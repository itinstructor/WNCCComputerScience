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275C3" w14:textId="4AAF4BC4" w:rsidR="005657DB" w:rsidRDefault="005657DB" w:rsidP="00F3357C">
      <w:pPr>
        <w:pStyle w:val="Heading1"/>
      </w:pPr>
      <w:bookmarkStart w:id="0" w:name="_Toc196674338"/>
      <w:r>
        <w:t>Programming and Problem Solving Final Assignment.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1987098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C006A" w14:textId="0D653C88" w:rsidR="00171D77" w:rsidRDefault="00171D77">
          <w:pPr>
            <w:pStyle w:val="TOCHeading"/>
          </w:pPr>
          <w:r>
            <w:t>Contents</w:t>
          </w:r>
        </w:p>
        <w:p w14:paraId="552E82FC" w14:textId="27B5D83D" w:rsidR="00B54202" w:rsidRDefault="00171D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74338" w:history="1">
            <w:r w:rsidR="00B54202" w:rsidRPr="00036888">
              <w:rPr>
                <w:rStyle w:val="Hyperlink"/>
                <w:noProof/>
              </w:rPr>
              <w:t>Programming and Problem Solving Final Assignment.</w:t>
            </w:r>
            <w:r w:rsidR="00B54202">
              <w:rPr>
                <w:noProof/>
                <w:webHidden/>
              </w:rPr>
              <w:tab/>
            </w:r>
            <w:r w:rsidR="00B54202">
              <w:rPr>
                <w:noProof/>
                <w:webHidden/>
              </w:rPr>
              <w:fldChar w:fldCharType="begin"/>
            </w:r>
            <w:r w:rsidR="00B54202">
              <w:rPr>
                <w:noProof/>
                <w:webHidden/>
              </w:rPr>
              <w:instrText xml:space="preserve"> PAGEREF _Toc196674338 \h </w:instrText>
            </w:r>
            <w:r w:rsidR="00B54202">
              <w:rPr>
                <w:noProof/>
                <w:webHidden/>
              </w:rPr>
            </w:r>
            <w:r w:rsidR="00B54202">
              <w:rPr>
                <w:noProof/>
                <w:webHidden/>
              </w:rPr>
              <w:fldChar w:fldCharType="separate"/>
            </w:r>
            <w:r w:rsidR="00B54202">
              <w:rPr>
                <w:noProof/>
                <w:webHidden/>
              </w:rPr>
              <w:t>1</w:t>
            </w:r>
            <w:r w:rsidR="00B54202">
              <w:rPr>
                <w:noProof/>
                <w:webHidden/>
              </w:rPr>
              <w:fldChar w:fldCharType="end"/>
            </w:r>
          </w:hyperlink>
        </w:p>
        <w:p w14:paraId="7463D210" w14:textId="67FFDA8B" w:rsidR="00B54202" w:rsidRDefault="00B542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6674339" w:history="1">
            <w:r w:rsidRPr="00036888">
              <w:rPr>
                <w:rStyle w:val="Hyperlink"/>
                <w:noProof/>
              </w:rPr>
              <w:t>Introduction to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ABD2" w14:textId="45583FCC" w:rsidR="00B54202" w:rsidRDefault="00B542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6674340" w:history="1">
            <w:r w:rsidRPr="00036888">
              <w:rPr>
                <w:rStyle w:val="Hyperlink"/>
                <w:noProof/>
              </w:rPr>
              <w:t>Vectors and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6270" w14:textId="79029A91" w:rsidR="00B54202" w:rsidRDefault="00B542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6674341" w:history="1">
            <w:r w:rsidRPr="00036888">
              <w:rPr>
                <w:rStyle w:val="Hyperlink"/>
                <w:noProof/>
              </w:rPr>
              <w:t>MATLAB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6A02" w14:textId="684122D6" w:rsidR="00B54202" w:rsidRDefault="00B542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6674342" w:history="1">
            <w:r w:rsidRPr="00036888">
              <w:rPr>
                <w:rStyle w:val="Hyperlink"/>
                <w:noProof/>
              </w:rPr>
              <w:t>GUI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86B0" w14:textId="4F0AAA5D" w:rsidR="009A781E" w:rsidRDefault="00171D77" w:rsidP="009A781E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5F49AC" w14:textId="0BEFA58B" w:rsidR="009A781E" w:rsidRDefault="009A781E" w:rsidP="009A781E">
      <w:r>
        <w:rPr>
          <w:noProof/>
        </w:rPr>
        <w:drawing>
          <wp:inline distT="0" distB="0" distL="0" distR="0" wp14:anchorId="029A2182" wp14:editId="6D536912">
            <wp:extent cx="548640" cy="530352"/>
            <wp:effectExtent l="0" t="0" r="3810" b="3175"/>
            <wp:docPr id="1159848905" name="Picture 2" descr="A red light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48905" name="Picture 2" descr="A red light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 AI use</w:t>
      </w:r>
    </w:p>
    <w:p w14:paraId="538B775E" w14:textId="517C9ECA" w:rsidR="00CC1077" w:rsidRDefault="00F611E2" w:rsidP="00F3357C">
      <w:pPr>
        <w:pStyle w:val="Heading1"/>
      </w:pPr>
      <w:bookmarkStart w:id="1" w:name="_Toc196674339"/>
      <w:r w:rsidRPr="00F611E2">
        <w:t>Introduction to MATLAB</w:t>
      </w:r>
      <w:bookmarkEnd w:id="1"/>
    </w:p>
    <w:p w14:paraId="70CC3FA2" w14:textId="6675C7B6" w:rsidR="009A781E" w:rsidRDefault="009A781E" w:rsidP="009A781E">
      <w:r>
        <w:t>These</w:t>
      </w:r>
      <w:r w:rsidR="0048646A">
        <w:t xml:space="preserve"> are done </w:t>
      </w:r>
      <w:r w:rsidR="0049528B">
        <w:t xml:space="preserve">interactively </w:t>
      </w:r>
      <w:r w:rsidR="0048646A">
        <w:t xml:space="preserve">at the </w:t>
      </w:r>
      <w:r w:rsidR="0049528B">
        <w:t>C</w:t>
      </w:r>
      <w:r w:rsidR="0048646A">
        <w:t xml:space="preserve">ommand </w:t>
      </w:r>
      <w:r w:rsidR="0049528B">
        <w:t>W</w:t>
      </w:r>
      <w:r w:rsidR="0048646A">
        <w:t>indow. Insert a screenshot showing the results</w:t>
      </w:r>
      <w:r w:rsidR="0049528B">
        <w:t xml:space="preserve"> below the assignment.</w:t>
      </w:r>
    </w:p>
    <w:p w14:paraId="2B0D26C2" w14:textId="7248F812" w:rsidR="009844B5" w:rsidRPr="009A781E" w:rsidRDefault="00DB7006" w:rsidP="009A781E">
      <w:r w:rsidRPr="00DB7006">
        <w:rPr>
          <w:b/>
          <w:bCs/>
        </w:rPr>
        <w:t>NOTE:</w:t>
      </w:r>
      <w:r>
        <w:t xml:space="preserve"> Choose 3 of the following</w:t>
      </w:r>
      <w:r w:rsidR="00E153C0">
        <w:t>:</w:t>
      </w:r>
    </w:p>
    <w:p w14:paraId="40BABAB4" w14:textId="22ED16B2" w:rsidR="00210730" w:rsidRDefault="000536EA" w:rsidP="000536EA">
      <w:pPr>
        <w:pStyle w:val="ListParagraph"/>
        <w:numPr>
          <w:ilvl w:val="0"/>
          <w:numId w:val="1"/>
        </w:numPr>
      </w:pPr>
      <w:r>
        <w:t xml:space="preserve">There are 1.6093 kilometers in a mile. Create a variable to store </w:t>
      </w:r>
      <w:r w:rsidR="007A76BB">
        <w:t>the</w:t>
      </w:r>
      <w:r>
        <w:t xml:space="preserve"> number of miles. Convert this to kilometers, and store in another variable.</w:t>
      </w:r>
    </w:p>
    <w:p w14:paraId="1A244C0B" w14:textId="77777777" w:rsidR="0048646A" w:rsidRDefault="0048646A" w:rsidP="0048646A"/>
    <w:p w14:paraId="305D8FBF" w14:textId="115B5A6B" w:rsidR="007A76BB" w:rsidRDefault="007A76BB" w:rsidP="000536EA">
      <w:pPr>
        <w:pStyle w:val="ListParagraph"/>
        <w:numPr>
          <w:ilvl w:val="0"/>
          <w:numId w:val="1"/>
        </w:numPr>
      </w:pPr>
      <w:r>
        <w:t xml:space="preserve">The following assignment statements either contain at least one </w:t>
      </w:r>
      <w:r w:rsidR="006F438E">
        <w:t>error or</w:t>
      </w:r>
      <w:r>
        <w:t xml:space="preserve"> could be improved in some way. Assume that </w:t>
      </w:r>
      <w:r w:rsidRPr="0008729B">
        <w:rPr>
          <w:i/>
          <w:iCs/>
        </w:rPr>
        <w:t>radius</w:t>
      </w:r>
      <w:r>
        <w:t xml:space="preserve"> is a variable that has </w:t>
      </w:r>
      <w:r w:rsidR="006F438E">
        <w:t>been</w:t>
      </w:r>
      <w:r>
        <w:t xml:space="preserve"> initialized. First, identify the problem, and then fix and/or improve them</w:t>
      </w:r>
      <w:r w:rsidR="006F438E">
        <w:t>:</w:t>
      </w:r>
    </w:p>
    <w:p w14:paraId="744CF395" w14:textId="2BDB710D" w:rsidR="006F438E" w:rsidRDefault="006F438E" w:rsidP="00597815">
      <w:pPr>
        <w:pStyle w:val="ListParagraph"/>
        <w:numPr>
          <w:ilvl w:val="1"/>
          <w:numId w:val="1"/>
        </w:numPr>
      </w:pPr>
      <w:r>
        <w:t>33 = number</w:t>
      </w:r>
    </w:p>
    <w:p w14:paraId="62E216B7" w14:textId="1D0429D8" w:rsidR="006F438E" w:rsidRDefault="006F438E" w:rsidP="00597815">
      <w:pPr>
        <w:pStyle w:val="ListParagraph"/>
        <w:numPr>
          <w:ilvl w:val="1"/>
          <w:numId w:val="1"/>
        </w:numPr>
      </w:pPr>
      <w:r>
        <w:t>my variable = 11.11;</w:t>
      </w:r>
    </w:p>
    <w:p w14:paraId="17581D65" w14:textId="4D143B6C" w:rsidR="006F438E" w:rsidRDefault="006F438E" w:rsidP="00597815">
      <w:pPr>
        <w:pStyle w:val="ListParagraph"/>
        <w:numPr>
          <w:ilvl w:val="1"/>
          <w:numId w:val="1"/>
        </w:numPr>
      </w:pPr>
      <w:r>
        <w:t xml:space="preserve">area = 3.14 * </w:t>
      </w:r>
      <w:r w:rsidR="0008729B">
        <w:t>radius^2;</w:t>
      </w:r>
    </w:p>
    <w:p w14:paraId="3BBCB596" w14:textId="797929BF" w:rsidR="0008729B" w:rsidRDefault="0008729B" w:rsidP="00597815">
      <w:pPr>
        <w:pStyle w:val="ListParagraph"/>
        <w:numPr>
          <w:ilvl w:val="1"/>
          <w:numId w:val="1"/>
        </w:numPr>
      </w:pPr>
      <w:r>
        <w:t>x = 2 * 3.14 * radius;</w:t>
      </w:r>
    </w:p>
    <w:p w14:paraId="05DAA713" w14:textId="77777777" w:rsidR="00950CE2" w:rsidRDefault="00950CE2" w:rsidP="00950CE2"/>
    <w:p w14:paraId="427F9DAD" w14:textId="7C2ACB23" w:rsidR="006F438E" w:rsidRDefault="00B41949" w:rsidP="000536EA">
      <w:pPr>
        <w:pStyle w:val="ListParagraph"/>
        <w:numPr>
          <w:ilvl w:val="0"/>
          <w:numId w:val="1"/>
        </w:numPr>
      </w:pPr>
      <w:r>
        <w:lastRenderedPageBreak/>
        <w:t>Create two variables x and y</w:t>
      </w:r>
      <w:r w:rsidR="008E23CB">
        <w:t xml:space="preserve"> and store numbers in them. Write an expression that would be </w:t>
      </w:r>
      <w:r w:rsidR="008E23CB" w:rsidRPr="007F56B9">
        <w:rPr>
          <w:b/>
          <w:bCs/>
        </w:rPr>
        <w:t>true</w:t>
      </w:r>
      <w:r w:rsidR="008E23CB">
        <w:t xml:space="preserve"> if the value of x is greater than five or</w:t>
      </w:r>
      <w:r w:rsidR="007F56B9">
        <w:t xml:space="preserve"> if the value of y is less than ten, but not if both of those are </w:t>
      </w:r>
      <w:r w:rsidR="007F56B9" w:rsidRPr="007F56B9">
        <w:rPr>
          <w:b/>
          <w:bCs/>
        </w:rPr>
        <w:t>true</w:t>
      </w:r>
      <w:r w:rsidR="007F56B9">
        <w:t>.</w:t>
      </w:r>
    </w:p>
    <w:p w14:paraId="3E323436" w14:textId="77777777" w:rsidR="00950CE2" w:rsidRDefault="00950CE2" w:rsidP="00950CE2"/>
    <w:p w14:paraId="5C0EE19E" w14:textId="77777777" w:rsidR="008F26DD" w:rsidRDefault="00024E0C" w:rsidP="000536EA">
      <w:pPr>
        <w:pStyle w:val="ListParagraph"/>
        <w:numPr>
          <w:ilvl w:val="0"/>
          <w:numId w:val="1"/>
        </w:numPr>
      </w:pPr>
      <w:r>
        <w:t>A company manufactures a part for which there is a desired weight. There is a tolerance of N percent</w:t>
      </w:r>
      <w:r w:rsidR="00D35E92">
        <w:t>, meaning that the range between minus and plus N% of the desired weight is acceptable</w:t>
      </w:r>
      <w:r w:rsidR="00D164D4">
        <w:t xml:space="preserve">. </w:t>
      </w:r>
    </w:p>
    <w:p w14:paraId="197F689A" w14:textId="77777777" w:rsidR="008F26DD" w:rsidRDefault="00D164D4" w:rsidP="008F26DD">
      <w:pPr>
        <w:pStyle w:val="ListParagraph"/>
        <w:numPr>
          <w:ilvl w:val="1"/>
          <w:numId w:val="1"/>
        </w:numPr>
      </w:pPr>
      <w:r>
        <w:t xml:space="preserve">Create a variable that </w:t>
      </w:r>
      <w:r w:rsidR="0059671C">
        <w:t>stores</w:t>
      </w:r>
      <w:r>
        <w:t xml:space="preserve"> a weight, and </w:t>
      </w:r>
      <w:r w:rsidR="0059671C">
        <w:t>another</w:t>
      </w:r>
      <w:r>
        <w:t xml:space="preserve"> variable for N (e.g., set it to 2).</w:t>
      </w:r>
    </w:p>
    <w:p w14:paraId="2F0D02AC" w14:textId="2153736A" w:rsidR="007F56B9" w:rsidRDefault="00D164D4" w:rsidP="008F26DD">
      <w:pPr>
        <w:pStyle w:val="ListParagraph"/>
        <w:numPr>
          <w:ilvl w:val="1"/>
          <w:numId w:val="1"/>
        </w:numPr>
      </w:pPr>
      <w:r>
        <w:t xml:space="preserve">Create variables that store the minimum and </w:t>
      </w:r>
      <w:r w:rsidR="0059671C">
        <w:t>maximum</w:t>
      </w:r>
      <w:r>
        <w:t xml:space="preserve"> values in the acceptable range of weights for </w:t>
      </w:r>
      <w:r w:rsidR="006028AF">
        <w:t>this part.</w:t>
      </w:r>
    </w:p>
    <w:p w14:paraId="264E246B" w14:textId="5F68D3A0" w:rsidR="00CC1077" w:rsidRDefault="00CC1077" w:rsidP="00663A33">
      <w:pPr>
        <w:pStyle w:val="Heading1"/>
      </w:pPr>
      <w:bookmarkStart w:id="2" w:name="_Toc196674340"/>
      <w:r w:rsidRPr="00CC1077">
        <w:t>Vectors and Matrices</w:t>
      </w:r>
      <w:bookmarkEnd w:id="2"/>
      <w:r w:rsidRPr="00CC1077">
        <w:t xml:space="preserve"> </w:t>
      </w:r>
    </w:p>
    <w:p w14:paraId="7D8EC705" w14:textId="6CF4EE8A" w:rsidR="000679A7" w:rsidRDefault="00493BF4" w:rsidP="000679A7">
      <w:r>
        <w:t xml:space="preserve">You can do these interactively or in a script. </w:t>
      </w:r>
      <w:r w:rsidR="000679A7">
        <w:t>Insert a screenshot showing the results below the assignment.</w:t>
      </w:r>
    </w:p>
    <w:p w14:paraId="42102E6E" w14:textId="1656D4E5" w:rsidR="009844B5" w:rsidRPr="000679A7" w:rsidRDefault="00DB7006" w:rsidP="000679A7">
      <w:r w:rsidRPr="00DB7006">
        <w:rPr>
          <w:b/>
          <w:bCs/>
        </w:rPr>
        <w:t>NOTE:</w:t>
      </w:r>
      <w:r>
        <w:t xml:space="preserve"> </w:t>
      </w:r>
      <w:r w:rsidR="009844B5">
        <w:t>Choose 3</w:t>
      </w:r>
      <w:r w:rsidR="00066991">
        <w:t xml:space="preserve"> of the following</w:t>
      </w:r>
      <w:r w:rsidR="002570A5">
        <w:t>:</w:t>
      </w:r>
    </w:p>
    <w:p w14:paraId="1BA4AFEF" w14:textId="3AD2EB86" w:rsidR="006028AF" w:rsidRDefault="00BB0AA7" w:rsidP="00B55D0A">
      <w:pPr>
        <w:pStyle w:val="ListParagraph"/>
        <w:numPr>
          <w:ilvl w:val="0"/>
          <w:numId w:val="5"/>
        </w:numPr>
      </w:pPr>
      <w:r>
        <w:t xml:space="preserve">Create a vector in three different ways: using just </w:t>
      </w:r>
      <w:r w:rsidR="008B5B34">
        <w:t>s</w:t>
      </w:r>
      <w:r>
        <w:t xml:space="preserve">quare brackets, using the colon operator, and using </w:t>
      </w:r>
      <w:proofErr w:type="spellStart"/>
      <w:r w:rsidR="008B5B34">
        <w:t>l</w:t>
      </w:r>
      <w:r>
        <w:t>in</w:t>
      </w:r>
      <w:r w:rsidR="00677FE5">
        <w:t>s</w:t>
      </w:r>
      <w:r>
        <w:t>pace</w:t>
      </w:r>
      <w:proofErr w:type="spellEnd"/>
      <w:r w:rsidR="000930E7">
        <w:t>;</w:t>
      </w:r>
    </w:p>
    <w:p w14:paraId="5E868B74" w14:textId="31514AFE" w:rsidR="000930E7" w:rsidRDefault="00697DEC" w:rsidP="000930E7">
      <w:pPr>
        <w:pStyle w:val="ListParagraph"/>
      </w:pPr>
      <w:proofErr w:type="spellStart"/>
      <w:r>
        <w:t>vec</w:t>
      </w:r>
      <w:proofErr w:type="spellEnd"/>
      <w:r>
        <w:t xml:space="preserve"> = </w:t>
      </w:r>
    </w:p>
    <w:p w14:paraId="2991F863" w14:textId="7999DC42" w:rsidR="000930E7" w:rsidRDefault="004425A2" w:rsidP="001B3BBD">
      <w:pPr>
        <w:pStyle w:val="ListParagraph"/>
      </w:pPr>
      <w:r>
        <w:t xml:space="preserve">         5   7   9   11</w:t>
      </w:r>
      <w:r w:rsidR="00697DEC">
        <w:tab/>
      </w:r>
    </w:p>
    <w:p w14:paraId="52B2F94C" w14:textId="77777777" w:rsidR="0049528B" w:rsidRDefault="0049528B" w:rsidP="0049528B"/>
    <w:p w14:paraId="472F2375" w14:textId="77FA60E1" w:rsidR="009546C8" w:rsidRDefault="004717A7" w:rsidP="00B55D0A">
      <w:pPr>
        <w:pStyle w:val="ListParagraph"/>
        <w:numPr>
          <w:ilvl w:val="0"/>
          <w:numId w:val="5"/>
        </w:numPr>
      </w:pPr>
      <w:r>
        <w:t xml:space="preserve">Create a variable </w:t>
      </w:r>
      <w:r w:rsidR="00E7197F">
        <w:t xml:space="preserve"> </w:t>
      </w:r>
      <w:proofErr w:type="spellStart"/>
      <w:r w:rsidR="00E7197F" w:rsidRPr="00E7197F">
        <w:rPr>
          <w:i/>
          <w:iCs/>
        </w:rPr>
        <w:t>myend</w:t>
      </w:r>
      <w:proofErr w:type="spellEnd"/>
      <w:r w:rsidR="00F5133C">
        <w:t xml:space="preserve">, which stores a random integer in the inclusive range from 5 to 9. Using the </w:t>
      </w:r>
      <w:r w:rsidR="00CC1077">
        <w:t xml:space="preserve">colon operator, create a vector that iterates from 1 to </w:t>
      </w:r>
      <w:proofErr w:type="spellStart"/>
      <w:r w:rsidR="00CC1077" w:rsidRPr="00383BF5">
        <w:rPr>
          <w:i/>
          <w:iCs/>
        </w:rPr>
        <w:t>myend</w:t>
      </w:r>
      <w:proofErr w:type="spellEnd"/>
      <w:r w:rsidR="00CC1077">
        <w:t xml:space="preserve"> in steps of 3.</w:t>
      </w:r>
    </w:p>
    <w:p w14:paraId="13ADACCF" w14:textId="77777777" w:rsidR="008F25E5" w:rsidRDefault="008F25E5" w:rsidP="008F25E5"/>
    <w:p w14:paraId="7C21FB2A" w14:textId="1E400444" w:rsidR="00383BF5" w:rsidRDefault="009546C8" w:rsidP="00B55D0A">
      <w:pPr>
        <w:pStyle w:val="ListParagraph"/>
        <w:numPr>
          <w:ilvl w:val="0"/>
          <w:numId w:val="5"/>
        </w:numPr>
      </w:pPr>
      <w:r>
        <w:t>Using the colon operator and the transpose operator</w:t>
      </w:r>
      <w:r w:rsidR="00383BF5">
        <w:t xml:space="preserve">, create a column vector </w:t>
      </w:r>
      <w:proofErr w:type="spellStart"/>
      <w:r w:rsidR="00383BF5" w:rsidRPr="00383BF5">
        <w:rPr>
          <w:i/>
          <w:iCs/>
        </w:rPr>
        <w:t>myvec</w:t>
      </w:r>
      <w:proofErr w:type="spellEnd"/>
      <w:r w:rsidR="00383BF5">
        <w:t xml:space="preserve"> that has the values -1 to 1 in steps of 0.5.</w:t>
      </w:r>
    </w:p>
    <w:p w14:paraId="1D5A18B8" w14:textId="77777777" w:rsidR="008F25E5" w:rsidRDefault="008F25E5" w:rsidP="008F25E5"/>
    <w:p w14:paraId="45006611" w14:textId="3D7B959F" w:rsidR="00BC3700" w:rsidRDefault="003E4F11" w:rsidP="00B55D0A">
      <w:pPr>
        <w:pStyle w:val="ListParagraph"/>
        <w:numPr>
          <w:ilvl w:val="0"/>
          <w:numId w:val="5"/>
        </w:numPr>
      </w:pPr>
      <w:r>
        <w:t>Generate a 2 x 4 matrix variable mat. Replace the first row with 1:4. Replace</w:t>
      </w:r>
      <w:r w:rsidR="00223F58">
        <w:t xml:space="preserve"> the third column (you decide with which values).</w:t>
      </w:r>
    </w:p>
    <w:p w14:paraId="7283A8D2" w14:textId="77777777" w:rsidR="008F25E5" w:rsidRDefault="008F25E5" w:rsidP="008F25E5"/>
    <w:p w14:paraId="5B86203C" w14:textId="615D5D16" w:rsidR="0060360F" w:rsidRDefault="00BC3700" w:rsidP="00B55D0A">
      <w:pPr>
        <w:pStyle w:val="ListParagraph"/>
        <w:numPr>
          <w:ilvl w:val="0"/>
          <w:numId w:val="5"/>
        </w:numPr>
      </w:pPr>
      <w:r>
        <w:t>Why would the following code produce an error message? Explain what each statement does or attempts to do.</w:t>
      </w:r>
    </w:p>
    <w:p w14:paraId="22561591" w14:textId="5A38E7F0" w:rsidR="0060360F" w:rsidRDefault="00F61E3C" w:rsidP="0060360F">
      <w:pPr>
        <w:pStyle w:val="ListParagraph"/>
      </w:pPr>
      <w:r>
        <w:t>m</w:t>
      </w:r>
      <w:r w:rsidR="0060360F">
        <w:t>at = [</w:t>
      </w:r>
      <w:r>
        <w:t xml:space="preserve"> </w:t>
      </w:r>
      <w:r w:rsidR="0060360F">
        <w:t>1 : 3</w:t>
      </w:r>
      <w:r>
        <w:t xml:space="preserve"> </w:t>
      </w:r>
      <w:r w:rsidR="0060360F">
        <w:t>; 4</w:t>
      </w:r>
      <w:r>
        <w:t xml:space="preserve"> </w:t>
      </w:r>
      <w:r w:rsidR="0060360F">
        <w:t>:</w:t>
      </w:r>
      <w:r>
        <w:t xml:space="preserve"> </w:t>
      </w:r>
      <w:r w:rsidR="0060360F">
        <w:t>6</w:t>
      </w:r>
      <w:r>
        <w:t xml:space="preserve"> </w:t>
      </w:r>
      <w:r w:rsidR="0060360F">
        <w:t>];</w:t>
      </w:r>
    </w:p>
    <w:p w14:paraId="2FF42C1B" w14:textId="7FCB5B3E" w:rsidR="008F25E5" w:rsidRDefault="00F61E3C" w:rsidP="008F25E5">
      <w:pPr>
        <w:pStyle w:val="ListParagraph"/>
      </w:pPr>
      <w:r>
        <w:t xml:space="preserve">mat ( : , 2 ) = </w:t>
      </w:r>
      <w:r w:rsidR="00146F8E">
        <w:t>[ 3 7 11]’</w:t>
      </w:r>
    </w:p>
    <w:p w14:paraId="660C9C2B" w14:textId="77777777" w:rsidR="008F25E5" w:rsidRDefault="008F25E5" w:rsidP="008F25E5"/>
    <w:p w14:paraId="66803AB2" w14:textId="241D8835" w:rsidR="00C47B77" w:rsidRDefault="003F7B2E" w:rsidP="00B55D0A">
      <w:pPr>
        <w:pStyle w:val="ListParagraph"/>
        <w:numPr>
          <w:ilvl w:val="0"/>
          <w:numId w:val="5"/>
        </w:numPr>
      </w:pPr>
      <w:r>
        <w:t xml:space="preserve">Create a vector x which consists of 20 equally spaced points in the range from </w:t>
      </w:r>
      <w:r w:rsidRPr="003F7B2E">
        <w:rPr>
          <w:b/>
          <w:bCs/>
        </w:rPr>
        <w:t>-</w:t>
      </w:r>
      <w:r w:rsidRPr="003F7B2E">
        <w:rPr>
          <w:b/>
          <w:bCs/>
        </w:rPr>
        <w:sym w:font="Symbol" w:char="F070"/>
      </w:r>
      <w:r>
        <w:t xml:space="preserve"> </w:t>
      </w:r>
      <w:r w:rsidRPr="003F7B2E">
        <w:t>to</w:t>
      </w:r>
      <w:r w:rsidRPr="003F7B2E">
        <w:rPr>
          <w:b/>
          <w:bCs/>
        </w:rPr>
        <w:t xml:space="preserve"> +</w:t>
      </w:r>
      <w:r w:rsidRPr="003F7B2E">
        <w:rPr>
          <w:b/>
          <w:bCs/>
        </w:rPr>
        <w:sym w:font="Symbol" w:char="F070"/>
      </w:r>
      <w:r w:rsidR="003637B8" w:rsidRPr="003637B8">
        <w:t>.</w:t>
      </w:r>
      <w:r w:rsidR="003637B8">
        <w:t xml:space="preserve"> Create a y vector which is sin(x).</w:t>
      </w:r>
    </w:p>
    <w:p w14:paraId="0338AD86" w14:textId="77777777" w:rsidR="00267395" w:rsidRDefault="00267395" w:rsidP="00267395"/>
    <w:p w14:paraId="7D621117" w14:textId="5E6C7E5D" w:rsidR="00C47B77" w:rsidRDefault="00C47B77" w:rsidP="00B55D0A">
      <w:pPr>
        <w:pStyle w:val="ListParagraph"/>
        <w:numPr>
          <w:ilvl w:val="0"/>
          <w:numId w:val="5"/>
        </w:numPr>
      </w:pPr>
      <w:r>
        <w:t xml:space="preserve">Create a </w:t>
      </w:r>
      <w:r w:rsidR="00C50833">
        <w:t>3 x 5 matrix</w:t>
      </w:r>
      <w:r w:rsidR="00A0647F">
        <w:t xml:space="preserve"> with random integers ranging from </w:t>
      </w:r>
      <w:r w:rsidR="000A156F">
        <w:t>-10 to +10</w:t>
      </w:r>
      <w:r w:rsidR="00C50833">
        <w:t>. Perform each of the following.</w:t>
      </w:r>
    </w:p>
    <w:p w14:paraId="6ABA27F0" w14:textId="5C6E65E6" w:rsidR="00C50833" w:rsidRDefault="00C50833" w:rsidP="00B55D0A">
      <w:pPr>
        <w:pStyle w:val="ListParagraph"/>
        <w:numPr>
          <w:ilvl w:val="0"/>
          <w:numId w:val="2"/>
        </w:numPr>
      </w:pPr>
      <w:r>
        <w:t>Find the maximum value in each column.</w:t>
      </w:r>
    </w:p>
    <w:p w14:paraId="75467E55" w14:textId="12481C52" w:rsidR="00C50833" w:rsidRDefault="00C50833" w:rsidP="00B55D0A">
      <w:pPr>
        <w:pStyle w:val="ListParagraph"/>
        <w:numPr>
          <w:ilvl w:val="0"/>
          <w:numId w:val="2"/>
        </w:numPr>
      </w:pPr>
      <w:r>
        <w:t>Find the maximum value in each row.</w:t>
      </w:r>
    </w:p>
    <w:p w14:paraId="27A91D59" w14:textId="3C12C348" w:rsidR="00C50833" w:rsidRDefault="00C50833" w:rsidP="00B55D0A">
      <w:pPr>
        <w:pStyle w:val="ListParagraph"/>
        <w:numPr>
          <w:ilvl w:val="0"/>
          <w:numId w:val="2"/>
        </w:numPr>
      </w:pPr>
      <w:r>
        <w:t xml:space="preserve">Find the maximum value in the entire </w:t>
      </w:r>
      <w:r w:rsidR="00931B1D">
        <w:t>matrix.</w:t>
      </w:r>
    </w:p>
    <w:p w14:paraId="780EEA66" w14:textId="4B1221EC" w:rsidR="00931B1D" w:rsidRDefault="00931B1D" w:rsidP="00B55D0A">
      <w:pPr>
        <w:pStyle w:val="ListParagraph"/>
        <w:numPr>
          <w:ilvl w:val="0"/>
          <w:numId w:val="2"/>
        </w:numPr>
      </w:pPr>
      <w:r>
        <w:t>Subtract 3 from each element.</w:t>
      </w:r>
    </w:p>
    <w:p w14:paraId="523147E2" w14:textId="3AD4775B" w:rsidR="008C3766" w:rsidRDefault="00931B1D" w:rsidP="00B55D0A">
      <w:pPr>
        <w:pStyle w:val="ListParagraph"/>
        <w:numPr>
          <w:ilvl w:val="0"/>
          <w:numId w:val="2"/>
        </w:numPr>
      </w:pPr>
      <w:r>
        <w:t>Count how many are positive.</w:t>
      </w:r>
    </w:p>
    <w:p w14:paraId="30A5B2C5" w14:textId="788F3F30" w:rsidR="008C3766" w:rsidRDefault="00A73988" w:rsidP="002858FD">
      <w:pPr>
        <w:pStyle w:val="Heading1"/>
      </w:pPr>
      <w:bookmarkStart w:id="3" w:name="_Toc196674341"/>
      <w:r w:rsidRPr="00A73988">
        <w:t>MATLAB Programming</w:t>
      </w:r>
      <w:bookmarkEnd w:id="3"/>
    </w:p>
    <w:p w14:paraId="76E2B453" w14:textId="38CAC61C" w:rsidR="009D2A8F" w:rsidRDefault="009D2A8F" w:rsidP="009D2A8F">
      <w:r>
        <w:t>Attach the script file. Insert a screenshot showing the successful run of the program below the assignment.</w:t>
      </w:r>
    </w:p>
    <w:p w14:paraId="3404A03D" w14:textId="7AAB0006" w:rsidR="00066991" w:rsidRPr="009D2A8F" w:rsidRDefault="00E56541" w:rsidP="009D2A8F">
      <w:r w:rsidRPr="00DB7006">
        <w:rPr>
          <w:b/>
          <w:bCs/>
        </w:rPr>
        <w:t>NOTE:</w:t>
      </w:r>
      <w:r>
        <w:t xml:space="preserve"> Choose 3 of the following</w:t>
      </w:r>
      <w:r w:rsidR="003D2AEB">
        <w:t>:</w:t>
      </w:r>
    </w:p>
    <w:p w14:paraId="33A8B87B" w14:textId="00F1D6E1" w:rsidR="00C50833" w:rsidRDefault="00DB3465" w:rsidP="00B55D0A">
      <w:pPr>
        <w:pStyle w:val="ListParagraph"/>
        <w:numPr>
          <w:ilvl w:val="0"/>
          <w:numId w:val="6"/>
        </w:numPr>
      </w:pPr>
      <w:r>
        <w:t>W</w:t>
      </w:r>
      <w:r w:rsidR="00A73988">
        <w:t xml:space="preserve">rite a script that will prompt the user for a number and print it twice, once </w:t>
      </w:r>
      <w:r w:rsidR="00055619">
        <w:t>with three decimal places, and then with one decimal place.</w:t>
      </w:r>
    </w:p>
    <w:p w14:paraId="38D738F1" w14:textId="77777777" w:rsidR="00E25D62" w:rsidRDefault="00E25D62" w:rsidP="00E25D62"/>
    <w:p w14:paraId="62D3A13B" w14:textId="54422DEB" w:rsidR="000259C5" w:rsidRDefault="000413CE" w:rsidP="00B55D0A">
      <w:pPr>
        <w:pStyle w:val="ListParagraph"/>
        <w:numPr>
          <w:ilvl w:val="0"/>
          <w:numId w:val="6"/>
        </w:numPr>
      </w:pPr>
      <w:r>
        <w:t xml:space="preserve">A power company charges </w:t>
      </w:r>
      <w:r w:rsidR="00353C61">
        <w:t>6.6 cents per kilowatt-hour (KWH) for providing electricity. Write a</w:t>
      </w:r>
      <w:r w:rsidR="00FB1BE7">
        <w:t xml:space="preserve"> script “</w:t>
      </w:r>
      <w:proofErr w:type="spellStart"/>
      <w:r w:rsidR="00FB1BE7">
        <w:t>power_charge</w:t>
      </w:r>
      <w:proofErr w:type="spellEnd"/>
      <w:r w:rsidR="00FB1BE7">
        <w:t>”</w:t>
      </w:r>
      <w:r w:rsidR="00660B80">
        <w:t xml:space="preserve"> </w:t>
      </w:r>
      <w:r w:rsidR="00813B49">
        <w:t>that uses a function to calculate and return the charge for the month.</w:t>
      </w:r>
    </w:p>
    <w:p w14:paraId="3EC04E94" w14:textId="381C854B" w:rsidR="000259C5" w:rsidRDefault="00813B49" w:rsidP="00B55D0A">
      <w:pPr>
        <w:pStyle w:val="ListParagraph"/>
        <w:numPr>
          <w:ilvl w:val="1"/>
          <w:numId w:val="6"/>
        </w:numPr>
      </w:pPr>
      <w:r>
        <w:t>Prompt the user for the n</w:t>
      </w:r>
      <w:r w:rsidR="00660B80">
        <w:t>umber of KWH used in a given month</w:t>
      </w:r>
      <w:r>
        <w:t>.</w:t>
      </w:r>
    </w:p>
    <w:p w14:paraId="5AA54A22" w14:textId="0EFFBFCB" w:rsidR="00813B49" w:rsidRDefault="00813B49" w:rsidP="00B55D0A">
      <w:pPr>
        <w:pStyle w:val="ListParagraph"/>
        <w:numPr>
          <w:ilvl w:val="1"/>
          <w:numId w:val="6"/>
        </w:numPr>
      </w:pPr>
      <w:r>
        <w:lastRenderedPageBreak/>
        <w:t xml:space="preserve">Create a </w:t>
      </w:r>
      <w:proofErr w:type="spellStart"/>
      <w:r>
        <w:t>power_calc</w:t>
      </w:r>
      <w:proofErr w:type="spellEnd"/>
      <w:r>
        <w:t xml:space="preserve"> function that takes in the KWH and returns the charge for the month.</w:t>
      </w:r>
    </w:p>
    <w:p w14:paraId="0EA2B0AF" w14:textId="77777777" w:rsidR="007F71DC" w:rsidRDefault="000259C5" w:rsidP="00B55D0A">
      <w:pPr>
        <w:pStyle w:val="ListParagraph"/>
        <w:numPr>
          <w:ilvl w:val="1"/>
          <w:numId w:val="6"/>
        </w:numPr>
      </w:pPr>
      <w:r>
        <w:t>P</w:t>
      </w:r>
      <w:r w:rsidR="009A5017">
        <w:t>rint the charge for the month in dollars, in the following format. (The conversion is 100 cents in one dollar</w:t>
      </w:r>
      <w:r w:rsidR="00A10700">
        <w:t>.)</w:t>
      </w:r>
    </w:p>
    <w:p w14:paraId="0D412DD9" w14:textId="484CEDB3" w:rsidR="000413CE" w:rsidRDefault="007F71DC" w:rsidP="007F71DC">
      <w:r>
        <w:t xml:space="preserve">Example run: </w:t>
      </w:r>
    </w:p>
    <w:p w14:paraId="0B2218AA" w14:textId="41D60132" w:rsidR="00E25D62" w:rsidRDefault="00645C6E" w:rsidP="00E25D62">
      <w:r>
        <w:rPr>
          <w:noProof/>
          <w14:ligatures w14:val="standardContextual"/>
        </w:rPr>
        <w:drawing>
          <wp:inline distT="0" distB="0" distL="0" distR="0" wp14:anchorId="49F8B800" wp14:editId="7C50F057">
            <wp:extent cx="2832246" cy="495325"/>
            <wp:effectExtent l="38100" t="38100" r="101600" b="95250"/>
            <wp:docPr id="205658996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89963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4953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43215" w14:textId="08F72F10" w:rsidR="00A81263" w:rsidRDefault="00485B29" w:rsidP="00B55D0A">
      <w:pPr>
        <w:pStyle w:val="ListParagraph"/>
        <w:numPr>
          <w:ilvl w:val="0"/>
          <w:numId w:val="6"/>
        </w:numPr>
      </w:pPr>
      <w:r>
        <w:t xml:space="preserve">Write a </w:t>
      </w:r>
      <w:r w:rsidR="00A67615">
        <w:t xml:space="preserve">script that </w:t>
      </w:r>
      <w:r w:rsidR="00F55242">
        <w:t xml:space="preserve">gets </w:t>
      </w:r>
      <w:r w:rsidR="00CD00D8">
        <w:t>values</w:t>
      </w:r>
      <w:r w:rsidR="00A81263">
        <w:t xml:space="preserve"> f</w:t>
      </w:r>
      <w:r w:rsidR="00F55242">
        <w:t xml:space="preserve">rom the user for </w:t>
      </w:r>
      <w:r w:rsidR="00A81263">
        <w:t xml:space="preserve">the x </w:t>
      </w:r>
      <w:r w:rsidR="00607865">
        <w:t>and</w:t>
      </w:r>
      <w:r w:rsidR="00A81263">
        <w:t xml:space="preserve"> y coordinate of a point</w:t>
      </w:r>
      <w:r w:rsidR="00AD2A29">
        <w:t>. P</w:t>
      </w:r>
      <w:r w:rsidR="00A81263">
        <w:t xml:space="preserve">lot this using a </w:t>
      </w:r>
      <w:r w:rsidR="0021661D">
        <w:t>large red circle</w:t>
      </w:r>
      <w:r w:rsidR="00A81263">
        <w:t>.</w:t>
      </w:r>
    </w:p>
    <w:p w14:paraId="187A2B95" w14:textId="75F187B2" w:rsidR="001871B2" w:rsidRDefault="001871B2" w:rsidP="00141B05">
      <w:r>
        <w:t>Example run:</w:t>
      </w:r>
    </w:p>
    <w:p w14:paraId="7DE6CE91" w14:textId="640A6F96" w:rsidR="001871B2" w:rsidRDefault="002B29F2" w:rsidP="00141B05">
      <w:r>
        <w:rPr>
          <w:noProof/>
          <w14:ligatures w14:val="standardContextual"/>
        </w:rPr>
        <w:drawing>
          <wp:inline distT="0" distB="0" distL="0" distR="0" wp14:anchorId="7F67C4ED" wp14:editId="35212DAE">
            <wp:extent cx="3264068" cy="342918"/>
            <wp:effectExtent l="38100" t="38100" r="88900" b="95250"/>
            <wp:docPr id="1405707732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7732" name="Picture 1" descr="A close up of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4291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EE10E" w14:textId="574F3EBD" w:rsidR="007A25E3" w:rsidRDefault="002B29F2" w:rsidP="007A25E3">
      <w:r>
        <w:rPr>
          <w:noProof/>
          <w14:ligatures w14:val="standardContextual"/>
        </w:rPr>
        <w:drawing>
          <wp:inline distT="0" distB="0" distL="0" distR="0" wp14:anchorId="1626BDBE" wp14:editId="7AC62B48">
            <wp:extent cx="3390900" cy="3020563"/>
            <wp:effectExtent l="38100" t="38100" r="95250" b="104140"/>
            <wp:docPr id="1710812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222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852" cy="302408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6AAED" w14:textId="4B0BB4CF" w:rsidR="00BC150A" w:rsidRDefault="00BC150A" w:rsidP="00B55D0A">
      <w:pPr>
        <w:pStyle w:val="ListParagraph"/>
        <w:numPr>
          <w:ilvl w:val="0"/>
          <w:numId w:val="6"/>
        </w:numPr>
      </w:pPr>
      <w:r>
        <w:t>Write a</w:t>
      </w:r>
      <w:r w:rsidR="00313993">
        <w:t xml:space="preserve"> program with a</w:t>
      </w:r>
      <w:r>
        <w:t xml:space="preserve"> function that converts inches to feet. Note that 12 inches = 1 foot.</w:t>
      </w:r>
    </w:p>
    <w:p w14:paraId="2449C1A5" w14:textId="77777777" w:rsidR="007A25E3" w:rsidRDefault="007A25E3" w:rsidP="007A25E3"/>
    <w:p w14:paraId="031F91BD" w14:textId="77777777" w:rsidR="00B7271C" w:rsidRDefault="00B7271C" w:rsidP="00B7271C"/>
    <w:p w14:paraId="151011BF" w14:textId="5D7A481B" w:rsidR="00B7271C" w:rsidRDefault="00B7271C" w:rsidP="00B7271C">
      <w:pPr>
        <w:pStyle w:val="Heading1"/>
      </w:pPr>
      <w:bookmarkStart w:id="4" w:name="_Toc196674342"/>
      <w:r>
        <w:lastRenderedPageBreak/>
        <w:t>GUI App</w:t>
      </w:r>
      <w:bookmarkEnd w:id="4"/>
    </w:p>
    <w:p w14:paraId="17F995B8" w14:textId="5D8B975D" w:rsidR="0026446E" w:rsidRPr="0026446E" w:rsidRDefault="00253A25" w:rsidP="0026446E">
      <w:r w:rsidRPr="00DB7006">
        <w:rPr>
          <w:b/>
          <w:bCs/>
        </w:rPr>
        <w:t>NOTE:</w:t>
      </w:r>
      <w:r>
        <w:t xml:space="preserve"> Choose </w:t>
      </w:r>
      <w:r>
        <w:t>1</w:t>
      </w:r>
      <w:r>
        <w:t xml:space="preserve"> of the following</w:t>
      </w:r>
      <w:r>
        <w:t>:</w:t>
      </w:r>
    </w:p>
    <w:p w14:paraId="300F7808" w14:textId="2EF559B5" w:rsidR="000D7EDF" w:rsidRDefault="000D7EDF" w:rsidP="00B55D0A">
      <w:pPr>
        <w:pStyle w:val="ListParagraph"/>
        <w:numPr>
          <w:ilvl w:val="0"/>
          <w:numId w:val="7"/>
        </w:numPr>
      </w:pPr>
      <w:r>
        <w:t>Create a GUI App version of the app from the previous assignment. A power company charges 6.6 cents per kilowatt-hour (KWH) for providing electricity. Write a script “</w:t>
      </w:r>
      <w:proofErr w:type="spellStart"/>
      <w:r>
        <w:t>power_charge</w:t>
      </w:r>
      <w:proofErr w:type="spellEnd"/>
      <w:r>
        <w:t>” that uses a function to calculate and return the charge for the month.</w:t>
      </w:r>
    </w:p>
    <w:p w14:paraId="5C7C893F" w14:textId="77777777" w:rsidR="000D7EDF" w:rsidRDefault="000D7EDF" w:rsidP="00B55D0A">
      <w:pPr>
        <w:pStyle w:val="ListParagraph"/>
        <w:numPr>
          <w:ilvl w:val="1"/>
          <w:numId w:val="7"/>
        </w:numPr>
      </w:pPr>
      <w:r>
        <w:t>Prompt the user for the number of KWH used in a given month.</w:t>
      </w:r>
    </w:p>
    <w:p w14:paraId="30AA1486" w14:textId="77777777" w:rsidR="000D7EDF" w:rsidRDefault="000D7EDF" w:rsidP="00B55D0A">
      <w:pPr>
        <w:pStyle w:val="ListParagraph"/>
        <w:numPr>
          <w:ilvl w:val="1"/>
          <w:numId w:val="7"/>
        </w:numPr>
      </w:pPr>
      <w:r>
        <w:t xml:space="preserve">Create a </w:t>
      </w:r>
      <w:proofErr w:type="spellStart"/>
      <w:r>
        <w:t>power_calc</w:t>
      </w:r>
      <w:proofErr w:type="spellEnd"/>
      <w:r>
        <w:t xml:space="preserve"> function that takes in the KWH and returns the charge for the month.</w:t>
      </w:r>
    </w:p>
    <w:p w14:paraId="07E21BF8" w14:textId="77777777" w:rsidR="000D7EDF" w:rsidRDefault="000D7EDF" w:rsidP="00B55D0A">
      <w:pPr>
        <w:pStyle w:val="ListParagraph"/>
        <w:numPr>
          <w:ilvl w:val="1"/>
          <w:numId w:val="7"/>
        </w:numPr>
      </w:pPr>
      <w:r>
        <w:t>Print the charge for the month in dollars, in the following format. (The conversion is 100 cents in one dollar.)</w:t>
      </w:r>
    </w:p>
    <w:p w14:paraId="1DA38AAF" w14:textId="77777777" w:rsidR="008121DA" w:rsidRDefault="008121DA" w:rsidP="008121DA"/>
    <w:p w14:paraId="3E6F175E" w14:textId="22307378" w:rsidR="008121DA" w:rsidRPr="008121DA" w:rsidRDefault="008121DA" w:rsidP="00B55D0A">
      <w:pPr>
        <w:pStyle w:val="ListParagraph"/>
        <w:numPr>
          <w:ilvl w:val="0"/>
          <w:numId w:val="7"/>
        </w:numPr>
      </w:pPr>
      <w:r>
        <w:t>Create a GUI app that generates</w:t>
      </w:r>
      <w:r w:rsidRPr="008121DA">
        <w:t xml:space="preserve"> a random number within a specified range.</w:t>
      </w:r>
    </w:p>
    <w:p w14:paraId="46E0407F" w14:textId="77777777" w:rsidR="008121DA" w:rsidRPr="008121DA" w:rsidRDefault="008121DA" w:rsidP="00B55D0A">
      <w:pPr>
        <w:numPr>
          <w:ilvl w:val="0"/>
          <w:numId w:val="8"/>
        </w:numPr>
      </w:pPr>
      <w:r w:rsidRPr="008121DA">
        <w:t>Input fields for minimum and maximum values.</w:t>
      </w:r>
    </w:p>
    <w:p w14:paraId="24172FB1" w14:textId="77777777" w:rsidR="008121DA" w:rsidRPr="008121DA" w:rsidRDefault="008121DA" w:rsidP="00B55D0A">
      <w:pPr>
        <w:numPr>
          <w:ilvl w:val="0"/>
          <w:numId w:val="8"/>
        </w:numPr>
      </w:pPr>
      <w:r w:rsidRPr="008121DA">
        <w:t>Button to generate the number.</w:t>
      </w:r>
    </w:p>
    <w:p w14:paraId="288D4DD4" w14:textId="77777777" w:rsidR="008121DA" w:rsidRPr="008121DA" w:rsidRDefault="008121DA" w:rsidP="00B55D0A">
      <w:pPr>
        <w:numPr>
          <w:ilvl w:val="0"/>
          <w:numId w:val="8"/>
        </w:numPr>
      </w:pPr>
      <w:r w:rsidRPr="008121DA">
        <w:t>Display area for the random number.</w:t>
      </w:r>
    </w:p>
    <w:p w14:paraId="0CBAC669" w14:textId="77777777" w:rsidR="00B55D0A" w:rsidRPr="00B55D0A" w:rsidRDefault="00B55D0A" w:rsidP="00B55D0A"/>
    <w:sectPr w:rsidR="00B55D0A" w:rsidRPr="00B55D0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4C739" w14:textId="77777777" w:rsidR="00166131" w:rsidRDefault="00166131" w:rsidP="00166131">
      <w:pPr>
        <w:spacing w:before="0" w:after="0" w:line="240" w:lineRule="auto"/>
      </w:pPr>
      <w:r>
        <w:separator/>
      </w:r>
    </w:p>
  </w:endnote>
  <w:endnote w:type="continuationSeparator" w:id="0">
    <w:p w14:paraId="11E598C4" w14:textId="77777777" w:rsidR="00166131" w:rsidRDefault="00166131" w:rsidP="00166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5A68C" w14:textId="7596BECA" w:rsidR="00166131" w:rsidRDefault="00166131" w:rsidP="00166131">
    <w:pPr>
      <w:pStyle w:val="Footer"/>
      <w:tabs>
        <w:tab w:val="left" w:pos="3080"/>
      </w:tabs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  <w:t xml:space="preserve">Revised: </w:t>
    </w:r>
    <w:r>
      <w:fldChar w:fldCharType="begin"/>
    </w:r>
    <w:r>
      <w:instrText xml:space="preserve"> SAVEDATE \@ "M/d/yyyy" \* MERGEFORMAT </w:instrText>
    </w:r>
    <w:r>
      <w:fldChar w:fldCharType="separate"/>
    </w:r>
    <w:r w:rsidR="009844B5">
      <w:rPr>
        <w:noProof/>
      </w:rPr>
      <w:t>4/27/2025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FFB1F" w14:textId="77777777" w:rsidR="00166131" w:rsidRDefault="00166131" w:rsidP="00166131">
      <w:pPr>
        <w:spacing w:before="0" w:after="0" w:line="240" w:lineRule="auto"/>
      </w:pPr>
      <w:r>
        <w:separator/>
      </w:r>
    </w:p>
  </w:footnote>
  <w:footnote w:type="continuationSeparator" w:id="0">
    <w:p w14:paraId="3257AB91" w14:textId="77777777" w:rsidR="00166131" w:rsidRDefault="00166131" w:rsidP="001661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726AC"/>
    <w:multiLevelType w:val="hybridMultilevel"/>
    <w:tmpl w:val="B496670A"/>
    <w:lvl w:ilvl="0" w:tplc="238ABE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41925"/>
    <w:multiLevelType w:val="hybridMultilevel"/>
    <w:tmpl w:val="EA74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7F31FF2"/>
    <w:multiLevelType w:val="hybridMultilevel"/>
    <w:tmpl w:val="2E049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5B4E"/>
    <w:multiLevelType w:val="hybridMultilevel"/>
    <w:tmpl w:val="EA741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D6C5E"/>
    <w:multiLevelType w:val="hybridMultilevel"/>
    <w:tmpl w:val="A2901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15BDE"/>
    <w:multiLevelType w:val="multilevel"/>
    <w:tmpl w:val="16D43A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829369693">
    <w:abstractNumId w:val="1"/>
  </w:num>
  <w:num w:numId="2" w16cid:durableId="31081823">
    <w:abstractNumId w:val="0"/>
  </w:num>
  <w:num w:numId="3" w16cid:durableId="887690612">
    <w:abstractNumId w:val="2"/>
  </w:num>
  <w:num w:numId="4" w16cid:durableId="1389062856">
    <w:abstractNumId w:val="3"/>
  </w:num>
  <w:num w:numId="5" w16cid:durableId="293946043">
    <w:abstractNumId w:val="5"/>
  </w:num>
  <w:num w:numId="6" w16cid:durableId="1249925094">
    <w:abstractNumId w:val="4"/>
  </w:num>
  <w:num w:numId="7" w16cid:durableId="795216872">
    <w:abstractNumId w:val="6"/>
  </w:num>
  <w:num w:numId="8" w16cid:durableId="137404052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EA"/>
    <w:rsid w:val="00024E0C"/>
    <w:rsid w:val="000259C5"/>
    <w:rsid w:val="000413CE"/>
    <w:rsid w:val="00047AD1"/>
    <w:rsid w:val="000536EA"/>
    <w:rsid w:val="00055619"/>
    <w:rsid w:val="00066991"/>
    <w:rsid w:val="000679A7"/>
    <w:rsid w:val="0008729B"/>
    <w:rsid w:val="000930E7"/>
    <w:rsid w:val="000A156F"/>
    <w:rsid w:val="000A1CF4"/>
    <w:rsid w:val="000D7EDF"/>
    <w:rsid w:val="00141B05"/>
    <w:rsid w:val="00146F8E"/>
    <w:rsid w:val="00166131"/>
    <w:rsid w:val="00171D77"/>
    <w:rsid w:val="001871B2"/>
    <w:rsid w:val="001B3BBD"/>
    <w:rsid w:val="001F36AF"/>
    <w:rsid w:val="00210730"/>
    <w:rsid w:val="0021661D"/>
    <w:rsid w:val="00223F58"/>
    <w:rsid w:val="002315C1"/>
    <w:rsid w:val="00253A25"/>
    <w:rsid w:val="002570A5"/>
    <w:rsid w:val="0026446E"/>
    <w:rsid w:val="00267395"/>
    <w:rsid w:val="002858FD"/>
    <w:rsid w:val="002B29F2"/>
    <w:rsid w:val="00313993"/>
    <w:rsid w:val="00353C61"/>
    <w:rsid w:val="00360707"/>
    <w:rsid w:val="003625E8"/>
    <w:rsid w:val="003637B8"/>
    <w:rsid w:val="00383BF5"/>
    <w:rsid w:val="003929BF"/>
    <w:rsid w:val="003A3400"/>
    <w:rsid w:val="003D2AEB"/>
    <w:rsid w:val="003E4F11"/>
    <w:rsid w:val="003F211B"/>
    <w:rsid w:val="003F2AC2"/>
    <w:rsid w:val="003F7B2E"/>
    <w:rsid w:val="00400798"/>
    <w:rsid w:val="004425A2"/>
    <w:rsid w:val="004717A7"/>
    <w:rsid w:val="00485B29"/>
    <w:rsid w:val="0048646A"/>
    <w:rsid w:val="00493BF4"/>
    <w:rsid w:val="0049528B"/>
    <w:rsid w:val="00563A39"/>
    <w:rsid w:val="005657DB"/>
    <w:rsid w:val="00573D18"/>
    <w:rsid w:val="0059671C"/>
    <w:rsid w:val="00597815"/>
    <w:rsid w:val="005C443F"/>
    <w:rsid w:val="006028AF"/>
    <w:rsid w:val="0060360F"/>
    <w:rsid w:val="00607865"/>
    <w:rsid w:val="00645C6E"/>
    <w:rsid w:val="00660B80"/>
    <w:rsid w:val="00663A33"/>
    <w:rsid w:val="00677FE5"/>
    <w:rsid w:val="00684444"/>
    <w:rsid w:val="00692D05"/>
    <w:rsid w:val="00697DEC"/>
    <w:rsid w:val="006F438E"/>
    <w:rsid w:val="00725768"/>
    <w:rsid w:val="00774270"/>
    <w:rsid w:val="007A25E3"/>
    <w:rsid w:val="007A76BB"/>
    <w:rsid w:val="007D2072"/>
    <w:rsid w:val="007F2A8B"/>
    <w:rsid w:val="007F56B9"/>
    <w:rsid w:val="007F71DC"/>
    <w:rsid w:val="008121DA"/>
    <w:rsid w:val="00813B49"/>
    <w:rsid w:val="00842497"/>
    <w:rsid w:val="008B5B34"/>
    <w:rsid w:val="008C3766"/>
    <w:rsid w:val="008E23CB"/>
    <w:rsid w:val="008F0813"/>
    <w:rsid w:val="008F25E5"/>
    <w:rsid w:val="008F26DD"/>
    <w:rsid w:val="0092339D"/>
    <w:rsid w:val="0092371C"/>
    <w:rsid w:val="00931B1D"/>
    <w:rsid w:val="009405D3"/>
    <w:rsid w:val="00950CE2"/>
    <w:rsid w:val="009546C8"/>
    <w:rsid w:val="009833C4"/>
    <w:rsid w:val="009844B5"/>
    <w:rsid w:val="009A05C3"/>
    <w:rsid w:val="009A5017"/>
    <w:rsid w:val="009A781E"/>
    <w:rsid w:val="009C2203"/>
    <w:rsid w:val="009D2A8F"/>
    <w:rsid w:val="00A0647F"/>
    <w:rsid w:val="00A10700"/>
    <w:rsid w:val="00A10A29"/>
    <w:rsid w:val="00A277F2"/>
    <w:rsid w:val="00A67615"/>
    <w:rsid w:val="00A73988"/>
    <w:rsid w:val="00A81263"/>
    <w:rsid w:val="00AD2A29"/>
    <w:rsid w:val="00B41949"/>
    <w:rsid w:val="00B54202"/>
    <w:rsid w:val="00B55D0A"/>
    <w:rsid w:val="00B7271C"/>
    <w:rsid w:val="00BB0AA7"/>
    <w:rsid w:val="00BC150A"/>
    <w:rsid w:val="00BC3700"/>
    <w:rsid w:val="00BD59D3"/>
    <w:rsid w:val="00C25190"/>
    <w:rsid w:val="00C40572"/>
    <w:rsid w:val="00C41F87"/>
    <w:rsid w:val="00C47B77"/>
    <w:rsid w:val="00C50833"/>
    <w:rsid w:val="00C92A43"/>
    <w:rsid w:val="00C97CF1"/>
    <w:rsid w:val="00CC1077"/>
    <w:rsid w:val="00CD00D8"/>
    <w:rsid w:val="00D04693"/>
    <w:rsid w:val="00D164D4"/>
    <w:rsid w:val="00D231A8"/>
    <w:rsid w:val="00D35E92"/>
    <w:rsid w:val="00D60E4F"/>
    <w:rsid w:val="00DB3465"/>
    <w:rsid w:val="00DB7006"/>
    <w:rsid w:val="00DE4EED"/>
    <w:rsid w:val="00E153C0"/>
    <w:rsid w:val="00E25D62"/>
    <w:rsid w:val="00E56541"/>
    <w:rsid w:val="00E7197F"/>
    <w:rsid w:val="00EC64B1"/>
    <w:rsid w:val="00F3357C"/>
    <w:rsid w:val="00F37DBB"/>
    <w:rsid w:val="00F5133C"/>
    <w:rsid w:val="00F55242"/>
    <w:rsid w:val="00F611E2"/>
    <w:rsid w:val="00F61E3C"/>
    <w:rsid w:val="00F65CF0"/>
    <w:rsid w:val="00FB1BE7"/>
    <w:rsid w:val="00F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50D7"/>
  <w15:chartTrackingRefBased/>
  <w15:docId w15:val="{FB8A3624-061C-4D75-A554-0EAAE5F5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B5"/>
    <w:pPr>
      <w:spacing w:before="160" w:after="80" w:line="336" w:lineRule="auto"/>
    </w:pPr>
    <w:rPr>
      <w:rFonts w:ascii="Verdana" w:eastAsia="Times New Roman" w:hAnsi="Verdana" w:cs="Times New Roman"/>
      <w:kern w:val="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844B5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844B5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44B5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9844B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844B5"/>
  </w:style>
  <w:style w:type="character" w:customStyle="1" w:styleId="Heading1Char">
    <w:name w:val="Heading 1 Char"/>
    <w:basedOn w:val="DefaultParagraphFont"/>
    <w:link w:val="Heading1"/>
    <w:rsid w:val="000536EA"/>
    <w:rPr>
      <w:rFonts w:ascii="Arial" w:eastAsia="Arial Unicode MS" w:hAnsi="Arial" w:cs="Times New Roman"/>
      <w:b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0536EA"/>
    <w:rPr>
      <w:rFonts w:ascii="Arial" w:eastAsia="Times New Roman" w:hAnsi="Arial" w:cs="Arial"/>
      <w:b/>
      <w:bCs/>
      <w:iCs/>
      <w:kern w:val="0"/>
      <w:sz w:val="24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0536EA"/>
    <w:rPr>
      <w:rFonts w:ascii="Arial" w:eastAsia="Times New Roman" w:hAnsi="Arial" w:cs="Times New Roman"/>
      <w:b/>
      <w:bCs/>
      <w:kern w:val="0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6E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6EA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4B5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05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6E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9844B5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F3357C"/>
    <w:rPr>
      <w:rFonts w:ascii="Verdana" w:eastAsia="Times New Roman" w:hAnsi="Verdana" w:cs="Times New Roman"/>
      <w:kern w:val="0"/>
      <w:sz w:val="16"/>
      <w:szCs w:val="24"/>
      <w14:ligatures w14:val="none"/>
    </w:rPr>
  </w:style>
  <w:style w:type="paragraph" w:styleId="Header">
    <w:name w:val="header"/>
    <w:basedOn w:val="Normal"/>
    <w:link w:val="HeaderChar"/>
    <w:rsid w:val="009844B5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F3357C"/>
    <w:rPr>
      <w:rFonts w:ascii="Verdana" w:eastAsia="Times New Roman" w:hAnsi="Verdana" w:cs="Times New Roman"/>
      <w:kern w:val="0"/>
      <w:sz w:val="16"/>
      <w:szCs w:val="24"/>
      <w14:ligatures w14:val="none"/>
    </w:rPr>
  </w:style>
  <w:style w:type="paragraph" w:customStyle="1" w:styleId="Outlinenumbering">
    <w:name w:val="Outline numbering"/>
    <w:basedOn w:val="Normal"/>
    <w:rsid w:val="009844B5"/>
    <w:pPr>
      <w:numPr>
        <w:numId w:val="3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9844B5"/>
    <w:pPr>
      <w:numPr>
        <w:numId w:val="4"/>
      </w:numPr>
    </w:pPr>
  </w:style>
  <w:style w:type="character" w:styleId="PageNumber">
    <w:name w:val="page number"/>
    <w:basedOn w:val="DefaultParagraphFont"/>
    <w:rsid w:val="009844B5"/>
  </w:style>
  <w:style w:type="character" w:styleId="Hyperlink">
    <w:name w:val="Hyperlink"/>
    <w:uiPriority w:val="99"/>
    <w:rsid w:val="009844B5"/>
    <w:rPr>
      <w:color w:val="0000FF"/>
      <w:u w:val="single"/>
    </w:rPr>
  </w:style>
  <w:style w:type="character" w:styleId="FollowedHyperlink">
    <w:name w:val="FollowedHyperlink"/>
    <w:rsid w:val="009844B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44B5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9844B5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9844B5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844B5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844B5"/>
    <w:pPr>
      <w:spacing w:after="100" w:line="240" w:lineRule="auto"/>
      <w:ind w:left="403"/>
    </w:pPr>
  </w:style>
  <w:style w:type="character" w:styleId="PlaceholderText">
    <w:name w:val="Placeholder Text"/>
    <w:basedOn w:val="DefaultParagraphFont"/>
    <w:uiPriority w:val="99"/>
    <w:semiHidden/>
    <w:rsid w:val="00F65C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72F4-2538-4957-AFBD-C1CC41293E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cd4876b-4413-4af1-8781-c6c64ebb293a}" enabled="0" method="" siteId="{0cd4876b-4413-4af1-8781-c6c64ebb29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214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Erandi Gunapala</dc:creator>
  <cp:keywords/>
  <dc:description/>
  <cp:lastModifiedBy>William Loring</cp:lastModifiedBy>
  <cp:revision>137</cp:revision>
  <cp:lastPrinted>2025-04-26T20:40:00Z</cp:lastPrinted>
  <dcterms:created xsi:type="dcterms:W3CDTF">2025-04-23T18:43:00Z</dcterms:created>
  <dcterms:modified xsi:type="dcterms:W3CDTF">2025-04-28T01:25:00Z</dcterms:modified>
</cp:coreProperties>
</file>