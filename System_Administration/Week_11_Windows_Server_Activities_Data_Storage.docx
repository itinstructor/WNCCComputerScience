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2F43" w14:textId="6C8B1C00" w:rsidR="00DE725D" w:rsidRDefault="005B1CBB" w:rsidP="00DE725D">
      <w:pPr>
        <w:pStyle w:val="Heading1"/>
      </w:pPr>
      <w:bookmarkStart w:id="0" w:name="_Toc170908044"/>
      <w:r>
        <w:t xml:space="preserve">Week </w:t>
      </w:r>
      <w:r w:rsidR="00752483">
        <w:t>1</w:t>
      </w:r>
      <w:r w:rsidR="00523883">
        <w:t>1</w:t>
      </w:r>
      <w:r w:rsidR="00FE645B">
        <w:t xml:space="preserve"> Windows</w:t>
      </w:r>
      <w:r w:rsidR="0023418B">
        <w:t xml:space="preserve"> </w:t>
      </w:r>
      <w:r w:rsidR="008E2484">
        <w:t xml:space="preserve">Server </w:t>
      </w:r>
      <w:r w:rsidR="0023418B">
        <w:t>Activities</w:t>
      </w:r>
      <w:r w:rsidR="000C0008">
        <w:t xml:space="preserve"> </w:t>
      </w:r>
      <w:r w:rsidR="00EA5F0F">
        <w:t>-</w:t>
      </w:r>
      <w:r w:rsidR="000C0008">
        <w:t xml:space="preserve"> Data Storage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82F8D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16E8FD23" w14:textId="70748236" w:rsidR="0079703A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08044" w:history="1">
            <w:r w:rsidR="0079703A" w:rsidRPr="00DB22FB">
              <w:rPr>
                <w:rStyle w:val="Hyperlink"/>
                <w:noProof/>
              </w:rPr>
              <w:t>Week 11 Windows Server Activities - Data Storage</w:t>
            </w:r>
            <w:r w:rsidR="0079703A">
              <w:rPr>
                <w:noProof/>
                <w:webHidden/>
              </w:rPr>
              <w:tab/>
            </w:r>
            <w:r w:rsidR="0079703A">
              <w:rPr>
                <w:noProof/>
                <w:webHidden/>
              </w:rPr>
              <w:fldChar w:fldCharType="begin"/>
            </w:r>
            <w:r w:rsidR="0079703A">
              <w:rPr>
                <w:noProof/>
                <w:webHidden/>
              </w:rPr>
              <w:instrText xml:space="preserve"> PAGEREF _Toc170908044 \h </w:instrText>
            </w:r>
            <w:r w:rsidR="0079703A">
              <w:rPr>
                <w:noProof/>
                <w:webHidden/>
              </w:rPr>
            </w:r>
            <w:r w:rsidR="0079703A">
              <w:rPr>
                <w:noProof/>
                <w:webHidden/>
              </w:rPr>
              <w:fldChar w:fldCharType="separate"/>
            </w:r>
            <w:r w:rsidR="0079703A">
              <w:rPr>
                <w:noProof/>
                <w:webHidden/>
              </w:rPr>
              <w:t>1</w:t>
            </w:r>
            <w:r w:rsidR="0079703A">
              <w:rPr>
                <w:noProof/>
                <w:webHidden/>
              </w:rPr>
              <w:fldChar w:fldCharType="end"/>
            </w:r>
          </w:hyperlink>
        </w:p>
        <w:p w14:paraId="0343EAB4" w14:textId="229B5C31" w:rsidR="0079703A" w:rsidRDefault="007970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0908045" w:history="1">
            <w:r w:rsidRPr="00DB22FB">
              <w:rPr>
                <w:rStyle w:val="Hyperlink"/>
                <w:noProof/>
              </w:rPr>
              <w:t>Activity 11-1: Using the Disk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BDB3" w14:textId="4757CF6A" w:rsidR="0079703A" w:rsidRDefault="007970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0908046" w:history="1">
            <w:r w:rsidRPr="00DB22FB">
              <w:rPr>
                <w:rStyle w:val="Hyperlink"/>
                <w:noProof/>
              </w:rPr>
              <w:t>Activity 11-2: Using Disk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72B8" w14:textId="3F471780" w:rsidR="0079703A" w:rsidRDefault="007970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0908047" w:history="1">
            <w:r w:rsidRPr="00DB22FB">
              <w:rPr>
                <w:rStyle w:val="Hyperlink"/>
                <w:noProof/>
              </w:rPr>
              <w:t>Activity 11-3: Using chkdsk from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BC89" w14:textId="6BBBE50D" w:rsidR="0079703A" w:rsidRDefault="007970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0908048" w:history="1">
            <w:r w:rsidRPr="00DB22FB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A4E2" w14:textId="0E0B9662" w:rsidR="007B6B6B" w:rsidRDefault="007B6B6B" w:rsidP="007B6B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AB128C" w14:textId="77777777" w:rsidR="00AF7B1A" w:rsidRDefault="00AF7B1A" w:rsidP="00AF7B1A">
      <w:bookmarkStart w:id="1" w:name="_Hlk73629688"/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2AF35988" w14:textId="77777777" w:rsidR="00AF7B1A" w:rsidRDefault="00AF7B1A" w:rsidP="00BC16CE">
      <w:pPr>
        <w:pStyle w:val="ListParagraph"/>
        <w:numPr>
          <w:ilvl w:val="0"/>
          <w:numId w:val="6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54BE739F" w14:textId="77777777" w:rsidR="00AF7B1A" w:rsidRDefault="00AF7B1A" w:rsidP="00BC16CE">
      <w:pPr>
        <w:pStyle w:val="ListParagraph"/>
        <w:numPr>
          <w:ilvl w:val="0"/>
          <w:numId w:val="6"/>
        </w:numPr>
      </w:pPr>
      <w:r>
        <w:t>Click and Drag your mouse around whatever you want to snip.</w:t>
      </w:r>
    </w:p>
    <w:p w14:paraId="296683F6" w14:textId="77777777" w:rsidR="00AF7B1A" w:rsidRDefault="00AF7B1A" w:rsidP="00BC16CE">
      <w:pPr>
        <w:pStyle w:val="ListParagraph"/>
        <w:numPr>
          <w:ilvl w:val="0"/>
          <w:numId w:val="6"/>
        </w:numPr>
      </w:pPr>
      <w:r>
        <w:t>Release the mouse button. This places the snip into the Windows Clipboard.</w:t>
      </w:r>
    </w:p>
    <w:p w14:paraId="5CE14F1B" w14:textId="77777777" w:rsidR="00AF7B1A" w:rsidRDefault="00AF7B1A" w:rsidP="00BC16CE">
      <w:pPr>
        <w:pStyle w:val="ListParagraph"/>
        <w:numPr>
          <w:ilvl w:val="0"/>
          <w:numId w:val="6"/>
        </w:numPr>
      </w:pPr>
      <w:r>
        <w:t xml:space="preserve">Go into Word or wherever you want to paste the snip. Hold down </w:t>
      </w:r>
      <w:r w:rsidRPr="00336016">
        <w:rPr>
          <w:b/>
        </w:rPr>
        <w:t>CTRL</w:t>
      </w:r>
      <w:r w:rsidRPr="00C36A8A">
        <w:t>, then type</w:t>
      </w:r>
      <w:r>
        <w:t xml:space="preserve"> </w:t>
      </w:r>
      <w:r w:rsidRPr="00336016">
        <w:rPr>
          <w:b/>
        </w:rPr>
        <w:t>V</w:t>
      </w:r>
      <w:r>
        <w:t xml:space="preserve"> to paste the snip.</w:t>
      </w:r>
    </w:p>
    <w:p w14:paraId="7F76F416" w14:textId="299C47B7" w:rsidR="006279B5" w:rsidRDefault="00681B22" w:rsidP="003937A3">
      <w:pPr>
        <w:pStyle w:val="Heading1"/>
      </w:pPr>
      <w:bookmarkStart w:id="2" w:name="_Toc170908045"/>
      <w:bookmarkEnd w:id="1"/>
      <w:r>
        <w:t>Activity 1</w:t>
      </w:r>
      <w:r w:rsidR="00523883">
        <w:t>1</w:t>
      </w:r>
      <w:r>
        <w:t>-</w:t>
      </w:r>
      <w:r w:rsidR="003D0EAC">
        <w:t>1</w:t>
      </w:r>
      <w:r w:rsidR="006279B5" w:rsidRPr="00916F20">
        <w:t>: Using the Disk Optimizer</w:t>
      </w:r>
      <w:bookmarkEnd w:id="2"/>
    </w:p>
    <w:p w14:paraId="117EDC7E" w14:textId="77777777" w:rsidR="006279B5" w:rsidRDefault="006279B5" w:rsidP="006279B5">
      <w:r w:rsidRPr="00916F20">
        <w:t>Time Required: Approximately 1</w:t>
      </w:r>
      <w:r w:rsidR="00C75D48">
        <w:t>0</w:t>
      </w:r>
      <w:r w:rsidRPr="00916F20">
        <w:t xml:space="preserve"> minutes</w:t>
      </w:r>
    </w:p>
    <w:p w14:paraId="4ADD81D9" w14:textId="77777777" w:rsidR="006279B5" w:rsidRDefault="006279B5" w:rsidP="006279B5">
      <w:r w:rsidRPr="00916F20">
        <w:t xml:space="preserve">Objective: Practice using the Disk Optimizer. </w:t>
      </w:r>
    </w:p>
    <w:p w14:paraId="2ECB44E3" w14:textId="3EC59601" w:rsidR="006279B5" w:rsidRDefault="006279B5" w:rsidP="006279B5">
      <w:r w:rsidRPr="00916F20">
        <w:t>Description: One of the best ways to keep your server running quickly is to defragment its disk drives. This activity enables you to use the Windows Server Optimize tool to defragment a disk.</w:t>
      </w:r>
    </w:p>
    <w:p w14:paraId="471E9740" w14:textId="77777777" w:rsidR="0068411C" w:rsidRDefault="0068411C" w:rsidP="00A633A1">
      <w:pPr>
        <w:pStyle w:val="ListParagraph"/>
        <w:numPr>
          <w:ilvl w:val="0"/>
          <w:numId w:val="3"/>
        </w:numPr>
      </w:pPr>
      <w:r w:rsidRPr="0015191C">
        <w:t xml:space="preserve">Start Server1, and log on as </w:t>
      </w:r>
      <w:r>
        <w:t>your administrator account</w:t>
      </w:r>
      <w:r w:rsidRPr="0015191C">
        <w:t>.</w:t>
      </w:r>
    </w:p>
    <w:p w14:paraId="7B9D4378" w14:textId="77777777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t>If necessary, open the Disk Management tool.</w:t>
      </w:r>
    </w:p>
    <w:p w14:paraId="5B324EE6" w14:textId="15D41700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t>Click a drive under Volume, such as C: Click the Properties icon under the menu bar. (Alternatively, you can right-click the drive and click Properties.)</w:t>
      </w:r>
    </w:p>
    <w:p w14:paraId="3409B495" w14:textId="77777777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lastRenderedPageBreak/>
        <w:t>Click the Tools tab in the Properties dialog box for the drive.</w:t>
      </w:r>
    </w:p>
    <w:p w14:paraId="73618899" w14:textId="77777777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t>Click the Optimize button.</w:t>
      </w:r>
    </w:p>
    <w:p w14:paraId="7FC258EE" w14:textId="77777777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t>In the Optimize Dives window, click Change settings.</w:t>
      </w:r>
    </w:p>
    <w:p w14:paraId="5DDA8C55" w14:textId="77777777" w:rsidR="006279B5" w:rsidRPr="00D82E32" w:rsidRDefault="006279B5" w:rsidP="00A633A1">
      <w:pPr>
        <w:pStyle w:val="ListParagraph"/>
        <w:numPr>
          <w:ilvl w:val="0"/>
          <w:numId w:val="3"/>
        </w:numPr>
      </w:pPr>
      <w:r w:rsidRPr="000B2E7F">
        <w:rPr>
          <w:b/>
        </w:rPr>
        <w:t>What is the default optimization schedule?</w:t>
      </w:r>
    </w:p>
    <w:sdt>
      <w:sdtPr>
        <w:rPr>
          <w:rStyle w:val="Red"/>
        </w:rPr>
        <w:id w:val="-397124805"/>
        <w:placeholder>
          <w:docPart w:val="DD3C17FE0F874E0397D6BEF9CC3BCA65"/>
        </w:placeholder>
        <w:showingPlcHdr/>
      </w:sdtPr>
      <w:sdtEndPr>
        <w:rPr>
          <w:rStyle w:val="Red"/>
        </w:rPr>
      </w:sdtEndPr>
      <w:sdtContent>
        <w:p w14:paraId="24468C0C" w14:textId="77777777" w:rsidR="00FA681B" w:rsidRDefault="00FA681B" w:rsidP="00FA681B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17762CE" w14:textId="77777777" w:rsidR="006279B5" w:rsidRPr="00D82E32" w:rsidRDefault="006279B5" w:rsidP="00A633A1">
      <w:pPr>
        <w:pStyle w:val="ListParagraph"/>
        <w:numPr>
          <w:ilvl w:val="0"/>
          <w:numId w:val="3"/>
        </w:numPr>
      </w:pPr>
      <w:r w:rsidRPr="000B2E7F">
        <w:rPr>
          <w:b/>
        </w:rPr>
        <w:t>What frequencies can you select?</w:t>
      </w:r>
    </w:p>
    <w:sdt>
      <w:sdtPr>
        <w:rPr>
          <w:rStyle w:val="Red"/>
        </w:rPr>
        <w:id w:val="-1539037960"/>
        <w:placeholder>
          <w:docPart w:val="8470C7F8582246FA9F5F3297CCBEAEF3"/>
        </w:placeholder>
        <w:showingPlcHdr/>
      </w:sdtPr>
      <w:sdtEndPr>
        <w:rPr>
          <w:rStyle w:val="Red"/>
        </w:rPr>
      </w:sdtEndPr>
      <w:sdtContent>
        <w:p w14:paraId="1C164664" w14:textId="77777777" w:rsidR="00FA681B" w:rsidRDefault="00FA681B" w:rsidP="00FA681B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D971DBB" w14:textId="77777777" w:rsidR="006279B5" w:rsidRDefault="006279B5" w:rsidP="00A633A1">
      <w:pPr>
        <w:pStyle w:val="ListParagraph"/>
        <w:numPr>
          <w:ilvl w:val="0"/>
          <w:numId w:val="3"/>
        </w:numPr>
      </w:pPr>
      <w:r w:rsidRPr="00916F20">
        <w:t>Click Cancel</w:t>
      </w:r>
      <w:r>
        <w:t xml:space="preserve"> in the Optimize Drives box.</w:t>
      </w:r>
    </w:p>
    <w:p w14:paraId="495C59A3" w14:textId="77777777" w:rsidR="00D3216F" w:rsidRDefault="00D3216F" w:rsidP="00A633A1">
      <w:r w:rsidRPr="00A633A1">
        <w:rPr>
          <w:b/>
        </w:rPr>
        <w:t>NOTE:</w:t>
      </w:r>
      <w:r>
        <w:t xml:space="preserve"> The next steps can’t be completed on a virtual machine. You can do them on your physical machine.</w:t>
      </w:r>
    </w:p>
    <w:p w14:paraId="76E79FB9" w14:textId="77777777" w:rsidR="006279B5" w:rsidRDefault="006279B5" w:rsidP="00BC16CE">
      <w:pPr>
        <w:pStyle w:val="ListParagraph"/>
        <w:numPr>
          <w:ilvl w:val="0"/>
          <w:numId w:val="3"/>
        </w:numPr>
      </w:pPr>
      <w:r w:rsidRPr="00916F20">
        <w:t>In the Optimize Drives window, ensure a drive is selected, such as (C:), and click Analyze. After a disk is analyzed, you’ll see the amount of fragmentation under the Current status column for the drive.</w:t>
      </w:r>
    </w:p>
    <w:p w14:paraId="2EE7706C" w14:textId="77777777" w:rsidR="006279B5" w:rsidRDefault="006279B5" w:rsidP="00AF2FB8">
      <w:pPr>
        <w:pStyle w:val="ListParagraph"/>
        <w:numPr>
          <w:ilvl w:val="0"/>
          <w:numId w:val="3"/>
        </w:numPr>
      </w:pPr>
      <w:r w:rsidRPr="00916F20">
        <w:t>Click the Optimize button (do this for practice, even if your d</w:t>
      </w:r>
      <w:r>
        <w:t>isk does not need to be defrag</w:t>
      </w:r>
      <w:r w:rsidRPr="00916F20">
        <w:t>mented at this time). Observe the Current status column to watch the progress for the disk you have selected.</w:t>
      </w:r>
    </w:p>
    <w:p w14:paraId="7FD0AE94" w14:textId="77777777" w:rsidR="006279B5" w:rsidRDefault="006279B5" w:rsidP="00AF2FB8">
      <w:pPr>
        <w:pStyle w:val="ListParagraph"/>
        <w:numPr>
          <w:ilvl w:val="0"/>
          <w:numId w:val="3"/>
        </w:numPr>
      </w:pPr>
      <w:r w:rsidRPr="00916F20">
        <w:t>Close the Optimize Drives window. Leave open the Properties window for the drive to us</w:t>
      </w:r>
      <w:r>
        <w:t>e in the next activity.</w:t>
      </w:r>
    </w:p>
    <w:p w14:paraId="03C671AF" w14:textId="74A4A758" w:rsidR="006279B5" w:rsidRDefault="003701E7" w:rsidP="003937A3">
      <w:pPr>
        <w:pStyle w:val="Heading1"/>
      </w:pPr>
      <w:bookmarkStart w:id="3" w:name="_Toc170908046"/>
      <w:r>
        <w:t>Activity 1</w:t>
      </w:r>
      <w:r w:rsidR="00335755">
        <w:t>1</w:t>
      </w:r>
      <w:r w:rsidR="006279B5">
        <w:t>-</w:t>
      </w:r>
      <w:r w:rsidR="003D0EAC">
        <w:t>2</w:t>
      </w:r>
      <w:r w:rsidR="006279B5">
        <w:t>: Using Disk Check</w:t>
      </w:r>
      <w:bookmarkEnd w:id="3"/>
    </w:p>
    <w:p w14:paraId="6F03FB3F" w14:textId="77777777" w:rsidR="006279B5" w:rsidRDefault="006279B5" w:rsidP="006279B5">
      <w:r w:rsidRPr="005E0DE9">
        <w:t xml:space="preserve">Time Required: Depends on the size of the disk and number of files (10 minutes) </w:t>
      </w:r>
    </w:p>
    <w:p w14:paraId="06CA9454" w14:textId="77777777" w:rsidR="006279B5" w:rsidRDefault="006279B5" w:rsidP="006279B5">
      <w:r w:rsidRPr="005E0DE9">
        <w:t>Objectiv</w:t>
      </w:r>
      <w:r>
        <w:t>e: Learn how to use Disk Check.</w:t>
      </w:r>
    </w:p>
    <w:p w14:paraId="24A9187C" w14:textId="77777777" w:rsidR="006279B5" w:rsidRDefault="006279B5" w:rsidP="006279B5">
      <w:r w:rsidRPr="005E0DE9">
        <w:t>Description: In this activity, you practice using the Disk Che</w:t>
      </w:r>
      <w:r>
        <w:t>ck utility to scan your disk.</w:t>
      </w:r>
      <w:r w:rsidRPr="005E0DE9">
        <w:t xml:space="preserve"> Also, if you have a large disk with many files, you might want to stop at Step 6 because the disk check can take a long time. When you do this activity, you really defer Disk Check to run the</w:t>
      </w:r>
      <w:r>
        <w:t xml:space="preserve"> next time you boot the server.</w:t>
      </w:r>
    </w:p>
    <w:p w14:paraId="061D08D8" w14:textId="77777777" w:rsidR="007D5036" w:rsidRDefault="007D5036" w:rsidP="00B8553B">
      <w:pPr>
        <w:pStyle w:val="ListParagraph"/>
        <w:numPr>
          <w:ilvl w:val="0"/>
          <w:numId w:val="46"/>
        </w:numPr>
      </w:pPr>
      <w:r w:rsidRPr="0015191C">
        <w:t xml:space="preserve">Start Server1, and log on as </w:t>
      </w:r>
      <w:r>
        <w:t>your administrator account</w:t>
      </w:r>
      <w:r w:rsidRPr="0015191C">
        <w:t>.</w:t>
      </w:r>
    </w:p>
    <w:p w14:paraId="22E8F800" w14:textId="77777777" w:rsidR="006279B5" w:rsidRDefault="006279B5" w:rsidP="00B42A93">
      <w:pPr>
        <w:pStyle w:val="ListParagraph"/>
        <w:numPr>
          <w:ilvl w:val="0"/>
          <w:numId w:val="46"/>
        </w:numPr>
      </w:pPr>
      <w:r w:rsidRPr="005E0DE9">
        <w:t>Ensure you are on t</w:t>
      </w:r>
      <w:r w:rsidR="00735E8D">
        <w:t>he Tools tab of the main volume</w:t>
      </w:r>
      <w:r w:rsidR="00376306">
        <w:t xml:space="preserve"> of the server</w:t>
      </w:r>
      <w:r w:rsidR="00735E8D">
        <w:t>.</w:t>
      </w:r>
    </w:p>
    <w:p w14:paraId="5E7ECDF2" w14:textId="77777777" w:rsidR="006279B5" w:rsidRDefault="006279B5" w:rsidP="00B42A93">
      <w:pPr>
        <w:pStyle w:val="ListParagraph"/>
        <w:numPr>
          <w:ilvl w:val="0"/>
          <w:numId w:val="46"/>
        </w:numPr>
      </w:pPr>
      <w:r w:rsidRPr="005E0DE9">
        <w:t>Click the Check button.</w:t>
      </w:r>
    </w:p>
    <w:p w14:paraId="41AFB4BA" w14:textId="77777777" w:rsidR="00555065" w:rsidRDefault="006279B5" w:rsidP="00B42A93">
      <w:pPr>
        <w:pStyle w:val="ListParagraph"/>
        <w:numPr>
          <w:ilvl w:val="0"/>
          <w:numId w:val="46"/>
        </w:numPr>
      </w:pPr>
      <w:r w:rsidRPr="005E0DE9">
        <w:lastRenderedPageBreak/>
        <w:t xml:space="preserve">If you see the </w:t>
      </w:r>
      <w:r w:rsidRPr="00EF786A">
        <w:rPr>
          <w:b/>
        </w:rPr>
        <w:t>You don’t need to scan this drive</w:t>
      </w:r>
      <w:r w:rsidRPr="005E0DE9">
        <w:t xml:space="preserve"> box, click </w:t>
      </w:r>
      <w:r w:rsidRPr="00EF786A">
        <w:rPr>
          <w:b/>
        </w:rPr>
        <w:t>Scan drive anyway</w:t>
      </w:r>
      <w:r w:rsidRPr="005E0DE9">
        <w:t xml:space="preserve"> for this activity. </w:t>
      </w:r>
    </w:p>
    <w:p w14:paraId="0CB5080F" w14:textId="77777777" w:rsidR="00555065" w:rsidRPr="00555065" w:rsidRDefault="00555065" w:rsidP="00B42A93">
      <w:pPr>
        <w:pStyle w:val="ListParagraph"/>
        <w:numPr>
          <w:ilvl w:val="0"/>
          <w:numId w:val="46"/>
        </w:numPr>
      </w:pPr>
      <w:r w:rsidRPr="0032638C">
        <w:rPr>
          <w:b/>
        </w:rPr>
        <w:t>Insert a screenshot:</w:t>
      </w:r>
    </w:p>
    <w:sdt>
      <w:sdtPr>
        <w:rPr>
          <w:rStyle w:val="Red"/>
        </w:rPr>
        <w:id w:val="-354192852"/>
        <w:placeholder>
          <w:docPart w:val="8B4B85A5339A4A9DB1F2735492038A44"/>
        </w:placeholder>
        <w:showingPlcHdr/>
      </w:sdtPr>
      <w:sdtEndPr>
        <w:rPr>
          <w:rStyle w:val="Red"/>
        </w:rPr>
      </w:sdtEndPr>
      <w:sdtContent>
        <w:p w14:paraId="1802DBAD" w14:textId="77777777" w:rsidR="007C391E" w:rsidRDefault="007C391E" w:rsidP="007C391E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0B2467A" w14:textId="77777777" w:rsidR="006279B5" w:rsidRDefault="006279B5" w:rsidP="00B42A93">
      <w:pPr>
        <w:pStyle w:val="ListParagraph"/>
        <w:numPr>
          <w:ilvl w:val="0"/>
          <w:numId w:val="46"/>
        </w:numPr>
      </w:pPr>
      <w:r w:rsidRPr="005E0DE9">
        <w:t>Wait for the scan to complete. If the process finds errors, it lets you choose</w:t>
      </w:r>
      <w:r>
        <w:t xml:space="preserve"> whether to fix them.</w:t>
      </w:r>
    </w:p>
    <w:p w14:paraId="12468CDE" w14:textId="5C25A4CE" w:rsidR="006279B5" w:rsidRDefault="006279B5" w:rsidP="003937A3">
      <w:pPr>
        <w:pStyle w:val="Heading1"/>
      </w:pPr>
      <w:bookmarkStart w:id="4" w:name="_Toc170908047"/>
      <w:r w:rsidRPr="008070A5">
        <w:t xml:space="preserve">Activity </w:t>
      </w:r>
      <w:r w:rsidR="00481CE5">
        <w:t>1</w:t>
      </w:r>
      <w:r w:rsidR="00FE5129">
        <w:t>1</w:t>
      </w:r>
      <w:r w:rsidRPr="008070A5">
        <w:t>-</w:t>
      </w:r>
      <w:r w:rsidR="003D0EAC">
        <w:t>3</w:t>
      </w:r>
      <w:r>
        <w:t xml:space="preserve">: Using </w:t>
      </w:r>
      <w:proofErr w:type="spellStart"/>
      <w:r>
        <w:t>chkdsk</w:t>
      </w:r>
      <w:proofErr w:type="spellEnd"/>
      <w:r>
        <w:t xml:space="preserve"> from PowerShell</w:t>
      </w:r>
      <w:bookmarkEnd w:id="4"/>
    </w:p>
    <w:p w14:paraId="3796CC42" w14:textId="77777777" w:rsidR="006279B5" w:rsidRDefault="006279B5" w:rsidP="006279B5">
      <w:r w:rsidRPr="008070A5">
        <w:t>Time Required: Depends on the size of the disk and number o</w:t>
      </w:r>
      <w:r>
        <w:t>f files (10 minutes)</w:t>
      </w:r>
    </w:p>
    <w:p w14:paraId="2F26CEE1" w14:textId="77777777" w:rsidR="006279B5" w:rsidRDefault="006279B5" w:rsidP="006279B5">
      <w:r w:rsidRPr="008070A5">
        <w:t xml:space="preserve">Objective: Learn how to use </w:t>
      </w:r>
      <w:proofErr w:type="spellStart"/>
      <w:r w:rsidRPr="008070A5">
        <w:t>chkdsk</w:t>
      </w:r>
      <w:proofErr w:type="spellEnd"/>
      <w:r w:rsidRPr="008070A5">
        <w:t xml:space="preserve"> from Windows PowerShell.</w:t>
      </w:r>
    </w:p>
    <w:p w14:paraId="7EDB4B7A" w14:textId="77777777" w:rsidR="006279B5" w:rsidRDefault="006279B5" w:rsidP="006279B5">
      <w:r w:rsidRPr="008070A5">
        <w:t xml:space="preserve">Description: You run the </w:t>
      </w:r>
      <w:proofErr w:type="spellStart"/>
      <w:r w:rsidRPr="008070A5">
        <w:t>chkdsk</w:t>
      </w:r>
      <w:proofErr w:type="spellEnd"/>
      <w:r w:rsidRPr="008070A5">
        <w:t xml:space="preserve"> command-line utility to examine a disk for errors.</w:t>
      </w:r>
    </w:p>
    <w:p w14:paraId="3DEB7AEF" w14:textId="16CF6698" w:rsidR="001A7956" w:rsidRDefault="001A7956" w:rsidP="0053771C">
      <w:pPr>
        <w:pStyle w:val="ListParagraph"/>
        <w:numPr>
          <w:ilvl w:val="0"/>
          <w:numId w:val="47"/>
        </w:numPr>
      </w:pPr>
      <w:r w:rsidRPr="0015191C">
        <w:t>Start Server1</w:t>
      </w:r>
      <w:r w:rsidR="00AF2FB8">
        <w:t>.</w:t>
      </w:r>
      <w:r w:rsidRPr="0015191C">
        <w:t xml:space="preserve"> </w:t>
      </w:r>
      <w:r w:rsidR="00AF2FB8">
        <w:t>L</w:t>
      </w:r>
      <w:r w:rsidRPr="0015191C">
        <w:t xml:space="preserve">og on as </w:t>
      </w:r>
      <w:r>
        <w:t>your administrator account</w:t>
      </w:r>
      <w:r w:rsidRPr="0015191C">
        <w:t>.</w:t>
      </w:r>
    </w:p>
    <w:p w14:paraId="0DD80728" w14:textId="7E270963" w:rsidR="006279B5" w:rsidRDefault="00D71640" w:rsidP="0053771C">
      <w:pPr>
        <w:pStyle w:val="ListParagraph"/>
        <w:numPr>
          <w:ilvl w:val="0"/>
          <w:numId w:val="47"/>
        </w:numPr>
      </w:pPr>
      <w:r>
        <w:t xml:space="preserve">Right Click Start </w:t>
      </w:r>
      <w:r>
        <w:sym w:font="Wingdings" w:char="F0E0"/>
      </w:r>
      <w:r w:rsidR="00A069A5">
        <w:t xml:space="preserve"> Click </w:t>
      </w:r>
      <w:r w:rsidR="00A069A5" w:rsidRPr="00CB4C45">
        <w:rPr>
          <w:b/>
          <w:bCs/>
        </w:rPr>
        <w:t xml:space="preserve">Windows </w:t>
      </w:r>
      <w:proofErr w:type="spellStart"/>
      <w:r w:rsidR="00A069A5" w:rsidRPr="00CB4C45">
        <w:rPr>
          <w:b/>
          <w:bCs/>
        </w:rPr>
        <w:t>Powershell</w:t>
      </w:r>
      <w:proofErr w:type="spellEnd"/>
      <w:r w:rsidR="00A069A5" w:rsidRPr="00CB4C45">
        <w:rPr>
          <w:b/>
          <w:bCs/>
        </w:rPr>
        <w:t xml:space="preserve"> (Admin)</w:t>
      </w:r>
      <w:r w:rsidR="00A069A5">
        <w:t>.</w:t>
      </w:r>
      <w:r>
        <w:t xml:space="preserve"> </w:t>
      </w:r>
    </w:p>
    <w:p w14:paraId="33974553" w14:textId="77777777" w:rsidR="006279B5" w:rsidRDefault="006279B5" w:rsidP="0053771C">
      <w:pPr>
        <w:pStyle w:val="ListParagraph"/>
        <w:numPr>
          <w:ilvl w:val="0"/>
          <w:numId w:val="47"/>
        </w:numPr>
      </w:pPr>
      <w:r w:rsidRPr="008070A5">
        <w:t xml:space="preserve">Type </w:t>
      </w:r>
      <w:proofErr w:type="spellStart"/>
      <w:r w:rsidRPr="008070A5">
        <w:t>chkdsk</w:t>
      </w:r>
      <w:proofErr w:type="spellEnd"/>
      <w:r w:rsidRPr="008070A5">
        <w:t xml:space="preserve"> and press Enter.</w:t>
      </w:r>
    </w:p>
    <w:p w14:paraId="4D4B590B" w14:textId="77777777" w:rsidR="006279B5" w:rsidRPr="00665926" w:rsidRDefault="006279B5" w:rsidP="0053771C">
      <w:pPr>
        <w:pStyle w:val="ListParagraph"/>
        <w:numPr>
          <w:ilvl w:val="0"/>
          <w:numId w:val="47"/>
        </w:numPr>
      </w:pPr>
      <w:r w:rsidRPr="001E6F80">
        <w:rPr>
          <w:b/>
        </w:rPr>
        <w:t xml:space="preserve">What happens when you run </w:t>
      </w:r>
      <w:proofErr w:type="spellStart"/>
      <w:r w:rsidRPr="001E6F80">
        <w:rPr>
          <w:b/>
        </w:rPr>
        <w:t>chkdsk</w:t>
      </w:r>
      <w:proofErr w:type="spellEnd"/>
      <w:r w:rsidRPr="001E6F80">
        <w:rPr>
          <w:b/>
        </w:rPr>
        <w:t xml:space="preserve"> without the /f option?</w:t>
      </w:r>
    </w:p>
    <w:sdt>
      <w:sdtPr>
        <w:rPr>
          <w:rStyle w:val="Red"/>
        </w:rPr>
        <w:id w:val="-922034012"/>
        <w:placeholder>
          <w:docPart w:val="68E9C78A33D04F5FA33412ED7C7E28D5"/>
        </w:placeholder>
        <w:showingPlcHdr/>
      </w:sdtPr>
      <w:sdtEndPr>
        <w:rPr>
          <w:rStyle w:val="Red"/>
        </w:rPr>
      </w:sdtEndPr>
      <w:sdtContent>
        <w:p w14:paraId="5EA3D74E" w14:textId="77777777" w:rsidR="00F91F8F" w:rsidRDefault="00F91F8F" w:rsidP="00F91F8F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E87C325" w14:textId="2B7FF20B" w:rsidR="00412EAA" w:rsidRDefault="00412EAA" w:rsidP="0053771C">
      <w:pPr>
        <w:pStyle w:val="ListParagraph"/>
        <w:numPr>
          <w:ilvl w:val="0"/>
          <w:numId w:val="47"/>
        </w:numPr>
      </w:pPr>
      <w:r>
        <w:t xml:space="preserve">Type </w:t>
      </w:r>
      <w:proofErr w:type="spellStart"/>
      <w:r w:rsidRPr="00541798">
        <w:rPr>
          <w:b/>
        </w:rPr>
        <w:t>chkdsk</w:t>
      </w:r>
      <w:proofErr w:type="spellEnd"/>
      <w:r w:rsidRPr="00541798">
        <w:rPr>
          <w:b/>
        </w:rPr>
        <w:t xml:space="preserve"> </w:t>
      </w:r>
      <w:r w:rsidR="00BC58A3">
        <w:rPr>
          <w:b/>
        </w:rPr>
        <w:t>c</w:t>
      </w:r>
      <w:r w:rsidRPr="00541798">
        <w:rPr>
          <w:b/>
        </w:rPr>
        <w:t>: /f</w:t>
      </w:r>
      <w:r>
        <w:t xml:space="preserve"> and press Enter.</w:t>
      </w:r>
    </w:p>
    <w:p w14:paraId="49564D4A" w14:textId="1A4DF6E6" w:rsidR="00412EAA" w:rsidRDefault="00412EAA" w:rsidP="0053771C">
      <w:pPr>
        <w:pStyle w:val="ListParagraph"/>
        <w:numPr>
          <w:ilvl w:val="0"/>
          <w:numId w:val="47"/>
        </w:numPr>
        <w:rPr>
          <w:b/>
        </w:rPr>
      </w:pPr>
      <w:r w:rsidRPr="00412EAA">
        <w:rPr>
          <w:b/>
        </w:rPr>
        <w:t>What are you instructed to do?</w:t>
      </w:r>
    </w:p>
    <w:sdt>
      <w:sdtPr>
        <w:rPr>
          <w:rStyle w:val="Red"/>
        </w:rPr>
        <w:id w:val="-750968288"/>
        <w:placeholder>
          <w:docPart w:val="005F028CCC754307BD9541BBE5D89080"/>
        </w:placeholder>
      </w:sdtPr>
      <w:sdtEndPr>
        <w:rPr>
          <w:rStyle w:val="Red"/>
        </w:rPr>
      </w:sdtEndPr>
      <w:sdtContent>
        <w:p w14:paraId="3CF528D5" w14:textId="77777777" w:rsidR="00D71640" w:rsidRDefault="00D71640" w:rsidP="00D71640">
          <w:pPr>
            <w:ind w:left="360"/>
            <w:rPr>
              <w:rStyle w:val="Red"/>
            </w:rPr>
          </w:pPr>
          <w:r w:rsidRPr="00D71640">
            <w:rPr>
              <w:rStyle w:val="PlaceholderText"/>
              <w:color w:val="FF0000"/>
            </w:rPr>
            <w:t>Click or tap here to enter text.</w:t>
          </w:r>
        </w:p>
      </w:sdtContent>
    </w:sdt>
    <w:p w14:paraId="0EDFEA79" w14:textId="77777777" w:rsidR="00412EAA" w:rsidRDefault="00412EAA" w:rsidP="0053771C">
      <w:pPr>
        <w:pStyle w:val="ListParagraph"/>
        <w:numPr>
          <w:ilvl w:val="0"/>
          <w:numId w:val="47"/>
        </w:numPr>
      </w:pPr>
      <w:r w:rsidRPr="00541798">
        <w:t>Reboot the server</w:t>
      </w:r>
      <w:r w:rsidR="00541798">
        <w:t xml:space="preserve"> to see </w:t>
      </w:r>
      <w:proofErr w:type="spellStart"/>
      <w:r w:rsidR="00541798" w:rsidRPr="00A069A5">
        <w:rPr>
          <w:b/>
        </w:rPr>
        <w:t>chkdsk</w:t>
      </w:r>
      <w:proofErr w:type="spellEnd"/>
      <w:r w:rsidR="00541798">
        <w:t xml:space="preserve"> do its work.</w:t>
      </w:r>
    </w:p>
    <w:p w14:paraId="3F32EE96" w14:textId="77777777" w:rsidR="00541798" w:rsidRPr="00541798" w:rsidRDefault="00541798" w:rsidP="0053771C">
      <w:pPr>
        <w:pStyle w:val="ListParagraph"/>
        <w:numPr>
          <w:ilvl w:val="0"/>
          <w:numId w:val="47"/>
        </w:numPr>
      </w:pPr>
      <w:r w:rsidRPr="00BA2B0F">
        <w:rPr>
          <w:b/>
        </w:rPr>
        <w:t>Insert a screenshot:</w:t>
      </w:r>
    </w:p>
    <w:bookmarkStart w:id="5" w:name="_Hlk86151826" w:displacedByCustomXml="next"/>
    <w:sdt>
      <w:sdtPr>
        <w:rPr>
          <w:rStyle w:val="Red"/>
        </w:rPr>
        <w:id w:val="1397469409"/>
        <w:placeholder>
          <w:docPart w:val="181A9E24DCC14AF38E92B93B1B066BD0"/>
        </w:placeholder>
        <w:showingPlcHdr/>
      </w:sdtPr>
      <w:sdtEndPr>
        <w:rPr>
          <w:rStyle w:val="Red"/>
        </w:rPr>
      </w:sdtEndPr>
      <w:sdtContent>
        <w:p w14:paraId="1FF7C709" w14:textId="77777777" w:rsidR="00F91F8F" w:rsidRDefault="00F91F8F" w:rsidP="00F91F8F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5" w:displacedByCustomXml="prev"/>
    <w:p w14:paraId="7F9B763D" w14:textId="77777777" w:rsidR="006279B5" w:rsidRDefault="006279B5" w:rsidP="0053771C">
      <w:pPr>
        <w:pStyle w:val="ListParagraph"/>
        <w:numPr>
          <w:ilvl w:val="0"/>
          <w:numId w:val="47"/>
        </w:numPr>
      </w:pPr>
      <w:r w:rsidRPr="008070A5">
        <w:t>Close the Windows P</w:t>
      </w:r>
      <w:r>
        <w:t>owerShell window.</w:t>
      </w:r>
    </w:p>
    <w:p w14:paraId="78A0DA69" w14:textId="77777777" w:rsidR="00F54B3B" w:rsidRDefault="00F54B3B" w:rsidP="00F54B3B">
      <w:pPr>
        <w:pStyle w:val="Heading2"/>
      </w:pPr>
      <w:bookmarkStart w:id="6" w:name="_Toc170908048"/>
      <w:r>
        <w:t>Assignment Submission</w:t>
      </w:r>
      <w:bookmarkEnd w:id="6"/>
    </w:p>
    <w:p w14:paraId="4DE7DACA" w14:textId="77777777" w:rsidR="00F54B3B" w:rsidRDefault="00F54B3B" w:rsidP="00F54B3B">
      <w:pPr>
        <w:spacing w:line="288" w:lineRule="auto"/>
      </w:pPr>
      <w:r>
        <w:t>Attach this completed file to the assignment in Blackboard.</w:t>
      </w:r>
    </w:p>
    <w:p w14:paraId="7B788A30" w14:textId="1C9E1BE5" w:rsidR="003C30CB" w:rsidRDefault="003C30CB" w:rsidP="00F54B3B">
      <w:pPr>
        <w:spacing w:line="288" w:lineRule="auto"/>
      </w:pPr>
    </w:p>
    <w:sectPr w:rsidR="003C30CB" w:rsidSect="00970D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2765C" w14:textId="77777777" w:rsidR="000E3373" w:rsidRDefault="000E3373" w:rsidP="00AB57D0">
      <w:r>
        <w:separator/>
      </w:r>
    </w:p>
  </w:endnote>
  <w:endnote w:type="continuationSeparator" w:id="0">
    <w:p w14:paraId="6D0AC149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2C53" w14:textId="4B20CDE0" w:rsidR="00E31F6C" w:rsidRPr="00AB57D0" w:rsidRDefault="00A55F7B" w:rsidP="00B72264">
    <w:pPr>
      <w:pStyle w:val="Footer"/>
      <w:tabs>
        <w:tab w:val="center" w:pos="5040"/>
        <w:tab w:val="right" w:pos="10080"/>
      </w:tabs>
    </w:pPr>
    <w:r>
      <w:t xml:space="preserve">Week </w:t>
    </w:r>
    <w:r w:rsidR="00A23421">
      <w:t>1</w:t>
    </w:r>
    <w:r w:rsidR="00523883">
      <w:t>1</w:t>
    </w:r>
    <w:r>
      <w:t xml:space="preserve"> </w:t>
    </w:r>
    <w:r w:rsidR="00E31F6C" w:rsidRPr="001273E9">
      <w:t>W</w:t>
    </w:r>
    <w:r w:rsidR="00266AA0">
      <w:t xml:space="preserve">indows Server </w:t>
    </w:r>
    <w:r>
      <w:t>Activities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EF786A">
      <w:rPr>
        <w:noProof/>
      </w:rPr>
      <w:t>14</w:t>
    </w:r>
    <w:r w:rsidR="00E31F6C" w:rsidRPr="00A87D54">
      <w:fldChar w:fldCharType="end"/>
    </w:r>
    <w:r w:rsidR="00E31F6C" w:rsidRPr="00A87D54">
      <w:t xml:space="preserve"> of </w:t>
    </w:r>
    <w:r w:rsidR="00754DC5">
      <w:rPr>
        <w:noProof/>
      </w:rPr>
      <w:fldChar w:fldCharType="begin"/>
    </w:r>
    <w:r w:rsidR="00754DC5">
      <w:rPr>
        <w:noProof/>
      </w:rPr>
      <w:instrText xml:space="preserve"> NUMPAGES </w:instrText>
    </w:r>
    <w:r w:rsidR="00754DC5">
      <w:rPr>
        <w:noProof/>
      </w:rPr>
      <w:fldChar w:fldCharType="separate"/>
    </w:r>
    <w:r w:rsidR="00EF786A">
      <w:rPr>
        <w:noProof/>
      </w:rPr>
      <w:t>14</w:t>
    </w:r>
    <w:r w:rsidR="00754DC5">
      <w:rPr>
        <w:noProof/>
      </w:rPr>
      <w:fldChar w:fldCharType="end"/>
    </w:r>
    <w:r w:rsidR="00E31F6C" w:rsidRPr="00A87D54">
      <w:tab/>
      <w:t xml:space="preserve">Revised: </w:t>
    </w:r>
    <w:r w:rsidR="00523883">
      <w:t>07</w:t>
    </w:r>
    <w:r w:rsidR="00CA027D">
      <w:t>/</w:t>
    </w:r>
    <w:r w:rsidR="00523883">
      <w:t>03</w:t>
    </w:r>
    <w:r w:rsidR="00CA027D">
      <w:t>/202</w:t>
    </w:r>
    <w:r w:rsidR="00523883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A5909" w14:textId="77777777" w:rsidR="000E3373" w:rsidRDefault="000E3373" w:rsidP="00AB57D0">
      <w:r>
        <w:separator/>
      </w:r>
    </w:p>
  </w:footnote>
  <w:footnote w:type="continuationSeparator" w:id="0">
    <w:p w14:paraId="15ACF4A4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1CFA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5738D5"/>
    <w:multiLevelType w:val="hybridMultilevel"/>
    <w:tmpl w:val="17DE2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6F5BB3"/>
    <w:multiLevelType w:val="hybridMultilevel"/>
    <w:tmpl w:val="196A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A9B1002"/>
    <w:multiLevelType w:val="hybridMultilevel"/>
    <w:tmpl w:val="C52A4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D4430D"/>
    <w:multiLevelType w:val="hybridMultilevel"/>
    <w:tmpl w:val="196A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920F4D"/>
    <w:multiLevelType w:val="hybridMultilevel"/>
    <w:tmpl w:val="8C80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78637436">
    <w:abstractNumId w:val="24"/>
  </w:num>
  <w:num w:numId="2" w16cid:durableId="2043632160">
    <w:abstractNumId w:val="22"/>
  </w:num>
  <w:num w:numId="3" w16cid:durableId="1051029052">
    <w:abstractNumId w:val="39"/>
  </w:num>
  <w:num w:numId="4" w16cid:durableId="1577275632">
    <w:abstractNumId w:val="32"/>
  </w:num>
  <w:num w:numId="5" w16cid:durableId="1404722734">
    <w:abstractNumId w:val="15"/>
  </w:num>
  <w:num w:numId="6" w16cid:durableId="1599558524">
    <w:abstractNumId w:val="1"/>
  </w:num>
  <w:num w:numId="7" w16cid:durableId="937907485">
    <w:abstractNumId w:val="19"/>
  </w:num>
  <w:num w:numId="8" w16cid:durableId="987244608">
    <w:abstractNumId w:val="46"/>
  </w:num>
  <w:num w:numId="9" w16cid:durableId="70932554">
    <w:abstractNumId w:val="12"/>
  </w:num>
  <w:num w:numId="10" w16cid:durableId="385108196">
    <w:abstractNumId w:val="41"/>
  </w:num>
  <w:num w:numId="11" w16cid:durableId="1438139256">
    <w:abstractNumId w:val="13"/>
  </w:num>
  <w:num w:numId="12" w16cid:durableId="120074040">
    <w:abstractNumId w:val="25"/>
  </w:num>
  <w:num w:numId="13" w16cid:durableId="1450129606">
    <w:abstractNumId w:val="11"/>
  </w:num>
  <w:num w:numId="14" w16cid:durableId="1344018297">
    <w:abstractNumId w:val="10"/>
  </w:num>
  <w:num w:numId="15" w16cid:durableId="1886478004">
    <w:abstractNumId w:val="33"/>
  </w:num>
  <w:num w:numId="16" w16cid:durableId="1756050185">
    <w:abstractNumId w:val="0"/>
  </w:num>
  <w:num w:numId="17" w16cid:durableId="765033729">
    <w:abstractNumId w:val="35"/>
  </w:num>
  <w:num w:numId="18" w16cid:durableId="102917694">
    <w:abstractNumId w:val="38"/>
  </w:num>
  <w:num w:numId="19" w16cid:durableId="1172333353">
    <w:abstractNumId w:val="30"/>
  </w:num>
  <w:num w:numId="20" w16cid:durableId="90470747">
    <w:abstractNumId w:val="26"/>
  </w:num>
  <w:num w:numId="21" w16cid:durableId="230895285">
    <w:abstractNumId w:val="45"/>
  </w:num>
  <w:num w:numId="22" w16cid:durableId="810488990">
    <w:abstractNumId w:val="16"/>
  </w:num>
  <w:num w:numId="23" w16cid:durableId="832991100">
    <w:abstractNumId w:val="18"/>
  </w:num>
  <w:num w:numId="24" w16cid:durableId="382144600">
    <w:abstractNumId w:val="5"/>
  </w:num>
  <w:num w:numId="25" w16cid:durableId="2042243715">
    <w:abstractNumId w:val="17"/>
  </w:num>
  <w:num w:numId="26" w16cid:durableId="984819481">
    <w:abstractNumId w:val="37"/>
  </w:num>
  <w:num w:numId="27" w16cid:durableId="1226835826">
    <w:abstractNumId w:val="42"/>
  </w:num>
  <w:num w:numId="28" w16cid:durableId="1899433344">
    <w:abstractNumId w:val="8"/>
  </w:num>
  <w:num w:numId="29" w16cid:durableId="1115178626">
    <w:abstractNumId w:val="44"/>
  </w:num>
  <w:num w:numId="30" w16cid:durableId="194805683">
    <w:abstractNumId w:val="6"/>
  </w:num>
  <w:num w:numId="31" w16cid:durableId="806750681">
    <w:abstractNumId w:val="43"/>
  </w:num>
  <w:num w:numId="32" w16cid:durableId="912084431">
    <w:abstractNumId w:val="23"/>
  </w:num>
  <w:num w:numId="33" w16cid:durableId="937517317">
    <w:abstractNumId w:val="14"/>
  </w:num>
  <w:num w:numId="34" w16cid:durableId="246889422">
    <w:abstractNumId w:val="7"/>
  </w:num>
  <w:num w:numId="35" w16cid:durableId="1777863636">
    <w:abstractNumId w:val="21"/>
  </w:num>
  <w:num w:numId="36" w16cid:durableId="1773933276">
    <w:abstractNumId w:val="31"/>
  </w:num>
  <w:num w:numId="37" w16cid:durableId="934168069">
    <w:abstractNumId w:val="2"/>
  </w:num>
  <w:num w:numId="38" w16cid:durableId="1643005350">
    <w:abstractNumId w:val="40"/>
  </w:num>
  <w:num w:numId="39" w16cid:durableId="1629050417">
    <w:abstractNumId w:val="20"/>
  </w:num>
  <w:num w:numId="40" w16cid:durableId="890504527">
    <w:abstractNumId w:val="9"/>
  </w:num>
  <w:num w:numId="41" w16cid:durableId="660085912">
    <w:abstractNumId w:val="28"/>
  </w:num>
  <w:num w:numId="42" w16cid:durableId="716009526">
    <w:abstractNumId w:val="3"/>
  </w:num>
  <w:num w:numId="43" w16cid:durableId="1130780806">
    <w:abstractNumId w:val="27"/>
  </w:num>
  <w:num w:numId="44" w16cid:durableId="780951938">
    <w:abstractNumId w:val="36"/>
  </w:num>
  <w:num w:numId="45" w16cid:durableId="1770927186">
    <w:abstractNumId w:val="4"/>
  </w:num>
  <w:num w:numId="46" w16cid:durableId="164825805">
    <w:abstractNumId w:val="29"/>
  </w:num>
  <w:num w:numId="47" w16cid:durableId="620654397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LM0MwIiYwNDSyUdpeDU4uLM/DyQAsNaAPbpKPwsAAAA"/>
  </w:docVars>
  <w:rsids>
    <w:rsidRoot w:val="003B5A3B"/>
    <w:rsid w:val="0000053E"/>
    <w:rsid w:val="00000C84"/>
    <w:rsid w:val="000012F9"/>
    <w:rsid w:val="0000275F"/>
    <w:rsid w:val="00002E77"/>
    <w:rsid w:val="0000409B"/>
    <w:rsid w:val="00004C82"/>
    <w:rsid w:val="0000758D"/>
    <w:rsid w:val="00010E31"/>
    <w:rsid w:val="000114F8"/>
    <w:rsid w:val="00011583"/>
    <w:rsid w:val="00011DDF"/>
    <w:rsid w:val="00012210"/>
    <w:rsid w:val="00013951"/>
    <w:rsid w:val="000159A0"/>
    <w:rsid w:val="00015C1D"/>
    <w:rsid w:val="000177F1"/>
    <w:rsid w:val="00021BBD"/>
    <w:rsid w:val="00022209"/>
    <w:rsid w:val="00022560"/>
    <w:rsid w:val="00023475"/>
    <w:rsid w:val="00030602"/>
    <w:rsid w:val="00030D15"/>
    <w:rsid w:val="0003147D"/>
    <w:rsid w:val="00033F40"/>
    <w:rsid w:val="00036B95"/>
    <w:rsid w:val="00037643"/>
    <w:rsid w:val="00043E69"/>
    <w:rsid w:val="00045558"/>
    <w:rsid w:val="000471A8"/>
    <w:rsid w:val="000476CB"/>
    <w:rsid w:val="0005091A"/>
    <w:rsid w:val="00051359"/>
    <w:rsid w:val="00061951"/>
    <w:rsid w:val="00065AF1"/>
    <w:rsid w:val="00066F9D"/>
    <w:rsid w:val="000716A5"/>
    <w:rsid w:val="0007172B"/>
    <w:rsid w:val="00074175"/>
    <w:rsid w:val="0007535C"/>
    <w:rsid w:val="00075CF4"/>
    <w:rsid w:val="00076330"/>
    <w:rsid w:val="0007638D"/>
    <w:rsid w:val="000775E3"/>
    <w:rsid w:val="000778E9"/>
    <w:rsid w:val="00077F9C"/>
    <w:rsid w:val="00080590"/>
    <w:rsid w:val="0008155F"/>
    <w:rsid w:val="00082A2D"/>
    <w:rsid w:val="00085BBB"/>
    <w:rsid w:val="00091D77"/>
    <w:rsid w:val="000934F3"/>
    <w:rsid w:val="000958EF"/>
    <w:rsid w:val="00096A41"/>
    <w:rsid w:val="000A158F"/>
    <w:rsid w:val="000A1770"/>
    <w:rsid w:val="000A3DCB"/>
    <w:rsid w:val="000A496F"/>
    <w:rsid w:val="000A5D20"/>
    <w:rsid w:val="000B0997"/>
    <w:rsid w:val="000C0008"/>
    <w:rsid w:val="000C1D86"/>
    <w:rsid w:val="000C35A3"/>
    <w:rsid w:val="000C40FC"/>
    <w:rsid w:val="000D1831"/>
    <w:rsid w:val="000E2A1B"/>
    <w:rsid w:val="000E3373"/>
    <w:rsid w:val="000E448D"/>
    <w:rsid w:val="000E47A6"/>
    <w:rsid w:val="000E530F"/>
    <w:rsid w:val="000E6E76"/>
    <w:rsid w:val="000E6FEF"/>
    <w:rsid w:val="000F0817"/>
    <w:rsid w:val="000F1FB1"/>
    <w:rsid w:val="000F2244"/>
    <w:rsid w:val="000F2608"/>
    <w:rsid w:val="000F2EA9"/>
    <w:rsid w:val="000F55C3"/>
    <w:rsid w:val="00101457"/>
    <w:rsid w:val="00101AFD"/>
    <w:rsid w:val="00103243"/>
    <w:rsid w:val="0010343A"/>
    <w:rsid w:val="00111588"/>
    <w:rsid w:val="001143F0"/>
    <w:rsid w:val="00116C75"/>
    <w:rsid w:val="00120D43"/>
    <w:rsid w:val="001224DD"/>
    <w:rsid w:val="00123216"/>
    <w:rsid w:val="00123965"/>
    <w:rsid w:val="00126FB6"/>
    <w:rsid w:val="001273E9"/>
    <w:rsid w:val="0013594D"/>
    <w:rsid w:val="00135C51"/>
    <w:rsid w:val="001367DA"/>
    <w:rsid w:val="0014224A"/>
    <w:rsid w:val="00145627"/>
    <w:rsid w:val="001477B3"/>
    <w:rsid w:val="0015191C"/>
    <w:rsid w:val="001539FB"/>
    <w:rsid w:val="001564AE"/>
    <w:rsid w:val="00161DF4"/>
    <w:rsid w:val="00170A08"/>
    <w:rsid w:val="00174790"/>
    <w:rsid w:val="00175338"/>
    <w:rsid w:val="00180874"/>
    <w:rsid w:val="00183250"/>
    <w:rsid w:val="001834E2"/>
    <w:rsid w:val="00183C98"/>
    <w:rsid w:val="00184C08"/>
    <w:rsid w:val="00185BC0"/>
    <w:rsid w:val="00186500"/>
    <w:rsid w:val="001921E0"/>
    <w:rsid w:val="00194F06"/>
    <w:rsid w:val="00194F48"/>
    <w:rsid w:val="00195188"/>
    <w:rsid w:val="001A021F"/>
    <w:rsid w:val="001A050A"/>
    <w:rsid w:val="001A060F"/>
    <w:rsid w:val="001A1B6D"/>
    <w:rsid w:val="001A3E71"/>
    <w:rsid w:val="001A478A"/>
    <w:rsid w:val="001A56BC"/>
    <w:rsid w:val="001A5AE7"/>
    <w:rsid w:val="001A7494"/>
    <w:rsid w:val="001A7956"/>
    <w:rsid w:val="001A7FBB"/>
    <w:rsid w:val="001B4BA0"/>
    <w:rsid w:val="001B4FA6"/>
    <w:rsid w:val="001B7780"/>
    <w:rsid w:val="001C140B"/>
    <w:rsid w:val="001C4ADD"/>
    <w:rsid w:val="001D0D2E"/>
    <w:rsid w:val="001D1E48"/>
    <w:rsid w:val="001D2A29"/>
    <w:rsid w:val="001D6561"/>
    <w:rsid w:val="001E1E6F"/>
    <w:rsid w:val="001E2EC3"/>
    <w:rsid w:val="001E6110"/>
    <w:rsid w:val="001F0310"/>
    <w:rsid w:val="001F07B4"/>
    <w:rsid w:val="001F1CD4"/>
    <w:rsid w:val="001F2D2B"/>
    <w:rsid w:val="001F34CF"/>
    <w:rsid w:val="001F3FA4"/>
    <w:rsid w:val="001F78A2"/>
    <w:rsid w:val="002003C6"/>
    <w:rsid w:val="0020198D"/>
    <w:rsid w:val="00202867"/>
    <w:rsid w:val="00204E39"/>
    <w:rsid w:val="0020596F"/>
    <w:rsid w:val="00206570"/>
    <w:rsid w:val="00210FCA"/>
    <w:rsid w:val="00211F91"/>
    <w:rsid w:val="002174BC"/>
    <w:rsid w:val="002228E8"/>
    <w:rsid w:val="00227E0A"/>
    <w:rsid w:val="0023406B"/>
    <w:rsid w:val="0023418B"/>
    <w:rsid w:val="00234651"/>
    <w:rsid w:val="002415C2"/>
    <w:rsid w:val="002433F0"/>
    <w:rsid w:val="00245E98"/>
    <w:rsid w:val="00251F8F"/>
    <w:rsid w:val="00253AA2"/>
    <w:rsid w:val="00254E81"/>
    <w:rsid w:val="002561C0"/>
    <w:rsid w:val="0025681B"/>
    <w:rsid w:val="00265D9B"/>
    <w:rsid w:val="00266AA0"/>
    <w:rsid w:val="00266FFD"/>
    <w:rsid w:val="002675B0"/>
    <w:rsid w:val="00270D3B"/>
    <w:rsid w:val="00271787"/>
    <w:rsid w:val="0027474D"/>
    <w:rsid w:val="00274C82"/>
    <w:rsid w:val="00275ED9"/>
    <w:rsid w:val="00281E27"/>
    <w:rsid w:val="002857DA"/>
    <w:rsid w:val="0029191B"/>
    <w:rsid w:val="002919AC"/>
    <w:rsid w:val="00296018"/>
    <w:rsid w:val="00296CF6"/>
    <w:rsid w:val="00297585"/>
    <w:rsid w:val="002A10CF"/>
    <w:rsid w:val="002A47CE"/>
    <w:rsid w:val="002A6342"/>
    <w:rsid w:val="002A777E"/>
    <w:rsid w:val="002B4026"/>
    <w:rsid w:val="002B5F4B"/>
    <w:rsid w:val="002B7224"/>
    <w:rsid w:val="002C0846"/>
    <w:rsid w:val="002C0EF8"/>
    <w:rsid w:val="002C2C97"/>
    <w:rsid w:val="002C4EAB"/>
    <w:rsid w:val="002C53D1"/>
    <w:rsid w:val="002C5482"/>
    <w:rsid w:val="002D1516"/>
    <w:rsid w:val="002D19F9"/>
    <w:rsid w:val="002D1CDC"/>
    <w:rsid w:val="002D3168"/>
    <w:rsid w:val="002D4AD3"/>
    <w:rsid w:val="002D789B"/>
    <w:rsid w:val="002E0A1F"/>
    <w:rsid w:val="002E4185"/>
    <w:rsid w:val="002E502C"/>
    <w:rsid w:val="002E74CE"/>
    <w:rsid w:val="002F035A"/>
    <w:rsid w:val="002F1368"/>
    <w:rsid w:val="002F2D02"/>
    <w:rsid w:val="002F38F1"/>
    <w:rsid w:val="002F46A2"/>
    <w:rsid w:val="00300165"/>
    <w:rsid w:val="00300A22"/>
    <w:rsid w:val="0030253B"/>
    <w:rsid w:val="00303DD2"/>
    <w:rsid w:val="003049ED"/>
    <w:rsid w:val="003058AB"/>
    <w:rsid w:val="00305B28"/>
    <w:rsid w:val="00307B74"/>
    <w:rsid w:val="00310ED4"/>
    <w:rsid w:val="00316A42"/>
    <w:rsid w:val="00317653"/>
    <w:rsid w:val="003211A9"/>
    <w:rsid w:val="00321437"/>
    <w:rsid w:val="003221CE"/>
    <w:rsid w:val="0032311C"/>
    <w:rsid w:val="00326097"/>
    <w:rsid w:val="0032638C"/>
    <w:rsid w:val="0032684A"/>
    <w:rsid w:val="003307EC"/>
    <w:rsid w:val="00331FF8"/>
    <w:rsid w:val="003331E8"/>
    <w:rsid w:val="003345F3"/>
    <w:rsid w:val="00335755"/>
    <w:rsid w:val="0033592C"/>
    <w:rsid w:val="00335E91"/>
    <w:rsid w:val="0034029A"/>
    <w:rsid w:val="00345F49"/>
    <w:rsid w:val="00346748"/>
    <w:rsid w:val="003517EF"/>
    <w:rsid w:val="003521EA"/>
    <w:rsid w:val="0035226A"/>
    <w:rsid w:val="00352D7A"/>
    <w:rsid w:val="003574B2"/>
    <w:rsid w:val="00360730"/>
    <w:rsid w:val="00362501"/>
    <w:rsid w:val="00362855"/>
    <w:rsid w:val="003701E7"/>
    <w:rsid w:val="00371C3B"/>
    <w:rsid w:val="00376306"/>
    <w:rsid w:val="0038107A"/>
    <w:rsid w:val="00381729"/>
    <w:rsid w:val="00382FD0"/>
    <w:rsid w:val="003853A9"/>
    <w:rsid w:val="003856F8"/>
    <w:rsid w:val="0038582D"/>
    <w:rsid w:val="00385AEA"/>
    <w:rsid w:val="00386BE7"/>
    <w:rsid w:val="00390F30"/>
    <w:rsid w:val="0039326C"/>
    <w:rsid w:val="0039336C"/>
    <w:rsid w:val="003937A3"/>
    <w:rsid w:val="003939E8"/>
    <w:rsid w:val="00394088"/>
    <w:rsid w:val="003A0C94"/>
    <w:rsid w:val="003A46C7"/>
    <w:rsid w:val="003A63AE"/>
    <w:rsid w:val="003A6739"/>
    <w:rsid w:val="003A69CD"/>
    <w:rsid w:val="003B1843"/>
    <w:rsid w:val="003B4B95"/>
    <w:rsid w:val="003B5A3B"/>
    <w:rsid w:val="003C0752"/>
    <w:rsid w:val="003C30CB"/>
    <w:rsid w:val="003C7953"/>
    <w:rsid w:val="003D0EAC"/>
    <w:rsid w:val="003D1802"/>
    <w:rsid w:val="003D1F9D"/>
    <w:rsid w:val="003D205F"/>
    <w:rsid w:val="003D5745"/>
    <w:rsid w:val="003D6C62"/>
    <w:rsid w:val="003E12CB"/>
    <w:rsid w:val="003E2375"/>
    <w:rsid w:val="003E3167"/>
    <w:rsid w:val="003F2990"/>
    <w:rsid w:val="003F348C"/>
    <w:rsid w:val="003F7B81"/>
    <w:rsid w:val="00410220"/>
    <w:rsid w:val="00412EAA"/>
    <w:rsid w:val="00413B32"/>
    <w:rsid w:val="00414B1E"/>
    <w:rsid w:val="00421835"/>
    <w:rsid w:val="004231C5"/>
    <w:rsid w:val="0042437F"/>
    <w:rsid w:val="00424C4E"/>
    <w:rsid w:val="0042754F"/>
    <w:rsid w:val="004309C2"/>
    <w:rsid w:val="00430EB5"/>
    <w:rsid w:val="00433841"/>
    <w:rsid w:val="00435492"/>
    <w:rsid w:val="004365AC"/>
    <w:rsid w:val="004402AB"/>
    <w:rsid w:val="00441909"/>
    <w:rsid w:val="00442A44"/>
    <w:rsid w:val="00443F10"/>
    <w:rsid w:val="004440BE"/>
    <w:rsid w:val="00447072"/>
    <w:rsid w:val="004501E1"/>
    <w:rsid w:val="0045027B"/>
    <w:rsid w:val="00452339"/>
    <w:rsid w:val="00452A52"/>
    <w:rsid w:val="00452F87"/>
    <w:rsid w:val="0045329A"/>
    <w:rsid w:val="004567F1"/>
    <w:rsid w:val="0046081F"/>
    <w:rsid w:val="00461B03"/>
    <w:rsid w:val="00462B23"/>
    <w:rsid w:val="004658D6"/>
    <w:rsid w:val="00465CE1"/>
    <w:rsid w:val="0046737E"/>
    <w:rsid w:val="00470ECA"/>
    <w:rsid w:val="00471BA6"/>
    <w:rsid w:val="0047224F"/>
    <w:rsid w:val="00473139"/>
    <w:rsid w:val="00473DEC"/>
    <w:rsid w:val="00476D44"/>
    <w:rsid w:val="0047735D"/>
    <w:rsid w:val="00480270"/>
    <w:rsid w:val="00481CE5"/>
    <w:rsid w:val="00483980"/>
    <w:rsid w:val="00484CE0"/>
    <w:rsid w:val="00485224"/>
    <w:rsid w:val="00486C90"/>
    <w:rsid w:val="004913F2"/>
    <w:rsid w:val="00492AE7"/>
    <w:rsid w:val="00494C1A"/>
    <w:rsid w:val="004A07CB"/>
    <w:rsid w:val="004A119C"/>
    <w:rsid w:val="004A202A"/>
    <w:rsid w:val="004A2A66"/>
    <w:rsid w:val="004A2FB9"/>
    <w:rsid w:val="004A7E94"/>
    <w:rsid w:val="004B1B3D"/>
    <w:rsid w:val="004B1F1A"/>
    <w:rsid w:val="004B3E38"/>
    <w:rsid w:val="004B45C3"/>
    <w:rsid w:val="004B6B7A"/>
    <w:rsid w:val="004C1055"/>
    <w:rsid w:val="004C37B1"/>
    <w:rsid w:val="004C42FC"/>
    <w:rsid w:val="004C52E3"/>
    <w:rsid w:val="004C6762"/>
    <w:rsid w:val="004C7DFB"/>
    <w:rsid w:val="004D02C2"/>
    <w:rsid w:val="004D1B63"/>
    <w:rsid w:val="004D2170"/>
    <w:rsid w:val="004D7E49"/>
    <w:rsid w:val="004E0219"/>
    <w:rsid w:val="004E2AC7"/>
    <w:rsid w:val="004E2B8A"/>
    <w:rsid w:val="004E4EF2"/>
    <w:rsid w:val="004E5185"/>
    <w:rsid w:val="004E5E15"/>
    <w:rsid w:val="004F0CF1"/>
    <w:rsid w:val="00502E81"/>
    <w:rsid w:val="00502EDC"/>
    <w:rsid w:val="00503356"/>
    <w:rsid w:val="00504AA5"/>
    <w:rsid w:val="00506247"/>
    <w:rsid w:val="00506930"/>
    <w:rsid w:val="0050757B"/>
    <w:rsid w:val="00507C1D"/>
    <w:rsid w:val="005125B5"/>
    <w:rsid w:val="005135F4"/>
    <w:rsid w:val="005174B6"/>
    <w:rsid w:val="00521EFC"/>
    <w:rsid w:val="00523883"/>
    <w:rsid w:val="0052699A"/>
    <w:rsid w:val="00530FF4"/>
    <w:rsid w:val="00533859"/>
    <w:rsid w:val="00534553"/>
    <w:rsid w:val="0053771C"/>
    <w:rsid w:val="00537E8E"/>
    <w:rsid w:val="00540EE5"/>
    <w:rsid w:val="00541251"/>
    <w:rsid w:val="00541798"/>
    <w:rsid w:val="005449C5"/>
    <w:rsid w:val="005469B1"/>
    <w:rsid w:val="00550DB8"/>
    <w:rsid w:val="00551727"/>
    <w:rsid w:val="00553AB1"/>
    <w:rsid w:val="00554B04"/>
    <w:rsid w:val="00555065"/>
    <w:rsid w:val="005554FC"/>
    <w:rsid w:val="005566E8"/>
    <w:rsid w:val="00556B0A"/>
    <w:rsid w:val="00572F14"/>
    <w:rsid w:val="005733AC"/>
    <w:rsid w:val="0057570F"/>
    <w:rsid w:val="005768C9"/>
    <w:rsid w:val="00580B8C"/>
    <w:rsid w:val="005839B3"/>
    <w:rsid w:val="00583B74"/>
    <w:rsid w:val="00584DBD"/>
    <w:rsid w:val="00590CF7"/>
    <w:rsid w:val="00595E7A"/>
    <w:rsid w:val="005A0437"/>
    <w:rsid w:val="005A0BBF"/>
    <w:rsid w:val="005A1C69"/>
    <w:rsid w:val="005A2FA3"/>
    <w:rsid w:val="005A7D53"/>
    <w:rsid w:val="005A7E22"/>
    <w:rsid w:val="005B0A74"/>
    <w:rsid w:val="005B108C"/>
    <w:rsid w:val="005B1CBB"/>
    <w:rsid w:val="005B24E0"/>
    <w:rsid w:val="005B3329"/>
    <w:rsid w:val="005B3D2D"/>
    <w:rsid w:val="005B58C4"/>
    <w:rsid w:val="005B648E"/>
    <w:rsid w:val="005C05F9"/>
    <w:rsid w:val="005C0CA1"/>
    <w:rsid w:val="005C1837"/>
    <w:rsid w:val="005C31CB"/>
    <w:rsid w:val="005C6CD7"/>
    <w:rsid w:val="005D0A20"/>
    <w:rsid w:val="005D0F3A"/>
    <w:rsid w:val="005D380C"/>
    <w:rsid w:val="005D5016"/>
    <w:rsid w:val="005D539D"/>
    <w:rsid w:val="005D605E"/>
    <w:rsid w:val="005E2D12"/>
    <w:rsid w:val="005E2D3E"/>
    <w:rsid w:val="005E3DC9"/>
    <w:rsid w:val="005E56DD"/>
    <w:rsid w:val="005E6E95"/>
    <w:rsid w:val="005E7261"/>
    <w:rsid w:val="005F25AB"/>
    <w:rsid w:val="005F3562"/>
    <w:rsid w:val="005F4F96"/>
    <w:rsid w:val="005F5F70"/>
    <w:rsid w:val="00600DAB"/>
    <w:rsid w:val="006014F2"/>
    <w:rsid w:val="00603B10"/>
    <w:rsid w:val="006106BA"/>
    <w:rsid w:val="00610E6B"/>
    <w:rsid w:val="00612749"/>
    <w:rsid w:val="006133C1"/>
    <w:rsid w:val="00614682"/>
    <w:rsid w:val="006168E6"/>
    <w:rsid w:val="00621F4A"/>
    <w:rsid w:val="006279B5"/>
    <w:rsid w:val="00634542"/>
    <w:rsid w:val="00641778"/>
    <w:rsid w:val="0064202D"/>
    <w:rsid w:val="0064206B"/>
    <w:rsid w:val="00642E0A"/>
    <w:rsid w:val="00643D53"/>
    <w:rsid w:val="00643E7A"/>
    <w:rsid w:val="00646086"/>
    <w:rsid w:val="00646494"/>
    <w:rsid w:val="00661205"/>
    <w:rsid w:val="0066121D"/>
    <w:rsid w:val="00665926"/>
    <w:rsid w:val="00666064"/>
    <w:rsid w:val="006660B5"/>
    <w:rsid w:val="00670F84"/>
    <w:rsid w:val="00673F02"/>
    <w:rsid w:val="00675591"/>
    <w:rsid w:val="00675F50"/>
    <w:rsid w:val="006805DD"/>
    <w:rsid w:val="006808D8"/>
    <w:rsid w:val="0068189D"/>
    <w:rsid w:val="00681B22"/>
    <w:rsid w:val="00681B78"/>
    <w:rsid w:val="0068411C"/>
    <w:rsid w:val="00684E5F"/>
    <w:rsid w:val="00691CB4"/>
    <w:rsid w:val="006937FB"/>
    <w:rsid w:val="00695E07"/>
    <w:rsid w:val="006A081D"/>
    <w:rsid w:val="006A0DE8"/>
    <w:rsid w:val="006A2DB4"/>
    <w:rsid w:val="006A4BB9"/>
    <w:rsid w:val="006A5E33"/>
    <w:rsid w:val="006A5F81"/>
    <w:rsid w:val="006A5FE0"/>
    <w:rsid w:val="006A7047"/>
    <w:rsid w:val="006A70A1"/>
    <w:rsid w:val="006B60F9"/>
    <w:rsid w:val="006C1D6E"/>
    <w:rsid w:val="006C3900"/>
    <w:rsid w:val="006C62E4"/>
    <w:rsid w:val="006D02D0"/>
    <w:rsid w:val="006D085A"/>
    <w:rsid w:val="006D2F71"/>
    <w:rsid w:val="006D534E"/>
    <w:rsid w:val="006D6681"/>
    <w:rsid w:val="006E1455"/>
    <w:rsid w:val="006E40BA"/>
    <w:rsid w:val="006F2876"/>
    <w:rsid w:val="006F45BF"/>
    <w:rsid w:val="006F7698"/>
    <w:rsid w:val="007001DD"/>
    <w:rsid w:val="00701095"/>
    <w:rsid w:val="00701D50"/>
    <w:rsid w:val="007045D1"/>
    <w:rsid w:val="007056A8"/>
    <w:rsid w:val="00716395"/>
    <w:rsid w:val="00717309"/>
    <w:rsid w:val="0072014C"/>
    <w:rsid w:val="00721435"/>
    <w:rsid w:val="007275B8"/>
    <w:rsid w:val="00727AB2"/>
    <w:rsid w:val="0073145B"/>
    <w:rsid w:val="007317EF"/>
    <w:rsid w:val="00734AE4"/>
    <w:rsid w:val="00735E8D"/>
    <w:rsid w:val="00740F9D"/>
    <w:rsid w:val="00742D32"/>
    <w:rsid w:val="00742EF7"/>
    <w:rsid w:val="00751231"/>
    <w:rsid w:val="00751B2C"/>
    <w:rsid w:val="00752483"/>
    <w:rsid w:val="007536C3"/>
    <w:rsid w:val="00754DC5"/>
    <w:rsid w:val="00756F06"/>
    <w:rsid w:val="0076023A"/>
    <w:rsid w:val="00762E77"/>
    <w:rsid w:val="007646DC"/>
    <w:rsid w:val="007676DC"/>
    <w:rsid w:val="00767A7A"/>
    <w:rsid w:val="007713A9"/>
    <w:rsid w:val="007763F8"/>
    <w:rsid w:val="00776CF7"/>
    <w:rsid w:val="0078103E"/>
    <w:rsid w:val="00781374"/>
    <w:rsid w:val="0078226A"/>
    <w:rsid w:val="0078385D"/>
    <w:rsid w:val="007854FD"/>
    <w:rsid w:val="00787568"/>
    <w:rsid w:val="00790823"/>
    <w:rsid w:val="007911C4"/>
    <w:rsid w:val="007917BC"/>
    <w:rsid w:val="0079439D"/>
    <w:rsid w:val="00794446"/>
    <w:rsid w:val="0079498B"/>
    <w:rsid w:val="0079703A"/>
    <w:rsid w:val="007A0706"/>
    <w:rsid w:val="007A4D4F"/>
    <w:rsid w:val="007A7285"/>
    <w:rsid w:val="007A7622"/>
    <w:rsid w:val="007B0FD9"/>
    <w:rsid w:val="007B1790"/>
    <w:rsid w:val="007B673C"/>
    <w:rsid w:val="007B68B3"/>
    <w:rsid w:val="007B6B6B"/>
    <w:rsid w:val="007B7352"/>
    <w:rsid w:val="007B7F98"/>
    <w:rsid w:val="007C391E"/>
    <w:rsid w:val="007C3E47"/>
    <w:rsid w:val="007C4031"/>
    <w:rsid w:val="007C4E02"/>
    <w:rsid w:val="007C59B8"/>
    <w:rsid w:val="007C63BF"/>
    <w:rsid w:val="007C7343"/>
    <w:rsid w:val="007D00CE"/>
    <w:rsid w:val="007D200D"/>
    <w:rsid w:val="007D3792"/>
    <w:rsid w:val="007D3B3A"/>
    <w:rsid w:val="007D472F"/>
    <w:rsid w:val="007D4C1F"/>
    <w:rsid w:val="007D5036"/>
    <w:rsid w:val="007D56CE"/>
    <w:rsid w:val="007D6B4A"/>
    <w:rsid w:val="007E0F99"/>
    <w:rsid w:val="007F04E7"/>
    <w:rsid w:val="007F0EB5"/>
    <w:rsid w:val="007F11CB"/>
    <w:rsid w:val="007F34C9"/>
    <w:rsid w:val="007F4ABB"/>
    <w:rsid w:val="007F5819"/>
    <w:rsid w:val="007F5E52"/>
    <w:rsid w:val="007F6F00"/>
    <w:rsid w:val="008010EE"/>
    <w:rsid w:val="00803BAE"/>
    <w:rsid w:val="00804692"/>
    <w:rsid w:val="00804ED1"/>
    <w:rsid w:val="00805705"/>
    <w:rsid w:val="00805AA6"/>
    <w:rsid w:val="00805E2A"/>
    <w:rsid w:val="00805F5D"/>
    <w:rsid w:val="008076BD"/>
    <w:rsid w:val="00810F70"/>
    <w:rsid w:val="0081191E"/>
    <w:rsid w:val="00813295"/>
    <w:rsid w:val="00822968"/>
    <w:rsid w:val="008243C0"/>
    <w:rsid w:val="00825B8F"/>
    <w:rsid w:val="0083180C"/>
    <w:rsid w:val="00831F4A"/>
    <w:rsid w:val="008328B5"/>
    <w:rsid w:val="00832BA2"/>
    <w:rsid w:val="0083624F"/>
    <w:rsid w:val="00836D97"/>
    <w:rsid w:val="00842A41"/>
    <w:rsid w:val="008442D1"/>
    <w:rsid w:val="008447BE"/>
    <w:rsid w:val="00844D1B"/>
    <w:rsid w:val="00852861"/>
    <w:rsid w:val="008553C9"/>
    <w:rsid w:val="008554D7"/>
    <w:rsid w:val="00856BDB"/>
    <w:rsid w:val="00862AC0"/>
    <w:rsid w:val="00863A90"/>
    <w:rsid w:val="00866308"/>
    <w:rsid w:val="00867036"/>
    <w:rsid w:val="008708AF"/>
    <w:rsid w:val="00870C5B"/>
    <w:rsid w:val="00870C7C"/>
    <w:rsid w:val="00871B7C"/>
    <w:rsid w:val="0087202B"/>
    <w:rsid w:val="00874D24"/>
    <w:rsid w:val="0087633A"/>
    <w:rsid w:val="00877CD3"/>
    <w:rsid w:val="00880755"/>
    <w:rsid w:val="0088165B"/>
    <w:rsid w:val="00884461"/>
    <w:rsid w:val="00886C13"/>
    <w:rsid w:val="00887443"/>
    <w:rsid w:val="00887C8D"/>
    <w:rsid w:val="00890D9E"/>
    <w:rsid w:val="00893288"/>
    <w:rsid w:val="00896472"/>
    <w:rsid w:val="008A0842"/>
    <w:rsid w:val="008A2C0F"/>
    <w:rsid w:val="008A4C94"/>
    <w:rsid w:val="008B04D2"/>
    <w:rsid w:val="008B06CB"/>
    <w:rsid w:val="008B1286"/>
    <w:rsid w:val="008B206D"/>
    <w:rsid w:val="008B2F42"/>
    <w:rsid w:val="008C06FA"/>
    <w:rsid w:val="008C38DA"/>
    <w:rsid w:val="008C39D5"/>
    <w:rsid w:val="008D086B"/>
    <w:rsid w:val="008D1193"/>
    <w:rsid w:val="008D132B"/>
    <w:rsid w:val="008D2AF5"/>
    <w:rsid w:val="008D3428"/>
    <w:rsid w:val="008D3FBA"/>
    <w:rsid w:val="008E1707"/>
    <w:rsid w:val="008E2484"/>
    <w:rsid w:val="008E6B0F"/>
    <w:rsid w:val="009002D8"/>
    <w:rsid w:val="0090085B"/>
    <w:rsid w:val="00901DD4"/>
    <w:rsid w:val="009052CA"/>
    <w:rsid w:val="00905DC9"/>
    <w:rsid w:val="00906A33"/>
    <w:rsid w:val="00907468"/>
    <w:rsid w:val="009126DC"/>
    <w:rsid w:val="00912EB3"/>
    <w:rsid w:val="0091541C"/>
    <w:rsid w:val="00916ACA"/>
    <w:rsid w:val="00920823"/>
    <w:rsid w:val="009218B3"/>
    <w:rsid w:val="00921F5D"/>
    <w:rsid w:val="00925526"/>
    <w:rsid w:val="00925561"/>
    <w:rsid w:val="00932C9A"/>
    <w:rsid w:val="0093330D"/>
    <w:rsid w:val="00937AAF"/>
    <w:rsid w:val="00937ADE"/>
    <w:rsid w:val="00940887"/>
    <w:rsid w:val="00943495"/>
    <w:rsid w:val="00945DCC"/>
    <w:rsid w:val="0094747B"/>
    <w:rsid w:val="0094757D"/>
    <w:rsid w:val="00947F9D"/>
    <w:rsid w:val="009530E9"/>
    <w:rsid w:val="00953C84"/>
    <w:rsid w:val="00960736"/>
    <w:rsid w:val="00960E72"/>
    <w:rsid w:val="00960FC4"/>
    <w:rsid w:val="00961C81"/>
    <w:rsid w:val="00961D59"/>
    <w:rsid w:val="00962243"/>
    <w:rsid w:val="00962686"/>
    <w:rsid w:val="00963D58"/>
    <w:rsid w:val="00964ADD"/>
    <w:rsid w:val="00970D23"/>
    <w:rsid w:val="009713CC"/>
    <w:rsid w:val="00973238"/>
    <w:rsid w:val="00973657"/>
    <w:rsid w:val="009773C9"/>
    <w:rsid w:val="00980D7F"/>
    <w:rsid w:val="00983717"/>
    <w:rsid w:val="0098424F"/>
    <w:rsid w:val="00987527"/>
    <w:rsid w:val="0099243D"/>
    <w:rsid w:val="0099309E"/>
    <w:rsid w:val="00993968"/>
    <w:rsid w:val="00993E83"/>
    <w:rsid w:val="00994DE2"/>
    <w:rsid w:val="0099641B"/>
    <w:rsid w:val="00997898"/>
    <w:rsid w:val="009A2E44"/>
    <w:rsid w:val="009A4249"/>
    <w:rsid w:val="009A5542"/>
    <w:rsid w:val="009A6038"/>
    <w:rsid w:val="009A60EA"/>
    <w:rsid w:val="009A6D4F"/>
    <w:rsid w:val="009B0AC3"/>
    <w:rsid w:val="009B2241"/>
    <w:rsid w:val="009B3411"/>
    <w:rsid w:val="009B47C5"/>
    <w:rsid w:val="009C01D8"/>
    <w:rsid w:val="009C1E39"/>
    <w:rsid w:val="009C3B32"/>
    <w:rsid w:val="009C5E27"/>
    <w:rsid w:val="009C65A6"/>
    <w:rsid w:val="009C6932"/>
    <w:rsid w:val="009C6F6C"/>
    <w:rsid w:val="009D1111"/>
    <w:rsid w:val="009D2F8D"/>
    <w:rsid w:val="009D6701"/>
    <w:rsid w:val="009D67D2"/>
    <w:rsid w:val="009D7BFA"/>
    <w:rsid w:val="009E0AA3"/>
    <w:rsid w:val="009E2BD7"/>
    <w:rsid w:val="009E50A5"/>
    <w:rsid w:val="009E54A3"/>
    <w:rsid w:val="009E5AB9"/>
    <w:rsid w:val="009F3C72"/>
    <w:rsid w:val="009F4250"/>
    <w:rsid w:val="009F456D"/>
    <w:rsid w:val="009F475B"/>
    <w:rsid w:val="009F5119"/>
    <w:rsid w:val="00A00FB1"/>
    <w:rsid w:val="00A02A87"/>
    <w:rsid w:val="00A02FC9"/>
    <w:rsid w:val="00A069A5"/>
    <w:rsid w:val="00A07F37"/>
    <w:rsid w:val="00A1068F"/>
    <w:rsid w:val="00A12B44"/>
    <w:rsid w:val="00A13DAC"/>
    <w:rsid w:val="00A153AE"/>
    <w:rsid w:val="00A17AF1"/>
    <w:rsid w:val="00A20AEA"/>
    <w:rsid w:val="00A21F75"/>
    <w:rsid w:val="00A23421"/>
    <w:rsid w:val="00A26A68"/>
    <w:rsid w:val="00A33E4D"/>
    <w:rsid w:val="00A42B16"/>
    <w:rsid w:val="00A44CAA"/>
    <w:rsid w:val="00A4504B"/>
    <w:rsid w:val="00A51933"/>
    <w:rsid w:val="00A519F3"/>
    <w:rsid w:val="00A5288D"/>
    <w:rsid w:val="00A553D7"/>
    <w:rsid w:val="00A55F7B"/>
    <w:rsid w:val="00A56EBF"/>
    <w:rsid w:val="00A61360"/>
    <w:rsid w:val="00A61931"/>
    <w:rsid w:val="00A6270F"/>
    <w:rsid w:val="00A633A1"/>
    <w:rsid w:val="00A64C2E"/>
    <w:rsid w:val="00A6565D"/>
    <w:rsid w:val="00A6787E"/>
    <w:rsid w:val="00A742D7"/>
    <w:rsid w:val="00A7696F"/>
    <w:rsid w:val="00A81622"/>
    <w:rsid w:val="00A82007"/>
    <w:rsid w:val="00A924CC"/>
    <w:rsid w:val="00A94B6E"/>
    <w:rsid w:val="00A95422"/>
    <w:rsid w:val="00A967D0"/>
    <w:rsid w:val="00A97148"/>
    <w:rsid w:val="00A9717E"/>
    <w:rsid w:val="00A97248"/>
    <w:rsid w:val="00A97BAB"/>
    <w:rsid w:val="00AA1802"/>
    <w:rsid w:val="00AA2C23"/>
    <w:rsid w:val="00AA4EB0"/>
    <w:rsid w:val="00AA584C"/>
    <w:rsid w:val="00AA6CE1"/>
    <w:rsid w:val="00AA6D3D"/>
    <w:rsid w:val="00AB1183"/>
    <w:rsid w:val="00AB334C"/>
    <w:rsid w:val="00AB3D15"/>
    <w:rsid w:val="00AB57D0"/>
    <w:rsid w:val="00AB6053"/>
    <w:rsid w:val="00AC103A"/>
    <w:rsid w:val="00AD1C9F"/>
    <w:rsid w:val="00AD2744"/>
    <w:rsid w:val="00AD51BB"/>
    <w:rsid w:val="00AD5601"/>
    <w:rsid w:val="00AD6D96"/>
    <w:rsid w:val="00AE0BC0"/>
    <w:rsid w:val="00AE366C"/>
    <w:rsid w:val="00AE633E"/>
    <w:rsid w:val="00AE655D"/>
    <w:rsid w:val="00AF02DE"/>
    <w:rsid w:val="00AF13B5"/>
    <w:rsid w:val="00AF1DDD"/>
    <w:rsid w:val="00AF2FB8"/>
    <w:rsid w:val="00AF46E8"/>
    <w:rsid w:val="00AF6C44"/>
    <w:rsid w:val="00AF7B1A"/>
    <w:rsid w:val="00B031D2"/>
    <w:rsid w:val="00B03C55"/>
    <w:rsid w:val="00B06B2D"/>
    <w:rsid w:val="00B06CE7"/>
    <w:rsid w:val="00B079FC"/>
    <w:rsid w:val="00B117A6"/>
    <w:rsid w:val="00B12851"/>
    <w:rsid w:val="00B129B6"/>
    <w:rsid w:val="00B1617A"/>
    <w:rsid w:val="00B210D0"/>
    <w:rsid w:val="00B211AB"/>
    <w:rsid w:val="00B2138E"/>
    <w:rsid w:val="00B22460"/>
    <w:rsid w:val="00B2384A"/>
    <w:rsid w:val="00B32E5F"/>
    <w:rsid w:val="00B33CCA"/>
    <w:rsid w:val="00B36847"/>
    <w:rsid w:val="00B36ACB"/>
    <w:rsid w:val="00B42A93"/>
    <w:rsid w:val="00B42F8A"/>
    <w:rsid w:val="00B431D9"/>
    <w:rsid w:val="00B4388C"/>
    <w:rsid w:val="00B47673"/>
    <w:rsid w:val="00B508E3"/>
    <w:rsid w:val="00B52111"/>
    <w:rsid w:val="00B53CA3"/>
    <w:rsid w:val="00B56537"/>
    <w:rsid w:val="00B56DFC"/>
    <w:rsid w:val="00B57A1D"/>
    <w:rsid w:val="00B62CB2"/>
    <w:rsid w:val="00B65FBD"/>
    <w:rsid w:val="00B66B57"/>
    <w:rsid w:val="00B66F03"/>
    <w:rsid w:val="00B7201C"/>
    <w:rsid w:val="00B72264"/>
    <w:rsid w:val="00B73FC2"/>
    <w:rsid w:val="00B74A08"/>
    <w:rsid w:val="00B8340C"/>
    <w:rsid w:val="00B8553B"/>
    <w:rsid w:val="00B87F18"/>
    <w:rsid w:val="00B90F64"/>
    <w:rsid w:val="00B91591"/>
    <w:rsid w:val="00B94106"/>
    <w:rsid w:val="00BA0A93"/>
    <w:rsid w:val="00BA1D1F"/>
    <w:rsid w:val="00BA2B0F"/>
    <w:rsid w:val="00BA4D72"/>
    <w:rsid w:val="00BA5954"/>
    <w:rsid w:val="00BA7947"/>
    <w:rsid w:val="00BB0DFF"/>
    <w:rsid w:val="00BB2180"/>
    <w:rsid w:val="00BB2E9C"/>
    <w:rsid w:val="00BB4709"/>
    <w:rsid w:val="00BB6B0F"/>
    <w:rsid w:val="00BB7809"/>
    <w:rsid w:val="00BC11F6"/>
    <w:rsid w:val="00BC16CE"/>
    <w:rsid w:val="00BC4888"/>
    <w:rsid w:val="00BC58A3"/>
    <w:rsid w:val="00BC7D78"/>
    <w:rsid w:val="00BD62EA"/>
    <w:rsid w:val="00BE017C"/>
    <w:rsid w:val="00BE01C7"/>
    <w:rsid w:val="00BE0604"/>
    <w:rsid w:val="00BE1136"/>
    <w:rsid w:val="00BE2314"/>
    <w:rsid w:val="00BE4042"/>
    <w:rsid w:val="00BE75E4"/>
    <w:rsid w:val="00BF12C8"/>
    <w:rsid w:val="00BF1DD4"/>
    <w:rsid w:val="00BF213A"/>
    <w:rsid w:val="00BF23F6"/>
    <w:rsid w:val="00BF57FB"/>
    <w:rsid w:val="00BF588D"/>
    <w:rsid w:val="00C033CC"/>
    <w:rsid w:val="00C039DC"/>
    <w:rsid w:val="00C0450D"/>
    <w:rsid w:val="00C117B9"/>
    <w:rsid w:val="00C1302F"/>
    <w:rsid w:val="00C1358F"/>
    <w:rsid w:val="00C13D85"/>
    <w:rsid w:val="00C15343"/>
    <w:rsid w:val="00C23CCA"/>
    <w:rsid w:val="00C34D24"/>
    <w:rsid w:val="00C35867"/>
    <w:rsid w:val="00C3623D"/>
    <w:rsid w:val="00C3631F"/>
    <w:rsid w:val="00C3770B"/>
    <w:rsid w:val="00C40537"/>
    <w:rsid w:val="00C4553D"/>
    <w:rsid w:val="00C47D01"/>
    <w:rsid w:val="00C50464"/>
    <w:rsid w:val="00C50E06"/>
    <w:rsid w:val="00C539B6"/>
    <w:rsid w:val="00C53AE6"/>
    <w:rsid w:val="00C54D3C"/>
    <w:rsid w:val="00C5500D"/>
    <w:rsid w:val="00C57F14"/>
    <w:rsid w:val="00C603CE"/>
    <w:rsid w:val="00C61592"/>
    <w:rsid w:val="00C6624E"/>
    <w:rsid w:val="00C7442A"/>
    <w:rsid w:val="00C7500D"/>
    <w:rsid w:val="00C75D48"/>
    <w:rsid w:val="00C76D34"/>
    <w:rsid w:val="00C80805"/>
    <w:rsid w:val="00C86F04"/>
    <w:rsid w:val="00C90172"/>
    <w:rsid w:val="00C92893"/>
    <w:rsid w:val="00C92FAB"/>
    <w:rsid w:val="00C96292"/>
    <w:rsid w:val="00C97725"/>
    <w:rsid w:val="00C97849"/>
    <w:rsid w:val="00C97A25"/>
    <w:rsid w:val="00CA027D"/>
    <w:rsid w:val="00CA3052"/>
    <w:rsid w:val="00CA3FE1"/>
    <w:rsid w:val="00CA5E47"/>
    <w:rsid w:val="00CA5E98"/>
    <w:rsid w:val="00CA6571"/>
    <w:rsid w:val="00CB01D4"/>
    <w:rsid w:val="00CB2978"/>
    <w:rsid w:val="00CB2A00"/>
    <w:rsid w:val="00CB4C45"/>
    <w:rsid w:val="00CB539A"/>
    <w:rsid w:val="00CB7929"/>
    <w:rsid w:val="00CB7A97"/>
    <w:rsid w:val="00CC0E51"/>
    <w:rsid w:val="00CC30D8"/>
    <w:rsid w:val="00CC786E"/>
    <w:rsid w:val="00CD3E06"/>
    <w:rsid w:val="00CD4578"/>
    <w:rsid w:val="00CD48A1"/>
    <w:rsid w:val="00CD7CE4"/>
    <w:rsid w:val="00CE1F49"/>
    <w:rsid w:val="00CE2B27"/>
    <w:rsid w:val="00CE798A"/>
    <w:rsid w:val="00CF00DB"/>
    <w:rsid w:val="00CF223A"/>
    <w:rsid w:val="00CF32A9"/>
    <w:rsid w:val="00CF372F"/>
    <w:rsid w:val="00CF6E33"/>
    <w:rsid w:val="00CF6F2A"/>
    <w:rsid w:val="00CF73ED"/>
    <w:rsid w:val="00D00747"/>
    <w:rsid w:val="00D01563"/>
    <w:rsid w:val="00D01B2C"/>
    <w:rsid w:val="00D02F78"/>
    <w:rsid w:val="00D03199"/>
    <w:rsid w:val="00D0498F"/>
    <w:rsid w:val="00D04A2B"/>
    <w:rsid w:val="00D06985"/>
    <w:rsid w:val="00D11BA6"/>
    <w:rsid w:val="00D11FB1"/>
    <w:rsid w:val="00D1327D"/>
    <w:rsid w:val="00D17B76"/>
    <w:rsid w:val="00D21936"/>
    <w:rsid w:val="00D235F3"/>
    <w:rsid w:val="00D30A69"/>
    <w:rsid w:val="00D30D42"/>
    <w:rsid w:val="00D31D0B"/>
    <w:rsid w:val="00D3216F"/>
    <w:rsid w:val="00D36FEE"/>
    <w:rsid w:val="00D3756A"/>
    <w:rsid w:val="00D414FC"/>
    <w:rsid w:val="00D44CE5"/>
    <w:rsid w:val="00D52021"/>
    <w:rsid w:val="00D52445"/>
    <w:rsid w:val="00D524C4"/>
    <w:rsid w:val="00D53E07"/>
    <w:rsid w:val="00D54501"/>
    <w:rsid w:val="00D54698"/>
    <w:rsid w:val="00D55074"/>
    <w:rsid w:val="00D559C9"/>
    <w:rsid w:val="00D6046C"/>
    <w:rsid w:val="00D61A35"/>
    <w:rsid w:val="00D645AC"/>
    <w:rsid w:val="00D67B38"/>
    <w:rsid w:val="00D71640"/>
    <w:rsid w:val="00D73054"/>
    <w:rsid w:val="00D730C7"/>
    <w:rsid w:val="00D73A2C"/>
    <w:rsid w:val="00D73B03"/>
    <w:rsid w:val="00D80905"/>
    <w:rsid w:val="00D82E32"/>
    <w:rsid w:val="00D830F9"/>
    <w:rsid w:val="00D845D3"/>
    <w:rsid w:val="00D85DE9"/>
    <w:rsid w:val="00D86029"/>
    <w:rsid w:val="00D874C5"/>
    <w:rsid w:val="00D8784D"/>
    <w:rsid w:val="00D87920"/>
    <w:rsid w:val="00D87B77"/>
    <w:rsid w:val="00D92B9D"/>
    <w:rsid w:val="00D9573C"/>
    <w:rsid w:val="00D963AE"/>
    <w:rsid w:val="00DA1955"/>
    <w:rsid w:val="00DA24E8"/>
    <w:rsid w:val="00DA4AC9"/>
    <w:rsid w:val="00DA645B"/>
    <w:rsid w:val="00DB3891"/>
    <w:rsid w:val="00DB7EE3"/>
    <w:rsid w:val="00DC1AD3"/>
    <w:rsid w:val="00DC2841"/>
    <w:rsid w:val="00DC3DAA"/>
    <w:rsid w:val="00DC6E32"/>
    <w:rsid w:val="00DC75B7"/>
    <w:rsid w:val="00DD21C3"/>
    <w:rsid w:val="00DD26EE"/>
    <w:rsid w:val="00DD2951"/>
    <w:rsid w:val="00DD3BE7"/>
    <w:rsid w:val="00DD65F3"/>
    <w:rsid w:val="00DD6A37"/>
    <w:rsid w:val="00DE0737"/>
    <w:rsid w:val="00DE179C"/>
    <w:rsid w:val="00DE2F1B"/>
    <w:rsid w:val="00DE34C4"/>
    <w:rsid w:val="00DE3A8A"/>
    <w:rsid w:val="00DE4015"/>
    <w:rsid w:val="00DE5558"/>
    <w:rsid w:val="00DE725D"/>
    <w:rsid w:val="00DF13D4"/>
    <w:rsid w:val="00DF1C3A"/>
    <w:rsid w:val="00DF3F95"/>
    <w:rsid w:val="00E018EF"/>
    <w:rsid w:val="00E020D2"/>
    <w:rsid w:val="00E0269A"/>
    <w:rsid w:val="00E04219"/>
    <w:rsid w:val="00E075B8"/>
    <w:rsid w:val="00E13BF3"/>
    <w:rsid w:val="00E149C8"/>
    <w:rsid w:val="00E14ACE"/>
    <w:rsid w:val="00E27752"/>
    <w:rsid w:val="00E31F6C"/>
    <w:rsid w:val="00E33F0F"/>
    <w:rsid w:val="00E34E14"/>
    <w:rsid w:val="00E35AE2"/>
    <w:rsid w:val="00E414E9"/>
    <w:rsid w:val="00E45EB3"/>
    <w:rsid w:val="00E51934"/>
    <w:rsid w:val="00E57DAC"/>
    <w:rsid w:val="00E6061B"/>
    <w:rsid w:val="00E64F9B"/>
    <w:rsid w:val="00E704E9"/>
    <w:rsid w:val="00E70856"/>
    <w:rsid w:val="00E71A79"/>
    <w:rsid w:val="00E72231"/>
    <w:rsid w:val="00E739E8"/>
    <w:rsid w:val="00E766D5"/>
    <w:rsid w:val="00E8226F"/>
    <w:rsid w:val="00E8281C"/>
    <w:rsid w:val="00E917B9"/>
    <w:rsid w:val="00E91E17"/>
    <w:rsid w:val="00E943B5"/>
    <w:rsid w:val="00E95A4E"/>
    <w:rsid w:val="00E96197"/>
    <w:rsid w:val="00E96561"/>
    <w:rsid w:val="00E9698E"/>
    <w:rsid w:val="00E97B8A"/>
    <w:rsid w:val="00EA48D8"/>
    <w:rsid w:val="00EA5F0F"/>
    <w:rsid w:val="00EA62E6"/>
    <w:rsid w:val="00EB3869"/>
    <w:rsid w:val="00EB653E"/>
    <w:rsid w:val="00EC291B"/>
    <w:rsid w:val="00EC2DA6"/>
    <w:rsid w:val="00EC3C87"/>
    <w:rsid w:val="00EC5D0A"/>
    <w:rsid w:val="00EC78CB"/>
    <w:rsid w:val="00ED1269"/>
    <w:rsid w:val="00ED5E97"/>
    <w:rsid w:val="00EE0A38"/>
    <w:rsid w:val="00EE219F"/>
    <w:rsid w:val="00EE7538"/>
    <w:rsid w:val="00EF0A5B"/>
    <w:rsid w:val="00EF25E4"/>
    <w:rsid w:val="00EF4422"/>
    <w:rsid w:val="00EF5371"/>
    <w:rsid w:val="00EF786A"/>
    <w:rsid w:val="00F019F7"/>
    <w:rsid w:val="00F0586A"/>
    <w:rsid w:val="00F11BE1"/>
    <w:rsid w:val="00F11D4F"/>
    <w:rsid w:val="00F11EE0"/>
    <w:rsid w:val="00F16920"/>
    <w:rsid w:val="00F16E70"/>
    <w:rsid w:val="00F206CB"/>
    <w:rsid w:val="00F20D83"/>
    <w:rsid w:val="00F22A02"/>
    <w:rsid w:val="00F25C2A"/>
    <w:rsid w:val="00F270AD"/>
    <w:rsid w:val="00F2732E"/>
    <w:rsid w:val="00F340C6"/>
    <w:rsid w:val="00F366B5"/>
    <w:rsid w:val="00F431B9"/>
    <w:rsid w:val="00F455CE"/>
    <w:rsid w:val="00F53F0A"/>
    <w:rsid w:val="00F54B3B"/>
    <w:rsid w:val="00F60528"/>
    <w:rsid w:val="00F625DD"/>
    <w:rsid w:val="00F652C8"/>
    <w:rsid w:val="00F66D73"/>
    <w:rsid w:val="00F70D62"/>
    <w:rsid w:val="00F80BCD"/>
    <w:rsid w:val="00F80FE7"/>
    <w:rsid w:val="00F8436F"/>
    <w:rsid w:val="00F84EA7"/>
    <w:rsid w:val="00F85B33"/>
    <w:rsid w:val="00F85C42"/>
    <w:rsid w:val="00F91A11"/>
    <w:rsid w:val="00F91F8F"/>
    <w:rsid w:val="00F960A7"/>
    <w:rsid w:val="00FA0F9F"/>
    <w:rsid w:val="00FA11B1"/>
    <w:rsid w:val="00FA349E"/>
    <w:rsid w:val="00FA681B"/>
    <w:rsid w:val="00FB0331"/>
    <w:rsid w:val="00FB3DC0"/>
    <w:rsid w:val="00FB41D1"/>
    <w:rsid w:val="00FB605B"/>
    <w:rsid w:val="00FB667B"/>
    <w:rsid w:val="00FB68DF"/>
    <w:rsid w:val="00FC1B9B"/>
    <w:rsid w:val="00FC561F"/>
    <w:rsid w:val="00FC684F"/>
    <w:rsid w:val="00FC7001"/>
    <w:rsid w:val="00FE2056"/>
    <w:rsid w:val="00FE268D"/>
    <w:rsid w:val="00FE3F4B"/>
    <w:rsid w:val="00FE3F84"/>
    <w:rsid w:val="00FE4C4A"/>
    <w:rsid w:val="00FE5129"/>
    <w:rsid w:val="00FE645B"/>
    <w:rsid w:val="00FE71B0"/>
    <w:rsid w:val="00FF0490"/>
    <w:rsid w:val="00FF0566"/>
    <w:rsid w:val="00FF2DC3"/>
    <w:rsid w:val="00FF32C8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5"/>
    <o:shapelayout v:ext="edit">
      <o:idmap v:ext="edit" data="1"/>
    </o:shapelayout>
  </w:shapeDefaults>
  <w:decimalSymbol w:val="."/>
  <w:listSeparator w:val=","/>
  <w14:docId w14:val="38834AD1"/>
  <w15:chartTrackingRefBased/>
  <w15:docId w15:val="{13530B8D-5A5B-41D2-A422-387052B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88D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A5288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5288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5288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A528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288D"/>
  </w:style>
  <w:style w:type="paragraph" w:styleId="ListParagraph">
    <w:name w:val="List Paragraph"/>
    <w:basedOn w:val="Normal"/>
    <w:uiPriority w:val="34"/>
    <w:qFormat/>
    <w:rsid w:val="00A5288D"/>
    <w:pPr>
      <w:ind w:left="720"/>
    </w:pPr>
  </w:style>
  <w:style w:type="character" w:styleId="Hyperlink">
    <w:name w:val="Hyperlink"/>
    <w:rsid w:val="00A5288D"/>
    <w:rPr>
      <w:color w:val="0000FF"/>
      <w:u w:val="single"/>
    </w:rPr>
  </w:style>
  <w:style w:type="paragraph" w:styleId="Header">
    <w:name w:val="header"/>
    <w:basedOn w:val="Normal"/>
    <w:link w:val="HeaderChar"/>
    <w:rsid w:val="00A5288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A5288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A5288D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A5288D"/>
    <w:pPr>
      <w:numPr>
        <w:numId w:val="1"/>
      </w:numPr>
    </w:pPr>
  </w:style>
  <w:style w:type="paragraph" w:customStyle="1" w:styleId="Outlinenumbering">
    <w:name w:val="Outline numbering"/>
    <w:basedOn w:val="Normal"/>
    <w:rsid w:val="00A5288D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A5288D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5288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288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288D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A5288D"/>
    <w:pPr>
      <w:spacing w:after="100" w:line="240" w:lineRule="auto"/>
      <w:ind w:left="403"/>
    </w:pPr>
  </w:style>
  <w:style w:type="character" w:styleId="PlaceholderText">
    <w:name w:val="Placeholder Text"/>
    <w:basedOn w:val="DefaultParagraphFont"/>
    <w:uiPriority w:val="99"/>
    <w:semiHidden/>
    <w:rsid w:val="006F7698"/>
    <w:rPr>
      <w:color w:val="808080"/>
    </w:rPr>
  </w:style>
  <w:style w:type="character" w:customStyle="1" w:styleId="Red">
    <w:name w:val="Red"/>
    <w:basedOn w:val="DefaultParagraphFont"/>
    <w:uiPriority w:val="1"/>
    <w:rsid w:val="006F7698"/>
    <w:rPr>
      <w:color w:val="FF0000"/>
    </w:rPr>
  </w:style>
  <w:style w:type="paragraph" w:customStyle="1" w:styleId="Code">
    <w:name w:val="Code"/>
    <w:basedOn w:val="Normal"/>
    <w:qFormat/>
    <w:rsid w:val="00A5288D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3C17FE0F874E0397D6BEF9CC3B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A16C9-B957-43A7-B987-405290DA8D63}"/>
      </w:docPartPr>
      <w:docPartBody>
        <w:p w:rsidR="00DC34B5" w:rsidRDefault="00A82DE7" w:rsidP="00A82DE7">
          <w:pPr>
            <w:pStyle w:val="DD3C17FE0F874E0397D6BEF9CC3BCA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0C7F8582246FA9F5F3297CCBEA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40EF7-6B23-4AD9-9AA6-9662E7E37BB1}"/>
      </w:docPartPr>
      <w:docPartBody>
        <w:p w:rsidR="00DC34B5" w:rsidRDefault="00A82DE7" w:rsidP="00A82DE7">
          <w:pPr>
            <w:pStyle w:val="8470C7F8582246FA9F5F3297CCBEAEF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B85A5339A4A9DB1F273549203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1EE24-E87A-4529-A077-BACDF6309207}"/>
      </w:docPartPr>
      <w:docPartBody>
        <w:p w:rsidR="00DC34B5" w:rsidRDefault="00A82DE7" w:rsidP="00A82DE7">
          <w:pPr>
            <w:pStyle w:val="8B4B85A5339A4A9DB1F2735492038A4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9C78A33D04F5FA33412ED7C7E2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B27D-9DCD-4043-9DF6-0ABF466A7B44}"/>
      </w:docPartPr>
      <w:docPartBody>
        <w:p w:rsidR="00DC34B5" w:rsidRDefault="00A82DE7" w:rsidP="00A82DE7">
          <w:pPr>
            <w:pStyle w:val="68E9C78A33D04F5FA33412ED7C7E28D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1A9E24DCC14AF38E92B93B1B066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20F33-0D80-4C2A-BB1C-85FA587EC097}"/>
      </w:docPartPr>
      <w:docPartBody>
        <w:p w:rsidR="00DC34B5" w:rsidRDefault="00A82DE7" w:rsidP="00A82DE7">
          <w:pPr>
            <w:pStyle w:val="181A9E24DCC14AF38E92B93B1B066B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5F028CCC754307BD9541BBE5D89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A912-0819-4B21-8288-9AB101FCCE45}"/>
      </w:docPartPr>
      <w:docPartBody>
        <w:p w:rsidR="0049342F" w:rsidRDefault="00DD4F16" w:rsidP="00DD4F16">
          <w:pPr>
            <w:pStyle w:val="005F028CCC754307BD9541BBE5D8908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E7"/>
    <w:rsid w:val="003856F8"/>
    <w:rsid w:val="0049342F"/>
    <w:rsid w:val="006318D8"/>
    <w:rsid w:val="00A82DE7"/>
    <w:rsid w:val="00B03C55"/>
    <w:rsid w:val="00BE2314"/>
    <w:rsid w:val="00DC34B5"/>
    <w:rsid w:val="00DD4F16"/>
    <w:rsid w:val="00F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F16"/>
  </w:style>
  <w:style w:type="paragraph" w:customStyle="1" w:styleId="DD3C17FE0F874E0397D6BEF9CC3BCA65">
    <w:name w:val="DD3C17FE0F874E0397D6BEF9CC3BCA65"/>
    <w:rsid w:val="00A82DE7"/>
  </w:style>
  <w:style w:type="paragraph" w:customStyle="1" w:styleId="8470C7F8582246FA9F5F3297CCBEAEF3">
    <w:name w:val="8470C7F8582246FA9F5F3297CCBEAEF3"/>
    <w:rsid w:val="00A82DE7"/>
  </w:style>
  <w:style w:type="paragraph" w:customStyle="1" w:styleId="8B4B85A5339A4A9DB1F2735492038A44">
    <w:name w:val="8B4B85A5339A4A9DB1F2735492038A44"/>
    <w:rsid w:val="00A82DE7"/>
  </w:style>
  <w:style w:type="paragraph" w:customStyle="1" w:styleId="68E9C78A33D04F5FA33412ED7C7E28D5">
    <w:name w:val="68E9C78A33D04F5FA33412ED7C7E28D5"/>
    <w:rsid w:val="00A82DE7"/>
  </w:style>
  <w:style w:type="paragraph" w:customStyle="1" w:styleId="181A9E24DCC14AF38E92B93B1B066BD0">
    <w:name w:val="181A9E24DCC14AF38E92B93B1B066BD0"/>
    <w:rsid w:val="00A82DE7"/>
  </w:style>
  <w:style w:type="paragraph" w:customStyle="1" w:styleId="005F028CCC754307BD9541BBE5D89080">
    <w:name w:val="005F028CCC754307BD9541BBE5D89080"/>
    <w:rsid w:val="00DD4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84C07-3D0C-4EBE-AE64-781D818D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</TotalTime>
  <Pages>3</Pages>
  <Words>736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</cp:revision>
  <dcterms:created xsi:type="dcterms:W3CDTF">2014-12-14T14:30:00Z</dcterms:created>
  <dcterms:modified xsi:type="dcterms:W3CDTF">2024-10-21T15:44:00Z</dcterms:modified>
</cp:coreProperties>
</file>