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64E15F" w14:textId="0D7AF7C2" w:rsidR="00D73AFB" w:rsidRDefault="005C4CDA" w:rsidP="00D73AFB">
      <w:pPr>
        <w:pStyle w:val="Heading1"/>
      </w:pPr>
      <w:bookmarkStart w:id="0" w:name="_Toc171054604"/>
      <w:r>
        <w:t>W</w:t>
      </w:r>
      <w:r w:rsidR="00BF1DA2">
        <w:t>ee</w:t>
      </w:r>
      <w:r>
        <w:t>k 1</w:t>
      </w:r>
      <w:r w:rsidR="00006B5F">
        <w:t>4</w:t>
      </w:r>
      <w:r>
        <w:t xml:space="preserve"> </w:t>
      </w:r>
      <w:r w:rsidR="00AB2D1C">
        <w:t>PowerShell</w:t>
      </w:r>
      <w:r w:rsidR="00EF617E">
        <w:t xml:space="preserve"> Computer Information</w:t>
      </w:r>
      <w:bookmarkEnd w:id="0"/>
    </w:p>
    <w:sdt>
      <w:sdtPr>
        <w:rPr>
          <w:rFonts w:ascii="Verdana" w:eastAsia="Times New Roman" w:hAnsi="Verdana" w:cs="Times New Roman"/>
          <w:b w:val="0"/>
          <w:sz w:val="20"/>
          <w:szCs w:val="24"/>
        </w:rPr>
        <w:id w:val="1882747178"/>
        <w:docPartObj>
          <w:docPartGallery w:val="Table of Contents"/>
          <w:docPartUnique/>
        </w:docPartObj>
      </w:sdtPr>
      <w:sdtEndPr>
        <w:rPr>
          <w:bCs/>
          <w:noProof/>
        </w:rPr>
      </w:sdtEndPr>
      <w:sdtContent>
        <w:p w14:paraId="175B46BD" w14:textId="24E9CAF9" w:rsidR="00063F34" w:rsidRDefault="00063F34">
          <w:pPr>
            <w:pStyle w:val="TOCHeading"/>
          </w:pPr>
          <w:r>
            <w:t>Contents</w:t>
          </w:r>
        </w:p>
        <w:p w14:paraId="55C80A43" w14:textId="2E6DF679" w:rsidR="00D92901" w:rsidRDefault="00063F34">
          <w:pPr>
            <w:pStyle w:val="TOC1"/>
            <w:tabs>
              <w:tab w:val="right" w:leader="dot" w:pos="9350"/>
            </w:tabs>
            <w:rPr>
              <w:rFonts w:asciiTheme="minorHAnsi" w:eastAsiaTheme="minorEastAsia" w:hAnsiTheme="minorHAnsi" w:cstheme="minorBidi"/>
              <w:noProof/>
              <w:kern w:val="2"/>
              <w:sz w:val="24"/>
              <w14:ligatures w14:val="standardContextual"/>
            </w:rPr>
          </w:pPr>
          <w:r>
            <w:fldChar w:fldCharType="begin"/>
          </w:r>
          <w:r>
            <w:instrText xml:space="preserve"> TOC \o "1-3" \h \z \u </w:instrText>
          </w:r>
          <w:r>
            <w:fldChar w:fldCharType="separate"/>
          </w:r>
          <w:hyperlink w:anchor="_Toc171054604" w:history="1">
            <w:r w:rsidR="00D92901" w:rsidRPr="00B277AC">
              <w:rPr>
                <w:rStyle w:val="Hyperlink"/>
                <w:noProof/>
              </w:rPr>
              <w:t>Week 13 PowerShell Computer Information</w:t>
            </w:r>
            <w:r w:rsidR="00D92901">
              <w:rPr>
                <w:noProof/>
                <w:webHidden/>
              </w:rPr>
              <w:tab/>
            </w:r>
            <w:r w:rsidR="00D92901">
              <w:rPr>
                <w:noProof/>
                <w:webHidden/>
              </w:rPr>
              <w:fldChar w:fldCharType="begin"/>
            </w:r>
            <w:r w:rsidR="00D92901">
              <w:rPr>
                <w:noProof/>
                <w:webHidden/>
              </w:rPr>
              <w:instrText xml:space="preserve"> PAGEREF _Toc171054604 \h </w:instrText>
            </w:r>
            <w:r w:rsidR="00D92901">
              <w:rPr>
                <w:noProof/>
                <w:webHidden/>
              </w:rPr>
            </w:r>
            <w:r w:rsidR="00D92901">
              <w:rPr>
                <w:noProof/>
                <w:webHidden/>
              </w:rPr>
              <w:fldChar w:fldCharType="separate"/>
            </w:r>
            <w:r w:rsidR="00D92901">
              <w:rPr>
                <w:noProof/>
                <w:webHidden/>
              </w:rPr>
              <w:t>1</w:t>
            </w:r>
            <w:r w:rsidR="00D92901">
              <w:rPr>
                <w:noProof/>
                <w:webHidden/>
              </w:rPr>
              <w:fldChar w:fldCharType="end"/>
            </w:r>
          </w:hyperlink>
        </w:p>
        <w:p w14:paraId="763E8354" w14:textId="18803245" w:rsidR="00D92901" w:rsidRDefault="00D92901">
          <w:pPr>
            <w:pStyle w:val="TOC1"/>
            <w:tabs>
              <w:tab w:val="right" w:leader="dot" w:pos="9350"/>
            </w:tabs>
            <w:rPr>
              <w:rFonts w:asciiTheme="minorHAnsi" w:eastAsiaTheme="minorEastAsia" w:hAnsiTheme="minorHAnsi" w:cstheme="minorBidi"/>
              <w:noProof/>
              <w:kern w:val="2"/>
              <w:sz w:val="24"/>
              <w14:ligatures w14:val="standardContextual"/>
            </w:rPr>
          </w:pPr>
          <w:hyperlink w:anchor="_Toc171054605" w:history="1">
            <w:r w:rsidRPr="00B277AC">
              <w:rPr>
                <w:rStyle w:val="Hyperlink"/>
                <w:noProof/>
              </w:rPr>
              <w:t>Get Computer Information</w:t>
            </w:r>
            <w:r>
              <w:rPr>
                <w:noProof/>
                <w:webHidden/>
              </w:rPr>
              <w:tab/>
            </w:r>
            <w:r>
              <w:rPr>
                <w:noProof/>
                <w:webHidden/>
              </w:rPr>
              <w:fldChar w:fldCharType="begin"/>
            </w:r>
            <w:r>
              <w:rPr>
                <w:noProof/>
                <w:webHidden/>
              </w:rPr>
              <w:instrText xml:space="preserve"> PAGEREF _Toc171054605 \h </w:instrText>
            </w:r>
            <w:r>
              <w:rPr>
                <w:noProof/>
                <w:webHidden/>
              </w:rPr>
            </w:r>
            <w:r>
              <w:rPr>
                <w:noProof/>
                <w:webHidden/>
              </w:rPr>
              <w:fldChar w:fldCharType="separate"/>
            </w:r>
            <w:r>
              <w:rPr>
                <w:noProof/>
                <w:webHidden/>
              </w:rPr>
              <w:t>1</w:t>
            </w:r>
            <w:r>
              <w:rPr>
                <w:noProof/>
                <w:webHidden/>
              </w:rPr>
              <w:fldChar w:fldCharType="end"/>
            </w:r>
          </w:hyperlink>
        </w:p>
        <w:p w14:paraId="5741294C" w14:textId="54321926" w:rsidR="00D92901" w:rsidRDefault="00D92901">
          <w:pPr>
            <w:pStyle w:val="TOC1"/>
            <w:tabs>
              <w:tab w:val="right" w:leader="dot" w:pos="9350"/>
            </w:tabs>
            <w:rPr>
              <w:rFonts w:asciiTheme="minorHAnsi" w:eastAsiaTheme="minorEastAsia" w:hAnsiTheme="minorHAnsi" w:cstheme="minorBidi"/>
              <w:noProof/>
              <w:kern w:val="2"/>
              <w:sz w:val="24"/>
              <w14:ligatures w14:val="standardContextual"/>
            </w:rPr>
          </w:pPr>
          <w:hyperlink w:anchor="_Toc171054606" w:history="1">
            <w:r w:rsidRPr="00B277AC">
              <w:rPr>
                <w:rStyle w:val="Hyperlink"/>
                <w:noProof/>
              </w:rPr>
              <w:t>Get-DnsClient and Get-DnsClientServerAddress</w:t>
            </w:r>
            <w:r>
              <w:rPr>
                <w:noProof/>
                <w:webHidden/>
              </w:rPr>
              <w:tab/>
            </w:r>
            <w:r>
              <w:rPr>
                <w:noProof/>
                <w:webHidden/>
              </w:rPr>
              <w:fldChar w:fldCharType="begin"/>
            </w:r>
            <w:r>
              <w:rPr>
                <w:noProof/>
                <w:webHidden/>
              </w:rPr>
              <w:instrText xml:space="preserve"> PAGEREF _Toc171054606 \h </w:instrText>
            </w:r>
            <w:r>
              <w:rPr>
                <w:noProof/>
                <w:webHidden/>
              </w:rPr>
            </w:r>
            <w:r>
              <w:rPr>
                <w:noProof/>
                <w:webHidden/>
              </w:rPr>
              <w:fldChar w:fldCharType="separate"/>
            </w:r>
            <w:r>
              <w:rPr>
                <w:noProof/>
                <w:webHidden/>
              </w:rPr>
              <w:t>2</w:t>
            </w:r>
            <w:r>
              <w:rPr>
                <w:noProof/>
                <w:webHidden/>
              </w:rPr>
              <w:fldChar w:fldCharType="end"/>
            </w:r>
          </w:hyperlink>
        </w:p>
        <w:p w14:paraId="79DA2525" w14:textId="1D136701" w:rsidR="00D92901" w:rsidRDefault="00D92901">
          <w:pPr>
            <w:pStyle w:val="TOC1"/>
            <w:tabs>
              <w:tab w:val="right" w:leader="dot" w:pos="9350"/>
            </w:tabs>
            <w:rPr>
              <w:rFonts w:asciiTheme="minorHAnsi" w:eastAsiaTheme="minorEastAsia" w:hAnsiTheme="minorHAnsi" w:cstheme="minorBidi"/>
              <w:noProof/>
              <w:kern w:val="2"/>
              <w:sz w:val="24"/>
              <w14:ligatures w14:val="standardContextual"/>
            </w:rPr>
          </w:pPr>
          <w:hyperlink w:anchor="_Toc171054607" w:history="1">
            <w:r w:rsidRPr="00B277AC">
              <w:rPr>
                <w:rStyle w:val="Hyperlink"/>
                <w:noProof/>
              </w:rPr>
              <w:t>Test-NetConnection</w:t>
            </w:r>
            <w:r>
              <w:rPr>
                <w:noProof/>
                <w:webHidden/>
              </w:rPr>
              <w:tab/>
            </w:r>
            <w:r>
              <w:rPr>
                <w:noProof/>
                <w:webHidden/>
              </w:rPr>
              <w:fldChar w:fldCharType="begin"/>
            </w:r>
            <w:r>
              <w:rPr>
                <w:noProof/>
                <w:webHidden/>
              </w:rPr>
              <w:instrText xml:space="preserve"> PAGEREF _Toc171054607 \h </w:instrText>
            </w:r>
            <w:r>
              <w:rPr>
                <w:noProof/>
                <w:webHidden/>
              </w:rPr>
            </w:r>
            <w:r>
              <w:rPr>
                <w:noProof/>
                <w:webHidden/>
              </w:rPr>
              <w:fldChar w:fldCharType="separate"/>
            </w:r>
            <w:r>
              <w:rPr>
                <w:noProof/>
                <w:webHidden/>
              </w:rPr>
              <w:t>3</w:t>
            </w:r>
            <w:r>
              <w:rPr>
                <w:noProof/>
                <w:webHidden/>
              </w:rPr>
              <w:fldChar w:fldCharType="end"/>
            </w:r>
          </w:hyperlink>
        </w:p>
        <w:p w14:paraId="40CFE2CB" w14:textId="359C5950" w:rsidR="00D92901" w:rsidRDefault="00D92901">
          <w:pPr>
            <w:pStyle w:val="TOC1"/>
            <w:tabs>
              <w:tab w:val="right" w:leader="dot" w:pos="9350"/>
            </w:tabs>
            <w:rPr>
              <w:rFonts w:asciiTheme="minorHAnsi" w:eastAsiaTheme="minorEastAsia" w:hAnsiTheme="minorHAnsi" w:cstheme="minorBidi"/>
              <w:noProof/>
              <w:kern w:val="2"/>
              <w:sz w:val="24"/>
              <w14:ligatures w14:val="standardContextual"/>
            </w:rPr>
          </w:pPr>
          <w:hyperlink w:anchor="_Toc171054608" w:history="1">
            <w:r w:rsidRPr="00B277AC">
              <w:rPr>
                <w:rStyle w:val="Hyperlink"/>
                <w:noProof/>
              </w:rPr>
              <w:t>Resolve-DnsName</w:t>
            </w:r>
            <w:r>
              <w:rPr>
                <w:noProof/>
                <w:webHidden/>
              </w:rPr>
              <w:tab/>
            </w:r>
            <w:r>
              <w:rPr>
                <w:noProof/>
                <w:webHidden/>
              </w:rPr>
              <w:fldChar w:fldCharType="begin"/>
            </w:r>
            <w:r>
              <w:rPr>
                <w:noProof/>
                <w:webHidden/>
              </w:rPr>
              <w:instrText xml:space="preserve"> PAGEREF _Toc171054608 \h </w:instrText>
            </w:r>
            <w:r>
              <w:rPr>
                <w:noProof/>
                <w:webHidden/>
              </w:rPr>
            </w:r>
            <w:r>
              <w:rPr>
                <w:noProof/>
                <w:webHidden/>
              </w:rPr>
              <w:fldChar w:fldCharType="separate"/>
            </w:r>
            <w:r>
              <w:rPr>
                <w:noProof/>
                <w:webHidden/>
              </w:rPr>
              <w:t>4</w:t>
            </w:r>
            <w:r>
              <w:rPr>
                <w:noProof/>
                <w:webHidden/>
              </w:rPr>
              <w:fldChar w:fldCharType="end"/>
            </w:r>
          </w:hyperlink>
        </w:p>
        <w:p w14:paraId="023C6462" w14:textId="067DC252" w:rsidR="00D92901" w:rsidRDefault="00D92901">
          <w:pPr>
            <w:pStyle w:val="TOC1"/>
            <w:tabs>
              <w:tab w:val="right" w:leader="dot" w:pos="9350"/>
            </w:tabs>
            <w:rPr>
              <w:rFonts w:asciiTheme="minorHAnsi" w:eastAsiaTheme="minorEastAsia" w:hAnsiTheme="minorHAnsi" w:cstheme="minorBidi"/>
              <w:noProof/>
              <w:kern w:val="2"/>
              <w:sz w:val="24"/>
              <w14:ligatures w14:val="standardContextual"/>
            </w:rPr>
          </w:pPr>
          <w:hyperlink w:anchor="_Toc171054609" w:history="1">
            <w:r w:rsidRPr="00B277AC">
              <w:rPr>
                <w:rStyle w:val="Hyperlink"/>
                <w:noProof/>
              </w:rPr>
              <w:t>Get-NetIPAdress</w:t>
            </w:r>
            <w:r>
              <w:rPr>
                <w:noProof/>
                <w:webHidden/>
              </w:rPr>
              <w:tab/>
            </w:r>
            <w:r>
              <w:rPr>
                <w:noProof/>
                <w:webHidden/>
              </w:rPr>
              <w:fldChar w:fldCharType="begin"/>
            </w:r>
            <w:r>
              <w:rPr>
                <w:noProof/>
                <w:webHidden/>
              </w:rPr>
              <w:instrText xml:space="preserve"> PAGEREF _Toc171054609 \h </w:instrText>
            </w:r>
            <w:r>
              <w:rPr>
                <w:noProof/>
                <w:webHidden/>
              </w:rPr>
            </w:r>
            <w:r>
              <w:rPr>
                <w:noProof/>
                <w:webHidden/>
              </w:rPr>
              <w:fldChar w:fldCharType="separate"/>
            </w:r>
            <w:r>
              <w:rPr>
                <w:noProof/>
                <w:webHidden/>
              </w:rPr>
              <w:t>4</w:t>
            </w:r>
            <w:r>
              <w:rPr>
                <w:noProof/>
                <w:webHidden/>
              </w:rPr>
              <w:fldChar w:fldCharType="end"/>
            </w:r>
          </w:hyperlink>
        </w:p>
        <w:p w14:paraId="61E3C6E3" w14:textId="580AD29D" w:rsidR="00D92901" w:rsidRDefault="00D92901">
          <w:pPr>
            <w:pStyle w:val="TOC1"/>
            <w:tabs>
              <w:tab w:val="right" w:leader="dot" w:pos="9350"/>
            </w:tabs>
            <w:rPr>
              <w:rFonts w:asciiTheme="minorHAnsi" w:eastAsiaTheme="minorEastAsia" w:hAnsiTheme="minorHAnsi" w:cstheme="minorBidi"/>
              <w:noProof/>
              <w:kern w:val="2"/>
              <w:sz w:val="24"/>
              <w14:ligatures w14:val="standardContextual"/>
            </w:rPr>
          </w:pPr>
          <w:hyperlink w:anchor="_Toc171054610" w:history="1">
            <w:r w:rsidRPr="00B277AC">
              <w:rPr>
                <w:rStyle w:val="Hyperlink"/>
                <w:noProof/>
              </w:rPr>
              <w:t>Get Network Adapter Information</w:t>
            </w:r>
            <w:r>
              <w:rPr>
                <w:noProof/>
                <w:webHidden/>
              </w:rPr>
              <w:tab/>
            </w:r>
            <w:r>
              <w:rPr>
                <w:noProof/>
                <w:webHidden/>
              </w:rPr>
              <w:fldChar w:fldCharType="begin"/>
            </w:r>
            <w:r>
              <w:rPr>
                <w:noProof/>
                <w:webHidden/>
              </w:rPr>
              <w:instrText xml:space="preserve"> PAGEREF _Toc171054610 \h </w:instrText>
            </w:r>
            <w:r>
              <w:rPr>
                <w:noProof/>
                <w:webHidden/>
              </w:rPr>
            </w:r>
            <w:r>
              <w:rPr>
                <w:noProof/>
                <w:webHidden/>
              </w:rPr>
              <w:fldChar w:fldCharType="separate"/>
            </w:r>
            <w:r>
              <w:rPr>
                <w:noProof/>
                <w:webHidden/>
              </w:rPr>
              <w:t>5</w:t>
            </w:r>
            <w:r>
              <w:rPr>
                <w:noProof/>
                <w:webHidden/>
              </w:rPr>
              <w:fldChar w:fldCharType="end"/>
            </w:r>
          </w:hyperlink>
        </w:p>
        <w:p w14:paraId="7A51D0A6" w14:textId="3523546C" w:rsidR="00D92901" w:rsidRDefault="00D92901">
          <w:pPr>
            <w:pStyle w:val="TOC1"/>
            <w:tabs>
              <w:tab w:val="right" w:leader="dot" w:pos="9350"/>
            </w:tabs>
            <w:rPr>
              <w:rFonts w:asciiTheme="minorHAnsi" w:eastAsiaTheme="minorEastAsia" w:hAnsiTheme="minorHAnsi" w:cstheme="minorBidi"/>
              <w:noProof/>
              <w:kern w:val="2"/>
              <w:sz w:val="24"/>
              <w14:ligatures w14:val="standardContextual"/>
            </w:rPr>
          </w:pPr>
          <w:hyperlink w:anchor="_Toc171054611" w:history="1">
            <w:r w:rsidRPr="00B277AC">
              <w:rPr>
                <w:rStyle w:val="Hyperlink"/>
                <w:noProof/>
              </w:rPr>
              <w:t>Get Active Connections</w:t>
            </w:r>
            <w:r>
              <w:rPr>
                <w:noProof/>
                <w:webHidden/>
              </w:rPr>
              <w:tab/>
            </w:r>
            <w:r>
              <w:rPr>
                <w:noProof/>
                <w:webHidden/>
              </w:rPr>
              <w:fldChar w:fldCharType="begin"/>
            </w:r>
            <w:r>
              <w:rPr>
                <w:noProof/>
                <w:webHidden/>
              </w:rPr>
              <w:instrText xml:space="preserve"> PAGEREF _Toc171054611 \h </w:instrText>
            </w:r>
            <w:r>
              <w:rPr>
                <w:noProof/>
                <w:webHidden/>
              </w:rPr>
            </w:r>
            <w:r>
              <w:rPr>
                <w:noProof/>
                <w:webHidden/>
              </w:rPr>
              <w:fldChar w:fldCharType="separate"/>
            </w:r>
            <w:r>
              <w:rPr>
                <w:noProof/>
                <w:webHidden/>
              </w:rPr>
              <w:t>6</w:t>
            </w:r>
            <w:r>
              <w:rPr>
                <w:noProof/>
                <w:webHidden/>
              </w:rPr>
              <w:fldChar w:fldCharType="end"/>
            </w:r>
          </w:hyperlink>
        </w:p>
        <w:p w14:paraId="2FBE6D83" w14:textId="444F6F19" w:rsidR="00D92901" w:rsidRDefault="00D92901">
          <w:pPr>
            <w:pStyle w:val="TOC2"/>
            <w:tabs>
              <w:tab w:val="right" w:leader="dot" w:pos="9350"/>
            </w:tabs>
            <w:rPr>
              <w:rFonts w:asciiTheme="minorHAnsi" w:eastAsiaTheme="minorEastAsia" w:hAnsiTheme="minorHAnsi" w:cstheme="minorBidi"/>
              <w:noProof/>
              <w:kern w:val="2"/>
              <w:sz w:val="24"/>
              <w14:ligatures w14:val="standardContextual"/>
            </w:rPr>
          </w:pPr>
          <w:hyperlink w:anchor="_Toc171054612" w:history="1">
            <w:r w:rsidRPr="00B277AC">
              <w:rPr>
                <w:rStyle w:val="Hyperlink"/>
                <w:noProof/>
              </w:rPr>
              <w:t>Assignment Submission</w:t>
            </w:r>
            <w:r>
              <w:rPr>
                <w:noProof/>
                <w:webHidden/>
              </w:rPr>
              <w:tab/>
            </w:r>
            <w:r>
              <w:rPr>
                <w:noProof/>
                <w:webHidden/>
              </w:rPr>
              <w:fldChar w:fldCharType="begin"/>
            </w:r>
            <w:r>
              <w:rPr>
                <w:noProof/>
                <w:webHidden/>
              </w:rPr>
              <w:instrText xml:space="preserve"> PAGEREF _Toc171054612 \h </w:instrText>
            </w:r>
            <w:r>
              <w:rPr>
                <w:noProof/>
                <w:webHidden/>
              </w:rPr>
            </w:r>
            <w:r>
              <w:rPr>
                <w:noProof/>
                <w:webHidden/>
              </w:rPr>
              <w:fldChar w:fldCharType="separate"/>
            </w:r>
            <w:r>
              <w:rPr>
                <w:noProof/>
                <w:webHidden/>
              </w:rPr>
              <w:t>7</w:t>
            </w:r>
            <w:r>
              <w:rPr>
                <w:noProof/>
                <w:webHidden/>
              </w:rPr>
              <w:fldChar w:fldCharType="end"/>
            </w:r>
          </w:hyperlink>
        </w:p>
        <w:p w14:paraId="23B5703E" w14:textId="377C0226" w:rsidR="00063F34" w:rsidRDefault="00063F34">
          <w:r>
            <w:rPr>
              <w:b/>
              <w:bCs/>
              <w:noProof/>
            </w:rPr>
            <w:fldChar w:fldCharType="end"/>
          </w:r>
        </w:p>
      </w:sdtContent>
    </w:sdt>
    <w:p w14:paraId="384CE504" w14:textId="77777777" w:rsidR="00711559" w:rsidRPr="00711559" w:rsidRDefault="00711559" w:rsidP="00711559"/>
    <w:p w14:paraId="1948244B" w14:textId="30EBE747" w:rsidR="005B6B68" w:rsidRDefault="005B6B68" w:rsidP="005B6B68">
      <w:r>
        <w:t>Time required: 30 minutes</w:t>
      </w:r>
    </w:p>
    <w:p w14:paraId="7FA51A13" w14:textId="77777777" w:rsidR="005B6B68" w:rsidRDefault="005B6B68" w:rsidP="00186C81">
      <w:pPr>
        <w:pStyle w:val="ListParagraph"/>
        <w:numPr>
          <w:ilvl w:val="0"/>
          <w:numId w:val="3"/>
        </w:numPr>
      </w:pPr>
      <w:r>
        <w:t>Comment each line of code as shown in the tutorials and other code examples.</w:t>
      </w:r>
    </w:p>
    <w:p w14:paraId="7BE63A05" w14:textId="77777777" w:rsidR="005B6B68" w:rsidRDefault="005B6B68" w:rsidP="00186C81">
      <w:pPr>
        <w:pStyle w:val="ListParagraph"/>
        <w:numPr>
          <w:ilvl w:val="0"/>
          <w:numId w:val="3"/>
        </w:numPr>
      </w:pPr>
      <w:r>
        <w:t>Follow all directions carefully and accurately.</w:t>
      </w:r>
    </w:p>
    <w:p w14:paraId="4A4CBA0B" w14:textId="77777777" w:rsidR="005B6B68" w:rsidRDefault="005B6B68" w:rsidP="00186C81">
      <w:pPr>
        <w:pStyle w:val="ListParagraph"/>
        <w:numPr>
          <w:ilvl w:val="0"/>
          <w:numId w:val="3"/>
        </w:numPr>
      </w:pPr>
      <w:r>
        <w:t>Think of the directions as minimum requirements.</w:t>
      </w:r>
    </w:p>
    <w:p w14:paraId="41A04E64" w14:textId="33164625" w:rsidR="00B87717" w:rsidRDefault="00021C79" w:rsidP="00B87717">
      <w:pPr>
        <w:pStyle w:val="Heading1"/>
      </w:pPr>
      <w:bookmarkStart w:id="1" w:name="_Toc171054605"/>
      <w:r>
        <w:t>Get Computer Information</w:t>
      </w:r>
      <w:bookmarkEnd w:id="1"/>
    </w:p>
    <w:p w14:paraId="27AE894B" w14:textId="1EB085E5" w:rsidR="00173535" w:rsidRPr="00173535" w:rsidRDefault="00173535" w:rsidP="00173535">
      <w:r>
        <w:t xml:space="preserve">Run each of these commands at an Administrative PowerShell prompt on your local computer. </w:t>
      </w:r>
    </w:p>
    <w:p w14:paraId="2DDBBDAE" w14:textId="37918CE7" w:rsidR="006915C1" w:rsidRDefault="001F07CC" w:rsidP="008B027E">
      <w:r w:rsidRPr="008B027E">
        <w:rPr>
          <w:b/>
          <w:bCs/>
        </w:rPr>
        <w:t>Get-ComputerInfo</w:t>
      </w:r>
      <w:r w:rsidRPr="001F07CC">
        <w:t xml:space="preserve"> is a PowerShell cmdlet used to retrieve various system information and configuration details on a Windows computer. It provides data about the operating system, hardware components, and software settings.</w:t>
      </w:r>
    </w:p>
    <w:p w14:paraId="6F68F432" w14:textId="77777777" w:rsidR="00186C81" w:rsidRPr="002708F4" w:rsidRDefault="00186C81" w:rsidP="00901BA5">
      <w:r w:rsidRPr="00901BA5">
        <w:rPr>
          <w:b/>
        </w:rPr>
        <w:t>Insert a screenshot:</w:t>
      </w:r>
    </w:p>
    <w:sdt>
      <w:sdtPr>
        <w:rPr>
          <w:rStyle w:val="Red"/>
        </w:rPr>
        <w:id w:val="-387342652"/>
        <w:placeholder>
          <w:docPart w:val="E06541E20FE842DA95E6FE8E740F818C"/>
        </w:placeholder>
        <w:showingPlcHdr/>
      </w:sdtPr>
      <w:sdtEndPr>
        <w:rPr>
          <w:rStyle w:val="Red"/>
        </w:rPr>
      </w:sdtEndPr>
      <w:sdtContent>
        <w:p w14:paraId="7BD94044" w14:textId="286D2404" w:rsidR="006915C1" w:rsidRDefault="00186C81" w:rsidP="00186C81">
          <w:pPr>
            <w:rPr>
              <w:rStyle w:val="Red"/>
            </w:rPr>
          </w:pPr>
          <w:r>
            <w:rPr>
              <w:rStyle w:val="PlaceholderText"/>
              <w:color w:val="FF0000"/>
            </w:rPr>
            <w:t>Click or tap here to enter text.</w:t>
          </w:r>
        </w:p>
      </w:sdtContent>
    </w:sdt>
    <w:p w14:paraId="025F1F48" w14:textId="46BFCC31" w:rsidR="002708F4" w:rsidRDefault="002708F4" w:rsidP="008B027E">
      <w:r w:rsidRPr="008B027E">
        <w:rPr>
          <w:b/>
          <w:bCs/>
        </w:rPr>
        <w:t xml:space="preserve">Get-Date </w:t>
      </w:r>
      <w:r>
        <w:t>returns the current date and time on your system. It provides information such as the year, month, day, hour, minute, and second.</w:t>
      </w:r>
    </w:p>
    <w:p w14:paraId="606EBC68" w14:textId="77777777" w:rsidR="00B25423" w:rsidRPr="002708F4" w:rsidRDefault="00B25423" w:rsidP="00901BA5">
      <w:r w:rsidRPr="00901BA5">
        <w:rPr>
          <w:b/>
        </w:rPr>
        <w:lastRenderedPageBreak/>
        <w:t>Insert a screenshot:</w:t>
      </w:r>
    </w:p>
    <w:sdt>
      <w:sdtPr>
        <w:rPr>
          <w:rStyle w:val="Red"/>
        </w:rPr>
        <w:id w:val="-818348057"/>
        <w:placeholder>
          <w:docPart w:val="2B19B744E8D54C95BD5DC217957A86F8"/>
        </w:placeholder>
        <w:showingPlcHdr/>
      </w:sdtPr>
      <w:sdtEndPr>
        <w:rPr>
          <w:rStyle w:val="Red"/>
        </w:rPr>
      </w:sdtEndPr>
      <w:sdtContent>
        <w:p w14:paraId="46DA587D" w14:textId="133ED925" w:rsidR="00B25423" w:rsidRDefault="00B25423" w:rsidP="00B25423">
          <w:r>
            <w:rPr>
              <w:rStyle w:val="PlaceholderText"/>
              <w:color w:val="FF0000"/>
            </w:rPr>
            <w:t>Click or tap here to enter text.</w:t>
          </w:r>
        </w:p>
      </w:sdtContent>
    </w:sdt>
    <w:p w14:paraId="5F67B4A9" w14:textId="77777777" w:rsidR="000210E8" w:rsidRDefault="002708F4" w:rsidP="008B027E">
      <w:r w:rsidRPr="008B027E">
        <w:rPr>
          <w:b/>
          <w:bCs/>
        </w:rPr>
        <w:t>Get-TimeZone</w:t>
      </w:r>
      <w:r>
        <w:t xml:space="preserve"> is used to fetch details about the time zone currently set on your system, including the time zone's name and its UTC offset.</w:t>
      </w:r>
    </w:p>
    <w:p w14:paraId="23A7A80A" w14:textId="77777777" w:rsidR="00B25423" w:rsidRPr="002708F4" w:rsidRDefault="00B25423" w:rsidP="00901BA5">
      <w:r w:rsidRPr="00901BA5">
        <w:rPr>
          <w:b/>
        </w:rPr>
        <w:t>Insert a screenshot:</w:t>
      </w:r>
    </w:p>
    <w:sdt>
      <w:sdtPr>
        <w:rPr>
          <w:rStyle w:val="Red"/>
        </w:rPr>
        <w:id w:val="385073386"/>
        <w:placeholder>
          <w:docPart w:val="7D36759876F3461E9C747FAFFBA8826D"/>
        </w:placeholder>
        <w:showingPlcHdr/>
      </w:sdtPr>
      <w:sdtEndPr>
        <w:rPr>
          <w:rStyle w:val="Red"/>
        </w:rPr>
      </w:sdtEndPr>
      <w:sdtContent>
        <w:p w14:paraId="1D3F7D65" w14:textId="71E659FA" w:rsidR="00B25423" w:rsidRDefault="00B25423" w:rsidP="00B25423">
          <w:r>
            <w:rPr>
              <w:rStyle w:val="PlaceholderText"/>
              <w:color w:val="FF0000"/>
            </w:rPr>
            <w:t>Click or tap here to enter text.</w:t>
          </w:r>
        </w:p>
      </w:sdtContent>
    </w:sdt>
    <w:p w14:paraId="1DE38974" w14:textId="40B5FF02" w:rsidR="0003303D" w:rsidRPr="0003303D" w:rsidRDefault="0003303D" w:rsidP="0003303D">
      <w:pPr>
        <w:pStyle w:val="Heading1"/>
      </w:pPr>
      <w:bookmarkStart w:id="2" w:name="_Toc171054606"/>
      <w:r>
        <w:t>Get-DnsClient</w:t>
      </w:r>
      <w:r w:rsidR="006C44A7">
        <w:t xml:space="preserve"> </w:t>
      </w:r>
      <w:r w:rsidR="00581DDB">
        <w:t xml:space="preserve">and </w:t>
      </w:r>
      <w:r w:rsidR="006C44A7">
        <w:t>Get-DnsClientServerAddress</w:t>
      </w:r>
      <w:bookmarkEnd w:id="2"/>
    </w:p>
    <w:p w14:paraId="3149B616" w14:textId="3DC7325A" w:rsidR="000210E8" w:rsidRDefault="000210E8" w:rsidP="0003303D">
      <w:r w:rsidRPr="0003303D">
        <w:rPr>
          <w:b/>
          <w:bCs/>
        </w:rPr>
        <w:t>Get-DnsClient</w:t>
      </w:r>
      <w:r>
        <w:t xml:space="preserve"> allows you to retrieve and display DNS (Domain Name System) client configuration information on a Windows computer. DNS is a crucial service that translates human-readable domain names into IP addresses, enabling computers to locate and communicate with each other on a network or the internet</w:t>
      </w:r>
      <w:r w:rsidR="002A2F96">
        <w:t>.</w:t>
      </w:r>
    </w:p>
    <w:p w14:paraId="73DB3BE3" w14:textId="381034B1" w:rsidR="000210E8" w:rsidRDefault="00B25423" w:rsidP="0003303D">
      <w:r>
        <w:t>T</w:t>
      </w:r>
      <w:r w:rsidR="000210E8">
        <w:t xml:space="preserve">he </w:t>
      </w:r>
      <w:r w:rsidR="000210E8" w:rsidRPr="008B027E">
        <w:rPr>
          <w:b/>
          <w:bCs/>
        </w:rPr>
        <w:t>Get-DnsClient</w:t>
      </w:r>
      <w:r w:rsidR="000210E8">
        <w:t xml:space="preserve"> cmdlet</w:t>
      </w:r>
      <w:r>
        <w:t xml:space="preserve"> </w:t>
      </w:r>
      <w:r w:rsidR="0003303D">
        <w:t>provides</w:t>
      </w:r>
      <w:r w:rsidR="000210E8">
        <w:t xml:space="preserve"> information related to the DNS client settings on your system. This information typically includes details about the DNS servers your computer is configured to use, whether the DNS server addresses are obtained dynamically or set manually, and other relevant DNS client configuration parameters.</w:t>
      </w:r>
    </w:p>
    <w:p w14:paraId="1B996CE1" w14:textId="6D7030EE" w:rsidR="00B87717" w:rsidRDefault="000210E8" w:rsidP="0003303D">
      <w:r>
        <w:t xml:space="preserve">In an IT or network administration context, </w:t>
      </w:r>
      <w:r w:rsidRPr="00C17245">
        <w:rPr>
          <w:b/>
          <w:bCs/>
        </w:rPr>
        <w:t>Get-DnsClient</w:t>
      </w:r>
      <w:r>
        <w:t xml:space="preserve"> is useful for verifying and managing DNS client settings, diagnosing network issues, and ensuring proper DNS resolution. It's an essential tool for maintaining network connectivity and resolving domain names to IP addresses accurately.</w:t>
      </w:r>
    </w:p>
    <w:p w14:paraId="22B9D70F" w14:textId="77777777" w:rsidR="00B25423" w:rsidRPr="002708F4" w:rsidRDefault="00B25423" w:rsidP="00901BA5">
      <w:r w:rsidRPr="00901BA5">
        <w:rPr>
          <w:b/>
        </w:rPr>
        <w:t>Insert a screenshot:</w:t>
      </w:r>
    </w:p>
    <w:sdt>
      <w:sdtPr>
        <w:rPr>
          <w:rStyle w:val="Red"/>
        </w:rPr>
        <w:id w:val="2005309658"/>
        <w:placeholder>
          <w:docPart w:val="F8FE8C7ECADD43ED916010740B330EAC"/>
        </w:placeholder>
        <w:showingPlcHdr/>
      </w:sdtPr>
      <w:sdtEndPr>
        <w:rPr>
          <w:rStyle w:val="Red"/>
        </w:rPr>
      </w:sdtEndPr>
      <w:sdtContent>
        <w:p w14:paraId="56C76D91" w14:textId="4E7C103F" w:rsidR="00B25423" w:rsidRDefault="00B25423" w:rsidP="00B25423">
          <w:pPr>
            <w:rPr>
              <w:rStyle w:val="Red"/>
            </w:rPr>
          </w:pPr>
          <w:r>
            <w:rPr>
              <w:rStyle w:val="PlaceholderText"/>
              <w:color w:val="FF0000"/>
            </w:rPr>
            <w:t>Click or tap here to enter text.</w:t>
          </w:r>
        </w:p>
      </w:sdtContent>
    </w:sdt>
    <w:p w14:paraId="6D9AE7EE" w14:textId="099A57EC" w:rsidR="001C293E" w:rsidRDefault="001C293E" w:rsidP="00CD32C3">
      <w:r w:rsidRPr="00CD32C3">
        <w:rPr>
          <w:b/>
          <w:bCs/>
        </w:rPr>
        <w:t>Get-DnsClientServerAddress</w:t>
      </w:r>
      <w:r>
        <w:t xml:space="preserve"> is used to retrieve the DNS (Domain Name System) server addresses configured on a Windows computer. DNS servers are responsible for translating human-readable domain names into IP addresses, allowing devices to locate and communicate with each other on a network or the internet.</w:t>
      </w:r>
    </w:p>
    <w:p w14:paraId="77DE9C3A" w14:textId="77777777" w:rsidR="001C293E" w:rsidRDefault="001C293E" w:rsidP="006C44A7">
      <w:r>
        <w:t>When you use the `Get-DnsClientServerAddress` cmdlet, it returns information about the DNS server addresses currently set on your system. This information typically includes details about primary and secondary DNS server IP addresses. You can determine whether the DNS server addresses are obtained dynamically from a DHCP server or set manually.</w:t>
      </w:r>
    </w:p>
    <w:p w14:paraId="69EC9E23" w14:textId="0175E352" w:rsidR="00F60149" w:rsidRDefault="001C293E" w:rsidP="004D3885">
      <w:r>
        <w:t xml:space="preserve">In an IT or network administration context, `Get-DnsClientServerAddress` is useful for verifying the DNS server settings, diagnosing DNS-related issues, and ensuring that the </w:t>
      </w:r>
      <w:r>
        <w:lastRenderedPageBreak/>
        <w:t>DNS resolution process is correctly configured. It's a valuable tool for maintaining network connectivity and ensuring that DNS requests are handled correctly.</w:t>
      </w:r>
    </w:p>
    <w:p w14:paraId="2E787B59" w14:textId="77777777" w:rsidR="00E03970" w:rsidRPr="002708F4" w:rsidRDefault="00E03970" w:rsidP="00901BA5">
      <w:r w:rsidRPr="00901BA5">
        <w:rPr>
          <w:b/>
        </w:rPr>
        <w:t>Insert a screenshot:</w:t>
      </w:r>
    </w:p>
    <w:sdt>
      <w:sdtPr>
        <w:rPr>
          <w:rStyle w:val="Red"/>
        </w:rPr>
        <w:id w:val="-460424826"/>
        <w:placeholder>
          <w:docPart w:val="DA69573C4C52456BB1DB6CFC7610CFAE"/>
        </w:placeholder>
        <w:showingPlcHdr/>
      </w:sdtPr>
      <w:sdtEndPr>
        <w:rPr>
          <w:rStyle w:val="Red"/>
        </w:rPr>
      </w:sdtEndPr>
      <w:sdtContent>
        <w:p w14:paraId="6973E3F0" w14:textId="5F20DDE5" w:rsidR="002C3494" w:rsidRDefault="00E03970" w:rsidP="00E03970">
          <w:pPr>
            <w:rPr>
              <w:rStyle w:val="Red"/>
            </w:rPr>
          </w:pPr>
          <w:r>
            <w:rPr>
              <w:rStyle w:val="PlaceholderText"/>
              <w:color w:val="FF0000"/>
            </w:rPr>
            <w:t>Click or tap here to enter text.</w:t>
          </w:r>
        </w:p>
      </w:sdtContent>
    </w:sdt>
    <w:p w14:paraId="23F72208" w14:textId="5AE14780" w:rsidR="005D095F" w:rsidRDefault="005D095F" w:rsidP="005F3CCF">
      <w:pPr>
        <w:pStyle w:val="Heading1"/>
      </w:pPr>
      <w:bookmarkStart w:id="3" w:name="_Toc171054607"/>
      <w:r>
        <w:t>Test-NetConnection</w:t>
      </w:r>
      <w:bookmarkEnd w:id="3"/>
    </w:p>
    <w:p w14:paraId="21049F19" w14:textId="131AC738" w:rsidR="005D095F" w:rsidRDefault="005D095F" w:rsidP="005D095F">
      <w:r>
        <w:t>Test-NetConnection is the PowerShell equivalent of the traditional "ping" command. It allows you to test network connectivity to a specific host or IP address and provides more detailed information about the connection. Here's how you can use it:</w:t>
      </w:r>
    </w:p>
    <w:p w14:paraId="5C9FEB46" w14:textId="77777777" w:rsidR="003801CB" w:rsidRDefault="005D095F" w:rsidP="000726BE">
      <w:r w:rsidRPr="000726BE">
        <w:rPr>
          <w:b/>
          <w:bCs/>
        </w:rPr>
        <w:t>Test-NetConnection</w:t>
      </w:r>
      <w:r>
        <w:t>: When you use this cmdlet without specifying a target, it will prompt you to enter the target host or IP address interactively. You can then test the network connection to the provided target, and it will display information about the connection status, latency, and whether it can reach the target successfully.</w:t>
      </w:r>
    </w:p>
    <w:p w14:paraId="2C5983C7" w14:textId="77777777" w:rsidR="000726BE" w:rsidRPr="002708F4" w:rsidRDefault="000726BE" w:rsidP="00901BA5">
      <w:r w:rsidRPr="00901BA5">
        <w:rPr>
          <w:b/>
        </w:rPr>
        <w:t>Insert a screenshot:</w:t>
      </w:r>
    </w:p>
    <w:sdt>
      <w:sdtPr>
        <w:rPr>
          <w:rStyle w:val="Red"/>
        </w:rPr>
        <w:id w:val="-407153801"/>
        <w:placeholder>
          <w:docPart w:val="F40310BFB257414386B075B82169C692"/>
        </w:placeholder>
        <w:showingPlcHdr/>
      </w:sdtPr>
      <w:sdtEndPr>
        <w:rPr>
          <w:rStyle w:val="Red"/>
        </w:rPr>
      </w:sdtEndPr>
      <w:sdtContent>
        <w:p w14:paraId="55A346C0" w14:textId="01213978" w:rsidR="000726BE" w:rsidRDefault="000726BE" w:rsidP="000726BE">
          <w:r>
            <w:rPr>
              <w:rStyle w:val="PlaceholderText"/>
              <w:color w:val="FF0000"/>
            </w:rPr>
            <w:t>Click or tap here to enter text.</w:t>
          </w:r>
        </w:p>
      </w:sdtContent>
    </w:sdt>
    <w:p w14:paraId="2C5770DF" w14:textId="41004271" w:rsidR="005D095F" w:rsidRDefault="005D095F" w:rsidP="000726BE">
      <w:r w:rsidRPr="000726BE">
        <w:rPr>
          <w:b/>
          <w:bCs/>
        </w:rPr>
        <w:t>Test-NetConnection google.com</w:t>
      </w:r>
      <w:r w:rsidR="003801CB" w:rsidRPr="000726BE">
        <w:rPr>
          <w:b/>
          <w:bCs/>
        </w:rPr>
        <w:t xml:space="preserve"> </w:t>
      </w:r>
      <w:r>
        <w:t>: This specific usage tests the network connection to the host "google.com." It will provide detailed information about whether your computer can reach Google's servers, the response time (latency), and various other network-related details.</w:t>
      </w:r>
    </w:p>
    <w:p w14:paraId="5CEDCC65" w14:textId="77777777" w:rsidR="000726BE" w:rsidRPr="002708F4" w:rsidRDefault="000726BE" w:rsidP="00901BA5">
      <w:r w:rsidRPr="00901BA5">
        <w:rPr>
          <w:b/>
        </w:rPr>
        <w:t>Insert a screenshot:</w:t>
      </w:r>
    </w:p>
    <w:sdt>
      <w:sdtPr>
        <w:rPr>
          <w:rStyle w:val="Red"/>
        </w:rPr>
        <w:id w:val="-607960133"/>
        <w:placeholder>
          <w:docPart w:val="E21391C6BACC42B7B6C443B7992B3FB8"/>
        </w:placeholder>
        <w:showingPlcHdr/>
      </w:sdtPr>
      <w:sdtEndPr>
        <w:rPr>
          <w:rStyle w:val="Red"/>
        </w:rPr>
      </w:sdtEndPr>
      <w:sdtContent>
        <w:p w14:paraId="2C024373" w14:textId="29C7208D" w:rsidR="000726BE" w:rsidRDefault="000726BE" w:rsidP="000726BE">
          <w:r>
            <w:rPr>
              <w:rStyle w:val="PlaceholderText"/>
              <w:color w:val="FF0000"/>
            </w:rPr>
            <w:t>Click or tap here to enter text.</w:t>
          </w:r>
        </w:p>
      </w:sdtContent>
    </w:sdt>
    <w:p w14:paraId="225AC324" w14:textId="21A02E76" w:rsidR="005D314B" w:rsidRDefault="005D314B" w:rsidP="000726BE">
      <w:r w:rsidRPr="000726BE">
        <w:rPr>
          <w:b/>
          <w:bCs/>
        </w:rPr>
        <w:t>Test-NetConnection google.com -TraceRoute</w:t>
      </w:r>
      <w:r>
        <w:t xml:space="preserve"> : is a PowerShell command that combines the `Test-NetConnection` cmdlet with the `-TraceRoute` parameter to perform a trace route (traceroute) to the host "google.com." </w:t>
      </w:r>
    </w:p>
    <w:p w14:paraId="6961FFAF" w14:textId="169E62EF" w:rsidR="005D314B" w:rsidRDefault="005D314B" w:rsidP="000726BE">
      <w:r w:rsidRPr="000726BE">
        <w:rPr>
          <w:b/>
          <w:bCs/>
        </w:rPr>
        <w:t>-TraceRoute</w:t>
      </w:r>
      <w:r w:rsidR="000726BE">
        <w:t xml:space="preserve"> </w:t>
      </w:r>
      <w:r>
        <w:t>: This parameter instructs `Test-NetConnection` to perform a traceroute to the specified host. Traceroute is a network diagnostic tool that traces the route a packet takes through the network, showing all the intermediate routers or hops between your computer and the target host. It helps you visualize the path that network traffic follows, which can be useful for diagnosing network issues and understanding the network topology.</w:t>
      </w:r>
    </w:p>
    <w:p w14:paraId="12942029" w14:textId="1EC1E1C2" w:rsidR="005D314B" w:rsidRDefault="005D314B" w:rsidP="000726BE">
      <w:r>
        <w:t xml:space="preserve">By combining `Test-NetConnection` with the `-TraceRoute` parameter and specifying "google.com" as the target, you can perform a traceroute to Google's servers and see the </w:t>
      </w:r>
      <w:r>
        <w:lastRenderedPageBreak/>
        <w:t>sequence of network hops along the way. This can be valuable for troubleshooting network problems and understanding the network path to a specific destination.</w:t>
      </w:r>
    </w:p>
    <w:p w14:paraId="40CCB958" w14:textId="77777777" w:rsidR="00607504" w:rsidRPr="002708F4" w:rsidRDefault="00607504" w:rsidP="00901BA5">
      <w:r w:rsidRPr="00901BA5">
        <w:rPr>
          <w:b/>
        </w:rPr>
        <w:t>Insert a screenshot:</w:t>
      </w:r>
    </w:p>
    <w:sdt>
      <w:sdtPr>
        <w:rPr>
          <w:rStyle w:val="Red"/>
        </w:rPr>
        <w:id w:val="-1005433412"/>
        <w:placeholder>
          <w:docPart w:val="9AB6009256B54AD1BA0F032F7E9D482B"/>
        </w:placeholder>
        <w:showingPlcHdr/>
      </w:sdtPr>
      <w:sdtEndPr>
        <w:rPr>
          <w:rStyle w:val="Red"/>
        </w:rPr>
      </w:sdtEndPr>
      <w:sdtContent>
        <w:p w14:paraId="785781AB" w14:textId="08EF38E4" w:rsidR="002C3494" w:rsidRDefault="00607504" w:rsidP="00607504">
          <w:pPr>
            <w:rPr>
              <w:rStyle w:val="Red"/>
            </w:rPr>
          </w:pPr>
          <w:r>
            <w:rPr>
              <w:rStyle w:val="PlaceholderText"/>
              <w:color w:val="FF0000"/>
            </w:rPr>
            <w:t>Click or tap here to enter text.</w:t>
          </w:r>
        </w:p>
      </w:sdtContent>
    </w:sdt>
    <w:p w14:paraId="539D8964" w14:textId="42DC6BF6" w:rsidR="00632AE8" w:rsidRPr="00632AE8" w:rsidRDefault="00632AE8" w:rsidP="00632AE8">
      <w:pPr>
        <w:pStyle w:val="Heading1"/>
      </w:pPr>
      <w:bookmarkStart w:id="4" w:name="_Toc171054608"/>
      <w:r w:rsidRPr="00632AE8">
        <w:t>Resolve-DnsName</w:t>
      </w:r>
      <w:bookmarkEnd w:id="4"/>
    </w:p>
    <w:p w14:paraId="4AF8258E" w14:textId="61E990FA" w:rsidR="00632AE8" w:rsidRDefault="00632AE8" w:rsidP="00632AE8">
      <w:r w:rsidRPr="00632AE8">
        <w:rPr>
          <w:b/>
          <w:bCs/>
        </w:rPr>
        <w:t>Resolve-DnsName microsoft.com</w:t>
      </w:r>
      <w:r>
        <w:t xml:space="preserve"> is a PowerShell command that uses the `Resolve-DnsName` cmdlet to resolve the DNS (Domain Name System) information for the domain "microsoft.com." Here's what this command does:</w:t>
      </w:r>
    </w:p>
    <w:p w14:paraId="3560B0CF" w14:textId="14A127B8" w:rsidR="00632AE8" w:rsidRDefault="00632AE8" w:rsidP="00632AE8">
      <w:r w:rsidRPr="00632AE8">
        <w:rPr>
          <w:b/>
          <w:bCs/>
        </w:rPr>
        <w:t>Resolve-DnsName</w:t>
      </w:r>
      <w:r>
        <w:rPr>
          <w:b/>
          <w:bCs/>
        </w:rPr>
        <w:t xml:space="preserve"> </w:t>
      </w:r>
      <w:r>
        <w:t>: This cmdlet is used to query DNS records for a specified domain name. When you run it with "microsoft.com" as the argument, it will retrieve various DNS information for the "microsoft.com" domain.</w:t>
      </w:r>
    </w:p>
    <w:p w14:paraId="1817E2A0" w14:textId="77777777" w:rsidR="00632AE8" w:rsidRDefault="00632AE8" w:rsidP="00632AE8">
      <w:r>
        <w:t>The information you might receive includes:</w:t>
      </w:r>
    </w:p>
    <w:p w14:paraId="1726296F" w14:textId="5473F604" w:rsidR="00632AE8" w:rsidRDefault="00632AE8" w:rsidP="00665527">
      <w:pPr>
        <w:pStyle w:val="ListParagraph"/>
        <w:numPr>
          <w:ilvl w:val="0"/>
          <w:numId w:val="5"/>
        </w:numPr>
      </w:pPr>
      <w:r>
        <w:t>HostName: The primary domain name being resolved, in this case, "microsoft.com."</w:t>
      </w:r>
    </w:p>
    <w:p w14:paraId="2E104BA9" w14:textId="6D47A051" w:rsidR="00632AE8" w:rsidRDefault="00632AE8" w:rsidP="00665527">
      <w:pPr>
        <w:pStyle w:val="ListParagraph"/>
        <w:numPr>
          <w:ilvl w:val="0"/>
          <w:numId w:val="5"/>
        </w:numPr>
      </w:pPr>
      <w:r>
        <w:t>QueryType: The type of DNS record being queried, which can include A (IPv4 address), AAAA (IPv6 address), MX (mail exchange), TXT (text records), and others.</w:t>
      </w:r>
    </w:p>
    <w:p w14:paraId="42335F0C" w14:textId="6E3534FE" w:rsidR="00632AE8" w:rsidRDefault="00632AE8" w:rsidP="00665527">
      <w:pPr>
        <w:pStyle w:val="ListParagraph"/>
        <w:numPr>
          <w:ilvl w:val="0"/>
          <w:numId w:val="5"/>
        </w:numPr>
      </w:pPr>
      <w:r>
        <w:t>QueryResult: The actual result of the DNS query, which could be an IP address, mail server information, or other relevant DNS data.</w:t>
      </w:r>
    </w:p>
    <w:p w14:paraId="0D34D343" w14:textId="6378073A" w:rsidR="00632AE8" w:rsidRPr="00632AE8" w:rsidRDefault="00632AE8" w:rsidP="00632AE8">
      <w:r>
        <w:t>By using `Resolve-DnsName` in PowerShell, you can obtain DNS information for a specific domain, which is useful for network troubleshooting, verifying DNS configurations, and understanding how a particular domain is set up in the DNS system.</w:t>
      </w:r>
    </w:p>
    <w:p w14:paraId="229909F6" w14:textId="77777777" w:rsidR="00474363" w:rsidRPr="002708F4" w:rsidRDefault="00474363" w:rsidP="00901BA5">
      <w:r w:rsidRPr="00901BA5">
        <w:rPr>
          <w:b/>
        </w:rPr>
        <w:t>Insert a screenshot:</w:t>
      </w:r>
    </w:p>
    <w:sdt>
      <w:sdtPr>
        <w:rPr>
          <w:rStyle w:val="Red"/>
        </w:rPr>
        <w:id w:val="513036214"/>
        <w:placeholder>
          <w:docPart w:val="B0724BFAA2B549A5A48569F5758EBE8B"/>
        </w:placeholder>
        <w:showingPlcHdr/>
      </w:sdtPr>
      <w:sdtEndPr>
        <w:rPr>
          <w:rStyle w:val="Red"/>
        </w:rPr>
      </w:sdtEndPr>
      <w:sdtContent>
        <w:p w14:paraId="26AA80FF" w14:textId="641FF22A" w:rsidR="00F96D8B" w:rsidRDefault="00474363" w:rsidP="00474363">
          <w:pPr>
            <w:rPr>
              <w:rStyle w:val="Red"/>
            </w:rPr>
          </w:pPr>
          <w:r>
            <w:rPr>
              <w:rStyle w:val="PlaceholderText"/>
              <w:color w:val="FF0000"/>
            </w:rPr>
            <w:t>Click or tap here to enter text.</w:t>
          </w:r>
        </w:p>
      </w:sdtContent>
    </w:sdt>
    <w:p w14:paraId="19BBDC61" w14:textId="727EFF31" w:rsidR="00474363" w:rsidRPr="002752E6" w:rsidRDefault="002752E6" w:rsidP="002752E6">
      <w:pPr>
        <w:pStyle w:val="Heading1"/>
      </w:pPr>
      <w:bookmarkStart w:id="5" w:name="_Toc171054609"/>
      <w:r w:rsidRPr="002752E6">
        <w:t>Get-NetIPAdress</w:t>
      </w:r>
      <w:bookmarkEnd w:id="5"/>
    </w:p>
    <w:p w14:paraId="48409F8D" w14:textId="48C5A453" w:rsidR="002752E6" w:rsidRDefault="002752E6" w:rsidP="002752E6">
      <w:r w:rsidRPr="00BE0FAA">
        <w:rPr>
          <w:b/>
          <w:bCs/>
        </w:rPr>
        <w:t>Get-NetIPAddress</w:t>
      </w:r>
      <w:r>
        <w:t xml:space="preserve"> is used to retrieve information about IP (Internet Protocol) addresses associated with network interfaces on a Windows computer. This cmdlet provides details about both IPv4 and IPv6 addresses. Here's what it does:</w:t>
      </w:r>
    </w:p>
    <w:p w14:paraId="2657193F" w14:textId="77777777" w:rsidR="00D20BBE" w:rsidRDefault="002752E6" w:rsidP="00665527">
      <w:pPr>
        <w:pStyle w:val="ListParagraph"/>
        <w:numPr>
          <w:ilvl w:val="0"/>
          <w:numId w:val="6"/>
        </w:numPr>
      </w:pPr>
      <w:r>
        <w:t xml:space="preserve">When you run `Get-NetIPAddress` without any parameters, it lists all IP addresses configured on all network interfaces of your computer. This includes IP addresses, </w:t>
      </w:r>
      <w:r>
        <w:lastRenderedPageBreak/>
        <w:t>their associated network interface, the address type (IPv4 or IPv6), and other related information.</w:t>
      </w:r>
    </w:p>
    <w:p w14:paraId="6BA778F4" w14:textId="022654C1" w:rsidR="002752E6" w:rsidRDefault="002752E6" w:rsidP="00665527">
      <w:pPr>
        <w:pStyle w:val="ListParagraph"/>
        <w:numPr>
          <w:ilvl w:val="0"/>
          <w:numId w:val="6"/>
        </w:numPr>
      </w:pPr>
      <w:r>
        <w:t>You can use various parameters with `Get-NetIPAddress` to filter and refine the results. For example, you can specify a particular network interface, a specific address family (IPv4 or IPv6), or other criteria to focus on specific IP addresses of interest.</w:t>
      </w:r>
    </w:p>
    <w:p w14:paraId="4FEB2E2E" w14:textId="048AB2EF" w:rsidR="00474363" w:rsidRDefault="002752E6" w:rsidP="002752E6">
      <w:r>
        <w:t>In an IT or network administration context, `Get-NetIPAddress` is a valuable tool for managing and troubleshooting network configurations. It allows you to view and verify the IP addresses assigned to your computer's network interfaces, which is essential for tasks such as setting up network connectivity, diagnosing network issues, and ensuring proper network configuration.</w:t>
      </w:r>
    </w:p>
    <w:p w14:paraId="567628F3" w14:textId="77777777" w:rsidR="003053EE" w:rsidRPr="002708F4" w:rsidRDefault="003053EE" w:rsidP="00901BA5">
      <w:r w:rsidRPr="00901BA5">
        <w:rPr>
          <w:b/>
        </w:rPr>
        <w:t>Insert a screenshot:</w:t>
      </w:r>
    </w:p>
    <w:sdt>
      <w:sdtPr>
        <w:rPr>
          <w:rStyle w:val="Red"/>
        </w:rPr>
        <w:id w:val="-1402822815"/>
        <w:placeholder>
          <w:docPart w:val="D6B0958FDB884069A15A20DE79B0FFC7"/>
        </w:placeholder>
        <w:showingPlcHdr/>
      </w:sdtPr>
      <w:sdtEndPr>
        <w:rPr>
          <w:rStyle w:val="Red"/>
        </w:rPr>
      </w:sdtEndPr>
      <w:sdtContent>
        <w:p w14:paraId="10CE5223" w14:textId="0E0DCCA5" w:rsidR="003053EE" w:rsidRDefault="003053EE" w:rsidP="003053EE">
          <w:r>
            <w:rPr>
              <w:rStyle w:val="PlaceholderText"/>
              <w:color w:val="FF0000"/>
            </w:rPr>
            <w:t>Click or tap here to enter text.</w:t>
          </w:r>
        </w:p>
      </w:sdtContent>
    </w:sdt>
    <w:p w14:paraId="5B875EC8" w14:textId="4929ACAE" w:rsidR="00FC140F" w:rsidRDefault="00FC140F" w:rsidP="00FC140F">
      <w:pPr>
        <w:pStyle w:val="Heading1"/>
      </w:pPr>
      <w:bookmarkStart w:id="6" w:name="_Toc171054610"/>
      <w:r>
        <w:t>Get</w:t>
      </w:r>
      <w:r w:rsidR="00947A6E">
        <w:t xml:space="preserve"> Network Adapter Information</w:t>
      </w:r>
      <w:bookmarkEnd w:id="6"/>
    </w:p>
    <w:p w14:paraId="43F93846" w14:textId="6141AB15" w:rsidR="00FC140F" w:rsidRDefault="00FC140F" w:rsidP="00FC140F">
      <w:r w:rsidRPr="00FC140F">
        <w:rPr>
          <w:b/>
          <w:bCs/>
        </w:rPr>
        <w:t>Get-NetAdapter</w:t>
      </w:r>
      <w:r>
        <w:t xml:space="preserve"> is used to retrieve information about network adapters (NICs - Network Interface Cards) on a Windows computer.</w:t>
      </w:r>
    </w:p>
    <w:p w14:paraId="6E213278" w14:textId="77777777" w:rsidR="00FC140F" w:rsidRDefault="00FC140F" w:rsidP="00665527">
      <w:pPr>
        <w:pStyle w:val="ListParagraph"/>
        <w:numPr>
          <w:ilvl w:val="0"/>
          <w:numId w:val="7"/>
        </w:numPr>
      </w:pPr>
      <w:r>
        <w:t>It provides details about the physical and virtual network interfaces present on the system.</w:t>
      </w:r>
    </w:p>
    <w:p w14:paraId="2049AAB4" w14:textId="77777777" w:rsidR="00A604EC" w:rsidRDefault="00FC140F" w:rsidP="00665527">
      <w:pPr>
        <w:pStyle w:val="ListParagraph"/>
        <w:numPr>
          <w:ilvl w:val="0"/>
          <w:numId w:val="7"/>
        </w:numPr>
      </w:pPr>
      <w:r>
        <w:t>This includes the interface name, the MAC address, the status (whether it's enabled or disabled), and other properties.</w:t>
      </w:r>
    </w:p>
    <w:p w14:paraId="3E4B36EF" w14:textId="01CFE9D1" w:rsidR="00FC140F" w:rsidRDefault="00FC140F" w:rsidP="00665527">
      <w:pPr>
        <w:pStyle w:val="ListParagraph"/>
        <w:numPr>
          <w:ilvl w:val="0"/>
          <w:numId w:val="7"/>
        </w:numPr>
      </w:pPr>
      <w:r>
        <w:t>It is valuable for network administrators to view and manage network adapters, especially when configuring network settings.</w:t>
      </w:r>
    </w:p>
    <w:p w14:paraId="20D4DDF3" w14:textId="77777777" w:rsidR="00090E54" w:rsidRPr="002708F4" w:rsidRDefault="00090E54" w:rsidP="00090E54">
      <w:r w:rsidRPr="00090E54">
        <w:rPr>
          <w:b/>
        </w:rPr>
        <w:t>Insert a screenshot:</w:t>
      </w:r>
    </w:p>
    <w:sdt>
      <w:sdtPr>
        <w:rPr>
          <w:rStyle w:val="Red"/>
        </w:rPr>
        <w:id w:val="2091112304"/>
        <w:placeholder>
          <w:docPart w:val="E43DEB5D7AD5491F83E6960FEF8686FA"/>
        </w:placeholder>
        <w:showingPlcHdr/>
      </w:sdtPr>
      <w:sdtEndPr>
        <w:rPr>
          <w:rStyle w:val="Red"/>
        </w:rPr>
      </w:sdtEndPr>
      <w:sdtContent>
        <w:p w14:paraId="75577C3C" w14:textId="21537CEF" w:rsidR="00090E54" w:rsidRDefault="00090E54" w:rsidP="00090E54">
          <w:r>
            <w:rPr>
              <w:rStyle w:val="PlaceholderText"/>
              <w:color w:val="FF0000"/>
            </w:rPr>
            <w:t>Click or tap here to enter text.</w:t>
          </w:r>
        </w:p>
      </w:sdtContent>
    </w:sdt>
    <w:p w14:paraId="2E4AFAAC" w14:textId="194CC771" w:rsidR="00FC140F" w:rsidRDefault="00FC140F" w:rsidP="00FC140F">
      <w:r w:rsidRPr="00D31676">
        <w:rPr>
          <w:b/>
          <w:bCs/>
        </w:rPr>
        <w:t>Get-NetAdapterStatistics</w:t>
      </w:r>
      <w:r>
        <w:t xml:space="preserve"> provides statistics related to network adapter performance.</w:t>
      </w:r>
    </w:p>
    <w:p w14:paraId="14F9418E" w14:textId="77777777" w:rsidR="00D31676" w:rsidRDefault="00FC140F" w:rsidP="00665527">
      <w:pPr>
        <w:pStyle w:val="ListParagraph"/>
        <w:numPr>
          <w:ilvl w:val="0"/>
          <w:numId w:val="8"/>
        </w:numPr>
      </w:pPr>
      <w:r>
        <w:t>It offers data on various network-related statistics such as bytes sent and received, packets sent and received, and error statistics.</w:t>
      </w:r>
    </w:p>
    <w:p w14:paraId="688EE2A8" w14:textId="29ECBBDD" w:rsidR="00FC140F" w:rsidRDefault="00FC140F" w:rsidP="00665527">
      <w:pPr>
        <w:pStyle w:val="ListParagraph"/>
        <w:numPr>
          <w:ilvl w:val="0"/>
          <w:numId w:val="8"/>
        </w:numPr>
      </w:pPr>
      <w:r>
        <w:t>This cmdlet is useful for monitoring and diagnosing network traffic and performance issues on specific network adapters.</w:t>
      </w:r>
    </w:p>
    <w:p w14:paraId="49B0BEAB" w14:textId="68F8A68C" w:rsidR="00155E92" w:rsidRPr="002708F4" w:rsidRDefault="00106D39" w:rsidP="00155E92">
      <w:r>
        <w:rPr>
          <w:b/>
        </w:rPr>
        <w:t>s</w:t>
      </w:r>
      <w:r w:rsidR="00155E92" w:rsidRPr="00155E92">
        <w:rPr>
          <w:b/>
        </w:rPr>
        <w:t>Insert a screenshot:</w:t>
      </w:r>
    </w:p>
    <w:sdt>
      <w:sdtPr>
        <w:rPr>
          <w:rStyle w:val="Red"/>
        </w:rPr>
        <w:id w:val="1766657264"/>
        <w:placeholder>
          <w:docPart w:val="CC024B60D71B487DBE47A01ED0510E41"/>
        </w:placeholder>
        <w:showingPlcHdr/>
      </w:sdtPr>
      <w:sdtEndPr>
        <w:rPr>
          <w:rStyle w:val="Red"/>
        </w:rPr>
      </w:sdtEndPr>
      <w:sdtContent>
        <w:p w14:paraId="005FD5D7" w14:textId="1C8F7147" w:rsidR="00155E92" w:rsidRDefault="00155E92" w:rsidP="00155E92">
          <w:r>
            <w:rPr>
              <w:rStyle w:val="PlaceholderText"/>
              <w:color w:val="FF0000"/>
            </w:rPr>
            <w:t>Click or tap here to enter text.</w:t>
          </w:r>
        </w:p>
      </w:sdtContent>
    </w:sdt>
    <w:p w14:paraId="2DDB5502" w14:textId="0B31229A" w:rsidR="00FC140F" w:rsidRDefault="00FC140F" w:rsidP="00FC140F">
      <w:r w:rsidRPr="00D31676">
        <w:rPr>
          <w:b/>
          <w:bCs/>
        </w:rPr>
        <w:t>Get-NetAdapterAdvancedProperty</w:t>
      </w:r>
      <w:r>
        <w:t xml:space="preserve"> is used to access and view advanced properties of network adapters.</w:t>
      </w:r>
    </w:p>
    <w:p w14:paraId="5CCAC177" w14:textId="77777777" w:rsidR="00D31676" w:rsidRDefault="00FC140F" w:rsidP="00665527">
      <w:pPr>
        <w:pStyle w:val="ListParagraph"/>
        <w:numPr>
          <w:ilvl w:val="0"/>
          <w:numId w:val="9"/>
        </w:numPr>
      </w:pPr>
      <w:r>
        <w:t>It allows you to retrieve additional settings and properties of network adapters that may not be visible through basic network configuration.</w:t>
      </w:r>
    </w:p>
    <w:p w14:paraId="38E960DD" w14:textId="516D0650" w:rsidR="00FC140F" w:rsidRDefault="00FC140F" w:rsidP="00665527">
      <w:pPr>
        <w:pStyle w:val="ListParagraph"/>
        <w:numPr>
          <w:ilvl w:val="0"/>
          <w:numId w:val="9"/>
        </w:numPr>
      </w:pPr>
      <w:r>
        <w:t>This cmdlet is handy for advanced network configuration tasks, especially when you need to access and modify specific settings of a network adapter.</w:t>
      </w:r>
    </w:p>
    <w:p w14:paraId="173141F4" w14:textId="77777777" w:rsidR="00106D39" w:rsidRPr="002708F4" w:rsidRDefault="00106D39" w:rsidP="00876C28">
      <w:r w:rsidRPr="00876C28">
        <w:rPr>
          <w:b/>
        </w:rPr>
        <w:t>Insert a screenshot:</w:t>
      </w:r>
    </w:p>
    <w:sdt>
      <w:sdtPr>
        <w:rPr>
          <w:rStyle w:val="Red"/>
        </w:rPr>
        <w:id w:val="-312797049"/>
        <w:placeholder>
          <w:docPart w:val="7C0BCEF630BC474C92A6B826AAAB75FD"/>
        </w:placeholder>
        <w:showingPlcHdr/>
      </w:sdtPr>
      <w:sdtEndPr>
        <w:rPr>
          <w:rStyle w:val="Red"/>
        </w:rPr>
      </w:sdtEndPr>
      <w:sdtContent>
        <w:p w14:paraId="5655804E" w14:textId="57BBE370" w:rsidR="00106D39" w:rsidRDefault="00106D39" w:rsidP="00106D39">
          <w:r>
            <w:rPr>
              <w:rStyle w:val="PlaceholderText"/>
              <w:color w:val="FF0000"/>
            </w:rPr>
            <w:t>Click or tap here to enter text.</w:t>
          </w:r>
        </w:p>
      </w:sdtContent>
    </w:sdt>
    <w:p w14:paraId="6C35C3D1" w14:textId="261EABB3" w:rsidR="00FC140F" w:rsidRDefault="00947A6E" w:rsidP="00947A6E">
      <w:pPr>
        <w:pStyle w:val="Heading1"/>
      </w:pPr>
      <w:bookmarkStart w:id="7" w:name="_Toc171054611"/>
      <w:r>
        <w:t>Get Active Connections</w:t>
      </w:r>
      <w:bookmarkEnd w:id="7"/>
    </w:p>
    <w:p w14:paraId="5E5C3363" w14:textId="35E3523B" w:rsidR="004D682D" w:rsidRDefault="004D682D" w:rsidP="004D682D">
      <w:r w:rsidRPr="004D682D">
        <w:rPr>
          <w:b/>
          <w:bCs/>
        </w:rPr>
        <w:t>Get-NetTCPConnection</w:t>
      </w:r>
      <w:r>
        <w:t xml:space="preserve"> is used to retrieve information about active TCP (Transmission Control Protocol) connections on a Windows computer.</w:t>
      </w:r>
    </w:p>
    <w:p w14:paraId="1153959A" w14:textId="77777777" w:rsidR="004D682D" w:rsidRDefault="004D682D" w:rsidP="00665527">
      <w:pPr>
        <w:pStyle w:val="ListParagraph"/>
        <w:numPr>
          <w:ilvl w:val="0"/>
          <w:numId w:val="10"/>
        </w:numPr>
      </w:pPr>
      <w:r>
        <w:t>It provides details about established and listening TCP connections, including local and remote IP addresses, port numbers, the state of the connection, and process information.</w:t>
      </w:r>
    </w:p>
    <w:p w14:paraId="4530EF28" w14:textId="7D7875FE" w:rsidR="004D682D" w:rsidRDefault="004D682D" w:rsidP="00665527">
      <w:pPr>
        <w:pStyle w:val="ListParagraph"/>
        <w:numPr>
          <w:ilvl w:val="0"/>
          <w:numId w:val="10"/>
        </w:numPr>
      </w:pPr>
      <w:r>
        <w:t>This cmdlet is helpful for network administrators and IT professionals when they need to monitor and troubleshoot network connections, identify the processes using specific ports, and manage TCP connections on the system.</w:t>
      </w:r>
    </w:p>
    <w:p w14:paraId="6E1F9102" w14:textId="77777777" w:rsidR="004D75AD" w:rsidRPr="002708F4" w:rsidRDefault="004D75AD" w:rsidP="004D75AD">
      <w:r w:rsidRPr="004D75AD">
        <w:rPr>
          <w:b/>
        </w:rPr>
        <w:t>Insert a screenshot:</w:t>
      </w:r>
    </w:p>
    <w:sdt>
      <w:sdtPr>
        <w:rPr>
          <w:rStyle w:val="Red"/>
        </w:rPr>
        <w:id w:val="1908495307"/>
        <w:placeholder>
          <w:docPart w:val="CD00E397158B4CD9B895C4787E731A7E"/>
        </w:placeholder>
        <w:showingPlcHdr/>
      </w:sdtPr>
      <w:sdtEndPr>
        <w:rPr>
          <w:rStyle w:val="Red"/>
        </w:rPr>
      </w:sdtEndPr>
      <w:sdtContent>
        <w:p w14:paraId="0153992B" w14:textId="4C0AFA14" w:rsidR="004D682D" w:rsidRDefault="004D75AD" w:rsidP="004D75AD">
          <w:r>
            <w:rPr>
              <w:rStyle w:val="PlaceholderText"/>
              <w:color w:val="FF0000"/>
            </w:rPr>
            <w:t>Click or tap here to enter text.</w:t>
          </w:r>
        </w:p>
      </w:sdtContent>
    </w:sdt>
    <w:p w14:paraId="3015BA09" w14:textId="76DF03F3" w:rsidR="004D682D" w:rsidRDefault="004D682D" w:rsidP="004D682D">
      <w:r w:rsidRPr="004D682D">
        <w:rPr>
          <w:b/>
          <w:bCs/>
        </w:rPr>
        <w:t>Get-NetUDPEndpoint</w:t>
      </w:r>
      <w:r>
        <w:t xml:space="preserve"> allows you to obtain information about active UDP (User Datagram Protocol) endpoints on a Windows computer.</w:t>
      </w:r>
    </w:p>
    <w:p w14:paraId="73AB17F5" w14:textId="77777777" w:rsidR="00D746E2" w:rsidRDefault="004D682D" w:rsidP="00665527">
      <w:pPr>
        <w:pStyle w:val="ListParagraph"/>
        <w:numPr>
          <w:ilvl w:val="0"/>
          <w:numId w:val="11"/>
        </w:numPr>
      </w:pPr>
      <w:r>
        <w:t>It provides details about open UDP ports and the processes associated with them, along with the local and remote IP addresses.</w:t>
      </w:r>
    </w:p>
    <w:p w14:paraId="1A04ADAD" w14:textId="50C6BF70" w:rsidR="004D682D" w:rsidRDefault="004D682D" w:rsidP="00665527">
      <w:pPr>
        <w:pStyle w:val="ListParagraph"/>
        <w:numPr>
          <w:ilvl w:val="0"/>
          <w:numId w:val="11"/>
        </w:numPr>
      </w:pPr>
      <w:r>
        <w:t>This cmdlet is useful for monitoring and diagnosing UDP-based network services and applications, helping you identify which processes are listening on specific UDP ports.</w:t>
      </w:r>
    </w:p>
    <w:p w14:paraId="39FB9B67" w14:textId="77777777" w:rsidR="004D75AD" w:rsidRPr="002708F4" w:rsidRDefault="004D75AD" w:rsidP="004D75AD">
      <w:r w:rsidRPr="004D75AD">
        <w:rPr>
          <w:b/>
        </w:rPr>
        <w:t>Insert a screenshot:</w:t>
      </w:r>
    </w:p>
    <w:sdt>
      <w:sdtPr>
        <w:rPr>
          <w:rStyle w:val="Red"/>
        </w:rPr>
        <w:id w:val="2030291681"/>
        <w:placeholder>
          <w:docPart w:val="5ED15F5FD69C4A59A6531E781B9A019A"/>
        </w:placeholder>
        <w:showingPlcHdr/>
      </w:sdtPr>
      <w:sdtEndPr>
        <w:rPr>
          <w:rStyle w:val="Red"/>
        </w:rPr>
      </w:sdtEndPr>
      <w:sdtContent>
        <w:p w14:paraId="2571F7B6" w14:textId="04858D06" w:rsidR="004D682D" w:rsidRPr="004D682D" w:rsidRDefault="004D75AD" w:rsidP="004D75AD">
          <w:r>
            <w:rPr>
              <w:rStyle w:val="PlaceholderText"/>
              <w:color w:val="FF0000"/>
            </w:rPr>
            <w:t>Click or tap here to enter text.</w:t>
          </w:r>
        </w:p>
      </w:sdtContent>
    </w:sdt>
    <w:p w14:paraId="5BE9B894" w14:textId="15B45151" w:rsidR="00F27A68" w:rsidRDefault="00F27A68" w:rsidP="00B87717">
      <w:pPr>
        <w:pStyle w:val="Heading2"/>
      </w:pPr>
      <w:bookmarkStart w:id="8" w:name="_Toc171054612"/>
      <w:r>
        <w:lastRenderedPageBreak/>
        <w:t>Assignment Submission</w:t>
      </w:r>
      <w:bookmarkEnd w:id="8"/>
    </w:p>
    <w:p w14:paraId="2D0403A8" w14:textId="77777777" w:rsidR="00F27A68" w:rsidRDefault="00F27A68" w:rsidP="00186C81">
      <w:pPr>
        <w:pStyle w:val="ListParagraph"/>
        <w:numPr>
          <w:ilvl w:val="0"/>
          <w:numId w:val="4"/>
        </w:numPr>
      </w:pPr>
      <w:r>
        <w:t>Attach the program files.</w:t>
      </w:r>
    </w:p>
    <w:p w14:paraId="0E0D1DF3" w14:textId="77777777" w:rsidR="00F27A68" w:rsidRDefault="00F27A68" w:rsidP="00186C81">
      <w:pPr>
        <w:pStyle w:val="ListParagraph"/>
        <w:numPr>
          <w:ilvl w:val="0"/>
          <w:numId w:val="4"/>
        </w:numPr>
      </w:pPr>
      <w:r>
        <w:t>Attach screenshots showing the successful operation of the program.</w:t>
      </w:r>
    </w:p>
    <w:p w14:paraId="2842A58E" w14:textId="77777777" w:rsidR="00F27A68" w:rsidRDefault="00F27A68" w:rsidP="00186C81">
      <w:pPr>
        <w:pStyle w:val="ListParagraph"/>
        <w:numPr>
          <w:ilvl w:val="0"/>
          <w:numId w:val="4"/>
        </w:numPr>
      </w:pPr>
      <w:r>
        <w:t>Submit in Blackboard.</w:t>
      </w:r>
    </w:p>
    <w:p w14:paraId="46BE358B" w14:textId="77777777" w:rsidR="00DA19D7" w:rsidRDefault="00DA19D7"/>
    <w:sectPr w:rsidR="00DA19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93FF27" w14:textId="77777777" w:rsidR="00832349" w:rsidRDefault="00832349" w:rsidP="00832349">
      <w:pPr>
        <w:spacing w:before="0" w:after="0" w:line="240" w:lineRule="auto"/>
      </w:pPr>
      <w:r>
        <w:separator/>
      </w:r>
    </w:p>
  </w:endnote>
  <w:endnote w:type="continuationSeparator" w:id="0">
    <w:p w14:paraId="2B48A467" w14:textId="77777777" w:rsidR="00832349" w:rsidRDefault="00832349" w:rsidP="0083234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BCE132" w14:textId="024470F4" w:rsidR="00832349" w:rsidRDefault="00832349" w:rsidP="00832349">
    <w:pPr>
      <w:pStyle w:val="Footer"/>
      <w:tabs>
        <w:tab w:val="center" w:pos="5040"/>
        <w:tab w:val="right" w:pos="10080"/>
      </w:tabs>
    </w:pPr>
    <w:r>
      <w:tab/>
      <w:t xml:space="preserve">Page </w:t>
    </w:r>
    <w:r>
      <w:fldChar w:fldCharType="begin"/>
    </w:r>
    <w:r>
      <w:instrText xml:space="preserve"> PAGE </w:instrText>
    </w:r>
    <w:r>
      <w:fldChar w:fldCharType="separate"/>
    </w:r>
    <w:r>
      <w:t>1</w:t>
    </w:r>
    <w:r>
      <w:fldChar w:fldCharType="end"/>
    </w:r>
    <w:r>
      <w:t xml:space="preserve"> of </w:t>
    </w:r>
    <w:r>
      <w:rPr>
        <w:noProof/>
      </w:rPr>
      <w:fldChar w:fldCharType="begin"/>
    </w:r>
    <w:r>
      <w:rPr>
        <w:noProof/>
      </w:rPr>
      <w:instrText xml:space="preserve"> NUMPAGES </w:instrText>
    </w:r>
    <w:r>
      <w:rPr>
        <w:noProof/>
      </w:rPr>
      <w:fldChar w:fldCharType="separate"/>
    </w:r>
    <w:r>
      <w:rPr>
        <w:noProof/>
      </w:rPr>
      <w:t>1</w:t>
    </w:r>
    <w:r>
      <w:rPr>
        <w:noProof/>
      </w:rPr>
      <w:fldChar w:fldCharType="end"/>
    </w:r>
    <w:r>
      <w:tab/>
      <w:t xml:space="preserve">Revised: </w:t>
    </w:r>
    <w:r>
      <w:fldChar w:fldCharType="begin"/>
    </w:r>
    <w:r>
      <w:instrText xml:space="preserve"> SAVEDATE \@ "M/d/yyyy" \* MERGEFORMAT </w:instrText>
    </w:r>
    <w:r>
      <w:fldChar w:fldCharType="separate"/>
    </w:r>
    <w:r w:rsidR="00D92901">
      <w:rPr>
        <w:noProof/>
      </w:rPr>
      <w:t>7/3/2024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F85152" w14:textId="77777777" w:rsidR="00832349" w:rsidRDefault="00832349" w:rsidP="00832349">
      <w:pPr>
        <w:spacing w:before="0" w:after="0" w:line="240" w:lineRule="auto"/>
      </w:pPr>
      <w:r>
        <w:separator/>
      </w:r>
    </w:p>
  </w:footnote>
  <w:footnote w:type="continuationSeparator" w:id="0">
    <w:p w14:paraId="486EA553" w14:textId="77777777" w:rsidR="00832349" w:rsidRDefault="00832349" w:rsidP="0083234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60EFE"/>
    <w:multiLevelType w:val="hybridMultilevel"/>
    <w:tmpl w:val="BA168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04A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5A82408"/>
    <w:multiLevelType w:val="hybridMultilevel"/>
    <w:tmpl w:val="E556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601F4"/>
    <w:multiLevelType w:val="hybridMultilevel"/>
    <w:tmpl w:val="FB50B622"/>
    <w:lvl w:ilvl="0" w:tplc="0409000F">
      <w:start w:val="1"/>
      <w:numFmt w:val="decimal"/>
      <w:lvlText w:val="%1."/>
      <w:lvlJc w:val="left"/>
      <w:pPr>
        <w:ind w:left="720" w:hanging="360"/>
      </w:pPr>
      <w:rPr>
        <w:rFonts w:hint="default"/>
      </w:rPr>
    </w:lvl>
    <w:lvl w:ilvl="1" w:tplc="E36091A4">
      <w:start w:val="1"/>
      <w:numFmt w:val="bullet"/>
      <w:lvlText w:val="-"/>
      <w:lvlJc w:val="left"/>
      <w:pPr>
        <w:ind w:left="1440" w:hanging="360"/>
      </w:pPr>
      <w:rPr>
        <w:rFonts w:ascii="Verdana" w:eastAsia="Times New Roman" w:hAnsi="Verdana"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6D26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6B2578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83A27B3"/>
    <w:multiLevelType w:val="hybridMultilevel"/>
    <w:tmpl w:val="D1844FB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8AA66B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193A75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F66373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0E35E7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4F6348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5666F6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26954B4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8CD0B7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2C1F4AF4"/>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2FD37C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7114E3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F6E31AE"/>
    <w:multiLevelType w:val="hybridMultilevel"/>
    <w:tmpl w:val="B71C4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CA7B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103484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5B45C2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7DF685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80B1E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96D27F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96F6BD2"/>
    <w:multiLevelType w:val="multilevel"/>
    <w:tmpl w:val="FFE47BFC"/>
    <w:lvl w:ilvl="0">
      <w:start w:val="1"/>
      <w:numFmt w:val="decimal"/>
      <w:pStyle w:val="Outlinenumbering"/>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4A850BB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4C371070"/>
    <w:multiLevelType w:val="multilevel"/>
    <w:tmpl w:val="E910B2A0"/>
    <w:lvl w:ilvl="0">
      <w:start w:val="1"/>
      <w:numFmt w:val="decimal"/>
      <w:pStyle w:val="NumberedHeading2"/>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8" w15:restartNumberingAfterBreak="0">
    <w:nsid w:val="4C411C4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0FE60A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71D3BF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84A455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9EA1E85"/>
    <w:multiLevelType w:val="hybridMultilevel"/>
    <w:tmpl w:val="0BD8B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E16E34"/>
    <w:multiLevelType w:val="hybridMultilevel"/>
    <w:tmpl w:val="0B1233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62080D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A9641DF"/>
    <w:multiLevelType w:val="hybridMultilevel"/>
    <w:tmpl w:val="9A16E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B47B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13422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3B4082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3C176B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419358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68D4CA8"/>
    <w:multiLevelType w:val="hybridMultilevel"/>
    <w:tmpl w:val="17A46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A26C8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76F55D62"/>
    <w:multiLevelType w:val="hybridMultilevel"/>
    <w:tmpl w:val="A8F2D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5B37E6"/>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7B054A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 w15:restartNumberingAfterBreak="0">
    <w:nsid w:val="7BD2089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7" w15:restartNumberingAfterBreak="0">
    <w:nsid w:val="7E62425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8" w15:restartNumberingAfterBreak="0">
    <w:nsid w:val="7ED5764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9" w15:restartNumberingAfterBreak="0">
    <w:nsid w:val="7F0F27EC"/>
    <w:multiLevelType w:val="hybridMultilevel"/>
    <w:tmpl w:val="C83074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10979112">
    <w:abstractNumId w:val="25"/>
  </w:num>
  <w:num w:numId="2" w16cid:durableId="1404570147">
    <w:abstractNumId w:val="27"/>
  </w:num>
  <w:num w:numId="3" w16cid:durableId="1504928225">
    <w:abstractNumId w:val="41"/>
  </w:num>
  <w:num w:numId="4" w16cid:durableId="2515510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87519563">
    <w:abstractNumId w:val="3"/>
  </w:num>
  <w:num w:numId="6" w16cid:durableId="1757481038">
    <w:abstractNumId w:val="18"/>
  </w:num>
  <w:num w:numId="7" w16cid:durableId="431711061">
    <w:abstractNumId w:val="0"/>
  </w:num>
  <w:num w:numId="8" w16cid:durableId="1287469933">
    <w:abstractNumId w:val="2"/>
  </w:num>
  <w:num w:numId="9" w16cid:durableId="967320947">
    <w:abstractNumId w:val="43"/>
  </w:num>
  <w:num w:numId="10" w16cid:durableId="1671176423">
    <w:abstractNumId w:val="35"/>
  </w:num>
  <w:num w:numId="11" w16cid:durableId="1525171850">
    <w:abstractNumId w:val="32"/>
  </w:num>
  <w:num w:numId="12" w16cid:durableId="1846749635">
    <w:abstractNumId w:val="22"/>
  </w:num>
  <w:num w:numId="13" w16cid:durableId="2055347466">
    <w:abstractNumId w:val="49"/>
  </w:num>
  <w:num w:numId="14" w16cid:durableId="1745226492">
    <w:abstractNumId w:val="15"/>
  </w:num>
  <w:num w:numId="15" w16cid:durableId="752162340">
    <w:abstractNumId w:val="44"/>
  </w:num>
  <w:num w:numId="16" w16cid:durableId="1118986451">
    <w:abstractNumId w:val="16"/>
  </w:num>
  <w:num w:numId="17" w16cid:durableId="1984042387">
    <w:abstractNumId w:val="28"/>
  </w:num>
  <w:num w:numId="18" w16cid:durableId="805665420">
    <w:abstractNumId w:val="14"/>
  </w:num>
  <w:num w:numId="19" w16cid:durableId="490416586">
    <w:abstractNumId w:val="13"/>
  </w:num>
  <w:num w:numId="20" w16cid:durableId="1275942885">
    <w:abstractNumId w:val="36"/>
  </w:num>
  <w:num w:numId="21" w16cid:durableId="1578829897">
    <w:abstractNumId w:val="1"/>
  </w:num>
  <w:num w:numId="22" w16cid:durableId="965236728">
    <w:abstractNumId w:val="37"/>
  </w:num>
  <w:num w:numId="23" w16cid:durableId="279651553">
    <w:abstractNumId w:val="40"/>
  </w:num>
  <w:num w:numId="24" w16cid:durableId="109590207">
    <w:abstractNumId w:val="33"/>
  </w:num>
  <w:num w:numId="25" w16cid:durableId="2004310024">
    <w:abstractNumId w:val="29"/>
  </w:num>
  <w:num w:numId="26" w16cid:durableId="1699233616">
    <w:abstractNumId w:val="48"/>
  </w:num>
  <w:num w:numId="27" w16cid:durableId="207422181">
    <w:abstractNumId w:val="19"/>
  </w:num>
  <w:num w:numId="28" w16cid:durableId="772170377">
    <w:abstractNumId w:val="21"/>
  </w:num>
  <w:num w:numId="29" w16cid:durableId="1973898412">
    <w:abstractNumId w:val="8"/>
  </w:num>
  <w:num w:numId="30" w16cid:durableId="665866227">
    <w:abstractNumId w:val="20"/>
  </w:num>
  <w:num w:numId="31" w16cid:durableId="136459071">
    <w:abstractNumId w:val="39"/>
  </w:num>
  <w:num w:numId="32" w16cid:durableId="1508861766">
    <w:abstractNumId w:val="45"/>
  </w:num>
  <w:num w:numId="33" w16cid:durableId="570776670">
    <w:abstractNumId w:val="11"/>
  </w:num>
  <w:num w:numId="34" w16cid:durableId="1131288522">
    <w:abstractNumId w:val="47"/>
  </w:num>
  <w:num w:numId="35" w16cid:durableId="1790737120">
    <w:abstractNumId w:val="9"/>
  </w:num>
  <w:num w:numId="36" w16cid:durableId="553277178">
    <w:abstractNumId w:val="46"/>
  </w:num>
  <w:num w:numId="37" w16cid:durableId="418479811">
    <w:abstractNumId w:val="26"/>
  </w:num>
  <w:num w:numId="38" w16cid:durableId="956764670">
    <w:abstractNumId w:val="17"/>
  </w:num>
  <w:num w:numId="39" w16cid:durableId="1452632714">
    <w:abstractNumId w:val="10"/>
  </w:num>
  <w:num w:numId="40" w16cid:durableId="1610963953">
    <w:abstractNumId w:val="24"/>
  </w:num>
  <w:num w:numId="41" w16cid:durableId="869995999">
    <w:abstractNumId w:val="34"/>
  </w:num>
  <w:num w:numId="42" w16cid:durableId="1880194927">
    <w:abstractNumId w:val="4"/>
  </w:num>
  <w:num w:numId="43" w16cid:durableId="2122914466">
    <w:abstractNumId w:val="42"/>
  </w:num>
  <w:num w:numId="44" w16cid:durableId="764884906">
    <w:abstractNumId w:val="23"/>
  </w:num>
  <w:num w:numId="45" w16cid:durableId="1395005401">
    <w:abstractNumId w:val="12"/>
  </w:num>
  <w:num w:numId="46" w16cid:durableId="130294656">
    <w:abstractNumId w:val="31"/>
  </w:num>
  <w:num w:numId="47" w16cid:durableId="506671701">
    <w:abstractNumId w:val="5"/>
  </w:num>
  <w:num w:numId="48" w16cid:durableId="841697534">
    <w:abstractNumId w:val="30"/>
  </w:num>
  <w:num w:numId="49" w16cid:durableId="1767311502">
    <w:abstractNumId w:val="38"/>
  </w:num>
  <w:num w:numId="50" w16cid:durableId="1857843430">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linkStyles/>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A56"/>
    <w:rsid w:val="00006B5F"/>
    <w:rsid w:val="000210E8"/>
    <w:rsid w:val="00021C79"/>
    <w:rsid w:val="00032047"/>
    <w:rsid w:val="0003303D"/>
    <w:rsid w:val="00050CA0"/>
    <w:rsid w:val="00063F34"/>
    <w:rsid w:val="00064AF4"/>
    <w:rsid w:val="00065CDB"/>
    <w:rsid w:val="000726BE"/>
    <w:rsid w:val="000768D2"/>
    <w:rsid w:val="000877DB"/>
    <w:rsid w:val="00090E54"/>
    <w:rsid w:val="000A363D"/>
    <w:rsid w:val="000A5F9F"/>
    <w:rsid w:val="000D1F60"/>
    <w:rsid w:val="000E0076"/>
    <w:rsid w:val="00104358"/>
    <w:rsid w:val="00106D39"/>
    <w:rsid w:val="0011393D"/>
    <w:rsid w:val="00144F89"/>
    <w:rsid w:val="00146226"/>
    <w:rsid w:val="00155E92"/>
    <w:rsid w:val="001573A3"/>
    <w:rsid w:val="00173082"/>
    <w:rsid w:val="00173535"/>
    <w:rsid w:val="00186C81"/>
    <w:rsid w:val="001876A9"/>
    <w:rsid w:val="00187A56"/>
    <w:rsid w:val="001A32D8"/>
    <w:rsid w:val="001C293E"/>
    <w:rsid w:val="001C2E67"/>
    <w:rsid w:val="001F07CC"/>
    <w:rsid w:val="001F33D2"/>
    <w:rsid w:val="0021733F"/>
    <w:rsid w:val="00243D99"/>
    <w:rsid w:val="002443E5"/>
    <w:rsid w:val="002708F4"/>
    <w:rsid w:val="002752E6"/>
    <w:rsid w:val="002A2F96"/>
    <w:rsid w:val="002C3494"/>
    <w:rsid w:val="002D4DDC"/>
    <w:rsid w:val="002E33F2"/>
    <w:rsid w:val="0030533B"/>
    <w:rsid w:val="003053EE"/>
    <w:rsid w:val="00331B97"/>
    <w:rsid w:val="00341D3F"/>
    <w:rsid w:val="00351131"/>
    <w:rsid w:val="0037707B"/>
    <w:rsid w:val="003801CB"/>
    <w:rsid w:val="003856F8"/>
    <w:rsid w:val="003A3649"/>
    <w:rsid w:val="003C5E11"/>
    <w:rsid w:val="0043078A"/>
    <w:rsid w:val="00455BFD"/>
    <w:rsid w:val="00474363"/>
    <w:rsid w:val="0047729E"/>
    <w:rsid w:val="004D1E78"/>
    <w:rsid w:val="004D3885"/>
    <w:rsid w:val="004D682D"/>
    <w:rsid w:val="004D75AD"/>
    <w:rsid w:val="004F08D8"/>
    <w:rsid w:val="00525950"/>
    <w:rsid w:val="00555CE4"/>
    <w:rsid w:val="00557A79"/>
    <w:rsid w:val="005618DD"/>
    <w:rsid w:val="00567EC5"/>
    <w:rsid w:val="00581DDB"/>
    <w:rsid w:val="00583ABB"/>
    <w:rsid w:val="005B4A7F"/>
    <w:rsid w:val="005B6B68"/>
    <w:rsid w:val="005C4CDA"/>
    <w:rsid w:val="005D095F"/>
    <w:rsid w:val="005D314B"/>
    <w:rsid w:val="005F3CCF"/>
    <w:rsid w:val="005F512B"/>
    <w:rsid w:val="00601FFB"/>
    <w:rsid w:val="00607504"/>
    <w:rsid w:val="0061081D"/>
    <w:rsid w:val="00632AE8"/>
    <w:rsid w:val="00655D9E"/>
    <w:rsid w:val="00665527"/>
    <w:rsid w:val="00665F71"/>
    <w:rsid w:val="006915C1"/>
    <w:rsid w:val="0069666A"/>
    <w:rsid w:val="006A5EDA"/>
    <w:rsid w:val="006C44A7"/>
    <w:rsid w:val="00711559"/>
    <w:rsid w:val="00722DF9"/>
    <w:rsid w:val="007A2A54"/>
    <w:rsid w:val="007C5BDD"/>
    <w:rsid w:val="007F161E"/>
    <w:rsid w:val="007F202F"/>
    <w:rsid w:val="008066CE"/>
    <w:rsid w:val="00832349"/>
    <w:rsid w:val="00874FD9"/>
    <w:rsid w:val="00876C28"/>
    <w:rsid w:val="00885B80"/>
    <w:rsid w:val="00890871"/>
    <w:rsid w:val="008A30E6"/>
    <w:rsid w:val="008B027E"/>
    <w:rsid w:val="008C5365"/>
    <w:rsid w:val="008F2C97"/>
    <w:rsid w:val="00901BA5"/>
    <w:rsid w:val="00902A41"/>
    <w:rsid w:val="0092360B"/>
    <w:rsid w:val="00930CD2"/>
    <w:rsid w:val="00947A6E"/>
    <w:rsid w:val="00953B88"/>
    <w:rsid w:val="0096384E"/>
    <w:rsid w:val="009A4982"/>
    <w:rsid w:val="009B299F"/>
    <w:rsid w:val="00A16701"/>
    <w:rsid w:val="00A2684E"/>
    <w:rsid w:val="00A54C82"/>
    <w:rsid w:val="00A604EC"/>
    <w:rsid w:val="00A93630"/>
    <w:rsid w:val="00A971AD"/>
    <w:rsid w:val="00AB2D1C"/>
    <w:rsid w:val="00AC109B"/>
    <w:rsid w:val="00AD3718"/>
    <w:rsid w:val="00B00668"/>
    <w:rsid w:val="00B13EDE"/>
    <w:rsid w:val="00B25423"/>
    <w:rsid w:val="00B3077C"/>
    <w:rsid w:val="00B455C7"/>
    <w:rsid w:val="00B5716D"/>
    <w:rsid w:val="00B72A40"/>
    <w:rsid w:val="00B80742"/>
    <w:rsid w:val="00B87717"/>
    <w:rsid w:val="00BE0FAA"/>
    <w:rsid w:val="00BF1DA2"/>
    <w:rsid w:val="00C17245"/>
    <w:rsid w:val="00C20A1A"/>
    <w:rsid w:val="00C456A2"/>
    <w:rsid w:val="00C46713"/>
    <w:rsid w:val="00C52517"/>
    <w:rsid w:val="00C762CC"/>
    <w:rsid w:val="00CA71B8"/>
    <w:rsid w:val="00CB192E"/>
    <w:rsid w:val="00CC0B76"/>
    <w:rsid w:val="00CD32C3"/>
    <w:rsid w:val="00CD52A5"/>
    <w:rsid w:val="00CD6BD3"/>
    <w:rsid w:val="00CE3011"/>
    <w:rsid w:val="00D20BBE"/>
    <w:rsid w:val="00D20F48"/>
    <w:rsid w:val="00D31676"/>
    <w:rsid w:val="00D533F0"/>
    <w:rsid w:val="00D571E9"/>
    <w:rsid w:val="00D73AFB"/>
    <w:rsid w:val="00D746E2"/>
    <w:rsid w:val="00D75DB7"/>
    <w:rsid w:val="00D84662"/>
    <w:rsid w:val="00D92901"/>
    <w:rsid w:val="00DA19D7"/>
    <w:rsid w:val="00DE4DF7"/>
    <w:rsid w:val="00DF2118"/>
    <w:rsid w:val="00E03970"/>
    <w:rsid w:val="00E4213B"/>
    <w:rsid w:val="00E42AC4"/>
    <w:rsid w:val="00E442DA"/>
    <w:rsid w:val="00E62705"/>
    <w:rsid w:val="00E73195"/>
    <w:rsid w:val="00E817BC"/>
    <w:rsid w:val="00E90278"/>
    <w:rsid w:val="00E9051D"/>
    <w:rsid w:val="00ED2B5E"/>
    <w:rsid w:val="00EE17C1"/>
    <w:rsid w:val="00EE1836"/>
    <w:rsid w:val="00EE1993"/>
    <w:rsid w:val="00EF617E"/>
    <w:rsid w:val="00F06195"/>
    <w:rsid w:val="00F25806"/>
    <w:rsid w:val="00F26E23"/>
    <w:rsid w:val="00F27A68"/>
    <w:rsid w:val="00F37510"/>
    <w:rsid w:val="00F60149"/>
    <w:rsid w:val="00F96D8B"/>
    <w:rsid w:val="00FA232B"/>
    <w:rsid w:val="00FA43C8"/>
    <w:rsid w:val="00FC1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869479A"/>
  <w15:chartTrackingRefBased/>
  <w15:docId w15:val="{8123F4B5-DBF3-4FD4-8844-3EADBA54A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901"/>
    <w:pPr>
      <w:spacing w:before="160" w:after="80" w:line="336" w:lineRule="auto"/>
    </w:pPr>
    <w:rPr>
      <w:rFonts w:ascii="Verdana" w:eastAsia="Times New Roman" w:hAnsi="Verdana" w:cs="Times New Roman"/>
      <w:kern w:val="0"/>
      <w:sz w:val="20"/>
      <w:szCs w:val="24"/>
      <w14:ligatures w14:val="none"/>
    </w:rPr>
  </w:style>
  <w:style w:type="paragraph" w:styleId="Heading1">
    <w:name w:val="heading 1"/>
    <w:basedOn w:val="Normal"/>
    <w:next w:val="Normal"/>
    <w:link w:val="Heading1Char"/>
    <w:qFormat/>
    <w:rsid w:val="00D92901"/>
    <w:pPr>
      <w:keepNext/>
      <w:spacing w:before="400" w:after="200" w:line="240" w:lineRule="auto"/>
      <w:outlineLvl w:val="0"/>
    </w:pPr>
    <w:rPr>
      <w:rFonts w:ascii="Arial" w:eastAsia="Arial Unicode MS" w:hAnsi="Arial"/>
      <w:b/>
      <w:kern w:val="28"/>
      <w:sz w:val="28"/>
      <w:szCs w:val="20"/>
    </w:rPr>
  </w:style>
  <w:style w:type="paragraph" w:styleId="Heading2">
    <w:name w:val="heading 2"/>
    <w:basedOn w:val="Normal"/>
    <w:next w:val="Normal"/>
    <w:link w:val="Heading2Char"/>
    <w:qFormat/>
    <w:rsid w:val="00D92901"/>
    <w:pPr>
      <w:keepNext/>
      <w:pBdr>
        <w:top w:val="single" w:sz="8" w:space="1" w:color="auto"/>
      </w:pBdr>
      <w:spacing w:before="320" w:after="160" w:line="240" w:lineRule="auto"/>
      <w:outlineLvl w:val="1"/>
    </w:pPr>
    <w:rPr>
      <w:rFonts w:ascii="Arial" w:hAnsi="Arial" w:cs="Arial"/>
      <w:b/>
      <w:bCs/>
      <w:iCs/>
      <w:sz w:val="24"/>
      <w:szCs w:val="28"/>
    </w:rPr>
  </w:style>
  <w:style w:type="paragraph" w:styleId="Heading3">
    <w:name w:val="heading 3"/>
    <w:basedOn w:val="Normal"/>
    <w:next w:val="Normal"/>
    <w:link w:val="Heading3Char"/>
    <w:qFormat/>
    <w:rsid w:val="00D92901"/>
    <w:pPr>
      <w:keepNext/>
      <w:autoSpaceDE w:val="0"/>
      <w:autoSpaceDN w:val="0"/>
      <w:adjustRightInd w:val="0"/>
      <w:spacing w:line="240" w:lineRule="auto"/>
      <w:outlineLvl w:val="2"/>
    </w:pPr>
    <w:rPr>
      <w:rFonts w:ascii="Arial" w:hAnsi="Arial"/>
      <w:b/>
      <w:bCs/>
      <w:sz w:val="22"/>
    </w:rPr>
  </w:style>
  <w:style w:type="paragraph" w:styleId="Heading4">
    <w:name w:val="heading 4"/>
    <w:basedOn w:val="Normal"/>
    <w:next w:val="Normal"/>
    <w:link w:val="Heading4Char"/>
    <w:uiPriority w:val="9"/>
    <w:semiHidden/>
    <w:unhideWhenUsed/>
    <w:qFormat/>
    <w:rsid w:val="00D73AF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rsid w:val="00D9290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92901"/>
  </w:style>
  <w:style w:type="character" w:customStyle="1" w:styleId="Heading1Char">
    <w:name w:val="Heading 1 Char"/>
    <w:basedOn w:val="DefaultParagraphFont"/>
    <w:link w:val="Heading1"/>
    <w:rsid w:val="00D73AFB"/>
    <w:rPr>
      <w:rFonts w:ascii="Arial" w:eastAsia="Arial Unicode MS" w:hAnsi="Arial" w:cs="Times New Roman"/>
      <w:b/>
      <w:kern w:val="28"/>
      <w:sz w:val="28"/>
      <w:szCs w:val="20"/>
      <w14:ligatures w14:val="none"/>
    </w:rPr>
  </w:style>
  <w:style w:type="character" w:customStyle="1" w:styleId="Heading3Char">
    <w:name w:val="Heading 3 Char"/>
    <w:basedOn w:val="DefaultParagraphFont"/>
    <w:link w:val="Heading3"/>
    <w:rsid w:val="00D73AFB"/>
    <w:rPr>
      <w:rFonts w:ascii="Arial" w:eastAsia="Times New Roman" w:hAnsi="Arial" w:cs="Times New Roman"/>
      <w:b/>
      <w:bCs/>
      <w:kern w:val="0"/>
      <w:szCs w:val="24"/>
      <w14:ligatures w14:val="none"/>
    </w:rPr>
  </w:style>
  <w:style w:type="character" w:customStyle="1" w:styleId="Heading4Char">
    <w:name w:val="Heading 4 Char"/>
    <w:basedOn w:val="DefaultParagraphFont"/>
    <w:link w:val="Heading4"/>
    <w:uiPriority w:val="9"/>
    <w:semiHidden/>
    <w:rsid w:val="00D73AFB"/>
    <w:rPr>
      <w:rFonts w:asciiTheme="majorHAnsi" w:eastAsiaTheme="majorEastAsia" w:hAnsiTheme="majorHAnsi" w:cstheme="majorBidi"/>
      <w:i/>
      <w:iCs/>
      <w:color w:val="2F5496" w:themeColor="accent1" w:themeShade="BF"/>
      <w:kern w:val="0"/>
      <w:sz w:val="20"/>
      <w:szCs w:val="24"/>
      <w14:ligatures w14:val="none"/>
    </w:rPr>
  </w:style>
  <w:style w:type="character" w:styleId="Hyperlink">
    <w:name w:val="Hyperlink"/>
    <w:uiPriority w:val="99"/>
    <w:rsid w:val="00D92901"/>
    <w:rPr>
      <w:color w:val="0000FF"/>
      <w:u w:val="single"/>
    </w:rPr>
  </w:style>
  <w:style w:type="paragraph" w:styleId="NormalWeb">
    <w:name w:val="Normal (Web)"/>
    <w:basedOn w:val="Normal"/>
    <w:uiPriority w:val="99"/>
    <w:semiHidden/>
    <w:unhideWhenUsed/>
    <w:rsid w:val="00D73AFB"/>
    <w:pPr>
      <w:spacing w:before="100" w:beforeAutospacing="1" w:after="100" w:afterAutospacing="1" w:line="240" w:lineRule="auto"/>
    </w:pPr>
    <w:rPr>
      <w:rFonts w:ascii="Times New Roman" w:hAnsi="Times New Roman"/>
      <w:sz w:val="24"/>
    </w:rPr>
  </w:style>
  <w:style w:type="character" w:styleId="Strong">
    <w:name w:val="Strong"/>
    <w:basedOn w:val="DefaultParagraphFont"/>
    <w:uiPriority w:val="22"/>
    <w:qFormat/>
    <w:rsid w:val="00D73AFB"/>
    <w:rPr>
      <w:b/>
      <w:bCs/>
    </w:rPr>
  </w:style>
  <w:style w:type="character" w:customStyle="1" w:styleId="Heading2Char">
    <w:name w:val="Heading 2 Char"/>
    <w:basedOn w:val="DefaultParagraphFont"/>
    <w:link w:val="Heading2"/>
    <w:rsid w:val="00EE17C1"/>
    <w:rPr>
      <w:rFonts w:ascii="Arial" w:eastAsia="Times New Roman" w:hAnsi="Arial" w:cs="Arial"/>
      <w:b/>
      <w:bCs/>
      <w:iCs/>
      <w:kern w:val="0"/>
      <w:sz w:val="24"/>
      <w:szCs w:val="28"/>
      <w14:ligatures w14:val="none"/>
    </w:rPr>
  </w:style>
  <w:style w:type="paragraph" w:styleId="Footer">
    <w:name w:val="footer"/>
    <w:basedOn w:val="Normal"/>
    <w:link w:val="FooterChar"/>
    <w:rsid w:val="00D92901"/>
    <w:pPr>
      <w:pBdr>
        <w:top w:val="single" w:sz="4" w:space="1" w:color="auto"/>
      </w:pBdr>
      <w:tabs>
        <w:tab w:val="center" w:pos="4680"/>
        <w:tab w:val="right" w:pos="9360"/>
      </w:tabs>
      <w:spacing w:before="120" w:after="0" w:line="240" w:lineRule="auto"/>
    </w:pPr>
    <w:rPr>
      <w:sz w:val="16"/>
    </w:rPr>
  </w:style>
  <w:style w:type="character" w:customStyle="1" w:styleId="FooterChar">
    <w:name w:val="Footer Char"/>
    <w:basedOn w:val="DefaultParagraphFont"/>
    <w:link w:val="Footer"/>
    <w:rsid w:val="00EE17C1"/>
    <w:rPr>
      <w:rFonts w:ascii="Verdana" w:eastAsia="Times New Roman" w:hAnsi="Verdana" w:cs="Times New Roman"/>
      <w:kern w:val="0"/>
      <w:sz w:val="16"/>
      <w:szCs w:val="24"/>
      <w14:ligatures w14:val="none"/>
    </w:rPr>
  </w:style>
  <w:style w:type="paragraph" w:styleId="Header">
    <w:name w:val="header"/>
    <w:basedOn w:val="Normal"/>
    <w:link w:val="HeaderChar"/>
    <w:rsid w:val="00D92901"/>
    <w:pPr>
      <w:tabs>
        <w:tab w:val="left" w:pos="5040"/>
        <w:tab w:val="left" w:pos="9720"/>
      </w:tabs>
    </w:pPr>
    <w:rPr>
      <w:sz w:val="16"/>
    </w:rPr>
  </w:style>
  <w:style w:type="character" w:customStyle="1" w:styleId="HeaderChar">
    <w:name w:val="Header Char"/>
    <w:basedOn w:val="DefaultParagraphFont"/>
    <w:link w:val="Header"/>
    <w:rsid w:val="00EE17C1"/>
    <w:rPr>
      <w:rFonts w:ascii="Verdana" w:eastAsia="Times New Roman" w:hAnsi="Verdana" w:cs="Times New Roman"/>
      <w:kern w:val="0"/>
      <w:sz w:val="16"/>
      <w:szCs w:val="24"/>
      <w14:ligatures w14:val="none"/>
    </w:rPr>
  </w:style>
  <w:style w:type="paragraph" w:customStyle="1" w:styleId="Outlinenumbering">
    <w:name w:val="Outline numbering"/>
    <w:basedOn w:val="Normal"/>
    <w:rsid w:val="00D92901"/>
    <w:pPr>
      <w:numPr>
        <w:numId w:val="1"/>
      </w:numPr>
      <w:tabs>
        <w:tab w:val="clear" w:pos="360"/>
        <w:tab w:val="num" w:pos="720"/>
      </w:tabs>
      <w:ind w:left="720"/>
    </w:pPr>
    <w:rPr>
      <w:szCs w:val="20"/>
    </w:rPr>
  </w:style>
  <w:style w:type="paragraph" w:customStyle="1" w:styleId="NumberedHeading2">
    <w:name w:val="Numbered Heading 2"/>
    <w:basedOn w:val="Normal"/>
    <w:rsid w:val="00D92901"/>
    <w:pPr>
      <w:numPr>
        <w:numId w:val="2"/>
      </w:numPr>
    </w:pPr>
  </w:style>
  <w:style w:type="character" w:styleId="PageNumber">
    <w:name w:val="page number"/>
    <w:basedOn w:val="DefaultParagraphFont"/>
    <w:rsid w:val="00D92901"/>
  </w:style>
  <w:style w:type="character" w:styleId="FollowedHyperlink">
    <w:name w:val="FollowedHyperlink"/>
    <w:rsid w:val="00D92901"/>
    <w:rPr>
      <w:color w:val="800080"/>
      <w:u w:val="single"/>
    </w:rPr>
  </w:style>
  <w:style w:type="paragraph" w:styleId="ListParagraph">
    <w:name w:val="List Paragraph"/>
    <w:basedOn w:val="Normal"/>
    <w:uiPriority w:val="34"/>
    <w:qFormat/>
    <w:rsid w:val="00D92901"/>
    <w:pPr>
      <w:ind w:left="720"/>
    </w:pPr>
  </w:style>
  <w:style w:type="paragraph" w:styleId="TOCHeading">
    <w:name w:val="TOC Heading"/>
    <w:basedOn w:val="Heading1"/>
    <w:next w:val="Normal"/>
    <w:uiPriority w:val="39"/>
    <w:unhideWhenUsed/>
    <w:qFormat/>
    <w:rsid w:val="00D92901"/>
    <w:pPr>
      <w:keepLines/>
      <w:spacing w:after="0" w:line="259" w:lineRule="auto"/>
      <w:outlineLvl w:val="9"/>
    </w:pPr>
    <w:rPr>
      <w:rFonts w:eastAsiaTheme="majorEastAsia" w:cstheme="majorBidi"/>
      <w:kern w:val="0"/>
      <w:sz w:val="24"/>
      <w:szCs w:val="32"/>
    </w:rPr>
  </w:style>
  <w:style w:type="paragraph" w:customStyle="1" w:styleId="Code">
    <w:name w:val="Code"/>
    <w:basedOn w:val="Normal"/>
    <w:qFormat/>
    <w:rsid w:val="00D92901"/>
    <w:pPr>
      <w:spacing w:before="80" w:line="240" w:lineRule="auto"/>
    </w:pPr>
    <w:rPr>
      <w:rFonts w:ascii="Courier New" w:hAnsi="Courier New"/>
    </w:rPr>
  </w:style>
  <w:style w:type="paragraph" w:styleId="TOC1">
    <w:name w:val="toc 1"/>
    <w:basedOn w:val="Normal"/>
    <w:next w:val="Normal"/>
    <w:autoRedefine/>
    <w:uiPriority w:val="39"/>
    <w:unhideWhenUsed/>
    <w:rsid w:val="00D92901"/>
    <w:pPr>
      <w:spacing w:after="100" w:line="240" w:lineRule="auto"/>
    </w:pPr>
  </w:style>
  <w:style w:type="paragraph" w:styleId="TOC2">
    <w:name w:val="toc 2"/>
    <w:basedOn w:val="Normal"/>
    <w:next w:val="Normal"/>
    <w:autoRedefine/>
    <w:uiPriority w:val="39"/>
    <w:unhideWhenUsed/>
    <w:rsid w:val="00D92901"/>
    <w:pPr>
      <w:spacing w:after="100" w:line="240" w:lineRule="auto"/>
      <w:ind w:left="202"/>
    </w:pPr>
  </w:style>
  <w:style w:type="paragraph" w:styleId="TOC3">
    <w:name w:val="toc 3"/>
    <w:basedOn w:val="Normal"/>
    <w:next w:val="Normal"/>
    <w:autoRedefine/>
    <w:uiPriority w:val="39"/>
    <w:semiHidden/>
    <w:unhideWhenUsed/>
    <w:rsid w:val="00D92901"/>
    <w:pPr>
      <w:spacing w:after="100" w:line="240" w:lineRule="auto"/>
      <w:ind w:left="403"/>
    </w:pPr>
  </w:style>
  <w:style w:type="character" w:styleId="HTMLCode">
    <w:name w:val="HTML Code"/>
    <w:basedOn w:val="DefaultParagraphFont"/>
    <w:uiPriority w:val="99"/>
    <w:semiHidden/>
    <w:unhideWhenUsed/>
    <w:rsid w:val="00C762CC"/>
    <w:rPr>
      <w:rFonts w:ascii="Courier New" w:eastAsia="Times New Roman" w:hAnsi="Courier New" w:cs="Courier New"/>
      <w:sz w:val="20"/>
      <w:szCs w:val="20"/>
    </w:rPr>
  </w:style>
  <w:style w:type="character" w:styleId="PlaceholderText">
    <w:name w:val="Placeholder Text"/>
    <w:basedOn w:val="DefaultParagraphFont"/>
    <w:uiPriority w:val="99"/>
    <w:semiHidden/>
    <w:rsid w:val="00186C81"/>
    <w:rPr>
      <w:color w:val="808080"/>
    </w:rPr>
  </w:style>
  <w:style w:type="character" w:customStyle="1" w:styleId="Red">
    <w:name w:val="Red"/>
    <w:basedOn w:val="DefaultParagraphFont"/>
    <w:uiPriority w:val="1"/>
    <w:rsid w:val="00186C81"/>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834460">
      <w:bodyDiv w:val="1"/>
      <w:marLeft w:val="0"/>
      <w:marRight w:val="0"/>
      <w:marTop w:val="0"/>
      <w:marBottom w:val="0"/>
      <w:divBdr>
        <w:top w:val="none" w:sz="0" w:space="0" w:color="auto"/>
        <w:left w:val="none" w:sz="0" w:space="0" w:color="auto"/>
        <w:bottom w:val="none" w:sz="0" w:space="0" w:color="auto"/>
        <w:right w:val="none" w:sz="0" w:space="0" w:color="auto"/>
      </w:divBdr>
    </w:div>
    <w:div w:id="1968001006">
      <w:bodyDiv w:val="1"/>
      <w:marLeft w:val="0"/>
      <w:marRight w:val="0"/>
      <w:marTop w:val="0"/>
      <w:marBottom w:val="0"/>
      <w:divBdr>
        <w:top w:val="none" w:sz="0" w:space="0" w:color="auto"/>
        <w:left w:val="none" w:sz="0" w:space="0" w:color="auto"/>
        <w:bottom w:val="none" w:sz="0" w:space="0" w:color="auto"/>
        <w:right w:val="none" w:sz="0" w:space="0" w:color="auto"/>
      </w:divBdr>
      <w:divsChild>
        <w:div w:id="1253050682">
          <w:marLeft w:val="0"/>
          <w:marRight w:val="0"/>
          <w:marTop w:val="0"/>
          <w:marBottom w:val="0"/>
          <w:divBdr>
            <w:top w:val="none" w:sz="0" w:space="0" w:color="auto"/>
            <w:left w:val="none" w:sz="0" w:space="0" w:color="auto"/>
            <w:bottom w:val="none" w:sz="0" w:space="0" w:color="auto"/>
            <w:right w:val="none" w:sz="0" w:space="0" w:color="auto"/>
          </w:divBdr>
          <w:divsChild>
            <w:div w:id="188247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THECOMPUTERGUY\AppData\Roaming\Microsoft\Templates\WNCC%20Training%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06541E20FE842DA95E6FE8E740F818C"/>
        <w:category>
          <w:name w:val="General"/>
          <w:gallery w:val="placeholder"/>
        </w:category>
        <w:types>
          <w:type w:val="bbPlcHdr"/>
        </w:types>
        <w:behaviors>
          <w:behavior w:val="content"/>
        </w:behaviors>
        <w:guid w:val="{510D1945-7D06-46DA-9D2A-6054F5F0895C}"/>
      </w:docPartPr>
      <w:docPartBody>
        <w:p w:rsidR="006B03EC" w:rsidRDefault="006B03EC" w:rsidP="006B03EC">
          <w:pPr>
            <w:pStyle w:val="E06541E20FE842DA95E6FE8E740F818C"/>
          </w:pPr>
          <w:r>
            <w:rPr>
              <w:rStyle w:val="PlaceholderText"/>
            </w:rPr>
            <w:t>Click or tap here to enter text.</w:t>
          </w:r>
        </w:p>
      </w:docPartBody>
    </w:docPart>
    <w:docPart>
      <w:docPartPr>
        <w:name w:val="2B19B744E8D54C95BD5DC217957A86F8"/>
        <w:category>
          <w:name w:val="General"/>
          <w:gallery w:val="placeholder"/>
        </w:category>
        <w:types>
          <w:type w:val="bbPlcHdr"/>
        </w:types>
        <w:behaviors>
          <w:behavior w:val="content"/>
        </w:behaviors>
        <w:guid w:val="{42C1DD1B-98C7-465F-9BE0-B92B926C290A}"/>
      </w:docPartPr>
      <w:docPartBody>
        <w:p w:rsidR="006B03EC" w:rsidRDefault="006B03EC" w:rsidP="006B03EC">
          <w:pPr>
            <w:pStyle w:val="2B19B744E8D54C95BD5DC217957A86F8"/>
          </w:pPr>
          <w:r>
            <w:rPr>
              <w:rStyle w:val="PlaceholderText"/>
            </w:rPr>
            <w:t>Click or tap here to enter text.</w:t>
          </w:r>
        </w:p>
      </w:docPartBody>
    </w:docPart>
    <w:docPart>
      <w:docPartPr>
        <w:name w:val="7D36759876F3461E9C747FAFFBA8826D"/>
        <w:category>
          <w:name w:val="General"/>
          <w:gallery w:val="placeholder"/>
        </w:category>
        <w:types>
          <w:type w:val="bbPlcHdr"/>
        </w:types>
        <w:behaviors>
          <w:behavior w:val="content"/>
        </w:behaviors>
        <w:guid w:val="{316C6017-B881-4811-8E30-442D0A46AF42}"/>
      </w:docPartPr>
      <w:docPartBody>
        <w:p w:rsidR="006B03EC" w:rsidRDefault="006B03EC" w:rsidP="006B03EC">
          <w:pPr>
            <w:pStyle w:val="7D36759876F3461E9C747FAFFBA8826D"/>
          </w:pPr>
          <w:r>
            <w:rPr>
              <w:rStyle w:val="PlaceholderText"/>
            </w:rPr>
            <w:t>Click or tap here to enter text.</w:t>
          </w:r>
        </w:p>
      </w:docPartBody>
    </w:docPart>
    <w:docPart>
      <w:docPartPr>
        <w:name w:val="F8FE8C7ECADD43ED916010740B330EAC"/>
        <w:category>
          <w:name w:val="General"/>
          <w:gallery w:val="placeholder"/>
        </w:category>
        <w:types>
          <w:type w:val="bbPlcHdr"/>
        </w:types>
        <w:behaviors>
          <w:behavior w:val="content"/>
        </w:behaviors>
        <w:guid w:val="{78F2B2BE-C226-42A2-A5A9-2D645D4D2930}"/>
      </w:docPartPr>
      <w:docPartBody>
        <w:p w:rsidR="006B03EC" w:rsidRDefault="006B03EC" w:rsidP="006B03EC">
          <w:pPr>
            <w:pStyle w:val="F8FE8C7ECADD43ED916010740B330EAC"/>
          </w:pPr>
          <w:r>
            <w:rPr>
              <w:rStyle w:val="PlaceholderText"/>
            </w:rPr>
            <w:t>Click or tap here to enter text.</w:t>
          </w:r>
        </w:p>
      </w:docPartBody>
    </w:docPart>
    <w:docPart>
      <w:docPartPr>
        <w:name w:val="DA69573C4C52456BB1DB6CFC7610CFAE"/>
        <w:category>
          <w:name w:val="General"/>
          <w:gallery w:val="placeholder"/>
        </w:category>
        <w:types>
          <w:type w:val="bbPlcHdr"/>
        </w:types>
        <w:behaviors>
          <w:behavior w:val="content"/>
        </w:behaviors>
        <w:guid w:val="{735B5A12-61FE-47F0-BA6E-A99069455C51}"/>
      </w:docPartPr>
      <w:docPartBody>
        <w:p w:rsidR="006B03EC" w:rsidRDefault="006B03EC" w:rsidP="006B03EC">
          <w:pPr>
            <w:pStyle w:val="DA69573C4C52456BB1DB6CFC7610CFAE"/>
          </w:pPr>
          <w:r>
            <w:rPr>
              <w:rStyle w:val="PlaceholderText"/>
            </w:rPr>
            <w:t>Click or tap here to enter text.</w:t>
          </w:r>
        </w:p>
      </w:docPartBody>
    </w:docPart>
    <w:docPart>
      <w:docPartPr>
        <w:name w:val="9AB6009256B54AD1BA0F032F7E9D482B"/>
        <w:category>
          <w:name w:val="General"/>
          <w:gallery w:val="placeholder"/>
        </w:category>
        <w:types>
          <w:type w:val="bbPlcHdr"/>
        </w:types>
        <w:behaviors>
          <w:behavior w:val="content"/>
        </w:behaviors>
        <w:guid w:val="{EFA9F27A-2DEC-4C3D-B689-42A76A37CF25}"/>
      </w:docPartPr>
      <w:docPartBody>
        <w:p w:rsidR="006B03EC" w:rsidRDefault="006B03EC" w:rsidP="006B03EC">
          <w:pPr>
            <w:pStyle w:val="9AB6009256B54AD1BA0F032F7E9D482B"/>
          </w:pPr>
          <w:r>
            <w:rPr>
              <w:rStyle w:val="PlaceholderText"/>
            </w:rPr>
            <w:t>Click or tap here to enter text.</w:t>
          </w:r>
        </w:p>
      </w:docPartBody>
    </w:docPart>
    <w:docPart>
      <w:docPartPr>
        <w:name w:val="F40310BFB257414386B075B82169C692"/>
        <w:category>
          <w:name w:val="General"/>
          <w:gallery w:val="placeholder"/>
        </w:category>
        <w:types>
          <w:type w:val="bbPlcHdr"/>
        </w:types>
        <w:behaviors>
          <w:behavior w:val="content"/>
        </w:behaviors>
        <w:guid w:val="{31644E6F-59BF-45D6-9F60-311653BE2E39}"/>
      </w:docPartPr>
      <w:docPartBody>
        <w:p w:rsidR="006B03EC" w:rsidRDefault="006B03EC" w:rsidP="006B03EC">
          <w:pPr>
            <w:pStyle w:val="F40310BFB257414386B075B82169C692"/>
          </w:pPr>
          <w:r>
            <w:rPr>
              <w:rStyle w:val="PlaceholderText"/>
            </w:rPr>
            <w:t>Click or tap here to enter text.</w:t>
          </w:r>
        </w:p>
      </w:docPartBody>
    </w:docPart>
    <w:docPart>
      <w:docPartPr>
        <w:name w:val="E21391C6BACC42B7B6C443B7992B3FB8"/>
        <w:category>
          <w:name w:val="General"/>
          <w:gallery w:val="placeholder"/>
        </w:category>
        <w:types>
          <w:type w:val="bbPlcHdr"/>
        </w:types>
        <w:behaviors>
          <w:behavior w:val="content"/>
        </w:behaviors>
        <w:guid w:val="{D4DBB7D8-0241-400A-9A2E-AE53FF6BCD82}"/>
      </w:docPartPr>
      <w:docPartBody>
        <w:p w:rsidR="006B03EC" w:rsidRDefault="006B03EC" w:rsidP="006B03EC">
          <w:pPr>
            <w:pStyle w:val="E21391C6BACC42B7B6C443B7992B3FB8"/>
          </w:pPr>
          <w:r>
            <w:rPr>
              <w:rStyle w:val="PlaceholderText"/>
            </w:rPr>
            <w:t>Click or tap here to enter text.</w:t>
          </w:r>
        </w:p>
      </w:docPartBody>
    </w:docPart>
    <w:docPart>
      <w:docPartPr>
        <w:name w:val="B0724BFAA2B549A5A48569F5758EBE8B"/>
        <w:category>
          <w:name w:val="General"/>
          <w:gallery w:val="placeholder"/>
        </w:category>
        <w:types>
          <w:type w:val="bbPlcHdr"/>
        </w:types>
        <w:behaviors>
          <w:behavior w:val="content"/>
        </w:behaviors>
        <w:guid w:val="{DB7776C4-C900-4F77-A637-8E97BCA9950C}"/>
      </w:docPartPr>
      <w:docPartBody>
        <w:p w:rsidR="006B03EC" w:rsidRDefault="006B03EC" w:rsidP="006B03EC">
          <w:pPr>
            <w:pStyle w:val="B0724BFAA2B549A5A48569F5758EBE8B"/>
          </w:pPr>
          <w:r>
            <w:rPr>
              <w:rStyle w:val="PlaceholderText"/>
            </w:rPr>
            <w:t>Click or tap here to enter text.</w:t>
          </w:r>
        </w:p>
      </w:docPartBody>
    </w:docPart>
    <w:docPart>
      <w:docPartPr>
        <w:name w:val="D6B0958FDB884069A15A20DE79B0FFC7"/>
        <w:category>
          <w:name w:val="General"/>
          <w:gallery w:val="placeholder"/>
        </w:category>
        <w:types>
          <w:type w:val="bbPlcHdr"/>
        </w:types>
        <w:behaviors>
          <w:behavior w:val="content"/>
        </w:behaviors>
        <w:guid w:val="{92A1B47E-06F9-4B22-AB1E-25D9D86100A5}"/>
      </w:docPartPr>
      <w:docPartBody>
        <w:p w:rsidR="006B03EC" w:rsidRDefault="006B03EC" w:rsidP="006B03EC">
          <w:pPr>
            <w:pStyle w:val="D6B0958FDB884069A15A20DE79B0FFC7"/>
          </w:pPr>
          <w:r>
            <w:rPr>
              <w:rStyle w:val="PlaceholderText"/>
            </w:rPr>
            <w:t>Click or tap here to enter text.</w:t>
          </w:r>
        </w:p>
      </w:docPartBody>
    </w:docPart>
    <w:docPart>
      <w:docPartPr>
        <w:name w:val="E43DEB5D7AD5491F83E6960FEF8686FA"/>
        <w:category>
          <w:name w:val="General"/>
          <w:gallery w:val="placeholder"/>
        </w:category>
        <w:types>
          <w:type w:val="bbPlcHdr"/>
        </w:types>
        <w:behaviors>
          <w:behavior w:val="content"/>
        </w:behaviors>
        <w:guid w:val="{4333C2D7-88B7-449F-8BC6-ADA797773E77}"/>
      </w:docPartPr>
      <w:docPartBody>
        <w:p w:rsidR="006B03EC" w:rsidRDefault="006B03EC" w:rsidP="006B03EC">
          <w:pPr>
            <w:pStyle w:val="E43DEB5D7AD5491F83E6960FEF8686FA"/>
          </w:pPr>
          <w:r>
            <w:rPr>
              <w:rStyle w:val="PlaceholderText"/>
            </w:rPr>
            <w:t>Click or tap here to enter text.</w:t>
          </w:r>
        </w:p>
      </w:docPartBody>
    </w:docPart>
    <w:docPart>
      <w:docPartPr>
        <w:name w:val="CC024B60D71B487DBE47A01ED0510E41"/>
        <w:category>
          <w:name w:val="General"/>
          <w:gallery w:val="placeholder"/>
        </w:category>
        <w:types>
          <w:type w:val="bbPlcHdr"/>
        </w:types>
        <w:behaviors>
          <w:behavior w:val="content"/>
        </w:behaviors>
        <w:guid w:val="{63BAA81C-2B97-408D-A886-8793B3D17127}"/>
      </w:docPartPr>
      <w:docPartBody>
        <w:p w:rsidR="006B03EC" w:rsidRDefault="006B03EC" w:rsidP="006B03EC">
          <w:pPr>
            <w:pStyle w:val="CC024B60D71B487DBE47A01ED0510E41"/>
          </w:pPr>
          <w:r>
            <w:rPr>
              <w:rStyle w:val="PlaceholderText"/>
            </w:rPr>
            <w:t>Click or tap here to enter text.</w:t>
          </w:r>
        </w:p>
      </w:docPartBody>
    </w:docPart>
    <w:docPart>
      <w:docPartPr>
        <w:name w:val="7C0BCEF630BC474C92A6B826AAAB75FD"/>
        <w:category>
          <w:name w:val="General"/>
          <w:gallery w:val="placeholder"/>
        </w:category>
        <w:types>
          <w:type w:val="bbPlcHdr"/>
        </w:types>
        <w:behaviors>
          <w:behavior w:val="content"/>
        </w:behaviors>
        <w:guid w:val="{DAB44BF0-B808-43E9-ABC9-B1C09546BBFF}"/>
      </w:docPartPr>
      <w:docPartBody>
        <w:p w:rsidR="006B03EC" w:rsidRDefault="006B03EC" w:rsidP="006B03EC">
          <w:pPr>
            <w:pStyle w:val="7C0BCEF630BC474C92A6B826AAAB75FD"/>
          </w:pPr>
          <w:r>
            <w:rPr>
              <w:rStyle w:val="PlaceholderText"/>
            </w:rPr>
            <w:t>Click or tap here to enter text.</w:t>
          </w:r>
        </w:p>
      </w:docPartBody>
    </w:docPart>
    <w:docPart>
      <w:docPartPr>
        <w:name w:val="CD00E397158B4CD9B895C4787E731A7E"/>
        <w:category>
          <w:name w:val="General"/>
          <w:gallery w:val="placeholder"/>
        </w:category>
        <w:types>
          <w:type w:val="bbPlcHdr"/>
        </w:types>
        <w:behaviors>
          <w:behavior w:val="content"/>
        </w:behaviors>
        <w:guid w:val="{C1028940-ED6E-4394-BF68-590058F2A6CA}"/>
      </w:docPartPr>
      <w:docPartBody>
        <w:p w:rsidR="006B03EC" w:rsidRDefault="006B03EC" w:rsidP="006B03EC">
          <w:pPr>
            <w:pStyle w:val="CD00E397158B4CD9B895C4787E731A7E"/>
          </w:pPr>
          <w:r>
            <w:rPr>
              <w:rStyle w:val="PlaceholderText"/>
            </w:rPr>
            <w:t>Click or tap here to enter text.</w:t>
          </w:r>
        </w:p>
      </w:docPartBody>
    </w:docPart>
    <w:docPart>
      <w:docPartPr>
        <w:name w:val="5ED15F5FD69C4A59A6531E781B9A019A"/>
        <w:category>
          <w:name w:val="General"/>
          <w:gallery w:val="placeholder"/>
        </w:category>
        <w:types>
          <w:type w:val="bbPlcHdr"/>
        </w:types>
        <w:behaviors>
          <w:behavior w:val="content"/>
        </w:behaviors>
        <w:guid w:val="{5B04210C-05F5-4C82-B4EC-E25FEE4E18EF}"/>
      </w:docPartPr>
      <w:docPartBody>
        <w:p w:rsidR="006B03EC" w:rsidRDefault="006B03EC" w:rsidP="006B03EC">
          <w:pPr>
            <w:pStyle w:val="5ED15F5FD69C4A59A6531E781B9A019A"/>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3EC"/>
    <w:rsid w:val="003856F8"/>
    <w:rsid w:val="006B03EC"/>
    <w:rsid w:val="00CC0B76"/>
    <w:rsid w:val="00E42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03EC"/>
  </w:style>
  <w:style w:type="paragraph" w:customStyle="1" w:styleId="E06541E20FE842DA95E6FE8E740F818C">
    <w:name w:val="E06541E20FE842DA95E6FE8E740F818C"/>
    <w:rsid w:val="006B03EC"/>
  </w:style>
  <w:style w:type="paragraph" w:customStyle="1" w:styleId="2B19B744E8D54C95BD5DC217957A86F8">
    <w:name w:val="2B19B744E8D54C95BD5DC217957A86F8"/>
    <w:rsid w:val="006B03EC"/>
  </w:style>
  <w:style w:type="paragraph" w:customStyle="1" w:styleId="7D36759876F3461E9C747FAFFBA8826D">
    <w:name w:val="7D36759876F3461E9C747FAFFBA8826D"/>
    <w:rsid w:val="006B03EC"/>
  </w:style>
  <w:style w:type="paragraph" w:customStyle="1" w:styleId="F8FE8C7ECADD43ED916010740B330EAC">
    <w:name w:val="F8FE8C7ECADD43ED916010740B330EAC"/>
    <w:rsid w:val="006B03EC"/>
  </w:style>
  <w:style w:type="paragraph" w:customStyle="1" w:styleId="DA69573C4C52456BB1DB6CFC7610CFAE">
    <w:name w:val="DA69573C4C52456BB1DB6CFC7610CFAE"/>
    <w:rsid w:val="006B03EC"/>
  </w:style>
  <w:style w:type="paragraph" w:customStyle="1" w:styleId="9AB6009256B54AD1BA0F032F7E9D482B">
    <w:name w:val="9AB6009256B54AD1BA0F032F7E9D482B"/>
    <w:rsid w:val="006B03EC"/>
  </w:style>
  <w:style w:type="paragraph" w:customStyle="1" w:styleId="F40310BFB257414386B075B82169C692">
    <w:name w:val="F40310BFB257414386B075B82169C692"/>
    <w:rsid w:val="006B03EC"/>
  </w:style>
  <w:style w:type="paragraph" w:customStyle="1" w:styleId="E21391C6BACC42B7B6C443B7992B3FB8">
    <w:name w:val="E21391C6BACC42B7B6C443B7992B3FB8"/>
    <w:rsid w:val="006B03EC"/>
  </w:style>
  <w:style w:type="paragraph" w:customStyle="1" w:styleId="B0724BFAA2B549A5A48569F5758EBE8B">
    <w:name w:val="B0724BFAA2B549A5A48569F5758EBE8B"/>
    <w:rsid w:val="006B03EC"/>
  </w:style>
  <w:style w:type="paragraph" w:customStyle="1" w:styleId="D6B0958FDB884069A15A20DE79B0FFC7">
    <w:name w:val="D6B0958FDB884069A15A20DE79B0FFC7"/>
    <w:rsid w:val="006B03EC"/>
  </w:style>
  <w:style w:type="paragraph" w:customStyle="1" w:styleId="E43DEB5D7AD5491F83E6960FEF8686FA">
    <w:name w:val="E43DEB5D7AD5491F83E6960FEF8686FA"/>
    <w:rsid w:val="006B03EC"/>
  </w:style>
  <w:style w:type="paragraph" w:customStyle="1" w:styleId="CC024B60D71B487DBE47A01ED0510E41">
    <w:name w:val="CC024B60D71B487DBE47A01ED0510E41"/>
    <w:rsid w:val="006B03EC"/>
  </w:style>
  <w:style w:type="paragraph" w:customStyle="1" w:styleId="7C0BCEF630BC474C92A6B826AAAB75FD">
    <w:name w:val="7C0BCEF630BC474C92A6B826AAAB75FD"/>
    <w:rsid w:val="006B03EC"/>
  </w:style>
  <w:style w:type="paragraph" w:customStyle="1" w:styleId="CD00E397158B4CD9B895C4787E731A7E">
    <w:name w:val="CD00E397158B4CD9B895C4787E731A7E"/>
    <w:rsid w:val="006B03EC"/>
  </w:style>
  <w:style w:type="paragraph" w:customStyle="1" w:styleId="5ED15F5FD69C4A59A6531E781B9A019A">
    <w:name w:val="5ED15F5FD69C4A59A6531E781B9A019A"/>
    <w:rsid w:val="006B03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5CF4D-A610-482F-8E61-B8FFE58AE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WNCC Training Template.dotx</Template>
  <TotalTime>98</TotalTime>
  <Pages>7</Pages>
  <Words>1639</Words>
  <Characters>9348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Loring</dc:creator>
  <cp:keywords/>
  <dc:description/>
  <cp:lastModifiedBy>William Loring</cp:lastModifiedBy>
  <cp:revision>152</cp:revision>
  <cp:lastPrinted>2023-10-14T20:18:00Z</cp:lastPrinted>
  <dcterms:created xsi:type="dcterms:W3CDTF">2023-10-11T14:35:00Z</dcterms:created>
  <dcterms:modified xsi:type="dcterms:W3CDTF">2024-07-05T12:50:00Z</dcterms:modified>
</cp:coreProperties>
</file>