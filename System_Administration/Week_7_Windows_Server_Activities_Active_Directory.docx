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08175" w14:textId="61BE7500" w:rsidR="00DE725D" w:rsidRDefault="005B1CBB" w:rsidP="00DE725D">
      <w:pPr>
        <w:pStyle w:val="Heading1"/>
      </w:pPr>
      <w:bookmarkStart w:id="0" w:name="_Toc210333245"/>
      <w:r>
        <w:t xml:space="preserve">Week </w:t>
      </w:r>
      <w:r w:rsidR="00C668A9">
        <w:t>7</w:t>
      </w:r>
      <w:r w:rsidR="00FE645B">
        <w:t xml:space="preserve"> Windows</w:t>
      </w:r>
      <w:r w:rsidR="0023418B">
        <w:t xml:space="preserve"> </w:t>
      </w:r>
      <w:r w:rsidR="008E2484">
        <w:t xml:space="preserve">Server </w:t>
      </w:r>
      <w:r w:rsidR="0023418B">
        <w:t>Activities</w:t>
      </w:r>
      <w:r w:rsidR="008F023B">
        <w:t xml:space="preserve"> </w:t>
      </w:r>
      <w:r w:rsidR="001E7074">
        <w:t>-</w:t>
      </w:r>
      <w:r w:rsidR="008F023B">
        <w:t xml:space="preserve"> Active Directory</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76133107"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155307A6" w14:textId="61071943" w:rsidR="00110B22"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210333245" w:history="1">
            <w:r w:rsidR="00110B22" w:rsidRPr="006577D0">
              <w:rPr>
                <w:rStyle w:val="Hyperlink"/>
                <w:noProof/>
              </w:rPr>
              <w:t>Week 7 Windows Server Activities - Active Directory</w:t>
            </w:r>
            <w:r w:rsidR="00110B22">
              <w:rPr>
                <w:noProof/>
                <w:webHidden/>
              </w:rPr>
              <w:tab/>
            </w:r>
            <w:r w:rsidR="00110B22">
              <w:rPr>
                <w:noProof/>
                <w:webHidden/>
              </w:rPr>
              <w:fldChar w:fldCharType="begin"/>
            </w:r>
            <w:r w:rsidR="00110B22">
              <w:rPr>
                <w:noProof/>
                <w:webHidden/>
              </w:rPr>
              <w:instrText xml:space="preserve"> PAGEREF _Toc210333245 \h </w:instrText>
            </w:r>
            <w:r w:rsidR="00110B22">
              <w:rPr>
                <w:noProof/>
                <w:webHidden/>
              </w:rPr>
            </w:r>
            <w:r w:rsidR="00110B22">
              <w:rPr>
                <w:noProof/>
                <w:webHidden/>
              </w:rPr>
              <w:fldChar w:fldCharType="separate"/>
            </w:r>
            <w:r w:rsidR="00110B22">
              <w:rPr>
                <w:noProof/>
                <w:webHidden/>
              </w:rPr>
              <w:t>1</w:t>
            </w:r>
            <w:r w:rsidR="00110B22">
              <w:rPr>
                <w:noProof/>
                <w:webHidden/>
              </w:rPr>
              <w:fldChar w:fldCharType="end"/>
            </w:r>
          </w:hyperlink>
        </w:p>
        <w:p w14:paraId="2D592A65" w14:textId="6C639E73" w:rsidR="00110B22" w:rsidRDefault="00110B22">
          <w:pPr>
            <w:pStyle w:val="TOC1"/>
            <w:tabs>
              <w:tab w:val="right" w:leader="dot" w:pos="9350"/>
            </w:tabs>
            <w:rPr>
              <w:rFonts w:asciiTheme="minorHAnsi" w:eastAsiaTheme="minorEastAsia" w:hAnsiTheme="minorHAnsi" w:cstheme="minorBidi"/>
              <w:noProof/>
              <w:kern w:val="2"/>
              <w:sz w:val="24"/>
              <w14:ligatures w14:val="standardContextual"/>
            </w:rPr>
          </w:pPr>
          <w:hyperlink w:anchor="_Toc210333246" w:history="1">
            <w:r w:rsidRPr="006577D0">
              <w:rPr>
                <w:rStyle w:val="Hyperlink"/>
                <w:noProof/>
              </w:rPr>
              <w:t>Activity 7-1: Using GPO Security Filtering</w:t>
            </w:r>
            <w:r>
              <w:rPr>
                <w:noProof/>
                <w:webHidden/>
              </w:rPr>
              <w:tab/>
            </w:r>
            <w:r>
              <w:rPr>
                <w:noProof/>
                <w:webHidden/>
              </w:rPr>
              <w:fldChar w:fldCharType="begin"/>
            </w:r>
            <w:r>
              <w:rPr>
                <w:noProof/>
                <w:webHidden/>
              </w:rPr>
              <w:instrText xml:space="preserve"> PAGEREF _Toc210333246 \h </w:instrText>
            </w:r>
            <w:r>
              <w:rPr>
                <w:noProof/>
                <w:webHidden/>
              </w:rPr>
            </w:r>
            <w:r>
              <w:rPr>
                <w:noProof/>
                <w:webHidden/>
              </w:rPr>
              <w:fldChar w:fldCharType="separate"/>
            </w:r>
            <w:r>
              <w:rPr>
                <w:noProof/>
                <w:webHidden/>
              </w:rPr>
              <w:t>1</w:t>
            </w:r>
            <w:r>
              <w:rPr>
                <w:noProof/>
                <w:webHidden/>
              </w:rPr>
              <w:fldChar w:fldCharType="end"/>
            </w:r>
          </w:hyperlink>
        </w:p>
        <w:p w14:paraId="50BC3C48" w14:textId="75775DD9" w:rsidR="00110B22" w:rsidRDefault="00110B22">
          <w:pPr>
            <w:pStyle w:val="TOC1"/>
            <w:tabs>
              <w:tab w:val="right" w:leader="dot" w:pos="9350"/>
            </w:tabs>
            <w:rPr>
              <w:rFonts w:asciiTheme="minorHAnsi" w:eastAsiaTheme="minorEastAsia" w:hAnsiTheme="minorHAnsi" w:cstheme="minorBidi"/>
              <w:noProof/>
              <w:kern w:val="2"/>
              <w:sz w:val="24"/>
              <w14:ligatures w14:val="standardContextual"/>
            </w:rPr>
          </w:pPr>
          <w:hyperlink w:anchor="_Toc210333247" w:history="1">
            <w:r w:rsidRPr="006577D0">
              <w:rPr>
                <w:rStyle w:val="Hyperlink"/>
                <w:noProof/>
              </w:rPr>
              <w:t>Activity 7-2: Creating a Software Restriction Policy</w:t>
            </w:r>
            <w:r>
              <w:rPr>
                <w:noProof/>
                <w:webHidden/>
              </w:rPr>
              <w:tab/>
            </w:r>
            <w:r>
              <w:rPr>
                <w:noProof/>
                <w:webHidden/>
              </w:rPr>
              <w:fldChar w:fldCharType="begin"/>
            </w:r>
            <w:r>
              <w:rPr>
                <w:noProof/>
                <w:webHidden/>
              </w:rPr>
              <w:instrText xml:space="preserve"> PAGEREF _Toc210333247 \h </w:instrText>
            </w:r>
            <w:r>
              <w:rPr>
                <w:noProof/>
                <w:webHidden/>
              </w:rPr>
            </w:r>
            <w:r>
              <w:rPr>
                <w:noProof/>
                <w:webHidden/>
              </w:rPr>
              <w:fldChar w:fldCharType="separate"/>
            </w:r>
            <w:r>
              <w:rPr>
                <w:noProof/>
                <w:webHidden/>
              </w:rPr>
              <w:t>3</w:t>
            </w:r>
            <w:r>
              <w:rPr>
                <w:noProof/>
                <w:webHidden/>
              </w:rPr>
              <w:fldChar w:fldCharType="end"/>
            </w:r>
          </w:hyperlink>
        </w:p>
        <w:p w14:paraId="60617CF5" w14:textId="779CF91F" w:rsidR="00110B22" w:rsidRDefault="00110B22">
          <w:pPr>
            <w:pStyle w:val="TOC1"/>
            <w:tabs>
              <w:tab w:val="right" w:leader="dot" w:pos="9350"/>
            </w:tabs>
            <w:rPr>
              <w:rFonts w:asciiTheme="minorHAnsi" w:eastAsiaTheme="minorEastAsia" w:hAnsiTheme="minorHAnsi" w:cstheme="minorBidi"/>
              <w:noProof/>
              <w:kern w:val="2"/>
              <w:sz w:val="24"/>
              <w14:ligatures w14:val="standardContextual"/>
            </w:rPr>
          </w:pPr>
          <w:hyperlink w:anchor="_Toc210333248" w:history="1">
            <w:r w:rsidRPr="006577D0">
              <w:rPr>
                <w:rStyle w:val="Hyperlink"/>
                <w:noProof/>
              </w:rPr>
              <w:t>Activity 7-3: Creating an Application Control Policy</w:t>
            </w:r>
            <w:r>
              <w:rPr>
                <w:noProof/>
                <w:webHidden/>
              </w:rPr>
              <w:tab/>
            </w:r>
            <w:r>
              <w:rPr>
                <w:noProof/>
                <w:webHidden/>
              </w:rPr>
              <w:fldChar w:fldCharType="begin"/>
            </w:r>
            <w:r>
              <w:rPr>
                <w:noProof/>
                <w:webHidden/>
              </w:rPr>
              <w:instrText xml:space="preserve"> PAGEREF _Toc210333248 \h </w:instrText>
            </w:r>
            <w:r>
              <w:rPr>
                <w:noProof/>
                <w:webHidden/>
              </w:rPr>
            </w:r>
            <w:r>
              <w:rPr>
                <w:noProof/>
                <w:webHidden/>
              </w:rPr>
              <w:fldChar w:fldCharType="separate"/>
            </w:r>
            <w:r>
              <w:rPr>
                <w:noProof/>
                <w:webHidden/>
              </w:rPr>
              <w:t>5</w:t>
            </w:r>
            <w:r>
              <w:rPr>
                <w:noProof/>
                <w:webHidden/>
              </w:rPr>
              <w:fldChar w:fldCharType="end"/>
            </w:r>
          </w:hyperlink>
        </w:p>
        <w:p w14:paraId="1703A4F0" w14:textId="248D13CE" w:rsidR="00110B22" w:rsidRDefault="00110B22">
          <w:pPr>
            <w:pStyle w:val="TOC1"/>
            <w:tabs>
              <w:tab w:val="right" w:leader="dot" w:pos="9350"/>
            </w:tabs>
            <w:rPr>
              <w:rFonts w:asciiTheme="minorHAnsi" w:eastAsiaTheme="minorEastAsia" w:hAnsiTheme="minorHAnsi" w:cstheme="minorBidi"/>
              <w:noProof/>
              <w:kern w:val="2"/>
              <w:sz w:val="24"/>
              <w14:ligatures w14:val="standardContextual"/>
            </w:rPr>
          </w:pPr>
          <w:hyperlink w:anchor="_Toc210333249" w:history="1">
            <w:r w:rsidRPr="006577D0">
              <w:rPr>
                <w:rStyle w:val="Hyperlink"/>
                <w:noProof/>
              </w:rPr>
              <w:t>Activity 7-4: Creating the ADMX Central Store</w:t>
            </w:r>
            <w:r>
              <w:rPr>
                <w:noProof/>
                <w:webHidden/>
              </w:rPr>
              <w:tab/>
            </w:r>
            <w:r>
              <w:rPr>
                <w:noProof/>
                <w:webHidden/>
              </w:rPr>
              <w:fldChar w:fldCharType="begin"/>
            </w:r>
            <w:r>
              <w:rPr>
                <w:noProof/>
                <w:webHidden/>
              </w:rPr>
              <w:instrText xml:space="preserve"> PAGEREF _Toc210333249 \h </w:instrText>
            </w:r>
            <w:r>
              <w:rPr>
                <w:noProof/>
                <w:webHidden/>
              </w:rPr>
            </w:r>
            <w:r>
              <w:rPr>
                <w:noProof/>
                <w:webHidden/>
              </w:rPr>
              <w:fldChar w:fldCharType="separate"/>
            </w:r>
            <w:r>
              <w:rPr>
                <w:noProof/>
                <w:webHidden/>
              </w:rPr>
              <w:t>8</w:t>
            </w:r>
            <w:r>
              <w:rPr>
                <w:noProof/>
                <w:webHidden/>
              </w:rPr>
              <w:fldChar w:fldCharType="end"/>
            </w:r>
          </w:hyperlink>
        </w:p>
        <w:p w14:paraId="01DB4E2D" w14:textId="7D68A9EC" w:rsidR="00110B22" w:rsidRDefault="00110B22">
          <w:pPr>
            <w:pStyle w:val="TOC1"/>
            <w:tabs>
              <w:tab w:val="right" w:leader="dot" w:pos="9350"/>
            </w:tabs>
            <w:rPr>
              <w:rFonts w:asciiTheme="minorHAnsi" w:eastAsiaTheme="minorEastAsia" w:hAnsiTheme="minorHAnsi" w:cstheme="minorBidi"/>
              <w:noProof/>
              <w:kern w:val="2"/>
              <w:sz w:val="24"/>
              <w14:ligatures w14:val="standardContextual"/>
            </w:rPr>
          </w:pPr>
          <w:hyperlink w:anchor="_Toc210333250" w:history="1">
            <w:r w:rsidRPr="006577D0">
              <w:rPr>
                <w:rStyle w:val="Hyperlink"/>
                <w:noProof/>
              </w:rPr>
              <w:t>Activity 7-5: Managing Google Chrome with Group Policies</w:t>
            </w:r>
            <w:r>
              <w:rPr>
                <w:noProof/>
                <w:webHidden/>
              </w:rPr>
              <w:tab/>
            </w:r>
            <w:r>
              <w:rPr>
                <w:noProof/>
                <w:webHidden/>
              </w:rPr>
              <w:fldChar w:fldCharType="begin"/>
            </w:r>
            <w:r>
              <w:rPr>
                <w:noProof/>
                <w:webHidden/>
              </w:rPr>
              <w:instrText xml:space="preserve"> PAGEREF _Toc210333250 \h </w:instrText>
            </w:r>
            <w:r>
              <w:rPr>
                <w:noProof/>
                <w:webHidden/>
              </w:rPr>
            </w:r>
            <w:r>
              <w:rPr>
                <w:noProof/>
                <w:webHidden/>
              </w:rPr>
              <w:fldChar w:fldCharType="separate"/>
            </w:r>
            <w:r>
              <w:rPr>
                <w:noProof/>
                <w:webHidden/>
              </w:rPr>
              <w:t>8</w:t>
            </w:r>
            <w:r>
              <w:rPr>
                <w:noProof/>
                <w:webHidden/>
              </w:rPr>
              <w:fldChar w:fldCharType="end"/>
            </w:r>
          </w:hyperlink>
        </w:p>
        <w:p w14:paraId="5552D6A9" w14:textId="7C5724CC" w:rsidR="00110B22" w:rsidRDefault="00110B22">
          <w:pPr>
            <w:pStyle w:val="TOC2"/>
            <w:tabs>
              <w:tab w:val="right" w:leader="dot" w:pos="9350"/>
            </w:tabs>
            <w:rPr>
              <w:rFonts w:asciiTheme="minorHAnsi" w:eastAsiaTheme="minorEastAsia" w:hAnsiTheme="minorHAnsi" w:cstheme="minorBidi"/>
              <w:noProof/>
              <w:kern w:val="2"/>
              <w:sz w:val="24"/>
              <w14:ligatures w14:val="standardContextual"/>
            </w:rPr>
          </w:pPr>
          <w:hyperlink w:anchor="_Toc210333251" w:history="1">
            <w:r w:rsidRPr="006577D0">
              <w:rPr>
                <w:rStyle w:val="Hyperlink"/>
                <w:noProof/>
              </w:rPr>
              <w:t>Assignment Submission</w:t>
            </w:r>
            <w:r>
              <w:rPr>
                <w:noProof/>
                <w:webHidden/>
              </w:rPr>
              <w:tab/>
            </w:r>
            <w:r>
              <w:rPr>
                <w:noProof/>
                <w:webHidden/>
              </w:rPr>
              <w:fldChar w:fldCharType="begin"/>
            </w:r>
            <w:r>
              <w:rPr>
                <w:noProof/>
                <w:webHidden/>
              </w:rPr>
              <w:instrText xml:space="preserve"> PAGEREF _Toc210333251 \h </w:instrText>
            </w:r>
            <w:r>
              <w:rPr>
                <w:noProof/>
                <w:webHidden/>
              </w:rPr>
            </w:r>
            <w:r>
              <w:rPr>
                <w:noProof/>
                <w:webHidden/>
              </w:rPr>
              <w:fldChar w:fldCharType="separate"/>
            </w:r>
            <w:r>
              <w:rPr>
                <w:noProof/>
                <w:webHidden/>
              </w:rPr>
              <w:t>10</w:t>
            </w:r>
            <w:r>
              <w:rPr>
                <w:noProof/>
                <w:webHidden/>
              </w:rPr>
              <w:fldChar w:fldCharType="end"/>
            </w:r>
          </w:hyperlink>
        </w:p>
        <w:p w14:paraId="7ABAFCC8" w14:textId="6601E1B8" w:rsidR="007B6B6B" w:rsidRDefault="007B6B6B" w:rsidP="007B6B6B">
          <w:pPr>
            <w:rPr>
              <w:b/>
              <w:bCs/>
              <w:noProof/>
            </w:rPr>
          </w:pPr>
          <w:r>
            <w:rPr>
              <w:b/>
              <w:bCs/>
              <w:noProof/>
            </w:rPr>
            <w:fldChar w:fldCharType="end"/>
          </w:r>
        </w:p>
      </w:sdtContent>
    </w:sdt>
    <w:p w14:paraId="07151C80" w14:textId="77777777" w:rsidR="008117F1" w:rsidRDefault="008117F1" w:rsidP="008117F1">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FF306EF" w14:textId="77777777" w:rsidR="008117F1" w:rsidRDefault="008117F1" w:rsidP="00E42779">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395DCDA6" w14:textId="77777777" w:rsidR="008117F1" w:rsidRDefault="008117F1" w:rsidP="00E42779">
      <w:pPr>
        <w:pStyle w:val="ListParagraph"/>
        <w:numPr>
          <w:ilvl w:val="0"/>
          <w:numId w:val="3"/>
        </w:numPr>
      </w:pPr>
      <w:r>
        <w:t>Click and Drag your mouse around whatever you want to snip.</w:t>
      </w:r>
    </w:p>
    <w:p w14:paraId="5EA73670" w14:textId="77777777" w:rsidR="008117F1" w:rsidRDefault="008117F1" w:rsidP="00E42779">
      <w:pPr>
        <w:pStyle w:val="ListParagraph"/>
        <w:numPr>
          <w:ilvl w:val="0"/>
          <w:numId w:val="3"/>
        </w:numPr>
      </w:pPr>
      <w:r>
        <w:t>Release the mouse button. This places the snip into the Windows Clipboard.</w:t>
      </w:r>
    </w:p>
    <w:p w14:paraId="4FE05E6C" w14:textId="77777777" w:rsidR="008117F1" w:rsidRDefault="008117F1" w:rsidP="00E42779">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78BB28CA" w14:textId="3FAEC456" w:rsidR="00760933" w:rsidRDefault="00760933" w:rsidP="00807D56">
      <w:pPr>
        <w:pStyle w:val="Heading1"/>
      </w:pPr>
      <w:bookmarkStart w:id="2" w:name="_Toc210333246"/>
      <w:bookmarkEnd w:id="1"/>
      <w:r>
        <w:t xml:space="preserve">Activity </w:t>
      </w:r>
      <w:r w:rsidR="002E7069">
        <w:t>7</w:t>
      </w:r>
      <w:r>
        <w:t>-</w:t>
      </w:r>
      <w:r w:rsidR="002E7069">
        <w:t>1</w:t>
      </w:r>
      <w:r>
        <w:t>: Using GPO Security Filtering</w:t>
      </w:r>
      <w:bookmarkEnd w:id="2"/>
    </w:p>
    <w:p w14:paraId="3F18BA8E" w14:textId="77777777" w:rsidR="00760933" w:rsidRDefault="00760933" w:rsidP="00760933">
      <w:r>
        <w:t xml:space="preserve">Time Required: </w:t>
      </w:r>
      <w:r w:rsidR="00BA36E8">
        <w:t>1</w:t>
      </w:r>
      <w:r>
        <w:t>5 minutes</w:t>
      </w:r>
    </w:p>
    <w:p w14:paraId="32B9A617" w14:textId="77777777" w:rsidR="00760933" w:rsidRDefault="00760933" w:rsidP="00760933">
      <w:r>
        <w:t>Objective: Change the default security filtering on a GPO and examine the results.</w:t>
      </w:r>
    </w:p>
    <w:p w14:paraId="1725854B" w14:textId="0299E609" w:rsidR="00760933" w:rsidRDefault="00760933" w:rsidP="00760933">
      <w:r>
        <w:t xml:space="preserve">Required Tools and Equipment: Server1 and </w:t>
      </w:r>
      <w:r w:rsidR="00067139">
        <w:t>Win11</w:t>
      </w:r>
    </w:p>
    <w:p w14:paraId="157745EC" w14:textId="77777777" w:rsidR="00760933" w:rsidRDefault="00760933" w:rsidP="00760933">
      <w:r>
        <w:t>Description: You’re unsure how GPO security filtering works, so you decide to test some settings with a test OU and test GPO.</w:t>
      </w:r>
    </w:p>
    <w:p w14:paraId="1BC220A4" w14:textId="77777777" w:rsidR="00760933" w:rsidRDefault="00760933" w:rsidP="00E42779">
      <w:pPr>
        <w:pStyle w:val="ListParagraph"/>
        <w:numPr>
          <w:ilvl w:val="0"/>
          <w:numId w:val="4"/>
        </w:numPr>
      </w:pPr>
      <w:r>
        <w:t xml:space="preserve">Log on to </w:t>
      </w:r>
      <w:r w:rsidRPr="00807D56">
        <w:rPr>
          <w:b/>
          <w:bCs/>
        </w:rPr>
        <w:t>Server1</w:t>
      </w:r>
      <w:r>
        <w:t xml:space="preserve"> as </w:t>
      </w:r>
      <w:r w:rsidR="00AE5DAC">
        <w:t>your</w:t>
      </w:r>
      <w:r w:rsidR="008C55F3">
        <w:t xml:space="preserve"> administrator</w:t>
      </w:r>
      <w:r w:rsidR="00CB0DBE">
        <w:t xml:space="preserve"> level</w:t>
      </w:r>
      <w:r w:rsidR="008C55F3">
        <w:t xml:space="preserve"> account</w:t>
      </w:r>
      <w:r>
        <w:t>, if necessary.</w:t>
      </w:r>
    </w:p>
    <w:p w14:paraId="016AE602" w14:textId="77777777" w:rsidR="00760933" w:rsidRDefault="00760933" w:rsidP="00E42779">
      <w:pPr>
        <w:pStyle w:val="ListParagraph"/>
        <w:numPr>
          <w:ilvl w:val="0"/>
          <w:numId w:val="4"/>
        </w:numPr>
      </w:pPr>
      <w:r>
        <w:lastRenderedPageBreak/>
        <w:t xml:space="preserve">Open the Group Policy Management console, if necessary. Click to expand the Group Policy Objects folder, and then click </w:t>
      </w:r>
      <w:r w:rsidRPr="005F6A16">
        <w:rPr>
          <w:b/>
          <w:bCs/>
        </w:rPr>
        <w:t>GPO1</w:t>
      </w:r>
      <w:r>
        <w:t xml:space="preserve">. In the right pane, click the </w:t>
      </w:r>
      <w:r w:rsidRPr="005F6A16">
        <w:rPr>
          <w:b/>
          <w:bCs/>
        </w:rPr>
        <w:t>Scope</w:t>
      </w:r>
      <w:r>
        <w:t xml:space="preserve"> tab, if necessary.</w:t>
      </w:r>
    </w:p>
    <w:p w14:paraId="35B0103B" w14:textId="7E2BC8D9" w:rsidR="00AB6A99" w:rsidRDefault="00760933" w:rsidP="00AB6A99">
      <w:pPr>
        <w:pStyle w:val="ListParagraph"/>
        <w:numPr>
          <w:ilvl w:val="0"/>
          <w:numId w:val="4"/>
        </w:numPr>
      </w:pPr>
      <w:r>
        <w:t xml:space="preserve">In the </w:t>
      </w:r>
      <w:r w:rsidRPr="00B33722">
        <w:rPr>
          <w:b/>
          <w:bCs/>
        </w:rPr>
        <w:t>Security Filtering</w:t>
      </w:r>
      <w:r>
        <w:t xml:space="preserve"> dialog box in the right pane, click the </w:t>
      </w:r>
      <w:r w:rsidRPr="00B33722">
        <w:rPr>
          <w:b/>
          <w:bCs/>
        </w:rPr>
        <w:t>Add</w:t>
      </w:r>
      <w:r>
        <w:t xml:space="preserve"> button. Type </w:t>
      </w:r>
      <w:proofErr w:type="spellStart"/>
      <w:r w:rsidR="00A110B1" w:rsidRPr="00A110B1">
        <w:rPr>
          <w:b/>
          <w:bCs/>
        </w:rPr>
        <w:t>G_</w:t>
      </w:r>
      <w:r w:rsidR="00256ECE" w:rsidRPr="00B33722">
        <w:rPr>
          <w:b/>
          <w:bCs/>
        </w:rPr>
        <w:t>Sales</w:t>
      </w:r>
      <w:proofErr w:type="spellEnd"/>
      <w:r>
        <w:t xml:space="preserve">, click </w:t>
      </w:r>
      <w:r w:rsidRPr="00B33722">
        <w:rPr>
          <w:b/>
          <w:bCs/>
        </w:rPr>
        <w:t>Check Names</w:t>
      </w:r>
      <w:r>
        <w:t xml:space="preserve">, and then click </w:t>
      </w:r>
      <w:r w:rsidRPr="00B33722">
        <w:rPr>
          <w:b/>
          <w:bCs/>
        </w:rPr>
        <w:t>OK</w:t>
      </w:r>
      <w:r>
        <w:t>.</w:t>
      </w:r>
      <w:r w:rsidR="00AB6A99">
        <w:t xml:space="preserve"> Add </w:t>
      </w:r>
      <w:r w:rsidR="00AB6A99" w:rsidRPr="00AA5CF7">
        <w:rPr>
          <w:b/>
          <w:bCs/>
        </w:rPr>
        <w:t>Domain Computers</w:t>
      </w:r>
      <w:r w:rsidR="00AB6A99">
        <w:t xml:space="preserve"> in the same way. (The Domain Computers security group is needed for the computer to read the Group Policy.)</w:t>
      </w:r>
    </w:p>
    <w:p w14:paraId="00F18267" w14:textId="36CE16A0" w:rsidR="00760933" w:rsidRDefault="00760933" w:rsidP="00E42779">
      <w:pPr>
        <w:pStyle w:val="ListParagraph"/>
        <w:numPr>
          <w:ilvl w:val="0"/>
          <w:numId w:val="4"/>
        </w:numPr>
      </w:pPr>
      <w:r>
        <w:t xml:space="preserve">In the </w:t>
      </w:r>
      <w:r w:rsidRPr="00B33722">
        <w:rPr>
          <w:b/>
          <w:bCs/>
        </w:rPr>
        <w:t>Name</w:t>
      </w:r>
      <w:r>
        <w:t xml:space="preserve"> list box, click </w:t>
      </w:r>
      <w:r w:rsidRPr="00B33722">
        <w:rPr>
          <w:b/>
          <w:bCs/>
        </w:rPr>
        <w:t>Authenticated Users</w:t>
      </w:r>
      <w:r>
        <w:t xml:space="preserve"> and click the </w:t>
      </w:r>
      <w:r w:rsidRPr="00B33722">
        <w:rPr>
          <w:b/>
          <w:bCs/>
        </w:rPr>
        <w:t>Remove</w:t>
      </w:r>
      <w:r>
        <w:t xml:space="preserve"> button. Click OK to confirm that you want to remove the delegation privilege. The </w:t>
      </w:r>
      <w:proofErr w:type="spellStart"/>
      <w:r w:rsidR="00A110B1" w:rsidRPr="00A110B1">
        <w:rPr>
          <w:b/>
          <w:bCs/>
        </w:rPr>
        <w:t>G_Sales</w:t>
      </w:r>
      <w:proofErr w:type="spellEnd"/>
      <w:r w:rsidR="00A110B1">
        <w:t xml:space="preserve"> Global Group</w:t>
      </w:r>
      <w:r>
        <w:t xml:space="preserve"> </w:t>
      </w:r>
      <w:r w:rsidR="001345EF">
        <w:t>and Domain Computers are</w:t>
      </w:r>
      <w:r>
        <w:t xml:space="preserve"> now the only security principal</w:t>
      </w:r>
      <w:r w:rsidR="001345EF">
        <w:t>s</w:t>
      </w:r>
      <w:r>
        <w:t xml:space="preserve"> with </w:t>
      </w:r>
      <w:r w:rsidRPr="00CE64E6">
        <w:rPr>
          <w:b/>
          <w:bCs/>
        </w:rPr>
        <w:t>Read and Apply Group Policy</w:t>
      </w:r>
      <w:r>
        <w:t xml:space="preserve"> permissions for </w:t>
      </w:r>
      <w:r w:rsidRPr="00CE64E6">
        <w:rPr>
          <w:b/>
          <w:bCs/>
        </w:rPr>
        <w:t>GPO1</w:t>
      </w:r>
      <w:r>
        <w:t>.</w:t>
      </w:r>
    </w:p>
    <w:p w14:paraId="4C2457A6" w14:textId="057375F8" w:rsidR="00B57073" w:rsidRDefault="00760933" w:rsidP="00E42779">
      <w:pPr>
        <w:pStyle w:val="ListParagraph"/>
        <w:numPr>
          <w:ilvl w:val="0"/>
          <w:numId w:val="4"/>
        </w:numPr>
      </w:pPr>
      <w:r>
        <w:t xml:space="preserve">Click the </w:t>
      </w:r>
      <w:r w:rsidRPr="00B33722">
        <w:rPr>
          <w:b/>
          <w:bCs/>
        </w:rPr>
        <w:t>Settings</w:t>
      </w:r>
      <w:r>
        <w:t xml:space="preserve"> tab. </w:t>
      </w:r>
      <w:r w:rsidR="00CE50E8">
        <w:t xml:space="preserve">Scroll down to </w:t>
      </w:r>
      <w:r w:rsidR="005228FC">
        <w:t>User</w:t>
      </w:r>
      <w:r w:rsidR="00CE50E8">
        <w:t xml:space="preserve"> Configuration. </w:t>
      </w:r>
      <w:r>
        <w:t xml:space="preserve">The </w:t>
      </w:r>
      <w:r w:rsidRPr="00B33722">
        <w:rPr>
          <w:b/>
          <w:bCs/>
        </w:rPr>
        <w:t>“Prohibit access to Control Panel and PC settings”</w:t>
      </w:r>
      <w:r>
        <w:t xml:space="preserve"> policy should be set to </w:t>
      </w:r>
      <w:r w:rsidRPr="00B33722">
        <w:rPr>
          <w:b/>
          <w:bCs/>
        </w:rPr>
        <w:t>Enabled</w:t>
      </w:r>
      <w:r>
        <w:t>.</w:t>
      </w:r>
      <w:r w:rsidR="00A110B1">
        <w:t xml:space="preserve"> If they aren’t there, please add them to the User Configuration of this group policy.</w:t>
      </w:r>
    </w:p>
    <w:p w14:paraId="294357EB" w14:textId="77777777" w:rsidR="00760933" w:rsidRPr="00B57073" w:rsidRDefault="00D3139E" w:rsidP="00E42779">
      <w:pPr>
        <w:pStyle w:val="ListParagraph"/>
        <w:numPr>
          <w:ilvl w:val="0"/>
          <w:numId w:val="4"/>
        </w:numPr>
        <w:rPr>
          <w:b/>
          <w:bCs/>
        </w:rPr>
      </w:pPr>
      <w:r w:rsidRPr="00B57073">
        <w:rPr>
          <w:b/>
          <w:bCs/>
        </w:rPr>
        <w:t>Insert a screenshot.</w:t>
      </w:r>
    </w:p>
    <w:sdt>
      <w:sdtPr>
        <w:rPr>
          <w:rStyle w:val="Red"/>
        </w:rPr>
        <w:id w:val="1758709747"/>
        <w:placeholder>
          <w:docPart w:val="715B56DC87BC42EE9C68E0A487FEC20E"/>
        </w:placeholder>
        <w:showingPlcHdr/>
      </w:sdtPr>
      <w:sdtEndPr>
        <w:rPr>
          <w:rStyle w:val="Red"/>
        </w:rPr>
      </w:sdtEndPr>
      <w:sdtContent>
        <w:p w14:paraId="1790A4CC" w14:textId="77777777" w:rsidR="00D3139E" w:rsidRDefault="00D3139E" w:rsidP="00D3139E">
          <w:pPr>
            <w:rPr>
              <w:rStyle w:val="Red"/>
            </w:rPr>
          </w:pPr>
          <w:r>
            <w:rPr>
              <w:rStyle w:val="PlaceholderText"/>
              <w:color w:val="FF0000"/>
            </w:rPr>
            <w:t>Click or tap here to enter text.</w:t>
          </w:r>
        </w:p>
      </w:sdtContent>
    </w:sdt>
    <w:p w14:paraId="230ED218" w14:textId="77777777" w:rsidR="00760933" w:rsidRDefault="00760933" w:rsidP="00E42779">
      <w:pPr>
        <w:pStyle w:val="ListParagraph"/>
        <w:numPr>
          <w:ilvl w:val="0"/>
          <w:numId w:val="4"/>
        </w:numPr>
      </w:pPr>
      <w:r>
        <w:t xml:space="preserve">Link </w:t>
      </w:r>
      <w:r w:rsidRPr="00B33722">
        <w:rPr>
          <w:b/>
          <w:bCs/>
        </w:rPr>
        <w:t>GPO1</w:t>
      </w:r>
      <w:r>
        <w:t xml:space="preserve"> to the </w:t>
      </w:r>
      <w:r w:rsidR="0083254D" w:rsidRPr="00B33722">
        <w:rPr>
          <w:b/>
          <w:bCs/>
        </w:rPr>
        <w:t>Sales</w:t>
      </w:r>
      <w:r w:rsidRPr="00B33722">
        <w:rPr>
          <w:b/>
          <w:bCs/>
        </w:rPr>
        <w:t xml:space="preserve"> OU</w:t>
      </w:r>
      <w:r>
        <w:t>.</w:t>
      </w:r>
    </w:p>
    <w:p w14:paraId="0A9EAE1A" w14:textId="47D4ECE4" w:rsidR="00760933" w:rsidRDefault="00760933" w:rsidP="00E42779">
      <w:pPr>
        <w:pStyle w:val="ListParagraph"/>
        <w:numPr>
          <w:ilvl w:val="0"/>
          <w:numId w:val="4"/>
        </w:numPr>
      </w:pPr>
      <w:r>
        <w:t xml:space="preserve">On </w:t>
      </w:r>
      <w:r w:rsidR="00067139">
        <w:rPr>
          <w:b/>
          <w:bCs/>
        </w:rPr>
        <w:t>Win11</w:t>
      </w:r>
      <w:r>
        <w:t>, l</w:t>
      </w:r>
      <w:r w:rsidR="0083254D">
        <w:t xml:space="preserve">og on to the domain as </w:t>
      </w:r>
      <w:r w:rsidR="0083254D" w:rsidRPr="00B33722">
        <w:rPr>
          <w:b/>
          <w:bCs/>
        </w:rPr>
        <w:t>Sales1</w:t>
      </w:r>
      <w:r>
        <w:t>.</w:t>
      </w:r>
    </w:p>
    <w:p w14:paraId="0489C496" w14:textId="77777777" w:rsidR="002037E2" w:rsidRDefault="00B33722" w:rsidP="00E42779">
      <w:pPr>
        <w:pStyle w:val="ListParagraph"/>
        <w:numPr>
          <w:ilvl w:val="0"/>
          <w:numId w:val="4"/>
        </w:numPr>
      </w:pPr>
      <w:r>
        <w:t>C</w:t>
      </w:r>
      <w:r w:rsidR="00760933">
        <w:t xml:space="preserve">lick </w:t>
      </w:r>
      <w:r w:rsidR="00760933" w:rsidRPr="00B33722">
        <w:rPr>
          <w:b/>
          <w:bCs/>
        </w:rPr>
        <w:t>Start</w:t>
      </w:r>
      <w:r>
        <w:t>, type</w:t>
      </w:r>
      <w:r w:rsidR="00760933">
        <w:t xml:space="preserve"> </w:t>
      </w:r>
      <w:r w:rsidR="00760933" w:rsidRPr="00B33722">
        <w:rPr>
          <w:b/>
          <w:bCs/>
        </w:rPr>
        <w:t>Control Panel</w:t>
      </w:r>
      <w:r>
        <w:t xml:space="preserve">, Click </w:t>
      </w:r>
      <w:r w:rsidRPr="00B33722">
        <w:rPr>
          <w:b/>
          <w:bCs/>
        </w:rPr>
        <w:t>Control Panel</w:t>
      </w:r>
      <w:r w:rsidR="00760933">
        <w:t>. You see a message that the operation was canceled because of restrictions on the computer.</w:t>
      </w:r>
    </w:p>
    <w:p w14:paraId="34475741" w14:textId="77777777" w:rsidR="00BC2AE1" w:rsidRDefault="00BC2AE1" w:rsidP="00E42779">
      <w:pPr>
        <w:pStyle w:val="ListParagraph"/>
        <w:numPr>
          <w:ilvl w:val="0"/>
          <w:numId w:val="4"/>
        </w:numPr>
      </w:pPr>
      <w:r w:rsidRPr="00BC2AE1">
        <w:rPr>
          <w:b/>
          <w:bCs/>
        </w:rPr>
        <w:t>Insert a screenshot</w:t>
      </w:r>
      <w:r>
        <w:t>.</w:t>
      </w:r>
    </w:p>
    <w:sdt>
      <w:sdtPr>
        <w:rPr>
          <w:rStyle w:val="Red"/>
        </w:rPr>
        <w:id w:val="-1032184663"/>
        <w:placeholder>
          <w:docPart w:val="8F3A79AB37704CB6A6C2A31471670AB5"/>
        </w:placeholder>
        <w:showingPlcHdr/>
      </w:sdtPr>
      <w:sdtEndPr>
        <w:rPr>
          <w:rStyle w:val="Red"/>
        </w:rPr>
      </w:sdtEndPr>
      <w:sdtContent>
        <w:p w14:paraId="2FEB2B43" w14:textId="77777777" w:rsidR="002037E2" w:rsidRDefault="002037E2" w:rsidP="002037E2">
          <w:pPr>
            <w:rPr>
              <w:rStyle w:val="Red"/>
            </w:rPr>
          </w:pPr>
          <w:r>
            <w:rPr>
              <w:rStyle w:val="PlaceholderText"/>
              <w:color w:val="FF0000"/>
            </w:rPr>
            <w:t>Click or tap here to enter text.</w:t>
          </w:r>
        </w:p>
      </w:sdtContent>
    </w:sdt>
    <w:p w14:paraId="6BE76A3A" w14:textId="77777777" w:rsidR="00760933" w:rsidRDefault="00760933" w:rsidP="00E42779">
      <w:pPr>
        <w:pStyle w:val="ListParagraph"/>
        <w:numPr>
          <w:ilvl w:val="0"/>
          <w:numId w:val="4"/>
        </w:numPr>
      </w:pPr>
      <w:r>
        <w:t>Click OK. B</w:t>
      </w:r>
      <w:r w:rsidR="003055FA">
        <w:t>ecause GPO1 is linked to the Sales OU</w:t>
      </w:r>
      <w:r>
        <w:t>, the Control P</w:t>
      </w:r>
      <w:r w:rsidR="00B9314D">
        <w:t>anel is restricted for Sales1</w:t>
      </w:r>
      <w:r>
        <w:t>.</w:t>
      </w:r>
    </w:p>
    <w:p w14:paraId="27E31873" w14:textId="77777777" w:rsidR="00760933" w:rsidRDefault="00760933" w:rsidP="00E42779">
      <w:pPr>
        <w:pStyle w:val="ListParagraph"/>
        <w:numPr>
          <w:ilvl w:val="0"/>
          <w:numId w:val="4"/>
        </w:numPr>
      </w:pPr>
      <w:r>
        <w:t xml:space="preserve">Log off and log on as </w:t>
      </w:r>
      <w:r w:rsidR="00CC30AB">
        <w:rPr>
          <w:b/>
          <w:bCs/>
        </w:rPr>
        <w:t>Accounting1</w:t>
      </w:r>
      <w:r w:rsidR="00321146">
        <w:t>.</w:t>
      </w:r>
      <w:r>
        <w:t xml:space="preserve"> </w:t>
      </w:r>
      <w:r w:rsidR="00321146">
        <w:t>O</w:t>
      </w:r>
      <w:r>
        <w:t xml:space="preserve">pen the </w:t>
      </w:r>
      <w:r w:rsidRPr="00DA5C77">
        <w:rPr>
          <w:b/>
          <w:bCs/>
        </w:rPr>
        <w:t>Control Pa</w:t>
      </w:r>
      <w:r w:rsidR="002124CE" w:rsidRPr="00DA5C77">
        <w:rPr>
          <w:b/>
          <w:bCs/>
        </w:rPr>
        <w:t>nel</w:t>
      </w:r>
      <w:r w:rsidR="002124CE">
        <w:t xml:space="preserve">. You have access because </w:t>
      </w:r>
      <w:r w:rsidR="00CC30AB">
        <w:t>Accounting1</w:t>
      </w:r>
      <w:r>
        <w:t xml:space="preserve"> isn’t in the WMI filter for GPO1. Close the Control Panel.</w:t>
      </w:r>
    </w:p>
    <w:p w14:paraId="4E2DC479" w14:textId="3E415CCC" w:rsidR="00760933" w:rsidRDefault="00760933" w:rsidP="00E42779">
      <w:pPr>
        <w:pStyle w:val="ListParagraph"/>
        <w:numPr>
          <w:ilvl w:val="0"/>
          <w:numId w:val="4"/>
        </w:numPr>
      </w:pPr>
      <w:r>
        <w:t xml:space="preserve">On </w:t>
      </w:r>
      <w:r w:rsidRPr="00DA5C77">
        <w:rPr>
          <w:b/>
          <w:bCs/>
        </w:rPr>
        <w:t>Server1</w:t>
      </w:r>
      <w:r>
        <w:t xml:space="preserve">, change the security filtering for </w:t>
      </w:r>
      <w:r w:rsidRPr="00DA5C77">
        <w:rPr>
          <w:b/>
          <w:bCs/>
        </w:rPr>
        <w:t>GPO1</w:t>
      </w:r>
      <w:r>
        <w:t xml:space="preserve"> to add </w:t>
      </w:r>
      <w:r w:rsidRPr="00DA5C77">
        <w:rPr>
          <w:b/>
          <w:bCs/>
        </w:rPr>
        <w:t>Authenticated</w:t>
      </w:r>
      <w:r w:rsidR="00AC0B72" w:rsidRPr="00DA5C77">
        <w:rPr>
          <w:b/>
          <w:bCs/>
        </w:rPr>
        <w:t xml:space="preserve"> Users</w:t>
      </w:r>
      <w:r w:rsidR="00AC0B72">
        <w:t xml:space="preserve"> back and remove </w:t>
      </w:r>
      <w:proofErr w:type="spellStart"/>
      <w:r w:rsidR="00155A88">
        <w:rPr>
          <w:b/>
          <w:bCs/>
        </w:rPr>
        <w:t>G_Sales</w:t>
      </w:r>
      <w:proofErr w:type="spellEnd"/>
      <w:r w:rsidR="000B54B0" w:rsidRPr="000B54B0">
        <w:t xml:space="preserve"> and</w:t>
      </w:r>
      <w:r w:rsidR="000B54B0">
        <w:rPr>
          <w:b/>
          <w:bCs/>
        </w:rPr>
        <w:t xml:space="preserve"> Domain Computers</w:t>
      </w:r>
      <w:r>
        <w:t>.</w:t>
      </w:r>
    </w:p>
    <w:p w14:paraId="4CD747D9" w14:textId="77777777" w:rsidR="00760933" w:rsidRDefault="00760933" w:rsidP="00E42779">
      <w:pPr>
        <w:pStyle w:val="ListParagraph"/>
        <w:numPr>
          <w:ilvl w:val="0"/>
          <w:numId w:val="4"/>
        </w:numPr>
      </w:pPr>
      <w:r>
        <w:t xml:space="preserve">With </w:t>
      </w:r>
      <w:r w:rsidRPr="00DA5C77">
        <w:rPr>
          <w:b/>
          <w:bCs/>
        </w:rPr>
        <w:t>GPO1</w:t>
      </w:r>
      <w:r>
        <w:t xml:space="preserve"> selected in the left pane of the Group Policy Management console, click the </w:t>
      </w:r>
      <w:r w:rsidRPr="00DA5C77">
        <w:rPr>
          <w:b/>
          <w:bCs/>
        </w:rPr>
        <w:t>Delegation</w:t>
      </w:r>
      <w:r>
        <w:t xml:space="preserve"> tab in the right pane, and then click the </w:t>
      </w:r>
      <w:r w:rsidRPr="009D022F">
        <w:rPr>
          <w:b/>
        </w:rPr>
        <w:t>Advanced</w:t>
      </w:r>
      <w:r>
        <w:t xml:space="preserve"> button.</w:t>
      </w:r>
    </w:p>
    <w:p w14:paraId="79EC2D44" w14:textId="77777777" w:rsidR="00760933" w:rsidRDefault="00760933" w:rsidP="00E42779">
      <w:pPr>
        <w:pStyle w:val="ListParagraph"/>
        <w:numPr>
          <w:ilvl w:val="0"/>
          <w:numId w:val="4"/>
        </w:numPr>
      </w:pPr>
      <w:r>
        <w:lastRenderedPageBreak/>
        <w:t xml:space="preserve">In the </w:t>
      </w:r>
      <w:r w:rsidRPr="00DA5C77">
        <w:rPr>
          <w:b/>
          <w:bCs/>
        </w:rPr>
        <w:t>GPO1 Security Settings</w:t>
      </w:r>
      <w:r>
        <w:t xml:space="preserve"> dial</w:t>
      </w:r>
      <w:r w:rsidR="00E50895">
        <w:t xml:space="preserve">og box, click </w:t>
      </w:r>
      <w:r w:rsidR="00E50895" w:rsidRPr="00DA5C77">
        <w:rPr>
          <w:b/>
          <w:bCs/>
        </w:rPr>
        <w:t>Add</w:t>
      </w:r>
      <w:r w:rsidR="00E50895">
        <w:t xml:space="preserve">. Type </w:t>
      </w:r>
      <w:proofErr w:type="spellStart"/>
      <w:r w:rsidR="00811EB9" w:rsidRPr="00811EB9">
        <w:rPr>
          <w:b/>
          <w:bCs/>
        </w:rPr>
        <w:t>G_Sales</w:t>
      </w:r>
      <w:proofErr w:type="spellEnd"/>
      <w:r>
        <w:t xml:space="preserve">, click </w:t>
      </w:r>
      <w:r w:rsidRPr="00DA5C77">
        <w:rPr>
          <w:b/>
          <w:bCs/>
        </w:rPr>
        <w:t>Check Names</w:t>
      </w:r>
      <w:r>
        <w:t>, and then click OK.</w:t>
      </w:r>
    </w:p>
    <w:p w14:paraId="749176F2" w14:textId="77777777" w:rsidR="00760933" w:rsidRDefault="00A13130" w:rsidP="00E42779">
      <w:pPr>
        <w:pStyle w:val="ListParagraph"/>
        <w:numPr>
          <w:ilvl w:val="0"/>
          <w:numId w:val="4"/>
        </w:numPr>
      </w:pPr>
      <w:r>
        <w:t xml:space="preserve">If necessary, click </w:t>
      </w:r>
      <w:proofErr w:type="spellStart"/>
      <w:r w:rsidR="00F3320E" w:rsidRPr="00F3320E">
        <w:rPr>
          <w:b/>
          <w:bCs/>
        </w:rPr>
        <w:t>G_Sales</w:t>
      </w:r>
      <w:proofErr w:type="spellEnd"/>
      <w:r w:rsidR="00760933">
        <w:t xml:space="preserve"> in the list box at the top, click the </w:t>
      </w:r>
      <w:r w:rsidR="00760933" w:rsidRPr="00DA5C77">
        <w:rPr>
          <w:b/>
          <w:bCs/>
        </w:rPr>
        <w:t>Read</w:t>
      </w:r>
      <w:r w:rsidR="00760933">
        <w:t xml:space="preserve"> check box in the </w:t>
      </w:r>
      <w:r w:rsidR="00760933" w:rsidRPr="00DA5C77">
        <w:rPr>
          <w:b/>
          <w:bCs/>
        </w:rPr>
        <w:t>Deny</w:t>
      </w:r>
      <w:r w:rsidR="00760933">
        <w:t xml:space="preserve"> column, and then click </w:t>
      </w:r>
      <w:r w:rsidR="00760933" w:rsidRPr="00DA5C77">
        <w:rPr>
          <w:b/>
          <w:bCs/>
        </w:rPr>
        <w:t>OK</w:t>
      </w:r>
      <w:r w:rsidR="00760933">
        <w:t xml:space="preserve">. Click </w:t>
      </w:r>
      <w:r w:rsidR="00760933" w:rsidRPr="00DA5C77">
        <w:rPr>
          <w:b/>
          <w:bCs/>
        </w:rPr>
        <w:t>Yes</w:t>
      </w:r>
      <w:r w:rsidR="00760933">
        <w:t xml:space="preserve"> to confirm that you want to set a </w:t>
      </w:r>
      <w:r w:rsidR="00760933" w:rsidRPr="00DA5C77">
        <w:rPr>
          <w:b/>
          <w:bCs/>
        </w:rPr>
        <w:t>Deny</w:t>
      </w:r>
      <w:r w:rsidR="00760933">
        <w:t xml:space="preserve"> permission. The current permissions on the GPO allow </w:t>
      </w:r>
      <w:r w:rsidR="00DA5C77">
        <w:t xml:space="preserve">all </w:t>
      </w:r>
      <w:r w:rsidR="00760933">
        <w:t xml:space="preserve">Authenticated </w:t>
      </w:r>
      <w:r w:rsidR="00863BFF">
        <w:t xml:space="preserve">Users members, except </w:t>
      </w:r>
      <w:proofErr w:type="spellStart"/>
      <w:r w:rsidR="00237DA0" w:rsidRPr="00237DA0">
        <w:rPr>
          <w:b/>
          <w:bCs/>
        </w:rPr>
        <w:t>G_Sales</w:t>
      </w:r>
      <w:proofErr w:type="spellEnd"/>
      <w:r w:rsidR="00760933">
        <w:t>, to access the GPO.</w:t>
      </w:r>
    </w:p>
    <w:p w14:paraId="0B8D1BD3" w14:textId="77777777" w:rsidR="002411D7" w:rsidRDefault="002411D7" w:rsidP="00E42779">
      <w:pPr>
        <w:pStyle w:val="ListParagraph"/>
        <w:numPr>
          <w:ilvl w:val="0"/>
          <w:numId w:val="4"/>
        </w:numPr>
      </w:pPr>
      <w:r w:rsidRPr="006719AA">
        <w:rPr>
          <w:b/>
          <w:bCs/>
        </w:rPr>
        <w:t>Insert a screenshot</w:t>
      </w:r>
      <w:r>
        <w:rPr>
          <w:b/>
          <w:bCs/>
        </w:rPr>
        <w:t xml:space="preserve"> of these settings</w:t>
      </w:r>
      <w:r>
        <w:t>.</w:t>
      </w:r>
    </w:p>
    <w:sdt>
      <w:sdtPr>
        <w:rPr>
          <w:rStyle w:val="Red"/>
        </w:rPr>
        <w:id w:val="-1183275756"/>
        <w:placeholder>
          <w:docPart w:val="6DC98290C04E4F5DA6530579EB9A833E"/>
        </w:placeholder>
        <w:showingPlcHdr/>
      </w:sdtPr>
      <w:sdtEndPr>
        <w:rPr>
          <w:rStyle w:val="Red"/>
        </w:rPr>
      </w:sdtEndPr>
      <w:sdtContent>
        <w:p w14:paraId="3F713582" w14:textId="77777777" w:rsidR="002411D7" w:rsidRDefault="002411D7" w:rsidP="002411D7">
          <w:pPr>
            <w:spacing w:line="288" w:lineRule="auto"/>
          </w:pPr>
          <w:r w:rsidRPr="002411D7">
            <w:rPr>
              <w:rStyle w:val="PlaceholderText"/>
              <w:color w:val="FF0000"/>
            </w:rPr>
            <w:t>Click or tap here to enter text.</w:t>
          </w:r>
        </w:p>
      </w:sdtContent>
    </w:sdt>
    <w:p w14:paraId="751E9D7B" w14:textId="6A4B18FA" w:rsidR="00760933" w:rsidRDefault="00760933" w:rsidP="00E42779">
      <w:pPr>
        <w:pStyle w:val="ListParagraph"/>
        <w:numPr>
          <w:ilvl w:val="0"/>
          <w:numId w:val="4"/>
        </w:numPr>
      </w:pPr>
      <w:r>
        <w:t xml:space="preserve">On </w:t>
      </w:r>
      <w:r w:rsidR="00067139">
        <w:rPr>
          <w:b/>
          <w:bCs/>
        </w:rPr>
        <w:t>Win11</w:t>
      </w:r>
      <w:r>
        <w:t>, you should</w:t>
      </w:r>
      <w:r w:rsidR="0035196D">
        <w:t xml:space="preserve"> still be logged on as </w:t>
      </w:r>
      <w:r w:rsidR="00F904F7" w:rsidRPr="00F904F7">
        <w:rPr>
          <w:b/>
          <w:bCs/>
        </w:rPr>
        <w:t>Accounting</w:t>
      </w:r>
      <w:r w:rsidR="005F3BC7">
        <w:rPr>
          <w:b/>
          <w:bCs/>
        </w:rPr>
        <w:t>1</w:t>
      </w:r>
      <w:r>
        <w:t>. Open a command prom</w:t>
      </w:r>
      <w:r w:rsidR="00514E27">
        <w:t xml:space="preserve">pt </w:t>
      </w:r>
      <w:r w:rsidR="00514E27">
        <w:sym w:font="Wingdings" w:char="F0E0"/>
      </w:r>
      <w:r>
        <w:t xml:space="preserve"> type </w:t>
      </w:r>
      <w:proofErr w:type="spellStart"/>
      <w:r w:rsidRPr="00BF7D17">
        <w:rPr>
          <w:b/>
        </w:rPr>
        <w:t>gpupdate</w:t>
      </w:r>
      <w:proofErr w:type="spellEnd"/>
      <w:r>
        <w:t xml:space="preserve"> </w:t>
      </w:r>
      <w:r w:rsidR="00DF1787">
        <w:sym w:font="Wingdings" w:char="F0E0"/>
      </w:r>
      <w:r>
        <w:t xml:space="preserve"> press Enter to update group policies.</w:t>
      </w:r>
    </w:p>
    <w:p w14:paraId="328C6F0C" w14:textId="502A5E9D" w:rsidR="00760933" w:rsidRDefault="00760933" w:rsidP="00E42779">
      <w:pPr>
        <w:pStyle w:val="ListParagraph"/>
        <w:numPr>
          <w:ilvl w:val="0"/>
          <w:numId w:val="4"/>
        </w:numPr>
      </w:pPr>
      <w:r>
        <w:t xml:space="preserve">After the policy update is finished, try to open the </w:t>
      </w:r>
      <w:r w:rsidRPr="00C57596">
        <w:rPr>
          <w:b/>
          <w:bCs/>
        </w:rPr>
        <w:t>Control Panel</w:t>
      </w:r>
      <w:r>
        <w:t xml:space="preserve"> to verify that it’s </w:t>
      </w:r>
      <w:r w:rsidR="0035196D">
        <w:t xml:space="preserve">no longer available to </w:t>
      </w:r>
      <w:r w:rsidR="00C62F63">
        <w:rPr>
          <w:b/>
          <w:bCs/>
        </w:rPr>
        <w:t>Accounting</w:t>
      </w:r>
      <w:r w:rsidR="0007240D">
        <w:rPr>
          <w:b/>
          <w:bCs/>
        </w:rPr>
        <w:t>1</w:t>
      </w:r>
      <w:r>
        <w:t>.</w:t>
      </w:r>
    </w:p>
    <w:p w14:paraId="508CE079" w14:textId="77777777" w:rsidR="006719AA" w:rsidRDefault="006719AA" w:rsidP="00E42779">
      <w:pPr>
        <w:pStyle w:val="ListParagraph"/>
        <w:numPr>
          <w:ilvl w:val="0"/>
          <w:numId w:val="4"/>
        </w:numPr>
      </w:pPr>
      <w:r w:rsidRPr="006719AA">
        <w:rPr>
          <w:b/>
          <w:bCs/>
        </w:rPr>
        <w:t>Insert a screenshot</w:t>
      </w:r>
      <w:r>
        <w:t>.</w:t>
      </w:r>
    </w:p>
    <w:sdt>
      <w:sdtPr>
        <w:rPr>
          <w:rStyle w:val="Red"/>
        </w:rPr>
        <w:id w:val="2126573131"/>
        <w:placeholder>
          <w:docPart w:val="51459FA2E9F343C7912B0D71EC2DAB8E"/>
        </w:placeholder>
        <w:showingPlcHdr/>
      </w:sdtPr>
      <w:sdtEndPr>
        <w:rPr>
          <w:rStyle w:val="Red"/>
        </w:rPr>
      </w:sdtEndPr>
      <w:sdtContent>
        <w:p w14:paraId="478C55E0" w14:textId="77777777" w:rsidR="003E4E60" w:rsidRDefault="003E4E60" w:rsidP="003E4E60">
          <w:pPr>
            <w:rPr>
              <w:rStyle w:val="Red"/>
            </w:rPr>
          </w:pPr>
          <w:r>
            <w:rPr>
              <w:rStyle w:val="PlaceholderText"/>
              <w:color w:val="FF0000"/>
            </w:rPr>
            <w:t>Click or tap here to enter text.</w:t>
          </w:r>
        </w:p>
      </w:sdtContent>
    </w:sdt>
    <w:p w14:paraId="6DC75CFF" w14:textId="5B5AB632" w:rsidR="00760933" w:rsidRDefault="00760933" w:rsidP="00E42779">
      <w:pPr>
        <w:pStyle w:val="ListParagraph"/>
        <w:numPr>
          <w:ilvl w:val="0"/>
          <w:numId w:val="4"/>
        </w:numPr>
      </w:pPr>
      <w:r>
        <w:t xml:space="preserve">Log off </w:t>
      </w:r>
      <w:r w:rsidR="00067139">
        <w:rPr>
          <w:b/>
          <w:bCs/>
        </w:rPr>
        <w:t>Win11</w:t>
      </w:r>
      <w:r>
        <w:t xml:space="preserve"> and log on as </w:t>
      </w:r>
      <w:r w:rsidR="0035196D" w:rsidRPr="00C57596">
        <w:rPr>
          <w:b/>
          <w:bCs/>
        </w:rPr>
        <w:t>Sales</w:t>
      </w:r>
      <w:r w:rsidRPr="00C57596">
        <w:rPr>
          <w:b/>
          <w:bCs/>
        </w:rPr>
        <w:t>1</w:t>
      </w:r>
      <w:r>
        <w:t>. Verify that the Contro</w:t>
      </w:r>
      <w:r w:rsidR="005E4C1D">
        <w:t>l Panel is available to Sales</w:t>
      </w:r>
      <w:r>
        <w:t xml:space="preserve">1. Log off </w:t>
      </w:r>
      <w:r w:rsidR="00067139">
        <w:t>Win11</w:t>
      </w:r>
      <w:r>
        <w:t>.</w:t>
      </w:r>
    </w:p>
    <w:p w14:paraId="71B52DD1" w14:textId="4AFD49B6" w:rsidR="004B1294" w:rsidRDefault="0035196D" w:rsidP="00E42779">
      <w:pPr>
        <w:pStyle w:val="ListParagraph"/>
        <w:numPr>
          <w:ilvl w:val="0"/>
          <w:numId w:val="4"/>
        </w:numPr>
      </w:pPr>
      <w:r>
        <w:t xml:space="preserve">On </w:t>
      </w:r>
      <w:r w:rsidRPr="00C57596">
        <w:rPr>
          <w:b/>
          <w:bCs/>
        </w:rPr>
        <w:t>Server1</w:t>
      </w:r>
      <w:r>
        <w:t xml:space="preserve">, remove </w:t>
      </w:r>
      <w:proofErr w:type="spellStart"/>
      <w:r w:rsidR="00F16C32">
        <w:rPr>
          <w:b/>
          <w:bCs/>
        </w:rPr>
        <w:t>G_Sales</w:t>
      </w:r>
      <w:proofErr w:type="spellEnd"/>
      <w:r w:rsidR="00760933">
        <w:t xml:space="preserve"> from GPO1’s DACL</w:t>
      </w:r>
      <w:r w:rsidR="00772DC1">
        <w:t>.</w:t>
      </w:r>
      <w:r w:rsidR="004B1294">
        <w:t xml:space="preserve"> Add Authenticated Users back in.</w:t>
      </w:r>
    </w:p>
    <w:p w14:paraId="14478EB0" w14:textId="36B5A62F" w:rsidR="00FD5045" w:rsidRDefault="00772DC1" w:rsidP="00E42779">
      <w:pPr>
        <w:pStyle w:val="ListParagraph"/>
        <w:numPr>
          <w:ilvl w:val="0"/>
          <w:numId w:val="4"/>
        </w:numPr>
      </w:pPr>
      <w:r>
        <w:t>U</w:t>
      </w:r>
      <w:r w:rsidR="00760933">
        <w:t xml:space="preserve">nlink </w:t>
      </w:r>
      <w:r w:rsidR="00760933" w:rsidRPr="00C57596">
        <w:rPr>
          <w:b/>
          <w:bCs/>
        </w:rPr>
        <w:t>GPO1</w:t>
      </w:r>
      <w:r w:rsidR="00760933">
        <w:t xml:space="preserve"> from </w:t>
      </w:r>
      <w:r w:rsidR="0035196D">
        <w:t xml:space="preserve">the </w:t>
      </w:r>
      <w:r w:rsidR="0035196D" w:rsidRPr="00C57596">
        <w:rPr>
          <w:b/>
          <w:bCs/>
        </w:rPr>
        <w:t>Sales OU</w:t>
      </w:r>
      <w:r w:rsidR="00760933">
        <w:t>.</w:t>
      </w:r>
    </w:p>
    <w:p w14:paraId="1839A6B8" w14:textId="77777777" w:rsidR="00760933" w:rsidRDefault="00760933" w:rsidP="00E42779">
      <w:pPr>
        <w:pStyle w:val="ListParagraph"/>
        <w:numPr>
          <w:ilvl w:val="0"/>
          <w:numId w:val="4"/>
        </w:numPr>
      </w:pPr>
      <w:r>
        <w:t>Close the Group Policy Management console</w:t>
      </w:r>
      <w:r w:rsidR="00C600A2">
        <w:t>.</w:t>
      </w:r>
      <w:r>
        <w:t xml:space="preserve"> </w:t>
      </w:r>
      <w:r w:rsidR="00C600A2">
        <w:t>S</w:t>
      </w:r>
      <w:r>
        <w:t>tay logged on if you’re continuing to the next activity.</w:t>
      </w:r>
    </w:p>
    <w:p w14:paraId="7F068813" w14:textId="08F114E2" w:rsidR="00760933" w:rsidRDefault="009648D1" w:rsidP="002C5298">
      <w:pPr>
        <w:pStyle w:val="Heading1"/>
      </w:pPr>
      <w:bookmarkStart w:id="3" w:name="_Toc210333247"/>
      <w:r>
        <w:t xml:space="preserve">Activity </w:t>
      </w:r>
      <w:r w:rsidR="002E7069">
        <w:t>7-2</w:t>
      </w:r>
      <w:r w:rsidR="00760933">
        <w:t>: Creating a Software Restriction Policy</w:t>
      </w:r>
      <w:bookmarkEnd w:id="3"/>
    </w:p>
    <w:p w14:paraId="389F47A0" w14:textId="77777777" w:rsidR="00760933" w:rsidRDefault="00760933" w:rsidP="00760933">
      <w:r>
        <w:t xml:space="preserve">Time Required: </w:t>
      </w:r>
      <w:r w:rsidR="00240D86">
        <w:t>1</w:t>
      </w:r>
      <w:r>
        <w:t>0 minutes</w:t>
      </w:r>
    </w:p>
    <w:p w14:paraId="518B8F61" w14:textId="77777777" w:rsidR="00760933" w:rsidRDefault="00760933" w:rsidP="00760933">
      <w:r>
        <w:t>Objective: Create a software restriction policy and test it.</w:t>
      </w:r>
    </w:p>
    <w:p w14:paraId="7208564D" w14:textId="72FDF732" w:rsidR="00760933" w:rsidRDefault="00760933" w:rsidP="00760933">
      <w:r>
        <w:t xml:space="preserve">Required Tools and Equipment: Server1 and </w:t>
      </w:r>
      <w:r w:rsidR="00067139">
        <w:t>Win11</w:t>
      </w:r>
    </w:p>
    <w:p w14:paraId="44E3AE8D" w14:textId="77777777" w:rsidR="00760933" w:rsidRDefault="00760933" w:rsidP="00107D51">
      <w:r>
        <w:t xml:space="preserve">Description: You want to begin locking down some computers in your company by restricting which programs users can run. You want to use settings in the Software Restriction Policies folder, so you decide to create a simple policy to test this feature. This policy is created in the </w:t>
      </w:r>
      <w:r w:rsidR="00852C9E">
        <w:t>User</w:t>
      </w:r>
      <w:r>
        <w:t xml:space="preserve"> Configuration section of the GPO, but the process is the same in the </w:t>
      </w:r>
      <w:r w:rsidR="00852C9E">
        <w:t>Computer</w:t>
      </w:r>
      <w:r>
        <w:t xml:space="preserve"> Configuration section.</w:t>
      </w:r>
    </w:p>
    <w:p w14:paraId="6DAC2452" w14:textId="77777777" w:rsidR="00760933" w:rsidRDefault="00760933" w:rsidP="00E42779">
      <w:pPr>
        <w:pStyle w:val="ListParagraph"/>
        <w:numPr>
          <w:ilvl w:val="0"/>
          <w:numId w:val="5"/>
        </w:numPr>
      </w:pPr>
      <w:r>
        <w:lastRenderedPageBreak/>
        <w:t xml:space="preserve">Log on to Server1 as </w:t>
      </w:r>
      <w:r w:rsidR="00AE5DAC">
        <w:t>your</w:t>
      </w:r>
      <w:r w:rsidR="008C55F3">
        <w:t xml:space="preserve"> administrator </w:t>
      </w:r>
      <w:r w:rsidR="000C4FB1">
        <w:t xml:space="preserve">level </w:t>
      </w:r>
      <w:r w:rsidR="008C55F3">
        <w:t>account</w:t>
      </w:r>
      <w:r>
        <w:t>, if necessary.</w:t>
      </w:r>
    </w:p>
    <w:p w14:paraId="7FFA5A77" w14:textId="77777777" w:rsidR="00760933" w:rsidRDefault="00760933" w:rsidP="00E42779">
      <w:pPr>
        <w:pStyle w:val="ListParagraph"/>
        <w:numPr>
          <w:ilvl w:val="0"/>
          <w:numId w:val="5"/>
        </w:numPr>
      </w:pPr>
      <w:r>
        <w:t xml:space="preserve">Open the Group Policy Management console, and then open GPO1 in the Group Policy Management Editor. Expand </w:t>
      </w:r>
      <w:r w:rsidR="008B7654">
        <w:rPr>
          <w:b/>
          <w:bCs/>
        </w:rPr>
        <w:t>User</w:t>
      </w:r>
      <w:r w:rsidRPr="00CB5F6B">
        <w:rPr>
          <w:b/>
          <w:bCs/>
        </w:rPr>
        <w:t xml:space="preserve"> Configuration</w:t>
      </w:r>
      <w:r w:rsidR="00CB5F6B">
        <w:rPr>
          <w:b/>
          <w:bCs/>
        </w:rPr>
        <w:t xml:space="preserve"> </w:t>
      </w:r>
      <w:r w:rsidR="00CB5F6B" w:rsidRPr="00CB5F6B">
        <w:rPr>
          <w:b/>
          <w:bCs/>
        </w:rPr>
        <w:sym w:font="Wingdings" w:char="F0E0"/>
      </w:r>
      <w:r w:rsidRPr="00CB5F6B">
        <w:rPr>
          <w:b/>
          <w:bCs/>
        </w:rPr>
        <w:t xml:space="preserve"> Policies</w:t>
      </w:r>
      <w:r w:rsidR="00CB5F6B">
        <w:rPr>
          <w:b/>
          <w:bCs/>
        </w:rPr>
        <w:t xml:space="preserve"> </w:t>
      </w:r>
      <w:r w:rsidR="00CB5F6B" w:rsidRPr="00CB5F6B">
        <w:rPr>
          <w:b/>
          <w:bCs/>
        </w:rPr>
        <w:sym w:font="Wingdings" w:char="F0E0"/>
      </w:r>
      <w:r w:rsidRPr="00CB5F6B">
        <w:rPr>
          <w:b/>
          <w:bCs/>
        </w:rPr>
        <w:t xml:space="preserve"> Windows Settings</w:t>
      </w:r>
      <w:r w:rsidR="00CB5F6B">
        <w:rPr>
          <w:b/>
          <w:bCs/>
        </w:rPr>
        <w:t xml:space="preserve"> </w:t>
      </w:r>
      <w:r w:rsidR="00CB5F6B" w:rsidRPr="00CB5F6B">
        <w:rPr>
          <w:b/>
          <w:bCs/>
        </w:rPr>
        <w:sym w:font="Wingdings" w:char="F0E0"/>
      </w:r>
      <w:r w:rsidRPr="00CB5F6B">
        <w:rPr>
          <w:b/>
          <w:bCs/>
        </w:rPr>
        <w:t xml:space="preserve"> Security Settings</w:t>
      </w:r>
      <w:r w:rsidR="00CB5F6B">
        <w:rPr>
          <w:b/>
          <w:bCs/>
        </w:rPr>
        <w:t xml:space="preserve"> </w:t>
      </w:r>
      <w:r w:rsidR="00CB5F6B" w:rsidRPr="00CB5F6B">
        <w:rPr>
          <w:b/>
          <w:bCs/>
        </w:rPr>
        <w:sym w:font="Wingdings" w:char="F0E0"/>
      </w:r>
      <w:r w:rsidRPr="00CB5F6B">
        <w:rPr>
          <w:b/>
          <w:bCs/>
        </w:rPr>
        <w:t xml:space="preserve"> Software Restriction Policies</w:t>
      </w:r>
      <w:r>
        <w:t xml:space="preserve">. Right-click </w:t>
      </w:r>
      <w:r w:rsidRPr="00B20F51">
        <w:rPr>
          <w:b/>
          <w:bCs/>
        </w:rPr>
        <w:t>Software Restriction Policies</w:t>
      </w:r>
      <w:r>
        <w:t xml:space="preserve"> and click </w:t>
      </w:r>
      <w:r w:rsidRPr="00B20F51">
        <w:rPr>
          <w:b/>
          <w:bCs/>
        </w:rPr>
        <w:t>New Software Restriction Policies</w:t>
      </w:r>
      <w:r>
        <w:t>.</w:t>
      </w:r>
    </w:p>
    <w:p w14:paraId="426D9106" w14:textId="77777777" w:rsidR="00760933" w:rsidRDefault="00760933" w:rsidP="00E42779">
      <w:pPr>
        <w:pStyle w:val="ListParagraph"/>
        <w:numPr>
          <w:ilvl w:val="0"/>
          <w:numId w:val="5"/>
        </w:numPr>
      </w:pPr>
      <w:r>
        <w:t>Click the Security Levels folder in the left pane to see the three default rules in the right pane. The Unrestricted rule has a small check mark, indicating that it’s currently selected as the default. Double-click Disallowed to open this rule’s Properties dialog box</w:t>
      </w:r>
      <w:r w:rsidR="00D00ECB">
        <w:t>.</w:t>
      </w:r>
      <w:r>
        <w:t xml:space="preserve"> </w:t>
      </w:r>
      <w:r w:rsidR="00D00ECB">
        <w:t>C</w:t>
      </w:r>
      <w:r>
        <w:t>lick Set as Default. Click Yes, and then click OK.</w:t>
      </w:r>
    </w:p>
    <w:p w14:paraId="00616E85" w14:textId="77777777" w:rsidR="00760933" w:rsidRDefault="00760933" w:rsidP="00E42779">
      <w:pPr>
        <w:pStyle w:val="ListParagraph"/>
        <w:numPr>
          <w:ilvl w:val="0"/>
          <w:numId w:val="5"/>
        </w:numPr>
      </w:pPr>
      <w:r>
        <w:t xml:space="preserve">Click the </w:t>
      </w:r>
      <w:r w:rsidRPr="00B20F51">
        <w:rPr>
          <w:b/>
          <w:bCs/>
        </w:rPr>
        <w:t>Additional Rules</w:t>
      </w:r>
      <w:r>
        <w:t xml:space="preserve"> folder. </w:t>
      </w:r>
      <w:r w:rsidR="00B20F51">
        <w:t>T</w:t>
      </w:r>
      <w:r>
        <w:t xml:space="preserve">wo path rules were created automatically that refer to a Registry key specifying the Windows directory and the Program Files directory. </w:t>
      </w:r>
      <w:r w:rsidR="006255FF">
        <w:t>L</w:t>
      </w:r>
      <w:r>
        <w:t xml:space="preserve">eave them as is (recommended). Double-click the path rule listed first to open the dialog box. This path rule refers to the </w:t>
      </w:r>
      <w:proofErr w:type="spellStart"/>
      <w:r>
        <w:t>SystemRoot</w:t>
      </w:r>
      <w:proofErr w:type="spellEnd"/>
      <w:r>
        <w:t xml:space="preserve"> folder, which is C:\Windows on most systems, and it’s set to Unrestricted. Click Cancel. Look at the second path rule, which refers to the Program Files folder and is also unrestricted. Click Cancel.</w:t>
      </w:r>
    </w:p>
    <w:p w14:paraId="34D9A7E7" w14:textId="77777777" w:rsidR="00760933" w:rsidRDefault="00760933" w:rsidP="00E42779">
      <w:pPr>
        <w:pStyle w:val="ListParagraph"/>
        <w:numPr>
          <w:ilvl w:val="0"/>
          <w:numId w:val="5"/>
        </w:numPr>
      </w:pPr>
      <w:r>
        <w:t xml:space="preserve">Click </w:t>
      </w:r>
      <w:r w:rsidRPr="00E54C45">
        <w:rPr>
          <w:b/>
          <w:bCs/>
        </w:rPr>
        <w:t>Software Restriction Policies</w:t>
      </w:r>
      <w:r>
        <w:t xml:space="preserve"> in the left pane. Double-click </w:t>
      </w:r>
      <w:r w:rsidRPr="00E54C45">
        <w:rPr>
          <w:b/>
          <w:bCs/>
        </w:rPr>
        <w:t>Enforcement</w:t>
      </w:r>
      <w:r>
        <w:t xml:space="preserve"> in the right pane. In the Properties dialog box, click the All users except</w:t>
      </w:r>
      <w:r w:rsidR="00D34175">
        <w:t xml:space="preserve"> the</w:t>
      </w:r>
      <w:r>
        <w:t xml:space="preserve"> local </w:t>
      </w:r>
      <w:r w:rsidR="00D34175">
        <w:t>administrator’s</w:t>
      </w:r>
      <w:r>
        <w:t xml:space="preserve"> option button. Read the other options and their descriptions, and then click OK.</w:t>
      </w:r>
    </w:p>
    <w:p w14:paraId="1D0B1C9E" w14:textId="77777777" w:rsidR="00760933" w:rsidRDefault="00760933" w:rsidP="00E42779">
      <w:pPr>
        <w:pStyle w:val="ListParagraph"/>
        <w:numPr>
          <w:ilvl w:val="0"/>
          <w:numId w:val="5"/>
        </w:numPr>
      </w:pPr>
      <w:r>
        <w:t>Double-click Designated File Types in the right pane. In the Properties dialog box, scroll through the list of file types that are considered executable files, and then click Cancel. Close the Group Policy Management Editor.</w:t>
      </w:r>
    </w:p>
    <w:p w14:paraId="4E559724" w14:textId="77777777" w:rsidR="00760933" w:rsidRDefault="00760933" w:rsidP="00E42779">
      <w:pPr>
        <w:pStyle w:val="ListParagraph"/>
        <w:numPr>
          <w:ilvl w:val="0"/>
          <w:numId w:val="5"/>
        </w:numPr>
      </w:pPr>
      <w:r>
        <w:t>In the Group Policy Manageme</w:t>
      </w:r>
      <w:r w:rsidR="00AE1B37">
        <w:t xml:space="preserve">nt console, link </w:t>
      </w:r>
      <w:r w:rsidR="00AE1B37" w:rsidRPr="00E54C45">
        <w:rPr>
          <w:b/>
          <w:bCs/>
        </w:rPr>
        <w:t>GPO1</w:t>
      </w:r>
      <w:r w:rsidR="00AE1B37">
        <w:t xml:space="preserve"> to the </w:t>
      </w:r>
      <w:r w:rsidR="00434C04" w:rsidRPr="00434C04">
        <w:rPr>
          <w:b/>
          <w:bCs/>
        </w:rPr>
        <w:t>Employees</w:t>
      </w:r>
      <w:r w:rsidR="00AE1B37" w:rsidRPr="00E54C45">
        <w:rPr>
          <w:b/>
          <w:bCs/>
        </w:rPr>
        <w:t xml:space="preserve"> OU</w:t>
      </w:r>
      <w:r>
        <w:t xml:space="preserve">. </w:t>
      </w:r>
      <w:r w:rsidR="00434C04">
        <w:t>This</w:t>
      </w:r>
      <w:r w:rsidR="00AE1B37">
        <w:t xml:space="preserve"> </w:t>
      </w:r>
      <w:r>
        <w:t xml:space="preserve">is where the </w:t>
      </w:r>
      <w:r w:rsidR="00434C04">
        <w:t>users</w:t>
      </w:r>
      <w:r>
        <w:t xml:space="preserve"> account</w:t>
      </w:r>
      <w:r w:rsidR="00434C04">
        <w:t>s</w:t>
      </w:r>
      <w:r>
        <w:t xml:space="preserve"> </w:t>
      </w:r>
      <w:r w:rsidR="00434C04">
        <w:t>are</w:t>
      </w:r>
      <w:r>
        <w:t xml:space="preserve"> located, so this policy applies only to </w:t>
      </w:r>
      <w:r w:rsidR="00434C04">
        <w:t>those users</w:t>
      </w:r>
      <w:r>
        <w:t>.</w:t>
      </w:r>
    </w:p>
    <w:p w14:paraId="44940D54" w14:textId="0DC07FCC" w:rsidR="00760933" w:rsidRDefault="00760933" w:rsidP="00E42779">
      <w:pPr>
        <w:pStyle w:val="ListParagraph"/>
        <w:numPr>
          <w:ilvl w:val="0"/>
          <w:numId w:val="5"/>
        </w:numPr>
      </w:pPr>
      <w:r>
        <w:t xml:space="preserve">Log on to the domain from </w:t>
      </w:r>
      <w:r w:rsidR="00067139">
        <w:t>Win11</w:t>
      </w:r>
      <w:r>
        <w:t xml:space="preserve"> as </w:t>
      </w:r>
      <w:r w:rsidR="00AE5DAC">
        <w:t>your</w:t>
      </w:r>
      <w:r w:rsidR="008C55F3">
        <w:t xml:space="preserve"> administrator </w:t>
      </w:r>
      <w:r w:rsidR="00E54C45">
        <w:t xml:space="preserve">level </w:t>
      </w:r>
      <w:r w:rsidR="008C55F3">
        <w:t>account</w:t>
      </w:r>
      <w:r>
        <w:t xml:space="preserve">. Open a command prompt window, type </w:t>
      </w:r>
      <w:proofErr w:type="spellStart"/>
      <w:r w:rsidRPr="00357EA6">
        <w:rPr>
          <w:b/>
          <w:bCs/>
        </w:rPr>
        <w:t>gpupdate</w:t>
      </w:r>
      <w:proofErr w:type="spellEnd"/>
      <w:r w:rsidR="005B3609">
        <w:rPr>
          <w:b/>
          <w:bCs/>
        </w:rPr>
        <w:t xml:space="preserve"> /force</w:t>
      </w:r>
      <w:r>
        <w:t>, and press Enter. Close the command prompt window.</w:t>
      </w:r>
    </w:p>
    <w:p w14:paraId="7ED033C4" w14:textId="77777777" w:rsidR="00403C84" w:rsidRPr="00403C84" w:rsidRDefault="00F27124" w:rsidP="00E42779">
      <w:pPr>
        <w:pStyle w:val="ListParagraph"/>
        <w:numPr>
          <w:ilvl w:val="0"/>
          <w:numId w:val="5"/>
        </w:numPr>
      </w:pPr>
      <w:r>
        <w:t xml:space="preserve">Create a folder on the local disk, c:\temp. </w:t>
      </w:r>
      <w:r w:rsidR="00760933">
        <w:t xml:space="preserve">Open Notepad and type the </w:t>
      </w:r>
      <w:r w:rsidR="00031B61">
        <w:t xml:space="preserve">following </w:t>
      </w:r>
      <w:r w:rsidR="00760933">
        <w:t>command</w:t>
      </w:r>
      <w:r w:rsidR="00031B61">
        <w:t>s</w:t>
      </w:r>
      <w:r w:rsidR="00403C84">
        <w:br/>
      </w:r>
      <w:proofErr w:type="spellStart"/>
      <w:r w:rsidR="00760933" w:rsidRPr="00F27124">
        <w:rPr>
          <w:b/>
        </w:rPr>
        <w:t>dir</w:t>
      </w:r>
      <w:proofErr w:type="spellEnd"/>
      <w:r w:rsidR="00760933" w:rsidRPr="00F27124">
        <w:rPr>
          <w:b/>
        </w:rPr>
        <w:t xml:space="preserve"> /s</w:t>
      </w:r>
      <w:r w:rsidR="00403C84">
        <w:rPr>
          <w:b/>
        </w:rPr>
        <w:br/>
        <w:t>pause</w:t>
      </w:r>
    </w:p>
    <w:p w14:paraId="145EE7C2" w14:textId="77777777" w:rsidR="00760933" w:rsidRDefault="00760933" w:rsidP="00E42779">
      <w:pPr>
        <w:pStyle w:val="ListParagraph"/>
        <w:numPr>
          <w:ilvl w:val="0"/>
          <w:numId w:val="5"/>
        </w:numPr>
      </w:pPr>
      <w:r>
        <w:t>Save the file as "c:\</w:t>
      </w:r>
      <w:r w:rsidR="00F27124">
        <w:t>temp\</w:t>
      </w:r>
      <w:r>
        <w:t xml:space="preserve">test.bat" and exit Notepad. Remember to use quotes around the filename so that Notepad doesn’t add the .txt extension. This simple </w:t>
      </w:r>
      <w:r>
        <w:lastRenderedPageBreak/>
        <w:t xml:space="preserve">batch file runs the </w:t>
      </w:r>
      <w:proofErr w:type="spellStart"/>
      <w:r>
        <w:t>dir</w:t>
      </w:r>
      <w:proofErr w:type="spellEnd"/>
      <w:r>
        <w:t xml:space="preserve"> command and lists files in subdirectories to test the software restriction policy you just created.</w:t>
      </w:r>
    </w:p>
    <w:p w14:paraId="17EDB334" w14:textId="77777777" w:rsidR="00760933" w:rsidRDefault="00760933" w:rsidP="00E42779">
      <w:pPr>
        <w:pStyle w:val="ListParagraph"/>
        <w:numPr>
          <w:ilvl w:val="0"/>
          <w:numId w:val="5"/>
        </w:numPr>
      </w:pPr>
      <w:r>
        <w:t>To be sure your batch file works, right-click Start, click Run, type c:</w:t>
      </w:r>
      <w:r w:rsidR="001279BA">
        <w:t>\temp</w:t>
      </w:r>
      <w:r>
        <w:t>\test.bat in the Open text box, and press Enter. You exempted local adminis</w:t>
      </w:r>
      <w:r w:rsidR="008C55F3">
        <w:t xml:space="preserve">trators from the policy, so an </w:t>
      </w:r>
      <w:r>
        <w:t>Administrator account can still run this program. You see a long listing of all files and folders on the C drive.</w:t>
      </w:r>
    </w:p>
    <w:p w14:paraId="15008E70" w14:textId="13A395C7" w:rsidR="00760933" w:rsidRDefault="00760933" w:rsidP="00E42779">
      <w:pPr>
        <w:pStyle w:val="ListParagraph"/>
        <w:numPr>
          <w:ilvl w:val="0"/>
          <w:numId w:val="5"/>
        </w:numPr>
      </w:pPr>
      <w:r>
        <w:t xml:space="preserve">Log off </w:t>
      </w:r>
      <w:r w:rsidR="00067139">
        <w:t>Win11</w:t>
      </w:r>
      <w:r>
        <w:t xml:space="preserve"> a</w:t>
      </w:r>
      <w:r w:rsidR="00B74695">
        <w:t>nd then log on again as Sales</w:t>
      </w:r>
      <w:r>
        <w:t>1.</w:t>
      </w:r>
    </w:p>
    <w:p w14:paraId="5165092C" w14:textId="77777777" w:rsidR="00760933" w:rsidRDefault="00760933" w:rsidP="00E42779">
      <w:pPr>
        <w:pStyle w:val="ListParagraph"/>
        <w:numPr>
          <w:ilvl w:val="0"/>
          <w:numId w:val="5"/>
        </w:numPr>
      </w:pPr>
      <w:r>
        <w:t>Start Notepad to verify that you can run programs in the C:\Windows directory. Exit Notepad.</w:t>
      </w:r>
    </w:p>
    <w:p w14:paraId="2C1DB673" w14:textId="77777777" w:rsidR="00DE5DF1" w:rsidRDefault="00760933" w:rsidP="00E42779">
      <w:pPr>
        <w:pStyle w:val="ListParagraph"/>
        <w:numPr>
          <w:ilvl w:val="0"/>
          <w:numId w:val="5"/>
        </w:numPr>
      </w:pPr>
      <w:r>
        <w:t>Right-click Start, click Run, type c:\</w:t>
      </w:r>
      <w:r w:rsidR="00E97EF7">
        <w:t>temp\</w:t>
      </w:r>
      <w:r>
        <w:t>test.bat in the Open text box, and press Enter. You see a message stating that your system administrator has blocked the program.</w:t>
      </w:r>
    </w:p>
    <w:p w14:paraId="0AED2EF9" w14:textId="77777777" w:rsidR="00DE5DF1" w:rsidRPr="00DE5DF1" w:rsidRDefault="00DE5DF1" w:rsidP="00E42779">
      <w:pPr>
        <w:pStyle w:val="ListParagraph"/>
        <w:numPr>
          <w:ilvl w:val="0"/>
          <w:numId w:val="5"/>
        </w:numPr>
        <w:rPr>
          <w:b/>
        </w:rPr>
      </w:pPr>
      <w:r w:rsidRPr="00DE5DF1">
        <w:rPr>
          <w:b/>
        </w:rPr>
        <w:t>Insert a screenshot:</w:t>
      </w:r>
    </w:p>
    <w:sdt>
      <w:sdtPr>
        <w:rPr>
          <w:rStyle w:val="Red"/>
        </w:rPr>
        <w:id w:val="585039693"/>
        <w:placeholder>
          <w:docPart w:val="9647587E017D45A69E8D65444F17FCC1"/>
        </w:placeholder>
        <w:showingPlcHdr/>
      </w:sdtPr>
      <w:sdtEndPr>
        <w:rPr>
          <w:rStyle w:val="Red"/>
        </w:rPr>
      </w:sdtEndPr>
      <w:sdtContent>
        <w:p w14:paraId="482FCE17" w14:textId="77777777" w:rsidR="008A0346" w:rsidRDefault="008A0346" w:rsidP="008A0346">
          <w:pPr>
            <w:rPr>
              <w:rStyle w:val="Red"/>
            </w:rPr>
          </w:pPr>
          <w:r>
            <w:rPr>
              <w:rStyle w:val="PlaceholderText"/>
              <w:color w:val="FF0000"/>
            </w:rPr>
            <w:t>Click or tap here to enter text.</w:t>
          </w:r>
        </w:p>
      </w:sdtContent>
    </w:sdt>
    <w:p w14:paraId="6D0214B4" w14:textId="77777777" w:rsidR="00760933" w:rsidRDefault="00760933" w:rsidP="00E42779">
      <w:pPr>
        <w:pStyle w:val="ListParagraph"/>
        <w:numPr>
          <w:ilvl w:val="0"/>
          <w:numId w:val="5"/>
        </w:numPr>
      </w:pPr>
      <w:r>
        <w:t>Click OK.</w:t>
      </w:r>
    </w:p>
    <w:p w14:paraId="03E1411E" w14:textId="2353162F" w:rsidR="00D65D62" w:rsidRDefault="00760933" w:rsidP="00E42779">
      <w:pPr>
        <w:pStyle w:val="ListParagraph"/>
        <w:numPr>
          <w:ilvl w:val="0"/>
          <w:numId w:val="5"/>
        </w:numPr>
      </w:pPr>
      <w:r>
        <w:t xml:space="preserve">Log off </w:t>
      </w:r>
      <w:r w:rsidR="00067139">
        <w:t>Win11</w:t>
      </w:r>
      <w:r>
        <w:t>. On S</w:t>
      </w:r>
      <w:r w:rsidR="00A96471">
        <w:t xml:space="preserve">erver1, unlink </w:t>
      </w:r>
      <w:r w:rsidR="00A96471" w:rsidRPr="00D65D62">
        <w:rPr>
          <w:b/>
          <w:bCs/>
        </w:rPr>
        <w:t>GPO1</w:t>
      </w:r>
      <w:r w:rsidR="00A96471">
        <w:t xml:space="preserve"> from the Workstations OU</w:t>
      </w:r>
      <w:r>
        <w:t>.</w:t>
      </w:r>
    </w:p>
    <w:p w14:paraId="738BDBF6" w14:textId="77777777" w:rsidR="00760933" w:rsidRDefault="00760933" w:rsidP="00E42779">
      <w:pPr>
        <w:pStyle w:val="ListParagraph"/>
        <w:numPr>
          <w:ilvl w:val="0"/>
          <w:numId w:val="5"/>
        </w:numPr>
      </w:pPr>
      <w:r>
        <w:t xml:space="preserve">In the Group Policy Objects folder, open GPO1 in the Group Policy Management Editor. Navigate to the Software Restriction Policies node under Computer Configuration, and then right-click it and click </w:t>
      </w:r>
      <w:r w:rsidRPr="001D207B">
        <w:rPr>
          <w:b/>
          <w:bCs/>
        </w:rPr>
        <w:t>Delete Software Restriction Policies</w:t>
      </w:r>
      <w:r>
        <w:t>. Click Yes.</w:t>
      </w:r>
    </w:p>
    <w:p w14:paraId="578251D2" w14:textId="77777777" w:rsidR="00760933" w:rsidRDefault="00760933" w:rsidP="00E42779">
      <w:pPr>
        <w:pStyle w:val="ListParagraph"/>
        <w:numPr>
          <w:ilvl w:val="0"/>
          <w:numId w:val="5"/>
        </w:numPr>
      </w:pPr>
      <w:r>
        <w:t>Stay logged on if you’re continuing to the next activity.</w:t>
      </w:r>
    </w:p>
    <w:p w14:paraId="3D89BD08" w14:textId="0E2F9D3F" w:rsidR="00760933" w:rsidRDefault="00760933" w:rsidP="00291124">
      <w:pPr>
        <w:pStyle w:val="Heading1"/>
      </w:pPr>
      <w:bookmarkStart w:id="4" w:name="_Toc210333248"/>
      <w:r>
        <w:t xml:space="preserve">Activity </w:t>
      </w:r>
      <w:r w:rsidR="002E7069">
        <w:t>7</w:t>
      </w:r>
      <w:r>
        <w:t>-</w:t>
      </w:r>
      <w:r w:rsidR="002E7069">
        <w:t>3</w:t>
      </w:r>
      <w:r>
        <w:t>: Creating an Application Control Policy</w:t>
      </w:r>
      <w:bookmarkEnd w:id="4"/>
    </w:p>
    <w:p w14:paraId="6825AA47" w14:textId="77777777" w:rsidR="00760933" w:rsidRDefault="00760933" w:rsidP="00760933">
      <w:r>
        <w:t xml:space="preserve">Time Required: </w:t>
      </w:r>
      <w:r w:rsidR="00C51E5C">
        <w:t>1</w:t>
      </w:r>
      <w:r>
        <w:t>0 minutes</w:t>
      </w:r>
    </w:p>
    <w:p w14:paraId="080265D9" w14:textId="77777777" w:rsidR="00760933" w:rsidRDefault="00760933" w:rsidP="00760933">
      <w:r>
        <w:t>Objective: Create an application control policy.</w:t>
      </w:r>
    </w:p>
    <w:p w14:paraId="5F09F991" w14:textId="5D555AE2" w:rsidR="00760933" w:rsidRDefault="00760933" w:rsidP="00760933">
      <w:r>
        <w:t xml:space="preserve">Required Tools and Equipment: Server1 and </w:t>
      </w:r>
      <w:r w:rsidR="00067139">
        <w:t>Win11</w:t>
      </w:r>
    </w:p>
    <w:p w14:paraId="1CB8114F" w14:textId="77777777" w:rsidR="00760933" w:rsidRDefault="00760933" w:rsidP="00760933">
      <w:r>
        <w:t>Description: You want to see how the Application Control Policies settings work differently from software restriction policies, so you create a rule in the AppLocker node.</w:t>
      </w:r>
    </w:p>
    <w:p w14:paraId="5C7CD12C" w14:textId="77777777" w:rsidR="00760933" w:rsidRDefault="00760933" w:rsidP="00E42779">
      <w:pPr>
        <w:pStyle w:val="ListParagraph"/>
        <w:numPr>
          <w:ilvl w:val="0"/>
          <w:numId w:val="6"/>
        </w:numPr>
      </w:pPr>
      <w:r>
        <w:t xml:space="preserve">Log on to Server1 as </w:t>
      </w:r>
      <w:r w:rsidR="00AE5DAC">
        <w:t>your</w:t>
      </w:r>
      <w:r w:rsidR="00831862">
        <w:t xml:space="preserve"> administrator </w:t>
      </w:r>
      <w:r w:rsidR="00934E53">
        <w:t xml:space="preserve">level </w:t>
      </w:r>
      <w:r w:rsidR="00831862">
        <w:t>account</w:t>
      </w:r>
      <w:r>
        <w:t>, if necessary.</w:t>
      </w:r>
    </w:p>
    <w:p w14:paraId="3B717E25" w14:textId="5F91C8A3" w:rsidR="00852C9E" w:rsidRDefault="00852C9E" w:rsidP="00E42779">
      <w:pPr>
        <w:pStyle w:val="ListParagraph"/>
        <w:numPr>
          <w:ilvl w:val="0"/>
          <w:numId w:val="6"/>
        </w:numPr>
      </w:pPr>
      <w:r>
        <w:lastRenderedPageBreak/>
        <w:t xml:space="preserve">Logon to </w:t>
      </w:r>
      <w:r w:rsidR="00067139">
        <w:t>Win11</w:t>
      </w:r>
      <w:r>
        <w:t xml:space="preserve"> as your administrator account, open a command prompt and do a</w:t>
      </w:r>
      <w:r w:rsidR="00240503">
        <w:br/>
      </w:r>
      <w:proofErr w:type="spellStart"/>
      <w:r w:rsidRPr="00240503">
        <w:rPr>
          <w:b/>
          <w:bCs/>
        </w:rPr>
        <w:t>gpupdate</w:t>
      </w:r>
      <w:proofErr w:type="spellEnd"/>
      <w:r w:rsidRPr="00240503">
        <w:rPr>
          <w:b/>
          <w:bCs/>
        </w:rPr>
        <w:t xml:space="preserve"> /force</w:t>
      </w:r>
      <w:r>
        <w:t xml:space="preserve"> to </w:t>
      </w:r>
      <w:r w:rsidR="00240503">
        <w:t>make sure the</w:t>
      </w:r>
      <w:r>
        <w:t xml:space="preserve"> policies you applied in the last exercise</w:t>
      </w:r>
      <w:r w:rsidR="00240503">
        <w:t xml:space="preserve"> are removed.</w:t>
      </w:r>
    </w:p>
    <w:p w14:paraId="0C012045" w14:textId="77777777" w:rsidR="00760933" w:rsidRDefault="00760933" w:rsidP="00E42779">
      <w:pPr>
        <w:pStyle w:val="ListParagraph"/>
        <w:numPr>
          <w:ilvl w:val="0"/>
          <w:numId w:val="6"/>
        </w:numPr>
      </w:pPr>
      <w:r>
        <w:t xml:space="preserve">Open the Group Policy Management console, and then open </w:t>
      </w:r>
      <w:r w:rsidRPr="00CC4B99">
        <w:rPr>
          <w:b/>
          <w:bCs/>
        </w:rPr>
        <w:t>GPO1</w:t>
      </w:r>
      <w:r>
        <w:t xml:space="preserve"> in the Group Policy Management Editor. Expand </w:t>
      </w:r>
      <w:r w:rsidRPr="00CC4B99">
        <w:rPr>
          <w:b/>
          <w:bCs/>
        </w:rPr>
        <w:t>Computer Configuration</w:t>
      </w:r>
      <w:r w:rsidR="00CC4B99">
        <w:rPr>
          <w:b/>
          <w:bCs/>
        </w:rPr>
        <w:t xml:space="preserve"> </w:t>
      </w:r>
      <w:r w:rsidR="00CC4B99" w:rsidRPr="00CC4B99">
        <w:rPr>
          <w:b/>
          <w:bCs/>
        </w:rPr>
        <w:sym w:font="Wingdings" w:char="F0E0"/>
      </w:r>
      <w:r w:rsidRPr="00CC4B99">
        <w:rPr>
          <w:b/>
          <w:bCs/>
        </w:rPr>
        <w:t xml:space="preserve"> Policies</w:t>
      </w:r>
      <w:r w:rsidR="00CC4B99">
        <w:rPr>
          <w:b/>
          <w:bCs/>
        </w:rPr>
        <w:t xml:space="preserve"> </w:t>
      </w:r>
      <w:r w:rsidR="00CC4B99" w:rsidRPr="00CC4B99">
        <w:rPr>
          <w:b/>
          <w:bCs/>
        </w:rPr>
        <w:sym w:font="Wingdings" w:char="F0E0"/>
      </w:r>
      <w:r w:rsidRPr="00CC4B99">
        <w:rPr>
          <w:b/>
          <w:bCs/>
        </w:rPr>
        <w:t xml:space="preserve"> Windows Settings</w:t>
      </w:r>
      <w:r w:rsidR="00CC4B99">
        <w:rPr>
          <w:b/>
          <w:bCs/>
        </w:rPr>
        <w:t xml:space="preserve"> </w:t>
      </w:r>
      <w:r w:rsidR="00CC4B99" w:rsidRPr="00CC4B99">
        <w:rPr>
          <w:b/>
          <w:bCs/>
        </w:rPr>
        <w:sym w:font="Wingdings" w:char="F0E0"/>
      </w:r>
      <w:r w:rsidRPr="00CC4B99">
        <w:rPr>
          <w:b/>
          <w:bCs/>
        </w:rPr>
        <w:t xml:space="preserve"> Security Settings</w:t>
      </w:r>
      <w:r w:rsidR="00CC4B99">
        <w:rPr>
          <w:b/>
          <w:bCs/>
        </w:rPr>
        <w:t xml:space="preserve"> </w:t>
      </w:r>
      <w:r w:rsidR="00CC4B99" w:rsidRPr="00CC4B99">
        <w:rPr>
          <w:b/>
          <w:bCs/>
        </w:rPr>
        <w:sym w:font="Wingdings" w:char="F0E0"/>
      </w:r>
      <w:r w:rsidRPr="00CC4B99">
        <w:rPr>
          <w:b/>
          <w:bCs/>
        </w:rPr>
        <w:t xml:space="preserve"> Application Control Policies</w:t>
      </w:r>
      <w:r>
        <w:t xml:space="preserve">. Click </w:t>
      </w:r>
      <w:r w:rsidRPr="00CC4B99">
        <w:rPr>
          <w:b/>
          <w:bCs/>
        </w:rPr>
        <w:t>AppLocker</w:t>
      </w:r>
      <w:r>
        <w:t xml:space="preserve"> and in the right pane, read the Getting Started, Configure Rule Enforcement, and Overview sections to see what’s available.</w:t>
      </w:r>
    </w:p>
    <w:p w14:paraId="223FADD7" w14:textId="77777777" w:rsidR="00760933" w:rsidRDefault="00760933" w:rsidP="00E42779">
      <w:pPr>
        <w:pStyle w:val="ListParagraph"/>
        <w:numPr>
          <w:ilvl w:val="0"/>
          <w:numId w:val="6"/>
        </w:numPr>
      </w:pPr>
      <w:r>
        <w:t xml:space="preserve">Click </w:t>
      </w:r>
      <w:r w:rsidRPr="00CC4B99">
        <w:rPr>
          <w:b/>
          <w:bCs/>
        </w:rPr>
        <w:t>Configure rule enforcement</w:t>
      </w:r>
      <w:r>
        <w:t>. Notice that none of the Configured check boxes are selected; rules are enforced by default unless you click the Configured check box and then click “Audit only.” You need to click the Configured check box to enforce rules only if you need to override settings on a conflicting GPO. For now, leave the default settings, and click Cancel.</w:t>
      </w:r>
    </w:p>
    <w:p w14:paraId="7FFCE279" w14:textId="77777777" w:rsidR="00760933" w:rsidRDefault="00760933" w:rsidP="00E42779">
      <w:pPr>
        <w:pStyle w:val="ListParagraph"/>
        <w:numPr>
          <w:ilvl w:val="0"/>
          <w:numId w:val="6"/>
        </w:numPr>
      </w:pPr>
      <w:r>
        <w:t xml:space="preserve">Click to expand </w:t>
      </w:r>
      <w:r w:rsidRPr="00CC4B99">
        <w:rPr>
          <w:b/>
          <w:bCs/>
        </w:rPr>
        <w:t>AppLocker</w:t>
      </w:r>
      <w:r>
        <w:t xml:space="preserve"> so that you see the four rule categories under it. Click </w:t>
      </w:r>
      <w:r w:rsidRPr="00CC4B99">
        <w:rPr>
          <w:b/>
          <w:bCs/>
        </w:rPr>
        <w:t>Executable Rules</w:t>
      </w:r>
      <w:r>
        <w:t xml:space="preserve">. In the right pane, right-click empty space and click </w:t>
      </w:r>
      <w:r w:rsidRPr="00CC4B99">
        <w:rPr>
          <w:b/>
          <w:bCs/>
        </w:rPr>
        <w:t>Create Default Rules</w:t>
      </w:r>
      <w:r>
        <w:t>. Click each of the default rules and examine the properties so that you know how you can change the default rules if needed. Be careful not to make any changes to the rules; click Cancel to close the properties of each rule when you’re finished examining it.</w:t>
      </w:r>
    </w:p>
    <w:p w14:paraId="23894634" w14:textId="77777777" w:rsidR="00760933" w:rsidRDefault="00760933" w:rsidP="00E42779">
      <w:pPr>
        <w:pStyle w:val="ListParagraph"/>
        <w:numPr>
          <w:ilvl w:val="0"/>
          <w:numId w:val="6"/>
        </w:numPr>
      </w:pPr>
      <w:r>
        <w:t xml:space="preserve">In the left pane, right-click </w:t>
      </w:r>
      <w:r w:rsidRPr="00CC4B99">
        <w:rPr>
          <w:b/>
          <w:bCs/>
        </w:rPr>
        <w:t>Executable Rules</w:t>
      </w:r>
      <w:r>
        <w:t xml:space="preserve"> and click </w:t>
      </w:r>
      <w:r w:rsidRPr="00CC4B99">
        <w:rPr>
          <w:b/>
          <w:bCs/>
        </w:rPr>
        <w:t>Create New Rule</w:t>
      </w:r>
      <w:r>
        <w:t xml:space="preserve"> to start the </w:t>
      </w:r>
      <w:r w:rsidRPr="00CC4B99">
        <w:rPr>
          <w:b/>
          <w:bCs/>
        </w:rPr>
        <w:t>Create Executable Rules Wizard.</w:t>
      </w:r>
      <w:r>
        <w:t xml:space="preserve"> Read the information in the Before You Begin window, and then click Next.</w:t>
      </w:r>
    </w:p>
    <w:p w14:paraId="6456F14F" w14:textId="77777777" w:rsidR="00760933" w:rsidRDefault="00760933" w:rsidP="00E42779">
      <w:pPr>
        <w:pStyle w:val="ListParagraph"/>
        <w:numPr>
          <w:ilvl w:val="0"/>
          <w:numId w:val="6"/>
        </w:numPr>
      </w:pPr>
      <w:r>
        <w:t xml:space="preserve">In the </w:t>
      </w:r>
      <w:r w:rsidRPr="00CC4B99">
        <w:rPr>
          <w:b/>
          <w:bCs/>
        </w:rPr>
        <w:t>Permissions</w:t>
      </w:r>
      <w:r>
        <w:t xml:space="preserve"> window, </w:t>
      </w:r>
      <w:r w:rsidR="00374BBA">
        <w:t xml:space="preserve">click the </w:t>
      </w:r>
      <w:r>
        <w:t xml:space="preserve">action </w:t>
      </w:r>
      <w:r w:rsidR="00374BBA" w:rsidRPr="00374BBA">
        <w:rPr>
          <w:b/>
          <w:bCs/>
        </w:rPr>
        <w:t>Deny</w:t>
      </w:r>
      <w:r>
        <w:t>, and click the Select button next to the User or group text box.</w:t>
      </w:r>
    </w:p>
    <w:p w14:paraId="76745B48" w14:textId="77777777" w:rsidR="00760933" w:rsidRDefault="00760933" w:rsidP="00E42779">
      <w:pPr>
        <w:pStyle w:val="ListParagraph"/>
        <w:numPr>
          <w:ilvl w:val="0"/>
          <w:numId w:val="6"/>
        </w:numPr>
      </w:pPr>
      <w:r>
        <w:t>In the Select User or G</w:t>
      </w:r>
      <w:r w:rsidR="00815418">
        <w:t xml:space="preserve">roup dialog box, type </w:t>
      </w:r>
      <w:proofErr w:type="spellStart"/>
      <w:r w:rsidR="00815418" w:rsidRPr="00CC4B99">
        <w:rPr>
          <w:b/>
          <w:bCs/>
        </w:rPr>
        <w:t>G_Sales</w:t>
      </w:r>
      <w:proofErr w:type="spellEnd"/>
      <w:r>
        <w:t>, click Check</w:t>
      </w:r>
      <w:r w:rsidR="00815418">
        <w:t xml:space="preserve"> Names, and click OK. </w:t>
      </w:r>
      <w:proofErr w:type="spellStart"/>
      <w:r w:rsidR="00815418" w:rsidRPr="00CB4761">
        <w:rPr>
          <w:b/>
          <w:bCs/>
        </w:rPr>
        <w:t>G_Sales</w:t>
      </w:r>
      <w:proofErr w:type="spellEnd"/>
      <w:r>
        <w:t xml:space="preserve"> con</w:t>
      </w:r>
      <w:r w:rsidR="00815418">
        <w:t xml:space="preserve">tains the users </w:t>
      </w:r>
      <w:r w:rsidR="00815418" w:rsidRPr="00CB4761">
        <w:rPr>
          <w:b/>
          <w:bCs/>
        </w:rPr>
        <w:t>Sales1</w:t>
      </w:r>
      <w:r w:rsidR="00815418">
        <w:t xml:space="preserve"> and </w:t>
      </w:r>
      <w:r w:rsidR="00815418" w:rsidRPr="00CB4761">
        <w:rPr>
          <w:b/>
          <w:bCs/>
        </w:rPr>
        <w:t>Sales</w:t>
      </w:r>
      <w:r w:rsidRPr="00CB4761">
        <w:rPr>
          <w:b/>
          <w:bCs/>
        </w:rPr>
        <w:t>2</w:t>
      </w:r>
      <w:r>
        <w:t>. By specifying that only this group is allowed, all other users are prohibited from accessing the applications defined in the rule. Click Next.</w:t>
      </w:r>
    </w:p>
    <w:p w14:paraId="68DED576" w14:textId="78C0DA75" w:rsidR="00760933" w:rsidRDefault="00760933" w:rsidP="00E42779">
      <w:pPr>
        <w:pStyle w:val="ListParagraph"/>
        <w:numPr>
          <w:ilvl w:val="0"/>
          <w:numId w:val="6"/>
        </w:numPr>
      </w:pPr>
      <w:r>
        <w:t xml:space="preserve">In the </w:t>
      </w:r>
      <w:r w:rsidRPr="00151C66">
        <w:rPr>
          <w:b/>
          <w:bCs/>
        </w:rPr>
        <w:t>Conditions</w:t>
      </w:r>
      <w:r>
        <w:t xml:space="preserve"> window, accept the default option Publisher and click Next. In the Publisher window, click Browse next to the Reference file text box. In the Open dialog box, double-click Windows NT, double-click Accessories, and click </w:t>
      </w:r>
      <w:r w:rsidR="00C04961">
        <w:t>notepad</w:t>
      </w:r>
      <w:r>
        <w:t>.exe. Click Open.</w:t>
      </w:r>
    </w:p>
    <w:p w14:paraId="47AFF6E5" w14:textId="77777777" w:rsidR="00760933" w:rsidRDefault="00760933" w:rsidP="00E42779">
      <w:pPr>
        <w:pStyle w:val="ListParagraph"/>
        <w:numPr>
          <w:ilvl w:val="0"/>
          <w:numId w:val="6"/>
        </w:numPr>
      </w:pPr>
      <w:r>
        <w:lastRenderedPageBreak/>
        <w:t xml:space="preserve">In the </w:t>
      </w:r>
      <w:r w:rsidRPr="00151C66">
        <w:rPr>
          <w:b/>
          <w:bCs/>
        </w:rPr>
        <w:t>Publisher</w:t>
      </w:r>
      <w:r>
        <w:t xml:space="preserve"> window, move the slider up and down to see how it changes which properties are included in the rule. Leave the slider all the way down at File version, and then click Next.</w:t>
      </w:r>
    </w:p>
    <w:p w14:paraId="449F7FAA" w14:textId="0DA770C9" w:rsidR="00760933" w:rsidRDefault="00760933" w:rsidP="00E42779">
      <w:pPr>
        <w:pStyle w:val="ListParagraph"/>
        <w:numPr>
          <w:ilvl w:val="0"/>
          <w:numId w:val="6"/>
        </w:numPr>
      </w:pPr>
      <w:r>
        <w:t xml:space="preserve">In the </w:t>
      </w:r>
      <w:r w:rsidRPr="00151C66">
        <w:rPr>
          <w:b/>
          <w:bCs/>
        </w:rPr>
        <w:t>Exceptions</w:t>
      </w:r>
      <w:r>
        <w:t xml:space="preserve"> window, click Next. In the Name window, type </w:t>
      </w:r>
      <w:proofErr w:type="spellStart"/>
      <w:r w:rsidR="008C22CC">
        <w:t>NotePad</w:t>
      </w:r>
      <w:proofErr w:type="spellEnd"/>
      <w:r>
        <w:t xml:space="preserve"> in the Name text box. In the description</w:t>
      </w:r>
      <w:r w:rsidR="00EE6449">
        <w:t xml:space="preserve"> text box, type </w:t>
      </w:r>
      <w:r w:rsidR="002E1BAC">
        <w:rPr>
          <w:b/>
          <w:bCs/>
        </w:rPr>
        <w:t>Deny</w:t>
      </w:r>
      <w:r w:rsidR="00EE6449" w:rsidRPr="00CC4B99">
        <w:rPr>
          <w:b/>
          <w:bCs/>
        </w:rPr>
        <w:t xml:space="preserve"> </w:t>
      </w:r>
      <w:proofErr w:type="spellStart"/>
      <w:r w:rsidR="00EE6449" w:rsidRPr="00CC4B99">
        <w:rPr>
          <w:b/>
          <w:bCs/>
        </w:rPr>
        <w:t>G_Sales</w:t>
      </w:r>
      <w:proofErr w:type="spellEnd"/>
      <w:r w:rsidRPr="00CC4B99">
        <w:rPr>
          <w:b/>
          <w:bCs/>
        </w:rPr>
        <w:t xml:space="preserve"> </w:t>
      </w:r>
      <w:r w:rsidR="00C04961">
        <w:rPr>
          <w:b/>
          <w:bCs/>
        </w:rPr>
        <w:t>note</w:t>
      </w:r>
      <w:r w:rsidRPr="00CC4B99">
        <w:rPr>
          <w:b/>
          <w:bCs/>
        </w:rPr>
        <w:t>pad.exe</w:t>
      </w:r>
      <w:r>
        <w:t xml:space="preserve"> and click Create.</w:t>
      </w:r>
    </w:p>
    <w:p w14:paraId="35F179BF" w14:textId="77777777" w:rsidR="00760933" w:rsidRDefault="00760933" w:rsidP="00E42779">
      <w:pPr>
        <w:pStyle w:val="ListParagraph"/>
        <w:numPr>
          <w:ilvl w:val="0"/>
          <w:numId w:val="6"/>
        </w:numPr>
      </w:pPr>
      <w:r>
        <w:t xml:space="preserve">The Application Identity service must be set to Automatic on computers affected by AppLocker. Under the </w:t>
      </w:r>
      <w:r w:rsidRPr="00CB68CB">
        <w:rPr>
          <w:b/>
          <w:bCs/>
        </w:rPr>
        <w:t>Security Settings</w:t>
      </w:r>
      <w:r>
        <w:t xml:space="preserve"> node</w:t>
      </w:r>
      <w:r w:rsidR="00355332">
        <w:t xml:space="preserve"> in this GPO</w:t>
      </w:r>
      <w:r>
        <w:t xml:space="preserve">, click </w:t>
      </w:r>
      <w:r w:rsidRPr="00CB68CB">
        <w:rPr>
          <w:b/>
          <w:bCs/>
        </w:rPr>
        <w:t>System Services</w:t>
      </w:r>
      <w:r>
        <w:t xml:space="preserve"> and double-click </w:t>
      </w:r>
      <w:r w:rsidRPr="00CB68CB">
        <w:rPr>
          <w:b/>
          <w:bCs/>
        </w:rPr>
        <w:t>Application Identity</w:t>
      </w:r>
      <w:r>
        <w:t xml:space="preserve"> in the right pane. Click Define this policy setting and then click </w:t>
      </w:r>
      <w:r w:rsidRPr="00CB68CB">
        <w:rPr>
          <w:b/>
          <w:bCs/>
        </w:rPr>
        <w:t>Automatic</w:t>
      </w:r>
      <w:r>
        <w:t>. Click OK.</w:t>
      </w:r>
    </w:p>
    <w:p w14:paraId="0BD857D3" w14:textId="77777777" w:rsidR="00760933" w:rsidRDefault="00760933" w:rsidP="00E42779">
      <w:pPr>
        <w:pStyle w:val="ListParagraph"/>
        <w:numPr>
          <w:ilvl w:val="0"/>
          <w:numId w:val="6"/>
        </w:numPr>
      </w:pPr>
      <w:r>
        <w:t>Close the Group Policy Management Editor, and in the Group Policy Manageme</w:t>
      </w:r>
      <w:r w:rsidR="00212D2E">
        <w:t>nt console, link GPO1 to Sales</w:t>
      </w:r>
      <w:r>
        <w:t>.</w:t>
      </w:r>
    </w:p>
    <w:p w14:paraId="05ADFF6A" w14:textId="66C829A3" w:rsidR="00760933" w:rsidRDefault="00C05F8C" w:rsidP="00E42779">
      <w:pPr>
        <w:pStyle w:val="ListParagraph"/>
        <w:numPr>
          <w:ilvl w:val="0"/>
          <w:numId w:val="6"/>
        </w:numPr>
      </w:pPr>
      <w:r>
        <w:t xml:space="preserve">Log on to </w:t>
      </w:r>
      <w:r w:rsidR="00067139">
        <w:rPr>
          <w:b/>
          <w:bCs/>
        </w:rPr>
        <w:t>Win11</w:t>
      </w:r>
      <w:r>
        <w:t xml:space="preserve"> as </w:t>
      </w:r>
      <w:r w:rsidR="00460F17">
        <w:rPr>
          <w:b/>
          <w:bCs/>
        </w:rPr>
        <w:t>Sales</w:t>
      </w:r>
      <w:r w:rsidR="00760933" w:rsidRPr="00CB68CB">
        <w:rPr>
          <w:b/>
          <w:bCs/>
        </w:rPr>
        <w:t>1</w:t>
      </w:r>
      <w:r w:rsidR="00760933">
        <w:t xml:space="preserve">. Open a command prompt window. Type </w:t>
      </w:r>
      <w:proofErr w:type="spellStart"/>
      <w:r w:rsidR="00760933" w:rsidRPr="00D208D5">
        <w:rPr>
          <w:b/>
          <w:bCs/>
        </w:rPr>
        <w:t>gpupdate</w:t>
      </w:r>
      <w:proofErr w:type="spellEnd"/>
      <w:r w:rsidR="00760933" w:rsidRPr="00D208D5">
        <w:rPr>
          <w:b/>
          <w:bCs/>
        </w:rPr>
        <w:t xml:space="preserve"> /force</w:t>
      </w:r>
      <w:r w:rsidR="00760933">
        <w:t xml:space="preserve"> and press Enter to make sure the new policy is applied. Close the command prompt window.</w:t>
      </w:r>
    </w:p>
    <w:p w14:paraId="7F2C3D1A" w14:textId="77777777" w:rsidR="00760933" w:rsidRDefault="00760933" w:rsidP="00E42779">
      <w:pPr>
        <w:pStyle w:val="ListParagraph"/>
        <w:numPr>
          <w:ilvl w:val="0"/>
          <w:numId w:val="6"/>
        </w:numPr>
      </w:pPr>
      <w:r>
        <w:t>Start Notepad to verify that you can run programs in the C:\Windows directory. Exit Notepad.</w:t>
      </w:r>
    </w:p>
    <w:p w14:paraId="5F31061B" w14:textId="3CB2061C" w:rsidR="008407C6" w:rsidRDefault="00760933" w:rsidP="00E42779">
      <w:pPr>
        <w:pStyle w:val="ListParagraph"/>
        <w:numPr>
          <w:ilvl w:val="0"/>
          <w:numId w:val="6"/>
        </w:numPr>
      </w:pPr>
      <w:r>
        <w:t xml:space="preserve">Right-click Start, click Run, type </w:t>
      </w:r>
      <w:r w:rsidR="00500F0B">
        <w:rPr>
          <w:b/>
          <w:bCs/>
        </w:rPr>
        <w:t>note</w:t>
      </w:r>
      <w:r w:rsidRPr="00F71907">
        <w:rPr>
          <w:b/>
          <w:bCs/>
        </w:rPr>
        <w:t>pad</w:t>
      </w:r>
      <w:r>
        <w:t xml:space="preserve"> in the Open text box, and press </w:t>
      </w:r>
      <w:r w:rsidRPr="001672D3">
        <w:rPr>
          <w:b/>
          <w:bCs/>
        </w:rPr>
        <w:t>Enter</w:t>
      </w:r>
      <w:r>
        <w:t xml:space="preserve">. You see a message stating that your system administrator has blocked the program. Because </w:t>
      </w:r>
      <w:r w:rsidR="00460F17" w:rsidRPr="00460F17">
        <w:rPr>
          <w:b/>
          <w:bCs/>
        </w:rPr>
        <w:t>Sales</w:t>
      </w:r>
      <w:r w:rsidRPr="00460F17">
        <w:rPr>
          <w:b/>
          <w:bCs/>
        </w:rPr>
        <w:t>1</w:t>
      </w:r>
      <w:r>
        <w:t xml:space="preserve"> is included in the </w:t>
      </w:r>
      <w:r w:rsidR="00C05F8C">
        <w:t>rule</w:t>
      </w:r>
      <w:r>
        <w:t>, this user account isn’t permitted to run the application.</w:t>
      </w:r>
    </w:p>
    <w:p w14:paraId="76C416CB" w14:textId="77777777" w:rsidR="008407C6" w:rsidRPr="008407C6" w:rsidRDefault="008407C6" w:rsidP="00E42779">
      <w:pPr>
        <w:pStyle w:val="ListParagraph"/>
        <w:numPr>
          <w:ilvl w:val="0"/>
          <w:numId w:val="6"/>
        </w:numPr>
        <w:rPr>
          <w:b/>
        </w:rPr>
      </w:pPr>
      <w:r w:rsidRPr="008407C6">
        <w:rPr>
          <w:b/>
        </w:rPr>
        <w:t>Insert a screenshot of the error message:</w:t>
      </w:r>
    </w:p>
    <w:sdt>
      <w:sdtPr>
        <w:rPr>
          <w:rStyle w:val="Red"/>
        </w:rPr>
        <w:id w:val="-21547940"/>
        <w:placeholder>
          <w:docPart w:val="710FA58BDF56417AB0552C04199A4275"/>
        </w:placeholder>
        <w:showingPlcHdr/>
      </w:sdtPr>
      <w:sdtEndPr>
        <w:rPr>
          <w:rStyle w:val="Red"/>
        </w:rPr>
      </w:sdtEndPr>
      <w:sdtContent>
        <w:p w14:paraId="5BAB538B" w14:textId="77777777" w:rsidR="006E0866" w:rsidRDefault="006E0866" w:rsidP="006E0866">
          <w:pPr>
            <w:rPr>
              <w:rStyle w:val="Red"/>
            </w:rPr>
          </w:pPr>
          <w:r>
            <w:rPr>
              <w:rStyle w:val="PlaceholderText"/>
              <w:color w:val="FF0000"/>
            </w:rPr>
            <w:t>Click or tap here to enter text.</w:t>
          </w:r>
        </w:p>
      </w:sdtContent>
    </w:sdt>
    <w:p w14:paraId="56B0E79E" w14:textId="77777777" w:rsidR="00760933" w:rsidRDefault="00760933" w:rsidP="00E42779">
      <w:pPr>
        <w:pStyle w:val="ListParagraph"/>
        <w:numPr>
          <w:ilvl w:val="0"/>
          <w:numId w:val="6"/>
        </w:numPr>
      </w:pPr>
      <w:r>
        <w:t>Click OK.</w:t>
      </w:r>
    </w:p>
    <w:p w14:paraId="5BB2765B" w14:textId="1495F876" w:rsidR="00266ADA" w:rsidRDefault="00760933" w:rsidP="00E42779">
      <w:pPr>
        <w:pStyle w:val="ListParagraph"/>
        <w:numPr>
          <w:ilvl w:val="0"/>
          <w:numId w:val="6"/>
        </w:numPr>
      </w:pPr>
      <w:r>
        <w:t xml:space="preserve">Log off </w:t>
      </w:r>
      <w:r w:rsidR="00067139">
        <w:t>Win11</w:t>
      </w:r>
      <w:r>
        <w:t>.</w:t>
      </w:r>
    </w:p>
    <w:p w14:paraId="687378B8" w14:textId="77777777" w:rsidR="009D4D5D" w:rsidRDefault="00760933" w:rsidP="00E42779">
      <w:pPr>
        <w:pStyle w:val="ListParagraph"/>
        <w:numPr>
          <w:ilvl w:val="0"/>
          <w:numId w:val="6"/>
        </w:numPr>
      </w:pPr>
      <w:r>
        <w:t>On S</w:t>
      </w:r>
      <w:r w:rsidR="00DA61AC">
        <w:t>erver1, unlink GPO1 from the Workstations OU</w:t>
      </w:r>
      <w:r>
        <w:t>.</w:t>
      </w:r>
    </w:p>
    <w:p w14:paraId="30EB07C2" w14:textId="77777777" w:rsidR="00760933" w:rsidRDefault="00760933" w:rsidP="00E42779">
      <w:pPr>
        <w:pStyle w:val="ListParagraph"/>
        <w:numPr>
          <w:ilvl w:val="0"/>
          <w:numId w:val="6"/>
        </w:numPr>
      </w:pPr>
      <w:r>
        <w:t>In the Group Policy Objects folder, open GPO1 in the Group Policy Management Editor. Navigate to the Application Control Policies node, and then right-click AppLocker and click Clear Policy. Click Yes, and then click OK.</w:t>
      </w:r>
    </w:p>
    <w:p w14:paraId="439559F2" w14:textId="77777777" w:rsidR="00760933" w:rsidRDefault="00760933" w:rsidP="00E42779">
      <w:pPr>
        <w:pStyle w:val="ListParagraph"/>
        <w:numPr>
          <w:ilvl w:val="0"/>
          <w:numId w:val="6"/>
        </w:numPr>
      </w:pPr>
      <w:r>
        <w:t>Stay logged on if you’re continuing to the next activity.</w:t>
      </w:r>
    </w:p>
    <w:p w14:paraId="53A862CB" w14:textId="655B4E1E" w:rsidR="00760933" w:rsidRDefault="00760933" w:rsidP="00A8541E">
      <w:pPr>
        <w:pStyle w:val="Heading1"/>
      </w:pPr>
      <w:bookmarkStart w:id="5" w:name="_Toc210333249"/>
      <w:r>
        <w:lastRenderedPageBreak/>
        <w:t xml:space="preserve">Activity </w:t>
      </w:r>
      <w:r w:rsidR="002E7069">
        <w:t>7</w:t>
      </w:r>
      <w:r>
        <w:t>-</w:t>
      </w:r>
      <w:r w:rsidR="002E7069">
        <w:t>4</w:t>
      </w:r>
      <w:r>
        <w:t>: Creating the ADMX Central Store</w:t>
      </w:r>
      <w:bookmarkEnd w:id="5"/>
    </w:p>
    <w:p w14:paraId="7DE2E354" w14:textId="77777777" w:rsidR="00760933" w:rsidRDefault="00760933" w:rsidP="00760933">
      <w:r>
        <w:t>Time Required: 10 minutes</w:t>
      </w:r>
    </w:p>
    <w:p w14:paraId="043808B4" w14:textId="77777777" w:rsidR="00760933" w:rsidRDefault="00760933" w:rsidP="00760933">
      <w:r>
        <w:t>Objective: Create the ADMX central store.</w:t>
      </w:r>
    </w:p>
    <w:p w14:paraId="74B2862D" w14:textId="77777777" w:rsidR="00760933" w:rsidRDefault="00760933" w:rsidP="00760933">
      <w:r>
        <w:t>Required Tools and Equipment: Server1</w:t>
      </w:r>
    </w:p>
    <w:p w14:paraId="7FD273AA" w14:textId="77777777" w:rsidR="00760933" w:rsidRDefault="00760933" w:rsidP="00760933">
      <w:r>
        <w:t xml:space="preserve">Description: You want administrators to be able to work on group policies and customize administrative templates from any Windows Server </w:t>
      </w:r>
      <w:r w:rsidR="00D46F69">
        <w:t>2019</w:t>
      </w:r>
      <w:r>
        <w:t xml:space="preserve"> or Windows 10 computer. To keep ADMX files from becoming unsynchronized, you need to create a central store.</w:t>
      </w:r>
    </w:p>
    <w:p w14:paraId="47AC42C2" w14:textId="77777777" w:rsidR="00760933" w:rsidRDefault="00760933" w:rsidP="00E42779">
      <w:pPr>
        <w:pStyle w:val="ListParagraph"/>
        <w:numPr>
          <w:ilvl w:val="0"/>
          <w:numId w:val="7"/>
        </w:numPr>
      </w:pPr>
      <w:r>
        <w:t xml:space="preserve">Log on to Server1 as </w:t>
      </w:r>
      <w:r w:rsidR="00AE5DAC">
        <w:t>your</w:t>
      </w:r>
      <w:r w:rsidR="00831862">
        <w:t xml:space="preserve"> administrator</w:t>
      </w:r>
      <w:r w:rsidR="00156095">
        <w:t xml:space="preserve"> level</w:t>
      </w:r>
      <w:r w:rsidR="00831862">
        <w:t xml:space="preserve"> account</w:t>
      </w:r>
      <w:r>
        <w:t>, if necessary.</w:t>
      </w:r>
    </w:p>
    <w:p w14:paraId="3689EC03" w14:textId="77777777" w:rsidR="00760933" w:rsidRDefault="00760933" w:rsidP="00E42779">
      <w:pPr>
        <w:pStyle w:val="ListParagraph"/>
        <w:numPr>
          <w:ilvl w:val="0"/>
          <w:numId w:val="7"/>
        </w:numPr>
      </w:pPr>
      <w:r>
        <w:t xml:space="preserve">Open </w:t>
      </w:r>
      <w:r w:rsidRPr="00156095">
        <w:rPr>
          <w:b/>
          <w:bCs/>
        </w:rPr>
        <w:t>File Explorer</w:t>
      </w:r>
      <w:r>
        <w:t xml:space="preserve"> and navigate to </w:t>
      </w:r>
      <w:r w:rsidRPr="00156095">
        <w:rPr>
          <w:b/>
          <w:bCs/>
        </w:rPr>
        <w:t>C:\Windows</w:t>
      </w:r>
      <w:r>
        <w:t xml:space="preserve">. Click the </w:t>
      </w:r>
      <w:r w:rsidRPr="00B42D0D">
        <w:rPr>
          <w:b/>
          <w:bCs/>
        </w:rPr>
        <w:t>Windows</w:t>
      </w:r>
      <w:r>
        <w:t xml:space="preserve"> folder in the left pane. </w:t>
      </w:r>
      <w:r w:rsidR="005F1E7A">
        <w:t>Copy</w:t>
      </w:r>
      <w:r>
        <w:t xml:space="preserve"> the </w:t>
      </w:r>
      <w:proofErr w:type="spellStart"/>
      <w:r w:rsidRPr="00B42D0D">
        <w:rPr>
          <w:b/>
          <w:bCs/>
        </w:rPr>
        <w:t>PolicyDefinitions</w:t>
      </w:r>
      <w:proofErr w:type="spellEnd"/>
      <w:r>
        <w:t xml:space="preserve"> folder in the right pane.</w:t>
      </w:r>
    </w:p>
    <w:p w14:paraId="642FF944" w14:textId="77777777" w:rsidR="00760933" w:rsidRDefault="00760933" w:rsidP="00E42779">
      <w:pPr>
        <w:pStyle w:val="ListParagraph"/>
        <w:numPr>
          <w:ilvl w:val="0"/>
          <w:numId w:val="7"/>
        </w:numPr>
      </w:pPr>
      <w:r>
        <w:t>Naviga</w:t>
      </w:r>
      <w:r w:rsidR="00EA2B1C">
        <w:t xml:space="preserve">te to </w:t>
      </w:r>
      <w:r w:rsidR="00EA2B1C" w:rsidRPr="00156095">
        <w:rPr>
          <w:b/>
          <w:bCs/>
        </w:rPr>
        <w:t>C:\Windows\SYSVOL\sysvol\domain</w:t>
      </w:r>
      <w:r w:rsidRPr="00156095">
        <w:rPr>
          <w:b/>
          <w:bCs/>
        </w:rPr>
        <w:t>\Policies</w:t>
      </w:r>
      <w:r>
        <w:t xml:space="preserve">. </w:t>
      </w:r>
      <w:r w:rsidR="00C47814">
        <w:t>Paste</w:t>
      </w:r>
      <w:r>
        <w:t xml:space="preserve"> the </w:t>
      </w:r>
      <w:proofErr w:type="spellStart"/>
      <w:r w:rsidRPr="00156DA8">
        <w:rPr>
          <w:b/>
          <w:bCs/>
        </w:rPr>
        <w:t>Policies</w:t>
      </w:r>
      <w:r w:rsidR="00C47814">
        <w:rPr>
          <w:b/>
          <w:bCs/>
        </w:rPr>
        <w:t>Definitions</w:t>
      </w:r>
      <w:proofErr w:type="spellEnd"/>
      <w:r>
        <w:t xml:space="preserve"> </w:t>
      </w:r>
      <w:r w:rsidR="00C47814">
        <w:t xml:space="preserve">folder under </w:t>
      </w:r>
      <w:r w:rsidR="00C47814" w:rsidRPr="00C47814">
        <w:rPr>
          <w:b/>
          <w:bCs/>
        </w:rPr>
        <w:t>Policies</w:t>
      </w:r>
      <w:r>
        <w:t xml:space="preserve">. By pasting the entire </w:t>
      </w:r>
      <w:proofErr w:type="spellStart"/>
      <w:r w:rsidRPr="00B42D0D">
        <w:rPr>
          <w:b/>
          <w:bCs/>
        </w:rPr>
        <w:t>PolicyDefinitions</w:t>
      </w:r>
      <w:proofErr w:type="spellEnd"/>
      <w:r>
        <w:t xml:space="preserve"> folder, there’s no need to create the folder structure.</w:t>
      </w:r>
    </w:p>
    <w:p w14:paraId="1F7A9F2A" w14:textId="77777777" w:rsidR="00760933" w:rsidRDefault="00760933" w:rsidP="00E42779">
      <w:pPr>
        <w:pStyle w:val="ListParagraph"/>
        <w:numPr>
          <w:ilvl w:val="0"/>
          <w:numId w:val="7"/>
        </w:numPr>
      </w:pPr>
      <w:r>
        <w:t xml:space="preserve">Double-click the new </w:t>
      </w:r>
      <w:proofErr w:type="spellStart"/>
      <w:r w:rsidRPr="004673F2">
        <w:rPr>
          <w:b/>
          <w:bCs/>
        </w:rPr>
        <w:t>PolicyDefinitions</w:t>
      </w:r>
      <w:proofErr w:type="spellEnd"/>
      <w:r>
        <w:t xml:space="preserve"> folder to inspect the contents. There should be more than 170 ADMX files and a language-specific folder.</w:t>
      </w:r>
    </w:p>
    <w:p w14:paraId="3E38D298" w14:textId="77777777" w:rsidR="00CB2E74" w:rsidRPr="00CB2E74" w:rsidRDefault="00CB2E74" w:rsidP="00E42779">
      <w:pPr>
        <w:pStyle w:val="ListParagraph"/>
        <w:numPr>
          <w:ilvl w:val="0"/>
          <w:numId w:val="7"/>
        </w:numPr>
        <w:rPr>
          <w:b/>
        </w:rPr>
      </w:pPr>
      <w:r w:rsidRPr="00CB2E74">
        <w:rPr>
          <w:b/>
        </w:rPr>
        <w:t>Insert a screenshot showing this new folder</w:t>
      </w:r>
      <w:r w:rsidR="004673F2">
        <w:rPr>
          <w:b/>
        </w:rPr>
        <w:t xml:space="preserve"> and the contents</w:t>
      </w:r>
      <w:r w:rsidRPr="00CB2E74">
        <w:rPr>
          <w:b/>
        </w:rPr>
        <w:t>:</w:t>
      </w:r>
    </w:p>
    <w:sdt>
      <w:sdtPr>
        <w:rPr>
          <w:rStyle w:val="Red"/>
        </w:rPr>
        <w:id w:val="1673984637"/>
        <w:placeholder>
          <w:docPart w:val="FD9CE64FD35C49C682C1AE58472CFA0F"/>
        </w:placeholder>
        <w:showingPlcHdr/>
      </w:sdtPr>
      <w:sdtEndPr>
        <w:rPr>
          <w:rStyle w:val="Red"/>
        </w:rPr>
      </w:sdtEndPr>
      <w:sdtContent>
        <w:p w14:paraId="24F3DDDF" w14:textId="77777777" w:rsidR="0026269A" w:rsidRDefault="0026269A" w:rsidP="0026269A">
          <w:pPr>
            <w:rPr>
              <w:rStyle w:val="Red"/>
            </w:rPr>
          </w:pPr>
          <w:r>
            <w:rPr>
              <w:rStyle w:val="PlaceholderText"/>
              <w:color w:val="FF0000"/>
            </w:rPr>
            <w:t>Click or tap here to enter text.</w:t>
          </w:r>
        </w:p>
      </w:sdtContent>
    </w:sdt>
    <w:p w14:paraId="3A9386E2" w14:textId="77777777" w:rsidR="00760933" w:rsidRDefault="00760933" w:rsidP="00E42779">
      <w:pPr>
        <w:pStyle w:val="ListParagraph"/>
        <w:numPr>
          <w:ilvl w:val="0"/>
          <w:numId w:val="7"/>
        </w:numPr>
      </w:pPr>
      <w:r>
        <w:t xml:space="preserve">To see the contents of an ADMX file, you can open it with Notepad. To associate ADMX files with Notepad, double-click </w:t>
      </w:r>
      <w:proofErr w:type="spellStart"/>
      <w:r>
        <w:t>Desktop.admx</w:t>
      </w:r>
      <w:proofErr w:type="spellEnd"/>
      <w:r>
        <w:t>. You see a message stating that Windows can’t open this type of file. Click Try an app on this PC. When asked how you want to open the file, click the Use this app for all .</w:t>
      </w:r>
      <w:proofErr w:type="spellStart"/>
      <w:r>
        <w:t>admx</w:t>
      </w:r>
      <w:proofErr w:type="spellEnd"/>
      <w:r>
        <w:t xml:space="preserve"> files check box, and then click Notepad.</w:t>
      </w:r>
    </w:p>
    <w:p w14:paraId="48AA61E5" w14:textId="77777777" w:rsidR="00760933" w:rsidRDefault="00760933" w:rsidP="00E42779">
      <w:pPr>
        <w:pStyle w:val="ListParagraph"/>
        <w:numPr>
          <w:ilvl w:val="0"/>
          <w:numId w:val="7"/>
        </w:numPr>
      </w:pPr>
      <w:r>
        <w:t xml:space="preserve">Browse through the </w:t>
      </w:r>
      <w:proofErr w:type="spellStart"/>
      <w:r>
        <w:t>Desktop.admx</w:t>
      </w:r>
      <w:proofErr w:type="spellEnd"/>
      <w:r>
        <w:t xml:space="preserve"> file to get an idea of how these files are structured, and then close all open windows.</w:t>
      </w:r>
    </w:p>
    <w:p w14:paraId="31D62E00" w14:textId="058F2CC3" w:rsidR="00601DEC" w:rsidRDefault="00601DEC" w:rsidP="00A8541E">
      <w:pPr>
        <w:pStyle w:val="Heading1"/>
      </w:pPr>
      <w:bookmarkStart w:id="6" w:name="_Toc210333250"/>
      <w:r>
        <w:t xml:space="preserve">Activity </w:t>
      </w:r>
      <w:r w:rsidR="002E7069">
        <w:t>7</w:t>
      </w:r>
      <w:r>
        <w:t>-</w:t>
      </w:r>
      <w:r w:rsidR="002E7069">
        <w:t>5</w:t>
      </w:r>
      <w:r>
        <w:t xml:space="preserve">: </w:t>
      </w:r>
      <w:r w:rsidR="00265F89">
        <w:t>Managing Google Chrome with Group Policies</w:t>
      </w:r>
      <w:bookmarkEnd w:id="6"/>
    </w:p>
    <w:p w14:paraId="00AF965D" w14:textId="77777777" w:rsidR="00601DEC" w:rsidRDefault="00601DEC" w:rsidP="00601DEC">
      <w:r>
        <w:t xml:space="preserve">Time Required: </w:t>
      </w:r>
      <w:r w:rsidR="00286AA6">
        <w:t>1</w:t>
      </w:r>
      <w:r>
        <w:t>5 minutes</w:t>
      </w:r>
    </w:p>
    <w:p w14:paraId="6B281186" w14:textId="77777777" w:rsidR="00601DEC" w:rsidRDefault="00601DEC" w:rsidP="00601DEC">
      <w:r>
        <w:t xml:space="preserve">Objective: </w:t>
      </w:r>
      <w:r w:rsidR="00265F89">
        <w:t>Manage Google Chrome with Group Policies</w:t>
      </w:r>
    </w:p>
    <w:p w14:paraId="7B35342B" w14:textId="64953076" w:rsidR="00601DEC" w:rsidRDefault="00601DEC" w:rsidP="00601DEC">
      <w:r>
        <w:t xml:space="preserve">Required Tools and Equipment: Server1 and </w:t>
      </w:r>
      <w:r w:rsidR="00067139">
        <w:t>Win11</w:t>
      </w:r>
    </w:p>
    <w:p w14:paraId="431F4FFB" w14:textId="77777777" w:rsidR="00601DEC" w:rsidRDefault="00601DEC" w:rsidP="00601DEC">
      <w:r>
        <w:t xml:space="preserve">Description: </w:t>
      </w:r>
      <w:r w:rsidR="00265F89">
        <w:t>You will download and deploy group policies to manage Google Chrome.</w:t>
      </w:r>
    </w:p>
    <w:p w14:paraId="39C752F1" w14:textId="77777777" w:rsidR="00601DEC" w:rsidRDefault="00601DEC" w:rsidP="00E42779">
      <w:pPr>
        <w:pStyle w:val="ListParagraph"/>
        <w:numPr>
          <w:ilvl w:val="0"/>
          <w:numId w:val="8"/>
        </w:numPr>
      </w:pPr>
      <w:r>
        <w:lastRenderedPageBreak/>
        <w:t xml:space="preserve">Download the zip file of Google Chrome policies from </w:t>
      </w:r>
      <w:hyperlink r:id="rId8" w:history="1">
        <w:r w:rsidRPr="00A77FA8">
          <w:rPr>
            <w:rStyle w:val="Hyperlink"/>
          </w:rPr>
          <w:t>https://dl.google.com/dl/edgedl/chrome/policy/policy_templates.zip</w:t>
        </w:r>
      </w:hyperlink>
      <w:r>
        <w:t xml:space="preserve"> </w:t>
      </w:r>
    </w:p>
    <w:p w14:paraId="2EC5BACC" w14:textId="682B8EE7" w:rsidR="00601DEC" w:rsidRDefault="00601DEC" w:rsidP="00E42779">
      <w:pPr>
        <w:pStyle w:val="ListParagraph"/>
        <w:numPr>
          <w:ilvl w:val="0"/>
          <w:numId w:val="8"/>
        </w:numPr>
      </w:pPr>
      <w:r>
        <w:t xml:space="preserve">Unzip the </w:t>
      </w:r>
      <w:r w:rsidR="00AD235C">
        <w:t>file</w:t>
      </w:r>
      <w:r w:rsidR="007F3353">
        <w:t xml:space="preserve">. Go to </w:t>
      </w:r>
      <w:r w:rsidR="00156DA8">
        <w:t xml:space="preserve">the folder </w:t>
      </w:r>
      <w:r w:rsidR="00156DA8" w:rsidRPr="00156DA8">
        <w:rPr>
          <w:b/>
          <w:bCs/>
        </w:rPr>
        <w:t>wi</w:t>
      </w:r>
      <w:r w:rsidR="007F3353" w:rsidRPr="00156DA8">
        <w:rPr>
          <w:b/>
          <w:bCs/>
        </w:rPr>
        <w:t xml:space="preserve">ndows &gt; </w:t>
      </w:r>
      <w:proofErr w:type="spellStart"/>
      <w:r w:rsidR="007F3353" w:rsidRPr="00156DA8">
        <w:rPr>
          <w:b/>
          <w:bCs/>
        </w:rPr>
        <w:t>admx</w:t>
      </w:r>
      <w:proofErr w:type="spellEnd"/>
      <w:r w:rsidR="007F3353">
        <w:t>.</w:t>
      </w:r>
      <w:r w:rsidR="00AD235C">
        <w:t xml:space="preserve"> </w:t>
      </w:r>
      <w:r w:rsidR="007F3353">
        <w:t>C</w:t>
      </w:r>
      <w:r w:rsidR="00D8788C">
        <w:t>opy</w:t>
      </w:r>
      <w:r w:rsidR="000D283F">
        <w:t xml:space="preserve"> and paste</w:t>
      </w:r>
      <w:r w:rsidR="00D8788C">
        <w:t xml:space="preserve"> </w:t>
      </w:r>
      <w:proofErr w:type="spellStart"/>
      <w:r w:rsidR="00D8788C" w:rsidRPr="00156DA8">
        <w:rPr>
          <w:b/>
          <w:bCs/>
        </w:rPr>
        <w:t>chrome.admx</w:t>
      </w:r>
      <w:proofErr w:type="spellEnd"/>
      <w:r w:rsidR="00D8788C">
        <w:t xml:space="preserve"> and </w:t>
      </w:r>
      <w:proofErr w:type="spellStart"/>
      <w:r w:rsidR="00D8788C" w:rsidRPr="00156DA8">
        <w:rPr>
          <w:b/>
          <w:bCs/>
        </w:rPr>
        <w:t>google.admx</w:t>
      </w:r>
      <w:proofErr w:type="spellEnd"/>
      <w:r w:rsidR="00D8788C">
        <w:t xml:space="preserve"> to</w:t>
      </w:r>
      <w:r w:rsidR="00AD235C">
        <w:t xml:space="preserve"> </w:t>
      </w:r>
      <w:r w:rsidR="00AD235C" w:rsidRPr="00156DA8">
        <w:rPr>
          <w:b/>
          <w:bCs/>
        </w:rPr>
        <w:t>C:\Window</w:t>
      </w:r>
      <w:r w:rsidR="008C338D" w:rsidRPr="00156DA8">
        <w:rPr>
          <w:b/>
          <w:bCs/>
        </w:rPr>
        <w:t>s\SYSVOL\sysvol\</w:t>
      </w:r>
      <w:r w:rsidR="004C22E8">
        <w:rPr>
          <w:b/>
          <w:bCs/>
        </w:rPr>
        <w:t>my</w:t>
      </w:r>
      <w:r w:rsidR="008C338D" w:rsidRPr="00156DA8">
        <w:rPr>
          <w:b/>
          <w:bCs/>
        </w:rPr>
        <w:t>domain</w:t>
      </w:r>
      <w:r w:rsidR="00AD235C" w:rsidRPr="00156DA8">
        <w:rPr>
          <w:b/>
          <w:bCs/>
        </w:rPr>
        <w:t>\Policies\Policy</w:t>
      </w:r>
      <w:r w:rsidR="00D8788C" w:rsidRPr="00156DA8">
        <w:rPr>
          <w:b/>
          <w:bCs/>
        </w:rPr>
        <w:t>D</w:t>
      </w:r>
      <w:r w:rsidR="00AD235C" w:rsidRPr="00156DA8">
        <w:rPr>
          <w:b/>
          <w:bCs/>
        </w:rPr>
        <w:t>efinitions</w:t>
      </w:r>
    </w:p>
    <w:p w14:paraId="729BF661" w14:textId="56AC3B34" w:rsidR="00D8788C" w:rsidRDefault="00CB75BB" w:rsidP="00E42779">
      <w:pPr>
        <w:pStyle w:val="ListParagraph"/>
        <w:numPr>
          <w:ilvl w:val="0"/>
          <w:numId w:val="8"/>
        </w:numPr>
      </w:pPr>
      <w:r>
        <w:t>Go back to the extracted Google policy files.</w:t>
      </w:r>
      <w:r w:rsidR="003C17C2">
        <w:t xml:space="preserve"> Go to </w:t>
      </w:r>
      <w:r w:rsidR="003C17C2" w:rsidRPr="00543B11">
        <w:rPr>
          <w:b/>
          <w:bCs/>
        </w:rPr>
        <w:t xml:space="preserve">windows &gt; </w:t>
      </w:r>
      <w:proofErr w:type="spellStart"/>
      <w:r w:rsidR="003C17C2" w:rsidRPr="00543B11">
        <w:rPr>
          <w:b/>
          <w:bCs/>
        </w:rPr>
        <w:t>admx</w:t>
      </w:r>
      <w:proofErr w:type="spellEnd"/>
      <w:r w:rsidR="003C17C2">
        <w:t>.</w:t>
      </w:r>
      <w:r w:rsidR="00AA4B2C">
        <w:t xml:space="preserve"> </w:t>
      </w:r>
      <w:r>
        <w:t xml:space="preserve"> </w:t>
      </w:r>
      <w:r w:rsidR="00D8788C">
        <w:t xml:space="preserve">Copy </w:t>
      </w:r>
      <w:r w:rsidR="006A3B9C">
        <w:t xml:space="preserve">and paste </w:t>
      </w:r>
      <w:r w:rsidR="00D8788C">
        <w:t xml:space="preserve">the two files in </w:t>
      </w:r>
      <w:proofErr w:type="spellStart"/>
      <w:r w:rsidR="00D8788C">
        <w:t>en</w:t>
      </w:r>
      <w:proofErr w:type="spellEnd"/>
      <w:r w:rsidR="00D8788C">
        <w:t xml:space="preserve">-US to the </w:t>
      </w:r>
      <w:proofErr w:type="spellStart"/>
      <w:r w:rsidR="00D8788C">
        <w:t>en</w:t>
      </w:r>
      <w:proofErr w:type="spellEnd"/>
      <w:r w:rsidR="00D8788C">
        <w:t xml:space="preserve">-US folder underneath </w:t>
      </w:r>
      <w:r w:rsidR="006A3B9C" w:rsidRPr="00543B11">
        <w:rPr>
          <w:b/>
          <w:bCs/>
        </w:rPr>
        <w:t>C:\Windows\SYSVOL\sysvol\</w:t>
      </w:r>
      <w:r w:rsidR="009B32E5">
        <w:rPr>
          <w:b/>
          <w:bCs/>
        </w:rPr>
        <w:t>my</w:t>
      </w:r>
      <w:r w:rsidR="006A3B9C" w:rsidRPr="00543B11">
        <w:rPr>
          <w:b/>
          <w:bCs/>
        </w:rPr>
        <w:t>domain\Policies\</w:t>
      </w:r>
      <w:r w:rsidR="00BF5795" w:rsidRPr="00543B11">
        <w:rPr>
          <w:b/>
          <w:bCs/>
        </w:rPr>
        <w:t>PolicyDefinitions</w:t>
      </w:r>
    </w:p>
    <w:p w14:paraId="6447D202" w14:textId="77777777" w:rsidR="00276042" w:rsidRDefault="00725792" w:rsidP="00E42779">
      <w:pPr>
        <w:pStyle w:val="ListParagraph"/>
        <w:numPr>
          <w:ilvl w:val="0"/>
          <w:numId w:val="8"/>
        </w:numPr>
      </w:pPr>
      <w:r>
        <w:t xml:space="preserve">Open Group Policy Management. Right Click on the </w:t>
      </w:r>
      <w:r w:rsidRPr="00543B11">
        <w:rPr>
          <w:b/>
          <w:bCs/>
        </w:rPr>
        <w:t>Workst</w:t>
      </w:r>
      <w:r w:rsidR="0056616F" w:rsidRPr="00543B11">
        <w:rPr>
          <w:b/>
          <w:bCs/>
        </w:rPr>
        <w:t>ations OU</w:t>
      </w:r>
      <w:r w:rsidR="0056616F">
        <w:t>, and Click Create a GPO in this domain, and link it here.</w:t>
      </w:r>
      <w:r w:rsidR="00170E44">
        <w:t xml:space="preserve"> Name the GPO, </w:t>
      </w:r>
      <w:r w:rsidR="00170E44" w:rsidRPr="00543B11">
        <w:rPr>
          <w:b/>
          <w:bCs/>
        </w:rPr>
        <w:t>Manage Google Chrome</w:t>
      </w:r>
      <w:r w:rsidR="00170E44">
        <w:t>.</w:t>
      </w:r>
    </w:p>
    <w:p w14:paraId="325090C9" w14:textId="77777777" w:rsidR="00170E44" w:rsidRDefault="00AD416A" w:rsidP="00E42779">
      <w:pPr>
        <w:pStyle w:val="ListParagraph"/>
        <w:numPr>
          <w:ilvl w:val="0"/>
          <w:numId w:val="8"/>
        </w:numPr>
      </w:pPr>
      <w:r>
        <w:t xml:space="preserve">Right Click the </w:t>
      </w:r>
      <w:r w:rsidRPr="00BD3E60">
        <w:rPr>
          <w:b/>
          <w:bCs/>
        </w:rPr>
        <w:t>Manage Google Chrome</w:t>
      </w:r>
      <w:r>
        <w:t xml:space="preserve"> GPO, and Click </w:t>
      </w:r>
      <w:r w:rsidRPr="00BD3E60">
        <w:rPr>
          <w:b/>
          <w:bCs/>
        </w:rPr>
        <w:t>Edit</w:t>
      </w:r>
      <w:r>
        <w:t>.</w:t>
      </w:r>
    </w:p>
    <w:p w14:paraId="57CF44BD" w14:textId="77777777" w:rsidR="002C18DE" w:rsidRDefault="0004493D" w:rsidP="00E42779">
      <w:pPr>
        <w:pStyle w:val="ListParagraph"/>
        <w:numPr>
          <w:ilvl w:val="0"/>
          <w:numId w:val="8"/>
        </w:numPr>
      </w:pPr>
      <w:r>
        <w:t>Go to</w:t>
      </w:r>
      <w:r w:rsidR="002C18DE">
        <w:t xml:space="preserve"> </w:t>
      </w:r>
      <w:r w:rsidR="002C18DE" w:rsidRPr="00543B11">
        <w:rPr>
          <w:b/>
          <w:bCs/>
        </w:rPr>
        <w:t>Computer</w:t>
      </w:r>
      <w:r w:rsidR="00F7517E" w:rsidRPr="00543B11">
        <w:rPr>
          <w:b/>
          <w:bCs/>
        </w:rPr>
        <w:t xml:space="preserve"> Configuration</w:t>
      </w:r>
      <w:r w:rsidR="00543B11">
        <w:rPr>
          <w:b/>
          <w:bCs/>
        </w:rPr>
        <w:t xml:space="preserve"> </w:t>
      </w:r>
      <w:r w:rsidR="00543B11" w:rsidRPr="00543B11">
        <w:rPr>
          <w:b/>
          <w:bCs/>
        </w:rPr>
        <w:sym w:font="Wingdings" w:char="F0E0"/>
      </w:r>
      <w:r w:rsidR="002C18DE" w:rsidRPr="00543B11">
        <w:rPr>
          <w:b/>
          <w:bCs/>
        </w:rPr>
        <w:t xml:space="preserve"> </w:t>
      </w:r>
      <w:r w:rsidR="00F7517E" w:rsidRPr="00543B11">
        <w:rPr>
          <w:b/>
          <w:bCs/>
        </w:rPr>
        <w:t>Administrative Templates</w:t>
      </w:r>
      <w:r w:rsidR="00543B11">
        <w:rPr>
          <w:b/>
          <w:bCs/>
        </w:rPr>
        <w:t xml:space="preserve"> </w:t>
      </w:r>
      <w:r w:rsidR="00543B11" w:rsidRPr="00543B11">
        <w:rPr>
          <w:b/>
          <w:bCs/>
        </w:rPr>
        <w:sym w:font="Wingdings" w:char="F0E0"/>
      </w:r>
      <w:r w:rsidR="00F7517E" w:rsidRPr="00543B11">
        <w:rPr>
          <w:b/>
          <w:bCs/>
        </w:rPr>
        <w:t xml:space="preserve"> Google</w:t>
      </w:r>
      <w:r w:rsidR="00543B11">
        <w:rPr>
          <w:b/>
          <w:bCs/>
        </w:rPr>
        <w:t xml:space="preserve"> </w:t>
      </w:r>
      <w:r w:rsidR="00543B11" w:rsidRPr="00543B11">
        <w:rPr>
          <w:b/>
          <w:bCs/>
        </w:rPr>
        <w:sym w:font="Wingdings" w:char="F0E0"/>
      </w:r>
      <w:r w:rsidR="00F7517E" w:rsidRPr="00543B11">
        <w:rPr>
          <w:b/>
          <w:bCs/>
        </w:rPr>
        <w:t xml:space="preserve"> </w:t>
      </w:r>
      <w:proofErr w:type="spellStart"/>
      <w:r w:rsidR="00F7517E" w:rsidRPr="00543B11">
        <w:rPr>
          <w:b/>
          <w:bCs/>
        </w:rPr>
        <w:t>Google</w:t>
      </w:r>
      <w:proofErr w:type="spellEnd"/>
      <w:r w:rsidR="00F7517E" w:rsidRPr="00543B11">
        <w:rPr>
          <w:b/>
          <w:bCs/>
        </w:rPr>
        <w:t xml:space="preserve"> Chrome</w:t>
      </w:r>
      <w:r w:rsidR="00F7517E">
        <w:t>.</w:t>
      </w:r>
    </w:p>
    <w:p w14:paraId="234CDCAA" w14:textId="3256C16E" w:rsidR="003D3399" w:rsidRPr="00620897" w:rsidRDefault="00694723" w:rsidP="00E42779">
      <w:pPr>
        <w:pStyle w:val="ListParagraph"/>
        <w:numPr>
          <w:ilvl w:val="0"/>
          <w:numId w:val="8"/>
        </w:numPr>
      </w:pPr>
      <w:r>
        <w:t xml:space="preserve">Go to </w:t>
      </w:r>
      <w:r w:rsidR="003D3399">
        <w:sym w:font="Wingdings" w:char="F0E0"/>
      </w:r>
      <w:r w:rsidR="003D3399">
        <w:t xml:space="preserve"> </w:t>
      </w:r>
      <w:r w:rsidR="00662EC9" w:rsidRPr="00824D63">
        <w:rPr>
          <w:b/>
        </w:rPr>
        <w:t>Startup,</w:t>
      </w:r>
      <w:r w:rsidR="00662EC9">
        <w:t xml:space="preserve"> </w:t>
      </w:r>
      <w:r w:rsidRPr="000D5C43">
        <w:rPr>
          <w:b/>
          <w:bCs/>
        </w:rPr>
        <w:t>Home page</w:t>
      </w:r>
      <w:r w:rsidR="00824D63">
        <w:rPr>
          <w:b/>
          <w:bCs/>
        </w:rPr>
        <w:t xml:space="preserve"> and New Tab Page</w:t>
      </w:r>
    </w:p>
    <w:p w14:paraId="45476B6B" w14:textId="1434B9F2" w:rsidR="00620897" w:rsidRPr="00752190" w:rsidRDefault="00620897" w:rsidP="00E42779">
      <w:pPr>
        <w:pStyle w:val="ListParagraph"/>
        <w:numPr>
          <w:ilvl w:val="0"/>
          <w:numId w:val="8"/>
        </w:numPr>
      </w:pPr>
      <w:r>
        <w:t xml:space="preserve">Open </w:t>
      </w:r>
      <w:r>
        <w:sym w:font="Wingdings" w:char="F0E0"/>
      </w:r>
      <w:r>
        <w:t xml:space="preserve"> </w:t>
      </w:r>
      <w:r w:rsidRPr="00620897">
        <w:rPr>
          <w:b/>
          <w:bCs/>
        </w:rPr>
        <w:t>Use New Tab Page as homepage</w:t>
      </w:r>
      <w:r>
        <w:rPr>
          <w:b/>
          <w:bCs/>
        </w:rPr>
        <w:t xml:space="preserve"> </w:t>
      </w:r>
      <w:r w:rsidRPr="00620897">
        <w:rPr>
          <w:b/>
          <w:bCs/>
        </w:rPr>
        <w:sym w:font="Wingdings" w:char="F0E0"/>
      </w:r>
      <w:r>
        <w:rPr>
          <w:b/>
          <w:bCs/>
        </w:rPr>
        <w:t xml:space="preserve"> Enabled</w:t>
      </w:r>
      <w:r w:rsidR="00752190">
        <w:rPr>
          <w:b/>
          <w:bCs/>
        </w:rPr>
        <w:t xml:space="preserve"> </w:t>
      </w:r>
      <w:r w:rsidR="00752190">
        <w:t>Click OK.</w:t>
      </w:r>
    </w:p>
    <w:p w14:paraId="458CD8B5" w14:textId="09D2C54F" w:rsidR="00694723" w:rsidRDefault="00752190" w:rsidP="00E42779">
      <w:pPr>
        <w:pStyle w:val="ListParagraph"/>
        <w:numPr>
          <w:ilvl w:val="0"/>
          <w:numId w:val="8"/>
        </w:numPr>
      </w:pPr>
      <w:r w:rsidRPr="00FC7D5F">
        <w:t xml:space="preserve">Open </w:t>
      </w:r>
      <w:r w:rsidRPr="00FC7D5F">
        <w:sym w:font="Wingdings" w:char="F0E0"/>
      </w:r>
      <w:r w:rsidRPr="00752190">
        <w:rPr>
          <w:b/>
          <w:bCs/>
        </w:rPr>
        <w:t xml:space="preserve"> Configure the New Tab page URL</w:t>
      </w:r>
      <w:r w:rsidRPr="00FC7D5F">
        <w:t xml:space="preserve"> </w:t>
      </w:r>
      <w:r w:rsidRPr="00FC7D5F">
        <w:sym w:font="Wingdings" w:char="F0E0"/>
      </w:r>
      <w:r w:rsidRPr="00FC7D5F">
        <w:t xml:space="preserve"> </w:t>
      </w:r>
      <w:r w:rsidRPr="00752190">
        <w:rPr>
          <w:b/>
          <w:bCs/>
        </w:rPr>
        <w:t>Enabled</w:t>
      </w:r>
      <w:r>
        <w:rPr>
          <w:b/>
          <w:bCs/>
        </w:rPr>
        <w:t xml:space="preserve"> </w:t>
      </w:r>
      <w:r w:rsidRPr="00FC7D5F">
        <w:sym w:font="Wingdings" w:char="F0E0"/>
      </w:r>
      <w:r w:rsidR="00694723">
        <w:t xml:space="preserve"> Enter </w:t>
      </w:r>
      <w:hyperlink r:id="rId9" w:history="1">
        <w:r w:rsidR="00DF2349" w:rsidRPr="00787C60">
          <w:rPr>
            <w:rStyle w:val="Hyperlink"/>
          </w:rPr>
          <w:t>https://www.wncc.edu</w:t>
        </w:r>
      </w:hyperlink>
      <w:r w:rsidR="00694723">
        <w:t xml:space="preserve"> </w:t>
      </w:r>
      <w:r w:rsidR="00BC183E">
        <w:t>Click OK.</w:t>
      </w:r>
    </w:p>
    <w:p w14:paraId="72AF821D" w14:textId="7DF845C6" w:rsidR="004450D7" w:rsidRDefault="00FC7D5F" w:rsidP="00E42779">
      <w:pPr>
        <w:pStyle w:val="ListParagraph"/>
        <w:numPr>
          <w:ilvl w:val="0"/>
          <w:numId w:val="8"/>
        </w:numPr>
      </w:pPr>
      <w:r>
        <w:t xml:space="preserve">Open </w:t>
      </w:r>
      <w:r>
        <w:sym w:font="Wingdings" w:char="F0E0"/>
      </w:r>
      <w:r w:rsidR="004450D7">
        <w:t xml:space="preserve"> </w:t>
      </w:r>
      <w:r w:rsidR="004450D7" w:rsidRPr="000D5C43">
        <w:rPr>
          <w:b/>
          <w:bCs/>
        </w:rPr>
        <w:t>URLs to open on startup</w:t>
      </w:r>
      <w:r w:rsidR="009B6A24" w:rsidRPr="009B4F27">
        <w:t xml:space="preserve"> </w:t>
      </w:r>
      <w:r w:rsidR="009B6A24" w:rsidRPr="009B4F27">
        <w:sym w:font="Wingdings" w:char="F0E0"/>
      </w:r>
      <w:r w:rsidR="004450D7" w:rsidRPr="000D5C43">
        <w:rPr>
          <w:b/>
          <w:bCs/>
        </w:rPr>
        <w:t xml:space="preserve"> Enabled</w:t>
      </w:r>
      <w:r w:rsidR="004450D7">
        <w:t xml:space="preserve">, Show: </w:t>
      </w:r>
      <w:hyperlink r:id="rId10" w:history="1">
        <w:r w:rsidR="0040717E" w:rsidRPr="00787C60">
          <w:rPr>
            <w:rStyle w:val="Hyperlink"/>
          </w:rPr>
          <w:t>https://www.wncc.edu</w:t>
        </w:r>
      </w:hyperlink>
      <w:r w:rsidR="004450D7">
        <w:t xml:space="preserve"> Click OK.</w:t>
      </w:r>
    </w:p>
    <w:p w14:paraId="47626D9F" w14:textId="01335A5C" w:rsidR="00BC183E" w:rsidRDefault="007F5797" w:rsidP="00E42779">
      <w:pPr>
        <w:pStyle w:val="ListParagraph"/>
        <w:numPr>
          <w:ilvl w:val="0"/>
          <w:numId w:val="8"/>
        </w:numPr>
      </w:pPr>
      <w:r>
        <w:t>Go to</w:t>
      </w:r>
      <w:r w:rsidR="009B4F27">
        <w:t xml:space="preserve"> </w:t>
      </w:r>
      <w:r w:rsidR="009B4F27">
        <w:sym w:font="Wingdings" w:char="F0E0"/>
      </w:r>
      <w:r>
        <w:t xml:space="preserve"> </w:t>
      </w:r>
      <w:r w:rsidRPr="000D5C43">
        <w:rPr>
          <w:b/>
          <w:bCs/>
        </w:rPr>
        <w:t>Content Settings</w:t>
      </w:r>
      <w:r w:rsidR="009B4F27">
        <w:t xml:space="preserve"> </w:t>
      </w:r>
      <w:r w:rsidR="009B4F27">
        <w:sym w:font="Wingdings" w:char="F0E0"/>
      </w:r>
      <w:r>
        <w:t xml:space="preserve"> </w:t>
      </w:r>
      <w:r w:rsidRPr="000D5C43">
        <w:rPr>
          <w:b/>
          <w:bCs/>
        </w:rPr>
        <w:t>Default popups setting:</w:t>
      </w:r>
      <w:r>
        <w:t xml:space="preserve"> </w:t>
      </w:r>
      <w:r w:rsidRPr="000D5C43">
        <w:rPr>
          <w:b/>
          <w:bCs/>
        </w:rPr>
        <w:t>Enabled, Allow all sites to show pop-ups</w:t>
      </w:r>
      <w:r w:rsidR="009B4F27">
        <w:t xml:space="preserve"> </w:t>
      </w:r>
      <w:r w:rsidR="009B4F27">
        <w:sym w:font="Wingdings" w:char="F0E0"/>
      </w:r>
      <w:r>
        <w:t xml:space="preserve"> Click OK.</w:t>
      </w:r>
    </w:p>
    <w:p w14:paraId="355398D3" w14:textId="77777777" w:rsidR="00EE0DF4" w:rsidRDefault="00EE0DF4" w:rsidP="00E42779">
      <w:pPr>
        <w:pStyle w:val="ListParagraph"/>
        <w:numPr>
          <w:ilvl w:val="0"/>
          <w:numId w:val="8"/>
        </w:numPr>
      </w:pPr>
      <w:r>
        <w:t xml:space="preserve">Close the Group Policy Management Editor. </w:t>
      </w:r>
    </w:p>
    <w:p w14:paraId="631A9D4F" w14:textId="77777777" w:rsidR="00305C2C" w:rsidRDefault="00305C2C" w:rsidP="00E42779">
      <w:pPr>
        <w:pStyle w:val="ListParagraph"/>
        <w:numPr>
          <w:ilvl w:val="0"/>
          <w:numId w:val="8"/>
        </w:numPr>
      </w:pPr>
      <w:r>
        <w:t>Click on the new GPO and click Details. Change the GPO Status to User configuration settings disabled.</w:t>
      </w:r>
    </w:p>
    <w:p w14:paraId="0F11C48E" w14:textId="6F6E9678" w:rsidR="00834D8D" w:rsidRDefault="00EE0DF4" w:rsidP="00E42779">
      <w:pPr>
        <w:pStyle w:val="ListParagraph"/>
        <w:numPr>
          <w:ilvl w:val="0"/>
          <w:numId w:val="8"/>
        </w:numPr>
      </w:pPr>
      <w:r>
        <w:t xml:space="preserve">Logon to </w:t>
      </w:r>
      <w:r w:rsidR="00067139">
        <w:t>Win11</w:t>
      </w:r>
      <w:r>
        <w:t xml:space="preserve"> </w:t>
      </w:r>
      <w:r w:rsidR="00834D8D">
        <w:t xml:space="preserve">as </w:t>
      </w:r>
      <w:r w:rsidR="001A0954">
        <w:t>your a</w:t>
      </w:r>
      <w:r w:rsidR="00834D8D">
        <w:t>dministrator</w:t>
      </w:r>
      <w:r w:rsidR="001A0954">
        <w:t xml:space="preserve"> </w:t>
      </w:r>
      <w:r w:rsidR="000D5C43">
        <w:t xml:space="preserve">level </w:t>
      </w:r>
      <w:r w:rsidR="001A0954">
        <w:t>account</w:t>
      </w:r>
      <w:r w:rsidR="00D563B2">
        <w:t xml:space="preserve">. </w:t>
      </w:r>
    </w:p>
    <w:p w14:paraId="37AE41CB" w14:textId="03B5A259" w:rsidR="00904322" w:rsidRDefault="00904322" w:rsidP="00E42779">
      <w:pPr>
        <w:pStyle w:val="ListParagraph"/>
        <w:numPr>
          <w:ilvl w:val="0"/>
          <w:numId w:val="8"/>
        </w:numPr>
      </w:pPr>
      <w:r>
        <w:t>Download and install Google Chrome.</w:t>
      </w:r>
    </w:p>
    <w:p w14:paraId="4409B91A" w14:textId="77777777" w:rsidR="00834D8D" w:rsidRDefault="00834D8D" w:rsidP="00E42779">
      <w:pPr>
        <w:pStyle w:val="ListParagraph"/>
        <w:numPr>
          <w:ilvl w:val="0"/>
          <w:numId w:val="8"/>
        </w:numPr>
      </w:pPr>
      <w:r>
        <w:t xml:space="preserve">Logon as </w:t>
      </w:r>
      <w:r w:rsidRPr="00085BAD">
        <w:rPr>
          <w:b/>
          <w:bCs/>
        </w:rPr>
        <w:t>Sales1</w:t>
      </w:r>
      <w:r>
        <w:t>.</w:t>
      </w:r>
    </w:p>
    <w:p w14:paraId="440EF99B" w14:textId="77777777" w:rsidR="00C94181" w:rsidRDefault="00C94181" w:rsidP="00E42779">
      <w:pPr>
        <w:pStyle w:val="ListParagraph"/>
        <w:numPr>
          <w:ilvl w:val="0"/>
          <w:numId w:val="8"/>
        </w:numPr>
      </w:pPr>
      <w:r>
        <w:t xml:space="preserve">Run </w:t>
      </w:r>
      <w:proofErr w:type="spellStart"/>
      <w:r w:rsidRPr="00904322">
        <w:rPr>
          <w:b/>
        </w:rPr>
        <w:t>gpupda</w:t>
      </w:r>
      <w:r w:rsidRPr="00085BAD">
        <w:rPr>
          <w:b/>
        </w:rPr>
        <w:t>te</w:t>
      </w:r>
      <w:proofErr w:type="spellEnd"/>
      <w:r w:rsidRPr="00085BAD">
        <w:rPr>
          <w:b/>
        </w:rPr>
        <w:t xml:space="preserve"> </w:t>
      </w:r>
      <w:r w:rsidR="00085BAD" w:rsidRPr="00085BAD">
        <w:rPr>
          <w:b/>
        </w:rPr>
        <w:t>/force</w:t>
      </w:r>
      <w:r w:rsidR="00085BAD">
        <w:t xml:space="preserve"> </w:t>
      </w:r>
      <w:r>
        <w:t>at the command line.</w:t>
      </w:r>
    </w:p>
    <w:p w14:paraId="14EA9D6E" w14:textId="77777777" w:rsidR="00D563B2" w:rsidRDefault="00D563B2" w:rsidP="00E42779">
      <w:pPr>
        <w:pStyle w:val="ListParagraph"/>
        <w:numPr>
          <w:ilvl w:val="0"/>
          <w:numId w:val="8"/>
        </w:numPr>
      </w:pPr>
      <w:r>
        <w:lastRenderedPageBreak/>
        <w:t xml:space="preserve">Try out Google Chrome, </w:t>
      </w:r>
      <w:r w:rsidR="00E37EBF">
        <w:t xml:space="preserve">close the start page, </w:t>
      </w:r>
      <w:r>
        <w:t xml:space="preserve">does the home page </w:t>
      </w:r>
      <w:r w:rsidR="00E37EBF">
        <w:t xml:space="preserve">now </w:t>
      </w:r>
      <w:r>
        <w:t>go to wncc.edu?</w:t>
      </w:r>
      <w:r w:rsidR="00E37EBF">
        <w:t xml:space="preserve"> (You may need to close and start Google Chrome a couple of times.)</w:t>
      </w:r>
    </w:p>
    <w:p w14:paraId="07A6476D" w14:textId="77777777" w:rsidR="00D563B2" w:rsidRDefault="00D563B2" w:rsidP="00E42779">
      <w:pPr>
        <w:pStyle w:val="ListParagraph"/>
        <w:numPr>
          <w:ilvl w:val="0"/>
          <w:numId w:val="8"/>
        </w:numPr>
        <w:rPr>
          <w:b/>
        </w:rPr>
      </w:pPr>
      <w:r w:rsidRPr="00D563B2">
        <w:rPr>
          <w:b/>
        </w:rPr>
        <w:t>Insert a screenshot:</w:t>
      </w:r>
    </w:p>
    <w:sdt>
      <w:sdtPr>
        <w:rPr>
          <w:rStyle w:val="Red"/>
        </w:rPr>
        <w:id w:val="1104617850"/>
        <w:placeholder>
          <w:docPart w:val="A77AF0A89C72486790C9257D388C5772"/>
        </w:placeholder>
        <w:showingPlcHdr/>
      </w:sdtPr>
      <w:sdtEndPr>
        <w:rPr>
          <w:rStyle w:val="Red"/>
        </w:rPr>
      </w:sdtEndPr>
      <w:sdtContent>
        <w:p w14:paraId="110ED87F" w14:textId="77777777" w:rsidR="004C67CE" w:rsidRDefault="004C67CE" w:rsidP="004C67CE">
          <w:pPr>
            <w:rPr>
              <w:rStyle w:val="Red"/>
            </w:rPr>
          </w:pPr>
          <w:r>
            <w:rPr>
              <w:rStyle w:val="PlaceholderText"/>
              <w:color w:val="FF0000"/>
            </w:rPr>
            <w:t>Click or tap here to enter text.</w:t>
          </w:r>
        </w:p>
      </w:sdtContent>
    </w:sdt>
    <w:p w14:paraId="019446F3" w14:textId="77777777" w:rsidR="000266B4" w:rsidRPr="00D563B2" w:rsidRDefault="000266B4" w:rsidP="00E42779">
      <w:pPr>
        <w:pStyle w:val="ListParagraph"/>
        <w:numPr>
          <w:ilvl w:val="0"/>
          <w:numId w:val="8"/>
        </w:numPr>
        <w:rPr>
          <w:b/>
        </w:rPr>
      </w:pPr>
      <w:r>
        <w:rPr>
          <w:b/>
        </w:rPr>
        <w:t>Insert a screenshot of Google Chrome settings showing this setting:</w:t>
      </w:r>
    </w:p>
    <w:sdt>
      <w:sdtPr>
        <w:rPr>
          <w:rStyle w:val="Red"/>
        </w:rPr>
        <w:id w:val="148019294"/>
        <w:placeholder>
          <w:docPart w:val="D83915BE463C415880E1DB212F886689"/>
        </w:placeholder>
        <w:showingPlcHdr/>
      </w:sdtPr>
      <w:sdtEndPr>
        <w:rPr>
          <w:rStyle w:val="Red"/>
        </w:rPr>
      </w:sdtEndPr>
      <w:sdtContent>
        <w:p w14:paraId="30727E58" w14:textId="77777777" w:rsidR="004C67CE" w:rsidRDefault="004C67CE" w:rsidP="004C67CE">
          <w:pPr>
            <w:rPr>
              <w:rStyle w:val="Red"/>
            </w:rPr>
          </w:pPr>
          <w:r>
            <w:rPr>
              <w:rStyle w:val="PlaceholderText"/>
              <w:color w:val="FF0000"/>
            </w:rPr>
            <w:t>Click or tap here to enter text.</w:t>
          </w:r>
        </w:p>
      </w:sdtContent>
    </w:sdt>
    <w:p w14:paraId="3365B3F0" w14:textId="77777777" w:rsidR="00D563B2" w:rsidRPr="000266B4" w:rsidRDefault="00D563B2" w:rsidP="00E42779">
      <w:pPr>
        <w:pStyle w:val="ListParagraph"/>
        <w:numPr>
          <w:ilvl w:val="0"/>
          <w:numId w:val="8"/>
        </w:numPr>
        <w:rPr>
          <w:b/>
        </w:rPr>
      </w:pPr>
      <w:r w:rsidRPr="000266B4">
        <w:rPr>
          <w:b/>
        </w:rPr>
        <w:t>Check out Google Chrome content settings, are popups allowed?</w:t>
      </w:r>
    </w:p>
    <w:sdt>
      <w:sdtPr>
        <w:rPr>
          <w:rStyle w:val="Red"/>
        </w:rPr>
        <w:id w:val="-1777943623"/>
        <w:placeholder>
          <w:docPart w:val="390FF9F6CDC348CE93C0CEA2A239A646"/>
        </w:placeholder>
        <w:showingPlcHdr/>
      </w:sdtPr>
      <w:sdtEndPr>
        <w:rPr>
          <w:rStyle w:val="Red"/>
        </w:rPr>
      </w:sdtEndPr>
      <w:sdtContent>
        <w:p w14:paraId="5FB4C57B" w14:textId="77777777" w:rsidR="004C67CE" w:rsidRDefault="004C67CE" w:rsidP="004C67CE">
          <w:pPr>
            <w:rPr>
              <w:rStyle w:val="Red"/>
            </w:rPr>
          </w:pPr>
          <w:r>
            <w:rPr>
              <w:rStyle w:val="PlaceholderText"/>
              <w:color w:val="FF0000"/>
            </w:rPr>
            <w:t>Click or tap here to enter text.</w:t>
          </w:r>
        </w:p>
      </w:sdtContent>
    </w:sdt>
    <w:p w14:paraId="3508E639" w14:textId="77777777" w:rsidR="00F27E25" w:rsidRDefault="00F27E25" w:rsidP="00E42779">
      <w:pPr>
        <w:pStyle w:val="ListParagraph"/>
        <w:numPr>
          <w:ilvl w:val="0"/>
          <w:numId w:val="8"/>
        </w:numPr>
        <w:rPr>
          <w:b/>
        </w:rPr>
      </w:pPr>
      <w:r w:rsidRPr="00F27E25">
        <w:rPr>
          <w:b/>
        </w:rPr>
        <w:t>Insert a screenshot</w:t>
      </w:r>
      <w:r w:rsidR="000F74BF">
        <w:rPr>
          <w:b/>
        </w:rPr>
        <w:t xml:space="preserve"> of this setting</w:t>
      </w:r>
      <w:r w:rsidRPr="00F27E25">
        <w:rPr>
          <w:b/>
        </w:rPr>
        <w:t>:</w:t>
      </w:r>
    </w:p>
    <w:sdt>
      <w:sdtPr>
        <w:rPr>
          <w:rStyle w:val="Red"/>
        </w:rPr>
        <w:id w:val="-624153697"/>
        <w:placeholder>
          <w:docPart w:val="FC3BF4EB57F946FE88D601F53FD27F98"/>
        </w:placeholder>
        <w:showingPlcHdr/>
      </w:sdtPr>
      <w:sdtEndPr>
        <w:rPr>
          <w:rStyle w:val="Red"/>
        </w:rPr>
      </w:sdtEndPr>
      <w:sdtContent>
        <w:p w14:paraId="3174F578" w14:textId="77777777" w:rsidR="004C67CE" w:rsidRDefault="004C67CE" w:rsidP="004C67CE">
          <w:pPr>
            <w:rPr>
              <w:rStyle w:val="Red"/>
            </w:rPr>
          </w:pPr>
          <w:r>
            <w:rPr>
              <w:rStyle w:val="PlaceholderText"/>
              <w:color w:val="FF0000"/>
            </w:rPr>
            <w:t>Click or tap here to enter text.</w:t>
          </w:r>
        </w:p>
      </w:sdtContent>
    </w:sdt>
    <w:p w14:paraId="737D90F2" w14:textId="17ABCF39" w:rsidR="00B04C67" w:rsidRDefault="003C32CB" w:rsidP="004C67CE">
      <w:r w:rsidRPr="003C32CB">
        <w:rPr>
          <w:b/>
          <w:bCs/>
        </w:rPr>
        <w:t>NOTE:</w:t>
      </w:r>
      <w:r>
        <w:t xml:space="preserve"> </w:t>
      </w:r>
      <w:r w:rsidR="00B04C67">
        <w:t>U</w:t>
      </w:r>
      <w:r w:rsidRPr="003C32CB">
        <w:t>nlink any Group Policies that you</w:t>
      </w:r>
      <w:r w:rsidR="005D26C3">
        <w:t xml:space="preserve"> created.</w:t>
      </w:r>
    </w:p>
    <w:p w14:paraId="727A934C" w14:textId="5AF33A45" w:rsidR="003C32CB" w:rsidRPr="003C32CB" w:rsidRDefault="005D26C3" w:rsidP="004C67CE">
      <w:r w:rsidRPr="00B04C67">
        <w:rPr>
          <w:b/>
          <w:bCs/>
        </w:rPr>
        <w:t>Do not</w:t>
      </w:r>
      <w:r>
        <w:t xml:space="preserve"> unlink </w:t>
      </w:r>
      <w:r w:rsidRPr="005D26C3">
        <w:rPr>
          <w:b/>
          <w:bCs/>
        </w:rPr>
        <w:t>Default Domain Policy</w:t>
      </w:r>
      <w:r>
        <w:rPr>
          <w:b/>
          <w:bCs/>
        </w:rPr>
        <w:t xml:space="preserve"> or</w:t>
      </w:r>
      <w:r w:rsidR="00B04C67">
        <w:rPr>
          <w:b/>
          <w:bCs/>
        </w:rPr>
        <w:t xml:space="preserve"> Default Domain Controllers Policy</w:t>
      </w:r>
    </w:p>
    <w:p w14:paraId="26456F3C" w14:textId="3502E8FB" w:rsidR="00714FEC" w:rsidRDefault="00714FEC" w:rsidP="00714FEC">
      <w:pPr>
        <w:pStyle w:val="Heading2"/>
      </w:pPr>
      <w:bookmarkStart w:id="7" w:name="_Toc210333251"/>
      <w:r>
        <w:t>Assignment Submission</w:t>
      </w:r>
      <w:bookmarkEnd w:id="7"/>
    </w:p>
    <w:p w14:paraId="00E67A89" w14:textId="1C3487AB" w:rsidR="007136FD" w:rsidRDefault="007136FD" w:rsidP="000D3393">
      <w:r>
        <w:t>Attach this completed document to the assignment in Blackboard.</w:t>
      </w:r>
    </w:p>
    <w:sectPr w:rsidR="007136FD" w:rsidSect="008117F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E8D0B" w14:textId="77777777" w:rsidR="00151C66" w:rsidRDefault="00151C66" w:rsidP="00AB57D0">
      <w:r>
        <w:separator/>
      </w:r>
    </w:p>
  </w:endnote>
  <w:endnote w:type="continuationSeparator" w:id="0">
    <w:p w14:paraId="76D354D1" w14:textId="77777777" w:rsidR="00151C66" w:rsidRDefault="00151C66"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70220" w14:textId="5611755B" w:rsidR="00151C66" w:rsidRPr="00AB57D0" w:rsidRDefault="00151C66" w:rsidP="00B72264">
    <w:pPr>
      <w:pStyle w:val="Footer"/>
      <w:tabs>
        <w:tab w:val="center" w:pos="5040"/>
        <w:tab w:val="right" w:pos="10080"/>
      </w:tabs>
    </w:pPr>
    <w:r>
      <w:t xml:space="preserve">Week </w:t>
    </w:r>
    <w:r w:rsidR="00FB25FC">
      <w:t>7</w:t>
    </w:r>
    <w:r>
      <w:t xml:space="preserve"> </w:t>
    </w:r>
    <w:r w:rsidRPr="001273E9">
      <w:t>W</w:t>
    </w:r>
    <w:r>
      <w:t>indows Server Activities</w:t>
    </w:r>
    <w:r w:rsidRPr="00A87D54">
      <w:tab/>
      <w:t xml:space="preserve">Page </w:t>
    </w:r>
    <w:r w:rsidRPr="00A87D54">
      <w:fldChar w:fldCharType="begin"/>
    </w:r>
    <w:r w:rsidRPr="00A87D54">
      <w:instrText xml:space="preserve"> PAGE </w:instrText>
    </w:r>
    <w:r w:rsidRPr="00A87D54">
      <w:fldChar w:fldCharType="separate"/>
    </w:r>
    <w:r>
      <w:rPr>
        <w:noProof/>
      </w:rPr>
      <w:t>18</w:t>
    </w:r>
    <w:r w:rsidRPr="00A87D54">
      <w:fldChar w:fldCharType="end"/>
    </w:r>
    <w:r w:rsidRPr="00A87D54">
      <w:t xml:space="preserve"> of </w:t>
    </w:r>
    <w:r>
      <w:rPr>
        <w:noProof/>
      </w:rPr>
      <w:fldChar w:fldCharType="begin"/>
    </w:r>
    <w:r>
      <w:rPr>
        <w:noProof/>
      </w:rPr>
      <w:instrText xml:space="preserve"> NUMPAGES </w:instrText>
    </w:r>
    <w:r>
      <w:rPr>
        <w:noProof/>
      </w:rPr>
      <w:fldChar w:fldCharType="separate"/>
    </w:r>
    <w:r>
      <w:rPr>
        <w:noProof/>
      </w:rPr>
      <w:t>18</w:t>
    </w:r>
    <w:r>
      <w:rPr>
        <w:noProof/>
      </w:rPr>
      <w:fldChar w:fldCharType="end"/>
    </w:r>
    <w:r w:rsidRPr="00A87D54">
      <w:tab/>
      <w:t xml:space="preserve">Revised: </w:t>
    </w:r>
    <w:r w:rsidR="000B54B0">
      <w:t>10</w:t>
    </w:r>
    <w:r w:rsidR="00C9392B">
      <w:t>/</w:t>
    </w:r>
    <w:r w:rsidR="002E7069">
      <w:t>0</w:t>
    </w:r>
    <w:r w:rsidR="00B56073">
      <w:t>2</w:t>
    </w:r>
    <w:r w:rsidR="00C9392B">
      <w:t>/</w:t>
    </w:r>
    <w:r>
      <w:t>202</w:t>
    </w:r>
    <w:r w:rsidR="00B56073">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7903F" w14:textId="77777777" w:rsidR="00151C66" w:rsidRDefault="00151C66" w:rsidP="00AB57D0">
      <w:r>
        <w:separator/>
      </w:r>
    </w:p>
  </w:footnote>
  <w:footnote w:type="continuationSeparator" w:id="0">
    <w:p w14:paraId="777B8D77" w14:textId="77777777" w:rsidR="00151C66" w:rsidRDefault="00151C66"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414357"/>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81F2A"/>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B83341F"/>
    <w:multiLevelType w:val="hybridMultilevel"/>
    <w:tmpl w:val="F0FA3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81555C1"/>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0DD5077"/>
    <w:multiLevelType w:val="hybridMultilevel"/>
    <w:tmpl w:val="6CD46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33615838">
    <w:abstractNumId w:val="26"/>
  </w:num>
  <w:num w:numId="2" w16cid:durableId="9843398">
    <w:abstractNumId w:val="23"/>
  </w:num>
  <w:num w:numId="3" w16cid:durableId="1860075187">
    <w:abstractNumId w:val="1"/>
  </w:num>
  <w:num w:numId="4" w16cid:durableId="1460878582">
    <w:abstractNumId w:val="2"/>
  </w:num>
  <w:num w:numId="5" w16cid:durableId="245115667">
    <w:abstractNumId w:val="3"/>
  </w:num>
  <w:num w:numId="6" w16cid:durableId="1714233817">
    <w:abstractNumId w:val="30"/>
  </w:num>
  <w:num w:numId="7" w16cid:durableId="1559324273">
    <w:abstractNumId w:val="33"/>
  </w:num>
  <w:num w:numId="8" w16cid:durableId="908930375">
    <w:abstractNumId w:val="25"/>
  </w:num>
  <w:num w:numId="9" w16cid:durableId="1491021652">
    <w:abstractNumId w:val="20"/>
  </w:num>
  <w:num w:numId="10" w16cid:durableId="2108697590">
    <w:abstractNumId w:val="46"/>
  </w:num>
  <w:num w:numId="11" w16cid:durableId="834880810">
    <w:abstractNumId w:val="14"/>
  </w:num>
  <w:num w:numId="12" w16cid:durableId="843979556">
    <w:abstractNumId w:val="41"/>
  </w:num>
  <w:num w:numId="13" w16cid:durableId="840631689">
    <w:abstractNumId w:val="15"/>
  </w:num>
  <w:num w:numId="14" w16cid:durableId="1089543228">
    <w:abstractNumId w:val="27"/>
  </w:num>
  <w:num w:numId="15" w16cid:durableId="945887684">
    <w:abstractNumId w:val="13"/>
  </w:num>
  <w:num w:numId="16" w16cid:durableId="1064524451">
    <w:abstractNumId w:val="12"/>
  </w:num>
  <w:num w:numId="17" w16cid:durableId="1811050655">
    <w:abstractNumId w:val="35"/>
  </w:num>
  <w:num w:numId="18" w16cid:durableId="1307469299">
    <w:abstractNumId w:val="0"/>
  </w:num>
  <w:num w:numId="19" w16cid:durableId="397828624">
    <w:abstractNumId w:val="36"/>
  </w:num>
  <w:num w:numId="20" w16cid:durableId="2094281083">
    <w:abstractNumId w:val="39"/>
  </w:num>
  <w:num w:numId="21" w16cid:durableId="1279609357">
    <w:abstractNumId w:val="32"/>
  </w:num>
  <w:num w:numId="22" w16cid:durableId="958339760">
    <w:abstractNumId w:val="28"/>
  </w:num>
  <w:num w:numId="23" w16cid:durableId="1538858172">
    <w:abstractNumId w:val="45"/>
  </w:num>
  <w:num w:numId="24" w16cid:durableId="974019655">
    <w:abstractNumId w:val="17"/>
  </w:num>
  <w:num w:numId="25" w16cid:durableId="1392843996">
    <w:abstractNumId w:val="19"/>
  </w:num>
  <w:num w:numId="26" w16cid:durableId="367996491">
    <w:abstractNumId w:val="7"/>
  </w:num>
  <w:num w:numId="27" w16cid:durableId="134494504">
    <w:abstractNumId w:val="18"/>
  </w:num>
  <w:num w:numId="28" w16cid:durableId="859927323">
    <w:abstractNumId w:val="38"/>
  </w:num>
  <w:num w:numId="29" w16cid:durableId="490680512">
    <w:abstractNumId w:val="42"/>
  </w:num>
  <w:num w:numId="30" w16cid:durableId="1280144551">
    <w:abstractNumId w:val="10"/>
  </w:num>
  <w:num w:numId="31" w16cid:durableId="89157812">
    <w:abstractNumId w:val="44"/>
  </w:num>
  <w:num w:numId="32" w16cid:durableId="651719350">
    <w:abstractNumId w:val="8"/>
  </w:num>
  <w:num w:numId="33" w16cid:durableId="1021205307">
    <w:abstractNumId w:val="43"/>
  </w:num>
  <w:num w:numId="34" w16cid:durableId="879171471">
    <w:abstractNumId w:val="24"/>
  </w:num>
  <w:num w:numId="35" w16cid:durableId="1322080339">
    <w:abstractNumId w:val="16"/>
  </w:num>
  <w:num w:numId="36" w16cid:durableId="1178077118">
    <w:abstractNumId w:val="9"/>
  </w:num>
  <w:num w:numId="37" w16cid:durableId="1675304044">
    <w:abstractNumId w:val="22"/>
  </w:num>
  <w:num w:numId="38" w16cid:durableId="842553410">
    <w:abstractNumId w:val="34"/>
  </w:num>
  <w:num w:numId="39" w16cid:durableId="634682946">
    <w:abstractNumId w:val="4"/>
  </w:num>
  <w:num w:numId="40" w16cid:durableId="467748694">
    <w:abstractNumId w:val="40"/>
  </w:num>
  <w:num w:numId="41" w16cid:durableId="1972788537">
    <w:abstractNumId w:val="21"/>
  </w:num>
  <w:num w:numId="42" w16cid:durableId="1832217012">
    <w:abstractNumId w:val="11"/>
  </w:num>
  <w:num w:numId="43" w16cid:durableId="532546813">
    <w:abstractNumId w:val="31"/>
  </w:num>
  <w:num w:numId="44" w16cid:durableId="596909414">
    <w:abstractNumId w:val="5"/>
  </w:num>
  <w:num w:numId="45" w16cid:durableId="1949004719">
    <w:abstractNumId w:val="29"/>
  </w:num>
  <w:num w:numId="46" w16cid:durableId="47387143">
    <w:abstractNumId w:val="37"/>
  </w:num>
  <w:num w:numId="47" w16cid:durableId="84482520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519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275F"/>
    <w:rsid w:val="00002E77"/>
    <w:rsid w:val="0000409B"/>
    <w:rsid w:val="00004C82"/>
    <w:rsid w:val="00005E85"/>
    <w:rsid w:val="00010E31"/>
    <w:rsid w:val="000114F8"/>
    <w:rsid w:val="00011DDF"/>
    <w:rsid w:val="00012210"/>
    <w:rsid w:val="00013951"/>
    <w:rsid w:val="00014CE4"/>
    <w:rsid w:val="000159A0"/>
    <w:rsid w:val="00015C1D"/>
    <w:rsid w:val="000177F1"/>
    <w:rsid w:val="000203D0"/>
    <w:rsid w:val="000210E3"/>
    <w:rsid w:val="00021BBD"/>
    <w:rsid w:val="00022209"/>
    <w:rsid w:val="00022560"/>
    <w:rsid w:val="00024649"/>
    <w:rsid w:val="000266B4"/>
    <w:rsid w:val="00031B61"/>
    <w:rsid w:val="00032B17"/>
    <w:rsid w:val="00033F40"/>
    <w:rsid w:val="00035A70"/>
    <w:rsid w:val="00036B95"/>
    <w:rsid w:val="00037643"/>
    <w:rsid w:val="00041D3D"/>
    <w:rsid w:val="00043E69"/>
    <w:rsid w:val="00044557"/>
    <w:rsid w:val="0004493D"/>
    <w:rsid w:val="00045558"/>
    <w:rsid w:val="000471A8"/>
    <w:rsid w:val="000476CB"/>
    <w:rsid w:val="0005091A"/>
    <w:rsid w:val="00051359"/>
    <w:rsid w:val="00062D73"/>
    <w:rsid w:val="00063A6B"/>
    <w:rsid w:val="00064A4A"/>
    <w:rsid w:val="000656E4"/>
    <w:rsid w:val="00065AF1"/>
    <w:rsid w:val="00067139"/>
    <w:rsid w:val="000716A5"/>
    <w:rsid w:val="0007172B"/>
    <w:rsid w:val="0007240D"/>
    <w:rsid w:val="00074175"/>
    <w:rsid w:val="0007535C"/>
    <w:rsid w:val="00075CF4"/>
    <w:rsid w:val="00076330"/>
    <w:rsid w:val="0007638D"/>
    <w:rsid w:val="000775E3"/>
    <w:rsid w:val="000778E9"/>
    <w:rsid w:val="00077F9C"/>
    <w:rsid w:val="00080590"/>
    <w:rsid w:val="0008155F"/>
    <w:rsid w:val="00082A2D"/>
    <w:rsid w:val="00085BAD"/>
    <w:rsid w:val="00085BBB"/>
    <w:rsid w:val="000934F3"/>
    <w:rsid w:val="000958EF"/>
    <w:rsid w:val="000A158F"/>
    <w:rsid w:val="000A1770"/>
    <w:rsid w:val="000A23FC"/>
    <w:rsid w:val="000A3DCB"/>
    <w:rsid w:val="000A496F"/>
    <w:rsid w:val="000A5D20"/>
    <w:rsid w:val="000B54B0"/>
    <w:rsid w:val="000C1D86"/>
    <w:rsid w:val="000C35A3"/>
    <w:rsid w:val="000C40FC"/>
    <w:rsid w:val="000C4FB1"/>
    <w:rsid w:val="000D1831"/>
    <w:rsid w:val="000D283F"/>
    <w:rsid w:val="000D3393"/>
    <w:rsid w:val="000D38B0"/>
    <w:rsid w:val="000D5BA8"/>
    <w:rsid w:val="000D5C43"/>
    <w:rsid w:val="000D6472"/>
    <w:rsid w:val="000D6C3A"/>
    <w:rsid w:val="000E2A1B"/>
    <w:rsid w:val="000E3373"/>
    <w:rsid w:val="000E448D"/>
    <w:rsid w:val="000E530F"/>
    <w:rsid w:val="000E6E76"/>
    <w:rsid w:val="000E6FEF"/>
    <w:rsid w:val="000F0555"/>
    <w:rsid w:val="000F0817"/>
    <w:rsid w:val="000F096A"/>
    <w:rsid w:val="000F1FB1"/>
    <w:rsid w:val="000F2244"/>
    <w:rsid w:val="000F2EA9"/>
    <w:rsid w:val="000F4375"/>
    <w:rsid w:val="000F4A76"/>
    <w:rsid w:val="000F55C3"/>
    <w:rsid w:val="000F74BF"/>
    <w:rsid w:val="00101457"/>
    <w:rsid w:val="001015FE"/>
    <w:rsid w:val="00101D6D"/>
    <w:rsid w:val="00103243"/>
    <w:rsid w:val="0010343A"/>
    <w:rsid w:val="00107D51"/>
    <w:rsid w:val="00110B22"/>
    <w:rsid w:val="00111588"/>
    <w:rsid w:val="00114317"/>
    <w:rsid w:val="001143F0"/>
    <w:rsid w:val="00116855"/>
    <w:rsid w:val="00116C75"/>
    <w:rsid w:val="00120D43"/>
    <w:rsid w:val="001224DD"/>
    <w:rsid w:val="00122D44"/>
    <w:rsid w:val="00123216"/>
    <w:rsid w:val="00123965"/>
    <w:rsid w:val="00126FB6"/>
    <w:rsid w:val="001273E9"/>
    <w:rsid w:val="001279BA"/>
    <w:rsid w:val="00133564"/>
    <w:rsid w:val="00133B47"/>
    <w:rsid w:val="001345EF"/>
    <w:rsid w:val="0013594D"/>
    <w:rsid w:val="00135C51"/>
    <w:rsid w:val="001367DA"/>
    <w:rsid w:val="001409E9"/>
    <w:rsid w:val="0014224A"/>
    <w:rsid w:val="00145627"/>
    <w:rsid w:val="001477B3"/>
    <w:rsid w:val="001510F8"/>
    <w:rsid w:val="00151C66"/>
    <w:rsid w:val="001539FB"/>
    <w:rsid w:val="00155A88"/>
    <w:rsid w:val="00156095"/>
    <w:rsid w:val="001564AE"/>
    <w:rsid w:val="00156DA8"/>
    <w:rsid w:val="001672D3"/>
    <w:rsid w:val="00170A08"/>
    <w:rsid w:val="00170E44"/>
    <w:rsid w:val="00174790"/>
    <w:rsid w:val="00175338"/>
    <w:rsid w:val="001834E2"/>
    <w:rsid w:val="00183C98"/>
    <w:rsid w:val="00184A39"/>
    <w:rsid w:val="00184C08"/>
    <w:rsid w:val="00191270"/>
    <w:rsid w:val="001921E0"/>
    <w:rsid w:val="0019221A"/>
    <w:rsid w:val="00193881"/>
    <w:rsid w:val="00194F06"/>
    <w:rsid w:val="00194F48"/>
    <w:rsid w:val="0019790B"/>
    <w:rsid w:val="001A050A"/>
    <w:rsid w:val="001A060F"/>
    <w:rsid w:val="001A0954"/>
    <w:rsid w:val="001A1B6D"/>
    <w:rsid w:val="001A241B"/>
    <w:rsid w:val="001A3E71"/>
    <w:rsid w:val="001A4600"/>
    <w:rsid w:val="001A478A"/>
    <w:rsid w:val="001A56BC"/>
    <w:rsid w:val="001A5AE7"/>
    <w:rsid w:val="001A6D29"/>
    <w:rsid w:val="001A7FBB"/>
    <w:rsid w:val="001B0627"/>
    <w:rsid w:val="001B4BA0"/>
    <w:rsid w:val="001B4FA6"/>
    <w:rsid w:val="001C042E"/>
    <w:rsid w:val="001C140B"/>
    <w:rsid w:val="001C364E"/>
    <w:rsid w:val="001C4ADD"/>
    <w:rsid w:val="001C4FB2"/>
    <w:rsid w:val="001C6FAB"/>
    <w:rsid w:val="001D0717"/>
    <w:rsid w:val="001D0D2E"/>
    <w:rsid w:val="001D207B"/>
    <w:rsid w:val="001D3211"/>
    <w:rsid w:val="001D5B2C"/>
    <w:rsid w:val="001D6561"/>
    <w:rsid w:val="001E1E6F"/>
    <w:rsid w:val="001E2EC3"/>
    <w:rsid w:val="001E6110"/>
    <w:rsid w:val="001E7074"/>
    <w:rsid w:val="001F0310"/>
    <w:rsid w:val="001F07B4"/>
    <w:rsid w:val="001F1CD4"/>
    <w:rsid w:val="001F2D2B"/>
    <w:rsid w:val="001F3FA4"/>
    <w:rsid w:val="001F5446"/>
    <w:rsid w:val="001F78A2"/>
    <w:rsid w:val="002003C6"/>
    <w:rsid w:val="0020089B"/>
    <w:rsid w:val="0020198D"/>
    <w:rsid w:val="00202867"/>
    <w:rsid w:val="002037E2"/>
    <w:rsid w:val="00204E39"/>
    <w:rsid w:val="0020596F"/>
    <w:rsid w:val="00206570"/>
    <w:rsid w:val="00210FCA"/>
    <w:rsid w:val="0021118A"/>
    <w:rsid w:val="0021166D"/>
    <w:rsid w:val="00211F91"/>
    <w:rsid w:val="002124CE"/>
    <w:rsid w:val="00212D2E"/>
    <w:rsid w:val="002143B2"/>
    <w:rsid w:val="002174BC"/>
    <w:rsid w:val="00221D1A"/>
    <w:rsid w:val="002228E8"/>
    <w:rsid w:val="00224BC3"/>
    <w:rsid w:val="00226678"/>
    <w:rsid w:val="00227E0A"/>
    <w:rsid w:val="0023406B"/>
    <w:rsid w:val="0023418B"/>
    <w:rsid w:val="00234353"/>
    <w:rsid w:val="00234651"/>
    <w:rsid w:val="00235BCF"/>
    <w:rsid w:val="00236B33"/>
    <w:rsid w:val="00237DA0"/>
    <w:rsid w:val="00240503"/>
    <w:rsid w:val="00240D86"/>
    <w:rsid w:val="002411D7"/>
    <w:rsid w:val="002415C2"/>
    <w:rsid w:val="00251F8F"/>
    <w:rsid w:val="00252972"/>
    <w:rsid w:val="00253AA2"/>
    <w:rsid w:val="00255BFD"/>
    <w:rsid w:val="0025681B"/>
    <w:rsid w:val="00256ECE"/>
    <w:rsid w:val="0026269A"/>
    <w:rsid w:val="00264D48"/>
    <w:rsid w:val="00265D9B"/>
    <w:rsid w:val="00265F89"/>
    <w:rsid w:val="00266AA0"/>
    <w:rsid w:val="00266ADA"/>
    <w:rsid w:val="002675B0"/>
    <w:rsid w:val="00270D3B"/>
    <w:rsid w:val="00271787"/>
    <w:rsid w:val="0027474D"/>
    <w:rsid w:val="00274C82"/>
    <w:rsid w:val="00275B27"/>
    <w:rsid w:val="00275ED9"/>
    <w:rsid w:val="00276042"/>
    <w:rsid w:val="002762BE"/>
    <w:rsid w:val="00281D03"/>
    <w:rsid w:val="00281E27"/>
    <w:rsid w:val="002857DA"/>
    <w:rsid w:val="00286AA6"/>
    <w:rsid w:val="00291124"/>
    <w:rsid w:val="002919AC"/>
    <w:rsid w:val="00294F9B"/>
    <w:rsid w:val="00296018"/>
    <w:rsid w:val="00297585"/>
    <w:rsid w:val="002A10CF"/>
    <w:rsid w:val="002A47CE"/>
    <w:rsid w:val="002A6342"/>
    <w:rsid w:val="002A76E7"/>
    <w:rsid w:val="002A777E"/>
    <w:rsid w:val="002B1C81"/>
    <w:rsid w:val="002B2D83"/>
    <w:rsid w:val="002B3FC6"/>
    <w:rsid w:val="002B4026"/>
    <w:rsid w:val="002B50CC"/>
    <w:rsid w:val="002B5F4B"/>
    <w:rsid w:val="002B7224"/>
    <w:rsid w:val="002C0846"/>
    <w:rsid w:val="002C0EF8"/>
    <w:rsid w:val="002C1822"/>
    <w:rsid w:val="002C18DE"/>
    <w:rsid w:val="002C2C97"/>
    <w:rsid w:val="002C4EAB"/>
    <w:rsid w:val="002C5298"/>
    <w:rsid w:val="002C53D1"/>
    <w:rsid w:val="002C5482"/>
    <w:rsid w:val="002C7030"/>
    <w:rsid w:val="002D1516"/>
    <w:rsid w:val="002D19F9"/>
    <w:rsid w:val="002D1CDC"/>
    <w:rsid w:val="002D2522"/>
    <w:rsid w:val="002D4AD3"/>
    <w:rsid w:val="002D5C56"/>
    <w:rsid w:val="002D789B"/>
    <w:rsid w:val="002E0A1F"/>
    <w:rsid w:val="002E10C7"/>
    <w:rsid w:val="002E1BAC"/>
    <w:rsid w:val="002E1DD1"/>
    <w:rsid w:val="002E502C"/>
    <w:rsid w:val="002E7069"/>
    <w:rsid w:val="002E794D"/>
    <w:rsid w:val="002F035A"/>
    <w:rsid w:val="002F1368"/>
    <w:rsid w:val="002F2D02"/>
    <w:rsid w:val="002F38F1"/>
    <w:rsid w:val="002F62FD"/>
    <w:rsid w:val="00300165"/>
    <w:rsid w:val="00300A22"/>
    <w:rsid w:val="00303DD2"/>
    <w:rsid w:val="003055FA"/>
    <w:rsid w:val="003058AB"/>
    <w:rsid w:val="00305C2C"/>
    <w:rsid w:val="003066A4"/>
    <w:rsid w:val="00307B74"/>
    <w:rsid w:val="00310ED4"/>
    <w:rsid w:val="00312FE5"/>
    <w:rsid w:val="00315673"/>
    <w:rsid w:val="00316A42"/>
    <w:rsid w:val="00317653"/>
    <w:rsid w:val="00321146"/>
    <w:rsid w:val="003211A9"/>
    <w:rsid w:val="00321437"/>
    <w:rsid w:val="003221CE"/>
    <w:rsid w:val="0032311C"/>
    <w:rsid w:val="00326097"/>
    <w:rsid w:val="0032684A"/>
    <w:rsid w:val="003307EC"/>
    <w:rsid w:val="00331FF8"/>
    <w:rsid w:val="003331E8"/>
    <w:rsid w:val="00333B32"/>
    <w:rsid w:val="00333E13"/>
    <w:rsid w:val="003345F3"/>
    <w:rsid w:val="0033592C"/>
    <w:rsid w:val="00335E91"/>
    <w:rsid w:val="00336B29"/>
    <w:rsid w:val="0034029A"/>
    <w:rsid w:val="00345F49"/>
    <w:rsid w:val="00346748"/>
    <w:rsid w:val="0035196D"/>
    <w:rsid w:val="003521EA"/>
    <w:rsid w:val="00352D7A"/>
    <w:rsid w:val="00355332"/>
    <w:rsid w:val="003574B2"/>
    <w:rsid w:val="00357EA6"/>
    <w:rsid w:val="00360730"/>
    <w:rsid w:val="00362501"/>
    <w:rsid w:val="00362855"/>
    <w:rsid w:val="00366163"/>
    <w:rsid w:val="003667AF"/>
    <w:rsid w:val="0036770B"/>
    <w:rsid w:val="00371C3B"/>
    <w:rsid w:val="00374BBA"/>
    <w:rsid w:val="0038107A"/>
    <w:rsid w:val="00381729"/>
    <w:rsid w:val="00382FD0"/>
    <w:rsid w:val="003856F8"/>
    <w:rsid w:val="0038582D"/>
    <w:rsid w:val="00386BE7"/>
    <w:rsid w:val="00390F30"/>
    <w:rsid w:val="0039326C"/>
    <w:rsid w:val="0039336C"/>
    <w:rsid w:val="003939E8"/>
    <w:rsid w:val="00394088"/>
    <w:rsid w:val="003954C3"/>
    <w:rsid w:val="003969B2"/>
    <w:rsid w:val="003A3F1A"/>
    <w:rsid w:val="003A5D1B"/>
    <w:rsid w:val="003A63AE"/>
    <w:rsid w:val="003A6739"/>
    <w:rsid w:val="003A69CD"/>
    <w:rsid w:val="003B0B7B"/>
    <w:rsid w:val="003B0FA8"/>
    <w:rsid w:val="003B1843"/>
    <w:rsid w:val="003B4B95"/>
    <w:rsid w:val="003B5043"/>
    <w:rsid w:val="003B5A3B"/>
    <w:rsid w:val="003C17C2"/>
    <w:rsid w:val="003C32CB"/>
    <w:rsid w:val="003C4DD5"/>
    <w:rsid w:val="003D1802"/>
    <w:rsid w:val="003D1F9D"/>
    <w:rsid w:val="003D301E"/>
    <w:rsid w:val="003D3399"/>
    <w:rsid w:val="003D5745"/>
    <w:rsid w:val="003D6C62"/>
    <w:rsid w:val="003E193A"/>
    <w:rsid w:val="003E2375"/>
    <w:rsid w:val="003E3167"/>
    <w:rsid w:val="003E4E60"/>
    <w:rsid w:val="003F2990"/>
    <w:rsid w:val="003F348C"/>
    <w:rsid w:val="003F43C9"/>
    <w:rsid w:val="003F65DA"/>
    <w:rsid w:val="00403C84"/>
    <w:rsid w:val="00406E04"/>
    <w:rsid w:val="0040717E"/>
    <w:rsid w:val="004137DF"/>
    <w:rsid w:val="004226BD"/>
    <w:rsid w:val="0042437F"/>
    <w:rsid w:val="00424C4E"/>
    <w:rsid w:val="004259A5"/>
    <w:rsid w:val="0042754F"/>
    <w:rsid w:val="004307ED"/>
    <w:rsid w:val="004309C2"/>
    <w:rsid w:val="00430EB5"/>
    <w:rsid w:val="00433841"/>
    <w:rsid w:val="004341E4"/>
    <w:rsid w:val="00434C04"/>
    <w:rsid w:val="00435492"/>
    <w:rsid w:val="004365AC"/>
    <w:rsid w:val="0043667B"/>
    <w:rsid w:val="0043691C"/>
    <w:rsid w:val="004402AB"/>
    <w:rsid w:val="00441909"/>
    <w:rsid w:val="00443F10"/>
    <w:rsid w:val="004450D7"/>
    <w:rsid w:val="00447072"/>
    <w:rsid w:val="004501E1"/>
    <w:rsid w:val="0045027B"/>
    <w:rsid w:val="00452339"/>
    <w:rsid w:val="00452A52"/>
    <w:rsid w:val="00452F87"/>
    <w:rsid w:val="00453D16"/>
    <w:rsid w:val="0045642A"/>
    <w:rsid w:val="004567F1"/>
    <w:rsid w:val="00460F17"/>
    <w:rsid w:val="00461B03"/>
    <w:rsid w:val="00462B23"/>
    <w:rsid w:val="0046558D"/>
    <w:rsid w:val="004658D6"/>
    <w:rsid w:val="00465CE1"/>
    <w:rsid w:val="0046737E"/>
    <w:rsid w:val="004673F2"/>
    <w:rsid w:val="00470E6A"/>
    <w:rsid w:val="00470ECA"/>
    <w:rsid w:val="00471BA6"/>
    <w:rsid w:val="0047224F"/>
    <w:rsid w:val="0047279A"/>
    <w:rsid w:val="00473139"/>
    <w:rsid w:val="00473DEC"/>
    <w:rsid w:val="00474966"/>
    <w:rsid w:val="00476D44"/>
    <w:rsid w:val="0047735D"/>
    <w:rsid w:val="00480270"/>
    <w:rsid w:val="00483980"/>
    <w:rsid w:val="00484CE0"/>
    <w:rsid w:val="00485224"/>
    <w:rsid w:val="00485B57"/>
    <w:rsid w:val="00486C90"/>
    <w:rsid w:val="004913F2"/>
    <w:rsid w:val="0049200E"/>
    <w:rsid w:val="00492AE7"/>
    <w:rsid w:val="004946DF"/>
    <w:rsid w:val="00494C1A"/>
    <w:rsid w:val="004A07CB"/>
    <w:rsid w:val="004A119C"/>
    <w:rsid w:val="004A1D82"/>
    <w:rsid w:val="004A202A"/>
    <w:rsid w:val="004A2A66"/>
    <w:rsid w:val="004A2FB9"/>
    <w:rsid w:val="004B1294"/>
    <w:rsid w:val="004B1F1A"/>
    <w:rsid w:val="004B217C"/>
    <w:rsid w:val="004B3E38"/>
    <w:rsid w:val="004B45C3"/>
    <w:rsid w:val="004B606C"/>
    <w:rsid w:val="004B6B7A"/>
    <w:rsid w:val="004C1055"/>
    <w:rsid w:val="004C22E8"/>
    <w:rsid w:val="004C37B1"/>
    <w:rsid w:val="004C42FC"/>
    <w:rsid w:val="004C52E3"/>
    <w:rsid w:val="004C67CE"/>
    <w:rsid w:val="004C6839"/>
    <w:rsid w:val="004C78F0"/>
    <w:rsid w:val="004D02C2"/>
    <w:rsid w:val="004D2170"/>
    <w:rsid w:val="004D7E49"/>
    <w:rsid w:val="004E0219"/>
    <w:rsid w:val="004E2AC7"/>
    <w:rsid w:val="004E2B8A"/>
    <w:rsid w:val="004E4EF2"/>
    <w:rsid w:val="004E5185"/>
    <w:rsid w:val="004E55E5"/>
    <w:rsid w:val="004E5E15"/>
    <w:rsid w:val="004E7F1A"/>
    <w:rsid w:val="004F0CF1"/>
    <w:rsid w:val="004F29C6"/>
    <w:rsid w:val="00500F0B"/>
    <w:rsid w:val="00502E81"/>
    <w:rsid w:val="00503356"/>
    <w:rsid w:val="00504AA5"/>
    <w:rsid w:val="00506930"/>
    <w:rsid w:val="0050757B"/>
    <w:rsid w:val="00507C1D"/>
    <w:rsid w:val="005125B5"/>
    <w:rsid w:val="005135F4"/>
    <w:rsid w:val="005140B6"/>
    <w:rsid w:val="00514E27"/>
    <w:rsid w:val="005174B6"/>
    <w:rsid w:val="005228FC"/>
    <w:rsid w:val="0052440B"/>
    <w:rsid w:val="0052699A"/>
    <w:rsid w:val="00534553"/>
    <w:rsid w:val="00537E8E"/>
    <w:rsid w:val="00540EE5"/>
    <w:rsid w:val="00543B11"/>
    <w:rsid w:val="005449C5"/>
    <w:rsid w:val="005469B1"/>
    <w:rsid w:val="00546FD6"/>
    <w:rsid w:val="00550DB8"/>
    <w:rsid w:val="00551727"/>
    <w:rsid w:val="00553AB1"/>
    <w:rsid w:val="00554B04"/>
    <w:rsid w:val="005554FC"/>
    <w:rsid w:val="005566E8"/>
    <w:rsid w:val="00556B0A"/>
    <w:rsid w:val="0056173D"/>
    <w:rsid w:val="0056428E"/>
    <w:rsid w:val="00565DBE"/>
    <w:rsid w:val="0056616F"/>
    <w:rsid w:val="00572F14"/>
    <w:rsid w:val="005733AC"/>
    <w:rsid w:val="0057570F"/>
    <w:rsid w:val="005768C9"/>
    <w:rsid w:val="00580B8C"/>
    <w:rsid w:val="0058367A"/>
    <w:rsid w:val="005839B3"/>
    <w:rsid w:val="00583B74"/>
    <w:rsid w:val="00584DBD"/>
    <w:rsid w:val="00590CF7"/>
    <w:rsid w:val="00593D97"/>
    <w:rsid w:val="005A0437"/>
    <w:rsid w:val="005A0BBF"/>
    <w:rsid w:val="005A1C69"/>
    <w:rsid w:val="005A2FA3"/>
    <w:rsid w:val="005A3736"/>
    <w:rsid w:val="005A7D53"/>
    <w:rsid w:val="005A7E22"/>
    <w:rsid w:val="005B108C"/>
    <w:rsid w:val="005B1CBB"/>
    <w:rsid w:val="005B24E0"/>
    <w:rsid w:val="005B3329"/>
    <w:rsid w:val="005B3609"/>
    <w:rsid w:val="005B3D2D"/>
    <w:rsid w:val="005B4E3A"/>
    <w:rsid w:val="005B58C4"/>
    <w:rsid w:val="005B648E"/>
    <w:rsid w:val="005C05F9"/>
    <w:rsid w:val="005C0CA1"/>
    <w:rsid w:val="005C6CD7"/>
    <w:rsid w:val="005C6DED"/>
    <w:rsid w:val="005D0A20"/>
    <w:rsid w:val="005D0F3A"/>
    <w:rsid w:val="005D1C36"/>
    <w:rsid w:val="005D26C3"/>
    <w:rsid w:val="005D380C"/>
    <w:rsid w:val="005D40B0"/>
    <w:rsid w:val="005D5016"/>
    <w:rsid w:val="005D605E"/>
    <w:rsid w:val="005E2D12"/>
    <w:rsid w:val="005E2D3E"/>
    <w:rsid w:val="005E4C1D"/>
    <w:rsid w:val="005E56DD"/>
    <w:rsid w:val="005E66A7"/>
    <w:rsid w:val="005E7856"/>
    <w:rsid w:val="005F0777"/>
    <w:rsid w:val="005F1E7A"/>
    <w:rsid w:val="005F25AB"/>
    <w:rsid w:val="005F306A"/>
    <w:rsid w:val="005F3BC7"/>
    <w:rsid w:val="005F443C"/>
    <w:rsid w:val="005F6A16"/>
    <w:rsid w:val="00600DAB"/>
    <w:rsid w:val="00601DEC"/>
    <w:rsid w:val="006106BA"/>
    <w:rsid w:val="00610E6B"/>
    <w:rsid w:val="00612749"/>
    <w:rsid w:val="006129BD"/>
    <w:rsid w:val="006133C1"/>
    <w:rsid w:val="006136CD"/>
    <w:rsid w:val="006168E6"/>
    <w:rsid w:val="00620048"/>
    <w:rsid w:val="00620897"/>
    <w:rsid w:val="00621F4A"/>
    <w:rsid w:val="0062240C"/>
    <w:rsid w:val="00622737"/>
    <w:rsid w:val="006255FF"/>
    <w:rsid w:val="006264AC"/>
    <w:rsid w:val="00634542"/>
    <w:rsid w:val="00641778"/>
    <w:rsid w:val="0064206B"/>
    <w:rsid w:val="00642E0A"/>
    <w:rsid w:val="00643E7A"/>
    <w:rsid w:val="00646086"/>
    <w:rsid w:val="006460A7"/>
    <w:rsid w:val="00654C5B"/>
    <w:rsid w:val="0065512E"/>
    <w:rsid w:val="00661205"/>
    <w:rsid w:val="00662EC9"/>
    <w:rsid w:val="006640BD"/>
    <w:rsid w:val="006654AD"/>
    <w:rsid w:val="00666064"/>
    <w:rsid w:val="006660B5"/>
    <w:rsid w:val="006719AA"/>
    <w:rsid w:val="00674F06"/>
    <w:rsid w:val="00675591"/>
    <w:rsid w:val="006805DD"/>
    <w:rsid w:val="006808D8"/>
    <w:rsid w:val="0068189D"/>
    <w:rsid w:val="00681B78"/>
    <w:rsid w:val="00684E5F"/>
    <w:rsid w:val="006937FB"/>
    <w:rsid w:val="00694723"/>
    <w:rsid w:val="00695E07"/>
    <w:rsid w:val="006A081D"/>
    <w:rsid w:val="006A0DE8"/>
    <w:rsid w:val="006A13BA"/>
    <w:rsid w:val="006A2DB4"/>
    <w:rsid w:val="006A3B9C"/>
    <w:rsid w:val="006A3DF6"/>
    <w:rsid w:val="006A4BB9"/>
    <w:rsid w:val="006A5928"/>
    <w:rsid w:val="006A5F81"/>
    <w:rsid w:val="006A6F89"/>
    <w:rsid w:val="006A7047"/>
    <w:rsid w:val="006A70A1"/>
    <w:rsid w:val="006B3860"/>
    <w:rsid w:val="006B60F9"/>
    <w:rsid w:val="006C0EC6"/>
    <w:rsid w:val="006C1D6E"/>
    <w:rsid w:val="006C3900"/>
    <w:rsid w:val="006C62E4"/>
    <w:rsid w:val="006D02D0"/>
    <w:rsid w:val="006D085A"/>
    <w:rsid w:val="006D64C9"/>
    <w:rsid w:val="006E0866"/>
    <w:rsid w:val="006E1455"/>
    <w:rsid w:val="006E40BA"/>
    <w:rsid w:val="006E4411"/>
    <w:rsid w:val="006E75F2"/>
    <w:rsid w:val="006F02AA"/>
    <w:rsid w:val="006F2876"/>
    <w:rsid w:val="007001DD"/>
    <w:rsid w:val="00701095"/>
    <w:rsid w:val="007045D1"/>
    <w:rsid w:val="007056A8"/>
    <w:rsid w:val="00706978"/>
    <w:rsid w:val="0070754C"/>
    <w:rsid w:val="0070773E"/>
    <w:rsid w:val="00707E37"/>
    <w:rsid w:val="007136FD"/>
    <w:rsid w:val="00714FEC"/>
    <w:rsid w:val="00716395"/>
    <w:rsid w:val="00717309"/>
    <w:rsid w:val="0072014C"/>
    <w:rsid w:val="00721435"/>
    <w:rsid w:val="00725792"/>
    <w:rsid w:val="00725A62"/>
    <w:rsid w:val="007275B8"/>
    <w:rsid w:val="00727AB2"/>
    <w:rsid w:val="00730B66"/>
    <w:rsid w:val="00734AE4"/>
    <w:rsid w:val="00735CB1"/>
    <w:rsid w:val="00742D32"/>
    <w:rsid w:val="00742EF7"/>
    <w:rsid w:val="00747B7E"/>
    <w:rsid w:val="007507F5"/>
    <w:rsid w:val="00751231"/>
    <w:rsid w:val="00751B2C"/>
    <w:rsid w:val="00752190"/>
    <w:rsid w:val="00754141"/>
    <w:rsid w:val="00756E59"/>
    <w:rsid w:val="00756F06"/>
    <w:rsid w:val="007578D2"/>
    <w:rsid w:val="00760933"/>
    <w:rsid w:val="0076248D"/>
    <w:rsid w:val="00762E77"/>
    <w:rsid w:val="007646DC"/>
    <w:rsid w:val="0076502A"/>
    <w:rsid w:val="00767214"/>
    <w:rsid w:val="00767279"/>
    <w:rsid w:val="007676DC"/>
    <w:rsid w:val="00767A7A"/>
    <w:rsid w:val="007713CE"/>
    <w:rsid w:val="007716D7"/>
    <w:rsid w:val="00772DC1"/>
    <w:rsid w:val="007742D1"/>
    <w:rsid w:val="0077458B"/>
    <w:rsid w:val="007763F8"/>
    <w:rsid w:val="0078103E"/>
    <w:rsid w:val="00781374"/>
    <w:rsid w:val="0078226A"/>
    <w:rsid w:val="007854FD"/>
    <w:rsid w:val="00787568"/>
    <w:rsid w:val="00787DB4"/>
    <w:rsid w:val="00790037"/>
    <w:rsid w:val="00790823"/>
    <w:rsid w:val="007911C4"/>
    <w:rsid w:val="0079173F"/>
    <w:rsid w:val="007917BC"/>
    <w:rsid w:val="00794446"/>
    <w:rsid w:val="00796048"/>
    <w:rsid w:val="007A0706"/>
    <w:rsid w:val="007A0C75"/>
    <w:rsid w:val="007A4D4F"/>
    <w:rsid w:val="007A6059"/>
    <w:rsid w:val="007A7285"/>
    <w:rsid w:val="007A7622"/>
    <w:rsid w:val="007B29CE"/>
    <w:rsid w:val="007B673C"/>
    <w:rsid w:val="007B6880"/>
    <w:rsid w:val="007B68B3"/>
    <w:rsid w:val="007B6B6B"/>
    <w:rsid w:val="007B7F98"/>
    <w:rsid w:val="007C0CD9"/>
    <w:rsid w:val="007C199F"/>
    <w:rsid w:val="007C3E47"/>
    <w:rsid w:val="007C4031"/>
    <w:rsid w:val="007C4E02"/>
    <w:rsid w:val="007C59B8"/>
    <w:rsid w:val="007C7343"/>
    <w:rsid w:val="007C775E"/>
    <w:rsid w:val="007D0377"/>
    <w:rsid w:val="007D200D"/>
    <w:rsid w:val="007D2AA5"/>
    <w:rsid w:val="007D3792"/>
    <w:rsid w:val="007D472F"/>
    <w:rsid w:val="007D4C1F"/>
    <w:rsid w:val="007D56CE"/>
    <w:rsid w:val="007D6B4A"/>
    <w:rsid w:val="007D744A"/>
    <w:rsid w:val="007E0F99"/>
    <w:rsid w:val="007E3F9E"/>
    <w:rsid w:val="007F04E7"/>
    <w:rsid w:val="007F0EB5"/>
    <w:rsid w:val="007F11CB"/>
    <w:rsid w:val="007F3353"/>
    <w:rsid w:val="007F34C9"/>
    <w:rsid w:val="007F4727"/>
    <w:rsid w:val="007F4ABB"/>
    <w:rsid w:val="007F5797"/>
    <w:rsid w:val="007F5819"/>
    <w:rsid w:val="007F5E52"/>
    <w:rsid w:val="007F6F00"/>
    <w:rsid w:val="008010EE"/>
    <w:rsid w:val="00803525"/>
    <w:rsid w:val="00803EAD"/>
    <w:rsid w:val="00804ED1"/>
    <w:rsid w:val="008050B6"/>
    <w:rsid w:val="00805E2A"/>
    <w:rsid w:val="00805F5D"/>
    <w:rsid w:val="00807602"/>
    <w:rsid w:val="008076BD"/>
    <w:rsid w:val="00807D56"/>
    <w:rsid w:val="008117F1"/>
    <w:rsid w:val="0081191E"/>
    <w:rsid w:val="00811EB9"/>
    <w:rsid w:val="00813295"/>
    <w:rsid w:val="008146A0"/>
    <w:rsid w:val="00815418"/>
    <w:rsid w:val="00822968"/>
    <w:rsid w:val="008243C0"/>
    <w:rsid w:val="00824CA1"/>
    <w:rsid w:val="00824D63"/>
    <w:rsid w:val="0082554B"/>
    <w:rsid w:val="00825B8F"/>
    <w:rsid w:val="008311DC"/>
    <w:rsid w:val="008313F4"/>
    <w:rsid w:val="0083180C"/>
    <w:rsid w:val="00831862"/>
    <w:rsid w:val="00831F4A"/>
    <w:rsid w:val="0083254D"/>
    <w:rsid w:val="008328B5"/>
    <w:rsid w:val="00832BA2"/>
    <w:rsid w:val="00834D8D"/>
    <w:rsid w:val="008354FB"/>
    <w:rsid w:val="00835C5F"/>
    <w:rsid w:val="00836D97"/>
    <w:rsid w:val="008407C6"/>
    <w:rsid w:val="00841E86"/>
    <w:rsid w:val="00842A41"/>
    <w:rsid w:val="008442D1"/>
    <w:rsid w:val="008447BE"/>
    <w:rsid w:val="00852861"/>
    <w:rsid w:val="00852C9E"/>
    <w:rsid w:val="008553C9"/>
    <w:rsid w:val="008554D7"/>
    <w:rsid w:val="00862AC0"/>
    <w:rsid w:val="00863BFF"/>
    <w:rsid w:val="008654C3"/>
    <w:rsid w:val="00866308"/>
    <w:rsid w:val="00867036"/>
    <w:rsid w:val="00870C5B"/>
    <w:rsid w:val="00870C7C"/>
    <w:rsid w:val="00871B7C"/>
    <w:rsid w:val="0087202B"/>
    <w:rsid w:val="00872CF1"/>
    <w:rsid w:val="00877CD3"/>
    <w:rsid w:val="00880755"/>
    <w:rsid w:val="00880F45"/>
    <w:rsid w:val="0088165B"/>
    <w:rsid w:val="008821A3"/>
    <w:rsid w:val="00884F95"/>
    <w:rsid w:val="00886C13"/>
    <w:rsid w:val="00887C8D"/>
    <w:rsid w:val="00887D36"/>
    <w:rsid w:val="00893288"/>
    <w:rsid w:val="00896472"/>
    <w:rsid w:val="008974C8"/>
    <w:rsid w:val="008A0346"/>
    <w:rsid w:val="008A0842"/>
    <w:rsid w:val="008A2C0F"/>
    <w:rsid w:val="008B04D2"/>
    <w:rsid w:val="008B06CB"/>
    <w:rsid w:val="008B1286"/>
    <w:rsid w:val="008B206D"/>
    <w:rsid w:val="008B2F42"/>
    <w:rsid w:val="008B7654"/>
    <w:rsid w:val="008C06FA"/>
    <w:rsid w:val="008C22CC"/>
    <w:rsid w:val="008C2871"/>
    <w:rsid w:val="008C338D"/>
    <w:rsid w:val="008C38DA"/>
    <w:rsid w:val="008C39D5"/>
    <w:rsid w:val="008C55F3"/>
    <w:rsid w:val="008D086B"/>
    <w:rsid w:val="008D1193"/>
    <w:rsid w:val="008D132B"/>
    <w:rsid w:val="008D3428"/>
    <w:rsid w:val="008D3FBA"/>
    <w:rsid w:val="008D4A35"/>
    <w:rsid w:val="008E1707"/>
    <w:rsid w:val="008E2484"/>
    <w:rsid w:val="008F023B"/>
    <w:rsid w:val="008F4B53"/>
    <w:rsid w:val="008F716D"/>
    <w:rsid w:val="009002D8"/>
    <w:rsid w:val="0090085B"/>
    <w:rsid w:val="00901DD4"/>
    <w:rsid w:val="00904322"/>
    <w:rsid w:val="009052CA"/>
    <w:rsid w:val="00905DC9"/>
    <w:rsid w:val="00906A33"/>
    <w:rsid w:val="00911561"/>
    <w:rsid w:val="00912EB3"/>
    <w:rsid w:val="0091541C"/>
    <w:rsid w:val="00915776"/>
    <w:rsid w:val="00916842"/>
    <w:rsid w:val="00916ACA"/>
    <w:rsid w:val="00920823"/>
    <w:rsid w:val="00920C24"/>
    <w:rsid w:val="009218B3"/>
    <w:rsid w:val="00921F5D"/>
    <w:rsid w:val="00923C19"/>
    <w:rsid w:val="00925526"/>
    <w:rsid w:val="00925561"/>
    <w:rsid w:val="00932C9A"/>
    <w:rsid w:val="009337B7"/>
    <w:rsid w:val="00934E53"/>
    <w:rsid w:val="00934EF2"/>
    <w:rsid w:val="00937AAF"/>
    <w:rsid w:val="00937ADE"/>
    <w:rsid w:val="00940887"/>
    <w:rsid w:val="00943495"/>
    <w:rsid w:val="00945DCC"/>
    <w:rsid w:val="0094747B"/>
    <w:rsid w:val="0094757D"/>
    <w:rsid w:val="00947F9D"/>
    <w:rsid w:val="009530E9"/>
    <w:rsid w:val="0095317E"/>
    <w:rsid w:val="00953C84"/>
    <w:rsid w:val="00960736"/>
    <w:rsid w:val="00960FC4"/>
    <w:rsid w:val="00961C81"/>
    <w:rsid w:val="00961D59"/>
    <w:rsid w:val="00962243"/>
    <w:rsid w:val="00962686"/>
    <w:rsid w:val="00963D58"/>
    <w:rsid w:val="009648D1"/>
    <w:rsid w:val="00964ADD"/>
    <w:rsid w:val="009713CC"/>
    <w:rsid w:val="00973238"/>
    <w:rsid w:val="00980D7F"/>
    <w:rsid w:val="00983717"/>
    <w:rsid w:val="0098424F"/>
    <w:rsid w:val="00987527"/>
    <w:rsid w:val="0099309E"/>
    <w:rsid w:val="00993968"/>
    <w:rsid w:val="00993E83"/>
    <w:rsid w:val="00994DE2"/>
    <w:rsid w:val="0099641B"/>
    <w:rsid w:val="00997898"/>
    <w:rsid w:val="009A010A"/>
    <w:rsid w:val="009A2E44"/>
    <w:rsid w:val="009A4564"/>
    <w:rsid w:val="009A5542"/>
    <w:rsid w:val="009A6038"/>
    <w:rsid w:val="009A6D4F"/>
    <w:rsid w:val="009B0AC3"/>
    <w:rsid w:val="009B2241"/>
    <w:rsid w:val="009B32E5"/>
    <w:rsid w:val="009B3411"/>
    <w:rsid w:val="009B40D9"/>
    <w:rsid w:val="009B47C5"/>
    <w:rsid w:val="009B4F27"/>
    <w:rsid w:val="009B6A24"/>
    <w:rsid w:val="009B7E13"/>
    <w:rsid w:val="009C01D8"/>
    <w:rsid w:val="009C1E39"/>
    <w:rsid w:val="009C3B32"/>
    <w:rsid w:val="009C3E1B"/>
    <w:rsid w:val="009C4611"/>
    <w:rsid w:val="009C5E27"/>
    <w:rsid w:val="009C65A6"/>
    <w:rsid w:val="009C6932"/>
    <w:rsid w:val="009C6F6C"/>
    <w:rsid w:val="009D022F"/>
    <w:rsid w:val="009D1111"/>
    <w:rsid w:val="009D131A"/>
    <w:rsid w:val="009D4D5D"/>
    <w:rsid w:val="009D67D2"/>
    <w:rsid w:val="009D7BFA"/>
    <w:rsid w:val="009E2BD7"/>
    <w:rsid w:val="009E50A5"/>
    <w:rsid w:val="009E54A3"/>
    <w:rsid w:val="009F2383"/>
    <w:rsid w:val="009F3C72"/>
    <w:rsid w:val="009F4250"/>
    <w:rsid w:val="009F456D"/>
    <w:rsid w:val="009F475B"/>
    <w:rsid w:val="009F5119"/>
    <w:rsid w:val="009F6427"/>
    <w:rsid w:val="009F71BD"/>
    <w:rsid w:val="00A00FB1"/>
    <w:rsid w:val="00A02A87"/>
    <w:rsid w:val="00A02FC9"/>
    <w:rsid w:val="00A05530"/>
    <w:rsid w:val="00A07D12"/>
    <w:rsid w:val="00A07F37"/>
    <w:rsid w:val="00A1068F"/>
    <w:rsid w:val="00A110B1"/>
    <w:rsid w:val="00A12B44"/>
    <w:rsid w:val="00A13130"/>
    <w:rsid w:val="00A13DAC"/>
    <w:rsid w:val="00A153AE"/>
    <w:rsid w:val="00A20547"/>
    <w:rsid w:val="00A20AEA"/>
    <w:rsid w:val="00A21F75"/>
    <w:rsid w:val="00A26A68"/>
    <w:rsid w:val="00A33E4D"/>
    <w:rsid w:val="00A436DF"/>
    <w:rsid w:val="00A4504B"/>
    <w:rsid w:val="00A450FF"/>
    <w:rsid w:val="00A47C1B"/>
    <w:rsid w:val="00A51933"/>
    <w:rsid w:val="00A519F3"/>
    <w:rsid w:val="00A52A9F"/>
    <w:rsid w:val="00A55F7B"/>
    <w:rsid w:val="00A56EBF"/>
    <w:rsid w:val="00A57058"/>
    <w:rsid w:val="00A61360"/>
    <w:rsid w:val="00A61931"/>
    <w:rsid w:val="00A6270F"/>
    <w:rsid w:val="00A64C2E"/>
    <w:rsid w:val="00A6565D"/>
    <w:rsid w:val="00A6694B"/>
    <w:rsid w:val="00A6787E"/>
    <w:rsid w:val="00A67B92"/>
    <w:rsid w:val="00A70A7A"/>
    <w:rsid w:val="00A7289E"/>
    <w:rsid w:val="00A742D7"/>
    <w:rsid w:val="00A75FFD"/>
    <w:rsid w:val="00A7696F"/>
    <w:rsid w:val="00A81D75"/>
    <w:rsid w:val="00A82007"/>
    <w:rsid w:val="00A8541E"/>
    <w:rsid w:val="00A924CC"/>
    <w:rsid w:val="00A92F1F"/>
    <w:rsid w:val="00A9344C"/>
    <w:rsid w:val="00A9415D"/>
    <w:rsid w:val="00A96471"/>
    <w:rsid w:val="00A967D0"/>
    <w:rsid w:val="00A97148"/>
    <w:rsid w:val="00A9717E"/>
    <w:rsid w:val="00A97248"/>
    <w:rsid w:val="00A97BAB"/>
    <w:rsid w:val="00AA0578"/>
    <w:rsid w:val="00AA10F1"/>
    <w:rsid w:val="00AA1802"/>
    <w:rsid w:val="00AA309C"/>
    <w:rsid w:val="00AA4B2C"/>
    <w:rsid w:val="00AA4EB0"/>
    <w:rsid w:val="00AA5CF7"/>
    <w:rsid w:val="00AA6CE1"/>
    <w:rsid w:val="00AA6D3D"/>
    <w:rsid w:val="00AA7051"/>
    <w:rsid w:val="00AA79CC"/>
    <w:rsid w:val="00AB0E42"/>
    <w:rsid w:val="00AB1183"/>
    <w:rsid w:val="00AB334C"/>
    <w:rsid w:val="00AB3D15"/>
    <w:rsid w:val="00AB57D0"/>
    <w:rsid w:val="00AB5CDD"/>
    <w:rsid w:val="00AB6053"/>
    <w:rsid w:val="00AB6A99"/>
    <w:rsid w:val="00AC0B72"/>
    <w:rsid w:val="00AC103A"/>
    <w:rsid w:val="00AC2825"/>
    <w:rsid w:val="00AC3E75"/>
    <w:rsid w:val="00AC6DFD"/>
    <w:rsid w:val="00AD235C"/>
    <w:rsid w:val="00AD2744"/>
    <w:rsid w:val="00AD416A"/>
    <w:rsid w:val="00AD51BB"/>
    <w:rsid w:val="00AD6D96"/>
    <w:rsid w:val="00AE0BC0"/>
    <w:rsid w:val="00AE1B37"/>
    <w:rsid w:val="00AE25CD"/>
    <w:rsid w:val="00AE366C"/>
    <w:rsid w:val="00AE5DAC"/>
    <w:rsid w:val="00AE633E"/>
    <w:rsid w:val="00AE655D"/>
    <w:rsid w:val="00AE6842"/>
    <w:rsid w:val="00AE7604"/>
    <w:rsid w:val="00AF02DE"/>
    <w:rsid w:val="00AF68D3"/>
    <w:rsid w:val="00AF6C44"/>
    <w:rsid w:val="00B031D2"/>
    <w:rsid w:val="00B04C67"/>
    <w:rsid w:val="00B0666D"/>
    <w:rsid w:val="00B06B2D"/>
    <w:rsid w:val="00B079FC"/>
    <w:rsid w:val="00B117A6"/>
    <w:rsid w:val="00B11C4F"/>
    <w:rsid w:val="00B12851"/>
    <w:rsid w:val="00B129B6"/>
    <w:rsid w:val="00B130F1"/>
    <w:rsid w:val="00B13B65"/>
    <w:rsid w:val="00B1617A"/>
    <w:rsid w:val="00B17A5B"/>
    <w:rsid w:val="00B20F51"/>
    <w:rsid w:val="00B210D0"/>
    <w:rsid w:val="00B211AB"/>
    <w:rsid w:val="00B2138E"/>
    <w:rsid w:val="00B22A17"/>
    <w:rsid w:val="00B32E5F"/>
    <w:rsid w:val="00B33722"/>
    <w:rsid w:val="00B33CCA"/>
    <w:rsid w:val="00B36847"/>
    <w:rsid w:val="00B36ACB"/>
    <w:rsid w:val="00B42D0D"/>
    <w:rsid w:val="00B42F8A"/>
    <w:rsid w:val="00B4388C"/>
    <w:rsid w:val="00B44E94"/>
    <w:rsid w:val="00B468B1"/>
    <w:rsid w:val="00B47673"/>
    <w:rsid w:val="00B47B71"/>
    <w:rsid w:val="00B508E3"/>
    <w:rsid w:val="00B5129F"/>
    <w:rsid w:val="00B52111"/>
    <w:rsid w:val="00B52322"/>
    <w:rsid w:val="00B53CA3"/>
    <w:rsid w:val="00B56073"/>
    <w:rsid w:val="00B56537"/>
    <w:rsid w:val="00B57073"/>
    <w:rsid w:val="00B57A1D"/>
    <w:rsid w:val="00B62CB2"/>
    <w:rsid w:val="00B65FBD"/>
    <w:rsid w:val="00B66B57"/>
    <w:rsid w:val="00B66F03"/>
    <w:rsid w:val="00B7201C"/>
    <w:rsid w:val="00B72264"/>
    <w:rsid w:val="00B7234D"/>
    <w:rsid w:val="00B730DB"/>
    <w:rsid w:val="00B73FC2"/>
    <w:rsid w:val="00B74695"/>
    <w:rsid w:val="00B74A08"/>
    <w:rsid w:val="00B76F94"/>
    <w:rsid w:val="00B83EBD"/>
    <w:rsid w:val="00B844A6"/>
    <w:rsid w:val="00B87F18"/>
    <w:rsid w:val="00B90F38"/>
    <w:rsid w:val="00B90F64"/>
    <w:rsid w:val="00B91591"/>
    <w:rsid w:val="00B9314D"/>
    <w:rsid w:val="00B94106"/>
    <w:rsid w:val="00BA0A93"/>
    <w:rsid w:val="00BA1D1F"/>
    <w:rsid w:val="00BA36E8"/>
    <w:rsid w:val="00BA4D72"/>
    <w:rsid w:val="00BA5954"/>
    <w:rsid w:val="00BA6E6F"/>
    <w:rsid w:val="00BA7947"/>
    <w:rsid w:val="00BB0A03"/>
    <w:rsid w:val="00BB0DFF"/>
    <w:rsid w:val="00BB2180"/>
    <w:rsid w:val="00BB2E9C"/>
    <w:rsid w:val="00BB4709"/>
    <w:rsid w:val="00BB5BD9"/>
    <w:rsid w:val="00BB6B0F"/>
    <w:rsid w:val="00BB7809"/>
    <w:rsid w:val="00BC183E"/>
    <w:rsid w:val="00BC2AE1"/>
    <w:rsid w:val="00BC4888"/>
    <w:rsid w:val="00BC4B88"/>
    <w:rsid w:val="00BC7564"/>
    <w:rsid w:val="00BC7D78"/>
    <w:rsid w:val="00BD3E60"/>
    <w:rsid w:val="00BD62EA"/>
    <w:rsid w:val="00BE01C7"/>
    <w:rsid w:val="00BE0604"/>
    <w:rsid w:val="00BE1136"/>
    <w:rsid w:val="00BE27DA"/>
    <w:rsid w:val="00BE75E4"/>
    <w:rsid w:val="00BF12C8"/>
    <w:rsid w:val="00BF1DD4"/>
    <w:rsid w:val="00BF213A"/>
    <w:rsid w:val="00BF23F6"/>
    <w:rsid w:val="00BF5795"/>
    <w:rsid w:val="00BF57FB"/>
    <w:rsid w:val="00BF588D"/>
    <w:rsid w:val="00BF7D17"/>
    <w:rsid w:val="00C00419"/>
    <w:rsid w:val="00C039DC"/>
    <w:rsid w:val="00C0450D"/>
    <w:rsid w:val="00C04961"/>
    <w:rsid w:val="00C04FB6"/>
    <w:rsid w:val="00C05F8C"/>
    <w:rsid w:val="00C117B9"/>
    <w:rsid w:val="00C1358F"/>
    <w:rsid w:val="00C13D85"/>
    <w:rsid w:val="00C15343"/>
    <w:rsid w:val="00C20CFF"/>
    <w:rsid w:val="00C23CCA"/>
    <w:rsid w:val="00C322A8"/>
    <w:rsid w:val="00C348BF"/>
    <w:rsid w:val="00C35867"/>
    <w:rsid w:val="00C3623D"/>
    <w:rsid w:val="00C37460"/>
    <w:rsid w:val="00C3770B"/>
    <w:rsid w:val="00C4553D"/>
    <w:rsid w:val="00C47814"/>
    <w:rsid w:val="00C50E06"/>
    <w:rsid w:val="00C51E5C"/>
    <w:rsid w:val="00C53AE6"/>
    <w:rsid w:val="00C5500D"/>
    <w:rsid w:val="00C56CA9"/>
    <w:rsid w:val="00C57596"/>
    <w:rsid w:val="00C600A2"/>
    <w:rsid w:val="00C62F63"/>
    <w:rsid w:val="00C6624E"/>
    <w:rsid w:val="00C6679F"/>
    <w:rsid w:val="00C668A9"/>
    <w:rsid w:val="00C675C5"/>
    <w:rsid w:val="00C7442A"/>
    <w:rsid w:val="00C76D34"/>
    <w:rsid w:val="00C80805"/>
    <w:rsid w:val="00C86F04"/>
    <w:rsid w:val="00C90F12"/>
    <w:rsid w:val="00C92893"/>
    <w:rsid w:val="00C92FAB"/>
    <w:rsid w:val="00C9392B"/>
    <w:rsid w:val="00C94181"/>
    <w:rsid w:val="00C94F08"/>
    <w:rsid w:val="00C97849"/>
    <w:rsid w:val="00C97A25"/>
    <w:rsid w:val="00CA2638"/>
    <w:rsid w:val="00CA3052"/>
    <w:rsid w:val="00CA3FE1"/>
    <w:rsid w:val="00CA4876"/>
    <w:rsid w:val="00CA5E98"/>
    <w:rsid w:val="00CA5F8E"/>
    <w:rsid w:val="00CA6571"/>
    <w:rsid w:val="00CB01D4"/>
    <w:rsid w:val="00CB0DBE"/>
    <w:rsid w:val="00CB2A00"/>
    <w:rsid w:val="00CB2E74"/>
    <w:rsid w:val="00CB4761"/>
    <w:rsid w:val="00CB4906"/>
    <w:rsid w:val="00CB539A"/>
    <w:rsid w:val="00CB5F6B"/>
    <w:rsid w:val="00CB6594"/>
    <w:rsid w:val="00CB68CB"/>
    <w:rsid w:val="00CB75BB"/>
    <w:rsid w:val="00CB7929"/>
    <w:rsid w:val="00CB7A97"/>
    <w:rsid w:val="00CC0E51"/>
    <w:rsid w:val="00CC30AB"/>
    <w:rsid w:val="00CC4B99"/>
    <w:rsid w:val="00CC786E"/>
    <w:rsid w:val="00CD190E"/>
    <w:rsid w:val="00CD3E06"/>
    <w:rsid w:val="00CD4578"/>
    <w:rsid w:val="00CD48A1"/>
    <w:rsid w:val="00CD7CE4"/>
    <w:rsid w:val="00CE1F49"/>
    <w:rsid w:val="00CE20C7"/>
    <w:rsid w:val="00CE50E8"/>
    <w:rsid w:val="00CE64E6"/>
    <w:rsid w:val="00CF00DB"/>
    <w:rsid w:val="00CF372F"/>
    <w:rsid w:val="00CF678B"/>
    <w:rsid w:val="00CF6E33"/>
    <w:rsid w:val="00CF6F2A"/>
    <w:rsid w:val="00CF73ED"/>
    <w:rsid w:val="00D00ECB"/>
    <w:rsid w:val="00D01563"/>
    <w:rsid w:val="00D01B2C"/>
    <w:rsid w:val="00D02F78"/>
    <w:rsid w:val="00D03199"/>
    <w:rsid w:val="00D06985"/>
    <w:rsid w:val="00D11BA6"/>
    <w:rsid w:val="00D11FB1"/>
    <w:rsid w:val="00D1327D"/>
    <w:rsid w:val="00D137ED"/>
    <w:rsid w:val="00D17B76"/>
    <w:rsid w:val="00D208D5"/>
    <w:rsid w:val="00D21936"/>
    <w:rsid w:val="00D26C12"/>
    <w:rsid w:val="00D30A76"/>
    <w:rsid w:val="00D30D42"/>
    <w:rsid w:val="00D3139E"/>
    <w:rsid w:val="00D31D0B"/>
    <w:rsid w:val="00D33374"/>
    <w:rsid w:val="00D34175"/>
    <w:rsid w:val="00D3545A"/>
    <w:rsid w:val="00D3756A"/>
    <w:rsid w:val="00D414FC"/>
    <w:rsid w:val="00D434B0"/>
    <w:rsid w:val="00D44CE5"/>
    <w:rsid w:val="00D46F69"/>
    <w:rsid w:val="00D50955"/>
    <w:rsid w:val="00D52021"/>
    <w:rsid w:val="00D52445"/>
    <w:rsid w:val="00D524C4"/>
    <w:rsid w:val="00D53E07"/>
    <w:rsid w:val="00D54501"/>
    <w:rsid w:val="00D54698"/>
    <w:rsid w:val="00D559C9"/>
    <w:rsid w:val="00D56360"/>
    <w:rsid w:val="00D563B2"/>
    <w:rsid w:val="00D6046C"/>
    <w:rsid w:val="00D61A35"/>
    <w:rsid w:val="00D63154"/>
    <w:rsid w:val="00D645AC"/>
    <w:rsid w:val="00D65647"/>
    <w:rsid w:val="00D65D62"/>
    <w:rsid w:val="00D67B38"/>
    <w:rsid w:val="00D73054"/>
    <w:rsid w:val="00D730C7"/>
    <w:rsid w:val="00D73A2C"/>
    <w:rsid w:val="00D73B03"/>
    <w:rsid w:val="00D769A8"/>
    <w:rsid w:val="00D801F1"/>
    <w:rsid w:val="00D80905"/>
    <w:rsid w:val="00D830F9"/>
    <w:rsid w:val="00D845D3"/>
    <w:rsid w:val="00D85BCB"/>
    <w:rsid w:val="00D85DE9"/>
    <w:rsid w:val="00D86029"/>
    <w:rsid w:val="00D861CB"/>
    <w:rsid w:val="00D874C5"/>
    <w:rsid w:val="00D8788C"/>
    <w:rsid w:val="00D87920"/>
    <w:rsid w:val="00D87B77"/>
    <w:rsid w:val="00D90752"/>
    <w:rsid w:val="00D9114B"/>
    <w:rsid w:val="00D9437F"/>
    <w:rsid w:val="00D963AE"/>
    <w:rsid w:val="00D96DE4"/>
    <w:rsid w:val="00DA1955"/>
    <w:rsid w:val="00DA283F"/>
    <w:rsid w:val="00DA4AC9"/>
    <w:rsid w:val="00DA5BC3"/>
    <w:rsid w:val="00DA5C77"/>
    <w:rsid w:val="00DA61AC"/>
    <w:rsid w:val="00DA645B"/>
    <w:rsid w:val="00DB1A86"/>
    <w:rsid w:val="00DB3891"/>
    <w:rsid w:val="00DB6210"/>
    <w:rsid w:val="00DB6D83"/>
    <w:rsid w:val="00DB7EE3"/>
    <w:rsid w:val="00DC0A45"/>
    <w:rsid w:val="00DC1805"/>
    <w:rsid w:val="00DC1AD3"/>
    <w:rsid w:val="00DC2841"/>
    <w:rsid w:val="00DC3DAA"/>
    <w:rsid w:val="00DC57BB"/>
    <w:rsid w:val="00DC75B7"/>
    <w:rsid w:val="00DD21C3"/>
    <w:rsid w:val="00DD239F"/>
    <w:rsid w:val="00DD3BE7"/>
    <w:rsid w:val="00DD65F3"/>
    <w:rsid w:val="00DE0737"/>
    <w:rsid w:val="00DE179C"/>
    <w:rsid w:val="00DE18C2"/>
    <w:rsid w:val="00DE2F1B"/>
    <w:rsid w:val="00DE34C4"/>
    <w:rsid w:val="00DE4015"/>
    <w:rsid w:val="00DE5558"/>
    <w:rsid w:val="00DE5DF1"/>
    <w:rsid w:val="00DE725D"/>
    <w:rsid w:val="00DF13D4"/>
    <w:rsid w:val="00DF1787"/>
    <w:rsid w:val="00DF1C3A"/>
    <w:rsid w:val="00DF2349"/>
    <w:rsid w:val="00DF58FD"/>
    <w:rsid w:val="00E0144E"/>
    <w:rsid w:val="00E018EF"/>
    <w:rsid w:val="00E020D2"/>
    <w:rsid w:val="00E0269A"/>
    <w:rsid w:val="00E036EF"/>
    <w:rsid w:val="00E03D72"/>
    <w:rsid w:val="00E04219"/>
    <w:rsid w:val="00E072AC"/>
    <w:rsid w:val="00E075B8"/>
    <w:rsid w:val="00E13BF3"/>
    <w:rsid w:val="00E149C8"/>
    <w:rsid w:val="00E14ACE"/>
    <w:rsid w:val="00E27524"/>
    <w:rsid w:val="00E27752"/>
    <w:rsid w:val="00E31F6C"/>
    <w:rsid w:val="00E33F0F"/>
    <w:rsid w:val="00E34E14"/>
    <w:rsid w:val="00E35AE2"/>
    <w:rsid w:val="00E36E99"/>
    <w:rsid w:val="00E37EBF"/>
    <w:rsid w:val="00E414E9"/>
    <w:rsid w:val="00E42779"/>
    <w:rsid w:val="00E45EB3"/>
    <w:rsid w:val="00E4719B"/>
    <w:rsid w:val="00E50895"/>
    <w:rsid w:val="00E51934"/>
    <w:rsid w:val="00E533D8"/>
    <w:rsid w:val="00E539E3"/>
    <w:rsid w:val="00E54C45"/>
    <w:rsid w:val="00E57DAC"/>
    <w:rsid w:val="00E64DFD"/>
    <w:rsid w:val="00E64F9B"/>
    <w:rsid w:val="00E70047"/>
    <w:rsid w:val="00E704E9"/>
    <w:rsid w:val="00E71A79"/>
    <w:rsid w:val="00E72231"/>
    <w:rsid w:val="00E739E8"/>
    <w:rsid w:val="00E766D5"/>
    <w:rsid w:val="00E775DD"/>
    <w:rsid w:val="00E8281C"/>
    <w:rsid w:val="00E85EBF"/>
    <w:rsid w:val="00E917B9"/>
    <w:rsid w:val="00E943B5"/>
    <w:rsid w:val="00E95A52"/>
    <w:rsid w:val="00E96197"/>
    <w:rsid w:val="00E96561"/>
    <w:rsid w:val="00E9698E"/>
    <w:rsid w:val="00E97EF7"/>
    <w:rsid w:val="00EA0C39"/>
    <w:rsid w:val="00EA2B1C"/>
    <w:rsid w:val="00EA48D8"/>
    <w:rsid w:val="00EA5C5A"/>
    <w:rsid w:val="00EA62E6"/>
    <w:rsid w:val="00EA7C6F"/>
    <w:rsid w:val="00EA7FCE"/>
    <w:rsid w:val="00EB34B9"/>
    <w:rsid w:val="00EB3869"/>
    <w:rsid w:val="00EB4227"/>
    <w:rsid w:val="00EB7D79"/>
    <w:rsid w:val="00EC291B"/>
    <w:rsid w:val="00EC2DA6"/>
    <w:rsid w:val="00EC3C87"/>
    <w:rsid w:val="00EC5D0A"/>
    <w:rsid w:val="00EC7491"/>
    <w:rsid w:val="00EC78CB"/>
    <w:rsid w:val="00ED5E97"/>
    <w:rsid w:val="00EE0A38"/>
    <w:rsid w:val="00EE0DF4"/>
    <w:rsid w:val="00EE219F"/>
    <w:rsid w:val="00EE6449"/>
    <w:rsid w:val="00EE7538"/>
    <w:rsid w:val="00EF0A5B"/>
    <w:rsid w:val="00EF4422"/>
    <w:rsid w:val="00F03048"/>
    <w:rsid w:val="00F0586A"/>
    <w:rsid w:val="00F058F5"/>
    <w:rsid w:val="00F05DF4"/>
    <w:rsid w:val="00F072C6"/>
    <w:rsid w:val="00F07A9A"/>
    <w:rsid w:val="00F10A28"/>
    <w:rsid w:val="00F11BE1"/>
    <w:rsid w:val="00F11D4F"/>
    <w:rsid w:val="00F11EE0"/>
    <w:rsid w:val="00F1497D"/>
    <w:rsid w:val="00F16920"/>
    <w:rsid w:val="00F16C32"/>
    <w:rsid w:val="00F16E70"/>
    <w:rsid w:val="00F2012F"/>
    <w:rsid w:val="00F206CB"/>
    <w:rsid w:val="00F20D83"/>
    <w:rsid w:val="00F22A02"/>
    <w:rsid w:val="00F25C2A"/>
    <w:rsid w:val="00F27124"/>
    <w:rsid w:val="00F2732E"/>
    <w:rsid w:val="00F27E25"/>
    <w:rsid w:val="00F30B4D"/>
    <w:rsid w:val="00F32710"/>
    <w:rsid w:val="00F32A89"/>
    <w:rsid w:val="00F3320E"/>
    <w:rsid w:val="00F340C6"/>
    <w:rsid w:val="00F366B5"/>
    <w:rsid w:val="00F431B9"/>
    <w:rsid w:val="00F455CE"/>
    <w:rsid w:val="00F5567F"/>
    <w:rsid w:val="00F56DF4"/>
    <w:rsid w:val="00F66D73"/>
    <w:rsid w:val="00F67290"/>
    <w:rsid w:val="00F70D62"/>
    <w:rsid w:val="00F71907"/>
    <w:rsid w:val="00F7363B"/>
    <w:rsid w:val="00F7517E"/>
    <w:rsid w:val="00F76BF5"/>
    <w:rsid w:val="00F80BCD"/>
    <w:rsid w:val="00F80FE7"/>
    <w:rsid w:val="00F82AFF"/>
    <w:rsid w:val="00F82F14"/>
    <w:rsid w:val="00F8436F"/>
    <w:rsid w:val="00F8781D"/>
    <w:rsid w:val="00F9004E"/>
    <w:rsid w:val="00F904F7"/>
    <w:rsid w:val="00F91A11"/>
    <w:rsid w:val="00F924B8"/>
    <w:rsid w:val="00F93D86"/>
    <w:rsid w:val="00F960A7"/>
    <w:rsid w:val="00F96966"/>
    <w:rsid w:val="00FA0F9F"/>
    <w:rsid w:val="00FA349E"/>
    <w:rsid w:val="00FA36C1"/>
    <w:rsid w:val="00FA7083"/>
    <w:rsid w:val="00FB03F3"/>
    <w:rsid w:val="00FB25FC"/>
    <w:rsid w:val="00FB2837"/>
    <w:rsid w:val="00FB3DC0"/>
    <w:rsid w:val="00FB51D9"/>
    <w:rsid w:val="00FB605B"/>
    <w:rsid w:val="00FB667B"/>
    <w:rsid w:val="00FB68DF"/>
    <w:rsid w:val="00FC04FE"/>
    <w:rsid w:val="00FC1B9B"/>
    <w:rsid w:val="00FC561F"/>
    <w:rsid w:val="00FC684F"/>
    <w:rsid w:val="00FC7D5F"/>
    <w:rsid w:val="00FD490C"/>
    <w:rsid w:val="00FD5045"/>
    <w:rsid w:val="00FD7CB1"/>
    <w:rsid w:val="00FE2056"/>
    <w:rsid w:val="00FE3F84"/>
    <w:rsid w:val="00FE645B"/>
    <w:rsid w:val="00FE71B0"/>
    <w:rsid w:val="00FE7A69"/>
    <w:rsid w:val="00FF0490"/>
    <w:rsid w:val="00FF0566"/>
    <w:rsid w:val="00FF14C3"/>
    <w:rsid w:val="00FF2DC3"/>
    <w:rsid w:val="00FF32C8"/>
    <w:rsid w:val="00FF3DE2"/>
    <w:rsid w:val="00FF45F2"/>
    <w:rsid w:val="00FF501E"/>
    <w:rsid w:val="00FF5DFE"/>
    <w:rsid w:val="00FF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1905"/>
    <o:shapelayout v:ext="edit">
      <o:idmap v:ext="edit" data="1"/>
    </o:shapelayout>
  </w:shapeDefaults>
  <w:decimalSymbol w:val="."/>
  <w:listSeparator w:val=","/>
  <w14:docId w14:val="3BC1D40A"/>
  <w15:chartTrackingRefBased/>
  <w15:docId w15:val="{BC589F39-6244-49F7-8B74-E78FD8396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2349"/>
    <w:pPr>
      <w:spacing w:before="160" w:after="80" w:line="336" w:lineRule="auto"/>
    </w:pPr>
    <w:rPr>
      <w:rFonts w:ascii="Verdana" w:hAnsi="Verdana"/>
      <w:szCs w:val="24"/>
    </w:rPr>
  </w:style>
  <w:style w:type="paragraph" w:styleId="Heading1">
    <w:name w:val="heading 1"/>
    <w:basedOn w:val="Normal"/>
    <w:next w:val="Normal"/>
    <w:link w:val="Heading1Char"/>
    <w:qFormat/>
    <w:rsid w:val="00DF2349"/>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DF2349"/>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DF2349"/>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DF23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349"/>
  </w:style>
  <w:style w:type="paragraph" w:styleId="ListParagraph">
    <w:name w:val="List Paragraph"/>
    <w:basedOn w:val="Normal"/>
    <w:uiPriority w:val="34"/>
    <w:qFormat/>
    <w:rsid w:val="00DF2349"/>
    <w:pPr>
      <w:ind w:left="720"/>
    </w:pPr>
  </w:style>
  <w:style w:type="character" w:styleId="Hyperlink">
    <w:name w:val="Hyperlink"/>
    <w:uiPriority w:val="99"/>
    <w:rsid w:val="00DF2349"/>
    <w:rPr>
      <w:color w:val="0000FF"/>
      <w:u w:val="single"/>
    </w:rPr>
  </w:style>
  <w:style w:type="paragraph" w:styleId="Header">
    <w:name w:val="header"/>
    <w:basedOn w:val="Normal"/>
    <w:link w:val="HeaderChar"/>
    <w:rsid w:val="00DF2349"/>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DF2349"/>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DF2349"/>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DF2349"/>
    <w:pPr>
      <w:numPr>
        <w:numId w:val="1"/>
      </w:numPr>
    </w:pPr>
  </w:style>
  <w:style w:type="paragraph" w:customStyle="1" w:styleId="Outlinenumbering">
    <w:name w:val="Outline numbering"/>
    <w:basedOn w:val="Normal"/>
    <w:rsid w:val="00DF2349"/>
    <w:pPr>
      <w:numPr>
        <w:numId w:val="2"/>
      </w:numPr>
      <w:tabs>
        <w:tab w:val="clear" w:pos="360"/>
        <w:tab w:val="num" w:pos="720"/>
      </w:tabs>
      <w:ind w:left="720"/>
    </w:pPr>
    <w:rPr>
      <w:szCs w:val="20"/>
    </w:rPr>
  </w:style>
  <w:style w:type="character" w:styleId="PageNumber">
    <w:name w:val="page number"/>
    <w:basedOn w:val="DefaultParagraphFont"/>
    <w:rsid w:val="00DF2349"/>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DF2349"/>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DF2349"/>
    <w:pPr>
      <w:spacing w:after="100" w:line="240" w:lineRule="auto"/>
    </w:pPr>
  </w:style>
  <w:style w:type="paragraph" w:styleId="TOC2">
    <w:name w:val="toc 2"/>
    <w:basedOn w:val="Normal"/>
    <w:next w:val="Normal"/>
    <w:autoRedefine/>
    <w:uiPriority w:val="39"/>
    <w:unhideWhenUsed/>
    <w:rsid w:val="00DF2349"/>
    <w:pPr>
      <w:spacing w:after="100" w:line="240" w:lineRule="auto"/>
      <w:ind w:left="202"/>
    </w:pPr>
  </w:style>
  <w:style w:type="paragraph" w:styleId="TOC3">
    <w:name w:val="toc 3"/>
    <w:basedOn w:val="Normal"/>
    <w:next w:val="Normal"/>
    <w:autoRedefine/>
    <w:uiPriority w:val="39"/>
    <w:unhideWhenUsed/>
    <w:rsid w:val="00DF2349"/>
    <w:pPr>
      <w:spacing w:after="100" w:line="240" w:lineRule="auto"/>
      <w:ind w:left="403"/>
    </w:pPr>
  </w:style>
  <w:style w:type="character" w:customStyle="1" w:styleId="UnresolvedMention2">
    <w:name w:val="Unresolved Mention2"/>
    <w:basedOn w:val="DefaultParagraphFont"/>
    <w:uiPriority w:val="99"/>
    <w:semiHidden/>
    <w:unhideWhenUsed/>
    <w:rsid w:val="009337B7"/>
    <w:rPr>
      <w:color w:val="808080"/>
      <w:shd w:val="clear" w:color="auto" w:fill="E6E6E6"/>
    </w:rPr>
  </w:style>
  <w:style w:type="character" w:styleId="PlaceholderText">
    <w:name w:val="Placeholder Text"/>
    <w:basedOn w:val="DefaultParagraphFont"/>
    <w:uiPriority w:val="99"/>
    <w:semiHidden/>
    <w:rsid w:val="009A4564"/>
    <w:rPr>
      <w:color w:val="808080"/>
    </w:rPr>
  </w:style>
  <w:style w:type="character" w:customStyle="1" w:styleId="Red">
    <w:name w:val="Red"/>
    <w:basedOn w:val="DefaultParagraphFont"/>
    <w:uiPriority w:val="1"/>
    <w:rsid w:val="009A4564"/>
    <w:rPr>
      <w:color w:val="FF0000"/>
    </w:rPr>
  </w:style>
  <w:style w:type="paragraph" w:customStyle="1" w:styleId="Code">
    <w:name w:val="Code"/>
    <w:basedOn w:val="Normal"/>
    <w:qFormat/>
    <w:rsid w:val="00DF2349"/>
    <w:pPr>
      <w:spacing w:before="80" w:line="240" w:lineRule="auto"/>
    </w:pPr>
    <w:rPr>
      <w:rFonts w:ascii="Courier New" w:hAnsi="Courier New"/>
    </w:rPr>
  </w:style>
  <w:style w:type="character" w:styleId="UnresolvedMention">
    <w:name w:val="Unresolved Mention"/>
    <w:basedOn w:val="DefaultParagraphFont"/>
    <w:uiPriority w:val="99"/>
    <w:semiHidden/>
    <w:unhideWhenUsed/>
    <w:rsid w:val="00DF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361">
      <w:bodyDiv w:val="1"/>
      <w:marLeft w:val="0"/>
      <w:marRight w:val="0"/>
      <w:marTop w:val="0"/>
      <w:marBottom w:val="0"/>
      <w:divBdr>
        <w:top w:val="none" w:sz="0" w:space="0" w:color="auto"/>
        <w:left w:val="none" w:sz="0" w:space="0" w:color="auto"/>
        <w:bottom w:val="none" w:sz="0" w:space="0" w:color="auto"/>
        <w:right w:val="none" w:sz="0" w:space="0" w:color="auto"/>
      </w:divBdr>
    </w:div>
    <w:div w:id="86734701">
      <w:bodyDiv w:val="1"/>
      <w:marLeft w:val="0"/>
      <w:marRight w:val="0"/>
      <w:marTop w:val="0"/>
      <w:marBottom w:val="0"/>
      <w:divBdr>
        <w:top w:val="none" w:sz="0" w:space="0" w:color="auto"/>
        <w:left w:val="none" w:sz="0" w:space="0" w:color="auto"/>
        <w:bottom w:val="none" w:sz="0" w:space="0" w:color="auto"/>
        <w:right w:val="none" w:sz="0" w:space="0" w:color="auto"/>
      </w:divBdr>
    </w:div>
    <w:div w:id="106123958">
      <w:bodyDiv w:val="1"/>
      <w:marLeft w:val="0"/>
      <w:marRight w:val="0"/>
      <w:marTop w:val="0"/>
      <w:marBottom w:val="0"/>
      <w:divBdr>
        <w:top w:val="none" w:sz="0" w:space="0" w:color="auto"/>
        <w:left w:val="none" w:sz="0" w:space="0" w:color="auto"/>
        <w:bottom w:val="none" w:sz="0" w:space="0" w:color="auto"/>
        <w:right w:val="none" w:sz="0" w:space="0" w:color="auto"/>
      </w:divBdr>
    </w:div>
    <w:div w:id="157236044">
      <w:bodyDiv w:val="1"/>
      <w:marLeft w:val="0"/>
      <w:marRight w:val="0"/>
      <w:marTop w:val="0"/>
      <w:marBottom w:val="0"/>
      <w:divBdr>
        <w:top w:val="none" w:sz="0" w:space="0" w:color="auto"/>
        <w:left w:val="none" w:sz="0" w:space="0" w:color="auto"/>
        <w:bottom w:val="none" w:sz="0" w:space="0" w:color="auto"/>
        <w:right w:val="none" w:sz="0" w:space="0" w:color="auto"/>
      </w:divBdr>
    </w:div>
    <w:div w:id="176627585">
      <w:bodyDiv w:val="1"/>
      <w:marLeft w:val="0"/>
      <w:marRight w:val="0"/>
      <w:marTop w:val="0"/>
      <w:marBottom w:val="0"/>
      <w:divBdr>
        <w:top w:val="none" w:sz="0" w:space="0" w:color="auto"/>
        <w:left w:val="none" w:sz="0" w:space="0" w:color="auto"/>
        <w:bottom w:val="none" w:sz="0" w:space="0" w:color="auto"/>
        <w:right w:val="none" w:sz="0" w:space="0" w:color="auto"/>
      </w:divBdr>
    </w:div>
    <w:div w:id="283581108">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354767352">
      <w:bodyDiv w:val="1"/>
      <w:marLeft w:val="0"/>
      <w:marRight w:val="0"/>
      <w:marTop w:val="0"/>
      <w:marBottom w:val="0"/>
      <w:divBdr>
        <w:top w:val="none" w:sz="0" w:space="0" w:color="auto"/>
        <w:left w:val="none" w:sz="0" w:space="0" w:color="auto"/>
        <w:bottom w:val="none" w:sz="0" w:space="0" w:color="auto"/>
        <w:right w:val="none" w:sz="0" w:space="0" w:color="auto"/>
      </w:divBdr>
    </w:div>
    <w:div w:id="364527521">
      <w:bodyDiv w:val="1"/>
      <w:marLeft w:val="0"/>
      <w:marRight w:val="0"/>
      <w:marTop w:val="0"/>
      <w:marBottom w:val="0"/>
      <w:divBdr>
        <w:top w:val="none" w:sz="0" w:space="0" w:color="auto"/>
        <w:left w:val="none" w:sz="0" w:space="0" w:color="auto"/>
        <w:bottom w:val="none" w:sz="0" w:space="0" w:color="auto"/>
        <w:right w:val="none" w:sz="0" w:space="0" w:color="auto"/>
      </w:divBdr>
    </w:div>
    <w:div w:id="404300399">
      <w:bodyDiv w:val="1"/>
      <w:marLeft w:val="0"/>
      <w:marRight w:val="0"/>
      <w:marTop w:val="0"/>
      <w:marBottom w:val="0"/>
      <w:divBdr>
        <w:top w:val="none" w:sz="0" w:space="0" w:color="auto"/>
        <w:left w:val="none" w:sz="0" w:space="0" w:color="auto"/>
        <w:bottom w:val="none" w:sz="0" w:space="0" w:color="auto"/>
        <w:right w:val="none" w:sz="0" w:space="0" w:color="auto"/>
      </w:divBdr>
    </w:div>
    <w:div w:id="429620346">
      <w:bodyDiv w:val="1"/>
      <w:marLeft w:val="0"/>
      <w:marRight w:val="0"/>
      <w:marTop w:val="0"/>
      <w:marBottom w:val="0"/>
      <w:divBdr>
        <w:top w:val="none" w:sz="0" w:space="0" w:color="auto"/>
        <w:left w:val="none" w:sz="0" w:space="0" w:color="auto"/>
        <w:bottom w:val="none" w:sz="0" w:space="0" w:color="auto"/>
        <w:right w:val="none" w:sz="0" w:space="0" w:color="auto"/>
      </w:divBdr>
    </w:div>
    <w:div w:id="470824684">
      <w:bodyDiv w:val="1"/>
      <w:marLeft w:val="0"/>
      <w:marRight w:val="0"/>
      <w:marTop w:val="0"/>
      <w:marBottom w:val="0"/>
      <w:divBdr>
        <w:top w:val="none" w:sz="0" w:space="0" w:color="auto"/>
        <w:left w:val="none" w:sz="0" w:space="0" w:color="auto"/>
        <w:bottom w:val="none" w:sz="0" w:space="0" w:color="auto"/>
        <w:right w:val="none" w:sz="0" w:space="0" w:color="auto"/>
      </w:divBdr>
    </w:div>
    <w:div w:id="475605025">
      <w:bodyDiv w:val="1"/>
      <w:marLeft w:val="0"/>
      <w:marRight w:val="0"/>
      <w:marTop w:val="0"/>
      <w:marBottom w:val="0"/>
      <w:divBdr>
        <w:top w:val="none" w:sz="0" w:space="0" w:color="auto"/>
        <w:left w:val="none" w:sz="0" w:space="0" w:color="auto"/>
        <w:bottom w:val="none" w:sz="0" w:space="0" w:color="auto"/>
        <w:right w:val="none" w:sz="0" w:space="0" w:color="auto"/>
      </w:divBdr>
    </w:div>
    <w:div w:id="484933624">
      <w:bodyDiv w:val="1"/>
      <w:marLeft w:val="0"/>
      <w:marRight w:val="0"/>
      <w:marTop w:val="0"/>
      <w:marBottom w:val="0"/>
      <w:divBdr>
        <w:top w:val="none" w:sz="0" w:space="0" w:color="auto"/>
        <w:left w:val="none" w:sz="0" w:space="0" w:color="auto"/>
        <w:bottom w:val="none" w:sz="0" w:space="0" w:color="auto"/>
        <w:right w:val="none" w:sz="0" w:space="0" w:color="auto"/>
      </w:divBdr>
    </w:div>
    <w:div w:id="525560719">
      <w:bodyDiv w:val="1"/>
      <w:marLeft w:val="0"/>
      <w:marRight w:val="0"/>
      <w:marTop w:val="0"/>
      <w:marBottom w:val="0"/>
      <w:divBdr>
        <w:top w:val="none" w:sz="0" w:space="0" w:color="auto"/>
        <w:left w:val="none" w:sz="0" w:space="0" w:color="auto"/>
        <w:bottom w:val="none" w:sz="0" w:space="0" w:color="auto"/>
        <w:right w:val="none" w:sz="0" w:space="0" w:color="auto"/>
      </w:divBdr>
    </w:div>
    <w:div w:id="528029324">
      <w:bodyDiv w:val="1"/>
      <w:marLeft w:val="0"/>
      <w:marRight w:val="0"/>
      <w:marTop w:val="0"/>
      <w:marBottom w:val="0"/>
      <w:divBdr>
        <w:top w:val="none" w:sz="0" w:space="0" w:color="auto"/>
        <w:left w:val="none" w:sz="0" w:space="0" w:color="auto"/>
        <w:bottom w:val="none" w:sz="0" w:space="0" w:color="auto"/>
        <w:right w:val="none" w:sz="0" w:space="0" w:color="auto"/>
      </w:divBdr>
    </w:div>
    <w:div w:id="552546725">
      <w:bodyDiv w:val="1"/>
      <w:marLeft w:val="0"/>
      <w:marRight w:val="0"/>
      <w:marTop w:val="0"/>
      <w:marBottom w:val="0"/>
      <w:divBdr>
        <w:top w:val="none" w:sz="0" w:space="0" w:color="auto"/>
        <w:left w:val="none" w:sz="0" w:space="0" w:color="auto"/>
        <w:bottom w:val="none" w:sz="0" w:space="0" w:color="auto"/>
        <w:right w:val="none" w:sz="0" w:space="0" w:color="auto"/>
      </w:divBdr>
    </w:div>
    <w:div w:id="566379754">
      <w:bodyDiv w:val="1"/>
      <w:marLeft w:val="0"/>
      <w:marRight w:val="0"/>
      <w:marTop w:val="0"/>
      <w:marBottom w:val="0"/>
      <w:divBdr>
        <w:top w:val="none" w:sz="0" w:space="0" w:color="auto"/>
        <w:left w:val="none" w:sz="0" w:space="0" w:color="auto"/>
        <w:bottom w:val="none" w:sz="0" w:space="0" w:color="auto"/>
        <w:right w:val="none" w:sz="0" w:space="0" w:color="auto"/>
      </w:divBdr>
    </w:div>
    <w:div w:id="641891935">
      <w:bodyDiv w:val="1"/>
      <w:marLeft w:val="0"/>
      <w:marRight w:val="0"/>
      <w:marTop w:val="0"/>
      <w:marBottom w:val="0"/>
      <w:divBdr>
        <w:top w:val="none" w:sz="0" w:space="0" w:color="auto"/>
        <w:left w:val="none" w:sz="0" w:space="0" w:color="auto"/>
        <w:bottom w:val="none" w:sz="0" w:space="0" w:color="auto"/>
        <w:right w:val="none" w:sz="0" w:space="0" w:color="auto"/>
      </w:divBdr>
    </w:div>
    <w:div w:id="692457029">
      <w:bodyDiv w:val="1"/>
      <w:marLeft w:val="0"/>
      <w:marRight w:val="0"/>
      <w:marTop w:val="0"/>
      <w:marBottom w:val="0"/>
      <w:divBdr>
        <w:top w:val="none" w:sz="0" w:space="0" w:color="auto"/>
        <w:left w:val="none" w:sz="0" w:space="0" w:color="auto"/>
        <w:bottom w:val="none" w:sz="0" w:space="0" w:color="auto"/>
        <w:right w:val="none" w:sz="0" w:space="0" w:color="auto"/>
      </w:divBdr>
    </w:div>
    <w:div w:id="729160511">
      <w:bodyDiv w:val="1"/>
      <w:marLeft w:val="0"/>
      <w:marRight w:val="0"/>
      <w:marTop w:val="0"/>
      <w:marBottom w:val="0"/>
      <w:divBdr>
        <w:top w:val="none" w:sz="0" w:space="0" w:color="auto"/>
        <w:left w:val="none" w:sz="0" w:space="0" w:color="auto"/>
        <w:bottom w:val="none" w:sz="0" w:space="0" w:color="auto"/>
        <w:right w:val="none" w:sz="0" w:space="0" w:color="auto"/>
      </w:divBdr>
    </w:div>
    <w:div w:id="777916085">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842626479">
      <w:bodyDiv w:val="1"/>
      <w:marLeft w:val="0"/>
      <w:marRight w:val="0"/>
      <w:marTop w:val="0"/>
      <w:marBottom w:val="0"/>
      <w:divBdr>
        <w:top w:val="none" w:sz="0" w:space="0" w:color="auto"/>
        <w:left w:val="none" w:sz="0" w:space="0" w:color="auto"/>
        <w:bottom w:val="none" w:sz="0" w:space="0" w:color="auto"/>
        <w:right w:val="none" w:sz="0" w:space="0" w:color="auto"/>
      </w:divBdr>
    </w:div>
    <w:div w:id="884869722">
      <w:bodyDiv w:val="1"/>
      <w:marLeft w:val="0"/>
      <w:marRight w:val="0"/>
      <w:marTop w:val="0"/>
      <w:marBottom w:val="0"/>
      <w:divBdr>
        <w:top w:val="none" w:sz="0" w:space="0" w:color="auto"/>
        <w:left w:val="none" w:sz="0" w:space="0" w:color="auto"/>
        <w:bottom w:val="none" w:sz="0" w:space="0" w:color="auto"/>
        <w:right w:val="none" w:sz="0" w:space="0" w:color="auto"/>
      </w:divBdr>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89360561">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031683800">
      <w:bodyDiv w:val="1"/>
      <w:marLeft w:val="0"/>
      <w:marRight w:val="0"/>
      <w:marTop w:val="0"/>
      <w:marBottom w:val="0"/>
      <w:divBdr>
        <w:top w:val="none" w:sz="0" w:space="0" w:color="auto"/>
        <w:left w:val="none" w:sz="0" w:space="0" w:color="auto"/>
        <w:bottom w:val="none" w:sz="0" w:space="0" w:color="auto"/>
        <w:right w:val="none" w:sz="0" w:space="0" w:color="auto"/>
      </w:divBdr>
    </w:div>
    <w:div w:id="1144738365">
      <w:bodyDiv w:val="1"/>
      <w:marLeft w:val="0"/>
      <w:marRight w:val="0"/>
      <w:marTop w:val="0"/>
      <w:marBottom w:val="0"/>
      <w:divBdr>
        <w:top w:val="none" w:sz="0" w:space="0" w:color="auto"/>
        <w:left w:val="none" w:sz="0" w:space="0" w:color="auto"/>
        <w:bottom w:val="none" w:sz="0" w:space="0" w:color="auto"/>
        <w:right w:val="none" w:sz="0" w:space="0" w:color="auto"/>
      </w:divBdr>
    </w:div>
    <w:div w:id="1196040113">
      <w:bodyDiv w:val="1"/>
      <w:marLeft w:val="0"/>
      <w:marRight w:val="0"/>
      <w:marTop w:val="0"/>
      <w:marBottom w:val="0"/>
      <w:divBdr>
        <w:top w:val="none" w:sz="0" w:space="0" w:color="auto"/>
        <w:left w:val="none" w:sz="0" w:space="0" w:color="auto"/>
        <w:bottom w:val="none" w:sz="0" w:space="0" w:color="auto"/>
        <w:right w:val="none" w:sz="0" w:space="0" w:color="auto"/>
      </w:divBdr>
    </w:div>
    <w:div w:id="1304700000">
      <w:bodyDiv w:val="1"/>
      <w:marLeft w:val="0"/>
      <w:marRight w:val="0"/>
      <w:marTop w:val="0"/>
      <w:marBottom w:val="0"/>
      <w:divBdr>
        <w:top w:val="none" w:sz="0" w:space="0" w:color="auto"/>
        <w:left w:val="none" w:sz="0" w:space="0" w:color="auto"/>
        <w:bottom w:val="none" w:sz="0" w:space="0" w:color="auto"/>
        <w:right w:val="none" w:sz="0" w:space="0" w:color="auto"/>
      </w:divBdr>
    </w:div>
    <w:div w:id="1329401059">
      <w:bodyDiv w:val="1"/>
      <w:marLeft w:val="0"/>
      <w:marRight w:val="0"/>
      <w:marTop w:val="0"/>
      <w:marBottom w:val="0"/>
      <w:divBdr>
        <w:top w:val="none" w:sz="0" w:space="0" w:color="auto"/>
        <w:left w:val="none" w:sz="0" w:space="0" w:color="auto"/>
        <w:bottom w:val="none" w:sz="0" w:space="0" w:color="auto"/>
        <w:right w:val="none" w:sz="0" w:space="0" w:color="auto"/>
      </w:divBdr>
    </w:div>
    <w:div w:id="1334912779">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398286736">
      <w:bodyDiv w:val="1"/>
      <w:marLeft w:val="0"/>
      <w:marRight w:val="0"/>
      <w:marTop w:val="0"/>
      <w:marBottom w:val="0"/>
      <w:divBdr>
        <w:top w:val="none" w:sz="0" w:space="0" w:color="auto"/>
        <w:left w:val="none" w:sz="0" w:space="0" w:color="auto"/>
        <w:bottom w:val="none" w:sz="0" w:space="0" w:color="auto"/>
        <w:right w:val="none" w:sz="0" w:space="0" w:color="auto"/>
      </w:divBdr>
    </w:div>
    <w:div w:id="1409037948">
      <w:bodyDiv w:val="1"/>
      <w:marLeft w:val="0"/>
      <w:marRight w:val="0"/>
      <w:marTop w:val="0"/>
      <w:marBottom w:val="0"/>
      <w:divBdr>
        <w:top w:val="none" w:sz="0" w:space="0" w:color="auto"/>
        <w:left w:val="none" w:sz="0" w:space="0" w:color="auto"/>
        <w:bottom w:val="none" w:sz="0" w:space="0" w:color="auto"/>
        <w:right w:val="none" w:sz="0" w:space="0" w:color="auto"/>
      </w:divBdr>
    </w:div>
    <w:div w:id="1438285322">
      <w:bodyDiv w:val="1"/>
      <w:marLeft w:val="0"/>
      <w:marRight w:val="0"/>
      <w:marTop w:val="0"/>
      <w:marBottom w:val="0"/>
      <w:divBdr>
        <w:top w:val="none" w:sz="0" w:space="0" w:color="auto"/>
        <w:left w:val="none" w:sz="0" w:space="0" w:color="auto"/>
        <w:bottom w:val="none" w:sz="0" w:space="0" w:color="auto"/>
        <w:right w:val="none" w:sz="0" w:space="0" w:color="auto"/>
      </w:divBdr>
    </w:div>
    <w:div w:id="1448811793">
      <w:bodyDiv w:val="1"/>
      <w:marLeft w:val="0"/>
      <w:marRight w:val="0"/>
      <w:marTop w:val="0"/>
      <w:marBottom w:val="0"/>
      <w:divBdr>
        <w:top w:val="none" w:sz="0" w:space="0" w:color="auto"/>
        <w:left w:val="none" w:sz="0" w:space="0" w:color="auto"/>
        <w:bottom w:val="none" w:sz="0" w:space="0" w:color="auto"/>
        <w:right w:val="none" w:sz="0" w:space="0" w:color="auto"/>
      </w:divBdr>
    </w:div>
    <w:div w:id="1456174391">
      <w:bodyDiv w:val="1"/>
      <w:marLeft w:val="0"/>
      <w:marRight w:val="0"/>
      <w:marTop w:val="0"/>
      <w:marBottom w:val="0"/>
      <w:divBdr>
        <w:top w:val="none" w:sz="0" w:space="0" w:color="auto"/>
        <w:left w:val="none" w:sz="0" w:space="0" w:color="auto"/>
        <w:bottom w:val="none" w:sz="0" w:space="0" w:color="auto"/>
        <w:right w:val="none" w:sz="0" w:space="0" w:color="auto"/>
      </w:divBdr>
    </w:div>
    <w:div w:id="1463382279">
      <w:bodyDiv w:val="1"/>
      <w:marLeft w:val="0"/>
      <w:marRight w:val="0"/>
      <w:marTop w:val="0"/>
      <w:marBottom w:val="0"/>
      <w:divBdr>
        <w:top w:val="none" w:sz="0" w:space="0" w:color="auto"/>
        <w:left w:val="none" w:sz="0" w:space="0" w:color="auto"/>
        <w:bottom w:val="none" w:sz="0" w:space="0" w:color="auto"/>
        <w:right w:val="none" w:sz="0" w:space="0" w:color="auto"/>
      </w:divBdr>
    </w:div>
    <w:div w:id="1511680206">
      <w:bodyDiv w:val="1"/>
      <w:marLeft w:val="0"/>
      <w:marRight w:val="0"/>
      <w:marTop w:val="0"/>
      <w:marBottom w:val="0"/>
      <w:divBdr>
        <w:top w:val="none" w:sz="0" w:space="0" w:color="auto"/>
        <w:left w:val="none" w:sz="0" w:space="0" w:color="auto"/>
        <w:bottom w:val="none" w:sz="0" w:space="0" w:color="auto"/>
        <w:right w:val="none" w:sz="0" w:space="0" w:color="auto"/>
      </w:divBdr>
    </w:div>
    <w:div w:id="1526863528">
      <w:bodyDiv w:val="1"/>
      <w:marLeft w:val="0"/>
      <w:marRight w:val="0"/>
      <w:marTop w:val="0"/>
      <w:marBottom w:val="0"/>
      <w:divBdr>
        <w:top w:val="none" w:sz="0" w:space="0" w:color="auto"/>
        <w:left w:val="none" w:sz="0" w:space="0" w:color="auto"/>
        <w:bottom w:val="none" w:sz="0" w:space="0" w:color="auto"/>
        <w:right w:val="none" w:sz="0" w:space="0" w:color="auto"/>
      </w:divBdr>
    </w:div>
    <w:div w:id="1529484460">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52320716">
      <w:bodyDiv w:val="1"/>
      <w:marLeft w:val="0"/>
      <w:marRight w:val="0"/>
      <w:marTop w:val="0"/>
      <w:marBottom w:val="0"/>
      <w:divBdr>
        <w:top w:val="none" w:sz="0" w:space="0" w:color="auto"/>
        <w:left w:val="none" w:sz="0" w:space="0" w:color="auto"/>
        <w:bottom w:val="none" w:sz="0" w:space="0" w:color="auto"/>
        <w:right w:val="none" w:sz="0" w:space="0" w:color="auto"/>
      </w:divBdr>
    </w:div>
    <w:div w:id="1775245311">
      <w:bodyDiv w:val="1"/>
      <w:marLeft w:val="0"/>
      <w:marRight w:val="0"/>
      <w:marTop w:val="0"/>
      <w:marBottom w:val="0"/>
      <w:divBdr>
        <w:top w:val="none" w:sz="0" w:space="0" w:color="auto"/>
        <w:left w:val="none" w:sz="0" w:space="0" w:color="auto"/>
        <w:bottom w:val="none" w:sz="0" w:space="0" w:color="auto"/>
        <w:right w:val="none" w:sz="0" w:space="0" w:color="auto"/>
      </w:divBdr>
    </w:div>
    <w:div w:id="1800680069">
      <w:bodyDiv w:val="1"/>
      <w:marLeft w:val="0"/>
      <w:marRight w:val="0"/>
      <w:marTop w:val="0"/>
      <w:marBottom w:val="0"/>
      <w:divBdr>
        <w:top w:val="none" w:sz="0" w:space="0" w:color="auto"/>
        <w:left w:val="none" w:sz="0" w:space="0" w:color="auto"/>
        <w:bottom w:val="none" w:sz="0" w:space="0" w:color="auto"/>
        <w:right w:val="none" w:sz="0" w:space="0" w:color="auto"/>
      </w:divBdr>
    </w:div>
    <w:div w:id="1845125700">
      <w:bodyDiv w:val="1"/>
      <w:marLeft w:val="0"/>
      <w:marRight w:val="0"/>
      <w:marTop w:val="0"/>
      <w:marBottom w:val="0"/>
      <w:divBdr>
        <w:top w:val="none" w:sz="0" w:space="0" w:color="auto"/>
        <w:left w:val="none" w:sz="0" w:space="0" w:color="auto"/>
        <w:bottom w:val="none" w:sz="0" w:space="0" w:color="auto"/>
        <w:right w:val="none" w:sz="0" w:space="0" w:color="auto"/>
      </w:divBdr>
    </w:div>
    <w:div w:id="1852645177">
      <w:bodyDiv w:val="1"/>
      <w:marLeft w:val="0"/>
      <w:marRight w:val="0"/>
      <w:marTop w:val="0"/>
      <w:marBottom w:val="0"/>
      <w:divBdr>
        <w:top w:val="none" w:sz="0" w:space="0" w:color="auto"/>
        <w:left w:val="none" w:sz="0" w:space="0" w:color="auto"/>
        <w:bottom w:val="none" w:sz="0" w:space="0" w:color="auto"/>
        <w:right w:val="none" w:sz="0" w:space="0" w:color="auto"/>
      </w:divBdr>
    </w:div>
    <w:div w:id="1902671283">
      <w:bodyDiv w:val="1"/>
      <w:marLeft w:val="0"/>
      <w:marRight w:val="0"/>
      <w:marTop w:val="0"/>
      <w:marBottom w:val="0"/>
      <w:divBdr>
        <w:top w:val="none" w:sz="0" w:space="0" w:color="auto"/>
        <w:left w:val="none" w:sz="0" w:space="0" w:color="auto"/>
        <w:bottom w:val="none" w:sz="0" w:space="0" w:color="auto"/>
        <w:right w:val="none" w:sz="0" w:space="0" w:color="auto"/>
      </w:divBdr>
    </w:div>
    <w:div w:id="1943754788">
      <w:bodyDiv w:val="1"/>
      <w:marLeft w:val="0"/>
      <w:marRight w:val="0"/>
      <w:marTop w:val="0"/>
      <w:marBottom w:val="0"/>
      <w:divBdr>
        <w:top w:val="none" w:sz="0" w:space="0" w:color="auto"/>
        <w:left w:val="none" w:sz="0" w:space="0" w:color="auto"/>
        <w:bottom w:val="none" w:sz="0" w:space="0" w:color="auto"/>
        <w:right w:val="none" w:sz="0" w:space="0" w:color="auto"/>
      </w:divBdr>
    </w:div>
    <w:div w:id="1991860626">
      <w:bodyDiv w:val="1"/>
      <w:marLeft w:val="0"/>
      <w:marRight w:val="0"/>
      <w:marTop w:val="0"/>
      <w:marBottom w:val="0"/>
      <w:divBdr>
        <w:top w:val="none" w:sz="0" w:space="0" w:color="auto"/>
        <w:left w:val="none" w:sz="0" w:space="0" w:color="auto"/>
        <w:bottom w:val="none" w:sz="0" w:space="0" w:color="auto"/>
        <w:right w:val="none" w:sz="0" w:space="0" w:color="auto"/>
      </w:divBdr>
    </w:div>
    <w:div w:id="2015649785">
      <w:bodyDiv w:val="1"/>
      <w:marLeft w:val="0"/>
      <w:marRight w:val="0"/>
      <w:marTop w:val="0"/>
      <w:marBottom w:val="0"/>
      <w:divBdr>
        <w:top w:val="none" w:sz="0" w:space="0" w:color="auto"/>
        <w:left w:val="none" w:sz="0" w:space="0" w:color="auto"/>
        <w:bottom w:val="none" w:sz="0" w:space="0" w:color="auto"/>
        <w:right w:val="none" w:sz="0" w:space="0" w:color="auto"/>
      </w:divBdr>
    </w:div>
    <w:div w:id="2027057841">
      <w:bodyDiv w:val="1"/>
      <w:marLeft w:val="0"/>
      <w:marRight w:val="0"/>
      <w:marTop w:val="0"/>
      <w:marBottom w:val="0"/>
      <w:divBdr>
        <w:top w:val="none" w:sz="0" w:space="0" w:color="auto"/>
        <w:left w:val="none" w:sz="0" w:space="0" w:color="auto"/>
        <w:bottom w:val="none" w:sz="0" w:space="0" w:color="auto"/>
        <w:right w:val="none" w:sz="0" w:space="0" w:color="auto"/>
      </w:divBdr>
    </w:div>
    <w:div w:id="2095083293">
      <w:bodyDiv w:val="1"/>
      <w:marLeft w:val="0"/>
      <w:marRight w:val="0"/>
      <w:marTop w:val="0"/>
      <w:marBottom w:val="0"/>
      <w:divBdr>
        <w:top w:val="none" w:sz="0" w:space="0" w:color="auto"/>
        <w:left w:val="none" w:sz="0" w:space="0" w:color="auto"/>
        <w:bottom w:val="none" w:sz="0" w:space="0" w:color="auto"/>
        <w:right w:val="none" w:sz="0" w:space="0" w:color="auto"/>
      </w:divBdr>
    </w:div>
    <w:div w:id="2126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google.com/dl/edgedl/chrome/policy/policy_templates.zip"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ncc.edu" TargetMode="External"/><Relationship Id="rId4" Type="http://schemas.openxmlformats.org/officeDocument/2006/relationships/settings" Target="settings.xml"/><Relationship Id="rId9" Type="http://schemas.openxmlformats.org/officeDocument/2006/relationships/hyperlink" Target="https://www.wncc.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5B56DC87BC42EE9C68E0A487FEC20E"/>
        <w:category>
          <w:name w:val="General"/>
          <w:gallery w:val="placeholder"/>
        </w:category>
        <w:types>
          <w:type w:val="bbPlcHdr"/>
        </w:types>
        <w:behaviors>
          <w:behavior w:val="content"/>
        </w:behaviors>
        <w:guid w:val="{5D5E1757-CEC5-4C0F-983D-F4BF68429A99}"/>
      </w:docPartPr>
      <w:docPartBody>
        <w:p w:rsidR="007306AB" w:rsidRDefault="00B432D3" w:rsidP="00B432D3">
          <w:pPr>
            <w:pStyle w:val="715B56DC87BC42EE9C68E0A487FEC20E"/>
          </w:pPr>
          <w:r>
            <w:rPr>
              <w:rStyle w:val="PlaceholderText"/>
              <w:color w:val="FF0000"/>
            </w:rPr>
            <w:t>Click or tap here to enter text.</w:t>
          </w:r>
        </w:p>
      </w:docPartBody>
    </w:docPart>
    <w:docPart>
      <w:docPartPr>
        <w:name w:val="8F3A79AB37704CB6A6C2A31471670AB5"/>
        <w:category>
          <w:name w:val="General"/>
          <w:gallery w:val="placeholder"/>
        </w:category>
        <w:types>
          <w:type w:val="bbPlcHdr"/>
        </w:types>
        <w:behaviors>
          <w:behavior w:val="content"/>
        </w:behaviors>
        <w:guid w:val="{6C2C965F-4B4B-4BDE-9A63-436A784AD8A8}"/>
      </w:docPartPr>
      <w:docPartBody>
        <w:p w:rsidR="007306AB" w:rsidRDefault="00B432D3" w:rsidP="00B432D3">
          <w:pPr>
            <w:pStyle w:val="8F3A79AB37704CB6A6C2A31471670AB5"/>
          </w:pPr>
          <w:r>
            <w:rPr>
              <w:rStyle w:val="PlaceholderText"/>
              <w:color w:val="FF0000"/>
            </w:rPr>
            <w:t>Click or tap here to enter text.</w:t>
          </w:r>
        </w:p>
      </w:docPartBody>
    </w:docPart>
    <w:docPart>
      <w:docPartPr>
        <w:name w:val="51459FA2E9F343C7912B0D71EC2DAB8E"/>
        <w:category>
          <w:name w:val="General"/>
          <w:gallery w:val="placeholder"/>
        </w:category>
        <w:types>
          <w:type w:val="bbPlcHdr"/>
        </w:types>
        <w:behaviors>
          <w:behavior w:val="content"/>
        </w:behaviors>
        <w:guid w:val="{D98BCA9E-80AC-448C-8CC3-FDE882C1290F}"/>
      </w:docPartPr>
      <w:docPartBody>
        <w:p w:rsidR="007306AB" w:rsidRDefault="00B432D3" w:rsidP="00B432D3">
          <w:pPr>
            <w:pStyle w:val="51459FA2E9F343C7912B0D71EC2DAB8E"/>
          </w:pPr>
          <w:r>
            <w:rPr>
              <w:rStyle w:val="PlaceholderText"/>
              <w:color w:val="FF0000"/>
            </w:rPr>
            <w:t>Click or tap here to enter text.</w:t>
          </w:r>
        </w:p>
      </w:docPartBody>
    </w:docPart>
    <w:docPart>
      <w:docPartPr>
        <w:name w:val="9647587E017D45A69E8D65444F17FCC1"/>
        <w:category>
          <w:name w:val="General"/>
          <w:gallery w:val="placeholder"/>
        </w:category>
        <w:types>
          <w:type w:val="bbPlcHdr"/>
        </w:types>
        <w:behaviors>
          <w:behavior w:val="content"/>
        </w:behaviors>
        <w:guid w:val="{4CB8123A-F5D1-4FE7-97D5-359628337999}"/>
      </w:docPartPr>
      <w:docPartBody>
        <w:p w:rsidR="007306AB" w:rsidRDefault="00B432D3" w:rsidP="00B432D3">
          <w:pPr>
            <w:pStyle w:val="9647587E017D45A69E8D65444F17FCC1"/>
          </w:pPr>
          <w:r>
            <w:rPr>
              <w:rStyle w:val="PlaceholderText"/>
              <w:color w:val="FF0000"/>
            </w:rPr>
            <w:t>Click or tap here to enter text.</w:t>
          </w:r>
        </w:p>
      </w:docPartBody>
    </w:docPart>
    <w:docPart>
      <w:docPartPr>
        <w:name w:val="710FA58BDF56417AB0552C04199A4275"/>
        <w:category>
          <w:name w:val="General"/>
          <w:gallery w:val="placeholder"/>
        </w:category>
        <w:types>
          <w:type w:val="bbPlcHdr"/>
        </w:types>
        <w:behaviors>
          <w:behavior w:val="content"/>
        </w:behaviors>
        <w:guid w:val="{BB48856C-3584-4572-885C-FBC985CF3231}"/>
      </w:docPartPr>
      <w:docPartBody>
        <w:p w:rsidR="007306AB" w:rsidRDefault="00B432D3" w:rsidP="00B432D3">
          <w:pPr>
            <w:pStyle w:val="710FA58BDF56417AB0552C04199A4275"/>
          </w:pPr>
          <w:r>
            <w:rPr>
              <w:rStyle w:val="PlaceholderText"/>
              <w:color w:val="FF0000"/>
            </w:rPr>
            <w:t>Click or tap here to enter text.</w:t>
          </w:r>
        </w:p>
      </w:docPartBody>
    </w:docPart>
    <w:docPart>
      <w:docPartPr>
        <w:name w:val="FD9CE64FD35C49C682C1AE58472CFA0F"/>
        <w:category>
          <w:name w:val="General"/>
          <w:gallery w:val="placeholder"/>
        </w:category>
        <w:types>
          <w:type w:val="bbPlcHdr"/>
        </w:types>
        <w:behaviors>
          <w:behavior w:val="content"/>
        </w:behaviors>
        <w:guid w:val="{4A1428E1-DFB5-4732-8B16-F069618EB60D}"/>
      </w:docPartPr>
      <w:docPartBody>
        <w:p w:rsidR="007306AB" w:rsidRDefault="00B432D3" w:rsidP="00B432D3">
          <w:pPr>
            <w:pStyle w:val="FD9CE64FD35C49C682C1AE58472CFA0F"/>
          </w:pPr>
          <w:r>
            <w:rPr>
              <w:rStyle w:val="PlaceholderText"/>
              <w:color w:val="FF0000"/>
            </w:rPr>
            <w:t>Click or tap here to enter text.</w:t>
          </w:r>
        </w:p>
      </w:docPartBody>
    </w:docPart>
    <w:docPart>
      <w:docPartPr>
        <w:name w:val="A77AF0A89C72486790C9257D388C5772"/>
        <w:category>
          <w:name w:val="General"/>
          <w:gallery w:val="placeholder"/>
        </w:category>
        <w:types>
          <w:type w:val="bbPlcHdr"/>
        </w:types>
        <w:behaviors>
          <w:behavior w:val="content"/>
        </w:behaviors>
        <w:guid w:val="{A0B7BFFF-E7A3-4F7F-9EF8-DE590B7DA209}"/>
      </w:docPartPr>
      <w:docPartBody>
        <w:p w:rsidR="007306AB" w:rsidRDefault="00B432D3" w:rsidP="00B432D3">
          <w:pPr>
            <w:pStyle w:val="A77AF0A89C72486790C9257D388C5772"/>
          </w:pPr>
          <w:r>
            <w:rPr>
              <w:rStyle w:val="PlaceholderText"/>
              <w:color w:val="FF0000"/>
            </w:rPr>
            <w:t>Click or tap here to enter text.</w:t>
          </w:r>
        </w:p>
      </w:docPartBody>
    </w:docPart>
    <w:docPart>
      <w:docPartPr>
        <w:name w:val="D83915BE463C415880E1DB212F886689"/>
        <w:category>
          <w:name w:val="General"/>
          <w:gallery w:val="placeholder"/>
        </w:category>
        <w:types>
          <w:type w:val="bbPlcHdr"/>
        </w:types>
        <w:behaviors>
          <w:behavior w:val="content"/>
        </w:behaviors>
        <w:guid w:val="{F4D201E8-DD88-4655-8415-424246E597BB}"/>
      </w:docPartPr>
      <w:docPartBody>
        <w:p w:rsidR="007306AB" w:rsidRDefault="00B432D3" w:rsidP="00B432D3">
          <w:pPr>
            <w:pStyle w:val="D83915BE463C415880E1DB212F886689"/>
          </w:pPr>
          <w:r>
            <w:rPr>
              <w:rStyle w:val="PlaceholderText"/>
              <w:color w:val="FF0000"/>
            </w:rPr>
            <w:t>Click or tap here to enter text.</w:t>
          </w:r>
        </w:p>
      </w:docPartBody>
    </w:docPart>
    <w:docPart>
      <w:docPartPr>
        <w:name w:val="390FF9F6CDC348CE93C0CEA2A239A646"/>
        <w:category>
          <w:name w:val="General"/>
          <w:gallery w:val="placeholder"/>
        </w:category>
        <w:types>
          <w:type w:val="bbPlcHdr"/>
        </w:types>
        <w:behaviors>
          <w:behavior w:val="content"/>
        </w:behaviors>
        <w:guid w:val="{BCC9A402-7986-4447-8F99-A96B580091F6}"/>
      </w:docPartPr>
      <w:docPartBody>
        <w:p w:rsidR="007306AB" w:rsidRDefault="00B432D3" w:rsidP="00B432D3">
          <w:pPr>
            <w:pStyle w:val="390FF9F6CDC348CE93C0CEA2A239A646"/>
          </w:pPr>
          <w:r>
            <w:rPr>
              <w:rStyle w:val="PlaceholderText"/>
              <w:color w:val="FF0000"/>
            </w:rPr>
            <w:t>Click or tap here to enter text.</w:t>
          </w:r>
        </w:p>
      </w:docPartBody>
    </w:docPart>
    <w:docPart>
      <w:docPartPr>
        <w:name w:val="FC3BF4EB57F946FE88D601F53FD27F98"/>
        <w:category>
          <w:name w:val="General"/>
          <w:gallery w:val="placeholder"/>
        </w:category>
        <w:types>
          <w:type w:val="bbPlcHdr"/>
        </w:types>
        <w:behaviors>
          <w:behavior w:val="content"/>
        </w:behaviors>
        <w:guid w:val="{19191BF2-D238-4788-A453-89068E523765}"/>
      </w:docPartPr>
      <w:docPartBody>
        <w:p w:rsidR="007306AB" w:rsidRDefault="00B432D3" w:rsidP="00B432D3">
          <w:pPr>
            <w:pStyle w:val="FC3BF4EB57F946FE88D601F53FD27F98"/>
          </w:pPr>
          <w:r>
            <w:rPr>
              <w:rStyle w:val="PlaceholderText"/>
              <w:color w:val="FF0000"/>
            </w:rPr>
            <w:t>Click or tap here to enter text.</w:t>
          </w:r>
        </w:p>
      </w:docPartBody>
    </w:docPart>
    <w:docPart>
      <w:docPartPr>
        <w:name w:val="6DC98290C04E4F5DA6530579EB9A833E"/>
        <w:category>
          <w:name w:val="General"/>
          <w:gallery w:val="placeholder"/>
        </w:category>
        <w:types>
          <w:type w:val="bbPlcHdr"/>
        </w:types>
        <w:behaviors>
          <w:behavior w:val="content"/>
        </w:behaviors>
        <w:guid w:val="{57C5DDAF-1ACA-4185-A1BC-9ACF7CAD3BD8}"/>
      </w:docPartPr>
      <w:docPartBody>
        <w:p w:rsidR="009C02A9" w:rsidRDefault="00BD40F2" w:rsidP="00BD40F2">
          <w:pPr>
            <w:pStyle w:val="6DC98290C04E4F5DA6530579EB9A833E"/>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2D3"/>
    <w:rsid w:val="00041D3D"/>
    <w:rsid w:val="003856F8"/>
    <w:rsid w:val="005D1C36"/>
    <w:rsid w:val="007306AB"/>
    <w:rsid w:val="00807D99"/>
    <w:rsid w:val="0093572E"/>
    <w:rsid w:val="009C02A9"/>
    <w:rsid w:val="00B432D3"/>
    <w:rsid w:val="00BB0A03"/>
    <w:rsid w:val="00BD40F2"/>
    <w:rsid w:val="00C65298"/>
    <w:rsid w:val="00DA5917"/>
    <w:rsid w:val="00F5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0F2"/>
  </w:style>
  <w:style w:type="paragraph" w:customStyle="1" w:styleId="715B56DC87BC42EE9C68E0A487FEC20E">
    <w:name w:val="715B56DC87BC42EE9C68E0A487FEC20E"/>
    <w:rsid w:val="00B432D3"/>
  </w:style>
  <w:style w:type="paragraph" w:customStyle="1" w:styleId="8F3A79AB37704CB6A6C2A31471670AB5">
    <w:name w:val="8F3A79AB37704CB6A6C2A31471670AB5"/>
    <w:rsid w:val="00B432D3"/>
  </w:style>
  <w:style w:type="paragraph" w:customStyle="1" w:styleId="51459FA2E9F343C7912B0D71EC2DAB8E">
    <w:name w:val="51459FA2E9F343C7912B0D71EC2DAB8E"/>
    <w:rsid w:val="00B432D3"/>
  </w:style>
  <w:style w:type="paragraph" w:customStyle="1" w:styleId="9647587E017D45A69E8D65444F17FCC1">
    <w:name w:val="9647587E017D45A69E8D65444F17FCC1"/>
    <w:rsid w:val="00B432D3"/>
  </w:style>
  <w:style w:type="paragraph" w:customStyle="1" w:styleId="710FA58BDF56417AB0552C04199A4275">
    <w:name w:val="710FA58BDF56417AB0552C04199A4275"/>
    <w:rsid w:val="00B432D3"/>
  </w:style>
  <w:style w:type="paragraph" w:customStyle="1" w:styleId="FD9CE64FD35C49C682C1AE58472CFA0F">
    <w:name w:val="FD9CE64FD35C49C682C1AE58472CFA0F"/>
    <w:rsid w:val="00B432D3"/>
  </w:style>
  <w:style w:type="paragraph" w:customStyle="1" w:styleId="A77AF0A89C72486790C9257D388C5772">
    <w:name w:val="A77AF0A89C72486790C9257D388C5772"/>
    <w:rsid w:val="00B432D3"/>
  </w:style>
  <w:style w:type="paragraph" w:customStyle="1" w:styleId="D83915BE463C415880E1DB212F886689">
    <w:name w:val="D83915BE463C415880E1DB212F886689"/>
    <w:rsid w:val="00B432D3"/>
  </w:style>
  <w:style w:type="paragraph" w:customStyle="1" w:styleId="390FF9F6CDC348CE93C0CEA2A239A646">
    <w:name w:val="390FF9F6CDC348CE93C0CEA2A239A646"/>
    <w:rsid w:val="00B432D3"/>
  </w:style>
  <w:style w:type="paragraph" w:customStyle="1" w:styleId="FC3BF4EB57F946FE88D601F53FD27F98">
    <w:name w:val="FC3BF4EB57F946FE88D601F53FD27F98"/>
    <w:rsid w:val="00B432D3"/>
  </w:style>
  <w:style w:type="paragraph" w:customStyle="1" w:styleId="6DC98290C04E4F5DA6530579EB9A833E">
    <w:name w:val="6DC98290C04E4F5DA6530579EB9A833E"/>
    <w:rsid w:val="00BD40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7BE21-7867-4050-B987-15387E96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10</TotalTime>
  <Pages>10</Pages>
  <Words>2800</Words>
  <Characters>14363</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15</cp:revision>
  <dcterms:created xsi:type="dcterms:W3CDTF">2014-12-14T14:30:00Z</dcterms:created>
  <dcterms:modified xsi:type="dcterms:W3CDTF">2025-10-03T03:33:00Z</dcterms:modified>
</cp:coreProperties>
</file>