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20F97" w14:textId="37B5378D" w:rsidR="00623A30" w:rsidRDefault="00C54C11" w:rsidP="001E5196">
      <w:pPr>
        <w:pStyle w:val="Heading1"/>
      </w:pPr>
      <w:bookmarkStart w:id="0" w:name="_Toc194511223"/>
      <w:r>
        <w:t>c</w:t>
      </w:r>
      <w:r w:rsidR="001E5196">
        <w:t>ron</w:t>
      </w:r>
      <w:r w:rsidR="009B7DF5">
        <w:t>tab</w:t>
      </w:r>
      <w:r w:rsidR="00EB2706">
        <w:t xml:space="preserve"> </w:t>
      </w:r>
      <w:r>
        <w:t>Script</w:t>
      </w:r>
      <w:r w:rsidR="001E5196">
        <w:t xml:space="preserve"> Scheduling</w:t>
      </w:r>
      <w:bookmarkEnd w:id="0"/>
    </w:p>
    <w:sdt>
      <w:sdtPr>
        <w:rPr>
          <w:rFonts w:ascii="Verdana" w:eastAsia="Times New Roman" w:hAnsi="Verdana" w:cs="Times New Roman"/>
          <w:b w:val="0"/>
          <w:sz w:val="20"/>
          <w:szCs w:val="24"/>
        </w:rPr>
        <w:id w:val="1955988580"/>
        <w:docPartObj>
          <w:docPartGallery w:val="Table of Contents"/>
          <w:docPartUnique/>
        </w:docPartObj>
      </w:sdtPr>
      <w:sdtEndPr>
        <w:rPr>
          <w:bCs/>
          <w:noProof/>
        </w:rPr>
      </w:sdtEndPr>
      <w:sdtContent>
        <w:p w14:paraId="16C10C2E" w14:textId="21C851F1" w:rsidR="009A1C07" w:rsidRDefault="009A1C07">
          <w:pPr>
            <w:pStyle w:val="TOCHeading"/>
          </w:pPr>
          <w:r>
            <w:t>Contents</w:t>
          </w:r>
        </w:p>
        <w:p w14:paraId="324E2A9C" w14:textId="693F9046" w:rsidR="008F189E" w:rsidRDefault="009A1C07">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4511223" w:history="1">
            <w:r w:rsidR="008F189E" w:rsidRPr="004B2AF0">
              <w:rPr>
                <w:rStyle w:val="Hyperlink"/>
                <w:noProof/>
              </w:rPr>
              <w:t>crontab Script Scheduling</w:t>
            </w:r>
            <w:r w:rsidR="008F189E">
              <w:rPr>
                <w:noProof/>
                <w:webHidden/>
              </w:rPr>
              <w:tab/>
            </w:r>
            <w:r w:rsidR="008F189E">
              <w:rPr>
                <w:noProof/>
                <w:webHidden/>
              </w:rPr>
              <w:fldChar w:fldCharType="begin"/>
            </w:r>
            <w:r w:rsidR="008F189E">
              <w:rPr>
                <w:noProof/>
                <w:webHidden/>
              </w:rPr>
              <w:instrText xml:space="preserve"> PAGEREF _Toc194511223 \h </w:instrText>
            </w:r>
            <w:r w:rsidR="008F189E">
              <w:rPr>
                <w:noProof/>
                <w:webHidden/>
              </w:rPr>
            </w:r>
            <w:r w:rsidR="008F189E">
              <w:rPr>
                <w:noProof/>
                <w:webHidden/>
              </w:rPr>
              <w:fldChar w:fldCharType="separate"/>
            </w:r>
            <w:r w:rsidR="008F189E">
              <w:rPr>
                <w:noProof/>
                <w:webHidden/>
              </w:rPr>
              <w:t>1</w:t>
            </w:r>
            <w:r w:rsidR="008F189E">
              <w:rPr>
                <w:noProof/>
                <w:webHidden/>
              </w:rPr>
              <w:fldChar w:fldCharType="end"/>
            </w:r>
          </w:hyperlink>
        </w:p>
        <w:p w14:paraId="7BC56A60" w14:textId="6D52EA3F" w:rsidR="008F189E" w:rsidRDefault="008F189E">
          <w:pPr>
            <w:pStyle w:val="TOC1"/>
            <w:tabs>
              <w:tab w:val="right" w:leader="dot" w:pos="9350"/>
            </w:tabs>
            <w:rPr>
              <w:rFonts w:asciiTheme="minorHAnsi" w:eastAsiaTheme="minorEastAsia" w:hAnsiTheme="minorHAnsi" w:cstheme="minorBidi"/>
              <w:noProof/>
              <w:kern w:val="2"/>
              <w:sz w:val="24"/>
              <w14:ligatures w14:val="standardContextual"/>
            </w:rPr>
          </w:pPr>
          <w:hyperlink w:anchor="_Toc194511224" w:history="1">
            <w:r w:rsidRPr="004B2AF0">
              <w:rPr>
                <w:rStyle w:val="Hyperlink"/>
                <w:noProof/>
              </w:rPr>
              <w:t>What Is a Cron Job?</w:t>
            </w:r>
            <w:r>
              <w:rPr>
                <w:noProof/>
                <w:webHidden/>
              </w:rPr>
              <w:tab/>
            </w:r>
            <w:r>
              <w:rPr>
                <w:noProof/>
                <w:webHidden/>
              </w:rPr>
              <w:fldChar w:fldCharType="begin"/>
            </w:r>
            <w:r>
              <w:rPr>
                <w:noProof/>
                <w:webHidden/>
              </w:rPr>
              <w:instrText xml:space="preserve"> PAGEREF _Toc194511224 \h </w:instrText>
            </w:r>
            <w:r>
              <w:rPr>
                <w:noProof/>
                <w:webHidden/>
              </w:rPr>
            </w:r>
            <w:r>
              <w:rPr>
                <w:noProof/>
                <w:webHidden/>
              </w:rPr>
              <w:fldChar w:fldCharType="separate"/>
            </w:r>
            <w:r>
              <w:rPr>
                <w:noProof/>
                <w:webHidden/>
              </w:rPr>
              <w:t>1</w:t>
            </w:r>
            <w:r>
              <w:rPr>
                <w:noProof/>
                <w:webHidden/>
              </w:rPr>
              <w:fldChar w:fldCharType="end"/>
            </w:r>
          </w:hyperlink>
        </w:p>
        <w:p w14:paraId="5F8EDE8F" w14:textId="6E492D93" w:rsidR="008F189E" w:rsidRDefault="008F189E">
          <w:pPr>
            <w:pStyle w:val="TOC2"/>
            <w:tabs>
              <w:tab w:val="right" w:leader="dot" w:pos="9350"/>
            </w:tabs>
            <w:rPr>
              <w:rFonts w:asciiTheme="minorHAnsi" w:eastAsiaTheme="minorEastAsia" w:hAnsiTheme="minorHAnsi" w:cstheme="minorBidi"/>
              <w:noProof/>
              <w:kern w:val="2"/>
              <w:sz w:val="24"/>
              <w14:ligatures w14:val="standardContextual"/>
            </w:rPr>
          </w:pPr>
          <w:hyperlink w:anchor="_Toc194511225" w:history="1">
            <w:r w:rsidRPr="004B2AF0">
              <w:rPr>
                <w:rStyle w:val="Hyperlink"/>
                <w:noProof/>
              </w:rPr>
              <w:t>Create or Edit a crontab File</w:t>
            </w:r>
            <w:r>
              <w:rPr>
                <w:noProof/>
                <w:webHidden/>
              </w:rPr>
              <w:tab/>
            </w:r>
            <w:r>
              <w:rPr>
                <w:noProof/>
                <w:webHidden/>
              </w:rPr>
              <w:fldChar w:fldCharType="begin"/>
            </w:r>
            <w:r>
              <w:rPr>
                <w:noProof/>
                <w:webHidden/>
              </w:rPr>
              <w:instrText xml:space="preserve"> PAGEREF _Toc194511225 \h </w:instrText>
            </w:r>
            <w:r>
              <w:rPr>
                <w:noProof/>
                <w:webHidden/>
              </w:rPr>
            </w:r>
            <w:r>
              <w:rPr>
                <w:noProof/>
                <w:webHidden/>
              </w:rPr>
              <w:fldChar w:fldCharType="separate"/>
            </w:r>
            <w:r>
              <w:rPr>
                <w:noProof/>
                <w:webHidden/>
              </w:rPr>
              <w:t>2</w:t>
            </w:r>
            <w:r>
              <w:rPr>
                <w:noProof/>
                <w:webHidden/>
              </w:rPr>
              <w:fldChar w:fldCharType="end"/>
            </w:r>
          </w:hyperlink>
        </w:p>
        <w:p w14:paraId="06FCED31" w14:textId="08C87451" w:rsidR="008F189E" w:rsidRDefault="008F189E">
          <w:pPr>
            <w:pStyle w:val="TOC2"/>
            <w:tabs>
              <w:tab w:val="right" w:leader="dot" w:pos="9350"/>
            </w:tabs>
            <w:rPr>
              <w:rFonts w:asciiTheme="minorHAnsi" w:eastAsiaTheme="minorEastAsia" w:hAnsiTheme="minorHAnsi" w:cstheme="minorBidi"/>
              <w:noProof/>
              <w:kern w:val="2"/>
              <w:sz w:val="24"/>
              <w14:ligatures w14:val="standardContextual"/>
            </w:rPr>
          </w:pPr>
          <w:hyperlink w:anchor="_Toc194511226" w:history="1">
            <w:r w:rsidRPr="004B2AF0">
              <w:rPr>
                <w:rStyle w:val="Hyperlink"/>
                <w:noProof/>
              </w:rPr>
              <w:t>Cron Syntax</w:t>
            </w:r>
            <w:r>
              <w:rPr>
                <w:noProof/>
                <w:webHidden/>
              </w:rPr>
              <w:tab/>
            </w:r>
            <w:r>
              <w:rPr>
                <w:noProof/>
                <w:webHidden/>
              </w:rPr>
              <w:fldChar w:fldCharType="begin"/>
            </w:r>
            <w:r>
              <w:rPr>
                <w:noProof/>
                <w:webHidden/>
              </w:rPr>
              <w:instrText xml:space="preserve"> PAGEREF _Toc194511226 \h </w:instrText>
            </w:r>
            <w:r>
              <w:rPr>
                <w:noProof/>
                <w:webHidden/>
              </w:rPr>
            </w:r>
            <w:r>
              <w:rPr>
                <w:noProof/>
                <w:webHidden/>
              </w:rPr>
              <w:fldChar w:fldCharType="separate"/>
            </w:r>
            <w:r>
              <w:rPr>
                <w:noProof/>
                <w:webHidden/>
              </w:rPr>
              <w:t>3</w:t>
            </w:r>
            <w:r>
              <w:rPr>
                <w:noProof/>
                <w:webHidden/>
              </w:rPr>
              <w:fldChar w:fldCharType="end"/>
            </w:r>
          </w:hyperlink>
        </w:p>
        <w:p w14:paraId="30243117" w14:textId="67BC8497" w:rsidR="008F189E" w:rsidRDefault="008F189E">
          <w:pPr>
            <w:pStyle w:val="TOC2"/>
            <w:tabs>
              <w:tab w:val="right" w:leader="dot" w:pos="9350"/>
            </w:tabs>
            <w:rPr>
              <w:rFonts w:asciiTheme="minorHAnsi" w:eastAsiaTheme="minorEastAsia" w:hAnsiTheme="minorHAnsi" w:cstheme="minorBidi"/>
              <w:noProof/>
              <w:kern w:val="2"/>
              <w:sz w:val="24"/>
              <w14:ligatures w14:val="standardContextual"/>
            </w:rPr>
          </w:pPr>
          <w:hyperlink w:anchor="_Toc194511227" w:history="1">
            <w:r w:rsidRPr="004B2AF0">
              <w:rPr>
                <w:rStyle w:val="Hyperlink"/>
                <w:noProof/>
              </w:rPr>
              <w:t>Cron Job Special Strings</w:t>
            </w:r>
            <w:r>
              <w:rPr>
                <w:noProof/>
                <w:webHidden/>
              </w:rPr>
              <w:tab/>
            </w:r>
            <w:r>
              <w:rPr>
                <w:noProof/>
                <w:webHidden/>
              </w:rPr>
              <w:fldChar w:fldCharType="begin"/>
            </w:r>
            <w:r>
              <w:rPr>
                <w:noProof/>
                <w:webHidden/>
              </w:rPr>
              <w:instrText xml:space="preserve"> PAGEREF _Toc194511227 \h </w:instrText>
            </w:r>
            <w:r>
              <w:rPr>
                <w:noProof/>
                <w:webHidden/>
              </w:rPr>
            </w:r>
            <w:r>
              <w:rPr>
                <w:noProof/>
                <w:webHidden/>
              </w:rPr>
              <w:fldChar w:fldCharType="separate"/>
            </w:r>
            <w:r>
              <w:rPr>
                <w:noProof/>
                <w:webHidden/>
              </w:rPr>
              <w:t>5</w:t>
            </w:r>
            <w:r>
              <w:rPr>
                <w:noProof/>
                <w:webHidden/>
              </w:rPr>
              <w:fldChar w:fldCharType="end"/>
            </w:r>
          </w:hyperlink>
        </w:p>
        <w:p w14:paraId="777C1359" w14:textId="4C88E653" w:rsidR="008F189E" w:rsidRDefault="008F189E">
          <w:pPr>
            <w:pStyle w:val="TOC1"/>
            <w:tabs>
              <w:tab w:val="right" w:leader="dot" w:pos="9350"/>
            </w:tabs>
            <w:rPr>
              <w:rFonts w:asciiTheme="minorHAnsi" w:eastAsiaTheme="minorEastAsia" w:hAnsiTheme="minorHAnsi" w:cstheme="minorBidi"/>
              <w:noProof/>
              <w:kern w:val="2"/>
              <w:sz w:val="24"/>
              <w14:ligatures w14:val="standardContextual"/>
            </w:rPr>
          </w:pPr>
          <w:hyperlink w:anchor="_Toc194511228" w:history="1">
            <w:r w:rsidRPr="004B2AF0">
              <w:rPr>
                <w:rStyle w:val="Hyperlink"/>
                <w:noProof/>
              </w:rPr>
              <w:t>Tutorial 1: Create a Cron Job</w:t>
            </w:r>
            <w:r>
              <w:rPr>
                <w:noProof/>
                <w:webHidden/>
              </w:rPr>
              <w:tab/>
            </w:r>
            <w:r>
              <w:rPr>
                <w:noProof/>
                <w:webHidden/>
              </w:rPr>
              <w:fldChar w:fldCharType="begin"/>
            </w:r>
            <w:r>
              <w:rPr>
                <w:noProof/>
                <w:webHidden/>
              </w:rPr>
              <w:instrText xml:space="preserve"> PAGEREF _Toc194511228 \h </w:instrText>
            </w:r>
            <w:r>
              <w:rPr>
                <w:noProof/>
                <w:webHidden/>
              </w:rPr>
            </w:r>
            <w:r>
              <w:rPr>
                <w:noProof/>
                <w:webHidden/>
              </w:rPr>
              <w:fldChar w:fldCharType="separate"/>
            </w:r>
            <w:r>
              <w:rPr>
                <w:noProof/>
                <w:webHidden/>
              </w:rPr>
              <w:t>5</w:t>
            </w:r>
            <w:r>
              <w:rPr>
                <w:noProof/>
                <w:webHidden/>
              </w:rPr>
              <w:fldChar w:fldCharType="end"/>
            </w:r>
          </w:hyperlink>
        </w:p>
        <w:p w14:paraId="6DFF2EEC" w14:textId="28ACC09D" w:rsidR="008F189E" w:rsidRDefault="008F189E">
          <w:pPr>
            <w:pStyle w:val="TOC1"/>
            <w:tabs>
              <w:tab w:val="right" w:leader="dot" w:pos="9350"/>
            </w:tabs>
            <w:rPr>
              <w:rFonts w:asciiTheme="minorHAnsi" w:eastAsiaTheme="minorEastAsia" w:hAnsiTheme="minorHAnsi" w:cstheme="minorBidi"/>
              <w:noProof/>
              <w:kern w:val="2"/>
              <w:sz w:val="24"/>
              <w14:ligatures w14:val="standardContextual"/>
            </w:rPr>
          </w:pPr>
          <w:hyperlink w:anchor="_Toc194511229" w:history="1">
            <w:r w:rsidRPr="004B2AF0">
              <w:rPr>
                <w:rStyle w:val="Hyperlink"/>
                <w:noProof/>
              </w:rPr>
              <w:t>Create cron job</w:t>
            </w:r>
            <w:r>
              <w:rPr>
                <w:noProof/>
                <w:webHidden/>
              </w:rPr>
              <w:tab/>
            </w:r>
            <w:r>
              <w:rPr>
                <w:noProof/>
                <w:webHidden/>
              </w:rPr>
              <w:fldChar w:fldCharType="begin"/>
            </w:r>
            <w:r>
              <w:rPr>
                <w:noProof/>
                <w:webHidden/>
              </w:rPr>
              <w:instrText xml:space="preserve"> PAGEREF _Toc194511229 \h </w:instrText>
            </w:r>
            <w:r>
              <w:rPr>
                <w:noProof/>
                <w:webHidden/>
              </w:rPr>
            </w:r>
            <w:r>
              <w:rPr>
                <w:noProof/>
                <w:webHidden/>
              </w:rPr>
              <w:fldChar w:fldCharType="separate"/>
            </w:r>
            <w:r>
              <w:rPr>
                <w:noProof/>
                <w:webHidden/>
              </w:rPr>
              <w:t>6</w:t>
            </w:r>
            <w:r>
              <w:rPr>
                <w:noProof/>
                <w:webHidden/>
              </w:rPr>
              <w:fldChar w:fldCharType="end"/>
            </w:r>
          </w:hyperlink>
        </w:p>
        <w:p w14:paraId="71B7FBA8" w14:textId="57584624" w:rsidR="008F189E" w:rsidRDefault="008F189E">
          <w:pPr>
            <w:pStyle w:val="TOC2"/>
            <w:tabs>
              <w:tab w:val="right" w:leader="dot" w:pos="9350"/>
            </w:tabs>
            <w:rPr>
              <w:rFonts w:asciiTheme="minorHAnsi" w:eastAsiaTheme="minorEastAsia" w:hAnsiTheme="minorHAnsi" w:cstheme="minorBidi"/>
              <w:noProof/>
              <w:kern w:val="2"/>
              <w:sz w:val="24"/>
              <w14:ligatures w14:val="standardContextual"/>
            </w:rPr>
          </w:pPr>
          <w:hyperlink w:anchor="_Toc194511230" w:history="1">
            <w:r w:rsidRPr="004B2AF0">
              <w:rPr>
                <w:rStyle w:val="Hyperlink"/>
                <w:noProof/>
              </w:rPr>
              <w:t>Assignment Submission</w:t>
            </w:r>
            <w:r>
              <w:rPr>
                <w:noProof/>
                <w:webHidden/>
              </w:rPr>
              <w:tab/>
            </w:r>
            <w:r>
              <w:rPr>
                <w:noProof/>
                <w:webHidden/>
              </w:rPr>
              <w:fldChar w:fldCharType="begin"/>
            </w:r>
            <w:r>
              <w:rPr>
                <w:noProof/>
                <w:webHidden/>
              </w:rPr>
              <w:instrText xml:space="preserve"> PAGEREF _Toc194511230 \h </w:instrText>
            </w:r>
            <w:r>
              <w:rPr>
                <w:noProof/>
                <w:webHidden/>
              </w:rPr>
            </w:r>
            <w:r>
              <w:rPr>
                <w:noProof/>
                <w:webHidden/>
              </w:rPr>
              <w:fldChar w:fldCharType="separate"/>
            </w:r>
            <w:r>
              <w:rPr>
                <w:noProof/>
                <w:webHidden/>
              </w:rPr>
              <w:t>8</w:t>
            </w:r>
            <w:r>
              <w:rPr>
                <w:noProof/>
                <w:webHidden/>
              </w:rPr>
              <w:fldChar w:fldCharType="end"/>
            </w:r>
          </w:hyperlink>
        </w:p>
        <w:p w14:paraId="06FCFE75" w14:textId="3A3E59D6" w:rsidR="009A1C07" w:rsidRDefault="009A1C07">
          <w:r>
            <w:rPr>
              <w:b/>
              <w:bCs/>
              <w:noProof/>
            </w:rPr>
            <w:fldChar w:fldCharType="end"/>
          </w:r>
        </w:p>
      </w:sdtContent>
    </w:sdt>
    <w:p w14:paraId="6A1F91EB" w14:textId="277CBB73" w:rsidR="00601454" w:rsidRDefault="00601454" w:rsidP="00601454">
      <w:r>
        <w:t xml:space="preserve">Time required: </w:t>
      </w:r>
      <w:r w:rsidR="00A721CA">
        <w:t>30</w:t>
      </w:r>
      <w:r>
        <w:t xml:space="preserve"> minutes</w:t>
      </w:r>
    </w:p>
    <w:p w14:paraId="7D9D11C1" w14:textId="04707AB1" w:rsidR="00CB65C1" w:rsidRDefault="00CB65C1" w:rsidP="00CB65C1">
      <w:pPr>
        <w:pStyle w:val="Heading1"/>
      </w:pPr>
      <w:bookmarkStart w:id="1" w:name="_Toc194511224"/>
      <w:r>
        <w:t>What Is a Cron Job?</w:t>
      </w:r>
      <w:bookmarkEnd w:id="1"/>
    </w:p>
    <w:p w14:paraId="792F33AB" w14:textId="77DA52B7" w:rsidR="00CB65C1" w:rsidRDefault="00CB65C1" w:rsidP="00CB65C1">
      <w:r>
        <w:t xml:space="preserve">Cron is a </w:t>
      </w:r>
      <w:r w:rsidR="00435AB4">
        <w:t xml:space="preserve">Linux </w:t>
      </w:r>
      <w:r>
        <w:t xml:space="preserve">utility program that lets users input commands for scheduling tasks repeatedly at a specific time. Tasks scheduled in </w:t>
      </w:r>
      <w:proofErr w:type="spellStart"/>
      <w:r>
        <w:t>cron</w:t>
      </w:r>
      <w:proofErr w:type="spellEnd"/>
      <w:r>
        <w:t xml:space="preserve"> are called </w:t>
      </w:r>
      <w:proofErr w:type="spellStart"/>
      <w:r>
        <w:t>cron</w:t>
      </w:r>
      <w:proofErr w:type="spellEnd"/>
      <w:r>
        <w:t xml:space="preserve"> jobs. Users can determine what kind of task they want to automate and when it should be executed.</w:t>
      </w:r>
    </w:p>
    <w:p w14:paraId="3C97EF5B" w14:textId="410E29CC" w:rsidR="00CB65C1" w:rsidRDefault="00CB65C1" w:rsidP="00CB65C1">
      <w:r>
        <w:t xml:space="preserve">Cron is a daemon – a background process executing non-interactive jobs. In Windows, you might be familiar with background processes such as </w:t>
      </w:r>
      <w:r w:rsidR="002A5D4A">
        <w:t>the Task Scheduler</w:t>
      </w:r>
      <w:r>
        <w:t xml:space="preserve"> that work similarly to the </w:t>
      </w:r>
      <w:proofErr w:type="spellStart"/>
      <w:r>
        <w:t>cron</w:t>
      </w:r>
      <w:proofErr w:type="spellEnd"/>
      <w:r>
        <w:t xml:space="preserve"> daemon.</w:t>
      </w:r>
    </w:p>
    <w:p w14:paraId="700E3214" w14:textId="13C00804" w:rsidR="00CB65C1" w:rsidRDefault="00CB65C1" w:rsidP="00CB65C1">
      <w:r>
        <w:t xml:space="preserve">A daemon is always idle, waiting for a command to request it to perform a particular task. </w:t>
      </w:r>
    </w:p>
    <w:p w14:paraId="14A988D4" w14:textId="77777777" w:rsidR="00CB65C1" w:rsidRDefault="00CB65C1" w:rsidP="00CB65C1">
      <w:r>
        <w:t xml:space="preserve">A </w:t>
      </w:r>
      <w:proofErr w:type="spellStart"/>
      <w:r>
        <w:t>cron</w:t>
      </w:r>
      <w:proofErr w:type="spellEnd"/>
      <w:r>
        <w:t xml:space="preserve"> file is a simple text file that contains commands to run periodically at a specific time. The default system </w:t>
      </w:r>
      <w:proofErr w:type="spellStart"/>
      <w:r>
        <w:t>cron</w:t>
      </w:r>
      <w:proofErr w:type="spellEnd"/>
      <w:r>
        <w:t xml:space="preserve"> table or crontab configuration file is /</w:t>
      </w:r>
      <w:proofErr w:type="spellStart"/>
      <w:r>
        <w:t>etc</w:t>
      </w:r>
      <w:proofErr w:type="spellEnd"/>
      <w:r>
        <w:t>/crontab, located within the crontab directory /</w:t>
      </w:r>
      <w:proofErr w:type="spellStart"/>
      <w:r>
        <w:t>etc</w:t>
      </w:r>
      <w:proofErr w:type="spellEnd"/>
      <w:r>
        <w:t>/</w:t>
      </w:r>
      <w:proofErr w:type="spellStart"/>
      <w:r>
        <w:t>cron</w:t>
      </w:r>
      <w:proofErr w:type="spellEnd"/>
      <w:r>
        <w:t>.*/.</w:t>
      </w:r>
    </w:p>
    <w:p w14:paraId="6F75899D" w14:textId="79A6B54B" w:rsidR="00CB65C1" w:rsidRDefault="00CB65C1" w:rsidP="00CB65C1">
      <w:r>
        <w:t>Only system administrators can edit the system crontab file. Unix-like operating systems support multiple admins. Each can create a crontab file and write commands to perform jobs anytime they want.</w:t>
      </w:r>
    </w:p>
    <w:p w14:paraId="62CFDD8B" w14:textId="77777777" w:rsidR="00CB65C1" w:rsidRDefault="00CB65C1" w:rsidP="00CB65C1">
      <w:r>
        <w:t xml:space="preserve">With </w:t>
      </w:r>
      <w:proofErr w:type="spellStart"/>
      <w:r>
        <w:t>cron</w:t>
      </w:r>
      <w:proofErr w:type="spellEnd"/>
      <w:r>
        <w:t xml:space="preserve"> jobs, users can automate system maintenance, disk space monitoring, and schedule backups. Because of their nature, </w:t>
      </w:r>
      <w:proofErr w:type="spellStart"/>
      <w:r>
        <w:t>cron</w:t>
      </w:r>
      <w:proofErr w:type="spellEnd"/>
      <w:r>
        <w:t xml:space="preserve"> jobs are great for computers that work 24/7, such as servers.</w:t>
      </w:r>
    </w:p>
    <w:p w14:paraId="6958986E" w14:textId="77777777" w:rsidR="00CB65C1" w:rsidRDefault="00CB65C1" w:rsidP="00CB65C1">
      <w:r>
        <w:lastRenderedPageBreak/>
        <w:t xml:space="preserve">While </w:t>
      </w:r>
      <w:proofErr w:type="spellStart"/>
      <w:r>
        <w:t>cron</w:t>
      </w:r>
      <w:proofErr w:type="spellEnd"/>
      <w:r>
        <w:t xml:space="preserve"> jobs are used mainly by system administrators, they can be beneficial for web developers too.</w:t>
      </w:r>
    </w:p>
    <w:p w14:paraId="5B6BA744" w14:textId="77777777" w:rsidR="00CB65C1" w:rsidRDefault="00CB65C1" w:rsidP="00CB65C1">
      <w:r>
        <w:t xml:space="preserve">For instance, as a website administrator, you can set up one </w:t>
      </w:r>
      <w:proofErr w:type="spellStart"/>
      <w:r>
        <w:t>cron</w:t>
      </w:r>
      <w:proofErr w:type="spellEnd"/>
      <w:r>
        <w:t xml:space="preserve"> job to automatically backup your site every day at midnight, another to check for broken links every Monday at midnight, and a third to clear your site cache every Friday at noon.</w:t>
      </w:r>
    </w:p>
    <w:p w14:paraId="3A40367C" w14:textId="77777777" w:rsidR="00CB65C1" w:rsidRDefault="00CB65C1" w:rsidP="00CB65C1">
      <w:r>
        <w:t xml:space="preserve">However, like any other program, </w:t>
      </w:r>
      <w:proofErr w:type="spellStart"/>
      <w:r>
        <w:t>cron</w:t>
      </w:r>
      <w:proofErr w:type="spellEnd"/>
      <w:r>
        <w:t xml:space="preserve"> has limitations you should consider before using it:</w:t>
      </w:r>
    </w:p>
    <w:p w14:paraId="0EF6C97A" w14:textId="63F3B313" w:rsidR="00CB65C1" w:rsidRDefault="00CB65C1" w:rsidP="00AE311E">
      <w:pPr>
        <w:pStyle w:val="ListParagraph"/>
        <w:numPr>
          <w:ilvl w:val="0"/>
          <w:numId w:val="3"/>
        </w:numPr>
      </w:pPr>
      <w:r>
        <w:t xml:space="preserve">The shortest interval between jobs is 60 seconds. With </w:t>
      </w:r>
      <w:proofErr w:type="spellStart"/>
      <w:r>
        <w:t>cron</w:t>
      </w:r>
      <w:proofErr w:type="spellEnd"/>
      <w:r>
        <w:t>, you won’t be able to repeat a job every 59 seconds or less.</w:t>
      </w:r>
    </w:p>
    <w:p w14:paraId="6BB4D9CA" w14:textId="6FF263CF" w:rsidR="001B49E1" w:rsidRDefault="00CB65C1" w:rsidP="00AE311E">
      <w:pPr>
        <w:pStyle w:val="ListParagraph"/>
        <w:numPr>
          <w:ilvl w:val="0"/>
          <w:numId w:val="3"/>
        </w:numPr>
      </w:pPr>
      <w:r>
        <w:t xml:space="preserve">Centralized on one computer. Cron jobs can’t be distributed to multiple computers on a network. </w:t>
      </w:r>
      <w:r w:rsidR="001B49E1">
        <w:t>I</w:t>
      </w:r>
      <w:r>
        <w:t xml:space="preserve">f the computer running </w:t>
      </w:r>
      <w:proofErr w:type="spellStart"/>
      <w:r>
        <w:t>cron</w:t>
      </w:r>
      <w:proofErr w:type="spellEnd"/>
      <w:r>
        <w:t xml:space="preserve"> crashes, the scheduled tasks won’t be executed, and the missed jobs will only be able to be run manually.</w:t>
      </w:r>
    </w:p>
    <w:p w14:paraId="76A3D19E" w14:textId="4CE9B374" w:rsidR="00CB65C1" w:rsidRDefault="00CB65C1" w:rsidP="00AE311E">
      <w:pPr>
        <w:pStyle w:val="ListParagraph"/>
        <w:numPr>
          <w:ilvl w:val="0"/>
          <w:numId w:val="3"/>
        </w:numPr>
      </w:pPr>
      <w:r>
        <w:t xml:space="preserve">No auto-retry mechanism. Cron is designed to run at strictly specified times. If a task fails, it won’t run again until the next scheduled time. This makes </w:t>
      </w:r>
      <w:proofErr w:type="spellStart"/>
      <w:r>
        <w:t>cron</w:t>
      </w:r>
      <w:proofErr w:type="spellEnd"/>
      <w:r>
        <w:t xml:space="preserve"> unsuitable for incremental tasks.</w:t>
      </w:r>
    </w:p>
    <w:p w14:paraId="6D171A09" w14:textId="77777777" w:rsidR="00CB65C1" w:rsidRDefault="00CB65C1" w:rsidP="00CB65C1">
      <w:r>
        <w:t xml:space="preserve">With these limitations, </w:t>
      </w:r>
      <w:proofErr w:type="spellStart"/>
      <w:r>
        <w:t>cron</w:t>
      </w:r>
      <w:proofErr w:type="spellEnd"/>
      <w:r>
        <w:t xml:space="preserve"> is an excellent solution for simple tasks that run at a specific time with regular intervals of at least 60 seconds.</w:t>
      </w:r>
    </w:p>
    <w:p w14:paraId="2D4371DD" w14:textId="73E46BCF" w:rsidR="001E5196" w:rsidRDefault="00CB65C1" w:rsidP="00CB65C1">
      <w:r>
        <w:t>Before creating a Cron Job, make sure that your script works. To do that, open the file in your browser (by URL) or execute it via SSH, depending on what type of script you have.</w:t>
      </w:r>
    </w:p>
    <w:p w14:paraId="6B79DEED" w14:textId="082CC30B" w:rsidR="00340DAB" w:rsidRDefault="00340DAB" w:rsidP="00340DAB">
      <w:r>
        <w:t xml:space="preserve">Before proceeding with the basic operations of </w:t>
      </w:r>
      <w:proofErr w:type="spellStart"/>
      <w:r>
        <w:t>cron</w:t>
      </w:r>
      <w:proofErr w:type="spellEnd"/>
      <w:r>
        <w:t xml:space="preserve">, it’s essential to know the different </w:t>
      </w:r>
      <w:proofErr w:type="spellStart"/>
      <w:r>
        <w:t>cron</w:t>
      </w:r>
      <w:proofErr w:type="spellEnd"/>
      <w:r>
        <w:t xml:space="preserve"> job configuration files:</w:t>
      </w:r>
    </w:p>
    <w:p w14:paraId="3D6A279A" w14:textId="5DC62788" w:rsidR="00340DAB" w:rsidRDefault="00340DAB" w:rsidP="00AE311E">
      <w:pPr>
        <w:pStyle w:val="ListParagraph"/>
        <w:numPr>
          <w:ilvl w:val="0"/>
          <w:numId w:val="4"/>
        </w:numPr>
      </w:pPr>
      <w:r>
        <w:t>The system crontab. Use it to schedule system-wide, essential jobs that can only be changed with root privileges.</w:t>
      </w:r>
    </w:p>
    <w:p w14:paraId="2C7E2260" w14:textId="57FE9542" w:rsidR="00340DAB" w:rsidRDefault="00340DAB" w:rsidP="00AE311E">
      <w:pPr>
        <w:pStyle w:val="ListParagraph"/>
        <w:numPr>
          <w:ilvl w:val="0"/>
          <w:numId w:val="4"/>
        </w:numPr>
      </w:pPr>
      <w:r>
        <w:t xml:space="preserve">The user crontab. This file lets users create and edit </w:t>
      </w:r>
      <w:proofErr w:type="spellStart"/>
      <w:r>
        <w:t>cron</w:t>
      </w:r>
      <w:proofErr w:type="spellEnd"/>
      <w:r>
        <w:t xml:space="preserve"> jobs that only apply at the user level.</w:t>
      </w:r>
    </w:p>
    <w:p w14:paraId="6CFF24E6" w14:textId="0507A470" w:rsidR="005E308B" w:rsidRDefault="005E308B" w:rsidP="005E308B">
      <w:pPr>
        <w:pStyle w:val="Heading2"/>
      </w:pPr>
      <w:bookmarkStart w:id="2" w:name="_Toc194511225"/>
      <w:r>
        <w:t>Create or Edit a crontab File</w:t>
      </w:r>
      <w:bookmarkEnd w:id="2"/>
    </w:p>
    <w:p w14:paraId="5B55ADC6" w14:textId="77777777" w:rsidR="007E5905" w:rsidRDefault="007E5905" w:rsidP="007E5905">
      <w:r>
        <w:t>To see a list of active scheduled tasks in your system, enter the following command:</w:t>
      </w:r>
    </w:p>
    <w:tbl>
      <w:tblPr>
        <w:tblStyle w:val="TableGrid"/>
        <w:tblW w:w="0" w:type="auto"/>
        <w:tblLook w:val="04A0" w:firstRow="1" w:lastRow="0" w:firstColumn="1" w:lastColumn="0" w:noHBand="0" w:noVBand="1"/>
      </w:tblPr>
      <w:tblGrid>
        <w:gridCol w:w="9350"/>
      </w:tblGrid>
      <w:tr w:rsidR="007E5905" w14:paraId="54723090" w14:textId="77777777" w:rsidTr="00B445A2">
        <w:tc>
          <w:tcPr>
            <w:tcW w:w="9350" w:type="dxa"/>
            <w:shd w:val="clear" w:color="auto" w:fill="E2EFD9" w:themeFill="accent6" w:themeFillTint="33"/>
          </w:tcPr>
          <w:p w14:paraId="00F8661E" w14:textId="77777777" w:rsidR="007E5905" w:rsidRDefault="007E5905" w:rsidP="00B445A2">
            <w:pPr>
              <w:pStyle w:val="Code"/>
            </w:pPr>
            <w:r>
              <w:t>crontab -l</w:t>
            </w:r>
          </w:p>
        </w:tc>
      </w:tr>
    </w:tbl>
    <w:p w14:paraId="167CF3A8" w14:textId="47B7D519" w:rsidR="005E308B" w:rsidRDefault="005E308B" w:rsidP="005E308B">
      <w:r>
        <w:t>To create or edit a crontab file, enter the following into the command line:</w:t>
      </w:r>
    </w:p>
    <w:tbl>
      <w:tblPr>
        <w:tblStyle w:val="TableGrid"/>
        <w:tblW w:w="0" w:type="auto"/>
        <w:tblLook w:val="04A0" w:firstRow="1" w:lastRow="0" w:firstColumn="1" w:lastColumn="0" w:noHBand="0" w:noVBand="1"/>
      </w:tblPr>
      <w:tblGrid>
        <w:gridCol w:w="9350"/>
      </w:tblGrid>
      <w:tr w:rsidR="00F12F47" w14:paraId="51ACDCCD" w14:textId="77777777" w:rsidTr="00F12F47">
        <w:tc>
          <w:tcPr>
            <w:tcW w:w="9350" w:type="dxa"/>
            <w:shd w:val="clear" w:color="auto" w:fill="E2EFD9" w:themeFill="accent6" w:themeFillTint="33"/>
          </w:tcPr>
          <w:p w14:paraId="2F365021" w14:textId="12AF9923" w:rsidR="00F12F47" w:rsidRDefault="00F12F47" w:rsidP="00AD5FD5">
            <w:pPr>
              <w:pStyle w:val="Code"/>
            </w:pPr>
            <w:bookmarkStart w:id="3" w:name="_Hlk97710522"/>
            <w:r>
              <w:t>crontab -e</w:t>
            </w:r>
          </w:p>
        </w:tc>
      </w:tr>
    </w:tbl>
    <w:bookmarkEnd w:id="3"/>
    <w:p w14:paraId="5A532D78" w14:textId="77777777" w:rsidR="005E308B" w:rsidRDefault="005E308B" w:rsidP="005E308B">
      <w:r>
        <w:lastRenderedPageBreak/>
        <w:t xml:space="preserve">If no crontab files are found in your system, the command will automatically create a new one. crontab -e allows you to add, edit, and delete </w:t>
      </w:r>
      <w:proofErr w:type="spellStart"/>
      <w:r>
        <w:t>cron</w:t>
      </w:r>
      <w:proofErr w:type="spellEnd"/>
      <w:r>
        <w:t xml:space="preserve"> jobs.</w:t>
      </w:r>
    </w:p>
    <w:p w14:paraId="728CA66E" w14:textId="77777777" w:rsidR="005E308B" w:rsidRDefault="005E308B" w:rsidP="005E308B">
      <w:r>
        <w:t>You’ll need a text editor like vi or nano to edit a crontab file. When entering crontab -e for the first time, you’ll be asked to choose which text editor you want to edit the file with.</w:t>
      </w:r>
    </w:p>
    <w:p w14:paraId="2F1B7692" w14:textId="1E39D275" w:rsidR="005E308B" w:rsidRDefault="00846ED4" w:rsidP="005E308B">
      <w:r>
        <w:t>T</w:t>
      </w:r>
      <w:r w:rsidR="005E308B">
        <w:t>o delete all scheduled tasks in your crontab file and start fresh, type the following command:</w:t>
      </w:r>
    </w:p>
    <w:tbl>
      <w:tblPr>
        <w:tblStyle w:val="TableGrid"/>
        <w:tblW w:w="0" w:type="auto"/>
        <w:tblLook w:val="04A0" w:firstRow="1" w:lastRow="0" w:firstColumn="1" w:lastColumn="0" w:noHBand="0" w:noVBand="1"/>
      </w:tblPr>
      <w:tblGrid>
        <w:gridCol w:w="9350"/>
      </w:tblGrid>
      <w:tr w:rsidR="005E16D2" w14:paraId="0B9817D9" w14:textId="77777777" w:rsidTr="00067A99">
        <w:tc>
          <w:tcPr>
            <w:tcW w:w="9350" w:type="dxa"/>
            <w:shd w:val="clear" w:color="auto" w:fill="E2EFD9" w:themeFill="accent6" w:themeFillTint="33"/>
          </w:tcPr>
          <w:p w14:paraId="22435171" w14:textId="38ECE4D7" w:rsidR="005E16D2" w:rsidRDefault="005E16D2" w:rsidP="00067A99">
            <w:pPr>
              <w:pStyle w:val="Code"/>
            </w:pPr>
            <w:r>
              <w:t>crontab -</w:t>
            </w:r>
            <w:r w:rsidR="006B31CB">
              <w:t>r</w:t>
            </w:r>
          </w:p>
        </w:tc>
      </w:tr>
    </w:tbl>
    <w:p w14:paraId="63FB21F2" w14:textId="440B8F32" w:rsidR="005E308B" w:rsidRDefault="00C44AAD" w:rsidP="005E308B">
      <w:r>
        <w:t>This</w:t>
      </w:r>
      <w:r w:rsidR="005E308B">
        <w:t xml:space="preserve"> command will prompt the user with a yes/no option before removing the crontab</w:t>
      </w:r>
      <w:r>
        <w:t xml:space="preserve"> file.</w:t>
      </w:r>
    </w:p>
    <w:p w14:paraId="0A813C2C" w14:textId="63BDFA5C" w:rsidR="00BE4AB8" w:rsidRDefault="003403C5" w:rsidP="00181149">
      <w:pPr>
        <w:pStyle w:val="Heading2"/>
      </w:pPr>
      <w:bookmarkStart w:id="4" w:name="_Toc194511226"/>
      <w:r>
        <w:t>Cron Syntax</w:t>
      </w:r>
      <w:bookmarkEnd w:id="4"/>
    </w:p>
    <w:p w14:paraId="5EDB36FE" w14:textId="7CBEA8A8" w:rsidR="003403C5" w:rsidRDefault="003403C5" w:rsidP="003403C5">
      <w:r>
        <w:t>Let’s</w:t>
      </w:r>
      <w:r w:rsidR="00BF0C2C">
        <w:t xml:space="preserve"> look at</w:t>
      </w:r>
      <w:r>
        <w:t xml:space="preserve"> </w:t>
      </w:r>
      <w:proofErr w:type="spellStart"/>
      <w:r>
        <w:t>cron’s</w:t>
      </w:r>
      <w:proofErr w:type="spellEnd"/>
      <w:r>
        <w:t xml:space="preserve"> syntax and formatting</w:t>
      </w:r>
      <w:r w:rsidR="00BF0C2C">
        <w:t>.</w:t>
      </w:r>
      <w:r w:rsidR="007951E4" w:rsidRPr="007951E4">
        <w:rPr>
          <w:noProof/>
        </w:rPr>
        <w:t xml:space="preserve"> </w:t>
      </w:r>
      <w:r w:rsidR="007951E4">
        <w:rPr>
          <w:noProof/>
        </w:rPr>
        <w:drawing>
          <wp:inline distT="0" distB="0" distL="0" distR="0" wp14:anchorId="0367C76B" wp14:editId="46D370CE">
            <wp:extent cx="5943600" cy="1769396"/>
            <wp:effectExtent l="38100" t="38100" r="95250" b="97790"/>
            <wp:docPr id="1" name="Picture 1" descr="Example of crontab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rontab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939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922356" w14:textId="77777777" w:rsidR="003403C5" w:rsidRDefault="003403C5" w:rsidP="003403C5">
      <w:r>
        <w:t>The crontab syntax consists of five fields with the following possible values:</w:t>
      </w:r>
    </w:p>
    <w:p w14:paraId="55F2937C" w14:textId="4CA86D4C" w:rsidR="003403C5" w:rsidRDefault="003403C5" w:rsidP="00AE311E">
      <w:pPr>
        <w:pStyle w:val="ListParagraph"/>
        <w:numPr>
          <w:ilvl w:val="0"/>
          <w:numId w:val="5"/>
        </w:numPr>
      </w:pPr>
      <w:r w:rsidRPr="00F312C2">
        <w:rPr>
          <w:b/>
          <w:bCs/>
        </w:rPr>
        <w:t>Minute</w:t>
      </w:r>
      <w:r w:rsidR="00F312C2" w:rsidRPr="00F312C2">
        <w:rPr>
          <w:b/>
          <w:bCs/>
        </w:rPr>
        <w:t>:</w:t>
      </w:r>
      <w:r>
        <w:t xml:space="preserve"> The minute of the hour the command will run on, ranging from 0-59.</w:t>
      </w:r>
    </w:p>
    <w:p w14:paraId="5610D8CF" w14:textId="68E73D7B" w:rsidR="003403C5" w:rsidRDefault="003403C5" w:rsidP="00AE311E">
      <w:pPr>
        <w:pStyle w:val="ListParagraph"/>
        <w:numPr>
          <w:ilvl w:val="0"/>
          <w:numId w:val="5"/>
        </w:numPr>
      </w:pPr>
      <w:r w:rsidRPr="00F312C2">
        <w:rPr>
          <w:b/>
          <w:bCs/>
        </w:rPr>
        <w:t>Hour</w:t>
      </w:r>
      <w:r w:rsidR="00F312C2" w:rsidRPr="00F312C2">
        <w:rPr>
          <w:b/>
          <w:bCs/>
        </w:rPr>
        <w:t>:</w:t>
      </w:r>
      <w:r>
        <w:t xml:space="preserve"> The hour the command will run at, ranging from 0-23 in the 24-hour notation.</w:t>
      </w:r>
    </w:p>
    <w:p w14:paraId="5F5A5217" w14:textId="2BC79485" w:rsidR="003403C5" w:rsidRDefault="003403C5" w:rsidP="00AE311E">
      <w:pPr>
        <w:pStyle w:val="ListParagraph"/>
        <w:numPr>
          <w:ilvl w:val="0"/>
          <w:numId w:val="5"/>
        </w:numPr>
      </w:pPr>
      <w:r w:rsidRPr="00F312C2">
        <w:rPr>
          <w:b/>
          <w:bCs/>
        </w:rPr>
        <w:t>Day of the month</w:t>
      </w:r>
      <w:r w:rsidR="009451F3">
        <w:rPr>
          <w:b/>
          <w:bCs/>
        </w:rPr>
        <w:t>:</w:t>
      </w:r>
      <w:r>
        <w:t xml:space="preserve"> The day of the month the user wants the command to run on, ranging from 1-31.</w:t>
      </w:r>
    </w:p>
    <w:p w14:paraId="270C34D8" w14:textId="743313C6" w:rsidR="003403C5" w:rsidRDefault="003403C5" w:rsidP="00AE311E">
      <w:pPr>
        <w:pStyle w:val="ListParagraph"/>
        <w:numPr>
          <w:ilvl w:val="0"/>
          <w:numId w:val="5"/>
        </w:numPr>
      </w:pPr>
      <w:r w:rsidRPr="009451F3">
        <w:rPr>
          <w:b/>
          <w:bCs/>
        </w:rPr>
        <w:t>Month</w:t>
      </w:r>
      <w:r w:rsidR="009451F3" w:rsidRPr="009451F3">
        <w:rPr>
          <w:b/>
          <w:bCs/>
        </w:rPr>
        <w:t>:</w:t>
      </w:r>
      <w:r>
        <w:t xml:space="preserve"> The month that the user wants the command to run in, ranging from 1-12, thus representing January-December.</w:t>
      </w:r>
    </w:p>
    <w:p w14:paraId="1A53F8F2" w14:textId="6C6C5A68" w:rsidR="003403C5" w:rsidRDefault="003403C5" w:rsidP="00AE311E">
      <w:pPr>
        <w:pStyle w:val="ListParagraph"/>
        <w:numPr>
          <w:ilvl w:val="0"/>
          <w:numId w:val="5"/>
        </w:numPr>
      </w:pPr>
      <w:r w:rsidRPr="009451F3">
        <w:rPr>
          <w:b/>
          <w:bCs/>
        </w:rPr>
        <w:t>Day of the week</w:t>
      </w:r>
      <w:r w:rsidR="009451F3" w:rsidRPr="009451F3">
        <w:rPr>
          <w:b/>
          <w:bCs/>
        </w:rPr>
        <w:t>:</w:t>
      </w:r>
      <w:r>
        <w:t xml:space="preserve"> The day of the week for a command to run on, ranging from 0-6, representing Sunday-Saturday. In some systems, the value 7 represents Sunday.</w:t>
      </w:r>
    </w:p>
    <w:p w14:paraId="72E2DD81" w14:textId="77777777" w:rsidR="003403C5" w:rsidRDefault="003403C5" w:rsidP="003403C5">
      <w:r>
        <w:t>Don’t leave any of the fields blank.</w:t>
      </w:r>
    </w:p>
    <w:p w14:paraId="3B35469C" w14:textId="62247C96" w:rsidR="00CC15B4" w:rsidRPr="00CC15B4" w:rsidRDefault="003403C5" w:rsidP="003403C5">
      <w:r>
        <w:lastRenderedPageBreak/>
        <w:t xml:space="preserve">If you want to set up a </w:t>
      </w:r>
      <w:proofErr w:type="spellStart"/>
      <w:r>
        <w:t>cron</w:t>
      </w:r>
      <w:proofErr w:type="spellEnd"/>
      <w:r>
        <w:t xml:space="preserve"> job to run root/backup.sh every Friday at 5:37 pm, here’s what your </w:t>
      </w:r>
      <w:proofErr w:type="spellStart"/>
      <w:r>
        <w:t>cron</w:t>
      </w:r>
      <w:proofErr w:type="spellEnd"/>
      <w:r>
        <w:t xml:space="preserve"> command should look like:</w:t>
      </w:r>
    </w:p>
    <w:tbl>
      <w:tblPr>
        <w:tblStyle w:val="TableGrid"/>
        <w:tblW w:w="0" w:type="auto"/>
        <w:tblLook w:val="04A0" w:firstRow="1" w:lastRow="0" w:firstColumn="1" w:lastColumn="0" w:noHBand="0" w:noVBand="1"/>
      </w:tblPr>
      <w:tblGrid>
        <w:gridCol w:w="9350"/>
      </w:tblGrid>
      <w:tr w:rsidR="009B08BF" w14:paraId="3B92B400" w14:textId="77777777" w:rsidTr="00067A99">
        <w:tc>
          <w:tcPr>
            <w:tcW w:w="9350" w:type="dxa"/>
            <w:shd w:val="clear" w:color="auto" w:fill="E2EFD9" w:themeFill="accent6" w:themeFillTint="33"/>
          </w:tcPr>
          <w:p w14:paraId="4A2D012B" w14:textId="0A8A4638" w:rsidR="009B08BF" w:rsidRPr="009B08BF" w:rsidRDefault="009B08BF" w:rsidP="009B08BF">
            <w:pPr>
              <w:pStyle w:val="Code"/>
            </w:pPr>
            <w:r w:rsidRPr="009B08BF">
              <w:t xml:space="preserve">37 17 * * </w:t>
            </w:r>
            <w:r w:rsidR="00FC5741">
              <w:t>*</w:t>
            </w:r>
            <w:r w:rsidRPr="009B08BF">
              <w:t xml:space="preserve"> root/backup.sh</w:t>
            </w:r>
          </w:p>
        </w:tc>
      </w:tr>
    </w:tbl>
    <w:p w14:paraId="3FD852E5" w14:textId="77777777" w:rsidR="00953948" w:rsidRDefault="00953948" w:rsidP="00953948">
      <w:r>
        <w:t>In the example above, 37 and 17 represent 5:37 pm. Both asterisks for the Day of the month and Month fields signify all possible values. This means that the task should be repeated no matter the date or the month. Finally, 5 represents Friday. The set of numbers is then followed by the location of the task itself.</w:t>
      </w:r>
    </w:p>
    <w:p w14:paraId="742FDD7A" w14:textId="424FB03D" w:rsidR="008B0399" w:rsidRDefault="00953948" w:rsidP="00953948">
      <w:r>
        <w:t xml:space="preserve">If you’re not sure about manually writing the </w:t>
      </w:r>
      <w:proofErr w:type="spellStart"/>
      <w:r>
        <w:t>cron</w:t>
      </w:r>
      <w:proofErr w:type="spellEnd"/>
      <w:r>
        <w:t xml:space="preserve"> syntax, you can use free tools like</w:t>
      </w:r>
      <w:r w:rsidR="002D3412">
        <w:t xml:space="preserve"> the following</w:t>
      </w:r>
      <w:r>
        <w:t xml:space="preserve"> to generate the exact numbers for the time and date you want for your command.</w:t>
      </w:r>
    </w:p>
    <w:p w14:paraId="2354CAE0" w14:textId="220F8D61" w:rsidR="002D3412" w:rsidRDefault="002D3412" w:rsidP="00AE311E">
      <w:pPr>
        <w:pStyle w:val="ListParagraph"/>
        <w:numPr>
          <w:ilvl w:val="0"/>
          <w:numId w:val="6"/>
        </w:numPr>
      </w:pPr>
      <w:hyperlink r:id="rId9" w:history="1">
        <w:r w:rsidRPr="002D3412">
          <w:rPr>
            <w:rStyle w:val="Hyperlink"/>
          </w:rPr>
          <w:t>Crontab Generator</w:t>
        </w:r>
      </w:hyperlink>
    </w:p>
    <w:p w14:paraId="7FB640FE" w14:textId="77777777" w:rsidR="00F04490" w:rsidRDefault="00F04490" w:rsidP="00F04490">
      <w:r>
        <w:t xml:space="preserve">To set the correct time for your </w:t>
      </w:r>
      <w:proofErr w:type="spellStart"/>
      <w:r>
        <w:t>cron</w:t>
      </w:r>
      <w:proofErr w:type="spellEnd"/>
      <w:r>
        <w:t xml:space="preserve"> command, knowledge of </w:t>
      </w:r>
      <w:proofErr w:type="spellStart"/>
      <w:r>
        <w:t>cron</w:t>
      </w:r>
      <w:proofErr w:type="spellEnd"/>
      <w:r>
        <w:t xml:space="preserve"> job operators is essential. They allow you to specify which values you want to enter in each field. You need to use proper operators in all crontab files.</w:t>
      </w:r>
    </w:p>
    <w:p w14:paraId="21D1E7C3" w14:textId="00BF9E81" w:rsidR="00F04490" w:rsidRDefault="00F04490" w:rsidP="00AE311E">
      <w:pPr>
        <w:pStyle w:val="ListParagraph"/>
        <w:numPr>
          <w:ilvl w:val="0"/>
          <w:numId w:val="8"/>
        </w:numPr>
      </w:pPr>
      <w:r w:rsidRPr="00FD3939">
        <w:rPr>
          <w:b/>
          <w:bCs/>
        </w:rPr>
        <w:t>Asterisk (*)</w:t>
      </w:r>
      <w:r>
        <w:t xml:space="preserve"> Use this operator to signify all possible values in a field. For example, if you want your </w:t>
      </w:r>
      <w:proofErr w:type="spellStart"/>
      <w:r>
        <w:t>cron</w:t>
      </w:r>
      <w:proofErr w:type="spellEnd"/>
      <w:r>
        <w:t xml:space="preserve"> job to run every minute, write an asterisk in the Minute field.</w:t>
      </w:r>
    </w:p>
    <w:p w14:paraId="0CB4D572" w14:textId="52305D68" w:rsidR="00F04490" w:rsidRDefault="00F04490" w:rsidP="00AE311E">
      <w:pPr>
        <w:pStyle w:val="ListParagraph"/>
        <w:numPr>
          <w:ilvl w:val="0"/>
          <w:numId w:val="8"/>
        </w:numPr>
      </w:pPr>
      <w:r w:rsidRPr="00FD3939">
        <w:rPr>
          <w:b/>
          <w:bCs/>
        </w:rPr>
        <w:t>Comma (,)</w:t>
      </w:r>
      <w:r>
        <w:t xml:space="preserve"> Use this operator to list multiple values. For example, writing 1,5 in the Day of the week field will schedule the task to be performed every Monday and Friday.</w:t>
      </w:r>
    </w:p>
    <w:p w14:paraId="106D3356" w14:textId="247C2E82" w:rsidR="00F04490" w:rsidRDefault="00F04490" w:rsidP="00AE311E">
      <w:pPr>
        <w:pStyle w:val="ListParagraph"/>
        <w:numPr>
          <w:ilvl w:val="0"/>
          <w:numId w:val="8"/>
        </w:numPr>
      </w:pPr>
      <w:r w:rsidRPr="00FD3939">
        <w:rPr>
          <w:b/>
          <w:bCs/>
        </w:rPr>
        <w:t>Hyphen (-)</w:t>
      </w:r>
      <w:r>
        <w:t xml:space="preserve"> Use this operator to determine a range of values. For example, if you want to set up a </w:t>
      </w:r>
      <w:proofErr w:type="spellStart"/>
      <w:r>
        <w:t>cron</w:t>
      </w:r>
      <w:proofErr w:type="spellEnd"/>
      <w:r>
        <w:t xml:space="preserve"> job from June to September, writing 6-9 in the Month field will do the job.</w:t>
      </w:r>
    </w:p>
    <w:p w14:paraId="48571134" w14:textId="4B10FA5B" w:rsidR="00F04490" w:rsidRDefault="00F04490" w:rsidP="00AE311E">
      <w:pPr>
        <w:pStyle w:val="ListParagraph"/>
        <w:numPr>
          <w:ilvl w:val="0"/>
          <w:numId w:val="8"/>
        </w:numPr>
      </w:pPr>
      <w:r w:rsidRPr="00FD3939">
        <w:rPr>
          <w:b/>
          <w:bCs/>
        </w:rPr>
        <w:t>Separator (/)</w:t>
      </w:r>
      <w:r>
        <w:t xml:space="preserve"> Use this operator to divide a value. For example, if you want to make a script run every twelve hours, write */12 in the Hour field.</w:t>
      </w:r>
    </w:p>
    <w:p w14:paraId="4F3BE31D" w14:textId="656159AF" w:rsidR="00F04490" w:rsidRDefault="00F04490" w:rsidP="00AE311E">
      <w:pPr>
        <w:pStyle w:val="ListParagraph"/>
        <w:numPr>
          <w:ilvl w:val="0"/>
          <w:numId w:val="8"/>
        </w:numPr>
      </w:pPr>
      <w:r w:rsidRPr="00FD3939">
        <w:rPr>
          <w:b/>
          <w:bCs/>
        </w:rPr>
        <w:t>Last (L)</w:t>
      </w:r>
      <w:r>
        <w:t xml:space="preserve"> This operator can be used in the day-of-month and day-of-week fields. For example, writing 3L in the day-of-week field means the last Wednesday of a month.</w:t>
      </w:r>
    </w:p>
    <w:p w14:paraId="4784A69A" w14:textId="62BA8C9A" w:rsidR="00F04490" w:rsidRDefault="00F04490" w:rsidP="00AE311E">
      <w:pPr>
        <w:pStyle w:val="ListParagraph"/>
        <w:numPr>
          <w:ilvl w:val="0"/>
          <w:numId w:val="8"/>
        </w:numPr>
      </w:pPr>
      <w:r w:rsidRPr="00FD3939">
        <w:rPr>
          <w:b/>
          <w:bCs/>
        </w:rPr>
        <w:t>Weekday (W)</w:t>
      </w:r>
      <w:r>
        <w:t xml:space="preserve"> Use this operator to determine the closest weekday from a given time. For example, if the 1st of a month is a Saturday, writing 1W in the day-of-month field will run the command on the following Monday (the 3rd).</w:t>
      </w:r>
    </w:p>
    <w:p w14:paraId="46F83E55" w14:textId="2398BE74" w:rsidR="00F04490" w:rsidRDefault="00F04490" w:rsidP="00AE311E">
      <w:pPr>
        <w:pStyle w:val="ListParagraph"/>
        <w:numPr>
          <w:ilvl w:val="0"/>
          <w:numId w:val="8"/>
        </w:numPr>
      </w:pPr>
      <w:r w:rsidRPr="00BD6E3B">
        <w:rPr>
          <w:b/>
          <w:bCs/>
        </w:rPr>
        <w:t>Hash (#)</w:t>
      </w:r>
      <w:r>
        <w:t xml:space="preserve"> Use this operator to determine the day of the week, followed by a number ranging from 1 to 5. For example, 1#2 means the second Monday of the month.</w:t>
      </w:r>
    </w:p>
    <w:p w14:paraId="2809A1E8" w14:textId="35CF2176" w:rsidR="00F04490" w:rsidRDefault="00F04490" w:rsidP="00AE311E">
      <w:pPr>
        <w:pStyle w:val="ListParagraph"/>
        <w:numPr>
          <w:ilvl w:val="0"/>
          <w:numId w:val="8"/>
        </w:numPr>
      </w:pPr>
      <w:r w:rsidRPr="00BD6E3B">
        <w:rPr>
          <w:b/>
          <w:bCs/>
        </w:rPr>
        <w:t>Question mark (?)</w:t>
      </w:r>
      <w:r>
        <w:t xml:space="preserve"> Use this operator to input “no specific value” for the “day of the month” and “day of the week” fields.</w:t>
      </w:r>
    </w:p>
    <w:p w14:paraId="2544ED85" w14:textId="098F6F03" w:rsidR="00337620" w:rsidRDefault="005B4403" w:rsidP="006A7CE1">
      <w:pPr>
        <w:pStyle w:val="Heading2"/>
      </w:pPr>
      <w:bookmarkStart w:id="5" w:name="_Toc194511227"/>
      <w:r>
        <w:lastRenderedPageBreak/>
        <w:t>Cron Job Special Strings</w:t>
      </w:r>
      <w:bookmarkEnd w:id="5"/>
    </w:p>
    <w:p w14:paraId="5FC49AF3" w14:textId="77777777" w:rsidR="006A7CE1" w:rsidRDefault="006A7CE1" w:rsidP="006A7CE1">
      <w:r>
        <w:t xml:space="preserve">Special strings are used to schedule </w:t>
      </w:r>
      <w:proofErr w:type="spellStart"/>
      <w:r>
        <w:t>cron</w:t>
      </w:r>
      <w:proofErr w:type="spellEnd"/>
      <w:r>
        <w:t xml:space="preserve"> jobs at time intervals without the user having to figure out the logical set of numbers to input. To use them, write an @ followed by a simple phrase.</w:t>
      </w:r>
    </w:p>
    <w:p w14:paraId="09CD46AF" w14:textId="77777777" w:rsidR="006A7CE1" w:rsidRDefault="006A7CE1" w:rsidP="006A7CE1">
      <w:r>
        <w:t>Here are some useful special strings that you can use in commands:</w:t>
      </w:r>
    </w:p>
    <w:p w14:paraId="3ABBD68E" w14:textId="2CD4772C" w:rsidR="006A7CE1" w:rsidRDefault="006A7CE1" w:rsidP="00AE311E">
      <w:pPr>
        <w:pStyle w:val="ListParagraph"/>
        <w:numPr>
          <w:ilvl w:val="0"/>
          <w:numId w:val="7"/>
        </w:numPr>
      </w:pPr>
      <w:r w:rsidRPr="00457A47">
        <w:rPr>
          <w:b/>
          <w:bCs/>
        </w:rPr>
        <w:t>@hourly</w:t>
      </w:r>
      <w:r>
        <w:t xml:space="preserve"> The job will run once an hour.</w:t>
      </w:r>
    </w:p>
    <w:p w14:paraId="5322E0B3" w14:textId="2939E35F" w:rsidR="006A7CE1" w:rsidRDefault="006A7CE1" w:rsidP="00AE311E">
      <w:pPr>
        <w:pStyle w:val="ListParagraph"/>
        <w:numPr>
          <w:ilvl w:val="0"/>
          <w:numId w:val="7"/>
        </w:numPr>
      </w:pPr>
      <w:r w:rsidRPr="00457A47">
        <w:rPr>
          <w:b/>
          <w:bCs/>
        </w:rPr>
        <w:t>@daily</w:t>
      </w:r>
      <w:r>
        <w:t xml:space="preserve"> or </w:t>
      </w:r>
      <w:r w:rsidRPr="00457A47">
        <w:rPr>
          <w:b/>
          <w:bCs/>
        </w:rPr>
        <w:t>@midnight</w:t>
      </w:r>
      <w:r>
        <w:t xml:space="preserve"> These strings will run the task every day at midnight.</w:t>
      </w:r>
    </w:p>
    <w:p w14:paraId="7C130811" w14:textId="6DECADA5" w:rsidR="006A7CE1" w:rsidRDefault="006A7CE1" w:rsidP="00AE311E">
      <w:pPr>
        <w:pStyle w:val="ListParagraph"/>
        <w:numPr>
          <w:ilvl w:val="0"/>
          <w:numId w:val="7"/>
        </w:numPr>
      </w:pPr>
      <w:r w:rsidRPr="00457A47">
        <w:rPr>
          <w:b/>
          <w:bCs/>
        </w:rPr>
        <w:t>@weekly</w:t>
      </w:r>
      <w:r>
        <w:t xml:space="preserve"> Use this to run jobs once a week at midnight on Sunday.</w:t>
      </w:r>
    </w:p>
    <w:p w14:paraId="01297A9A" w14:textId="2BCE8AE7" w:rsidR="006A7CE1" w:rsidRDefault="006A7CE1" w:rsidP="00AE311E">
      <w:pPr>
        <w:pStyle w:val="ListParagraph"/>
        <w:numPr>
          <w:ilvl w:val="0"/>
          <w:numId w:val="7"/>
        </w:numPr>
      </w:pPr>
      <w:r w:rsidRPr="00457A47">
        <w:rPr>
          <w:b/>
          <w:bCs/>
        </w:rPr>
        <w:t>@monthly</w:t>
      </w:r>
      <w:r>
        <w:t xml:space="preserve"> This special string runs a command once on the first day of every month.</w:t>
      </w:r>
    </w:p>
    <w:p w14:paraId="2F511454" w14:textId="2DB3926A" w:rsidR="006A7CE1" w:rsidRDefault="006A7CE1" w:rsidP="00AE311E">
      <w:pPr>
        <w:pStyle w:val="ListParagraph"/>
        <w:numPr>
          <w:ilvl w:val="0"/>
          <w:numId w:val="7"/>
        </w:numPr>
      </w:pPr>
      <w:r w:rsidRPr="00457A47">
        <w:rPr>
          <w:b/>
          <w:bCs/>
        </w:rPr>
        <w:t>@yearly</w:t>
      </w:r>
      <w:r>
        <w:t xml:space="preserve"> Use this to run a task once a year at midnight on January 1st.</w:t>
      </w:r>
    </w:p>
    <w:p w14:paraId="5EA2712C" w14:textId="5D04C5D2" w:rsidR="006A7CE1" w:rsidRPr="006A7CE1" w:rsidRDefault="006A7CE1" w:rsidP="00AE311E">
      <w:pPr>
        <w:pStyle w:val="ListParagraph"/>
        <w:numPr>
          <w:ilvl w:val="0"/>
          <w:numId w:val="7"/>
        </w:numPr>
      </w:pPr>
      <w:r w:rsidRPr="00457A47">
        <w:rPr>
          <w:b/>
          <w:bCs/>
        </w:rPr>
        <w:t>@reboot</w:t>
      </w:r>
      <w:r>
        <w:t xml:space="preserve"> With this string, the job will run only once at startup.</w:t>
      </w:r>
    </w:p>
    <w:p w14:paraId="678635E2" w14:textId="6B7B51A0" w:rsidR="00F54CB8" w:rsidRDefault="000534E9" w:rsidP="000534E9">
      <w:pPr>
        <w:pStyle w:val="Heading1"/>
      </w:pPr>
      <w:bookmarkStart w:id="6" w:name="_Toc194511228"/>
      <w:r>
        <w:t>Tutorial</w:t>
      </w:r>
      <w:r w:rsidR="00507938">
        <w:t xml:space="preserve"> 1: Create a Cron Job</w:t>
      </w:r>
      <w:bookmarkEnd w:id="6"/>
    </w:p>
    <w:p w14:paraId="6A01D3DD" w14:textId="2DFDB5A5" w:rsidR="00A368CA" w:rsidRDefault="00A368CA" w:rsidP="00A368CA">
      <w:r>
        <w:t>This tutorial is to be done at a terminal prompt logged in as user</w:t>
      </w:r>
      <w:r w:rsidR="00914C2B">
        <w:t>.</w:t>
      </w:r>
    </w:p>
    <w:p w14:paraId="4A225383" w14:textId="019F7360" w:rsidR="00914C2B" w:rsidRDefault="00330175" w:rsidP="00330175">
      <w:pPr>
        <w:pStyle w:val="ListParagraph"/>
        <w:numPr>
          <w:ilvl w:val="0"/>
          <w:numId w:val="50"/>
        </w:numPr>
      </w:pPr>
      <w:r>
        <w:t>Run this command t</w:t>
      </w:r>
      <w:r w:rsidR="00914C2B">
        <w:t>o list current running daemons.</w:t>
      </w:r>
    </w:p>
    <w:tbl>
      <w:tblPr>
        <w:tblStyle w:val="TableGrid"/>
        <w:tblW w:w="0" w:type="auto"/>
        <w:tblLook w:val="04A0" w:firstRow="1" w:lastRow="0" w:firstColumn="1" w:lastColumn="0" w:noHBand="0" w:noVBand="1"/>
      </w:tblPr>
      <w:tblGrid>
        <w:gridCol w:w="9350"/>
      </w:tblGrid>
      <w:tr w:rsidR="00914C2B" w14:paraId="5E15C0B2" w14:textId="77777777" w:rsidTr="00914C2B">
        <w:tc>
          <w:tcPr>
            <w:tcW w:w="9350" w:type="dxa"/>
            <w:shd w:val="clear" w:color="auto" w:fill="E2EFD9" w:themeFill="accent6" w:themeFillTint="33"/>
          </w:tcPr>
          <w:p w14:paraId="6B20A2E3" w14:textId="035CCE6B" w:rsidR="00914C2B" w:rsidRDefault="00914C2B" w:rsidP="00914C2B">
            <w:pPr>
              <w:pStyle w:val="Code"/>
            </w:pPr>
            <w:proofErr w:type="spellStart"/>
            <w:r w:rsidRPr="00914C2B">
              <w:t>systemctl</w:t>
            </w:r>
            <w:proofErr w:type="spellEnd"/>
            <w:r w:rsidRPr="00914C2B">
              <w:t xml:space="preserve"> --type=service --state=running</w:t>
            </w:r>
          </w:p>
        </w:tc>
      </w:tr>
    </w:tbl>
    <w:p w14:paraId="6C13B4C6" w14:textId="7D41B0F0" w:rsidR="00330175" w:rsidRDefault="00330175" w:rsidP="00330175">
      <w:pPr>
        <w:pStyle w:val="ListParagraph"/>
        <w:numPr>
          <w:ilvl w:val="0"/>
          <w:numId w:val="50"/>
        </w:numPr>
      </w:pPr>
      <w:r>
        <w:t>Run this command to list active scheduled tasks in your system.</w:t>
      </w:r>
    </w:p>
    <w:tbl>
      <w:tblPr>
        <w:tblStyle w:val="TableGrid"/>
        <w:tblW w:w="0" w:type="auto"/>
        <w:tblLook w:val="04A0" w:firstRow="1" w:lastRow="0" w:firstColumn="1" w:lastColumn="0" w:noHBand="0" w:noVBand="1"/>
      </w:tblPr>
      <w:tblGrid>
        <w:gridCol w:w="9350"/>
      </w:tblGrid>
      <w:tr w:rsidR="00330175" w14:paraId="016B6634" w14:textId="77777777" w:rsidTr="00AC5306">
        <w:tc>
          <w:tcPr>
            <w:tcW w:w="9350" w:type="dxa"/>
            <w:shd w:val="clear" w:color="auto" w:fill="E2EFD9" w:themeFill="accent6" w:themeFillTint="33"/>
          </w:tcPr>
          <w:p w14:paraId="4B0B092A" w14:textId="77777777" w:rsidR="00330175" w:rsidRDefault="00330175" w:rsidP="00AC5306">
            <w:pPr>
              <w:pStyle w:val="Code"/>
            </w:pPr>
            <w:r>
              <w:t>crontab -l</w:t>
            </w:r>
          </w:p>
        </w:tc>
      </w:tr>
    </w:tbl>
    <w:p w14:paraId="700EDF9C" w14:textId="7973E962" w:rsidR="005400ED" w:rsidRDefault="005400ED" w:rsidP="003B62C3">
      <w:pPr>
        <w:pStyle w:val="ListParagraph"/>
        <w:numPr>
          <w:ilvl w:val="0"/>
          <w:numId w:val="50"/>
        </w:numPr>
      </w:pPr>
      <w:r>
        <w:t xml:space="preserve">Type </w:t>
      </w:r>
      <w:r w:rsidRPr="005400ED">
        <w:rPr>
          <w:b/>
          <w:bCs/>
        </w:rPr>
        <w:t>nano my</w:t>
      </w:r>
      <w:r w:rsidR="00F6102E">
        <w:rPr>
          <w:b/>
          <w:bCs/>
        </w:rPr>
        <w:t>_</w:t>
      </w:r>
      <w:r w:rsidRPr="005400ED">
        <w:rPr>
          <w:b/>
          <w:bCs/>
        </w:rPr>
        <w:t>script</w:t>
      </w:r>
      <w:r w:rsidR="00FC5741">
        <w:rPr>
          <w:b/>
          <w:bCs/>
        </w:rPr>
        <w:t>.sh</w:t>
      </w:r>
      <w:r>
        <w:t xml:space="preserve"> </w:t>
      </w:r>
    </w:p>
    <w:p w14:paraId="43CD2C4D" w14:textId="0F4180C9" w:rsidR="005400ED" w:rsidRDefault="005400ED" w:rsidP="003B62C3">
      <w:pPr>
        <w:pStyle w:val="ListParagraph"/>
        <w:numPr>
          <w:ilvl w:val="0"/>
          <w:numId w:val="50"/>
        </w:numPr>
      </w:pPr>
      <w:r>
        <w:t xml:space="preserve">This will create an empty text file. </w:t>
      </w:r>
      <w:r w:rsidR="00F810BF">
        <w:t>This will be our test script.</w:t>
      </w:r>
    </w:p>
    <w:p w14:paraId="1F78F35B" w14:textId="0BE79313" w:rsidR="006D668F" w:rsidRDefault="00C738A0" w:rsidP="003B62C3">
      <w:pPr>
        <w:pStyle w:val="ListParagraph"/>
        <w:numPr>
          <w:ilvl w:val="0"/>
          <w:numId w:val="50"/>
        </w:numPr>
      </w:pPr>
      <w:r>
        <w:t>Enter the following</w:t>
      </w:r>
      <w:r w:rsidR="00EB188A">
        <w:t xml:space="preserve"> script</w:t>
      </w:r>
      <w:r>
        <w:t>:</w:t>
      </w:r>
    </w:p>
    <w:p w14:paraId="367122B2" w14:textId="2F73086F" w:rsidR="00275CAB" w:rsidRDefault="008764DA" w:rsidP="00B57C44">
      <w:r>
        <w:rPr>
          <w:noProof/>
        </w:rPr>
        <w:drawing>
          <wp:inline distT="0" distB="0" distL="0" distR="0" wp14:anchorId="6B17600A" wp14:editId="346B8331">
            <wp:extent cx="4273770" cy="1638384"/>
            <wp:effectExtent l="38100" t="38100" r="88900" b="95250"/>
            <wp:docPr id="18316379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7912" name="Picture 1" descr="A screen shot of a computer code&#10;&#10;AI-generated content may be incorrect."/>
                    <pic:cNvPicPr/>
                  </pic:nvPicPr>
                  <pic:blipFill>
                    <a:blip r:embed="rId10"/>
                    <a:stretch>
                      <a:fillRect/>
                    </a:stretch>
                  </pic:blipFill>
                  <pic:spPr>
                    <a:xfrm>
                      <a:off x="0" y="0"/>
                      <a:ext cx="4273770" cy="163838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31D75" w14:textId="2113079F" w:rsidR="001662EE" w:rsidRDefault="001662EE" w:rsidP="003B62C3">
      <w:pPr>
        <w:pStyle w:val="ListParagraph"/>
        <w:numPr>
          <w:ilvl w:val="0"/>
          <w:numId w:val="50"/>
        </w:numPr>
      </w:pPr>
      <w:r w:rsidRPr="001662EE">
        <w:lastRenderedPageBreak/>
        <w:t>Save the file</w:t>
      </w:r>
      <w:r w:rsidR="002A3622">
        <w:t xml:space="preserve"> (CTRL </w:t>
      </w:r>
      <w:r w:rsidR="00BF0CCF">
        <w:t>S</w:t>
      </w:r>
      <w:r w:rsidR="002A3622">
        <w:t>)</w:t>
      </w:r>
      <w:r w:rsidRPr="001662EE">
        <w:t xml:space="preserve"> and exit nano</w:t>
      </w:r>
      <w:r w:rsidR="002A3622">
        <w:t xml:space="preserve"> (CTRL X)</w:t>
      </w:r>
      <w:r w:rsidRPr="001662EE">
        <w:t>.</w:t>
      </w:r>
    </w:p>
    <w:p w14:paraId="49A4E940" w14:textId="711084C6" w:rsidR="001662EE" w:rsidRPr="003B0A85" w:rsidRDefault="001662EE" w:rsidP="003B62C3">
      <w:pPr>
        <w:pStyle w:val="ListParagraph"/>
        <w:numPr>
          <w:ilvl w:val="0"/>
          <w:numId w:val="50"/>
        </w:numPr>
      </w:pPr>
      <w:r>
        <w:t xml:space="preserve">Let’s test the script. </w:t>
      </w:r>
      <w:r w:rsidR="00C40CC9" w:rsidRPr="00DF1F42">
        <w:rPr>
          <w:b/>
          <w:bCs/>
        </w:rPr>
        <w:t>b</w:t>
      </w:r>
      <w:r w:rsidRPr="00C40CC9">
        <w:rPr>
          <w:b/>
          <w:bCs/>
        </w:rPr>
        <w:t>ash ./my</w:t>
      </w:r>
      <w:r w:rsidR="00D77B00">
        <w:rPr>
          <w:b/>
          <w:bCs/>
        </w:rPr>
        <w:t>_</w:t>
      </w:r>
      <w:r w:rsidRPr="00C40CC9">
        <w:rPr>
          <w:b/>
          <w:bCs/>
        </w:rPr>
        <w:t>script</w:t>
      </w:r>
      <w:r w:rsidR="00B67C06">
        <w:rPr>
          <w:b/>
          <w:bCs/>
        </w:rPr>
        <w:t>.sh</w:t>
      </w:r>
    </w:p>
    <w:p w14:paraId="3C550218" w14:textId="20C40980" w:rsidR="003B0A85" w:rsidRDefault="003B0A85" w:rsidP="003B62C3">
      <w:pPr>
        <w:pStyle w:val="ListParagraph"/>
        <w:numPr>
          <w:ilvl w:val="0"/>
          <w:numId w:val="50"/>
        </w:numPr>
      </w:pPr>
      <w:r>
        <w:t>There shouldn’t be any output to the console. We redirected the output of the ls command to logfile.</w:t>
      </w:r>
    </w:p>
    <w:p w14:paraId="1BAD4480" w14:textId="5F768A31" w:rsidR="003B0A85" w:rsidRPr="003B0A85" w:rsidRDefault="003B0A85" w:rsidP="003B62C3">
      <w:pPr>
        <w:pStyle w:val="ListParagraph"/>
        <w:numPr>
          <w:ilvl w:val="0"/>
          <w:numId w:val="50"/>
        </w:numPr>
      </w:pPr>
      <w:r>
        <w:t xml:space="preserve">Type: </w:t>
      </w:r>
      <w:r w:rsidRPr="003B0A85">
        <w:rPr>
          <w:b/>
          <w:bCs/>
        </w:rPr>
        <w:t>cat logfile</w:t>
      </w:r>
    </w:p>
    <w:p w14:paraId="61A060E6" w14:textId="28310B2C" w:rsidR="003B0A85" w:rsidRDefault="003B0A85" w:rsidP="003B62C3">
      <w:pPr>
        <w:pStyle w:val="ListParagraph"/>
        <w:numPr>
          <w:ilvl w:val="0"/>
          <w:numId w:val="50"/>
        </w:numPr>
      </w:pPr>
      <w:r w:rsidRPr="003B0A85">
        <w:t>You</w:t>
      </w:r>
      <w:r>
        <w:t xml:space="preserve"> should see the results of the command</w:t>
      </w:r>
      <w:r w:rsidR="00EB65BD">
        <w:t>s in the logfile.</w:t>
      </w:r>
    </w:p>
    <w:p w14:paraId="21CD7ADF" w14:textId="1FCB3DA9" w:rsidR="003B0A85" w:rsidRDefault="003B0A85" w:rsidP="003B62C3">
      <w:pPr>
        <w:pStyle w:val="ListParagraph"/>
        <w:numPr>
          <w:ilvl w:val="0"/>
          <w:numId w:val="50"/>
        </w:numPr>
      </w:pPr>
      <w:r>
        <w:t>Insert a screenshot</w:t>
      </w:r>
      <w:r w:rsidR="00F810BF">
        <w:t xml:space="preserve"> showing the contents of the cat command.</w:t>
      </w:r>
    </w:p>
    <w:sdt>
      <w:sdtPr>
        <w:rPr>
          <w:rStyle w:val="Red"/>
        </w:rPr>
        <w:id w:val="336200966"/>
        <w:placeholder>
          <w:docPart w:val="FFD15727B250426CA85FDBC070B7E22D"/>
        </w:placeholder>
        <w:showingPlcHdr/>
      </w:sdtPr>
      <w:sdtEndPr>
        <w:rPr>
          <w:rStyle w:val="DefaultParagraphFont"/>
          <w:color w:val="auto"/>
        </w:rPr>
      </w:sdtEndPr>
      <w:sdtContent>
        <w:p w14:paraId="23FF89D2" w14:textId="77777777" w:rsidR="00F810BF" w:rsidRDefault="00F810BF" w:rsidP="00F810BF">
          <w:pPr>
            <w:rPr>
              <w:rStyle w:val="Red"/>
            </w:rPr>
          </w:pPr>
          <w:r w:rsidRPr="00F810BF">
            <w:rPr>
              <w:rStyle w:val="PlaceholderText"/>
              <w:color w:val="FF0000"/>
            </w:rPr>
            <w:t>Click or tap here to enter text.</w:t>
          </w:r>
        </w:p>
      </w:sdtContent>
    </w:sdt>
    <w:p w14:paraId="037F5381" w14:textId="7EA81289" w:rsidR="003B0A85" w:rsidRDefault="00F810BF" w:rsidP="00C8699B">
      <w:r>
        <w:t xml:space="preserve">Let’s </w:t>
      </w:r>
      <w:r w:rsidR="00001752">
        <w:t>change the permissions to make this file executable</w:t>
      </w:r>
      <w:r w:rsidR="00187C39">
        <w:t xml:space="preserve"> for the current user</w:t>
      </w:r>
      <w:r w:rsidR="00001752">
        <w:t>.</w:t>
      </w:r>
    </w:p>
    <w:p w14:paraId="3DF86B95" w14:textId="098A197F" w:rsidR="00001752" w:rsidRPr="003B0A85" w:rsidRDefault="0055520B" w:rsidP="003B62C3">
      <w:pPr>
        <w:pStyle w:val="ListParagraph"/>
        <w:numPr>
          <w:ilvl w:val="0"/>
          <w:numId w:val="50"/>
        </w:numPr>
      </w:pPr>
      <w:r>
        <w:t xml:space="preserve">Type: </w:t>
      </w:r>
      <w:proofErr w:type="spellStart"/>
      <w:r w:rsidRPr="00D958FF">
        <w:rPr>
          <w:b/>
          <w:bCs/>
        </w:rPr>
        <w:t>chmod</w:t>
      </w:r>
      <w:proofErr w:type="spellEnd"/>
      <w:r w:rsidRPr="00D958FF">
        <w:rPr>
          <w:b/>
          <w:bCs/>
        </w:rPr>
        <w:t xml:space="preserve"> 7</w:t>
      </w:r>
      <w:r w:rsidR="00142D11">
        <w:rPr>
          <w:b/>
          <w:bCs/>
        </w:rPr>
        <w:t>44</w:t>
      </w:r>
      <w:r w:rsidRPr="00D958FF">
        <w:rPr>
          <w:b/>
          <w:bCs/>
        </w:rPr>
        <w:t xml:space="preserve"> my</w:t>
      </w:r>
      <w:r w:rsidR="00142D11">
        <w:rPr>
          <w:b/>
          <w:bCs/>
        </w:rPr>
        <w:t>_</w:t>
      </w:r>
      <w:r w:rsidRPr="00D958FF">
        <w:rPr>
          <w:b/>
          <w:bCs/>
        </w:rPr>
        <w:t>script</w:t>
      </w:r>
      <w:r w:rsidR="009650B5">
        <w:rPr>
          <w:b/>
          <w:bCs/>
        </w:rPr>
        <w:t>.sh</w:t>
      </w:r>
    </w:p>
    <w:p w14:paraId="0E7E6E15" w14:textId="288B2036" w:rsidR="003E0AD9" w:rsidRPr="00395F00" w:rsidRDefault="00395F00" w:rsidP="003B62C3">
      <w:pPr>
        <w:pStyle w:val="ListParagraph"/>
        <w:numPr>
          <w:ilvl w:val="0"/>
          <w:numId w:val="50"/>
        </w:numPr>
      </w:pPr>
      <w:r>
        <w:t xml:space="preserve">Type: </w:t>
      </w:r>
      <w:r w:rsidRPr="00395F00">
        <w:rPr>
          <w:b/>
          <w:bCs/>
        </w:rPr>
        <w:t>ls -l</w:t>
      </w:r>
    </w:p>
    <w:p w14:paraId="7C5F7102" w14:textId="050C2172" w:rsidR="00395F00" w:rsidRDefault="00395F00" w:rsidP="003B62C3">
      <w:pPr>
        <w:pStyle w:val="ListParagraph"/>
        <w:numPr>
          <w:ilvl w:val="0"/>
          <w:numId w:val="50"/>
        </w:numPr>
      </w:pPr>
      <w:r>
        <w:t>You should see that all permissions have been give</w:t>
      </w:r>
      <w:r w:rsidR="00B96FA1">
        <w:t>n</w:t>
      </w:r>
      <w:r>
        <w:t xml:space="preserve"> to th</w:t>
      </w:r>
      <w:r w:rsidR="003B6B95">
        <w:t>e user</w:t>
      </w:r>
      <w:r>
        <w:t>.</w:t>
      </w:r>
      <w:r w:rsidR="00F72E01">
        <w:br/>
      </w:r>
      <w:r w:rsidR="00187C39" w:rsidRPr="00187C39">
        <w:rPr>
          <w:b/>
          <w:bCs/>
        </w:rPr>
        <w:t>m</w:t>
      </w:r>
      <w:r w:rsidRPr="00A44721">
        <w:rPr>
          <w:b/>
          <w:bCs/>
        </w:rPr>
        <w:t>y</w:t>
      </w:r>
      <w:r w:rsidR="00142D11">
        <w:rPr>
          <w:b/>
          <w:bCs/>
        </w:rPr>
        <w:t>_</w:t>
      </w:r>
      <w:r w:rsidRPr="00A44721">
        <w:rPr>
          <w:b/>
          <w:bCs/>
        </w:rPr>
        <w:t>script</w:t>
      </w:r>
      <w:r w:rsidR="00B12E6D">
        <w:rPr>
          <w:b/>
          <w:bCs/>
        </w:rPr>
        <w:t>.sh</w:t>
      </w:r>
      <w:r>
        <w:t xml:space="preserve"> should be green to indicate it is an executable script.</w:t>
      </w:r>
    </w:p>
    <w:p w14:paraId="3163AD73" w14:textId="45D6AAF1" w:rsidR="005678D6" w:rsidRDefault="005678D6" w:rsidP="003B62C3">
      <w:pPr>
        <w:pStyle w:val="ListParagraph"/>
        <w:numPr>
          <w:ilvl w:val="0"/>
          <w:numId w:val="50"/>
        </w:numPr>
      </w:pPr>
      <w:r>
        <w:t xml:space="preserve">Insert a screenshot of the results of your </w:t>
      </w:r>
      <w:r w:rsidRPr="0093597F">
        <w:rPr>
          <w:b/>
          <w:bCs/>
        </w:rPr>
        <w:t>ls -l</w:t>
      </w:r>
      <w:r>
        <w:t xml:space="preserve"> command.</w:t>
      </w:r>
    </w:p>
    <w:sdt>
      <w:sdtPr>
        <w:rPr>
          <w:rStyle w:val="Red"/>
        </w:rPr>
        <w:id w:val="1639301935"/>
        <w:placeholder>
          <w:docPart w:val="0DF01CF59AC74A758CB3BF469457ED02"/>
        </w:placeholder>
        <w:showingPlcHdr/>
      </w:sdtPr>
      <w:sdtEndPr>
        <w:rPr>
          <w:rStyle w:val="DefaultParagraphFont"/>
          <w:color w:val="auto"/>
        </w:rPr>
      </w:sdtEndPr>
      <w:sdtContent>
        <w:p w14:paraId="1BA36801" w14:textId="77777777" w:rsidR="005678D6" w:rsidRDefault="005678D6" w:rsidP="005678D6">
          <w:pPr>
            <w:rPr>
              <w:rStyle w:val="Red"/>
            </w:rPr>
          </w:pPr>
          <w:r w:rsidRPr="005678D6">
            <w:rPr>
              <w:rStyle w:val="PlaceholderText"/>
              <w:color w:val="FF0000"/>
            </w:rPr>
            <w:t>Click or tap here to enter text.</w:t>
          </w:r>
        </w:p>
      </w:sdtContent>
    </w:sdt>
    <w:p w14:paraId="4B44FE43" w14:textId="4A7BB9DE" w:rsidR="005678D6" w:rsidRDefault="005678D6" w:rsidP="005678D6">
      <w:r>
        <w:t>Let’s test our script to make sure it works.</w:t>
      </w:r>
      <w:r w:rsidR="00D72A8E">
        <w:t xml:space="preserve"> Let’s delete the logfile to make it easier to see that our script worked.</w:t>
      </w:r>
    </w:p>
    <w:p w14:paraId="7ABFA7F7" w14:textId="2BEE9F1C" w:rsidR="005678D6" w:rsidRDefault="00D72A8E" w:rsidP="003B62C3">
      <w:pPr>
        <w:pStyle w:val="ListParagraph"/>
        <w:numPr>
          <w:ilvl w:val="0"/>
          <w:numId w:val="50"/>
        </w:numPr>
      </w:pPr>
      <w:r>
        <w:t xml:space="preserve">Type: </w:t>
      </w:r>
      <w:r w:rsidRPr="00B72A2A">
        <w:rPr>
          <w:b/>
          <w:bCs/>
        </w:rPr>
        <w:t>rm logfile</w:t>
      </w:r>
    </w:p>
    <w:p w14:paraId="7C5ACAD0" w14:textId="413C1781" w:rsidR="00D72A8E" w:rsidRPr="00F23182" w:rsidRDefault="00B72A2A" w:rsidP="003B62C3">
      <w:pPr>
        <w:pStyle w:val="ListParagraph"/>
        <w:numPr>
          <w:ilvl w:val="0"/>
          <w:numId w:val="50"/>
        </w:numPr>
      </w:pPr>
      <w:r>
        <w:t xml:space="preserve">Type: </w:t>
      </w:r>
      <w:r w:rsidRPr="00F23182">
        <w:rPr>
          <w:b/>
          <w:bCs/>
        </w:rPr>
        <w:t>./my</w:t>
      </w:r>
      <w:r w:rsidR="000757D5">
        <w:rPr>
          <w:b/>
          <w:bCs/>
        </w:rPr>
        <w:t>_</w:t>
      </w:r>
      <w:r w:rsidRPr="00F23182">
        <w:rPr>
          <w:b/>
          <w:bCs/>
        </w:rPr>
        <w:t>script</w:t>
      </w:r>
      <w:r w:rsidR="00041355">
        <w:rPr>
          <w:b/>
          <w:bCs/>
        </w:rPr>
        <w:t>.</w:t>
      </w:r>
      <w:r w:rsidR="00BF47A7">
        <w:rPr>
          <w:b/>
          <w:bCs/>
        </w:rPr>
        <w:t>s</w:t>
      </w:r>
      <w:r w:rsidR="00041355">
        <w:rPr>
          <w:b/>
          <w:bCs/>
        </w:rPr>
        <w:t>h</w:t>
      </w:r>
    </w:p>
    <w:p w14:paraId="0713D80E" w14:textId="3CAB8000" w:rsidR="00F23182" w:rsidRDefault="00537ECE" w:rsidP="003B62C3">
      <w:pPr>
        <w:pStyle w:val="ListParagraph"/>
        <w:numPr>
          <w:ilvl w:val="0"/>
          <w:numId w:val="50"/>
        </w:numPr>
      </w:pPr>
      <w:r>
        <w:t xml:space="preserve">Type: </w:t>
      </w:r>
      <w:r w:rsidRPr="00537ECE">
        <w:rPr>
          <w:b/>
          <w:bCs/>
        </w:rPr>
        <w:t>cat logfile</w:t>
      </w:r>
    </w:p>
    <w:p w14:paraId="0BC5E236" w14:textId="77777777" w:rsidR="00537ECE" w:rsidRDefault="00537ECE" w:rsidP="003B62C3">
      <w:pPr>
        <w:pStyle w:val="ListParagraph"/>
        <w:numPr>
          <w:ilvl w:val="0"/>
          <w:numId w:val="50"/>
        </w:numPr>
      </w:pPr>
      <w:r>
        <w:t>Insert a screenshot of the results of your ls -l command.</w:t>
      </w:r>
    </w:p>
    <w:sdt>
      <w:sdtPr>
        <w:rPr>
          <w:rStyle w:val="Red"/>
        </w:rPr>
        <w:id w:val="-959032292"/>
        <w:placeholder>
          <w:docPart w:val="567E13F418F94F53B40A5551791EE353"/>
        </w:placeholder>
        <w:showingPlcHdr/>
      </w:sdtPr>
      <w:sdtEndPr>
        <w:rPr>
          <w:rStyle w:val="DefaultParagraphFont"/>
          <w:color w:val="auto"/>
        </w:rPr>
      </w:sdtEndPr>
      <w:sdtContent>
        <w:p w14:paraId="7A77DD22" w14:textId="4183E697" w:rsidR="00537ECE" w:rsidRDefault="00537ECE" w:rsidP="00537ECE">
          <w:r w:rsidRPr="00537ECE">
            <w:rPr>
              <w:rStyle w:val="PlaceholderText"/>
              <w:color w:val="FF0000"/>
            </w:rPr>
            <w:t>Click or tap here to enter text.</w:t>
          </w:r>
        </w:p>
      </w:sdtContent>
    </w:sdt>
    <w:p w14:paraId="21AFEA00" w14:textId="5AE44ABF" w:rsidR="00AE311E" w:rsidRDefault="00AE311E" w:rsidP="00AE311E">
      <w:pPr>
        <w:pStyle w:val="Heading1"/>
      </w:pPr>
      <w:bookmarkStart w:id="7" w:name="_Toc194511229"/>
      <w:r>
        <w:t xml:space="preserve">Create </w:t>
      </w:r>
      <w:proofErr w:type="spellStart"/>
      <w:r>
        <w:t>cron</w:t>
      </w:r>
      <w:proofErr w:type="spellEnd"/>
      <w:r>
        <w:t xml:space="preserve"> job</w:t>
      </w:r>
      <w:bookmarkEnd w:id="7"/>
    </w:p>
    <w:p w14:paraId="6DC39C83" w14:textId="6287A999" w:rsidR="00FE3359" w:rsidRDefault="00FE3359" w:rsidP="00AE311E">
      <w:r>
        <w:t>We are going to schedule our script to run every 60 seconds. This will allow us to see if it works properly.</w:t>
      </w:r>
    </w:p>
    <w:p w14:paraId="75549C68" w14:textId="6D2C692A" w:rsidR="00D54E98" w:rsidRDefault="00D54E98" w:rsidP="00AE311E">
      <w:pPr>
        <w:pStyle w:val="ListParagraph"/>
        <w:numPr>
          <w:ilvl w:val="0"/>
          <w:numId w:val="10"/>
        </w:numPr>
      </w:pPr>
      <w:r>
        <w:t>Go to</w:t>
      </w:r>
      <w:r w:rsidR="004608FA">
        <w:t xml:space="preserve">: </w:t>
      </w:r>
      <w:hyperlink r:id="rId11" w:history="1">
        <w:r w:rsidR="004441A5">
          <w:rPr>
            <w:rStyle w:val="Hyperlink"/>
          </w:rPr>
          <w:t>http://www.crontab-generator.org</w:t>
        </w:r>
      </w:hyperlink>
    </w:p>
    <w:p w14:paraId="50E0BAB1" w14:textId="20C7F065" w:rsidR="004608FA" w:rsidRDefault="00E53F41" w:rsidP="00AE311E">
      <w:pPr>
        <w:pStyle w:val="ListParagraph"/>
        <w:numPr>
          <w:ilvl w:val="0"/>
          <w:numId w:val="10"/>
        </w:numPr>
      </w:pPr>
      <w:r>
        <w:lastRenderedPageBreak/>
        <w:t>Leave all the settings as they are. We want to schedule our crontab job every minute.</w:t>
      </w:r>
    </w:p>
    <w:p w14:paraId="315E2257" w14:textId="1194A902" w:rsidR="00E53F41" w:rsidRPr="00E53F41" w:rsidRDefault="00E53F41" w:rsidP="00AE311E">
      <w:pPr>
        <w:pStyle w:val="ListParagraph"/>
        <w:numPr>
          <w:ilvl w:val="0"/>
          <w:numId w:val="10"/>
        </w:numPr>
      </w:pPr>
      <w:r>
        <w:t xml:space="preserve">Go down to where it says: </w:t>
      </w:r>
      <w:r w:rsidRPr="00E53F41">
        <w:rPr>
          <w:b/>
          <w:bCs/>
        </w:rPr>
        <w:t>Command To Execute</w:t>
      </w:r>
    </w:p>
    <w:p w14:paraId="0F247F81" w14:textId="0F5E7223" w:rsidR="00E53F41" w:rsidRPr="00E53F41" w:rsidRDefault="00E53F41" w:rsidP="00AE311E">
      <w:pPr>
        <w:pStyle w:val="ListParagraph"/>
        <w:numPr>
          <w:ilvl w:val="0"/>
          <w:numId w:val="10"/>
        </w:numPr>
      </w:pPr>
      <w:r>
        <w:t xml:space="preserve">Type in: </w:t>
      </w:r>
      <w:r w:rsidRPr="00E53F41">
        <w:rPr>
          <w:b/>
          <w:bCs/>
        </w:rPr>
        <w:t>/home/user/my</w:t>
      </w:r>
      <w:r w:rsidR="00D767B0">
        <w:rPr>
          <w:b/>
          <w:bCs/>
        </w:rPr>
        <w:t>_</w:t>
      </w:r>
      <w:r w:rsidRPr="00E53F41">
        <w:rPr>
          <w:b/>
          <w:bCs/>
        </w:rPr>
        <w:t>s</w:t>
      </w:r>
      <w:r w:rsidR="0081030B">
        <w:rPr>
          <w:b/>
          <w:bCs/>
        </w:rPr>
        <w:t>c</w:t>
      </w:r>
      <w:r w:rsidRPr="00E53F41">
        <w:rPr>
          <w:b/>
          <w:bCs/>
        </w:rPr>
        <w:t>ript</w:t>
      </w:r>
      <w:r w:rsidR="0081030B">
        <w:rPr>
          <w:b/>
          <w:bCs/>
        </w:rPr>
        <w:t>.sh</w:t>
      </w:r>
    </w:p>
    <w:p w14:paraId="5001ADEE" w14:textId="5EACE71C" w:rsidR="00E53F41" w:rsidRPr="00E53F41" w:rsidRDefault="00E53F41" w:rsidP="00AE311E">
      <w:pPr>
        <w:pStyle w:val="ListParagraph"/>
        <w:numPr>
          <w:ilvl w:val="0"/>
          <w:numId w:val="10"/>
        </w:numPr>
      </w:pPr>
      <w:r>
        <w:t xml:space="preserve">Go to the bottom: </w:t>
      </w:r>
      <w:r w:rsidRPr="00BF00E6">
        <w:t xml:space="preserve">Click </w:t>
      </w:r>
      <w:r w:rsidRPr="00E53F41">
        <w:rPr>
          <w:b/>
          <w:bCs/>
        </w:rPr>
        <w:t>Generate Crontab Line</w:t>
      </w:r>
    </w:p>
    <w:p w14:paraId="2A2B00C1" w14:textId="4CC0F2DF" w:rsidR="00E53F41" w:rsidRDefault="00E53F41" w:rsidP="00AE311E">
      <w:pPr>
        <w:pStyle w:val="ListParagraph"/>
        <w:numPr>
          <w:ilvl w:val="0"/>
          <w:numId w:val="10"/>
        </w:numPr>
      </w:pPr>
      <w:r>
        <w:t>The result will appear at the top of the page.</w:t>
      </w:r>
    </w:p>
    <w:p w14:paraId="21322D94" w14:textId="4808D06A" w:rsidR="00E53F41" w:rsidRDefault="00D767B0" w:rsidP="00D767B0">
      <w:r>
        <w:rPr>
          <w:noProof/>
        </w:rPr>
        <w:drawing>
          <wp:inline distT="0" distB="0" distL="0" distR="0" wp14:anchorId="1530545E" wp14:editId="1D34D866">
            <wp:extent cx="4297680" cy="2148840"/>
            <wp:effectExtent l="38100" t="38100" r="102870" b="99060"/>
            <wp:docPr id="1142989763"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9763" name="Picture 1" descr="A screenshot of a message&#10;&#10;AI-generated content may be incorrect."/>
                    <pic:cNvPicPr/>
                  </pic:nvPicPr>
                  <pic:blipFill>
                    <a:blip r:embed="rId12"/>
                    <a:stretch>
                      <a:fillRect/>
                    </a:stretch>
                  </pic:blipFill>
                  <pic:spPr>
                    <a:xfrm>
                      <a:off x="0" y="0"/>
                      <a:ext cx="4297680" cy="21488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B1915A" w14:textId="77777777" w:rsidR="006D51F6" w:rsidRPr="00B908CE" w:rsidRDefault="006D51F6" w:rsidP="006D51F6">
      <w:pPr>
        <w:pStyle w:val="ListParagraph"/>
        <w:numPr>
          <w:ilvl w:val="0"/>
          <w:numId w:val="10"/>
        </w:numPr>
      </w:pPr>
      <w:r>
        <w:t xml:space="preserve">At a terminal prompt </w:t>
      </w:r>
      <w:r>
        <w:sym w:font="Wingdings" w:char="F0E0"/>
      </w:r>
      <w:r>
        <w:t xml:space="preserve"> </w:t>
      </w:r>
      <w:r w:rsidRPr="00B908CE">
        <w:rPr>
          <w:b/>
          <w:bCs/>
        </w:rPr>
        <w:t>crontab -e</w:t>
      </w:r>
    </w:p>
    <w:p w14:paraId="7D2EDBC2" w14:textId="1AD38813" w:rsidR="006D51F6" w:rsidRDefault="000754FF" w:rsidP="00AE311E">
      <w:pPr>
        <w:pStyle w:val="ListParagraph"/>
        <w:numPr>
          <w:ilvl w:val="0"/>
          <w:numId w:val="10"/>
        </w:numPr>
      </w:pPr>
      <w:r>
        <w:t>Choose 1 for nano.</w:t>
      </w:r>
    </w:p>
    <w:p w14:paraId="7AF66F3C" w14:textId="595B3380" w:rsidR="000754FF" w:rsidRDefault="000754FF" w:rsidP="00AE311E">
      <w:pPr>
        <w:pStyle w:val="ListParagraph"/>
        <w:numPr>
          <w:ilvl w:val="0"/>
          <w:numId w:val="10"/>
        </w:numPr>
      </w:pPr>
      <w:r>
        <w:t>Go to the bottom of the script.</w:t>
      </w:r>
    </w:p>
    <w:p w14:paraId="0D3E7D33" w14:textId="3AB75FC5" w:rsidR="00555D85" w:rsidRDefault="00555D85" w:rsidP="00AE311E">
      <w:pPr>
        <w:pStyle w:val="ListParagraph"/>
        <w:numPr>
          <w:ilvl w:val="0"/>
          <w:numId w:val="10"/>
        </w:numPr>
      </w:pPr>
      <w:r>
        <w:t xml:space="preserve">Copy and paste the crontab line </w:t>
      </w:r>
      <w:r w:rsidR="000754FF">
        <w:t xml:space="preserve">that you generated earlier </w:t>
      </w:r>
      <w:r>
        <w:t xml:space="preserve">into </w:t>
      </w:r>
      <w:r w:rsidR="00E71905">
        <w:t>nano</w:t>
      </w:r>
      <w:r>
        <w:t>.</w:t>
      </w:r>
    </w:p>
    <w:p w14:paraId="6CEBFAA8" w14:textId="025B91BD" w:rsidR="00F72142" w:rsidRDefault="002D4E0E" w:rsidP="00AE311E">
      <w:pPr>
        <w:pStyle w:val="ListParagraph"/>
        <w:numPr>
          <w:ilvl w:val="0"/>
          <w:numId w:val="10"/>
        </w:numPr>
      </w:pPr>
      <w:r>
        <w:t>Save the</w:t>
      </w:r>
      <w:r w:rsidR="00F72142">
        <w:t xml:space="preserve"> file and quit </w:t>
      </w:r>
      <w:r w:rsidR="00E71905">
        <w:t>nano</w:t>
      </w:r>
      <w:r w:rsidR="00F72142">
        <w:t>.</w:t>
      </w:r>
    </w:p>
    <w:p w14:paraId="3E761582" w14:textId="4E5C5F3F" w:rsidR="00D97A18" w:rsidRDefault="00CC5C29" w:rsidP="00AE311E">
      <w:pPr>
        <w:pStyle w:val="ListParagraph"/>
        <w:numPr>
          <w:ilvl w:val="0"/>
          <w:numId w:val="10"/>
        </w:numPr>
      </w:pPr>
      <w:r>
        <w:t>You should see the following if you were successful.</w:t>
      </w:r>
    </w:p>
    <w:p w14:paraId="48BED093" w14:textId="52B4D60B" w:rsidR="00CC5C29" w:rsidRDefault="006D51F6" w:rsidP="003E1DF5">
      <w:r>
        <w:rPr>
          <w:noProof/>
        </w:rPr>
        <w:drawing>
          <wp:inline distT="0" distB="0" distL="0" distR="0" wp14:anchorId="7E845655" wp14:editId="3A1BCB04">
            <wp:extent cx="4142232" cy="1408176"/>
            <wp:effectExtent l="38100" t="38100" r="86995" b="97155"/>
            <wp:docPr id="14916083" name="Picture 1" descr="A computer screen shot of a key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083" name="Picture 1" descr="A computer screen shot of a keyboard&#10;&#10;AI-generated content may be incorrect."/>
                    <pic:cNvPicPr/>
                  </pic:nvPicPr>
                  <pic:blipFill>
                    <a:blip r:embed="rId13"/>
                    <a:stretch>
                      <a:fillRect/>
                    </a:stretch>
                  </pic:blipFill>
                  <pic:spPr>
                    <a:xfrm>
                      <a:off x="0" y="0"/>
                      <a:ext cx="4142232" cy="140817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0D7BF" w14:textId="4496026A" w:rsidR="00A348D6" w:rsidRPr="00A348D6" w:rsidRDefault="00A348D6" w:rsidP="00AE311E">
      <w:pPr>
        <w:pStyle w:val="ListParagraph"/>
        <w:numPr>
          <w:ilvl w:val="0"/>
          <w:numId w:val="10"/>
        </w:numPr>
      </w:pPr>
      <w:r w:rsidRPr="00A348D6">
        <w:t>It may take a minute</w:t>
      </w:r>
      <w:r>
        <w:t xml:space="preserve"> for the job to run</w:t>
      </w:r>
      <w:r w:rsidR="00046194">
        <w:t>.</w:t>
      </w:r>
    </w:p>
    <w:p w14:paraId="229F4DD6" w14:textId="21B6F58E" w:rsidR="001C63FD" w:rsidRPr="00A348D6" w:rsidRDefault="00A348D6" w:rsidP="00AE311E">
      <w:pPr>
        <w:pStyle w:val="ListParagraph"/>
        <w:numPr>
          <w:ilvl w:val="0"/>
          <w:numId w:val="10"/>
        </w:numPr>
      </w:pPr>
      <w:r>
        <w:lastRenderedPageBreak/>
        <w:t xml:space="preserve">Type: </w:t>
      </w:r>
      <w:r w:rsidRPr="00A348D6">
        <w:rPr>
          <w:b/>
          <w:bCs/>
        </w:rPr>
        <w:t>ls -l</w:t>
      </w:r>
    </w:p>
    <w:p w14:paraId="02F714F1" w14:textId="63B79AD0" w:rsidR="00A348D6" w:rsidRDefault="00A348D6" w:rsidP="00AE311E">
      <w:pPr>
        <w:pStyle w:val="ListParagraph"/>
        <w:numPr>
          <w:ilvl w:val="0"/>
          <w:numId w:val="10"/>
        </w:numPr>
      </w:pPr>
      <w:r w:rsidRPr="00A348D6">
        <w:t xml:space="preserve">You should see that the time on </w:t>
      </w:r>
      <w:r>
        <w:t xml:space="preserve">the </w:t>
      </w:r>
      <w:r w:rsidRPr="00A348D6">
        <w:t>logfile changed.</w:t>
      </w:r>
    </w:p>
    <w:p w14:paraId="612E34CF" w14:textId="14FD08FA" w:rsidR="00A348D6" w:rsidRDefault="00653E09" w:rsidP="00AE311E">
      <w:pPr>
        <w:pStyle w:val="ListParagraph"/>
        <w:numPr>
          <w:ilvl w:val="0"/>
          <w:numId w:val="10"/>
        </w:numPr>
      </w:pPr>
      <w:r>
        <w:t>Insert two screenshots a minute apart to show that your crontab job is running.</w:t>
      </w:r>
    </w:p>
    <w:sdt>
      <w:sdtPr>
        <w:rPr>
          <w:rStyle w:val="Red"/>
        </w:rPr>
        <w:id w:val="-339003819"/>
        <w:placeholder>
          <w:docPart w:val="BC21AA946EA142C4AAD8446CDC84A42A"/>
        </w:placeholder>
        <w:showingPlcHdr/>
      </w:sdtPr>
      <w:sdtEndPr>
        <w:rPr>
          <w:rStyle w:val="DefaultParagraphFont"/>
          <w:color w:val="auto"/>
        </w:rPr>
      </w:sdtEndPr>
      <w:sdtContent>
        <w:p w14:paraId="59F269F4" w14:textId="77777777" w:rsidR="00E7213B" w:rsidRDefault="00E7213B" w:rsidP="00E7213B">
          <w:pPr>
            <w:rPr>
              <w:rStyle w:val="Red"/>
            </w:rPr>
          </w:pPr>
          <w:r w:rsidRPr="00E7213B">
            <w:rPr>
              <w:rStyle w:val="PlaceholderText"/>
              <w:color w:val="FF0000"/>
            </w:rPr>
            <w:t>Click or tap here to enter text.</w:t>
          </w:r>
        </w:p>
      </w:sdtContent>
    </w:sdt>
    <w:p w14:paraId="40675E02" w14:textId="3AC55BD4" w:rsidR="00E63F4E" w:rsidRDefault="00E63F4E" w:rsidP="00AE311E">
      <w:pPr>
        <w:pStyle w:val="ListParagraph"/>
        <w:numPr>
          <w:ilvl w:val="0"/>
          <w:numId w:val="10"/>
        </w:numPr>
      </w:pPr>
      <w:r>
        <w:t>Let’s r</w:t>
      </w:r>
      <w:r w:rsidR="00CE043F">
        <w:t>emove</w:t>
      </w:r>
      <w:r>
        <w:t xml:space="preserve"> the current crontab </w:t>
      </w:r>
      <w:r w:rsidR="00CE043F">
        <w:t>file</w:t>
      </w:r>
      <w:r>
        <w:t>. We really don’t need this job running every minute.</w:t>
      </w:r>
    </w:p>
    <w:p w14:paraId="4A4E257A" w14:textId="5A6CAFBB" w:rsidR="00E7213B" w:rsidRPr="00902F87" w:rsidRDefault="00EF2080" w:rsidP="00AE311E">
      <w:pPr>
        <w:pStyle w:val="ListParagraph"/>
        <w:numPr>
          <w:ilvl w:val="0"/>
          <w:numId w:val="10"/>
        </w:numPr>
      </w:pPr>
      <w:r>
        <w:t xml:space="preserve">Type: </w:t>
      </w:r>
      <w:r w:rsidRPr="00E63F4E">
        <w:rPr>
          <w:b/>
          <w:bCs/>
        </w:rPr>
        <w:t>crontab -r</w:t>
      </w:r>
    </w:p>
    <w:p w14:paraId="1152223E" w14:textId="77777777" w:rsidR="00332D2A" w:rsidRDefault="00332D2A" w:rsidP="00332D2A">
      <w:pPr>
        <w:pStyle w:val="Heading2"/>
      </w:pPr>
      <w:bookmarkStart w:id="8" w:name="_Toc194511230"/>
      <w:r>
        <w:t>Assignment Submission</w:t>
      </w:r>
      <w:bookmarkEnd w:id="8"/>
    </w:p>
    <w:p w14:paraId="1B2A9092" w14:textId="5D5B24D8" w:rsidR="00902F87" w:rsidRPr="00A348D6" w:rsidRDefault="00332D2A" w:rsidP="00332D2A">
      <w:r>
        <w:t xml:space="preserve">Attach this completed document to the assignment in </w:t>
      </w:r>
      <w:proofErr w:type="spellStart"/>
      <w:r>
        <w:t>BlackBoard</w:t>
      </w:r>
      <w:proofErr w:type="spellEnd"/>
      <w:r>
        <w:t>.</w:t>
      </w:r>
    </w:p>
    <w:sectPr w:rsidR="00902F87" w:rsidRPr="00A348D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B164B" w14:textId="77777777" w:rsidR="00CA2B61" w:rsidRDefault="00CA2B61" w:rsidP="00CA2B61">
      <w:pPr>
        <w:spacing w:before="0" w:after="0" w:line="240" w:lineRule="auto"/>
      </w:pPr>
      <w:r>
        <w:separator/>
      </w:r>
    </w:p>
  </w:endnote>
  <w:endnote w:type="continuationSeparator" w:id="0">
    <w:p w14:paraId="4AC0E940" w14:textId="77777777" w:rsidR="00CA2B61" w:rsidRDefault="00CA2B61" w:rsidP="00CA2B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B9B40" w14:textId="77777777" w:rsidR="00301172" w:rsidRDefault="00301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5D10" w14:textId="3C3E97FB" w:rsidR="00CA2B61" w:rsidRDefault="008367AF" w:rsidP="00E6394F">
    <w:pPr>
      <w:pStyle w:val="Footer"/>
      <w:tabs>
        <w:tab w:val="right" w:pos="9900"/>
      </w:tabs>
    </w:pPr>
    <w:proofErr w:type="spellStart"/>
    <w:r>
      <w:t>c</w:t>
    </w:r>
    <w:r w:rsidR="00CA2B61">
      <w:t>ron</w:t>
    </w:r>
    <w:proofErr w:type="spellEnd"/>
    <w:r w:rsidR="00CA2B61">
      <w:t xml:space="preserve"> Script Scheduling</w:t>
    </w:r>
    <w:r w:rsidR="00CA2B61" w:rsidRPr="00A87D54">
      <w:tab/>
      <w:t xml:space="preserve">Page </w:t>
    </w:r>
    <w:r w:rsidR="00CA2B61" w:rsidRPr="00A87D54">
      <w:fldChar w:fldCharType="begin"/>
    </w:r>
    <w:r w:rsidR="00CA2B61" w:rsidRPr="00A87D54">
      <w:instrText xml:space="preserve"> PAGE </w:instrText>
    </w:r>
    <w:r w:rsidR="00CA2B61" w:rsidRPr="00A87D54">
      <w:fldChar w:fldCharType="separate"/>
    </w:r>
    <w:r w:rsidR="00CA2B61">
      <w:t>1</w:t>
    </w:r>
    <w:r w:rsidR="00CA2B61" w:rsidRPr="00A87D54">
      <w:fldChar w:fldCharType="end"/>
    </w:r>
    <w:r w:rsidR="00CA2B61" w:rsidRPr="00A87D54">
      <w:t xml:space="preserve"> of </w:t>
    </w:r>
    <w:fldSimple w:instr=" NUMPAGES ">
      <w:r w:rsidR="00CA2B61">
        <w:t>10</w:t>
      </w:r>
    </w:fldSimple>
    <w:r w:rsidR="00CA2B61" w:rsidRPr="00A87D54">
      <w:tab/>
      <w:t xml:space="preserve">Revised: </w:t>
    </w:r>
    <w:r w:rsidR="00E6394F">
      <w:fldChar w:fldCharType="begin"/>
    </w:r>
    <w:r w:rsidR="00E6394F">
      <w:instrText xml:space="preserve"> SAVEDATE \@ "M/d/yyyy" \* MERGEFORMAT </w:instrText>
    </w:r>
    <w:r w:rsidR="00E6394F">
      <w:fldChar w:fldCharType="separate"/>
    </w:r>
    <w:r w:rsidR="008F189E">
      <w:rPr>
        <w:noProof/>
      </w:rPr>
      <w:t>4/2/2025</w:t>
    </w:r>
    <w:r w:rsidR="00E6394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73D02" w14:textId="77777777" w:rsidR="00301172" w:rsidRDefault="0030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D8C6A" w14:textId="77777777" w:rsidR="00CA2B61" w:rsidRDefault="00CA2B61" w:rsidP="00CA2B61">
      <w:pPr>
        <w:spacing w:before="0" w:after="0" w:line="240" w:lineRule="auto"/>
      </w:pPr>
      <w:r>
        <w:separator/>
      </w:r>
    </w:p>
  </w:footnote>
  <w:footnote w:type="continuationSeparator" w:id="0">
    <w:p w14:paraId="4797AD1E" w14:textId="77777777" w:rsidR="00CA2B61" w:rsidRDefault="00CA2B61" w:rsidP="00CA2B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0D6EA" w14:textId="77777777" w:rsidR="00301172" w:rsidRDefault="00301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2FAD8" w14:textId="77777777" w:rsidR="00301172" w:rsidRDefault="00301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52C4" w14:textId="77777777" w:rsidR="00301172" w:rsidRDefault="00301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FD6"/>
    <w:multiLevelType w:val="hybridMultilevel"/>
    <w:tmpl w:val="3428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6286A58"/>
    <w:multiLevelType w:val="hybridMultilevel"/>
    <w:tmpl w:val="FF5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03ECF"/>
    <w:multiLevelType w:val="hybridMultilevel"/>
    <w:tmpl w:val="3490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EA7E51"/>
    <w:multiLevelType w:val="hybridMultilevel"/>
    <w:tmpl w:val="155E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84206A9"/>
    <w:multiLevelType w:val="hybridMultilevel"/>
    <w:tmpl w:val="AA748E3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045AC4"/>
    <w:multiLevelType w:val="hybridMultilevel"/>
    <w:tmpl w:val="D1B2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27F6CF8"/>
    <w:multiLevelType w:val="hybridMultilevel"/>
    <w:tmpl w:val="B686D5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6" w15:restartNumberingAfterBreak="0">
    <w:nsid w:val="6C251121"/>
    <w:multiLevelType w:val="hybridMultilevel"/>
    <w:tmpl w:val="A6684DF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984367"/>
    <w:multiLevelType w:val="hybridMultilevel"/>
    <w:tmpl w:val="155EFD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4701465">
    <w:abstractNumId w:val="26"/>
  </w:num>
  <w:num w:numId="2" w16cid:durableId="2095974632">
    <w:abstractNumId w:val="28"/>
  </w:num>
  <w:num w:numId="3" w16cid:durableId="1781677258">
    <w:abstractNumId w:val="35"/>
  </w:num>
  <w:num w:numId="4" w16cid:durableId="209921433">
    <w:abstractNumId w:val="18"/>
  </w:num>
  <w:num w:numId="5" w16cid:durableId="1585533488">
    <w:abstractNumId w:val="36"/>
  </w:num>
  <w:num w:numId="6" w16cid:durableId="1504321159">
    <w:abstractNumId w:val="2"/>
  </w:num>
  <w:num w:numId="7" w16cid:durableId="1338188898">
    <w:abstractNumId w:val="0"/>
  </w:num>
  <w:num w:numId="8" w16cid:durableId="536308962">
    <w:abstractNumId w:val="21"/>
  </w:num>
  <w:num w:numId="9" w16cid:durableId="1918317357">
    <w:abstractNumId w:val="5"/>
  </w:num>
  <w:num w:numId="10" w16cid:durableId="719742753">
    <w:abstractNumId w:val="45"/>
  </w:num>
  <w:num w:numId="11" w16cid:durableId="800995324">
    <w:abstractNumId w:val="23"/>
  </w:num>
  <w:num w:numId="12" w16cid:durableId="1472554903">
    <w:abstractNumId w:val="49"/>
  </w:num>
  <w:num w:numId="13" w16cid:durableId="1145972536">
    <w:abstractNumId w:val="15"/>
  </w:num>
  <w:num w:numId="14" w16cid:durableId="1988245776">
    <w:abstractNumId w:val="43"/>
  </w:num>
  <w:num w:numId="15" w16cid:durableId="727800422">
    <w:abstractNumId w:val="16"/>
  </w:num>
  <w:num w:numId="16" w16cid:durableId="117260861">
    <w:abstractNumId w:val="29"/>
  </w:num>
  <w:num w:numId="17" w16cid:durableId="1346205470">
    <w:abstractNumId w:val="14"/>
  </w:num>
  <w:num w:numId="18" w16cid:durableId="1980837009">
    <w:abstractNumId w:val="13"/>
  </w:num>
  <w:num w:numId="19" w16cid:durableId="316110965">
    <w:abstractNumId w:val="37"/>
  </w:num>
  <w:num w:numId="20" w16cid:durableId="2121335059">
    <w:abstractNumId w:val="1"/>
  </w:num>
  <w:num w:numId="21" w16cid:durableId="1862545845">
    <w:abstractNumId w:val="38"/>
  </w:num>
  <w:num w:numId="22" w16cid:durableId="1936938559">
    <w:abstractNumId w:val="41"/>
  </w:num>
  <w:num w:numId="23" w16cid:durableId="1102916677">
    <w:abstractNumId w:val="33"/>
  </w:num>
  <w:num w:numId="24" w16cid:durableId="293289154">
    <w:abstractNumId w:val="30"/>
  </w:num>
  <w:num w:numId="25" w16cid:durableId="515584501">
    <w:abstractNumId w:val="48"/>
  </w:num>
  <w:num w:numId="26" w16cid:durableId="574973150">
    <w:abstractNumId w:val="19"/>
  </w:num>
  <w:num w:numId="27" w16cid:durableId="1288585658">
    <w:abstractNumId w:val="22"/>
  </w:num>
  <w:num w:numId="28" w16cid:durableId="346106532">
    <w:abstractNumId w:val="8"/>
  </w:num>
  <w:num w:numId="29" w16cid:durableId="144588687">
    <w:abstractNumId w:val="20"/>
  </w:num>
  <w:num w:numId="30" w16cid:durableId="113527255">
    <w:abstractNumId w:val="40"/>
  </w:num>
  <w:num w:numId="31" w16cid:durableId="1385061357">
    <w:abstractNumId w:val="44"/>
  </w:num>
  <w:num w:numId="32" w16cid:durableId="1340501879">
    <w:abstractNumId w:val="11"/>
  </w:num>
  <w:num w:numId="33" w16cid:durableId="485821749">
    <w:abstractNumId w:val="47"/>
  </w:num>
  <w:num w:numId="34" w16cid:durableId="359431651">
    <w:abstractNumId w:val="9"/>
  </w:num>
  <w:num w:numId="35" w16cid:durableId="931359573">
    <w:abstractNumId w:val="46"/>
  </w:num>
  <w:num w:numId="36" w16cid:durableId="135925285">
    <w:abstractNumId w:val="27"/>
  </w:num>
  <w:num w:numId="37" w16cid:durableId="1195577483">
    <w:abstractNumId w:val="17"/>
  </w:num>
  <w:num w:numId="38" w16cid:durableId="858080792">
    <w:abstractNumId w:val="10"/>
  </w:num>
  <w:num w:numId="39" w16cid:durableId="1696224657">
    <w:abstractNumId w:val="25"/>
  </w:num>
  <w:num w:numId="40" w16cid:durableId="1020086103">
    <w:abstractNumId w:val="34"/>
  </w:num>
  <w:num w:numId="41" w16cid:durableId="79497288">
    <w:abstractNumId w:val="4"/>
  </w:num>
  <w:num w:numId="42" w16cid:durableId="1044017503">
    <w:abstractNumId w:val="42"/>
  </w:num>
  <w:num w:numId="43" w16cid:durableId="1542472106">
    <w:abstractNumId w:val="24"/>
  </w:num>
  <w:num w:numId="44" w16cid:durableId="829560636">
    <w:abstractNumId w:val="12"/>
  </w:num>
  <w:num w:numId="45" w16cid:durableId="2015186745">
    <w:abstractNumId w:val="32"/>
  </w:num>
  <w:num w:numId="46" w16cid:durableId="1230848977">
    <w:abstractNumId w:val="6"/>
  </w:num>
  <w:num w:numId="47" w16cid:durableId="1187787641">
    <w:abstractNumId w:val="31"/>
  </w:num>
  <w:num w:numId="48" w16cid:durableId="2022388698">
    <w:abstractNumId w:val="39"/>
  </w:num>
  <w:num w:numId="49" w16cid:durableId="1188910268">
    <w:abstractNumId w:val="7"/>
  </w:num>
  <w:num w:numId="50" w16cid:durableId="167333681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BD"/>
    <w:rsid w:val="00001752"/>
    <w:rsid w:val="00006476"/>
    <w:rsid w:val="00012B2E"/>
    <w:rsid w:val="00017111"/>
    <w:rsid w:val="000412E9"/>
    <w:rsid w:val="00041355"/>
    <w:rsid w:val="00046194"/>
    <w:rsid w:val="000534E9"/>
    <w:rsid w:val="000620B6"/>
    <w:rsid w:val="000754FF"/>
    <w:rsid w:val="000757D5"/>
    <w:rsid w:val="000941B5"/>
    <w:rsid w:val="000B0E99"/>
    <w:rsid w:val="000E255B"/>
    <w:rsid w:val="00100141"/>
    <w:rsid w:val="00111D57"/>
    <w:rsid w:val="00117878"/>
    <w:rsid w:val="00120448"/>
    <w:rsid w:val="00125BEE"/>
    <w:rsid w:val="00142D11"/>
    <w:rsid w:val="001509F8"/>
    <w:rsid w:val="001662EE"/>
    <w:rsid w:val="00181053"/>
    <w:rsid w:val="00181149"/>
    <w:rsid w:val="00183ED6"/>
    <w:rsid w:val="00187C39"/>
    <w:rsid w:val="001B49E1"/>
    <w:rsid w:val="001C63FD"/>
    <w:rsid w:val="001E5196"/>
    <w:rsid w:val="001F2DA1"/>
    <w:rsid w:val="00206F96"/>
    <w:rsid w:val="00252FBD"/>
    <w:rsid w:val="00275CAB"/>
    <w:rsid w:val="00287CFD"/>
    <w:rsid w:val="002A3622"/>
    <w:rsid w:val="002A5D4A"/>
    <w:rsid w:val="002D3412"/>
    <w:rsid w:val="002D4E0E"/>
    <w:rsid w:val="00301172"/>
    <w:rsid w:val="00330175"/>
    <w:rsid w:val="00332D2A"/>
    <w:rsid w:val="00337620"/>
    <w:rsid w:val="003403C5"/>
    <w:rsid w:val="00340DAB"/>
    <w:rsid w:val="00357D64"/>
    <w:rsid w:val="00361136"/>
    <w:rsid w:val="00395F00"/>
    <w:rsid w:val="003A65C7"/>
    <w:rsid w:val="003B0A85"/>
    <w:rsid w:val="003B62C3"/>
    <w:rsid w:val="003B6B95"/>
    <w:rsid w:val="003C4F39"/>
    <w:rsid w:val="003C645C"/>
    <w:rsid w:val="003E0AD9"/>
    <w:rsid w:val="003E1DF5"/>
    <w:rsid w:val="004119C9"/>
    <w:rsid w:val="0043421F"/>
    <w:rsid w:val="00435AB4"/>
    <w:rsid w:val="004441A5"/>
    <w:rsid w:val="004519C6"/>
    <w:rsid w:val="00457A47"/>
    <w:rsid w:val="004608FA"/>
    <w:rsid w:val="004628DF"/>
    <w:rsid w:val="00463237"/>
    <w:rsid w:val="00464BB6"/>
    <w:rsid w:val="0049390F"/>
    <w:rsid w:val="004E4571"/>
    <w:rsid w:val="00507938"/>
    <w:rsid w:val="005113B9"/>
    <w:rsid w:val="005137BF"/>
    <w:rsid w:val="00537ECE"/>
    <w:rsid w:val="005400ED"/>
    <w:rsid w:val="00553DBD"/>
    <w:rsid w:val="0055520B"/>
    <w:rsid w:val="00555D85"/>
    <w:rsid w:val="005678D6"/>
    <w:rsid w:val="00577CD8"/>
    <w:rsid w:val="005951C5"/>
    <w:rsid w:val="005B4403"/>
    <w:rsid w:val="005E16D2"/>
    <w:rsid w:val="005E308B"/>
    <w:rsid w:val="00601454"/>
    <w:rsid w:val="00601767"/>
    <w:rsid w:val="00603471"/>
    <w:rsid w:val="00623A30"/>
    <w:rsid w:val="00625E09"/>
    <w:rsid w:val="0063485B"/>
    <w:rsid w:val="00644302"/>
    <w:rsid w:val="00653E09"/>
    <w:rsid w:val="00662AB1"/>
    <w:rsid w:val="0069371F"/>
    <w:rsid w:val="006A7CE1"/>
    <w:rsid w:val="006B31CB"/>
    <w:rsid w:val="006C1BBD"/>
    <w:rsid w:val="006D51F6"/>
    <w:rsid w:val="006D668F"/>
    <w:rsid w:val="007023D8"/>
    <w:rsid w:val="00703BA8"/>
    <w:rsid w:val="00710CDF"/>
    <w:rsid w:val="00720792"/>
    <w:rsid w:val="0074623E"/>
    <w:rsid w:val="00771A61"/>
    <w:rsid w:val="007951E4"/>
    <w:rsid w:val="007A77B8"/>
    <w:rsid w:val="007B235A"/>
    <w:rsid w:val="007D2805"/>
    <w:rsid w:val="007E1E41"/>
    <w:rsid w:val="007E3250"/>
    <w:rsid w:val="007E5905"/>
    <w:rsid w:val="007F25D2"/>
    <w:rsid w:val="0081030B"/>
    <w:rsid w:val="00825096"/>
    <w:rsid w:val="008367AF"/>
    <w:rsid w:val="00846ED4"/>
    <w:rsid w:val="00875FF4"/>
    <w:rsid w:val="008764DA"/>
    <w:rsid w:val="008B0399"/>
    <w:rsid w:val="008D27D4"/>
    <w:rsid w:val="008F189E"/>
    <w:rsid w:val="008F6A97"/>
    <w:rsid w:val="008F7641"/>
    <w:rsid w:val="00902F87"/>
    <w:rsid w:val="00914C2B"/>
    <w:rsid w:val="009268F5"/>
    <w:rsid w:val="0093597F"/>
    <w:rsid w:val="009451F3"/>
    <w:rsid w:val="00953948"/>
    <w:rsid w:val="009650B5"/>
    <w:rsid w:val="00970AD2"/>
    <w:rsid w:val="00970BD9"/>
    <w:rsid w:val="009A1C07"/>
    <w:rsid w:val="009A7E53"/>
    <w:rsid w:val="009B04D1"/>
    <w:rsid w:val="009B08BF"/>
    <w:rsid w:val="009B7DF5"/>
    <w:rsid w:val="009D30C9"/>
    <w:rsid w:val="009E1286"/>
    <w:rsid w:val="009F52DA"/>
    <w:rsid w:val="00A348D6"/>
    <w:rsid w:val="00A368CA"/>
    <w:rsid w:val="00A44721"/>
    <w:rsid w:val="00A61774"/>
    <w:rsid w:val="00A721CA"/>
    <w:rsid w:val="00AB7B2D"/>
    <w:rsid w:val="00AC3D96"/>
    <w:rsid w:val="00AD5FD5"/>
    <w:rsid w:val="00AE311E"/>
    <w:rsid w:val="00B12E6D"/>
    <w:rsid w:val="00B40328"/>
    <w:rsid w:val="00B57C44"/>
    <w:rsid w:val="00B67C06"/>
    <w:rsid w:val="00B72A2A"/>
    <w:rsid w:val="00B7775C"/>
    <w:rsid w:val="00B908CE"/>
    <w:rsid w:val="00B924E5"/>
    <w:rsid w:val="00B96FA1"/>
    <w:rsid w:val="00BD6E3B"/>
    <w:rsid w:val="00BE4AB8"/>
    <w:rsid w:val="00BE6EF4"/>
    <w:rsid w:val="00BF00E6"/>
    <w:rsid w:val="00BF0C2C"/>
    <w:rsid w:val="00BF0CCF"/>
    <w:rsid w:val="00BF1C88"/>
    <w:rsid w:val="00BF47A7"/>
    <w:rsid w:val="00C40CC9"/>
    <w:rsid w:val="00C44AAD"/>
    <w:rsid w:val="00C54C11"/>
    <w:rsid w:val="00C71FC8"/>
    <w:rsid w:val="00C738A0"/>
    <w:rsid w:val="00C8699B"/>
    <w:rsid w:val="00CA2B61"/>
    <w:rsid w:val="00CA405B"/>
    <w:rsid w:val="00CB65C1"/>
    <w:rsid w:val="00CC15B4"/>
    <w:rsid w:val="00CC5C29"/>
    <w:rsid w:val="00CE043F"/>
    <w:rsid w:val="00CE6B09"/>
    <w:rsid w:val="00D13C8B"/>
    <w:rsid w:val="00D54E98"/>
    <w:rsid w:val="00D57D4D"/>
    <w:rsid w:val="00D72A8E"/>
    <w:rsid w:val="00D767B0"/>
    <w:rsid w:val="00D76E49"/>
    <w:rsid w:val="00D77B00"/>
    <w:rsid w:val="00D862CA"/>
    <w:rsid w:val="00D870FC"/>
    <w:rsid w:val="00D93C53"/>
    <w:rsid w:val="00D958FF"/>
    <w:rsid w:val="00D97A18"/>
    <w:rsid w:val="00DE0F82"/>
    <w:rsid w:val="00DE3FA2"/>
    <w:rsid w:val="00DF062D"/>
    <w:rsid w:val="00DF1BC6"/>
    <w:rsid w:val="00DF1D79"/>
    <w:rsid w:val="00DF1F42"/>
    <w:rsid w:val="00DF4F60"/>
    <w:rsid w:val="00DF7CCB"/>
    <w:rsid w:val="00E12D07"/>
    <w:rsid w:val="00E136CF"/>
    <w:rsid w:val="00E15B91"/>
    <w:rsid w:val="00E34C7B"/>
    <w:rsid w:val="00E3718B"/>
    <w:rsid w:val="00E53F41"/>
    <w:rsid w:val="00E6394F"/>
    <w:rsid w:val="00E63F4E"/>
    <w:rsid w:val="00E71905"/>
    <w:rsid w:val="00E7213B"/>
    <w:rsid w:val="00E72812"/>
    <w:rsid w:val="00EA5ADA"/>
    <w:rsid w:val="00EB188A"/>
    <w:rsid w:val="00EB2706"/>
    <w:rsid w:val="00EB65BD"/>
    <w:rsid w:val="00EB7124"/>
    <w:rsid w:val="00ED43C0"/>
    <w:rsid w:val="00EF2080"/>
    <w:rsid w:val="00F04490"/>
    <w:rsid w:val="00F12F47"/>
    <w:rsid w:val="00F164F6"/>
    <w:rsid w:val="00F23182"/>
    <w:rsid w:val="00F312C2"/>
    <w:rsid w:val="00F35A54"/>
    <w:rsid w:val="00F54CB8"/>
    <w:rsid w:val="00F6102E"/>
    <w:rsid w:val="00F72142"/>
    <w:rsid w:val="00F72E01"/>
    <w:rsid w:val="00F810BF"/>
    <w:rsid w:val="00FC5741"/>
    <w:rsid w:val="00FD0664"/>
    <w:rsid w:val="00FD3939"/>
    <w:rsid w:val="00FE3359"/>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CB1F"/>
  <w15:chartTrackingRefBased/>
  <w15:docId w15:val="{1DF7A10C-89E0-4244-AB20-5E91E5D9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C88"/>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BF1C88"/>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F1C88"/>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F1C88"/>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CB65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BF1C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C88"/>
  </w:style>
  <w:style w:type="character" w:customStyle="1" w:styleId="Heading1Char">
    <w:name w:val="Heading 1 Char"/>
    <w:basedOn w:val="DefaultParagraphFont"/>
    <w:link w:val="Heading1"/>
    <w:rsid w:val="001E5196"/>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1E5196"/>
    <w:rPr>
      <w:rFonts w:ascii="Arial" w:eastAsia="Times New Roman" w:hAnsi="Arial" w:cs="Arial"/>
      <w:b/>
      <w:bCs/>
      <w:iCs/>
      <w:sz w:val="24"/>
      <w:szCs w:val="28"/>
    </w:rPr>
  </w:style>
  <w:style w:type="character" w:customStyle="1" w:styleId="Heading3Char">
    <w:name w:val="Heading 3 Char"/>
    <w:basedOn w:val="DefaultParagraphFont"/>
    <w:link w:val="Heading3"/>
    <w:rsid w:val="001E5196"/>
    <w:rPr>
      <w:rFonts w:ascii="Arial" w:eastAsia="Times New Roman" w:hAnsi="Arial" w:cs="Times New Roman"/>
      <w:b/>
      <w:bCs/>
      <w:szCs w:val="24"/>
    </w:rPr>
  </w:style>
  <w:style w:type="paragraph" w:styleId="Footer">
    <w:name w:val="footer"/>
    <w:basedOn w:val="Normal"/>
    <w:link w:val="FooterChar"/>
    <w:rsid w:val="00BF1C88"/>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1E5196"/>
    <w:rPr>
      <w:rFonts w:ascii="Verdana" w:eastAsia="Times New Roman" w:hAnsi="Verdana" w:cs="Times New Roman"/>
      <w:sz w:val="16"/>
      <w:szCs w:val="24"/>
    </w:rPr>
  </w:style>
  <w:style w:type="paragraph" w:styleId="Header">
    <w:name w:val="header"/>
    <w:basedOn w:val="Normal"/>
    <w:link w:val="HeaderChar"/>
    <w:rsid w:val="00BF1C88"/>
    <w:pPr>
      <w:tabs>
        <w:tab w:val="left" w:pos="5040"/>
        <w:tab w:val="left" w:pos="9720"/>
      </w:tabs>
    </w:pPr>
    <w:rPr>
      <w:sz w:val="16"/>
    </w:rPr>
  </w:style>
  <w:style w:type="character" w:customStyle="1" w:styleId="HeaderChar">
    <w:name w:val="Header Char"/>
    <w:basedOn w:val="DefaultParagraphFont"/>
    <w:link w:val="Header"/>
    <w:rsid w:val="001E5196"/>
    <w:rPr>
      <w:rFonts w:ascii="Verdana" w:eastAsia="Times New Roman" w:hAnsi="Verdana" w:cs="Times New Roman"/>
      <w:sz w:val="16"/>
      <w:szCs w:val="24"/>
    </w:rPr>
  </w:style>
  <w:style w:type="paragraph" w:customStyle="1" w:styleId="Outlinenumbering">
    <w:name w:val="Outline numbering"/>
    <w:basedOn w:val="Normal"/>
    <w:rsid w:val="00BF1C88"/>
    <w:pPr>
      <w:numPr>
        <w:numId w:val="1"/>
      </w:numPr>
      <w:tabs>
        <w:tab w:val="clear" w:pos="360"/>
        <w:tab w:val="num" w:pos="720"/>
      </w:tabs>
      <w:ind w:left="720"/>
    </w:pPr>
    <w:rPr>
      <w:szCs w:val="20"/>
    </w:rPr>
  </w:style>
  <w:style w:type="paragraph" w:customStyle="1" w:styleId="NumberedHeading2">
    <w:name w:val="Numbered Heading 2"/>
    <w:basedOn w:val="Normal"/>
    <w:rsid w:val="00BF1C88"/>
    <w:pPr>
      <w:numPr>
        <w:numId w:val="2"/>
      </w:numPr>
    </w:pPr>
  </w:style>
  <w:style w:type="character" w:styleId="PageNumber">
    <w:name w:val="page number"/>
    <w:basedOn w:val="DefaultParagraphFont"/>
    <w:rsid w:val="00BF1C88"/>
  </w:style>
  <w:style w:type="character" w:styleId="Hyperlink">
    <w:name w:val="Hyperlink"/>
    <w:uiPriority w:val="99"/>
    <w:rsid w:val="00BF1C88"/>
    <w:rPr>
      <w:color w:val="0000FF"/>
      <w:u w:val="single"/>
    </w:rPr>
  </w:style>
  <w:style w:type="character" w:styleId="FollowedHyperlink">
    <w:name w:val="FollowedHyperlink"/>
    <w:rsid w:val="00BF1C88"/>
    <w:rPr>
      <w:color w:val="800080"/>
      <w:u w:val="single"/>
    </w:rPr>
  </w:style>
  <w:style w:type="paragraph" w:styleId="ListParagraph">
    <w:name w:val="List Paragraph"/>
    <w:basedOn w:val="Normal"/>
    <w:uiPriority w:val="34"/>
    <w:qFormat/>
    <w:rsid w:val="00BF1C88"/>
    <w:pPr>
      <w:ind w:left="720"/>
    </w:pPr>
  </w:style>
  <w:style w:type="paragraph" w:styleId="TOCHeading">
    <w:name w:val="TOC Heading"/>
    <w:basedOn w:val="Heading1"/>
    <w:next w:val="Normal"/>
    <w:uiPriority w:val="39"/>
    <w:unhideWhenUsed/>
    <w:qFormat/>
    <w:rsid w:val="00BF1C88"/>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BF1C88"/>
    <w:pPr>
      <w:spacing w:before="80" w:line="240" w:lineRule="auto"/>
    </w:pPr>
    <w:rPr>
      <w:rFonts w:ascii="Courier New" w:hAnsi="Courier New"/>
    </w:rPr>
  </w:style>
  <w:style w:type="paragraph" w:styleId="TOC1">
    <w:name w:val="toc 1"/>
    <w:basedOn w:val="Normal"/>
    <w:next w:val="Normal"/>
    <w:autoRedefine/>
    <w:uiPriority w:val="39"/>
    <w:unhideWhenUsed/>
    <w:rsid w:val="00BF1C88"/>
    <w:pPr>
      <w:spacing w:after="100" w:line="240" w:lineRule="auto"/>
    </w:pPr>
  </w:style>
  <w:style w:type="paragraph" w:styleId="TOC2">
    <w:name w:val="toc 2"/>
    <w:basedOn w:val="Normal"/>
    <w:next w:val="Normal"/>
    <w:autoRedefine/>
    <w:uiPriority w:val="39"/>
    <w:unhideWhenUsed/>
    <w:rsid w:val="00BF1C88"/>
    <w:pPr>
      <w:spacing w:after="100" w:line="240" w:lineRule="auto"/>
      <w:ind w:left="202"/>
    </w:pPr>
  </w:style>
  <w:style w:type="paragraph" w:styleId="TOC3">
    <w:name w:val="toc 3"/>
    <w:basedOn w:val="Normal"/>
    <w:next w:val="Normal"/>
    <w:autoRedefine/>
    <w:uiPriority w:val="39"/>
    <w:semiHidden/>
    <w:unhideWhenUsed/>
    <w:rsid w:val="00BF1C88"/>
    <w:pPr>
      <w:spacing w:after="100" w:line="240" w:lineRule="auto"/>
      <w:ind w:left="403"/>
    </w:pPr>
  </w:style>
  <w:style w:type="character" w:customStyle="1" w:styleId="Heading4Char">
    <w:name w:val="Heading 4 Char"/>
    <w:basedOn w:val="DefaultParagraphFont"/>
    <w:link w:val="Heading4"/>
    <w:uiPriority w:val="9"/>
    <w:semiHidden/>
    <w:rsid w:val="00CB65C1"/>
    <w:rPr>
      <w:rFonts w:asciiTheme="majorHAnsi" w:eastAsiaTheme="majorEastAsia" w:hAnsiTheme="majorHAnsi" w:cstheme="majorBidi"/>
      <w:i/>
      <w:iCs/>
      <w:color w:val="2F5496" w:themeColor="accent1" w:themeShade="BF"/>
      <w:sz w:val="20"/>
      <w:szCs w:val="24"/>
    </w:rPr>
  </w:style>
  <w:style w:type="table" w:styleId="TableGrid">
    <w:name w:val="Table Grid"/>
    <w:basedOn w:val="TableNormal"/>
    <w:uiPriority w:val="59"/>
    <w:rsid w:val="00F12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lighter-text">
    <w:name w:val="enlighter-text"/>
    <w:basedOn w:val="DefaultParagraphFont"/>
    <w:rsid w:val="009B08BF"/>
  </w:style>
  <w:style w:type="character" w:customStyle="1" w:styleId="enlighter-n1">
    <w:name w:val="enlighter-n1"/>
    <w:basedOn w:val="DefaultParagraphFont"/>
    <w:rsid w:val="009B08BF"/>
  </w:style>
  <w:style w:type="character" w:customStyle="1" w:styleId="enlighter-g0">
    <w:name w:val="enlighter-g0"/>
    <w:basedOn w:val="DefaultParagraphFont"/>
    <w:rsid w:val="009B08BF"/>
  </w:style>
  <w:style w:type="character" w:customStyle="1" w:styleId="enlighter-m3">
    <w:name w:val="enlighter-m3"/>
    <w:basedOn w:val="DefaultParagraphFont"/>
    <w:rsid w:val="009B08BF"/>
  </w:style>
  <w:style w:type="character" w:styleId="UnresolvedMention">
    <w:name w:val="Unresolved Mention"/>
    <w:basedOn w:val="DefaultParagraphFont"/>
    <w:uiPriority w:val="99"/>
    <w:semiHidden/>
    <w:unhideWhenUsed/>
    <w:rsid w:val="00A61774"/>
    <w:rPr>
      <w:color w:val="605E5C"/>
      <w:shd w:val="clear" w:color="auto" w:fill="E1DFDD"/>
    </w:rPr>
  </w:style>
  <w:style w:type="character" w:styleId="PlaceholderText">
    <w:name w:val="Placeholder Text"/>
    <w:basedOn w:val="DefaultParagraphFont"/>
    <w:uiPriority w:val="99"/>
    <w:semiHidden/>
    <w:rsid w:val="00F810BF"/>
    <w:rPr>
      <w:color w:val="808080"/>
    </w:rPr>
  </w:style>
  <w:style w:type="character" w:customStyle="1" w:styleId="Red">
    <w:name w:val="Red"/>
    <w:basedOn w:val="DefaultParagraphFont"/>
    <w:uiPriority w:val="1"/>
    <w:rsid w:val="00F810BF"/>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204946">
      <w:bodyDiv w:val="1"/>
      <w:marLeft w:val="0"/>
      <w:marRight w:val="0"/>
      <w:marTop w:val="0"/>
      <w:marBottom w:val="0"/>
      <w:divBdr>
        <w:top w:val="none" w:sz="0" w:space="0" w:color="auto"/>
        <w:left w:val="none" w:sz="0" w:space="0" w:color="auto"/>
        <w:bottom w:val="none" w:sz="0" w:space="0" w:color="auto"/>
        <w:right w:val="none" w:sz="0" w:space="0" w:color="auto"/>
      </w:divBdr>
    </w:div>
    <w:div w:id="697318991">
      <w:bodyDiv w:val="1"/>
      <w:marLeft w:val="0"/>
      <w:marRight w:val="0"/>
      <w:marTop w:val="0"/>
      <w:marBottom w:val="0"/>
      <w:divBdr>
        <w:top w:val="none" w:sz="0" w:space="0" w:color="auto"/>
        <w:left w:val="none" w:sz="0" w:space="0" w:color="auto"/>
        <w:bottom w:val="none" w:sz="0" w:space="0" w:color="auto"/>
        <w:right w:val="none" w:sz="0" w:space="0" w:color="auto"/>
      </w:divBdr>
      <w:divsChild>
        <w:div w:id="141316877">
          <w:marLeft w:val="0"/>
          <w:marRight w:val="0"/>
          <w:marTop w:val="0"/>
          <w:marBottom w:val="0"/>
          <w:divBdr>
            <w:top w:val="none" w:sz="0" w:space="0" w:color="auto"/>
            <w:left w:val="none" w:sz="0" w:space="0" w:color="auto"/>
            <w:bottom w:val="none" w:sz="0" w:space="0" w:color="auto"/>
            <w:right w:val="none" w:sz="0" w:space="0" w:color="auto"/>
          </w:divBdr>
        </w:div>
      </w:divsChild>
    </w:div>
    <w:div w:id="710420327">
      <w:bodyDiv w:val="1"/>
      <w:marLeft w:val="0"/>
      <w:marRight w:val="0"/>
      <w:marTop w:val="0"/>
      <w:marBottom w:val="0"/>
      <w:divBdr>
        <w:top w:val="none" w:sz="0" w:space="0" w:color="auto"/>
        <w:left w:val="none" w:sz="0" w:space="0" w:color="auto"/>
        <w:bottom w:val="none" w:sz="0" w:space="0" w:color="auto"/>
        <w:right w:val="none" w:sz="0" w:space="0" w:color="auto"/>
      </w:divBdr>
    </w:div>
    <w:div w:id="786899463">
      <w:bodyDiv w:val="1"/>
      <w:marLeft w:val="0"/>
      <w:marRight w:val="0"/>
      <w:marTop w:val="0"/>
      <w:marBottom w:val="0"/>
      <w:divBdr>
        <w:top w:val="none" w:sz="0" w:space="0" w:color="auto"/>
        <w:left w:val="none" w:sz="0" w:space="0" w:color="auto"/>
        <w:bottom w:val="none" w:sz="0" w:space="0" w:color="auto"/>
        <w:right w:val="none" w:sz="0" w:space="0" w:color="auto"/>
      </w:divBdr>
    </w:div>
    <w:div w:id="859322801">
      <w:bodyDiv w:val="1"/>
      <w:marLeft w:val="0"/>
      <w:marRight w:val="0"/>
      <w:marTop w:val="0"/>
      <w:marBottom w:val="0"/>
      <w:divBdr>
        <w:top w:val="none" w:sz="0" w:space="0" w:color="auto"/>
        <w:left w:val="none" w:sz="0" w:space="0" w:color="auto"/>
        <w:bottom w:val="none" w:sz="0" w:space="0" w:color="auto"/>
        <w:right w:val="none" w:sz="0" w:space="0" w:color="auto"/>
      </w:divBdr>
    </w:div>
    <w:div w:id="872772771">
      <w:bodyDiv w:val="1"/>
      <w:marLeft w:val="0"/>
      <w:marRight w:val="0"/>
      <w:marTop w:val="0"/>
      <w:marBottom w:val="0"/>
      <w:divBdr>
        <w:top w:val="none" w:sz="0" w:space="0" w:color="auto"/>
        <w:left w:val="none" w:sz="0" w:space="0" w:color="auto"/>
        <w:bottom w:val="none" w:sz="0" w:space="0" w:color="auto"/>
        <w:right w:val="none" w:sz="0" w:space="0" w:color="auto"/>
      </w:divBdr>
      <w:divsChild>
        <w:div w:id="1902715819">
          <w:marLeft w:val="0"/>
          <w:marRight w:val="0"/>
          <w:marTop w:val="0"/>
          <w:marBottom w:val="0"/>
          <w:divBdr>
            <w:top w:val="none" w:sz="0" w:space="0" w:color="auto"/>
            <w:left w:val="none" w:sz="0" w:space="0" w:color="auto"/>
            <w:bottom w:val="none" w:sz="0" w:space="0" w:color="auto"/>
            <w:right w:val="none" w:sz="0" w:space="0" w:color="auto"/>
          </w:divBdr>
        </w:div>
        <w:div w:id="1569652915">
          <w:marLeft w:val="0"/>
          <w:marRight w:val="0"/>
          <w:marTop w:val="0"/>
          <w:marBottom w:val="0"/>
          <w:divBdr>
            <w:top w:val="none" w:sz="0" w:space="0" w:color="auto"/>
            <w:left w:val="none" w:sz="0" w:space="0" w:color="auto"/>
            <w:bottom w:val="none" w:sz="0" w:space="0" w:color="auto"/>
            <w:right w:val="none" w:sz="0" w:space="0" w:color="auto"/>
          </w:divBdr>
        </w:div>
        <w:div w:id="1260601472">
          <w:marLeft w:val="0"/>
          <w:marRight w:val="0"/>
          <w:marTop w:val="0"/>
          <w:marBottom w:val="0"/>
          <w:divBdr>
            <w:top w:val="none" w:sz="0" w:space="0" w:color="auto"/>
            <w:left w:val="none" w:sz="0" w:space="0" w:color="auto"/>
            <w:bottom w:val="none" w:sz="0" w:space="0" w:color="auto"/>
            <w:right w:val="none" w:sz="0" w:space="0" w:color="auto"/>
          </w:divBdr>
        </w:div>
        <w:div w:id="226691578">
          <w:marLeft w:val="0"/>
          <w:marRight w:val="0"/>
          <w:marTop w:val="0"/>
          <w:marBottom w:val="0"/>
          <w:divBdr>
            <w:top w:val="none" w:sz="0" w:space="0" w:color="auto"/>
            <w:left w:val="none" w:sz="0" w:space="0" w:color="auto"/>
            <w:bottom w:val="none" w:sz="0" w:space="0" w:color="auto"/>
            <w:right w:val="none" w:sz="0" w:space="0" w:color="auto"/>
          </w:divBdr>
        </w:div>
        <w:div w:id="1080102457">
          <w:marLeft w:val="0"/>
          <w:marRight w:val="0"/>
          <w:marTop w:val="0"/>
          <w:marBottom w:val="0"/>
          <w:divBdr>
            <w:top w:val="none" w:sz="0" w:space="0" w:color="auto"/>
            <w:left w:val="none" w:sz="0" w:space="0" w:color="auto"/>
            <w:bottom w:val="none" w:sz="0" w:space="0" w:color="auto"/>
            <w:right w:val="none" w:sz="0" w:space="0" w:color="auto"/>
          </w:divBdr>
        </w:div>
        <w:div w:id="765922179">
          <w:marLeft w:val="0"/>
          <w:marRight w:val="0"/>
          <w:marTop w:val="0"/>
          <w:marBottom w:val="0"/>
          <w:divBdr>
            <w:top w:val="none" w:sz="0" w:space="0" w:color="auto"/>
            <w:left w:val="none" w:sz="0" w:space="0" w:color="auto"/>
            <w:bottom w:val="none" w:sz="0" w:space="0" w:color="auto"/>
            <w:right w:val="none" w:sz="0" w:space="0" w:color="auto"/>
          </w:divBdr>
        </w:div>
      </w:divsChild>
    </w:div>
    <w:div w:id="1037120937">
      <w:bodyDiv w:val="1"/>
      <w:marLeft w:val="0"/>
      <w:marRight w:val="0"/>
      <w:marTop w:val="0"/>
      <w:marBottom w:val="0"/>
      <w:divBdr>
        <w:top w:val="none" w:sz="0" w:space="0" w:color="auto"/>
        <w:left w:val="none" w:sz="0" w:space="0" w:color="auto"/>
        <w:bottom w:val="none" w:sz="0" w:space="0" w:color="auto"/>
        <w:right w:val="none" w:sz="0" w:space="0" w:color="auto"/>
      </w:divBdr>
      <w:divsChild>
        <w:div w:id="458767249">
          <w:marLeft w:val="0"/>
          <w:marRight w:val="0"/>
          <w:marTop w:val="0"/>
          <w:marBottom w:val="0"/>
          <w:divBdr>
            <w:top w:val="none" w:sz="0" w:space="0" w:color="auto"/>
            <w:left w:val="none" w:sz="0" w:space="0" w:color="auto"/>
            <w:bottom w:val="none" w:sz="0" w:space="0" w:color="auto"/>
            <w:right w:val="none" w:sz="0" w:space="0" w:color="auto"/>
          </w:divBdr>
        </w:div>
      </w:divsChild>
    </w:div>
    <w:div w:id="1430929786">
      <w:bodyDiv w:val="1"/>
      <w:marLeft w:val="0"/>
      <w:marRight w:val="0"/>
      <w:marTop w:val="0"/>
      <w:marBottom w:val="0"/>
      <w:divBdr>
        <w:top w:val="none" w:sz="0" w:space="0" w:color="auto"/>
        <w:left w:val="none" w:sz="0" w:space="0" w:color="auto"/>
        <w:bottom w:val="none" w:sz="0" w:space="0" w:color="auto"/>
        <w:right w:val="none" w:sz="0" w:space="0" w:color="auto"/>
      </w:divBdr>
    </w:div>
    <w:div w:id="1802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ontab-generator.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rontab-generator.org/" TargetMode="Externa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D15727B250426CA85FDBC070B7E22D"/>
        <w:category>
          <w:name w:val="General"/>
          <w:gallery w:val="placeholder"/>
        </w:category>
        <w:types>
          <w:type w:val="bbPlcHdr"/>
        </w:types>
        <w:behaviors>
          <w:behavior w:val="content"/>
        </w:behaviors>
        <w:guid w:val="{B8FC3D9E-1837-4247-AB75-0E7D339BE940}"/>
      </w:docPartPr>
      <w:docPartBody>
        <w:p w:rsidR="00F01E20" w:rsidRDefault="001D42C1" w:rsidP="001D42C1">
          <w:pPr>
            <w:pStyle w:val="FFD15727B250426CA85FDBC070B7E22D"/>
          </w:pPr>
          <w:r w:rsidRPr="000E332A">
            <w:rPr>
              <w:rStyle w:val="PlaceholderText"/>
            </w:rPr>
            <w:t>Click or tap here to enter text.</w:t>
          </w:r>
        </w:p>
      </w:docPartBody>
    </w:docPart>
    <w:docPart>
      <w:docPartPr>
        <w:name w:val="0DF01CF59AC74A758CB3BF469457ED02"/>
        <w:category>
          <w:name w:val="General"/>
          <w:gallery w:val="placeholder"/>
        </w:category>
        <w:types>
          <w:type w:val="bbPlcHdr"/>
        </w:types>
        <w:behaviors>
          <w:behavior w:val="content"/>
        </w:behaviors>
        <w:guid w:val="{90B8FE97-6C1D-45AD-B6BB-35FE1C68942F}"/>
      </w:docPartPr>
      <w:docPartBody>
        <w:p w:rsidR="00F01E20" w:rsidRDefault="001D42C1" w:rsidP="001D42C1">
          <w:pPr>
            <w:pStyle w:val="0DF01CF59AC74A758CB3BF469457ED02"/>
          </w:pPr>
          <w:r w:rsidRPr="000E332A">
            <w:rPr>
              <w:rStyle w:val="PlaceholderText"/>
            </w:rPr>
            <w:t>Click or tap here to enter text.</w:t>
          </w:r>
        </w:p>
      </w:docPartBody>
    </w:docPart>
    <w:docPart>
      <w:docPartPr>
        <w:name w:val="567E13F418F94F53B40A5551791EE353"/>
        <w:category>
          <w:name w:val="General"/>
          <w:gallery w:val="placeholder"/>
        </w:category>
        <w:types>
          <w:type w:val="bbPlcHdr"/>
        </w:types>
        <w:behaviors>
          <w:behavior w:val="content"/>
        </w:behaviors>
        <w:guid w:val="{7AA2FB34-D647-4F65-B7C9-A2664B9F91CC}"/>
      </w:docPartPr>
      <w:docPartBody>
        <w:p w:rsidR="00F01E20" w:rsidRDefault="001D42C1" w:rsidP="001D42C1">
          <w:pPr>
            <w:pStyle w:val="567E13F418F94F53B40A5551791EE353"/>
          </w:pPr>
          <w:r w:rsidRPr="000E332A">
            <w:rPr>
              <w:rStyle w:val="PlaceholderText"/>
            </w:rPr>
            <w:t>Click or tap here to enter text.</w:t>
          </w:r>
        </w:p>
      </w:docPartBody>
    </w:docPart>
    <w:docPart>
      <w:docPartPr>
        <w:name w:val="BC21AA946EA142C4AAD8446CDC84A42A"/>
        <w:category>
          <w:name w:val="General"/>
          <w:gallery w:val="placeholder"/>
        </w:category>
        <w:types>
          <w:type w:val="bbPlcHdr"/>
        </w:types>
        <w:behaviors>
          <w:behavior w:val="content"/>
        </w:behaviors>
        <w:guid w:val="{CC1ECB2C-C9E5-45CE-8BD5-03FFB9B9B597}"/>
      </w:docPartPr>
      <w:docPartBody>
        <w:p w:rsidR="00F01E20" w:rsidRDefault="001D42C1" w:rsidP="001D42C1">
          <w:pPr>
            <w:pStyle w:val="BC21AA946EA142C4AAD8446CDC84A42A"/>
          </w:pPr>
          <w:r w:rsidRPr="000E33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C1"/>
    <w:rsid w:val="000620B6"/>
    <w:rsid w:val="001D42C1"/>
    <w:rsid w:val="00361136"/>
    <w:rsid w:val="003C4F39"/>
    <w:rsid w:val="00463237"/>
    <w:rsid w:val="00601767"/>
    <w:rsid w:val="00875FF4"/>
    <w:rsid w:val="00DE3FA2"/>
    <w:rsid w:val="00DF1BC6"/>
    <w:rsid w:val="00F0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2C1"/>
    <w:rPr>
      <w:color w:val="808080"/>
    </w:rPr>
  </w:style>
  <w:style w:type="paragraph" w:customStyle="1" w:styleId="FFD15727B250426CA85FDBC070B7E22D">
    <w:name w:val="FFD15727B250426CA85FDBC070B7E22D"/>
    <w:rsid w:val="001D42C1"/>
  </w:style>
  <w:style w:type="paragraph" w:customStyle="1" w:styleId="0DF01CF59AC74A758CB3BF469457ED02">
    <w:name w:val="0DF01CF59AC74A758CB3BF469457ED02"/>
    <w:rsid w:val="001D42C1"/>
  </w:style>
  <w:style w:type="paragraph" w:customStyle="1" w:styleId="567E13F418F94F53B40A5551791EE353">
    <w:name w:val="567E13F418F94F53B40A5551791EE353"/>
    <w:rsid w:val="001D42C1"/>
  </w:style>
  <w:style w:type="paragraph" w:customStyle="1" w:styleId="BC21AA946EA142C4AAD8446CDC84A42A">
    <w:name w:val="BC21AA946EA142C4AAD8446CDC84A42A"/>
    <w:rsid w:val="001D4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C364F-7057-46E7-9725-C0766BDA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415</TotalTime>
  <Pages>8</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218</cp:revision>
  <cp:lastPrinted>2025-04-03T00:33:00Z</cp:lastPrinted>
  <dcterms:created xsi:type="dcterms:W3CDTF">2022-03-09T16:21:00Z</dcterms:created>
  <dcterms:modified xsi:type="dcterms:W3CDTF">2025-04-03T00:33:00Z</dcterms:modified>
</cp:coreProperties>
</file>