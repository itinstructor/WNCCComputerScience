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47D7A" w14:textId="7E8B8056" w:rsidR="00DE725D" w:rsidRDefault="004A31CB" w:rsidP="00DE725D">
      <w:pPr>
        <w:pStyle w:val="Heading1"/>
      </w:pPr>
      <w:bookmarkStart w:id="0" w:name="_Toc171861035"/>
      <w:r w:rsidRPr="004A31CB">
        <w:t xml:space="preserve">Week </w:t>
      </w:r>
      <w:r w:rsidR="000B108A">
        <w:t>11</w:t>
      </w:r>
      <w:r w:rsidRPr="004A31CB">
        <w:t xml:space="preserve"> Linux Projects </w:t>
      </w:r>
      <w:r w:rsidR="005E7AB7">
        <w:t>-</w:t>
      </w:r>
      <w:r w:rsidRPr="004A31CB">
        <w:t xml:space="preserve"> </w:t>
      </w:r>
      <w:r w:rsidR="00084023" w:rsidRPr="00084023">
        <w:t>Chapter 8 System Initialization</w:t>
      </w:r>
      <w:r w:rsidR="007A5C32">
        <w:t xml:space="preserve">, </w:t>
      </w:r>
      <w:r w:rsidR="00084023" w:rsidRPr="00084023">
        <w:t>X Windows</w:t>
      </w:r>
      <w:r w:rsidR="007A5C32">
        <w:t>, and Localization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4E7A3B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4955FD94" w14:textId="4B78149D" w:rsidR="00F47A10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61035" w:history="1">
            <w:r w:rsidR="00F47A10" w:rsidRPr="00C65CD5">
              <w:rPr>
                <w:rStyle w:val="Hyperlink"/>
                <w:noProof/>
              </w:rPr>
              <w:t>Week 11 Linux Projects - Chapter 8 System Initialization, X Windows, and Localization</w:t>
            </w:r>
            <w:r w:rsidR="00F47A10">
              <w:rPr>
                <w:noProof/>
                <w:webHidden/>
              </w:rPr>
              <w:tab/>
            </w:r>
            <w:r w:rsidR="00F47A10">
              <w:rPr>
                <w:noProof/>
                <w:webHidden/>
              </w:rPr>
              <w:fldChar w:fldCharType="begin"/>
            </w:r>
            <w:r w:rsidR="00F47A10">
              <w:rPr>
                <w:noProof/>
                <w:webHidden/>
              </w:rPr>
              <w:instrText xml:space="preserve"> PAGEREF _Toc171861035 \h </w:instrText>
            </w:r>
            <w:r w:rsidR="00F47A10">
              <w:rPr>
                <w:noProof/>
                <w:webHidden/>
              </w:rPr>
            </w:r>
            <w:r w:rsidR="00F47A10">
              <w:rPr>
                <w:noProof/>
                <w:webHidden/>
              </w:rPr>
              <w:fldChar w:fldCharType="separate"/>
            </w:r>
            <w:r w:rsidR="00F47A10">
              <w:rPr>
                <w:noProof/>
                <w:webHidden/>
              </w:rPr>
              <w:t>1</w:t>
            </w:r>
            <w:r w:rsidR="00F47A10">
              <w:rPr>
                <w:noProof/>
                <w:webHidden/>
              </w:rPr>
              <w:fldChar w:fldCharType="end"/>
            </w:r>
          </w:hyperlink>
        </w:p>
        <w:p w14:paraId="02EDE153" w14:textId="0AA1C3AC" w:rsidR="00F47A10" w:rsidRDefault="00F47A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036" w:history="1">
            <w:r w:rsidRPr="00C65CD5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D65C" w14:textId="066E55BE" w:rsidR="00F47A10" w:rsidRDefault="00F47A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037" w:history="1">
            <w:r w:rsidRPr="00C65CD5">
              <w:rPr>
                <w:rStyle w:val="Hyperlink"/>
                <w:noProof/>
              </w:rPr>
              <w:t>Project 8-2: Use SysV init and Systemd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83E1" w14:textId="2D951AB2" w:rsidR="00F47A10" w:rsidRDefault="00F47A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038" w:history="1">
            <w:r w:rsidRPr="00C65CD5">
              <w:rPr>
                <w:rStyle w:val="Hyperlink"/>
                <w:noProof/>
              </w:rPr>
              <w:t>Project 8-3: Configure Service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3444" w14:textId="54E57FAA" w:rsidR="00F47A10" w:rsidRDefault="00F47A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039" w:history="1">
            <w:r w:rsidRPr="00C65CD5">
              <w:rPr>
                <w:rStyle w:val="Hyperlink"/>
                <w:noProof/>
              </w:rPr>
              <w:t>Project 8-5: Examine X Windows, accessibility, and localization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F356" w14:textId="67A4D588" w:rsidR="00F47A10" w:rsidRDefault="00F47A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040" w:history="1">
            <w:r w:rsidRPr="00C65CD5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1C41" w14:textId="41A613E4" w:rsidR="000A155E" w:rsidRDefault="007B6B6B" w:rsidP="000A15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F5B645" w14:textId="77777777" w:rsidR="000A155E" w:rsidRDefault="000A155E" w:rsidP="000A155E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  <w:r w:rsidR="000B0A13">
        <w:t xml:space="preserve"> </w:t>
      </w:r>
    </w:p>
    <w:p w14:paraId="605E2192" w14:textId="77777777" w:rsidR="000A155E" w:rsidRDefault="000A155E" w:rsidP="005A654F">
      <w:pPr>
        <w:pStyle w:val="ListParagraph"/>
        <w:numPr>
          <w:ilvl w:val="0"/>
          <w:numId w:val="7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163ADA33" w14:textId="77777777" w:rsidR="000A155E" w:rsidRDefault="000A155E" w:rsidP="005A654F">
      <w:pPr>
        <w:pStyle w:val="ListParagraph"/>
        <w:numPr>
          <w:ilvl w:val="0"/>
          <w:numId w:val="7"/>
        </w:numPr>
      </w:pPr>
      <w:r>
        <w:t>Click and Drag your mouse around whatever you want to snip.</w:t>
      </w:r>
    </w:p>
    <w:p w14:paraId="6AD1892D" w14:textId="77777777" w:rsidR="000A155E" w:rsidRDefault="000A155E" w:rsidP="005A654F">
      <w:pPr>
        <w:pStyle w:val="ListParagraph"/>
        <w:numPr>
          <w:ilvl w:val="0"/>
          <w:numId w:val="7"/>
        </w:numPr>
      </w:pPr>
      <w:r>
        <w:t>Release the mouse button. This places the snip into the Windows Clipboard.</w:t>
      </w:r>
    </w:p>
    <w:p w14:paraId="03887B76" w14:textId="77777777" w:rsidR="000A155E" w:rsidRDefault="000A155E" w:rsidP="005A654F">
      <w:pPr>
        <w:pStyle w:val="ListParagraph"/>
        <w:numPr>
          <w:ilvl w:val="0"/>
          <w:numId w:val="7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2AB838C4" w14:textId="77777777" w:rsidR="007D345A" w:rsidRDefault="007D345A" w:rsidP="007D345A">
      <w:pPr>
        <w:pStyle w:val="Heading2"/>
      </w:pPr>
      <w:bookmarkStart w:id="1" w:name="_Toc124325873"/>
      <w:bookmarkStart w:id="2" w:name="_Toc171861036"/>
      <w:r>
        <w:t xml:space="preserve">Update </w:t>
      </w:r>
      <w:bookmarkEnd w:id="1"/>
      <w:r>
        <w:t>Kali Linux</w:t>
      </w:r>
      <w:bookmarkEnd w:id="2"/>
    </w:p>
    <w:p w14:paraId="78668068" w14:textId="77777777" w:rsidR="007D345A" w:rsidRDefault="007D345A" w:rsidP="007D345A">
      <w:r>
        <w:t>In Kali Linux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45A" w14:paraId="05621BCE" w14:textId="77777777" w:rsidTr="00700B00">
        <w:tc>
          <w:tcPr>
            <w:tcW w:w="9350" w:type="dxa"/>
            <w:shd w:val="clear" w:color="auto" w:fill="E2EFD9" w:themeFill="accent6" w:themeFillTint="33"/>
          </w:tcPr>
          <w:p w14:paraId="0F590162" w14:textId="77777777" w:rsidR="007D345A" w:rsidRDefault="007D345A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6496B9C8" w14:textId="77777777" w:rsidR="007D345A" w:rsidRDefault="007D345A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</w:t>
            </w:r>
            <w:proofErr w:type="spellStart"/>
            <w:r>
              <w:t>dist</w:t>
            </w:r>
            <w:proofErr w:type="spellEnd"/>
            <w:r>
              <w:t>-upgrade -y</w:t>
            </w:r>
          </w:p>
        </w:tc>
      </w:tr>
    </w:tbl>
    <w:p w14:paraId="419F42A1" w14:textId="638BCECA" w:rsidR="00A243C5" w:rsidRDefault="00A243C5" w:rsidP="00BF5ACA">
      <w:pPr>
        <w:pStyle w:val="Heading1"/>
      </w:pPr>
      <w:bookmarkStart w:id="3" w:name="_Toc171861037"/>
      <w:r w:rsidRPr="00A243C5">
        <w:t>Project 8-2</w:t>
      </w:r>
      <w:r w:rsidR="003761AE">
        <w:t xml:space="preserve">: Use </w:t>
      </w:r>
      <w:proofErr w:type="spellStart"/>
      <w:r w:rsidR="003761AE">
        <w:t>SysV</w:t>
      </w:r>
      <w:proofErr w:type="spellEnd"/>
      <w:r w:rsidR="00ED1B80">
        <w:t xml:space="preserve"> </w:t>
      </w:r>
      <w:proofErr w:type="spellStart"/>
      <w:r w:rsidR="003761AE">
        <w:t>init</w:t>
      </w:r>
      <w:proofErr w:type="spellEnd"/>
      <w:r w:rsidR="003761AE">
        <w:t xml:space="preserve"> and </w:t>
      </w:r>
      <w:proofErr w:type="spellStart"/>
      <w:r w:rsidR="003761AE">
        <w:t>Systemd</w:t>
      </w:r>
      <w:bookmarkEnd w:id="3"/>
      <w:proofErr w:type="spellEnd"/>
    </w:p>
    <w:p w14:paraId="15CBE532" w14:textId="77777777" w:rsidR="00CA0618" w:rsidRPr="00CA0618" w:rsidRDefault="00CA0618" w:rsidP="00CA0618">
      <w:r>
        <w:t>Time required: 30 minutes</w:t>
      </w:r>
    </w:p>
    <w:p w14:paraId="4A246650" w14:textId="6C763D83" w:rsidR="00A243C5" w:rsidRPr="00A243C5" w:rsidRDefault="00A243C5" w:rsidP="00A243C5">
      <w:r w:rsidRPr="00A243C5">
        <w:t xml:space="preserve">In this hands-on project, you explore and configure the </w:t>
      </w:r>
      <w:proofErr w:type="spellStart"/>
      <w:r w:rsidR="00031216">
        <w:t>SysV</w:t>
      </w:r>
      <w:proofErr w:type="spellEnd"/>
      <w:r w:rsidR="00031216">
        <w:t xml:space="preserve"> and </w:t>
      </w:r>
      <w:proofErr w:type="spellStart"/>
      <w:r w:rsidR="00031216">
        <w:t>Systemd</w:t>
      </w:r>
      <w:proofErr w:type="spellEnd"/>
      <w:r w:rsidR="00031216">
        <w:t xml:space="preserve"> </w:t>
      </w:r>
      <w:r w:rsidRPr="00A243C5">
        <w:t xml:space="preserve">system initialization process on </w:t>
      </w:r>
      <w:r w:rsidR="0071210F">
        <w:t>Kali Linux</w:t>
      </w:r>
      <w:r w:rsidRPr="00A243C5">
        <w:t>.</w:t>
      </w:r>
    </w:p>
    <w:p w14:paraId="7175D8E9" w14:textId="77777777" w:rsidR="006001DF" w:rsidRDefault="00A243C5" w:rsidP="005A654F">
      <w:pPr>
        <w:pStyle w:val="ListParagraph"/>
        <w:numPr>
          <w:ilvl w:val="0"/>
          <w:numId w:val="4"/>
        </w:numPr>
      </w:pPr>
      <w:r w:rsidRPr="00A243C5">
        <w:lastRenderedPageBreak/>
        <w:t>Switch to a command-line terminal (tty</w:t>
      </w:r>
      <w:r w:rsidR="003C591A">
        <w:t>5</w:t>
      </w:r>
      <w:r w:rsidRPr="00A243C5">
        <w:t xml:space="preserve">) by pressing </w:t>
      </w:r>
      <w:r w:rsidRPr="006001DF">
        <w:rPr>
          <w:b/>
          <w:bCs/>
        </w:rPr>
        <w:t>Ctrl+Alt+F</w:t>
      </w:r>
      <w:r w:rsidR="003C591A">
        <w:rPr>
          <w:b/>
          <w:bCs/>
        </w:rPr>
        <w:t>5</w:t>
      </w:r>
      <w:r w:rsidRPr="00A243C5">
        <w:t xml:space="preserve"> and log in to the terminal using the user name of </w:t>
      </w:r>
      <w:r w:rsidRPr="006001DF">
        <w:rPr>
          <w:b/>
          <w:bCs/>
        </w:rPr>
        <w:t>root</w:t>
      </w:r>
      <w:r w:rsidRPr="00A243C5">
        <w:t xml:space="preserve"> and the password of </w:t>
      </w:r>
      <w:proofErr w:type="spellStart"/>
      <w:r w:rsidR="00531C7F">
        <w:rPr>
          <w:b/>
          <w:bCs/>
        </w:rPr>
        <w:t>LINUX</w:t>
      </w:r>
      <w:r w:rsidRPr="006001DF">
        <w:rPr>
          <w:b/>
          <w:bCs/>
        </w:rPr>
        <w:t>rocks</w:t>
      </w:r>
      <w:proofErr w:type="spellEnd"/>
      <w:r w:rsidRPr="006001DF">
        <w:rPr>
          <w:b/>
          <w:bCs/>
        </w:rPr>
        <w:t>!</w:t>
      </w:r>
      <w:r w:rsidRPr="00A243C5">
        <w:t>.</w:t>
      </w:r>
    </w:p>
    <w:p w14:paraId="510F5848" w14:textId="77777777" w:rsidR="00345E05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proofErr w:type="spellStart"/>
      <w:r w:rsidRPr="006001DF">
        <w:rPr>
          <w:b/>
          <w:bCs/>
        </w:rPr>
        <w:t>runlevel</w:t>
      </w:r>
      <w:proofErr w:type="spellEnd"/>
      <w:r w:rsidRPr="00A243C5">
        <w:t xml:space="preserve"> and press </w:t>
      </w:r>
      <w:r w:rsidRPr="006001DF">
        <w:rPr>
          <w:b/>
          <w:bCs/>
        </w:rPr>
        <w:t>Enter</w:t>
      </w:r>
      <w:r w:rsidRPr="00A243C5">
        <w:t>.</w:t>
      </w:r>
    </w:p>
    <w:p w14:paraId="54BAA2E3" w14:textId="77777777" w:rsidR="0020614F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What is your current </w:t>
      </w:r>
      <w:proofErr w:type="spellStart"/>
      <w:r w:rsidRPr="00A243C5">
        <w:t>runlevel</w:t>
      </w:r>
      <w:proofErr w:type="spellEnd"/>
      <w:r w:rsidRPr="00A243C5">
        <w:t xml:space="preserve">? What is the most recent </w:t>
      </w:r>
      <w:proofErr w:type="spellStart"/>
      <w:r w:rsidRPr="00A243C5">
        <w:t>runlevel</w:t>
      </w:r>
      <w:proofErr w:type="spellEnd"/>
      <w:r w:rsidRPr="00A243C5">
        <w:t>?</w:t>
      </w:r>
    </w:p>
    <w:sdt>
      <w:sdtPr>
        <w:rPr>
          <w:rStyle w:val="Red"/>
        </w:rPr>
        <w:id w:val="-442297254"/>
        <w:placeholder>
          <w:docPart w:val="26EDE24DE8BE44EBBEDF7A437FBC4330"/>
        </w:placeholder>
        <w:showingPlcHdr/>
      </w:sdtPr>
      <w:sdtEndPr>
        <w:rPr>
          <w:rStyle w:val="DefaultParagraphFont"/>
          <w:color w:val="auto"/>
        </w:rPr>
      </w:sdtEndPr>
      <w:sdtContent>
        <w:p w14:paraId="1707CB6A" w14:textId="77777777" w:rsidR="00294844" w:rsidRDefault="00294844" w:rsidP="00294844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1135908" w14:textId="77777777" w:rsidR="00345E05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r w:rsidRPr="0020614F">
        <w:rPr>
          <w:b/>
          <w:bCs/>
        </w:rPr>
        <w:t>cat /</w:t>
      </w:r>
      <w:proofErr w:type="spellStart"/>
      <w:r w:rsidRPr="0020614F">
        <w:rPr>
          <w:b/>
          <w:bCs/>
        </w:rPr>
        <w:t>etc</w:t>
      </w:r>
      <w:proofErr w:type="spellEnd"/>
      <w:r w:rsidRPr="0020614F">
        <w:rPr>
          <w:b/>
          <w:bCs/>
        </w:rPr>
        <w:t>/</w:t>
      </w:r>
      <w:proofErr w:type="spellStart"/>
      <w:r w:rsidRPr="0020614F">
        <w:rPr>
          <w:b/>
          <w:bCs/>
        </w:rPr>
        <w:t>inittab</w:t>
      </w:r>
      <w:proofErr w:type="spellEnd"/>
      <w:r w:rsidRPr="00A243C5">
        <w:t xml:space="preserve"> and press </w:t>
      </w:r>
      <w:r w:rsidRPr="0020614F">
        <w:rPr>
          <w:b/>
          <w:bCs/>
        </w:rPr>
        <w:t>Enter</w:t>
      </w:r>
      <w:r w:rsidRPr="00A243C5">
        <w:t>. View the commented sections.</w:t>
      </w:r>
    </w:p>
    <w:p w14:paraId="7E4B523B" w14:textId="77777777" w:rsidR="0020614F" w:rsidRDefault="00A243C5" w:rsidP="005A654F">
      <w:pPr>
        <w:pStyle w:val="ListParagraph"/>
        <w:numPr>
          <w:ilvl w:val="0"/>
          <w:numId w:val="4"/>
        </w:numPr>
      </w:pPr>
      <w:r w:rsidRPr="00A243C5">
        <w:t>Why is /</w:t>
      </w:r>
      <w:proofErr w:type="spellStart"/>
      <w:r w:rsidRPr="00A243C5">
        <w:t>e</w:t>
      </w:r>
      <w:r w:rsidR="00294844">
        <w:t>tc</w:t>
      </w:r>
      <w:proofErr w:type="spellEnd"/>
      <w:r w:rsidR="00294844">
        <w:t>/</w:t>
      </w:r>
      <w:proofErr w:type="spellStart"/>
      <w:r w:rsidR="00294844">
        <w:t>inittab</w:t>
      </w:r>
      <w:proofErr w:type="spellEnd"/>
      <w:r w:rsidR="00294844">
        <w:t xml:space="preserve"> not used in </w:t>
      </w:r>
      <w:r w:rsidR="00B378C6">
        <w:t>later versions of Fedora</w:t>
      </w:r>
      <w:r w:rsidRPr="00A243C5">
        <w:t>?</w:t>
      </w:r>
    </w:p>
    <w:sdt>
      <w:sdtPr>
        <w:rPr>
          <w:rStyle w:val="Red"/>
        </w:rPr>
        <w:id w:val="301435171"/>
        <w:placeholder>
          <w:docPart w:val="717169B57D0D4C299472F61F8E6010DC"/>
        </w:placeholder>
        <w:showingPlcHdr/>
      </w:sdtPr>
      <w:sdtEndPr>
        <w:rPr>
          <w:rStyle w:val="DefaultParagraphFont"/>
          <w:color w:val="auto"/>
        </w:rPr>
      </w:sdtEndPr>
      <w:sdtContent>
        <w:p w14:paraId="2A9EA8D5" w14:textId="77777777" w:rsidR="002E1FF9" w:rsidRDefault="002E1FF9" w:rsidP="002E1FF9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3BFAF8C" w14:textId="77777777" w:rsidR="00345E05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r w:rsidRPr="0020614F">
        <w:rPr>
          <w:b/>
          <w:bCs/>
        </w:rPr>
        <w:t>ls /</w:t>
      </w:r>
      <w:proofErr w:type="spellStart"/>
      <w:r w:rsidRPr="0020614F">
        <w:rPr>
          <w:b/>
          <w:bCs/>
        </w:rPr>
        <w:t>usr</w:t>
      </w:r>
      <w:proofErr w:type="spellEnd"/>
      <w:r w:rsidRPr="0020614F">
        <w:rPr>
          <w:b/>
          <w:bCs/>
        </w:rPr>
        <w:t>/lib/</w:t>
      </w:r>
      <w:proofErr w:type="spellStart"/>
      <w:r w:rsidRPr="0020614F">
        <w:rPr>
          <w:b/>
          <w:bCs/>
        </w:rPr>
        <w:t>systemd</w:t>
      </w:r>
      <w:proofErr w:type="spellEnd"/>
      <w:r w:rsidRPr="0020614F">
        <w:rPr>
          <w:b/>
          <w:bCs/>
        </w:rPr>
        <w:t>/system</w:t>
      </w:r>
      <w:r w:rsidRPr="00A243C5">
        <w:t xml:space="preserve"> and press </w:t>
      </w:r>
      <w:r w:rsidRPr="0020614F">
        <w:rPr>
          <w:b/>
          <w:bCs/>
        </w:rPr>
        <w:t>Enter</w:t>
      </w:r>
      <w:r w:rsidRPr="00A243C5">
        <w:t>.</w:t>
      </w:r>
    </w:p>
    <w:p w14:paraId="0BBE623B" w14:textId="77777777" w:rsidR="00AF7C00" w:rsidRDefault="00A243C5" w:rsidP="005A654F">
      <w:pPr>
        <w:pStyle w:val="ListParagraph"/>
        <w:numPr>
          <w:ilvl w:val="0"/>
          <w:numId w:val="4"/>
        </w:numPr>
      </w:pPr>
      <w:r w:rsidRPr="00A243C5">
        <w:t>What do the contents represent?</w:t>
      </w:r>
    </w:p>
    <w:sdt>
      <w:sdtPr>
        <w:rPr>
          <w:rStyle w:val="Red"/>
        </w:rPr>
        <w:id w:val="-456724738"/>
        <w:placeholder>
          <w:docPart w:val="4A1E8467AB9448A69C7646E085366338"/>
        </w:placeholder>
        <w:showingPlcHdr/>
      </w:sdtPr>
      <w:sdtEndPr>
        <w:rPr>
          <w:rStyle w:val="DefaultParagraphFont"/>
          <w:color w:val="auto"/>
        </w:rPr>
      </w:sdtEndPr>
      <w:sdtContent>
        <w:p w14:paraId="21CB3924" w14:textId="77777777" w:rsidR="007508EA" w:rsidRDefault="007508EA" w:rsidP="007508E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C5BED67" w14:textId="77777777" w:rsidR="00345E05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r w:rsidRPr="00AF7C00">
        <w:rPr>
          <w:b/>
          <w:bCs/>
        </w:rPr>
        <w:t>ls /</w:t>
      </w:r>
      <w:proofErr w:type="spellStart"/>
      <w:r w:rsidRPr="00AF7C00">
        <w:rPr>
          <w:b/>
          <w:bCs/>
        </w:rPr>
        <w:t>etc</w:t>
      </w:r>
      <w:proofErr w:type="spellEnd"/>
      <w:r w:rsidRPr="00AF7C00">
        <w:rPr>
          <w:b/>
          <w:bCs/>
        </w:rPr>
        <w:t>/</w:t>
      </w:r>
      <w:proofErr w:type="spellStart"/>
      <w:r w:rsidRPr="00AF7C00">
        <w:rPr>
          <w:b/>
          <w:bCs/>
        </w:rPr>
        <w:t>rc.d</w:t>
      </w:r>
      <w:proofErr w:type="spellEnd"/>
      <w:r w:rsidRPr="00A243C5">
        <w:t xml:space="preserve"> and press </w:t>
      </w:r>
      <w:r w:rsidRPr="00AF7C00">
        <w:rPr>
          <w:b/>
          <w:bCs/>
        </w:rPr>
        <w:t>Enter</w:t>
      </w:r>
      <w:r w:rsidRPr="00A243C5">
        <w:t>.</w:t>
      </w:r>
    </w:p>
    <w:p w14:paraId="3DAF3B4B" w14:textId="77777777" w:rsidR="000E402D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Do you see </w:t>
      </w:r>
      <w:proofErr w:type="spellStart"/>
      <w:r w:rsidRPr="00A243C5">
        <w:t>init.d</w:t>
      </w:r>
      <w:proofErr w:type="spellEnd"/>
      <w:r w:rsidRPr="00A243C5">
        <w:t xml:space="preserve"> and </w:t>
      </w:r>
      <w:proofErr w:type="spellStart"/>
      <w:r w:rsidRPr="00A243C5">
        <w:t>rc</w:t>
      </w:r>
      <w:proofErr w:type="spellEnd"/>
      <w:r w:rsidRPr="00A243C5">
        <w:t>[</w:t>
      </w:r>
      <w:proofErr w:type="spellStart"/>
      <w:r w:rsidRPr="00A243C5">
        <w:t>runlevel</w:t>
      </w:r>
      <w:proofErr w:type="spellEnd"/>
      <w:r w:rsidRPr="00A243C5">
        <w:t>].d subdirectories? Why?</w:t>
      </w:r>
    </w:p>
    <w:sdt>
      <w:sdtPr>
        <w:rPr>
          <w:rStyle w:val="Red"/>
        </w:rPr>
        <w:id w:val="560373542"/>
        <w:placeholder>
          <w:docPart w:val="0BB211B5375942A082F1890CC34F4C7B"/>
        </w:placeholder>
        <w:showingPlcHdr/>
      </w:sdtPr>
      <w:sdtEndPr>
        <w:rPr>
          <w:rStyle w:val="DefaultParagraphFont"/>
          <w:color w:val="auto"/>
        </w:rPr>
      </w:sdtEndPr>
      <w:sdtContent>
        <w:p w14:paraId="068292E7" w14:textId="77777777" w:rsidR="007508EA" w:rsidRDefault="007508EA" w:rsidP="007508E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A4A558C" w14:textId="77777777" w:rsidR="000E402D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r w:rsidRPr="000E402D">
        <w:rPr>
          <w:b/>
          <w:bCs/>
        </w:rPr>
        <w:t>ls /</w:t>
      </w:r>
      <w:proofErr w:type="spellStart"/>
      <w:r w:rsidRPr="000E402D">
        <w:rPr>
          <w:b/>
          <w:bCs/>
        </w:rPr>
        <w:t>etc</w:t>
      </w:r>
      <w:proofErr w:type="spellEnd"/>
      <w:r w:rsidRPr="000E402D">
        <w:rPr>
          <w:b/>
          <w:bCs/>
        </w:rPr>
        <w:t>/</w:t>
      </w:r>
      <w:proofErr w:type="spellStart"/>
      <w:r w:rsidRPr="000E402D">
        <w:rPr>
          <w:b/>
          <w:bCs/>
        </w:rPr>
        <w:t>rc.d</w:t>
      </w:r>
      <w:proofErr w:type="spellEnd"/>
      <w:r w:rsidRPr="000E402D">
        <w:rPr>
          <w:b/>
          <w:bCs/>
        </w:rPr>
        <w:t>/</w:t>
      </w:r>
      <w:proofErr w:type="spellStart"/>
      <w:r w:rsidRPr="000E402D">
        <w:rPr>
          <w:b/>
          <w:bCs/>
        </w:rPr>
        <w:t>init.d</w:t>
      </w:r>
      <w:proofErr w:type="spellEnd"/>
      <w:r w:rsidRPr="00A243C5">
        <w:t xml:space="preserve"> and press </w:t>
      </w:r>
      <w:r w:rsidRPr="000E402D">
        <w:rPr>
          <w:b/>
          <w:bCs/>
        </w:rPr>
        <w:t>Enter</w:t>
      </w:r>
      <w:r w:rsidRPr="00A243C5">
        <w:t xml:space="preserve">. Which UNIX </w:t>
      </w:r>
      <w:proofErr w:type="spellStart"/>
      <w:r w:rsidRPr="00A243C5">
        <w:t>SysV</w:t>
      </w:r>
      <w:proofErr w:type="spellEnd"/>
      <w:r w:rsidRPr="00A243C5">
        <w:t xml:space="preserve"> da</w:t>
      </w:r>
      <w:r w:rsidR="007508EA">
        <w:t xml:space="preserve">emons are available on </w:t>
      </w:r>
      <w:r w:rsidR="0066362C">
        <w:t>this version of Fedora</w:t>
      </w:r>
      <w:r w:rsidRPr="00A243C5">
        <w:t>?</w:t>
      </w:r>
    </w:p>
    <w:bookmarkStart w:id="4" w:name="_Hlk3467881" w:displacedByCustomXml="next"/>
    <w:sdt>
      <w:sdtPr>
        <w:rPr>
          <w:rStyle w:val="Red"/>
        </w:rPr>
        <w:id w:val="1210609455"/>
        <w:placeholder>
          <w:docPart w:val="1AA67D0088EF40D6A895BE36544DA60A"/>
        </w:placeholder>
        <w:showingPlcHdr/>
      </w:sdtPr>
      <w:sdtEndPr>
        <w:rPr>
          <w:rStyle w:val="DefaultParagraphFont"/>
          <w:color w:val="auto"/>
        </w:rPr>
      </w:sdtEndPr>
      <w:sdtContent>
        <w:p w14:paraId="70C0CD73" w14:textId="77777777" w:rsidR="007508EA" w:rsidRDefault="007508EA" w:rsidP="007508E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4" w:displacedByCustomXml="prev"/>
    <w:p w14:paraId="2F969CB4" w14:textId="77777777" w:rsidR="00345E05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proofErr w:type="spellStart"/>
      <w:r w:rsidRPr="000E402D">
        <w:rPr>
          <w:b/>
          <w:bCs/>
        </w:rPr>
        <w:t>chkconfig</w:t>
      </w:r>
      <w:proofErr w:type="spellEnd"/>
      <w:r w:rsidRPr="000E402D">
        <w:rPr>
          <w:b/>
          <w:bCs/>
        </w:rPr>
        <w:t xml:space="preserve"> --list </w:t>
      </w:r>
      <w:proofErr w:type="spellStart"/>
      <w:r w:rsidR="00345E05">
        <w:rPr>
          <w:b/>
          <w:bCs/>
        </w:rPr>
        <w:t>livesys</w:t>
      </w:r>
      <w:proofErr w:type="spellEnd"/>
      <w:r w:rsidRPr="00A243C5">
        <w:t xml:space="preserve"> and press </w:t>
      </w:r>
      <w:r w:rsidRPr="000E402D">
        <w:rPr>
          <w:b/>
          <w:bCs/>
        </w:rPr>
        <w:t>Enter</w:t>
      </w:r>
      <w:r w:rsidRPr="00A243C5">
        <w:t>.</w:t>
      </w:r>
    </w:p>
    <w:p w14:paraId="40067CD5" w14:textId="77777777" w:rsidR="00433F18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In which </w:t>
      </w:r>
      <w:proofErr w:type="spellStart"/>
      <w:r w:rsidRPr="00A243C5">
        <w:t>runlevels</w:t>
      </w:r>
      <w:proofErr w:type="spellEnd"/>
      <w:r w:rsidRPr="00A243C5">
        <w:t xml:space="preserve"> is the </w:t>
      </w:r>
      <w:proofErr w:type="spellStart"/>
      <w:r w:rsidR="00345E05">
        <w:t>livesys</w:t>
      </w:r>
      <w:proofErr w:type="spellEnd"/>
      <w:r w:rsidRPr="00A243C5">
        <w:t xml:space="preserve"> daemon started by default?</w:t>
      </w:r>
    </w:p>
    <w:sdt>
      <w:sdtPr>
        <w:rPr>
          <w:rStyle w:val="Red"/>
        </w:rPr>
        <w:id w:val="393557259"/>
        <w:placeholder>
          <w:docPart w:val="A78AB782B1064467B7FA5268ACAC9BDA"/>
        </w:placeholder>
        <w:showingPlcHdr/>
      </w:sdtPr>
      <w:sdtEndPr>
        <w:rPr>
          <w:rStyle w:val="DefaultParagraphFont"/>
          <w:color w:val="auto"/>
        </w:rPr>
      </w:sdtEndPr>
      <w:sdtContent>
        <w:p w14:paraId="53EFD03E" w14:textId="77777777" w:rsidR="00C06BDE" w:rsidRDefault="00C06BDE" w:rsidP="00C06BDE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214C4B3" w14:textId="77777777" w:rsidR="00FD1512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proofErr w:type="spellStart"/>
      <w:r w:rsidRPr="00433F18">
        <w:rPr>
          <w:b/>
          <w:bCs/>
        </w:rPr>
        <w:t>chkconfig</w:t>
      </w:r>
      <w:proofErr w:type="spellEnd"/>
      <w:r w:rsidRPr="00433F18">
        <w:rPr>
          <w:b/>
          <w:bCs/>
        </w:rPr>
        <w:t xml:space="preserve"> --level 23</w:t>
      </w:r>
      <w:r w:rsidR="00DB44D6">
        <w:rPr>
          <w:b/>
          <w:bCs/>
        </w:rPr>
        <w:t>45</w:t>
      </w:r>
      <w:r w:rsidRPr="00433F18">
        <w:rPr>
          <w:b/>
          <w:bCs/>
        </w:rPr>
        <w:t xml:space="preserve"> </w:t>
      </w:r>
      <w:proofErr w:type="spellStart"/>
      <w:r w:rsidR="00DB44D6">
        <w:rPr>
          <w:b/>
          <w:bCs/>
        </w:rPr>
        <w:t>livesys</w:t>
      </w:r>
      <w:proofErr w:type="spellEnd"/>
      <w:r w:rsidRPr="00433F18">
        <w:rPr>
          <w:b/>
          <w:bCs/>
        </w:rPr>
        <w:t xml:space="preserve"> on</w:t>
      </w:r>
      <w:r w:rsidRPr="00A243C5">
        <w:t xml:space="preserve"> and press </w:t>
      </w:r>
      <w:r w:rsidRPr="00433F18">
        <w:rPr>
          <w:b/>
          <w:bCs/>
        </w:rPr>
        <w:t>Enter</w:t>
      </w:r>
      <w:r w:rsidRPr="00A243C5">
        <w:t xml:space="preserve"> to configure the </w:t>
      </w:r>
      <w:proofErr w:type="spellStart"/>
      <w:r w:rsidR="00DB44D6">
        <w:t>livesys</w:t>
      </w:r>
      <w:proofErr w:type="spellEnd"/>
      <w:r w:rsidRPr="00A243C5">
        <w:t xml:space="preserve"> daemon to start in </w:t>
      </w:r>
      <w:proofErr w:type="spellStart"/>
      <w:r w:rsidRPr="00A243C5">
        <w:t>runlevels</w:t>
      </w:r>
      <w:proofErr w:type="spellEnd"/>
      <w:r w:rsidRPr="00A243C5">
        <w:t xml:space="preserve"> 2 </w:t>
      </w:r>
      <w:r w:rsidR="001E057C">
        <w:t>through</w:t>
      </w:r>
      <w:r w:rsidRPr="00A243C5">
        <w:t xml:space="preserve"> </w:t>
      </w:r>
      <w:r w:rsidR="001E057C">
        <w:t>5</w:t>
      </w:r>
      <w:r w:rsidRPr="00A243C5">
        <w:t>.</w:t>
      </w:r>
    </w:p>
    <w:p w14:paraId="61CAC943" w14:textId="77777777" w:rsidR="00665BB8" w:rsidRDefault="00FD1512" w:rsidP="005A654F">
      <w:pPr>
        <w:pStyle w:val="ListParagraph"/>
        <w:numPr>
          <w:ilvl w:val="0"/>
          <w:numId w:val="4"/>
        </w:numPr>
      </w:pPr>
      <w:r>
        <w:t>T</w:t>
      </w:r>
      <w:r w:rsidR="00A243C5" w:rsidRPr="00A243C5">
        <w:t xml:space="preserve">ype </w:t>
      </w:r>
      <w:r w:rsidR="00A243C5" w:rsidRPr="00433F18">
        <w:rPr>
          <w:b/>
          <w:bCs/>
        </w:rPr>
        <w:t>ls /</w:t>
      </w:r>
      <w:proofErr w:type="spellStart"/>
      <w:r w:rsidR="00A243C5" w:rsidRPr="00433F18">
        <w:rPr>
          <w:b/>
          <w:bCs/>
        </w:rPr>
        <w:t>etc</w:t>
      </w:r>
      <w:proofErr w:type="spellEnd"/>
      <w:r w:rsidR="00A243C5" w:rsidRPr="00433F18">
        <w:rPr>
          <w:b/>
          <w:bCs/>
        </w:rPr>
        <w:t>/</w:t>
      </w:r>
      <w:proofErr w:type="spellStart"/>
      <w:r w:rsidR="00A243C5" w:rsidRPr="00433F18">
        <w:rPr>
          <w:b/>
          <w:bCs/>
        </w:rPr>
        <w:t>rc.d</w:t>
      </w:r>
      <w:proofErr w:type="spellEnd"/>
      <w:r w:rsidR="00A243C5" w:rsidRPr="00433F18">
        <w:rPr>
          <w:b/>
          <w:bCs/>
        </w:rPr>
        <w:t>/</w:t>
      </w:r>
      <w:proofErr w:type="spellStart"/>
      <w:r w:rsidR="00A243C5" w:rsidRPr="00433F18">
        <w:rPr>
          <w:b/>
          <w:bCs/>
        </w:rPr>
        <w:t>rc</w:t>
      </w:r>
      <w:proofErr w:type="spellEnd"/>
      <w:r w:rsidR="00A243C5" w:rsidRPr="00433F18">
        <w:rPr>
          <w:b/>
          <w:bCs/>
        </w:rPr>
        <w:t>[2</w:t>
      </w:r>
      <w:r w:rsidR="00055C0D">
        <w:rPr>
          <w:b/>
          <w:bCs/>
        </w:rPr>
        <w:t>-5</w:t>
      </w:r>
      <w:r w:rsidR="00A243C5" w:rsidRPr="00433F18">
        <w:rPr>
          <w:b/>
          <w:bCs/>
        </w:rPr>
        <w:t>].d</w:t>
      </w:r>
      <w:r w:rsidR="00A243C5" w:rsidRPr="00A243C5">
        <w:t xml:space="preserve"> and press </w:t>
      </w:r>
      <w:r w:rsidR="00A243C5" w:rsidRPr="00433F18">
        <w:rPr>
          <w:b/>
          <w:bCs/>
        </w:rPr>
        <w:t>Enter</w:t>
      </w:r>
      <w:r w:rsidR="00A243C5" w:rsidRPr="00A243C5">
        <w:t>.</w:t>
      </w:r>
    </w:p>
    <w:p w14:paraId="3B97FF0F" w14:textId="77777777" w:rsidR="00CE17E1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Does the symbolic link to the </w:t>
      </w:r>
      <w:proofErr w:type="spellStart"/>
      <w:r w:rsidR="00665BB8">
        <w:t>livesys</w:t>
      </w:r>
      <w:proofErr w:type="spellEnd"/>
      <w:r w:rsidRPr="00A243C5">
        <w:t xml:space="preserve"> </w:t>
      </w:r>
      <w:proofErr w:type="spellStart"/>
      <w:r w:rsidRPr="00A243C5">
        <w:t>rc</w:t>
      </w:r>
      <w:proofErr w:type="spellEnd"/>
      <w:r w:rsidRPr="00A243C5">
        <w:t xml:space="preserve"> script start with S? Why?</w:t>
      </w:r>
      <w:bookmarkStart w:id="5" w:name="PageEnd_382"/>
      <w:bookmarkEnd w:id="5"/>
    </w:p>
    <w:sdt>
      <w:sdtPr>
        <w:rPr>
          <w:rStyle w:val="Red"/>
        </w:rPr>
        <w:id w:val="-216600119"/>
        <w:placeholder>
          <w:docPart w:val="E66CFB2630EC499490200714375802EC"/>
        </w:placeholder>
        <w:showingPlcHdr/>
      </w:sdtPr>
      <w:sdtEndPr>
        <w:rPr>
          <w:rStyle w:val="DefaultParagraphFont"/>
          <w:color w:val="auto"/>
        </w:rPr>
      </w:sdtEndPr>
      <w:sdtContent>
        <w:p w14:paraId="5120B59E" w14:textId="77777777" w:rsidR="00E729B5" w:rsidRDefault="00E729B5" w:rsidP="00E729B5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EE46010" w14:textId="77777777" w:rsidR="000638CD" w:rsidRDefault="00A243C5" w:rsidP="005A654F">
      <w:pPr>
        <w:pStyle w:val="ListParagraph"/>
        <w:numPr>
          <w:ilvl w:val="0"/>
          <w:numId w:val="4"/>
        </w:numPr>
      </w:pPr>
      <w:r w:rsidRPr="00A243C5">
        <w:lastRenderedPageBreak/>
        <w:t xml:space="preserve">At the command prompt, type </w:t>
      </w:r>
      <w:proofErr w:type="spellStart"/>
      <w:r w:rsidRPr="00CE17E1">
        <w:rPr>
          <w:b/>
          <w:bCs/>
        </w:rPr>
        <w:t>init</w:t>
      </w:r>
      <w:proofErr w:type="spellEnd"/>
      <w:r w:rsidRPr="00CE17E1">
        <w:rPr>
          <w:b/>
          <w:bCs/>
        </w:rPr>
        <w:t xml:space="preserve"> 3</w:t>
      </w:r>
      <w:r w:rsidRPr="00A243C5">
        <w:t xml:space="preserve"> and press </w:t>
      </w:r>
      <w:r w:rsidRPr="00CE17E1">
        <w:rPr>
          <w:b/>
          <w:bCs/>
        </w:rPr>
        <w:t>Enter</w:t>
      </w:r>
      <w:r w:rsidRPr="00A243C5">
        <w:t xml:space="preserve"> to switch to </w:t>
      </w:r>
      <w:proofErr w:type="spellStart"/>
      <w:r w:rsidRPr="00A243C5">
        <w:t>runlevel</w:t>
      </w:r>
      <w:proofErr w:type="spellEnd"/>
      <w:r w:rsidRPr="00A243C5">
        <w:t xml:space="preserve"> 3 (multiuser. target). Note that you are on tty1 and the </w:t>
      </w:r>
      <w:proofErr w:type="spellStart"/>
      <w:r w:rsidRPr="00A243C5">
        <w:t>gdm</w:t>
      </w:r>
      <w:proofErr w:type="spellEnd"/>
      <w:r w:rsidRPr="00A243C5">
        <w:t xml:space="preserve"> is not loaded. Log in to the terminal using the user name of root and the password of </w:t>
      </w:r>
      <w:proofErr w:type="spellStart"/>
      <w:r w:rsidR="00531C7F">
        <w:rPr>
          <w:b/>
          <w:bCs/>
        </w:rPr>
        <w:t>LINUX</w:t>
      </w:r>
      <w:r w:rsidRPr="00CE17E1">
        <w:rPr>
          <w:b/>
          <w:bCs/>
        </w:rPr>
        <w:t>rocks</w:t>
      </w:r>
      <w:proofErr w:type="spellEnd"/>
      <w:r w:rsidRPr="00CE17E1">
        <w:rPr>
          <w:b/>
          <w:bCs/>
        </w:rPr>
        <w:t>!</w:t>
      </w:r>
      <w:r w:rsidRPr="00A243C5">
        <w:t>.</w:t>
      </w:r>
    </w:p>
    <w:p w14:paraId="4A4634B5" w14:textId="77777777" w:rsidR="00E16BA1" w:rsidRDefault="00B406A7" w:rsidP="005A654F">
      <w:pPr>
        <w:pStyle w:val="ListParagraph"/>
        <w:numPr>
          <w:ilvl w:val="0"/>
          <w:numId w:val="4"/>
        </w:numPr>
      </w:pPr>
      <w:r>
        <w:t>T</w:t>
      </w:r>
      <w:r w:rsidR="00A243C5" w:rsidRPr="00A243C5">
        <w:t xml:space="preserve">ype </w:t>
      </w:r>
      <w:proofErr w:type="spellStart"/>
      <w:r w:rsidR="00A243C5" w:rsidRPr="000638CD">
        <w:rPr>
          <w:b/>
          <w:bCs/>
        </w:rPr>
        <w:t>runlevel</w:t>
      </w:r>
      <w:proofErr w:type="spellEnd"/>
      <w:r w:rsidR="00A243C5" w:rsidRPr="00A243C5">
        <w:t xml:space="preserve"> and press </w:t>
      </w:r>
      <w:r w:rsidR="00A243C5" w:rsidRPr="000638CD">
        <w:rPr>
          <w:b/>
          <w:bCs/>
        </w:rPr>
        <w:t>Enter</w:t>
      </w:r>
      <w:r w:rsidR="00A243C5" w:rsidRPr="00A243C5">
        <w:t>.</w:t>
      </w:r>
    </w:p>
    <w:p w14:paraId="0260D701" w14:textId="77777777" w:rsidR="000638CD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What is your current and most recent </w:t>
      </w:r>
      <w:proofErr w:type="spellStart"/>
      <w:r w:rsidRPr="00A243C5">
        <w:t>runlevel</w:t>
      </w:r>
      <w:proofErr w:type="spellEnd"/>
      <w:r w:rsidRPr="00A243C5">
        <w:t>?</w:t>
      </w:r>
    </w:p>
    <w:sdt>
      <w:sdtPr>
        <w:rPr>
          <w:rStyle w:val="Red"/>
        </w:rPr>
        <w:id w:val="-1702776737"/>
        <w:placeholder>
          <w:docPart w:val="4634504A0C2F4C8B9F118736D59CA027"/>
        </w:placeholder>
        <w:showingPlcHdr/>
      </w:sdtPr>
      <w:sdtEndPr>
        <w:rPr>
          <w:rStyle w:val="DefaultParagraphFont"/>
          <w:color w:val="auto"/>
        </w:rPr>
      </w:sdtEndPr>
      <w:sdtContent>
        <w:p w14:paraId="5824ED45" w14:textId="77777777" w:rsidR="000578E6" w:rsidRDefault="000578E6" w:rsidP="000578E6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BAF5AD8" w14:textId="77777777" w:rsidR="000578E6" w:rsidRDefault="000578E6" w:rsidP="005A654F">
      <w:pPr>
        <w:pStyle w:val="ListParagraph"/>
        <w:numPr>
          <w:ilvl w:val="0"/>
          <w:numId w:val="4"/>
        </w:numPr>
      </w:pPr>
      <w:r>
        <w:t>Insert a screenshot.</w:t>
      </w:r>
    </w:p>
    <w:sdt>
      <w:sdtPr>
        <w:rPr>
          <w:rStyle w:val="Red"/>
        </w:rPr>
        <w:id w:val="857555702"/>
        <w:placeholder>
          <w:docPart w:val="98D35CA4179E408EB82A50D8DC018B60"/>
        </w:placeholder>
        <w:showingPlcHdr/>
      </w:sdtPr>
      <w:sdtEndPr>
        <w:rPr>
          <w:rStyle w:val="DefaultParagraphFont"/>
          <w:color w:val="auto"/>
        </w:rPr>
      </w:sdtEndPr>
      <w:sdtContent>
        <w:p w14:paraId="313CD4BB" w14:textId="77777777" w:rsidR="00373D03" w:rsidRDefault="00373D03" w:rsidP="00373D03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5B9CF9F" w14:textId="77777777" w:rsidR="00DD066C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proofErr w:type="spellStart"/>
      <w:r w:rsidRPr="000638CD">
        <w:rPr>
          <w:b/>
          <w:bCs/>
        </w:rPr>
        <w:t>init</w:t>
      </w:r>
      <w:proofErr w:type="spellEnd"/>
      <w:r w:rsidRPr="000638CD">
        <w:rPr>
          <w:b/>
          <w:bCs/>
        </w:rPr>
        <w:t xml:space="preserve"> 1</w:t>
      </w:r>
      <w:r w:rsidRPr="00A243C5">
        <w:t xml:space="preserve"> and press </w:t>
      </w:r>
      <w:r w:rsidRPr="000638CD">
        <w:rPr>
          <w:b/>
          <w:bCs/>
        </w:rPr>
        <w:t>Enter</w:t>
      </w:r>
      <w:r w:rsidRPr="00A243C5">
        <w:t xml:space="preserve"> to switch to single user mode (</w:t>
      </w:r>
      <w:proofErr w:type="spellStart"/>
      <w:r w:rsidRPr="00A243C5">
        <w:t>rescue.target</w:t>
      </w:r>
      <w:proofErr w:type="spellEnd"/>
      <w:r w:rsidRPr="00A243C5">
        <w:t xml:space="preserve">). Supply the root password of </w:t>
      </w:r>
      <w:proofErr w:type="spellStart"/>
      <w:r w:rsidR="00531C7F">
        <w:rPr>
          <w:b/>
          <w:bCs/>
        </w:rPr>
        <w:t>LINUX</w:t>
      </w:r>
      <w:r w:rsidRPr="000638CD">
        <w:rPr>
          <w:b/>
          <w:bCs/>
        </w:rPr>
        <w:t>rocks</w:t>
      </w:r>
      <w:proofErr w:type="spellEnd"/>
      <w:r w:rsidRPr="000638CD">
        <w:rPr>
          <w:b/>
          <w:bCs/>
        </w:rPr>
        <w:t>!</w:t>
      </w:r>
      <w:r w:rsidRPr="00A243C5">
        <w:t xml:space="preserve"> when prompted.</w:t>
      </w:r>
    </w:p>
    <w:p w14:paraId="445EB764" w14:textId="77777777" w:rsidR="0023747F" w:rsidRDefault="008865CA" w:rsidP="005A654F">
      <w:pPr>
        <w:pStyle w:val="ListParagraph"/>
        <w:numPr>
          <w:ilvl w:val="0"/>
          <w:numId w:val="4"/>
        </w:numPr>
      </w:pPr>
      <w:r>
        <w:t>T</w:t>
      </w:r>
      <w:r w:rsidR="00A243C5" w:rsidRPr="00A243C5">
        <w:t xml:space="preserve">ype </w:t>
      </w:r>
      <w:proofErr w:type="spellStart"/>
      <w:r w:rsidR="00A243C5" w:rsidRPr="00DD066C">
        <w:rPr>
          <w:b/>
          <w:bCs/>
        </w:rPr>
        <w:t>runlevel</w:t>
      </w:r>
      <w:proofErr w:type="spellEnd"/>
      <w:r w:rsidR="00A243C5" w:rsidRPr="00A243C5">
        <w:t xml:space="preserve"> and press </w:t>
      </w:r>
      <w:r w:rsidR="00A243C5" w:rsidRPr="00DD066C">
        <w:rPr>
          <w:b/>
          <w:bCs/>
        </w:rPr>
        <w:t>Enter</w:t>
      </w:r>
      <w:r w:rsidR="00A243C5" w:rsidRPr="00A243C5">
        <w:t>.</w:t>
      </w:r>
    </w:p>
    <w:p w14:paraId="00AE4CC0" w14:textId="77777777" w:rsidR="00DD066C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What is your current and most recent </w:t>
      </w:r>
      <w:proofErr w:type="spellStart"/>
      <w:r w:rsidRPr="00A243C5">
        <w:t>runlevel</w:t>
      </w:r>
      <w:proofErr w:type="spellEnd"/>
      <w:r w:rsidRPr="00A243C5">
        <w:t>?</w:t>
      </w:r>
    </w:p>
    <w:sdt>
      <w:sdtPr>
        <w:rPr>
          <w:rStyle w:val="Red"/>
        </w:rPr>
        <w:id w:val="2114014896"/>
        <w:placeholder>
          <w:docPart w:val="16EF124728CC4C66965AFB73CF02AD0E"/>
        </w:placeholder>
        <w:showingPlcHdr/>
      </w:sdtPr>
      <w:sdtEndPr>
        <w:rPr>
          <w:rStyle w:val="DefaultParagraphFont"/>
          <w:color w:val="auto"/>
        </w:rPr>
      </w:sdtEndPr>
      <w:sdtContent>
        <w:p w14:paraId="39C317ED" w14:textId="77777777" w:rsidR="00095C37" w:rsidRDefault="00095C37" w:rsidP="00095C37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C799F17" w14:textId="77777777" w:rsidR="00DD066C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proofErr w:type="spellStart"/>
      <w:r w:rsidRPr="00DD066C">
        <w:rPr>
          <w:b/>
          <w:bCs/>
        </w:rPr>
        <w:t>systemctl</w:t>
      </w:r>
      <w:proofErr w:type="spellEnd"/>
      <w:r w:rsidRPr="00DD066C">
        <w:rPr>
          <w:b/>
          <w:bCs/>
        </w:rPr>
        <w:t xml:space="preserve"> isolate </w:t>
      </w:r>
      <w:proofErr w:type="spellStart"/>
      <w:r w:rsidRPr="00DD066C">
        <w:rPr>
          <w:b/>
          <w:bCs/>
        </w:rPr>
        <w:t>graphical.target</w:t>
      </w:r>
      <w:proofErr w:type="spellEnd"/>
      <w:r w:rsidRPr="00A243C5">
        <w:t xml:space="preserve"> and press </w:t>
      </w:r>
      <w:r w:rsidRPr="00DD066C">
        <w:rPr>
          <w:b/>
          <w:bCs/>
        </w:rPr>
        <w:t>Enter</w:t>
      </w:r>
      <w:r w:rsidRPr="00A243C5">
        <w:t xml:space="preserve"> to switch to </w:t>
      </w:r>
      <w:proofErr w:type="spellStart"/>
      <w:r w:rsidRPr="00A243C5">
        <w:t>runlevel</w:t>
      </w:r>
      <w:proofErr w:type="spellEnd"/>
      <w:r w:rsidRPr="00A243C5">
        <w:t xml:space="preserve"> 5 (</w:t>
      </w:r>
      <w:proofErr w:type="spellStart"/>
      <w:r w:rsidRPr="00A243C5">
        <w:t>graphical.target</w:t>
      </w:r>
      <w:proofErr w:type="spellEnd"/>
      <w:r w:rsidRPr="00A243C5">
        <w:t xml:space="preserve">). Note that the </w:t>
      </w:r>
      <w:proofErr w:type="spellStart"/>
      <w:r w:rsidRPr="00A243C5">
        <w:t>gdm</w:t>
      </w:r>
      <w:proofErr w:type="spellEnd"/>
      <w:r w:rsidRPr="00A243C5">
        <w:t xml:space="preserve"> is loaded. Press </w:t>
      </w:r>
      <w:r w:rsidRPr="00DD066C">
        <w:rPr>
          <w:b/>
          <w:bCs/>
        </w:rPr>
        <w:t>Ctrl+Alt+F</w:t>
      </w:r>
      <w:r w:rsidR="0023747F">
        <w:rPr>
          <w:b/>
          <w:bCs/>
        </w:rPr>
        <w:t>5</w:t>
      </w:r>
      <w:r w:rsidRPr="00A243C5">
        <w:t xml:space="preserve"> and log in to the terminal using the user name of </w:t>
      </w:r>
      <w:r w:rsidRPr="00DD066C">
        <w:rPr>
          <w:b/>
          <w:bCs/>
        </w:rPr>
        <w:t>root</w:t>
      </w:r>
      <w:r w:rsidRPr="00A243C5">
        <w:t xml:space="preserve"> and the password of </w:t>
      </w:r>
      <w:proofErr w:type="spellStart"/>
      <w:r w:rsidR="00531C7F">
        <w:rPr>
          <w:b/>
          <w:bCs/>
        </w:rPr>
        <w:t>LINUX</w:t>
      </w:r>
      <w:r w:rsidRPr="00DD066C">
        <w:rPr>
          <w:b/>
          <w:bCs/>
        </w:rPr>
        <w:t>rocks</w:t>
      </w:r>
      <w:proofErr w:type="spellEnd"/>
      <w:r w:rsidRPr="00DD066C">
        <w:rPr>
          <w:b/>
          <w:bCs/>
        </w:rPr>
        <w:t>!</w:t>
      </w:r>
      <w:r w:rsidRPr="00A243C5">
        <w:t>.</w:t>
      </w:r>
    </w:p>
    <w:p w14:paraId="30D8F8F1" w14:textId="77777777" w:rsidR="0023747F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proofErr w:type="spellStart"/>
      <w:r w:rsidRPr="00DD066C">
        <w:rPr>
          <w:b/>
          <w:bCs/>
        </w:rPr>
        <w:t>systemctl</w:t>
      </w:r>
      <w:proofErr w:type="spellEnd"/>
      <w:r w:rsidRPr="00DD066C">
        <w:rPr>
          <w:b/>
          <w:bCs/>
        </w:rPr>
        <w:t xml:space="preserve"> </w:t>
      </w:r>
      <w:r w:rsidR="0023747F">
        <w:rPr>
          <w:b/>
          <w:bCs/>
        </w:rPr>
        <w:t>status</w:t>
      </w:r>
      <w:r w:rsidRPr="00DD066C">
        <w:rPr>
          <w:b/>
          <w:bCs/>
        </w:rPr>
        <w:t xml:space="preserve"> </w:t>
      </w:r>
      <w:proofErr w:type="spellStart"/>
      <w:r w:rsidRPr="00DD066C">
        <w:rPr>
          <w:b/>
          <w:bCs/>
        </w:rPr>
        <w:t>crond.service</w:t>
      </w:r>
      <w:proofErr w:type="spellEnd"/>
      <w:r w:rsidRPr="00A243C5">
        <w:t xml:space="preserve"> and press </w:t>
      </w:r>
      <w:r w:rsidRPr="00DD066C">
        <w:rPr>
          <w:b/>
          <w:bCs/>
        </w:rPr>
        <w:t>Enter</w:t>
      </w:r>
      <w:r w:rsidRPr="00A243C5">
        <w:t>.</w:t>
      </w:r>
    </w:p>
    <w:p w14:paraId="0ED30940" w14:textId="77777777" w:rsidR="00DD066C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Is the </w:t>
      </w:r>
      <w:proofErr w:type="spellStart"/>
      <w:r w:rsidRPr="00A243C5">
        <w:t>Systemd</w:t>
      </w:r>
      <w:proofErr w:type="spellEnd"/>
      <w:r w:rsidRPr="00A243C5">
        <w:t xml:space="preserve"> </w:t>
      </w:r>
      <w:proofErr w:type="spellStart"/>
      <w:r w:rsidRPr="00A243C5">
        <w:t>cron</w:t>
      </w:r>
      <w:proofErr w:type="spellEnd"/>
      <w:r w:rsidRPr="00A243C5">
        <w:t xml:space="preserve"> daemon running?</w:t>
      </w:r>
    </w:p>
    <w:sdt>
      <w:sdtPr>
        <w:rPr>
          <w:rStyle w:val="Red"/>
        </w:rPr>
        <w:id w:val="-1722291148"/>
        <w:placeholder>
          <w:docPart w:val="40D0314CFECD4F00A4DFCD2431179243"/>
        </w:placeholder>
        <w:showingPlcHdr/>
      </w:sdtPr>
      <w:sdtEndPr>
        <w:rPr>
          <w:rStyle w:val="DefaultParagraphFont"/>
          <w:color w:val="auto"/>
        </w:rPr>
      </w:sdtEndPr>
      <w:sdtContent>
        <w:p w14:paraId="51168B9B" w14:textId="77777777" w:rsidR="00D86714" w:rsidRDefault="00D86714" w:rsidP="00D86714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8F68B5A" w14:textId="77777777" w:rsidR="00050DEE" w:rsidRDefault="00050DEE" w:rsidP="005A654F">
      <w:pPr>
        <w:pStyle w:val="ListParagraph"/>
        <w:numPr>
          <w:ilvl w:val="0"/>
          <w:numId w:val="4"/>
        </w:numPr>
      </w:pPr>
      <w:r>
        <w:t xml:space="preserve">Press </w:t>
      </w:r>
      <w:r w:rsidRPr="00050DEE">
        <w:rPr>
          <w:b/>
          <w:bCs/>
        </w:rPr>
        <w:t>q</w:t>
      </w:r>
      <w:r>
        <w:t xml:space="preserve"> to return to your command prompt. </w:t>
      </w:r>
    </w:p>
    <w:p w14:paraId="554CF7ED" w14:textId="77777777" w:rsidR="00DD066C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proofErr w:type="spellStart"/>
      <w:r w:rsidRPr="00DD066C">
        <w:rPr>
          <w:b/>
          <w:bCs/>
        </w:rPr>
        <w:t>systemctl</w:t>
      </w:r>
      <w:proofErr w:type="spellEnd"/>
      <w:r w:rsidRPr="00DD066C">
        <w:rPr>
          <w:b/>
          <w:bCs/>
        </w:rPr>
        <w:t xml:space="preserve"> restart </w:t>
      </w:r>
      <w:proofErr w:type="spellStart"/>
      <w:r w:rsidRPr="00DD066C">
        <w:rPr>
          <w:b/>
          <w:bCs/>
        </w:rPr>
        <w:t>crond.service</w:t>
      </w:r>
      <w:proofErr w:type="spellEnd"/>
      <w:r w:rsidRPr="00A243C5">
        <w:t xml:space="preserve"> and press </w:t>
      </w:r>
      <w:r w:rsidRPr="00DD066C">
        <w:rPr>
          <w:b/>
          <w:bCs/>
        </w:rPr>
        <w:t>Enter</w:t>
      </w:r>
      <w:r w:rsidRPr="00A243C5">
        <w:t xml:space="preserve"> to restart the </w:t>
      </w:r>
      <w:proofErr w:type="spellStart"/>
      <w:r w:rsidRPr="00A243C5">
        <w:t>cron</w:t>
      </w:r>
      <w:proofErr w:type="spellEnd"/>
      <w:r w:rsidRPr="00A243C5">
        <w:t xml:space="preserve"> daemon.</w:t>
      </w:r>
    </w:p>
    <w:p w14:paraId="04D01F16" w14:textId="77777777" w:rsidR="0082232B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proofErr w:type="spellStart"/>
      <w:r w:rsidRPr="00DD066C">
        <w:rPr>
          <w:b/>
          <w:bCs/>
        </w:rPr>
        <w:t>systemctl</w:t>
      </w:r>
      <w:proofErr w:type="spellEnd"/>
      <w:r w:rsidRPr="00DD066C">
        <w:rPr>
          <w:b/>
          <w:bCs/>
        </w:rPr>
        <w:t xml:space="preserve"> disable </w:t>
      </w:r>
      <w:proofErr w:type="spellStart"/>
      <w:r w:rsidRPr="00DD066C">
        <w:rPr>
          <w:b/>
          <w:bCs/>
        </w:rPr>
        <w:t>crond.service</w:t>
      </w:r>
      <w:proofErr w:type="spellEnd"/>
      <w:r w:rsidRPr="00A243C5">
        <w:t xml:space="preserve"> and press </w:t>
      </w:r>
      <w:r w:rsidRPr="00DD066C">
        <w:rPr>
          <w:b/>
          <w:bCs/>
        </w:rPr>
        <w:t>Enter</w:t>
      </w:r>
      <w:r w:rsidRPr="00A243C5">
        <w:t xml:space="preserve"> to prevent the system from starting the </w:t>
      </w:r>
      <w:proofErr w:type="spellStart"/>
      <w:r w:rsidRPr="00A243C5">
        <w:t>cron</w:t>
      </w:r>
      <w:proofErr w:type="spellEnd"/>
      <w:r w:rsidRPr="00A243C5">
        <w:t xml:space="preserve"> daemon in your current </w:t>
      </w:r>
      <w:proofErr w:type="spellStart"/>
      <w:r w:rsidRPr="00A243C5">
        <w:t>runlevel</w:t>
      </w:r>
      <w:proofErr w:type="spellEnd"/>
      <w:r w:rsidRPr="00A243C5">
        <w:t xml:space="preserve">/target. Note that the existing symbolic link in the </w:t>
      </w:r>
      <w:proofErr w:type="spellStart"/>
      <w:r w:rsidRPr="00A243C5">
        <w:t>crond.service</w:t>
      </w:r>
      <w:proofErr w:type="spellEnd"/>
      <w:r w:rsidRPr="00A243C5">
        <w:t xml:space="preserve"> </w:t>
      </w:r>
      <w:proofErr w:type="spellStart"/>
      <w:r w:rsidRPr="00A243C5">
        <w:t>rc</w:t>
      </w:r>
      <w:proofErr w:type="spellEnd"/>
      <w:r w:rsidRPr="00A243C5">
        <w:t xml:space="preserve"> script is removed.</w:t>
      </w:r>
    </w:p>
    <w:p w14:paraId="3F453641" w14:textId="77777777" w:rsidR="00DD066C" w:rsidRDefault="00A243C5" w:rsidP="005A654F">
      <w:pPr>
        <w:pStyle w:val="ListParagraph"/>
        <w:numPr>
          <w:ilvl w:val="0"/>
          <w:numId w:val="4"/>
        </w:numPr>
      </w:pPr>
      <w:r w:rsidRPr="00A243C5">
        <w:t>Why was this link from the /</w:t>
      </w:r>
      <w:proofErr w:type="spellStart"/>
      <w:r w:rsidRPr="00A243C5">
        <w:t>etc</w:t>
      </w:r>
      <w:proofErr w:type="spellEnd"/>
      <w:r w:rsidRPr="00A243C5">
        <w:t>/</w:t>
      </w:r>
      <w:proofErr w:type="spellStart"/>
      <w:r w:rsidRPr="00A243C5">
        <w:t>systemd</w:t>
      </w:r>
      <w:proofErr w:type="spellEnd"/>
      <w:r w:rsidRPr="00A243C5">
        <w:t>/system/multi-</w:t>
      </w:r>
      <w:proofErr w:type="spellStart"/>
      <w:r w:rsidRPr="00A243C5">
        <w:t>user.target.wants</w:t>
      </w:r>
      <w:proofErr w:type="spellEnd"/>
      <w:r w:rsidRPr="00A243C5">
        <w:t xml:space="preserve"> directory instead of the /</w:t>
      </w:r>
      <w:proofErr w:type="spellStart"/>
      <w:r w:rsidRPr="00A243C5">
        <w:t>etc</w:t>
      </w:r>
      <w:proofErr w:type="spellEnd"/>
      <w:r w:rsidRPr="00A243C5">
        <w:t>/</w:t>
      </w:r>
      <w:proofErr w:type="spellStart"/>
      <w:r w:rsidRPr="00A243C5">
        <w:t>systemd</w:t>
      </w:r>
      <w:proofErr w:type="spellEnd"/>
      <w:r w:rsidRPr="00A243C5">
        <w:t>/system/</w:t>
      </w:r>
      <w:proofErr w:type="spellStart"/>
      <w:r w:rsidRPr="00A243C5">
        <w:t>graphical.target.wants</w:t>
      </w:r>
      <w:proofErr w:type="spellEnd"/>
      <w:r w:rsidRPr="00A243C5">
        <w:t xml:space="preserve"> directory?</w:t>
      </w:r>
    </w:p>
    <w:sdt>
      <w:sdtPr>
        <w:rPr>
          <w:rStyle w:val="Red"/>
        </w:rPr>
        <w:id w:val="-489400820"/>
        <w:placeholder>
          <w:docPart w:val="3D66EC3178AA4914B69139EEFD022846"/>
        </w:placeholder>
        <w:showingPlcHdr/>
      </w:sdtPr>
      <w:sdtEndPr>
        <w:rPr>
          <w:rStyle w:val="DefaultParagraphFont"/>
          <w:color w:val="auto"/>
        </w:rPr>
      </w:sdtEndPr>
      <w:sdtContent>
        <w:p w14:paraId="5D3F3C58" w14:textId="77777777" w:rsidR="00D86714" w:rsidRDefault="00D86714" w:rsidP="00D86714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DFAE8EA" w14:textId="77777777" w:rsidR="0082232B" w:rsidRDefault="00A243C5" w:rsidP="005A654F">
      <w:pPr>
        <w:pStyle w:val="ListParagraph"/>
        <w:numPr>
          <w:ilvl w:val="0"/>
          <w:numId w:val="4"/>
        </w:numPr>
      </w:pPr>
      <w:r w:rsidRPr="00A243C5">
        <w:lastRenderedPageBreak/>
        <w:t xml:space="preserve">At the command prompt, type </w:t>
      </w:r>
      <w:proofErr w:type="spellStart"/>
      <w:r w:rsidRPr="00DD066C">
        <w:rPr>
          <w:b/>
          <w:bCs/>
        </w:rPr>
        <w:t>systemctl</w:t>
      </w:r>
      <w:proofErr w:type="spellEnd"/>
      <w:r w:rsidRPr="00DD066C">
        <w:rPr>
          <w:b/>
          <w:bCs/>
        </w:rPr>
        <w:t xml:space="preserve"> enable </w:t>
      </w:r>
      <w:proofErr w:type="spellStart"/>
      <w:r w:rsidRPr="00DD066C">
        <w:rPr>
          <w:b/>
          <w:bCs/>
        </w:rPr>
        <w:t>crond.service</w:t>
      </w:r>
      <w:proofErr w:type="spellEnd"/>
      <w:r w:rsidRPr="00A243C5">
        <w:t xml:space="preserve"> and press </w:t>
      </w:r>
      <w:r w:rsidRPr="00DD066C">
        <w:rPr>
          <w:b/>
          <w:bCs/>
        </w:rPr>
        <w:t>Enter</w:t>
      </w:r>
      <w:r w:rsidRPr="00A243C5">
        <w:t xml:space="preserve"> to start the </w:t>
      </w:r>
      <w:proofErr w:type="spellStart"/>
      <w:r w:rsidRPr="00A243C5">
        <w:t>cron</w:t>
      </w:r>
      <w:proofErr w:type="spellEnd"/>
      <w:r w:rsidRPr="00A243C5">
        <w:t xml:space="preserve"> daemon in your current </w:t>
      </w:r>
      <w:proofErr w:type="spellStart"/>
      <w:r w:rsidRPr="00A243C5">
        <w:t>runlevel</w:t>
      </w:r>
      <w:proofErr w:type="spellEnd"/>
      <w:r w:rsidRPr="00A243C5">
        <w:t>/target.</w:t>
      </w:r>
    </w:p>
    <w:p w14:paraId="7DC636E4" w14:textId="77777777" w:rsidR="00AA1820" w:rsidRDefault="00A243C5" w:rsidP="005A654F">
      <w:pPr>
        <w:pStyle w:val="ListParagraph"/>
        <w:numPr>
          <w:ilvl w:val="0"/>
          <w:numId w:val="4"/>
        </w:numPr>
      </w:pPr>
      <w:r w:rsidRPr="00A243C5">
        <w:t>Was the symbolic link recreated?</w:t>
      </w:r>
    </w:p>
    <w:sdt>
      <w:sdtPr>
        <w:rPr>
          <w:rStyle w:val="Red"/>
        </w:rPr>
        <w:id w:val="1824931859"/>
        <w:placeholder>
          <w:docPart w:val="D57F2394C34A49E9BE0906A55D0A0225"/>
        </w:placeholder>
        <w:showingPlcHdr/>
      </w:sdtPr>
      <w:sdtEndPr>
        <w:rPr>
          <w:rStyle w:val="DefaultParagraphFont"/>
          <w:color w:val="auto"/>
        </w:rPr>
      </w:sdtEndPr>
      <w:sdtContent>
        <w:p w14:paraId="3834B985" w14:textId="77777777" w:rsidR="001163D5" w:rsidRDefault="001163D5" w:rsidP="001163D5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9BE0459" w14:textId="77777777" w:rsidR="00D42635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r w:rsidRPr="00AA1820">
        <w:rPr>
          <w:b/>
          <w:bCs/>
        </w:rPr>
        <w:t xml:space="preserve">service </w:t>
      </w:r>
      <w:proofErr w:type="spellStart"/>
      <w:r w:rsidR="000B1D15">
        <w:rPr>
          <w:b/>
          <w:bCs/>
        </w:rPr>
        <w:t>livesys</w:t>
      </w:r>
      <w:proofErr w:type="spellEnd"/>
      <w:r w:rsidR="000B1D15">
        <w:rPr>
          <w:b/>
          <w:bCs/>
        </w:rPr>
        <w:t xml:space="preserve"> restart</w:t>
      </w:r>
      <w:r w:rsidRPr="00A243C5">
        <w:t xml:space="preserve"> and press </w:t>
      </w:r>
      <w:r w:rsidRPr="00AA1820">
        <w:rPr>
          <w:b/>
          <w:bCs/>
        </w:rPr>
        <w:t>Enter</w:t>
      </w:r>
      <w:r w:rsidRPr="00A243C5">
        <w:t xml:space="preserve">. Note that </w:t>
      </w:r>
      <w:proofErr w:type="spellStart"/>
      <w:r w:rsidRPr="00A243C5">
        <w:t>Systemd</w:t>
      </w:r>
      <w:proofErr w:type="spellEnd"/>
      <w:r w:rsidRPr="00A243C5">
        <w:t xml:space="preserve"> started the UNIX </w:t>
      </w:r>
      <w:proofErr w:type="spellStart"/>
      <w:r w:rsidRPr="00A243C5">
        <w:t>SysV</w:t>
      </w:r>
      <w:proofErr w:type="spellEnd"/>
      <w:r w:rsidRPr="00A243C5">
        <w:t xml:space="preserve"> </w:t>
      </w:r>
      <w:proofErr w:type="spellStart"/>
      <w:r w:rsidR="000B1D15">
        <w:t>livesys</w:t>
      </w:r>
      <w:proofErr w:type="spellEnd"/>
      <w:r w:rsidRPr="00A243C5">
        <w:t xml:space="preserve"> daemon using the </w:t>
      </w:r>
      <w:proofErr w:type="spellStart"/>
      <w:r w:rsidRPr="00A243C5">
        <w:t>systemctl</w:t>
      </w:r>
      <w:proofErr w:type="spellEnd"/>
      <w:r w:rsidRPr="00A243C5">
        <w:t xml:space="preserve"> command because </w:t>
      </w:r>
      <w:proofErr w:type="spellStart"/>
      <w:r w:rsidRPr="00A243C5">
        <w:t>Systemd</w:t>
      </w:r>
      <w:proofErr w:type="spellEnd"/>
      <w:r w:rsidRPr="00A243C5">
        <w:t xml:space="preserve"> is back</w:t>
      </w:r>
      <w:r w:rsidR="00FE6A4D">
        <w:t xml:space="preserve">wards compatible with UNIX </w:t>
      </w:r>
      <w:proofErr w:type="spellStart"/>
      <w:r w:rsidR="00FE6A4D">
        <w:t>SysV</w:t>
      </w:r>
      <w:proofErr w:type="spellEnd"/>
      <w:r w:rsidR="00BB2747">
        <w:t>.</w:t>
      </w:r>
    </w:p>
    <w:p w14:paraId="69B9ACC9" w14:textId="77777777" w:rsidR="00A243C5" w:rsidRPr="00A243C5" w:rsidRDefault="00A243C5" w:rsidP="005A654F">
      <w:pPr>
        <w:pStyle w:val="ListParagraph"/>
        <w:numPr>
          <w:ilvl w:val="0"/>
          <w:numId w:val="4"/>
        </w:numPr>
      </w:pPr>
      <w:r w:rsidRPr="00A243C5">
        <w:t xml:space="preserve">At the command prompt, type </w:t>
      </w:r>
      <w:proofErr w:type="spellStart"/>
      <w:r w:rsidRPr="00D42635">
        <w:rPr>
          <w:b/>
          <w:bCs/>
        </w:rPr>
        <w:t>poweroff</w:t>
      </w:r>
      <w:proofErr w:type="spellEnd"/>
      <w:r w:rsidRPr="00A243C5">
        <w:t xml:space="preserve"> and press </w:t>
      </w:r>
      <w:r w:rsidRPr="00D42635">
        <w:rPr>
          <w:b/>
          <w:bCs/>
        </w:rPr>
        <w:t>Enter</w:t>
      </w:r>
      <w:r w:rsidRPr="00A243C5">
        <w:t xml:space="preserve"> to power off your Fedora Linux virtual machine.</w:t>
      </w:r>
    </w:p>
    <w:p w14:paraId="13268EC9" w14:textId="1B57E191" w:rsidR="00A243C5" w:rsidRDefault="00A243C5" w:rsidP="00173ADD">
      <w:pPr>
        <w:pStyle w:val="Heading1"/>
      </w:pPr>
      <w:bookmarkStart w:id="6" w:name="_Toc171861038"/>
      <w:r w:rsidRPr="00A243C5">
        <w:t>Project 8-3</w:t>
      </w:r>
      <w:r w:rsidR="00FE0730">
        <w:t>: Configure Service Units</w:t>
      </w:r>
      <w:bookmarkEnd w:id="6"/>
    </w:p>
    <w:p w14:paraId="494080D9" w14:textId="77777777" w:rsidR="008E2EF5" w:rsidRDefault="008E2EF5">
      <w:pPr>
        <w:spacing w:before="0" w:after="0" w:line="240" w:lineRule="auto"/>
      </w:pPr>
      <w:r>
        <w:t>Time required: 20 minutes</w:t>
      </w:r>
    </w:p>
    <w:p w14:paraId="4A9BD7C7" w14:textId="77777777" w:rsidR="005A6162" w:rsidRPr="005A6162" w:rsidRDefault="005A6162" w:rsidP="005A6162">
      <w:r w:rsidRPr="005A6162">
        <w:t xml:space="preserve">In this hands-on project, you configure a basic </w:t>
      </w:r>
      <w:proofErr w:type="spellStart"/>
      <w:r w:rsidRPr="005A6162">
        <w:t>rc</w:t>
      </w:r>
      <w:proofErr w:type="spellEnd"/>
      <w:r w:rsidRPr="005A6162">
        <w:t xml:space="preserve"> script that is used to execute a shell script (/ bootscript.sh) during the </w:t>
      </w:r>
      <w:proofErr w:type="spellStart"/>
      <w:r w:rsidRPr="005A6162">
        <w:t>Systemd</w:t>
      </w:r>
      <w:proofErr w:type="spellEnd"/>
      <w:r w:rsidRPr="005A6162">
        <w:t xml:space="preserve"> system initialization process on Fedora 28. </w:t>
      </w:r>
    </w:p>
    <w:p w14:paraId="57B1CA0E" w14:textId="77777777" w:rsidR="005A6162" w:rsidRDefault="008E2EF5" w:rsidP="00531C7F">
      <w:pPr>
        <w:pStyle w:val="ListParagraph"/>
        <w:numPr>
          <w:ilvl w:val="0"/>
          <w:numId w:val="8"/>
        </w:numPr>
      </w:pPr>
      <w:r w:rsidRPr="005A6162">
        <w:t xml:space="preserve">Switch to a command-line terminal (tty5) by pressing </w:t>
      </w:r>
      <w:r w:rsidRPr="005A6162">
        <w:rPr>
          <w:b/>
          <w:bCs/>
        </w:rPr>
        <w:t>Ctrl+Alt+F5</w:t>
      </w:r>
      <w:r w:rsidRPr="005A6162">
        <w:t xml:space="preserve"> and log in to the terminal using the user name of </w:t>
      </w:r>
      <w:r w:rsidRPr="005A6162">
        <w:rPr>
          <w:b/>
          <w:bCs/>
        </w:rPr>
        <w:t>root</w:t>
      </w:r>
      <w:r w:rsidRPr="005A6162">
        <w:t xml:space="preserve"> and the password of </w:t>
      </w:r>
      <w:proofErr w:type="spellStart"/>
      <w:r w:rsidRPr="005A6162">
        <w:rPr>
          <w:b/>
          <w:bCs/>
        </w:rPr>
        <w:t>LINUXrocks</w:t>
      </w:r>
      <w:proofErr w:type="spellEnd"/>
      <w:r w:rsidRPr="005A6162">
        <w:rPr>
          <w:b/>
          <w:bCs/>
        </w:rPr>
        <w:t>!</w:t>
      </w:r>
      <w:r w:rsidRPr="005A6162">
        <w:t>.</w:t>
      </w:r>
    </w:p>
    <w:p w14:paraId="5AA14FFA" w14:textId="77777777" w:rsidR="008E2EF5" w:rsidRDefault="008E2EF5" w:rsidP="00531C7F">
      <w:pPr>
        <w:pStyle w:val="ListParagraph"/>
        <w:numPr>
          <w:ilvl w:val="0"/>
          <w:numId w:val="8"/>
        </w:numPr>
      </w:pPr>
      <w:r w:rsidRPr="005A6162">
        <w:t xml:space="preserve">At the command prompt, type </w:t>
      </w:r>
      <w:r w:rsidRPr="00627905">
        <w:rPr>
          <w:b/>
          <w:bCs/>
        </w:rPr>
        <w:t>vi /bootscript.sh</w:t>
      </w:r>
      <w:r w:rsidRPr="005A6162">
        <w:t xml:space="preserve"> and press </w:t>
      </w:r>
      <w:r w:rsidRPr="00627905">
        <w:rPr>
          <w:b/>
          <w:bCs/>
        </w:rPr>
        <w:t>Enter</w:t>
      </w:r>
      <w:r w:rsidRPr="005A6162">
        <w:t xml:space="preserve">. Add the following lines. When finished, save and quit the vi editor. </w:t>
      </w:r>
    </w:p>
    <w:p w14:paraId="7986224D" w14:textId="77777777" w:rsidR="00627905" w:rsidRPr="005A6162" w:rsidRDefault="002627AA" w:rsidP="002627AA">
      <w:r>
        <w:rPr>
          <w:noProof/>
        </w:rPr>
        <w:drawing>
          <wp:inline distT="0" distB="0" distL="0" distR="0" wp14:anchorId="08E87107" wp14:editId="5844D3E9">
            <wp:extent cx="3629025" cy="476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401" cy="4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E72C" w14:textId="77777777" w:rsidR="005F7C96" w:rsidRDefault="005F7C96" w:rsidP="00531C7F">
      <w:pPr>
        <w:pStyle w:val="ListParagraph"/>
        <w:numPr>
          <w:ilvl w:val="0"/>
          <w:numId w:val="8"/>
        </w:numPr>
      </w:pPr>
      <w:r w:rsidRPr="005F7C96">
        <w:t xml:space="preserve">At the command prompt, type </w:t>
      </w:r>
      <w:proofErr w:type="spellStart"/>
      <w:r w:rsidRPr="005F7C96">
        <w:rPr>
          <w:b/>
          <w:bCs/>
        </w:rPr>
        <w:t>chmod</w:t>
      </w:r>
      <w:proofErr w:type="spellEnd"/>
      <w:r w:rsidRPr="005F7C96">
        <w:rPr>
          <w:b/>
          <w:bCs/>
        </w:rPr>
        <w:t xml:space="preserve"> </w:t>
      </w:r>
      <w:proofErr w:type="spellStart"/>
      <w:r w:rsidRPr="005F7C96">
        <w:rPr>
          <w:b/>
          <w:bCs/>
        </w:rPr>
        <w:t>u+x</w:t>
      </w:r>
      <w:proofErr w:type="spellEnd"/>
      <w:r w:rsidRPr="005F7C96">
        <w:rPr>
          <w:b/>
          <w:bCs/>
        </w:rPr>
        <w:t xml:space="preserve"> /bootscript.sh</w:t>
      </w:r>
      <w:r w:rsidRPr="005F7C96">
        <w:t xml:space="preserve"> and press </w:t>
      </w:r>
      <w:r w:rsidRPr="005F7C96">
        <w:rPr>
          <w:b/>
          <w:bCs/>
        </w:rPr>
        <w:t>Enter</w:t>
      </w:r>
      <w:r w:rsidRPr="005F7C96">
        <w:t xml:space="preserve"> to ensure that the newly created script can be executed by the system.</w:t>
      </w:r>
    </w:p>
    <w:p w14:paraId="67575EEB" w14:textId="77777777" w:rsidR="005F7C96" w:rsidRDefault="005F7C96" w:rsidP="00531C7F">
      <w:pPr>
        <w:pStyle w:val="ListParagraph"/>
        <w:numPr>
          <w:ilvl w:val="0"/>
          <w:numId w:val="8"/>
        </w:numPr>
      </w:pPr>
      <w:r w:rsidRPr="005F7C96">
        <w:t xml:space="preserve">At the command prompt, type </w:t>
      </w:r>
      <w:r w:rsidRPr="005F7C96">
        <w:rPr>
          <w:b/>
          <w:bCs/>
        </w:rPr>
        <w:t>vi /</w:t>
      </w:r>
      <w:proofErr w:type="spellStart"/>
      <w:r w:rsidRPr="005F7C96">
        <w:rPr>
          <w:b/>
          <w:bCs/>
        </w:rPr>
        <w:t>etc</w:t>
      </w:r>
      <w:proofErr w:type="spellEnd"/>
      <w:r w:rsidRPr="005F7C96">
        <w:rPr>
          <w:b/>
          <w:bCs/>
        </w:rPr>
        <w:t>/</w:t>
      </w:r>
      <w:proofErr w:type="spellStart"/>
      <w:r w:rsidRPr="005F7C96">
        <w:rPr>
          <w:b/>
          <w:bCs/>
        </w:rPr>
        <w:t>systemd</w:t>
      </w:r>
      <w:proofErr w:type="spellEnd"/>
      <w:r w:rsidRPr="005F7C96">
        <w:rPr>
          <w:b/>
          <w:bCs/>
        </w:rPr>
        <w:t>/system/</w:t>
      </w:r>
      <w:proofErr w:type="spellStart"/>
      <w:r w:rsidRPr="005F7C96">
        <w:rPr>
          <w:b/>
          <w:bCs/>
        </w:rPr>
        <w:t>bootscript.service</w:t>
      </w:r>
      <w:proofErr w:type="spellEnd"/>
      <w:r w:rsidRPr="005F7C96">
        <w:t xml:space="preserve"> and press </w:t>
      </w:r>
      <w:r w:rsidRPr="005F7C96">
        <w:rPr>
          <w:b/>
          <w:bCs/>
        </w:rPr>
        <w:t>Enter</w:t>
      </w:r>
      <w:r w:rsidRPr="005F7C96">
        <w:t xml:space="preserve">. Add the following lines. When finished, save and quit the vi editor. </w:t>
      </w:r>
    </w:p>
    <w:p w14:paraId="1DE158B5" w14:textId="77777777" w:rsidR="005F7C96" w:rsidRDefault="00BC5451" w:rsidP="005F7C96">
      <w:r>
        <w:rPr>
          <w:noProof/>
        </w:rPr>
        <w:drawing>
          <wp:inline distT="0" distB="0" distL="0" distR="0" wp14:anchorId="63827E97" wp14:editId="203F44BE">
            <wp:extent cx="2533650" cy="1512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029" cy="15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CA7A" w14:textId="77777777" w:rsidR="008455FD" w:rsidRDefault="008455FD" w:rsidP="00531C7F">
      <w:pPr>
        <w:pStyle w:val="ListParagraph"/>
        <w:numPr>
          <w:ilvl w:val="0"/>
          <w:numId w:val="8"/>
        </w:numPr>
      </w:pPr>
      <w:r w:rsidRPr="008455FD">
        <w:lastRenderedPageBreak/>
        <w:t xml:space="preserve">At the command prompt, type </w:t>
      </w:r>
      <w:proofErr w:type="spellStart"/>
      <w:r w:rsidRPr="008455FD">
        <w:rPr>
          <w:b/>
          <w:bCs/>
        </w:rPr>
        <w:t>systemctl</w:t>
      </w:r>
      <w:proofErr w:type="spellEnd"/>
      <w:r w:rsidRPr="008455FD">
        <w:rPr>
          <w:b/>
          <w:bCs/>
        </w:rPr>
        <w:t xml:space="preserve"> start </w:t>
      </w:r>
      <w:proofErr w:type="spellStart"/>
      <w:r w:rsidRPr="008455FD">
        <w:rPr>
          <w:b/>
          <w:bCs/>
        </w:rPr>
        <w:t>bootscript.service</w:t>
      </w:r>
      <w:proofErr w:type="spellEnd"/>
      <w:r w:rsidRPr="008455FD">
        <w:t xml:space="preserve"> and press </w:t>
      </w:r>
      <w:r w:rsidRPr="008455FD">
        <w:rPr>
          <w:b/>
          <w:bCs/>
        </w:rPr>
        <w:t>Enter</w:t>
      </w:r>
      <w:r w:rsidRPr="008455FD">
        <w:t xml:space="preserve">. Next, type </w:t>
      </w:r>
      <w:proofErr w:type="spellStart"/>
      <w:r w:rsidRPr="008455FD">
        <w:rPr>
          <w:b/>
          <w:bCs/>
        </w:rPr>
        <w:t>journalctl</w:t>
      </w:r>
      <w:proofErr w:type="spellEnd"/>
      <w:r w:rsidRPr="008455FD">
        <w:rPr>
          <w:b/>
          <w:bCs/>
        </w:rPr>
        <w:t xml:space="preserve"> | tail</w:t>
      </w:r>
      <w:r w:rsidRPr="008455FD">
        <w:t xml:space="preserve"> at the command prompt and press </w:t>
      </w:r>
      <w:r w:rsidRPr="008455FD">
        <w:rPr>
          <w:b/>
          <w:bCs/>
        </w:rPr>
        <w:t>Enter</w:t>
      </w:r>
      <w:r w:rsidRPr="008455FD">
        <w:t>.</w:t>
      </w:r>
    </w:p>
    <w:p w14:paraId="5DA8A966" w14:textId="77777777" w:rsidR="008455FD" w:rsidRDefault="008455FD" w:rsidP="00531C7F">
      <w:pPr>
        <w:pStyle w:val="ListParagraph"/>
        <w:numPr>
          <w:ilvl w:val="0"/>
          <w:numId w:val="8"/>
        </w:numPr>
      </w:pPr>
      <w:r w:rsidRPr="008455FD">
        <w:t>Did your boot script execute successfully? How can you tell?</w:t>
      </w:r>
    </w:p>
    <w:sdt>
      <w:sdtPr>
        <w:rPr>
          <w:rStyle w:val="Red"/>
        </w:rPr>
        <w:id w:val="-923331804"/>
        <w:placeholder>
          <w:docPart w:val="492B5E6760734BFD8D199E82E90D42FB"/>
        </w:placeholder>
        <w:showingPlcHdr/>
      </w:sdtPr>
      <w:sdtEndPr>
        <w:rPr>
          <w:rStyle w:val="DefaultParagraphFont"/>
          <w:color w:val="auto"/>
        </w:rPr>
      </w:sdtEndPr>
      <w:sdtContent>
        <w:p w14:paraId="2A778A4B" w14:textId="77777777" w:rsidR="003E39A6" w:rsidRDefault="003E39A6" w:rsidP="003E39A6">
          <w:pPr>
            <w:rPr>
              <w:rStyle w:val="Red"/>
            </w:rPr>
          </w:pPr>
          <w:r w:rsidRPr="003E39A6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0129BA" w14:textId="77777777" w:rsidR="0029635B" w:rsidRDefault="008455FD" w:rsidP="00531C7F">
      <w:pPr>
        <w:pStyle w:val="ListParagraph"/>
        <w:numPr>
          <w:ilvl w:val="0"/>
          <w:numId w:val="8"/>
        </w:numPr>
      </w:pPr>
      <w:r w:rsidRPr="008455FD">
        <w:t xml:space="preserve">At the command prompt, type </w:t>
      </w:r>
      <w:proofErr w:type="spellStart"/>
      <w:r w:rsidRPr="0029635B">
        <w:rPr>
          <w:b/>
          <w:bCs/>
        </w:rPr>
        <w:t>systemctl</w:t>
      </w:r>
      <w:proofErr w:type="spellEnd"/>
      <w:r w:rsidRPr="0029635B">
        <w:rPr>
          <w:b/>
          <w:bCs/>
        </w:rPr>
        <w:t xml:space="preserve"> enable </w:t>
      </w:r>
      <w:proofErr w:type="spellStart"/>
      <w:r w:rsidRPr="0029635B">
        <w:rPr>
          <w:b/>
          <w:bCs/>
        </w:rPr>
        <w:t>bootscript.service</w:t>
      </w:r>
      <w:proofErr w:type="spellEnd"/>
      <w:r w:rsidRPr="008455FD">
        <w:t xml:space="preserve"> and press </w:t>
      </w:r>
      <w:r w:rsidRPr="0029635B">
        <w:rPr>
          <w:b/>
          <w:bCs/>
        </w:rPr>
        <w:t>Enter</w:t>
      </w:r>
      <w:r w:rsidRPr="008455FD">
        <w:t>.</w:t>
      </w:r>
    </w:p>
    <w:p w14:paraId="12AA8D2E" w14:textId="77777777" w:rsidR="008455FD" w:rsidRPr="008455FD" w:rsidRDefault="008455FD" w:rsidP="00531C7F">
      <w:pPr>
        <w:pStyle w:val="ListParagraph"/>
        <w:numPr>
          <w:ilvl w:val="0"/>
          <w:numId w:val="8"/>
        </w:numPr>
      </w:pPr>
      <w:r w:rsidRPr="008455FD">
        <w:t>Why was a symbolic link created in the /</w:t>
      </w:r>
      <w:proofErr w:type="spellStart"/>
      <w:r w:rsidRPr="008455FD">
        <w:t>etc</w:t>
      </w:r>
      <w:proofErr w:type="spellEnd"/>
      <w:r w:rsidRPr="008455FD">
        <w:t>/</w:t>
      </w:r>
      <w:proofErr w:type="spellStart"/>
      <w:r w:rsidRPr="008455FD">
        <w:t>systemd</w:t>
      </w:r>
      <w:proofErr w:type="spellEnd"/>
      <w:r w:rsidRPr="008455FD">
        <w:t>/system/multi-</w:t>
      </w:r>
      <w:proofErr w:type="spellStart"/>
      <w:r w:rsidRPr="008455FD">
        <w:t>user.target</w:t>
      </w:r>
      <w:proofErr w:type="spellEnd"/>
      <w:r w:rsidRPr="008455FD">
        <w:t xml:space="preserve">. wants/ directory? </w:t>
      </w:r>
    </w:p>
    <w:sdt>
      <w:sdtPr>
        <w:rPr>
          <w:rStyle w:val="Red"/>
        </w:rPr>
        <w:id w:val="-720131511"/>
        <w:placeholder>
          <w:docPart w:val="D4F3D166B9C245668B8AC045C0C8ECAD"/>
        </w:placeholder>
        <w:showingPlcHdr/>
      </w:sdtPr>
      <w:sdtEndPr>
        <w:rPr>
          <w:rStyle w:val="DefaultParagraphFont"/>
          <w:color w:val="auto"/>
        </w:rPr>
      </w:sdtEndPr>
      <w:sdtContent>
        <w:p w14:paraId="33F6D190" w14:textId="77777777" w:rsidR="0029635B" w:rsidRDefault="0029635B" w:rsidP="0029635B">
          <w:pPr>
            <w:rPr>
              <w:rStyle w:val="Red"/>
            </w:rPr>
          </w:pPr>
          <w:r w:rsidRPr="0029635B">
            <w:rPr>
              <w:rStyle w:val="PlaceholderText"/>
              <w:color w:val="FF0000"/>
            </w:rPr>
            <w:t>Click or tap here to enter text.</w:t>
          </w:r>
        </w:p>
      </w:sdtContent>
    </w:sdt>
    <w:p w14:paraId="1ED24F77" w14:textId="77777777" w:rsidR="003C7687" w:rsidRDefault="003C7687" w:rsidP="00531C7F">
      <w:pPr>
        <w:pStyle w:val="ListParagraph"/>
        <w:numPr>
          <w:ilvl w:val="0"/>
          <w:numId w:val="8"/>
        </w:numPr>
      </w:pPr>
      <w:r w:rsidRPr="003C7687">
        <w:t xml:space="preserve">At the command prompt, type </w:t>
      </w:r>
      <w:r w:rsidRPr="003C7687">
        <w:rPr>
          <w:b/>
          <w:bCs/>
        </w:rPr>
        <w:t>reboot</w:t>
      </w:r>
      <w:r w:rsidRPr="003C7687">
        <w:t xml:space="preserve"> and press </w:t>
      </w:r>
      <w:r w:rsidRPr="003C7687">
        <w:rPr>
          <w:b/>
          <w:bCs/>
        </w:rPr>
        <w:t>Enter</w:t>
      </w:r>
      <w:r w:rsidRPr="003C7687">
        <w:t xml:space="preserve">. After the system has rebooted, press </w:t>
      </w:r>
      <w:r w:rsidRPr="003C7687">
        <w:rPr>
          <w:b/>
          <w:bCs/>
        </w:rPr>
        <w:t>Ctrl+Alt+F5</w:t>
      </w:r>
      <w:r w:rsidRPr="003C7687">
        <w:t xml:space="preserve"> and log in to the terminal using the user name of </w:t>
      </w:r>
      <w:r w:rsidRPr="003C7687">
        <w:rPr>
          <w:b/>
          <w:bCs/>
        </w:rPr>
        <w:t>root</w:t>
      </w:r>
      <w:r w:rsidRPr="003C7687">
        <w:t xml:space="preserve"> and the password of </w:t>
      </w:r>
      <w:proofErr w:type="spellStart"/>
      <w:r w:rsidRPr="003C7687">
        <w:rPr>
          <w:b/>
          <w:bCs/>
        </w:rPr>
        <w:t>LINUXrocks</w:t>
      </w:r>
      <w:proofErr w:type="spellEnd"/>
      <w:r w:rsidRPr="003C7687">
        <w:rPr>
          <w:b/>
          <w:bCs/>
        </w:rPr>
        <w:t>!</w:t>
      </w:r>
      <w:r w:rsidRPr="003C7687">
        <w:t>.</w:t>
      </w:r>
    </w:p>
    <w:p w14:paraId="053F4D05" w14:textId="77777777" w:rsidR="003C7687" w:rsidRDefault="003C7687" w:rsidP="00531C7F">
      <w:pPr>
        <w:pStyle w:val="ListParagraph"/>
        <w:numPr>
          <w:ilvl w:val="0"/>
          <w:numId w:val="8"/>
        </w:numPr>
      </w:pPr>
      <w:r w:rsidRPr="003C7687">
        <w:t xml:space="preserve">At the command prompt, type </w:t>
      </w:r>
      <w:proofErr w:type="spellStart"/>
      <w:r w:rsidRPr="003C7687">
        <w:rPr>
          <w:b/>
          <w:bCs/>
        </w:rPr>
        <w:t>journalctl</w:t>
      </w:r>
      <w:proofErr w:type="spellEnd"/>
      <w:r w:rsidRPr="003C7687">
        <w:rPr>
          <w:b/>
          <w:bCs/>
        </w:rPr>
        <w:t xml:space="preserve"> | grep -</w:t>
      </w:r>
      <w:proofErr w:type="spellStart"/>
      <w:r w:rsidRPr="003C7687">
        <w:rPr>
          <w:b/>
          <w:bCs/>
        </w:rPr>
        <w:t>i</w:t>
      </w:r>
      <w:proofErr w:type="spellEnd"/>
      <w:r w:rsidRPr="003C7687">
        <w:rPr>
          <w:b/>
          <w:bCs/>
        </w:rPr>
        <w:t xml:space="preserve"> "Boot script"</w:t>
      </w:r>
      <w:r w:rsidRPr="003C7687">
        <w:t xml:space="preserve"> and press </w:t>
      </w:r>
      <w:r w:rsidRPr="003C7687">
        <w:rPr>
          <w:b/>
          <w:bCs/>
        </w:rPr>
        <w:t>Enter</w:t>
      </w:r>
      <w:r w:rsidRPr="003C7687">
        <w:t>. Note the timestamps shown.</w:t>
      </w:r>
    </w:p>
    <w:p w14:paraId="687A628D" w14:textId="77777777" w:rsidR="003C7687" w:rsidRDefault="003C7687" w:rsidP="00531C7F">
      <w:pPr>
        <w:pStyle w:val="ListParagraph"/>
        <w:numPr>
          <w:ilvl w:val="0"/>
          <w:numId w:val="8"/>
        </w:numPr>
      </w:pPr>
      <w:r w:rsidRPr="003C7687">
        <w:t>Did your boot script execute successfully during the previous boot?</w:t>
      </w:r>
    </w:p>
    <w:sdt>
      <w:sdtPr>
        <w:rPr>
          <w:rStyle w:val="Red"/>
        </w:rPr>
        <w:id w:val="762029110"/>
        <w:placeholder>
          <w:docPart w:val="FB61E5A13A444ED1B65174E94508F123"/>
        </w:placeholder>
        <w:showingPlcHdr/>
      </w:sdtPr>
      <w:sdtEndPr>
        <w:rPr>
          <w:rStyle w:val="DefaultParagraphFont"/>
          <w:color w:val="auto"/>
        </w:rPr>
      </w:sdtEndPr>
      <w:sdtContent>
        <w:p w14:paraId="3A239BBB" w14:textId="77777777" w:rsidR="003C7687" w:rsidRDefault="003C7687" w:rsidP="00DA5697">
          <w:pPr>
            <w:rPr>
              <w:rStyle w:val="Red"/>
            </w:rPr>
          </w:pPr>
          <w:r w:rsidRPr="00DA5697">
            <w:rPr>
              <w:rStyle w:val="PlaceholderText"/>
              <w:color w:val="FF0000"/>
            </w:rPr>
            <w:t>Click or tap here to enter text.</w:t>
          </w:r>
        </w:p>
      </w:sdtContent>
    </w:sdt>
    <w:p w14:paraId="031A2CFA" w14:textId="77777777" w:rsidR="003C7687" w:rsidRPr="003C7687" w:rsidRDefault="003C7687" w:rsidP="00531C7F">
      <w:pPr>
        <w:pStyle w:val="ListParagraph"/>
        <w:numPr>
          <w:ilvl w:val="0"/>
          <w:numId w:val="8"/>
        </w:numPr>
      </w:pPr>
      <w:r w:rsidRPr="003C7687">
        <w:t xml:space="preserve">At the command prompt, type </w:t>
      </w:r>
      <w:proofErr w:type="spellStart"/>
      <w:r w:rsidRPr="00C9188A">
        <w:rPr>
          <w:b/>
          <w:bCs/>
        </w:rPr>
        <w:t>poweroff</w:t>
      </w:r>
      <w:proofErr w:type="spellEnd"/>
      <w:r w:rsidRPr="003C7687">
        <w:t xml:space="preserve"> and press </w:t>
      </w:r>
      <w:r w:rsidRPr="00C9188A">
        <w:rPr>
          <w:b/>
          <w:bCs/>
        </w:rPr>
        <w:t>Enter</w:t>
      </w:r>
      <w:r w:rsidRPr="003C7687">
        <w:t xml:space="preserve"> to power off your Fedora Linux virtual machine. </w:t>
      </w:r>
    </w:p>
    <w:p w14:paraId="05D87999" w14:textId="32ABCC8F" w:rsidR="00A243C5" w:rsidRDefault="00A243C5" w:rsidP="00C14BFD">
      <w:pPr>
        <w:pStyle w:val="Heading1"/>
      </w:pPr>
      <w:bookmarkStart w:id="7" w:name="_Toc171861039"/>
      <w:r w:rsidRPr="00A243C5">
        <w:t>Project 8-</w:t>
      </w:r>
      <w:r w:rsidR="00AC20E7">
        <w:t>5</w:t>
      </w:r>
      <w:r w:rsidR="00C14BFD">
        <w:t xml:space="preserve">: </w:t>
      </w:r>
      <w:r w:rsidR="00C14BFD" w:rsidRPr="00C14BFD">
        <w:t>Examine X Windows, accessibility, and localization options</w:t>
      </w:r>
      <w:bookmarkEnd w:id="7"/>
    </w:p>
    <w:p w14:paraId="5CBD8C8B" w14:textId="77777777" w:rsidR="002A21CE" w:rsidRPr="002A21CE" w:rsidRDefault="002A21CE" w:rsidP="002A21CE">
      <w:r>
        <w:t xml:space="preserve">Time required: </w:t>
      </w:r>
      <w:r w:rsidR="002D2A15">
        <w:t>30 minutes</w:t>
      </w:r>
    </w:p>
    <w:p w14:paraId="6EC58B0A" w14:textId="77777777" w:rsidR="00A243C5" w:rsidRPr="00A243C5" w:rsidRDefault="00A243C5" w:rsidP="00A243C5">
      <w:r w:rsidRPr="00A243C5">
        <w:t xml:space="preserve">In this hands-on project, you start X Windows without the </w:t>
      </w:r>
      <w:proofErr w:type="spellStart"/>
      <w:r w:rsidRPr="00A243C5">
        <w:t>gdm</w:t>
      </w:r>
      <w:proofErr w:type="spellEnd"/>
      <w:r w:rsidRPr="00A243C5">
        <w:t xml:space="preserve"> and </w:t>
      </w:r>
      <w:r w:rsidR="00902B34">
        <w:t>as well as</w:t>
      </w:r>
      <w:r w:rsidR="00136780">
        <w:t xml:space="preserve"> </w:t>
      </w:r>
      <w:r w:rsidRPr="00A243C5">
        <w:t>examine X Windows configuration utilities</w:t>
      </w:r>
      <w:r w:rsidR="00902B34">
        <w:t>, accessibility options, and localization</w:t>
      </w:r>
      <w:r w:rsidRPr="00A243C5">
        <w:t>.</w:t>
      </w:r>
    </w:p>
    <w:p w14:paraId="2B73F7B8" w14:textId="77777777" w:rsidR="008F6326" w:rsidRDefault="00A243C5" w:rsidP="005A654F">
      <w:pPr>
        <w:pStyle w:val="ListParagraph"/>
        <w:numPr>
          <w:ilvl w:val="0"/>
          <w:numId w:val="6"/>
        </w:numPr>
      </w:pPr>
      <w:r w:rsidRPr="00A243C5">
        <w:t>Boot your Fedora Linux virtual machine. After your Linux system has been loaded, switch to a command-line terminal (tty</w:t>
      </w:r>
      <w:r w:rsidR="00413AB3">
        <w:t>5</w:t>
      </w:r>
      <w:r w:rsidRPr="00A243C5">
        <w:t xml:space="preserve">) by pressing </w:t>
      </w:r>
      <w:r w:rsidRPr="008F6326">
        <w:rPr>
          <w:b/>
          <w:bCs/>
        </w:rPr>
        <w:t>Ctrl+Alt+F</w:t>
      </w:r>
      <w:r w:rsidR="00413AB3">
        <w:rPr>
          <w:b/>
          <w:bCs/>
        </w:rPr>
        <w:t>5</w:t>
      </w:r>
      <w:r w:rsidRPr="00A243C5">
        <w:t xml:space="preserve"> and log in to the terminal using the user name of </w:t>
      </w:r>
      <w:r w:rsidRPr="008F6326">
        <w:rPr>
          <w:b/>
          <w:bCs/>
        </w:rPr>
        <w:t>root</w:t>
      </w:r>
      <w:r w:rsidRPr="00A243C5">
        <w:t xml:space="preserve"> and the password of </w:t>
      </w:r>
      <w:proofErr w:type="spellStart"/>
      <w:r w:rsidR="00531C7F">
        <w:rPr>
          <w:b/>
          <w:bCs/>
        </w:rPr>
        <w:t>LINUX</w:t>
      </w:r>
      <w:r w:rsidRPr="008F6326">
        <w:rPr>
          <w:b/>
          <w:bCs/>
        </w:rPr>
        <w:t>rocks</w:t>
      </w:r>
      <w:proofErr w:type="spellEnd"/>
      <w:r w:rsidRPr="008F6326">
        <w:rPr>
          <w:b/>
          <w:bCs/>
        </w:rPr>
        <w:t>!</w:t>
      </w:r>
      <w:r w:rsidRPr="00A243C5">
        <w:t>.</w:t>
      </w:r>
    </w:p>
    <w:p w14:paraId="1AF315B4" w14:textId="77777777" w:rsidR="008F6326" w:rsidRDefault="00A243C5" w:rsidP="005A654F">
      <w:pPr>
        <w:pStyle w:val="ListParagraph"/>
        <w:numPr>
          <w:ilvl w:val="0"/>
          <w:numId w:val="6"/>
        </w:numPr>
      </w:pPr>
      <w:r w:rsidRPr="00A243C5">
        <w:t xml:space="preserve">At the command prompt, type </w:t>
      </w:r>
      <w:proofErr w:type="spellStart"/>
      <w:r w:rsidRPr="008F6326">
        <w:rPr>
          <w:b/>
          <w:bCs/>
        </w:rPr>
        <w:t>init</w:t>
      </w:r>
      <w:proofErr w:type="spellEnd"/>
      <w:r w:rsidRPr="008F6326">
        <w:rPr>
          <w:b/>
          <w:bCs/>
        </w:rPr>
        <w:t xml:space="preserve"> 3</w:t>
      </w:r>
      <w:r w:rsidRPr="00A243C5">
        <w:t xml:space="preserve"> and press </w:t>
      </w:r>
      <w:r w:rsidRPr="008F6326">
        <w:rPr>
          <w:b/>
          <w:bCs/>
        </w:rPr>
        <w:t>Enter</w:t>
      </w:r>
      <w:r w:rsidRPr="00A243C5">
        <w:t xml:space="preserve"> to switch to </w:t>
      </w:r>
      <w:proofErr w:type="spellStart"/>
      <w:r w:rsidRPr="00A243C5">
        <w:t>runlevel</w:t>
      </w:r>
      <w:proofErr w:type="spellEnd"/>
      <w:r w:rsidRPr="00A243C5">
        <w:t xml:space="preserve"> 3 (</w:t>
      </w:r>
      <w:proofErr w:type="spellStart"/>
      <w:r w:rsidRPr="00A243C5">
        <w:t>multiuser.target</w:t>
      </w:r>
      <w:proofErr w:type="spellEnd"/>
      <w:r w:rsidRPr="00A243C5">
        <w:t xml:space="preserve">). Note that the </w:t>
      </w:r>
      <w:proofErr w:type="spellStart"/>
      <w:r w:rsidRPr="00A243C5">
        <w:t>gdm</w:t>
      </w:r>
      <w:proofErr w:type="spellEnd"/>
      <w:r w:rsidRPr="00A243C5">
        <w:t xml:space="preserve"> is no longer loaded in tty1. Log into tty1 using the user name of </w:t>
      </w:r>
      <w:r w:rsidRPr="008F6326">
        <w:rPr>
          <w:b/>
          <w:bCs/>
        </w:rPr>
        <w:t>root</w:t>
      </w:r>
      <w:r w:rsidRPr="00A243C5">
        <w:t xml:space="preserve"> and the password of </w:t>
      </w:r>
      <w:proofErr w:type="spellStart"/>
      <w:r w:rsidR="00531C7F">
        <w:rPr>
          <w:b/>
          <w:bCs/>
        </w:rPr>
        <w:t>LINUX</w:t>
      </w:r>
      <w:r w:rsidRPr="008F6326">
        <w:rPr>
          <w:b/>
          <w:bCs/>
        </w:rPr>
        <w:t>rocks</w:t>
      </w:r>
      <w:proofErr w:type="spellEnd"/>
      <w:r w:rsidRPr="008F6326">
        <w:rPr>
          <w:b/>
          <w:bCs/>
        </w:rPr>
        <w:t>!</w:t>
      </w:r>
      <w:r w:rsidRPr="00A243C5">
        <w:t>.</w:t>
      </w:r>
    </w:p>
    <w:p w14:paraId="7A945548" w14:textId="77777777" w:rsidR="001408AA" w:rsidRDefault="00A243C5" w:rsidP="005A654F">
      <w:pPr>
        <w:pStyle w:val="ListParagraph"/>
        <w:numPr>
          <w:ilvl w:val="0"/>
          <w:numId w:val="6"/>
        </w:numPr>
      </w:pPr>
      <w:r w:rsidRPr="00A243C5">
        <w:t xml:space="preserve">At the command prompt, type </w:t>
      </w:r>
      <w:proofErr w:type="spellStart"/>
      <w:r w:rsidRPr="008F6326">
        <w:rPr>
          <w:b/>
          <w:bCs/>
        </w:rPr>
        <w:t>startx</w:t>
      </w:r>
      <w:proofErr w:type="spellEnd"/>
      <w:r w:rsidRPr="00A243C5">
        <w:t xml:space="preserve"> and press </w:t>
      </w:r>
      <w:r w:rsidRPr="008F6326">
        <w:rPr>
          <w:b/>
          <w:bCs/>
        </w:rPr>
        <w:t>Enter</w:t>
      </w:r>
      <w:r w:rsidRPr="00A243C5">
        <w:t>.</w:t>
      </w:r>
    </w:p>
    <w:p w14:paraId="2798A285" w14:textId="77777777" w:rsidR="000B7752" w:rsidRDefault="00A243C5" w:rsidP="005A654F">
      <w:pPr>
        <w:pStyle w:val="ListParagraph"/>
        <w:numPr>
          <w:ilvl w:val="0"/>
          <w:numId w:val="6"/>
        </w:numPr>
      </w:pPr>
      <w:r w:rsidRPr="00A243C5">
        <w:lastRenderedPageBreak/>
        <w:t>What desktop environment was loaded by default and why?</w:t>
      </w:r>
    </w:p>
    <w:sdt>
      <w:sdtPr>
        <w:rPr>
          <w:rStyle w:val="Red"/>
        </w:rPr>
        <w:id w:val="-51161015"/>
        <w:placeholder>
          <w:docPart w:val="D9D6D89218334BB8A88109B2B0ED0A69"/>
        </w:placeholder>
        <w:showingPlcHdr/>
      </w:sdtPr>
      <w:sdtEndPr>
        <w:rPr>
          <w:rStyle w:val="DefaultParagraphFont"/>
          <w:color w:val="auto"/>
        </w:rPr>
      </w:sdtEndPr>
      <w:sdtContent>
        <w:p w14:paraId="259F896E" w14:textId="77777777" w:rsidR="000B7752" w:rsidRDefault="000B7752" w:rsidP="000B7752">
          <w:pPr>
            <w:rPr>
              <w:rStyle w:val="Red"/>
            </w:rPr>
          </w:pPr>
          <w:r w:rsidRPr="000B7752">
            <w:rPr>
              <w:rStyle w:val="PlaceholderText"/>
              <w:color w:val="FF0000"/>
            </w:rPr>
            <w:t>Click or tap here to enter text.</w:t>
          </w:r>
        </w:p>
      </w:sdtContent>
    </w:sdt>
    <w:p w14:paraId="746814E1" w14:textId="77777777" w:rsidR="001A470D" w:rsidRDefault="00A243C5" w:rsidP="005A654F">
      <w:pPr>
        <w:pStyle w:val="ListParagraph"/>
        <w:numPr>
          <w:ilvl w:val="0"/>
          <w:numId w:val="6"/>
        </w:numPr>
      </w:pPr>
      <w:r w:rsidRPr="00A243C5">
        <w:t>Since the root user has not logged into GNOME previously, you will be prompted to choose GNOME preferences.</w:t>
      </w:r>
    </w:p>
    <w:sdt>
      <w:sdtPr>
        <w:rPr>
          <w:rStyle w:val="Red"/>
        </w:rPr>
        <w:id w:val="114796858"/>
        <w:placeholder>
          <w:docPart w:val="F9E51E9995314063ABCF59CF3C160E5E"/>
        </w:placeholder>
        <w:showingPlcHdr/>
      </w:sdtPr>
      <w:sdtEndPr>
        <w:rPr>
          <w:rStyle w:val="DefaultParagraphFont"/>
          <w:color w:val="auto"/>
        </w:rPr>
      </w:sdtEndPr>
      <w:sdtContent>
        <w:p w14:paraId="57F5E65C" w14:textId="77777777" w:rsidR="00EE2E77" w:rsidRDefault="00EE2E77" w:rsidP="00EE2E77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F93438C" w14:textId="77777777" w:rsidR="001A470D" w:rsidRDefault="00A243C5" w:rsidP="005A654F">
      <w:pPr>
        <w:pStyle w:val="ListParagraph"/>
        <w:numPr>
          <w:ilvl w:val="1"/>
          <w:numId w:val="6"/>
        </w:numPr>
      </w:pPr>
      <w:r w:rsidRPr="00A243C5">
        <w:t xml:space="preserve">At the Welcome screen, ensure that </w:t>
      </w:r>
      <w:r w:rsidRPr="001A470D">
        <w:rPr>
          <w:b/>
          <w:bCs/>
        </w:rPr>
        <w:t>English</w:t>
      </w:r>
      <w:r w:rsidRPr="00A243C5">
        <w:t xml:space="preserve"> (</w:t>
      </w:r>
      <w:r w:rsidRPr="001A470D">
        <w:rPr>
          <w:b/>
          <w:bCs/>
        </w:rPr>
        <w:t>United States</w:t>
      </w:r>
      <w:r w:rsidRPr="00A243C5">
        <w:t xml:space="preserve">) is selected and click </w:t>
      </w:r>
      <w:r w:rsidRPr="001A470D">
        <w:rPr>
          <w:b/>
          <w:bCs/>
        </w:rPr>
        <w:t>Next</w:t>
      </w:r>
      <w:r w:rsidR="001A470D">
        <w:t>.</w:t>
      </w:r>
    </w:p>
    <w:p w14:paraId="1F930975" w14:textId="77777777" w:rsidR="001A470D" w:rsidRDefault="00A243C5" w:rsidP="005A654F">
      <w:pPr>
        <w:pStyle w:val="ListParagraph"/>
        <w:numPr>
          <w:ilvl w:val="1"/>
          <w:numId w:val="6"/>
        </w:numPr>
      </w:pPr>
      <w:r w:rsidRPr="00A243C5">
        <w:t xml:space="preserve">At the Input Sources screen, ensure that the </w:t>
      </w:r>
      <w:r w:rsidRPr="001A470D">
        <w:rPr>
          <w:b/>
          <w:bCs/>
        </w:rPr>
        <w:t>English</w:t>
      </w:r>
      <w:r w:rsidRPr="00A243C5">
        <w:t xml:space="preserve"> (</w:t>
      </w:r>
      <w:r w:rsidRPr="001A470D">
        <w:rPr>
          <w:b/>
          <w:bCs/>
        </w:rPr>
        <w:t>US</w:t>
      </w:r>
      <w:r w:rsidRPr="00A243C5">
        <w:t xml:space="preserve">) keyboard layout is selected and click </w:t>
      </w:r>
      <w:r w:rsidRPr="001A470D">
        <w:rPr>
          <w:b/>
          <w:bCs/>
        </w:rPr>
        <w:t>Next</w:t>
      </w:r>
      <w:r w:rsidRPr="00A243C5">
        <w:t>.</w:t>
      </w:r>
    </w:p>
    <w:p w14:paraId="66DE9ECD" w14:textId="77777777" w:rsidR="00733E8B" w:rsidRDefault="00733E8B" w:rsidP="00733E8B">
      <w:pPr>
        <w:pStyle w:val="ListParagraph"/>
        <w:numPr>
          <w:ilvl w:val="1"/>
          <w:numId w:val="6"/>
        </w:numPr>
      </w:pPr>
      <w:bookmarkStart w:id="8" w:name="PageEnd_384"/>
      <w:bookmarkEnd w:id="8"/>
      <w:r w:rsidRPr="00733E8B">
        <w:t>At the Privacy screen, turn off both options and click Next.</w:t>
      </w:r>
    </w:p>
    <w:p w14:paraId="057EFB63" w14:textId="77777777" w:rsidR="00733E8B" w:rsidRDefault="00733E8B" w:rsidP="00733E8B">
      <w:pPr>
        <w:pStyle w:val="ListParagraph"/>
        <w:numPr>
          <w:ilvl w:val="1"/>
          <w:numId w:val="6"/>
        </w:numPr>
      </w:pPr>
      <w:r w:rsidRPr="00733E8B">
        <w:t>At the Online Accounts screen, click Skip to bypass personal account configuration.</w:t>
      </w:r>
    </w:p>
    <w:p w14:paraId="737EC16E" w14:textId="77777777" w:rsidR="00733E8B" w:rsidRDefault="00733E8B" w:rsidP="00733E8B">
      <w:pPr>
        <w:pStyle w:val="ListParagraph"/>
        <w:numPr>
          <w:ilvl w:val="1"/>
          <w:numId w:val="6"/>
        </w:numPr>
      </w:pPr>
      <w:r w:rsidRPr="00733E8B">
        <w:t>On the Ready to Go screen, click Start using Fedora.</w:t>
      </w:r>
    </w:p>
    <w:p w14:paraId="60CF8934" w14:textId="77777777" w:rsidR="00733E8B" w:rsidRPr="00733E8B" w:rsidRDefault="00733E8B" w:rsidP="00733E8B">
      <w:pPr>
        <w:pStyle w:val="ListParagraph"/>
        <w:numPr>
          <w:ilvl w:val="1"/>
          <w:numId w:val="6"/>
        </w:numPr>
      </w:pPr>
      <w:r w:rsidRPr="00733E8B">
        <w:t xml:space="preserve">Close the Getting Started window. </w:t>
      </w:r>
    </w:p>
    <w:p w14:paraId="14CF6DA1" w14:textId="77777777" w:rsidR="00366417" w:rsidRDefault="00A243C5" w:rsidP="005A654F">
      <w:pPr>
        <w:pStyle w:val="ListParagraph"/>
        <w:numPr>
          <w:ilvl w:val="0"/>
          <w:numId w:val="6"/>
        </w:numPr>
      </w:pPr>
      <w:r w:rsidRPr="00A243C5">
        <w:t xml:space="preserve">Click the power icon in the upper right of the GNOME desktop, click </w:t>
      </w:r>
      <w:r w:rsidRPr="00F214A6">
        <w:rPr>
          <w:b/>
          <w:bCs/>
        </w:rPr>
        <w:t>root</w:t>
      </w:r>
      <w:r w:rsidRPr="00A243C5">
        <w:t xml:space="preserve">, </w:t>
      </w:r>
      <w:r w:rsidRPr="00F214A6">
        <w:rPr>
          <w:b/>
          <w:bCs/>
        </w:rPr>
        <w:t>Log Out</w:t>
      </w:r>
      <w:r w:rsidRPr="00A243C5">
        <w:t xml:space="preserve">, and then click </w:t>
      </w:r>
      <w:r w:rsidRPr="00F214A6">
        <w:rPr>
          <w:b/>
          <w:bCs/>
        </w:rPr>
        <w:t>Log Out</w:t>
      </w:r>
      <w:r w:rsidRPr="00A243C5">
        <w:t xml:space="preserve"> again to log out of the GNOME desktop.</w:t>
      </w:r>
    </w:p>
    <w:p w14:paraId="74AD75E1" w14:textId="77777777" w:rsidR="00F214A6" w:rsidRDefault="00A243C5" w:rsidP="005A654F">
      <w:pPr>
        <w:pStyle w:val="ListParagraph"/>
        <w:numPr>
          <w:ilvl w:val="0"/>
          <w:numId w:val="6"/>
        </w:numPr>
      </w:pPr>
      <w:r w:rsidRPr="00A243C5">
        <w:t>Were you returned to your original BASH shell on tty1?</w:t>
      </w:r>
    </w:p>
    <w:sdt>
      <w:sdtPr>
        <w:rPr>
          <w:rStyle w:val="Red"/>
        </w:rPr>
        <w:id w:val="1208528548"/>
        <w:placeholder>
          <w:docPart w:val="B40571F740654EE08E6996A817CD3CB3"/>
        </w:placeholder>
        <w:showingPlcHdr/>
      </w:sdtPr>
      <w:sdtEndPr>
        <w:rPr>
          <w:rStyle w:val="DefaultParagraphFont"/>
          <w:color w:val="auto"/>
        </w:rPr>
      </w:sdtEndPr>
      <w:sdtContent>
        <w:p w14:paraId="3D902203" w14:textId="77777777" w:rsidR="00EE2E77" w:rsidRDefault="00EE2E77" w:rsidP="00EE2E77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D75AEDF" w14:textId="77777777" w:rsidR="004A7857" w:rsidRDefault="00A243C5" w:rsidP="005A654F">
      <w:pPr>
        <w:pStyle w:val="ListParagraph"/>
        <w:numPr>
          <w:ilvl w:val="0"/>
          <w:numId w:val="6"/>
        </w:numPr>
      </w:pPr>
      <w:r w:rsidRPr="00A243C5">
        <w:t xml:space="preserve">At the command prompt, type </w:t>
      </w:r>
      <w:proofErr w:type="spellStart"/>
      <w:r w:rsidRPr="00F214A6">
        <w:rPr>
          <w:b/>
          <w:bCs/>
        </w:rPr>
        <w:t>init</w:t>
      </w:r>
      <w:proofErr w:type="spellEnd"/>
      <w:r w:rsidRPr="00F214A6">
        <w:rPr>
          <w:b/>
          <w:bCs/>
        </w:rPr>
        <w:t xml:space="preserve"> 5</w:t>
      </w:r>
      <w:r w:rsidRPr="00A243C5">
        <w:t xml:space="preserve"> and press </w:t>
      </w:r>
      <w:r w:rsidRPr="00F214A6">
        <w:rPr>
          <w:b/>
          <w:bCs/>
        </w:rPr>
        <w:t>Enter</w:t>
      </w:r>
      <w:r w:rsidRPr="00A243C5">
        <w:t xml:space="preserve"> to switch to </w:t>
      </w:r>
      <w:proofErr w:type="spellStart"/>
      <w:r w:rsidRPr="00A243C5">
        <w:t>runlevel</w:t>
      </w:r>
      <w:proofErr w:type="spellEnd"/>
      <w:r w:rsidRPr="00A243C5">
        <w:t xml:space="preserve"> 5 (</w:t>
      </w:r>
      <w:proofErr w:type="spellStart"/>
      <w:r w:rsidRPr="00A243C5">
        <w:t>graphical.target</w:t>
      </w:r>
      <w:proofErr w:type="spellEnd"/>
      <w:r w:rsidRPr="00A243C5">
        <w:t xml:space="preserve">). Note that the </w:t>
      </w:r>
      <w:proofErr w:type="spellStart"/>
      <w:r w:rsidRPr="00A243C5">
        <w:t>gdm</w:t>
      </w:r>
      <w:proofErr w:type="spellEnd"/>
      <w:r w:rsidRPr="00A243C5">
        <w:t xml:space="preserve"> is now loaded in tty1. Log into the GNOME desktop using the user name of </w:t>
      </w:r>
      <w:r w:rsidRPr="00F214A6">
        <w:rPr>
          <w:b/>
          <w:bCs/>
        </w:rPr>
        <w:t>user1</w:t>
      </w:r>
      <w:r w:rsidRPr="00A243C5">
        <w:t xml:space="preserve"> and the password of </w:t>
      </w:r>
      <w:proofErr w:type="spellStart"/>
      <w:r w:rsidR="00531C7F">
        <w:rPr>
          <w:b/>
          <w:bCs/>
        </w:rPr>
        <w:t>LINUX</w:t>
      </w:r>
      <w:r w:rsidRPr="00F214A6">
        <w:rPr>
          <w:b/>
          <w:bCs/>
        </w:rPr>
        <w:t>rocks</w:t>
      </w:r>
      <w:proofErr w:type="spellEnd"/>
      <w:r w:rsidRPr="00F214A6">
        <w:rPr>
          <w:b/>
          <w:bCs/>
        </w:rPr>
        <w:t>!</w:t>
      </w:r>
      <w:r w:rsidRPr="00A243C5">
        <w:t>.</w:t>
      </w:r>
    </w:p>
    <w:p w14:paraId="06C27C6E" w14:textId="77777777" w:rsidR="006D15DC" w:rsidRPr="006D15DC" w:rsidRDefault="00A243C5" w:rsidP="006D15DC">
      <w:pPr>
        <w:pStyle w:val="ListParagraph"/>
        <w:numPr>
          <w:ilvl w:val="0"/>
          <w:numId w:val="6"/>
        </w:numPr>
      </w:pPr>
      <w:r w:rsidRPr="006D15DC">
        <w:t xml:space="preserve">Click the </w:t>
      </w:r>
      <w:r w:rsidRPr="006D15DC">
        <w:rPr>
          <w:b/>
          <w:bCs/>
        </w:rPr>
        <w:t>Activities</w:t>
      </w:r>
      <w:r w:rsidRPr="006D15DC">
        <w:t xml:space="preserve"> menu and navigate to </w:t>
      </w:r>
      <w:r w:rsidRPr="006D15DC">
        <w:rPr>
          <w:b/>
          <w:bCs/>
        </w:rPr>
        <w:t>Show Applications</w:t>
      </w:r>
      <w:r w:rsidRPr="006D15DC">
        <w:t xml:space="preserve">, </w:t>
      </w:r>
      <w:r w:rsidRPr="006D15DC">
        <w:rPr>
          <w:b/>
          <w:bCs/>
        </w:rPr>
        <w:t>Settings</w:t>
      </w:r>
      <w:r w:rsidRPr="006D15DC">
        <w:t xml:space="preserve">. Click </w:t>
      </w:r>
      <w:r w:rsidRPr="006D15DC">
        <w:rPr>
          <w:b/>
          <w:bCs/>
        </w:rPr>
        <w:t>Displays</w:t>
      </w:r>
      <w:r w:rsidRPr="006D15DC">
        <w:t xml:space="preserve"> and select your display. </w:t>
      </w:r>
      <w:r w:rsidR="006D15DC">
        <w:t>N</w:t>
      </w:r>
      <w:r w:rsidR="006D15DC" w:rsidRPr="006D15DC">
        <w:t xml:space="preserve">ote that you can configure the resolution for your current display, which is limited by the virtualized graphics adapter provided by your hypervisor. Next, click the </w:t>
      </w:r>
      <w:r w:rsidR="006D15DC" w:rsidRPr="00E4674E">
        <w:rPr>
          <w:b/>
          <w:bCs/>
        </w:rPr>
        <w:t>Back</w:t>
      </w:r>
      <w:r w:rsidR="006D15DC" w:rsidRPr="006D15DC">
        <w:t xml:space="preserve"> button in the upper-left corner of the Settings application and select </w:t>
      </w:r>
      <w:r w:rsidR="006D15DC" w:rsidRPr="00E4674E">
        <w:rPr>
          <w:b/>
          <w:bCs/>
        </w:rPr>
        <w:t>Universal Access</w:t>
      </w:r>
      <w:r w:rsidR="006D15DC" w:rsidRPr="006D15DC">
        <w:t>. Explore the different assistive technologies available and close the Settings window when finished.</w:t>
      </w:r>
    </w:p>
    <w:p w14:paraId="6E2C2C26" w14:textId="77777777" w:rsidR="00A03AC2" w:rsidRDefault="00A243C5" w:rsidP="005A654F">
      <w:pPr>
        <w:pStyle w:val="ListParagraph"/>
        <w:numPr>
          <w:ilvl w:val="0"/>
          <w:numId w:val="6"/>
        </w:numPr>
      </w:pPr>
      <w:r w:rsidRPr="00A243C5">
        <w:t xml:space="preserve">Click the </w:t>
      </w:r>
      <w:r w:rsidRPr="004A7857">
        <w:rPr>
          <w:b/>
          <w:bCs/>
        </w:rPr>
        <w:t>Activities</w:t>
      </w:r>
      <w:r w:rsidRPr="00A243C5">
        <w:t xml:space="preserve"> menu and navigate to </w:t>
      </w:r>
      <w:r w:rsidRPr="004A7857">
        <w:rPr>
          <w:b/>
          <w:bCs/>
        </w:rPr>
        <w:t>Show Applications</w:t>
      </w:r>
      <w:r w:rsidRPr="00A243C5">
        <w:t xml:space="preserve">, </w:t>
      </w:r>
      <w:r w:rsidRPr="004A7857">
        <w:rPr>
          <w:b/>
          <w:bCs/>
        </w:rPr>
        <w:t>Utilities</w:t>
      </w:r>
      <w:r w:rsidRPr="00A243C5">
        <w:t xml:space="preserve">, </w:t>
      </w:r>
      <w:r w:rsidRPr="004A7857">
        <w:rPr>
          <w:b/>
          <w:bCs/>
        </w:rPr>
        <w:t>Terminal</w:t>
      </w:r>
      <w:r w:rsidRPr="00A243C5">
        <w:t xml:space="preserve"> to open a command-line terminal. At the command prompt, type </w:t>
      </w:r>
      <w:proofErr w:type="spellStart"/>
      <w:r w:rsidRPr="004A7857">
        <w:rPr>
          <w:b/>
          <w:bCs/>
        </w:rPr>
        <w:t>su</w:t>
      </w:r>
      <w:proofErr w:type="spellEnd"/>
      <w:r w:rsidRPr="004A7857">
        <w:rPr>
          <w:b/>
          <w:bCs/>
        </w:rPr>
        <w:t xml:space="preserve"> - root</w:t>
      </w:r>
      <w:r w:rsidRPr="00A243C5">
        <w:t xml:space="preserve"> and press </w:t>
      </w:r>
      <w:r w:rsidRPr="004A7857">
        <w:rPr>
          <w:b/>
          <w:bCs/>
        </w:rPr>
        <w:t>Enter</w:t>
      </w:r>
      <w:r w:rsidRPr="00A243C5">
        <w:t xml:space="preserve"> to switch to the root user. Supply the root user password of </w:t>
      </w:r>
      <w:proofErr w:type="spellStart"/>
      <w:r w:rsidR="00531C7F">
        <w:rPr>
          <w:b/>
          <w:bCs/>
        </w:rPr>
        <w:t>LINUX</w:t>
      </w:r>
      <w:r w:rsidRPr="004A7857">
        <w:rPr>
          <w:b/>
          <w:bCs/>
        </w:rPr>
        <w:t>rocks</w:t>
      </w:r>
      <w:proofErr w:type="spellEnd"/>
      <w:r w:rsidRPr="004A7857">
        <w:rPr>
          <w:b/>
          <w:bCs/>
        </w:rPr>
        <w:t>!</w:t>
      </w:r>
      <w:r w:rsidRPr="00A243C5">
        <w:t xml:space="preserve"> when prompted.</w:t>
      </w:r>
    </w:p>
    <w:p w14:paraId="2FA6A3BE" w14:textId="77777777" w:rsidR="00D87B80" w:rsidRDefault="00A243C5" w:rsidP="005A654F">
      <w:pPr>
        <w:pStyle w:val="ListParagraph"/>
        <w:numPr>
          <w:ilvl w:val="0"/>
          <w:numId w:val="6"/>
        </w:numPr>
      </w:pPr>
      <w:r w:rsidRPr="00A243C5">
        <w:lastRenderedPageBreak/>
        <w:t xml:space="preserve">At the command prompt, type </w:t>
      </w:r>
      <w:r w:rsidRPr="00A03AC2">
        <w:rPr>
          <w:b/>
          <w:bCs/>
        </w:rPr>
        <w:t>system-config-keyboard</w:t>
      </w:r>
      <w:r w:rsidRPr="00A243C5">
        <w:t xml:space="preserve"> and press </w:t>
      </w:r>
      <w:r w:rsidRPr="00A03AC2">
        <w:rPr>
          <w:b/>
          <w:bCs/>
        </w:rPr>
        <w:t>Enter</w:t>
      </w:r>
      <w:r w:rsidRPr="00A243C5">
        <w:t xml:space="preserve">. Note that you can optionally choose a different keyboard for use with X Windows. Use the Tab key to select the </w:t>
      </w:r>
      <w:r w:rsidRPr="00A03AC2">
        <w:rPr>
          <w:b/>
          <w:bCs/>
        </w:rPr>
        <w:t>Cancel</w:t>
      </w:r>
      <w:r w:rsidRPr="00A243C5">
        <w:t xml:space="preserve"> button and press </w:t>
      </w:r>
      <w:r w:rsidRPr="00A03AC2">
        <w:rPr>
          <w:b/>
          <w:bCs/>
        </w:rPr>
        <w:t>Enter</w:t>
      </w:r>
      <w:r w:rsidRPr="00A243C5">
        <w:t xml:space="preserve"> to quit the Keyboard Selection utility.</w:t>
      </w:r>
    </w:p>
    <w:p w14:paraId="26E48645" w14:textId="77777777" w:rsidR="00134EC9" w:rsidRDefault="00134EC9" w:rsidP="00134EC9">
      <w:pPr>
        <w:pStyle w:val="ListParagraph"/>
        <w:numPr>
          <w:ilvl w:val="0"/>
          <w:numId w:val="6"/>
        </w:numPr>
      </w:pPr>
      <w:r w:rsidRPr="00134EC9">
        <w:t xml:space="preserve">At the command prompt, type </w:t>
      </w:r>
      <w:r w:rsidRPr="00134EC9">
        <w:rPr>
          <w:b/>
          <w:bCs/>
        </w:rPr>
        <w:t>cat /</w:t>
      </w:r>
      <w:proofErr w:type="spellStart"/>
      <w:r w:rsidRPr="00134EC9">
        <w:rPr>
          <w:b/>
          <w:bCs/>
        </w:rPr>
        <w:t>etc</w:t>
      </w:r>
      <w:proofErr w:type="spellEnd"/>
      <w:r w:rsidRPr="00134EC9">
        <w:rPr>
          <w:b/>
          <w:bCs/>
        </w:rPr>
        <w:t>/X11/</w:t>
      </w:r>
      <w:proofErr w:type="spellStart"/>
      <w:r w:rsidRPr="00134EC9">
        <w:rPr>
          <w:b/>
          <w:bCs/>
        </w:rPr>
        <w:t>xorg.conf.d</w:t>
      </w:r>
      <w:proofErr w:type="spellEnd"/>
      <w:r w:rsidRPr="00134EC9">
        <w:rPr>
          <w:b/>
          <w:bCs/>
        </w:rPr>
        <w:t>/00-keyboard.conf</w:t>
      </w:r>
      <w:r w:rsidRPr="00134EC9">
        <w:t xml:space="preserve"> and press </w:t>
      </w:r>
      <w:r w:rsidRPr="00134EC9">
        <w:rPr>
          <w:b/>
          <w:bCs/>
        </w:rPr>
        <w:t>Enter</w:t>
      </w:r>
      <w:r w:rsidRPr="00134EC9">
        <w:t>. Note the keyboard localization used by X Windows.</w:t>
      </w:r>
    </w:p>
    <w:p w14:paraId="27FFBB2B" w14:textId="77777777" w:rsidR="00134EC9" w:rsidRDefault="00134EC9" w:rsidP="00134EC9">
      <w:pPr>
        <w:pStyle w:val="ListParagraph"/>
        <w:numPr>
          <w:ilvl w:val="0"/>
          <w:numId w:val="6"/>
        </w:numPr>
      </w:pPr>
      <w:r w:rsidRPr="00134EC9">
        <w:t xml:space="preserve">At the command prompt, type </w:t>
      </w:r>
      <w:r w:rsidRPr="00134EC9">
        <w:rPr>
          <w:b/>
          <w:bCs/>
        </w:rPr>
        <w:t>locale</w:t>
      </w:r>
      <w:r w:rsidRPr="00134EC9">
        <w:t xml:space="preserve"> and press </w:t>
      </w:r>
      <w:r w:rsidRPr="00134EC9">
        <w:rPr>
          <w:b/>
          <w:bCs/>
        </w:rPr>
        <w:t>Enter</w:t>
      </w:r>
      <w:r w:rsidRPr="00134EC9">
        <w:t>.</w:t>
      </w:r>
    </w:p>
    <w:p w14:paraId="18BC19A5" w14:textId="77777777" w:rsidR="00134EC9" w:rsidRDefault="00134EC9" w:rsidP="00134EC9">
      <w:pPr>
        <w:pStyle w:val="ListParagraph"/>
        <w:numPr>
          <w:ilvl w:val="0"/>
          <w:numId w:val="6"/>
        </w:numPr>
      </w:pPr>
      <w:r w:rsidRPr="00134EC9">
        <w:t>Which locale is used by default for all format types?</w:t>
      </w:r>
    </w:p>
    <w:sdt>
      <w:sdtPr>
        <w:rPr>
          <w:rStyle w:val="Red"/>
        </w:rPr>
        <w:id w:val="1826931103"/>
        <w:placeholder>
          <w:docPart w:val="E8AC697F3ADE47889C136DE30032B541"/>
        </w:placeholder>
        <w:showingPlcHdr/>
      </w:sdtPr>
      <w:sdtEndPr>
        <w:rPr>
          <w:rStyle w:val="DefaultParagraphFont"/>
          <w:color w:val="auto"/>
        </w:rPr>
      </w:sdtEndPr>
      <w:sdtContent>
        <w:p w14:paraId="03308B30" w14:textId="77777777" w:rsidR="00134EC9" w:rsidRDefault="00134EC9" w:rsidP="00134EC9">
          <w:pPr>
            <w:rPr>
              <w:rStyle w:val="Red"/>
            </w:rPr>
          </w:pPr>
          <w:r w:rsidRPr="00134EC9">
            <w:rPr>
              <w:rStyle w:val="PlaceholderText"/>
              <w:color w:val="FF0000"/>
            </w:rPr>
            <w:t>Click or tap here to enter text.</w:t>
          </w:r>
        </w:p>
      </w:sdtContent>
    </w:sdt>
    <w:p w14:paraId="78586569" w14:textId="77777777" w:rsidR="00134EC9" w:rsidRDefault="00134EC9" w:rsidP="00134EC9">
      <w:pPr>
        <w:pStyle w:val="ListParagraph"/>
        <w:numPr>
          <w:ilvl w:val="0"/>
          <w:numId w:val="6"/>
        </w:numPr>
      </w:pPr>
      <w:r>
        <w:t>T</w:t>
      </w:r>
      <w:r w:rsidRPr="00134EC9">
        <w:t xml:space="preserve">ype </w:t>
      </w:r>
      <w:r w:rsidRPr="00134EC9">
        <w:rPr>
          <w:b/>
          <w:bCs/>
        </w:rPr>
        <w:t>locale -a | less</w:t>
      </w:r>
      <w:r w:rsidRPr="00134EC9">
        <w:t xml:space="preserve"> and press </w:t>
      </w:r>
      <w:r w:rsidRPr="00134EC9">
        <w:rPr>
          <w:b/>
          <w:bCs/>
        </w:rPr>
        <w:t>Enter</w:t>
      </w:r>
      <w:r w:rsidRPr="00134EC9">
        <w:t xml:space="preserve">. View the available locales on your system and press </w:t>
      </w:r>
      <w:r w:rsidRPr="00134EC9">
        <w:rPr>
          <w:b/>
          <w:bCs/>
        </w:rPr>
        <w:t>q</w:t>
      </w:r>
      <w:r w:rsidRPr="00134EC9">
        <w:t xml:space="preserve"> to return to your command prompt when finished.</w:t>
      </w:r>
    </w:p>
    <w:p w14:paraId="72375718" w14:textId="77777777" w:rsidR="00134EC9" w:rsidRDefault="00134EC9" w:rsidP="00134EC9">
      <w:pPr>
        <w:pStyle w:val="ListParagraph"/>
        <w:numPr>
          <w:ilvl w:val="0"/>
          <w:numId w:val="6"/>
        </w:numPr>
      </w:pPr>
      <w:r w:rsidRPr="00134EC9">
        <w:t xml:space="preserve">At the command prompt, type </w:t>
      </w:r>
      <w:r w:rsidRPr="00134EC9">
        <w:rPr>
          <w:b/>
          <w:bCs/>
        </w:rPr>
        <w:t>cat /</w:t>
      </w:r>
      <w:proofErr w:type="spellStart"/>
      <w:r w:rsidRPr="00134EC9">
        <w:rPr>
          <w:b/>
          <w:bCs/>
        </w:rPr>
        <w:t>etc</w:t>
      </w:r>
      <w:proofErr w:type="spellEnd"/>
      <w:r w:rsidRPr="00134EC9">
        <w:rPr>
          <w:b/>
          <w:bCs/>
        </w:rPr>
        <w:t>/</w:t>
      </w:r>
      <w:proofErr w:type="spellStart"/>
      <w:r w:rsidRPr="00134EC9">
        <w:rPr>
          <w:b/>
          <w:bCs/>
        </w:rPr>
        <w:t>locale.conf</w:t>
      </w:r>
      <w:proofErr w:type="spellEnd"/>
      <w:r w:rsidRPr="00134EC9">
        <w:t xml:space="preserve"> and press Enter. Next, type </w:t>
      </w:r>
      <w:proofErr w:type="spellStart"/>
      <w:r w:rsidRPr="00134EC9">
        <w:rPr>
          <w:b/>
          <w:bCs/>
        </w:rPr>
        <w:t>localectl</w:t>
      </w:r>
      <w:proofErr w:type="spellEnd"/>
      <w:r w:rsidRPr="00134EC9">
        <w:t xml:space="preserve"> and press </w:t>
      </w:r>
      <w:r w:rsidRPr="00134EC9">
        <w:rPr>
          <w:b/>
          <w:bCs/>
        </w:rPr>
        <w:t>Enter</w:t>
      </w:r>
      <w:r w:rsidRPr="00134EC9">
        <w:t>.</w:t>
      </w:r>
    </w:p>
    <w:p w14:paraId="50151E7E" w14:textId="77777777" w:rsidR="00134EC9" w:rsidRDefault="00134EC9" w:rsidP="00134EC9">
      <w:pPr>
        <w:pStyle w:val="ListParagraph"/>
        <w:numPr>
          <w:ilvl w:val="0"/>
          <w:numId w:val="6"/>
        </w:numPr>
      </w:pPr>
      <w:r w:rsidRPr="00134EC9">
        <w:t>Does the default locale listed by both commands match the output of the previous step?</w:t>
      </w:r>
    </w:p>
    <w:sdt>
      <w:sdtPr>
        <w:rPr>
          <w:rStyle w:val="Red"/>
        </w:rPr>
        <w:id w:val="-1215029401"/>
        <w:placeholder>
          <w:docPart w:val="A3FE8FC340D5435DB96C919A8BD230AC"/>
        </w:placeholder>
        <w:showingPlcHdr/>
      </w:sdtPr>
      <w:sdtEndPr>
        <w:rPr>
          <w:rStyle w:val="DefaultParagraphFont"/>
          <w:color w:val="auto"/>
        </w:rPr>
      </w:sdtEndPr>
      <w:sdtContent>
        <w:p w14:paraId="553F9B78" w14:textId="77777777" w:rsidR="00134EC9" w:rsidRDefault="00134EC9" w:rsidP="00926B55">
          <w:pPr>
            <w:rPr>
              <w:rStyle w:val="Red"/>
            </w:rPr>
          </w:pPr>
          <w:r w:rsidRPr="00926B55">
            <w:rPr>
              <w:rStyle w:val="PlaceholderText"/>
              <w:color w:val="FF0000"/>
            </w:rPr>
            <w:t>Click or tap here to enter text.</w:t>
          </w:r>
        </w:p>
      </w:sdtContent>
    </w:sdt>
    <w:p w14:paraId="043C2051" w14:textId="77777777" w:rsidR="00926B55" w:rsidRDefault="00134EC9" w:rsidP="00134EC9">
      <w:pPr>
        <w:pStyle w:val="ListParagraph"/>
        <w:numPr>
          <w:ilvl w:val="0"/>
          <w:numId w:val="6"/>
        </w:numPr>
      </w:pPr>
      <w:r w:rsidRPr="00134EC9">
        <w:t xml:space="preserve">At the command prompt, type </w:t>
      </w:r>
      <w:proofErr w:type="spellStart"/>
      <w:r w:rsidRPr="00926B55">
        <w:rPr>
          <w:b/>
          <w:bCs/>
        </w:rPr>
        <w:t>timedatectl</w:t>
      </w:r>
      <w:proofErr w:type="spellEnd"/>
      <w:r w:rsidRPr="00134EC9">
        <w:t xml:space="preserve"> and press </w:t>
      </w:r>
      <w:r w:rsidRPr="00926B55">
        <w:rPr>
          <w:b/>
          <w:bCs/>
        </w:rPr>
        <w:t>Enter</w:t>
      </w:r>
      <w:r w:rsidRPr="00134EC9">
        <w:t xml:space="preserve">. Next, type </w:t>
      </w:r>
      <w:r w:rsidR="00926B55" w:rsidRPr="00926B55">
        <w:rPr>
          <w:b/>
          <w:bCs/>
        </w:rPr>
        <w:t>11</w:t>
      </w:r>
      <w:r w:rsidRPr="00926B55">
        <w:rPr>
          <w:b/>
          <w:bCs/>
        </w:rPr>
        <w:t>/</w:t>
      </w:r>
      <w:proofErr w:type="spellStart"/>
      <w:r w:rsidRPr="00926B55">
        <w:rPr>
          <w:b/>
          <w:bCs/>
        </w:rPr>
        <w:t>etc</w:t>
      </w:r>
      <w:proofErr w:type="spellEnd"/>
      <w:r w:rsidRPr="00926B55">
        <w:rPr>
          <w:b/>
          <w:bCs/>
        </w:rPr>
        <w:t xml:space="preserve">/ </w:t>
      </w:r>
      <w:proofErr w:type="spellStart"/>
      <w:r w:rsidRPr="00926B55">
        <w:rPr>
          <w:b/>
          <w:bCs/>
        </w:rPr>
        <w:t>localtime</w:t>
      </w:r>
      <w:proofErr w:type="spellEnd"/>
      <w:r w:rsidRPr="00134EC9">
        <w:t xml:space="preserve"> and press </w:t>
      </w:r>
      <w:r w:rsidRPr="00926B55">
        <w:rPr>
          <w:b/>
          <w:bCs/>
        </w:rPr>
        <w:t>Enter</w:t>
      </w:r>
      <w:r w:rsidRPr="00134EC9">
        <w:t>.</w:t>
      </w:r>
    </w:p>
    <w:p w14:paraId="11B06F1D" w14:textId="77777777" w:rsidR="00134EC9" w:rsidRPr="00134EC9" w:rsidRDefault="00134EC9" w:rsidP="00134EC9">
      <w:pPr>
        <w:pStyle w:val="ListParagraph"/>
        <w:numPr>
          <w:ilvl w:val="0"/>
          <w:numId w:val="6"/>
        </w:numPr>
      </w:pPr>
      <w:r w:rsidRPr="00134EC9">
        <w:t>Does the output of each command indicate the correct time zone information for your system?</w:t>
      </w:r>
    </w:p>
    <w:sdt>
      <w:sdtPr>
        <w:rPr>
          <w:rStyle w:val="Red"/>
        </w:rPr>
        <w:id w:val="-100261926"/>
        <w:placeholder>
          <w:docPart w:val="6CBAA6F699694951961ACCE112964479"/>
        </w:placeholder>
        <w:showingPlcHdr/>
      </w:sdtPr>
      <w:sdtEndPr>
        <w:rPr>
          <w:rStyle w:val="DefaultParagraphFont"/>
          <w:color w:val="auto"/>
        </w:rPr>
      </w:sdtEndPr>
      <w:sdtContent>
        <w:p w14:paraId="38A35B0A" w14:textId="77777777" w:rsidR="00926B55" w:rsidRDefault="00926B55" w:rsidP="00926B55">
          <w:pPr>
            <w:rPr>
              <w:rStyle w:val="Red"/>
            </w:rPr>
          </w:pPr>
          <w:r w:rsidRPr="00926B55">
            <w:rPr>
              <w:rStyle w:val="PlaceholderText"/>
              <w:color w:val="FF0000"/>
            </w:rPr>
            <w:t>Click or tap here to enter text.</w:t>
          </w:r>
        </w:p>
      </w:sdtContent>
    </w:sdt>
    <w:p w14:paraId="6DE86E9D" w14:textId="77777777" w:rsidR="0093484E" w:rsidRDefault="00A243C5" w:rsidP="005A654F">
      <w:pPr>
        <w:pStyle w:val="ListParagraph"/>
        <w:numPr>
          <w:ilvl w:val="0"/>
          <w:numId w:val="6"/>
        </w:numPr>
      </w:pPr>
      <w:r w:rsidRPr="00A243C5">
        <w:t xml:space="preserve">At the command prompt, type </w:t>
      </w:r>
      <w:proofErr w:type="spellStart"/>
      <w:r w:rsidRPr="00D87B80">
        <w:rPr>
          <w:b/>
          <w:bCs/>
        </w:rPr>
        <w:t>poweroff</w:t>
      </w:r>
      <w:proofErr w:type="spellEnd"/>
      <w:r w:rsidRPr="00A243C5">
        <w:t xml:space="preserve"> and press </w:t>
      </w:r>
      <w:r w:rsidRPr="00D87B80">
        <w:rPr>
          <w:b/>
          <w:bCs/>
        </w:rPr>
        <w:t>Enter</w:t>
      </w:r>
      <w:r w:rsidRPr="00A243C5">
        <w:t xml:space="preserve"> to power off your Fedora Linux virtual machine.</w:t>
      </w:r>
    </w:p>
    <w:p w14:paraId="79211A29" w14:textId="77777777" w:rsidR="003A0C6E" w:rsidRDefault="003A0C6E" w:rsidP="003A0C6E">
      <w:pPr>
        <w:pStyle w:val="Heading2"/>
      </w:pPr>
      <w:bookmarkStart w:id="9" w:name="_Toc155530492"/>
      <w:bookmarkStart w:id="10" w:name="_Toc171050469"/>
      <w:bookmarkStart w:id="11" w:name="_Toc171861040"/>
      <w:r>
        <w:t>Assignment Submission</w:t>
      </w:r>
      <w:bookmarkEnd w:id="9"/>
      <w:bookmarkEnd w:id="10"/>
      <w:bookmarkEnd w:id="11"/>
    </w:p>
    <w:p w14:paraId="05F585B8" w14:textId="77777777" w:rsidR="003A0C6E" w:rsidRPr="00B00907" w:rsidRDefault="003A0C6E" w:rsidP="003A0C6E">
      <w:r>
        <w:t>Submit this completed document in Blackboard.</w:t>
      </w:r>
    </w:p>
    <w:p w14:paraId="1FD883D9" w14:textId="77777777" w:rsidR="003A0C6E" w:rsidRDefault="003A0C6E" w:rsidP="003A0C6E"/>
    <w:sectPr w:rsidR="003A0C6E" w:rsidSect="004B0E7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BAEBE" w14:textId="77777777" w:rsidR="00433394" w:rsidRDefault="00433394" w:rsidP="00AB57D0">
      <w:r>
        <w:separator/>
      </w:r>
    </w:p>
  </w:endnote>
  <w:endnote w:type="continuationSeparator" w:id="0">
    <w:p w14:paraId="3465E3DB" w14:textId="77777777" w:rsidR="00433394" w:rsidRDefault="00433394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DBD42" w14:textId="7D177370" w:rsidR="00433394" w:rsidRPr="00AB57D0" w:rsidRDefault="00433394" w:rsidP="00B72264">
    <w:pPr>
      <w:pStyle w:val="Footer"/>
      <w:tabs>
        <w:tab w:val="right" w:pos="10080"/>
      </w:tabs>
    </w:pPr>
    <w:r>
      <w:t xml:space="preserve">Week </w:t>
    </w:r>
    <w:r w:rsidR="000B108A">
      <w:t>11</w:t>
    </w:r>
    <w:r>
      <w:t xml:space="preserve"> Linux Projects</w:t>
    </w: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886F75">
      <w:rPr>
        <w:noProof/>
      </w:rPr>
      <w:t>2</w:t>
    </w:r>
    <w:r w:rsidRPr="00A87D54">
      <w:fldChar w:fldCharType="end"/>
    </w:r>
    <w:r w:rsidRPr="00A87D54">
      <w:t xml:space="preserve"> of </w:t>
    </w:r>
    <w:r w:rsidR="00EC107D">
      <w:fldChar w:fldCharType="begin"/>
    </w:r>
    <w:r w:rsidR="00EC107D">
      <w:instrText xml:space="preserve"> NUMPAGES </w:instrText>
    </w:r>
    <w:r w:rsidR="00EC107D">
      <w:fldChar w:fldCharType="separate"/>
    </w:r>
    <w:r w:rsidR="00886F75">
      <w:rPr>
        <w:noProof/>
      </w:rPr>
      <w:t>6</w:t>
    </w:r>
    <w:r w:rsidR="00EC107D">
      <w:rPr>
        <w:noProof/>
      </w:rPr>
      <w:fldChar w:fldCharType="end"/>
    </w:r>
    <w:r w:rsidRPr="00A87D54">
      <w:tab/>
      <w:t xml:space="preserve">Revised: </w:t>
    </w:r>
    <w:r w:rsidR="00643762">
      <w:t>0</w:t>
    </w:r>
    <w:r w:rsidR="00557534">
      <w:t>7</w:t>
    </w:r>
    <w:r w:rsidR="00973894">
      <w:t>/</w:t>
    </w:r>
    <w:r w:rsidR="000B108A">
      <w:t>1</w:t>
    </w:r>
    <w:r w:rsidR="00557534">
      <w:t>4</w:t>
    </w:r>
    <w:r w:rsidR="00027CD5">
      <w:t>/20</w:t>
    </w:r>
    <w:r w:rsidR="00557534"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CF75A" w14:textId="77777777" w:rsidR="00433394" w:rsidRDefault="00433394" w:rsidP="00AB57D0">
      <w:r>
        <w:separator/>
      </w:r>
    </w:p>
  </w:footnote>
  <w:footnote w:type="continuationSeparator" w:id="0">
    <w:p w14:paraId="3EC37A07" w14:textId="77777777" w:rsidR="00433394" w:rsidRDefault="00433394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7D15"/>
    <w:multiLevelType w:val="hybridMultilevel"/>
    <w:tmpl w:val="D40087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66355B"/>
    <w:multiLevelType w:val="hybridMultilevel"/>
    <w:tmpl w:val="979CB4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1F27434"/>
    <w:multiLevelType w:val="hybridMultilevel"/>
    <w:tmpl w:val="67907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D3D7F7E"/>
    <w:multiLevelType w:val="hybridMultilevel"/>
    <w:tmpl w:val="A2C83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BDE6270"/>
    <w:multiLevelType w:val="hybridMultilevel"/>
    <w:tmpl w:val="4A8AE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09411934">
    <w:abstractNumId w:val="27"/>
  </w:num>
  <w:num w:numId="2" w16cid:durableId="851140981">
    <w:abstractNumId w:val="25"/>
  </w:num>
  <w:num w:numId="3" w16cid:durableId="332345380">
    <w:abstractNumId w:val="10"/>
  </w:num>
  <w:num w:numId="4" w16cid:durableId="825822339">
    <w:abstractNumId w:val="0"/>
  </w:num>
  <w:num w:numId="5" w16cid:durableId="193004935">
    <w:abstractNumId w:val="18"/>
  </w:num>
  <w:num w:numId="6" w16cid:durableId="690450408">
    <w:abstractNumId w:val="34"/>
  </w:num>
  <w:num w:numId="7" w16cid:durableId="1960138019">
    <w:abstractNumId w:val="2"/>
  </w:num>
  <w:num w:numId="8" w16cid:durableId="1912962466">
    <w:abstractNumId w:val="4"/>
  </w:num>
  <w:num w:numId="9" w16cid:durableId="240523729">
    <w:abstractNumId w:val="22"/>
  </w:num>
  <w:num w:numId="10" w16cid:durableId="1762216643">
    <w:abstractNumId w:val="46"/>
  </w:num>
  <w:num w:numId="11" w16cid:durableId="140730617">
    <w:abstractNumId w:val="15"/>
  </w:num>
  <w:num w:numId="12" w16cid:durableId="1763836162">
    <w:abstractNumId w:val="41"/>
  </w:num>
  <w:num w:numId="13" w16cid:durableId="1797023407">
    <w:abstractNumId w:val="16"/>
  </w:num>
  <w:num w:numId="14" w16cid:durableId="736587548">
    <w:abstractNumId w:val="28"/>
  </w:num>
  <w:num w:numId="15" w16cid:durableId="854656866">
    <w:abstractNumId w:val="14"/>
  </w:num>
  <w:num w:numId="16" w16cid:durableId="995768808">
    <w:abstractNumId w:val="13"/>
  </w:num>
  <w:num w:numId="17" w16cid:durableId="476999938">
    <w:abstractNumId w:val="35"/>
  </w:num>
  <w:num w:numId="18" w16cid:durableId="643706159">
    <w:abstractNumId w:val="1"/>
  </w:num>
  <w:num w:numId="19" w16cid:durableId="1950048061">
    <w:abstractNumId w:val="36"/>
  </w:num>
  <w:num w:numId="20" w16cid:durableId="201065569">
    <w:abstractNumId w:val="39"/>
  </w:num>
  <w:num w:numId="21" w16cid:durableId="97604294">
    <w:abstractNumId w:val="32"/>
  </w:num>
  <w:num w:numId="22" w16cid:durableId="900017157">
    <w:abstractNumId w:val="29"/>
  </w:num>
  <w:num w:numId="23" w16cid:durableId="1696229774">
    <w:abstractNumId w:val="45"/>
  </w:num>
  <w:num w:numId="24" w16cid:durableId="566575473">
    <w:abstractNumId w:val="19"/>
  </w:num>
  <w:num w:numId="25" w16cid:durableId="327438609">
    <w:abstractNumId w:val="21"/>
  </w:num>
  <w:num w:numId="26" w16cid:durableId="914784066">
    <w:abstractNumId w:val="7"/>
  </w:num>
  <w:num w:numId="27" w16cid:durableId="2101680338">
    <w:abstractNumId w:val="20"/>
  </w:num>
  <w:num w:numId="28" w16cid:durableId="2114744104">
    <w:abstractNumId w:val="38"/>
  </w:num>
  <w:num w:numId="29" w16cid:durableId="1881478606">
    <w:abstractNumId w:val="42"/>
  </w:num>
  <w:num w:numId="30" w16cid:durableId="614674398">
    <w:abstractNumId w:val="11"/>
  </w:num>
  <w:num w:numId="31" w16cid:durableId="1229345220">
    <w:abstractNumId w:val="44"/>
  </w:num>
  <w:num w:numId="32" w16cid:durableId="566110172">
    <w:abstractNumId w:val="8"/>
  </w:num>
  <w:num w:numId="33" w16cid:durableId="314838819">
    <w:abstractNumId w:val="43"/>
  </w:num>
  <w:num w:numId="34" w16cid:durableId="1351251411">
    <w:abstractNumId w:val="26"/>
  </w:num>
  <w:num w:numId="35" w16cid:durableId="2093963194">
    <w:abstractNumId w:val="17"/>
  </w:num>
  <w:num w:numId="36" w16cid:durableId="1271553080">
    <w:abstractNumId w:val="9"/>
  </w:num>
  <w:num w:numId="37" w16cid:durableId="435180147">
    <w:abstractNumId w:val="24"/>
  </w:num>
  <w:num w:numId="38" w16cid:durableId="1284384921">
    <w:abstractNumId w:val="33"/>
  </w:num>
  <w:num w:numId="39" w16cid:durableId="1814103230">
    <w:abstractNumId w:val="3"/>
  </w:num>
  <w:num w:numId="40" w16cid:durableId="1362434035">
    <w:abstractNumId w:val="40"/>
  </w:num>
  <w:num w:numId="41" w16cid:durableId="1951038408">
    <w:abstractNumId w:val="23"/>
  </w:num>
  <w:num w:numId="42" w16cid:durableId="1084691700">
    <w:abstractNumId w:val="12"/>
  </w:num>
  <w:num w:numId="43" w16cid:durableId="1429160184">
    <w:abstractNumId w:val="31"/>
  </w:num>
  <w:num w:numId="44" w16cid:durableId="2112046396">
    <w:abstractNumId w:val="5"/>
  </w:num>
  <w:num w:numId="45" w16cid:durableId="1231502804">
    <w:abstractNumId w:val="30"/>
  </w:num>
  <w:num w:numId="46" w16cid:durableId="1974292761">
    <w:abstractNumId w:val="37"/>
  </w:num>
  <w:num w:numId="47" w16cid:durableId="182137995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1MLI0MTU2NzA0MzFQ0lEKTi0uzszPAykwrgUAoFnHXywAAAA="/>
  </w:docVars>
  <w:rsids>
    <w:rsidRoot w:val="003B5A3B"/>
    <w:rsid w:val="0000053E"/>
    <w:rsid w:val="0000275F"/>
    <w:rsid w:val="00002E77"/>
    <w:rsid w:val="0000409B"/>
    <w:rsid w:val="000114F8"/>
    <w:rsid w:val="00011DDF"/>
    <w:rsid w:val="00011F83"/>
    <w:rsid w:val="00012210"/>
    <w:rsid w:val="000133C8"/>
    <w:rsid w:val="00013951"/>
    <w:rsid w:val="00015C11"/>
    <w:rsid w:val="00015C1D"/>
    <w:rsid w:val="00016D2C"/>
    <w:rsid w:val="000177F1"/>
    <w:rsid w:val="00020496"/>
    <w:rsid w:val="0002055B"/>
    <w:rsid w:val="00021BBD"/>
    <w:rsid w:val="00022209"/>
    <w:rsid w:val="00022560"/>
    <w:rsid w:val="0002499F"/>
    <w:rsid w:val="00027BE1"/>
    <w:rsid w:val="00027CD5"/>
    <w:rsid w:val="00031216"/>
    <w:rsid w:val="00031A00"/>
    <w:rsid w:val="00033F40"/>
    <w:rsid w:val="000342CB"/>
    <w:rsid w:val="00037643"/>
    <w:rsid w:val="00040AD9"/>
    <w:rsid w:val="00041FBC"/>
    <w:rsid w:val="00043E69"/>
    <w:rsid w:val="00045558"/>
    <w:rsid w:val="00045FEA"/>
    <w:rsid w:val="000476CB"/>
    <w:rsid w:val="0005091A"/>
    <w:rsid w:val="00050DEE"/>
    <w:rsid w:val="0005360C"/>
    <w:rsid w:val="00055C0D"/>
    <w:rsid w:val="000569A3"/>
    <w:rsid w:val="00056EE3"/>
    <w:rsid w:val="00057549"/>
    <w:rsid w:val="000578E6"/>
    <w:rsid w:val="00061052"/>
    <w:rsid w:val="000638CD"/>
    <w:rsid w:val="00065258"/>
    <w:rsid w:val="00065AF1"/>
    <w:rsid w:val="000716A5"/>
    <w:rsid w:val="0007172B"/>
    <w:rsid w:val="0007305E"/>
    <w:rsid w:val="00074175"/>
    <w:rsid w:val="0007535C"/>
    <w:rsid w:val="00075CF4"/>
    <w:rsid w:val="00076330"/>
    <w:rsid w:val="0007638D"/>
    <w:rsid w:val="000778E9"/>
    <w:rsid w:val="00077F9C"/>
    <w:rsid w:val="00080590"/>
    <w:rsid w:val="0008155F"/>
    <w:rsid w:val="00082070"/>
    <w:rsid w:val="0008250D"/>
    <w:rsid w:val="00084023"/>
    <w:rsid w:val="00084BB5"/>
    <w:rsid w:val="00085BBB"/>
    <w:rsid w:val="000934F3"/>
    <w:rsid w:val="0009388D"/>
    <w:rsid w:val="000958EF"/>
    <w:rsid w:val="00095C37"/>
    <w:rsid w:val="000A1150"/>
    <w:rsid w:val="000A155E"/>
    <w:rsid w:val="000A1770"/>
    <w:rsid w:val="000A18A1"/>
    <w:rsid w:val="000A3DCB"/>
    <w:rsid w:val="000A496F"/>
    <w:rsid w:val="000A5D20"/>
    <w:rsid w:val="000A6AA7"/>
    <w:rsid w:val="000B0A13"/>
    <w:rsid w:val="000B108A"/>
    <w:rsid w:val="000B120E"/>
    <w:rsid w:val="000B1D15"/>
    <w:rsid w:val="000B56E2"/>
    <w:rsid w:val="000B7464"/>
    <w:rsid w:val="000B7752"/>
    <w:rsid w:val="000C02D3"/>
    <w:rsid w:val="000C35A3"/>
    <w:rsid w:val="000C5508"/>
    <w:rsid w:val="000D0019"/>
    <w:rsid w:val="000D1831"/>
    <w:rsid w:val="000D1EB5"/>
    <w:rsid w:val="000D318C"/>
    <w:rsid w:val="000D50BB"/>
    <w:rsid w:val="000E174F"/>
    <w:rsid w:val="000E2A1B"/>
    <w:rsid w:val="000E3373"/>
    <w:rsid w:val="000E402D"/>
    <w:rsid w:val="000E448D"/>
    <w:rsid w:val="000E530F"/>
    <w:rsid w:val="000E6FEF"/>
    <w:rsid w:val="000E7C98"/>
    <w:rsid w:val="000F1FB1"/>
    <w:rsid w:val="000F2244"/>
    <w:rsid w:val="000F2EA9"/>
    <w:rsid w:val="000F3252"/>
    <w:rsid w:val="000F4A3B"/>
    <w:rsid w:val="000F5186"/>
    <w:rsid w:val="000F55C3"/>
    <w:rsid w:val="0010102F"/>
    <w:rsid w:val="00101457"/>
    <w:rsid w:val="00103243"/>
    <w:rsid w:val="0010343A"/>
    <w:rsid w:val="00107FF6"/>
    <w:rsid w:val="00110E98"/>
    <w:rsid w:val="00111588"/>
    <w:rsid w:val="00111607"/>
    <w:rsid w:val="00111C7E"/>
    <w:rsid w:val="0011269A"/>
    <w:rsid w:val="001143F0"/>
    <w:rsid w:val="00116014"/>
    <w:rsid w:val="001163D5"/>
    <w:rsid w:val="00116C75"/>
    <w:rsid w:val="00117AC0"/>
    <w:rsid w:val="00117B7F"/>
    <w:rsid w:val="00120939"/>
    <w:rsid w:val="0012154E"/>
    <w:rsid w:val="00121FEB"/>
    <w:rsid w:val="001224DD"/>
    <w:rsid w:val="00123216"/>
    <w:rsid w:val="00123965"/>
    <w:rsid w:val="00123A8A"/>
    <w:rsid w:val="00124612"/>
    <w:rsid w:val="00126FB6"/>
    <w:rsid w:val="001273E9"/>
    <w:rsid w:val="00134EC9"/>
    <w:rsid w:val="00134ECF"/>
    <w:rsid w:val="0013594D"/>
    <w:rsid w:val="00136780"/>
    <w:rsid w:val="001367DA"/>
    <w:rsid w:val="001408AA"/>
    <w:rsid w:val="00142953"/>
    <w:rsid w:val="001477B3"/>
    <w:rsid w:val="001515E5"/>
    <w:rsid w:val="00152244"/>
    <w:rsid w:val="001539FB"/>
    <w:rsid w:val="001564AE"/>
    <w:rsid w:val="0016720A"/>
    <w:rsid w:val="00173ADD"/>
    <w:rsid w:val="00174790"/>
    <w:rsid w:val="0017767D"/>
    <w:rsid w:val="001819FF"/>
    <w:rsid w:val="00183C98"/>
    <w:rsid w:val="00187909"/>
    <w:rsid w:val="001921E0"/>
    <w:rsid w:val="00193337"/>
    <w:rsid w:val="001936C3"/>
    <w:rsid w:val="00194F06"/>
    <w:rsid w:val="00194F48"/>
    <w:rsid w:val="001A050A"/>
    <w:rsid w:val="001A060F"/>
    <w:rsid w:val="001A1B6D"/>
    <w:rsid w:val="001A3E71"/>
    <w:rsid w:val="001A3FED"/>
    <w:rsid w:val="001A470D"/>
    <w:rsid w:val="001A56BC"/>
    <w:rsid w:val="001A5AE7"/>
    <w:rsid w:val="001A70DE"/>
    <w:rsid w:val="001A7FBB"/>
    <w:rsid w:val="001B4BA0"/>
    <w:rsid w:val="001B4FA6"/>
    <w:rsid w:val="001B5D53"/>
    <w:rsid w:val="001C137B"/>
    <w:rsid w:val="001C1983"/>
    <w:rsid w:val="001C5EEA"/>
    <w:rsid w:val="001C75FA"/>
    <w:rsid w:val="001D0D2E"/>
    <w:rsid w:val="001D3D37"/>
    <w:rsid w:val="001D6561"/>
    <w:rsid w:val="001E057C"/>
    <w:rsid w:val="001E1E6F"/>
    <w:rsid w:val="001E2EC3"/>
    <w:rsid w:val="001E6110"/>
    <w:rsid w:val="001F0310"/>
    <w:rsid w:val="001F07B4"/>
    <w:rsid w:val="001F101A"/>
    <w:rsid w:val="001F1CD4"/>
    <w:rsid w:val="001F2D2B"/>
    <w:rsid w:val="001F4BC3"/>
    <w:rsid w:val="001F6675"/>
    <w:rsid w:val="001F78A2"/>
    <w:rsid w:val="002003C6"/>
    <w:rsid w:val="0020198D"/>
    <w:rsid w:val="00202867"/>
    <w:rsid w:val="00204346"/>
    <w:rsid w:val="00204E39"/>
    <w:rsid w:val="0020596F"/>
    <w:rsid w:val="00205A7A"/>
    <w:rsid w:val="0020614F"/>
    <w:rsid w:val="00210FCA"/>
    <w:rsid w:val="00211F91"/>
    <w:rsid w:val="00223C29"/>
    <w:rsid w:val="00226C44"/>
    <w:rsid w:val="00226EEC"/>
    <w:rsid w:val="00227E0A"/>
    <w:rsid w:val="00227F64"/>
    <w:rsid w:val="00227F86"/>
    <w:rsid w:val="0023406B"/>
    <w:rsid w:val="0023418B"/>
    <w:rsid w:val="00236B97"/>
    <w:rsid w:val="0023747F"/>
    <w:rsid w:val="00237E71"/>
    <w:rsid w:val="002414A8"/>
    <w:rsid w:val="002415C2"/>
    <w:rsid w:val="002453C9"/>
    <w:rsid w:val="00250FA5"/>
    <w:rsid w:val="00251F8F"/>
    <w:rsid w:val="0025402F"/>
    <w:rsid w:val="002625D3"/>
    <w:rsid w:val="002627AA"/>
    <w:rsid w:val="0026530D"/>
    <w:rsid w:val="00265D9B"/>
    <w:rsid w:val="00266353"/>
    <w:rsid w:val="00266856"/>
    <w:rsid w:val="00266AA0"/>
    <w:rsid w:val="0027474D"/>
    <w:rsid w:val="002747B4"/>
    <w:rsid w:val="00274C82"/>
    <w:rsid w:val="00275ED9"/>
    <w:rsid w:val="00281E27"/>
    <w:rsid w:val="00281FEB"/>
    <w:rsid w:val="002857DA"/>
    <w:rsid w:val="00286CFA"/>
    <w:rsid w:val="0029197A"/>
    <w:rsid w:val="0029372C"/>
    <w:rsid w:val="00294354"/>
    <w:rsid w:val="00294844"/>
    <w:rsid w:val="00296018"/>
    <w:rsid w:val="0029635B"/>
    <w:rsid w:val="00297585"/>
    <w:rsid w:val="002A10CF"/>
    <w:rsid w:val="002A1CD2"/>
    <w:rsid w:val="002A21CE"/>
    <w:rsid w:val="002A47CE"/>
    <w:rsid w:val="002A6342"/>
    <w:rsid w:val="002A777E"/>
    <w:rsid w:val="002B02C7"/>
    <w:rsid w:val="002B4026"/>
    <w:rsid w:val="002B5F4B"/>
    <w:rsid w:val="002B7224"/>
    <w:rsid w:val="002C0525"/>
    <w:rsid w:val="002C0846"/>
    <w:rsid w:val="002C0EF8"/>
    <w:rsid w:val="002C0F97"/>
    <w:rsid w:val="002C4EAB"/>
    <w:rsid w:val="002C53D1"/>
    <w:rsid w:val="002D1516"/>
    <w:rsid w:val="002D19F9"/>
    <w:rsid w:val="002D1CDC"/>
    <w:rsid w:val="002D2A15"/>
    <w:rsid w:val="002D4AD3"/>
    <w:rsid w:val="002E0A1F"/>
    <w:rsid w:val="002E0E2F"/>
    <w:rsid w:val="002E1FF9"/>
    <w:rsid w:val="002E2866"/>
    <w:rsid w:val="002E502C"/>
    <w:rsid w:val="002E7FD7"/>
    <w:rsid w:val="002F035A"/>
    <w:rsid w:val="002F1057"/>
    <w:rsid w:val="002F1368"/>
    <w:rsid w:val="002F2D02"/>
    <w:rsid w:val="002F38F1"/>
    <w:rsid w:val="002F4E9B"/>
    <w:rsid w:val="00300A22"/>
    <w:rsid w:val="00307B74"/>
    <w:rsid w:val="00310ED4"/>
    <w:rsid w:val="00313E4E"/>
    <w:rsid w:val="003148FA"/>
    <w:rsid w:val="003151E1"/>
    <w:rsid w:val="00316A42"/>
    <w:rsid w:val="00317653"/>
    <w:rsid w:val="00320F7B"/>
    <w:rsid w:val="00321437"/>
    <w:rsid w:val="0032311C"/>
    <w:rsid w:val="00325DD0"/>
    <w:rsid w:val="00326097"/>
    <w:rsid w:val="003270F7"/>
    <w:rsid w:val="003271EC"/>
    <w:rsid w:val="00327AA1"/>
    <w:rsid w:val="003307EC"/>
    <w:rsid w:val="00331FF8"/>
    <w:rsid w:val="00333205"/>
    <w:rsid w:val="003345F3"/>
    <w:rsid w:val="0033592C"/>
    <w:rsid w:val="00335E91"/>
    <w:rsid w:val="0034029A"/>
    <w:rsid w:val="00342B75"/>
    <w:rsid w:val="00345E05"/>
    <w:rsid w:val="00345F7B"/>
    <w:rsid w:val="00346748"/>
    <w:rsid w:val="00350A41"/>
    <w:rsid w:val="003521EA"/>
    <w:rsid w:val="00352D7A"/>
    <w:rsid w:val="0035408D"/>
    <w:rsid w:val="003558AF"/>
    <w:rsid w:val="003562C7"/>
    <w:rsid w:val="003574B2"/>
    <w:rsid w:val="00360730"/>
    <w:rsid w:val="003613FE"/>
    <w:rsid w:val="00362501"/>
    <w:rsid w:val="00362855"/>
    <w:rsid w:val="003630D4"/>
    <w:rsid w:val="00366417"/>
    <w:rsid w:val="00371C3B"/>
    <w:rsid w:val="00373D03"/>
    <w:rsid w:val="003761AE"/>
    <w:rsid w:val="003764E1"/>
    <w:rsid w:val="003803F1"/>
    <w:rsid w:val="00380E87"/>
    <w:rsid w:val="00381729"/>
    <w:rsid w:val="00382CEC"/>
    <w:rsid w:val="00382FD0"/>
    <w:rsid w:val="0038353E"/>
    <w:rsid w:val="00384594"/>
    <w:rsid w:val="003848DF"/>
    <w:rsid w:val="00386B95"/>
    <w:rsid w:val="00386F49"/>
    <w:rsid w:val="003874E8"/>
    <w:rsid w:val="00390F30"/>
    <w:rsid w:val="0039225D"/>
    <w:rsid w:val="0039326C"/>
    <w:rsid w:val="0039336C"/>
    <w:rsid w:val="003939E8"/>
    <w:rsid w:val="00394088"/>
    <w:rsid w:val="00397EE4"/>
    <w:rsid w:val="003A0C6E"/>
    <w:rsid w:val="003A1584"/>
    <w:rsid w:val="003A1C9E"/>
    <w:rsid w:val="003A63AE"/>
    <w:rsid w:val="003A6739"/>
    <w:rsid w:val="003A69CD"/>
    <w:rsid w:val="003B1843"/>
    <w:rsid w:val="003B4B95"/>
    <w:rsid w:val="003B5A3B"/>
    <w:rsid w:val="003C0738"/>
    <w:rsid w:val="003C3095"/>
    <w:rsid w:val="003C40F7"/>
    <w:rsid w:val="003C591A"/>
    <w:rsid w:val="003C6272"/>
    <w:rsid w:val="003C7687"/>
    <w:rsid w:val="003D1802"/>
    <w:rsid w:val="003D1F9D"/>
    <w:rsid w:val="003D2C67"/>
    <w:rsid w:val="003D5627"/>
    <w:rsid w:val="003D5745"/>
    <w:rsid w:val="003D5D88"/>
    <w:rsid w:val="003D6C62"/>
    <w:rsid w:val="003E0E6B"/>
    <w:rsid w:val="003E17C1"/>
    <w:rsid w:val="003E2047"/>
    <w:rsid w:val="003E2375"/>
    <w:rsid w:val="003E3167"/>
    <w:rsid w:val="003E39A6"/>
    <w:rsid w:val="003F1691"/>
    <w:rsid w:val="003F2990"/>
    <w:rsid w:val="003F33DC"/>
    <w:rsid w:val="003F348C"/>
    <w:rsid w:val="003F3A78"/>
    <w:rsid w:val="004123A9"/>
    <w:rsid w:val="00413AB3"/>
    <w:rsid w:val="00414B59"/>
    <w:rsid w:val="00416622"/>
    <w:rsid w:val="004204CB"/>
    <w:rsid w:val="0042437F"/>
    <w:rsid w:val="00424C4E"/>
    <w:rsid w:val="0042754F"/>
    <w:rsid w:val="004309C2"/>
    <w:rsid w:val="004323D2"/>
    <w:rsid w:val="00432DDB"/>
    <w:rsid w:val="00433394"/>
    <w:rsid w:val="00433F18"/>
    <w:rsid w:val="00435492"/>
    <w:rsid w:val="00435B22"/>
    <w:rsid w:val="004365AC"/>
    <w:rsid w:val="004402AB"/>
    <w:rsid w:val="00440595"/>
    <w:rsid w:val="00440710"/>
    <w:rsid w:val="00441909"/>
    <w:rsid w:val="004421F3"/>
    <w:rsid w:val="00443F10"/>
    <w:rsid w:val="00444C42"/>
    <w:rsid w:val="004467E0"/>
    <w:rsid w:val="00447072"/>
    <w:rsid w:val="00447AAB"/>
    <w:rsid w:val="004501E1"/>
    <w:rsid w:val="0045199B"/>
    <w:rsid w:val="00452C21"/>
    <w:rsid w:val="00452F87"/>
    <w:rsid w:val="00455BF3"/>
    <w:rsid w:val="004567F1"/>
    <w:rsid w:val="00457328"/>
    <w:rsid w:val="00461B03"/>
    <w:rsid w:val="00462B23"/>
    <w:rsid w:val="004658D6"/>
    <w:rsid w:val="00465CE1"/>
    <w:rsid w:val="0046737E"/>
    <w:rsid w:val="00470362"/>
    <w:rsid w:val="00471BA6"/>
    <w:rsid w:val="0047224F"/>
    <w:rsid w:val="00473139"/>
    <w:rsid w:val="00473DEC"/>
    <w:rsid w:val="00474920"/>
    <w:rsid w:val="00476D44"/>
    <w:rsid w:val="0047735D"/>
    <w:rsid w:val="00480270"/>
    <w:rsid w:val="00483980"/>
    <w:rsid w:val="00484CE0"/>
    <w:rsid w:val="00485224"/>
    <w:rsid w:val="00485DF9"/>
    <w:rsid w:val="00486C90"/>
    <w:rsid w:val="004909FF"/>
    <w:rsid w:val="00490C67"/>
    <w:rsid w:val="004913F2"/>
    <w:rsid w:val="00491E7A"/>
    <w:rsid w:val="00492E20"/>
    <w:rsid w:val="00494C1A"/>
    <w:rsid w:val="00496DF9"/>
    <w:rsid w:val="004A119C"/>
    <w:rsid w:val="004A1DE6"/>
    <w:rsid w:val="004A202A"/>
    <w:rsid w:val="004A290F"/>
    <w:rsid w:val="004A2A66"/>
    <w:rsid w:val="004A2FB9"/>
    <w:rsid w:val="004A31CB"/>
    <w:rsid w:val="004A422E"/>
    <w:rsid w:val="004A5B55"/>
    <w:rsid w:val="004A7857"/>
    <w:rsid w:val="004B0E73"/>
    <w:rsid w:val="004B3E38"/>
    <w:rsid w:val="004B6488"/>
    <w:rsid w:val="004B7C19"/>
    <w:rsid w:val="004C1055"/>
    <w:rsid w:val="004C37B1"/>
    <w:rsid w:val="004C52E3"/>
    <w:rsid w:val="004C5A89"/>
    <w:rsid w:val="004C7014"/>
    <w:rsid w:val="004C7680"/>
    <w:rsid w:val="004D02C2"/>
    <w:rsid w:val="004D1645"/>
    <w:rsid w:val="004D1E72"/>
    <w:rsid w:val="004D2170"/>
    <w:rsid w:val="004D2368"/>
    <w:rsid w:val="004D7E49"/>
    <w:rsid w:val="004E0219"/>
    <w:rsid w:val="004E16F0"/>
    <w:rsid w:val="004E2AC7"/>
    <w:rsid w:val="004E2B8A"/>
    <w:rsid w:val="004E5185"/>
    <w:rsid w:val="004E5E15"/>
    <w:rsid w:val="004E7981"/>
    <w:rsid w:val="004F0CF1"/>
    <w:rsid w:val="004F55C0"/>
    <w:rsid w:val="004F7612"/>
    <w:rsid w:val="005021D9"/>
    <w:rsid w:val="00502E81"/>
    <w:rsid w:val="0050386C"/>
    <w:rsid w:val="00504982"/>
    <w:rsid w:val="00506930"/>
    <w:rsid w:val="00507C1D"/>
    <w:rsid w:val="005124E2"/>
    <w:rsid w:val="005125B5"/>
    <w:rsid w:val="00512D16"/>
    <w:rsid w:val="00513004"/>
    <w:rsid w:val="005135F4"/>
    <w:rsid w:val="005140F2"/>
    <w:rsid w:val="005171A3"/>
    <w:rsid w:val="0052366C"/>
    <w:rsid w:val="00524678"/>
    <w:rsid w:val="00525459"/>
    <w:rsid w:val="00530898"/>
    <w:rsid w:val="005313A6"/>
    <w:rsid w:val="0053175E"/>
    <w:rsid w:val="00531C7F"/>
    <w:rsid w:val="00534413"/>
    <w:rsid w:val="00534553"/>
    <w:rsid w:val="00536C4E"/>
    <w:rsid w:val="0053785B"/>
    <w:rsid w:val="005402A6"/>
    <w:rsid w:val="00540EE5"/>
    <w:rsid w:val="0054303A"/>
    <w:rsid w:val="00543797"/>
    <w:rsid w:val="005449C5"/>
    <w:rsid w:val="005469B1"/>
    <w:rsid w:val="00550DB8"/>
    <w:rsid w:val="00551727"/>
    <w:rsid w:val="00553AB1"/>
    <w:rsid w:val="00554B04"/>
    <w:rsid w:val="005554FC"/>
    <w:rsid w:val="005566E8"/>
    <w:rsid w:val="005567B0"/>
    <w:rsid w:val="00556B0A"/>
    <w:rsid w:val="0055714D"/>
    <w:rsid w:val="00557534"/>
    <w:rsid w:val="00560DCB"/>
    <w:rsid w:val="00561ABF"/>
    <w:rsid w:val="00563E2C"/>
    <w:rsid w:val="00565AE5"/>
    <w:rsid w:val="00566512"/>
    <w:rsid w:val="0057277D"/>
    <w:rsid w:val="00572F14"/>
    <w:rsid w:val="005733AC"/>
    <w:rsid w:val="0057570F"/>
    <w:rsid w:val="005761D4"/>
    <w:rsid w:val="005768C9"/>
    <w:rsid w:val="00580B8C"/>
    <w:rsid w:val="00581CB1"/>
    <w:rsid w:val="005839B3"/>
    <w:rsid w:val="00583B74"/>
    <w:rsid w:val="00584DBD"/>
    <w:rsid w:val="00590CF7"/>
    <w:rsid w:val="00594143"/>
    <w:rsid w:val="00595310"/>
    <w:rsid w:val="005A0437"/>
    <w:rsid w:val="005A0582"/>
    <w:rsid w:val="005A0BBF"/>
    <w:rsid w:val="005A1C69"/>
    <w:rsid w:val="005A2FA3"/>
    <w:rsid w:val="005A3188"/>
    <w:rsid w:val="005A55F8"/>
    <w:rsid w:val="005A56A1"/>
    <w:rsid w:val="005A6162"/>
    <w:rsid w:val="005A654F"/>
    <w:rsid w:val="005A7E22"/>
    <w:rsid w:val="005B0845"/>
    <w:rsid w:val="005B0E7E"/>
    <w:rsid w:val="005B120C"/>
    <w:rsid w:val="005B24E0"/>
    <w:rsid w:val="005B3329"/>
    <w:rsid w:val="005B3D2D"/>
    <w:rsid w:val="005B48D0"/>
    <w:rsid w:val="005B50B0"/>
    <w:rsid w:val="005B648E"/>
    <w:rsid w:val="005C04B6"/>
    <w:rsid w:val="005C05F9"/>
    <w:rsid w:val="005C29D0"/>
    <w:rsid w:val="005C6CD7"/>
    <w:rsid w:val="005D0A20"/>
    <w:rsid w:val="005D0F3A"/>
    <w:rsid w:val="005D35AE"/>
    <w:rsid w:val="005D380C"/>
    <w:rsid w:val="005D3959"/>
    <w:rsid w:val="005D5016"/>
    <w:rsid w:val="005D5C53"/>
    <w:rsid w:val="005D605E"/>
    <w:rsid w:val="005E1786"/>
    <w:rsid w:val="005E26FA"/>
    <w:rsid w:val="005E2D12"/>
    <w:rsid w:val="005E2D3E"/>
    <w:rsid w:val="005E56DD"/>
    <w:rsid w:val="005E7AB7"/>
    <w:rsid w:val="005F7C96"/>
    <w:rsid w:val="006001DF"/>
    <w:rsid w:val="00600DAB"/>
    <w:rsid w:val="006034C9"/>
    <w:rsid w:val="00603758"/>
    <w:rsid w:val="0060535A"/>
    <w:rsid w:val="00605F5B"/>
    <w:rsid w:val="00607473"/>
    <w:rsid w:val="00610E6B"/>
    <w:rsid w:val="00612749"/>
    <w:rsid w:val="00613277"/>
    <w:rsid w:val="00614601"/>
    <w:rsid w:val="006150A4"/>
    <w:rsid w:val="00615611"/>
    <w:rsid w:val="006168E6"/>
    <w:rsid w:val="00616A6B"/>
    <w:rsid w:val="00616FE8"/>
    <w:rsid w:val="0061778F"/>
    <w:rsid w:val="00621F4A"/>
    <w:rsid w:val="00624837"/>
    <w:rsid w:val="00627905"/>
    <w:rsid w:val="00634542"/>
    <w:rsid w:val="00636B8F"/>
    <w:rsid w:val="00641778"/>
    <w:rsid w:val="00642E0A"/>
    <w:rsid w:val="00643762"/>
    <w:rsid w:val="006444B3"/>
    <w:rsid w:val="00646086"/>
    <w:rsid w:val="00647D38"/>
    <w:rsid w:val="00647F4D"/>
    <w:rsid w:val="00650B5D"/>
    <w:rsid w:val="0065280A"/>
    <w:rsid w:val="00653360"/>
    <w:rsid w:val="006600F7"/>
    <w:rsid w:val="00660E3A"/>
    <w:rsid w:val="00661205"/>
    <w:rsid w:val="006629E8"/>
    <w:rsid w:val="0066362C"/>
    <w:rsid w:val="00665BB8"/>
    <w:rsid w:val="006667F7"/>
    <w:rsid w:val="00666F1C"/>
    <w:rsid w:val="006678E1"/>
    <w:rsid w:val="00670110"/>
    <w:rsid w:val="0067108C"/>
    <w:rsid w:val="00675591"/>
    <w:rsid w:val="0067661A"/>
    <w:rsid w:val="006805DD"/>
    <w:rsid w:val="006808D8"/>
    <w:rsid w:val="006809E9"/>
    <w:rsid w:val="00681B78"/>
    <w:rsid w:val="006849CD"/>
    <w:rsid w:val="00684E5F"/>
    <w:rsid w:val="00686B2B"/>
    <w:rsid w:val="006937FB"/>
    <w:rsid w:val="006A081D"/>
    <w:rsid w:val="006A0DE8"/>
    <w:rsid w:val="006A4BB9"/>
    <w:rsid w:val="006A7047"/>
    <w:rsid w:val="006A70A1"/>
    <w:rsid w:val="006B30CA"/>
    <w:rsid w:val="006B594B"/>
    <w:rsid w:val="006B59F8"/>
    <w:rsid w:val="006B60F9"/>
    <w:rsid w:val="006C1BEE"/>
    <w:rsid w:val="006C1D6E"/>
    <w:rsid w:val="006C1E1C"/>
    <w:rsid w:val="006C212E"/>
    <w:rsid w:val="006C4900"/>
    <w:rsid w:val="006D01F2"/>
    <w:rsid w:val="006D02D0"/>
    <w:rsid w:val="006D085A"/>
    <w:rsid w:val="006D15DC"/>
    <w:rsid w:val="006E1455"/>
    <w:rsid w:val="006E40BA"/>
    <w:rsid w:val="006E6EA3"/>
    <w:rsid w:val="006F17A7"/>
    <w:rsid w:val="006F49C1"/>
    <w:rsid w:val="007001DD"/>
    <w:rsid w:val="00701095"/>
    <w:rsid w:val="007045D1"/>
    <w:rsid w:val="00705962"/>
    <w:rsid w:val="00710C9A"/>
    <w:rsid w:val="00711226"/>
    <w:rsid w:val="0071210F"/>
    <w:rsid w:val="00716395"/>
    <w:rsid w:val="00717309"/>
    <w:rsid w:val="007178F4"/>
    <w:rsid w:val="0072014C"/>
    <w:rsid w:val="007203D6"/>
    <w:rsid w:val="0072140D"/>
    <w:rsid w:val="0072591A"/>
    <w:rsid w:val="00727426"/>
    <w:rsid w:val="007275C9"/>
    <w:rsid w:val="00733E8B"/>
    <w:rsid w:val="00734AE4"/>
    <w:rsid w:val="00736E0A"/>
    <w:rsid w:val="00740F25"/>
    <w:rsid w:val="0074116F"/>
    <w:rsid w:val="00742D32"/>
    <w:rsid w:val="00742EF7"/>
    <w:rsid w:val="00745925"/>
    <w:rsid w:val="007508EA"/>
    <w:rsid w:val="00750F4C"/>
    <w:rsid w:val="00751231"/>
    <w:rsid w:val="00756F06"/>
    <w:rsid w:val="00762E77"/>
    <w:rsid w:val="00764C8A"/>
    <w:rsid w:val="007676DC"/>
    <w:rsid w:val="00767A7A"/>
    <w:rsid w:val="00774877"/>
    <w:rsid w:val="00775E47"/>
    <w:rsid w:val="007763F8"/>
    <w:rsid w:val="0078103E"/>
    <w:rsid w:val="00781374"/>
    <w:rsid w:val="0078226A"/>
    <w:rsid w:val="007870AB"/>
    <w:rsid w:val="00787568"/>
    <w:rsid w:val="00790823"/>
    <w:rsid w:val="007911C4"/>
    <w:rsid w:val="007917BC"/>
    <w:rsid w:val="0079212B"/>
    <w:rsid w:val="00792203"/>
    <w:rsid w:val="00794446"/>
    <w:rsid w:val="0079599B"/>
    <w:rsid w:val="00796AE1"/>
    <w:rsid w:val="007971DB"/>
    <w:rsid w:val="007A2E47"/>
    <w:rsid w:val="007A5C32"/>
    <w:rsid w:val="007A7285"/>
    <w:rsid w:val="007A7622"/>
    <w:rsid w:val="007B0009"/>
    <w:rsid w:val="007B0959"/>
    <w:rsid w:val="007B3C64"/>
    <w:rsid w:val="007B58A9"/>
    <w:rsid w:val="007B673C"/>
    <w:rsid w:val="007B6B6B"/>
    <w:rsid w:val="007B7F98"/>
    <w:rsid w:val="007C3065"/>
    <w:rsid w:val="007C4E02"/>
    <w:rsid w:val="007D0C95"/>
    <w:rsid w:val="007D200D"/>
    <w:rsid w:val="007D32DC"/>
    <w:rsid w:val="007D345A"/>
    <w:rsid w:val="007D3792"/>
    <w:rsid w:val="007D472F"/>
    <w:rsid w:val="007D4C1F"/>
    <w:rsid w:val="007E0F99"/>
    <w:rsid w:val="007E26A8"/>
    <w:rsid w:val="007E3E95"/>
    <w:rsid w:val="007E794E"/>
    <w:rsid w:val="007E7F19"/>
    <w:rsid w:val="007F04E7"/>
    <w:rsid w:val="007F11CB"/>
    <w:rsid w:val="007F2E55"/>
    <w:rsid w:val="007F34C9"/>
    <w:rsid w:val="007F4ABB"/>
    <w:rsid w:val="007F5819"/>
    <w:rsid w:val="007F5E52"/>
    <w:rsid w:val="007F6D4E"/>
    <w:rsid w:val="007F6F00"/>
    <w:rsid w:val="008010EE"/>
    <w:rsid w:val="00802F22"/>
    <w:rsid w:val="00804ED1"/>
    <w:rsid w:val="00805F5D"/>
    <w:rsid w:val="0081191E"/>
    <w:rsid w:val="00813295"/>
    <w:rsid w:val="00813F65"/>
    <w:rsid w:val="00815098"/>
    <w:rsid w:val="00815258"/>
    <w:rsid w:val="00815E5F"/>
    <w:rsid w:val="00817C6A"/>
    <w:rsid w:val="0082232B"/>
    <w:rsid w:val="008229D8"/>
    <w:rsid w:val="008229DE"/>
    <w:rsid w:val="00823735"/>
    <w:rsid w:val="00824AA2"/>
    <w:rsid w:val="00825859"/>
    <w:rsid w:val="00825B8F"/>
    <w:rsid w:val="0083180C"/>
    <w:rsid w:val="00831F4A"/>
    <w:rsid w:val="008328B5"/>
    <w:rsid w:val="00836D97"/>
    <w:rsid w:val="008426C4"/>
    <w:rsid w:val="008442D1"/>
    <w:rsid w:val="008447BE"/>
    <w:rsid w:val="00844BA9"/>
    <w:rsid w:val="00844D4B"/>
    <w:rsid w:val="008455FD"/>
    <w:rsid w:val="00845F1A"/>
    <w:rsid w:val="00847DA7"/>
    <w:rsid w:val="00850414"/>
    <w:rsid w:val="008518A7"/>
    <w:rsid w:val="00852861"/>
    <w:rsid w:val="008553C9"/>
    <w:rsid w:val="008554B2"/>
    <w:rsid w:val="008554D7"/>
    <w:rsid w:val="0086163E"/>
    <w:rsid w:val="00865811"/>
    <w:rsid w:val="00865FCD"/>
    <w:rsid w:val="00866308"/>
    <w:rsid w:val="00866E4B"/>
    <w:rsid w:val="00867036"/>
    <w:rsid w:val="00870C5B"/>
    <w:rsid w:val="00871B7C"/>
    <w:rsid w:val="00871E27"/>
    <w:rsid w:val="0087202B"/>
    <w:rsid w:val="00873047"/>
    <w:rsid w:val="0087318F"/>
    <w:rsid w:val="00874E68"/>
    <w:rsid w:val="00877CD3"/>
    <w:rsid w:val="00880755"/>
    <w:rsid w:val="0088165B"/>
    <w:rsid w:val="008817D2"/>
    <w:rsid w:val="00885597"/>
    <w:rsid w:val="00885D10"/>
    <w:rsid w:val="008865CA"/>
    <w:rsid w:val="00886C13"/>
    <w:rsid w:val="00886F75"/>
    <w:rsid w:val="00887C8D"/>
    <w:rsid w:val="00893288"/>
    <w:rsid w:val="00896472"/>
    <w:rsid w:val="008A31FA"/>
    <w:rsid w:val="008A5D43"/>
    <w:rsid w:val="008B0292"/>
    <w:rsid w:val="008B04D2"/>
    <w:rsid w:val="008B1286"/>
    <w:rsid w:val="008B1C06"/>
    <w:rsid w:val="008B1FCF"/>
    <w:rsid w:val="008B206D"/>
    <w:rsid w:val="008B2F42"/>
    <w:rsid w:val="008B7297"/>
    <w:rsid w:val="008C06FA"/>
    <w:rsid w:val="008C226B"/>
    <w:rsid w:val="008C39D5"/>
    <w:rsid w:val="008C455F"/>
    <w:rsid w:val="008C757D"/>
    <w:rsid w:val="008D1193"/>
    <w:rsid w:val="008D2FF3"/>
    <w:rsid w:val="008D3428"/>
    <w:rsid w:val="008D3893"/>
    <w:rsid w:val="008D3FBA"/>
    <w:rsid w:val="008D5649"/>
    <w:rsid w:val="008D6425"/>
    <w:rsid w:val="008E02A4"/>
    <w:rsid w:val="008E1707"/>
    <w:rsid w:val="008E2484"/>
    <w:rsid w:val="008E2EF5"/>
    <w:rsid w:val="008E392D"/>
    <w:rsid w:val="008E40E2"/>
    <w:rsid w:val="008E4199"/>
    <w:rsid w:val="008E7BDE"/>
    <w:rsid w:val="008F47B1"/>
    <w:rsid w:val="008F6326"/>
    <w:rsid w:val="008F686C"/>
    <w:rsid w:val="008F68B4"/>
    <w:rsid w:val="008F6C43"/>
    <w:rsid w:val="009002D8"/>
    <w:rsid w:val="00901DD4"/>
    <w:rsid w:val="009022EF"/>
    <w:rsid w:val="0090275A"/>
    <w:rsid w:val="00902B34"/>
    <w:rsid w:val="00902B99"/>
    <w:rsid w:val="00905DC9"/>
    <w:rsid w:val="00912EB3"/>
    <w:rsid w:val="00916D4E"/>
    <w:rsid w:val="00920823"/>
    <w:rsid w:val="009218B3"/>
    <w:rsid w:val="00921F5D"/>
    <w:rsid w:val="00925561"/>
    <w:rsid w:val="00926B55"/>
    <w:rsid w:val="0093484E"/>
    <w:rsid w:val="00934A9E"/>
    <w:rsid w:val="0093500C"/>
    <w:rsid w:val="00937ADE"/>
    <w:rsid w:val="00940887"/>
    <w:rsid w:val="00943495"/>
    <w:rsid w:val="00945DCC"/>
    <w:rsid w:val="0094747B"/>
    <w:rsid w:val="0094756B"/>
    <w:rsid w:val="0094757D"/>
    <w:rsid w:val="00947F9D"/>
    <w:rsid w:val="009502F4"/>
    <w:rsid w:val="0095147D"/>
    <w:rsid w:val="009530E9"/>
    <w:rsid w:val="00953C84"/>
    <w:rsid w:val="00960197"/>
    <w:rsid w:val="00960FC4"/>
    <w:rsid w:val="00961C81"/>
    <w:rsid w:val="00961D59"/>
    <w:rsid w:val="00962243"/>
    <w:rsid w:val="00962686"/>
    <w:rsid w:val="00963D58"/>
    <w:rsid w:val="00964ADD"/>
    <w:rsid w:val="00964D16"/>
    <w:rsid w:val="009657D8"/>
    <w:rsid w:val="009713CC"/>
    <w:rsid w:val="009729D2"/>
    <w:rsid w:val="00973238"/>
    <w:rsid w:val="00973894"/>
    <w:rsid w:val="009753A5"/>
    <w:rsid w:val="00975C5A"/>
    <w:rsid w:val="00980D7F"/>
    <w:rsid w:val="00983717"/>
    <w:rsid w:val="0098424F"/>
    <w:rsid w:val="0098634E"/>
    <w:rsid w:val="00993968"/>
    <w:rsid w:val="00993C28"/>
    <w:rsid w:val="00993E83"/>
    <w:rsid w:val="00994DE2"/>
    <w:rsid w:val="00994FA2"/>
    <w:rsid w:val="0099641B"/>
    <w:rsid w:val="00997FC8"/>
    <w:rsid w:val="009A2E44"/>
    <w:rsid w:val="009A39B4"/>
    <w:rsid w:val="009A5542"/>
    <w:rsid w:val="009A6038"/>
    <w:rsid w:val="009A6D4F"/>
    <w:rsid w:val="009B0AC3"/>
    <w:rsid w:val="009B0CFB"/>
    <w:rsid w:val="009B1573"/>
    <w:rsid w:val="009B2241"/>
    <w:rsid w:val="009B3411"/>
    <w:rsid w:val="009B47C5"/>
    <w:rsid w:val="009C01D8"/>
    <w:rsid w:val="009C1E39"/>
    <w:rsid w:val="009C3B32"/>
    <w:rsid w:val="009C4A3C"/>
    <w:rsid w:val="009C5C86"/>
    <w:rsid w:val="009C65A6"/>
    <w:rsid w:val="009C6C8A"/>
    <w:rsid w:val="009C6F6C"/>
    <w:rsid w:val="009D2346"/>
    <w:rsid w:val="009D67D2"/>
    <w:rsid w:val="009D7BFA"/>
    <w:rsid w:val="009D7E0C"/>
    <w:rsid w:val="009E11AD"/>
    <w:rsid w:val="009E50A5"/>
    <w:rsid w:val="009E533D"/>
    <w:rsid w:val="009E5872"/>
    <w:rsid w:val="009E695A"/>
    <w:rsid w:val="009E7448"/>
    <w:rsid w:val="009F3C72"/>
    <w:rsid w:val="009F4250"/>
    <w:rsid w:val="009F456D"/>
    <w:rsid w:val="009F475B"/>
    <w:rsid w:val="00A00FB1"/>
    <w:rsid w:val="00A01E61"/>
    <w:rsid w:val="00A02A87"/>
    <w:rsid w:val="00A02FC9"/>
    <w:rsid w:val="00A03AC2"/>
    <w:rsid w:val="00A03FEA"/>
    <w:rsid w:val="00A05CB1"/>
    <w:rsid w:val="00A07CC1"/>
    <w:rsid w:val="00A07F37"/>
    <w:rsid w:val="00A1068F"/>
    <w:rsid w:val="00A11B89"/>
    <w:rsid w:val="00A13DAC"/>
    <w:rsid w:val="00A153AE"/>
    <w:rsid w:val="00A16622"/>
    <w:rsid w:val="00A20AEA"/>
    <w:rsid w:val="00A243C5"/>
    <w:rsid w:val="00A26A68"/>
    <w:rsid w:val="00A326A8"/>
    <w:rsid w:val="00A33E4D"/>
    <w:rsid w:val="00A3469C"/>
    <w:rsid w:val="00A3472A"/>
    <w:rsid w:val="00A353B6"/>
    <w:rsid w:val="00A41C12"/>
    <w:rsid w:val="00A427D6"/>
    <w:rsid w:val="00A4504B"/>
    <w:rsid w:val="00A4700A"/>
    <w:rsid w:val="00A511B7"/>
    <w:rsid w:val="00A519F3"/>
    <w:rsid w:val="00A5270D"/>
    <w:rsid w:val="00A55F7B"/>
    <w:rsid w:val="00A564CC"/>
    <w:rsid w:val="00A56EBF"/>
    <w:rsid w:val="00A57A0C"/>
    <w:rsid w:val="00A6270F"/>
    <w:rsid w:val="00A62A25"/>
    <w:rsid w:val="00A64C2E"/>
    <w:rsid w:val="00A6787E"/>
    <w:rsid w:val="00A704AB"/>
    <w:rsid w:val="00A72E10"/>
    <w:rsid w:val="00A72F67"/>
    <w:rsid w:val="00A742D7"/>
    <w:rsid w:val="00A7696F"/>
    <w:rsid w:val="00A80C72"/>
    <w:rsid w:val="00A84032"/>
    <w:rsid w:val="00A849D3"/>
    <w:rsid w:val="00A85E28"/>
    <w:rsid w:val="00A924CC"/>
    <w:rsid w:val="00A967D0"/>
    <w:rsid w:val="00A97148"/>
    <w:rsid w:val="00A977BE"/>
    <w:rsid w:val="00A97BAB"/>
    <w:rsid w:val="00A97F1D"/>
    <w:rsid w:val="00AA1820"/>
    <w:rsid w:val="00AA40E8"/>
    <w:rsid w:val="00AA6CE1"/>
    <w:rsid w:val="00AA6D3D"/>
    <w:rsid w:val="00AB334C"/>
    <w:rsid w:val="00AB3D15"/>
    <w:rsid w:val="00AB49DD"/>
    <w:rsid w:val="00AB57D0"/>
    <w:rsid w:val="00AC08ED"/>
    <w:rsid w:val="00AC0DB1"/>
    <w:rsid w:val="00AC103A"/>
    <w:rsid w:val="00AC131A"/>
    <w:rsid w:val="00AC20E7"/>
    <w:rsid w:val="00AC4E0D"/>
    <w:rsid w:val="00AC4E12"/>
    <w:rsid w:val="00AC7BD4"/>
    <w:rsid w:val="00AD51BB"/>
    <w:rsid w:val="00AD6D96"/>
    <w:rsid w:val="00AD7E37"/>
    <w:rsid w:val="00AE0BC0"/>
    <w:rsid w:val="00AE2646"/>
    <w:rsid w:val="00AE633E"/>
    <w:rsid w:val="00AE655D"/>
    <w:rsid w:val="00AF02DE"/>
    <w:rsid w:val="00AF3A58"/>
    <w:rsid w:val="00AF6C45"/>
    <w:rsid w:val="00AF7B18"/>
    <w:rsid w:val="00AF7C00"/>
    <w:rsid w:val="00B00907"/>
    <w:rsid w:val="00B01CD9"/>
    <w:rsid w:val="00B06B2D"/>
    <w:rsid w:val="00B06F73"/>
    <w:rsid w:val="00B11476"/>
    <w:rsid w:val="00B117A6"/>
    <w:rsid w:val="00B129B6"/>
    <w:rsid w:val="00B1752A"/>
    <w:rsid w:val="00B2029B"/>
    <w:rsid w:val="00B210D0"/>
    <w:rsid w:val="00B211AB"/>
    <w:rsid w:val="00B2138E"/>
    <w:rsid w:val="00B25996"/>
    <w:rsid w:val="00B32E5F"/>
    <w:rsid w:val="00B33CCA"/>
    <w:rsid w:val="00B35583"/>
    <w:rsid w:val="00B36847"/>
    <w:rsid w:val="00B378C6"/>
    <w:rsid w:val="00B40437"/>
    <w:rsid w:val="00B406A7"/>
    <w:rsid w:val="00B40786"/>
    <w:rsid w:val="00B42F8A"/>
    <w:rsid w:val="00B42FC2"/>
    <w:rsid w:val="00B4388C"/>
    <w:rsid w:val="00B47673"/>
    <w:rsid w:val="00B508E3"/>
    <w:rsid w:val="00B52111"/>
    <w:rsid w:val="00B53CA3"/>
    <w:rsid w:val="00B55BFE"/>
    <w:rsid w:val="00B56537"/>
    <w:rsid w:val="00B56980"/>
    <w:rsid w:val="00B57A1D"/>
    <w:rsid w:val="00B607AE"/>
    <w:rsid w:val="00B641EF"/>
    <w:rsid w:val="00B65FBD"/>
    <w:rsid w:val="00B66F03"/>
    <w:rsid w:val="00B7201C"/>
    <w:rsid w:val="00B72264"/>
    <w:rsid w:val="00B73FC2"/>
    <w:rsid w:val="00B74A08"/>
    <w:rsid w:val="00B74CA5"/>
    <w:rsid w:val="00B8036F"/>
    <w:rsid w:val="00B851FB"/>
    <w:rsid w:val="00B87F18"/>
    <w:rsid w:val="00B90F64"/>
    <w:rsid w:val="00B9124D"/>
    <w:rsid w:val="00B93491"/>
    <w:rsid w:val="00B953DA"/>
    <w:rsid w:val="00B9552F"/>
    <w:rsid w:val="00B964B4"/>
    <w:rsid w:val="00BA0A93"/>
    <w:rsid w:val="00BA1D1F"/>
    <w:rsid w:val="00BA249B"/>
    <w:rsid w:val="00BA43FD"/>
    <w:rsid w:val="00BA4D72"/>
    <w:rsid w:val="00BA65AE"/>
    <w:rsid w:val="00BA753C"/>
    <w:rsid w:val="00BB0DFF"/>
    <w:rsid w:val="00BB118B"/>
    <w:rsid w:val="00BB2747"/>
    <w:rsid w:val="00BB2E9C"/>
    <w:rsid w:val="00BB514B"/>
    <w:rsid w:val="00BB6B0F"/>
    <w:rsid w:val="00BB7809"/>
    <w:rsid w:val="00BC4813"/>
    <w:rsid w:val="00BC4888"/>
    <w:rsid w:val="00BC5451"/>
    <w:rsid w:val="00BC75D4"/>
    <w:rsid w:val="00BC7D78"/>
    <w:rsid w:val="00BD62EA"/>
    <w:rsid w:val="00BD66A9"/>
    <w:rsid w:val="00BD7272"/>
    <w:rsid w:val="00BD7E67"/>
    <w:rsid w:val="00BE0604"/>
    <w:rsid w:val="00BE1136"/>
    <w:rsid w:val="00BE75E4"/>
    <w:rsid w:val="00BF07D2"/>
    <w:rsid w:val="00BF12C8"/>
    <w:rsid w:val="00BF1DD4"/>
    <w:rsid w:val="00BF213A"/>
    <w:rsid w:val="00BF23F6"/>
    <w:rsid w:val="00BF447A"/>
    <w:rsid w:val="00BF57FB"/>
    <w:rsid w:val="00BF588D"/>
    <w:rsid w:val="00BF5ACA"/>
    <w:rsid w:val="00BF6A31"/>
    <w:rsid w:val="00C01C6C"/>
    <w:rsid w:val="00C039DC"/>
    <w:rsid w:val="00C0450D"/>
    <w:rsid w:val="00C06BDE"/>
    <w:rsid w:val="00C06BF3"/>
    <w:rsid w:val="00C072FC"/>
    <w:rsid w:val="00C117B9"/>
    <w:rsid w:val="00C1358F"/>
    <w:rsid w:val="00C14BFD"/>
    <w:rsid w:val="00C15343"/>
    <w:rsid w:val="00C1644D"/>
    <w:rsid w:val="00C17630"/>
    <w:rsid w:val="00C20C9C"/>
    <w:rsid w:val="00C23CCA"/>
    <w:rsid w:val="00C26529"/>
    <w:rsid w:val="00C26E20"/>
    <w:rsid w:val="00C27D70"/>
    <w:rsid w:val="00C30ECB"/>
    <w:rsid w:val="00C350CB"/>
    <w:rsid w:val="00C35867"/>
    <w:rsid w:val="00C3623D"/>
    <w:rsid w:val="00C3770B"/>
    <w:rsid w:val="00C377F7"/>
    <w:rsid w:val="00C41CE7"/>
    <w:rsid w:val="00C4553D"/>
    <w:rsid w:val="00C50270"/>
    <w:rsid w:val="00C50E06"/>
    <w:rsid w:val="00C53AE6"/>
    <w:rsid w:val="00C5500D"/>
    <w:rsid w:val="00C55558"/>
    <w:rsid w:val="00C6624E"/>
    <w:rsid w:val="00C7442A"/>
    <w:rsid w:val="00C76D34"/>
    <w:rsid w:val="00C80805"/>
    <w:rsid w:val="00C80AC5"/>
    <w:rsid w:val="00C86F04"/>
    <w:rsid w:val="00C9188A"/>
    <w:rsid w:val="00C92893"/>
    <w:rsid w:val="00C947EC"/>
    <w:rsid w:val="00C94DC5"/>
    <w:rsid w:val="00C96D9D"/>
    <w:rsid w:val="00C97046"/>
    <w:rsid w:val="00CA0618"/>
    <w:rsid w:val="00CA3052"/>
    <w:rsid w:val="00CA3FE1"/>
    <w:rsid w:val="00CA5E98"/>
    <w:rsid w:val="00CA6571"/>
    <w:rsid w:val="00CB01D4"/>
    <w:rsid w:val="00CB2797"/>
    <w:rsid w:val="00CB539A"/>
    <w:rsid w:val="00CB7929"/>
    <w:rsid w:val="00CB7A97"/>
    <w:rsid w:val="00CC346C"/>
    <w:rsid w:val="00CC786E"/>
    <w:rsid w:val="00CD2BB2"/>
    <w:rsid w:val="00CD3E06"/>
    <w:rsid w:val="00CD4493"/>
    <w:rsid w:val="00CD4578"/>
    <w:rsid w:val="00CD48A1"/>
    <w:rsid w:val="00CD7654"/>
    <w:rsid w:val="00CD7CE4"/>
    <w:rsid w:val="00CE17E1"/>
    <w:rsid w:val="00CE18C1"/>
    <w:rsid w:val="00CE1F49"/>
    <w:rsid w:val="00CE7B32"/>
    <w:rsid w:val="00CF00DB"/>
    <w:rsid w:val="00CF372F"/>
    <w:rsid w:val="00CF6E33"/>
    <w:rsid w:val="00CF6F2A"/>
    <w:rsid w:val="00CF73ED"/>
    <w:rsid w:val="00D0147F"/>
    <w:rsid w:val="00D01563"/>
    <w:rsid w:val="00D01B2C"/>
    <w:rsid w:val="00D02F78"/>
    <w:rsid w:val="00D03199"/>
    <w:rsid w:val="00D06985"/>
    <w:rsid w:val="00D10203"/>
    <w:rsid w:val="00D10AEA"/>
    <w:rsid w:val="00D11BA6"/>
    <w:rsid w:val="00D1327D"/>
    <w:rsid w:val="00D14F98"/>
    <w:rsid w:val="00D21936"/>
    <w:rsid w:val="00D269B0"/>
    <w:rsid w:val="00D2703F"/>
    <w:rsid w:val="00D27099"/>
    <w:rsid w:val="00D2769F"/>
    <w:rsid w:val="00D30D42"/>
    <w:rsid w:val="00D30D89"/>
    <w:rsid w:val="00D31D0B"/>
    <w:rsid w:val="00D3446C"/>
    <w:rsid w:val="00D3756A"/>
    <w:rsid w:val="00D37BB0"/>
    <w:rsid w:val="00D40095"/>
    <w:rsid w:val="00D414FC"/>
    <w:rsid w:val="00D42635"/>
    <w:rsid w:val="00D46732"/>
    <w:rsid w:val="00D502DE"/>
    <w:rsid w:val="00D516E6"/>
    <w:rsid w:val="00D52021"/>
    <w:rsid w:val="00D52445"/>
    <w:rsid w:val="00D524C4"/>
    <w:rsid w:val="00D53E07"/>
    <w:rsid w:val="00D54259"/>
    <w:rsid w:val="00D54501"/>
    <w:rsid w:val="00D54698"/>
    <w:rsid w:val="00D559C9"/>
    <w:rsid w:val="00D635CD"/>
    <w:rsid w:val="00D645AC"/>
    <w:rsid w:val="00D67B38"/>
    <w:rsid w:val="00D724B5"/>
    <w:rsid w:val="00D73054"/>
    <w:rsid w:val="00D730C7"/>
    <w:rsid w:val="00D73A2C"/>
    <w:rsid w:val="00D73B03"/>
    <w:rsid w:val="00D76B7E"/>
    <w:rsid w:val="00D80905"/>
    <w:rsid w:val="00D830F9"/>
    <w:rsid w:val="00D845D3"/>
    <w:rsid w:val="00D86714"/>
    <w:rsid w:val="00D874C5"/>
    <w:rsid w:val="00D87920"/>
    <w:rsid w:val="00D87B77"/>
    <w:rsid w:val="00D87B80"/>
    <w:rsid w:val="00D9620F"/>
    <w:rsid w:val="00D963AE"/>
    <w:rsid w:val="00D974D5"/>
    <w:rsid w:val="00DA031B"/>
    <w:rsid w:val="00DA1955"/>
    <w:rsid w:val="00DA4AC9"/>
    <w:rsid w:val="00DA5589"/>
    <w:rsid w:val="00DA5697"/>
    <w:rsid w:val="00DA5947"/>
    <w:rsid w:val="00DA6D30"/>
    <w:rsid w:val="00DB388C"/>
    <w:rsid w:val="00DB3891"/>
    <w:rsid w:val="00DB44D6"/>
    <w:rsid w:val="00DC1676"/>
    <w:rsid w:val="00DC1AD3"/>
    <w:rsid w:val="00DC2841"/>
    <w:rsid w:val="00DC591B"/>
    <w:rsid w:val="00DC75B7"/>
    <w:rsid w:val="00DD066C"/>
    <w:rsid w:val="00DD21C3"/>
    <w:rsid w:val="00DD2372"/>
    <w:rsid w:val="00DD2CE8"/>
    <w:rsid w:val="00DD3BE7"/>
    <w:rsid w:val="00DD4D61"/>
    <w:rsid w:val="00DD65F3"/>
    <w:rsid w:val="00DD761F"/>
    <w:rsid w:val="00DE2F1B"/>
    <w:rsid w:val="00DE34C4"/>
    <w:rsid w:val="00DE4015"/>
    <w:rsid w:val="00DE725D"/>
    <w:rsid w:val="00DE7344"/>
    <w:rsid w:val="00DF0D84"/>
    <w:rsid w:val="00DF13D4"/>
    <w:rsid w:val="00DF1C3A"/>
    <w:rsid w:val="00DF22C1"/>
    <w:rsid w:val="00DF27E9"/>
    <w:rsid w:val="00E020D2"/>
    <w:rsid w:val="00E021F1"/>
    <w:rsid w:val="00E0269A"/>
    <w:rsid w:val="00E0322C"/>
    <w:rsid w:val="00E04219"/>
    <w:rsid w:val="00E07D2F"/>
    <w:rsid w:val="00E110FC"/>
    <w:rsid w:val="00E11CA4"/>
    <w:rsid w:val="00E13BF3"/>
    <w:rsid w:val="00E14ACE"/>
    <w:rsid w:val="00E15805"/>
    <w:rsid w:val="00E16BA1"/>
    <w:rsid w:val="00E206B2"/>
    <w:rsid w:val="00E27752"/>
    <w:rsid w:val="00E30242"/>
    <w:rsid w:val="00E31F6C"/>
    <w:rsid w:val="00E34E14"/>
    <w:rsid w:val="00E35AE2"/>
    <w:rsid w:val="00E418F9"/>
    <w:rsid w:val="00E42D11"/>
    <w:rsid w:val="00E43790"/>
    <w:rsid w:val="00E44E38"/>
    <w:rsid w:val="00E4674E"/>
    <w:rsid w:val="00E5012E"/>
    <w:rsid w:val="00E51934"/>
    <w:rsid w:val="00E56E29"/>
    <w:rsid w:val="00E57DAC"/>
    <w:rsid w:val="00E57F24"/>
    <w:rsid w:val="00E64670"/>
    <w:rsid w:val="00E64A9E"/>
    <w:rsid w:val="00E64F9B"/>
    <w:rsid w:val="00E71A79"/>
    <w:rsid w:val="00E72231"/>
    <w:rsid w:val="00E729B5"/>
    <w:rsid w:val="00E756DD"/>
    <w:rsid w:val="00E76383"/>
    <w:rsid w:val="00E77281"/>
    <w:rsid w:val="00E8281C"/>
    <w:rsid w:val="00E84A6F"/>
    <w:rsid w:val="00E86499"/>
    <w:rsid w:val="00E87241"/>
    <w:rsid w:val="00E917B9"/>
    <w:rsid w:val="00E943B5"/>
    <w:rsid w:val="00E944AF"/>
    <w:rsid w:val="00E948A6"/>
    <w:rsid w:val="00E96197"/>
    <w:rsid w:val="00E96561"/>
    <w:rsid w:val="00E9698E"/>
    <w:rsid w:val="00E97BA3"/>
    <w:rsid w:val="00EA62E6"/>
    <w:rsid w:val="00EB2148"/>
    <w:rsid w:val="00EB3869"/>
    <w:rsid w:val="00EB4ED7"/>
    <w:rsid w:val="00EB53AA"/>
    <w:rsid w:val="00EB69A0"/>
    <w:rsid w:val="00EB75AF"/>
    <w:rsid w:val="00EC107D"/>
    <w:rsid w:val="00EC291B"/>
    <w:rsid w:val="00EC2DA6"/>
    <w:rsid w:val="00EC36D5"/>
    <w:rsid w:val="00EC3C87"/>
    <w:rsid w:val="00EC5D0A"/>
    <w:rsid w:val="00EC78CB"/>
    <w:rsid w:val="00ED1B80"/>
    <w:rsid w:val="00ED2661"/>
    <w:rsid w:val="00ED2DB0"/>
    <w:rsid w:val="00ED303C"/>
    <w:rsid w:val="00EE0A38"/>
    <w:rsid w:val="00EE219F"/>
    <w:rsid w:val="00EE2E77"/>
    <w:rsid w:val="00EE4574"/>
    <w:rsid w:val="00EE7538"/>
    <w:rsid w:val="00EF0A5B"/>
    <w:rsid w:val="00EF1836"/>
    <w:rsid w:val="00EF28F5"/>
    <w:rsid w:val="00EF4422"/>
    <w:rsid w:val="00F01EF3"/>
    <w:rsid w:val="00F01F93"/>
    <w:rsid w:val="00F04BD0"/>
    <w:rsid w:val="00F04F57"/>
    <w:rsid w:val="00F0586A"/>
    <w:rsid w:val="00F11BE1"/>
    <w:rsid w:val="00F11D4F"/>
    <w:rsid w:val="00F11EE0"/>
    <w:rsid w:val="00F151C0"/>
    <w:rsid w:val="00F16920"/>
    <w:rsid w:val="00F16E70"/>
    <w:rsid w:val="00F17414"/>
    <w:rsid w:val="00F206CB"/>
    <w:rsid w:val="00F20D83"/>
    <w:rsid w:val="00F214A6"/>
    <w:rsid w:val="00F22A02"/>
    <w:rsid w:val="00F25194"/>
    <w:rsid w:val="00F256E8"/>
    <w:rsid w:val="00F25C2A"/>
    <w:rsid w:val="00F2732E"/>
    <w:rsid w:val="00F340C6"/>
    <w:rsid w:val="00F366B5"/>
    <w:rsid w:val="00F431B9"/>
    <w:rsid w:val="00F433A6"/>
    <w:rsid w:val="00F43EFB"/>
    <w:rsid w:val="00F455CE"/>
    <w:rsid w:val="00F47A10"/>
    <w:rsid w:val="00F47AA2"/>
    <w:rsid w:val="00F5281F"/>
    <w:rsid w:val="00F539E9"/>
    <w:rsid w:val="00F555AB"/>
    <w:rsid w:val="00F64AF9"/>
    <w:rsid w:val="00F65826"/>
    <w:rsid w:val="00F66D73"/>
    <w:rsid w:val="00F70D62"/>
    <w:rsid w:val="00F75289"/>
    <w:rsid w:val="00F75925"/>
    <w:rsid w:val="00F76DE3"/>
    <w:rsid w:val="00F80FE7"/>
    <w:rsid w:val="00F8436F"/>
    <w:rsid w:val="00F8602D"/>
    <w:rsid w:val="00F91A11"/>
    <w:rsid w:val="00F92827"/>
    <w:rsid w:val="00F960A7"/>
    <w:rsid w:val="00FA0F9F"/>
    <w:rsid w:val="00FA2D41"/>
    <w:rsid w:val="00FA349E"/>
    <w:rsid w:val="00FA5AFF"/>
    <w:rsid w:val="00FA6638"/>
    <w:rsid w:val="00FA6E3B"/>
    <w:rsid w:val="00FB1E54"/>
    <w:rsid w:val="00FB3DC0"/>
    <w:rsid w:val="00FB605B"/>
    <w:rsid w:val="00FB68DF"/>
    <w:rsid w:val="00FC1B9B"/>
    <w:rsid w:val="00FC3910"/>
    <w:rsid w:val="00FC561F"/>
    <w:rsid w:val="00FC5C57"/>
    <w:rsid w:val="00FC65CA"/>
    <w:rsid w:val="00FC684F"/>
    <w:rsid w:val="00FC7385"/>
    <w:rsid w:val="00FC7AF3"/>
    <w:rsid w:val="00FD007A"/>
    <w:rsid w:val="00FD1512"/>
    <w:rsid w:val="00FD4009"/>
    <w:rsid w:val="00FD496D"/>
    <w:rsid w:val="00FD640B"/>
    <w:rsid w:val="00FE0730"/>
    <w:rsid w:val="00FE2056"/>
    <w:rsid w:val="00FE2DF8"/>
    <w:rsid w:val="00FE3F4B"/>
    <w:rsid w:val="00FE3F84"/>
    <w:rsid w:val="00FE6A4D"/>
    <w:rsid w:val="00FE71B0"/>
    <w:rsid w:val="00FF006F"/>
    <w:rsid w:val="00FF0490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5"/>
    <o:shapelayout v:ext="edit">
      <o:idmap v:ext="edit" data="1"/>
    </o:shapelayout>
  </w:shapeDefaults>
  <w:decimalSymbol w:val="."/>
  <w:listSeparator w:val=","/>
  <w14:docId w14:val="0F22DF81"/>
  <w15:chartTrackingRefBased/>
  <w15:docId w15:val="{79390CAC-E7D6-4964-B76A-7387186B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6E0A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736E0A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36E0A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736E0A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736E0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36E0A"/>
  </w:style>
  <w:style w:type="paragraph" w:styleId="ListParagraph">
    <w:name w:val="List Paragraph"/>
    <w:basedOn w:val="Normal"/>
    <w:uiPriority w:val="34"/>
    <w:qFormat/>
    <w:rsid w:val="00736E0A"/>
    <w:pPr>
      <w:ind w:left="720"/>
    </w:pPr>
  </w:style>
  <w:style w:type="character" w:styleId="Hyperlink">
    <w:name w:val="Hyperlink"/>
    <w:rsid w:val="00736E0A"/>
    <w:rPr>
      <w:color w:val="0000FF"/>
      <w:u w:val="single"/>
    </w:rPr>
  </w:style>
  <w:style w:type="paragraph" w:styleId="Header">
    <w:name w:val="header"/>
    <w:basedOn w:val="Normal"/>
    <w:link w:val="HeaderChar"/>
    <w:rsid w:val="00736E0A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736E0A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736E0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736E0A"/>
    <w:pPr>
      <w:numPr>
        <w:numId w:val="1"/>
      </w:numPr>
    </w:pPr>
  </w:style>
  <w:style w:type="paragraph" w:customStyle="1" w:styleId="Outlinenumbering">
    <w:name w:val="Outline numbering"/>
    <w:basedOn w:val="Normal"/>
    <w:rsid w:val="00736E0A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736E0A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36E0A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6E0A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36E0A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736E0A"/>
    <w:pPr>
      <w:spacing w:after="100" w:line="240" w:lineRule="auto"/>
      <w:ind w:left="403"/>
    </w:pPr>
  </w:style>
  <w:style w:type="numbering" w:customStyle="1" w:styleId="NoList1">
    <w:name w:val="No List1"/>
    <w:next w:val="NoList"/>
    <w:uiPriority w:val="99"/>
    <w:semiHidden/>
    <w:unhideWhenUsed/>
    <w:rsid w:val="00865FCD"/>
  </w:style>
  <w:style w:type="paragraph" w:customStyle="1" w:styleId="msonormal0">
    <w:name w:val="msonormal"/>
    <w:basedOn w:val="Normal"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65FCD"/>
    <w:rPr>
      <w:b/>
      <w:bCs/>
    </w:rPr>
  </w:style>
  <w:style w:type="character" w:styleId="Emphasis">
    <w:name w:val="Emphasis"/>
    <w:basedOn w:val="DefaultParagraphFont"/>
    <w:uiPriority w:val="20"/>
    <w:qFormat/>
    <w:rsid w:val="00865FCD"/>
    <w:rPr>
      <w:i/>
      <w:iCs/>
    </w:rPr>
  </w:style>
  <w:style w:type="paragraph" w:styleId="Caption">
    <w:name w:val="caption"/>
    <w:basedOn w:val="Normal"/>
    <w:next w:val="Normal"/>
    <w:unhideWhenUsed/>
    <w:qFormat/>
    <w:rsid w:val="006C1BE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752A"/>
    <w:rPr>
      <w:color w:val="808080"/>
    </w:rPr>
  </w:style>
  <w:style w:type="character" w:customStyle="1" w:styleId="Red">
    <w:name w:val="Red"/>
    <w:basedOn w:val="DefaultParagraphFont"/>
    <w:uiPriority w:val="1"/>
    <w:rsid w:val="00B1752A"/>
    <w:rPr>
      <w:color w:val="FF0000"/>
    </w:rPr>
  </w:style>
  <w:style w:type="paragraph" w:customStyle="1" w:styleId="Code">
    <w:name w:val="Code"/>
    <w:basedOn w:val="Normal"/>
    <w:qFormat/>
    <w:rsid w:val="00736E0A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7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9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0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2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1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4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8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4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2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8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0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6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8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5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8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6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0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2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6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6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3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5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6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4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1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EDE24DE8BE44EBBEDF7A437FBC4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4647C-F1EA-4E7B-9D36-D6208E831B56}"/>
      </w:docPartPr>
      <w:docPartBody>
        <w:p w:rsidR="0044072F" w:rsidRDefault="00EF18BC" w:rsidP="00EF18BC">
          <w:pPr>
            <w:pStyle w:val="26EDE24DE8BE44EBBEDF7A437FBC4330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7169B57D0D4C299472F61F8E60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45D2-AC5A-4BA5-BD60-21566345E20F}"/>
      </w:docPartPr>
      <w:docPartBody>
        <w:p w:rsidR="0044072F" w:rsidRDefault="00EF18BC" w:rsidP="00EF18BC">
          <w:pPr>
            <w:pStyle w:val="717169B57D0D4C299472F61F8E6010DC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1E8467AB9448A69C7646E08536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55C8-4908-4D56-853A-972B6183A16D}"/>
      </w:docPartPr>
      <w:docPartBody>
        <w:p w:rsidR="0044072F" w:rsidRDefault="00EF18BC" w:rsidP="00EF18BC">
          <w:pPr>
            <w:pStyle w:val="4A1E8467AB9448A69C7646E085366338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B211B5375942A082F1890CC34F4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37038-F967-465F-94BF-A5BFC7B41437}"/>
      </w:docPartPr>
      <w:docPartBody>
        <w:p w:rsidR="0044072F" w:rsidRDefault="00EF18BC" w:rsidP="00EF18BC">
          <w:pPr>
            <w:pStyle w:val="0BB211B5375942A082F1890CC34F4C7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67D0088EF40D6A895BE36544DA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7CFFA-9911-4938-8952-777972D0D6FC}"/>
      </w:docPartPr>
      <w:docPartBody>
        <w:p w:rsidR="0044072F" w:rsidRDefault="00EF18BC" w:rsidP="00EF18BC">
          <w:pPr>
            <w:pStyle w:val="1AA67D0088EF40D6A895BE36544DA60A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8AB782B1064467B7FA5268ACAC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6D1C4-D7DA-4746-91B1-154C8C2A381B}"/>
      </w:docPartPr>
      <w:docPartBody>
        <w:p w:rsidR="0044072F" w:rsidRDefault="00EF18BC" w:rsidP="00EF18BC">
          <w:pPr>
            <w:pStyle w:val="A78AB782B1064467B7FA5268ACAC9BDA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CFB2630EC49949020071437580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4D9D8-6A8C-430E-A1F9-970F743CFA4B}"/>
      </w:docPartPr>
      <w:docPartBody>
        <w:p w:rsidR="0044072F" w:rsidRDefault="00EF18BC" w:rsidP="00EF18BC">
          <w:pPr>
            <w:pStyle w:val="E66CFB2630EC499490200714375802EC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CA4179E408EB82A50D8DC018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48020-E10C-4072-8954-18A087E3118A}"/>
      </w:docPartPr>
      <w:docPartBody>
        <w:p w:rsidR="0044072F" w:rsidRDefault="00EF18BC" w:rsidP="00EF18BC">
          <w:pPr>
            <w:pStyle w:val="98D35CA4179E408EB82A50D8DC018B60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F124728CC4C66965AFB73CF02A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0093-157D-4134-AC75-BBAC930C8E2B}"/>
      </w:docPartPr>
      <w:docPartBody>
        <w:p w:rsidR="0044072F" w:rsidRDefault="00EF18BC" w:rsidP="00EF18BC">
          <w:pPr>
            <w:pStyle w:val="16EF124728CC4C66965AFB73CF02AD0E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D0314CFECD4F00A4DFCD2431179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A97A8-0457-47CC-9BB3-D3640CCA4767}"/>
      </w:docPartPr>
      <w:docPartBody>
        <w:p w:rsidR="0044072F" w:rsidRDefault="00EF18BC" w:rsidP="00EF18BC">
          <w:pPr>
            <w:pStyle w:val="40D0314CFECD4F00A4DFCD2431179243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66EC3178AA4914B69139EEFD022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15116-3FB5-42CB-9853-6AE41282DFB3}"/>
      </w:docPartPr>
      <w:docPartBody>
        <w:p w:rsidR="0044072F" w:rsidRDefault="00EF18BC" w:rsidP="00EF18BC">
          <w:pPr>
            <w:pStyle w:val="3D66EC3178AA4914B69139EEFD02284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7F2394C34A49E9BE0906A55D0A0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6FCEE-139C-46E6-B86A-FC32A6D37676}"/>
      </w:docPartPr>
      <w:docPartBody>
        <w:p w:rsidR="0044072F" w:rsidRDefault="00EF18BC" w:rsidP="00EF18BC">
          <w:pPr>
            <w:pStyle w:val="D57F2394C34A49E9BE0906A55D0A0225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E51E9995314063ABCF59CF3C160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2F977-8500-4D98-ACAF-66906376CE6D}"/>
      </w:docPartPr>
      <w:docPartBody>
        <w:p w:rsidR="0044072F" w:rsidRDefault="00EF18BC" w:rsidP="00EF18BC">
          <w:pPr>
            <w:pStyle w:val="F9E51E9995314063ABCF59CF3C160E5E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0571F740654EE08E6996A817CD3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3CC58-1BA1-4107-A72C-4A0E59963F3C}"/>
      </w:docPartPr>
      <w:docPartBody>
        <w:p w:rsidR="0044072F" w:rsidRDefault="00EF18BC" w:rsidP="00EF18BC">
          <w:pPr>
            <w:pStyle w:val="B40571F740654EE08E6996A817CD3CB3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4504A0C2F4C8B9F118736D59CA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44A57-48BE-4B0E-9E83-312132DCE213}"/>
      </w:docPartPr>
      <w:docPartBody>
        <w:p w:rsidR="00314CBA" w:rsidRDefault="00E51F5B" w:rsidP="00E51F5B">
          <w:pPr>
            <w:pStyle w:val="4634504A0C2F4C8B9F118736D59CA027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2B5E6760734BFD8D199E82E90D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2A268-0BDB-401B-93B0-238C4A2C1B50}"/>
      </w:docPartPr>
      <w:docPartBody>
        <w:p w:rsidR="00EB078F" w:rsidRDefault="00A076CD" w:rsidP="00A076CD">
          <w:pPr>
            <w:pStyle w:val="492B5E6760734BFD8D199E82E90D42F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3D166B9C245668B8AC045C0C8E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8B7C3-1B64-46F5-ADD1-21F6E84B1829}"/>
      </w:docPartPr>
      <w:docPartBody>
        <w:p w:rsidR="00EB078F" w:rsidRDefault="00A076CD" w:rsidP="00A076CD">
          <w:pPr>
            <w:pStyle w:val="D4F3D166B9C245668B8AC045C0C8ECAD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1E5A13A444ED1B65174E94508F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BE0B3-A53B-44EC-A496-42F916E77CA4}"/>
      </w:docPartPr>
      <w:docPartBody>
        <w:p w:rsidR="00EB078F" w:rsidRDefault="00A076CD" w:rsidP="00A076CD">
          <w:pPr>
            <w:pStyle w:val="FB61E5A13A444ED1B65174E94508F123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6D89218334BB8A88109B2B0ED0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26993-6B1E-4713-AF7F-E6B652434544}"/>
      </w:docPartPr>
      <w:docPartBody>
        <w:p w:rsidR="00EB078F" w:rsidRDefault="00A076CD" w:rsidP="00A076CD">
          <w:pPr>
            <w:pStyle w:val="D9D6D89218334BB8A88109B2B0ED0A6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AC697F3ADE47889C136DE30032B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277C4-C41D-4130-B084-080AADA879D6}"/>
      </w:docPartPr>
      <w:docPartBody>
        <w:p w:rsidR="00EB078F" w:rsidRDefault="00A076CD" w:rsidP="00A076CD">
          <w:pPr>
            <w:pStyle w:val="E8AC697F3ADE47889C136DE30032B541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FE8FC340D5435DB96C919A8BD23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787FD-AA51-40EB-8BF6-BDFF9BA9F61E}"/>
      </w:docPartPr>
      <w:docPartBody>
        <w:p w:rsidR="00EB078F" w:rsidRDefault="00A076CD" w:rsidP="00A076CD">
          <w:pPr>
            <w:pStyle w:val="A3FE8FC340D5435DB96C919A8BD230AC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BAA6F699694951961ACCE112964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D8FB9-7285-4959-8BDF-A0C5349E6447}"/>
      </w:docPartPr>
      <w:docPartBody>
        <w:p w:rsidR="00EB078F" w:rsidRDefault="00A076CD" w:rsidP="00A076CD">
          <w:pPr>
            <w:pStyle w:val="6CBAA6F699694951961ACCE11296447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BC"/>
    <w:rsid w:val="00007C43"/>
    <w:rsid w:val="00061985"/>
    <w:rsid w:val="00314CBA"/>
    <w:rsid w:val="0044072F"/>
    <w:rsid w:val="005C29D0"/>
    <w:rsid w:val="00605F5B"/>
    <w:rsid w:val="00871E27"/>
    <w:rsid w:val="00A076CD"/>
    <w:rsid w:val="00A5270D"/>
    <w:rsid w:val="00E51F5B"/>
    <w:rsid w:val="00EB078F"/>
    <w:rsid w:val="00EF18BC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6CD"/>
    <w:rPr>
      <w:color w:val="808080"/>
    </w:rPr>
  </w:style>
  <w:style w:type="paragraph" w:customStyle="1" w:styleId="26EDE24DE8BE44EBBEDF7A437FBC4330">
    <w:name w:val="26EDE24DE8BE44EBBEDF7A437FBC4330"/>
    <w:rsid w:val="00EF18BC"/>
  </w:style>
  <w:style w:type="paragraph" w:customStyle="1" w:styleId="717169B57D0D4C299472F61F8E6010DC">
    <w:name w:val="717169B57D0D4C299472F61F8E6010DC"/>
    <w:rsid w:val="00EF18BC"/>
  </w:style>
  <w:style w:type="paragraph" w:customStyle="1" w:styleId="4A1E8467AB9448A69C7646E085366338">
    <w:name w:val="4A1E8467AB9448A69C7646E085366338"/>
    <w:rsid w:val="00EF18BC"/>
  </w:style>
  <w:style w:type="paragraph" w:customStyle="1" w:styleId="0BB211B5375942A082F1890CC34F4C7B">
    <w:name w:val="0BB211B5375942A082F1890CC34F4C7B"/>
    <w:rsid w:val="00EF18BC"/>
  </w:style>
  <w:style w:type="paragraph" w:customStyle="1" w:styleId="1AA67D0088EF40D6A895BE36544DA60A">
    <w:name w:val="1AA67D0088EF40D6A895BE36544DA60A"/>
    <w:rsid w:val="00EF18BC"/>
  </w:style>
  <w:style w:type="paragraph" w:customStyle="1" w:styleId="A78AB782B1064467B7FA5268ACAC9BDA">
    <w:name w:val="A78AB782B1064467B7FA5268ACAC9BDA"/>
    <w:rsid w:val="00EF18BC"/>
  </w:style>
  <w:style w:type="paragraph" w:customStyle="1" w:styleId="E66CFB2630EC499490200714375802EC">
    <w:name w:val="E66CFB2630EC499490200714375802EC"/>
    <w:rsid w:val="00EF18BC"/>
  </w:style>
  <w:style w:type="paragraph" w:customStyle="1" w:styleId="98D35CA4179E408EB82A50D8DC018B60">
    <w:name w:val="98D35CA4179E408EB82A50D8DC018B60"/>
    <w:rsid w:val="00EF18BC"/>
  </w:style>
  <w:style w:type="paragraph" w:customStyle="1" w:styleId="16EF124728CC4C66965AFB73CF02AD0E">
    <w:name w:val="16EF124728CC4C66965AFB73CF02AD0E"/>
    <w:rsid w:val="00EF18BC"/>
  </w:style>
  <w:style w:type="paragraph" w:customStyle="1" w:styleId="40D0314CFECD4F00A4DFCD2431179243">
    <w:name w:val="40D0314CFECD4F00A4DFCD2431179243"/>
    <w:rsid w:val="00EF18BC"/>
  </w:style>
  <w:style w:type="paragraph" w:customStyle="1" w:styleId="3D66EC3178AA4914B69139EEFD022846">
    <w:name w:val="3D66EC3178AA4914B69139EEFD022846"/>
    <w:rsid w:val="00EF18BC"/>
  </w:style>
  <w:style w:type="paragraph" w:customStyle="1" w:styleId="D57F2394C34A49E9BE0906A55D0A0225">
    <w:name w:val="D57F2394C34A49E9BE0906A55D0A0225"/>
    <w:rsid w:val="00EF18BC"/>
  </w:style>
  <w:style w:type="paragraph" w:customStyle="1" w:styleId="F9E51E9995314063ABCF59CF3C160E5E">
    <w:name w:val="F9E51E9995314063ABCF59CF3C160E5E"/>
    <w:rsid w:val="00EF18BC"/>
  </w:style>
  <w:style w:type="paragraph" w:customStyle="1" w:styleId="B40571F740654EE08E6996A817CD3CB3">
    <w:name w:val="B40571F740654EE08E6996A817CD3CB3"/>
    <w:rsid w:val="00EF18BC"/>
  </w:style>
  <w:style w:type="paragraph" w:customStyle="1" w:styleId="4634504A0C2F4C8B9F118736D59CA027">
    <w:name w:val="4634504A0C2F4C8B9F118736D59CA027"/>
    <w:rsid w:val="00E51F5B"/>
  </w:style>
  <w:style w:type="paragraph" w:customStyle="1" w:styleId="492B5E6760734BFD8D199E82E90D42FB">
    <w:name w:val="492B5E6760734BFD8D199E82E90D42FB"/>
    <w:rsid w:val="00A076CD"/>
  </w:style>
  <w:style w:type="paragraph" w:customStyle="1" w:styleId="D4F3D166B9C245668B8AC045C0C8ECAD">
    <w:name w:val="D4F3D166B9C245668B8AC045C0C8ECAD"/>
    <w:rsid w:val="00A076CD"/>
  </w:style>
  <w:style w:type="paragraph" w:customStyle="1" w:styleId="FB61E5A13A444ED1B65174E94508F123">
    <w:name w:val="FB61E5A13A444ED1B65174E94508F123"/>
    <w:rsid w:val="00A076CD"/>
  </w:style>
  <w:style w:type="paragraph" w:customStyle="1" w:styleId="D9D6D89218334BB8A88109B2B0ED0A69">
    <w:name w:val="D9D6D89218334BB8A88109B2B0ED0A69"/>
    <w:rsid w:val="00A076CD"/>
  </w:style>
  <w:style w:type="paragraph" w:customStyle="1" w:styleId="E8AC697F3ADE47889C136DE30032B541">
    <w:name w:val="E8AC697F3ADE47889C136DE30032B541"/>
    <w:rsid w:val="00A076CD"/>
  </w:style>
  <w:style w:type="paragraph" w:customStyle="1" w:styleId="A3FE8FC340D5435DB96C919A8BD230AC">
    <w:name w:val="A3FE8FC340D5435DB96C919A8BD230AC"/>
    <w:rsid w:val="00A076CD"/>
  </w:style>
  <w:style w:type="paragraph" w:customStyle="1" w:styleId="6CBAA6F699694951961ACCE112964479">
    <w:name w:val="6CBAA6F699694951961ACCE112964479"/>
    <w:rsid w:val="00A07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1FD7-B08B-42E6-8628-449361C44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</TotalTime>
  <Pages>7</Pages>
  <Words>1807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2</cp:revision>
  <dcterms:created xsi:type="dcterms:W3CDTF">2017-12-14T04:08:00Z</dcterms:created>
  <dcterms:modified xsi:type="dcterms:W3CDTF">2024-10-22T11:57:00Z</dcterms:modified>
</cp:coreProperties>
</file>