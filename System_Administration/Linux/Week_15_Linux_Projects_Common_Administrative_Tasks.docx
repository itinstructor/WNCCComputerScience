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B2EE7" w14:textId="39BE409D" w:rsidR="00DE725D" w:rsidRDefault="004A31CB" w:rsidP="00DE725D">
      <w:pPr>
        <w:pStyle w:val="Heading1"/>
      </w:pPr>
      <w:bookmarkStart w:id="0" w:name="_Toc183681537"/>
      <w:r w:rsidRPr="004A31CB">
        <w:t xml:space="preserve">Week </w:t>
      </w:r>
      <w:r w:rsidR="00342546">
        <w:t>1</w:t>
      </w:r>
      <w:r w:rsidR="005E0AA9">
        <w:t>5</w:t>
      </w:r>
      <w:r w:rsidRPr="004A31CB">
        <w:t xml:space="preserve"> Linux Projects </w:t>
      </w:r>
      <w:r w:rsidR="00831609">
        <w:t>-</w:t>
      </w:r>
      <w:r w:rsidRPr="004A31CB">
        <w:t xml:space="preserve"> </w:t>
      </w:r>
      <w:r w:rsidR="00974F37">
        <w:t>Chapter 10 Common Administrative Tasks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531E2C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52E7A7BC" w14:textId="0BA92B2B" w:rsidR="001541FC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81537" w:history="1">
            <w:r w:rsidR="001541FC" w:rsidRPr="00247F00">
              <w:rPr>
                <w:rStyle w:val="Hyperlink"/>
                <w:noProof/>
              </w:rPr>
              <w:t>Week 15 Linux Projects - Chapter 10 Common Administrative Tasks</w:t>
            </w:r>
            <w:r w:rsidR="001541FC">
              <w:rPr>
                <w:noProof/>
                <w:webHidden/>
              </w:rPr>
              <w:tab/>
            </w:r>
            <w:r w:rsidR="001541FC">
              <w:rPr>
                <w:noProof/>
                <w:webHidden/>
              </w:rPr>
              <w:fldChar w:fldCharType="begin"/>
            </w:r>
            <w:r w:rsidR="001541FC">
              <w:rPr>
                <w:noProof/>
                <w:webHidden/>
              </w:rPr>
              <w:instrText xml:space="preserve"> PAGEREF _Toc183681537 \h </w:instrText>
            </w:r>
            <w:r w:rsidR="001541FC">
              <w:rPr>
                <w:noProof/>
                <w:webHidden/>
              </w:rPr>
            </w:r>
            <w:r w:rsidR="001541FC">
              <w:rPr>
                <w:noProof/>
                <w:webHidden/>
              </w:rPr>
              <w:fldChar w:fldCharType="separate"/>
            </w:r>
            <w:r w:rsidR="001541FC">
              <w:rPr>
                <w:noProof/>
                <w:webHidden/>
              </w:rPr>
              <w:t>1</w:t>
            </w:r>
            <w:r w:rsidR="001541FC">
              <w:rPr>
                <w:noProof/>
                <w:webHidden/>
              </w:rPr>
              <w:fldChar w:fldCharType="end"/>
            </w:r>
          </w:hyperlink>
        </w:p>
        <w:p w14:paraId="1C1AB542" w14:textId="0036DDAB" w:rsidR="001541FC" w:rsidRDefault="00154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3681538" w:history="1">
            <w:r w:rsidRPr="00247F00">
              <w:rPr>
                <w:rStyle w:val="Hyperlink"/>
                <w:noProof/>
              </w:rPr>
              <w:t>Update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7646" w14:textId="55E8DCE1" w:rsidR="001541FC" w:rsidRDefault="001541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3681539" w:history="1">
            <w:r w:rsidRPr="00247F00">
              <w:rPr>
                <w:rStyle w:val="Hyperlink"/>
                <w:noProof/>
              </w:rPr>
              <w:t>Hacking Simulation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3858" w14:textId="59E6E689" w:rsidR="001541FC" w:rsidRDefault="001541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3681540" w:history="1">
            <w:r w:rsidRPr="00247F00">
              <w:rPr>
                <w:rStyle w:val="Hyperlink"/>
                <w:noProof/>
              </w:rPr>
              <w:t>Project 10-5: 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4470" w14:textId="5A286396" w:rsidR="001541FC" w:rsidRDefault="001541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3681541" w:history="1">
            <w:r w:rsidRPr="00247F00">
              <w:rPr>
                <w:rStyle w:val="Hyperlink"/>
                <w:noProof/>
              </w:rPr>
              <w:t>Project 10-6: Modify 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4691" w14:textId="426D74AD" w:rsidR="001541FC" w:rsidRDefault="001541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3681542" w:history="1">
            <w:r w:rsidRPr="00247F00">
              <w:rPr>
                <w:rStyle w:val="Hyperlink"/>
                <w:noProof/>
              </w:rPr>
              <w:t>Project 10-8: Remove and Create 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0643" w14:textId="1F548965" w:rsidR="001541FC" w:rsidRDefault="001541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3681543" w:history="1">
            <w:r w:rsidRPr="00247F00">
              <w:rPr>
                <w:rStyle w:val="Hyperlink"/>
                <w:noProof/>
              </w:rPr>
              <w:t>Project 10-9: Work with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0D28" w14:textId="10356C33" w:rsidR="001541FC" w:rsidRDefault="001541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3681544" w:history="1">
            <w:r w:rsidRPr="00247F00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326E" w14:textId="31A8A90C" w:rsidR="00E439A3" w:rsidRDefault="007B6B6B" w:rsidP="00E439A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8D899D" w14:textId="77777777" w:rsidR="00E439A3" w:rsidRDefault="00E439A3" w:rsidP="00E439A3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  <w:r w:rsidR="00A21F78">
        <w:t xml:space="preserve"> </w:t>
      </w:r>
    </w:p>
    <w:p w14:paraId="53E53C34" w14:textId="77777777" w:rsidR="00E439A3" w:rsidRDefault="00E439A3" w:rsidP="00C11912">
      <w:pPr>
        <w:pStyle w:val="ListParagraph"/>
        <w:numPr>
          <w:ilvl w:val="0"/>
          <w:numId w:val="8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1C436D83" w14:textId="77777777" w:rsidR="00E439A3" w:rsidRDefault="00E439A3" w:rsidP="00C11912">
      <w:pPr>
        <w:pStyle w:val="ListParagraph"/>
        <w:numPr>
          <w:ilvl w:val="0"/>
          <w:numId w:val="8"/>
        </w:numPr>
      </w:pPr>
      <w:r>
        <w:t>Click and Drag your mouse around whatever you want to snip.</w:t>
      </w:r>
    </w:p>
    <w:p w14:paraId="61CCED2A" w14:textId="77777777" w:rsidR="00E439A3" w:rsidRDefault="00E439A3" w:rsidP="00C11912">
      <w:pPr>
        <w:pStyle w:val="ListParagraph"/>
        <w:numPr>
          <w:ilvl w:val="0"/>
          <w:numId w:val="8"/>
        </w:numPr>
      </w:pPr>
      <w:r>
        <w:t>Release the mouse button. This places the snip into the Windows Clipboard.</w:t>
      </w:r>
    </w:p>
    <w:p w14:paraId="0DB35567" w14:textId="77777777" w:rsidR="00E439A3" w:rsidRDefault="00E439A3" w:rsidP="00C11912">
      <w:pPr>
        <w:pStyle w:val="ListParagraph"/>
        <w:numPr>
          <w:ilvl w:val="0"/>
          <w:numId w:val="8"/>
        </w:numPr>
      </w:pPr>
      <w:r>
        <w:t xml:space="preserve">Go into Word or wherever you want to paste the snip. Hold down </w:t>
      </w:r>
      <w:r w:rsidRPr="00E439A3">
        <w:rPr>
          <w:b/>
        </w:rPr>
        <w:t>CTRL</w:t>
      </w:r>
      <w:r w:rsidRPr="00C36A8A">
        <w:t>, then type</w:t>
      </w:r>
      <w:r>
        <w:t xml:space="preserve"> </w:t>
      </w:r>
      <w:r w:rsidRPr="00E439A3">
        <w:rPr>
          <w:b/>
        </w:rPr>
        <w:t>V</w:t>
      </w:r>
      <w:r>
        <w:t xml:space="preserve"> to paste the snip.</w:t>
      </w:r>
    </w:p>
    <w:p w14:paraId="4D7140D2" w14:textId="77777777" w:rsidR="007B3ACD" w:rsidRDefault="007B3ACD" w:rsidP="007B3ACD">
      <w:pPr>
        <w:pStyle w:val="Heading2"/>
      </w:pPr>
      <w:bookmarkStart w:id="1" w:name="_Toc124325873"/>
      <w:bookmarkStart w:id="2" w:name="_Toc183681538"/>
      <w:r>
        <w:t xml:space="preserve">Update </w:t>
      </w:r>
      <w:bookmarkEnd w:id="1"/>
      <w:r>
        <w:t>Kali Linux</w:t>
      </w:r>
      <w:bookmarkEnd w:id="2"/>
    </w:p>
    <w:p w14:paraId="0CD09B0C" w14:textId="77777777" w:rsidR="007B3ACD" w:rsidRDefault="007B3ACD" w:rsidP="007B3ACD">
      <w:r>
        <w:t>In Kali Linux in the terminal.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ACD" w14:paraId="0E162661" w14:textId="77777777" w:rsidTr="006D5F45">
        <w:tc>
          <w:tcPr>
            <w:tcW w:w="9350" w:type="dxa"/>
            <w:shd w:val="clear" w:color="auto" w:fill="E2EFD9" w:themeFill="accent6" w:themeFillTint="33"/>
          </w:tcPr>
          <w:p w14:paraId="39D8DE45" w14:textId="77777777" w:rsidR="007B3ACD" w:rsidRDefault="007B3ACD" w:rsidP="006D5F45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4FD3DEC6" w14:textId="77777777" w:rsidR="007B3ACD" w:rsidRDefault="007B3ACD" w:rsidP="006D5F45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</w:t>
            </w:r>
            <w:proofErr w:type="spellStart"/>
            <w:r>
              <w:t>dist</w:t>
            </w:r>
            <w:proofErr w:type="spellEnd"/>
            <w:r>
              <w:t>-upgrade -y</w:t>
            </w:r>
          </w:p>
        </w:tc>
      </w:tr>
    </w:tbl>
    <w:p w14:paraId="75E7B74D" w14:textId="772535AD" w:rsidR="00B3232C" w:rsidRDefault="00B3232C" w:rsidP="00DF2239">
      <w:pPr>
        <w:pStyle w:val="Heading1"/>
      </w:pPr>
      <w:bookmarkStart w:id="3" w:name="_Toc183681539"/>
      <w:r>
        <w:t>Hacking Simulation Project</w:t>
      </w:r>
      <w:bookmarkEnd w:id="3"/>
    </w:p>
    <w:p w14:paraId="4BB33D55" w14:textId="3CF663DE" w:rsidR="00B3232C" w:rsidRDefault="00321587" w:rsidP="00B3232C">
      <w:r>
        <w:t>Impress your friends and family with your hacking skills!</w:t>
      </w:r>
    </w:p>
    <w:p w14:paraId="3891AE13" w14:textId="1C95731A" w:rsidR="000215F8" w:rsidRDefault="000215F8" w:rsidP="000215F8">
      <w:r w:rsidRPr="000215F8">
        <w:rPr>
          <w:i/>
          <w:iCs/>
        </w:rPr>
        <w:lastRenderedPageBreak/>
        <w:t>Hollywood</w:t>
      </w:r>
      <w:r w:rsidRPr="000215F8">
        <w:t xml:space="preserve"> is a utility </w:t>
      </w:r>
      <w:r w:rsidR="004F21F9">
        <w:t>that</w:t>
      </w:r>
      <w:r w:rsidRPr="000215F8">
        <w:t xml:space="preserve"> </w:t>
      </w:r>
      <w:proofErr w:type="spellStart"/>
      <w:r w:rsidRPr="000215F8">
        <w:t>spli</w:t>
      </w:r>
      <w:r w:rsidR="004F21F9">
        <w:t>s</w:t>
      </w:r>
      <w:r w:rsidRPr="000215F8">
        <w:t>t</w:t>
      </w:r>
      <w:proofErr w:type="spellEnd"/>
      <w:r w:rsidRPr="000215F8">
        <w:t xml:space="preserve"> a computer console into multiple panes of genuine technical melodrama, perfectly suitable for busy-looking computers in the background.</w:t>
      </w:r>
    </w:p>
    <w:p w14:paraId="5F5ED39A" w14:textId="7DB03C36" w:rsidR="005411AA" w:rsidRDefault="00881F07" w:rsidP="00B3232C">
      <w:hyperlink r:id="rId8" w:history="1">
        <w:r w:rsidRPr="00A558EB">
          <w:rPr>
            <w:rStyle w:val="Hyperlink"/>
          </w:rPr>
          <w:t>https://a.hollywood.computer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AA1" w14:paraId="5B650212" w14:textId="77777777" w:rsidTr="00354AA1">
        <w:tc>
          <w:tcPr>
            <w:tcW w:w="9350" w:type="dxa"/>
            <w:shd w:val="clear" w:color="auto" w:fill="E2EFD9" w:themeFill="accent6" w:themeFillTint="33"/>
          </w:tcPr>
          <w:p w14:paraId="26AFF933" w14:textId="77777777" w:rsidR="00354AA1" w:rsidRDefault="002A5BA0" w:rsidP="00A97B71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3E84AFB4" w14:textId="7CEF663C" w:rsidR="002A5BA0" w:rsidRDefault="002A5BA0" w:rsidP="00A97B71">
            <w:pPr>
              <w:pStyle w:val="Code"/>
            </w:pPr>
            <w:r>
              <w:t># Install Hollywood</w:t>
            </w:r>
          </w:p>
          <w:p w14:paraId="63CD7354" w14:textId="72C80743" w:rsidR="002A5BA0" w:rsidRDefault="002A5BA0" w:rsidP="00A97B71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install </w:t>
            </w:r>
            <w:proofErr w:type="spellStart"/>
            <w:r w:rsidR="00E349E8">
              <w:t>hollywood</w:t>
            </w:r>
            <w:proofErr w:type="spellEnd"/>
          </w:p>
          <w:p w14:paraId="6F278043" w14:textId="77777777" w:rsidR="00E349E8" w:rsidRDefault="00E349E8" w:rsidP="00A97B71">
            <w:pPr>
              <w:pStyle w:val="Code"/>
            </w:pPr>
            <w:r>
              <w:t># Run the program</w:t>
            </w:r>
          </w:p>
          <w:p w14:paraId="5E1EB725" w14:textId="1790E70D" w:rsidR="00E349E8" w:rsidRDefault="00E349E8" w:rsidP="00A97B71">
            <w:pPr>
              <w:pStyle w:val="Code"/>
            </w:pPr>
            <w:proofErr w:type="spellStart"/>
            <w:r>
              <w:t>hollywood</w:t>
            </w:r>
            <w:proofErr w:type="spellEnd"/>
          </w:p>
        </w:tc>
      </w:tr>
    </w:tbl>
    <w:p w14:paraId="254B9E7D" w14:textId="4C42ADEC" w:rsidR="00D913F6" w:rsidRDefault="00E349E8" w:rsidP="00B3232C">
      <w:r>
        <w:t>You are now ready to impress everyone with</w:t>
      </w:r>
      <w:r w:rsidR="00852097">
        <w:t xml:space="preserve"> your skills!</w:t>
      </w:r>
    </w:p>
    <w:p w14:paraId="2358E8BA" w14:textId="78F203C2" w:rsidR="00E7184D" w:rsidRDefault="00E7184D" w:rsidP="00B3232C">
      <w:r>
        <w:t>Insert a screenshot:</w:t>
      </w:r>
    </w:p>
    <w:sdt>
      <w:sdtPr>
        <w:rPr>
          <w:rStyle w:val="Red"/>
        </w:rPr>
        <w:id w:val="1741281130"/>
        <w:placeholder>
          <w:docPart w:val="F32E760388464FAD9438FBEBD1C73E3B"/>
        </w:placeholder>
        <w:showingPlcHdr/>
      </w:sdtPr>
      <w:sdtEndPr>
        <w:rPr>
          <w:rStyle w:val="DefaultParagraphFont"/>
          <w:color w:val="auto"/>
        </w:rPr>
      </w:sdtEndPr>
      <w:sdtContent>
        <w:p w14:paraId="2E8D3FDC" w14:textId="77777777" w:rsidR="00E7184D" w:rsidRDefault="00E7184D" w:rsidP="00E7184D">
          <w:pPr>
            <w:ind w:left="360"/>
            <w:rPr>
              <w:rStyle w:val="Red"/>
            </w:rPr>
          </w:pPr>
          <w:r w:rsidRPr="00E13497">
            <w:rPr>
              <w:rStyle w:val="PlaceholderText"/>
              <w:color w:val="FF0000"/>
            </w:rPr>
            <w:t>Click or tap here to enter text.</w:t>
          </w:r>
        </w:p>
      </w:sdtContent>
    </w:sdt>
    <w:p w14:paraId="30201634" w14:textId="1590FA87" w:rsidR="00361BE1" w:rsidRDefault="00361BE1" w:rsidP="00DF2239">
      <w:pPr>
        <w:pStyle w:val="Heading1"/>
      </w:pPr>
      <w:bookmarkStart w:id="4" w:name="_Toc183681540"/>
      <w:r w:rsidRPr="00361BE1">
        <w:t>Project 10-</w:t>
      </w:r>
      <w:r w:rsidR="006C54DA">
        <w:t>5</w:t>
      </w:r>
      <w:r w:rsidR="00C11912">
        <w:t xml:space="preserve">: </w:t>
      </w:r>
      <w:r w:rsidR="00F55AC2">
        <w:t>User</w:t>
      </w:r>
      <w:r w:rsidR="00C11912">
        <w:t xml:space="preserve"> Accounts</w:t>
      </w:r>
      <w:bookmarkEnd w:id="4"/>
    </w:p>
    <w:p w14:paraId="5A009877" w14:textId="77777777" w:rsidR="00303455" w:rsidRPr="00303455" w:rsidRDefault="00303455" w:rsidP="00303455">
      <w:r>
        <w:t xml:space="preserve">Time required: </w:t>
      </w:r>
      <w:r w:rsidR="00856A0E">
        <w:t>20 minutes</w:t>
      </w:r>
    </w:p>
    <w:p w14:paraId="63E5E352" w14:textId="080A7F8C" w:rsidR="00361BE1" w:rsidRDefault="00361BE1" w:rsidP="00361BE1">
      <w:r w:rsidRPr="00361BE1">
        <w:t>In this hands-on project, you observe user account databases on Linux and create a user account using command-line utilities.</w:t>
      </w:r>
    </w:p>
    <w:p w14:paraId="0E736EB4" w14:textId="6C8C31B4" w:rsidR="00F55AC2" w:rsidRPr="00361BE1" w:rsidRDefault="00F55AC2" w:rsidP="00361BE1">
      <w:r>
        <w:t>Hashes are used to store passwords in many operating systems. Let’s take a look at where they are stored in Linux.</w:t>
      </w:r>
    </w:p>
    <w:p w14:paraId="054EB5AE" w14:textId="77AFE34B" w:rsidR="0049663E" w:rsidRDefault="008728C9" w:rsidP="00C11912">
      <w:pPr>
        <w:pStyle w:val="ListParagraph"/>
        <w:numPr>
          <w:ilvl w:val="0"/>
          <w:numId w:val="3"/>
        </w:numPr>
      </w:pPr>
      <w:r>
        <w:t>Login into Kali Linux.</w:t>
      </w:r>
    </w:p>
    <w:p w14:paraId="379C9579" w14:textId="75B9CB0F" w:rsidR="009B3DCA" w:rsidRDefault="005477C3" w:rsidP="00C11912">
      <w:pPr>
        <w:pStyle w:val="ListParagraph"/>
        <w:numPr>
          <w:ilvl w:val="0"/>
          <w:numId w:val="3"/>
        </w:numPr>
      </w:pPr>
      <w:r>
        <w:t>T</w:t>
      </w:r>
      <w:r w:rsidR="00361BE1" w:rsidRPr="00361BE1">
        <w:t xml:space="preserve">ype </w:t>
      </w:r>
      <w:r w:rsidR="00361BE1" w:rsidRPr="0049663E">
        <w:rPr>
          <w:b/>
          <w:bCs/>
        </w:rPr>
        <w:t>less /</w:t>
      </w:r>
      <w:proofErr w:type="spellStart"/>
      <w:r w:rsidR="00361BE1" w:rsidRPr="0049663E">
        <w:rPr>
          <w:b/>
          <w:bCs/>
        </w:rPr>
        <w:t>etc</w:t>
      </w:r>
      <w:proofErr w:type="spellEnd"/>
      <w:r w:rsidR="00361BE1" w:rsidRPr="0049663E">
        <w:rPr>
          <w:b/>
          <w:bCs/>
        </w:rPr>
        <w:t>/passwd</w:t>
      </w:r>
      <w:r w:rsidR="00361BE1" w:rsidRPr="00361BE1">
        <w:t xml:space="preserve"> and press </w:t>
      </w:r>
      <w:r w:rsidR="00361BE1" w:rsidRPr="0049663E">
        <w:rPr>
          <w:b/>
          <w:bCs/>
        </w:rPr>
        <w:t>Enter</w:t>
      </w:r>
      <w:r w:rsidR="00361BE1" w:rsidRPr="00361BE1">
        <w:t>.</w:t>
      </w:r>
      <w:r w:rsidR="00510211">
        <w:t xml:space="preserve"> The less command will let you view the passwd file in an interactive fashion. You can scroll up and down using the cursor keys</w:t>
      </w:r>
    </w:p>
    <w:p w14:paraId="336E5F29" w14:textId="4C4553AF" w:rsidR="00E13497" w:rsidRDefault="00361BE1" w:rsidP="00C11912">
      <w:pPr>
        <w:pStyle w:val="ListParagraph"/>
        <w:numPr>
          <w:ilvl w:val="0"/>
          <w:numId w:val="3"/>
        </w:numPr>
      </w:pPr>
      <w:r w:rsidRPr="00361BE1">
        <w:t xml:space="preserve">Where is the line that describes </w:t>
      </w:r>
      <w:r w:rsidRPr="00186BDD">
        <w:rPr>
          <w:b/>
          <w:bCs/>
        </w:rPr>
        <w:t>root</w:t>
      </w:r>
      <w:r w:rsidRPr="00361BE1">
        <w:t xml:space="preserve"> located in this file?</w:t>
      </w:r>
    </w:p>
    <w:sdt>
      <w:sdtPr>
        <w:rPr>
          <w:rStyle w:val="Red"/>
        </w:rPr>
        <w:id w:val="-1428265415"/>
        <w:placeholder>
          <w:docPart w:val="05254DAF7A474ECDAFD464F25D6CB384"/>
        </w:placeholder>
        <w:showingPlcHdr/>
      </w:sdtPr>
      <w:sdtEndPr>
        <w:rPr>
          <w:rStyle w:val="DefaultParagraphFont"/>
          <w:color w:val="auto"/>
        </w:rPr>
      </w:sdtEndPr>
      <w:sdtContent>
        <w:p w14:paraId="755BA9FA" w14:textId="77777777" w:rsidR="00E13497" w:rsidRDefault="00E13497" w:rsidP="00E13497">
          <w:pPr>
            <w:ind w:left="360"/>
            <w:rPr>
              <w:rStyle w:val="Red"/>
            </w:rPr>
          </w:pPr>
          <w:r w:rsidRPr="00E13497">
            <w:rPr>
              <w:rStyle w:val="PlaceholderText"/>
              <w:color w:val="FF0000"/>
            </w:rPr>
            <w:t>Click or tap here to enter text.</w:t>
          </w:r>
        </w:p>
      </w:sdtContent>
    </w:sdt>
    <w:p w14:paraId="08BD5C15" w14:textId="265CC4FE" w:rsidR="00E13497" w:rsidRDefault="00361BE1" w:rsidP="00C11912">
      <w:pPr>
        <w:pStyle w:val="ListParagraph"/>
        <w:numPr>
          <w:ilvl w:val="0"/>
          <w:numId w:val="3"/>
        </w:numPr>
      </w:pPr>
      <w:r w:rsidRPr="00361BE1">
        <w:t xml:space="preserve">Where is the line that describes </w:t>
      </w:r>
      <w:r w:rsidRPr="00186BDD">
        <w:rPr>
          <w:b/>
          <w:bCs/>
        </w:rPr>
        <w:t>user</w:t>
      </w:r>
      <w:r w:rsidR="00515C21">
        <w:rPr>
          <w:b/>
          <w:bCs/>
        </w:rPr>
        <w:t xml:space="preserve"> </w:t>
      </w:r>
      <w:r w:rsidRPr="00361BE1">
        <w:t>in this file?</w:t>
      </w:r>
    </w:p>
    <w:sdt>
      <w:sdtPr>
        <w:rPr>
          <w:rStyle w:val="Red"/>
        </w:rPr>
        <w:id w:val="-1557398408"/>
        <w:placeholder>
          <w:docPart w:val="D6935CF98EF24CC5BDC7E7E9B7ACC655"/>
        </w:placeholder>
        <w:showingPlcHdr/>
      </w:sdtPr>
      <w:sdtEndPr>
        <w:rPr>
          <w:rStyle w:val="DefaultParagraphFont"/>
          <w:color w:val="auto"/>
        </w:rPr>
      </w:sdtEndPr>
      <w:sdtContent>
        <w:p w14:paraId="746D4A35" w14:textId="77777777" w:rsidR="00E13497" w:rsidRDefault="00E13497" w:rsidP="00E13497">
          <w:pPr>
            <w:ind w:left="360"/>
            <w:rPr>
              <w:rStyle w:val="Red"/>
            </w:rPr>
          </w:pPr>
          <w:r w:rsidRPr="00E13497">
            <w:rPr>
              <w:rStyle w:val="PlaceholderText"/>
              <w:color w:val="FF0000"/>
            </w:rPr>
            <w:t>Click or tap here to enter text.</w:t>
          </w:r>
        </w:p>
      </w:sdtContent>
    </w:sdt>
    <w:p w14:paraId="364CAA6A" w14:textId="67EC88D2" w:rsidR="00E13497" w:rsidRDefault="00361BE1" w:rsidP="00C11912">
      <w:pPr>
        <w:pStyle w:val="ListParagraph"/>
        <w:numPr>
          <w:ilvl w:val="0"/>
          <w:numId w:val="3"/>
        </w:numPr>
      </w:pPr>
      <w:r w:rsidRPr="00361BE1">
        <w:t>How many daemon accounts are present?</w:t>
      </w:r>
      <w:r w:rsidR="00A202A1">
        <w:t xml:space="preserve"> daemon accounts are accounts created by the system that are not user accounts.</w:t>
      </w:r>
    </w:p>
    <w:sdt>
      <w:sdtPr>
        <w:rPr>
          <w:rStyle w:val="Red"/>
        </w:rPr>
        <w:id w:val="821242941"/>
        <w:placeholder>
          <w:docPart w:val="1130CE2B246144D5AC18BE75914A41ED"/>
        </w:placeholder>
        <w:showingPlcHdr/>
      </w:sdtPr>
      <w:sdtEndPr>
        <w:rPr>
          <w:rStyle w:val="DefaultParagraphFont"/>
          <w:color w:val="auto"/>
        </w:rPr>
      </w:sdtEndPr>
      <w:sdtContent>
        <w:p w14:paraId="3117520A" w14:textId="77777777" w:rsidR="00E13497" w:rsidRDefault="00E13497" w:rsidP="00E13497">
          <w:pPr>
            <w:ind w:left="360"/>
            <w:rPr>
              <w:rStyle w:val="Red"/>
            </w:rPr>
          </w:pPr>
          <w:r w:rsidRPr="00E13497">
            <w:rPr>
              <w:rStyle w:val="PlaceholderText"/>
              <w:color w:val="FF0000"/>
            </w:rPr>
            <w:t>Click or tap here to enter text.</w:t>
          </w:r>
        </w:p>
      </w:sdtContent>
    </w:sdt>
    <w:p w14:paraId="7ED421F1" w14:textId="78EDB2F6" w:rsidR="00F03613" w:rsidRPr="000B4267" w:rsidRDefault="00361BE1" w:rsidP="00F03613">
      <w:pPr>
        <w:pStyle w:val="ListParagraph"/>
        <w:numPr>
          <w:ilvl w:val="0"/>
          <w:numId w:val="3"/>
        </w:numPr>
        <w:rPr>
          <w:rStyle w:val="Red"/>
          <w:color w:val="auto"/>
        </w:rPr>
      </w:pPr>
      <w:r w:rsidRPr="00361BE1">
        <w:t xml:space="preserve">When finished, press the </w:t>
      </w:r>
      <w:r w:rsidRPr="0049663E">
        <w:rPr>
          <w:b/>
          <w:bCs/>
        </w:rPr>
        <w:t>q</w:t>
      </w:r>
      <w:r w:rsidRPr="00361BE1">
        <w:t xml:space="preserve"> key to quit the less utility.</w:t>
      </w:r>
    </w:p>
    <w:p w14:paraId="2B270759" w14:textId="0D6622CE" w:rsidR="00077C19" w:rsidRDefault="005477C3" w:rsidP="00C11912">
      <w:pPr>
        <w:pStyle w:val="ListParagraph"/>
        <w:numPr>
          <w:ilvl w:val="0"/>
          <w:numId w:val="3"/>
        </w:numPr>
      </w:pPr>
      <w:r>
        <w:lastRenderedPageBreak/>
        <w:t>T</w:t>
      </w:r>
      <w:r w:rsidR="00361BE1" w:rsidRPr="00361BE1">
        <w:t xml:space="preserve">ype </w:t>
      </w:r>
      <w:r w:rsidR="00361BE1" w:rsidRPr="0049663E">
        <w:rPr>
          <w:b/>
          <w:bCs/>
        </w:rPr>
        <w:t>ls -l /</w:t>
      </w:r>
      <w:proofErr w:type="spellStart"/>
      <w:r w:rsidR="00361BE1" w:rsidRPr="0049663E">
        <w:rPr>
          <w:b/>
          <w:bCs/>
        </w:rPr>
        <w:t>etc</w:t>
      </w:r>
      <w:proofErr w:type="spellEnd"/>
      <w:r w:rsidR="00361BE1" w:rsidRPr="0049663E">
        <w:rPr>
          <w:b/>
          <w:bCs/>
        </w:rPr>
        <w:t>/passwd</w:t>
      </w:r>
      <w:r w:rsidR="00361BE1" w:rsidRPr="00361BE1">
        <w:t xml:space="preserve"> and press </w:t>
      </w:r>
      <w:r w:rsidR="00361BE1" w:rsidRPr="0049663E">
        <w:rPr>
          <w:b/>
          <w:bCs/>
        </w:rPr>
        <w:t>Enter</w:t>
      </w:r>
      <w:r w:rsidR="00361BE1" w:rsidRPr="00361BE1">
        <w:t>.</w:t>
      </w:r>
    </w:p>
    <w:p w14:paraId="1351B149" w14:textId="77777777" w:rsidR="0049663E" w:rsidRDefault="00361BE1" w:rsidP="00C11912">
      <w:pPr>
        <w:pStyle w:val="ListParagraph"/>
        <w:numPr>
          <w:ilvl w:val="0"/>
          <w:numId w:val="3"/>
        </w:numPr>
      </w:pPr>
      <w:r w:rsidRPr="00361BE1">
        <w:t>Who is the owner and group owner of this file? Who has permission to read this file?</w:t>
      </w:r>
    </w:p>
    <w:sdt>
      <w:sdtPr>
        <w:rPr>
          <w:rStyle w:val="Red"/>
        </w:rPr>
        <w:id w:val="908741130"/>
        <w:placeholder>
          <w:docPart w:val="97E6A16303F84B7FA65EC4D63C2D7375"/>
        </w:placeholder>
        <w:showingPlcHdr/>
      </w:sdtPr>
      <w:sdtEndPr>
        <w:rPr>
          <w:rStyle w:val="DefaultParagraphFont"/>
          <w:color w:val="auto"/>
        </w:rPr>
      </w:sdtEndPr>
      <w:sdtContent>
        <w:p w14:paraId="400AE9BA" w14:textId="77777777" w:rsidR="00F03613" w:rsidRDefault="00F03613" w:rsidP="00F03613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DB564DA" w14:textId="6FB953FF" w:rsidR="00077C19" w:rsidRDefault="005477C3" w:rsidP="00C11912">
      <w:pPr>
        <w:pStyle w:val="ListParagraph"/>
        <w:numPr>
          <w:ilvl w:val="0"/>
          <w:numId w:val="3"/>
        </w:numPr>
      </w:pPr>
      <w:r>
        <w:t>T</w:t>
      </w:r>
      <w:r w:rsidR="00361BE1" w:rsidRPr="00361BE1">
        <w:t xml:space="preserve">ype </w:t>
      </w:r>
      <w:r w:rsidR="00361BE1" w:rsidRPr="0049663E">
        <w:rPr>
          <w:b/>
          <w:bCs/>
        </w:rPr>
        <w:t>less /</w:t>
      </w:r>
      <w:proofErr w:type="spellStart"/>
      <w:r w:rsidR="00361BE1" w:rsidRPr="0049663E">
        <w:rPr>
          <w:b/>
          <w:bCs/>
        </w:rPr>
        <w:t>etc</w:t>
      </w:r>
      <w:proofErr w:type="spellEnd"/>
      <w:r w:rsidR="00361BE1" w:rsidRPr="0049663E">
        <w:rPr>
          <w:b/>
          <w:bCs/>
        </w:rPr>
        <w:t>/shadow</w:t>
      </w:r>
      <w:r w:rsidR="00361BE1" w:rsidRPr="00361BE1">
        <w:t xml:space="preserve"> and press </w:t>
      </w:r>
      <w:r w:rsidR="00361BE1" w:rsidRPr="0049663E">
        <w:rPr>
          <w:b/>
          <w:bCs/>
        </w:rPr>
        <w:t>Enter</w:t>
      </w:r>
      <w:r w:rsidR="00361BE1" w:rsidRPr="00361BE1">
        <w:t>.</w:t>
      </w:r>
    </w:p>
    <w:p w14:paraId="07FD6A04" w14:textId="4F611B9F" w:rsidR="003D688E" w:rsidRDefault="003D688E" w:rsidP="00C11912">
      <w:pPr>
        <w:pStyle w:val="ListParagraph"/>
        <w:numPr>
          <w:ilvl w:val="0"/>
          <w:numId w:val="3"/>
        </w:numPr>
      </w:pPr>
      <w:r>
        <w:t>Why do you receive an error message? What does it mean?</w:t>
      </w:r>
    </w:p>
    <w:sdt>
      <w:sdtPr>
        <w:rPr>
          <w:rStyle w:val="Red"/>
        </w:rPr>
        <w:id w:val="128287670"/>
        <w:placeholder>
          <w:docPart w:val="BC42D55EC11540C3A03998EF683EA256"/>
        </w:placeholder>
        <w:showingPlcHdr/>
      </w:sdtPr>
      <w:sdtEndPr>
        <w:rPr>
          <w:rStyle w:val="DefaultParagraphFont"/>
          <w:color w:val="auto"/>
        </w:rPr>
      </w:sdtEndPr>
      <w:sdtContent>
        <w:p w14:paraId="1E0A53B0" w14:textId="77777777" w:rsidR="003D688E" w:rsidRDefault="003D688E" w:rsidP="003D688E">
          <w:pPr>
            <w:ind w:left="360"/>
            <w:rPr>
              <w:rStyle w:val="Red"/>
            </w:rPr>
          </w:pPr>
          <w:r w:rsidRPr="003D688E">
            <w:rPr>
              <w:rStyle w:val="PlaceholderText"/>
              <w:color w:val="FF0000"/>
            </w:rPr>
            <w:t>Click or tap here to enter text.</w:t>
          </w:r>
        </w:p>
      </w:sdtContent>
    </w:sdt>
    <w:p w14:paraId="16A3E61E" w14:textId="3ACE68BB" w:rsidR="00F66976" w:rsidRDefault="00361BE1" w:rsidP="00C11912">
      <w:pPr>
        <w:pStyle w:val="ListParagraph"/>
        <w:numPr>
          <w:ilvl w:val="0"/>
          <w:numId w:val="3"/>
        </w:numPr>
      </w:pPr>
      <w:r w:rsidRPr="00361BE1">
        <w:t xml:space="preserve">What is in the password field for the </w:t>
      </w:r>
      <w:r w:rsidRPr="00385888">
        <w:rPr>
          <w:b/>
          <w:bCs/>
        </w:rPr>
        <w:t>root</w:t>
      </w:r>
      <w:r w:rsidRPr="00361BE1">
        <w:t xml:space="preserve"> user and </w:t>
      </w:r>
      <w:r w:rsidRPr="00385888">
        <w:rPr>
          <w:b/>
          <w:bCs/>
        </w:rPr>
        <w:t>user</w:t>
      </w:r>
      <w:r w:rsidRPr="00361BE1">
        <w:t xml:space="preserve"> </w:t>
      </w:r>
      <w:proofErr w:type="spellStart"/>
      <w:r w:rsidRPr="00361BE1">
        <w:t>user</w:t>
      </w:r>
      <w:proofErr w:type="spellEnd"/>
      <w:r w:rsidRPr="00361BE1">
        <w:t xml:space="preserve"> accounts?</w:t>
      </w:r>
    </w:p>
    <w:sdt>
      <w:sdtPr>
        <w:rPr>
          <w:rStyle w:val="Red"/>
        </w:rPr>
        <w:id w:val="-1550460425"/>
        <w:placeholder>
          <w:docPart w:val="B54814FDCD3B45ED81B2E3716014C567"/>
        </w:placeholder>
        <w:showingPlcHdr/>
      </w:sdtPr>
      <w:sdtEndPr>
        <w:rPr>
          <w:rStyle w:val="DefaultParagraphFont"/>
          <w:color w:val="auto"/>
        </w:rPr>
      </w:sdtEndPr>
      <w:sdtContent>
        <w:p w14:paraId="1B64168B" w14:textId="77777777" w:rsidR="00F66976" w:rsidRDefault="00F66976" w:rsidP="00F66976">
          <w:pPr>
            <w:ind w:left="360"/>
            <w:rPr>
              <w:rStyle w:val="Red"/>
            </w:rPr>
          </w:pPr>
          <w:r w:rsidRPr="00F66976">
            <w:rPr>
              <w:rStyle w:val="PlaceholderText"/>
              <w:color w:val="FF0000"/>
            </w:rPr>
            <w:t>Click or tap here to enter text.</w:t>
          </w:r>
        </w:p>
      </w:sdtContent>
    </w:sdt>
    <w:p w14:paraId="32EAE8B2" w14:textId="5F8BD150" w:rsidR="0049663E" w:rsidRDefault="00361BE1" w:rsidP="00C11912">
      <w:pPr>
        <w:pStyle w:val="ListParagraph"/>
        <w:numPr>
          <w:ilvl w:val="0"/>
          <w:numId w:val="3"/>
        </w:numPr>
      </w:pPr>
      <w:r w:rsidRPr="00361BE1">
        <w:t xml:space="preserve">What is in the password field for most daemon accounts? Press the </w:t>
      </w:r>
      <w:r w:rsidRPr="0049663E">
        <w:rPr>
          <w:b/>
          <w:bCs/>
        </w:rPr>
        <w:t>q</w:t>
      </w:r>
      <w:r w:rsidRPr="00361BE1">
        <w:t xml:space="preserve"> key to quit the less utility.</w:t>
      </w:r>
    </w:p>
    <w:sdt>
      <w:sdtPr>
        <w:rPr>
          <w:rStyle w:val="Red"/>
        </w:rPr>
        <w:id w:val="841747565"/>
        <w:placeholder>
          <w:docPart w:val="BE88B79842A4497E85CBBCED4969A153"/>
        </w:placeholder>
        <w:showingPlcHdr/>
      </w:sdtPr>
      <w:sdtEndPr>
        <w:rPr>
          <w:rStyle w:val="DefaultParagraphFont"/>
          <w:color w:val="auto"/>
        </w:rPr>
      </w:sdtEndPr>
      <w:sdtContent>
        <w:p w14:paraId="78EDC4E9" w14:textId="77777777" w:rsidR="00187F38" w:rsidRDefault="00187F38" w:rsidP="00187F38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4A80D17" w14:textId="587D32EF" w:rsidR="00077C19" w:rsidRDefault="005477C3" w:rsidP="00C11912">
      <w:pPr>
        <w:pStyle w:val="ListParagraph"/>
        <w:numPr>
          <w:ilvl w:val="0"/>
          <w:numId w:val="3"/>
        </w:numPr>
      </w:pPr>
      <w:r>
        <w:t>T</w:t>
      </w:r>
      <w:r w:rsidR="00361BE1" w:rsidRPr="00361BE1">
        <w:t xml:space="preserve">ype </w:t>
      </w:r>
      <w:r w:rsidR="00361BE1" w:rsidRPr="0049663E">
        <w:rPr>
          <w:b/>
          <w:bCs/>
        </w:rPr>
        <w:t>ls -l /</w:t>
      </w:r>
      <w:proofErr w:type="spellStart"/>
      <w:r w:rsidR="00361BE1" w:rsidRPr="0049663E">
        <w:rPr>
          <w:b/>
          <w:bCs/>
        </w:rPr>
        <w:t>etc</w:t>
      </w:r>
      <w:proofErr w:type="spellEnd"/>
      <w:r w:rsidR="00361BE1" w:rsidRPr="0049663E">
        <w:rPr>
          <w:b/>
          <w:bCs/>
        </w:rPr>
        <w:t>/shadow</w:t>
      </w:r>
      <w:r w:rsidR="00361BE1" w:rsidRPr="00361BE1">
        <w:t xml:space="preserve"> and press </w:t>
      </w:r>
      <w:r w:rsidR="00361BE1" w:rsidRPr="0049663E">
        <w:rPr>
          <w:b/>
          <w:bCs/>
        </w:rPr>
        <w:t>Enter</w:t>
      </w:r>
      <w:r w:rsidR="00361BE1" w:rsidRPr="00361BE1">
        <w:t>.</w:t>
      </w:r>
    </w:p>
    <w:p w14:paraId="18869780" w14:textId="77777777" w:rsidR="00A711C1" w:rsidRDefault="00361BE1" w:rsidP="00C11912">
      <w:pPr>
        <w:pStyle w:val="ListParagraph"/>
        <w:numPr>
          <w:ilvl w:val="0"/>
          <w:numId w:val="3"/>
        </w:numPr>
      </w:pPr>
      <w:r w:rsidRPr="00361BE1">
        <w:t>Who is the owner and group owner of this file?</w:t>
      </w:r>
    </w:p>
    <w:sdt>
      <w:sdtPr>
        <w:rPr>
          <w:rStyle w:val="Red"/>
        </w:rPr>
        <w:id w:val="-289823955"/>
        <w:placeholder>
          <w:docPart w:val="63F06E16BD4B43A3BAB8A81A30B0CE5C"/>
        </w:placeholder>
        <w:showingPlcHdr/>
      </w:sdtPr>
      <w:sdtEndPr>
        <w:rPr>
          <w:rStyle w:val="DefaultParagraphFont"/>
          <w:color w:val="auto"/>
        </w:rPr>
      </w:sdtEndPr>
      <w:sdtContent>
        <w:p w14:paraId="291F357A" w14:textId="77777777" w:rsidR="00A711C1" w:rsidRDefault="00A711C1" w:rsidP="00A711C1">
          <w:pPr>
            <w:ind w:left="360"/>
            <w:rPr>
              <w:rStyle w:val="Red"/>
            </w:rPr>
          </w:pPr>
          <w:r w:rsidRPr="00A711C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790DD53" w14:textId="77777777" w:rsidR="00275956" w:rsidRDefault="00361BE1" w:rsidP="00C11912">
      <w:pPr>
        <w:pStyle w:val="ListParagraph"/>
        <w:numPr>
          <w:ilvl w:val="0"/>
          <w:numId w:val="3"/>
        </w:numPr>
      </w:pPr>
      <w:r w:rsidRPr="00361BE1">
        <w:t>Who has permission to read this file?</w:t>
      </w:r>
    </w:p>
    <w:sdt>
      <w:sdtPr>
        <w:rPr>
          <w:rStyle w:val="Red"/>
        </w:rPr>
        <w:id w:val="1839185218"/>
        <w:placeholder>
          <w:docPart w:val="DD744A5FE3234A3CAF172309A167670B"/>
        </w:placeholder>
        <w:showingPlcHdr/>
      </w:sdtPr>
      <w:sdtEndPr>
        <w:rPr>
          <w:rStyle w:val="DefaultParagraphFont"/>
          <w:color w:val="auto"/>
        </w:rPr>
      </w:sdtEndPr>
      <w:sdtContent>
        <w:p w14:paraId="006BF2C5" w14:textId="77777777" w:rsidR="00275956" w:rsidRDefault="00275956" w:rsidP="00BD5A96">
          <w:pPr>
            <w:ind w:left="360"/>
            <w:rPr>
              <w:rStyle w:val="Red"/>
            </w:rPr>
          </w:pPr>
          <w:r w:rsidRPr="00BD5A96">
            <w:rPr>
              <w:rStyle w:val="PlaceholderText"/>
              <w:color w:val="FF0000"/>
            </w:rPr>
            <w:t>Click or tap here to enter text.</w:t>
          </w:r>
        </w:p>
      </w:sdtContent>
    </w:sdt>
    <w:p w14:paraId="4E0AFB4E" w14:textId="0B87BDA1" w:rsidR="00645FBA" w:rsidRDefault="00361BE1" w:rsidP="00C11912">
      <w:pPr>
        <w:pStyle w:val="ListParagraph"/>
        <w:numPr>
          <w:ilvl w:val="0"/>
          <w:numId w:val="3"/>
        </w:numPr>
      </w:pPr>
      <w:r w:rsidRPr="00361BE1">
        <w:t>Compare the permissions for /</w:t>
      </w:r>
      <w:proofErr w:type="spellStart"/>
      <w:r w:rsidRPr="00361BE1">
        <w:t>etc</w:t>
      </w:r>
      <w:proofErr w:type="spellEnd"/>
      <w:r w:rsidRPr="00361BE1">
        <w:t>/shadow to those of /</w:t>
      </w:r>
      <w:proofErr w:type="spellStart"/>
      <w:r w:rsidRPr="00361BE1">
        <w:t>etc</w:t>
      </w:r>
      <w:proofErr w:type="spellEnd"/>
      <w:r w:rsidRPr="00361BE1">
        <w:t xml:space="preserve">/passwd obtained </w:t>
      </w:r>
      <w:r w:rsidR="00077C19">
        <w:t>earlier a</w:t>
      </w:r>
      <w:r w:rsidRPr="00645FBA">
        <w:t>nd explain the difference.</w:t>
      </w:r>
      <w:bookmarkStart w:id="5" w:name="PageEnd_465"/>
      <w:bookmarkEnd w:id="5"/>
    </w:p>
    <w:sdt>
      <w:sdtPr>
        <w:rPr>
          <w:rStyle w:val="Red"/>
        </w:rPr>
        <w:id w:val="-208425468"/>
        <w:placeholder>
          <w:docPart w:val="513ABAE741BD4C0BB1B4D0ACE58EBEF0"/>
        </w:placeholder>
        <w:showingPlcHdr/>
      </w:sdtPr>
      <w:sdtEndPr>
        <w:rPr>
          <w:rStyle w:val="DefaultParagraphFont"/>
          <w:color w:val="auto"/>
        </w:rPr>
      </w:sdtEndPr>
      <w:sdtContent>
        <w:p w14:paraId="1657B1E9" w14:textId="77777777" w:rsidR="00187F38" w:rsidRDefault="00187F38" w:rsidP="00187F38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B77D8E7" w14:textId="2A9C9F2F" w:rsidR="00D92CE1" w:rsidRDefault="00F53EF8" w:rsidP="00C82BAE">
      <w:pPr>
        <w:pStyle w:val="ListParagraph"/>
        <w:numPr>
          <w:ilvl w:val="0"/>
          <w:numId w:val="3"/>
        </w:numPr>
      </w:pPr>
      <w:r>
        <w:t>T</w:t>
      </w:r>
      <w:r w:rsidR="00361BE1" w:rsidRPr="00361BE1">
        <w:t xml:space="preserve">ype </w:t>
      </w:r>
      <w:proofErr w:type="spellStart"/>
      <w:r w:rsidR="00EC6668" w:rsidRPr="00EC6668">
        <w:rPr>
          <w:b/>
          <w:bCs/>
        </w:rPr>
        <w:t>sudo</w:t>
      </w:r>
      <w:proofErr w:type="spellEnd"/>
      <w:r w:rsidR="00EC6668" w:rsidRPr="00EC6668">
        <w:rPr>
          <w:b/>
          <w:bCs/>
        </w:rPr>
        <w:t xml:space="preserve"> </w:t>
      </w:r>
      <w:proofErr w:type="spellStart"/>
      <w:r w:rsidR="00361BE1" w:rsidRPr="00674213">
        <w:rPr>
          <w:b/>
          <w:bCs/>
        </w:rPr>
        <w:t>useradd</w:t>
      </w:r>
      <w:proofErr w:type="spellEnd"/>
      <w:r w:rsidR="00361BE1" w:rsidRPr="00674213">
        <w:rPr>
          <w:b/>
          <w:bCs/>
        </w:rPr>
        <w:t xml:space="preserve"> –m bozo</w:t>
      </w:r>
      <w:r w:rsidR="00361BE1" w:rsidRPr="00361BE1">
        <w:t xml:space="preserve"> and press </w:t>
      </w:r>
      <w:r w:rsidR="00361BE1" w:rsidRPr="00674213">
        <w:rPr>
          <w:b/>
          <w:bCs/>
        </w:rPr>
        <w:t>Enter</w:t>
      </w:r>
      <w:r w:rsidR="00361BE1" w:rsidRPr="00361BE1">
        <w:t>.</w:t>
      </w:r>
      <w:r w:rsidR="00C82BAE">
        <w:t xml:space="preserve"> The -m option specifies to create a home directory for the user.</w:t>
      </w:r>
    </w:p>
    <w:sdt>
      <w:sdtPr>
        <w:rPr>
          <w:rStyle w:val="Red"/>
        </w:rPr>
        <w:id w:val="-1864970030"/>
        <w:placeholder>
          <w:docPart w:val="A5280E64AD1E4C1EAB10EC38627E354F"/>
        </w:placeholder>
        <w:showingPlcHdr/>
      </w:sdtPr>
      <w:sdtEndPr>
        <w:rPr>
          <w:rStyle w:val="DefaultParagraphFont"/>
          <w:color w:val="auto"/>
        </w:rPr>
      </w:sdtEndPr>
      <w:sdtContent>
        <w:p w14:paraId="0FC8BE28" w14:textId="77777777" w:rsidR="0080512E" w:rsidRDefault="0080512E" w:rsidP="0080512E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12A2BCE" w14:textId="16D6E4F5" w:rsidR="006E61B5" w:rsidRDefault="00F53EF8" w:rsidP="00C11912">
      <w:pPr>
        <w:pStyle w:val="ListParagraph"/>
        <w:numPr>
          <w:ilvl w:val="0"/>
          <w:numId w:val="3"/>
        </w:numPr>
      </w:pPr>
      <w:r>
        <w:t>T</w:t>
      </w:r>
      <w:r w:rsidR="00361BE1" w:rsidRPr="00361BE1">
        <w:t xml:space="preserve">ype </w:t>
      </w:r>
      <w:r w:rsidR="00361BE1" w:rsidRPr="007D3674">
        <w:rPr>
          <w:b/>
          <w:bCs/>
        </w:rPr>
        <w:t>cat /</w:t>
      </w:r>
      <w:proofErr w:type="spellStart"/>
      <w:r w:rsidR="00361BE1" w:rsidRPr="007D3674">
        <w:rPr>
          <w:b/>
          <w:bCs/>
        </w:rPr>
        <w:t>etc</w:t>
      </w:r>
      <w:proofErr w:type="spellEnd"/>
      <w:r w:rsidR="00361BE1" w:rsidRPr="007D3674">
        <w:rPr>
          <w:b/>
          <w:bCs/>
        </w:rPr>
        <w:t>/passwd</w:t>
      </w:r>
      <w:r w:rsidR="00361BE1" w:rsidRPr="00361BE1">
        <w:t xml:space="preserve"> and press </w:t>
      </w:r>
      <w:r w:rsidR="00361BE1" w:rsidRPr="007D3674">
        <w:rPr>
          <w:b/>
          <w:bCs/>
        </w:rPr>
        <w:t>Enter</w:t>
      </w:r>
      <w:r w:rsidR="00361BE1" w:rsidRPr="00361BE1">
        <w:t>.</w:t>
      </w:r>
    </w:p>
    <w:p w14:paraId="09DF5F8C" w14:textId="77777777" w:rsidR="002C4FA1" w:rsidRDefault="00361BE1" w:rsidP="00C11912">
      <w:pPr>
        <w:pStyle w:val="ListParagraph"/>
        <w:numPr>
          <w:ilvl w:val="0"/>
          <w:numId w:val="3"/>
        </w:numPr>
      </w:pPr>
      <w:r w:rsidRPr="00361BE1">
        <w:t>What shell and home directory does bozo have? What is bozo’s UID?</w:t>
      </w:r>
    </w:p>
    <w:bookmarkStart w:id="6" w:name="_Hlk510356682" w:displacedByCustomXml="next"/>
    <w:sdt>
      <w:sdtPr>
        <w:rPr>
          <w:rStyle w:val="Red"/>
        </w:rPr>
        <w:id w:val="-1441983865"/>
        <w:placeholder>
          <w:docPart w:val="4815F108158D4675BE755C4390901F39"/>
        </w:placeholder>
        <w:showingPlcHdr/>
      </w:sdtPr>
      <w:sdtEndPr>
        <w:rPr>
          <w:rStyle w:val="DefaultParagraphFont"/>
          <w:color w:val="auto"/>
        </w:rPr>
      </w:sdtEndPr>
      <w:sdtContent>
        <w:p w14:paraId="59612BF0" w14:textId="77777777" w:rsidR="00C206AB" w:rsidRDefault="00C206AB" w:rsidP="00C206AB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6" w:displacedByCustomXml="prev"/>
    <w:p w14:paraId="7FDF8B39" w14:textId="55B6F823" w:rsidR="006E61B5" w:rsidRDefault="00F53EF8" w:rsidP="00C11912">
      <w:pPr>
        <w:pStyle w:val="ListParagraph"/>
        <w:numPr>
          <w:ilvl w:val="0"/>
          <w:numId w:val="3"/>
        </w:numPr>
      </w:pPr>
      <w:r>
        <w:t>T</w:t>
      </w:r>
      <w:r w:rsidR="00361BE1" w:rsidRPr="00361BE1">
        <w:t xml:space="preserve">ype </w:t>
      </w:r>
      <w:r w:rsidR="00361BE1" w:rsidRPr="002C4FA1">
        <w:rPr>
          <w:b/>
          <w:bCs/>
        </w:rPr>
        <w:t>cat /</w:t>
      </w:r>
      <w:proofErr w:type="spellStart"/>
      <w:r w:rsidR="00361BE1" w:rsidRPr="002C4FA1">
        <w:rPr>
          <w:b/>
          <w:bCs/>
        </w:rPr>
        <w:t>etc</w:t>
      </w:r>
      <w:proofErr w:type="spellEnd"/>
      <w:r w:rsidR="00361BE1" w:rsidRPr="002C4FA1">
        <w:rPr>
          <w:b/>
          <w:bCs/>
        </w:rPr>
        <w:t>/shadow</w:t>
      </w:r>
      <w:r w:rsidR="00361BE1" w:rsidRPr="00361BE1">
        <w:t xml:space="preserve"> and press </w:t>
      </w:r>
      <w:r w:rsidR="00361BE1" w:rsidRPr="002C4FA1">
        <w:rPr>
          <w:b/>
          <w:bCs/>
        </w:rPr>
        <w:t>Enter</w:t>
      </w:r>
      <w:r w:rsidR="00361BE1" w:rsidRPr="00361BE1">
        <w:t>.</w:t>
      </w:r>
    </w:p>
    <w:p w14:paraId="3DECFF45" w14:textId="77777777" w:rsidR="00940619" w:rsidRDefault="00361BE1" w:rsidP="00C11912">
      <w:pPr>
        <w:pStyle w:val="ListParagraph"/>
        <w:numPr>
          <w:ilvl w:val="0"/>
          <w:numId w:val="3"/>
        </w:numPr>
      </w:pPr>
      <w:r w:rsidRPr="00361BE1">
        <w:t>Does bozo have a password? Can bozo log in to the system?</w:t>
      </w:r>
    </w:p>
    <w:sdt>
      <w:sdtPr>
        <w:rPr>
          <w:rStyle w:val="Red"/>
        </w:rPr>
        <w:id w:val="920298855"/>
        <w:placeholder>
          <w:docPart w:val="30E7307428FC45BE8C8FBC2F2B29B925"/>
        </w:placeholder>
        <w:showingPlcHdr/>
      </w:sdtPr>
      <w:sdtEndPr>
        <w:rPr>
          <w:rStyle w:val="DefaultParagraphFont"/>
          <w:color w:val="auto"/>
        </w:rPr>
      </w:sdtEndPr>
      <w:sdtContent>
        <w:p w14:paraId="4809D3C1" w14:textId="77777777" w:rsidR="00DD7129" w:rsidRDefault="00DD7129" w:rsidP="00DD7129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C0D7D36" w14:textId="277699E1" w:rsidR="00CA7773" w:rsidRDefault="004377F6" w:rsidP="00C11912">
      <w:pPr>
        <w:pStyle w:val="ListParagraph"/>
        <w:numPr>
          <w:ilvl w:val="0"/>
          <w:numId w:val="3"/>
        </w:numPr>
      </w:pPr>
      <w:r>
        <w:t>T</w:t>
      </w:r>
      <w:r w:rsidR="00361BE1" w:rsidRPr="00361BE1">
        <w:t xml:space="preserve">ype </w:t>
      </w:r>
      <w:r w:rsidR="00361BE1" w:rsidRPr="00940619">
        <w:rPr>
          <w:b/>
          <w:bCs/>
        </w:rPr>
        <w:t>passwd bozo</w:t>
      </w:r>
      <w:r w:rsidR="00361BE1" w:rsidRPr="00361BE1">
        <w:t xml:space="preserve"> and press </w:t>
      </w:r>
      <w:r w:rsidR="00361BE1" w:rsidRPr="00940619">
        <w:rPr>
          <w:b/>
          <w:bCs/>
        </w:rPr>
        <w:t>Enter</w:t>
      </w:r>
      <w:r w:rsidR="00361BE1" w:rsidRPr="00361BE1">
        <w:t xml:space="preserve">. Enter the password of </w:t>
      </w:r>
      <w:proofErr w:type="spellStart"/>
      <w:r w:rsidR="00027911">
        <w:rPr>
          <w:b/>
          <w:bCs/>
        </w:rPr>
        <w:t>LINUX</w:t>
      </w:r>
      <w:r w:rsidR="00361BE1" w:rsidRPr="00940619">
        <w:rPr>
          <w:b/>
          <w:bCs/>
        </w:rPr>
        <w:t>rocks</w:t>
      </w:r>
      <w:proofErr w:type="spellEnd"/>
      <w:r w:rsidR="00361BE1" w:rsidRPr="00940619">
        <w:rPr>
          <w:b/>
          <w:bCs/>
        </w:rPr>
        <w:t>!</w:t>
      </w:r>
      <w:r w:rsidR="00361BE1" w:rsidRPr="00361BE1">
        <w:t xml:space="preserve"> and press </w:t>
      </w:r>
      <w:r w:rsidR="00361BE1" w:rsidRPr="00940619">
        <w:rPr>
          <w:b/>
          <w:bCs/>
        </w:rPr>
        <w:t>Enter</w:t>
      </w:r>
      <w:r w:rsidR="00361BE1" w:rsidRPr="00361BE1">
        <w:t xml:space="preserve">. Enter the password of </w:t>
      </w:r>
      <w:proofErr w:type="spellStart"/>
      <w:r w:rsidR="00027911">
        <w:rPr>
          <w:b/>
          <w:bCs/>
        </w:rPr>
        <w:t>LINUX</w:t>
      </w:r>
      <w:r w:rsidR="00361BE1" w:rsidRPr="00940619">
        <w:rPr>
          <w:b/>
          <w:bCs/>
        </w:rPr>
        <w:t>rocks</w:t>
      </w:r>
      <w:proofErr w:type="spellEnd"/>
      <w:r w:rsidR="00361BE1" w:rsidRPr="00940619">
        <w:rPr>
          <w:b/>
          <w:bCs/>
        </w:rPr>
        <w:t>!</w:t>
      </w:r>
      <w:r w:rsidR="00361BE1" w:rsidRPr="00361BE1">
        <w:t xml:space="preserve"> again to confirm and press </w:t>
      </w:r>
      <w:r w:rsidR="00361BE1" w:rsidRPr="00940619">
        <w:rPr>
          <w:b/>
          <w:bCs/>
        </w:rPr>
        <w:t>Enter</w:t>
      </w:r>
      <w:r w:rsidR="00361BE1" w:rsidRPr="00361BE1">
        <w:t>.</w:t>
      </w:r>
    </w:p>
    <w:p w14:paraId="4DE404F8" w14:textId="77777777" w:rsidR="0071739E" w:rsidRDefault="0071739E" w:rsidP="0071739E">
      <w:pPr>
        <w:pStyle w:val="ListParagraph"/>
        <w:numPr>
          <w:ilvl w:val="0"/>
          <w:numId w:val="3"/>
        </w:numPr>
      </w:pPr>
      <w:r>
        <w:t>T</w:t>
      </w:r>
      <w:r w:rsidRPr="00361BE1">
        <w:t xml:space="preserve">ype </w:t>
      </w:r>
      <w:r w:rsidRPr="002C4FA1">
        <w:rPr>
          <w:b/>
          <w:bCs/>
        </w:rPr>
        <w:t>cat /</w:t>
      </w:r>
      <w:proofErr w:type="spellStart"/>
      <w:r w:rsidRPr="002C4FA1">
        <w:rPr>
          <w:b/>
          <w:bCs/>
        </w:rPr>
        <w:t>etc</w:t>
      </w:r>
      <w:proofErr w:type="spellEnd"/>
      <w:r w:rsidRPr="002C4FA1">
        <w:rPr>
          <w:b/>
          <w:bCs/>
        </w:rPr>
        <w:t>/shadow</w:t>
      </w:r>
      <w:r w:rsidRPr="00361BE1">
        <w:t xml:space="preserve"> and press </w:t>
      </w:r>
      <w:r w:rsidRPr="002C4FA1">
        <w:rPr>
          <w:b/>
          <w:bCs/>
        </w:rPr>
        <w:t>Enter</w:t>
      </w:r>
      <w:r w:rsidRPr="00361BE1">
        <w:t>.</w:t>
      </w:r>
    </w:p>
    <w:sdt>
      <w:sdtPr>
        <w:rPr>
          <w:rStyle w:val="Red"/>
        </w:rPr>
        <w:id w:val="-1791422834"/>
        <w:placeholder>
          <w:docPart w:val="9642BFCD094C4AE6870EBCEFF1449636"/>
        </w:placeholder>
        <w:showingPlcHdr/>
      </w:sdtPr>
      <w:sdtEndPr>
        <w:rPr>
          <w:rStyle w:val="DefaultParagraphFont"/>
          <w:color w:val="auto"/>
        </w:rPr>
      </w:sdtEndPr>
      <w:sdtContent>
        <w:p w14:paraId="2FCD694C" w14:textId="788346F9" w:rsidR="0071739E" w:rsidRPr="0071739E" w:rsidRDefault="0071739E" w:rsidP="0071739E">
          <w:pPr>
            <w:rPr>
              <w:color w:val="FF0000"/>
            </w:rPr>
          </w:pPr>
          <w:r w:rsidRPr="0071739E">
            <w:rPr>
              <w:rStyle w:val="PlaceholderText"/>
              <w:color w:val="FF0000"/>
            </w:rPr>
            <w:t>Click or tap here to enter text.</w:t>
          </w:r>
        </w:p>
      </w:sdtContent>
    </w:sdt>
    <w:p w14:paraId="6C89623F" w14:textId="3E968732" w:rsidR="006E61B5" w:rsidRDefault="004377F6" w:rsidP="00C11912">
      <w:pPr>
        <w:pStyle w:val="ListParagraph"/>
        <w:numPr>
          <w:ilvl w:val="0"/>
          <w:numId w:val="3"/>
        </w:numPr>
      </w:pPr>
      <w:r>
        <w:t>T</w:t>
      </w:r>
      <w:r w:rsidR="00361BE1" w:rsidRPr="00361BE1">
        <w:t xml:space="preserve">ype </w:t>
      </w:r>
      <w:r w:rsidR="00361BE1" w:rsidRPr="00CA7773">
        <w:rPr>
          <w:b/>
          <w:bCs/>
        </w:rPr>
        <w:t>ls -a /home/bozo</w:t>
      </w:r>
      <w:r w:rsidR="00361BE1" w:rsidRPr="00361BE1">
        <w:t xml:space="preserve"> and press </w:t>
      </w:r>
      <w:r w:rsidR="00361BE1" w:rsidRPr="00CA7773">
        <w:rPr>
          <w:b/>
          <w:bCs/>
        </w:rPr>
        <w:t>Enter</w:t>
      </w:r>
      <w:r w:rsidR="00361BE1" w:rsidRPr="00361BE1">
        <w:t>.</w:t>
      </w:r>
    </w:p>
    <w:p w14:paraId="6D8AFEB9" w14:textId="6601879E" w:rsidR="00E72E41" w:rsidRDefault="00361BE1" w:rsidP="00C11912">
      <w:pPr>
        <w:pStyle w:val="ListParagraph"/>
        <w:numPr>
          <w:ilvl w:val="0"/>
          <w:numId w:val="3"/>
        </w:numPr>
      </w:pPr>
      <w:r w:rsidRPr="00361BE1">
        <w:t>How many files are in this directory?</w:t>
      </w:r>
    </w:p>
    <w:sdt>
      <w:sdtPr>
        <w:rPr>
          <w:rStyle w:val="Red"/>
        </w:rPr>
        <w:id w:val="-723367731"/>
        <w:placeholder>
          <w:docPart w:val="39838AC2CF044789A8897F511BD2BFCA"/>
        </w:placeholder>
        <w:showingPlcHdr/>
      </w:sdtPr>
      <w:sdtEndPr>
        <w:rPr>
          <w:rStyle w:val="DefaultParagraphFont"/>
          <w:color w:val="auto"/>
        </w:rPr>
      </w:sdtEndPr>
      <w:sdtContent>
        <w:p w14:paraId="085AF885" w14:textId="77777777" w:rsidR="005B2E3D" w:rsidRDefault="005B2E3D" w:rsidP="005B2E3D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4FCBCCB" w14:textId="77777777" w:rsidR="00361BE1" w:rsidRPr="00361BE1" w:rsidRDefault="00361BE1" w:rsidP="00C11912">
      <w:pPr>
        <w:pStyle w:val="ListParagraph"/>
        <w:numPr>
          <w:ilvl w:val="0"/>
          <w:numId w:val="3"/>
        </w:numPr>
      </w:pPr>
      <w:r w:rsidRPr="00361BE1">
        <w:t xml:space="preserve">Type </w:t>
      </w:r>
      <w:r w:rsidRPr="00E72E41">
        <w:rPr>
          <w:b/>
          <w:bCs/>
        </w:rPr>
        <w:t>exit</w:t>
      </w:r>
      <w:r w:rsidRPr="00361BE1">
        <w:t xml:space="preserve"> and press </w:t>
      </w:r>
      <w:r w:rsidRPr="00E72E41">
        <w:rPr>
          <w:b/>
          <w:bCs/>
        </w:rPr>
        <w:t>Enter</w:t>
      </w:r>
      <w:r w:rsidRPr="00361BE1">
        <w:t xml:space="preserve"> to log out of your shell.</w:t>
      </w:r>
    </w:p>
    <w:p w14:paraId="0EE36D40" w14:textId="77777777" w:rsidR="00361BE1" w:rsidRDefault="00361BE1" w:rsidP="00927DE8">
      <w:pPr>
        <w:pStyle w:val="Heading1"/>
      </w:pPr>
      <w:bookmarkStart w:id="7" w:name="_Toc183681541"/>
      <w:r w:rsidRPr="00361BE1">
        <w:t>Project 10-6</w:t>
      </w:r>
      <w:r w:rsidR="00A744F6">
        <w:t>: Modify User Accounts</w:t>
      </w:r>
      <w:bookmarkEnd w:id="7"/>
    </w:p>
    <w:p w14:paraId="45E2D7E3" w14:textId="77777777" w:rsidR="00C3347A" w:rsidRPr="00C3347A" w:rsidRDefault="00C3347A" w:rsidP="00C3347A">
      <w:r>
        <w:t>Time required: 20 minutes</w:t>
      </w:r>
    </w:p>
    <w:p w14:paraId="2A80FCAD" w14:textId="2AAF30CF" w:rsidR="00361BE1" w:rsidRPr="00361BE1" w:rsidRDefault="00361BE1" w:rsidP="00361BE1">
      <w:r w:rsidRPr="00361BE1">
        <w:t>In this hands-on project, you modify user accounts using command-line utilities.</w:t>
      </w:r>
    </w:p>
    <w:p w14:paraId="56B97E32" w14:textId="69A1CF23" w:rsidR="00902414" w:rsidRPr="004F4DD7" w:rsidRDefault="004C5CB2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r w:rsidR="00241CCF" w:rsidRPr="00241CCF">
        <w:rPr>
          <w:b/>
          <w:bCs/>
        </w:rPr>
        <w:t>grep bozo</w:t>
      </w:r>
      <w:r w:rsidR="00361BE1" w:rsidRPr="00241CCF">
        <w:rPr>
          <w:b/>
          <w:bCs/>
        </w:rPr>
        <w:t xml:space="preserve"> /</w:t>
      </w:r>
      <w:proofErr w:type="spellStart"/>
      <w:r w:rsidR="00361BE1" w:rsidRPr="00241CCF">
        <w:rPr>
          <w:b/>
          <w:bCs/>
        </w:rPr>
        <w:t>etc</w:t>
      </w:r>
      <w:proofErr w:type="spellEnd"/>
      <w:r w:rsidR="00361BE1" w:rsidRPr="00241CCF">
        <w:rPr>
          <w:b/>
          <w:bCs/>
        </w:rPr>
        <w:t>/passwd</w:t>
      </w:r>
      <w:r w:rsidR="00361BE1" w:rsidRPr="00361BE1">
        <w:t xml:space="preserve"> and press </w:t>
      </w:r>
      <w:r w:rsidR="00361BE1" w:rsidRPr="00241CCF">
        <w:rPr>
          <w:b/>
          <w:bCs/>
        </w:rPr>
        <w:t>Enter</w:t>
      </w:r>
      <w:r w:rsidR="00361BE1" w:rsidRPr="00361BE1">
        <w:t xml:space="preserve">. </w:t>
      </w:r>
    </w:p>
    <w:p w14:paraId="252B2340" w14:textId="046A9431" w:rsidR="001C7D4C" w:rsidRDefault="004C5CB2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proofErr w:type="spellStart"/>
      <w:r w:rsidR="00C57ADA" w:rsidRPr="00C57ADA">
        <w:rPr>
          <w:b/>
          <w:bCs/>
        </w:rPr>
        <w:t>sudo</w:t>
      </w:r>
      <w:proofErr w:type="spellEnd"/>
      <w:r w:rsidR="00C57ADA" w:rsidRPr="00C57ADA">
        <w:rPr>
          <w:b/>
          <w:bCs/>
        </w:rPr>
        <w:t xml:space="preserve"> </w:t>
      </w:r>
      <w:r w:rsidR="001C7D4C">
        <w:rPr>
          <w:b/>
          <w:bCs/>
        </w:rPr>
        <w:t>grep</w:t>
      </w:r>
      <w:r w:rsidR="00361BE1" w:rsidRPr="00605603">
        <w:rPr>
          <w:b/>
          <w:bCs/>
        </w:rPr>
        <w:t xml:space="preserve"> </w:t>
      </w:r>
      <w:r w:rsidR="00924731">
        <w:rPr>
          <w:b/>
          <w:bCs/>
        </w:rPr>
        <w:t xml:space="preserve">bozo </w:t>
      </w:r>
      <w:r w:rsidR="00361BE1" w:rsidRPr="00605603">
        <w:rPr>
          <w:b/>
          <w:bCs/>
        </w:rPr>
        <w:t>/</w:t>
      </w:r>
      <w:proofErr w:type="spellStart"/>
      <w:r w:rsidR="00361BE1" w:rsidRPr="00605603">
        <w:rPr>
          <w:b/>
          <w:bCs/>
        </w:rPr>
        <w:t>etc</w:t>
      </w:r>
      <w:proofErr w:type="spellEnd"/>
      <w:r w:rsidR="00361BE1" w:rsidRPr="00605603">
        <w:rPr>
          <w:b/>
          <w:bCs/>
        </w:rPr>
        <w:t>/shadow</w:t>
      </w:r>
      <w:r w:rsidR="00361BE1" w:rsidRPr="00361BE1">
        <w:t xml:space="preserve"> and press </w:t>
      </w:r>
      <w:r w:rsidR="00361BE1" w:rsidRPr="00605603">
        <w:rPr>
          <w:b/>
          <w:bCs/>
        </w:rPr>
        <w:t>Enter</w:t>
      </w:r>
      <w:r w:rsidR="00361BE1" w:rsidRPr="00361BE1">
        <w:t>.</w:t>
      </w:r>
    </w:p>
    <w:p w14:paraId="02F414FD" w14:textId="77777777" w:rsidR="00605603" w:rsidRDefault="00361BE1" w:rsidP="00C11912">
      <w:pPr>
        <w:pStyle w:val="ListParagraph"/>
        <w:numPr>
          <w:ilvl w:val="0"/>
          <w:numId w:val="4"/>
        </w:numPr>
      </w:pPr>
      <w:r w:rsidRPr="00361BE1">
        <w:t>Record the line used to describe the user bozo.</w:t>
      </w:r>
      <w:r w:rsidR="00902414">
        <w:t xml:space="preserve"> Insert a screenshot of the line.</w:t>
      </w:r>
    </w:p>
    <w:sdt>
      <w:sdtPr>
        <w:rPr>
          <w:rStyle w:val="Red"/>
        </w:rPr>
        <w:id w:val="647252183"/>
        <w:placeholder>
          <w:docPart w:val="3A238792126D4995B6F36B11573CE6D7"/>
        </w:placeholder>
        <w:showingPlcHdr/>
      </w:sdtPr>
      <w:sdtEndPr>
        <w:rPr>
          <w:rStyle w:val="DefaultParagraphFont"/>
          <w:color w:val="auto"/>
        </w:rPr>
      </w:sdtEndPr>
      <w:sdtContent>
        <w:p w14:paraId="68D5CD01" w14:textId="77777777" w:rsidR="00902414" w:rsidRDefault="00902414" w:rsidP="00902414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B0FF9F5" w14:textId="764E8E02" w:rsidR="007C4380" w:rsidRDefault="004C5CB2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proofErr w:type="spellStart"/>
      <w:r w:rsidR="00361BE1" w:rsidRPr="00605603">
        <w:rPr>
          <w:b/>
          <w:bCs/>
        </w:rPr>
        <w:t>usermod</w:t>
      </w:r>
      <w:proofErr w:type="spellEnd"/>
      <w:r w:rsidR="00361BE1" w:rsidRPr="00605603">
        <w:rPr>
          <w:b/>
          <w:bCs/>
        </w:rPr>
        <w:t xml:space="preserve"> –l bozo2 bozo</w:t>
      </w:r>
      <w:r w:rsidR="00361BE1" w:rsidRPr="00361BE1">
        <w:t xml:space="preserve"> and press </w:t>
      </w:r>
      <w:r w:rsidR="00361BE1" w:rsidRPr="00605603">
        <w:rPr>
          <w:b/>
          <w:bCs/>
        </w:rPr>
        <w:t>Enter</w:t>
      </w:r>
      <w:r w:rsidR="00361BE1" w:rsidRPr="00361BE1">
        <w:t xml:space="preserve"> to </w:t>
      </w:r>
      <w:r w:rsidR="00C57ADA">
        <w:t xml:space="preserve">copy the </w:t>
      </w:r>
      <w:proofErr w:type="spellStart"/>
      <w:r w:rsidR="00C57ADA">
        <w:t>useraccount</w:t>
      </w:r>
      <w:proofErr w:type="spellEnd"/>
      <w:r w:rsidR="00361BE1" w:rsidRPr="00361BE1">
        <w:t xml:space="preserve"> bozo to bozo2.</w:t>
      </w:r>
    </w:p>
    <w:p w14:paraId="6D2687D0" w14:textId="7D13D6F9" w:rsidR="00402807" w:rsidRDefault="007C4380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r w:rsidR="00402807">
        <w:rPr>
          <w:b/>
          <w:bCs/>
        </w:rPr>
        <w:t>grep bozo2</w:t>
      </w:r>
      <w:r w:rsidR="00361BE1" w:rsidRPr="00605603">
        <w:rPr>
          <w:b/>
          <w:bCs/>
        </w:rPr>
        <w:t xml:space="preserve"> /</w:t>
      </w:r>
      <w:proofErr w:type="spellStart"/>
      <w:r w:rsidR="00361BE1" w:rsidRPr="00605603">
        <w:rPr>
          <w:b/>
          <w:bCs/>
        </w:rPr>
        <w:t>etc</w:t>
      </w:r>
      <w:proofErr w:type="spellEnd"/>
      <w:r w:rsidR="00361BE1" w:rsidRPr="00605603">
        <w:rPr>
          <w:b/>
          <w:bCs/>
        </w:rPr>
        <w:t>/passwd</w:t>
      </w:r>
      <w:r w:rsidR="00361BE1" w:rsidRPr="00361BE1">
        <w:t xml:space="preserve"> and press </w:t>
      </w:r>
      <w:r w:rsidR="00361BE1" w:rsidRPr="00605603">
        <w:rPr>
          <w:b/>
          <w:bCs/>
        </w:rPr>
        <w:t>Enter</w:t>
      </w:r>
      <w:r w:rsidR="00361BE1" w:rsidRPr="00361BE1">
        <w:t>.</w:t>
      </w:r>
    </w:p>
    <w:p w14:paraId="1739A369" w14:textId="77777777" w:rsidR="00D33A78" w:rsidRDefault="00361BE1" w:rsidP="00C11912">
      <w:pPr>
        <w:pStyle w:val="ListParagraph"/>
        <w:numPr>
          <w:ilvl w:val="0"/>
          <w:numId w:val="4"/>
        </w:numPr>
      </w:pPr>
      <w:r w:rsidRPr="00361BE1">
        <w:t>Was the login name changed from bozo to bozo2?</w:t>
      </w:r>
    </w:p>
    <w:sdt>
      <w:sdtPr>
        <w:rPr>
          <w:rStyle w:val="Red"/>
        </w:rPr>
        <w:id w:val="396715791"/>
        <w:placeholder>
          <w:docPart w:val="5FA5529E52C8411294BC0776879A6311"/>
        </w:placeholder>
        <w:showingPlcHdr/>
      </w:sdtPr>
      <w:sdtEndPr>
        <w:rPr>
          <w:rStyle w:val="DefaultParagraphFont"/>
          <w:color w:val="auto"/>
        </w:rPr>
      </w:sdtEndPr>
      <w:sdtContent>
        <w:p w14:paraId="0858DC58" w14:textId="77777777" w:rsidR="00D33A78" w:rsidRDefault="00D33A78" w:rsidP="00D33A78">
          <w:pPr>
            <w:ind w:left="360"/>
            <w:rPr>
              <w:rStyle w:val="Red"/>
            </w:rPr>
          </w:pPr>
          <w:r w:rsidRPr="00D33A78">
            <w:rPr>
              <w:rStyle w:val="PlaceholderText"/>
              <w:color w:val="FF0000"/>
            </w:rPr>
            <w:t>Click or tap here to enter text.</w:t>
          </w:r>
        </w:p>
      </w:sdtContent>
    </w:sdt>
    <w:p w14:paraId="57D4F651" w14:textId="77777777" w:rsidR="00940E59" w:rsidRDefault="00361BE1" w:rsidP="00C11912">
      <w:pPr>
        <w:pStyle w:val="ListParagraph"/>
        <w:numPr>
          <w:ilvl w:val="0"/>
          <w:numId w:val="4"/>
        </w:numPr>
      </w:pPr>
      <w:r w:rsidRPr="00361BE1">
        <w:t>Was the UID changed?</w:t>
      </w:r>
    </w:p>
    <w:sdt>
      <w:sdtPr>
        <w:rPr>
          <w:rStyle w:val="Red"/>
        </w:rPr>
        <w:id w:val="-29648172"/>
        <w:placeholder>
          <w:docPart w:val="0C829150B94349F8975E0C4E943F1BED"/>
        </w:placeholder>
        <w:showingPlcHdr/>
      </w:sdtPr>
      <w:sdtEndPr>
        <w:rPr>
          <w:rStyle w:val="DefaultParagraphFont"/>
          <w:color w:val="auto"/>
        </w:rPr>
      </w:sdtEndPr>
      <w:sdtContent>
        <w:p w14:paraId="1248AB98" w14:textId="77777777" w:rsidR="00940E59" w:rsidRDefault="00940E59" w:rsidP="00940E59">
          <w:pPr>
            <w:ind w:left="360"/>
            <w:rPr>
              <w:rStyle w:val="Red"/>
            </w:rPr>
          </w:pPr>
          <w:r w:rsidRPr="00940E59">
            <w:rPr>
              <w:rStyle w:val="PlaceholderText"/>
              <w:color w:val="FF0000"/>
            </w:rPr>
            <w:t>Click or tap here to enter text.</w:t>
          </w:r>
        </w:p>
      </w:sdtContent>
    </w:sdt>
    <w:p w14:paraId="7A352F58" w14:textId="1FFA630F" w:rsidR="00605603" w:rsidRDefault="00361BE1" w:rsidP="00C11912">
      <w:pPr>
        <w:pStyle w:val="ListParagraph"/>
        <w:numPr>
          <w:ilvl w:val="0"/>
          <w:numId w:val="4"/>
        </w:numPr>
      </w:pPr>
      <w:r w:rsidRPr="00361BE1">
        <w:t>Was the home directory changed?</w:t>
      </w:r>
    </w:p>
    <w:sdt>
      <w:sdtPr>
        <w:rPr>
          <w:rStyle w:val="Red"/>
        </w:rPr>
        <w:id w:val="1433405515"/>
        <w:placeholder>
          <w:docPart w:val="136DC2A71D164152B08C0267C7A1AC71"/>
        </w:placeholder>
        <w:showingPlcHdr/>
      </w:sdtPr>
      <w:sdtEndPr>
        <w:rPr>
          <w:rStyle w:val="DefaultParagraphFont"/>
          <w:color w:val="auto"/>
        </w:rPr>
      </w:sdtEndPr>
      <w:sdtContent>
        <w:p w14:paraId="65663BAD" w14:textId="77777777" w:rsidR="00876573" w:rsidRDefault="00876573" w:rsidP="00876573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E0C4DAB" w14:textId="42B8A1A2" w:rsidR="00A67BC0" w:rsidRDefault="002E1BBF" w:rsidP="00C11912">
      <w:pPr>
        <w:pStyle w:val="ListParagraph"/>
        <w:numPr>
          <w:ilvl w:val="0"/>
          <w:numId w:val="4"/>
        </w:numPr>
      </w:pPr>
      <w:r>
        <w:lastRenderedPageBreak/>
        <w:t>T</w:t>
      </w:r>
      <w:r w:rsidR="00361BE1" w:rsidRPr="00361BE1">
        <w:t xml:space="preserve">ype </w:t>
      </w:r>
      <w:proofErr w:type="spellStart"/>
      <w:r w:rsidR="00C658FA" w:rsidRPr="00C658FA">
        <w:rPr>
          <w:b/>
          <w:bCs/>
        </w:rPr>
        <w:t>sudo</w:t>
      </w:r>
      <w:proofErr w:type="spellEnd"/>
      <w:r w:rsidR="00C658FA" w:rsidRPr="00C658FA">
        <w:rPr>
          <w:b/>
          <w:bCs/>
        </w:rPr>
        <w:t xml:space="preserve"> </w:t>
      </w:r>
      <w:proofErr w:type="spellStart"/>
      <w:r w:rsidR="00361BE1" w:rsidRPr="00605603">
        <w:rPr>
          <w:b/>
          <w:bCs/>
        </w:rPr>
        <w:t>usermod</w:t>
      </w:r>
      <w:proofErr w:type="spellEnd"/>
      <w:r w:rsidR="00361BE1" w:rsidRPr="00605603">
        <w:rPr>
          <w:b/>
          <w:bCs/>
        </w:rPr>
        <w:t xml:space="preserve"> –l bozo bozo2</w:t>
      </w:r>
      <w:r w:rsidR="00361BE1" w:rsidRPr="00361BE1">
        <w:t xml:space="preserve"> and press </w:t>
      </w:r>
      <w:r w:rsidR="00361BE1" w:rsidRPr="00605603">
        <w:rPr>
          <w:b/>
          <w:bCs/>
        </w:rPr>
        <w:t>Enter</w:t>
      </w:r>
      <w:r w:rsidR="00361BE1" w:rsidRPr="00361BE1">
        <w:t xml:space="preserve"> to change the login name for the user bozo2 back to bozo.</w:t>
      </w:r>
    </w:p>
    <w:p w14:paraId="590C4939" w14:textId="5888A885" w:rsidR="00402807" w:rsidRDefault="00290393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r w:rsidR="00361BE1" w:rsidRPr="00A67BC0">
        <w:rPr>
          <w:b/>
          <w:bCs/>
        </w:rPr>
        <w:t>cat /</w:t>
      </w:r>
      <w:proofErr w:type="spellStart"/>
      <w:r w:rsidR="00361BE1" w:rsidRPr="00A67BC0">
        <w:rPr>
          <w:b/>
          <w:bCs/>
        </w:rPr>
        <w:t>etc</w:t>
      </w:r>
      <w:proofErr w:type="spellEnd"/>
      <w:r w:rsidR="00361BE1" w:rsidRPr="00A67BC0">
        <w:rPr>
          <w:b/>
          <w:bCs/>
        </w:rPr>
        <w:t>/passwd</w:t>
      </w:r>
      <w:r w:rsidR="00361BE1" w:rsidRPr="00361BE1">
        <w:t xml:space="preserve"> and press </w:t>
      </w:r>
      <w:r w:rsidR="00361BE1" w:rsidRPr="00A67BC0">
        <w:rPr>
          <w:b/>
          <w:bCs/>
        </w:rPr>
        <w:t>Enter</w:t>
      </w:r>
      <w:r w:rsidR="00361BE1" w:rsidRPr="00361BE1">
        <w:t xml:space="preserve">. </w:t>
      </w:r>
    </w:p>
    <w:p w14:paraId="47620113" w14:textId="278F007B" w:rsidR="006F21C8" w:rsidRDefault="005C4C35" w:rsidP="00C11912">
      <w:pPr>
        <w:pStyle w:val="ListParagraph"/>
        <w:numPr>
          <w:ilvl w:val="0"/>
          <w:numId w:val="4"/>
        </w:numPr>
      </w:pPr>
      <w:r>
        <w:t>There should only be bozo.</w:t>
      </w:r>
    </w:p>
    <w:sdt>
      <w:sdtPr>
        <w:rPr>
          <w:rStyle w:val="Red"/>
        </w:rPr>
        <w:id w:val="-1778868996"/>
        <w:placeholder>
          <w:docPart w:val="C3A7577F62AE4D44BDBF3C5E8F47EF31"/>
        </w:placeholder>
        <w:showingPlcHdr/>
      </w:sdtPr>
      <w:sdtEndPr>
        <w:rPr>
          <w:rStyle w:val="DefaultParagraphFont"/>
          <w:color w:val="auto"/>
        </w:rPr>
      </w:sdtEndPr>
      <w:sdtContent>
        <w:p w14:paraId="15D008ED" w14:textId="77777777" w:rsidR="00876573" w:rsidRDefault="00876573" w:rsidP="00876573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667553C" w14:textId="0417B92E" w:rsidR="002C57A2" w:rsidRDefault="00FE666F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proofErr w:type="spellStart"/>
      <w:r w:rsidR="00C658FA" w:rsidRPr="00C658FA">
        <w:rPr>
          <w:b/>
          <w:bCs/>
        </w:rPr>
        <w:t>sudo</w:t>
      </w:r>
      <w:proofErr w:type="spellEnd"/>
      <w:r w:rsidR="00C658FA" w:rsidRPr="00C658FA">
        <w:rPr>
          <w:b/>
          <w:bCs/>
        </w:rPr>
        <w:t xml:space="preserve"> </w:t>
      </w:r>
      <w:proofErr w:type="spellStart"/>
      <w:r w:rsidR="00361BE1" w:rsidRPr="006F21C8">
        <w:rPr>
          <w:b/>
          <w:bCs/>
        </w:rPr>
        <w:t>usermod</w:t>
      </w:r>
      <w:proofErr w:type="spellEnd"/>
      <w:r w:rsidR="00361BE1" w:rsidRPr="006F21C8">
        <w:rPr>
          <w:b/>
          <w:bCs/>
        </w:rPr>
        <w:t xml:space="preserve"> –f 14 bozo</w:t>
      </w:r>
      <w:r w:rsidR="00361BE1" w:rsidRPr="00361BE1">
        <w:t xml:space="preserve"> and press </w:t>
      </w:r>
      <w:r w:rsidR="00361BE1" w:rsidRPr="006F21C8">
        <w:rPr>
          <w:b/>
          <w:bCs/>
        </w:rPr>
        <w:t>Enter</w:t>
      </w:r>
      <w:r w:rsidR="00361BE1" w:rsidRPr="00361BE1">
        <w:t xml:space="preserve"> to disable bozo’s user account 14 days after the password expires.</w:t>
      </w:r>
    </w:p>
    <w:p w14:paraId="68F32976" w14:textId="505373CA" w:rsidR="00402807" w:rsidRDefault="002C57A2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proofErr w:type="spellStart"/>
      <w:r w:rsidR="00C658FA" w:rsidRPr="00C658FA">
        <w:rPr>
          <w:b/>
          <w:bCs/>
        </w:rPr>
        <w:t>sudo</w:t>
      </w:r>
      <w:proofErr w:type="spellEnd"/>
      <w:r w:rsidR="00C658FA" w:rsidRPr="00C658FA">
        <w:rPr>
          <w:b/>
          <w:bCs/>
        </w:rPr>
        <w:t xml:space="preserve"> </w:t>
      </w:r>
      <w:r w:rsidR="00402807">
        <w:rPr>
          <w:b/>
          <w:bCs/>
        </w:rPr>
        <w:t>grep bozo</w:t>
      </w:r>
      <w:r w:rsidR="00361BE1" w:rsidRPr="006F21C8">
        <w:rPr>
          <w:b/>
          <w:bCs/>
        </w:rPr>
        <w:t xml:space="preserve"> /</w:t>
      </w:r>
      <w:proofErr w:type="spellStart"/>
      <w:r w:rsidR="00361BE1" w:rsidRPr="006F21C8">
        <w:rPr>
          <w:b/>
          <w:bCs/>
        </w:rPr>
        <w:t>etc</w:t>
      </w:r>
      <w:proofErr w:type="spellEnd"/>
      <w:r w:rsidR="00361BE1" w:rsidRPr="006F21C8">
        <w:rPr>
          <w:b/>
          <w:bCs/>
        </w:rPr>
        <w:t>/shadow</w:t>
      </w:r>
      <w:r w:rsidR="00361BE1" w:rsidRPr="00361BE1">
        <w:t xml:space="preserve"> and press </w:t>
      </w:r>
      <w:r w:rsidR="00361BE1" w:rsidRPr="006F21C8">
        <w:rPr>
          <w:b/>
          <w:bCs/>
        </w:rPr>
        <w:t>Enter</w:t>
      </w:r>
      <w:r w:rsidR="00361BE1" w:rsidRPr="00361BE1">
        <w:t>.</w:t>
      </w:r>
    </w:p>
    <w:p w14:paraId="538A8B01" w14:textId="77777777" w:rsidR="00145F26" w:rsidRDefault="00361BE1" w:rsidP="00C11912">
      <w:pPr>
        <w:pStyle w:val="ListParagraph"/>
        <w:numPr>
          <w:ilvl w:val="0"/>
          <w:numId w:val="4"/>
        </w:numPr>
      </w:pPr>
      <w:r w:rsidRPr="00361BE1">
        <w:t>Which field was changed?</w:t>
      </w:r>
    </w:p>
    <w:sdt>
      <w:sdtPr>
        <w:rPr>
          <w:rStyle w:val="Red"/>
        </w:rPr>
        <w:id w:val="-1250881005"/>
        <w:placeholder>
          <w:docPart w:val="A9C073EE73FA499594BC477A8BAD0BE6"/>
        </w:placeholder>
        <w:showingPlcHdr/>
      </w:sdtPr>
      <w:sdtEndPr>
        <w:rPr>
          <w:rStyle w:val="DefaultParagraphFont"/>
          <w:color w:val="auto"/>
        </w:rPr>
      </w:sdtEndPr>
      <w:sdtContent>
        <w:p w14:paraId="050377DD" w14:textId="77777777" w:rsidR="00876573" w:rsidRDefault="00876573" w:rsidP="00876573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AD5F86A" w14:textId="1C3C6E72" w:rsidR="00E45EDB" w:rsidRDefault="00856D77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proofErr w:type="spellStart"/>
      <w:r w:rsidR="00C658FA" w:rsidRPr="00C658FA">
        <w:rPr>
          <w:b/>
          <w:bCs/>
        </w:rPr>
        <w:t>sudo</w:t>
      </w:r>
      <w:proofErr w:type="spellEnd"/>
      <w:r w:rsidR="00C658FA" w:rsidRPr="00C658FA">
        <w:rPr>
          <w:b/>
          <w:bCs/>
        </w:rPr>
        <w:t xml:space="preserve"> </w:t>
      </w:r>
      <w:proofErr w:type="spellStart"/>
      <w:r w:rsidR="00361BE1" w:rsidRPr="00026E2E">
        <w:rPr>
          <w:b/>
          <w:bCs/>
        </w:rPr>
        <w:t>chage</w:t>
      </w:r>
      <w:proofErr w:type="spellEnd"/>
      <w:r w:rsidR="00361BE1" w:rsidRPr="00026E2E">
        <w:rPr>
          <w:b/>
          <w:bCs/>
        </w:rPr>
        <w:t xml:space="preserve"> –m 2 bozo</w:t>
      </w:r>
      <w:r w:rsidR="00361BE1" w:rsidRPr="00361BE1">
        <w:t xml:space="preserve"> and press </w:t>
      </w:r>
      <w:r w:rsidR="00361BE1" w:rsidRPr="00026E2E">
        <w:rPr>
          <w:b/>
          <w:bCs/>
        </w:rPr>
        <w:t>Enter</w:t>
      </w:r>
      <w:r w:rsidR="00361BE1" w:rsidRPr="00361BE1">
        <w:t xml:space="preserve"> to require that the user bozo wait at least two days before making password changes.</w:t>
      </w:r>
    </w:p>
    <w:sdt>
      <w:sdtPr>
        <w:rPr>
          <w:rStyle w:val="Red"/>
        </w:rPr>
        <w:id w:val="746766031"/>
        <w:placeholder>
          <w:docPart w:val="1D07C012125E4B579870E358597B7AE5"/>
        </w:placeholder>
        <w:showingPlcHdr/>
      </w:sdtPr>
      <w:sdtEndPr>
        <w:rPr>
          <w:rStyle w:val="DefaultParagraphFont"/>
          <w:color w:val="auto"/>
        </w:rPr>
      </w:sdtEndPr>
      <w:sdtContent>
        <w:p w14:paraId="3492ED51" w14:textId="77777777" w:rsidR="00E45EDB" w:rsidRDefault="00E45EDB" w:rsidP="00E45EDB">
          <w:pPr>
            <w:ind w:left="360"/>
            <w:rPr>
              <w:rStyle w:val="Red"/>
            </w:rPr>
          </w:pPr>
          <w:r w:rsidRPr="00E45EDB">
            <w:rPr>
              <w:rStyle w:val="PlaceholderText"/>
              <w:color w:val="FF0000"/>
            </w:rPr>
            <w:t>Click or tap here to enter text.</w:t>
          </w:r>
        </w:p>
      </w:sdtContent>
    </w:sdt>
    <w:p w14:paraId="774D81DB" w14:textId="2E3B2265" w:rsidR="00A04482" w:rsidRDefault="00E45EDB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proofErr w:type="spellStart"/>
      <w:r w:rsidR="00C658FA" w:rsidRPr="00C658FA">
        <w:rPr>
          <w:b/>
          <w:bCs/>
        </w:rPr>
        <w:t>sudo</w:t>
      </w:r>
      <w:proofErr w:type="spellEnd"/>
      <w:r w:rsidR="00C658FA" w:rsidRPr="00C658FA">
        <w:rPr>
          <w:b/>
          <w:bCs/>
        </w:rPr>
        <w:t xml:space="preserve"> </w:t>
      </w:r>
      <w:r w:rsidR="00A04482" w:rsidRPr="00A04482">
        <w:rPr>
          <w:b/>
          <w:bCs/>
        </w:rPr>
        <w:t>grep bozo</w:t>
      </w:r>
      <w:r w:rsidR="00361BE1" w:rsidRPr="00026E2E">
        <w:rPr>
          <w:b/>
          <w:bCs/>
        </w:rPr>
        <w:t xml:space="preserve"> /</w:t>
      </w:r>
      <w:proofErr w:type="spellStart"/>
      <w:r w:rsidR="00361BE1" w:rsidRPr="00026E2E">
        <w:rPr>
          <w:b/>
          <w:bCs/>
        </w:rPr>
        <w:t>etc</w:t>
      </w:r>
      <w:proofErr w:type="spellEnd"/>
      <w:r w:rsidR="00361BE1" w:rsidRPr="00026E2E">
        <w:rPr>
          <w:b/>
          <w:bCs/>
        </w:rPr>
        <w:t>/shadow</w:t>
      </w:r>
      <w:r w:rsidR="00361BE1" w:rsidRPr="00361BE1">
        <w:t xml:space="preserve"> and press </w:t>
      </w:r>
      <w:r w:rsidR="00361BE1" w:rsidRPr="00026E2E">
        <w:rPr>
          <w:b/>
          <w:bCs/>
        </w:rPr>
        <w:t>Enter</w:t>
      </w:r>
      <w:r w:rsidR="00361BE1" w:rsidRPr="00361BE1">
        <w:t>.</w:t>
      </w:r>
    </w:p>
    <w:p w14:paraId="737BB534" w14:textId="77777777" w:rsidR="00985FD8" w:rsidRDefault="00361BE1" w:rsidP="00C11912">
      <w:pPr>
        <w:pStyle w:val="ListParagraph"/>
        <w:numPr>
          <w:ilvl w:val="0"/>
          <w:numId w:val="4"/>
        </w:numPr>
      </w:pPr>
      <w:r w:rsidRPr="00361BE1">
        <w:t>Which field was changed?</w:t>
      </w:r>
    </w:p>
    <w:sdt>
      <w:sdtPr>
        <w:rPr>
          <w:rStyle w:val="Red"/>
        </w:rPr>
        <w:id w:val="1465770764"/>
        <w:placeholder>
          <w:docPart w:val="CD4B360DE9374348806EC9D520786B46"/>
        </w:placeholder>
        <w:showingPlcHdr/>
      </w:sdtPr>
      <w:sdtEndPr>
        <w:rPr>
          <w:rStyle w:val="DefaultParagraphFont"/>
          <w:color w:val="auto"/>
        </w:rPr>
      </w:sdtEndPr>
      <w:sdtContent>
        <w:p w14:paraId="6BE37576" w14:textId="77777777" w:rsidR="00607F7C" w:rsidRDefault="00607F7C" w:rsidP="00607F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385654" w14:textId="4A6DF893" w:rsidR="00AC3357" w:rsidRDefault="00FA1F04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proofErr w:type="spellStart"/>
      <w:r w:rsidR="00073B97" w:rsidRPr="00C658FA">
        <w:rPr>
          <w:b/>
          <w:bCs/>
        </w:rPr>
        <w:t>sudo</w:t>
      </w:r>
      <w:proofErr w:type="spellEnd"/>
      <w:r w:rsidR="00073B97" w:rsidRPr="00C658FA">
        <w:rPr>
          <w:b/>
          <w:bCs/>
        </w:rPr>
        <w:t xml:space="preserve"> </w:t>
      </w:r>
      <w:proofErr w:type="spellStart"/>
      <w:r w:rsidR="00361BE1" w:rsidRPr="00985FD8">
        <w:rPr>
          <w:b/>
          <w:bCs/>
        </w:rPr>
        <w:t>chage</w:t>
      </w:r>
      <w:proofErr w:type="spellEnd"/>
      <w:r w:rsidR="00361BE1" w:rsidRPr="00985FD8">
        <w:rPr>
          <w:b/>
          <w:bCs/>
        </w:rPr>
        <w:t xml:space="preserve"> –M 40 bozo</w:t>
      </w:r>
      <w:r w:rsidR="00361BE1" w:rsidRPr="00361BE1">
        <w:t xml:space="preserve"> and press </w:t>
      </w:r>
      <w:r w:rsidR="00361BE1" w:rsidRPr="00985FD8">
        <w:rPr>
          <w:b/>
          <w:bCs/>
        </w:rPr>
        <w:t>Enter</w:t>
      </w:r>
      <w:r w:rsidR="00361BE1" w:rsidRPr="00361BE1">
        <w:t xml:space="preserve"> to require that the user bozo change passwords every 40 days.</w:t>
      </w:r>
    </w:p>
    <w:p w14:paraId="101E2D86" w14:textId="5FAD82ED" w:rsidR="00A04482" w:rsidRDefault="00AC3357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proofErr w:type="spellStart"/>
      <w:r w:rsidR="00073B97" w:rsidRPr="00C658FA">
        <w:rPr>
          <w:b/>
          <w:bCs/>
        </w:rPr>
        <w:t>sudo</w:t>
      </w:r>
      <w:proofErr w:type="spellEnd"/>
      <w:r w:rsidR="00073B97" w:rsidRPr="00C658FA">
        <w:rPr>
          <w:b/>
          <w:bCs/>
        </w:rPr>
        <w:t xml:space="preserve"> </w:t>
      </w:r>
      <w:r w:rsidR="00A04482" w:rsidRPr="00A04482">
        <w:rPr>
          <w:b/>
          <w:bCs/>
        </w:rPr>
        <w:t>grep bozo</w:t>
      </w:r>
      <w:r w:rsidR="00361BE1" w:rsidRPr="00985FD8">
        <w:rPr>
          <w:b/>
          <w:bCs/>
        </w:rPr>
        <w:t xml:space="preserve"> /</w:t>
      </w:r>
      <w:proofErr w:type="spellStart"/>
      <w:r w:rsidR="00361BE1" w:rsidRPr="00985FD8">
        <w:rPr>
          <w:b/>
          <w:bCs/>
        </w:rPr>
        <w:t>etc</w:t>
      </w:r>
      <w:proofErr w:type="spellEnd"/>
      <w:r w:rsidR="00361BE1" w:rsidRPr="00985FD8">
        <w:rPr>
          <w:b/>
          <w:bCs/>
        </w:rPr>
        <w:t>/shadow</w:t>
      </w:r>
      <w:r w:rsidR="00361BE1" w:rsidRPr="00361BE1">
        <w:t xml:space="preserve"> and press </w:t>
      </w:r>
      <w:r w:rsidR="00361BE1" w:rsidRPr="00985FD8">
        <w:rPr>
          <w:b/>
          <w:bCs/>
        </w:rPr>
        <w:t>Enter</w:t>
      </w:r>
      <w:r w:rsidR="00361BE1" w:rsidRPr="00361BE1">
        <w:t>.</w:t>
      </w:r>
    </w:p>
    <w:p w14:paraId="70C538AE" w14:textId="77777777" w:rsidR="00985FD8" w:rsidRDefault="00361BE1" w:rsidP="00C11912">
      <w:pPr>
        <w:pStyle w:val="ListParagraph"/>
        <w:numPr>
          <w:ilvl w:val="0"/>
          <w:numId w:val="4"/>
        </w:numPr>
      </w:pPr>
      <w:r w:rsidRPr="00361BE1">
        <w:t>Which field was changed?</w:t>
      </w:r>
    </w:p>
    <w:sdt>
      <w:sdtPr>
        <w:rPr>
          <w:rStyle w:val="Red"/>
        </w:rPr>
        <w:id w:val="-1006977691"/>
        <w:placeholder>
          <w:docPart w:val="413AAE82424C4177BD9884BE32D9C2DF"/>
        </w:placeholder>
        <w:showingPlcHdr/>
      </w:sdtPr>
      <w:sdtEndPr>
        <w:rPr>
          <w:rStyle w:val="DefaultParagraphFont"/>
          <w:color w:val="auto"/>
        </w:rPr>
      </w:sdtEndPr>
      <w:sdtContent>
        <w:p w14:paraId="591C6498" w14:textId="77777777" w:rsidR="00607F7C" w:rsidRDefault="00607F7C" w:rsidP="00607F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5C0A2B6" w14:textId="7AC47E1F" w:rsidR="00CB03C3" w:rsidRDefault="00576A07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proofErr w:type="spellStart"/>
      <w:r w:rsidR="00073B97" w:rsidRPr="00C658FA">
        <w:rPr>
          <w:b/>
          <w:bCs/>
        </w:rPr>
        <w:t>sudo</w:t>
      </w:r>
      <w:proofErr w:type="spellEnd"/>
      <w:r w:rsidR="00073B97" w:rsidRPr="00C658FA">
        <w:rPr>
          <w:b/>
          <w:bCs/>
        </w:rPr>
        <w:t xml:space="preserve"> </w:t>
      </w:r>
      <w:proofErr w:type="spellStart"/>
      <w:r w:rsidR="00361BE1" w:rsidRPr="00985FD8">
        <w:rPr>
          <w:b/>
          <w:bCs/>
        </w:rPr>
        <w:t>chage</w:t>
      </w:r>
      <w:proofErr w:type="spellEnd"/>
      <w:r w:rsidR="00361BE1" w:rsidRPr="00985FD8">
        <w:rPr>
          <w:b/>
          <w:bCs/>
        </w:rPr>
        <w:t xml:space="preserve"> –W 5 bozo</w:t>
      </w:r>
      <w:r w:rsidR="00361BE1" w:rsidRPr="00361BE1">
        <w:t xml:space="preserve"> and press </w:t>
      </w:r>
      <w:r w:rsidR="00361BE1" w:rsidRPr="00985FD8">
        <w:rPr>
          <w:b/>
          <w:bCs/>
        </w:rPr>
        <w:t>Enter</w:t>
      </w:r>
      <w:r w:rsidR="00361BE1" w:rsidRPr="00361BE1">
        <w:t xml:space="preserve"> to warn the user bozo five days before a password change is required.</w:t>
      </w:r>
    </w:p>
    <w:p w14:paraId="314BFEF3" w14:textId="408F46D6" w:rsidR="00A04482" w:rsidRDefault="00CB03C3" w:rsidP="00C11912">
      <w:pPr>
        <w:pStyle w:val="ListParagraph"/>
        <w:numPr>
          <w:ilvl w:val="0"/>
          <w:numId w:val="4"/>
        </w:numPr>
      </w:pPr>
      <w:r>
        <w:t>T</w:t>
      </w:r>
      <w:r w:rsidR="00361BE1" w:rsidRPr="00361BE1">
        <w:t xml:space="preserve">ype </w:t>
      </w:r>
      <w:proofErr w:type="spellStart"/>
      <w:r w:rsidR="00073B97" w:rsidRPr="00C658FA">
        <w:rPr>
          <w:b/>
          <w:bCs/>
        </w:rPr>
        <w:t>sudo</w:t>
      </w:r>
      <w:proofErr w:type="spellEnd"/>
      <w:r w:rsidR="00073B97" w:rsidRPr="00C658FA">
        <w:rPr>
          <w:b/>
          <w:bCs/>
        </w:rPr>
        <w:t xml:space="preserve"> </w:t>
      </w:r>
      <w:r w:rsidR="00A04482">
        <w:rPr>
          <w:b/>
          <w:bCs/>
        </w:rPr>
        <w:t>grep</w:t>
      </w:r>
      <w:r w:rsidR="00361BE1" w:rsidRPr="00985FD8">
        <w:rPr>
          <w:b/>
          <w:bCs/>
        </w:rPr>
        <w:t xml:space="preserve"> /</w:t>
      </w:r>
      <w:proofErr w:type="spellStart"/>
      <w:r w:rsidR="00361BE1" w:rsidRPr="00985FD8">
        <w:rPr>
          <w:b/>
          <w:bCs/>
        </w:rPr>
        <w:t>etc</w:t>
      </w:r>
      <w:proofErr w:type="spellEnd"/>
      <w:r w:rsidR="00361BE1" w:rsidRPr="00985FD8">
        <w:rPr>
          <w:b/>
          <w:bCs/>
        </w:rPr>
        <w:t>/shadow</w:t>
      </w:r>
      <w:r w:rsidR="00361BE1" w:rsidRPr="00361BE1">
        <w:t xml:space="preserve"> and press </w:t>
      </w:r>
      <w:r w:rsidR="00361BE1" w:rsidRPr="00985FD8">
        <w:rPr>
          <w:b/>
          <w:bCs/>
        </w:rPr>
        <w:t>Enter</w:t>
      </w:r>
      <w:r w:rsidR="00361BE1" w:rsidRPr="00361BE1">
        <w:t>.</w:t>
      </w:r>
    </w:p>
    <w:p w14:paraId="4B80810D" w14:textId="77777777" w:rsidR="003959DB" w:rsidRDefault="00361BE1" w:rsidP="00C11912">
      <w:pPr>
        <w:pStyle w:val="ListParagraph"/>
        <w:numPr>
          <w:ilvl w:val="0"/>
          <w:numId w:val="4"/>
        </w:numPr>
      </w:pPr>
      <w:r w:rsidRPr="00361BE1">
        <w:t>Which field was changed?</w:t>
      </w:r>
    </w:p>
    <w:sdt>
      <w:sdtPr>
        <w:rPr>
          <w:rStyle w:val="Red"/>
        </w:rPr>
        <w:id w:val="1567987572"/>
        <w:placeholder>
          <w:docPart w:val="A7FEE183FD934D888D1EF64C199E154B"/>
        </w:placeholder>
        <w:showingPlcHdr/>
      </w:sdtPr>
      <w:sdtEndPr>
        <w:rPr>
          <w:rStyle w:val="DefaultParagraphFont"/>
          <w:color w:val="auto"/>
        </w:rPr>
      </w:sdtEndPr>
      <w:sdtContent>
        <w:p w14:paraId="1BE3A239" w14:textId="77777777" w:rsidR="00607F7C" w:rsidRDefault="00607F7C" w:rsidP="00607F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6D317A9" w14:textId="77777777" w:rsidR="00361BE1" w:rsidRPr="00361BE1" w:rsidRDefault="00361BE1" w:rsidP="00C11912">
      <w:pPr>
        <w:pStyle w:val="ListParagraph"/>
        <w:numPr>
          <w:ilvl w:val="0"/>
          <w:numId w:val="4"/>
        </w:numPr>
      </w:pPr>
      <w:r w:rsidRPr="00361BE1">
        <w:t xml:space="preserve">Type </w:t>
      </w:r>
      <w:r w:rsidRPr="003959DB">
        <w:rPr>
          <w:b/>
          <w:bCs/>
        </w:rPr>
        <w:t>exit</w:t>
      </w:r>
      <w:r w:rsidRPr="00361BE1">
        <w:t xml:space="preserve"> and press </w:t>
      </w:r>
      <w:r w:rsidRPr="003959DB">
        <w:rPr>
          <w:b/>
          <w:bCs/>
        </w:rPr>
        <w:t>Enter</w:t>
      </w:r>
      <w:r w:rsidRPr="00361BE1">
        <w:t xml:space="preserve"> to log out of your shell.</w:t>
      </w:r>
    </w:p>
    <w:p w14:paraId="6B3F75A6" w14:textId="77777777" w:rsidR="00361BE1" w:rsidRDefault="00361BE1" w:rsidP="00927DE8">
      <w:pPr>
        <w:pStyle w:val="Heading1"/>
      </w:pPr>
      <w:bookmarkStart w:id="8" w:name="_Toc183681542"/>
      <w:r w:rsidRPr="00361BE1">
        <w:lastRenderedPageBreak/>
        <w:t>Project 10-8</w:t>
      </w:r>
      <w:r w:rsidR="006F4DE1">
        <w:t>: Remove and Create User Accounts</w:t>
      </w:r>
      <w:bookmarkEnd w:id="8"/>
    </w:p>
    <w:p w14:paraId="7C91578A" w14:textId="77777777" w:rsidR="00272FFF" w:rsidRPr="00272FFF" w:rsidRDefault="00272FFF" w:rsidP="00272FFF">
      <w:r>
        <w:t xml:space="preserve">Time required: </w:t>
      </w:r>
      <w:r w:rsidR="00442FBB">
        <w:t>10 minutes</w:t>
      </w:r>
    </w:p>
    <w:p w14:paraId="6ED83B3F" w14:textId="706447DA" w:rsidR="00361BE1" w:rsidRPr="00361BE1" w:rsidRDefault="00361BE1" w:rsidP="00361BE1">
      <w:r w:rsidRPr="00361BE1">
        <w:t>In this hands-on project, you remove a user account on Linux and create a new user account in its place using command-line utilities.</w:t>
      </w:r>
    </w:p>
    <w:p w14:paraId="7541BBE5" w14:textId="25E25E31" w:rsidR="002C691A" w:rsidRDefault="00576A07" w:rsidP="00C11912">
      <w:pPr>
        <w:pStyle w:val="ListParagraph"/>
        <w:numPr>
          <w:ilvl w:val="0"/>
          <w:numId w:val="6"/>
        </w:numPr>
      </w:pPr>
      <w:r>
        <w:t>T</w:t>
      </w:r>
      <w:r w:rsidR="00361BE1" w:rsidRPr="00361BE1">
        <w:t xml:space="preserve">ype </w:t>
      </w:r>
      <w:proofErr w:type="spellStart"/>
      <w:r w:rsidR="00120F93" w:rsidRPr="00120F93">
        <w:rPr>
          <w:b/>
          <w:bCs/>
        </w:rPr>
        <w:t>sudo</w:t>
      </w:r>
      <w:proofErr w:type="spellEnd"/>
      <w:r w:rsidR="00120F93" w:rsidRPr="00120F93">
        <w:rPr>
          <w:b/>
          <w:bCs/>
        </w:rPr>
        <w:t xml:space="preserve"> </w:t>
      </w:r>
      <w:r w:rsidR="00361BE1" w:rsidRPr="008F120E">
        <w:rPr>
          <w:b/>
          <w:bCs/>
        </w:rPr>
        <w:t>ls –la /home/bozo</w:t>
      </w:r>
      <w:r w:rsidR="00361BE1" w:rsidRPr="00361BE1">
        <w:t xml:space="preserve"> and press </w:t>
      </w:r>
      <w:r w:rsidR="00361BE1" w:rsidRPr="008F120E">
        <w:rPr>
          <w:b/>
          <w:bCs/>
        </w:rPr>
        <w:t>Enter</w:t>
      </w:r>
      <w:r w:rsidR="00361BE1" w:rsidRPr="00361BE1">
        <w:t>.</w:t>
      </w:r>
    </w:p>
    <w:p w14:paraId="75D23DFE" w14:textId="77777777" w:rsidR="00CC2CF3" w:rsidRDefault="00361BE1" w:rsidP="00C11912">
      <w:pPr>
        <w:pStyle w:val="ListParagraph"/>
        <w:numPr>
          <w:ilvl w:val="0"/>
          <w:numId w:val="6"/>
        </w:numPr>
      </w:pPr>
      <w:r w:rsidRPr="00361BE1">
        <w:t>Who owns most files in this directory? Why?</w:t>
      </w:r>
    </w:p>
    <w:sdt>
      <w:sdtPr>
        <w:rPr>
          <w:rStyle w:val="Red"/>
        </w:rPr>
        <w:id w:val="-2073112207"/>
        <w:placeholder>
          <w:docPart w:val="7B56C15839FE4D688AD09B0CB8D00BFD"/>
        </w:placeholder>
        <w:showingPlcHdr/>
      </w:sdtPr>
      <w:sdtEndPr>
        <w:rPr>
          <w:rStyle w:val="DefaultParagraphFont"/>
          <w:color w:val="auto"/>
        </w:rPr>
      </w:sdtEndPr>
      <w:sdtContent>
        <w:p w14:paraId="1DA13894" w14:textId="77777777" w:rsidR="001F38A5" w:rsidRDefault="001F38A5" w:rsidP="001F38A5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D04509E" w14:textId="6E540CF8" w:rsidR="002C691A" w:rsidRDefault="00576A07" w:rsidP="00C11912">
      <w:pPr>
        <w:pStyle w:val="ListParagraph"/>
        <w:numPr>
          <w:ilvl w:val="0"/>
          <w:numId w:val="6"/>
        </w:numPr>
      </w:pPr>
      <w:r>
        <w:t>T</w:t>
      </w:r>
      <w:r w:rsidR="00361BE1" w:rsidRPr="00361BE1">
        <w:t xml:space="preserve">ype </w:t>
      </w:r>
      <w:proofErr w:type="spellStart"/>
      <w:r w:rsidR="00986090" w:rsidRPr="00986090">
        <w:rPr>
          <w:b/>
          <w:bCs/>
        </w:rPr>
        <w:t>sudo</w:t>
      </w:r>
      <w:proofErr w:type="spellEnd"/>
      <w:r w:rsidR="00986090" w:rsidRPr="00986090">
        <w:rPr>
          <w:b/>
          <w:bCs/>
        </w:rPr>
        <w:t xml:space="preserve"> </w:t>
      </w:r>
      <w:proofErr w:type="spellStart"/>
      <w:r w:rsidR="00361BE1" w:rsidRPr="00CC2CF3">
        <w:rPr>
          <w:b/>
          <w:bCs/>
        </w:rPr>
        <w:t>userdel</w:t>
      </w:r>
      <w:proofErr w:type="spellEnd"/>
      <w:r w:rsidR="00361BE1" w:rsidRPr="00CC2CF3">
        <w:rPr>
          <w:b/>
          <w:bCs/>
        </w:rPr>
        <w:t xml:space="preserve"> bozo</w:t>
      </w:r>
      <w:r w:rsidR="00361BE1" w:rsidRPr="00361BE1">
        <w:t xml:space="preserve"> and press </w:t>
      </w:r>
      <w:r w:rsidR="00361BE1" w:rsidRPr="00CC2CF3">
        <w:rPr>
          <w:b/>
          <w:bCs/>
        </w:rPr>
        <w:t>Enter</w:t>
      </w:r>
      <w:r w:rsidR="00361BE1" w:rsidRPr="00361BE1">
        <w:t>.</w:t>
      </w:r>
    </w:p>
    <w:p w14:paraId="3995A8D9" w14:textId="77777777" w:rsidR="00F572AC" w:rsidRDefault="00361BE1" w:rsidP="00C11912">
      <w:pPr>
        <w:pStyle w:val="ListParagraph"/>
        <w:numPr>
          <w:ilvl w:val="0"/>
          <w:numId w:val="6"/>
        </w:numPr>
      </w:pPr>
      <w:r w:rsidRPr="00361BE1">
        <w:t>Was the home directory removed for bozo as well?</w:t>
      </w:r>
      <w:bookmarkStart w:id="9" w:name="PageEnd_468"/>
      <w:bookmarkEnd w:id="9"/>
    </w:p>
    <w:sdt>
      <w:sdtPr>
        <w:rPr>
          <w:rStyle w:val="Red"/>
        </w:rPr>
        <w:id w:val="-1990313509"/>
        <w:placeholder>
          <w:docPart w:val="7D47DE220F564969A71B9CC39F3FC2B3"/>
        </w:placeholder>
        <w:showingPlcHdr/>
      </w:sdtPr>
      <w:sdtEndPr>
        <w:rPr>
          <w:rStyle w:val="DefaultParagraphFont"/>
          <w:color w:val="auto"/>
        </w:rPr>
      </w:sdtEndPr>
      <w:sdtContent>
        <w:p w14:paraId="3D7B5271" w14:textId="77777777" w:rsidR="00B87917" w:rsidRDefault="00B87917" w:rsidP="00B87917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F168913" w14:textId="2547F537" w:rsidR="002C691A" w:rsidRDefault="00576A07" w:rsidP="00C11912">
      <w:pPr>
        <w:pStyle w:val="ListParagraph"/>
        <w:numPr>
          <w:ilvl w:val="0"/>
          <w:numId w:val="6"/>
        </w:numPr>
      </w:pPr>
      <w:r>
        <w:t>T</w:t>
      </w:r>
      <w:r w:rsidR="00361BE1" w:rsidRPr="00361BE1">
        <w:t xml:space="preserve">ype </w:t>
      </w:r>
      <w:r w:rsidR="00361BE1" w:rsidRPr="00F572AC">
        <w:rPr>
          <w:b/>
          <w:bCs/>
        </w:rPr>
        <w:t>ls –la /home/bozo</w:t>
      </w:r>
      <w:r w:rsidR="00361BE1" w:rsidRPr="00361BE1">
        <w:t xml:space="preserve"> and press </w:t>
      </w:r>
      <w:r w:rsidR="00361BE1" w:rsidRPr="00F572AC">
        <w:rPr>
          <w:b/>
          <w:bCs/>
        </w:rPr>
        <w:t>Enter</w:t>
      </w:r>
      <w:r w:rsidR="00361BE1" w:rsidRPr="00361BE1">
        <w:t>.</w:t>
      </w:r>
    </w:p>
    <w:p w14:paraId="5E957771" w14:textId="77777777" w:rsidR="00DD1BCB" w:rsidRDefault="00361BE1" w:rsidP="00C11912">
      <w:pPr>
        <w:pStyle w:val="ListParagraph"/>
        <w:numPr>
          <w:ilvl w:val="0"/>
          <w:numId w:val="6"/>
        </w:numPr>
      </w:pPr>
      <w:r w:rsidRPr="00361BE1">
        <w:t>Who owns most files in this directory? Why?</w:t>
      </w:r>
    </w:p>
    <w:sdt>
      <w:sdtPr>
        <w:rPr>
          <w:rStyle w:val="Red"/>
        </w:rPr>
        <w:id w:val="375594380"/>
        <w:placeholder>
          <w:docPart w:val="0EF9978424744180A5D9EDAC3CA0BECF"/>
        </w:placeholder>
        <w:showingPlcHdr/>
      </w:sdtPr>
      <w:sdtEndPr>
        <w:rPr>
          <w:rStyle w:val="DefaultParagraphFont"/>
          <w:color w:val="auto"/>
        </w:rPr>
      </w:sdtEndPr>
      <w:sdtContent>
        <w:p w14:paraId="27140637" w14:textId="77777777" w:rsidR="00B87917" w:rsidRDefault="00B87917" w:rsidP="00B87917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1B10CF4" w14:textId="3BA123E4" w:rsidR="007B6BB6" w:rsidRDefault="007B6BB6" w:rsidP="00C11912">
      <w:pPr>
        <w:pStyle w:val="ListParagraph"/>
        <w:numPr>
          <w:ilvl w:val="0"/>
          <w:numId w:val="6"/>
        </w:numPr>
      </w:pPr>
      <w:r>
        <w:t xml:space="preserve">Type </w:t>
      </w:r>
      <w:proofErr w:type="spellStart"/>
      <w:r w:rsidRPr="007B6BB6">
        <w:rPr>
          <w:b/>
          <w:bCs/>
        </w:rPr>
        <w:t>sudo</w:t>
      </w:r>
      <w:proofErr w:type="spellEnd"/>
      <w:r w:rsidRPr="007B6BB6">
        <w:rPr>
          <w:b/>
          <w:bCs/>
        </w:rPr>
        <w:t xml:space="preserve"> rm -r /home/bozo</w:t>
      </w:r>
      <w:r>
        <w:t xml:space="preserve"> to remove the bozo directory and all files.</w:t>
      </w:r>
    </w:p>
    <w:p w14:paraId="463F2F7E" w14:textId="72B27858" w:rsidR="002C691A" w:rsidRDefault="00253CCC" w:rsidP="00C11912">
      <w:pPr>
        <w:pStyle w:val="ListParagraph"/>
        <w:numPr>
          <w:ilvl w:val="0"/>
          <w:numId w:val="6"/>
        </w:numPr>
      </w:pPr>
      <w:r>
        <w:t>T</w:t>
      </w:r>
      <w:r w:rsidR="00361BE1" w:rsidRPr="00361BE1">
        <w:t xml:space="preserve">ype </w:t>
      </w:r>
      <w:proofErr w:type="spellStart"/>
      <w:r w:rsidR="00986090" w:rsidRPr="00C658FA">
        <w:rPr>
          <w:b/>
          <w:bCs/>
        </w:rPr>
        <w:t>sudo</w:t>
      </w:r>
      <w:proofErr w:type="spellEnd"/>
      <w:r w:rsidR="00986090" w:rsidRPr="00C658FA">
        <w:rPr>
          <w:b/>
          <w:bCs/>
        </w:rPr>
        <w:t xml:space="preserve"> </w:t>
      </w:r>
      <w:proofErr w:type="spellStart"/>
      <w:r w:rsidR="00361BE1" w:rsidRPr="00DD1BCB">
        <w:rPr>
          <w:b/>
          <w:bCs/>
        </w:rPr>
        <w:t>useradd</w:t>
      </w:r>
      <w:proofErr w:type="spellEnd"/>
      <w:r w:rsidR="00361BE1" w:rsidRPr="00DD1BCB">
        <w:rPr>
          <w:b/>
          <w:bCs/>
        </w:rPr>
        <w:t xml:space="preserve"> –m </w:t>
      </w:r>
      <w:proofErr w:type="spellStart"/>
      <w:r w:rsidR="00361BE1" w:rsidRPr="00DD1BCB">
        <w:rPr>
          <w:b/>
          <w:bCs/>
        </w:rPr>
        <w:t>bozoette</w:t>
      </w:r>
      <w:proofErr w:type="spellEnd"/>
      <w:r w:rsidR="00361BE1" w:rsidRPr="00361BE1">
        <w:t xml:space="preserve"> and press </w:t>
      </w:r>
      <w:r w:rsidR="00361BE1" w:rsidRPr="00DD1BCB">
        <w:rPr>
          <w:b/>
          <w:bCs/>
        </w:rPr>
        <w:t>Enter</w:t>
      </w:r>
      <w:r w:rsidR="00361BE1" w:rsidRPr="00361BE1">
        <w:t>.</w:t>
      </w:r>
    </w:p>
    <w:p w14:paraId="010DC181" w14:textId="55D2A2C4" w:rsidR="00DD1BCB" w:rsidRDefault="00361BE1" w:rsidP="00C11912">
      <w:pPr>
        <w:pStyle w:val="ListParagraph"/>
        <w:numPr>
          <w:ilvl w:val="0"/>
          <w:numId w:val="6"/>
        </w:numPr>
      </w:pPr>
      <w:r w:rsidRPr="00361BE1">
        <w:t>What do</w:t>
      </w:r>
      <w:r w:rsidR="00200487">
        <w:t>es</w:t>
      </w:r>
      <w:r w:rsidRPr="00361BE1">
        <w:t xml:space="preserve"> the –m option do in this command?</w:t>
      </w:r>
    </w:p>
    <w:sdt>
      <w:sdtPr>
        <w:rPr>
          <w:rStyle w:val="Red"/>
        </w:rPr>
        <w:id w:val="-657149911"/>
        <w:placeholder>
          <w:docPart w:val="423F44DAC7C644B98B24DCE951C3F7DD"/>
        </w:placeholder>
        <w:showingPlcHdr/>
      </w:sdtPr>
      <w:sdtEndPr>
        <w:rPr>
          <w:rStyle w:val="DefaultParagraphFont"/>
          <w:color w:val="auto"/>
        </w:rPr>
      </w:sdtEndPr>
      <w:sdtContent>
        <w:p w14:paraId="07C52558" w14:textId="77777777" w:rsidR="00B87917" w:rsidRDefault="00B87917" w:rsidP="00B87917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1364C48" w14:textId="709773FC" w:rsidR="00DD1BCB" w:rsidRDefault="00CD66B3" w:rsidP="00C11912">
      <w:pPr>
        <w:pStyle w:val="ListParagraph"/>
        <w:numPr>
          <w:ilvl w:val="0"/>
          <w:numId w:val="6"/>
        </w:numPr>
      </w:pPr>
      <w:r>
        <w:t>T</w:t>
      </w:r>
      <w:r w:rsidR="00361BE1" w:rsidRPr="00361BE1">
        <w:t xml:space="preserve">ype </w:t>
      </w:r>
      <w:proofErr w:type="spellStart"/>
      <w:r w:rsidR="00C97C3D" w:rsidRPr="00C658FA">
        <w:rPr>
          <w:b/>
          <w:bCs/>
        </w:rPr>
        <w:t>sudo</w:t>
      </w:r>
      <w:proofErr w:type="spellEnd"/>
      <w:r w:rsidR="00C97C3D" w:rsidRPr="00C658FA">
        <w:rPr>
          <w:b/>
          <w:bCs/>
        </w:rPr>
        <w:t xml:space="preserve"> </w:t>
      </w:r>
      <w:r w:rsidR="00361BE1" w:rsidRPr="00DD1BCB">
        <w:rPr>
          <w:b/>
          <w:bCs/>
        </w:rPr>
        <w:t xml:space="preserve">passwd </w:t>
      </w:r>
      <w:proofErr w:type="spellStart"/>
      <w:r w:rsidR="00361BE1" w:rsidRPr="00DD1BCB">
        <w:rPr>
          <w:b/>
          <w:bCs/>
        </w:rPr>
        <w:t>bozoette</w:t>
      </w:r>
      <w:proofErr w:type="spellEnd"/>
      <w:r w:rsidR="00361BE1" w:rsidRPr="00361BE1">
        <w:t xml:space="preserve"> and press </w:t>
      </w:r>
      <w:r w:rsidR="00361BE1" w:rsidRPr="00DD1BCB">
        <w:rPr>
          <w:b/>
          <w:bCs/>
        </w:rPr>
        <w:t>Enter</w:t>
      </w:r>
      <w:r w:rsidR="00361BE1" w:rsidRPr="00361BE1">
        <w:t xml:space="preserve">. Enter the password of </w:t>
      </w:r>
      <w:proofErr w:type="spellStart"/>
      <w:r w:rsidR="00027911">
        <w:rPr>
          <w:b/>
          <w:bCs/>
        </w:rPr>
        <w:t>LINUX</w:t>
      </w:r>
      <w:r w:rsidR="00361BE1" w:rsidRPr="00DD1BCB">
        <w:rPr>
          <w:b/>
          <w:bCs/>
        </w:rPr>
        <w:t>rocks</w:t>
      </w:r>
      <w:proofErr w:type="spellEnd"/>
      <w:r w:rsidR="00361BE1" w:rsidRPr="00DD1BCB">
        <w:rPr>
          <w:b/>
          <w:bCs/>
        </w:rPr>
        <w:t>!</w:t>
      </w:r>
      <w:r w:rsidR="00361BE1" w:rsidRPr="00361BE1">
        <w:t xml:space="preserve"> and press </w:t>
      </w:r>
      <w:r w:rsidR="00361BE1" w:rsidRPr="00DD1BCB">
        <w:rPr>
          <w:b/>
          <w:bCs/>
        </w:rPr>
        <w:t>Enter</w:t>
      </w:r>
      <w:r w:rsidR="00361BE1" w:rsidRPr="00361BE1">
        <w:t xml:space="preserve">. Enter the password of </w:t>
      </w:r>
      <w:proofErr w:type="spellStart"/>
      <w:r w:rsidR="00027911">
        <w:rPr>
          <w:b/>
          <w:bCs/>
        </w:rPr>
        <w:t>LINUX</w:t>
      </w:r>
      <w:r w:rsidR="00361BE1" w:rsidRPr="00DD1BCB">
        <w:rPr>
          <w:b/>
          <w:bCs/>
        </w:rPr>
        <w:t>rocks</w:t>
      </w:r>
      <w:proofErr w:type="spellEnd"/>
      <w:r w:rsidR="00361BE1" w:rsidRPr="00DD1BCB">
        <w:rPr>
          <w:b/>
          <w:bCs/>
        </w:rPr>
        <w:t>!</w:t>
      </w:r>
      <w:r w:rsidR="00361BE1" w:rsidRPr="00361BE1">
        <w:t xml:space="preserve"> again to confirm and press </w:t>
      </w:r>
      <w:r w:rsidR="00361BE1" w:rsidRPr="00DD1BCB">
        <w:rPr>
          <w:b/>
          <w:bCs/>
        </w:rPr>
        <w:t>Enter</w:t>
      </w:r>
      <w:r w:rsidR="00361BE1" w:rsidRPr="00361BE1">
        <w:t>.</w:t>
      </w:r>
    </w:p>
    <w:p w14:paraId="0B1924B0" w14:textId="35E11FA9" w:rsidR="002C691A" w:rsidRDefault="00CD66B3" w:rsidP="00C11912">
      <w:pPr>
        <w:pStyle w:val="ListParagraph"/>
        <w:numPr>
          <w:ilvl w:val="0"/>
          <w:numId w:val="6"/>
        </w:numPr>
      </w:pPr>
      <w:r>
        <w:t>T</w:t>
      </w:r>
      <w:r w:rsidR="00361BE1" w:rsidRPr="00361BE1">
        <w:t xml:space="preserve">ype </w:t>
      </w:r>
      <w:proofErr w:type="spellStart"/>
      <w:r w:rsidR="009E312D" w:rsidRPr="00C658FA">
        <w:rPr>
          <w:b/>
          <w:bCs/>
        </w:rPr>
        <w:t>sudo</w:t>
      </w:r>
      <w:proofErr w:type="spellEnd"/>
      <w:r w:rsidR="009E312D" w:rsidRPr="00C658FA">
        <w:rPr>
          <w:b/>
          <w:bCs/>
        </w:rPr>
        <w:t xml:space="preserve"> </w:t>
      </w:r>
      <w:r w:rsidR="002C691A" w:rsidRPr="002C691A">
        <w:rPr>
          <w:b/>
          <w:bCs/>
        </w:rPr>
        <w:t xml:space="preserve">grep </w:t>
      </w:r>
      <w:proofErr w:type="spellStart"/>
      <w:r w:rsidR="002C691A" w:rsidRPr="002C691A">
        <w:rPr>
          <w:b/>
          <w:bCs/>
        </w:rPr>
        <w:t>bozoette</w:t>
      </w:r>
      <w:proofErr w:type="spellEnd"/>
      <w:r w:rsidR="00361BE1" w:rsidRPr="00DD1BCB">
        <w:rPr>
          <w:b/>
          <w:bCs/>
        </w:rPr>
        <w:t xml:space="preserve"> /</w:t>
      </w:r>
      <w:proofErr w:type="spellStart"/>
      <w:r w:rsidR="00361BE1" w:rsidRPr="00DD1BCB">
        <w:rPr>
          <w:b/>
          <w:bCs/>
        </w:rPr>
        <w:t>etc</w:t>
      </w:r>
      <w:proofErr w:type="spellEnd"/>
      <w:r w:rsidR="00361BE1" w:rsidRPr="00DD1BCB">
        <w:rPr>
          <w:b/>
          <w:bCs/>
        </w:rPr>
        <w:t>/passwd</w:t>
      </w:r>
      <w:r w:rsidR="00361BE1" w:rsidRPr="00361BE1">
        <w:t xml:space="preserve"> and press </w:t>
      </w:r>
      <w:r w:rsidR="00361BE1" w:rsidRPr="00DD1BCB">
        <w:rPr>
          <w:b/>
          <w:bCs/>
        </w:rPr>
        <w:t>Enter</w:t>
      </w:r>
      <w:r w:rsidR="00361BE1" w:rsidRPr="00361BE1">
        <w:t>.</w:t>
      </w:r>
    </w:p>
    <w:p w14:paraId="5EA12A72" w14:textId="77777777" w:rsidR="00DD1BCB" w:rsidRDefault="00361BE1" w:rsidP="00C11912">
      <w:pPr>
        <w:pStyle w:val="ListParagraph"/>
        <w:numPr>
          <w:ilvl w:val="0"/>
          <w:numId w:val="6"/>
        </w:numPr>
      </w:pPr>
      <w:r w:rsidRPr="00361BE1">
        <w:t xml:space="preserve">What is </w:t>
      </w:r>
      <w:proofErr w:type="spellStart"/>
      <w:r w:rsidRPr="00361BE1">
        <w:t>bozoette’s</w:t>
      </w:r>
      <w:proofErr w:type="spellEnd"/>
      <w:r w:rsidRPr="00361BE1">
        <w:t xml:space="preserve"> home directory? What is </w:t>
      </w:r>
      <w:proofErr w:type="spellStart"/>
      <w:r w:rsidRPr="00361BE1">
        <w:t>bozoette’s</w:t>
      </w:r>
      <w:proofErr w:type="spellEnd"/>
      <w:r w:rsidRPr="00361BE1">
        <w:t xml:space="preserve"> UID?</w:t>
      </w:r>
    </w:p>
    <w:sdt>
      <w:sdtPr>
        <w:rPr>
          <w:rStyle w:val="Red"/>
        </w:rPr>
        <w:id w:val="1209302543"/>
        <w:placeholder>
          <w:docPart w:val="CAF6E0B7C1594AB491513DA7504C5CE9"/>
        </w:placeholder>
        <w:showingPlcHdr/>
      </w:sdtPr>
      <w:sdtEndPr>
        <w:rPr>
          <w:rStyle w:val="DefaultParagraphFont"/>
          <w:color w:val="auto"/>
        </w:rPr>
      </w:sdtEndPr>
      <w:sdtContent>
        <w:p w14:paraId="67E649F1" w14:textId="77777777" w:rsidR="00FB6384" w:rsidRDefault="00FB6384" w:rsidP="00FB6384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8AF81B7" w14:textId="589BB5E0" w:rsidR="002C691A" w:rsidRDefault="00E91C61" w:rsidP="00C11912">
      <w:pPr>
        <w:pStyle w:val="ListParagraph"/>
        <w:numPr>
          <w:ilvl w:val="0"/>
          <w:numId w:val="6"/>
        </w:numPr>
      </w:pPr>
      <w:r>
        <w:t>T</w:t>
      </w:r>
      <w:r w:rsidR="00361BE1" w:rsidRPr="00361BE1">
        <w:t xml:space="preserve">ype </w:t>
      </w:r>
      <w:proofErr w:type="spellStart"/>
      <w:r w:rsidR="009E312D" w:rsidRPr="00C658FA">
        <w:rPr>
          <w:b/>
          <w:bCs/>
        </w:rPr>
        <w:t>sudo</w:t>
      </w:r>
      <w:proofErr w:type="spellEnd"/>
      <w:r w:rsidR="009E312D" w:rsidRPr="00C658FA">
        <w:rPr>
          <w:b/>
          <w:bCs/>
        </w:rPr>
        <w:t xml:space="preserve"> </w:t>
      </w:r>
      <w:r w:rsidR="00361BE1" w:rsidRPr="00DD1BCB">
        <w:rPr>
          <w:b/>
          <w:bCs/>
        </w:rPr>
        <w:t>ls –la /home/</w:t>
      </w:r>
      <w:proofErr w:type="spellStart"/>
      <w:r w:rsidR="00361BE1" w:rsidRPr="00DD1BCB">
        <w:rPr>
          <w:b/>
          <w:bCs/>
        </w:rPr>
        <w:t>bozo</w:t>
      </w:r>
      <w:r w:rsidR="009E312D">
        <w:rPr>
          <w:b/>
          <w:bCs/>
        </w:rPr>
        <w:t>ette</w:t>
      </w:r>
      <w:proofErr w:type="spellEnd"/>
      <w:r w:rsidR="00361BE1" w:rsidRPr="00361BE1">
        <w:t xml:space="preserve"> and press </w:t>
      </w:r>
      <w:r w:rsidR="00361BE1" w:rsidRPr="00DD1BCB">
        <w:rPr>
          <w:b/>
          <w:bCs/>
        </w:rPr>
        <w:t>Enter</w:t>
      </w:r>
      <w:r w:rsidR="00361BE1" w:rsidRPr="00361BE1">
        <w:t>.</w:t>
      </w:r>
    </w:p>
    <w:p w14:paraId="500FF0D1" w14:textId="77777777" w:rsidR="00B63649" w:rsidRDefault="00361BE1" w:rsidP="00C11912">
      <w:pPr>
        <w:pStyle w:val="ListParagraph"/>
        <w:numPr>
          <w:ilvl w:val="0"/>
          <w:numId w:val="6"/>
        </w:numPr>
      </w:pPr>
      <w:r w:rsidRPr="00361BE1">
        <w:t xml:space="preserve">Who owns most files in this directory? Why? Can </w:t>
      </w:r>
      <w:proofErr w:type="spellStart"/>
      <w:r w:rsidRPr="00361BE1">
        <w:t>bozoette</w:t>
      </w:r>
      <w:proofErr w:type="spellEnd"/>
      <w:r w:rsidRPr="00361BE1">
        <w:t xml:space="preserve"> manage these files?</w:t>
      </w:r>
    </w:p>
    <w:sdt>
      <w:sdtPr>
        <w:rPr>
          <w:rStyle w:val="Red"/>
        </w:rPr>
        <w:id w:val="1144160782"/>
        <w:placeholder>
          <w:docPart w:val="00CF038A107D40099DAC0F6380E69958"/>
        </w:placeholder>
        <w:showingPlcHdr/>
      </w:sdtPr>
      <w:sdtEndPr>
        <w:rPr>
          <w:rStyle w:val="DefaultParagraphFont"/>
          <w:color w:val="auto"/>
        </w:rPr>
      </w:sdtEndPr>
      <w:sdtContent>
        <w:p w14:paraId="0E9669A1" w14:textId="77777777" w:rsidR="00FB6384" w:rsidRDefault="00FB6384" w:rsidP="00FB6384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B5F07F3" w14:textId="77777777" w:rsidR="00361BE1" w:rsidRPr="00361BE1" w:rsidRDefault="00361BE1" w:rsidP="00C11912">
      <w:pPr>
        <w:pStyle w:val="ListParagraph"/>
        <w:numPr>
          <w:ilvl w:val="0"/>
          <w:numId w:val="6"/>
        </w:numPr>
      </w:pPr>
      <w:r w:rsidRPr="00361BE1">
        <w:t xml:space="preserve">Type </w:t>
      </w:r>
      <w:r w:rsidRPr="00B63649">
        <w:rPr>
          <w:b/>
          <w:bCs/>
        </w:rPr>
        <w:t>exit</w:t>
      </w:r>
      <w:r w:rsidRPr="00361BE1">
        <w:t xml:space="preserve"> and press </w:t>
      </w:r>
      <w:r w:rsidRPr="00B63649">
        <w:rPr>
          <w:b/>
          <w:bCs/>
        </w:rPr>
        <w:t>Enter</w:t>
      </w:r>
      <w:r w:rsidRPr="00361BE1">
        <w:t xml:space="preserve"> to log out of your shell.</w:t>
      </w:r>
    </w:p>
    <w:p w14:paraId="47C0D389" w14:textId="1528BC25" w:rsidR="00361BE1" w:rsidRDefault="00361BE1" w:rsidP="00BB1DD1">
      <w:pPr>
        <w:pStyle w:val="Heading1"/>
      </w:pPr>
      <w:bookmarkStart w:id="10" w:name="_Toc183681543"/>
      <w:r w:rsidRPr="00361BE1">
        <w:lastRenderedPageBreak/>
        <w:t>Project 10-9</w:t>
      </w:r>
      <w:r w:rsidR="006F4DE1">
        <w:t>: Work with G</w:t>
      </w:r>
      <w:r w:rsidR="001D33CA">
        <w:t>r</w:t>
      </w:r>
      <w:r w:rsidR="006F4DE1">
        <w:t>oups</w:t>
      </w:r>
      <w:bookmarkEnd w:id="10"/>
    </w:p>
    <w:p w14:paraId="4B801BF1" w14:textId="77777777" w:rsidR="00E40EB2" w:rsidRPr="00E40EB2" w:rsidRDefault="00E40EB2" w:rsidP="00E40EB2">
      <w:r>
        <w:t xml:space="preserve">Time required: </w:t>
      </w:r>
      <w:r w:rsidR="00083728">
        <w:t>20 minutes</w:t>
      </w:r>
    </w:p>
    <w:p w14:paraId="0CBCB8FB" w14:textId="628C83C6" w:rsidR="00361BE1" w:rsidRPr="00361BE1" w:rsidRDefault="00361BE1" w:rsidP="00361BE1">
      <w:r w:rsidRPr="00361BE1">
        <w:t>In this hands-on project, you create, use, and delete groups on Linux using command-line utilities.</w:t>
      </w:r>
    </w:p>
    <w:p w14:paraId="11E41AF7" w14:textId="73A7BECD" w:rsidR="00361BE1" w:rsidRPr="00361BE1" w:rsidRDefault="00152100" w:rsidP="00C11912">
      <w:pPr>
        <w:pStyle w:val="ListParagraph"/>
        <w:numPr>
          <w:ilvl w:val="0"/>
          <w:numId w:val="7"/>
        </w:numPr>
      </w:pPr>
      <w:r>
        <w:t>T</w:t>
      </w:r>
      <w:r w:rsidR="00361BE1" w:rsidRPr="00361BE1">
        <w:t xml:space="preserve">ype </w:t>
      </w:r>
      <w:proofErr w:type="spellStart"/>
      <w:r w:rsidR="00EF3BD6">
        <w:rPr>
          <w:b/>
          <w:bCs/>
        </w:rPr>
        <w:t>sudo</w:t>
      </w:r>
      <w:proofErr w:type="spellEnd"/>
      <w:r w:rsidR="00EF3BD6">
        <w:rPr>
          <w:b/>
          <w:bCs/>
        </w:rPr>
        <w:t xml:space="preserve"> </w:t>
      </w:r>
      <w:r w:rsidR="00295029" w:rsidRPr="00295029">
        <w:rPr>
          <w:b/>
          <w:bCs/>
        </w:rPr>
        <w:t>nano /</w:t>
      </w:r>
      <w:proofErr w:type="spellStart"/>
      <w:r w:rsidR="00295029" w:rsidRPr="00295029">
        <w:rPr>
          <w:b/>
          <w:bCs/>
        </w:rPr>
        <w:t>etc</w:t>
      </w:r>
      <w:proofErr w:type="spellEnd"/>
      <w:r w:rsidR="00295029" w:rsidRPr="00295029">
        <w:rPr>
          <w:b/>
          <w:bCs/>
        </w:rPr>
        <w:t>/group</w:t>
      </w:r>
      <w:r w:rsidR="00295029">
        <w:t xml:space="preserve"> </w:t>
      </w:r>
      <w:r w:rsidR="00361BE1" w:rsidRPr="00361BE1">
        <w:t xml:space="preserve">and press </w:t>
      </w:r>
      <w:r w:rsidR="00361BE1" w:rsidRPr="004E20BB">
        <w:rPr>
          <w:b/>
          <w:bCs/>
        </w:rPr>
        <w:t>Enter</w:t>
      </w:r>
      <w:r w:rsidR="00361BE1" w:rsidRPr="00361BE1">
        <w:t xml:space="preserve"> to open the /</w:t>
      </w:r>
      <w:proofErr w:type="spellStart"/>
      <w:r w:rsidR="00361BE1" w:rsidRPr="00361BE1">
        <w:t>etc</w:t>
      </w:r>
      <w:proofErr w:type="spellEnd"/>
      <w:r w:rsidR="00361BE1" w:rsidRPr="00361BE1">
        <w:t xml:space="preserve">/group file in the vi </w:t>
      </w:r>
      <w:r w:rsidR="00E84145">
        <w:t xml:space="preserve">or nano </w:t>
      </w:r>
      <w:r w:rsidR="00361BE1" w:rsidRPr="00361BE1">
        <w:t xml:space="preserve">editor. Add a line to the bottom of this file that reads: </w:t>
      </w:r>
    </w:p>
    <w:p w14:paraId="76EB2741" w14:textId="77777777" w:rsidR="00361BE1" w:rsidRPr="00361BE1" w:rsidRDefault="004F1A82" w:rsidP="00361BE1">
      <w:r>
        <w:rPr>
          <w:noProof/>
        </w:rPr>
        <w:drawing>
          <wp:inline distT="0" distB="0" distL="0" distR="0" wp14:anchorId="210FC319" wp14:editId="74BC5073">
            <wp:extent cx="5142857" cy="38095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EB4A" w14:textId="77777777" w:rsidR="00361BE1" w:rsidRPr="00361BE1" w:rsidRDefault="00361BE1" w:rsidP="00361BE1">
      <w:r w:rsidRPr="00361BE1">
        <w:t xml:space="preserve">This adds a group to the system with a GID of 1234, the members root, and </w:t>
      </w:r>
      <w:proofErr w:type="spellStart"/>
      <w:r w:rsidRPr="00361BE1">
        <w:t>bozoette</w:t>
      </w:r>
      <w:proofErr w:type="spellEnd"/>
      <w:r w:rsidRPr="00361BE1">
        <w:t>. When finished, save and quit the vi editor.</w:t>
      </w:r>
    </w:p>
    <w:p w14:paraId="66484754" w14:textId="77777777" w:rsidR="0046309E" w:rsidRDefault="00361BE1" w:rsidP="00C11912">
      <w:pPr>
        <w:pStyle w:val="ListParagraph"/>
        <w:numPr>
          <w:ilvl w:val="0"/>
          <w:numId w:val="7"/>
        </w:numPr>
      </w:pPr>
      <w:r w:rsidRPr="00361BE1">
        <w:t>Switch to a command-line terminal (tty</w:t>
      </w:r>
      <w:r w:rsidR="002C691A">
        <w:t>6</w:t>
      </w:r>
      <w:r w:rsidRPr="00361BE1">
        <w:t xml:space="preserve">) by pressing </w:t>
      </w:r>
      <w:r w:rsidRPr="0046309E">
        <w:rPr>
          <w:b/>
          <w:bCs/>
        </w:rPr>
        <w:t>Ctrl+Alt+F</w:t>
      </w:r>
      <w:r w:rsidR="002C691A">
        <w:rPr>
          <w:b/>
          <w:bCs/>
        </w:rPr>
        <w:t>6</w:t>
      </w:r>
      <w:r w:rsidRPr="00361BE1">
        <w:t xml:space="preserve"> and log in to the terminal using the user name of </w:t>
      </w:r>
      <w:proofErr w:type="spellStart"/>
      <w:r w:rsidRPr="0046309E">
        <w:rPr>
          <w:b/>
          <w:bCs/>
        </w:rPr>
        <w:t>bozoette</w:t>
      </w:r>
      <w:proofErr w:type="spellEnd"/>
      <w:r w:rsidRPr="00361BE1">
        <w:t xml:space="preserve"> and the password of </w:t>
      </w:r>
      <w:proofErr w:type="spellStart"/>
      <w:r w:rsidR="00027911">
        <w:rPr>
          <w:b/>
          <w:bCs/>
        </w:rPr>
        <w:t>LINUX</w:t>
      </w:r>
      <w:r w:rsidRPr="0046309E">
        <w:rPr>
          <w:b/>
          <w:bCs/>
        </w:rPr>
        <w:t>rocks</w:t>
      </w:r>
      <w:proofErr w:type="spellEnd"/>
      <w:r w:rsidRPr="0046309E">
        <w:rPr>
          <w:b/>
          <w:bCs/>
        </w:rPr>
        <w:t>!</w:t>
      </w:r>
      <w:r w:rsidRPr="00361BE1">
        <w:t>.</w:t>
      </w:r>
    </w:p>
    <w:p w14:paraId="7EB57A46" w14:textId="32CF93B0" w:rsidR="002C691A" w:rsidRDefault="00295029" w:rsidP="00C11912">
      <w:pPr>
        <w:pStyle w:val="ListParagraph"/>
        <w:numPr>
          <w:ilvl w:val="0"/>
          <w:numId w:val="7"/>
        </w:numPr>
      </w:pPr>
      <w:r>
        <w:t>T</w:t>
      </w:r>
      <w:r w:rsidR="00361BE1" w:rsidRPr="00361BE1">
        <w:t xml:space="preserve">ype </w:t>
      </w:r>
      <w:r w:rsidR="00361BE1" w:rsidRPr="00E56CEA">
        <w:rPr>
          <w:b/>
          <w:bCs/>
        </w:rPr>
        <w:t>id</w:t>
      </w:r>
      <w:r w:rsidR="00361BE1" w:rsidRPr="00361BE1">
        <w:t xml:space="preserve"> and press </w:t>
      </w:r>
      <w:r w:rsidR="00361BE1" w:rsidRPr="00E56CEA">
        <w:rPr>
          <w:b/>
          <w:bCs/>
        </w:rPr>
        <w:t>Enter</w:t>
      </w:r>
      <w:r w:rsidR="00361BE1" w:rsidRPr="00361BE1">
        <w:t>.</w:t>
      </w:r>
    </w:p>
    <w:p w14:paraId="1320C3A6" w14:textId="77777777" w:rsidR="008A2DF4" w:rsidRDefault="00361BE1" w:rsidP="00C11912">
      <w:pPr>
        <w:pStyle w:val="ListParagraph"/>
        <w:numPr>
          <w:ilvl w:val="0"/>
          <w:numId w:val="7"/>
        </w:numPr>
      </w:pPr>
      <w:r w:rsidRPr="00361BE1">
        <w:t xml:space="preserve">Which group is the primary group for the user </w:t>
      </w:r>
      <w:proofErr w:type="spellStart"/>
      <w:r w:rsidRPr="00361BE1">
        <w:t>bozoette</w:t>
      </w:r>
      <w:proofErr w:type="spellEnd"/>
      <w:r w:rsidRPr="00361BE1">
        <w:t>?</w:t>
      </w:r>
    </w:p>
    <w:p w14:paraId="6AFE604A" w14:textId="225A8F19" w:rsidR="001648E4" w:rsidRDefault="004117E0" w:rsidP="00C11912">
      <w:pPr>
        <w:pStyle w:val="ListParagraph"/>
        <w:numPr>
          <w:ilvl w:val="0"/>
          <w:numId w:val="7"/>
        </w:numPr>
      </w:pPr>
      <w:r>
        <w:t>T</w:t>
      </w:r>
      <w:r w:rsidR="00361BE1" w:rsidRPr="00361BE1">
        <w:t xml:space="preserve">ype </w:t>
      </w:r>
      <w:r w:rsidR="00361BE1" w:rsidRPr="008A2DF4">
        <w:rPr>
          <w:b/>
          <w:bCs/>
        </w:rPr>
        <w:t>touch file1</w:t>
      </w:r>
      <w:r w:rsidR="00361BE1" w:rsidRPr="00361BE1">
        <w:t xml:space="preserve"> and press </w:t>
      </w:r>
      <w:r w:rsidR="00361BE1" w:rsidRPr="008A2DF4">
        <w:rPr>
          <w:b/>
          <w:bCs/>
        </w:rPr>
        <w:t>Enter</w:t>
      </w:r>
      <w:r w:rsidR="00361BE1" w:rsidRPr="00361BE1">
        <w:t xml:space="preserve"> to create a new file called file1 in the current directory.</w:t>
      </w:r>
    </w:p>
    <w:p w14:paraId="3BC0DE6F" w14:textId="18FB8291" w:rsidR="002C691A" w:rsidRDefault="005477C3" w:rsidP="00C11912">
      <w:pPr>
        <w:pStyle w:val="ListParagraph"/>
        <w:numPr>
          <w:ilvl w:val="0"/>
          <w:numId w:val="7"/>
        </w:numPr>
      </w:pPr>
      <w:r>
        <w:t>T</w:t>
      </w:r>
      <w:r w:rsidR="00361BE1" w:rsidRPr="00361BE1">
        <w:t xml:space="preserve">ype </w:t>
      </w:r>
      <w:r w:rsidR="00361BE1" w:rsidRPr="001648E4">
        <w:rPr>
          <w:b/>
          <w:bCs/>
        </w:rPr>
        <w:t>ls -l</w:t>
      </w:r>
      <w:r w:rsidR="00361BE1" w:rsidRPr="00361BE1">
        <w:t xml:space="preserve"> and press </w:t>
      </w:r>
      <w:r w:rsidR="00361BE1" w:rsidRPr="001648E4">
        <w:rPr>
          <w:b/>
          <w:bCs/>
        </w:rPr>
        <w:t>Enter</w:t>
      </w:r>
      <w:r w:rsidR="00361BE1" w:rsidRPr="00361BE1">
        <w:t>.</w:t>
      </w:r>
    </w:p>
    <w:p w14:paraId="7122235C" w14:textId="77777777" w:rsidR="00AF42A4" w:rsidRDefault="00361BE1" w:rsidP="00C11912">
      <w:pPr>
        <w:pStyle w:val="ListParagraph"/>
        <w:numPr>
          <w:ilvl w:val="0"/>
          <w:numId w:val="7"/>
        </w:numPr>
      </w:pPr>
      <w:r w:rsidRPr="00361BE1">
        <w:t>Who is the owner and group owner of the file file1? Why?</w:t>
      </w:r>
    </w:p>
    <w:sdt>
      <w:sdtPr>
        <w:rPr>
          <w:rStyle w:val="Red"/>
        </w:rPr>
        <w:id w:val="291649764"/>
        <w:placeholder>
          <w:docPart w:val="5DC22BDDB1F7453DA67219026F6E2269"/>
        </w:placeholder>
        <w:showingPlcHdr/>
      </w:sdtPr>
      <w:sdtEndPr>
        <w:rPr>
          <w:rStyle w:val="DefaultParagraphFont"/>
          <w:color w:val="auto"/>
        </w:rPr>
      </w:sdtEndPr>
      <w:sdtContent>
        <w:p w14:paraId="45B374DC" w14:textId="77777777" w:rsidR="0062031F" w:rsidRDefault="0062031F" w:rsidP="0062031F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54F9F96" w14:textId="223CB63C" w:rsidR="008B177A" w:rsidRDefault="00361BE1" w:rsidP="00C11912">
      <w:pPr>
        <w:pStyle w:val="ListParagraph"/>
        <w:numPr>
          <w:ilvl w:val="0"/>
          <w:numId w:val="7"/>
        </w:numPr>
      </w:pPr>
      <w:r w:rsidRPr="00361BE1">
        <w:t xml:space="preserve">Type </w:t>
      </w:r>
      <w:r w:rsidRPr="00CD7E64">
        <w:rPr>
          <w:b/>
          <w:bCs/>
        </w:rPr>
        <w:t>exit</w:t>
      </w:r>
      <w:r w:rsidRPr="00361BE1">
        <w:t xml:space="preserve"> and press </w:t>
      </w:r>
      <w:r w:rsidRPr="00CD7E64">
        <w:rPr>
          <w:b/>
          <w:bCs/>
        </w:rPr>
        <w:t>Enter</w:t>
      </w:r>
      <w:r w:rsidRPr="00361BE1">
        <w:t xml:space="preserve"> to log out of the new shell.</w:t>
      </w:r>
    </w:p>
    <w:p w14:paraId="53E78DE9" w14:textId="5338C6B5" w:rsidR="0068156B" w:rsidRDefault="00361BE1" w:rsidP="00C11912">
      <w:pPr>
        <w:pStyle w:val="ListParagraph"/>
        <w:numPr>
          <w:ilvl w:val="0"/>
          <w:numId w:val="7"/>
        </w:numPr>
      </w:pPr>
      <w:r w:rsidRPr="00361BE1">
        <w:t>Switch back to the</w:t>
      </w:r>
      <w:r w:rsidR="00307111">
        <w:t xml:space="preserve"> GUI</w:t>
      </w:r>
      <w:r w:rsidRPr="00361BE1">
        <w:t xml:space="preserve"> by pressing </w:t>
      </w:r>
      <w:r w:rsidRPr="0068156B">
        <w:rPr>
          <w:b/>
          <w:bCs/>
        </w:rPr>
        <w:t>Ctrl+Alt+</w:t>
      </w:r>
      <w:r w:rsidR="00745A8F">
        <w:rPr>
          <w:b/>
          <w:bCs/>
        </w:rPr>
        <w:t>F</w:t>
      </w:r>
      <w:r w:rsidR="00307111">
        <w:rPr>
          <w:b/>
          <w:bCs/>
        </w:rPr>
        <w:t>7</w:t>
      </w:r>
      <w:r w:rsidRPr="00361BE1">
        <w:t>.</w:t>
      </w:r>
    </w:p>
    <w:p w14:paraId="189950DA" w14:textId="77777777" w:rsidR="0026755D" w:rsidRDefault="0026755D" w:rsidP="0026755D">
      <w:pPr>
        <w:pStyle w:val="Heading2"/>
      </w:pPr>
      <w:bookmarkStart w:id="11" w:name="_Toc155530492"/>
      <w:bookmarkStart w:id="12" w:name="_Toc171050469"/>
      <w:bookmarkStart w:id="13" w:name="_Toc183681544"/>
      <w:r>
        <w:t>Assignment Submission</w:t>
      </w:r>
      <w:bookmarkEnd w:id="11"/>
      <w:bookmarkEnd w:id="12"/>
      <w:bookmarkEnd w:id="13"/>
    </w:p>
    <w:p w14:paraId="4CBF884C" w14:textId="77777777" w:rsidR="0026755D" w:rsidRPr="00B00907" w:rsidRDefault="0026755D" w:rsidP="0026755D">
      <w:r>
        <w:t>Submit this completed document in Blackboard.</w:t>
      </w:r>
    </w:p>
    <w:p w14:paraId="753583D7" w14:textId="77777777" w:rsidR="0048605A" w:rsidRDefault="0048605A" w:rsidP="00152244"/>
    <w:sectPr w:rsidR="0048605A" w:rsidSect="009610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22814" w14:textId="77777777" w:rsidR="00F20745" w:rsidRDefault="00F20745" w:rsidP="00AB57D0">
      <w:r>
        <w:separator/>
      </w:r>
    </w:p>
  </w:endnote>
  <w:endnote w:type="continuationSeparator" w:id="0">
    <w:p w14:paraId="47A4D93E" w14:textId="77777777" w:rsidR="00F20745" w:rsidRDefault="00F20745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1BD3E" w14:textId="242DA676" w:rsidR="00F20745" w:rsidRPr="00AB57D0" w:rsidRDefault="00F20745" w:rsidP="00B72264">
    <w:pPr>
      <w:pStyle w:val="Footer"/>
      <w:tabs>
        <w:tab w:val="right" w:pos="10080"/>
      </w:tabs>
    </w:pPr>
    <w:r>
      <w:t xml:space="preserve">Week </w:t>
    </w:r>
    <w:r w:rsidR="008222B1">
      <w:t>1</w:t>
    </w:r>
    <w:r w:rsidR="005E0AA9">
      <w:t>5</w:t>
    </w:r>
    <w:r>
      <w:t xml:space="preserve"> Linux Projects</w:t>
    </w: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 w:rsidR="0078529F">
      <w:rPr>
        <w:noProof/>
      </w:rPr>
      <w:t>12</w:t>
    </w:r>
    <w:r w:rsidRPr="00A87D54">
      <w:fldChar w:fldCharType="end"/>
    </w:r>
    <w:r w:rsidRPr="00A87D54">
      <w:t xml:space="preserve"> of </w:t>
    </w:r>
    <w:r w:rsidR="0078529F">
      <w:fldChar w:fldCharType="begin"/>
    </w:r>
    <w:r w:rsidR="0078529F">
      <w:instrText xml:space="preserve"> NUMPAGES </w:instrText>
    </w:r>
    <w:r w:rsidR="0078529F">
      <w:fldChar w:fldCharType="separate"/>
    </w:r>
    <w:r w:rsidR="0078529F">
      <w:rPr>
        <w:noProof/>
      </w:rPr>
      <w:t>12</w:t>
    </w:r>
    <w:r w:rsidR="0078529F">
      <w:rPr>
        <w:noProof/>
      </w:rPr>
      <w:fldChar w:fldCharType="end"/>
    </w:r>
    <w:r w:rsidRPr="00A87D54">
      <w:tab/>
      <w:t xml:space="preserve">Revised: </w:t>
    </w:r>
    <w:r w:rsidR="00251C42">
      <w:t>11</w:t>
    </w:r>
    <w:r w:rsidR="008258F7">
      <w:t>/</w:t>
    </w:r>
    <w:r w:rsidR="003D1417">
      <w:t>28</w:t>
    </w:r>
    <w:r w:rsidR="008258F7">
      <w:t>/20</w:t>
    </w:r>
    <w:r w:rsidR="00A90930">
      <w:t>2</w:t>
    </w:r>
    <w:r w:rsidR="008222B1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738B8" w14:textId="77777777" w:rsidR="00F20745" w:rsidRDefault="00F20745" w:rsidP="00AB57D0">
      <w:r>
        <w:separator/>
      </w:r>
    </w:p>
  </w:footnote>
  <w:footnote w:type="continuationSeparator" w:id="0">
    <w:p w14:paraId="3BA1F5DD" w14:textId="77777777" w:rsidR="00F20745" w:rsidRDefault="00F20745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E082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213CC4"/>
    <w:multiLevelType w:val="hybridMultilevel"/>
    <w:tmpl w:val="EBF8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B6C58B8"/>
    <w:multiLevelType w:val="hybridMultilevel"/>
    <w:tmpl w:val="C8527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234C38"/>
    <w:multiLevelType w:val="hybridMultilevel"/>
    <w:tmpl w:val="6A76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D012B6"/>
    <w:multiLevelType w:val="hybridMultilevel"/>
    <w:tmpl w:val="F6F6E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66656"/>
    <w:multiLevelType w:val="hybridMultilevel"/>
    <w:tmpl w:val="5694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10672732">
    <w:abstractNumId w:val="26"/>
  </w:num>
  <w:num w:numId="2" w16cid:durableId="974792955">
    <w:abstractNumId w:val="24"/>
  </w:num>
  <w:num w:numId="3" w16cid:durableId="923028792">
    <w:abstractNumId w:val="14"/>
  </w:num>
  <w:num w:numId="4" w16cid:durableId="744031879">
    <w:abstractNumId w:val="16"/>
  </w:num>
  <w:num w:numId="5" w16cid:durableId="37052299">
    <w:abstractNumId w:val="39"/>
  </w:num>
  <w:num w:numId="6" w16cid:durableId="396049879">
    <w:abstractNumId w:val="28"/>
  </w:num>
  <w:num w:numId="7" w16cid:durableId="2015572033">
    <w:abstractNumId w:val="20"/>
  </w:num>
  <w:num w:numId="8" w16cid:durableId="1090542074">
    <w:abstractNumId w:val="1"/>
  </w:num>
  <w:num w:numId="9" w16cid:durableId="852498598">
    <w:abstractNumId w:val="21"/>
  </w:num>
  <w:num w:numId="10" w16cid:durableId="1535069960">
    <w:abstractNumId w:val="46"/>
  </w:num>
  <w:num w:numId="11" w16cid:durableId="1918124814">
    <w:abstractNumId w:val="12"/>
  </w:num>
  <w:num w:numId="12" w16cid:durableId="1248884031">
    <w:abstractNumId w:val="41"/>
  </w:num>
  <w:num w:numId="13" w16cid:durableId="201141211">
    <w:abstractNumId w:val="13"/>
  </w:num>
  <w:num w:numId="14" w16cid:durableId="353657434">
    <w:abstractNumId w:val="27"/>
  </w:num>
  <w:num w:numId="15" w16cid:durableId="575821847">
    <w:abstractNumId w:val="11"/>
  </w:num>
  <w:num w:numId="16" w16cid:durableId="1571695468">
    <w:abstractNumId w:val="10"/>
  </w:num>
  <w:num w:numId="17" w16cid:durableId="1328359633">
    <w:abstractNumId w:val="34"/>
  </w:num>
  <w:num w:numId="18" w16cid:durableId="980696428">
    <w:abstractNumId w:val="0"/>
  </w:num>
  <w:num w:numId="19" w16cid:durableId="1564489890">
    <w:abstractNumId w:val="35"/>
  </w:num>
  <w:num w:numId="20" w16cid:durableId="383221058">
    <w:abstractNumId w:val="38"/>
  </w:num>
  <w:num w:numId="21" w16cid:durableId="1172178977">
    <w:abstractNumId w:val="32"/>
  </w:num>
  <w:num w:numId="22" w16cid:durableId="1227837756">
    <w:abstractNumId w:val="29"/>
  </w:num>
  <w:num w:numId="23" w16cid:durableId="639454605">
    <w:abstractNumId w:val="45"/>
  </w:num>
  <w:num w:numId="24" w16cid:durableId="119766412">
    <w:abstractNumId w:val="17"/>
  </w:num>
  <w:num w:numId="25" w16cid:durableId="1557352089">
    <w:abstractNumId w:val="19"/>
  </w:num>
  <w:num w:numId="26" w16cid:durableId="1562132377">
    <w:abstractNumId w:val="5"/>
  </w:num>
  <w:num w:numId="27" w16cid:durableId="1103064071">
    <w:abstractNumId w:val="18"/>
  </w:num>
  <w:num w:numId="28" w16cid:durableId="1726635199">
    <w:abstractNumId w:val="37"/>
  </w:num>
  <w:num w:numId="29" w16cid:durableId="1235971961">
    <w:abstractNumId w:val="42"/>
  </w:num>
  <w:num w:numId="30" w16cid:durableId="31078043">
    <w:abstractNumId w:val="8"/>
  </w:num>
  <w:num w:numId="31" w16cid:durableId="1215772596">
    <w:abstractNumId w:val="44"/>
  </w:num>
  <w:num w:numId="32" w16cid:durableId="1548563731">
    <w:abstractNumId w:val="6"/>
  </w:num>
  <w:num w:numId="33" w16cid:durableId="393816521">
    <w:abstractNumId w:val="43"/>
  </w:num>
  <w:num w:numId="34" w16cid:durableId="209729461">
    <w:abstractNumId w:val="25"/>
  </w:num>
  <w:num w:numId="35" w16cid:durableId="1229224504">
    <w:abstractNumId w:val="15"/>
  </w:num>
  <w:num w:numId="36" w16cid:durableId="1470437338">
    <w:abstractNumId w:val="7"/>
  </w:num>
  <w:num w:numId="37" w16cid:durableId="1682124005">
    <w:abstractNumId w:val="23"/>
  </w:num>
  <w:num w:numId="38" w16cid:durableId="2104109217">
    <w:abstractNumId w:val="33"/>
  </w:num>
  <w:num w:numId="39" w16cid:durableId="178006824">
    <w:abstractNumId w:val="2"/>
  </w:num>
  <w:num w:numId="40" w16cid:durableId="10570422">
    <w:abstractNumId w:val="40"/>
  </w:num>
  <w:num w:numId="41" w16cid:durableId="1820922144">
    <w:abstractNumId w:val="22"/>
  </w:num>
  <w:num w:numId="42" w16cid:durableId="127014256">
    <w:abstractNumId w:val="9"/>
  </w:num>
  <w:num w:numId="43" w16cid:durableId="2121756344">
    <w:abstractNumId w:val="31"/>
  </w:num>
  <w:num w:numId="44" w16cid:durableId="1164009295">
    <w:abstractNumId w:val="3"/>
  </w:num>
  <w:num w:numId="45" w16cid:durableId="1618751832">
    <w:abstractNumId w:val="30"/>
  </w:num>
  <w:num w:numId="46" w16cid:durableId="968124608">
    <w:abstractNumId w:val="36"/>
  </w:num>
  <w:num w:numId="47" w16cid:durableId="20132690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182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3tTA2tjQzszAwMjdS0lEKTi0uzszPAykwqgUASr78uywAAAA="/>
  </w:docVars>
  <w:rsids>
    <w:rsidRoot w:val="003B5A3B"/>
    <w:rsid w:val="0000053E"/>
    <w:rsid w:val="0000275F"/>
    <w:rsid w:val="00002E77"/>
    <w:rsid w:val="0000409B"/>
    <w:rsid w:val="000114F8"/>
    <w:rsid w:val="00011DDF"/>
    <w:rsid w:val="00011F83"/>
    <w:rsid w:val="00012210"/>
    <w:rsid w:val="000133C8"/>
    <w:rsid w:val="00013951"/>
    <w:rsid w:val="00014F92"/>
    <w:rsid w:val="00015C11"/>
    <w:rsid w:val="00015C1D"/>
    <w:rsid w:val="00016D2C"/>
    <w:rsid w:val="000177F1"/>
    <w:rsid w:val="00020496"/>
    <w:rsid w:val="0002055B"/>
    <w:rsid w:val="000215F8"/>
    <w:rsid w:val="00021BBD"/>
    <w:rsid w:val="00021DF3"/>
    <w:rsid w:val="00022209"/>
    <w:rsid w:val="00022560"/>
    <w:rsid w:val="0002499F"/>
    <w:rsid w:val="00026E2E"/>
    <w:rsid w:val="00027911"/>
    <w:rsid w:val="00031A00"/>
    <w:rsid w:val="00033F40"/>
    <w:rsid w:val="00034A8D"/>
    <w:rsid w:val="00037643"/>
    <w:rsid w:val="00040AD9"/>
    <w:rsid w:val="00041FBC"/>
    <w:rsid w:val="00043E69"/>
    <w:rsid w:val="00045558"/>
    <w:rsid w:val="00045FEA"/>
    <w:rsid w:val="000476CB"/>
    <w:rsid w:val="0005091A"/>
    <w:rsid w:val="0005360C"/>
    <w:rsid w:val="00053F78"/>
    <w:rsid w:val="000569A3"/>
    <w:rsid w:val="00056EE3"/>
    <w:rsid w:val="00057549"/>
    <w:rsid w:val="00061052"/>
    <w:rsid w:val="000638CD"/>
    <w:rsid w:val="00065258"/>
    <w:rsid w:val="00065AF1"/>
    <w:rsid w:val="00066489"/>
    <w:rsid w:val="000716A5"/>
    <w:rsid w:val="0007172B"/>
    <w:rsid w:val="00072226"/>
    <w:rsid w:val="0007226F"/>
    <w:rsid w:val="0007305E"/>
    <w:rsid w:val="00073B97"/>
    <w:rsid w:val="0007401F"/>
    <w:rsid w:val="00074175"/>
    <w:rsid w:val="0007535C"/>
    <w:rsid w:val="00075CF4"/>
    <w:rsid w:val="000761BB"/>
    <w:rsid w:val="00076330"/>
    <w:rsid w:val="0007638D"/>
    <w:rsid w:val="000776FE"/>
    <w:rsid w:val="000778E9"/>
    <w:rsid w:val="00077C19"/>
    <w:rsid w:val="00077F9C"/>
    <w:rsid w:val="00080590"/>
    <w:rsid w:val="0008155F"/>
    <w:rsid w:val="00082070"/>
    <w:rsid w:val="0008250D"/>
    <w:rsid w:val="00082957"/>
    <w:rsid w:val="00083728"/>
    <w:rsid w:val="00084023"/>
    <w:rsid w:val="00084BB5"/>
    <w:rsid w:val="00085BBB"/>
    <w:rsid w:val="0009162D"/>
    <w:rsid w:val="000934F3"/>
    <w:rsid w:val="00093F6F"/>
    <w:rsid w:val="000958EF"/>
    <w:rsid w:val="000A1150"/>
    <w:rsid w:val="000A1770"/>
    <w:rsid w:val="000A18A1"/>
    <w:rsid w:val="000A3751"/>
    <w:rsid w:val="000A3DCB"/>
    <w:rsid w:val="000A496F"/>
    <w:rsid w:val="000A5D20"/>
    <w:rsid w:val="000A6AA7"/>
    <w:rsid w:val="000B120E"/>
    <w:rsid w:val="000B262D"/>
    <w:rsid w:val="000B2758"/>
    <w:rsid w:val="000B4267"/>
    <w:rsid w:val="000B56E2"/>
    <w:rsid w:val="000B7464"/>
    <w:rsid w:val="000C02D3"/>
    <w:rsid w:val="000C35A3"/>
    <w:rsid w:val="000C5508"/>
    <w:rsid w:val="000D0019"/>
    <w:rsid w:val="000D1831"/>
    <w:rsid w:val="000D1EB5"/>
    <w:rsid w:val="000D318C"/>
    <w:rsid w:val="000D50BB"/>
    <w:rsid w:val="000E174F"/>
    <w:rsid w:val="000E2A1B"/>
    <w:rsid w:val="000E3373"/>
    <w:rsid w:val="000E402D"/>
    <w:rsid w:val="000E448D"/>
    <w:rsid w:val="000E530F"/>
    <w:rsid w:val="000E5FBF"/>
    <w:rsid w:val="000E6FEF"/>
    <w:rsid w:val="000E7C98"/>
    <w:rsid w:val="000F1FB1"/>
    <w:rsid w:val="000F2244"/>
    <w:rsid w:val="000F2EA9"/>
    <w:rsid w:val="000F4A3B"/>
    <w:rsid w:val="000F5186"/>
    <w:rsid w:val="000F55C3"/>
    <w:rsid w:val="0010102F"/>
    <w:rsid w:val="00101457"/>
    <w:rsid w:val="00103243"/>
    <w:rsid w:val="0010343A"/>
    <w:rsid w:val="00107690"/>
    <w:rsid w:val="00107FF6"/>
    <w:rsid w:val="00110E98"/>
    <w:rsid w:val="00111588"/>
    <w:rsid w:val="00111607"/>
    <w:rsid w:val="00111C7E"/>
    <w:rsid w:val="0011269A"/>
    <w:rsid w:val="00113551"/>
    <w:rsid w:val="001142C4"/>
    <w:rsid w:val="001143F0"/>
    <w:rsid w:val="00116014"/>
    <w:rsid w:val="00116C75"/>
    <w:rsid w:val="00117AC0"/>
    <w:rsid w:val="00117B7F"/>
    <w:rsid w:val="00120939"/>
    <w:rsid w:val="00120F93"/>
    <w:rsid w:val="0012154E"/>
    <w:rsid w:val="00121EDF"/>
    <w:rsid w:val="00121FEB"/>
    <w:rsid w:val="001224DD"/>
    <w:rsid w:val="0012257F"/>
    <w:rsid w:val="00123216"/>
    <w:rsid w:val="00123965"/>
    <w:rsid w:val="00123A8A"/>
    <w:rsid w:val="00124612"/>
    <w:rsid w:val="00126FB6"/>
    <w:rsid w:val="001273E9"/>
    <w:rsid w:val="00134ECF"/>
    <w:rsid w:val="0013594D"/>
    <w:rsid w:val="001367DA"/>
    <w:rsid w:val="00142953"/>
    <w:rsid w:val="00143E4B"/>
    <w:rsid w:val="00144477"/>
    <w:rsid w:val="0014498C"/>
    <w:rsid w:val="00145F26"/>
    <w:rsid w:val="001477B3"/>
    <w:rsid w:val="001507B1"/>
    <w:rsid w:val="001515E5"/>
    <w:rsid w:val="00152100"/>
    <w:rsid w:val="00152244"/>
    <w:rsid w:val="001539FB"/>
    <w:rsid w:val="00153ADB"/>
    <w:rsid w:val="001541FC"/>
    <w:rsid w:val="001564AE"/>
    <w:rsid w:val="00156FEF"/>
    <w:rsid w:val="001648E4"/>
    <w:rsid w:val="0016720A"/>
    <w:rsid w:val="00171A65"/>
    <w:rsid w:val="00174790"/>
    <w:rsid w:val="0017767D"/>
    <w:rsid w:val="0018027E"/>
    <w:rsid w:val="001819FF"/>
    <w:rsid w:val="00183C05"/>
    <w:rsid w:val="00183C98"/>
    <w:rsid w:val="00186BDD"/>
    <w:rsid w:val="00187F38"/>
    <w:rsid w:val="001921E0"/>
    <w:rsid w:val="00193337"/>
    <w:rsid w:val="001936C3"/>
    <w:rsid w:val="00194F06"/>
    <w:rsid w:val="00194F48"/>
    <w:rsid w:val="001A050A"/>
    <w:rsid w:val="001A060F"/>
    <w:rsid w:val="001A1B6D"/>
    <w:rsid w:val="001A3048"/>
    <w:rsid w:val="001A3E71"/>
    <w:rsid w:val="001A3FED"/>
    <w:rsid w:val="001A470D"/>
    <w:rsid w:val="001A56BC"/>
    <w:rsid w:val="001A5AE7"/>
    <w:rsid w:val="001A5E40"/>
    <w:rsid w:val="001A70DE"/>
    <w:rsid w:val="001A794F"/>
    <w:rsid w:val="001A7FBB"/>
    <w:rsid w:val="001B4BA0"/>
    <w:rsid w:val="001B4FA6"/>
    <w:rsid w:val="001B523B"/>
    <w:rsid w:val="001B5D53"/>
    <w:rsid w:val="001C137B"/>
    <w:rsid w:val="001C5402"/>
    <w:rsid w:val="001C5EEA"/>
    <w:rsid w:val="001C75FA"/>
    <w:rsid w:val="001C7D4C"/>
    <w:rsid w:val="001D0D2E"/>
    <w:rsid w:val="001D33CA"/>
    <w:rsid w:val="001D39F5"/>
    <w:rsid w:val="001D3D37"/>
    <w:rsid w:val="001D6561"/>
    <w:rsid w:val="001E1E6F"/>
    <w:rsid w:val="001E2EC3"/>
    <w:rsid w:val="001E6110"/>
    <w:rsid w:val="001F0310"/>
    <w:rsid w:val="001F07B4"/>
    <w:rsid w:val="001F101A"/>
    <w:rsid w:val="001F1CD4"/>
    <w:rsid w:val="001F2D2B"/>
    <w:rsid w:val="001F38A5"/>
    <w:rsid w:val="001F47B2"/>
    <w:rsid w:val="001F4BC3"/>
    <w:rsid w:val="001F6675"/>
    <w:rsid w:val="001F78A2"/>
    <w:rsid w:val="002003C6"/>
    <w:rsid w:val="00200487"/>
    <w:rsid w:val="0020198D"/>
    <w:rsid w:val="00202867"/>
    <w:rsid w:val="00204346"/>
    <w:rsid w:val="00204938"/>
    <w:rsid w:val="00204E39"/>
    <w:rsid w:val="0020596F"/>
    <w:rsid w:val="0020614F"/>
    <w:rsid w:val="00210FCA"/>
    <w:rsid w:val="00211F91"/>
    <w:rsid w:val="00223C29"/>
    <w:rsid w:val="0022427E"/>
    <w:rsid w:val="00226C44"/>
    <w:rsid w:val="00226EEC"/>
    <w:rsid w:val="00227E0A"/>
    <w:rsid w:val="00227F64"/>
    <w:rsid w:val="00232BBD"/>
    <w:rsid w:val="0023406B"/>
    <w:rsid w:val="0023418B"/>
    <w:rsid w:val="00237E71"/>
    <w:rsid w:val="002414A8"/>
    <w:rsid w:val="002415C2"/>
    <w:rsid w:val="00241CCF"/>
    <w:rsid w:val="002453C9"/>
    <w:rsid w:val="00250FA5"/>
    <w:rsid w:val="00251C42"/>
    <w:rsid w:val="00251F8F"/>
    <w:rsid w:val="00253CCC"/>
    <w:rsid w:val="0025402F"/>
    <w:rsid w:val="00255B3A"/>
    <w:rsid w:val="002560B6"/>
    <w:rsid w:val="00261B17"/>
    <w:rsid w:val="0026530D"/>
    <w:rsid w:val="00265D9B"/>
    <w:rsid w:val="00266353"/>
    <w:rsid w:val="00266856"/>
    <w:rsid w:val="00266AA0"/>
    <w:rsid w:val="0026755D"/>
    <w:rsid w:val="00272FFF"/>
    <w:rsid w:val="0027474D"/>
    <w:rsid w:val="002747B4"/>
    <w:rsid w:val="00274C82"/>
    <w:rsid w:val="00275956"/>
    <w:rsid w:val="00275ED9"/>
    <w:rsid w:val="00281E27"/>
    <w:rsid w:val="00282781"/>
    <w:rsid w:val="00283A90"/>
    <w:rsid w:val="00284E24"/>
    <w:rsid w:val="002857DA"/>
    <w:rsid w:val="00286CFA"/>
    <w:rsid w:val="002876DD"/>
    <w:rsid w:val="00290393"/>
    <w:rsid w:val="0029197A"/>
    <w:rsid w:val="0029372C"/>
    <w:rsid w:val="00294354"/>
    <w:rsid w:val="002949C2"/>
    <w:rsid w:val="00295029"/>
    <w:rsid w:val="00296018"/>
    <w:rsid w:val="00297585"/>
    <w:rsid w:val="002A10CF"/>
    <w:rsid w:val="002A1CD2"/>
    <w:rsid w:val="002A21CE"/>
    <w:rsid w:val="002A47CE"/>
    <w:rsid w:val="002A5BA0"/>
    <w:rsid w:val="002A5F5A"/>
    <w:rsid w:val="002A6342"/>
    <w:rsid w:val="002A777E"/>
    <w:rsid w:val="002B02C7"/>
    <w:rsid w:val="002B4026"/>
    <w:rsid w:val="002B5F4B"/>
    <w:rsid w:val="002B6859"/>
    <w:rsid w:val="002B7224"/>
    <w:rsid w:val="002C0525"/>
    <w:rsid w:val="002C0846"/>
    <w:rsid w:val="002C0EF8"/>
    <w:rsid w:val="002C0F97"/>
    <w:rsid w:val="002C4EAB"/>
    <w:rsid w:val="002C4FA1"/>
    <w:rsid w:val="002C53D1"/>
    <w:rsid w:val="002C57A2"/>
    <w:rsid w:val="002C57FB"/>
    <w:rsid w:val="002C5D52"/>
    <w:rsid w:val="002C691A"/>
    <w:rsid w:val="002D1516"/>
    <w:rsid w:val="002D19F9"/>
    <w:rsid w:val="002D1CDC"/>
    <w:rsid w:val="002D2A15"/>
    <w:rsid w:val="002D4AD3"/>
    <w:rsid w:val="002E0A1F"/>
    <w:rsid w:val="002E1B7F"/>
    <w:rsid w:val="002E1BBF"/>
    <w:rsid w:val="002E2866"/>
    <w:rsid w:val="002E502C"/>
    <w:rsid w:val="002E7FD7"/>
    <w:rsid w:val="002F035A"/>
    <w:rsid w:val="002F1057"/>
    <w:rsid w:val="002F1368"/>
    <w:rsid w:val="002F2D02"/>
    <w:rsid w:val="002F38F1"/>
    <w:rsid w:val="002F4E9B"/>
    <w:rsid w:val="002F7B53"/>
    <w:rsid w:val="00300A22"/>
    <w:rsid w:val="00303455"/>
    <w:rsid w:val="00306EBB"/>
    <w:rsid w:val="00307111"/>
    <w:rsid w:val="00307B74"/>
    <w:rsid w:val="00310ED4"/>
    <w:rsid w:val="00313E4E"/>
    <w:rsid w:val="003148FA"/>
    <w:rsid w:val="003151E1"/>
    <w:rsid w:val="00316A42"/>
    <w:rsid w:val="00317653"/>
    <w:rsid w:val="00321437"/>
    <w:rsid w:val="00321587"/>
    <w:rsid w:val="0032311C"/>
    <w:rsid w:val="00323E97"/>
    <w:rsid w:val="00325CFD"/>
    <w:rsid w:val="00325DD0"/>
    <w:rsid w:val="00326097"/>
    <w:rsid w:val="003270F7"/>
    <w:rsid w:val="003271EC"/>
    <w:rsid w:val="00327AA1"/>
    <w:rsid w:val="003307EC"/>
    <w:rsid w:val="00331BB2"/>
    <w:rsid w:val="00331FF8"/>
    <w:rsid w:val="00333205"/>
    <w:rsid w:val="003345F3"/>
    <w:rsid w:val="0033592C"/>
    <w:rsid w:val="00335E91"/>
    <w:rsid w:val="0034029A"/>
    <w:rsid w:val="00342546"/>
    <w:rsid w:val="00342B75"/>
    <w:rsid w:val="00343AF8"/>
    <w:rsid w:val="00345F7B"/>
    <w:rsid w:val="00346748"/>
    <w:rsid w:val="00347034"/>
    <w:rsid w:val="00350A41"/>
    <w:rsid w:val="003521EA"/>
    <w:rsid w:val="00352D7A"/>
    <w:rsid w:val="0035408D"/>
    <w:rsid w:val="00354AA1"/>
    <w:rsid w:val="003558AF"/>
    <w:rsid w:val="003562C7"/>
    <w:rsid w:val="003574B2"/>
    <w:rsid w:val="00360730"/>
    <w:rsid w:val="003613FE"/>
    <w:rsid w:val="00361BE1"/>
    <w:rsid w:val="00361ED2"/>
    <w:rsid w:val="00362501"/>
    <w:rsid w:val="00362855"/>
    <w:rsid w:val="003630D4"/>
    <w:rsid w:val="0037079B"/>
    <w:rsid w:val="00371C3B"/>
    <w:rsid w:val="003764E1"/>
    <w:rsid w:val="00376E7F"/>
    <w:rsid w:val="003803F1"/>
    <w:rsid w:val="00380E87"/>
    <w:rsid w:val="00381729"/>
    <w:rsid w:val="00382CEC"/>
    <w:rsid w:val="00382FD0"/>
    <w:rsid w:val="0038353E"/>
    <w:rsid w:val="00384594"/>
    <w:rsid w:val="003848DF"/>
    <w:rsid w:val="00385888"/>
    <w:rsid w:val="00386B95"/>
    <w:rsid w:val="00386F49"/>
    <w:rsid w:val="003874E8"/>
    <w:rsid w:val="00390F30"/>
    <w:rsid w:val="0039198B"/>
    <w:rsid w:val="0039225D"/>
    <w:rsid w:val="0039326C"/>
    <w:rsid w:val="0039336C"/>
    <w:rsid w:val="003939E8"/>
    <w:rsid w:val="00394088"/>
    <w:rsid w:val="003959DB"/>
    <w:rsid w:val="00397EE4"/>
    <w:rsid w:val="003A1584"/>
    <w:rsid w:val="003A63AE"/>
    <w:rsid w:val="003A6739"/>
    <w:rsid w:val="003A69CD"/>
    <w:rsid w:val="003A757B"/>
    <w:rsid w:val="003B03CC"/>
    <w:rsid w:val="003B1843"/>
    <w:rsid w:val="003B28B8"/>
    <w:rsid w:val="003B30CF"/>
    <w:rsid w:val="003B4B95"/>
    <w:rsid w:val="003B5A3B"/>
    <w:rsid w:val="003C0738"/>
    <w:rsid w:val="003C3095"/>
    <w:rsid w:val="003C40F7"/>
    <w:rsid w:val="003C4614"/>
    <w:rsid w:val="003C6272"/>
    <w:rsid w:val="003D1417"/>
    <w:rsid w:val="003D1802"/>
    <w:rsid w:val="003D1F9D"/>
    <w:rsid w:val="003D2638"/>
    <w:rsid w:val="003D2C67"/>
    <w:rsid w:val="003D5627"/>
    <w:rsid w:val="003D5745"/>
    <w:rsid w:val="003D5D88"/>
    <w:rsid w:val="003D688E"/>
    <w:rsid w:val="003D6C62"/>
    <w:rsid w:val="003E075F"/>
    <w:rsid w:val="003E0E6B"/>
    <w:rsid w:val="003E17C1"/>
    <w:rsid w:val="003E2047"/>
    <w:rsid w:val="003E2375"/>
    <w:rsid w:val="003E3167"/>
    <w:rsid w:val="003E783F"/>
    <w:rsid w:val="003F1691"/>
    <w:rsid w:val="003F2990"/>
    <w:rsid w:val="003F33DC"/>
    <w:rsid w:val="003F348C"/>
    <w:rsid w:val="003F3A78"/>
    <w:rsid w:val="00402807"/>
    <w:rsid w:val="00404486"/>
    <w:rsid w:val="004045C5"/>
    <w:rsid w:val="004117E0"/>
    <w:rsid w:val="00414B59"/>
    <w:rsid w:val="00416622"/>
    <w:rsid w:val="004204CB"/>
    <w:rsid w:val="0042437F"/>
    <w:rsid w:val="00424C4E"/>
    <w:rsid w:val="0042754F"/>
    <w:rsid w:val="004309C2"/>
    <w:rsid w:val="00430C1D"/>
    <w:rsid w:val="004323D2"/>
    <w:rsid w:val="00432DDB"/>
    <w:rsid w:val="00433394"/>
    <w:rsid w:val="00433F18"/>
    <w:rsid w:val="00435492"/>
    <w:rsid w:val="00435B22"/>
    <w:rsid w:val="004365AC"/>
    <w:rsid w:val="004377F6"/>
    <w:rsid w:val="004402AB"/>
    <w:rsid w:val="00441909"/>
    <w:rsid w:val="00442FBB"/>
    <w:rsid w:val="00443F10"/>
    <w:rsid w:val="00444C42"/>
    <w:rsid w:val="004467E0"/>
    <w:rsid w:val="00447072"/>
    <w:rsid w:val="00447AAB"/>
    <w:rsid w:val="00447E31"/>
    <w:rsid w:val="004501E1"/>
    <w:rsid w:val="0045199B"/>
    <w:rsid w:val="00452C21"/>
    <w:rsid w:val="00452F87"/>
    <w:rsid w:val="00455BF3"/>
    <w:rsid w:val="004565F2"/>
    <w:rsid w:val="004567F1"/>
    <w:rsid w:val="00457328"/>
    <w:rsid w:val="00461B03"/>
    <w:rsid w:val="00462324"/>
    <w:rsid w:val="00462B23"/>
    <w:rsid w:val="0046309E"/>
    <w:rsid w:val="004658D6"/>
    <w:rsid w:val="00465CE1"/>
    <w:rsid w:val="00465E2B"/>
    <w:rsid w:val="0046737E"/>
    <w:rsid w:val="00470362"/>
    <w:rsid w:val="00471BA6"/>
    <w:rsid w:val="0047224F"/>
    <w:rsid w:val="00473139"/>
    <w:rsid w:val="00473DEC"/>
    <w:rsid w:val="00474920"/>
    <w:rsid w:val="004758AA"/>
    <w:rsid w:val="00476D44"/>
    <w:rsid w:val="0047735D"/>
    <w:rsid w:val="00480270"/>
    <w:rsid w:val="00483716"/>
    <w:rsid w:val="00483980"/>
    <w:rsid w:val="00484698"/>
    <w:rsid w:val="00484CE0"/>
    <w:rsid w:val="00485224"/>
    <w:rsid w:val="004854E6"/>
    <w:rsid w:val="00485DF9"/>
    <w:rsid w:val="0048605A"/>
    <w:rsid w:val="00486C90"/>
    <w:rsid w:val="004909FF"/>
    <w:rsid w:val="00490C67"/>
    <w:rsid w:val="004913F2"/>
    <w:rsid w:val="00492E20"/>
    <w:rsid w:val="00494C1A"/>
    <w:rsid w:val="0049663E"/>
    <w:rsid w:val="00496DF9"/>
    <w:rsid w:val="00497903"/>
    <w:rsid w:val="004A119C"/>
    <w:rsid w:val="004A1DE6"/>
    <w:rsid w:val="004A202A"/>
    <w:rsid w:val="004A27E9"/>
    <w:rsid w:val="004A290F"/>
    <w:rsid w:val="004A2A66"/>
    <w:rsid w:val="004A2FB9"/>
    <w:rsid w:val="004A305A"/>
    <w:rsid w:val="004A31CB"/>
    <w:rsid w:val="004A422E"/>
    <w:rsid w:val="004A523E"/>
    <w:rsid w:val="004A5B55"/>
    <w:rsid w:val="004A7857"/>
    <w:rsid w:val="004B2903"/>
    <w:rsid w:val="004B3E38"/>
    <w:rsid w:val="004B5F46"/>
    <w:rsid w:val="004B61A8"/>
    <w:rsid w:val="004B6488"/>
    <w:rsid w:val="004B7C19"/>
    <w:rsid w:val="004C1055"/>
    <w:rsid w:val="004C37B1"/>
    <w:rsid w:val="004C52E3"/>
    <w:rsid w:val="004C5A89"/>
    <w:rsid w:val="004C5CB2"/>
    <w:rsid w:val="004C68D8"/>
    <w:rsid w:val="004C7680"/>
    <w:rsid w:val="004D02C2"/>
    <w:rsid w:val="004D1645"/>
    <w:rsid w:val="004D185A"/>
    <w:rsid w:val="004D1E72"/>
    <w:rsid w:val="004D2170"/>
    <w:rsid w:val="004D2368"/>
    <w:rsid w:val="004D6092"/>
    <w:rsid w:val="004D7460"/>
    <w:rsid w:val="004D7E49"/>
    <w:rsid w:val="004E0219"/>
    <w:rsid w:val="004E16F0"/>
    <w:rsid w:val="004E20BB"/>
    <w:rsid w:val="004E2AC7"/>
    <w:rsid w:val="004E2B8A"/>
    <w:rsid w:val="004E5185"/>
    <w:rsid w:val="004E5E15"/>
    <w:rsid w:val="004E7981"/>
    <w:rsid w:val="004F0CF1"/>
    <w:rsid w:val="004F1A82"/>
    <w:rsid w:val="004F1D9C"/>
    <w:rsid w:val="004F21F9"/>
    <w:rsid w:val="004F4DD7"/>
    <w:rsid w:val="004F55C0"/>
    <w:rsid w:val="004F7612"/>
    <w:rsid w:val="00502E81"/>
    <w:rsid w:val="0050386C"/>
    <w:rsid w:val="00504982"/>
    <w:rsid w:val="00506930"/>
    <w:rsid w:val="00507C1D"/>
    <w:rsid w:val="00510211"/>
    <w:rsid w:val="005124E2"/>
    <w:rsid w:val="005125B5"/>
    <w:rsid w:val="00512D16"/>
    <w:rsid w:val="00513004"/>
    <w:rsid w:val="005135F4"/>
    <w:rsid w:val="005140F2"/>
    <w:rsid w:val="00515C21"/>
    <w:rsid w:val="00515EFE"/>
    <w:rsid w:val="00516AB0"/>
    <w:rsid w:val="005171A3"/>
    <w:rsid w:val="0052366C"/>
    <w:rsid w:val="00524678"/>
    <w:rsid w:val="00525459"/>
    <w:rsid w:val="00530229"/>
    <w:rsid w:val="00530898"/>
    <w:rsid w:val="005313A6"/>
    <w:rsid w:val="0053175E"/>
    <w:rsid w:val="00534413"/>
    <w:rsid w:val="00534553"/>
    <w:rsid w:val="00536C4E"/>
    <w:rsid w:val="005402A6"/>
    <w:rsid w:val="00540EE5"/>
    <w:rsid w:val="005411AA"/>
    <w:rsid w:val="0054303A"/>
    <w:rsid w:val="00543797"/>
    <w:rsid w:val="005449C5"/>
    <w:rsid w:val="005469B1"/>
    <w:rsid w:val="005477C3"/>
    <w:rsid w:val="00550DB8"/>
    <w:rsid w:val="00551727"/>
    <w:rsid w:val="00553AB1"/>
    <w:rsid w:val="00554B04"/>
    <w:rsid w:val="005554FC"/>
    <w:rsid w:val="005566E8"/>
    <w:rsid w:val="00556B0A"/>
    <w:rsid w:val="00560DCB"/>
    <w:rsid w:val="00561ABF"/>
    <w:rsid w:val="00562208"/>
    <w:rsid w:val="00563E2C"/>
    <w:rsid w:val="00565AE5"/>
    <w:rsid w:val="00566512"/>
    <w:rsid w:val="0057277D"/>
    <w:rsid w:val="00572F14"/>
    <w:rsid w:val="005733AC"/>
    <w:rsid w:val="0057570F"/>
    <w:rsid w:val="005761D4"/>
    <w:rsid w:val="005768C9"/>
    <w:rsid w:val="00576A07"/>
    <w:rsid w:val="00580B8C"/>
    <w:rsid w:val="00581CB1"/>
    <w:rsid w:val="005839B3"/>
    <w:rsid w:val="00583B74"/>
    <w:rsid w:val="00584DBD"/>
    <w:rsid w:val="00585DE8"/>
    <w:rsid w:val="00586AC2"/>
    <w:rsid w:val="00590CF7"/>
    <w:rsid w:val="00594143"/>
    <w:rsid w:val="00595310"/>
    <w:rsid w:val="005A0437"/>
    <w:rsid w:val="005A0582"/>
    <w:rsid w:val="005A0BBF"/>
    <w:rsid w:val="005A1C69"/>
    <w:rsid w:val="005A2FA3"/>
    <w:rsid w:val="005A3188"/>
    <w:rsid w:val="005A55F8"/>
    <w:rsid w:val="005A56A1"/>
    <w:rsid w:val="005A7E22"/>
    <w:rsid w:val="005B0845"/>
    <w:rsid w:val="005B0E7E"/>
    <w:rsid w:val="005B120C"/>
    <w:rsid w:val="005B24E0"/>
    <w:rsid w:val="005B2BEA"/>
    <w:rsid w:val="005B2E3D"/>
    <w:rsid w:val="005B3329"/>
    <w:rsid w:val="005B3D2D"/>
    <w:rsid w:val="005B50B0"/>
    <w:rsid w:val="005B648E"/>
    <w:rsid w:val="005C04B6"/>
    <w:rsid w:val="005C05F9"/>
    <w:rsid w:val="005C4C35"/>
    <w:rsid w:val="005C4EE9"/>
    <w:rsid w:val="005C6CD7"/>
    <w:rsid w:val="005D0A20"/>
    <w:rsid w:val="005D0F3A"/>
    <w:rsid w:val="005D33E8"/>
    <w:rsid w:val="005D35AE"/>
    <w:rsid w:val="005D380C"/>
    <w:rsid w:val="005D3959"/>
    <w:rsid w:val="005D5016"/>
    <w:rsid w:val="005D5C53"/>
    <w:rsid w:val="005D605E"/>
    <w:rsid w:val="005E0AA9"/>
    <w:rsid w:val="005E1786"/>
    <w:rsid w:val="005E26FA"/>
    <w:rsid w:val="005E2D12"/>
    <w:rsid w:val="005E2D3E"/>
    <w:rsid w:val="005E56DD"/>
    <w:rsid w:val="005E59BD"/>
    <w:rsid w:val="005F0706"/>
    <w:rsid w:val="005F28DE"/>
    <w:rsid w:val="005F586B"/>
    <w:rsid w:val="006001DF"/>
    <w:rsid w:val="00600DAB"/>
    <w:rsid w:val="006034C9"/>
    <w:rsid w:val="00603758"/>
    <w:rsid w:val="0060535A"/>
    <w:rsid w:val="00605603"/>
    <w:rsid w:val="00607EC7"/>
    <w:rsid w:val="00607F7C"/>
    <w:rsid w:val="00607FD4"/>
    <w:rsid w:val="00610E6B"/>
    <w:rsid w:val="00612749"/>
    <w:rsid w:val="00614601"/>
    <w:rsid w:val="006150A4"/>
    <w:rsid w:val="00615611"/>
    <w:rsid w:val="006168E6"/>
    <w:rsid w:val="00616A6B"/>
    <w:rsid w:val="00616FE8"/>
    <w:rsid w:val="0061778F"/>
    <w:rsid w:val="0062031F"/>
    <w:rsid w:val="00621F4A"/>
    <w:rsid w:val="006224C3"/>
    <w:rsid w:val="00622FA4"/>
    <w:rsid w:val="00624837"/>
    <w:rsid w:val="00634542"/>
    <w:rsid w:val="00636160"/>
    <w:rsid w:val="00641778"/>
    <w:rsid w:val="00642E0A"/>
    <w:rsid w:val="006444B3"/>
    <w:rsid w:val="00645FBA"/>
    <w:rsid w:val="00646086"/>
    <w:rsid w:val="00647D38"/>
    <w:rsid w:val="00650B5D"/>
    <w:rsid w:val="0065280A"/>
    <w:rsid w:val="00653360"/>
    <w:rsid w:val="00655233"/>
    <w:rsid w:val="006600F7"/>
    <w:rsid w:val="00660E3A"/>
    <w:rsid w:val="00661205"/>
    <w:rsid w:val="006631F3"/>
    <w:rsid w:val="006667F7"/>
    <w:rsid w:val="00666F1C"/>
    <w:rsid w:val="00667066"/>
    <w:rsid w:val="006678E1"/>
    <w:rsid w:val="00670110"/>
    <w:rsid w:val="0067108C"/>
    <w:rsid w:val="00674213"/>
    <w:rsid w:val="00675591"/>
    <w:rsid w:val="0067661A"/>
    <w:rsid w:val="006805DD"/>
    <w:rsid w:val="006808D8"/>
    <w:rsid w:val="006809E9"/>
    <w:rsid w:val="0068156B"/>
    <w:rsid w:val="00681B78"/>
    <w:rsid w:val="006849CD"/>
    <w:rsid w:val="00684E5F"/>
    <w:rsid w:val="0068610B"/>
    <w:rsid w:val="00686B2B"/>
    <w:rsid w:val="006937FB"/>
    <w:rsid w:val="006A081D"/>
    <w:rsid w:val="006A0DE8"/>
    <w:rsid w:val="006A1E8F"/>
    <w:rsid w:val="006A4BB9"/>
    <w:rsid w:val="006A7047"/>
    <w:rsid w:val="006A70A1"/>
    <w:rsid w:val="006B30CA"/>
    <w:rsid w:val="006B594B"/>
    <w:rsid w:val="006B59F8"/>
    <w:rsid w:val="006B60F9"/>
    <w:rsid w:val="006C1BEE"/>
    <w:rsid w:val="006C1D6E"/>
    <w:rsid w:val="006C1E1C"/>
    <w:rsid w:val="006C212E"/>
    <w:rsid w:val="006C4900"/>
    <w:rsid w:val="006C54DA"/>
    <w:rsid w:val="006C6135"/>
    <w:rsid w:val="006D02D0"/>
    <w:rsid w:val="006D085A"/>
    <w:rsid w:val="006E1455"/>
    <w:rsid w:val="006E40BA"/>
    <w:rsid w:val="006E59D4"/>
    <w:rsid w:val="006E61B5"/>
    <w:rsid w:val="006F21C8"/>
    <w:rsid w:val="006F3FEE"/>
    <w:rsid w:val="006F49C1"/>
    <w:rsid w:val="006F4DE1"/>
    <w:rsid w:val="007001DD"/>
    <w:rsid w:val="00701095"/>
    <w:rsid w:val="007045D1"/>
    <w:rsid w:val="007058DE"/>
    <w:rsid w:val="00705962"/>
    <w:rsid w:val="00710C9A"/>
    <w:rsid w:val="00711226"/>
    <w:rsid w:val="0071353B"/>
    <w:rsid w:val="00716395"/>
    <w:rsid w:val="00717309"/>
    <w:rsid w:val="0071739E"/>
    <w:rsid w:val="007178F4"/>
    <w:rsid w:val="0072014C"/>
    <w:rsid w:val="007203D6"/>
    <w:rsid w:val="0072140D"/>
    <w:rsid w:val="0072591A"/>
    <w:rsid w:val="00727426"/>
    <w:rsid w:val="007275C9"/>
    <w:rsid w:val="007305FA"/>
    <w:rsid w:val="00734AE4"/>
    <w:rsid w:val="00735DFE"/>
    <w:rsid w:val="00740F25"/>
    <w:rsid w:val="0074116F"/>
    <w:rsid w:val="00742D32"/>
    <w:rsid w:val="00742EF7"/>
    <w:rsid w:val="00745A8F"/>
    <w:rsid w:val="0074605D"/>
    <w:rsid w:val="00750F4C"/>
    <w:rsid w:val="00751231"/>
    <w:rsid w:val="007537D5"/>
    <w:rsid w:val="00756F06"/>
    <w:rsid w:val="00762D66"/>
    <w:rsid w:val="00762E77"/>
    <w:rsid w:val="00764C8A"/>
    <w:rsid w:val="007676DC"/>
    <w:rsid w:val="00767A7A"/>
    <w:rsid w:val="00774877"/>
    <w:rsid w:val="00775E47"/>
    <w:rsid w:val="007763F8"/>
    <w:rsid w:val="0078103E"/>
    <w:rsid w:val="00781374"/>
    <w:rsid w:val="0078226A"/>
    <w:rsid w:val="0078529F"/>
    <w:rsid w:val="007870AB"/>
    <w:rsid w:val="00787568"/>
    <w:rsid w:val="00790823"/>
    <w:rsid w:val="007911C4"/>
    <w:rsid w:val="007917BC"/>
    <w:rsid w:val="00791F84"/>
    <w:rsid w:val="0079212B"/>
    <w:rsid w:val="00792203"/>
    <w:rsid w:val="00793983"/>
    <w:rsid w:val="00794446"/>
    <w:rsid w:val="0079599B"/>
    <w:rsid w:val="00796AE1"/>
    <w:rsid w:val="007971DB"/>
    <w:rsid w:val="00797A8C"/>
    <w:rsid w:val="007A2E47"/>
    <w:rsid w:val="007A7285"/>
    <w:rsid w:val="007A7622"/>
    <w:rsid w:val="007B0009"/>
    <w:rsid w:val="007B1317"/>
    <w:rsid w:val="007B3ACD"/>
    <w:rsid w:val="007B3C64"/>
    <w:rsid w:val="007B58A9"/>
    <w:rsid w:val="007B673C"/>
    <w:rsid w:val="007B6B6B"/>
    <w:rsid w:val="007B6BB6"/>
    <w:rsid w:val="007B7F98"/>
    <w:rsid w:val="007C4380"/>
    <w:rsid w:val="007C4E02"/>
    <w:rsid w:val="007D0C95"/>
    <w:rsid w:val="007D200D"/>
    <w:rsid w:val="007D32DC"/>
    <w:rsid w:val="007D3674"/>
    <w:rsid w:val="007D3792"/>
    <w:rsid w:val="007D472F"/>
    <w:rsid w:val="007D4C1F"/>
    <w:rsid w:val="007E0BDA"/>
    <w:rsid w:val="007E0F99"/>
    <w:rsid w:val="007E26A8"/>
    <w:rsid w:val="007E3E95"/>
    <w:rsid w:val="007E794E"/>
    <w:rsid w:val="007F04E7"/>
    <w:rsid w:val="007F11CB"/>
    <w:rsid w:val="007F2E55"/>
    <w:rsid w:val="007F34C9"/>
    <w:rsid w:val="007F482C"/>
    <w:rsid w:val="007F4ABB"/>
    <w:rsid w:val="007F540F"/>
    <w:rsid w:val="007F5819"/>
    <w:rsid w:val="007F5E52"/>
    <w:rsid w:val="007F6D4E"/>
    <w:rsid w:val="007F6F00"/>
    <w:rsid w:val="008010EE"/>
    <w:rsid w:val="00802F22"/>
    <w:rsid w:val="00804ED1"/>
    <w:rsid w:val="0080512E"/>
    <w:rsid w:val="008056D4"/>
    <w:rsid w:val="00805F5D"/>
    <w:rsid w:val="0081191E"/>
    <w:rsid w:val="008131D6"/>
    <w:rsid w:val="00813295"/>
    <w:rsid w:val="00813F65"/>
    <w:rsid w:val="00815098"/>
    <w:rsid w:val="00815258"/>
    <w:rsid w:val="00815E5F"/>
    <w:rsid w:val="00817C6A"/>
    <w:rsid w:val="00820B90"/>
    <w:rsid w:val="008222B1"/>
    <w:rsid w:val="008229D8"/>
    <w:rsid w:val="008229DE"/>
    <w:rsid w:val="00823735"/>
    <w:rsid w:val="00824AA2"/>
    <w:rsid w:val="00825859"/>
    <w:rsid w:val="008258F7"/>
    <w:rsid w:val="00825B8F"/>
    <w:rsid w:val="00831609"/>
    <w:rsid w:val="0083180C"/>
    <w:rsid w:val="00831F4A"/>
    <w:rsid w:val="008328B5"/>
    <w:rsid w:val="00836D97"/>
    <w:rsid w:val="008426C4"/>
    <w:rsid w:val="008442D1"/>
    <w:rsid w:val="008447BE"/>
    <w:rsid w:val="00844BA9"/>
    <w:rsid w:val="00844D4B"/>
    <w:rsid w:val="00845F1A"/>
    <w:rsid w:val="0084629F"/>
    <w:rsid w:val="00847DA7"/>
    <w:rsid w:val="00850414"/>
    <w:rsid w:val="008517E4"/>
    <w:rsid w:val="008518A7"/>
    <w:rsid w:val="00852097"/>
    <w:rsid w:val="00852861"/>
    <w:rsid w:val="00853995"/>
    <w:rsid w:val="00854BC7"/>
    <w:rsid w:val="008553C9"/>
    <w:rsid w:val="008554B2"/>
    <w:rsid w:val="008554D7"/>
    <w:rsid w:val="00856A0E"/>
    <w:rsid w:val="00856D77"/>
    <w:rsid w:val="008609EB"/>
    <w:rsid w:val="0086163E"/>
    <w:rsid w:val="00862EC5"/>
    <w:rsid w:val="00864874"/>
    <w:rsid w:val="00864EB5"/>
    <w:rsid w:val="00865811"/>
    <w:rsid w:val="00865FCD"/>
    <w:rsid w:val="00866308"/>
    <w:rsid w:val="00866E4B"/>
    <w:rsid w:val="00867036"/>
    <w:rsid w:val="00870C5B"/>
    <w:rsid w:val="00871B7C"/>
    <w:rsid w:val="0087202B"/>
    <w:rsid w:val="008728C9"/>
    <w:rsid w:val="00873047"/>
    <w:rsid w:val="0087318F"/>
    <w:rsid w:val="00874E68"/>
    <w:rsid w:val="00876573"/>
    <w:rsid w:val="00876F95"/>
    <w:rsid w:val="00877CD3"/>
    <w:rsid w:val="00880755"/>
    <w:rsid w:val="0088165B"/>
    <w:rsid w:val="00881F07"/>
    <w:rsid w:val="00884772"/>
    <w:rsid w:val="00885597"/>
    <w:rsid w:val="00885D10"/>
    <w:rsid w:val="00886C13"/>
    <w:rsid w:val="00887C8D"/>
    <w:rsid w:val="00892EE2"/>
    <w:rsid w:val="00893288"/>
    <w:rsid w:val="00896472"/>
    <w:rsid w:val="008A2DF4"/>
    <w:rsid w:val="008A31FA"/>
    <w:rsid w:val="008A5D43"/>
    <w:rsid w:val="008B04D2"/>
    <w:rsid w:val="008B1286"/>
    <w:rsid w:val="008B177A"/>
    <w:rsid w:val="008B1C06"/>
    <w:rsid w:val="008B1FCF"/>
    <w:rsid w:val="008B2045"/>
    <w:rsid w:val="008B206D"/>
    <w:rsid w:val="008B2F42"/>
    <w:rsid w:val="008B2FA0"/>
    <w:rsid w:val="008B7297"/>
    <w:rsid w:val="008C06FA"/>
    <w:rsid w:val="008C226B"/>
    <w:rsid w:val="008C39D5"/>
    <w:rsid w:val="008C455F"/>
    <w:rsid w:val="008C757D"/>
    <w:rsid w:val="008D0269"/>
    <w:rsid w:val="008D1193"/>
    <w:rsid w:val="008D2FF3"/>
    <w:rsid w:val="008D3428"/>
    <w:rsid w:val="008D3893"/>
    <w:rsid w:val="008D3FBA"/>
    <w:rsid w:val="008D5649"/>
    <w:rsid w:val="008D6425"/>
    <w:rsid w:val="008E02A4"/>
    <w:rsid w:val="008E1707"/>
    <w:rsid w:val="008E2484"/>
    <w:rsid w:val="008E392D"/>
    <w:rsid w:val="008E40E2"/>
    <w:rsid w:val="008E4199"/>
    <w:rsid w:val="008E7BDE"/>
    <w:rsid w:val="008F120E"/>
    <w:rsid w:val="008F1508"/>
    <w:rsid w:val="008F47B1"/>
    <w:rsid w:val="008F6326"/>
    <w:rsid w:val="008F68B4"/>
    <w:rsid w:val="008F6C43"/>
    <w:rsid w:val="009002D8"/>
    <w:rsid w:val="0090042B"/>
    <w:rsid w:val="00901DD4"/>
    <w:rsid w:val="009022EF"/>
    <w:rsid w:val="00902414"/>
    <w:rsid w:val="0090275A"/>
    <w:rsid w:val="00902B99"/>
    <w:rsid w:val="00905DC9"/>
    <w:rsid w:val="00912EB3"/>
    <w:rsid w:val="009165FD"/>
    <w:rsid w:val="00916D4E"/>
    <w:rsid w:val="00920823"/>
    <w:rsid w:val="009218B3"/>
    <w:rsid w:val="00921F5D"/>
    <w:rsid w:val="00924731"/>
    <w:rsid w:val="00925561"/>
    <w:rsid w:val="00927DE8"/>
    <w:rsid w:val="009332E1"/>
    <w:rsid w:val="0093484E"/>
    <w:rsid w:val="00934A9E"/>
    <w:rsid w:val="0093500C"/>
    <w:rsid w:val="00937ADE"/>
    <w:rsid w:val="00940619"/>
    <w:rsid w:val="00940887"/>
    <w:rsid w:val="00940E59"/>
    <w:rsid w:val="00943495"/>
    <w:rsid w:val="00945DCC"/>
    <w:rsid w:val="0094747B"/>
    <w:rsid w:val="0094756B"/>
    <w:rsid w:val="0094757D"/>
    <w:rsid w:val="00947F9D"/>
    <w:rsid w:val="0095147D"/>
    <w:rsid w:val="009515E6"/>
    <w:rsid w:val="009530E9"/>
    <w:rsid w:val="00953C84"/>
    <w:rsid w:val="00956BF9"/>
    <w:rsid w:val="00960197"/>
    <w:rsid w:val="00960FC4"/>
    <w:rsid w:val="00961087"/>
    <w:rsid w:val="00961C81"/>
    <w:rsid w:val="00961D59"/>
    <w:rsid w:val="00962243"/>
    <w:rsid w:val="00962686"/>
    <w:rsid w:val="00963D58"/>
    <w:rsid w:val="00964ADD"/>
    <w:rsid w:val="00964D16"/>
    <w:rsid w:val="00964E44"/>
    <w:rsid w:val="009657D8"/>
    <w:rsid w:val="00966872"/>
    <w:rsid w:val="009713CC"/>
    <w:rsid w:val="00973238"/>
    <w:rsid w:val="00974F37"/>
    <w:rsid w:val="009753A5"/>
    <w:rsid w:val="00975C5A"/>
    <w:rsid w:val="00980D7F"/>
    <w:rsid w:val="00983717"/>
    <w:rsid w:val="0098424F"/>
    <w:rsid w:val="00985FD8"/>
    <w:rsid w:val="00986090"/>
    <w:rsid w:val="0098634E"/>
    <w:rsid w:val="009919D3"/>
    <w:rsid w:val="00993968"/>
    <w:rsid w:val="00993C28"/>
    <w:rsid w:val="00993E83"/>
    <w:rsid w:val="00994DE2"/>
    <w:rsid w:val="00994FA2"/>
    <w:rsid w:val="0099641B"/>
    <w:rsid w:val="00997FC8"/>
    <w:rsid w:val="009A0C12"/>
    <w:rsid w:val="009A2E44"/>
    <w:rsid w:val="009A39B4"/>
    <w:rsid w:val="009A5542"/>
    <w:rsid w:val="009A6038"/>
    <w:rsid w:val="009A6D4F"/>
    <w:rsid w:val="009B0AC3"/>
    <w:rsid w:val="009B0CFB"/>
    <w:rsid w:val="009B1573"/>
    <w:rsid w:val="009B2241"/>
    <w:rsid w:val="009B3411"/>
    <w:rsid w:val="009B3428"/>
    <w:rsid w:val="009B3DCA"/>
    <w:rsid w:val="009B47C5"/>
    <w:rsid w:val="009C01D8"/>
    <w:rsid w:val="009C1E39"/>
    <w:rsid w:val="009C3B32"/>
    <w:rsid w:val="009C4A3C"/>
    <w:rsid w:val="009C65A6"/>
    <w:rsid w:val="009C6C8A"/>
    <w:rsid w:val="009C6F6C"/>
    <w:rsid w:val="009D01D3"/>
    <w:rsid w:val="009D2346"/>
    <w:rsid w:val="009D67D2"/>
    <w:rsid w:val="009D7BFA"/>
    <w:rsid w:val="009D7E0C"/>
    <w:rsid w:val="009E11AD"/>
    <w:rsid w:val="009E312D"/>
    <w:rsid w:val="009E50A5"/>
    <w:rsid w:val="009E533D"/>
    <w:rsid w:val="009E5872"/>
    <w:rsid w:val="009E695A"/>
    <w:rsid w:val="009E7B63"/>
    <w:rsid w:val="009F2B7E"/>
    <w:rsid w:val="009F3C72"/>
    <w:rsid w:val="009F4250"/>
    <w:rsid w:val="009F456D"/>
    <w:rsid w:val="009F475B"/>
    <w:rsid w:val="009F61F6"/>
    <w:rsid w:val="00A00FB1"/>
    <w:rsid w:val="00A01E61"/>
    <w:rsid w:val="00A02A87"/>
    <w:rsid w:val="00A02FC9"/>
    <w:rsid w:val="00A03AC2"/>
    <w:rsid w:val="00A03FEA"/>
    <w:rsid w:val="00A04482"/>
    <w:rsid w:val="00A07CC1"/>
    <w:rsid w:val="00A07F37"/>
    <w:rsid w:val="00A1068F"/>
    <w:rsid w:val="00A11B89"/>
    <w:rsid w:val="00A13DAC"/>
    <w:rsid w:val="00A153AE"/>
    <w:rsid w:val="00A16622"/>
    <w:rsid w:val="00A17299"/>
    <w:rsid w:val="00A17AEF"/>
    <w:rsid w:val="00A202A1"/>
    <w:rsid w:val="00A20AEA"/>
    <w:rsid w:val="00A21F78"/>
    <w:rsid w:val="00A243C5"/>
    <w:rsid w:val="00A26A68"/>
    <w:rsid w:val="00A3234A"/>
    <w:rsid w:val="00A326A8"/>
    <w:rsid w:val="00A33E4D"/>
    <w:rsid w:val="00A3469C"/>
    <w:rsid w:val="00A3472A"/>
    <w:rsid w:val="00A34F72"/>
    <w:rsid w:val="00A353B6"/>
    <w:rsid w:val="00A41C12"/>
    <w:rsid w:val="00A427D6"/>
    <w:rsid w:val="00A42A89"/>
    <w:rsid w:val="00A4504B"/>
    <w:rsid w:val="00A466F5"/>
    <w:rsid w:val="00A4700A"/>
    <w:rsid w:val="00A511B7"/>
    <w:rsid w:val="00A519F3"/>
    <w:rsid w:val="00A53681"/>
    <w:rsid w:val="00A540BA"/>
    <w:rsid w:val="00A55F7B"/>
    <w:rsid w:val="00A564CC"/>
    <w:rsid w:val="00A56EBF"/>
    <w:rsid w:val="00A57A0C"/>
    <w:rsid w:val="00A6270F"/>
    <w:rsid w:val="00A62A25"/>
    <w:rsid w:val="00A64C2E"/>
    <w:rsid w:val="00A6787E"/>
    <w:rsid w:val="00A67BC0"/>
    <w:rsid w:val="00A704AB"/>
    <w:rsid w:val="00A711C1"/>
    <w:rsid w:val="00A72F67"/>
    <w:rsid w:val="00A742D7"/>
    <w:rsid w:val="00A744F6"/>
    <w:rsid w:val="00A7467D"/>
    <w:rsid w:val="00A768B3"/>
    <w:rsid w:val="00A7696F"/>
    <w:rsid w:val="00A80C72"/>
    <w:rsid w:val="00A849D3"/>
    <w:rsid w:val="00A85E28"/>
    <w:rsid w:val="00A90930"/>
    <w:rsid w:val="00A924CC"/>
    <w:rsid w:val="00A96338"/>
    <w:rsid w:val="00A967D0"/>
    <w:rsid w:val="00A97148"/>
    <w:rsid w:val="00A977BE"/>
    <w:rsid w:val="00A97B71"/>
    <w:rsid w:val="00A97BAB"/>
    <w:rsid w:val="00A97F1D"/>
    <w:rsid w:val="00AA1820"/>
    <w:rsid w:val="00AA3E9E"/>
    <w:rsid w:val="00AA40E8"/>
    <w:rsid w:val="00AA6473"/>
    <w:rsid w:val="00AA6CE1"/>
    <w:rsid w:val="00AA6D3D"/>
    <w:rsid w:val="00AB334C"/>
    <w:rsid w:val="00AB3D15"/>
    <w:rsid w:val="00AB49DD"/>
    <w:rsid w:val="00AB4B99"/>
    <w:rsid w:val="00AB57D0"/>
    <w:rsid w:val="00AB5991"/>
    <w:rsid w:val="00AC08ED"/>
    <w:rsid w:val="00AC0DB1"/>
    <w:rsid w:val="00AC103A"/>
    <w:rsid w:val="00AC3357"/>
    <w:rsid w:val="00AC4E0D"/>
    <w:rsid w:val="00AC4E12"/>
    <w:rsid w:val="00AC7BD4"/>
    <w:rsid w:val="00AD51BB"/>
    <w:rsid w:val="00AD6D96"/>
    <w:rsid w:val="00AD7E37"/>
    <w:rsid w:val="00AE0BC0"/>
    <w:rsid w:val="00AE2646"/>
    <w:rsid w:val="00AE5625"/>
    <w:rsid w:val="00AE633E"/>
    <w:rsid w:val="00AE655D"/>
    <w:rsid w:val="00AF02DE"/>
    <w:rsid w:val="00AF0A49"/>
    <w:rsid w:val="00AF33E5"/>
    <w:rsid w:val="00AF3A58"/>
    <w:rsid w:val="00AF3BBD"/>
    <w:rsid w:val="00AF42A4"/>
    <w:rsid w:val="00AF792F"/>
    <w:rsid w:val="00AF7B18"/>
    <w:rsid w:val="00AF7C00"/>
    <w:rsid w:val="00B00907"/>
    <w:rsid w:val="00B01CD9"/>
    <w:rsid w:val="00B0570C"/>
    <w:rsid w:val="00B06B2D"/>
    <w:rsid w:val="00B06F73"/>
    <w:rsid w:val="00B11476"/>
    <w:rsid w:val="00B117A6"/>
    <w:rsid w:val="00B129B6"/>
    <w:rsid w:val="00B136FD"/>
    <w:rsid w:val="00B1427E"/>
    <w:rsid w:val="00B17786"/>
    <w:rsid w:val="00B17CEE"/>
    <w:rsid w:val="00B2029B"/>
    <w:rsid w:val="00B210D0"/>
    <w:rsid w:val="00B211AB"/>
    <w:rsid w:val="00B2138E"/>
    <w:rsid w:val="00B25996"/>
    <w:rsid w:val="00B3232C"/>
    <w:rsid w:val="00B32E5F"/>
    <w:rsid w:val="00B33CCA"/>
    <w:rsid w:val="00B33D58"/>
    <w:rsid w:val="00B35583"/>
    <w:rsid w:val="00B36847"/>
    <w:rsid w:val="00B40437"/>
    <w:rsid w:val="00B40786"/>
    <w:rsid w:val="00B42F8A"/>
    <w:rsid w:val="00B42FC2"/>
    <w:rsid w:val="00B4388C"/>
    <w:rsid w:val="00B47673"/>
    <w:rsid w:val="00B508E3"/>
    <w:rsid w:val="00B52111"/>
    <w:rsid w:val="00B53CA3"/>
    <w:rsid w:val="00B55BFE"/>
    <w:rsid w:val="00B56537"/>
    <w:rsid w:val="00B56980"/>
    <w:rsid w:val="00B57A1D"/>
    <w:rsid w:val="00B607AE"/>
    <w:rsid w:val="00B63649"/>
    <w:rsid w:val="00B641EF"/>
    <w:rsid w:val="00B65FBD"/>
    <w:rsid w:val="00B66F03"/>
    <w:rsid w:val="00B7201C"/>
    <w:rsid w:val="00B72264"/>
    <w:rsid w:val="00B73CF4"/>
    <w:rsid w:val="00B73FC2"/>
    <w:rsid w:val="00B74A08"/>
    <w:rsid w:val="00B74CA5"/>
    <w:rsid w:val="00B8036F"/>
    <w:rsid w:val="00B81DDE"/>
    <w:rsid w:val="00B851FB"/>
    <w:rsid w:val="00B87917"/>
    <w:rsid w:val="00B87F18"/>
    <w:rsid w:val="00B90F64"/>
    <w:rsid w:val="00B9124D"/>
    <w:rsid w:val="00B93491"/>
    <w:rsid w:val="00B9552F"/>
    <w:rsid w:val="00B97D35"/>
    <w:rsid w:val="00BA0A93"/>
    <w:rsid w:val="00BA1D1F"/>
    <w:rsid w:val="00BA249B"/>
    <w:rsid w:val="00BA43FD"/>
    <w:rsid w:val="00BA4D72"/>
    <w:rsid w:val="00BA65AE"/>
    <w:rsid w:val="00BA753C"/>
    <w:rsid w:val="00BB0DFF"/>
    <w:rsid w:val="00BB118B"/>
    <w:rsid w:val="00BB1DD1"/>
    <w:rsid w:val="00BB2E9C"/>
    <w:rsid w:val="00BB514B"/>
    <w:rsid w:val="00BB6B0F"/>
    <w:rsid w:val="00BB7809"/>
    <w:rsid w:val="00BC1A72"/>
    <w:rsid w:val="00BC4813"/>
    <w:rsid w:val="00BC4888"/>
    <w:rsid w:val="00BC75D4"/>
    <w:rsid w:val="00BC7D78"/>
    <w:rsid w:val="00BD5A96"/>
    <w:rsid w:val="00BD5CDB"/>
    <w:rsid w:val="00BD62EA"/>
    <w:rsid w:val="00BD66A9"/>
    <w:rsid w:val="00BD7272"/>
    <w:rsid w:val="00BD7E67"/>
    <w:rsid w:val="00BE0604"/>
    <w:rsid w:val="00BE1136"/>
    <w:rsid w:val="00BE5898"/>
    <w:rsid w:val="00BE75E4"/>
    <w:rsid w:val="00BE7EA4"/>
    <w:rsid w:val="00BF07D2"/>
    <w:rsid w:val="00BF12C8"/>
    <w:rsid w:val="00BF1DD4"/>
    <w:rsid w:val="00BF213A"/>
    <w:rsid w:val="00BF23F6"/>
    <w:rsid w:val="00BF250C"/>
    <w:rsid w:val="00BF447A"/>
    <w:rsid w:val="00BF57FB"/>
    <w:rsid w:val="00BF588D"/>
    <w:rsid w:val="00BF6A31"/>
    <w:rsid w:val="00C01A7E"/>
    <w:rsid w:val="00C01C6C"/>
    <w:rsid w:val="00C039DC"/>
    <w:rsid w:val="00C0450D"/>
    <w:rsid w:val="00C072FC"/>
    <w:rsid w:val="00C117B9"/>
    <w:rsid w:val="00C11912"/>
    <w:rsid w:val="00C1358F"/>
    <w:rsid w:val="00C15343"/>
    <w:rsid w:val="00C1644D"/>
    <w:rsid w:val="00C17139"/>
    <w:rsid w:val="00C17630"/>
    <w:rsid w:val="00C206AB"/>
    <w:rsid w:val="00C20C9C"/>
    <w:rsid w:val="00C23CCA"/>
    <w:rsid w:val="00C26529"/>
    <w:rsid w:val="00C26E20"/>
    <w:rsid w:val="00C27D70"/>
    <w:rsid w:val="00C30ECB"/>
    <w:rsid w:val="00C3347A"/>
    <w:rsid w:val="00C34879"/>
    <w:rsid w:val="00C350CB"/>
    <w:rsid w:val="00C35867"/>
    <w:rsid w:val="00C3623D"/>
    <w:rsid w:val="00C36303"/>
    <w:rsid w:val="00C36D69"/>
    <w:rsid w:val="00C3770B"/>
    <w:rsid w:val="00C377F7"/>
    <w:rsid w:val="00C41CE7"/>
    <w:rsid w:val="00C4553D"/>
    <w:rsid w:val="00C50270"/>
    <w:rsid w:val="00C50E06"/>
    <w:rsid w:val="00C53AE6"/>
    <w:rsid w:val="00C5500D"/>
    <w:rsid w:val="00C55558"/>
    <w:rsid w:val="00C57ADA"/>
    <w:rsid w:val="00C658FA"/>
    <w:rsid w:val="00C6606B"/>
    <w:rsid w:val="00C6624E"/>
    <w:rsid w:val="00C666DC"/>
    <w:rsid w:val="00C743A1"/>
    <w:rsid w:val="00C7442A"/>
    <w:rsid w:val="00C76D34"/>
    <w:rsid w:val="00C7751D"/>
    <w:rsid w:val="00C80805"/>
    <w:rsid w:val="00C80AC5"/>
    <w:rsid w:val="00C82BAE"/>
    <w:rsid w:val="00C86F04"/>
    <w:rsid w:val="00C92893"/>
    <w:rsid w:val="00C947EC"/>
    <w:rsid w:val="00C94DC5"/>
    <w:rsid w:val="00C96D9D"/>
    <w:rsid w:val="00C97046"/>
    <w:rsid w:val="00C97C3D"/>
    <w:rsid w:val="00CA0618"/>
    <w:rsid w:val="00CA2DB0"/>
    <w:rsid w:val="00CA3052"/>
    <w:rsid w:val="00CA3FE1"/>
    <w:rsid w:val="00CA5E98"/>
    <w:rsid w:val="00CA649D"/>
    <w:rsid w:val="00CA6571"/>
    <w:rsid w:val="00CA7773"/>
    <w:rsid w:val="00CB01D4"/>
    <w:rsid w:val="00CB03C3"/>
    <w:rsid w:val="00CB0B6A"/>
    <w:rsid w:val="00CB2797"/>
    <w:rsid w:val="00CB539A"/>
    <w:rsid w:val="00CB7929"/>
    <w:rsid w:val="00CB7A97"/>
    <w:rsid w:val="00CC2CF3"/>
    <w:rsid w:val="00CC346C"/>
    <w:rsid w:val="00CC786E"/>
    <w:rsid w:val="00CD2773"/>
    <w:rsid w:val="00CD3E06"/>
    <w:rsid w:val="00CD4578"/>
    <w:rsid w:val="00CD48A1"/>
    <w:rsid w:val="00CD66B3"/>
    <w:rsid w:val="00CD7654"/>
    <w:rsid w:val="00CD7CE4"/>
    <w:rsid w:val="00CD7E64"/>
    <w:rsid w:val="00CE1420"/>
    <w:rsid w:val="00CE17E1"/>
    <w:rsid w:val="00CE18C1"/>
    <w:rsid w:val="00CE1F49"/>
    <w:rsid w:val="00CE7B32"/>
    <w:rsid w:val="00CF00DB"/>
    <w:rsid w:val="00CF372F"/>
    <w:rsid w:val="00CF6E33"/>
    <w:rsid w:val="00CF6F2A"/>
    <w:rsid w:val="00CF73ED"/>
    <w:rsid w:val="00D0147F"/>
    <w:rsid w:val="00D01563"/>
    <w:rsid w:val="00D01B2C"/>
    <w:rsid w:val="00D02F78"/>
    <w:rsid w:val="00D03199"/>
    <w:rsid w:val="00D06985"/>
    <w:rsid w:val="00D11BA6"/>
    <w:rsid w:val="00D1327D"/>
    <w:rsid w:val="00D14F98"/>
    <w:rsid w:val="00D20FA5"/>
    <w:rsid w:val="00D21936"/>
    <w:rsid w:val="00D269B0"/>
    <w:rsid w:val="00D2703F"/>
    <w:rsid w:val="00D27099"/>
    <w:rsid w:val="00D2769F"/>
    <w:rsid w:val="00D30D42"/>
    <w:rsid w:val="00D30D89"/>
    <w:rsid w:val="00D31D0B"/>
    <w:rsid w:val="00D33A78"/>
    <w:rsid w:val="00D3446C"/>
    <w:rsid w:val="00D34B68"/>
    <w:rsid w:val="00D3756A"/>
    <w:rsid w:val="00D37BB0"/>
    <w:rsid w:val="00D40095"/>
    <w:rsid w:val="00D414FC"/>
    <w:rsid w:val="00D42635"/>
    <w:rsid w:val="00D46732"/>
    <w:rsid w:val="00D516E6"/>
    <w:rsid w:val="00D52021"/>
    <w:rsid w:val="00D520BA"/>
    <w:rsid w:val="00D52445"/>
    <w:rsid w:val="00D524C4"/>
    <w:rsid w:val="00D53B28"/>
    <w:rsid w:val="00D53E07"/>
    <w:rsid w:val="00D54259"/>
    <w:rsid w:val="00D54501"/>
    <w:rsid w:val="00D54698"/>
    <w:rsid w:val="00D559C9"/>
    <w:rsid w:val="00D635CD"/>
    <w:rsid w:val="00D645AC"/>
    <w:rsid w:val="00D67B38"/>
    <w:rsid w:val="00D724B5"/>
    <w:rsid w:val="00D73054"/>
    <w:rsid w:val="00D730C7"/>
    <w:rsid w:val="00D73A2C"/>
    <w:rsid w:val="00D73B03"/>
    <w:rsid w:val="00D76B7E"/>
    <w:rsid w:val="00D80905"/>
    <w:rsid w:val="00D830F9"/>
    <w:rsid w:val="00D845D3"/>
    <w:rsid w:val="00D8733F"/>
    <w:rsid w:val="00D874C5"/>
    <w:rsid w:val="00D87920"/>
    <w:rsid w:val="00D87B77"/>
    <w:rsid w:val="00D87B80"/>
    <w:rsid w:val="00D9031C"/>
    <w:rsid w:val="00D913F6"/>
    <w:rsid w:val="00D92CE1"/>
    <w:rsid w:val="00D93737"/>
    <w:rsid w:val="00D9620F"/>
    <w:rsid w:val="00D963AE"/>
    <w:rsid w:val="00D974D5"/>
    <w:rsid w:val="00DA031B"/>
    <w:rsid w:val="00DA1955"/>
    <w:rsid w:val="00DA4AC9"/>
    <w:rsid w:val="00DA4B73"/>
    <w:rsid w:val="00DA5589"/>
    <w:rsid w:val="00DA5947"/>
    <w:rsid w:val="00DA6D30"/>
    <w:rsid w:val="00DB388C"/>
    <w:rsid w:val="00DB3891"/>
    <w:rsid w:val="00DC1676"/>
    <w:rsid w:val="00DC1AD3"/>
    <w:rsid w:val="00DC2841"/>
    <w:rsid w:val="00DC591B"/>
    <w:rsid w:val="00DC75B7"/>
    <w:rsid w:val="00DD066C"/>
    <w:rsid w:val="00DD1BCB"/>
    <w:rsid w:val="00DD1E19"/>
    <w:rsid w:val="00DD21C3"/>
    <w:rsid w:val="00DD2372"/>
    <w:rsid w:val="00DD2CE8"/>
    <w:rsid w:val="00DD3BE7"/>
    <w:rsid w:val="00DD4D61"/>
    <w:rsid w:val="00DD65F3"/>
    <w:rsid w:val="00DD7129"/>
    <w:rsid w:val="00DD761F"/>
    <w:rsid w:val="00DE2F1B"/>
    <w:rsid w:val="00DE34C4"/>
    <w:rsid w:val="00DE4015"/>
    <w:rsid w:val="00DE43F1"/>
    <w:rsid w:val="00DE5109"/>
    <w:rsid w:val="00DE59C8"/>
    <w:rsid w:val="00DE725D"/>
    <w:rsid w:val="00DE7344"/>
    <w:rsid w:val="00DF0D84"/>
    <w:rsid w:val="00DF13D4"/>
    <w:rsid w:val="00DF1C3A"/>
    <w:rsid w:val="00DF2239"/>
    <w:rsid w:val="00DF22C1"/>
    <w:rsid w:val="00DF27E9"/>
    <w:rsid w:val="00E020D2"/>
    <w:rsid w:val="00E021F1"/>
    <w:rsid w:val="00E0269A"/>
    <w:rsid w:val="00E0322C"/>
    <w:rsid w:val="00E04219"/>
    <w:rsid w:val="00E07D2F"/>
    <w:rsid w:val="00E110FC"/>
    <w:rsid w:val="00E11CA4"/>
    <w:rsid w:val="00E13497"/>
    <w:rsid w:val="00E13BF3"/>
    <w:rsid w:val="00E14ACE"/>
    <w:rsid w:val="00E206B2"/>
    <w:rsid w:val="00E22126"/>
    <w:rsid w:val="00E27752"/>
    <w:rsid w:val="00E31B8E"/>
    <w:rsid w:val="00E31F6C"/>
    <w:rsid w:val="00E349E8"/>
    <w:rsid w:val="00E34E14"/>
    <w:rsid w:val="00E35AE2"/>
    <w:rsid w:val="00E37DD8"/>
    <w:rsid w:val="00E4001D"/>
    <w:rsid w:val="00E4029C"/>
    <w:rsid w:val="00E40EB2"/>
    <w:rsid w:val="00E418F9"/>
    <w:rsid w:val="00E42D11"/>
    <w:rsid w:val="00E43790"/>
    <w:rsid w:val="00E439A3"/>
    <w:rsid w:val="00E44E38"/>
    <w:rsid w:val="00E45EDB"/>
    <w:rsid w:val="00E46522"/>
    <w:rsid w:val="00E47853"/>
    <w:rsid w:val="00E47F15"/>
    <w:rsid w:val="00E5012E"/>
    <w:rsid w:val="00E51934"/>
    <w:rsid w:val="00E56CEA"/>
    <w:rsid w:val="00E56E29"/>
    <w:rsid w:val="00E57DAC"/>
    <w:rsid w:val="00E57F24"/>
    <w:rsid w:val="00E64670"/>
    <w:rsid w:val="00E64A9E"/>
    <w:rsid w:val="00E64F9B"/>
    <w:rsid w:val="00E7184D"/>
    <w:rsid w:val="00E71A79"/>
    <w:rsid w:val="00E72231"/>
    <w:rsid w:val="00E72E41"/>
    <w:rsid w:val="00E737C0"/>
    <w:rsid w:val="00E756DD"/>
    <w:rsid w:val="00E76383"/>
    <w:rsid w:val="00E77281"/>
    <w:rsid w:val="00E77B28"/>
    <w:rsid w:val="00E8281C"/>
    <w:rsid w:val="00E84145"/>
    <w:rsid w:val="00E84A6F"/>
    <w:rsid w:val="00E87241"/>
    <w:rsid w:val="00E917B9"/>
    <w:rsid w:val="00E91C19"/>
    <w:rsid w:val="00E91C61"/>
    <w:rsid w:val="00E943B5"/>
    <w:rsid w:val="00E948A6"/>
    <w:rsid w:val="00E96197"/>
    <w:rsid w:val="00E96561"/>
    <w:rsid w:val="00E9698E"/>
    <w:rsid w:val="00E97BA3"/>
    <w:rsid w:val="00EA62E6"/>
    <w:rsid w:val="00EA67C0"/>
    <w:rsid w:val="00EB109E"/>
    <w:rsid w:val="00EB200C"/>
    <w:rsid w:val="00EB2148"/>
    <w:rsid w:val="00EB3869"/>
    <w:rsid w:val="00EB4ED7"/>
    <w:rsid w:val="00EB53AA"/>
    <w:rsid w:val="00EB69A0"/>
    <w:rsid w:val="00EB75AF"/>
    <w:rsid w:val="00EC2607"/>
    <w:rsid w:val="00EC291B"/>
    <w:rsid w:val="00EC2DA6"/>
    <w:rsid w:val="00EC36D5"/>
    <w:rsid w:val="00EC3C87"/>
    <w:rsid w:val="00EC5D0A"/>
    <w:rsid w:val="00EC6668"/>
    <w:rsid w:val="00EC78CB"/>
    <w:rsid w:val="00ED2254"/>
    <w:rsid w:val="00ED2661"/>
    <w:rsid w:val="00ED2DB0"/>
    <w:rsid w:val="00ED303C"/>
    <w:rsid w:val="00ED461B"/>
    <w:rsid w:val="00ED56EA"/>
    <w:rsid w:val="00EE0A38"/>
    <w:rsid w:val="00EE219F"/>
    <w:rsid w:val="00EE2281"/>
    <w:rsid w:val="00EE38A2"/>
    <w:rsid w:val="00EE4574"/>
    <w:rsid w:val="00EE73EA"/>
    <w:rsid w:val="00EE7538"/>
    <w:rsid w:val="00EF0A5B"/>
    <w:rsid w:val="00EF28F5"/>
    <w:rsid w:val="00EF3BD6"/>
    <w:rsid w:val="00EF4422"/>
    <w:rsid w:val="00F01EF3"/>
    <w:rsid w:val="00F01F93"/>
    <w:rsid w:val="00F03613"/>
    <w:rsid w:val="00F03885"/>
    <w:rsid w:val="00F04F57"/>
    <w:rsid w:val="00F0586A"/>
    <w:rsid w:val="00F11BE1"/>
    <w:rsid w:val="00F11D4F"/>
    <w:rsid w:val="00F11EE0"/>
    <w:rsid w:val="00F151C0"/>
    <w:rsid w:val="00F16920"/>
    <w:rsid w:val="00F16E70"/>
    <w:rsid w:val="00F17414"/>
    <w:rsid w:val="00F206CB"/>
    <w:rsid w:val="00F20745"/>
    <w:rsid w:val="00F20D83"/>
    <w:rsid w:val="00F214A6"/>
    <w:rsid w:val="00F22A02"/>
    <w:rsid w:val="00F238A8"/>
    <w:rsid w:val="00F25194"/>
    <w:rsid w:val="00F256E8"/>
    <w:rsid w:val="00F25C2A"/>
    <w:rsid w:val="00F2732E"/>
    <w:rsid w:val="00F340C6"/>
    <w:rsid w:val="00F35CEB"/>
    <w:rsid w:val="00F366B5"/>
    <w:rsid w:val="00F431B9"/>
    <w:rsid w:val="00F433A6"/>
    <w:rsid w:val="00F43E88"/>
    <w:rsid w:val="00F43EFB"/>
    <w:rsid w:val="00F455CE"/>
    <w:rsid w:val="00F47AA2"/>
    <w:rsid w:val="00F5281F"/>
    <w:rsid w:val="00F539E9"/>
    <w:rsid w:val="00F53EF8"/>
    <w:rsid w:val="00F5493A"/>
    <w:rsid w:val="00F555AB"/>
    <w:rsid w:val="00F55AC2"/>
    <w:rsid w:val="00F570B2"/>
    <w:rsid w:val="00F572AC"/>
    <w:rsid w:val="00F63FB5"/>
    <w:rsid w:val="00F64AF9"/>
    <w:rsid w:val="00F65826"/>
    <w:rsid w:val="00F66976"/>
    <w:rsid w:val="00F66D73"/>
    <w:rsid w:val="00F70D62"/>
    <w:rsid w:val="00F75289"/>
    <w:rsid w:val="00F75925"/>
    <w:rsid w:val="00F76DE3"/>
    <w:rsid w:val="00F80FE7"/>
    <w:rsid w:val="00F821B3"/>
    <w:rsid w:val="00F8436F"/>
    <w:rsid w:val="00F87BD9"/>
    <w:rsid w:val="00F908E8"/>
    <w:rsid w:val="00F91A11"/>
    <w:rsid w:val="00F92827"/>
    <w:rsid w:val="00F960A7"/>
    <w:rsid w:val="00FA0F9F"/>
    <w:rsid w:val="00FA1F04"/>
    <w:rsid w:val="00FA349E"/>
    <w:rsid w:val="00FA5AFF"/>
    <w:rsid w:val="00FA5B43"/>
    <w:rsid w:val="00FA6638"/>
    <w:rsid w:val="00FA6E3B"/>
    <w:rsid w:val="00FB1E54"/>
    <w:rsid w:val="00FB3DC0"/>
    <w:rsid w:val="00FB605B"/>
    <w:rsid w:val="00FB6384"/>
    <w:rsid w:val="00FB68DF"/>
    <w:rsid w:val="00FC1B9B"/>
    <w:rsid w:val="00FC3511"/>
    <w:rsid w:val="00FC3910"/>
    <w:rsid w:val="00FC561F"/>
    <w:rsid w:val="00FC65CA"/>
    <w:rsid w:val="00FC684F"/>
    <w:rsid w:val="00FC723E"/>
    <w:rsid w:val="00FC7385"/>
    <w:rsid w:val="00FC7AF3"/>
    <w:rsid w:val="00FD4009"/>
    <w:rsid w:val="00FD496D"/>
    <w:rsid w:val="00FD640B"/>
    <w:rsid w:val="00FE09C6"/>
    <w:rsid w:val="00FE2056"/>
    <w:rsid w:val="00FE2DF8"/>
    <w:rsid w:val="00FE3F4B"/>
    <w:rsid w:val="00FE3F84"/>
    <w:rsid w:val="00FE666F"/>
    <w:rsid w:val="00FE71B0"/>
    <w:rsid w:val="00FF006F"/>
    <w:rsid w:val="00FF0490"/>
    <w:rsid w:val="00FF501E"/>
    <w:rsid w:val="00FF5DFE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2273"/>
    <o:shapelayout v:ext="edit">
      <o:idmap v:ext="edit" data="1"/>
    </o:shapelayout>
  </w:shapeDefaults>
  <w:decimalSymbol w:val="."/>
  <w:listSeparator w:val=","/>
  <w14:docId w14:val="5A16F2CD"/>
  <w15:chartTrackingRefBased/>
  <w15:docId w15:val="{8ED537B8-B2CC-4496-8D94-030078EB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84D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B3232C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B3232C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B3232C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B3232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3232C"/>
  </w:style>
  <w:style w:type="paragraph" w:styleId="ListParagraph">
    <w:name w:val="List Paragraph"/>
    <w:basedOn w:val="Normal"/>
    <w:uiPriority w:val="34"/>
    <w:qFormat/>
    <w:rsid w:val="00B3232C"/>
    <w:pPr>
      <w:ind w:left="720"/>
    </w:pPr>
  </w:style>
  <w:style w:type="character" w:styleId="Hyperlink">
    <w:name w:val="Hyperlink"/>
    <w:uiPriority w:val="99"/>
    <w:rsid w:val="00B3232C"/>
    <w:rPr>
      <w:color w:val="0000FF"/>
      <w:u w:val="single"/>
    </w:rPr>
  </w:style>
  <w:style w:type="paragraph" w:styleId="Header">
    <w:name w:val="header"/>
    <w:basedOn w:val="Normal"/>
    <w:link w:val="HeaderChar"/>
    <w:rsid w:val="00B3232C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B3232C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B3232C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B3232C"/>
    <w:pPr>
      <w:numPr>
        <w:numId w:val="1"/>
      </w:numPr>
    </w:pPr>
  </w:style>
  <w:style w:type="paragraph" w:customStyle="1" w:styleId="Outlinenumbering">
    <w:name w:val="Outline numbering"/>
    <w:basedOn w:val="Normal"/>
    <w:rsid w:val="00B3232C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B3232C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3232C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3232C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3232C"/>
    <w:pPr>
      <w:spacing w:after="100" w:line="240" w:lineRule="auto"/>
      <w:ind w:left="202"/>
    </w:pPr>
  </w:style>
  <w:style w:type="character" w:customStyle="1" w:styleId="monofont">
    <w:name w:val="monofont"/>
    <w:basedOn w:val="DefaultParagraphFont"/>
    <w:rsid w:val="00D974D5"/>
  </w:style>
  <w:style w:type="table" w:styleId="TableGrid">
    <w:name w:val="Table Grid"/>
    <w:basedOn w:val="TableNormal"/>
    <w:rsid w:val="0043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0D0019"/>
  </w:style>
  <w:style w:type="character" w:customStyle="1" w:styleId="ordinal">
    <w:name w:val="ordinal"/>
    <w:basedOn w:val="DefaultParagraphFont"/>
    <w:rsid w:val="000D0019"/>
  </w:style>
  <w:style w:type="paragraph" w:styleId="TOC3">
    <w:name w:val="toc 3"/>
    <w:basedOn w:val="Normal"/>
    <w:next w:val="Normal"/>
    <w:autoRedefine/>
    <w:uiPriority w:val="39"/>
    <w:unhideWhenUsed/>
    <w:rsid w:val="00B3232C"/>
    <w:pPr>
      <w:spacing w:after="100" w:line="240" w:lineRule="auto"/>
      <w:ind w:left="403"/>
    </w:pPr>
  </w:style>
  <w:style w:type="numbering" w:customStyle="1" w:styleId="NoList1">
    <w:name w:val="No List1"/>
    <w:next w:val="NoList"/>
    <w:uiPriority w:val="99"/>
    <w:semiHidden/>
    <w:unhideWhenUsed/>
    <w:rsid w:val="00865FCD"/>
  </w:style>
  <w:style w:type="paragraph" w:customStyle="1" w:styleId="msonormal0">
    <w:name w:val="msonormal"/>
    <w:basedOn w:val="Normal"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65FCD"/>
    <w:rPr>
      <w:b/>
      <w:bCs/>
    </w:rPr>
  </w:style>
  <w:style w:type="character" w:styleId="Emphasis">
    <w:name w:val="Emphasis"/>
    <w:basedOn w:val="DefaultParagraphFont"/>
    <w:uiPriority w:val="20"/>
    <w:qFormat/>
    <w:rsid w:val="00865FCD"/>
    <w:rPr>
      <w:i/>
      <w:iCs/>
    </w:rPr>
  </w:style>
  <w:style w:type="paragraph" w:styleId="Caption">
    <w:name w:val="caption"/>
    <w:basedOn w:val="Normal"/>
    <w:next w:val="Normal"/>
    <w:unhideWhenUsed/>
    <w:rsid w:val="006C1BE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D6092"/>
    <w:rPr>
      <w:color w:val="808080"/>
    </w:rPr>
  </w:style>
  <w:style w:type="character" w:customStyle="1" w:styleId="Red">
    <w:name w:val="Red"/>
    <w:basedOn w:val="DefaultParagraphFont"/>
    <w:uiPriority w:val="1"/>
    <w:rsid w:val="004D6092"/>
    <w:rPr>
      <w:color w:val="FF0000"/>
    </w:rPr>
  </w:style>
  <w:style w:type="paragraph" w:customStyle="1" w:styleId="Code">
    <w:name w:val="Code"/>
    <w:basedOn w:val="Normal"/>
    <w:qFormat/>
    <w:rsid w:val="00B3232C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7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9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0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2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1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0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5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8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0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4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8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4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2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4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8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0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6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0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7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9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6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5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8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5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8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8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7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6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0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2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2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0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6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6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3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5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6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4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1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3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2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2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0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0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6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5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9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3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4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20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0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4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3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hollywood.compu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7E6A16303F84B7FA65EC4D63C2D7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98C93-BDB3-4A77-B3C2-A2E3FA9CC007}"/>
      </w:docPartPr>
      <w:docPartBody>
        <w:p w:rsidR="00F74C6A" w:rsidRDefault="00F35098" w:rsidP="00F35098">
          <w:pPr>
            <w:pStyle w:val="97E6A16303F84B7FA65EC4D63C2D7375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8B79842A4497E85CBBCED4969A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8CABC-24C1-45DA-BCCC-B1640A0C3A80}"/>
      </w:docPartPr>
      <w:docPartBody>
        <w:p w:rsidR="00F74C6A" w:rsidRDefault="00F35098" w:rsidP="00F35098">
          <w:pPr>
            <w:pStyle w:val="BE88B79842A4497E85CBBCED4969A153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3ABAE741BD4C0BB1B4D0ACE58EB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1DD2-A42E-4398-BD99-C4191E180D72}"/>
      </w:docPartPr>
      <w:docPartBody>
        <w:p w:rsidR="00F74C6A" w:rsidRDefault="00F35098" w:rsidP="00F35098">
          <w:pPr>
            <w:pStyle w:val="513ABAE741BD4C0BB1B4D0ACE58EBEF0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80E64AD1E4C1EAB10EC38627E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9D07-0986-4FFB-B54C-68F173382F1D}"/>
      </w:docPartPr>
      <w:docPartBody>
        <w:p w:rsidR="00F74C6A" w:rsidRDefault="00F35098" w:rsidP="00F35098">
          <w:pPr>
            <w:pStyle w:val="A5280E64AD1E4C1EAB10EC38627E354F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15F108158D4675BE755C4390901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5923E-9474-4B0C-A67D-E57473BEEF04}"/>
      </w:docPartPr>
      <w:docPartBody>
        <w:p w:rsidR="00F74C6A" w:rsidRDefault="00F35098" w:rsidP="00F35098">
          <w:pPr>
            <w:pStyle w:val="4815F108158D4675BE755C4390901F3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E7307428FC45BE8C8FBC2F2B29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5DCAE-B4FA-4244-9CA2-F2539B0150DB}"/>
      </w:docPartPr>
      <w:docPartBody>
        <w:p w:rsidR="00F74C6A" w:rsidRDefault="00F35098" w:rsidP="00F35098">
          <w:pPr>
            <w:pStyle w:val="30E7307428FC45BE8C8FBC2F2B29B925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838AC2CF044789A8897F511BD2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015CB-4DAA-46D2-96CD-2BBBB2CEE384}"/>
      </w:docPartPr>
      <w:docPartBody>
        <w:p w:rsidR="00F74C6A" w:rsidRDefault="00F35098" w:rsidP="00F35098">
          <w:pPr>
            <w:pStyle w:val="39838AC2CF044789A8897F511BD2BFCA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238792126D4995B6F36B11573CE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3999C-8FAB-4958-8A07-209A8B73320B}"/>
      </w:docPartPr>
      <w:docPartBody>
        <w:p w:rsidR="00F74C6A" w:rsidRDefault="00F35098" w:rsidP="00F35098">
          <w:pPr>
            <w:pStyle w:val="3A238792126D4995B6F36B11573CE6D7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6DC2A71D164152B08C0267C7A1A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8AFD-BE43-4C51-A297-B5CF125B4CC4}"/>
      </w:docPartPr>
      <w:docPartBody>
        <w:p w:rsidR="00F74C6A" w:rsidRDefault="00F35098" w:rsidP="00F35098">
          <w:pPr>
            <w:pStyle w:val="136DC2A71D164152B08C0267C7A1AC71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A7577F62AE4D44BDBF3C5E8F47E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008E1-6F7A-4058-AC70-5A2C5545ADC4}"/>
      </w:docPartPr>
      <w:docPartBody>
        <w:p w:rsidR="00F74C6A" w:rsidRDefault="00F35098" w:rsidP="00F35098">
          <w:pPr>
            <w:pStyle w:val="C3A7577F62AE4D44BDBF3C5E8F47EF31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C073EE73FA499594BC477A8BAD0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DD595-8D4C-47C8-B41C-04DC55051296}"/>
      </w:docPartPr>
      <w:docPartBody>
        <w:p w:rsidR="00F74C6A" w:rsidRDefault="00F35098" w:rsidP="00F35098">
          <w:pPr>
            <w:pStyle w:val="A9C073EE73FA499594BC477A8BAD0BE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4B360DE9374348806EC9D520786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E79F-9419-489B-8CAA-74DF9722848D}"/>
      </w:docPartPr>
      <w:docPartBody>
        <w:p w:rsidR="00F74C6A" w:rsidRDefault="00F35098" w:rsidP="00F35098">
          <w:pPr>
            <w:pStyle w:val="CD4B360DE9374348806EC9D520786B4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3AAE82424C4177BD9884BE32D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A727-F0C8-432A-987B-39DB0D573F89}"/>
      </w:docPartPr>
      <w:docPartBody>
        <w:p w:rsidR="00F74C6A" w:rsidRDefault="00F35098" w:rsidP="00F35098">
          <w:pPr>
            <w:pStyle w:val="413AAE82424C4177BD9884BE32D9C2DF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FEE183FD934D888D1EF64C199E1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86B27-888E-461B-9F17-DDCC2856A0E8}"/>
      </w:docPartPr>
      <w:docPartBody>
        <w:p w:rsidR="00F74C6A" w:rsidRDefault="00F35098" w:rsidP="00F35098">
          <w:pPr>
            <w:pStyle w:val="A7FEE183FD934D888D1EF64C199E154B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56C15839FE4D688AD09B0CB8D00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D7913-DE33-4056-99D8-E84F37FAFCA8}"/>
      </w:docPartPr>
      <w:docPartBody>
        <w:p w:rsidR="00F74C6A" w:rsidRDefault="00F35098" w:rsidP="00F35098">
          <w:pPr>
            <w:pStyle w:val="7B56C15839FE4D688AD09B0CB8D00BFD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7DE220F564969A71B9CC39F3FC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24663-B0AD-458C-A375-435852A0FAA0}"/>
      </w:docPartPr>
      <w:docPartBody>
        <w:p w:rsidR="00F74C6A" w:rsidRDefault="00F35098" w:rsidP="00F35098">
          <w:pPr>
            <w:pStyle w:val="7D47DE220F564969A71B9CC39F3FC2B3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F9978424744180A5D9EDAC3CA0B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5872F-7E69-4799-AC4C-2BA5F40A2BAA}"/>
      </w:docPartPr>
      <w:docPartBody>
        <w:p w:rsidR="00F74C6A" w:rsidRDefault="00F35098" w:rsidP="00F35098">
          <w:pPr>
            <w:pStyle w:val="0EF9978424744180A5D9EDAC3CA0BECF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3F44DAC7C644B98B24DCE951C3F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E0BF1-11CE-4BA4-8669-31A498DDCE18}"/>
      </w:docPartPr>
      <w:docPartBody>
        <w:p w:rsidR="00F74C6A" w:rsidRDefault="00F35098" w:rsidP="00F35098">
          <w:pPr>
            <w:pStyle w:val="423F44DAC7C644B98B24DCE951C3F7DD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F6E0B7C1594AB491513DA7504C5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C61C2-30C6-433B-A855-E8B8F808E1DE}"/>
      </w:docPartPr>
      <w:docPartBody>
        <w:p w:rsidR="00F74C6A" w:rsidRDefault="00F35098" w:rsidP="00F35098">
          <w:pPr>
            <w:pStyle w:val="CAF6E0B7C1594AB491513DA7504C5CE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CF038A107D40099DAC0F6380E6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DA394-983A-478D-BCA8-CB3498630F67}"/>
      </w:docPartPr>
      <w:docPartBody>
        <w:p w:rsidR="00F74C6A" w:rsidRDefault="00F35098" w:rsidP="00F35098">
          <w:pPr>
            <w:pStyle w:val="00CF038A107D40099DAC0F6380E69958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C22BDDB1F7453DA67219026F6E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44C28-AE3B-4C18-8A53-F54B1AD07FA2}"/>
      </w:docPartPr>
      <w:docPartBody>
        <w:p w:rsidR="00F74C6A" w:rsidRDefault="00F35098" w:rsidP="00F35098">
          <w:pPr>
            <w:pStyle w:val="5DC22BDDB1F7453DA67219026F6E226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254DAF7A474ECDAFD464F25D6CB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44285-BD9E-42A7-B990-C747071D88DF}"/>
      </w:docPartPr>
      <w:docPartBody>
        <w:p w:rsidR="003A4FCB" w:rsidRDefault="004A2599" w:rsidP="004A2599">
          <w:pPr>
            <w:pStyle w:val="05254DAF7A474ECDAFD464F25D6CB384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35CF98EF24CC5BDC7E7E9B7AC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5504D-869A-48F5-930A-5BB1139FBB4B}"/>
      </w:docPartPr>
      <w:docPartBody>
        <w:p w:rsidR="003A4FCB" w:rsidRDefault="004A2599" w:rsidP="004A2599">
          <w:pPr>
            <w:pStyle w:val="D6935CF98EF24CC5BDC7E7E9B7ACC655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30CE2B246144D5AC18BE75914A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DE56D-F52F-49B4-9AF8-998BE9589C40}"/>
      </w:docPartPr>
      <w:docPartBody>
        <w:p w:rsidR="003A4FCB" w:rsidRDefault="004A2599" w:rsidP="004A2599">
          <w:pPr>
            <w:pStyle w:val="1130CE2B246144D5AC18BE75914A41ED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4814FDCD3B45ED81B2E3716014C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D1FA4-BF75-4998-B484-6C07E5DE8492}"/>
      </w:docPartPr>
      <w:docPartBody>
        <w:p w:rsidR="003A4FCB" w:rsidRDefault="004A2599" w:rsidP="004A2599">
          <w:pPr>
            <w:pStyle w:val="B54814FDCD3B45ED81B2E3716014C567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A5529E52C8411294BC0776879A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2B73B-44E0-4698-B56E-3A6B3B415A53}"/>
      </w:docPartPr>
      <w:docPartBody>
        <w:p w:rsidR="003A4FCB" w:rsidRDefault="004A2599" w:rsidP="004A2599">
          <w:pPr>
            <w:pStyle w:val="5FA5529E52C8411294BC0776879A6311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829150B94349F8975E0C4E943F1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6CB1-187B-4E0A-B65C-CC7C5D7330CE}"/>
      </w:docPartPr>
      <w:docPartBody>
        <w:p w:rsidR="003A4FCB" w:rsidRDefault="004A2599" w:rsidP="004A2599">
          <w:pPr>
            <w:pStyle w:val="0C829150B94349F8975E0C4E943F1BED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7C012125E4B579870E358597B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3B616-04B9-456D-9389-B0D9F9937B64}"/>
      </w:docPartPr>
      <w:docPartBody>
        <w:p w:rsidR="003A4FCB" w:rsidRDefault="004A2599" w:rsidP="004A2599">
          <w:pPr>
            <w:pStyle w:val="1D07C012125E4B579870E358597B7AE5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F06E16BD4B43A3BAB8A81A30B0C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11493-C4F9-4BF4-9CDE-B3585632B36C}"/>
      </w:docPartPr>
      <w:docPartBody>
        <w:p w:rsidR="003A4FCB" w:rsidRDefault="004A2599" w:rsidP="004A2599">
          <w:pPr>
            <w:pStyle w:val="63F06E16BD4B43A3BAB8A81A30B0CE5C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744A5FE3234A3CAF172309A1676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C9C56-734D-4B86-9E61-FDF741B1C41A}"/>
      </w:docPartPr>
      <w:docPartBody>
        <w:p w:rsidR="003A4FCB" w:rsidRDefault="004A2599" w:rsidP="004A2599">
          <w:pPr>
            <w:pStyle w:val="DD744A5FE3234A3CAF172309A167670B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42D55EC11540C3A03998EF683EA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63139-0EAA-44FF-8A70-8C47E2D6F904}"/>
      </w:docPartPr>
      <w:docPartBody>
        <w:p w:rsidR="006A6C86" w:rsidRDefault="006A6C86" w:rsidP="006A6C86">
          <w:pPr>
            <w:pStyle w:val="BC42D55EC11540C3A03998EF683EA25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42BFCD094C4AE6870EBCEFF1449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04D70-636F-448D-B90F-954394C19DBD}"/>
      </w:docPartPr>
      <w:docPartBody>
        <w:p w:rsidR="005A16FD" w:rsidRDefault="005A16FD" w:rsidP="005A16FD">
          <w:pPr>
            <w:pStyle w:val="9642BFCD094C4AE6870EBCEFF144963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E760388464FAD9438FBEBD1C73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B5F01-9B1B-487C-9DDC-FABAF73250A6}"/>
      </w:docPartPr>
      <w:docPartBody>
        <w:p w:rsidR="008016B0" w:rsidRDefault="008016B0" w:rsidP="008016B0">
          <w:pPr>
            <w:pStyle w:val="F32E760388464FAD9438FBEBD1C73E3B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98"/>
    <w:rsid w:val="00034A8D"/>
    <w:rsid w:val="00153ADB"/>
    <w:rsid w:val="003A4FCB"/>
    <w:rsid w:val="004A2599"/>
    <w:rsid w:val="005A16FD"/>
    <w:rsid w:val="005C4EE9"/>
    <w:rsid w:val="006A6C86"/>
    <w:rsid w:val="008016B0"/>
    <w:rsid w:val="00851D5F"/>
    <w:rsid w:val="009515E6"/>
    <w:rsid w:val="00B0570C"/>
    <w:rsid w:val="00D9031C"/>
    <w:rsid w:val="00E00AF5"/>
    <w:rsid w:val="00F35098"/>
    <w:rsid w:val="00F74C6A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6B0"/>
    <w:rPr>
      <w:color w:val="808080"/>
    </w:rPr>
  </w:style>
  <w:style w:type="paragraph" w:customStyle="1" w:styleId="97E6A16303F84B7FA65EC4D63C2D7375">
    <w:name w:val="97E6A16303F84B7FA65EC4D63C2D7375"/>
    <w:rsid w:val="00F35098"/>
  </w:style>
  <w:style w:type="paragraph" w:customStyle="1" w:styleId="BE88B79842A4497E85CBBCED4969A153">
    <w:name w:val="BE88B79842A4497E85CBBCED4969A153"/>
    <w:rsid w:val="00F35098"/>
  </w:style>
  <w:style w:type="paragraph" w:customStyle="1" w:styleId="513ABAE741BD4C0BB1B4D0ACE58EBEF0">
    <w:name w:val="513ABAE741BD4C0BB1B4D0ACE58EBEF0"/>
    <w:rsid w:val="00F35098"/>
  </w:style>
  <w:style w:type="paragraph" w:customStyle="1" w:styleId="22A9C937EE4144BE922A6D24A3EE111E">
    <w:name w:val="22A9C937EE4144BE922A6D24A3EE111E"/>
    <w:rsid w:val="00F35098"/>
  </w:style>
  <w:style w:type="paragraph" w:customStyle="1" w:styleId="0DDC3B79BA6C4120A1697FF328EE04BA">
    <w:name w:val="0DDC3B79BA6C4120A1697FF328EE04BA"/>
    <w:rsid w:val="00F35098"/>
  </w:style>
  <w:style w:type="paragraph" w:customStyle="1" w:styleId="FD5DAD6351DE4DFAB0250707670464F3">
    <w:name w:val="FD5DAD6351DE4DFAB0250707670464F3"/>
    <w:rsid w:val="00F35098"/>
  </w:style>
  <w:style w:type="paragraph" w:customStyle="1" w:styleId="0D89B94D4A934676B32FFF22AAC6A7BE">
    <w:name w:val="0D89B94D4A934676B32FFF22AAC6A7BE"/>
    <w:rsid w:val="00F35098"/>
  </w:style>
  <w:style w:type="paragraph" w:customStyle="1" w:styleId="8FA31CF4DF6643ECB060FC2F3C093C55">
    <w:name w:val="8FA31CF4DF6643ECB060FC2F3C093C55"/>
    <w:rsid w:val="00F35098"/>
  </w:style>
  <w:style w:type="paragraph" w:customStyle="1" w:styleId="2442247505DC488EA6417686B4A600AF">
    <w:name w:val="2442247505DC488EA6417686B4A600AF"/>
    <w:rsid w:val="00F35098"/>
  </w:style>
  <w:style w:type="paragraph" w:customStyle="1" w:styleId="A5280E64AD1E4C1EAB10EC38627E354F">
    <w:name w:val="A5280E64AD1E4C1EAB10EC38627E354F"/>
    <w:rsid w:val="00F35098"/>
  </w:style>
  <w:style w:type="paragraph" w:customStyle="1" w:styleId="E59D4A2F78ED42D7A457CE7B7C2B2509">
    <w:name w:val="E59D4A2F78ED42D7A457CE7B7C2B2509"/>
    <w:rsid w:val="00F35098"/>
  </w:style>
  <w:style w:type="paragraph" w:customStyle="1" w:styleId="4815F108158D4675BE755C4390901F39">
    <w:name w:val="4815F108158D4675BE755C4390901F39"/>
    <w:rsid w:val="00F35098"/>
  </w:style>
  <w:style w:type="paragraph" w:customStyle="1" w:styleId="30E7307428FC45BE8C8FBC2F2B29B925">
    <w:name w:val="30E7307428FC45BE8C8FBC2F2B29B925"/>
    <w:rsid w:val="00F35098"/>
  </w:style>
  <w:style w:type="paragraph" w:customStyle="1" w:styleId="39838AC2CF044789A8897F511BD2BFCA">
    <w:name w:val="39838AC2CF044789A8897F511BD2BFCA"/>
    <w:rsid w:val="00F35098"/>
  </w:style>
  <w:style w:type="paragraph" w:customStyle="1" w:styleId="3A238792126D4995B6F36B11573CE6D7">
    <w:name w:val="3A238792126D4995B6F36B11573CE6D7"/>
    <w:rsid w:val="00F35098"/>
  </w:style>
  <w:style w:type="paragraph" w:customStyle="1" w:styleId="136DC2A71D164152B08C0267C7A1AC71">
    <w:name w:val="136DC2A71D164152B08C0267C7A1AC71"/>
    <w:rsid w:val="00F35098"/>
  </w:style>
  <w:style w:type="paragraph" w:customStyle="1" w:styleId="C3A7577F62AE4D44BDBF3C5E8F47EF31">
    <w:name w:val="C3A7577F62AE4D44BDBF3C5E8F47EF31"/>
    <w:rsid w:val="00F35098"/>
  </w:style>
  <w:style w:type="paragraph" w:customStyle="1" w:styleId="A9C073EE73FA499594BC477A8BAD0BE6">
    <w:name w:val="A9C073EE73FA499594BC477A8BAD0BE6"/>
    <w:rsid w:val="00F35098"/>
  </w:style>
  <w:style w:type="paragraph" w:customStyle="1" w:styleId="10F42DFD6AB34FC1A4EB6679F9D390A8">
    <w:name w:val="10F42DFD6AB34FC1A4EB6679F9D390A8"/>
    <w:rsid w:val="00F35098"/>
  </w:style>
  <w:style w:type="paragraph" w:customStyle="1" w:styleId="CD4B360DE9374348806EC9D520786B46">
    <w:name w:val="CD4B360DE9374348806EC9D520786B46"/>
    <w:rsid w:val="00F35098"/>
  </w:style>
  <w:style w:type="paragraph" w:customStyle="1" w:styleId="413AAE82424C4177BD9884BE32D9C2DF">
    <w:name w:val="413AAE82424C4177BD9884BE32D9C2DF"/>
    <w:rsid w:val="00F35098"/>
  </w:style>
  <w:style w:type="paragraph" w:customStyle="1" w:styleId="A7FEE183FD934D888D1EF64C199E154B">
    <w:name w:val="A7FEE183FD934D888D1EF64C199E154B"/>
    <w:rsid w:val="00F35098"/>
  </w:style>
  <w:style w:type="paragraph" w:customStyle="1" w:styleId="7B56C15839FE4D688AD09B0CB8D00BFD">
    <w:name w:val="7B56C15839FE4D688AD09B0CB8D00BFD"/>
    <w:rsid w:val="00F35098"/>
  </w:style>
  <w:style w:type="paragraph" w:customStyle="1" w:styleId="7D47DE220F564969A71B9CC39F3FC2B3">
    <w:name w:val="7D47DE220F564969A71B9CC39F3FC2B3"/>
    <w:rsid w:val="00F35098"/>
  </w:style>
  <w:style w:type="paragraph" w:customStyle="1" w:styleId="0EF9978424744180A5D9EDAC3CA0BECF">
    <w:name w:val="0EF9978424744180A5D9EDAC3CA0BECF"/>
    <w:rsid w:val="00F35098"/>
  </w:style>
  <w:style w:type="paragraph" w:customStyle="1" w:styleId="423F44DAC7C644B98B24DCE951C3F7DD">
    <w:name w:val="423F44DAC7C644B98B24DCE951C3F7DD"/>
    <w:rsid w:val="00F35098"/>
  </w:style>
  <w:style w:type="paragraph" w:customStyle="1" w:styleId="CAF6E0B7C1594AB491513DA7504C5CE9">
    <w:name w:val="CAF6E0B7C1594AB491513DA7504C5CE9"/>
    <w:rsid w:val="00F35098"/>
  </w:style>
  <w:style w:type="paragraph" w:customStyle="1" w:styleId="00CF038A107D40099DAC0F6380E69958">
    <w:name w:val="00CF038A107D40099DAC0F6380E69958"/>
    <w:rsid w:val="00F35098"/>
  </w:style>
  <w:style w:type="paragraph" w:customStyle="1" w:styleId="32B8CD1AF03C45419FF42B494361D47B">
    <w:name w:val="32B8CD1AF03C45419FF42B494361D47B"/>
    <w:rsid w:val="00F35098"/>
  </w:style>
  <w:style w:type="paragraph" w:customStyle="1" w:styleId="5DC22BDDB1F7453DA67219026F6E2269">
    <w:name w:val="5DC22BDDB1F7453DA67219026F6E2269"/>
    <w:rsid w:val="00F35098"/>
  </w:style>
  <w:style w:type="paragraph" w:customStyle="1" w:styleId="AE5646EE132B4CCFA4E9F219748B1BA9">
    <w:name w:val="AE5646EE132B4CCFA4E9F219748B1BA9"/>
    <w:rsid w:val="00F35098"/>
  </w:style>
  <w:style w:type="paragraph" w:customStyle="1" w:styleId="4BC356ADFFD346AFAD93D6480304F7F1">
    <w:name w:val="4BC356ADFFD346AFAD93D6480304F7F1"/>
    <w:rsid w:val="00F35098"/>
  </w:style>
  <w:style w:type="paragraph" w:customStyle="1" w:styleId="FD7B23AB8DC848BFBBFE5C1F023C4254">
    <w:name w:val="FD7B23AB8DC848BFBBFE5C1F023C4254"/>
    <w:rsid w:val="00E00AF5"/>
  </w:style>
  <w:style w:type="paragraph" w:customStyle="1" w:styleId="310862628BBC42F59D924DF3C7E7BE4E">
    <w:name w:val="310862628BBC42F59D924DF3C7E7BE4E"/>
    <w:rsid w:val="00E00AF5"/>
  </w:style>
  <w:style w:type="paragraph" w:customStyle="1" w:styleId="05254DAF7A474ECDAFD464F25D6CB384">
    <w:name w:val="05254DAF7A474ECDAFD464F25D6CB384"/>
    <w:rsid w:val="004A2599"/>
  </w:style>
  <w:style w:type="paragraph" w:customStyle="1" w:styleId="D6935CF98EF24CC5BDC7E7E9B7ACC655">
    <w:name w:val="D6935CF98EF24CC5BDC7E7E9B7ACC655"/>
    <w:rsid w:val="004A2599"/>
  </w:style>
  <w:style w:type="paragraph" w:customStyle="1" w:styleId="1130CE2B246144D5AC18BE75914A41ED">
    <w:name w:val="1130CE2B246144D5AC18BE75914A41ED"/>
    <w:rsid w:val="004A2599"/>
  </w:style>
  <w:style w:type="paragraph" w:customStyle="1" w:styleId="B54814FDCD3B45ED81B2E3716014C567">
    <w:name w:val="B54814FDCD3B45ED81B2E3716014C567"/>
    <w:rsid w:val="004A2599"/>
  </w:style>
  <w:style w:type="paragraph" w:customStyle="1" w:styleId="A7F5EB6B47B64DB7B5CBF2F73C3D2123">
    <w:name w:val="A7F5EB6B47B64DB7B5CBF2F73C3D2123"/>
    <w:rsid w:val="004A2599"/>
  </w:style>
  <w:style w:type="paragraph" w:customStyle="1" w:styleId="5FA5529E52C8411294BC0776879A6311">
    <w:name w:val="5FA5529E52C8411294BC0776879A6311"/>
    <w:rsid w:val="004A2599"/>
  </w:style>
  <w:style w:type="paragraph" w:customStyle="1" w:styleId="0C829150B94349F8975E0C4E943F1BED">
    <w:name w:val="0C829150B94349F8975E0C4E943F1BED"/>
    <w:rsid w:val="004A2599"/>
  </w:style>
  <w:style w:type="paragraph" w:customStyle="1" w:styleId="690031D9E44540A5B91D27C3F8E5B7F3">
    <w:name w:val="690031D9E44540A5B91D27C3F8E5B7F3"/>
    <w:rsid w:val="004A2599"/>
  </w:style>
  <w:style w:type="paragraph" w:customStyle="1" w:styleId="1D07C012125E4B579870E358597B7AE5">
    <w:name w:val="1D07C012125E4B579870E358597B7AE5"/>
    <w:rsid w:val="004A2599"/>
  </w:style>
  <w:style w:type="paragraph" w:customStyle="1" w:styleId="63F06E16BD4B43A3BAB8A81A30B0CE5C">
    <w:name w:val="63F06E16BD4B43A3BAB8A81A30B0CE5C"/>
    <w:rsid w:val="004A2599"/>
  </w:style>
  <w:style w:type="paragraph" w:customStyle="1" w:styleId="DD744A5FE3234A3CAF172309A167670B">
    <w:name w:val="DD744A5FE3234A3CAF172309A167670B"/>
    <w:rsid w:val="004A2599"/>
  </w:style>
  <w:style w:type="paragraph" w:customStyle="1" w:styleId="BC42D55EC11540C3A03998EF683EA256">
    <w:name w:val="BC42D55EC11540C3A03998EF683EA256"/>
    <w:rsid w:val="006A6C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7EAD84BB6145DF88AA72E3E4761AA9">
    <w:name w:val="817EAD84BB6145DF88AA72E3E4761AA9"/>
    <w:rsid w:val="006A6C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42BFCD094C4AE6870EBCEFF1449636">
    <w:name w:val="9642BFCD094C4AE6870EBCEFF1449636"/>
    <w:rsid w:val="005A16F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E760388464FAD9438FBEBD1C73E3B">
    <w:name w:val="F32E760388464FAD9438FBEBD1C73E3B"/>
    <w:rsid w:val="008016B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FFD85-C47C-4E10-8207-AC618261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57</TotalTime>
  <Pages>7</Pages>
  <Words>1549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44</cp:revision>
  <dcterms:created xsi:type="dcterms:W3CDTF">2017-12-15T02:31:00Z</dcterms:created>
  <dcterms:modified xsi:type="dcterms:W3CDTF">2024-11-28T17:18:00Z</dcterms:modified>
</cp:coreProperties>
</file>