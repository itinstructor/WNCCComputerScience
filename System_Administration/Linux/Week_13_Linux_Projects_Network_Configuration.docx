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502BA" w14:textId="47F4B825" w:rsidR="00DE725D" w:rsidRDefault="004A31CB" w:rsidP="00DE725D">
      <w:pPr>
        <w:pStyle w:val="Heading1"/>
      </w:pPr>
      <w:bookmarkStart w:id="0" w:name="_Toc182295120"/>
      <w:r w:rsidRPr="004A31CB">
        <w:t xml:space="preserve">Week </w:t>
      </w:r>
      <w:r w:rsidR="00F43E88">
        <w:t>1</w:t>
      </w:r>
      <w:r w:rsidR="00466709">
        <w:t>3</w:t>
      </w:r>
      <w:r w:rsidRPr="004A31CB">
        <w:t xml:space="preserve"> Linux Projects </w:t>
      </w:r>
      <w:r w:rsidR="00353764">
        <w:t>–</w:t>
      </w:r>
      <w:r w:rsidRPr="004A31CB">
        <w:t xml:space="preserve"> </w:t>
      </w:r>
      <w:r w:rsidR="00353764">
        <w:t xml:space="preserve">Chapter 12 </w:t>
      </w:r>
      <w:r w:rsidR="0074684A">
        <w:t>Network Configuration</w:t>
      </w:r>
      <w:bookmarkEnd w:id="0"/>
    </w:p>
    <w:sdt>
      <w:sdtPr>
        <w:rPr>
          <w:rFonts w:ascii="Verdana" w:eastAsia="Times New Roman" w:hAnsi="Verdana" w:cs="Times New Roman"/>
          <w:b w:val="0"/>
          <w:sz w:val="20"/>
          <w:szCs w:val="24"/>
        </w:rPr>
        <w:id w:val="-63070298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C46767B" w14:textId="77777777" w:rsidR="007B6B6B" w:rsidRPr="00ED0F08" w:rsidRDefault="007B6B6B" w:rsidP="007B6B6B">
          <w:pPr>
            <w:pStyle w:val="TOCHeading"/>
            <w:rPr>
              <w:rFonts w:ascii="Verdana" w:hAnsi="Verdana"/>
              <w:b w:val="0"/>
              <w:sz w:val="22"/>
            </w:rPr>
          </w:pPr>
          <w:r>
            <w:rPr>
              <w:rFonts w:ascii="Verdana" w:hAnsi="Verdana"/>
              <w:sz w:val="22"/>
            </w:rPr>
            <w:t>Activities</w:t>
          </w:r>
        </w:p>
        <w:p w14:paraId="56DD9F63" w14:textId="6E09E0C1" w:rsidR="000272C2" w:rsidRDefault="007B6B6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295120" w:history="1">
            <w:r w:rsidR="000272C2" w:rsidRPr="00B8269D">
              <w:rPr>
                <w:rStyle w:val="Hyperlink"/>
                <w:noProof/>
              </w:rPr>
              <w:t>Week 13 Linux Projects – Chapter 12 Network Configuration</w:t>
            </w:r>
            <w:r w:rsidR="000272C2">
              <w:rPr>
                <w:noProof/>
                <w:webHidden/>
              </w:rPr>
              <w:tab/>
            </w:r>
            <w:r w:rsidR="000272C2">
              <w:rPr>
                <w:noProof/>
                <w:webHidden/>
              </w:rPr>
              <w:fldChar w:fldCharType="begin"/>
            </w:r>
            <w:r w:rsidR="000272C2">
              <w:rPr>
                <w:noProof/>
                <w:webHidden/>
              </w:rPr>
              <w:instrText xml:space="preserve"> PAGEREF _Toc182295120 \h </w:instrText>
            </w:r>
            <w:r w:rsidR="000272C2">
              <w:rPr>
                <w:noProof/>
                <w:webHidden/>
              </w:rPr>
            </w:r>
            <w:r w:rsidR="000272C2">
              <w:rPr>
                <w:noProof/>
                <w:webHidden/>
              </w:rPr>
              <w:fldChar w:fldCharType="separate"/>
            </w:r>
            <w:r w:rsidR="000272C2">
              <w:rPr>
                <w:noProof/>
                <w:webHidden/>
              </w:rPr>
              <w:t>1</w:t>
            </w:r>
            <w:r w:rsidR="000272C2">
              <w:rPr>
                <w:noProof/>
                <w:webHidden/>
              </w:rPr>
              <w:fldChar w:fldCharType="end"/>
            </w:r>
          </w:hyperlink>
        </w:p>
        <w:p w14:paraId="0F38780D" w14:textId="33DD921F" w:rsidR="000272C2" w:rsidRDefault="000272C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82295121" w:history="1">
            <w:r w:rsidRPr="00B8269D">
              <w:rPr>
                <w:rStyle w:val="Hyperlink"/>
                <w:noProof/>
              </w:rPr>
              <w:t>Update Kali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_Toc182295121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25175" w14:textId="382C7BA6" w:rsidR="000272C2" w:rsidRDefault="000272C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82295122" w:history="1">
            <w:r w:rsidRPr="00B8269D">
              <w:rPr>
                <w:rStyle w:val="Hyperlink"/>
                <w:noProof/>
              </w:rPr>
              <w:t>Project 12-1: Static IP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_Toc182295122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BBAF6" w14:textId="6506E3C1" w:rsidR="000272C2" w:rsidRDefault="000272C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82295123" w:history="1">
            <w:r w:rsidRPr="00B8269D">
              <w:rPr>
                <w:rStyle w:val="Hyperlink"/>
                <w:noProof/>
              </w:rPr>
              <w:t>Project 12-2: Host Name Resolution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_Toc182295123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07F53" w14:textId="6AA057D1" w:rsidR="007B6B6B" w:rsidRDefault="007B6B6B" w:rsidP="007B6B6B">
          <w:r>
            <w:rPr>
              <w:b/>
              <w:bCs/>
              <w:noProof/>
            </w:rPr>
            <w:fldChar w:fldCharType="end"/>
          </w:r>
        </w:p>
      </w:sdtContent>
    </w:sdt>
    <w:p w14:paraId="4F91735C" w14:textId="77777777" w:rsidR="00EF01B3" w:rsidRDefault="00EF01B3" w:rsidP="00EF01B3">
      <w:r>
        <w:rPr>
          <w:b/>
        </w:rPr>
        <w:t>How to Create Screenshots:</w:t>
      </w:r>
      <w:r>
        <w:t xml:space="preserve"> Please use the Windows Snip and Sketch Tool or the Snipping Tool. Paste a screenshot of just the program you are working on. If you are snipping a virtual machine, make sure your focus is outside the virtual machine before you snip.</w:t>
      </w:r>
      <w:r w:rsidR="001F1138">
        <w:t xml:space="preserve"> </w:t>
      </w:r>
    </w:p>
    <w:p w14:paraId="1A0372F5" w14:textId="77777777" w:rsidR="00EF01B3" w:rsidRDefault="00EF01B3" w:rsidP="00545E5F">
      <w:pPr>
        <w:pStyle w:val="ListParagraph"/>
        <w:numPr>
          <w:ilvl w:val="0"/>
          <w:numId w:val="5"/>
        </w:numPr>
        <w:spacing w:line="288" w:lineRule="auto"/>
      </w:pPr>
      <w:r>
        <w:t xml:space="preserve">Press and hold down the </w:t>
      </w:r>
      <w:r w:rsidRPr="00EC5DAF">
        <w:rPr>
          <w:b/>
        </w:rPr>
        <w:t>Windows key</w:t>
      </w:r>
      <w:r>
        <w:rPr>
          <w:b/>
        </w:rPr>
        <w:t xml:space="preserve"> </w:t>
      </w:r>
      <w:r>
        <w:t xml:space="preserve">&amp; </w:t>
      </w:r>
      <w:r w:rsidRPr="00EC5DAF">
        <w:rPr>
          <w:b/>
        </w:rPr>
        <w:t>Shift</w:t>
      </w:r>
      <w:r>
        <w:t xml:space="preserve">, then type </w:t>
      </w:r>
      <w:r w:rsidRPr="00EC5DAF">
        <w:rPr>
          <w:b/>
        </w:rPr>
        <w:t>S</w:t>
      </w:r>
      <w:r>
        <w:rPr>
          <w:b/>
        </w:rPr>
        <w:t xml:space="preserve">. </w:t>
      </w:r>
      <w:r w:rsidRPr="00EC5DAF">
        <w:t>This brings up the on-screen snipping</w:t>
      </w:r>
      <w:r>
        <w:t xml:space="preserve"> tool.</w:t>
      </w:r>
    </w:p>
    <w:p w14:paraId="115DCF03" w14:textId="77777777" w:rsidR="00EF01B3" w:rsidRDefault="00EF01B3" w:rsidP="00545E5F">
      <w:pPr>
        <w:pStyle w:val="ListParagraph"/>
        <w:numPr>
          <w:ilvl w:val="0"/>
          <w:numId w:val="5"/>
        </w:numPr>
        <w:spacing w:line="288" w:lineRule="auto"/>
      </w:pPr>
      <w:r>
        <w:t>Click and Drag your mouse around whatever you want to snip.</w:t>
      </w:r>
    </w:p>
    <w:p w14:paraId="56DB6DCC" w14:textId="77777777" w:rsidR="00EF01B3" w:rsidRDefault="00EF01B3" w:rsidP="00545E5F">
      <w:pPr>
        <w:pStyle w:val="ListParagraph"/>
        <w:numPr>
          <w:ilvl w:val="0"/>
          <w:numId w:val="5"/>
        </w:numPr>
        <w:spacing w:line="288" w:lineRule="auto"/>
      </w:pPr>
      <w:r>
        <w:t>Release the mouse button. This places the snip into the Windows Clipboard.</w:t>
      </w:r>
    </w:p>
    <w:p w14:paraId="3B0FFE6E" w14:textId="77777777" w:rsidR="00EF01B3" w:rsidRDefault="00EF01B3" w:rsidP="00545E5F">
      <w:pPr>
        <w:pStyle w:val="ListParagraph"/>
        <w:numPr>
          <w:ilvl w:val="0"/>
          <w:numId w:val="5"/>
        </w:numPr>
      </w:pPr>
      <w:r>
        <w:t xml:space="preserve">Go into Word or wherever you want to paste the snip. Hold down </w:t>
      </w:r>
      <w:r w:rsidRPr="00EF01B3">
        <w:rPr>
          <w:b/>
        </w:rPr>
        <w:t>CTRL</w:t>
      </w:r>
      <w:r w:rsidRPr="00C36A8A">
        <w:t>, then type</w:t>
      </w:r>
      <w:r>
        <w:t xml:space="preserve"> </w:t>
      </w:r>
      <w:r w:rsidRPr="00EF01B3">
        <w:rPr>
          <w:b/>
        </w:rPr>
        <w:t>V</w:t>
      </w:r>
      <w:r>
        <w:t xml:space="preserve"> to paste the snip.</w:t>
      </w:r>
    </w:p>
    <w:p w14:paraId="5D11F7AF" w14:textId="77777777" w:rsidR="008F0D38" w:rsidRDefault="008F0D38" w:rsidP="008F0D38">
      <w:pPr>
        <w:pStyle w:val="Heading2"/>
      </w:pPr>
      <w:bookmarkStart w:id="1" w:name="_Toc124325873"/>
      <w:bookmarkStart w:id="2" w:name="_Toc182295121"/>
      <w:r>
        <w:t xml:space="preserve">Update </w:t>
      </w:r>
      <w:bookmarkEnd w:id="1"/>
      <w:r>
        <w:t>Kali Linux</w:t>
      </w:r>
      <w:bookmarkEnd w:id="2"/>
    </w:p>
    <w:p w14:paraId="1557DD8D" w14:textId="77777777" w:rsidR="008F0D38" w:rsidRDefault="008F0D38" w:rsidP="008F0D38">
      <w:r>
        <w:t>In Kali Linux in the terminal.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0D38" w14:paraId="0DBC5CA2" w14:textId="77777777" w:rsidTr="006D5F45">
        <w:tc>
          <w:tcPr>
            <w:tcW w:w="9350" w:type="dxa"/>
            <w:shd w:val="clear" w:color="auto" w:fill="E2EFD9" w:themeFill="accent6" w:themeFillTint="33"/>
          </w:tcPr>
          <w:p w14:paraId="66DB300E" w14:textId="77777777" w:rsidR="008F0D38" w:rsidRDefault="008F0D38" w:rsidP="006D5F45">
            <w:pPr>
              <w:pStyle w:val="Code"/>
            </w:pPr>
            <w:proofErr w:type="spellStart"/>
            <w:r>
              <w:t>sudo</w:t>
            </w:r>
            <w:proofErr w:type="spellEnd"/>
            <w:r>
              <w:t xml:space="preserve"> apt update</w:t>
            </w:r>
          </w:p>
          <w:p w14:paraId="01CF6E05" w14:textId="77777777" w:rsidR="008F0D38" w:rsidRDefault="008F0D38" w:rsidP="006D5F45">
            <w:pPr>
              <w:pStyle w:val="Code"/>
            </w:pPr>
            <w:proofErr w:type="spellStart"/>
            <w:r>
              <w:t>sudo</w:t>
            </w:r>
            <w:proofErr w:type="spellEnd"/>
            <w:r>
              <w:t xml:space="preserve"> apt </w:t>
            </w:r>
            <w:proofErr w:type="spellStart"/>
            <w:r>
              <w:t>dist</w:t>
            </w:r>
            <w:proofErr w:type="spellEnd"/>
            <w:r>
              <w:t>-upgrade -y</w:t>
            </w:r>
          </w:p>
        </w:tc>
      </w:tr>
    </w:tbl>
    <w:p w14:paraId="20CBF4C3" w14:textId="0F3F71A1" w:rsidR="00582AAC" w:rsidRDefault="00582AAC" w:rsidP="00EA5874">
      <w:pPr>
        <w:pStyle w:val="Heading1"/>
      </w:pPr>
      <w:bookmarkStart w:id="3" w:name="_Toc182295122"/>
      <w:r w:rsidRPr="00582AAC">
        <w:t>Project 12-1</w:t>
      </w:r>
      <w:r w:rsidR="0033588E">
        <w:t xml:space="preserve">: </w:t>
      </w:r>
      <w:r w:rsidR="00F303F0">
        <w:t xml:space="preserve">Static </w:t>
      </w:r>
      <w:r w:rsidR="0033588E">
        <w:t>IP Configuration</w:t>
      </w:r>
      <w:bookmarkEnd w:id="3"/>
      <w:r w:rsidRPr="00582AAC">
        <w:t xml:space="preserve"> </w:t>
      </w:r>
    </w:p>
    <w:p w14:paraId="4B79B0D6" w14:textId="77777777" w:rsidR="0070555C" w:rsidRPr="0070555C" w:rsidRDefault="0070555C" w:rsidP="0070555C">
      <w:r>
        <w:t xml:space="preserve">Time required: </w:t>
      </w:r>
      <w:r w:rsidR="00AF78A5">
        <w:t>20 minutes</w:t>
      </w:r>
    </w:p>
    <w:p w14:paraId="1681CCF9" w14:textId="11C329BB" w:rsidR="0062548B" w:rsidRDefault="0062548B" w:rsidP="0062548B">
      <w:r w:rsidRPr="0062548B">
        <w:t xml:space="preserve">In this hands-on project, you explore the IP configuration of the network interface on your </w:t>
      </w:r>
      <w:r w:rsidR="003F72FE">
        <w:t>L</w:t>
      </w:r>
      <w:r w:rsidR="00772D9D">
        <w:t>i</w:t>
      </w:r>
      <w:r w:rsidR="003F72FE">
        <w:t>nux</w:t>
      </w:r>
      <w:r w:rsidRPr="0062548B">
        <w:t>.</w:t>
      </w:r>
      <w:r w:rsidR="00027F6F">
        <w:t xml:space="preserve"> When you setup a server with any OS, you typically setup a static IP address</w:t>
      </w:r>
    </w:p>
    <w:p w14:paraId="0CA12E06" w14:textId="47257295" w:rsidR="003759B5" w:rsidRPr="0062548B" w:rsidRDefault="00772D9D" w:rsidP="003759B5">
      <w:pPr>
        <w:pStyle w:val="ListParagraph"/>
        <w:numPr>
          <w:ilvl w:val="0"/>
          <w:numId w:val="3"/>
        </w:numPr>
      </w:pPr>
      <w:r>
        <w:t>Start and login to Kali.</w:t>
      </w:r>
      <w:r w:rsidR="003759B5" w:rsidRPr="0062548B">
        <w:t xml:space="preserve"> </w:t>
      </w:r>
      <w:r>
        <w:t>Open a terminal session.</w:t>
      </w:r>
    </w:p>
    <w:p w14:paraId="1E6F4D2F" w14:textId="49F2D583" w:rsidR="00FF34B9" w:rsidRDefault="00C03D61" w:rsidP="00FF34B9">
      <w:pPr>
        <w:pStyle w:val="ListParagraph"/>
        <w:numPr>
          <w:ilvl w:val="0"/>
          <w:numId w:val="3"/>
        </w:numPr>
      </w:pPr>
      <w:r>
        <w:t>T</w:t>
      </w:r>
      <w:r w:rsidR="00FF34B9" w:rsidRPr="00FF34B9">
        <w:t xml:space="preserve">ype </w:t>
      </w:r>
      <w:proofErr w:type="spellStart"/>
      <w:r w:rsidR="00FF34B9" w:rsidRPr="00FF34B9">
        <w:rPr>
          <w:b/>
          <w:bCs/>
        </w:rPr>
        <w:t>nmcli</w:t>
      </w:r>
      <w:proofErr w:type="spellEnd"/>
      <w:r w:rsidR="00FF34B9" w:rsidRPr="00FF34B9">
        <w:rPr>
          <w:b/>
          <w:bCs/>
        </w:rPr>
        <w:t xml:space="preserve"> connection show</w:t>
      </w:r>
      <w:r w:rsidR="00FF34B9" w:rsidRPr="00FF34B9">
        <w:t xml:space="preserve"> </w:t>
      </w:r>
      <w:r w:rsidR="000A0231">
        <w:sym w:font="Wingdings" w:char="F0E0"/>
      </w:r>
      <w:r w:rsidR="000A0231">
        <w:t xml:space="preserve"> P</w:t>
      </w:r>
      <w:r w:rsidR="00FF34B9" w:rsidRPr="00FF34B9">
        <w:t xml:space="preserve">ress </w:t>
      </w:r>
      <w:r w:rsidR="00FF34B9" w:rsidRPr="00FF34B9">
        <w:rPr>
          <w:b/>
          <w:bCs/>
        </w:rPr>
        <w:t>Enter</w:t>
      </w:r>
      <w:r w:rsidR="00FF34B9" w:rsidRPr="00FF34B9">
        <w:t>. Note the name of your wired network interface.</w:t>
      </w:r>
    </w:p>
    <w:p w14:paraId="2EF0D5F9" w14:textId="1EB8BF09" w:rsidR="00FF34B9" w:rsidRDefault="00C03D61" w:rsidP="00FF34B9">
      <w:pPr>
        <w:pStyle w:val="ListParagraph"/>
        <w:numPr>
          <w:ilvl w:val="0"/>
          <w:numId w:val="3"/>
        </w:numPr>
      </w:pPr>
      <w:r>
        <w:lastRenderedPageBreak/>
        <w:t>T</w:t>
      </w:r>
      <w:r w:rsidR="00FF34B9" w:rsidRPr="00FF34B9">
        <w:t xml:space="preserve">ype </w:t>
      </w:r>
      <w:proofErr w:type="spellStart"/>
      <w:r w:rsidR="00FF34B9" w:rsidRPr="00FF34B9">
        <w:rPr>
          <w:b/>
          <w:bCs/>
        </w:rPr>
        <w:t>i</w:t>
      </w:r>
      <w:r w:rsidR="000A0231">
        <w:rPr>
          <w:b/>
          <w:bCs/>
        </w:rPr>
        <w:t>p</w:t>
      </w:r>
      <w:proofErr w:type="spellEnd"/>
      <w:r w:rsidR="000A0231">
        <w:rPr>
          <w:b/>
          <w:bCs/>
        </w:rPr>
        <w:t xml:space="preserve"> a</w:t>
      </w:r>
      <w:r w:rsidR="00FF34B9" w:rsidRPr="00FF34B9">
        <w:t xml:space="preserve"> </w:t>
      </w:r>
      <w:r w:rsidR="000A0231">
        <w:sym w:font="Wingdings" w:char="F0E0"/>
      </w:r>
      <w:r w:rsidR="00FF34B9" w:rsidRPr="00FF34B9">
        <w:t xml:space="preserve"> </w:t>
      </w:r>
      <w:r w:rsidR="000A0231">
        <w:t>P</w:t>
      </w:r>
      <w:r w:rsidR="00FF34B9" w:rsidRPr="00FF34B9">
        <w:t xml:space="preserve">ress </w:t>
      </w:r>
      <w:r w:rsidR="00FF34B9" w:rsidRPr="00FF34B9">
        <w:rPr>
          <w:b/>
          <w:bCs/>
        </w:rPr>
        <w:t>Enter</w:t>
      </w:r>
      <w:r w:rsidR="00FF34B9" w:rsidRPr="00FF34B9">
        <w:t>.</w:t>
      </w:r>
    </w:p>
    <w:p w14:paraId="684D7963" w14:textId="77777777" w:rsidR="00FF34B9" w:rsidRPr="00FF34B9" w:rsidRDefault="00FF34B9" w:rsidP="00FF34B9">
      <w:pPr>
        <w:pStyle w:val="ListParagraph"/>
        <w:numPr>
          <w:ilvl w:val="0"/>
          <w:numId w:val="3"/>
        </w:numPr>
      </w:pPr>
      <w:r w:rsidRPr="00FF34B9">
        <w:t xml:space="preserve">Does your network interface have an IP configuration? From where was this configuration obtained? </w:t>
      </w:r>
    </w:p>
    <w:sdt>
      <w:sdtPr>
        <w:rPr>
          <w:rStyle w:val="Red"/>
        </w:rPr>
        <w:id w:val="-1627001294"/>
        <w:placeholder>
          <w:docPart w:val="A59265D14ED14BDA97991692F6B4C3D8"/>
        </w:placeholder>
        <w:showingPlcHdr/>
      </w:sdtPr>
      <w:sdtEndPr>
        <w:rPr>
          <w:rStyle w:val="Red"/>
        </w:rPr>
      </w:sdtEndPr>
      <w:sdtContent>
        <w:p w14:paraId="7F36B330" w14:textId="77777777" w:rsidR="00FF34B9" w:rsidRDefault="00FF34B9" w:rsidP="00FF34B9">
          <w:pPr>
            <w:rPr>
              <w:rStyle w:val="Red"/>
            </w:rPr>
          </w:pPr>
          <w:r w:rsidRPr="00FF34B9">
            <w:rPr>
              <w:rStyle w:val="PlaceholderText"/>
              <w:color w:val="FF0000"/>
            </w:rPr>
            <w:t>Click or tap here to enter text.</w:t>
          </w:r>
        </w:p>
      </w:sdtContent>
    </w:sdt>
    <w:p w14:paraId="60D50E7C" w14:textId="24E2960C" w:rsidR="00AC646E" w:rsidRPr="00AC646E" w:rsidRDefault="00AC646E" w:rsidP="00FF1C4D">
      <w:pPr>
        <w:pStyle w:val="ListParagraph"/>
        <w:numPr>
          <w:ilvl w:val="0"/>
          <w:numId w:val="3"/>
        </w:numPr>
      </w:pPr>
      <w:r>
        <w:t xml:space="preserve">Let’s find our default gateway </w:t>
      </w:r>
      <w:r>
        <w:sym w:font="Wingdings" w:char="F0E0"/>
      </w:r>
      <w:r>
        <w:t xml:space="preserve"> </w:t>
      </w:r>
      <w:proofErr w:type="spellStart"/>
      <w:r w:rsidRPr="00AC646E">
        <w:rPr>
          <w:b/>
          <w:bCs/>
        </w:rPr>
        <w:t>ip</w:t>
      </w:r>
      <w:proofErr w:type="spellEnd"/>
      <w:r w:rsidRPr="00AC646E">
        <w:rPr>
          <w:b/>
          <w:bCs/>
        </w:rPr>
        <w:t xml:space="preserve"> r</w:t>
      </w:r>
      <w:r w:rsidR="00A94831" w:rsidRPr="00A94831">
        <w:t xml:space="preserve"> </w:t>
      </w:r>
      <w:r w:rsidR="00A94831" w:rsidRPr="00A94831">
        <w:sym w:font="Wingdings" w:char="F0E0"/>
      </w:r>
      <w:r w:rsidR="00A94831" w:rsidRPr="00A94831">
        <w:t xml:space="preserve"> Press Enter</w:t>
      </w:r>
    </w:p>
    <w:sdt>
      <w:sdtPr>
        <w:rPr>
          <w:rStyle w:val="Red"/>
        </w:rPr>
        <w:id w:val="-558477580"/>
        <w:placeholder>
          <w:docPart w:val="7AC3981AAD5046979A95CBDC440921FD"/>
        </w:placeholder>
        <w:showingPlcHdr/>
      </w:sdtPr>
      <w:sdtContent>
        <w:p w14:paraId="2216CD5D" w14:textId="77777777" w:rsidR="00AC646E" w:rsidRDefault="00AC646E" w:rsidP="00AC646E">
          <w:pPr>
            <w:ind w:left="360"/>
            <w:rPr>
              <w:rStyle w:val="Red"/>
            </w:rPr>
          </w:pPr>
          <w:r w:rsidRPr="00AC646E">
            <w:rPr>
              <w:rStyle w:val="PlaceholderText"/>
              <w:color w:val="FF0000"/>
            </w:rPr>
            <w:t>Click or tap here to enter text.</w:t>
          </w:r>
        </w:p>
      </w:sdtContent>
    </w:sdt>
    <w:p w14:paraId="578F0832" w14:textId="797A3876" w:rsidR="002934CD" w:rsidRDefault="00D34EA7" w:rsidP="00FF1C4D">
      <w:pPr>
        <w:pStyle w:val="ListParagraph"/>
        <w:numPr>
          <w:ilvl w:val="0"/>
          <w:numId w:val="3"/>
        </w:numPr>
      </w:pPr>
      <w:r>
        <w:t xml:space="preserve">In the GUI </w:t>
      </w:r>
      <w:r>
        <w:sym w:font="Wingdings" w:char="F0E0"/>
      </w:r>
      <w:r>
        <w:t xml:space="preserve"> </w:t>
      </w:r>
      <w:r w:rsidR="002934CD" w:rsidRPr="002934CD">
        <w:t xml:space="preserve">Navigate to the </w:t>
      </w:r>
      <w:r w:rsidR="00271A9F">
        <w:rPr>
          <w:b/>
          <w:bCs/>
        </w:rPr>
        <w:t>Kali</w:t>
      </w:r>
      <w:r w:rsidR="002934CD" w:rsidRPr="002934CD">
        <w:t xml:space="preserve"> menu, </w:t>
      </w:r>
      <w:r w:rsidR="00271A9F">
        <w:sym w:font="Wingdings" w:char="F0E0"/>
      </w:r>
      <w:r w:rsidR="002934CD" w:rsidRPr="002934CD">
        <w:t xml:space="preserve"> </w:t>
      </w:r>
      <w:r w:rsidR="002934CD" w:rsidRPr="002934CD">
        <w:rPr>
          <w:b/>
          <w:bCs/>
        </w:rPr>
        <w:t>Settings</w:t>
      </w:r>
      <w:r w:rsidR="002934CD" w:rsidRPr="002934CD">
        <w:t xml:space="preserve"> </w:t>
      </w:r>
      <w:r w:rsidR="004C70A6">
        <w:sym w:font="Wingdings" w:char="F0E0"/>
      </w:r>
      <w:r w:rsidR="002934CD" w:rsidRPr="002934CD">
        <w:t xml:space="preserve"> </w:t>
      </w:r>
      <w:r w:rsidR="004C70A6" w:rsidRPr="004C70A6">
        <w:rPr>
          <w:b/>
          <w:bCs/>
        </w:rPr>
        <w:t>Advanced Network Configuration</w:t>
      </w:r>
      <w:r w:rsidR="002934CD" w:rsidRPr="002934CD">
        <w:t>.</w:t>
      </w:r>
    </w:p>
    <w:p w14:paraId="18CC1209" w14:textId="401C49DE" w:rsidR="00B749ED" w:rsidRDefault="00B749ED" w:rsidP="00FF1C4D">
      <w:pPr>
        <w:pStyle w:val="ListParagraph"/>
        <w:numPr>
          <w:ilvl w:val="0"/>
          <w:numId w:val="3"/>
        </w:numPr>
      </w:pPr>
      <w:r>
        <w:t xml:space="preserve">Click your </w:t>
      </w:r>
      <w:r w:rsidRPr="00B749ED">
        <w:rPr>
          <w:b/>
          <w:bCs/>
        </w:rPr>
        <w:t>Wired connection</w:t>
      </w:r>
      <w:r>
        <w:t xml:space="preserve"> </w:t>
      </w:r>
      <w:r>
        <w:sym w:font="Wingdings" w:char="F0E0"/>
      </w:r>
      <w:r>
        <w:t xml:space="preserve"> </w:t>
      </w:r>
      <w:r w:rsidR="002934CD">
        <w:t>C</w:t>
      </w:r>
      <w:r w:rsidR="002934CD" w:rsidRPr="002934CD">
        <w:t xml:space="preserve">lick the cog wheel </w:t>
      </w:r>
      <w:r w:rsidR="00917F1B">
        <w:t xml:space="preserve">settings </w:t>
      </w:r>
      <w:r w:rsidR="002934CD" w:rsidRPr="002934CD">
        <w:t>icon</w:t>
      </w:r>
      <w:r>
        <w:t xml:space="preserve"> at the bottom of the screen.</w:t>
      </w:r>
    </w:p>
    <w:p w14:paraId="451CC5E3" w14:textId="0AD997A8" w:rsidR="008C0363" w:rsidRDefault="008C0363" w:rsidP="00FF1C4D">
      <w:pPr>
        <w:pStyle w:val="ListParagraph"/>
        <w:numPr>
          <w:ilvl w:val="0"/>
          <w:numId w:val="3"/>
        </w:numPr>
      </w:pPr>
      <w:r>
        <w:t xml:space="preserve">Go to the </w:t>
      </w:r>
      <w:r w:rsidRPr="008C0363">
        <w:rPr>
          <w:b/>
          <w:bCs/>
        </w:rPr>
        <w:t>IPv4 Settings</w:t>
      </w:r>
      <w:r>
        <w:t xml:space="preserve"> tab.</w:t>
      </w:r>
    </w:p>
    <w:p w14:paraId="6B7FB0EF" w14:textId="77777777" w:rsidR="00CE2043" w:rsidRDefault="00CE2043" w:rsidP="00FF1C4D">
      <w:pPr>
        <w:pStyle w:val="ListParagraph"/>
        <w:numPr>
          <w:ilvl w:val="0"/>
          <w:numId w:val="3"/>
        </w:numPr>
      </w:pPr>
      <w:r>
        <w:t xml:space="preserve">Select </w:t>
      </w:r>
      <w:r w:rsidRPr="00CE2043">
        <w:rPr>
          <w:b/>
          <w:bCs/>
        </w:rPr>
        <w:t>Method</w:t>
      </w:r>
      <w:r>
        <w:t xml:space="preserve"> </w:t>
      </w:r>
      <w:r>
        <w:sym w:font="Wingdings" w:char="F0E0"/>
      </w:r>
      <w:r>
        <w:t xml:space="preserve"> </w:t>
      </w:r>
      <w:r w:rsidR="002934CD" w:rsidRPr="002934CD">
        <w:rPr>
          <w:b/>
          <w:bCs/>
        </w:rPr>
        <w:t>Manual</w:t>
      </w:r>
      <w:r w:rsidR="002934CD" w:rsidRPr="002934CD">
        <w:t>.</w:t>
      </w:r>
    </w:p>
    <w:p w14:paraId="253A5CB4" w14:textId="198F64BA" w:rsidR="00C7091E" w:rsidRDefault="002934CD" w:rsidP="00FF1C4D">
      <w:pPr>
        <w:pStyle w:val="ListParagraph"/>
        <w:numPr>
          <w:ilvl w:val="0"/>
          <w:numId w:val="3"/>
        </w:numPr>
      </w:pPr>
      <w:r w:rsidRPr="002934CD">
        <w:t xml:space="preserve">Supply an appropriate IP address, </w:t>
      </w:r>
      <w:r w:rsidR="00E37E16">
        <w:t xml:space="preserve">subnet </w:t>
      </w:r>
      <w:r w:rsidRPr="002934CD">
        <w:t xml:space="preserve">netmask, default gateway, and DNS server information for </w:t>
      </w:r>
      <w:r w:rsidR="00EC7765">
        <w:t xml:space="preserve">your </w:t>
      </w:r>
      <w:r w:rsidRPr="002934CD">
        <w:t>network</w:t>
      </w:r>
      <w:r w:rsidR="00E45513">
        <w:t>. C</w:t>
      </w:r>
      <w:r w:rsidRPr="002934CD">
        <w:t xml:space="preserve">lick </w:t>
      </w:r>
      <w:r w:rsidRPr="00E37E16">
        <w:rPr>
          <w:b/>
          <w:bCs/>
        </w:rPr>
        <w:t>Apply</w:t>
      </w:r>
      <w:r w:rsidRPr="002934CD">
        <w:t>.</w:t>
      </w:r>
    </w:p>
    <w:p w14:paraId="021019CF" w14:textId="46ED06E2" w:rsidR="00351984" w:rsidRDefault="00351984" w:rsidP="00FF1C4D">
      <w:pPr>
        <w:pStyle w:val="ListParagraph"/>
        <w:numPr>
          <w:ilvl w:val="0"/>
          <w:numId w:val="3"/>
        </w:numPr>
      </w:pPr>
      <w:r>
        <w:t>Reboot your VM.</w:t>
      </w:r>
    </w:p>
    <w:p w14:paraId="2BAABFEC" w14:textId="05F0CDB4" w:rsidR="005E5C35" w:rsidRDefault="00E45513" w:rsidP="00FF1C4D">
      <w:pPr>
        <w:pStyle w:val="ListParagraph"/>
        <w:numPr>
          <w:ilvl w:val="0"/>
          <w:numId w:val="3"/>
        </w:numPr>
      </w:pPr>
      <w:r>
        <w:t>Go to your terminal prompt.</w:t>
      </w:r>
    </w:p>
    <w:p w14:paraId="694E4714" w14:textId="6C91A0CE" w:rsidR="00E45513" w:rsidRDefault="00E45513" w:rsidP="00FF1C4D">
      <w:pPr>
        <w:pStyle w:val="ListParagraph"/>
        <w:numPr>
          <w:ilvl w:val="0"/>
          <w:numId w:val="3"/>
        </w:numPr>
      </w:pPr>
      <w:r>
        <w:t xml:space="preserve">Ping </w:t>
      </w:r>
      <w:r w:rsidR="00655E24">
        <w:rPr>
          <w:b/>
          <w:bCs/>
        </w:rPr>
        <w:t>google.com</w:t>
      </w:r>
      <w:r>
        <w:br/>
        <w:t>You should receive a valid response. If not, check your network settings.</w:t>
      </w:r>
    </w:p>
    <w:p w14:paraId="6993CF31" w14:textId="7C5A093B" w:rsidR="00EF15C0" w:rsidRDefault="00EF15C0" w:rsidP="00FF1C4D">
      <w:pPr>
        <w:pStyle w:val="ListParagraph"/>
        <w:numPr>
          <w:ilvl w:val="0"/>
          <w:numId w:val="3"/>
        </w:numPr>
      </w:pPr>
      <w:r>
        <w:t>Insert a screenshot</w:t>
      </w:r>
    </w:p>
    <w:sdt>
      <w:sdtPr>
        <w:rPr>
          <w:rStyle w:val="Red"/>
        </w:rPr>
        <w:id w:val="1464384391"/>
        <w:placeholder>
          <w:docPart w:val="041BBE799727419889B9AA71B3C5DD94"/>
        </w:placeholder>
        <w:showingPlcHdr/>
      </w:sdtPr>
      <w:sdtEndPr>
        <w:rPr>
          <w:rStyle w:val="Red"/>
        </w:rPr>
      </w:sdtEndPr>
      <w:sdtContent>
        <w:p w14:paraId="514BE4FC" w14:textId="77777777" w:rsidR="00E45513" w:rsidRDefault="00E45513" w:rsidP="00E45513">
          <w:pPr>
            <w:ind w:left="360"/>
            <w:rPr>
              <w:rStyle w:val="Red"/>
            </w:rPr>
          </w:pPr>
          <w:r w:rsidRPr="00E45513">
            <w:rPr>
              <w:rStyle w:val="PlaceholderText"/>
              <w:color w:val="FF0000"/>
            </w:rPr>
            <w:t>Click or tap here to enter text.</w:t>
          </w:r>
        </w:p>
      </w:sdtContent>
    </w:sdt>
    <w:p w14:paraId="2806383E" w14:textId="64C419E5" w:rsidR="00A256B3" w:rsidRDefault="00F300D2" w:rsidP="00FF1C4D">
      <w:pPr>
        <w:pStyle w:val="ListParagraph"/>
        <w:numPr>
          <w:ilvl w:val="0"/>
          <w:numId w:val="3"/>
        </w:numPr>
      </w:pPr>
      <w:r>
        <w:t>T</w:t>
      </w:r>
      <w:r w:rsidR="002934CD" w:rsidRPr="002934CD">
        <w:t xml:space="preserve">ype </w:t>
      </w:r>
      <w:r w:rsidR="002934CD" w:rsidRPr="00A256B3">
        <w:rPr>
          <w:b/>
          <w:bCs/>
        </w:rPr>
        <w:t>netstat -</w:t>
      </w:r>
      <w:proofErr w:type="spellStart"/>
      <w:r w:rsidR="002934CD" w:rsidRPr="00A256B3">
        <w:rPr>
          <w:b/>
          <w:bCs/>
        </w:rPr>
        <w:t>i</w:t>
      </w:r>
      <w:proofErr w:type="spellEnd"/>
      <w:r w:rsidR="002934CD" w:rsidRPr="002934CD">
        <w:t xml:space="preserve"> and press </w:t>
      </w:r>
      <w:r w:rsidR="002934CD" w:rsidRPr="00A256B3">
        <w:rPr>
          <w:b/>
          <w:bCs/>
        </w:rPr>
        <w:t>Enter</w:t>
      </w:r>
      <w:r w:rsidR="002934CD" w:rsidRPr="002934CD">
        <w:t>. View the statistics for your network interfaces. If necessary, consult the netstat manual page to determine the meaning of each column displayed.</w:t>
      </w:r>
    </w:p>
    <w:p w14:paraId="11A8765F" w14:textId="77777777" w:rsidR="00A256B3" w:rsidRDefault="00A256B3" w:rsidP="00FF1C4D">
      <w:pPr>
        <w:pStyle w:val="ListParagraph"/>
        <w:numPr>
          <w:ilvl w:val="0"/>
          <w:numId w:val="3"/>
        </w:numPr>
      </w:pPr>
      <w:r>
        <w:t>Insert a screenshot.</w:t>
      </w:r>
    </w:p>
    <w:sdt>
      <w:sdtPr>
        <w:rPr>
          <w:rStyle w:val="Red"/>
        </w:rPr>
        <w:id w:val="-697540514"/>
        <w:placeholder>
          <w:docPart w:val="395A894204CC42BFBF5602D2A2D185AD"/>
        </w:placeholder>
        <w:showingPlcHdr/>
      </w:sdtPr>
      <w:sdtEndPr>
        <w:rPr>
          <w:rStyle w:val="Red"/>
        </w:rPr>
      </w:sdtEndPr>
      <w:sdtContent>
        <w:p w14:paraId="06D1D7CF" w14:textId="77777777" w:rsidR="00A256B3" w:rsidRDefault="00A256B3" w:rsidP="00A256B3">
          <w:pPr>
            <w:rPr>
              <w:rStyle w:val="Red"/>
            </w:rPr>
          </w:pPr>
          <w:r w:rsidRPr="00A256B3">
            <w:rPr>
              <w:rStyle w:val="PlaceholderText"/>
              <w:color w:val="FF0000"/>
            </w:rPr>
            <w:t>Click or tap here to enter text.</w:t>
          </w:r>
        </w:p>
      </w:sdtContent>
    </w:sdt>
    <w:p w14:paraId="3B50C3A4" w14:textId="4DDF0786" w:rsidR="00A256B3" w:rsidRDefault="002934CD" w:rsidP="00FF1C4D">
      <w:pPr>
        <w:pStyle w:val="ListParagraph"/>
        <w:numPr>
          <w:ilvl w:val="0"/>
          <w:numId w:val="3"/>
        </w:numPr>
      </w:pPr>
      <w:r w:rsidRPr="002934CD">
        <w:t xml:space="preserve">Type </w:t>
      </w:r>
      <w:r w:rsidRPr="00A256B3">
        <w:rPr>
          <w:b/>
          <w:bCs/>
        </w:rPr>
        <w:t>exit</w:t>
      </w:r>
      <w:r w:rsidRPr="002934CD">
        <w:t xml:space="preserve"> and press </w:t>
      </w:r>
      <w:r w:rsidRPr="00A256B3">
        <w:rPr>
          <w:b/>
          <w:bCs/>
        </w:rPr>
        <w:t>Enter</w:t>
      </w:r>
      <w:r w:rsidRPr="002934CD">
        <w:t xml:space="preserve"> to log out of your shell.</w:t>
      </w:r>
    </w:p>
    <w:p w14:paraId="0030854A" w14:textId="5E25C0C7" w:rsidR="003501F9" w:rsidRDefault="00085F97" w:rsidP="00FF1C4D">
      <w:pPr>
        <w:pStyle w:val="ListParagraph"/>
        <w:numPr>
          <w:ilvl w:val="0"/>
          <w:numId w:val="3"/>
        </w:numPr>
      </w:pPr>
      <w:r>
        <w:t>Go back to the Advanced Network Configuration and</w:t>
      </w:r>
      <w:r w:rsidR="003501F9">
        <w:t xml:space="preserve"> set the network settings </w:t>
      </w:r>
      <w:r>
        <w:t xml:space="preserve">back </w:t>
      </w:r>
      <w:r w:rsidR="003501F9">
        <w:t xml:space="preserve">to </w:t>
      </w:r>
      <w:r w:rsidR="00B25414" w:rsidRPr="00085F97">
        <w:rPr>
          <w:b/>
          <w:bCs/>
        </w:rPr>
        <w:t>Automatic</w:t>
      </w:r>
      <w:r w:rsidRPr="00085F97">
        <w:rPr>
          <w:b/>
          <w:bCs/>
        </w:rPr>
        <w:t xml:space="preserve"> (DHCP)</w:t>
      </w:r>
      <w:r w:rsidR="00B25414">
        <w:t>.</w:t>
      </w:r>
    </w:p>
    <w:p w14:paraId="4E68CA12" w14:textId="03DEF83A" w:rsidR="00ED70FE" w:rsidRDefault="00ED70FE" w:rsidP="00FF1C4D">
      <w:pPr>
        <w:pStyle w:val="ListParagraph"/>
        <w:numPr>
          <w:ilvl w:val="0"/>
          <w:numId w:val="3"/>
        </w:numPr>
      </w:pPr>
      <w:r>
        <w:lastRenderedPageBreak/>
        <w:t>Reboot your VM.</w:t>
      </w:r>
    </w:p>
    <w:p w14:paraId="63A0F49B" w14:textId="77777777" w:rsidR="00582AAC" w:rsidRDefault="00582AAC" w:rsidP="00D423BD">
      <w:pPr>
        <w:pStyle w:val="Heading1"/>
      </w:pPr>
      <w:bookmarkStart w:id="4" w:name="_Toc182295123"/>
      <w:r w:rsidRPr="00582AAC">
        <w:t>Project 12-2</w:t>
      </w:r>
      <w:r w:rsidR="008D50F6">
        <w:t>: Host Name Resolution</w:t>
      </w:r>
      <w:bookmarkEnd w:id="4"/>
    </w:p>
    <w:p w14:paraId="30D4C230" w14:textId="77777777" w:rsidR="00747AAE" w:rsidRPr="00747AAE" w:rsidRDefault="00747AAE" w:rsidP="00747AAE">
      <w:r>
        <w:t>Time required:</w:t>
      </w:r>
      <w:r w:rsidR="00EC1D0E">
        <w:t xml:space="preserve"> 20 minutes</w:t>
      </w:r>
    </w:p>
    <w:p w14:paraId="6D2A8A25" w14:textId="77777777" w:rsidR="00582AAC" w:rsidRPr="00582AAC" w:rsidRDefault="00582AAC" w:rsidP="00582AAC">
      <w:r w:rsidRPr="00582AAC">
        <w:t>In this hands-on project, you view your host name as well as resolve host names and configure host name resolution.</w:t>
      </w:r>
    </w:p>
    <w:p w14:paraId="14029E10" w14:textId="55E22328" w:rsidR="00703F11" w:rsidRDefault="000F390D" w:rsidP="00582AAC">
      <w:pPr>
        <w:pStyle w:val="ListParagraph"/>
        <w:numPr>
          <w:ilvl w:val="0"/>
          <w:numId w:val="4"/>
        </w:numPr>
      </w:pPr>
      <w:r>
        <w:t>Login to Kali.</w:t>
      </w:r>
    </w:p>
    <w:p w14:paraId="43767F97" w14:textId="71C07A9E" w:rsidR="003271EF" w:rsidRDefault="002138C3" w:rsidP="00582AAC">
      <w:pPr>
        <w:pStyle w:val="ListParagraph"/>
        <w:numPr>
          <w:ilvl w:val="0"/>
          <w:numId w:val="4"/>
        </w:numPr>
      </w:pPr>
      <w:r>
        <w:t>T</w:t>
      </w:r>
      <w:r w:rsidR="00582AAC" w:rsidRPr="00582AAC">
        <w:t xml:space="preserve">ype </w:t>
      </w:r>
      <w:r w:rsidR="00582AAC" w:rsidRPr="00703F11">
        <w:rPr>
          <w:b/>
          <w:bCs/>
        </w:rPr>
        <w:t>hostname</w:t>
      </w:r>
      <w:r w:rsidR="00582AAC" w:rsidRPr="00582AAC">
        <w:t xml:space="preserve"> and press </w:t>
      </w:r>
      <w:r w:rsidR="00582AAC" w:rsidRPr="00703F11">
        <w:rPr>
          <w:b/>
          <w:bCs/>
        </w:rPr>
        <w:t>Enter</w:t>
      </w:r>
      <w:r w:rsidR="00582AAC" w:rsidRPr="00582AAC">
        <w:t>.</w:t>
      </w:r>
    </w:p>
    <w:p w14:paraId="34098B0A" w14:textId="77777777" w:rsidR="006C4C6D" w:rsidRDefault="00582AAC" w:rsidP="00582AAC">
      <w:pPr>
        <w:pStyle w:val="ListParagraph"/>
        <w:numPr>
          <w:ilvl w:val="0"/>
          <w:numId w:val="4"/>
        </w:numPr>
      </w:pPr>
      <w:r w:rsidRPr="00582AAC">
        <w:t>What is your host name?</w:t>
      </w:r>
    </w:p>
    <w:sdt>
      <w:sdtPr>
        <w:rPr>
          <w:rStyle w:val="Red"/>
        </w:rPr>
        <w:id w:val="1130981826"/>
        <w:placeholder>
          <w:docPart w:val="5FF9CB8B31A54E5D867132AB786D7885"/>
        </w:placeholder>
        <w:showingPlcHdr/>
      </w:sdtPr>
      <w:sdtEndPr>
        <w:rPr>
          <w:rStyle w:val="Red"/>
        </w:rPr>
      </w:sdtEndPr>
      <w:sdtContent>
        <w:p w14:paraId="6D27C789" w14:textId="77777777" w:rsidR="006C4C6D" w:rsidRDefault="006C4C6D" w:rsidP="006C4C6D">
          <w:pPr>
            <w:rPr>
              <w:rStyle w:val="Red"/>
            </w:rPr>
          </w:pPr>
          <w:r w:rsidRPr="006C4C6D">
            <w:rPr>
              <w:rStyle w:val="PlaceholderText"/>
              <w:color w:val="FF0000"/>
            </w:rPr>
            <w:t>Click or tap here to enter text.</w:t>
          </w:r>
        </w:p>
      </w:sdtContent>
    </w:sdt>
    <w:p w14:paraId="2A1EC8DC" w14:textId="11424487" w:rsidR="006C4C6D" w:rsidRDefault="006C4C6D" w:rsidP="00582AAC">
      <w:pPr>
        <w:pStyle w:val="ListParagraph"/>
        <w:numPr>
          <w:ilvl w:val="0"/>
          <w:numId w:val="4"/>
        </w:numPr>
      </w:pPr>
      <w:r>
        <w:t>T</w:t>
      </w:r>
      <w:r w:rsidR="00582AAC" w:rsidRPr="00582AAC">
        <w:t xml:space="preserve">ype </w:t>
      </w:r>
      <w:r w:rsidR="00582AAC" w:rsidRPr="00703F11">
        <w:rPr>
          <w:b/>
          <w:bCs/>
        </w:rPr>
        <w:t>cat /</w:t>
      </w:r>
      <w:proofErr w:type="spellStart"/>
      <w:r w:rsidR="00582AAC" w:rsidRPr="00703F11">
        <w:rPr>
          <w:b/>
          <w:bCs/>
        </w:rPr>
        <w:t>etc</w:t>
      </w:r>
      <w:proofErr w:type="spellEnd"/>
      <w:r w:rsidR="00582AAC" w:rsidRPr="00703F11">
        <w:rPr>
          <w:b/>
          <w:bCs/>
        </w:rPr>
        <w:t>/hostname</w:t>
      </w:r>
      <w:r w:rsidR="00582AAC" w:rsidRPr="00582AAC">
        <w:t xml:space="preserve"> and press </w:t>
      </w:r>
      <w:r w:rsidR="00582AAC" w:rsidRPr="00703F11">
        <w:rPr>
          <w:b/>
          <w:bCs/>
        </w:rPr>
        <w:t>Enter</w:t>
      </w:r>
      <w:r w:rsidR="00582AAC" w:rsidRPr="00582AAC">
        <w:t>.</w:t>
      </w:r>
    </w:p>
    <w:p w14:paraId="7A0C5D96" w14:textId="77777777" w:rsidR="00383EBB" w:rsidRDefault="00582AAC" w:rsidP="00582AAC">
      <w:pPr>
        <w:pStyle w:val="ListParagraph"/>
        <w:numPr>
          <w:ilvl w:val="0"/>
          <w:numId w:val="4"/>
        </w:numPr>
      </w:pPr>
      <w:r w:rsidRPr="00582AAC">
        <w:t>What host name is listed here? Why?</w:t>
      </w:r>
    </w:p>
    <w:sdt>
      <w:sdtPr>
        <w:rPr>
          <w:rStyle w:val="Red"/>
        </w:rPr>
        <w:id w:val="-350886293"/>
        <w:placeholder>
          <w:docPart w:val="4141A910C29B494D8A7E26415B9C2725"/>
        </w:placeholder>
        <w:showingPlcHdr/>
      </w:sdtPr>
      <w:sdtEndPr>
        <w:rPr>
          <w:rStyle w:val="Red"/>
        </w:rPr>
      </w:sdtEndPr>
      <w:sdtContent>
        <w:p w14:paraId="476F3023" w14:textId="77777777" w:rsidR="007C4FA2" w:rsidRDefault="007C4FA2" w:rsidP="007C4FA2">
          <w:pPr>
            <w:rPr>
              <w:rStyle w:val="Red"/>
            </w:rPr>
          </w:pPr>
          <w:r w:rsidRPr="004A4E1E">
            <w:rPr>
              <w:rStyle w:val="PlaceholderText"/>
              <w:color w:val="FF0000"/>
            </w:rPr>
            <w:t>Click or tap here to enter text.</w:t>
          </w:r>
        </w:p>
      </w:sdtContent>
    </w:sdt>
    <w:p w14:paraId="0F96973E" w14:textId="0741F3EE" w:rsidR="00D424A9" w:rsidRDefault="005F7AD0" w:rsidP="00582AAC">
      <w:pPr>
        <w:pStyle w:val="ListParagraph"/>
        <w:numPr>
          <w:ilvl w:val="0"/>
          <w:numId w:val="4"/>
        </w:numPr>
      </w:pPr>
      <w:r>
        <w:t>T</w:t>
      </w:r>
      <w:r w:rsidR="00582AAC" w:rsidRPr="00582AAC">
        <w:t xml:space="preserve">ype </w:t>
      </w:r>
      <w:r w:rsidR="00582AAC" w:rsidRPr="00383EBB">
        <w:rPr>
          <w:b/>
          <w:bCs/>
        </w:rPr>
        <w:t>cat /</w:t>
      </w:r>
      <w:proofErr w:type="spellStart"/>
      <w:r w:rsidR="00582AAC" w:rsidRPr="00383EBB">
        <w:rPr>
          <w:b/>
          <w:bCs/>
        </w:rPr>
        <w:t>etc</w:t>
      </w:r>
      <w:proofErr w:type="spellEnd"/>
      <w:r w:rsidR="00582AAC" w:rsidRPr="00383EBB">
        <w:rPr>
          <w:b/>
          <w:bCs/>
        </w:rPr>
        <w:t>/</w:t>
      </w:r>
      <w:proofErr w:type="spellStart"/>
      <w:r w:rsidR="00582AAC" w:rsidRPr="00383EBB">
        <w:rPr>
          <w:b/>
          <w:bCs/>
        </w:rPr>
        <w:t>resolv.conf</w:t>
      </w:r>
      <w:proofErr w:type="spellEnd"/>
      <w:r w:rsidR="00582AAC" w:rsidRPr="00582AAC">
        <w:t xml:space="preserve"> </w:t>
      </w:r>
      <w:r w:rsidR="0017269E">
        <w:sym w:font="Wingdings" w:char="F0E0"/>
      </w:r>
      <w:r w:rsidR="00582AAC" w:rsidRPr="00582AAC">
        <w:t xml:space="preserve"> press </w:t>
      </w:r>
      <w:r w:rsidR="00582AAC" w:rsidRPr="00383EBB">
        <w:rPr>
          <w:b/>
          <w:bCs/>
        </w:rPr>
        <w:t>Enter</w:t>
      </w:r>
      <w:r w:rsidR="00582AAC" w:rsidRPr="00582AAC">
        <w:t>.</w:t>
      </w:r>
    </w:p>
    <w:p w14:paraId="1F34E7EA" w14:textId="77777777" w:rsidR="00EF2D2C" w:rsidRDefault="00582AAC" w:rsidP="00582AAC">
      <w:pPr>
        <w:pStyle w:val="ListParagraph"/>
        <w:numPr>
          <w:ilvl w:val="0"/>
          <w:numId w:val="4"/>
        </w:numPr>
      </w:pPr>
      <w:r w:rsidRPr="00582AAC">
        <w:t>Do you have a DNS server configured?</w:t>
      </w:r>
      <w:r w:rsidR="00B84E1E">
        <w:t xml:space="preserve"> What are the DNS addresses?</w:t>
      </w:r>
    </w:p>
    <w:sdt>
      <w:sdtPr>
        <w:rPr>
          <w:rStyle w:val="Red"/>
        </w:rPr>
        <w:id w:val="-296455902"/>
        <w:placeholder>
          <w:docPart w:val="92C040CCC4A748378D94A72831704509"/>
        </w:placeholder>
        <w:showingPlcHdr/>
      </w:sdtPr>
      <w:sdtEndPr>
        <w:rPr>
          <w:rStyle w:val="Red"/>
        </w:rPr>
      </w:sdtEndPr>
      <w:sdtContent>
        <w:p w14:paraId="4BB1ACF0" w14:textId="77777777" w:rsidR="007C4FA2" w:rsidRDefault="007C4FA2" w:rsidP="007C4FA2">
          <w:pPr>
            <w:rPr>
              <w:rStyle w:val="Red"/>
            </w:rPr>
          </w:pPr>
          <w:r w:rsidRPr="004A4E1E">
            <w:rPr>
              <w:rStyle w:val="PlaceholderText"/>
              <w:color w:val="FF0000"/>
            </w:rPr>
            <w:t>Click or tap here to enter text.</w:t>
          </w:r>
        </w:p>
      </w:sdtContent>
    </w:sdt>
    <w:p w14:paraId="5625BC42" w14:textId="711408D8" w:rsidR="00582AAC" w:rsidRPr="00582AAC" w:rsidRDefault="00582AAC" w:rsidP="00582AAC">
      <w:pPr>
        <w:pStyle w:val="ListParagraph"/>
        <w:numPr>
          <w:ilvl w:val="0"/>
          <w:numId w:val="4"/>
        </w:numPr>
      </w:pPr>
      <w:r w:rsidRPr="00582AAC">
        <w:t xml:space="preserve">Edit the </w:t>
      </w:r>
      <w:proofErr w:type="spellStart"/>
      <w:r w:rsidR="00245262" w:rsidRPr="00245262">
        <w:rPr>
          <w:b/>
        </w:rPr>
        <w:t>sudo</w:t>
      </w:r>
      <w:proofErr w:type="spellEnd"/>
      <w:r w:rsidR="00245262" w:rsidRPr="00245262">
        <w:rPr>
          <w:b/>
        </w:rPr>
        <w:t xml:space="preserve"> </w:t>
      </w:r>
      <w:r w:rsidR="00B80672">
        <w:rPr>
          <w:b/>
        </w:rPr>
        <w:t xml:space="preserve">nano </w:t>
      </w:r>
      <w:r w:rsidRPr="00EF2D2C">
        <w:rPr>
          <w:b/>
          <w:bCs/>
        </w:rPr>
        <w:t>/</w:t>
      </w:r>
      <w:proofErr w:type="spellStart"/>
      <w:r w:rsidRPr="00EF2D2C">
        <w:rPr>
          <w:b/>
          <w:bCs/>
        </w:rPr>
        <w:t>etc</w:t>
      </w:r>
      <w:proofErr w:type="spellEnd"/>
      <w:r w:rsidRPr="00EF2D2C">
        <w:rPr>
          <w:b/>
          <w:bCs/>
        </w:rPr>
        <w:t>/hosts</w:t>
      </w:r>
      <w:r w:rsidRPr="00582AAC">
        <w:t xml:space="preserve"> file Add a line to the bottom of the file that reads: </w:t>
      </w:r>
    </w:p>
    <w:p w14:paraId="00B401E1" w14:textId="77777777" w:rsidR="00582AAC" w:rsidRPr="00582AAC" w:rsidRDefault="00A41A39" w:rsidP="00582AAC">
      <w:r>
        <w:rPr>
          <w:noProof/>
        </w:rPr>
        <w:drawing>
          <wp:inline distT="0" distB="0" distL="0" distR="0" wp14:anchorId="52999BC9" wp14:editId="69FA5B43">
            <wp:extent cx="4542857" cy="28571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B64F" w14:textId="77777777" w:rsidR="00ED227C" w:rsidRDefault="00582AAC" w:rsidP="000038A8">
      <w:r w:rsidRPr="00582AAC">
        <w:t>When finished, save your changes and quit the editor.</w:t>
      </w:r>
    </w:p>
    <w:p w14:paraId="0D36B691" w14:textId="37872C2D" w:rsidR="00251B88" w:rsidRDefault="002E733A" w:rsidP="00582AAC">
      <w:pPr>
        <w:pStyle w:val="ListParagraph"/>
        <w:numPr>
          <w:ilvl w:val="0"/>
          <w:numId w:val="4"/>
        </w:numPr>
      </w:pPr>
      <w:r>
        <w:t>T</w:t>
      </w:r>
      <w:r w:rsidR="00582AAC" w:rsidRPr="00582AAC">
        <w:t xml:space="preserve">ype </w:t>
      </w:r>
      <w:r w:rsidR="00A94831">
        <w:rPr>
          <w:b/>
          <w:bCs/>
        </w:rPr>
        <w:t>ping</w:t>
      </w:r>
      <w:r w:rsidR="00172106" w:rsidRPr="00172106">
        <w:rPr>
          <w:b/>
          <w:bCs/>
        </w:rPr>
        <w:t xml:space="preserve"> fakehost.fadedomain.com</w:t>
      </w:r>
      <w:r w:rsidR="00582AAC" w:rsidRPr="00582AAC">
        <w:t xml:space="preserve"> and press </w:t>
      </w:r>
      <w:r w:rsidR="00582AAC" w:rsidRPr="00ED227C">
        <w:rPr>
          <w:b/>
          <w:bCs/>
        </w:rPr>
        <w:t>Enter</w:t>
      </w:r>
      <w:r w:rsidR="00582AAC" w:rsidRPr="00582AAC">
        <w:t>.</w:t>
      </w:r>
    </w:p>
    <w:p w14:paraId="07068AB2" w14:textId="77777777" w:rsidR="00941C64" w:rsidRDefault="00582AAC" w:rsidP="00582AAC">
      <w:pPr>
        <w:pStyle w:val="ListParagraph"/>
        <w:numPr>
          <w:ilvl w:val="0"/>
          <w:numId w:val="4"/>
        </w:numPr>
      </w:pPr>
      <w:r w:rsidRPr="00582AAC">
        <w:t>Was the name resolved correctly?</w:t>
      </w:r>
    </w:p>
    <w:sdt>
      <w:sdtPr>
        <w:rPr>
          <w:rStyle w:val="Red"/>
        </w:rPr>
        <w:id w:val="421156059"/>
        <w:placeholder>
          <w:docPart w:val="63EB3B8652024D8D9E42D74DBB1660C2"/>
        </w:placeholder>
        <w:showingPlcHdr/>
      </w:sdtPr>
      <w:sdtEndPr>
        <w:rPr>
          <w:rStyle w:val="Red"/>
        </w:rPr>
      </w:sdtEndPr>
      <w:sdtContent>
        <w:p w14:paraId="2103785D" w14:textId="77777777" w:rsidR="00510A04" w:rsidRDefault="00510A04" w:rsidP="00510A04">
          <w:pPr>
            <w:rPr>
              <w:rStyle w:val="Red"/>
            </w:rPr>
          </w:pPr>
          <w:r w:rsidRPr="004A4E1E">
            <w:rPr>
              <w:rStyle w:val="PlaceholderText"/>
              <w:color w:val="FF0000"/>
            </w:rPr>
            <w:t>Click or tap here to enter text.</w:t>
          </w:r>
        </w:p>
      </w:sdtContent>
    </w:sdt>
    <w:p w14:paraId="23847432" w14:textId="09B863FA" w:rsidR="00B43DB7" w:rsidRPr="00582AAC" w:rsidRDefault="00B43DB7" w:rsidP="00545E5F">
      <w:pPr>
        <w:pStyle w:val="ListParagraph"/>
        <w:numPr>
          <w:ilvl w:val="0"/>
          <w:numId w:val="7"/>
        </w:numPr>
      </w:pPr>
      <w:r w:rsidRPr="00582AAC">
        <w:t xml:space="preserve">Edit the </w:t>
      </w:r>
      <w:proofErr w:type="spellStart"/>
      <w:r w:rsidRPr="00245262">
        <w:rPr>
          <w:b/>
        </w:rPr>
        <w:t>sudo</w:t>
      </w:r>
      <w:proofErr w:type="spellEnd"/>
      <w:r w:rsidRPr="00245262">
        <w:rPr>
          <w:b/>
        </w:rPr>
        <w:t xml:space="preserve"> </w:t>
      </w:r>
      <w:r>
        <w:rPr>
          <w:b/>
        </w:rPr>
        <w:t xml:space="preserve">nano </w:t>
      </w:r>
      <w:r w:rsidRPr="00EF2D2C">
        <w:rPr>
          <w:b/>
          <w:bCs/>
        </w:rPr>
        <w:t>/</w:t>
      </w:r>
      <w:proofErr w:type="spellStart"/>
      <w:r w:rsidRPr="00EF2D2C">
        <w:rPr>
          <w:b/>
          <w:bCs/>
        </w:rPr>
        <w:t>etc</w:t>
      </w:r>
      <w:proofErr w:type="spellEnd"/>
      <w:r w:rsidRPr="00EF2D2C">
        <w:rPr>
          <w:b/>
          <w:bCs/>
        </w:rPr>
        <w:t>/hosts</w:t>
      </w:r>
      <w:r w:rsidRPr="00582AAC">
        <w:t xml:space="preserve"> file</w:t>
      </w:r>
      <w:r>
        <w:t>. Remove the line you added earlier.</w:t>
      </w:r>
    </w:p>
    <w:p w14:paraId="1D2D51A1" w14:textId="6E718371" w:rsidR="00941C64" w:rsidRDefault="000B09DB" w:rsidP="00545E5F">
      <w:pPr>
        <w:pStyle w:val="ListParagraph"/>
        <w:numPr>
          <w:ilvl w:val="0"/>
          <w:numId w:val="7"/>
        </w:numPr>
      </w:pPr>
      <w:r>
        <w:t>T</w:t>
      </w:r>
      <w:r w:rsidR="00582AAC" w:rsidRPr="00582AAC">
        <w:t xml:space="preserve">ype </w:t>
      </w:r>
      <w:r w:rsidR="00CF1B92">
        <w:rPr>
          <w:b/>
          <w:bCs/>
        </w:rPr>
        <w:t>host www.kernel.org</w:t>
      </w:r>
      <w:r w:rsidR="00582AAC" w:rsidRPr="00582AAC">
        <w:t xml:space="preserve"> and press </w:t>
      </w:r>
      <w:r w:rsidR="00582AAC" w:rsidRPr="00941C64">
        <w:rPr>
          <w:b/>
          <w:bCs/>
        </w:rPr>
        <w:t>Enter</w:t>
      </w:r>
      <w:r w:rsidR="00582AAC" w:rsidRPr="00582AAC">
        <w:t>.</w:t>
      </w:r>
    </w:p>
    <w:p w14:paraId="6EA15468" w14:textId="77777777" w:rsidR="00CF1B92" w:rsidRDefault="00CF1B92" w:rsidP="00545E5F">
      <w:pPr>
        <w:pStyle w:val="ListParagraph"/>
        <w:numPr>
          <w:ilvl w:val="0"/>
          <w:numId w:val="7"/>
        </w:numPr>
      </w:pPr>
      <w:r>
        <w:t>Insert a screenshot?</w:t>
      </w:r>
    </w:p>
    <w:sdt>
      <w:sdtPr>
        <w:rPr>
          <w:rStyle w:val="Red"/>
        </w:rPr>
        <w:id w:val="1389756170"/>
        <w:placeholder>
          <w:docPart w:val="2D81A99D5D9C4CAE85FDDCA028F63EEF"/>
        </w:placeholder>
        <w:showingPlcHdr/>
      </w:sdtPr>
      <w:sdtEndPr>
        <w:rPr>
          <w:rStyle w:val="Red"/>
        </w:rPr>
      </w:sdtEndPr>
      <w:sdtContent>
        <w:p w14:paraId="3E3003D8" w14:textId="77777777" w:rsidR="00510A04" w:rsidRDefault="00510A04" w:rsidP="00510A04">
          <w:pPr>
            <w:rPr>
              <w:rStyle w:val="Red"/>
            </w:rPr>
          </w:pPr>
          <w:r w:rsidRPr="004A4E1E">
            <w:rPr>
              <w:rStyle w:val="PlaceholderText"/>
              <w:color w:val="FF0000"/>
            </w:rPr>
            <w:t>Click or tap here to enter text.</w:t>
          </w:r>
        </w:p>
      </w:sdtContent>
    </w:sdt>
    <w:p w14:paraId="53104079" w14:textId="03BFE0DF" w:rsidR="00423D0B" w:rsidRDefault="00DE1D68" w:rsidP="00545E5F">
      <w:pPr>
        <w:pStyle w:val="ListParagraph"/>
        <w:numPr>
          <w:ilvl w:val="0"/>
          <w:numId w:val="7"/>
        </w:numPr>
      </w:pPr>
      <w:r>
        <w:lastRenderedPageBreak/>
        <w:t>T</w:t>
      </w:r>
      <w:r w:rsidR="00582AAC" w:rsidRPr="00582AAC">
        <w:t xml:space="preserve">ype </w:t>
      </w:r>
      <w:proofErr w:type="spellStart"/>
      <w:r w:rsidR="00423D0B" w:rsidRPr="00423D0B">
        <w:rPr>
          <w:b/>
          <w:bCs/>
        </w:rPr>
        <w:t>nslookup</w:t>
      </w:r>
      <w:proofErr w:type="spellEnd"/>
      <w:r w:rsidR="00423D0B" w:rsidRPr="00423D0B">
        <w:rPr>
          <w:b/>
          <w:bCs/>
        </w:rPr>
        <w:t xml:space="preserve"> www.kernel.org</w:t>
      </w:r>
      <w:r w:rsidR="00582AAC" w:rsidRPr="00582AAC">
        <w:t xml:space="preserve"> and press </w:t>
      </w:r>
      <w:r w:rsidR="00582AAC" w:rsidRPr="00941C64">
        <w:rPr>
          <w:b/>
          <w:bCs/>
        </w:rPr>
        <w:t>Enter</w:t>
      </w:r>
      <w:r w:rsidR="00582AAC" w:rsidRPr="00582AAC">
        <w:t>.</w:t>
      </w:r>
    </w:p>
    <w:sdt>
      <w:sdtPr>
        <w:rPr>
          <w:rStyle w:val="Red"/>
        </w:rPr>
        <w:id w:val="1728494279"/>
        <w:placeholder>
          <w:docPart w:val="8714E620A27A40EF91B6BCEE0BACFD0A"/>
        </w:placeholder>
        <w:showingPlcHdr/>
      </w:sdtPr>
      <w:sdtEndPr>
        <w:rPr>
          <w:rStyle w:val="Red"/>
        </w:rPr>
      </w:sdtEndPr>
      <w:sdtContent>
        <w:p w14:paraId="04AB3E8E" w14:textId="77777777" w:rsidR="007F1FCD" w:rsidRDefault="007F1FCD" w:rsidP="0024140E">
          <w:pPr>
            <w:rPr>
              <w:rStyle w:val="Red"/>
            </w:rPr>
          </w:pPr>
          <w:r w:rsidRPr="0024140E">
            <w:rPr>
              <w:rStyle w:val="PlaceholderText"/>
              <w:color w:val="FF0000"/>
            </w:rPr>
            <w:t>Click or tap here to enter text.</w:t>
          </w:r>
        </w:p>
      </w:sdtContent>
    </w:sdt>
    <w:p w14:paraId="388B77FF" w14:textId="2868EA61" w:rsidR="007F1FCD" w:rsidRDefault="001F2F28" w:rsidP="00545E5F">
      <w:pPr>
        <w:pStyle w:val="ListParagraph"/>
        <w:numPr>
          <w:ilvl w:val="0"/>
          <w:numId w:val="7"/>
        </w:numPr>
      </w:pPr>
      <w:r>
        <w:t>T</w:t>
      </w:r>
      <w:r w:rsidR="007F1FCD">
        <w:t xml:space="preserve">ype the command </w:t>
      </w:r>
      <w:r w:rsidR="007F1FCD" w:rsidRPr="007F1FCD">
        <w:rPr>
          <w:b/>
          <w:bCs/>
        </w:rPr>
        <w:t>dig www.kernel.org</w:t>
      </w:r>
      <w:r w:rsidR="007F1FCD">
        <w:t xml:space="preserve"> and press </w:t>
      </w:r>
      <w:r w:rsidR="007F1FCD" w:rsidRPr="007F1FCD">
        <w:rPr>
          <w:b/>
          <w:bCs/>
        </w:rPr>
        <w:t>Enter</w:t>
      </w:r>
      <w:r w:rsidR="007F1FCD">
        <w:t>.</w:t>
      </w:r>
    </w:p>
    <w:p w14:paraId="59874422" w14:textId="77777777" w:rsidR="0024140E" w:rsidRDefault="0056663E" w:rsidP="00545E5F">
      <w:pPr>
        <w:pStyle w:val="ListParagraph"/>
        <w:numPr>
          <w:ilvl w:val="0"/>
          <w:numId w:val="7"/>
        </w:numPr>
      </w:pPr>
      <w:r>
        <w:t xml:space="preserve">What additional information does dig provide compared to the </w:t>
      </w:r>
      <w:proofErr w:type="spellStart"/>
      <w:r>
        <w:t>nslookup</w:t>
      </w:r>
      <w:proofErr w:type="spellEnd"/>
      <w:r>
        <w:t xml:space="preserve"> and host utilities</w:t>
      </w:r>
      <w:r w:rsidR="004B75B6">
        <w:t>?</w:t>
      </w:r>
    </w:p>
    <w:sdt>
      <w:sdtPr>
        <w:rPr>
          <w:rStyle w:val="Red"/>
        </w:rPr>
        <w:id w:val="165611012"/>
        <w:placeholder>
          <w:docPart w:val="0C78ABEA882440F38BAE0CD106B99787"/>
        </w:placeholder>
        <w:showingPlcHdr/>
      </w:sdtPr>
      <w:sdtEndPr>
        <w:rPr>
          <w:rStyle w:val="Red"/>
        </w:rPr>
      </w:sdtEndPr>
      <w:sdtContent>
        <w:p w14:paraId="354DA5AB" w14:textId="77777777" w:rsidR="00510A04" w:rsidRDefault="00510A04" w:rsidP="00510A04">
          <w:pPr>
            <w:rPr>
              <w:rStyle w:val="Red"/>
            </w:rPr>
          </w:pPr>
          <w:r w:rsidRPr="004A4E1E">
            <w:rPr>
              <w:rStyle w:val="PlaceholderText"/>
              <w:color w:val="FF0000"/>
            </w:rPr>
            <w:t>Click or tap here to enter text.</w:t>
          </w:r>
        </w:p>
      </w:sdtContent>
    </w:sdt>
    <w:sectPr w:rsidR="00510A04" w:rsidSect="005C7C3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D3BC72" w14:textId="77777777" w:rsidR="00BC03FC" w:rsidRDefault="00BC03FC" w:rsidP="00AB57D0">
      <w:r>
        <w:separator/>
      </w:r>
    </w:p>
  </w:endnote>
  <w:endnote w:type="continuationSeparator" w:id="0">
    <w:p w14:paraId="6280E989" w14:textId="77777777" w:rsidR="00BC03FC" w:rsidRDefault="00BC03FC" w:rsidP="00AB5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D1EA3B" w14:textId="2A6C6A64" w:rsidR="00BC03FC" w:rsidRPr="00AB57D0" w:rsidRDefault="00BC03FC" w:rsidP="00B72264">
    <w:pPr>
      <w:pStyle w:val="Footer"/>
      <w:tabs>
        <w:tab w:val="center" w:pos="5040"/>
        <w:tab w:val="right" w:pos="10080"/>
      </w:tabs>
    </w:pPr>
    <w:r>
      <w:t>Week 1</w:t>
    </w:r>
    <w:r w:rsidR="0066538A">
      <w:t>6</w:t>
    </w:r>
    <w:r>
      <w:t xml:space="preserve"> Linux Projects</w:t>
    </w:r>
    <w:r w:rsidRPr="00A87D54">
      <w:tab/>
      <w:t xml:space="preserve">Page </w:t>
    </w:r>
    <w:r w:rsidRPr="00A87D54">
      <w:fldChar w:fldCharType="begin"/>
    </w:r>
    <w:r w:rsidRPr="00A87D54">
      <w:instrText xml:space="preserve"> PAGE </w:instrText>
    </w:r>
    <w:r w:rsidRPr="00A87D54">
      <w:fldChar w:fldCharType="separate"/>
    </w:r>
    <w:r w:rsidR="00B25EF5">
      <w:rPr>
        <w:noProof/>
      </w:rPr>
      <w:t>2</w:t>
    </w:r>
    <w:r w:rsidRPr="00A87D54">
      <w:fldChar w:fldCharType="end"/>
    </w:r>
    <w:r w:rsidRPr="00A87D54">
      <w:t xml:space="preserve"> of </w:t>
    </w:r>
    <w:fldSimple w:instr=" NUMPAGES ">
      <w:r w:rsidR="00B25EF5">
        <w:rPr>
          <w:noProof/>
        </w:rPr>
        <w:t>9</w:t>
      </w:r>
    </w:fldSimple>
    <w:r w:rsidRPr="00A87D54">
      <w:tab/>
      <w:t xml:space="preserve">Revised: </w:t>
    </w:r>
    <w:r w:rsidR="00113FAF">
      <w:t>11</w:t>
    </w:r>
    <w:r w:rsidR="00564330">
      <w:t>/</w:t>
    </w:r>
    <w:r w:rsidR="0066538A">
      <w:t>1</w:t>
    </w:r>
    <w:r w:rsidR="00113FAF">
      <w:t>2</w:t>
    </w:r>
    <w:r w:rsidR="00564330">
      <w:t>/20</w:t>
    </w:r>
    <w:r w:rsidR="000640B2">
      <w:t>2</w:t>
    </w:r>
    <w:r w:rsidR="00681527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8C1319" w14:textId="77777777" w:rsidR="00BC03FC" w:rsidRDefault="00BC03FC" w:rsidP="00AB57D0">
      <w:r>
        <w:separator/>
      </w:r>
    </w:p>
  </w:footnote>
  <w:footnote w:type="continuationSeparator" w:id="0">
    <w:p w14:paraId="50BDA76A" w14:textId="77777777" w:rsidR="00BC03FC" w:rsidRDefault="00BC03FC" w:rsidP="00AB5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17421"/>
    <w:multiLevelType w:val="hybridMultilevel"/>
    <w:tmpl w:val="7F960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5E141C0"/>
    <w:multiLevelType w:val="hybridMultilevel"/>
    <w:tmpl w:val="37B20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F3278EF"/>
    <w:multiLevelType w:val="hybridMultilevel"/>
    <w:tmpl w:val="3F3082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2ABC29A5"/>
    <w:multiLevelType w:val="hybridMultilevel"/>
    <w:tmpl w:val="3F308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38DC1A17"/>
    <w:multiLevelType w:val="hybridMultilevel"/>
    <w:tmpl w:val="F8126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8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 w15:restartNumberingAfterBreak="0">
    <w:nsid w:val="7C7F609B"/>
    <w:multiLevelType w:val="hybridMultilevel"/>
    <w:tmpl w:val="4F6AE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5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6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2035183167">
    <w:abstractNumId w:val="27"/>
  </w:num>
  <w:num w:numId="2" w16cid:durableId="1584218111">
    <w:abstractNumId w:val="25"/>
  </w:num>
  <w:num w:numId="3" w16cid:durableId="1769697083">
    <w:abstractNumId w:val="18"/>
  </w:num>
  <w:num w:numId="4" w16cid:durableId="1918661713">
    <w:abstractNumId w:val="14"/>
  </w:num>
  <w:num w:numId="5" w16cid:durableId="1949269226">
    <w:abstractNumId w:val="2"/>
  </w:num>
  <w:num w:numId="6" w16cid:durableId="1422947424">
    <w:abstractNumId w:val="0"/>
  </w:num>
  <w:num w:numId="7" w16cid:durableId="932855261">
    <w:abstractNumId w:val="7"/>
  </w:num>
  <w:num w:numId="8" w16cid:durableId="1186485247">
    <w:abstractNumId w:val="43"/>
  </w:num>
  <w:num w:numId="9" w16cid:durableId="1445005300">
    <w:abstractNumId w:val="22"/>
  </w:num>
  <w:num w:numId="10" w16cid:durableId="14616896">
    <w:abstractNumId w:val="46"/>
  </w:num>
  <w:num w:numId="11" w16cid:durableId="554969463">
    <w:abstractNumId w:val="15"/>
  </w:num>
  <w:num w:numId="12" w16cid:durableId="1256400368">
    <w:abstractNumId w:val="40"/>
  </w:num>
  <w:num w:numId="13" w16cid:durableId="1536193077">
    <w:abstractNumId w:val="16"/>
  </w:num>
  <w:num w:numId="14" w16cid:durableId="367611657">
    <w:abstractNumId w:val="28"/>
  </w:num>
  <w:num w:numId="15" w16cid:durableId="1626505100">
    <w:abstractNumId w:val="13"/>
  </w:num>
  <w:num w:numId="16" w16cid:durableId="902763007">
    <w:abstractNumId w:val="12"/>
  </w:num>
  <w:num w:numId="17" w16cid:durableId="226840875">
    <w:abstractNumId w:val="34"/>
  </w:num>
  <w:num w:numId="18" w16cid:durableId="964386067">
    <w:abstractNumId w:val="1"/>
  </w:num>
  <w:num w:numId="19" w16cid:durableId="38825955">
    <w:abstractNumId w:val="35"/>
  </w:num>
  <w:num w:numId="20" w16cid:durableId="1526942852">
    <w:abstractNumId w:val="38"/>
  </w:num>
  <w:num w:numId="21" w16cid:durableId="926158109">
    <w:abstractNumId w:val="32"/>
  </w:num>
  <w:num w:numId="22" w16cid:durableId="741221478">
    <w:abstractNumId w:val="29"/>
  </w:num>
  <w:num w:numId="23" w16cid:durableId="771975153">
    <w:abstractNumId w:val="45"/>
  </w:num>
  <w:num w:numId="24" w16cid:durableId="1543706619">
    <w:abstractNumId w:val="19"/>
  </w:num>
  <w:num w:numId="25" w16cid:durableId="1546869124">
    <w:abstractNumId w:val="21"/>
  </w:num>
  <w:num w:numId="26" w16cid:durableId="1672179520">
    <w:abstractNumId w:val="6"/>
  </w:num>
  <w:num w:numId="27" w16cid:durableId="1643653029">
    <w:abstractNumId w:val="20"/>
  </w:num>
  <w:num w:numId="28" w16cid:durableId="1977443040">
    <w:abstractNumId w:val="37"/>
  </w:num>
  <w:num w:numId="29" w16cid:durableId="2098751119">
    <w:abstractNumId w:val="41"/>
  </w:num>
  <w:num w:numId="30" w16cid:durableId="1920826762">
    <w:abstractNumId w:val="10"/>
  </w:num>
  <w:num w:numId="31" w16cid:durableId="1831824980">
    <w:abstractNumId w:val="44"/>
  </w:num>
  <w:num w:numId="32" w16cid:durableId="178935191">
    <w:abstractNumId w:val="8"/>
  </w:num>
  <w:num w:numId="33" w16cid:durableId="1462117700">
    <w:abstractNumId w:val="42"/>
  </w:num>
  <w:num w:numId="34" w16cid:durableId="1633289815">
    <w:abstractNumId w:val="26"/>
  </w:num>
  <w:num w:numId="35" w16cid:durableId="1905290780">
    <w:abstractNumId w:val="17"/>
  </w:num>
  <w:num w:numId="36" w16cid:durableId="1507403671">
    <w:abstractNumId w:val="9"/>
  </w:num>
  <w:num w:numId="37" w16cid:durableId="1503353184">
    <w:abstractNumId w:val="24"/>
  </w:num>
  <w:num w:numId="38" w16cid:durableId="2075354339">
    <w:abstractNumId w:val="33"/>
  </w:num>
  <w:num w:numId="39" w16cid:durableId="31073376">
    <w:abstractNumId w:val="3"/>
  </w:num>
  <w:num w:numId="40" w16cid:durableId="2029286900">
    <w:abstractNumId w:val="39"/>
  </w:num>
  <w:num w:numId="41" w16cid:durableId="413746981">
    <w:abstractNumId w:val="23"/>
  </w:num>
  <w:num w:numId="42" w16cid:durableId="362826707">
    <w:abstractNumId w:val="11"/>
  </w:num>
  <w:num w:numId="43" w16cid:durableId="702754040">
    <w:abstractNumId w:val="31"/>
  </w:num>
  <w:num w:numId="44" w16cid:durableId="1014962643">
    <w:abstractNumId w:val="4"/>
  </w:num>
  <w:num w:numId="45" w16cid:durableId="1958247050">
    <w:abstractNumId w:val="30"/>
  </w:num>
  <w:num w:numId="46" w16cid:durableId="496071177">
    <w:abstractNumId w:val="36"/>
  </w:num>
  <w:num w:numId="47" w16cid:durableId="73774511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20"/>
  <w:displayHorizontalDrawingGridEvery w:val="2"/>
  <w:characterSpacingControl w:val="doNotCompress"/>
  <w:hdrShapeDefaults>
    <o:shapedefaults v:ext="edit" spidmax="2027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3tTC2MDIxNza0NDJV0lEKTi0uzszPAykwqQUAxCj50SwAAAA="/>
  </w:docVars>
  <w:rsids>
    <w:rsidRoot w:val="003B5A3B"/>
    <w:rsid w:val="0000053E"/>
    <w:rsid w:val="00001E7B"/>
    <w:rsid w:val="0000275F"/>
    <w:rsid w:val="00002E77"/>
    <w:rsid w:val="000038A8"/>
    <w:rsid w:val="0000409B"/>
    <w:rsid w:val="00006C4E"/>
    <w:rsid w:val="000114F8"/>
    <w:rsid w:val="00011DDF"/>
    <w:rsid w:val="00011F83"/>
    <w:rsid w:val="00012210"/>
    <w:rsid w:val="00012926"/>
    <w:rsid w:val="00012E63"/>
    <w:rsid w:val="000133C8"/>
    <w:rsid w:val="00013951"/>
    <w:rsid w:val="00014F92"/>
    <w:rsid w:val="00015C11"/>
    <w:rsid w:val="00015C1D"/>
    <w:rsid w:val="00016D2C"/>
    <w:rsid w:val="000177F1"/>
    <w:rsid w:val="00020496"/>
    <w:rsid w:val="0002055B"/>
    <w:rsid w:val="00021680"/>
    <w:rsid w:val="00021BBD"/>
    <w:rsid w:val="00021D8D"/>
    <w:rsid w:val="00021DF3"/>
    <w:rsid w:val="00022209"/>
    <w:rsid w:val="00022560"/>
    <w:rsid w:val="0002499F"/>
    <w:rsid w:val="00026C77"/>
    <w:rsid w:val="00026E2E"/>
    <w:rsid w:val="000272C2"/>
    <w:rsid w:val="00027CD7"/>
    <w:rsid w:val="00027F6F"/>
    <w:rsid w:val="000315CB"/>
    <w:rsid w:val="00031A00"/>
    <w:rsid w:val="00033F40"/>
    <w:rsid w:val="000368F4"/>
    <w:rsid w:val="00037643"/>
    <w:rsid w:val="00040AD9"/>
    <w:rsid w:val="00041FBC"/>
    <w:rsid w:val="00043E69"/>
    <w:rsid w:val="00045558"/>
    <w:rsid w:val="000459D4"/>
    <w:rsid w:val="00045FEA"/>
    <w:rsid w:val="000476CB"/>
    <w:rsid w:val="0005091A"/>
    <w:rsid w:val="000532DA"/>
    <w:rsid w:val="0005360C"/>
    <w:rsid w:val="000550C5"/>
    <w:rsid w:val="000569A3"/>
    <w:rsid w:val="00056EE3"/>
    <w:rsid w:val="00056F72"/>
    <w:rsid w:val="00057549"/>
    <w:rsid w:val="00061052"/>
    <w:rsid w:val="000612CE"/>
    <w:rsid w:val="00062C70"/>
    <w:rsid w:val="000638CD"/>
    <w:rsid w:val="000640B2"/>
    <w:rsid w:val="00065258"/>
    <w:rsid w:val="00065AF1"/>
    <w:rsid w:val="00066449"/>
    <w:rsid w:val="00066489"/>
    <w:rsid w:val="000716A5"/>
    <w:rsid w:val="0007172B"/>
    <w:rsid w:val="0007265E"/>
    <w:rsid w:val="0007305E"/>
    <w:rsid w:val="00074175"/>
    <w:rsid w:val="00074744"/>
    <w:rsid w:val="00074AD6"/>
    <w:rsid w:val="0007535C"/>
    <w:rsid w:val="00075CF4"/>
    <w:rsid w:val="000761BB"/>
    <w:rsid w:val="00076330"/>
    <w:rsid w:val="0007638D"/>
    <w:rsid w:val="000776FE"/>
    <w:rsid w:val="000778E9"/>
    <w:rsid w:val="00077F9C"/>
    <w:rsid w:val="00080590"/>
    <w:rsid w:val="00080993"/>
    <w:rsid w:val="0008155F"/>
    <w:rsid w:val="00082070"/>
    <w:rsid w:val="0008250D"/>
    <w:rsid w:val="00082957"/>
    <w:rsid w:val="00083728"/>
    <w:rsid w:val="00084023"/>
    <w:rsid w:val="00084BB5"/>
    <w:rsid w:val="00085BBB"/>
    <w:rsid w:val="00085F97"/>
    <w:rsid w:val="000866C1"/>
    <w:rsid w:val="00090CFE"/>
    <w:rsid w:val="0009180C"/>
    <w:rsid w:val="00091B0B"/>
    <w:rsid w:val="000934F3"/>
    <w:rsid w:val="0009481D"/>
    <w:rsid w:val="000958EF"/>
    <w:rsid w:val="0009659B"/>
    <w:rsid w:val="00096799"/>
    <w:rsid w:val="000A0231"/>
    <w:rsid w:val="000A1150"/>
    <w:rsid w:val="000A1770"/>
    <w:rsid w:val="000A18A1"/>
    <w:rsid w:val="000A3751"/>
    <w:rsid w:val="000A3898"/>
    <w:rsid w:val="000A3AAE"/>
    <w:rsid w:val="000A3DCB"/>
    <w:rsid w:val="000A496F"/>
    <w:rsid w:val="000A5D20"/>
    <w:rsid w:val="000A6AA7"/>
    <w:rsid w:val="000B09DB"/>
    <w:rsid w:val="000B120E"/>
    <w:rsid w:val="000B23D5"/>
    <w:rsid w:val="000B262D"/>
    <w:rsid w:val="000B2758"/>
    <w:rsid w:val="000B56E2"/>
    <w:rsid w:val="000B7464"/>
    <w:rsid w:val="000C02D3"/>
    <w:rsid w:val="000C35A3"/>
    <w:rsid w:val="000C4684"/>
    <w:rsid w:val="000C5508"/>
    <w:rsid w:val="000C7760"/>
    <w:rsid w:val="000D0019"/>
    <w:rsid w:val="000D1831"/>
    <w:rsid w:val="000D1EB5"/>
    <w:rsid w:val="000D25A8"/>
    <w:rsid w:val="000D318C"/>
    <w:rsid w:val="000D45E5"/>
    <w:rsid w:val="000D50BB"/>
    <w:rsid w:val="000D7ECD"/>
    <w:rsid w:val="000E174F"/>
    <w:rsid w:val="000E19E9"/>
    <w:rsid w:val="000E2A1B"/>
    <w:rsid w:val="000E3373"/>
    <w:rsid w:val="000E3F13"/>
    <w:rsid w:val="000E402D"/>
    <w:rsid w:val="000E448D"/>
    <w:rsid w:val="000E530F"/>
    <w:rsid w:val="000E5FBF"/>
    <w:rsid w:val="000E6FEF"/>
    <w:rsid w:val="000E7C98"/>
    <w:rsid w:val="000F1FB1"/>
    <w:rsid w:val="000F2244"/>
    <w:rsid w:val="000F2EA9"/>
    <w:rsid w:val="000F32DD"/>
    <w:rsid w:val="000F390D"/>
    <w:rsid w:val="000F4997"/>
    <w:rsid w:val="000F4A3B"/>
    <w:rsid w:val="000F5186"/>
    <w:rsid w:val="000F55C3"/>
    <w:rsid w:val="000F7936"/>
    <w:rsid w:val="0010102F"/>
    <w:rsid w:val="00101457"/>
    <w:rsid w:val="001015EC"/>
    <w:rsid w:val="00103243"/>
    <w:rsid w:val="0010343A"/>
    <w:rsid w:val="001038DC"/>
    <w:rsid w:val="00103FB3"/>
    <w:rsid w:val="00106F09"/>
    <w:rsid w:val="00107FF6"/>
    <w:rsid w:val="00110E98"/>
    <w:rsid w:val="00111588"/>
    <w:rsid w:val="00111607"/>
    <w:rsid w:val="00111C7E"/>
    <w:rsid w:val="0011269A"/>
    <w:rsid w:val="00112B9F"/>
    <w:rsid w:val="001138DC"/>
    <w:rsid w:val="00113FAF"/>
    <w:rsid w:val="001142C4"/>
    <w:rsid w:val="001143F0"/>
    <w:rsid w:val="00115EF9"/>
    <w:rsid w:val="00116014"/>
    <w:rsid w:val="00116C75"/>
    <w:rsid w:val="00117AC0"/>
    <w:rsid w:val="00117B7F"/>
    <w:rsid w:val="00120939"/>
    <w:rsid w:val="0012154E"/>
    <w:rsid w:val="00121EDF"/>
    <w:rsid w:val="00121FEB"/>
    <w:rsid w:val="001224DD"/>
    <w:rsid w:val="00123216"/>
    <w:rsid w:val="00123965"/>
    <w:rsid w:val="00123A8A"/>
    <w:rsid w:val="00124612"/>
    <w:rsid w:val="00126FB6"/>
    <w:rsid w:val="00127083"/>
    <w:rsid w:val="001273E9"/>
    <w:rsid w:val="00134ECF"/>
    <w:rsid w:val="0013594D"/>
    <w:rsid w:val="001367DA"/>
    <w:rsid w:val="00137E32"/>
    <w:rsid w:val="00142953"/>
    <w:rsid w:val="0014384C"/>
    <w:rsid w:val="00144928"/>
    <w:rsid w:val="0014498C"/>
    <w:rsid w:val="00145124"/>
    <w:rsid w:val="00145F26"/>
    <w:rsid w:val="001477B3"/>
    <w:rsid w:val="001515E5"/>
    <w:rsid w:val="00152244"/>
    <w:rsid w:val="001539FB"/>
    <w:rsid w:val="00155331"/>
    <w:rsid w:val="001564AE"/>
    <w:rsid w:val="00156FEF"/>
    <w:rsid w:val="001648E4"/>
    <w:rsid w:val="00166AC1"/>
    <w:rsid w:val="00166C5B"/>
    <w:rsid w:val="0016720A"/>
    <w:rsid w:val="00172106"/>
    <w:rsid w:val="0017269E"/>
    <w:rsid w:val="0017430B"/>
    <w:rsid w:val="001746CC"/>
    <w:rsid w:val="00174790"/>
    <w:rsid w:val="00177042"/>
    <w:rsid w:val="0017767D"/>
    <w:rsid w:val="001819FF"/>
    <w:rsid w:val="00183C98"/>
    <w:rsid w:val="00186746"/>
    <w:rsid w:val="001921E0"/>
    <w:rsid w:val="00193337"/>
    <w:rsid w:val="001936C3"/>
    <w:rsid w:val="001936DA"/>
    <w:rsid w:val="00194F06"/>
    <w:rsid w:val="00194F48"/>
    <w:rsid w:val="001975AF"/>
    <w:rsid w:val="001A050A"/>
    <w:rsid w:val="001A060F"/>
    <w:rsid w:val="001A1B6D"/>
    <w:rsid w:val="001A3E71"/>
    <w:rsid w:val="001A3FED"/>
    <w:rsid w:val="001A465E"/>
    <w:rsid w:val="001A470D"/>
    <w:rsid w:val="001A56BC"/>
    <w:rsid w:val="001A5AE7"/>
    <w:rsid w:val="001A70DE"/>
    <w:rsid w:val="001A794F"/>
    <w:rsid w:val="001A7FBB"/>
    <w:rsid w:val="001B1577"/>
    <w:rsid w:val="001B4BA0"/>
    <w:rsid w:val="001B4FA6"/>
    <w:rsid w:val="001B5D53"/>
    <w:rsid w:val="001C137B"/>
    <w:rsid w:val="001C201F"/>
    <w:rsid w:val="001C563C"/>
    <w:rsid w:val="001C5EEA"/>
    <w:rsid w:val="001C75FA"/>
    <w:rsid w:val="001C7C51"/>
    <w:rsid w:val="001D0D2E"/>
    <w:rsid w:val="001D32D1"/>
    <w:rsid w:val="001D3927"/>
    <w:rsid w:val="001D39F5"/>
    <w:rsid w:val="001D3D37"/>
    <w:rsid w:val="001D49E7"/>
    <w:rsid w:val="001D5C3B"/>
    <w:rsid w:val="001D6561"/>
    <w:rsid w:val="001D7BA7"/>
    <w:rsid w:val="001E1222"/>
    <w:rsid w:val="001E1E6F"/>
    <w:rsid w:val="001E2CBE"/>
    <w:rsid w:val="001E2EC3"/>
    <w:rsid w:val="001E6110"/>
    <w:rsid w:val="001F0310"/>
    <w:rsid w:val="001F05BE"/>
    <w:rsid w:val="001F07B4"/>
    <w:rsid w:val="001F101A"/>
    <w:rsid w:val="001F1138"/>
    <w:rsid w:val="001F1CD4"/>
    <w:rsid w:val="001F2D2B"/>
    <w:rsid w:val="001F2F28"/>
    <w:rsid w:val="001F47B2"/>
    <w:rsid w:val="001F4BC3"/>
    <w:rsid w:val="001F6675"/>
    <w:rsid w:val="001F6E89"/>
    <w:rsid w:val="001F78A2"/>
    <w:rsid w:val="002003C6"/>
    <w:rsid w:val="0020198D"/>
    <w:rsid w:val="00201EAC"/>
    <w:rsid w:val="00202867"/>
    <w:rsid w:val="00204346"/>
    <w:rsid w:val="00204E39"/>
    <w:rsid w:val="0020596F"/>
    <w:rsid w:val="0020614F"/>
    <w:rsid w:val="00207872"/>
    <w:rsid w:val="00210D33"/>
    <w:rsid w:val="00210FCA"/>
    <w:rsid w:val="00211F91"/>
    <w:rsid w:val="002138C3"/>
    <w:rsid w:val="00223C29"/>
    <w:rsid w:val="0022427E"/>
    <w:rsid w:val="00224995"/>
    <w:rsid w:val="00226C44"/>
    <w:rsid w:val="00226EEC"/>
    <w:rsid w:val="00227E0A"/>
    <w:rsid w:val="00227F64"/>
    <w:rsid w:val="0023406B"/>
    <w:rsid w:val="0023418B"/>
    <w:rsid w:val="00234B68"/>
    <w:rsid w:val="00237E71"/>
    <w:rsid w:val="0024140E"/>
    <w:rsid w:val="002414A8"/>
    <w:rsid w:val="002415C2"/>
    <w:rsid w:val="00245262"/>
    <w:rsid w:val="002453C9"/>
    <w:rsid w:val="0024603F"/>
    <w:rsid w:val="00250FA5"/>
    <w:rsid w:val="00251B88"/>
    <w:rsid w:val="00251F8F"/>
    <w:rsid w:val="0025375B"/>
    <w:rsid w:val="0025402F"/>
    <w:rsid w:val="00254581"/>
    <w:rsid w:val="00255B3A"/>
    <w:rsid w:val="002560B6"/>
    <w:rsid w:val="002608FE"/>
    <w:rsid w:val="0026530D"/>
    <w:rsid w:val="00265D9B"/>
    <w:rsid w:val="00266353"/>
    <w:rsid w:val="00266856"/>
    <w:rsid w:val="00266AA0"/>
    <w:rsid w:val="00271A9F"/>
    <w:rsid w:val="00272FFF"/>
    <w:rsid w:val="0027474D"/>
    <w:rsid w:val="002747B4"/>
    <w:rsid w:val="00274C82"/>
    <w:rsid w:val="00274DCC"/>
    <w:rsid w:val="00275443"/>
    <w:rsid w:val="00275ED9"/>
    <w:rsid w:val="00280EC6"/>
    <w:rsid w:val="00281E27"/>
    <w:rsid w:val="00282781"/>
    <w:rsid w:val="00283A90"/>
    <w:rsid w:val="00284E24"/>
    <w:rsid w:val="002857DA"/>
    <w:rsid w:val="00286CFA"/>
    <w:rsid w:val="00286EC1"/>
    <w:rsid w:val="00286EE1"/>
    <w:rsid w:val="002918F0"/>
    <w:rsid w:val="0029197A"/>
    <w:rsid w:val="002934CD"/>
    <w:rsid w:val="0029372C"/>
    <w:rsid w:val="00294354"/>
    <w:rsid w:val="002949C2"/>
    <w:rsid w:val="00296018"/>
    <w:rsid w:val="00297585"/>
    <w:rsid w:val="002A10CF"/>
    <w:rsid w:val="002A1717"/>
    <w:rsid w:val="002A180D"/>
    <w:rsid w:val="002A1C7E"/>
    <w:rsid w:val="002A1CD2"/>
    <w:rsid w:val="002A21CE"/>
    <w:rsid w:val="002A3D24"/>
    <w:rsid w:val="002A47CE"/>
    <w:rsid w:val="002A6342"/>
    <w:rsid w:val="002A7769"/>
    <w:rsid w:val="002A777E"/>
    <w:rsid w:val="002B02C7"/>
    <w:rsid w:val="002B1724"/>
    <w:rsid w:val="002B4026"/>
    <w:rsid w:val="002B5E78"/>
    <w:rsid w:val="002B5F4B"/>
    <w:rsid w:val="002B6859"/>
    <w:rsid w:val="002B7224"/>
    <w:rsid w:val="002C0295"/>
    <w:rsid w:val="002C0525"/>
    <w:rsid w:val="002C0846"/>
    <w:rsid w:val="002C0EF8"/>
    <w:rsid w:val="002C0F97"/>
    <w:rsid w:val="002C4EAB"/>
    <w:rsid w:val="002C4FA1"/>
    <w:rsid w:val="002C53D1"/>
    <w:rsid w:val="002C5D52"/>
    <w:rsid w:val="002D1516"/>
    <w:rsid w:val="002D19F9"/>
    <w:rsid w:val="002D1CDC"/>
    <w:rsid w:val="002D2A15"/>
    <w:rsid w:val="002D4AD3"/>
    <w:rsid w:val="002D5406"/>
    <w:rsid w:val="002E0A1F"/>
    <w:rsid w:val="002E2866"/>
    <w:rsid w:val="002E502C"/>
    <w:rsid w:val="002E733A"/>
    <w:rsid w:val="002E7FD7"/>
    <w:rsid w:val="002F035A"/>
    <w:rsid w:val="002F052E"/>
    <w:rsid w:val="002F1057"/>
    <w:rsid w:val="002F1368"/>
    <w:rsid w:val="002F2D02"/>
    <w:rsid w:val="002F38F1"/>
    <w:rsid w:val="002F4E9B"/>
    <w:rsid w:val="00300466"/>
    <w:rsid w:val="00300A22"/>
    <w:rsid w:val="00303455"/>
    <w:rsid w:val="00305371"/>
    <w:rsid w:val="00306E74"/>
    <w:rsid w:val="00307B74"/>
    <w:rsid w:val="00310ED4"/>
    <w:rsid w:val="00313E4E"/>
    <w:rsid w:val="003148FA"/>
    <w:rsid w:val="003151E1"/>
    <w:rsid w:val="003156BE"/>
    <w:rsid w:val="00316356"/>
    <w:rsid w:val="00316A42"/>
    <w:rsid w:val="00317653"/>
    <w:rsid w:val="00320FB7"/>
    <w:rsid w:val="00321437"/>
    <w:rsid w:val="00322CEE"/>
    <w:rsid w:val="0032311C"/>
    <w:rsid w:val="00323E97"/>
    <w:rsid w:val="00325CFD"/>
    <w:rsid w:val="00325DD0"/>
    <w:rsid w:val="00326097"/>
    <w:rsid w:val="003270F7"/>
    <w:rsid w:val="003271EC"/>
    <w:rsid w:val="003271EF"/>
    <w:rsid w:val="00327AA1"/>
    <w:rsid w:val="003307EC"/>
    <w:rsid w:val="003317E6"/>
    <w:rsid w:val="00331BB2"/>
    <w:rsid w:val="00331FF8"/>
    <w:rsid w:val="00333205"/>
    <w:rsid w:val="00334103"/>
    <w:rsid w:val="003345F3"/>
    <w:rsid w:val="0033588E"/>
    <w:rsid w:val="0033592C"/>
    <w:rsid w:val="00335E91"/>
    <w:rsid w:val="003376B9"/>
    <w:rsid w:val="0034029A"/>
    <w:rsid w:val="00342B75"/>
    <w:rsid w:val="00345F7B"/>
    <w:rsid w:val="00346748"/>
    <w:rsid w:val="00347034"/>
    <w:rsid w:val="003501F9"/>
    <w:rsid w:val="00350A41"/>
    <w:rsid w:val="00350B4C"/>
    <w:rsid w:val="00351984"/>
    <w:rsid w:val="003521EA"/>
    <w:rsid w:val="00352D7A"/>
    <w:rsid w:val="00352FA6"/>
    <w:rsid w:val="00353764"/>
    <w:rsid w:val="0035408D"/>
    <w:rsid w:val="003558AF"/>
    <w:rsid w:val="003562C7"/>
    <w:rsid w:val="003574B2"/>
    <w:rsid w:val="00360730"/>
    <w:rsid w:val="00361136"/>
    <w:rsid w:val="003613FE"/>
    <w:rsid w:val="00361BE1"/>
    <w:rsid w:val="00361ED2"/>
    <w:rsid w:val="00362501"/>
    <w:rsid w:val="00362855"/>
    <w:rsid w:val="003630D4"/>
    <w:rsid w:val="00364EB3"/>
    <w:rsid w:val="0036518D"/>
    <w:rsid w:val="003713B3"/>
    <w:rsid w:val="00371C3B"/>
    <w:rsid w:val="003759B5"/>
    <w:rsid w:val="003764E1"/>
    <w:rsid w:val="00377009"/>
    <w:rsid w:val="003775CC"/>
    <w:rsid w:val="003803F1"/>
    <w:rsid w:val="00380E87"/>
    <w:rsid w:val="00381729"/>
    <w:rsid w:val="00382CEC"/>
    <w:rsid w:val="00382FD0"/>
    <w:rsid w:val="0038353E"/>
    <w:rsid w:val="00383EBB"/>
    <w:rsid w:val="00384594"/>
    <w:rsid w:val="003848DF"/>
    <w:rsid w:val="00384CE3"/>
    <w:rsid w:val="00386B95"/>
    <w:rsid w:val="00386F49"/>
    <w:rsid w:val="003874E8"/>
    <w:rsid w:val="00390F30"/>
    <w:rsid w:val="0039195C"/>
    <w:rsid w:val="0039198B"/>
    <w:rsid w:val="0039225D"/>
    <w:rsid w:val="0039326C"/>
    <w:rsid w:val="0039336C"/>
    <w:rsid w:val="003939E8"/>
    <w:rsid w:val="00394088"/>
    <w:rsid w:val="003959DB"/>
    <w:rsid w:val="00396F38"/>
    <w:rsid w:val="00397EE4"/>
    <w:rsid w:val="003A1584"/>
    <w:rsid w:val="003A63AE"/>
    <w:rsid w:val="003A6739"/>
    <w:rsid w:val="003A69CD"/>
    <w:rsid w:val="003A757B"/>
    <w:rsid w:val="003B1843"/>
    <w:rsid w:val="003B28B8"/>
    <w:rsid w:val="003B30CF"/>
    <w:rsid w:val="003B3671"/>
    <w:rsid w:val="003B4B95"/>
    <w:rsid w:val="003B52E4"/>
    <w:rsid w:val="003B5A3B"/>
    <w:rsid w:val="003C0738"/>
    <w:rsid w:val="003C1F09"/>
    <w:rsid w:val="003C3095"/>
    <w:rsid w:val="003C40F7"/>
    <w:rsid w:val="003C4614"/>
    <w:rsid w:val="003C6272"/>
    <w:rsid w:val="003C7B93"/>
    <w:rsid w:val="003C7BEE"/>
    <w:rsid w:val="003D1802"/>
    <w:rsid w:val="003D1F9D"/>
    <w:rsid w:val="003D2C67"/>
    <w:rsid w:val="003D5627"/>
    <w:rsid w:val="003D5745"/>
    <w:rsid w:val="003D5D88"/>
    <w:rsid w:val="003D6C62"/>
    <w:rsid w:val="003E075F"/>
    <w:rsid w:val="003E0E6B"/>
    <w:rsid w:val="003E17C1"/>
    <w:rsid w:val="003E2047"/>
    <w:rsid w:val="003E2375"/>
    <w:rsid w:val="003E3167"/>
    <w:rsid w:val="003E35C2"/>
    <w:rsid w:val="003F1691"/>
    <w:rsid w:val="003F2990"/>
    <w:rsid w:val="003F33DC"/>
    <w:rsid w:val="003F348C"/>
    <w:rsid w:val="003F3A78"/>
    <w:rsid w:val="003F5D0C"/>
    <w:rsid w:val="003F72FE"/>
    <w:rsid w:val="00404486"/>
    <w:rsid w:val="004045C5"/>
    <w:rsid w:val="0041330A"/>
    <w:rsid w:val="00414B59"/>
    <w:rsid w:val="00416622"/>
    <w:rsid w:val="004204CB"/>
    <w:rsid w:val="0042073A"/>
    <w:rsid w:val="00423D0B"/>
    <w:rsid w:val="0042437F"/>
    <w:rsid w:val="00424C4E"/>
    <w:rsid w:val="00425DCE"/>
    <w:rsid w:val="0042754F"/>
    <w:rsid w:val="004309C2"/>
    <w:rsid w:val="004323D2"/>
    <w:rsid w:val="00432DDB"/>
    <w:rsid w:val="00433394"/>
    <w:rsid w:val="00433F18"/>
    <w:rsid w:val="00435492"/>
    <w:rsid w:val="00435B22"/>
    <w:rsid w:val="004365AC"/>
    <w:rsid w:val="004402AB"/>
    <w:rsid w:val="00441909"/>
    <w:rsid w:val="00442FBB"/>
    <w:rsid w:val="00443F10"/>
    <w:rsid w:val="00443FCD"/>
    <w:rsid w:val="004440E8"/>
    <w:rsid w:val="00444C42"/>
    <w:rsid w:val="004467E0"/>
    <w:rsid w:val="00447072"/>
    <w:rsid w:val="00447AAB"/>
    <w:rsid w:val="00447E31"/>
    <w:rsid w:val="004501E1"/>
    <w:rsid w:val="0045199B"/>
    <w:rsid w:val="00451E8A"/>
    <w:rsid w:val="00452C21"/>
    <w:rsid w:val="00452F87"/>
    <w:rsid w:val="004538D3"/>
    <w:rsid w:val="00455BF3"/>
    <w:rsid w:val="004565F2"/>
    <w:rsid w:val="004567F1"/>
    <w:rsid w:val="00457328"/>
    <w:rsid w:val="00460872"/>
    <w:rsid w:val="00461B03"/>
    <w:rsid w:val="00462324"/>
    <w:rsid w:val="00462B23"/>
    <w:rsid w:val="0046309E"/>
    <w:rsid w:val="00463F08"/>
    <w:rsid w:val="004658D6"/>
    <w:rsid w:val="00465CE1"/>
    <w:rsid w:val="00466709"/>
    <w:rsid w:val="00466F7C"/>
    <w:rsid w:val="0046737E"/>
    <w:rsid w:val="00470362"/>
    <w:rsid w:val="00470BEB"/>
    <w:rsid w:val="00471BA6"/>
    <w:rsid w:val="0047224F"/>
    <w:rsid w:val="00473117"/>
    <w:rsid w:val="00473139"/>
    <w:rsid w:val="00473DEC"/>
    <w:rsid w:val="00474920"/>
    <w:rsid w:val="00476D44"/>
    <w:rsid w:val="0047705A"/>
    <w:rsid w:val="0047735D"/>
    <w:rsid w:val="00480270"/>
    <w:rsid w:val="00483980"/>
    <w:rsid w:val="00484CE0"/>
    <w:rsid w:val="00485224"/>
    <w:rsid w:val="004854E6"/>
    <w:rsid w:val="00485DF9"/>
    <w:rsid w:val="0048605A"/>
    <w:rsid w:val="00486C90"/>
    <w:rsid w:val="004909FF"/>
    <w:rsid w:val="00490C67"/>
    <w:rsid w:val="004913F2"/>
    <w:rsid w:val="00492E20"/>
    <w:rsid w:val="00494C1A"/>
    <w:rsid w:val="0049663E"/>
    <w:rsid w:val="00496BD4"/>
    <w:rsid w:val="00496DF9"/>
    <w:rsid w:val="00497903"/>
    <w:rsid w:val="004A02FA"/>
    <w:rsid w:val="004A119C"/>
    <w:rsid w:val="004A1475"/>
    <w:rsid w:val="004A1DE6"/>
    <w:rsid w:val="004A1DFF"/>
    <w:rsid w:val="004A202A"/>
    <w:rsid w:val="004A27E9"/>
    <w:rsid w:val="004A290F"/>
    <w:rsid w:val="004A2A66"/>
    <w:rsid w:val="004A2FB9"/>
    <w:rsid w:val="004A31CB"/>
    <w:rsid w:val="004A422E"/>
    <w:rsid w:val="004A4327"/>
    <w:rsid w:val="004A4A77"/>
    <w:rsid w:val="004A5231"/>
    <w:rsid w:val="004A523E"/>
    <w:rsid w:val="004A5B55"/>
    <w:rsid w:val="004A7857"/>
    <w:rsid w:val="004B2903"/>
    <w:rsid w:val="004B3E38"/>
    <w:rsid w:val="004B567C"/>
    <w:rsid w:val="004B5F46"/>
    <w:rsid w:val="004B6488"/>
    <w:rsid w:val="004B75B6"/>
    <w:rsid w:val="004B77CA"/>
    <w:rsid w:val="004B7C19"/>
    <w:rsid w:val="004C1055"/>
    <w:rsid w:val="004C37B1"/>
    <w:rsid w:val="004C52E3"/>
    <w:rsid w:val="004C5A89"/>
    <w:rsid w:val="004C70A6"/>
    <w:rsid w:val="004C7680"/>
    <w:rsid w:val="004D02C2"/>
    <w:rsid w:val="004D1645"/>
    <w:rsid w:val="004D185A"/>
    <w:rsid w:val="004D1E72"/>
    <w:rsid w:val="004D2170"/>
    <w:rsid w:val="004D2368"/>
    <w:rsid w:val="004D2B02"/>
    <w:rsid w:val="004D7E49"/>
    <w:rsid w:val="004E0219"/>
    <w:rsid w:val="004E16F0"/>
    <w:rsid w:val="004E20BB"/>
    <w:rsid w:val="004E2AC7"/>
    <w:rsid w:val="004E2B8A"/>
    <w:rsid w:val="004E4FE5"/>
    <w:rsid w:val="004E5185"/>
    <w:rsid w:val="004E5E15"/>
    <w:rsid w:val="004E6234"/>
    <w:rsid w:val="004E7981"/>
    <w:rsid w:val="004F0CF1"/>
    <w:rsid w:val="004F0D6D"/>
    <w:rsid w:val="004F1A82"/>
    <w:rsid w:val="004F1D9C"/>
    <w:rsid w:val="004F5040"/>
    <w:rsid w:val="004F55C0"/>
    <w:rsid w:val="004F6728"/>
    <w:rsid w:val="004F6788"/>
    <w:rsid w:val="004F7612"/>
    <w:rsid w:val="00500FA1"/>
    <w:rsid w:val="00502E81"/>
    <w:rsid w:val="0050386C"/>
    <w:rsid w:val="00504982"/>
    <w:rsid w:val="00506930"/>
    <w:rsid w:val="005075FE"/>
    <w:rsid w:val="00507C1D"/>
    <w:rsid w:val="00507D8F"/>
    <w:rsid w:val="00510A04"/>
    <w:rsid w:val="005124E2"/>
    <w:rsid w:val="005125B5"/>
    <w:rsid w:val="00512D16"/>
    <w:rsid w:val="00513004"/>
    <w:rsid w:val="005135F4"/>
    <w:rsid w:val="005140F2"/>
    <w:rsid w:val="00515EFE"/>
    <w:rsid w:val="00516AB0"/>
    <w:rsid w:val="005171A3"/>
    <w:rsid w:val="00522E54"/>
    <w:rsid w:val="0052366C"/>
    <w:rsid w:val="00524678"/>
    <w:rsid w:val="00525459"/>
    <w:rsid w:val="005279B3"/>
    <w:rsid w:val="00530898"/>
    <w:rsid w:val="005313A6"/>
    <w:rsid w:val="0053175E"/>
    <w:rsid w:val="00534413"/>
    <w:rsid w:val="00534553"/>
    <w:rsid w:val="00536C4E"/>
    <w:rsid w:val="005400B1"/>
    <w:rsid w:val="005402A6"/>
    <w:rsid w:val="00540EE5"/>
    <w:rsid w:val="005410A4"/>
    <w:rsid w:val="00541C78"/>
    <w:rsid w:val="0054303A"/>
    <w:rsid w:val="00543797"/>
    <w:rsid w:val="005449C5"/>
    <w:rsid w:val="00545E5F"/>
    <w:rsid w:val="005469B1"/>
    <w:rsid w:val="00550A66"/>
    <w:rsid w:val="00550DB8"/>
    <w:rsid w:val="00551727"/>
    <w:rsid w:val="00553AB1"/>
    <w:rsid w:val="00554B04"/>
    <w:rsid w:val="005554FC"/>
    <w:rsid w:val="005566E8"/>
    <w:rsid w:val="00556B0A"/>
    <w:rsid w:val="00560DCB"/>
    <w:rsid w:val="00561ABF"/>
    <w:rsid w:val="00562208"/>
    <w:rsid w:val="00562967"/>
    <w:rsid w:val="00563E2C"/>
    <w:rsid w:val="00564330"/>
    <w:rsid w:val="00565AE5"/>
    <w:rsid w:val="00566512"/>
    <w:rsid w:val="0056663E"/>
    <w:rsid w:val="005705DD"/>
    <w:rsid w:val="00571CF0"/>
    <w:rsid w:val="0057277D"/>
    <w:rsid w:val="005728A3"/>
    <w:rsid w:val="00572F14"/>
    <w:rsid w:val="005733AC"/>
    <w:rsid w:val="0057570F"/>
    <w:rsid w:val="005761D4"/>
    <w:rsid w:val="005768C9"/>
    <w:rsid w:val="0057789A"/>
    <w:rsid w:val="00580B8C"/>
    <w:rsid w:val="00581CB1"/>
    <w:rsid w:val="0058266A"/>
    <w:rsid w:val="00582AAC"/>
    <w:rsid w:val="005839B3"/>
    <w:rsid w:val="00583B74"/>
    <w:rsid w:val="00584DBD"/>
    <w:rsid w:val="00590CF7"/>
    <w:rsid w:val="00594143"/>
    <w:rsid w:val="00595310"/>
    <w:rsid w:val="00596936"/>
    <w:rsid w:val="005A0437"/>
    <w:rsid w:val="005A052B"/>
    <w:rsid w:val="005A0582"/>
    <w:rsid w:val="005A0BBF"/>
    <w:rsid w:val="005A1C69"/>
    <w:rsid w:val="005A2FA3"/>
    <w:rsid w:val="005A3188"/>
    <w:rsid w:val="005A5389"/>
    <w:rsid w:val="005A55F8"/>
    <w:rsid w:val="005A56A1"/>
    <w:rsid w:val="005A7E22"/>
    <w:rsid w:val="005B0845"/>
    <w:rsid w:val="005B0E7E"/>
    <w:rsid w:val="005B120C"/>
    <w:rsid w:val="005B24E0"/>
    <w:rsid w:val="005B3329"/>
    <w:rsid w:val="005B3D2D"/>
    <w:rsid w:val="005B3D8F"/>
    <w:rsid w:val="005B3DEE"/>
    <w:rsid w:val="005B50B0"/>
    <w:rsid w:val="005B598B"/>
    <w:rsid w:val="005B648E"/>
    <w:rsid w:val="005B68F6"/>
    <w:rsid w:val="005C04B6"/>
    <w:rsid w:val="005C05F9"/>
    <w:rsid w:val="005C6CD7"/>
    <w:rsid w:val="005C7C34"/>
    <w:rsid w:val="005D0387"/>
    <w:rsid w:val="005D0A20"/>
    <w:rsid w:val="005D0F3A"/>
    <w:rsid w:val="005D35AE"/>
    <w:rsid w:val="005D380C"/>
    <w:rsid w:val="005D3959"/>
    <w:rsid w:val="005D5016"/>
    <w:rsid w:val="005D5C53"/>
    <w:rsid w:val="005D605E"/>
    <w:rsid w:val="005E1786"/>
    <w:rsid w:val="005E26FA"/>
    <w:rsid w:val="005E2D12"/>
    <w:rsid w:val="005E2D3E"/>
    <w:rsid w:val="005E4412"/>
    <w:rsid w:val="005E56DD"/>
    <w:rsid w:val="005E59BD"/>
    <w:rsid w:val="005E5C35"/>
    <w:rsid w:val="005E6A8C"/>
    <w:rsid w:val="005F0706"/>
    <w:rsid w:val="005F28DE"/>
    <w:rsid w:val="005F7AD0"/>
    <w:rsid w:val="006001DF"/>
    <w:rsid w:val="00600DAB"/>
    <w:rsid w:val="006034C9"/>
    <w:rsid w:val="00603758"/>
    <w:rsid w:val="0060535A"/>
    <w:rsid w:val="00605603"/>
    <w:rsid w:val="00610E6B"/>
    <w:rsid w:val="00611C90"/>
    <w:rsid w:val="00612749"/>
    <w:rsid w:val="00614601"/>
    <w:rsid w:val="006150A4"/>
    <w:rsid w:val="00615611"/>
    <w:rsid w:val="006168E6"/>
    <w:rsid w:val="00616A6B"/>
    <w:rsid w:val="00616FE8"/>
    <w:rsid w:val="0061778F"/>
    <w:rsid w:val="006217B0"/>
    <w:rsid w:val="00621F4A"/>
    <w:rsid w:val="00621FB0"/>
    <w:rsid w:val="00624837"/>
    <w:rsid w:val="0062548B"/>
    <w:rsid w:val="006312B7"/>
    <w:rsid w:val="00634542"/>
    <w:rsid w:val="00636160"/>
    <w:rsid w:val="006406A6"/>
    <w:rsid w:val="00641778"/>
    <w:rsid w:val="00642E0A"/>
    <w:rsid w:val="006444B3"/>
    <w:rsid w:val="00645FBA"/>
    <w:rsid w:val="00646086"/>
    <w:rsid w:val="00647D38"/>
    <w:rsid w:val="00650B5D"/>
    <w:rsid w:val="0065280A"/>
    <w:rsid w:val="00653360"/>
    <w:rsid w:val="00655E24"/>
    <w:rsid w:val="00657B14"/>
    <w:rsid w:val="006600F7"/>
    <w:rsid w:val="00660E3A"/>
    <w:rsid w:val="00661205"/>
    <w:rsid w:val="006631F3"/>
    <w:rsid w:val="00663360"/>
    <w:rsid w:val="00665083"/>
    <w:rsid w:val="0066538A"/>
    <w:rsid w:val="006667F7"/>
    <w:rsid w:val="00666F1C"/>
    <w:rsid w:val="006678E1"/>
    <w:rsid w:val="00670110"/>
    <w:rsid w:val="0067108C"/>
    <w:rsid w:val="00674213"/>
    <w:rsid w:val="00675591"/>
    <w:rsid w:val="006763F6"/>
    <w:rsid w:val="0067661A"/>
    <w:rsid w:val="006805DD"/>
    <w:rsid w:val="006808D8"/>
    <w:rsid w:val="006809E9"/>
    <w:rsid w:val="00681397"/>
    <w:rsid w:val="00681527"/>
    <w:rsid w:val="0068156B"/>
    <w:rsid w:val="00681B78"/>
    <w:rsid w:val="006849CD"/>
    <w:rsid w:val="00684DF3"/>
    <w:rsid w:val="00684E5F"/>
    <w:rsid w:val="00684E99"/>
    <w:rsid w:val="006857D0"/>
    <w:rsid w:val="0068610B"/>
    <w:rsid w:val="00686B2B"/>
    <w:rsid w:val="0068745F"/>
    <w:rsid w:val="00690669"/>
    <w:rsid w:val="00691C76"/>
    <w:rsid w:val="006937FB"/>
    <w:rsid w:val="0069390C"/>
    <w:rsid w:val="00695E81"/>
    <w:rsid w:val="006A081D"/>
    <w:rsid w:val="006A0DE8"/>
    <w:rsid w:val="006A1E8F"/>
    <w:rsid w:val="006A3328"/>
    <w:rsid w:val="006A4BB9"/>
    <w:rsid w:val="006A7047"/>
    <w:rsid w:val="006A70A1"/>
    <w:rsid w:val="006B200C"/>
    <w:rsid w:val="006B2EE4"/>
    <w:rsid w:val="006B30CA"/>
    <w:rsid w:val="006B594B"/>
    <w:rsid w:val="006B59F8"/>
    <w:rsid w:val="006B60F9"/>
    <w:rsid w:val="006C07C4"/>
    <w:rsid w:val="006C1BEE"/>
    <w:rsid w:val="006C1D6E"/>
    <w:rsid w:val="006C1E1C"/>
    <w:rsid w:val="006C212E"/>
    <w:rsid w:val="006C2B8B"/>
    <w:rsid w:val="006C4900"/>
    <w:rsid w:val="006C4C6D"/>
    <w:rsid w:val="006D02D0"/>
    <w:rsid w:val="006D02E9"/>
    <w:rsid w:val="006D085A"/>
    <w:rsid w:val="006D6218"/>
    <w:rsid w:val="006E1455"/>
    <w:rsid w:val="006E40BA"/>
    <w:rsid w:val="006E59D4"/>
    <w:rsid w:val="006E6B25"/>
    <w:rsid w:val="006F21C8"/>
    <w:rsid w:val="006F49C1"/>
    <w:rsid w:val="006F602D"/>
    <w:rsid w:val="007001DD"/>
    <w:rsid w:val="00700359"/>
    <w:rsid w:val="00700DFA"/>
    <w:rsid w:val="00700F18"/>
    <w:rsid w:val="00701095"/>
    <w:rsid w:val="00703F11"/>
    <w:rsid w:val="007045D1"/>
    <w:rsid w:val="0070555C"/>
    <w:rsid w:val="00705962"/>
    <w:rsid w:val="00710C9A"/>
    <w:rsid w:val="00711226"/>
    <w:rsid w:val="00711E20"/>
    <w:rsid w:val="0071353B"/>
    <w:rsid w:val="00714430"/>
    <w:rsid w:val="00715EC8"/>
    <w:rsid w:val="00716395"/>
    <w:rsid w:val="00717309"/>
    <w:rsid w:val="007178F4"/>
    <w:rsid w:val="0072014C"/>
    <w:rsid w:val="007203D6"/>
    <w:rsid w:val="00720C7D"/>
    <w:rsid w:val="0072140D"/>
    <w:rsid w:val="00721A58"/>
    <w:rsid w:val="00722AAB"/>
    <w:rsid w:val="0072591A"/>
    <w:rsid w:val="00727426"/>
    <w:rsid w:val="007275C9"/>
    <w:rsid w:val="007305FA"/>
    <w:rsid w:val="00731A08"/>
    <w:rsid w:val="0073280F"/>
    <w:rsid w:val="00734AE4"/>
    <w:rsid w:val="00735DFE"/>
    <w:rsid w:val="00737A87"/>
    <w:rsid w:val="00740F25"/>
    <w:rsid w:val="0074100F"/>
    <w:rsid w:val="0074116F"/>
    <w:rsid w:val="00742D32"/>
    <w:rsid w:val="00742EF7"/>
    <w:rsid w:val="00743422"/>
    <w:rsid w:val="0074684A"/>
    <w:rsid w:val="00747AAE"/>
    <w:rsid w:val="00750105"/>
    <w:rsid w:val="00750F4C"/>
    <w:rsid w:val="00751231"/>
    <w:rsid w:val="007518DA"/>
    <w:rsid w:val="007530F2"/>
    <w:rsid w:val="00756F06"/>
    <w:rsid w:val="00762D66"/>
    <w:rsid w:val="00762E77"/>
    <w:rsid w:val="0076376C"/>
    <w:rsid w:val="00764C8A"/>
    <w:rsid w:val="007676DC"/>
    <w:rsid w:val="00767A7A"/>
    <w:rsid w:val="00772D9D"/>
    <w:rsid w:val="007738DD"/>
    <w:rsid w:val="007744E0"/>
    <w:rsid w:val="00774877"/>
    <w:rsid w:val="00775313"/>
    <w:rsid w:val="00775E47"/>
    <w:rsid w:val="007763F8"/>
    <w:rsid w:val="00777136"/>
    <w:rsid w:val="0078103E"/>
    <w:rsid w:val="00781374"/>
    <w:rsid w:val="0078226A"/>
    <w:rsid w:val="00782F35"/>
    <w:rsid w:val="0078603A"/>
    <w:rsid w:val="007870AB"/>
    <w:rsid w:val="00787568"/>
    <w:rsid w:val="00790823"/>
    <w:rsid w:val="007911C4"/>
    <w:rsid w:val="007917BC"/>
    <w:rsid w:val="0079212B"/>
    <w:rsid w:val="00792203"/>
    <w:rsid w:val="00794446"/>
    <w:rsid w:val="0079599B"/>
    <w:rsid w:val="00796AE1"/>
    <w:rsid w:val="007971DB"/>
    <w:rsid w:val="007A2E47"/>
    <w:rsid w:val="007A7285"/>
    <w:rsid w:val="007A7622"/>
    <w:rsid w:val="007B0009"/>
    <w:rsid w:val="007B0B19"/>
    <w:rsid w:val="007B3C64"/>
    <w:rsid w:val="007B58A9"/>
    <w:rsid w:val="007B5C1F"/>
    <w:rsid w:val="007B673C"/>
    <w:rsid w:val="007B6B6B"/>
    <w:rsid w:val="007B7259"/>
    <w:rsid w:val="007B7F98"/>
    <w:rsid w:val="007C1233"/>
    <w:rsid w:val="007C2123"/>
    <w:rsid w:val="007C4E02"/>
    <w:rsid w:val="007C4FA2"/>
    <w:rsid w:val="007C709D"/>
    <w:rsid w:val="007C715A"/>
    <w:rsid w:val="007D0C95"/>
    <w:rsid w:val="007D200D"/>
    <w:rsid w:val="007D32DC"/>
    <w:rsid w:val="007D3674"/>
    <w:rsid w:val="007D3792"/>
    <w:rsid w:val="007D3A84"/>
    <w:rsid w:val="007D472F"/>
    <w:rsid w:val="007D4C1F"/>
    <w:rsid w:val="007D7A3D"/>
    <w:rsid w:val="007E0BDA"/>
    <w:rsid w:val="007E0F99"/>
    <w:rsid w:val="007E26A8"/>
    <w:rsid w:val="007E347C"/>
    <w:rsid w:val="007E3E95"/>
    <w:rsid w:val="007E794E"/>
    <w:rsid w:val="007F01DA"/>
    <w:rsid w:val="007F03A7"/>
    <w:rsid w:val="007F04E7"/>
    <w:rsid w:val="007F11CB"/>
    <w:rsid w:val="007F1FCD"/>
    <w:rsid w:val="007F22FF"/>
    <w:rsid w:val="007F2E55"/>
    <w:rsid w:val="007F34C9"/>
    <w:rsid w:val="007F4ABB"/>
    <w:rsid w:val="007F540F"/>
    <w:rsid w:val="007F5819"/>
    <w:rsid w:val="007F5E52"/>
    <w:rsid w:val="007F5F23"/>
    <w:rsid w:val="007F6D4E"/>
    <w:rsid w:val="007F6F00"/>
    <w:rsid w:val="008010EE"/>
    <w:rsid w:val="00802090"/>
    <w:rsid w:val="00802F22"/>
    <w:rsid w:val="00804ED1"/>
    <w:rsid w:val="008056D4"/>
    <w:rsid w:val="00805F5D"/>
    <w:rsid w:val="00806D61"/>
    <w:rsid w:val="0081191E"/>
    <w:rsid w:val="0081304D"/>
    <w:rsid w:val="00813295"/>
    <w:rsid w:val="008132A0"/>
    <w:rsid w:val="00813F65"/>
    <w:rsid w:val="00815098"/>
    <w:rsid w:val="00815258"/>
    <w:rsid w:val="00815E5F"/>
    <w:rsid w:val="00817C6A"/>
    <w:rsid w:val="008229D8"/>
    <w:rsid w:val="008229DE"/>
    <w:rsid w:val="00823735"/>
    <w:rsid w:val="00824AA2"/>
    <w:rsid w:val="00825859"/>
    <w:rsid w:val="00825B8F"/>
    <w:rsid w:val="0083180C"/>
    <w:rsid w:val="00831F4A"/>
    <w:rsid w:val="008328B5"/>
    <w:rsid w:val="00836D97"/>
    <w:rsid w:val="008426C4"/>
    <w:rsid w:val="008442D1"/>
    <w:rsid w:val="008447BE"/>
    <w:rsid w:val="00844BA9"/>
    <w:rsid w:val="00844D4B"/>
    <w:rsid w:val="0084574E"/>
    <w:rsid w:val="00845F1A"/>
    <w:rsid w:val="00847A3B"/>
    <w:rsid w:val="00847DA7"/>
    <w:rsid w:val="00850414"/>
    <w:rsid w:val="0085055C"/>
    <w:rsid w:val="008518A7"/>
    <w:rsid w:val="00852861"/>
    <w:rsid w:val="00854BC7"/>
    <w:rsid w:val="00855128"/>
    <w:rsid w:val="008553C9"/>
    <w:rsid w:val="008554B2"/>
    <w:rsid w:val="008554D7"/>
    <w:rsid w:val="00856A0E"/>
    <w:rsid w:val="00856FDC"/>
    <w:rsid w:val="008609EB"/>
    <w:rsid w:val="0086163E"/>
    <w:rsid w:val="00865806"/>
    <w:rsid w:val="00865811"/>
    <w:rsid w:val="00865FCD"/>
    <w:rsid w:val="00866308"/>
    <w:rsid w:val="00866E4B"/>
    <w:rsid w:val="00867036"/>
    <w:rsid w:val="00870C5B"/>
    <w:rsid w:val="00871B7C"/>
    <w:rsid w:val="0087202B"/>
    <w:rsid w:val="00873047"/>
    <w:rsid w:val="0087318F"/>
    <w:rsid w:val="00874E68"/>
    <w:rsid w:val="00876F95"/>
    <w:rsid w:val="00877CD3"/>
    <w:rsid w:val="00880755"/>
    <w:rsid w:val="0088165B"/>
    <w:rsid w:val="00885597"/>
    <w:rsid w:val="00885CB4"/>
    <w:rsid w:val="00885D10"/>
    <w:rsid w:val="00886C13"/>
    <w:rsid w:val="00886CBE"/>
    <w:rsid w:val="00887C8D"/>
    <w:rsid w:val="00892EE2"/>
    <w:rsid w:val="00893288"/>
    <w:rsid w:val="00893B82"/>
    <w:rsid w:val="00895AEE"/>
    <w:rsid w:val="00896472"/>
    <w:rsid w:val="008A2DF4"/>
    <w:rsid w:val="008A31FA"/>
    <w:rsid w:val="008A368B"/>
    <w:rsid w:val="008A3E9A"/>
    <w:rsid w:val="008A5D43"/>
    <w:rsid w:val="008A6D8A"/>
    <w:rsid w:val="008B04D2"/>
    <w:rsid w:val="008B1286"/>
    <w:rsid w:val="008B1C06"/>
    <w:rsid w:val="008B1FCF"/>
    <w:rsid w:val="008B206D"/>
    <w:rsid w:val="008B2F42"/>
    <w:rsid w:val="008B2FA0"/>
    <w:rsid w:val="008B5F0B"/>
    <w:rsid w:val="008B7297"/>
    <w:rsid w:val="008C0363"/>
    <w:rsid w:val="008C06FA"/>
    <w:rsid w:val="008C226B"/>
    <w:rsid w:val="008C39D5"/>
    <w:rsid w:val="008C455F"/>
    <w:rsid w:val="008C65A8"/>
    <w:rsid w:val="008C757D"/>
    <w:rsid w:val="008D0269"/>
    <w:rsid w:val="008D1193"/>
    <w:rsid w:val="008D2FF3"/>
    <w:rsid w:val="008D3428"/>
    <w:rsid w:val="008D3893"/>
    <w:rsid w:val="008D3FBA"/>
    <w:rsid w:val="008D50F6"/>
    <w:rsid w:val="008D5649"/>
    <w:rsid w:val="008D6425"/>
    <w:rsid w:val="008E02A4"/>
    <w:rsid w:val="008E135E"/>
    <w:rsid w:val="008E1707"/>
    <w:rsid w:val="008E2484"/>
    <w:rsid w:val="008E392D"/>
    <w:rsid w:val="008E40E2"/>
    <w:rsid w:val="008E4199"/>
    <w:rsid w:val="008E69F3"/>
    <w:rsid w:val="008E7BDE"/>
    <w:rsid w:val="008F0D38"/>
    <w:rsid w:val="008F120E"/>
    <w:rsid w:val="008F47B1"/>
    <w:rsid w:val="008F6326"/>
    <w:rsid w:val="008F68B4"/>
    <w:rsid w:val="008F6C43"/>
    <w:rsid w:val="009002D8"/>
    <w:rsid w:val="00901027"/>
    <w:rsid w:val="00901DD4"/>
    <w:rsid w:val="009022EF"/>
    <w:rsid w:val="0090275A"/>
    <w:rsid w:val="00902B99"/>
    <w:rsid w:val="009035AF"/>
    <w:rsid w:val="009054D1"/>
    <w:rsid w:val="00905505"/>
    <w:rsid w:val="00905DC9"/>
    <w:rsid w:val="00912EB3"/>
    <w:rsid w:val="00916D4E"/>
    <w:rsid w:val="00917F1B"/>
    <w:rsid w:val="00920823"/>
    <w:rsid w:val="009217F0"/>
    <w:rsid w:val="009218B3"/>
    <w:rsid w:val="009219EA"/>
    <w:rsid w:val="00921F5D"/>
    <w:rsid w:val="009236EC"/>
    <w:rsid w:val="00925561"/>
    <w:rsid w:val="0093484E"/>
    <w:rsid w:val="00934A9E"/>
    <w:rsid w:val="0093500C"/>
    <w:rsid w:val="00935F0E"/>
    <w:rsid w:val="00936BD2"/>
    <w:rsid w:val="00937ADE"/>
    <w:rsid w:val="00940619"/>
    <w:rsid w:val="00940887"/>
    <w:rsid w:val="00941C64"/>
    <w:rsid w:val="0094228E"/>
    <w:rsid w:val="00943495"/>
    <w:rsid w:val="00943C83"/>
    <w:rsid w:val="00945DCC"/>
    <w:rsid w:val="0094747B"/>
    <w:rsid w:val="0094756B"/>
    <w:rsid w:val="0094757D"/>
    <w:rsid w:val="00947F9D"/>
    <w:rsid w:val="0095147D"/>
    <w:rsid w:val="00952EC6"/>
    <w:rsid w:val="009530E9"/>
    <w:rsid w:val="00953C84"/>
    <w:rsid w:val="00956BF9"/>
    <w:rsid w:val="00960197"/>
    <w:rsid w:val="00960FC4"/>
    <w:rsid w:val="00961C81"/>
    <w:rsid w:val="00961D59"/>
    <w:rsid w:val="00962243"/>
    <w:rsid w:val="00962686"/>
    <w:rsid w:val="00963D58"/>
    <w:rsid w:val="00964ADD"/>
    <w:rsid w:val="00964D16"/>
    <w:rsid w:val="00964E44"/>
    <w:rsid w:val="009657D8"/>
    <w:rsid w:val="00966872"/>
    <w:rsid w:val="009713CC"/>
    <w:rsid w:val="00973238"/>
    <w:rsid w:val="00973422"/>
    <w:rsid w:val="00974F37"/>
    <w:rsid w:val="009753A5"/>
    <w:rsid w:val="00975C5A"/>
    <w:rsid w:val="00980D7F"/>
    <w:rsid w:val="00983717"/>
    <w:rsid w:val="0098424F"/>
    <w:rsid w:val="00985B7E"/>
    <w:rsid w:val="00985FD8"/>
    <w:rsid w:val="0098634E"/>
    <w:rsid w:val="009916F0"/>
    <w:rsid w:val="00993968"/>
    <w:rsid w:val="00993C28"/>
    <w:rsid w:val="00993E83"/>
    <w:rsid w:val="00994DE2"/>
    <w:rsid w:val="00994FA2"/>
    <w:rsid w:val="0099641B"/>
    <w:rsid w:val="00997B47"/>
    <w:rsid w:val="00997C2C"/>
    <w:rsid w:val="00997FC8"/>
    <w:rsid w:val="009A1CBF"/>
    <w:rsid w:val="009A2E44"/>
    <w:rsid w:val="009A3170"/>
    <w:rsid w:val="009A39B4"/>
    <w:rsid w:val="009A5542"/>
    <w:rsid w:val="009A6038"/>
    <w:rsid w:val="009A6D4F"/>
    <w:rsid w:val="009B09B5"/>
    <w:rsid w:val="009B0AC3"/>
    <w:rsid w:val="009B0CFB"/>
    <w:rsid w:val="009B1573"/>
    <w:rsid w:val="009B2241"/>
    <w:rsid w:val="009B3411"/>
    <w:rsid w:val="009B3428"/>
    <w:rsid w:val="009B351D"/>
    <w:rsid w:val="009B47C5"/>
    <w:rsid w:val="009B49EF"/>
    <w:rsid w:val="009B5105"/>
    <w:rsid w:val="009B557C"/>
    <w:rsid w:val="009B60DB"/>
    <w:rsid w:val="009B635E"/>
    <w:rsid w:val="009C01D8"/>
    <w:rsid w:val="009C1E39"/>
    <w:rsid w:val="009C3B32"/>
    <w:rsid w:val="009C43C4"/>
    <w:rsid w:val="009C4A3C"/>
    <w:rsid w:val="009C65A6"/>
    <w:rsid w:val="009C6C8A"/>
    <w:rsid w:val="009C6F6C"/>
    <w:rsid w:val="009D2346"/>
    <w:rsid w:val="009D24C0"/>
    <w:rsid w:val="009D67D2"/>
    <w:rsid w:val="009D7BFA"/>
    <w:rsid w:val="009D7E0C"/>
    <w:rsid w:val="009E11AD"/>
    <w:rsid w:val="009E50A5"/>
    <w:rsid w:val="009E533D"/>
    <w:rsid w:val="009E5872"/>
    <w:rsid w:val="009E695A"/>
    <w:rsid w:val="009E6D9A"/>
    <w:rsid w:val="009E7549"/>
    <w:rsid w:val="009F00AE"/>
    <w:rsid w:val="009F3818"/>
    <w:rsid w:val="009F3C72"/>
    <w:rsid w:val="009F4250"/>
    <w:rsid w:val="009F456D"/>
    <w:rsid w:val="009F475B"/>
    <w:rsid w:val="009F5AEB"/>
    <w:rsid w:val="009F61F6"/>
    <w:rsid w:val="00A001CA"/>
    <w:rsid w:val="00A00FB1"/>
    <w:rsid w:val="00A01E61"/>
    <w:rsid w:val="00A02A87"/>
    <w:rsid w:val="00A02FC9"/>
    <w:rsid w:val="00A03AC2"/>
    <w:rsid w:val="00A03FEA"/>
    <w:rsid w:val="00A05D4C"/>
    <w:rsid w:val="00A07CC1"/>
    <w:rsid w:val="00A07F37"/>
    <w:rsid w:val="00A1068F"/>
    <w:rsid w:val="00A11B89"/>
    <w:rsid w:val="00A13B06"/>
    <w:rsid w:val="00A13DAC"/>
    <w:rsid w:val="00A153AE"/>
    <w:rsid w:val="00A16622"/>
    <w:rsid w:val="00A17299"/>
    <w:rsid w:val="00A17AEF"/>
    <w:rsid w:val="00A20582"/>
    <w:rsid w:val="00A20AEA"/>
    <w:rsid w:val="00A20FAD"/>
    <w:rsid w:val="00A243C5"/>
    <w:rsid w:val="00A256B3"/>
    <w:rsid w:val="00A26A68"/>
    <w:rsid w:val="00A326A8"/>
    <w:rsid w:val="00A3358E"/>
    <w:rsid w:val="00A33E4D"/>
    <w:rsid w:val="00A3469C"/>
    <w:rsid w:val="00A3472A"/>
    <w:rsid w:val="00A34F72"/>
    <w:rsid w:val="00A353B6"/>
    <w:rsid w:val="00A41A39"/>
    <w:rsid w:val="00A41C12"/>
    <w:rsid w:val="00A427D6"/>
    <w:rsid w:val="00A4504B"/>
    <w:rsid w:val="00A458F0"/>
    <w:rsid w:val="00A466F5"/>
    <w:rsid w:val="00A4700A"/>
    <w:rsid w:val="00A50CB7"/>
    <w:rsid w:val="00A511B7"/>
    <w:rsid w:val="00A519F3"/>
    <w:rsid w:val="00A53681"/>
    <w:rsid w:val="00A53C3D"/>
    <w:rsid w:val="00A540BA"/>
    <w:rsid w:val="00A55F7B"/>
    <w:rsid w:val="00A564CC"/>
    <w:rsid w:val="00A56EBF"/>
    <w:rsid w:val="00A57A0C"/>
    <w:rsid w:val="00A57CFF"/>
    <w:rsid w:val="00A61A2D"/>
    <w:rsid w:val="00A6270F"/>
    <w:rsid w:val="00A62A25"/>
    <w:rsid w:val="00A64A9A"/>
    <w:rsid w:val="00A64C2E"/>
    <w:rsid w:val="00A6787E"/>
    <w:rsid w:val="00A67BC0"/>
    <w:rsid w:val="00A704AB"/>
    <w:rsid w:val="00A72F67"/>
    <w:rsid w:val="00A742D7"/>
    <w:rsid w:val="00A768B3"/>
    <w:rsid w:val="00A7696F"/>
    <w:rsid w:val="00A80C72"/>
    <w:rsid w:val="00A849D3"/>
    <w:rsid w:val="00A8517C"/>
    <w:rsid w:val="00A85E28"/>
    <w:rsid w:val="00A924CC"/>
    <w:rsid w:val="00A94831"/>
    <w:rsid w:val="00A94FF5"/>
    <w:rsid w:val="00A95209"/>
    <w:rsid w:val="00A967D0"/>
    <w:rsid w:val="00A97148"/>
    <w:rsid w:val="00A977BE"/>
    <w:rsid w:val="00A97BAB"/>
    <w:rsid w:val="00A97F1D"/>
    <w:rsid w:val="00AA1820"/>
    <w:rsid w:val="00AA3E9E"/>
    <w:rsid w:val="00AA40E8"/>
    <w:rsid w:val="00AA510F"/>
    <w:rsid w:val="00AA5C85"/>
    <w:rsid w:val="00AA6CE1"/>
    <w:rsid w:val="00AA6D3D"/>
    <w:rsid w:val="00AB334C"/>
    <w:rsid w:val="00AB3D15"/>
    <w:rsid w:val="00AB49DD"/>
    <w:rsid w:val="00AB4D4F"/>
    <w:rsid w:val="00AB57D0"/>
    <w:rsid w:val="00AB5991"/>
    <w:rsid w:val="00AC08ED"/>
    <w:rsid w:val="00AC0DB1"/>
    <w:rsid w:val="00AC103A"/>
    <w:rsid w:val="00AC3291"/>
    <w:rsid w:val="00AC4E0D"/>
    <w:rsid w:val="00AC4E12"/>
    <w:rsid w:val="00AC646E"/>
    <w:rsid w:val="00AC7BD4"/>
    <w:rsid w:val="00AD0CDB"/>
    <w:rsid w:val="00AD1092"/>
    <w:rsid w:val="00AD51BB"/>
    <w:rsid w:val="00AD6D96"/>
    <w:rsid w:val="00AD7E37"/>
    <w:rsid w:val="00AE0BC0"/>
    <w:rsid w:val="00AE1AD5"/>
    <w:rsid w:val="00AE2646"/>
    <w:rsid w:val="00AE5625"/>
    <w:rsid w:val="00AE633E"/>
    <w:rsid w:val="00AE655D"/>
    <w:rsid w:val="00AF02DE"/>
    <w:rsid w:val="00AF0A49"/>
    <w:rsid w:val="00AF0E34"/>
    <w:rsid w:val="00AF3328"/>
    <w:rsid w:val="00AF33E5"/>
    <w:rsid w:val="00AF3A58"/>
    <w:rsid w:val="00AF3BBD"/>
    <w:rsid w:val="00AF42A4"/>
    <w:rsid w:val="00AF78A5"/>
    <w:rsid w:val="00AF792F"/>
    <w:rsid w:val="00AF7B18"/>
    <w:rsid w:val="00AF7C00"/>
    <w:rsid w:val="00B00800"/>
    <w:rsid w:val="00B00907"/>
    <w:rsid w:val="00B01CD9"/>
    <w:rsid w:val="00B01D0A"/>
    <w:rsid w:val="00B04742"/>
    <w:rsid w:val="00B06B2D"/>
    <w:rsid w:val="00B06F73"/>
    <w:rsid w:val="00B11476"/>
    <w:rsid w:val="00B117A6"/>
    <w:rsid w:val="00B126A6"/>
    <w:rsid w:val="00B129B6"/>
    <w:rsid w:val="00B136FD"/>
    <w:rsid w:val="00B17CEE"/>
    <w:rsid w:val="00B2029B"/>
    <w:rsid w:val="00B210D0"/>
    <w:rsid w:val="00B211AB"/>
    <w:rsid w:val="00B2138E"/>
    <w:rsid w:val="00B25414"/>
    <w:rsid w:val="00B25996"/>
    <w:rsid w:val="00B25EF5"/>
    <w:rsid w:val="00B32E5F"/>
    <w:rsid w:val="00B3343C"/>
    <w:rsid w:val="00B33CCA"/>
    <w:rsid w:val="00B33D58"/>
    <w:rsid w:val="00B35583"/>
    <w:rsid w:val="00B36847"/>
    <w:rsid w:val="00B37F76"/>
    <w:rsid w:val="00B40437"/>
    <w:rsid w:val="00B40786"/>
    <w:rsid w:val="00B42F8A"/>
    <w:rsid w:val="00B42FC2"/>
    <w:rsid w:val="00B4388C"/>
    <w:rsid w:val="00B43DB7"/>
    <w:rsid w:val="00B47673"/>
    <w:rsid w:val="00B508E3"/>
    <w:rsid w:val="00B52111"/>
    <w:rsid w:val="00B53602"/>
    <w:rsid w:val="00B53A9A"/>
    <w:rsid w:val="00B53CA3"/>
    <w:rsid w:val="00B54F5A"/>
    <w:rsid w:val="00B55BFE"/>
    <w:rsid w:val="00B56537"/>
    <w:rsid w:val="00B56980"/>
    <w:rsid w:val="00B57A1D"/>
    <w:rsid w:val="00B607AE"/>
    <w:rsid w:val="00B63649"/>
    <w:rsid w:val="00B641EF"/>
    <w:rsid w:val="00B65FBD"/>
    <w:rsid w:val="00B66F03"/>
    <w:rsid w:val="00B71444"/>
    <w:rsid w:val="00B7201C"/>
    <w:rsid w:val="00B72264"/>
    <w:rsid w:val="00B73FC2"/>
    <w:rsid w:val="00B749ED"/>
    <w:rsid w:val="00B74A08"/>
    <w:rsid w:val="00B74CA5"/>
    <w:rsid w:val="00B8036F"/>
    <w:rsid w:val="00B80672"/>
    <w:rsid w:val="00B820F2"/>
    <w:rsid w:val="00B84970"/>
    <w:rsid w:val="00B84E1E"/>
    <w:rsid w:val="00B851FB"/>
    <w:rsid w:val="00B8642B"/>
    <w:rsid w:val="00B87F18"/>
    <w:rsid w:val="00B90F64"/>
    <w:rsid w:val="00B9124D"/>
    <w:rsid w:val="00B93491"/>
    <w:rsid w:val="00B936B0"/>
    <w:rsid w:val="00B94626"/>
    <w:rsid w:val="00B9552F"/>
    <w:rsid w:val="00BA0A93"/>
    <w:rsid w:val="00BA1D1F"/>
    <w:rsid w:val="00BA1DB7"/>
    <w:rsid w:val="00BA249B"/>
    <w:rsid w:val="00BA3B39"/>
    <w:rsid w:val="00BA43FD"/>
    <w:rsid w:val="00BA4D72"/>
    <w:rsid w:val="00BA65AE"/>
    <w:rsid w:val="00BA753C"/>
    <w:rsid w:val="00BB0C3B"/>
    <w:rsid w:val="00BB0DFF"/>
    <w:rsid w:val="00BB118B"/>
    <w:rsid w:val="00BB2E9C"/>
    <w:rsid w:val="00BB4ACF"/>
    <w:rsid w:val="00BB514B"/>
    <w:rsid w:val="00BB6B0F"/>
    <w:rsid w:val="00BB7809"/>
    <w:rsid w:val="00BC03FC"/>
    <w:rsid w:val="00BC0478"/>
    <w:rsid w:val="00BC1A72"/>
    <w:rsid w:val="00BC2423"/>
    <w:rsid w:val="00BC4813"/>
    <w:rsid w:val="00BC4888"/>
    <w:rsid w:val="00BC623E"/>
    <w:rsid w:val="00BC75D4"/>
    <w:rsid w:val="00BC7D78"/>
    <w:rsid w:val="00BD255D"/>
    <w:rsid w:val="00BD2C28"/>
    <w:rsid w:val="00BD4C11"/>
    <w:rsid w:val="00BD62EA"/>
    <w:rsid w:val="00BD66A9"/>
    <w:rsid w:val="00BD7272"/>
    <w:rsid w:val="00BD7E67"/>
    <w:rsid w:val="00BE0604"/>
    <w:rsid w:val="00BE1136"/>
    <w:rsid w:val="00BE4356"/>
    <w:rsid w:val="00BE5261"/>
    <w:rsid w:val="00BE75E4"/>
    <w:rsid w:val="00BF07D2"/>
    <w:rsid w:val="00BF12C8"/>
    <w:rsid w:val="00BF1DD4"/>
    <w:rsid w:val="00BF213A"/>
    <w:rsid w:val="00BF23F6"/>
    <w:rsid w:val="00BF2623"/>
    <w:rsid w:val="00BF447A"/>
    <w:rsid w:val="00BF57FB"/>
    <w:rsid w:val="00BF588D"/>
    <w:rsid w:val="00BF6A31"/>
    <w:rsid w:val="00C01A7E"/>
    <w:rsid w:val="00C01C6C"/>
    <w:rsid w:val="00C039DC"/>
    <w:rsid w:val="00C03D61"/>
    <w:rsid w:val="00C0450D"/>
    <w:rsid w:val="00C072FC"/>
    <w:rsid w:val="00C1149D"/>
    <w:rsid w:val="00C117B9"/>
    <w:rsid w:val="00C1358F"/>
    <w:rsid w:val="00C15343"/>
    <w:rsid w:val="00C15BA6"/>
    <w:rsid w:val="00C1644D"/>
    <w:rsid w:val="00C17139"/>
    <w:rsid w:val="00C17630"/>
    <w:rsid w:val="00C20C9C"/>
    <w:rsid w:val="00C23440"/>
    <w:rsid w:val="00C23CCA"/>
    <w:rsid w:val="00C2511C"/>
    <w:rsid w:val="00C26529"/>
    <w:rsid w:val="00C26E20"/>
    <w:rsid w:val="00C2759A"/>
    <w:rsid w:val="00C27D70"/>
    <w:rsid w:val="00C30ECB"/>
    <w:rsid w:val="00C329E7"/>
    <w:rsid w:val="00C3347A"/>
    <w:rsid w:val="00C350CB"/>
    <w:rsid w:val="00C35867"/>
    <w:rsid w:val="00C3623D"/>
    <w:rsid w:val="00C36D69"/>
    <w:rsid w:val="00C3770B"/>
    <w:rsid w:val="00C377F7"/>
    <w:rsid w:val="00C41CE7"/>
    <w:rsid w:val="00C4553D"/>
    <w:rsid w:val="00C47553"/>
    <w:rsid w:val="00C47CC0"/>
    <w:rsid w:val="00C50270"/>
    <w:rsid w:val="00C50E06"/>
    <w:rsid w:val="00C53AE6"/>
    <w:rsid w:val="00C5500D"/>
    <w:rsid w:val="00C550C9"/>
    <w:rsid w:val="00C55558"/>
    <w:rsid w:val="00C619C9"/>
    <w:rsid w:val="00C64B28"/>
    <w:rsid w:val="00C65C89"/>
    <w:rsid w:val="00C6624E"/>
    <w:rsid w:val="00C7091E"/>
    <w:rsid w:val="00C713D8"/>
    <w:rsid w:val="00C71775"/>
    <w:rsid w:val="00C7220F"/>
    <w:rsid w:val="00C72674"/>
    <w:rsid w:val="00C7442A"/>
    <w:rsid w:val="00C74662"/>
    <w:rsid w:val="00C76D34"/>
    <w:rsid w:val="00C7751D"/>
    <w:rsid w:val="00C80523"/>
    <w:rsid w:val="00C80805"/>
    <w:rsid w:val="00C80AC5"/>
    <w:rsid w:val="00C86F04"/>
    <w:rsid w:val="00C8716D"/>
    <w:rsid w:val="00C87F01"/>
    <w:rsid w:val="00C92893"/>
    <w:rsid w:val="00C947EC"/>
    <w:rsid w:val="00C94DC5"/>
    <w:rsid w:val="00C95A7F"/>
    <w:rsid w:val="00C96D9D"/>
    <w:rsid w:val="00C97046"/>
    <w:rsid w:val="00CA0618"/>
    <w:rsid w:val="00CA2DB0"/>
    <w:rsid w:val="00CA3052"/>
    <w:rsid w:val="00CA3FE1"/>
    <w:rsid w:val="00CA5E98"/>
    <w:rsid w:val="00CA649D"/>
    <w:rsid w:val="00CA6571"/>
    <w:rsid w:val="00CA7773"/>
    <w:rsid w:val="00CB01D4"/>
    <w:rsid w:val="00CB03DD"/>
    <w:rsid w:val="00CB0B6A"/>
    <w:rsid w:val="00CB2797"/>
    <w:rsid w:val="00CB2B5D"/>
    <w:rsid w:val="00CB436D"/>
    <w:rsid w:val="00CB539A"/>
    <w:rsid w:val="00CB7929"/>
    <w:rsid w:val="00CB7A97"/>
    <w:rsid w:val="00CC2CF3"/>
    <w:rsid w:val="00CC346C"/>
    <w:rsid w:val="00CC786E"/>
    <w:rsid w:val="00CD2773"/>
    <w:rsid w:val="00CD3238"/>
    <w:rsid w:val="00CD3E06"/>
    <w:rsid w:val="00CD4578"/>
    <w:rsid w:val="00CD48A1"/>
    <w:rsid w:val="00CD7654"/>
    <w:rsid w:val="00CD7CE4"/>
    <w:rsid w:val="00CD7E64"/>
    <w:rsid w:val="00CE0D96"/>
    <w:rsid w:val="00CE1420"/>
    <w:rsid w:val="00CE17E1"/>
    <w:rsid w:val="00CE18C1"/>
    <w:rsid w:val="00CE1F49"/>
    <w:rsid w:val="00CE2043"/>
    <w:rsid w:val="00CE63E2"/>
    <w:rsid w:val="00CE6F07"/>
    <w:rsid w:val="00CE7B32"/>
    <w:rsid w:val="00CF00DB"/>
    <w:rsid w:val="00CF0FF8"/>
    <w:rsid w:val="00CF1B92"/>
    <w:rsid w:val="00CF372F"/>
    <w:rsid w:val="00CF6E33"/>
    <w:rsid w:val="00CF6F2A"/>
    <w:rsid w:val="00CF73ED"/>
    <w:rsid w:val="00D00B0A"/>
    <w:rsid w:val="00D0147F"/>
    <w:rsid w:val="00D01563"/>
    <w:rsid w:val="00D01B2C"/>
    <w:rsid w:val="00D02F78"/>
    <w:rsid w:val="00D03199"/>
    <w:rsid w:val="00D06985"/>
    <w:rsid w:val="00D11BA6"/>
    <w:rsid w:val="00D11F0B"/>
    <w:rsid w:val="00D1327D"/>
    <w:rsid w:val="00D14F98"/>
    <w:rsid w:val="00D20FA5"/>
    <w:rsid w:val="00D21936"/>
    <w:rsid w:val="00D23392"/>
    <w:rsid w:val="00D269B0"/>
    <w:rsid w:val="00D2703F"/>
    <w:rsid w:val="00D27099"/>
    <w:rsid w:val="00D270A5"/>
    <w:rsid w:val="00D2769F"/>
    <w:rsid w:val="00D30D42"/>
    <w:rsid w:val="00D30D89"/>
    <w:rsid w:val="00D31641"/>
    <w:rsid w:val="00D31D0B"/>
    <w:rsid w:val="00D3446C"/>
    <w:rsid w:val="00D34EA7"/>
    <w:rsid w:val="00D3756A"/>
    <w:rsid w:val="00D37BB0"/>
    <w:rsid w:val="00D40095"/>
    <w:rsid w:val="00D40919"/>
    <w:rsid w:val="00D414FC"/>
    <w:rsid w:val="00D421D0"/>
    <w:rsid w:val="00D423BD"/>
    <w:rsid w:val="00D424A9"/>
    <w:rsid w:val="00D42635"/>
    <w:rsid w:val="00D42C63"/>
    <w:rsid w:val="00D46732"/>
    <w:rsid w:val="00D516E6"/>
    <w:rsid w:val="00D52021"/>
    <w:rsid w:val="00D52445"/>
    <w:rsid w:val="00D524C4"/>
    <w:rsid w:val="00D53B28"/>
    <w:rsid w:val="00D53E07"/>
    <w:rsid w:val="00D54259"/>
    <w:rsid w:val="00D54501"/>
    <w:rsid w:val="00D54698"/>
    <w:rsid w:val="00D559C9"/>
    <w:rsid w:val="00D55C77"/>
    <w:rsid w:val="00D61A54"/>
    <w:rsid w:val="00D63202"/>
    <w:rsid w:val="00D635CD"/>
    <w:rsid w:val="00D645AC"/>
    <w:rsid w:val="00D661B5"/>
    <w:rsid w:val="00D672DA"/>
    <w:rsid w:val="00D67B38"/>
    <w:rsid w:val="00D724B5"/>
    <w:rsid w:val="00D73054"/>
    <w:rsid w:val="00D730C7"/>
    <w:rsid w:val="00D73A2C"/>
    <w:rsid w:val="00D73B03"/>
    <w:rsid w:val="00D73FBD"/>
    <w:rsid w:val="00D76B7E"/>
    <w:rsid w:val="00D80905"/>
    <w:rsid w:val="00D830F9"/>
    <w:rsid w:val="00D845D3"/>
    <w:rsid w:val="00D853D4"/>
    <w:rsid w:val="00D8733F"/>
    <w:rsid w:val="00D874C5"/>
    <w:rsid w:val="00D87920"/>
    <w:rsid w:val="00D87B77"/>
    <w:rsid w:val="00D87B80"/>
    <w:rsid w:val="00D87DFC"/>
    <w:rsid w:val="00D92B13"/>
    <w:rsid w:val="00D92CE1"/>
    <w:rsid w:val="00D92DBA"/>
    <w:rsid w:val="00D93666"/>
    <w:rsid w:val="00D9620F"/>
    <w:rsid w:val="00D963AE"/>
    <w:rsid w:val="00D974D5"/>
    <w:rsid w:val="00DA031B"/>
    <w:rsid w:val="00DA03DA"/>
    <w:rsid w:val="00DA1955"/>
    <w:rsid w:val="00DA4AC9"/>
    <w:rsid w:val="00DA5589"/>
    <w:rsid w:val="00DA5947"/>
    <w:rsid w:val="00DA6D30"/>
    <w:rsid w:val="00DB0E9C"/>
    <w:rsid w:val="00DB388C"/>
    <w:rsid w:val="00DB3891"/>
    <w:rsid w:val="00DB71A9"/>
    <w:rsid w:val="00DC1676"/>
    <w:rsid w:val="00DC1AD3"/>
    <w:rsid w:val="00DC2841"/>
    <w:rsid w:val="00DC2FBD"/>
    <w:rsid w:val="00DC591B"/>
    <w:rsid w:val="00DC75B7"/>
    <w:rsid w:val="00DD066C"/>
    <w:rsid w:val="00DD09EE"/>
    <w:rsid w:val="00DD192C"/>
    <w:rsid w:val="00DD1BCB"/>
    <w:rsid w:val="00DD1E19"/>
    <w:rsid w:val="00DD21C3"/>
    <w:rsid w:val="00DD2372"/>
    <w:rsid w:val="00DD2CE8"/>
    <w:rsid w:val="00DD3BE7"/>
    <w:rsid w:val="00DD4D61"/>
    <w:rsid w:val="00DD5449"/>
    <w:rsid w:val="00DD65F3"/>
    <w:rsid w:val="00DD761F"/>
    <w:rsid w:val="00DD7C97"/>
    <w:rsid w:val="00DE1D68"/>
    <w:rsid w:val="00DE2F1B"/>
    <w:rsid w:val="00DE34C4"/>
    <w:rsid w:val="00DE4015"/>
    <w:rsid w:val="00DE5109"/>
    <w:rsid w:val="00DE6E22"/>
    <w:rsid w:val="00DE725D"/>
    <w:rsid w:val="00DE7344"/>
    <w:rsid w:val="00DF0D84"/>
    <w:rsid w:val="00DF13D4"/>
    <w:rsid w:val="00DF1C3A"/>
    <w:rsid w:val="00DF1DD5"/>
    <w:rsid w:val="00DF22C1"/>
    <w:rsid w:val="00DF23BB"/>
    <w:rsid w:val="00DF27E9"/>
    <w:rsid w:val="00DF3722"/>
    <w:rsid w:val="00DF5CEF"/>
    <w:rsid w:val="00E020D2"/>
    <w:rsid w:val="00E021F1"/>
    <w:rsid w:val="00E0269A"/>
    <w:rsid w:val="00E0322C"/>
    <w:rsid w:val="00E04219"/>
    <w:rsid w:val="00E07D2F"/>
    <w:rsid w:val="00E110FC"/>
    <w:rsid w:val="00E11178"/>
    <w:rsid w:val="00E11CA4"/>
    <w:rsid w:val="00E12682"/>
    <w:rsid w:val="00E13BF3"/>
    <w:rsid w:val="00E14ACE"/>
    <w:rsid w:val="00E151FE"/>
    <w:rsid w:val="00E206B2"/>
    <w:rsid w:val="00E27597"/>
    <w:rsid w:val="00E27752"/>
    <w:rsid w:val="00E31B8E"/>
    <w:rsid w:val="00E31F6C"/>
    <w:rsid w:val="00E33193"/>
    <w:rsid w:val="00E34E14"/>
    <w:rsid w:val="00E35AE2"/>
    <w:rsid w:val="00E37E16"/>
    <w:rsid w:val="00E37F30"/>
    <w:rsid w:val="00E4001D"/>
    <w:rsid w:val="00E4029C"/>
    <w:rsid w:val="00E40EB2"/>
    <w:rsid w:val="00E418F9"/>
    <w:rsid w:val="00E42AEA"/>
    <w:rsid w:val="00E42D11"/>
    <w:rsid w:val="00E43790"/>
    <w:rsid w:val="00E44E38"/>
    <w:rsid w:val="00E45513"/>
    <w:rsid w:val="00E47853"/>
    <w:rsid w:val="00E5012E"/>
    <w:rsid w:val="00E5086E"/>
    <w:rsid w:val="00E51934"/>
    <w:rsid w:val="00E528EB"/>
    <w:rsid w:val="00E56CEA"/>
    <w:rsid w:val="00E56E29"/>
    <w:rsid w:val="00E57A95"/>
    <w:rsid w:val="00E57DAC"/>
    <w:rsid w:val="00E57F24"/>
    <w:rsid w:val="00E64670"/>
    <w:rsid w:val="00E64A9E"/>
    <w:rsid w:val="00E64F9B"/>
    <w:rsid w:val="00E65626"/>
    <w:rsid w:val="00E673C1"/>
    <w:rsid w:val="00E71A79"/>
    <w:rsid w:val="00E72231"/>
    <w:rsid w:val="00E72E41"/>
    <w:rsid w:val="00E756BA"/>
    <w:rsid w:val="00E756DD"/>
    <w:rsid w:val="00E76383"/>
    <w:rsid w:val="00E77281"/>
    <w:rsid w:val="00E77B28"/>
    <w:rsid w:val="00E818BB"/>
    <w:rsid w:val="00E8281C"/>
    <w:rsid w:val="00E84A6F"/>
    <w:rsid w:val="00E87241"/>
    <w:rsid w:val="00E917B9"/>
    <w:rsid w:val="00E91C19"/>
    <w:rsid w:val="00E92D99"/>
    <w:rsid w:val="00E93145"/>
    <w:rsid w:val="00E943B5"/>
    <w:rsid w:val="00E948A6"/>
    <w:rsid w:val="00E96197"/>
    <w:rsid w:val="00E96561"/>
    <w:rsid w:val="00E9698E"/>
    <w:rsid w:val="00E97BA3"/>
    <w:rsid w:val="00EA2148"/>
    <w:rsid w:val="00EA5874"/>
    <w:rsid w:val="00EA62E6"/>
    <w:rsid w:val="00EA67C0"/>
    <w:rsid w:val="00EB200C"/>
    <w:rsid w:val="00EB2148"/>
    <w:rsid w:val="00EB3869"/>
    <w:rsid w:val="00EB4ED7"/>
    <w:rsid w:val="00EB53AA"/>
    <w:rsid w:val="00EB5687"/>
    <w:rsid w:val="00EB5B51"/>
    <w:rsid w:val="00EB69A0"/>
    <w:rsid w:val="00EB75AF"/>
    <w:rsid w:val="00EC1912"/>
    <w:rsid w:val="00EC1D0E"/>
    <w:rsid w:val="00EC2607"/>
    <w:rsid w:val="00EC291B"/>
    <w:rsid w:val="00EC2DA6"/>
    <w:rsid w:val="00EC36D5"/>
    <w:rsid w:val="00EC3C87"/>
    <w:rsid w:val="00EC450B"/>
    <w:rsid w:val="00EC5D0A"/>
    <w:rsid w:val="00EC7765"/>
    <w:rsid w:val="00EC78CB"/>
    <w:rsid w:val="00ED227C"/>
    <w:rsid w:val="00ED2661"/>
    <w:rsid w:val="00ED2DB0"/>
    <w:rsid w:val="00ED303C"/>
    <w:rsid w:val="00ED461B"/>
    <w:rsid w:val="00ED70FE"/>
    <w:rsid w:val="00EE0893"/>
    <w:rsid w:val="00EE0A38"/>
    <w:rsid w:val="00EE219F"/>
    <w:rsid w:val="00EE38A2"/>
    <w:rsid w:val="00EE4574"/>
    <w:rsid w:val="00EE7538"/>
    <w:rsid w:val="00EF01B3"/>
    <w:rsid w:val="00EF0A5B"/>
    <w:rsid w:val="00EF15C0"/>
    <w:rsid w:val="00EF28F5"/>
    <w:rsid w:val="00EF2D2C"/>
    <w:rsid w:val="00EF4422"/>
    <w:rsid w:val="00F01A7C"/>
    <w:rsid w:val="00F01EF3"/>
    <w:rsid w:val="00F01F93"/>
    <w:rsid w:val="00F04F57"/>
    <w:rsid w:val="00F0586A"/>
    <w:rsid w:val="00F10599"/>
    <w:rsid w:val="00F11BE1"/>
    <w:rsid w:val="00F11D4F"/>
    <w:rsid w:val="00F11EE0"/>
    <w:rsid w:val="00F13F83"/>
    <w:rsid w:val="00F151C0"/>
    <w:rsid w:val="00F16920"/>
    <w:rsid w:val="00F16E70"/>
    <w:rsid w:val="00F17414"/>
    <w:rsid w:val="00F206CB"/>
    <w:rsid w:val="00F20745"/>
    <w:rsid w:val="00F20D83"/>
    <w:rsid w:val="00F214A6"/>
    <w:rsid w:val="00F22A02"/>
    <w:rsid w:val="00F238A8"/>
    <w:rsid w:val="00F25194"/>
    <w:rsid w:val="00F256E8"/>
    <w:rsid w:val="00F25C2A"/>
    <w:rsid w:val="00F2732E"/>
    <w:rsid w:val="00F300D2"/>
    <w:rsid w:val="00F303F0"/>
    <w:rsid w:val="00F340C6"/>
    <w:rsid w:val="00F366B5"/>
    <w:rsid w:val="00F431B9"/>
    <w:rsid w:val="00F43305"/>
    <w:rsid w:val="00F433A6"/>
    <w:rsid w:val="00F43E88"/>
    <w:rsid w:val="00F43EFB"/>
    <w:rsid w:val="00F455CE"/>
    <w:rsid w:val="00F47AA2"/>
    <w:rsid w:val="00F5281F"/>
    <w:rsid w:val="00F539E9"/>
    <w:rsid w:val="00F555AB"/>
    <w:rsid w:val="00F572AC"/>
    <w:rsid w:val="00F64937"/>
    <w:rsid w:val="00F64AF9"/>
    <w:rsid w:val="00F65157"/>
    <w:rsid w:val="00F65826"/>
    <w:rsid w:val="00F66D73"/>
    <w:rsid w:val="00F70D62"/>
    <w:rsid w:val="00F75289"/>
    <w:rsid w:val="00F75925"/>
    <w:rsid w:val="00F75D25"/>
    <w:rsid w:val="00F76048"/>
    <w:rsid w:val="00F76DE3"/>
    <w:rsid w:val="00F80311"/>
    <w:rsid w:val="00F80FE7"/>
    <w:rsid w:val="00F821B3"/>
    <w:rsid w:val="00F8436F"/>
    <w:rsid w:val="00F86A70"/>
    <w:rsid w:val="00F87BD9"/>
    <w:rsid w:val="00F91A11"/>
    <w:rsid w:val="00F92827"/>
    <w:rsid w:val="00F960A7"/>
    <w:rsid w:val="00FA0F9F"/>
    <w:rsid w:val="00FA2C57"/>
    <w:rsid w:val="00FA349E"/>
    <w:rsid w:val="00FA5AFF"/>
    <w:rsid w:val="00FA5B43"/>
    <w:rsid w:val="00FA6638"/>
    <w:rsid w:val="00FA6E3B"/>
    <w:rsid w:val="00FB0DC7"/>
    <w:rsid w:val="00FB1E54"/>
    <w:rsid w:val="00FB3DC0"/>
    <w:rsid w:val="00FB605B"/>
    <w:rsid w:val="00FB68DF"/>
    <w:rsid w:val="00FC1B9B"/>
    <w:rsid w:val="00FC1F4F"/>
    <w:rsid w:val="00FC3186"/>
    <w:rsid w:val="00FC3910"/>
    <w:rsid w:val="00FC4290"/>
    <w:rsid w:val="00FC5058"/>
    <w:rsid w:val="00FC561F"/>
    <w:rsid w:val="00FC65CA"/>
    <w:rsid w:val="00FC684F"/>
    <w:rsid w:val="00FC7385"/>
    <w:rsid w:val="00FC7AF3"/>
    <w:rsid w:val="00FD4009"/>
    <w:rsid w:val="00FD496D"/>
    <w:rsid w:val="00FD640B"/>
    <w:rsid w:val="00FE2056"/>
    <w:rsid w:val="00FE2DF8"/>
    <w:rsid w:val="00FE3F4B"/>
    <w:rsid w:val="00FE3F84"/>
    <w:rsid w:val="00FE71B0"/>
    <w:rsid w:val="00FE7733"/>
    <w:rsid w:val="00FF006F"/>
    <w:rsid w:val="00FF0490"/>
    <w:rsid w:val="00FF1C4D"/>
    <w:rsid w:val="00FF34B9"/>
    <w:rsid w:val="00FF4892"/>
    <w:rsid w:val="00FF501E"/>
    <w:rsid w:val="00FF5DFE"/>
    <w:rsid w:val="00FF6CC8"/>
    <w:rsid w:val="00FF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2753"/>
    <o:shapelayout v:ext="edit">
      <o:idmap v:ext="edit" data="1"/>
    </o:shapelayout>
  </w:shapeDefaults>
  <w:decimalSymbol w:val="."/>
  <w:listSeparator w:val=","/>
  <w14:docId w14:val="3832344D"/>
  <w15:chartTrackingRefBased/>
  <w15:docId w15:val="{74906758-61E5-4894-8A95-CFB99F6E4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C646E"/>
    <w:pPr>
      <w:spacing w:before="160" w:after="80" w:line="336" w:lineRule="auto"/>
    </w:pPr>
    <w:rPr>
      <w:rFonts w:ascii="Verdana" w:hAnsi="Verdana"/>
      <w:szCs w:val="24"/>
    </w:rPr>
  </w:style>
  <w:style w:type="paragraph" w:styleId="Heading1">
    <w:name w:val="heading 1"/>
    <w:basedOn w:val="Normal"/>
    <w:next w:val="Normal"/>
    <w:link w:val="Heading1Char"/>
    <w:qFormat/>
    <w:rsid w:val="00AC646E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AC646E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AC646E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unhideWhenUsed/>
    <w:rsid w:val="00AC646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C646E"/>
  </w:style>
  <w:style w:type="paragraph" w:styleId="ListParagraph">
    <w:name w:val="List Paragraph"/>
    <w:basedOn w:val="Normal"/>
    <w:uiPriority w:val="34"/>
    <w:qFormat/>
    <w:rsid w:val="00AC646E"/>
    <w:pPr>
      <w:ind w:left="720"/>
    </w:pPr>
  </w:style>
  <w:style w:type="character" w:styleId="Hyperlink">
    <w:name w:val="Hyperlink"/>
    <w:uiPriority w:val="99"/>
    <w:rsid w:val="00AC646E"/>
    <w:rPr>
      <w:color w:val="0000FF"/>
      <w:u w:val="single"/>
    </w:rPr>
  </w:style>
  <w:style w:type="paragraph" w:styleId="Header">
    <w:name w:val="header"/>
    <w:basedOn w:val="Normal"/>
    <w:link w:val="HeaderChar"/>
    <w:rsid w:val="00AC646E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AB57D0"/>
    <w:rPr>
      <w:rFonts w:ascii="Verdana" w:hAnsi="Verdana"/>
      <w:sz w:val="16"/>
      <w:szCs w:val="24"/>
    </w:rPr>
  </w:style>
  <w:style w:type="paragraph" w:styleId="Footer">
    <w:name w:val="footer"/>
    <w:basedOn w:val="Normal"/>
    <w:link w:val="FooterChar"/>
    <w:rsid w:val="00AC646E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AB57D0"/>
    <w:rPr>
      <w:rFonts w:ascii="Verdana" w:hAnsi="Verdana"/>
      <w:sz w:val="16"/>
      <w:szCs w:val="24"/>
    </w:rPr>
  </w:style>
  <w:style w:type="character" w:customStyle="1" w:styleId="Heading1Char">
    <w:name w:val="Heading 1 Char"/>
    <w:basedOn w:val="DefaultParagraphFont"/>
    <w:link w:val="Heading1"/>
    <w:rsid w:val="00B74A08"/>
    <w:rPr>
      <w:rFonts w:ascii="Arial" w:eastAsia="Arial Unicode MS" w:hAnsi="Arial"/>
      <w:b/>
      <w:kern w:val="28"/>
      <w:sz w:val="28"/>
    </w:rPr>
  </w:style>
  <w:style w:type="character" w:styleId="FollowedHyperlink">
    <w:name w:val="FollowedHyperlink"/>
    <w:rsid w:val="00AC646E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rsid w:val="00362501"/>
    <w:rPr>
      <w:rFonts w:ascii="Arial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362501"/>
    <w:rPr>
      <w:rFonts w:ascii="Arial" w:hAnsi="Arial"/>
      <w:b/>
      <w:bCs/>
      <w:sz w:val="22"/>
      <w:szCs w:val="24"/>
    </w:rPr>
  </w:style>
  <w:style w:type="paragraph" w:customStyle="1" w:styleId="NumberedHeading2">
    <w:name w:val="Numbered Heading 2"/>
    <w:basedOn w:val="Normal"/>
    <w:rsid w:val="00AC646E"/>
    <w:pPr>
      <w:numPr>
        <w:numId w:val="1"/>
      </w:numPr>
    </w:pPr>
  </w:style>
  <w:style w:type="paragraph" w:customStyle="1" w:styleId="Outlinenumbering">
    <w:name w:val="Outline numbering"/>
    <w:basedOn w:val="Normal"/>
    <w:rsid w:val="00AC646E"/>
    <w:pPr>
      <w:numPr>
        <w:numId w:val="2"/>
      </w:numPr>
      <w:tabs>
        <w:tab w:val="clear" w:pos="360"/>
        <w:tab w:val="num" w:pos="720"/>
      </w:tabs>
      <w:ind w:left="720"/>
    </w:pPr>
    <w:rPr>
      <w:szCs w:val="20"/>
    </w:rPr>
  </w:style>
  <w:style w:type="character" w:styleId="PageNumber">
    <w:name w:val="page number"/>
    <w:basedOn w:val="DefaultParagraphFont"/>
    <w:rsid w:val="00AC646E"/>
  </w:style>
  <w:style w:type="paragraph" w:customStyle="1" w:styleId="Default">
    <w:name w:val="Default"/>
    <w:rsid w:val="0038172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A6038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AC646E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C646E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AC646E"/>
    <w:pPr>
      <w:spacing w:after="100" w:line="240" w:lineRule="auto"/>
      <w:ind w:left="202"/>
    </w:pPr>
  </w:style>
  <w:style w:type="character" w:customStyle="1" w:styleId="monofont">
    <w:name w:val="monofont"/>
    <w:basedOn w:val="DefaultParagraphFont"/>
    <w:rsid w:val="00D974D5"/>
  </w:style>
  <w:style w:type="table" w:styleId="TableGrid">
    <w:name w:val="Table Grid"/>
    <w:basedOn w:val="TableNormal"/>
    <w:rsid w:val="00432D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bel">
    <w:name w:val="label"/>
    <w:basedOn w:val="DefaultParagraphFont"/>
    <w:rsid w:val="000D0019"/>
  </w:style>
  <w:style w:type="character" w:customStyle="1" w:styleId="ordinal">
    <w:name w:val="ordinal"/>
    <w:basedOn w:val="DefaultParagraphFont"/>
    <w:rsid w:val="000D0019"/>
  </w:style>
  <w:style w:type="paragraph" w:styleId="TOC3">
    <w:name w:val="toc 3"/>
    <w:basedOn w:val="Normal"/>
    <w:next w:val="Normal"/>
    <w:autoRedefine/>
    <w:uiPriority w:val="39"/>
    <w:unhideWhenUsed/>
    <w:rsid w:val="00AC646E"/>
    <w:pPr>
      <w:spacing w:after="100" w:line="240" w:lineRule="auto"/>
      <w:ind w:left="403"/>
    </w:pPr>
  </w:style>
  <w:style w:type="numbering" w:customStyle="1" w:styleId="NoList1">
    <w:name w:val="No List1"/>
    <w:next w:val="NoList"/>
    <w:uiPriority w:val="99"/>
    <w:semiHidden/>
    <w:unhideWhenUsed/>
    <w:rsid w:val="00865FCD"/>
  </w:style>
  <w:style w:type="paragraph" w:customStyle="1" w:styleId="msonormal0">
    <w:name w:val="msonormal"/>
    <w:basedOn w:val="Normal"/>
    <w:rsid w:val="00865FCD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865FCD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865FCD"/>
    <w:rPr>
      <w:b/>
      <w:bCs/>
    </w:rPr>
  </w:style>
  <w:style w:type="character" w:styleId="Emphasis">
    <w:name w:val="Emphasis"/>
    <w:basedOn w:val="DefaultParagraphFont"/>
    <w:uiPriority w:val="20"/>
    <w:qFormat/>
    <w:rsid w:val="00865FCD"/>
    <w:rPr>
      <w:i/>
      <w:iCs/>
    </w:rPr>
  </w:style>
  <w:style w:type="paragraph" w:styleId="Caption">
    <w:name w:val="caption"/>
    <w:basedOn w:val="Normal"/>
    <w:next w:val="Normal"/>
    <w:unhideWhenUsed/>
    <w:rsid w:val="006C1BEE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459D4"/>
    <w:rPr>
      <w:color w:val="808080"/>
    </w:rPr>
  </w:style>
  <w:style w:type="character" w:customStyle="1" w:styleId="Red">
    <w:name w:val="Red"/>
    <w:basedOn w:val="DefaultParagraphFont"/>
    <w:uiPriority w:val="1"/>
    <w:rsid w:val="000459D4"/>
    <w:rPr>
      <w:color w:val="FF0000"/>
    </w:rPr>
  </w:style>
  <w:style w:type="character" w:styleId="UnresolvedMention">
    <w:name w:val="Unresolved Mention"/>
    <w:basedOn w:val="DefaultParagraphFont"/>
    <w:uiPriority w:val="99"/>
    <w:semiHidden/>
    <w:unhideWhenUsed/>
    <w:rsid w:val="007F1FCD"/>
    <w:rPr>
      <w:color w:val="605E5C"/>
      <w:shd w:val="clear" w:color="auto" w:fill="E1DFDD"/>
    </w:rPr>
  </w:style>
  <w:style w:type="paragraph" w:customStyle="1" w:styleId="Code">
    <w:name w:val="Code"/>
    <w:basedOn w:val="Normal"/>
    <w:qFormat/>
    <w:rsid w:val="00AC646E"/>
    <w:pPr>
      <w:spacing w:before="80" w:line="240" w:lineRule="auto"/>
    </w:pPr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0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36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66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24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06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57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1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09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6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54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8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7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1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3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87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05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43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43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9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09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26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86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0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7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17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47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47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37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8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0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30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1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1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82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39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0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9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3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99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73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62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87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17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1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1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3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71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75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9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40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72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370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17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0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42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39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4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3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0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1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3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3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73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28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39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4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59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94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9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04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5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00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54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54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504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8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51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91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19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42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5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45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723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70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8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53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12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00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01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912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69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08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57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8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93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009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802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1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46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35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16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4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20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1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3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537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95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90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3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1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4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9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96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22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202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06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07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1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10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73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63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2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29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9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7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20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5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84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2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2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15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04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0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1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17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9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04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7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0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13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80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56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72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1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8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1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87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27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67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47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6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2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75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99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5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25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7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1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2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09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8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9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49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7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67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93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285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63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11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95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8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9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0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2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8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61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8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4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33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0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77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9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1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2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16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8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37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17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4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13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3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42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1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17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92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32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20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30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27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94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78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9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3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7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2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0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0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00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28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95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00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28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88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85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2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7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83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83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10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54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9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84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23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50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0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1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80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6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72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8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9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4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1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0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77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8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95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83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41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2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32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5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6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9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1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04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52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1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14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35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3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00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3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51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3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72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7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0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0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74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14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58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76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79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0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53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97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50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7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98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41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18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80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40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05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9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02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0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23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1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2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5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45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7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47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80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40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5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12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99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9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7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9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17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77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5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09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4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07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0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7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4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96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4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67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85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94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60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51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9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35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8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8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95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49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27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91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12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7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37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03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828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02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5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18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7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4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83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36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7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94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4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5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8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5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53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37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9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28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0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4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3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0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5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2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84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27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875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1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87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44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48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37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32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90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04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64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4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8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7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2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4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8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09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19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5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36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0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9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95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47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29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57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0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3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07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53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61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85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2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2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6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18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69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07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30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53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33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0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1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06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98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34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1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1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92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1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51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49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7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78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6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34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29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86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37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9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62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98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53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34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75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48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1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06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30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7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0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48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16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7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22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01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42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2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69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7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13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06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8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71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67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6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3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1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54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51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5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33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7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74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23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84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14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5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0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05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71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54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8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65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05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2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46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03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5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6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20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5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9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0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5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20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19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68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35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4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19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7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54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1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1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15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7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05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5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40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13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04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15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8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5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25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9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7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5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63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39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43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83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47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2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92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55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0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89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1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9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1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48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82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9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1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3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1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1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9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66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14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64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77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1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22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03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26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43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8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16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0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28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1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4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52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1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56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10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59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6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17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7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94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96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7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43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90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36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98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1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71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62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7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5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0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74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99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0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8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2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03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9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2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0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89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33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62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8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93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96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77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30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6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14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78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42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07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60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9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8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16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21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67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00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8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8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6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87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6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72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0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54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24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60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8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4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78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640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3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02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91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4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78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84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77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67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60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47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97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81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485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12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17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90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96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2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57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93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6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8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0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11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046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4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39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36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8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7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68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14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3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2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81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51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61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828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07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39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21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11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15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42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39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84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081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2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9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52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2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88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905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7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7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64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28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6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80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68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464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92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8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67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77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74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80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4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5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07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65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2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7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54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1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12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879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8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1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63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58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43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3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40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69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86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0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8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44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75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41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1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30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55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1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5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2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53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44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4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23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44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83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5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28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65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38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4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81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12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1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53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85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0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9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80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7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46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72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8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61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01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1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57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2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19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5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30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93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1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1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33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89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88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24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46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85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20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87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7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2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5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1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94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5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41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3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2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9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9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68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80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0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01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52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0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8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82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4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23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74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35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99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06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3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99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50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09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0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99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80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4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3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38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3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5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3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37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2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59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6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35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55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4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20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6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1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2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4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21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2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1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8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74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1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04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3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54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30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84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8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6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75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52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23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68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61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81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3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5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9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8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50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15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8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76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92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70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2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7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54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03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64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36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1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29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6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7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09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4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95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53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0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21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47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61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1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1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5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96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76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75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68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20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8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96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53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7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60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35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8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04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6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22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15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6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71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7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9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72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79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43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65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63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11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9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5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19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7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91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7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8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55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73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26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4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6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9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07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45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15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9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88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0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26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33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0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63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47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2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2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1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0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4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5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0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36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44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70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04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73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78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10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83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0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21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2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43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96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7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4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77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01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18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24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46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10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1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80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5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3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9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8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70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5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5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68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5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0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1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66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6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13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92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9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99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56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65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60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44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97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6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06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8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0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6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69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0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77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16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2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25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51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89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9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12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3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91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43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7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13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17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7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6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92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2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0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65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17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63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96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6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0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7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01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3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3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45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08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1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15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70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8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96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2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76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24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93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74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20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2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48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30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5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2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5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9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1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18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24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86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5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7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25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78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9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3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1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77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7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18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57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250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5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89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39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40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55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8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6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17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76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5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31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1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00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11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1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9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06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00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7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5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7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1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73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54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1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1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86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15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8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0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00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0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55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08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2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3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9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55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78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5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78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38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4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0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76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54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3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1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91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7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09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1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4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6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45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4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64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9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5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2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90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1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87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27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09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99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7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0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94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05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31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8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4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8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9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47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4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8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33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9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8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0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72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43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80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1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32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3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9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88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84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79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6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76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1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16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65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75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6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86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64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30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7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88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62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13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87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43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1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3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57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0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7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7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13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92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36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95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8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2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4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7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0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7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7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83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84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02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52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0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8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5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1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0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54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3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42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9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41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1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36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7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6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7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7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0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83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83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33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77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93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57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6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8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37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75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7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1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4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86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96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16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9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75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37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4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25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03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7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0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63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03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0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5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1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27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65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1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0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99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23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41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99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5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50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84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93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20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94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989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55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35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3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2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67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11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53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47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97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2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2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99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07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56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3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87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92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9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0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8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53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43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78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351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9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3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4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0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68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1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6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1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99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1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5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34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87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71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15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57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06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0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2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28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9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14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3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37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7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0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73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11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083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9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46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971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03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54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57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9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8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99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46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66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28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87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5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8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4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4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46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0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83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25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63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2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89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41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8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41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77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69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2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21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52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27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04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7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0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79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3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0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10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45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1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99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11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0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7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6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09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9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0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99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51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08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0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96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0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43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03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8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8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48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72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8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92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2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4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5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69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4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8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00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5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25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08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95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7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30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43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66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7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0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5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70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87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4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68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2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29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33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4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8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01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91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69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6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1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3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6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9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04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53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0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3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0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94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2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754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15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3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2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44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0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984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33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26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9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3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09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075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45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32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65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369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0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48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503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0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74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44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125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72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66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21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01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8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11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01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307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08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0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920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84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05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90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53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81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86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0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5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96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967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27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8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7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98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73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7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8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83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33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13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46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0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69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4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3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36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8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0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3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9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0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37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8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6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83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17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2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23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6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44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63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60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3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93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0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9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51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92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3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37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28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6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21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3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8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39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0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0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2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76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8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0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7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48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55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45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64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3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3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7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66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25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36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51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55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92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7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61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83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6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87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6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1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7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94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9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10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89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9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32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7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30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35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18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2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6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81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8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96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05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93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6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09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6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09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52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56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35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67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84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562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1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82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5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82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4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6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7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95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02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0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58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06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0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0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03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92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15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32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0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91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9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21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037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2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9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79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4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0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01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28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851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1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8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87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35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5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39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55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26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7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0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33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15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5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0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8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48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06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67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03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2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06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2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066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0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8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4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361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0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41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75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55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91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7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9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79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7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9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1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4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33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15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88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49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23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98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86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59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25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3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8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7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6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73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6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8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7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7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64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9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74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7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75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80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8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30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8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5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86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77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65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6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8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61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6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32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26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5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49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97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92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85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0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0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15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5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4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05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96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0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8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62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5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05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1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51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613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23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9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47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39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831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4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03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323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4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95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32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824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77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11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21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87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7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56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5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19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77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25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4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071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7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23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70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400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1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53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302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53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33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8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90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4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13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82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347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4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49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44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620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8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1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77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860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10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1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8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63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5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79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00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5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34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2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27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1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12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4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8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9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9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35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0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5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3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0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2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6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8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3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8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2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99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5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1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48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62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80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1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6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7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02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8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23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6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5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8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8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93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2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03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8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2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96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2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8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26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14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4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66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32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65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9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13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24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91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2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23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8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7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58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74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77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69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5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20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01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83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7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96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42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86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3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1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6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13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5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77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9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22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7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89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0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0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44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43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17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1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36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95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1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86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64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82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951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80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38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25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3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1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35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30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77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61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88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2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1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6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45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8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6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1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8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9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4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76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96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80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1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6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6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60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60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2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9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9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72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3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42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82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78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4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23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3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4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2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65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90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52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8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43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60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83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15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46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7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4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6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9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66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21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9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9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09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7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19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2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24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94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20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87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46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29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1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5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71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22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89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93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76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3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4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0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79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9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8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33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4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92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18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7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67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5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2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22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27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5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90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0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7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9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1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19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17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58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3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15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1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34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89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8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5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4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88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46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2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49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03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18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6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65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8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1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63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5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61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8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7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31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9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1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63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2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0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8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9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8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5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62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11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23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62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04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0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3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6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13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65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33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66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73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01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39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15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3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3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47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0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80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85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17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52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0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5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9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63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02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1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33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9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32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19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0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30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16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8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3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8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78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38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96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77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72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08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81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8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2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3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2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74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64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46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7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39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7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5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17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4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8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45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7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9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63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9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6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2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27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5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28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66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15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40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0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37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16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10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3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2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67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2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24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30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1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71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41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65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0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9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38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84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7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03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55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68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9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31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6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98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6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4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74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9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31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46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9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0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64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5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6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15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65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32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0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4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51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21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4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4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82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86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99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56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16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7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50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52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30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79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7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0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5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30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80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19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4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12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1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8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9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4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72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4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06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91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3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5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9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33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13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70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3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01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6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5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2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79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72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6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78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233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67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67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86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97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7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62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72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35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62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3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1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7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9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61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7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38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49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87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68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9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14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3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4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55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8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21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5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55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66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22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9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71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8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7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7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12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8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16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64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65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0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34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00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98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1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8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63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02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05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7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12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74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6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65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2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1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54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11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2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1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0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7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00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42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32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85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74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33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5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42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7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8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3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04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23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3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9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8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0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141A910C29B494D8A7E26415B9C27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B24920-9EF2-489E-AFEE-33FF1EF09229}"/>
      </w:docPartPr>
      <w:docPartBody>
        <w:p w:rsidR="00AD7E2B" w:rsidRDefault="00547AF7" w:rsidP="00547AF7">
          <w:pPr>
            <w:pStyle w:val="4141A910C29B494D8A7E26415B9C2725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C040CCC4A748378D94A72831704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2E5A0-7456-48BB-9347-EDB9075E866F}"/>
      </w:docPartPr>
      <w:docPartBody>
        <w:p w:rsidR="00AD7E2B" w:rsidRDefault="00547AF7" w:rsidP="00547AF7">
          <w:pPr>
            <w:pStyle w:val="92C040CCC4A748378D94A72831704509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EB3B8652024D8D9E42D74DBB166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26F79-13DF-4C78-AC0B-861EE3F04152}"/>
      </w:docPartPr>
      <w:docPartBody>
        <w:p w:rsidR="00AD7E2B" w:rsidRDefault="00547AF7" w:rsidP="00547AF7">
          <w:pPr>
            <w:pStyle w:val="63EB3B8652024D8D9E42D74DBB1660C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81A99D5D9C4CAE85FDDCA028F63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49C87-9CB5-4673-A605-0A756ED222E3}"/>
      </w:docPartPr>
      <w:docPartBody>
        <w:p w:rsidR="00AD7E2B" w:rsidRDefault="00547AF7" w:rsidP="00547AF7">
          <w:pPr>
            <w:pStyle w:val="2D81A99D5D9C4CAE85FDDCA028F63EEF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78ABEA882440F38BAE0CD106B99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7EAFE-0051-42E9-9920-D167A9BCEBE9}"/>
      </w:docPartPr>
      <w:docPartBody>
        <w:p w:rsidR="00AD7E2B" w:rsidRDefault="00547AF7" w:rsidP="00547AF7">
          <w:pPr>
            <w:pStyle w:val="0C78ABEA882440F38BAE0CD106B99787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9265D14ED14BDA97991692F6B4C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2FDBE-439F-49A7-89FB-7146E44D0B7C}"/>
      </w:docPartPr>
      <w:docPartBody>
        <w:p w:rsidR="00BF3D7E" w:rsidRDefault="00C2333B" w:rsidP="00C2333B">
          <w:pPr>
            <w:pStyle w:val="A59265D14ED14BDA97991692F6B4C3D8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5A894204CC42BFBF5602D2A2D18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E07D6-D86E-47DB-B68E-D14D3B298CF8}"/>
      </w:docPartPr>
      <w:docPartBody>
        <w:p w:rsidR="00BF3D7E" w:rsidRDefault="00C2333B" w:rsidP="00C2333B">
          <w:pPr>
            <w:pStyle w:val="395A894204CC42BFBF5602D2A2D185A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F9CB8B31A54E5D867132AB786D7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3448C0-5DF8-45CB-A3DC-3CCF53D90566}"/>
      </w:docPartPr>
      <w:docPartBody>
        <w:p w:rsidR="00803E20" w:rsidRDefault="00BF3D7E" w:rsidP="00BF3D7E">
          <w:pPr>
            <w:pStyle w:val="5FF9CB8B31A54E5D867132AB786D7885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14E620A27A40EF91B6BCEE0BACF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CD9735-40F3-42CC-A4A0-B7D36E718F1D}"/>
      </w:docPartPr>
      <w:docPartBody>
        <w:p w:rsidR="00803E20" w:rsidRDefault="00BF3D7E" w:rsidP="00BF3D7E">
          <w:pPr>
            <w:pStyle w:val="8714E620A27A40EF91B6BCEE0BACFD0A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1BBE799727419889B9AA71B3C5D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BF5680-DFFE-4894-8223-C004A7EB430F}"/>
      </w:docPartPr>
      <w:docPartBody>
        <w:p w:rsidR="00905D45" w:rsidRDefault="00C6229B" w:rsidP="00C6229B">
          <w:pPr>
            <w:pStyle w:val="041BBE799727419889B9AA71B3C5DD94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C3981AAD5046979A95CBDC440921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0165B-5793-445A-8560-C17F563B1FDE}"/>
      </w:docPartPr>
      <w:docPartBody>
        <w:p w:rsidR="00723F69" w:rsidRDefault="00723F69" w:rsidP="00723F69">
          <w:pPr>
            <w:pStyle w:val="7AC3981AAD5046979A95CBDC440921FD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AF7"/>
    <w:rsid w:val="00096799"/>
    <w:rsid w:val="0016634D"/>
    <w:rsid w:val="001B2830"/>
    <w:rsid w:val="00361136"/>
    <w:rsid w:val="003775CC"/>
    <w:rsid w:val="004440E8"/>
    <w:rsid w:val="00496BD4"/>
    <w:rsid w:val="00547AF7"/>
    <w:rsid w:val="00723F69"/>
    <w:rsid w:val="00731A08"/>
    <w:rsid w:val="00803E20"/>
    <w:rsid w:val="00905D45"/>
    <w:rsid w:val="00AD7E2B"/>
    <w:rsid w:val="00BF3D7E"/>
    <w:rsid w:val="00C2333B"/>
    <w:rsid w:val="00C6229B"/>
    <w:rsid w:val="00CB436D"/>
    <w:rsid w:val="00EA1907"/>
    <w:rsid w:val="00F64937"/>
    <w:rsid w:val="00F75205"/>
    <w:rsid w:val="00F92827"/>
    <w:rsid w:val="00FE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3F69"/>
  </w:style>
  <w:style w:type="paragraph" w:customStyle="1" w:styleId="4141A910C29B494D8A7E26415B9C2725">
    <w:name w:val="4141A910C29B494D8A7E26415B9C2725"/>
    <w:rsid w:val="00547AF7"/>
  </w:style>
  <w:style w:type="paragraph" w:customStyle="1" w:styleId="92C040CCC4A748378D94A72831704509">
    <w:name w:val="92C040CCC4A748378D94A72831704509"/>
    <w:rsid w:val="00547AF7"/>
  </w:style>
  <w:style w:type="paragraph" w:customStyle="1" w:styleId="63EB3B8652024D8D9E42D74DBB1660C2">
    <w:name w:val="63EB3B8652024D8D9E42D74DBB1660C2"/>
    <w:rsid w:val="00547AF7"/>
  </w:style>
  <w:style w:type="paragraph" w:customStyle="1" w:styleId="2D81A99D5D9C4CAE85FDDCA028F63EEF">
    <w:name w:val="2D81A99D5D9C4CAE85FDDCA028F63EEF"/>
    <w:rsid w:val="00547AF7"/>
  </w:style>
  <w:style w:type="paragraph" w:customStyle="1" w:styleId="0C78ABEA882440F38BAE0CD106B99787">
    <w:name w:val="0C78ABEA882440F38BAE0CD106B99787"/>
    <w:rsid w:val="00547AF7"/>
  </w:style>
  <w:style w:type="paragraph" w:customStyle="1" w:styleId="A59265D14ED14BDA97991692F6B4C3D8">
    <w:name w:val="A59265D14ED14BDA97991692F6B4C3D8"/>
    <w:rsid w:val="00C2333B"/>
  </w:style>
  <w:style w:type="paragraph" w:customStyle="1" w:styleId="395A894204CC42BFBF5602D2A2D185AD">
    <w:name w:val="395A894204CC42BFBF5602D2A2D185AD"/>
    <w:rsid w:val="00C2333B"/>
  </w:style>
  <w:style w:type="paragraph" w:customStyle="1" w:styleId="5FF9CB8B31A54E5D867132AB786D7885">
    <w:name w:val="5FF9CB8B31A54E5D867132AB786D7885"/>
    <w:rsid w:val="00BF3D7E"/>
  </w:style>
  <w:style w:type="paragraph" w:customStyle="1" w:styleId="8714E620A27A40EF91B6BCEE0BACFD0A">
    <w:name w:val="8714E620A27A40EF91B6BCEE0BACFD0A"/>
    <w:rsid w:val="00BF3D7E"/>
  </w:style>
  <w:style w:type="paragraph" w:customStyle="1" w:styleId="B910AF1724D74EAE9E89EF532F059000">
    <w:name w:val="B910AF1724D74EAE9E89EF532F059000"/>
    <w:rsid w:val="00BF3D7E"/>
  </w:style>
  <w:style w:type="paragraph" w:customStyle="1" w:styleId="041BBE799727419889B9AA71B3C5DD94">
    <w:name w:val="041BBE799727419889B9AA71B3C5DD94"/>
    <w:rsid w:val="00C6229B"/>
  </w:style>
  <w:style w:type="paragraph" w:customStyle="1" w:styleId="12D6B61CA72B4122892274031E34DB1C">
    <w:name w:val="12D6B61CA72B4122892274031E34DB1C"/>
    <w:rsid w:val="00F7520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3179D941FA840C793E03B091B5E80F9">
    <w:name w:val="73179D941FA840C793E03B091B5E80F9"/>
    <w:rsid w:val="00F7520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E793C47151F481CB9E573F2E32FD07F">
    <w:name w:val="5E793C47151F481CB9E573F2E32FD07F"/>
    <w:rsid w:val="00F7520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98EEB46696D4A899C80D197C68BD85D">
    <w:name w:val="398EEB46696D4A899C80D197C68BD85D"/>
    <w:rsid w:val="00F7520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1CD8651BA7A4D339DF871D45AC6292A">
    <w:name w:val="D1CD8651BA7A4D339DF871D45AC6292A"/>
    <w:rsid w:val="00F7520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9128B7212374239BE1B3A23F68949EE">
    <w:name w:val="79128B7212374239BE1B3A23F68949EE"/>
    <w:rsid w:val="00F7520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AC3981AAD5046979A95CBDC440921FD">
    <w:name w:val="7AC3981AAD5046979A95CBDC440921FD"/>
    <w:rsid w:val="00723F69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21AC8-BC25-4CA9-A8DE-968358C6A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60</TotalTime>
  <Pages>4</Pages>
  <Words>674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Links>
    <vt:vector size="12" baseType="variant">
      <vt:variant>
        <vt:i4>4653063</vt:i4>
      </vt:variant>
      <vt:variant>
        <vt:i4>3</vt:i4>
      </vt:variant>
      <vt:variant>
        <vt:i4>0</vt:i4>
      </vt:variant>
      <vt:variant>
        <vt:i4>5</vt:i4>
      </vt:variant>
      <vt:variant>
        <vt:lpwstr>http://www.virtualbox.org/wiki/Downloads</vt:lpwstr>
      </vt:variant>
      <vt:variant>
        <vt:lpwstr/>
      </vt:variant>
      <vt:variant>
        <vt:i4>1245236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http://www.microsoft.com/downloads/en/details.aspx?FamilyId=B6E99D4C-A40E-4FD2-A0F7-32212B520F50&amp;WT.sp=_technet_,dcsjwb9vb00000c932fd0rjc7_5p3t&amp;displaylang=en%20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William Loring</cp:lastModifiedBy>
  <cp:revision>21</cp:revision>
  <dcterms:created xsi:type="dcterms:W3CDTF">2017-12-15T15:24:00Z</dcterms:created>
  <dcterms:modified xsi:type="dcterms:W3CDTF">2024-11-12T16:11:00Z</dcterms:modified>
</cp:coreProperties>
</file>