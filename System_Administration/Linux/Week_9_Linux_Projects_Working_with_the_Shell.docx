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1D394B" w14:textId="4CC6CCC8" w:rsidR="00DE725D" w:rsidRDefault="004A31CB" w:rsidP="00DE725D">
      <w:pPr>
        <w:pStyle w:val="Heading1"/>
      </w:pPr>
      <w:bookmarkStart w:id="0" w:name="_Toc171861562"/>
      <w:r w:rsidRPr="004A31CB">
        <w:t xml:space="preserve">Week </w:t>
      </w:r>
      <w:r w:rsidR="004E1E07">
        <w:t>9</w:t>
      </w:r>
      <w:r w:rsidRPr="004A31CB">
        <w:t xml:space="preserve"> Linux Projects </w:t>
      </w:r>
      <w:r w:rsidR="00073D96">
        <w:t>-</w:t>
      </w:r>
      <w:r w:rsidRPr="004A31CB">
        <w:t xml:space="preserve"> </w:t>
      </w:r>
      <w:r w:rsidR="00F01EF3">
        <w:t>Working with the Shell</w:t>
      </w:r>
      <w:bookmarkEnd w:id="0"/>
    </w:p>
    <w:sdt>
      <w:sdtPr>
        <w:rPr>
          <w:rFonts w:ascii="Verdana" w:eastAsia="Times New Roman" w:hAnsi="Verdana" w:cs="Times New Roman"/>
          <w:b w:val="0"/>
          <w:sz w:val="20"/>
          <w:szCs w:val="24"/>
        </w:rPr>
        <w:id w:val="-630702983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82B97B6" w14:textId="77777777" w:rsidR="007B6B6B" w:rsidRPr="00ED0F08" w:rsidRDefault="007B6B6B" w:rsidP="007B6B6B">
          <w:pPr>
            <w:pStyle w:val="TOCHeading"/>
            <w:rPr>
              <w:rFonts w:ascii="Verdana" w:hAnsi="Verdana"/>
              <w:b w:val="0"/>
              <w:sz w:val="22"/>
            </w:rPr>
          </w:pPr>
          <w:r>
            <w:rPr>
              <w:rFonts w:ascii="Verdana" w:hAnsi="Verdana"/>
              <w:sz w:val="22"/>
            </w:rPr>
            <w:t>Activities</w:t>
          </w:r>
        </w:p>
        <w:p w14:paraId="555EF737" w14:textId="151CAD87" w:rsidR="006579DF" w:rsidRDefault="007B6B6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61562" w:history="1">
            <w:r w:rsidR="006579DF" w:rsidRPr="009668F4">
              <w:rPr>
                <w:rStyle w:val="Hyperlink"/>
                <w:noProof/>
              </w:rPr>
              <w:t>Week 9 Linux Projects - Working with the Shell</w:t>
            </w:r>
            <w:r w:rsidR="006579DF">
              <w:rPr>
                <w:noProof/>
                <w:webHidden/>
              </w:rPr>
              <w:tab/>
            </w:r>
            <w:r w:rsidR="006579DF">
              <w:rPr>
                <w:noProof/>
                <w:webHidden/>
              </w:rPr>
              <w:fldChar w:fldCharType="begin"/>
            </w:r>
            <w:r w:rsidR="006579DF">
              <w:rPr>
                <w:noProof/>
                <w:webHidden/>
              </w:rPr>
              <w:instrText xml:space="preserve"> PAGEREF _Toc171861562 \h </w:instrText>
            </w:r>
            <w:r w:rsidR="006579DF">
              <w:rPr>
                <w:noProof/>
                <w:webHidden/>
              </w:rPr>
            </w:r>
            <w:r w:rsidR="006579DF">
              <w:rPr>
                <w:noProof/>
                <w:webHidden/>
              </w:rPr>
              <w:fldChar w:fldCharType="separate"/>
            </w:r>
            <w:r w:rsidR="006579DF">
              <w:rPr>
                <w:noProof/>
                <w:webHidden/>
              </w:rPr>
              <w:t>1</w:t>
            </w:r>
            <w:r w:rsidR="006579DF">
              <w:rPr>
                <w:noProof/>
                <w:webHidden/>
              </w:rPr>
              <w:fldChar w:fldCharType="end"/>
            </w:r>
          </w:hyperlink>
        </w:p>
        <w:p w14:paraId="373EDFC8" w14:textId="21F329F9" w:rsidR="006579DF" w:rsidRDefault="006579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563" w:history="1">
            <w:r w:rsidRPr="009668F4">
              <w:rPr>
                <w:rStyle w:val="Hyperlink"/>
                <w:noProof/>
              </w:rPr>
              <w:t>Update Kali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BDD97" w14:textId="0A6765D8" w:rsidR="006579DF" w:rsidRDefault="006579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564" w:history="1">
            <w:r w:rsidRPr="009668F4">
              <w:rPr>
                <w:rStyle w:val="Hyperlink"/>
                <w:noProof/>
              </w:rPr>
              <w:t>Project 7-1: Redirect stdout and stderr to a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0ACD8" w14:textId="04D3B568" w:rsidR="006579DF" w:rsidRDefault="006579D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565" w:history="1">
            <w:r w:rsidRPr="009668F4">
              <w:rPr>
                <w:rStyle w:val="Hyperlink"/>
                <w:noProof/>
              </w:rPr>
              <w:t>Project 7-2: Redirect stdout and stdin using pipe metacharacters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C39CC8" w14:textId="74D99838" w:rsidR="006579DF" w:rsidRDefault="006579D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14:ligatures w14:val="standardContextual"/>
            </w:rPr>
          </w:pPr>
          <w:hyperlink w:anchor="_Toc171861566" w:history="1">
            <w:r w:rsidRPr="009668F4">
              <w:rPr>
                <w:rStyle w:val="Hyperlink"/>
                <w:noProof/>
              </w:rPr>
              <w:t>Assignment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_Toc171861566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32C43" w14:textId="6F628BFA" w:rsidR="007B6B6B" w:rsidRDefault="007B6B6B" w:rsidP="007B6B6B">
          <w:r>
            <w:rPr>
              <w:b/>
              <w:bCs/>
              <w:noProof/>
            </w:rPr>
            <w:fldChar w:fldCharType="end"/>
          </w:r>
        </w:p>
      </w:sdtContent>
    </w:sdt>
    <w:p w14:paraId="6525E100" w14:textId="77777777" w:rsidR="00585ADF" w:rsidRDefault="00585ADF" w:rsidP="00CC1970">
      <w:bookmarkStart w:id="1" w:name="_Toc55054333"/>
      <w:r>
        <w:rPr>
          <w:b/>
        </w:rPr>
        <w:t>How to Create Screenshots:</w:t>
      </w:r>
      <w:r>
        <w:t xml:space="preserve"> Please use the Windows Snip and Sketch Tool or the Snipping Tool. Paste a screenshot of just the program you are working on. If you are snipping a virtual machine, make sure your focus is outside the virtual machine before you snip.</w:t>
      </w:r>
    </w:p>
    <w:p w14:paraId="7935B4F5" w14:textId="77777777" w:rsidR="00585ADF" w:rsidRDefault="00585ADF" w:rsidP="00572228">
      <w:pPr>
        <w:pStyle w:val="ListParagraph"/>
        <w:numPr>
          <w:ilvl w:val="0"/>
          <w:numId w:val="7"/>
        </w:numPr>
        <w:spacing w:line="288" w:lineRule="auto"/>
      </w:pPr>
      <w:r>
        <w:t xml:space="preserve">Press and hold down the </w:t>
      </w:r>
      <w:r w:rsidRPr="00EC5DAF">
        <w:rPr>
          <w:b/>
        </w:rPr>
        <w:t>Windows key</w:t>
      </w:r>
      <w:r>
        <w:rPr>
          <w:b/>
        </w:rPr>
        <w:t xml:space="preserve"> </w:t>
      </w:r>
      <w:r>
        <w:t xml:space="preserve">&amp; </w:t>
      </w:r>
      <w:r w:rsidRPr="00EC5DAF">
        <w:rPr>
          <w:b/>
        </w:rPr>
        <w:t>Shift</w:t>
      </w:r>
      <w:r>
        <w:t xml:space="preserve">, then </w:t>
      </w:r>
      <w:r w:rsidR="00315F35">
        <w:t>Type</w:t>
      </w:r>
      <w:r>
        <w:t xml:space="preserve"> </w:t>
      </w:r>
      <w:r w:rsidRPr="00EC5DAF">
        <w:rPr>
          <w:b/>
        </w:rPr>
        <w:t>S</w:t>
      </w:r>
      <w:r>
        <w:rPr>
          <w:b/>
        </w:rPr>
        <w:t xml:space="preserve">. </w:t>
      </w:r>
      <w:r w:rsidRPr="00EC5DAF">
        <w:t>This brings up the on-screen snipping</w:t>
      </w:r>
      <w:r>
        <w:t xml:space="preserve"> tool.</w:t>
      </w:r>
    </w:p>
    <w:p w14:paraId="1C6C13CA" w14:textId="77777777" w:rsidR="00585ADF" w:rsidRDefault="00585ADF" w:rsidP="00572228">
      <w:pPr>
        <w:pStyle w:val="ListParagraph"/>
        <w:numPr>
          <w:ilvl w:val="0"/>
          <w:numId w:val="7"/>
        </w:numPr>
        <w:spacing w:line="288" w:lineRule="auto"/>
      </w:pPr>
      <w:r>
        <w:t>Click and Drag your mouse around whatever you want to snip.</w:t>
      </w:r>
    </w:p>
    <w:p w14:paraId="793FFEBA" w14:textId="77777777" w:rsidR="00585ADF" w:rsidRDefault="00585ADF" w:rsidP="00572228">
      <w:pPr>
        <w:pStyle w:val="ListParagraph"/>
        <w:numPr>
          <w:ilvl w:val="0"/>
          <w:numId w:val="7"/>
        </w:numPr>
        <w:spacing w:line="288" w:lineRule="auto"/>
      </w:pPr>
      <w:r>
        <w:t>Release the mouse button. This places the snip into the Windows Clipboard.</w:t>
      </w:r>
    </w:p>
    <w:p w14:paraId="271C1750" w14:textId="77777777" w:rsidR="00585ADF" w:rsidRDefault="00585ADF" w:rsidP="00F52C63">
      <w:r>
        <w:t xml:space="preserve">Go into Word or wherever you want to paste the snip. Hold down </w:t>
      </w:r>
      <w:r w:rsidRPr="00794F8E">
        <w:rPr>
          <w:b/>
        </w:rPr>
        <w:t>CTRL</w:t>
      </w:r>
      <w:r w:rsidRPr="00C36A8A">
        <w:t xml:space="preserve">, then </w:t>
      </w:r>
      <w:r w:rsidR="00315F35">
        <w:t>Type</w:t>
      </w:r>
      <w:r>
        <w:t xml:space="preserve"> </w:t>
      </w:r>
      <w:r w:rsidRPr="00794F8E">
        <w:rPr>
          <w:b/>
        </w:rPr>
        <w:t>V</w:t>
      </w:r>
      <w:r>
        <w:t xml:space="preserve"> to paste the snip.</w:t>
      </w:r>
    </w:p>
    <w:p w14:paraId="103FB182" w14:textId="77777777" w:rsidR="00D85F4E" w:rsidRDefault="00D85F4E" w:rsidP="00D85F4E">
      <w:pPr>
        <w:pStyle w:val="Heading2"/>
      </w:pPr>
      <w:bookmarkStart w:id="2" w:name="_Toc124325873"/>
      <w:bookmarkStart w:id="3" w:name="_Toc171861563"/>
      <w:bookmarkEnd w:id="1"/>
      <w:r>
        <w:t xml:space="preserve">Update </w:t>
      </w:r>
      <w:bookmarkEnd w:id="2"/>
      <w:r>
        <w:t>Kali Linux</w:t>
      </w:r>
      <w:bookmarkEnd w:id="3"/>
    </w:p>
    <w:p w14:paraId="768991CE" w14:textId="77777777" w:rsidR="00D85F4E" w:rsidRDefault="00D85F4E" w:rsidP="00D85F4E">
      <w:r>
        <w:t>In Kali Linux in the terminal.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5F4E" w14:paraId="41D091CE" w14:textId="77777777" w:rsidTr="00700B00">
        <w:tc>
          <w:tcPr>
            <w:tcW w:w="9350" w:type="dxa"/>
            <w:shd w:val="clear" w:color="auto" w:fill="E2EFD9" w:themeFill="accent6" w:themeFillTint="33"/>
          </w:tcPr>
          <w:p w14:paraId="16AB73EA" w14:textId="77777777" w:rsidR="00D85F4E" w:rsidRDefault="00D85F4E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4A8A9706" w14:textId="77777777" w:rsidR="00D85F4E" w:rsidRDefault="00D85F4E" w:rsidP="00700B00">
            <w:pPr>
              <w:pStyle w:val="Code"/>
            </w:pPr>
            <w:proofErr w:type="spellStart"/>
            <w:r>
              <w:t>sudo</w:t>
            </w:r>
            <w:proofErr w:type="spellEnd"/>
            <w:r>
              <w:t xml:space="preserve"> apt </w:t>
            </w:r>
            <w:proofErr w:type="spellStart"/>
            <w:r>
              <w:t>dist</w:t>
            </w:r>
            <w:proofErr w:type="spellEnd"/>
            <w:r>
              <w:t>-upgrade -y</w:t>
            </w:r>
          </w:p>
        </w:tc>
      </w:tr>
    </w:tbl>
    <w:p w14:paraId="057266E4" w14:textId="6B01EF4D" w:rsidR="003F33DC" w:rsidRDefault="003F33DC" w:rsidP="00F40EF5">
      <w:pPr>
        <w:pStyle w:val="Heading1"/>
      </w:pPr>
      <w:bookmarkStart w:id="4" w:name="_Toc171861564"/>
      <w:r w:rsidRPr="003F33DC">
        <w:t>Project 7-1</w:t>
      </w:r>
      <w:r w:rsidR="00F1341D">
        <w:t>:</w:t>
      </w:r>
      <w:r w:rsidRPr="003F33DC">
        <w:t xml:space="preserve"> </w:t>
      </w:r>
      <w:r w:rsidR="00BD3AFA">
        <w:t xml:space="preserve">Redirect </w:t>
      </w:r>
      <w:proofErr w:type="spellStart"/>
      <w:r w:rsidR="00BD3AFA">
        <w:t>stdout</w:t>
      </w:r>
      <w:proofErr w:type="spellEnd"/>
      <w:r w:rsidR="00BD3AFA">
        <w:t xml:space="preserve"> and stderr to a File</w:t>
      </w:r>
      <w:bookmarkEnd w:id="4"/>
    </w:p>
    <w:p w14:paraId="10E1E0FE" w14:textId="77777777" w:rsidR="00647D38" w:rsidRPr="00647D38" w:rsidRDefault="00647D38" w:rsidP="00647D38">
      <w:r>
        <w:t xml:space="preserve">Time required: </w:t>
      </w:r>
      <w:r w:rsidR="00D269B0">
        <w:t>30 minutes</w:t>
      </w:r>
    </w:p>
    <w:p w14:paraId="44813189" w14:textId="77777777" w:rsidR="003F33DC" w:rsidRPr="003F33DC" w:rsidRDefault="003F33DC" w:rsidP="003F33DC">
      <w:r w:rsidRPr="003F33DC">
        <w:t xml:space="preserve">In this hands-on project, you use the shell to redirect the </w:t>
      </w:r>
      <w:proofErr w:type="spellStart"/>
      <w:r w:rsidR="0015114C">
        <w:t>stdout</w:t>
      </w:r>
      <w:proofErr w:type="spellEnd"/>
      <w:r w:rsidRPr="003F33DC">
        <w:t xml:space="preserve"> and </w:t>
      </w:r>
      <w:r w:rsidR="0015114C">
        <w:t>stderr</w:t>
      </w:r>
      <w:r w:rsidRPr="003F33DC">
        <w:t xml:space="preserve"> to a file and tak</w:t>
      </w:r>
      <w:r w:rsidR="0015114C">
        <w:t>e stderr</w:t>
      </w:r>
      <w:r w:rsidRPr="003F33DC">
        <w:t xml:space="preserve"> from a file.</w:t>
      </w:r>
    </w:p>
    <w:p w14:paraId="2B5636A1" w14:textId="4A2BB58E" w:rsidR="00065258" w:rsidRDefault="00B3654E" w:rsidP="00CC1970">
      <w:pPr>
        <w:pStyle w:val="ListParagraph"/>
        <w:numPr>
          <w:ilvl w:val="0"/>
          <w:numId w:val="3"/>
        </w:numPr>
      </w:pPr>
      <w:r>
        <w:t>L</w:t>
      </w:r>
      <w:r w:rsidR="003F33DC" w:rsidRPr="003F33DC">
        <w:t xml:space="preserve">og in to the terminal </w:t>
      </w:r>
      <w:r w:rsidR="004228AB">
        <w:t>as user.</w:t>
      </w:r>
    </w:p>
    <w:p w14:paraId="257A7A82" w14:textId="77777777" w:rsidR="00F52C63" w:rsidRDefault="00315F35" w:rsidP="00CC1970">
      <w:pPr>
        <w:pStyle w:val="ListParagraph"/>
        <w:numPr>
          <w:ilvl w:val="0"/>
          <w:numId w:val="3"/>
        </w:numPr>
      </w:pPr>
      <w:r>
        <w:lastRenderedPageBreak/>
        <w:t>Type</w:t>
      </w:r>
      <w:r w:rsidR="003F33DC" w:rsidRPr="003F33DC">
        <w:t xml:space="preserve"> </w:t>
      </w:r>
      <w:r w:rsidR="003F33DC" w:rsidRPr="00065258">
        <w:rPr>
          <w:b/>
          <w:bCs/>
        </w:rPr>
        <w:t>touch sample1 sample2</w:t>
      </w:r>
      <w:r w:rsidR="003F33DC" w:rsidRPr="003F33DC">
        <w:t xml:space="preserve"> and press </w:t>
      </w:r>
      <w:r w:rsidR="003F33DC" w:rsidRPr="00065258">
        <w:rPr>
          <w:b/>
          <w:bCs/>
        </w:rPr>
        <w:t>Enter</w:t>
      </w:r>
      <w:r w:rsidR="003F33DC" w:rsidRPr="003F33DC">
        <w:t xml:space="preserve"> to create two new files named sample1 and sample2 in your home directory.</w:t>
      </w:r>
    </w:p>
    <w:p w14:paraId="66BA93A8" w14:textId="5C41C294" w:rsidR="004909FF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Verify their creation by typing </w:t>
      </w:r>
      <w:r w:rsidRPr="00065258">
        <w:rPr>
          <w:b/>
          <w:bCs/>
        </w:rPr>
        <w:t>ls</w:t>
      </w:r>
      <w:r w:rsidRPr="003F33DC">
        <w:t xml:space="preserve"> </w:t>
      </w:r>
      <w:r w:rsidR="0037643E">
        <w:t>P</w:t>
      </w:r>
      <w:r w:rsidRPr="003F33DC">
        <w:t xml:space="preserve">ress </w:t>
      </w:r>
      <w:r w:rsidRPr="00065258">
        <w:rPr>
          <w:b/>
          <w:bCs/>
        </w:rPr>
        <w:t>Enter</w:t>
      </w:r>
      <w:r w:rsidRPr="003F33DC">
        <w:t>.</w:t>
      </w:r>
    </w:p>
    <w:p w14:paraId="1EBF8A58" w14:textId="77777777" w:rsidR="000A4C78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4909FF">
        <w:rPr>
          <w:b/>
          <w:bCs/>
        </w:rPr>
        <w:t>ls -l sample1 sample2 sample3</w:t>
      </w:r>
      <w:r w:rsidR="003F33DC" w:rsidRPr="003F33DC">
        <w:t xml:space="preserve"> and press </w:t>
      </w:r>
      <w:r w:rsidR="003F33DC" w:rsidRPr="004909FF">
        <w:rPr>
          <w:b/>
          <w:bCs/>
        </w:rPr>
        <w:t>Enter</w:t>
      </w:r>
      <w:r w:rsidR="003F33DC" w:rsidRPr="003F33DC">
        <w:t>.</w:t>
      </w:r>
    </w:p>
    <w:p w14:paraId="352B248A" w14:textId="77777777" w:rsidR="00740F25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0A4C78">
        <w:t>stdout</w:t>
      </w:r>
      <w:proofErr w:type="spellEnd"/>
      <w:r w:rsidRPr="003F33DC">
        <w:t xml:space="preserve"> displayed on the terminal screen? Is there any </w:t>
      </w:r>
      <w:r w:rsidR="000A4C78">
        <w:t>stderr</w:t>
      </w:r>
      <w:r w:rsidRPr="003F33DC">
        <w:t xml:space="preserve"> displayed on the terminal screen? Why?</w:t>
      </w:r>
    </w:p>
    <w:bookmarkStart w:id="5" w:name="_Hlk508169300" w:displacedByCustomXml="next"/>
    <w:sdt>
      <w:sdtPr>
        <w:rPr>
          <w:rStyle w:val="Red"/>
        </w:rPr>
        <w:id w:val="-675188958"/>
        <w:placeholder>
          <w:docPart w:val="DefaultPlaceholder_-1854013440"/>
        </w:placeholder>
        <w:showingPlcHdr/>
      </w:sdtPr>
      <w:sdtEndPr>
        <w:rPr>
          <w:rStyle w:val="DefaultParagraphFont"/>
          <w:color w:val="auto"/>
        </w:rPr>
      </w:sdtEndPr>
      <w:sdtContent>
        <w:p w14:paraId="5325A26A" w14:textId="77777777" w:rsidR="00A6721A" w:rsidRDefault="00A6721A" w:rsidP="00A6721A"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bookmarkEnd w:id="5" w:displacedByCustomXml="prev"/>
    <w:p w14:paraId="65D4A601" w14:textId="77777777" w:rsidR="00DF22BF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740F25">
        <w:rPr>
          <w:b/>
          <w:bCs/>
        </w:rPr>
        <w:t>ls -l sample1 sample2 sample3 &gt; file</w:t>
      </w:r>
      <w:r w:rsidR="003F33DC" w:rsidRPr="003F33DC">
        <w:t xml:space="preserve"> and press </w:t>
      </w:r>
      <w:r w:rsidR="003F33DC" w:rsidRPr="00740F25">
        <w:rPr>
          <w:b/>
          <w:bCs/>
        </w:rPr>
        <w:t>Enter</w:t>
      </w:r>
      <w:r w:rsidR="003F33DC" w:rsidRPr="003F33DC">
        <w:t>.</w:t>
      </w:r>
    </w:p>
    <w:p w14:paraId="29F16AFA" w14:textId="77777777" w:rsidR="00045FEA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DF22BF">
        <w:t>stdout</w:t>
      </w:r>
      <w:proofErr w:type="spellEnd"/>
      <w:r w:rsidRPr="003F33DC">
        <w:t xml:space="preserve"> displayed on the terminal screen? Is there any </w:t>
      </w:r>
      <w:r w:rsidR="00DF22BF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-29491020"/>
        <w:placeholder>
          <w:docPart w:val="642C5315ED2B495EBD55B4B71425A06E"/>
        </w:placeholder>
        <w:showingPlcHdr/>
      </w:sdtPr>
      <w:sdtEndPr>
        <w:rPr>
          <w:rStyle w:val="DefaultParagraphFont"/>
          <w:color w:val="auto"/>
        </w:rPr>
      </w:sdtEndPr>
      <w:sdtContent>
        <w:p w14:paraId="2DA1C0E7" w14:textId="77777777" w:rsidR="00862403" w:rsidRDefault="00862403" w:rsidP="00862403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1722DB8" w14:textId="77777777" w:rsidR="009148F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045FEA">
        <w:rPr>
          <w:b/>
          <w:bCs/>
        </w:rPr>
        <w:t>cat file</w:t>
      </w:r>
      <w:r w:rsidR="003F33DC" w:rsidRPr="003F33DC">
        <w:t xml:space="preserve"> and press </w:t>
      </w:r>
      <w:r w:rsidR="003F33DC" w:rsidRPr="00045FEA">
        <w:rPr>
          <w:b/>
          <w:bCs/>
        </w:rPr>
        <w:t>Enter</w:t>
      </w:r>
      <w:r w:rsidR="003F33DC" w:rsidRPr="003F33DC">
        <w:t>.</w:t>
      </w:r>
    </w:p>
    <w:p w14:paraId="0450B07B" w14:textId="77777777" w:rsidR="00CE7B32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1056587309"/>
        <w:placeholder>
          <w:docPart w:val="1D7C4B6B52844CF09A019EBFCD570F49"/>
        </w:placeholder>
        <w:showingPlcHdr/>
      </w:sdtPr>
      <w:sdtEndPr>
        <w:rPr>
          <w:rStyle w:val="DefaultParagraphFont"/>
          <w:color w:val="auto"/>
        </w:rPr>
      </w:sdtEndPr>
      <w:sdtContent>
        <w:p w14:paraId="268F20D9" w14:textId="77777777" w:rsidR="00A87D21" w:rsidRDefault="00A87D21" w:rsidP="00A87D2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BEBE738" w14:textId="591D66F8" w:rsidR="0095591F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CE7B32">
        <w:rPr>
          <w:b/>
          <w:bCs/>
        </w:rPr>
        <w:t>ls -l sample1 sample2 sample3 &gt;</w:t>
      </w:r>
      <w:r w:rsidR="00DE17C9">
        <w:rPr>
          <w:b/>
          <w:bCs/>
        </w:rPr>
        <w:t xml:space="preserve"> </w:t>
      </w:r>
      <w:r w:rsidR="003F33DC" w:rsidRPr="00CE7B32">
        <w:rPr>
          <w:b/>
          <w:bCs/>
        </w:rPr>
        <w:t>file</w:t>
      </w:r>
      <w:r w:rsidR="003F33DC" w:rsidRPr="003F33DC">
        <w:t xml:space="preserve"> and press </w:t>
      </w:r>
      <w:r w:rsidR="003F33DC" w:rsidRPr="00CE7B32">
        <w:rPr>
          <w:b/>
          <w:bCs/>
        </w:rPr>
        <w:t>Enter</w:t>
      </w:r>
      <w:r w:rsidR="003F33DC" w:rsidRPr="003F33DC">
        <w:t>.</w:t>
      </w:r>
    </w:p>
    <w:p w14:paraId="041226A4" w14:textId="77777777" w:rsidR="00116014" w:rsidRDefault="003F33DC" w:rsidP="00CC1970">
      <w:pPr>
        <w:pStyle w:val="ListParagraph"/>
        <w:numPr>
          <w:ilvl w:val="0"/>
          <w:numId w:val="3"/>
        </w:numPr>
      </w:pPr>
      <w:r w:rsidRPr="003F33DC">
        <w:t>Is there any Standard Output displayed on the terminal screen? Is there any Standard Error displayed on the terminal screen? Why?</w:t>
      </w:r>
      <w:bookmarkStart w:id="6" w:name="PageEnd_339"/>
      <w:bookmarkEnd w:id="6"/>
    </w:p>
    <w:sdt>
      <w:sdtPr>
        <w:rPr>
          <w:rStyle w:val="Red"/>
        </w:rPr>
        <w:id w:val="340123930"/>
        <w:placeholder>
          <w:docPart w:val="776508CF1250498EBE94DEE42E661126"/>
        </w:placeholder>
        <w:showingPlcHdr/>
      </w:sdtPr>
      <w:sdtEndPr>
        <w:rPr>
          <w:rStyle w:val="DefaultParagraphFont"/>
          <w:color w:val="auto"/>
        </w:rPr>
      </w:sdtEndPr>
      <w:sdtContent>
        <w:p w14:paraId="47610625" w14:textId="77777777" w:rsidR="00EB0890" w:rsidRDefault="00EB0890" w:rsidP="00EB089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035857E" w14:textId="77777777" w:rsidR="00386A2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116014">
        <w:rPr>
          <w:b/>
          <w:bCs/>
        </w:rPr>
        <w:t>cat file</w:t>
      </w:r>
      <w:r w:rsidR="003F33DC" w:rsidRPr="003F33DC">
        <w:t xml:space="preserve"> and press </w:t>
      </w:r>
      <w:r w:rsidR="003F33DC" w:rsidRPr="00116014">
        <w:rPr>
          <w:b/>
          <w:bCs/>
        </w:rPr>
        <w:t>Enter</w:t>
      </w:r>
      <w:r w:rsidR="003F33DC" w:rsidRPr="003F33DC">
        <w:t>.</w:t>
      </w:r>
    </w:p>
    <w:p w14:paraId="504F1AA0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the file and why? Were the previous contents retained? Why?</w:t>
      </w:r>
    </w:p>
    <w:sdt>
      <w:sdtPr>
        <w:rPr>
          <w:rStyle w:val="Red"/>
        </w:rPr>
        <w:id w:val="2062132009"/>
        <w:placeholder>
          <w:docPart w:val="5219BF517F0843E1AE782310431DB21B"/>
        </w:placeholder>
        <w:showingPlcHdr/>
      </w:sdtPr>
      <w:sdtEndPr>
        <w:rPr>
          <w:rStyle w:val="DefaultParagraphFont"/>
          <w:color w:val="auto"/>
        </w:rPr>
      </w:sdtEndPr>
      <w:sdtContent>
        <w:p w14:paraId="05BD3CAD" w14:textId="77777777" w:rsidR="00282010" w:rsidRDefault="00282010" w:rsidP="0028201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CD7670" w14:textId="00D36A5C" w:rsidR="00386A2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ls -l sample1 sample2 sample3 &gt; file 2&gt;</w:t>
      </w:r>
      <w:r w:rsidR="00933C8F">
        <w:rPr>
          <w:b/>
          <w:bCs/>
        </w:rPr>
        <w:t xml:space="preserve"> </w:t>
      </w:r>
      <w:r w:rsidR="003F33DC" w:rsidRPr="00865811">
        <w:rPr>
          <w:b/>
          <w:bCs/>
        </w:rPr>
        <w:t>file2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30458C5E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386A2D">
        <w:t>stdout</w:t>
      </w:r>
      <w:proofErr w:type="spellEnd"/>
      <w:r w:rsidRPr="003F33DC">
        <w:t xml:space="preserve"> displayed on the terminal screen? Is there any </w:t>
      </w:r>
      <w:r w:rsidR="00386A2D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336200966"/>
        <w:placeholder>
          <w:docPart w:val="8F5CE00030DB4268ADD060AD3688C46C"/>
        </w:placeholder>
        <w:showingPlcHdr/>
      </w:sdtPr>
      <w:sdtEndPr>
        <w:rPr>
          <w:rStyle w:val="DefaultParagraphFont"/>
          <w:color w:val="auto"/>
        </w:rPr>
      </w:sdtEndPr>
      <w:sdtContent>
        <w:p w14:paraId="7726B847" w14:textId="77777777" w:rsidR="008E22F1" w:rsidRDefault="008E22F1" w:rsidP="008E22F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3787C99" w14:textId="77777777" w:rsidR="00386A2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cat file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6050B659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-259980225"/>
        <w:placeholder>
          <w:docPart w:val="7FC8A97C68D444A59F9D0DB7EB0E0996"/>
        </w:placeholder>
        <w:showingPlcHdr/>
      </w:sdtPr>
      <w:sdtEndPr>
        <w:rPr>
          <w:rStyle w:val="DefaultParagraphFont"/>
          <w:color w:val="auto"/>
        </w:rPr>
      </w:sdtEndPr>
      <w:sdtContent>
        <w:p w14:paraId="13705A16" w14:textId="77777777" w:rsidR="00D87C9C" w:rsidRDefault="00D87C9C" w:rsidP="00D87C9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0FAB876" w14:textId="3EE67800" w:rsidR="00DD2D54" w:rsidRDefault="00DD2D54" w:rsidP="00CC1970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1221094295"/>
        <w:placeholder>
          <w:docPart w:val="C9001EA6288B41BD86BA9AAEB9715308"/>
        </w:placeholder>
        <w:showingPlcHdr/>
      </w:sdtPr>
      <w:sdtEndPr>
        <w:rPr>
          <w:rStyle w:val="DefaultParagraphFont"/>
          <w:color w:val="auto"/>
        </w:rPr>
      </w:sdtEndPr>
      <w:sdtContent>
        <w:p w14:paraId="6A08B1AC" w14:textId="77777777" w:rsidR="00DD2D54" w:rsidRDefault="00DD2D54" w:rsidP="00B812C2">
          <w:pPr>
            <w:rPr>
              <w:rStyle w:val="Red"/>
            </w:rPr>
          </w:pPr>
          <w:r w:rsidRPr="00B812C2">
            <w:rPr>
              <w:rStyle w:val="PlaceholderText"/>
              <w:color w:val="FF0000"/>
            </w:rPr>
            <w:t>Click or tap here to enter text.</w:t>
          </w:r>
        </w:p>
      </w:sdtContent>
    </w:sdt>
    <w:p w14:paraId="583CCB18" w14:textId="30BE561F" w:rsidR="0036238D" w:rsidRDefault="00315F35" w:rsidP="00CC1970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cat file2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2F482E0A" w14:textId="77777777" w:rsidR="00865811" w:rsidRDefault="003F33DC" w:rsidP="00CC1970">
      <w:pPr>
        <w:pStyle w:val="ListParagraph"/>
        <w:numPr>
          <w:ilvl w:val="0"/>
          <w:numId w:val="3"/>
        </w:numPr>
      </w:pPr>
      <w:r w:rsidRPr="003F33DC">
        <w:t>What are the contents of file2 and why?</w:t>
      </w:r>
    </w:p>
    <w:sdt>
      <w:sdtPr>
        <w:rPr>
          <w:rStyle w:val="Red"/>
        </w:rPr>
        <w:id w:val="-1724358992"/>
        <w:placeholder>
          <w:docPart w:val="656FD4897E30490E88352A9F0B4F9929"/>
        </w:placeholder>
        <w:showingPlcHdr/>
      </w:sdtPr>
      <w:sdtEndPr>
        <w:rPr>
          <w:rStyle w:val="DefaultParagraphFont"/>
          <w:color w:val="auto"/>
        </w:rPr>
      </w:sdtEndPr>
      <w:sdtContent>
        <w:p w14:paraId="7F1AF2B2" w14:textId="65A541FC" w:rsidR="001842F1" w:rsidRDefault="001842F1" w:rsidP="001842F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DF13C67" w14:textId="77777777" w:rsidR="00B812C2" w:rsidRDefault="00B812C2" w:rsidP="00B812C2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-1650665863"/>
        <w:placeholder>
          <w:docPart w:val="12680B0163954F06844E1AFC635B7F65"/>
        </w:placeholder>
        <w:showingPlcHdr/>
      </w:sdtPr>
      <w:sdtEndPr>
        <w:rPr>
          <w:rStyle w:val="DefaultParagraphFont"/>
          <w:color w:val="auto"/>
        </w:rPr>
      </w:sdtEndPr>
      <w:sdtContent>
        <w:p w14:paraId="1AA6FF61" w14:textId="77777777" w:rsidR="00B812C2" w:rsidRDefault="00B812C2" w:rsidP="00B812C2">
          <w:pPr>
            <w:rPr>
              <w:rStyle w:val="Red"/>
            </w:rPr>
          </w:pPr>
          <w:r w:rsidRPr="00B812C2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DD984A" w14:textId="5DCFAB8C" w:rsidR="0036238D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65811">
        <w:rPr>
          <w:b/>
          <w:bCs/>
        </w:rPr>
        <w:t>ls -l sample1 sample2 sample3 &gt; file 2&gt;&amp;1</w:t>
      </w:r>
      <w:r w:rsidR="003F33DC" w:rsidRPr="003F33DC">
        <w:t xml:space="preserve"> and press </w:t>
      </w:r>
      <w:r w:rsidR="003F33DC" w:rsidRPr="00865811">
        <w:rPr>
          <w:b/>
          <w:bCs/>
        </w:rPr>
        <w:t>Enter</w:t>
      </w:r>
      <w:r w:rsidR="003F33DC" w:rsidRPr="003F33DC">
        <w:t>.</w:t>
      </w:r>
    </w:p>
    <w:p w14:paraId="1B283204" w14:textId="77777777" w:rsidR="006849CD" w:rsidRDefault="003F33DC" w:rsidP="00B812C2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8B7122">
        <w:t>stdout</w:t>
      </w:r>
      <w:proofErr w:type="spellEnd"/>
      <w:r w:rsidRPr="003F33DC">
        <w:t xml:space="preserve"> displayed on the terminal screen? Is there any </w:t>
      </w:r>
      <w:r w:rsidR="008B7122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1106080537"/>
        <w:placeholder>
          <w:docPart w:val="FDA0F8857AB44C99B42645CE66728474"/>
        </w:placeholder>
        <w:showingPlcHdr/>
      </w:sdtPr>
      <w:sdtEndPr>
        <w:rPr>
          <w:rStyle w:val="DefaultParagraphFont"/>
          <w:color w:val="auto"/>
        </w:rPr>
      </w:sdtEndPr>
      <w:sdtContent>
        <w:p w14:paraId="701382D7" w14:textId="77777777" w:rsidR="00100221" w:rsidRDefault="00100221" w:rsidP="0010022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78F6592" w14:textId="77777777" w:rsidR="00820306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6849CD">
        <w:rPr>
          <w:b/>
          <w:bCs/>
        </w:rPr>
        <w:t>cat file</w:t>
      </w:r>
      <w:r w:rsidR="003F33DC" w:rsidRPr="003F33DC">
        <w:t xml:space="preserve"> and press </w:t>
      </w:r>
      <w:r w:rsidR="003F33DC" w:rsidRPr="006849CD">
        <w:rPr>
          <w:b/>
          <w:bCs/>
        </w:rPr>
        <w:t>Enter</w:t>
      </w:r>
      <w:r w:rsidR="003F33DC" w:rsidRPr="003F33DC">
        <w:t>.</w:t>
      </w:r>
    </w:p>
    <w:p w14:paraId="1338686F" w14:textId="77777777" w:rsidR="00386B95" w:rsidRDefault="003F33DC" w:rsidP="00B812C2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225034676"/>
        <w:placeholder>
          <w:docPart w:val="A4AE885BAF85415E821E36301007A6F1"/>
        </w:placeholder>
        <w:showingPlcHdr/>
      </w:sdtPr>
      <w:sdtEndPr>
        <w:rPr>
          <w:rStyle w:val="DefaultParagraphFont"/>
          <w:color w:val="auto"/>
        </w:rPr>
      </w:sdtEndPr>
      <w:sdtContent>
        <w:p w14:paraId="760B2E5B" w14:textId="77777777" w:rsidR="001D2B7C" w:rsidRDefault="001D2B7C" w:rsidP="001D2B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25FE5691" w14:textId="1FB1906D" w:rsidR="00820306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386B95">
        <w:rPr>
          <w:b/>
          <w:bCs/>
        </w:rPr>
        <w:t>ls -l sample1 sample2 sample3 &gt;&amp;2 2&gt;</w:t>
      </w:r>
      <w:r w:rsidR="00E05B46">
        <w:rPr>
          <w:b/>
          <w:bCs/>
        </w:rPr>
        <w:t xml:space="preserve"> </w:t>
      </w:r>
      <w:r w:rsidR="003F33DC" w:rsidRPr="00386B95">
        <w:rPr>
          <w:b/>
          <w:bCs/>
        </w:rPr>
        <w:t>file2</w:t>
      </w:r>
      <w:r w:rsidR="003F33DC" w:rsidRPr="003F33DC">
        <w:t xml:space="preserve"> and press </w:t>
      </w:r>
      <w:r w:rsidR="003F33DC" w:rsidRPr="00386B95">
        <w:rPr>
          <w:b/>
          <w:bCs/>
        </w:rPr>
        <w:t>Enter</w:t>
      </w:r>
      <w:r w:rsidR="003F33DC" w:rsidRPr="003F33DC">
        <w:t>.</w:t>
      </w:r>
    </w:p>
    <w:p w14:paraId="294BB5BE" w14:textId="77777777" w:rsidR="00796AE1" w:rsidRDefault="003F33DC" w:rsidP="00B812C2">
      <w:pPr>
        <w:pStyle w:val="ListParagraph"/>
        <w:numPr>
          <w:ilvl w:val="0"/>
          <w:numId w:val="3"/>
        </w:numPr>
      </w:pPr>
      <w:r w:rsidRPr="003F33DC">
        <w:t xml:space="preserve">Is there any </w:t>
      </w:r>
      <w:proofErr w:type="spellStart"/>
      <w:r w:rsidR="00820306">
        <w:t>stdout</w:t>
      </w:r>
      <w:proofErr w:type="spellEnd"/>
      <w:r w:rsidRPr="003F33DC">
        <w:t xml:space="preserve"> displayed on the terminal screen? Is there any </w:t>
      </w:r>
      <w:r w:rsidR="00820306">
        <w:t>stderr</w:t>
      </w:r>
      <w:r w:rsidRPr="003F33DC">
        <w:t xml:space="preserve"> displayed on the terminal screen? Why?</w:t>
      </w:r>
    </w:p>
    <w:sdt>
      <w:sdtPr>
        <w:rPr>
          <w:rStyle w:val="Red"/>
        </w:rPr>
        <w:id w:val="-799836178"/>
        <w:placeholder>
          <w:docPart w:val="0F4AD5C0441C43A59BB9946402497B2B"/>
        </w:placeholder>
        <w:showingPlcHdr/>
      </w:sdtPr>
      <w:sdtEndPr>
        <w:rPr>
          <w:rStyle w:val="DefaultParagraphFont"/>
          <w:color w:val="auto"/>
        </w:rPr>
      </w:sdtEndPr>
      <w:sdtContent>
        <w:p w14:paraId="58881549" w14:textId="77777777" w:rsidR="002C3A1D" w:rsidRDefault="002C3A1D" w:rsidP="002C3A1D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77A5747F" w14:textId="77777777" w:rsidR="003B1451" w:rsidRDefault="00315F35" w:rsidP="00B812C2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796AE1">
        <w:rPr>
          <w:b/>
          <w:bCs/>
        </w:rPr>
        <w:t>cat file2</w:t>
      </w:r>
      <w:r w:rsidR="003F33DC" w:rsidRPr="003F33DC">
        <w:t xml:space="preserve"> and press </w:t>
      </w:r>
      <w:r w:rsidR="003F33DC" w:rsidRPr="00796AE1">
        <w:rPr>
          <w:b/>
          <w:bCs/>
        </w:rPr>
        <w:t>Enter</w:t>
      </w:r>
      <w:r w:rsidR="003F33DC" w:rsidRPr="003F33DC">
        <w:t>.</w:t>
      </w:r>
    </w:p>
    <w:p w14:paraId="21732A51" w14:textId="77777777" w:rsidR="00796AE1" w:rsidRDefault="003F33DC" w:rsidP="00B812C2">
      <w:pPr>
        <w:pStyle w:val="ListParagraph"/>
        <w:numPr>
          <w:ilvl w:val="0"/>
          <w:numId w:val="3"/>
        </w:numPr>
      </w:pPr>
      <w:r w:rsidRPr="003F33DC">
        <w:t>What are the contents of file2 and why?</w:t>
      </w:r>
    </w:p>
    <w:sdt>
      <w:sdtPr>
        <w:rPr>
          <w:rStyle w:val="Red"/>
        </w:rPr>
        <w:id w:val="-1482462632"/>
        <w:placeholder>
          <w:docPart w:val="E148D578A5404A96861836F90F534CB2"/>
        </w:placeholder>
        <w:showingPlcHdr/>
      </w:sdtPr>
      <w:sdtEndPr>
        <w:rPr>
          <w:rStyle w:val="DefaultParagraphFont"/>
          <w:color w:val="auto"/>
        </w:rPr>
      </w:sdtEndPr>
      <w:sdtContent>
        <w:p w14:paraId="5A2B3AC5" w14:textId="1C980CD7" w:rsidR="008B17A0" w:rsidRDefault="008B17A0" w:rsidP="008B17A0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A7A6DF8" w14:textId="77777777" w:rsidR="007549F6" w:rsidRDefault="007549F6" w:rsidP="0034676F">
      <w:pPr>
        <w:pStyle w:val="ListParagraph"/>
        <w:numPr>
          <w:ilvl w:val="0"/>
          <w:numId w:val="3"/>
        </w:numPr>
      </w:pPr>
      <w:r>
        <w:t>Insert a screenshot.</w:t>
      </w:r>
    </w:p>
    <w:sdt>
      <w:sdtPr>
        <w:rPr>
          <w:rStyle w:val="Red"/>
        </w:rPr>
        <w:id w:val="653104762"/>
        <w:placeholder>
          <w:docPart w:val="21DC34DF28DD4122AB2C8CE343A5A0E8"/>
        </w:placeholder>
        <w:showingPlcHdr/>
      </w:sdtPr>
      <w:sdtEndPr>
        <w:rPr>
          <w:rStyle w:val="DefaultParagraphFont"/>
          <w:color w:val="auto"/>
        </w:rPr>
      </w:sdtEndPr>
      <w:sdtContent>
        <w:p w14:paraId="15D97F0A" w14:textId="77777777" w:rsidR="007549F6" w:rsidRDefault="007549F6" w:rsidP="0034676F">
          <w:pPr>
            <w:rPr>
              <w:rStyle w:val="Red"/>
            </w:rPr>
          </w:pPr>
          <w:r w:rsidRPr="00B812C2">
            <w:rPr>
              <w:rStyle w:val="PlaceholderText"/>
              <w:color w:val="FF0000"/>
            </w:rPr>
            <w:t>Click or tap here to enter text.</w:t>
          </w:r>
        </w:p>
      </w:sdtContent>
    </w:sdt>
    <w:p w14:paraId="477A6D22" w14:textId="77777777" w:rsidR="00874E68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796AE1">
        <w:rPr>
          <w:b/>
          <w:bCs/>
        </w:rPr>
        <w:t>date &gt;&gt; file</w:t>
      </w:r>
      <w:r w:rsidR="003F33DC" w:rsidRPr="003F33DC">
        <w:t xml:space="preserve"> and press </w:t>
      </w:r>
      <w:r w:rsidR="003F33DC" w:rsidRPr="00796AE1">
        <w:rPr>
          <w:b/>
          <w:bCs/>
        </w:rPr>
        <w:t>Enter</w:t>
      </w:r>
      <w:r w:rsidR="003F33DC" w:rsidRPr="003F33DC">
        <w:t>.</w:t>
      </w:r>
    </w:p>
    <w:p w14:paraId="3EB99BD3" w14:textId="77777777" w:rsidR="003B1451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74E68">
        <w:rPr>
          <w:b/>
          <w:bCs/>
        </w:rPr>
        <w:t>cat file</w:t>
      </w:r>
      <w:r w:rsidR="003F33DC" w:rsidRPr="003F33DC">
        <w:t xml:space="preserve"> and press </w:t>
      </w:r>
      <w:r w:rsidR="003F33DC" w:rsidRPr="00874E68">
        <w:rPr>
          <w:b/>
          <w:bCs/>
        </w:rPr>
        <w:t>Enter</w:t>
      </w:r>
      <w:r w:rsidR="003F33DC" w:rsidRPr="003F33DC">
        <w:t>.</w:t>
      </w:r>
    </w:p>
    <w:p w14:paraId="719BCBC2" w14:textId="77777777" w:rsidR="00874E68" w:rsidRDefault="003F33DC" w:rsidP="0034676F">
      <w:pPr>
        <w:pStyle w:val="ListParagraph"/>
        <w:numPr>
          <w:ilvl w:val="0"/>
          <w:numId w:val="3"/>
        </w:numPr>
      </w:pPr>
      <w:r w:rsidRPr="003F33DC">
        <w:t>What are the contents of the file and why?</w:t>
      </w:r>
    </w:p>
    <w:sdt>
      <w:sdtPr>
        <w:rPr>
          <w:rStyle w:val="Red"/>
        </w:rPr>
        <w:id w:val="539785609"/>
        <w:placeholder>
          <w:docPart w:val="BAC6892041BA4472B0E1DC5423BFB1BE"/>
        </w:placeholder>
        <w:showingPlcHdr/>
      </w:sdtPr>
      <w:sdtEndPr>
        <w:rPr>
          <w:rStyle w:val="DefaultParagraphFont"/>
          <w:color w:val="auto"/>
        </w:rPr>
      </w:sdtEndPr>
      <w:sdtContent>
        <w:p w14:paraId="00E4D714" w14:textId="77777777" w:rsidR="00CE527F" w:rsidRDefault="00CE527F" w:rsidP="00CE527F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61BC8A5" w14:textId="77777777" w:rsidR="00874E68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74E68">
        <w:rPr>
          <w:b/>
          <w:bCs/>
        </w:rPr>
        <w:t>date &gt;&gt; file</w:t>
      </w:r>
      <w:r w:rsidR="003F33DC" w:rsidRPr="003F33DC">
        <w:t xml:space="preserve"> and press </w:t>
      </w:r>
      <w:r w:rsidR="003F33DC" w:rsidRPr="00874E68">
        <w:rPr>
          <w:b/>
          <w:bCs/>
        </w:rPr>
        <w:t>Enter</w:t>
      </w:r>
      <w:r w:rsidR="003F33DC" w:rsidRPr="003F33DC">
        <w:t>.</w:t>
      </w:r>
    </w:p>
    <w:p w14:paraId="52ED4C7D" w14:textId="77777777" w:rsidR="003B1451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874E68">
        <w:rPr>
          <w:b/>
          <w:bCs/>
        </w:rPr>
        <w:t>cat file</w:t>
      </w:r>
      <w:r w:rsidR="003F33DC" w:rsidRPr="003F33DC">
        <w:t xml:space="preserve"> and press </w:t>
      </w:r>
      <w:r w:rsidR="003F33DC" w:rsidRPr="00874E68">
        <w:rPr>
          <w:b/>
          <w:bCs/>
        </w:rPr>
        <w:t>Enter</w:t>
      </w:r>
      <w:r w:rsidR="003F33DC" w:rsidRPr="003F33DC">
        <w:t>.</w:t>
      </w:r>
    </w:p>
    <w:p w14:paraId="749C47F3" w14:textId="77777777" w:rsidR="00874E68" w:rsidRDefault="003F33DC" w:rsidP="0034676F">
      <w:pPr>
        <w:pStyle w:val="ListParagraph"/>
        <w:numPr>
          <w:ilvl w:val="0"/>
          <w:numId w:val="3"/>
        </w:numPr>
      </w:pPr>
      <w:r w:rsidRPr="003F33DC">
        <w:t>What are the contents of the file and why? Can you tell when each date command was run?</w:t>
      </w:r>
    </w:p>
    <w:sdt>
      <w:sdtPr>
        <w:rPr>
          <w:rStyle w:val="Red"/>
        </w:rPr>
        <w:id w:val="-1050686463"/>
        <w:placeholder>
          <w:docPart w:val="221966A24E0549128A1CAA44B1A79146"/>
        </w:placeholder>
        <w:showingPlcHdr/>
      </w:sdtPr>
      <w:sdtEndPr>
        <w:rPr>
          <w:rStyle w:val="DefaultParagraphFont"/>
          <w:color w:val="auto"/>
        </w:rPr>
      </w:sdtEndPr>
      <w:sdtContent>
        <w:p w14:paraId="2A812EBD" w14:textId="77777777" w:rsidR="007B265A" w:rsidRDefault="007B265A" w:rsidP="007B265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AFCDDA" w14:textId="77777777" w:rsidR="003F33DC" w:rsidRPr="003F33DC" w:rsidRDefault="00315F35" w:rsidP="0034676F">
      <w:pPr>
        <w:pStyle w:val="ListParagraph"/>
        <w:numPr>
          <w:ilvl w:val="0"/>
          <w:numId w:val="3"/>
        </w:numPr>
      </w:pPr>
      <w:r>
        <w:t>Type</w:t>
      </w:r>
      <w:r w:rsidR="003F33DC" w:rsidRPr="003F33DC">
        <w:t xml:space="preserve"> </w:t>
      </w:r>
      <w:r w:rsidR="003F33DC" w:rsidRPr="00E57F24">
        <w:rPr>
          <w:b/>
          <w:bCs/>
        </w:rPr>
        <w:t>exit</w:t>
      </w:r>
      <w:r w:rsidR="003F33DC" w:rsidRPr="003F33DC">
        <w:t xml:space="preserve"> and press </w:t>
      </w:r>
      <w:r w:rsidR="003F33DC" w:rsidRPr="00E57F24">
        <w:rPr>
          <w:b/>
          <w:bCs/>
        </w:rPr>
        <w:t>Enter</w:t>
      </w:r>
      <w:r w:rsidR="003F33DC" w:rsidRPr="003F33DC">
        <w:t xml:space="preserve"> to log out of your shell.</w:t>
      </w:r>
    </w:p>
    <w:p w14:paraId="247912DE" w14:textId="68E268B2" w:rsidR="003F33DC" w:rsidRPr="003F33DC" w:rsidRDefault="003F33DC" w:rsidP="00634920">
      <w:pPr>
        <w:pStyle w:val="Heading1"/>
      </w:pPr>
      <w:bookmarkStart w:id="7" w:name="_Toc171861565"/>
      <w:r w:rsidRPr="003F33DC">
        <w:t>Project 7-2</w:t>
      </w:r>
      <w:r w:rsidR="00275B07">
        <w:t xml:space="preserve">: Redirect </w:t>
      </w:r>
      <w:proofErr w:type="spellStart"/>
      <w:r w:rsidR="00275B07">
        <w:t>stdout</w:t>
      </w:r>
      <w:proofErr w:type="spellEnd"/>
      <w:r w:rsidR="00275B07">
        <w:t xml:space="preserve"> and stdin using pip</w:t>
      </w:r>
      <w:r w:rsidR="00DA0251">
        <w:t>e</w:t>
      </w:r>
      <w:r w:rsidR="00275B07">
        <w:t xml:space="preserve"> metachar</w:t>
      </w:r>
      <w:r w:rsidR="00A15D6D">
        <w:t>a</w:t>
      </w:r>
      <w:r w:rsidR="00275B07">
        <w:t>c</w:t>
      </w:r>
      <w:r w:rsidR="009404B5">
        <w:t>t</w:t>
      </w:r>
      <w:r w:rsidR="00275B07">
        <w:t>ers</w:t>
      </w:r>
      <w:bookmarkEnd w:id="7"/>
    </w:p>
    <w:p w14:paraId="53D58CFD" w14:textId="77777777" w:rsidR="00D269B0" w:rsidRDefault="00D269B0" w:rsidP="003F33DC">
      <w:r>
        <w:t xml:space="preserve">Time required: </w:t>
      </w:r>
      <w:r w:rsidR="00A353B6">
        <w:t>20 minutes</w:t>
      </w:r>
    </w:p>
    <w:p w14:paraId="428EA48B" w14:textId="77777777" w:rsidR="003F33DC" w:rsidRPr="003F33DC" w:rsidRDefault="003F33DC" w:rsidP="003F33DC">
      <w:r w:rsidRPr="003F33DC">
        <w:t xml:space="preserve">In this hands-on project, you redirect </w:t>
      </w:r>
      <w:proofErr w:type="spellStart"/>
      <w:r w:rsidR="00DD3421">
        <w:t>stdout</w:t>
      </w:r>
      <w:proofErr w:type="spellEnd"/>
      <w:r w:rsidRPr="003F33DC">
        <w:t xml:space="preserve"> and </w:t>
      </w:r>
      <w:r w:rsidR="00DD3421">
        <w:t>stdin</w:t>
      </w:r>
      <w:r w:rsidRPr="003F33DC">
        <w:t xml:space="preserve"> using pipe metacharacters.</w:t>
      </w:r>
    </w:p>
    <w:p w14:paraId="16FE3942" w14:textId="566C4BEB" w:rsidR="0043484F" w:rsidRDefault="00925E16" w:rsidP="00CC1970">
      <w:pPr>
        <w:pStyle w:val="ListParagraph"/>
        <w:numPr>
          <w:ilvl w:val="0"/>
          <w:numId w:val="4"/>
        </w:numPr>
      </w:pPr>
      <w:r>
        <w:t>L</w:t>
      </w:r>
      <w:r w:rsidR="0043484F" w:rsidRPr="003F33DC">
        <w:t xml:space="preserve">og in to the terminal </w:t>
      </w:r>
      <w:r w:rsidR="0043484F">
        <w:t>as user.</w:t>
      </w:r>
    </w:p>
    <w:p w14:paraId="659B33A0" w14:textId="2A83A283" w:rsidR="00222B7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4F061A">
        <w:rPr>
          <w:b/>
          <w:bCs/>
        </w:rPr>
        <w:t>services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 to view the /</w:t>
      </w:r>
      <w:proofErr w:type="spellStart"/>
      <w:r w:rsidR="003F33DC" w:rsidRPr="003F33DC">
        <w:t>etc</w:t>
      </w:r>
      <w:proofErr w:type="spellEnd"/>
      <w:r w:rsidR="003F33DC" w:rsidRPr="003F33DC">
        <w:t>/</w:t>
      </w:r>
      <w:r w:rsidR="004F061A">
        <w:rPr>
          <w:i/>
          <w:iCs/>
        </w:rPr>
        <w:t>services</w:t>
      </w:r>
      <w:r w:rsidR="003F33DC" w:rsidRPr="003F33DC">
        <w:t xml:space="preserve"> file.</w:t>
      </w:r>
    </w:p>
    <w:p w14:paraId="0E186768" w14:textId="77777777" w:rsidR="00214130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B9653D">
        <w:rPr>
          <w:b/>
          <w:bCs/>
        </w:rPr>
        <w:t xml:space="preserve">services | </w:t>
      </w:r>
      <w:r w:rsidR="00214130">
        <w:rPr>
          <w:b/>
          <w:bCs/>
        </w:rPr>
        <w:t>l</w:t>
      </w:r>
      <w:r w:rsidR="003F33DC" w:rsidRPr="000F62CC">
        <w:rPr>
          <w:b/>
        </w:rPr>
        <w:t>ess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 to perform the same task page-by-page.</w:t>
      </w:r>
    </w:p>
    <w:p w14:paraId="5943B1EF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 xml:space="preserve">Explain what the | metacharacter does in the previous command. How is this different from the </w:t>
      </w:r>
      <w:r w:rsidRPr="00D724B5">
        <w:rPr>
          <w:b/>
          <w:bCs/>
        </w:rPr>
        <w:t>less /</w:t>
      </w:r>
      <w:proofErr w:type="spellStart"/>
      <w:r w:rsidRPr="00D724B5">
        <w:rPr>
          <w:b/>
          <w:bCs/>
        </w:rPr>
        <w:t>etc</w:t>
      </w:r>
      <w:proofErr w:type="spellEnd"/>
      <w:r w:rsidRPr="00D724B5">
        <w:rPr>
          <w:b/>
          <w:bCs/>
        </w:rPr>
        <w:t>/</w:t>
      </w:r>
      <w:r w:rsidR="00214130">
        <w:rPr>
          <w:b/>
          <w:bCs/>
        </w:rPr>
        <w:t>services</w:t>
      </w:r>
      <w:r w:rsidRPr="003F33DC">
        <w:t xml:space="preserve"> command?</w:t>
      </w:r>
      <w:bookmarkStart w:id="8" w:name="PageEnd_340"/>
      <w:bookmarkEnd w:id="8"/>
    </w:p>
    <w:sdt>
      <w:sdtPr>
        <w:rPr>
          <w:rStyle w:val="Red"/>
        </w:rPr>
        <w:id w:val="468944540"/>
        <w:placeholder>
          <w:docPart w:val="EC318591FAA0455B92DF94E263CA1DA5"/>
        </w:placeholder>
        <w:showingPlcHdr/>
      </w:sdtPr>
      <w:sdtEndPr>
        <w:rPr>
          <w:rStyle w:val="DefaultParagraphFont"/>
          <w:color w:val="auto"/>
        </w:rPr>
      </w:sdtEndPr>
      <w:sdtContent>
        <w:p w14:paraId="150DFDA9" w14:textId="77777777" w:rsidR="002A165E" w:rsidRDefault="002A165E" w:rsidP="002A165E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C8FC15" w14:textId="46EA7476" w:rsidR="003E78E2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3E78E2">
        <w:rPr>
          <w:b/>
          <w:bCs/>
        </w:rPr>
        <w:t>services</w:t>
      </w:r>
      <w:r w:rsidR="003F33DC" w:rsidRPr="00D724B5">
        <w:rPr>
          <w:b/>
          <w:bCs/>
        </w:rPr>
        <w:t xml:space="preserve"> | grep</w:t>
      </w:r>
      <w:r w:rsidR="00144622">
        <w:rPr>
          <w:b/>
          <w:bCs/>
        </w:rPr>
        <w:t xml:space="preserve"> -</w:t>
      </w:r>
      <w:proofErr w:type="spellStart"/>
      <w:r w:rsidR="00144622">
        <w:rPr>
          <w:b/>
          <w:bCs/>
        </w:rPr>
        <w:t>i</w:t>
      </w:r>
      <w:proofErr w:type="spellEnd"/>
      <w:r w:rsidR="003F33DC" w:rsidRPr="00D724B5">
        <w:rPr>
          <w:b/>
          <w:bCs/>
        </w:rPr>
        <w:t xml:space="preserve"> </w:t>
      </w:r>
      <w:r w:rsidR="003E78E2">
        <w:rPr>
          <w:b/>
          <w:bCs/>
        </w:rPr>
        <w:t>NFS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3D7B9A9B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How many lines are displayed? Why did you not need to specify a filename with the grep command?</w:t>
      </w:r>
    </w:p>
    <w:sdt>
      <w:sdtPr>
        <w:rPr>
          <w:rStyle w:val="Red"/>
        </w:rPr>
        <w:id w:val="-1368056211"/>
        <w:placeholder>
          <w:docPart w:val="C70F70A479B74E6E923EB67B8D1F95CC"/>
        </w:placeholder>
        <w:showingPlcHdr/>
      </w:sdtPr>
      <w:sdtEndPr>
        <w:rPr>
          <w:rStyle w:val="DefaultParagraphFont"/>
          <w:color w:val="auto"/>
        </w:rPr>
      </w:sdtEndPr>
      <w:sdtContent>
        <w:p w14:paraId="49E6F224" w14:textId="77777777" w:rsidR="009E773A" w:rsidRDefault="009E773A" w:rsidP="009E773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3BE43402" w14:textId="13719724" w:rsidR="00EB2638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EB2638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r w:rsidR="00B77B13">
        <w:rPr>
          <w:b/>
          <w:bCs/>
        </w:rPr>
        <w:t>-</w:t>
      </w:r>
      <w:proofErr w:type="spellStart"/>
      <w:r w:rsidR="00912039">
        <w:rPr>
          <w:b/>
          <w:bCs/>
        </w:rPr>
        <w:t>i</w:t>
      </w:r>
      <w:proofErr w:type="spellEnd"/>
      <w:r w:rsidR="00B77B13">
        <w:rPr>
          <w:b/>
          <w:bCs/>
        </w:rPr>
        <w:t xml:space="preserve"> </w:t>
      </w:r>
      <w:r w:rsidR="00EB2638">
        <w:rPr>
          <w:b/>
          <w:bCs/>
        </w:rPr>
        <w:t>NFS</w:t>
      </w:r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. </w:t>
      </w:r>
    </w:p>
    <w:p w14:paraId="3CABFDE7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1550731907"/>
        <w:placeholder>
          <w:docPart w:val="C0FD5A2ABC3F43E493710EAC461D79F9"/>
        </w:placeholder>
        <w:showingPlcHdr/>
      </w:sdtPr>
      <w:sdtEndPr>
        <w:rPr>
          <w:rStyle w:val="DefaultParagraphFont"/>
          <w:color w:val="auto"/>
        </w:rPr>
      </w:sdtEndPr>
      <w:sdtContent>
        <w:p w14:paraId="2D386435" w14:textId="77777777" w:rsidR="009E773A" w:rsidRDefault="009E773A" w:rsidP="009E773A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768FE33" w14:textId="77777777" w:rsidR="001B310C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EB2638">
        <w:rPr>
          <w:b/>
          <w:bCs/>
        </w:rPr>
        <w:t xml:space="preserve">services </w:t>
      </w:r>
      <w:r w:rsidR="003F33DC" w:rsidRPr="00D724B5">
        <w:rPr>
          <w:b/>
          <w:bCs/>
        </w:rPr>
        <w:t xml:space="preserve">| grep </w:t>
      </w:r>
      <w:r w:rsidR="00EB2638">
        <w:rPr>
          <w:b/>
          <w:bCs/>
        </w:rPr>
        <w:t>NFS</w:t>
      </w:r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D724B5">
        <w:rPr>
          <w:b/>
          <w:bCs/>
        </w:rPr>
        <w:t xml:space="preserve"> | sort -r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41ECC62A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437722922"/>
        <w:placeholder>
          <w:docPart w:val="2BF877AF32604C4099B7CA1B7B2CEC86"/>
        </w:placeholder>
        <w:showingPlcHdr/>
      </w:sdtPr>
      <w:sdtEndPr>
        <w:rPr>
          <w:rStyle w:val="DefaultParagraphFont"/>
          <w:color w:val="auto"/>
        </w:rPr>
      </w:sdtEndPr>
      <w:sdtContent>
        <w:p w14:paraId="337B18B8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4700E0F" w14:textId="3C360641" w:rsidR="001B310C" w:rsidRDefault="00315F35" w:rsidP="00CC1970">
      <w:pPr>
        <w:pStyle w:val="ListParagraph"/>
        <w:numPr>
          <w:ilvl w:val="0"/>
          <w:numId w:val="4"/>
        </w:numPr>
      </w:pPr>
      <w:r>
        <w:lastRenderedPageBreak/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1B310C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proofErr w:type="spellStart"/>
      <w:r w:rsidR="00083A47">
        <w:rPr>
          <w:b/>
          <w:bCs/>
        </w:rPr>
        <w:t>ntp</w:t>
      </w:r>
      <w:proofErr w:type="spellEnd"/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D724B5">
        <w:rPr>
          <w:b/>
          <w:bCs/>
        </w:rPr>
        <w:t xml:space="preserve"> | sort -r | tee file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29D8064E" w14:textId="77777777" w:rsidR="001B310C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-2008435654"/>
        <w:placeholder>
          <w:docPart w:val="DF020A0D0B034EE887FDDDC47A5FF5D1"/>
        </w:placeholder>
        <w:showingPlcHdr/>
      </w:sdtPr>
      <w:sdtEndPr>
        <w:rPr>
          <w:rStyle w:val="DefaultParagraphFont"/>
          <w:color w:val="auto"/>
        </w:rPr>
      </w:sdtEndPr>
      <w:sdtContent>
        <w:p w14:paraId="5F76A24B" w14:textId="77777777" w:rsidR="001B310C" w:rsidRDefault="001B310C" w:rsidP="001B310C">
          <w:pPr>
            <w:rPr>
              <w:rStyle w:val="Red"/>
            </w:rPr>
          </w:pPr>
          <w:r w:rsidRPr="001B310C">
            <w:rPr>
              <w:rStyle w:val="PlaceholderText"/>
              <w:color w:val="FF0000"/>
            </w:rPr>
            <w:t>Click or tap here to enter text.</w:t>
          </w:r>
        </w:p>
      </w:sdtContent>
    </w:sdt>
    <w:p w14:paraId="653D0DC8" w14:textId="77777777" w:rsidR="00DC2FC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file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72469921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What are the contents? Why? What does the tee command do in the pipe above?</w:t>
      </w:r>
    </w:p>
    <w:sdt>
      <w:sdtPr>
        <w:rPr>
          <w:rStyle w:val="Red"/>
        </w:rPr>
        <w:id w:val="1451753503"/>
        <w:placeholder>
          <w:docPart w:val="811DB4AABA304AE9BEE64387E049BEE8"/>
        </w:placeholder>
        <w:showingPlcHdr/>
      </w:sdtPr>
      <w:sdtEndPr>
        <w:rPr>
          <w:rStyle w:val="DefaultParagraphFont"/>
          <w:color w:val="auto"/>
        </w:rPr>
      </w:sdtEndPr>
      <w:sdtContent>
        <w:p w14:paraId="196D8146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19051EB1" w14:textId="2044CB39" w:rsidR="000740D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0740DA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r w:rsidR="000740DA">
        <w:rPr>
          <w:b/>
          <w:bCs/>
        </w:rPr>
        <w:t>NFS</w:t>
      </w:r>
      <w:r w:rsidR="003F33DC" w:rsidRPr="00D724B5">
        <w:rPr>
          <w:b/>
          <w:bCs/>
        </w:rPr>
        <w:t xml:space="preserve"> | tr n </w:t>
      </w:r>
      <w:proofErr w:type="spellStart"/>
      <w:r w:rsidR="003F33DC" w:rsidRPr="00D724B5">
        <w:rPr>
          <w:b/>
          <w:bCs/>
        </w:rPr>
        <w:t>N</w:t>
      </w:r>
      <w:proofErr w:type="spellEnd"/>
      <w:r w:rsidR="003F33DC" w:rsidRPr="00D724B5">
        <w:rPr>
          <w:b/>
          <w:bCs/>
        </w:rPr>
        <w:t xml:space="preserve"> | sort -r | tee file | </w:t>
      </w:r>
      <w:proofErr w:type="spellStart"/>
      <w:r w:rsidR="003F33DC" w:rsidRPr="00D724B5">
        <w:rPr>
          <w:b/>
          <w:bCs/>
        </w:rPr>
        <w:t>wc</w:t>
      </w:r>
      <w:proofErr w:type="spellEnd"/>
      <w:r w:rsidR="003F33DC" w:rsidRPr="00D724B5">
        <w:rPr>
          <w:b/>
          <w:bCs/>
        </w:rPr>
        <w:t xml:space="preserve"> -l</w:t>
      </w:r>
      <w:r w:rsidR="002124BE">
        <w:rPr>
          <w:b/>
          <w:bCs/>
        </w:rPr>
        <w:br/>
      </w:r>
      <w:r w:rsidR="002124BE">
        <w:t>P</w:t>
      </w:r>
      <w:r w:rsidR="003F33DC" w:rsidRPr="003F33DC">
        <w:t xml:space="preserve">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747731FB" w14:textId="77777777" w:rsidR="000740DA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2069765258"/>
        <w:placeholder>
          <w:docPart w:val="854EFAC99EC64F18A689E4DC66628F74"/>
        </w:placeholder>
        <w:showingPlcHdr/>
      </w:sdtPr>
      <w:sdtEndPr>
        <w:rPr>
          <w:rStyle w:val="DefaultParagraphFont"/>
          <w:color w:val="auto"/>
        </w:rPr>
      </w:sdtEndPr>
      <w:sdtContent>
        <w:p w14:paraId="1BC5678B" w14:textId="77777777" w:rsidR="000740DA" w:rsidRDefault="000740DA" w:rsidP="000740DA">
          <w:pPr>
            <w:rPr>
              <w:rStyle w:val="Red"/>
            </w:rPr>
          </w:pPr>
          <w:r w:rsidRPr="000740DA">
            <w:rPr>
              <w:rStyle w:val="PlaceholderText"/>
              <w:color w:val="FF0000"/>
            </w:rPr>
            <w:t>Click or tap here to enter text.</w:t>
          </w:r>
        </w:p>
      </w:sdtContent>
    </w:sdt>
    <w:p w14:paraId="7F21EE9F" w14:textId="77777777" w:rsidR="005844CA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file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53CC53A1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What are the contents and why?</w:t>
      </w:r>
    </w:p>
    <w:sdt>
      <w:sdtPr>
        <w:rPr>
          <w:rStyle w:val="Red"/>
        </w:rPr>
        <w:id w:val="595830923"/>
        <w:placeholder>
          <w:docPart w:val="1D8530F8139F46B790177D10D960CDDF"/>
        </w:placeholder>
        <w:showingPlcHdr/>
      </w:sdtPr>
      <w:sdtEndPr>
        <w:rPr>
          <w:rStyle w:val="DefaultParagraphFont"/>
          <w:color w:val="auto"/>
        </w:rPr>
      </w:sdtEndPr>
      <w:sdtContent>
        <w:p w14:paraId="60B129B8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079A56B5" w14:textId="77777777" w:rsidR="00ED6ACB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</w:t>
      </w:r>
      <w:r w:rsidR="0005754A">
        <w:rPr>
          <w:b/>
          <w:bCs/>
        </w:rPr>
        <w:t>services</w:t>
      </w:r>
      <w:r w:rsidR="003F33DC" w:rsidRPr="00D724B5">
        <w:rPr>
          <w:b/>
          <w:bCs/>
        </w:rPr>
        <w:t xml:space="preserve"> | grep </w:t>
      </w:r>
      <w:r w:rsidR="0005754A">
        <w:rPr>
          <w:b/>
          <w:bCs/>
        </w:rPr>
        <w:t>NFS</w:t>
      </w:r>
      <w:r w:rsidR="003F33DC" w:rsidRPr="00D724B5">
        <w:rPr>
          <w:b/>
          <w:bCs/>
        </w:rPr>
        <w:t xml:space="preserve"> | </w:t>
      </w:r>
      <w:r w:rsidR="00ED6ACB">
        <w:rPr>
          <w:b/>
          <w:bCs/>
        </w:rPr>
        <w:t xml:space="preserve">tr F </w:t>
      </w:r>
      <w:proofErr w:type="spellStart"/>
      <w:r w:rsidR="00ED6ACB">
        <w:rPr>
          <w:b/>
          <w:bCs/>
        </w:rPr>
        <w:t>f</w:t>
      </w:r>
      <w:proofErr w:type="spellEnd"/>
      <w:r w:rsidR="00ED6ACB">
        <w:rPr>
          <w:b/>
          <w:bCs/>
        </w:rPr>
        <w:t xml:space="preserve"> | sort -r | sed /</w:t>
      </w:r>
      <w:proofErr w:type="spellStart"/>
      <w:r w:rsidR="00ED6ACB">
        <w:rPr>
          <w:b/>
          <w:bCs/>
        </w:rPr>
        <w:t>udp</w:t>
      </w:r>
      <w:proofErr w:type="spellEnd"/>
      <w:r w:rsidR="00ED6ACB">
        <w:rPr>
          <w:b/>
          <w:bCs/>
        </w:rPr>
        <w:t>/d | sed /</w:t>
      </w:r>
      <w:proofErr w:type="spellStart"/>
      <w:r w:rsidR="00ED6ACB">
        <w:rPr>
          <w:b/>
          <w:bCs/>
        </w:rPr>
        <w:t>tcp</w:t>
      </w:r>
      <w:proofErr w:type="spellEnd"/>
      <w:r w:rsidR="00ED6ACB">
        <w:rPr>
          <w:b/>
          <w:bCs/>
        </w:rPr>
        <w:t>/s/mount/MOUNT/g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46FD0F95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 Can this output be obtained with the grep and tr commands instead of sed?</w:t>
      </w:r>
    </w:p>
    <w:sdt>
      <w:sdtPr>
        <w:rPr>
          <w:rStyle w:val="Red"/>
        </w:rPr>
        <w:id w:val="-675421561"/>
        <w:placeholder>
          <w:docPart w:val="D816E26E044F41E3B74CB4BD50F4F564"/>
        </w:placeholder>
        <w:showingPlcHdr/>
      </w:sdtPr>
      <w:sdtEndPr>
        <w:rPr>
          <w:rStyle w:val="DefaultParagraphFont"/>
          <w:color w:val="auto"/>
        </w:rPr>
      </w:sdtEndPr>
      <w:sdtContent>
        <w:p w14:paraId="754B98F3" w14:textId="77777777" w:rsidR="00E0477C" w:rsidRDefault="00E0477C" w:rsidP="00E0477C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6A40195F" w14:textId="0D354619" w:rsidR="00D130A1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/hosts</w:t>
      </w:r>
    </w:p>
    <w:p w14:paraId="7037899A" w14:textId="5A7C2AC6" w:rsidR="007337E3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cat /</w:t>
      </w:r>
      <w:proofErr w:type="spellStart"/>
      <w:r w:rsidR="003F33DC" w:rsidRPr="00D724B5">
        <w:rPr>
          <w:b/>
          <w:bCs/>
        </w:rPr>
        <w:t>etc</w:t>
      </w:r>
      <w:proofErr w:type="spellEnd"/>
      <w:r w:rsidR="003F33DC" w:rsidRPr="00D724B5">
        <w:rPr>
          <w:b/>
          <w:bCs/>
        </w:rPr>
        <w:t>/hosts | awk</w:t>
      </w:r>
      <w:r w:rsidR="00ED6ACB">
        <w:rPr>
          <w:b/>
          <w:bCs/>
        </w:rPr>
        <w:t xml:space="preserve"> </w:t>
      </w:r>
      <w:r w:rsidR="003F33DC" w:rsidRPr="00D724B5">
        <w:rPr>
          <w:b/>
          <w:bCs/>
        </w:rPr>
        <w:t>' /localhost/ {print $1, $3}’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>.</w:t>
      </w:r>
    </w:p>
    <w:p w14:paraId="1DA6C55E" w14:textId="77777777" w:rsidR="00D724B5" w:rsidRDefault="003F33DC" w:rsidP="00CC1970">
      <w:pPr>
        <w:pStyle w:val="ListParagraph"/>
        <w:numPr>
          <w:ilvl w:val="0"/>
          <w:numId w:val="4"/>
        </w:numPr>
      </w:pPr>
      <w:r w:rsidRPr="003F33DC">
        <w:t>Explain the output on the terminal screen.</w:t>
      </w:r>
    </w:p>
    <w:sdt>
      <w:sdtPr>
        <w:rPr>
          <w:rStyle w:val="Red"/>
        </w:rPr>
        <w:id w:val="462856108"/>
        <w:placeholder>
          <w:docPart w:val="5FA2AD91F32E47E1A4F7D7E4A31D3522"/>
        </w:placeholder>
        <w:showingPlcHdr/>
      </w:sdtPr>
      <w:sdtEndPr>
        <w:rPr>
          <w:rStyle w:val="DefaultParagraphFont"/>
          <w:color w:val="auto"/>
        </w:rPr>
      </w:sdtEndPr>
      <w:sdtContent>
        <w:p w14:paraId="21EE7AB2" w14:textId="77777777" w:rsidR="00DB3681" w:rsidRDefault="00DB3681" w:rsidP="00DB3681">
          <w:pPr>
            <w:rPr>
              <w:rStyle w:val="Red"/>
            </w:rPr>
          </w:pPr>
          <w:r w:rsidRPr="009377E1">
            <w:rPr>
              <w:rStyle w:val="PlaceholderText"/>
              <w:color w:val="FF0000"/>
            </w:rPr>
            <w:t>Click or tap here to enter text.</w:t>
          </w:r>
        </w:p>
      </w:sdtContent>
    </w:sdt>
    <w:p w14:paraId="54E5C672" w14:textId="77777777" w:rsidR="003F33DC" w:rsidRPr="003F33DC" w:rsidRDefault="00315F35" w:rsidP="00CC1970">
      <w:pPr>
        <w:pStyle w:val="ListParagraph"/>
        <w:numPr>
          <w:ilvl w:val="0"/>
          <w:numId w:val="4"/>
        </w:numPr>
      </w:pPr>
      <w:r>
        <w:t>Type</w:t>
      </w:r>
      <w:r w:rsidR="003F33DC" w:rsidRPr="003F33DC">
        <w:t xml:space="preserve"> </w:t>
      </w:r>
      <w:r w:rsidR="003F33DC" w:rsidRPr="00D724B5">
        <w:rPr>
          <w:b/>
          <w:bCs/>
        </w:rPr>
        <w:t>exit</w:t>
      </w:r>
      <w:r w:rsidR="003F33DC" w:rsidRPr="003F33DC">
        <w:t xml:space="preserve"> and press </w:t>
      </w:r>
      <w:r w:rsidR="003F33DC" w:rsidRPr="00D724B5">
        <w:rPr>
          <w:b/>
          <w:bCs/>
        </w:rPr>
        <w:t>Enter</w:t>
      </w:r>
      <w:r w:rsidR="003F33DC" w:rsidRPr="003F33DC">
        <w:t xml:space="preserve"> to log out of your shell.</w:t>
      </w:r>
    </w:p>
    <w:p w14:paraId="3A0E3C56" w14:textId="77777777" w:rsidR="00125983" w:rsidRDefault="00125983" w:rsidP="00125983">
      <w:pPr>
        <w:pStyle w:val="Heading2"/>
      </w:pPr>
      <w:bookmarkStart w:id="9" w:name="PageEnd_342"/>
      <w:bookmarkStart w:id="10" w:name="_Toc155530492"/>
      <w:bookmarkStart w:id="11" w:name="_Toc171050469"/>
      <w:bookmarkStart w:id="12" w:name="_Toc171861566"/>
      <w:bookmarkEnd w:id="9"/>
      <w:r>
        <w:t>Assignment Submission</w:t>
      </w:r>
      <w:bookmarkEnd w:id="10"/>
      <w:bookmarkEnd w:id="11"/>
      <w:bookmarkEnd w:id="12"/>
    </w:p>
    <w:p w14:paraId="4F2D8DBA" w14:textId="77777777" w:rsidR="00125983" w:rsidRPr="00B00907" w:rsidRDefault="00125983" w:rsidP="00125983">
      <w:r>
        <w:t>Submit this completed document in Blackboard.</w:t>
      </w:r>
    </w:p>
    <w:sectPr w:rsidR="00125983" w:rsidRPr="00B00907" w:rsidSect="0050351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B87148" w14:textId="77777777" w:rsidR="00433394" w:rsidRDefault="00433394" w:rsidP="00AB57D0">
      <w:r>
        <w:separator/>
      </w:r>
    </w:p>
  </w:endnote>
  <w:endnote w:type="continuationSeparator" w:id="0">
    <w:p w14:paraId="4E498991" w14:textId="77777777" w:rsidR="00433394" w:rsidRDefault="00433394" w:rsidP="00AB5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2ABBE0" w14:textId="47B7BE62" w:rsidR="00433394" w:rsidRPr="00AB57D0" w:rsidRDefault="00433394" w:rsidP="00B72264">
    <w:pPr>
      <w:pStyle w:val="Footer"/>
      <w:tabs>
        <w:tab w:val="center" w:pos="5040"/>
        <w:tab w:val="right" w:pos="10080"/>
      </w:tabs>
    </w:pPr>
    <w:r>
      <w:t xml:space="preserve">Week </w:t>
    </w:r>
    <w:r w:rsidR="006579DF">
      <w:t>9</w:t>
    </w:r>
    <w:r>
      <w:t xml:space="preserve"> Linux Projects</w:t>
    </w:r>
    <w:r w:rsidRPr="00A87D54">
      <w:tab/>
      <w:t xml:space="preserve">Page </w:t>
    </w:r>
    <w:r w:rsidRPr="00A87D54">
      <w:fldChar w:fldCharType="begin"/>
    </w:r>
    <w:r w:rsidRPr="00A87D54">
      <w:instrText xml:space="preserve"> PAGE </w:instrText>
    </w:r>
    <w:r w:rsidRPr="00A87D54">
      <w:fldChar w:fldCharType="separate"/>
    </w:r>
    <w:r w:rsidR="00D96CD8">
      <w:rPr>
        <w:noProof/>
      </w:rPr>
      <w:t>11</w:t>
    </w:r>
    <w:r w:rsidRPr="00A87D54">
      <w:fldChar w:fldCharType="end"/>
    </w:r>
    <w:r w:rsidRPr="00A87D54">
      <w:t xml:space="preserve"> of </w:t>
    </w:r>
    <w:r w:rsidR="00443A1F">
      <w:fldChar w:fldCharType="begin"/>
    </w:r>
    <w:r w:rsidR="00443A1F">
      <w:instrText xml:space="preserve"> NUMPAGES </w:instrText>
    </w:r>
    <w:r w:rsidR="00443A1F">
      <w:fldChar w:fldCharType="separate"/>
    </w:r>
    <w:r w:rsidR="00D96CD8">
      <w:rPr>
        <w:noProof/>
      </w:rPr>
      <w:t>11</w:t>
    </w:r>
    <w:r w:rsidR="00443A1F">
      <w:rPr>
        <w:noProof/>
      </w:rPr>
      <w:fldChar w:fldCharType="end"/>
    </w:r>
    <w:r w:rsidRPr="00A87D54">
      <w:tab/>
      <w:t xml:space="preserve">Revised: </w:t>
    </w:r>
    <w:r w:rsidR="004632C3">
      <w:t>0</w:t>
    </w:r>
    <w:r w:rsidR="00464533">
      <w:t>7</w:t>
    </w:r>
    <w:r w:rsidR="00AC0A2B">
      <w:t>/</w:t>
    </w:r>
    <w:r w:rsidR="006579DF">
      <w:t>1</w:t>
    </w:r>
    <w:r w:rsidR="00464533">
      <w:t>4</w:t>
    </w:r>
    <w:r w:rsidR="00D25267">
      <w:t>/202</w:t>
    </w:r>
    <w:r w:rsidR="000E62EC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6FCEC2" w14:textId="77777777" w:rsidR="00433394" w:rsidRDefault="00433394" w:rsidP="00AB57D0">
      <w:r>
        <w:separator/>
      </w:r>
    </w:p>
  </w:footnote>
  <w:footnote w:type="continuationSeparator" w:id="0">
    <w:p w14:paraId="51E384F0" w14:textId="77777777" w:rsidR="00433394" w:rsidRDefault="00433394" w:rsidP="00AB5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61292"/>
    <w:multiLevelType w:val="hybridMultilevel"/>
    <w:tmpl w:val="47504A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04AB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5E141C0"/>
    <w:multiLevelType w:val="hybridMultilevel"/>
    <w:tmpl w:val="32426A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D26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" w15:restartNumberingAfterBreak="0">
    <w:nsid w:val="16B2578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8AA66B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193A75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F66373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0E35E7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24F63488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25666F6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6954B4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28CD0B7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2C1F4AF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 w15:restartNumberingAfterBreak="0">
    <w:nsid w:val="2E5C4115"/>
    <w:multiLevelType w:val="hybridMultilevel"/>
    <w:tmpl w:val="F0244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BE413C"/>
    <w:multiLevelType w:val="hybridMultilevel"/>
    <w:tmpl w:val="F0244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37C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62A1AFF"/>
    <w:multiLevelType w:val="hybridMultilevel"/>
    <w:tmpl w:val="7FB231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114E3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E6450AB"/>
    <w:multiLevelType w:val="hybridMultilevel"/>
    <w:tmpl w:val="CF4ACD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CA7B8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4103484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45B45C2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7DF685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480B1E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48645859"/>
    <w:multiLevelType w:val="hybridMultilevel"/>
    <w:tmpl w:val="7FB231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6D27F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496F6BD2"/>
    <w:multiLevelType w:val="multilevel"/>
    <w:tmpl w:val="FFE47BFC"/>
    <w:lvl w:ilvl="0">
      <w:start w:val="1"/>
      <w:numFmt w:val="decimal"/>
      <w:pStyle w:val="Outlinenumbering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4A850BBB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4C371070"/>
    <w:multiLevelType w:val="multilevel"/>
    <w:tmpl w:val="E910B2A0"/>
    <w:lvl w:ilvl="0">
      <w:start w:val="1"/>
      <w:numFmt w:val="decimal"/>
      <w:pStyle w:val="Numbered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30" w15:restartNumberingAfterBreak="0">
    <w:nsid w:val="4C411C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4C7B4634"/>
    <w:multiLevelType w:val="hybridMultilevel"/>
    <w:tmpl w:val="2A7C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FE60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571D3BF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4" w15:restartNumberingAfterBreak="0">
    <w:nsid w:val="584A455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CE16E34"/>
    <w:multiLevelType w:val="hybridMultilevel"/>
    <w:tmpl w:val="0B12333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6" w15:restartNumberingAfterBreak="0">
    <w:nsid w:val="62080D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65DC746C"/>
    <w:multiLevelType w:val="hybridMultilevel"/>
    <w:tmpl w:val="57FA9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B1D78B9"/>
    <w:multiLevelType w:val="hybridMultilevel"/>
    <w:tmpl w:val="6B8E87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B47B9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134223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 w15:restartNumberingAfterBreak="0">
    <w:nsid w:val="73B4082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2" w15:restartNumberingAfterBreak="0">
    <w:nsid w:val="73C176B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7419358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4" w15:restartNumberingAfterBreak="0">
    <w:nsid w:val="76A26C8E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5" w15:restartNumberingAfterBreak="0">
    <w:nsid w:val="775B37E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6" w15:restartNumberingAfterBreak="0">
    <w:nsid w:val="7B054A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 w15:restartNumberingAfterBreak="0">
    <w:nsid w:val="7BD2089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8" w15:restartNumberingAfterBreak="0">
    <w:nsid w:val="7E62425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9" w15:restartNumberingAfterBreak="0">
    <w:nsid w:val="7ED5764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0" w15:restartNumberingAfterBreak="0">
    <w:nsid w:val="7F0F27EC"/>
    <w:multiLevelType w:val="hybridMultilevel"/>
    <w:tmpl w:val="C830748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632029368">
    <w:abstractNumId w:val="29"/>
  </w:num>
  <w:num w:numId="2" w16cid:durableId="1130517070">
    <w:abstractNumId w:val="27"/>
  </w:num>
  <w:num w:numId="3" w16cid:durableId="1642227436">
    <w:abstractNumId w:val="31"/>
  </w:num>
  <w:num w:numId="4" w16cid:durableId="1632322083">
    <w:abstractNumId w:val="37"/>
  </w:num>
  <w:num w:numId="5" w16cid:durableId="380981188">
    <w:abstractNumId w:val="17"/>
  </w:num>
  <w:num w:numId="6" w16cid:durableId="272976363">
    <w:abstractNumId w:val="15"/>
  </w:num>
  <w:num w:numId="7" w16cid:durableId="82654561">
    <w:abstractNumId w:val="2"/>
  </w:num>
  <w:num w:numId="8" w16cid:durableId="84691821">
    <w:abstractNumId w:val="38"/>
  </w:num>
  <w:num w:numId="9" w16cid:durableId="372537548">
    <w:abstractNumId w:val="25"/>
  </w:num>
  <w:num w:numId="10" w16cid:durableId="1761558481">
    <w:abstractNumId w:val="19"/>
  </w:num>
  <w:num w:numId="11" w16cid:durableId="1999653233">
    <w:abstractNumId w:val="14"/>
  </w:num>
  <w:num w:numId="12" w16cid:durableId="1578782075">
    <w:abstractNumId w:val="0"/>
  </w:num>
  <w:num w:numId="13" w16cid:durableId="759451894">
    <w:abstractNumId w:val="23"/>
  </w:num>
  <w:num w:numId="14" w16cid:durableId="533227312">
    <w:abstractNumId w:val="50"/>
  </w:num>
  <w:num w:numId="15" w16cid:durableId="488327451">
    <w:abstractNumId w:val="13"/>
  </w:num>
  <w:num w:numId="16" w16cid:durableId="493761187">
    <w:abstractNumId w:val="45"/>
  </w:num>
  <w:num w:numId="17" w16cid:durableId="949161921">
    <w:abstractNumId w:val="16"/>
  </w:num>
  <w:num w:numId="18" w16cid:durableId="2080519405">
    <w:abstractNumId w:val="30"/>
  </w:num>
  <w:num w:numId="19" w16cid:durableId="1443576006">
    <w:abstractNumId w:val="12"/>
  </w:num>
  <w:num w:numId="20" w16cid:durableId="2045789116">
    <w:abstractNumId w:val="11"/>
  </w:num>
  <w:num w:numId="21" w16cid:durableId="1136340641">
    <w:abstractNumId w:val="39"/>
  </w:num>
  <w:num w:numId="22" w16cid:durableId="1468007290">
    <w:abstractNumId w:val="1"/>
  </w:num>
  <w:num w:numId="23" w16cid:durableId="579407410">
    <w:abstractNumId w:val="40"/>
  </w:num>
  <w:num w:numId="24" w16cid:durableId="455834425">
    <w:abstractNumId w:val="43"/>
  </w:num>
  <w:num w:numId="25" w16cid:durableId="1939369848">
    <w:abstractNumId w:val="35"/>
  </w:num>
  <w:num w:numId="26" w16cid:durableId="810250516">
    <w:abstractNumId w:val="32"/>
  </w:num>
  <w:num w:numId="27" w16cid:durableId="1412660555">
    <w:abstractNumId w:val="49"/>
  </w:num>
  <w:num w:numId="28" w16cid:durableId="955983002">
    <w:abstractNumId w:val="20"/>
  </w:num>
  <w:num w:numId="29" w16cid:durableId="217325111">
    <w:abstractNumId w:val="22"/>
  </w:num>
  <w:num w:numId="30" w16cid:durableId="585040169">
    <w:abstractNumId w:val="6"/>
  </w:num>
  <w:num w:numId="31" w16cid:durableId="379524933">
    <w:abstractNumId w:val="21"/>
  </w:num>
  <w:num w:numId="32" w16cid:durableId="583952048">
    <w:abstractNumId w:val="42"/>
  </w:num>
  <w:num w:numId="33" w16cid:durableId="1440494064">
    <w:abstractNumId w:val="46"/>
  </w:num>
  <w:num w:numId="34" w16cid:durableId="781143618">
    <w:abstractNumId w:val="9"/>
  </w:num>
  <w:num w:numId="35" w16cid:durableId="867911897">
    <w:abstractNumId w:val="48"/>
  </w:num>
  <w:num w:numId="36" w16cid:durableId="1215845504">
    <w:abstractNumId w:val="7"/>
  </w:num>
  <w:num w:numId="37" w16cid:durableId="1278218493">
    <w:abstractNumId w:val="47"/>
  </w:num>
  <w:num w:numId="38" w16cid:durableId="1360080743">
    <w:abstractNumId w:val="28"/>
  </w:num>
  <w:num w:numId="39" w16cid:durableId="398213072">
    <w:abstractNumId w:val="18"/>
  </w:num>
  <w:num w:numId="40" w16cid:durableId="1560626246">
    <w:abstractNumId w:val="8"/>
  </w:num>
  <w:num w:numId="41" w16cid:durableId="2009285099">
    <w:abstractNumId w:val="26"/>
  </w:num>
  <w:num w:numId="42" w16cid:durableId="1911965362">
    <w:abstractNumId w:val="36"/>
  </w:num>
  <w:num w:numId="43" w16cid:durableId="1266887236">
    <w:abstractNumId w:val="3"/>
  </w:num>
  <w:num w:numId="44" w16cid:durableId="2042827077">
    <w:abstractNumId w:val="44"/>
  </w:num>
  <w:num w:numId="45" w16cid:durableId="1891722602">
    <w:abstractNumId w:val="24"/>
  </w:num>
  <w:num w:numId="46" w16cid:durableId="1464811444">
    <w:abstractNumId w:val="10"/>
  </w:num>
  <w:num w:numId="47" w16cid:durableId="2122874645">
    <w:abstractNumId w:val="34"/>
  </w:num>
  <w:num w:numId="48" w16cid:durableId="2053576613">
    <w:abstractNumId w:val="4"/>
  </w:num>
  <w:num w:numId="49" w16cid:durableId="857550415">
    <w:abstractNumId w:val="33"/>
  </w:num>
  <w:num w:numId="50" w16cid:durableId="351683965">
    <w:abstractNumId w:val="41"/>
  </w:num>
  <w:num w:numId="51" w16cid:durableId="1983147679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20"/>
  <w:displayHorizontalDrawingGridEvery w:val="2"/>
  <w:characterSpacingControl w:val="doNotCompress"/>
  <w:hdrShapeDefaults>
    <o:shapedefaults v:ext="edit" spidmax="2150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A3B"/>
    <w:rsid w:val="0000053E"/>
    <w:rsid w:val="0000147E"/>
    <w:rsid w:val="0000275F"/>
    <w:rsid w:val="00002E77"/>
    <w:rsid w:val="0000409B"/>
    <w:rsid w:val="000114F8"/>
    <w:rsid w:val="00011DDF"/>
    <w:rsid w:val="00011F83"/>
    <w:rsid w:val="00012210"/>
    <w:rsid w:val="000133C8"/>
    <w:rsid w:val="00013951"/>
    <w:rsid w:val="00014C71"/>
    <w:rsid w:val="00015C11"/>
    <w:rsid w:val="00015C1D"/>
    <w:rsid w:val="00016D2C"/>
    <w:rsid w:val="000177F1"/>
    <w:rsid w:val="00020496"/>
    <w:rsid w:val="0002055B"/>
    <w:rsid w:val="00021BBD"/>
    <w:rsid w:val="00022209"/>
    <w:rsid w:val="00022560"/>
    <w:rsid w:val="0002499F"/>
    <w:rsid w:val="0002714D"/>
    <w:rsid w:val="00031A00"/>
    <w:rsid w:val="00033F40"/>
    <w:rsid w:val="00037643"/>
    <w:rsid w:val="00040AD9"/>
    <w:rsid w:val="00041AA9"/>
    <w:rsid w:val="00041FBC"/>
    <w:rsid w:val="00043E69"/>
    <w:rsid w:val="00045558"/>
    <w:rsid w:val="00045FEA"/>
    <w:rsid w:val="000476CB"/>
    <w:rsid w:val="0005091A"/>
    <w:rsid w:val="0005360C"/>
    <w:rsid w:val="00056EE3"/>
    <w:rsid w:val="00057549"/>
    <w:rsid w:val="0005754A"/>
    <w:rsid w:val="00061052"/>
    <w:rsid w:val="00065258"/>
    <w:rsid w:val="00065AF1"/>
    <w:rsid w:val="00065DD3"/>
    <w:rsid w:val="00066898"/>
    <w:rsid w:val="00066E2A"/>
    <w:rsid w:val="000716A5"/>
    <w:rsid w:val="0007172B"/>
    <w:rsid w:val="0007305E"/>
    <w:rsid w:val="000732CF"/>
    <w:rsid w:val="000733A8"/>
    <w:rsid w:val="00073D96"/>
    <w:rsid w:val="000740DA"/>
    <w:rsid w:val="00074175"/>
    <w:rsid w:val="0007535C"/>
    <w:rsid w:val="00075CF4"/>
    <w:rsid w:val="00076330"/>
    <w:rsid w:val="0007638D"/>
    <w:rsid w:val="000778E9"/>
    <w:rsid w:val="00077F9C"/>
    <w:rsid w:val="00080590"/>
    <w:rsid w:val="0008155F"/>
    <w:rsid w:val="00082070"/>
    <w:rsid w:val="0008250D"/>
    <w:rsid w:val="000826F2"/>
    <w:rsid w:val="00083A47"/>
    <w:rsid w:val="00084BB5"/>
    <w:rsid w:val="00085BBB"/>
    <w:rsid w:val="0008604C"/>
    <w:rsid w:val="00091306"/>
    <w:rsid w:val="000934F3"/>
    <w:rsid w:val="000958EF"/>
    <w:rsid w:val="00097647"/>
    <w:rsid w:val="000A1150"/>
    <w:rsid w:val="000A1770"/>
    <w:rsid w:val="000A18A1"/>
    <w:rsid w:val="000A3DCB"/>
    <w:rsid w:val="000A496F"/>
    <w:rsid w:val="000A4B09"/>
    <w:rsid w:val="000A4C78"/>
    <w:rsid w:val="000A588C"/>
    <w:rsid w:val="000A5D20"/>
    <w:rsid w:val="000A6AA7"/>
    <w:rsid w:val="000B10BD"/>
    <w:rsid w:val="000B120E"/>
    <w:rsid w:val="000B56E2"/>
    <w:rsid w:val="000B6304"/>
    <w:rsid w:val="000B7464"/>
    <w:rsid w:val="000C02D3"/>
    <w:rsid w:val="000C35A3"/>
    <w:rsid w:val="000C5508"/>
    <w:rsid w:val="000C6AEF"/>
    <w:rsid w:val="000C716F"/>
    <w:rsid w:val="000C744A"/>
    <w:rsid w:val="000D0019"/>
    <w:rsid w:val="000D12D3"/>
    <w:rsid w:val="000D1831"/>
    <w:rsid w:val="000D1EB5"/>
    <w:rsid w:val="000D318C"/>
    <w:rsid w:val="000D50BB"/>
    <w:rsid w:val="000E174F"/>
    <w:rsid w:val="000E2A1B"/>
    <w:rsid w:val="000E3373"/>
    <w:rsid w:val="000E448D"/>
    <w:rsid w:val="000E530F"/>
    <w:rsid w:val="000E62EC"/>
    <w:rsid w:val="000E6FEF"/>
    <w:rsid w:val="000E759E"/>
    <w:rsid w:val="000E7C98"/>
    <w:rsid w:val="000F1FB1"/>
    <w:rsid w:val="000F2244"/>
    <w:rsid w:val="000F2C55"/>
    <w:rsid w:val="000F2EA9"/>
    <w:rsid w:val="000F43CD"/>
    <w:rsid w:val="000F4A3B"/>
    <w:rsid w:val="000F4A87"/>
    <w:rsid w:val="000F5186"/>
    <w:rsid w:val="000F55C3"/>
    <w:rsid w:val="000F62CC"/>
    <w:rsid w:val="00100221"/>
    <w:rsid w:val="0010102F"/>
    <w:rsid w:val="00101457"/>
    <w:rsid w:val="00103243"/>
    <w:rsid w:val="0010343A"/>
    <w:rsid w:val="00103FDC"/>
    <w:rsid w:val="00107FF6"/>
    <w:rsid w:val="00110E98"/>
    <w:rsid w:val="00111588"/>
    <w:rsid w:val="00111607"/>
    <w:rsid w:val="00111C7E"/>
    <w:rsid w:val="0011269A"/>
    <w:rsid w:val="001143F0"/>
    <w:rsid w:val="00116014"/>
    <w:rsid w:val="00116C75"/>
    <w:rsid w:val="00116E1A"/>
    <w:rsid w:val="00117AC0"/>
    <w:rsid w:val="00117B7F"/>
    <w:rsid w:val="00120939"/>
    <w:rsid w:val="0012154E"/>
    <w:rsid w:val="00121FEB"/>
    <w:rsid w:val="001224DD"/>
    <w:rsid w:val="00123216"/>
    <w:rsid w:val="00123965"/>
    <w:rsid w:val="00123A8A"/>
    <w:rsid w:val="00124612"/>
    <w:rsid w:val="00125983"/>
    <w:rsid w:val="00126FB6"/>
    <w:rsid w:val="001273E9"/>
    <w:rsid w:val="00130335"/>
    <w:rsid w:val="00134ECF"/>
    <w:rsid w:val="0013594D"/>
    <w:rsid w:val="001367DA"/>
    <w:rsid w:val="001367F8"/>
    <w:rsid w:val="00142953"/>
    <w:rsid w:val="00144622"/>
    <w:rsid w:val="001477B3"/>
    <w:rsid w:val="0015114C"/>
    <w:rsid w:val="001515E5"/>
    <w:rsid w:val="00151BFC"/>
    <w:rsid w:val="00152244"/>
    <w:rsid w:val="001539FB"/>
    <w:rsid w:val="001564AE"/>
    <w:rsid w:val="00163452"/>
    <w:rsid w:val="00165FE1"/>
    <w:rsid w:val="0016720A"/>
    <w:rsid w:val="00174790"/>
    <w:rsid w:val="0017618D"/>
    <w:rsid w:val="0017767D"/>
    <w:rsid w:val="0018065E"/>
    <w:rsid w:val="001819FF"/>
    <w:rsid w:val="00183C98"/>
    <w:rsid w:val="001842F1"/>
    <w:rsid w:val="00186C2F"/>
    <w:rsid w:val="001921E0"/>
    <w:rsid w:val="001936C3"/>
    <w:rsid w:val="00194F06"/>
    <w:rsid w:val="00194F48"/>
    <w:rsid w:val="001A050A"/>
    <w:rsid w:val="001A060F"/>
    <w:rsid w:val="001A1682"/>
    <w:rsid w:val="001A1B6D"/>
    <w:rsid w:val="001A3E71"/>
    <w:rsid w:val="001A3FED"/>
    <w:rsid w:val="001A56BC"/>
    <w:rsid w:val="001A5AE7"/>
    <w:rsid w:val="001A70DE"/>
    <w:rsid w:val="001A7FBB"/>
    <w:rsid w:val="001B310C"/>
    <w:rsid w:val="001B4BA0"/>
    <w:rsid w:val="001B4FA6"/>
    <w:rsid w:val="001B5D53"/>
    <w:rsid w:val="001B7DB5"/>
    <w:rsid w:val="001C137B"/>
    <w:rsid w:val="001C5EEA"/>
    <w:rsid w:val="001C75FA"/>
    <w:rsid w:val="001D0416"/>
    <w:rsid w:val="001D0D2E"/>
    <w:rsid w:val="001D277F"/>
    <w:rsid w:val="001D2B7C"/>
    <w:rsid w:val="001D3D37"/>
    <w:rsid w:val="001D6561"/>
    <w:rsid w:val="001E16A7"/>
    <w:rsid w:val="001E1E6F"/>
    <w:rsid w:val="001E2EC3"/>
    <w:rsid w:val="001E3FAA"/>
    <w:rsid w:val="001E6110"/>
    <w:rsid w:val="001E6AD7"/>
    <w:rsid w:val="001F0310"/>
    <w:rsid w:val="001F07B4"/>
    <w:rsid w:val="001F101A"/>
    <w:rsid w:val="001F1CD4"/>
    <w:rsid w:val="001F2D2B"/>
    <w:rsid w:val="001F4BC3"/>
    <w:rsid w:val="001F58D7"/>
    <w:rsid w:val="001F6675"/>
    <w:rsid w:val="001F78A2"/>
    <w:rsid w:val="002003C6"/>
    <w:rsid w:val="0020198D"/>
    <w:rsid w:val="00202123"/>
    <w:rsid w:val="00202867"/>
    <w:rsid w:val="00204346"/>
    <w:rsid w:val="00204E39"/>
    <w:rsid w:val="0020596F"/>
    <w:rsid w:val="00205A68"/>
    <w:rsid w:val="00210FCA"/>
    <w:rsid w:val="00211F91"/>
    <w:rsid w:val="002124BE"/>
    <w:rsid w:val="00214130"/>
    <w:rsid w:val="0022085A"/>
    <w:rsid w:val="00222B7A"/>
    <w:rsid w:val="00223C29"/>
    <w:rsid w:val="00226C44"/>
    <w:rsid w:val="00226EEC"/>
    <w:rsid w:val="00227E0A"/>
    <w:rsid w:val="00227F64"/>
    <w:rsid w:val="0023406B"/>
    <w:rsid w:val="0023418B"/>
    <w:rsid w:val="00234D9C"/>
    <w:rsid w:val="00237E71"/>
    <w:rsid w:val="002414A8"/>
    <w:rsid w:val="002415C2"/>
    <w:rsid w:val="002453C9"/>
    <w:rsid w:val="00250FA5"/>
    <w:rsid w:val="00251009"/>
    <w:rsid w:val="00251B07"/>
    <w:rsid w:val="00251F8F"/>
    <w:rsid w:val="0025402F"/>
    <w:rsid w:val="0025795C"/>
    <w:rsid w:val="0026530D"/>
    <w:rsid w:val="00265D9B"/>
    <w:rsid w:val="00266353"/>
    <w:rsid w:val="00266856"/>
    <w:rsid w:val="00266AA0"/>
    <w:rsid w:val="002719F8"/>
    <w:rsid w:val="0027474D"/>
    <w:rsid w:val="002747B4"/>
    <w:rsid w:val="00274C82"/>
    <w:rsid w:val="00275B07"/>
    <w:rsid w:val="00275ED9"/>
    <w:rsid w:val="00281E27"/>
    <w:rsid w:val="00282010"/>
    <w:rsid w:val="002837BC"/>
    <w:rsid w:val="002857DA"/>
    <w:rsid w:val="002864EE"/>
    <w:rsid w:val="00286CFA"/>
    <w:rsid w:val="0029197A"/>
    <w:rsid w:val="0029372C"/>
    <w:rsid w:val="00294354"/>
    <w:rsid w:val="00296018"/>
    <w:rsid w:val="00296542"/>
    <w:rsid w:val="00297585"/>
    <w:rsid w:val="002A10CF"/>
    <w:rsid w:val="002A165E"/>
    <w:rsid w:val="002A1CD2"/>
    <w:rsid w:val="002A47CE"/>
    <w:rsid w:val="002A6342"/>
    <w:rsid w:val="002A777E"/>
    <w:rsid w:val="002B02C7"/>
    <w:rsid w:val="002B299E"/>
    <w:rsid w:val="002B4026"/>
    <w:rsid w:val="002B5F4B"/>
    <w:rsid w:val="002B7224"/>
    <w:rsid w:val="002C0525"/>
    <w:rsid w:val="002C0846"/>
    <w:rsid w:val="002C0DB1"/>
    <w:rsid w:val="002C0EF8"/>
    <w:rsid w:val="002C0F97"/>
    <w:rsid w:val="002C3A1D"/>
    <w:rsid w:val="002C4EAB"/>
    <w:rsid w:val="002C53D1"/>
    <w:rsid w:val="002D0C1C"/>
    <w:rsid w:val="002D1516"/>
    <w:rsid w:val="002D19F9"/>
    <w:rsid w:val="002D1CDC"/>
    <w:rsid w:val="002D2E26"/>
    <w:rsid w:val="002D4AD3"/>
    <w:rsid w:val="002E0A1F"/>
    <w:rsid w:val="002E2866"/>
    <w:rsid w:val="002E502C"/>
    <w:rsid w:val="002E7FD7"/>
    <w:rsid w:val="002F035A"/>
    <w:rsid w:val="002F1057"/>
    <w:rsid w:val="002F1368"/>
    <w:rsid w:val="002F2D02"/>
    <w:rsid w:val="002F370C"/>
    <w:rsid w:val="002F38F1"/>
    <w:rsid w:val="002F4E9B"/>
    <w:rsid w:val="002F531F"/>
    <w:rsid w:val="002F5EB9"/>
    <w:rsid w:val="00300A22"/>
    <w:rsid w:val="003035BB"/>
    <w:rsid w:val="003051B2"/>
    <w:rsid w:val="00307B74"/>
    <w:rsid w:val="00310ED4"/>
    <w:rsid w:val="00312484"/>
    <w:rsid w:val="00313E4E"/>
    <w:rsid w:val="00313FFC"/>
    <w:rsid w:val="003148FA"/>
    <w:rsid w:val="003151E1"/>
    <w:rsid w:val="00315F35"/>
    <w:rsid w:val="00316A42"/>
    <w:rsid w:val="00317653"/>
    <w:rsid w:val="00321437"/>
    <w:rsid w:val="00321E83"/>
    <w:rsid w:val="0032311C"/>
    <w:rsid w:val="00325DD0"/>
    <w:rsid w:val="00326097"/>
    <w:rsid w:val="003270F7"/>
    <w:rsid w:val="003271EC"/>
    <w:rsid w:val="00327779"/>
    <w:rsid w:val="00327AA1"/>
    <w:rsid w:val="003302DF"/>
    <w:rsid w:val="003306F7"/>
    <w:rsid w:val="003307EC"/>
    <w:rsid w:val="00331FF8"/>
    <w:rsid w:val="00333205"/>
    <w:rsid w:val="003345F3"/>
    <w:rsid w:val="0033592C"/>
    <w:rsid w:val="00335E91"/>
    <w:rsid w:val="0034029A"/>
    <w:rsid w:val="00342B75"/>
    <w:rsid w:val="00345F7B"/>
    <w:rsid w:val="00346748"/>
    <w:rsid w:val="0034676F"/>
    <w:rsid w:val="00350A41"/>
    <w:rsid w:val="003521EA"/>
    <w:rsid w:val="00352D7A"/>
    <w:rsid w:val="0035408D"/>
    <w:rsid w:val="003558AF"/>
    <w:rsid w:val="003562C7"/>
    <w:rsid w:val="003574B2"/>
    <w:rsid w:val="00360730"/>
    <w:rsid w:val="003613FE"/>
    <w:rsid w:val="0036238D"/>
    <w:rsid w:val="00362501"/>
    <w:rsid w:val="00362855"/>
    <w:rsid w:val="0036300D"/>
    <w:rsid w:val="003630D4"/>
    <w:rsid w:val="00370460"/>
    <w:rsid w:val="00371C3B"/>
    <w:rsid w:val="0037643E"/>
    <w:rsid w:val="003764E1"/>
    <w:rsid w:val="003803F1"/>
    <w:rsid w:val="00380E87"/>
    <w:rsid w:val="00381729"/>
    <w:rsid w:val="00382CEC"/>
    <w:rsid w:val="00382FD0"/>
    <w:rsid w:val="0038353E"/>
    <w:rsid w:val="00384037"/>
    <w:rsid w:val="00384594"/>
    <w:rsid w:val="003848DF"/>
    <w:rsid w:val="00384AFA"/>
    <w:rsid w:val="00386A2D"/>
    <w:rsid w:val="00386B95"/>
    <w:rsid w:val="00386F49"/>
    <w:rsid w:val="003874E8"/>
    <w:rsid w:val="00390F30"/>
    <w:rsid w:val="0039225D"/>
    <w:rsid w:val="0039326C"/>
    <w:rsid w:val="0039336C"/>
    <w:rsid w:val="003939E8"/>
    <w:rsid w:val="00394088"/>
    <w:rsid w:val="00397EE4"/>
    <w:rsid w:val="003A1584"/>
    <w:rsid w:val="003A4BF2"/>
    <w:rsid w:val="003A63AE"/>
    <w:rsid w:val="003A64FE"/>
    <w:rsid w:val="003A6739"/>
    <w:rsid w:val="003A69CD"/>
    <w:rsid w:val="003B1451"/>
    <w:rsid w:val="003B1843"/>
    <w:rsid w:val="003B22ED"/>
    <w:rsid w:val="003B4B95"/>
    <w:rsid w:val="003B51DC"/>
    <w:rsid w:val="003B5A3B"/>
    <w:rsid w:val="003C0738"/>
    <w:rsid w:val="003C40F7"/>
    <w:rsid w:val="003C7CD9"/>
    <w:rsid w:val="003D1802"/>
    <w:rsid w:val="003D1F9D"/>
    <w:rsid w:val="003D2BAF"/>
    <w:rsid w:val="003D2C67"/>
    <w:rsid w:val="003D5627"/>
    <w:rsid w:val="003D5745"/>
    <w:rsid w:val="003D5D88"/>
    <w:rsid w:val="003D6C62"/>
    <w:rsid w:val="003E0E6B"/>
    <w:rsid w:val="003E17C1"/>
    <w:rsid w:val="003E2375"/>
    <w:rsid w:val="003E3167"/>
    <w:rsid w:val="003E4E45"/>
    <w:rsid w:val="003E78E2"/>
    <w:rsid w:val="003F1691"/>
    <w:rsid w:val="003F2990"/>
    <w:rsid w:val="003F33DC"/>
    <w:rsid w:val="003F348C"/>
    <w:rsid w:val="003F3A78"/>
    <w:rsid w:val="00407F81"/>
    <w:rsid w:val="00414B59"/>
    <w:rsid w:val="00416622"/>
    <w:rsid w:val="004204CB"/>
    <w:rsid w:val="00420A57"/>
    <w:rsid w:val="004228AB"/>
    <w:rsid w:val="0042437F"/>
    <w:rsid w:val="00424C4E"/>
    <w:rsid w:val="0042754F"/>
    <w:rsid w:val="004309C2"/>
    <w:rsid w:val="0043125D"/>
    <w:rsid w:val="00431AB3"/>
    <w:rsid w:val="004323D2"/>
    <w:rsid w:val="00432DDB"/>
    <w:rsid w:val="00433394"/>
    <w:rsid w:val="0043484F"/>
    <w:rsid w:val="00435492"/>
    <w:rsid w:val="004365AC"/>
    <w:rsid w:val="004402AB"/>
    <w:rsid w:val="00441909"/>
    <w:rsid w:val="00443A1F"/>
    <w:rsid w:val="00443F10"/>
    <w:rsid w:val="00444C42"/>
    <w:rsid w:val="004467E0"/>
    <w:rsid w:val="00447072"/>
    <w:rsid w:val="00447AAB"/>
    <w:rsid w:val="004501E1"/>
    <w:rsid w:val="0045199B"/>
    <w:rsid w:val="00452898"/>
    <w:rsid w:val="00452C21"/>
    <w:rsid w:val="00452F87"/>
    <w:rsid w:val="00455BF3"/>
    <w:rsid w:val="004567F1"/>
    <w:rsid w:val="00457328"/>
    <w:rsid w:val="00460128"/>
    <w:rsid w:val="00461B03"/>
    <w:rsid w:val="00462B23"/>
    <w:rsid w:val="004632C3"/>
    <w:rsid w:val="00464533"/>
    <w:rsid w:val="004658D6"/>
    <w:rsid w:val="00465CE1"/>
    <w:rsid w:val="0046737E"/>
    <w:rsid w:val="00470362"/>
    <w:rsid w:val="00471BA6"/>
    <w:rsid w:val="0047224F"/>
    <w:rsid w:val="00473139"/>
    <w:rsid w:val="00473DEC"/>
    <w:rsid w:val="00474920"/>
    <w:rsid w:val="00476D44"/>
    <w:rsid w:val="0047735D"/>
    <w:rsid w:val="004778B6"/>
    <w:rsid w:val="00480270"/>
    <w:rsid w:val="00480306"/>
    <w:rsid w:val="00480644"/>
    <w:rsid w:val="00483794"/>
    <w:rsid w:val="00483980"/>
    <w:rsid w:val="00484CE0"/>
    <w:rsid w:val="00485224"/>
    <w:rsid w:val="00485DF9"/>
    <w:rsid w:val="004868EC"/>
    <w:rsid w:val="00486C90"/>
    <w:rsid w:val="004909FF"/>
    <w:rsid w:val="00490C67"/>
    <w:rsid w:val="004913F2"/>
    <w:rsid w:val="00492E20"/>
    <w:rsid w:val="0049360B"/>
    <w:rsid w:val="00494C1A"/>
    <w:rsid w:val="00496DF9"/>
    <w:rsid w:val="004A119C"/>
    <w:rsid w:val="004A1DE6"/>
    <w:rsid w:val="004A202A"/>
    <w:rsid w:val="004A290F"/>
    <w:rsid w:val="004A2A66"/>
    <w:rsid w:val="004A2FB9"/>
    <w:rsid w:val="004A31CB"/>
    <w:rsid w:val="004A35E0"/>
    <w:rsid w:val="004A422E"/>
    <w:rsid w:val="004A5B55"/>
    <w:rsid w:val="004B3E38"/>
    <w:rsid w:val="004B6488"/>
    <w:rsid w:val="004B7C19"/>
    <w:rsid w:val="004C1055"/>
    <w:rsid w:val="004C2FFD"/>
    <w:rsid w:val="004C37B1"/>
    <w:rsid w:val="004C52E3"/>
    <w:rsid w:val="004C5A89"/>
    <w:rsid w:val="004C7680"/>
    <w:rsid w:val="004D02C2"/>
    <w:rsid w:val="004D1555"/>
    <w:rsid w:val="004D1645"/>
    <w:rsid w:val="004D1E72"/>
    <w:rsid w:val="004D2170"/>
    <w:rsid w:val="004D2368"/>
    <w:rsid w:val="004D5727"/>
    <w:rsid w:val="004D6ECF"/>
    <w:rsid w:val="004D7E49"/>
    <w:rsid w:val="004E0219"/>
    <w:rsid w:val="004E16F0"/>
    <w:rsid w:val="004E1E07"/>
    <w:rsid w:val="004E2AC7"/>
    <w:rsid w:val="004E2B8A"/>
    <w:rsid w:val="004E5185"/>
    <w:rsid w:val="004E5E15"/>
    <w:rsid w:val="004E7981"/>
    <w:rsid w:val="004F061A"/>
    <w:rsid w:val="004F0CF1"/>
    <w:rsid w:val="004F192C"/>
    <w:rsid w:val="004F55C0"/>
    <w:rsid w:val="004F7612"/>
    <w:rsid w:val="00502E81"/>
    <w:rsid w:val="0050351C"/>
    <w:rsid w:val="0050386C"/>
    <w:rsid w:val="00504982"/>
    <w:rsid w:val="00506930"/>
    <w:rsid w:val="00507C1D"/>
    <w:rsid w:val="005124E2"/>
    <w:rsid w:val="005125B5"/>
    <w:rsid w:val="00512D16"/>
    <w:rsid w:val="00513004"/>
    <w:rsid w:val="005135F4"/>
    <w:rsid w:val="005140F2"/>
    <w:rsid w:val="00514B1C"/>
    <w:rsid w:val="005157D5"/>
    <w:rsid w:val="005171A3"/>
    <w:rsid w:val="0052366C"/>
    <w:rsid w:val="00524678"/>
    <w:rsid w:val="00525459"/>
    <w:rsid w:val="00525BB3"/>
    <w:rsid w:val="00530898"/>
    <w:rsid w:val="005313A6"/>
    <w:rsid w:val="0053175E"/>
    <w:rsid w:val="00532B4B"/>
    <w:rsid w:val="00534413"/>
    <w:rsid w:val="00534553"/>
    <w:rsid w:val="00536C4E"/>
    <w:rsid w:val="005402A6"/>
    <w:rsid w:val="00540EE5"/>
    <w:rsid w:val="0054303A"/>
    <w:rsid w:val="00543797"/>
    <w:rsid w:val="005449C5"/>
    <w:rsid w:val="005469B1"/>
    <w:rsid w:val="00550DB8"/>
    <w:rsid w:val="00551727"/>
    <w:rsid w:val="00553AB1"/>
    <w:rsid w:val="00554B04"/>
    <w:rsid w:val="005554FC"/>
    <w:rsid w:val="005566E8"/>
    <w:rsid w:val="00556B0A"/>
    <w:rsid w:val="00560CA4"/>
    <w:rsid w:val="00560DCB"/>
    <w:rsid w:val="00561ABF"/>
    <w:rsid w:val="00563E2C"/>
    <w:rsid w:val="00565AE5"/>
    <w:rsid w:val="00566512"/>
    <w:rsid w:val="00572228"/>
    <w:rsid w:val="00572693"/>
    <w:rsid w:val="0057277D"/>
    <w:rsid w:val="00572F14"/>
    <w:rsid w:val="005733AC"/>
    <w:rsid w:val="0057570F"/>
    <w:rsid w:val="00575CF0"/>
    <w:rsid w:val="005761D4"/>
    <w:rsid w:val="005768C9"/>
    <w:rsid w:val="00577A1E"/>
    <w:rsid w:val="00580B8C"/>
    <w:rsid w:val="005817AB"/>
    <w:rsid w:val="005839B3"/>
    <w:rsid w:val="00583B74"/>
    <w:rsid w:val="005844CA"/>
    <w:rsid w:val="00584DBD"/>
    <w:rsid w:val="00585ADF"/>
    <w:rsid w:val="00587D17"/>
    <w:rsid w:val="00590CF7"/>
    <w:rsid w:val="00594143"/>
    <w:rsid w:val="00595310"/>
    <w:rsid w:val="005A0437"/>
    <w:rsid w:val="005A0582"/>
    <w:rsid w:val="005A0BBF"/>
    <w:rsid w:val="005A1C69"/>
    <w:rsid w:val="005A2FA3"/>
    <w:rsid w:val="005A3188"/>
    <w:rsid w:val="005A55F8"/>
    <w:rsid w:val="005A56A1"/>
    <w:rsid w:val="005A7E22"/>
    <w:rsid w:val="005B0845"/>
    <w:rsid w:val="005B0E7E"/>
    <w:rsid w:val="005B120C"/>
    <w:rsid w:val="005B24E0"/>
    <w:rsid w:val="005B3329"/>
    <w:rsid w:val="005B3D2D"/>
    <w:rsid w:val="005B4E6F"/>
    <w:rsid w:val="005B50B0"/>
    <w:rsid w:val="005B648E"/>
    <w:rsid w:val="005C04B6"/>
    <w:rsid w:val="005C05F9"/>
    <w:rsid w:val="005C199C"/>
    <w:rsid w:val="005C5FC2"/>
    <w:rsid w:val="005C6CD7"/>
    <w:rsid w:val="005D0A20"/>
    <w:rsid w:val="005D0F3A"/>
    <w:rsid w:val="005D35AE"/>
    <w:rsid w:val="005D380C"/>
    <w:rsid w:val="005D3959"/>
    <w:rsid w:val="005D5016"/>
    <w:rsid w:val="005D5C53"/>
    <w:rsid w:val="005D605E"/>
    <w:rsid w:val="005E1786"/>
    <w:rsid w:val="005E1E96"/>
    <w:rsid w:val="005E26FA"/>
    <w:rsid w:val="005E2D12"/>
    <w:rsid w:val="005E2D3E"/>
    <w:rsid w:val="005E2F51"/>
    <w:rsid w:val="005E3DC0"/>
    <w:rsid w:val="005E424A"/>
    <w:rsid w:val="005E56DD"/>
    <w:rsid w:val="00600DAB"/>
    <w:rsid w:val="00603470"/>
    <w:rsid w:val="006034C9"/>
    <w:rsid w:val="00603758"/>
    <w:rsid w:val="0060535A"/>
    <w:rsid w:val="00610E6B"/>
    <w:rsid w:val="00611129"/>
    <w:rsid w:val="00612749"/>
    <w:rsid w:val="00614601"/>
    <w:rsid w:val="006150A4"/>
    <w:rsid w:val="00615611"/>
    <w:rsid w:val="006168E6"/>
    <w:rsid w:val="00616A6B"/>
    <w:rsid w:val="00616FE8"/>
    <w:rsid w:val="0061778F"/>
    <w:rsid w:val="00617CFB"/>
    <w:rsid w:val="00621F4A"/>
    <w:rsid w:val="00624837"/>
    <w:rsid w:val="00634112"/>
    <w:rsid w:val="00634542"/>
    <w:rsid w:val="00634920"/>
    <w:rsid w:val="00641778"/>
    <w:rsid w:val="00642E0A"/>
    <w:rsid w:val="006444B3"/>
    <w:rsid w:val="0064527C"/>
    <w:rsid w:val="00646086"/>
    <w:rsid w:val="00647D38"/>
    <w:rsid w:val="0065280A"/>
    <w:rsid w:val="006528EE"/>
    <w:rsid w:val="00652A4F"/>
    <w:rsid w:val="00653360"/>
    <w:rsid w:val="006579DF"/>
    <w:rsid w:val="006600F7"/>
    <w:rsid w:val="00660E3A"/>
    <w:rsid w:val="00661205"/>
    <w:rsid w:val="0066235C"/>
    <w:rsid w:val="0066350B"/>
    <w:rsid w:val="006667F7"/>
    <w:rsid w:val="00666F1C"/>
    <w:rsid w:val="006678E1"/>
    <w:rsid w:val="00670110"/>
    <w:rsid w:val="0067108C"/>
    <w:rsid w:val="00675591"/>
    <w:rsid w:val="0067661A"/>
    <w:rsid w:val="006805DD"/>
    <w:rsid w:val="006808D8"/>
    <w:rsid w:val="006809E9"/>
    <w:rsid w:val="00681B78"/>
    <w:rsid w:val="00683921"/>
    <w:rsid w:val="006849CD"/>
    <w:rsid w:val="00684E5F"/>
    <w:rsid w:val="00686B2B"/>
    <w:rsid w:val="006937FB"/>
    <w:rsid w:val="006A081D"/>
    <w:rsid w:val="006A0DE8"/>
    <w:rsid w:val="006A4BB9"/>
    <w:rsid w:val="006A7047"/>
    <w:rsid w:val="006A70A1"/>
    <w:rsid w:val="006A781D"/>
    <w:rsid w:val="006B30CA"/>
    <w:rsid w:val="006B594B"/>
    <w:rsid w:val="006B59F8"/>
    <w:rsid w:val="006B60F9"/>
    <w:rsid w:val="006B7365"/>
    <w:rsid w:val="006C1BEE"/>
    <w:rsid w:val="006C1D6E"/>
    <w:rsid w:val="006C1E1C"/>
    <w:rsid w:val="006C212E"/>
    <w:rsid w:val="006C4900"/>
    <w:rsid w:val="006D02D0"/>
    <w:rsid w:val="006D085A"/>
    <w:rsid w:val="006D3B2F"/>
    <w:rsid w:val="006D7903"/>
    <w:rsid w:val="006E1455"/>
    <w:rsid w:val="006E40BA"/>
    <w:rsid w:val="006E6615"/>
    <w:rsid w:val="006F1AC0"/>
    <w:rsid w:val="006F49C1"/>
    <w:rsid w:val="007001DD"/>
    <w:rsid w:val="00701095"/>
    <w:rsid w:val="007045D1"/>
    <w:rsid w:val="00705008"/>
    <w:rsid w:val="00705962"/>
    <w:rsid w:val="00710C9A"/>
    <w:rsid w:val="00711226"/>
    <w:rsid w:val="00716395"/>
    <w:rsid w:val="00717309"/>
    <w:rsid w:val="007178F4"/>
    <w:rsid w:val="0072014C"/>
    <w:rsid w:val="007203D6"/>
    <w:rsid w:val="0072140D"/>
    <w:rsid w:val="00722C6B"/>
    <w:rsid w:val="00724F99"/>
    <w:rsid w:val="0072591A"/>
    <w:rsid w:val="00727426"/>
    <w:rsid w:val="007275C9"/>
    <w:rsid w:val="007314D5"/>
    <w:rsid w:val="007337E3"/>
    <w:rsid w:val="00734AE4"/>
    <w:rsid w:val="00740F25"/>
    <w:rsid w:val="0074116F"/>
    <w:rsid w:val="00741B6D"/>
    <w:rsid w:val="00741B8A"/>
    <w:rsid w:val="00742D32"/>
    <w:rsid w:val="00742EF7"/>
    <w:rsid w:val="0074302D"/>
    <w:rsid w:val="00750F4C"/>
    <w:rsid w:val="00751231"/>
    <w:rsid w:val="007549F6"/>
    <w:rsid w:val="00755FF6"/>
    <w:rsid w:val="00756CE1"/>
    <w:rsid w:val="00756F06"/>
    <w:rsid w:val="00762E77"/>
    <w:rsid w:val="00764C8A"/>
    <w:rsid w:val="007676DC"/>
    <w:rsid w:val="00767A00"/>
    <w:rsid w:val="00767A7A"/>
    <w:rsid w:val="00774877"/>
    <w:rsid w:val="00775E47"/>
    <w:rsid w:val="007763F8"/>
    <w:rsid w:val="0078103E"/>
    <w:rsid w:val="0078114C"/>
    <w:rsid w:val="00781374"/>
    <w:rsid w:val="0078226A"/>
    <w:rsid w:val="00786028"/>
    <w:rsid w:val="00786AD2"/>
    <w:rsid w:val="007870AB"/>
    <w:rsid w:val="00787568"/>
    <w:rsid w:val="00790823"/>
    <w:rsid w:val="007911C4"/>
    <w:rsid w:val="007917BC"/>
    <w:rsid w:val="0079212B"/>
    <w:rsid w:val="00792203"/>
    <w:rsid w:val="00794446"/>
    <w:rsid w:val="0079599B"/>
    <w:rsid w:val="00795E31"/>
    <w:rsid w:val="00796AE1"/>
    <w:rsid w:val="007971DB"/>
    <w:rsid w:val="007A2E47"/>
    <w:rsid w:val="007A3174"/>
    <w:rsid w:val="007A7285"/>
    <w:rsid w:val="007A7622"/>
    <w:rsid w:val="007B0009"/>
    <w:rsid w:val="007B265A"/>
    <w:rsid w:val="007B3C64"/>
    <w:rsid w:val="007B58A9"/>
    <w:rsid w:val="007B673C"/>
    <w:rsid w:val="007B6B6B"/>
    <w:rsid w:val="007B7F98"/>
    <w:rsid w:val="007C4E02"/>
    <w:rsid w:val="007D0C95"/>
    <w:rsid w:val="007D200D"/>
    <w:rsid w:val="007D32DC"/>
    <w:rsid w:val="007D3792"/>
    <w:rsid w:val="007D472F"/>
    <w:rsid w:val="007D4C1F"/>
    <w:rsid w:val="007E09E4"/>
    <w:rsid w:val="007E0F99"/>
    <w:rsid w:val="007E26A8"/>
    <w:rsid w:val="007E3E95"/>
    <w:rsid w:val="007E794E"/>
    <w:rsid w:val="007F04E7"/>
    <w:rsid w:val="007F092C"/>
    <w:rsid w:val="007F11CB"/>
    <w:rsid w:val="007F34C9"/>
    <w:rsid w:val="007F4ABB"/>
    <w:rsid w:val="007F5819"/>
    <w:rsid w:val="007F5E52"/>
    <w:rsid w:val="007F6D4E"/>
    <w:rsid w:val="007F6F00"/>
    <w:rsid w:val="008010EE"/>
    <w:rsid w:val="0080135E"/>
    <w:rsid w:val="00802F22"/>
    <w:rsid w:val="00803B3C"/>
    <w:rsid w:val="00804051"/>
    <w:rsid w:val="00804ED1"/>
    <w:rsid w:val="00805F5D"/>
    <w:rsid w:val="0081191E"/>
    <w:rsid w:val="0081324F"/>
    <w:rsid w:val="00813295"/>
    <w:rsid w:val="00813F65"/>
    <w:rsid w:val="00815098"/>
    <w:rsid w:val="00815258"/>
    <w:rsid w:val="00815E5F"/>
    <w:rsid w:val="00817C6A"/>
    <w:rsid w:val="00820306"/>
    <w:rsid w:val="008229D8"/>
    <w:rsid w:val="008229DE"/>
    <w:rsid w:val="00822B22"/>
    <w:rsid w:val="00824AA2"/>
    <w:rsid w:val="00825859"/>
    <w:rsid w:val="00825B8F"/>
    <w:rsid w:val="0083180C"/>
    <w:rsid w:val="00831F4A"/>
    <w:rsid w:val="008328B5"/>
    <w:rsid w:val="008367B1"/>
    <w:rsid w:val="00836D97"/>
    <w:rsid w:val="0084024E"/>
    <w:rsid w:val="008426C4"/>
    <w:rsid w:val="008442D1"/>
    <w:rsid w:val="008447BE"/>
    <w:rsid w:val="00844BA9"/>
    <w:rsid w:val="00844D4B"/>
    <w:rsid w:val="00845F1A"/>
    <w:rsid w:val="00847DA7"/>
    <w:rsid w:val="00850414"/>
    <w:rsid w:val="008518A7"/>
    <w:rsid w:val="00852861"/>
    <w:rsid w:val="008553C9"/>
    <w:rsid w:val="008554B2"/>
    <w:rsid w:val="008554D7"/>
    <w:rsid w:val="008615A8"/>
    <w:rsid w:val="0086163E"/>
    <w:rsid w:val="00862403"/>
    <w:rsid w:val="00865811"/>
    <w:rsid w:val="00865FCD"/>
    <w:rsid w:val="00866308"/>
    <w:rsid w:val="00866E4B"/>
    <w:rsid w:val="00867036"/>
    <w:rsid w:val="008709AA"/>
    <w:rsid w:val="00870C5B"/>
    <w:rsid w:val="00871B7C"/>
    <w:rsid w:val="0087202B"/>
    <w:rsid w:val="00872A66"/>
    <w:rsid w:val="00873047"/>
    <w:rsid w:val="0087318F"/>
    <w:rsid w:val="00874E68"/>
    <w:rsid w:val="00877CD3"/>
    <w:rsid w:val="00880755"/>
    <w:rsid w:val="00880BA0"/>
    <w:rsid w:val="0088165B"/>
    <w:rsid w:val="00885597"/>
    <w:rsid w:val="00885D10"/>
    <w:rsid w:val="00886C13"/>
    <w:rsid w:val="00887C8D"/>
    <w:rsid w:val="00893288"/>
    <w:rsid w:val="00896472"/>
    <w:rsid w:val="008A31FA"/>
    <w:rsid w:val="008A3609"/>
    <w:rsid w:val="008A5D43"/>
    <w:rsid w:val="008B0381"/>
    <w:rsid w:val="008B04D2"/>
    <w:rsid w:val="008B1286"/>
    <w:rsid w:val="008B136C"/>
    <w:rsid w:val="008B17A0"/>
    <w:rsid w:val="008B1C06"/>
    <w:rsid w:val="008B1D39"/>
    <w:rsid w:val="008B1FCF"/>
    <w:rsid w:val="008B206D"/>
    <w:rsid w:val="008B2F42"/>
    <w:rsid w:val="008B2F5C"/>
    <w:rsid w:val="008B5586"/>
    <w:rsid w:val="008B6391"/>
    <w:rsid w:val="008B7122"/>
    <w:rsid w:val="008B7297"/>
    <w:rsid w:val="008B7A26"/>
    <w:rsid w:val="008C06FA"/>
    <w:rsid w:val="008C226B"/>
    <w:rsid w:val="008C39D5"/>
    <w:rsid w:val="008C455F"/>
    <w:rsid w:val="008C757D"/>
    <w:rsid w:val="008D1193"/>
    <w:rsid w:val="008D2FF3"/>
    <w:rsid w:val="008D3428"/>
    <w:rsid w:val="008D3893"/>
    <w:rsid w:val="008D3FBA"/>
    <w:rsid w:val="008D6425"/>
    <w:rsid w:val="008E02A4"/>
    <w:rsid w:val="008E1707"/>
    <w:rsid w:val="008E22F1"/>
    <w:rsid w:val="008E2484"/>
    <w:rsid w:val="008E392D"/>
    <w:rsid w:val="008E40E2"/>
    <w:rsid w:val="008E4199"/>
    <w:rsid w:val="008E7BDE"/>
    <w:rsid w:val="008F0051"/>
    <w:rsid w:val="008F47B1"/>
    <w:rsid w:val="008F51ED"/>
    <w:rsid w:val="008F68B4"/>
    <w:rsid w:val="008F6C43"/>
    <w:rsid w:val="009002D8"/>
    <w:rsid w:val="00901DD4"/>
    <w:rsid w:val="009022EF"/>
    <w:rsid w:val="0090275A"/>
    <w:rsid w:val="00902B99"/>
    <w:rsid w:val="009034E2"/>
    <w:rsid w:val="00903DE3"/>
    <w:rsid w:val="00905DC9"/>
    <w:rsid w:val="0091066E"/>
    <w:rsid w:val="00912039"/>
    <w:rsid w:val="00912D9D"/>
    <w:rsid w:val="00912EB3"/>
    <w:rsid w:val="009148FD"/>
    <w:rsid w:val="00916D4E"/>
    <w:rsid w:val="00920823"/>
    <w:rsid w:val="009218B3"/>
    <w:rsid w:val="00921F5D"/>
    <w:rsid w:val="00923113"/>
    <w:rsid w:val="00925561"/>
    <w:rsid w:val="00925E16"/>
    <w:rsid w:val="009306F6"/>
    <w:rsid w:val="00933C8F"/>
    <w:rsid w:val="00933F52"/>
    <w:rsid w:val="0093484E"/>
    <w:rsid w:val="00934A9E"/>
    <w:rsid w:val="00934C62"/>
    <w:rsid w:val="0093500C"/>
    <w:rsid w:val="009377E1"/>
    <w:rsid w:val="00937ADE"/>
    <w:rsid w:val="009404B5"/>
    <w:rsid w:val="00940887"/>
    <w:rsid w:val="00943495"/>
    <w:rsid w:val="00944EBE"/>
    <w:rsid w:val="00945DCC"/>
    <w:rsid w:val="0094747B"/>
    <w:rsid w:val="0094756B"/>
    <w:rsid w:val="0094757D"/>
    <w:rsid w:val="00947F9D"/>
    <w:rsid w:val="0095147D"/>
    <w:rsid w:val="009530E9"/>
    <w:rsid w:val="00953C84"/>
    <w:rsid w:val="0095591F"/>
    <w:rsid w:val="00960197"/>
    <w:rsid w:val="00960FC4"/>
    <w:rsid w:val="00961C81"/>
    <w:rsid w:val="00961D59"/>
    <w:rsid w:val="00962243"/>
    <w:rsid w:val="00962686"/>
    <w:rsid w:val="00963D58"/>
    <w:rsid w:val="00964ADD"/>
    <w:rsid w:val="00964D16"/>
    <w:rsid w:val="009657D8"/>
    <w:rsid w:val="009713CC"/>
    <w:rsid w:val="00973238"/>
    <w:rsid w:val="009753A5"/>
    <w:rsid w:val="00975C5A"/>
    <w:rsid w:val="00980D7F"/>
    <w:rsid w:val="00983717"/>
    <w:rsid w:val="0098424F"/>
    <w:rsid w:val="0098634E"/>
    <w:rsid w:val="0098780F"/>
    <w:rsid w:val="00993968"/>
    <w:rsid w:val="00993C28"/>
    <w:rsid w:val="00993E83"/>
    <w:rsid w:val="00994DE2"/>
    <w:rsid w:val="00994FA2"/>
    <w:rsid w:val="0099641B"/>
    <w:rsid w:val="00997FC8"/>
    <w:rsid w:val="009A1ADA"/>
    <w:rsid w:val="009A2E44"/>
    <w:rsid w:val="009A39B4"/>
    <w:rsid w:val="009A5542"/>
    <w:rsid w:val="009A6038"/>
    <w:rsid w:val="009A6D4F"/>
    <w:rsid w:val="009B0AC3"/>
    <w:rsid w:val="009B0CFB"/>
    <w:rsid w:val="009B1573"/>
    <w:rsid w:val="009B2241"/>
    <w:rsid w:val="009B3411"/>
    <w:rsid w:val="009B47C5"/>
    <w:rsid w:val="009C01D8"/>
    <w:rsid w:val="009C1E39"/>
    <w:rsid w:val="009C3B32"/>
    <w:rsid w:val="009C4A3C"/>
    <w:rsid w:val="009C65A6"/>
    <w:rsid w:val="009C6C8A"/>
    <w:rsid w:val="009C6F6C"/>
    <w:rsid w:val="009D1818"/>
    <w:rsid w:val="009D2346"/>
    <w:rsid w:val="009D32E4"/>
    <w:rsid w:val="009D3D64"/>
    <w:rsid w:val="009D67D2"/>
    <w:rsid w:val="009D7BFA"/>
    <w:rsid w:val="009D7E0C"/>
    <w:rsid w:val="009E11AD"/>
    <w:rsid w:val="009E50A5"/>
    <w:rsid w:val="009E533D"/>
    <w:rsid w:val="009E5872"/>
    <w:rsid w:val="009E695A"/>
    <w:rsid w:val="009E773A"/>
    <w:rsid w:val="009E7DAA"/>
    <w:rsid w:val="009F3C72"/>
    <w:rsid w:val="009F4250"/>
    <w:rsid w:val="009F456D"/>
    <w:rsid w:val="009F475B"/>
    <w:rsid w:val="00A00FB1"/>
    <w:rsid w:val="00A01E61"/>
    <w:rsid w:val="00A02A87"/>
    <w:rsid w:val="00A02FC9"/>
    <w:rsid w:val="00A03FEA"/>
    <w:rsid w:val="00A07CC1"/>
    <w:rsid w:val="00A07F37"/>
    <w:rsid w:val="00A1068F"/>
    <w:rsid w:val="00A11B89"/>
    <w:rsid w:val="00A13DAC"/>
    <w:rsid w:val="00A153AE"/>
    <w:rsid w:val="00A15D6D"/>
    <w:rsid w:val="00A20AEA"/>
    <w:rsid w:val="00A25C30"/>
    <w:rsid w:val="00A266FC"/>
    <w:rsid w:val="00A26A68"/>
    <w:rsid w:val="00A326A8"/>
    <w:rsid w:val="00A33E4D"/>
    <w:rsid w:val="00A3469C"/>
    <w:rsid w:val="00A3472A"/>
    <w:rsid w:val="00A34DD9"/>
    <w:rsid w:val="00A353B6"/>
    <w:rsid w:val="00A41C12"/>
    <w:rsid w:val="00A427D6"/>
    <w:rsid w:val="00A4504B"/>
    <w:rsid w:val="00A4700A"/>
    <w:rsid w:val="00A511B7"/>
    <w:rsid w:val="00A519F3"/>
    <w:rsid w:val="00A55F7B"/>
    <w:rsid w:val="00A564CC"/>
    <w:rsid w:val="00A56EBF"/>
    <w:rsid w:val="00A57A0C"/>
    <w:rsid w:val="00A6270F"/>
    <w:rsid w:val="00A62A25"/>
    <w:rsid w:val="00A64799"/>
    <w:rsid w:val="00A64C2E"/>
    <w:rsid w:val="00A6721A"/>
    <w:rsid w:val="00A6787E"/>
    <w:rsid w:val="00A704AB"/>
    <w:rsid w:val="00A72F67"/>
    <w:rsid w:val="00A742D7"/>
    <w:rsid w:val="00A74F8C"/>
    <w:rsid w:val="00A7696F"/>
    <w:rsid w:val="00A80C72"/>
    <w:rsid w:val="00A82FE1"/>
    <w:rsid w:val="00A849D3"/>
    <w:rsid w:val="00A85E28"/>
    <w:rsid w:val="00A869D0"/>
    <w:rsid w:val="00A87D21"/>
    <w:rsid w:val="00A924CC"/>
    <w:rsid w:val="00A967D0"/>
    <w:rsid w:val="00A97148"/>
    <w:rsid w:val="00A977BE"/>
    <w:rsid w:val="00A97BAB"/>
    <w:rsid w:val="00A97F1D"/>
    <w:rsid w:val="00AA111E"/>
    <w:rsid w:val="00AA40E8"/>
    <w:rsid w:val="00AA6CE1"/>
    <w:rsid w:val="00AA6D3D"/>
    <w:rsid w:val="00AB334C"/>
    <w:rsid w:val="00AB3D15"/>
    <w:rsid w:val="00AB49DD"/>
    <w:rsid w:val="00AB57D0"/>
    <w:rsid w:val="00AC08ED"/>
    <w:rsid w:val="00AC0A2B"/>
    <w:rsid w:val="00AC0DB1"/>
    <w:rsid w:val="00AC103A"/>
    <w:rsid w:val="00AC11C6"/>
    <w:rsid w:val="00AC200A"/>
    <w:rsid w:val="00AC4E0D"/>
    <w:rsid w:val="00AC4E12"/>
    <w:rsid w:val="00AC4E8C"/>
    <w:rsid w:val="00AC7BD4"/>
    <w:rsid w:val="00AD51BB"/>
    <w:rsid w:val="00AD6D96"/>
    <w:rsid w:val="00AD7E37"/>
    <w:rsid w:val="00AE0BC0"/>
    <w:rsid w:val="00AE2646"/>
    <w:rsid w:val="00AE633E"/>
    <w:rsid w:val="00AE655D"/>
    <w:rsid w:val="00AF02DE"/>
    <w:rsid w:val="00AF0B14"/>
    <w:rsid w:val="00AF3A58"/>
    <w:rsid w:val="00AF4730"/>
    <w:rsid w:val="00AF7A30"/>
    <w:rsid w:val="00AF7B18"/>
    <w:rsid w:val="00AF7DFD"/>
    <w:rsid w:val="00B00907"/>
    <w:rsid w:val="00B01CD9"/>
    <w:rsid w:val="00B04303"/>
    <w:rsid w:val="00B06B2D"/>
    <w:rsid w:val="00B06F73"/>
    <w:rsid w:val="00B10D36"/>
    <w:rsid w:val="00B10DE9"/>
    <w:rsid w:val="00B10F61"/>
    <w:rsid w:val="00B11476"/>
    <w:rsid w:val="00B117A6"/>
    <w:rsid w:val="00B129B6"/>
    <w:rsid w:val="00B133A3"/>
    <w:rsid w:val="00B2029B"/>
    <w:rsid w:val="00B210D0"/>
    <w:rsid w:val="00B211AB"/>
    <w:rsid w:val="00B2138E"/>
    <w:rsid w:val="00B22ED2"/>
    <w:rsid w:val="00B2544C"/>
    <w:rsid w:val="00B25996"/>
    <w:rsid w:val="00B32E5F"/>
    <w:rsid w:val="00B33CCA"/>
    <w:rsid w:val="00B35583"/>
    <w:rsid w:val="00B3654E"/>
    <w:rsid w:val="00B36847"/>
    <w:rsid w:val="00B40437"/>
    <w:rsid w:val="00B40786"/>
    <w:rsid w:val="00B42743"/>
    <w:rsid w:val="00B42F8A"/>
    <w:rsid w:val="00B42FC2"/>
    <w:rsid w:val="00B4388C"/>
    <w:rsid w:val="00B47673"/>
    <w:rsid w:val="00B508E3"/>
    <w:rsid w:val="00B50E2B"/>
    <w:rsid w:val="00B52111"/>
    <w:rsid w:val="00B53313"/>
    <w:rsid w:val="00B53CA3"/>
    <w:rsid w:val="00B55BFE"/>
    <w:rsid w:val="00B56537"/>
    <w:rsid w:val="00B56980"/>
    <w:rsid w:val="00B56DCA"/>
    <w:rsid w:val="00B57A1D"/>
    <w:rsid w:val="00B607AE"/>
    <w:rsid w:val="00B641EF"/>
    <w:rsid w:val="00B65FBD"/>
    <w:rsid w:val="00B66F03"/>
    <w:rsid w:val="00B7201C"/>
    <w:rsid w:val="00B72264"/>
    <w:rsid w:val="00B73FC2"/>
    <w:rsid w:val="00B74A08"/>
    <w:rsid w:val="00B74CA5"/>
    <w:rsid w:val="00B77B13"/>
    <w:rsid w:val="00B8036F"/>
    <w:rsid w:val="00B812C2"/>
    <w:rsid w:val="00B82730"/>
    <w:rsid w:val="00B851FB"/>
    <w:rsid w:val="00B85BC2"/>
    <w:rsid w:val="00B863E3"/>
    <w:rsid w:val="00B87F18"/>
    <w:rsid w:val="00B90C0C"/>
    <w:rsid w:val="00B90F64"/>
    <w:rsid w:val="00B9124D"/>
    <w:rsid w:val="00B93491"/>
    <w:rsid w:val="00B9552F"/>
    <w:rsid w:val="00B9653D"/>
    <w:rsid w:val="00BA0A93"/>
    <w:rsid w:val="00BA1D1F"/>
    <w:rsid w:val="00BA249B"/>
    <w:rsid w:val="00BA43FD"/>
    <w:rsid w:val="00BA4D72"/>
    <w:rsid w:val="00BA65AE"/>
    <w:rsid w:val="00BA753C"/>
    <w:rsid w:val="00BB0DFF"/>
    <w:rsid w:val="00BB118B"/>
    <w:rsid w:val="00BB2E9C"/>
    <w:rsid w:val="00BB514B"/>
    <w:rsid w:val="00BB5BB9"/>
    <w:rsid w:val="00BB6B0F"/>
    <w:rsid w:val="00BB7809"/>
    <w:rsid w:val="00BC4813"/>
    <w:rsid w:val="00BC4888"/>
    <w:rsid w:val="00BC75D4"/>
    <w:rsid w:val="00BC7D78"/>
    <w:rsid w:val="00BC7DB5"/>
    <w:rsid w:val="00BD209B"/>
    <w:rsid w:val="00BD3AFA"/>
    <w:rsid w:val="00BD62EA"/>
    <w:rsid w:val="00BD66A9"/>
    <w:rsid w:val="00BD7272"/>
    <w:rsid w:val="00BD7E67"/>
    <w:rsid w:val="00BE0604"/>
    <w:rsid w:val="00BE09BC"/>
    <w:rsid w:val="00BE1136"/>
    <w:rsid w:val="00BE75E4"/>
    <w:rsid w:val="00BF07D2"/>
    <w:rsid w:val="00BF12C8"/>
    <w:rsid w:val="00BF1DD4"/>
    <w:rsid w:val="00BF213A"/>
    <w:rsid w:val="00BF23F6"/>
    <w:rsid w:val="00BF447A"/>
    <w:rsid w:val="00BF57FB"/>
    <w:rsid w:val="00BF588D"/>
    <w:rsid w:val="00BF68DF"/>
    <w:rsid w:val="00BF6A31"/>
    <w:rsid w:val="00BF6AE2"/>
    <w:rsid w:val="00BF767D"/>
    <w:rsid w:val="00C01C6C"/>
    <w:rsid w:val="00C039DC"/>
    <w:rsid w:val="00C0450D"/>
    <w:rsid w:val="00C0461D"/>
    <w:rsid w:val="00C072FC"/>
    <w:rsid w:val="00C117B9"/>
    <w:rsid w:val="00C1358F"/>
    <w:rsid w:val="00C15343"/>
    <w:rsid w:val="00C16098"/>
    <w:rsid w:val="00C1644D"/>
    <w:rsid w:val="00C17630"/>
    <w:rsid w:val="00C20C9C"/>
    <w:rsid w:val="00C21AA6"/>
    <w:rsid w:val="00C2338C"/>
    <w:rsid w:val="00C23CCA"/>
    <w:rsid w:val="00C26529"/>
    <w:rsid w:val="00C26E20"/>
    <w:rsid w:val="00C27D70"/>
    <w:rsid w:val="00C30ECB"/>
    <w:rsid w:val="00C350CB"/>
    <w:rsid w:val="00C35867"/>
    <w:rsid w:val="00C3623D"/>
    <w:rsid w:val="00C3770B"/>
    <w:rsid w:val="00C41CE7"/>
    <w:rsid w:val="00C4553D"/>
    <w:rsid w:val="00C50270"/>
    <w:rsid w:val="00C50E06"/>
    <w:rsid w:val="00C539C2"/>
    <w:rsid w:val="00C53AE6"/>
    <w:rsid w:val="00C5500D"/>
    <w:rsid w:val="00C55558"/>
    <w:rsid w:val="00C6624E"/>
    <w:rsid w:val="00C71A96"/>
    <w:rsid w:val="00C7442A"/>
    <w:rsid w:val="00C76D34"/>
    <w:rsid w:val="00C80805"/>
    <w:rsid w:val="00C80AC5"/>
    <w:rsid w:val="00C81EA9"/>
    <w:rsid w:val="00C85F36"/>
    <w:rsid w:val="00C86F04"/>
    <w:rsid w:val="00C87D9C"/>
    <w:rsid w:val="00C92893"/>
    <w:rsid w:val="00C94288"/>
    <w:rsid w:val="00C947EC"/>
    <w:rsid w:val="00C94DC5"/>
    <w:rsid w:val="00C96D9D"/>
    <w:rsid w:val="00CA3052"/>
    <w:rsid w:val="00CA3FE1"/>
    <w:rsid w:val="00CA5E98"/>
    <w:rsid w:val="00CA5FD2"/>
    <w:rsid w:val="00CA6571"/>
    <w:rsid w:val="00CA6D4C"/>
    <w:rsid w:val="00CB01D4"/>
    <w:rsid w:val="00CB2797"/>
    <w:rsid w:val="00CB539A"/>
    <w:rsid w:val="00CB7929"/>
    <w:rsid w:val="00CB7A97"/>
    <w:rsid w:val="00CC06CD"/>
    <w:rsid w:val="00CC1970"/>
    <w:rsid w:val="00CC346C"/>
    <w:rsid w:val="00CC786E"/>
    <w:rsid w:val="00CD3E06"/>
    <w:rsid w:val="00CD4578"/>
    <w:rsid w:val="00CD48A1"/>
    <w:rsid w:val="00CD4C50"/>
    <w:rsid w:val="00CD7654"/>
    <w:rsid w:val="00CD7CE4"/>
    <w:rsid w:val="00CE0654"/>
    <w:rsid w:val="00CE18C1"/>
    <w:rsid w:val="00CE1F49"/>
    <w:rsid w:val="00CE527F"/>
    <w:rsid w:val="00CE7B32"/>
    <w:rsid w:val="00CF00DB"/>
    <w:rsid w:val="00CF372F"/>
    <w:rsid w:val="00CF699F"/>
    <w:rsid w:val="00CF6E33"/>
    <w:rsid w:val="00CF6F2A"/>
    <w:rsid w:val="00CF73ED"/>
    <w:rsid w:val="00D0147F"/>
    <w:rsid w:val="00D01563"/>
    <w:rsid w:val="00D01B2C"/>
    <w:rsid w:val="00D02F78"/>
    <w:rsid w:val="00D03199"/>
    <w:rsid w:val="00D04153"/>
    <w:rsid w:val="00D044E6"/>
    <w:rsid w:val="00D05375"/>
    <w:rsid w:val="00D06985"/>
    <w:rsid w:val="00D10598"/>
    <w:rsid w:val="00D11BA6"/>
    <w:rsid w:val="00D13037"/>
    <w:rsid w:val="00D130A1"/>
    <w:rsid w:val="00D1327D"/>
    <w:rsid w:val="00D14F98"/>
    <w:rsid w:val="00D21936"/>
    <w:rsid w:val="00D24253"/>
    <w:rsid w:val="00D25267"/>
    <w:rsid w:val="00D269B0"/>
    <w:rsid w:val="00D2703F"/>
    <w:rsid w:val="00D27099"/>
    <w:rsid w:val="00D2769F"/>
    <w:rsid w:val="00D30D42"/>
    <w:rsid w:val="00D30D89"/>
    <w:rsid w:val="00D31D0B"/>
    <w:rsid w:val="00D3446C"/>
    <w:rsid w:val="00D3756A"/>
    <w:rsid w:val="00D37BB0"/>
    <w:rsid w:val="00D414FC"/>
    <w:rsid w:val="00D450EE"/>
    <w:rsid w:val="00D46488"/>
    <w:rsid w:val="00D46732"/>
    <w:rsid w:val="00D516E6"/>
    <w:rsid w:val="00D52021"/>
    <w:rsid w:val="00D52445"/>
    <w:rsid w:val="00D524C4"/>
    <w:rsid w:val="00D53E07"/>
    <w:rsid w:val="00D54259"/>
    <w:rsid w:val="00D54501"/>
    <w:rsid w:val="00D54698"/>
    <w:rsid w:val="00D559C9"/>
    <w:rsid w:val="00D56CF0"/>
    <w:rsid w:val="00D635CD"/>
    <w:rsid w:val="00D645AC"/>
    <w:rsid w:val="00D67B38"/>
    <w:rsid w:val="00D724B5"/>
    <w:rsid w:val="00D73054"/>
    <w:rsid w:val="00D730C7"/>
    <w:rsid w:val="00D73A2C"/>
    <w:rsid w:val="00D73B03"/>
    <w:rsid w:val="00D76B7E"/>
    <w:rsid w:val="00D800B3"/>
    <w:rsid w:val="00D80905"/>
    <w:rsid w:val="00D830F9"/>
    <w:rsid w:val="00D845D3"/>
    <w:rsid w:val="00D85F4E"/>
    <w:rsid w:val="00D86A10"/>
    <w:rsid w:val="00D874C5"/>
    <w:rsid w:val="00D87920"/>
    <w:rsid w:val="00D87B77"/>
    <w:rsid w:val="00D87C9C"/>
    <w:rsid w:val="00D92C92"/>
    <w:rsid w:val="00D9620F"/>
    <w:rsid w:val="00D963AE"/>
    <w:rsid w:val="00D96CD8"/>
    <w:rsid w:val="00D974D5"/>
    <w:rsid w:val="00D9793F"/>
    <w:rsid w:val="00DA01F6"/>
    <w:rsid w:val="00DA0251"/>
    <w:rsid w:val="00DA031B"/>
    <w:rsid w:val="00DA1955"/>
    <w:rsid w:val="00DA4AC9"/>
    <w:rsid w:val="00DA5589"/>
    <w:rsid w:val="00DA5947"/>
    <w:rsid w:val="00DA6D30"/>
    <w:rsid w:val="00DB01DB"/>
    <w:rsid w:val="00DB3681"/>
    <w:rsid w:val="00DB388C"/>
    <w:rsid w:val="00DB3891"/>
    <w:rsid w:val="00DC1676"/>
    <w:rsid w:val="00DC1AD3"/>
    <w:rsid w:val="00DC2841"/>
    <w:rsid w:val="00DC2FCA"/>
    <w:rsid w:val="00DC4BE8"/>
    <w:rsid w:val="00DC591B"/>
    <w:rsid w:val="00DC75B7"/>
    <w:rsid w:val="00DD21C3"/>
    <w:rsid w:val="00DD2372"/>
    <w:rsid w:val="00DD2CE8"/>
    <w:rsid w:val="00DD2D54"/>
    <w:rsid w:val="00DD3421"/>
    <w:rsid w:val="00DD3BE7"/>
    <w:rsid w:val="00DD4D61"/>
    <w:rsid w:val="00DD65F3"/>
    <w:rsid w:val="00DD761F"/>
    <w:rsid w:val="00DE17C9"/>
    <w:rsid w:val="00DE2F1B"/>
    <w:rsid w:val="00DE34C4"/>
    <w:rsid w:val="00DE4015"/>
    <w:rsid w:val="00DE725D"/>
    <w:rsid w:val="00DE7344"/>
    <w:rsid w:val="00DF0D84"/>
    <w:rsid w:val="00DF13D4"/>
    <w:rsid w:val="00DF1C3A"/>
    <w:rsid w:val="00DF22BF"/>
    <w:rsid w:val="00DF22C1"/>
    <w:rsid w:val="00DF27E9"/>
    <w:rsid w:val="00DF420C"/>
    <w:rsid w:val="00E00347"/>
    <w:rsid w:val="00E020D2"/>
    <w:rsid w:val="00E021F1"/>
    <w:rsid w:val="00E0269A"/>
    <w:rsid w:val="00E0322C"/>
    <w:rsid w:val="00E04219"/>
    <w:rsid w:val="00E0477C"/>
    <w:rsid w:val="00E04C15"/>
    <w:rsid w:val="00E05B46"/>
    <w:rsid w:val="00E110FC"/>
    <w:rsid w:val="00E11CA4"/>
    <w:rsid w:val="00E124B2"/>
    <w:rsid w:val="00E13BF3"/>
    <w:rsid w:val="00E14ACE"/>
    <w:rsid w:val="00E1635D"/>
    <w:rsid w:val="00E206B2"/>
    <w:rsid w:val="00E27752"/>
    <w:rsid w:val="00E31F6C"/>
    <w:rsid w:val="00E34E14"/>
    <w:rsid w:val="00E35AE2"/>
    <w:rsid w:val="00E36638"/>
    <w:rsid w:val="00E37D01"/>
    <w:rsid w:val="00E418F9"/>
    <w:rsid w:val="00E42D11"/>
    <w:rsid w:val="00E43790"/>
    <w:rsid w:val="00E44E38"/>
    <w:rsid w:val="00E46D7F"/>
    <w:rsid w:val="00E5012E"/>
    <w:rsid w:val="00E509BC"/>
    <w:rsid w:val="00E51934"/>
    <w:rsid w:val="00E5455C"/>
    <w:rsid w:val="00E55312"/>
    <w:rsid w:val="00E56E29"/>
    <w:rsid w:val="00E56FF7"/>
    <w:rsid w:val="00E57DAC"/>
    <w:rsid w:val="00E57F24"/>
    <w:rsid w:val="00E625D2"/>
    <w:rsid w:val="00E63E10"/>
    <w:rsid w:val="00E64670"/>
    <w:rsid w:val="00E64A9E"/>
    <w:rsid w:val="00E64F9B"/>
    <w:rsid w:val="00E71A79"/>
    <w:rsid w:val="00E72231"/>
    <w:rsid w:val="00E756DD"/>
    <w:rsid w:val="00E76383"/>
    <w:rsid w:val="00E77281"/>
    <w:rsid w:val="00E77EF3"/>
    <w:rsid w:val="00E8281C"/>
    <w:rsid w:val="00E84A6F"/>
    <w:rsid w:val="00E87241"/>
    <w:rsid w:val="00E917B9"/>
    <w:rsid w:val="00E943B5"/>
    <w:rsid w:val="00E948A6"/>
    <w:rsid w:val="00E96197"/>
    <w:rsid w:val="00E96561"/>
    <w:rsid w:val="00E9698E"/>
    <w:rsid w:val="00E97BA3"/>
    <w:rsid w:val="00EA276E"/>
    <w:rsid w:val="00EA62E6"/>
    <w:rsid w:val="00EB0890"/>
    <w:rsid w:val="00EB2148"/>
    <w:rsid w:val="00EB2638"/>
    <w:rsid w:val="00EB3869"/>
    <w:rsid w:val="00EB4ED7"/>
    <w:rsid w:val="00EB4F26"/>
    <w:rsid w:val="00EB53AA"/>
    <w:rsid w:val="00EB6691"/>
    <w:rsid w:val="00EB69A0"/>
    <w:rsid w:val="00EB728F"/>
    <w:rsid w:val="00EB75AF"/>
    <w:rsid w:val="00EC14AC"/>
    <w:rsid w:val="00EC291B"/>
    <w:rsid w:val="00EC2DA6"/>
    <w:rsid w:val="00EC36D5"/>
    <w:rsid w:val="00EC3C87"/>
    <w:rsid w:val="00EC5D0A"/>
    <w:rsid w:val="00EC78CB"/>
    <w:rsid w:val="00ED2661"/>
    <w:rsid w:val="00ED2DB0"/>
    <w:rsid w:val="00ED303C"/>
    <w:rsid w:val="00ED6ACB"/>
    <w:rsid w:val="00ED735C"/>
    <w:rsid w:val="00EE0A38"/>
    <w:rsid w:val="00EE1300"/>
    <w:rsid w:val="00EE219F"/>
    <w:rsid w:val="00EE4574"/>
    <w:rsid w:val="00EE7538"/>
    <w:rsid w:val="00EF0A5B"/>
    <w:rsid w:val="00EF28F5"/>
    <w:rsid w:val="00EF42D4"/>
    <w:rsid w:val="00EF4422"/>
    <w:rsid w:val="00F0027B"/>
    <w:rsid w:val="00F01EF3"/>
    <w:rsid w:val="00F01F93"/>
    <w:rsid w:val="00F0224B"/>
    <w:rsid w:val="00F04F57"/>
    <w:rsid w:val="00F0586A"/>
    <w:rsid w:val="00F11BE1"/>
    <w:rsid w:val="00F11D4F"/>
    <w:rsid w:val="00F11EE0"/>
    <w:rsid w:val="00F11F24"/>
    <w:rsid w:val="00F12B86"/>
    <w:rsid w:val="00F1341D"/>
    <w:rsid w:val="00F151C0"/>
    <w:rsid w:val="00F16920"/>
    <w:rsid w:val="00F16E70"/>
    <w:rsid w:val="00F17414"/>
    <w:rsid w:val="00F206CB"/>
    <w:rsid w:val="00F20D83"/>
    <w:rsid w:val="00F22A02"/>
    <w:rsid w:val="00F25194"/>
    <w:rsid w:val="00F256E8"/>
    <w:rsid w:val="00F25C2A"/>
    <w:rsid w:val="00F2732E"/>
    <w:rsid w:val="00F340C6"/>
    <w:rsid w:val="00F366B5"/>
    <w:rsid w:val="00F40EF5"/>
    <w:rsid w:val="00F431B9"/>
    <w:rsid w:val="00F433A6"/>
    <w:rsid w:val="00F43EFB"/>
    <w:rsid w:val="00F45181"/>
    <w:rsid w:val="00F455CE"/>
    <w:rsid w:val="00F47AA2"/>
    <w:rsid w:val="00F5281F"/>
    <w:rsid w:val="00F52C63"/>
    <w:rsid w:val="00F539E9"/>
    <w:rsid w:val="00F53F1D"/>
    <w:rsid w:val="00F555AB"/>
    <w:rsid w:val="00F63EC2"/>
    <w:rsid w:val="00F64AF9"/>
    <w:rsid w:val="00F65826"/>
    <w:rsid w:val="00F6584E"/>
    <w:rsid w:val="00F66D73"/>
    <w:rsid w:val="00F70D62"/>
    <w:rsid w:val="00F75925"/>
    <w:rsid w:val="00F76DE3"/>
    <w:rsid w:val="00F80FE7"/>
    <w:rsid w:val="00F8436F"/>
    <w:rsid w:val="00F852E7"/>
    <w:rsid w:val="00F91A11"/>
    <w:rsid w:val="00F9268F"/>
    <w:rsid w:val="00F92827"/>
    <w:rsid w:val="00F960A7"/>
    <w:rsid w:val="00FA0F9F"/>
    <w:rsid w:val="00FA2B82"/>
    <w:rsid w:val="00FA2EE8"/>
    <w:rsid w:val="00FA3000"/>
    <w:rsid w:val="00FA349E"/>
    <w:rsid w:val="00FA4A78"/>
    <w:rsid w:val="00FA5AFF"/>
    <w:rsid w:val="00FA6638"/>
    <w:rsid w:val="00FA6E3B"/>
    <w:rsid w:val="00FB0865"/>
    <w:rsid w:val="00FB1E54"/>
    <w:rsid w:val="00FB3DC0"/>
    <w:rsid w:val="00FB605B"/>
    <w:rsid w:val="00FB68DF"/>
    <w:rsid w:val="00FC1B9B"/>
    <w:rsid w:val="00FC3910"/>
    <w:rsid w:val="00FC561F"/>
    <w:rsid w:val="00FC5E7C"/>
    <w:rsid w:val="00FC65CA"/>
    <w:rsid w:val="00FC684F"/>
    <w:rsid w:val="00FC7385"/>
    <w:rsid w:val="00FC7AF3"/>
    <w:rsid w:val="00FD4009"/>
    <w:rsid w:val="00FD496D"/>
    <w:rsid w:val="00FD640B"/>
    <w:rsid w:val="00FE2056"/>
    <w:rsid w:val="00FE2DF8"/>
    <w:rsid w:val="00FE3F84"/>
    <w:rsid w:val="00FE71B0"/>
    <w:rsid w:val="00FE7835"/>
    <w:rsid w:val="00FF006F"/>
    <w:rsid w:val="00FF0490"/>
    <w:rsid w:val="00FF17E7"/>
    <w:rsid w:val="00FF246D"/>
    <w:rsid w:val="00FF35D7"/>
    <w:rsid w:val="00FF501E"/>
    <w:rsid w:val="00FF5918"/>
    <w:rsid w:val="00FF5DFE"/>
    <w:rsid w:val="00FF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41"/>
    <o:shapelayout v:ext="edit">
      <o:idmap v:ext="edit" data="1"/>
    </o:shapelayout>
  </w:shapeDefaults>
  <w:decimalSymbol w:val="."/>
  <w:listSeparator w:val=","/>
  <w14:docId w14:val="6DDEF9EB"/>
  <w15:chartTrackingRefBased/>
  <w15:docId w15:val="{90D82B75-7017-4684-954A-4081B3E6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C2FFD"/>
    <w:pPr>
      <w:spacing w:before="160" w:after="80" w:line="336" w:lineRule="auto"/>
    </w:pPr>
    <w:rPr>
      <w:rFonts w:ascii="Verdana" w:hAnsi="Verdana"/>
      <w:szCs w:val="24"/>
    </w:rPr>
  </w:style>
  <w:style w:type="paragraph" w:styleId="Heading1">
    <w:name w:val="heading 1"/>
    <w:basedOn w:val="Normal"/>
    <w:next w:val="Normal"/>
    <w:link w:val="Heading1Char"/>
    <w:qFormat/>
    <w:rsid w:val="004C2FFD"/>
    <w:pPr>
      <w:keepNext/>
      <w:spacing w:before="400" w:after="200" w:line="240" w:lineRule="auto"/>
      <w:outlineLvl w:val="0"/>
    </w:pPr>
    <w:rPr>
      <w:rFonts w:ascii="Arial" w:eastAsia="Arial Unicode MS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4C2FFD"/>
    <w:pPr>
      <w:keepNext/>
      <w:pBdr>
        <w:top w:val="single" w:sz="8" w:space="1" w:color="auto"/>
      </w:pBdr>
      <w:spacing w:before="320" w:after="160" w:line="240" w:lineRule="auto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4C2FFD"/>
    <w:pPr>
      <w:keepNext/>
      <w:autoSpaceDE w:val="0"/>
      <w:autoSpaceDN w:val="0"/>
      <w:adjustRightInd w:val="0"/>
      <w:spacing w:line="240" w:lineRule="auto"/>
      <w:outlineLvl w:val="2"/>
    </w:pPr>
    <w:rPr>
      <w:rFonts w:ascii="Arial" w:hAnsi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  <w:rsid w:val="004C2F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C2FFD"/>
  </w:style>
  <w:style w:type="paragraph" w:styleId="ListParagraph">
    <w:name w:val="List Paragraph"/>
    <w:basedOn w:val="Normal"/>
    <w:uiPriority w:val="34"/>
    <w:qFormat/>
    <w:rsid w:val="004C2FFD"/>
    <w:pPr>
      <w:ind w:left="720"/>
    </w:pPr>
  </w:style>
  <w:style w:type="character" w:styleId="Hyperlink">
    <w:name w:val="Hyperlink"/>
    <w:rsid w:val="004C2FFD"/>
    <w:rPr>
      <w:color w:val="0000FF"/>
      <w:u w:val="single"/>
    </w:rPr>
  </w:style>
  <w:style w:type="paragraph" w:styleId="Header">
    <w:name w:val="header"/>
    <w:basedOn w:val="Normal"/>
    <w:link w:val="HeaderChar"/>
    <w:rsid w:val="004C2FFD"/>
    <w:pPr>
      <w:tabs>
        <w:tab w:val="left" w:pos="5040"/>
        <w:tab w:val="left" w:pos="9720"/>
      </w:tabs>
    </w:pPr>
    <w:rPr>
      <w:sz w:val="16"/>
    </w:rPr>
  </w:style>
  <w:style w:type="character" w:customStyle="1" w:styleId="HeaderChar">
    <w:name w:val="Header Char"/>
    <w:basedOn w:val="DefaultParagraphFont"/>
    <w:link w:val="Header"/>
    <w:rsid w:val="00AB57D0"/>
    <w:rPr>
      <w:rFonts w:ascii="Verdana" w:hAnsi="Verdana"/>
      <w:sz w:val="16"/>
      <w:szCs w:val="24"/>
    </w:rPr>
  </w:style>
  <w:style w:type="paragraph" w:styleId="Footer">
    <w:name w:val="footer"/>
    <w:basedOn w:val="Normal"/>
    <w:link w:val="FooterChar"/>
    <w:rsid w:val="004C2FFD"/>
    <w:pPr>
      <w:pBdr>
        <w:top w:val="single" w:sz="4" w:space="1" w:color="auto"/>
      </w:pBdr>
      <w:tabs>
        <w:tab w:val="center" w:pos="4680"/>
        <w:tab w:val="right" w:pos="9360"/>
      </w:tabs>
      <w:spacing w:before="120"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AB57D0"/>
    <w:rPr>
      <w:rFonts w:ascii="Verdana" w:hAnsi="Verdana"/>
      <w:sz w:val="16"/>
      <w:szCs w:val="24"/>
    </w:rPr>
  </w:style>
  <w:style w:type="character" w:customStyle="1" w:styleId="Heading1Char">
    <w:name w:val="Heading 1 Char"/>
    <w:basedOn w:val="DefaultParagraphFont"/>
    <w:link w:val="Heading1"/>
    <w:rsid w:val="00B74A08"/>
    <w:rPr>
      <w:rFonts w:ascii="Arial" w:eastAsia="Arial Unicode MS" w:hAnsi="Arial"/>
      <w:b/>
      <w:kern w:val="28"/>
      <w:sz w:val="28"/>
    </w:rPr>
  </w:style>
  <w:style w:type="character" w:styleId="FollowedHyperlink">
    <w:name w:val="FollowedHyperlink"/>
    <w:rsid w:val="004C2FFD"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rsid w:val="00362501"/>
    <w:rPr>
      <w:rFonts w:ascii="Arial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362501"/>
    <w:rPr>
      <w:rFonts w:ascii="Arial" w:hAnsi="Arial"/>
      <w:b/>
      <w:bCs/>
      <w:sz w:val="22"/>
      <w:szCs w:val="24"/>
    </w:rPr>
  </w:style>
  <w:style w:type="paragraph" w:customStyle="1" w:styleId="NumberedHeading2">
    <w:name w:val="Numbered Heading 2"/>
    <w:basedOn w:val="Normal"/>
    <w:rsid w:val="004C2FFD"/>
    <w:pPr>
      <w:numPr>
        <w:numId w:val="1"/>
      </w:numPr>
    </w:pPr>
  </w:style>
  <w:style w:type="paragraph" w:customStyle="1" w:styleId="Outlinenumbering">
    <w:name w:val="Outline numbering"/>
    <w:basedOn w:val="Normal"/>
    <w:rsid w:val="004C2FFD"/>
    <w:pPr>
      <w:numPr>
        <w:numId w:val="2"/>
      </w:numPr>
      <w:tabs>
        <w:tab w:val="clear" w:pos="360"/>
        <w:tab w:val="num" w:pos="720"/>
      </w:tabs>
      <w:ind w:left="720"/>
    </w:pPr>
    <w:rPr>
      <w:szCs w:val="20"/>
    </w:rPr>
  </w:style>
  <w:style w:type="character" w:styleId="PageNumber">
    <w:name w:val="page number"/>
    <w:basedOn w:val="DefaultParagraphFont"/>
    <w:rsid w:val="004C2FFD"/>
  </w:style>
  <w:style w:type="paragraph" w:customStyle="1" w:styleId="Default">
    <w:name w:val="Default"/>
    <w:rsid w:val="0038172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6038"/>
    <w:rPr>
      <w:color w:val="808080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4C2FFD"/>
    <w:pPr>
      <w:keepLines/>
      <w:spacing w:after="0" w:line="259" w:lineRule="auto"/>
      <w:outlineLvl w:val="9"/>
    </w:pPr>
    <w:rPr>
      <w:rFonts w:eastAsiaTheme="majorEastAsia" w:cstheme="majorBidi"/>
      <w:kern w:val="0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C2FFD"/>
    <w:pPr>
      <w:spacing w:after="10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4C2FFD"/>
    <w:pPr>
      <w:spacing w:after="100" w:line="240" w:lineRule="auto"/>
      <w:ind w:left="202"/>
    </w:pPr>
  </w:style>
  <w:style w:type="character" w:customStyle="1" w:styleId="monofont">
    <w:name w:val="monofont"/>
    <w:basedOn w:val="DefaultParagraphFont"/>
    <w:rsid w:val="00D974D5"/>
  </w:style>
  <w:style w:type="table" w:styleId="TableGrid">
    <w:name w:val="Table Grid"/>
    <w:basedOn w:val="TableNormal"/>
    <w:rsid w:val="00432D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D0019"/>
  </w:style>
  <w:style w:type="character" w:customStyle="1" w:styleId="ordinal">
    <w:name w:val="ordinal"/>
    <w:basedOn w:val="DefaultParagraphFont"/>
    <w:rsid w:val="000D0019"/>
  </w:style>
  <w:style w:type="paragraph" w:styleId="TOC3">
    <w:name w:val="toc 3"/>
    <w:basedOn w:val="Normal"/>
    <w:next w:val="Normal"/>
    <w:autoRedefine/>
    <w:uiPriority w:val="39"/>
    <w:unhideWhenUsed/>
    <w:rsid w:val="004C2FFD"/>
    <w:pPr>
      <w:spacing w:after="100" w:line="240" w:lineRule="auto"/>
      <w:ind w:left="403"/>
    </w:pPr>
  </w:style>
  <w:style w:type="numbering" w:customStyle="1" w:styleId="NoList1">
    <w:name w:val="No List1"/>
    <w:next w:val="NoList"/>
    <w:uiPriority w:val="99"/>
    <w:semiHidden/>
    <w:unhideWhenUsed/>
    <w:rsid w:val="00865FCD"/>
  </w:style>
  <w:style w:type="paragraph" w:customStyle="1" w:styleId="msonormal0">
    <w:name w:val="msonormal"/>
    <w:basedOn w:val="Normal"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865FCD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65FCD"/>
    <w:rPr>
      <w:b/>
      <w:bCs/>
    </w:rPr>
  </w:style>
  <w:style w:type="character" w:styleId="Emphasis">
    <w:name w:val="Emphasis"/>
    <w:basedOn w:val="DefaultParagraphFont"/>
    <w:uiPriority w:val="20"/>
    <w:qFormat/>
    <w:rsid w:val="00865FCD"/>
    <w:rPr>
      <w:i/>
      <w:iCs/>
    </w:rPr>
  </w:style>
  <w:style w:type="paragraph" w:styleId="Caption">
    <w:name w:val="caption"/>
    <w:basedOn w:val="Normal"/>
    <w:next w:val="Normal"/>
    <w:unhideWhenUsed/>
    <w:rsid w:val="006C1BEE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6721A"/>
    <w:rPr>
      <w:color w:val="808080"/>
    </w:rPr>
  </w:style>
  <w:style w:type="character" w:customStyle="1" w:styleId="Red">
    <w:name w:val="Red"/>
    <w:basedOn w:val="DefaultParagraphFont"/>
    <w:uiPriority w:val="1"/>
    <w:rsid w:val="00A6721A"/>
    <w:rPr>
      <w:color w:val="FF0000"/>
    </w:rPr>
  </w:style>
  <w:style w:type="paragraph" w:styleId="NoSpacing">
    <w:name w:val="No Spacing"/>
    <w:uiPriority w:val="1"/>
    <w:qFormat/>
    <w:rsid w:val="00CF699F"/>
    <w:rPr>
      <w:rFonts w:ascii="Verdana" w:hAnsi="Verdana"/>
      <w:szCs w:val="24"/>
    </w:rPr>
  </w:style>
  <w:style w:type="paragraph" w:customStyle="1" w:styleId="Code">
    <w:name w:val="Code"/>
    <w:basedOn w:val="Normal"/>
    <w:qFormat/>
    <w:rsid w:val="004C2FFD"/>
    <w:pPr>
      <w:spacing w:before="80" w:line="240" w:lineRule="auto"/>
    </w:pPr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1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1F6"/>
    <w:rPr>
      <w:rFonts w:ascii="Courier New" w:hAnsi="Courier New" w:cs="Courier New"/>
    </w:rPr>
  </w:style>
  <w:style w:type="character" w:customStyle="1" w:styleId="bash">
    <w:name w:val="bash"/>
    <w:basedOn w:val="DefaultParagraphFont"/>
    <w:rsid w:val="00DA0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0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36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66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55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24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06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61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5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31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0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4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9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9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86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0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4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37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8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0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82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39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0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99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99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73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2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17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4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1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1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1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5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727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370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0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42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2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1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3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43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73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28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39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4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4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4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5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0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54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54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504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51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4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5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45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723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53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12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00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8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91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13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3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00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802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4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35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6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0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1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63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5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0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93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1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96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25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202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7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71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0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77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7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8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3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41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32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1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6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49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1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1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3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23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0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51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1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4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14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76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0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5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97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50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4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05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9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0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40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2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4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7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8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451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9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6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5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39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7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63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9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4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83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4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2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92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0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82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1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71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14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6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77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03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3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8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1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28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16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9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52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1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56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59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9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96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3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36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7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99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8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03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1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62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8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96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77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0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6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8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42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07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8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2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0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1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7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8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8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1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87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6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72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24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0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08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354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80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64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3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2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9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64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78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67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0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47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7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81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85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9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96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8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3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8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11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046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04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39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3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85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1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15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61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828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0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21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1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1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9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840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081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2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9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5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2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886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90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6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0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68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464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9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8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7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7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7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4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5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5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45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12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879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8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4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58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4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3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9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0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44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75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4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4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0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1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5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2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5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4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4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23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8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5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28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8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24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1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5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0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8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67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46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41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5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2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19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5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3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93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41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33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24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85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20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7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22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1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1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690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80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10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5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384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82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23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99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83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0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0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30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9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38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4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35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55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2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5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7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91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55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26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4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6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9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5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9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2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3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6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1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61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4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1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11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1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0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87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7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5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31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8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20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00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0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55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8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2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33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78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8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8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76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81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91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9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64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69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5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2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90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8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27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7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0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94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0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1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8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4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8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9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33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9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7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43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8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2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5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3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9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4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7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6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76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81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6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75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64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07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8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62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71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6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3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7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67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1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2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36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9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8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0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83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84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52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8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5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3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90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41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3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6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7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0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83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5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7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7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46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7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13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86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9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75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25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3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7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03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0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5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1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6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50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3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1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5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9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20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94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989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55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3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3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2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11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5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47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9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2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56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8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3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3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351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3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4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0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68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1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6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81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34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7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06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90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28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14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3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3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11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83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9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468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9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7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29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8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46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66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8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87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83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4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0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2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63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82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1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6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4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77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2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7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3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5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9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1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42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16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0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0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9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9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51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08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9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43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80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78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4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2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8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9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12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15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9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4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8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0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5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5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80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30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4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0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7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6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2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29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01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1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9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5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04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53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94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2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75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1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3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8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44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00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8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26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9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9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075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45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27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6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369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8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0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744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4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125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66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21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0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8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307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08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0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20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84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05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90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486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0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5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6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967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7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73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13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0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9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7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8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3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37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5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85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6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8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1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3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2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6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3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06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51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2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28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6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3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0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76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5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2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7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5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64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9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9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6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25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36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4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1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6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1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7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59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9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9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3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75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8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96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05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3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9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52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56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3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67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4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62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8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2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4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7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58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06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0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5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3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1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32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9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2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3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79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0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2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5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1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8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8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3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5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5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26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90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28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48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06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7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06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1066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30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4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361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70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4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7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1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77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79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8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4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1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3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4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8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9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2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18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7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73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7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7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6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74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7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7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8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3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84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86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65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58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1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6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32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6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6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6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41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5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9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92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85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4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0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5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9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88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2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052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1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13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23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7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9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831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1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36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323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4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95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32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824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7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11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21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87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77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56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19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7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53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7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7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234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0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00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2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3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302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53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338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789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90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13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82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347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2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49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442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62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9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860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10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01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6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1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79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00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3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02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2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4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9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5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9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2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6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8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3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522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99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6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62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80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1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26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7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0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88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23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7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5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8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93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3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6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41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4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05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9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58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3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4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18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1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2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27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0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0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97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9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19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5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15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34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28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8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46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2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1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49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03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96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5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8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63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61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3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57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31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9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63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2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7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38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49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7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68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9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3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49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5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8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21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66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2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9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7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7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68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6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98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18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05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12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7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6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2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7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0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4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3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4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7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3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04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23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3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60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ll.THECOMPUTERGUY\AppData\Roaming\Microsoft\Templates\WNCC%20Training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5A446-8722-4FEA-8B6D-11B65156429A}"/>
      </w:docPartPr>
      <w:docPartBody>
        <w:p w:rsidR="00DD1607" w:rsidRDefault="007634DA"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2C5315ED2B495EBD55B4B71425A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EB6243-CE2E-4AD2-8391-8F2E0560492C}"/>
      </w:docPartPr>
      <w:docPartBody>
        <w:p w:rsidR="00DD1607" w:rsidRDefault="007634DA" w:rsidP="007634DA">
          <w:pPr>
            <w:pStyle w:val="642C5315ED2B495EBD55B4B71425A06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7C4B6B52844CF09A019EBFCD570F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D6BF-7FEC-4557-98F1-4632F45356DA}"/>
      </w:docPartPr>
      <w:docPartBody>
        <w:p w:rsidR="00DD1607" w:rsidRDefault="007634DA" w:rsidP="007634DA">
          <w:pPr>
            <w:pStyle w:val="1D7C4B6B52844CF09A019EBFCD570F4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76508CF1250498EBE94DEE42E661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C5D50-7E1A-4FB0-8B12-6B4B0FAF1A4A}"/>
      </w:docPartPr>
      <w:docPartBody>
        <w:p w:rsidR="00DD1607" w:rsidRDefault="007634DA" w:rsidP="007634DA">
          <w:pPr>
            <w:pStyle w:val="776508CF1250498EBE94DEE42E66112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19BF517F0843E1AE782310431DB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2DBE7-FE12-4A9B-8D26-7BB3E450EE0D}"/>
      </w:docPartPr>
      <w:docPartBody>
        <w:p w:rsidR="00DD1607" w:rsidRDefault="007634DA" w:rsidP="007634DA">
          <w:pPr>
            <w:pStyle w:val="5219BF517F0843E1AE782310431DB21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F5CE00030DB4268ADD060AD3688C4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8B59E-7AA0-46E5-A881-4C65CDEC067D}"/>
      </w:docPartPr>
      <w:docPartBody>
        <w:p w:rsidR="00DD1607" w:rsidRDefault="007634DA" w:rsidP="007634DA">
          <w:pPr>
            <w:pStyle w:val="8F5CE00030DB4268ADD060AD3688C46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C8A97C68D444A59F9D0DB7EB0E0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79580-6DCB-495D-A9A8-2D5D8ED024E1}"/>
      </w:docPartPr>
      <w:docPartBody>
        <w:p w:rsidR="00DD1607" w:rsidRDefault="007634DA" w:rsidP="007634DA">
          <w:pPr>
            <w:pStyle w:val="7FC8A97C68D444A59F9D0DB7EB0E099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56FD4897E30490E88352A9F0B4F9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555CA-0A44-4314-99E9-4AB1395E8A2F}"/>
      </w:docPartPr>
      <w:docPartBody>
        <w:p w:rsidR="00DD1607" w:rsidRDefault="007634DA" w:rsidP="007634DA">
          <w:pPr>
            <w:pStyle w:val="656FD4897E30490E88352A9F0B4F992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A0F8857AB44C99B42645CE667284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FBE9A-C405-468C-8336-12A7F56D04CF}"/>
      </w:docPartPr>
      <w:docPartBody>
        <w:p w:rsidR="00DD1607" w:rsidRDefault="007634DA" w:rsidP="007634DA">
          <w:pPr>
            <w:pStyle w:val="FDA0F8857AB44C99B42645CE6672847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AE885BAF85415E821E36301007A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49885F-6C31-46D0-8D2A-287B83C6EC73}"/>
      </w:docPartPr>
      <w:docPartBody>
        <w:p w:rsidR="00DD1607" w:rsidRDefault="007634DA" w:rsidP="007634DA">
          <w:pPr>
            <w:pStyle w:val="A4AE885BAF85415E821E36301007A6F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F4AD5C0441C43A59BB9946402497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C20C3-13EF-41D9-AF77-FA003DF671B8}"/>
      </w:docPartPr>
      <w:docPartBody>
        <w:p w:rsidR="00DD1607" w:rsidRDefault="007634DA" w:rsidP="007634DA">
          <w:pPr>
            <w:pStyle w:val="0F4AD5C0441C43A59BB9946402497B2B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48D578A5404A96861836F90F534C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6B3D5-1A57-473E-9B1D-BEEC9BAED571}"/>
      </w:docPartPr>
      <w:docPartBody>
        <w:p w:rsidR="00DD1607" w:rsidRDefault="007634DA" w:rsidP="007634DA">
          <w:pPr>
            <w:pStyle w:val="E148D578A5404A96861836F90F534CB2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C6892041BA4472B0E1DC5423BFB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596A05-F363-43E2-B2F2-BCA3CCADA782}"/>
      </w:docPartPr>
      <w:docPartBody>
        <w:p w:rsidR="00DD1607" w:rsidRDefault="007634DA" w:rsidP="007634DA">
          <w:pPr>
            <w:pStyle w:val="BAC6892041BA4472B0E1DC5423BFB1BE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21966A24E0549128A1CAA44B1A79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B3C1-D43B-4D51-B558-BF5172D7ECE3}"/>
      </w:docPartPr>
      <w:docPartBody>
        <w:p w:rsidR="00DD1607" w:rsidRDefault="007634DA" w:rsidP="007634DA">
          <w:pPr>
            <w:pStyle w:val="221966A24E0549128A1CAA44B1A7914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318591FAA0455B92DF94E263CA1D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AF90EC-6AEC-4060-9475-D4625222B654}"/>
      </w:docPartPr>
      <w:docPartBody>
        <w:p w:rsidR="009A1DEC" w:rsidRDefault="00DD1607" w:rsidP="00DD1607">
          <w:pPr>
            <w:pStyle w:val="EC318591FAA0455B92DF94E263CA1DA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0F70A479B74E6E923EB67B8D1F9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65D63-AB5D-484F-B1CD-E3D39F1832E1}"/>
      </w:docPartPr>
      <w:docPartBody>
        <w:p w:rsidR="009A1DEC" w:rsidRDefault="00DD1607" w:rsidP="00DD1607">
          <w:pPr>
            <w:pStyle w:val="C70F70A479B74E6E923EB67B8D1F95CC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FD5A2ABC3F43E493710EAC461D7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1E099-DD5A-4CCA-B9EE-42E7C74D2A92}"/>
      </w:docPartPr>
      <w:docPartBody>
        <w:p w:rsidR="009A1DEC" w:rsidRDefault="00DD1607" w:rsidP="00DD1607">
          <w:pPr>
            <w:pStyle w:val="C0FD5A2ABC3F43E493710EAC461D79F9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BF877AF32604C4099B7CA1B7B2CE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1C38D-5ECA-4249-8EA2-C23986B90E8A}"/>
      </w:docPartPr>
      <w:docPartBody>
        <w:p w:rsidR="009A1DEC" w:rsidRDefault="00DD1607" w:rsidP="00DD1607">
          <w:pPr>
            <w:pStyle w:val="2BF877AF32604C4099B7CA1B7B2CEC86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1DB4AABA304AE9BEE64387E049BE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16B10-DD59-4882-9E9E-BBB9D3D7D24B}"/>
      </w:docPartPr>
      <w:docPartBody>
        <w:p w:rsidR="009A1DEC" w:rsidRDefault="00DD1607" w:rsidP="00DD1607">
          <w:pPr>
            <w:pStyle w:val="811DB4AABA304AE9BEE64387E049BEE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8530F8139F46B790177D10D960C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347F-F35A-4053-A3B5-67AAA35F3A69}"/>
      </w:docPartPr>
      <w:docPartBody>
        <w:p w:rsidR="009A1DEC" w:rsidRDefault="00DD1607" w:rsidP="00DD1607">
          <w:pPr>
            <w:pStyle w:val="1D8530F8139F46B790177D10D960CDDF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816E26E044F41E3B74CB4BD50F4F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3E559-B034-4D45-A1A1-BE0BD0F1EDC2}"/>
      </w:docPartPr>
      <w:docPartBody>
        <w:p w:rsidR="009A1DEC" w:rsidRDefault="00DD1607" w:rsidP="00DD1607">
          <w:pPr>
            <w:pStyle w:val="D816E26E044F41E3B74CB4BD50F4F56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A2AD91F32E47E1A4F7D7E4A31D3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066A59-1C76-4B3C-9EF8-510F18502F29}"/>
      </w:docPartPr>
      <w:docPartBody>
        <w:p w:rsidR="009A1DEC" w:rsidRDefault="00DD1607" w:rsidP="00DD1607">
          <w:pPr>
            <w:pStyle w:val="5FA2AD91F32E47E1A4F7D7E4A31D3522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020A0D0B034EE887FDDDC47A5FF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78472-514C-4A82-9F1D-13D2BFF2A9EA}"/>
      </w:docPartPr>
      <w:docPartBody>
        <w:p w:rsidR="00DC0129" w:rsidRDefault="00A11790" w:rsidP="00A11790">
          <w:pPr>
            <w:pStyle w:val="DF020A0D0B034EE887FDDDC47A5FF5D1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EFAC99EC64F18A689E4DC6662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E9DA05-5A55-439B-85FB-05ACEDF8F4A2}"/>
      </w:docPartPr>
      <w:docPartBody>
        <w:p w:rsidR="00DC0129" w:rsidRDefault="00A11790" w:rsidP="00A11790">
          <w:pPr>
            <w:pStyle w:val="854EFAC99EC64F18A689E4DC66628F74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001EA6288B41BD86BA9AAEB9715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BA71-5AD7-4A7E-B522-73C1CAA76064}"/>
      </w:docPartPr>
      <w:docPartBody>
        <w:p w:rsidR="00A631C9" w:rsidRDefault="007A6D09" w:rsidP="007A6D09">
          <w:pPr>
            <w:pStyle w:val="C9001EA6288B41BD86BA9AAEB971530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680B0163954F06844E1AFC635B7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A1363-EEDF-4E8E-B8A0-C53AD969416B}"/>
      </w:docPartPr>
      <w:docPartBody>
        <w:p w:rsidR="00A631C9" w:rsidRDefault="007A6D09" w:rsidP="007A6D09">
          <w:pPr>
            <w:pStyle w:val="12680B0163954F06844E1AFC635B7F65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1DC34DF28DD4122AB2C8CE343A5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515C4-BE0F-4F76-87FF-E6B15327F309}"/>
      </w:docPartPr>
      <w:docPartBody>
        <w:p w:rsidR="00A631C9" w:rsidRDefault="007A6D09" w:rsidP="007A6D09">
          <w:pPr>
            <w:pStyle w:val="21DC34DF28DD4122AB2C8CE343A5A0E8"/>
          </w:pPr>
          <w:r w:rsidRPr="000E332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4DA"/>
    <w:rsid w:val="000D12D3"/>
    <w:rsid w:val="002C4B2F"/>
    <w:rsid w:val="002F7075"/>
    <w:rsid w:val="005157D5"/>
    <w:rsid w:val="00634112"/>
    <w:rsid w:val="00650B92"/>
    <w:rsid w:val="007634DA"/>
    <w:rsid w:val="007A6D09"/>
    <w:rsid w:val="008140A0"/>
    <w:rsid w:val="008B5586"/>
    <w:rsid w:val="009A1DEC"/>
    <w:rsid w:val="009D11D7"/>
    <w:rsid w:val="009D3D64"/>
    <w:rsid w:val="00A11790"/>
    <w:rsid w:val="00A631C9"/>
    <w:rsid w:val="00C408A2"/>
    <w:rsid w:val="00C97CE1"/>
    <w:rsid w:val="00CE40E2"/>
    <w:rsid w:val="00DC0129"/>
    <w:rsid w:val="00DD1607"/>
    <w:rsid w:val="00F9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7CE1"/>
    <w:rPr>
      <w:color w:val="808080"/>
    </w:rPr>
  </w:style>
  <w:style w:type="paragraph" w:customStyle="1" w:styleId="642C5315ED2B495EBD55B4B71425A06E">
    <w:name w:val="642C5315ED2B495EBD55B4B71425A06E"/>
    <w:rsid w:val="007634DA"/>
  </w:style>
  <w:style w:type="paragraph" w:customStyle="1" w:styleId="1D7C4B6B52844CF09A019EBFCD570F49">
    <w:name w:val="1D7C4B6B52844CF09A019EBFCD570F49"/>
    <w:rsid w:val="007634DA"/>
  </w:style>
  <w:style w:type="paragraph" w:customStyle="1" w:styleId="776508CF1250498EBE94DEE42E661126">
    <w:name w:val="776508CF1250498EBE94DEE42E661126"/>
    <w:rsid w:val="007634DA"/>
  </w:style>
  <w:style w:type="paragraph" w:customStyle="1" w:styleId="5219BF517F0843E1AE782310431DB21B">
    <w:name w:val="5219BF517F0843E1AE782310431DB21B"/>
    <w:rsid w:val="007634DA"/>
  </w:style>
  <w:style w:type="paragraph" w:customStyle="1" w:styleId="8F5CE00030DB4268ADD060AD3688C46C">
    <w:name w:val="8F5CE00030DB4268ADD060AD3688C46C"/>
    <w:rsid w:val="007634DA"/>
  </w:style>
  <w:style w:type="paragraph" w:customStyle="1" w:styleId="7FC8A97C68D444A59F9D0DB7EB0E0996">
    <w:name w:val="7FC8A97C68D444A59F9D0DB7EB0E0996"/>
    <w:rsid w:val="007634DA"/>
  </w:style>
  <w:style w:type="paragraph" w:customStyle="1" w:styleId="656FD4897E30490E88352A9F0B4F9929">
    <w:name w:val="656FD4897E30490E88352A9F0B4F9929"/>
    <w:rsid w:val="007634DA"/>
  </w:style>
  <w:style w:type="paragraph" w:customStyle="1" w:styleId="FDA0F8857AB44C99B42645CE66728474">
    <w:name w:val="FDA0F8857AB44C99B42645CE66728474"/>
    <w:rsid w:val="007634DA"/>
  </w:style>
  <w:style w:type="paragraph" w:customStyle="1" w:styleId="A4AE885BAF85415E821E36301007A6F1">
    <w:name w:val="A4AE885BAF85415E821E36301007A6F1"/>
    <w:rsid w:val="007634DA"/>
  </w:style>
  <w:style w:type="paragraph" w:customStyle="1" w:styleId="0F4AD5C0441C43A59BB9946402497B2B">
    <w:name w:val="0F4AD5C0441C43A59BB9946402497B2B"/>
    <w:rsid w:val="007634DA"/>
  </w:style>
  <w:style w:type="paragraph" w:customStyle="1" w:styleId="E148D578A5404A96861836F90F534CB2">
    <w:name w:val="E148D578A5404A96861836F90F534CB2"/>
    <w:rsid w:val="007634DA"/>
  </w:style>
  <w:style w:type="paragraph" w:customStyle="1" w:styleId="BAC6892041BA4472B0E1DC5423BFB1BE">
    <w:name w:val="BAC6892041BA4472B0E1DC5423BFB1BE"/>
    <w:rsid w:val="007634DA"/>
  </w:style>
  <w:style w:type="paragraph" w:customStyle="1" w:styleId="221966A24E0549128A1CAA44B1A79146">
    <w:name w:val="221966A24E0549128A1CAA44B1A79146"/>
    <w:rsid w:val="007634DA"/>
  </w:style>
  <w:style w:type="paragraph" w:customStyle="1" w:styleId="EC318591FAA0455B92DF94E263CA1DA5">
    <w:name w:val="EC318591FAA0455B92DF94E263CA1DA5"/>
    <w:rsid w:val="00DD1607"/>
  </w:style>
  <w:style w:type="paragraph" w:customStyle="1" w:styleId="C70F70A479B74E6E923EB67B8D1F95CC">
    <w:name w:val="C70F70A479B74E6E923EB67B8D1F95CC"/>
    <w:rsid w:val="00DD1607"/>
  </w:style>
  <w:style w:type="paragraph" w:customStyle="1" w:styleId="C0FD5A2ABC3F43E493710EAC461D79F9">
    <w:name w:val="C0FD5A2ABC3F43E493710EAC461D79F9"/>
    <w:rsid w:val="00DD1607"/>
  </w:style>
  <w:style w:type="paragraph" w:customStyle="1" w:styleId="2BF877AF32604C4099B7CA1B7B2CEC86">
    <w:name w:val="2BF877AF32604C4099B7CA1B7B2CEC86"/>
    <w:rsid w:val="00DD1607"/>
  </w:style>
  <w:style w:type="paragraph" w:customStyle="1" w:styleId="811DB4AABA304AE9BEE64387E049BEE8">
    <w:name w:val="811DB4AABA304AE9BEE64387E049BEE8"/>
    <w:rsid w:val="00DD1607"/>
  </w:style>
  <w:style w:type="paragraph" w:customStyle="1" w:styleId="1D8530F8139F46B790177D10D960CDDF">
    <w:name w:val="1D8530F8139F46B790177D10D960CDDF"/>
    <w:rsid w:val="00DD1607"/>
  </w:style>
  <w:style w:type="paragraph" w:customStyle="1" w:styleId="D816E26E044F41E3B74CB4BD50F4F564">
    <w:name w:val="D816E26E044F41E3B74CB4BD50F4F564"/>
    <w:rsid w:val="00DD1607"/>
  </w:style>
  <w:style w:type="paragraph" w:customStyle="1" w:styleId="5FA2AD91F32E47E1A4F7D7E4A31D3522">
    <w:name w:val="5FA2AD91F32E47E1A4F7D7E4A31D3522"/>
    <w:rsid w:val="00DD1607"/>
  </w:style>
  <w:style w:type="paragraph" w:customStyle="1" w:styleId="DF020A0D0B034EE887FDDDC47A5FF5D1">
    <w:name w:val="DF020A0D0B034EE887FDDDC47A5FF5D1"/>
    <w:rsid w:val="00A11790"/>
  </w:style>
  <w:style w:type="paragraph" w:customStyle="1" w:styleId="854EFAC99EC64F18A689E4DC66628F74">
    <w:name w:val="854EFAC99EC64F18A689E4DC66628F74"/>
    <w:rsid w:val="00A11790"/>
  </w:style>
  <w:style w:type="paragraph" w:customStyle="1" w:styleId="C9001EA6288B41BD86BA9AAEB9715308">
    <w:name w:val="C9001EA6288B41BD86BA9AAEB9715308"/>
    <w:rsid w:val="007A6D09"/>
  </w:style>
  <w:style w:type="paragraph" w:customStyle="1" w:styleId="12680B0163954F06844E1AFC635B7F65">
    <w:name w:val="12680B0163954F06844E1AFC635B7F65"/>
    <w:rsid w:val="007A6D09"/>
  </w:style>
  <w:style w:type="paragraph" w:customStyle="1" w:styleId="21DC34DF28DD4122AB2C8CE343A5A0E8">
    <w:name w:val="21DC34DF28DD4122AB2C8CE343A5A0E8"/>
    <w:rsid w:val="007A6D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09A49-D204-4A9E-9829-D77F54319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WNCC Training Template.dotx</Template>
  <TotalTime>7</TotalTime>
  <Pages>5</Pages>
  <Words>1167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Links>
    <vt:vector size="12" baseType="variant">
      <vt:variant>
        <vt:i4>4653063</vt:i4>
      </vt:variant>
      <vt:variant>
        <vt:i4>3</vt:i4>
      </vt:variant>
      <vt:variant>
        <vt:i4>0</vt:i4>
      </vt:variant>
      <vt:variant>
        <vt:i4>5</vt:i4>
      </vt:variant>
      <vt:variant>
        <vt:lpwstr>http://www.virtualbox.org/wiki/Downloads</vt:lpwstr>
      </vt:variant>
      <vt:variant>
        <vt:lpwstr/>
      </vt:variant>
      <vt:variant>
        <vt:i4>1245236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http://www.microsoft.com/downloads/en/details.aspx?FamilyId=B6E99D4C-A40E-4FD2-A0F7-32212B520F50&amp;WT.sp=_technet_,dcsjwb9vb00000c932fd0rjc7_5p3t&amp;displaylang=en%20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Loring</cp:lastModifiedBy>
  <cp:revision>2</cp:revision>
  <dcterms:created xsi:type="dcterms:W3CDTF">2017-12-14T03:02:00Z</dcterms:created>
  <dcterms:modified xsi:type="dcterms:W3CDTF">2024-10-06T13:18:00Z</dcterms:modified>
</cp:coreProperties>
</file>