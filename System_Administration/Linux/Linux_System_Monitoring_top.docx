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F5F5" w14:textId="3586E8B6" w:rsidR="00DE725D" w:rsidRDefault="00277C70" w:rsidP="00DE725D">
      <w:pPr>
        <w:pStyle w:val="Heading1"/>
      </w:pPr>
      <w:r>
        <w:t>Linux System Monitoring</w:t>
      </w:r>
      <w:r w:rsidR="00A6001E">
        <w:t xml:space="preserve"> with top</w:t>
      </w:r>
    </w:p>
    <w:p w14:paraId="198C91BB" w14:textId="6BD4E86C" w:rsidR="00F91B36" w:rsidRDefault="00F91B36" w:rsidP="00F91B36">
      <w:r>
        <w:t>Time required: 30 minutes</w:t>
      </w:r>
    </w:p>
    <w:p w14:paraId="036503DD" w14:textId="5771FD51" w:rsidR="00A6001E" w:rsidRDefault="00A6001E" w:rsidP="00A6001E">
      <w:pPr>
        <w:pStyle w:val="Heading1"/>
      </w:pPr>
      <w:r>
        <w:t>What is top?</w:t>
      </w:r>
    </w:p>
    <w:p w14:paraId="45DC51A7" w14:textId="6C46CD9D" w:rsidR="00A6001E" w:rsidRPr="00A6001E" w:rsidRDefault="00A6001E" w:rsidP="00A6001E">
      <w:r w:rsidRPr="00A6001E">
        <w:t xml:space="preserve">The top command provides a </w:t>
      </w:r>
      <w:r w:rsidRPr="00A6001E">
        <w:rPr>
          <w:b/>
          <w:bCs/>
        </w:rPr>
        <w:t>dynamic, real-time view</w:t>
      </w:r>
      <w:r w:rsidRPr="00A6001E">
        <w:t xml:space="preserve"> of a running system. It displays a list of processes, along with CPU and memory usage, uptime, and more.</w:t>
      </w:r>
    </w:p>
    <w:p w14:paraId="6C8DFF29" w14:textId="30A57B1B" w:rsidR="001E7279" w:rsidRDefault="001E7279" w:rsidP="002A51A7">
      <w:pPr>
        <w:pStyle w:val="ListParagraph"/>
        <w:numPr>
          <w:ilvl w:val="0"/>
          <w:numId w:val="3"/>
        </w:numPr>
      </w:pPr>
      <w:r>
        <w:t>Start your Kali Linux VM.</w:t>
      </w:r>
    </w:p>
    <w:p w14:paraId="3D062DA9" w14:textId="053DFFCD" w:rsidR="00B57F27" w:rsidRDefault="00CF6F73" w:rsidP="00AB391C">
      <w:pPr>
        <w:pStyle w:val="ListParagraph"/>
        <w:numPr>
          <w:ilvl w:val="0"/>
          <w:numId w:val="3"/>
        </w:numPr>
      </w:pPr>
      <w:r>
        <w:t xml:space="preserve">At a Terminal session </w:t>
      </w:r>
      <w:r>
        <w:sym w:font="Wingdings" w:char="F0E0"/>
      </w:r>
      <w:r>
        <w:t xml:space="preserve"> </w:t>
      </w:r>
      <w:r w:rsidR="00B57F27" w:rsidRPr="00CF6F73">
        <w:rPr>
          <w:b/>
          <w:bCs/>
        </w:rPr>
        <w:t>top</w:t>
      </w:r>
    </w:p>
    <w:p w14:paraId="7AB21BE6" w14:textId="77777777" w:rsidR="00A057EA" w:rsidRDefault="00A057EA" w:rsidP="00A16D0F">
      <w:pPr>
        <w:pStyle w:val="ListParagraph"/>
        <w:numPr>
          <w:ilvl w:val="0"/>
          <w:numId w:val="3"/>
        </w:numPr>
      </w:pPr>
      <w:r>
        <w:t>This launches the interactive interface showing:</w:t>
      </w:r>
    </w:p>
    <w:p w14:paraId="1DE53347" w14:textId="77777777" w:rsidR="00A057EA" w:rsidRDefault="00A057EA" w:rsidP="00A057EA">
      <w:pPr>
        <w:pStyle w:val="ListParagraph"/>
        <w:numPr>
          <w:ilvl w:val="0"/>
          <w:numId w:val="48"/>
        </w:numPr>
      </w:pPr>
      <w:r>
        <w:t>Tasks: Number of running, sleeping, stopped, and zombie processes.</w:t>
      </w:r>
    </w:p>
    <w:p w14:paraId="7CECF3D8" w14:textId="77777777" w:rsidR="00A057EA" w:rsidRDefault="00A057EA" w:rsidP="00A057EA">
      <w:pPr>
        <w:pStyle w:val="ListParagraph"/>
        <w:numPr>
          <w:ilvl w:val="0"/>
          <w:numId w:val="48"/>
        </w:numPr>
      </w:pPr>
      <w:r>
        <w:t>CPU usage: User, system, idle, etc.</w:t>
      </w:r>
    </w:p>
    <w:p w14:paraId="2953A97E" w14:textId="77777777" w:rsidR="00A057EA" w:rsidRDefault="00A057EA" w:rsidP="00A057EA">
      <w:pPr>
        <w:pStyle w:val="ListParagraph"/>
        <w:numPr>
          <w:ilvl w:val="0"/>
          <w:numId w:val="48"/>
        </w:numPr>
      </w:pPr>
      <w:r>
        <w:t>Memory usage: RAM and swap usage.</w:t>
      </w:r>
    </w:p>
    <w:p w14:paraId="099A22B7" w14:textId="77777777" w:rsidR="00A057EA" w:rsidRDefault="00A057EA" w:rsidP="00A057EA">
      <w:pPr>
        <w:pStyle w:val="ListParagraph"/>
        <w:numPr>
          <w:ilvl w:val="0"/>
          <w:numId w:val="48"/>
        </w:numPr>
      </w:pPr>
      <w:r>
        <w:t>Process list: PID, user, CPU%, MEM%, command, etc.</w:t>
      </w:r>
    </w:p>
    <w:p w14:paraId="653DDC03" w14:textId="7C26233E" w:rsidR="00C729A0" w:rsidRDefault="00984064" w:rsidP="002A51A7">
      <w:pPr>
        <w:pStyle w:val="ListParagraph"/>
        <w:numPr>
          <w:ilvl w:val="0"/>
          <w:numId w:val="3"/>
        </w:numPr>
      </w:pPr>
      <w:r>
        <w:t xml:space="preserve">Press </w:t>
      </w:r>
      <w:r w:rsidRPr="00984064">
        <w:rPr>
          <w:b/>
          <w:bCs/>
        </w:rPr>
        <w:t>q</w:t>
      </w:r>
      <w:r>
        <w:t xml:space="preserve"> to quit.</w:t>
      </w:r>
    </w:p>
    <w:p w14:paraId="1668ABC1" w14:textId="54071D3D" w:rsidR="00E02162" w:rsidRDefault="00E02162" w:rsidP="00620380">
      <w:pPr>
        <w:pStyle w:val="Heading1"/>
      </w:pPr>
      <w:r>
        <w:t>What is htop?</w:t>
      </w:r>
    </w:p>
    <w:p w14:paraId="155A9E8B" w14:textId="6BD2EF97" w:rsidR="00E02162" w:rsidRDefault="00E02162" w:rsidP="00E02162">
      <w:r w:rsidRPr="00E02162">
        <w:rPr>
          <w:b/>
          <w:bCs/>
        </w:rPr>
        <w:t>htop</w:t>
      </w:r>
      <w:r w:rsidRPr="00E02162">
        <w:t xml:space="preserve"> is an </w:t>
      </w:r>
      <w:r w:rsidRPr="00E02162">
        <w:rPr>
          <w:b/>
          <w:bCs/>
        </w:rPr>
        <w:t>interactive process viewer</w:t>
      </w:r>
      <w:r w:rsidRPr="00E02162">
        <w:t xml:space="preserve"> for Unix systems. It’s similar to top, but with a more colorful, intuitive, and responsive interface. It allows you to scroll, search, and manage processes easily.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0A55" w14:paraId="5FF4E579" w14:textId="77777777" w:rsidTr="00340564">
        <w:tc>
          <w:tcPr>
            <w:tcW w:w="9350" w:type="dxa"/>
            <w:shd w:val="clear" w:color="auto" w:fill="E2EFD9" w:themeFill="accent6" w:themeFillTint="33"/>
          </w:tcPr>
          <w:p w14:paraId="5F69A177" w14:textId="77777777" w:rsidR="00150A55" w:rsidRDefault="00150A55" w:rsidP="00340564">
            <w:pPr>
              <w:pStyle w:val="Code"/>
            </w:pPr>
            <w:r>
              <w:t># Always update the apt package manager before installing an application</w:t>
            </w:r>
          </w:p>
          <w:p w14:paraId="7264398E" w14:textId="77777777" w:rsidR="00150A55" w:rsidRDefault="00150A55" w:rsidP="00340564">
            <w:pPr>
              <w:pStyle w:val="Code"/>
            </w:pPr>
            <w:r>
              <w:t>sudo apt update</w:t>
            </w:r>
          </w:p>
          <w:p w14:paraId="0A00E8F0" w14:textId="292B53CC" w:rsidR="00150A55" w:rsidRDefault="00150A55" w:rsidP="00340564">
            <w:pPr>
              <w:pStyle w:val="Code"/>
            </w:pPr>
            <w:r w:rsidRPr="00C729A0">
              <w:t xml:space="preserve">sudo apt install </w:t>
            </w:r>
            <w:r>
              <w:t>h</w:t>
            </w:r>
            <w:r w:rsidRPr="00C729A0">
              <w:t>top</w:t>
            </w:r>
          </w:p>
        </w:tc>
      </w:tr>
    </w:tbl>
    <w:p w14:paraId="5157AC71" w14:textId="238554BF" w:rsidR="00150A55" w:rsidRPr="000F2A66" w:rsidRDefault="004F6174" w:rsidP="004F6174">
      <w:pPr>
        <w:pStyle w:val="ListParagraph"/>
        <w:numPr>
          <w:ilvl w:val="0"/>
          <w:numId w:val="49"/>
        </w:numPr>
      </w:pPr>
      <w:r>
        <w:t xml:space="preserve">Launch </w:t>
      </w:r>
      <w:r w:rsidRPr="004F6174">
        <w:rPr>
          <w:b/>
          <w:bCs/>
        </w:rPr>
        <w:t>htop</w:t>
      </w:r>
    </w:p>
    <w:p w14:paraId="512D77F4" w14:textId="19F6AFAA" w:rsidR="000F2A66" w:rsidRDefault="000F2A66" w:rsidP="004F6174">
      <w:pPr>
        <w:pStyle w:val="ListParagraph"/>
        <w:numPr>
          <w:ilvl w:val="0"/>
          <w:numId w:val="49"/>
        </w:numPr>
      </w:pPr>
      <w:r w:rsidRPr="000F2A66">
        <w:t>How is htop different than top?</w:t>
      </w:r>
    </w:p>
    <w:sdt>
      <w:sdtPr>
        <w:rPr>
          <w:rStyle w:val="Red"/>
        </w:rPr>
        <w:id w:val="374289201"/>
        <w:placeholder>
          <w:docPart w:val="4DE8CD7C41F4415989B2398180E179DA"/>
        </w:placeholder>
        <w:showingPlcHdr/>
      </w:sdtPr>
      <w:sdtEndPr>
        <w:rPr>
          <w:rStyle w:val="DefaultParagraphFont"/>
          <w:color w:val="auto"/>
        </w:rPr>
      </w:sdtEndPr>
      <w:sdtContent>
        <w:p w14:paraId="1F66E648" w14:textId="77777777" w:rsidR="000F2A66" w:rsidRDefault="000F2A66" w:rsidP="006F5DD4">
          <w:pPr>
            <w:ind w:left="360"/>
            <w:rPr>
              <w:rStyle w:val="Red"/>
            </w:rPr>
          </w:pPr>
          <w:r w:rsidRPr="006F5DD4">
            <w:rPr>
              <w:rStyle w:val="PlaceholderText"/>
              <w:color w:val="FF0000"/>
            </w:rPr>
            <w:t>Click or tap here to enter text.</w:t>
          </w:r>
        </w:p>
      </w:sdtContent>
    </w:sdt>
    <w:p w14:paraId="38F4B807" w14:textId="5FC151B6" w:rsidR="00620380" w:rsidRDefault="00620380" w:rsidP="00620380">
      <w:pPr>
        <w:pStyle w:val="Heading1"/>
      </w:pPr>
      <w:r>
        <w:t>What is btop?</w:t>
      </w:r>
    </w:p>
    <w:p w14:paraId="4905FF6E" w14:textId="77777777" w:rsidR="008171F4" w:rsidRPr="008171F4" w:rsidRDefault="008171F4" w:rsidP="00817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29A0" w14:paraId="5F8E99FF" w14:textId="77777777" w:rsidTr="00C729A0">
        <w:tc>
          <w:tcPr>
            <w:tcW w:w="9350" w:type="dxa"/>
            <w:shd w:val="clear" w:color="auto" w:fill="E2EFD9" w:themeFill="accent6" w:themeFillTint="33"/>
          </w:tcPr>
          <w:p w14:paraId="51B030C4" w14:textId="7EB9598E" w:rsidR="00EF33B7" w:rsidRDefault="00EF33B7" w:rsidP="00C729A0">
            <w:pPr>
              <w:pStyle w:val="Code"/>
            </w:pPr>
            <w:r>
              <w:lastRenderedPageBreak/>
              <w:t># Always update the apt package manager before installing an application</w:t>
            </w:r>
          </w:p>
          <w:p w14:paraId="45165B83" w14:textId="34DE5D5B" w:rsidR="00C729A0" w:rsidRDefault="00C729A0" w:rsidP="00C729A0">
            <w:pPr>
              <w:pStyle w:val="Code"/>
            </w:pPr>
            <w:r>
              <w:t>sudo apt update</w:t>
            </w:r>
          </w:p>
          <w:p w14:paraId="39C8987C" w14:textId="29809665" w:rsidR="00C729A0" w:rsidRDefault="00C729A0" w:rsidP="00C729A0">
            <w:pPr>
              <w:pStyle w:val="Code"/>
            </w:pPr>
            <w:r w:rsidRPr="00C729A0">
              <w:t>sudo apt install btop</w:t>
            </w:r>
          </w:p>
        </w:tc>
      </w:tr>
    </w:tbl>
    <w:p w14:paraId="4B8FAF43" w14:textId="77777777" w:rsidR="000135E7" w:rsidRDefault="00C7413C" w:rsidP="004F6174">
      <w:pPr>
        <w:pStyle w:val="ListParagraph"/>
        <w:numPr>
          <w:ilvl w:val="0"/>
          <w:numId w:val="49"/>
        </w:numPr>
      </w:pPr>
      <w:r>
        <w:t xml:space="preserve">Launch </w:t>
      </w:r>
      <w:r w:rsidRPr="000135E7">
        <w:rPr>
          <w:b/>
          <w:bCs/>
        </w:rPr>
        <w:t>btop</w:t>
      </w:r>
      <w:r w:rsidR="000135E7">
        <w:t xml:space="preserve"> </w:t>
      </w:r>
    </w:p>
    <w:p w14:paraId="1C9F168E" w14:textId="541F3060" w:rsidR="00C729A0" w:rsidRDefault="000135E7" w:rsidP="004F6174">
      <w:pPr>
        <w:pStyle w:val="ListParagraph"/>
        <w:numPr>
          <w:ilvl w:val="0"/>
          <w:numId w:val="49"/>
        </w:numPr>
      </w:pPr>
      <w:r>
        <w:t>You may have to maximize your terminal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413C" w14:paraId="007BB450" w14:textId="77777777" w:rsidTr="00C7413C">
        <w:tc>
          <w:tcPr>
            <w:tcW w:w="9350" w:type="dxa"/>
            <w:shd w:val="clear" w:color="auto" w:fill="E2EFD9" w:themeFill="accent6" w:themeFillTint="33"/>
          </w:tcPr>
          <w:p w14:paraId="10860508" w14:textId="3F2EBA26" w:rsidR="00C7413C" w:rsidRDefault="00C7413C" w:rsidP="00C7413C">
            <w:pPr>
              <w:pStyle w:val="Code"/>
            </w:pPr>
            <w:r>
              <w:t>btop</w:t>
            </w:r>
          </w:p>
        </w:tc>
      </w:tr>
    </w:tbl>
    <w:p w14:paraId="2FE5B6B8" w14:textId="5B085E23" w:rsidR="00471E75" w:rsidRDefault="00471E75" w:rsidP="004F6174">
      <w:pPr>
        <w:pStyle w:val="ListParagraph"/>
        <w:numPr>
          <w:ilvl w:val="0"/>
          <w:numId w:val="49"/>
        </w:numPr>
      </w:pPr>
      <w:r>
        <w:t>Insert a screenshot.</w:t>
      </w:r>
    </w:p>
    <w:sdt>
      <w:sdtPr>
        <w:rPr>
          <w:rStyle w:val="Red"/>
        </w:rPr>
        <w:id w:val="-1755964425"/>
        <w:placeholder>
          <w:docPart w:val="1A163EB19D71433DAFCB636CAB89379F"/>
        </w:placeholder>
        <w:showingPlcHdr/>
      </w:sdtPr>
      <w:sdtEndPr>
        <w:rPr>
          <w:rStyle w:val="DefaultParagraphFont"/>
          <w:color w:val="auto"/>
        </w:rPr>
      </w:sdtEndPr>
      <w:sdtContent>
        <w:p w14:paraId="344474F3" w14:textId="77777777" w:rsidR="007F1148" w:rsidRDefault="007F1148" w:rsidP="007F1148">
          <w:pPr>
            <w:rPr>
              <w:rStyle w:val="Red"/>
            </w:rPr>
          </w:pPr>
          <w:r w:rsidRPr="007F1148">
            <w:rPr>
              <w:rStyle w:val="PlaceholderText"/>
              <w:color w:val="FF0000"/>
            </w:rPr>
            <w:t>Click or tap here to enter text.</w:t>
          </w:r>
        </w:p>
      </w:sdtContent>
    </w:sdt>
    <w:p w14:paraId="0A7FE4BE" w14:textId="191AB02F" w:rsidR="002A51A7" w:rsidRPr="002A51A7" w:rsidRDefault="002A51A7" w:rsidP="002A51A7">
      <w:r w:rsidRPr="002A51A7">
        <w:t>Once btop is running, you'll see the following sections:</w:t>
      </w:r>
    </w:p>
    <w:p w14:paraId="67770332" w14:textId="77777777" w:rsidR="002A51A7" w:rsidRPr="002A51A7" w:rsidRDefault="002A51A7" w:rsidP="002A51A7">
      <w:pPr>
        <w:numPr>
          <w:ilvl w:val="0"/>
          <w:numId w:val="4"/>
        </w:numPr>
      </w:pPr>
      <w:r w:rsidRPr="002A51A7">
        <w:rPr>
          <w:b/>
          <w:bCs/>
        </w:rPr>
        <w:t>CPU</w:t>
      </w:r>
      <w:r w:rsidRPr="002A51A7">
        <w:t>: Displays the current CPU usage per core.</w:t>
      </w:r>
    </w:p>
    <w:p w14:paraId="5BC27B84" w14:textId="77777777" w:rsidR="002A51A7" w:rsidRPr="002A51A7" w:rsidRDefault="002A51A7" w:rsidP="002A51A7">
      <w:pPr>
        <w:numPr>
          <w:ilvl w:val="0"/>
          <w:numId w:val="4"/>
        </w:numPr>
      </w:pPr>
      <w:r w:rsidRPr="002A51A7">
        <w:rPr>
          <w:b/>
          <w:bCs/>
        </w:rPr>
        <w:t>Memory</w:t>
      </w:r>
      <w:r w:rsidRPr="002A51A7">
        <w:t>: Shows the current memory and swap usage.</w:t>
      </w:r>
    </w:p>
    <w:p w14:paraId="4F095570" w14:textId="77777777" w:rsidR="002A51A7" w:rsidRPr="002A51A7" w:rsidRDefault="002A51A7" w:rsidP="002A51A7">
      <w:pPr>
        <w:numPr>
          <w:ilvl w:val="0"/>
          <w:numId w:val="4"/>
        </w:numPr>
      </w:pPr>
      <w:r w:rsidRPr="002A51A7">
        <w:rPr>
          <w:b/>
          <w:bCs/>
        </w:rPr>
        <w:t>Disks</w:t>
      </w:r>
      <w:r w:rsidRPr="002A51A7">
        <w:t>: Details read/write operations on mounted disks.</w:t>
      </w:r>
    </w:p>
    <w:p w14:paraId="341F8567" w14:textId="77777777" w:rsidR="002A51A7" w:rsidRPr="002A51A7" w:rsidRDefault="002A51A7" w:rsidP="002A51A7">
      <w:pPr>
        <w:numPr>
          <w:ilvl w:val="0"/>
          <w:numId w:val="4"/>
        </w:numPr>
      </w:pPr>
      <w:r w:rsidRPr="002A51A7">
        <w:rPr>
          <w:b/>
          <w:bCs/>
        </w:rPr>
        <w:t>Network</w:t>
      </w:r>
      <w:r w:rsidRPr="002A51A7">
        <w:t>: Monitors data transfer speeds and totals for your network interfaces.</w:t>
      </w:r>
    </w:p>
    <w:p w14:paraId="384D807C" w14:textId="77777777" w:rsidR="002A51A7" w:rsidRPr="002A51A7" w:rsidRDefault="002A51A7" w:rsidP="002A51A7">
      <w:pPr>
        <w:numPr>
          <w:ilvl w:val="0"/>
          <w:numId w:val="4"/>
        </w:numPr>
      </w:pPr>
      <w:r w:rsidRPr="002A51A7">
        <w:rPr>
          <w:b/>
          <w:bCs/>
        </w:rPr>
        <w:t>Processes</w:t>
      </w:r>
      <w:r w:rsidRPr="002A51A7">
        <w:t>: Lists the running processes, sorted by resource consumption.</w:t>
      </w:r>
    </w:p>
    <w:p w14:paraId="1046D424" w14:textId="34686DD2" w:rsidR="002A51A7" w:rsidRPr="002A51A7" w:rsidRDefault="002A51A7" w:rsidP="002A51A7">
      <w:pPr>
        <w:rPr>
          <w:b/>
          <w:bCs/>
        </w:rPr>
      </w:pPr>
      <w:r w:rsidRPr="002A51A7">
        <w:rPr>
          <w:b/>
          <w:bCs/>
        </w:rPr>
        <w:t>Keyboard Shortcuts</w:t>
      </w:r>
    </w:p>
    <w:p w14:paraId="08451A4F" w14:textId="77777777" w:rsidR="002A51A7" w:rsidRPr="002A51A7" w:rsidRDefault="002A51A7" w:rsidP="002A51A7">
      <w:pPr>
        <w:numPr>
          <w:ilvl w:val="0"/>
          <w:numId w:val="5"/>
        </w:numPr>
      </w:pPr>
      <w:r w:rsidRPr="002A51A7">
        <w:rPr>
          <w:b/>
          <w:bCs/>
        </w:rPr>
        <w:t>Arrow keys</w:t>
      </w:r>
      <w:r w:rsidRPr="002A51A7">
        <w:t>: Navigate through the menu.</w:t>
      </w:r>
    </w:p>
    <w:p w14:paraId="5E0F0923" w14:textId="77777777" w:rsidR="002A51A7" w:rsidRPr="002A51A7" w:rsidRDefault="002A51A7" w:rsidP="002A51A7">
      <w:pPr>
        <w:numPr>
          <w:ilvl w:val="0"/>
          <w:numId w:val="5"/>
        </w:numPr>
      </w:pPr>
      <w:r w:rsidRPr="002A51A7">
        <w:rPr>
          <w:b/>
          <w:bCs/>
        </w:rPr>
        <w:t>Enter</w:t>
      </w:r>
      <w:r w:rsidRPr="002A51A7">
        <w:t>: Select a process for more detailed information.</w:t>
      </w:r>
    </w:p>
    <w:p w14:paraId="01DE65A6" w14:textId="77777777" w:rsidR="002A51A7" w:rsidRPr="002A51A7" w:rsidRDefault="002A51A7" w:rsidP="002A51A7">
      <w:pPr>
        <w:numPr>
          <w:ilvl w:val="0"/>
          <w:numId w:val="5"/>
        </w:numPr>
      </w:pPr>
      <w:r w:rsidRPr="002A51A7">
        <w:rPr>
          <w:b/>
          <w:bCs/>
        </w:rPr>
        <w:t>q</w:t>
      </w:r>
      <w:r w:rsidRPr="002A51A7">
        <w:t>: Quit btop.</w:t>
      </w:r>
    </w:p>
    <w:p w14:paraId="4BEE544A" w14:textId="77777777" w:rsidR="002A51A7" w:rsidRPr="002A51A7" w:rsidRDefault="002A51A7" w:rsidP="002A51A7">
      <w:pPr>
        <w:numPr>
          <w:ilvl w:val="0"/>
          <w:numId w:val="5"/>
        </w:numPr>
      </w:pPr>
      <w:r w:rsidRPr="002A51A7">
        <w:rPr>
          <w:b/>
          <w:bCs/>
        </w:rPr>
        <w:t>Esc</w:t>
      </w:r>
      <w:r w:rsidRPr="002A51A7">
        <w:t>: Close an active menu or dialog.</w:t>
      </w:r>
    </w:p>
    <w:p w14:paraId="2313AC6A" w14:textId="3885B5A7" w:rsidR="00FD1217" w:rsidRPr="00FD1217" w:rsidRDefault="00FD1217" w:rsidP="003E4B51">
      <w:pPr>
        <w:pStyle w:val="Heading2"/>
      </w:pPr>
      <w:r w:rsidRPr="00FD1217">
        <w:t>Monitor Processes</w:t>
      </w:r>
    </w:p>
    <w:p w14:paraId="44CA26D0" w14:textId="77777777" w:rsidR="00FD1217" w:rsidRPr="00FD1217" w:rsidRDefault="00FD1217" w:rsidP="00FD1217">
      <w:r w:rsidRPr="00FD1217">
        <w:t xml:space="preserve">In the </w:t>
      </w:r>
      <w:r w:rsidRPr="00FD1217">
        <w:rPr>
          <w:b/>
          <w:bCs/>
        </w:rPr>
        <w:t>Processes</w:t>
      </w:r>
      <w:r w:rsidRPr="00FD1217">
        <w:t xml:space="preserve"> section, you can view:</w:t>
      </w:r>
    </w:p>
    <w:p w14:paraId="1A3FDE45" w14:textId="77777777" w:rsidR="00FD1217" w:rsidRPr="00FD1217" w:rsidRDefault="00FD1217" w:rsidP="00FD1217">
      <w:pPr>
        <w:numPr>
          <w:ilvl w:val="0"/>
          <w:numId w:val="6"/>
        </w:numPr>
      </w:pPr>
      <w:r w:rsidRPr="00FD1217">
        <w:rPr>
          <w:b/>
          <w:bCs/>
        </w:rPr>
        <w:t>Process ID (PID)</w:t>
      </w:r>
      <w:r w:rsidRPr="00FD1217">
        <w:t>.</w:t>
      </w:r>
    </w:p>
    <w:p w14:paraId="1F3EB557" w14:textId="77777777" w:rsidR="00FD1217" w:rsidRPr="00FD1217" w:rsidRDefault="00FD1217" w:rsidP="00FD1217">
      <w:pPr>
        <w:numPr>
          <w:ilvl w:val="0"/>
          <w:numId w:val="6"/>
        </w:numPr>
      </w:pPr>
      <w:r w:rsidRPr="00FD1217">
        <w:rPr>
          <w:b/>
          <w:bCs/>
        </w:rPr>
        <w:t>CPU and memory usage</w:t>
      </w:r>
      <w:r w:rsidRPr="00FD1217">
        <w:t>.</w:t>
      </w:r>
    </w:p>
    <w:p w14:paraId="43BF8DE4" w14:textId="77777777" w:rsidR="00FD1217" w:rsidRPr="00FD1217" w:rsidRDefault="00FD1217" w:rsidP="00FD1217">
      <w:pPr>
        <w:numPr>
          <w:ilvl w:val="0"/>
          <w:numId w:val="6"/>
        </w:numPr>
      </w:pPr>
      <w:r w:rsidRPr="00FD1217">
        <w:rPr>
          <w:b/>
          <w:bCs/>
        </w:rPr>
        <w:t>Priority and state</w:t>
      </w:r>
      <w:r w:rsidRPr="00FD1217">
        <w:t xml:space="preserve"> of processes.</w:t>
      </w:r>
    </w:p>
    <w:p w14:paraId="4A54EA84" w14:textId="77777777" w:rsidR="00841DFF" w:rsidRPr="00841DFF" w:rsidRDefault="00841DFF" w:rsidP="00841DFF">
      <w:pPr>
        <w:pStyle w:val="Heading2"/>
      </w:pPr>
      <w:r w:rsidRPr="00841DFF">
        <w:t>Network Monitoring</w:t>
      </w:r>
    </w:p>
    <w:p w14:paraId="36B59D93" w14:textId="77777777" w:rsidR="00841DFF" w:rsidRPr="00841DFF" w:rsidRDefault="00841DFF" w:rsidP="00841DFF">
      <w:r w:rsidRPr="00841DFF">
        <w:t>btop provides real-time data on:</w:t>
      </w:r>
    </w:p>
    <w:p w14:paraId="706ADF26" w14:textId="77777777" w:rsidR="00841DFF" w:rsidRPr="00841DFF" w:rsidRDefault="00841DFF" w:rsidP="00841DFF">
      <w:pPr>
        <w:numPr>
          <w:ilvl w:val="0"/>
          <w:numId w:val="8"/>
        </w:numPr>
      </w:pPr>
      <w:r w:rsidRPr="00841DFF">
        <w:lastRenderedPageBreak/>
        <w:t>Network interfaces.</w:t>
      </w:r>
    </w:p>
    <w:p w14:paraId="4EFFB156" w14:textId="77777777" w:rsidR="00841DFF" w:rsidRPr="00841DFF" w:rsidRDefault="00841DFF" w:rsidP="00841DFF">
      <w:pPr>
        <w:numPr>
          <w:ilvl w:val="0"/>
          <w:numId w:val="8"/>
        </w:numPr>
      </w:pPr>
      <w:r w:rsidRPr="00841DFF">
        <w:t>Current and total data transfers.</w:t>
      </w:r>
    </w:p>
    <w:p w14:paraId="424305E3" w14:textId="77777777" w:rsidR="00841DFF" w:rsidRPr="00841DFF" w:rsidRDefault="00841DFF" w:rsidP="00841DFF">
      <w:pPr>
        <w:numPr>
          <w:ilvl w:val="0"/>
          <w:numId w:val="8"/>
        </w:numPr>
      </w:pPr>
      <w:r w:rsidRPr="00841DFF">
        <w:t>Upload/download speeds.</w:t>
      </w:r>
    </w:p>
    <w:p w14:paraId="2045A08C" w14:textId="77777777" w:rsidR="00841DFF" w:rsidRDefault="00841DFF" w:rsidP="00841DFF">
      <w:r w:rsidRPr="00841DFF">
        <w:t xml:space="preserve">To focus on network statistics, press </w:t>
      </w:r>
      <w:r w:rsidRPr="00841DFF">
        <w:rPr>
          <w:b/>
          <w:bCs/>
        </w:rPr>
        <w:t>Tab</w:t>
      </w:r>
      <w:r w:rsidRPr="00841DFF">
        <w:t xml:space="preserve"> to navigate between the sections until the </w:t>
      </w:r>
      <w:r w:rsidRPr="00841DFF">
        <w:rPr>
          <w:b/>
          <w:bCs/>
        </w:rPr>
        <w:t>Network</w:t>
      </w:r>
      <w:r w:rsidRPr="00841DFF">
        <w:t xml:space="preserve"> tab is highlighted.</w:t>
      </w:r>
    </w:p>
    <w:p w14:paraId="79850BEF" w14:textId="53A98442" w:rsidR="00334DC9" w:rsidRPr="00334DC9" w:rsidRDefault="00334DC9" w:rsidP="00334DC9">
      <w:r w:rsidRPr="00334DC9">
        <w:t>Insert a screenshot</w:t>
      </w:r>
    </w:p>
    <w:sdt>
      <w:sdtPr>
        <w:rPr>
          <w:rStyle w:val="Red"/>
        </w:rPr>
        <w:id w:val="-1259748436"/>
        <w:placeholder>
          <w:docPart w:val="99CE7A7F7E894F7EA28BD59DB19F47EC"/>
        </w:placeholder>
        <w:showingPlcHdr/>
      </w:sdtPr>
      <w:sdtEndPr>
        <w:rPr>
          <w:rStyle w:val="DefaultParagraphFont"/>
          <w:color w:val="auto"/>
        </w:rPr>
      </w:sdtEndPr>
      <w:sdtContent>
        <w:p w14:paraId="7E8E6643" w14:textId="7F2996A4" w:rsidR="00334DC9" w:rsidRDefault="00334DC9" w:rsidP="00334DC9">
          <w:pPr>
            <w:rPr>
              <w:rStyle w:val="Red"/>
            </w:rPr>
          </w:pPr>
          <w:r w:rsidRPr="00DD6A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8FBAD3" w14:textId="3E6FE403" w:rsidR="00977A3B" w:rsidRDefault="00977A3B" w:rsidP="00227AFD">
      <w:pPr>
        <w:pStyle w:val="Heading2"/>
      </w:pPr>
      <w:bookmarkStart w:id="0" w:name="_Toc171857223"/>
      <w:r>
        <w:t>Questions</w:t>
      </w:r>
    </w:p>
    <w:p w14:paraId="25869B9E" w14:textId="5AD45ABE" w:rsidR="00977A3B" w:rsidRDefault="00977A3B" w:rsidP="00503C60">
      <w:pPr>
        <w:pStyle w:val="ListParagraph"/>
        <w:numPr>
          <w:ilvl w:val="0"/>
          <w:numId w:val="50"/>
        </w:numPr>
      </w:pPr>
      <w:r w:rsidRPr="00977A3B">
        <w:t>What are two system resources that btop can monitor in real time?</w:t>
      </w:r>
    </w:p>
    <w:sdt>
      <w:sdtPr>
        <w:rPr>
          <w:rStyle w:val="Red"/>
        </w:rPr>
        <w:id w:val="-183593549"/>
        <w:placeholder>
          <w:docPart w:val="C07A463841564864A794A8D643E824C9"/>
        </w:placeholder>
        <w:showingPlcHdr/>
      </w:sdtPr>
      <w:sdtEndPr>
        <w:rPr>
          <w:rStyle w:val="DefaultParagraphFont"/>
          <w:color w:val="auto"/>
        </w:rPr>
      </w:sdtEndPr>
      <w:sdtContent>
        <w:p w14:paraId="2B439234" w14:textId="77777777" w:rsidR="00503C60" w:rsidRDefault="00503C60" w:rsidP="009C29D9">
          <w:pPr>
            <w:ind w:left="360"/>
            <w:rPr>
              <w:rStyle w:val="Red"/>
            </w:rPr>
          </w:pPr>
          <w:r w:rsidRPr="009C29D9">
            <w:rPr>
              <w:rStyle w:val="PlaceholderText"/>
              <w:color w:val="FF0000"/>
            </w:rPr>
            <w:t>Click or tap here to enter text.</w:t>
          </w:r>
        </w:p>
      </w:sdtContent>
    </w:sdt>
    <w:p w14:paraId="678D5E94" w14:textId="0C593487" w:rsidR="00503C60" w:rsidRDefault="009C29D9" w:rsidP="009C29D9">
      <w:pPr>
        <w:pStyle w:val="ListParagraph"/>
        <w:numPr>
          <w:ilvl w:val="0"/>
          <w:numId w:val="50"/>
        </w:numPr>
      </w:pPr>
      <w:r w:rsidRPr="009C29D9">
        <w:t>Name one feature that makes btop more user-friendly than top.</w:t>
      </w:r>
    </w:p>
    <w:sdt>
      <w:sdtPr>
        <w:rPr>
          <w:rStyle w:val="Red"/>
        </w:rPr>
        <w:id w:val="238452637"/>
        <w:placeholder>
          <w:docPart w:val="A78669FE6B954520AEEB4F070AE060E2"/>
        </w:placeholder>
        <w:showingPlcHdr/>
      </w:sdtPr>
      <w:sdtEndPr>
        <w:rPr>
          <w:rStyle w:val="DefaultParagraphFont"/>
          <w:color w:val="auto"/>
        </w:rPr>
      </w:sdtEndPr>
      <w:sdtContent>
        <w:p w14:paraId="010C0ECA" w14:textId="77777777" w:rsidR="009C29D9" w:rsidRDefault="009C29D9" w:rsidP="002E737C">
          <w:pPr>
            <w:ind w:left="360"/>
            <w:rPr>
              <w:rStyle w:val="Red"/>
            </w:rPr>
          </w:pPr>
          <w:r w:rsidRPr="002E737C">
            <w:rPr>
              <w:rStyle w:val="PlaceholderText"/>
              <w:color w:val="FF0000"/>
            </w:rPr>
            <w:t>Click or tap here to enter text.</w:t>
          </w:r>
        </w:p>
      </w:sdtContent>
    </w:sdt>
    <w:p w14:paraId="39D3A2DA" w14:textId="692F0B86" w:rsidR="009C29D9" w:rsidRDefault="002E737C" w:rsidP="009C29D9">
      <w:pPr>
        <w:pStyle w:val="ListParagraph"/>
        <w:numPr>
          <w:ilvl w:val="0"/>
          <w:numId w:val="50"/>
        </w:numPr>
      </w:pPr>
      <w:r w:rsidRPr="002E737C">
        <w:t>What does the “IO” section in btop monitor?</w:t>
      </w:r>
    </w:p>
    <w:sdt>
      <w:sdtPr>
        <w:rPr>
          <w:rStyle w:val="Red"/>
        </w:rPr>
        <w:id w:val="597301551"/>
        <w:placeholder>
          <w:docPart w:val="E3008ABB9D20420EA039F508D7EFECD5"/>
        </w:placeholder>
        <w:showingPlcHdr/>
      </w:sdtPr>
      <w:sdtEndPr>
        <w:rPr>
          <w:rStyle w:val="DefaultParagraphFont"/>
          <w:color w:val="auto"/>
        </w:rPr>
      </w:sdtEndPr>
      <w:sdtContent>
        <w:p w14:paraId="3176DD0F" w14:textId="77777777" w:rsidR="002E737C" w:rsidRDefault="002E737C" w:rsidP="002E737C">
          <w:pPr>
            <w:ind w:left="360"/>
            <w:rPr>
              <w:rStyle w:val="Red"/>
            </w:rPr>
          </w:pPr>
          <w:r w:rsidRPr="002E737C">
            <w:rPr>
              <w:rStyle w:val="PlaceholderText"/>
              <w:color w:val="FF0000"/>
            </w:rPr>
            <w:t>Click or tap here to enter text.</w:t>
          </w:r>
        </w:p>
      </w:sdtContent>
    </w:sdt>
    <w:p w14:paraId="50E89D55" w14:textId="49095085" w:rsidR="002E737C" w:rsidRDefault="00F772B0" w:rsidP="009C29D9">
      <w:pPr>
        <w:pStyle w:val="ListParagraph"/>
        <w:numPr>
          <w:ilvl w:val="0"/>
          <w:numId w:val="50"/>
        </w:numPr>
      </w:pPr>
      <w:r w:rsidRPr="00F772B0">
        <w:t>What should you do if btop doesn’t display correctly in your terminal?</w:t>
      </w:r>
    </w:p>
    <w:sdt>
      <w:sdtPr>
        <w:rPr>
          <w:rStyle w:val="Red"/>
        </w:rPr>
        <w:id w:val="2074462514"/>
        <w:placeholder>
          <w:docPart w:val="9B5501FAB8BA47DC9C43F83ADB568DFD"/>
        </w:placeholder>
        <w:showingPlcHdr/>
      </w:sdtPr>
      <w:sdtEndPr>
        <w:rPr>
          <w:rStyle w:val="DefaultParagraphFont"/>
          <w:color w:val="auto"/>
        </w:rPr>
      </w:sdtEndPr>
      <w:sdtContent>
        <w:p w14:paraId="71F60BAC" w14:textId="77777777" w:rsidR="00F772B0" w:rsidRDefault="00F772B0" w:rsidP="00F772B0">
          <w:pPr>
            <w:ind w:left="360"/>
            <w:rPr>
              <w:rStyle w:val="Red"/>
            </w:rPr>
          </w:pPr>
          <w:r w:rsidRPr="00F772B0">
            <w:rPr>
              <w:rStyle w:val="PlaceholderText"/>
              <w:color w:val="FF0000"/>
            </w:rPr>
            <w:t>Click or tap here to enter text.</w:t>
          </w:r>
        </w:p>
      </w:sdtContent>
    </w:sdt>
    <w:p w14:paraId="169A6D29" w14:textId="70E9CDF9" w:rsidR="008D4431" w:rsidRDefault="008D4431" w:rsidP="00227AFD">
      <w:pPr>
        <w:pStyle w:val="Heading2"/>
      </w:pPr>
      <w:r>
        <w:t>Assignment Submission</w:t>
      </w:r>
      <w:bookmarkEnd w:id="0"/>
    </w:p>
    <w:p w14:paraId="3D5A73D8" w14:textId="77777777" w:rsidR="00142953" w:rsidRDefault="0057437F" w:rsidP="00226EEC">
      <w:r>
        <w:t>Submit this completed document in Blackboard.</w:t>
      </w:r>
    </w:p>
    <w:sectPr w:rsidR="00142953" w:rsidSect="007F3D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C2DBD" w14:textId="77777777" w:rsidR="000E3373" w:rsidRDefault="000E3373" w:rsidP="00AB57D0">
      <w:r>
        <w:separator/>
      </w:r>
    </w:p>
  </w:endnote>
  <w:endnote w:type="continuationSeparator" w:id="0">
    <w:p w14:paraId="622965DD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A5ABF" w14:textId="77777777" w:rsidR="00FE5966" w:rsidRDefault="00FE5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B6A8" w14:textId="21AE47C3" w:rsidR="00E31F6C" w:rsidRPr="00AB57D0" w:rsidRDefault="00FE5966" w:rsidP="00B72264">
    <w:pPr>
      <w:pStyle w:val="Footer"/>
      <w:tabs>
        <w:tab w:val="right" w:pos="10080"/>
      </w:tabs>
    </w:pPr>
    <w:r>
      <w:t>Linux System Monitoring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2230F3">
      <w:rPr>
        <w:noProof/>
      </w:rPr>
      <w:t>5</w:t>
    </w:r>
    <w:r w:rsidR="00E31F6C" w:rsidRPr="00A87D54">
      <w:fldChar w:fldCharType="end"/>
    </w:r>
    <w:r w:rsidR="00E31F6C" w:rsidRPr="00A87D54">
      <w:t xml:space="preserve"> of </w:t>
    </w:r>
    <w:r w:rsidR="0049290A">
      <w:rPr>
        <w:noProof/>
      </w:rPr>
      <w:fldChar w:fldCharType="begin"/>
    </w:r>
    <w:r w:rsidR="0049290A">
      <w:rPr>
        <w:noProof/>
      </w:rPr>
      <w:instrText xml:space="preserve"> NUMPAGES </w:instrText>
    </w:r>
    <w:r w:rsidR="0049290A">
      <w:rPr>
        <w:noProof/>
      </w:rPr>
      <w:fldChar w:fldCharType="separate"/>
    </w:r>
    <w:r w:rsidR="002230F3">
      <w:rPr>
        <w:noProof/>
      </w:rPr>
      <w:t>7</w:t>
    </w:r>
    <w:r w:rsidR="0049290A">
      <w:rPr>
        <w:noProof/>
      </w:rPr>
      <w:fldChar w:fldCharType="end"/>
    </w:r>
    <w:r w:rsidR="00E31F6C" w:rsidRPr="00A87D54">
      <w:tab/>
      <w:t xml:space="preserve">Revised: </w:t>
    </w:r>
    <w:r w:rsidR="003D6F0E">
      <w:t>0</w:t>
    </w:r>
    <w:r w:rsidR="00E627FA">
      <w:t>9</w:t>
    </w:r>
    <w:r w:rsidR="00A653A7">
      <w:t>/</w:t>
    </w:r>
    <w:r w:rsidR="00E627FA">
      <w:t>22</w:t>
    </w:r>
    <w:r w:rsidR="009F2C0F">
      <w:t>/20</w:t>
    </w:r>
    <w:r w:rsidR="000C2AA0">
      <w:t>2</w:t>
    </w:r>
    <w:r w:rsidR="00E26A76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98193" w14:textId="77777777" w:rsidR="00FE5966" w:rsidRDefault="00FE5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AF6EA" w14:textId="77777777" w:rsidR="000E3373" w:rsidRDefault="000E3373" w:rsidP="00AB57D0">
      <w:r>
        <w:separator/>
      </w:r>
    </w:p>
  </w:footnote>
  <w:footnote w:type="continuationSeparator" w:id="0">
    <w:p w14:paraId="03A70127" w14:textId="77777777" w:rsidR="000E3373" w:rsidRDefault="000E3373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B7BC8" w14:textId="77777777" w:rsidR="00FE5966" w:rsidRDefault="00FE5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34E33" w14:textId="77777777" w:rsidR="00FE5966" w:rsidRDefault="00FE5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2C47" w14:textId="77777777" w:rsidR="00FE5966" w:rsidRDefault="00FE5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075"/>
    <w:multiLevelType w:val="multilevel"/>
    <w:tmpl w:val="0E5A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987B90"/>
    <w:multiLevelType w:val="hybridMultilevel"/>
    <w:tmpl w:val="D1D4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728C1"/>
    <w:multiLevelType w:val="multilevel"/>
    <w:tmpl w:val="6000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10B32"/>
    <w:multiLevelType w:val="multilevel"/>
    <w:tmpl w:val="4082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4D84C0A"/>
    <w:multiLevelType w:val="multilevel"/>
    <w:tmpl w:val="A62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C4B6513"/>
    <w:multiLevelType w:val="multilevel"/>
    <w:tmpl w:val="8798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3A609A5"/>
    <w:multiLevelType w:val="hybridMultilevel"/>
    <w:tmpl w:val="41D04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7F85FED"/>
    <w:multiLevelType w:val="hybridMultilevel"/>
    <w:tmpl w:val="5B7AD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0DF8"/>
    <w:multiLevelType w:val="hybridMultilevel"/>
    <w:tmpl w:val="88CA1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78494174">
    <w:abstractNumId w:val="29"/>
  </w:num>
  <w:num w:numId="2" w16cid:durableId="914627333">
    <w:abstractNumId w:val="27"/>
  </w:num>
  <w:num w:numId="3" w16cid:durableId="2128772451">
    <w:abstractNumId w:val="2"/>
  </w:num>
  <w:num w:numId="4" w16cid:durableId="1341617556">
    <w:abstractNumId w:val="3"/>
  </w:num>
  <w:num w:numId="5" w16cid:durableId="161940524">
    <w:abstractNumId w:val="0"/>
  </w:num>
  <w:num w:numId="6" w16cid:durableId="1331366378">
    <w:abstractNumId w:val="6"/>
  </w:num>
  <w:num w:numId="7" w16cid:durableId="412970401">
    <w:abstractNumId w:val="4"/>
  </w:num>
  <w:num w:numId="8" w16cid:durableId="948584847">
    <w:abstractNumId w:val="17"/>
  </w:num>
  <w:num w:numId="9" w16cid:durableId="2128890400">
    <w:abstractNumId w:val="24"/>
  </w:num>
  <w:num w:numId="10" w16cid:durableId="1621835455">
    <w:abstractNumId w:val="49"/>
  </w:num>
  <w:num w:numId="11" w16cid:durableId="1725442505">
    <w:abstractNumId w:val="16"/>
  </w:num>
  <w:num w:numId="12" w16cid:durableId="879441124">
    <w:abstractNumId w:val="44"/>
  </w:num>
  <w:num w:numId="13" w16cid:durableId="1451894563">
    <w:abstractNumId w:val="18"/>
  </w:num>
  <w:num w:numId="14" w16cid:durableId="499738618">
    <w:abstractNumId w:val="30"/>
  </w:num>
  <w:num w:numId="15" w16cid:durableId="1594774968">
    <w:abstractNumId w:val="15"/>
  </w:num>
  <w:num w:numId="16" w16cid:durableId="1480002045">
    <w:abstractNumId w:val="14"/>
  </w:num>
  <w:num w:numId="17" w16cid:durableId="1808011609">
    <w:abstractNumId w:val="37"/>
  </w:num>
  <w:num w:numId="18" w16cid:durableId="193738416">
    <w:abstractNumId w:val="1"/>
  </w:num>
  <w:num w:numId="19" w16cid:durableId="740640187">
    <w:abstractNumId w:val="38"/>
  </w:num>
  <w:num w:numId="20" w16cid:durableId="1400321256">
    <w:abstractNumId w:val="42"/>
  </w:num>
  <w:num w:numId="21" w16cid:durableId="2005039295">
    <w:abstractNumId w:val="34"/>
  </w:num>
  <w:num w:numId="22" w16cid:durableId="327366571">
    <w:abstractNumId w:val="31"/>
  </w:num>
  <w:num w:numId="23" w16cid:durableId="1459299641">
    <w:abstractNumId w:val="48"/>
  </w:num>
  <w:num w:numId="24" w16cid:durableId="1014192943">
    <w:abstractNumId w:val="20"/>
  </w:num>
  <w:num w:numId="25" w16cid:durableId="1141339947">
    <w:abstractNumId w:val="23"/>
  </w:num>
  <w:num w:numId="26" w16cid:durableId="1060057964">
    <w:abstractNumId w:val="9"/>
  </w:num>
  <w:num w:numId="27" w16cid:durableId="2091192494">
    <w:abstractNumId w:val="21"/>
  </w:num>
  <w:num w:numId="28" w16cid:durableId="229966784">
    <w:abstractNumId w:val="41"/>
  </w:num>
  <w:num w:numId="29" w16cid:durableId="1150561554">
    <w:abstractNumId w:val="45"/>
  </w:num>
  <w:num w:numId="30" w16cid:durableId="396243314">
    <w:abstractNumId w:val="12"/>
  </w:num>
  <w:num w:numId="31" w16cid:durableId="1924143090">
    <w:abstractNumId w:val="47"/>
  </w:num>
  <w:num w:numId="32" w16cid:durableId="1391273878">
    <w:abstractNumId w:val="10"/>
  </w:num>
  <w:num w:numId="33" w16cid:durableId="1899590746">
    <w:abstractNumId w:val="46"/>
  </w:num>
  <w:num w:numId="34" w16cid:durableId="716322370">
    <w:abstractNumId w:val="28"/>
  </w:num>
  <w:num w:numId="35" w16cid:durableId="1695618022">
    <w:abstractNumId w:val="19"/>
  </w:num>
  <w:num w:numId="36" w16cid:durableId="443230497">
    <w:abstractNumId w:val="11"/>
  </w:num>
  <w:num w:numId="37" w16cid:durableId="645938952">
    <w:abstractNumId w:val="26"/>
  </w:num>
  <w:num w:numId="38" w16cid:durableId="1327856899">
    <w:abstractNumId w:val="35"/>
  </w:num>
  <w:num w:numId="39" w16cid:durableId="730805714">
    <w:abstractNumId w:val="5"/>
  </w:num>
  <w:num w:numId="40" w16cid:durableId="1078939739">
    <w:abstractNumId w:val="43"/>
  </w:num>
  <w:num w:numId="41" w16cid:durableId="1516531441">
    <w:abstractNumId w:val="25"/>
  </w:num>
  <w:num w:numId="42" w16cid:durableId="1394547048">
    <w:abstractNumId w:val="13"/>
  </w:num>
  <w:num w:numId="43" w16cid:durableId="1205413547">
    <w:abstractNumId w:val="33"/>
  </w:num>
  <w:num w:numId="44" w16cid:durableId="62534227">
    <w:abstractNumId w:val="7"/>
  </w:num>
  <w:num w:numId="45" w16cid:durableId="1070537116">
    <w:abstractNumId w:val="32"/>
  </w:num>
  <w:num w:numId="46" w16cid:durableId="1086922811">
    <w:abstractNumId w:val="39"/>
  </w:num>
  <w:num w:numId="47" w16cid:durableId="1534492539">
    <w:abstractNumId w:val="8"/>
  </w:num>
  <w:num w:numId="48" w16cid:durableId="1116213152">
    <w:abstractNumId w:val="36"/>
  </w:num>
  <w:num w:numId="49" w16cid:durableId="570043455">
    <w:abstractNumId w:val="22"/>
  </w:num>
  <w:num w:numId="50" w16cid:durableId="380593380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91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MTM3NTEyMTcwNTRV0lEKTi0uzszPAykwrgUAxLhAMSwAAAA="/>
  </w:docVars>
  <w:rsids>
    <w:rsidRoot w:val="003B5A3B"/>
    <w:rsid w:val="0000053E"/>
    <w:rsid w:val="0000275F"/>
    <w:rsid w:val="00002B89"/>
    <w:rsid w:val="00002E77"/>
    <w:rsid w:val="00003EEF"/>
    <w:rsid w:val="0000409B"/>
    <w:rsid w:val="00005864"/>
    <w:rsid w:val="00005AEE"/>
    <w:rsid w:val="000114F8"/>
    <w:rsid w:val="00011DDF"/>
    <w:rsid w:val="00012210"/>
    <w:rsid w:val="000135E7"/>
    <w:rsid w:val="00013951"/>
    <w:rsid w:val="00015C1D"/>
    <w:rsid w:val="000177F1"/>
    <w:rsid w:val="000213DE"/>
    <w:rsid w:val="00021BBD"/>
    <w:rsid w:val="00022209"/>
    <w:rsid w:val="00022560"/>
    <w:rsid w:val="0002499F"/>
    <w:rsid w:val="0003186D"/>
    <w:rsid w:val="00031A00"/>
    <w:rsid w:val="00031A48"/>
    <w:rsid w:val="00033F40"/>
    <w:rsid w:val="00034B62"/>
    <w:rsid w:val="000366B0"/>
    <w:rsid w:val="00037643"/>
    <w:rsid w:val="00043017"/>
    <w:rsid w:val="000436E5"/>
    <w:rsid w:val="00043E69"/>
    <w:rsid w:val="00045558"/>
    <w:rsid w:val="00046DDD"/>
    <w:rsid w:val="000476CB"/>
    <w:rsid w:val="0005091A"/>
    <w:rsid w:val="00053BAC"/>
    <w:rsid w:val="000655F9"/>
    <w:rsid w:val="00065AF1"/>
    <w:rsid w:val="0006669B"/>
    <w:rsid w:val="00070ABA"/>
    <w:rsid w:val="000716A5"/>
    <w:rsid w:val="0007172B"/>
    <w:rsid w:val="00072D07"/>
    <w:rsid w:val="00074175"/>
    <w:rsid w:val="0007535C"/>
    <w:rsid w:val="00075CF4"/>
    <w:rsid w:val="00076330"/>
    <w:rsid w:val="0007638D"/>
    <w:rsid w:val="00076B6E"/>
    <w:rsid w:val="000778E9"/>
    <w:rsid w:val="00077C64"/>
    <w:rsid w:val="00077F9C"/>
    <w:rsid w:val="00080590"/>
    <w:rsid w:val="0008155F"/>
    <w:rsid w:val="0008250D"/>
    <w:rsid w:val="00084BB5"/>
    <w:rsid w:val="00085BBB"/>
    <w:rsid w:val="00086255"/>
    <w:rsid w:val="00092814"/>
    <w:rsid w:val="000934F3"/>
    <w:rsid w:val="00093891"/>
    <w:rsid w:val="00095324"/>
    <w:rsid w:val="000958EF"/>
    <w:rsid w:val="00096872"/>
    <w:rsid w:val="000A1770"/>
    <w:rsid w:val="000A33A8"/>
    <w:rsid w:val="000A3DCB"/>
    <w:rsid w:val="000A3EC7"/>
    <w:rsid w:val="000A496F"/>
    <w:rsid w:val="000A5D20"/>
    <w:rsid w:val="000A7032"/>
    <w:rsid w:val="000B31AF"/>
    <w:rsid w:val="000C2AA0"/>
    <w:rsid w:val="000C35A3"/>
    <w:rsid w:val="000D0019"/>
    <w:rsid w:val="000D1831"/>
    <w:rsid w:val="000D24BB"/>
    <w:rsid w:val="000D279C"/>
    <w:rsid w:val="000D318C"/>
    <w:rsid w:val="000D50BB"/>
    <w:rsid w:val="000E265D"/>
    <w:rsid w:val="000E2A1B"/>
    <w:rsid w:val="000E3373"/>
    <w:rsid w:val="000E448D"/>
    <w:rsid w:val="000E530F"/>
    <w:rsid w:val="000E6FEF"/>
    <w:rsid w:val="000F1FB1"/>
    <w:rsid w:val="000F2244"/>
    <w:rsid w:val="000F2A66"/>
    <w:rsid w:val="000F2EA9"/>
    <w:rsid w:val="000F55C3"/>
    <w:rsid w:val="00101457"/>
    <w:rsid w:val="00103243"/>
    <w:rsid w:val="0010343A"/>
    <w:rsid w:val="00110C1A"/>
    <w:rsid w:val="00111588"/>
    <w:rsid w:val="00111C7E"/>
    <w:rsid w:val="0011269A"/>
    <w:rsid w:val="001130DF"/>
    <w:rsid w:val="001143F0"/>
    <w:rsid w:val="00114E9A"/>
    <w:rsid w:val="001157FA"/>
    <w:rsid w:val="00116C75"/>
    <w:rsid w:val="0012154E"/>
    <w:rsid w:val="001224DD"/>
    <w:rsid w:val="00123216"/>
    <w:rsid w:val="00123965"/>
    <w:rsid w:val="001264B9"/>
    <w:rsid w:val="00126FB6"/>
    <w:rsid w:val="001273E9"/>
    <w:rsid w:val="00131A77"/>
    <w:rsid w:val="00133432"/>
    <w:rsid w:val="00133954"/>
    <w:rsid w:val="00133B5A"/>
    <w:rsid w:val="0013594D"/>
    <w:rsid w:val="001367DA"/>
    <w:rsid w:val="001416C7"/>
    <w:rsid w:val="00142953"/>
    <w:rsid w:val="00143DD8"/>
    <w:rsid w:val="00146BE1"/>
    <w:rsid w:val="001477B3"/>
    <w:rsid w:val="001505BD"/>
    <w:rsid w:val="00150A55"/>
    <w:rsid w:val="00152244"/>
    <w:rsid w:val="0015226E"/>
    <w:rsid w:val="00152C3B"/>
    <w:rsid w:val="001539FB"/>
    <w:rsid w:val="001564AE"/>
    <w:rsid w:val="00164AAC"/>
    <w:rsid w:val="00174790"/>
    <w:rsid w:val="0017741C"/>
    <w:rsid w:val="00183C98"/>
    <w:rsid w:val="0019215E"/>
    <w:rsid w:val="001921E0"/>
    <w:rsid w:val="001936C3"/>
    <w:rsid w:val="00194F06"/>
    <w:rsid w:val="00194F48"/>
    <w:rsid w:val="00196F3D"/>
    <w:rsid w:val="001A050A"/>
    <w:rsid w:val="001A060F"/>
    <w:rsid w:val="001A1B6D"/>
    <w:rsid w:val="001A3E71"/>
    <w:rsid w:val="001A56BC"/>
    <w:rsid w:val="001A5AE7"/>
    <w:rsid w:val="001A71AC"/>
    <w:rsid w:val="001A7FBB"/>
    <w:rsid w:val="001B4BA0"/>
    <w:rsid w:val="001B4FA6"/>
    <w:rsid w:val="001B5957"/>
    <w:rsid w:val="001B5D53"/>
    <w:rsid w:val="001C23F9"/>
    <w:rsid w:val="001D0D2E"/>
    <w:rsid w:val="001D6561"/>
    <w:rsid w:val="001E1E6F"/>
    <w:rsid w:val="001E2EC3"/>
    <w:rsid w:val="001E6110"/>
    <w:rsid w:val="001E686C"/>
    <w:rsid w:val="001E7279"/>
    <w:rsid w:val="001F0310"/>
    <w:rsid w:val="001F07B4"/>
    <w:rsid w:val="001F1CD4"/>
    <w:rsid w:val="001F2D2B"/>
    <w:rsid w:val="001F6667"/>
    <w:rsid w:val="001F78A2"/>
    <w:rsid w:val="002003C6"/>
    <w:rsid w:val="0020198D"/>
    <w:rsid w:val="00202867"/>
    <w:rsid w:val="00204D1A"/>
    <w:rsid w:val="00204E39"/>
    <w:rsid w:val="0020596F"/>
    <w:rsid w:val="00206DE9"/>
    <w:rsid w:val="00210FCA"/>
    <w:rsid w:val="00211F91"/>
    <w:rsid w:val="00212876"/>
    <w:rsid w:val="00217D14"/>
    <w:rsid w:val="002230F3"/>
    <w:rsid w:val="00226711"/>
    <w:rsid w:val="00226EEC"/>
    <w:rsid w:val="00227AFD"/>
    <w:rsid w:val="00227E0A"/>
    <w:rsid w:val="0023406B"/>
    <w:rsid w:val="0023418B"/>
    <w:rsid w:val="00234412"/>
    <w:rsid w:val="002415C2"/>
    <w:rsid w:val="00251F8F"/>
    <w:rsid w:val="002533FB"/>
    <w:rsid w:val="00254B44"/>
    <w:rsid w:val="00255DE9"/>
    <w:rsid w:val="00264218"/>
    <w:rsid w:val="00265D9B"/>
    <w:rsid w:val="00266AA0"/>
    <w:rsid w:val="0027474D"/>
    <w:rsid w:val="00274C82"/>
    <w:rsid w:val="00275ED9"/>
    <w:rsid w:val="00277C70"/>
    <w:rsid w:val="00281E27"/>
    <w:rsid w:val="002838FE"/>
    <w:rsid w:val="002857DA"/>
    <w:rsid w:val="00286CFA"/>
    <w:rsid w:val="0029049F"/>
    <w:rsid w:val="00294068"/>
    <w:rsid w:val="00294E61"/>
    <w:rsid w:val="00296018"/>
    <w:rsid w:val="002963E8"/>
    <w:rsid w:val="00297585"/>
    <w:rsid w:val="00297A33"/>
    <w:rsid w:val="002A10CF"/>
    <w:rsid w:val="002A47CE"/>
    <w:rsid w:val="002A51A7"/>
    <w:rsid w:val="002A629C"/>
    <w:rsid w:val="002A6342"/>
    <w:rsid w:val="002A777E"/>
    <w:rsid w:val="002B2CA4"/>
    <w:rsid w:val="002B36E8"/>
    <w:rsid w:val="002B4026"/>
    <w:rsid w:val="002B5F4B"/>
    <w:rsid w:val="002B7224"/>
    <w:rsid w:val="002C0846"/>
    <w:rsid w:val="002C0EF8"/>
    <w:rsid w:val="002C2B29"/>
    <w:rsid w:val="002C4EAB"/>
    <w:rsid w:val="002C53D1"/>
    <w:rsid w:val="002D12A9"/>
    <w:rsid w:val="002D1516"/>
    <w:rsid w:val="002D19F9"/>
    <w:rsid w:val="002D1CDC"/>
    <w:rsid w:val="002D1CE6"/>
    <w:rsid w:val="002D4AD3"/>
    <w:rsid w:val="002E0A1F"/>
    <w:rsid w:val="002E3C09"/>
    <w:rsid w:val="002E502C"/>
    <w:rsid w:val="002E737C"/>
    <w:rsid w:val="002F035A"/>
    <w:rsid w:val="002F1368"/>
    <w:rsid w:val="002F1431"/>
    <w:rsid w:val="002F2D02"/>
    <w:rsid w:val="002F3276"/>
    <w:rsid w:val="002F38F1"/>
    <w:rsid w:val="002F4A9C"/>
    <w:rsid w:val="002F4E9B"/>
    <w:rsid w:val="002F66D8"/>
    <w:rsid w:val="002F7C07"/>
    <w:rsid w:val="00300A22"/>
    <w:rsid w:val="00307B74"/>
    <w:rsid w:val="00310ED4"/>
    <w:rsid w:val="00316A42"/>
    <w:rsid w:val="00317653"/>
    <w:rsid w:val="00321437"/>
    <w:rsid w:val="0032311C"/>
    <w:rsid w:val="00323628"/>
    <w:rsid w:val="00325DD0"/>
    <w:rsid w:val="00326097"/>
    <w:rsid w:val="003270F7"/>
    <w:rsid w:val="00327AA1"/>
    <w:rsid w:val="003307EC"/>
    <w:rsid w:val="00331FF8"/>
    <w:rsid w:val="003331F0"/>
    <w:rsid w:val="003345F3"/>
    <w:rsid w:val="00334DC9"/>
    <w:rsid w:val="0033592C"/>
    <w:rsid w:val="00335E91"/>
    <w:rsid w:val="003378A6"/>
    <w:rsid w:val="0034029A"/>
    <w:rsid w:val="00340CA1"/>
    <w:rsid w:val="00345230"/>
    <w:rsid w:val="00346748"/>
    <w:rsid w:val="003521EA"/>
    <w:rsid w:val="003525C8"/>
    <w:rsid w:val="00352D7A"/>
    <w:rsid w:val="003550F5"/>
    <w:rsid w:val="003574B2"/>
    <w:rsid w:val="00357EF4"/>
    <w:rsid w:val="00360730"/>
    <w:rsid w:val="00362200"/>
    <w:rsid w:val="00362501"/>
    <w:rsid w:val="00362855"/>
    <w:rsid w:val="00364CB4"/>
    <w:rsid w:val="00365309"/>
    <w:rsid w:val="00366974"/>
    <w:rsid w:val="00371C3B"/>
    <w:rsid w:val="003764E1"/>
    <w:rsid w:val="003775E7"/>
    <w:rsid w:val="00381729"/>
    <w:rsid w:val="00382FD0"/>
    <w:rsid w:val="0038353E"/>
    <w:rsid w:val="00386F49"/>
    <w:rsid w:val="003874E8"/>
    <w:rsid w:val="003909B2"/>
    <w:rsid w:val="00390CCE"/>
    <w:rsid w:val="00390F30"/>
    <w:rsid w:val="0039225D"/>
    <w:rsid w:val="0039326C"/>
    <w:rsid w:val="0039336C"/>
    <w:rsid w:val="003939E8"/>
    <w:rsid w:val="00394088"/>
    <w:rsid w:val="0039550B"/>
    <w:rsid w:val="00395C4C"/>
    <w:rsid w:val="003A1584"/>
    <w:rsid w:val="003A5365"/>
    <w:rsid w:val="003A63AE"/>
    <w:rsid w:val="003A6739"/>
    <w:rsid w:val="003A69CD"/>
    <w:rsid w:val="003B1843"/>
    <w:rsid w:val="003B4B95"/>
    <w:rsid w:val="003B5A3B"/>
    <w:rsid w:val="003B5ED8"/>
    <w:rsid w:val="003C112D"/>
    <w:rsid w:val="003C649D"/>
    <w:rsid w:val="003D1802"/>
    <w:rsid w:val="003D1F9D"/>
    <w:rsid w:val="003D3C4B"/>
    <w:rsid w:val="003D5745"/>
    <w:rsid w:val="003D6C62"/>
    <w:rsid w:val="003D6F0E"/>
    <w:rsid w:val="003E0DD7"/>
    <w:rsid w:val="003E2375"/>
    <w:rsid w:val="003E3167"/>
    <w:rsid w:val="003E3FBE"/>
    <w:rsid w:val="003E4896"/>
    <w:rsid w:val="003E4AFD"/>
    <w:rsid w:val="003E4B51"/>
    <w:rsid w:val="003F1691"/>
    <w:rsid w:val="003F2990"/>
    <w:rsid w:val="003F348C"/>
    <w:rsid w:val="003F3A78"/>
    <w:rsid w:val="003F472B"/>
    <w:rsid w:val="003F7474"/>
    <w:rsid w:val="004030F4"/>
    <w:rsid w:val="0040433D"/>
    <w:rsid w:val="004074E6"/>
    <w:rsid w:val="0041243A"/>
    <w:rsid w:val="00414B59"/>
    <w:rsid w:val="00417BBE"/>
    <w:rsid w:val="004204CB"/>
    <w:rsid w:val="0042437F"/>
    <w:rsid w:val="00424C4E"/>
    <w:rsid w:val="00424D8C"/>
    <w:rsid w:val="0042754F"/>
    <w:rsid w:val="004309C2"/>
    <w:rsid w:val="00432DDB"/>
    <w:rsid w:val="00435492"/>
    <w:rsid w:val="004365AC"/>
    <w:rsid w:val="00437B8D"/>
    <w:rsid w:val="004402AB"/>
    <w:rsid w:val="00441909"/>
    <w:rsid w:val="00443F10"/>
    <w:rsid w:val="00447072"/>
    <w:rsid w:val="004471E1"/>
    <w:rsid w:val="004501E1"/>
    <w:rsid w:val="00452F87"/>
    <w:rsid w:val="00455BF3"/>
    <w:rsid w:val="004567F1"/>
    <w:rsid w:val="00461B03"/>
    <w:rsid w:val="00462B23"/>
    <w:rsid w:val="004658D6"/>
    <w:rsid w:val="00465CE1"/>
    <w:rsid w:val="0046737E"/>
    <w:rsid w:val="00471BA6"/>
    <w:rsid w:val="00471E75"/>
    <w:rsid w:val="0047224F"/>
    <w:rsid w:val="00473139"/>
    <w:rsid w:val="00473DEC"/>
    <w:rsid w:val="00475390"/>
    <w:rsid w:val="00476D44"/>
    <w:rsid w:val="0047735D"/>
    <w:rsid w:val="00480270"/>
    <w:rsid w:val="00483980"/>
    <w:rsid w:val="00484646"/>
    <w:rsid w:val="00484CE0"/>
    <w:rsid w:val="00485224"/>
    <w:rsid w:val="00486C90"/>
    <w:rsid w:val="00490352"/>
    <w:rsid w:val="0049137C"/>
    <w:rsid w:val="004913F2"/>
    <w:rsid w:val="0049290A"/>
    <w:rsid w:val="00492E20"/>
    <w:rsid w:val="00494C1A"/>
    <w:rsid w:val="0049598F"/>
    <w:rsid w:val="004A119C"/>
    <w:rsid w:val="004A202A"/>
    <w:rsid w:val="004A2A66"/>
    <w:rsid w:val="004A2FB9"/>
    <w:rsid w:val="004A4134"/>
    <w:rsid w:val="004A5B55"/>
    <w:rsid w:val="004A5E6C"/>
    <w:rsid w:val="004A65E5"/>
    <w:rsid w:val="004B3313"/>
    <w:rsid w:val="004B3E38"/>
    <w:rsid w:val="004C1055"/>
    <w:rsid w:val="004C37B1"/>
    <w:rsid w:val="004C52E3"/>
    <w:rsid w:val="004C7B7A"/>
    <w:rsid w:val="004D02C2"/>
    <w:rsid w:val="004D0F0B"/>
    <w:rsid w:val="004D2170"/>
    <w:rsid w:val="004D23F3"/>
    <w:rsid w:val="004D77CB"/>
    <w:rsid w:val="004D7E49"/>
    <w:rsid w:val="004E0219"/>
    <w:rsid w:val="004E2AC7"/>
    <w:rsid w:val="004E2B8A"/>
    <w:rsid w:val="004E5185"/>
    <w:rsid w:val="004E5E15"/>
    <w:rsid w:val="004E6551"/>
    <w:rsid w:val="004F0CF1"/>
    <w:rsid w:val="004F6174"/>
    <w:rsid w:val="00502E81"/>
    <w:rsid w:val="00503C60"/>
    <w:rsid w:val="00506930"/>
    <w:rsid w:val="00507C1D"/>
    <w:rsid w:val="005125B5"/>
    <w:rsid w:val="005135F4"/>
    <w:rsid w:val="0052366C"/>
    <w:rsid w:val="005273F8"/>
    <w:rsid w:val="00530898"/>
    <w:rsid w:val="00534553"/>
    <w:rsid w:val="00540EE5"/>
    <w:rsid w:val="00542AB7"/>
    <w:rsid w:val="005449C5"/>
    <w:rsid w:val="005469B1"/>
    <w:rsid w:val="00550DB8"/>
    <w:rsid w:val="005513C3"/>
    <w:rsid w:val="00551727"/>
    <w:rsid w:val="00551EA5"/>
    <w:rsid w:val="0055329B"/>
    <w:rsid w:val="00553AB1"/>
    <w:rsid w:val="00554127"/>
    <w:rsid w:val="00554B04"/>
    <w:rsid w:val="005554FC"/>
    <w:rsid w:val="005566E8"/>
    <w:rsid w:val="00556B0A"/>
    <w:rsid w:val="00563E2C"/>
    <w:rsid w:val="00570722"/>
    <w:rsid w:val="00572F14"/>
    <w:rsid w:val="005733AC"/>
    <w:rsid w:val="0057437F"/>
    <w:rsid w:val="0057570F"/>
    <w:rsid w:val="005768C9"/>
    <w:rsid w:val="0058060F"/>
    <w:rsid w:val="00580B8C"/>
    <w:rsid w:val="00582F38"/>
    <w:rsid w:val="005839B3"/>
    <w:rsid w:val="00583B74"/>
    <w:rsid w:val="00584DBD"/>
    <w:rsid w:val="00590CF7"/>
    <w:rsid w:val="00593356"/>
    <w:rsid w:val="0059568C"/>
    <w:rsid w:val="005A0437"/>
    <w:rsid w:val="005A075D"/>
    <w:rsid w:val="005A07A1"/>
    <w:rsid w:val="005A0BBF"/>
    <w:rsid w:val="005A1123"/>
    <w:rsid w:val="005A1C69"/>
    <w:rsid w:val="005A2FA3"/>
    <w:rsid w:val="005A3188"/>
    <w:rsid w:val="005A55F8"/>
    <w:rsid w:val="005A7E22"/>
    <w:rsid w:val="005B08A4"/>
    <w:rsid w:val="005B120C"/>
    <w:rsid w:val="005B24E0"/>
    <w:rsid w:val="005B3329"/>
    <w:rsid w:val="005B3D2D"/>
    <w:rsid w:val="005B4A65"/>
    <w:rsid w:val="005B50B0"/>
    <w:rsid w:val="005B648E"/>
    <w:rsid w:val="005B7CDD"/>
    <w:rsid w:val="005C05F9"/>
    <w:rsid w:val="005C6CD7"/>
    <w:rsid w:val="005C6E4B"/>
    <w:rsid w:val="005D0154"/>
    <w:rsid w:val="005D0A20"/>
    <w:rsid w:val="005D0F3A"/>
    <w:rsid w:val="005D35AE"/>
    <w:rsid w:val="005D380C"/>
    <w:rsid w:val="005D3B0E"/>
    <w:rsid w:val="005D48F6"/>
    <w:rsid w:val="005D5016"/>
    <w:rsid w:val="005D55D4"/>
    <w:rsid w:val="005D605E"/>
    <w:rsid w:val="005D61C1"/>
    <w:rsid w:val="005E2D12"/>
    <w:rsid w:val="005E2D3E"/>
    <w:rsid w:val="005E56DD"/>
    <w:rsid w:val="005E7770"/>
    <w:rsid w:val="005F7389"/>
    <w:rsid w:val="00600DAB"/>
    <w:rsid w:val="006034C9"/>
    <w:rsid w:val="00610E6B"/>
    <w:rsid w:val="0061128A"/>
    <w:rsid w:val="00612749"/>
    <w:rsid w:val="00613B89"/>
    <w:rsid w:val="00615611"/>
    <w:rsid w:val="006168E6"/>
    <w:rsid w:val="00616A6B"/>
    <w:rsid w:val="00620380"/>
    <w:rsid w:val="00621F4A"/>
    <w:rsid w:val="00622C77"/>
    <w:rsid w:val="00634542"/>
    <w:rsid w:val="00637FEC"/>
    <w:rsid w:val="00641778"/>
    <w:rsid w:val="00642E0A"/>
    <w:rsid w:val="00646086"/>
    <w:rsid w:val="006508ED"/>
    <w:rsid w:val="006571A9"/>
    <w:rsid w:val="00661205"/>
    <w:rsid w:val="0066136F"/>
    <w:rsid w:val="00662864"/>
    <w:rsid w:val="00662CEF"/>
    <w:rsid w:val="00663537"/>
    <w:rsid w:val="00665B67"/>
    <w:rsid w:val="006667F7"/>
    <w:rsid w:val="006678E1"/>
    <w:rsid w:val="00670110"/>
    <w:rsid w:val="00675591"/>
    <w:rsid w:val="00677098"/>
    <w:rsid w:val="00680399"/>
    <w:rsid w:val="006805DD"/>
    <w:rsid w:val="006808D8"/>
    <w:rsid w:val="006809E9"/>
    <w:rsid w:val="00681B78"/>
    <w:rsid w:val="0068313F"/>
    <w:rsid w:val="0068396B"/>
    <w:rsid w:val="00684E5F"/>
    <w:rsid w:val="00686B2B"/>
    <w:rsid w:val="00690D25"/>
    <w:rsid w:val="00691ED9"/>
    <w:rsid w:val="006937FB"/>
    <w:rsid w:val="00693AC9"/>
    <w:rsid w:val="006A081D"/>
    <w:rsid w:val="006A0DE8"/>
    <w:rsid w:val="006A34BD"/>
    <w:rsid w:val="006A4BB9"/>
    <w:rsid w:val="006A7047"/>
    <w:rsid w:val="006A70A1"/>
    <w:rsid w:val="006B0B37"/>
    <w:rsid w:val="006B30CA"/>
    <w:rsid w:val="006B56CD"/>
    <w:rsid w:val="006B60F9"/>
    <w:rsid w:val="006C02A1"/>
    <w:rsid w:val="006C1D6E"/>
    <w:rsid w:val="006C240A"/>
    <w:rsid w:val="006C248C"/>
    <w:rsid w:val="006D02D0"/>
    <w:rsid w:val="006D085A"/>
    <w:rsid w:val="006D177F"/>
    <w:rsid w:val="006E1455"/>
    <w:rsid w:val="006E40BA"/>
    <w:rsid w:val="006F14A7"/>
    <w:rsid w:val="006F46A5"/>
    <w:rsid w:val="006F5DD4"/>
    <w:rsid w:val="007001DD"/>
    <w:rsid w:val="00701095"/>
    <w:rsid w:val="007045D1"/>
    <w:rsid w:val="007136B6"/>
    <w:rsid w:val="007160D2"/>
    <w:rsid w:val="00716395"/>
    <w:rsid w:val="00717309"/>
    <w:rsid w:val="0072014C"/>
    <w:rsid w:val="007203D6"/>
    <w:rsid w:val="00723374"/>
    <w:rsid w:val="00723A6A"/>
    <w:rsid w:val="007271E4"/>
    <w:rsid w:val="00727426"/>
    <w:rsid w:val="007307E8"/>
    <w:rsid w:val="00734AE4"/>
    <w:rsid w:val="00742D32"/>
    <w:rsid w:val="00742EF7"/>
    <w:rsid w:val="007461A0"/>
    <w:rsid w:val="00750D81"/>
    <w:rsid w:val="00751231"/>
    <w:rsid w:val="00756F06"/>
    <w:rsid w:val="00762E77"/>
    <w:rsid w:val="007676DC"/>
    <w:rsid w:val="00767A7A"/>
    <w:rsid w:val="007763F8"/>
    <w:rsid w:val="007773EE"/>
    <w:rsid w:val="0078103E"/>
    <w:rsid w:val="00781374"/>
    <w:rsid w:val="0078226A"/>
    <w:rsid w:val="00787568"/>
    <w:rsid w:val="00790823"/>
    <w:rsid w:val="007911C4"/>
    <w:rsid w:val="007917BC"/>
    <w:rsid w:val="00794446"/>
    <w:rsid w:val="007963D9"/>
    <w:rsid w:val="00797727"/>
    <w:rsid w:val="007A3D00"/>
    <w:rsid w:val="007A7285"/>
    <w:rsid w:val="007A7622"/>
    <w:rsid w:val="007B0009"/>
    <w:rsid w:val="007B2932"/>
    <w:rsid w:val="007B52DB"/>
    <w:rsid w:val="007B673C"/>
    <w:rsid w:val="007B6B6B"/>
    <w:rsid w:val="007B7F98"/>
    <w:rsid w:val="007C0DDE"/>
    <w:rsid w:val="007C4E02"/>
    <w:rsid w:val="007C68D5"/>
    <w:rsid w:val="007D200D"/>
    <w:rsid w:val="007D26FD"/>
    <w:rsid w:val="007D3792"/>
    <w:rsid w:val="007D472F"/>
    <w:rsid w:val="007D4C1F"/>
    <w:rsid w:val="007D7639"/>
    <w:rsid w:val="007E0F99"/>
    <w:rsid w:val="007E26A8"/>
    <w:rsid w:val="007E794E"/>
    <w:rsid w:val="007F04E7"/>
    <w:rsid w:val="007F1148"/>
    <w:rsid w:val="007F11CB"/>
    <w:rsid w:val="007F34C9"/>
    <w:rsid w:val="007F3D96"/>
    <w:rsid w:val="007F4A12"/>
    <w:rsid w:val="007F4ABB"/>
    <w:rsid w:val="007F5819"/>
    <w:rsid w:val="007F58DF"/>
    <w:rsid w:val="007F5E52"/>
    <w:rsid w:val="007F6F00"/>
    <w:rsid w:val="008010EE"/>
    <w:rsid w:val="00804ED1"/>
    <w:rsid w:val="00805F5D"/>
    <w:rsid w:val="0081191E"/>
    <w:rsid w:val="00813295"/>
    <w:rsid w:val="00813F65"/>
    <w:rsid w:val="008142D3"/>
    <w:rsid w:val="008159F6"/>
    <w:rsid w:val="00816E36"/>
    <w:rsid w:val="008171F4"/>
    <w:rsid w:val="008205B0"/>
    <w:rsid w:val="008229DE"/>
    <w:rsid w:val="00825B8F"/>
    <w:rsid w:val="0082682D"/>
    <w:rsid w:val="0083180C"/>
    <w:rsid w:val="00831F4A"/>
    <w:rsid w:val="008328B5"/>
    <w:rsid w:val="00834EC6"/>
    <w:rsid w:val="00836D97"/>
    <w:rsid w:val="00841DFF"/>
    <w:rsid w:val="008442D1"/>
    <w:rsid w:val="008447BE"/>
    <w:rsid w:val="00844BA9"/>
    <w:rsid w:val="00845E17"/>
    <w:rsid w:val="00850231"/>
    <w:rsid w:val="00850941"/>
    <w:rsid w:val="008517C4"/>
    <w:rsid w:val="00852861"/>
    <w:rsid w:val="008553C9"/>
    <w:rsid w:val="008554D7"/>
    <w:rsid w:val="00857DFD"/>
    <w:rsid w:val="00860CB2"/>
    <w:rsid w:val="00861931"/>
    <w:rsid w:val="00866308"/>
    <w:rsid w:val="00867036"/>
    <w:rsid w:val="00870C5B"/>
    <w:rsid w:val="00871B7C"/>
    <w:rsid w:val="0087202B"/>
    <w:rsid w:val="00873047"/>
    <w:rsid w:val="0087318F"/>
    <w:rsid w:val="00877CD3"/>
    <w:rsid w:val="00880755"/>
    <w:rsid w:val="0088165B"/>
    <w:rsid w:val="00883964"/>
    <w:rsid w:val="00886C13"/>
    <w:rsid w:val="00887164"/>
    <w:rsid w:val="00887C8D"/>
    <w:rsid w:val="00893288"/>
    <w:rsid w:val="00894094"/>
    <w:rsid w:val="00896472"/>
    <w:rsid w:val="0089686E"/>
    <w:rsid w:val="008A0438"/>
    <w:rsid w:val="008A31FA"/>
    <w:rsid w:val="008B04D2"/>
    <w:rsid w:val="008B1286"/>
    <w:rsid w:val="008B206D"/>
    <w:rsid w:val="008B2808"/>
    <w:rsid w:val="008B2F42"/>
    <w:rsid w:val="008C06FA"/>
    <w:rsid w:val="008C085E"/>
    <w:rsid w:val="008C39D5"/>
    <w:rsid w:val="008C455F"/>
    <w:rsid w:val="008D0C83"/>
    <w:rsid w:val="008D1193"/>
    <w:rsid w:val="008D3428"/>
    <w:rsid w:val="008D3599"/>
    <w:rsid w:val="008D3FBA"/>
    <w:rsid w:val="008D4431"/>
    <w:rsid w:val="008D6425"/>
    <w:rsid w:val="008D7D7A"/>
    <w:rsid w:val="008E0F0E"/>
    <w:rsid w:val="008E1707"/>
    <w:rsid w:val="008E2484"/>
    <w:rsid w:val="008E392D"/>
    <w:rsid w:val="008E3E67"/>
    <w:rsid w:val="008F47B1"/>
    <w:rsid w:val="008F6C43"/>
    <w:rsid w:val="009002D8"/>
    <w:rsid w:val="009017A2"/>
    <w:rsid w:val="00901DD4"/>
    <w:rsid w:val="00902B99"/>
    <w:rsid w:val="00905DC9"/>
    <w:rsid w:val="00912EB3"/>
    <w:rsid w:val="00914C79"/>
    <w:rsid w:val="00920823"/>
    <w:rsid w:val="009218B3"/>
    <w:rsid w:val="00921F5D"/>
    <w:rsid w:val="00925561"/>
    <w:rsid w:val="00927FEE"/>
    <w:rsid w:val="00930656"/>
    <w:rsid w:val="00937ADE"/>
    <w:rsid w:val="00940887"/>
    <w:rsid w:val="00941117"/>
    <w:rsid w:val="00943495"/>
    <w:rsid w:val="009457A1"/>
    <w:rsid w:val="00945DCC"/>
    <w:rsid w:val="0094747B"/>
    <w:rsid w:val="0094756B"/>
    <w:rsid w:val="0094757D"/>
    <w:rsid w:val="00947F9D"/>
    <w:rsid w:val="009530E9"/>
    <w:rsid w:val="00953C84"/>
    <w:rsid w:val="00960FC4"/>
    <w:rsid w:val="00961C81"/>
    <w:rsid w:val="00961D59"/>
    <w:rsid w:val="00962243"/>
    <w:rsid w:val="00962686"/>
    <w:rsid w:val="00963D58"/>
    <w:rsid w:val="00964ADD"/>
    <w:rsid w:val="009713CC"/>
    <w:rsid w:val="00973238"/>
    <w:rsid w:val="00977A3B"/>
    <w:rsid w:val="00980A1B"/>
    <w:rsid w:val="00980D7F"/>
    <w:rsid w:val="00981F01"/>
    <w:rsid w:val="00983717"/>
    <w:rsid w:val="00984064"/>
    <w:rsid w:val="0098424F"/>
    <w:rsid w:val="00993968"/>
    <w:rsid w:val="00993E83"/>
    <w:rsid w:val="00994DE2"/>
    <w:rsid w:val="0099641B"/>
    <w:rsid w:val="009A0848"/>
    <w:rsid w:val="009A2E44"/>
    <w:rsid w:val="009A4649"/>
    <w:rsid w:val="009A5542"/>
    <w:rsid w:val="009A6038"/>
    <w:rsid w:val="009A6D4F"/>
    <w:rsid w:val="009A75FC"/>
    <w:rsid w:val="009B0AC3"/>
    <w:rsid w:val="009B2241"/>
    <w:rsid w:val="009B3411"/>
    <w:rsid w:val="009B39D4"/>
    <w:rsid w:val="009B47C5"/>
    <w:rsid w:val="009C01D8"/>
    <w:rsid w:val="009C1E39"/>
    <w:rsid w:val="009C29D9"/>
    <w:rsid w:val="009C3B32"/>
    <w:rsid w:val="009C65A6"/>
    <w:rsid w:val="009C6F6C"/>
    <w:rsid w:val="009D67D2"/>
    <w:rsid w:val="009D6BFB"/>
    <w:rsid w:val="009D7BFA"/>
    <w:rsid w:val="009D7E0C"/>
    <w:rsid w:val="009E3F93"/>
    <w:rsid w:val="009E50A5"/>
    <w:rsid w:val="009F2C0F"/>
    <w:rsid w:val="009F3C72"/>
    <w:rsid w:val="009F4250"/>
    <w:rsid w:val="009F456D"/>
    <w:rsid w:val="009F475B"/>
    <w:rsid w:val="009F6208"/>
    <w:rsid w:val="00A00FB1"/>
    <w:rsid w:val="00A02A87"/>
    <w:rsid w:val="00A02FC9"/>
    <w:rsid w:val="00A03FEA"/>
    <w:rsid w:val="00A057EA"/>
    <w:rsid w:val="00A0766E"/>
    <w:rsid w:val="00A07F37"/>
    <w:rsid w:val="00A1068F"/>
    <w:rsid w:val="00A115FA"/>
    <w:rsid w:val="00A13DAC"/>
    <w:rsid w:val="00A14877"/>
    <w:rsid w:val="00A153AE"/>
    <w:rsid w:val="00A15870"/>
    <w:rsid w:val="00A16D0F"/>
    <w:rsid w:val="00A20AEA"/>
    <w:rsid w:val="00A26A68"/>
    <w:rsid w:val="00A321F6"/>
    <w:rsid w:val="00A326A8"/>
    <w:rsid w:val="00A33E4D"/>
    <w:rsid w:val="00A3469C"/>
    <w:rsid w:val="00A35EA6"/>
    <w:rsid w:val="00A4504B"/>
    <w:rsid w:val="00A464E8"/>
    <w:rsid w:val="00A47241"/>
    <w:rsid w:val="00A472FB"/>
    <w:rsid w:val="00A519F3"/>
    <w:rsid w:val="00A53287"/>
    <w:rsid w:val="00A53E86"/>
    <w:rsid w:val="00A55F7B"/>
    <w:rsid w:val="00A564CC"/>
    <w:rsid w:val="00A56657"/>
    <w:rsid w:val="00A56EBF"/>
    <w:rsid w:val="00A6001E"/>
    <w:rsid w:val="00A60333"/>
    <w:rsid w:val="00A6270F"/>
    <w:rsid w:val="00A62969"/>
    <w:rsid w:val="00A64C2E"/>
    <w:rsid w:val="00A653A7"/>
    <w:rsid w:val="00A6787E"/>
    <w:rsid w:val="00A71768"/>
    <w:rsid w:val="00A73942"/>
    <w:rsid w:val="00A7407C"/>
    <w:rsid w:val="00A742D7"/>
    <w:rsid w:val="00A7696F"/>
    <w:rsid w:val="00A845A3"/>
    <w:rsid w:val="00A859CC"/>
    <w:rsid w:val="00A87559"/>
    <w:rsid w:val="00A924CC"/>
    <w:rsid w:val="00A93481"/>
    <w:rsid w:val="00A967D0"/>
    <w:rsid w:val="00A97148"/>
    <w:rsid w:val="00A97BAB"/>
    <w:rsid w:val="00A97E79"/>
    <w:rsid w:val="00AA6CE1"/>
    <w:rsid w:val="00AA6D3D"/>
    <w:rsid w:val="00AA708F"/>
    <w:rsid w:val="00AB334C"/>
    <w:rsid w:val="00AB3D15"/>
    <w:rsid w:val="00AB49DD"/>
    <w:rsid w:val="00AB57D0"/>
    <w:rsid w:val="00AC08ED"/>
    <w:rsid w:val="00AC103A"/>
    <w:rsid w:val="00AC4E0D"/>
    <w:rsid w:val="00AD2AD8"/>
    <w:rsid w:val="00AD51BB"/>
    <w:rsid w:val="00AD6D96"/>
    <w:rsid w:val="00AE0BC0"/>
    <w:rsid w:val="00AE1178"/>
    <w:rsid w:val="00AE2646"/>
    <w:rsid w:val="00AE2F15"/>
    <w:rsid w:val="00AE5021"/>
    <w:rsid w:val="00AE633E"/>
    <w:rsid w:val="00AE655D"/>
    <w:rsid w:val="00AE6A84"/>
    <w:rsid w:val="00AE79D0"/>
    <w:rsid w:val="00AF02DE"/>
    <w:rsid w:val="00AF53AA"/>
    <w:rsid w:val="00AF7D4C"/>
    <w:rsid w:val="00B06B2D"/>
    <w:rsid w:val="00B117A6"/>
    <w:rsid w:val="00B129B6"/>
    <w:rsid w:val="00B12DAF"/>
    <w:rsid w:val="00B153C9"/>
    <w:rsid w:val="00B210D0"/>
    <w:rsid w:val="00B211AB"/>
    <w:rsid w:val="00B2138E"/>
    <w:rsid w:val="00B26B8E"/>
    <w:rsid w:val="00B32E5F"/>
    <w:rsid w:val="00B33CCA"/>
    <w:rsid w:val="00B36847"/>
    <w:rsid w:val="00B36DBA"/>
    <w:rsid w:val="00B427D8"/>
    <w:rsid w:val="00B42F8A"/>
    <w:rsid w:val="00B42FC2"/>
    <w:rsid w:val="00B432F1"/>
    <w:rsid w:val="00B4388C"/>
    <w:rsid w:val="00B47673"/>
    <w:rsid w:val="00B508E3"/>
    <w:rsid w:val="00B52111"/>
    <w:rsid w:val="00B52712"/>
    <w:rsid w:val="00B53CA3"/>
    <w:rsid w:val="00B54545"/>
    <w:rsid w:val="00B56537"/>
    <w:rsid w:val="00B56CC0"/>
    <w:rsid w:val="00B57A1D"/>
    <w:rsid w:val="00B57F27"/>
    <w:rsid w:val="00B60C72"/>
    <w:rsid w:val="00B65270"/>
    <w:rsid w:val="00B65FBD"/>
    <w:rsid w:val="00B66F03"/>
    <w:rsid w:val="00B67BB7"/>
    <w:rsid w:val="00B7201C"/>
    <w:rsid w:val="00B72264"/>
    <w:rsid w:val="00B73FC2"/>
    <w:rsid w:val="00B74A08"/>
    <w:rsid w:val="00B74CA5"/>
    <w:rsid w:val="00B8036F"/>
    <w:rsid w:val="00B821F2"/>
    <w:rsid w:val="00B87F18"/>
    <w:rsid w:val="00B90F64"/>
    <w:rsid w:val="00B95487"/>
    <w:rsid w:val="00B9677D"/>
    <w:rsid w:val="00BA0A93"/>
    <w:rsid w:val="00BA1D1F"/>
    <w:rsid w:val="00BA43FD"/>
    <w:rsid w:val="00BA4D72"/>
    <w:rsid w:val="00BA65BB"/>
    <w:rsid w:val="00BB0DFF"/>
    <w:rsid w:val="00BB2E9C"/>
    <w:rsid w:val="00BB6B0F"/>
    <w:rsid w:val="00BB71EA"/>
    <w:rsid w:val="00BB7809"/>
    <w:rsid w:val="00BC1872"/>
    <w:rsid w:val="00BC4813"/>
    <w:rsid w:val="00BC4888"/>
    <w:rsid w:val="00BC75D4"/>
    <w:rsid w:val="00BC7D78"/>
    <w:rsid w:val="00BD51CE"/>
    <w:rsid w:val="00BD62EA"/>
    <w:rsid w:val="00BD6375"/>
    <w:rsid w:val="00BD6E63"/>
    <w:rsid w:val="00BE0604"/>
    <w:rsid w:val="00BE0817"/>
    <w:rsid w:val="00BE1136"/>
    <w:rsid w:val="00BE57B3"/>
    <w:rsid w:val="00BE75E4"/>
    <w:rsid w:val="00BF07D2"/>
    <w:rsid w:val="00BF12C8"/>
    <w:rsid w:val="00BF1DD4"/>
    <w:rsid w:val="00BF213A"/>
    <w:rsid w:val="00BF23F6"/>
    <w:rsid w:val="00BF35A2"/>
    <w:rsid w:val="00BF4F01"/>
    <w:rsid w:val="00BF57FB"/>
    <w:rsid w:val="00BF588D"/>
    <w:rsid w:val="00C039DC"/>
    <w:rsid w:val="00C0450D"/>
    <w:rsid w:val="00C10381"/>
    <w:rsid w:val="00C117B9"/>
    <w:rsid w:val="00C1358F"/>
    <w:rsid w:val="00C147F6"/>
    <w:rsid w:val="00C15343"/>
    <w:rsid w:val="00C1644D"/>
    <w:rsid w:val="00C17630"/>
    <w:rsid w:val="00C17BF7"/>
    <w:rsid w:val="00C2154B"/>
    <w:rsid w:val="00C22F2D"/>
    <w:rsid w:val="00C23CCA"/>
    <w:rsid w:val="00C26E20"/>
    <w:rsid w:val="00C30ECB"/>
    <w:rsid w:val="00C35867"/>
    <w:rsid w:val="00C3623D"/>
    <w:rsid w:val="00C3770B"/>
    <w:rsid w:val="00C45513"/>
    <w:rsid w:val="00C4553D"/>
    <w:rsid w:val="00C45DDF"/>
    <w:rsid w:val="00C50270"/>
    <w:rsid w:val="00C504DF"/>
    <w:rsid w:val="00C50E06"/>
    <w:rsid w:val="00C5155E"/>
    <w:rsid w:val="00C52E5F"/>
    <w:rsid w:val="00C53AE6"/>
    <w:rsid w:val="00C5500D"/>
    <w:rsid w:val="00C55D5E"/>
    <w:rsid w:val="00C56FB2"/>
    <w:rsid w:val="00C6624E"/>
    <w:rsid w:val="00C66374"/>
    <w:rsid w:val="00C729A0"/>
    <w:rsid w:val="00C72F49"/>
    <w:rsid w:val="00C7413C"/>
    <w:rsid w:val="00C7442A"/>
    <w:rsid w:val="00C76D34"/>
    <w:rsid w:val="00C80805"/>
    <w:rsid w:val="00C81785"/>
    <w:rsid w:val="00C82EE7"/>
    <w:rsid w:val="00C8693C"/>
    <w:rsid w:val="00C86F04"/>
    <w:rsid w:val="00C91473"/>
    <w:rsid w:val="00C92893"/>
    <w:rsid w:val="00C947EC"/>
    <w:rsid w:val="00C94DC5"/>
    <w:rsid w:val="00CA3052"/>
    <w:rsid w:val="00CA3FE1"/>
    <w:rsid w:val="00CA458D"/>
    <w:rsid w:val="00CA5E98"/>
    <w:rsid w:val="00CA6571"/>
    <w:rsid w:val="00CB01D4"/>
    <w:rsid w:val="00CB4CB5"/>
    <w:rsid w:val="00CB539A"/>
    <w:rsid w:val="00CB7929"/>
    <w:rsid w:val="00CB7A97"/>
    <w:rsid w:val="00CB7C62"/>
    <w:rsid w:val="00CC346C"/>
    <w:rsid w:val="00CC3683"/>
    <w:rsid w:val="00CC786E"/>
    <w:rsid w:val="00CD058D"/>
    <w:rsid w:val="00CD37DF"/>
    <w:rsid w:val="00CD3E06"/>
    <w:rsid w:val="00CD4578"/>
    <w:rsid w:val="00CD48A1"/>
    <w:rsid w:val="00CD57EC"/>
    <w:rsid w:val="00CD668C"/>
    <w:rsid w:val="00CD7CE4"/>
    <w:rsid w:val="00CE18C1"/>
    <w:rsid w:val="00CE1F49"/>
    <w:rsid w:val="00CE5CB5"/>
    <w:rsid w:val="00CF00DB"/>
    <w:rsid w:val="00CF372F"/>
    <w:rsid w:val="00CF6E33"/>
    <w:rsid w:val="00CF6F2A"/>
    <w:rsid w:val="00CF6F73"/>
    <w:rsid w:val="00CF73ED"/>
    <w:rsid w:val="00D01563"/>
    <w:rsid w:val="00D01B2C"/>
    <w:rsid w:val="00D02F78"/>
    <w:rsid w:val="00D03199"/>
    <w:rsid w:val="00D06804"/>
    <w:rsid w:val="00D06985"/>
    <w:rsid w:val="00D11BA6"/>
    <w:rsid w:val="00D1327D"/>
    <w:rsid w:val="00D15DFF"/>
    <w:rsid w:val="00D16D1A"/>
    <w:rsid w:val="00D21888"/>
    <w:rsid w:val="00D21936"/>
    <w:rsid w:val="00D2703F"/>
    <w:rsid w:val="00D30997"/>
    <w:rsid w:val="00D30D42"/>
    <w:rsid w:val="00D30D89"/>
    <w:rsid w:val="00D31D0B"/>
    <w:rsid w:val="00D32007"/>
    <w:rsid w:val="00D3446C"/>
    <w:rsid w:val="00D350CD"/>
    <w:rsid w:val="00D3609E"/>
    <w:rsid w:val="00D367C9"/>
    <w:rsid w:val="00D3756A"/>
    <w:rsid w:val="00D414FC"/>
    <w:rsid w:val="00D50E68"/>
    <w:rsid w:val="00D52021"/>
    <w:rsid w:val="00D52445"/>
    <w:rsid w:val="00D524C4"/>
    <w:rsid w:val="00D53E07"/>
    <w:rsid w:val="00D54501"/>
    <w:rsid w:val="00D54698"/>
    <w:rsid w:val="00D559C9"/>
    <w:rsid w:val="00D628AE"/>
    <w:rsid w:val="00D62C97"/>
    <w:rsid w:val="00D645AC"/>
    <w:rsid w:val="00D64B5A"/>
    <w:rsid w:val="00D67B38"/>
    <w:rsid w:val="00D73054"/>
    <w:rsid w:val="00D730C7"/>
    <w:rsid w:val="00D73A2C"/>
    <w:rsid w:val="00D73B03"/>
    <w:rsid w:val="00D80905"/>
    <w:rsid w:val="00D80FED"/>
    <w:rsid w:val="00D830F9"/>
    <w:rsid w:val="00D845D3"/>
    <w:rsid w:val="00D85B9A"/>
    <w:rsid w:val="00D874C5"/>
    <w:rsid w:val="00D87920"/>
    <w:rsid w:val="00D87B77"/>
    <w:rsid w:val="00D93737"/>
    <w:rsid w:val="00D9620F"/>
    <w:rsid w:val="00D963AE"/>
    <w:rsid w:val="00D974D5"/>
    <w:rsid w:val="00DA1520"/>
    <w:rsid w:val="00DA1955"/>
    <w:rsid w:val="00DA3810"/>
    <w:rsid w:val="00DA4AC9"/>
    <w:rsid w:val="00DA5589"/>
    <w:rsid w:val="00DB021C"/>
    <w:rsid w:val="00DB3891"/>
    <w:rsid w:val="00DC1AD3"/>
    <w:rsid w:val="00DC2841"/>
    <w:rsid w:val="00DC6927"/>
    <w:rsid w:val="00DC75B7"/>
    <w:rsid w:val="00DD21C3"/>
    <w:rsid w:val="00DD3BE7"/>
    <w:rsid w:val="00DD65F3"/>
    <w:rsid w:val="00DE0537"/>
    <w:rsid w:val="00DE2F1B"/>
    <w:rsid w:val="00DE33CD"/>
    <w:rsid w:val="00DE34C4"/>
    <w:rsid w:val="00DE4015"/>
    <w:rsid w:val="00DE59B1"/>
    <w:rsid w:val="00DE725D"/>
    <w:rsid w:val="00DF13D4"/>
    <w:rsid w:val="00DF1C3A"/>
    <w:rsid w:val="00E020D2"/>
    <w:rsid w:val="00E02162"/>
    <w:rsid w:val="00E0269A"/>
    <w:rsid w:val="00E04219"/>
    <w:rsid w:val="00E05779"/>
    <w:rsid w:val="00E12E2B"/>
    <w:rsid w:val="00E13BF3"/>
    <w:rsid w:val="00E14ACE"/>
    <w:rsid w:val="00E171DB"/>
    <w:rsid w:val="00E24366"/>
    <w:rsid w:val="00E258F8"/>
    <w:rsid w:val="00E262DD"/>
    <w:rsid w:val="00E26A76"/>
    <w:rsid w:val="00E27752"/>
    <w:rsid w:val="00E27AA3"/>
    <w:rsid w:val="00E31947"/>
    <w:rsid w:val="00E31F6C"/>
    <w:rsid w:val="00E34E14"/>
    <w:rsid w:val="00E35802"/>
    <w:rsid w:val="00E35AE2"/>
    <w:rsid w:val="00E42469"/>
    <w:rsid w:val="00E43790"/>
    <w:rsid w:val="00E44FF8"/>
    <w:rsid w:val="00E47C38"/>
    <w:rsid w:val="00E50A04"/>
    <w:rsid w:val="00E51934"/>
    <w:rsid w:val="00E52664"/>
    <w:rsid w:val="00E57DAC"/>
    <w:rsid w:val="00E627FA"/>
    <w:rsid w:val="00E64A9E"/>
    <w:rsid w:val="00E64F9B"/>
    <w:rsid w:val="00E66123"/>
    <w:rsid w:val="00E71A79"/>
    <w:rsid w:val="00E72231"/>
    <w:rsid w:val="00E77365"/>
    <w:rsid w:val="00E805A1"/>
    <w:rsid w:val="00E8281C"/>
    <w:rsid w:val="00E917B9"/>
    <w:rsid w:val="00E922C9"/>
    <w:rsid w:val="00E94166"/>
    <w:rsid w:val="00E941B2"/>
    <w:rsid w:val="00E943B5"/>
    <w:rsid w:val="00E948A6"/>
    <w:rsid w:val="00E96197"/>
    <w:rsid w:val="00E96561"/>
    <w:rsid w:val="00E9698E"/>
    <w:rsid w:val="00EA0247"/>
    <w:rsid w:val="00EA62E6"/>
    <w:rsid w:val="00EB2148"/>
    <w:rsid w:val="00EB303C"/>
    <w:rsid w:val="00EB3869"/>
    <w:rsid w:val="00EB4A71"/>
    <w:rsid w:val="00EC0F40"/>
    <w:rsid w:val="00EC2491"/>
    <w:rsid w:val="00EC291B"/>
    <w:rsid w:val="00EC2DA6"/>
    <w:rsid w:val="00EC3C87"/>
    <w:rsid w:val="00EC5D0A"/>
    <w:rsid w:val="00EC78CB"/>
    <w:rsid w:val="00ED152D"/>
    <w:rsid w:val="00ED5482"/>
    <w:rsid w:val="00ED69D3"/>
    <w:rsid w:val="00EE0A38"/>
    <w:rsid w:val="00EE219F"/>
    <w:rsid w:val="00EE3479"/>
    <w:rsid w:val="00EE4045"/>
    <w:rsid w:val="00EE455F"/>
    <w:rsid w:val="00EE6C4A"/>
    <w:rsid w:val="00EE7538"/>
    <w:rsid w:val="00EF0A5B"/>
    <w:rsid w:val="00EF162C"/>
    <w:rsid w:val="00EF33B7"/>
    <w:rsid w:val="00EF37C5"/>
    <w:rsid w:val="00EF4422"/>
    <w:rsid w:val="00EF5D8A"/>
    <w:rsid w:val="00F01F93"/>
    <w:rsid w:val="00F04F57"/>
    <w:rsid w:val="00F0586A"/>
    <w:rsid w:val="00F07FCB"/>
    <w:rsid w:val="00F11BE1"/>
    <w:rsid w:val="00F11D4F"/>
    <w:rsid w:val="00F11EE0"/>
    <w:rsid w:val="00F151C0"/>
    <w:rsid w:val="00F16920"/>
    <w:rsid w:val="00F16E70"/>
    <w:rsid w:val="00F206CB"/>
    <w:rsid w:val="00F20D83"/>
    <w:rsid w:val="00F22A02"/>
    <w:rsid w:val="00F25C2A"/>
    <w:rsid w:val="00F2732E"/>
    <w:rsid w:val="00F32D88"/>
    <w:rsid w:val="00F340C6"/>
    <w:rsid w:val="00F366B5"/>
    <w:rsid w:val="00F431B9"/>
    <w:rsid w:val="00F433A6"/>
    <w:rsid w:val="00F43EFB"/>
    <w:rsid w:val="00F445BC"/>
    <w:rsid w:val="00F455CE"/>
    <w:rsid w:val="00F45D19"/>
    <w:rsid w:val="00F64AF9"/>
    <w:rsid w:val="00F66D73"/>
    <w:rsid w:val="00F70D62"/>
    <w:rsid w:val="00F76DE3"/>
    <w:rsid w:val="00F772B0"/>
    <w:rsid w:val="00F7740B"/>
    <w:rsid w:val="00F80FE7"/>
    <w:rsid w:val="00F8436F"/>
    <w:rsid w:val="00F91A11"/>
    <w:rsid w:val="00F91B36"/>
    <w:rsid w:val="00F921C7"/>
    <w:rsid w:val="00F92A25"/>
    <w:rsid w:val="00F960A7"/>
    <w:rsid w:val="00F964CB"/>
    <w:rsid w:val="00F97FF1"/>
    <w:rsid w:val="00FA0F9F"/>
    <w:rsid w:val="00FA11E1"/>
    <w:rsid w:val="00FA349E"/>
    <w:rsid w:val="00FA378E"/>
    <w:rsid w:val="00FA6638"/>
    <w:rsid w:val="00FB343F"/>
    <w:rsid w:val="00FB3DC0"/>
    <w:rsid w:val="00FB605B"/>
    <w:rsid w:val="00FB68DF"/>
    <w:rsid w:val="00FB7648"/>
    <w:rsid w:val="00FC015B"/>
    <w:rsid w:val="00FC1B9B"/>
    <w:rsid w:val="00FC2787"/>
    <w:rsid w:val="00FC3910"/>
    <w:rsid w:val="00FC561F"/>
    <w:rsid w:val="00FC684F"/>
    <w:rsid w:val="00FC7AF3"/>
    <w:rsid w:val="00FD1217"/>
    <w:rsid w:val="00FD496D"/>
    <w:rsid w:val="00FD57F8"/>
    <w:rsid w:val="00FE121C"/>
    <w:rsid w:val="00FE2056"/>
    <w:rsid w:val="00FE3F84"/>
    <w:rsid w:val="00FE5782"/>
    <w:rsid w:val="00FE5966"/>
    <w:rsid w:val="00FE71B0"/>
    <w:rsid w:val="00FE79DB"/>
    <w:rsid w:val="00FF006F"/>
    <w:rsid w:val="00FF0490"/>
    <w:rsid w:val="00FF1FE3"/>
    <w:rsid w:val="00FF501E"/>
    <w:rsid w:val="00FF5DFE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9137"/>
    <o:shapelayout v:ext="edit">
      <o:idmap v:ext="edit" data="1"/>
    </o:shapelayout>
  </w:shapeDefaults>
  <w:decimalSymbol w:val="."/>
  <w:listSeparator w:val=","/>
  <w14:docId w14:val="33F08D36"/>
  <w15:chartTrackingRefBased/>
  <w15:docId w15:val="{129A3363-6A24-4455-BA8C-F60C4D85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A66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F45D19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F45D19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F45D19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unhideWhenUsed/>
    <w:rsid w:val="00F45D1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5D19"/>
  </w:style>
  <w:style w:type="paragraph" w:styleId="ListParagraph">
    <w:name w:val="List Paragraph"/>
    <w:basedOn w:val="Normal"/>
    <w:uiPriority w:val="34"/>
    <w:qFormat/>
    <w:rsid w:val="00F45D19"/>
    <w:pPr>
      <w:ind w:left="720"/>
    </w:pPr>
  </w:style>
  <w:style w:type="character" w:styleId="Hyperlink">
    <w:name w:val="Hyperlink"/>
    <w:rsid w:val="00F45D19"/>
    <w:rPr>
      <w:color w:val="0000FF"/>
      <w:u w:val="single"/>
    </w:rPr>
  </w:style>
  <w:style w:type="paragraph" w:styleId="Header">
    <w:name w:val="header"/>
    <w:basedOn w:val="Normal"/>
    <w:link w:val="HeaderChar"/>
    <w:rsid w:val="00F45D19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F45D19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F45D19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F45D19"/>
    <w:pPr>
      <w:numPr>
        <w:numId w:val="1"/>
      </w:numPr>
    </w:pPr>
  </w:style>
  <w:style w:type="paragraph" w:customStyle="1" w:styleId="Outlinenumbering">
    <w:name w:val="Outline numbering"/>
    <w:basedOn w:val="Normal"/>
    <w:rsid w:val="00F45D19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F45D19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F45D19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5D19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45D19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F45D19"/>
    <w:pPr>
      <w:spacing w:after="100" w:line="240" w:lineRule="auto"/>
      <w:ind w:left="403"/>
    </w:pPr>
  </w:style>
  <w:style w:type="character" w:styleId="Strong">
    <w:name w:val="Strong"/>
    <w:basedOn w:val="DefaultParagraphFont"/>
    <w:uiPriority w:val="22"/>
    <w:qFormat/>
    <w:rsid w:val="0059568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628AE"/>
    <w:rPr>
      <w:color w:val="808080"/>
    </w:rPr>
  </w:style>
  <w:style w:type="character" w:customStyle="1" w:styleId="Red">
    <w:name w:val="Red"/>
    <w:basedOn w:val="DefaultParagraphFont"/>
    <w:uiPriority w:val="1"/>
    <w:rsid w:val="007C68D5"/>
    <w:rPr>
      <w:color w:val="FF0000"/>
    </w:rPr>
  </w:style>
  <w:style w:type="paragraph" w:customStyle="1" w:styleId="Code">
    <w:name w:val="Code"/>
    <w:basedOn w:val="Normal"/>
    <w:qFormat/>
    <w:rsid w:val="00F45D19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A163EB19D71433DAFCB636CAB89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ED808-6F1D-4740-9012-6A856D3B8994}"/>
      </w:docPartPr>
      <w:docPartBody>
        <w:p w:rsidR="00EC7A0A" w:rsidRDefault="00EC7A0A" w:rsidP="00EC7A0A">
          <w:pPr>
            <w:pStyle w:val="1A163EB19D71433DAFCB636CAB89379F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CE7A7F7E894F7EA28BD59DB19F4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7487-16EA-4549-9604-98A5267F2F2A}"/>
      </w:docPartPr>
      <w:docPartBody>
        <w:p w:rsidR="00EC7A0A" w:rsidRDefault="00EC7A0A" w:rsidP="00EC7A0A">
          <w:pPr>
            <w:pStyle w:val="99CE7A7F7E894F7EA28BD59DB19F47EC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7A463841564864A794A8D643E82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FDEC-6A7E-4404-88F3-633E0DB66E58}"/>
      </w:docPartPr>
      <w:docPartBody>
        <w:p w:rsidR="00247FFB" w:rsidRDefault="00247FFB" w:rsidP="00247FFB">
          <w:pPr>
            <w:pStyle w:val="C07A463841564864A794A8D643E824C9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8669FE6B954520AEEB4F070AE06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99160-58FF-44A1-BA86-A78C08A22FF2}"/>
      </w:docPartPr>
      <w:docPartBody>
        <w:p w:rsidR="00247FFB" w:rsidRDefault="00247FFB" w:rsidP="00247FFB">
          <w:pPr>
            <w:pStyle w:val="A78669FE6B954520AEEB4F070AE060E2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08ABB9D20420EA039F508D7EFE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03CA0-5A4E-43BC-933C-7AF38DC4F013}"/>
      </w:docPartPr>
      <w:docPartBody>
        <w:p w:rsidR="00247FFB" w:rsidRDefault="00247FFB" w:rsidP="00247FFB">
          <w:pPr>
            <w:pStyle w:val="E3008ABB9D20420EA039F508D7EFECD5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5501FAB8BA47DC9C43F83ADB56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089D2-A3B1-42BF-B4D9-839099E397A3}"/>
      </w:docPartPr>
      <w:docPartBody>
        <w:p w:rsidR="00247FFB" w:rsidRDefault="00247FFB" w:rsidP="00247FFB">
          <w:pPr>
            <w:pStyle w:val="9B5501FAB8BA47DC9C43F83ADB568DFD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8CD7C41F4415989B2398180E17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4FCE-1960-479E-A26B-97B9BA463839}"/>
      </w:docPartPr>
      <w:docPartBody>
        <w:p w:rsidR="00A15878" w:rsidRDefault="00A15878" w:rsidP="00A15878">
          <w:pPr>
            <w:pStyle w:val="4DE8CD7C41F4415989B2398180E179DA"/>
          </w:pPr>
          <w:r w:rsidRPr="001631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1BD"/>
    <w:rsid w:val="000E4BA1"/>
    <w:rsid w:val="001707E1"/>
    <w:rsid w:val="001C29AE"/>
    <w:rsid w:val="00247FFB"/>
    <w:rsid w:val="002B36E8"/>
    <w:rsid w:val="00590FE3"/>
    <w:rsid w:val="00642F5C"/>
    <w:rsid w:val="00671EC0"/>
    <w:rsid w:val="00742CB6"/>
    <w:rsid w:val="00744FF6"/>
    <w:rsid w:val="007E7B0A"/>
    <w:rsid w:val="00803404"/>
    <w:rsid w:val="008142D3"/>
    <w:rsid w:val="00A02E65"/>
    <w:rsid w:val="00A15878"/>
    <w:rsid w:val="00B476B2"/>
    <w:rsid w:val="00C147F6"/>
    <w:rsid w:val="00C56FB2"/>
    <w:rsid w:val="00C82EE7"/>
    <w:rsid w:val="00D111BD"/>
    <w:rsid w:val="00E95118"/>
    <w:rsid w:val="00EB10F5"/>
    <w:rsid w:val="00EC7A0A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5878"/>
    <w:rPr>
      <w:color w:val="808080"/>
    </w:rPr>
  </w:style>
  <w:style w:type="paragraph" w:customStyle="1" w:styleId="C07A463841564864A794A8D643E824C9">
    <w:name w:val="C07A463841564864A794A8D643E824C9"/>
    <w:rsid w:val="00247FF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78669FE6B954520AEEB4F070AE060E2">
    <w:name w:val="A78669FE6B954520AEEB4F070AE060E2"/>
    <w:rsid w:val="00247FF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3008ABB9D20420EA039F508D7EFECD5">
    <w:name w:val="E3008ABB9D20420EA039F508D7EFECD5"/>
    <w:rsid w:val="00247FF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B5501FAB8BA47DC9C43F83ADB568DFD">
    <w:name w:val="9B5501FAB8BA47DC9C43F83ADB568DFD"/>
    <w:rsid w:val="00247FF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163EB19D71433DAFCB636CAB89379F">
    <w:name w:val="1A163EB19D71433DAFCB636CAB89379F"/>
    <w:rsid w:val="00EC7A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CE7A7F7E894F7EA28BD59DB19F47EC">
    <w:name w:val="99CE7A7F7E894F7EA28BD59DB19F47EC"/>
    <w:rsid w:val="00EC7A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DE8CD7C41F4415989B2398180E179DA">
    <w:name w:val="4DE8CD7C41F4415989B2398180E179DA"/>
    <w:rsid w:val="00A1587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737F4-56B3-44C4-A1CD-1235A185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33</TotalTime>
  <Pages>3</Pages>
  <Words>434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45</cp:revision>
  <dcterms:created xsi:type="dcterms:W3CDTF">2014-12-14T14:30:00Z</dcterms:created>
  <dcterms:modified xsi:type="dcterms:W3CDTF">2025-06-09T21:02:00Z</dcterms:modified>
</cp:coreProperties>
</file>