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5119D" w14:textId="0B439F97" w:rsidR="00DE725D" w:rsidRDefault="0023418B" w:rsidP="00DE725D">
      <w:pPr>
        <w:pStyle w:val="Heading1"/>
      </w:pPr>
      <w:bookmarkStart w:id="0" w:name="_Toc209035134"/>
      <w:r>
        <w:t xml:space="preserve">Week </w:t>
      </w:r>
      <w:r w:rsidR="00A76834">
        <w:t>4</w:t>
      </w:r>
      <w:r>
        <w:t xml:space="preserve"> </w:t>
      </w:r>
      <w:r w:rsidR="00C1644D">
        <w:t>Linux Projects</w:t>
      </w:r>
      <w:r w:rsidR="00CC346C">
        <w:t xml:space="preserve"> </w:t>
      </w:r>
      <w:r w:rsidR="00D227BC">
        <w:t>-</w:t>
      </w:r>
      <w:r w:rsidR="009F1491">
        <w:t xml:space="preserve"> Chapter 3</w:t>
      </w:r>
      <w:r w:rsidR="00CC346C">
        <w:t xml:space="preserve"> </w:t>
      </w:r>
      <w:r w:rsidR="008D3893">
        <w:t>Exploring Linux Filesystems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B8183FC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6F3AA52C" w14:textId="4B560C05" w:rsidR="0000605B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35134" w:history="1">
            <w:r w:rsidR="0000605B" w:rsidRPr="00AC1391">
              <w:rPr>
                <w:rStyle w:val="Hyperlink"/>
                <w:noProof/>
              </w:rPr>
              <w:t>Week 4 Linux Projects - Chapter 3 Exploring Linux Filesystems</w:t>
            </w:r>
            <w:r w:rsidR="0000605B">
              <w:rPr>
                <w:noProof/>
                <w:webHidden/>
              </w:rPr>
              <w:tab/>
            </w:r>
            <w:r w:rsidR="0000605B">
              <w:rPr>
                <w:noProof/>
                <w:webHidden/>
              </w:rPr>
              <w:fldChar w:fldCharType="begin"/>
            </w:r>
            <w:r w:rsidR="0000605B">
              <w:rPr>
                <w:noProof/>
                <w:webHidden/>
              </w:rPr>
              <w:instrText xml:space="preserve"> PAGEREF _Toc209035134 \h </w:instrText>
            </w:r>
            <w:r w:rsidR="0000605B">
              <w:rPr>
                <w:noProof/>
                <w:webHidden/>
              </w:rPr>
            </w:r>
            <w:r w:rsidR="0000605B">
              <w:rPr>
                <w:noProof/>
                <w:webHidden/>
              </w:rPr>
              <w:fldChar w:fldCharType="separate"/>
            </w:r>
            <w:r w:rsidR="0000605B">
              <w:rPr>
                <w:noProof/>
                <w:webHidden/>
              </w:rPr>
              <w:t>1</w:t>
            </w:r>
            <w:r w:rsidR="0000605B">
              <w:rPr>
                <w:noProof/>
                <w:webHidden/>
              </w:rPr>
              <w:fldChar w:fldCharType="end"/>
            </w:r>
          </w:hyperlink>
        </w:p>
        <w:p w14:paraId="37DF7E3F" w14:textId="134C75D2" w:rsidR="0000605B" w:rsidRDefault="000060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9035135" w:history="1">
            <w:r w:rsidRPr="00AC1391">
              <w:rPr>
                <w:rStyle w:val="Hyperlink"/>
                <w:noProof/>
              </w:rPr>
              <w:t>Update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1B12" w14:textId="6F0EB535" w:rsidR="0000605B" w:rsidRDefault="000060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9035136" w:history="1">
            <w:r w:rsidRPr="00AC1391">
              <w:rPr>
                <w:rStyle w:val="Hyperlink"/>
                <w:noProof/>
              </w:rPr>
              <w:t>VirtualBox Local Network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A2F66" w14:textId="22D5F07B" w:rsidR="0000605B" w:rsidRDefault="000060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9035137" w:history="1">
            <w:r w:rsidRPr="00AC1391">
              <w:rPr>
                <w:rStyle w:val="Hyperlink"/>
                <w:noProof/>
              </w:rPr>
              <w:t>Project 3-1: Navigate the 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15D2" w14:textId="75D0646D" w:rsidR="0000605B" w:rsidRDefault="000060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9035138" w:history="1">
            <w:r w:rsidRPr="00AC1391">
              <w:rPr>
                <w:rStyle w:val="Hyperlink"/>
                <w:noProof/>
              </w:rPr>
              <w:t>Project 3-2: BASH Tab-completion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1B37" w14:textId="461A8CD6" w:rsidR="0000605B" w:rsidRDefault="000060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9035139" w:history="1">
            <w:r w:rsidRPr="00AC1391">
              <w:rPr>
                <w:rStyle w:val="Hyperlink"/>
                <w:noProof/>
              </w:rPr>
              <w:t>Project 3-3: ls Wildcard Metacharacters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BE59E" w14:textId="3F537C3D" w:rsidR="0000605B" w:rsidRDefault="000060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209035140" w:history="1">
            <w:r w:rsidRPr="00AC1391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_Toc209035140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8174E" w14:textId="5CA4DA07" w:rsidR="00A84820" w:rsidRDefault="007B6B6B" w:rsidP="00A84820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124325873" w:displacedByCustomXml="prev"/>
    <w:p w14:paraId="6F02DDEB" w14:textId="40E9066B" w:rsidR="00C23060" w:rsidRDefault="00C23060" w:rsidP="00C23060">
      <w:pPr>
        <w:pStyle w:val="Heading2"/>
      </w:pPr>
      <w:bookmarkStart w:id="2" w:name="_Toc209035135"/>
      <w:r>
        <w:t xml:space="preserve">Update </w:t>
      </w:r>
      <w:bookmarkEnd w:id="1"/>
      <w:r>
        <w:t>Kali Linux</w:t>
      </w:r>
      <w:bookmarkEnd w:id="2"/>
    </w:p>
    <w:p w14:paraId="5C086D9D" w14:textId="77777777" w:rsidR="00C23060" w:rsidRDefault="00C23060" w:rsidP="00C23060">
      <w:r>
        <w:t>In Kali Linux in the terminal.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3060" w14:paraId="3E1526F4" w14:textId="77777777" w:rsidTr="00700B00">
        <w:tc>
          <w:tcPr>
            <w:tcW w:w="9350" w:type="dxa"/>
            <w:shd w:val="clear" w:color="auto" w:fill="E2EFD9" w:themeFill="accent6" w:themeFillTint="33"/>
          </w:tcPr>
          <w:p w14:paraId="4A6219F1" w14:textId="77777777" w:rsidR="00C23060" w:rsidRDefault="00C23060" w:rsidP="00700B00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308A20B2" w14:textId="77777777" w:rsidR="00C23060" w:rsidRDefault="00C23060" w:rsidP="00700B00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</w:t>
            </w:r>
            <w:proofErr w:type="spellStart"/>
            <w:r>
              <w:t>dist</w:t>
            </w:r>
            <w:proofErr w:type="spellEnd"/>
            <w:r>
              <w:t>-upgrade -y</w:t>
            </w:r>
          </w:p>
        </w:tc>
      </w:tr>
    </w:tbl>
    <w:p w14:paraId="3BEE8807" w14:textId="77777777" w:rsidR="005E358E" w:rsidRDefault="005E358E" w:rsidP="005E358E">
      <w:pPr>
        <w:pStyle w:val="Heading2"/>
      </w:pPr>
      <w:bookmarkStart w:id="3" w:name="_Toc209035136"/>
      <w:r>
        <w:t>VirtualBox Local Network Access</w:t>
      </w:r>
      <w:bookmarkEnd w:id="3"/>
    </w:p>
    <w:p w14:paraId="48E535F5" w14:textId="77777777" w:rsidR="005E358E" w:rsidRDefault="005E358E" w:rsidP="005E358E">
      <w:r>
        <w:t>The labs in this class require our VirtualBox virtual machines to directly access our local network. The default network access is NAT (Network Address Translation). This is a bit like a firewall and does not allow direct access to your local network.</w:t>
      </w:r>
    </w:p>
    <w:p w14:paraId="1C53C170" w14:textId="278CDF47" w:rsidR="005E358E" w:rsidRDefault="005E358E" w:rsidP="0068256C">
      <w:pPr>
        <w:pStyle w:val="ListParagraph"/>
        <w:numPr>
          <w:ilvl w:val="0"/>
          <w:numId w:val="7"/>
        </w:numPr>
      </w:pPr>
      <w:r w:rsidRPr="00F17EA9">
        <w:rPr>
          <w:b/>
          <w:bCs/>
        </w:rPr>
        <w:t>Right Click</w:t>
      </w:r>
      <w:r>
        <w:t xml:space="preserve"> your virtual machine</w:t>
      </w:r>
      <w:r w:rsidR="005F11C6">
        <w:t xml:space="preserve"> </w:t>
      </w:r>
      <w:r w:rsidR="005F11C6">
        <w:sym w:font="Wingdings" w:char="F0E0"/>
      </w:r>
      <w:r>
        <w:t xml:space="preserve"> Click </w:t>
      </w:r>
      <w:r w:rsidRPr="00F17EA9">
        <w:rPr>
          <w:b/>
          <w:bCs/>
        </w:rPr>
        <w:t>Settings</w:t>
      </w:r>
      <w:r>
        <w:t>.</w:t>
      </w:r>
    </w:p>
    <w:p w14:paraId="54309976" w14:textId="77777777" w:rsidR="005E358E" w:rsidRDefault="005E358E" w:rsidP="0068256C">
      <w:pPr>
        <w:pStyle w:val="ListParagraph"/>
        <w:numPr>
          <w:ilvl w:val="0"/>
          <w:numId w:val="7"/>
        </w:numPr>
      </w:pPr>
      <w:r>
        <w:t xml:space="preserve">Click </w:t>
      </w:r>
      <w:r w:rsidRPr="00412E49">
        <w:rPr>
          <w:b/>
          <w:bCs/>
        </w:rPr>
        <w:t>Network</w:t>
      </w:r>
      <w:r>
        <w:t xml:space="preserve">. Change </w:t>
      </w:r>
      <w:r w:rsidRPr="00412E49">
        <w:rPr>
          <w:b/>
          <w:bCs/>
        </w:rPr>
        <w:t>NAT</w:t>
      </w:r>
      <w:r>
        <w:t xml:space="preserve"> to </w:t>
      </w:r>
      <w:r w:rsidRPr="00412E49">
        <w:rPr>
          <w:b/>
          <w:bCs/>
        </w:rPr>
        <w:t>Bridged Adapter</w:t>
      </w:r>
      <w:r>
        <w:t xml:space="preserve">. Pick the adapter that connects to your local network. Click </w:t>
      </w:r>
      <w:r w:rsidRPr="00412E49">
        <w:rPr>
          <w:b/>
          <w:bCs/>
        </w:rPr>
        <w:t>OK</w:t>
      </w:r>
      <w:r>
        <w:t>.</w:t>
      </w:r>
    </w:p>
    <w:p w14:paraId="677C3169" w14:textId="77777777" w:rsidR="005E358E" w:rsidRPr="008815C2" w:rsidRDefault="005E358E" w:rsidP="005E358E">
      <w:r>
        <w:rPr>
          <w:noProof/>
        </w:rPr>
        <w:drawing>
          <wp:inline distT="0" distB="0" distL="0" distR="0" wp14:anchorId="2280786A" wp14:editId="35984A3C">
            <wp:extent cx="3685032" cy="1490472"/>
            <wp:effectExtent l="38100" t="38100" r="86995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49047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AAB724" w14:textId="3E462B74" w:rsidR="00865FCD" w:rsidRDefault="00865FCD" w:rsidP="008C40AA">
      <w:pPr>
        <w:pStyle w:val="Heading1"/>
      </w:pPr>
      <w:bookmarkStart w:id="4" w:name="_Toc209035137"/>
      <w:r w:rsidRPr="00865FCD">
        <w:lastRenderedPageBreak/>
        <w:t>Project 3-1</w:t>
      </w:r>
      <w:r w:rsidR="00D223A0">
        <w:t>: Navigate the File Structure</w:t>
      </w:r>
      <w:bookmarkEnd w:id="4"/>
    </w:p>
    <w:p w14:paraId="1040CDC7" w14:textId="77777777" w:rsidR="00ED2DB0" w:rsidRPr="00ED2DB0" w:rsidRDefault="00ED2DB0" w:rsidP="00ED2DB0">
      <w:r>
        <w:t>Time required: 20 minutes</w:t>
      </w:r>
    </w:p>
    <w:p w14:paraId="2122FBC6" w14:textId="77777777" w:rsidR="00865FCD" w:rsidRPr="00865FCD" w:rsidRDefault="00865FCD" w:rsidP="00865FCD">
      <w:r w:rsidRPr="00865FCD">
        <w:t>In this hands-on project, you log in to the computer and navigate the file structure.</w:t>
      </w:r>
    </w:p>
    <w:p w14:paraId="5621A269" w14:textId="7C52448F" w:rsidR="001D3D37" w:rsidRDefault="002A4170" w:rsidP="00032B25">
      <w:pPr>
        <w:pStyle w:val="ListParagraph"/>
        <w:numPr>
          <w:ilvl w:val="0"/>
          <w:numId w:val="3"/>
        </w:numPr>
      </w:pPr>
      <w:r>
        <w:t>Log in to Kali with user. Open a terminal.</w:t>
      </w:r>
    </w:p>
    <w:p w14:paraId="63607AEC" w14:textId="77777777" w:rsidR="003D769A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At the command prompt, type </w:t>
      </w:r>
      <w:proofErr w:type="spellStart"/>
      <w:r w:rsidRPr="001D3D37">
        <w:rPr>
          <w:b/>
          <w:bCs/>
        </w:rPr>
        <w:t>pwd</w:t>
      </w:r>
      <w:proofErr w:type="spellEnd"/>
      <w:r w:rsidRPr="00865FCD">
        <w:t xml:space="preserve"> and press </w:t>
      </w:r>
      <w:r w:rsidRPr="001D3D37">
        <w:rPr>
          <w:b/>
          <w:bCs/>
        </w:rPr>
        <w:t>Enter</w:t>
      </w:r>
      <w:r w:rsidRPr="00865FCD">
        <w:t xml:space="preserve"> to view the current working directory</w:t>
      </w:r>
      <w:r w:rsidRPr="00456C91">
        <w:t xml:space="preserve">. </w:t>
      </w:r>
    </w:p>
    <w:p w14:paraId="07589557" w14:textId="77777777" w:rsidR="001D3D37" w:rsidRPr="00456C91" w:rsidRDefault="003D769A" w:rsidP="00032B25">
      <w:pPr>
        <w:pStyle w:val="ListParagraph"/>
        <w:numPr>
          <w:ilvl w:val="0"/>
          <w:numId w:val="3"/>
        </w:numPr>
      </w:pPr>
      <w:r>
        <w:t>W</w:t>
      </w:r>
      <w:r w:rsidR="00865FCD" w:rsidRPr="00456C91">
        <w:t>hat is your current working directory?</w:t>
      </w:r>
    </w:p>
    <w:sdt>
      <w:sdtPr>
        <w:id w:val="715936719"/>
        <w:lock w:val="sdtLocked"/>
        <w:placeholder>
          <w:docPart w:val="717C744A7EB4450EA9CB3D8E7B3B52E4"/>
        </w:placeholder>
        <w:showingPlcHdr/>
      </w:sdtPr>
      <w:sdtEndPr/>
      <w:sdtContent>
        <w:p w14:paraId="6C65E9C5" w14:textId="77777777" w:rsidR="00B66DC5" w:rsidRDefault="00EC005E" w:rsidP="00B66DC5">
          <w:r w:rsidRPr="00F82273">
            <w:rPr>
              <w:rStyle w:val="PlaceholderText"/>
              <w:color w:val="FF0000"/>
            </w:rPr>
            <w:t>Click or tap here to enter text.</w:t>
          </w:r>
        </w:p>
      </w:sdtContent>
    </w:sdt>
    <w:p w14:paraId="21A75930" w14:textId="2B429990" w:rsidR="009A5444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At the command prompt, type </w:t>
      </w:r>
      <w:r w:rsidRPr="001D3D37">
        <w:rPr>
          <w:b/>
          <w:bCs/>
        </w:rPr>
        <w:t>cd</w:t>
      </w:r>
      <w:r w:rsidRPr="00865FCD">
        <w:t xml:space="preserve"> and press </w:t>
      </w:r>
      <w:r w:rsidRPr="001D3D37">
        <w:rPr>
          <w:b/>
          <w:bCs/>
        </w:rPr>
        <w:t>Enter</w:t>
      </w:r>
    </w:p>
    <w:p w14:paraId="1CC60921" w14:textId="1C025C9B" w:rsidR="0028406F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At the command prompt, type </w:t>
      </w:r>
      <w:proofErr w:type="spellStart"/>
      <w:r w:rsidRPr="001D3D37">
        <w:rPr>
          <w:b/>
          <w:bCs/>
        </w:rPr>
        <w:t>pwd</w:t>
      </w:r>
      <w:proofErr w:type="spellEnd"/>
      <w:r w:rsidRPr="00865FCD">
        <w:t xml:space="preserve"> and press </w:t>
      </w:r>
      <w:r w:rsidRPr="001D3D37">
        <w:rPr>
          <w:b/>
          <w:bCs/>
        </w:rPr>
        <w:t>Enter</w:t>
      </w:r>
      <w:r w:rsidRPr="00865FCD">
        <w:t xml:space="preserve"> to view</w:t>
      </w:r>
      <w:r w:rsidR="006C4A85">
        <w:t xml:space="preserve"> the current working directory.</w:t>
      </w:r>
    </w:p>
    <w:p w14:paraId="7458F374" w14:textId="77777777" w:rsidR="00DA5947" w:rsidRPr="00456C91" w:rsidRDefault="00865FCD" w:rsidP="00032B25">
      <w:pPr>
        <w:pStyle w:val="ListParagraph"/>
        <w:numPr>
          <w:ilvl w:val="0"/>
          <w:numId w:val="3"/>
        </w:numPr>
      </w:pPr>
      <w:r w:rsidRPr="00456C91">
        <w:t>Did your current working directory change? Why or why not</w:t>
      </w:r>
      <w:r w:rsidR="00DA5947" w:rsidRPr="00456C91">
        <w:t>?</w:t>
      </w:r>
    </w:p>
    <w:bookmarkStart w:id="5" w:name="_Hlk504636052" w:displacedByCustomXml="next"/>
    <w:sdt>
      <w:sdtPr>
        <w:id w:val="1018044269"/>
        <w:lock w:val="sdtLocked"/>
        <w:placeholder>
          <w:docPart w:val="3FDADEBE8AEA4C13A2D0A27A31A3FA5E"/>
        </w:placeholder>
        <w:showingPlcHdr/>
      </w:sdtPr>
      <w:sdtEndPr/>
      <w:sdtContent>
        <w:p w14:paraId="13809963" w14:textId="77777777" w:rsidR="006C4A85" w:rsidRDefault="00DD26ED" w:rsidP="006C4A85">
          <w:r w:rsidRPr="00F82273">
            <w:rPr>
              <w:rStyle w:val="PlaceholderText"/>
              <w:color w:val="FF0000"/>
            </w:rPr>
            <w:t>Click or tap here to enter text.</w:t>
          </w:r>
        </w:p>
      </w:sdtContent>
    </w:sdt>
    <w:bookmarkEnd w:id="5"/>
    <w:p w14:paraId="15E7F979" w14:textId="03CB45CA" w:rsidR="00405DD3" w:rsidRDefault="00865FCD" w:rsidP="00032B25">
      <w:pPr>
        <w:pStyle w:val="ListParagraph"/>
        <w:numPr>
          <w:ilvl w:val="0"/>
          <w:numId w:val="3"/>
        </w:numPr>
      </w:pPr>
      <w:r w:rsidRPr="00865FCD">
        <w:t>At the command prompt, type</w:t>
      </w:r>
      <w:r w:rsidR="001D7C71">
        <w:br/>
      </w:r>
      <w:r w:rsidRPr="00DA5947">
        <w:rPr>
          <w:b/>
          <w:bCs/>
        </w:rPr>
        <w:t>cd</w:t>
      </w:r>
      <w:r w:rsidRPr="00865FCD">
        <w:t xml:space="preserve"> </w:t>
      </w:r>
      <w:r w:rsidRPr="007A658A">
        <w:rPr>
          <w:b/>
        </w:rPr>
        <w:t>.</w:t>
      </w:r>
      <w:r w:rsidR="001D7C71">
        <w:rPr>
          <w:b/>
        </w:rPr>
        <w:br/>
      </w:r>
      <w:r w:rsidRPr="00865FCD">
        <w:t xml:space="preserve">and press </w:t>
      </w:r>
      <w:r w:rsidRPr="00DA5947">
        <w:rPr>
          <w:b/>
          <w:bCs/>
        </w:rPr>
        <w:t>Enter</w:t>
      </w:r>
      <w:r w:rsidRPr="00865FCD">
        <w:t>.</w:t>
      </w:r>
    </w:p>
    <w:p w14:paraId="47892256" w14:textId="1A5A5127" w:rsidR="0028406F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At the command prompt, type </w:t>
      </w:r>
      <w:proofErr w:type="spellStart"/>
      <w:r w:rsidRPr="00DA5947">
        <w:rPr>
          <w:b/>
          <w:bCs/>
        </w:rPr>
        <w:t>pwd</w:t>
      </w:r>
      <w:proofErr w:type="spellEnd"/>
      <w:r w:rsidRPr="00865FCD">
        <w:t xml:space="preserve"> and press </w:t>
      </w:r>
      <w:r w:rsidRPr="00DA5947">
        <w:rPr>
          <w:b/>
          <w:bCs/>
        </w:rPr>
        <w:t>Enter</w:t>
      </w:r>
      <w:r w:rsidRPr="00865FCD">
        <w:t xml:space="preserve"> to view</w:t>
      </w:r>
      <w:r w:rsidR="00C7410F">
        <w:t xml:space="preserve"> the current working directory.</w:t>
      </w:r>
    </w:p>
    <w:p w14:paraId="72F71FFF" w14:textId="77777777" w:rsidR="00A80C72" w:rsidRPr="00456C91" w:rsidRDefault="00865FCD" w:rsidP="00032B25">
      <w:pPr>
        <w:pStyle w:val="ListParagraph"/>
        <w:numPr>
          <w:ilvl w:val="0"/>
          <w:numId w:val="3"/>
        </w:numPr>
      </w:pPr>
      <w:r w:rsidRPr="00456C91">
        <w:t>Did your current working directory change? Why or why not?</w:t>
      </w:r>
    </w:p>
    <w:sdt>
      <w:sdtPr>
        <w:id w:val="-1813623866"/>
        <w:lock w:val="sdtLocked"/>
        <w:placeholder>
          <w:docPart w:val="7AF991AD71204B46B0C4A48492B88FE5"/>
        </w:placeholder>
        <w:showingPlcHdr/>
      </w:sdtPr>
      <w:sdtEndPr/>
      <w:sdtContent>
        <w:p w14:paraId="0D9362EA" w14:textId="77777777" w:rsidR="00414DDE" w:rsidRDefault="00414DDE" w:rsidP="00414DDE">
          <w:r w:rsidRPr="00F82273">
            <w:rPr>
              <w:rStyle w:val="PlaceholderText"/>
              <w:color w:val="FF0000"/>
            </w:rPr>
            <w:t>Click or tap here to enter text.</w:t>
          </w:r>
        </w:p>
      </w:sdtContent>
    </w:sdt>
    <w:p w14:paraId="6A46666C" w14:textId="29BF7C81" w:rsidR="0046454C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At the command prompt, type </w:t>
      </w:r>
      <w:r w:rsidR="0005757C">
        <w:br/>
      </w:r>
      <w:r w:rsidRPr="00A80C72">
        <w:rPr>
          <w:b/>
          <w:bCs/>
        </w:rPr>
        <w:t>cd ..</w:t>
      </w:r>
      <w:r w:rsidR="0005757C">
        <w:rPr>
          <w:b/>
          <w:bCs/>
        </w:rPr>
        <w:br/>
      </w:r>
      <w:r w:rsidRPr="00865FCD">
        <w:t xml:space="preserve">and press </w:t>
      </w:r>
      <w:r w:rsidRPr="00A80C72">
        <w:rPr>
          <w:b/>
          <w:bCs/>
        </w:rPr>
        <w:t>Enter</w:t>
      </w:r>
      <w:r w:rsidRPr="00865FCD">
        <w:t xml:space="preserve">. At the command prompt, type </w:t>
      </w:r>
      <w:proofErr w:type="spellStart"/>
      <w:r w:rsidRPr="00A80C72">
        <w:rPr>
          <w:b/>
          <w:bCs/>
        </w:rPr>
        <w:t>pwd</w:t>
      </w:r>
      <w:proofErr w:type="spellEnd"/>
      <w:r w:rsidRPr="00865FCD">
        <w:t xml:space="preserve"> and press </w:t>
      </w:r>
      <w:r w:rsidRPr="00A80C72">
        <w:rPr>
          <w:b/>
          <w:bCs/>
        </w:rPr>
        <w:t>Enter</w:t>
      </w:r>
      <w:r w:rsidRPr="00865FCD">
        <w:t xml:space="preserve"> to view the current working directory.</w:t>
      </w:r>
    </w:p>
    <w:p w14:paraId="29D43F03" w14:textId="77777777" w:rsidR="0072591A" w:rsidRPr="00456C91" w:rsidRDefault="00865FCD" w:rsidP="00032B25">
      <w:pPr>
        <w:pStyle w:val="ListParagraph"/>
        <w:numPr>
          <w:ilvl w:val="0"/>
          <w:numId w:val="3"/>
        </w:numPr>
      </w:pPr>
      <w:r w:rsidRPr="00456C91">
        <w:t>Did your current working directory change? Why or why not?</w:t>
      </w:r>
    </w:p>
    <w:sdt>
      <w:sdtPr>
        <w:id w:val="1553188115"/>
        <w:lock w:val="sdtLocked"/>
        <w:placeholder>
          <w:docPart w:val="9D35FD3BD9A5430EBD2C22844544F449"/>
        </w:placeholder>
        <w:showingPlcHdr/>
      </w:sdtPr>
      <w:sdtEndPr/>
      <w:sdtContent>
        <w:p w14:paraId="4E8220A5" w14:textId="77777777" w:rsidR="00A46651" w:rsidRDefault="00757859" w:rsidP="00A46651">
          <w:r w:rsidRPr="000E2B14">
            <w:rPr>
              <w:rStyle w:val="PlaceholderText"/>
              <w:color w:val="FF0000"/>
            </w:rPr>
            <w:t>Click or tap here to enter text.</w:t>
          </w:r>
        </w:p>
      </w:sdtContent>
    </w:sdt>
    <w:p w14:paraId="712B2983" w14:textId="39FEAFC4" w:rsidR="002C2D46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At the command prompt, type </w:t>
      </w:r>
      <w:r w:rsidRPr="00456C91">
        <w:rPr>
          <w:b/>
          <w:bCs/>
        </w:rPr>
        <w:t xml:space="preserve">cd </w:t>
      </w:r>
      <w:r w:rsidR="00EE5248">
        <w:rPr>
          <w:b/>
          <w:bCs/>
        </w:rPr>
        <w:t>user</w:t>
      </w:r>
      <w:r w:rsidRPr="00865FCD">
        <w:t xml:space="preserve"> and press </w:t>
      </w:r>
      <w:r w:rsidRPr="00456C91">
        <w:rPr>
          <w:b/>
          <w:bCs/>
        </w:rPr>
        <w:t>Enter</w:t>
      </w:r>
      <w:r w:rsidRPr="00865FCD">
        <w:t xml:space="preserve"> At the command prompt, type </w:t>
      </w:r>
      <w:proofErr w:type="spellStart"/>
      <w:r w:rsidRPr="00456C91">
        <w:rPr>
          <w:b/>
          <w:bCs/>
        </w:rPr>
        <w:t>pwd</w:t>
      </w:r>
      <w:proofErr w:type="spellEnd"/>
      <w:r w:rsidRPr="00865FCD">
        <w:t xml:space="preserve"> </w:t>
      </w:r>
      <w:r w:rsidRPr="00456C91">
        <w:t>and press Enter to view the current working directory.</w:t>
      </w:r>
    </w:p>
    <w:p w14:paraId="1FE4830C" w14:textId="77777777" w:rsidR="00B933FD" w:rsidRDefault="00865FCD" w:rsidP="00032B25">
      <w:pPr>
        <w:pStyle w:val="ListParagraph"/>
        <w:numPr>
          <w:ilvl w:val="0"/>
          <w:numId w:val="3"/>
        </w:numPr>
      </w:pPr>
      <w:r w:rsidRPr="00456C91">
        <w:t>Did your current working directory change? Where are you now?</w:t>
      </w:r>
    </w:p>
    <w:p w14:paraId="1C8431F6" w14:textId="77777777" w:rsidR="00B933FD" w:rsidRDefault="0000605B" w:rsidP="00B933FD">
      <w:sdt>
        <w:sdtPr>
          <w:id w:val="335431838"/>
          <w:placeholder>
            <w:docPart w:val="5EB905FC5F954312B2CF7DA78BE746CB"/>
          </w:placeholder>
          <w:showingPlcHdr/>
        </w:sdtPr>
        <w:sdtEndPr/>
        <w:sdtContent>
          <w:r w:rsidR="00B933FD" w:rsidRPr="00B933FD">
            <w:rPr>
              <w:rStyle w:val="PlaceholderText"/>
              <w:color w:val="FF0000"/>
            </w:rPr>
            <w:t>Click or tap here to enter text.</w:t>
          </w:r>
        </w:sdtContent>
      </w:sdt>
    </w:p>
    <w:p w14:paraId="167D729A" w14:textId="77777777" w:rsidR="00825859" w:rsidRPr="001A1361" w:rsidRDefault="00865FCD" w:rsidP="00032B25">
      <w:pPr>
        <w:pStyle w:val="ListParagraph"/>
        <w:numPr>
          <w:ilvl w:val="0"/>
          <w:numId w:val="3"/>
        </w:numPr>
      </w:pPr>
      <w:r w:rsidRPr="00456C91">
        <w:t>Did you specify a relative or absolute pathname to your home directory when you used the cd root command?</w:t>
      </w:r>
    </w:p>
    <w:bookmarkStart w:id="6" w:name="_Hlk536436872"/>
    <w:p w14:paraId="65A23551" w14:textId="77777777" w:rsidR="001A1361" w:rsidRDefault="0000605B" w:rsidP="008651CB">
      <w:sdt>
        <w:sdtPr>
          <w:id w:val="1228420443"/>
          <w:placeholder>
            <w:docPart w:val="56F4F52E26DE4FB7B4013C79D079C9D3"/>
          </w:placeholder>
          <w:showingPlcHdr/>
        </w:sdtPr>
        <w:sdtEndPr/>
        <w:sdtContent>
          <w:r w:rsidR="004A109E" w:rsidRPr="006C4A4C">
            <w:rPr>
              <w:rStyle w:val="PlaceholderText"/>
              <w:color w:val="FF0000"/>
            </w:rPr>
            <w:t>Click or tap here to enter text.</w:t>
          </w:r>
        </w:sdtContent>
      </w:sdt>
      <w:bookmarkEnd w:id="6"/>
    </w:p>
    <w:p w14:paraId="1AE4472F" w14:textId="77777777" w:rsidR="002C2D46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At the command prompt, type </w:t>
      </w:r>
      <w:r w:rsidRPr="00825859">
        <w:rPr>
          <w:b/>
          <w:bCs/>
        </w:rPr>
        <w:t xml:space="preserve">cd </w:t>
      </w:r>
      <w:proofErr w:type="spellStart"/>
      <w:r w:rsidRPr="00825859">
        <w:rPr>
          <w:b/>
          <w:bCs/>
        </w:rPr>
        <w:t>etc</w:t>
      </w:r>
      <w:proofErr w:type="spellEnd"/>
      <w:r w:rsidRPr="00865FCD">
        <w:t xml:space="preserve"> and press </w:t>
      </w:r>
      <w:r w:rsidRPr="00825859">
        <w:rPr>
          <w:b/>
          <w:bCs/>
        </w:rPr>
        <w:t>Enter</w:t>
      </w:r>
      <w:r w:rsidRPr="00865FCD">
        <w:t>.</w:t>
      </w:r>
    </w:p>
    <w:p w14:paraId="428B98FC" w14:textId="77777777" w:rsidR="000C02D3" w:rsidRPr="00AF45BE" w:rsidRDefault="00865FCD" w:rsidP="00032B25">
      <w:pPr>
        <w:pStyle w:val="ListParagraph"/>
        <w:numPr>
          <w:ilvl w:val="0"/>
          <w:numId w:val="3"/>
        </w:numPr>
      </w:pPr>
      <w:r w:rsidRPr="00AF45BE">
        <w:t>What error message did you receive and why?</w:t>
      </w:r>
    </w:p>
    <w:sdt>
      <w:sdtPr>
        <w:rPr>
          <w:rStyle w:val="Red"/>
        </w:rPr>
        <w:id w:val="1299950555"/>
        <w:placeholder>
          <w:docPart w:val="477B55D616E643E7A0B14BC955845B9B"/>
        </w:placeholder>
        <w:showingPlcHdr/>
      </w:sdtPr>
      <w:sdtEndPr>
        <w:rPr>
          <w:rStyle w:val="DefaultParagraphFont"/>
          <w:color w:val="auto"/>
        </w:rPr>
      </w:sdtEndPr>
      <w:sdtContent>
        <w:p w14:paraId="0078DD42" w14:textId="77777777" w:rsidR="00AB42D0" w:rsidRDefault="00C773BB" w:rsidP="008651CB">
          <w:pPr>
            <w:pStyle w:val="ListParagraph"/>
            <w:ind w:left="0"/>
          </w:pPr>
          <w:r w:rsidRPr="006C4A4C">
            <w:rPr>
              <w:rStyle w:val="PlaceholderText"/>
              <w:color w:val="FF0000"/>
            </w:rPr>
            <w:t>Click or tap here to enter text.</w:t>
          </w:r>
        </w:p>
      </w:sdtContent>
    </w:sdt>
    <w:p w14:paraId="27AD7B2B" w14:textId="77777777" w:rsidR="001B7F56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At the command prompt, type </w:t>
      </w:r>
      <w:r w:rsidRPr="000C02D3">
        <w:rPr>
          <w:b/>
          <w:bCs/>
        </w:rPr>
        <w:t>cd /</w:t>
      </w:r>
      <w:proofErr w:type="spellStart"/>
      <w:r w:rsidRPr="000C02D3">
        <w:rPr>
          <w:b/>
          <w:bCs/>
        </w:rPr>
        <w:t>etc</w:t>
      </w:r>
      <w:proofErr w:type="spellEnd"/>
      <w:r w:rsidRPr="00865FCD">
        <w:t xml:space="preserve"> and press </w:t>
      </w:r>
      <w:r w:rsidRPr="000C02D3">
        <w:rPr>
          <w:b/>
          <w:bCs/>
        </w:rPr>
        <w:t>Enter</w:t>
      </w:r>
      <w:r w:rsidRPr="00865FCD">
        <w:t>.</w:t>
      </w:r>
    </w:p>
    <w:p w14:paraId="37CCDB0F" w14:textId="18198FC7" w:rsidR="002C2D46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At the command prompt, type </w:t>
      </w:r>
      <w:proofErr w:type="spellStart"/>
      <w:r w:rsidRPr="000C02D3">
        <w:rPr>
          <w:b/>
          <w:bCs/>
        </w:rPr>
        <w:t>pwd</w:t>
      </w:r>
      <w:proofErr w:type="spellEnd"/>
      <w:r w:rsidRPr="00865FCD">
        <w:t xml:space="preserve"> and press </w:t>
      </w:r>
      <w:r w:rsidRPr="000C02D3">
        <w:rPr>
          <w:b/>
          <w:bCs/>
        </w:rPr>
        <w:t>Enter</w:t>
      </w:r>
      <w:r w:rsidRPr="00865FCD">
        <w:t xml:space="preserve"> to view the current working directory.</w:t>
      </w:r>
    </w:p>
    <w:p w14:paraId="48FC9D20" w14:textId="77777777" w:rsidR="00E744F5" w:rsidRDefault="00865FCD" w:rsidP="00032B25">
      <w:pPr>
        <w:pStyle w:val="ListParagraph"/>
        <w:numPr>
          <w:ilvl w:val="0"/>
          <w:numId w:val="3"/>
        </w:numPr>
      </w:pPr>
      <w:r w:rsidRPr="00AF45BE">
        <w:t>Did your current working directory change?</w:t>
      </w:r>
    </w:p>
    <w:p w14:paraId="1E24AF4A" w14:textId="77777777" w:rsidR="00E744F5" w:rsidRDefault="0000605B" w:rsidP="00E744F5">
      <w:sdt>
        <w:sdtPr>
          <w:id w:val="2040934024"/>
          <w:placeholder>
            <w:docPart w:val="38973DF14EF944F4A831569D75CA9208"/>
          </w:placeholder>
          <w:showingPlcHdr/>
        </w:sdtPr>
        <w:sdtEndPr/>
        <w:sdtContent>
          <w:r w:rsidR="00E744F5" w:rsidRPr="00E744F5">
            <w:rPr>
              <w:rStyle w:val="PlaceholderText"/>
              <w:color w:val="FF0000"/>
            </w:rPr>
            <w:t>Click or tap here to enter text.</w:t>
          </w:r>
        </w:sdtContent>
      </w:sdt>
    </w:p>
    <w:p w14:paraId="00657B7C" w14:textId="77777777" w:rsidR="00E44E38" w:rsidRPr="00AF45BE" w:rsidRDefault="00865FCD" w:rsidP="00032B25">
      <w:pPr>
        <w:pStyle w:val="ListParagraph"/>
        <w:numPr>
          <w:ilvl w:val="0"/>
          <w:numId w:val="3"/>
        </w:numPr>
      </w:pPr>
      <w:r w:rsidRPr="00AF45BE">
        <w:t>Did you specify a relative or absolute pathname to the /</w:t>
      </w:r>
      <w:proofErr w:type="spellStart"/>
      <w:r w:rsidRPr="00AF45BE">
        <w:t>etc</w:t>
      </w:r>
      <w:proofErr w:type="spellEnd"/>
      <w:r w:rsidRPr="00AF45BE">
        <w:t xml:space="preserve"> directory when you used the cd /</w:t>
      </w:r>
      <w:proofErr w:type="spellStart"/>
      <w:r w:rsidRPr="00AF45BE">
        <w:t>etc</w:t>
      </w:r>
      <w:proofErr w:type="spellEnd"/>
      <w:r w:rsidRPr="00AF45BE">
        <w:t xml:space="preserve"> command?</w:t>
      </w:r>
    </w:p>
    <w:sdt>
      <w:sdtPr>
        <w:rPr>
          <w:rStyle w:val="Red"/>
        </w:rPr>
        <w:id w:val="-1083994249"/>
        <w:placeholder>
          <w:docPart w:val="7A2CCB823B7D4334980F0EF8CC1440AD"/>
        </w:placeholder>
        <w:showingPlcHdr/>
      </w:sdtPr>
      <w:sdtEndPr>
        <w:rPr>
          <w:rStyle w:val="DefaultParagraphFont"/>
          <w:color w:val="auto"/>
        </w:rPr>
      </w:sdtEndPr>
      <w:sdtContent>
        <w:p w14:paraId="503EF01B" w14:textId="77777777" w:rsidR="0027533F" w:rsidRPr="00D514AA" w:rsidRDefault="00816148" w:rsidP="008651CB">
          <w:pPr>
            <w:pStyle w:val="ListParagraph"/>
            <w:ind w:left="0"/>
          </w:pPr>
          <w:r w:rsidRPr="006C4A4C">
            <w:rPr>
              <w:rStyle w:val="PlaceholderText"/>
              <w:color w:val="FF0000"/>
            </w:rPr>
            <w:t>Click or tap here to enter text.</w:t>
          </w:r>
        </w:p>
      </w:sdtContent>
    </w:sdt>
    <w:p w14:paraId="4977EAA8" w14:textId="77777777" w:rsidR="00D244E9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At the command prompt, type </w:t>
      </w:r>
      <w:r w:rsidRPr="00E44E38">
        <w:rPr>
          <w:b/>
          <w:bCs/>
        </w:rPr>
        <w:t>cd /</w:t>
      </w:r>
      <w:r w:rsidRPr="00865FCD">
        <w:t xml:space="preserve"> and press </w:t>
      </w:r>
      <w:r w:rsidRPr="00E44E38">
        <w:rPr>
          <w:b/>
          <w:bCs/>
        </w:rPr>
        <w:t>Enter</w:t>
      </w:r>
      <w:r w:rsidRPr="00865FCD">
        <w:t>.</w:t>
      </w:r>
    </w:p>
    <w:p w14:paraId="198E0E29" w14:textId="254E574D" w:rsidR="002C2D46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At the command prompt, type </w:t>
      </w:r>
      <w:proofErr w:type="spellStart"/>
      <w:r w:rsidRPr="00E44E38">
        <w:rPr>
          <w:b/>
          <w:bCs/>
        </w:rPr>
        <w:t>pwd</w:t>
      </w:r>
      <w:proofErr w:type="spellEnd"/>
      <w:r w:rsidRPr="00865FCD">
        <w:t xml:space="preserve"> and press </w:t>
      </w:r>
      <w:r w:rsidRPr="00E44E38">
        <w:rPr>
          <w:b/>
          <w:bCs/>
        </w:rPr>
        <w:t>Enter</w:t>
      </w:r>
      <w:r w:rsidRPr="00865FCD">
        <w:t xml:space="preserve"> to view the current working directory.</w:t>
      </w:r>
    </w:p>
    <w:p w14:paraId="79C1EE4B" w14:textId="77777777" w:rsidR="006816F5" w:rsidRDefault="00865FCD" w:rsidP="00032B25">
      <w:pPr>
        <w:pStyle w:val="ListParagraph"/>
        <w:numPr>
          <w:ilvl w:val="0"/>
          <w:numId w:val="3"/>
        </w:numPr>
      </w:pPr>
      <w:r w:rsidRPr="00AF45BE">
        <w:t xml:space="preserve">Did your current working directory change? </w:t>
      </w:r>
    </w:p>
    <w:p w14:paraId="1FDFA451" w14:textId="77777777" w:rsidR="006816F5" w:rsidRDefault="0000605B" w:rsidP="006816F5">
      <w:sdt>
        <w:sdtPr>
          <w:id w:val="-304389456"/>
          <w:placeholder>
            <w:docPart w:val="B4FF73D9E7164F03BD0809B0D366F965"/>
          </w:placeholder>
          <w:showingPlcHdr/>
        </w:sdtPr>
        <w:sdtEndPr/>
        <w:sdtContent>
          <w:r w:rsidR="006816F5" w:rsidRPr="006816F5">
            <w:rPr>
              <w:rStyle w:val="PlaceholderText"/>
              <w:color w:val="FF0000"/>
            </w:rPr>
            <w:t>Click or tap here to enter text.</w:t>
          </w:r>
        </w:sdtContent>
      </w:sdt>
    </w:p>
    <w:p w14:paraId="61AF6EA5" w14:textId="77777777" w:rsidR="00DF22C1" w:rsidRPr="00AF45BE" w:rsidRDefault="00865FCD" w:rsidP="00032B25">
      <w:pPr>
        <w:pStyle w:val="ListParagraph"/>
        <w:numPr>
          <w:ilvl w:val="0"/>
          <w:numId w:val="3"/>
        </w:numPr>
      </w:pPr>
      <w:r w:rsidRPr="00AF45BE">
        <w:t>Did you specify a relative or absolute pathname to the / directory when you used the cd / command?</w:t>
      </w:r>
    </w:p>
    <w:sdt>
      <w:sdtPr>
        <w:rPr>
          <w:rStyle w:val="Red"/>
        </w:rPr>
        <w:id w:val="-1505421803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2234AB20" w14:textId="77777777" w:rsidR="009F533F" w:rsidRDefault="00E478BE" w:rsidP="009F533F">
          <w:r w:rsidRPr="00885669">
            <w:rPr>
              <w:rStyle w:val="PlaceholderText"/>
              <w:color w:val="FF0000"/>
            </w:rPr>
            <w:t>Click or tap here to enter text.</w:t>
          </w:r>
        </w:p>
      </w:sdtContent>
    </w:sdt>
    <w:p w14:paraId="4BA3DBF3" w14:textId="27EE6DE8" w:rsidR="00407927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At the command prompt, type </w:t>
      </w:r>
      <w:r w:rsidRPr="00DF22C1">
        <w:rPr>
          <w:b/>
          <w:bCs/>
        </w:rPr>
        <w:t>cd ~user</w:t>
      </w:r>
      <w:r w:rsidRPr="00865FCD">
        <w:t xml:space="preserve"> and then press </w:t>
      </w:r>
      <w:r w:rsidRPr="00DF22C1">
        <w:rPr>
          <w:b/>
          <w:bCs/>
        </w:rPr>
        <w:t>Enter</w:t>
      </w:r>
      <w:r w:rsidRPr="00865FCD">
        <w:t>.</w:t>
      </w:r>
    </w:p>
    <w:p w14:paraId="5995B5C7" w14:textId="75FB7AD3" w:rsidR="007D215C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At the command prompt, type </w:t>
      </w:r>
      <w:proofErr w:type="spellStart"/>
      <w:r w:rsidRPr="00DF22C1">
        <w:rPr>
          <w:b/>
          <w:bCs/>
        </w:rPr>
        <w:t>pwd</w:t>
      </w:r>
      <w:proofErr w:type="spellEnd"/>
      <w:r w:rsidRPr="00865FCD">
        <w:t xml:space="preserve"> and press </w:t>
      </w:r>
      <w:r w:rsidRPr="00DF22C1">
        <w:rPr>
          <w:b/>
          <w:bCs/>
        </w:rPr>
        <w:t>Enter</w:t>
      </w:r>
      <w:r w:rsidRPr="00865FCD">
        <w:t xml:space="preserve"> to view</w:t>
      </w:r>
      <w:r w:rsidR="00E478BE">
        <w:t xml:space="preserve"> the current working direct</w:t>
      </w:r>
      <w:r w:rsidR="00E478BE" w:rsidRPr="00691363">
        <w:t>ory.</w:t>
      </w:r>
    </w:p>
    <w:p w14:paraId="5F6B7440" w14:textId="77777777" w:rsidR="00C35E65" w:rsidRDefault="00865FCD" w:rsidP="00032B25">
      <w:pPr>
        <w:pStyle w:val="ListParagraph"/>
        <w:numPr>
          <w:ilvl w:val="0"/>
          <w:numId w:val="3"/>
        </w:numPr>
      </w:pPr>
      <w:r w:rsidRPr="00691363">
        <w:t>Did your current working directory change?</w:t>
      </w:r>
    </w:p>
    <w:p w14:paraId="385796BD" w14:textId="77777777" w:rsidR="00C35E65" w:rsidRDefault="0000605B" w:rsidP="00C35E65">
      <w:sdt>
        <w:sdtPr>
          <w:id w:val="1178938077"/>
          <w:placeholder>
            <w:docPart w:val="87325374B7B34E589DD0EDF5F9CDD1EF"/>
          </w:placeholder>
          <w:showingPlcHdr/>
        </w:sdtPr>
        <w:sdtEndPr/>
        <w:sdtContent>
          <w:r w:rsidR="00C35E65" w:rsidRPr="00C35E65">
            <w:rPr>
              <w:rStyle w:val="PlaceholderText"/>
              <w:color w:val="FF0000"/>
            </w:rPr>
            <w:t>Click or tap here to enter text.</w:t>
          </w:r>
        </w:sdtContent>
      </w:sdt>
    </w:p>
    <w:p w14:paraId="133EA22F" w14:textId="77777777" w:rsidR="006B594B" w:rsidRPr="00E478BE" w:rsidRDefault="00865FCD" w:rsidP="00032B25">
      <w:pPr>
        <w:pStyle w:val="ListParagraph"/>
        <w:numPr>
          <w:ilvl w:val="0"/>
          <w:numId w:val="3"/>
        </w:numPr>
      </w:pPr>
      <w:r w:rsidRPr="00691363">
        <w:lastRenderedPageBreak/>
        <w:t>Which command discussed earlier performs the same function as the cd ~ command?</w:t>
      </w:r>
      <w:bookmarkStart w:id="7" w:name="PageEnd_124"/>
      <w:bookmarkEnd w:id="7"/>
    </w:p>
    <w:sdt>
      <w:sdtPr>
        <w:id w:val="-2077030982"/>
        <w:placeholder>
          <w:docPart w:val="DefaultPlaceholder_-1854013440"/>
        </w:placeholder>
        <w:showingPlcHdr/>
      </w:sdtPr>
      <w:sdtEndPr/>
      <w:sdtContent>
        <w:p w14:paraId="64E0B086" w14:textId="77777777" w:rsidR="00E478BE" w:rsidRDefault="00E478BE" w:rsidP="00E478BE">
          <w:r w:rsidRPr="00885669">
            <w:rPr>
              <w:rStyle w:val="PlaceholderText"/>
              <w:color w:val="FF0000"/>
            </w:rPr>
            <w:t>Click or tap here to enter text.</w:t>
          </w:r>
        </w:p>
      </w:sdtContent>
    </w:sdt>
    <w:p w14:paraId="52D76F1E" w14:textId="77777777" w:rsidR="00D244E9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At the command prompt, type </w:t>
      </w:r>
      <w:r w:rsidRPr="006B594B">
        <w:rPr>
          <w:b/>
          <w:bCs/>
        </w:rPr>
        <w:t>cd Desktop</w:t>
      </w:r>
      <w:r w:rsidRPr="00865FCD">
        <w:t xml:space="preserve"> and press </w:t>
      </w:r>
      <w:r w:rsidRPr="006B594B">
        <w:rPr>
          <w:b/>
          <w:bCs/>
        </w:rPr>
        <w:t>Enter</w:t>
      </w:r>
      <w:r w:rsidRPr="00865FCD">
        <w:t xml:space="preserve"> (be certain to use a capital D).</w:t>
      </w:r>
    </w:p>
    <w:p w14:paraId="1AE10183" w14:textId="695DE999" w:rsidR="007D215C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At the command prompt, type </w:t>
      </w:r>
      <w:proofErr w:type="spellStart"/>
      <w:r w:rsidRPr="006B594B">
        <w:rPr>
          <w:b/>
          <w:bCs/>
        </w:rPr>
        <w:t>pwd</w:t>
      </w:r>
      <w:proofErr w:type="spellEnd"/>
      <w:r w:rsidRPr="00865FCD">
        <w:t xml:space="preserve"> and press </w:t>
      </w:r>
      <w:r w:rsidRPr="006B594B">
        <w:rPr>
          <w:b/>
          <w:bCs/>
        </w:rPr>
        <w:t>Enter</w:t>
      </w:r>
      <w:r w:rsidRPr="00865FCD">
        <w:t xml:space="preserve"> to view the current working directory.</w:t>
      </w:r>
    </w:p>
    <w:p w14:paraId="4503C998" w14:textId="77777777" w:rsidR="00271197" w:rsidRDefault="00865FCD" w:rsidP="00032B25">
      <w:pPr>
        <w:pStyle w:val="ListParagraph"/>
        <w:numPr>
          <w:ilvl w:val="0"/>
          <w:numId w:val="3"/>
        </w:numPr>
      </w:pPr>
      <w:r w:rsidRPr="00691363">
        <w:t>Did your current working directory change? Where are you now?</w:t>
      </w:r>
    </w:p>
    <w:p w14:paraId="3D599F3D" w14:textId="77777777" w:rsidR="00271197" w:rsidRDefault="0000605B" w:rsidP="001663FA">
      <w:sdt>
        <w:sdtPr>
          <w:id w:val="-216898081"/>
          <w:placeholder>
            <w:docPart w:val="EDA3722F162040BC9C048CF0F81FA22D"/>
          </w:placeholder>
          <w:showingPlcHdr/>
        </w:sdtPr>
        <w:sdtEndPr/>
        <w:sdtContent>
          <w:r w:rsidR="00271197" w:rsidRPr="001663FA">
            <w:rPr>
              <w:rStyle w:val="PlaceholderText"/>
              <w:color w:val="FF0000"/>
            </w:rPr>
            <w:t>Click or tap here to enter text.</w:t>
          </w:r>
        </w:sdtContent>
      </w:sdt>
    </w:p>
    <w:p w14:paraId="323ECAE4" w14:textId="77777777" w:rsidR="00B93491" w:rsidRPr="00691363" w:rsidRDefault="00865FCD" w:rsidP="00032B25">
      <w:pPr>
        <w:pStyle w:val="ListParagraph"/>
        <w:numPr>
          <w:ilvl w:val="0"/>
          <w:numId w:val="3"/>
        </w:numPr>
      </w:pPr>
      <w:r w:rsidRPr="00691363">
        <w:t>What kind of pathname did you use here (absolute or relative)?</w:t>
      </w:r>
    </w:p>
    <w:sdt>
      <w:sdtPr>
        <w:id w:val="-1553989095"/>
        <w:placeholder>
          <w:docPart w:val="DefaultPlaceholder_-1854013440"/>
        </w:placeholder>
        <w:showingPlcHdr/>
      </w:sdtPr>
      <w:sdtEndPr/>
      <w:sdtContent>
        <w:p w14:paraId="2DFA5D9A" w14:textId="77777777" w:rsidR="007C1AB1" w:rsidRDefault="002D62C8" w:rsidP="007C1AB1">
          <w:r w:rsidRPr="00885669">
            <w:rPr>
              <w:rStyle w:val="PlaceholderText"/>
              <w:color w:val="FF0000"/>
            </w:rPr>
            <w:t>Click or tap here to enter text.</w:t>
          </w:r>
        </w:p>
      </w:sdtContent>
    </w:sdt>
    <w:p w14:paraId="76431BF8" w14:textId="77777777" w:rsidR="00AE613A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Currently, you are in a subdirectory of user1’s home folder, three levels below the root. To go up three parent directories to the / directory, type </w:t>
      </w:r>
      <w:r w:rsidRPr="00B93491">
        <w:rPr>
          <w:b/>
          <w:bCs/>
        </w:rPr>
        <w:t>cd ../../..</w:t>
      </w:r>
      <w:r w:rsidRPr="00865FCD">
        <w:t xml:space="preserve"> and press </w:t>
      </w:r>
      <w:r w:rsidRPr="00B93491">
        <w:rPr>
          <w:b/>
          <w:bCs/>
        </w:rPr>
        <w:t>Enter</w:t>
      </w:r>
      <w:r w:rsidRPr="00865FCD">
        <w:t xml:space="preserve"> at the command prompt.</w:t>
      </w:r>
    </w:p>
    <w:p w14:paraId="78E5AF70" w14:textId="5300D19A" w:rsidR="00E418F9" w:rsidRDefault="00AE613A" w:rsidP="00032B25">
      <w:pPr>
        <w:pStyle w:val="ListParagraph"/>
        <w:numPr>
          <w:ilvl w:val="0"/>
          <w:numId w:val="3"/>
        </w:numPr>
      </w:pPr>
      <w:r>
        <w:t>T</w:t>
      </w:r>
      <w:r w:rsidR="00865FCD" w:rsidRPr="00865FCD">
        <w:t xml:space="preserve">ype </w:t>
      </w:r>
      <w:proofErr w:type="spellStart"/>
      <w:r w:rsidR="00865FCD" w:rsidRPr="00B93491">
        <w:rPr>
          <w:b/>
          <w:bCs/>
        </w:rPr>
        <w:t>pwd</w:t>
      </w:r>
      <w:proofErr w:type="spellEnd"/>
      <w:r w:rsidR="00865FCD" w:rsidRPr="00865FCD">
        <w:t xml:space="preserve"> </w:t>
      </w:r>
      <w:r w:rsidR="00176BCD">
        <w:sym w:font="Wingdings" w:char="F0E0"/>
      </w:r>
      <w:r w:rsidR="00176BCD">
        <w:t xml:space="preserve"> </w:t>
      </w:r>
      <w:r w:rsidR="00865FCD" w:rsidRPr="00865FCD">
        <w:t xml:space="preserve">press </w:t>
      </w:r>
      <w:r w:rsidR="00865FCD" w:rsidRPr="00B93491">
        <w:rPr>
          <w:b/>
          <w:bCs/>
        </w:rPr>
        <w:t>Enter</w:t>
      </w:r>
      <w:r w:rsidR="00865FCD" w:rsidRPr="00865FCD">
        <w:t xml:space="preserve"> to ensure that you are in the / directory.</w:t>
      </w:r>
    </w:p>
    <w:p w14:paraId="08BF0FD1" w14:textId="77777777" w:rsidR="00012CC0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At the command prompt, type </w:t>
      </w:r>
      <w:r w:rsidRPr="00E418F9">
        <w:rPr>
          <w:b/>
          <w:bCs/>
        </w:rPr>
        <w:t>cd /</w:t>
      </w:r>
      <w:proofErr w:type="spellStart"/>
      <w:r w:rsidRPr="00E418F9">
        <w:rPr>
          <w:b/>
          <w:bCs/>
        </w:rPr>
        <w:t>etc</w:t>
      </w:r>
      <w:proofErr w:type="spellEnd"/>
      <w:r w:rsidRPr="00E418F9">
        <w:rPr>
          <w:b/>
          <w:bCs/>
        </w:rPr>
        <w:t>/samba</w:t>
      </w:r>
      <w:r w:rsidRPr="00865FCD">
        <w:t xml:space="preserve"> and press </w:t>
      </w:r>
      <w:r w:rsidRPr="00E418F9">
        <w:rPr>
          <w:b/>
          <w:bCs/>
        </w:rPr>
        <w:t>Enter</w:t>
      </w:r>
      <w:r w:rsidRPr="00865FCD">
        <w:t xml:space="preserve"> to change the current working directory using an absolute pathname. </w:t>
      </w:r>
    </w:p>
    <w:p w14:paraId="1E885B5E" w14:textId="79FC5DE4" w:rsidR="007D215C" w:rsidRDefault="00BE2F0D" w:rsidP="00032B25">
      <w:pPr>
        <w:pStyle w:val="ListParagraph"/>
        <w:numPr>
          <w:ilvl w:val="0"/>
          <w:numId w:val="3"/>
        </w:numPr>
      </w:pPr>
      <w:r>
        <w:t>T</w:t>
      </w:r>
      <w:r w:rsidR="00865FCD" w:rsidRPr="00865FCD">
        <w:t xml:space="preserve">ype </w:t>
      </w:r>
      <w:proofErr w:type="spellStart"/>
      <w:r w:rsidR="00865FCD" w:rsidRPr="00E418F9">
        <w:rPr>
          <w:b/>
          <w:bCs/>
        </w:rPr>
        <w:t>pwd</w:t>
      </w:r>
      <w:proofErr w:type="spellEnd"/>
      <w:r w:rsidR="00865FCD" w:rsidRPr="00865FCD">
        <w:t xml:space="preserve"> and press </w:t>
      </w:r>
      <w:r w:rsidR="00865FCD" w:rsidRPr="00E418F9">
        <w:rPr>
          <w:b/>
          <w:bCs/>
        </w:rPr>
        <w:t>Enter</w:t>
      </w:r>
      <w:r w:rsidR="00865FCD" w:rsidRPr="00865FCD">
        <w:t xml:space="preserve"> at the command prompt to ensure that you have changed to the /</w:t>
      </w:r>
      <w:proofErr w:type="spellStart"/>
      <w:r w:rsidR="00865FCD" w:rsidRPr="00865FCD">
        <w:t>etc</w:t>
      </w:r>
      <w:proofErr w:type="spellEnd"/>
      <w:r w:rsidR="00865FCD" w:rsidRPr="00865FCD">
        <w:t>/samba directory.</w:t>
      </w:r>
    </w:p>
    <w:sdt>
      <w:sdtPr>
        <w:id w:val="760421365"/>
        <w:placeholder>
          <w:docPart w:val="6324A9F18DF040D6B51FFFCBF28D1A4A"/>
        </w:placeholder>
        <w:showingPlcHdr/>
      </w:sdtPr>
      <w:sdtEndPr/>
      <w:sdtContent>
        <w:p w14:paraId="66CF897E" w14:textId="77777777" w:rsidR="00924C0D" w:rsidRDefault="00924C0D" w:rsidP="00924C0D">
          <w:pPr>
            <w:ind w:left="360"/>
          </w:pPr>
          <w:r w:rsidRPr="00924C0D">
            <w:rPr>
              <w:rStyle w:val="PlaceholderText"/>
              <w:color w:val="FF0000"/>
            </w:rPr>
            <w:t>Click or tap here to enter text.</w:t>
          </w:r>
        </w:p>
      </w:sdtContent>
    </w:sdt>
    <w:p w14:paraId="5D783FFD" w14:textId="77777777" w:rsidR="004E63F3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At the command prompt, type </w:t>
      </w:r>
      <w:r w:rsidRPr="00845F1A">
        <w:rPr>
          <w:b/>
          <w:bCs/>
        </w:rPr>
        <w:t>cd /home/user/Desktop</w:t>
      </w:r>
      <w:r w:rsidRPr="00865FCD">
        <w:t xml:space="preserve"> and press </w:t>
      </w:r>
      <w:r w:rsidRPr="00845F1A">
        <w:rPr>
          <w:b/>
          <w:bCs/>
        </w:rPr>
        <w:t>Enter</w:t>
      </w:r>
      <w:r w:rsidRPr="00865FCD">
        <w:t xml:space="preserve"> to change your current working directory to the Desktop directory underneath user’s home directory.</w:t>
      </w:r>
    </w:p>
    <w:p w14:paraId="4C76F5C9" w14:textId="505EBCA7" w:rsidR="007D215C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Verify that you are in the target directory by typing the </w:t>
      </w:r>
      <w:proofErr w:type="spellStart"/>
      <w:r w:rsidRPr="00845F1A">
        <w:rPr>
          <w:b/>
          <w:bCs/>
        </w:rPr>
        <w:t>pwd</w:t>
      </w:r>
      <w:proofErr w:type="spellEnd"/>
      <w:r w:rsidRPr="00865FCD">
        <w:t xml:space="preserve"> command at a command prompt and press </w:t>
      </w:r>
      <w:r w:rsidRPr="00845F1A">
        <w:rPr>
          <w:b/>
          <w:bCs/>
        </w:rPr>
        <w:t>Enter</w:t>
      </w:r>
      <w:r w:rsidRPr="00865FCD">
        <w:t>.</w:t>
      </w:r>
    </w:p>
    <w:sdt>
      <w:sdtPr>
        <w:id w:val="2023820758"/>
        <w:placeholder>
          <w:docPart w:val="59AA08C1C77D44258DA59E4B3A4FF467"/>
        </w:placeholder>
        <w:showingPlcHdr/>
      </w:sdtPr>
      <w:sdtEndPr/>
      <w:sdtContent>
        <w:p w14:paraId="006B3601" w14:textId="77777777" w:rsidR="007211BA" w:rsidRDefault="007211BA" w:rsidP="007211BA">
          <w:pPr>
            <w:ind w:left="360"/>
          </w:pPr>
          <w:r w:rsidRPr="007211BA">
            <w:rPr>
              <w:rStyle w:val="PlaceholderText"/>
              <w:color w:val="FF0000"/>
            </w:rPr>
            <w:t>Click or tap here to enter text.</w:t>
          </w:r>
        </w:p>
      </w:sdtContent>
    </w:sdt>
    <w:p w14:paraId="768F0AB9" w14:textId="712846FB" w:rsidR="00865FCD" w:rsidRPr="00865FCD" w:rsidRDefault="00865FCD" w:rsidP="00032B25">
      <w:pPr>
        <w:pStyle w:val="ListParagraph"/>
        <w:numPr>
          <w:ilvl w:val="0"/>
          <w:numId w:val="3"/>
        </w:numPr>
      </w:pPr>
      <w:r w:rsidRPr="00865FCD">
        <w:t xml:space="preserve">Type </w:t>
      </w:r>
      <w:proofErr w:type="spellStart"/>
      <w:r w:rsidR="00B57C13">
        <w:rPr>
          <w:b/>
          <w:bCs/>
        </w:rPr>
        <w:t>poweroff</w:t>
      </w:r>
      <w:proofErr w:type="spellEnd"/>
      <w:r w:rsidRPr="00865FCD">
        <w:t xml:space="preserve"> </w:t>
      </w:r>
      <w:r w:rsidR="00B57C13">
        <w:t>to shutdown Linux</w:t>
      </w:r>
      <w:r w:rsidRPr="00865FCD">
        <w:t>.</w:t>
      </w:r>
    </w:p>
    <w:p w14:paraId="689B57A9" w14:textId="17EBF9C7" w:rsidR="00865FCD" w:rsidRDefault="00865FCD" w:rsidP="003D7052">
      <w:pPr>
        <w:pStyle w:val="Heading1"/>
      </w:pPr>
      <w:bookmarkStart w:id="8" w:name="_Toc209035138"/>
      <w:r w:rsidRPr="00865FCD">
        <w:t>Project 3-2</w:t>
      </w:r>
      <w:r w:rsidR="00775C51">
        <w:t>: BASH Tab-completion</w:t>
      </w:r>
      <w:bookmarkEnd w:id="8"/>
    </w:p>
    <w:p w14:paraId="2A7EE35C" w14:textId="77777777" w:rsidR="007870AB" w:rsidRPr="007870AB" w:rsidRDefault="007870AB" w:rsidP="007870AB">
      <w:r>
        <w:t>Time required: 1</w:t>
      </w:r>
      <w:r w:rsidR="00204346">
        <w:t>0</w:t>
      </w:r>
      <w:r>
        <w:t xml:space="preserve"> minutes</w:t>
      </w:r>
    </w:p>
    <w:p w14:paraId="60E508A7" w14:textId="77777777" w:rsidR="00865FCD" w:rsidRPr="00865FCD" w:rsidRDefault="00865FCD" w:rsidP="00865FCD">
      <w:r w:rsidRPr="00865FCD">
        <w:lastRenderedPageBreak/>
        <w:t>In this hands-on project, you navigate the Linux filesystem using the Tab-completion feature of the BASH shell.</w:t>
      </w:r>
    </w:p>
    <w:p w14:paraId="4D89CC67" w14:textId="33919884" w:rsidR="00710C9A" w:rsidRDefault="00CB6701" w:rsidP="00032B25">
      <w:pPr>
        <w:pStyle w:val="ListParagraph"/>
        <w:numPr>
          <w:ilvl w:val="0"/>
          <w:numId w:val="4"/>
        </w:numPr>
      </w:pPr>
      <w:r>
        <w:t>Log in to Kali with user. Open a terminal.</w:t>
      </w:r>
    </w:p>
    <w:p w14:paraId="6AA409E8" w14:textId="195536FB" w:rsidR="007664F5" w:rsidRDefault="007664F5" w:rsidP="00032B25">
      <w:pPr>
        <w:pStyle w:val="ListParagraph"/>
        <w:numPr>
          <w:ilvl w:val="0"/>
          <w:numId w:val="4"/>
        </w:numPr>
      </w:pPr>
      <w:r>
        <w:t xml:space="preserve">Type </w:t>
      </w:r>
      <w:r w:rsidRPr="007664F5">
        <w:rPr>
          <w:b/>
          <w:bCs/>
        </w:rPr>
        <w:t>cd ~</w:t>
      </w:r>
      <w:r>
        <w:t xml:space="preserve"> to make sure you are in your home directory</w:t>
      </w:r>
      <w:r w:rsidR="00B506F8">
        <w:t>.</w:t>
      </w:r>
    </w:p>
    <w:p w14:paraId="3A736E2D" w14:textId="15D6AFDE" w:rsidR="00710C9A" w:rsidRDefault="00865FCD" w:rsidP="00032B25">
      <w:pPr>
        <w:pStyle w:val="ListParagraph"/>
        <w:numPr>
          <w:ilvl w:val="0"/>
          <w:numId w:val="4"/>
        </w:numPr>
      </w:pPr>
      <w:r w:rsidRPr="00865FCD">
        <w:t xml:space="preserve">At the command prompt, type </w:t>
      </w:r>
      <w:r w:rsidRPr="00710C9A">
        <w:rPr>
          <w:b/>
          <w:bCs/>
        </w:rPr>
        <w:t xml:space="preserve">cd </w:t>
      </w:r>
      <w:r w:rsidR="002C2861">
        <w:rPr>
          <w:b/>
          <w:bCs/>
        </w:rPr>
        <w:t>..</w:t>
      </w:r>
      <w:r w:rsidRPr="00865FCD">
        <w:t xml:space="preserve"> and press </w:t>
      </w:r>
      <w:r w:rsidRPr="00710C9A">
        <w:rPr>
          <w:b/>
          <w:bCs/>
        </w:rPr>
        <w:t>Enter</w:t>
      </w:r>
      <w:r w:rsidRPr="00865FCD">
        <w:t>.</w:t>
      </w:r>
    </w:p>
    <w:p w14:paraId="79567741" w14:textId="06C2D99F" w:rsidR="003F6B30" w:rsidRDefault="002C2861" w:rsidP="00032B25">
      <w:pPr>
        <w:pStyle w:val="ListParagraph"/>
        <w:numPr>
          <w:ilvl w:val="0"/>
          <w:numId w:val="4"/>
        </w:numPr>
      </w:pPr>
      <w:bookmarkStart w:id="9" w:name="_Hlk177304538"/>
      <w:r>
        <w:t>T</w:t>
      </w:r>
      <w:r w:rsidR="00865FCD" w:rsidRPr="00865FCD">
        <w:t xml:space="preserve">ype </w:t>
      </w:r>
      <w:r w:rsidR="00865FCD" w:rsidRPr="00710C9A">
        <w:rPr>
          <w:b/>
          <w:bCs/>
        </w:rPr>
        <w:t xml:space="preserve">cd </w:t>
      </w:r>
      <w:r w:rsidR="00994D9C">
        <w:rPr>
          <w:b/>
          <w:bCs/>
        </w:rPr>
        <w:t>ho</w:t>
      </w:r>
      <w:r w:rsidR="00865FCD" w:rsidRPr="00865FCD">
        <w:t xml:space="preserve"> at the command prompt </w:t>
      </w:r>
      <w:r>
        <w:sym w:font="Wingdings" w:char="F0E0"/>
      </w:r>
      <w:r w:rsidR="00865FCD" w:rsidRPr="00865FCD">
        <w:t xml:space="preserve"> press </w:t>
      </w:r>
      <w:r w:rsidR="00865FCD" w:rsidRPr="00710C9A">
        <w:rPr>
          <w:b/>
          <w:bCs/>
        </w:rPr>
        <w:t>Tab</w:t>
      </w:r>
      <w:r w:rsidRPr="002C2861">
        <w:t xml:space="preserve"> three times</w:t>
      </w:r>
      <w:r>
        <w:rPr>
          <w:b/>
          <w:bCs/>
        </w:rPr>
        <w:t>.</w:t>
      </w:r>
    </w:p>
    <w:bookmarkEnd w:id="9"/>
    <w:p w14:paraId="052A00B0" w14:textId="77777777" w:rsidR="001663FA" w:rsidRDefault="00865FCD" w:rsidP="00032B25">
      <w:pPr>
        <w:pStyle w:val="ListParagraph"/>
        <w:numPr>
          <w:ilvl w:val="0"/>
          <w:numId w:val="4"/>
        </w:numPr>
      </w:pPr>
      <w:r w:rsidRPr="00865FCD">
        <w:t xml:space="preserve">What is displayed on the screen and why? </w:t>
      </w:r>
    </w:p>
    <w:sdt>
      <w:sdtPr>
        <w:id w:val="388239587"/>
        <w:lock w:val="sdtLocked"/>
        <w:placeholder>
          <w:docPart w:val="DefaultPlaceholder_-1854013440"/>
        </w:placeholder>
        <w:showingPlcHdr/>
      </w:sdtPr>
      <w:sdtEndPr/>
      <w:sdtContent>
        <w:p w14:paraId="74F244F8" w14:textId="3CCA01FC" w:rsidR="008E2AEC" w:rsidRDefault="006B39ED" w:rsidP="008E2AEC">
          <w:r w:rsidRPr="002A7FD3">
            <w:rPr>
              <w:rStyle w:val="PlaceholderText"/>
              <w:color w:val="FF0000"/>
            </w:rPr>
            <w:t>Click or tap here to enter text.</w:t>
          </w:r>
        </w:p>
      </w:sdtContent>
    </w:sdt>
    <w:p w14:paraId="0D4CDE13" w14:textId="77777777" w:rsidR="00710C9A" w:rsidRDefault="00865FCD" w:rsidP="00032B25">
      <w:pPr>
        <w:pStyle w:val="ListParagraph"/>
        <w:numPr>
          <w:ilvl w:val="0"/>
          <w:numId w:val="4"/>
        </w:numPr>
      </w:pPr>
      <w:r w:rsidRPr="00865FCD">
        <w:t xml:space="preserve">Press the </w:t>
      </w:r>
      <w:r w:rsidRPr="00710C9A">
        <w:rPr>
          <w:b/>
          <w:bCs/>
        </w:rPr>
        <w:t>Ctrl</w:t>
      </w:r>
      <w:r w:rsidRPr="00865FCD">
        <w:t xml:space="preserve"> and </w:t>
      </w:r>
      <w:r w:rsidRPr="00710C9A">
        <w:rPr>
          <w:b/>
          <w:bCs/>
        </w:rPr>
        <w:t>c</w:t>
      </w:r>
      <w:r w:rsidRPr="00865FCD">
        <w:t xml:space="preserve"> keys simultaneously to cancel the command and return to an empty command prompt.</w:t>
      </w:r>
    </w:p>
    <w:p w14:paraId="58F03BAB" w14:textId="77777777" w:rsidR="003F6B30" w:rsidRDefault="00865FCD" w:rsidP="00032B25">
      <w:pPr>
        <w:pStyle w:val="ListParagraph"/>
        <w:numPr>
          <w:ilvl w:val="0"/>
          <w:numId w:val="4"/>
        </w:numPr>
      </w:pPr>
      <w:r w:rsidRPr="00865FCD">
        <w:t xml:space="preserve">At the command prompt, type </w:t>
      </w:r>
      <w:r w:rsidRPr="00710C9A">
        <w:rPr>
          <w:b/>
          <w:bCs/>
        </w:rPr>
        <w:t>cd b</w:t>
      </w:r>
      <w:r w:rsidRPr="00865FCD">
        <w:t xml:space="preserve"> and press </w:t>
      </w:r>
      <w:r w:rsidRPr="00710C9A">
        <w:rPr>
          <w:b/>
          <w:bCs/>
        </w:rPr>
        <w:t>Tab</w:t>
      </w:r>
      <w:r w:rsidRPr="00865FCD">
        <w:t>.</w:t>
      </w:r>
    </w:p>
    <w:p w14:paraId="132DF4E0" w14:textId="77777777" w:rsidR="00710C9A" w:rsidRDefault="00865FCD" w:rsidP="00032B25">
      <w:pPr>
        <w:pStyle w:val="ListParagraph"/>
        <w:numPr>
          <w:ilvl w:val="0"/>
          <w:numId w:val="4"/>
        </w:numPr>
      </w:pPr>
      <w:r w:rsidRPr="00865FCD">
        <w:t>Did the display change?</w:t>
      </w:r>
    </w:p>
    <w:sdt>
      <w:sdtPr>
        <w:id w:val="443124817"/>
        <w:placeholder>
          <w:docPart w:val="DefaultPlaceholder_-1854013440"/>
        </w:placeholder>
        <w:showingPlcHdr/>
      </w:sdtPr>
      <w:sdtEndPr/>
      <w:sdtContent>
        <w:p w14:paraId="65180279" w14:textId="77777777" w:rsidR="008E2AEC" w:rsidRDefault="008E2AEC" w:rsidP="008E2AEC">
          <w:r w:rsidRPr="00B9319C">
            <w:rPr>
              <w:rStyle w:val="PlaceholderText"/>
              <w:color w:val="FF0000"/>
            </w:rPr>
            <w:t>Click or tap here to enter text.</w:t>
          </w:r>
        </w:p>
      </w:sdtContent>
    </w:sdt>
    <w:p w14:paraId="6523D8A3" w14:textId="77777777" w:rsidR="003F6B30" w:rsidRDefault="00865FCD" w:rsidP="00032B25">
      <w:pPr>
        <w:pStyle w:val="ListParagraph"/>
        <w:numPr>
          <w:ilvl w:val="0"/>
          <w:numId w:val="4"/>
        </w:numPr>
      </w:pPr>
      <w:r w:rsidRPr="00865FCD">
        <w:t xml:space="preserve">Press the </w:t>
      </w:r>
      <w:r w:rsidRPr="00710C9A">
        <w:rPr>
          <w:b/>
          <w:bCs/>
        </w:rPr>
        <w:t>Tab</w:t>
      </w:r>
      <w:r w:rsidRPr="00865FCD">
        <w:t xml:space="preserve"> key again.</w:t>
      </w:r>
    </w:p>
    <w:p w14:paraId="2B3AC8A5" w14:textId="77777777" w:rsidR="00710C9A" w:rsidRDefault="00865FCD" w:rsidP="00032B25">
      <w:pPr>
        <w:pStyle w:val="ListParagraph"/>
        <w:numPr>
          <w:ilvl w:val="0"/>
          <w:numId w:val="4"/>
        </w:numPr>
      </w:pPr>
      <w:r w:rsidRPr="00865FCD">
        <w:t>How many subdirectories under the root begin with “b”?</w:t>
      </w:r>
    </w:p>
    <w:sdt>
      <w:sdtPr>
        <w:rPr>
          <w:rStyle w:val="Red"/>
        </w:rPr>
        <w:id w:val="891610616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09303D35" w14:textId="77777777" w:rsidR="008E2AEC" w:rsidRDefault="008E2AEC" w:rsidP="008E2AEC">
          <w:r w:rsidRPr="00B9319C">
            <w:rPr>
              <w:rStyle w:val="PlaceholderText"/>
              <w:color w:val="FF0000"/>
            </w:rPr>
            <w:t>Click or tap here to enter text.</w:t>
          </w:r>
        </w:p>
      </w:sdtContent>
    </w:sdt>
    <w:p w14:paraId="1AA8D6E0" w14:textId="77777777" w:rsidR="003F6B30" w:rsidRDefault="00865FCD" w:rsidP="00032B25">
      <w:pPr>
        <w:pStyle w:val="ListParagraph"/>
        <w:numPr>
          <w:ilvl w:val="0"/>
          <w:numId w:val="4"/>
        </w:numPr>
      </w:pPr>
      <w:r w:rsidRPr="00865FCD">
        <w:t xml:space="preserve">Type the letter </w:t>
      </w:r>
      <w:proofErr w:type="spellStart"/>
      <w:r w:rsidRPr="00710C9A">
        <w:rPr>
          <w:b/>
          <w:bCs/>
        </w:rPr>
        <w:t>i</w:t>
      </w:r>
      <w:proofErr w:type="spellEnd"/>
      <w:r w:rsidRPr="00865FCD">
        <w:t xml:space="preserve">. Notice that the command now reads “cd bi.” Press the </w:t>
      </w:r>
      <w:r w:rsidRPr="00710C9A">
        <w:rPr>
          <w:b/>
          <w:bCs/>
        </w:rPr>
        <w:t>Tab</w:t>
      </w:r>
      <w:r w:rsidRPr="00865FCD">
        <w:t xml:space="preserve"> key again.</w:t>
      </w:r>
    </w:p>
    <w:p w14:paraId="5A4800D4" w14:textId="77777777" w:rsidR="003F6B30" w:rsidRDefault="00865FCD" w:rsidP="00032B25">
      <w:pPr>
        <w:pStyle w:val="ListParagraph"/>
        <w:numPr>
          <w:ilvl w:val="0"/>
          <w:numId w:val="4"/>
        </w:numPr>
      </w:pPr>
      <w:r w:rsidRPr="00865FCD">
        <w:t>Which directory did it expand to? Why?</w:t>
      </w:r>
    </w:p>
    <w:sdt>
      <w:sdtPr>
        <w:rPr>
          <w:rStyle w:val="Red"/>
        </w:rPr>
        <w:id w:val="1555270124"/>
        <w:placeholder>
          <w:docPart w:val="53194BCE9C824B9B8C7263B0D50D22E6"/>
        </w:placeholder>
        <w:showingPlcHdr/>
      </w:sdtPr>
      <w:sdtEndPr>
        <w:rPr>
          <w:rStyle w:val="DefaultParagraphFont"/>
          <w:color w:val="auto"/>
        </w:rPr>
      </w:sdtEndPr>
      <w:sdtContent>
        <w:p w14:paraId="17549A5D" w14:textId="77777777" w:rsidR="003F6B30" w:rsidRDefault="003F6B30" w:rsidP="003F6B30">
          <w:pPr>
            <w:rPr>
              <w:rStyle w:val="Red"/>
            </w:rPr>
          </w:pPr>
          <w:r w:rsidRPr="003F6B30">
            <w:rPr>
              <w:rStyle w:val="PlaceholderText"/>
              <w:color w:val="FF0000"/>
            </w:rPr>
            <w:t>Click or tap here to enter text.</w:t>
          </w:r>
        </w:p>
      </w:sdtContent>
    </w:sdt>
    <w:p w14:paraId="23B290FE" w14:textId="77777777" w:rsidR="00710C9A" w:rsidRDefault="00865FCD" w:rsidP="00032B25">
      <w:pPr>
        <w:pStyle w:val="ListParagraph"/>
        <w:numPr>
          <w:ilvl w:val="0"/>
          <w:numId w:val="4"/>
        </w:numPr>
      </w:pPr>
      <w:r w:rsidRPr="00865FCD">
        <w:t xml:space="preserve">Press the </w:t>
      </w:r>
      <w:r w:rsidRPr="00710C9A">
        <w:rPr>
          <w:b/>
          <w:bCs/>
        </w:rPr>
        <w:t>Ctrl</w:t>
      </w:r>
      <w:r w:rsidRPr="00865FCD">
        <w:t xml:space="preserve"> and </w:t>
      </w:r>
      <w:r w:rsidRPr="00710C9A">
        <w:rPr>
          <w:b/>
          <w:bCs/>
        </w:rPr>
        <w:t>c</w:t>
      </w:r>
      <w:r w:rsidRPr="00865FCD">
        <w:t xml:space="preserve"> keys simultaneously to cancel the command and return to an empty command prompt.</w:t>
      </w:r>
    </w:p>
    <w:p w14:paraId="14712463" w14:textId="77777777" w:rsidR="003523D1" w:rsidRDefault="00865FCD" w:rsidP="00032B25">
      <w:pPr>
        <w:pStyle w:val="ListParagraph"/>
        <w:numPr>
          <w:ilvl w:val="0"/>
          <w:numId w:val="4"/>
        </w:numPr>
      </w:pPr>
      <w:r w:rsidRPr="00865FCD">
        <w:t xml:space="preserve">At the command prompt, type </w:t>
      </w:r>
      <w:r w:rsidRPr="00710C9A">
        <w:rPr>
          <w:b/>
          <w:bCs/>
        </w:rPr>
        <w:t>cd m</w:t>
      </w:r>
      <w:r w:rsidRPr="00865FCD">
        <w:t xml:space="preserve"> and press </w:t>
      </w:r>
      <w:r w:rsidRPr="00710C9A">
        <w:rPr>
          <w:b/>
          <w:bCs/>
        </w:rPr>
        <w:t>Tab</w:t>
      </w:r>
      <w:r w:rsidRPr="00865FCD">
        <w:t xml:space="preserve">. Press </w:t>
      </w:r>
      <w:r w:rsidRPr="00710C9A">
        <w:rPr>
          <w:b/>
          <w:bCs/>
        </w:rPr>
        <w:t>Tab</w:t>
      </w:r>
      <w:r w:rsidRPr="00865FCD">
        <w:t xml:space="preserve"> once again after hearing the beep.</w:t>
      </w:r>
    </w:p>
    <w:p w14:paraId="538DA1B6" w14:textId="77777777" w:rsidR="00C96D9D" w:rsidRDefault="00865FCD" w:rsidP="00032B25">
      <w:pPr>
        <w:pStyle w:val="ListParagraph"/>
        <w:numPr>
          <w:ilvl w:val="0"/>
          <w:numId w:val="4"/>
        </w:numPr>
      </w:pPr>
      <w:r w:rsidRPr="00865FCD">
        <w:t>How many subdirectories under the root begin with “m”?</w:t>
      </w:r>
    </w:p>
    <w:bookmarkStart w:id="10" w:name="_Hlk504637195" w:displacedByCustomXml="next"/>
    <w:sdt>
      <w:sdtPr>
        <w:rPr>
          <w:rStyle w:val="Red"/>
        </w:rPr>
        <w:id w:val="1008565662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7B81A259" w14:textId="77777777" w:rsidR="008E2AEC" w:rsidRDefault="008E2AEC" w:rsidP="008E2AEC">
          <w:r w:rsidRPr="00B9319C">
            <w:rPr>
              <w:rStyle w:val="PlaceholderText"/>
              <w:color w:val="FF0000"/>
            </w:rPr>
            <w:t>Click or tap here to enter text.</w:t>
          </w:r>
        </w:p>
      </w:sdtContent>
    </w:sdt>
    <w:bookmarkEnd w:id="10" w:displacedByCustomXml="prev"/>
    <w:p w14:paraId="373E2B5D" w14:textId="77777777" w:rsidR="0035408D" w:rsidRDefault="00865FCD" w:rsidP="00032B25">
      <w:pPr>
        <w:pStyle w:val="ListParagraph"/>
        <w:numPr>
          <w:ilvl w:val="0"/>
          <w:numId w:val="4"/>
        </w:numPr>
      </w:pPr>
      <w:r w:rsidRPr="00865FCD">
        <w:t xml:space="preserve">Type the letter </w:t>
      </w:r>
      <w:r w:rsidR="00EF14D8">
        <w:rPr>
          <w:b/>
          <w:bCs/>
        </w:rPr>
        <w:t>e</w:t>
      </w:r>
      <w:r w:rsidRPr="00865FCD">
        <w:t xml:space="preserve">. Notice that the command now reads “cd me.” Press </w:t>
      </w:r>
      <w:r w:rsidRPr="00C96D9D">
        <w:rPr>
          <w:b/>
          <w:bCs/>
        </w:rPr>
        <w:t>Tab</w:t>
      </w:r>
      <w:r w:rsidRPr="00865FCD">
        <w:t>.</w:t>
      </w:r>
    </w:p>
    <w:p w14:paraId="67127283" w14:textId="77777777" w:rsidR="0035408D" w:rsidRDefault="00865FCD" w:rsidP="00032B25">
      <w:pPr>
        <w:pStyle w:val="ListParagraph"/>
        <w:numPr>
          <w:ilvl w:val="0"/>
          <w:numId w:val="4"/>
        </w:numPr>
      </w:pPr>
      <w:r w:rsidRPr="00865FCD">
        <w:lastRenderedPageBreak/>
        <w:t xml:space="preserve">Press </w:t>
      </w:r>
      <w:r w:rsidRPr="0035408D">
        <w:rPr>
          <w:b/>
          <w:bCs/>
        </w:rPr>
        <w:t>Enter</w:t>
      </w:r>
      <w:r w:rsidRPr="00865FCD">
        <w:t xml:space="preserve"> to execute the command at the command prompt. Next, type the </w:t>
      </w:r>
      <w:proofErr w:type="spellStart"/>
      <w:r w:rsidRPr="0035408D">
        <w:rPr>
          <w:b/>
          <w:bCs/>
        </w:rPr>
        <w:t>pwd</w:t>
      </w:r>
      <w:proofErr w:type="spellEnd"/>
      <w:r w:rsidRPr="00865FCD">
        <w:t xml:space="preserve"> command and press </w:t>
      </w:r>
      <w:r w:rsidRPr="0035408D">
        <w:rPr>
          <w:b/>
          <w:bCs/>
        </w:rPr>
        <w:t>Enter</w:t>
      </w:r>
      <w:r w:rsidRPr="00865FCD">
        <w:t xml:space="preserve"> to verify that you are in the /media directory.</w:t>
      </w:r>
    </w:p>
    <w:p w14:paraId="66356C10" w14:textId="432A642D" w:rsidR="00865FCD" w:rsidRDefault="00865FCD" w:rsidP="003D7052">
      <w:pPr>
        <w:pStyle w:val="Heading1"/>
      </w:pPr>
      <w:bookmarkStart w:id="11" w:name="PageEnd_125"/>
      <w:bookmarkStart w:id="12" w:name="_Toc209035139"/>
      <w:bookmarkEnd w:id="11"/>
      <w:r w:rsidRPr="00865FCD">
        <w:t>Project 3-</w:t>
      </w:r>
      <w:r w:rsidR="000F21A3">
        <w:t>3</w:t>
      </w:r>
      <w:r w:rsidR="0057270A">
        <w:t>: ls Wildcard Metacharacters</w:t>
      </w:r>
      <w:bookmarkEnd w:id="12"/>
    </w:p>
    <w:p w14:paraId="2A7FA17E" w14:textId="77777777" w:rsidR="009C6C8A" w:rsidRPr="009C6C8A" w:rsidRDefault="009C6C8A" w:rsidP="009C6C8A">
      <w:r>
        <w:t xml:space="preserve">Time required: </w:t>
      </w:r>
      <w:r w:rsidR="00E56E29">
        <w:t>15 minutes</w:t>
      </w:r>
    </w:p>
    <w:p w14:paraId="7D632607" w14:textId="77777777" w:rsidR="00865FCD" w:rsidRPr="00865FCD" w:rsidRDefault="00865FCD" w:rsidP="00865FCD">
      <w:r w:rsidRPr="00865FCD">
        <w:t xml:space="preserve">In this hands-on project, you use the </w:t>
      </w:r>
      <w:r w:rsidRPr="00865FCD">
        <w:rPr>
          <w:b/>
          <w:bCs/>
        </w:rPr>
        <w:t>ls</w:t>
      </w:r>
      <w:r w:rsidRPr="00865FCD">
        <w:t xml:space="preserve"> command alongside wildcard metacharacters in your shell to explore the contents of your home directory.</w:t>
      </w:r>
    </w:p>
    <w:p w14:paraId="5FB6D0C7" w14:textId="64A4F403" w:rsidR="003E0E6B" w:rsidRDefault="00AA4692" w:rsidP="0068256C">
      <w:pPr>
        <w:pStyle w:val="ListParagraph"/>
        <w:numPr>
          <w:ilvl w:val="0"/>
          <w:numId w:val="5"/>
        </w:numPr>
      </w:pPr>
      <w:r>
        <w:t>Log in to Kali with user. Open a terminal.</w:t>
      </w:r>
    </w:p>
    <w:p w14:paraId="01E417B8" w14:textId="77777777" w:rsidR="00B506F8" w:rsidRDefault="00B506F8" w:rsidP="00B506F8">
      <w:pPr>
        <w:pStyle w:val="ListParagraph"/>
        <w:numPr>
          <w:ilvl w:val="0"/>
          <w:numId w:val="5"/>
        </w:numPr>
      </w:pPr>
      <w:r>
        <w:t xml:space="preserve">Type </w:t>
      </w:r>
      <w:r w:rsidRPr="007664F5">
        <w:rPr>
          <w:b/>
          <w:bCs/>
        </w:rPr>
        <w:t>cd ~</w:t>
      </w:r>
      <w:r>
        <w:t xml:space="preserve"> to make sure you are in your home directory.</w:t>
      </w:r>
    </w:p>
    <w:p w14:paraId="649546E3" w14:textId="19C05819" w:rsidR="00F809EE" w:rsidRDefault="00F809EE" w:rsidP="0068256C">
      <w:pPr>
        <w:pStyle w:val="ListParagraph"/>
        <w:numPr>
          <w:ilvl w:val="0"/>
          <w:numId w:val="5"/>
        </w:numPr>
      </w:pPr>
      <w:r w:rsidRPr="00F809EE">
        <w:t xml:space="preserve">Type </w:t>
      </w:r>
      <w:r>
        <w:rPr>
          <w:b/>
          <w:bCs/>
        </w:rPr>
        <w:t>touch sample</w:t>
      </w:r>
      <w:r w:rsidR="000B1FE6" w:rsidRPr="000B1FE6">
        <w:t xml:space="preserve"> to create a blank text document.</w:t>
      </w:r>
    </w:p>
    <w:p w14:paraId="440D0A37" w14:textId="434DA85D" w:rsidR="00170D8F" w:rsidRDefault="00170D8F" w:rsidP="00170D8F">
      <w:pPr>
        <w:pStyle w:val="ListParagraph"/>
        <w:numPr>
          <w:ilvl w:val="0"/>
          <w:numId w:val="5"/>
        </w:numPr>
      </w:pPr>
      <w:r w:rsidRPr="00F809EE">
        <w:t xml:space="preserve">Type </w:t>
      </w:r>
      <w:r>
        <w:rPr>
          <w:b/>
          <w:bCs/>
        </w:rPr>
        <w:t>touch sample2</w:t>
      </w:r>
      <w:r w:rsidRPr="000B1FE6">
        <w:t xml:space="preserve"> to create a blank text document.</w:t>
      </w:r>
    </w:p>
    <w:p w14:paraId="724077BA" w14:textId="0C39C68B" w:rsidR="007254FE" w:rsidRDefault="007254FE" w:rsidP="007254FE">
      <w:pPr>
        <w:pStyle w:val="ListParagraph"/>
        <w:numPr>
          <w:ilvl w:val="0"/>
          <w:numId w:val="5"/>
        </w:numPr>
      </w:pPr>
      <w:r w:rsidRPr="00F809EE">
        <w:t xml:space="preserve">Type </w:t>
      </w:r>
      <w:r>
        <w:rPr>
          <w:b/>
          <w:bCs/>
        </w:rPr>
        <w:t>touch sample3</w:t>
      </w:r>
      <w:r w:rsidR="00EE1551">
        <w:rPr>
          <w:b/>
          <w:bCs/>
        </w:rPr>
        <w:t>3</w:t>
      </w:r>
      <w:r w:rsidRPr="000B1FE6">
        <w:t xml:space="preserve"> to create a blank text document.</w:t>
      </w:r>
    </w:p>
    <w:p w14:paraId="7D449D36" w14:textId="35F16D87" w:rsidR="00341D64" w:rsidRDefault="00341D64" w:rsidP="00341D64">
      <w:pPr>
        <w:pStyle w:val="ListParagraph"/>
        <w:numPr>
          <w:ilvl w:val="0"/>
          <w:numId w:val="5"/>
        </w:numPr>
      </w:pPr>
      <w:r w:rsidRPr="00F809EE">
        <w:t xml:space="preserve">Type </w:t>
      </w:r>
      <w:r>
        <w:rPr>
          <w:b/>
          <w:bCs/>
        </w:rPr>
        <w:t>touch sample3</w:t>
      </w:r>
      <w:r w:rsidRPr="000B1FE6">
        <w:t xml:space="preserve"> to create a blank text document.</w:t>
      </w:r>
    </w:p>
    <w:p w14:paraId="0374546A" w14:textId="0F69A18F" w:rsidR="002C0C0D" w:rsidRDefault="00865FCD" w:rsidP="0068256C">
      <w:pPr>
        <w:pStyle w:val="ListParagraph"/>
        <w:numPr>
          <w:ilvl w:val="0"/>
          <w:numId w:val="5"/>
        </w:numPr>
      </w:pPr>
      <w:r w:rsidRPr="00865FCD">
        <w:t xml:space="preserve">At the command prompt, type </w:t>
      </w:r>
      <w:proofErr w:type="spellStart"/>
      <w:r w:rsidRPr="003E0E6B">
        <w:rPr>
          <w:b/>
          <w:bCs/>
        </w:rPr>
        <w:t>pwd</w:t>
      </w:r>
      <w:proofErr w:type="spellEnd"/>
      <w:r w:rsidR="00176BCD">
        <w:t xml:space="preserve"> </w:t>
      </w:r>
      <w:r w:rsidRPr="00865FCD">
        <w:t xml:space="preserve"> press </w:t>
      </w:r>
      <w:r w:rsidRPr="003E0E6B">
        <w:rPr>
          <w:b/>
          <w:bCs/>
        </w:rPr>
        <w:t>Enter</w:t>
      </w:r>
      <w:r w:rsidRPr="00865FCD">
        <w:t xml:space="preserve">, and ensure </w:t>
      </w:r>
      <w:r w:rsidRPr="00760D0A">
        <w:rPr>
          <w:b/>
          <w:bCs/>
        </w:rPr>
        <w:t>/</w:t>
      </w:r>
      <w:r w:rsidR="0065581B" w:rsidRPr="00760D0A">
        <w:rPr>
          <w:b/>
          <w:bCs/>
        </w:rPr>
        <w:t>user</w:t>
      </w:r>
      <w:r w:rsidRPr="00865FCD">
        <w:t xml:space="preserve"> is displayed showing that you are in the</w:t>
      </w:r>
      <w:r w:rsidR="00C842CB">
        <w:t xml:space="preserve"> </w:t>
      </w:r>
      <w:r w:rsidRPr="00865FCD">
        <w:t xml:space="preserve">user’s home folder. At the command prompt, type </w:t>
      </w:r>
      <w:r w:rsidRPr="003E0E6B">
        <w:rPr>
          <w:b/>
          <w:bCs/>
        </w:rPr>
        <w:t>ls</w:t>
      </w:r>
      <w:r w:rsidR="00E6768B">
        <w:t xml:space="preserve"> (Lower case l)</w:t>
      </w:r>
    </w:p>
    <w:p w14:paraId="20D70C20" w14:textId="6464D82E" w:rsidR="003E0E6B" w:rsidRDefault="00865FCD" w:rsidP="0068256C">
      <w:pPr>
        <w:pStyle w:val="ListParagraph"/>
        <w:numPr>
          <w:ilvl w:val="0"/>
          <w:numId w:val="5"/>
        </w:numPr>
      </w:pPr>
      <w:r w:rsidRPr="00865FCD">
        <w:t xml:space="preserve">How many files with a name beginning with the word “sample” exist in </w:t>
      </w:r>
      <w:r w:rsidRPr="003E0E6B">
        <w:rPr>
          <w:b/>
          <w:bCs/>
        </w:rPr>
        <w:t>/</w:t>
      </w:r>
      <w:r w:rsidR="00452558">
        <w:rPr>
          <w:b/>
          <w:bCs/>
        </w:rPr>
        <w:t>user</w:t>
      </w:r>
      <w:r w:rsidRPr="00865FCD">
        <w:t>?</w:t>
      </w:r>
    </w:p>
    <w:sdt>
      <w:sdtPr>
        <w:id w:val="1140152567"/>
        <w:placeholder>
          <w:docPart w:val="DefaultPlaceholder_-1854013440"/>
        </w:placeholder>
        <w:showingPlcHdr/>
      </w:sdtPr>
      <w:sdtEndPr/>
      <w:sdtContent>
        <w:p w14:paraId="74F8E224" w14:textId="77777777" w:rsidR="000A0DD5" w:rsidRDefault="00822427" w:rsidP="000A0DD5">
          <w:r w:rsidRPr="00110880">
            <w:rPr>
              <w:rStyle w:val="PlaceholderText"/>
              <w:color w:val="FF0000"/>
            </w:rPr>
            <w:t>Click or tap here to enter text.</w:t>
          </w:r>
        </w:p>
      </w:sdtContent>
    </w:sdt>
    <w:p w14:paraId="0B0879F7" w14:textId="77777777" w:rsidR="003E0E6B" w:rsidRDefault="00865FCD" w:rsidP="0068256C">
      <w:pPr>
        <w:pStyle w:val="ListParagraph"/>
        <w:numPr>
          <w:ilvl w:val="0"/>
          <w:numId w:val="5"/>
        </w:numPr>
      </w:pPr>
      <w:r w:rsidRPr="00865FCD">
        <w:t xml:space="preserve">At the command prompt, type </w:t>
      </w:r>
      <w:r w:rsidRPr="003E0E6B">
        <w:rPr>
          <w:b/>
          <w:bCs/>
        </w:rPr>
        <w:t>ls *</w:t>
      </w:r>
      <w:r w:rsidRPr="00865FCD">
        <w:t xml:space="preserve"> and press </w:t>
      </w:r>
      <w:r w:rsidRPr="003E0E6B">
        <w:rPr>
          <w:b/>
          <w:bCs/>
        </w:rPr>
        <w:t>Enter</w:t>
      </w:r>
      <w:r w:rsidRPr="00865FCD">
        <w:t>. What is listed and why?</w:t>
      </w:r>
    </w:p>
    <w:sdt>
      <w:sdtPr>
        <w:id w:val="622192084"/>
        <w:placeholder>
          <w:docPart w:val="DefaultPlaceholder_-1854013440"/>
        </w:placeholder>
        <w:showingPlcHdr/>
      </w:sdtPr>
      <w:sdtEndPr/>
      <w:sdtContent>
        <w:p w14:paraId="5F3BA802" w14:textId="77777777" w:rsidR="00822427" w:rsidRDefault="00541339" w:rsidP="00822427">
          <w:r w:rsidRPr="00110880">
            <w:rPr>
              <w:rStyle w:val="PlaceholderText"/>
              <w:color w:val="FF0000"/>
            </w:rPr>
            <w:t>Click or tap here to enter text.</w:t>
          </w:r>
        </w:p>
      </w:sdtContent>
    </w:sdt>
    <w:p w14:paraId="0EA9462C" w14:textId="77777777" w:rsidR="003E0E6B" w:rsidRDefault="00865FCD" w:rsidP="0068256C">
      <w:pPr>
        <w:pStyle w:val="ListParagraph"/>
        <w:numPr>
          <w:ilvl w:val="0"/>
          <w:numId w:val="5"/>
        </w:numPr>
      </w:pPr>
      <w:r w:rsidRPr="00865FCD">
        <w:t xml:space="preserve">At the command prompt, type </w:t>
      </w:r>
      <w:r w:rsidRPr="003E0E6B">
        <w:rPr>
          <w:b/>
          <w:bCs/>
        </w:rPr>
        <w:t>ls sample</w:t>
      </w:r>
      <w:r w:rsidRPr="00865FCD">
        <w:t xml:space="preserve"> and press </w:t>
      </w:r>
      <w:r w:rsidRPr="003E0E6B">
        <w:rPr>
          <w:b/>
          <w:bCs/>
        </w:rPr>
        <w:t>Enter</w:t>
      </w:r>
      <w:r w:rsidRPr="00865FCD">
        <w:t>. What is listed and why?</w:t>
      </w:r>
    </w:p>
    <w:sdt>
      <w:sdtPr>
        <w:id w:val="-566498343"/>
        <w:placeholder>
          <w:docPart w:val="DefaultPlaceholder_-1854013440"/>
        </w:placeholder>
        <w:showingPlcHdr/>
      </w:sdtPr>
      <w:sdtEndPr/>
      <w:sdtContent>
        <w:p w14:paraId="0EF5B99D" w14:textId="77777777" w:rsidR="00541339" w:rsidRDefault="00CF1EEC" w:rsidP="00541339">
          <w:r w:rsidRPr="00110880">
            <w:rPr>
              <w:rStyle w:val="PlaceholderText"/>
              <w:color w:val="FF0000"/>
            </w:rPr>
            <w:t>Click or tap here to enter text.</w:t>
          </w:r>
        </w:p>
      </w:sdtContent>
    </w:sdt>
    <w:p w14:paraId="03DE7549" w14:textId="77777777" w:rsidR="003E0E6B" w:rsidRDefault="00865FCD" w:rsidP="0068256C">
      <w:pPr>
        <w:pStyle w:val="ListParagraph"/>
        <w:numPr>
          <w:ilvl w:val="0"/>
          <w:numId w:val="5"/>
        </w:numPr>
      </w:pPr>
      <w:r w:rsidRPr="00865FCD">
        <w:t xml:space="preserve">At the command prompt, type </w:t>
      </w:r>
      <w:r w:rsidRPr="003E0E6B">
        <w:rPr>
          <w:b/>
          <w:bCs/>
        </w:rPr>
        <w:t>ls sample?</w:t>
      </w:r>
      <w:r w:rsidRPr="00865FCD">
        <w:t xml:space="preserve"> and press </w:t>
      </w:r>
      <w:r w:rsidRPr="003E0E6B">
        <w:rPr>
          <w:b/>
          <w:bCs/>
        </w:rPr>
        <w:t>Enter</w:t>
      </w:r>
      <w:r w:rsidRPr="00865FCD">
        <w:t>. What is listed and why?</w:t>
      </w:r>
    </w:p>
    <w:sdt>
      <w:sdtPr>
        <w:id w:val="890228016"/>
        <w:placeholder>
          <w:docPart w:val="DefaultPlaceholder_-1854013440"/>
        </w:placeholder>
        <w:showingPlcHdr/>
      </w:sdtPr>
      <w:sdtEndPr/>
      <w:sdtContent>
        <w:p w14:paraId="08461C4F" w14:textId="77777777" w:rsidR="00CF1EEC" w:rsidRDefault="00CF1EEC" w:rsidP="00CF1EEC">
          <w:r w:rsidRPr="00110880">
            <w:rPr>
              <w:rStyle w:val="PlaceholderText"/>
              <w:color w:val="FF0000"/>
            </w:rPr>
            <w:t>Click or tap here to enter text.</w:t>
          </w:r>
        </w:p>
      </w:sdtContent>
    </w:sdt>
    <w:p w14:paraId="04B8AB50" w14:textId="77777777" w:rsidR="003E0E6B" w:rsidRDefault="00865FCD" w:rsidP="0068256C">
      <w:pPr>
        <w:pStyle w:val="ListParagraph"/>
        <w:numPr>
          <w:ilvl w:val="0"/>
          <w:numId w:val="5"/>
        </w:numPr>
      </w:pPr>
      <w:r w:rsidRPr="00865FCD">
        <w:t xml:space="preserve">At the command prompt, type </w:t>
      </w:r>
      <w:r w:rsidRPr="003E0E6B">
        <w:rPr>
          <w:b/>
          <w:bCs/>
        </w:rPr>
        <w:t>ls sample??</w:t>
      </w:r>
      <w:r w:rsidRPr="00865FCD">
        <w:t xml:space="preserve"> and press </w:t>
      </w:r>
      <w:r w:rsidRPr="003E0E6B">
        <w:rPr>
          <w:b/>
          <w:bCs/>
        </w:rPr>
        <w:t>Enter</w:t>
      </w:r>
      <w:r w:rsidRPr="00865FCD">
        <w:t>. What is listed and why?</w:t>
      </w:r>
    </w:p>
    <w:sdt>
      <w:sdtPr>
        <w:id w:val="382219908"/>
        <w:placeholder>
          <w:docPart w:val="DefaultPlaceholder_-1854013440"/>
        </w:placeholder>
        <w:showingPlcHdr/>
      </w:sdtPr>
      <w:sdtEndPr/>
      <w:sdtContent>
        <w:p w14:paraId="3B90E0C6" w14:textId="77777777" w:rsidR="00CF1EEC" w:rsidRDefault="00ED1E5A" w:rsidP="00CF1EEC">
          <w:r w:rsidRPr="00110880">
            <w:rPr>
              <w:rStyle w:val="PlaceholderText"/>
              <w:color w:val="FF0000"/>
            </w:rPr>
            <w:t>Click or tap here to enter text.</w:t>
          </w:r>
        </w:p>
      </w:sdtContent>
    </w:sdt>
    <w:p w14:paraId="400BD50F" w14:textId="77777777" w:rsidR="003E0E6B" w:rsidRDefault="00865FCD" w:rsidP="0068256C">
      <w:pPr>
        <w:pStyle w:val="ListParagraph"/>
        <w:numPr>
          <w:ilvl w:val="0"/>
          <w:numId w:val="5"/>
        </w:numPr>
      </w:pPr>
      <w:r w:rsidRPr="00865FCD">
        <w:lastRenderedPageBreak/>
        <w:t xml:space="preserve">At the command prompt, type </w:t>
      </w:r>
      <w:r w:rsidRPr="003E0E6B">
        <w:rPr>
          <w:b/>
          <w:bCs/>
        </w:rPr>
        <w:t>ls sample[13]</w:t>
      </w:r>
      <w:r w:rsidRPr="00865FCD">
        <w:t xml:space="preserve"> and press </w:t>
      </w:r>
      <w:r w:rsidRPr="003E0E6B">
        <w:rPr>
          <w:b/>
          <w:bCs/>
        </w:rPr>
        <w:t>Enter</w:t>
      </w:r>
      <w:r w:rsidRPr="00865FCD">
        <w:t>. What is listed and why?</w:t>
      </w:r>
    </w:p>
    <w:sdt>
      <w:sdtPr>
        <w:rPr>
          <w:rStyle w:val="Red"/>
        </w:rPr>
        <w:id w:val="-91322177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20F98515" w14:textId="77777777" w:rsidR="00ED1E5A" w:rsidRDefault="00ED1E5A" w:rsidP="00ED1E5A">
          <w:r w:rsidRPr="00110880">
            <w:rPr>
              <w:rStyle w:val="PlaceholderText"/>
              <w:color w:val="FF0000"/>
            </w:rPr>
            <w:t>Click or tap here to enter text.</w:t>
          </w:r>
        </w:p>
      </w:sdtContent>
    </w:sdt>
    <w:p w14:paraId="44AE5E95" w14:textId="10FE0681" w:rsidR="00865FCD" w:rsidRDefault="00865FCD" w:rsidP="0068256C">
      <w:pPr>
        <w:pStyle w:val="ListParagraph"/>
        <w:numPr>
          <w:ilvl w:val="0"/>
          <w:numId w:val="5"/>
        </w:numPr>
      </w:pPr>
      <w:r w:rsidRPr="00865FCD">
        <w:t xml:space="preserve">Type </w:t>
      </w:r>
      <w:proofErr w:type="spellStart"/>
      <w:r w:rsidR="004B1697" w:rsidRPr="004B1697">
        <w:rPr>
          <w:b/>
          <w:bCs/>
        </w:rPr>
        <w:t>poweroff</w:t>
      </w:r>
      <w:proofErr w:type="spellEnd"/>
      <w:r w:rsidRPr="00865FCD">
        <w:t xml:space="preserve"> </w:t>
      </w:r>
      <w:r w:rsidR="004B1697">
        <w:t>to shut down Kali.</w:t>
      </w:r>
    </w:p>
    <w:p w14:paraId="00B57E34" w14:textId="1B4196EC" w:rsidR="00241766" w:rsidRDefault="00241766" w:rsidP="00241766">
      <w:pPr>
        <w:pStyle w:val="Heading2"/>
      </w:pPr>
      <w:bookmarkStart w:id="13" w:name="_Toc209035140"/>
      <w:r>
        <w:t>Assignment Submission</w:t>
      </w:r>
      <w:bookmarkEnd w:id="13"/>
    </w:p>
    <w:p w14:paraId="706F5D68" w14:textId="4DD1B264" w:rsidR="003463EE" w:rsidRPr="00865FCD" w:rsidRDefault="003463EE" w:rsidP="003463EE">
      <w:r>
        <w:t>Submit this completed document in Blackboard.</w:t>
      </w:r>
    </w:p>
    <w:sectPr w:rsidR="003463EE" w:rsidRPr="00865FCD" w:rsidSect="00E85D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88F4F" w14:textId="77777777" w:rsidR="005C04B6" w:rsidRDefault="005C04B6" w:rsidP="00AB57D0">
      <w:r>
        <w:separator/>
      </w:r>
    </w:p>
  </w:endnote>
  <w:endnote w:type="continuationSeparator" w:id="0">
    <w:p w14:paraId="2479D2E9" w14:textId="77777777" w:rsidR="005C04B6" w:rsidRDefault="005C04B6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8B7BF" w14:textId="1D93BAEE" w:rsidR="005C04B6" w:rsidRPr="00AB57D0" w:rsidRDefault="005C04B6" w:rsidP="00B72264">
    <w:pPr>
      <w:pStyle w:val="Footer"/>
      <w:tabs>
        <w:tab w:val="right" w:pos="10080"/>
      </w:tabs>
    </w:pPr>
    <w:r>
      <w:t xml:space="preserve">Week </w:t>
    </w:r>
    <w:r w:rsidR="002303C8">
      <w:t>4</w:t>
    </w:r>
    <w:r>
      <w:t xml:space="preserve"> Linux Projects</w:t>
    </w:r>
    <w:r w:rsidRPr="00A87D54">
      <w:tab/>
      <w:t xml:space="preserve">Page </w:t>
    </w:r>
    <w:r w:rsidRPr="00A87D54">
      <w:fldChar w:fldCharType="begin"/>
    </w:r>
    <w:r w:rsidRPr="00A87D54">
      <w:instrText xml:space="preserve"> PAGE </w:instrText>
    </w:r>
    <w:r w:rsidRPr="00A87D54">
      <w:fldChar w:fldCharType="separate"/>
    </w:r>
    <w:r w:rsidR="001333EE">
      <w:rPr>
        <w:noProof/>
      </w:rPr>
      <w:t>11</w:t>
    </w:r>
    <w:r w:rsidRPr="00A87D54">
      <w:fldChar w:fldCharType="end"/>
    </w:r>
    <w:r w:rsidRPr="00A87D54">
      <w:t xml:space="preserve"> of </w:t>
    </w:r>
    <w:fldSimple w:instr=" NUMPAGES ">
      <w:r w:rsidR="001333EE">
        <w:rPr>
          <w:noProof/>
        </w:rPr>
        <w:t>12</w:t>
      </w:r>
    </w:fldSimple>
    <w:r w:rsidRPr="00A87D54">
      <w:tab/>
      <w:t xml:space="preserve">Revised: </w:t>
    </w:r>
    <w:r w:rsidR="009D7E9C">
      <w:t>0</w:t>
    </w:r>
    <w:r w:rsidR="004554B3">
      <w:t>9</w:t>
    </w:r>
    <w:r w:rsidR="009D7E9C">
      <w:t>/</w:t>
    </w:r>
    <w:r w:rsidR="002303C8">
      <w:t>1</w:t>
    </w:r>
    <w:r w:rsidR="00F51C9C">
      <w:t>7</w:t>
    </w:r>
    <w:r w:rsidR="001B153A">
      <w:t>/20</w:t>
    </w:r>
    <w:r w:rsidR="003523D1">
      <w:t>2</w:t>
    </w:r>
    <w:r w:rsidR="00F51C9C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36283" w14:textId="77777777" w:rsidR="005C04B6" w:rsidRDefault="005C04B6" w:rsidP="00AB57D0">
      <w:r>
        <w:separator/>
      </w:r>
    </w:p>
  </w:footnote>
  <w:footnote w:type="continuationSeparator" w:id="0">
    <w:p w14:paraId="40993C88" w14:textId="77777777" w:rsidR="005C04B6" w:rsidRDefault="005C04B6" w:rsidP="00AB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E3039"/>
    <w:multiLevelType w:val="hybridMultilevel"/>
    <w:tmpl w:val="8CEC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0277589"/>
    <w:multiLevelType w:val="hybridMultilevel"/>
    <w:tmpl w:val="C8922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57A117B"/>
    <w:multiLevelType w:val="hybridMultilevel"/>
    <w:tmpl w:val="BEB4A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49257DB"/>
    <w:multiLevelType w:val="hybridMultilevel"/>
    <w:tmpl w:val="536AA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1D0979"/>
    <w:multiLevelType w:val="hybridMultilevel"/>
    <w:tmpl w:val="3146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393887074">
    <w:abstractNumId w:val="26"/>
  </w:num>
  <w:num w:numId="2" w16cid:durableId="638651163">
    <w:abstractNumId w:val="24"/>
  </w:num>
  <w:num w:numId="3" w16cid:durableId="546575311">
    <w:abstractNumId w:val="2"/>
  </w:num>
  <w:num w:numId="4" w16cid:durableId="630014575">
    <w:abstractNumId w:val="39"/>
  </w:num>
  <w:num w:numId="5" w16cid:durableId="1650792666">
    <w:abstractNumId w:val="19"/>
  </w:num>
  <w:num w:numId="6" w16cid:durableId="2052460537">
    <w:abstractNumId w:val="1"/>
  </w:num>
  <w:num w:numId="7" w16cid:durableId="1449933913">
    <w:abstractNumId w:val="15"/>
  </w:num>
  <w:num w:numId="8" w16cid:durableId="21905660">
    <w:abstractNumId w:val="38"/>
  </w:num>
  <w:num w:numId="9" w16cid:durableId="1895389406">
    <w:abstractNumId w:val="21"/>
  </w:num>
  <w:num w:numId="10" w16cid:durableId="813526258">
    <w:abstractNumId w:val="46"/>
  </w:num>
  <w:num w:numId="11" w16cid:durableId="399644196">
    <w:abstractNumId w:val="13"/>
  </w:num>
  <w:num w:numId="12" w16cid:durableId="1207062580">
    <w:abstractNumId w:val="41"/>
  </w:num>
  <w:num w:numId="13" w16cid:durableId="1650285615">
    <w:abstractNumId w:val="14"/>
  </w:num>
  <w:num w:numId="14" w16cid:durableId="595939253">
    <w:abstractNumId w:val="27"/>
  </w:num>
  <w:num w:numId="15" w16cid:durableId="164977809">
    <w:abstractNumId w:val="12"/>
  </w:num>
  <w:num w:numId="16" w16cid:durableId="74785632">
    <w:abstractNumId w:val="11"/>
  </w:num>
  <w:num w:numId="17" w16cid:durableId="75514116">
    <w:abstractNumId w:val="33"/>
  </w:num>
  <w:num w:numId="18" w16cid:durableId="1759785887">
    <w:abstractNumId w:val="0"/>
  </w:num>
  <w:num w:numId="19" w16cid:durableId="576130017">
    <w:abstractNumId w:val="34"/>
  </w:num>
  <w:num w:numId="20" w16cid:durableId="565266213">
    <w:abstractNumId w:val="37"/>
  </w:num>
  <w:num w:numId="21" w16cid:durableId="1878420744">
    <w:abstractNumId w:val="31"/>
  </w:num>
  <w:num w:numId="22" w16cid:durableId="853149360">
    <w:abstractNumId w:val="28"/>
  </w:num>
  <w:num w:numId="23" w16cid:durableId="2035615384">
    <w:abstractNumId w:val="45"/>
  </w:num>
  <w:num w:numId="24" w16cid:durableId="1898784314">
    <w:abstractNumId w:val="17"/>
  </w:num>
  <w:num w:numId="25" w16cid:durableId="922951473">
    <w:abstractNumId w:val="20"/>
  </w:num>
  <w:num w:numId="26" w16cid:durableId="1484734662">
    <w:abstractNumId w:val="6"/>
  </w:num>
  <w:num w:numId="27" w16cid:durableId="1296521035">
    <w:abstractNumId w:val="18"/>
  </w:num>
  <w:num w:numId="28" w16cid:durableId="1846162081">
    <w:abstractNumId w:val="36"/>
  </w:num>
  <w:num w:numId="29" w16cid:durableId="820654966">
    <w:abstractNumId w:val="42"/>
  </w:num>
  <w:num w:numId="30" w16cid:durableId="54545845">
    <w:abstractNumId w:val="9"/>
  </w:num>
  <w:num w:numId="31" w16cid:durableId="319041369">
    <w:abstractNumId w:val="44"/>
  </w:num>
  <w:num w:numId="32" w16cid:durableId="111439791">
    <w:abstractNumId w:val="7"/>
  </w:num>
  <w:num w:numId="33" w16cid:durableId="447822054">
    <w:abstractNumId w:val="43"/>
  </w:num>
  <w:num w:numId="34" w16cid:durableId="1309364696">
    <w:abstractNumId w:val="25"/>
  </w:num>
  <w:num w:numId="35" w16cid:durableId="1914581606">
    <w:abstractNumId w:val="16"/>
  </w:num>
  <w:num w:numId="36" w16cid:durableId="221795942">
    <w:abstractNumId w:val="8"/>
  </w:num>
  <w:num w:numId="37" w16cid:durableId="1548369651">
    <w:abstractNumId w:val="23"/>
  </w:num>
  <w:num w:numId="38" w16cid:durableId="1809399891">
    <w:abstractNumId w:val="32"/>
  </w:num>
  <w:num w:numId="39" w16cid:durableId="1074819157">
    <w:abstractNumId w:val="3"/>
  </w:num>
  <w:num w:numId="40" w16cid:durableId="396905478">
    <w:abstractNumId w:val="40"/>
  </w:num>
  <w:num w:numId="41" w16cid:durableId="701247968">
    <w:abstractNumId w:val="22"/>
  </w:num>
  <w:num w:numId="42" w16cid:durableId="1120034976">
    <w:abstractNumId w:val="10"/>
  </w:num>
  <w:num w:numId="43" w16cid:durableId="659621475">
    <w:abstractNumId w:val="30"/>
  </w:num>
  <w:num w:numId="44" w16cid:durableId="2092579857">
    <w:abstractNumId w:val="4"/>
  </w:num>
  <w:num w:numId="45" w16cid:durableId="1260068745">
    <w:abstractNumId w:val="29"/>
  </w:num>
  <w:num w:numId="46" w16cid:durableId="850606093">
    <w:abstractNumId w:val="35"/>
  </w:num>
  <w:num w:numId="47" w16cid:durableId="20553524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1986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0NbY0MjEzMLIwNjdR0lEKTi0uzszPAykwrgUAqSacwywAAAA="/>
  </w:docVars>
  <w:rsids>
    <w:rsidRoot w:val="003B5A3B"/>
    <w:rsid w:val="0000053E"/>
    <w:rsid w:val="0000275F"/>
    <w:rsid w:val="00002E77"/>
    <w:rsid w:val="0000409B"/>
    <w:rsid w:val="0000605B"/>
    <w:rsid w:val="000114F8"/>
    <w:rsid w:val="0001157B"/>
    <w:rsid w:val="00011DDF"/>
    <w:rsid w:val="00012210"/>
    <w:rsid w:val="00012CC0"/>
    <w:rsid w:val="00013951"/>
    <w:rsid w:val="00015504"/>
    <w:rsid w:val="00015C1D"/>
    <w:rsid w:val="000177F1"/>
    <w:rsid w:val="00021BBD"/>
    <w:rsid w:val="00022209"/>
    <w:rsid w:val="00022560"/>
    <w:rsid w:val="0002499F"/>
    <w:rsid w:val="00026E44"/>
    <w:rsid w:val="00030C91"/>
    <w:rsid w:val="00031A00"/>
    <w:rsid w:val="00032B25"/>
    <w:rsid w:val="00033F40"/>
    <w:rsid w:val="00037643"/>
    <w:rsid w:val="00042DF3"/>
    <w:rsid w:val="00043E69"/>
    <w:rsid w:val="00045558"/>
    <w:rsid w:val="000476CB"/>
    <w:rsid w:val="0005091A"/>
    <w:rsid w:val="0005360C"/>
    <w:rsid w:val="00056165"/>
    <w:rsid w:val="00057549"/>
    <w:rsid w:val="0005757C"/>
    <w:rsid w:val="0006585D"/>
    <w:rsid w:val="00065AF1"/>
    <w:rsid w:val="000716A5"/>
    <w:rsid w:val="0007172B"/>
    <w:rsid w:val="00074175"/>
    <w:rsid w:val="0007535C"/>
    <w:rsid w:val="00075362"/>
    <w:rsid w:val="00075CF4"/>
    <w:rsid w:val="00076330"/>
    <w:rsid w:val="0007638D"/>
    <w:rsid w:val="000778E9"/>
    <w:rsid w:val="00077F9C"/>
    <w:rsid w:val="00080590"/>
    <w:rsid w:val="0008155F"/>
    <w:rsid w:val="00082070"/>
    <w:rsid w:val="0008250D"/>
    <w:rsid w:val="00084A50"/>
    <w:rsid w:val="00084BB5"/>
    <w:rsid w:val="00085BBB"/>
    <w:rsid w:val="00086904"/>
    <w:rsid w:val="000934F3"/>
    <w:rsid w:val="000958EF"/>
    <w:rsid w:val="000A0DD5"/>
    <w:rsid w:val="000A1770"/>
    <w:rsid w:val="000A3DCB"/>
    <w:rsid w:val="000A496F"/>
    <w:rsid w:val="000A5D20"/>
    <w:rsid w:val="000A6C58"/>
    <w:rsid w:val="000B1FE6"/>
    <w:rsid w:val="000C02D3"/>
    <w:rsid w:val="000C35A3"/>
    <w:rsid w:val="000C3782"/>
    <w:rsid w:val="000C449D"/>
    <w:rsid w:val="000C559A"/>
    <w:rsid w:val="000D0019"/>
    <w:rsid w:val="000D1831"/>
    <w:rsid w:val="000D318C"/>
    <w:rsid w:val="000D50BB"/>
    <w:rsid w:val="000D68C5"/>
    <w:rsid w:val="000D7463"/>
    <w:rsid w:val="000E2A1B"/>
    <w:rsid w:val="000E2B14"/>
    <w:rsid w:val="000E3373"/>
    <w:rsid w:val="000E37D1"/>
    <w:rsid w:val="000E3870"/>
    <w:rsid w:val="000E448D"/>
    <w:rsid w:val="000E530F"/>
    <w:rsid w:val="000E6FEF"/>
    <w:rsid w:val="000F1FB1"/>
    <w:rsid w:val="000F21A3"/>
    <w:rsid w:val="000F2244"/>
    <w:rsid w:val="000F2EA9"/>
    <w:rsid w:val="000F4A3B"/>
    <w:rsid w:val="000F5186"/>
    <w:rsid w:val="000F55C3"/>
    <w:rsid w:val="0010102F"/>
    <w:rsid w:val="00101457"/>
    <w:rsid w:val="00103243"/>
    <w:rsid w:val="0010343A"/>
    <w:rsid w:val="00104D68"/>
    <w:rsid w:val="00104FAB"/>
    <w:rsid w:val="00110880"/>
    <w:rsid w:val="00111588"/>
    <w:rsid w:val="00111607"/>
    <w:rsid w:val="00111C7E"/>
    <w:rsid w:val="0011269A"/>
    <w:rsid w:val="00112E63"/>
    <w:rsid w:val="001143F0"/>
    <w:rsid w:val="00114A09"/>
    <w:rsid w:val="00116C75"/>
    <w:rsid w:val="0012154E"/>
    <w:rsid w:val="00121FEB"/>
    <w:rsid w:val="001224DD"/>
    <w:rsid w:val="00123216"/>
    <w:rsid w:val="00123612"/>
    <w:rsid w:val="00123965"/>
    <w:rsid w:val="00123A8A"/>
    <w:rsid w:val="00126FB6"/>
    <w:rsid w:val="001273E9"/>
    <w:rsid w:val="00132903"/>
    <w:rsid w:val="001333EE"/>
    <w:rsid w:val="00134ECF"/>
    <w:rsid w:val="0013594D"/>
    <w:rsid w:val="001367DA"/>
    <w:rsid w:val="00142953"/>
    <w:rsid w:val="0014474E"/>
    <w:rsid w:val="0014760D"/>
    <w:rsid w:val="001477B3"/>
    <w:rsid w:val="00147A06"/>
    <w:rsid w:val="00152244"/>
    <w:rsid w:val="001539FB"/>
    <w:rsid w:val="001564AE"/>
    <w:rsid w:val="001625AC"/>
    <w:rsid w:val="001663FA"/>
    <w:rsid w:val="00166A69"/>
    <w:rsid w:val="00170D8F"/>
    <w:rsid w:val="0017202B"/>
    <w:rsid w:val="00174790"/>
    <w:rsid w:val="00176BCD"/>
    <w:rsid w:val="00183C98"/>
    <w:rsid w:val="00185B24"/>
    <w:rsid w:val="0019202A"/>
    <w:rsid w:val="001921E0"/>
    <w:rsid w:val="001936C3"/>
    <w:rsid w:val="00194F06"/>
    <w:rsid w:val="00194F48"/>
    <w:rsid w:val="001A050A"/>
    <w:rsid w:val="001A060F"/>
    <w:rsid w:val="001A10C7"/>
    <w:rsid w:val="001A1361"/>
    <w:rsid w:val="001A1B6D"/>
    <w:rsid w:val="001A3405"/>
    <w:rsid w:val="001A3E71"/>
    <w:rsid w:val="001A56BC"/>
    <w:rsid w:val="001A5AE7"/>
    <w:rsid w:val="001A7FBB"/>
    <w:rsid w:val="001B153A"/>
    <w:rsid w:val="001B4BA0"/>
    <w:rsid w:val="001B4FA6"/>
    <w:rsid w:val="001B5D53"/>
    <w:rsid w:val="001B7F56"/>
    <w:rsid w:val="001C604A"/>
    <w:rsid w:val="001D0D2E"/>
    <w:rsid w:val="001D3D37"/>
    <w:rsid w:val="001D4972"/>
    <w:rsid w:val="001D60F8"/>
    <w:rsid w:val="001D6561"/>
    <w:rsid w:val="001D7C71"/>
    <w:rsid w:val="001E1267"/>
    <w:rsid w:val="001E1E6F"/>
    <w:rsid w:val="001E2C5B"/>
    <w:rsid w:val="001E2EC3"/>
    <w:rsid w:val="001E6110"/>
    <w:rsid w:val="001F0310"/>
    <w:rsid w:val="001F07B4"/>
    <w:rsid w:val="001F1CD4"/>
    <w:rsid w:val="001F2D2B"/>
    <w:rsid w:val="001F4935"/>
    <w:rsid w:val="001F78A2"/>
    <w:rsid w:val="002003C6"/>
    <w:rsid w:val="0020198D"/>
    <w:rsid w:val="00201E82"/>
    <w:rsid w:val="00202867"/>
    <w:rsid w:val="00204346"/>
    <w:rsid w:val="00204E39"/>
    <w:rsid w:val="0020596F"/>
    <w:rsid w:val="00210FCA"/>
    <w:rsid w:val="00211F91"/>
    <w:rsid w:val="00226EEC"/>
    <w:rsid w:val="00227E0A"/>
    <w:rsid w:val="002303C8"/>
    <w:rsid w:val="0023406B"/>
    <w:rsid w:val="0023418B"/>
    <w:rsid w:val="00240D28"/>
    <w:rsid w:val="002414A8"/>
    <w:rsid w:val="002415C2"/>
    <w:rsid w:val="00241766"/>
    <w:rsid w:val="00251D41"/>
    <w:rsid w:val="00251F8F"/>
    <w:rsid w:val="00257674"/>
    <w:rsid w:val="0026530D"/>
    <w:rsid w:val="00265D9B"/>
    <w:rsid w:val="00266856"/>
    <w:rsid w:val="00266AA0"/>
    <w:rsid w:val="00271197"/>
    <w:rsid w:val="0027474D"/>
    <w:rsid w:val="00274C82"/>
    <w:rsid w:val="0027533F"/>
    <w:rsid w:val="00275ED9"/>
    <w:rsid w:val="00276020"/>
    <w:rsid w:val="00281E27"/>
    <w:rsid w:val="0028406F"/>
    <w:rsid w:val="002857DA"/>
    <w:rsid w:val="00286CFA"/>
    <w:rsid w:val="002924D2"/>
    <w:rsid w:val="00293301"/>
    <w:rsid w:val="00296018"/>
    <w:rsid w:val="00297585"/>
    <w:rsid w:val="002A10CF"/>
    <w:rsid w:val="002A4170"/>
    <w:rsid w:val="002A47CE"/>
    <w:rsid w:val="002A6342"/>
    <w:rsid w:val="002A777E"/>
    <w:rsid w:val="002A7FD3"/>
    <w:rsid w:val="002B02C7"/>
    <w:rsid w:val="002B4026"/>
    <w:rsid w:val="002B5F4B"/>
    <w:rsid w:val="002B7224"/>
    <w:rsid w:val="002C0846"/>
    <w:rsid w:val="002C0C0D"/>
    <w:rsid w:val="002C0EF8"/>
    <w:rsid w:val="002C0F97"/>
    <w:rsid w:val="002C2861"/>
    <w:rsid w:val="002C2D46"/>
    <w:rsid w:val="002C40C7"/>
    <w:rsid w:val="002C4EAB"/>
    <w:rsid w:val="002C53D1"/>
    <w:rsid w:val="002D1516"/>
    <w:rsid w:val="002D19F9"/>
    <w:rsid w:val="002D1CDC"/>
    <w:rsid w:val="002D1D05"/>
    <w:rsid w:val="002D4AD3"/>
    <w:rsid w:val="002D62C8"/>
    <w:rsid w:val="002E0A1F"/>
    <w:rsid w:val="002E1E08"/>
    <w:rsid w:val="002E2866"/>
    <w:rsid w:val="002E502C"/>
    <w:rsid w:val="002F035A"/>
    <w:rsid w:val="002F1057"/>
    <w:rsid w:val="002F1368"/>
    <w:rsid w:val="002F2D02"/>
    <w:rsid w:val="002F38F1"/>
    <w:rsid w:val="002F4E9B"/>
    <w:rsid w:val="002F624F"/>
    <w:rsid w:val="002F699E"/>
    <w:rsid w:val="002F6F89"/>
    <w:rsid w:val="00300A22"/>
    <w:rsid w:val="003019DF"/>
    <w:rsid w:val="003026D4"/>
    <w:rsid w:val="00304453"/>
    <w:rsid w:val="00307B74"/>
    <w:rsid w:val="00310ED4"/>
    <w:rsid w:val="00313E4E"/>
    <w:rsid w:val="00316A42"/>
    <w:rsid w:val="00317653"/>
    <w:rsid w:val="00321437"/>
    <w:rsid w:val="0032311C"/>
    <w:rsid w:val="00323ADB"/>
    <w:rsid w:val="00325DD0"/>
    <w:rsid w:val="00326097"/>
    <w:rsid w:val="003270F7"/>
    <w:rsid w:val="00327AA1"/>
    <w:rsid w:val="003307EC"/>
    <w:rsid w:val="00331FF8"/>
    <w:rsid w:val="003345F3"/>
    <w:rsid w:val="0033592C"/>
    <w:rsid w:val="00335E91"/>
    <w:rsid w:val="0034029A"/>
    <w:rsid w:val="00341B68"/>
    <w:rsid w:val="00341D64"/>
    <w:rsid w:val="003463EE"/>
    <w:rsid w:val="00346748"/>
    <w:rsid w:val="00346F54"/>
    <w:rsid w:val="00350A41"/>
    <w:rsid w:val="003521EA"/>
    <w:rsid w:val="003523D1"/>
    <w:rsid w:val="00352D7A"/>
    <w:rsid w:val="0035408D"/>
    <w:rsid w:val="003574B2"/>
    <w:rsid w:val="00360730"/>
    <w:rsid w:val="003613FE"/>
    <w:rsid w:val="00362501"/>
    <w:rsid w:val="00362855"/>
    <w:rsid w:val="00371C3B"/>
    <w:rsid w:val="003763AB"/>
    <w:rsid w:val="003764E1"/>
    <w:rsid w:val="00380E5C"/>
    <w:rsid w:val="00381729"/>
    <w:rsid w:val="00382FD0"/>
    <w:rsid w:val="0038353E"/>
    <w:rsid w:val="00384594"/>
    <w:rsid w:val="00386F49"/>
    <w:rsid w:val="003874E8"/>
    <w:rsid w:val="00390F30"/>
    <w:rsid w:val="0039225D"/>
    <w:rsid w:val="0039326C"/>
    <w:rsid w:val="0039336C"/>
    <w:rsid w:val="003939E8"/>
    <w:rsid w:val="00394088"/>
    <w:rsid w:val="00397EE4"/>
    <w:rsid w:val="003A1584"/>
    <w:rsid w:val="003A39E3"/>
    <w:rsid w:val="003A63AE"/>
    <w:rsid w:val="003A6739"/>
    <w:rsid w:val="003A69CD"/>
    <w:rsid w:val="003B1843"/>
    <w:rsid w:val="003B4B95"/>
    <w:rsid w:val="003B5A3B"/>
    <w:rsid w:val="003B7BB3"/>
    <w:rsid w:val="003C0738"/>
    <w:rsid w:val="003C40F7"/>
    <w:rsid w:val="003C5EC5"/>
    <w:rsid w:val="003D1802"/>
    <w:rsid w:val="003D1AEB"/>
    <w:rsid w:val="003D1F9D"/>
    <w:rsid w:val="003D2C67"/>
    <w:rsid w:val="003D5745"/>
    <w:rsid w:val="003D6C62"/>
    <w:rsid w:val="003D7052"/>
    <w:rsid w:val="003D769A"/>
    <w:rsid w:val="003E0E6B"/>
    <w:rsid w:val="003E0FB3"/>
    <w:rsid w:val="003E2375"/>
    <w:rsid w:val="003E3167"/>
    <w:rsid w:val="003E68F4"/>
    <w:rsid w:val="003F1691"/>
    <w:rsid w:val="003F1756"/>
    <w:rsid w:val="003F2990"/>
    <w:rsid w:val="003F348C"/>
    <w:rsid w:val="003F3A78"/>
    <w:rsid w:val="003F6B30"/>
    <w:rsid w:val="0040481E"/>
    <w:rsid w:val="00405DD3"/>
    <w:rsid w:val="00407927"/>
    <w:rsid w:val="00410599"/>
    <w:rsid w:val="00414B59"/>
    <w:rsid w:val="00414DDE"/>
    <w:rsid w:val="004204CB"/>
    <w:rsid w:val="0042187E"/>
    <w:rsid w:val="0042437F"/>
    <w:rsid w:val="00424C4E"/>
    <w:rsid w:val="0042754F"/>
    <w:rsid w:val="004309C2"/>
    <w:rsid w:val="00432DDB"/>
    <w:rsid w:val="00435492"/>
    <w:rsid w:val="004365AC"/>
    <w:rsid w:val="004402AB"/>
    <w:rsid w:val="00441909"/>
    <w:rsid w:val="00443F10"/>
    <w:rsid w:val="004462E3"/>
    <w:rsid w:val="00447072"/>
    <w:rsid w:val="004501E1"/>
    <w:rsid w:val="00450352"/>
    <w:rsid w:val="0045199B"/>
    <w:rsid w:val="00452558"/>
    <w:rsid w:val="00452F87"/>
    <w:rsid w:val="004554B3"/>
    <w:rsid w:val="00455BF3"/>
    <w:rsid w:val="004567F1"/>
    <w:rsid w:val="00456C91"/>
    <w:rsid w:val="00461B03"/>
    <w:rsid w:val="00462447"/>
    <w:rsid w:val="00462B23"/>
    <w:rsid w:val="0046454C"/>
    <w:rsid w:val="004658D6"/>
    <w:rsid w:val="00465CE1"/>
    <w:rsid w:val="0046737E"/>
    <w:rsid w:val="00471BA6"/>
    <w:rsid w:val="0047224F"/>
    <w:rsid w:val="00473139"/>
    <w:rsid w:val="00473DEC"/>
    <w:rsid w:val="00476D44"/>
    <w:rsid w:val="0047735D"/>
    <w:rsid w:val="00477A06"/>
    <w:rsid w:val="00477AC6"/>
    <w:rsid w:val="00480270"/>
    <w:rsid w:val="00483980"/>
    <w:rsid w:val="00484CE0"/>
    <w:rsid w:val="00485224"/>
    <w:rsid w:val="00486C3E"/>
    <w:rsid w:val="00486C90"/>
    <w:rsid w:val="004913F2"/>
    <w:rsid w:val="00492E20"/>
    <w:rsid w:val="00494C1A"/>
    <w:rsid w:val="004A109E"/>
    <w:rsid w:val="004A119C"/>
    <w:rsid w:val="004A202A"/>
    <w:rsid w:val="004A290F"/>
    <w:rsid w:val="004A2A66"/>
    <w:rsid w:val="004A2EFA"/>
    <w:rsid w:val="004A2FB9"/>
    <w:rsid w:val="004A5B55"/>
    <w:rsid w:val="004B1697"/>
    <w:rsid w:val="004B3E38"/>
    <w:rsid w:val="004C1055"/>
    <w:rsid w:val="004C37B1"/>
    <w:rsid w:val="004C52E3"/>
    <w:rsid w:val="004D02C2"/>
    <w:rsid w:val="004D1E72"/>
    <w:rsid w:val="004D2170"/>
    <w:rsid w:val="004D6ADD"/>
    <w:rsid w:val="004D7E49"/>
    <w:rsid w:val="004E0219"/>
    <w:rsid w:val="004E2AC7"/>
    <w:rsid w:val="004E2B8A"/>
    <w:rsid w:val="004E5185"/>
    <w:rsid w:val="004E5E15"/>
    <w:rsid w:val="004E63F3"/>
    <w:rsid w:val="004E7981"/>
    <w:rsid w:val="004F0CF1"/>
    <w:rsid w:val="004F7C93"/>
    <w:rsid w:val="00502E81"/>
    <w:rsid w:val="00504982"/>
    <w:rsid w:val="00506930"/>
    <w:rsid w:val="00507C1D"/>
    <w:rsid w:val="005124E2"/>
    <w:rsid w:val="005125B5"/>
    <w:rsid w:val="00513004"/>
    <w:rsid w:val="005135F4"/>
    <w:rsid w:val="005214F7"/>
    <w:rsid w:val="0052366C"/>
    <w:rsid w:val="00524678"/>
    <w:rsid w:val="00526AB6"/>
    <w:rsid w:val="00530898"/>
    <w:rsid w:val="00533E98"/>
    <w:rsid w:val="00534553"/>
    <w:rsid w:val="00540EE5"/>
    <w:rsid w:val="00541339"/>
    <w:rsid w:val="005449C5"/>
    <w:rsid w:val="005469B1"/>
    <w:rsid w:val="00550DB8"/>
    <w:rsid w:val="00551696"/>
    <w:rsid w:val="00551727"/>
    <w:rsid w:val="00551C58"/>
    <w:rsid w:val="00553AB1"/>
    <w:rsid w:val="00554B04"/>
    <w:rsid w:val="005554FC"/>
    <w:rsid w:val="005566E8"/>
    <w:rsid w:val="00556B0A"/>
    <w:rsid w:val="00563E2C"/>
    <w:rsid w:val="00566512"/>
    <w:rsid w:val="0057270A"/>
    <w:rsid w:val="00572B05"/>
    <w:rsid w:val="00572F14"/>
    <w:rsid w:val="005733AC"/>
    <w:rsid w:val="00574823"/>
    <w:rsid w:val="0057570F"/>
    <w:rsid w:val="005768C9"/>
    <w:rsid w:val="00577B0A"/>
    <w:rsid w:val="00580B8C"/>
    <w:rsid w:val="005839B3"/>
    <w:rsid w:val="00583B74"/>
    <w:rsid w:val="00584DBD"/>
    <w:rsid w:val="00586F94"/>
    <w:rsid w:val="00590CF7"/>
    <w:rsid w:val="00594143"/>
    <w:rsid w:val="00594DBF"/>
    <w:rsid w:val="00595310"/>
    <w:rsid w:val="005A0437"/>
    <w:rsid w:val="005A0BBF"/>
    <w:rsid w:val="005A1C69"/>
    <w:rsid w:val="005A2FA3"/>
    <w:rsid w:val="005A3188"/>
    <w:rsid w:val="005A4F92"/>
    <w:rsid w:val="005A55F8"/>
    <w:rsid w:val="005A619B"/>
    <w:rsid w:val="005A7E22"/>
    <w:rsid w:val="005B0845"/>
    <w:rsid w:val="005B120C"/>
    <w:rsid w:val="005B24E0"/>
    <w:rsid w:val="005B3329"/>
    <w:rsid w:val="005B3D2D"/>
    <w:rsid w:val="005B3DE4"/>
    <w:rsid w:val="005B50B0"/>
    <w:rsid w:val="005B648E"/>
    <w:rsid w:val="005C04B6"/>
    <w:rsid w:val="005C05F9"/>
    <w:rsid w:val="005C1D5B"/>
    <w:rsid w:val="005C6CD7"/>
    <w:rsid w:val="005D0A20"/>
    <w:rsid w:val="005D0F3A"/>
    <w:rsid w:val="005D35AE"/>
    <w:rsid w:val="005D380C"/>
    <w:rsid w:val="005D40D4"/>
    <w:rsid w:val="005D5016"/>
    <w:rsid w:val="005D5777"/>
    <w:rsid w:val="005D5835"/>
    <w:rsid w:val="005D605E"/>
    <w:rsid w:val="005E2D12"/>
    <w:rsid w:val="005E2D3E"/>
    <w:rsid w:val="005E358E"/>
    <w:rsid w:val="005E48BF"/>
    <w:rsid w:val="005E56DD"/>
    <w:rsid w:val="005F11C6"/>
    <w:rsid w:val="00600DAB"/>
    <w:rsid w:val="006034C9"/>
    <w:rsid w:val="00605124"/>
    <w:rsid w:val="00606397"/>
    <w:rsid w:val="00610E6B"/>
    <w:rsid w:val="00611BC8"/>
    <w:rsid w:val="00612749"/>
    <w:rsid w:val="00615611"/>
    <w:rsid w:val="006168E6"/>
    <w:rsid w:val="00616A6B"/>
    <w:rsid w:val="00621BBC"/>
    <w:rsid w:val="00621F4A"/>
    <w:rsid w:val="00631E18"/>
    <w:rsid w:val="00634542"/>
    <w:rsid w:val="00641778"/>
    <w:rsid w:val="00642E0A"/>
    <w:rsid w:val="00646086"/>
    <w:rsid w:val="0065280A"/>
    <w:rsid w:val="0065581B"/>
    <w:rsid w:val="00656459"/>
    <w:rsid w:val="00656960"/>
    <w:rsid w:val="006600F7"/>
    <w:rsid w:val="00661205"/>
    <w:rsid w:val="006667F7"/>
    <w:rsid w:val="006678E1"/>
    <w:rsid w:val="00670110"/>
    <w:rsid w:val="0067108C"/>
    <w:rsid w:val="00673BBA"/>
    <w:rsid w:val="00675459"/>
    <w:rsid w:val="00675591"/>
    <w:rsid w:val="006805DD"/>
    <w:rsid w:val="006808D8"/>
    <w:rsid w:val="006809E9"/>
    <w:rsid w:val="006816F5"/>
    <w:rsid w:val="00681B78"/>
    <w:rsid w:val="0068256C"/>
    <w:rsid w:val="00684E5F"/>
    <w:rsid w:val="00685C9C"/>
    <w:rsid w:val="00686B2B"/>
    <w:rsid w:val="00691363"/>
    <w:rsid w:val="006937FB"/>
    <w:rsid w:val="00696447"/>
    <w:rsid w:val="006A081D"/>
    <w:rsid w:val="006A0DE8"/>
    <w:rsid w:val="006A111B"/>
    <w:rsid w:val="006A4BB9"/>
    <w:rsid w:val="006A59DC"/>
    <w:rsid w:val="006A7047"/>
    <w:rsid w:val="006A70A1"/>
    <w:rsid w:val="006B23AF"/>
    <w:rsid w:val="006B30CA"/>
    <w:rsid w:val="006B39ED"/>
    <w:rsid w:val="006B5076"/>
    <w:rsid w:val="006B594B"/>
    <w:rsid w:val="006B60F9"/>
    <w:rsid w:val="006C0CBB"/>
    <w:rsid w:val="006C1D6E"/>
    <w:rsid w:val="006C1E1C"/>
    <w:rsid w:val="006C4A4C"/>
    <w:rsid w:val="006C4A85"/>
    <w:rsid w:val="006C4BAD"/>
    <w:rsid w:val="006D02D0"/>
    <w:rsid w:val="006D085A"/>
    <w:rsid w:val="006D4A20"/>
    <w:rsid w:val="006D7017"/>
    <w:rsid w:val="006E1455"/>
    <w:rsid w:val="006E40BA"/>
    <w:rsid w:val="006E5AA6"/>
    <w:rsid w:val="006F1038"/>
    <w:rsid w:val="007001DD"/>
    <w:rsid w:val="00701095"/>
    <w:rsid w:val="007045D1"/>
    <w:rsid w:val="00705962"/>
    <w:rsid w:val="00710659"/>
    <w:rsid w:val="00710C9A"/>
    <w:rsid w:val="00716395"/>
    <w:rsid w:val="00717309"/>
    <w:rsid w:val="007178F4"/>
    <w:rsid w:val="0072014C"/>
    <w:rsid w:val="007203D6"/>
    <w:rsid w:val="007211BA"/>
    <w:rsid w:val="007254FE"/>
    <w:rsid w:val="0072591A"/>
    <w:rsid w:val="00727426"/>
    <w:rsid w:val="007313A8"/>
    <w:rsid w:val="00732602"/>
    <w:rsid w:val="00734AE4"/>
    <w:rsid w:val="00742D32"/>
    <w:rsid w:val="00742EF7"/>
    <w:rsid w:val="0075092D"/>
    <w:rsid w:val="0075092E"/>
    <w:rsid w:val="00751231"/>
    <w:rsid w:val="00756F06"/>
    <w:rsid w:val="00757859"/>
    <w:rsid w:val="00760D0A"/>
    <w:rsid w:val="00761A78"/>
    <w:rsid w:val="00762E77"/>
    <w:rsid w:val="00764C8A"/>
    <w:rsid w:val="007664F5"/>
    <w:rsid w:val="007676DC"/>
    <w:rsid w:val="00767A7A"/>
    <w:rsid w:val="00774877"/>
    <w:rsid w:val="00775C51"/>
    <w:rsid w:val="007763EF"/>
    <w:rsid w:val="007763F8"/>
    <w:rsid w:val="0078103E"/>
    <w:rsid w:val="00781374"/>
    <w:rsid w:val="0078226A"/>
    <w:rsid w:val="007870AB"/>
    <w:rsid w:val="00787568"/>
    <w:rsid w:val="00790823"/>
    <w:rsid w:val="007911C4"/>
    <w:rsid w:val="007917BC"/>
    <w:rsid w:val="00792203"/>
    <w:rsid w:val="00794446"/>
    <w:rsid w:val="00797422"/>
    <w:rsid w:val="007A2E47"/>
    <w:rsid w:val="007A658A"/>
    <w:rsid w:val="007A7285"/>
    <w:rsid w:val="007A7622"/>
    <w:rsid w:val="007B0009"/>
    <w:rsid w:val="007B1729"/>
    <w:rsid w:val="007B58A9"/>
    <w:rsid w:val="007B6435"/>
    <w:rsid w:val="007B673C"/>
    <w:rsid w:val="007B6B6B"/>
    <w:rsid w:val="007B7F98"/>
    <w:rsid w:val="007C18C8"/>
    <w:rsid w:val="007C1AB1"/>
    <w:rsid w:val="007C4E02"/>
    <w:rsid w:val="007C50E6"/>
    <w:rsid w:val="007D119C"/>
    <w:rsid w:val="007D200D"/>
    <w:rsid w:val="007D215C"/>
    <w:rsid w:val="007D3792"/>
    <w:rsid w:val="007D3BFB"/>
    <w:rsid w:val="007D472F"/>
    <w:rsid w:val="007D4C1F"/>
    <w:rsid w:val="007E0F99"/>
    <w:rsid w:val="007E26A8"/>
    <w:rsid w:val="007E794E"/>
    <w:rsid w:val="007F04E7"/>
    <w:rsid w:val="007F11CB"/>
    <w:rsid w:val="007F34C9"/>
    <w:rsid w:val="007F4ABB"/>
    <w:rsid w:val="007F5819"/>
    <w:rsid w:val="007F5E52"/>
    <w:rsid w:val="007F6385"/>
    <w:rsid w:val="007F6F00"/>
    <w:rsid w:val="008010EE"/>
    <w:rsid w:val="00801E83"/>
    <w:rsid w:val="00802F22"/>
    <w:rsid w:val="00804ED1"/>
    <w:rsid w:val="00805F5D"/>
    <w:rsid w:val="00806AEC"/>
    <w:rsid w:val="00810328"/>
    <w:rsid w:val="0081191E"/>
    <w:rsid w:val="00812A27"/>
    <w:rsid w:val="00813295"/>
    <w:rsid w:val="00813F65"/>
    <w:rsid w:val="00815258"/>
    <w:rsid w:val="00816148"/>
    <w:rsid w:val="00817AC0"/>
    <w:rsid w:val="00820869"/>
    <w:rsid w:val="0082232C"/>
    <w:rsid w:val="00822427"/>
    <w:rsid w:val="008229D8"/>
    <w:rsid w:val="008229DE"/>
    <w:rsid w:val="00825859"/>
    <w:rsid w:val="00825B8F"/>
    <w:rsid w:val="00827494"/>
    <w:rsid w:val="0083180C"/>
    <w:rsid w:val="00831F4A"/>
    <w:rsid w:val="008328B5"/>
    <w:rsid w:val="00836D97"/>
    <w:rsid w:val="008419A0"/>
    <w:rsid w:val="008426C4"/>
    <w:rsid w:val="008442D1"/>
    <w:rsid w:val="008447BE"/>
    <w:rsid w:val="00844BA9"/>
    <w:rsid w:val="00845F1A"/>
    <w:rsid w:val="00850414"/>
    <w:rsid w:val="00852861"/>
    <w:rsid w:val="008553C9"/>
    <w:rsid w:val="008554B2"/>
    <w:rsid w:val="008554D7"/>
    <w:rsid w:val="0086169C"/>
    <w:rsid w:val="008651CB"/>
    <w:rsid w:val="00865FCD"/>
    <w:rsid w:val="00866308"/>
    <w:rsid w:val="00866E4B"/>
    <w:rsid w:val="00867036"/>
    <w:rsid w:val="00867BB8"/>
    <w:rsid w:val="00870015"/>
    <w:rsid w:val="00870C5B"/>
    <w:rsid w:val="00871ABF"/>
    <w:rsid w:val="00871B7C"/>
    <w:rsid w:val="0087202B"/>
    <w:rsid w:val="00873047"/>
    <w:rsid w:val="0087318F"/>
    <w:rsid w:val="00877CD3"/>
    <w:rsid w:val="00880755"/>
    <w:rsid w:val="0088165B"/>
    <w:rsid w:val="0088311A"/>
    <w:rsid w:val="00885669"/>
    <w:rsid w:val="00885D10"/>
    <w:rsid w:val="00886C13"/>
    <w:rsid w:val="00887C8D"/>
    <w:rsid w:val="00890340"/>
    <w:rsid w:val="00892553"/>
    <w:rsid w:val="00893288"/>
    <w:rsid w:val="00893E88"/>
    <w:rsid w:val="00896472"/>
    <w:rsid w:val="008A14B6"/>
    <w:rsid w:val="008A31FA"/>
    <w:rsid w:val="008B04D2"/>
    <w:rsid w:val="008B1286"/>
    <w:rsid w:val="008B1FCF"/>
    <w:rsid w:val="008B206D"/>
    <w:rsid w:val="008B2F42"/>
    <w:rsid w:val="008B7297"/>
    <w:rsid w:val="008C06FA"/>
    <w:rsid w:val="008C39D5"/>
    <w:rsid w:val="008C40AA"/>
    <w:rsid w:val="008C455F"/>
    <w:rsid w:val="008D1193"/>
    <w:rsid w:val="008D3428"/>
    <w:rsid w:val="008D3893"/>
    <w:rsid w:val="008D3FBA"/>
    <w:rsid w:val="008D6425"/>
    <w:rsid w:val="008E1707"/>
    <w:rsid w:val="008E2484"/>
    <w:rsid w:val="008E2AEC"/>
    <w:rsid w:val="008E392D"/>
    <w:rsid w:val="008E4199"/>
    <w:rsid w:val="008E7BDE"/>
    <w:rsid w:val="008F39B2"/>
    <w:rsid w:val="008F47B1"/>
    <w:rsid w:val="008F5B45"/>
    <w:rsid w:val="008F6C43"/>
    <w:rsid w:val="008F7C62"/>
    <w:rsid w:val="009002D8"/>
    <w:rsid w:val="00901DD4"/>
    <w:rsid w:val="0090275A"/>
    <w:rsid w:val="00902B99"/>
    <w:rsid w:val="00905DC9"/>
    <w:rsid w:val="00912EB3"/>
    <w:rsid w:val="00915AE3"/>
    <w:rsid w:val="00916A8C"/>
    <w:rsid w:val="00920823"/>
    <w:rsid w:val="009218B3"/>
    <w:rsid w:val="00921F5D"/>
    <w:rsid w:val="00924C0D"/>
    <w:rsid w:val="00925561"/>
    <w:rsid w:val="00925ECB"/>
    <w:rsid w:val="00933385"/>
    <w:rsid w:val="0093500C"/>
    <w:rsid w:val="00937ADE"/>
    <w:rsid w:val="00940887"/>
    <w:rsid w:val="00943495"/>
    <w:rsid w:val="00945031"/>
    <w:rsid w:val="00945DCC"/>
    <w:rsid w:val="0094747B"/>
    <w:rsid w:val="0094756B"/>
    <w:rsid w:val="0094757D"/>
    <w:rsid w:val="00947F9D"/>
    <w:rsid w:val="009516FC"/>
    <w:rsid w:val="009530E9"/>
    <w:rsid w:val="00953C84"/>
    <w:rsid w:val="00960FC4"/>
    <w:rsid w:val="00961074"/>
    <w:rsid w:val="00961C81"/>
    <w:rsid w:val="00961D59"/>
    <w:rsid w:val="00962243"/>
    <w:rsid w:val="00962686"/>
    <w:rsid w:val="00963D58"/>
    <w:rsid w:val="00964ADD"/>
    <w:rsid w:val="00965F0F"/>
    <w:rsid w:val="009713CC"/>
    <w:rsid w:val="00973238"/>
    <w:rsid w:val="009753A5"/>
    <w:rsid w:val="00980D7F"/>
    <w:rsid w:val="00983717"/>
    <w:rsid w:val="0098424F"/>
    <w:rsid w:val="00984B5F"/>
    <w:rsid w:val="00987D22"/>
    <w:rsid w:val="00993968"/>
    <w:rsid w:val="00993E83"/>
    <w:rsid w:val="00994D9C"/>
    <w:rsid w:val="00994DE2"/>
    <w:rsid w:val="00994FA2"/>
    <w:rsid w:val="0099641B"/>
    <w:rsid w:val="009A2E44"/>
    <w:rsid w:val="009A5444"/>
    <w:rsid w:val="009A5542"/>
    <w:rsid w:val="009A6038"/>
    <w:rsid w:val="009A6D4F"/>
    <w:rsid w:val="009B0AC3"/>
    <w:rsid w:val="009B1573"/>
    <w:rsid w:val="009B2241"/>
    <w:rsid w:val="009B3411"/>
    <w:rsid w:val="009B47C5"/>
    <w:rsid w:val="009B5A15"/>
    <w:rsid w:val="009C01D8"/>
    <w:rsid w:val="009C1E39"/>
    <w:rsid w:val="009C3B32"/>
    <w:rsid w:val="009C4400"/>
    <w:rsid w:val="009C65A6"/>
    <w:rsid w:val="009C6C8A"/>
    <w:rsid w:val="009C6F6C"/>
    <w:rsid w:val="009D2346"/>
    <w:rsid w:val="009D67D2"/>
    <w:rsid w:val="009D7BFA"/>
    <w:rsid w:val="009D7E0C"/>
    <w:rsid w:val="009D7E9C"/>
    <w:rsid w:val="009E50A5"/>
    <w:rsid w:val="009E7865"/>
    <w:rsid w:val="009F1491"/>
    <w:rsid w:val="009F3C72"/>
    <w:rsid w:val="009F4250"/>
    <w:rsid w:val="009F456D"/>
    <w:rsid w:val="009F475B"/>
    <w:rsid w:val="009F477D"/>
    <w:rsid w:val="009F533F"/>
    <w:rsid w:val="00A00FB1"/>
    <w:rsid w:val="00A02A87"/>
    <w:rsid w:val="00A02FC9"/>
    <w:rsid w:val="00A03FEA"/>
    <w:rsid w:val="00A07F37"/>
    <w:rsid w:val="00A101F5"/>
    <w:rsid w:val="00A1068F"/>
    <w:rsid w:val="00A11B89"/>
    <w:rsid w:val="00A13DAC"/>
    <w:rsid w:val="00A153AE"/>
    <w:rsid w:val="00A17431"/>
    <w:rsid w:val="00A20AEA"/>
    <w:rsid w:val="00A26A68"/>
    <w:rsid w:val="00A326A8"/>
    <w:rsid w:val="00A329ED"/>
    <w:rsid w:val="00A33B00"/>
    <w:rsid w:val="00A33E4D"/>
    <w:rsid w:val="00A3469C"/>
    <w:rsid w:val="00A3472A"/>
    <w:rsid w:val="00A4504B"/>
    <w:rsid w:val="00A46651"/>
    <w:rsid w:val="00A519F3"/>
    <w:rsid w:val="00A55F7B"/>
    <w:rsid w:val="00A564CC"/>
    <w:rsid w:val="00A56EBF"/>
    <w:rsid w:val="00A61A02"/>
    <w:rsid w:val="00A6270F"/>
    <w:rsid w:val="00A64C2E"/>
    <w:rsid w:val="00A66395"/>
    <w:rsid w:val="00A6787E"/>
    <w:rsid w:val="00A739C1"/>
    <w:rsid w:val="00A742D7"/>
    <w:rsid w:val="00A7476F"/>
    <w:rsid w:val="00A7481E"/>
    <w:rsid w:val="00A76834"/>
    <w:rsid w:val="00A7696F"/>
    <w:rsid w:val="00A80C72"/>
    <w:rsid w:val="00A823DC"/>
    <w:rsid w:val="00A82792"/>
    <w:rsid w:val="00A82CAC"/>
    <w:rsid w:val="00A84567"/>
    <w:rsid w:val="00A84820"/>
    <w:rsid w:val="00A849D3"/>
    <w:rsid w:val="00A90B4B"/>
    <w:rsid w:val="00A924CC"/>
    <w:rsid w:val="00A95934"/>
    <w:rsid w:val="00A95DAF"/>
    <w:rsid w:val="00A967D0"/>
    <w:rsid w:val="00A97148"/>
    <w:rsid w:val="00A977BE"/>
    <w:rsid w:val="00A97BAB"/>
    <w:rsid w:val="00AA4692"/>
    <w:rsid w:val="00AA6CE1"/>
    <w:rsid w:val="00AA6D3D"/>
    <w:rsid w:val="00AB334C"/>
    <w:rsid w:val="00AB3D15"/>
    <w:rsid w:val="00AB42D0"/>
    <w:rsid w:val="00AB49DD"/>
    <w:rsid w:val="00AB57D0"/>
    <w:rsid w:val="00AC08ED"/>
    <w:rsid w:val="00AC103A"/>
    <w:rsid w:val="00AC3C60"/>
    <w:rsid w:val="00AC4E0D"/>
    <w:rsid w:val="00AC4E12"/>
    <w:rsid w:val="00AD51BB"/>
    <w:rsid w:val="00AD6D96"/>
    <w:rsid w:val="00AE0BC0"/>
    <w:rsid w:val="00AE1587"/>
    <w:rsid w:val="00AE2646"/>
    <w:rsid w:val="00AE3ED5"/>
    <w:rsid w:val="00AE613A"/>
    <w:rsid w:val="00AE633E"/>
    <w:rsid w:val="00AE655D"/>
    <w:rsid w:val="00AF02DE"/>
    <w:rsid w:val="00AF2B7B"/>
    <w:rsid w:val="00AF412C"/>
    <w:rsid w:val="00AF45BE"/>
    <w:rsid w:val="00AF523F"/>
    <w:rsid w:val="00B01CD9"/>
    <w:rsid w:val="00B06B2D"/>
    <w:rsid w:val="00B073C5"/>
    <w:rsid w:val="00B117A6"/>
    <w:rsid w:val="00B129B6"/>
    <w:rsid w:val="00B2029B"/>
    <w:rsid w:val="00B210D0"/>
    <w:rsid w:val="00B211AB"/>
    <w:rsid w:val="00B2138E"/>
    <w:rsid w:val="00B25996"/>
    <w:rsid w:val="00B32E5F"/>
    <w:rsid w:val="00B33CCA"/>
    <w:rsid w:val="00B36847"/>
    <w:rsid w:val="00B40786"/>
    <w:rsid w:val="00B42F8A"/>
    <w:rsid w:val="00B42FC2"/>
    <w:rsid w:val="00B4388C"/>
    <w:rsid w:val="00B47673"/>
    <w:rsid w:val="00B506F8"/>
    <w:rsid w:val="00B508E3"/>
    <w:rsid w:val="00B5179A"/>
    <w:rsid w:val="00B52111"/>
    <w:rsid w:val="00B53CA3"/>
    <w:rsid w:val="00B54AA0"/>
    <w:rsid w:val="00B55BFE"/>
    <w:rsid w:val="00B56537"/>
    <w:rsid w:val="00B57A1D"/>
    <w:rsid w:val="00B57C13"/>
    <w:rsid w:val="00B608BB"/>
    <w:rsid w:val="00B65FBD"/>
    <w:rsid w:val="00B66DC5"/>
    <w:rsid w:val="00B66F03"/>
    <w:rsid w:val="00B7201C"/>
    <w:rsid w:val="00B72264"/>
    <w:rsid w:val="00B73D84"/>
    <w:rsid w:val="00B73FC2"/>
    <w:rsid w:val="00B74A08"/>
    <w:rsid w:val="00B74CA5"/>
    <w:rsid w:val="00B74D0C"/>
    <w:rsid w:val="00B8036F"/>
    <w:rsid w:val="00B851FB"/>
    <w:rsid w:val="00B87F18"/>
    <w:rsid w:val="00B90F64"/>
    <w:rsid w:val="00B9124D"/>
    <w:rsid w:val="00B9252E"/>
    <w:rsid w:val="00B9319C"/>
    <w:rsid w:val="00B933FD"/>
    <w:rsid w:val="00B93491"/>
    <w:rsid w:val="00B94530"/>
    <w:rsid w:val="00B97A87"/>
    <w:rsid w:val="00BA0A93"/>
    <w:rsid w:val="00BA1D1F"/>
    <w:rsid w:val="00BA249B"/>
    <w:rsid w:val="00BA43FD"/>
    <w:rsid w:val="00BA4D72"/>
    <w:rsid w:val="00BB0CE5"/>
    <w:rsid w:val="00BB0DFF"/>
    <w:rsid w:val="00BB118B"/>
    <w:rsid w:val="00BB2E9C"/>
    <w:rsid w:val="00BB6B0F"/>
    <w:rsid w:val="00BB7809"/>
    <w:rsid w:val="00BC4813"/>
    <w:rsid w:val="00BC4888"/>
    <w:rsid w:val="00BC5B97"/>
    <w:rsid w:val="00BC75D4"/>
    <w:rsid w:val="00BC7D78"/>
    <w:rsid w:val="00BD3BF9"/>
    <w:rsid w:val="00BD62EA"/>
    <w:rsid w:val="00BD7272"/>
    <w:rsid w:val="00BE0604"/>
    <w:rsid w:val="00BE1136"/>
    <w:rsid w:val="00BE2F0D"/>
    <w:rsid w:val="00BE75E4"/>
    <w:rsid w:val="00BF07D2"/>
    <w:rsid w:val="00BF12C8"/>
    <w:rsid w:val="00BF1DD4"/>
    <w:rsid w:val="00BF213A"/>
    <w:rsid w:val="00BF23F6"/>
    <w:rsid w:val="00BF57FB"/>
    <w:rsid w:val="00BF588D"/>
    <w:rsid w:val="00C01C6C"/>
    <w:rsid w:val="00C039DC"/>
    <w:rsid w:val="00C0450D"/>
    <w:rsid w:val="00C075B4"/>
    <w:rsid w:val="00C117B9"/>
    <w:rsid w:val="00C1358F"/>
    <w:rsid w:val="00C1526D"/>
    <w:rsid w:val="00C15343"/>
    <w:rsid w:val="00C1644D"/>
    <w:rsid w:val="00C17630"/>
    <w:rsid w:val="00C21282"/>
    <w:rsid w:val="00C23060"/>
    <w:rsid w:val="00C23CCA"/>
    <w:rsid w:val="00C26E20"/>
    <w:rsid w:val="00C30ECB"/>
    <w:rsid w:val="00C35867"/>
    <w:rsid w:val="00C35E65"/>
    <w:rsid w:val="00C3623D"/>
    <w:rsid w:val="00C3770B"/>
    <w:rsid w:val="00C4553D"/>
    <w:rsid w:val="00C50270"/>
    <w:rsid w:val="00C50E06"/>
    <w:rsid w:val="00C519E2"/>
    <w:rsid w:val="00C51C8D"/>
    <w:rsid w:val="00C530DA"/>
    <w:rsid w:val="00C53AE6"/>
    <w:rsid w:val="00C5500D"/>
    <w:rsid w:val="00C577D4"/>
    <w:rsid w:val="00C6624E"/>
    <w:rsid w:val="00C736EF"/>
    <w:rsid w:val="00C7410F"/>
    <w:rsid w:val="00C7442A"/>
    <w:rsid w:val="00C76D34"/>
    <w:rsid w:val="00C773BB"/>
    <w:rsid w:val="00C80805"/>
    <w:rsid w:val="00C82EE7"/>
    <w:rsid w:val="00C836BD"/>
    <w:rsid w:val="00C842CB"/>
    <w:rsid w:val="00C86F04"/>
    <w:rsid w:val="00C92893"/>
    <w:rsid w:val="00C943CA"/>
    <w:rsid w:val="00C947EC"/>
    <w:rsid w:val="00C94CB1"/>
    <w:rsid w:val="00C94DC5"/>
    <w:rsid w:val="00C96D9D"/>
    <w:rsid w:val="00CA2350"/>
    <w:rsid w:val="00CA3052"/>
    <w:rsid w:val="00CA3FE1"/>
    <w:rsid w:val="00CA455F"/>
    <w:rsid w:val="00CA5E98"/>
    <w:rsid w:val="00CA6571"/>
    <w:rsid w:val="00CB01D4"/>
    <w:rsid w:val="00CB539A"/>
    <w:rsid w:val="00CB6701"/>
    <w:rsid w:val="00CB7929"/>
    <w:rsid w:val="00CB7A97"/>
    <w:rsid w:val="00CC346C"/>
    <w:rsid w:val="00CC786E"/>
    <w:rsid w:val="00CD3E06"/>
    <w:rsid w:val="00CD4578"/>
    <w:rsid w:val="00CD48A1"/>
    <w:rsid w:val="00CD7654"/>
    <w:rsid w:val="00CD7CE4"/>
    <w:rsid w:val="00CE18C1"/>
    <w:rsid w:val="00CE1F49"/>
    <w:rsid w:val="00CE2573"/>
    <w:rsid w:val="00CE685E"/>
    <w:rsid w:val="00CF00DB"/>
    <w:rsid w:val="00CF1EEC"/>
    <w:rsid w:val="00CF372F"/>
    <w:rsid w:val="00CF49A4"/>
    <w:rsid w:val="00CF4B43"/>
    <w:rsid w:val="00CF6E33"/>
    <w:rsid w:val="00CF6F2A"/>
    <w:rsid w:val="00CF73ED"/>
    <w:rsid w:val="00D01563"/>
    <w:rsid w:val="00D01B2C"/>
    <w:rsid w:val="00D02F78"/>
    <w:rsid w:val="00D03199"/>
    <w:rsid w:val="00D06985"/>
    <w:rsid w:val="00D11BA6"/>
    <w:rsid w:val="00D1327D"/>
    <w:rsid w:val="00D21936"/>
    <w:rsid w:val="00D223A0"/>
    <w:rsid w:val="00D227BC"/>
    <w:rsid w:val="00D244E9"/>
    <w:rsid w:val="00D2703F"/>
    <w:rsid w:val="00D2769F"/>
    <w:rsid w:val="00D30324"/>
    <w:rsid w:val="00D304B0"/>
    <w:rsid w:val="00D30D42"/>
    <w:rsid w:val="00D30D89"/>
    <w:rsid w:val="00D31D0B"/>
    <w:rsid w:val="00D3446C"/>
    <w:rsid w:val="00D3756A"/>
    <w:rsid w:val="00D414FC"/>
    <w:rsid w:val="00D429DE"/>
    <w:rsid w:val="00D514AA"/>
    <w:rsid w:val="00D516E6"/>
    <w:rsid w:val="00D52021"/>
    <w:rsid w:val="00D52445"/>
    <w:rsid w:val="00D524C4"/>
    <w:rsid w:val="00D53E07"/>
    <w:rsid w:val="00D54501"/>
    <w:rsid w:val="00D54698"/>
    <w:rsid w:val="00D559C9"/>
    <w:rsid w:val="00D645AC"/>
    <w:rsid w:val="00D66E89"/>
    <w:rsid w:val="00D67B38"/>
    <w:rsid w:val="00D73054"/>
    <w:rsid w:val="00D730C7"/>
    <w:rsid w:val="00D73A2C"/>
    <w:rsid w:val="00D73B03"/>
    <w:rsid w:val="00D80905"/>
    <w:rsid w:val="00D830F9"/>
    <w:rsid w:val="00D845D3"/>
    <w:rsid w:val="00D874C5"/>
    <w:rsid w:val="00D87920"/>
    <w:rsid w:val="00D87B77"/>
    <w:rsid w:val="00D9620F"/>
    <w:rsid w:val="00D963AE"/>
    <w:rsid w:val="00D96A63"/>
    <w:rsid w:val="00D974D5"/>
    <w:rsid w:val="00DA1955"/>
    <w:rsid w:val="00DA23B9"/>
    <w:rsid w:val="00DA4AC9"/>
    <w:rsid w:val="00DA5589"/>
    <w:rsid w:val="00DA5947"/>
    <w:rsid w:val="00DA6A0D"/>
    <w:rsid w:val="00DB3891"/>
    <w:rsid w:val="00DC1AD3"/>
    <w:rsid w:val="00DC2841"/>
    <w:rsid w:val="00DC6668"/>
    <w:rsid w:val="00DC75B7"/>
    <w:rsid w:val="00DD21C3"/>
    <w:rsid w:val="00DD26ED"/>
    <w:rsid w:val="00DD3BE7"/>
    <w:rsid w:val="00DD65F3"/>
    <w:rsid w:val="00DD7245"/>
    <w:rsid w:val="00DE2F1B"/>
    <w:rsid w:val="00DE34C4"/>
    <w:rsid w:val="00DE4015"/>
    <w:rsid w:val="00DE6B5B"/>
    <w:rsid w:val="00DE725D"/>
    <w:rsid w:val="00DF13D4"/>
    <w:rsid w:val="00DF1C3A"/>
    <w:rsid w:val="00DF22C1"/>
    <w:rsid w:val="00DF7588"/>
    <w:rsid w:val="00E020D2"/>
    <w:rsid w:val="00E0269A"/>
    <w:rsid w:val="00E04219"/>
    <w:rsid w:val="00E110FC"/>
    <w:rsid w:val="00E13BF3"/>
    <w:rsid w:val="00E14ACE"/>
    <w:rsid w:val="00E206B2"/>
    <w:rsid w:val="00E27752"/>
    <w:rsid w:val="00E31F6C"/>
    <w:rsid w:val="00E34E14"/>
    <w:rsid w:val="00E35AE2"/>
    <w:rsid w:val="00E418F9"/>
    <w:rsid w:val="00E42D11"/>
    <w:rsid w:val="00E43790"/>
    <w:rsid w:val="00E44E38"/>
    <w:rsid w:val="00E478BE"/>
    <w:rsid w:val="00E51934"/>
    <w:rsid w:val="00E56E29"/>
    <w:rsid w:val="00E57DAC"/>
    <w:rsid w:val="00E631F2"/>
    <w:rsid w:val="00E64A9E"/>
    <w:rsid w:val="00E64F9B"/>
    <w:rsid w:val="00E6768B"/>
    <w:rsid w:val="00E71A79"/>
    <w:rsid w:val="00E72231"/>
    <w:rsid w:val="00E744F5"/>
    <w:rsid w:val="00E8281C"/>
    <w:rsid w:val="00E8290B"/>
    <w:rsid w:val="00E85D25"/>
    <w:rsid w:val="00E8601F"/>
    <w:rsid w:val="00E867AA"/>
    <w:rsid w:val="00E917B9"/>
    <w:rsid w:val="00E943B5"/>
    <w:rsid w:val="00E948A6"/>
    <w:rsid w:val="00E96197"/>
    <w:rsid w:val="00E96561"/>
    <w:rsid w:val="00E9698E"/>
    <w:rsid w:val="00E96D90"/>
    <w:rsid w:val="00E96E04"/>
    <w:rsid w:val="00EA62E6"/>
    <w:rsid w:val="00EB2148"/>
    <w:rsid w:val="00EB3869"/>
    <w:rsid w:val="00EB53AA"/>
    <w:rsid w:val="00EC005E"/>
    <w:rsid w:val="00EC291B"/>
    <w:rsid w:val="00EC2DA6"/>
    <w:rsid w:val="00EC3C87"/>
    <w:rsid w:val="00EC5D0A"/>
    <w:rsid w:val="00EC78CB"/>
    <w:rsid w:val="00ED1E5A"/>
    <w:rsid w:val="00ED2661"/>
    <w:rsid w:val="00ED2DB0"/>
    <w:rsid w:val="00EE0A38"/>
    <w:rsid w:val="00EE1551"/>
    <w:rsid w:val="00EE219F"/>
    <w:rsid w:val="00EE5248"/>
    <w:rsid w:val="00EE7538"/>
    <w:rsid w:val="00EE7D59"/>
    <w:rsid w:val="00EF0A5B"/>
    <w:rsid w:val="00EF14D8"/>
    <w:rsid w:val="00EF4422"/>
    <w:rsid w:val="00F01F93"/>
    <w:rsid w:val="00F04F57"/>
    <w:rsid w:val="00F0586A"/>
    <w:rsid w:val="00F10700"/>
    <w:rsid w:val="00F11BE1"/>
    <w:rsid w:val="00F11D4F"/>
    <w:rsid w:val="00F11EE0"/>
    <w:rsid w:val="00F151C0"/>
    <w:rsid w:val="00F16920"/>
    <w:rsid w:val="00F16D79"/>
    <w:rsid w:val="00F16E70"/>
    <w:rsid w:val="00F206CB"/>
    <w:rsid w:val="00F20D83"/>
    <w:rsid w:val="00F22A02"/>
    <w:rsid w:val="00F25C2A"/>
    <w:rsid w:val="00F2732E"/>
    <w:rsid w:val="00F340C6"/>
    <w:rsid w:val="00F366B5"/>
    <w:rsid w:val="00F3715D"/>
    <w:rsid w:val="00F431B9"/>
    <w:rsid w:val="00F433A6"/>
    <w:rsid w:val="00F43EFB"/>
    <w:rsid w:val="00F455CE"/>
    <w:rsid w:val="00F51C9C"/>
    <w:rsid w:val="00F57D5E"/>
    <w:rsid w:val="00F64AF9"/>
    <w:rsid w:val="00F64E39"/>
    <w:rsid w:val="00F66D73"/>
    <w:rsid w:val="00F70D62"/>
    <w:rsid w:val="00F75976"/>
    <w:rsid w:val="00F76DE3"/>
    <w:rsid w:val="00F77B5B"/>
    <w:rsid w:val="00F809EE"/>
    <w:rsid w:val="00F80FE7"/>
    <w:rsid w:val="00F82273"/>
    <w:rsid w:val="00F8436F"/>
    <w:rsid w:val="00F91A11"/>
    <w:rsid w:val="00F960A7"/>
    <w:rsid w:val="00FA0F9F"/>
    <w:rsid w:val="00FA349E"/>
    <w:rsid w:val="00FA5AFF"/>
    <w:rsid w:val="00FA6638"/>
    <w:rsid w:val="00FA6E3B"/>
    <w:rsid w:val="00FB3DC0"/>
    <w:rsid w:val="00FB605B"/>
    <w:rsid w:val="00FB68DF"/>
    <w:rsid w:val="00FC1B9B"/>
    <w:rsid w:val="00FC2884"/>
    <w:rsid w:val="00FC3910"/>
    <w:rsid w:val="00FC561F"/>
    <w:rsid w:val="00FC684F"/>
    <w:rsid w:val="00FC7AF3"/>
    <w:rsid w:val="00FC7ED3"/>
    <w:rsid w:val="00FD0FFF"/>
    <w:rsid w:val="00FD3234"/>
    <w:rsid w:val="00FD496D"/>
    <w:rsid w:val="00FE2056"/>
    <w:rsid w:val="00FE3C37"/>
    <w:rsid w:val="00FE3F84"/>
    <w:rsid w:val="00FE71B0"/>
    <w:rsid w:val="00FF006F"/>
    <w:rsid w:val="00FF0490"/>
    <w:rsid w:val="00FF501E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8657"/>
    <o:shapelayout v:ext="edit">
      <o:idmap v:ext="edit" data="1"/>
    </o:shapelayout>
  </w:shapeDefaults>
  <w:decimalSymbol w:val="."/>
  <w:listSeparator w:val=","/>
  <w14:docId w14:val="317D1E8F"/>
  <w15:chartTrackingRefBased/>
  <w15:docId w15:val="{4E8FC64B-4CA5-4022-A226-4B0459E8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64F5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7664F5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664F5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7664F5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7664F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664F5"/>
  </w:style>
  <w:style w:type="paragraph" w:styleId="ListParagraph">
    <w:name w:val="List Paragraph"/>
    <w:basedOn w:val="Normal"/>
    <w:uiPriority w:val="34"/>
    <w:qFormat/>
    <w:rsid w:val="007664F5"/>
    <w:pPr>
      <w:ind w:left="720"/>
    </w:pPr>
  </w:style>
  <w:style w:type="character" w:styleId="Hyperlink">
    <w:name w:val="Hyperlink"/>
    <w:uiPriority w:val="99"/>
    <w:rsid w:val="007664F5"/>
    <w:rPr>
      <w:color w:val="0000FF"/>
      <w:u w:val="single"/>
    </w:rPr>
  </w:style>
  <w:style w:type="paragraph" w:styleId="Header">
    <w:name w:val="header"/>
    <w:basedOn w:val="Normal"/>
    <w:link w:val="HeaderChar"/>
    <w:rsid w:val="007664F5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7664F5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7664F5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7664F5"/>
    <w:pPr>
      <w:numPr>
        <w:numId w:val="1"/>
      </w:numPr>
    </w:pPr>
  </w:style>
  <w:style w:type="paragraph" w:customStyle="1" w:styleId="Outlinenumbering">
    <w:name w:val="Outline numbering"/>
    <w:basedOn w:val="Normal"/>
    <w:rsid w:val="007664F5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7664F5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7664F5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664F5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664F5"/>
    <w:pPr>
      <w:spacing w:after="100" w:line="240" w:lineRule="auto"/>
      <w:ind w:left="202"/>
    </w:pPr>
  </w:style>
  <w:style w:type="character" w:customStyle="1" w:styleId="monofont">
    <w:name w:val="monofont"/>
    <w:basedOn w:val="DefaultParagraphFont"/>
    <w:rsid w:val="00D974D5"/>
  </w:style>
  <w:style w:type="table" w:styleId="TableGrid">
    <w:name w:val="Table Grid"/>
    <w:basedOn w:val="TableNormal"/>
    <w:rsid w:val="00432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0D0019"/>
  </w:style>
  <w:style w:type="character" w:customStyle="1" w:styleId="ordinal">
    <w:name w:val="ordinal"/>
    <w:basedOn w:val="DefaultParagraphFont"/>
    <w:rsid w:val="000D0019"/>
  </w:style>
  <w:style w:type="paragraph" w:styleId="TOC3">
    <w:name w:val="toc 3"/>
    <w:basedOn w:val="Normal"/>
    <w:next w:val="Normal"/>
    <w:autoRedefine/>
    <w:uiPriority w:val="39"/>
    <w:unhideWhenUsed/>
    <w:rsid w:val="007664F5"/>
    <w:pPr>
      <w:spacing w:after="100" w:line="240" w:lineRule="auto"/>
      <w:ind w:left="403"/>
    </w:pPr>
  </w:style>
  <w:style w:type="numbering" w:customStyle="1" w:styleId="NoList1">
    <w:name w:val="No List1"/>
    <w:next w:val="NoList"/>
    <w:uiPriority w:val="99"/>
    <w:semiHidden/>
    <w:unhideWhenUsed/>
    <w:rsid w:val="00865FCD"/>
  </w:style>
  <w:style w:type="paragraph" w:customStyle="1" w:styleId="msonormal0">
    <w:name w:val="msonormal"/>
    <w:basedOn w:val="Normal"/>
    <w:rsid w:val="00865FC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865FC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65FCD"/>
    <w:rPr>
      <w:b/>
      <w:bCs/>
    </w:rPr>
  </w:style>
  <w:style w:type="character" w:styleId="Emphasis">
    <w:name w:val="Emphasis"/>
    <w:basedOn w:val="DefaultParagraphFont"/>
    <w:uiPriority w:val="20"/>
    <w:qFormat/>
    <w:rsid w:val="00865FC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C005E"/>
    <w:rPr>
      <w:color w:val="808080"/>
    </w:rPr>
  </w:style>
  <w:style w:type="character" w:customStyle="1" w:styleId="Red">
    <w:name w:val="_Red"/>
    <w:basedOn w:val="DefaultParagraphFont"/>
    <w:uiPriority w:val="1"/>
    <w:rsid w:val="00240D28"/>
    <w:rPr>
      <w:color w:val="FF0000"/>
    </w:rPr>
  </w:style>
  <w:style w:type="paragraph" w:customStyle="1" w:styleId="Code">
    <w:name w:val="Code"/>
    <w:basedOn w:val="Normal"/>
    <w:qFormat/>
    <w:rsid w:val="007664F5"/>
    <w:pPr>
      <w:spacing w:before="8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75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8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7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5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6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0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2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0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0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2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0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8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6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6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1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1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3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3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2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2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1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6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1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0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0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3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0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2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2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6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2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87EBF-0670-4F23-8364-B6B499A55C45}"/>
      </w:docPartPr>
      <w:docPartBody>
        <w:p w:rsidR="00503167" w:rsidRDefault="005405C0">
          <w:r w:rsidRPr="00745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991AD71204B46B0C4A48492B88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1D6F3-C070-4D04-920B-FFE8BFD43980}"/>
      </w:docPartPr>
      <w:docPartBody>
        <w:p w:rsidR="00503167" w:rsidRDefault="005405C0" w:rsidP="005405C0">
          <w:pPr>
            <w:pStyle w:val="7AF991AD71204B46B0C4A48492B88FE51"/>
          </w:pPr>
          <w:r w:rsidRPr="00F8227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717C744A7EB4450EA9CB3D8E7B3B5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49836-41B3-444E-A9A0-EDB6F4064E32}"/>
      </w:docPartPr>
      <w:docPartBody>
        <w:p w:rsidR="00503167" w:rsidRDefault="005405C0" w:rsidP="005405C0">
          <w:pPr>
            <w:pStyle w:val="717C744A7EB4450EA9CB3D8E7B3B52E4"/>
          </w:pPr>
          <w:r w:rsidRPr="00F8227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3FDADEBE8AEA4C13A2D0A27A31A3F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D1583-6A28-47B4-ABAE-0D03DBD7499D}"/>
      </w:docPartPr>
      <w:docPartBody>
        <w:p w:rsidR="00503167" w:rsidRDefault="005405C0" w:rsidP="005405C0">
          <w:pPr>
            <w:pStyle w:val="3FDADEBE8AEA4C13A2D0A27A31A3FA5E"/>
          </w:pPr>
          <w:r w:rsidRPr="00F8227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9D35FD3BD9A5430EBD2C22844544F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71F40-EFD2-4157-87BA-9A05430BCF75}"/>
      </w:docPartPr>
      <w:docPartBody>
        <w:p w:rsidR="00503167" w:rsidRDefault="005405C0" w:rsidP="005405C0">
          <w:pPr>
            <w:pStyle w:val="9D35FD3BD9A5430EBD2C22844544F449"/>
          </w:pPr>
          <w:r w:rsidRPr="000E2B14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56F4F52E26DE4FB7B4013C79D079C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1AA23-5E1A-4F94-9199-85FB5D2B5681}"/>
      </w:docPartPr>
      <w:docPartBody>
        <w:p w:rsidR="00503167" w:rsidRDefault="005405C0" w:rsidP="005405C0">
          <w:pPr>
            <w:pStyle w:val="56F4F52E26DE4FB7B4013C79D079C9D3"/>
          </w:pPr>
          <w:r w:rsidRPr="00745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7B55D616E643E7A0B14BC955845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0DCF0-8D5B-4A12-824C-4D1FE24CAC2B}"/>
      </w:docPartPr>
      <w:docPartBody>
        <w:p w:rsidR="00503167" w:rsidRDefault="005405C0" w:rsidP="005405C0">
          <w:pPr>
            <w:pStyle w:val="477B55D616E643E7A0B14BC955845B9B"/>
          </w:pPr>
          <w:r w:rsidRPr="00745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2CCB823B7D4334980F0EF8CC144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F9D5E-347F-4DA5-B432-04EE5E149A37}"/>
      </w:docPartPr>
      <w:docPartBody>
        <w:p w:rsidR="00503167" w:rsidRDefault="005405C0" w:rsidP="005405C0">
          <w:pPr>
            <w:pStyle w:val="7A2CCB823B7D4334980F0EF8CC1440AD"/>
          </w:pPr>
          <w:r w:rsidRPr="00745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B905FC5F954312B2CF7DA78BE74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D20FE-DFB8-4A85-8A0C-C3F533B9EF08}"/>
      </w:docPartPr>
      <w:docPartBody>
        <w:p w:rsidR="009F6B0C" w:rsidRDefault="00827B8F" w:rsidP="00827B8F">
          <w:pPr>
            <w:pStyle w:val="5EB905FC5F954312B2CF7DA78BE746CB"/>
          </w:pPr>
          <w:r w:rsidRPr="00745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973DF14EF944F4A831569D75CA9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485E5-D4F7-41BF-9F45-FA287F11FBB7}"/>
      </w:docPartPr>
      <w:docPartBody>
        <w:p w:rsidR="009F6B0C" w:rsidRDefault="00827B8F" w:rsidP="00827B8F">
          <w:pPr>
            <w:pStyle w:val="38973DF14EF944F4A831569D75CA9208"/>
          </w:pPr>
          <w:r w:rsidRPr="00745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FF73D9E7164F03BD0809B0D366F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4F8A-95EC-4174-ABC0-4055B6962630}"/>
      </w:docPartPr>
      <w:docPartBody>
        <w:p w:rsidR="009F6B0C" w:rsidRDefault="00827B8F" w:rsidP="00827B8F">
          <w:pPr>
            <w:pStyle w:val="B4FF73D9E7164F03BD0809B0D366F965"/>
          </w:pPr>
          <w:r w:rsidRPr="00745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325374B7B34E589DD0EDF5F9CDD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261AD-284A-4562-B365-48F29A8092C9}"/>
      </w:docPartPr>
      <w:docPartBody>
        <w:p w:rsidR="009F6B0C" w:rsidRDefault="00827B8F" w:rsidP="00827B8F">
          <w:pPr>
            <w:pStyle w:val="87325374B7B34E589DD0EDF5F9CDD1EF"/>
          </w:pPr>
          <w:r w:rsidRPr="00745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A3722F162040BC9C048CF0F81FA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2089D-8C67-4E93-80FB-18F198D54287}"/>
      </w:docPartPr>
      <w:docPartBody>
        <w:p w:rsidR="009F6B0C" w:rsidRDefault="00827B8F" w:rsidP="00827B8F">
          <w:pPr>
            <w:pStyle w:val="EDA3722F162040BC9C048CF0F81FA22D"/>
          </w:pPr>
          <w:r w:rsidRPr="00745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194BCE9C824B9B8C7263B0D50D2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E23FF-6C95-460E-801A-95334B81905D}"/>
      </w:docPartPr>
      <w:docPartBody>
        <w:p w:rsidR="00397858" w:rsidRDefault="009F6B0C" w:rsidP="009F6B0C">
          <w:pPr>
            <w:pStyle w:val="53194BCE9C824B9B8C7263B0D50D22E6"/>
          </w:pPr>
          <w:r w:rsidRPr="00745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24A9F18DF040D6B51FFFCBF28D1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E419D-C3C4-42BC-89E3-D2252FDC0957}"/>
      </w:docPartPr>
      <w:docPartBody>
        <w:p w:rsidR="005B7569" w:rsidRDefault="005B7569" w:rsidP="005B7569">
          <w:pPr>
            <w:pStyle w:val="6324A9F18DF040D6B51FFFCBF28D1A4A"/>
          </w:pPr>
          <w:r w:rsidRPr="00745EC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AA08C1C77D44258DA59E4B3A4FF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A2FD4-851B-49C3-861F-7796780C7BC0}"/>
      </w:docPartPr>
      <w:docPartBody>
        <w:p w:rsidR="005B7569" w:rsidRDefault="005B7569" w:rsidP="005B7569">
          <w:pPr>
            <w:pStyle w:val="59AA08C1C77D44258DA59E4B3A4FF467"/>
          </w:pPr>
          <w:r w:rsidRPr="00745EC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5C0"/>
    <w:rsid w:val="00084A50"/>
    <w:rsid w:val="001D14AA"/>
    <w:rsid w:val="00397858"/>
    <w:rsid w:val="00503167"/>
    <w:rsid w:val="005214F7"/>
    <w:rsid w:val="005405C0"/>
    <w:rsid w:val="00551C58"/>
    <w:rsid w:val="005B7569"/>
    <w:rsid w:val="006A1229"/>
    <w:rsid w:val="00827B8F"/>
    <w:rsid w:val="00892AED"/>
    <w:rsid w:val="009C4400"/>
    <w:rsid w:val="009F6B0C"/>
    <w:rsid w:val="00AE1587"/>
    <w:rsid w:val="00BA2644"/>
    <w:rsid w:val="00C82EE7"/>
    <w:rsid w:val="00E8290B"/>
    <w:rsid w:val="00F4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569"/>
    <w:rPr>
      <w:color w:val="808080"/>
    </w:rPr>
  </w:style>
  <w:style w:type="paragraph" w:customStyle="1" w:styleId="717C744A7EB4450EA9CB3D8E7B3B52E4">
    <w:name w:val="717C744A7EB4450EA9CB3D8E7B3B52E4"/>
    <w:rsid w:val="005405C0"/>
    <w:pPr>
      <w:spacing w:before="120" w:after="60" w:line="264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3FDADEBE8AEA4C13A2D0A27A31A3FA5E">
    <w:name w:val="3FDADEBE8AEA4C13A2D0A27A31A3FA5E"/>
    <w:rsid w:val="005405C0"/>
    <w:pPr>
      <w:spacing w:before="120" w:after="60" w:line="264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7AF991AD71204B46B0C4A48492B88FE51">
    <w:name w:val="7AF991AD71204B46B0C4A48492B88FE51"/>
    <w:rsid w:val="005405C0"/>
    <w:pPr>
      <w:spacing w:before="120" w:after="60" w:line="264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9D35FD3BD9A5430EBD2C22844544F449">
    <w:name w:val="9D35FD3BD9A5430EBD2C22844544F449"/>
    <w:rsid w:val="005405C0"/>
    <w:pPr>
      <w:spacing w:before="120" w:after="60" w:line="264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56F4F52E26DE4FB7B4013C79D079C9D3">
    <w:name w:val="56F4F52E26DE4FB7B4013C79D079C9D3"/>
    <w:rsid w:val="005405C0"/>
    <w:pPr>
      <w:spacing w:before="120" w:after="60" w:line="264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477B55D616E643E7A0B14BC955845B9B">
    <w:name w:val="477B55D616E643E7A0B14BC955845B9B"/>
    <w:rsid w:val="005405C0"/>
    <w:pPr>
      <w:spacing w:before="120" w:after="60" w:line="264" w:lineRule="auto"/>
      <w:ind w:left="720"/>
    </w:pPr>
    <w:rPr>
      <w:rFonts w:ascii="Verdana" w:eastAsia="Times New Roman" w:hAnsi="Verdana" w:cs="Times New Roman"/>
      <w:sz w:val="20"/>
      <w:szCs w:val="24"/>
    </w:rPr>
  </w:style>
  <w:style w:type="paragraph" w:customStyle="1" w:styleId="7A2CCB823B7D4334980F0EF8CC1440AD">
    <w:name w:val="7A2CCB823B7D4334980F0EF8CC1440AD"/>
    <w:rsid w:val="005405C0"/>
    <w:pPr>
      <w:spacing w:before="120" w:after="60" w:line="264" w:lineRule="auto"/>
      <w:ind w:left="720"/>
    </w:pPr>
    <w:rPr>
      <w:rFonts w:ascii="Verdana" w:eastAsia="Times New Roman" w:hAnsi="Verdana" w:cs="Times New Roman"/>
      <w:sz w:val="20"/>
      <w:szCs w:val="24"/>
    </w:rPr>
  </w:style>
  <w:style w:type="paragraph" w:customStyle="1" w:styleId="5EB905FC5F954312B2CF7DA78BE746CB">
    <w:name w:val="5EB905FC5F954312B2CF7DA78BE746CB"/>
    <w:rsid w:val="00827B8F"/>
  </w:style>
  <w:style w:type="paragraph" w:customStyle="1" w:styleId="38973DF14EF944F4A831569D75CA9208">
    <w:name w:val="38973DF14EF944F4A831569D75CA9208"/>
    <w:rsid w:val="00827B8F"/>
  </w:style>
  <w:style w:type="paragraph" w:customStyle="1" w:styleId="B4FF73D9E7164F03BD0809B0D366F965">
    <w:name w:val="B4FF73D9E7164F03BD0809B0D366F965"/>
    <w:rsid w:val="00827B8F"/>
  </w:style>
  <w:style w:type="paragraph" w:customStyle="1" w:styleId="87325374B7B34E589DD0EDF5F9CDD1EF">
    <w:name w:val="87325374B7B34E589DD0EDF5F9CDD1EF"/>
    <w:rsid w:val="00827B8F"/>
  </w:style>
  <w:style w:type="paragraph" w:customStyle="1" w:styleId="EDA3722F162040BC9C048CF0F81FA22D">
    <w:name w:val="EDA3722F162040BC9C048CF0F81FA22D"/>
    <w:rsid w:val="00827B8F"/>
  </w:style>
  <w:style w:type="paragraph" w:customStyle="1" w:styleId="53194BCE9C824B9B8C7263B0D50D22E6">
    <w:name w:val="53194BCE9C824B9B8C7263B0D50D22E6"/>
    <w:rsid w:val="009F6B0C"/>
  </w:style>
  <w:style w:type="paragraph" w:customStyle="1" w:styleId="6324A9F18DF040D6B51FFFCBF28D1A4A">
    <w:name w:val="6324A9F18DF040D6B51FFFCBF28D1A4A"/>
    <w:rsid w:val="005B7569"/>
    <w:rPr>
      <w:kern w:val="2"/>
      <w14:ligatures w14:val="standardContextual"/>
    </w:rPr>
  </w:style>
  <w:style w:type="paragraph" w:customStyle="1" w:styleId="59AA08C1C77D44258DA59E4B3A4FF467">
    <w:name w:val="59AA08C1C77D44258DA59E4B3A4FF467"/>
    <w:rsid w:val="005B756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A0732-86D5-4E9D-BE60-97E71F407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17</TotalTime>
  <Pages>7</Pages>
  <Words>1429</Words>
  <Characters>6692</Characters>
  <Application>Microsoft Office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44</cp:revision>
  <dcterms:created xsi:type="dcterms:W3CDTF">2017-12-13T00:26:00Z</dcterms:created>
  <dcterms:modified xsi:type="dcterms:W3CDTF">2025-09-18T02:58:00Z</dcterms:modified>
</cp:coreProperties>
</file>