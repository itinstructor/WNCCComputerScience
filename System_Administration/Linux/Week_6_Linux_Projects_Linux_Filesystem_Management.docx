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80B95" w14:textId="7A58CF54" w:rsidR="00DE725D" w:rsidRDefault="0023418B" w:rsidP="00DE725D">
      <w:pPr>
        <w:pStyle w:val="Heading1"/>
      </w:pPr>
      <w:bookmarkStart w:id="0" w:name="_Toc207991085"/>
      <w:r>
        <w:t xml:space="preserve">Week </w:t>
      </w:r>
      <w:r w:rsidR="0071468A">
        <w:t>6</w:t>
      </w:r>
      <w:r>
        <w:t xml:space="preserve"> </w:t>
      </w:r>
      <w:r w:rsidR="00C1644D">
        <w:t>Linux Projects</w:t>
      </w:r>
      <w:r w:rsidR="00CC346C">
        <w:t xml:space="preserve"> </w:t>
      </w:r>
      <w:r w:rsidR="00DC2070">
        <w:t>-</w:t>
      </w:r>
      <w:r w:rsidR="00CC346C">
        <w:t xml:space="preserve"> </w:t>
      </w:r>
      <w:r w:rsidR="00DC2070">
        <w:t>Chapter 4 Linux Filesystem Management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4111C6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5438B99C" w14:textId="4C9DD858" w:rsidR="004C3F6D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991085" w:history="1">
            <w:r w:rsidR="004C3F6D" w:rsidRPr="00C25037">
              <w:rPr>
                <w:rStyle w:val="Hyperlink"/>
                <w:noProof/>
              </w:rPr>
              <w:t>Week 6 Linux Projects - Chapter 4 Linux Filesystem Management</w:t>
            </w:r>
            <w:r w:rsidR="004C3F6D">
              <w:rPr>
                <w:noProof/>
                <w:webHidden/>
              </w:rPr>
              <w:tab/>
            </w:r>
            <w:r w:rsidR="004C3F6D">
              <w:rPr>
                <w:noProof/>
                <w:webHidden/>
              </w:rPr>
              <w:fldChar w:fldCharType="begin"/>
            </w:r>
            <w:r w:rsidR="004C3F6D">
              <w:rPr>
                <w:noProof/>
                <w:webHidden/>
              </w:rPr>
              <w:instrText xml:space="preserve"> PAGEREF _Toc207991085 \h </w:instrText>
            </w:r>
            <w:r w:rsidR="004C3F6D">
              <w:rPr>
                <w:noProof/>
                <w:webHidden/>
              </w:rPr>
            </w:r>
            <w:r w:rsidR="004C3F6D">
              <w:rPr>
                <w:noProof/>
                <w:webHidden/>
              </w:rPr>
              <w:fldChar w:fldCharType="separate"/>
            </w:r>
            <w:r w:rsidR="004C3F6D">
              <w:rPr>
                <w:noProof/>
                <w:webHidden/>
              </w:rPr>
              <w:t>1</w:t>
            </w:r>
            <w:r w:rsidR="004C3F6D">
              <w:rPr>
                <w:noProof/>
                <w:webHidden/>
              </w:rPr>
              <w:fldChar w:fldCharType="end"/>
            </w:r>
          </w:hyperlink>
        </w:p>
        <w:p w14:paraId="1F35762F" w14:textId="2B9C9A02" w:rsidR="004C3F6D" w:rsidRDefault="004C3F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7991086" w:history="1">
            <w:r w:rsidRPr="00C25037">
              <w:rPr>
                <w:rStyle w:val="Hyperlink"/>
                <w:noProof/>
              </w:rPr>
              <w:t>Update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9AC0" w14:textId="215A2533" w:rsidR="004C3F6D" w:rsidRDefault="004C3F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7991087" w:history="1">
            <w:r w:rsidRPr="00C25037">
              <w:rPr>
                <w:rStyle w:val="Hyperlink"/>
                <w:noProof/>
              </w:rPr>
              <w:t>Project 4-6: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A1FF" w14:textId="502B6AEE" w:rsidR="004C3F6D" w:rsidRDefault="004C3F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7991088" w:history="1">
            <w:r w:rsidRPr="00C25037">
              <w:rPr>
                <w:rStyle w:val="Hyperlink"/>
                <w:noProof/>
              </w:rPr>
              <w:t>Project 4-7: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A334" w14:textId="445DCD02" w:rsidR="004C3F6D" w:rsidRDefault="004C3F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7991089" w:history="1">
            <w:r w:rsidRPr="00C25037">
              <w:rPr>
                <w:rStyle w:val="Hyperlink"/>
                <w:noProof/>
              </w:rPr>
              <w:t>Project 4-9: Change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ED7C" w14:textId="424A5DD5" w:rsidR="004C3F6D" w:rsidRDefault="004C3F6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7991090" w:history="1">
            <w:r w:rsidRPr="00C25037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_Toc207991090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F262" w14:textId="394FA7F5" w:rsidR="004F2096" w:rsidRDefault="007B6B6B" w:rsidP="004F2096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124325873" w:displacedByCustomXml="prev"/>
    <w:p w14:paraId="7372EEB4" w14:textId="76328075" w:rsidR="00437ED4" w:rsidRDefault="00437ED4" w:rsidP="00437ED4">
      <w:pPr>
        <w:pStyle w:val="Heading2"/>
      </w:pPr>
      <w:bookmarkStart w:id="2" w:name="_Toc207991086"/>
      <w:r>
        <w:t xml:space="preserve">Update </w:t>
      </w:r>
      <w:bookmarkEnd w:id="1"/>
      <w:r>
        <w:t>Kali Linux</w:t>
      </w:r>
      <w:bookmarkEnd w:id="2"/>
    </w:p>
    <w:p w14:paraId="1B3C6A47" w14:textId="77777777" w:rsidR="00437ED4" w:rsidRDefault="00437ED4" w:rsidP="00437ED4">
      <w:r>
        <w:t>In Kali Linux in the terminal.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7ED4" w14:paraId="45A7EB53" w14:textId="77777777" w:rsidTr="00700B00">
        <w:tc>
          <w:tcPr>
            <w:tcW w:w="9350" w:type="dxa"/>
            <w:shd w:val="clear" w:color="auto" w:fill="E2EFD9" w:themeFill="accent6" w:themeFillTint="33"/>
          </w:tcPr>
          <w:p w14:paraId="77C5D512" w14:textId="77777777" w:rsidR="00437ED4" w:rsidRDefault="00437ED4" w:rsidP="00700B00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7B8C04FA" w14:textId="77777777" w:rsidR="00437ED4" w:rsidRDefault="00437ED4" w:rsidP="00700B00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</w:t>
            </w:r>
            <w:proofErr w:type="spellStart"/>
            <w:r>
              <w:t>dist</w:t>
            </w:r>
            <w:proofErr w:type="spellEnd"/>
            <w:r>
              <w:t>-upgrade -y</w:t>
            </w:r>
          </w:p>
        </w:tc>
      </w:tr>
    </w:tbl>
    <w:p w14:paraId="53C8EBEC" w14:textId="1C7DFE8A" w:rsidR="00E55914" w:rsidRDefault="00E55914" w:rsidP="008270CE">
      <w:pPr>
        <w:pStyle w:val="Heading1"/>
      </w:pPr>
      <w:bookmarkStart w:id="3" w:name="_Toc207991087"/>
      <w:r>
        <w:t>Project 4-6: System Information</w:t>
      </w:r>
      <w:bookmarkEnd w:id="3"/>
    </w:p>
    <w:p w14:paraId="4FEEDF6A" w14:textId="1321B8C8" w:rsidR="00E55914" w:rsidRDefault="00C2412E" w:rsidP="00E55914">
      <w:r>
        <w:t>There are some utilities that will give a look at the system and system resources.</w:t>
      </w:r>
    </w:p>
    <w:p w14:paraId="00830881" w14:textId="34B36F91" w:rsidR="00C2412E" w:rsidRPr="00C2412E" w:rsidRDefault="00C2412E" w:rsidP="00C2412E">
      <w:pPr>
        <w:pStyle w:val="ListParagraph"/>
        <w:numPr>
          <w:ilvl w:val="0"/>
          <w:numId w:val="49"/>
        </w:numPr>
      </w:pPr>
      <w:r>
        <w:t xml:space="preserve">At the terminal: </w:t>
      </w:r>
      <w:r w:rsidRPr="00C2412E">
        <w:rPr>
          <w:b/>
          <w:bCs/>
        </w:rPr>
        <w:t>top</w:t>
      </w:r>
    </w:p>
    <w:p w14:paraId="75AA7AA2" w14:textId="7E7D8888" w:rsidR="00C2412E" w:rsidRPr="00C2412E" w:rsidRDefault="00C2412E" w:rsidP="00C2412E">
      <w:pPr>
        <w:pStyle w:val="ListParagraph"/>
        <w:numPr>
          <w:ilvl w:val="0"/>
          <w:numId w:val="49"/>
        </w:numPr>
      </w:pPr>
      <w:r w:rsidRPr="00C2412E">
        <w:t>Paste a screenshot.</w:t>
      </w:r>
    </w:p>
    <w:sdt>
      <w:sdtPr>
        <w:rPr>
          <w:rStyle w:val="Red"/>
        </w:rPr>
        <w:id w:val="40112379"/>
        <w:placeholder>
          <w:docPart w:val="21E348B4AF524FD98EC1A737F9E96E99"/>
        </w:placeholder>
        <w:showingPlcHdr/>
      </w:sdtPr>
      <w:sdtEndPr>
        <w:rPr>
          <w:rStyle w:val="DefaultParagraphFont"/>
          <w:color w:val="auto"/>
        </w:rPr>
      </w:sdtEndPr>
      <w:sdtContent>
        <w:p w14:paraId="57166C81" w14:textId="77777777" w:rsidR="00C2412E" w:rsidRDefault="00C2412E" w:rsidP="00C2412E">
          <w:pPr>
            <w:rPr>
              <w:rStyle w:val="Red"/>
            </w:rPr>
          </w:pPr>
          <w:r w:rsidRPr="00C2412E">
            <w:rPr>
              <w:rStyle w:val="PlaceholderText"/>
              <w:color w:val="FF0000"/>
            </w:rPr>
            <w:t>Click or tap here to enter text.</w:t>
          </w:r>
        </w:p>
      </w:sdtContent>
    </w:sdt>
    <w:p w14:paraId="4418BDA4" w14:textId="647379C1" w:rsidR="00C2412E" w:rsidRDefault="00F23D70" w:rsidP="00C2412E">
      <w:pPr>
        <w:pStyle w:val="ListParagraph"/>
        <w:numPr>
          <w:ilvl w:val="0"/>
          <w:numId w:val="49"/>
        </w:numPr>
      </w:pPr>
      <w:r>
        <w:t>Describe 3 items of interest.</w:t>
      </w:r>
    </w:p>
    <w:sdt>
      <w:sdtPr>
        <w:rPr>
          <w:rStyle w:val="Red"/>
        </w:rPr>
        <w:id w:val="1999774038"/>
        <w:placeholder>
          <w:docPart w:val="0FA5241CAF6848DAA6DABE5F35534BFD"/>
        </w:placeholder>
        <w:showingPlcHdr/>
      </w:sdtPr>
      <w:sdtEndPr>
        <w:rPr>
          <w:rStyle w:val="DefaultParagraphFont"/>
          <w:color w:val="auto"/>
        </w:rPr>
      </w:sdtEndPr>
      <w:sdtContent>
        <w:p w14:paraId="1C9F0C83" w14:textId="77777777" w:rsidR="00F23D70" w:rsidRDefault="00F23D70" w:rsidP="00F23D70">
          <w:pPr>
            <w:rPr>
              <w:rStyle w:val="Red"/>
            </w:rPr>
          </w:pPr>
          <w:r w:rsidRPr="00F23D70">
            <w:rPr>
              <w:rStyle w:val="PlaceholderText"/>
              <w:color w:val="FF0000"/>
            </w:rPr>
            <w:t>Click or tap here to enter text.</w:t>
          </w:r>
        </w:p>
      </w:sdtContent>
    </w:sdt>
    <w:p w14:paraId="17F616A0" w14:textId="0BDDBB52" w:rsidR="00F23D70" w:rsidRDefault="00F23D70" w:rsidP="00F23D70">
      <w:pPr>
        <w:pStyle w:val="ListParagraph"/>
        <w:numPr>
          <w:ilvl w:val="0"/>
          <w:numId w:val="49"/>
        </w:numPr>
      </w:pPr>
      <w:r>
        <w:t xml:space="preserve">Type </w:t>
      </w:r>
      <w:r w:rsidRPr="00F23D70">
        <w:rPr>
          <w:b/>
          <w:bCs/>
        </w:rPr>
        <w:t>q</w:t>
      </w:r>
      <w:r>
        <w:t xml:space="preserve"> to quit.</w:t>
      </w:r>
    </w:p>
    <w:p w14:paraId="42083F81" w14:textId="77777777" w:rsidR="00DE6D1F" w:rsidRDefault="00DE6D1F" w:rsidP="00DE6D1F">
      <w:r>
        <w:t>We will be installing some programs</w:t>
      </w:r>
    </w:p>
    <w:p w14:paraId="223EEB1D" w14:textId="7A9BB1FD" w:rsidR="00DE6D1F" w:rsidRDefault="00DE6D1F" w:rsidP="00F23D70">
      <w:pPr>
        <w:pStyle w:val="ListParagraph"/>
        <w:numPr>
          <w:ilvl w:val="0"/>
          <w:numId w:val="49"/>
        </w:numPr>
      </w:pPr>
      <w:r>
        <w:t xml:space="preserve">Type: </w:t>
      </w:r>
      <w:proofErr w:type="spellStart"/>
      <w:r w:rsidRPr="00DE6D1F">
        <w:rPr>
          <w:b/>
          <w:bCs/>
        </w:rPr>
        <w:t>sudo</w:t>
      </w:r>
      <w:proofErr w:type="spellEnd"/>
      <w:r w:rsidRPr="00DE6D1F">
        <w:rPr>
          <w:b/>
          <w:bCs/>
        </w:rPr>
        <w:t xml:space="preserve"> apt update</w:t>
      </w:r>
    </w:p>
    <w:p w14:paraId="32AEB511" w14:textId="5626EDC8" w:rsidR="00F23D70" w:rsidRDefault="00F23D70" w:rsidP="00F23D70">
      <w:pPr>
        <w:pStyle w:val="ListParagraph"/>
        <w:numPr>
          <w:ilvl w:val="0"/>
          <w:numId w:val="49"/>
        </w:numPr>
      </w:pPr>
      <w:r>
        <w:t xml:space="preserve">Type: </w:t>
      </w:r>
      <w:proofErr w:type="spellStart"/>
      <w:r w:rsidRPr="00F23D70">
        <w:rPr>
          <w:b/>
          <w:bCs/>
        </w:rPr>
        <w:t>htop</w:t>
      </w:r>
      <w:proofErr w:type="spellEnd"/>
    </w:p>
    <w:p w14:paraId="0CA4D34F" w14:textId="683EA483" w:rsidR="00F23D70" w:rsidRDefault="00304C4E" w:rsidP="00F23D70">
      <w:pPr>
        <w:pStyle w:val="ListParagraph"/>
        <w:numPr>
          <w:ilvl w:val="0"/>
          <w:numId w:val="49"/>
        </w:numPr>
      </w:pPr>
      <w:r>
        <w:t xml:space="preserve">You will receive a message that Command </w:t>
      </w:r>
      <w:proofErr w:type="spellStart"/>
      <w:r>
        <w:t>htop</w:t>
      </w:r>
      <w:proofErr w:type="spellEnd"/>
      <w:r>
        <w:t xml:space="preserve"> not found. Yes, you want to install it.</w:t>
      </w:r>
    </w:p>
    <w:p w14:paraId="3FCA39F7" w14:textId="225FEF1A" w:rsidR="00304C4E" w:rsidRDefault="00304C4E" w:rsidP="00F23D70">
      <w:pPr>
        <w:pStyle w:val="ListParagraph"/>
        <w:numPr>
          <w:ilvl w:val="0"/>
          <w:numId w:val="49"/>
        </w:numPr>
      </w:pPr>
      <w:r>
        <w:t xml:space="preserve">Type: </w:t>
      </w:r>
      <w:proofErr w:type="spellStart"/>
      <w:r w:rsidRPr="00304C4E">
        <w:rPr>
          <w:b/>
          <w:bCs/>
        </w:rPr>
        <w:t>htop</w:t>
      </w:r>
      <w:proofErr w:type="spellEnd"/>
      <w:r>
        <w:t xml:space="preserve"> to run the program.</w:t>
      </w:r>
    </w:p>
    <w:p w14:paraId="050C38B4" w14:textId="77777777" w:rsidR="00854703" w:rsidRPr="00C2412E" w:rsidRDefault="00854703" w:rsidP="00854703">
      <w:pPr>
        <w:pStyle w:val="ListParagraph"/>
        <w:numPr>
          <w:ilvl w:val="0"/>
          <w:numId w:val="49"/>
        </w:numPr>
      </w:pPr>
      <w:r w:rsidRPr="00C2412E">
        <w:lastRenderedPageBreak/>
        <w:t>Paste a screenshot.</w:t>
      </w:r>
    </w:p>
    <w:sdt>
      <w:sdtPr>
        <w:rPr>
          <w:rStyle w:val="Red"/>
        </w:rPr>
        <w:id w:val="1851991205"/>
        <w:placeholder>
          <w:docPart w:val="D8A2114C8BCA4EC4BB79C59B2D812BCC"/>
        </w:placeholder>
        <w:showingPlcHdr/>
      </w:sdtPr>
      <w:sdtEndPr>
        <w:rPr>
          <w:rStyle w:val="DefaultParagraphFont"/>
          <w:color w:val="auto"/>
        </w:rPr>
      </w:sdtEndPr>
      <w:sdtContent>
        <w:p w14:paraId="589069A6" w14:textId="40E81281" w:rsidR="00854703" w:rsidRDefault="00854703" w:rsidP="00854703">
          <w:r w:rsidRPr="00854703">
            <w:rPr>
              <w:rStyle w:val="PlaceholderText"/>
              <w:color w:val="FF0000"/>
            </w:rPr>
            <w:t>Click or tap here to enter text.</w:t>
          </w:r>
        </w:p>
      </w:sdtContent>
    </w:sdt>
    <w:p w14:paraId="0933C6E9" w14:textId="7548BCBF" w:rsidR="00304C4E" w:rsidRDefault="00304C4E" w:rsidP="00F23D70">
      <w:pPr>
        <w:pStyle w:val="ListParagraph"/>
        <w:numPr>
          <w:ilvl w:val="0"/>
          <w:numId w:val="49"/>
        </w:numPr>
      </w:pPr>
      <w:r>
        <w:t>Describe 3 items of interest.</w:t>
      </w:r>
    </w:p>
    <w:sdt>
      <w:sdtPr>
        <w:rPr>
          <w:rStyle w:val="Red"/>
        </w:rPr>
        <w:id w:val="-1750499857"/>
        <w:placeholder>
          <w:docPart w:val="D407ABFDBFC64CBC91D97844CE6ACFCA"/>
        </w:placeholder>
        <w:showingPlcHdr/>
      </w:sdtPr>
      <w:sdtEndPr>
        <w:rPr>
          <w:rStyle w:val="DefaultParagraphFont"/>
          <w:color w:val="auto"/>
        </w:rPr>
      </w:sdtEndPr>
      <w:sdtContent>
        <w:p w14:paraId="4807AC9E" w14:textId="77777777" w:rsidR="00304C4E" w:rsidRDefault="00304C4E" w:rsidP="00304C4E">
          <w:pPr>
            <w:rPr>
              <w:rStyle w:val="Red"/>
            </w:rPr>
          </w:pPr>
          <w:r w:rsidRPr="00304C4E">
            <w:rPr>
              <w:rStyle w:val="PlaceholderText"/>
              <w:color w:val="FF0000"/>
            </w:rPr>
            <w:t>Click or tap here to enter text.</w:t>
          </w:r>
        </w:p>
      </w:sdtContent>
    </w:sdt>
    <w:p w14:paraId="7B5586E6" w14:textId="7CED42AD" w:rsidR="00304C4E" w:rsidRDefault="00781720" w:rsidP="00304C4E">
      <w:pPr>
        <w:pStyle w:val="ListParagraph"/>
        <w:numPr>
          <w:ilvl w:val="0"/>
          <w:numId w:val="49"/>
        </w:numPr>
      </w:pPr>
      <w:r>
        <w:t xml:space="preserve">Type </w:t>
      </w:r>
      <w:r w:rsidRPr="00781720">
        <w:rPr>
          <w:b/>
          <w:bCs/>
        </w:rPr>
        <w:t>q</w:t>
      </w:r>
      <w:r>
        <w:t xml:space="preserve"> to quit.</w:t>
      </w:r>
    </w:p>
    <w:p w14:paraId="3AF6CB68" w14:textId="0EA36CD0" w:rsidR="00781720" w:rsidRDefault="00262DAD" w:rsidP="00304C4E">
      <w:pPr>
        <w:pStyle w:val="ListParagraph"/>
        <w:numPr>
          <w:ilvl w:val="0"/>
          <w:numId w:val="49"/>
        </w:numPr>
      </w:pPr>
      <w:r>
        <w:t xml:space="preserve">Same installation routing with </w:t>
      </w:r>
      <w:proofErr w:type="spellStart"/>
      <w:r w:rsidRPr="00262DAD">
        <w:rPr>
          <w:b/>
          <w:bCs/>
        </w:rPr>
        <w:t>btop</w:t>
      </w:r>
      <w:proofErr w:type="spellEnd"/>
    </w:p>
    <w:p w14:paraId="3574C832" w14:textId="0B1A524F" w:rsidR="00262DAD" w:rsidRDefault="008302B9" w:rsidP="00304C4E">
      <w:pPr>
        <w:pStyle w:val="ListParagraph"/>
        <w:numPr>
          <w:ilvl w:val="0"/>
          <w:numId w:val="49"/>
        </w:numPr>
      </w:pPr>
      <w:r>
        <w:t>Resize your terminal if necessary.</w:t>
      </w:r>
    </w:p>
    <w:p w14:paraId="4197F1CA" w14:textId="77777777" w:rsidR="00854703" w:rsidRPr="00C2412E" w:rsidRDefault="00854703" w:rsidP="00854703">
      <w:pPr>
        <w:pStyle w:val="ListParagraph"/>
        <w:numPr>
          <w:ilvl w:val="0"/>
          <w:numId w:val="49"/>
        </w:numPr>
      </w:pPr>
      <w:r w:rsidRPr="00C2412E">
        <w:t>Paste a screenshot.</w:t>
      </w:r>
    </w:p>
    <w:sdt>
      <w:sdtPr>
        <w:rPr>
          <w:rStyle w:val="Red"/>
        </w:rPr>
        <w:id w:val="1861622964"/>
        <w:placeholder>
          <w:docPart w:val="A080BA6C8E13462B95A55251A64582B8"/>
        </w:placeholder>
        <w:showingPlcHdr/>
      </w:sdtPr>
      <w:sdtEndPr>
        <w:rPr>
          <w:rStyle w:val="DefaultParagraphFont"/>
          <w:color w:val="auto"/>
        </w:rPr>
      </w:sdtEndPr>
      <w:sdtContent>
        <w:p w14:paraId="1A187633" w14:textId="7D23AD31" w:rsidR="00854703" w:rsidRDefault="00854703" w:rsidP="00854703">
          <w:r w:rsidRPr="00854703">
            <w:rPr>
              <w:rStyle w:val="PlaceholderText"/>
              <w:color w:val="FF0000"/>
            </w:rPr>
            <w:t>Click or tap here to enter text.</w:t>
          </w:r>
        </w:p>
      </w:sdtContent>
    </w:sdt>
    <w:p w14:paraId="6BD37256" w14:textId="192E28B9" w:rsidR="008302B9" w:rsidRDefault="008302B9" w:rsidP="00304C4E">
      <w:pPr>
        <w:pStyle w:val="ListParagraph"/>
        <w:numPr>
          <w:ilvl w:val="0"/>
          <w:numId w:val="49"/>
        </w:numPr>
      </w:pPr>
      <w:r>
        <w:t>Describe 3 items of interest.</w:t>
      </w:r>
    </w:p>
    <w:sdt>
      <w:sdtPr>
        <w:rPr>
          <w:rStyle w:val="Red"/>
        </w:rPr>
        <w:id w:val="-2002584152"/>
        <w:placeholder>
          <w:docPart w:val="3B2203B722BC4A0BB8B63AF95A97B369"/>
        </w:placeholder>
        <w:showingPlcHdr/>
      </w:sdtPr>
      <w:sdtEndPr>
        <w:rPr>
          <w:rStyle w:val="DefaultParagraphFont"/>
          <w:color w:val="auto"/>
        </w:rPr>
      </w:sdtEndPr>
      <w:sdtContent>
        <w:p w14:paraId="45CA76A2" w14:textId="77777777" w:rsidR="00262DAD" w:rsidRDefault="00262DAD" w:rsidP="00262DAD">
          <w:pPr>
            <w:rPr>
              <w:rStyle w:val="Red"/>
            </w:rPr>
          </w:pPr>
          <w:r w:rsidRPr="00262DAD">
            <w:rPr>
              <w:rStyle w:val="PlaceholderText"/>
              <w:color w:val="FF0000"/>
            </w:rPr>
            <w:t>Click or tap here to enter text.</w:t>
          </w:r>
        </w:p>
      </w:sdtContent>
    </w:sdt>
    <w:p w14:paraId="51910A9F" w14:textId="630829FD" w:rsidR="00262DAD" w:rsidRPr="00304C4E" w:rsidRDefault="00262DAD" w:rsidP="00304C4E">
      <w:pPr>
        <w:pStyle w:val="ListParagraph"/>
        <w:numPr>
          <w:ilvl w:val="0"/>
          <w:numId w:val="49"/>
        </w:numPr>
      </w:pPr>
      <w:r>
        <w:t xml:space="preserve">Type </w:t>
      </w:r>
      <w:r w:rsidRPr="00854703">
        <w:rPr>
          <w:b/>
          <w:bCs/>
        </w:rPr>
        <w:t>q</w:t>
      </w:r>
      <w:r>
        <w:t xml:space="preserve"> to quit.</w:t>
      </w:r>
    </w:p>
    <w:p w14:paraId="7EE2DE1A" w14:textId="74008A5C" w:rsidR="00B00907" w:rsidRDefault="00B00907" w:rsidP="008270CE">
      <w:pPr>
        <w:pStyle w:val="Heading1"/>
      </w:pPr>
      <w:bookmarkStart w:id="4" w:name="_Toc207991088"/>
      <w:r w:rsidRPr="00B00907">
        <w:t xml:space="preserve">Project </w:t>
      </w:r>
      <w:r w:rsidR="00147B5A">
        <w:t>4</w:t>
      </w:r>
      <w:r w:rsidRPr="00B00907">
        <w:t>-</w:t>
      </w:r>
      <w:r w:rsidR="00147B5A">
        <w:t>7</w:t>
      </w:r>
      <w:r w:rsidR="007D35A2">
        <w:t>: Permissions</w:t>
      </w:r>
      <w:bookmarkEnd w:id="4"/>
    </w:p>
    <w:p w14:paraId="606F7DC9" w14:textId="77777777" w:rsidR="00117AC0" w:rsidRPr="00117AC0" w:rsidRDefault="00117AC0" w:rsidP="00117AC0">
      <w:r>
        <w:t xml:space="preserve">Time required: </w:t>
      </w:r>
      <w:r w:rsidR="00934A9E">
        <w:t>30 minutes</w:t>
      </w:r>
    </w:p>
    <w:p w14:paraId="3039690E" w14:textId="07399B9A" w:rsidR="00B00907" w:rsidRDefault="00B00907" w:rsidP="00FD640B">
      <w:r w:rsidRPr="00B00907">
        <w:t>In this hands-on project, you apply and modify access permissions on files and directories and test their effects.</w:t>
      </w:r>
    </w:p>
    <w:p w14:paraId="6901BA72" w14:textId="77777777" w:rsidR="00C7479A" w:rsidRDefault="00C7479A" w:rsidP="00C7479A">
      <w:r>
        <w:t>Linux access permissions regulate the level of access users and groups have to files and directories. There are three basic permissions:</w:t>
      </w:r>
    </w:p>
    <w:p w14:paraId="025A8A8C" w14:textId="77777777" w:rsidR="00C7479A" w:rsidRDefault="00C7479A" w:rsidP="00C7479A"/>
    <w:p w14:paraId="6681DC3F" w14:textId="3006EBAE" w:rsidR="00C7479A" w:rsidRDefault="00C7479A" w:rsidP="00C7479A">
      <w:pPr>
        <w:pStyle w:val="ListParagraph"/>
        <w:numPr>
          <w:ilvl w:val="0"/>
          <w:numId w:val="6"/>
        </w:numPr>
      </w:pPr>
      <w:r w:rsidRPr="00A63FCF">
        <w:rPr>
          <w:b/>
          <w:bCs/>
        </w:rPr>
        <w:t>Read (r)</w:t>
      </w:r>
      <w:r>
        <w:t>: Allows viewing and reading the content of a file or listing the contents of a directory.</w:t>
      </w:r>
    </w:p>
    <w:p w14:paraId="44767A04" w14:textId="00D04E04" w:rsidR="00C7479A" w:rsidRDefault="00C7479A" w:rsidP="00C7479A">
      <w:pPr>
        <w:pStyle w:val="ListParagraph"/>
        <w:numPr>
          <w:ilvl w:val="0"/>
          <w:numId w:val="6"/>
        </w:numPr>
      </w:pPr>
      <w:r w:rsidRPr="00A63FCF">
        <w:rPr>
          <w:b/>
          <w:bCs/>
        </w:rPr>
        <w:t>Write (w)</w:t>
      </w:r>
      <w:r>
        <w:t>: Permits modifying or deleting a file, and for directories, it allows creating, deleting, and renaming files within the directory.</w:t>
      </w:r>
    </w:p>
    <w:p w14:paraId="2D38BF04" w14:textId="24BEC874" w:rsidR="00C7479A" w:rsidRDefault="00C7479A" w:rsidP="00C7479A">
      <w:pPr>
        <w:pStyle w:val="ListParagraph"/>
        <w:numPr>
          <w:ilvl w:val="0"/>
          <w:numId w:val="6"/>
        </w:numPr>
      </w:pPr>
      <w:r w:rsidRPr="00A63FCF">
        <w:rPr>
          <w:b/>
          <w:bCs/>
        </w:rPr>
        <w:t>Execute (x)</w:t>
      </w:r>
      <w:r>
        <w:t>: For files, it allows executing or running the file as a program. For directories, it enables accessing the contents of the directory.</w:t>
      </w:r>
    </w:p>
    <w:p w14:paraId="5139DF7C" w14:textId="77777777" w:rsidR="00C7479A" w:rsidRDefault="00C7479A" w:rsidP="00C7479A">
      <w:r>
        <w:t>Permissions are assigned to three categories:</w:t>
      </w:r>
    </w:p>
    <w:p w14:paraId="00F563A8" w14:textId="29057666" w:rsidR="00C7479A" w:rsidRDefault="00C7479A" w:rsidP="00A63FCF">
      <w:pPr>
        <w:pStyle w:val="ListParagraph"/>
        <w:numPr>
          <w:ilvl w:val="0"/>
          <w:numId w:val="9"/>
        </w:numPr>
      </w:pPr>
      <w:r w:rsidRPr="00A63FCF">
        <w:rPr>
          <w:b/>
          <w:bCs/>
        </w:rPr>
        <w:t>Owner (u)</w:t>
      </w:r>
      <w:r>
        <w:t>: The user who owns the file or directory.</w:t>
      </w:r>
    </w:p>
    <w:p w14:paraId="614B8C39" w14:textId="0DE46592" w:rsidR="00C7479A" w:rsidRDefault="00C7479A" w:rsidP="00A63FCF">
      <w:pPr>
        <w:pStyle w:val="ListParagraph"/>
        <w:numPr>
          <w:ilvl w:val="0"/>
          <w:numId w:val="9"/>
        </w:numPr>
      </w:pPr>
      <w:r w:rsidRPr="00A63FCF">
        <w:rPr>
          <w:b/>
          <w:bCs/>
        </w:rPr>
        <w:lastRenderedPageBreak/>
        <w:t>Group (g)</w:t>
      </w:r>
      <w:r>
        <w:t>: A group of users to which the file or directory belongs.</w:t>
      </w:r>
    </w:p>
    <w:p w14:paraId="3F23D8BF" w14:textId="236D5C7D" w:rsidR="00C7479A" w:rsidRDefault="00C7479A" w:rsidP="00A63FCF">
      <w:pPr>
        <w:pStyle w:val="ListParagraph"/>
        <w:numPr>
          <w:ilvl w:val="0"/>
          <w:numId w:val="9"/>
        </w:numPr>
      </w:pPr>
      <w:r w:rsidRPr="00A63FCF">
        <w:rPr>
          <w:b/>
          <w:bCs/>
        </w:rPr>
        <w:t>Others (o)</w:t>
      </w:r>
      <w:r>
        <w:t>: All other users who are neither the owner nor in the group.</w:t>
      </w:r>
    </w:p>
    <w:p w14:paraId="1924FA54" w14:textId="5026CD5B" w:rsidR="00C7479A" w:rsidRDefault="00C7479A" w:rsidP="00C7479A">
      <w:r>
        <w:t>Combining these elements, permissions are represented by a three-digit octal number. For instance, "</w:t>
      </w:r>
      <w:proofErr w:type="spellStart"/>
      <w:r>
        <w:t>chmod</w:t>
      </w:r>
      <w:proofErr w:type="spellEnd"/>
      <w:r>
        <w:t xml:space="preserve"> 755" means the owner has read, write, and execute permissions, the group has read and execute permissions, and others have read and execute permissions.</w:t>
      </w:r>
    </w:p>
    <w:p w14:paraId="4813045D" w14:textId="1C9B3E14" w:rsidR="001B2F73" w:rsidRPr="00B00907" w:rsidRDefault="001B2F73" w:rsidP="00FD640B">
      <w:r>
        <w:rPr>
          <w:noProof/>
        </w:rPr>
        <w:drawing>
          <wp:inline distT="0" distB="0" distL="0" distR="0" wp14:anchorId="0AA93406" wp14:editId="183D8AD8">
            <wp:extent cx="5020056" cy="1517904"/>
            <wp:effectExtent l="38100" t="38100" r="85725" b="101600"/>
            <wp:docPr id="1" name="Picture 1" descr="File permissions mode 0777 vs 777 - Digital Fort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permissions mode 0777 vs 777 - Digital Fort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56" cy="151790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FFA2E" w14:textId="351BA234" w:rsidR="004E16F0" w:rsidRDefault="0035610E" w:rsidP="00B75C3F">
      <w:pPr>
        <w:pStyle w:val="ListParagraph"/>
        <w:numPr>
          <w:ilvl w:val="0"/>
          <w:numId w:val="3"/>
        </w:numPr>
      </w:pPr>
      <w:r>
        <w:t>L</w:t>
      </w:r>
      <w:r w:rsidR="00B00907" w:rsidRPr="00B00907">
        <w:t xml:space="preserve">og in using the user name of </w:t>
      </w:r>
      <w:r w:rsidR="008B749A">
        <w:rPr>
          <w:b/>
          <w:bCs/>
        </w:rPr>
        <w:t>user</w:t>
      </w:r>
      <w:r w:rsidR="00B00907" w:rsidRPr="00B00907">
        <w:t xml:space="preserve"> and the password of </w:t>
      </w:r>
      <w:r w:rsidR="008B749A">
        <w:rPr>
          <w:b/>
          <w:bCs/>
        </w:rPr>
        <w:t>Password01</w:t>
      </w:r>
    </w:p>
    <w:p w14:paraId="40513761" w14:textId="77777777" w:rsidR="00381D5D" w:rsidRDefault="00AC5981" w:rsidP="009F790A">
      <w:r>
        <w:t>We will need another user later in these tu</w:t>
      </w:r>
      <w:r w:rsidR="00F2261A">
        <w:t>t</w:t>
      </w:r>
      <w:r>
        <w:t>orials</w:t>
      </w:r>
      <w:r w:rsidR="00CF2497">
        <w:t>.</w:t>
      </w:r>
      <w:r w:rsidR="000F2AF9">
        <w:t xml:space="preserve"> </w:t>
      </w:r>
      <w:r w:rsidR="000F2AF9" w:rsidRPr="009F790A">
        <w:rPr>
          <w:b/>
          <w:bCs/>
        </w:rPr>
        <w:t>-m</w:t>
      </w:r>
      <w:r w:rsidR="000F2AF9">
        <w:t xml:space="preserve"> adds the home directory.</w:t>
      </w:r>
    </w:p>
    <w:p w14:paraId="20D6FE6A" w14:textId="08CD1FFF" w:rsidR="00B42174" w:rsidRPr="00381D5D" w:rsidRDefault="00B42174" w:rsidP="00B42174">
      <w:pPr>
        <w:pStyle w:val="ListParagraph"/>
        <w:numPr>
          <w:ilvl w:val="0"/>
          <w:numId w:val="3"/>
        </w:numPr>
      </w:pPr>
      <w:proofErr w:type="spellStart"/>
      <w:r w:rsidRPr="00381D5D">
        <w:rPr>
          <w:b/>
          <w:bCs/>
        </w:rPr>
        <w:t>sudo</w:t>
      </w:r>
      <w:proofErr w:type="spellEnd"/>
      <w:r w:rsidRPr="00381D5D">
        <w:rPr>
          <w:b/>
          <w:bCs/>
        </w:rPr>
        <w:t xml:space="preserve"> </w:t>
      </w:r>
      <w:proofErr w:type="spellStart"/>
      <w:r w:rsidRPr="00381D5D">
        <w:rPr>
          <w:b/>
          <w:bCs/>
        </w:rPr>
        <w:t>useradd</w:t>
      </w:r>
      <w:proofErr w:type="spellEnd"/>
      <w:r w:rsidRPr="00381D5D">
        <w:rPr>
          <w:b/>
          <w:bCs/>
        </w:rPr>
        <w:t xml:space="preserve"> -m user1</w:t>
      </w:r>
    </w:p>
    <w:p w14:paraId="72EADF5A" w14:textId="4F9F4026" w:rsidR="00B42174" w:rsidRDefault="00B42174" w:rsidP="00381D5D">
      <w:pPr>
        <w:pStyle w:val="ListParagraph"/>
        <w:numPr>
          <w:ilvl w:val="0"/>
          <w:numId w:val="3"/>
        </w:numPr>
      </w:pPr>
      <w:r>
        <w:t>Add or change a password on a user account</w:t>
      </w:r>
    </w:p>
    <w:p w14:paraId="29E3062F" w14:textId="6408EEE3" w:rsidR="00B42174" w:rsidRPr="00E14A3F" w:rsidRDefault="00B42174" w:rsidP="00381D5D">
      <w:pPr>
        <w:pStyle w:val="ListParagraph"/>
        <w:numPr>
          <w:ilvl w:val="0"/>
          <w:numId w:val="3"/>
        </w:numPr>
      </w:pPr>
      <w:proofErr w:type="spellStart"/>
      <w:r w:rsidRPr="00E24738">
        <w:rPr>
          <w:b/>
          <w:bCs/>
        </w:rPr>
        <w:t>sudo</w:t>
      </w:r>
      <w:proofErr w:type="spellEnd"/>
      <w:r w:rsidRPr="00E24738">
        <w:rPr>
          <w:b/>
          <w:bCs/>
        </w:rPr>
        <w:t xml:space="preserve"> passwd user1</w:t>
      </w:r>
    </w:p>
    <w:p w14:paraId="0A2408C9" w14:textId="726370DF" w:rsidR="00581D39" w:rsidRDefault="00581D39" w:rsidP="00B75C3F">
      <w:pPr>
        <w:pStyle w:val="ListParagraph"/>
        <w:numPr>
          <w:ilvl w:val="0"/>
          <w:numId w:val="3"/>
        </w:numPr>
      </w:pPr>
      <w:r>
        <w:t xml:space="preserve">Use </w:t>
      </w:r>
      <w:r w:rsidRPr="00581D39">
        <w:rPr>
          <w:b/>
          <w:bCs/>
        </w:rPr>
        <w:t>Password01</w:t>
      </w:r>
    </w:p>
    <w:p w14:paraId="6440358A" w14:textId="669D9AF4" w:rsidR="008051B6" w:rsidRDefault="00B00907" w:rsidP="00965223">
      <w:pPr>
        <w:pStyle w:val="ListParagraph"/>
        <w:numPr>
          <w:ilvl w:val="0"/>
          <w:numId w:val="3"/>
        </w:numPr>
      </w:pPr>
      <w:r w:rsidRPr="008051B6">
        <w:rPr>
          <w:b/>
          <w:bCs/>
        </w:rPr>
        <w:t xml:space="preserve">touch </w:t>
      </w:r>
      <w:proofErr w:type="spellStart"/>
      <w:r w:rsidRPr="008051B6">
        <w:rPr>
          <w:b/>
          <w:bCs/>
        </w:rPr>
        <w:t>permsample</w:t>
      </w:r>
      <w:proofErr w:type="spellEnd"/>
      <w:r w:rsidRPr="00B00907">
        <w:t xml:space="preserve"> </w:t>
      </w:r>
    </w:p>
    <w:p w14:paraId="014D5475" w14:textId="6A9B5607" w:rsidR="00FB18D2" w:rsidRDefault="001D731B" w:rsidP="008051B6">
      <w:proofErr w:type="spellStart"/>
      <w:r w:rsidRPr="008051B6">
        <w:rPr>
          <w:b/>
          <w:bCs/>
        </w:rPr>
        <w:t>chmod</w:t>
      </w:r>
      <w:proofErr w:type="spellEnd"/>
      <w:r>
        <w:t xml:space="preserve"> is a command in Unix and Unix-like operating systems used to change the permissions of files and directories. It stands for </w:t>
      </w:r>
      <w:r w:rsidRPr="008051B6">
        <w:rPr>
          <w:b/>
          <w:bCs/>
        </w:rPr>
        <w:t>change mode</w:t>
      </w:r>
      <w:r>
        <w:t xml:space="preserve"> The command allows users to modify the read, write, and execute permissions for the owner, group, and others.</w:t>
      </w:r>
    </w:p>
    <w:p w14:paraId="26F9E8F8" w14:textId="1150F561" w:rsidR="00C7479A" w:rsidRDefault="009A42DA" w:rsidP="00FB18D2">
      <w:proofErr w:type="spellStart"/>
      <w:r w:rsidRPr="009A42DA">
        <w:rPr>
          <w:b/>
          <w:bCs/>
        </w:rPr>
        <w:t>chmod</w:t>
      </w:r>
      <w:proofErr w:type="spellEnd"/>
      <w:r w:rsidRPr="009A42DA">
        <w:rPr>
          <w:b/>
          <w:bCs/>
        </w:rPr>
        <w:t xml:space="preserve"> 777</w:t>
      </w:r>
      <w:r w:rsidRPr="009A42DA">
        <w:t xml:space="preserve"> grants full read, write, and execute permissions to the owner, group, and others for a file or directory in Unix-like operating systems. It provides unrestricted access, allowing anyone to perform any operation on the file or directory. It's a powerful setting but should be used cautiously due to security implications.</w:t>
      </w:r>
    </w:p>
    <w:p w14:paraId="39AD841D" w14:textId="51626CC4" w:rsidR="00AC7BD4" w:rsidRDefault="00B00907" w:rsidP="00B75C3F">
      <w:pPr>
        <w:pStyle w:val="ListParagraph"/>
        <w:numPr>
          <w:ilvl w:val="0"/>
          <w:numId w:val="3"/>
        </w:numPr>
      </w:pPr>
      <w:proofErr w:type="spellStart"/>
      <w:r w:rsidRPr="004E16F0">
        <w:rPr>
          <w:b/>
          <w:bCs/>
        </w:rPr>
        <w:t>chmod</w:t>
      </w:r>
      <w:proofErr w:type="spellEnd"/>
      <w:r w:rsidRPr="004E16F0">
        <w:rPr>
          <w:b/>
          <w:bCs/>
        </w:rPr>
        <w:t xml:space="preserve"> 777 </w:t>
      </w:r>
      <w:proofErr w:type="spellStart"/>
      <w:r w:rsidRPr="004E16F0">
        <w:rPr>
          <w:b/>
          <w:bCs/>
        </w:rPr>
        <w:t>permsample</w:t>
      </w:r>
      <w:proofErr w:type="spellEnd"/>
    </w:p>
    <w:p w14:paraId="50B2185D" w14:textId="50C245D3" w:rsidR="00292222" w:rsidRDefault="00B00907" w:rsidP="00B75C3F">
      <w:pPr>
        <w:pStyle w:val="ListParagraph"/>
        <w:numPr>
          <w:ilvl w:val="0"/>
          <w:numId w:val="3"/>
        </w:numPr>
      </w:pPr>
      <w:r w:rsidRPr="00AC7BD4">
        <w:rPr>
          <w:b/>
          <w:bCs/>
        </w:rPr>
        <w:t>ls -l</w:t>
      </w:r>
    </w:p>
    <w:p w14:paraId="5B5D7ABB" w14:textId="77777777" w:rsidR="00AC7BD4" w:rsidRDefault="00B00907" w:rsidP="00B75C3F">
      <w:pPr>
        <w:pStyle w:val="ListParagraph"/>
        <w:numPr>
          <w:ilvl w:val="0"/>
          <w:numId w:val="3"/>
        </w:numPr>
      </w:pPr>
      <w:r w:rsidRPr="00B00907">
        <w:t>Who has permissions to this file?</w:t>
      </w:r>
    </w:p>
    <w:sdt>
      <w:sdtPr>
        <w:rPr>
          <w:rStyle w:val="Red"/>
        </w:rPr>
        <w:id w:val="1237524572"/>
        <w:placeholder>
          <w:docPart w:val="0D0541F1EA0043E484B5BECADFD710FF"/>
        </w:placeholder>
        <w:showingPlcHdr/>
      </w:sdtPr>
      <w:sdtEndPr>
        <w:rPr>
          <w:rStyle w:val="DefaultParagraphFont"/>
          <w:color w:val="auto"/>
        </w:rPr>
      </w:sdtEndPr>
      <w:sdtContent>
        <w:p w14:paraId="2C3A34B2" w14:textId="77777777" w:rsidR="00D15F9F" w:rsidRDefault="00D15F9F" w:rsidP="00D15F9F">
          <w:r w:rsidRPr="00DD6ADA">
            <w:rPr>
              <w:rStyle w:val="PlaceholderText"/>
              <w:color w:val="FF0000"/>
            </w:rPr>
            <w:t>Click or tap here to enter text.</w:t>
          </w:r>
        </w:p>
      </w:sdtContent>
    </w:sdt>
    <w:p w14:paraId="06A2FD3C" w14:textId="70A9D95D" w:rsidR="00B50CC0" w:rsidRPr="00413A3D" w:rsidRDefault="00B00907" w:rsidP="00B75C3F">
      <w:pPr>
        <w:pStyle w:val="ListParagraph"/>
        <w:numPr>
          <w:ilvl w:val="0"/>
          <w:numId w:val="3"/>
        </w:numPr>
      </w:pPr>
      <w:proofErr w:type="spellStart"/>
      <w:r w:rsidRPr="00AC7BD4">
        <w:rPr>
          <w:b/>
          <w:bCs/>
        </w:rPr>
        <w:t>chmod</w:t>
      </w:r>
      <w:proofErr w:type="spellEnd"/>
      <w:r w:rsidRPr="00AC7BD4">
        <w:rPr>
          <w:b/>
          <w:bCs/>
        </w:rPr>
        <w:t xml:space="preserve"> 000 </w:t>
      </w:r>
      <w:proofErr w:type="spellStart"/>
      <w:r w:rsidRPr="00AC7BD4">
        <w:rPr>
          <w:b/>
          <w:bCs/>
        </w:rPr>
        <w:t>permsample</w:t>
      </w:r>
      <w:proofErr w:type="spellEnd"/>
    </w:p>
    <w:p w14:paraId="29D717A2" w14:textId="2377FDEA" w:rsidR="00413A3D" w:rsidRDefault="00413A3D" w:rsidP="009F27D9">
      <w:r w:rsidRPr="00413A3D">
        <w:rPr>
          <w:b/>
          <w:bCs/>
        </w:rPr>
        <w:t>ls -l</w:t>
      </w:r>
      <w:r>
        <w:t xml:space="preserve"> is used to list detailed information about files and directories in a long format. The output includes various details such as permissions, ownership, file size, modification date, and the name of each file or directory.</w:t>
      </w:r>
    </w:p>
    <w:p w14:paraId="3BB25EFE" w14:textId="6EDE886D" w:rsidR="00413A3D" w:rsidRDefault="00413A3D" w:rsidP="00A63FCF">
      <w:pPr>
        <w:pStyle w:val="ListParagraph"/>
        <w:numPr>
          <w:ilvl w:val="0"/>
          <w:numId w:val="7"/>
        </w:numPr>
      </w:pPr>
      <w:r w:rsidRPr="001877B3">
        <w:rPr>
          <w:b/>
          <w:bCs/>
        </w:rPr>
        <w:t>Column 1</w:t>
      </w:r>
      <w:r>
        <w:t>: File type and permissions (e.g., -</w:t>
      </w:r>
      <w:proofErr w:type="spellStart"/>
      <w:r>
        <w:t>rw</w:t>
      </w:r>
      <w:proofErr w:type="spellEnd"/>
      <w:r>
        <w:t>-r--r--).</w:t>
      </w:r>
    </w:p>
    <w:p w14:paraId="44F31881" w14:textId="26076BC9" w:rsidR="00413A3D" w:rsidRDefault="00413A3D" w:rsidP="00A63FCF">
      <w:pPr>
        <w:pStyle w:val="ListParagraph"/>
        <w:numPr>
          <w:ilvl w:val="0"/>
          <w:numId w:val="7"/>
        </w:numPr>
      </w:pPr>
      <w:r w:rsidRPr="001877B3">
        <w:rPr>
          <w:b/>
          <w:bCs/>
        </w:rPr>
        <w:t>Column 2</w:t>
      </w:r>
      <w:r>
        <w:t>: Number of hard links to the file or directory.</w:t>
      </w:r>
    </w:p>
    <w:p w14:paraId="3CFFEBB9" w14:textId="453F1AFD" w:rsidR="00413A3D" w:rsidRDefault="00413A3D" w:rsidP="00A63FCF">
      <w:pPr>
        <w:pStyle w:val="ListParagraph"/>
        <w:numPr>
          <w:ilvl w:val="0"/>
          <w:numId w:val="7"/>
        </w:numPr>
      </w:pPr>
      <w:r w:rsidRPr="001877B3">
        <w:rPr>
          <w:b/>
          <w:bCs/>
        </w:rPr>
        <w:t>Column 3</w:t>
      </w:r>
      <w:r>
        <w:t>: Owner of the file or directory.</w:t>
      </w:r>
    </w:p>
    <w:p w14:paraId="4102F066" w14:textId="71D16E73" w:rsidR="00413A3D" w:rsidRDefault="00413A3D" w:rsidP="00A63FCF">
      <w:pPr>
        <w:pStyle w:val="ListParagraph"/>
        <w:numPr>
          <w:ilvl w:val="0"/>
          <w:numId w:val="7"/>
        </w:numPr>
      </w:pPr>
      <w:r w:rsidRPr="001877B3">
        <w:rPr>
          <w:b/>
          <w:bCs/>
        </w:rPr>
        <w:t>Column 4</w:t>
      </w:r>
      <w:r>
        <w:t>: Group associated with the file or directory.</w:t>
      </w:r>
    </w:p>
    <w:p w14:paraId="28CD4AE1" w14:textId="1B6130DF" w:rsidR="00413A3D" w:rsidRDefault="00413A3D" w:rsidP="00A63FCF">
      <w:pPr>
        <w:pStyle w:val="ListParagraph"/>
        <w:numPr>
          <w:ilvl w:val="0"/>
          <w:numId w:val="7"/>
        </w:numPr>
      </w:pPr>
      <w:r w:rsidRPr="001877B3">
        <w:rPr>
          <w:b/>
          <w:bCs/>
        </w:rPr>
        <w:t>Column 5</w:t>
      </w:r>
      <w:r>
        <w:t>: Size of the file in bytes.</w:t>
      </w:r>
    </w:p>
    <w:p w14:paraId="66BE5AB3" w14:textId="656904A1" w:rsidR="00413A3D" w:rsidRDefault="00413A3D" w:rsidP="00A63FCF">
      <w:pPr>
        <w:pStyle w:val="ListParagraph"/>
        <w:numPr>
          <w:ilvl w:val="0"/>
          <w:numId w:val="7"/>
        </w:numPr>
      </w:pPr>
      <w:r w:rsidRPr="001877B3">
        <w:rPr>
          <w:b/>
          <w:bCs/>
        </w:rPr>
        <w:t>Column 6-8</w:t>
      </w:r>
      <w:r>
        <w:t>: Date and time of the last modification.</w:t>
      </w:r>
    </w:p>
    <w:p w14:paraId="5004658F" w14:textId="6048BF42" w:rsidR="00292222" w:rsidRDefault="00413A3D" w:rsidP="00A63FCF">
      <w:pPr>
        <w:pStyle w:val="ListParagraph"/>
        <w:numPr>
          <w:ilvl w:val="0"/>
          <w:numId w:val="7"/>
        </w:numPr>
      </w:pPr>
      <w:r w:rsidRPr="001877B3">
        <w:rPr>
          <w:b/>
          <w:bCs/>
        </w:rPr>
        <w:t>Column 9</w:t>
      </w:r>
      <w:r>
        <w:t xml:space="preserve">: Name of the file or </w:t>
      </w:r>
      <w:proofErr w:type="spellStart"/>
      <w:r>
        <w:t>directory.</w:t>
      </w:r>
      <w:r w:rsidR="00B50CC0">
        <w:t>T</w:t>
      </w:r>
      <w:r w:rsidR="00B00907" w:rsidRPr="00B00907">
        <w:t>ype</w:t>
      </w:r>
      <w:proofErr w:type="spellEnd"/>
      <w:r w:rsidR="00B00907" w:rsidRPr="00B00907">
        <w:t xml:space="preserve"> </w:t>
      </w:r>
      <w:r w:rsidR="00B00907" w:rsidRPr="009F27D9">
        <w:rPr>
          <w:b/>
          <w:bCs/>
        </w:rPr>
        <w:t>ls –l</w:t>
      </w:r>
      <w:r w:rsidR="001D5FAA" w:rsidRPr="001D5FAA">
        <w:t xml:space="preserve"> an</w:t>
      </w:r>
      <w:r w:rsidR="00B00907" w:rsidRPr="00B00907">
        <w:t xml:space="preserve">d press </w:t>
      </w:r>
      <w:r w:rsidR="00B00907" w:rsidRPr="009F27D9">
        <w:rPr>
          <w:b/>
          <w:bCs/>
        </w:rPr>
        <w:t>Enter</w:t>
      </w:r>
      <w:r w:rsidR="00B00907" w:rsidRPr="00B00907">
        <w:t>.</w:t>
      </w:r>
    </w:p>
    <w:p w14:paraId="088DE382" w14:textId="6E0B2DBE" w:rsidR="001877B3" w:rsidRDefault="00E3013C" w:rsidP="001877B3">
      <w:r>
        <w:rPr>
          <w:noProof/>
        </w:rPr>
        <w:drawing>
          <wp:inline distT="0" distB="0" distL="0" distR="0" wp14:anchorId="12C1B977" wp14:editId="372C4A37">
            <wp:extent cx="4285714" cy="1238095"/>
            <wp:effectExtent l="38100" t="38100" r="95885" b="95885"/>
            <wp:docPr id="1882667060" name="Picture 1" descr="A group of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67060" name="Picture 1" descr="A group of numbers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23809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ACAD84" w14:textId="77777777" w:rsidR="001877B3" w:rsidRPr="001877B3" w:rsidRDefault="001877B3" w:rsidP="00A63FCF">
      <w:pPr>
        <w:pStyle w:val="ListParagraph"/>
        <w:numPr>
          <w:ilvl w:val="0"/>
          <w:numId w:val="8"/>
        </w:numPr>
      </w:pPr>
      <w:r w:rsidRPr="004E685B">
        <w:rPr>
          <w:b/>
          <w:bCs/>
        </w:rPr>
        <w:t>file1.txt</w:t>
      </w:r>
      <w:r w:rsidRPr="001877B3">
        <w:t xml:space="preserve"> is a regular file with read and write permissions for the owner and read-only permissions for others.</w:t>
      </w:r>
    </w:p>
    <w:p w14:paraId="508986C8" w14:textId="77777777" w:rsidR="001877B3" w:rsidRPr="001877B3" w:rsidRDefault="001877B3" w:rsidP="00A63FCF">
      <w:pPr>
        <w:pStyle w:val="ListParagraph"/>
        <w:numPr>
          <w:ilvl w:val="0"/>
          <w:numId w:val="8"/>
        </w:numPr>
      </w:pPr>
      <w:r w:rsidRPr="004E685B">
        <w:rPr>
          <w:b/>
          <w:bCs/>
        </w:rPr>
        <w:t>directory</w:t>
      </w:r>
      <w:r w:rsidRPr="001877B3">
        <w:t xml:space="preserve"> is a directory with read, write, and execute permissions for the owner, and read and execute permissions for others.</w:t>
      </w:r>
    </w:p>
    <w:p w14:paraId="47047ABA" w14:textId="77777777" w:rsidR="001877B3" w:rsidRPr="001877B3" w:rsidRDefault="001877B3" w:rsidP="00A63FCF">
      <w:pPr>
        <w:pStyle w:val="ListParagraph"/>
        <w:numPr>
          <w:ilvl w:val="0"/>
          <w:numId w:val="8"/>
        </w:numPr>
      </w:pPr>
      <w:r w:rsidRPr="004E685B">
        <w:rPr>
          <w:b/>
          <w:bCs/>
        </w:rPr>
        <w:t>script.sh</w:t>
      </w:r>
      <w:r w:rsidRPr="001877B3">
        <w:t xml:space="preserve"> is an executable script with read, write, and execute permissions for the owner, and execute permissions for others.</w:t>
      </w:r>
    </w:p>
    <w:p w14:paraId="64FF4880" w14:textId="2D5E8298" w:rsidR="001877B3" w:rsidRPr="00276719" w:rsidRDefault="001877B3" w:rsidP="001877B3">
      <w:pPr>
        <w:pStyle w:val="ListParagraph"/>
        <w:numPr>
          <w:ilvl w:val="0"/>
          <w:numId w:val="3"/>
        </w:numPr>
      </w:pPr>
      <w:r>
        <w:rPr>
          <w:b/>
          <w:bCs/>
        </w:rPr>
        <w:t>l</w:t>
      </w:r>
      <w:r w:rsidRPr="001877B3">
        <w:rPr>
          <w:b/>
          <w:bCs/>
        </w:rPr>
        <w:t>s -l</w:t>
      </w:r>
    </w:p>
    <w:p w14:paraId="53B8F112" w14:textId="4493610F" w:rsidR="00AC7BD4" w:rsidRDefault="00B00907" w:rsidP="001877B3">
      <w:pPr>
        <w:pStyle w:val="ListParagraph"/>
        <w:numPr>
          <w:ilvl w:val="0"/>
          <w:numId w:val="3"/>
        </w:numPr>
      </w:pPr>
      <w:r w:rsidRPr="00B00907">
        <w:t>Who has permissions to this file?</w:t>
      </w:r>
      <w:r w:rsidR="00464A7C">
        <w:t xml:space="preserve"> What does </w:t>
      </w:r>
      <w:proofErr w:type="spellStart"/>
      <w:r w:rsidR="00464A7C">
        <w:t>chmod</w:t>
      </w:r>
      <w:proofErr w:type="spellEnd"/>
      <w:r w:rsidR="00464A7C">
        <w:t xml:space="preserve"> 000 do?</w:t>
      </w:r>
    </w:p>
    <w:sdt>
      <w:sdtPr>
        <w:rPr>
          <w:rStyle w:val="Red"/>
        </w:rPr>
        <w:id w:val="1667512574"/>
        <w:placeholder>
          <w:docPart w:val="CF81BBE32FEF47AC988BF84AC35E5BF3"/>
        </w:placeholder>
        <w:showingPlcHdr/>
      </w:sdtPr>
      <w:sdtEndPr>
        <w:rPr>
          <w:rStyle w:val="DefaultParagraphFont"/>
          <w:color w:val="auto"/>
        </w:rPr>
      </w:sdtEndPr>
      <w:sdtContent>
        <w:p w14:paraId="79051C5F" w14:textId="77777777" w:rsidR="00D15F9F" w:rsidRDefault="00D15F9F" w:rsidP="00D15F9F">
          <w:r w:rsidRPr="00DD6ADA">
            <w:rPr>
              <w:rStyle w:val="PlaceholderText"/>
              <w:color w:val="FF0000"/>
            </w:rPr>
            <w:t>Click or tap here to enter text.</w:t>
          </w:r>
        </w:p>
      </w:sdtContent>
    </w:sdt>
    <w:p w14:paraId="15BDDF41" w14:textId="0AED5D9B" w:rsidR="00C0123D" w:rsidRPr="00C0123D" w:rsidRDefault="00C0123D" w:rsidP="00C0123D">
      <w:r>
        <w:t>Try removing the file</w:t>
      </w:r>
    </w:p>
    <w:p w14:paraId="541E6ABC" w14:textId="417AAC70" w:rsidR="002610CB" w:rsidRDefault="00B00907" w:rsidP="001877B3">
      <w:pPr>
        <w:pStyle w:val="ListParagraph"/>
        <w:numPr>
          <w:ilvl w:val="0"/>
          <w:numId w:val="3"/>
        </w:numPr>
      </w:pPr>
      <w:r w:rsidRPr="009F27D9">
        <w:rPr>
          <w:b/>
          <w:bCs/>
        </w:rPr>
        <w:t xml:space="preserve">rm </w:t>
      </w:r>
      <w:proofErr w:type="spellStart"/>
      <w:r w:rsidRPr="009F27D9">
        <w:rPr>
          <w:b/>
          <w:bCs/>
        </w:rPr>
        <w:t>permsample</w:t>
      </w:r>
      <w:proofErr w:type="spellEnd"/>
    </w:p>
    <w:p w14:paraId="2DF1A2D0" w14:textId="77777777" w:rsidR="00EE4574" w:rsidRDefault="00B00907" w:rsidP="001877B3">
      <w:pPr>
        <w:pStyle w:val="ListParagraph"/>
        <w:numPr>
          <w:ilvl w:val="0"/>
          <w:numId w:val="3"/>
        </w:numPr>
      </w:pPr>
      <w:r w:rsidRPr="00B00907">
        <w:lastRenderedPageBreak/>
        <w:t>Were you able to delete this file? Why?</w:t>
      </w:r>
    </w:p>
    <w:sdt>
      <w:sdtPr>
        <w:rPr>
          <w:rStyle w:val="Red"/>
        </w:rPr>
        <w:id w:val="-931204509"/>
        <w:placeholder>
          <w:docPart w:val="6CACDB03E9924C50BE3C9F69C5BB3425"/>
        </w:placeholder>
        <w:showingPlcHdr/>
      </w:sdtPr>
      <w:sdtEndPr>
        <w:rPr>
          <w:rStyle w:val="DefaultParagraphFont"/>
          <w:color w:val="auto"/>
        </w:rPr>
      </w:sdtEndPr>
      <w:sdtContent>
        <w:p w14:paraId="29FFCA59" w14:textId="77777777" w:rsidR="006A2216" w:rsidRDefault="006A2216" w:rsidP="006A2216">
          <w:r w:rsidRPr="00DD6ADA">
            <w:rPr>
              <w:rStyle w:val="PlaceholderText"/>
              <w:color w:val="FF0000"/>
            </w:rPr>
            <w:t>Click or tap here to enter text.</w:t>
          </w:r>
        </w:p>
      </w:sdtContent>
    </w:sdt>
    <w:p w14:paraId="02F1443D" w14:textId="58F8C160" w:rsidR="00CC15A2" w:rsidRPr="00CC15A2" w:rsidRDefault="00CC15A2" w:rsidP="001877B3">
      <w:pPr>
        <w:pStyle w:val="ListParagraph"/>
        <w:numPr>
          <w:ilvl w:val="0"/>
          <w:numId w:val="3"/>
        </w:numPr>
      </w:pPr>
      <w:r>
        <w:t>Change to the root folder</w:t>
      </w:r>
    </w:p>
    <w:p w14:paraId="40BEB07F" w14:textId="67B76D84" w:rsidR="001D5FAA" w:rsidRPr="00CC15A2" w:rsidRDefault="00B00907" w:rsidP="001877B3">
      <w:pPr>
        <w:pStyle w:val="ListParagraph"/>
        <w:numPr>
          <w:ilvl w:val="0"/>
          <w:numId w:val="3"/>
        </w:numPr>
      </w:pPr>
      <w:r w:rsidRPr="009F27D9">
        <w:rPr>
          <w:b/>
          <w:bCs/>
        </w:rPr>
        <w:t>cd /</w:t>
      </w:r>
    </w:p>
    <w:p w14:paraId="7F9C34D4" w14:textId="15B6F494" w:rsidR="00CC15A2" w:rsidRPr="00CC15A2" w:rsidRDefault="00CC15A2" w:rsidP="001877B3">
      <w:pPr>
        <w:pStyle w:val="ListParagraph"/>
        <w:numPr>
          <w:ilvl w:val="0"/>
          <w:numId w:val="3"/>
        </w:numPr>
      </w:pPr>
      <w:r w:rsidRPr="00CC15A2">
        <w:t>Show the present working directory.</w:t>
      </w:r>
    </w:p>
    <w:p w14:paraId="5502886E" w14:textId="58E31890" w:rsidR="002610CB" w:rsidRDefault="00B00907" w:rsidP="001877B3">
      <w:pPr>
        <w:pStyle w:val="ListParagraph"/>
        <w:numPr>
          <w:ilvl w:val="0"/>
          <w:numId w:val="3"/>
        </w:numPr>
      </w:pPr>
      <w:proofErr w:type="spellStart"/>
      <w:r w:rsidRPr="009F27D9">
        <w:rPr>
          <w:b/>
          <w:bCs/>
        </w:rPr>
        <w:t>pwd</w:t>
      </w:r>
      <w:proofErr w:type="spellEnd"/>
    </w:p>
    <w:p w14:paraId="5D38C478" w14:textId="77777777" w:rsidR="00DF5C56" w:rsidRDefault="00B00907" w:rsidP="001877B3">
      <w:pPr>
        <w:pStyle w:val="ListParagraph"/>
        <w:numPr>
          <w:ilvl w:val="0"/>
          <w:numId w:val="3"/>
        </w:numPr>
      </w:pPr>
      <w:r w:rsidRPr="00B00907">
        <w:t>What directory are you in?</w:t>
      </w:r>
    </w:p>
    <w:sdt>
      <w:sdtPr>
        <w:rPr>
          <w:rStyle w:val="Red"/>
        </w:rPr>
        <w:id w:val="-1774238247"/>
        <w:placeholder>
          <w:docPart w:val="ECE3D15BF3F3433CA1A6068358B18C4F"/>
        </w:placeholder>
        <w:showingPlcHdr/>
      </w:sdtPr>
      <w:sdtEndPr>
        <w:rPr>
          <w:rStyle w:val="DefaultParagraphFont"/>
          <w:color w:val="auto"/>
        </w:rPr>
      </w:sdtEndPr>
      <w:sdtContent>
        <w:p w14:paraId="65D607A2" w14:textId="77777777" w:rsidR="00DF5C56" w:rsidRDefault="00DF5C56" w:rsidP="00DF5C56">
          <w:pPr>
            <w:rPr>
              <w:rStyle w:val="Red"/>
            </w:rPr>
          </w:pPr>
          <w:r w:rsidRPr="007D4F3B">
            <w:rPr>
              <w:rStyle w:val="PlaceholderText"/>
              <w:color w:val="FF0000"/>
            </w:rPr>
            <w:t>Click or tap here to enter text.</w:t>
          </w:r>
        </w:p>
      </w:sdtContent>
    </w:sdt>
    <w:p w14:paraId="5EEFBC19" w14:textId="1919AAD3" w:rsidR="002610CB" w:rsidRDefault="00B00907" w:rsidP="001877B3">
      <w:pPr>
        <w:pStyle w:val="ListParagraph"/>
        <w:numPr>
          <w:ilvl w:val="0"/>
          <w:numId w:val="3"/>
        </w:numPr>
      </w:pPr>
      <w:r w:rsidRPr="009F27D9">
        <w:rPr>
          <w:b/>
          <w:bCs/>
        </w:rPr>
        <w:t>ls –F</w:t>
      </w:r>
    </w:p>
    <w:p w14:paraId="2E0FFAA7" w14:textId="77777777" w:rsidR="00EE4574" w:rsidRDefault="00B00907" w:rsidP="001877B3">
      <w:pPr>
        <w:pStyle w:val="ListParagraph"/>
        <w:numPr>
          <w:ilvl w:val="0"/>
          <w:numId w:val="3"/>
        </w:numPr>
      </w:pPr>
      <w:r w:rsidRPr="00B00907">
        <w:t>What directories do you see?</w:t>
      </w:r>
    </w:p>
    <w:sdt>
      <w:sdtPr>
        <w:rPr>
          <w:rStyle w:val="Red"/>
        </w:rPr>
        <w:id w:val="-931890847"/>
        <w:placeholder>
          <w:docPart w:val="EE534B42B33E4A06B2A92195E21AFBE0"/>
        </w:placeholder>
        <w:showingPlcHdr/>
      </w:sdtPr>
      <w:sdtEndPr>
        <w:rPr>
          <w:rStyle w:val="DefaultParagraphFont"/>
          <w:color w:val="auto"/>
        </w:rPr>
      </w:sdtEndPr>
      <w:sdtContent>
        <w:p w14:paraId="360F9DE7" w14:textId="77777777" w:rsidR="006A2216" w:rsidRDefault="006A2216" w:rsidP="006A2216">
          <w:r w:rsidRPr="00DD6ADA">
            <w:rPr>
              <w:rStyle w:val="PlaceholderText"/>
              <w:color w:val="FF0000"/>
            </w:rPr>
            <w:t>Click or tap here to enter text.</w:t>
          </w:r>
        </w:p>
      </w:sdtContent>
    </w:sdt>
    <w:p w14:paraId="10297A77" w14:textId="43F2E703" w:rsidR="002610CB" w:rsidRDefault="00191ADE" w:rsidP="001877B3">
      <w:pPr>
        <w:pStyle w:val="ListParagraph"/>
        <w:numPr>
          <w:ilvl w:val="0"/>
          <w:numId w:val="3"/>
        </w:numPr>
      </w:pPr>
      <w:r>
        <w:t>T</w:t>
      </w:r>
      <w:r w:rsidR="00B00907" w:rsidRPr="00B00907">
        <w:t xml:space="preserve">ype </w:t>
      </w:r>
      <w:r w:rsidR="00B00907" w:rsidRPr="009F27D9">
        <w:rPr>
          <w:b/>
          <w:bCs/>
        </w:rPr>
        <w:t>ls –l</w:t>
      </w:r>
      <w:r w:rsidR="00B00907" w:rsidRPr="00B00907">
        <w:t xml:space="preserve"> and press </w:t>
      </w:r>
      <w:r w:rsidR="00B00907" w:rsidRPr="009F27D9">
        <w:rPr>
          <w:b/>
          <w:bCs/>
        </w:rPr>
        <w:t>Enter</w:t>
      </w:r>
      <w:r w:rsidR="00B00907" w:rsidRPr="00B00907">
        <w:t xml:space="preserve"> to view the owner, group owner, and permissions on the foruser1 directory c</w:t>
      </w:r>
      <w:r w:rsidR="00B06F73">
        <w:t>reated earlier</w:t>
      </w:r>
      <w:r w:rsidR="00B00907" w:rsidRPr="00B00907">
        <w:t>.</w:t>
      </w:r>
    </w:p>
    <w:p w14:paraId="224BEF04" w14:textId="77777777" w:rsidR="00FF4733" w:rsidRDefault="00B00907" w:rsidP="001877B3">
      <w:pPr>
        <w:pStyle w:val="ListParagraph"/>
        <w:numPr>
          <w:ilvl w:val="0"/>
          <w:numId w:val="3"/>
        </w:numPr>
      </w:pPr>
      <w:r w:rsidRPr="00B00907">
        <w:t>Who is the owner and group owner?</w:t>
      </w:r>
    </w:p>
    <w:sdt>
      <w:sdtPr>
        <w:rPr>
          <w:rStyle w:val="Red"/>
        </w:rPr>
        <w:id w:val="929785337"/>
        <w:placeholder>
          <w:docPart w:val="E72844E964144568A78C62E611F6E66B"/>
        </w:placeholder>
        <w:showingPlcHdr/>
      </w:sdtPr>
      <w:sdtEndPr>
        <w:rPr>
          <w:rStyle w:val="DefaultParagraphFont"/>
          <w:color w:val="auto"/>
        </w:rPr>
      </w:sdtEndPr>
      <w:sdtContent>
        <w:p w14:paraId="561D2061" w14:textId="77777777" w:rsidR="00FF4733" w:rsidRDefault="00FF4733" w:rsidP="00FF4733">
          <w:pPr>
            <w:rPr>
              <w:rStyle w:val="Red"/>
            </w:rPr>
          </w:pPr>
          <w:r w:rsidRPr="007D4F3B">
            <w:rPr>
              <w:rStyle w:val="PlaceholderText"/>
              <w:color w:val="FF0000"/>
            </w:rPr>
            <w:t>Click or tap here to enter text.</w:t>
          </w:r>
        </w:p>
      </w:sdtContent>
    </w:sdt>
    <w:p w14:paraId="366FFE5C" w14:textId="77777777" w:rsidR="00FF4733" w:rsidRDefault="00B00907" w:rsidP="001877B3">
      <w:pPr>
        <w:pStyle w:val="ListParagraph"/>
        <w:numPr>
          <w:ilvl w:val="0"/>
          <w:numId w:val="3"/>
        </w:numPr>
      </w:pPr>
      <w:r w:rsidRPr="00B00907">
        <w:t>If you were logged in as the user user1, in which category would you be placed (user, group, other)?</w:t>
      </w:r>
    </w:p>
    <w:sdt>
      <w:sdtPr>
        <w:rPr>
          <w:rStyle w:val="Red"/>
        </w:rPr>
        <w:id w:val="288250097"/>
        <w:placeholder>
          <w:docPart w:val="0FA0F6DE72DE46B6863A7BBB7E694F27"/>
        </w:placeholder>
        <w:showingPlcHdr/>
      </w:sdtPr>
      <w:sdtEndPr>
        <w:rPr>
          <w:rStyle w:val="DefaultParagraphFont"/>
          <w:color w:val="auto"/>
        </w:rPr>
      </w:sdtEndPr>
      <w:sdtContent>
        <w:p w14:paraId="017DD017" w14:textId="77777777" w:rsidR="00FF4733" w:rsidRDefault="00FF4733" w:rsidP="00FF4733">
          <w:pPr>
            <w:rPr>
              <w:rStyle w:val="Red"/>
            </w:rPr>
          </w:pPr>
          <w:r w:rsidRPr="007D4F3B">
            <w:rPr>
              <w:rStyle w:val="PlaceholderText"/>
              <w:color w:val="FF0000"/>
            </w:rPr>
            <w:t>Click or tap here to enter text.</w:t>
          </w:r>
        </w:p>
      </w:sdtContent>
    </w:sdt>
    <w:p w14:paraId="52A4AC77" w14:textId="77777777" w:rsidR="0002055B" w:rsidRDefault="00B00907" w:rsidP="001877B3">
      <w:pPr>
        <w:pStyle w:val="ListParagraph"/>
        <w:numPr>
          <w:ilvl w:val="0"/>
          <w:numId w:val="3"/>
        </w:numPr>
      </w:pPr>
      <w:r w:rsidRPr="00B00907">
        <w:t>What permissions do you have as this category (read, write, execute)?</w:t>
      </w:r>
    </w:p>
    <w:sdt>
      <w:sdtPr>
        <w:rPr>
          <w:rStyle w:val="Red"/>
        </w:rPr>
        <w:id w:val="2104683338"/>
        <w:placeholder>
          <w:docPart w:val="FC09627C84AF4153A5C02A76BE1186BA"/>
        </w:placeholder>
        <w:showingPlcHdr/>
      </w:sdtPr>
      <w:sdtEndPr>
        <w:rPr>
          <w:rStyle w:val="DefaultParagraphFont"/>
          <w:color w:val="auto"/>
        </w:rPr>
      </w:sdtEndPr>
      <w:sdtContent>
        <w:p w14:paraId="12792E39" w14:textId="77777777" w:rsidR="006A2216" w:rsidRDefault="006A2216" w:rsidP="006A2216">
          <w:r w:rsidRPr="007D4F3B">
            <w:rPr>
              <w:rStyle w:val="PlaceholderText"/>
              <w:color w:val="FF0000"/>
            </w:rPr>
            <w:t>Click or tap here to enter text.</w:t>
          </w:r>
        </w:p>
      </w:sdtContent>
    </w:sdt>
    <w:p w14:paraId="46012B29" w14:textId="59FDD907" w:rsidR="00A04A4D" w:rsidRPr="00A04A4D" w:rsidRDefault="00A04A4D" w:rsidP="001877B3">
      <w:pPr>
        <w:pStyle w:val="ListParagraph"/>
        <w:numPr>
          <w:ilvl w:val="0"/>
          <w:numId w:val="3"/>
        </w:numPr>
      </w:pPr>
      <w:r w:rsidRPr="00A04A4D">
        <w:rPr>
          <w:b/>
          <w:bCs/>
        </w:rPr>
        <w:t xml:space="preserve">cd </w:t>
      </w:r>
      <w:r>
        <w:rPr>
          <w:b/>
          <w:bCs/>
        </w:rPr>
        <w:t>/</w:t>
      </w:r>
      <w:r w:rsidRPr="00A04A4D">
        <w:rPr>
          <w:b/>
          <w:bCs/>
        </w:rPr>
        <w:t>home</w:t>
      </w:r>
      <w:r>
        <w:rPr>
          <w:b/>
          <w:bCs/>
        </w:rPr>
        <w:t>/user</w:t>
      </w:r>
    </w:p>
    <w:p w14:paraId="74C45309" w14:textId="64BD5140" w:rsidR="00651D71" w:rsidRDefault="00B00907" w:rsidP="001877B3">
      <w:pPr>
        <w:pStyle w:val="ListParagraph"/>
        <w:numPr>
          <w:ilvl w:val="0"/>
          <w:numId w:val="3"/>
        </w:numPr>
      </w:pPr>
      <w:r w:rsidRPr="009F27D9">
        <w:rPr>
          <w:b/>
          <w:bCs/>
        </w:rPr>
        <w:t>cp /</w:t>
      </w:r>
      <w:proofErr w:type="spellStart"/>
      <w:r w:rsidRPr="009F27D9">
        <w:rPr>
          <w:b/>
          <w:bCs/>
        </w:rPr>
        <w:t>etc</w:t>
      </w:r>
      <w:proofErr w:type="spellEnd"/>
      <w:r w:rsidRPr="009F27D9">
        <w:rPr>
          <w:b/>
          <w:bCs/>
        </w:rPr>
        <w:t>/hosts</w:t>
      </w:r>
      <w:r w:rsidRPr="00B00907">
        <w:t xml:space="preserve"> </w:t>
      </w:r>
      <w:r w:rsidR="00A04A4D" w:rsidRPr="005E27A0">
        <w:rPr>
          <w:b/>
          <w:bCs/>
        </w:rPr>
        <w:t>hosts</w:t>
      </w:r>
    </w:p>
    <w:p w14:paraId="1FD3FAEB" w14:textId="5E3B6A11" w:rsidR="0002055B" w:rsidRDefault="00651D71" w:rsidP="001877B3">
      <w:pPr>
        <w:pStyle w:val="ListParagraph"/>
        <w:numPr>
          <w:ilvl w:val="0"/>
          <w:numId w:val="3"/>
        </w:numPr>
      </w:pPr>
      <w:r>
        <w:t>T</w:t>
      </w:r>
      <w:r w:rsidR="00B00907" w:rsidRPr="00B00907">
        <w:t xml:space="preserve">ype </w:t>
      </w:r>
      <w:r w:rsidR="00B00907" w:rsidRPr="009F27D9">
        <w:rPr>
          <w:b/>
          <w:bCs/>
        </w:rPr>
        <w:t>ls</w:t>
      </w:r>
      <w:r w:rsidR="00B00907" w:rsidRPr="00B00907">
        <w:t xml:space="preserve"> at the command prompt and press </w:t>
      </w:r>
      <w:r w:rsidR="00B00907" w:rsidRPr="009F27D9">
        <w:rPr>
          <w:b/>
          <w:bCs/>
        </w:rPr>
        <w:t>Enter</w:t>
      </w:r>
      <w:r w:rsidR="00B00907" w:rsidRPr="00B00907">
        <w:t xml:space="preserve"> to ensure that a copy of the hosts file was made in your current directory.</w:t>
      </w:r>
    </w:p>
    <w:p w14:paraId="67264C33" w14:textId="2587F953" w:rsidR="00C408DE" w:rsidRDefault="00C408DE" w:rsidP="00C408DE">
      <w:proofErr w:type="spellStart"/>
      <w:r w:rsidRPr="00C408DE">
        <w:rPr>
          <w:b/>
          <w:bCs/>
        </w:rPr>
        <w:t>su</w:t>
      </w:r>
      <w:proofErr w:type="spellEnd"/>
      <w:r>
        <w:t xml:space="preserve"> – Switch users</w:t>
      </w:r>
    </w:p>
    <w:p w14:paraId="224DBE33" w14:textId="52DAC4CF" w:rsidR="0002055B" w:rsidRPr="00C408DE" w:rsidRDefault="00C408DE" w:rsidP="001877B3">
      <w:pPr>
        <w:pStyle w:val="ListParagraph"/>
        <w:numPr>
          <w:ilvl w:val="0"/>
          <w:numId w:val="3"/>
        </w:numPr>
      </w:pPr>
      <w:proofErr w:type="spellStart"/>
      <w:r w:rsidRPr="00C408DE">
        <w:rPr>
          <w:b/>
          <w:bCs/>
        </w:rPr>
        <w:t>su</w:t>
      </w:r>
      <w:proofErr w:type="spellEnd"/>
      <w:r w:rsidRPr="00C408DE">
        <w:rPr>
          <w:b/>
          <w:bCs/>
        </w:rPr>
        <w:t xml:space="preserve"> user1</w:t>
      </w:r>
    </w:p>
    <w:p w14:paraId="1D87BB8F" w14:textId="748DAECA" w:rsidR="00D50D69" w:rsidRPr="00D50D69" w:rsidRDefault="00D50D69" w:rsidP="001877B3">
      <w:pPr>
        <w:pStyle w:val="ListParagraph"/>
        <w:numPr>
          <w:ilvl w:val="0"/>
          <w:numId w:val="3"/>
        </w:numPr>
      </w:pPr>
      <w:r w:rsidRPr="00D50D69">
        <w:rPr>
          <w:b/>
          <w:bCs/>
        </w:rPr>
        <w:t>ls</w:t>
      </w:r>
    </w:p>
    <w:p w14:paraId="5939D0D7" w14:textId="77777777" w:rsidR="00D50D69" w:rsidRDefault="00D50D69" w:rsidP="00D50D69">
      <w:pPr>
        <w:pStyle w:val="ListParagraph"/>
        <w:numPr>
          <w:ilvl w:val="0"/>
          <w:numId w:val="3"/>
        </w:numPr>
      </w:pPr>
      <w:r w:rsidRPr="00B00907">
        <w:lastRenderedPageBreak/>
        <w:t>Were you able to see the contents of the directory? Why?</w:t>
      </w:r>
    </w:p>
    <w:sdt>
      <w:sdtPr>
        <w:rPr>
          <w:rStyle w:val="Red"/>
        </w:rPr>
        <w:id w:val="-1888331517"/>
        <w:placeholder>
          <w:docPart w:val="A98A5E9BD96A431793B8926985DEF0D1"/>
        </w:placeholder>
        <w:showingPlcHdr/>
      </w:sdtPr>
      <w:sdtEndPr>
        <w:rPr>
          <w:rStyle w:val="DefaultParagraphFont"/>
          <w:color w:val="auto"/>
        </w:rPr>
      </w:sdtEndPr>
      <w:sdtContent>
        <w:p w14:paraId="4B74177D" w14:textId="77777777" w:rsidR="00C02C4E" w:rsidRDefault="00C02C4E" w:rsidP="00C02C4E">
          <w:pPr>
            <w:rPr>
              <w:rStyle w:val="Red"/>
            </w:rPr>
          </w:pPr>
          <w:r w:rsidRPr="00C02C4E">
            <w:rPr>
              <w:rStyle w:val="PlaceholderText"/>
              <w:color w:val="FF0000"/>
            </w:rPr>
            <w:t>Click or tap here to enter text.</w:t>
          </w:r>
        </w:p>
      </w:sdtContent>
    </w:sdt>
    <w:p w14:paraId="5BFDF1F3" w14:textId="5F887D86" w:rsidR="007951E6" w:rsidRPr="007951E6" w:rsidRDefault="004851EA" w:rsidP="001877B3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s</w:t>
      </w:r>
      <w:r w:rsidR="007951E6" w:rsidRPr="007951E6">
        <w:rPr>
          <w:b/>
          <w:bCs/>
        </w:rPr>
        <w:t>u</w:t>
      </w:r>
      <w:proofErr w:type="spellEnd"/>
      <w:r w:rsidR="007951E6" w:rsidRPr="007951E6">
        <w:rPr>
          <w:b/>
          <w:bCs/>
        </w:rPr>
        <w:t xml:space="preserve"> user</w:t>
      </w:r>
    </w:p>
    <w:p w14:paraId="3D5FB159" w14:textId="77777777" w:rsidR="005D4C7C" w:rsidRDefault="00B00907" w:rsidP="001877B3">
      <w:pPr>
        <w:pStyle w:val="ListParagraph"/>
        <w:numPr>
          <w:ilvl w:val="0"/>
          <w:numId w:val="3"/>
        </w:numPr>
      </w:pPr>
      <w:r w:rsidRPr="00B00907">
        <w:t>Were you successful? Why?</w:t>
      </w:r>
    </w:p>
    <w:sdt>
      <w:sdtPr>
        <w:rPr>
          <w:rStyle w:val="Red"/>
        </w:rPr>
        <w:id w:val="-1733687854"/>
        <w:placeholder>
          <w:docPart w:val="C8ACCE7151034C4498067D0D466816D3"/>
        </w:placeholder>
        <w:showingPlcHdr/>
      </w:sdtPr>
      <w:sdtEndPr>
        <w:rPr>
          <w:rStyle w:val="DefaultParagraphFont"/>
          <w:color w:val="auto"/>
        </w:rPr>
      </w:sdtEndPr>
      <w:sdtContent>
        <w:p w14:paraId="1B236EA3" w14:textId="77777777" w:rsidR="005D4C7C" w:rsidRDefault="005D4C7C" w:rsidP="005D4C7C">
          <w:pPr>
            <w:rPr>
              <w:rStyle w:val="Red"/>
            </w:rPr>
          </w:pPr>
          <w:r w:rsidRPr="007D4F3B">
            <w:rPr>
              <w:rStyle w:val="PlaceholderText"/>
              <w:color w:val="FF0000"/>
            </w:rPr>
            <w:t>Click or tap here to enter text.</w:t>
          </w:r>
        </w:p>
      </w:sdtContent>
    </w:sdt>
    <w:p w14:paraId="39582BBF" w14:textId="10CD452C" w:rsidR="00520789" w:rsidRDefault="00CD009E" w:rsidP="001877B3">
      <w:pPr>
        <w:pStyle w:val="ListParagraph"/>
        <w:numPr>
          <w:ilvl w:val="0"/>
          <w:numId w:val="3"/>
        </w:numPr>
      </w:pPr>
      <w:r>
        <w:t>T</w:t>
      </w:r>
      <w:r w:rsidR="00B00907" w:rsidRPr="00B00907">
        <w:t xml:space="preserve">ype </w:t>
      </w:r>
      <w:r w:rsidRPr="009F27D9">
        <w:rPr>
          <w:b/>
          <w:bCs/>
        </w:rPr>
        <w:t>nano</w:t>
      </w:r>
      <w:r w:rsidR="00B00907" w:rsidRPr="009F27D9">
        <w:rPr>
          <w:b/>
          <w:bCs/>
        </w:rPr>
        <w:t xml:space="preserve"> hosts</w:t>
      </w:r>
      <w:r w:rsidR="00B00907" w:rsidRPr="00B00907">
        <w:t xml:space="preserve"> at the command prompt to open the hosts file in the </w:t>
      </w:r>
      <w:r>
        <w:t>nano</w:t>
      </w:r>
      <w:r w:rsidR="00B00907" w:rsidRPr="00B00907">
        <w:t xml:space="preserve"> editor. Delete the first line of this file and save your changes.</w:t>
      </w:r>
    </w:p>
    <w:p w14:paraId="069311A3" w14:textId="71214864" w:rsidR="001C137B" w:rsidRDefault="00B00907" w:rsidP="001877B3">
      <w:pPr>
        <w:pStyle w:val="ListParagraph"/>
        <w:numPr>
          <w:ilvl w:val="0"/>
          <w:numId w:val="3"/>
        </w:numPr>
      </w:pPr>
      <w:r w:rsidRPr="00B00907">
        <w:t xml:space="preserve">Were you successful? Why? </w:t>
      </w:r>
      <w:r w:rsidR="00512766">
        <w:t>Exit the nano</w:t>
      </w:r>
      <w:r w:rsidRPr="00B00907">
        <w:t xml:space="preserve"> editor.</w:t>
      </w:r>
    </w:p>
    <w:sdt>
      <w:sdtPr>
        <w:rPr>
          <w:rStyle w:val="Red"/>
        </w:rPr>
        <w:id w:val="714239726"/>
        <w:placeholder>
          <w:docPart w:val="2EC351A48137432898761F73E51AA8A8"/>
        </w:placeholder>
        <w:showingPlcHdr/>
      </w:sdtPr>
      <w:sdtEndPr>
        <w:rPr>
          <w:rStyle w:val="DefaultParagraphFont"/>
          <w:color w:val="auto"/>
        </w:rPr>
      </w:sdtEndPr>
      <w:sdtContent>
        <w:p w14:paraId="5318461F" w14:textId="77777777" w:rsidR="00E55C0F" w:rsidRDefault="00C8293F" w:rsidP="00E55C0F">
          <w:r w:rsidRPr="007D4F3B">
            <w:rPr>
              <w:rStyle w:val="PlaceholderText"/>
              <w:color w:val="FF0000"/>
            </w:rPr>
            <w:t>Click or tap here to enter text.</w:t>
          </w:r>
        </w:p>
      </w:sdtContent>
    </w:sdt>
    <w:p w14:paraId="42111D49" w14:textId="77777777" w:rsidR="003848DF" w:rsidRDefault="00B00907" w:rsidP="001877B3">
      <w:pPr>
        <w:pStyle w:val="ListParagraph"/>
        <w:numPr>
          <w:ilvl w:val="0"/>
          <w:numId w:val="3"/>
        </w:numPr>
      </w:pPr>
      <w:r w:rsidRPr="00B00907">
        <w:t xml:space="preserve">Type </w:t>
      </w:r>
      <w:r w:rsidRPr="009F27D9">
        <w:rPr>
          <w:b/>
          <w:bCs/>
        </w:rPr>
        <w:t>exit</w:t>
      </w:r>
      <w:r w:rsidRPr="00B00907">
        <w:t xml:space="preserve"> and press </w:t>
      </w:r>
      <w:r w:rsidRPr="009F27D9">
        <w:rPr>
          <w:b/>
          <w:bCs/>
        </w:rPr>
        <w:t>Enter</w:t>
      </w:r>
      <w:r w:rsidRPr="00B00907">
        <w:t xml:space="preserve"> to log out of your shell.</w:t>
      </w:r>
    </w:p>
    <w:p w14:paraId="7F197B4C" w14:textId="7EDD0F52" w:rsidR="00B00907" w:rsidRDefault="00B00907" w:rsidP="00E54BD6">
      <w:pPr>
        <w:pStyle w:val="Heading1"/>
      </w:pPr>
      <w:bookmarkStart w:id="5" w:name="_Toc207991089"/>
      <w:r w:rsidRPr="00B00907">
        <w:t xml:space="preserve">Project </w:t>
      </w:r>
      <w:r w:rsidR="0024411E">
        <w:t>4</w:t>
      </w:r>
      <w:r w:rsidRPr="00B00907">
        <w:t>-</w:t>
      </w:r>
      <w:r w:rsidR="0024411E">
        <w:t>9</w:t>
      </w:r>
      <w:r w:rsidR="00231CD4">
        <w:t>: Change Ownership</w:t>
      </w:r>
      <w:bookmarkEnd w:id="5"/>
    </w:p>
    <w:p w14:paraId="0F9C1643" w14:textId="77777777" w:rsidR="002C0525" w:rsidRPr="002C0525" w:rsidRDefault="002C0525" w:rsidP="002C0525">
      <w:r>
        <w:t xml:space="preserve">Time required: </w:t>
      </w:r>
      <w:r w:rsidR="00056EE3">
        <w:t>15 minutes</w:t>
      </w:r>
    </w:p>
    <w:p w14:paraId="720EC15C" w14:textId="77777777" w:rsidR="00B00907" w:rsidRDefault="00B00907" w:rsidP="00FD640B">
      <w:r w:rsidRPr="00B00907">
        <w:t xml:space="preserve">In this hands-on project, you view and change file and directory ownership using the </w:t>
      </w:r>
      <w:proofErr w:type="spellStart"/>
      <w:r w:rsidRPr="00B00907">
        <w:rPr>
          <w:b/>
          <w:bCs/>
        </w:rPr>
        <w:t>chown</w:t>
      </w:r>
      <w:proofErr w:type="spellEnd"/>
      <w:r w:rsidRPr="00B00907">
        <w:t xml:space="preserve"> and </w:t>
      </w:r>
      <w:proofErr w:type="spellStart"/>
      <w:r w:rsidRPr="00B00907">
        <w:rPr>
          <w:b/>
          <w:bCs/>
        </w:rPr>
        <w:t>chgrp</w:t>
      </w:r>
      <w:proofErr w:type="spellEnd"/>
      <w:r w:rsidRPr="00B00907">
        <w:t xml:space="preserve"> commands.</w:t>
      </w:r>
    </w:p>
    <w:p w14:paraId="3B1CC907" w14:textId="00A0C765" w:rsidR="003148FA" w:rsidRDefault="00096CF3" w:rsidP="00C7479A">
      <w:pPr>
        <w:pStyle w:val="ListParagraph"/>
        <w:numPr>
          <w:ilvl w:val="0"/>
          <w:numId w:val="4"/>
        </w:numPr>
      </w:pPr>
      <w:r>
        <w:t>Login with</w:t>
      </w:r>
      <w:r w:rsidR="00B00907" w:rsidRPr="00B00907">
        <w:t xml:space="preserve"> </w:t>
      </w:r>
      <w:r w:rsidR="004F245D">
        <w:rPr>
          <w:b/>
          <w:bCs/>
        </w:rPr>
        <w:t>user</w:t>
      </w:r>
      <w:r w:rsidR="00B00907" w:rsidRPr="00B00907">
        <w:t xml:space="preserve"> and the password of </w:t>
      </w:r>
      <w:r w:rsidR="001C2B38">
        <w:rPr>
          <w:b/>
          <w:bCs/>
        </w:rPr>
        <w:t>Password01</w:t>
      </w:r>
      <w:r w:rsidR="00B00907" w:rsidRPr="00B00907">
        <w:t>.</w:t>
      </w:r>
    </w:p>
    <w:p w14:paraId="7899DF71" w14:textId="5229AE4B" w:rsidR="00261E2E" w:rsidRDefault="00261E2E" w:rsidP="00C7479A">
      <w:pPr>
        <w:pStyle w:val="ListParagraph"/>
        <w:numPr>
          <w:ilvl w:val="0"/>
          <w:numId w:val="4"/>
        </w:numPr>
      </w:pPr>
      <w:r>
        <w:t xml:space="preserve">Change to /home/user </w:t>
      </w:r>
      <w:r w:rsidRPr="00261E2E">
        <w:rPr>
          <w:b/>
          <w:bCs/>
        </w:rPr>
        <w:t>cd ~</w:t>
      </w:r>
    </w:p>
    <w:p w14:paraId="378C3436" w14:textId="18BBD2FC" w:rsidR="00261E2E" w:rsidRDefault="00B00907" w:rsidP="00C7479A">
      <w:pPr>
        <w:pStyle w:val="ListParagraph"/>
        <w:numPr>
          <w:ilvl w:val="0"/>
          <w:numId w:val="4"/>
        </w:numPr>
      </w:pPr>
      <w:r w:rsidRPr="00B00907">
        <w:t xml:space="preserve">At the command prompt, type </w:t>
      </w:r>
      <w:r w:rsidRPr="003148FA">
        <w:rPr>
          <w:b/>
          <w:bCs/>
        </w:rPr>
        <w:t xml:space="preserve">touch </w:t>
      </w:r>
      <w:proofErr w:type="spellStart"/>
      <w:r w:rsidRPr="003148FA">
        <w:rPr>
          <w:b/>
          <w:bCs/>
        </w:rPr>
        <w:t>ownersample</w:t>
      </w:r>
      <w:proofErr w:type="spellEnd"/>
      <w:r w:rsidRPr="00B00907">
        <w:t xml:space="preserve"> and press </w:t>
      </w:r>
      <w:r w:rsidRPr="003148FA">
        <w:rPr>
          <w:b/>
          <w:bCs/>
        </w:rPr>
        <w:t>Enter</w:t>
      </w:r>
      <w:r w:rsidRPr="00B00907">
        <w:t>.</w:t>
      </w:r>
    </w:p>
    <w:p w14:paraId="390AEF95" w14:textId="3ED75F24" w:rsidR="00D729B8" w:rsidRDefault="00261E2E" w:rsidP="00C7479A">
      <w:pPr>
        <w:pStyle w:val="ListParagraph"/>
        <w:numPr>
          <w:ilvl w:val="0"/>
          <w:numId w:val="4"/>
        </w:numPr>
      </w:pPr>
      <w:r>
        <w:t>T</w:t>
      </w:r>
      <w:r w:rsidR="00B00907" w:rsidRPr="00B00907">
        <w:t xml:space="preserve">ype </w:t>
      </w:r>
      <w:proofErr w:type="spellStart"/>
      <w:r w:rsidR="00B00907" w:rsidRPr="003148FA">
        <w:rPr>
          <w:b/>
          <w:bCs/>
        </w:rPr>
        <w:t>mkdir</w:t>
      </w:r>
      <w:proofErr w:type="spellEnd"/>
      <w:r w:rsidR="00B00907" w:rsidRPr="003148FA">
        <w:rPr>
          <w:b/>
          <w:bCs/>
        </w:rPr>
        <w:t xml:space="preserve"> </w:t>
      </w:r>
      <w:proofErr w:type="spellStart"/>
      <w:r w:rsidR="00B00907" w:rsidRPr="003148FA">
        <w:rPr>
          <w:b/>
          <w:bCs/>
        </w:rPr>
        <w:t>ownerdir</w:t>
      </w:r>
      <w:proofErr w:type="spellEnd"/>
      <w:r w:rsidR="00B00907" w:rsidRPr="00B00907">
        <w:t xml:space="preserve"> at the command prompt and press </w:t>
      </w:r>
      <w:r w:rsidR="00B00907" w:rsidRPr="003148FA">
        <w:rPr>
          <w:b/>
          <w:bCs/>
        </w:rPr>
        <w:t>Enter</w:t>
      </w:r>
      <w:r w:rsidR="00B00907" w:rsidRPr="00B00907">
        <w:t>.</w:t>
      </w:r>
    </w:p>
    <w:p w14:paraId="5A58ECE1" w14:textId="07DDAAFA" w:rsidR="007D0C95" w:rsidRDefault="00D729B8" w:rsidP="00C7479A">
      <w:pPr>
        <w:pStyle w:val="ListParagraph"/>
        <w:numPr>
          <w:ilvl w:val="0"/>
          <w:numId w:val="4"/>
        </w:numPr>
      </w:pPr>
      <w:r>
        <w:t>T</w:t>
      </w:r>
      <w:r w:rsidR="00B00907" w:rsidRPr="00B00907">
        <w:t xml:space="preserve">ype </w:t>
      </w:r>
      <w:r w:rsidR="00B00907" w:rsidRPr="003148FA">
        <w:rPr>
          <w:b/>
          <w:bCs/>
        </w:rPr>
        <w:t>ls –l</w:t>
      </w:r>
      <w:r w:rsidR="00B00907" w:rsidRPr="00B00907">
        <w:t xml:space="preserve"> at the command prompt and press </w:t>
      </w:r>
      <w:r w:rsidR="00B00907" w:rsidRPr="003148FA">
        <w:rPr>
          <w:b/>
          <w:bCs/>
        </w:rPr>
        <w:t>Enter</w:t>
      </w:r>
      <w:r w:rsidR="00B00907" w:rsidRPr="00B00907">
        <w:t xml:space="preserve"> to verify that the file </w:t>
      </w:r>
      <w:proofErr w:type="spellStart"/>
      <w:r w:rsidR="00B00907" w:rsidRPr="00E8308B">
        <w:rPr>
          <w:b/>
          <w:bCs/>
        </w:rPr>
        <w:t>ownersample</w:t>
      </w:r>
      <w:proofErr w:type="spellEnd"/>
      <w:r w:rsidR="00B00907" w:rsidRPr="00B00907">
        <w:t xml:space="preserve"> and directory </w:t>
      </w:r>
      <w:proofErr w:type="spellStart"/>
      <w:r w:rsidR="00B00907" w:rsidRPr="00E8308B">
        <w:rPr>
          <w:b/>
          <w:bCs/>
        </w:rPr>
        <w:t>ownerdir</w:t>
      </w:r>
      <w:proofErr w:type="spellEnd"/>
      <w:r w:rsidR="00B00907" w:rsidRPr="00B00907">
        <w:t xml:space="preserve"> were cre</w:t>
      </w:r>
      <w:r w:rsidR="00283AC7">
        <w:t xml:space="preserve">ated and that </w:t>
      </w:r>
      <w:r w:rsidR="009056BD">
        <w:t>user</w:t>
      </w:r>
      <w:r w:rsidR="00B00907" w:rsidRPr="00B00907">
        <w:t xml:space="preserve"> is the owner and group owner of each.</w:t>
      </w:r>
    </w:p>
    <w:p w14:paraId="20845DB0" w14:textId="126C29E2" w:rsidR="003B74D3" w:rsidRDefault="00E8308B" w:rsidP="00C7479A">
      <w:pPr>
        <w:pStyle w:val="ListParagraph"/>
        <w:numPr>
          <w:ilvl w:val="0"/>
          <w:numId w:val="4"/>
        </w:numPr>
      </w:pPr>
      <w:r>
        <w:t>T</w:t>
      </w:r>
      <w:r w:rsidR="00B00907" w:rsidRPr="00B00907">
        <w:t xml:space="preserve">ype </w:t>
      </w:r>
      <w:proofErr w:type="spellStart"/>
      <w:r w:rsidR="00B00907" w:rsidRPr="007D0C95">
        <w:rPr>
          <w:b/>
          <w:bCs/>
        </w:rPr>
        <w:t>chgrp</w:t>
      </w:r>
      <w:proofErr w:type="spellEnd"/>
      <w:r w:rsidR="00B00907" w:rsidRPr="007D0C95">
        <w:rPr>
          <w:b/>
          <w:bCs/>
        </w:rPr>
        <w:t xml:space="preserve"> sys owner*</w:t>
      </w:r>
      <w:r w:rsidR="00B00907" w:rsidRPr="00B00907">
        <w:t xml:space="preserve"> and press </w:t>
      </w:r>
      <w:r w:rsidR="00B00907" w:rsidRPr="007D0C95">
        <w:rPr>
          <w:b/>
          <w:bCs/>
        </w:rPr>
        <w:t>Enter</w:t>
      </w:r>
      <w:r w:rsidR="00B00907" w:rsidRPr="00B00907">
        <w:t xml:space="preserve"> to change the group ownership to the sys group for both </w:t>
      </w:r>
      <w:proofErr w:type="spellStart"/>
      <w:r w:rsidR="00B00907" w:rsidRPr="00B00907">
        <w:t>ownersample</w:t>
      </w:r>
      <w:proofErr w:type="spellEnd"/>
      <w:r w:rsidR="00B00907" w:rsidRPr="00B00907">
        <w:t xml:space="preserve"> and </w:t>
      </w:r>
      <w:proofErr w:type="spellStart"/>
      <w:r w:rsidR="00B00907" w:rsidRPr="00B00907">
        <w:t>ownerdir</w:t>
      </w:r>
      <w:proofErr w:type="spellEnd"/>
      <w:r w:rsidR="00B00907" w:rsidRPr="00B00907">
        <w:t>.</w:t>
      </w:r>
    </w:p>
    <w:p w14:paraId="110AFCA3" w14:textId="77777777" w:rsidR="007D0C95" w:rsidRDefault="00B00907" w:rsidP="00C7479A">
      <w:pPr>
        <w:pStyle w:val="ListParagraph"/>
        <w:numPr>
          <w:ilvl w:val="0"/>
          <w:numId w:val="4"/>
        </w:numPr>
      </w:pPr>
      <w:r w:rsidRPr="00B00907">
        <w:t>Why were you successful?</w:t>
      </w:r>
    </w:p>
    <w:sdt>
      <w:sdtPr>
        <w:rPr>
          <w:rStyle w:val="Red"/>
        </w:rPr>
        <w:id w:val="1600371292"/>
        <w:placeholder>
          <w:docPart w:val="4840598FEFFA44FBAA163E9CF2AF7BA2"/>
        </w:placeholder>
        <w:showingPlcHdr/>
      </w:sdtPr>
      <w:sdtEndPr>
        <w:rPr>
          <w:rStyle w:val="DefaultParagraphFont"/>
          <w:color w:val="auto"/>
        </w:rPr>
      </w:sdtEndPr>
      <w:sdtContent>
        <w:p w14:paraId="6D8AA891" w14:textId="77777777" w:rsidR="00BC3E5F" w:rsidRDefault="00BC3E5F" w:rsidP="00BC3E5F">
          <w:r w:rsidRPr="00650D9F">
            <w:rPr>
              <w:rStyle w:val="PlaceholderText"/>
              <w:color w:val="FF0000"/>
            </w:rPr>
            <w:t>Click or tap here to enter text.</w:t>
          </w:r>
        </w:p>
      </w:sdtContent>
    </w:sdt>
    <w:p w14:paraId="7B71BB15" w14:textId="198BB447" w:rsidR="003B74D3" w:rsidRDefault="000308F8" w:rsidP="00C7479A">
      <w:pPr>
        <w:pStyle w:val="ListParagraph"/>
        <w:numPr>
          <w:ilvl w:val="0"/>
          <w:numId w:val="4"/>
        </w:numPr>
      </w:pPr>
      <w:r>
        <w:t>T</w:t>
      </w:r>
      <w:r w:rsidR="00B00907" w:rsidRPr="00B00907">
        <w:t xml:space="preserve">ype </w:t>
      </w:r>
      <w:proofErr w:type="spellStart"/>
      <w:r w:rsidR="0076627E" w:rsidRPr="005E76F9">
        <w:rPr>
          <w:b/>
          <w:bCs/>
        </w:rPr>
        <w:t>sudo</w:t>
      </w:r>
      <w:proofErr w:type="spellEnd"/>
      <w:r w:rsidR="0076627E" w:rsidRPr="005E76F9">
        <w:rPr>
          <w:b/>
          <w:bCs/>
        </w:rPr>
        <w:t xml:space="preserve"> </w:t>
      </w:r>
      <w:proofErr w:type="spellStart"/>
      <w:r w:rsidR="00B00907" w:rsidRPr="007D0C95">
        <w:rPr>
          <w:b/>
          <w:bCs/>
        </w:rPr>
        <w:t>chown</w:t>
      </w:r>
      <w:proofErr w:type="spellEnd"/>
      <w:r w:rsidR="00B00907" w:rsidRPr="007D0C95">
        <w:rPr>
          <w:b/>
          <w:bCs/>
        </w:rPr>
        <w:t xml:space="preserve"> user1 owner*</w:t>
      </w:r>
      <w:r w:rsidR="00B00907" w:rsidRPr="00B00907">
        <w:t xml:space="preserve"> and press </w:t>
      </w:r>
      <w:r w:rsidR="00B00907" w:rsidRPr="007D0C95">
        <w:rPr>
          <w:b/>
          <w:bCs/>
        </w:rPr>
        <w:t>Enter</w:t>
      </w:r>
      <w:r w:rsidR="00B00907" w:rsidRPr="00B00907">
        <w:t xml:space="preserve"> to </w:t>
      </w:r>
      <w:r w:rsidR="00D838D9">
        <w:t>change the ownership to the user1</w:t>
      </w:r>
      <w:r w:rsidR="00B00907" w:rsidRPr="00B00907">
        <w:t xml:space="preserve"> user for both </w:t>
      </w:r>
      <w:proofErr w:type="spellStart"/>
      <w:r w:rsidR="00B00907" w:rsidRPr="00B00907">
        <w:t>ownersample</w:t>
      </w:r>
      <w:proofErr w:type="spellEnd"/>
      <w:r w:rsidR="00B00907" w:rsidRPr="00B00907">
        <w:t xml:space="preserve"> and </w:t>
      </w:r>
      <w:proofErr w:type="spellStart"/>
      <w:r w:rsidR="00B00907" w:rsidRPr="00B00907">
        <w:t>ownerdir</w:t>
      </w:r>
      <w:proofErr w:type="spellEnd"/>
      <w:r w:rsidR="00B00907" w:rsidRPr="00B00907">
        <w:t>.</w:t>
      </w:r>
    </w:p>
    <w:p w14:paraId="552310EF" w14:textId="77777777" w:rsidR="007D0C95" w:rsidRDefault="00B00907" w:rsidP="00C7479A">
      <w:pPr>
        <w:pStyle w:val="ListParagraph"/>
        <w:numPr>
          <w:ilvl w:val="0"/>
          <w:numId w:val="4"/>
        </w:numPr>
      </w:pPr>
      <w:r w:rsidRPr="00B00907">
        <w:lastRenderedPageBreak/>
        <w:t>Why were you successful?</w:t>
      </w:r>
    </w:p>
    <w:sdt>
      <w:sdtPr>
        <w:rPr>
          <w:rStyle w:val="Red"/>
        </w:rPr>
        <w:id w:val="1317687444"/>
        <w:placeholder>
          <w:docPart w:val="2561B0DD8D754B7B80D87A279BD7AAAE"/>
        </w:placeholder>
        <w:showingPlcHdr/>
      </w:sdtPr>
      <w:sdtEndPr>
        <w:rPr>
          <w:rStyle w:val="DefaultParagraphFont"/>
          <w:color w:val="auto"/>
        </w:rPr>
      </w:sdtEndPr>
      <w:sdtContent>
        <w:p w14:paraId="3D4D87DA" w14:textId="77777777" w:rsidR="00E013F7" w:rsidRDefault="00E013F7" w:rsidP="00E013F7">
          <w:r w:rsidRPr="00650D9F">
            <w:rPr>
              <w:rStyle w:val="PlaceholderText"/>
              <w:color w:val="FF0000"/>
            </w:rPr>
            <w:t>Click or tap here to enter text.</w:t>
          </w:r>
        </w:p>
      </w:sdtContent>
    </w:sdt>
    <w:p w14:paraId="626186AB" w14:textId="68DB3760" w:rsidR="003B74D3" w:rsidRDefault="00B00907" w:rsidP="00C7479A">
      <w:pPr>
        <w:pStyle w:val="ListParagraph"/>
        <w:numPr>
          <w:ilvl w:val="0"/>
          <w:numId w:val="4"/>
        </w:numPr>
      </w:pPr>
      <w:r w:rsidRPr="00B00907">
        <w:t xml:space="preserve">At the command prompt, type </w:t>
      </w:r>
      <w:proofErr w:type="spellStart"/>
      <w:r w:rsidR="005E76F9" w:rsidRPr="005E76F9">
        <w:rPr>
          <w:b/>
          <w:bCs/>
        </w:rPr>
        <w:t>sudo</w:t>
      </w:r>
      <w:proofErr w:type="spellEnd"/>
      <w:r w:rsidR="005E76F9" w:rsidRPr="005E76F9">
        <w:rPr>
          <w:b/>
          <w:bCs/>
        </w:rPr>
        <w:t xml:space="preserve"> </w:t>
      </w:r>
      <w:proofErr w:type="spellStart"/>
      <w:r w:rsidRPr="007D0C95">
        <w:rPr>
          <w:b/>
          <w:bCs/>
        </w:rPr>
        <w:t>chown</w:t>
      </w:r>
      <w:proofErr w:type="spellEnd"/>
      <w:r w:rsidRPr="007D0C95">
        <w:rPr>
          <w:b/>
          <w:bCs/>
        </w:rPr>
        <w:t xml:space="preserve"> </w:t>
      </w:r>
      <w:r w:rsidR="005E76F9">
        <w:rPr>
          <w:b/>
          <w:bCs/>
        </w:rPr>
        <w:t>user</w:t>
      </w:r>
      <w:r w:rsidRPr="007D0C95">
        <w:rPr>
          <w:b/>
          <w:bCs/>
        </w:rPr>
        <w:t xml:space="preserve"> owner*</w:t>
      </w:r>
      <w:r w:rsidRPr="00B00907">
        <w:t xml:space="preserve"> and press </w:t>
      </w:r>
      <w:r w:rsidRPr="007D0C95">
        <w:rPr>
          <w:b/>
          <w:bCs/>
        </w:rPr>
        <w:t>Enter</w:t>
      </w:r>
      <w:r w:rsidRPr="00B00907">
        <w:t xml:space="preserve"> to change the ownership and group ownership back to the root user for both </w:t>
      </w:r>
      <w:proofErr w:type="spellStart"/>
      <w:r w:rsidRPr="00B00907">
        <w:t>ownersample</w:t>
      </w:r>
      <w:proofErr w:type="spellEnd"/>
      <w:r w:rsidRPr="00B00907">
        <w:t xml:space="preserve"> and </w:t>
      </w:r>
      <w:proofErr w:type="spellStart"/>
      <w:r w:rsidRPr="00B00907">
        <w:t>ownerdir</w:t>
      </w:r>
      <w:proofErr w:type="spellEnd"/>
      <w:r w:rsidRPr="00B00907">
        <w:t xml:space="preserve">. </w:t>
      </w:r>
    </w:p>
    <w:p w14:paraId="50193578" w14:textId="77777777" w:rsidR="009D16F9" w:rsidRDefault="009B0030" w:rsidP="00C7479A">
      <w:pPr>
        <w:pStyle w:val="ListParagraph"/>
        <w:numPr>
          <w:ilvl w:val="0"/>
          <w:numId w:val="4"/>
        </w:numPr>
      </w:pPr>
      <w:r>
        <w:t>T</w:t>
      </w:r>
      <w:r w:rsidR="00B00907" w:rsidRPr="00B00907">
        <w:t xml:space="preserve">ype </w:t>
      </w:r>
      <w:r w:rsidR="00B00907" w:rsidRPr="007D0C95">
        <w:rPr>
          <w:b/>
          <w:bCs/>
        </w:rPr>
        <w:t xml:space="preserve">mv </w:t>
      </w:r>
      <w:proofErr w:type="spellStart"/>
      <w:r w:rsidR="00B00907" w:rsidRPr="007D0C95">
        <w:rPr>
          <w:b/>
          <w:bCs/>
        </w:rPr>
        <w:t>ownersample</w:t>
      </w:r>
      <w:proofErr w:type="spellEnd"/>
      <w:r w:rsidR="00B00907" w:rsidRPr="007D0C95">
        <w:rPr>
          <w:b/>
          <w:bCs/>
        </w:rPr>
        <w:t xml:space="preserve"> </w:t>
      </w:r>
      <w:proofErr w:type="spellStart"/>
      <w:r w:rsidR="00B00907" w:rsidRPr="007D0C95">
        <w:rPr>
          <w:b/>
          <w:bCs/>
        </w:rPr>
        <w:t>ownerdir</w:t>
      </w:r>
      <w:proofErr w:type="spellEnd"/>
      <w:r w:rsidR="00B00907" w:rsidRPr="00B00907">
        <w:t xml:space="preserve"> and press </w:t>
      </w:r>
      <w:r w:rsidR="00B00907" w:rsidRPr="007D0C95">
        <w:rPr>
          <w:b/>
          <w:bCs/>
        </w:rPr>
        <w:t>Enter</w:t>
      </w:r>
      <w:r w:rsidR="00B00907" w:rsidRPr="00B00907">
        <w:t>.</w:t>
      </w:r>
    </w:p>
    <w:p w14:paraId="01C3EA6F" w14:textId="3E9F901C" w:rsidR="00C26529" w:rsidRDefault="009D16F9" w:rsidP="00C7479A">
      <w:pPr>
        <w:pStyle w:val="ListParagraph"/>
        <w:numPr>
          <w:ilvl w:val="0"/>
          <w:numId w:val="4"/>
        </w:numPr>
      </w:pPr>
      <w:r>
        <w:t>T</w:t>
      </w:r>
      <w:r w:rsidR="00B00907" w:rsidRPr="00B00907">
        <w:t xml:space="preserve">ype </w:t>
      </w:r>
      <w:r w:rsidR="00B00907" w:rsidRPr="007D0C95">
        <w:rPr>
          <w:b/>
          <w:bCs/>
        </w:rPr>
        <w:t>ls –</w:t>
      </w:r>
      <w:proofErr w:type="spellStart"/>
      <w:r w:rsidR="00B00907" w:rsidRPr="007D0C95">
        <w:rPr>
          <w:b/>
          <w:bCs/>
        </w:rPr>
        <w:t>lR</w:t>
      </w:r>
      <w:proofErr w:type="spellEnd"/>
      <w:r w:rsidR="00B00907" w:rsidRPr="00B00907">
        <w:t xml:space="preserve"> at the command prompt and press </w:t>
      </w:r>
      <w:r w:rsidR="00B00907" w:rsidRPr="007D0C95">
        <w:rPr>
          <w:b/>
          <w:bCs/>
        </w:rPr>
        <w:t>Enter</w:t>
      </w:r>
      <w:r w:rsidR="00B00907" w:rsidRPr="00B00907">
        <w:t xml:space="preserve"> to note that the </w:t>
      </w:r>
      <w:proofErr w:type="spellStart"/>
      <w:r w:rsidR="00B00907" w:rsidRPr="00B00907">
        <w:t>ownersample</w:t>
      </w:r>
      <w:proofErr w:type="spellEnd"/>
      <w:r w:rsidR="00B00907" w:rsidRPr="00B00907">
        <w:t xml:space="preserve"> file now exists within the </w:t>
      </w:r>
      <w:proofErr w:type="spellStart"/>
      <w:r w:rsidR="00B00907" w:rsidRPr="00B00907">
        <w:t>ownerdir</w:t>
      </w:r>
      <w:proofErr w:type="spellEnd"/>
      <w:r w:rsidR="00B00907" w:rsidRPr="00B00907">
        <w:t xml:space="preserve"> directory and that both are owned by root.</w:t>
      </w:r>
    </w:p>
    <w:p w14:paraId="41D26493" w14:textId="0E330F12" w:rsidR="00A22583" w:rsidRDefault="00517DBE" w:rsidP="00C7479A">
      <w:pPr>
        <w:pStyle w:val="ListParagraph"/>
        <w:numPr>
          <w:ilvl w:val="0"/>
          <w:numId w:val="4"/>
        </w:numPr>
      </w:pPr>
      <w:r>
        <w:t>T</w:t>
      </w:r>
      <w:r w:rsidR="00B00907" w:rsidRPr="00B00907">
        <w:t xml:space="preserve">ype </w:t>
      </w:r>
      <w:proofErr w:type="spellStart"/>
      <w:r w:rsidR="00B00907" w:rsidRPr="009D73AD">
        <w:rPr>
          <w:b/>
        </w:rPr>
        <w:t>chown</w:t>
      </w:r>
      <w:proofErr w:type="spellEnd"/>
      <w:r w:rsidR="00B00907" w:rsidRPr="009D73AD">
        <w:rPr>
          <w:b/>
        </w:rPr>
        <w:t xml:space="preserve"> </w:t>
      </w:r>
      <w:r w:rsidR="00373FEE">
        <w:rPr>
          <w:b/>
        </w:rPr>
        <w:t xml:space="preserve">-R </w:t>
      </w:r>
      <w:r w:rsidR="00B00907" w:rsidRPr="00C26529">
        <w:rPr>
          <w:b/>
          <w:bCs/>
        </w:rPr>
        <w:t xml:space="preserve">user1 </w:t>
      </w:r>
      <w:proofErr w:type="spellStart"/>
      <w:r w:rsidR="00B00907" w:rsidRPr="00C26529">
        <w:rPr>
          <w:b/>
          <w:bCs/>
        </w:rPr>
        <w:t>ownerdir</w:t>
      </w:r>
      <w:proofErr w:type="spellEnd"/>
      <w:r w:rsidR="00B00907" w:rsidRPr="00B00907">
        <w:t xml:space="preserve"> and press </w:t>
      </w:r>
      <w:r w:rsidR="00B00907" w:rsidRPr="00C26529">
        <w:rPr>
          <w:b/>
          <w:bCs/>
        </w:rPr>
        <w:t>Enter</w:t>
      </w:r>
      <w:r w:rsidR="00B00907" w:rsidRPr="00B00907">
        <w:t>.</w:t>
      </w:r>
    </w:p>
    <w:p w14:paraId="54055BEC" w14:textId="36052C04" w:rsidR="003B74D3" w:rsidRDefault="00A22583" w:rsidP="00C7479A">
      <w:pPr>
        <w:pStyle w:val="ListParagraph"/>
        <w:numPr>
          <w:ilvl w:val="0"/>
          <w:numId w:val="4"/>
        </w:numPr>
      </w:pPr>
      <w:r>
        <w:t>T</w:t>
      </w:r>
      <w:r w:rsidR="00B00907" w:rsidRPr="00B00907">
        <w:t xml:space="preserve">ype </w:t>
      </w:r>
      <w:r w:rsidR="00B00907" w:rsidRPr="00C26529">
        <w:rPr>
          <w:b/>
          <w:bCs/>
        </w:rPr>
        <w:t>ls –l</w:t>
      </w:r>
      <w:r w:rsidR="00B00907" w:rsidRPr="00B00907">
        <w:t xml:space="preserve"> at the command prompt and press </w:t>
      </w:r>
      <w:r w:rsidR="00B00907" w:rsidRPr="00C26529">
        <w:rPr>
          <w:b/>
          <w:bCs/>
        </w:rPr>
        <w:t>Enter</w:t>
      </w:r>
      <w:r w:rsidR="00B00907" w:rsidRPr="00B00907">
        <w:t>.</w:t>
      </w:r>
    </w:p>
    <w:p w14:paraId="6CA43E08" w14:textId="77777777" w:rsidR="003151E1" w:rsidRDefault="00B00907" w:rsidP="00C7479A">
      <w:pPr>
        <w:pStyle w:val="ListParagraph"/>
        <w:numPr>
          <w:ilvl w:val="0"/>
          <w:numId w:val="4"/>
        </w:numPr>
      </w:pPr>
      <w:r w:rsidRPr="00B00907">
        <w:t xml:space="preserve">Who owns the </w:t>
      </w:r>
      <w:proofErr w:type="spellStart"/>
      <w:r w:rsidRPr="00B00907">
        <w:t>ownerdir</w:t>
      </w:r>
      <w:proofErr w:type="spellEnd"/>
      <w:r w:rsidRPr="00B00907">
        <w:t xml:space="preserve"> directory and </w:t>
      </w:r>
      <w:proofErr w:type="spellStart"/>
      <w:r w:rsidRPr="00B00907">
        <w:t>ownersample</w:t>
      </w:r>
      <w:proofErr w:type="spellEnd"/>
      <w:r w:rsidRPr="00B00907">
        <w:t xml:space="preserve"> file? Why?</w:t>
      </w:r>
    </w:p>
    <w:sdt>
      <w:sdtPr>
        <w:rPr>
          <w:rStyle w:val="Red"/>
        </w:rPr>
        <w:id w:val="919836142"/>
        <w:placeholder>
          <w:docPart w:val="98AF3AC58ADB4223A6A97C4F6D0B9A38"/>
        </w:placeholder>
        <w:showingPlcHdr/>
      </w:sdtPr>
      <w:sdtEndPr>
        <w:rPr>
          <w:rStyle w:val="DefaultParagraphFont"/>
          <w:color w:val="auto"/>
        </w:rPr>
      </w:sdtEndPr>
      <w:sdtContent>
        <w:p w14:paraId="73ECACD1" w14:textId="77777777" w:rsidR="008D3055" w:rsidRDefault="008D3055" w:rsidP="008D3055">
          <w:r w:rsidRPr="00650D9F">
            <w:rPr>
              <w:rStyle w:val="PlaceholderText"/>
              <w:color w:val="FF0000"/>
            </w:rPr>
            <w:t>Click or tap here to enter text.</w:t>
          </w:r>
        </w:p>
      </w:sdtContent>
    </w:sdt>
    <w:p w14:paraId="59AECE20" w14:textId="57D5E261" w:rsidR="003B74D3" w:rsidRDefault="002D5A7A" w:rsidP="00C7479A">
      <w:pPr>
        <w:pStyle w:val="ListParagraph"/>
        <w:numPr>
          <w:ilvl w:val="0"/>
          <w:numId w:val="4"/>
        </w:numPr>
      </w:pPr>
      <w:r>
        <w:t>T</w:t>
      </w:r>
      <w:r w:rsidR="00B00907" w:rsidRPr="00B00907">
        <w:t xml:space="preserve">ype </w:t>
      </w:r>
      <w:r w:rsidR="00B00907" w:rsidRPr="003151E1">
        <w:rPr>
          <w:b/>
          <w:bCs/>
        </w:rPr>
        <w:t xml:space="preserve">rm -R </w:t>
      </w:r>
      <w:proofErr w:type="spellStart"/>
      <w:r w:rsidR="00B00907" w:rsidRPr="003151E1">
        <w:rPr>
          <w:b/>
          <w:bCs/>
        </w:rPr>
        <w:t>ownerdir</w:t>
      </w:r>
      <w:proofErr w:type="spellEnd"/>
      <w:r w:rsidR="00B00907" w:rsidRPr="00B00907">
        <w:t xml:space="preserve"> and press </w:t>
      </w:r>
      <w:r w:rsidR="00B00907" w:rsidRPr="003151E1">
        <w:rPr>
          <w:b/>
          <w:bCs/>
        </w:rPr>
        <w:t>Enter</w:t>
      </w:r>
      <w:r w:rsidR="00B00907" w:rsidRPr="00B00907">
        <w:t>.</w:t>
      </w:r>
    </w:p>
    <w:p w14:paraId="222699BD" w14:textId="77777777" w:rsidR="00F75925" w:rsidRDefault="00B00907" w:rsidP="00C7479A">
      <w:pPr>
        <w:pStyle w:val="ListParagraph"/>
        <w:numPr>
          <w:ilvl w:val="0"/>
          <w:numId w:val="4"/>
        </w:numPr>
      </w:pPr>
      <w:r w:rsidRPr="00B00907">
        <w:t>Why were you able to delete this directory without being the owner of it?</w:t>
      </w:r>
    </w:p>
    <w:sdt>
      <w:sdtPr>
        <w:rPr>
          <w:rStyle w:val="Red"/>
        </w:rPr>
        <w:id w:val="1014885030"/>
        <w:placeholder>
          <w:docPart w:val="271ACF11160347499DD7E4BD28275BAE"/>
        </w:placeholder>
        <w:showingPlcHdr/>
      </w:sdtPr>
      <w:sdtEndPr>
        <w:rPr>
          <w:rStyle w:val="DefaultParagraphFont"/>
          <w:color w:val="auto"/>
        </w:rPr>
      </w:sdtEndPr>
      <w:sdtContent>
        <w:p w14:paraId="3DE4A1A8" w14:textId="77777777" w:rsidR="008D3055" w:rsidRDefault="008F0EB3" w:rsidP="008D3055">
          <w:r w:rsidRPr="00650D9F">
            <w:rPr>
              <w:rStyle w:val="PlaceholderText"/>
              <w:color w:val="FF0000"/>
            </w:rPr>
            <w:t>Click or tap here to enter text.</w:t>
          </w:r>
        </w:p>
      </w:sdtContent>
    </w:sdt>
    <w:p w14:paraId="09FC104F" w14:textId="77777777" w:rsidR="00FE20F4" w:rsidRDefault="00FE20F4" w:rsidP="00C7479A">
      <w:pPr>
        <w:pStyle w:val="ListParagraph"/>
        <w:numPr>
          <w:ilvl w:val="0"/>
          <w:numId w:val="4"/>
        </w:numPr>
      </w:pPr>
      <w:r w:rsidRPr="00865FCD">
        <w:t xml:space="preserve">Type </w:t>
      </w:r>
      <w:proofErr w:type="spellStart"/>
      <w:r w:rsidRPr="004B1697">
        <w:rPr>
          <w:b/>
          <w:bCs/>
        </w:rPr>
        <w:t>poweroff</w:t>
      </w:r>
      <w:proofErr w:type="spellEnd"/>
      <w:r w:rsidRPr="00865FCD">
        <w:t xml:space="preserve"> </w:t>
      </w:r>
      <w:r>
        <w:t>to shut down Kali.</w:t>
      </w:r>
    </w:p>
    <w:p w14:paraId="260A6AF6" w14:textId="77777777" w:rsidR="00FE20F4" w:rsidRDefault="00FE20F4" w:rsidP="00FE20F4">
      <w:pPr>
        <w:pStyle w:val="Heading2"/>
      </w:pPr>
      <w:bookmarkStart w:id="6" w:name="_Toc155530492"/>
      <w:bookmarkStart w:id="7" w:name="_Toc207991090"/>
      <w:r>
        <w:t>Assignment Submission</w:t>
      </w:r>
      <w:bookmarkEnd w:id="6"/>
      <w:bookmarkEnd w:id="7"/>
    </w:p>
    <w:p w14:paraId="508C18C8" w14:textId="105247EE" w:rsidR="00FE20F4" w:rsidRPr="00B00907" w:rsidRDefault="00FE20F4" w:rsidP="00FE20F4">
      <w:r>
        <w:t>Submit this completed document in Blackboard.</w:t>
      </w:r>
    </w:p>
    <w:sectPr w:rsidR="00FE20F4" w:rsidRPr="00B00907" w:rsidSect="0097611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52EBC" w14:textId="77777777" w:rsidR="005C04B6" w:rsidRDefault="005C04B6" w:rsidP="00AB57D0">
      <w:r>
        <w:separator/>
      </w:r>
    </w:p>
  </w:endnote>
  <w:endnote w:type="continuationSeparator" w:id="0">
    <w:p w14:paraId="77061C50" w14:textId="77777777" w:rsidR="005C04B6" w:rsidRDefault="005C04B6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D0EE7" w14:textId="418AA317" w:rsidR="005C04B6" w:rsidRPr="00AB57D0" w:rsidRDefault="005C04B6" w:rsidP="00B72264">
    <w:pPr>
      <w:pStyle w:val="Footer"/>
      <w:tabs>
        <w:tab w:val="right" w:pos="10080"/>
      </w:tabs>
    </w:pPr>
    <w:r>
      <w:t xml:space="preserve">Week </w:t>
    </w:r>
    <w:r w:rsidR="0071468A">
      <w:t>6</w:t>
    </w:r>
    <w:r>
      <w:t xml:space="preserve"> Linux Projects</w:t>
    </w:r>
    <w:r w:rsidRPr="00A87D54">
      <w:tab/>
      <w:t xml:space="preserve">Page </w:t>
    </w:r>
    <w:r w:rsidRPr="00A87D54">
      <w:fldChar w:fldCharType="begin"/>
    </w:r>
    <w:r w:rsidRPr="00A87D54">
      <w:instrText xml:space="preserve"> PAGE </w:instrText>
    </w:r>
    <w:r w:rsidRPr="00A87D54">
      <w:fldChar w:fldCharType="separate"/>
    </w:r>
    <w:r w:rsidR="00C152DA">
      <w:rPr>
        <w:noProof/>
      </w:rPr>
      <w:t>7</w:t>
    </w:r>
    <w:r w:rsidRPr="00A87D54">
      <w:fldChar w:fldCharType="end"/>
    </w:r>
    <w:r w:rsidRPr="00A87D54">
      <w:t xml:space="preserve"> of </w:t>
    </w:r>
    <w:r w:rsidR="009F5324">
      <w:rPr>
        <w:noProof/>
      </w:rPr>
      <w:fldChar w:fldCharType="begin"/>
    </w:r>
    <w:r w:rsidR="009F5324">
      <w:rPr>
        <w:noProof/>
      </w:rPr>
      <w:instrText xml:space="preserve"> NUMPAGES </w:instrText>
    </w:r>
    <w:r w:rsidR="009F5324">
      <w:rPr>
        <w:noProof/>
      </w:rPr>
      <w:fldChar w:fldCharType="separate"/>
    </w:r>
    <w:r w:rsidR="00C152DA">
      <w:rPr>
        <w:noProof/>
      </w:rPr>
      <w:t>7</w:t>
    </w:r>
    <w:r w:rsidR="009F5324">
      <w:rPr>
        <w:noProof/>
      </w:rPr>
      <w:fldChar w:fldCharType="end"/>
    </w:r>
    <w:r w:rsidRPr="00A87D54">
      <w:tab/>
      <w:t xml:space="preserve">Revised: </w:t>
    </w:r>
    <w:r w:rsidR="00544917">
      <w:t>0</w:t>
    </w:r>
    <w:r w:rsidR="000867F4">
      <w:t>7</w:t>
    </w:r>
    <w:r w:rsidR="00925687">
      <w:t>/</w:t>
    </w:r>
    <w:r w:rsidR="0071468A">
      <w:t>1</w:t>
    </w:r>
    <w:r w:rsidR="000867F4">
      <w:t>4</w:t>
    </w:r>
    <w:r w:rsidR="00925687">
      <w:t>/20</w:t>
    </w:r>
    <w:r w:rsidR="008815FF">
      <w:t>2</w:t>
    </w:r>
    <w:r w:rsidR="00040468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1A436" w14:textId="77777777" w:rsidR="005C04B6" w:rsidRDefault="005C04B6" w:rsidP="00AB57D0">
      <w:r>
        <w:separator/>
      </w:r>
    </w:p>
  </w:footnote>
  <w:footnote w:type="continuationSeparator" w:id="0">
    <w:p w14:paraId="23440CA8" w14:textId="77777777" w:rsidR="005C04B6" w:rsidRDefault="005C04B6" w:rsidP="00A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4F2A8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E3ADE"/>
    <w:multiLevelType w:val="hybridMultilevel"/>
    <w:tmpl w:val="5D12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E927A22"/>
    <w:multiLevelType w:val="hybridMultilevel"/>
    <w:tmpl w:val="ECF4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EDD0501"/>
    <w:multiLevelType w:val="multilevel"/>
    <w:tmpl w:val="4AB2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79E635A"/>
    <w:multiLevelType w:val="hybridMultilevel"/>
    <w:tmpl w:val="AEE8A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A343C"/>
    <w:multiLevelType w:val="multilevel"/>
    <w:tmpl w:val="4AB2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7750463"/>
    <w:multiLevelType w:val="hybridMultilevel"/>
    <w:tmpl w:val="60B0A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4DD52FAD"/>
    <w:multiLevelType w:val="hybridMultilevel"/>
    <w:tmpl w:val="81F6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CEE1466"/>
    <w:multiLevelType w:val="hybridMultilevel"/>
    <w:tmpl w:val="70562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9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814982842">
    <w:abstractNumId w:val="29"/>
  </w:num>
  <w:num w:numId="2" w16cid:durableId="2109423403">
    <w:abstractNumId w:val="27"/>
  </w:num>
  <w:num w:numId="3" w16cid:durableId="1780905528">
    <w:abstractNumId w:val="18"/>
  </w:num>
  <w:num w:numId="4" w16cid:durableId="2144156820">
    <w:abstractNumId w:val="7"/>
  </w:num>
  <w:num w:numId="5" w16cid:durableId="1820684708">
    <w:abstractNumId w:val="1"/>
  </w:num>
  <w:num w:numId="6" w16cid:durableId="540674640">
    <w:abstractNumId w:val="31"/>
  </w:num>
  <w:num w:numId="7" w16cid:durableId="1528331623">
    <w:abstractNumId w:val="15"/>
  </w:num>
  <w:num w:numId="8" w16cid:durableId="2142648928">
    <w:abstractNumId w:val="19"/>
  </w:num>
  <w:num w:numId="9" w16cid:durableId="667683200">
    <w:abstractNumId w:val="2"/>
  </w:num>
  <w:num w:numId="10" w16cid:durableId="443427758">
    <w:abstractNumId w:val="24"/>
  </w:num>
  <w:num w:numId="11" w16cid:durableId="856503590">
    <w:abstractNumId w:val="49"/>
  </w:num>
  <w:num w:numId="12" w16cid:durableId="1708947774">
    <w:abstractNumId w:val="14"/>
  </w:num>
  <w:num w:numId="13" w16cid:durableId="8409523">
    <w:abstractNumId w:val="43"/>
  </w:num>
  <w:num w:numId="14" w16cid:durableId="1820072362">
    <w:abstractNumId w:val="16"/>
  </w:num>
  <w:num w:numId="15" w16cid:durableId="1132409903">
    <w:abstractNumId w:val="30"/>
  </w:num>
  <w:num w:numId="16" w16cid:durableId="771979294">
    <w:abstractNumId w:val="13"/>
  </w:num>
  <w:num w:numId="17" w16cid:durableId="256181038">
    <w:abstractNumId w:val="12"/>
  </w:num>
  <w:num w:numId="18" w16cid:durableId="1009064875">
    <w:abstractNumId w:val="37"/>
  </w:num>
  <w:num w:numId="19" w16cid:durableId="726222039">
    <w:abstractNumId w:val="0"/>
  </w:num>
  <w:num w:numId="20" w16cid:durableId="1278679880">
    <w:abstractNumId w:val="38"/>
  </w:num>
  <w:num w:numId="21" w16cid:durableId="1109548270">
    <w:abstractNumId w:val="41"/>
  </w:num>
  <w:num w:numId="22" w16cid:durableId="1995794847">
    <w:abstractNumId w:val="35"/>
  </w:num>
  <w:num w:numId="23" w16cid:durableId="781731659">
    <w:abstractNumId w:val="32"/>
  </w:num>
  <w:num w:numId="24" w16cid:durableId="1584954406">
    <w:abstractNumId w:val="48"/>
  </w:num>
  <w:num w:numId="25" w16cid:durableId="255752035">
    <w:abstractNumId w:val="20"/>
  </w:num>
  <w:num w:numId="26" w16cid:durableId="2071733311">
    <w:abstractNumId w:val="22"/>
  </w:num>
  <w:num w:numId="27" w16cid:durableId="777987269">
    <w:abstractNumId w:val="6"/>
  </w:num>
  <w:num w:numId="28" w16cid:durableId="1875071598">
    <w:abstractNumId w:val="21"/>
  </w:num>
  <w:num w:numId="29" w16cid:durableId="647132872">
    <w:abstractNumId w:val="40"/>
  </w:num>
  <w:num w:numId="30" w16cid:durableId="1927348283">
    <w:abstractNumId w:val="44"/>
  </w:num>
  <w:num w:numId="31" w16cid:durableId="1423187289">
    <w:abstractNumId w:val="10"/>
  </w:num>
  <w:num w:numId="32" w16cid:durableId="1829635023">
    <w:abstractNumId w:val="47"/>
  </w:num>
  <w:num w:numId="33" w16cid:durableId="638654733">
    <w:abstractNumId w:val="8"/>
  </w:num>
  <w:num w:numId="34" w16cid:durableId="408963472">
    <w:abstractNumId w:val="45"/>
  </w:num>
  <w:num w:numId="35" w16cid:durableId="397631313">
    <w:abstractNumId w:val="28"/>
  </w:num>
  <w:num w:numId="36" w16cid:durableId="545066218">
    <w:abstractNumId w:val="17"/>
  </w:num>
  <w:num w:numId="37" w16cid:durableId="674262419">
    <w:abstractNumId w:val="9"/>
  </w:num>
  <w:num w:numId="38" w16cid:durableId="1422675965">
    <w:abstractNumId w:val="26"/>
  </w:num>
  <w:num w:numId="39" w16cid:durableId="839008418">
    <w:abstractNumId w:val="36"/>
  </w:num>
  <w:num w:numId="40" w16cid:durableId="1484858604">
    <w:abstractNumId w:val="3"/>
  </w:num>
  <w:num w:numId="41" w16cid:durableId="622923948">
    <w:abstractNumId w:val="42"/>
  </w:num>
  <w:num w:numId="42" w16cid:durableId="200098598">
    <w:abstractNumId w:val="25"/>
  </w:num>
  <w:num w:numId="43" w16cid:durableId="2110157432">
    <w:abstractNumId w:val="11"/>
  </w:num>
  <w:num w:numId="44" w16cid:durableId="1194809756">
    <w:abstractNumId w:val="34"/>
  </w:num>
  <w:num w:numId="45" w16cid:durableId="1110247014">
    <w:abstractNumId w:val="4"/>
  </w:num>
  <w:num w:numId="46" w16cid:durableId="738442">
    <w:abstractNumId w:val="33"/>
  </w:num>
  <w:num w:numId="47" w16cid:durableId="51975858">
    <w:abstractNumId w:val="39"/>
  </w:num>
  <w:num w:numId="48" w16cid:durableId="1011185289">
    <w:abstractNumId w:val="5"/>
  </w:num>
  <w:num w:numId="49" w16cid:durableId="908079412">
    <w:abstractNumId w:val="23"/>
  </w:num>
  <w:num w:numId="50" w16cid:durableId="1515799172">
    <w:abstractNumId w:val="4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129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xtDA2NLO0NDW0MDRU0lEKTi0uzszPAykwqQUAAMl6dywAAAA="/>
  </w:docVars>
  <w:rsids>
    <w:rsidRoot w:val="003B5A3B"/>
    <w:rsid w:val="0000053E"/>
    <w:rsid w:val="0000275F"/>
    <w:rsid w:val="00002E77"/>
    <w:rsid w:val="0000409B"/>
    <w:rsid w:val="000114F8"/>
    <w:rsid w:val="00011DDF"/>
    <w:rsid w:val="00012210"/>
    <w:rsid w:val="000133C8"/>
    <w:rsid w:val="00013951"/>
    <w:rsid w:val="00015C1D"/>
    <w:rsid w:val="000177F1"/>
    <w:rsid w:val="0002055B"/>
    <w:rsid w:val="00021BBD"/>
    <w:rsid w:val="00022209"/>
    <w:rsid w:val="00022560"/>
    <w:rsid w:val="0002499F"/>
    <w:rsid w:val="000308F8"/>
    <w:rsid w:val="00031A00"/>
    <w:rsid w:val="00031EA4"/>
    <w:rsid w:val="00033EBF"/>
    <w:rsid w:val="00033F40"/>
    <w:rsid w:val="0003617B"/>
    <w:rsid w:val="00037643"/>
    <w:rsid w:val="00040468"/>
    <w:rsid w:val="00040AD9"/>
    <w:rsid w:val="00041FBC"/>
    <w:rsid w:val="00043E69"/>
    <w:rsid w:val="00045558"/>
    <w:rsid w:val="000476CB"/>
    <w:rsid w:val="0005091A"/>
    <w:rsid w:val="000532CB"/>
    <w:rsid w:val="0005360C"/>
    <w:rsid w:val="00056EE3"/>
    <w:rsid w:val="00057549"/>
    <w:rsid w:val="00064DF2"/>
    <w:rsid w:val="00065AF1"/>
    <w:rsid w:val="000716A5"/>
    <w:rsid w:val="0007172B"/>
    <w:rsid w:val="000726A0"/>
    <w:rsid w:val="00074175"/>
    <w:rsid w:val="0007535C"/>
    <w:rsid w:val="00075CF4"/>
    <w:rsid w:val="00076330"/>
    <w:rsid w:val="0007638D"/>
    <w:rsid w:val="000778E9"/>
    <w:rsid w:val="00077F9C"/>
    <w:rsid w:val="00080590"/>
    <w:rsid w:val="0008155F"/>
    <w:rsid w:val="00082070"/>
    <w:rsid w:val="0008250D"/>
    <w:rsid w:val="00084132"/>
    <w:rsid w:val="00084BB5"/>
    <w:rsid w:val="00085BBB"/>
    <w:rsid w:val="000867F4"/>
    <w:rsid w:val="00092F1D"/>
    <w:rsid w:val="000933AB"/>
    <w:rsid w:val="000934F3"/>
    <w:rsid w:val="000958EF"/>
    <w:rsid w:val="00096CF3"/>
    <w:rsid w:val="000A1770"/>
    <w:rsid w:val="000A3DCB"/>
    <w:rsid w:val="000A496F"/>
    <w:rsid w:val="000A5D20"/>
    <w:rsid w:val="000B0FEB"/>
    <w:rsid w:val="000B120E"/>
    <w:rsid w:val="000C02D3"/>
    <w:rsid w:val="000C35A3"/>
    <w:rsid w:val="000D0019"/>
    <w:rsid w:val="000D1831"/>
    <w:rsid w:val="000D1EB5"/>
    <w:rsid w:val="000D318C"/>
    <w:rsid w:val="000D50BB"/>
    <w:rsid w:val="000E2A1B"/>
    <w:rsid w:val="000E3373"/>
    <w:rsid w:val="000E448D"/>
    <w:rsid w:val="000E44B4"/>
    <w:rsid w:val="000E530F"/>
    <w:rsid w:val="000E6FEF"/>
    <w:rsid w:val="000F1FB1"/>
    <w:rsid w:val="000F2244"/>
    <w:rsid w:val="000F2AF9"/>
    <w:rsid w:val="000F2EA9"/>
    <w:rsid w:val="000F4A3B"/>
    <w:rsid w:val="000F5186"/>
    <w:rsid w:val="000F55C3"/>
    <w:rsid w:val="0010102F"/>
    <w:rsid w:val="00101457"/>
    <w:rsid w:val="00103243"/>
    <w:rsid w:val="0010343A"/>
    <w:rsid w:val="00107FF6"/>
    <w:rsid w:val="00111588"/>
    <w:rsid w:val="00111607"/>
    <w:rsid w:val="00111C7E"/>
    <w:rsid w:val="0011269A"/>
    <w:rsid w:val="001143F0"/>
    <w:rsid w:val="00116C75"/>
    <w:rsid w:val="00117AC0"/>
    <w:rsid w:val="0012154E"/>
    <w:rsid w:val="00121FEB"/>
    <w:rsid w:val="001224DD"/>
    <w:rsid w:val="00123216"/>
    <w:rsid w:val="00123965"/>
    <w:rsid w:val="00123A8A"/>
    <w:rsid w:val="001256FC"/>
    <w:rsid w:val="00126FB6"/>
    <w:rsid w:val="001273E9"/>
    <w:rsid w:val="00134ECF"/>
    <w:rsid w:val="0013594D"/>
    <w:rsid w:val="001367DA"/>
    <w:rsid w:val="00142953"/>
    <w:rsid w:val="00144516"/>
    <w:rsid w:val="001451A5"/>
    <w:rsid w:val="00146596"/>
    <w:rsid w:val="001477B3"/>
    <w:rsid w:val="00147B5A"/>
    <w:rsid w:val="00152244"/>
    <w:rsid w:val="00152EE3"/>
    <w:rsid w:val="001539FB"/>
    <w:rsid w:val="001564AE"/>
    <w:rsid w:val="00164A9E"/>
    <w:rsid w:val="0016720A"/>
    <w:rsid w:val="00174790"/>
    <w:rsid w:val="00183C98"/>
    <w:rsid w:val="001877B3"/>
    <w:rsid w:val="00191511"/>
    <w:rsid w:val="00191ADE"/>
    <w:rsid w:val="001921E0"/>
    <w:rsid w:val="001936C3"/>
    <w:rsid w:val="00194F06"/>
    <w:rsid w:val="00194F48"/>
    <w:rsid w:val="001A050A"/>
    <w:rsid w:val="001A060F"/>
    <w:rsid w:val="001A1B6D"/>
    <w:rsid w:val="001A3E71"/>
    <w:rsid w:val="001A3FED"/>
    <w:rsid w:val="001A56BC"/>
    <w:rsid w:val="001A5AE7"/>
    <w:rsid w:val="001A70DE"/>
    <w:rsid w:val="001A7FBB"/>
    <w:rsid w:val="001B2F73"/>
    <w:rsid w:val="001B4BA0"/>
    <w:rsid w:val="001B4FA6"/>
    <w:rsid w:val="001B5D53"/>
    <w:rsid w:val="001C137B"/>
    <w:rsid w:val="001C2B38"/>
    <w:rsid w:val="001C5005"/>
    <w:rsid w:val="001D0D2E"/>
    <w:rsid w:val="001D27FC"/>
    <w:rsid w:val="001D3D37"/>
    <w:rsid w:val="001D42EC"/>
    <w:rsid w:val="001D5FAA"/>
    <w:rsid w:val="001D6561"/>
    <w:rsid w:val="001D731B"/>
    <w:rsid w:val="001E1E6F"/>
    <w:rsid w:val="001E2EC3"/>
    <w:rsid w:val="001E57A8"/>
    <w:rsid w:val="001E6110"/>
    <w:rsid w:val="001E6CE1"/>
    <w:rsid w:val="001F0310"/>
    <w:rsid w:val="001F07B4"/>
    <w:rsid w:val="001F1CD4"/>
    <w:rsid w:val="001F2D2B"/>
    <w:rsid w:val="001F78A2"/>
    <w:rsid w:val="002003C6"/>
    <w:rsid w:val="0020075E"/>
    <w:rsid w:val="0020198D"/>
    <w:rsid w:val="00202867"/>
    <w:rsid w:val="00204346"/>
    <w:rsid w:val="00204E39"/>
    <w:rsid w:val="0020596F"/>
    <w:rsid w:val="00210FCA"/>
    <w:rsid w:val="00211F91"/>
    <w:rsid w:val="00214723"/>
    <w:rsid w:val="00226C44"/>
    <w:rsid w:val="00226EEC"/>
    <w:rsid w:val="00227E0A"/>
    <w:rsid w:val="00231CD4"/>
    <w:rsid w:val="00232140"/>
    <w:rsid w:val="00232A9F"/>
    <w:rsid w:val="00233323"/>
    <w:rsid w:val="0023406B"/>
    <w:rsid w:val="0023418B"/>
    <w:rsid w:val="002372EE"/>
    <w:rsid w:val="002414A8"/>
    <w:rsid w:val="002415C2"/>
    <w:rsid w:val="0024411E"/>
    <w:rsid w:val="00251F8F"/>
    <w:rsid w:val="002526CC"/>
    <w:rsid w:val="002559FE"/>
    <w:rsid w:val="002610CB"/>
    <w:rsid w:val="00261E2E"/>
    <w:rsid w:val="00262DAD"/>
    <w:rsid w:val="0026530D"/>
    <w:rsid w:val="00265D9B"/>
    <w:rsid w:val="00266353"/>
    <w:rsid w:val="00266856"/>
    <w:rsid w:val="00266AA0"/>
    <w:rsid w:val="0027474D"/>
    <w:rsid w:val="00274C82"/>
    <w:rsid w:val="00275ED9"/>
    <w:rsid w:val="00276719"/>
    <w:rsid w:val="00281E27"/>
    <w:rsid w:val="00283AC7"/>
    <w:rsid w:val="002857DA"/>
    <w:rsid w:val="00286CFA"/>
    <w:rsid w:val="00292222"/>
    <w:rsid w:val="00296018"/>
    <w:rsid w:val="00297585"/>
    <w:rsid w:val="002A10CF"/>
    <w:rsid w:val="002A1CD2"/>
    <w:rsid w:val="002A47CE"/>
    <w:rsid w:val="002A6337"/>
    <w:rsid w:val="002A6342"/>
    <w:rsid w:val="002A6D2A"/>
    <w:rsid w:val="002A777E"/>
    <w:rsid w:val="002B02C7"/>
    <w:rsid w:val="002B32C3"/>
    <w:rsid w:val="002B4026"/>
    <w:rsid w:val="002B5F4B"/>
    <w:rsid w:val="002B7224"/>
    <w:rsid w:val="002C0525"/>
    <w:rsid w:val="002C0846"/>
    <w:rsid w:val="002C0EF8"/>
    <w:rsid w:val="002C0F97"/>
    <w:rsid w:val="002C2570"/>
    <w:rsid w:val="002C44E1"/>
    <w:rsid w:val="002C4EAB"/>
    <w:rsid w:val="002C53D1"/>
    <w:rsid w:val="002C7912"/>
    <w:rsid w:val="002D1516"/>
    <w:rsid w:val="002D19F9"/>
    <w:rsid w:val="002D1CDC"/>
    <w:rsid w:val="002D4AD3"/>
    <w:rsid w:val="002D5A7A"/>
    <w:rsid w:val="002D7E74"/>
    <w:rsid w:val="002E0A1F"/>
    <w:rsid w:val="002E2866"/>
    <w:rsid w:val="002E3F0E"/>
    <w:rsid w:val="002E502C"/>
    <w:rsid w:val="002E74AF"/>
    <w:rsid w:val="002F035A"/>
    <w:rsid w:val="002F1057"/>
    <w:rsid w:val="002F1368"/>
    <w:rsid w:val="002F2D02"/>
    <w:rsid w:val="002F38F1"/>
    <w:rsid w:val="002F4E9B"/>
    <w:rsid w:val="00300A22"/>
    <w:rsid w:val="00304C4E"/>
    <w:rsid w:val="00307B74"/>
    <w:rsid w:val="00310ED4"/>
    <w:rsid w:val="00313E4E"/>
    <w:rsid w:val="003148FA"/>
    <w:rsid w:val="003151E1"/>
    <w:rsid w:val="00316A42"/>
    <w:rsid w:val="00317653"/>
    <w:rsid w:val="00321437"/>
    <w:rsid w:val="0032311C"/>
    <w:rsid w:val="00325DD0"/>
    <w:rsid w:val="00326097"/>
    <w:rsid w:val="003270F7"/>
    <w:rsid w:val="00327AA1"/>
    <w:rsid w:val="003307EC"/>
    <w:rsid w:val="00331FF8"/>
    <w:rsid w:val="003345F3"/>
    <w:rsid w:val="0033592C"/>
    <w:rsid w:val="00335E91"/>
    <w:rsid w:val="0034029A"/>
    <w:rsid w:val="00346748"/>
    <w:rsid w:val="00350A41"/>
    <w:rsid w:val="003521EA"/>
    <w:rsid w:val="00352D7A"/>
    <w:rsid w:val="0035408D"/>
    <w:rsid w:val="0035610E"/>
    <w:rsid w:val="003574B2"/>
    <w:rsid w:val="00360730"/>
    <w:rsid w:val="003613FE"/>
    <w:rsid w:val="00362501"/>
    <w:rsid w:val="00362855"/>
    <w:rsid w:val="00370443"/>
    <w:rsid w:val="00371C3B"/>
    <w:rsid w:val="00373FEE"/>
    <w:rsid w:val="003764E1"/>
    <w:rsid w:val="003765ED"/>
    <w:rsid w:val="00376752"/>
    <w:rsid w:val="0038015A"/>
    <w:rsid w:val="003803F1"/>
    <w:rsid w:val="00381729"/>
    <w:rsid w:val="00381D5D"/>
    <w:rsid w:val="00382FD0"/>
    <w:rsid w:val="0038353E"/>
    <w:rsid w:val="00384594"/>
    <w:rsid w:val="003848DF"/>
    <w:rsid w:val="00386B52"/>
    <w:rsid w:val="00386F49"/>
    <w:rsid w:val="003874E8"/>
    <w:rsid w:val="00390F30"/>
    <w:rsid w:val="0039225D"/>
    <w:rsid w:val="0039326C"/>
    <w:rsid w:val="0039336C"/>
    <w:rsid w:val="003939E8"/>
    <w:rsid w:val="00394088"/>
    <w:rsid w:val="00397EE4"/>
    <w:rsid w:val="003A1584"/>
    <w:rsid w:val="003A3062"/>
    <w:rsid w:val="003A63AE"/>
    <w:rsid w:val="003A6739"/>
    <w:rsid w:val="003A69CD"/>
    <w:rsid w:val="003A6AE9"/>
    <w:rsid w:val="003A6CE9"/>
    <w:rsid w:val="003B1843"/>
    <w:rsid w:val="003B4B95"/>
    <w:rsid w:val="003B5A3B"/>
    <w:rsid w:val="003B74D3"/>
    <w:rsid w:val="003C0738"/>
    <w:rsid w:val="003C40F7"/>
    <w:rsid w:val="003D1802"/>
    <w:rsid w:val="003D1F9D"/>
    <w:rsid w:val="003D2C67"/>
    <w:rsid w:val="003D5745"/>
    <w:rsid w:val="003D5D88"/>
    <w:rsid w:val="003D6C62"/>
    <w:rsid w:val="003E0E6B"/>
    <w:rsid w:val="003E2375"/>
    <w:rsid w:val="003E2AB6"/>
    <w:rsid w:val="003E3167"/>
    <w:rsid w:val="003F0336"/>
    <w:rsid w:val="003F1691"/>
    <w:rsid w:val="003F2990"/>
    <w:rsid w:val="003F348C"/>
    <w:rsid w:val="003F3A78"/>
    <w:rsid w:val="004042A4"/>
    <w:rsid w:val="00410BE2"/>
    <w:rsid w:val="00412659"/>
    <w:rsid w:val="00413A3D"/>
    <w:rsid w:val="00414B59"/>
    <w:rsid w:val="00416622"/>
    <w:rsid w:val="004204CB"/>
    <w:rsid w:val="00423278"/>
    <w:rsid w:val="0042437F"/>
    <w:rsid w:val="00424C4E"/>
    <w:rsid w:val="0042754F"/>
    <w:rsid w:val="004309C2"/>
    <w:rsid w:val="00432DDB"/>
    <w:rsid w:val="00434E82"/>
    <w:rsid w:val="00435492"/>
    <w:rsid w:val="004365AC"/>
    <w:rsid w:val="0043758E"/>
    <w:rsid w:val="00437ED4"/>
    <w:rsid w:val="004402AB"/>
    <w:rsid w:val="00441909"/>
    <w:rsid w:val="00443F10"/>
    <w:rsid w:val="00446677"/>
    <w:rsid w:val="00447072"/>
    <w:rsid w:val="004479B6"/>
    <w:rsid w:val="004501E1"/>
    <w:rsid w:val="0045199B"/>
    <w:rsid w:val="00452F87"/>
    <w:rsid w:val="00453A7F"/>
    <w:rsid w:val="00455BF3"/>
    <w:rsid w:val="004567F1"/>
    <w:rsid w:val="00461B03"/>
    <w:rsid w:val="00462B23"/>
    <w:rsid w:val="00464A7C"/>
    <w:rsid w:val="004658D6"/>
    <w:rsid w:val="00465CE1"/>
    <w:rsid w:val="0046737E"/>
    <w:rsid w:val="00471BA6"/>
    <w:rsid w:val="0047224F"/>
    <w:rsid w:val="00473139"/>
    <w:rsid w:val="00473DEC"/>
    <w:rsid w:val="00474920"/>
    <w:rsid w:val="00476D44"/>
    <w:rsid w:val="0047735D"/>
    <w:rsid w:val="00480270"/>
    <w:rsid w:val="00480B77"/>
    <w:rsid w:val="00483980"/>
    <w:rsid w:val="00484CE0"/>
    <w:rsid w:val="004851EA"/>
    <w:rsid w:val="00485224"/>
    <w:rsid w:val="00486C90"/>
    <w:rsid w:val="00487B18"/>
    <w:rsid w:val="00490C67"/>
    <w:rsid w:val="004913F2"/>
    <w:rsid w:val="00492E20"/>
    <w:rsid w:val="00494C1A"/>
    <w:rsid w:val="004A119C"/>
    <w:rsid w:val="004A202A"/>
    <w:rsid w:val="004A290F"/>
    <w:rsid w:val="004A2A66"/>
    <w:rsid w:val="004A2FB9"/>
    <w:rsid w:val="004A5B55"/>
    <w:rsid w:val="004B3E38"/>
    <w:rsid w:val="004C1055"/>
    <w:rsid w:val="004C37B1"/>
    <w:rsid w:val="004C3F6D"/>
    <w:rsid w:val="004C52E3"/>
    <w:rsid w:val="004D02C2"/>
    <w:rsid w:val="004D1645"/>
    <w:rsid w:val="004D1E72"/>
    <w:rsid w:val="004D2170"/>
    <w:rsid w:val="004D7E49"/>
    <w:rsid w:val="004E0219"/>
    <w:rsid w:val="004E06E3"/>
    <w:rsid w:val="004E16F0"/>
    <w:rsid w:val="004E2AC7"/>
    <w:rsid w:val="004E2B8A"/>
    <w:rsid w:val="004E31B7"/>
    <w:rsid w:val="004E5185"/>
    <w:rsid w:val="004E5E15"/>
    <w:rsid w:val="004E6061"/>
    <w:rsid w:val="004E685B"/>
    <w:rsid w:val="004E7981"/>
    <w:rsid w:val="004F0CF1"/>
    <w:rsid w:val="004F1DBB"/>
    <w:rsid w:val="004F1F58"/>
    <w:rsid w:val="004F2096"/>
    <w:rsid w:val="004F245D"/>
    <w:rsid w:val="004F5EAC"/>
    <w:rsid w:val="00502E81"/>
    <w:rsid w:val="00504978"/>
    <w:rsid w:val="00504982"/>
    <w:rsid w:val="00506930"/>
    <w:rsid w:val="00507C1D"/>
    <w:rsid w:val="005124E2"/>
    <w:rsid w:val="005125B5"/>
    <w:rsid w:val="00512766"/>
    <w:rsid w:val="00513004"/>
    <w:rsid w:val="005135F4"/>
    <w:rsid w:val="005140F2"/>
    <w:rsid w:val="005154F5"/>
    <w:rsid w:val="00517D73"/>
    <w:rsid w:val="00517DBE"/>
    <w:rsid w:val="00520764"/>
    <w:rsid w:val="00520789"/>
    <w:rsid w:val="0052366C"/>
    <w:rsid w:val="00524678"/>
    <w:rsid w:val="00530898"/>
    <w:rsid w:val="00534553"/>
    <w:rsid w:val="00540EE5"/>
    <w:rsid w:val="00544917"/>
    <w:rsid w:val="005449C5"/>
    <w:rsid w:val="00546852"/>
    <w:rsid w:val="005469B1"/>
    <w:rsid w:val="00550DB8"/>
    <w:rsid w:val="00551727"/>
    <w:rsid w:val="00553AB1"/>
    <w:rsid w:val="00554B04"/>
    <w:rsid w:val="005554FC"/>
    <w:rsid w:val="005566E8"/>
    <w:rsid w:val="00556B0A"/>
    <w:rsid w:val="00563E2C"/>
    <w:rsid w:val="0056459D"/>
    <w:rsid w:val="00566512"/>
    <w:rsid w:val="0057277D"/>
    <w:rsid w:val="00572F14"/>
    <w:rsid w:val="005733AC"/>
    <w:rsid w:val="00574ECB"/>
    <w:rsid w:val="0057570F"/>
    <w:rsid w:val="005761D4"/>
    <w:rsid w:val="005768C9"/>
    <w:rsid w:val="00580B8C"/>
    <w:rsid w:val="00581D39"/>
    <w:rsid w:val="005836FC"/>
    <w:rsid w:val="005839B3"/>
    <w:rsid w:val="00583B74"/>
    <w:rsid w:val="00584DBD"/>
    <w:rsid w:val="00586FF5"/>
    <w:rsid w:val="00590CF7"/>
    <w:rsid w:val="00594143"/>
    <w:rsid w:val="00595310"/>
    <w:rsid w:val="005A0437"/>
    <w:rsid w:val="005A0BBF"/>
    <w:rsid w:val="005A1C69"/>
    <w:rsid w:val="005A2FA3"/>
    <w:rsid w:val="005A3188"/>
    <w:rsid w:val="005A55F8"/>
    <w:rsid w:val="005A7E22"/>
    <w:rsid w:val="005B0845"/>
    <w:rsid w:val="005B120C"/>
    <w:rsid w:val="005B24E0"/>
    <w:rsid w:val="005B3329"/>
    <w:rsid w:val="005B3D2D"/>
    <w:rsid w:val="005B50B0"/>
    <w:rsid w:val="005B648E"/>
    <w:rsid w:val="005C04B6"/>
    <w:rsid w:val="005C05F9"/>
    <w:rsid w:val="005C1A11"/>
    <w:rsid w:val="005C36D8"/>
    <w:rsid w:val="005C6CD7"/>
    <w:rsid w:val="005D0A20"/>
    <w:rsid w:val="005D0F3A"/>
    <w:rsid w:val="005D35AE"/>
    <w:rsid w:val="005D380C"/>
    <w:rsid w:val="005D4285"/>
    <w:rsid w:val="005D4C7C"/>
    <w:rsid w:val="005D5016"/>
    <w:rsid w:val="005D605E"/>
    <w:rsid w:val="005E27A0"/>
    <w:rsid w:val="005E2D12"/>
    <w:rsid w:val="005E2D3E"/>
    <w:rsid w:val="005E56DD"/>
    <w:rsid w:val="005E76F9"/>
    <w:rsid w:val="005F406C"/>
    <w:rsid w:val="005F4252"/>
    <w:rsid w:val="00600DAB"/>
    <w:rsid w:val="0060245B"/>
    <w:rsid w:val="0060248A"/>
    <w:rsid w:val="006034C9"/>
    <w:rsid w:val="00603758"/>
    <w:rsid w:val="0060581D"/>
    <w:rsid w:val="0061067D"/>
    <w:rsid w:val="00610E6B"/>
    <w:rsid w:val="00612749"/>
    <w:rsid w:val="00615611"/>
    <w:rsid w:val="006168E6"/>
    <w:rsid w:val="00616A6B"/>
    <w:rsid w:val="00621AB2"/>
    <w:rsid w:val="00621F4A"/>
    <w:rsid w:val="00627A0C"/>
    <w:rsid w:val="006317EF"/>
    <w:rsid w:val="00634112"/>
    <w:rsid w:val="00634542"/>
    <w:rsid w:val="00641778"/>
    <w:rsid w:val="00642E0A"/>
    <w:rsid w:val="00646086"/>
    <w:rsid w:val="00647520"/>
    <w:rsid w:val="00650880"/>
    <w:rsid w:val="00650D9F"/>
    <w:rsid w:val="00651D71"/>
    <w:rsid w:val="0065280A"/>
    <w:rsid w:val="006538D0"/>
    <w:rsid w:val="00655305"/>
    <w:rsid w:val="006600F7"/>
    <w:rsid w:val="00661205"/>
    <w:rsid w:val="00665D2E"/>
    <w:rsid w:val="006667F7"/>
    <w:rsid w:val="006678E1"/>
    <w:rsid w:val="00670110"/>
    <w:rsid w:val="0067108C"/>
    <w:rsid w:val="00675591"/>
    <w:rsid w:val="00677C76"/>
    <w:rsid w:val="006805DD"/>
    <w:rsid w:val="006808D8"/>
    <w:rsid w:val="006809E9"/>
    <w:rsid w:val="00681B78"/>
    <w:rsid w:val="00684E5F"/>
    <w:rsid w:val="00686B2B"/>
    <w:rsid w:val="00687DB5"/>
    <w:rsid w:val="006904AD"/>
    <w:rsid w:val="006937FB"/>
    <w:rsid w:val="006A081D"/>
    <w:rsid w:val="006A0DE8"/>
    <w:rsid w:val="006A2216"/>
    <w:rsid w:val="006A4BB9"/>
    <w:rsid w:val="006A7047"/>
    <w:rsid w:val="006A70A1"/>
    <w:rsid w:val="006B30CA"/>
    <w:rsid w:val="006B594B"/>
    <w:rsid w:val="006B60F9"/>
    <w:rsid w:val="006C1BEE"/>
    <w:rsid w:val="006C1D6E"/>
    <w:rsid w:val="006C1E1C"/>
    <w:rsid w:val="006C322C"/>
    <w:rsid w:val="006C45B1"/>
    <w:rsid w:val="006C6F36"/>
    <w:rsid w:val="006D02D0"/>
    <w:rsid w:val="006D085A"/>
    <w:rsid w:val="006D4FAF"/>
    <w:rsid w:val="006E1455"/>
    <w:rsid w:val="006E3210"/>
    <w:rsid w:val="006E40BA"/>
    <w:rsid w:val="006E4D48"/>
    <w:rsid w:val="007001DD"/>
    <w:rsid w:val="00701095"/>
    <w:rsid w:val="007045D1"/>
    <w:rsid w:val="00705962"/>
    <w:rsid w:val="00710C9A"/>
    <w:rsid w:val="00711226"/>
    <w:rsid w:val="0071468A"/>
    <w:rsid w:val="00716395"/>
    <w:rsid w:val="00717309"/>
    <w:rsid w:val="007178F4"/>
    <w:rsid w:val="00720030"/>
    <w:rsid w:val="0072014C"/>
    <w:rsid w:val="007203D6"/>
    <w:rsid w:val="0072591A"/>
    <w:rsid w:val="00727426"/>
    <w:rsid w:val="00727C83"/>
    <w:rsid w:val="007315FF"/>
    <w:rsid w:val="00734AE4"/>
    <w:rsid w:val="00742D32"/>
    <w:rsid w:val="00742EF7"/>
    <w:rsid w:val="00743853"/>
    <w:rsid w:val="00751231"/>
    <w:rsid w:val="007526DB"/>
    <w:rsid w:val="00752831"/>
    <w:rsid w:val="00755309"/>
    <w:rsid w:val="00756F06"/>
    <w:rsid w:val="00760D3C"/>
    <w:rsid w:val="00762E77"/>
    <w:rsid w:val="00764C8A"/>
    <w:rsid w:val="0076627E"/>
    <w:rsid w:val="007676DC"/>
    <w:rsid w:val="00767A7A"/>
    <w:rsid w:val="00770491"/>
    <w:rsid w:val="00774877"/>
    <w:rsid w:val="007763F8"/>
    <w:rsid w:val="00780809"/>
    <w:rsid w:val="0078103E"/>
    <w:rsid w:val="00781374"/>
    <w:rsid w:val="00781720"/>
    <w:rsid w:val="0078226A"/>
    <w:rsid w:val="007870AB"/>
    <w:rsid w:val="00787568"/>
    <w:rsid w:val="00790823"/>
    <w:rsid w:val="007911C4"/>
    <w:rsid w:val="00791517"/>
    <w:rsid w:val="007917BC"/>
    <w:rsid w:val="0079212B"/>
    <w:rsid w:val="00792203"/>
    <w:rsid w:val="00794446"/>
    <w:rsid w:val="007951E6"/>
    <w:rsid w:val="0079599B"/>
    <w:rsid w:val="007977B1"/>
    <w:rsid w:val="007A2E47"/>
    <w:rsid w:val="007A38BF"/>
    <w:rsid w:val="007A7285"/>
    <w:rsid w:val="007A7622"/>
    <w:rsid w:val="007B0009"/>
    <w:rsid w:val="007B2C49"/>
    <w:rsid w:val="007B58A9"/>
    <w:rsid w:val="007B673C"/>
    <w:rsid w:val="007B6B6B"/>
    <w:rsid w:val="007B7446"/>
    <w:rsid w:val="007B7F98"/>
    <w:rsid w:val="007C4E02"/>
    <w:rsid w:val="007D0C95"/>
    <w:rsid w:val="007D200D"/>
    <w:rsid w:val="007D35A2"/>
    <w:rsid w:val="007D3792"/>
    <w:rsid w:val="007D472F"/>
    <w:rsid w:val="007D4C1F"/>
    <w:rsid w:val="007D4F3B"/>
    <w:rsid w:val="007E0F99"/>
    <w:rsid w:val="007E26A8"/>
    <w:rsid w:val="007E794E"/>
    <w:rsid w:val="007F04E7"/>
    <w:rsid w:val="007F11CB"/>
    <w:rsid w:val="007F34C9"/>
    <w:rsid w:val="007F4ABB"/>
    <w:rsid w:val="007F5819"/>
    <w:rsid w:val="007F5E52"/>
    <w:rsid w:val="007F6F00"/>
    <w:rsid w:val="008010EE"/>
    <w:rsid w:val="00802F22"/>
    <w:rsid w:val="00804ED1"/>
    <w:rsid w:val="008051B6"/>
    <w:rsid w:val="00805711"/>
    <w:rsid w:val="00805F5D"/>
    <w:rsid w:val="0081191E"/>
    <w:rsid w:val="00813295"/>
    <w:rsid w:val="00813F65"/>
    <w:rsid w:val="00813FED"/>
    <w:rsid w:val="00815258"/>
    <w:rsid w:val="00817CFC"/>
    <w:rsid w:val="00820275"/>
    <w:rsid w:val="008229D8"/>
    <w:rsid w:val="008229DE"/>
    <w:rsid w:val="00825859"/>
    <w:rsid w:val="00825B8F"/>
    <w:rsid w:val="008270CE"/>
    <w:rsid w:val="00827137"/>
    <w:rsid w:val="008302B9"/>
    <w:rsid w:val="0083180C"/>
    <w:rsid w:val="00831F4A"/>
    <w:rsid w:val="008326F3"/>
    <w:rsid w:val="008328B5"/>
    <w:rsid w:val="008356F8"/>
    <w:rsid w:val="00836D97"/>
    <w:rsid w:val="008408B2"/>
    <w:rsid w:val="00840FB0"/>
    <w:rsid w:val="008426C4"/>
    <w:rsid w:val="008442D1"/>
    <w:rsid w:val="008447BE"/>
    <w:rsid w:val="00844BA9"/>
    <w:rsid w:val="00845F1A"/>
    <w:rsid w:val="00846C05"/>
    <w:rsid w:val="00850414"/>
    <w:rsid w:val="00852861"/>
    <w:rsid w:val="00854703"/>
    <w:rsid w:val="008553C9"/>
    <w:rsid w:val="008554B2"/>
    <w:rsid w:val="008554D7"/>
    <w:rsid w:val="00865FCD"/>
    <w:rsid w:val="00866308"/>
    <w:rsid w:val="00866E4B"/>
    <w:rsid w:val="00867036"/>
    <w:rsid w:val="00870C5B"/>
    <w:rsid w:val="00871B7C"/>
    <w:rsid w:val="0087202B"/>
    <w:rsid w:val="00873047"/>
    <w:rsid w:val="0087318F"/>
    <w:rsid w:val="00877CD3"/>
    <w:rsid w:val="00880755"/>
    <w:rsid w:val="008815FF"/>
    <w:rsid w:val="0088165B"/>
    <w:rsid w:val="00885D10"/>
    <w:rsid w:val="00886C13"/>
    <w:rsid w:val="00887C8D"/>
    <w:rsid w:val="00893288"/>
    <w:rsid w:val="00894C48"/>
    <w:rsid w:val="00895A41"/>
    <w:rsid w:val="00896472"/>
    <w:rsid w:val="008A31FA"/>
    <w:rsid w:val="008A5D43"/>
    <w:rsid w:val="008A7492"/>
    <w:rsid w:val="008B04D2"/>
    <w:rsid w:val="008B0A99"/>
    <w:rsid w:val="008B1286"/>
    <w:rsid w:val="008B1FCF"/>
    <w:rsid w:val="008B206D"/>
    <w:rsid w:val="008B2F42"/>
    <w:rsid w:val="008B367C"/>
    <w:rsid w:val="008B7297"/>
    <w:rsid w:val="008B749A"/>
    <w:rsid w:val="008C06FA"/>
    <w:rsid w:val="008C39D5"/>
    <w:rsid w:val="008C455F"/>
    <w:rsid w:val="008D1193"/>
    <w:rsid w:val="008D3055"/>
    <w:rsid w:val="008D3428"/>
    <w:rsid w:val="008D3893"/>
    <w:rsid w:val="008D3FBA"/>
    <w:rsid w:val="008D46F4"/>
    <w:rsid w:val="008D6425"/>
    <w:rsid w:val="008E1707"/>
    <w:rsid w:val="008E2484"/>
    <w:rsid w:val="008E392D"/>
    <w:rsid w:val="008E4199"/>
    <w:rsid w:val="008E7BDE"/>
    <w:rsid w:val="008F046B"/>
    <w:rsid w:val="008F0EB3"/>
    <w:rsid w:val="008F47B1"/>
    <w:rsid w:val="008F57AB"/>
    <w:rsid w:val="008F6C43"/>
    <w:rsid w:val="009002D8"/>
    <w:rsid w:val="009010B5"/>
    <w:rsid w:val="00901DD4"/>
    <w:rsid w:val="0090275A"/>
    <w:rsid w:val="00902B99"/>
    <w:rsid w:val="009056BD"/>
    <w:rsid w:val="00905DC9"/>
    <w:rsid w:val="00906B79"/>
    <w:rsid w:val="00912EB3"/>
    <w:rsid w:val="00916BF4"/>
    <w:rsid w:val="00916D4E"/>
    <w:rsid w:val="00920823"/>
    <w:rsid w:val="009218B3"/>
    <w:rsid w:val="00921F5D"/>
    <w:rsid w:val="00925561"/>
    <w:rsid w:val="00925687"/>
    <w:rsid w:val="00934A9E"/>
    <w:rsid w:val="0093500C"/>
    <w:rsid w:val="00937ADE"/>
    <w:rsid w:val="00940887"/>
    <w:rsid w:val="00943495"/>
    <w:rsid w:val="00945DCC"/>
    <w:rsid w:val="0094747B"/>
    <w:rsid w:val="0094756B"/>
    <w:rsid w:val="0094757D"/>
    <w:rsid w:val="009478E6"/>
    <w:rsid w:val="00947A05"/>
    <w:rsid w:val="00947F9D"/>
    <w:rsid w:val="009530E9"/>
    <w:rsid w:val="00953C84"/>
    <w:rsid w:val="00956637"/>
    <w:rsid w:val="00960FC4"/>
    <w:rsid w:val="00961C81"/>
    <w:rsid w:val="00961D59"/>
    <w:rsid w:val="00962243"/>
    <w:rsid w:val="00962632"/>
    <w:rsid w:val="00962686"/>
    <w:rsid w:val="00963D58"/>
    <w:rsid w:val="00964ADD"/>
    <w:rsid w:val="009713CC"/>
    <w:rsid w:val="00973238"/>
    <w:rsid w:val="009753A5"/>
    <w:rsid w:val="00976118"/>
    <w:rsid w:val="0098088F"/>
    <w:rsid w:val="00980D7F"/>
    <w:rsid w:val="00983717"/>
    <w:rsid w:val="0098424F"/>
    <w:rsid w:val="00985244"/>
    <w:rsid w:val="00987B1F"/>
    <w:rsid w:val="00993968"/>
    <w:rsid w:val="00993E83"/>
    <w:rsid w:val="00994DE2"/>
    <w:rsid w:val="00994FA2"/>
    <w:rsid w:val="0099641B"/>
    <w:rsid w:val="009A1662"/>
    <w:rsid w:val="009A2E44"/>
    <w:rsid w:val="009A42DA"/>
    <w:rsid w:val="009A5542"/>
    <w:rsid w:val="009A6038"/>
    <w:rsid w:val="009A6D4F"/>
    <w:rsid w:val="009B0030"/>
    <w:rsid w:val="009B0AC3"/>
    <w:rsid w:val="009B0CFB"/>
    <w:rsid w:val="009B1573"/>
    <w:rsid w:val="009B2241"/>
    <w:rsid w:val="009B3411"/>
    <w:rsid w:val="009B47C5"/>
    <w:rsid w:val="009C01D8"/>
    <w:rsid w:val="009C1E39"/>
    <w:rsid w:val="009C1FF7"/>
    <w:rsid w:val="009C3B32"/>
    <w:rsid w:val="009C65A6"/>
    <w:rsid w:val="009C6C8A"/>
    <w:rsid w:val="009C6F6C"/>
    <w:rsid w:val="009D16F9"/>
    <w:rsid w:val="009D1AB8"/>
    <w:rsid w:val="009D2346"/>
    <w:rsid w:val="009D6093"/>
    <w:rsid w:val="009D67D2"/>
    <w:rsid w:val="009D73AD"/>
    <w:rsid w:val="009D7BFA"/>
    <w:rsid w:val="009D7E0C"/>
    <w:rsid w:val="009E50A5"/>
    <w:rsid w:val="009E533D"/>
    <w:rsid w:val="009E5872"/>
    <w:rsid w:val="009F0FCB"/>
    <w:rsid w:val="009F27D9"/>
    <w:rsid w:val="009F3C72"/>
    <w:rsid w:val="009F4250"/>
    <w:rsid w:val="009F456D"/>
    <w:rsid w:val="009F475B"/>
    <w:rsid w:val="009F5324"/>
    <w:rsid w:val="009F790A"/>
    <w:rsid w:val="00A00FB1"/>
    <w:rsid w:val="00A02A87"/>
    <w:rsid w:val="00A02FC9"/>
    <w:rsid w:val="00A03FEA"/>
    <w:rsid w:val="00A04A4D"/>
    <w:rsid w:val="00A056A5"/>
    <w:rsid w:val="00A07F37"/>
    <w:rsid w:val="00A1068F"/>
    <w:rsid w:val="00A118FC"/>
    <w:rsid w:val="00A11B89"/>
    <w:rsid w:val="00A13DAC"/>
    <w:rsid w:val="00A153AE"/>
    <w:rsid w:val="00A20AEA"/>
    <w:rsid w:val="00A22583"/>
    <w:rsid w:val="00A26A68"/>
    <w:rsid w:val="00A326A8"/>
    <w:rsid w:val="00A33E4D"/>
    <w:rsid w:val="00A3469C"/>
    <w:rsid w:val="00A3472A"/>
    <w:rsid w:val="00A41C12"/>
    <w:rsid w:val="00A43CCE"/>
    <w:rsid w:val="00A4504B"/>
    <w:rsid w:val="00A4700A"/>
    <w:rsid w:val="00A50288"/>
    <w:rsid w:val="00A519F3"/>
    <w:rsid w:val="00A55F7B"/>
    <w:rsid w:val="00A564CC"/>
    <w:rsid w:val="00A56EBF"/>
    <w:rsid w:val="00A6270F"/>
    <w:rsid w:val="00A62A25"/>
    <w:rsid w:val="00A63FCF"/>
    <w:rsid w:val="00A64C2E"/>
    <w:rsid w:val="00A6787E"/>
    <w:rsid w:val="00A704AB"/>
    <w:rsid w:val="00A742D7"/>
    <w:rsid w:val="00A7696F"/>
    <w:rsid w:val="00A80C72"/>
    <w:rsid w:val="00A849D3"/>
    <w:rsid w:val="00A90C9B"/>
    <w:rsid w:val="00A91651"/>
    <w:rsid w:val="00A924CC"/>
    <w:rsid w:val="00A929C4"/>
    <w:rsid w:val="00A95CB7"/>
    <w:rsid w:val="00A967D0"/>
    <w:rsid w:val="00A97148"/>
    <w:rsid w:val="00A977BE"/>
    <w:rsid w:val="00A97BAB"/>
    <w:rsid w:val="00AA417F"/>
    <w:rsid w:val="00AA6CE1"/>
    <w:rsid w:val="00AA6D3D"/>
    <w:rsid w:val="00AB334C"/>
    <w:rsid w:val="00AB3D15"/>
    <w:rsid w:val="00AB49DD"/>
    <w:rsid w:val="00AB57D0"/>
    <w:rsid w:val="00AC08ED"/>
    <w:rsid w:val="00AC103A"/>
    <w:rsid w:val="00AC2A1B"/>
    <w:rsid w:val="00AC4E0D"/>
    <w:rsid w:val="00AC4E12"/>
    <w:rsid w:val="00AC5981"/>
    <w:rsid w:val="00AC7BD4"/>
    <w:rsid w:val="00AD51BB"/>
    <w:rsid w:val="00AD6D96"/>
    <w:rsid w:val="00AE0BC0"/>
    <w:rsid w:val="00AE1741"/>
    <w:rsid w:val="00AE2524"/>
    <w:rsid w:val="00AE2646"/>
    <w:rsid w:val="00AE5788"/>
    <w:rsid w:val="00AE633E"/>
    <w:rsid w:val="00AE655D"/>
    <w:rsid w:val="00AE6CF4"/>
    <w:rsid w:val="00AF02DE"/>
    <w:rsid w:val="00AF072D"/>
    <w:rsid w:val="00B00907"/>
    <w:rsid w:val="00B01CD9"/>
    <w:rsid w:val="00B06B2D"/>
    <w:rsid w:val="00B06F73"/>
    <w:rsid w:val="00B11476"/>
    <w:rsid w:val="00B117A6"/>
    <w:rsid w:val="00B129B6"/>
    <w:rsid w:val="00B16E4C"/>
    <w:rsid w:val="00B2029B"/>
    <w:rsid w:val="00B210D0"/>
    <w:rsid w:val="00B211AB"/>
    <w:rsid w:val="00B2138E"/>
    <w:rsid w:val="00B25996"/>
    <w:rsid w:val="00B32E5F"/>
    <w:rsid w:val="00B33CCA"/>
    <w:rsid w:val="00B36847"/>
    <w:rsid w:val="00B40786"/>
    <w:rsid w:val="00B42174"/>
    <w:rsid w:val="00B42F8A"/>
    <w:rsid w:val="00B42FC2"/>
    <w:rsid w:val="00B4388C"/>
    <w:rsid w:val="00B47673"/>
    <w:rsid w:val="00B508E3"/>
    <w:rsid w:val="00B50CC0"/>
    <w:rsid w:val="00B52111"/>
    <w:rsid w:val="00B53CA3"/>
    <w:rsid w:val="00B55BFE"/>
    <w:rsid w:val="00B55D2B"/>
    <w:rsid w:val="00B56537"/>
    <w:rsid w:val="00B57A1D"/>
    <w:rsid w:val="00B607AE"/>
    <w:rsid w:val="00B641EF"/>
    <w:rsid w:val="00B65FBD"/>
    <w:rsid w:val="00B66F03"/>
    <w:rsid w:val="00B7201C"/>
    <w:rsid w:val="00B72264"/>
    <w:rsid w:val="00B73FC2"/>
    <w:rsid w:val="00B74A08"/>
    <w:rsid w:val="00B74CA5"/>
    <w:rsid w:val="00B75C3F"/>
    <w:rsid w:val="00B8036F"/>
    <w:rsid w:val="00B851FB"/>
    <w:rsid w:val="00B87F18"/>
    <w:rsid w:val="00B90F64"/>
    <w:rsid w:val="00B9124D"/>
    <w:rsid w:val="00B92DA9"/>
    <w:rsid w:val="00B93491"/>
    <w:rsid w:val="00B96693"/>
    <w:rsid w:val="00B97D57"/>
    <w:rsid w:val="00BA0A93"/>
    <w:rsid w:val="00BA1D1F"/>
    <w:rsid w:val="00BA221A"/>
    <w:rsid w:val="00BA249B"/>
    <w:rsid w:val="00BA43FD"/>
    <w:rsid w:val="00BA4501"/>
    <w:rsid w:val="00BA4D72"/>
    <w:rsid w:val="00BA6556"/>
    <w:rsid w:val="00BB0DFF"/>
    <w:rsid w:val="00BB118B"/>
    <w:rsid w:val="00BB2E9C"/>
    <w:rsid w:val="00BB6B0F"/>
    <w:rsid w:val="00BB7809"/>
    <w:rsid w:val="00BC3E5F"/>
    <w:rsid w:val="00BC4813"/>
    <w:rsid w:val="00BC4888"/>
    <w:rsid w:val="00BC75D4"/>
    <w:rsid w:val="00BC7D78"/>
    <w:rsid w:val="00BD62EA"/>
    <w:rsid w:val="00BD7272"/>
    <w:rsid w:val="00BE0604"/>
    <w:rsid w:val="00BE1136"/>
    <w:rsid w:val="00BE75E4"/>
    <w:rsid w:val="00BF07D2"/>
    <w:rsid w:val="00BF12C8"/>
    <w:rsid w:val="00BF1DD4"/>
    <w:rsid w:val="00BF213A"/>
    <w:rsid w:val="00BF23F6"/>
    <w:rsid w:val="00BF2600"/>
    <w:rsid w:val="00BF447A"/>
    <w:rsid w:val="00BF57FB"/>
    <w:rsid w:val="00BF588D"/>
    <w:rsid w:val="00C0123D"/>
    <w:rsid w:val="00C01C6C"/>
    <w:rsid w:val="00C02C4E"/>
    <w:rsid w:val="00C03275"/>
    <w:rsid w:val="00C039DC"/>
    <w:rsid w:val="00C0450D"/>
    <w:rsid w:val="00C0470F"/>
    <w:rsid w:val="00C117B9"/>
    <w:rsid w:val="00C1358F"/>
    <w:rsid w:val="00C152DA"/>
    <w:rsid w:val="00C15343"/>
    <w:rsid w:val="00C1644D"/>
    <w:rsid w:val="00C17630"/>
    <w:rsid w:val="00C23CCA"/>
    <w:rsid w:val="00C2412E"/>
    <w:rsid w:val="00C26529"/>
    <w:rsid w:val="00C26E20"/>
    <w:rsid w:val="00C30ECB"/>
    <w:rsid w:val="00C32E5B"/>
    <w:rsid w:val="00C35867"/>
    <w:rsid w:val="00C3623D"/>
    <w:rsid w:val="00C3770B"/>
    <w:rsid w:val="00C408DE"/>
    <w:rsid w:val="00C4553D"/>
    <w:rsid w:val="00C50270"/>
    <w:rsid w:val="00C50E06"/>
    <w:rsid w:val="00C53AE6"/>
    <w:rsid w:val="00C5500D"/>
    <w:rsid w:val="00C6624E"/>
    <w:rsid w:val="00C7442A"/>
    <w:rsid w:val="00C7479A"/>
    <w:rsid w:val="00C76D34"/>
    <w:rsid w:val="00C80805"/>
    <w:rsid w:val="00C80AC5"/>
    <w:rsid w:val="00C8293F"/>
    <w:rsid w:val="00C82EE7"/>
    <w:rsid w:val="00C86F04"/>
    <w:rsid w:val="00C90AC8"/>
    <w:rsid w:val="00C92893"/>
    <w:rsid w:val="00C947EC"/>
    <w:rsid w:val="00C94DC5"/>
    <w:rsid w:val="00C96D9D"/>
    <w:rsid w:val="00CA2824"/>
    <w:rsid w:val="00CA3052"/>
    <w:rsid w:val="00CA3FE1"/>
    <w:rsid w:val="00CA5E98"/>
    <w:rsid w:val="00CA6571"/>
    <w:rsid w:val="00CB01D4"/>
    <w:rsid w:val="00CB4C65"/>
    <w:rsid w:val="00CB539A"/>
    <w:rsid w:val="00CB7929"/>
    <w:rsid w:val="00CB7A97"/>
    <w:rsid w:val="00CC15A2"/>
    <w:rsid w:val="00CC346C"/>
    <w:rsid w:val="00CC437C"/>
    <w:rsid w:val="00CC582B"/>
    <w:rsid w:val="00CC75BF"/>
    <w:rsid w:val="00CC786E"/>
    <w:rsid w:val="00CD009E"/>
    <w:rsid w:val="00CD0AFF"/>
    <w:rsid w:val="00CD3E06"/>
    <w:rsid w:val="00CD4578"/>
    <w:rsid w:val="00CD48A1"/>
    <w:rsid w:val="00CD7654"/>
    <w:rsid w:val="00CD7CE4"/>
    <w:rsid w:val="00CE18C1"/>
    <w:rsid w:val="00CE1F49"/>
    <w:rsid w:val="00CE75C1"/>
    <w:rsid w:val="00CE7A3B"/>
    <w:rsid w:val="00CF00DB"/>
    <w:rsid w:val="00CF2497"/>
    <w:rsid w:val="00CF3562"/>
    <w:rsid w:val="00CF372F"/>
    <w:rsid w:val="00CF6E33"/>
    <w:rsid w:val="00CF6F2A"/>
    <w:rsid w:val="00CF73ED"/>
    <w:rsid w:val="00D01563"/>
    <w:rsid w:val="00D01B2C"/>
    <w:rsid w:val="00D02F41"/>
    <w:rsid w:val="00D02F78"/>
    <w:rsid w:val="00D03199"/>
    <w:rsid w:val="00D06985"/>
    <w:rsid w:val="00D11BA6"/>
    <w:rsid w:val="00D1327D"/>
    <w:rsid w:val="00D14F98"/>
    <w:rsid w:val="00D15554"/>
    <w:rsid w:val="00D15F9F"/>
    <w:rsid w:val="00D21936"/>
    <w:rsid w:val="00D23A5F"/>
    <w:rsid w:val="00D24327"/>
    <w:rsid w:val="00D2703F"/>
    <w:rsid w:val="00D27099"/>
    <w:rsid w:val="00D2769F"/>
    <w:rsid w:val="00D30D42"/>
    <w:rsid w:val="00D30D89"/>
    <w:rsid w:val="00D31D0B"/>
    <w:rsid w:val="00D3446C"/>
    <w:rsid w:val="00D3756A"/>
    <w:rsid w:val="00D414FC"/>
    <w:rsid w:val="00D50D69"/>
    <w:rsid w:val="00D516E6"/>
    <w:rsid w:val="00D52021"/>
    <w:rsid w:val="00D52445"/>
    <w:rsid w:val="00D524C4"/>
    <w:rsid w:val="00D53E07"/>
    <w:rsid w:val="00D54501"/>
    <w:rsid w:val="00D54698"/>
    <w:rsid w:val="00D559C9"/>
    <w:rsid w:val="00D645AC"/>
    <w:rsid w:val="00D67B38"/>
    <w:rsid w:val="00D70C0E"/>
    <w:rsid w:val="00D729B8"/>
    <w:rsid w:val="00D73054"/>
    <w:rsid w:val="00D730C7"/>
    <w:rsid w:val="00D73A2C"/>
    <w:rsid w:val="00D73B03"/>
    <w:rsid w:val="00D80905"/>
    <w:rsid w:val="00D830F9"/>
    <w:rsid w:val="00D838D9"/>
    <w:rsid w:val="00D845D3"/>
    <w:rsid w:val="00D874C5"/>
    <w:rsid w:val="00D87920"/>
    <w:rsid w:val="00D87B77"/>
    <w:rsid w:val="00D901FC"/>
    <w:rsid w:val="00D9620F"/>
    <w:rsid w:val="00D963AE"/>
    <w:rsid w:val="00D974D5"/>
    <w:rsid w:val="00DA1955"/>
    <w:rsid w:val="00DA4AC9"/>
    <w:rsid w:val="00DA5589"/>
    <w:rsid w:val="00DA5947"/>
    <w:rsid w:val="00DB12DE"/>
    <w:rsid w:val="00DB3891"/>
    <w:rsid w:val="00DC1AD3"/>
    <w:rsid w:val="00DC2070"/>
    <w:rsid w:val="00DC2841"/>
    <w:rsid w:val="00DC75B7"/>
    <w:rsid w:val="00DD21C3"/>
    <w:rsid w:val="00DD26F1"/>
    <w:rsid w:val="00DD3BE7"/>
    <w:rsid w:val="00DD65F3"/>
    <w:rsid w:val="00DD6ADA"/>
    <w:rsid w:val="00DD761F"/>
    <w:rsid w:val="00DE0AFE"/>
    <w:rsid w:val="00DE2F1B"/>
    <w:rsid w:val="00DE34C4"/>
    <w:rsid w:val="00DE4015"/>
    <w:rsid w:val="00DE5333"/>
    <w:rsid w:val="00DE6D1F"/>
    <w:rsid w:val="00DE6E91"/>
    <w:rsid w:val="00DE725D"/>
    <w:rsid w:val="00DF13D4"/>
    <w:rsid w:val="00DF1C3A"/>
    <w:rsid w:val="00DF22C1"/>
    <w:rsid w:val="00DF5C56"/>
    <w:rsid w:val="00DF7703"/>
    <w:rsid w:val="00E013F7"/>
    <w:rsid w:val="00E020D2"/>
    <w:rsid w:val="00E0269A"/>
    <w:rsid w:val="00E04219"/>
    <w:rsid w:val="00E110FC"/>
    <w:rsid w:val="00E13BF3"/>
    <w:rsid w:val="00E14A3F"/>
    <w:rsid w:val="00E14ACE"/>
    <w:rsid w:val="00E206B2"/>
    <w:rsid w:val="00E24738"/>
    <w:rsid w:val="00E27752"/>
    <w:rsid w:val="00E3013C"/>
    <w:rsid w:val="00E31F6C"/>
    <w:rsid w:val="00E329C8"/>
    <w:rsid w:val="00E34E14"/>
    <w:rsid w:val="00E35AE2"/>
    <w:rsid w:val="00E418F9"/>
    <w:rsid w:val="00E42D11"/>
    <w:rsid w:val="00E43790"/>
    <w:rsid w:val="00E44E38"/>
    <w:rsid w:val="00E51934"/>
    <w:rsid w:val="00E54BD6"/>
    <w:rsid w:val="00E55914"/>
    <w:rsid w:val="00E55C0F"/>
    <w:rsid w:val="00E56E29"/>
    <w:rsid w:val="00E57DAC"/>
    <w:rsid w:val="00E64A9E"/>
    <w:rsid w:val="00E64F9B"/>
    <w:rsid w:val="00E71623"/>
    <w:rsid w:val="00E71A79"/>
    <w:rsid w:val="00E72231"/>
    <w:rsid w:val="00E765A0"/>
    <w:rsid w:val="00E80EC1"/>
    <w:rsid w:val="00E8281C"/>
    <w:rsid w:val="00E8308B"/>
    <w:rsid w:val="00E917B9"/>
    <w:rsid w:val="00E9188B"/>
    <w:rsid w:val="00E943B5"/>
    <w:rsid w:val="00E948A6"/>
    <w:rsid w:val="00E954A5"/>
    <w:rsid w:val="00E96197"/>
    <w:rsid w:val="00E96561"/>
    <w:rsid w:val="00E9698E"/>
    <w:rsid w:val="00EA0D98"/>
    <w:rsid w:val="00EA4891"/>
    <w:rsid w:val="00EA62E6"/>
    <w:rsid w:val="00EB2148"/>
    <w:rsid w:val="00EB3869"/>
    <w:rsid w:val="00EB3D19"/>
    <w:rsid w:val="00EB53AA"/>
    <w:rsid w:val="00EC291B"/>
    <w:rsid w:val="00EC2DA6"/>
    <w:rsid w:val="00EC3C87"/>
    <w:rsid w:val="00EC5D0A"/>
    <w:rsid w:val="00EC78CB"/>
    <w:rsid w:val="00ED111D"/>
    <w:rsid w:val="00ED2661"/>
    <w:rsid w:val="00ED2DB0"/>
    <w:rsid w:val="00ED303C"/>
    <w:rsid w:val="00ED4AC6"/>
    <w:rsid w:val="00EE0A38"/>
    <w:rsid w:val="00EE219F"/>
    <w:rsid w:val="00EE4574"/>
    <w:rsid w:val="00EE73FC"/>
    <w:rsid w:val="00EE7538"/>
    <w:rsid w:val="00EF04D9"/>
    <w:rsid w:val="00EF0A5B"/>
    <w:rsid w:val="00EF28F5"/>
    <w:rsid w:val="00EF4422"/>
    <w:rsid w:val="00EF4AAA"/>
    <w:rsid w:val="00EF684C"/>
    <w:rsid w:val="00EF75B1"/>
    <w:rsid w:val="00F01F93"/>
    <w:rsid w:val="00F04F57"/>
    <w:rsid w:val="00F0586A"/>
    <w:rsid w:val="00F11BE1"/>
    <w:rsid w:val="00F11D4F"/>
    <w:rsid w:val="00F11EE0"/>
    <w:rsid w:val="00F151C0"/>
    <w:rsid w:val="00F16920"/>
    <w:rsid w:val="00F16E70"/>
    <w:rsid w:val="00F206CB"/>
    <w:rsid w:val="00F20D83"/>
    <w:rsid w:val="00F2261A"/>
    <w:rsid w:val="00F22A02"/>
    <w:rsid w:val="00F23D70"/>
    <w:rsid w:val="00F24C01"/>
    <w:rsid w:val="00F256E8"/>
    <w:rsid w:val="00F25C2A"/>
    <w:rsid w:val="00F2732E"/>
    <w:rsid w:val="00F27619"/>
    <w:rsid w:val="00F340C6"/>
    <w:rsid w:val="00F366B5"/>
    <w:rsid w:val="00F416A0"/>
    <w:rsid w:val="00F431B9"/>
    <w:rsid w:val="00F433A6"/>
    <w:rsid w:val="00F43EFB"/>
    <w:rsid w:val="00F455CE"/>
    <w:rsid w:val="00F539E9"/>
    <w:rsid w:val="00F555AB"/>
    <w:rsid w:val="00F57739"/>
    <w:rsid w:val="00F612D3"/>
    <w:rsid w:val="00F64AF9"/>
    <w:rsid w:val="00F66D73"/>
    <w:rsid w:val="00F70D62"/>
    <w:rsid w:val="00F75925"/>
    <w:rsid w:val="00F76DE3"/>
    <w:rsid w:val="00F80FE7"/>
    <w:rsid w:val="00F8436F"/>
    <w:rsid w:val="00F86CE3"/>
    <w:rsid w:val="00F91A11"/>
    <w:rsid w:val="00F92827"/>
    <w:rsid w:val="00F95176"/>
    <w:rsid w:val="00F960A7"/>
    <w:rsid w:val="00FA0F9F"/>
    <w:rsid w:val="00FA349E"/>
    <w:rsid w:val="00FA5AFF"/>
    <w:rsid w:val="00FA6638"/>
    <w:rsid w:val="00FA6E3B"/>
    <w:rsid w:val="00FA7FC7"/>
    <w:rsid w:val="00FB10EA"/>
    <w:rsid w:val="00FB18D2"/>
    <w:rsid w:val="00FB1E54"/>
    <w:rsid w:val="00FB3DC0"/>
    <w:rsid w:val="00FB605B"/>
    <w:rsid w:val="00FB68DF"/>
    <w:rsid w:val="00FB7A60"/>
    <w:rsid w:val="00FC1B9B"/>
    <w:rsid w:val="00FC3910"/>
    <w:rsid w:val="00FC561F"/>
    <w:rsid w:val="00FC684F"/>
    <w:rsid w:val="00FC7385"/>
    <w:rsid w:val="00FC7AF3"/>
    <w:rsid w:val="00FD496D"/>
    <w:rsid w:val="00FD640B"/>
    <w:rsid w:val="00FD6B56"/>
    <w:rsid w:val="00FE0D93"/>
    <w:rsid w:val="00FE2056"/>
    <w:rsid w:val="00FE20F4"/>
    <w:rsid w:val="00FE2DF8"/>
    <w:rsid w:val="00FE3F84"/>
    <w:rsid w:val="00FE71B0"/>
    <w:rsid w:val="00FE73F1"/>
    <w:rsid w:val="00FF006F"/>
    <w:rsid w:val="00FF0395"/>
    <w:rsid w:val="00FF0490"/>
    <w:rsid w:val="00FF4733"/>
    <w:rsid w:val="00FF501E"/>
    <w:rsid w:val="00FF5DFE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93"/>
    <o:shapelayout v:ext="edit">
      <o:idmap v:ext="edit" data="1"/>
    </o:shapelayout>
  </w:shapeDefaults>
  <w:decimalSymbol w:val="."/>
  <w:listSeparator w:val=","/>
  <w14:docId w14:val="66058DD7"/>
  <w15:chartTrackingRefBased/>
  <w15:docId w15:val="{24CA1104-97A6-4753-9FBE-3CDB24B8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412E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E55914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55914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55914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unhideWhenUsed/>
    <w:rsid w:val="00E5591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55914"/>
  </w:style>
  <w:style w:type="paragraph" w:styleId="ListParagraph">
    <w:name w:val="List Paragraph"/>
    <w:basedOn w:val="Normal"/>
    <w:uiPriority w:val="34"/>
    <w:qFormat/>
    <w:rsid w:val="00E55914"/>
    <w:pPr>
      <w:ind w:left="720"/>
    </w:pPr>
  </w:style>
  <w:style w:type="character" w:styleId="Hyperlink">
    <w:name w:val="Hyperlink"/>
    <w:uiPriority w:val="99"/>
    <w:rsid w:val="00E55914"/>
    <w:rPr>
      <w:color w:val="0000FF"/>
      <w:u w:val="single"/>
    </w:rPr>
  </w:style>
  <w:style w:type="paragraph" w:styleId="Header">
    <w:name w:val="header"/>
    <w:basedOn w:val="Normal"/>
    <w:link w:val="HeaderChar"/>
    <w:rsid w:val="00E55914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E55914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E55914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E55914"/>
    <w:pPr>
      <w:numPr>
        <w:numId w:val="1"/>
      </w:numPr>
    </w:pPr>
  </w:style>
  <w:style w:type="paragraph" w:customStyle="1" w:styleId="Outlinenumbering">
    <w:name w:val="Outline numbering"/>
    <w:basedOn w:val="Normal"/>
    <w:rsid w:val="00E55914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E55914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E55914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55914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55914"/>
    <w:pPr>
      <w:spacing w:after="100" w:line="240" w:lineRule="auto"/>
      <w:ind w:left="202"/>
    </w:pPr>
  </w:style>
  <w:style w:type="character" w:customStyle="1" w:styleId="monofont">
    <w:name w:val="monofont"/>
    <w:basedOn w:val="DefaultParagraphFont"/>
    <w:rsid w:val="00D974D5"/>
  </w:style>
  <w:style w:type="table" w:styleId="TableGrid">
    <w:name w:val="Table Grid"/>
    <w:basedOn w:val="TableNormal"/>
    <w:rsid w:val="00432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0D0019"/>
  </w:style>
  <w:style w:type="character" w:customStyle="1" w:styleId="ordinal">
    <w:name w:val="ordinal"/>
    <w:basedOn w:val="DefaultParagraphFont"/>
    <w:rsid w:val="000D0019"/>
  </w:style>
  <w:style w:type="paragraph" w:styleId="TOC3">
    <w:name w:val="toc 3"/>
    <w:basedOn w:val="Normal"/>
    <w:next w:val="Normal"/>
    <w:autoRedefine/>
    <w:uiPriority w:val="39"/>
    <w:unhideWhenUsed/>
    <w:rsid w:val="00E55914"/>
    <w:pPr>
      <w:spacing w:after="100" w:line="240" w:lineRule="auto"/>
      <w:ind w:left="403"/>
    </w:pPr>
  </w:style>
  <w:style w:type="numbering" w:customStyle="1" w:styleId="NoList1">
    <w:name w:val="No List1"/>
    <w:next w:val="NoList"/>
    <w:uiPriority w:val="99"/>
    <w:semiHidden/>
    <w:unhideWhenUsed/>
    <w:rsid w:val="00865FCD"/>
  </w:style>
  <w:style w:type="paragraph" w:customStyle="1" w:styleId="msonormal0">
    <w:name w:val="msonormal"/>
    <w:basedOn w:val="Normal"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65FCD"/>
    <w:rPr>
      <w:b/>
      <w:bCs/>
    </w:rPr>
  </w:style>
  <w:style w:type="character" w:styleId="Emphasis">
    <w:name w:val="Emphasis"/>
    <w:basedOn w:val="DefaultParagraphFont"/>
    <w:uiPriority w:val="20"/>
    <w:qFormat/>
    <w:rsid w:val="00865FCD"/>
    <w:rPr>
      <w:i/>
      <w:iCs/>
    </w:rPr>
  </w:style>
  <w:style w:type="paragraph" w:styleId="Caption">
    <w:name w:val="caption"/>
    <w:basedOn w:val="Normal"/>
    <w:next w:val="Normal"/>
    <w:unhideWhenUsed/>
    <w:rsid w:val="006C1BE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5F9F"/>
    <w:rPr>
      <w:color w:val="808080"/>
    </w:rPr>
  </w:style>
  <w:style w:type="character" w:customStyle="1" w:styleId="Red">
    <w:name w:val="Red"/>
    <w:basedOn w:val="DefaultParagraphFont"/>
    <w:uiPriority w:val="1"/>
    <w:rsid w:val="005D4285"/>
    <w:rPr>
      <w:color w:val="FF0000"/>
    </w:rPr>
  </w:style>
  <w:style w:type="paragraph" w:customStyle="1" w:styleId="Code">
    <w:name w:val="Code"/>
    <w:basedOn w:val="Normal"/>
    <w:qFormat/>
    <w:rsid w:val="00E55914"/>
    <w:pPr>
      <w:spacing w:before="80" w:line="240" w:lineRule="auto"/>
    </w:pPr>
    <w:rPr>
      <w:rFonts w:ascii="Courier New" w:hAnsi="Courier New"/>
    </w:rPr>
  </w:style>
  <w:style w:type="character" w:styleId="HTMLCode">
    <w:name w:val="HTML Code"/>
    <w:basedOn w:val="DefaultParagraphFont"/>
    <w:uiPriority w:val="99"/>
    <w:unhideWhenUsed/>
    <w:rsid w:val="00187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75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8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7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6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0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2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0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0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2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0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6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1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3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3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2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2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1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0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0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2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2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6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D0541F1EA0043E484B5BECADFD71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A4BC0-403F-45E5-9A1C-A4EB7C3AA52E}"/>
      </w:docPartPr>
      <w:docPartBody>
        <w:p w:rsidR="00654B9F" w:rsidRDefault="00B94855" w:rsidP="00B94855">
          <w:pPr>
            <w:pStyle w:val="0D0541F1EA0043E484B5BECADFD710FF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81BBE32FEF47AC988BF84AC35E5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96C8A-9A9C-4593-A0FF-322D105080C3}"/>
      </w:docPartPr>
      <w:docPartBody>
        <w:p w:rsidR="00654B9F" w:rsidRDefault="00B94855" w:rsidP="00B94855">
          <w:pPr>
            <w:pStyle w:val="CF81BBE32FEF47AC988BF84AC35E5BF3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ACDB03E9924C50BE3C9F69C5BB3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37B63-41E0-4077-B5C2-4FCA8501289F}"/>
      </w:docPartPr>
      <w:docPartBody>
        <w:p w:rsidR="00654B9F" w:rsidRDefault="00B94855" w:rsidP="00B94855">
          <w:pPr>
            <w:pStyle w:val="6CACDB03E9924C50BE3C9F69C5BB3425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534B42B33E4A06B2A92195E21AF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B5421-7E6F-4635-959E-3CC93741C605}"/>
      </w:docPartPr>
      <w:docPartBody>
        <w:p w:rsidR="00654B9F" w:rsidRDefault="00B94855" w:rsidP="00B94855">
          <w:pPr>
            <w:pStyle w:val="EE534B42B33E4A06B2A92195E21AFBE0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09627C84AF4153A5C02A76BE118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68E56-A2EC-445A-B1AD-140B5AC06CEC}"/>
      </w:docPartPr>
      <w:docPartBody>
        <w:p w:rsidR="00654B9F" w:rsidRDefault="00B94855" w:rsidP="00B94855">
          <w:pPr>
            <w:pStyle w:val="FC09627C84AF4153A5C02A76BE1186BA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C351A48137432898761F73E51AA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CA349-5DD9-4E71-BE60-83FDF6ADE0C1}"/>
      </w:docPartPr>
      <w:docPartBody>
        <w:p w:rsidR="00654B9F" w:rsidRDefault="00B94855" w:rsidP="00B94855">
          <w:pPr>
            <w:pStyle w:val="2EC351A48137432898761F73E51AA8A8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40598FEFFA44FBAA163E9CF2AF7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1019C-8A4C-4AAF-B265-5E912D87A47A}"/>
      </w:docPartPr>
      <w:docPartBody>
        <w:p w:rsidR="00654B9F" w:rsidRDefault="00B94855" w:rsidP="00B94855">
          <w:pPr>
            <w:pStyle w:val="4840598FEFFA44FBAA163E9CF2AF7BA2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61B0DD8D754B7B80D87A279BD7A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03F13-605E-4088-8488-22E4A4BA3A01}"/>
      </w:docPartPr>
      <w:docPartBody>
        <w:p w:rsidR="00654B9F" w:rsidRDefault="00B94855" w:rsidP="00B94855">
          <w:pPr>
            <w:pStyle w:val="2561B0DD8D754B7B80D87A279BD7AAAE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AF3AC58ADB4223A6A97C4F6D0B9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C44FC-CB14-4324-8F6A-CF2309D91C6D}"/>
      </w:docPartPr>
      <w:docPartBody>
        <w:p w:rsidR="00654B9F" w:rsidRDefault="00B94855" w:rsidP="00B94855">
          <w:pPr>
            <w:pStyle w:val="98AF3AC58ADB4223A6A97C4F6D0B9A38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1ACF11160347499DD7E4BD28275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4886F-0A22-450A-AD06-9A0A05D6481D}"/>
      </w:docPartPr>
      <w:docPartBody>
        <w:p w:rsidR="00654B9F" w:rsidRDefault="00B94855" w:rsidP="00B94855">
          <w:pPr>
            <w:pStyle w:val="271ACF11160347499DD7E4BD28275BAE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E3D15BF3F3433CA1A6068358B18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A7A79-E446-4FC2-8351-0D6BAB40EC16}"/>
      </w:docPartPr>
      <w:docPartBody>
        <w:p w:rsidR="00506AF7" w:rsidRDefault="00E82323" w:rsidP="00E82323">
          <w:pPr>
            <w:pStyle w:val="ECE3D15BF3F3433CA1A6068358B18C4F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2844E964144568A78C62E611F6E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AA353-221A-4F26-BF88-79A57B1D578F}"/>
      </w:docPartPr>
      <w:docPartBody>
        <w:p w:rsidR="00506AF7" w:rsidRDefault="00E82323" w:rsidP="00E82323">
          <w:pPr>
            <w:pStyle w:val="E72844E964144568A78C62E611F6E66B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A0F6DE72DE46B6863A7BBB7E694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6A072-7598-41DB-B95F-4D506A905EFB}"/>
      </w:docPartPr>
      <w:docPartBody>
        <w:p w:rsidR="00506AF7" w:rsidRDefault="00E82323" w:rsidP="00E82323">
          <w:pPr>
            <w:pStyle w:val="0FA0F6DE72DE46B6863A7BBB7E694F27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ACCE7151034C4498067D0D46681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5A2FA-D811-408F-960A-20A1BD0C5D31}"/>
      </w:docPartPr>
      <w:docPartBody>
        <w:p w:rsidR="00506AF7" w:rsidRDefault="00E82323" w:rsidP="00E82323">
          <w:pPr>
            <w:pStyle w:val="C8ACCE7151034C4498067D0D466816D3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8A5E9BD96A431793B8926985DEF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E4501-B582-44E9-9CF9-FBB9F89674CE}"/>
      </w:docPartPr>
      <w:docPartBody>
        <w:p w:rsidR="00BD69B8" w:rsidRDefault="00506AF7" w:rsidP="00506AF7">
          <w:pPr>
            <w:pStyle w:val="A98A5E9BD96A431793B8926985DEF0D1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E348B4AF524FD98EC1A737F9E96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F62B9-B4A7-4720-9AAB-2EAE30715F59}"/>
      </w:docPartPr>
      <w:docPartBody>
        <w:p w:rsidR="00BF0B63" w:rsidRDefault="00BF0B63" w:rsidP="00BF0B63">
          <w:pPr>
            <w:pStyle w:val="21E348B4AF524FD98EC1A737F9E96E99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A5241CAF6848DAA6DABE5F35534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20CE5-CD0A-4CA3-9777-01D1D6E92B0F}"/>
      </w:docPartPr>
      <w:docPartBody>
        <w:p w:rsidR="00BF0B63" w:rsidRDefault="00BF0B63" w:rsidP="00BF0B63">
          <w:pPr>
            <w:pStyle w:val="0FA5241CAF6848DAA6DABE5F35534BFD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07ABFDBFC64CBC91D97844CE6AC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092A2-5BAB-4899-B76B-A34B1A8EBFB9}"/>
      </w:docPartPr>
      <w:docPartBody>
        <w:p w:rsidR="00BF0B63" w:rsidRDefault="00BF0B63" w:rsidP="00BF0B63">
          <w:pPr>
            <w:pStyle w:val="D407ABFDBFC64CBC91D97844CE6ACFCA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2203B722BC4A0BB8B63AF95A97B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B054C-C3EB-4623-8C73-547CCE2C55A1}"/>
      </w:docPartPr>
      <w:docPartBody>
        <w:p w:rsidR="00BF0B63" w:rsidRDefault="00BF0B63" w:rsidP="00BF0B63">
          <w:pPr>
            <w:pStyle w:val="3B2203B722BC4A0BB8B63AF95A97B369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A2114C8BCA4EC4BB79C59B2D812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B07AF-478D-4090-A767-BB3B4C439DE3}"/>
      </w:docPartPr>
      <w:docPartBody>
        <w:p w:rsidR="00BF0B63" w:rsidRDefault="00BF0B63" w:rsidP="00BF0B63">
          <w:pPr>
            <w:pStyle w:val="D8A2114C8BCA4EC4BB79C59B2D812BCC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80BA6C8E13462B95A55251A6458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931AC-E59D-4D9B-9BF0-86EA347EB57B}"/>
      </w:docPartPr>
      <w:docPartBody>
        <w:p w:rsidR="00BF0B63" w:rsidRDefault="00BF0B63" w:rsidP="00BF0B63">
          <w:pPr>
            <w:pStyle w:val="A080BA6C8E13462B95A55251A64582B8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05"/>
    <w:rsid w:val="00143905"/>
    <w:rsid w:val="002C2570"/>
    <w:rsid w:val="00506AF7"/>
    <w:rsid w:val="005616AA"/>
    <w:rsid w:val="00634112"/>
    <w:rsid w:val="00654B9F"/>
    <w:rsid w:val="00655305"/>
    <w:rsid w:val="007960D0"/>
    <w:rsid w:val="00B94855"/>
    <w:rsid w:val="00BD69B8"/>
    <w:rsid w:val="00BF0B63"/>
    <w:rsid w:val="00C649BD"/>
    <w:rsid w:val="00C82EE7"/>
    <w:rsid w:val="00E82323"/>
    <w:rsid w:val="00EA4891"/>
    <w:rsid w:val="00F92827"/>
    <w:rsid w:val="00FA7FC7"/>
    <w:rsid w:val="00F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0B63"/>
    <w:rPr>
      <w:color w:val="808080"/>
    </w:rPr>
  </w:style>
  <w:style w:type="paragraph" w:customStyle="1" w:styleId="0D0541F1EA0043E484B5BECADFD710FF">
    <w:name w:val="0D0541F1EA0043E484B5BECADFD710FF"/>
    <w:rsid w:val="00B94855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F81BBE32FEF47AC988BF84AC35E5BF3">
    <w:name w:val="CF81BBE32FEF47AC988BF84AC35E5BF3"/>
    <w:rsid w:val="00B94855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CACDB03E9924C50BE3C9F69C5BB3425">
    <w:name w:val="6CACDB03E9924C50BE3C9F69C5BB3425"/>
    <w:rsid w:val="00B94855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E534B42B33E4A06B2A92195E21AFBE0">
    <w:name w:val="EE534B42B33E4A06B2A92195E21AFBE0"/>
    <w:rsid w:val="00B94855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C09627C84AF4153A5C02A76BE1186BA">
    <w:name w:val="FC09627C84AF4153A5C02A76BE1186BA"/>
    <w:rsid w:val="00B94855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EC351A48137432898761F73E51AA8A8">
    <w:name w:val="2EC351A48137432898761F73E51AA8A8"/>
    <w:rsid w:val="00B94855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840598FEFFA44FBAA163E9CF2AF7BA2">
    <w:name w:val="4840598FEFFA44FBAA163E9CF2AF7BA2"/>
    <w:rsid w:val="00B94855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561B0DD8D754B7B80D87A279BD7AAAE">
    <w:name w:val="2561B0DD8D754B7B80D87A279BD7AAAE"/>
    <w:rsid w:val="00B94855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8AF3AC58ADB4223A6A97C4F6D0B9A38">
    <w:name w:val="98AF3AC58ADB4223A6A97C4F6D0B9A38"/>
    <w:rsid w:val="00B94855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71ACF11160347499DD7E4BD28275BAE">
    <w:name w:val="271ACF11160347499DD7E4BD28275BAE"/>
    <w:rsid w:val="00B94855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CE3D15BF3F3433CA1A6068358B18C4F">
    <w:name w:val="ECE3D15BF3F3433CA1A6068358B18C4F"/>
    <w:rsid w:val="00E82323"/>
  </w:style>
  <w:style w:type="paragraph" w:customStyle="1" w:styleId="E72844E964144568A78C62E611F6E66B">
    <w:name w:val="E72844E964144568A78C62E611F6E66B"/>
    <w:rsid w:val="00E82323"/>
  </w:style>
  <w:style w:type="paragraph" w:customStyle="1" w:styleId="0FA0F6DE72DE46B6863A7BBB7E694F27">
    <w:name w:val="0FA0F6DE72DE46B6863A7BBB7E694F27"/>
    <w:rsid w:val="00E82323"/>
  </w:style>
  <w:style w:type="paragraph" w:customStyle="1" w:styleId="C8ACCE7151034C4498067D0D466816D3">
    <w:name w:val="C8ACCE7151034C4498067D0D466816D3"/>
    <w:rsid w:val="00E82323"/>
  </w:style>
  <w:style w:type="paragraph" w:customStyle="1" w:styleId="A98A5E9BD96A431793B8926985DEF0D1">
    <w:name w:val="A98A5E9BD96A431793B8926985DEF0D1"/>
    <w:rsid w:val="00506AF7"/>
  </w:style>
  <w:style w:type="paragraph" w:customStyle="1" w:styleId="21E348B4AF524FD98EC1A737F9E96E99">
    <w:name w:val="21E348B4AF524FD98EC1A737F9E96E99"/>
    <w:rsid w:val="00BF0B6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FA5241CAF6848DAA6DABE5F35534BFD">
    <w:name w:val="0FA5241CAF6848DAA6DABE5F35534BFD"/>
    <w:rsid w:val="00BF0B6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07ABFDBFC64CBC91D97844CE6ACFCA">
    <w:name w:val="D407ABFDBFC64CBC91D97844CE6ACFCA"/>
    <w:rsid w:val="00BF0B6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2203B722BC4A0BB8B63AF95A97B369">
    <w:name w:val="3B2203B722BC4A0BB8B63AF95A97B369"/>
    <w:rsid w:val="00BF0B6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A2114C8BCA4EC4BB79C59B2D812BCC">
    <w:name w:val="D8A2114C8BCA4EC4BB79C59B2D812BCC"/>
    <w:rsid w:val="00BF0B6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80BA6C8E13462B95A55251A64582B8">
    <w:name w:val="A080BA6C8E13462B95A55251A64582B8"/>
    <w:rsid w:val="00BF0B6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E4B56-D5C0-410B-8333-128A85209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211</TotalTime>
  <Pages>7</Pages>
  <Words>1361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87</cp:revision>
  <dcterms:created xsi:type="dcterms:W3CDTF">2017-12-13T01:44:00Z</dcterms:created>
  <dcterms:modified xsi:type="dcterms:W3CDTF">2025-09-06T00:57:00Z</dcterms:modified>
</cp:coreProperties>
</file>