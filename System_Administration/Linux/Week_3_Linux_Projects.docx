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FF5F5" w14:textId="38367456" w:rsidR="00DE725D" w:rsidRDefault="0023418B" w:rsidP="00DE725D">
      <w:pPr>
        <w:pStyle w:val="Heading1"/>
      </w:pPr>
      <w:bookmarkStart w:id="0" w:name="_Toc208141553"/>
      <w:r>
        <w:t xml:space="preserve">Week </w:t>
      </w:r>
      <w:r w:rsidR="003F7474">
        <w:t>3</w:t>
      </w:r>
      <w:r>
        <w:t xml:space="preserve"> </w:t>
      </w:r>
      <w:r w:rsidR="00C1644D">
        <w:t>Linux Projects</w:t>
      </w:r>
      <w:bookmarkEnd w:id="0"/>
    </w:p>
    <w:sdt>
      <w:sdtPr>
        <w:rPr>
          <w:rFonts w:ascii="Verdana" w:eastAsia="Times New Roman" w:hAnsi="Verdana" w:cs="Times New Roman"/>
          <w:b w:val="0"/>
          <w:sz w:val="20"/>
          <w:szCs w:val="24"/>
        </w:rPr>
        <w:id w:val="-63070298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08B87F4" w14:textId="77777777" w:rsidR="007B6B6B" w:rsidRPr="00ED0F08" w:rsidRDefault="007B6B6B" w:rsidP="007B6B6B">
          <w:pPr>
            <w:pStyle w:val="TOCHeading"/>
            <w:rPr>
              <w:rFonts w:ascii="Verdana" w:hAnsi="Verdana"/>
              <w:b w:val="0"/>
              <w:sz w:val="22"/>
            </w:rPr>
          </w:pPr>
          <w:r>
            <w:rPr>
              <w:rFonts w:ascii="Verdana" w:hAnsi="Verdana"/>
              <w:sz w:val="22"/>
            </w:rPr>
            <w:t>Activities</w:t>
          </w:r>
        </w:p>
        <w:p w14:paraId="54B6414A" w14:textId="49C01FA2" w:rsidR="0025484D" w:rsidRDefault="007B6B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141553" w:history="1">
            <w:r w:rsidR="0025484D" w:rsidRPr="00BF4D7B">
              <w:rPr>
                <w:rStyle w:val="Hyperlink"/>
                <w:noProof/>
              </w:rPr>
              <w:t>Week 3 Linux Projects</w:t>
            </w:r>
            <w:r w:rsidR="0025484D">
              <w:rPr>
                <w:noProof/>
                <w:webHidden/>
              </w:rPr>
              <w:tab/>
            </w:r>
            <w:r w:rsidR="0025484D">
              <w:rPr>
                <w:noProof/>
                <w:webHidden/>
              </w:rPr>
              <w:fldChar w:fldCharType="begin"/>
            </w:r>
            <w:r w:rsidR="0025484D">
              <w:rPr>
                <w:noProof/>
                <w:webHidden/>
              </w:rPr>
              <w:instrText xml:space="preserve"> PAGEREF _Toc208141553 \h </w:instrText>
            </w:r>
            <w:r w:rsidR="0025484D">
              <w:rPr>
                <w:noProof/>
                <w:webHidden/>
              </w:rPr>
            </w:r>
            <w:r w:rsidR="0025484D">
              <w:rPr>
                <w:noProof/>
                <w:webHidden/>
              </w:rPr>
              <w:fldChar w:fldCharType="separate"/>
            </w:r>
            <w:r w:rsidR="0025484D">
              <w:rPr>
                <w:noProof/>
                <w:webHidden/>
              </w:rPr>
              <w:t>1</w:t>
            </w:r>
            <w:r w:rsidR="0025484D">
              <w:rPr>
                <w:noProof/>
                <w:webHidden/>
              </w:rPr>
              <w:fldChar w:fldCharType="end"/>
            </w:r>
          </w:hyperlink>
        </w:p>
        <w:p w14:paraId="6EF395E3" w14:textId="5A530CA5" w:rsidR="0025484D" w:rsidRDefault="002548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208141554" w:history="1">
            <w:r w:rsidRPr="00BF4D7B">
              <w:rPr>
                <w:rStyle w:val="Hyperlink"/>
                <w:noProof/>
              </w:rPr>
              <w:t>Update Kali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_Toc208141554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A15C9" w14:textId="3B0419B5" w:rsidR="0025484D" w:rsidRDefault="002548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208141555" w:history="1">
            <w:r w:rsidRPr="00BF4D7B">
              <w:rPr>
                <w:rStyle w:val="Hyperlink"/>
                <w:noProof/>
              </w:rPr>
              <w:t>Project 2-1: Root Passwords and BASH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_Toc208141555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27E4A" w14:textId="6B2EF02E" w:rsidR="0025484D" w:rsidRDefault="002548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208141556" w:history="1">
            <w:r w:rsidRPr="00BF4D7B">
              <w:rPr>
                <w:rStyle w:val="Hyperlink"/>
                <w:noProof/>
              </w:rPr>
              <w:t>Project 2-2: Help Utilities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_Toc208141556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38E30" w14:textId="44A8229E" w:rsidR="0025484D" w:rsidRDefault="002548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208141557" w:history="1">
            <w:r w:rsidRPr="00BF4D7B">
              <w:rPr>
                <w:rStyle w:val="Hyperlink"/>
                <w:noProof/>
              </w:rPr>
              <w:t>Project 2-3: Properly Shut Down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_Toc208141557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28ED8" w14:textId="48F7FB8D" w:rsidR="0025484D" w:rsidRDefault="002548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208141558" w:history="1">
            <w:r w:rsidRPr="00BF4D7B">
              <w:rPr>
                <w:rStyle w:val="Hyperlink"/>
                <w:noProof/>
              </w:rPr>
              <w:t>Assignment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_Toc208141558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9EE5C" w14:textId="147ED248" w:rsidR="007B6B6B" w:rsidRDefault="007B6B6B" w:rsidP="007B6B6B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D1A0781" w14:textId="46D01F9A" w:rsidR="00E27AA3" w:rsidRDefault="00E27AA3" w:rsidP="00E27AA3">
      <w:r>
        <w:rPr>
          <w:b/>
        </w:rPr>
        <w:t>How to Create Screenshots:</w:t>
      </w:r>
      <w:r>
        <w:t xml:space="preserve"> Please use the Windows Snip and Sketch Tool or the Snipping Tool. Paste a screenshot of just the program you are working on. If you are snipping a virtual machine, make sure your focus is outside the virtual machine before you snip.</w:t>
      </w:r>
    </w:p>
    <w:p w14:paraId="0A9EAFAA" w14:textId="77777777" w:rsidR="00E27AA3" w:rsidRDefault="00E27AA3" w:rsidP="00E27AA3">
      <w:pPr>
        <w:pStyle w:val="ListParagraph"/>
        <w:numPr>
          <w:ilvl w:val="0"/>
          <w:numId w:val="49"/>
        </w:numPr>
      </w:pPr>
      <w:r>
        <w:t xml:space="preserve">Press and hold down the </w:t>
      </w:r>
      <w:r w:rsidRPr="00EC5DAF">
        <w:rPr>
          <w:b/>
        </w:rPr>
        <w:t>Windows key</w:t>
      </w:r>
      <w:r>
        <w:rPr>
          <w:b/>
        </w:rPr>
        <w:t xml:space="preserve"> </w:t>
      </w:r>
      <w:r>
        <w:t xml:space="preserve">&amp; </w:t>
      </w:r>
      <w:r w:rsidRPr="00EC5DAF">
        <w:rPr>
          <w:b/>
        </w:rPr>
        <w:t>Shift</w:t>
      </w:r>
      <w:r>
        <w:t xml:space="preserve">, then type </w:t>
      </w:r>
      <w:r w:rsidRPr="00EC5DAF">
        <w:rPr>
          <w:b/>
        </w:rPr>
        <w:t>S</w:t>
      </w:r>
      <w:r>
        <w:rPr>
          <w:b/>
        </w:rPr>
        <w:t xml:space="preserve">. </w:t>
      </w:r>
      <w:r w:rsidRPr="00EC5DAF">
        <w:t>This brings up the on-screen snipping</w:t>
      </w:r>
      <w:r>
        <w:t xml:space="preserve"> tool.</w:t>
      </w:r>
    </w:p>
    <w:p w14:paraId="04C5D165" w14:textId="77777777" w:rsidR="00E27AA3" w:rsidRDefault="00E27AA3" w:rsidP="00E27AA3">
      <w:pPr>
        <w:pStyle w:val="ListParagraph"/>
        <w:numPr>
          <w:ilvl w:val="0"/>
          <w:numId w:val="49"/>
        </w:numPr>
      </w:pPr>
      <w:r>
        <w:t>Click and Drag your mouse around whatever you want to snip.</w:t>
      </w:r>
    </w:p>
    <w:p w14:paraId="33FED1DB" w14:textId="77777777" w:rsidR="00E27AA3" w:rsidRDefault="00E27AA3" w:rsidP="00E27AA3">
      <w:pPr>
        <w:pStyle w:val="ListParagraph"/>
        <w:numPr>
          <w:ilvl w:val="0"/>
          <w:numId w:val="49"/>
        </w:numPr>
      </w:pPr>
      <w:r>
        <w:t>Release the mouse button. This places the snip into the Windows Clipboard.</w:t>
      </w:r>
    </w:p>
    <w:p w14:paraId="51C580F2" w14:textId="77777777" w:rsidR="00E27AA3" w:rsidRDefault="00E27AA3" w:rsidP="00E27AA3">
      <w:pPr>
        <w:pStyle w:val="ListParagraph"/>
        <w:numPr>
          <w:ilvl w:val="0"/>
          <w:numId w:val="49"/>
        </w:numPr>
      </w:pPr>
      <w:r>
        <w:t xml:space="preserve">Go into Word or wherever you want to paste the snip. Hold down </w:t>
      </w:r>
      <w:r w:rsidRPr="00794F8E">
        <w:rPr>
          <w:b/>
        </w:rPr>
        <w:t>CTRL</w:t>
      </w:r>
      <w:r w:rsidRPr="00C36A8A">
        <w:t>, then type</w:t>
      </w:r>
      <w:r>
        <w:t xml:space="preserve"> </w:t>
      </w:r>
      <w:r w:rsidRPr="00794F8E">
        <w:rPr>
          <w:b/>
        </w:rPr>
        <w:t>V</w:t>
      </w:r>
      <w:r>
        <w:t xml:space="preserve"> to paste the snip.</w:t>
      </w:r>
    </w:p>
    <w:p w14:paraId="29DCD621" w14:textId="13908A43" w:rsidR="0059568C" w:rsidRDefault="0059568C" w:rsidP="00226EEC">
      <w:pPr>
        <w:pStyle w:val="Heading2"/>
      </w:pPr>
      <w:bookmarkStart w:id="1" w:name="_Hlk124397456"/>
      <w:bookmarkStart w:id="2" w:name="_Toc208141554"/>
      <w:r>
        <w:t xml:space="preserve">Update </w:t>
      </w:r>
      <w:r w:rsidR="00B26B8E">
        <w:t>Kali Linux</w:t>
      </w:r>
      <w:bookmarkEnd w:id="2"/>
    </w:p>
    <w:p w14:paraId="1BC7E690" w14:textId="11703EE4" w:rsidR="00B26B8E" w:rsidRDefault="0059568C" w:rsidP="00FA378E">
      <w:r>
        <w:t xml:space="preserve">In </w:t>
      </w:r>
      <w:r w:rsidR="00B26B8E">
        <w:t>Kali Linux in the terminal.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B8E" w14:paraId="1B51D3B3" w14:textId="77777777" w:rsidTr="00B26B8E">
        <w:tc>
          <w:tcPr>
            <w:tcW w:w="9350" w:type="dxa"/>
            <w:shd w:val="clear" w:color="auto" w:fill="E2EFD9" w:themeFill="accent6" w:themeFillTint="33"/>
          </w:tcPr>
          <w:p w14:paraId="23739B49" w14:textId="6247E726" w:rsidR="00B26B8E" w:rsidRDefault="00B26B8E" w:rsidP="00B26B8E">
            <w:pPr>
              <w:pStyle w:val="Code"/>
            </w:pPr>
            <w:proofErr w:type="spellStart"/>
            <w:r>
              <w:t>sudo</w:t>
            </w:r>
            <w:proofErr w:type="spellEnd"/>
            <w:r>
              <w:t xml:space="preserve"> apt update</w:t>
            </w:r>
          </w:p>
          <w:p w14:paraId="71F33C01" w14:textId="5B0FF0E5" w:rsidR="00B26B8E" w:rsidRDefault="00B26B8E" w:rsidP="00B26B8E">
            <w:pPr>
              <w:pStyle w:val="Code"/>
            </w:pPr>
            <w:proofErr w:type="spellStart"/>
            <w:r>
              <w:t>sudo</w:t>
            </w:r>
            <w:proofErr w:type="spellEnd"/>
            <w:r>
              <w:t xml:space="preserve"> apt </w:t>
            </w:r>
            <w:proofErr w:type="spellStart"/>
            <w:r>
              <w:t>dist</w:t>
            </w:r>
            <w:proofErr w:type="spellEnd"/>
            <w:r>
              <w:t>-upgrade</w:t>
            </w:r>
            <w:r w:rsidR="00031A48">
              <w:t xml:space="preserve"> -y</w:t>
            </w:r>
          </w:p>
        </w:tc>
      </w:tr>
    </w:tbl>
    <w:p w14:paraId="238125B8" w14:textId="610351A2" w:rsidR="00226EEC" w:rsidRDefault="00226EEC" w:rsidP="00E64A9E">
      <w:pPr>
        <w:pStyle w:val="Heading2"/>
      </w:pPr>
      <w:bookmarkStart w:id="3" w:name="_Toc208141555"/>
      <w:bookmarkEnd w:id="1"/>
      <w:r w:rsidRPr="00226EEC">
        <w:t>Project 2-</w:t>
      </w:r>
      <w:r w:rsidR="00E26A76">
        <w:t>1</w:t>
      </w:r>
      <w:r w:rsidR="00070ABA">
        <w:t>: Root Passwords and BASH Commands</w:t>
      </w:r>
      <w:bookmarkEnd w:id="3"/>
    </w:p>
    <w:p w14:paraId="2C90D9DD" w14:textId="77777777" w:rsidR="00A326A8" w:rsidRPr="00A326A8" w:rsidRDefault="00A326A8" w:rsidP="00A326A8">
      <w:r>
        <w:t>Time required: 20 minutes</w:t>
      </w:r>
    </w:p>
    <w:p w14:paraId="4C02BAD7" w14:textId="77777777" w:rsidR="00D350CD" w:rsidRPr="00D350CD" w:rsidRDefault="00D350CD" w:rsidP="00A97E79">
      <w:r w:rsidRPr="00D350CD">
        <w:t>In this hands-on project, you set a password for the root user, explore some command-line terminals on a Linux system and enter some basic commands into the BASH shell.</w:t>
      </w:r>
    </w:p>
    <w:p w14:paraId="1FC6B5DB" w14:textId="068629DE" w:rsidR="00206DE9" w:rsidRPr="00206DE9" w:rsidRDefault="00002B89" w:rsidP="00914C79">
      <w:pPr>
        <w:pStyle w:val="ListParagraph"/>
        <w:numPr>
          <w:ilvl w:val="0"/>
          <w:numId w:val="3"/>
        </w:numPr>
      </w:pPr>
      <w:r>
        <w:t>Login to Kali. Open a terminal.</w:t>
      </w:r>
    </w:p>
    <w:p w14:paraId="52EC0430" w14:textId="77777777" w:rsidR="004471E1" w:rsidRDefault="004471E1" w:rsidP="00914C79">
      <w:pPr>
        <w:pStyle w:val="ListParagraph"/>
        <w:numPr>
          <w:ilvl w:val="0"/>
          <w:numId w:val="3"/>
        </w:numPr>
      </w:pPr>
      <w:r>
        <w:lastRenderedPageBreak/>
        <w:t>T</w:t>
      </w:r>
      <w:r w:rsidR="00226EEC" w:rsidRPr="00226EEC">
        <w:t xml:space="preserve">ype </w:t>
      </w:r>
      <w:r w:rsidR="00226EEC" w:rsidRPr="00C50270">
        <w:rPr>
          <w:b/>
          <w:bCs/>
        </w:rPr>
        <w:t>date</w:t>
      </w:r>
      <w:r w:rsidR="00226EEC" w:rsidRPr="00226EEC">
        <w:t xml:space="preserve"> and press </w:t>
      </w:r>
      <w:r w:rsidR="00226EEC" w:rsidRPr="00C50270">
        <w:rPr>
          <w:b/>
          <w:bCs/>
        </w:rPr>
        <w:t>Enter</w:t>
      </w:r>
      <w:r w:rsidR="00226EEC" w:rsidRPr="00226EEC">
        <w:t xml:space="preserve"> to view the current date and time.</w:t>
      </w:r>
    </w:p>
    <w:p w14:paraId="31D85FCA" w14:textId="378DD610" w:rsidR="00C81785" w:rsidRDefault="004471E1" w:rsidP="00914C79">
      <w:pPr>
        <w:pStyle w:val="ListParagraph"/>
        <w:numPr>
          <w:ilvl w:val="0"/>
          <w:numId w:val="3"/>
        </w:numPr>
      </w:pPr>
      <w:r>
        <w:t>T</w:t>
      </w:r>
      <w:r w:rsidR="00226EEC" w:rsidRPr="00226EEC">
        <w:t xml:space="preserve">ype </w:t>
      </w:r>
      <w:r w:rsidR="00226EEC" w:rsidRPr="00C50270">
        <w:rPr>
          <w:b/>
          <w:bCs/>
        </w:rPr>
        <w:t>Date</w:t>
      </w:r>
      <w:r w:rsidR="00226EEC" w:rsidRPr="00226EEC">
        <w:t xml:space="preserve"> and press </w:t>
      </w:r>
      <w:r w:rsidR="00226EEC" w:rsidRPr="00C50270">
        <w:rPr>
          <w:b/>
          <w:bCs/>
        </w:rPr>
        <w:t>Enter</w:t>
      </w:r>
      <w:r w:rsidR="00226EEC" w:rsidRPr="00226EEC">
        <w:t>.</w:t>
      </w:r>
    </w:p>
    <w:p w14:paraId="54DF9688" w14:textId="77777777" w:rsidR="00294E61" w:rsidRDefault="00226EEC" w:rsidP="00914C79">
      <w:pPr>
        <w:pStyle w:val="ListParagraph"/>
        <w:numPr>
          <w:ilvl w:val="0"/>
          <w:numId w:val="3"/>
        </w:numPr>
      </w:pPr>
      <w:r w:rsidRPr="00D628AE">
        <w:t>Why did you receive an error message?</w:t>
      </w:r>
    </w:p>
    <w:sdt>
      <w:sdtPr>
        <w:rPr>
          <w:rStyle w:val="Red"/>
        </w:rPr>
        <w:id w:val="1747225182"/>
        <w:placeholder>
          <w:docPart w:val="647BB3F03286418A96AC3CF0CEDB562B"/>
        </w:placeholder>
        <w:showingPlcHdr/>
      </w:sdtPr>
      <w:sdtEndPr>
        <w:rPr>
          <w:rStyle w:val="DefaultParagraphFont"/>
          <w:color w:val="auto"/>
        </w:rPr>
      </w:sdtEndPr>
      <w:sdtContent>
        <w:p w14:paraId="209ECA8E" w14:textId="77777777" w:rsidR="00294E61" w:rsidRDefault="00294E61" w:rsidP="003B5ED8">
          <w:pPr>
            <w:ind w:left="360"/>
            <w:rPr>
              <w:rStyle w:val="Red"/>
            </w:rPr>
          </w:pPr>
          <w:r w:rsidRPr="00570722">
            <w:rPr>
              <w:rStyle w:val="PlaceholderText"/>
              <w:color w:val="FF0000"/>
            </w:rPr>
            <w:t>Click or tap here to enter text.</w:t>
          </w:r>
        </w:p>
      </w:sdtContent>
    </w:sdt>
    <w:p w14:paraId="06CD79B0" w14:textId="31159A7A" w:rsidR="00883964" w:rsidRDefault="00424D8C" w:rsidP="00914C79">
      <w:pPr>
        <w:pStyle w:val="ListParagraph"/>
        <w:numPr>
          <w:ilvl w:val="0"/>
          <w:numId w:val="3"/>
        </w:numPr>
      </w:pPr>
      <w:r>
        <w:t>T</w:t>
      </w:r>
      <w:r w:rsidR="00C81785" w:rsidRPr="00C81785">
        <w:t xml:space="preserve">ype </w:t>
      </w:r>
      <w:proofErr w:type="spellStart"/>
      <w:r w:rsidR="00C81785" w:rsidRPr="00365309">
        <w:rPr>
          <w:b/>
          <w:bCs/>
        </w:rPr>
        <w:t>sudo</w:t>
      </w:r>
      <w:proofErr w:type="spellEnd"/>
      <w:r w:rsidR="00C81785" w:rsidRPr="00365309">
        <w:rPr>
          <w:b/>
          <w:bCs/>
        </w:rPr>
        <w:t xml:space="preserve"> passwd root</w:t>
      </w:r>
      <w:r w:rsidR="00C81785" w:rsidRPr="00C81785">
        <w:t xml:space="preserve"> and press Enter to</w:t>
      </w:r>
      <w:r w:rsidR="00680399">
        <w:t xml:space="preserve"> start setting</w:t>
      </w:r>
      <w:r w:rsidR="00C81785" w:rsidRPr="00C81785">
        <w:t xml:space="preserve"> the root user password.</w:t>
      </w:r>
    </w:p>
    <w:p w14:paraId="372624A7" w14:textId="49406301" w:rsidR="004A4134" w:rsidRDefault="00C81785" w:rsidP="00914C79">
      <w:pPr>
        <w:pStyle w:val="ListParagraph"/>
        <w:numPr>
          <w:ilvl w:val="0"/>
          <w:numId w:val="3"/>
        </w:numPr>
      </w:pPr>
      <w:r w:rsidRPr="00C81785">
        <w:t xml:space="preserve">When prompted, enter your password </w:t>
      </w:r>
      <w:r w:rsidR="000436E5">
        <w:rPr>
          <w:b/>
          <w:bCs/>
        </w:rPr>
        <w:t>Password01</w:t>
      </w:r>
    </w:p>
    <w:p w14:paraId="13C20F16" w14:textId="5274D391" w:rsidR="00883964" w:rsidRPr="00883964" w:rsidRDefault="004A4134" w:rsidP="00914C79">
      <w:pPr>
        <w:pStyle w:val="ListParagraph"/>
        <w:numPr>
          <w:ilvl w:val="0"/>
          <w:numId w:val="3"/>
        </w:numPr>
      </w:pPr>
      <w:r>
        <w:t>E</w:t>
      </w:r>
      <w:r w:rsidR="00C81785" w:rsidRPr="00C81785">
        <w:t xml:space="preserve">nter the desired root password of </w:t>
      </w:r>
      <w:r w:rsidR="00927FEE">
        <w:rPr>
          <w:b/>
          <w:bCs/>
        </w:rPr>
        <w:t>Password01</w:t>
      </w:r>
      <w:r w:rsidR="00C81785" w:rsidRPr="00C81785">
        <w:t xml:space="preserve"> twice to set the root user password to </w:t>
      </w:r>
      <w:r w:rsidR="00927FEE">
        <w:rPr>
          <w:b/>
          <w:bCs/>
        </w:rPr>
        <w:t>Password01</w:t>
      </w:r>
    </w:p>
    <w:p w14:paraId="584D9E6C" w14:textId="17F75AFA" w:rsidR="00593356" w:rsidRDefault="00593356" w:rsidP="00914C79">
      <w:pPr>
        <w:pStyle w:val="ListParagraph"/>
        <w:numPr>
          <w:ilvl w:val="0"/>
          <w:numId w:val="3"/>
        </w:numPr>
      </w:pPr>
      <w:r>
        <w:t>Logout of the GUI.</w:t>
      </w:r>
    </w:p>
    <w:p w14:paraId="73C4D9CF" w14:textId="2A8A53DD" w:rsidR="00BE57B3" w:rsidRPr="00D367C9" w:rsidRDefault="00593356" w:rsidP="00914C79">
      <w:pPr>
        <w:pStyle w:val="ListParagraph"/>
        <w:numPr>
          <w:ilvl w:val="0"/>
          <w:numId w:val="3"/>
        </w:numPr>
      </w:pPr>
      <w:r>
        <w:t>Log back in as</w:t>
      </w:r>
      <w:r w:rsidR="00C81785" w:rsidRPr="00C81785">
        <w:t xml:space="preserve"> </w:t>
      </w:r>
      <w:r w:rsidR="00C81785" w:rsidRPr="00BE57B3">
        <w:rPr>
          <w:b/>
          <w:bCs/>
        </w:rPr>
        <w:t>root</w:t>
      </w:r>
      <w:r w:rsidR="00C81785" w:rsidRPr="00C81785">
        <w:t xml:space="preserve"> and</w:t>
      </w:r>
      <w:r w:rsidR="00D367C9">
        <w:t xml:space="preserve"> </w:t>
      </w:r>
      <w:r w:rsidR="00C81785" w:rsidRPr="00C81785">
        <w:t>password of</w:t>
      </w:r>
      <w:r w:rsidR="00E05779">
        <w:t xml:space="preserve"> </w:t>
      </w:r>
      <w:r w:rsidR="00E05779">
        <w:rPr>
          <w:b/>
          <w:bCs/>
        </w:rPr>
        <w:t>Password01</w:t>
      </w:r>
    </w:p>
    <w:p w14:paraId="3C40F0CB" w14:textId="660A69DA" w:rsidR="00D367C9" w:rsidRPr="00D367C9" w:rsidRDefault="00D367C9" w:rsidP="00914C79">
      <w:pPr>
        <w:pStyle w:val="ListParagraph"/>
        <w:numPr>
          <w:ilvl w:val="0"/>
          <w:numId w:val="3"/>
        </w:numPr>
      </w:pPr>
      <w:r w:rsidRPr="00D367C9">
        <w:t>Open a terminal</w:t>
      </w:r>
      <w:r>
        <w:t>.</w:t>
      </w:r>
    </w:p>
    <w:p w14:paraId="61E4C858" w14:textId="77777777" w:rsidR="00BE57B3" w:rsidRDefault="00C81785" w:rsidP="00914C79">
      <w:pPr>
        <w:pStyle w:val="ListParagraph"/>
        <w:numPr>
          <w:ilvl w:val="0"/>
          <w:numId w:val="3"/>
        </w:numPr>
      </w:pPr>
      <w:r w:rsidRPr="00C81785">
        <w:t>Which prompt did you receive and why?</w:t>
      </w:r>
    </w:p>
    <w:sdt>
      <w:sdtPr>
        <w:rPr>
          <w:rStyle w:val="Red"/>
        </w:rPr>
        <w:id w:val="2054423305"/>
        <w:placeholder>
          <w:docPart w:val="49885ECC1B2440ABA8AB0FBC375393EA"/>
        </w:placeholder>
        <w:showingPlcHdr/>
      </w:sdtPr>
      <w:sdtEndPr>
        <w:rPr>
          <w:rStyle w:val="DefaultParagraphFont"/>
          <w:color w:val="auto"/>
        </w:rPr>
      </w:sdtEndPr>
      <w:sdtContent>
        <w:p w14:paraId="20E6B269" w14:textId="77777777" w:rsidR="00BE57B3" w:rsidRDefault="00BE57B3" w:rsidP="00EA0247">
          <w:pPr>
            <w:ind w:left="360"/>
            <w:rPr>
              <w:rStyle w:val="Red"/>
            </w:rPr>
          </w:pPr>
          <w:r w:rsidRPr="00BE57B3">
            <w:rPr>
              <w:rStyle w:val="PlaceholderText"/>
              <w:color w:val="FF0000"/>
            </w:rPr>
            <w:t>Click or tap here to enter text.</w:t>
          </w:r>
        </w:p>
      </w:sdtContent>
    </w:sdt>
    <w:p w14:paraId="4D5722D6" w14:textId="55CC7479" w:rsidR="00BE57B3" w:rsidRDefault="00C81785" w:rsidP="00914C79">
      <w:pPr>
        <w:pStyle w:val="ListParagraph"/>
        <w:numPr>
          <w:ilvl w:val="0"/>
          <w:numId w:val="3"/>
        </w:numPr>
      </w:pPr>
      <w:r w:rsidRPr="00C81785">
        <w:t xml:space="preserve">At the command prompt, type </w:t>
      </w:r>
      <w:r w:rsidRPr="00357EF4">
        <w:rPr>
          <w:b/>
          <w:bCs/>
        </w:rPr>
        <w:t>who</w:t>
      </w:r>
      <w:r w:rsidRPr="00C81785">
        <w:t xml:space="preserve"> and press </w:t>
      </w:r>
      <w:r w:rsidRPr="00357EF4">
        <w:rPr>
          <w:b/>
          <w:bCs/>
        </w:rPr>
        <w:t>Enter</w:t>
      </w:r>
      <w:r w:rsidRPr="00C81785">
        <w:t xml:space="preserve"> to view the users logged in to the system.</w:t>
      </w:r>
    </w:p>
    <w:p w14:paraId="08C95D3B" w14:textId="62478E70" w:rsidR="00D5149D" w:rsidRDefault="00D5149D" w:rsidP="00914C79">
      <w:pPr>
        <w:pStyle w:val="ListParagraph"/>
        <w:numPr>
          <w:ilvl w:val="0"/>
          <w:numId w:val="3"/>
        </w:numPr>
      </w:pPr>
      <w:r>
        <w:t>Insert a screenshot.</w:t>
      </w:r>
    </w:p>
    <w:sdt>
      <w:sdtPr>
        <w:rPr>
          <w:rStyle w:val="Red"/>
        </w:rPr>
        <w:id w:val="-757126945"/>
        <w:placeholder>
          <w:docPart w:val="4841418282A04D2F81A0A89DD90BE567"/>
        </w:placeholder>
        <w:showingPlcHdr/>
      </w:sdtPr>
      <w:sdtEndPr>
        <w:rPr>
          <w:rStyle w:val="DefaultParagraphFont"/>
          <w:color w:val="auto"/>
        </w:rPr>
      </w:sdtEndPr>
      <w:sdtContent>
        <w:p w14:paraId="1F3EC399" w14:textId="77777777" w:rsidR="00D5149D" w:rsidRDefault="00D5149D" w:rsidP="00D5149D">
          <w:pPr>
            <w:ind w:left="360"/>
            <w:rPr>
              <w:rStyle w:val="Red"/>
            </w:rPr>
          </w:pPr>
          <w:r w:rsidRPr="00D5149D">
            <w:rPr>
              <w:rStyle w:val="PlaceholderText"/>
              <w:color w:val="FF0000"/>
            </w:rPr>
            <w:t>Click or tap here to enter text.</w:t>
          </w:r>
        </w:p>
      </w:sdtContent>
    </w:sdt>
    <w:p w14:paraId="2F179C01" w14:textId="77777777" w:rsidR="00D5149D" w:rsidRPr="00D5149D" w:rsidRDefault="0066136F" w:rsidP="00914C79">
      <w:pPr>
        <w:pStyle w:val="ListParagraph"/>
        <w:numPr>
          <w:ilvl w:val="0"/>
          <w:numId w:val="3"/>
        </w:numPr>
      </w:pPr>
      <w:r>
        <w:t xml:space="preserve">Try </w:t>
      </w:r>
      <w:proofErr w:type="spellStart"/>
      <w:r w:rsidR="00887164">
        <w:rPr>
          <w:b/>
          <w:bCs/>
        </w:rPr>
        <w:t>cowsay</w:t>
      </w:r>
      <w:proofErr w:type="spellEnd"/>
    </w:p>
    <w:p w14:paraId="5FD94D15" w14:textId="77777777" w:rsidR="00D5149D" w:rsidRDefault="00D5149D" w:rsidP="00D5149D">
      <w:pPr>
        <w:pStyle w:val="ListParagraph"/>
        <w:numPr>
          <w:ilvl w:val="0"/>
          <w:numId w:val="3"/>
        </w:numPr>
      </w:pPr>
      <w:r>
        <w:t>Insert a screenshot.</w:t>
      </w:r>
    </w:p>
    <w:sdt>
      <w:sdtPr>
        <w:rPr>
          <w:rStyle w:val="Red"/>
        </w:rPr>
        <w:id w:val="-309943778"/>
        <w:placeholder>
          <w:docPart w:val="3EE9F305BE4442B9A79B20E1D92F0662"/>
        </w:placeholder>
        <w:showingPlcHdr/>
      </w:sdtPr>
      <w:sdtEndPr>
        <w:rPr>
          <w:rStyle w:val="DefaultParagraphFont"/>
          <w:color w:val="auto"/>
        </w:rPr>
      </w:sdtEndPr>
      <w:sdtContent>
        <w:p w14:paraId="23F9CCD0" w14:textId="2E6EF6E5" w:rsidR="00D5149D" w:rsidRPr="00D5149D" w:rsidRDefault="00D5149D" w:rsidP="00D5149D">
          <w:pPr>
            <w:ind w:left="360"/>
          </w:pPr>
          <w:r w:rsidRPr="00D5149D">
            <w:rPr>
              <w:rStyle w:val="PlaceholderText"/>
              <w:color w:val="FF0000"/>
            </w:rPr>
            <w:t>Click or tap here to enter text.</w:t>
          </w:r>
        </w:p>
      </w:sdtContent>
    </w:sdt>
    <w:p w14:paraId="075535F0" w14:textId="4986B52D" w:rsidR="00D5149D" w:rsidRPr="00D5149D" w:rsidRDefault="00D5149D" w:rsidP="00914C79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c</w:t>
      </w:r>
      <w:r w:rsidR="00887164">
        <w:rPr>
          <w:b/>
          <w:bCs/>
        </w:rPr>
        <w:t>matrix</w:t>
      </w:r>
      <w:proofErr w:type="spellEnd"/>
    </w:p>
    <w:p w14:paraId="13A5E21D" w14:textId="77777777" w:rsidR="00D5149D" w:rsidRDefault="00D5149D" w:rsidP="00D5149D">
      <w:pPr>
        <w:pStyle w:val="ListParagraph"/>
        <w:numPr>
          <w:ilvl w:val="0"/>
          <w:numId w:val="3"/>
        </w:numPr>
      </w:pPr>
      <w:r>
        <w:t>Insert a screenshot.</w:t>
      </w:r>
    </w:p>
    <w:sdt>
      <w:sdtPr>
        <w:rPr>
          <w:rStyle w:val="Red"/>
        </w:rPr>
        <w:id w:val="1217239711"/>
        <w:placeholder>
          <w:docPart w:val="849442A8E9FA4089A748C93E67F20C1E"/>
        </w:placeholder>
        <w:showingPlcHdr/>
      </w:sdtPr>
      <w:sdtEndPr>
        <w:rPr>
          <w:rStyle w:val="DefaultParagraphFont"/>
          <w:color w:val="auto"/>
        </w:rPr>
      </w:sdtEndPr>
      <w:sdtContent>
        <w:p w14:paraId="4D429328" w14:textId="5DE024BC" w:rsidR="00D5149D" w:rsidRPr="00D5149D" w:rsidRDefault="00D5149D" w:rsidP="00D5149D">
          <w:pPr>
            <w:ind w:left="360"/>
          </w:pPr>
          <w:r w:rsidRPr="00D5149D">
            <w:rPr>
              <w:rStyle w:val="PlaceholderText"/>
              <w:color w:val="FF0000"/>
            </w:rPr>
            <w:t>Click or tap here to enter text.</w:t>
          </w:r>
        </w:p>
      </w:sdtContent>
    </w:sdt>
    <w:p w14:paraId="1F9D1875" w14:textId="2A91F879" w:rsidR="0066136F" w:rsidRPr="0076010C" w:rsidRDefault="00990DA6" w:rsidP="00914C79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s</w:t>
      </w:r>
      <w:r w:rsidR="00887164">
        <w:rPr>
          <w:b/>
          <w:bCs/>
        </w:rPr>
        <w:t>creenfetch</w:t>
      </w:r>
      <w:proofErr w:type="spellEnd"/>
    </w:p>
    <w:p w14:paraId="43B13238" w14:textId="77777777" w:rsidR="0076010C" w:rsidRDefault="0076010C" w:rsidP="0076010C">
      <w:pPr>
        <w:pStyle w:val="ListParagraph"/>
        <w:numPr>
          <w:ilvl w:val="0"/>
          <w:numId w:val="3"/>
        </w:numPr>
      </w:pPr>
      <w:r>
        <w:t>Insert a screenshot.</w:t>
      </w:r>
    </w:p>
    <w:sdt>
      <w:sdtPr>
        <w:rPr>
          <w:rStyle w:val="Red"/>
        </w:rPr>
        <w:id w:val="-912083696"/>
        <w:placeholder>
          <w:docPart w:val="5A1A968C61E641C2A23390F8677C8EC0"/>
        </w:placeholder>
        <w:showingPlcHdr/>
      </w:sdtPr>
      <w:sdtEndPr>
        <w:rPr>
          <w:rStyle w:val="DefaultParagraphFont"/>
          <w:color w:val="auto"/>
        </w:rPr>
      </w:sdtEndPr>
      <w:sdtContent>
        <w:p w14:paraId="3762BB0B" w14:textId="7FE06389" w:rsidR="0076010C" w:rsidRDefault="0076010C" w:rsidP="0076010C">
          <w:pPr>
            <w:ind w:left="360"/>
          </w:pPr>
          <w:r w:rsidRPr="0076010C">
            <w:rPr>
              <w:rStyle w:val="PlaceholderText"/>
              <w:color w:val="FF0000"/>
            </w:rPr>
            <w:t>Click or tap here to enter text.</w:t>
          </w:r>
        </w:p>
      </w:sdtContent>
    </w:sdt>
    <w:p w14:paraId="6D598060" w14:textId="77777777" w:rsidR="00152C3B" w:rsidRDefault="00C81785" w:rsidP="00914C79">
      <w:pPr>
        <w:pStyle w:val="ListParagraph"/>
        <w:numPr>
          <w:ilvl w:val="0"/>
          <w:numId w:val="3"/>
        </w:numPr>
      </w:pPr>
      <w:r w:rsidRPr="00C81785">
        <w:lastRenderedPageBreak/>
        <w:t>Try typing each command listed in Table 2-6 in order (pressing Enter after each) and observe the output.</w:t>
      </w:r>
    </w:p>
    <w:p w14:paraId="1D9ED5F8" w14:textId="77777777" w:rsidR="00095324" w:rsidRPr="00095324" w:rsidRDefault="00095324" w:rsidP="00095324">
      <w:pPr>
        <w:rPr>
          <w:rFonts w:ascii="Times New Roman" w:hAnsi="Times New Roman"/>
          <w:b/>
          <w:szCs w:val="27"/>
        </w:rPr>
      </w:pPr>
      <w:r w:rsidRPr="00095324">
        <w:rPr>
          <w:b/>
        </w:rPr>
        <w:t>Table 2-6 Some Common Linux Commands</w:t>
      </w:r>
    </w:p>
    <w:tbl>
      <w:tblPr>
        <w:tblStyle w:val="TableGrid"/>
        <w:tblW w:w="7995" w:type="dxa"/>
        <w:tblLook w:val="04A0" w:firstRow="1" w:lastRow="0" w:firstColumn="1" w:lastColumn="0" w:noHBand="0" w:noVBand="1"/>
      </w:tblPr>
      <w:tblGrid>
        <w:gridCol w:w="1338"/>
        <w:gridCol w:w="6657"/>
      </w:tblGrid>
      <w:tr w:rsidR="00095324" w14:paraId="640077A8" w14:textId="77777777" w:rsidTr="00F363C3">
        <w:tc>
          <w:tcPr>
            <w:tcW w:w="0" w:type="auto"/>
            <w:hideMark/>
          </w:tcPr>
          <w:p w14:paraId="71833E91" w14:textId="77777777" w:rsidR="00095324" w:rsidRDefault="00095324" w:rsidP="00F363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0" w:type="auto"/>
            <w:hideMark/>
          </w:tcPr>
          <w:p w14:paraId="530438B6" w14:textId="77777777" w:rsidR="00095324" w:rsidRDefault="00095324" w:rsidP="00F363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95324" w14:paraId="75A4BA93" w14:textId="77777777" w:rsidTr="00F363C3">
        <w:tc>
          <w:tcPr>
            <w:tcW w:w="0" w:type="auto"/>
            <w:hideMark/>
          </w:tcPr>
          <w:p w14:paraId="00FB4432" w14:textId="77777777" w:rsidR="00095324" w:rsidRPr="005D48F6" w:rsidRDefault="00095324" w:rsidP="00F363C3">
            <w:pPr>
              <w:rPr>
                <w:b/>
                <w:bCs/>
              </w:rPr>
            </w:pPr>
            <w:r w:rsidRPr="005D48F6">
              <w:rPr>
                <w:rStyle w:val="monofont"/>
                <w:b/>
                <w:bCs/>
              </w:rPr>
              <w:t>clear</w:t>
            </w:r>
          </w:p>
        </w:tc>
        <w:tc>
          <w:tcPr>
            <w:tcW w:w="0" w:type="auto"/>
            <w:hideMark/>
          </w:tcPr>
          <w:p w14:paraId="4273F5AD" w14:textId="77777777" w:rsidR="00095324" w:rsidRDefault="00095324" w:rsidP="00F363C3">
            <w:r>
              <w:t>Clears the terminal screen</w:t>
            </w:r>
          </w:p>
        </w:tc>
      </w:tr>
      <w:tr w:rsidR="00095324" w14:paraId="5B6117D3" w14:textId="77777777" w:rsidTr="00F363C3">
        <w:tc>
          <w:tcPr>
            <w:tcW w:w="0" w:type="auto"/>
            <w:hideMark/>
          </w:tcPr>
          <w:p w14:paraId="4B967EB4" w14:textId="77777777" w:rsidR="00095324" w:rsidRPr="005D48F6" w:rsidRDefault="00095324" w:rsidP="00F363C3">
            <w:pPr>
              <w:rPr>
                <w:b/>
                <w:bCs/>
              </w:rPr>
            </w:pPr>
            <w:r w:rsidRPr="005D48F6">
              <w:rPr>
                <w:rStyle w:val="monofont"/>
                <w:b/>
                <w:bCs/>
              </w:rPr>
              <w:t>reset</w:t>
            </w:r>
          </w:p>
        </w:tc>
        <w:tc>
          <w:tcPr>
            <w:tcW w:w="0" w:type="auto"/>
            <w:hideMark/>
          </w:tcPr>
          <w:p w14:paraId="6787AF68" w14:textId="77777777" w:rsidR="00095324" w:rsidRDefault="00095324" w:rsidP="00F363C3">
            <w:r>
              <w:t>Resets your terminal to use default terminal settings</w:t>
            </w:r>
          </w:p>
        </w:tc>
      </w:tr>
      <w:tr w:rsidR="00095324" w14:paraId="2B882A17" w14:textId="77777777" w:rsidTr="00F363C3">
        <w:tc>
          <w:tcPr>
            <w:tcW w:w="0" w:type="auto"/>
            <w:hideMark/>
          </w:tcPr>
          <w:p w14:paraId="36DBDAD6" w14:textId="77777777" w:rsidR="00095324" w:rsidRPr="005D48F6" w:rsidRDefault="00095324" w:rsidP="00F363C3">
            <w:pPr>
              <w:rPr>
                <w:b/>
                <w:bCs/>
              </w:rPr>
            </w:pPr>
            <w:r w:rsidRPr="005D48F6">
              <w:rPr>
                <w:rStyle w:val="monofont"/>
                <w:b/>
                <w:bCs/>
              </w:rPr>
              <w:t>who</w:t>
            </w:r>
          </w:p>
        </w:tc>
        <w:tc>
          <w:tcPr>
            <w:tcW w:w="0" w:type="auto"/>
            <w:hideMark/>
          </w:tcPr>
          <w:p w14:paraId="2B670DC6" w14:textId="77777777" w:rsidR="00095324" w:rsidRDefault="00095324" w:rsidP="00F363C3">
            <w:r>
              <w:t>Displays currently logged-in users</w:t>
            </w:r>
          </w:p>
        </w:tc>
      </w:tr>
      <w:tr w:rsidR="00095324" w14:paraId="0AF8E57D" w14:textId="77777777" w:rsidTr="00F363C3">
        <w:tc>
          <w:tcPr>
            <w:tcW w:w="0" w:type="auto"/>
            <w:hideMark/>
          </w:tcPr>
          <w:p w14:paraId="21C380EF" w14:textId="77777777" w:rsidR="00095324" w:rsidRPr="005D48F6" w:rsidRDefault="00FE121C" w:rsidP="00F363C3">
            <w:pPr>
              <w:rPr>
                <w:b/>
                <w:bCs/>
              </w:rPr>
            </w:pPr>
            <w:r w:rsidRPr="005D48F6">
              <w:rPr>
                <w:b/>
                <w:bCs/>
              </w:rPr>
              <w:t>w</w:t>
            </w:r>
          </w:p>
        </w:tc>
        <w:tc>
          <w:tcPr>
            <w:tcW w:w="0" w:type="auto"/>
            <w:hideMark/>
          </w:tcPr>
          <w:p w14:paraId="64361CBA" w14:textId="77777777" w:rsidR="00095324" w:rsidRDefault="00095324" w:rsidP="00F363C3">
            <w:r>
              <w:t>Displays currently logged-in users and their tasks</w:t>
            </w:r>
          </w:p>
        </w:tc>
      </w:tr>
      <w:tr w:rsidR="00095324" w14:paraId="051B0EDC" w14:textId="77777777" w:rsidTr="00F363C3">
        <w:tc>
          <w:tcPr>
            <w:tcW w:w="0" w:type="auto"/>
            <w:hideMark/>
          </w:tcPr>
          <w:p w14:paraId="09889EB1" w14:textId="77777777" w:rsidR="00095324" w:rsidRPr="005D48F6" w:rsidRDefault="00095324" w:rsidP="00F363C3">
            <w:pPr>
              <w:rPr>
                <w:b/>
                <w:bCs/>
              </w:rPr>
            </w:pPr>
            <w:proofErr w:type="spellStart"/>
            <w:r w:rsidRPr="005D48F6">
              <w:rPr>
                <w:rStyle w:val="monofont"/>
                <w:b/>
                <w:bCs/>
              </w:rPr>
              <w:t>whoami</w:t>
            </w:r>
            <w:proofErr w:type="spellEnd"/>
          </w:p>
        </w:tc>
        <w:tc>
          <w:tcPr>
            <w:tcW w:w="0" w:type="auto"/>
            <w:hideMark/>
          </w:tcPr>
          <w:p w14:paraId="593C9B34" w14:textId="77777777" w:rsidR="00095324" w:rsidRDefault="00095324" w:rsidP="00F363C3">
            <w:r>
              <w:t>Displays your login name</w:t>
            </w:r>
          </w:p>
        </w:tc>
      </w:tr>
      <w:tr w:rsidR="00095324" w14:paraId="4F287FBA" w14:textId="77777777" w:rsidTr="00F363C3">
        <w:tc>
          <w:tcPr>
            <w:tcW w:w="0" w:type="auto"/>
            <w:hideMark/>
          </w:tcPr>
          <w:p w14:paraId="7A15AFC9" w14:textId="77777777" w:rsidR="00095324" w:rsidRPr="005D48F6" w:rsidRDefault="008D7D7A" w:rsidP="00F363C3">
            <w:pPr>
              <w:rPr>
                <w:b/>
                <w:bCs/>
              </w:rPr>
            </w:pPr>
            <w:r w:rsidRPr="005D48F6">
              <w:rPr>
                <w:rStyle w:val="monofont"/>
                <w:b/>
                <w:bCs/>
              </w:rPr>
              <w:t>i</w:t>
            </w:r>
            <w:r w:rsidR="00095324" w:rsidRPr="005D48F6">
              <w:rPr>
                <w:rStyle w:val="monofont"/>
                <w:b/>
                <w:bCs/>
              </w:rPr>
              <w:t>d</w:t>
            </w:r>
          </w:p>
        </w:tc>
        <w:tc>
          <w:tcPr>
            <w:tcW w:w="0" w:type="auto"/>
            <w:hideMark/>
          </w:tcPr>
          <w:p w14:paraId="2D05B61F" w14:textId="77777777" w:rsidR="00095324" w:rsidRDefault="00095324" w:rsidP="00F363C3">
            <w:r>
              <w:t>Displays the numbers associated with your user account name and group names; these are commonly referred to as User IDs (UIDs) and Group IDs (GIDs)</w:t>
            </w:r>
          </w:p>
        </w:tc>
      </w:tr>
      <w:tr w:rsidR="00095324" w14:paraId="4447CDA0" w14:textId="77777777" w:rsidTr="00F363C3">
        <w:tc>
          <w:tcPr>
            <w:tcW w:w="0" w:type="auto"/>
            <w:hideMark/>
          </w:tcPr>
          <w:p w14:paraId="5FB8F2D0" w14:textId="77777777" w:rsidR="00095324" w:rsidRPr="005D48F6" w:rsidRDefault="00095324" w:rsidP="00F363C3">
            <w:pPr>
              <w:rPr>
                <w:b/>
                <w:bCs/>
              </w:rPr>
            </w:pPr>
            <w:r w:rsidRPr="005D48F6">
              <w:rPr>
                <w:rStyle w:val="monofont"/>
                <w:b/>
                <w:bCs/>
              </w:rPr>
              <w:t>date</w:t>
            </w:r>
          </w:p>
        </w:tc>
        <w:tc>
          <w:tcPr>
            <w:tcW w:w="0" w:type="auto"/>
            <w:hideMark/>
          </w:tcPr>
          <w:p w14:paraId="5547F326" w14:textId="77777777" w:rsidR="00095324" w:rsidRDefault="00095324" w:rsidP="00F363C3">
            <w:r>
              <w:t>Displays the current date and time</w:t>
            </w:r>
          </w:p>
        </w:tc>
      </w:tr>
      <w:tr w:rsidR="00095324" w14:paraId="452B433D" w14:textId="77777777" w:rsidTr="00F363C3">
        <w:tc>
          <w:tcPr>
            <w:tcW w:w="0" w:type="auto"/>
            <w:hideMark/>
          </w:tcPr>
          <w:p w14:paraId="11A83E48" w14:textId="77777777" w:rsidR="00095324" w:rsidRPr="005D48F6" w:rsidRDefault="00095324" w:rsidP="00F363C3">
            <w:pPr>
              <w:rPr>
                <w:b/>
                <w:bCs/>
              </w:rPr>
            </w:pPr>
            <w:proofErr w:type="spellStart"/>
            <w:r w:rsidRPr="005D48F6">
              <w:rPr>
                <w:rStyle w:val="monofont"/>
                <w:b/>
                <w:bCs/>
              </w:rPr>
              <w:t>cal</w:t>
            </w:r>
            <w:proofErr w:type="spellEnd"/>
          </w:p>
        </w:tc>
        <w:tc>
          <w:tcPr>
            <w:tcW w:w="0" w:type="auto"/>
            <w:hideMark/>
          </w:tcPr>
          <w:p w14:paraId="7E6A0ABF" w14:textId="77777777" w:rsidR="00095324" w:rsidRDefault="00095324" w:rsidP="00F363C3">
            <w:r>
              <w:t>Displays the calendar for the current month</w:t>
            </w:r>
          </w:p>
        </w:tc>
      </w:tr>
      <w:tr w:rsidR="00095324" w14:paraId="558DC9E6" w14:textId="77777777" w:rsidTr="00F363C3">
        <w:tc>
          <w:tcPr>
            <w:tcW w:w="0" w:type="auto"/>
          </w:tcPr>
          <w:p w14:paraId="27BF4CC2" w14:textId="77777777" w:rsidR="00095324" w:rsidRPr="005D48F6" w:rsidRDefault="00095324" w:rsidP="00F363C3">
            <w:pPr>
              <w:rPr>
                <w:b/>
                <w:bCs/>
              </w:rPr>
            </w:pPr>
            <w:proofErr w:type="spellStart"/>
            <w:r w:rsidRPr="005D48F6">
              <w:rPr>
                <w:rStyle w:val="monofont"/>
                <w:b/>
                <w:bCs/>
              </w:rPr>
              <w:t>uname</w:t>
            </w:r>
            <w:proofErr w:type="spellEnd"/>
          </w:p>
        </w:tc>
        <w:tc>
          <w:tcPr>
            <w:tcW w:w="0" w:type="auto"/>
          </w:tcPr>
          <w:p w14:paraId="70F080E5" w14:textId="77777777" w:rsidR="00095324" w:rsidRDefault="00095324" w:rsidP="00F363C3">
            <w:r>
              <w:t>Displays system information</w:t>
            </w:r>
          </w:p>
        </w:tc>
      </w:tr>
      <w:tr w:rsidR="00095324" w14:paraId="443F5030" w14:textId="77777777" w:rsidTr="00F363C3">
        <w:tc>
          <w:tcPr>
            <w:tcW w:w="0" w:type="auto"/>
          </w:tcPr>
          <w:p w14:paraId="3B876E5F" w14:textId="77777777" w:rsidR="00095324" w:rsidRPr="005D48F6" w:rsidRDefault="00095324" w:rsidP="00F363C3">
            <w:pPr>
              <w:rPr>
                <w:b/>
                <w:bCs/>
              </w:rPr>
            </w:pPr>
            <w:r w:rsidRPr="005D48F6">
              <w:rPr>
                <w:rStyle w:val="monofont"/>
                <w:b/>
                <w:bCs/>
              </w:rPr>
              <w:t>exit</w:t>
            </w:r>
          </w:p>
        </w:tc>
        <w:tc>
          <w:tcPr>
            <w:tcW w:w="0" w:type="auto"/>
          </w:tcPr>
          <w:p w14:paraId="55A208FA" w14:textId="77777777" w:rsidR="00095324" w:rsidRDefault="00095324" w:rsidP="00F363C3">
            <w:r>
              <w:t>Exits out of your current shell</w:t>
            </w:r>
          </w:p>
        </w:tc>
      </w:tr>
    </w:tbl>
    <w:p w14:paraId="4BF41475" w14:textId="77777777" w:rsidR="00152C3B" w:rsidRDefault="00C81785" w:rsidP="00914C79">
      <w:pPr>
        <w:pStyle w:val="ListParagraph"/>
        <w:numPr>
          <w:ilvl w:val="0"/>
          <w:numId w:val="3"/>
        </w:numPr>
      </w:pPr>
      <w:r w:rsidRPr="00C81785">
        <w:t>What did the last command (exit) do?</w:t>
      </w:r>
    </w:p>
    <w:sdt>
      <w:sdtPr>
        <w:rPr>
          <w:rStyle w:val="Red"/>
        </w:rPr>
        <w:id w:val="391082164"/>
        <w:placeholder>
          <w:docPart w:val="44D250DC352C41BAB59CF71431C6818F"/>
        </w:placeholder>
        <w:showingPlcHdr/>
      </w:sdtPr>
      <w:sdtEndPr>
        <w:rPr>
          <w:rStyle w:val="DefaultParagraphFont"/>
          <w:color w:val="auto"/>
        </w:rPr>
      </w:sdtEndPr>
      <w:sdtContent>
        <w:p w14:paraId="6DC1B03B" w14:textId="77777777" w:rsidR="00152C3B" w:rsidRDefault="00152C3B" w:rsidP="002F7C07">
          <w:pPr>
            <w:ind w:left="360"/>
            <w:rPr>
              <w:rStyle w:val="Red"/>
            </w:rPr>
          </w:pPr>
          <w:r w:rsidRPr="00152C3B">
            <w:rPr>
              <w:rStyle w:val="PlaceholderText"/>
              <w:color w:val="FF0000"/>
            </w:rPr>
            <w:t>Click or tap here to enter text.</w:t>
          </w:r>
        </w:p>
      </w:sdtContent>
    </w:sdt>
    <w:p w14:paraId="3A92BE92" w14:textId="0DF2BFC0" w:rsidR="00226EEC" w:rsidRPr="00226EEC" w:rsidRDefault="00A53E86" w:rsidP="00914C79">
      <w:pPr>
        <w:pStyle w:val="ListParagraph"/>
        <w:numPr>
          <w:ilvl w:val="0"/>
          <w:numId w:val="3"/>
        </w:numPr>
      </w:pPr>
      <w:r>
        <w:t>Log out of Kali.</w:t>
      </w:r>
    </w:p>
    <w:p w14:paraId="69EAB339" w14:textId="74013A52" w:rsidR="00133954" w:rsidRPr="00226EEC" w:rsidRDefault="00133954" w:rsidP="00133954">
      <w:pPr>
        <w:pStyle w:val="Heading2"/>
      </w:pPr>
      <w:bookmarkStart w:id="4" w:name="_Toc208141556"/>
      <w:r>
        <w:t>Project 2-</w:t>
      </w:r>
      <w:r w:rsidR="00E26A76">
        <w:t>2</w:t>
      </w:r>
      <w:r w:rsidR="00D06804">
        <w:t>: He</w:t>
      </w:r>
      <w:r w:rsidR="00E171DB">
        <w:t>l</w:t>
      </w:r>
      <w:r w:rsidR="00034B62">
        <w:t>p</w:t>
      </w:r>
      <w:r w:rsidR="00D06804">
        <w:t xml:space="preserve"> Utilities</w:t>
      </w:r>
      <w:bookmarkEnd w:id="4"/>
    </w:p>
    <w:p w14:paraId="6BEA7C67" w14:textId="77777777" w:rsidR="005B50B0" w:rsidRPr="005B50B0" w:rsidRDefault="005B50B0" w:rsidP="005B50B0">
      <w:r>
        <w:t>Time required: 20 minutes</w:t>
      </w:r>
    </w:p>
    <w:p w14:paraId="1DB36E6F" w14:textId="77777777" w:rsidR="00226EEC" w:rsidRPr="00226EEC" w:rsidRDefault="00226EEC" w:rsidP="00226EEC">
      <w:r w:rsidRPr="00226EEC">
        <w:t>In this hands-on project, you find information about commands using help utilities.</w:t>
      </w:r>
    </w:p>
    <w:p w14:paraId="07A06B46" w14:textId="39EA4B93" w:rsidR="00AC4E0D" w:rsidRDefault="00A53E86" w:rsidP="00914C79">
      <w:pPr>
        <w:pStyle w:val="ListParagraph"/>
        <w:numPr>
          <w:ilvl w:val="0"/>
          <w:numId w:val="6"/>
        </w:numPr>
      </w:pPr>
      <w:r>
        <w:t>L</w:t>
      </w:r>
      <w:r w:rsidR="00226EEC" w:rsidRPr="00226EEC">
        <w:t xml:space="preserve">og in to </w:t>
      </w:r>
      <w:r>
        <w:t>Kali with user. Open a terminal.</w:t>
      </w:r>
    </w:p>
    <w:p w14:paraId="304012D4" w14:textId="77777777" w:rsidR="00294068" w:rsidRPr="00226EEC" w:rsidRDefault="00294068" w:rsidP="00914C79">
      <w:pPr>
        <w:pStyle w:val="ListParagraph"/>
        <w:numPr>
          <w:ilvl w:val="0"/>
          <w:numId w:val="6"/>
        </w:numPr>
      </w:pPr>
      <w:r>
        <w:t xml:space="preserve">Type </w:t>
      </w:r>
      <w:proofErr w:type="spellStart"/>
      <w:r w:rsidRPr="00294068">
        <w:rPr>
          <w:b/>
        </w:rPr>
        <w:t>sudo</w:t>
      </w:r>
      <w:proofErr w:type="spellEnd"/>
      <w:r w:rsidRPr="00294068">
        <w:rPr>
          <w:b/>
        </w:rPr>
        <w:t xml:space="preserve"> </w:t>
      </w:r>
      <w:proofErr w:type="spellStart"/>
      <w:r w:rsidRPr="00294068">
        <w:rPr>
          <w:b/>
        </w:rPr>
        <w:t>mandb</w:t>
      </w:r>
      <w:proofErr w:type="spellEnd"/>
      <w:r>
        <w:t xml:space="preserve"> to </w:t>
      </w:r>
      <w:r w:rsidRPr="00226EEC">
        <w:t>generate</w:t>
      </w:r>
      <w:r>
        <w:t xml:space="preserve"> or update</w:t>
      </w:r>
      <w:r w:rsidRPr="00226EEC">
        <w:t xml:space="preserve"> the manual pages index.</w:t>
      </w:r>
    </w:p>
    <w:p w14:paraId="251F23E9" w14:textId="77777777" w:rsidR="00F97FF1" w:rsidRDefault="00226EEC" w:rsidP="00914C79">
      <w:pPr>
        <w:pStyle w:val="ListParagraph"/>
        <w:numPr>
          <w:ilvl w:val="0"/>
          <w:numId w:val="6"/>
        </w:numPr>
      </w:pPr>
      <w:r w:rsidRPr="00226EEC">
        <w:lastRenderedPageBreak/>
        <w:t xml:space="preserve">At the command prompt, type </w:t>
      </w:r>
      <w:r w:rsidRPr="00AC4E0D">
        <w:rPr>
          <w:b/>
          <w:bCs/>
        </w:rPr>
        <w:t xml:space="preserve">man –k </w:t>
      </w:r>
      <w:proofErr w:type="spellStart"/>
      <w:r w:rsidRPr="00AC4E0D">
        <w:rPr>
          <w:b/>
          <w:bCs/>
        </w:rPr>
        <w:t>cron</w:t>
      </w:r>
      <w:proofErr w:type="spellEnd"/>
      <w:r w:rsidRPr="00226EEC">
        <w:t xml:space="preserve"> and press </w:t>
      </w:r>
      <w:r w:rsidRPr="00AC4E0D">
        <w:rPr>
          <w:b/>
          <w:bCs/>
        </w:rPr>
        <w:t>Enter</w:t>
      </w:r>
      <w:r w:rsidRPr="00226EEC">
        <w:t xml:space="preserve"> to view a list of manual pages that have the word “</w:t>
      </w:r>
      <w:proofErr w:type="spellStart"/>
      <w:r w:rsidRPr="00226EEC">
        <w:t>cron</w:t>
      </w:r>
      <w:proofErr w:type="spellEnd"/>
      <w:r w:rsidRPr="00226EEC">
        <w:t xml:space="preserve">” in the name or description. Use </w:t>
      </w:r>
      <w:r w:rsidRPr="00AB49DD">
        <w:t xml:space="preserve">Table 2-8 </w:t>
      </w:r>
      <w:r w:rsidRPr="00226EEC">
        <w:t>to determine what type of manual pages are displayed.</w:t>
      </w:r>
    </w:p>
    <w:p w14:paraId="36B173C4" w14:textId="77777777" w:rsidR="00226EEC" w:rsidRPr="00F92A25" w:rsidRDefault="00226EEC" w:rsidP="00914C79">
      <w:pPr>
        <w:pStyle w:val="ListParagraph"/>
        <w:numPr>
          <w:ilvl w:val="0"/>
          <w:numId w:val="6"/>
        </w:numPr>
      </w:pPr>
      <w:r w:rsidRPr="00F92A25">
        <w:t>How many manual pages are there for crontab? Are they different types of manual pages?</w:t>
      </w:r>
    </w:p>
    <w:bookmarkStart w:id="5" w:name="_Hlk535656450" w:displacedByCustomXml="next"/>
    <w:sdt>
      <w:sdtPr>
        <w:rPr>
          <w:rStyle w:val="Red"/>
        </w:rPr>
        <w:id w:val="263349364"/>
        <w:placeholder>
          <w:docPart w:val="66CFE508CCEE421F8ADDBC06C8205B14"/>
        </w:placeholder>
        <w:showingPlcHdr/>
      </w:sdtPr>
      <w:sdtEndPr>
        <w:rPr>
          <w:rStyle w:val="DefaultParagraphFont"/>
          <w:color w:val="auto"/>
        </w:rPr>
      </w:sdtEndPr>
      <w:sdtContent>
        <w:p w14:paraId="50B3030A" w14:textId="77777777" w:rsidR="00A62969" w:rsidRDefault="008A0438" w:rsidP="00A14877">
          <w:pPr>
            <w:ind w:left="360"/>
          </w:pPr>
          <w:r w:rsidRPr="00D3609E">
            <w:rPr>
              <w:rStyle w:val="PlaceholderText"/>
              <w:color w:val="FF0000"/>
            </w:rPr>
            <w:t>Click or tap here to enter text.</w:t>
          </w:r>
        </w:p>
      </w:sdtContent>
    </w:sdt>
    <w:bookmarkEnd w:id="5" w:displacedByCustomXml="prev"/>
    <w:p w14:paraId="7E88727E" w14:textId="77777777" w:rsidR="00E43790" w:rsidRPr="00E77365" w:rsidRDefault="00F433A6" w:rsidP="00E77365">
      <w:pPr>
        <w:rPr>
          <w:rFonts w:ascii="Times New Roman" w:hAnsi="Times New Roman"/>
          <w:b/>
          <w:szCs w:val="27"/>
        </w:rPr>
      </w:pPr>
      <w:r w:rsidRPr="00E77365">
        <w:rPr>
          <w:b/>
        </w:rPr>
        <w:t xml:space="preserve">Table 2-8 </w:t>
      </w:r>
      <w:r w:rsidR="001B5957">
        <w:rPr>
          <w:b/>
        </w:rPr>
        <w:t xml:space="preserve">Linux </w:t>
      </w:r>
      <w:r w:rsidR="00E43790" w:rsidRPr="00E77365">
        <w:rPr>
          <w:b/>
        </w:rPr>
        <w:t>Manual Page Section Numbers</w:t>
      </w:r>
    </w:p>
    <w:tbl>
      <w:tblPr>
        <w:tblStyle w:val="TableGrid"/>
        <w:tblW w:w="6600" w:type="dxa"/>
        <w:tblLook w:val="04A0" w:firstRow="1" w:lastRow="0" w:firstColumn="1" w:lastColumn="0" w:noHBand="0" w:noVBand="1"/>
      </w:tblPr>
      <w:tblGrid>
        <w:gridCol w:w="2267"/>
        <w:gridCol w:w="4333"/>
      </w:tblGrid>
      <w:tr w:rsidR="00E43790" w14:paraId="1F804B50" w14:textId="77777777" w:rsidTr="00432DDB">
        <w:tc>
          <w:tcPr>
            <w:tcW w:w="0" w:type="auto"/>
            <w:hideMark/>
          </w:tcPr>
          <w:p w14:paraId="539D4023" w14:textId="77777777" w:rsidR="00E43790" w:rsidRDefault="00E437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Manual Page Section</w:t>
            </w:r>
          </w:p>
        </w:tc>
        <w:tc>
          <w:tcPr>
            <w:tcW w:w="0" w:type="auto"/>
            <w:hideMark/>
          </w:tcPr>
          <w:p w14:paraId="52B25C00" w14:textId="77777777" w:rsidR="00E43790" w:rsidRDefault="00E437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43790" w14:paraId="3F366F9A" w14:textId="77777777" w:rsidTr="00432DDB">
        <w:tc>
          <w:tcPr>
            <w:tcW w:w="0" w:type="auto"/>
            <w:hideMark/>
          </w:tcPr>
          <w:p w14:paraId="17D5F157" w14:textId="77777777" w:rsidR="00E43790" w:rsidRDefault="00E43790">
            <w:r>
              <w:t>1</w:t>
            </w:r>
          </w:p>
        </w:tc>
        <w:tc>
          <w:tcPr>
            <w:tcW w:w="0" w:type="auto"/>
            <w:hideMark/>
          </w:tcPr>
          <w:p w14:paraId="05984FB4" w14:textId="77777777" w:rsidR="00E43790" w:rsidRDefault="00E43790">
            <w:r>
              <w:t>Commands that any user can execute</w:t>
            </w:r>
          </w:p>
        </w:tc>
      </w:tr>
      <w:tr w:rsidR="00E43790" w14:paraId="2DB65585" w14:textId="77777777" w:rsidTr="00432DDB">
        <w:tc>
          <w:tcPr>
            <w:tcW w:w="0" w:type="auto"/>
            <w:hideMark/>
          </w:tcPr>
          <w:p w14:paraId="26643E2A" w14:textId="77777777" w:rsidR="00E43790" w:rsidRDefault="00E43790">
            <w:r>
              <w:t>2</w:t>
            </w:r>
          </w:p>
        </w:tc>
        <w:tc>
          <w:tcPr>
            <w:tcW w:w="0" w:type="auto"/>
            <w:hideMark/>
          </w:tcPr>
          <w:p w14:paraId="6EB19537" w14:textId="77777777" w:rsidR="00E43790" w:rsidRDefault="00E43790">
            <w:r>
              <w:t>Linux system calls</w:t>
            </w:r>
          </w:p>
        </w:tc>
      </w:tr>
      <w:tr w:rsidR="00E43790" w14:paraId="0FEF3925" w14:textId="77777777" w:rsidTr="00432DDB">
        <w:tc>
          <w:tcPr>
            <w:tcW w:w="0" w:type="auto"/>
            <w:hideMark/>
          </w:tcPr>
          <w:p w14:paraId="46FB9094" w14:textId="77777777" w:rsidR="00E43790" w:rsidRDefault="00E43790">
            <w:r>
              <w:t>3</w:t>
            </w:r>
          </w:p>
        </w:tc>
        <w:tc>
          <w:tcPr>
            <w:tcW w:w="0" w:type="auto"/>
            <w:hideMark/>
          </w:tcPr>
          <w:p w14:paraId="3BE65F9F" w14:textId="77777777" w:rsidR="00E43790" w:rsidRDefault="00E43790">
            <w:r>
              <w:t>Library routines</w:t>
            </w:r>
          </w:p>
        </w:tc>
      </w:tr>
      <w:tr w:rsidR="00E43790" w14:paraId="42BB35B9" w14:textId="77777777" w:rsidTr="00432DDB">
        <w:tc>
          <w:tcPr>
            <w:tcW w:w="0" w:type="auto"/>
            <w:hideMark/>
          </w:tcPr>
          <w:p w14:paraId="677006DF" w14:textId="77777777" w:rsidR="00E43790" w:rsidRDefault="00E43790">
            <w:r>
              <w:t>4</w:t>
            </w:r>
          </w:p>
        </w:tc>
        <w:tc>
          <w:tcPr>
            <w:tcW w:w="0" w:type="auto"/>
            <w:hideMark/>
          </w:tcPr>
          <w:p w14:paraId="4FC48F53" w14:textId="77777777" w:rsidR="00E43790" w:rsidRDefault="00E43790">
            <w:r>
              <w:t>Special device files</w:t>
            </w:r>
          </w:p>
        </w:tc>
      </w:tr>
      <w:tr w:rsidR="00E43790" w14:paraId="58EB78E4" w14:textId="77777777" w:rsidTr="00432DDB">
        <w:tc>
          <w:tcPr>
            <w:tcW w:w="0" w:type="auto"/>
            <w:hideMark/>
          </w:tcPr>
          <w:p w14:paraId="2308DA7E" w14:textId="77777777" w:rsidR="00E43790" w:rsidRDefault="00E43790">
            <w:r>
              <w:t>5</w:t>
            </w:r>
          </w:p>
        </w:tc>
        <w:tc>
          <w:tcPr>
            <w:tcW w:w="0" w:type="auto"/>
            <w:hideMark/>
          </w:tcPr>
          <w:p w14:paraId="25B2D6E9" w14:textId="77777777" w:rsidR="00E43790" w:rsidRDefault="00E43790">
            <w:r>
              <w:t>File formats</w:t>
            </w:r>
          </w:p>
        </w:tc>
      </w:tr>
      <w:tr w:rsidR="00E43790" w14:paraId="46C38E11" w14:textId="77777777" w:rsidTr="00432DDB">
        <w:tc>
          <w:tcPr>
            <w:tcW w:w="0" w:type="auto"/>
            <w:hideMark/>
          </w:tcPr>
          <w:p w14:paraId="5C89B145" w14:textId="77777777" w:rsidR="00E43790" w:rsidRDefault="00E43790">
            <w:r>
              <w:t>6</w:t>
            </w:r>
          </w:p>
        </w:tc>
        <w:tc>
          <w:tcPr>
            <w:tcW w:w="0" w:type="auto"/>
            <w:hideMark/>
          </w:tcPr>
          <w:p w14:paraId="29629A3B" w14:textId="77777777" w:rsidR="00E43790" w:rsidRDefault="00E43790">
            <w:r>
              <w:t>Games</w:t>
            </w:r>
          </w:p>
        </w:tc>
      </w:tr>
      <w:tr w:rsidR="00E43790" w14:paraId="44E37296" w14:textId="77777777" w:rsidTr="00432DDB">
        <w:tc>
          <w:tcPr>
            <w:tcW w:w="0" w:type="auto"/>
            <w:hideMark/>
          </w:tcPr>
          <w:p w14:paraId="572E0AB3" w14:textId="77777777" w:rsidR="00E43790" w:rsidRDefault="00E43790">
            <w:r>
              <w:t>7</w:t>
            </w:r>
          </w:p>
        </w:tc>
        <w:tc>
          <w:tcPr>
            <w:tcW w:w="0" w:type="auto"/>
            <w:hideMark/>
          </w:tcPr>
          <w:p w14:paraId="1C5D5DC8" w14:textId="77777777" w:rsidR="00E43790" w:rsidRDefault="00E43790">
            <w:r>
              <w:t>Miscellaneous</w:t>
            </w:r>
          </w:p>
        </w:tc>
      </w:tr>
      <w:tr w:rsidR="00E43790" w14:paraId="15046E60" w14:textId="77777777" w:rsidTr="00432DDB">
        <w:tc>
          <w:tcPr>
            <w:tcW w:w="0" w:type="auto"/>
            <w:hideMark/>
          </w:tcPr>
          <w:p w14:paraId="64AFAF6B" w14:textId="77777777" w:rsidR="00E43790" w:rsidRDefault="00E43790">
            <w:r>
              <w:t>8</w:t>
            </w:r>
          </w:p>
        </w:tc>
        <w:tc>
          <w:tcPr>
            <w:tcW w:w="0" w:type="auto"/>
            <w:hideMark/>
          </w:tcPr>
          <w:p w14:paraId="42E98E49" w14:textId="77777777" w:rsidR="00E43790" w:rsidRDefault="00E43790">
            <w:r>
              <w:t>Commands that only the root user can execute</w:t>
            </w:r>
          </w:p>
        </w:tc>
      </w:tr>
      <w:tr w:rsidR="00E43790" w14:paraId="4F1D9350" w14:textId="77777777" w:rsidTr="00432DDB">
        <w:tc>
          <w:tcPr>
            <w:tcW w:w="0" w:type="auto"/>
            <w:hideMark/>
          </w:tcPr>
          <w:p w14:paraId="660B02E8" w14:textId="77777777" w:rsidR="00E43790" w:rsidRDefault="00E43790">
            <w:r>
              <w:t>9</w:t>
            </w:r>
          </w:p>
        </w:tc>
        <w:tc>
          <w:tcPr>
            <w:tcW w:w="0" w:type="auto"/>
            <w:hideMark/>
          </w:tcPr>
          <w:p w14:paraId="4F7B7AA9" w14:textId="77777777" w:rsidR="00E43790" w:rsidRDefault="00E43790">
            <w:r>
              <w:t>Linux kernel routines</w:t>
            </w:r>
          </w:p>
        </w:tc>
      </w:tr>
      <w:tr w:rsidR="00E43790" w14:paraId="0F7F8E1E" w14:textId="77777777" w:rsidTr="00432DDB">
        <w:tc>
          <w:tcPr>
            <w:tcW w:w="0" w:type="auto"/>
            <w:hideMark/>
          </w:tcPr>
          <w:p w14:paraId="3CA94FCF" w14:textId="77777777" w:rsidR="00E43790" w:rsidRDefault="009A4649">
            <w:r>
              <w:t>N</w:t>
            </w:r>
          </w:p>
        </w:tc>
        <w:tc>
          <w:tcPr>
            <w:tcW w:w="0" w:type="auto"/>
            <w:hideMark/>
          </w:tcPr>
          <w:p w14:paraId="466799AE" w14:textId="77777777" w:rsidR="00E43790" w:rsidRDefault="00E43790">
            <w:r>
              <w:t>New commands not categorized yet</w:t>
            </w:r>
          </w:p>
        </w:tc>
      </w:tr>
    </w:tbl>
    <w:p w14:paraId="2B7BC993" w14:textId="77777777" w:rsidR="007773EE" w:rsidRDefault="00226EEC" w:rsidP="00914C79">
      <w:pPr>
        <w:pStyle w:val="ListParagraph"/>
        <w:numPr>
          <w:ilvl w:val="0"/>
          <w:numId w:val="6"/>
        </w:numPr>
      </w:pPr>
      <w:r w:rsidRPr="00226EEC">
        <w:t xml:space="preserve">At the command prompt, type </w:t>
      </w:r>
      <w:r w:rsidRPr="00325DD0">
        <w:rPr>
          <w:b/>
          <w:bCs/>
        </w:rPr>
        <w:t>man crontab</w:t>
      </w:r>
      <w:r w:rsidRPr="00226EEC">
        <w:t xml:space="preserve"> and press </w:t>
      </w:r>
      <w:r w:rsidRPr="00325DD0">
        <w:rPr>
          <w:b/>
          <w:bCs/>
        </w:rPr>
        <w:t>Enter</w:t>
      </w:r>
      <w:r w:rsidRPr="00226EEC">
        <w:t xml:space="preserve"> to view the manual page for the crontab command. Observe the syntax of the crontab command</w:t>
      </w:r>
      <w:r w:rsidR="007773EE">
        <w:t>.</w:t>
      </w:r>
    </w:p>
    <w:p w14:paraId="46F0DA7A" w14:textId="77777777" w:rsidR="007773EE" w:rsidRPr="009A75FC" w:rsidRDefault="007773EE" w:rsidP="00914C79">
      <w:pPr>
        <w:pStyle w:val="ListParagraph"/>
        <w:numPr>
          <w:ilvl w:val="0"/>
          <w:numId w:val="6"/>
        </w:numPr>
        <w:rPr>
          <w:b/>
          <w:bCs/>
        </w:rPr>
      </w:pPr>
      <w:r w:rsidRPr="009A75FC">
        <w:rPr>
          <w:b/>
          <w:bCs/>
        </w:rPr>
        <w:t>Insert a screenshot</w:t>
      </w:r>
      <w:r w:rsidR="009A75FC">
        <w:rPr>
          <w:b/>
          <w:bCs/>
        </w:rPr>
        <w:t>:</w:t>
      </w:r>
    </w:p>
    <w:sdt>
      <w:sdtPr>
        <w:rPr>
          <w:rStyle w:val="Red"/>
        </w:rPr>
        <w:id w:val="1648635243"/>
        <w:placeholder>
          <w:docPart w:val="2FD14F5630A443DBBC10DC1BA98D6568"/>
        </w:placeholder>
        <w:showingPlcHdr/>
      </w:sdtPr>
      <w:sdtEndPr>
        <w:rPr>
          <w:rStyle w:val="DefaultParagraphFont"/>
          <w:color w:val="auto"/>
        </w:rPr>
      </w:sdtEndPr>
      <w:sdtContent>
        <w:p w14:paraId="20FA5E80" w14:textId="77777777" w:rsidR="007773EE" w:rsidRDefault="007773EE" w:rsidP="00A14877">
          <w:pPr>
            <w:ind w:left="360"/>
            <w:rPr>
              <w:rStyle w:val="Red"/>
            </w:rPr>
          </w:pPr>
          <w:r w:rsidRPr="00D3609E">
            <w:rPr>
              <w:rStyle w:val="PlaceholderText"/>
              <w:color w:val="FF0000"/>
            </w:rPr>
            <w:t>Click or tap here to enter text.</w:t>
          </w:r>
        </w:p>
      </w:sdtContent>
    </w:sdt>
    <w:p w14:paraId="400828B8" w14:textId="77777777" w:rsidR="00C947EC" w:rsidRDefault="003E3FBE" w:rsidP="00914C79">
      <w:pPr>
        <w:pStyle w:val="ListParagraph"/>
        <w:numPr>
          <w:ilvl w:val="0"/>
          <w:numId w:val="6"/>
        </w:numPr>
      </w:pPr>
      <w:r>
        <w:t>P</w:t>
      </w:r>
      <w:r w:rsidR="00226EEC" w:rsidRPr="00226EEC">
        <w:t xml:space="preserve">ress </w:t>
      </w:r>
      <w:r w:rsidR="00226EEC" w:rsidRPr="00325DD0">
        <w:rPr>
          <w:b/>
          <w:bCs/>
        </w:rPr>
        <w:t>q</w:t>
      </w:r>
      <w:r w:rsidR="00226EEC" w:rsidRPr="00226EEC">
        <w:t xml:space="preserve"> when finished to quit the manual page and return to your command prompt.</w:t>
      </w:r>
    </w:p>
    <w:p w14:paraId="140EFAFB" w14:textId="77777777" w:rsidR="00C947EC" w:rsidRDefault="00226EEC" w:rsidP="00914C79">
      <w:pPr>
        <w:pStyle w:val="ListParagraph"/>
        <w:numPr>
          <w:ilvl w:val="0"/>
          <w:numId w:val="6"/>
        </w:numPr>
      </w:pPr>
      <w:r w:rsidRPr="00226EEC">
        <w:lastRenderedPageBreak/>
        <w:t xml:space="preserve">At the command prompt, type </w:t>
      </w:r>
      <w:r w:rsidRPr="00C947EC">
        <w:rPr>
          <w:b/>
          <w:bCs/>
        </w:rPr>
        <w:t>man 5 crontab</w:t>
      </w:r>
      <w:r w:rsidRPr="00226EEC">
        <w:t xml:space="preserve"> and press </w:t>
      </w:r>
      <w:r w:rsidRPr="00C947EC">
        <w:rPr>
          <w:b/>
          <w:bCs/>
        </w:rPr>
        <w:t>Enter</w:t>
      </w:r>
      <w:r w:rsidRPr="00226EEC">
        <w:t xml:space="preserve"> to view the manual page for the crontab file format. Observe the syntax of the crontab file format and press </w:t>
      </w:r>
      <w:r w:rsidRPr="00C947EC">
        <w:rPr>
          <w:b/>
          <w:bCs/>
        </w:rPr>
        <w:t>q</w:t>
      </w:r>
      <w:r w:rsidRPr="00226EEC">
        <w:t xml:space="preserve"> when finished to quit the manual page and return to your command prompt.</w:t>
      </w:r>
    </w:p>
    <w:p w14:paraId="362914AB" w14:textId="31AF161E" w:rsidR="00072D07" w:rsidRDefault="00226EEC" w:rsidP="00914C79">
      <w:pPr>
        <w:pStyle w:val="ListParagraph"/>
        <w:numPr>
          <w:ilvl w:val="0"/>
          <w:numId w:val="6"/>
        </w:numPr>
      </w:pPr>
      <w:r w:rsidRPr="00226EEC">
        <w:t xml:space="preserve">At the command prompt, type </w:t>
      </w:r>
      <w:r w:rsidRPr="00C947EC">
        <w:rPr>
          <w:b/>
          <w:bCs/>
        </w:rPr>
        <w:t>info</w:t>
      </w:r>
      <w:r w:rsidRPr="00226EEC">
        <w:t xml:space="preserve"> and press </w:t>
      </w:r>
      <w:r w:rsidRPr="00C947EC">
        <w:rPr>
          <w:b/>
          <w:bCs/>
        </w:rPr>
        <w:t>Enter</w:t>
      </w:r>
      <w:r w:rsidR="00072D07">
        <w:t>. You will be prompted to install info. Install it.</w:t>
      </w:r>
    </w:p>
    <w:p w14:paraId="1DBF2463" w14:textId="3868B50F" w:rsidR="00C947EC" w:rsidRDefault="00072D07" w:rsidP="00914C79">
      <w:pPr>
        <w:pStyle w:val="ListParagraph"/>
        <w:numPr>
          <w:ilvl w:val="0"/>
          <w:numId w:val="6"/>
        </w:numPr>
      </w:pPr>
      <w:r>
        <w:t xml:space="preserve">Type </w:t>
      </w:r>
      <w:r w:rsidRPr="00072D07">
        <w:rPr>
          <w:b/>
          <w:bCs/>
        </w:rPr>
        <w:t>info</w:t>
      </w:r>
      <w:r>
        <w:t xml:space="preserve"> </w:t>
      </w:r>
      <w:r w:rsidR="00226EEC" w:rsidRPr="00226EEC">
        <w:t xml:space="preserve">to view a list of available GNU info pages. When finished, press </w:t>
      </w:r>
      <w:r w:rsidR="00226EEC" w:rsidRPr="00C947EC">
        <w:rPr>
          <w:b/>
          <w:bCs/>
        </w:rPr>
        <w:t>q</w:t>
      </w:r>
      <w:r w:rsidR="00226EEC" w:rsidRPr="00226EEC">
        <w:t xml:space="preserve"> to quit the info utility.</w:t>
      </w:r>
    </w:p>
    <w:p w14:paraId="48E39C17" w14:textId="77777777" w:rsidR="00813F65" w:rsidRDefault="00226EEC" w:rsidP="00914C79">
      <w:pPr>
        <w:pStyle w:val="ListParagraph"/>
        <w:numPr>
          <w:ilvl w:val="0"/>
          <w:numId w:val="6"/>
        </w:numPr>
      </w:pPr>
      <w:r w:rsidRPr="00226EEC">
        <w:t xml:space="preserve">At the command prompt, type </w:t>
      </w:r>
      <w:r w:rsidRPr="00C947EC">
        <w:rPr>
          <w:b/>
          <w:bCs/>
        </w:rPr>
        <w:t>info date</w:t>
      </w:r>
      <w:r w:rsidRPr="00226EEC">
        <w:t xml:space="preserve"> and press </w:t>
      </w:r>
      <w:r w:rsidRPr="00C947EC">
        <w:rPr>
          <w:b/>
          <w:bCs/>
        </w:rPr>
        <w:t>Enter</w:t>
      </w:r>
      <w:r w:rsidRPr="00226EEC">
        <w:t xml:space="preserve"> to view syntax information regarding the date command, and press </w:t>
      </w:r>
      <w:r w:rsidRPr="00C947EC">
        <w:rPr>
          <w:b/>
          <w:bCs/>
        </w:rPr>
        <w:t>q</w:t>
      </w:r>
      <w:r w:rsidRPr="00226EEC">
        <w:t xml:space="preserve"> to quit the info utility when finished.</w:t>
      </w:r>
    </w:p>
    <w:p w14:paraId="6A38B580" w14:textId="77B32900" w:rsidR="00226EEC" w:rsidRDefault="00226EEC" w:rsidP="00432DDB">
      <w:pPr>
        <w:pStyle w:val="Heading2"/>
      </w:pPr>
      <w:bookmarkStart w:id="6" w:name="PageEnd_80"/>
      <w:bookmarkStart w:id="7" w:name="_Toc208141557"/>
      <w:bookmarkEnd w:id="6"/>
      <w:r w:rsidRPr="00226EEC">
        <w:t>Project 2-</w:t>
      </w:r>
      <w:r w:rsidR="00E26A76">
        <w:t>3</w:t>
      </w:r>
      <w:r w:rsidR="0049598F">
        <w:t>: Properly Shut Down Linux</w:t>
      </w:r>
      <w:bookmarkEnd w:id="7"/>
    </w:p>
    <w:p w14:paraId="1C97CE10" w14:textId="77777777" w:rsidR="0008250D" w:rsidRPr="0008250D" w:rsidRDefault="0008250D" w:rsidP="0008250D">
      <w:r>
        <w:t xml:space="preserve">Time Required: </w:t>
      </w:r>
      <w:r w:rsidR="0041243A">
        <w:t>5</w:t>
      </w:r>
      <w:r>
        <w:t xml:space="preserve"> minutes</w:t>
      </w:r>
    </w:p>
    <w:p w14:paraId="06C8F822" w14:textId="77777777" w:rsidR="00226EEC" w:rsidRPr="00226EEC" w:rsidRDefault="00226EEC" w:rsidP="00226EEC">
      <w:r w:rsidRPr="00226EEC">
        <w:t>In this hands-on project, you properly shut down your Linux system.</w:t>
      </w:r>
    </w:p>
    <w:p w14:paraId="66E3EC4B" w14:textId="4ED46587" w:rsidR="00386F49" w:rsidRDefault="003E0DD7" w:rsidP="00914C79">
      <w:pPr>
        <w:pStyle w:val="ListParagraph"/>
        <w:numPr>
          <w:ilvl w:val="0"/>
          <w:numId w:val="7"/>
        </w:numPr>
      </w:pPr>
      <w:r>
        <w:t>L</w:t>
      </w:r>
      <w:r w:rsidRPr="00226EEC">
        <w:t xml:space="preserve">og in to </w:t>
      </w:r>
      <w:r>
        <w:t>Kali with user. Open a terminal.</w:t>
      </w:r>
    </w:p>
    <w:p w14:paraId="50ECDF13" w14:textId="5B537F9E" w:rsidR="00FC015B" w:rsidRDefault="00F32D88" w:rsidP="00914C79">
      <w:pPr>
        <w:pStyle w:val="ListParagraph"/>
        <w:numPr>
          <w:ilvl w:val="0"/>
          <w:numId w:val="7"/>
        </w:numPr>
      </w:pPr>
      <w:r>
        <w:t>The typical way to shut download Linux: a</w:t>
      </w:r>
      <w:r w:rsidR="00226EEC" w:rsidRPr="00226EEC">
        <w:t xml:space="preserve">t the </w:t>
      </w:r>
      <w:r>
        <w:t>terminal</w:t>
      </w:r>
      <w:r>
        <w:sym w:font="Wingdings" w:char="F0E0"/>
      </w:r>
      <w:r w:rsidR="00226EEC" w:rsidRPr="00226EEC">
        <w:t xml:space="preserve"> </w:t>
      </w:r>
      <w:proofErr w:type="spellStart"/>
      <w:r w:rsidR="00226EEC" w:rsidRPr="00386F49">
        <w:rPr>
          <w:b/>
          <w:bCs/>
        </w:rPr>
        <w:t>poweroff</w:t>
      </w:r>
      <w:proofErr w:type="spellEnd"/>
      <w:r w:rsidR="00226EEC" w:rsidRPr="00226EEC">
        <w:t xml:space="preserve"> to shut down your Linux system immediately.</w:t>
      </w:r>
    </w:p>
    <w:p w14:paraId="2A36AFF9" w14:textId="77777777" w:rsidR="00226EEC" w:rsidRPr="008A0438" w:rsidRDefault="00226EEC" w:rsidP="00914C79">
      <w:pPr>
        <w:pStyle w:val="ListParagraph"/>
        <w:numPr>
          <w:ilvl w:val="0"/>
          <w:numId w:val="7"/>
        </w:numPr>
      </w:pPr>
      <w:r w:rsidRPr="008A0438">
        <w:t>Which commands from Table 2-9 can also be used to shut down your Linux system?</w:t>
      </w:r>
    </w:p>
    <w:sdt>
      <w:sdtPr>
        <w:rPr>
          <w:rStyle w:val="Red"/>
        </w:rPr>
        <w:id w:val="155576274"/>
        <w:placeholder>
          <w:docPart w:val="65CD5B53A2344E9D9D4E8A90032055ED"/>
        </w:placeholder>
        <w:showingPlcHdr/>
      </w:sdtPr>
      <w:sdtEndPr>
        <w:rPr>
          <w:rStyle w:val="DefaultParagraphFont"/>
          <w:color w:val="auto"/>
        </w:rPr>
      </w:sdtEndPr>
      <w:sdtContent>
        <w:p w14:paraId="0F09B5A8" w14:textId="77777777" w:rsidR="00297A33" w:rsidRPr="00286CFA" w:rsidRDefault="000A7032" w:rsidP="0061128A">
          <w:pPr>
            <w:ind w:left="360"/>
          </w:pPr>
          <w:r w:rsidRPr="009B39D4">
            <w:rPr>
              <w:rStyle w:val="PlaceholderText"/>
              <w:color w:val="FF0000"/>
            </w:rPr>
            <w:t>Click or tap here to enter text.</w:t>
          </w:r>
        </w:p>
      </w:sdtContent>
    </w:sdt>
    <w:p w14:paraId="028AAB7A" w14:textId="77777777" w:rsidR="000D0019" w:rsidRPr="007461A0" w:rsidRDefault="000D0019" w:rsidP="007461A0">
      <w:pPr>
        <w:rPr>
          <w:b/>
        </w:rPr>
      </w:pPr>
      <w:r w:rsidRPr="007461A0">
        <w:rPr>
          <w:b/>
        </w:rPr>
        <w:t>Table 2-9 Commands to Halt and Reboot the Linux Operating System</w:t>
      </w:r>
    </w:p>
    <w:tbl>
      <w:tblPr>
        <w:tblStyle w:val="TableGrid"/>
        <w:tblW w:w="8400" w:type="dxa"/>
        <w:tblLook w:val="04A0" w:firstRow="1" w:lastRow="0" w:firstColumn="1" w:lastColumn="0" w:noHBand="0" w:noVBand="1"/>
      </w:tblPr>
      <w:tblGrid>
        <w:gridCol w:w="2515"/>
        <w:gridCol w:w="5885"/>
      </w:tblGrid>
      <w:tr w:rsidR="000D0019" w14:paraId="1DDBB51D" w14:textId="77777777" w:rsidTr="005273F8">
        <w:tc>
          <w:tcPr>
            <w:tcW w:w="2515" w:type="dxa"/>
            <w:hideMark/>
          </w:tcPr>
          <w:p w14:paraId="1CE118B3" w14:textId="77777777" w:rsidR="000D0019" w:rsidRDefault="000D00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5885" w:type="dxa"/>
            <w:hideMark/>
          </w:tcPr>
          <w:p w14:paraId="027D5969" w14:textId="77777777" w:rsidR="000D0019" w:rsidRDefault="000D00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D0019" w14:paraId="78DEE907" w14:textId="77777777" w:rsidTr="005273F8">
        <w:tc>
          <w:tcPr>
            <w:tcW w:w="2515" w:type="dxa"/>
            <w:hideMark/>
          </w:tcPr>
          <w:p w14:paraId="10BFD436" w14:textId="77777777" w:rsidR="000D0019" w:rsidRDefault="000D0019">
            <w:r>
              <w:rPr>
                <w:rStyle w:val="monofont"/>
              </w:rPr>
              <w:t>shutdown −H +4</w:t>
            </w:r>
          </w:p>
        </w:tc>
        <w:tc>
          <w:tcPr>
            <w:tcW w:w="5885" w:type="dxa"/>
            <w:hideMark/>
          </w:tcPr>
          <w:p w14:paraId="2A3CC85A" w14:textId="77777777" w:rsidR="000D0019" w:rsidRDefault="000D0019">
            <w:r>
              <w:t>Halts your system in four minutes</w:t>
            </w:r>
          </w:p>
        </w:tc>
      </w:tr>
      <w:tr w:rsidR="000D0019" w14:paraId="6DC331F3" w14:textId="77777777" w:rsidTr="005273F8">
        <w:tc>
          <w:tcPr>
            <w:tcW w:w="2515" w:type="dxa"/>
            <w:hideMark/>
          </w:tcPr>
          <w:p w14:paraId="1A9EA48F" w14:textId="77777777" w:rsidR="000D0019" w:rsidRDefault="000D0019">
            <w:r>
              <w:rPr>
                <w:rStyle w:val="monofont"/>
              </w:rPr>
              <w:t>shutdown −r +4</w:t>
            </w:r>
          </w:p>
        </w:tc>
        <w:tc>
          <w:tcPr>
            <w:tcW w:w="5885" w:type="dxa"/>
            <w:hideMark/>
          </w:tcPr>
          <w:p w14:paraId="531BD4E5" w14:textId="77777777" w:rsidR="000D0019" w:rsidRDefault="000D0019">
            <w:r>
              <w:t>Reboots your system in four minutes</w:t>
            </w:r>
          </w:p>
        </w:tc>
      </w:tr>
      <w:tr w:rsidR="000D0019" w14:paraId="1BF67E9D" w14:textId="77777777" w:rsidTr="005273F8">
        <w:tc>
          <w:tcPr>
            <w:tcW w:w="2515" w:type="dxa"/>
            <w:hideMark/>
          </w:tcPr>
          <w:p w14:paraId="74603288" w14:textId="77777777" w:rsidR="000D0019" w:rsidRDefault="000D0019">
            <w:r>
              <w:rPr>
                <w:rStyle w:val="monofont"/>
              </w:rPr>
              <w:t>shutdown −H now</w:t>
            </w:r>
          </w:p>
        </w:tc>
        <w:tc>
          <w:tcPr>
            <w:tcW w:w="5885" w:type="dxa"/>
            <w:hideMark/>
          </w:tcPr>
          <w:p w14:paraId="297F83F8" w14:textId="77777777" w:rsidR="000D0019" w:rsidRDefault="000D0019">
            <w:r>
              <w:t>Halts your system immediately</w:t>
            </w:r>
          </w:p>
        </w:tc>
      </w:tr>
      <w:tr w:rsidR="000D0019" w14:paraId="13578DA0" w14:textId="77777777" w:rsidTr="005273F8">
        <w:tc>
          <w:tcPr>
            <w:tcW w:w="2515" w:type="dxa"/>
            <w:hideMark/>
          </w:tcPr>
          <w:p w14:paraId="5A640561" w14:textId="77777777" w:rsidR="000D0019" w:rsidRDefault="000D0019">
            <w:r>
              <w:rPr>
                <w:rStyle w:val="monofont"/>
              </w:rPr>
              <w:t>shutdown −r now</w:t>
            </w:r>
          </w:p>
        </w:tc>
        <w:tc>
          <w:tcPr>
            <w:tcW w:w="5885" w:type="dxa"/>
            <w:hideMark/>
          </w:tcPr>
          <w:p w14:paraId="4A2F4ADB" w14:textId="77777777" w:rsidR="000D0019" w:rsidRDefault="000D0019">
            <w:r>
              <w:t>Reboots your system immediately</w:t>
            </w:r>
          </w:p>
        </w:tc>
      </w:tr>
      <w:tr w:rsidR="000D0019" w14:paraId="7A519F33" w14:textId="77777777" w:rsidTr="005273F8">
        <w:tc>
          <w:tcPr>
            <w:tcW w:w="2515" w:type="dxa"/>
            <w:hideMark/>
          </w:tcPr>
          <w:p w14:paraId="20E0F357" w14:textId="77777777" w:rsidR="000D0019" w:rsidRDefault="000D0019">
            <w:r>
              <w:rPr>
                <w:rStyle w:val="monofont"/>
              </w:rPr>
              <w:t>shutdown −c</w:t>
            </w:r>
          </w:p>
        </w:tc>
        <w:tc>
          <w:tcPr>
            <w:tcW w:w="5885" w:type="dxa"/>
            <w:hideMark/>
          </w:tcPr>
          <w:p w14:paraId="70E41DA1" w14:textId="77777777" w:rsidR="000D0019" w:rsidRDefault="000D0019">
            <w:r>
              <w:t>Cancels a scheduled shutdown</w:t>
            </w:r>
          </w:p>
        </w:tc>
      </w:tr>
      <w:tr w:rsidR="000D0019" w14:paraId="4FC8416E" w14:textId="77777777" w:rsidTr="005273F8">
        <w:tc>
          <w:tcPr>
            <w:tcW w:w="2515" w:type="dxa"/>
            <w:hideMark/>
          </w:tcPr>
          <w:p w14:paraId="28554F28" w14:textId="15BBA7A2" w:rsidR="000D0019" w:rsidRDefault="00615136">
            <w:r>
              <w:rPr>
                <w:rStyle w:val="monofont"/>
              </w:rPr>
              <w:t>h</w:t>
            </w:r>
            <w:r w:rsidR="000D0019">
              <w:rPr>
                <w:rStyle w:val="monofont"/>
              </w:rPr>
              <w:t>alt</w:t>
            </w:r>
          </w:p>
        </w:tc>
        <w:tc>
          <w:tcPr>
            <w:tcW w:w="5885" w:type="dxa"/>
            <w:hideMark/>
          </w:tcPr>
          <w:p w14:paraId="6BCA6D19" w14:textId="77777777" w:rsidR="000D0019" w:rsidRDefault="000D0019">
            <w:r>
              <w:t>Halts your system immediately</w:t>
            </w:r>
          </w:p>
        </w:tc>
      </w:tr>
      <w:tr w:rsidR="000D0019" w14:paraId="08DC42F8" w14:textId="77777777" w:rsidTr="005273F8">
        <w:tc>
          <w:tcPr>
            <w:tcW w:w="2515" w:type="dxa"/>
            <w:hideMark/>
          </w:tcPr>
          <w:p w14:paraId="508301C9" w14:textId="77777777" w:rsidR="000D0019" w:rsidRDefault="00E805A1">
            <w:proofErr w:type="spellStart"/>
            <w:r>
              <w:rPr>
                <w:rStyle w:val="monofont"/>
              </w:rPr>
              <w:lastRenderedPageBreak/>
              <w:t>p</w:t>
            </w:r>
            <w:r w:rsidR="000D0019">
              <w:rPr>
                <w:rStyle w:val="monofont"/>
              </w:rPr>
              <w:t>oweroff</w:t>
            </w:r>
            <w:proofErr w:type="spellEnd"/>
          </w:p>
        </w:tc>
        <w:tc>
          <w:tcPr>
            <w:tcW w:w="5885" w:type="dxa"/>
            <w:hideMark/>
          </w:tcPr>
          <w:p w14:paraId="4CE85A47" w14:textId="77777777" w:rsidR="000D0019" w:rsidRDefault="000D0019">
            <w:r>
              <w:t>Halts your system immediately and powers down the computer</w:t>
            </w:r>
          </w:p>
        </w:tc>
      </w:tr>
      <w:tr w:rsidR="000D0019" w14:paraId="351F8E14" w14:textId="77777777" w:rsidTr="005273F8">
        <w:tc>
          <w:tcPr>
            <w:tcW w:w="2515" w:type="dxa"/>
            <w:hideMark/>
          </w:tcPr>
          <w:p w14:paraId="0501CA29" w14:textId="77777777" w:rsidR="000D0019" w:rsidRDefault="009A0848">
            <w:r>
              <w:rPr>
                <w:rStyle w:val="monofont"/>
              </w:rPr>
              <w:t>r</w:t>
            </w:r>
            <w:r w:rsidR="000D0019">
              <w:rPr>
                <w:rStyle w:val="monofont"/>
              </w:rPr>
              <w:t>eboot</w:t>
            </w:r>
          </w:p>
        </w:tc>
        <w:tc>
          <w:tcPr>
            <w:tcW w:w="5885" w:type="dxa"/>
            <w:hideMark/>
          </w:tcPr>
          <w:p w14:paraId="30B544DD" w14:textId="77777777" w:rsidR="000D0019" w:rsidRDefault="000D0019">
            <w:r>
              <w:t>Reboots your system immediately</w:t>
            </w:r>
          </w:p>
        </w:tc>
      </w:tr>
    </w:tbl>
    <w:p w14:paraId="169A6D29" w14:textId="77777777" w:rsidR="008D4431" w:rsidRDefault="008D4431" w:rsidP="00227AFD">
      <w:pPr>
        <w:pStyle w:val="Heading2"/>
      </w:pPr>
      <w:bookmarkStart w:id="8" w:name="_Toc208141558"/>
      <w:r>
        <w:t>Assignment Submission</w:t>
      </w:r>
      <w:bookmarkEnd w:id="8"/>
    </w:p>
    <w:p w14:paraId="3D5A73D8" w14:textId="77777777" w:rsidR="00142953" w:rsidRDefault="0057437F" w:rsidP="00226EEC">
      <w:r>
        <w:t>Submit this completed document in Blackboard.</w:t>
      </w:r>
    </w:p>
    <w:sectPr w:rsidR="00142953" w:rsidSect="007F3D9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1C2DBD" w14:textId="77777777" w:rsidR="000E3373" w:rsidRDefault="000E3373" w:rsidP="00AB57D0">
      <w:r>
        <w:separator/>
      </w:r>
    </w:p>
  </w:endnote>
  <w:endnote w:type="continuationSeparator" w:id="0">
    <w:p w14:paraId="622965DD" w14:textId="77777777" w:rsidR="000E3373" w:rsidRDefault="000E3373" w:rsidP="00AB5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8B6A8" w14:textId="41147E87" w:rsidR="00E31F6C" w:rsidRPr="00AB57D0" w:rsidRDefault="00A55F7B" w:rsidP="00B72264">
    <w:pPr>
      <w:pStyle w:val="Footer"/>
      <w:tabs>
        <w:tab w:val="right" w:pos="10080"/>
      </w:tabs>
    </w:pPr>
    <w:r>
      <w:t xml:space="preserve">Week </w:t>
    </w:r>
    <w:r w:rsidR="00114E9A">
      <w:t>3</w:t>
    </w:r>
    <w:r>
      <w:t xml:space="preserve"> </w:t>
    </w:r>
    <w:r w:rsidR="00F151C0">
      <w:t>Linux Projects</w:t>
    </w:r>
    <w:r w:rsidR="00E31F6C" w:rsidRPr="00A87D54">
      <w:tab/>
      <w:t xml:space="preserve">Page </w:t>
    </w:r>
    <w:r w:rsidR="00E31F6C" w:rsidRPr="00A87D54">
      <w:fldChar w:fldCharType="begin"/>
    </w:r>
    <w:r w:rsidR="00E31F6C" w:rsidRPr="00A87D54">
      <w:instrText xml:space="preserve"> PAGE </w:instrText>
    </w:r>
    <w:r w:rsidR="00E31F6C" w:rsidRPr="00A87D54">
      <w:fldChar w:fldCharType="separate"/>
    </w:r>
    <w:r w:rsidR="002230F3">
      <w:rPr>
        <w:noProof/>
      </w:rPr>
      <w:t>5</w:t>
    </w:r>
    <w:r w:rsidR="00E31F6C" w:rsidRPr="00A87D54">
      <w:fldChar w:fldCharType="end"/>
    </w:r>
    <w:r w:rsidR="00E31F6C" w:rsidRPr="00A87D54">
      <w:t xml:space="preserve"> of </w:t>
    </w:r>
    <w:r w:rsidR="0049290A">
      <w:rPr>
        <w:noProof/>
      </w:rPr>
      <w:fldChar w:fldCharType="begin"/>
    </w:r>
    <w:r w:rsidR="0049290A">
      <w:rPr>
        <w:noProof/>
      </w:rPr>
      <w:instrText xml:space="preserve"> NUMPAGES </w:instrText>
    </w:r>
    <w:r w:rsidR="0049290A">
      <w:rPr>
        <w:noProof/>
      </w:rPr>
      <w:fldChar w:fldCharType="separate"/>
    </w:r>
    <w:r w:rsidR="002230F3">
      <w:rPr>
        <w:noProof/>
      </w:rPr>
      <w:t>7</w:t>
    </w:r>
    <w:r w:rsidR="0049290A">
      <w:rPr>
        <w:noProof/>
      </w:rPr>
      <w:fldChar w:fldCharType="end"/>
    </w:r>
    <w:r w:rsidR="00E31F6C" w:rsidRPr="00A87D54">
      <w:tab/>
      <w:t xml:space="preserve">Revised: </w:t>
    </w:r>
    <w:r w:rsidR="003D6F0E">
      <w:t>0</w:t>
    </w:r>
    <w:r w:rsidR="00E65C79">
      <w:t>9</w:t>
    </w:r>
    <w:r w:rsidR="00A653A7">
      <w:t>/</w:t>
    </w:r>
    <w:r w:rsidR="00E65C79">
      <w:t>07</w:t>
    </w:r>
    <w:r w:rsidR="009F2C0F">
      <w:t>/20</w:t>
    </w:r>
    <w:r w:rsidR="000C2AA0">
      <w:t>2</w:t>
    </w:r>
    <w:r w:rsidR="00E65C79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1AF6EA" w14:textId="77777777" w:rsidR="000E3373" w:rsidRDefault="000E3373" w:rsidP="00AB57D0">
      <w:r>
        <w:separator/>
      </w:r>
    </w:p>
  </w:footnote>
  <w:footnote w:type="continuationSeparator" w:id="0">
    <w:p w14:paraId="03A70127" w14:textId="77777777" w:rsidR="000E3373" w:rsidRDefault="000E3373" w:rsidP="00AB5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C75C13"/>
    <w:multiLevelType w:val="hybridMultilevel"/>
    <w:tmpl w:val="3242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141C0"/>
    <w:multiLevelType w:val="hybridMultilevel"/>
    <w:tmpl w:val="3242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11DB2"/>
    <w:multiLevelType w:val="hybridMultilevel"/>
    <w:tmpl w:val="7E447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4D55A85"/>
    <w:multiLevelType w:val="hybridMultilevel"/>
    <w:tmpl w:val="6D8C0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D5F0BAD"/>
    <w:multiLevelType w:val="hybridMultilevel"/>
    <w:tmpl w:val="48988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10D57"/>
    <w:multiLevelType w:val="hybridMultilevel"/>
    <w:tmpl w:val="9D9E2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4F351EA"/>
    <w:multiLevelType w:val="hybridMultilevel"/>
    <w:tmpl w:val="910E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0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5F3A06A5"/>
    <w:multiLevelType w:val="hybridMultilevel"/>
    <w:tmpl w:val="7062F9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7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8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644118360">
    <w:abstractNumId w:val="29"/>
  </w:num>
  <w:num w:numId="2" w16cid:durableId="657613620">
    <w:abstractNumId w:val="27"/>
  </w:num>
  <w:num w:numId="3" w16cid:durableId="403070680">
    <w:abstractNumId w:val="3"/>
  </w:num>
  <w:num w:numId="4" w16cid:durableId="1564290560">
    <w:abstractNumId w:val="5"/>
  </w:num>
  <w:num w:numId="5" w16cid:durableId="539242104">
    <w:abstractNumId w:val="22"/>
  </w:num>
  <w:num w:numId="6" w16cid:durableId="1919829488">
    <w:abstractNumId w:val="10"/>
  </w:num>
  <w:num w:numId="7" w16cid:durableId="1330138607">
    <w:abstractNumId w:val="9"/>
  </w:num>
  <w:num w:numId="8" w16cid:durableId="235894935">
    <w:abstractNumId w:val="2"/>
  </w:num>
  <w:num w:numId="9" w16cid:durableId="1379284577">
    <w:abstractNumId w:val="35"/>
  </w:num>
  <w:num w:numId="10" w16cid:durableId="1330907913">
    <w:abstractNumId w:val="24"/>
  </w:num>
  <w:num w:numId="11" w16cid:durableId="2000838650">
    <w:abstractNumId w:val="48"/>
  </w:num>
  <w:num w:numId="12" w16cid:durableId="859321836">
    <w:abstractNumId w:val="17"/>
  </w:num>
  <w:num w:numId="13" w16cid:durableId="869882795">
    <w:abstractNumId w:val="43"/>
  </w:num>
  <w:num w:numId="14" w16cid:durableId="1578595447">
    <w:abstractNumId w:val="18"/>
  </w:num>
  <w:num w:numId="15" w16cid:durableId="1799949876">
    <w:abstractNumId w:val="30"/>
  </w:num>
  <w:num w:numId="16" w16cid:durableId="1649048315">
    <w:abstractNumId w:val="16"/>
  </w:num>
  <w:num w:numId="17" w16cid:durableId="1526554265">
    <w:abstractNumId w:val="15"/>
  </w:num>
  <w:num w:numId="18" w16cid:durableId="1459832584">
    <w:abstractNumId w:val="37"/>
  </w:num>
  <w:num w:numId="19" w16cid:durableId="722408231">
    <w:abstractNumId w:val="0"/>
  </w:num>
  <w:num w:numId="20" w16cid:durableId="495806172">
    <w:abstractNumId w:val="38"/>
  </w:num>
  <w:num w:numId="21" w16cid:durableId="871769948">
    <w:abstractNumId w:val="41"/>
  </w:num>
  <w:num w:numId="22" w16cid:durableId="1001077817">
    <w:abstractNumId w:val="34"/>
  </w:num>
  <w:num w:numId="23" w16cid:durableId="539899069">
    <w:abstractNumId w:val="31"/>
  </w:num>
  <w:num w:numId="24" w16cid:durableId="1363673123">
    <w:abstractNumId w:val="47"/>
  </w:num>
  <w:num w:numId="25" w16cid:durableId="1935741942">
    <w:abstractNumId w:val="20"/>
  </w:num>
  <w:num w:numId="26" w16cid:durableId="977493788">
    <w:abstractNumId w:val="23"/>
  </w:num>
  <w:num w:numId="27" w16cid:durableId="1187056961">
    <w:abstractNumId w:val="8"/>
  </w:num>
  <w:num w:numId="28" w16cid:durableId="1661887582">
    <w:abstractNumId w:val="21"/>
  </w:num>
  <w:num w:numId="29" w16cid:durableId="2016420766">
    <w:abstractNumId w:val="40"/>
  </w:num>
  <w:num w:numId="30" w16cid:durableId="549998730">
    <w:abstractNumId w:val="44"/>
  </w:num>
  <w:num w:numId="31" w16cid:durableId="351340094">
    <w:abstractNumId w:val="13"/>
  </w:num>
  <w:num w:numId="32" w16cid:durableId="754084415">
    <w:abstractNumId w:val="46"/>
  </w:num>
  <w:num w:numId="33" w16cid:durableId="116027466">
    <w:abstractNumId w:val="11"/>
  </w:num>
  <w:num w:numId="34" w16cid:durableId="1810786345">
    <w:abstractNumId w:val="45"/>
  </w:num>
  <w:num w:numId="35" w16cid:durableId="1105614918">
    <w:abstractNumId w:val="28"/>
  </w:num>
  <w:num w:numId="36" w16cid:durableId="1223172765">
    <w:abstractNumId w:val="19"/>
  </w:num>
  <w:num w:numId="37" w16cid:durableId="862551677">
    <w:abstractNumId w:val="12"/>
  </w:num>
  <w:num w:numId="38" w16cid:durableId="1815947473">
    <w:abstractNumId w:val="26"/>
  </w:num>
  <w:num w:numId="39" w16cid:durableId="1554391885">
    <w:abstractNumId w:val="36"/>
  </w:num>
  <w:num w:numId="40" w16cid:durableId="1166019597">
    <w:abstractNumId w:val="4"/>
  </w:num>
  <w:num w:numId="41" w16cid:durableId="2136098954">
    <w:abstractNumId w:val="42"/>
  </w:num>
  <w:num w:numId="42" w16cid:durableId="337269373">
    <w:abstractNumId w:val="25"/>
  </w:num>
  <w:num w:numId="43" w16cid:durableId="10844478">
    <w:abstractNumId w:val="14"/>
  </w:num>
  <w:num w:numId="44" w16cid:durableId="1591234376">
    <w:abstractNumId w:val="33"/>
  </w:num>
  <w:num w:numId="45" w16cid:durableId="1403210090">
    <w:abstractNumId w:val="6"/>
  </w:num>
  <w:num w:numId="46" w16cid:durableId="1170097098">
    <w:abstractNumId w:val="32"/>
  </w:num>
  <w:num w:numId="47" w16cid:durableId="1166507836">
    <w:abstractNumId w:val="39"/>
  </w:num>
  <w:num w:numId="48" w16cid:durableId="604076549">
    <w:abstractNumId w:val="7"/>
  </w:num>
  <w:num w:numId="49" w16cid:durableId="2086296997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characterSpacingControl w:val="doNotCompress"/>
  <w:hdrShapeDefaults>
    <o:shapedefaults v:ext="edit" spidmax="2170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0MTM3NTEyMTcwNTRV0lEKTi0uzszPAykwrgUAxLhAMSwAAAA="/>
  </w:docVars>
  <w:rsids>
    <w:rsidRoot w:val="003B5A3B"/>
    <w:rsid w:val="0000053E"/>
    <w:rsid w:val="0000275F"/>
    <w:rsid w:val="00002B89"/>
    <w:rsid w:val="00002E77"/>
    <w:rsid w:val="00003EEF"/>
    <w:rsid w:val="0000409B"/>
    <w:rsid w:val="00005864"/>
    <w:rsid w:val="00005AEE"/>
    <w:rsid w:val="000114F8"/>
    <w:rsid w:val="00011DDF"/>
    <w:rsid w:val="00012210"/>
    <w:rsid w:val="00013951"/>
    <w:rsid w:val="00015C1D"/>
    <w:rsid w:val="000177F1"/>
    <w:rsid w:val="000213DE"/>
    <w:rsid w:val="00021BBD"/>
    <w:rsid w:val="00022209"/>
    <w:rsid w:val="00022560"/>
    <w:rsid w:val="0002499F"/>
    <w:rsid w:val="0003186D"/>
    <w:rsid w:val="00031A00"/>
    <w:rsid w:val="00031A48"/>
    <w:rsid w:val="00033F40"/>
    <w:rsid w:val="00034B62"/>
    <w:rsid w:val="000366B0"/>
    <w:rsid w:val="00037643"/>
    <w:rsid w:val="00043017"/>
    <w:rsid w:val="000436E5"/>
    <w:rsid w:val="00043E69"/>
    <w:rsid w:val="00045558"/>
    <w:rsid w:val="00046DDD"/>
    <w:rsid w:val="000476CB"/>
    <w:rsid w:val="0005091A"/>
    <w:rsid w:val="00053BAC"/>
    <w:rsid w:val="000655F9"/>
    <w:rsid w:val="00065AF1"/>
    <w:rsid w:val="0006669B"/>
    <w:rsid w:val="00070ABA"/>
    <w:rsid w:val="000716A5"/>
    <w:rsid w:val="0007172B"/>
    <w:rsid w:val="00072D07"/>
    <w:rsid w:val="00074175"/>
    <w:rsid w:val="0007535C"/>
    <w:rsid w:val="00075CF4"/>
    <w:rsid w:val="00076330"/>
    <w:rsid w:val="0007638D"/>
    <w:rsid w:val="00076B6E"/>
    <w:rsid w:val="000778E9"/>
    <w:rsid w:val="00077C64"/>
    <w:rsid w:val="00077F9C"/>
    <w:rsid w:val="00080590"/>
    <w:rsid w:val="0008155F"/>
    <w:rsid w:val="0008250D"/>
    <w:rsid w:val="00084BB5"/>
    <w:rsid w:val="00085BBB"/>
    <w:rsid w:val="00086255"/>
    <w:rsid w:val="00092814"/>
    <w:rsid w:val="000934F3"/>
    <w:rsid w:val="00093891"/>
    <w:rsid w:val="00095324"/>
    <w:rsid w:val="000958EF"/>
    <w:rsid w:val="00096872"/>
    <w:rsid w:val="000A1770"/>
    <w:rsid w:val="000A33A8"/>
    <w:rsid w:val="000A3DCB"/>
    <w:rsid w:val="000A3EC7"/>
    <w:rsid w:val="000A496F"/>
    <w:rsid w:val="000A5D20"/>
    <w:rsid w:val="000A7032"/>
    <w:rsid w:val="000B31AF"/>
    <w:rsid w:val="000C2AA0"/>
    <w:rsid w:val="000C35A3"/>
    <w:rsid w:val="000D0019"/>
    <w:rsid w:val="000D1831"/>
    <w:rsid w:val="000D24BB"/>
    <w:rsid w:val="000D318C"/>
    <w:rsid w:val="000D50BB"/>
    <w:rsid w:val="000E265D"/>
    <w:rsid w:val="000E2A1B"/>
    <w:rsid w:val="000E3373"/>
    <w:rsid w:val="000E448D"/>
    <w:rsid w:val="000E530F"/>
    <w:rsid w:val="000E6FEF"/>
    <w:rsid w:val="000F1FB1"/>
    <w:rsid w:val="000F2244"/>
    <w:rsid w:val="000F2EA9"/>
    <w:rsid w:val="000F55C3"/>
    <w:rsid w:val="00101457"/>
    <w:rsid w:val="00103243"/>
    <w:rsid w:val="0010343A"/>
    <w:rsid w:val="00110C1A"/>
    <w:rsid w:val="00111588"/>
    <w:rsid w:val="00111C7E"/>
    <w:rsid w:val="0011269A"/>
    <w:rsid w:val="001130DF"/>
    <w:rsid w:val="001143F0"/>
    <w:rsid w:val="00114E9A"/>
    <w:rsid w:val="001157FA"/>
    <w:rsid w:val="00116C75"/>
    <w:rsid w:val="0012154E"/>
    <w:rsid w:val="001224DD"/>
    <w:rsid w:val="00123216"/>
    <w:rsid w:val="00123965"/>
    <w:rsid w:val="001264B9"/>
    <w:rsid w:val="00126FB6"/>
    <w:rsid w:val="001273E9"/>
    <w:rsid w:val="00131A77"/>
    <w:rsid w:val="00133432"/>
    <w:rsid w:val="00133954"/>
    <w:rsid w:val="00133B5A"/>
    <w:rsid w:val="0013594D"/>
    <w:rsid w:val="001367DA"/>
    <w:rsid w:val="001416C7"/>
    <w:rsid w:val="00142953"/>
    <w:rsid w:val="00143DD8"/>
    <w:rsid w:val="00146BE1"/>
    <w:rsid w:val="001477B3"/>
    <w:rsid w:val="001505BD"/>
    <w:rsid w:val="00152244"/>
    <w:rsid w:val="0015226E"/>
    <w:rsid w:val="00152C3B"/>
    <w:rsid w:val="001539FB"/>
    <w:rsid w:val="001564AE"/>
    <w:rsid w:val="00164AAC"/>
    <w:rsid w:val="00174790"/>
    <w:rsid w:val="0017741C"/>
    <w:rsid w:val="00183C98"/>
    <w:rsid w:val="0019215E"/>
    <w:rsid w:val="001921E0"/>
    <w:rsid w:val="001936C3"/>
    <w:rsid w:val="00194F06"/>
    <w:rsid w:val="00194F48"/>
    <w:rsid w:val="00196F3D"/>
    <w:rsid w:val="001A050A"/>
    <w:rsid w:val="001A060F"/>
    <w:rsid w:val="001A1B6D"/>
    <w:rsid w:val="001A3E71"/>
    <w:rsid w:val="001A56BC"/>
    <w:rsid w:val="001A5AE7"/>
    <w:rsid w:val="001A71AC"/>
    <w:rsid w:val="001A7FBB"/>
    <w:rsid w:val="001B4BA0"/>
    <w:rsid w:val="001B4FA6"/>
    <w:rsid w:val="001B5957"/>
    <w:rsid w:val="001B5D53"/>
    <w:rsid w:val="001C23F9"/>
    <w:rsid w:val="001D0D2E"/>
    <w:rsid w:val="001D6561"/>
    <w:rsid w:val="001E1E6F"/>
    <w:rsid w:val="001E2EC3"/>
    <w:rsid w:val="001E6110"/>
    <w:rsid w:val="001E686C"/>
    <w:rsid w:val="001F0310"/>
    <w:rsid w:val="001F07B4"/>
    <w:rsid w:val="001F1CD4"/>
    <w:rsid w:val="001F2D2B"/>
    <w:rsid w:val="001F6667"/>
    <w:rsid w:val="001F78A2"/>
    <w:rsid w:val="002003C6"/>
    <w:rsid w:val="0020198D"/>
    <w:rsid w:val="00202867"/>
    <w:rsid w:val="00204D1A"/>
    <w:rsid w:val="00204E39"/>
    <w:rsid w:val="0020596F"/>
    <w:rsid w:val="00206DE9"/>
    <w:rsid w:val="00210FCA"/>
    <w:rsid w:val="00211F91"/>
    <w:rsid w:val="00212876"/>
    <w:rsid w:val="00217D14"/>
    <w:rsid w:val="002230F3"/>
    <w:rsid w:val="00226711"/>
    <w:rsid w:val="00226EEC"/>
    <w:rsid w:val="00227AFD"/>
    <w:rsid w:val="00227E0A"/>
    <w:rsid w:val="0023406B"/>
    <w:rsid w:val="0023418B"/>
    <w:rsid w:val="00234412"/>
    <w:rsid w:val="002415C2"/>
    <w:rsid w:val="00251F8F"/>
    <w:rsid w:val="002533FB"/>
    <w:rsid w:val="0025484D"/>
    <w:rsid w:val="00254B44"/>
    <w:rsid w:val="00255DE9"/>
    <w:rsid w:val="00264218"/>
    <w:rsid w:val="00265D9B"/>
    <w:rsid w:val="00266AA0"/>
    <w:rsid w:val="0027474D"/>
    <w:rsid w:val="00274C82"/>
    <w:rsid w:val="00275ED9"/>
    <w:rsid w:val="00281E27"/>
    <w:rsid w:val="002838FE"/>
    <w:rsid w:val="002857DA"/>
    <w:rsid w:val="00286CFA"/>
    <w:rsid w:val="0029049F"/>
    <w:rsid w:val="00294068"/>
    <w:rsid w:val="00294E61"/>
    <w:rsid w:val="00296018"/>
    <w:rsid w:val="002963E8"/>
    <w:rsid w:val="00297585"/>
    <w:rsid w:val="00297A33"/>
    <w:rsid w:val="002A10CF"/>
    <w:rsid w:val="002A47CE"/>
    <w:rsid w:val="002A629C"/>
    <w:rsid w:val="002A6342"/>
    <w:rsid w:val="002A777E"/>
    <w:rsid w:val="002B2CA4"/>
    <w:rsid w:val="002B36E8"/>
    <w:rsid w:val="002B4026"/>
    <w:rsid w:val="002B5F4B"/>
    <w:rsid w:val="002B7224"/>
    <w:rsid w:val="002C0846"/>
    <w:rsid w:val="002C0EF8"/>
    <w:rsid w:val="002C2B29"/>
    <w:rsid w:val="002C4EAB"/>
    <w:rsid w:val="002C53D1"/>
    <w:rsid w:val="002D12A9"/>
    <w:rsid w:val="002D1516"/>
    <w:rsid w:val="002D19F9"/>
    <w:rsid w:val="002D1CDC"/>
    <w:rsid w:val="002D1CE6"/>
    <w:rsid w:val="002D4AD3"/>
    <w:rsid w:val="002E0A1F"/>
    <w:rsid w:val="002E3C09"/>
    <w:rsid w:val="002E502C"/>
    <w:rsid w:val="002F035A"/>
    <w:rsid w:val="002F1368"/>
    <w:rsid w:val="002F1431"/>
    <w:rsid w:val="002F2D02"/>
    <w:rsid w:val="002F3276"/>
    <w:rsid w:val="002F38F1"/>
    <w:rsid w:val="002F4A9C"/>
    <w:rsid w:val="002F4E9B"/>
    <w:rsid w:val="002F66D8"/>
    <w:rsid w:val="002F7C07"/>
    <w:rsid w:val="00300A22"/>
    <w:rsid w:val="00307B74"/>
    <w:rsid w:val="00310ED4"/>
    <w:rsid w:val="00316A42"/>
    <w:rsid w:val="00317653"/>
    <w:rsid w:val="00321437"/>
    <w:rsid w:val="0032311C"/>
    <w:rsid w:val="00323628"/>
    <w:rsid w:val="00325DD0"/>
    <w:rsid w:val="00326097"/>
    <w:rsid w:val="003270F7"/>
    <w:rsid w:val="00327AA1"/>
    <w:rsid w:val="003307EC"/>
    <w:rsid w:val="00331FF8"/>
    <w:rsid w:val="003331F0"/>
    <w:rsid w:val="003345F3"/>
    <w:rsid w:val="0033592C"/>
    <w:rsid w:val="00335E91"/>
    <w:rsid w:val="003378A6"/>
    <w:rsid w:val="0034029A"/>
    <w:rsid w:val="00340CA1"/>
    <w:rsid w:val="00345230"/>
    <w:rsid w:val="00346748"/>
    <w:rsid w:val="003521EA"/>
    <w:rsid w:val="003525C8"/>
    <w:rsid w:val="00352D7A"/>
    <w:rsid w:val="003550F5"/>
    <w:rsid w:val="003574B2"/>
    <w:rsid w:val="00357EF4"/>
    <w:rsid w:val="00360730"/>
    <w:rsid w:val="00362200"/>
    <w:rsid w:val="00362501"/>
    <w:rsid w:val="00362855"/>
    <w:rsid w:val="00364CB4"/>
    <w:rsid w:val="00365309"/>
    <w:rsid w:val="00366974"/>
    <w:rsid w:val="00371C3B"/>
    <w:rsid w:val="003764E1"/>
    <w:rsid w:val="003775E7"/>
    <w:rsid w:val="00381729"/>
    <w:rsid w:val="00382FD0"/>
    <w:rsid w:val="0038353E"/>
    <w:rsid w:val="00386F49"/>
    <w:rsid w:val="003874E8"/>
    <w:rsid w:val="003909B2"/>
    <w:rsid w:val="00390F30"/>
    <w:rsid w:val="0039225D"/>
    <w:rsid w:val="0039326C"/>
    <w:rsid w:val="0039336C"/>
    <w:rsid w:val="003939E8"/>
    <w:rsid w:val="00394088"/>
    <w:rsid w:val="0039550B"/>
    <w:rsid w:val="00395C4C"/>
    <w:rsid w:val="003A1584"/>
    <w:rsid w:val="003A5365"/>
    <w:rsid w:val="003A63AE"/>
    <w:rsid w:val="003A6739"/>
    <w:rsid w:val="003A69CD"/>
    <w:rsid w:val="003B1843"/>
    <w:rsid w:val="003B4B95"/>
    <w:rsid w:val="003B5A3B"/>
    <w:rsid w:val="003B5ED8"/>
    <w:rsid w:val="003C112D"/>
    <w:rsid w:val="003C649D"/>
    <w:rsid w:val="003D1802"/>
    <w:rsid w:val="003D1F9D"/>
    <w:rsid w:val="003D3C4B"/>
    <w:rsid w:val="003D5745"/>
    <w:rsid w:val="003D6C62"/>
    <w:rsid w:val="003D6F0E"/>
    <w:rsid w:val="003E0DD7"/>
    <w:rsid w:val="003E2375"/>
    <w:rsid w:val="003E3167"/>
    <w:rsid w:val="003E3FBE"/>
    <w:rsid w:val="003E4896"/>
    <w:rsid w:val="003E4AFD"/>
    <w:rsid w:val="003F1691"/>
    <w:rsid w:val="003F2990"/>
    <w:rsid w:val="003F348C"/>
    <w:rsid w:val="003F3A78"/>
    <w:rsid w:val="003F7474"/>
    <w:rsid w:val="004030F4"/>
    <w:rsid w:val="0040433D"/>
    <w:rsid w:val="004074E6"/>
    <w:rsid w:val="0041243A"/>
    <w:rsid w:val="00414B59"/>
    <w:rsid w:val="00417BBE"/>
    <w:rsid w:val="004204CB"/>
    <w:rsid w:val="0042437F"/>
    <w:rsid w:val="00424C4E"/>
    <w:rsid w:val="00424D8C"/>
    <w:rsid w:val="0042754F"/>
    <w:rsid w:val="004309C2"/>
    <w:rsid w:val="00432DDB"/>
    <w:rsid w:val="00435492"/>
    <w:rsid w:val="004365AC"/>
    <w:rsid w:val="00437B8D"/>
    <w:rsid w:val="004402AB"/>
    <w:rsid w:val="00441909"/>
    <w:rsid w:val="00443F10"/>
    <w:rsid w:val="00447072"/>
    <w:rsid w:val="004471E1"/>
    <w:rsid w:val="004501E1"/>
    <w:rsid w:val="00452F87"/>
    <w:rsid w:val="00455BF3"/>
    <w:rsid w:val="004567F1"/>
    <w:rsid w:val="00461B03"/>
    <w:rsid w:val="00462B23"/>
    <w:rsid w:val="004658D6"/>
    <w:rsid w:val="00465CE1"/>
    <w:rsid w:val="0046737E"/>
    <w:rsid w:val="00471BA6"/>
    <w:rsid w:val="0047224F"/>
    <w:rsid w:val="00473139"/>
    <w:rsid w:val="00473DEC"/>
    <w:rsid w:val="00475390"/>
    <w:rsid w:val="00476D44"/>
    <w:rsid w:val="0047735D"/>
    <w:rsid w:val="00480270"/>
    <w:rsid w:val="00483980"/>
    <w:rsid w:val="00484646"/>
    <w:rsid w:val="00484CE0"/>
    <w:rsid w:val="00485224"/>
    <w:rsid w:val="00486C90"/>
    <w:rsid w:val="00490352"/>
    <w:rsid w:val="0049137C"/>
    <w:rsid w:val="004913F2"/>
    <w:rsid w:val="0049290A"/>
    <w:rsid w:val="00492E20"/>
    <w:rsid w:val="00494C1A"/>
    <w:rsid w:val="0049598F"/>
    <w:rsid w:val="004A119C"/>
    <w:rsid w:val="004A202A"/>
    <w:rsid w:val="004A2A66"/>
    <w:rsid w:val="004A2FB9"/>
    <w:rsid w:val="004A4134"/>
    <w:rsid w:val="004A5B55"/>
    <w:rsid w:val="004A5E6C"/>
    <w:rsid w:val="004A65E5"/>
    <w:rsid w:val="004B3313"/>
    <w:rsid w:val="004B3E38"/>
    <w:rsid w:val="004C1055"/>
    <w:rsid w:val="004C37B1"/>
    <w:rsid w:val="004C52E3"/>
    <w:rsid w:val="004C7B7A"/>
    <w:rsid w:val="004D02C2"/>
    <w:rsid w:val="004D0F0B"/>
    <w:rsid w:val="004D2170"/>
    <w:rsid w:val="004D23F3"/>
    <w:rsid w:val="004D77CB"/>
    <w:rsid w:val="004D7E49"/>
    <w:rsid w:val="004E0219"/>
    <w:rsid w:val="004E2AC7"/>
    <w:rsid w:val="004E2B8A"/>
    <w:rsid w:val="004E5185"/>
    <w:rsid w:val="004E5E15"/>
    <w:rsid w:val="004E6551"/>
    <w:rsid w:val="004F0CF1"/>
    <w:rsid w:val="00502E81"/>
    <w:rsid w:val="00506930"/>
    <w:rsid w:val="00507C1D"/>
    <w:rsid w:val="005125B5"/>
    <w:rsid w:val="005135F4"/>
    <w:rsid w:val="0052366C"/>
    <w:rsid w:val="005273F8"/>
    <w:rsid w:val="00530898"/>
    <w:rsid w:val="00534553"/>
    <w:rsid w:val="00540EE5"/>
    <w:rsid w:val="00542AB7"/>
    <w:rsid w:val="005449C5"/>
    <w:rsid w:val="005469B1"/>
    <w:rsid w:val="00550DB8"/>
    <w:rsid w:val="005513C3"/>
    <w:rsid w:val="00551727"/>
    <w:rsid w:val="00551EA5"/>
    <w:rsid w:val="0055329B"/>
    <w:rsid w:val="00553AB1"/>
    <w:rsid w:val="00554127"/>
    <w:rsid w:val="00554B04"/>
    <w:rsid w:val="005554FC"/>
    <w:rsid w:val="005566E8"/>
    <w:rsid w:val="00556B0A"/>
    <w:rsid w:val="00563E2C"/>
    <w:rsid w:val="00570722"/>
    <w:rsid w:val="00572F14"/>
    <w:rsid w:val="005733AC"/>
    <w:rsid w:val="0057437F"/>
    <w:rsid w:val="0057570F"/>
    <w:rsid w:val="005768C9"/>
    <w:rsid w:val="0058060F"/>
    <w:rsid w:val="00580B8C"/>
    <w:rsid w:val="005839B3"/>
    <w:rsid w:val="00583B74"/>
    <w:rsid w:val="00584DBD"/>
    <w:rsid w:val="00590CF7"/>
    <w:rsid w:val="00593356"/>
    <w:rsid w:val="0059568C"/>
    <w:rsid w:val="005A0437"/>
    <w:rsid w:val="005A075D"/>
    <w:rsid w:val="005A07A1"/>
    <w:rsid w:val="005A0BBF"/>
    <w:rsid w:val="005A1123"/>
    <w:rsid w:val="005A1C69"/>
    <w:rsid w:val="005A2FA3"/>
    <w:rsid w:val="005A3188"/>
    <w:rsid w:val="005A55F8"/>
    <w:rsid w:val="005A7E22"/>
    <w:rsid w:val="005B08A4"/>
    <w:rsid w:val="005B120C"/>
    <w:rsid w:val="005B24E0"/>
    <w:rsid w:val="005B3329"/>
    <w:rsid w:val="005B3D2D"/>
    <w:rsid w:val="005B4A65"/>
    <w:rsid w:val="005B50B0"/>
    <w:rsid w:val="005B648E"/>
    <w:rsid w:val="005B7CDD"/>
    <w:rsid w:val="005C05F9"/>
    <w:rsid w:val="005C6CD7"/>
    <w:rsid w:val="005C6E4B"/>
    <w:rsid w:val="005D0A20"/>
    <w:rsid w:val="005D0F3A"/>
    <w:rsid w:val="005D35AE"/>
    <w:rsid w:val="005D380C"/>
    <w:rsid w:val="005D3B0E"/>
    <w:rsid w:val="005D48F6"/>
    <w:rsid w:val="005D5016"/>
    <w:rsid w:val="005D605E"/>
    <w:rsid w:val="005D61C1"/>
    <w:rsid w:val="005E2D12"/>
    <w:rsid w:val="005E2D3E"/>
    <w:rsid w:val="005E56DD"/>
    <w:rsid w:val="005E7770"/>
    <w:rsid w:val="005F7389"/>
    <w:rsid w:val="00600DAB"/>
    <w:rsid w:val="006034C9"/>
    <w:rsid w:val="00610E6B"/>
    <w:rsid w:val="0061128A"/>
    <w:rsid w:val="00612749"/>
    <w:rsid w:val="00613B89"/>
    <w:rsid w:val="00615136"/>
    <w:rsid w:val="00615611"/>
    <w:rsid w:val="006168E6"/>
    <w:rsid w:val="00616A6B"/>
    <w:rsid w:val="00621F4A"/>
    <w:rsid w:val="00622C77"/>
    <w:rsid w:val="00634542"/>
    <w:rsid w:val="00637FEC"/>
    <w:rsid w:val="00641778"/>
    <w:rsid w:val="00642E0A"/>
    <w:rsid w:val="00646086"/>
    <w:rsid w:val="006508ED"/>
    <w:rsid w:val="006571A9"/>
    <w:rsid w:val="00661205"/>
    <w:rsid w:val="0066136F"/>
    <w:rsid w:val="00662864"/>
    <w:rsid w:val="00662CEF"/>
    <w:rsid w:val="00663537"/>
    <w:rsid w:val="00665B67"/>
    <w:rsid w:val="006667F7"/>
    <w:rsid w:val="006678E1"/>
    <w:rsid w:val="00670110"/>
    <w:rsid w:val="00675591"/>
    <w:rsid w:val="00677098"/>
    <w:rsid w:val="00680399"/>
    <w:rsid w:val="006805DD"/>
    <w:rsid w:val="006808D8"/>
    <w:rsid w:val="006809E9"/>
    <w:rsid w:val="00681B78"/>
    <w:rsid w:val="0068313F"/>
    <w:rsid w:val="0068396B"/>
    <w:rsid w:val="00684E5F"/>
    <w:rsid w:val="00686B2B"/>
    <w:rsid w:val="00690D25"/>
    <w:rsid w:val="00691ED9"/>
    <w:rsid w:val="006937FB"/>
    <w:rsid w:val="00693AC9"/>
    <w:rsid w:val="006A081D"/>
    <w:rsid w:val="006A0DE8"/>
    <w:rsid w:val="006A34BD"/>
    <w:rsid w:val="006A4BB9"/>
    <w:rsid w:val="006A7047"/>
    <w:rsid w:val="006A70A1"/>
    <w:rsid w:val="006B0B37"/>
    <w:rsid w:val="006B30CA"/>
    <w:rsid w:val="006B56CD"/>
    <w:rsid w:val="006B60F9"/>
    <w:rsid w:val="006C02A1"/>
    <w:rsid w:val="006C1D6E"/>
    <w:rsid w:val="006C240A"/>
    <w:rsid w:val="006C248C"/>
    <w:rsid w:val="006D02D0"/>
    <w:rsid w:val="006D085A"/>
    <w:rsid w:val="006D177F"/>
    <w:rsid w:val="006E1455"/>
    <w:rsid w:val="006E40BA"/>
    <w:rsid w:val="006F14A7"/>
    <w:rsid w:val="006F46A5"/>
    <w:rsid w:val="007001DD"/>
    <w:rsid w:val="00701095"/>
    <w:rsid w:val="007045D1"/>
    <w:rsid w:val="007136B6"/>
    <w:rsid w:val="007160D2"/>
    <w:rsid w:val="00716395"/>
    <w:rsid w:val="00717309"/>
    <w:rsid w:val="0072014C"/>
    <w:rsid w:val="007203D6"/>
    <w:rsid w:val="00723374"/>
    <w:rsid w:val="00723A6A"/>
    <w:rsid w:val="007271E4"/>
    <w:rsid w:val="00727426"/>
    <w:rsid w:val="007307E8"/>
    <w:rsid w:val="00734AE4"/>
    <w:rsid w:val="00742D32"/>
    <w:rsid w:val="00742EF7"/>
    <w:rsid w:val="007461A0"/>
    <w:rsid w:val="00750D81"/>
    <w:rsid w:val="00751231"/>
    <w:rsid w:val="00756F06"/>
    <w:rsid w:val="0076010C"/>
    <w:rsid w:val="00762E77"/>
    <w:rsid w:val="007676DC"/>
    <w:rsid w:val="00767A7A"/>
    <w:rsid w:val="007763F8"/>
    <w:rsid w:val="007773EE"/>
    <w:rsid w:val="0078103E"/>
    <w:rsid w:val="00781374"/>
    <w:rsid w:val="0078226A"/>
    <w:rsid w:val="00787568"/>
    <w:rsid w:val="00790823"/>
    <w:rsid w:val="007911C4"/>
    <w:rsid w:val="007917BC"/>
    <w:rsid w:val="00794446"/>
    <w:rsid w:val="007963D9"/>
    <w:rsid w:val="00797727"/>
    <w:rsid w:val="007A3D00"/>
    <w:rsid w:val="007A7285"/>
    <w:rsid w:val="007A7622"/>
    <w:rsid w:val="007B0009"/>
    <w:rsid w:val="007B2932"/>
    <w:rsid w:val="007B52DB"/>
    <w:rsid w:val="007B673C"/>
    <w:rsid w:val="007B6B6B"/>
    <w:rsid w:val="007B7F98"/>
    <w:rsid w:val="007C0DDE"/>
    <w:rsid w:val="007C4E02"/>
    <w:rsid w:val="007C68D5"/>
    <w:rsid w:val="007D200D"/>
    <w:rsid w:val="007D3792"/>
    <w:rsid w:val="007D472F"/>
    <w:rsid w:val="007D4C1F"/>
    <w:rsid w:val="007D7639"/>
    <w:rsid w:val="007E0F99"/>
    <w:rsid w:val="007E26A8"/>
    <w:rsid w:val="007E794E"/>
    <w:rsid w:val="007F04E7"/>
    <w:rsid w:val="007F11CB"/>
    <w:rsid w:val="007F34C9"/>
    <w:rsid w:val="007F3D96"/>
    <w:rsid w:val="007F4A12"/>
    <w:rsid w:val="007F4ABB"/>
    <w:rsid w:val="007F5819"/>
    <w:rsid w:val="007F58DF"/>
    <w:rsid w:val="007F5E52"/>
    <w:rsid w:val="007F6F00"/>
    <w:rsid w:val="008010EE"/>
    <w:rsid w:val="00804ED1"/>
    <w:rsid w:val="00805F5D"/>
    <w:rsid w:val="0081191E"/>
    <w:rsid w:val="00813295"/>
    <w:rsid w:val="00813F65"/>
    <w:rsid w:val="008159F6"/>
    <w:rsid w:val="00816E36"/>
    <w:rsid w:val="008205B0"/>
    <w:rsid w:val="008229DE"/>
    <w:rsid w:val="00825B8F"/>
    <w:rsid w:val="0082682D"/>
    <w:rsid w:val="0083180C"/>
    <w:rsid w:val="00831F4A"/>
    <w:rsid w:val="008328B5"/>
    <w:rsid w:val="00834EC6"/>
    <w:rsid w:val="00836D97"/>
    <w:rsid w:val="008442D1"/>
    <w:rsid w:val="008447BE"/>
    <w:rsid w:val="00844BA9"/>
    <w:rsid w:val="00845E17"/>
    <w:rsid w:val="00850231"/>
    <w:rsid w:val="00850941"/>
    <w:rsid w:val="008517C4"/>
    <w:rsid w:val="00852861"/>
    <w:rsid w:val="008553C9"/>
    <w:rsid w:val="008554D7"/>
    <w:rsid w:val="00857DFD"/>
    <w:rsid w:val="00860CB2"/>
    <w:rsid w:val="00861931"/>
    <w:rsid w:val="00866308"/>
    <w:rsid w:val="00867036"/>
    <w:rsid w:val="00870C5B"/>
    <w:rsid w:val="00871B7C"/>
    <w:rsid w:val="0087202B"/>
    <w:rsid w:val="00873047"/>
    <w:rsid w:val="0087318F"/>
    <w:rsid w:val="00877CD3"/>
    <w:rsid w:val="00880755"/>
    <w:rsid w:val="0088165B"/>
    <w:rsid w:val="00883964"/>
    <w:rsid w:val="00886C13"/>
    <w:rsid w:val="00887164"/>
    <w:rsid w:val="00887C8D"/>
    <w:rsid w:val="00893288"/>
    <w:rsid w:val="00894094"/>
    <w:rsid w:val="00896472"/>
    <w:rsid w:val="0089686E"/>
    <w:rsid w:val="008A0438"/>
    <w:rsid w:val="008A31FA"/>
    <w:rsid w:val="008B04D2"/>
    <w:rsid w:val="008B1286"/>
    <w:rsid w:val="008B206D"/>
    <w:rsid w:val="008B2808"/>
    <w:rsid w:val="008B2F42"/>
    <w:rsid w:val="008C06FA"/>
    <w:rsid w:val="008C085E"/>
    <w:rsid w:val="008C39D5"/>
    <w:rsid w:val="008C455F"/>
    <w:rsid w:val="008D0C83"/>
    <w:rsid w:val="008D1193"/>
    <w:rsid w:val="008D3428"/>
    <w:rsid w:val="008D3599"/>
    <w:rsid w:val="008D3FBA"/>
    <w:rsid w:val="008D4431"/>
    <w:rsid w:val="008D6425"/>
    <w:rsid w:val="008D7D7A"/>
    <w:rsid w:val="008E1707"/>
    <w:rsid w:val="008E2484"/>
    <w:rsid w:val="008E392D"/>
    <w:rsid w:val="008E3E67"/>
    <w:rsid w:val="008F47B1"/>
    <w:rsid w:val="008F6C43"/>
    <w:rsid w:val="008F72C8"/>
    <w:rsid w:val="009002D8"/>
    <w:rsid w:val="009017A2"/>
    <w:rsid w:val="00901DD4"/>
    <w:rsid w:val="00902B99"/>
    <w:rsid w:val="00905DC9"/>
    <w:rsid w:val="00912EB3"/>
    <w:rsid w:val="00914C79"/>
    <w:rsid w:val="00920823"/>
    <w:rsid w:val="009218B3"/>
    <w:rsid w:val="00921F5D"/>
    <w:rsid w:val="00925561"/>
    <w:rsid w:val="00927FEE"/>
    <w:rsid w:val="00930656"/>
    <w:rsid w:val="00937ADE"/>
    <w:rsid w:val="00940887"/>
    <w:rsid w:val="00941117"/>
    <w:rsid w:val="00943495"/>
    <w:rsid w:val="009457A1"/>
    <w:rsid w:val="00945DCC"/>
    <w:rsid w:val="0094747B"/>
    <w:rsid w:val="0094756B"/>
    <w:rsid w:val="0094757D"/>
    <w:rsid w:val="00947F9D"/>
    <w:rsid w:val="009530E9"/>
    <w:rsid w:val="00953C84"/>
    <w:rsid w:val="00960FC4"/>
    <w:rsid w:val="00961C81"/>
    <w:rsid w:val="00961D59"/>
    <w:rsid w:val="00962243"/>
    <w:rsid w:val="00962686"/>
    <w:rsid w:val="00963D58"/>
    <w:rsid w:val="00964ADD"/>
    <w:rsid w:val="009713CC"/>
    <w:rsid w:val="00973238"/>
    <w:rsid w:val="00980A1B"/>
    <w:rsid w:val="00980D7F"/>
    <w:rsid w:val="00981F01"/>
    <w:rsid w:val="00983717"/>
    <w:rsid w:val="0098424F"/>
    <w:rsid w:val="00990DA6"/>
    <w:rsid w:val="00993968"/>
    <w:rsid w:val="00993E83"/>
    <w:rsid w:val="00994DE2"/>
    <w:rsid w:val="0099641B"/>
    <w:rsid w:val="009A0848"/>
    <w:rsid w:val="009A2E44"/>
    <w:rsid w:val="009A4649"/>
    <w:rsid w:val="009A5542"/>
    <w:rsid w:val="009A6038"/>
    <w:rsid w:val="009A6D4F"/>
    <w:rsid w:val="009A75FC"/>
    <w:rsid w:val="009B0AC3"/>
    <w:rsid w:val="009B2241"/>
    <w:rsid w:val="009B3411"/>
    <w:rsid w:val="009B39D4"/>
    <w:rsid w:val="009B47C5"/>
    <w:rsid w:val="009C01D8"/>
    <w:rsid w:val="009C1E39"/>
    <w:rsid w:val="009C3B32"/>
    <w:rsid w:val="009C65A6"/>
    <w:rsid w:val="009C6F6C"/>
    <w:rsid w:val="009D67D2"/>
    <w:rsid w:val="009D6BFB"/>
    <w:rsid w:val="009D7BFA"/>
    <w:rsid w:val="009D7E0C"/>
    <w:rsid w:val="009E3F93"/>
    <w:rsid w:val="009E50A5"/>
    <w:rsid w:val="009F2C0F"/>
    <w:rsid w:val="009F3C72"/>
    <w:rsid w:val="009F4250"/>
    <w:rsid w:val="009F456D"/>
    <w:rsid w:val="009F475B"/>
    <w:rsid w:val="009F6208"/>
    <w:rsid w:val="00A00FB1"/>
    <w:rsid w:val="00A02A87"/>
    <w:rsid w:val="00A02FC9"/>
    <w:rsid w:val="00A03FEA"/>
    <w:rsid w:val="00A0766E"/>
    <w:rsid w:val="00A07F37"/>
    <w:rsid w:val="00A1068F"/>
    <w:rsid w:val="00A115FA"/>
    <w:rsid w:val="00A13DAC"/>
    <w:rsid w:val="00A14877"/>
    <w:rsid w:val="00A153AE"/>
    <w:rsid w:val="00A15870"/>
    <w:rsid w:val="00A20AEA"/>
    <w:rsid w:val="00A26A68"/>
    <w:rsid w:val="00A321F6"/>
    <w:rsid w:val="00A326A8"/>
    <w:rsid w:val="00A33E4D"/>
    <w:rsid w:val="00A3469C"/>
    <w:rsid w:val="00A35EA6"/>
    <w:rsid w:val="00A4504B"/>
    <w:rsid w:val="00A464E8"/>
    <w:rsid w:val="00A47241"/>
    <w:rsid w:val="00A472FB"/>
    <w:rsid w:val="00A519F3"/>
    <w:rsid w:val="00A53287"/>
    <w:rsid w:val="00A53E86"/>
    <w:rsid w:val="00A55F7B"/>
    <w:rsid w:val="00A564CC"/>
    <w:rsid w:val="00A56657"/>
    <w:rsid w:val="00A56EBF"/>
    <w:rsid w:val="00A60333"/>
    <w:rsid w:val="00A6270F"/>
    <w:rsid w:val="00A62969"/>
    <w:rsid w:val="00A64C2E"/>
    <w:rsid w:val="00A653A7"/>
    <w:rsid w:val="00A6787E"/>
    <w:rsid w:val="00A71768"/>
    <w:rsid w:val="00A73942"/>
    <w:rsid w:val="00A7407C"/>
    <w:rsid w:val="00A742D7"/>
    <w:rsid w:val="00A7696F"/>
    <w:rsid w:val="00A845A3"/>
    <w:rsid w:val="00A859CC"/>
    <w:rsid w:val="00A87559"/>
    <w:rsid w:val="00A924CC"/>
    <w:rsid w:val="00A93481"/>
    <w:rsid w:val="00A967D0"/>
    <w:rsid w:val="00A97148"/>
    <w:rsid w:val="00A97BAB"/>
    <w:rsid w:val="00A97E79"/>
    <w:rsid w:val="00AA6CE1"/>
    <w:rsid w:val="00AA6D3D"/>
    <w:rsid w:val="00AA708F"/>
    <w:rsid w:val="00AB334C"/>
    <w:rsid w:val="00AB3D15"/>
    <w:rsid w:val="00AB49DD"/>
    <w:rsid w:val="00AB57D0"/>
    <w:rsid w:val="00AC08ED"/>
    <w:rsid w:val="00AC103A"/>
    <w:rsid w:val="00AC4E0D"/>
    <w:rsid w:val="00AD51BB"/>
    <w:rsid w:val="00AD6D96"/>
    <w:rsid w:val="00AE0BC0"/>
    <w:rsid w:val="00AE1178"/>
    <w:rsid w:val="00AE2646"/>
    <w:rsid w:val="00AE2F15"/>
    <w:rsid w:val="00AE5021"/>
    <w:rsid w:val="00AE633E"/>
    <w:rsid w:val="00AE655D"/>
    <w:rsid w:val="00AE6A84"/>
    <w:rsid w:val="00AE79D0"/>
    <w:rsid w:val="00AF02DE"/>
    <w:rsid w:val="00AF53AA"/>
    <w:rsid w:val="00AF7D4C"/>
    <w:rsid w:val="00B06B2D"/>
    <w:rsid w:val="00B117A6"/>
    <w:rsid w:val="00B129B6"/>
    <w:rsid w:val="00B12DAF"/>
    <w:rsid w:val="00B153C9"/>
    <w:rsid w:val="00B210D0"/>
    <w:rsid w:val="00B211AB"/>
    <w:rsid w:val="00B2138E"/>
    <w:rsid w:val="00B26B8E"/>
    <w:rsid w:val="00B32E5F"/>
    <w:rsid w:val="00B33CCA"/>
    <w:rsid w:val="00B36847"/>
    <w:rsid w:val="00B36DBA"/>
    <w:rsid w:val="00B41E19"/>
    <w:rsid w:val="00B427D8"/>
    <w:rsid w:val="00B42F8A"/>
    <w:rsid w:val="00B42FC2"/>
    <w:rsid w:val="00B432F1"/>
    <w:rsid w:val="00B4388C"/>
    <w:rsid w:val="00B47673"/>
    <w:rsid w:val="00B508E3"/>
    <w:rsid w:val="00B52111"/>
    <w:rsid w:val="00B52712"/>
    <w:rsid w:val="00B53CA3"/>
    <w:rsid w:val="00B56537"/>
    <w:rsid w:val="00B56CC0"/>
    <w:rsid w:val="00B57A1D"/>
    <w:rsid w:val="00B60C72"/>
    <w:rsid w:val="00B65270"/>
    <w:rsid w:val="00B65FBD"/>
    <w:rsid w:val="00B66F03"/>
    <w:rsid w:val="00B67BB7"/>
    <w:rsid w:val="00B7201C"/>
    <w:rsid w:val="00B72264"/>
    <w:rsid w:val="00B73FC2"/>
    <w:rsid w:val="00B74A08"/>
    <w:rsid w:val="00B74CA5"/>
    <w:rsid w:val="00B8036F"/>
    <w:rsid w:val="00B821F2"/>
    <w:rsid w:val="00B87F18"/>
    <w:rsid w:val="00B90F64"/>
    <w:rsid w:val="00B95487"/>
    <w:rsid w:val="00B9677D"/>
    <w:rsid w:val="00BA0A93"/>
    <w:rsid w:val="00BA1D1F"/>
    <w:rsid w:val="00BA43FD"/>
    <w:rsid w:val="00BA4D72"/>
    <w:rsid w:val="00BA65BB"/>
    <w:rsid w:val="00BB0DFF"/>
    <w:rsid w:val="00BB2E9C"/>
    <w:rsid w:val="00BB6B0F"/>
    <w:rsid w:val="00BB7809"/>
    <w:rsid w:val="00BC1872"/>
    <w:rsid w:val="00BC4813"/>
    <w:rsid w:val="00BC4888"/>
    <w:rsid w:val="00BC75D4"/>
    <w:rsid w:val="00BC7D78"/>
    <w:rsid w:val="00BD51CE"/>
    <w:rsid w:val="00BD62EA"/>
    <w:rsid w:val="00BD6375"/>
    <w:rsid w:val="00BD6E63"/>
    <w:rsid w:val="00BE0604"/>
    <w:rsid w:val="00BE0817"/>
    <w:rsid w:val="00BE1136"/>
    <w:rsid w:val="00BE57B3"/>
    <w:rsid w:val="00BE75E4"/>
    <w:rsid w:val="00BF07D2"/>
    <w:rsid w:val="00BF12C8"/>
    <w:rsid w:val="00BF1DD4"/>
    <w:rsid w:val="00BF213A"/>
    <w:rsid w:val="00BF23F6"/>
    <w:rsid w:val="00BF35A2"/>
    <w:rsid w:val="00BF4F01"/>
    <w:rsid w:val="00BF57FB"/>
    <w:rsid w:val="00BF588D"/>
    <w:rsid w:val="00C039DC"/>
    <w:rsid w:val="00C0450D"/>
    <w:rsid w:val="00C10381"/>
    <w:rsid w:val="00C117B9"/>
    <w:rsid w:val="00C1358F"/>
    <w:rsid w:val="00C15343"/>
    <w:rsid w:val="00C1644D"/>
    <w:rsid w:val="00C17630"/>
    <w:rsid w:val="00C17BF7"/>
    <w:rsid w:val="00C2154B"/>
    <w:rsid w:val="00C22F2D"/>
    <w:rsid w:val="00C23CCA"/>
    <w:rsid w:val="00C26E20"/>
    <w:rsid w:val="00C30ECB"/>
    <w:rsid w:val="00C35867"/>
    <w:rsid w:val="00C3623D"/>
    <w:rsid w:val="00C3770B"/>
    <w:rsid w:val="00C45513"/>
    <w:rsid w:val="00C4553D"/>
    <w:rsid w:val="00C45DDF"/>
    <w:rsid w:val="00C50270"/>
    <w:rsid w:val="00C504DF"/>
    <w:rsid w:val="00C50E06"/>
    <w:rsid w:val="00C5155E"/>
    <w:rsid w:val="00C52E5F"/>
    <w:rsid w:val="00C53AE6"/>
    <w:rsid w:val="00C5500D"/>
    <w:rsid w:val="00C55D5E"/>
    <w:rsid w:val="00C6624E"/>
    <w:rsid w:val="00C66374"/>
    <w:rsid w:val="00C72F49"/>
    <w:rsid w:val="00C7442A"/>
    <w:rsid w:val="00C76D34"/>
    <w:rsid w:val="00C80805"/>
    <w:rsid w:val="00C81785"/>
    <w:rsid w:val="00C82EE7"/>
    <w:rsid w:val="00C86F04"/>
    <w:rsid w:val="00C91473"/>
    <w:rsid w:val="00C92893"/>
    <w:rsid w:val="00C947EC"/>
    <w:rsid w:val="00C94DC5"/>
    <w:rsid w:val="00CA3052"/>
    <w:rsid w:val="00CA3FE1"/>
    <w:rsid w:val="00CA458D"/>
    <w:rsid w:val="00CA5E98"/>
    <w:rsid w:val="00CA6571"/>
    <w:rsid w:val="00CB01D4"/>
    <w:rsid w:val="00CB4CB5"/>
    <w:rsid w:val="00CB539A"/>
    <w:rsid w:val="00CB7929"/>
    <w:rsid w:val="00CB7A97"/>
    <w:rsid w:val="00CB7C62"/>
    <w:rsid w:val="00CC346C"/>
    <w:rsid w:val="00CC3683"/>
    <w:rsid w:val="00CC786E"/>
    <w:rsid w:val="00CD058D"/>
    <w:rsid w:val="00CD37DF"/>
    <w:rsid w:val="00CD3E06"/>
    <w:rsid w:val="00CD4578"/>
    <w:rsid w:val="00CD48A1"/>
    <w:rsid w:val="00CD57EC"/>
    <w:rsid w:val="00CD668C"/>
    <w:rsid w:val="00CD7CE4"/>
    <w:rsid w:val="00CE18C1"/>
    <w:rsid w:val="00CE1F49"/>
    <w:rsid w:val="00CF00DB"/>
    <w:rsid w:val="00CF372F"/>
    <w:rsid w:val="00CF6E33"/>
    <w:rsid w:val="00CF6F2A"/>
    <w:rsid w:val="00CF73ED"/>
    <w:rsid w:val="00D01563"/>
    <w:rsid w:val="00D01B2C"/>
    <w:rsid w:val="00D02F78"/>
    <w:rsid w:val="00D03199"/>
    <w:rsid w:val="00D06804"/>
    <w:rsid w:val="00D06985"/>
    <w:rsid w:val="00D11BA6"/>
    <w:rsid w:val="00D1327D"/>
    <w:rsid w:val="00D15DFF"/>
    <w:rsid w:val="00D16D1A"/>
    <w:rsid w:val="00D21888"/>
    <w:rsid w:val="00D21936"/>
    <w:rsid w:val="00D2703F"/>
    <w:rsid w:val="00D30997"/>
    <w:rsid w:val="00D30D42"/>
    <w:rsid w:val="00D30D89"/>
    <w:rsid w:val="00D31D0B"/>
    <w:rsid w:val="00D32007"/>
    <w:rsid w:val="00D3446C"/>
    <w:rsid w:val="00D350CD"/>
    <w:rsid w:val="00D3609E"/>
    <w:rsid w:val="00D367C9"/>
    <w:rsid w:val="00D3756A"/>
    <w:rsid w:val="00D414FC"/>
    <w:rsid w:val="00D50E68"/>
    <w:rsid w:val="00D5149D"/>
    <w:rsid w:val="00D52021"/>
    <w:rsid w:val="00D52445"/>
    <w:rsid w:val="00D524C4"/>
    <w:rsid w:val="00D53E07"/>
    <w:rsid w:val="00D54501"/>
    <w:rsid w:val="00D54698"/>
    <w:rsid w:val="00D559C9"/>
    <w:rsid w:val="00D628AE"/>
    <w:rsid w:val="00D62C97"/>
    <w:rsid w:val="00D645AC"/>
    <w:rsid w:val="00D64B5A"/>
    <w:rsid w:val="00D67B38"/>
    <w:rsid w:val="00D73054"/>
    <w:rsid w:val="00D730C7"/>
    <w:rsid w:val="00D73A2C"/>
    <w:rsid w:val="00D73B03"/>
    <w:rsid w:val="00D80905"/>
    <w:rsid w:val="00D80FED"/>
    <w:rsid w:val="00D830F9"/>
    <w:rsid w:val="00D845D3"/>
    <w:rsid w:val="00D85B9A"/>
    <w:rsid w:val="00D874C5"/>
    <w:rsid w:val="00D87920"/>
    <w:rsid w:val="00D87B77"/>
    <w:rsid w:val="00D93737"/>
    <w:rsid w:val="00D94959"/>
    <w:rsid w:val="00D9620F"/>
    <w:rsid w:val="00D963AE"/>
    <w:rsid w:val="00D974D5"/>
    <w:rsid w:val="00DA1520"/>
    <w:rsid w:val="00DA1955"/>
    <w:rsid w:val="00DA3810"/>
    <w:rsid w:val="00DA4AC9"/>
    <w:rsid w:val="00DA5589"/>
    <w:rsid w:val="00DB021C"/>
    <w:rsid w:val="00DB3891"/>
    <w:rsid w:val="00DC1AD3"/>
    <w:rsid w:val="00DC2841"/>
    <w:rsid w:val="00DC6927"/>
    <w:rsid w:val="00DC75B7"/>
    <w:rsid w:val="00DD21C3"/>
    <w:rsid w:val="00DD3BE7"/>
    <w:rsid w:val="00DD65F3"/>
    <w:rsid w:val="00DE0537"/>
    <w:rsid w:val="00DE2F1B"/>
    <w:rsid w:val="00DE33CD"/>
    <w:rsid w:val="00DE34C4"/>
    <w:rsid w:val="00DE4015"/>
    <w:rsid w:val="00DE59B1"/>
    <w:rsid w:val="00DE61DD"/>
    <w:rsid w:val="00DE725D"/>
    <w:rsid w:val="00DF13D4"/>
    <w:rsid w:val="00DF1C3A"/>
    <w:rsid w:val="00E020D2"/>
    <w:rsid w:val="00E0269A"/>
    <w:rsid w:val="00E04219"/>
    <w:rsid w:val="00E05779"/>
    <w:rsid w:val="00E12E2B"/>
    <w:rsid w:val="00E13BF3"/>
    <w:rsid w:val="00E14ACE"/>
    <w:rsid w:val="00E171DB"/>
    <w:rsid w:val="00E24366"/>
    <w:rsid w:val="00E258F8"/>
    <w:rsid w:val="00E262DD"/>
    <w:rsid w:val="00E26A76"/>
    <w:rsid w:val="00E27752"/>
    <w:rsid w:val="00E27AA3"/>
    <w:rsid w:val="00E31947"/>
    <w:rsid w:val="00E31F6C"/>
    <w:rsid w:val="00E34E14"/>
    <w:rsid w:val="00E35802"/>
    <w:rsid w:val="00E35AE2"/>
    <w:rsid w:val="00E42469"/>
    <w:rsid w:val="00E43790"/>
    <w:rsid w:val="00E44FF8"/>
    <w:rsid w:val="00E47C38"/>
    <w:rsid w:val="00E50A04"/>
    <w:rsid w:val="00E51934"/>
    <w:rsid w:val="00E52664"/>
    <w:rsid w:val="00E57DAC"/>
    <w:rsid w:val="00E64A9E"/>
    <w:rsid w:val="00E64F9B"/>
    <w:rsid w:val="00E65C79"/>
    <w:rsid w:val="00E66123"/>
    <w:rsid w:val="00E71A79"/>
    <w:rsid w:val="00E72231"/>
    <w:rsid w:val="00E77365"/>
    <w:rsid w:val="00E805A1"/>
    <w:rsid w:val="00E8281C"/>
    <w:rsid w:val="00E917B9"/>
    <w:rsid w:val="00E922C9"/>
    <w:rsid w:val="00E94166"/>
    <w:rsid w:val="00E941B2"/>
    <w:rsid w:val="00E943B5"/>
    <w:rsid w:val="00E948A6"/>
    <w:rsid w:val="00E96197"/>
    <w:rsid w:val="00E96561"/>
    <w:rsid w:val="00E9698E"/>
    <w:rsid w:val="00EA0247"/>
    <w:rsid w:val="00EA62E6"/>
    <w:rsid w:val="00EB2148"/>
    <w:rsid w:val="00EB303C"/>
    <w:rsid w:val="00EB3869"/>
    <w:rsid w:val="00EB4A71"/>
    <w:rsid w:val="00EC0F40"/>
    <w:rsid w:val="00EC2491"/>
    <w:rsid w:val="00EC291B"/>
    <w:rsid w:val="00EC2DA6"/>
    <w:rsid w:val="00EC3C87"/>
    <w:rsid w:val="00EC5D0A"/>
    <w:rsid w:val="00EC78CB"/>
    <w:rsid w:val="00ED152D"/>
    <w:rsid w:val="00ED5482"/>
    <w:rsid w:val="00ED69D3"/>
    <w:rsid w:val="00EE0A38"/>
    <w:rsid w:val="00EE219F"/>
    <w:rsid w:val="00EE3479"/>
    <w:rsid w:val="00EE4045"/>
    <w:rsid w:val="00EE455F"/>
    <w:rsid w:val="00EE6C4A"/>
    <w:rsid w:val="00EE7538"/>
    <w:rsid w:val="00EF0A5B"/>
    <w:rsid w:val="00EF162C"/>
    <w:rsid w:val="00EF37C5"/>
    <w:rsid w:val="00EF4422"/>
    <w:rsid w:val="00EF5D8A"/>
    <w:rsid w:val="00F01F93"/>
    <w:rsid w:val="00F04F57"/>
    <w:rsid w:val="00F0586A"/>
    <w:rsid w:val="00F07FCB"/>
    <w:rsid w:val="00F11BE1"/>
    <w:rsid w:val="00F11D4F"/>
    <w:rsid w:val="00F11EE0"/>
    <w:rsid w:val="00F151C0"/>
    <w:rsid w:val="00F16920"/>
    <w:rsid w:val="00F16E70"/>
    <w:rsid w:val="00F206CB"/>
    <w:rsid w:val="00F20D83"/>
    <w:rsid w:val="00F22A02"/>
    <w:rsid w:val="00F25C2A"/>
    <w:rsid w:val="00F2732E"/>
    <w:rsid w:val="00F32D88"/>
    <w:rsid w:val="00F340C6"/>
    <w:rsid w:val="00F366B5"/>
    <w:rsid w:val="00F431B9"/>
    <w:rsid w:val="00F433A6"/>
    <w:rsid w:val="00F43EFB"/>
    <w:rsid w:val="00F445BC"/>
    <w:rsid w:val="00F455CE"/>
    <w:rsid w:val="00F64AF9"/>
    <w:rsid w:val="00F66D73"/>
    <w:rsid w:val="00F70D62"/>
    <w:rsid w:val="00F76DE3"/>
    <w:rsid w:val="00F80FE7"/>
    <w:rsid w:val="00F8436F"/>
    <w:rsid w:val="00F91A11"/>
    <w:rsid w:val="00F921C7"/>
    <w:rsid w:val="00F92A25"/>
    <w:rsid w:val="00F960A7"/>
    <w:rsid w:val="00F964CB"/>
    <w:rsid w:val="00F97FF1"/>
    <w:rsid w:val="00FA0F9F"/>
    <w:rsid w:val="00FA11E1"/>
    <w:rsid w:val="00FA349E"/>
    <w:rsid w:val="00FA378E"/>
    <w:rsid w:val="00FA6638"/>
    <w:rsid w:val="00FB343F"/>
    <w:rsid w:val="00FB3DC0"/>
    <w:rsid w:val="00FB605B"/>
    <w:rsid w:val="00FB68DF"/>
    <w:rsid w:val="00FB7648"/>
    <w:rsid w:val="00FC015B"/>
    <w:rsid w:val="00FC1B9B"/>
    <w:rsid w:val="00FC2787"/>
    <w:rsid w:val="00FC3910"/>
    <w:rsid w:val="00FC561F"/>
    <w:rsid w:val="00FC684F"/>
    <w:rsid w:val="00FC7AF3"/>
    <w:rsid w:val="00FD496D"/>
    <w:rsid w:val="00FE121C"/>
    <w:rsid w:val="00FE2056"/>
    <w:rsid w:val="00FE3F84"/>
    <w:rsid w:val="00FE5782"/>
    <w:rsid w:val="00FE71B0"/>
    <w:rsid w:val="00FE79DB"/>
    <w:rsid w:val="00FF006F"/>
    <w:rsid w:val="00FF0490"/>
    <w:rsid w:val="00FF1FE3"/>
    <w:rsid w:val="00FF501E"/>
    <w:rsid w:val="00FF5DFE"/>
    <w:rsid w:val="00F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089"/>
    <o:shapelayout v:ext="edit">
      <o:idmap v:ext="edit" data="1"/>
    </o:shapelayout>
  </w:shapeDefaults>
  <w:decimalSymbol w:val="."/>
  <w:listSeparator w:val=","/>
  <w14:docId w14:val="33F08D36"/>
  <w15:chartTrackingRefBased/>
  <w15:docId w15:val="{355A3E60-00C0-4E93-B191-C0CC7EA09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uiPriority="22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149D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D5149D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D5149D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D5149D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D5149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5149D"/>
  </w:style>
  <w:style w:type="paragraph" w:styleId="ListParagraph">
    <w:name w:val="List Paragraph"/>
    <w:basedOn w:val="Normal"/>
    <w:uiPriority w:val="34"/>
    <w:qFormat/>
    <w:rsid w:val="00D5149D"/>
    <w:pPr>
      <w:ind w:left="720"/>
    </w:pPr>
  </w:style>
  <w:style w:type="character" w:styleId="Hyperlink">
    <w:name w:val="Hyperlink"/>
    <w:uiPriority w:val="99"/>
    <w:rsid w:val="00D5149D"/>
    <w:rPr>
      <w:color w:val="0000FF"/>
      <w:u w:val="single"/>
    </w:rPr>
  </w:style>
  <w:style w:type="paragraph" w:styleId="Header">
    <w:name w:val="header"/>
    <w:basedOn w:val="Normal"/>
    <w:link w:val="HeaderChar"/>
    <w:rsid w:val="00D5149D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AB57D0"/>
    <w:rPr>
      <w:rFonts w:ascii="Verdana" w:hAnsi="Verdana"/>
      <w:sz w:val="16"/>
      <w:szCs w:val="24"/>
    </w:rPr>
  </w:style>
  <w:style w:type="paragraph" w:styleId="Footer">
    <w:name w:val="footer"/>
    <w:basedOn w:val="Normal"/>
    <w:link w:val="FooterChar"/>
    <w:rsid w:val="00D5149D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B57D0"/>
    <w:rPr>
      <w:rFonts w:ascii="Verdana" w:hAnsi="Verdana"/>
      <w:sz w:val="16"/>
      <w:szCs w:val="24"/>
    </w:rPr>
  </w:style>
  <w:style w:type="character" w:customStyle="1" w:styleId="Heading1Char">
    <w:name w:val="Heading 1 Char"/>
    <w:basedOn w:val="DefaultParagraphFont"/>
    <w:link w:val="Heading1"/>
    <w:rsid w:val="00B74A08"/>
    <w:rPr>
      <w:rFonts w:ascii="Arial" w:eastAsia="Arial Unicode MS" w:hAnsi="Arial"/>
      <w:b/>
      <w:kern w:val="28"/>
      <w:sz w:val="28"/>
    </w:rPr>
  </w:style>
  <w:style w:type="character" w:styleId="FollowedHyperlink">
    <w:name w:val="FollowedHyperlink"/>
    <w:rsid w:val="00D5149D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362501"/>
    <w:rPr>
      <w:rFonts w:ascii="Arial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362501"/>
    <w:rPr>
      <w:rFonts w:ascii="Arial" w:hAnsi="Arial"/>
      <w:b/>
      <w:bCs/>
      <w:sz w:val="22"/>
      <w:szCs w:val="24"/>
    </w:rPr>
  </w:style>
  <w:style w:type="paragraph" w:customStyle="1" w:styleId="NumberedHeading2">
    <w:name w:val="Numbered Heading 2"/>
    <w:basedOn w:val="Normal"/>
    <w:rsid w:val="00D5149D"/>
    <w:pPr>
      <w:numPr>
        <w:numId w:val="1"/>
      </w:numPr>
    </w:pPr>
  </w:style>
  <w:style w:type="paragraph" w:customStyle="1" w:styleId="Outlinenumbering">
    <w:name w:val="Outline numbering"/>
    <w:basedOn w:val="Normal"/>
    <w:rsid w:val="00D5149D"/>
    <w:pPr>
      <w:numPr>
        <w:numId w:val="2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D5149D"/>
  </w:style>
  <w:style w:type="paragraph" w:customStyle="1" w:styleId="Default">
    <w:name w:val="Default"/>
    <w:rsid w:val="0038172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6038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D5149D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5149D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D5149D"/>
    <w:pPr>
      <w:spacing w:after="100" w:line="240" w:lineRule="auto"/>
      <w:ind w:left="202"/>
    </w:pPr>
  </w:style>
  <w:style w:type="character" w:customStyle="1" w:styleId="monofont">
    <w:name w:val="monofont"/>
    <w:basedOn w:val="DefaultParagraphFont"/>
    <w:rsid w:val="00D974D5"/>
  </w:style>
  <w:style w:type="table" w:styleId="TableGrid">
    <w:name w:val="Table Grid"/>
    <w:basedOn w:val="TableNormal"/>
    <w:rsid w:val="00432D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">
    <w:name w:val="label"/>
    <w:basedOn w:val="DefaultParagraphFont"/>
    <w:rsid w:val="000D0019"/>
  </w:style>
  <w:style w:type="character" w:customStyle="1" w:styleId="ordinal">
    <w:name w:val="ordinal"/>
    <w:basedOn w:val="DefaultParagraphFont"/>
    <w:rsid w:val="000D0019"/>
  </w:style>
  <w:style w:type="paragraph" w:styleId="TOC3">
    <w:name w:val="toc 3"/>
    <w:basedOn w:val="Normal"/>
    <w:next w:val="Normal"/>
    <w:autoRedefine/>
    <w:uiPriority w:val="39"/>
    <w:unhideWhenUsed/>
    <w:rsid w:val="00D5149D"/>
    <w:pPr>
      <w:spacing w:after="100" w:line="240" w:lineRule="auto"/>
      <w:ind w:left="403"/>
    </w:pPr>
  </w:style>
  <w:style w:type="character" w:styleId="Strong">
    <w:name w:val="Strong"/>
    <w:basedOn w:val="DefaultParagraphFont"/>
    <w:uiPriority w:val="22"/>
    <w:qFormat/>
    <w:rsid w:val="0059568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628AE"/>
    <w:rPr>
      <w:color w:val="808080"/>
    </w:rPr>
  </w:style>
  <w:style w:type="character" w:customStyle="1" w:styleId="Red">
    <w:name w:val="Red"/>
    <w:basedOn w:val="DefaultParagraphFont"/>
    <w:uiPriority w:val="1"/>
    <w:rsid w:val="007C68D5"/>
    <w:rPr>
      <w:color w:val="FF0000"/>
    </w:rPr>
  </w:style>
  <w:style w:type="paragraph" w:customStyle="1" w:styleId="Code">
    <w:name w:val="Code"/>
    <w:basedOn w:val="Normal"/>
    <w:qFormat/>
    <w:rsid w:val="00D5149D"/>
    <w:pPr>
      <w:spacing w:before="80" w:line="240" w:lineRule="auto"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5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72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43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0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1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2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9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8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4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76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1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16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6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5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6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6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30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7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2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13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7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3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1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7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0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7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13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2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6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8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2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0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7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8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8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02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2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8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5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0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4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3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4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9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33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2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8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6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2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2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0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0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7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9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19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7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8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3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5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1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34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9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5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8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46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2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9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03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8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5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8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63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5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1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8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7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1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2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8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5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6CFE508CCEE421F8ADDBC06C8205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6ABA5-2850-4964-B35F-BA19C6687803}"/>
      </w:docPartPr>
      <w:docPartBody>
        <w:p w:rsidR="00EB10F5" w:rsidRDefault="00EB10F5" w:rsidP="00EB10F5">
          <w:pPr>
            <w:pStyle w:val="66CFE508CCEE421F8ADDBC06C8205B141"/>
          </w:pPr>
          <w:r w:rsidRPr="00D3609E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65CD5B53A2344E9D9D4E8A90032055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90593-507F-4058-8B60-85F926A392EC}"/>
      </w:docPartPr>
      <w:docPartBody>
        <w:p w:rsidR="00EB10F5" w:rsidRDefault="00EB10F5" w:rsidP="00EB10F5">
          <w:pPr>
            <w:pStyle w:val="65CD5B53A2344E9D9D4E8A90032055ED1"/>
          </w:pPr>
          <w:r w:rsidRPr="009B39D4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2FD14F5630A443DBBC10DC1BA98D6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A3763-A3A1-4DC5-B3E9-2C6AE7C181EE}"/>
      </w:docPartPr>
      <w:docPartBody>
        <w:p w:rsidR="00744FF6" w:rsidRDefault="00B476B2" w:rsidP="00B476B2">
          <w:pPr>
            <w:pStyle w:val="2FD14F5630A443DBBC10DC1BA98D6568"/>
          </w:pPr>
          <w:r w:rsidRPr="00D3609E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647BB3F03286418A96AC3CF0CEDB5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B3033-26FA-4FF7-8203-8178FD7BB8D3}"/>
      </w:docPartPr>
      <w:docPartBody>
        <w:p w:rsidR="00A02E65" w:rsidRDefault="007E7B0A" w:rsidP="007E7B0A">
          <w:pPr>
            <w:pStyle w:val="647BB3F03286418A96AC3CF0CEDB562B"/>
          </w:pPr>
          <w:r w:rsidRPr="00570722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49885ECC1B2440ABA8AB0FBC37539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36B97-8C22-4A5F-812E-23AC89234BA5}"/>
      </w:docPartPr>
      <w:docPartBody>
        <w:p w:rsidR="00803404" w:rsidRDefault="00A02E65" w:rsidP="00A02E65">
          <w:pPr>
            <w:pStyle w:val="49885ECC1B2440ABA8AB0FBC375393EA"/>
          </w:pPr>
          <w:r w:rsidRPr="00570722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44D250DC352C41BAB59CF71431C68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D4525-96BB-4B1C-A923-360EECA2D656}"/>
      </w:docPartPr>
      <w:docPartBody>
        <w:p w:rsidR="00803404" w:rsidRDefault="00A02E65" w:rsidP="00A02E65">
          <w:pPr>
            <w:pStyle w:val="44D250DC352C41BAB59CF71431C6818F"/>
          </w:pPr>
          <w:r w:rsidRPr="00570722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4841418282A04D2F81A0A89DD90BE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B0032-BAC2-4748-806B-FA59A646253E}"/>
      </w:docPartPr>
      <w:docPartBody>
        <w:p w:rsidR="00DF3825" w:rsidRDefault="00DF3825" w:rsidP="00DF3825">
          <w:pPr>
            <w:pStyle w:val="4841418282A04D2F81A0A89DD90BE567"/>
          </w:pPr>
          <w:r w:rsidRPr="00570722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3EE9F305BE4442B9A79B20E1D92F0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55F16-2159-4CF1-82FA-B13CD2D80AA9}"/>
      </w:docPartPr>
      <w:docPartBody>
        <w:p w:rsidR="00DF3825" w:rsidRDefault="00DF3825" w:rsidP="00DF3825">
          <w:pPr>
            <w:pStyle w:val="3EE9F305BE4442B9A79B20E1D92F0662"/>
          </w:pPr>
          <w:r w:rsidRPr="00570722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849442A8E9FA4089A748C93E67F20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3C57B-9CD4-479E-99A3-D6CC28938B23}"/>
      </w:docPartPr>
      <w:docPartBody>
        <w:p w:rsidR="00DF3825" w:rsidRDefault="00DF3825" w:rsidP="00DF3825">
          <w:pPr>
            <w:pStyle w:val="849442A8E9FA4089A748C93E67F20C1E"/>
          </w:pPr>
          <w:r w:rsidRPr="00570722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5A1A968C61E641C2A23390F8677C8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162AA-81DA-4DD0-9013-1232C072DC5C}"/>
      </w:docPartPr>
      <w:docPartBody>
        <w:p w:rsidR="00DF3825" w:rsidRDefault="00DF3825" w:rsidP="00DF3825">
          <w:pPr>
            <w:pStyle w:val="5A1A968C61E641C2A23390F8677C8EC0"/>
          </w:pPr>
          <w:r w:rsidRPr="00570722">
            <w:rPr>
              <w:rStyle w:val="PlaceholderText"/>
              <w:color w:val="FF000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1BD"/>
    <w:rsid w:val="000E4BA1"/>
    <w:rsid w:val="001707E1"/>
    <w:rsid w:val="001C29AE"/>
    <w:rsid w:val="002B36E8"/>
    <w:rsid w:val="00590FE3"/>
    <w:rsid w:val="00642F5C"/>
    <w:rsid w:val="00671EC0"/>
    <w:rsid w:val="00742CB6"/>
    <w:rsid w:val="00744FF6"/>
    <w:rsid w:val="007E7B0A"/>
    <w:rsid w:val="00803404"/>
    <w:rsid w:val="00A02E65"/>
    <w:rsid w:val="00B41E19"/>
    <w:rsid w:val="00B476B2"/>
    <w:rsid w:val="00C82EE7"/>
    <w:rsid w:val="00D111BD"/>
    <w:rsid w:val="00D94959"/>
    <w:rsid w:val="00DF3825"/>
    <w:rsid w:val="00E95118"/>
    <w:rsid w:val="00EB10F5"/>
    <w:rsid w:val="00FF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3825"/>
    <w:rPr>
      <w:color w:val="808080"/>
    </w:rPr>
  </w:style>
  <w:style w:type="paragraph" w:customStyle="1" w:styleId="66CFE508CCEE421F8ADDBC06C8205B141">
    <w:name w:val="66CFE508CCEE421F8ADDBC06C8205B141"/>
    <w:rsid w:val="00EB10F5"/>
    <w:pPr>
      <w:spacing w:before="120" w:after="60" w:line="264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5CD5B53A2344E9D9D4E8A90032055ED1">
    <w:name w:val="65CD5B53A2344E9D9D4E8A90032055ED1"/>
    <w:rsid w:val="00EB10F5"/>
    <w:pPr>
      <w:spacing w:before="120" w:after="60" w:line="264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FD14F5630A443DBBC10DC1BA98D6568">
    <w:name w:val="2FD14F5630A443DBBC10DC1BA98D6568"/>
    <w:rsid w:val="00B476B2"/>
  </w:style>
  <w:style w:type="paragraph" w:customStyle="1" w:styleId="647BB3F03286418A96AC3CF0CEDB562B">
    <w:name w:val="647BB3F03286418A96AC3CF0CEDB562B"/>
    <w:rsid w:val="007E7B0A"/>
  </w:style>
  <w:style w:type="paragraph" w:customStyle="1" w:styleId="49885ECC1B2440ABA8AB0FBC375393EA">
    <w:name w:val="49885ECC1B2440ABA8AB0FBC375393EA"/>
    <w:rsid w:val="00A02E65"/>
  </w:style>
  <w:style w:type="paragraph" w:customStyle="1" w:styleId="44D250DC352C41BAB59CF71431C6818F">
    <w:name w:val="44D250DC352C41BAB59CF71431C6818F"/>
    <w:rsid w:val="00A02E65"/>
  </w:style>
  <w:style w:type="paragraph" w:customStyle="1" w:styleId="4841418282A04D2F81A0A89DD90BE567">
    <w:name w:val="4841418282A04D2F81A0A89DD90BE567"/>
    <w:rsid w:val="00DF382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EE9F305BE4442B9A79B20E1D92F0662">
    <w:name w:val="3EE9F305BE4442B9A79B20E1D92F0662"/>
    <w:rsid w:val="00DF382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49442A8E9FA4089A748C93E67F20C1E">
    <w:name w:val="849442A8E9FA4089A748C93E67F20C1E"/>
    <w:rsid w:val="00DF382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A1A968C61E641C2A23390F8677C8EC0">
    <w:name w:val="5A1A968C61E641C2A23390F8677C8EC0"/>
    <w:rsid w:val="00DF3825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737F4-56B3-44C4-A1CD-1235A1856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1</TotalTime>
  <Pages>6</Pages>
  <Words>1003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Links>
    <vt:vector size="12" baseType="variant">
      <vt:variant>
        <vt:i4>4653063</vt:i4>
      </vt:variant>
      <vt:variant>
        <vt:i4>3</vt:i4>
      </vt:variant>
      <vt:variant>
        <vt:i4>0</vt:i4>
      </vt:variant>
      <vt:variant>
        <vt:i4>5</vt:i4>
      </vt:variant>
      <vt:variant>
        <vt:lpwstr>http://www.virtualbox.org/wiki/Downloads</vt:lpwstr>
      </vt:variant>
      <vt:variant>
        <vt:lpwstr/>
      </vt:variant>
      <vt:variant>
        <vt:i4>1245236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http://www.microsoft.com/downloads/en/details.aspx?FamilyId=B6E99D4C-A40E-4FD2-A0F7-32212B520F50&amp;WT.sp=_technet_,dcsjwb9vb00000c932fd0rjc7_5p3t&amp;displaylang=en%20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William Loring</cp:lastModifiedBy>
  <cp:revision>8</cp:revision>
  <dcterms:created xsi:type="dcterms:W3CDTF">2014-12-14T14:30:00Z</dcterms:created>
  <dcterms:modified xsi:type="dcterms:W3CDTF">2025-09-07T18:45:00Z</dcterms:modified>
</cp:coreProperties>
</file>