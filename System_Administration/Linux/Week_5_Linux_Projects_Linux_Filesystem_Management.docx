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731F5" w14:textId="03A0AF1A" w:rsidR="00DE725D" w:rsidRDefault="0023418B" w:rsidP="00DE725D">
      <w:pPr>
        <w:pStyle w:val="Heading1"/>
      </w:pPr>
      <w:bookmarkStart w:id="0" w:name="_Toc171861414"/>
      <w:r>
        <w:t xml:space="preserve">Week </w:t>
      </w:r>
      <w:r w:rsidR="00C030F3">
        <w:t>5</w:t>
      </w:r>
      <w:r>
        <w:t xml:space="preserve"> </w:t>
      </w:r>
      <w:r w:rsidR="00C1644D">
        <w:t>Linux Projects</w:t>
      </w:r>
      <w:r w:rsidR="00CC346C">
        <w:t xml:space="preserve"> </w:t>
      </w:r>
      <w:r w:rsidR="00D31CD6">
        <w:t>-</w:t>
      </w:r>
      <w:r w:rsidR="00CC346C">
        <w:t xml:space="preserve"> </w:t>
      </w:r>
      <w:r w:rsidR="00FA3525">
        <w:t xml:space="preserve">Chapter 4 </w:t>
      </w:r>
      <w:r w:rsidR="00ED303C">
        <w:t>Linux Filesystem Management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1747346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655E5C8A" w14:textId="4CDD84BB" w:rsidR="00C33219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61414" w:history="1">
            <w:r w:rsidR="00C33219" w:rsidRPr="00847EAC">
              <w:rPr>
                <w:rStyle w:val="Hyperlink"/>
                <w:noProof/>
              </w:rPr>
              <w:t>Week 5 Linux Projects - Chapter 4 Linux Filesystem Management</w:t>
            </w:r>
            <w:r w:rsidR="00C33219">
              <w:rPr>
                <w:noProof/>
                <w:webHidden/>
              </w:rPr>
              <w:tab/>
            </w:r>
            <w:r w:rsidR="00C33219">
              <w:rPr>
                <w:noProof/>
                <w:webHidden/>
              </w:rPr>
              <w:fldChar w:fldCharType="begin"/>
            </w:r>
            <w:r w:rsidR="00C33219">
              <w:rPr>
                <w:noProof/>
                <w:webHidden/>
              </w:rPr>
              <w:instrText xml:space="preserve"> PAGEREF _Toc171861414 \h </w:instrText>
            </w:r>
            <w:r w:rsidR="00C33219">
              <w:rPr>
                <w:noProof/>
                <w:webHidden/>
              </w:rPr>
            </w:r>
            <w:r w:rsidR="00C33219">
              <w:rPr>
                <w:noProof/>
                <w:webHidden/>
              </w:rPr>
              <w:fldChar w:fldCharType="separate"/>
            </w:r>
            <w:r w:rsidR="00C33219">
              <w:rPr>
                <w:noProof/>
                <w:webHidden/>
              </w:rPr>
              <w:t>1</w:t>
            </w:r>
            <w:r w:rsidR="00C33219">
              <w:rPr>
                <w:noProof/>
                <w:webHidden/>
              </w:rPr>
              <w:fldChar w:fldCharType="end"/>
            </w:r>
          </w:hyperlink>
        </w:p>
        <w:p w14:paraId="7010FE76" w14:textId="07FDAC5C" w:rsidR="00C33219" w:rsidRDefault="00C332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415" w:history="1">
            <w:r w:rsidRPr="00847EAC">
              <w:rPr>
                <w:rStyle w:val="Hyperlink"/>
                <w:noProof/>
              </w:rPr>
              <w:t>Update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D706" w14:textId="11450D47" w:rsidR="00C33219" w:rsidRDefault="00C332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416" w:history="1">
            <w:r w:rsidRPr="00847EAC">
              <w:rPr>
                <w:rStyle w:val="Hyperlink"/>
                <w:noProof/>
              </w:rPr>
              <w:t>Project 4-1: Work with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D939" w14:textId="1A718411" w:rsidR="00C33219" w:rsidRDefault="00C332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417" w:history="1">
            <w:r w:rsidRPr="00847EAC">
              <w:rPr>
                <w:rStyle w:val="Hyperlink"/>
                <w:noProof/>
              </w:rPr>
              <w:t>Project 4-2: Copy with 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2397" w14:textId="694A5107" w:rsidR="00C33219" w:rsidRDefault="00C332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418" w:history="1">
            <w:r w:rsidRPr="00847EAC">
              <w:rPr>
                <w:rStyle w:val="Hyperlink"/>
                <w:noProof/>
              </w:rPr>
              <w:t>Project 4-3: Move with 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7476D" w14:textId="5CD1D8F0" w:rsidR="00C33219" w:rsidRDefault="00C332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419" w:history="1">
            <w:r w:rsidRPr="00847EAC">
              <w:rPr>
                <w:rStyle w:val="Hyperlink"/>
                <w:noProof/>
              </w:rPr>
              <w:t>Project 4-6: Remove Files and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E5D5" w14:textId="73F4C405" w:rsidR="00C33219" w:rsidRDefault="00C332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420" w:history="1">
            <w:r w:rsidRPr="00847EAC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7230" w14:textId="6CACEFEC" w:rsidR="007B6B6B" w:rsidRDefault="007B6B6B" w:rsidP="007B6B6B">
          <w:r>
            <w:rPr>
              <w:b/>
              <w:bCs/>
              <w:noProof/>
            </w:rPr>
            <w:fldChar w:fldCharType="end"/>
          </w:r>
        </w:p>
      </w:sdtContent>
    </w:sdt>
    <w:p w14:paraId="3E4B5CED" w14:textId="77777777" w:rsidR="00A03D57" w:rsidRDefault="00A03D57" w:rsidP="00A03D57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6C38C07E" w14:textId="77777777" w:rsidR="00A03D57" w:rsidRDefault="00A03D57" w:rsidP="006757B8">
      <w:pPr>
        <w:pStyle w:val="ListParagraph"/>
        <w:numPr>
          <w:ilvl w:val="0"/>
          <w:numId w:val="9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583D9E27" w14:textId="77777777" w:rsidR="00A03D57" w:rsidRDefault="00A03D57" w:rsidP="006757B8">
      <w:pPr>
        <w:pStyle w:val="ListParagraph"/>
        <w:numPr>
          <w:ilvl w:val="0"/>
          <w:numId w:val="9"/>
        </w:numPr>
      </w:pPr>
      <w:r>
        <w:t>Click and Drag your mouse around whatever you want to snip.</w:t>
      </w:r>
    </w:p>
    <w:p w14:paraId="4EE92C16" w14:textId="77777777" w:rsidR="00A03D57" w:rsidRDefault="00A03D57" w:rsidP="006757B8">
      <w:pPr>
        <w:pStyle w:val="ListParagraph"/>
        <w:numPr>
          <w:ilvl w:val="0"/>
          <w:numId w:val="9"/>
        </w:numPr>
      </w:pPr>
      <w:r>
        <w:t>Release the mouse button. This places the snip into the Windows Clipboard.</w:t>
      </w:r>
    </w:p>
    <w:p w14:paraId="624D33BD" w14:textId="77777777" w:rsidR="00A03D57" w:rsidRDefault="00A03D57" w:rsidP="00330701">
      <w:pPr>
        <w:pStyle w:val="ListParagraph"/>
        <w:numPr>
          <w:ilvl w:val="0"/>
          <w:numId w:val="9"/>
        </w:numPr>
      </w:pPr>
      <w:r>
        <w:t xml:space="preserve">Go into Word or wherever you want to paste the snip. Hold down </w:t>
      </w:r>
      <w:r w:rsidRPr="00330701">
        <w:rPr>
          <w:b/>
        </w:rPr>
        <w:t>CTRL</w:t>
      </w:r>
      <w:r w:rsidRPr="00C36A8A">
        <w:t>, then type</w:t>
      </w:r>
      <w:r>
        <w:t xml:space="preserve"> </w:t>
      </w:r>
      <w:r w:rsidRPr="00330701">
        <w:rPr>
          <w:b/>
        </w:rPr>
        <w:t>V</w:t>
      </w:r>
      <w:r>
        <w:t xml:space="preserve"> to paste the snip.</w:t>
      </w:r>
    </w:p>
    <w:p w14:paraId="67AB4909" w14:textId="77777777" w:rsidR="00CD7D3A" w:rsidRDefault="00CD7D3A" w:rsidP="00CD7D3A">
      <w:pPr>
        <w:pStyle w:val="Heading2"/>
      </w:pPr>
      <w:bookmarkStart w:id="1" w:name="_Toc124325873"/>
      <w:bookmarkStart w:id="2" w:name="_Toc171861415"/>
      <w:r>
        <w:t xml:space="preserve">Update </w:t>
      </w:r>
      <w:bookmarkEnd w:id="1"/>
      <w:r>
        <w:t>Kali Linux</w:t>
      </w:r>
      <w:bookmarkEnd w:id="2"/>
    </w:p>
    <w:p w14:paraId="311DBB42" w14:textId="77777777" w:rsidR="00CD7D3A" w:rsidRDefault="00CD7D3A" w:rsidP="00CD7D3A">
      <w:r>
        <w:t>In Kali Linux in the terminal.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7D3A" w14:paraId="1D30DCAA" w14:textId="77777777" w:rsidTr="00700B00">
        <w:tc>
          <w:tcPr>
            <w:tcW w:w="9350" w:type="dxa"/>
            <w:shd w:val="clear" w:color="auto" w:fill="E2EFD9" w:themeFill="accent6" w:themeFillTint="33"/>
          </w:tcPr>
          <w:p w14:paraId="5CA59669" w14:textId="77777777" w:rsidR="00CD7D3A" w:rsidRDefault="00CD7D3A" w:rsidP="00700B00">
            <w:pPr>
              <w:pStyle w:val="Code"/>
            </w:pPr>
            <w:bookmarkStart w:id="3" w:name="_Hlk158393072"/>
            <w:r>
              <w:t>sudo apt update</w:t>
            </w:r>
          </w:p>
          <w:p w14:paraId="57882644" w14:textId="77777777" w:rsidR="00CD7D3A" w:rsidRDefault="00CD7D3A" w:rsidP="00700B00">
            <w:pPr>
              <w:pStyle w:val="Code"/>
            </w:pPr>
            <w:r>
              <w:t>sudo apt dist-upgrade -y</w:t>
            </w:r>
          </w:p>
        </w:tc>
      </w:tr>
    </w:tbl>
    <w:p w14:paraId="2EDB29FD" w14:textId="77777777" w:rsidR="00B641EF" w:rsidRDefault="00B641EF" w:rsidP="00BB73B8">
      <w:pPr>
        <w:pStyle w:val="Heading1"/>
      </w:pPr>
      <w:bookmarkStart w:id="4" w:name="_Toc171861416"/>
      <w:bookmarkEnd w:id="3"/>
      <w:r w:rsidRPr="00B641EF">
        <w:t>Project 4-1</w:t>
      </w:r>
      <w:r w:rsidR="002F2EDB">
        <w:t xml:space="preserve">: Work </w:t>
      </w:r>
      <w:r w:rsidR="006913B1">
        <w:t>w</w:t>
      </w:r>
      <w:r w:rsidR="002F2EDB">
        <w:t>ith Directories</w:t>
      </w:r>
      <w:bookmarkEnd w:id="4"/>
    </w:p>
    <w:p w14:paraId="28E68AB4" w14:textId="77777777" w:rsidR="00F813F0" w:rsidRPr="00F813F0" w:rsidRDefault="00F813F0" w:rsidP="00F813F0">
      <w:r>
        <w:t xml:space="preserve">Time required: </w:t>
      </w:r>
      <w:r w:rsidR="001F12EE">
        <w:t>15 minutes</w:t>
      </w:r>
    </w:p>
    <w:p w14:paraId="2F63F348" w14:textId="77777777" w:rsidR="00B641EF" w:rsidRPr="00B641EF" w:rsidRDefault="00B641EF" w:rsidP="000807F1">
      <w:r w:rsidRPr="00B641EF">
        <w:t>In this hands-on project, you log in to the computer and create new directories.</w:t>
      </w:r>
    </w:p>
    <w:p w14:paraId="2878ED78" w14:textId="45518C4C" w:rsidR="0005477C" w:rsidRPr="0005477C" w:rsidRDefault="0030327D" w:rsidP="005A180A">
      <w:pPr>
        <w:pStyle w:val="ListParagraph"/>
        <w:numPr>
          <w:ilvl w:val="0"/>
          <w:numId w:val="3"/>
        </w:numPr>
      </w:pPr>
      <w:r>
        <w:lastRenderedPageBreak/>
        <w:t>Log in to Kali with user. Open a terminal.</w:t>
      </w:r>
    </w:p>
    <w:p w14:paraId="423AE60A" w14:textId="184F1E48" w:rsidR="0005477C" w:rsidRDefault="00792B63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05477C">
        <w:rPr>
          <w:b/>
          <w:bCs/>
        </w:rPr>
        <w:t>ls</w:t>
      </w:r>
      <w:r w:rsidR="00B641EF" w:rsidRPr="00B641EF">
        <w:t xml:space="preserve"> and press </w:t>
      </w:r>
      <w:r w:rsidR="00B641EF" w:rsidRPr="0005477C">
        <w:rPr>
          <w:b/>
          <w:bCs/>
        </w:rPr>
        <w:t>Enter</w:t>
      </w:r>
      <w:r w:rsidR="00B641EF" w:rsidRPr="00B641EF">
        <w:t>. Note the contents of your home folder.</w:t>
      </w:r>
    </w:p>
    <w:p w14:paraId="2E497C0F" w14:textId="2DDE1B54" w:rsidR="002F5455" w:rsidRDefault="00E80AE8" w:rsidP="006757B8">
      <w:pPr>
        <w:pStyle w:val="ListParagraph"/>
        <w:numPr>
          <w:ilvl w:val="0"/>
          <w:numId w:val="3"/>
        </w:numPr>
      </w:pPr>
      <w:r>
        <w:t>T</w:t>
      </w:r>
      <w:r w:rsidR="008D03AB">
        <w:t xml:space="preserve">he </w:t>
      </w:r>
      <w:r w:rsidR="008D03AB" w:rsidRPr="00E80AE8">
        <w:rPr>
          <w:b/>
          <w:bCs/>
        </w:rPr>
        <w:t>touch</w:t>
      </w:r>
      <w:r w:rsidR="008D03AB">
        <w:t xml:space="preserve"> command to </w:t>
      </w:r>
      <w:r>
        <w:t>used to create empty text files. Use touch to create</w:t>
      </w:r>
      <w:r w:rsidR="008D03AB">
        <w:t xml:space="preserve"> </w:t>
      </w:r>
      <w:r w:rsidR="002F5455">
        <w:t xml:space="preserve">sample1, sample2, </w:t>
      </w:r>
      <w:r w:rsidR="008D03AB">
        <w:t>and</w:t>
      </w:r>
      <w:r w:rsidR="002F5455">
        <w:t xml:space="preserve"> sample3</w:t>
      </w:r>
      <w:r w:rsidR="008D03A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AE8" w14:paraId="4D954468" w14:textId="77777777" w:rsidTr="005D05B5">
        <w:tc>
          <w:tcPr>
            <w:tcW w:w="9350" w:type="dxa"/>
            <w:shd w:val="clear" w:color="auto" w:fill="E2EFD9" w:themeFill="accent6" w:themeFillTint="33"/>
          </w:tcPr>
          <w:p w14:paraId="01D09007" w14:textId="1197D4CB" w:rsidR="00E80AE8" w:rsidRDefault="00E80AE8" w:rsidP="005D05B5">
            <w:pPr>
              <w:pStyle w:val="Code"/>
            </w:pPr>
            <w:r>
              <w:t>touch sample1</w:t>
            </w:r>
          </w:p>
          <w:p w14:paraId="2E47DA9F" w14:textId="153EF3BF" w:rsidR="00E80AE8" w:rsidRDefault="00E80AE8" w:rsidP="00E80AE8">
            <w:pPr>
              <w:pStyle w:val="Code"/>
            </w:pPr>
            <w:r>
              <w:t>touch sample2</w:t>
            </w:r>
          </w:p>
          <w:p w14:paraId="3931FBCA" w14:textId="022B5B76" w:rsidR="00E80AE8" w:rsidRDefault="00E80AE8" w:rsidP="005D05B5">
            <w:pPr>
              <w:pStyle w:val="Code"/>
            </w:pPr>
            <w:r>
              <w:t>touch sample3</w:t>
            </w:r>
          </w:p>
        </w:tc>
      </w:tr>
    </w:tbl>
    <w:p w14:paraId="22B739D3" w14:textId="63FB3A7B" w:rsidR="00920AB9" w:rsidRDefault="002A4F7B" w:rsidP="00920AB9">
      <w:r w:rsidRPr="002A4F7B">
        <w:rPr>
          <w:b/>
          <w:bCs/>
        </w:rPr>
        <w:t>m</w:t>
      </w:r>
      <w:r w:rsidR="00920AB9" w:rsidRPr="002A4F7B">
        <w:rPr>
          <w:b/>
          <w:bCs/>
        </w:rPr>
        <w:t>kdir</w:t>
      </w:r>
      <w:r w:rsidR="00920AB9">
        <w:t xml:space="preserve"> creates directories</w:t>
      </w:r>
    </w:p>
    <w:p w14:paraId="49230F0D" w14:textId="62744CE8" w:rsidR="00792B63" w:rsidRDefault="00792B63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05477C">
        <w:rPr>
          <w:b/>
          <w:bCs/>
        </w:rPr>
        <w:t>mkdir mysamples</w:t>
      </w:r>
      <w:r w:rsidR="00B641EF" w:rsidRPr="00B641EF">
        <w:t xml:space="preserve"> and press </w:t>
      </w:r>
      <w:r w:rsidR="00B641EF" w:rsidRPr="0005477C">
        <w:rPr>
          <w:b/>
          <w:bCs/>
        </w:rPr>
        <w:t>Enter</w:t>
      </w:r>
      <w:r w:rsidR="00B641EF" w:rsidRPr="00B641EF">
        <w:t>.</w:t>
      </w:r>
    </w:p>
    <w:p w14:paraId="6897F87A" w14:textId="36849FDF" w:rsidR="00563500" w:rsidRDefault="00792B63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05477C">
        <w:rPr>
          <w:b/>
          <w:bCs/>
        </w:rPr>
        <w:t>ls -F</w:t>
      </w:r>
      <w:r w:rsidR="00B641EF" w:rsidRPr="00B641EF">
        <w:t xml:space="preserve"> and press </w:t>
      </w:r>
      <w:r w:rsidR="00B641EF" w:rsidRPr="0005477C">
        <w:rPr>
          <w:b/>
          <w:bCs/>
        </w:rPr>
        <w:t>Enter</w:t>
      </w:r>
      <w:r w:rsidR="00B641EF" w:rsidRPr="00B641EF">
        <w:t>.</w:t>
      </w:r>
      <w:r w:rsidR="00920AB9">
        <w:t xml:space="preserve"> Notice the directory listing </w:t>
      </w:r>
      <w:r w:rsidR="006D70C6">
        <w:t xml:space="preserve">view </w:t>
      </w:r>
      <w:r w:rsidR="00920AB9">
        <w:t>changed.</w:t>
      </w:r>
    </w:p>
    <w:p w14:paraId="29246146" w14:textId="77777777" w:rsidR="0005477C" w:rsidRDefault="00B641EF" w:rsidP="006757B8">
      <w:pPr>
        <w:pStyle w:val="ListParagraph"/>
        <w:numPr>
          <w:ilvl w:val="0"/>
          <w:numId w:val="3"/>
        </w:numPr>
      </w:pPr>
      <w:r w:rsidRPr="00B641EF">
        <w:t>How many files and subdirectories are there? Why?</w:t>
      </w:r>
    </w:p>
    <w:sdt>
      <w:sdtPr>
        <w:rPr>
          <w:rStyle w:val="Red"/>
        </w:rPr>
        <w:id w:val="477885015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73B4850E" w14:textId="77777777" w:rsidR="00165625" w:rsidRDefault="00165625" w:rsidP="00F9765C">
          <w:pPr>
            <w:ind w:left="360"/>
          </w:pPr>
          <w:r w:rsidRPr="009E102F">
            <w:rPr>
              <w:rStyle w:val="PlaceholderText"/>
              <w:color w:val="FF0000"/>
            </w:rPr>
            <w:t>Click or tap here to enter text.</w:t>
          </w:r>
        </w:p>
      </w:sdtContent>
    </w:sdt>
    <w:p w14:paraId="3083A40E" w14:textId="2CD10F29" w:rsidR="00792B63" w:rsidRDefault="00792B63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05477C">
        <w:rPr>
          <w:b/>
          <w:bCs/>
        </w:rPr>
        <w:t>cd mysamples</w:t>
      </w:r>
      <w:r w:rsidR="00B641EF" w:rsidRPr="00B641EF">
        <w:t xml:space="preserve"> and press </w:t>
      </w:r>
      <w:r w:rsidR="00B641EF" w:rsidRPr="0005477C">
        <w:rPr>
          <w:b/>
          <w:bCs/>
        </w:rPr>
        <w:t>Enter</w:t>
      </w:r>
      <w:r w:rsidR="00B641EF" w:rsidRPr="00B641EF">
        <w:t>.</w:t>
      </w:r>
      <w:r w:rsidR="009503F7">
        <w:t xml:space="preserve"> You should be in the mysamples directory.</w:t>
      </w:r>
    </w:p>
    <w:p w14:paraId="6F6166FD" w14:textId="7D5A7E62" w:rsidR="002941C9" w:rsidRDefault="00792B63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05477C">
        <w:rPr>
          <w:b/>
          <w:bCs/>
        </w:rPr>
        <w:t>ls</w:t>
      </w:r>
      <w:r w:rsidR="00B641EF" w:rsidRPr="00B641EF">
        <w:t xml:space="preserve"> and press </w:t>
      </w:r>
      <w:r w:rsidR="00B641EF" w:rsidRPr="0005477C">
        <w:rPr>
          <w:b/>
          <w:bCs/>
        </w:rPr>
        <w:t>Enter</w:t>
      </w:r>
      <w:r w:rsidR="00B641EF" w:rsidRPr="00B641EF">
        <w:t>.</w:t>
      </w:r>
    </w:p>
    <w:p w14:paraId="06B8F053" w14:textId="58BC2324" w:rsidR="0005477C" w:rsidRDefault="00B641EF" w:rsidP="006757B8">
      <w:pPr>
        <w:pStyle w:val="ListParagraph"/>
        <w:numPr>
          <w:ilvl w:val="0"/>
          <w:numId w:val="3"/>
        </w:numPr>
      </w:pPr>
      <w:r w:rsidRPr="00B641EF">
        <w:t xml:space="preserve">What </w:t>
      </w:r>
      <w:r w:rsidR="00585351">
        <w:t>are</w:t>
      </w:r>
      <w:r w:rsidRPr="00B641EF">
        <w:t xml:space="preserve"> the contents of the subdirectory </w:t>
      </w:r>
      <w:r w:rsidRPr="000336F8">
        <w:rPr>
          <w:b/>
        </w:rPr>
        <w:t>mysamples</w:t>
      </w:r>
      <w:r w:rsidRPr="00B641EF">
        <w:t>?</w:t>
      </w:r>
    </w:p>
    <w:sdt>
      <w:sdtPr>
        <w:rPr>
          <w:rStyle w:val="Red"/>
        </w:rPr>
        <w:id w:val="1728873959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7FE84FBA" w14:textId="77777777" w:rsidR="002F5280" w:rsidRDefault="002F5280" w:rsidP="00F9765C">
          <w:pPr>
            <w:ind w:left="360"/>
          </w:pPr>
          <w:r w:rsidRPr="009E102F">
            <w:rPr>
              <w:rStyle w:val="PlaceholderText"/>
              <w:color w:val="FF0000"/>
            </w:rPr>
            <w:t>Click or tap here to enter text.</w:t>
          </w:r>
        </w:p>
      </w:sdtContent>
    </w:sdt>
    <w:p w14:paraId="1186AF45" w14:textId="77777777" w:rsidR="00792B63" w:rsidRDefault="00792B63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05477C">
        <w:rPr>
          <w:b/>
          <w:bCs/>
        </w:rPr>
        <w:t>mkdir undermysamples</w:t>
      </w:r>
      <w:r w:rsidR="00B641EF" w:rsidRPr="00B641EF">
        <w:t xml:space="preserve"> and press </w:t>
      </w:r>
      <w:r w:rsidR="00B641EF" w:rsidRPr="0005477C">
        <w:rPr>
          <w:b/>
          <w:bCs/>
        </w:rPr>
        <w:t>Enter</w:t>
      </w:r>
      <w:r w:rsidR="00B641EF" w:rsidRPr="00B641EF">
        <w:t>.</w:t>
      </w:r>
    </w:p>
    <w:p w14:paraId="0E479FE3" w14:textId="17C80320" w:rsidR="008E64F6" w:rsidRDefault="00792B63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05477C">
        <w:rPr>
          <w:b/>
          <w:bCs/>
        </w:rPr>
        <w:t>ls</w:t>
      </w:r>
      <w:r w:rsidR="00B641EF" w:rsidRPr="00B641EF">
        <w:t xml:space="preserve"> and press </w:t>
      </w:r>
      <w:r w:rsidR="00B641EF" w:rsidRPr="0005477C">
        <w:rPr>
          <w:b/>
          <w:bCs/>
        </w:rPr>
        <w:t>Enter</w:t>
      </w:r>
      <w:r w:rsidR="00B641EF" w:rsidRPr="00B641EF">
        <w:t>.</w:t>
      </w:r>
    </w:p>
    <w:p w14:paraId="6CCD911E" w14:textId="77777777" w:rsidR="00717D41" w:rsidRDefault="00B641EF" w:rsidP="006757B8">
      <w:pPr>
        <w:pStyle w:val="ListParagraph"/>
        <w:numPr>
          <w:ilvl w:val="0"/>
          <w:numId w:val="3"/>
        </w:numPr>
      </w:pPr>
      <w:r w:rsidRPr="00B641EF">
        <w:t xml:space="preserve">What are the contents of the subdirectory </w:t>
      </w:r>
      <w:r w:rsidR="00782083">
        <w:rPr>
          <w:b/>
        </w:rPr>
        <w:t>under</w:t>
      </w:r>
      <w:r w:rsidRPr="000336F8">
        <w:rPr>
          <w:b/>
        </w:rPr>
        <w:t>ysamples</w:t>
      </w:r>
      <w:r w:rsidRPr="00B641EF">
        <w:t>?</w:t>
      </w:r>
    </w:p>
    <w:sdt>
      <w:sdtPr>
        <w:rPr>
          <w:rStyle w:val="Red"/>
        </w:rPr>
        <w:id w:val="-1167169007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25451AF2" w14:textId="77777777" w:rsidR="002F5280" w:rsidRDefault="002F5280" w:rsidP="002F5280">
          <w:r w:rsidRPr="009E102F">
            <w:rPr>
              <w:rStyle w:val="PlaceholderText"/>
              <w:color w:val="FF0000"/>
            </w:rPr>
            <w:t>Click or tap here to enter text.</w:t>
          </w:r>
        </w:p>
      </w:sdtContent>
    </w:sdt>
    <w:p w14:paraId="44BAD5CF" w14:textId="77777777" w:rsidR="003F3725" w:rsidRDefault="005D0085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717D41">
        <w:rPr>
          <w:b/>
          <w:bCs/>
        </w:rPr>
        <w:t>mkdir todelete</w:t>
      </w:r>
      <w:r w:rsidR="00B641EF" w:rsidRPr="00B641EF">
        <w:t xml:space="preserve"> and press </w:t>
      </w:r>
      <w:r w:rsidR="00B641EF" w:rsidRPr="00717D41">
        <w:rPr>
          <w:b/>
          <w:bCs/>
        </w:rPr>
        <w:t>Enter</w:t>
      </w:r>
      <w:r w:rsidR="00B641EF" w:rsidRPr="00B641EF">
        <w:t>.</w:t>
      </w:r>
    </w:p>
    <w:p w14:paraId="672770E1" w14:textId="41A79F12" w:rsidR="00535A9E" w:rsidRDefault="003F3725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717D41">
        <w:rPr>
          <w:b/>
          <w:bCs/>
        </w:rPr>
        <w:t>ls</w:t>
      </w:r>
      <w:r w:rsidR="009C6391" w:rsidRPr="00497CB3">
        <w:t xml:space="preserve"> and</w:t>
      </w:r>
      <w:r w:rsidR="00B641EF" w:rsidRPr="00B641EF">
        <w:t xml:space="preserve"> press </w:t>
      </w:r>
      <w:r w:rsidR="00B641EF" w:rsidRPr="00717D41">
        <w:rPr>
          <w:b/>
          <w:bCs/>
        </w:rPr>
        <w:t>Enter</w:t>
      </w:r>
      <w:r w:rsidR="00B641EF" w:rsidRPr="00B641EF">
        <w:t>.</w:t>
      </w:r>
    </w:p>
    <w:p w14:paraId="6F226611" w14:textId="77777777" w:rsidR="00331DE9" w:rsidRDefault="00B641EF" w:rsidP="006757B8">
      <w:pPr>
        <w:pStyle w:val="ListParagraph"/>
        <w:numPr>
          <w:ilvl w:val="0"/>
          <w:numId w:val="3"/>
        </w:numPr>
      </w:pPr>
      <w:r w:rsidRPr="00B641EF">
        <w:t xml:space="preserve">Does the subdirectory </w:t>
      </w:r>
      <w:r w:rsidRPr="00535A9E">
        <w:rPr>
          <w:b/>
          <w:bCs/>
        </w:rPr>
        <w:t>todelete</w:t>
      </w:r>
      <w:r w:rsidRPr="00B641EF">
        <w:t xml:space="preserve"> you just created appear listed in the display?</w:t>
      </w:r>
    </w:p>
    <w:sdt>
      <w:sdtPr>
        <w:rPr>
          <w:rStyle w:val="Red"/>
        </w:rPr>
        <w:id w:val="-190849178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15B27D75" w14:textId="77777777" w:rsidR="002F5280" w:rsidRDefault="002F5280" w:rsidP="002F5280">
          <w:r w:rsidRPr="009E102F">
            <w:rPr>
              <w:rStyle w:val="PlaceholderText"/>
              <w:color w:val="FF0000"/>
            </w:rPr>
            <w:t>Click or tap here to enter text.</w:t>
          </w:r>
        </w:p>
      </w:sdtContent>
    </w:sdt>
    <w:p w14:paraId="3395FDA3" w14:textId="77777777" w:rsidR="0017367F" w:rsidRDefault="0017367F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331DE9">
        <w:rPr>
          <w:b/>
          <w:bCs/>
        </w:rPr>
        <w:t>cd ..</w:t>
      </w:r>
      <w:r w:rsidR="00B641EF" w:rsidRPr="00B641EF">
        <w:t xml:space="preserve"> and press </w:t>
      </w:r>
      <w:r w:rsidR="00B641EF" w:rsidRPr="00331DE9">
        <w:rPr>
          <w:b/>
          <w:bCs/>
        </w:rPr>
        <w:t>Enter</w:t>
      </w:r>
      <w:r w:rsidR="00B641EF" w:rsidRPr="00B641EF">
        <w:t>.</w:t>
      </w:r>
    </w:p>
    <w:p w14:paraId="7B83BEE7" w14:textId="16142438" w:rsidR="00331DE9" w:rsidRDefault="0017367F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331DE9">
        <w:rPr>
          <w:b/>
          <w:bCs/>
        </w:rPr>
        <w:t>ls -R</w:t>
      </w:r>
      <w:r w:rsidR="00B641EF" w:rsidRPr="00B641EF">
        <w:t xml:space="preserve"> and press </w:t>
      </w:r>
      <w:r w:rsidR="00B641EF" w:rsidRPr="00331DE9">
        <w:rPr>
          <w:b/>
          <w:bCs/>
        </w:rPr>
        <w:t>Enter</w:t>
      </w:r>
      <w:r w:rsidR="00B641EF" w:rsidRPr="00B641EF">
        <w:t xml:space="preserve">. Notice that the subdirectory mysamples and its subdirectory undermysamples are both displayed. You have used the recursive option with the </w:t>
      </w:r>
      <w:r w:rsidR="00B641EF" w:rsidRPr="00331DE9">
        <w:rPr>
          <w:b/>
          <w:bCs/>
        </w:rPr>
        <w:t>ls</w:t>
      </w:r>
      <w:r w:rsidR="00B641EF" w:rsidRPr="00B641EF">
        <w:t xml:space="preserve"> command.</w:t>
      </w:r>
    </w:p>
    <w:p w14:paraId="1DBE4286" w14:textId="24CDC9B1" w:rsidR="0017367F" w:rsidRDefault="0017367F" w:rsidP="006757B8">
      <w:pPr>
        <w:pStyle w:val="ListParagraph"/>
        <w:numPr>
          <w:ilvl w:val="0"/>
          <w:numId w:val="3"/>
        </w:numPr>
      </w:pPr>
      <w:r>
        <w:lastRenderedPageBreak/>
        <w:t>Insert a screenshot</w:t>
      </w:r>
      <w:r w:rsidR="004A6021">
        <w:t xml:space="preserve"> of the results.</w:t>
      </w:r>
    </w:p>
    <w:sdt>
      <w:sdtPr>
        <w:rPr>
          <w:rStyle w:val="Red"/>
        </w:rPr>
        <w:id w:val="-1824195244"/>
        <w:placeholder>
          <w:docPart w:val="5E719C5803C64904983E77ED56417DD4"/>
        </w:placeholder>
        <w:showingPlcHdr/>
      </w:sdtPr>
      <w:sdtEndPr>
        <w:rPr>
          <w:rStyle w:val="DefaultParagraphFont"/>
          <w:color w:val="auto"/>
        </w:rPr>
      </w:sdtEndPr>
      <w:sdtContent>
        <w:p w14:paraId="7B4D0BE9" w14:textId="77777777" w:rsidR="0017367F" w:rsidRDefault="0017367F" w:rsidP="0017367F">
          <w:pPr>
            <w:ind w:left="360"/>
            <w:rPr>
              <w:rStyle w:val="Red"/>
            </w:rPr>
          </w:pPr>
          <w:r w:rsidRPr="0017367F">
            <w:rPr>
              <w:rStyle w:val="PlaceholderText"/>
              <w:color w:val="FF0000"/>
            </w:rPr>
            <w:t>Click or tap here to enter text.</w:t>
          </w:r>
        </w:p>
      </w:sdtContent>
    </w:sdt>
    <w:p w14:paraId="2080A61B" w14:textId="77777777" w:rsidR="0035602F" w:rsidRDefault="0017367F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331DE9">
        <w:rPr>
          <w:b/>
          <w:bCs/>
        </w:rPr>
        <w:t>cd ..</w:t>
      </w:r>
      <w:r w:rsidR="00B641EF" w:rsidRPr="00B641EF">
        <w:t xml:space="preserve"> and press </w:t>
      </w:r>
      <w:r w:rsidR="00B641EF" w:rsidRPr="00331DE9">
        <w:rPr>
          <w:b/>
          <w:bCs/>
        </w:rPr>
        <w:t>Enter</w:t>
      </w:r>
      <w:r w:rsidR="00B641EF" w:rsidRPr="00B641EF">
        <w:t>.</w:t>
      </w:r>
    </w:p>
    <w:p w14:paraId="083F961D" w14:textId="304E089E" w:rsidR="00B33165" w:rsidRDefault="0035602F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331DE9">
        <w:rPr>
          <w:b/>
          <w:bCs/>
        </w:rPr>
        <w:t>pwd</w:t>
      </w:r>
      <w:r w:rsidR="00B641EF" w:rsidRPr="00B641EF">
        <w:t xml:space="preserve"> and press </w:t>
      </w:r>
      <w:r w:rsidR="00B641EF" w:rsidRPr="00331DE9">
        <w:rPr>
          <w:b/>
          <w:bCs/>
        </w:rPr>
        <w:t>Enter</w:t>
      </w:r>
      <w:r w:rsidR="00B641EF" w:rsidRPr="00B641EF">
        <w:t>.</w:t>
      </w:r>
    </w:p>
    <w:p w14:paraId="0A6E831F" w14:textId="77777777" w:rsidR="00DF6692" w:rsidRDefault="00B641EF" w:rsidP="006757B8">
      <w:pPr>
        <w:pStyle w:val="ListParagraph"/>
        <w:numPr>
          <w:ilvl w:val="0"/>
          <w:numId w:val="3"/>
        </w:numPr>
      </w:pPr>
      <w:r w:rsidRPr="00B641EF">
        <w:t>What is your current directory?</w:t>
      </w:r>
    </w:p>
    <w:sdt>
      <w:sdtPr>
        <w:rPr>
          <w:rStyle w:val="Red"/>
        </w:rPr>
        <w:id w:val="-1163859319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4CA8F2A9" w14:textId="77777777" w:rsidR="002F5280" w:rsidRDefault="002F5280" w:rsidP="002F5280">
          <w:r w:rsidRPr="009E102F">
            <w:rPr>
              <w:rStyle w:val="PlaceholderText"/>
              <w:color w:val="FF0000"/>
            </w:rPr>
            <w:t>Click or tap here to enter text.</w:t>
          </w:r>
        </w:p>
      </w:sdtContent>
    </w:sdt>
    <w:p w14:paraId="79C54C28" w14:textId="77777777" w:rsidR="0035602F" w:rsidRDefault="0035602F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DF6692">
        <w:rPr>
          <w:b/>
          <w:bCs/>
        </w:rPr>
        <w:t>mkdir foruser1</w:t>
      </w:r>
      <w:r w:rsidR="00B641EF" w:rsidRPr="00B641EF">
        <w:t xml:space="preserve"> and press </w:t>
      </w:r>
      <w:r w:rsidR="00B641EF" w:rsidRPr="00DF6692">
        <w:rPr>
          <w:b/>
          <w:bCs/>
        </w:rPr>
        <w:t>Enter</w:t>
      </w:r>
      <w:r w:rsidR="00B641EF" w:rsidRPr="00B641EF">
        <w:t>.</w:t>
      </w:r>
    </w:p>
    <w:p w14:paraId="0872124B" w14:textId="65B626A7" w:rsidR="009D4FA4" w:rsidRDefault="0035602F" w:rsidP="006757B8">
      <w:pPr>
        <w:pStyle w:val="ListParagraph"/>
        <w:numPr>
          <w:ilvl w:val="0"/>
          <w:numId w:val="3"/>
        </w:numPr>
      </w:pPr>
      <w:r>
        <w:t>T</w:t>
      </w:r>
      <w:r w:rsidR="00B641EF" w:rsidRPr="00B641EF">
        <w:t xml:space="preserve">ype </w:t>
      </w:r>
      <w:r w:rsidR="00B641EF" w:rsidRPr="00DF6692">
        <w:rPr>
          <w:b/>
          <w:bCs/>
        </w:rPr>
        <w:t>ls</w:t>
      </w:r>
      <w:r w:rsidR="00B641EF" w:rsidRPr="00B641EF">
        <w:t xml:space="preserve"> and press </w:t>
      </w:r>
      <w:r w:rsidR="00B641EF" w:rsidRPr="00DF6692">
        <w:rPr>
          <w:b/>
          <w:bCs/>
        </w:rPr>
        <w:t>Enter</w:t>
      </w:r>
      <w:r w:rsidR="00B641EF" w:rsidRPr="00B641EF">
        <w:t>.</w:t>
      </w:r>
    </w:p>
    <w:p w14:paraId="1B347302" w14:textId="77777777" w:rsidR="00DF6692" w:rsidRDefault="00B641EF" w:rsidP="006757B8">
      <w:pPr>
        <w:pStyle w:val="ListParagraph"/>
        <w:numPr>
          <w:ilvl w:val="0"/>
          <w:numId w:val="3"/>
        </w:numPr>
      </w:pPr>
      <w:r w:rsidRPr="00B641EF">
        <w:t>Does the subdirectory you just created appear listed in the display?</w:t>
      </w:r>
    </w:p>
    <w:sdt>
      <w:sdtPr>
        <w:rPr>
          <w:rStyle w:val="Red"/>
        </w:rPr>
        <w:id w:val="-2041033493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462CCA33" w14:textId="77777777" w:rsidR="002F5280" w:rsidRDefault="002F5280" w:rsidP="002F5280">
          <w:pPr>
            <w:rPr>
              <w:rStyle w:val="Red"/>
            </w:rPr>
          </w:pPr>
          <w:r w:rsidRPr="009E102F">
            <w:rPr>
              <w:rStyle w:val="PlaceholderText"/>
              <w:color w:val="FF0000"/>
            </w:rPr>
            <w:t>Click or tap here to enter text.</w:t>
          </w:r>
        </w:p>
      </w:sdtContent>
    </w:sdt>
    <w:p w14:paraId="3F55E264" w14:textId="77777777" w:rsidR="00F76959" w:rsidRDefault="00F76959" w:rsidP="006757B8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-1160540392"/>
        <w:placeholder>
          <w:docPart w:val="DEE23D20550A4FA093CD153C1D0D3A25"/>
        </w:placeholder>
        <w:showingPlcHdr/>
      </w:sdtPr>
      <w:sdtEndPr>
        <w:rPr>
          <w:rStyle w:val="DefaultParagraphFont"/>
          <w:color w:val="auto"/>
        </w:rPr>
      </w:sdtEndPr>
      <w:sdtContent>
        <w:p w14:paraId="5CDAE454" w14:textId="77777777" w:rsidR="00F76959" w:rsidRDefault="00F76959" w:rsidP="00F76959">
          <w:pPr>
            <w:rPr>
              <w:rStyle w:val="Red"/>
            </w:rPr>
          </w:pPr>
          <w:r w:rsidRPr="009E102F">
            <w:rPr>
              <w:rStyle w:val="PlaceholderText"/>
              <w:color w:val="FF0000"/>
            </w:rPr>
            <w:t>Click or tap here to enter text.</w:t>
          </w:r>
        </w:p>
      </w:sdtContent>
    </w:sdt>
    <w:p w14:paraId="58AA82E9" w14:textId="77777777" w:rsidR="00B641EF" w:rsidRDefault="00B641EF" w:rsidP="00DB372D">
      <w:pPr>
        <w:pStyle w:val="Heading1"/>
      </w:pPr>
      <w:bookmarkStart w:id="5" w:name="_Toc171861417"/>
      <w:r w:rsidRPr="00B641EF">
        <w:t>Project 4-2</w:t>
      </w:r>
      <w:r w:rsidR="00A00FC5">
        <w:t>: Copy with cp</w:t>
      </w:r>
      <w:bookmarkEnd w:id="5"/>
    </w:p>
    <w:p w14:paraId="206D0468" w14:textId="77777777" w:rsidR="00F76F27" w:rsidRPr="00F76F27" w:rsidRDefault="00F76F27" w:rsidP="00F76F27">
      <w:r>
        <w:t xml:space="preserve">Time required: </w:t>
      </w:r>
      <w:r w:rsidR="00256C1B">
        <w:t>20</w:t>
      </w:r>
      <w:r w:rsidR="00EF5C20">
        <w:t xml:space="preserve"> minutes</w:t>
      </w:r>
    </w:p>
    <w:p w14:paraId="114EC281" w14:textId="2F369550" w:rsidR="00B641EF" w:rsidRDefault="00B641EF" w:rsidP="000807F1">
      <w:r w:rsidRPr="00B641EF">
        <w:t xml:space="preserve">In this hands-on project, you copy files using the </w:t>
      </w:r>
      <w:r w:rsidRPr="00B641EF">
        <w:rPr>
          <w:b/>
          <w:bCs/>
        </w:rPr>
        <w:t>cp</w:t>
      </w:r>
      <w:r w:rsidRPr="00B641EF">
        <w:t xml:space="preserve"> command.</w:t>
      </w:r>
      <w:r w:rsidR="009A13BC">
        <w:t xml:space="preserve"> The cp command copie</w:t>
      </w:r>
      <w:r w:rsidR="006F14EF">
        <w:t>s</w:t>
      </w:r>
      <w:r w:rsidR="009A13BC">
        <w:t xml:space="preserve"> files and directories.</w:t>
      </w:r>
    </w:p>
    <w:p w14:paraId="19D0D43F" w14:textId="77777777" w:rsidR="00CD6A03" w:rsidRDefault="00CD6A03" w:rsidP="00CD6A03">
      <w:r>
        <w:t xml:space="preserve">The cp command has two parts. </w:t>
      </w:r>
      <w:r w:rsidRPr="00B4496A">
        <w:rPr>
          <w:b/>
          <w:bCs/>
        </w:rPr>
        <w:t>c</w:t>
      </w:r>
      <w:r w:rsidRPr="00465B32">
        <w:rPr>
          <w:b/>
          <w:bCs/>
        </w:rPr>
        <w:t>p source destination</w:t>
      </w:r>
    </w:p>
    <w:p w14:paraId="15889599" w14:textId="37D78DE4" w:rsidR="007B3252" w:rsidRDefault="00985812" w:rsidP="006757B8">
      <w:pPr>
        <w:pStyle w:val="ListParagraph"/>
        <w:numPr>
          <w:ilvl w:val="0"/>
          <w:numId w:val="4"/>
        </w:numPr>
      </w:pPr>
      <w:r>
        <w:t>Log in to Kali with user. Open a terminal.</w:t>
      </w:r>
    </w:p>
    <w:p w14:paraId="026611E5" w14:textId="57CEF5E4" w:rsidR="00465B32" w:rsidRPr="007B3252" w:rsidRDefault="00465B32" w:rsidP="006757B8">
      <w:pPr>
        <w:pStyle w:val="ListParagraph"/>
        <w:numPr>
          <w:ilvl w:val="0"/>
          <w:numId w:val="4"/>
        </w:numPr>
      </w:pPr>
      <w:r>
        <w:t xml:space="preserve">Use </w:t>
      </w:r>
      <w:r w:rsidRPr="00465B32">
        <w:rPr>
          <w:b/>
          <w:bCs/>
        </w:rPr>
        <w:t>cd ~</w:t>
      </w:r>
      <w:r>
        <w:t xml:space="preserve"> to go to the user home folder.</w:t>
      </w:r>
    </w:p>
    <w:p w14:paraId="33DFD40B" w14:textId="0B507107" w:rsidR="00445FE2" w:rsidRDefault="00BC4E4E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7B3252">
        <w:rPr>
          <w:b/>
          <w:bCs/>
        </w:rPr>
        <w:t>ls</w:t>
      </w:r>
      <w:r w:rsidR="00B641EF" w:rsidRPr="00B641EF">
        <w:t xml:space="preserve"> and press </w:t>
      </w:r>
      <w:r w:rsidR="00B641EF" w:rsidRPr="007B3252">
        <w:rPr>
          <w:b/>
          <w:bCs/>
        </w:rPr>
        <w:t>Enter</w:t>
      </w:r>
      <w:r w:rsidR="00B641EF" w:rsidRPr="00B641EF">
        <w:t>. Note the contents of your home folder.</w:t>
      </w:r>
    </w:p>
    <w:p w14:paraId="2CD66C16" w14:textId="05915FEE" w:rsidR="00B56AF9" w:rsidRDefault="0035602F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445FE2">
        <w:rPr>
          <w:b/>
          <w:bCs/>
        </w:rPr>
        <w:t>cp sample1</w:t>
      </w:r>
      <w:r w:rsidR="00B641EF" w:rsidRPr="00B641EF">
        <w:t xml:space="preserve"> and press </w:t>
      </w:r>
      <w:r w:rsidR="00B641EF" w:rsidRPr="00445FE2">
        <w:rPr>
          <w:b/>
          <w:bCs/>
        </w:rPr>
        <w:t>Enter</w:t>
      </w:r>
      <w:r w:rsidR="00B641EF" w:rsidRPr="00B641EF">
        <w:t>.</w:t>
      </w:r>
    </w:p>
    <w:p w14:paraId="38FD4369" w14:textId="77777777" w:rsidR="00C141DE" w:rsidRDefault="00B641EF" w:rsidP="006757B8">
      <w:pPr>
        <w:pStyle w:val="ListParagraph"/>
        <w:numPr>
          <w:ilvl w:val="0"/>
          <w:numId w:val="4"/>
        </w:numPr>
      </w:pPr>
      <w:r w:rsidRPr="00B641EF">
        <w:t>What error message was displayed and why?</w:t>
      </w:r>
      <w:bookmarkStart w:id="6" w:name="PageEnd_174"/>
      <w:bookmarkEnd w:id="6"/>
    </w:p>
    <w:sdt>
      <w:sdtPr>
        <w:rPr>
          <w:rStyle w:val="Red"/>
        </w:rPr>
        <w:id w:val="-875002795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670FEE8E" w14:textId="77777777" w:rsidR="00D65FFC" w:rsidRDefault="00D65FFC" w:rsidP="00D65FFC">
          <w:r w:rsidRPr="00042623">
            <w:rPr>
              <w:rStyle w:val="PlaceholderText"/>
              <w:color w:val="FF0000"/>
            </w:rPr>
            <w:t>Click or tap here to enter text.</w:t>
          </w:r>
        </w:p>
      </w:sdtContent>
    </w:sdt>
    <w:p w14:paraId="45CEEF36" w14:textId="6E873CDB" w:rsidR="00D37289" w:rsidRDefault="0035602F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C141DE">
        <w:rPr>
          <w:b/>
          <w:bCs/>
        </w:rPr>
        <w:t>cp sample1 sample1A</w:t>
      </w:r>
      <w:r w:rsidR="00B641EF" w:rsidRPr="00B641EF">
        <w:t xml:space="preserve"> and press </w:t>
      </w:r>
      <w:r w:rsidR="00B641EF" w:rsidRPr="00C141DE">
        <w:rPr>
          <w:b/>
          <w:bCs/>
        </w:rPr>
        <w:t>Enter</w:t>
      </w:r>
      <w:r w:rsidR="00B641EF" w:rsidRPr="00B641EF">
        <w:t>.</w:t>
      </w:r>
      <w:r w:rsidR="00465B32">
        <w:t xml:space="preserve"> This will make a duplicate of </w:t>
      </w:r>
      <w:r w:rsidR="00465B32" w:rsidRPr="00465B32">
        <w:rPr>
          <w:b/>
          <w:bCs/>
        </w:rPr>
        <w:t>sample1</w:t>
      </w:r>
      <w:r w:rsidR="00465B32">
        <w:t xml:space="preserve"> names </w:t>
      </w:r>
      <w:r w:rsidR="00465B32" w:rsidRPr="00465B32">
        <w:rPr>
          <w:b/>
          <w:bCs/>
        </w:rPr>
        <w:t>sample1A</w:t>
      </w:r>
    </w:p>
    <w:p w14:paraId="693FAE80" w14:textId="13A521A9" w:rsidR="0086613B" w:rsidRDefault="00D37289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C141DE">
        <w:rPr>
          <w:b/>
          <w:bCs/>
        </w:rPr>
        <w:t>ls</w:t>
      </w:r>
      <w:r w:rsidR="00B641EF" w:rsidRPr="00B641EF">
        <w:t xml:space="preserve"> and press </w:t>
      </w:r>
      <w:r w:rsidR="00B641EF" w:rsidRPr="00C141DE">
        <w:rPr>
          <w:b/>
          <w:bCs/>
        </w:rPr>
        <w:t>Enter</w:t>
      </w:r>
      <w:r w:rsidR="00B641EF" w:rsidRPr="00B641EF">
        <w:t>.</w:t>
      </w:r>
    </w:p>
    <w:p w14:paraId="4B165A70" w14:textId="77777777" w:rsidR="00B16CCF" w:rsidRDefault="00B641EF" w:rsidP="006757B8">
      <w:pPr>
        <w:pStyle w:val="ListParagraph"/>
        <w:numPr>
          <w:ilvl w:val="0"/>
          <w:numId w:val="4"/>
        </w:numPr>
      </w:pPr>
      <w:r w:rsidRPr="00B641EF">
        <w:lastRenderedPageBreak/>
        <w:t>How many files are there, and what are their names? Why?</w:t>
      </w:r>
    </w:p>
    <w:sdt>
      <w:sdtPr>
        <w:rPr>
          <w:rStyle w:val="Red"/>
        </w:rPr>
        <w:id w:val="353780721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339850C8" w14:textId="77777777" w:rsidR="00D65FFC" w:rsidRDefault="00D65FFC" w:rsidP="00D65FFC">
          <w:r w:rsidRPr="00042623">
            <w:rPr>
              <w:rStyle w:val="PlaceholderText"/>
              <w:color w:val="FF0000"/>
            </w:rPr>
            <w:t>Click or tap here to enter text.</w:t>
          </w:r>
        </w:p>
      </w:sdtContent>
    </w:sdt>
    <w:p w14:paraId="46CEBB83" w14:textId="61F9DF3C" w:rsidR="008B000E" w:rsidRDefault="0035602F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B16CCF">
        <w:rPr>
          <w:b/>
          <w:bCs/>
        </w:rPr>
        <w:t>cp sample1 mysamples/sample1B</w:t>
      </w:r>
      <w:r w:rsidR="00B641EF" w:rsidRPr="00B641EF">
        <w:t xml:space="preserve"> and press </w:t>
      </w:r>
      <w:r w:rsidR="00B641EF" w:rsidRPr="00B16CCF">
        <w:rPr>
          <w:b/>
          <w:bCs/>
        </w:rPr>
        <w:t>Enter</w:t>
      </w:r>
      <w:r w:rsidR="00B641EF" w:rsidRPr="00B641EF">
        <w:t>.</w:t>
      </w:r>
      <w:r w:rsidR="0039484B">
        <w:t xml:space="preserve"> This should copy sample1 to the mysamples folder as sample1B.</w:t>
      </w:r>
    </w:p>
    <w:p w14:paraId="755FD72E" w14:textId="58963B0B" w:rsidR="0086613B" w:rsidRDefault="008B000E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B16CCF">
        <w:rPr>
          <w:b/>
          <w:bCs/>
        </w:rPr>
        <w:t>ls</w:t>
      </w:r>
      <w:r w:rsidR="00B641EF" w:rsidRPr="00B641EF">
        <w:t xml:space="preserve"> and press </w:t>
      </w:r>
      <w:r w:rsidR="00B641EF" w:rsidRPr="00B16CCF">
        <w:rPr>
          <w:b/>
          <w:bCs/>
        </w:rPr>
        <w:t>Enter</w:t>
      </w:r>
      <w:r w:rsidR="00B641EF" w:rsidRPr="00B641EF">
        <w:t>.</w:t>
      </w:r>
    </w:p>
    <w:p w14:paraId="78CEE755" w14:textId="77777777" w:rsidR="00FF4B73" w:rsidRDefault="00B641EF" w:rsidP="006757B8">
      <w:pPr>
        <w:pStyle w:val="ListParagraph"/>
        <w:numPr>
          <w:ilvl w:val="0"/>
          <w:numId w:val="4"/>
        </w:numPr>
      </w:pPr>
      <w:r w:rsidRPr="00B641EF">
        <w:t>How many files are there, and what are their names? Why?</w:t>
      </w:r>
    </w:p>
    <w:sdt>
      <w:sdtPr>
        <w:rPr>
          <w:rStyle w:val="Red"/>
        </w:rPr>
        <w:id w:val="2119561331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348DB02D" w14:textId="77777777" w:rsidR="00D65FFC" w:rsidRDefault="00D65FFC" w:rsidP="00D65FFC">
          <w:r w:rsidRPr="00042623">
            <w:rPr>
              <w:rStyle w:val="PlaceholderText"/>
              <w:color w:val="FF0000"/>
            </w:rPr>
            <w:t>Click or tap here to enter text.</w:t>
          </w:r>
        </w:p>
      </w:sdtContent>
    </w:sdt>
    <w:p w14:paraId="313D964C" w14:textId="0FE5AD63" w:rsidR="00E8258F" w:rsidRDefault="00A06129" w:rsidP="006757B8">
      <w:pPr>
        <w:pStyle w:val="ListParagraph"/>
        <w:numPr>
          <w:ilvl w:val="0"/>
          <w:numId w:val="4"/>
        </w:numPr>
      </w:pPr>
      <w:r>
        <w:t>Typ</w:t>
      </w:r>
      <w:r w:rsidR="00B641EF" w:rsidRPr="00B641EF">
        <w:t xml:space="preserve">e </w:t>
      </w:r>
      <w:r w:rsidR="00B641EF" w:rsidRPr="00FF4B73">
        <w:rPr>
          <w:b/>
          <w:bCs/>
        </w:rPr>
        <w:t>cd mysamples</w:t>
      </w:r>
      <w:r w:rsidR="00B641EF" w:rsidRPr="00B641EF">
        <w:t xml:space="preserve"> and press </w:t>
      </w:r>
      <w:r w:rsidR="00B641EF" w:rsidRPr="00FF4B73">
        <w:rPr>
          <w:b/>
          <w:bCs/>
        </w:rPr>
        <w:t>Enter</w:t>
      </w:r>
      <w:r w:rsidR="00B641EF" w:rsidRPr="00B641EF">
        <w:t>.</w:t>
      </w:r>
    </w:p>
    <w:p w14:paraId="3AAC7169" w14:textId="01F39FA6" w:rsidR="0086613B" w:rsidRDefault="00E8258F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FF4B73">
        <w:rPr>
          <w:b/>
          <w:bCs/>
        </w:rPr>
        <w:t>ls</w:t>
      </w:r>
      <w:r w:rsidR="00B641EF" w:rsidRPr="00B641EF">
        <w:t xml:space="preserve"> </w:t>
      </w:r>
      <w:r w:rsidR="00A06129">
        <w:t>a</w:t>
      </w:r>
      <w:r w:rsidR="00B641EF" w:rsidRPr="00B641EF">
        <w:t xml:space="preserve">nd press </w:t>
      </w:r>
      <w:r w:rsidR="00B641EF" w:rsidRPr="00FF4B73">
        <w:rPr>
          <w:b/>
          <w:bCs/>
        </w:rPr>
        <w:t>Enter</w:t>
      </w:r>
      <w:r w:rsidR="00B641EF" w:rsidRPr="00B641EF">
        <w:t>.</w:t>
      </w:r>
    </w:p>
    <w:p w14:paraId="0487926E" w14:textId="77777777" w:rsidR="00745802" w:rsidRDefault="00B641EF" w:rsidP="006757B8">
      <w:pPr>
        <w:pStyle w:val="ListParagraph"/>
        <w:numPr>
          <w:ilvl w:val="0"/>
          <w:numId w:val="4"/>
        </w:numPr>
      </w:pPr>
      <w:r w:rsidRPr="00B641EF">
        <w:t xml:space="preserve">Was </w:t>
      </w:r>
      <w:r w:rsidRPr="00E8258F">
        <w:rPr>
          <w:b/>
          <w:bCs/>
        </w:rPr>
        <w:t>sample1B</w:t>
      </w:r>
      <w:r w:rsidRPr="00B641EF">
        <w:t xml:space="preserve"> copied successfully?</w:t>
      </w:r>
    </w:p>
    <w:sdt>
      <w:sdtPr>
        <w:rPr>
          <w:rStyle w:val="Red"/>
        </w:rPr>
        <w:id w:val="1023974998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60092BCC" w14:textId="77777777" w:rsidR="00D65FFC" w:rsidRDefault="00D65FFC" w:rsidP="00D65FFC">
          <w:r w:rsidRPr="00042623">
            <w:rPr>
              <w:rStyle w:val="PlaceholderText"/>
              <w:color w:val="FF0000"/>
            </w:rPr>
            <w:t>Click or tap here to enter text.</w:t>
          </w:r>
        </w:p>
      </w:sdtContent>
    </w:sdt>
    <w:p w14:paraId="49C53E40" w14:textId="46D071C1" w:rsidR="00B4496A" w:rsidRDefault="00B4496A" w:rsidP="006757B8">
      <w:pPr>
        <w:pStyle w:val="ListParagraph"/>
        <w:numPr>
          <w:ilvl w:val="0"/>
          <w:numId w:val="4"/>
        </w:numPr>
      </w:pPr>
      <w:r>
        <w:t xml:space="preserve">Use </w:t>
      </w:r>
      <w:r w:rsidRPr="00CA60AE">
        <w:rPr>
          <w:b/>
          <w:bCs/>
        </w:rPr>
        <w:t>cd ~</w:t>
      </w:r>
      <w:r>
        <w:t xml:space="preserve"> t</w:t>
      </w:r>
      <w:r w:rsidR="00CA60AE">
        <w:t>o move to your home directory.</w:t>
      </w:r>
    </w:p>
    <w:p w14:paraId="5E468396" w14:textId="3342C436" w:rsidR="00B363B3" w:rsidRDefault="004F1CE7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1E078E">
        <w:rPr>
          <w:b/>
          <w:bCs/>
        </w:rPr>
        <w:t>cp sample1 sample2 sample3 mysamples</w:t>
      </w:r>
      <w:r w:rsidR="00B641EF" w:rsidRPr="00B641EF">
        <w:t xml:space="preserve"> and press </w:t>
      </w:r>
      <w:r w:rsidR="00B641EF" w:rsidRPr="001E078E">
        <w:rPr>
          <w:b/>
          <w:bCs/>
        </w:rPr>
        <w:t>Enter</w:t>
      </w:r>
      <w:r w:rsidR="00B641EF" w:rsidRPr="00B641EF">
        <w:t xml:space="preserve">. </w:t>
      </w:r>
      <w:r w:rsidR="003545C6">
        <w:t>This should copy all three of the sample files to the folder mysamples.</w:t>
      </w:r>
    </w:p>
    <w:p w14:paraId="7BD8D913" w14:textId="0183D9E5" w:rsidR="00A92C5B" w:rsidRDefault="00A92C5B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1E078E">
        <w:rPr>
          <w:b/>
          <w:bCs/>
        </w:rPr>
        <w:t>cd mysamples</w:t>
      </w:r>
      <w:r w:rsidR="00B641EF" w:rsidRPr="00B641EF">
        <w:t xml:space="preserve"> and press </w:t>
      </w:r>
      <w:r w:rsidR="00B641EF" w:rsidRPr="001E078E">
        <w:rPr>
          <w:b/>
          <w:bCs/>
        </w:rPr>
        <w:t>Enter</w:t>
      </w:r>
      <w:r w:rsidR="00B641EF" w:rsidRPr="00B641EF">
        <w:t>.</w:t>
      </w:r>
    </w:p>
    <w:p w14:paraId="4DEFE2A8" w14:textId="0E028BC1" w:rsidR="00B363B3" w:rsidRDefault="00A92C5B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1E078E">
        <w:rPr>
          <w:b/>
          <w:bCs/>
        </w:rPr>
        <w:t>ls</w:t>
      </w:r>
      <w:r w:rsidR="00B641EF" w:rsidRPr="00B641EF">
        <w:t xml:space="preserve"> and press </w:t>
      </w:r>
      <w:r w:rsidR="00B641EF" w:rsidRPr="001E078E">
        <w:rPr>
          <w:b/>
          <w:bCs/>
        </w:rPr>
        <w:t>Enter</w:t>
      </w:r>
      <w:r w:rsidR="00B641EF" w:rsidRPr="00B641EF">
        <w:t>.</w:t>
      </w:r>
    </w:p>
    <w:p w14:paraId="06D720CD" w14:textId="77777777" w:rsidR="001E078E" w:rsidRDefault="00B641EF" w:rsidP="006757B8">
      <w:pPr>
        <w:pStyle w:val="ListParagraph"/>
        <w:numPr>
          <w:ilvl w:val="0"/>
          <w:numId w:val="4"/>
        </w:numPr>
      </w:pPr>
      <w:r w:rsidRPr="00B641EF">
        <w:t>How many files are there, and what are their names? Why?</w:t>
      </w:r>
    </w:p>
    <w:sdt>
      <w:sdtPr>
        <w:rPr>
          <w:rStyle w:val="Red"/>
        </w:rPr>
        <w:id w:val="-504126447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0611FCD1" w14:textId="77777777" w:rsidR="00D65FFC" w:rsidRDefault="000B4F21" w:rsidP="00D65FFC">
          <w:r w:rsidRPr="00042623">
            <w:rPr>
              <w:rStyle w:val="PlaceholderText"/>
              <w:color w:val="FF0000"/>
            </w:rPr>
            <w:t>Click or tap here to enter text.</w:t>
          </w:r>
        </w:p>
      </w:sdtContent>
    </w:sdt>
    <w:p w14:paraId="7F3F2850" w14:textId="06182CAC" w:rsidR="00A92C5B" w:rsidRDefault="00423C22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1E078E">
        <w:rPr>
          <w:b/>
          <w:bCs/>
        </w:rPr>
        <w:t>cd ..</w:t>
      </w:r>
      <w:r w:rsidR="00B641EF" w:rsidRPr="00B641EF">
        <w:t xml:space="preserve"> and press </w:t>
      </w:r>
      <w:r w:rsidR="00B641EF" w:rsidRPr="001E078E">
        <w:rPr>
          <w:b/>
          <w:bCs/>
        </w:rPr>
        <w:t>Enter</w:t>
      </w:r>
      <w:r w:rsidR="00B641EF" w:rsidRPr="00B641EF">
        <w:t>.</w:t>
      </w:r>
    </w:p>
    <w:p w14:paraId="7DE9138A" w14:textId="3EF233EC" w:rsidR="00A92C5B" w:rsidRDefault="00A92C5B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1E078E">
        <w:rPr>
          <w:b/>
          <w:bCs/>
        </w:rPr>
        <w:t>cp mysamples mysamples2</w:t>
      </w:r>
      <w:r w:rsidR="00B641EF" w:rsidRPr="00B641EF">
        <w:t xml:space="preserve"> and press </w:t>
      </w:r>
      <w:r w:rsidR="00B641EF" w:rsidRPr="001E078E">
        <w:rPr>
          <w:b/>
          <w:bCs/>
        </w:rPr>
        <w:t>Enter</w:t>
      </w:r>
      <w:r w:rsidR="00B641EF" w:rsidRPr="00B641EF">
        <w:t>.</w:t>
      </w:r>
    </w:p>
    <w:p w14:paraId="7B1C9512" w14:textId="31AABB88" w:rsidR="001E078E" w:rsidRDefault="00B641EF" w:rsidP="006757B8">
      <w:pPr>
        <w:pStyle w:val="ListParagraph"/>
        <w:numPr>
          <w:ilvl w:val="0"/>
          <w:numId w:val="4"/>
        </w:numPr>
      </w:pPr>
      <w:r w:rsidRPr="00B641EF">
        <w:t>What error message did you receive? Why?</w:t>
      </w:r>
    </w:p>
    <w:sdt>
      <w:sdtPr>
        <w:rPr>
          <w:rStyle w:val="Red"/>
        </w:rPr>
        <w:id w:val="-97951158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128FC7C2" w14:textId="77777777" w:rsidR="000B4F21" w:rsidRDefault="009715DA" w:rsidP="000B4F21">
          <w:r w:rsidRPr="00042623">
            <w:rPr>
              <w:rStyle w:val="PlaceholderText"/>
              <w:color w:val="FF0000"/>
            </w:rPr>
            <w:t>Click or tap here to enter text.</w:t>
          </w:r>
        </w:p>
      </w:sdtContent>
    </w:sdt>
    <w:p w14:paraId="5D6BF929" w14:textId="77777777" w:rsidR="00B33CC0" w:rsidRDefault="00B33CC0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1E078E">
        <w:rPr>
          <w:b/>
          <w:bCs/>
        </w:rPr>
        <w:t>cp –R mysamples mysamples2</w:t>
      </w:r>
      <w:r w:rsidR="00B641EF" w:rsidRPr="00B641EF">
        <w:t xml:space="preserve"> and press </w:t>
      </w:r>
      <w:r w:rsidR="00B641EF" w:rsidRPr="001E078E">
        <w:rPr>
          <w:b/>
          <w:bCs/>
        </w:rPr>
        <w:t>Enter</w:t>
      </w:r>
      <w:r w:rsidR="00B641EF" w:rsidRPr="00B641EF">
        <w:t>.</w:t>
      </w:r>
    </w:p>
    <w:p w14:paraId="30EF0677" w14:textId="0077F9E7" w:rsidR="001F3F0E" w:rsidRDefault="00B33CC0" w:rsidP="006757B8">
      <w:pPr>
        <w:pStyle w:val="ListParagraph"/>
        <w:numPr>
          <w:ilvl w:val="0"/>
          <w:numId w:val="4"/>
        </w:numPr>
      </w:pPr>
      <w:r>
        <w:t>T</w:t>
      </w:r>
      <w:r w:rsidR="00B641EF" w:rsidRPr="00B641EF">
        <w:t xml:space="preserve">ype </w:t>
      </w:r>
      <w:r w:rsidR="00B641EF" w:rsidRPr="001E078E">
        <w:rPr>
          <w:b/>
          <w:bCs/>
        </w:rPr>
        <w:t>ls</w:t>
      </w:r>
      <w:r w:rsidR="00B641EF" w:rsidRPr="00B641EF">
        <w:t xml:space="preserve"> and press </w:t>
      </w:r>
      <w:r w:rsidR="00B641EF" w:rsidRPr="001E078E">
        <w:rPr>
          <w:b/>
          <w:bCs/>
        </w:rPr>
        <w:t>Enter</w:t>
      </w:r>
      <w:r w:rsidR="00B641EF" w:rsidRPr="00B641EF">
        <w:t>.</w:t>
      </w:r>
    </w:p>
    <w:p w14:paraId="5CD7C46B" w14:textId="77777777" w:rsidR="00A573FE" w:rsidRDefault="00B641EF" w:rsidP="006757B8">
      <w:pPr>
        <w:pStyle w:val="ListParagraph"/>
        <w:numPr>
          <w:ilvl w:val="0"/>
          <w:numId w:val="4"/>
        </w:numPr>
      </w:pPr>
      <w:r w:rsidRPr="00B641EF">
        <w:t>Was the directory copied successfully?</w:t>
      </w:r>
    </w:p>
    <w:sdt>
      <w:sdtPr>
        <w:rPr>
          <w:rStyle w:val="Red"/>
        </w:rPr>
        <w:id w:val="-1214350268"/>
        <w:placeholder>
          <w:docPart w:val="01C8C4F867974AC49C075ED3892D41C1"/>
        </w:placeholder>
        <w:showingPlcHdr/>
      </w:sdtPr>
      <w:sdtEndPr>
        <w:rPr>
          <w:rStyle w:val="DefaultParagraphFont"/>
          <w:color w:val="auto"/>
        </w:rPr>
      </w:sdtEndPr>
      <w:sdtContent>
        <w:p w14:paraId="5C9717C2" w14:textId="77777777" w:rsidR="00A573FE" w:rsidRDefault="00A573FE" w:rsidP="00A573FE">
          <w:pPr>
            <w:rPr>
              <w:rStyle w:val="Red"/>
            </w:rPr>
          </w:pPr>
          <w:r w:rsidRPr="009E102F">
            <w:rPr>
              <w:rStyle w:val="PlaceholderText"/>
              <w:color w:val="FF0000"/>
            </w:rPr>
            <w:t>Click or tap here to enter text.</w:t>
          </w:r>
        </w:p>
      </w:sdtContent>
    </w:sdt>
    <w:p w14:paraId="2B7753FB" w14:textId="498B0394" w:rsidR="001F3F0E" w:rsidRDefault="00B641EF" w:rsidP="006757B8">
      <w:pPr>
        <w:pStyle w:val="ListParagraph"/>
        <w:numPr>
          <w:ilvl w:val="0"/>
          <w:numId w:val="4"/>
        </w:numPr>
      </w:pPr>
      <w:r w:rsidRPr="00B641EF">
        <w:lastRenderedPageBreak/>
        <w:t xml:space="preserve">Type </w:t>
      </w:r>
      <w:r w:rsidRPr="001E078E">
        <w:rPr>
          <w:b/>
          <w:bCs/>
        </w:rPr>
        <w:t>ls mysamples2</w:t>
      </w:r>
      <w:r w:rsidRPr="00B641EF">
        <w:t xml:space="preserve"> and press </w:t>
      </w:r>
      <w:r w:rsidRPr="001E078E">
        <w:rPr>
          <w:b/>
          <w:bCs/>
        </w:rPr>
        <w:t>Enter</w:t>
      </w:r>
      <w:r w:rsidRPr="00B641EF">
        <w:t>.</w:t>
      </w:r>
      <w:r w:rsidR="007E746E">
        <w:t xml:space="preserve"> You can list the contents of a folder you are not in.</w:t>
      </w:r>
    </w:p>
    <w:p w14:paraId="1BDD8A3E" w14:textId="77777777" w:rsidR="001E078E" w:rsidRDefault="00B641EF" w:rsidP="006757B8">
      <w:pPr>
        <w:pStyle w:val="ListParagraph"/>
        <w:numPr>
          <w:ilvl w:val="0"/>
          <w:numId w:val="4"/>
        </w:numPr>
      </w:pPr>
      <w:r w:rsidRPr="00B641EF">
        <w:t xml:space="preserve">Were the contents of </w:t>
      </w:r>
      <w:r w:rsidRPr="00297016">
        <w:rPr>
          <w:b/>
        </w:rPr>
        <w:t>mysamples</w:t>
      </w:r>
      <w:r w:rsidRPr="00B641EF">
        <w:t xml:space="preserve"> successfully copied to </w:t>
      </w:r>
      <w:r w:rsidRPr="00297016">
        <w:rPr>
          <w:b/>
        </w:rPr>
        <w:t>mysamples2</w:t>
      </w:r>
      <w:r w:rsidRPr="00B641EF">
        <w:t>?</w:t>
      </w:r>
    </w:p>
    <w:sdt>
      <w:sdtPr>
        <w:rPr>
          <w:rStyle w:val="Red"/>
        </w:rPr>
        <w:id w:val="-2129615949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1D0D3FFF" w14:textId="77777777" w:rsidR="009715DA" w:rsidRDefault="00042623" w:rsidP="009715DA">
          <w:pPr>
            <w:rPr>
              <w:rStyle w:val="Red"/>
            </w:rPr>
          </w:pPr>
          <w:r w:rsidRPr="00042623">
            <w:rPr>
              <w:rStyle w:val="PlaceholderText"/>
              <w:color w:val="FF0000"/>
            </w:rPr>
            <w:t>Click or tap here to enter text.</w:t>
          </w:r>
        </w:p>
      </w:sdtContent>
    </w:sdt>
    <w:p w14:paraId="205CDA74" w14:textId="77777777" w:rsidR="00A573FE" w:rsidRDefault="00A573FE" w:rsidP="006757B8">
      <w:pPr>
        <w:pStyle w:val="ListParagraph"/>
        <w:numPr>
          <w:ilvl w:val="0"/>
          <w:numId w:val="4"/>
        </w:numPr>
      </w:pPr>
      <w:r>
        <w:t>Insert a screenshot.</w:t>
      </w:r>
    </w:p>
    <w:sdt>
      <w:sdtPr>
        <w:rPr>
          <w:rStyle w:val="Red"/>
        </w:rPr>
        <w:id w:val="508722835"/>
        <w:placeholder>
          <w:docPart w:val="C7E0CA36EDAF48178C8799372364CAB2"/>
        </w:placeholder>
        <w:showingPlcHdr/>
      </w:sdtPr>
      <w:sdtEndPr>
        <w:rPr>
          <w:rStyle w:val="DefaultParagraphFont"/>
          <w:color w:val="auto"/>
        </w:rPr>
      </w:sdtEndPr>
      <w:sdtContent>
        <w:p w14:paraId="25354C30" w14:textId="77777777" w:rsidR="00A573FE" w:rsidRDefault="00A573FE" w:rsidP="00A573FE">
          <w:pPr>
            <w:rPr>
              <w:rStyle w:val="Red"/>
            </w:rPr>
          </w:pPr>
          <w:r w:rsidRPr="009E102F">
            <w:rPr>
              <w:rStyle w:val="PlaceholderText"/>
              <w:color w:val="FF0000"/>
            </w:rPr>
            <w:t>Click or tap here to enter text.</w:t>
          </w:r>
        </w:p>
      </w:sdtContent>
    </w:sdt>
    <w:p w14:paraId="2E32A943" w14:textId="77777777" w:rsidR="00B641EF" w:rsidRDefault="00B641EF" w:rsidP="00BD16F1">
      <w:pPr>
        <w:pStyle w:val="Heading1"/>
      </w:pPr>
      <w:bookmarkStart w:id="7" w:name="_Toc171861418"/>
      <w:r w:rsidRPr="00B641EF">
        <w:t>Project 4-3</w:t>
      </w:r>
      <w:r w:rsidR="00D159E1">
        <w:t>: Move with mv</w:t>
      </w:r>
      <w:bookmarkEnd w:id="7"/>
    </w:p>
    <w:p w14:paraId="68942E0D" w14:textId="77777777" w:rsidR="00256C1B" w:rsidRPr="00256C1B" w:rsidRDefault="00256C1B" w:rsidP="00256C1B">
      <w:r>
        <w:t>Time required: 20 minutes</w:t>
      </w:r>
    </w:p>
    <w:p w14:paraId="17B7AA34" w14:textId="196177DD" w:rsidR="00B641EF" w:rsidRDefault="00B641EF" w:rsidP="000807F1">
      <w:r w:rsidRPr="00B641EF">
        <w:t xml:space="preserve">In this hands-on project, you use the </w:t>
      </w:r>
      <w:r w:rsidRPr="00B641EF">
        <w:rPr>
          <w:b/>
          <w:bCs/>
        </w:rPr>
        <w:t>mv</w:t>
      </w:r>
      <w:r w:rsidRPr="00B641EF">
        <w:t xml:space="preserve"> command to </w:t>
      </w:r>
      <w:r w:rsidR="00D15C15">
        <w:t xml:space="preserve">move or </w:t>
      </w:r>
      <w:r w:rsidRPr="00B641EF">
        <w:t>rename files and directories.</w:t>
      </w:r>
      <w:r w:rsidR="00D15C15">
        <w:t xml:space="preserve"> </w:t>
      </w:r>
    </w:p>
    <w:p w14:paraId="1574617D" w14:textId="631C9A15" w:rsidR="00D15C15" w:rsidRPr="00B641EF" w:rsidRDefault="00D15C15" w:rsidP="000807F1">
      <w:r>
        <w:t xml:space="preserve">The mv command has two parts. </w:t>
      </w:r>
      <w:r w:rsidRPr="00D15C15">
        <w:rPr>
          <w:b/>
          <w:bCs/>
        </w:rPr>
        <w:t>mv source destination</w:t>
      </w:r>
    </w:p>
    <w:p w14:paraId="7C093B91" w14:textId="77D7A17F" w:rsidR="0032783F" w:rsidRPr="0032783F" w:rsidRDefault="00CD6739" w:rsidP="006757B8">
      <w:pPr>
        <w:pStyle w:val="ListParagraph"/>
        <w:numPr>
          <w:ilvl w:val="0"/>
          <w:numId w:val="5"/>
        </w:numPr>
      </w:pPr>
      <w:r>
        <w:t>Log in to Kali with user. Open a terminal.</w:t>
      </w:r>
    </w:p>
    <w:p w14:paraId="093F301A" w14:textId="4D1D1E28" w:rsidR="0032783F" w:rsidRDefault="001F6F83" w:rsidP="006757B8">
      <w:pPr>
        <w:pStyle w:val="ListParagraph"/>
        <w:numPr>
          <w:ilvl w:val="0"/>
          <w:numId w:val="5"/>
        </w:numPr>
      </w:pPr>
      <w:r>
        <w:t>Typ</w:t>
      </w:r>
      <w:r w:rsidR="00B641EF" w:rsidRPr="00B641EF">
        <w:t xml:space="preserve">e </w:t>
      </w:r>
      <w:r w:rsidR="00B641EF" w:rsidRPr="0032783F">
        <w:rPr>
          <w:b/>
          <w:bCs/>
        </w:rPr>
        <w:t>ls</w:t>
      </w:r>
      <w:r w:rsidR="00B641EF" w:rsidRPr="00B641EF">
        <w:t xml:space="preserve"> and press </w:t>
      </w:r>
      <w:r w:rsidR="00B641EF" w:rsidRPr="0032783F">
        <w:rPr>
          <w:b/>
          <w:bCs/>
        </w:rPr>
        <w:t>Enter</w:t>
      </w:r>
      <w:r w:rsidR="00B641EF" w:rsidRPr="00B641EF">
        <w:t>. Note the contents of your home folder.</w:t>
      </w:r>
    </w:p>
    <w:p w14:paraId="582503D3" w14:textId="6177C711" w:rsidR="009A2312" w:rsidRDefault="001F6F83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32783F">
        <w:rPr>
          <w:b/>
          <w:bCs/>
        </w:rPr>
        <w:t>mv sample1</w:t>
      </w:r>
      <w:r w:rsidR="00B641EF" w:rsidRPr="00B641EF">
        <w:t xml:space="preserve"> and press </w:t>
      </w:r>
      <w:r w:rsidR="00B641EF" w:rsidRPr="0032783F">
        <w:rPr>
          <w:b/>
          <w:bCs/>
        </w:rPr>
        <w:t>Enter</w:t>
      </w:r>
      <w:r w:rsidR="00B641EF" w:rsidRPr="00B641EF">
        <w:t>.</w:t>
      </w:r>
    </w:p>
    <w:p w14:paraId="1F10A034" w14:textId="15B90627" w:rsidR="0032783F" w:rsidRDefault="00B641EF" w:rsidP="006757B8">
      <w:pPr>
        <w:pStyle w:val="ListParagraph"/>
        <w:numPr>
          <w:ilvl w:val="0"/>
          <w:numId w:val="5"/>
        </w:numPr>
      </w:pPr>
      <w:r w:rsidRPr="00B641EF">
        <w:t>What error message was displayed and why?</w:t>
      </w:r>
    </w:p>
    <w:p w14:paraId="762DBCF0" w14:textId="0A541FB8" w:rsidR="00E4785B" w:rsidRDefault="00E4785B" w:rsidP="006757B8">
      <w:pPr>
        <w:pStyle w:val="ListParagraph"/>
        <w:numPr>
          <w:ilvl w:val="0"/>
          <w:numId w:val="5"/>
        </w:numPr>
      </w:pPr>
      <w:r>
        <w:t>Insert a screenshot.</w:t>
      </w:r>
    </w:p>
    <w:sdt>
      <w:sdtPr>
        <w:rPr>
          <w:rStyle w:val="Red"/>
        </w:rPr>
        <w:id w:val="-511832006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5BDEA99B" w14:textId="77777777" w:rsidR="00F94B89" w:rsidRDefault="00F94B89" w:rsidP="00F94B89">
          <w:r w:rsidRPr="00294BE5">
            <w:rPr>
              <w:rStyle w:val="PlaceholderText"/>
              <w:color w:val="FF0000"/>
            </w:rPr>
            <w:t>Click or tap here to enter text.</w:t>
          </w:r>
        </w:p>
      </w:sdtContent>
    </w:sdt>
    <w:p w14:paraId="4F9EE451" w14:textId="4AB447A7" w:rsidR="00622092" w:rsidRDefault="001F6F83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32783F">
        <w:rPr>
          <w:b/>
          <w:bCs/>
        </w:rPr>
        <w:t>mv sample1 sample4</w:t>
      </w:r>
      <w:r w:rsidR="00B641EF" w:rsidRPr="00B641EF">
        <w:t xml:space="preserve"> and press </w:t>
      </w:r>
      <w:r w:rsidR="00B641EF" w:rsidRPr="0032783F">
        <w:rPr>
          <w:b/>
          <w:bCs/>
        </w:rPr>
        <w:t>Enter</w:t>
      </w:r>
      <w:r w:rsidR="00B641EF" w:rsidRPr="00B641EF">
        <w:t>.</w:t>
      </w:r>
    </w:p>
    <w:p w14:paraId="081D7A6D" w14:textId="60E0F257" w:rsidR="009A2312" w:rsidRDefault="00622092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32783F">
        <w:rPr>
          <w:b/>
          <w:bCs/>
        </w:rPr>
        <w:t>ls</w:t>
      </w:r>
      <w:r w:rsidR="00B641EF" w:rsidRPr="00B641EF">
        <w:t xml:space="preserve"> and press </w:t>
      </w:r>
      <w:r w:rsidR="00B641EF" w:rsidRPr="0032783F">
        <w:rPr>
          <w:b/>
          <w:bCs/>
        </w:rPr>
        <w:t>Enter</w:t>
      </w:r>
      <w:r w:rsidR="00B641EF" w:rsidRPr="00B641EF">
        <w:t>.</w:t>
      </w:r>
    </w:p>
    <w:p w14:paraId="6DEE5647" w14:textId="77777777" w:rsidR="009F6D05" w:rsidRDefault="00B641EF" w:rsidP="006757B8">
      <w:pPr>
        <w:pStyle w:val="ListParagraph"/>
        <w:numPr>
          <w:ilvl w:val="0"/>
          <w:numId w:val="5"/>
        </w:numPr>
      </w:pPr>
      <w:r w:rsidRPr="00B641EF">
        <w:t>How many files are listed and what are their names? What happened to sample1?</w:t>
      </w:r>
    </w:p>
    <w:sdt>
      <w:sdtPr>
        <w:rPr>
          <w:rStyle w:val="Red"/>
        </w:rPr>
        <w:id w:val="785776531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6B70C1D9" w14:textId="77777777" w:rsidR="00F94B89" w:rsidRDefault="00F94B89" w:rsidP="00F94B89">
          <w:r w:rsidRPr="00294BE5">
            <w:rPr>
              <w:rStyle w:val="PlaceholderText"/>
              <w:color w:val="FF0000"/>
            </w:rPr>
            <w:t>Click or tap here to enter text.</w:t>
          </w:r>
        </w:p>
      </w:sdtContent>
    </w:sdt>
    <w:p w14:paraId="569E8216" w14:textId="77777777" w:rsidR="006F4617" w:rsidRDefault="001F6F83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9F6D05">
        <w:rPr>
          <w:b/>
          <w:bCs/>
        </w:rPr>
        <w:t>mv sample4 mysamples</w:t>
      </w:r>
      <w:r w:rsidR="00B641EF" w:rsidRPr="00B641EF">
        <w:t xml:space="preserve"> and press </w:t>
      </w:r>
      <w:r w:rsidR="00B641EF" w:rsidRPr="009F6D05">
        <w:rPr>
          <w:b/>
          <w:bCs/>
        </w:rPr>
        <w:t>Enter</w:t>
      </w:r>
      <w:r w:rsidR="00B641EF" w:rsidRPr="00B641EF">
        <w:t>.</w:t>
      </w:r>
    </w:p>
    <w:p w14:paraId="5FC99CF0" w14:textId="4F66E9F5" w:rsidR="009A2312" w:rsidRDefault="006F4617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9F6D05">
        <w:rPr>
          <w:b/>
          <w:bCs/>
        </w:rPr>
        <w:t>ls</w:t>
      </w:r>
      <w:r w:rsidR="00B641EF" w:rsidRPr="00B641EF">
        <w:t xml:space="preserve"> and press </w:t>
      </w:r>
      <w:r w:rsidR="00B641EF" w:rsidRPr="009F6D05">
        <w:rPr>
          <w:b/>
          <w:bCs/>
        </w:rPr>
        <w:t>Enter</w:t>
      </w:r>
      <w:r w:rsidR="00B641EF" w:rsidRPr="00B641EF">
        <w:t>.</w:t>
      </w:r>
    </w:p>
    <w:p w14:paraId="54968DCF" w14:textId="77777777" w:rsidR="009F6D05" w:rsidRDefault="00B641EF" w:rsidP="006757B8">
      <w:pPr>
        <w:pStyle w:val="ListParagraph"/>
        <w:numPr>
          <w:ilvl w:val="0"/>
          <w:numId w:val="5"/>
        </w:numPr>
      </w:pPr>
      <w:r w:rsidRPr="00B641EF">
        <w:t>How many files are there, and what are their names? Where did sample4 go?</w:t>
      </w:r>
      <w:bookmarkStart w:id="8" w:name="PageEnd_175"/>
      <w:bookmarkEnd w:id="8"/>
    </w:p>
    <w:sdt>
      <w:sdtPr>
        <w:rPr>
          <w:rStyle w:val="Red"/>
        </w:rPr>
        <w:id w:val="-1888492797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2ECB2A3F" w14:textId="77777777" w:rsidR="00F94B89" w:rsidRDefault="00F94B89" w:rsidP="00F94B89">
          <w:r w:rsidRPr="00294BE5">
            <w:rPr>
              <w:rStyle w:val="PlaceholderText"/>
              <w:color w:val="FF0000"/>
            </w:rPr>
            <w:t>Click or tap here to enter text.</w:t>
          </w:r>
        </w:p>
      </w:sdtContent>
    </w:sdt>
    <w:p w14:paraId="29BC105D" w14:textId="74780A61" w:rsidR="006F4617" w:rsidRDefault="006F4617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9F6D05">
        <w:rPr>
          <w:b/>
          <w:bCs/>
        </w:rPr>
        <w:t>cd mysamples</w:t>
      </w:r>
      <w:r w:rsidR="00B641EF" w:rsidRPr="00B641EF">
        <w:t xml:space="preserve"> and press </w:t>
      </w:r>
      <w:r w:rsidR="00B641EF" w:rsidRPr="009F6D05">
        <w:rPr>
          <w:b/>
          <w:bCs/>
        </w:rPr>
        <w:t>Enter</w:t>
      </w:r>
      <w:r w:rsidR="00B641EF" w:rsidRPr="00B641EF">
        <w:t>.</w:t>
      </w:r>
    </w:p>
    <w:p w14:paraId="432089E1" w14:textId="7C5EE009" w:rsidR="00E65273" w:rsidRDefault="006F4617" w:rsidP="006757B8">
      <w:pPr>
        <w:pStyle w:val="ListParagraph"/>
        <w:numPr>
          <w:ilvl w:val="0"/>
          <w:numId w:val="5"/>
        </w:numPr>
      </w:pPr>
      <w:r>
        <w:lastRenderedPageBreak/>
        <w:t>T</w:t>
      </w:r>
      <w:r w:rsidR="00B641EF" w:rsidRPr="00B641EF">
        <w:t xml:space="preserve">ype </w:t>
      </w:r>
      <w:r w:rsidR="00B641EF" w:rsidRPr="009F6D05">
        <w:rPr>
          <w:b/>
          <w:bCs/>
        </w:rPr>
        <w:t>ls</w:t>
      </w:r>
      <w:r w:rsidR="00B641EF" w:rsidRPr="00B641EF">
        <w:t xml:space="preserve"> </w:t>
      </w:r>
      <w:r w:rsidR="00CF01D5">
        <w:t xml:space="preserve">and </w:t>
      </w:r>
      <w:r w:rsidR="00B641EF" w:rsidRPr="00B641EF">
        <w:t xml:space="preserve">press </w:t>
      </w:r>
      <w:r w:rsidR="00B641EF" w:rsidRPr="009F6D05">
        <w:rPr>
          <w:b/>
          <w:bCs/>
        </w:rPr>
        <w:t>Enter</w:t>
      </w:r>
      <w:r w:rsidR="00B641EF" w:rsidRPr="00B641EF">
        <w:t xml:space="preserve">. Notice that the sample4 file you moved </w:t>
      </w:r>
      <w:r w:rsidR="00B30110">
        <w:t>earlier</w:t>
      </w:r>
      <w:r w:rsidR="00B641EF" w:rsidRPr="00E65273">
        <w:t xml:space="preserve"> was </w:t>
      </w:r>
      <w:r w:rsidR="00B641EF" w:rsidRPr="00B641EF">
        <w:t>moved here.</w:t>
      </w:r>
    </w:p>
    <w:p w14:paraId="3A9B3DF1" w14:textId="77777777" w:rsidR="00B30110" w:rsidRDefault="00B30110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E65273">
        <w:rPr>
          <w:b/>
          <w:bCs/>
        </w:rPr>
        <w:t>mv sample4 ..</w:t>
      </w:r>
      <w:r w:rsidR="00B641EF" w:rsidRPr="00B641EF">
        <w:t xml:space="preserve"> and press </w:t>
      </w:r>
      <w:r w:rsidR="00B641EF" w:rsidRPr="00E65273">
        <w:rPr>
          <w:b/>
          <w:bCs/>
        </w:rPr>
        <w:t>Enter</w:t>
      </w:r>
      <w:r w:rsidR="00B641EF" w:rsidRPr="00B641EF">
        <w:t>.</w:t>
      </w:r>
    </w:p>
    <w:p w14:paraId="52565228" w14:textId="70B1F2AE" w:rsidR="00C33686" w:rsidRDefault="00B30110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E65273">
        <w:rPr>
          <w:b/>
          <w:bCs/>
        </w:rPr>
        <w:t>ls</w:t>
      </w:r>
      <w:r w:rsidR="00B641EF" w:rsidRPr="00B641EF">
        <w:t xml:space="preserve"> and press </w:t>
      </w:r>
      <w:r w:rsidR="00B641EF" w:rsidRPr="00E65273">
        <w:rPr>
          <w:b/>
          <w:bCs/>
        </w:rPr>
        <w:t>Enter</w:t>
      </w:r>
      <w:r w:rsidR="00B641EF" w:rsidRPr="00B641EF">
        <w:t>.</w:t>
      </w:r>
    </w:p>
    <w:p w14:paraId="549AA511" w14:textId="77777777" w:rsidR="00F43735" w:rsidRDefault="00B641EF" w:rsidP="006757B8">
      <w:pPr>
        <w:pStyle w:val="ListParagraph"/>
        <w:numPr>
          <w:ilvl w:val="0"/>
          <w:numId w:val="5"/>
        </w:numPr>
      </w:pPr>
      <w:r w:rsidRPr="00B641EF">
        <w:t>How many files are there, and what are their names? Where did the sample4 file go?</w:t>
      </w:r>
    </w:p>
    <w:sdt>
      <w:sdtPr>
        <w:rPr>
          <w:rStyle w:val="Red"/>
        </w:rPr>
        <w:id w:val="-1996713142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4BBB6387" w14:textId="77777777" w:rsidR="00653D7D" w:rsidRDefault="00653D7D" w:rsidP="00653D7D">
          <w:r w:rsidRPr="00294BE5">
            <w:rPr>
              <w:rStyle w:val="PlaceholderText"/>
              <w:color w:val="FF0000"/>
            </w:rPr>
            <w:t>Click or tap here to enter text.</w:t>
          </w:r>
        </w:p>
      </w:sdtContent>
    </w:sdt>
    <w:p w14:paraId="39148B61" w14:textId="77777777" w:rsidR="004805A9" w:rsidRDefault="004805A9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F43735">
        <w:rPr>
          <w:b/>
          <w:bCs/>
        </w:rPr>
        <w:t>cd ..</w:t>
      </w:r>
      <w:r w:rsidR="00B641EF" w:rsidRPr="00B641EF">
        <w:t xml:space="preserve"> and press </w:t>
      </w:r>
      <w:r w:rsidR="00B641EF" w:rsidRPr="00F43735">
        <w:rPr>
          <w:b/>
          <w:bCs/>
        </w:rPr>
        <w:t>Enter</w:t>
      </w:r>
      <w:r w:rsidR="00B641EF" w:rsidRPr="00B641EF">
        <w:t>.</w:t>
      </w:r>
    </w:p>
    <w:p w14:paraId="6EE61086" w14:textId="55A4744A" w:rsidR="00F43735" w:rsidRDefault="004805A9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F43735">
        <w:rPr>
          <w:b/>
          <w:bCs/>
        </w:rPr>
        <w:t>ls</w:t>
      </w:r>
      <w:r w:rsidR="00B641EF" w:rsidRPr="00B641EF">
        <w:t xml:space="preserve"> and press </w:t>
      </w:r>
      <w:r w:rsidR="00B641EF" w:rsidRPr="00F43735">
        <w:rPr>
          <w:b/>
          <w:bCs/>
        </w:rPr>
        <w:t>Enter</w:t>
      </w:r>
      <w:r w:rsidR="00B641EF" w:rsidRPr="00B641EF">
        <w:t xml:space="preserve"> to view the new location of sample4.</w:t>
      </w:r>
    </w:p>
    <w:p w14:paraId="0B14E6C2" w14:textId="54107809" w:rsidR="00C33686" w:rsidRDefault="00B465C2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F43735">
        <w:rPr>
          <w:b/>
          <w:bCs/>
        </w:rPr>
        <w:t>mv sample4 mysamples/sample2</w:t>
      </w:r>
      <w:r w:rsidR="00B641EF" w:rsidRPr="00B641EF">
        <w:t xml:space="preserve"> and press </w:t>
      </w:r>
      <w:r w:rsidR="00B641EF" w:rsidRPr="00F43735">
        <w:rPr>
          <w:b/>
          <w:bCs/>
        </w:rPr>
        <w:t>Enter</w:t>
      </w:r>
      <w:r w:rsidR="00B641EF" w:rsidRPr="00B641EF">
        <w:t>.</w:t>
      </w:r>
    </w:p>
    <w:p w14:paraId="776F216D" w14:textId="6AB46F45" w:rsidR="00983DBD" w:rsidRDefault="002E2495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9E3D2C">
        <w:rPr>
          <w:b/>
          <w:bCs/>
        </w:rPr>
        <w:t>mv sample? mysamples</w:t>
      </w:r>
      <w:r w:rsidR="00B641EF" w:rsidRPr="00B641EF">
        <w:t xml:space="preserve"> and press </w:t>
      </w:r>
      <w:r w:rsidR="00B641EF" w:rsidRPr="009E3D2C">
        <w:rPr>
          <w:b/>
          <w:bCs/>
        </w:rPr>
        <w:t>Enter</w:t>
      </w:r>
      <w:r w:rsidR="00B641EF" w:rsidRPr="00B641EF">
        <w:t>.</w:t>
      </w:r>
    </w:p>
    <w:p w14:paraId="7D625AE4" w14:textId="7DBADC7B" w:rsidR="006B2CC2" w:rsidRDefault="002E2495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983DBD">
        <w:rPr>
          <w:b/>
          <w:bCs/>
        </w:rPr>
        <w:t>ls</w:t>
      </w:r>
      <w:r w:rsidR="00B641EF" w:rsidRPr="00B641EF">
        <w:t xml:space="preserve"> and press </w:t>
      </w:r>
      <w:r w:rsidR="00B641EF" w:rsidRPr="00983DBD">
        <w:rPr>
          <w:b/>
          <w:bCs/>
        </w:rPr>
        <w:t>Enter</w:t>
      </w:r>
      <w:r w:rsidR="00B641EF" w:rsidRPr="00B641EF">
        <w:t>.</w:t>
      </w:r>
    </w:p>
    <w:p w14:paraId="4145C641" w14:textId="77777777" w:rsidR="00DA52CF" w:rsidRDefault="00B641EF" w:rsidP="006757B8">
      <w:pPr>
        <w:pStyle w:val="ListParagraph"/>
        <w:numPr>
          <w:ilvl w:val="0"/>
          <w:numId w:val="5"/>
        </w:numPr>
      </w:pPr>
      <w:r w:rsidRPr="00B641EF">
        <w:t>How many files are there and why?</w:t>
      </w:r>
    </w:p>
    <w:sdt>
      <w:sdtPr>
        <w:rPr>
          <w:rStyle w:val="Red"/>
        </w:rPr>
        <w:id w:val="-309704970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2CD374F8" w14:textId="77777777" w:rsidR="00FF5EE1" w:rsidRDefault="00FF5EE1" w:rsidP="00FF5EE1">
          <w:r w:rsidRPr="00294BE5">
            <w:rPr>
              <w:rStyle w:val="PlaceholderText"/>
              <w:color w:val="FF0000"/>
            </w:rPr>
            <w:t>Click or tap here to enter text.</w:t>
          </w:r>
        </w:p>
      </w:sdtContent>
    </w:sdt>
    <w:p w14:paraId="473B2144" w14:textId="7957BE5E" w:rsidR="00A708B5" w:rsidRDefault="00183C14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DA52CF">
        <w:rPr>
          <w:b/>
          <w:bCs/>
        </w:rPr>
        <w:t>mv sample1* mysamples</w:t>
      </w:r>
      <w:r w:rsidR="00B641EF" w:rsidRPr="00B641EF">
        <w:t xml:space="preserve"> and press </w:t>
      </w:r>
      <w:r w:rsidR="00B641EF" w:rsidRPr="00DA52CF">
        <w:rPr>
          <w:b/>
          <w:bCs/>
        </w:rPr>
        <w:t>Enter</w:t>
      </w:r>
      <w:r w:rsidR="00B641EF" w:rsidRPr="00B641EF">
        <w:t>.</w:t>
      </w:r>
    </w:p>
    <w:p w14:paraId="4277F902" w14:textId="788B308F" w:rsidR="00DD5A89" w:rsidRDefault="00183C14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A708B5">
        <w:rPr>
          <w:b/>
          <w:bCs/>
        </w:rPr>
        <w:t>ls</w:t>
      </w:r>
      <w:r w:rsidR="00B641EF" w:rsidRPr="00B641EF">
        <w:t xml:space="preserve"> and press </w:t>
      </w:r>
      <w:r w:rsidR="00B641EF" w:rsidRPr="00A708B5">
        <w:rPr>
          <w:b/>
          <w:bCs/>
        </w:rPr>
        <w:t>Enter</w:t>
      </w:r>
      <w:r w:rsidR="00B641EF" w:rsidRPr="00B641EF">
        <w:t>. Notice that there are no sample files in the /root directory.</w:t>
      </w:r>
    </w:p>
    <w:p w14:paraId="05C0227C" w14:textId="77777777" w:rsidR="00063A7E" w:rsidRDefault="00063A7E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DD5A89">
        <w:rPr>
          <w:b/>
          <w:bCs/>
        </w:rPr>
        <w:t>cd mysamples</w:t>
      </w:r>
      <w:r w:rsidR="00B641EF" w:rsidRPr="00B641EF">
        <w:t xml:space="preserve"> and press </w:t>
      </w:r>
      <w:r w:rsidR="00B641EF" w:rsidRPr="00DD5A89">
        <w:rPr>
          <w:b/>
          <w:bCs/>
        </w:rPr>
        <w:t>Enter</w:t>
      </w:r>
      <w:r w:rsidR="00B641EF" w:rsidRPr="00B641EF">
        <w:t>.</w:t>
      </w:r>
    </w:p>
    <w:p w14:paraId="0F988A43" w14:textId="17770F52" w:rsidR="00B619A1" w:rsidRDefault="00063A7E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DD5A89">
        <w:rPr>
          <w:b/>
          <w:bCs/>
        </w:rPr>
        <w:t>ls</w:t>
      </w:r>
      <w:r w:rsidR="00B641EF" w:rsidRPr="00A51C6E">
        <w:t xml:space="preserve"> </w:t>
      </w:r>
      <w:r w:rsidR="008D12E3" w:rsidRPr="00A51C6E">
        <w:t>a</w:t>
      </w:r>
      <w:r w:rsidR="00B641EF" w:rsidRPr="00B641EF">
        <w:t xml:space="preserve">nd press </w:t>
      </w:r>
      <w:r w:rsidR="00B641EF" w:rsidRPr="00DD5A89">
        <w:rPr>
          <w:b/>
          <w:bCs/>
        </w:rPr>
        <w:t>Enter</w:t>
      </w:r>
      <w:r w:rsidR="00B641EF" w:rsidRPr="00B641EF">
        <w:t>. Notice that all files originally in /root have been moved to this directory.</w:t>
      </w:r>
    </w:p>
    <w:p w14:paraId="0EFC9B98" w14:textId="77777777" w:rsidR="00063A7E" w:rsidRDefault="00063A7E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B619A1">
        <w:rPr>
          <w:b/>
          <w:bCs/>
        </w:rPr>
        <w:t>cd ..</w:t>
      </w:r>
      <w:r w:rsidR="00B641EF" w:rsidRPr="00B641EF">
        <w:t xml:space="preserve"> and press </w:t>
      </w:r>
      <w:r w:rsidR="00B641EF" w:rsidRPr="00B619A1">
        <w:rPr>
          <w:b/>
          <w:bCs/>
        </w:rPr>
        <w:t>Enter</w:t>
      </w:r>
      <w:r w:rsidR="00B641EF" w:rsidRPr="00B641EF">
        <w:t>.</w:t>
      </w:r>
    </w:p>
    <w:p w14:paraId="2D1B0FDF" w14:textId="38074563" w:rsidR="00063A7E" w:rsidRDefault="00063A7E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B619A1">
        <w:rPr>
          <w:b/>
          <w:bCs/>
        </w:rPr>
        <w:t>ls</w:t>
      </w:r>
      <w:r w:rsidR="00B641EF" w:rsidRPr="00B641EF">
        <w:t xml:space="preserve"> and press </w:t>
      </w:r>
      <w:r w:rsidR="00B641EF" w:rsidRPr="00B619A1">
        <w:rPr>
          <w:b/>
          <w:bCs/>
        </w:rPr>
        <w:t>Enter</w:t>
      </w:r>
      <w:r w:rsidR="00B641EF" w:rsidRPr="00B641EF">
        <w:t>.</w:t>
      </w:r>
      <w:r>
        <w:t xml:space="preserve"> Notice the files and directories shown.</w:t>
      </w:r>
    </w:p>
    <w:p w14:paraId="712CC2FD" w14:textId="77777777" w:rsidR="00063A7E" w:rsidRDefault="00B641EF" w:rsidP="006757B8">
      <w:pPr>
        <w:pStyle w:val="ListParagraph"/>
        <w:numPr>
          <w:ilvl w:val="0"/>
          <w:numId w:val="5"/>
        </w:numPr>
      </w:pPr>
      <w:r w:rsidRPr="00B641EF">
        <w:t xml:space="preserve">Type </w:t>
      </w:r>
      <w:r w:rsidRPr="00B619A1">
        <w:rPr>
          <w:b/>
          <w:bCs/>
        </w:rPr>
        <w:t>mv mysamples samples</w:t>
      </w:r>
      <w:r w:rsidRPr="00B641EF">
        <w:t xml:space="preserve"> and press </w:t>
      </w:r>
      <w:r w:rsidRPr="00B619A1">
        <w:rPr>
          <w:b/>
          <w:bCs/>
        </w:rPr>
        <w:t>Enter</w:t>
      </w:r>
      <w:r w:rsidRPr="00B641EF">
        <w:t>.</w:t>
      </w:r>
    </w:p>
    <w:p w14:paraId="69FCD938" w14:textId="6408CF19" w:rsidR="006B2CC2" w:rsidRDefault="00063A7E" w:rsidP="006757B8">
      <w:pPr>
        <w:pStyle w:val="ListParagraph"/>
        <w:numPr>
          <w:ilvl w:val="0"/>
          <w:numId w:val="5"/>
        </w:numPr>
      </w:pPr>
      <w:r>
        <w:t>T</w:t>
      </w:r>
      <w:r w:rsidR="00B641EF" w:rsidRPr="00B641EF">
        <w:t xml:space="preserve">ype </w:t>
      </w:r>
      <w:r w:rsidR="00B641EF" w:rsidRPr="00B619A1">
        <w:rPr>
          <w:b/>
          <w:bCs/>
        </w:rPr>
        <w:t xml:space="preserve">ls </w:t>
      </w:r>
      <w:r w:rsidR="00B641EF" w:rsidRPr="00B641EF">
        <w:t xml:space="preserve">and press </w:t>
      </w:r>
      <w:r w:rsidR="00B641EF" w:rsidRPr="00B619A1">
        <w:rPr>
          <w:b/>
          <w:bCs/>
        </w:rPr>
        <w:t>Enter</w:t>
      </w:r>
      <w:r w:rsidR="00B641EF" w:rsidRPr="00B641EF">
        <w:t>.</w:t>
      </w:r>
    </w:p>
    <w:p w14:paraId="242631FB" w14:textId="77777777" w:rsidR="00316ABA" w:rsidRDefault="00B641EF" w:rsidP="006757B8">
      <w:pPr>
        <w:pStyle w:val="ListParagraph"/>
        <w:numPr>
          <w:ilvl w:val="0"/>
          <w:numId w:val="5"/>
        </w:numPr>
      </w:pPr>
      <w:r w:rsidRPr="00B641EF">
        <w:t xml:space="preserve">Why did you not need to specify the recursive option to the </w:t>
      </w:r>
      <w:r w:rsidRPr="00B619A1">
        <w:rPr>
          <w:b/>
          <w:bCs/>
        </w:rPr>
        <w:t>mv</w:t>
      </w:r>
      <w:r w:rsidRPr="00B641EF">
        <w:t xml:space="preserve"> command to rename the </w:t>
      </w:r>
      <w:r w:rsidRPr="00063A7E">
        <w:rPr>
          <w:b/>
          <w:bCs/>
        </w:rPr>
        <w:t>mysamples</w:t>
      </w:r>
      <w:r w:rsidRPr="00B641EF">
        <w:t xml:space="preserve"> directory to </w:t>
      </w:r>
      <w:r w:rsidRPr="00063A7E">
        <w:rPr>
          <w:b/>
          <w:bCs/>
        </w:rPr>
        <w:t>samples</w:t>
      </w:r>
      <w:r w:rsidRPr="00B641EF">
        <w:t>?</w:t>
      </w:r>
    </w:p>
    <w:sdt>
      <w:sdtPr>
        <w:rPr>
          <w:rStyle w:val="Red"/>
        </w:rPr>
        <w:id w:val="231895261"/>
        <w:placeholder>
          <w:docPart w:val="65AEA6CCB97048C5AA2DAC6E7972F665"/>
        </w:placeholder>
        <w:showingPlcHdr/>
      </w:sdtPr>
      <w:sdtEndPr>
        <w:rPr>
          <w:rStyle w:val="DefaultParagraphFont"/>
          <w:color w:val="auto"/>
        </w:rPr>
      </w:sdtEndPr>
      <w:sdtContent>
        <w:p w14:paraId="68582E97" w14:textId="77777777" w:rsidR="00D94AAE" w:rsidRDefault="00D94AAE" w:rsidP="00D94AAE">
          <w:pPr>
            <w:rPr>
              <w:rStyle w:val="Red"/>
            </w:rPr>
          </w:pPr>
          <w:r w:rsidRPr="009E102F">
            <w:rPr>
              <w:rStyle w:val="PlaceholderText"/>
              <w:color w:val="FF0000"/>
            </w:rPr>
            <w:t>Click or tap here to enter text.</w:t>
          </w:r>
        </w:p>
      </w:sdtContent>
    </w:sdt>
    <w:p w14:paraId="1A0050D7" w14:textId="77777777" w:rsidR="00D94AAE" w:rsidRDefault="00D94AAE" w:rsidP="006757B8">
      <w:pPr>
        <w:pStyle w:val="ListParagraph"/>
        <w:numPr>
          <w:ilvl w:val="0"/>
          <w:numId w:val="5"/>
        </w:numPr>
      </w:pPr>
      <w:r>
        <w:t>Insert a screenshot.</w:t>
      </w:r>
    </w:p>
    <w:sdt>
      <w:sdtPr>
        <w:rPr>
          <w:rStyle w:val="Red"/>
        </w:rPr>
        <w:id w:val="190201133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192A16DC" w14:textId="77777777" w:rsidR="0046474A" w:rsidRDefault="00C84DB6" w:rsidP="0046474A">
          <w:r w:rsidRPr="00294BE5">
            <w:rPr>
              <w:rStyle w:val="PlaceholderText"/>
              <w:color w:val="FF0000"/>
            </w:rPr>
            <w:t>Click or tap here to enter text.</w:t>
          </w:r>
        </w:p>
      </w:sdtContent>
    </w:sdt>
    <w:p w14:paraId="7FD1A60F" w14:textId="4F771F4A" w:rsidR="00B641EF" w:rsidRDefault="00B641EF" w:rsidP="00DB372D">
      <w:pPr>
        <w:pStyle w:val="Heading1"/>
      </w:pPr>
      <w:bookmarkStart w:id="9" w:name="_Toc171861419"/>
      <w:r w:rsidRPr="00B641EF">
        <w:lastRenderedPageBreak/>
        <w:t>Project 4-</w:t>
      </w:r>
      <w:r w:rsidR="00BD16F1">
        <w:t>6</w:t>
      </w:r>
      <w:r w:rsidR="005239DD">
        <w:t xml:space="preserve">: </w:t>
      </w:r>
      <w:r w:rsidR="00BD16F1">
        <w:t>Remove</w:t>
      </w:r>
      <w:r w:rsidR="005239DD">
        <w:t xml:space="preserve"> Files and Directories</w:t>
      </w:r>
      <w:bookmarkEnd w:id="9"/>
    </w:p>
    <w:p w14:paraId="28DC9765" w14:textId="77777777" w:rsidR="00EB6141" w:rsidRPr="00EB6141" w:rsidRDefault="00EB6141" w:rsidP="00EB6141">
      <w:r>
        <w:t>Time required: 20 minutes</w:t>
      </w:r>
    </w:p>
    <w:p w14:paraId="31A8C09B" w14:textId="77777777" w:rsidR="00B641EF" w:rsidRPr="00B641EF" w:rsidRDefault="00B641EF" w:rsidP="000807F1">
      <w:r w:rsidRPr="00B641EF">
        <w:t xml:space="preserve">In this hands-on project, you delete files and directories using the </w:t>
      </w:r>
      <w:r w:rsidRPr="00B641EF">
        <w:rPr>
          <w:b/>
          <w:bCs/>
        </w:rPr>
        <w:t>rmdir</w:t>
      </w:r>
      <w:r w:rsidRPr="00B641EF">
        <w:t xml:space="preserve"> and </w:t>
      </w:r>
      <w:r w:rsidRPr="00B641EF">
        <w:rPr>
          <w:b/>
          <w:bCs/>
        </w:rPr>
        <w:t>rm</w:t>
      </w:r>
      <w:r w:rsidRPr="00B641EF">
        <w:t xml:space="preserve"> commands.</w:t>
      </w:r>
    </w:p>
    <w:p w14:paraId="31F1B5A7" w14:textId="4F764496" w:rsidR="005F026D" w:rsidRDefault="008B467C" w:rsidP="006757B8">
      <w:pPr>
        <w:pStyle w:val="ListParagraph"/>
        <w:numPr>
          <w:ilvl w:val="0"/>
          <w:numId w:val="8"/>
        </w:numPr>
      </w:pPr>
      <w:r>
        <w:t>Log in to Kali with user. Open a terminal.</w:t>
      </w:r>
    </w:p>
    <w:p w14:paraId="353A09CE" w14:textId="77777777" w:rsidR="00B003BB" w:rsidRDefault="00B003BB" w:rsidP="006757B8">
      <w:pPr>
        <w:pStyle w:val="ListParagraph"/>
        <w:numPr>
          <w:ilvl w:val="0"/>
          <w:numId w:val="8"/>
        </w:numPr>
      </w:pPr>
      <w:r>
        <w:t>T</w:t>
      </w:r>
      <w:r w:rsidR="00B641EF" w:rsidRPr="00B641EF">
        <w:t xml:space="preserve">ype </w:t>
      </w:r>
      <w:r w:rsidR="00B641EF" w:rsidRPr="005F026D">
        <w:rPr>
          <w:b/>
          <w:bCs/>
        </w:rPr>
        <w:t>cd samples</w:t>
      </w:r>
      <w:r w:rsidR="00B641EF" w:rsidRPr="00B641EF">
        <w:t xml:space="preserve"> and press </w:t>
      </w:r>
      <w:r w:rsidR="00B641EF" w:rsidRPr="005F026D">
        <w:rPr>
          <w:b/>
          <w:bCs/>
        </w:rPr>
        <w:t>Enter</w:t>
      </w:r>
      <w:r w:rsidR="00B641EF" w:rsidRPr="00B641EF">
        <w:t>.</w:t>
      </w:r>
    </w:p>
    <w:p w14:paraId="20D29C1D" w14:textId="2C492E4E" w:rsidR="005F026D" w:rsidRDefault="00B003BB" w:rsidP="006757B8">
      <w:pPr>
        <w:pStyle w:val="ListParagraph"/>
        <w:numPr>
          <w:ilvl w:val="0"/>
          <w:numId w:val="8"/>
        </w:numPr>
      </w:pPr>
      <w:r>
        <w:t>T</w:t>
      </w:r>
      <w:r w:rsidR="00B641EF" w:rsidRPr="00B641EF">
        <w:t xml:space="preserve">ype </w:t>
      </w:r>
      <w:r w:rsidR="00B641EF" w:rsidRPr="005F026D">
        <w:rPr>
          <w:b/>
          <w:bCs/>
        </w:rPr>
        <w:t>ls -R</w:t>
      </w:r>
      <w:r w:rsidR="00B641EF" w:rsidRPr="00B641EF">
        <w:t xml:space="preserve"> and press </w:t>
      </w:r>
      <w:r w:rsidR="00B641EF" w:rsidRPr="005F026D">
        <w:rPr>
          <w:b/>
          <w:bCs/>
        </w:rPr>
        <w:t>Enter</w:t>
      </w:r>
      <w:r w:rsidR="00B641EF" w:rsidRPr="00B641EF">
        <w:t>. Note th</w:t>
      </w:r>
      <w:r w:rsidR="00F21922">
        <w:t>e</w:t>
      </w:r>
      <w:r w:rsidR="007B7B0C">
        <w:t>r</w:t>
      </w:r>
      <w:r w:rsidR="00B641EF" w:rsidRPr="00B641EF">
        <w:t>e two empty directories todelete and undermysamples.</w:t>
      </w:r>
    </w:p>
    <w:p w14:paraId="4ABBD336" w14:textId="2AD55995" w:rsidR="00F73B18" w:rsidRDefault="00A66059" w:rsidP="006757B8">
      <w:pPr>
        <w:pStyle w:val="ListParagraph"/>
        <w:numPr>
          <w:ilvl w:val="0"/>
          <w:numId w:val="8"/>
        </w:numPr>
      </w:pPr>
      <w:r>
        <w:t>T</w:t>
      </w:r>
      <w:r w:rsidR="00B641EF" w:rsidRPr="00B641EF">
        <w:t xml:space="preserve">ype </w:t>
      </w:r>
      <w:r w:rsidR="000562C2">
        <w:rPr>
          <w:b/>
          <w:bCs/>
        </w:rPr>
        <w:t xml:space="preserve">rmdir </w:t>
      </w:r>
      <w:r w:rsidR="00170D0A">
        <w:rPr>
          <w:b/>
          <w:bCs/>
        </w:rPr>
        <w:t>undermy</w:t>
      </w:r>
      <w:r w:rsidR="00B641EF" w:rsidRPr="005F026D">
        <w:rPr>
          <w:b/>
          <w:bCs/>
        </w:rPr>
        <w:t>samples todelete</w:t>
      </w:r>
      <w:r w:rsidR="00B641EF" w:rsidRPr="00B641EF">
        <w:t xml:space="preserve"> and press </w:t>
      </w:r>
      <w:r w:rsidR="00B641EF" w:rsidRPr="005F026D">
        <w:rPr>
          <w:b/>
          <w:bCs/>
        </w:rPr>
        <w:t>Enter</w:t>
      </w:r>
      <w:r w:rsidR="00B641EF" w:rsidRPr="00B641EF">
        <w:t>.</w:t>
      </w:r>
    </w:p>
    <w:p w14:paraId="22A28DD2" w14:textId="77777777" w:rsidR="00AF633F" w:rsidRDefault="00B641EF" w:rsidP="006757B8">
      <w:pPr>
        <w:pStyle w:val="ListParagraph"/>
        <w:numPr>
          <w:ilvl w:val="0"/>
          <w:numId w:val="8"/>
        </w:numPr>
      </w:pPr>
      <w:r w:rsidRPr="00B641EF">
        <w:t>Did the command work? Why?</w:t>
      </w:r>
    </w:p>
    <w:sdt>
      <w:sdtPr>
        <w:rPr>
          <w:rStyle w:val="Red"/>
        </w:rPr>
        <w:id w:val="2070529892"/>
        <w:placeholder>
          <w:docPart w:val="BC5D9988FED644E19803370A622F25A4"/>
        </w:placeholder>
        <w:showingPlcHdr/>
      </w:sdtPr>
      <w:sdtEndPr>
        <w:rPr>
          <w:rStyle w:val="DefaultParagraphFont"/>
          <w:color w:val="auto"/>
        </w:rPr>
      </w:sdtEndPr>
      <w:sdtContent>
        <w:p w14:paraId="5127648A" w14:textId="77777777" w:rsidR="00AF633F" w:rsidRDefault="00AF633F" w:rsidP="00AF633F">
          <w:pPr>
            <w:rPr>
              <w:rStyle w:val="Red"/>
            </w:rPr>
          </w:pPr>
          <w:r w:rsidRPr="009E102F">
            <w:rPr>
              <w:rStyle w:val="PlaceholderText"/>
              <w:color w:val="FF0000"/>
            </w:rPr>
            <w:t>Click or tap here to enter text.</w:t>
          </w:r>
        </w:p>
      </w:sdtContent>
    </w:sdt>
    <w:p w14:paraId="6F48E543" w14:textId="5C275F49" w:rsidR="00F73B18" w:rsidRDefault="00AF633F" w:rsidP="006757B8">
      <w:pPr>
        <w:pStyle w:val="ListParagraph"/>
        <w:numPr>
          <w:ilvl w:val="0"/>
          <w:numId w:val="8"/>
        </w:numPr>
      </w:pPr>
      <w:r>
        <w:t>T</w:t>
      </w:r>
      <w:r w:rsidR="00B641EF" w:rsidRPr="00B641EF">
        <w:t xml:space="preserve">ype </w:t>
      </w:r>
      <w:r w:rsidR="00B641EF" w:rsidRPr="005F026D">
        <w:rPr>
          <w:b/>
          <w:bCs/>
        </w:rPr>
        <w:t xml:space="preserve">ls </w:t>
      </w:r>
      <w:r w:rsidR="00B641EF" w:rsidRPr="00B641EF">
        <w:t xml:space="preserve">and press </w:t>
      </w:r>
      <w:r w:rsidR="00B641EF" w:rsidRPr="005F026D">
        <w:rPr>
          <w:b/>
          <w:bCs/>
        </w:rPr>
        <w:t>Enter</w:t>
      </w:r>
      <w:r w:rsidR="00B641EF" w:rsidRPr="00B641EF">
        <w:t>.</w:t>
      </w:r>
    </w:p>
    <w:p w14:paraId="5A902117" w14:textId="77777777" w:rsidR="005F026D" w:rsidRDefault="00B641EF" w:rsidP="006757B8">
      <w:pPr>
        <w:pStyle w:val="ListParagraph"/>
        <w:numPr>
          <w:ilvl w:val="0"/>
          <w:numId w:val="8"/>
        </w:numPr>
      </w:pPr>
      <w:r w:rsidRPr="00B641EF">
        <w:t>Were both directories deleted successfully?</w:t>
      </w:r>
    </w:p>
    <w:sdt>
      <w:sdtPr>
        <w:rPr>
          <w:rStyle w:val="Red"/>
        </w:rPr>
        <w:id w:val="1947273920"/>
        <w:placeholder>
          <w:docPart w:val="AAD84649DEB74B67AA5BCC9BACD00188"/>
        </w:placeholder>
        <w:showingPlcHdr/>
      </w:sdtPr>
      <w:sdtEndPr>
        <w:rPr>
          <w:rStyle w:val="DefaultParagraphFont"/>
          <w:color w:val="auto"/>
        </w:rPr>
      </w:sdtEndPr>
      <w:sdtContent>
        <w:p w14:paraId="665262F8" w14:textId="77777777" w:rsidR="00D50256" w:rsidRDefault="00D50256" w:rsidP="00D50256">
          <w:pPr>
            <w:rPr>
              <w:rStyle w:val="Red"/>
            </w:rPr>
          </w:pPr>
          <w:r w:rsidRPr="00C74676">
            <w:rPr>
              <w:rStyle w:val="PlaceholderText"/>
              <w:color w:val="FF0000"/>
            </w:rPr>
            <w:t>Click or tap here to enter text.</w:t>
          </w:r>
        </w:p>
      </w:sdtContent>
    </w:sdt>
    <w:p w14:paraId="01ABA85A" w14:textId="68FD1A6E" w:rsidR="006D3B3D" w:rsidRDefault="00A66059" w:rsidP="006757B8">
      <w:pPr>
        <w:pStyle w:val="ListParagraph"/>
        <w:numPr>
          <w:ilvl w:val="0"/>
          <w:numId w:val="8"/>
        </w:numPr>
      </w:pPr>
      <w:r>
        <w:t>T</w:t>
      </w:r>
      <w:r w:rsidR="00B641EF" w:rsidRPr="00B641EF">
        <w:t xml:space="preserve">ype </w:t>
      </w:r>
      <w:r w:rsidR="00B641EF" w:rsidRPr="005F026D">
        <w:rPr>
          <w:b/>
          <w:bCs/>
        </w:rPr>
        <w:t>rm sample1*</w:t>
      </w:r>
      <w:r w:rsidR="00B641EF" w:rsidRPr="00B641EF">
        <w:t xml:space="preserve"> and press </w:t>
      </w:r>
      <w:r w:rsidR="00B641EF" w:rsidRPr="005F026D">
        <w:rPr>
          <w:b/>
          <w:bCs/>
        </w:rPr>
        <w:t>Enter</w:t>
      </w:r>
      <w:r w:rsidR="00B641EF" w:rsidRPr="00B641EF">
        <w:t>.</w:t>
      </w:r>
    </w:p>
    <w:p w14:paraId="31663985" w14:textId="77777777" w:rsidR="00F2026D" w:rsidRDefault="00B641EF" w:rsidP="006757B8">
      <w:pPr>
        <w:pStyle w:val="ListParagraph"/>
        <w:numPr>
          <w:ilvl w:val="0"/>
          <w:numId w:val="8"/>
        </w:numPr>
      </w:pPr>
      <w:r w:rsidRPr="00B641EF">
        <w:t xml:space="preserve">What message is displayed? Answer </w:t>
      </w:r>
      <w:r w:rsidRPr="005F026D">
        <w:rPr>
          <w:b/>
          <w:bCs/>
        </w:rPr>
        <w:t>n</w:t>
      </w:r>
      <w:r w:rsidRPr="00B641EF">
        <w:t xml:space="preserve"> to all three questions.</w:t>
      </w:r>
    </w:p>
    <w:sdt>
      <w:sdtPr>
        <w:rPr>
          <w:rStyle w:val="Red"/>
        </w:rPr>
        <w:id w:val="300123109"/>
        <w:placeholder>
          <w:docPart w:val="1C4A035A1036447EACF9A78826631D06"/>
        </w:placeholder>
        <w:showingPlcHdr/>
      </w:sdtPr>
      <w:sdtEndPr>
        <w:rPr>
          <w:rStyle w:val="DefaultParagraphFont"/>
          <w:color w:val="auto"/>
        </w:rPr>
      </w:sdtEndPr>
      <w:sdtContent>
        <w:p w14:paraId="39B97F55" w14:textId="77777777" w:rsidR="00D50256" w:rsidRDefault="00D50256" w:rsidP="00D50256">
          <w:pPr>
            <w:rPr>
              <w:rStyle w:val="Red"/>
            </w:rPr>
          </w:pPr>
          <w:r w:rsidRPr="00C74676">
            <w:rPr>
              <w:rStyle w:val="PlaceholderText"/>
              <w:color w:val="FF0000"/>
            </w:rPr>
            <w:t>Click or tap here to enter text.</w:t>
          </w:r>
        </w:p>
      </w:sdtContent>
    </w:sdt>
    <w:p w14:paraId="1C56AC75" w14:textId="15BD7674" w:rsidR="006D3B3D" w:rsidRDefault="00A66059" w:rsidP="006757B8">
      <w:pPr>
        <w:pStyle w:val="ListParagraph"/>
        <w:numPr>
          <w:ilvl w:val="0"/>
          <w:numId w:val="8"/>
        </w:numPr>
      </w:pPr>
      <w:r>
        <w:t>T</w:t>
      </w:r>
      <w:r w:rsidR="00B641EF" w:rsidRPr="00B641EF">
        <w:t xml:space="preserve">ype </w:t>
      </w:r>
      <w:r w:rsidR="00B641EF" w:rsidRPr="00F2026D">
        <w:rPr>
          <w:b/>
          <w:bCs/>
        </w:rPr>
        <w:t>rm -f sample1*</w:t>
      </w:r>
      <w:r w:rsidR="00B641EF" w:rsidRPr="00B641EF">
        <w:t xml:space="preserve"> and press </w:t>
      </w:r>
      <w:r w:rsidR="00B641EF" w:rsidRPr="00F2026D">
        <w:rPr>
          <w:b/>
          <w:bCs/>
        </w:rPr>
        <w:t>Enter</w:t>
      </w:r>
      <w:r w:rsidR="00B641EF" w:rsidRPr="00B641EF">
        <w:t>.</w:t>
      </w:r>
    </w:p>
    <w:p w14:paraId="4422D068" w14:textId="77777777" w:rsidR="00B40DE3" w:rsidRDefault="00B641EF" w:rsidP="006757B8">
      <w:pPr>
        <w:pStyle w:val="ListParagraph"/>
        <w:numPr>
          <w:ilvl w:val="0"/>
          <w:numId w:val="8"/>
        </w:numPr>
      </w:pPr>
      <w:r w:rsidRPr="00B641EF">
        <w:t>Why were you not prompted to continue?</w:t>
      </w:r>
    </w:p>
    <w:sdt>
      <w:sdtPr>
        <w:rPr>
          <w:rStyle w:val="Red"/>
        </w:rPr>
        <w:id w:val="1187409200"/>
        <w:placeholder>
          <w:docPart w:val="D9ED963241044683B6ECC24ADD4EDD12"/>
        </w:placeholder>
        <w:showingPlcHdr/>
      </w:sdtPr>
      <w:sdtEndPr>
        <w:rPr>
          <w:rStyle w:val="DefaultParagraphFont"/>
          <w:color w:val="auto"/>
        </w:rPr>
      </w:sdtEndPr>
      <w:sdtContent>
        <w:p w14:paraId="06A1FFB3" w14:textId="77777777" w:rsidR="00B40DE3" w:rsidRDefault="00B40DE3" w:rsidP="00B40DE3">
          <w:pPr>
            <w:rPr>
              <w:rStyle w:val="Red"/>
            </w:rPr>
          </w:pPr>
          <w:r w:rsidRPr="009E102F">
            <w:rPr>
              <w:rStyle w:val="PlaceholderText"/>
              <w:color w:val="FF0000"/>
            </w:rPr>
            <w:t>Click or tap here to enter text.</w:t>
          </w:r>
        </w:p>
      </w:sdtContent>
    </w:sdt>
    <w:p w14:paraId="0FDB284F" w14:textId="53F74396" w:rsidR="00235A66" w:rsidRDefault="00B40DE3" w:rsidP="006757B8">
      <w:pPr>
        <w:pStyle w:val="ListParagraph"/>
        <w:numPr>
          <w:ilvl w:val="0"/>
          <w:numId w:val="8"/>
        </w:numPr>
      </w:pPr>
      <w:r>
        <w:t>T</w:t>
      </w:r>
      <w:r w:rsidR="00B641EF" w:rsidRPr="00B641EF">
        <w:t xml:space="preserve">ype </w:t>
      </w:r>
      <w:r w:rsidR="00B641EF" w:rsidRPr="00F2026D">
        <w:rPr>
          <w:b/>
          <w:bCs/>
        </w:rPr>
        <w:t xml:space="preserve">ls </w:t>
      </w:r>
      <w:r w:rsidR="00B641EF" w:rsidRPr="00B641EF">
        <w:t xml:space="preserve">and press </w:t>
      </w:r>
      <w:r w:rsidR="00B641EF" w:rsidRPr="00F2026D">
        <w:rPr>
          <w:b/>
          <w:bCs/>
        </w:rPr>
        <w:t>Enter</w:t>
      </w:r>
      <w:r w:rsidR="00B641EF" w:rsidRPr="00B641EF">
        <w:t>.</w:t>
      </w:r>
    </w:p>
    <w:p w14:paraId="65A60D9A" w14:textId="77777777" w:rsidR="00E80C28" w:rsidRDefault="00B641EF" w:rsidP="006757B8">
      <w:pPr>
        <w:pStyle w:val="ListParagraph"/>
        <w:numPr>
          <w:ilvl w:val="0"/>
          <w:numId w:val="8"/>
        </w:numPr>
      </w:pPr>
      <w:r w:rsidRPr="00B641EF">
        <w:t>Were all three files deleted successfully?</w:t>
      </w:r>
    </w:p>
    <w:sdt>
      <w:sdtPr>
        <w:rPr>
          <w:rStyle w:val="Red"/>
        </w:rPr>
        <w:id w:val="-1545124854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2E64C1E9" w14:textId="77777777" w:rsidR="00955B29" w:rsidRDefault="00955B29" w:rsidP="00955B29">
          <w:r w:rsidRPr="00C74676">
            <w:rPr>
              <w:rStyle w:val="PlaceholderText"/>
              <w:color w:val="FF0000"/>
            </w:rPr>
            <w:t>Click or tap here to enter text.</w:t>
          </w:r>
        </w:p>
      </w:sdtContent>
    </w:sdt>
    <w:p w14:paraId="024FBEC5" w14:textId="77777777" w:rsidR="002E34B6" w:rsidRDefault="002E34B6" w:rsidP="006757B8">
      <w:pPr>
        <w:pStyle w:val="ListParagraph"/>
        <w:numPr>
          <w:ilvl w:val="0"/>
          <w:numId w:val="8"/>
        </w:numPr>
      </w:pPr>
      <w:r>
        <w:t>T</w:t>
      </w:r>
      <w:r w:rsidR="00B641EF" w:rsidRPr="00B641EF">
        <w:t xml:space="preserve">ype </w:t>
      </w:r>
      <w:r w:rsidR="00B641EF" w:rsidRPr="00E80C28">
        <w:rPr>
          <w:b/>
          <w:bCs/>
        </w:rPr>
        <w:t>cd ..</w:t>
      </w:r>
      <w:r w:rsidR="00B641EF" w:rsidRPr="00B641EF">
        <w:t xml:space="preserve"> and press </w:t>
      </w:r>
      <w:r w:rsidR="00B641EF" w:rsidRPr="00E80C28">
        <w:rPr>
          <w:b/>
          <w:bCs/>
        </w:rPr>
        <w:t>Enter</w:t>
      </w:r>
      <w:r w:rsidR="00B641EF" w:rsidRPr="00B641EF">
        <w:t>.</w:t>
      </w:r>
    </w:p>
    <w:p w14:paraId="6A6FCFE0" w14:textId="087D0505" w:rsidR="00235A66" w:rsidRDefault="002E34B6" w:rsidP="006757B8">
      <w:pPr>
        <w:pStyle w:val="ListParagraph"/>
        <w:numPr>
          <w:ilvl w:val="0"/>
          <w:numId w:val="8"/>
        </w:numPr>
      </w:pPr>
      <w:r>
        <w:t>T</w:t>
      </w:r>
      <w:r w:rsidR="00B641EF" w:rsidRPr="00B641EF">
        <w:t xml:space="preserve">ype </w:t>
      </w:r>
      <w:r w:rsidR="00B641EF" w:rsidRPr="00E80C28">
        <w:rPr>
          <w:b/>
          <w:bCs/>
        </w:rPr>
        <w:t>rmdir samples</w:t>
      </w:r>
      <w:r w:rsidR="00B641EF" w:rsidRPr="00B641EF">
        <w:t xml:space="preserve"> and press </w:t>
      </w:r>
      <w:r w:rsidR="00B641EF" w:rsidRPr="00E80C28">
        <w:rPr>
          <w:b/>
          <w:bCs/>
        </w:rPr>
        <w:t>Enter</w:t>
      </w:r>
      <w:r w:rsidR="00B641EF" w:rsidRPr="00B641EF">
        <w:t>.</w:t>
      </w:r>
    </w:p>
    <w:p w14:paraId="5E86A21C" w14:textId="77777777" w:rsidR="00560985" w:rsidRDefault="00B641EF" w:rsidP="006757B8">
      <w:pPr>
        <w:pStyle w:val="ListParagraph"/>
        <w:numPr>
          <w:ilvl w:val="0"/>
          <w:numId w:val="8"/>
        </w:numPr>
      </w:pPr>
      <w:r w:rsidRPr="00B641EF">
        <w:t>What error message do you receive and why?</w:t>
      </w:r>
    </w:p>
    <w:sdt>
      <w:sdtPr>
        <w:rPr>
          <w:rStyle w:val="Red"/>
        </w:rPr>
        <w:id w:val="1714070631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6E05EEED" w14:textId="77777777" w:rsidR="00955B29" w:rsidRDefault="00955B29" w:rsidP="00955B29">
          <w:r w:rsidRPr="00C74676">
            <w:rPr>
              <w:rStyle w:val="PlaceholderText"/>
              <w:color w:val="FF0000"/>
            </w:rPr>
            <w:t>Click or tap here to enter text.</w:t>
          </w:r>
        </w:p>
      </w:sdtContent>
    </w:sdt>
    <w:p w14:paraId="4FA4EB19" w14:textId="25D618E0" w:rsidR="00EA00ED" w:rsidRDefault="00B641EF" w:rsidP="006757B8">
      <w:pPr>
        <w:pStyle w:val="ListParagraph"/>
        <w:numPr>
          <w:ilvl w:val="0"/>
          <w:numId w:val="8"/>
        </w:numPr>
      </w:pPr>
      <w:r w:rsidRPr="00B641EF">
        <w:lastRenderedPageBreak/>
        <w:t xml:space="preserve">type </w:t>
      </w:r>
      <w:r w:rsidRPr="00560985">
        <w:rPr>
          <w:b/>
          <w:bCs/>
        </w:rPr>
        <w:t>rm -Rf samples</w:t>
      </w:r>
      <w:r w:rsidRPr="00B641EF">
        <w:t xml:space="preserve"> and press </w:t>
      </w:r>
      <w:r w:rsidRPr="00560985">
        <w:rPr>
          <w:b/>
          <w:bCs/>
        </w:rPr>
        <w:t>Enter</w:t>
      </w:r>
      <w:r w:rsidRPr="00B641EF">
        <w:t>.</w:t>
      </w:r>
      <w:r w:rsidR="00EA00ED">
        <w:t xml:space="preserve"> </w:t>
      </w:r>
      <w:r w:rsidR="00EA00ED" w:rsidRPr="00EA00ED">
        <w:rPr>
          <w:b/>
          <w:bCs/>
        </w:rPr>
        <w:t>-R</w:t>
      </w:r>
      <w:r w:rsidR="00EA00ED">
        <w:t xml:space="preserve"> is the recursive switch, </w:t>
      </w:r>
      <w:r w:rsidR="00EA00ED" w:rsidRPr="00EA00ED">
        <w:rPr>
          <w:b/>
          <w:bCs/>
        </w:rPr>
        <w:t>f</w:t>
      </w:r>
      <w:r w:rsidR="00EA00ED">
        <w:t xml:space="preserve"> is force.</w:t>
      </w:r>
    </w:p>
    <w:p w14:paraId="74ABE35E" w14:textId="387583D3" w:rsidR="00235A66" w:rsidRDefault="00EA00ED" w:rsidP="006757B8">
      <w:pPr>
        <w:pStyle w:val="ListParagraph"/>
        <w:numPr>
          <w:ilvl w:val="0"/>
          <w:numId w:val="8"/>
        </w:numPr>
      </w:pPr>
      <w:r>
        <w:t>T</w:t>
      </w:r>
      <w:r w:rsidR="00B641EF" w:rsidRPr="00B641EF">
        <w:t xml:space="preserve">ype </w:t>
      </w:r>
      <w:r w:rsidR="00B641EF" w:rsidRPr="00560985">
        <w:rPr>
          <w:b/>
          <w:bCs/>
        </w:rPr>
        <w:t xml:space="preserve">ls </w:t>
      </w:r>
      <w:r w:rsidR="00B641EF" w:rsidRPr="00B641EF">
        <w:t xml:space="preserve">and press </w:t>
      </w:r>
      <w:r w:rsidR="00B641EF" w:rsidRPr="00560985">
        <w:rPr>
          <w:b/>
          <w:bCs/>
        </w:rPr>
        <w:t>Enter</w:t>
      </w:r>
      <w:r w:rsidR="00B641EF" w:rsidRPr="00B641EF">
        <w:t>.</w:t>
      </w:r>
    </w:p>
    <w:p w14:paraId="013E954C" w14:textId="77777777" w:rsidR="00560985" w:rsidRDefault="00B641EF" w:rsidP="006757B8">
      <w:pPr>
        <w:pStyle w:val="ListParagraph"/>
        <w:numPr>
          <w:ilvl w:val="0"/>
          <w:numId w:val="8"/>
        </w:numPr>
      </w:pPr>
      <w:r w:rsidRPr="00B641EF">
        <w:t>Was the samples directory and all files within it deleted successfully?</w:t>
      </w:r>
    </w:p>
    <w:sdt>
      <w:sdtPr>
        <w:rPr>
          <w:rStyle w:val="Red"/>
        </w:rPr>
        <w:id w:val="1467933489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58F239BB" w14:textId="77777777" w:rsidR="00955B29" w:rsidRDefault="00955B29" w:rsidP="00955B29">
          <w:pPr>
            <w:rPr>
              <w:rStyle w:val="Red"/>
            </w:rPr>
          </w:pPr>
          <w:r w:rsidRPr="00C74676">
            <w:rPr>
              <w:rStyle w:val="PlaceholderText"/>
              <w:color w:val="FF0000"/>
            </w:rPr>
            <w:t>Click or tap here to enter text.</w:t>
          </w:r>
        </w:p>
      </w:sdtContent>
    </w:sdt>
    <w:p w14:paraId="04209221" w14:textId="4F8F4A53" w:rsidR="006D0D13" w:rsidRDefault="006D0D13" w:rsidP="006D0D13">
      <w:pPr>
        <w:pStyle w:val="Heading2"/>
      </w:pPr>
      <w:bookmarkStart w:id="10" w:name="_Toc171861420"/>
      <w:r w:rsidRPr="006D0D13">
        <w:t>Assignment Submission</w:t>
      </w:r>
      <w:bookmarkEnd w:id="10"/>
    </w:p>
    <w:p w14:paraId="535702F7" w14:textId="53248E2D" w:rsidR="006D0D13" w:rsidRPr="006D0D13" w:rsidRDefault="006D0D13" w:rsidP="006D0D13">
      <w:r>
        <w:t>Attach this completed document to the assignment in Blackboard.</w:t>
      </w:r>
    </w:p>
    <w:sectPr w:rsidR="006D0D13" w:rsidRPr="006D0D13" w:rsidSect="0033070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39D3F" w14:textId="77777777" w:rsidR="005C04B6" w:rsidRDefault="005C04B6" w:rsidP="00AB57D0">
      <w:r>
        <w:separator/>
      </w:r>
    </w:p>
  </w:endnote>
  <w:endnote w:type="continuationSeparator" w:id="0">
    <w:p w14:paraId="0EBB3173" w14:textId="77777777" w:rsidR="005C04B6" w:rsidRDefault="005C04B6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82B10" w14:textId="0378B9E2" w:rsidR="005C04B6" w:rsidRPr="00AB57D0" w:rsidRDefault="005C04B6" w:rsidP="00B72264">
    <w:pPr>
      <w:pStyle w:val="Footer"/>
      <w:tabs>
        <w:tab w:val="right" w:pos="10080"/>
      </w:tabs>
    </w:pPr>
    <w:r>
      <w:t xml:space="preserve">Week </w:t>
    </w:r>
    <w:r w:rsidR="00C030F3">
      <w:t>5</w:t>
    </w:r>
    <w:r>
      <w:t xml:space="preserve"> Linux Projects</w:t>
    </w: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 w:rsidR="00957754">
      <w:rPr>
        <w:noProof/>
      </w:rPr>
      <w:t>5</w:t>
    </w:r>
    <w:r w:rsidRPr="00A87D54">
      <w:fldChar w:fldCharType="end"/>
    </w:r>
    <w:r w:rsidRPr="00A87D54">
      <w:t xml:space="preserve"> of </w:t>
    </w:r>
    <w:r w:rsidR="00D3634A">
      <w:fldChar w:fldCharType="begin"/>
    </w:r>
    <w:r w:rsidR="00D3634A">
      <w:instrText xml:space="preserve"> NUMPAGES </w:instrText>
    </w:r>
    <w:r w:rsidR="00D3634A">
      <w:fldChar w:fldCharType="separate"/>
    </w:r>
    <w:r w:rsidR="00957754">
      <w:rPr>
        <w:noProof/>
      </w:rPr>
      <w:t>7</w:t>
    </w:r>
    <w:r w:rsidR="00D3634A">
      <w:rPr>
        <w:noProof/>
      </w:rPr>
      <w:fldChar w:fldCharType="end"/>
    </w:r>
    <w:r w:rsidRPr="00A87D54">
      <w:tab/>
      <w:t xml:space="preserve">Revised: </w:t>
    </w:r>
    <w:r w:rsidR="00B268E3">
      <w:t>0</w:t>
    </w:r>
    <w:r w:rsidR="00DC6D46">
      <w:t>7</w:t>
    </w:r>
    <w:r w:rsidR="008E0908">
      <w:t>/</w:t>
    </w:r>
    <w:r w:rsidR="001C282A">
      <w:t>1</w:t>
    </w:r>
    <w:r w:rsidR="00DC6D46">
      <w:t>4</w:t>
    </w:r>
    <w:r w:rsidR="00D00154">
      <w:t>/20</w:t>
    </w:r>
    <w:r w:rsidR="00EC4529">
      <w:t>2</w:t>
    </w:r>
    <w:r w:rsidR="006D0D13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1F935" w14:textId="77777777" w:rsidR="005C04B6" w:rsidRDefault="005C04B6" w:rsidP="00AB57D0">
      <w:r>
        <w:separator/>
      </w:r>
    </w:p>
  </w:footnote>
  <w:footnote w:type="continuationSeparator" w:id="0">
    <w:p w14:paraId="4A4CBE0C" w14:textId="77777777" w:rsidR="005C04B6" w:rsidRDefault="005C04B6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AB8E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2C00F32"/>
    <w:multiLevelType w:val="hybridMultilevel"/>
    <w:tmpl w:val="EA30F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051189"/>
    <w:multiLevelType w:val="hybridMultilevel"/>
    <w:tmpl w:val="DEF4B8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0A248D4"/>
    <w:multiLevelType w:val="hybridMultilevel"/>
    <w:tmpl w:val="F6384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0B50CA"/>
    <w:multiLevelType w:val="hybridMultilevel"/>
    <w:tmpl w:val="51B2A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446427D"/>
    <w:multiLevelType w:val="hybridMultilevel"/>
    <w:tmpl w:val="E0444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9352656"/>
    <w:multiLevelType w:val="hybridMultilevel"/>
    <w:tmpl w:val="F1DAC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75847102">
    <w:abstractNumId w:val="27"/>
  </w:num>
  <w:num w:numId="2" w16cid:durableId="1467358288">
    <w:abstractNumId w:val="24"/>
  </w:num>
  <w:num w:numId="3" w16cid:durableId="2097356479">
    <w:abstractNumId w:val="3"/>
  </w:num>
  <w:num w:numId="4" w16cid:durableId="1591039985">
    <w:abstractNumId w:val="18"/>
  </w:num>
  <w:num w:numId="5" w16cid:durableId="1772387737">
    <w:abstractNumId w:val="25"/>
  </w:num>
  <w:num w:numId="6" w16cid:durableId="944000614">
    <w:abstractNumId w:val="15"/>
  </w:num>
  <w:num w:numId="7" w16cid:durableId="59596788">
    <w:abstractNumId w:val="30"/>
  </w:num>
  <w:num w:numId="8" w16cid:durableId="793908940">
    <w:abstractNumId w:val="42"/>
  </w:num>
  <w:num w:numId="9" w16cid:durableId="915281894">
    <w:abstractNumId w:val="1"/>
  </w:num>
  <w:num w:numId="10" w16cid:durableId="2010909126">
    <w:abstractNumId w:val="21"/>
  </w:num>
  <w:num w:numId="11" w16cid:durableId="1537963417">
    <w:abstractNumId w:val="47"/>
  </w:num>
  <w:num w:numId="12" w16cid:durableId="2066447819">
    <w:abstractNumId w:val="13"/>
  </w:num>
  <w:num w:numId="13" w16cid:durableId="57016768">
    <w:abstractNumId w:val="41"/>
  </w:num>
  <w:num w:numId="14" w16cid:durableId="1780831961">
    <w:abstractNumId w:val="14"/>
  </w:num>
  <w:num w:numId="15" w16cid:durableId="256329531">
    <w:abstractNumId w:val="28"/>
  </w:num>
  <w:num w:numId="16" w16cid:durableId="1107309089">
    <w:abstractNumId w:val="12"/>
  </w:num>
  <w:num w:numId="17" w16cid:durableId="438449392">
    <w:abstractNumId w:val="11"/>
  </w:num>
  <w:num w:numId="18" w16cid:durableId="1545481764">
    <w:abstractNumId w:val="35"/>
  </w:num>
  <w:num w:numId="19" w16cid:durableId="1043868503">
    <w:abstractNumId w:val="0"/>
  </w:num>
  <w:num w:numId="20" w16cid:durableId="1694917661">
    <w:abstractNumId w:val="36"/>
  </w:num>
  <w:num w:numId="21" w16cid:durableId="124860847">
    <w:abstractNumId w:val="39"/>
  </w:num>
  <w:num w:numId="22" w16cid:durableId="131601570">
    <w:abstractNumId w:val="33"/>
  </w:num>
  <w:num w:numId="23" w16cid:durableId="462117677">
    <w:abstractNumId w:val="29"/>
  </w:num>
  <w:num w:numId="24" w16cid:durableId="712074457">
    <w:abstractNumId w:val="46"/>
  </w:num>
  <w:num w:numId="25" w16cid:durableId="592589988">
    <w:abstractNumId w:val="17"/>
  </w:num>
  <w:num w:numId="26" w16cid:durableId="1319461630">
    <w:abstractNumId w:val="20"/>
  </w:num>
  <w:num w:numId="27" w16cid:durableId="1007948673">
    <w:abstractNumId w:val="6"/>
  </w:num>
  <w:num w:numId="28" w16cid:durableId="1337732575">
    <w:abstractNumId w:val="19"/>
  </w:num>
  <w:num w:numId="29" w16cid:durableId="340738804">
    <w:abstractNumId w:val="38"/>
  </w:num>
  <w:num w:numId="30" w16cid:durableId="321467360">
    <w:abstractNumId w:val="43"/>
  </w:num>
  <w:num w:numId="31" w16cid:durableId="1038699781">
    <w:abstractNumId w:val="9"/>
  </w:num>
  <w:num w:numId="32" w16cid:durableId="1523742279">
    <w:abstractNumId w:val="45"/>
  </w:num>
  <w:num w:numId="33" w16cid:durableId="1666591324">
    <w:abstractNumId w:val="7"/>
  </w:num>
  <w:num w:numId="34" w16cid:durableId="1463504086">
    <w:abstractNumId w:val="44"/>
  </w:num>
  <w:num w:numId="35" w16cid:durableId="1859343565">
    <w:abstractNumId w:val="26"/>
  </w:num>
  <w:num w:numId="36" w16cid:durableId="1018432279">
    <w:abstractNumId w:val="16"/>
  </w:num>
  <w:num w:numId="37" w16cid:durableId="1920433783">
    <w:abstractNumId w:val="8"/>
  </w:num>
  <w:num w:numId="38" w16cid:durableId="363751935">
    <w:abstractNumId w:val="23"/>
  </w:num>
  <w:num w:numId="39" w16cid:durableId="2026663645">
    <w:abstractNumId w:val="34"/>
  </w:num>
  <w:num w:numId="40" w16cid:durableId="586578159">
    <w:abstractNumId w:val="2"/>
  </w:num>
  <w:num w:numId="41" w16cid:durableId="1767336390">
    <w:abstractNumId w:val="40"/>
  </w:num>
  <w:num w:numId="42" w16cid:durableId="1744644186">
    <w:abstractNumId w:val="22"/>
  </w:num>
  <w:num w:numId="43" w16cid:durableId="1711104568">
    <w:abstractNumId w:val="10"/>
  </w:num>
  <w:num w:numId="44" w16cid:durableId="1540892616">
    <w:abstractNumId w:val="32"/>
  </w:num>
  <w:num w:numId="45" w16cid:durableId="1464418961">
    <w:abstractNumId w:val="4"/>
  </w:num>
  <w:num w:numId="46" w16cid:durableId="1357728459">
    <w:abstractNumId w:val="31"/>
  </w:num>
  <w:num w:numId="47" w16cid:durableId="223493406">
    <w:abstractNumId w:val="37"/>
  </w:num>
  <w:num w:numId="48" w16cid:durableId="105952343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xNDcyMTQwtzQxNjZU0lEKTi0uzszPAykwrgUA0XyFQywAAAA="/>
  </w:docVars>
  <w:rsids>
    <w:rsidRoot w:val="003B5A3B"/>
    <w:rsid w:val="0000053E"/>
    <w:rsid w:val="0000275F"/>
    <w:rsid w:val="00002E77"/>
    <w:rsid w:val="0000409B"/>
    <w:rsid w:val="00007929"/>
    <w:rsid w:val="00007A16"/>
    <w:rsid w:val="0001145B"/>
    <w:rsid w:val="000114F8"/>
    <w:rsid w:val="00011DDF"/>
    <w:rsid w:val="00012210"/>
    <w:rsid w:val="00013951"/>
    <w:rsid w:val="00015C1D"/>
    <w:rsid w:val="000177F1"/>
    <w:rsid w:val="00021BBD"/>
    <w:rsid w:val="00021F9C"/>
    <w:rsid w:val="00022209"/>
    <w:rsid w:val="00022560"/>
    <w:rsid w:val="0002499F"/>
    <w:rsid w:val="00031A00"/>
    <w:rsid w:val="000336F8"/>
    <w:rsid w:val="00033B99"/>
    <w:rsid w:val="00033F40"/>
    <w:rsid w:val="00037643"/>
    <w:rsid w:val="00042623"/>
    <w:rsid w:val="00043E69"/>
    <w:rsid w:val="00045558"/>
    <w:rsid w:val="000476CB"/>
    <w:rsid w:val="0005091A"/>
    <w:rsid w:val="0005360C"/>
    <w:rsid w:val="0005477C"/>
    <w:rsid w:val="000562C2"/>
    <w:rsid w:val="00057549"/>
    <w:rsid w:val="00063A7E"/>
    <w:rsid w:val="00065AF1"/>
    <w:rsid w:val="000716A5"/>
    <w:rsid w:val="0007172B"/>
    <w:rsid w:val="00074175"/>
    <w:rsid w:val="0007535C"/>
    <w:rsid w:val="00075CF4"/>
    <w:rsid w:val="00076330"/>
    <w:rsid w:val="0007638D"/>
    <w:rsid w:val="000778E9"/>
    <w:rsid w:val="00077F9C"/>
    <w:rsid w:val="00080590"/>
    <w:rsid w:val="000807F1"/>
    <w:rsid w:val="0008155F"/>
    <w:rsid w:val="00082070"/>
    <w:rsid w:val="0008250D"/>
    <w:rsid w:val="00082893"/>
    <w:rsid w:val="00084BB5"/>
    <w:rsid w:val="00085BBB"/>
    <w:rsid w:val="000934F3"/>
    <w:rsid w:val="000958EF"/>
    <w:rsid w:val="000A1770"/>
    <w:rsid w:val="000A3DCB"/>
    <w:rsid w:val="000A496F"/>
    <w:rsid w:val="000A5D20"/>
    <w:rsid w:val="000B41E2"/>
    <w:rsid w:val="000B4F21"/>
    <w:rsid w:val="000B654F"/>
    <w:rsid w:val="000C02D3"/>
    <w:rsid w:val="000C35A3"/>
    <w:rsid w:val="000D0019"/>
    <w:rsid w:val="000D1831"/>
    <w:rsid w:val="000D318C"/>
    <w:rsid w:val="000D50BB"/>
    <w:rsid w:val="000D6B65"/>
    <w:rsid w:val="000E00B9"/>
    <w:rsid w:val="000E2A1B"/>
    <w:rsid w:val="000E3373"/>
    <w:rsid w:val="000E448D"/>
    <w:rsid w:val="000E530F"/>
    <w:rsid w:val="000E54DB"/>
    <w:rsid w:val="000E6FEF"/>
    <w:rsid w:val="000F1FB1"/>
    <w:rsid w:val="000F2244"/>
    <w:rsid w:val="000F2412"/>
    <w:rsid w:val="000F2EA9"/>
    <w:rsid w:val="000F4A3B"/>
    <w:rsid w:val="000F5186"/>
    <w:rsid w:val="000F55C3"/>
    <w:rsid w:val="0010102F"/>
    <w:rsid w:val="00101457"/>
    <w:rsid w:val="00102453"/>
    <w:rsid w:val="00103243"/>
    <w:rsid w:val="0010343A"/>
    <w:rsid w:val="00111588"/>
    <w:rsid w:val="00111607"/>
    <w:rsid w:val="00111C7E"/>
    <w:rsid w:val="0011269A"/>
    <w:rsid w:val="001143F0"/>
    <w:rsid w:val="00116C75"/>
    <w:rsid w:val="0012154E"/>
    <w:rsid w:val="00121FEB"/>
    <w:rsid w:val="001224DD"/>
    <w:rsid w:val="00123216"/>
    <w:rsid w:val="00123965"/>
    <w:rsid w:val="00123A8A"/>
    <w:rsid w:val="00126FB6"/>
    <w:rsid w:val="00127065"/>
    <w:rsid w:val="001273E9"/>
    <w:rsid w:val="00134ECF"/>
    <w:rsid w:val="0013594D"/>
    <w:rsid w:val="001367DA"/>
    <w:rsid w:val="00142953"/>
    <w:rsid w:val="00144CF9"/>
    <w:rsid w:val="00147798"/>
    <w:rsid w:val="001477B3"/>
    <w:rsid w:val="00147C84"/>
    <w:rsid w:val="00152244"/>
    <w:rsid w:val="001539FB"/>
    <w:rsid w:val="001564AE"/>
    <w:rsid w:val="00162100"/>
    <w:rsid w:val="00165625"/>
    <w:rsid w:val="00170D0A"/>
    <w:rsid w:val="0017367F"/>
    <w:rsid w:val="00174790"/>
    <w:rsid w:val="00180096"/>
    <w:rsid w:val="00181C26"/>
    <w:rsid w:val="00183C14"/>
    <w:rsid w:val="00183C98"/>
    <w:rsid w:val="001866E4"/>
    <w:rsid w:val="00191BA1"/>
    <w:rsid w:val="001921E0"/>
    <w:rsid w:val="001936C3"/>
    <w:rsid w:val="00194F06"/>
    <w:rsid w:val="00194F48"/>
    <w:rsid w:val="001A050A"/>
    <w:rsid w:val="001A060F"/>
    <w:rsid w:val="001A1B6D"/>
    <w:rsid w:val="001A3E71"/>
    <w:rsid w:val="001A56BC"/>
    <w:rsid w:val="001A5AE7"/>
    <w:rsid w:val="001A7FBB"/>
    <w:rsid w:val="001B0FF9"/>
    <w:rsid w:val="001B4BA0"/>
    <w:rsid w:val="001B4FA6"/>
    <w:rsid w:val="001B5D53"/>
    <w:rsid w:val="001C282A"/>
    <w:rsid w:val="001C51D5"/>
    <w:rsid w:val="001D0D2E"/>
    <w:rsid w:val="001D3D37"/>
    <w:rsid w:val="001D6561"/>
    <w:rsid w:val="001E078E"/>
    <w:rsid w:val="001E1E6F"/>
    <w:rsid w:val="001E2EC3"/>
    <w:rsid w:val="001E6110"/>
    <w:rsid w:val="001F0310"/>
    <w:rsid w:val="001F07B4"/>
    <w:rsid w:val="001F12EE"/>
    <w:rsid w:val="001F1CD4"/>
    <w:rsid w:val="001F2D2B"/>
    <w:rsid w:val="001F3F0E"/>
    <w:rsid w:val="001F6F83"/>
    <w:rsid w:val="001F78A2"/>
    <w:rsid w:val="002003C6"/>
    <w:rsid w:val="0020198D"/>
    <w:rsid w:val="00202867"/>
    <w:rsid w:val="00204346"/>
    <w:rsid w:val="00204E39"/>
    <w:rsid w:val="0020596F"/>
    <w:rsid w:val="00210FCA"/>
    <w:rsid w:val="00211F91"/>
    <w:rsid w:val="00226EEC"/>
    <w:rsid w:val="00227E0A"/>
    <w:rsid w:val="0023406B"/>
    <w:rsid w:val="0023418B"/>
    <w:rsid w:val="00235A66"/>
    <w:rsid w:val="002414A8"/>
    <w:rsid w:val="002415C2"/>
    <w:rsid w:val="00245301"/>
    <w:rsid w:val="00247C9E"/>
    <w:rsid w:val="00251F8F"/>
    <w:rsid w:val="00256C1B"/>
    <w:rsid w:val="00261D22"/>
    <w:rsid w:val="002649CF"/>
    <w:rsid w:val="0026530D"/>
    <w:rsid w:val="00265D9B"/>
    <w:rsid w:val="00266856"/>
    <w:rsid w:val="00266AA0"/>
    <w:rsid w:val="0027474D"/>
    <w:rsid w:val="00274C82"/>
    <w:rsid w:val="00275ED9"/>
    <w:rsid w:val="00281E27"/>
    <w:rsid w:val="002857DA"/>
    <w:rsid w:val="00286CFA"/>
    <w:rsid w:val="002941C9"/>
    <w:rsid w:val="00294BE5"/>
    <w:rsid w:val="00296018"/>
    <w:rsid w:val="00297016"/>
    <w:rsid w:val="00297585"/>
    <w:rsid w:val="002A10CF"/>
    <w:rsid w:val="002A47CE"/>
    <w:rsid w:val="002A4F7B"/>
    <w:rsid w:val="002A6342"/>
    <w:rsid w:val="002A777E"/>
    <w:rsid w:val="002B02C7"/>
    <w:rsid w:val="002B4026"/>
    <w:rsid w:val="002B5F4B"/>
    <w:rsid w:val="002B7224"/>
    <w:rsid w:val="002C0846"/>
    <w:rsid w:val="002C0EF8"/>
    <w:rsid w:val="002C0F97"/>
    <w:rsid w:val="002C4EAB"/>
    <w:rsid w:val="002C53D1"/>
    <w:rsid w:val="002C7DAA"/>
    <w:rsid w:val="002D1516"/>
    <w:rsid w:val="002D19F9"/>
    <w:rsid w:val="002D1CDC"/>
    <w:rsid w:val="002D3E38"/>
    <w:rsid w:val="002D4AD3"/>
    <w:rsid w:val="002E0A1F"/>
    <w:rsid w:val="002E2495"/>
    <w:rsid w:val="002E2866"/>
    <w:rsid w:val="002E34B6"/>
    <w:rsid w:val="002E4A1D"/>
    <w:rsid w:val="002E502C"/>
    <w:rsid w:val="002F035A"/>
    <w:rsid w:val="002F1057"/>
    <w:rsid w:val="002F1368"/>
    <w:rsid w:val="002F2D02"/>
    <w:rsid w:val="002F2EDB"/>
    <w:rsid w:val="002F38F1"/>
    <w:rsid w:val="002F4E9B"/>
    <w:rsid w:val="002F5280"/>
    <w:rsid w:val="002F5455"/>
    <w:rsid w:val="00300A22"/>
    <w:rsid w:val="0030327D"/>
    <w:rsid w:val="00307B74"/>
    <w:rsid w:val="00310ED4"/>
    <w:rsid w:val="00312FFA"/>
    <w:rsid w:val="00313E4E"/>
    <w:rsid w:val="00316A42"/>
    <w:rsid w:val="00316ABA"/>
    <w:rsid w:val="00317653"/>
    <w:rsid w:val="00321437"/>
    <w:rsid w:val="0032311C"/>
    <w:rsid w:val="00325DD0"/>
    <w:rsid w:val="00326097"/>
    <w:rsid w:val="003270F7"/>
    <w:rsid w:val="0032783F"/>
    <w:rsid w:val="00327AA1"/>
    <w:rsid w:val="0033009D"/>
    <w:rsid w:val="00330701"/>
    <w:rsid w:val="003307EC"/>
    <w:rsid w:val="00331DE9"/>
    <w:rsid w:val="00331FF8"/>
    <w:rsid w:val="003345F3"/>
    <w:rsid w:val="0033592C"/>
    <w:rsid w:val="00335E91"/>
    <w:rsid w:val="0034029A"/>
    <w:rsid w:val="00346748"/>
    <w:rsid w:val="00350A41"/>
    <w:rsid w:val="003521EA"/>
    <w:rsid w:val="00352D7A"/>
    <w:rsid w:val="0035408D"/>
    <w:rsid w:val="003545C6"/>
    <w:rsid w:val="0035602F"/>
    <w:rsid w:val="003574B2"/>
    <w:rsid w:val="00360730"/>
    <w:rsid w:val="003613FE"/>
    <w:rsid w:val="00362501"/>
    <w:rsid w:val="00362855"/>
    <w:rsid w:val="00370653"/>
    <w:rsid w:val="00371C3B"/>
    <w:rsid w:val="00373E63"/>
    <w:rsid w:val="003764E1"/>
    <w:rsid w:val="00377B55"/>
    <w:rsid w:val="00381729"/>
    <w:rsid w:val="00382FD0"/>
    <w:rsid w:val="0038353E"/>
    <w:rsid w:val="00384594"/>
    <w:rsid w:val="00386F49"/>
    <w:rsid w:val="003874E8"/>
    <w:rsid w:val="00390F30"/>
    <w:rsid w:val="0039225D"/>
    <w:rsid w:val="0039326C"/>
    <w:rsid w:val="0039336C"/>
    <w:rsid w:val="003939E8"/>
    <w:rsid w:val="00393C05"/>
    <w:rsid w:val="00394088"/>
    <w:rsid w:val="0039484B"/>
    <w:rsid w:val="00397EE4"/>
    <w:rsid w:val="003A0B75"/>
    <w:rsid w:val="003A1584"/>
    <w:rsid w:val="003A2184"/>
    <w:rsid w:val="003A58AD"/>
    <w:rsid w:val="003A63AE"/>
    <w:rsid w:val="003A6739"/>
    <w:rsid w:val="003A69CD"/>
    <w:rsid w:val="003B0C14"/>
    <w:rsid w:val="003B1843"/>
    <w:rsid w:val="003B4B95"/>
    <w:rsid w:val="003B5A3B"/>
    <w:rsid w:val="003C0738"/>
    <w:rsid w:val="003C40F7"/>
    <w:rsid w:val="003D1802"/>
    <w:rsid w:val="003D1F9D"/>
    <w:rsid w:val="003D2C67"/>
    <w:rsid w:val="003D5745"/>
    <w:rsid w:val="003D6BA3"/>
    <w:rsid w:val="003D6C62"/>
    <w:rsid w:val="003D7D0A"/>
    <w:rsid w:val="003E0E6B"/>
    <w:rsid w:val="003E2375"/>
    <w:rsid w:val="003E3167"/>
    <w:rsid w:val="003F1691"/>
    <w:rsid w:val="003F2990"/>
    <w:rsid w:val="003F348C"/>
    <w:rsid w:val="003F3725"/>
    <w:rsid w:val="003F3A78"/>
    <w:rsid w:val="00412868"/>
    <w:rsid w:val="00414B59"/>
    <w:rsid w:val="004204CB"/>
    <w:rsid w:val="00423C22"/>
    <w:rsid w:val="0042437F"/>
    <w:rsid w:val="00424C4E"/>
    <w:rsid w:val="0042754F"/>
    <w:rsid w:val="004309C2"/>
    <w:rsid w:val="00432DDB"/>
    <w:rsid w:val="00435492"/>
    <w:rsid w:val="004365AC"/>
    <w:rsid w:val="004402AB"/>
    <w:rsid w:val="00441909"/>
    <w:rsid w:val="00443D1A"/>
    <w:rsid w:val="00443F10"/>
    <w:rsid w:val="00445FE2"/>
    <w:rsid w:val="00447072"/>
    <w:rsid w:val="004501E1"/>
    <w:rsid w:val="0045199B"/>
    <w:rsid w:val="00452BBE"/>
    <w:rsid w:val="00452F87"/>
    <w:rsid w:val="00455BF3"/>
    <w:rsid w:val="004567F1"/>
    <w:rsid w:val="00461B03"/>
    <w:rsid w:val="00462B23"/>
    <w:rsid w:val="0046474A"/>
    <w:rsid w:val="004658D6"/>
    <w:rsid w:val="00465B32"/>
    <w:rsid w:val="00465CE1"/>
    <w:rsid w:val="0046737E"/>
    <w:rsid w:val="00471B21"/>
    <w:rsid w:val="00471BA6"/>
    <w:rsid w:val="0047224F"/>
    <w:rsid w:val="00473139"/>
    <w:rsid w:val="00473DEC"/>
    <w:rsid w:val="0047654A"/>
    <w:rsid w:val="00476D44"/>
    <w:rsid w:val="0047735D"/>
    <w:rsid w:val="00480270"/>
    <w:rsid w:val="004805A9"/>
    <w:rsid w:val="00483980"/>
    <w:rsid w:val="00484CE0"/>
    <w:rsid w:val="00485224"/>
    <w:rsid w:val="00486C90"/>
    <w:rsid w:val="00487270"/>
    <w:rsid w:val="004913F2"/>
    <w:rsid w:val="00492E20"/>
    <w:rsid w:val="00494C1A"/>
    <w:rsid w:val="004972B3"/>
    <w:rsid w:val="00497CB3"/>
    <w:rsid w:val="004A119C"/>
    <w:rsid w:val="004A202A"/>
    <w:rsid w:val="004A290F"/>
    <w:rsid w:val="004A2A66"/>
    <w:rsid w:val="004A2FB9"/>
    <w:rsid w:val="004A5B55"/>
    <w:rsid w:val="004A6021"/>
    <w:rsid w:val="004A7EE1"/>
    <w:rsid w:val="004B18AD"/>
    <w:rsid w:val="004B3E38"/>
    <w:rsid w:val="004C1055"/>
    <w:rsid w:val="004C37B1"/>
    <w:rsid w:val="004C52E3"/>
    <w:rsid w:val="004D02C2"/>
    <w:rsid w:val="004D1E72"/>
    <w:rsid w:val="004D2170"/>
    <w:rsid w:val="004D7E49"/>
    <w:rsid w:val="004E0219"/>
    <w:rsid w:val="004E2AC7"/>
    <w:rsid w:val="004E2B8A"/>
    <w:rsid w:val="004E5185"/>
    <w:rsid w:val="004E5E15"/>
    <w:rsid w:val="004E7981"/>
    <w:rsid w:val="004F07B4"/>
    <w:rsid w:val="004F0CF1"/>
    <w:rsid w:val="004F1CE7"/>
    <w:rsid w:val="00502737"/>
    <w:rsid w:val="00502E81"/>
    <w:rsid w:val="00504982"/>
    <w:rsid w:val="00506930"/>
    <w:rsid w:val="00507C1D"/>
    <w:rsid w:val="005124E2"/>
    <w:rsid w:val="005125B5"/>
    <w:rsid w:val="00513004"/>
    <w:rsid w:val="005135F4"/>
    <w:rsid w:val="00513714"/>
    <w:rsid w:val="0052366C"/>
    <w:rsid w:val="005239DD"/>
    <w:rsid w:val="00524678"/>
    <w:rsid w:val="00530898"/>
    <w:rsid w:val="00534553"/>
    <w:rsid w:val="00535A9E"/>
    <w:rsid w:val="00540EE5"/>
    <w:rsid w:val="005449C5"/>
    <w:rsid w:val="00546400"/>
    <w:rsid w:val="005469B1"/>
    <w:rsid w:val="00550DB8"/>
    <w:rsid w:val="00551727"/>
    <w:rsid w:val="0055247B"/>
    <w:rsid w:val="00553AB1"/>
    <w:rsid w:val="00554B04"/>
    <w:rsid w:val="005554FC"/>
    <w:rsid w:val="005566E8"/>
    <w:rsid w:val="00556B0A"/>
    <w:rsid w:val="00560985"/>
    <w:rsid w:val="00563500"/>
    <w:rsid w:val="00563E2C"/>
    <w:rsid w:val="00566512"/>
    <w:rsid w:val="00572F14"/>
    <w:rsid w:val="00573233"/>
    <w:rsid w:val="005733AC"/>
    <w:rsid w:val="0057377F"/>
    <w:rsid w:val="0057570F"/>
    <w:rsid w:val="00575E70"/>
    <w:rsid w:val="005768C9"/>
    <w:rsid w:val="00580B8C"/>
    <w:rsid w:val="005836B2"/>
    <w:rsid w:val="005839B3"/>
    <w:rsid w:val="00583B74"/>
    <w:rsid w:val="00584DBD"/>
    <w:rsid w:val="00585351"/>
    <w:rsid w:val="00590CF7"/>
    <w:rsid w:val="00594143"/>
    <w:rsid w:val="00595310"/>
    <w:rsid w:val="005A0437"/>
    <w:rsid w:val="005A0BBF"/>
    <w:rsid w:val="005A1C69"/>
    <w:rsid w:val="005A2FA3"/>
    <w:rsid w:val="005A3188"/>
    <w:rsid w:val="005A5543"/>
    <w:rsid w:val="005A55F8"/>
    <w:rsid w:val="005A7E22"/>
    <w:rsid w:val="005B0845"/>
    <w:rsid w:val="005B120C"/>
    <w:rsid w:val="005B24E0"/>
    <w:rsid w:val="005B3329"/>
    <w:rsid w:val="005B3D2D"/>
    <w:rsid w:val="005B4269"/>
    <w:rsid w:val="005B50B0"/>
    <w:rsid w:val="005B648E"/>
    <w:rsid w:val="005C04B6"/>
    <w:rsid w:val="005C05F9"/>
    <w:rsid w:val="005C2232"/>
    <w:rsid w:val="005C6CD7"/>
    <w:rsid w:val="005D0085"/>
    <w:rsid w:val="005D0A20"/>
    <w:rsid w:val="005D0F3A"/>
    <w:rsid w:val="005D1E43"/>
    <w:rsid w:val="005D35AE"/>
    <w:rsid w:val="005D380C"/>
    <w:rsid w:val="005D5016"/>
    <w:rsid w:val="005D5463"/>
    <w:rsid w:val="005D605E"/>
    <w:rsid w:val="005E0F52"/>
    <w:rsid w:val="005E2D12"/>
    <w:rsid w:val="005E2D3E"/>
    <w:rsid w:val="005E56DD"/>
    <w:rsid w:val="005F026D"/>
    <w:rsid w:val="005F36C4"/>
    <w:rsid w:val="005F6F4F"/>
    <w:rsid w:val="00600DAB"/>
    <w:rsid w:val="006034C9"/>
    <w:rsid w:val="00610E6B"/>
    <w:rsid w:val="00612749"/>
    <w:rsid w:val="00615611"/>
    <w:rsid w:val="006168E6"/>
    <w:rsid w:val="00616A6B"/>
    <w:rsid w:val="00621F4A"/>
    <w:rsid w:val="00622092"/>
    <w:rsid w:val="00634112"/>
    <w:rsid w:val="00634542"/>
    <w:rsid w:val="00641778"/>
    <w:rsid w:val="00642762"/>
    <w:rsid w:val="00642E0A"/>
    <w:rsid w:val="00646086"/>
    <w:rsid w:val="0065280A"/>
    <w:rsid w:val="00653D7D"/>
    <w:rsid w:val="006600F7"/>
    <w:rsid w:val="00661205"/>
    <w:rsid w:val="006667F7"/>
    <w:rsid w:val="006678E1"/>
    <w:rsid w:val="00670110"/>
    <w:rsid w:val="00670B41"/>
    <w:rsid w:val="0067108C"/>
    <w:rsid w:val="00675591"/>
    <w:rsid w:val="006757B8"/>
    <w:rsid w:val="006805DD"/>
    <w:rsid w:val="006808D8"/>
    <w:rsid w:val="006809E9"/>
    <w:rsid w:val="00681B78"/>
    <w:rsid w:val="00684E5F"/>
    <w:rsid w:val="00686B2B"/>
    <w:rsid w:val="00690E81"/>
    <w:rsid w:val="00691126"/>
    <w:rsid w:val="006913B1"/>
    <w:rsid w:val="006937FB"/>
    <w:rsid w:val="006A081D"/>
    <w:rsid w:val="006A0DE8"/>
    <w:rsid w:val="006A4BB9"/>
    <w:rsid w:val="006A6223"/>
    <w:rsid w:val="006A7047"/>
    <w:rsid w:val="006A70A1"/>
    <w:rsid w:val="006B2CC2"/>
    <w:rsid w:val="006B30CA"/>
    <w:rsid w:val="006B594B"/>
    <w:rsid w:val="006B60F9"/>
    <w:rsid w:val="006C1D6E"/>
    <w:rsid w:val="006C1E1C"/>
    <w:rsid w:val="006C7B9A"/>
    <w:rsid w:val="006D02D0"/>
    <w:rsid w:val="006D085A"/>
    <w:rsid w:val="006D0D13"/>
    <w:rsid w:val="006D1135"/>
    <w:rsid w:val="006D3B3D"/>
    <w:rsid w:val="006D70C6"/>
    <w:rsid w:val="006E1455"/>
    <w:rsid w:val="006E3F88"/>
    <w:rsid w:val="006E40BA"/>
    <w:rsid w:val="006F14EF"/>
    <w:rsid w:val="006F4617"/>
    <w:rsid w:val="007001DD"/>
    <w:rsid w:val="007002F4"/>
    <w:rsid w:val="00701095"/>
    <w:rsid w:val="007045D1"/>
    <w:rsid w:val="00704854"/>
    <w:rsid w:val="00705962"/>
    <w:rsid w:val="00710C9A"/>
    <w:rsid w:val="00716395"/>
    <w:rsid w:val="00717309"/>
    <w:rsid w:val="007178F4"/>
    <w:rsid w:val="00717D41"/>
    <w:rsid w:val="0072014C"/>
    <w:rsid w:val="007203D6"/>
    <w:rsid w:val="00725796"/>
    <w:rsid w:val="0072591A"/>
    <w:rsid w:val="00725E4E"/>
    <w:rsid w:val="00727426"/>
    <w:rsid w:val="00734AE4"/>
    <w:rsid w:val="00737A27"/>
    <w:rsid w:val="00742D32"/>
    <w:rsid w:val="00742EF7"/>
    <w:rsid w:val="007451AE"/>
    <w:rsid w:val="00745802"/>
    <w:rsid w:val="00751231"/>
    <w:rsid w:val="00756F06"/>
    <w:rsid w:val="00762E77"/>
    <w:rsid w:val="0076429E"/>
    <w:rsid w:val="00764C8A"/>
    <w:rsid w:val="007676DC"/>
    <w:rsid w:val="00767A7A"/>
    <w:rsid w:val="00772D84"/>
    <w:rsid w:val="00774877"/>
    <w:rsid w:val="007763F8"/>
    <w:rsid w:val="0078103E"/>
    <w:rsid w:val="00781374"/>
    <w:rsid w:val="00781A18"/>
    <w:rsid w:val="00782083"/>
    <w:rsid w:val="0078226A"/>
    <w:rsid w:val="007870AB"/>
    <w:rsid w:val="00787568"/>
    <w:rsid w:val="00790823"/>
    <w:rsid w:val="007911C4"/>
    <w:rsid w:val="007917BC"/>
    <w:rsid w:val="00792203"/>
    <w:rsid w:val="00792286"/>
    <w:rsid w:val="00792B63"/>
    <w:rsid w:val="00794446"/>
    <w:rsid w:val="00795BDE"/>
    <w:rsid w:val="007A2E47"/>
    <w:rsid w:val="007A63BD"/>
    <w:rsid w:val="007A6FE4"/>
    <w:rsid w:val="007A7285"/>
    <w:rsid w:val="007A7622"/>
    <w:rsid w:val="007B0009"/>
    <w:rsid w:val="007B2443"/>
    <w:rsid w:val="007B3252"/>
    <w:rsid w:val="007B34BF"/>
    <w:rsid w:val="007B58A9"/>
    <w:rsid w:val="007B673C"/>
    <w:rsid w:val="007B6B6B"/>
    <w:rsid w:val="007B7B0C"/>
    <w:rsid w:val="007B7F98"/>
    <w:rsid w:val="007C1464"/>
    <w:rsid w:val="007C1991"/>
    <w:rsid w:val="007C4E02"/>
    <w:rsid w:val="007D200D"/>
    <w:rsid w:val="007D3792"/>
    <w:rsid w:val="007D472F"/>
    <w:rsid w:val="007D4C1F"/>
    <w:rsid w:val="007E0F99"/>
    <w:rsid w:val="007E26A8"/>
    <w:rsid w:val="007E746E"/>
    <w:rsid w:val="007E794E"/>
    <w:rsid w:val="007F04E7"/>
    <w:rsid w:val="007F11CB"/>
    <w:rsid w:val="007F34C9"/>
    <w:rsid w:val="007F4ABB"/>
    <w:rsid w:val="007F5819"/>
    <w:rsid w:val="007F596F"/>
    <w:rsid w:val="007F5E52"/>
    <w:rsid w:val="007F6F00"/>
    <w:rsid w:val="007F706E"/>
    <w:rsid w:val="008010EE"/>
    <w:rsid w:val="00802F22"/>
    <w:rsid w:val="00804ED1"/>
    <w:rsid w:val="00804F5D"/>
    <w:rsid w:val="00805F5D"/>
    <w:rsid w:val="0081191E"/>
    <w:rsid w:val="00813295"/>
    <w:rsid w:val="00813F65"/>
    <w:rsid w:val="00815258"/>
    <w:rsid w:val="008166BF"/>
    <w:rsid w:val="008229D8"/>
    <w:rsid w:val="008229DE"/>
    <w:rsid w:val="00825859"/>
    <w:rsid w:val="00825B8F"/>
    <w:rsid w:val="008272C5"/>
    <w:rsid w:val="0083180C"/>
    <w:rsid w:val="00831F4A"/>
    <w:rsid w:val="008328B5"/>
    <w:rsid w:val="00836D97"/>
    <w:rsid w:val="008426C4"/>
    <w:rsid w:val="008442D1"/>
    <w:rsid w:val="008447BE"/>
    <w:rsid w:val="00844BA9"/>
    <w:rsid w:val="00845F1A"/>
    <w:rsid w:val="00850414"/>
    <w:rsid w:val="00852861"/>
    <w:rsid w:val="008553C9"/>
    <w:rsid w:val="008554B2"/>
    <w:rsid w:val="008554D7"/>
    <w:rsid w:val="00862289"/>
    <w:rsid w:val="00865FCD"/>
    <w:rsid w:val="0086613B"/>
    <w:rsid w:val="00866308"/>
    <w:rsid w:val="00866E4B"/>
    <w:rsid w:val="00867036"/>
    <w:rsid w:val="00870C5B"/>
    <w:rsid w:val="00871B7C"/>
    <w:rsid w:val="0087202B"/>
    <w:rsid w:val="00873047"/>
    <w:rsid w:val="0087318F"/>
    <w:rsid w:val="008737DC"/>
    <w:rsid w:val="00874BD0"/>
    <w:rsid w:val="00877CD3"/>
    <w:rsid w:val="00880755"/>
    <w:rsid w:val="0088165B"/>
    <w:rsid w:val="00885D10"/>
    <w:rsid w:val="00886C13"/>
    <w:rsid w:val="00887C8D"/>
    <w:rsid w:val="00893288"/>
    <w:rsid w:val="00896472"/>
    <w:rsid w:val="008A2DBB"/>
    <w:rsid w:val="008A31FA"/>
    <w:rsid w:val="008B000E"/>
    <w:rsid w:val="008B04D2"/>
    <w:rsid w:val="008B1286"/>
    <w:rsid w:val="008B1FCF"/>
    <w:rsid w:val="008B206D"/>
    <w:rsid w:val="008B2F42"/>
    <w:rsid w:val="008B467C"/>
    <w:rsid w:val="008B7297"/>
    <w:rsid w:val="008C06FA"/>
    <w:rsid w:val="008C39D5"/>
    <w:rsid w:val="008C455F"/>
    <w:rsid w:val="008D03AB"/>
    <w:rsid w:val="008D1193"/>
    <w:rsid w:val="008D12E3"/>
    <w:rsid w:val="008D3428"/>
    <w:rsid w:val="008D3893"/>
    <w:rsid w:val="008D3FBA"/>
    <w:rsid w:val="008D6425"/>
    <w:rsid w:val="008E0907"/>
    <w:rsid w:val="008E0908"/>
    <w:rsid w:val="008E1707"/>
    <w:rsid w:val="008E2484"/>
    <w:rsid w:val="008E392D"/>
    <w:rsid w:val="008E4199"/>
    <w:rsid w:val="008E64F6"/>
    <w:rsid w:val="008E7BDE"/>
    <w:rsid w:val="008F20FF"/>
    <w:rsid w:val="008F47B1"/>
    <w:rsid w:val="008F6C43"/>
    <w:rsid w:val="009002D8"/>
    <w:rsid w:val="00901DD4"/>
    <w:rsid w:val="0090275A"/>
    <w:rsid w:val="00902B99"/>
    <w:rsid w:val="00905DC9"/>
    <w:rsid w:val="00912EB3"/>
    <w:rsid w:val="00920823"/>
    <w:rsid w:val="00920AB9"/>
    <w:rsid w:val="009218B3"/>
    <w:rsid w:val="00921F5D"/>
    <w:rsid w:val="009248BF"/>
    <w:rsid w:val="00925561"/>
    <w:rsid w:val="0093500C"/>
    <w:rsid w:val="00937ADE"/>
    <w:rsid w:val="00940887"/>
    <w:rsid w:val="00941F37"/>
    <w:rsid w:val="00943495"/>
    <w:rsid w:val="00945DCC"/>
    <w:rsid w:val="0094747B"/>
    <w:rsid w:val="0094756B"/>
    <w:rsid w:val="0094757D"/>
    <w:rsid w:val="00947F9D"/>
    <w:rsid w:val="009503F7"/>
    <w:rsid w:val="009530E9"/>
    <w:rsid w:val="00953C84"/>
    <w:rsid w:val="00955B29"/>
    <w:rsid w:val="00957754"/>
    <w:rsid w:val="00960FC4"/>
    <w:rsid w:val="00961C81"/>
    <w:rsid w:val="00961D59"/>
    <w:rsid w:val="00962243"/>
    <w:rsid w:val="00962686"/>
    <w:rsid w:val="00963D58"/>
    <w:rsid w:val="00964ADD"/>
    <w:rsid w:val="009713CC"/>
    <w:rsid w:val="009715DA"/>
    <w:rsid w:val="00973238"/>
    <w:rsid w:val="009753A5"/>
    <w:rsid w:val="00976D59"/>
    <w:rsid w:val="00980AF3"/>
    <w:rsid w:val="00980D7F"/>
    <w:rsid w:val="00983717"/>
    <w:rsid w:val="00983DBD"/>
    <w:rsid w:val="0098424F"/>
    <w:rsid w:val="00985812"/>
    <w:rsid w:val="00993968"/>
    <w:rsid w:val="00993E83"/>
    <w:rsid w:val="00994DE2"/>
    <w:rsid w:val="00994FA2"/>
    <w:rsid w:val="0099641B"/>
    <w:rsid w:val="009A13BC"/>
    <w:rsid w:val="009A2312"/>
    <w:rsid w:val="009A2E44"/>
    <w:rsid w:val="009A5542"/>
    <w:rsid w:val="009A6038"/>
    <w:rsid w:val="009A6D4F"/>
    <w:rsid w:val="009B0AC3"/>
    <w:rsid w:val="009B1573"/>
    <w:rsid w:val="009B2241"/>
    <w:rsid w:val="009B3411"/>
    <w:rsid w:val="009B47C5"/>
    <w:rsid w:val="009C01D8"/>
    <w:rsid w:val="009C1E39"/>
    <w:rsid w:val="009C3B32"/>
    <w:rsid w:val="009C6391"/>
    <w:rsid w:val="009C65A6"/>
    <w:rsid w:val="009C6C8A"/>
    <w:rsid w:val="009C6F6C"/>
    <w:rsid w:val="009D2346"/>
    <w:rsid w:val="009D4FA4"/>
    <w:rsid w:val="009D67D2"/>
    <w:rsid w:val="009D7BFA"/>
    <w:rsid w:val="009D7E0C"/>
    <w:rsid w:val="009E102F"/>
    <w:rsid w:val="009E3D2C"/>
    <w:rsid w:val="009E50A5"/>
    <w:rsid w:val="009F3C72"/>
    <w:rsid w:val="009F4250"/>
    <w:rsid w:val="009F456D"/>
    <w:rsid w:val="009F475B"/>
    <w:rsid w:val="009F5543"/>
    <w:rsid w:val="009F6D05"/>
    <w:rsid w:val="00A00FB1"/>
    <w:rsid w:val="00A00FC5"/>
    <w:rsid w:val="00A016F2"/>
    <w:rsid w:val="00A02A87"/>
    <w:rsid w:val="00A02FC9"/>
    <w:rsid w:val="00A03D57"/>
    <w:rsid w:val="00A03FEA"/>
    <w:rsid w:val="00A04D8A"/>
    <w:rsid w:val="00A06129"/>
    <w:rsid w:val="00A07D25"/>
    <w:rsid w:val="00A07F37"/>
    <w:rsid w:val="00A1068F"/>
    <w:rsid w:val="00A11B89"/>
    <w:rsid w:val="00A130A4"/>
    <w:rsid w:val="00A13DAC"/>
    <w:rsid w:val="00A153AE"/>
    <w:rsid w:val="00A20AEA"/>
    <w:rsid w:val="00A26338"/>
    <w:rsid w:val="00A26A68"/>
    <w:rsid w:val="00A326A8"/>
    <w:rsid w:val="00A33E4D"/>
    <w:rsid w:val="00A3469C"/>
    <w:rsid w:val="00A3472A"/>
    <w:rsid w:val="00A4504B"/>
    <w:rsid w:val="00A519F3"/>
    <w:rsid w:val="00A51C6E"/>
    <w:rsid w:val="00A55F7B"/>
    <w:rsid w:val="00A564CC"/>
    <w:rsid w:val="00A564E9"/>
    <w:rsid w:val="00A56EBF"/>
    <w:rsid w:val="00A573FE"/>
    <w:rsid w:val="00A6026D"/>
    <w:rsid w:val="00A6270F"/>
    <w:rsid w:val="00A647EA"/>
    <w:rsid w:val="00A64C2E"/>
    <w:rsid w:val="00A66059"/>
    <w:rsid w:val="00A6787E"/>
    <w:rsid w:val="00A708B5"/>
    <w:rsid w:val="00A742D7"/>
    <w:rsid w:val="00A7696F"/>
    <w:rsid w:val="00A80C72"/>
    <w:rsid w:val="00A81A2C"/>
    <w:rsid w:val="00A849D3"/>
    <w:rsid w:val="00A924CC"/>
    <w:rsid w:val="00A92C5B"/>
    <w:rsid w:val="00A967D0"/>
    <w:rsid w:val="00A97148"/>
    <w:rsid w:val="00A977BE"/>
    <w:rsid w:val="00A97BAB"/>
    <w:rsid w:val="00AA6CE1"/>
    <w:rsid w:val="00AA6D3D"/>
    <w:rsid w:val="00AB2247"/>
    <w:rsid w:val="00AB334C"/>
    <w:rsid w:val="00AB3D15"/>
    <w:rsid w:val="00AB49DD"/>
    <w:rsid w:val="00AB57D0"/>
    <w:rsid w:val="00AC08ED"/>
    <w:rsid w:val="00AC103A"/>
    <w:rsid w:val="00AC4E0D"/>
    <w:rsid w:val="00AC4E12"/>
    <w:rsid w:val="00AD51BB"/>
    <w:rsid w:val="00AD6D96"/>
    <w:rsid w:val="00AE0BC0"/>
    <w:rsid w:val="00AE2646"/>
    <w:rsid w:val="00AE633E"/>
    <w:rsid w:val="00AE655D"/>
    <w:rsid w:val="00AF02DE"/>
    <w:rsid w:val="00AF633F"/>
    <w:rsid w:val="00B003BB"/>
    <w:rsid w:val="00B01CD9"/>
    <w:rsid w:val="00B06B2D"/>
    <w:rsid w:val="00B117A6"/>
    <w:rsid w:val="00B129B6"/>
    <w:rsid w:val="00B16CCF"/>
    <w:rsid w:val="00B2029B"/>
    <w:rsid w:val="00B210D0"/>
    <w:rsid w:val="00B211AB"/>
    <w:rsid w:val="00B2138E"/>
    <w:rsid w:val="00B22F8A"/>
    <w:rsid w:val="00B25996"/>
    <w:rsid w:val="00B268E3"/>
    <w:rsid w:val="00B30110"/>
    <w:rsid w:val="00B32E5F"/>
    <w:rsid w:val="00B33165"/>
    <w:rsid w:val="00B33CC0"/>
    <w:rsid w:val="00B33CCA"/>
    <w:rsid w:val="00B363B3"/>
    <w:rsid w:val="00B36847"/>
    <w:rsid w:val="00B37738"/>
    <w:rsid w:val="00B40786"/>
    <w:rsid w:val="00B40DE3"/>
    <w:rsid w:val="00B42F8A"/>
    <w:rsid w:val="00B42FC2"/>
    <w:rsid w:val="00B4388C"/>
    <w:rsid w:val="00B4496A"/>
    <w:rsid w:val="00B465C2"/>
    <w:rsid w:val="00B47673"/>
    <w:rsid w:val="00B508E3"/>
    <w:rsid w:val="00B52111"/>
    <w:rsid w:val="00B53CA3"/>
    <w:rsid w:val="00B54AC5"/>
    <w:rsid w:val="00B55BFE"/>
    <w:rsid w:val="00B56537"/>
    <w:rsid w:val="00B56AF9"/>
    <w:rsid w:val="00B57A1D"/>
    <w:rsid w:val="00B619A1"/>
    <w:rsid w:val="00B641EF"/>
    <w:rsid w:val="00B65FBD"/>
    <w:rsid w:val="00B66F03"/>
    <w:rsid w:val="00B67C9B"/>
    <w:rsid w:val="00B7201C"/>
    <w:rsid w:val="00B72264"/>
    <w:rsid w:val="00B73FC2"/>
    <w:rsid w:val="00B74A08"/>
    <w:rsid w:val="00B74CA5"/>
    <w:rsid w:val="00B8036F"/>
    <w:rsid w:val="00B812AB"/>
    <w:rsid w:val="00B8314D"/>
    <w:rsid w:val="00B851FB"/>
    <w:rsid w:val="00B87F18"/>
    <w:rsid w:val="00B90F64"/>
    <w:rsid w:val="00B9124D"/>
    <w:rsid w:val="00B93491"/>
    <w:rsid w:val="00B94A45"/>
    <w:rsid w:val="00BA0A93"/>
    <w:rsid w:val="00BA1D1F"/>
    <w:rsid w:val="00BA249B"/>
    <w:rsid w:val="00BA43FD"/>
    <w:rsid w:val="00BA4D72"/>
    <w:rsid w:val="00BA71F7"/>
    <w:rsid w:val="00BB0DFF"/>
    <w:rsid w:val="00BB118B"/>
    <w:rsid w:val="00BB2E9C"/>
    <w:rsid w:val="00BB6B0F"/>
    <w:rsid w:val="00BB73B8"/>
    <w:rsid w:val="00BB7809"/>
    <w:rsid w:val="00BC4813"/>
    <w:rsid w:val="00BC4888"/>
    <w:rsid w:val="00BC4E4E"/>
    <w:rsid w:val="00BC6637"/>
    <w:rsid w:val="00BC75D4"/>
    <w:rsid w:val="00BC7D78"/>
    <w:rsid w:val="00BD16F1"/>
    <w:rsid w:val="00BD62EA"/>
    <w:rsid w:val="00BD7272"/>
    <w:rsid w:val="00BE0604"/>
    <w:rsid w:val="00BE1136"/>
    <w:rsid w:val="00BE75E4"/>
    <w:rsid w:val="00BF0639"/>
    <w:rsid w:val="00BF07D2"/>
    <w:rsid w:val="00BF12C8"/>
    <w:rsid w:val="00BF1DD4"/>
    <w:rsid w:val="00BF213A"/>
    <w:rsid w:val="00BF23F6"/>
    <w:rsid w:val="00BF3B6B"/>
    <w:rsid w:val="00BF57FB"/>
    <w:rsid w:val="00BF588D"/>
    <w:rsid w:val="00C01C6C"/>
    <w:rsid w:val="00C030F3"/>
    <w:rsid w:val="00C039DC"/>
    <w:rsid w:val="00C0450D"/>
    <w:rsid w:val="00C117B9"/>
    <w:rsid w:val="00C1358F"/>
    <w:rsid w:val="00C141DE"/>
    <w:rsid w:val="00C15343"/>
    <w:rsid w:val="00C1644D"/>
    <w:rsid w:val="00C17630"/>
    <w:rsid w:val="00C23CCA"/>
    <w:rsid w:val="00C26E20"/>
    <w:rsid w:val="00C30ECB"/>
    <w:rsid w:val="00C33219"/>
    <w:rsid w:val="00C33686"/>
    <w:rsid w:val="00C347F9"/>
    <w:rsid w:val="00C35867"/>
    <w:rsid w:val="00C3623D"/>
    <w:rsid w:val="00C3770B"/>
    <w:rsid w:val="00C44D39"/>
    <w:rsid w:val="00C4553D"/>
    <w:rsid w:val="00C50270"/>
    <w:rsid w:val="00C50E06"/>
    <w:rsid w:val="00C53AE6"/>
    <w:rsid w:val="00C53BBB"/>
    <w:rsid w:val="00C5500D"/>
    <w:rsid w:val="00C6624E"/>
    <w:rsid w:val="00C7442A"/>
    <w:rsid w:val="00C74676"/>
    <w:rsid w:val="00C76D34"/>
    <w:rsid w:val="00C80805"/>
    <w:rsid w:val="00C82EE7"/>
    <w:rsid w:val="00C84DB6"/>
    <w:rsid w:val="00C85B93"/>
    <w:rsid w:val="00C86C49"/>
    <w:rsid w:val="00C86F04"/>
    <w:rsid w:val="00C92893"/>
    <w:rsid w:val="00C947EC"/>
    <w:rsid w:val="00C94DC5"/>
    <w:rsid w:val="00C96D9D"/>
    <w:rsid w:val="00CA3052"/>
    <w:rsid w:val="00CA3FE1"/>
    <w:rsid w:val="00CA5E98"/>
    <w:rsid w:val="00CA60AE"/>
    <w:rsid w:val="00CA6571"/>
    <w:rsid w:val="00CB01D4"/>
    <w:rsid w:val="00CB1BE3"/>
    <w:rsid w:val="00CB539A"/>
    <w:rsid w:val="00CB7929"/>
    <w:rsid w:val="00CB7A97"/>
    <w:rsid w:val="00CC346C"/>
    <w:rsid w:val="00CC786E"/>
    <w:rsid w:val="00CC7D7E"/>
    <w:rsid w:val="00CD3E06"/>
    <w:rsid w:val="00CD4578"/>
    <w:rsid w:val="00CD48A1"/>
    <w:rsid w:val="00CD6739"/>
    <w:rsid w:val="00CD6A03"/>
    <w:rsid w:val="00CD7654"/>
    <w:rsid w:val="00CD7CE4"/>
    <w:rsid w:val="00CD7D3A"/>
    <w:rsid w:val="00CE18C1"/>
    <w:rsid w:val="00CE1F49"/>
    <w:rsid w:val="00CF00DB"/>
    <w:rsid w:val="00CF01D5"/>
    <w:rsid w:val="00CF372F"/>
    <w:rsid w:val="00CF6E33"/>
    <w:rsid w:val="00CF6F2A"/>
    <w:rsid w:val="00CF73ED"/>
    <w:rsid w:val="00D00154"/>
    <w:rsid w:val="00D01563"/>
    <w:rsid w:val="00D01B2C"/>
    <w:rsid w:val="00D02F78"/>
    <w:rsid w:val="00D03199"/>
    <w:rsid w:val="00D06985"/>
    <w:rsid w:val="00D11BA6"/>
    <w:rsid w:val="00D1327D"/>
    <w:rsid w:val="00D159E1"/>
    <w:rsid w:val="00D15C15"/>
    <w:rsid w:val="00D21936"/>
    <w:rsid w:val="00D2703F"/>
    <w:rsid w:val="00D2769F"/>
    <w:rsid w:val="00D30D42"/>
    <w:rsid w:val="00D30D89"/>
    <w:rsid w:val="00D31CD6"/>
    <w:rsid w:val="00D31D0B"/>
    <w:rsid w:val="00D3446C"/>
    <w:rsid w:val="00D3634A"/>
    <w:rsid w:val="00D37289"/>
    <w:rsid w:val="00D3756A"/>
    <w:rsid w:val="00D414FC"/>
    <w:rsid w:val="00D426BA"/>
    <w:rsid w:val="00D430B3"/>
    <w:rsid w:val="00D473CD"/>
    <w:rsid w:val="00D50256"/>
    <w:rsid w:val="00D516E6"/>
    <w:rsid w:val="00D52021"/>
    <w:rsid w:val="00D52445"/>
    <w:rsid w:val="00D524C4"/>
    <w:rsid w:val="00D53E07"/>
    <w:rsid w:val="00D54501"/>
    <w:rsid w:val="00D54698"/>
    <w:rsid w:val="00D559C9"/>
    <w:rsid w:val="00D645AC"/>
    <w:rsid w:val="00D65FFC"/>
    <w:rsid w:val="00D67B38"/>
    <w:rsid w:val="00D73054"/>
    <w:rsid w:val="00D730C7"/>
    <w:rsid w:val="00D73A2C"/>
    <w:rsid w:val="00D73B03"/>
    <w:rsid w:val="00D80905"/>
    <w:rsid w:val="00D830F9"/>
    <w:rsid w:val="00D8347C"/>
    <w:rsid w:val="00D845D3"/>
    <w:rsid w:val="00D84661"/>
    <w:rsid w:val="00D8645B"/>
    <w:rsid w:val="00D874C5"/>
    <w:rsid w:val="00D87920"/>
    <w:rsid w:val="00D87B77"/>
    <w:rsid w:val="00D94AAE"/>
    <w:rsid w:val="00D9620F"/>
    <w:rsid w:val="00D963AE"/>
    <w:rsid w:val="00D974D5"/>
    <w:rsid w:val="00DA1955"/>
    <w:rsid w:val="00DA4AC9"/>
    <w:rsid w:val="00DA52CF"/>
    <w:rsid w:val="00DA5589"/>
    <w:rsid w:val="00DA5947"/>
    <w:rsid w:val="00DB0FA1"/>
    <w:rsid w:val="00DB372D"/>
    <w:rsid w:val="00DB3891"/>
    <w:rsid w:val="00DC1AD3"/>
    <w:rsid w:val="00DC2841"/>
    <w:rsid w:val="00DC6D46"/>
    <w:rsid w:val="00DC75B7"/>
    <w:rsid w:val="00DD21C3"/>
    <w:rsid w:val="00DD3BE7"/>
    <w:rsid w:val="00DD45DB"/>
    <w:rsid w:val="00DD5A89"/>
    <w:rsid w:val="00DD65F3"/>
    <w:rsid w:val="00DE2F1B"/>
    <w:rsid w:val="00DE34C4"/>
    <w:rsid w:val="00DE4015"/>
    <w:rsid w:val="00DE725D"/>
    <w:rsid w:val="00DF13D4"/>
    <w:rsid w:val="00DF1C3A"/>
    <w:rsid w:val="00DF22C1"/>
    <w:rsid w:val="00DF6692"/>
    <w:rsid w:val="00DF79D9"/>
    <w:rsid w:val="00E020D2"/>
    <w:rsid w:val="00E0269A"/>
    <w:rsid w:val="00E04219"/>
    <w:rsid w:val="00E048C7"/>
    <w:rsid w:val="00E110FC"/>
    <w:rsid w:val="00E13BF3"/>
    <w:rsid w:val="00E14ACE"/>
    <w:rsid w:val="00E153F1"/>
    <w:rsid w:val="00E16B73"/>
    <w:rsid w:val="00E206B2"/>
    <w:rsid w:val="00E27752"/>
    <w:rsid w:val="00E31F6C"/>
    <w:rsid w:val="00E34E14"/>
    <w:rsid w:val="00E35AE2"/>
    <w:rsid w:val="00E418F9"/>
    <w:rsid w:val="00E42D11"/>
    <w:rsid w:val="00E43790"/>
    <w:rsid w:val="00E44E38"/>
    <w:rsid w:val="00E4785B"/>
    <w:rsid w:val="00E51934"/>
    <w:rsid w:val="00E56E29"/>
    <w:rsid w:val="00E57DAC"/>
    <w:rsid w:val="00E64A9E"/>
    <w:rsid w:val="00E64F9B"/>
    <w:rsid w:val="00E65273"/>
    <w:rsid w:val="00E71A79"/>
    <w:rsid w:val="00E72231"/>
    <w:rsid w:val="00E80AE8"/>
    <w:rsid w:val="00E80C28"/>
    <w:rsid w:val="00E8258F"/>
    <w:rsid w:val="00E8281C"/>
    <w:rsid w:val="00E83419"/>
    <w:rsid w:val="00E917B9"/>
    <w:rsid w:val="00E9185E"/>
    <w:rsid w:val="00E943B5"/>
    <w:rsid w:val="00E948A6"/>
    <w:rsid w:val="00E96197"/>
    <w:rsid w:val="00E96561"/>
    <w:rsid w:val="00E9698E"/>
    <w:rsid w:val="00E97630"/>
    <w:rsid w:val="00E97F5B"/>
    <w:rsid w:val="00EA00ED"/>
    <w:rsid w:val="00EA13D5"/>
    <w:rsid w:val="00EA62E6"/>
    <w:rsid w:val="00EB0C64"/>
    <w:rsid w:val="00EB2148"/>
    <w:rsid w:val="00EB3869"/>
    <w:rsid w:val="00EB53AA"/>
    <w:rsid w:val="00EB6141"/>
    <w:rsid w:val="00EC291B"/>
    <w:rsid w:val="00EC2DA6"/>
    <w:rsid w:val="00EC3C87"/>
    <w:rsid w:val="00EC4529"/>
    <w:rsid w:val="00EC5D0A"/>
    <w:rsid w:val="00EC78CB"/>
    <w:rsid w:val="00ED2661"/>
    <w:rsid w:val="00ED2DB0"/>
    <w:rsid w:val="00ED303C"/>
    <w:rsid w:val="00ED73D8"/>
    <w:rsid w:val="00EE0A38"/>
    <w:rsid w:val="00EE219F"/>
    <w:rsid w:val="00EE7538"/>
    <w:rsid w:val="00EF0A5B"/>
    <w:rsid w:val="00EF0B97"/>
    <w:rsid w:val="00EF4422"/>
    <w:rsid w:val="00EF5C20"/>
    <w:rsid w:val="00F01F93"/>
    <w:rsid w:val="00F04F57"/>
    <w:rsid w:val="00F0586A"/>
    <w:rsid w:val="00F11BE1"/>
    <w:rsid w:val="00F11D4F"/>
    <w:rsid w:val="00F11EE0"/>
    <w:rsid w:val="00F151C0"/>
    <w:rsid w:val="00F16920"/>
    <w:rsid w:val="00F16E70"/>
    <w:rsid w:val="00F2026D"/>
    <w:rsid w:val="00F206CB"/>
    <w:rsid w:val="00F20D83"/>
    <w:rsid w:val="00F21922"/>
    <w:rsid w:val="00F22A02"/>
    <w:rsid w:val="00F25C2A"/>
    <w:rsid w:val="00F2732E"/>
    <w:rsid w:val="00F33D34"/>
    <w:rsid w:val="00F340C6"/>
    <w:rsid w:val="00F366B5"/>
    <w:rsid w:val="00F431B9"/>
    <w:rsid w:val="00F433A6"/>
    <w:rsid w:val="00F43735"/>
    <w:rsid w:val="00F43EFB"/>
    <w:rsid w:val="00F455CE"/>
    <w:rsid w:val="00F54129"/>
    <w:rsid w:val="00F555AB"/>
    <w:rsid w:val="00F64AF9"/>
    <w:rsid w:val="00F66D73"/>
    <w:rsid w:val="00F70D62"/>
    <w:rsid w:val="00F72570"/>
    <w:rsid w:val="00F73B18"/>
    <w:rsid w:val="00F76959"/>
    <w:rsid w:val="00F76DE3"/>
    <w:rsid w:val="00F76F27"/>
    <w:rsid w:val="00F80FE7"/>
    <w:rsid w:val="00F813F0"/>
    <w:rsid w:val="00F8436F"/>
    <w:rsid w:val="00F85BD1"/>
    <w:rsid w:val="00F8729F"/>
    <w:rsid w:val="00F91A11"/>
    <w:rsid w:val="00F93473"/>
    <w:rsid w:val="00F94B89"/>
    <w:rsid w:val="00F960A7"/>
    <w:rsid w:val="00F9765C"/>
    <w:rsid w:val="00FA0F9F"/>
    <w:rsid w:val="00FA349E"/>
    <w:rsid w:val="00FA3525"/>
    <w:rsid w:val="00FA5AFF"/>
    <w:rsid w:val="00FA6638"/>
    <w:rsid w:val="00FA6E3B"/>
    <w:rsid w:val="00FB3DC0"/>
    <w:rsid w:val="00FB605B"/>
    <w:rsid w:val="00FB68DF"/>
    <w:rsid w:val="00FB7A60"/>
    <w:rsid w:val="00FC1B9B"/>
    <w:rsid w:val="00FC3910"/>
    <w:rsid w:val="00FC561F"/>
    <w:rsid w:val="00FC684F"/>
    <w:rsid w:val="00FC7AF3"/>
    <w:rsid w:val="00FD496D"/>
    <w:rsid w:val="00FE2056"/>
    <w:rsid w:val="00FE3F84"/>
    <w:rsid w:val="00FE71B0"/>
    <w:rsid w:val="00FF006F"/>
    <w:rsid w:val="00FF0490"/>
    <w:rsid w:val="00FF4B73"/>
    <w:rsid w:val="00FF501E"/>
    <w:rsid w:val="00FF5DFE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61"/>
    <o:shapelayout v:ext="edit">
      <o:idmap v:ext="edit" data="1"/>
    </o:shapelayout>
  </w:shapeDefaults>
  <w:decimalSymbol w:val="."/>
  <w:listSeparator w:val=","/>
  <w14:docId w14:val="0F5016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30F3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C030F3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030F3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030F3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C030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030F3"/>
  </w:style>
  <w:style w:type="paragraph" w:styleId="ListParagraph">
    <w:name w:val="List Paragraph"/>
    <w:basedOn w:val="Normal"/>
    <w:uiPriority w:val="34"/>
    <w:qFormat/>
    <w:rsid w:val="00C030F3"/>
    <w:pPr>
      <w:ind w:left="720"/>
    </w:pPr>
  </w:style>
  <w:style w:type="character" w:styleId="Hyperlink">
    <w:name w:val="Hyperlink"/>
    <w:uiPriority w:val="99"/>
    <w:rsid w:val="00C030F3"/>
    <w:rPr>
      <w:color w:val="0000FF"/>
      <w:u w:val="single"/>
    </w:rPr>
  </w:style>
  <w:style w:type="paragraph" w:styleId="Header">
    <w:name w:val="header"/>
    <w:basedOn w:val="Normal"/>
    <w:link w:val="HeaderChar"/>
    <w:rsid w:val="00C030F3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C030F3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C030F3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C030F3"/>
    <w:pPr>
      <w:numPr>
        <w:numId w:val="1"/>
      </w:numPr>
    </w:pPr>
  </w:style>
  <w:style w:type="paragraph" w:customStyle="1" w:styleId="Outlinenumbering">
    <w:name w:val="Outline numbering"/>
    <w:basedOn w:val="Normal"/>
    <w:rsid w:val="00C030F3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C030F3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C030F3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030F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030F3"/>
    <w:pPr>
      <w:spacing w:after="100" w:line="240" w:lineRule="auto"/>
      <w:ind w:left="202"/>
    </w:pPr>
  </w:style>
  <w:style w:type="character" w:customStyle="1" w:styleId="monofont">
    <w:name w:val="monofont"/>
    <w:basedOn w:val="DefaultParagraphFont"/>
    <w:rsid w:val="00D974D5"/>
  </w:style>
  <w:style w:type="table" w:styleId="TableGrid">
    <w:name w:val="Table Grid"/>
    <w:basedOn w:val="TableNormal"/>
    <w:rsid w:val="0043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0D0019"/>
  </w:style>
  <w:style w:type="character" w:customStyle="1" w:styleId="ordinal">
    <w:name w:val="ordinal"/>
    <w:basedOn w:val="DefaultParagraphFont"/>
    <w:rsid w:val="000D0019"/>
  </w:style>
  <w:style w:type="paragraph" w:styleId="TOC3">
    <w:name w:val="toc 3"/>
    <w:basedOn w:val="Normal"/>
    <w:next w:val="Normal"/>
    <w:autoRedefine/>
    <w:uiPriority w:val="39"/>
    <w:unhideWhenUsed/>
    <w:rsid w:val="00C030F3"/>
    <w:pPr>
      <w:spacing w:after="100" w:line="240" w:lineRule="auto"/>
      <w:ind w:left="403"/>
    </w:pPr>
  </w:style>
  <w:style w:type="numbering" w:customStyle="1" w:styleId="NoList1">
    <w:name w:val="No List1"/>
    <w:next w:val="NoList"/>
    <w:uiPriority w:val="99"/>
    <w:semiHidden/>
    <w:unhideWhenUsed/>
    <w:rsid w:val="00865FCD"/>
  </w:style>
  <w:style w:type="paragraph" w:customStyle="1" w:styleId="msonormal0">
    <w:name w:val="msonormal"/>
    <w:basedOn w:val="Normal"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65FCD"/>
    <w:rPr>
      <w:b/>
      <w:bCs/>
    </w:rPr>
  </w:style>
  <w:style w:type="character" w:styleId="Emphasis">
    <w:name w:val="Emphasis"/>
    <w:basedOn w:val="DefaultParagraphFont"/>
    <w:uiPriority w:val="20"/>
    <w:qFormat/>
    <w:rsid w:val="00865FC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65625"/>
    <w:rPr>
      <w:color w:val="808080"/>
    </w:rPr>
  </w:style>
  <w:style w:type="character" w:customStyle="1" w:styleId="Red">
    <w:name w:val="Red"/>
    <w:basedOn w:val="DefaultParagraphFont"/>
    <w:uiPriority w:val="1"/>
    <w:rsid w:val="00082893"/>
    <w:rPr>
      <w:color w:val="FF0000"/>
    </w:rPr>
  </w:style>
  <w:style w:type="paragraph" w:customStyle="1" w:styleId="Code">
    <w:name w:val="Code"/>
    <w:basedOn w:val="Normal"/>
    <w:qFormat/>
    <w:rsid w:val="00C030F3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8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7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6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0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2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0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2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0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6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1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3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2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2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0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0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6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9178A-33D8-4143-B60E-21C24C6ABEB0}"/>
      </w:docPartPr>
      <w:docPartBody>
        <w:p w:rsidR="00EA4316" w:rsidRDefault="00523927">
          <w:r w:rsidRPr="00F249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D84649DEB74B67AA5BCC9BACD00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20C2A-226F-46A9-8612-0DB74616CA40}"/>
      </w:docPartPr>
      <w:docPartBody>
        <w:p w:rsidR="0023026A" w:rsidRDefault="001A4D81" w:rsidP="001A4D81">
          <w:pPr>
            <w:pStyle w:val="AAD84649DEB74B67AA5BCC9BACD00188"/>
          </w:pPr>
          <w:r w:rsidRPr="00F249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4A035A1036447EACF9A78826631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F4FC8-84C4-4567-AE40-139F7A42C4B1}"/>
      </w:docPartPr>
      <w:docPartBody>
        <w:p w:rsidR="0023026A" w:rsidRDefault="001A4D81" w:rsidP="001A4D81">
          <w:pPr>
            <w:pStyle w:val="1C4A035A1036447EACF9A78826631D06"/>
          </w:pPr>
          <w:r w:rsidRPr="00F249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23D20550A4FA093CD153C1D0D3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02614-F0D5-4866-B158-CAEBDF59F960}"/>
      </w:docPartPr>
      <w:docPartBody>
        <w:p w:rsidR="00DE153E" w:rsidRDefault="00907883" w:rsidP="00907883">
          <w:pPr>
            <w:pStyle w:val="DEE23D20550A4FA093CD153C1D0D3A25"/>
          </w:pPr>
          <w:r w:rsidRPr="00F249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C8C4F867974AC49C075ED3892D4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892D6-2F35-4D37-87E9-51625BEFC133}"/>
      </w:docPartPr>
      <w:docPartBody>
        <w:p w:rsidR="00DE153E" w:rsidRDefault="00907883" w:rsidP="00907883">
          <w:pPr>
            <w:pStyle w:val="01C8C4F867974AC49C075ED3892D41C1"/>
          </w:pPr>
          <w:r w:rsidRPr="00F249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E0CA36EDAF48178C8799372364C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99498-9CD5-44F4-83CA-A42BAFD990AA}"/>
      </w:docPartPr>
      <w:docPartBody>
        <w:p w:rsidR="00DE153E" w:rsidRDefault="00907883" w:rsidP="00907883">
          <w:pPr>
            <w:pStyle w:val="C7E0CA36EDAF48178C8799372364CAB2"/>
          </w:pPr>
          <w:r w:rsidRPr="00F249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EA6CCB97048C5AA2DAC6E7972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E4778-E70C-49D4-85C7-5F678C8AD6F2}"/>
      </w:docPartPr>
      <w:docPartBody>
        <w:p w:rsidR="00DE153E" w:rsidRDefault="00907883" w:rsidP="00907883">
          <w:pPr>
            <w:pStyle w:val="65AEA6CCB97048C5AA2DAC6E7972F665"/>
          </w:pPr>
          <w:r w:rsidRPr="00F249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5D9988FED644E19803370A622F2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09E37-477C-4C97-8095-887CCA391F8B}"/>
      </w:docPartPr>
      <w:docPartBody>
        <w:p w:rsidR="00DE153E" w:rsidRDefault="00907883" w:rsidP="00907883">
          <w:pPr>
            <w:pStyle w:val="BC5D9988FED644E19803370A622F25A4"/>
          </w:pPr>
          <w:r w:rsidRPr="00F249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ED963241044683B6ECC24ADD4ED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706B-DBC4-4866-BFC1-37259FCDB1B7}"/>
      </w:docPartPr>
      <w:docPartBody>
        <w:p w:rsidR="00DE153E" w:rsidRDefault="00907883" w:rsidP="00907883">
          <w:pPr>
            <w:pStyle w:val="D9ED963241044683B6ECC24ADD4EDD12"/>
          </w:pPr>
          <w:r w:rsidRPr="00F249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719C5803C64904983E77ED56417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A36DE-7881-4F8E-8F21-6DACB6AB1A05}"/>
      </w:docPartPr>
      <w:docPartBody>
        <w:p w:rsidR="00B660CE" w:rsidRDefault="00E4365A" w:rsidP="00E4365A">
          <w:pPr>
            <w:pStyle w:val="5E719C5803C64904983E77ED56417DD4"/>
          </w:pPr>
          <w:r w:rsidRPr="00F249D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27"/>
    <w:rsid w:val="001A4D81"/>
    <w:rsid w:val="0023026A"/>
    <w:rsid w:val="00523927"/>
    <w:rsid w:val="00634112"/>
    <w:rsid w:val="00670B41"/>
    <w:rsid w:val="00907883"/>
    <w:rsid w:val="00B660CE"/>
    <w:rsid w:val="00C53BBB"/>
    <w:rsid w:val="00C82EE7"/>
    <w:rsid w:val="00DE153E"/>
    <w:rsid w:val="00E4365A"/>
    <w:rsid w:val="00EA4316"/>
    <w:rsid w:val="00F21D15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65A"/>
    <w:rPr>
      <w:color w:val="808080"/>
    </w:rPr>
  </w:style>
  <w:style w:type="paragraph" w:customStyle="1" w:styleId="AAD84649DEB74B67AA5BCC9BACD00188">
    <w:name w:val="AAD84649DEB74B67AA5BCC9BACD00188"/>
    <w:rsid w:val="001A4D81"/>
  </w:style>
  <w:style w:type="paragraph" w:customStyle="1" w:styleId="1C4A035A1036447EACF9A78826631D06">
    <w:name w:val="1C4A035A1036447EACF9A78826631D06"/>
    <w:rsid w:val="001A4D81"/>
  </w:style>
  <w:style w:type="paragraph" w:customStyle="1" w:styleId="DEE23D20550A4FA093CD153C1D0D3A25">
    <w:name w:val="DEE23D20550A4FA093CD153C1D0D3A25"/>
    <w:rsid w:val="00907883"/>
  </w:style>
  <w:style w:type="paragraph" w:customStyle="1" w:styleId="01C8C4F867974AC49C075ED3892D41C1">
    <w:name w:val="01C8C4F867974AC49C075ED3892D41C1"/>
    <w:rsid w:val="00907883"/>
  </w:style>
  <w:style w:type="paragraph" w:customStyle="1" w:styleId="C7E0CA36EDAF48178C8799372364CAB2">
    <w:name w:val="C7E0CA36EDAF48178C8799372364CAB2"/>
    <w:rsid w:val="00907883"/>
  </w:style>
  <w:style w:type="paragraph" w:customStyle="1" w:styleId="65AEA6CCB97048C5AA2DAC6E7972F665">
    <w:name w:val="65AEA6CCB97048C5AA2DAC6E7972F665"/>
    <w:rsid w:val="00907883"/>
  </w:style>
  <w:style w:type="paragraph" w:customStyle="1" w:styleId="BC5D9988FED644E19803370A622F25A4">
    <w:name w:val="BC5D9988FED644E19803370A622F25A4"/>
    <w:rsid w:val="00907883"/>
  </w:style>
  <w:style w:type="paragraph" w:customStyle="1" w:styleId="D9ED963241044683B6ECC24ADD4EDD12">
    <w:name w:val="D9ED963241044683B6ECC24ADD4EDD12"/>
    <w:rsid w:val="00907883"/>
  </w:style>
  <w:style w:type="paragraph" w:customStyle="1" w:styleId="5E719C5803C64904983E77ED56417DD4">
    <w:name w:val="5E719C5803C64904983E77ED56417DD4"/>
    <w:rsid w:val="00E436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97CE0-7A6B-46E4-873B-7D8B2AB5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0</TotalTime>
  <Pages>8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2017-12-13T01:42:00Z</dcterms:created>
  <dcterms:modified xsi:type="dcterms:W3CDTF">2024-07-14T20:56:00Z</dcterms:modified>
</cp:coreProperties>
</file>