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D394B" w14:textId="7FD462E6" w:rsidR="00DE725D" w:rsidRDefault="004A31CB" w:rsidP="00DE725D">
      <w:pPr>
        <w:pStyle w:val="Heading1"/>
      </w:pPr>
      <w:bookmarkStart w:id="0" w:name="_Toc193534815"/>
      <w:r w:rsidRPr="004A31CB">
        <w:t xml:space="preserve">Week </w:t>
      </w:r>
      <w:r w:rsidR="00370460">
        <w:t>10</w:t>
      </w:r>
      <w:r w:rsidRPr="004A31CB">
        <w:t xml:space="preserve"> Linux Projects </w:t>
      </w:r>
      <w:r w:rsidR="00073D96">
        <w:t>-</w:t>
      </w:r>
      <w:r w:rsidRPr="004A31CB">
        <w:t xml:space="preserve"> </w:t>
      </w:r>
      <w:r w:rsidR="00F01EF3">
        <w:t>Working with the BASH Shell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2B97B6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3B3C2075" w14:textId="22DB135D" w:rsidR="00707540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34815" w:history="1">
            <w:r w:rsidR="00707540" w:rsidRPr="001207D6">
              <w:rPr>
                <w:rStyle w:val="Hyperlink"/>
                <w:noProof/>
              </w:rPr>
              <w:t>Week 10 Linux Projects - Working with the BASH Shell</w:t>
            </w:r>
            <w:r w:rsidR="00707540">
              <w:rPr>
                <w:noProof/>
                <w:webHidden/>
              </w:rPr>
              <w:tab/>
            </w:r>
            <w:r w:rsidR="00707540">
              <w:rPr>
                <w:noProof/>
                <w:webHidden/>
              </w:rPr>
              <w:fldChar w:fldCharType="begin"/>
            </w:r>
            <w:r w:rsidR="00707540">
              <w:rPr>
                <w:noProof/>
                <w:webHidden/>
              </w:rPr>
              <w:instrText xml:space="preserve"> PAGEREF _Toc193534815 \h </w:instrText>
            </w:r>
            <w:r w:rsidR="00707540">
              <w:rPr>
                <w:noProof/>
                <w:webHidden/>
              </w:rPr>
            </w:r>
            <w:r w:rsidR="00707540">
              <w:rPr>
                <w:noProof/>
                <w:webHidden/>
              </w:rPr>
              <w:fldChar w:fldCharType="separate"/>
            </w:r>
            <w:r w:rsidR="00707540">
              <w:rPr>
                <w:noProof/>
                <w:webHidden/>
              </w:rPr>
              <w:t>1</w:t>
            </w:r>
            <w:r w:rsidR="00707540">
              <w:rPr>
                <w:noProof/>
                <w:webHidden/>
              </w:rPr>
              <w:fldChar w:fldCharType="end"/>
            </w:r>
          </w:hyperlink>
        </w:p>
        <w:p w14:paraId="0CB5FD67" w14:textId="3E8D0DC5" w:rsidR="00707540" w:rsidRDefault="007075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16" w:history="1">
            <w:r w:rsidRPr="001207D6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042D" w14:textId="2F9039E4" w:rsidR="00707540" w:rsidRDefault="0070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17" w:history="1">
            <w:r w:rsidRPr="001207D6">
              <w:rPr>
                <w:rStyle w:val="Hyperlink"/>
                <w:noProof/>
              </w:rPr>
              <w:t>Project 7-1: Redirect stdout and stderr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0F2F" w14:textId="7E1A1EDE" w:rsidR="00707540" w:rsidRDefault="0070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18" w:history="1">
            <w:r w:rsidRPr="001207D6">
              <w:rPr>
                <w:rStyle w:val="Hyperlink"/>
                <w:noProof/>
              </w:rPr>
              <w:t>Project 7-2: Redirect stdout and stdin using pipe metacharacters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59EF" w14:textId="7727E1BC" w:rsidR="00707540" w:rsidRDefault="0070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19" w:history="1">
            <w:r w:rsidRPr="001207D6">
              <w:rPr>
                <w:rStyle w:val="Hyperlink"/>
                <w:noProof/>
              </w:rPr>
              <w:t>Project 7-3: Create and Use a 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1A30" w14:textId="041FA1B6" w:rsidR="00707540" w:rsidRDefault="0070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20" w:history="1">
            <w:r w:rsidRPr="001207D6">
              <w:rPr>
                <w:rStyle w:val="Hyperlink"/>
                <w:noProof/>
              </w:rPr>
              <w:t>Project 7-4: Shell Scripts with Decisions and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0BA" w14:textId="1C637288" w:rsidR="00707540" w:rsidRDefault="0070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21" w:history="1">
            <w:r w:rsidRPr="001207D6">
              <w:rPr>
                <w:rStyle w:val="Hyperlink"/>
                <w:noProof/>
              </w:rPr>
              <w:t>Project 7.5: Backup Script with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1884" w14:textId="5A8482D5" w:rsidR="00707540" w:rsidRDefault="007075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22" w:history="1">
            <w:r w:rsidRPr="001207D6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5B97" w14:textId="25146163" w:rsidR="00707540" w:rsidRDefault="007075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23" w:history="1">
            <w:r w:rsidRPr="001207D6">
              <w:rPr>
                <w:rStyle w:val="Hyperlink"/>
                <w:noProof/>
              </w:rPr>
              <w:t>Positional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8F51" w14:textId="25EF9B35" w:rsidR="00707540" w:rsidRDefault="0070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24" w:history="1">
            <w:r w:rsidRPr="001207D6">
              <w:rPr>
                <w:rStyle w:val="Hyperlink"/>
                <w:noProof/>
              </w:rPr>
              <w:t>Project 7.6: Backup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D9A3" w14:textId="21C6C1DF" w:rsidR="00707540" w:rsidRDefault="007075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3534825" w:history="1">
            <w:r w:rsidRPr="001207D6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2C43" w14:textId="50ED196E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6525E100" w14:textId="77777777" w:rsidR="00585ADF" w:rsidRDefault="00585ADF" w:rsidP="00CC1970">
      <w:bookmarkStart w:id="1" w:name="_Toc55054333"/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7935B4F5" w14:textId="77777777" w:rsidR="00585ADF" w:rsidRDefault="00585ADF" w:rsidP="00572228">
      <w:pPr>
        <w:pStyle w:val="ListParagraph"/>
        <w:numPr>
          <w:ilvl w:val="0"/>
          <w:numId w:val="7"/>
        </w:numPr>
        <w:spacing w:line="288" w:lineRule="auto"/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</w:t>
      </w:r>
      <w:r w:rsidR="00315F35">
        <w:t>Type</w:t>
      </w:r>
      <w:r>
        <w:t xml:space="preserve">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C6C13CA" w14:textId="77777777" w:rsidR="00585ADF" w:rsidRDefault="00585ADF" w:rsidP="00572228">
      <w:pPr>
        <w:pStyle w:val="ListParagraph"/>
        <w:numPr>
          <w:ilvl w:val="0"/>
          <w:numId w:val="7"/>
        </w:numPr>
        <w:spacing w:line="288" w:lineRule="auto"/>
      </w:pPr>
      <w:r>
        <w:t>Click and Drag your mouse around whatever you want to snip.</w:t>
      </w:r>
    </w:p>
    <w:p w14:paraId="793FFEBA" w14:textId="77777777" w:rsidR="00585ADF" w:rsidRDefault="00585ADF" w:rsidP="00572228">
      <w:pPr>
        <w:pStyle w:val="ListParagraph"/>
        <w:numPr>
          <w:ilvl w:val="0"/>
          <w:numId w:val="7"/>
        </w:numPr>
        <w:spacing w:line="288" w:lineRule="auto"/>
      </w:pPr>
      <w:r>
        <w:t>Release the mouse button. This places the snip into the Windows Clipboard.</w:t>
      </w:r>
    </w:p>
    <w:p w14:paraId="271C1750" w14:textId="77777777" w:rsidR="00585ADF" w:rsidRDefault="00585ADF" w:rsidP="00F52C63"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 xml:space="preserve">, then </w:t>
      </w:r>
      <w:r w:rsidR="00315F35">
        <w:t>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103FB182" w14:textId="77777777" w:rsidR="00D85F4E" w:rsidRDefault="00D85F4E" w:rsidP="00D85F4E">
      <w:pPr>
        <w:pStyle w:val="Heading2"/>
      </w:pPr>
      <w:bookmarkStart w:id="2" w:name="_Toc124325873"/>
      <w:bookmarkStart w:id="3" w:name="_Toc193534816"/>
      <w:bookmarkEnd w:id="1"/>
      <w:r>
        <w:t xml:space="preserve">Update </w:t>
      </w:r>
      <w:bookmarkEnd w:id="2"/>
      <w:r>
        <w:t>Kali Linux</w:t>
      </w:r>
      <w:bookmarkEnd w:id="3"/>
    </w:p>
    <w:p w14:paraId="768991CE" w14:textId="77777777" w:rsidR="00D85F4E" w:rsidRDefault="00D85F4E" w:rsidP="00D85F4E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F4E" w14:paraId="41D091CE" w14:textId="77777777" w:rsidTr="00700B00">
        <w:tc>
          <w:tcPr>
            <w:tcW w:w="9350" w:type="dxa"/>
            <w:shd w:val="clear" w:color="auto" w:fill="E2EFD9" w:themeFill="accent6" w:themeFillTint="33"/>
          </w:tcPr>
          <w:p w14:paraId="16AB73EA" w14:textId="77777777" w:rsidR="00D85F4E" w:rsidRDefault="00D85F4E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4A8A9706" w14:textId="77777777" w:rsidR="00D85F4E" w:rsidRDefault="00D85F4E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057266E4" w14:textId="6B01EF4D" w:rsidR="003F33DC" w:rsidRDefault="003F33DC" w:rsidP="00F40EF5">
      <w:pPr>
        <w:pStyle w:val="Heading1"/>
      </w:pPr>
      <w:bookmarkStart w:id="4" w:name="_Toc193534817"/>
      <w:r w:rsidRPr="003F33DC">
        <w:lastRenderedPageBreak/>
        <w:t>Project 7-1</w:t>
      </w:r>
      <w:r w:rsidR="00F1341D">
        <w:t>:</w:t>
      </w:r>
      <w:r w:rsidRPr="003F33DC">
        <w:t xml:space="preserve"> </w:t>
      </w:r>
      <w:r w:rsidR="00BD3AFA">
        <w:t xml:space="preserve">Redirect </w:t>
      </w:r>
      <w:proofErr w:type="spellStart"/>
      <w:r w:rsidR="00BD3AFA">
        <w:t>stdout</w:t>
      </w:r>
      <w:proofErr w:type="spellEnd"/>
      <w:r w:rsidR="00BD3AFA">
        <w:t xml:space="preserve"> and stderr to a File</w:t>
      </w:r>
      <w:bookmarkEnd w:id="4"/>
    </w:p>
    <w:p w14:paraId="10E1E0FE" w14:textId="77777777" w:rsidR="00647D38" w:rsidRPr="00647D38" w:rsidRDefault="00647D38" w:rsidP="00647D38">
      <w:r>
        <w:t xml:space="preserve">Time required: </w:t>
      </w:r>
      <w:r w:rsidR="00D269B0">
        <w:t>30 minutes</w:t>
      </w:r>
    </w:p>
    <w:p w14:paraId="44813189" w14:textId="77777777" w:rsidR="003F33DC" w:rsidRPr="003F33DC" w:rsidRDefault="003F33DC" w:rsidP="003F33DC">
      <w:r w:rsidRPr="003F33DC">
        <w:t xml:space="preserve">In this hands-on project, you use the shell to redirect the </w:t>
      </w:r>
      <w:proofErr w:type="spellStart"/>
      <w:r w:rsidR="0015114C">
        <w:t>stdout</w:t>
      </w:r>
      <w:proofErr w:type="spellEnd"/>
      <w:r w:rsidRPr="003F33DC">
        <w:t xml:space="preserve"> and </w:t>
      </w:r>
      <w:r w:rsidR="0015114C">
        <w:t>stderr</w:t>
      </w:r>
      <w:r w:rsidRPr="003F33DC">
        <w:t xml:space="preserve"> to a file and tak</w:t>
      </w:r>
      <w:r w:rsidR="0015114C">
        <w:t>e stderr</w:t>
      </w:r>
      <w:r w:rsidRPr="003F33DC">
        <w:t xml:space="preserve"> from a file.</w:t>
      </w:r>
    </w:p>
    <w:p w14:paraId="2B5636A1" w14:textId="4A2BB58E" w:rsidR="00065258" w:rsidRDefault="00B3654E" w:rsidP="00CC1970">
      <w:pPr>
        <w:pStyle w:val="ListParagraph"/>
        <w:numPr>
          <w:ilvl w:val="0"/>
          <w:numId w:val="3"/>
        </w:numPr>
      </w:pPr>
      <w:r>
        <w:t>L</w:t>
      </w:r>
      <w:r w:rsidR="003F33DC" w:rsidRPr="003F33DC">
        <w:t xml:space="preserve">og in to the terminal </w:t>
      </w:r>
      <w:r w:rsidR="004228AB">
        <w:t>as user.</w:t>
      </w:r>
    </w:p>
    <w:p w14:paraId="257A7A82" w14:textId="77777777" w:rsidR="00F52C63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065258">
        <w:rPr>
          <w:b/>
          <w:bCs/>
        </w:rPr>
        <w:t>touch sample1 sample2</w:t>
      </w:r>
      <w:r w:rsidR="003F33DC" w:rsidRPr="003F33DC">
        <w:t xml:space="preserve"> and press </w:t>
      </w:r>
      <w:r w:rsidR="003F33DC" w:rsidRPr="00065258">
        <w:rPr>
          <w:b/>
          <w:bCs/>
        </w:rPr>
        <w:t>Enter</w:t>
      </w:r>
      <w:r w:rsidR="003F33DC" w:rsidRPr="003F33DC">
        <w:t xml:space="preserve"> to create two new files named sample1 and sample2 in your home directory.</w:t>
      </w:r>
    </w:p>
    <w:p w14:paraId="66BA93A8" w14:textId="5C41C294" w:rsidR="004909FF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Verify their creation by typing </w:t>
      </w:r>
      <w:r w:rsidRPr="00065258">
        <w:rPr>
          <w:b/>
          <w:bCs/>
        </w:rPr>
        <w:t>ls</w:t>
      </w:r>
      <w:r w:rsidRPr="003F33DC">
        <w:t xml:space="preserve"> </w:t>
      </w:r>
      <w:r w:rsidR="0037643E">
        <w:t>P</w:t>
      </w:r>
      <w:r w:rsidRPr="003F33DC">
        <w:t xml:space="preserve">ress </w:t>
      </w:r>
      <w:r w:rsidRPr="00065258">
        <w:rPr>
          <w:b/>
          <w:bCs/>
        </w:rPr>
        <w:t>Enter</w:t>
      </w:r>
      <w:r w:rsidRPr="003F33DC">
        <w:t>.</w:t>
      </w:r>
    </w:p>
    <w:p w14:paraId="1EBF8A58" w14:textId="77777777" w:rsidR="000A4C78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4909FF">
        <w:rPr>
          <w:b/>
          <w:bCs/>
        </w:rPr>
        <w:t>ls -l sample1 sample2 sample3</w:t>
      </w:r>
      <w:r w:rsidR="003F33DC" w:rsidRPr="003F33DC">
        <w:t xml:space="preserve"> and press </w:t>
      </w:r>
      <w:r w:rsidR="003F33DC" w:rsidRPr="004909FF">
        <w:rPr>
          <w:b/>
          <w:bCs/>
        </w:rPr>
        <w:t>Enter</w:t>
      </w:r>
      <w:r w:rsidR="003F33DC" w:rsidRPr="003F33DC">
        <w:t>.</w:t>
      </w:r>
    </w:p>
    <w:p w14:paraId="352B248A" w14:textId="77777777" w:rsidR="00740F25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0A4C78">
        <w:t>stdout</w:t>
      </w:r>
      <w:proofErr w:type="spellEnd"/>
      <w:r w:rsidRPr="003F33DC">
        <w:t xml:space="preserve"> displayed on the terminal screen? Is there any </w:t>
      </w:r>
      <w:r w:rsidR="000A4C78">
        <w:t>stderr</w:t>
      </w:r>
      <w:r w:rsidRPr="003F33DC">
        <w:t xml:space="preserve"> displayed on the terminal screen? Why?</w:t>
      </w:r>
    </w:p>
    <w:bookmarkStart w:id="5" w:name="_Hlk508169300" w:displacedByCustomXml="next"/>
    <w:sdt>
      <w:sdtPr>
        <w:rPr>
          <w:rStyle w:val="Red"/>
        </w:rPr>
        <w:id w:val="-675188958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5325A26A" w14:textId="77777777" w:rsidR="00A6721A" w:rsidRDefault="00A6721A" w:rsidP="00A6721A"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5" w:displacedByCustomXml="prev"/>
    <w:p w14:paraId="65D4A601" w14:textId="77777777" w:rsidR="00DF22BF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740F25">
        <w:rPr>
          <w:b/>
          <w:bCs/>
        </w:rPr>
        <w:t>ls -l sample1 sample2 sample3 &gt; file</w:t>
      </w:r>
      <w:r w:rsidR="003F33DC" w:rsidRPr="003F33DC">
        <w:t xml:space="preserve"> and press </w:t>
      </w:r>
      <w:r w:rsidR="003F33DC" w:rsidRPr="00740F25">
        <w:rPr>
          <w:b/>
          <w:bCs/>
        </w:rPr>
        <w:t>Enter</w:t>
      </w:r>
      <w:r w:rsidR="003F33DC" w:rsidRPr="003F33DC">
        <w:t>.</w:t>
      </w:r>
    </w:p>
    <w:p w14:paraId="29F16AFA" w14:textId="77777777" w:rsidR="00045FEA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DF22BF">
        <w:t>stdout</w:t>
      </w:r>
      <w:proofErr w:type="spellEnd"/>
      <w:r w:rsidRPr="003F33DC">
        <w:t xml:space="preserve"> displayed on the terminal screen? Is there any </w:t>
      </w:r>
      <w:r w:rsidR="00DF22BF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-29491020"/>
        <w:placeholder>
          <w:docPart w:val="642C5315ED2B495EBD55B4B71425A06E"/>
        </w:placeholder>
        <w:showingPlcHdr/>
      </w:sdtPr>
      <w:sdtEndPr>
        <w:rPr>
          <w:rStyle w:val="DefaultParagraphFont"/>
          <w:color w:val="auto"/>
        </w:rPr>
      </w:sdtEndPr>
      <w:sdtContent>
        <w:p w14:paraId="2DA1C0E7" w14:textId="77777777" w:rsidR="00862403" w:rsidRDefault="00862403" w:rsidP="0086240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1722DB8" w14:textId="77777777" w:rsidR="009148F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045FEA">
        <w:rPr>
          <w:b/>
          <w:bCs/>
        </w:rPr>
        <w:t>cat file</w:t>
      </w:r>
      <w:r w:rsidR="003F33DC" w:rsidRPr="003F33DC">
        <w:t xml:space="preserve"> and press </w:t>
      </w:r>
      <w:r w:rsidR="003F33DC" w:rsidRPr="00045FEA">
        <w:rPr>
          <w:b/>
          <w:bCs/>
        </w:rPr>
        <w:t>Enter</w:t>
      </w:r>
      <w:r w:rsidR="003F33DC" w:rsidRPr="003F33DC">
        <w:t>.</w:t>
      </w:r>
    </w:p>
    <w:p w14:paraId="0450B07B" w14:textId="77777777" w:rsidR="00CE7B32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1056587309"/>
        <w:placeholder>
          <w:docPart w:val="1D7C4B6B52844CF09A019EBFCD570F49"/>
        </w:placeholder>
        <w:showingPlcHdr/>
      </w:sdtPr>
      <w:sdtEndPr>
        <w:rPr>
          <w:rStyle w:val="DefaultParagraphFont"/>
          <w:color w:val="auto"/>
        </w:rPr>
      </w:sdtEndPr>
      <w:sdtContent>
        <w:p w14:paraId="268F20D9" w14:textId="77777777" w:rsidR="00A87D21" w:rsidRDefault="00A87D21" w:rsidP="00A87D2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BEBE738" w14:textId="591D66F8" w:rsidR="0095591F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CE7B32">
        <w:rPr>
          <w:b/>
          <w:bCs/>
        </w:rPr>
        <w:t>ls -l sample1 sample2 sample3 &gt;</w:t>
      </w:r>
      <w:r w:rsidR="00DE17C9">
        <w:rPr>
          <w:b/>
          <w:bCs/>
        </w:rPr>
        <w:t xml:space="preserve"> </w:t>
      </w:r>
      <w:r w:rsidR="003F33DC" w:rsidRPr="00CE7B32">
        <w:rPr>
          <w:b/>
          <w:bCs/>
        </w:rPr>
        <w:t>file</w:t>
      </w:r>
      <w:r w:rsidR="003F33DC" w:rsidRPr="003F33DC">
        <w:t xml:space="preserve"> and press </w:t>
      </w:r>
      <w:r w:rsidR="003F33DC" w:rsidRPr="00CE7B32">
        <w:rPr>
          <w:b/>
          <w:bCs/>
        </w:rPr>
        <w:t>Enter</w:t>
      </w:r>
      <w:r w:rsidR="003F33DC" w:rsidRPr="003F33DC">
        <w:t>.</w:t>
      </w:r>
    </w:p>
    <w:p w14:paraId="041226A4" w14:textId="77777777" w:rsidR="00116014" w:rsidRDefault="003F33DC" w:rsidP="00CC1970">
      <w:pPr>
        <w:pStyle w:val="ListParagraph"/>
        <w:numPr>
          <w:ilvl w:val="0"/>
          <w:numId w:val="3"/>
        </w:numPr>
      </w:pPr>
      <w:r w:rsidRPr="003F33DC">
        <w:t>Is there any Standard Output displayed on the terminal screen? Is there any Standard Error displayed on the terminal screen? Why?</w:t>
      </w:r>
      <w:bookmarkStart w:id="6" w:name="PageEnd_339"/>
      <w:bookmarkEnd w:id="6"/>
    </w:p>
    <w:sdt>
      <w:sdtPr>
        <w:rPr>
          <w:rStyle w:val="Red"/>
        </w:rPr>
        <w:id w:val="340123930"/>
        <w:placeholder>
          <w:docPart w:val="776508CF1250498EBE94DEE42E661126"/>
        </w:placeholder>
        <w:showingPlcHdr/>
      </w:sdtPr>
      <w:sdtEndPr>
        <w:rPr>
          <w:rStyle w:val="DefaultParagraphFont"/>
          <w:color w:val="auto"/>
        </w:rPr>
      </w:sdtEndPr>
      <w:sdtContent>
        <w:p w14:paraId="47610625" w14:textId="77777777" w:rsidR="00EB0890" w:rsidRDefault="00EB0890" w:rsidP="00EB089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035857E" w14:textId="77777777" w:rsidR="00386A2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116014">
        <w:rPr>
          <w:b/>
          <w:bCs/>
        </w:rPr>
        <w:t>cat file</w:t>
      </w:r>
      <w:r w:rsidR="003F33DC" w:rsidRPr="003F33DC">
        <w:t xml:space="preserve"> and press </w:t>
      </w:r>
      <w:r w:rsidR="003F33DC" w:rsidRPr="00116014">
        <w:rPr>
          <w:b/>
          <w:bCs/>
        </w:rPr>
        <w:t>Enter</w:t>
      </w:r>
      <w:r w:rsidR="003F33DC" w:rsidRPr="003F33DC">
        <w:t>.</w:t>
      </w:r>
    </w:p>
    <w:p w14:paraId="504F1AA0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the file and why? Were the previous contents retained? Why?</w:t>
      </w:r>
    </w:p>
    <w:sdt>
      <w:sdtPr>
        <w:rPr>
          <w:rStyle w:val="Red"/>
        </w:rPr>
        <w:id w:val="2062132009"/>
        <w:placeholder>
          <w:docPart w:val="5219BF517F0843E1AE782310431DB21B"/>
        </w:placeholder>
        <w:showingPlcHdr/>
      </w:sdtPr>
      <w:sdtEndPr>
        <w:rPr>
          <w:rStyle w:val="DefaultParagraphFont"/>
          <w:color w:val="auto"/>
        </w:rPr>
      </w:sdtEndPr>
      <w:sdtContent>
        <w:p w14:paraId="05BD3CAD" w14:textId="77777777" w:rsidR="00282010" w:rsidRDefault="00282010" w:rsidP="0028201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CD7670" w14:textId="00D36A5C" w:rsidR="00386A2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ls -l sample1 sample2 sample3 &gt; file 2&gt;</w:t>
      </w:r>
      <w:r w:rsidR="00933C8F">
        <w:rPr>
          <w:b/>
          <w:bCs/>
        </w:rPr>
        <w:t xml:space="preserve"> </w:t>
      </w:r>
      <w:r w:rsidR="003F33DC" w:rsidRPr="00865811">
        <w:rPr>
          <w:b/>
          <w:bCs/>
        </w:rPr>
        <w:t>file2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30458C5E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lastRenderedPageBreak/>
        <w:t xml:space="preserve">Is there any </w:t>
      </w:r>
      <w:proofErr w:type="spellStart"/>
      <w:r w:rsidR="00386A2D">
        <w:t>stdout</w:t>
      </w:r>
      <w:proofErr w:type="spellEnd"/>
      <w:r w:rsidRPr="003F33DC">
        <w:t xml:space="preserve"> displayed on the terminal screen? Is there any </w:t>
      </w:r>
      <w:r w:rsidR="00386A2D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336200966"/>
        <w:placeholder>
          <w:docPart w:val="8F5CE00030DB4268ADD060AD3688C46C"/>
        </w:placeholder>
        <w:showingPlcHdr/>
      </w:sdtPr>
      <w:sdtEndPr>
        <w:rPr>
          <w:rStyle w:val="DefaultParagraphFont"/>
          <w:color w:val="auto"/>
        </w:rPr>
      </w:sdtEndPr>
      <w:sdtContent>
        <w:p w14:paraId="7726B847" w14:textId="77777777" w:rsidR="008E22F1" w:rsidRDefault="008E22F1" w:rsidP="008E22F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3787C99" w14:textId="77777777" w:rsidR="00386A2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cat file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6050B659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-259980225"/>
        <w:placeholder>
          <w:docPart w:val="7FC8A97C68D444A59F9D0DB7EB0E0996"/>
        </w:placeholder>
        <w:showingPlcHdr/>
      </w:sdtPr>
      <w:sdtEndPr>
        <w:rPr>
          <w:rStyle w:val="DefaultParagraphFont"/>
          <w:color w:val="auto"/>
        </w:rPr>
      </w:sdtEndPr>
      <w:sdtContent>
        <w:p w14:paraId="13705A16" w14:textId="77777777" w:rsidR="00D87C9C" w:rsidRDefault="00D87C9C" w:rsidP="00D87C9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0FAB876" w14:textId="3EE67800" w:rsidR="00DD2D54" w:rsidRDefault="00DD2D54" w:rsidP="00CC1970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1221094295"/>
        <w:placeholder>
          <w:docPart w:val="C9001EA6288B41BD86BA9AAEB9715308"/>
        </w:placeholder>
        <w:showingPlcHdr/>
      </w:sdtPr>
      <w:sdtEndPr>
        <w:rPr>
          <w:rStyle w:val="DefaultParagraphFont"/>
          <w:color w:val="auto"/>
        </w:rPr>
      </w:sdtEndPr>
      <w:sdtContent>
        <w:p w14:paraId="6A08B1AC" w14:textId="77777777" w:rsidR="00DD2D54" w:rsidRDefault="00DD2D54" w:rsidP="00B812C2">
          <w:pPr>
            <w:rPr>
              <w:rStyle w:val="Red"/>
            </w:rPr>
          </w:pPr>
          <w:r w:rsidRPr="00B812C2">
            <w:rPr>
              <w:rStyle w:val="PlaceholderText"/>
              <w:color w:val="FF0000"/>
            </w:rPr>
            <w:t>Click or tap here to enter text.</w:t>
          </w:r>
        </w:p>
      </w:sdtContent>
    </w:sdt>
    <w:p w14:paraId="583CCB18" w14:textId="30BE561F" w:rsidR="0036238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cat file2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2F482E0A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file2 and why?</w:t>
      </w:r>
    </w:p>
    <w:sdt>
      <w:sdtPr>
        <w:rPr>
          <w:rStyle w:val="Red"/>
        </w:rPr>
        <w:id w:val="-1724358992"/>
        <w:placeholder>
          <w:docPart w:val="656FD4897E30490E88352A9F0B4F9929"/>
        </w:placeholder>
        <w:showingPlcHdr/>
      </w:sdtPr>
      <w:sdtEndPr>
        <w:rPr>
          <w:rStyle w:val="DefaultParagraphFont"/>
          <w:color w:val="auto"/>
        </w:rPr>
      </w:sdtEndPr>
      <w:sdtContent>
        <w:p w14:paraId="7F1AF2B2" w14:textId="65A541FC" w:rsidR="001842F1" w:rsidRDefault="001842F1" w:rsidP="001842F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DF13C67" w14:textId="77777777" w:rsidR="00B812C2" w:rsidRDefault="00B812C2" w:rsidP="00B812C2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1650665863"/>
        <w:placeholder>
          <w:docPart w:val="12680B0163954F06844E1AFC635B7F65"/>
        </w:placeholder>
        <w:showingPlcHdr/>
      </w:sdtPr>
      <w:sdtEndPr>
        <w:rPr>
          <w:rStyle w:val="DefaultParagraphFont"/>
          <w:color w:val="auto"/>
        </w:rPr>
      </w:sdtEndPr>
      <w:sdtContent>
        <w:p w14:paraId="1AA6FF61" w14:textId="77777777" w:rsidR="00B812C2" w:rsidRDefault="00B812C2" w:rsidP="00B812C2">
          <w:pPr>
            <w:rPr>
              <w:rStyle w:val="Red"/>
            </w:rPr>
          </w:pPr>
          <w:r w:rsidRPr="00B812C2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DD984A" w14:textId="5DCFAB8C" w:rsidR="0036238D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ls -l sample1 sample2 sample3 &gt; file 2&gt;&amp;1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1B283204" w14:textId="77777777" w:rsidR="006849CD" w:rsidRDefault="003F33DC" w:rsidP="00B812C2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8B7122">
        <w:t>stdout</w:t>
      </w:r>
      <w:proofErr w:type="spellEnd"/>
      <w:r w:rsidRPr="003F33DC">
        <w:t xml:space="preserve"> displayed on the terminal screen? Is there any </w:t>
      </w:r>
      <w:r w:rsidR="008B7122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1106080537"/>
        <w:placeholder>
          <w:docPart w:val="FDA0F8857AB44C99B42645CE66728474"/>
        </w:placeholder>
        <w:showingPlcHdr/>
      </w:sdtPr>
      <w:sdtEndPr>
        <w:rPr>
          <w:rStyle w:val="DefaultParagraphFont"/>
          <w:color w:val="auto"/>
        </w:rPr>
      </w:sdtEndPr>
      <w:sdtContent>
        <w:p w14:paraId="701382D7" w14:textId="77777777" w:rsidR="00100221" w:rsidRDefault="00100221" w:rsidP="0010022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78F6592" w14:textId="77777777" w:rsidR="00820306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6849CD">
        <w:rPr>
          <w:b/>
          <w:bCs/>
        </w:rPr>
        <w:t>cat file</w:t>
      </w:r>
      <w:r w:rsidR="003F33DC" w:rsidRPr="003F33DC">
        <w:t xml:space="preserve"> and press </w:t>
      </w:r>
      <w:r w:rsidR="003F33DC" w:rsidRPr="006849CD">
        <w:rPr>
          <w:b/>
          <w:bCs/>
        </w:rPr>
        <w:t>Enter</w:t>
      </w:r>
      <w:r w:rsidR="003F33DC" w:rsidRPr="003F33DC">
        <w:t>.</w:t>
      </w:r>
    </w:p>
    <w:p w14:paraId="1338686F" w14:textId="77777777" w:rsidR="00386B95" w:rsidRDefault="003F33DC" w:rsidP="00B812C2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225034676"/>
        <w:placeholder>
          <w:docPart w:val="A4AE885BAF85415E821E36301007A6F1"/>
        </w:placeholder>
        <w:showingPlcHdr/>
      </w:sdtPr>
      <w:sdtEndPr>
        <w:rPr>
          <w:rStyle w:val="DefaultParagraphFont"/>
          <w:color w:val="auto"/>
        </w:rPr>
      </w:sdtEndPr>
      <w:sdtContent>
        <w:p w14:paraId="760B2E5B" w14:textId="77777777" w:rsidR="001D2B7C" w:rsidRDefault="001D2B7C" w:rsidP="001D2B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5FE5691" w14:textId="1FB1906D" w:rsidR="00820306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386B95">
        <w:rPr>
          <w:b/>
          <w:bCs/>
        </w:rPr>
        <w:t>ls -l sample1 sample2 sample3 &gt;&amp;2 2&gt;</w:t>
      </w:r>
      <w:r w:rsidR="00E05B46">
        <w:rPr>
          <w:b/>
          <w:bCs/>
        </w:rPr>
        <w:t xml:space="preserve"> </w:t>
      </w:r>
      <w:r w:rsidR="003F33DC" w:rsidRPr="00386B95">
        <w:rPr>
          <w:b/>
          <w:bCs/>
        </w:rPr>
        <w:t>file2</w:t>
      </w:r>
      <w:r w:rsidR="003F33DC" w:rsidRPr="003F33DC">
        <w:t xml:space="preserve"> and press </w:t>
      </w:r>
      <w:r w:rsidR="003F33DC" w:rsidRPr="00386B95">
        <w:rPr>
          <w:b/>
          <w:bCs/>
        </w:rPr>
        <w:t>Enter</w:t>
      </w:r>
      <w:r w:rsidR="003F33DC" w:rsidRPr="003F33DC">
        <w:t>.</w:t>
      </w:r>
    </w:p>
    <w:p w14:paraId="294BB5BE" w14:textId="77777777" w:rsidR="00796AE1" w:rsidRDefault="003F33DC" w:rsidP="00B812C2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820306">
        <w:t>stdout</w:t>
      </w:r>
      <w:proofErr w:type="spellEnd"/>
      <w:r w:rsidRPr="003F33DC">
        <w:t xml:space="preserve"> displayed on the terminal screen? Is there any </w:t>
      </w:r>
      <w:r w:rsidR="00820306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-799836178"/>
        <w:placeholder>
          <w:docPart w:val="0F4AD5C0441C43A59BB9946402497B2B"/>
        </w:placeholder>
        <w:showingPlcHdr/>
      </w:sdtPr>
      <w:sdtEndPr>
        <w:rPr>
          <w:rStyle w:val="DefaultParagraphFont"/>
          <w:color w:val="auto"/>
        </w:rPr>
      </w:sdtEndPr>
      <w:sdtContent>
        <w:p w14:paraId="58881549" w14:textId="77777777" w:rsidR="002C3A1D" w:rsidRDefault="002C3A1D" w:rsidP="002C3A1D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7A5747F" w14:textId="77777777" w:rsidR="003B1451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796AE1">
        <w:rPr>
          <w:b/>
          <w:bCs/>
        </w:rPr>
        <w:t>cat file2</w:t>
      </w:r>
      <w:r w:rsidR="003F33DC" w:rsidRPr="003F33DC">
        <w:t xml:space="preserve"> and press </w:t>
      </w:r>
      <w:r w:rsidR="003F33DC" w:rsidRPr="00796AE1">
        <w:rPr>
          <w:b/>
          <w:bCs/>
        </w:rPr>
        <w:t>Enter</w:t>
      </w:r>
      <w:r w:rsidR="003F33DC" w:rsidRPr="003F33DC">
        <w:t>.</w:t>
      </w:r>
    </w:p>
    <w:p w14:paraId="21732A51" w14:textId="77777777" w:rsidR="00796AE1" w:rsidRDefault="003F33DC" w:rsidP="00B812C2">
      <w:pPr>
        <w:pStyle w:val="ListParagraph"/>
        <w:numPr>
          <w:ilvl w:val="0"/>
          <w:numId w:val="3"/>
        </w:numPr>
      </w:pPr>
      <w:r w:rsidRPr="003F33DC">
        <w:t>What are the contents of file2 and why?</w:t>
      </w:r>
    </w:p>
    <w:sdt>
      <w:sdtPr>
        <w:rPr>
          <w:rStyle w:val="Red"/>
        </w:rPr>
        <w:id w:val="-1482462632"/>
        <w:placeholder>
          <w:docPart w:val="E148D578A5404A96861836F90F534CB2"/>
        </w:placeholder>
        <w:showingPlcHdr/>
      </w:sdtPr>
      <w:sdtEndPr>
        <w:rPr>
          <w:rStyle w:val="DefaultParagraphFont"/>
          <w:color w:val="auto"/>
        </w:rPr>
      </w:sdtEndPr>
      <w:sdtContent>
        <w:p w14:paraId="5A2B3AC5" w14:textId="1C980CD7" w:rsidR="008B17A0" w:rsidRDefault="008B17A0" w:rsidP="008B17A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A7A6DF8" w14:textId="77777777" w:rsidR="007549F6" w:rsidRDefault="007549F6" w:rsidP="0034676F">
      <w:pPr>
        <w:pStyle w:val="ListParagraph"/>
        <w:numPr>
          <w:ilvl w:val="0"/>
          <w:numId w:val="3"/>
        </w:numPr>
      </w:pPr>
      <w:r>
        <w:lastRenderedPageBreak/>
        <w:t>Insert a screenshot.</w:t>
      </w:r>
    </w:p>
    <w:sdt>
      <w:sdtPr>
        <w:rPr>
          <w:rStyle w:val="Red"/>
        </w:rPr>
        <w:id w:val="653104762"/>
        <w:placeholder>
          <w:docPart w:val="21DC34DF28DD4122AB2C8CE343A5A0E8"/>
        </w:placeholder>
        <w:showingPlcHdr/>
      </w:sdtPr>
      <w:sdtEndPr>
        <w:rPr>
          <w:rStyle w:val="DefaultParagraphFont"/>
          <w:color w:val="auto"/>
        </w:rPr>
      </w:sdtEndPr>
      <w:sdtContent>
        <w:p w14:paraId="15D97F0A" w14:textId="77777777" w:rsidR="007549F6" w:rsidRDefault="007549F6" w:rsidP="0034676F">
          <w:pPr>
            <w:rPr>
              <w:rStyle w:val="Red"/>
            </w:rPr>
          </w:pPr>
          <w:r w:rsidRPr="00B812C2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7A6D22" w14:textId="77777777" w:rsidR="00874E68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796AE1">
        <w:rPr>
          <w:b/>
          <w:bCs/>
        </w:rPr>
        <w:t>date &gt;&gt; file</w:t>
      </w:r>
      <w:r w:rsidR="003F33DC" w:rsidRPr="003F33DC">
        <w:t xml:space="preserve"> and press </w:t>
      </w:r>
      <w:r w:rsidR="003F33DC" w:rsidRPr="00796AE1">
        <w:rPr>
          <w:b/>
          <w:bCs/>
        </w:rPr>
        <w:t>Enter</w:t>
      </w:r>
      <w:r w:rsidR="003F33DC" w:rsidRPr="003F33DC">
        <w:t>.</w:t>
      </w:r>
    </w:p>
    <w:p w14:paraId="3EB99BD3" w14:textId="77777777" w:rsidR="003B1451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74E68">
        <w:rPr>
          <w:b/>
          <w:bCs/>
        </w:rPr>
        <w:t>cat file</w:t>
      </w:r>
      <w:r w:rsidR="003F33DC" w:rsidRPr="003F33DC">
        <w:t xml:space="preserve"> and press </w:t>
      </w:r>
      <w:r w:rsidR="003F33DC" w:rsidRPr="00874E68">
        <w:rPr>
          <w:b/>
          <w:bCs/>
        </w:rPr>
        <w:t>Enter</w:t>
      </w:r>
      <w:r w:rsidR="003F33DC" w:rsidRPr="003F33DC">
        <w:t>.</w:t>
      </w:r>
    </w:p>
    <w:p w14:paraId="719BCBC2" w14:textId="77777777" w:rsidR="00874E68" w:rsidRDefault="003F33DC" w:rsidP="0034676F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539785609"/>
        <w:placeholder>
          <w:docPart w:val="BAC6892041BA4472B0E1DC5423BFB1BE"/>
        </w:placeholder>
        <w:showingPlcHdr/>
      </w:sdtPr>
      <w:sdtEndPr>
        <w:rPr>
          <w:rStyle w:val="DefaultParagraphFont"/>
          <w:color w:val="auto"/>
        </w:rPr>
      </w:sdtEndPr>
      <w:sdtContent>
        <w:p w14:paraId="00E4D714" w14:textId="77777777" w:rsidR="00CE527F" w:rsidRDefault="00CE527F" w:rsidP="00CE527F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61BC8A5" w14:textId="77777777" w:rsidR="00874E68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74E68">
        <w:rPr>
          <w:b/>
          <w:bCs/>
        </w:rPr>
        <w:t>date &gt;&gt; file</w:t>
      </w:r>
      <w:r w:rsidR="003F33DC" w:rsidRPr="003F33DC">
        <w:t xml:space="preserve"> and press </w:t>
      </w:r>
      <w:r w:rsidR="003F33DC" w:rsidRPr="00874E68">
        <w:rPr>
          <w:b/>
          <w:bCs/>
        </w:rPr>
        <w:t>Enter</w:t>
      </w:r>
      <w:r w:rsidR="003F33DC" w:rsidRPr="003F33DC">
        <w:t>.</w:t>
      </w:r>
    </w:p>
    <w:p w14:paraId="52ED4C7D" w14:textId="77777777" w:rsidR="003B1451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74E68">
        <w:rPr>
          <w:b/>
          <w:bCs/>
        </w:rPr>
        <w:t>cat file</w:t>
      </w:r>
      <w:r w:rsidR="003F33DC" w:rsidRPr="003F33DC">
        <w:t xml:space="preserve"> and press </w:t>
      </w:r>
      <w:r w:rsidR="003F33DC" w:rsidRPr="00874E68">
        <w:rPr>
          <w:b/>
          <w:bCs/>
        </w:rPr>
        <w:t>Enter</w:t>
      </w:r>
      <w:r w:rsidR="003F33DC" w:rsidRPr="003F33DC">
        <w:t>.</w:t>
      </w:r>
    </w:p>
    <w:p w14:paraId="749C47F3" w14:textId="77777777" w:rsidR="00874E68" w:rsidRDefault="003F33DC" w:rsidP="0034676F">
      <w:pPr>
        <w:pStyle w:val="ListParagraph"/>
        <w:numPr>
          <w:ilvl w:val="0"/>
          <w:numId w:val="3"/>
        </w:numPr>
      </w:pPr>
      <w:r w:rsidRPr="003F33DC">
        <w:t>What are the contents of the file and why? Can you tell when each date command was run?</w:t>
      </w:r>
    </w:p>
    <w:sdt>
      <w:sdtPr>
        <w:rPr>
          <w:rStyle w:val="Red"/>
        </w:rPr>
        <w:id w:val="-1050686463"/>
        <w:placeholder>
          <w:docPart w:val="221966A24E0549128A1CAA44B1A79146"/>
        </w:placeholder>
        <w:showingPlcHdr/>
      </w:sdtPr>
      <w:sdtEndPr>
        <w:rPr>
          <w:rStyle w:val="DefaultParagraphFont"/>
          <w:color w:val="auto"/>
        </w:rPr>
      </w:sdtEndPr>
      <w:sdtContent>
        <w:p w14:paraId="2A812EBD" w14:textId="77777777" w:rsidR="007B265A" w:rsidRDefault="007B265A" w:rsidP="007B265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AFCDDA" w14:textId="77777777" w:rsidR="003F33DC" w:rsidRPr="003F33DC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E57F24">
        <w:rPr>
          <w:b/>
          <w:bCs/>
        </w:rPr>
        <w:t>exit</w:t>
      </w:r>
      <w:r w:rsidR="003F33DC" w:rsidRPr="003F33DC">
        <w:t xml:space="preserve"> and press </w:t>
      </w:r>
      <w:r w:rsidR="003F33DC" w:rsidRPr="00E57F24">
        <w:rPr>
          <w:b/>
          <w:bCs/>
        </w:rPr>
        <w:t>Enter</w:t>
      </w:r>
      <w:r w:rsidR="003F33DC" w:rsidRPr="003F33DC">
        <w:t xml:space="preserve"> to log out of your shell.</w:t>
      </w:r>
    </w:p>
    <w:p w14:paraId="247912DE" w14:textId="68E268B2" w:rsidR="003F33DC" w:rsidRPr="003F33DC" w:rsidRDefault="003F33DC" w:rsidP="00634920">
      <w:pPr>
        <w:pStyle w:val="Heading1"/>
      </w:pPr>
      <w:bookmarkStart w:id="7" w:name="_Toc193534818"/>
      <w:r w:rsidRPr="003F33DC">
        <w:t>Project 7-2</w:t>
      </w:r>
      <w:r w:rsidR="00275B07">
        <w:t xml:space="preserve">: Redirect </w:t>
      </w:r>
      <w:proofErr w:type="spellStart"/>
      <w:r w:rsidR="00275B07">
        <w:t>stdout</w:t>
      </w:r>
      <w:proofErr w:type="spellEnd"/>
      <w:r w:rsidR="00275B07">
        <w:t xml:space="preserve"> and stdin using pip</w:t>
      </w:r>
      <w:r w:rsidR="00DA0251">
        <w:t>e</w:t>
      </w:r>
      <w:r w:rsidR="00275B07">
        <w:t xml:space="preserve"> metachar</w:t>
      </w:r>
      <w:r w:rsidR="00A15D6D">
        <w:t>a</w:t>
      </w:r>
      <w:r w:rsidR="00275B07">
        <w:t>c</w:t>
      </w:r>
      <w:r w:rsidR="009404B5">
        <w:t>t</w:t>
      </w:r>
      <w:r w:rsidR="00275B07">
        <w:t>ers</w:t>
      </w:r>
      <w:bookmarkEnd w:id="7"/>
    </w:p>
    <w:p w14:paraId="53D58CFD" w14:textId="77777777" w:rsidR="00D269B0" w:rsidRDefault="00D269B0" w:rsidP="003F33DC">
      <w:r>
        <w:t xml:space="preserve">Time required: </w:t>
      </w:r>
      <w:r w:rsidR="00A353B6">
        <w:t>20 minutes</w:t>
      </w:r>
    </w:p>
    <w:p w14:paraId="428EA48B" w14:textId="77777777" w:rsidR="003F33DC" w:rsidRPr="003F33DC" w:rsidRDefault="003F33DC" w:rsidP="003F33DC">
      <w:r w:rsidRPr="003F33DC">
        <w:t xml:space="preserve">In this hands-on project, you redirect </w:t>
      </w:r>
      <w:proofErr w:type="spellStart"/>
      <w:r w:rsidR="00DD3421">
        <w:t>stdout</w:t>
      </w:r>
      <w:proofErr w:type="spellEnd"/>
      <w:r w:rsidRPr="003F33DC">
        <w:t xml:space="preserve"> and </w:t>
      </w:r>
      <w:r w:rsidR="00DD3421">
        <w:t>stdin</w:t>
      </w:r>
      <w:r w:rsidRPr="003F33DC">
        <w:t xml:space="preserve"> using pipe metacharacters.</w:t>
      </w:r>
    </w:p>
    <w:p w14:paraId="16FE3942" w14:textId="566C4BEB" w:rsidR="0043484F" w:rsidRDefault="00925E16" w:rsidP="00CC1970">
      <w:pPr>
        <w:pStyle w:val="ListParagraph"/>
        <w:numPr>
          <w:ilvl w:val="0"/>
          <w:numId w:val="4"/>
        </w:numPr>
      </w:pPr>
      <w:r>
        <w:t>L</w:t>
      </w:r>
      <w:r w:rsidR="0043484F" w:rsidRPr="003F33DC">
        <w:t xml:space="preserve">og in to the terminal </w:t>
      </w:r>
      <w:r w:rsidR="0043484F">
        <w:t>as user.</w:t>
      </w:r>
    </w:p>
    <w:p w14:paraId="659B33A0" w14:textId="2A83A283" w:rsidR="00222B7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4F061A">
        <w:rPr>
          <w:b/>
          <w:bCs/>
        </w:rPr>
        <w:t>services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 to view the /</w:t>
      </w:r>
      <w:proofErr w:type="spellStart"/>
      <w:r w:rsidR="003F33DC" w:rsidRPr="003F33DC">
        <w:t>etc</w:t>
      </w:r>
      <w:proofErr w:type="spellEnd"/>
      <w:r w:rsidR="003F33DC" w:rsidRPr="003F33DC">
        <w:t>/</w:t>
      </w:r>
      <w:r w:rsidR="004F061A">
        <w:rPr>
          <w:i/>
          <w:iCs/>
        </w:rPr>
        <w:t>services</w:t>
      </w:r>
      <w:r w:rsidR="003F33DC" w:rsidRPr="003F33DC">
        <w:t xml:space="preserve"> file.</w:t>
      </w:r>
    </w:p>
    <w:p w14:paraId="0E186768" w14:textId="77777777" w:rsidR="00214130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B9653D">
        <w:rPr>
          <w:b/>
          <w:bCs/>
        </w:rPr>
        <w:t xml:space="preserve">services | </w:t>
      </w:r>
      <w:r w:rsidR="00214130">
        <w:rPr>
          <w:b/>
          <w:bCs/>
        </w:rPr>
        <w:t>l</w:t>
      </w:r>
      <w:r w:rsidR="003F33DC" w:rsidRPr="000F62CC">
        <w:rPr>
          <w:b/>
        </w:rPr>
        <w:t>ess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 to perform the same task page-by-page.</w:t>
      </w:r>
    </w:p>
    <w:p w14:paraId="5943B1EF" w14:textId="3FDB68AC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 xml:space="preserve">Explain what the | </w:t>
      </w:r>
      <w:r w:rsidR="002B1B7C">
        <w:t xml:space="preserve">(pipe) </w:t>
      </w:r>
      <w:r w:rsidRPr="003F33DC">
        <w:t xml:space="preserve">metacharacter does in the previous command. How is this different from the </w:t>
      </w:r>
      <w:r w:rsidRPr="00D724B5">
        <w:rPr>
          <w:b/>
          <w:bCs/>
        </w:rPr>
        <w:t>less /</w:t>
      </w:r>
      <w:proofErr w:type="spellStart"/>
      <w:r w:rsidRPr="00D724B5">
        <w:rPr>
          <w:b/>
          <w:bCs/>
        </w:rPr>
        <w:t>etc</w:t>
      </w:r>
      <w:proofErr w:type="spellEnd"/>
      <w:r w:rsidRPr="00D724B5">
        <w:rPr>
          <w:b/>
          <w:bCs/>
        </w:rPr>
        <w:t>/</w:t>
      </w:r>
      <w:r w:rsidR="00214130">
        <w:rPr>
          <w:b/>
          <w:bCs/>
        </w:rPr>
        <w:t>services</w:t>
      </w:r>
      <w:r w:rsidRPr="003F33DC">
        <w:t xml:space="preserve"> command?</w:t>
      </w:r>
      <w:bookmarkStart w:id="8" w:name="PageEnd_340"/>
      <w:bookmarkEnd w:id="8"/>
    </w:p>
    <w:sdt>
      <w:sdtPr>
        <w:rPr>
          <w:rStyle w:val="Red"/>
        </w:rPr>
        <w:id w:val="468944540"/>
        <w:placeholder>
          <w:docPart w:val="EC318591FAA0455B92DF94E263CA1DA5"/>
        </w:placeholder>
        <w:showingPlcHdr/>
      </w:sdtPr>
      <w:sdtEndPr>
        <w:rPr>
          <w:rStyle w:val="DefaultParagraphFont"/>
          <w:color w:val="auto"/>
        </w:rPr>
      </w:sdtEndPr>
      <w:sdtContent>
        <w:p w14:paraId="150DFDA9" w14:textId="77777777" w:rsidR="002A165E" w:rsidRDefault="002A165E" w:rsidP="002A165E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C8FC15" w14:textId="46EA7476" w:rsidR="003E78E2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3E78E2">
        <w:rPr>
          <w:b/>
          <w:bCs/>
        </w:rPr>
        <w:t>services</w:t>
      </w:r>
      <w:r w:rsidR="003F33DC" w:rsidRPr="00D724B5">
        <w:rPr>
          <w:b/>
          <w:bCs/>
        </w:rPr>
        <w:t xml:space="preserve"> | grep</w:t>
      </w:r>
      <w:r w:rsidR="00144622">
        <w:rPr>
          <w:b/>
          <w:bCs/>
        </w:rPr>
        <w:t xml:space="preserve"> -</w:t>
      </w:r>
      <w:proofErr w:type="spellStart"/>
      <w:r w:rsidR="00144622">
        <w:rPr>
          <w:b/>
          <w:bCs/>
        </w:rPr>
        <w:t>i</w:t>
      </w:r>
      <w:proofErr w:type="spellEnd"/>
      <w:r w:rsidR="003F33DC" w:rsidRPr="00D724B5">
        <w:rPr>
          <w:b/>
          <w:bCs/>
        </w:rPr>
        <w:t xml:space="preserve"> </w:t>
      </w:r>
      <w:r w:rsidR="003E78E2">
        <w:rPr>
          <w:b/>
          <w:bCs/>
        </w:rPr>
        <w:t>NFS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3D7B9A9B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How many lines are displayed? Why did you not need to specify a filename with the grep command?</w:t>
      </w:r>
    </w:p>
    <w:sdt>
      <w:sdtPr>
        <w:rPr>
          <w:rStyle w:val="Red"/>
        </w:rPr>
        <w:id w:val="-1368056211"/>
        <w:placeholder>
          <w:docPart w:val="C70F70A479B74E6E923EB67B8D1F95CC"/>
        </w:placeholder>
        <w:showingPlcHdr/>
      </w:sdtPr>
      <w:sdtEndPr>
        <w:rPr>
          <w:rStyle w:val="DefaultParagraphFont"/>
          <w:color w:val="auto"/>
        </w:rPr>
      </w:sdtEndPr>
      <w:sdtContent>
        <w:p w14:paraId="49E6F224" w14:textId="77777777" w:rsidR="009E773A" w:rsidRDefault="009E773A" w:rsidP="009E773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E43402" w14:textId="13719724" w:rsidR="00EB2638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EB2638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r w:rsidR="00B77B13">
        <w:rPr>
          <w:b/>
          <w:bCs/>
        </w:rPr>
        <w:t>-</w:t>
      </w:r>
      <w:proofErr w:type="spellStart"/>
      <w:r w:rsidR="00912039">
        <w:rPr>
          <w:b/>
          <w:bCs/>
        </w:rPr>
        <w:t>i</w:t>
      </w:r>
      <w:proofErr w:type="spellEnd"/>
      <w:r w:rsidR="00B77B13">
        <w:rPr>
          <w:b/>
          <w:bCs/>
        </w:rPr>
        <w:t xml:space="preserve"> </w:t>
      </w:r>
      <w:r w:rsidR="00EB2638">
        <w:rPr>
          <w:b/>
          <w:bCs/>
        </w:rPr>
        <w:t>NFS</w:t>
      </w:r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. </w:t>
      </w:r>
    </w:p>
    <w:p w14:paraId="3CABFDE7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lastRenderedPageBreak/>
        <w:t>Explain the output on the terminal screen.</w:t>
      </w:r>
    </w:p>
    <w:sdt>
      <w:sdtPr>
        <w:rPr>
          <w:rStyle w:val="Red"/>
        </w:rPr>
        <w:id w:val="1550731907"/>
        <w:placeholder>
          <w:docPart w:val="C0FD5A2ABC3F43E493710EAC461D79F9"/>
        </w:placeholder>
        <w:showingPlcHdr/>
      </w:sdtPr>
      <w:sdtEndPr>
        <w:rPr>
          <w:rStyle w:val="DefaultParagraphFont"/>
          <w:color w:val="auto"/>
        </w:rPr>
      </w:sdtEndPr>
      <w:sdtContent>
        <w:p w14:paraId="2D386435" w14:textId="77777777" w:rsidR="009E773A" w:rsidRDefault="009E773A" w:rsidP="009E773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768FE33" w14:textId="77777777" w:rsidR="001B310C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EB2638">
        <w:rPr>
          <w:b/>
          <w:bCs/>
        </w:rPr>
        <w:t xml:space="preserve">services </w:t>
      </w:r>
      <w:r w:rsidR="003F33DC" w:rsidRPr="00D724B5">
        <w:rPr>
          <w:b/>
          <w:bCs/>
        </w:rPr>
        <w:t xml:space="preserve">| grep </w:t>
      </w:r>
      <w:r w:rsidR="00EB2638">
        <w:rPr>
          <w:b/>
          <w:bCs/>
        </w:rPr>
        <w:t>NFS</w:t>
      </w:r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D724B5">
        <w:rPr>
          <w:b/>
          <w:bCs/>
        </w:rPr>
        <w:t xml:space="preserve"> | sort -r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41ECC62A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437722922"/>
        <w:placeholder>
          <w:docPart w:val="2BF877AF32604C4099B7CA1B7B2CEC86"/>
        </w:placeholder>
        <w:showingPlcHdr/>
      </w:sdtPr>
      <w:sdtEndPr>
        <w:rPr>
          <w:rStyle w:val="DefaultParagraphFont"/>
          <w:color w:val="auto"/>
        </w:rPr>
      </w:sdtEndPr>
      <w:sdtContent>
        <w:p w14:paraId="337B18B8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4700E0F" w14:textId="3C360641" w:rsidR="001B310C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1B310C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proofErr w:type="spellStart"/>
      <w:r w:rsidR="00083A47">
        <w:rPr>
          <w:b/>
          <w:bCs/>
        </w:rPr>
        <w:t>ntp</w:t>
      </w:r>
      <w:proofErr w:type="spellEnd"/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D724B5">
        <w:rPr>
          <w:b/>
          <w:bCs/>
        </w:rPr>
        <w:t xml:space="preserve"> | sort -r | tee file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29D8064E" w14:textId="77777777" w:rsidR="001B310C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-2008435654"/>
        <w:placeholder>
          <w:docPart w:val="DF020A0D0B034EE887FDDDC47A5FF5D1"/>
        </w:placeholder>
        <w:showingPlcHdr/>
      </w:sdtPr>
      <w:sdtEndPr>
        <w:rPr>
          <w:rStyle w:val="DefaultParagraphFont"/>
          <w:color w:val="auto"/>
        </w:rPr>
      </w:sdtEndPr>
      <w:sdtContent>
        <w:p w14:paraId="5F76A24B" w14:textId="77777777" w:rsidR="001B310C" w:rsidRDefault="001B310C" w:rsidP="001B310C">
          <w:pPr>
            <w:rPr>
              <w:rStyle w:val="Red"/>
            </w:rPr>
          </w:pPr>
          <w:r w:rsidRPr="001B310C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3D0DC8" w14:textId="77777777" w:rsidR="00DC2FC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file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72469921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What are the contents? Why? What does the tee command do in the pipe above?</w:t>
      </w:r>
    </w:p>
    <w:sdt>
      <w:sdtPr>
        <w:rPr>
          <w:rStyle w:val="Red"/>
        </w:rPr>
        <w:id w:val="1451753503"/>
        <w:placeholder>
          <w:docPart w:val="811DB4AABA304AE9BEE64387E049BEE8"/>
        </w:placeholder>
        <w:showingPlcHdr/>
      </w:sdtPr>
      <w:sdtEndPr>
        <w:rPr>
          <w:rStyle w:val="DefaultParagraphFont"/>
          <w:color w:val="auto"/>
        </w:rPr>
      </w:sdtEndPr>
      <w:sdtContent>
        <w:p w14:paraId="196D8146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9051EB1" w14:textId="2044CB39" w:rsidR="000740D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0740DA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r w:rsidR="000740DA">
        <w:rPr>
          <w:b/>
          <w:bCs/>
        </w:rPr>
        <w:t>NFS</w:t>
      </w:r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D724B5">
        <w:rPr>
          <w:b/>
          <w:bCs/>
        </w:rPr>
        <w:t xml:space="preserve"> | sort -r | tee file | </w:t>
      </w:r>
      <w:proofErr w:type="spellStart"/>
      <w:r w:rsidR="003F33DC" w:rsidRPr="00D724B5">
        <w:rPr>
          <w:b/>
          <w:bCs/>
        </w:rPr>
        <w:t>wc</w:t>
      </w:r>
      <w:proofErr w:type="spellEnd"/>
      <w:r w:rsidR="003F33DC" w:rsidRPr="00D724B5">
        <w:rPr>
          <w:b/>
          <w:bCs/>
        </w:rPr>
        <w:t xml:space="preserve"> -l</w:t>
      </w:r>
      <w:r w:rsidR="002124BE">
        <w:rPr>
          <w:b/>
          <w:bCs/>
        </w:rPr>
        <w:br/>
      </w:r>
      <w:r w:rsidR="002124BE">
        <w:t>P</w:t>
      </w:r>
      <w:r w:rsidR="003F33DC" w:rsidRPr="003F33DC">
        <w:t xml:space="preserve">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747731FB" w14:textId="77777777" w:rsidR="000740DA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2069765258"/>
        <w:placeholder>
          <w:docPart w:val="854EFAC99EC64F18A689E4DC66628F74"/>
        </w:placeholder>
        <w:showingPlcHdr/>
      </w:sdtPr>
      <w:sdtEndPr>
        <w:rPr>
          <w:rStyle w:val="DefaultParagraphFont"/>
          <w:color w:val="auto"/>
        </w:rPr>
      </w:sdtEndPr>
      <w:sdtContent>
        <w:p w14:paraId="1BC5678B" w14:textId="77777777" w:rsidR="000740DA" w:rsidRDefault="000740DA" w:rsidP="000740DA">
          <w:pPr>
            <w:rPr>
              <w:rStyle w:val="Red"/>
            </w:rPr>
          </w:pPr>
          <w:r w:rsidRPr="000740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7F21EE9F" w14:textId="77777777" w:rsidR="005844C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file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53CC53A1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What are the contents and why?</w:t>
      </w:r>
    </w:p>
    <w:sdt>
      <w:sdtPr>
        <w:rPr>
          <w:rStyle w:val="Red"/>
        </w:rPr>
        <w:id w:val="595830923"/>
        <w:placeholder>
          <w:docPart w:val="1D8530F8139F46B790177D10D960CDDF"/>
        </w:placeholder>
        <w:showingPlcHdr/>
      </w:sdtPr>
      <w:sdtEndPr>
        <w:rPr>
          <w:rStyle w:val="DefaultParagraphFont"/>
          <w:color w:val="auto"/>
        </w:rPr>
      </w:sdtEndPr>
      <w:sdtContent>
        <w:p w14:paraId="60B129B8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79A56B5" w14:textId="77777777" w:rsidR="00ED6ACB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05754A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r w:rsidR="0005754A">
        <w:rPr>
          <w:b/>
          <w:bCs/>
        </w:rPr>
        <w:t>NFS</w:t>
      </w:r>
      <w:r w:rsidR="003F33DC" w:rsidRPr="00D724B5">
        <w:rPr>
          <w:b/>
          <w:bCs/>
        </w:rPr>
        <w:t xml:space="preserve"> | </w:t>
      </w:r>
      <w:r w:rsidR="00ED6ACB">
        <w:rPr>
          <w:b/>
          <w:bCs/>
        </w:rPr>
        <w:t xml:space="preserve">tr F </w:t>
      </w:r>
      <w:proofErr w:type="spellStart"/>
      <w:r w:rsidR="00ED6ACB">
        <w:rPr>
          <w:b/>
          <w:bCs/>
        </w:rPr>
        <w:t>f</w:t>
      </w:r>
      <w:proofErr w:type="spellEnd"/>
      <w:r w:rsidR="00ED6ACB">
        <w:rPr>
          <w:b/>
          <w:bCs/>
        </w:rPr>
        <w:t xml:space="preserve"> | sort -r | sed /</w:t>
      </w:r>
      <w:proofErr w:type="spellStart"/>
      <w:r w:rsidR="00ED6ACB">
        <w:rPr>
          <w:b/>
          <w:bCs/>
        </w:rPr>
        <w:t>udp</w:t>
      </w:r>
      <w:proofErr w:type="spellEnd"/>
      <w:r w:rsidR="00ED6ACB">
        <w:rPr>
          <w:b/>
          <w:bCs/>
        </w:rPr>
        <w:t>/d | sed /</w:t>
      </w:r>
      <w:proofErr w:type="spellStart"/>
      <w:r w:rsidR="00ED6ACB">
        <w:rPr>
          <w:b/>
          <w:bCs/>
        </w:rPr>
        <w:t>tcp</w:t>
      </w:r>
      <w:proofErr w:type="spellEnd"/>
      <w:r w:rsidR="00ED6ACB">
        <w:rPr>
          <w:b/>
          <w:bCs/>
        </w:rPr>
        <w:t>/s/mount/MOUNT/g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46FD0F95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 Can this output be obtained with the grep and tr commands instead of sed?</w:t>
      </w:r>
    </w:p>
    <w:sdt>
      <w:sdtPr>
        <w:rPr>
          <w:rStyle w:val="Red"/>
        </w:rPr>
        <w:id w:val="-675421561"/>
        <w:placeholder>
          <w:docPart w:val="D816E26E044F41E3B74CB4BD50F4F564"/>
        </w:placeholder>
        <w:showingPlcHdr/>
      </w:sdtPr>
      <w:sdtEndPr>
        <w:rPr>
          <w:rStyle w:val="DefaultParagraphFont"/>
          <w:color w:val="auto"/>
        </w:rPr>
      </w:sdtEndPr>
      <w:sdtContent>
        <w:p w14:paraId="754B98F3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A40195F" w14:textId="0D354619" w:rsidR="00D130A1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/hosts</w:t>
      </w:r>
    </w:p>
    <w:p w14:paraId="7037899A" w14:textId="5A7C2AC6" w:rsidR="007337E3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/hosts | awk</w:t>
      </w:r>
      <w:r w:rsidR="00ED6ACB">
        <w:rPr>
          <w:b/>
          <w:bCs/>
        </w:rPr>
        <w:t xml:space="preserve"> </w:t>
      </w:r>
      <w:r w:rsidR="003F33DC" w:rsidRPr="00D724B5">
        <w:rPr>
          <w:b/>
          <w:bCs/>
        </w:rPr>
        <w:t>' /localhost/ {print $1, $3}’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1DA6C55E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462856108"/>
        <w:placeholder>
          <w:docPart w:val="5FA2AD91F32E47E1A4F7D7E4A31D3522"/>
        </w:placeholder>
        <w:showingPlcHdr/>
      </w:sdtPr>
      <w:sdtEndPr>
        <w:rPr>
          <w:rStyle w:val="DefaultParagraphFont"/>
          <w:color w:val="auto"/>
        </w:rPr>
      </w:sdtEndPr>
      <w:sdtContent>
        <w:p w14:paraId="21EE7AB2" w14:textId="77777777" w:rsidR="00DB3681" w:rsidRDefault="00DB3681" w:rsidP="00DB368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E5C672" w14:textId="77777777" w:rsidR="003F33DC" w:rsidRPr="003F33DC" w:rsidRDefault="00315F35" w:rsidP="00CC1970">
      <w:pPr>
        <w:pStyle w:val="ListParagraph"/>
        <w:numPr>
          <w:ilvl w:val="0"/>
          <w:numId w:val="4"/>
        </w:numPr>
      </w:pPr>
      <w:r>
        <w:lastRenderedPageBreak/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exit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 to log out of your shell.</w:t>
      </w:r>
    </w:p>
    <w:p w14:paraId="26A4884D" w14:textId="18DD78B8" w:rsidR="003F33DC" w:rsidRDefault="003F33DC" w:rsidP="00F40EF5">
      <w:pPr>
        <w:pStyle w:val="Heading1"/>
      </w:pPr>
      <w:bookmarkStart w:id="9" w:name="PageEnd_342"/>
      <w:bookmarkStart w:id="10" w:name="_Toc193534819"/>
      <w:bookmarkEnd w:id="9"/>
      <w:r w:rsidRPr="003F33DC">
        <w:t>Project 7-</w:t>
      </w:r>
      <w:r w:rsidR="0099052F">
        <w:t>3</w:t>
      </w:r>
      <w:r w:rsidR="00923113">
        <w:t>: Create and Use a Shell Script</w:t>
      </w:r>
      <w:bookmarkEnd w:id="10"/>
    </w:p>
    <w:p w14:paraId="110DB1E4" w14:textId="77777777" w:rsidR="0061778F" w:rsidRPr="0061778F" w:rsidRDefault="0061778F" w:rsidP="0061778F">
      <w:r>
        <w:t xml:space="preserve">Time required: </w:t>
      </w:r>
      <w:r w:rsidR="00345F7B">
        <w:t>15 minutes</w:t>
      </w:r>
    </w:p>
    <w:p w14:paraId="556E28FB" w14:textId="77777777" w:rsidR="003F33DC" w:rsidRPr="003F33DC" w:rsidRDefault="003F33DC" w:rsidP="003F33DC">
      <w:r w:rsidRPr="003F33DC">
        <w:t>In this hands-on project, you create a basic shell script and execute it on the system.</w:t>
      </w:r>
    </w:p>
    <w:p w14:paraId="7E270503" w14:textId="4DC2CEA8" w:rsidR="00E756DD" w:rsidRPr="008A3609" w:rsidRDefault="007E09E4" w:rsidP="00572228">
      <w:pPr>
        <w:pStyle w:val="ListParagraph"/>
        <w:numPr>
          <w:ilvl w:val="0"/>
          <w:numId w:val="5"/>
        </w:numPr>
      </w:pPr>
      <w:r>
        <w:t>L</w:t>
      </w:r>
      <w:r w:rsidR="003F33DC" w:rsidRPr="003F33DC">
        <w:t xml:space="preserve">og in to the terminal </w:t>
      </w:r>
      <w:r w:rsidR="00E509BC">
        <w:t xml:space="preserve">as </w:t>
      </w:r>
      <w:r w:rsidR="00E509BC" w:rsidRPr="004A35E0">
        <w:rPr>
          <w:b/>
          <w:bCs/>
        </w:rPr>
        <w:t>user</w:t>
      </w:r>
    </w:p>
    <w:p w14:paraId="457EEAF5" w14:textId="382B4729" w:rsidR="008A3609" w:rsidRDefault="008A3609" w:rsidP="008A3609">
      <w:r w:rsidRPr="008A3609">
        <w:t>Of course, the first script is going to be Hello World!</w:t>
      </w:r>
    </w:p>
    <w:p w14:paraId="26B7E9BF" w14:textId="58BD793E" w:rsidR="008A3609" w:rsidRDefault="008A3609" w:rsidP="00572228">
      <w:pPr>
        <w:pStyle w:val="ListParagraph"/>
        <w:numPr>
          <w:ilvl w:val="0"/>
          <w:numId w:val="8"/>
        </w:numPr>
      </w:pPr>
      <w:r>
        <w:t>Use your favorite Linux text editor</w:t>
      </w:r>
      <w:r w:rsidRPr="00E756DD">
        <w:rPr>
          <w:b/>
          <w:bCs/>
        </w:rPr>
        <w:t xml:space="preserve"> </w:t>
      </w:r>
      <w:r w:rsidRPr="003F33DC">
        <w:t xml:space="preserve">to open a new file for editing called </w:t>
      </w:r>
      <w:r>
        <w:rPr>
          <w:b/>
          <w:bCs/>
        </w:rPr>
        <w:t>hello_world</w:t>
      </w:r>
      <w:r w:rsidRPr="003B22ED">
        <w:rPr>
          <w:b/>
          <w:bCs/>
        </w:rPr>
        <w:t>.sh</w:t>
      </w:r>
      <w:r w:rsidRPr="003F33DC">
        <w:t xml:space="preserve"> in your home directory.</w:t>
      </w:r>
    </w:p>
    <w:p w14:paraId="77E112EA" w14:textId="7102F422" w:rsidR="00AF7A30" w:rsidRDefault="00FF17E7" w:rsidP="00AF7A30">
      <w:r>
        <w:rPr>
          <w:noProof/>
        </w:rPr>
        <w:drawing>
          <wp:inline distT="0" distB="0" distL="0" distR="0" wp14:anchorId="195CAF85" wp14:editId="742CA50B">
            <wp:extent cx="3866667" cy="942857"/>
            <wp:effectExtent l="38100" t="38100" r="95885" b="8636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4285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6F97B" w14:textId="6A670C61" w:rsidR="000F2C55" w:rsidRDefault="00912D9D" w:rsidP="00572228">
      <w:pPr>
        <w:pStyle w:val="ListParagraph"/>
        <w:numPr>
          <w:ilvl w:val="0"/>
          <w:numId w:val="8"/>
        </w:numPr>
      </w:pPr>
      <w:r>
        <w:t xml:space="preserve">Type bash </w:t>
      </w:r>
      <w:r w:rsidRPr="00912D9D">
        <w:rPr>
          <w:b/>
          <w:bCs/>
        </w:rPr>
        <w:t>hello_world.sh</w:t>
      </w:r>
      <w:r>
        <w:t xml:space="preserve"> </w:t>
      </w:r>
      <w:r>
        <w:sym w:font="Wingdings" w:char="F0E0"/>
      </w:r>
      <w:r>
        <w:t xml:space="preserve"> press </w:t>
      </w:r>
      <w:r w:rsidRPr="00912D9D">
        <w:rPr>
          <w:b/>
          <w:bCs/>
        </w:rPr>
        <w:t>Enter</w:t>
      </w:r>
      <w:r>
        <w:t>.</w:t>
      </w:r>
    </w:p>
    <w:p w14:paraId="0E52E1B3" w14:textId="44A25A0D" w:rsidR="00912D9D" w:rsidRDefault="00912D9D" w:rsidP="00572228">
      <w:pPr>
        <w:pStyle w:val="ListParagraph"/>
        <w:numPr>
          <w:ilvl w:val="0"/>
          <w:numId w:val="8"/>
        </w:numPr>
      </w:pPr>
      <w:r>
        <w:t>Insert a screenshot of your script results.</w:t>
      </w:r>
    </w:p>
    <w:sdt>
      <w:sdtPr>
        <w:rPr>
          <w:rStyle w:val="Red"/>
        </w:rPr>
        <w:id w:val="-1816706338"/>
        <w:placeholder>
          <w:docPart w:val="049F52DC7A1540E68DE7538405B38CB6"/>
        </w:placeholder>
        <w:showingPlcHdr/>
      </w:sdtPr>
      <w:sdtEndPr>
        <w:rPr>
          <w:rStyle w:val="DefaultParagraphFont"/>
          <w:color w:val="auto"/>
        </w:rPr>
      </w:sdtEndPr>
      <w:sdtContent>
        <w:p w14:paraId="46E6D04D" w14:textId="77777777" w:rsidR="00912D9D" w:rsidRDefault="00912D9D" w:rsidP="00912D9D">
          <w:pPr>
            <w:ind w:left="360"/>
            <w:rPr>
              <w:rStyle w:val="Red"/>
            </w:rPr>
          </w:pPr>
          <w:r w:rsidRPr="00912D9D">
            <w:rPr>
              <w:rStyle w:val="PlaceholderText"/>
              <w:color w:val="FF0000"/>
            </w:rPr>
            <w:t>Click or tap here to enter text.</w:t>
          </w:r>
        </w:p>
      </w:sdtContent>
    </w:sdt>
    <w:p w14:paraId="39F85082" w14:textId="619F907D" w:rsidR="00E756DD" w:rsidRDefault="006E6615" w:rsidP="00572228">
      <w:pPr>
        <w:pStyle w:val="ListParagraph"/>
        <w:numPr>
          <w:ilvl w:val="0"/>
          <w:numId w:val="8"/>
        </w:numPr>
      </w:pPr>
      <w:r>
        <w:t>Use your favorite Linux text editor</w:t>
      </w:r>
      <w:r w:rsidR="003F33DC" w:rsidRPr="00E756DD">
        <w:rPr>
          <w:b/>
          <w:bCs/>
        </w:rPr>
        <w:t xml:space="preserve"> </w:t>
      </w:r>
      <w:r w:rsidR="003F33DC" w:rsidRPr="003F33DC">
        <w:t xml:space="preserve">to open a new file for editing called </w:t>
      </w:r>
      <w:r w:rsidR="003F33DC" w:rsidRPr="003B22ED">
        <w:rPr>
          <w:b/>
          <w:bCs/>
        </w:rPr>
        <w:t>myscript</w:t>
      </w:r>
      <w:r w:rsidR="003B51DC" w:rsidRPr="003B22ED">
        <w:rPr>
          <w:b/>
          <w:bCs/>
        </w:rPr>
        <w:t>.sh</w:t>
      </w:r>
      <w:r w:rsidR="003F33DC" w:rsidRPr="003F33DC">
        <w:t xml:space="preserve"> in your home directory.</w:t>
      </w:r>
    </w:p>
    <w:p w14:paraId="06354DFE" w14:textId="19BBDFC0" w:rsidR="003F33DC" w:rsidRPr="003F33DC" w:rsidRDefault="003F33DC" w:rsidP="00572228">
      <w:pPr>
        <w:pStyle w:val="ListParagraph"/>
        <w:numPr>
          <w:ilvl w:val="0"/>
          <w:numId w:val="8"/>
        </w:numPr>
      </w:pPr>
      <w:r w:rsidRPr="003F33DC">
        <w:t xml:space="preserve">Enter the following text into the </w:t>
      </w:r>
      <w:r w:rsidRPr="00525BB3">
        <w:rPr>
          <w:b/>
          <w:bCs/>
        </w:rPr>
        <w:t>myscript</w:t>
      </w:r>
      <w:r w:rsidR="003B51DC" w:rsidRPr="00525BB3">
        <w:rPr>
          <w:b/>
          <w:bCs/>
        </w:rPr>
        <w:t>.sh</w:t>
      </w:r>
      <w:r w:rsidRPr="003F33DC">
        <w:t xml:space="preserve"> file.</w:t>
      </w:r>
    </w:p>
    <w:p w14:paraId="45FDB6AE" w14:textId="236C347F" w:rsidR="003F33DC" w:rsidRPr="003F33DC" w:rsidRDefault="00103FDC" w:rsidP="003F33DC">
      <w:r>
        <w:rPr>
          <w:noProof/>
        </w:rPr>
        <w:lastRenderedPageBreak/>
        <w:drawing>
          <wp:inline distT="0" distB="0" distL="0" distR="0" wp14:anchorId="0926B738" wp14:editId="1498454D">
            <wp:extent cx="4809524" cy="2733333"/>
            <wp:effectExtent l="38100" t="38100" r="86360" b="863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73333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60DE6" w14:textId="30D38BD1" w:rsidR="009D32E4" w:rsidRDefault="00315F35" w:rsidP="00572228">
      <w:pPr>
        <w:pStyle w:val="ListParagraph"/>
        <w:numPr>
          <w:ilvl w:val="0"/>
          <w:numId w:val="8"/>
        </w:numPr>
      </w:pPr>
      <w:r>
        <w:t>Type</w:t>
      </w:r>
      <w:r w:rsidR="003F33DC" w:rsidRPr="003F33DC">
        <w:t xml:space="preserve"> </w:t>
      </w:r>
      <w:r w:rsidR="003F33DC" w:rsidRPr="00DB388C">
        <w:rPr>
          <w:b/>
          <w:bCs/>
        </w:rPr>
        <w:t>ls -l myscript</w:t>
      </w:r>
      <w:r w:rsidR="00C85F36">
        <w:rPr>
          <w:b/>
          <w:bCs/>
        </w:rPr>
        <w:t>.sh</w:t>
      </w:r>
      <w:r w:rsidR="00014C71">
        <w:t xml:space="preserve"> </w:t>
      </w:r>
      <w:r w:rsidR="00014C71">
        <w:sym w:font="Wingdings" w:char="F0E0"/>
      </w:r>
      <w:r w:rsidR="003F33DC" w:rsidRPr="003F33DC">
        <w:t xml:space="preserve"> press </w:t>
      </w:r>
      <w:r w:rsidR="003F33DC" w:rsidRPr="00DB388C">
        <w:rPr>
          <w:b/>
          <w:bCs/>
        </w:rPr>
        <w:t>Enter</w:t>
      </w:r>
      <w:r w:rsidR="003F33DC" w:rsidRPr="003F33DC">
        <w:t>.</w:t>
      </w:r>
    </w:p>
    <w:p w14:paraId="4D5FFE7B" w14:textId="023DB265" w:rsidR="00384AFA" w:rsidRDefault="003F33DC" w:rsidP="00572228">
      <w:pPr>
        <w:pStyle w:val="ListParagraph"/>
        <w:numPr>
          <w:ilvl w:val="0"/>
          <w:numId w:val="8"/>
        </w:numPr>
      </w:pPr>
      <w:r w:rsidRPr="003F33DC">
        <w:t xml:space="preserve">What permissions does the </w:t>
      </w:r>
      <w:r w:rsidRPr="009E7DAA">
        <w:rPr>
          <w:b/>
          <w:bCs/>
        </w:rPr>
        <w:t>myscript</w:t>
      </w:r>
      <w:r w:rsidR="00C85F36" w:rsidRPr="009E7DAA">
        <w:rPr>
          <w:b/>
          <w:bCs/>
        </w:rPr>
        <w:t>.sh</w:t>
      </w:r>
      <w:r w:rsidRPr="003F33DC">
        <w:t xml:space="preserve"> file have?</w:t>
      </w:r>
    </w:p>
    <w:sdt>
      <w:sdtPr>
        <w:rPr>
          <w:rStyle w:val="Red"/>
        </w:rPr>
        <w:id w:val="2072613017"/>
        <w:placeholder>
          <w:docPart w:val="AFC44679CC17409E9262DC77D79CAA56"/>
        </w:placeholder>
        <w:showingPlcHdr/>
      </w:sdtPr>
      <w:sdtEndPr>
        <w:rPr>
          <w:rStyle w:val="DefaultParagraphFont"/>
          <w:color w:val="auto"/>
        </w:rPr>
      </w:sdtEndPr>
      <w:sdtContent>
        <w:p w14:paraId="76B28AEC" w14:textId="77777777" w:rsidR="00384AFA" w:rsidRDefault="00384AFA" w:rsidP="00384AF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A88828F" w14:textId="6096DC7C" w:rsidR="0084024E" w:rsidRDefault="00315F35" w:rsidP="00572228">
      <w:pPr>
        <w:pStyle w:val="ListParagraph"/>
        <w:numPr>
          <w:ilvl w:val="0"/>
          <w:numId w:val="8"/>
        </w:numPr>
      </w:pPr>
      <w:r>
        <w:t>Type</w:t>
      </w:r>
      <w:r w:rsidR="003F33DC" w:rsidRPr="003F33DC">
        <w:t xml:space="preserve"> </w:t>
      </w:r>
      <w:r w:rsidR="003F33DC" w:rsidRPr="00DB388C">
        <w:rPr>
          <w:b/>
          <w:bCs/>
        </w:rPr>
        <w:t>bash myscript</w:t>
      </w:r>
      <w:r w:rsidR="00CA6D4C">
        <w:rPr>
          <w:b/>
          <w:bCs/>
        </w:rPr>
        <w:t>.sh</w:t>
      </w:r>
      <w:r w:rsidR="003F33DC" w:rsidRPr="003F33DC">
        <w:t xml:space="preserve"> and press </w:t>
      </w:r>
      <w:r w:rsidR="003F33DC" w:rsidRPr="00DB388C">
        <w:rPr>
          <w:b/>
          <w:bCs/>
        </w:rPr>
        <w:t>Enter</w:t>
      </w:r>
      <w:r w:rsidR="003F33DC" w:rsidRPr="003F33DC">
        <w:t>.</w:t>
      </w:r>
    </w:p>
    <w:p w14:paraId="2205877C" w14:textId="25451BEC" w:rsidR="00DB388C" w:rsidRDefault="00205A68" w:rsidP="00572228">
      <w:pPr>
        <w:pStyle w:val="ListParagraph"/>
        <w:numPr>
          <w:ilvl w:val="0"/>
          <w:numId w:val="8"/>
        </w:numPr>
      </w:pPr>
      <w:r>
        <w:t>Insert a screenshot of your script results.</w:t>
      </w:r>
    </w:p>
    <w:sdt>
      <w:sdtPr>
        <w:rPr>
          <w:rStyle w:val="Red"/>
        </w:rPr>
        <w:id w:val="-2051297104"/>
        <w:placeholder>
          <w:docPart w:val="5191AF7B77FD46539E7A12CF0223AE1B"/>
        </w:placeholder>
        <w:showingPlcHdr/>
      </w:sdtPr>
      <w:sdtEndPr>
        <w:rPr>
          <w:rStyle w:val="DefaultParagraphFont"/>
          <w:color w:val="auto"/>
        </w:rPr>
      </w:sdtEndPr>
      <w:sdtContent>
        <w:p w14:paraId="492B6A3A" w14:textId="77777777" w:rsidR="00DB01DB" w:rsidRDefault="00DB01DB" w:rsidP="00DB01DB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97062B" w14:textId="5F289BB2" w:rsidR="00E5455C" w:rsidRDefault="00315F35" w:rsidP="00572228">
      <w:pPr>
        <w:pStyle w:val="ListParagraph"/>
        <w:numPr>
          <w:ilvl w:val="0"/>
          <w:numId w:val="8"/>
        </w:numPr>
      </w:pPr>
      <w:r>
        <w:t>Type</w:t>
      </w:r>
      <w:r w:rsidR="003F33DC" w:rsidRPr="003F33DC">
        <w:t xml:space="preserve"> </w:t>
      </w:r>
      <w:r w:rsidR="003F33DC" w:rsidRPr="00DB388C">
        <w:rPr>
          <w:b/>
          <w:bCs/>
        </w:rPr>
        <w:t>./myscript</w:t>
      </w:r>
      <w:r w:rsidR="00A34DD9">
        <w:rPr>
          <w:b/>
          <w:bCs/>
        </w:rPr>
        <w:t>.sh</w:t>
      </w:r>
      <w:r w:rsidR="003F33DC" w:rsidRPr="003F33DC">
        <w:t xml:space="preserve"> and press </w:t>
      </w:r>
      <w:r w:rsidR="003F33DC" w:rsidRPr="00DB388C">
        <w:rPr>
          <w:b/>
          <w:bCs/>
        </w:rPr>
        <w:t>Enter</w:t>
      </w:r>
      <w:r w:rsidR="003F33DC" w:rsidRPr="003F33DC">
        <w:t>.</w:t>
      </w:r>
    </w:p>
    <w:p w14:paraId="39D463F5" w14:textId="77777777" w:rsidR="00C072FC" w:rsidRDefault="003F33DC" w:rsidP="00572228">
      <w:pPr>
        <w:pStyle w:val="ListParagraph"/>
        <w:numPr>
          <w:ilvl w:val="0"/>
          <w:numId w:val="8"/>
        </w:numPr>
      </w:pPr>
      <w:r w:rsidRPr="003F33DC">
        <w:t>What error message did you receive and why?</w:t>
      </w:r>
    </w:p>
    <w:sdt>
      <w:sdtPr>
        <w:rPr>
          <w:rStyle w:val="Red"/>
        </w:rPr>
        <w:id w:val="-143125763"/>
        <w:placeholder>
          <w:docPart w:val="0CDC5B954D674FAFA878FA3FAAA0BD76"/>
        </w:placeholder>
        <w:showingPlcHdr/>
      </w:sdtPr>
      <w:sdtEndPr>
        <w:rPr>
          <w:rStyle w:val="DefaultParagraphFont"/>
          <w:color w:val="auto"/>
        </w:rPr>
      </w:sdtEndPr>
      <w:sdtContent>
        <w:p w14:paraId="240B7AA8" w14:textId="77777777" w:rsidR="004F192C" w:rsidRDefault="004F192C" w:rsidP="004F192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9C010E" w14:textId="5D2000A7" w:rsidR="00BF6AE2" w:rsidRDefault="00315F35" w:rsidP="00572228">
      <w:pPr>
        <w:pStyle w:val="ListParagraph"/>
        <w:numPr>
          <w:ilvl w:val="0"/>
          <w:numId w:val="8"/>
        </w:numPr>
      </w:pPr>
      <w:r>
        <w:t>Type</w:t>
      </w:r>
      <w:r w:rsidR="003F33DC" w:rsidRPr="003F33DC">
        <w:t xml:space="preserve"> </w:t>
      </w:r>
      <w:proofErr w:type="spellStart"/>
      <w:r w:rsidR="003F33DC" w:rsidRPr="00C072FC">
        <w:rPr>
          <w:b/>
          <w:bCs/>
        </w:rPr>
        <w:t>chmod</w:t>
      </w:r>
      <w:proofErr w:type="spellEnd"/>
      <w:r w:rsidR="003F33DC" w:rsidRPr="00C072FC">
        <w:rPr>
          <w:b/>
          <w:bCs/>
        </w:rPr>
        <w:t xml:space="preserve"> </w:t>
      </w:r>
      <w:r w:rsidR="00D450EE">
        <w:rPr>
          <w:b/>
          <w:bCs/>
        </w:rPr>
        <w:t>744</w:t>
      </w:r>
      <w:r w:rsidR="003F33DC" w:rsidRPr="00C072FC">
        <w:rPr>
          <w:b/>
          <w:bCs/>
        </w:rPr>
        <w:t xml:space="preserve"> myscript</w:t>
      </w:r>
      <w:r w:rsidR="00BF6AE2">
        <w:rPr>
          <w:b/>
          <w:bCs/>
        </w:rPr>
        <w:t>.sh</w:t>
      </w:r>
      <w:r w:rsidR="003F33DC" w:rsidRPr="003F33DC">
        <w:t xml:space="preserve"> </w:t>
      </w:r>
      <w:r w:rsidR="00480306">
        <w:sym w:font="Wingdings" w:char="F0E0"/>
      </w:r>
      <w:r w:rsidR="003F33DC" w:rsidRPr="003F33DC">
        <w:t xml:space="preserve"> press </w:t>
      </w:r>
      <w:r w:rsidR="003F33DC" w:rsidRPr="00C072FC">
        <w:rPr>
          <w:b/>
          <w:bCs/>
        </w:rPr>
        <w:t>Enter</w:t>
      </w:r>
      <w:r w:rsidR="003F33DC" w:rsidRPr="003F33DC">
        <w:t>.</w:t>
      </w:r>
    </w:p>
    <w:p w14:paraId="676D51E6" w14:textId="389914FE" w:rsidR="001B7DB5" w:rsidRDefault="00315F35" w:rsidP="00572228">
      <w:pPr>
        <w:pStyle w:val="ListParagraph"/>
        <w:numPr>
          <w:ilvl w:val="0"/>
          <w:numId w:val="8"/>
        </w:numPr>
      </w:pPr>
      <w:r>
        <w:t>Type</w:t>
      </w:r>
      <w:r w:rsidR="003F33DC" w:rsidRPr="003F33DC">
        <w:t xml:space="preserve"> </w:t>
      </w:r>
      <w:r w:rsidR="003F33DC" w:rsidRPr="00C072FC">
        <w:rPr>
          <w:b/>
          <w:bCs/>
        </w:rPr>
        <w:t>./myscript</w:t>
      </w:r>
      <w:r w:rsidR="00FA3000">
        <w:rPr>
          <w:b/>
          <w:bCs/>
        </w:rPr>
        <w:t>.sh</w:t>
      </w:r>
      <w:r w:rsidR="003F33DC" w:rsidRPr="003F33DC">
        <w:t xml:space="preserve"> and press </w:t>
      </w:r>
      <w:r w:rsidR="003F33DC" w:rsidRPr="00C072FC">
        <w:rPr>
          <w:b/>
          <w:bCs/>
        </w:rPr>
        <w:t>Enter</w:t>
      </w:r>
      <w:r w:rsidR="003F33DC" w:rsidRPr="003F33DC">
        <w:t>.</w:t>
      </w:r>
    </w:p>
    <w:p w14:paraId="67EBE0B5" w14:textId="77777777" w:rsidR="001F4BC3" w:rsidRDefault="003F33DC" w:rsidP="00572228">
      <w:pPr>
        <w:pStyle w:val="ListParagraph"/>
        <w:numPr>
          <w:ilvl w:val="0"/>
          <w:numId w:val="8"/>
        </w:numPr>
      </w:pPr>
      <w:r w:rsidRPr="003F33DC">
        <w:t>Did the script execute? Why?</w:t>
      </w:r>
    </w:p>
    <w:sdt>
      <w:sdtPr>
        <w:rPr>
          <w:rStyle w:val="Red"/>
        </w:rPr>
        <w:id w:val="49969669"/>
        <w:placeholder>
          <w:docPart w:val="DBDDACD49E0243B2B6D74BCF7024C3B4"/>
        </w:placeholder>
        <w:showingPlcHdr/>
      </w:sdtPr>
      <w:sdtEndPr>
        <w:rPr>
          <w:rStyle w:val="DefaultParagraphFont"/>
          <w:color w:val="auto"/>
        </w:rPr>
      </w:sdtEndPr>
      <w:sdtContent>
        <w:p w14:paraId="5F187F21" w14:textId="77777777" w:rsidR="007A3174" w:rsidRDefault="007A3174" w:rsidP="007A3174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8B69B62" w14:textId="77777777" w:rsidR="00D86A10" w:rsidRDefault="00D86A10" w:rsidP="00CE0654">
      <w:pPr>
        <w:pStyle w:val="ListParagraph"/>
        <w:numPr>
          <w:ilvl w:val="0"/>
          <w:numId w:val="8"/>
        </w:numPr>
      </w:pPr>
      <w:r>
        <w:t>Type</w:t>
      </w:r>
      <w:r w:rsidRPr="003F33DC">
        <w:t xml:space="preserve"> </w:t>
      </w:r>
      <w:r w:rsidRPr="00DB388C">
        <w:rPr>
          <w:b/>
          <w:bCs/>
        </w:rPr>
        <w:t>ls -l myscript</w:t>
      </w:r>
      <w:r>
        <w:rPr>
          <w:b/>
          <w:bCs/>
        </w:rPr>
        <w:t>.sh</w:t>
      </w:r>
      <w:r>
        <w:t xml:space="preserve"> </w:t>
      </w:r>
      <w:r>
        <w:sym w:font="Wingdings" w:char="F0E0"/>
      </w:r>
      <w:r w:rsidRPr="003F33DC">
        <w:t xml:space="preserve"> press </w:t>
      </w:r>
      <w:r w:rsidRPr="00DB388C">
        <w:rPr>
          <w:b/>
          <w:bCs/>
        </w:rPr>
        <w:t>Enter</w:t>
      </w:r>
      <w:r w:rsidRPr="003F33DC">
        <w:t>.</w:t>
      </w:r>
    </w:p>
    <w:p w14:paraId="7073D4B1" w14:textId="42556925" w:rsidR="00D86A10" w:rsidRDefault="00C94288" w:rsidP="00CE0654">
      <w:pPr>
        <w:pStyle w:val="ListParagraph"/>
        <w:numPr>
          <w:ilvl w:val="0"/>
          <w:numId w:val="8"/>
        </w:numPr>
      </w:pPr>
      <w:r>
        <w:t>Look at the</w:t>
      </w:r>
      <w:r w:rsidR="00D86A10" w:rsidRPr="003F33DC">
        <w:t xml:space="preserve"> permissions </w:t>
      </w:r>
      <w:r>
        <w:t>for the</w:t>
      </w:r>
      <w:r w:rsidR="00D86A10" w:rsidRPr="003F33DC">
        <w:t xml:space="preserve"> </w:t>
      </w:r>
      <w:r w:rsidR="00D86A10" w:rsidRPr="009E7DAA">
        <w:rPr>
          <w:b/>
          <w:bCs/>
        </w:rPr>
        <w:t>myscript.sh</w:t>
      </w:r>
      <w:r w:rsidR="002F531F">
        <w:t>. What changed?</w:t>
      </w:r>
    </w:p>
    <w:sdt>
      <w:sdtPr>
        <w:rPr>
          <w:rStyle w:val="Red"/>
        </w:rPr>
        <w:id w:val="-1803375424"/>
        <w:placeholder>
          <w:docPart w:val="09451A1E14274ADA991DA4B08B96C54E"/>
        </w:placeholder>
        <w:showingPlcHdr/>
      </w:sdtPr>
      <w:sdtEndPr>
        <w:rPr>
          <w:rStyle w:val="DefaultParagraphFont"/>
          <w:color w:val="auto"/>
        </w:rPr>
      </w:sdtEndPr>
      <w:sdtContent>
        <w:p w14:paraId="26B37F31" w14:textId="77777777" w:rsidR="00D86A10" w:rsidRDefault="00D86A10" w:rsidP="00D86A1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9D20D19" w14:textId="5FDEDA2C" w:rsidR="003F33DC" w:rsidRDefault="00315F35" w:rsidP="00CE0654">
      <w:pPr>
        <w:pStyle w:val="ListParagraph"/>
        <w:numPr>
          <w:ilvl w:val="0"/>
          <w:numId w:val="8"/>
        </w:numPr>
      </w:pPr>
      <w:r>
        <w:lastRenderedPageBreak/>
        <w:t>Type</w:t>
      </w:r>
      <w:r w:rsidR="003F33DC" w:rsidRPr="003F33DC">
        <w:t xml:space="preserve"> </w:t>
      </w:r>
      <w:r w:rsidR="003F33DC" w:rsidRPr="001F4BC3">
        <w:rPr>
          <w:b/>
          <w:bCs/>
        </w:rPr>
        <w:t>exit</w:t>
      </w:r>
      <w:r w:rsidR="003F33DC" w:rsidRPr="003F33DC">
        <w:t xml:space="preserve"> and press </w:t>
      </w:r>
      <w:r w:rsidR="003F33DC" w:rsidRPr="001F4BC3">
        <w:rPr>
          <w:b/>
          <w:bCs/>
        </w:rPr>
        <w:t>Enter</w:t>
      </w:r>
      <w:r w:rsidR="003F33DC" w:rsidRPr="003F33DC">
        <w:t xml:space="preserve"> to log out of your shell.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880"/>
      </w:tblGrid>
      <w:tr w:rsidR="00CA5FD2" w14:paraId="5C13FD6B" w14:textId="77777777" w:rsidTr="001D277F">
        <w:tc>
          <w:tcPr>
            <w:tcW w:w="2155" w:type="dxa"/>
          </w:tcPr>
          <w:p w14:paraId="59D9DA85" w14:textId="024D0BD3" w:rsidR="00CA5FD2" w:rsidRPr="00186C2F" w:rsidRDefault="00CA5FD2" w:rsidP="00CA5FD2">
            <w:pPr>
              <w:pStyle w:val="Code"/>
              <w:rPr>
                <w:b/>
                <w:bCs/>
              </w:rPr>
            </w:pPr>
            <w:r w:rsidRPr="00186C2F">
              <w:rPr>
                <w:b/>
                <w:bCs/>
              </w:rPr>
              <w:t>Escape sequence</w:t>
            </w:r>
          </w:p>
        </w:tc>
        <w:tc>
          <w:tcPr>
            <w:tcW w:w="2880" w:type="dxa"/>
          </w:tcPr>
          <w:p w14:paraId="15A0FCEE" w14:textId="6D6AFAC8" w:rsidR="00CA5FD2" w:rsidRPr="00186C2F" w:rsidRDefault="00CA5FD2" w:rsidP="00CA5FD2">
            <w:pPr>
              <w:pStyle w:val="Code"/>
              <w:rPr>
                <w:b/>
                <w:bCs/>
              </w:rPr>
            </w:pPr>
            <w:r w:rsidRPr="00186C2F">
              <w:rPr>
                <w:b/>
                <w:bCs/>
              </w:rPr>
              <w:t>Description</w:t>
            </w:r>
          </w:p>
        </w:tc>
      </w:tr>
      <w:tr w:rsidR="00CA5FD2" w14:paraId="7BF0BF33" w14:textId="77777777" w:rsidTr="001D277F">
        <w:tc>
          <w:tcPr>
            <w:tcW w:w="2155" w:type="dxa"/>
          </w:tcPr>
          <w:p w14:paraId="5A15C405" w14:textId="114B5433" w:rsidR="00CA5FD2" w:rsidRDefault="00CA5FD2" w:rsidP="00CA5FD2">
            <w:pPr>
              <w:pStyle w:val="Code"/>
            </w:pPr>
            <w:r>
              <w:t>\\</w:t>
            </w:r>
          </w:p>
        </w:tc>
        <w:tc>
          <w:tcPr>
            <w:tcW w:w="2880" w:type="dxa"/>
          </w:tcPr>
          <w:p w14:paraId="100DC950" w14:textId="60DBB4B3" w:rsidR="00CA5FD2" w:rsidRDefault="00CA5FD2" w:rsidP="00CA5FD2">
            <w:pPr>
              <w:pStyle w:val="Code"/>
            </w:pPr>
            <w:r>
              <w:t>backslash</w:t>
            </w:r>
          </w:p>
        </w:tc>
      </w:tr>
      <w:tr w:rsidR="00CA5FD2" w14:paraId="59873515" w14:textId="77777777" w:rsidTr="001D277F">
        <w:tc>
          <w:tcPr>
            <w:tcW w:w="2155" w:type="dxa"/>
          </w:tcPr>
          <w:p w14:paraId="508DC3CD" w14:textId="7B1D0A37" w:rsidR="00CA5FD2" w:rsidRDefault="00CA5FD2" w:rsidP="00CA5FD2">
            <w:pPr>
              <w:pStyle w:val="Code"/>
            </w:pPr>
            <w:r>
              <w:t>\a</w:t>
            </w:r>
          </w:p>
        </w:tc>
        <w:tc>
          <w:tcPr>
            <w:tcW w:w="2880" w:type="dxa"/>
          </w:tcPr>
          <w:p w14:paraId="699D7B11" w14:textId="76FE61AC" w:rsidR="00CA5FD2" w:rsidRDefault="00CA5FD2" w:rsidP="00CA5FD2">
            <w:pPr>
              <w:pStyle w:val="Code"/>
            </w:pPr>
            <w:r>
              <w:t>ASCII beep</w:t>
            </w:r>
          </w:p>
        </w:tc>
      </w:tr>
      <w:tr w:rsidR="00CA5FD2" w14:paraId="7FC3175C" w14:textId="77777777" w:rsidTr="001D277F">
        <w:tc>
          <w:tcPr>
            <w:tcW w:w="2155" w:type="dxa"/>
          </w:tcPr>
          <w:p w14:paraId="24B9911D" w14:textId="2511757A" w:rsidR="00CA5FD2" w:rsidRDefault="00186C2F" w:rsidP="00CA5FD2">
            <w:pPr>
              <w:pStyle w:val="Code"/>
            </w:pPr>
            <w:r>
              <w:t>\b</w:t>
            </w:r>
          </w:p>
        </w:tc>
        <w:tc>
          <w:tcPr>
            <w:tcW w:w="2880" w:type="dxa"/>
          </w:tcPr>
          <w:p w14:paraId="7E00CCF0" w14:textId="71B5EAB9" w:rsidR="00CA5FD2" w:rsidRDefault="00186C2F" w:rsidP="00CA5FD2">
            <w:pPr>
              <w:pStyle w:val="Code"/>
            </w:pPr>
            <w:r>
              <w:t>backspace</w:t>
            </w:r>
          </w:p>
        </w:tc>
      </w:tr>
      <w:tr w:rsidR="00186C2F" w14:paraId="5CE859C6" w14:textId="77777777" w:rsidTr="001D277F">
        <w:tc>
          <w:tcPr>
            <w:tcW w:w="2155" w:type="dxa"/>
          </w:tcPr>
          <w:p w14:paraId="5B450307" w14:textId="308B4604" w:rsidR="00186C2F" w:rsidRDefault="00186C2F" w:rsidP="00CA5FD2">
            <w:pPr>
              <w:pStyle w:val="Code"/>
            </w:pPr>
            <w:r>
              <w:t>\c</w:t>
            </w:r>
          </w:p>
        </w:tc>
        <w:tc>
          <w:tcPr>
            <w:tcW w:w="2880" w:type="dxa"/>
          </w:tcPr>
          <w:p w14:paraId="0192197C" w14:textId="27900538" w:rsidR="00186C2F" w:rsidRDefault="00186C2F" w:rsidP="00CA5FD2">
            <w:pPr>
              <w:pStyle w:val="Code"/>
            </w:pPr>
            <w:r>
              <w:t>Prevents new line</w:t>
            </w:r>
          </w:p>
        </w:tc>
      </w:tr>
      <w:tr w:rsidR="00186C2F" w14:paraId="652F56C9" w14:textId="77777777" w:rsidTr="001D277F">
        <w:tc>
          <w:tcPr>
            <w:tcW w:w="2155" w:type="dxa"/>
          </w:tcPr>
          <w:p w14:paraId="42C32F58" w14:textId="49235E98" w:rsidR="00186C2F" w:rsidRDefault="00186C2F" w:rsidP="00CA5FD2">
            <w:pPr>
              <w:pStyle w:val="Code"/>
            </w:pPr>
            <w:r>
              <w:t>\n</w:t>
            </w:r>
            <w:r w:rsidR="00384037">
              <w:t>\</w:t>
            </w:r>
          </w:p>
        </w:tc>
        <w:tc>
          <w:tcPr>
            <w:tcW w:w="2880" w:type="dxa"/>
          </w:tcPr>
          <w:p w14:paraId="54FC1145" w14:textId="7F2AC6A2" w:rsidR="00186C2F" w:rsidRDefault="00186C2F" w:rsidP="00CA5FD2">
            <w:pPr>
              <w:pStyle w:val="Code"/>
            </w:pPr>
            <w:r>
              <w:t>Starts a new line</w:t>
            </w:r>
          </w:p>
        </w:tc>
      </w:tr>
      <w:tr w:rsidR="00186C2F" w14:paraId="4187994F" w14:textId="77777777" w:rsidTr="001D277F">
        <w:tc>
          <w:tcPr>
            <w:tcW w:w="2155" w:type="dxa"/>
          </w:tcPr>
          <w:p w14:paraId="2F15B2E5" w14:textId="536C1364" w:rsidR="00186C2F" w:rsidRDefault="00186C2F" w:rsidP="00CA5FD2">
            <w:pPr>
              <w:pStyle w:val="Code"/>
            </w:pPr>
            <w:r>
              <w:t>\t</w:t>
            </w:r>
          </w:p>
        </w:tc>
        <w:tc>
          <w:tcPr>
            <w:tcW w:w="2880" w:type="dxa"/>
          </w:tcPr>
          <w:p w14:paraId="6E7CB70E" w14:textId="3B600FDD" w:rsidR="00186C2F" w:rsidRDefault="00186C2F" w:rsidP="00CA5FD2">
            <w:pPr>
              <w:pStyle w:val="Code"/>
            </w:pPr>
            <w:r>
              <w:t>Horizontal tab</w:t>
            </w:r>
          </w:p>
        </w:tc>
      </w:tr>
    </w:tbl>
    <w:p w14:paraId="1A4D5871" w14:textId="5EDDBEC3" w:rsidR="003F33DC" w:rsidRDefault="003F33DC" w:rsidP="000C744A">
      <w:pPr>
        <w:pStyle w:val="Heading1"/>
      </w:pPr>
      <w:bookmarkStart w:id="11" w:name="_Toc193534820"/>
      <w:r w:rsidRPr="003F33DC">
        <w:t>Project 7-</w:t>
      </w:r>
      <w:r w:rsidR="002F230D">
        <w:t>4</w:t>
      </w:r>
      <w:r w:rsidR="00AA111E">
        <w:t>: Shell Scripts with Decisions and Loops</w:t>
      </w:r>
      <w:bookmarkEnd w:id="11"/>
    </w:p>
    <w:p w14:paraId="2446B128" w14:textId="77777777" w:rsidR="00B35583" w:rsidRPr="00B35583" w:rsidRDefault="00B35583" w:rsidP="00B35583">
      <w:r>
        <w:t xml:space="preserve">Time required: </w:t>
      </w:r>
      <w:r w:rsidR="00BF6A31">
        <w:t>45 minutes</w:t>
      </w:r>
    </w:p>
    <w:p w14:paraId="470717A9" w14:textId="77777777" w:rsidR="003F33DC" w:rsidRPr="003F33DC" w:rsidRDefault="003F33DC" w:rsidP="003F33DC">
      <w:r w:rsidRPr="003F33DC">
        <w:t>In this hands-on project, you create a shell script that uses decision and loop constructs to analyze user input.</w:t>
      </w:r>
    </w:p>
    <w:p w14:paraId="762376D9" w14:textId="6AF700F7" w:rsidR="00824AA2" w:rsidRDefault="0081324F" w:rsidP="00572228">
      <w:pPr>
        <w:pStyle w:val="ListParagraph"/>
        <w:numPr>
          <w:ilvl w:val="0"/>
          <w:numId w:val="6"/>
        </w:numPr>
      </w:pPr>
      <w:r>
        <w:t>L</w:t>
      </w:r>
      <w:r w:rsidR="003F33DC" w:rsidRPr="003F33DC">
        <w:t xml:space="preserve">og in to the terminal </w:t>
      </w:r>
      <w:r w:rsidR="00934C62">
        <w:t>as user</w:t>
      </w:r>
      <w:r>
        <w:t>.</w:t>
      </w:r>
    </w:p>
    <w:p w14:paraId="49935579" w14:textId="0B0F42D1" w:rsidR="00AF7B18" w:rsidRDefault="0081324F" w:rsidP="00572228">
      <w:pPr>
        <w:pStyle w:val="ListParagraph"/>
        <w:numPr>
          <w:ilvl w:val="0"/>
          <w:numId w:val="6"/>
        </w:numPr>
      </w:pPr>
      <w:r>
        <w:t>O</w:t>
      </w:r>
      <w:r w:rsidR="003F33DC" w:rsidRPr="003F33DC">
        <w:t xml:space="preserve">pen a new </w:t>
      </w:r>
      <w:r>
        <w:t xml:space="preserve">text </w:t>
      </w:r>
      <w:r w:rsidR="003F33DC" w:rsidRPr="003F33DC">
        <w:t xml:space="preserve">file for editing called </w:t>
      </w:r>
      <w:r w:rsidR="00AC200A" w:rsidRPr="00AC200A">
        <w:rPr>
          <w:b/>
          <w:bCs/>
        </w:rPr>
        <w:t>input.</w:t>
      </w:r>
      <w:r w:rsidR="0022085A" w:rsidRPr="0081324F">
        <w:rPr>
          <w:b/>
          <w:bCs/>
        </w:rPr>
        <w:t>sh</w:t>
      </w:r>
      <w:r w:rsidR="003F33DC" w:rsidRPr="003F33DC">
        <w:t xml:space="preserve"> in your home directory.</w:t>
      </w:r>
    </w:p>
    <w:p w14:paraId="44021898" w14:textId="77777777" w:rsidR="00F852E7" w:rsidRDefault="00F852E7" w:rsidP="00572228">
      <w:pPr>
        <w:pStyle w:val="ListParagraph"/>
        <w:numPr>
          <w:ilvl w:val="0"/>
          <w:numId w:val="6"/>
        </w:numPr>
      </w:pPr>
      <w:r>
        <w:t xml:space="preserve">Why is it good form to use a </w:t>
      </w:r>
      <w:r w:rsidRPr="00483794">
        <w:rPr>
          <w:b/>
          <w:bCs/>
        </w:rPr>
        <w:t>.</w:t>
      </w:r>
      <w:proofErr w:type="spellStart"/>
      <w:r w:rsidRPr="00483794">
        <w:rPr>
          <w:b/>
          <w:bCs/>
        </w:rPr>
        <w:t>sh</w:t>
      </w:r>
      <w:proofErr w:type="spellEnd"/>
      <w:r>
        <w:t xml:space="preserve"> extension for shell scripts?</w:t>
      </w:r>
    </w:p>
    <w:sdt>
      <w:sdtPr>
        <w:rPr>
          <w:rStyle w:val="Red"/>
        </w:rPr>
        <w:id w:val="-483084985"/>
        <w:placeholder>
          <w:docPart w:val="C839D20B29F749FF951F37384F90C634"/>
        </w:placeholder>
        <w:showingPlcHdr/>
      </w:sdtPr>
      <w:sdtEndPr>
        <w:rPr>
          <w:rStyle w:val="DefaultParagraphFont"/>
          <w:color w:val="auto"/>
        </w:rPr>
      </w:sdtEndPr>
      <w:sdtContent>
        <w:p w14:paraId="58655F33" w14:textId="1F765CBB" w:rsidR="00F852E7" w:rsidRDefault="00F852E7" w:rsidP="00F852E7">
          <w:pPr>
            <w:ind w:left="360"/>
          </w:pPr>
          <w:r w:rsidRPr="00F852E7">
            <w:rPr>
              <w:rStyle w:val="PlaceholderText"/>
              <w:color w:val="FF0000"/>
            </w:rPr>
            <w:t>Click or tap here to enter text.</w:t>
          </w:r>
        </w:p>
      </w:sdtContent>
    </w:sdt>
    <w:p w14:paraId="73F5122E" w14:textId="5A202E8C" w:rsidR="00514B1C" w:rsidRDefault="0018065E" w:rsidP="00572228">
      <w:pPr>
        <w:pStyle w:val="ListParagraph"/>
        <w:numPr>
          <w:ilvl w:val="0"/>
          <w:numId w:val="6"/>
        </w:numPr>
      </w:pPr>
      <w:r>
        <w:t>Enter the following script including comments.</w:t>
      </w:r>
    </w:p>
    <w:p w14:paraId="1FA68B86" w14:textId="1CBC4025" w:rsidR="0018065E" w:rsidRDefault="00E37D01" w:rsidP="0018065E">
      <w:r>
        <w:rPr>
          <w:noProof/>
        </w:rPr>
        <w:drawing>
          <wp:inline distT="0" distB="0" distL="0" distR="0" wp14:anchorId="6E03FDE3" wp14:editId="65E92183">
            <wp:extent cx="4838095" cy="1819048"/>
            <wp:effectExtent l="38100" t="38100" r="95885" b="8636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1904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32A03" w14:textId="62E1F313" w:rsidR="000732CF" w:rsidRDefault="000732CF" w:rsidP="000732CF">
      <w:pPr>
        <w:pStyle w:val="ListParagraph"/>
        <w:numPr>
          <w:ilvl w:val="0"/>
          <w:numId w:val="9"/>
        </w:numPr>
      </w:pPr>
      <w:r>
        <w:t>Type</w:t>
      </w:r>
      <w:r w:rsidRPr="003F33DC">
        <w:t xml:space="preserve"> </w:t>
      </w:r>
      <w:proofErr w:type="spellStart"/>
      <w:r w:rsidRPr="00C072FC">
        <w:rPr>
          <w:b/>
          <w:bCs/>
        </w:rPr>
        <w:t>chmod</w:t>
      </w:r>
      <w:proofErr w:type="spellEnd"/>
      <w:r w:rsidRPr="00C072FC">
        <w:rPr>
          <w:b/>
          <w:bCs/>
        </w:rPr>
        <w:t xml:space="preserve"> </w:t>
      </w:r>
      <w:r>
        <w:rPr>
          <w:b/>
          <w:bCs/>
        </w:rPr>
        <w:t>744</w:t>
      </w:r>
      <w:r w:rsidRPr="00C072FC">
        <w:rPr>
          <w:b/>
          <w:bCs/>
        </w:rPr>
        <w:t xml:space="preserve"> </w:t>
      </w:r>
      <w:r>
        <w:rPr>
          <w:b/>
          <w:bCs/>
        </w:rPr>
        <w:t>input.sh</w:t>
      </w:r>
      <w:r w:rsidRPr="003F33DC">
        <w:t xml:space="preserve"> </w:t>
      </w:r>
      <w:r>
        <w:sym w:font="Wingdings" w:char="F0E0"/>
      </w:r>
      <w:r w:rsidRPr="003F33DC">
        <w:t xml:space="preserve"> press </w:t>
      </w:r>
      <w:r w:rsidRPr="00C072FC">
        <w:rPr>
          <w:b/>
          <w:bCs/>
        </w:rPr>
        <w:t>Enter</w:t>
      </w:r>
      <w:r w:rsidRPr="003F33DC">
        <w:t>.</w:t>
      </w:r>
    </w:p>
    <w:p w14:paraId="11370A4E" w14:textId="0749E225" w:rsidR="00F12B86" w:rsidRDefault="00F12B86" w:rsidP="000732CF">
      <w:pPr>
        <w:pStyle w:val="ListParagraph"/>
        <w:numPr>
          <w:ilvl w:val="0"/>
          <w:numId w:val="9"/>
        </w:numPr>
      </w:pPr>
      <w:r>
        <w:t>Execute the script.</w:t>
      </w:r>
    </w:p>
    <w:p w14:paraId="387549C8" w14:textId="7050E22C" w:rsidR="00B04303" w:rsidRDefault="002F370C" w:rsidP="000732CF">
      <w:pPr>
        <w:pStyle w:val="ListParagraph"/>
        <w:numPr>
          <w:ilvl w:val="0"/>
          <w:numId w:val="9"/>
        </w:numPr>
      </w:pPr>
      <w:r>
        <w:t>Insert a screenshot.</w:t>
      </w:r>
    </w:p>
    <w:sdt>
      <w:sdtPr>
        <w:rPr>
          <w:rStyle w:val="Red"/>
        </w:rPr>
        <w:id w:val="-1133247341"/>
        <w:placeholder>
          <w:docPart w:val="A3F5D30B84AE44EC93228980C3FEE65A"/>
        </w:placeholder>
        <w:showingPlcHdr/>
      </w:sdtPr>
      <w:sdtEndPr>
        <w:rPr>
          <w:rStyle w:val="DefaultParagraphFont"/>
          <w:color w:val="auto"/>
        </w:rPr>
      </w:sdtEndPr>
      <w:sdtContent>
        <w:p w14:paraId="683CC274" w14:textId="77777777" w:rsidR="002F370C" w:rsidRDefault="002F370C" w:rsidP="002F370C">
          <w:pPr>
            <w:ind w:left="360"/>
            <w:rPr>
              <w:rStyle w:val="Red"/>
            </w:rPr>
          </w:pPr>
          <w:r w:rsidRPr="002F370C">
            <w:rPr>
              <w:rStyle w:val="PlaceholderText"/>
              <w:color w:val="FF0000"/>
            </w:rPr>
            <w:t>Click or tap here to enter text.</w:t>
          </w:r>
        </w:p>
      </w:sdtContent>
    </w:sdt>
    <w:p w14:paraId="72F08752" w14:textId="1C52044C" w:rsidR="000E759E" w:rsidRDefault="00401A18" w:rsidP="00605A8C">
      <w:pPr>
        <w:pStyle w:val="Heading1"/>
      </w:pPr>
      <w:bookmarkStart w:id="12" w:name="_Toc193534821"/>
      <w:r>
        <w:t>Project</w:t>
      </w:r>
      <w:r w:rsidR="00605A8C">
        <w:t xml:space="preserve"> </w:t>
      </w:r>
      <w:r>
        <w:t>7.</w:t>
      </w:r>
      <w:r w:rsidR="00605A8C">
        <w:t xml:space="preserve">5: </w:t>
      </w:r>
      <w:r w:rsidR="000E759E">
        <w:t>Backup Script</w:t>
      </w:r>
      <w:r w:rsidR="00FF35D7">
        <w:t xml:space="preserve"> with Input</w:t>
      </w:r>
      <w:bookmarkEnd w:id="12"/>
    </w:p>
    <w:p w14:paraId="1C4AA096" w14:textId="77777777" w:rsidR="006F1AC0" w:rsidRDefault="006F1AC0" w:rsidP="006F1AC0">
      <w:pPr>
        <w:pStyle w:val="ListParagraph"/>
        <w:numPr>
          <w:ilvl w:val="0"/>
          <w:numId w:val="12"/>
        </w:numPr>
      </w:pPr>
      <w:r>
        <w:t>Change directories to Documents.</w:t>
      </w:r>
    </w:p>
    <w:p w14:paraId="75FF61BF" w14:textId="77777777" w:rsidR="006F1AC0" w:rsidRDefault="006F1AC0" w:rsidP="006F1AC0">
      <w:pPr>
        <w:pStyle w:val="ListParagraph"/>
        <w:numPr>
          <w:ilvl w:val="0"/>
          <w:numId w:val="12"/>
        </w:numPr>
      </w:pPr>
      <w:r>
        <w:t>Use your favorite Linux text editor to create a few files.</w:t>
      </w:r>
    </w:p>
    <w:p w14:paraId="6155D29F" w14:textId="77777777" w:rsidR="006F1AC0" w:rsidRDefault="006F1AC0" w:rsidP="006F1AC0">
      <w:pPr>
        <w:pStyle w:val="ListParagraph"/>
        <w:numPr>
          <w:ilvl w:val="0"/>
          <w:numId w:val="12"/>
        </w:numPr>
      </w:pPr>
      <w:r>
        <w:t>Change back to your home directory.</w:t>
      </w:r>
    </w:p>
    <w:p w14:paraId="0C7B5EDF" w14:textId="464CB512" w:rsidR="00E77EF3" w:rsidRDefault="00E77EF3" w:rsidP="00E77EF3">
      <w:pPr>
        <w:pStyle w:val="ListParagraph"/>
        <w:numPr>
          <w:ilvl w:val="0"/>
          <w:numId w:val="12"/>
        </w:numPr>
      </w:pPr>
      <w:r>
        <w:t>Create the following script.</w:t>
      </w:r>
    </w:p>
    <w:p w14:paraId="67F27647" w14:textId="79205069" w:rsidR="00E77EF3" w:rsidRPr="00E77EF3" w:rsidRDefault="00E77EF3" w:rsidP="00E77EF3">
      <w:r>
        <w:rPr>
          <w:noProof/>
        </w:rPr>
        <w:drawing>
          <wp:inline distT="0" distB="0" distL="0" distR="0" wp14:anchorId="67B9D423" wp14:editId="337D9062">
            <wp:extent cx="5209524" cy="2952381"/>
            <wp:effectExtent l="38100" t="38100" r="86995" b="958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95238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490EE" w14:textId="466BCCDE" w:rsidR="00903DE3" w:rsidRPr="005817AB" w:rsidRDefault="00903DE3" w:rsidP="00903DE3">
      <w:pPr>
        <w:pStyle w:val="ListParagraph"/>
        <w:numPr>
          <w:ilvl w:val="0"/>
          <w:numId w:val="12"/>
        </w:numPr>
      </w:pPr>
      <w:r>
        <w:t>Type</w:t>
      </w:r>
      <w:r w:rsidRPr="00EA276E">
        <w:t xml:space="preserve"> </w:t>
      </w:r>
      <w:proofErr w:type="spellStart"/>
      <w:r w:rsidRPr="000F43CD">
        <w:rPr>
          <w:b/>
          <w:bCs/>
        </w:rPr>
        <w:t>chmod</w:t>
      </w:r>
      <w:proofErr w:type="spellEnd"/>
      <w:r w:rsidRPr="000F43CD">
        <w:rPr>
          <w:b/>
          <w:bCs/>
        </w:rPr>
        <w:t xml:space="preserve"> </w:t>
      </w:r>
      <w:r>
        <w:rPr>
          <w:b/>
          <w:bCs/>
        </w:rPr>
        <w:t>755</w:t>
      </w:r>
      <w:r w:rsidRPr="000F43CD">
        <w:rPr>
          <w:b/>
          <w:bCs/>
        </w:rPr>
        <w:t xml:space="preserve"> </w:t>
      </w:r>
      <w:r>
        <w:rPr>
          <w:b/>
          <w:bCs/>
        </w:rPr>
        <w:t>backup_input</w:t>
      </w:r>
      <w:r w:rsidRPr="000F43CD">
        <w:rPr>
          <w:b/>
          <w:bCs/>
        </w:rPr>
        <w:t>.sh</w:t>
      </w:r>
      <w:r w:rsidRPr="00EA276E">
        <w:t xml:space="preserve"> </w:t>
      </w:r>
      <w:r>
        <w:sym w:font="Wingdings" w:char="F0E0"/>
      </w:r>
      <w:r>
        <w:t xml:space="preserve"> </w:t>
      </w:r>
      <w:r w:rsidRPr="00EA276E">
        <w:t xml:space="preserve">press </w:t>
      </w:r>
      <w:r w:rsidRPr="000F43CD">
        <w:rPr>
          <w:b/>
          <w:bCs/>
        </w:rPr>
        <w:t>Enter.</w:t>
      </w:r>
    </w:p>
    <w:p w14:paraId="068850E5" w14:textId="2E959A98" w:rsidR="000E759E" w:rsidRDefault="00767A00" w:rsidP="00903DE3">
      <w:pPr>
        <w:pStyle w:val="ListParagraph"/>
        <w:numPr>
          <w:ilvl w:val="0"/>
          <w:numId w:val="12"/>
        </w:numPr>
      </w:pPr>
      <w:r>
        <w:t>Execute the script.</w:t>
      </w:r>
    </w:p>
    <w:p w14:paraId="3C588426" w14:textId="3D89A257" w:rsidR="00786028" w:rsidRDefault="00786028" w:rsidP="00786028">
      <w:r>
        <w:t>You can use a relative path or absolute path. This example will use a relative path which assumes you are in your home directory.</w:t>
      </w:r>
    </w:p>
    <w:p w14:paraId="453D77F4" w14:textId="75F582F6" w:rsidR="0036300D" w:rsidRDefault="0036300D" w:rsidP="00903DE3">
      <w:pPr>
        <w:pStyle w:val="ListParagraph"/>
        <w:numPr>
          <w:ilvl w:val="0"/>
          <w:numId w:val="12"/>
        </w:numPr>
      </w:pPr>
      <w:r>
        <w:t xml:space="preserve">Enter </w:t>
      </w:r>
      <w:r w:rsidR="00603470" w:rsidRPr="00603470">
        <w:rPr>
          <w:b/>
          <w:bCs/>
        </w:rPr>
        <w:t>./Code</w:t>
      </w:r>
      <w:r w:rsidR="00603470">
        <w:t xml:space="preserve"> for the directory to backup</w:t>
      </w:r>
      <w:r>
        <w:t>.</w:t>
      </w:r>
    </w:p>
    <w:p w14:paraId="4042FFBD" w14:textId="3C73536A" w:rsidR="0036300D" w:rsidRDefault="0036300D" w:rsidP="00903DE3">
      <w:pPr>
        <w:pStyle w:val="ListParagraph"/>
        <w:numPr>
          <w:ilvl w:val="0"/>
          <w:numId w:val="12"/>
        </w:numPr>
      </w:pPr>
      <w:r>
        <w:t>Insert a screenshot.</w:t>
      </w:r>
    </w:p>
    <w:sdt>
      <w:sdtPr>
        <w:rPr>
          <w:rStyle w:val="Red"/>
        </w:rPr>
        <w:id w:val="72027225"/>
        <w:placeholder>
          <w:docPart w:val="ABDC4B94FC02475E9AF2C17EB723957F"/>
        </w:placeholder>
        <w:showingPlcHdr/>
      </w:sdtPr>
      <w:sdtEndPr>
        <w:rPr>
          <w:rStyle w:val="DefaultParagraphFont"/>
          <w:color w:val="auto"/>
        </w:rPr>
      </w:sdtEndPr>
      <w:sdtContent>
        <w:p w14:paraId="6E082EFB" w14:textId="4DCB40D0" w:rsidR="00767A00" w:rsidRPr="0036300D" w:rsidRDefault="0036300D" w:rsidP="0036300D">
          <w:pPr>
            <w:ind w:left="360"/>
            <w:rPr>
              <w:color w:val="FF0000"/>
            </w:rPr>
          </w:pPr>
          <w:r w:rsidRPr="0036300D">
            <w:rPr>
              <w:rStyle w:val="PlaceholderText"/>
              <w:color w:val="FF0000"/>
            </w:rPr>
            <w:t>Click or tap here to enter text.</w:t>
          </w:r>
        </w:p>
      </w:sdtContent>
    </w:sdt>
    <w:p w14:paraId="70BA4A38" w14:textId="05AD3580" w:rsidR="00FA4A78" w:rsidRDefault="00FA4A78" w:rsidP="009306F6">
      <w:pPr>
        <w:pStyle w:val="Heading2"/>
      </w:pPr>
      <w:bookmarkStart w:id="13" w:name="_Toc193534822"/>
      <w:r>
        <w:lastRenderedPageBreak/>
        <w:t>Decisions</w:t>
      </w:r>
      <w:bookmarkEnd w:id="13"/>
    </w:p>
    <w:p w14:paraId="60EA21A0" w14:textId="029828E2" w:rsidR="00460128" w:rsidRPr="00460128" w:rsidRDefault="00460128" w:rsidP="00460128">
      <w:r w:rsidRPr="00460128">
        <w:t>Decision constructs are the most common type of construct used in shell scripts. They alter the flow of a program based on whether a command in the program completed successfully or based on a decision that the user makes in response to a question posed by the program.</w:t>
      </w:r>
    </w:p>
    <w:p w14:paraId="5329AAD2" w14:textId="4CEDC4E8" w:rsidR="00803B3C" w:rsidRDefault="00FA4A78" w:rsidP="00BC7DB5">
      <w:r w:rsidRPr="00FA4A78">
        <w:t>The most common type of decision construct, the if construct, has the following syntax: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A4BF2" w14:paraId="25FC9ADA" w14:textId="77777777" w:rsidTr="00BC7DB5">
        <w:tc>
          <w:tcPr>
            <w:tcW w:w="8990" w:type="dxa"/>
            <w:shd w:val="clear" w:color="auto" w:fill="C5E0B3" w:themeFill="accent6" w:themeFillTint="66"/>
          </w:tcPr>
          <w:p w14:paraId="443D1050" w14:textId="64A829E8" w:rsidR="003A4BF2" w:rsidRDefault="003A4BF2" w:rsidP="003A4BF2">
            <w:pPr>
              <w:pStyle w:val="Code"/>
            </w:pPr>
            <w:r w:rsidRPr="003A4BF2">
              <w:rPr>
                <w:b/>
                <w:bCs/>
              </w:rPr>
              <w:t>if</w:t>
            </w:r>
            <w:r w:rsidRPr="00FA4A78">
              <w:t xml:space="preserve"> </w:t>
            </w:r>
            <w:r w:rsidR="005E3DC0">
              <w:t>&lt;</w:t>
            </w:r>
            <w:r w:rsidRPr="00FA4A78">
              <w:t>this is true</w:t>
            </w:r>
            <w:r w:rsidR="005E3DC0">
              <w:t>&gt;</w:t>
            </w:r>
          </w:p>
          <w:p w14:paraId="7AD8C8C5" w14:textId="0A019C2C" w:rsidR="0002714D" w:rsidRDefault="003A4BF2" w:rsidP="003A4BF2">
            <w:pPr>
              <w:pStyle w:val="Code"/>
            </w:pPr>
            <w:r w:rsidRPr="0002714D">
              <w:rPr>
                <w:b/>
                <w:bCs/>
              </w:rPr>
              <w:t>then</w:t>
            </w:r>
            <w:r w:rsidRPr="00FA4A78">
              <w:cr/>
            </w:r>
            <w:r w:rsidR="00202123">
              <w:t xml:space="preserve">    &lt;</w:t>
            </w:r>
            <w:r w:rsidRPr="00FA4A78">
              <w:t>do these commands</w:t>
            </w:r>
            <w:r w:rsidR="00202123">
              <w:t>&gt;</w:t>
            </w:r>
          </w:p>
          <w:p w14:paraId="17B49D4F" w14:textId="5EA511D1" w:rsidR="0002714D" w:rsidRDefault="003A4BF2" w:rsidP="003A4BF2">
            <w:pPr>
              <w:pStyle w:val="Code"/>
            </w:pPr>
            <w:proofErr w:type="spellStart"/>
            <w:r w:rsidRPr="0002714D">
              <w:rPr>
                <w:b/>
                <w:bCs/>
              </w:rPr>
              <w:t>elif</w:t>
            </w:r>
            <w:proofErr w:type="spellEnd"/>
            <w:r w:rsidRPr="00FA4A78">
              <w:t xml:space="preserve"> </w:t>
            </w:r>
            <w:r w:rsidR="005E3DC0">
              <w:t>&lt;</w:t>
            </w:r>
            <w:r w:rsidRPr="00FA4A78">
              <w:t>this is true</w:t>
            </w:r>
            <w:r w:rsidR="005E3DC0">
              <w:t>&gt;</w:t>
            </w:r>
          </w:p>
          <w:p w14:paraId="4D96D1C8" w14:textId="1DAF7718" w:rsidR="0002714D" w:rsidRDefault="003A4BF2" w:rsidP="003A4BF2">
            <w:pPr>
              <w:pStyle w:val="Code"/>
            </w:pPr>
            <w:r w:rsidRPr="0002714D">
              <w:rPr>
                <w:b/>
                <w:bCs/>
              </w:rPr>
              <w:t>then</w:t>
            </w:r>
            <w:r w:rsidRPr="00FA4A78">
              <w:cr/>
            </w:r>
            <w:r w:rsidR="00202123">
              <w:t xml:space="preserve">    &lt;</w:t>
            </w:r>
            <w:r w:rsidRPr="00FA4A78">
              <w:t>do these commands</w:t>
            </w:r>
            <w:r w:rsidR="00202123">
              <w:t>&gt;</w:t>
            </w:r>
          </w:p>
          <w:p w14:paraId="0AF6D1A2" w14:textId="315B54E9" w:rsidR="003A4BF2" w:rsidRDefault="003A4BF2" w:rsidP="003A4BF2">
            <w:pPr>
              <w:pStyle w:val="Code"/>
            </w:pPr>
            <w:r w:rsidRPr="0002714D">
              <w:rPr>
                <w:b/>
                <w:bCs/>
              </w:rPr>
              <w:t>else</w:t>
            </w:r>
            <w:r w:rsidRPr="00FA4A78">
              <w:cr/>
            </w:r>
            <w:r w:rsidR="00202123">
              <w:t xml:space="preserve">    &lt;</w:t>
            </w:r>
            <w:r w:rsidRPr="00FA4A78">
              <w:t>do these</w:t>
            </w:r>
            <w:r w:rsidR="0002714D">
              <w:t xml:space="preserve"> commands</w:t>
            </w:r>
            <w:r w:rsidR="00202123">
              <w:t>&gt;</w:t>
            </w:r>
          </w:p>
          <w:p w14:paraId="1D717E07" w14:textId="10F5E76C" w:rsidR="003A4BF2" w:rsidRPr="0002714D" w:rsidRDefault="0002714D" w:rsidP="003A4BF2">
            <w:pPr>
              <w:pStyle w:val="Code"/>
              <w:rPr>
                <w:b/>
                <w:bCs/>
              </w:rPr>
            </w:pPr>
            <w:r w:rsidRPr="0002714D">
              <w:rPr>
                <w:b/>
                <w:bCs/>
              </w:rPr>
              <w:t>fi</w:t>
            </w:r>
          </w:p>
        </w:tc>
      </w:tr>
    </w:tbl>
    <w:p w14:paraId="459101EE" w14:textId="06CF6C5A" w:rsidR="00D13037" w:rsidRDefault="00BC7DB5" w:rsidP="00D13037">
      <w:r w:rsidRPr="00BC7DB5">
        <w:t>Some common rules govern if constructs:</w:t>
      </w:r>
    </w:p>
    <w:p w14:paraId="64493CEF" w14:textId="77777777" w:rsidR="00617CFB" w:rsidRDefault="00BC7DB5" w:rsidP="00D13037">
      <w:pPr>
        <w:pStyle w:val="ListParagraph"/>
        <w:numPr>
          <w:ilvl w:val="0"/>
          <w:numId w:val="10"/>
        </w:numPr>
      </w:pPr>
      <w:proofErr w:type="spellStart"/>
      <w:r w:rsidRPr="00617CFB">
        <w:rPr>
          <w:b/>
          <w:bCs/>
        </w:rPr>
        <w:t>elif</w:t>
      </w:r>
      <w:proofErr w:type="spellEnd"/>
      <w:r w:rsidRPr="00D13037">
        <w:t xml:space="preserve"> (else if) and </w:t>
      </w:r>
      <w:r w:rsidRPr="00617CFB">
        <w:rPr>
          <w:b/>
          <w:bCs/>
        </w:rPr>
        <w:t>else</w:t>
      </w:r>
      <w:r w:rsidRPr="00D13037">
        <w:t xml:space="preserve"> statements are optional.</w:t>
      </w:r>
    </w:p>
    <w:p w14:paraId="5A810AEE" w14:textId="77777777" w:rsidR="00617CFB" w:rsidRDefault="00BC7DB5" w:rsidP="00D13037">
      <w:pPr>
        <w:pStyle w:val="ListParagraph"/>
        <w:numPr>
          <w:ilvl w:val="0"/>
          <w:numId w:val="10"/>
        </w:numPr>
      </w:pPr>
      <w:r w:rsidRPr="00D13037">
        <w:t xml:space="preserve">You can have an unlimited number of </w:t>
      </w:r>
      <w:proofErr w:type="spellStart"/>
      <w:r w:rsidRPr="00165FE1">
        <w:rPr>
          <w:b/>
          <w:bCs/>
        </w:rPr>
        <w:t>elif</w:t>
      </w:r>
      <w:proofErr w:type="spellEnd"/>
      <w:r w:rsidRPr="00D13037">
        <w:t xml:space="preserve"> statements.</w:t>
      </w:r>
    </w:p>
    <w:p w14:paraId="2E6FC404" w14:textId="3BD0173D" w:rsidR="00FA2EE8" w:rsidRDefault="00BC7DB5" w:rsidP="00D13037">
      <w:pPr>
        <w:pStyle w:val="ListParagraph"/>
        <w:numPr>
          <w:ilvl w:val="0"/>
          <w:numId w:val="10"/>
        </w:numPr>
      </w:pPr>
      <w:r w:rsidRPr="00D13037">
        <w:t xml:space="preserve">The </w:t>
      </w:r>
      <w:r w:rsidR="00097647">
        <w:t>&lt;</w:t>
      </w:r>
      <w:r w:rsidRPr="00D13037">
        <w:t>do these commands</w:t>
      </w:r>
      <w:r w:rsidR="00097647">
        <w:t>&gt;</w:t>
      </w:r>
      <w:r w:rsidRPr="00D13037">
        <w:t xml:space="preserve"> section can consist of multiple commands, one per line.</w:t>
      </w:r>
    </w:p>
    <w:p w14:paraId="1AE8C44A" w14:textId="3F4BEF8C" w:rsidR="00F63EC2" w:rsidRDefault="00BC7DB5" w:rsidP="00D13037">
      <w:pPr>
        <w:pStyle w:val="ListParagraph"/>
        <w:numPr>
          <w:ilvl w:val="0"/>
          <w:numId w:val="10"/>
        </w:numPr>
      </w:pPr>
      <w:r w:rsidRPr="00D13037">
        <w:t xml:space="preserve">The </w:t>
      </w:r>
      <w:r w:rsidR="00B2544C">
        <w:t>&lt;</w:t>
      </w:r>
      <w:r w:rsidRPr="00D13037">
        <w:t>do these commands</w:t>
      </w:r>
      <w:r w:rsidR="00B2544C">
        <w:t>&gt;</w:t>
      </w:r>
      <w:r w:rsidRPr="00D13037">
        <w:t xml:space="preserve"> section is typically indented from the left side of the text file for readability but does not need to be.</w:t>
      </w:r>
    </w:p>
    <w:p w14:paraId="477004F0" w14:textId="77777777" w:rsidR="00F63EC2" w:rsidRDefault="00BC7DB5" w:rsidP="00D13037">
      <w:pPr>
        <w:pStyle w:val="ListParagraph"/>
        <w:numPr>
          <w:ilvl w:val="0"/>
          <w:numId w:val="10"/>
        </w:numPr>
      </w:pPr>
      <w:r w:rsidRPr="00D13037">
        <w:t xml:space="preserve">The end of the statement must be a backward </w:t>
      </w:r>
      <w:r w:rsidRPr="00F63EC2">
        <w:rPr>
          <w:b/>
          <w:bCs/>
        </w:rPr>
        <w:t>if</w:t>
      </w:r>
      <w:r w:rsidRPr="00D13037">
        <w:t xml:space="preserve"> (fi).</w:t>
      </w:r>
    </w:p>
    <w:p w14:paraId="3C411298" w14:textId="3447B1E4" w:rsidR="00234D9C" w:rsidRDefault="00BC7DB5" w:rsidP="00D13037">
      <w:pPr>
        <w:pStyle w:val="ListParagraph"/>
        <w:numPr>
          <w:ilvl w:val="0"/>
          <w:numId w:val="10"/>
        </w:numPr>
      </w:pPr>
      <w:r w:rsidRPr="00D13037">
        <w:t xml:space="preserve">The </w:t>
      </w:r>
      <w:r w:rsidR="00420A57">
        <w:t>&lt;</w:t>
      </w:r>
      <w:r w:rsidRPr="00D13037">
        <w:t>this is true</w:t>
      </w:r>
      <w:r w:rsidR="00420A57">
        <w:t>&gt;</w:t>
      </w:r>
      <w:r w:rsidRPr="00D13037">
        <w:t xml:space="preserve"> part of the if syntax shown earlier can be a command or a test statement:</w:t>
      </w:r>
    </w:p>
    <w:p w14:paraId="18B6D17D" w14:textId="77777777" w:rsidR="00234D9C" w:rsidRDefault="00BC7DB5" w:rsidP="00234D9C">
      <w:pPr>
        <w:pStyle w:val="ListParagraph"/>
        <w:numPr>
          <w:ilvl w:val="1"/>
          <w:numId w:val="10"/>
        </w:numPr>
      </w:pPr>
      <w:r w:rsidRPr="00D13037">
        <w:t>Commands return true if they perform their function properly.</w:t>
      </w:r>
    </w:p>
    <w:p w14:paraId="60AA874D" w14:textId="10078197" w:rsidR="00E46D7F" w:rsidRDefault="00BC7DB5" w:rsidP="00E46D7F">
      <w:pPr>
        <w:pStyle w:val="ListParagraph"/>
        <w:numPr>
          <w:ilvl w:val="1"/>
          <w:numId w:val="10"/>
        </w:numPr>
      </w:pPr>
      <w:r w:rsidRPr="00D13037">
        <w:t>Test statements are enclosed within square brackets [ ] or prefixed by the word “test” and used to test certain conditions on the system</w:t>
      </w:r>
      <w:r w:rsidR="00C2338C">
        <w:t>.</w:t>
      </w:r>
    </w:p>
    <w:p w14:paraId="07EEE41C" w14:textId="77777777" w:rsidR="00E00347" w:rsidRDefault="00E00347" w:rsidP="00E00347">
      <w:pPr>
        <w:pStyle w:val="Heading2"/>
      </w:pPr>
      <w:bookmarkStart w:id="14" w:name="_Toc193534823"/>
      <w:r w:rsidRPr="00E00347">
        <w:t>Positional Parameters</w:t>
      </w:r>
      <w:bookmarkEnd w:id="14"/>
    </w:p>
    <w:p w14:paraId="0DA73C71" w14:textId="72B1A976" w:rsidR="00E00347" w:rsidRDefault="00E00347" w:rsidP="00E00347">
      <w:r w:rsidRPr="00E00347">
        <w:t xml:space="preserve">A shell script can take arguments when it is executed on the command line; these arguments are called positional parameters and may be referenced using special variables within the shell script itself. The special variable </w:t>
      </w:r>
      <w:r w:rsidRPr="00E00347">
        <w:rPr>
          <w:b/>
          <w:bCs/>
        </w:rPr>
        <w:t>$1</w:t>
      </w:r>
      <w:r w:rsidRPr="00E00347">
        <w:t xml:space="preserve"> refers to the contents of the first argument, </w:t>
      </w:r>
      <w:r w:rsidRPr="000A588C">
        <w:rPr>
          <w:b/>
          <w:bCs/>
        </w:rPr>
        <w:t>$2</w:t>
      </w:r>
      <w:r w:rsidRPr="00E00347">
        <w:t xml:space="preserve"> refers to the contents of the second argument, </w:t>
      </w:r>
      <w:r w:rsidRPr="000A588C">
        <w:rPr>
          <w:b/>
          <w:bCs/>
        </w:rPr>
        <w:t>$3</w:t>
      </w:r>
      <w:r w:rsidRPr="00E00347">
        <w:t xml:space="preserve"> refers to the contents of the third argument, and so on. If there are more than nine arguments, then you can use </w:t>
      </w:r>
      <w:r w:rsidRPr="00E00347">
        <w:lastRenderedPageBreak/>
        <w:t>curly braces to indicate the appropriate positional parameter; for example, ${10} refers to the contents of the tenth argument. The special variable $0 refers to the command itself.</w:t>
      </w:r>
    </w:p>
    <w:p w14:paraId="7F03728C" w14:textId="7ED5D6FF" w:rsidR="00E00347" w:rsidRDefault="008E2186" w:rsidP="00D7792A">
      <w:pPr>
        <w:pStyle w:val="Heading1"/>
      </w:pPr>
      <w:bookmarkStart w:id="15" w:name="_Toc193534824"/>
      <w:r>
        <w:t>Project</w:t>
      </w:r>
      <w:r w:rsidR="0006703C">
        <w:t xml:space="preserve"> </w:t>
      </w:r>
      <w:r>
        <w:t>7.</w:t>
      </w:r>
      <w:r w:rsidR="0006703C">
        <w:t xml:space="preserve">6: </w:t>
      </w:r>
      <w:r w:rsidR="00E00347">
        <w:t>Backup Script</w:t>
      </w:r>
      <w:bookmarkEnd w:id="15"/>
    </w:p>
    <w:p w14:paraId="0B032CC4" w14:textId="30272432" w:rsidR="00E46D7F" w:rsidRDefault="00E46D7F" w:rsidP="00E00347">
      <w:r>
        <w:t>The following script uses a command line argument to choose the directory to backup</w:t>
      </w:r>
      <w:r w:rsidR="00E00347">
        <w:t>.</w:t>
      </w:r>
    </w:p>
    <w:p w14:paraId="774590D4" w14:textId="7752F1B9" w:rsidR="00C87D9C" w:rsidRPr="00D13037" w:rsidRDefault="00C87D9C" w:rsidP="00E77EF3">
      <w:pPr>
        <w:pStyle w:val="ListParagraph"/>
        <w:numPr>
          <w:ilvl w:val="0"/>
          <w:numId w:val="11"/>
        </w:numPr>
      </w:pPr>
      <w:r>
        <w:t>Create the following script.</w:t>
      </w:r>
    </w:p>
    <w:p w14:paraId="1BC770A4" w14:textId="1A0D028A" w:rsidR="00BD7E67" w:rsidRDefault="00EB6691" w:rsidP="000826F2">
      <w:r>
        <w:rPr>
          <w:noProof/>
        </w:rPr>
        <w:drawing>
          <wp:inline distT="0" distB="0" distL="0" distR="0" wp14:anchorId="00273550" wp14:editId="25615A4F">
            <wp:extent cx="5409524" cy="3523809"/>
            <wp:effectExtent l="38100" t="38100" r="96520" b="958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52380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8F5DB" w14:textId="419F21A6" w:rsidR="005E2F51" w:rsidRPr="005817AB" w:rsidRDefault="00315F35" w:rsidP="00E77EF3">
      <w:pPr>
        <w:pStyle w:val="ListParagraph"/>
        <w:numPr>
          <w:ilvl w:val="0"/>
          <w:numId w:val="11"/>
        </w:numPr>
      </w:pPr>
      <w:r>
        <w:t>Type</w:t>
      </w:r>
      <w:r w:rsidR="00EA276E" w:rsidRPr="00EA276E">
        <w:t xml:space="preserve"> </w:t>
      </w:r>
      <w:proofErr w:type="spellStart"/>
      <w:r w:rsidR="00EA276E" w:rsidRPr="000F43CD">
        <w:rPr>
          <w:b/>
          <w:bCs/>
        </w:rPr>
        <w:t>chmod</w:t>
      </w:r>
      <w:proofErr w:type="spellEnd"/>
      <w:r w:rsidR="00EA276E" w:rsidRPr="000F43CD">
        <w:rPr>
          <w:b/>
          <w:bCs/>
        </w:rPr>
        <w:t xml:space="preserve"> </w:t>
      </w:r>
      <w:r w:rsidR="00251009">
        <w:rPr>
          <w:b/>
          <w:bCs/>
        </w:rPr>
        <w:t>7</w:t>
      </w:r>
      <w:r w:rsidR="000A4B09">
        <w:rPr>
          <w:b/>
          <w:bCs/>
        </w:rPr>
        <w:t>55</w:t>
      </w:r>
      <w:r w:rsidR="00EA276E" w:rsidRPr="000F43CD">
        <w:rPr>
          <w:b/>
          <w:bCs/>
        </w:rPr>
        <w:t xml:space="preserve"> </w:t>
      </w:r>
      <w:r w:rsidR="00C87D9C">
        <w:rPr>
          <w:b/>
          <w:bCs/>
        </w:rPr>
        <w:t>backup_arg</w:t>
      </w:r>
      <w:r w:rsidR="00EA276E" w:rsidRPr="000F43CD">
        <w:rPr>
          <w:b/>
          <w:bCs/>
        </w:rPr>
        <w:t>.sh</w:t>
      </w:r>
      <w:r w:rsidR="00EA276E" w:rsidRPr="00EA276E">
        <w:t xml:space="preserve"> </w:t>
      </w:r>
      <w:r w:rsidR="008F0051">
        <w:sym w:font="Wingdings" w:char="F0E0"/>
      </w:r>
      <w:r w:rsidR="008F0051">
        <w:t xml:space="preserve"> </w:t>
      </w:r>
      <w:r w:rsidR="00EA276E" w:rsidRPr="00EA276E">
        <w:t xml:space="preserve">press </w:t>
      </w:r>
      <w:r w:rsidR="00EA276E" w:rsidRPr="000F43CD">
        <w:rPr>
          <w:b/>
          <w:bCs/>
        </w:rPr>
        <w:t>Enter.</w:t>
      </w:r>
    </w:p>
    <w:p w14:paraId="10DABAE5" w14:textId="4AB66DCC" w:rsidR="005817AB" w:rsidRDefault="005817AB" w:rsidP="00E77EF3">
      <w:pPr>
        <w:pStyle w:val="ListParagraph"/>
        <w:numPr>
          <w:ilvl w:val="0"/>
          <w:numId w:val="11"/>
        </w:numPr>
      </w:pPr>
      <w:r w:rsidRPr="005817AB">
        <w:t xml:space="preserve">What permissions does </w:t>
      </w:r>
      <w:r w:rsidRPr="000B10BD">
        <w:rPr>
          <w:b/>
          <w:bCs/>
        </w:rPr>
        <w:t>755</w:t>
      </w:r>
      <w:r w:rsidRPr="005817AB">
        <w:t xml:space="preserve"> give?</w:t>
      </w:r>
    </w:p>
    <w:sdt>
      <w:sdtPr>
        <w:rPr>
          <w:rStyle w:val="Red"/>
        </w:rPr>
        <w:id w:val="668989399"/>
        <w:placeholder>
          <w:docPart w:val="0BE32F09E95D4A58BEB4C52CE966F6B3"/>
        </w:placeholder>
        <w:showingPlcHdr/>
      </w:sdtPr>
      <w:sdtEndPr>
        <w:rPr>
          <w:rStyle w:val="DefaultParagraphFont"/>
          <w:color w:val="auto"/>
        </w:rPr>
      </w:sdtEndPr>
      <w:sdtContent>
        <w:p w14:paraId="539EFFDA" w14:textId="04F72D02" w:rsidR="005817AB" w:rsidRPr="005817AB" w:rsidRDefault="00741B6D" w:rsidP="00741B6D">
          <w:r w:rsidRPr="00741B6D">
            <w:rPr>
              <w:rStyle w:val="PlaceholderText"/>
              <w:color w:val="FF0000"/>
            </w:rPr>
            <w:t>Click or tap here to enter text.</w:t>
          </w:r>
        </w:p>
      </w:sdtContent>
    </w:sdt>
    <w:p w14:paraId="1D3CA7D4" w14:textId="09E9DC5D" w:rsidR="000F43CD" w:rsidRDefault="00315F35" w:rsidP="00E77EF3">
      <w:pPr>
        <w:pStyle w:val="ListParagraph"/>
        <w:numPr>
          <w:ilvl w:val="0"/>
          <w:numId w:val="11"/>
        </w:numPr>
      </w:pPr>
      <w:r>
        <w:t>Type</w:t>
      </w:r>
      <w:r w:rsidR="00EA276E" w:rsidRPr="00EA276E">
        <w:t xml:space="preserve"> </w:t>
      </w:r>
      <w:r w:rsidR="00EA276E" w:rsidRPr="000F43CD">
        <w:rPr>
          <w:b/>
          <w:bCs/>
        </w:rPr>
        <w:t>./backup</w:t>
      </w:r>
      <w:r w:rsidR="00F82EAD">
        <w:rPr>
          <w:b/>
          <w:bCs/>
        </w:rPr>
        <w:t>_arg</w:t>
      </w:r>
      <w:r w:rsidR="00EA276E" w:rsidRPr="000F43CD">
        <w:rPr>
          <w:b/>
          <w:bCs/>
        </w:rPr>
        <w:t>.sh</w:t>
      </w:r>
      <w:r w:rsidR="00B133A3">
        <w:t xml:space="preserve"> </w:t>
      </w:r>
      <w:r w:rsidR="00B133A3">
        <w:sym w:font="Wingdings" w:char="F0E0"/>
      </w:r>
      <w:r w:rsidR="00EA276E" w:rsidRPr="00EA276E">
        <w:t xml:space="preserve"> press </w:t>
      </w:r>
      <w:r w:rsidR="00EA276E" w:rsidRPr="00B133A3">
        <w:rPr>
          <w:b/>
          <w:bCs/>
        </w:rPr>
        <w:t>Enter</w:t>
      </w:r>
      <w:r w:rsidR="00EA276E" w:rsidRPr="00EA276E">
        <w:t>.</w:t>
      </w:r>
      <w:r w:rsidR="000F43CD">
        <w:t xml:space="preserve"> </w:t>
      </w:r>
      <w:r w:rsidR="00EA276E" w:rsidRPr="00EA276E">
        <w:t>Note the error that you receive because you did not specify a positional parameter.</w:t>
      </w:r>
    </w:p>
    <w:p w14:paraId="3AFF3E9E" w14:textId="733731BF" w:rsidR="000F43CD" w:rsidRDefault="00315F35" w:rsidP="00E77EF3">
      <w:pPr>
        <w:pStyle w:val="ListParagraph"/>
        <w:numPr>
          <w:ilvl w:val="0"/>
          <w:numId w:val="11"/>
        </w:numPr>
      </w:pPr>
      <w:r>
        <w:t>Type</w:t>
      </w:r>
      <w:r w:rsidR="00EA276E" w:rsidRPr="00EA276E">
        <w:t xml:space="preserve"> </w:t>
      </w:r>
      <w:r w:rsidR="00EA276E" w:rsidRPr="000F43CD">
        <w:rPr>
          <w:b/>
          <w:bCs/>
        </w:rPr>
        <w:t>./</w:t>
      </w:r>
      <w:r w:rsidR="00F82EAD">
        <w:rPr>
          <w:b/>
          <w:bCs/>
        </w:rPr>
        <w:t>backup_arg</w:t>
      </w:r>
      <w:r w:rsidR="00EA276E" w:rsidRPr="000F43CD">
        <w:rPr>
          <w:b/>
          <w:bCs/>
        </w:rPr>
        <w:t xml:space="preserve">.sh </w:t>
      </w:r>
      <w:r w:rsidR="00B133A3">
        <w:rPr>
          <w:b/>
          <w:bCs/>
        </w:rPr>
        <w:t>Documents</w:t>
      </w:r>
      <w:r w:rsidR="00EA276E" w:rsidRPr="00EA276E">
        <w:t xml:space="preserve"> </w:t>
      </w:r>
      <w:r w:rsidR="00B133A3">
        <w:sym w:font="Wingdings" w:char="F0E0"/>
      </w:r>
      <w:r w:rsidR="00EA276E" w:rsidRPr="00EA276E">
        <w:t xml:space="preserve"> press </w:t>
      </w:r>
      <w:r w:rsidR="00EA276E" w:rsidRPr="000F43CD">
        <w:rPr>
          <w:b/>
          <w:bCs/>
        </w:rPr>
        <w:t>Enter</w:t>
      </w:r>
      <w:r w:rsidR="001E6AD7">
        <w:rPr>
          <w:b/>
          <w:bCs/>
        </w:rPr>
        <w:t xml:space="preserve">. </w:t>
      </w:r>
      <w:r w:rsidR="001E6AD7" w:rsidRPr="001E6AD7">
        <w:t>This</w:t>
      </w:r>
      <w:r w:rsidR="00EA276E" w:rsidRPr="00EA276E">
        <w:t xml:space="preserve"> </w:t>
      </w:r>
      <w:r w:rsidR="001E6AD7">
        <w:t>will</w:t>
      </w:r>
      <w:r w:rsidR="00EA276E" w:rsidRPr="00EA276E">
        <w:t xml:space="preserve"> create a backup of the </w:t>
      </w:r>
      <w:r w:rsidR="00804051">
        <w:t>Documents</w:t>
      </w:r>
      <w:r w:rsidR="00EA276E" w:rsidRPr="00EA276E">
        <w:t xml:space="preserve"> directory within the backupfile.tar.gz file in your home directory.</w:t>
      </w:r>
    </w:p>
    <w:p w14:paraId="6D11FBA0" w14:textId="5FA92232" w:rsidR="001E3FAA" w:rsidRDefault="00315F35" w:rsidP="00E77EF3">
      <w:pPr>
        <w:pStyle w:val="ListParagraph"/>
        <w:numPr>
          <w:ilvl w:val="0"/>
          <w:numId w:val="11"/>
        </w:numPr>
      </w:pPr>
      <w:r>
        <w:t>Type</w:t>
      </w:r>
      <w:r w:rsidR="00EA276E" w:rsidRPr="00EA276E">
        <w:t xml:space="preserve"> </w:t>
      </w:r>
      <w:r w:rsidR="00EA276E" w:rsidRPr="001E3FAA">
        <w:rPr>
          <w:b/>
          <w:bCs/>
        </w:rPr>
        <w:t>ls -</w:t>
      </w:r>
      <w:r w:rsidR="00EC14AC">
        <w:rPr>
          <w:b/>
          <w:bCs/>
        </w:rPr>
        <w:t>f</w:t>
      </w:r>
      <w:r w:rsidR="00EA276E" w:rsidRPr="00EA276E">
        <w:t xml:space="preserve"> and press Enter.</w:t>
      </w:r>
    </w:p>
    <w:p w14:paraId="65EF2D39" w14:textId="77777777" w:rsidR="001E3FAA" w:rsidRDefault="001E3FAA" w:rsidP="00E77EF3">
      <w:pPr>
        <w:pStyle w:val="ListParagraph"/>
        <w:numPr>
          <w:ilvl w:val="0"/>
          <w:numId w:val="11"/>
        </w:numPr>
      </w:pPr>
      <w:r>
        <w:t>Insert a screenshot.</w:t>
      </w:r>
    </w:p>
    <w:sdt>
      <w:sdtPr>
        <w:rPr>
          <w:rStyle w:val="Red"/>
        </w:rPr>
        <w:id w:val="469719558"/>
        <w:placeholder>
          <w:docPart w:val="CAE76A3A218245A1AECEE8B59E4755F9"/>
        </w:placeholder>
        <w:showingPlcHdr/>
      </w:sdtPr>
      <w:sdtEndPr>
        <w:rPr>
          <w:rStyle w:val="DefaultParagraphFont"/>
          <w:color w:val="auto"/>
        </w:rPr>
      </w:sdtEndPr>
      <w:sdtContent>
        <w:p w14:paraId="23A6C68A" w14:textId="77777777" w:rsidR="001E3FAA" w:rsidRDefault="001E3FAA" w:rsidP="001E3FAA">
          <w:pPr>
            <w:rPr>
              <w:rStyle w:val="Red"/>
            </w:rPr>
          </w:pPr>
          <w:r w:rsidRPr="001E3FAA">
            <w:rPr>
              <w:rStyle w:val="PlaceholderText"/>
              <w:color w:val="FF0000"/>
            </w:rPr>
            <w:t>Click or tap here to enter text.</w:t>
          </w:r>
        </w:p>
      </w:sdtContent>
    </w:sdt>
    <w:p w14:paraId="4A37ABB5" w14:textId="2A330639" w:rsidR="004D5727" w:rsidRDefault="00315F35" w:rsidP="00E77EF3">
      <w:pPr>
        <w:pStyle w:val="ListParagraph"/>
        <w:numPr>
          <w:ilvl w:val="0"/>
          <w:numId w:val="11"/>
        </w:numPr>
      </w:pPr>
      <w:r>
        <w:t>Type</w:t>
      </w:r>
      <w:r w:rsidR="003F33DC" w:rsidRPr="003F33DC">
        <w:t xml:space="preserve"> </w:t>
      </w:r>
      <w:r w:rsidR="003F33DC" w:rsidRPr="00BA65AE">
        <w:rPr>
          <w:b/>
          <w:bCs/>
        </w:rPr>
        <w:t>exit</w:t>
      </w:r>
      <w:r w:rsidR="003F33DC" w:rsidRPr="003F33DC">
        <w:t xml:space="preserve"> and press </w:t>
      </w:r>
      <w:r w:rsidR="003F33DC" w:rsidRPr="00BA65AE">
        <w:rPr>
          <w:b/>
          <w:bCs/>
        </w:rPr>
        <w:t>Enter</w:t>
      </w:r>
      <w:r w:rsidR="003F33DC" w:rsidRPr="003F33DC">
        <w:t xml:space="preserve"> to log out of your shell.</w:t>
      </w:r>
    </w:p>
    <w:p w14:paraId="02828537" w14:textId="28BD8A28" w:rsidR="004D5727" w:rsidRDefault="004D5727" w:rsidP="004D5727">
      <w:pPr>
        <w:pStyle w:val="Heading2"/>
      </w:pPr>
      <w:bookmarkStart w:id="16" w:name="_Toc193534825"/>
      <w:r>
        <w:t>Assignment Submission</w:t>
      </w:r>
      <w:bookmarkEnd w:id="16"/>
    </w:p>
    <w:p w14:paraId="0A69F85A" w14:textId="72A3945C" w:rsidR="004D5727" w:rsidRPr="004D5727" w:rsidRDefault="004D5727" w:rsidP="004D5727">
      <w:r>
        <w:t xml:space="preserve">Attach this completed document to the assignment in </w:t>
      </w:r>
      <w:proofErr w:type="spellStart"/>
      <w:r>
        <w:t>BlackBoard</w:t>
      </w:r>
      <w:proofErr w:type="spellEnd"/>
      <w:r>
        <w:t>.</w:t>
      </w:r>
    </w:p>
    <w:sectPr w:rsidR="004D5727" w:rsidRPr="004D5727" w:rsidSect="005035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87148" w14:textId="77777777" w:rsidR="00433394" w:rsidRDefault="00433394" w:rsidP="00AB57D0">
      <w:r>
        <w:separator/>
      </w:r>
    </w:p>
  </w:endnote>
  <w:endnote w:type="continuationSeparator" w:id="0">
    <w:p w14:paraId="4E498991" w14:textId="77777777" w:rsidR="00433394" w:rsidRDefault="00433394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65F73" w14:textId="77777777" w:rsidR="008367B1" w:rsidRDefault="00836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ABBE0" w14:textId="6211408C" w:rsidR="00433394" w:rsidRPr="00AB57D0" w:rsidRDefault="00433394" w:rsidP="00B72264">
    <w:pPr>
      <w:pStyle w:val="Footer"/>
      <w:tabs>
        <w:tab w:val="center" w:pos="5040"/>
        <w:tab w:val="right" w:pos="10080"/>
      </w:tabs>
    </w:pPr>
    <w:r>
      <w:t>Week 8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D96CD8">
      <w:rPr>
        <w:noProof/>
      </w:rPr>
      <w:t>11</w:t>
    </w:r>
    <w:r w:rsidRPr="00A87D54">
      <w:fldChar w:fldCharType="end"/>
    </w:r>
    <w:r w:rsidRPr="00A87D54">
      <w:t xml:space="preserve"> of </w:t>
    </w:r>
    <w:fldSimple w:instr=" NUMPAGES ">
      <w:r w:rsidR="00D96CD8">
        <w:rPr>
          <w:noProof/>
        </w:rPr>
        <w:t>11</w:t>
      </w:r>
    </w:fldSimple>
    <w:r w:rsidRPr="00A87D54">
      <w:tab/>
      <w:t xml:space="preserve">Revised: </w:t>
    </w:r>
    <w:r w:rsidR="004632C3">
      <w:t>0</w:t>
    </w:r>
    <w:r w:rsidR="00F0224B">
      <w:t>3</w:t>
    </w:r>
    <w:r w:rsidR="00AC0A2B">
      <w:t>/</w:t>
    </w:r>
    <w:r w:rsidR="00535D07">
      <w:t>22</w:t>
    </w:r>
    <w:r w:rsidR="00D25267">
      <w:t>/202</w:t>
    </w:r>
    <w:r w:rsidR="00535D07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7A28A" w14:textId="77777777" w:rsidR="008367B1" w:rsidRDefault="00836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FCEC2" w14:textId="77777777" w:rsidR="00433394" w:rsidRDefault="00433394" w:rsidP="00AB57D0">
      <w:r>
        <w:separator/>
      </w:r>
    </w:p>
  </w:footnote>
  <w:footnote w:type="continuationSeparator" w:id="0">
    <w:p w14:paraId="51E384F0" w14:textId="77777777" w:rsidR="00433394" w:rsidRDefault="00433394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D7746" w14:textId="77777777" w:rsidR="008367B1" w:rsidRDefault="00836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E5F65" w14:textId="77777777" w:rsidR="008367B1" w:rsidRDefault="008367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ACCBE" w14:textId="77777777" w:rsidR="008367B1" w:rsidRDefault="008367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292"/>
    <w:multiLevelType w:val="hybridMultilevel"/>
    <w:tmpl w:val="47504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4115"/>
    <w:multiLevelType w:val="hybridMultilevel"/>
    <w:tmpl w:val="F024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413C"/>
    <w:multiLevelType w:val="hybridMultilevel"/>
    <w:tmpl w:val="F024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A1AFF"/>
    <w:multiLevelType w:val="hybridMultilevel"/>
    <w:tmpl w:val="7FB2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450AB"/>
    <w:multiLevelType w:val="hybridMultilevel"/>
    <w:tmpl w:val="CF4AC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5859"/>
    <w:multiLevelType w:val="hybridMultilevel"/>
    <w:tmpl w:val="7FB23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4C7B4634"/>
    <w:multiLevelType w:val="hybridMultilevel"/>
    <w:tmpl w:val="2A7C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C746C"/>
    <w:multiLevelType w:val="hybridMultilevel"/>
    <w:tmpl w:val="57FA9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1D78B9"/>
    <w:multiLevelType w:val="hybridMultilevel"/>
    <w:tmpl w:val="6B8E8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699883">
    <w:abstractNumId w:val="8"/>
  </w:num>
  <w:num w:numId="2" w16cid:durableId="1856068155">
    <w:abstractNumId w:val="7"/>
  </w:num>
  <w:num w:numId="3" w16cid:durableId="45763265">
    <w:abstractNumId w:val="9"/>
  </w:num>
  <w:num w:numId="4" w16cid:durableId="1021468852">
    <w:abstractNumId w:val="10"/>
  </w:num>
  <w:num w:numId="5" w16cid:durableId="436173988">
    <w:abstractNumId w:val="4"/>
  </w:num>
  <w:num w:numId="6" w16cid:durableId="972095832">
    <w:abstractNumId w:val="3"/>
  </w:num>
  <w:num w:numId="7" w16cid:durableId="551504921">
    <w:abstractNumId w:val="1"/>
  </w:num>
  <w:num w:numId="8" w16cid:durableId="1707636009">
    <w:abstractNumId w:val="11"/>
  </w:num>
  <w:num w:numId="9" w16cid:durableId="634333331">
    <w:abstractNumId w:val="6"/>
  </w:num>
  <w:num w:numId="10" w16cid:durableId="721172273">
    <w:abstractNumId w:val="5"/>
  </w:num>
  <w:num w:numId="11" w16cid:durableId="2070613461">
    <w:abstractNumId w:val="2"/>
  </w:num>
  <w:num w:numId="12" w16cid:durableId="196689154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0053E"/>
    <w:rsid w:val="0000147E"/>
    <w:rsid w:val="0000275F"/>
    <w:rsid w:val="00002E77"/>
    <w:rsid w:val="0000409B"/>
    <w:rsid w:val="000114F8"/>
    <w:rsid w:val="00011DDF"/>
    <w:rsid w:val="00011F83"/>
    <w:rsid w:val="00012210"/>
    <w:rsid w:val="000133C8"/>
    <w:rsid w:val="00013951"/>
    <w:rsid w:val="00014C71"/>
    <w:rsid w:val="00015C11"/>
    <w:rsid w:val="00015C1D"/>
    <w:rsid w:val="00016D2C"/>
    <w:rsid w:val="000177F1"/>
    <w:rsid w:val="00020496"/>
    <w:rsid w:val="0002055B"/>
    <w:rsid w:val="00021BBD"/>
    <w:rsid w:val="00022209"/>
    <w:rsid w:val="00022560"/>
    <w:rsid w:val="0002499F"/>
    <w:rsid w:val="0002714D"/>
    <w:rsid w:val="00031A00"/>
    <w:rsid w:val="00033F40"/>
    <w:rsid w:val="00037643"/>
    <w:rsid w:val="00040AD9"/>
    <w:rsid w:val="00041AA9"/>
    <w:rsid w:val="00041FBC"/>
    <w:rsid w:val="00043E69"/>
    <w:rsid w:val="00045558"/>
    <w:rsid w:val="00045FEA"/>
    <w:rsid w:val="000476CB"/>
    <w:rsid w:val="0005091A"/>
    <w:rsid w:val="0005360C"/>
    <w:rsid w:val="00056EE3"/>
    <w:rsid w:val="00057549"/>
    <w:rsid w:val="0005754A"/>
    <w:rsid w:val="00061052"/>
    <w:rsid w:val="00065258"/>
    <w:rsid w:val="00065AF1"/>
    <w:rsid w:val="00065DD3"/>
    <w:rsid w:val="00066898"/>
    <w:rsid w:val="00066E2A"/>
    <w:rsid w:val="0006703C"/>
    <w:rsid w:val="000716A5"/>
    <w:rsid w:val="0007172B"/>
    <w:rsid w:val="0007305E"/>
    <w:rsid w:val="000732CF"/>
    <w:rsid w:val="000733A8"/>
    <w:rsid w:val="00073D96"/>
    <w:rsid w:val="000740DA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2070"/>
    <w:rsid w:val="0008250D"/>
    <w:rsid w:val="000826F2"/>
    <w:rsid w:val="00083A47"/>
    <w:rsid w:val="00084BB5"/>
    <w:rsid w:val="00085BBB"/>
    <w:rsid w:val="0008604C"/>
    <w:rsid w:val="00091306"/>
    <w:rsid w:val="000934F3"/>
    <w:rsid w:val="000958EF"/>
    <w:rsid w:val="00097647"/>
    <w:rsid w:val="000A1150"/>
    <w:rsid w:val="000A1770"/>
    <w:rsid w:val="000A18A1"/>
    <w:rsid w:val="000A3DCB"/>
    <w:rsid w:val="000A496F"/>
    <w:rsid w:val="000A4B09"/>
    <w:rsid w:val="000A4C78"/>
    <w:rsid w:val="000A588C"/>
    <w:rsid w:val="000A5D20"/>
    <w:rsid w:val="000A6AA7"/>
    <w:rsid w:val="000B10BD"/>
    <w:rsid w:val="000B120E"/>
    <w:rsid w:val="000B56E2"/>
    <w:rsid w:val="000B6304"/>
    <w:rsid w:val="000B7464"/>
    <w:rsid w:val="000C02D3"/>
    <w:rsid w:val="000C35A3"/>
    <w:rsid w:val="000C5508"/>
    <w:rsid w:val="000C6AEF"/>
    <w:rsid w:val="000C716F"/>
    <w:rsid w:val="000C744A"/>
    <w:rsid w:val="000D0019"/>
    <w:rsid w:val="000D1831"/>
    <w:rsid w:val="000D1EB5"/>
    <w:rsid w:val="000D318C"/>
    <w:rsid w:val="000D50BB"/>
    <w:rsid w:val="000E174F"/>
    <w:rsid w:val="000E2A1B"/>
    <w:rsid w:val="000E3373"/>
    <w:rsid w:val="000E448D"/>
    <w:rsid w:val="000E530F"/>
    <w:rsid w:val="000E62EC"/>
    <w:rsid w:val="000E6FEF"/>
    <w:rsid w:val="000E759E"/>
    <w:rsid w:val="000E7C98"/>
    <w:rsid w:val="000F1FB1"/>
    <w:rsid w:val="000F2244"/>
    <w:rsid w:val="000F2C55"/>
    <w:rsid w:val="000F2EA9"/>
    <w:rsid w:val="000F43CD"/>
    <w:rsid w:val="000F4A3B"/>
    <w:rsid w:val="000F4A87"/>
    <w:rsid w:val="000F5186"/>
    <w:rsid w:val="000F55C3"/>
    <w:rsid w:val="000F62CC"/>
    <w:rsid w:val="00100221"/>
    <w:rsid w:val="0010102F"/>
    <w:rsid w:val="00101457"/>
    <w:rsid w:val="00103243"/>
    <w:rsid w:val="0010343A"/>
    <w:rsid w:val="00103FDC"/>
    <w:rsid w:val="00107FF6"/>
    <w:rsid w:val="00110E98"/>
    <w:rsid w:val="00111588"/>
    <w:rsid w:val="00111607"/>
    <w:rsid w:val="00111C7E"/>
    <w:rsid w:val="0011269A"/>
    <w:rsid w:val="001143F0"/>
    <w:rsid w:val="00116014"/>
    <w:rsid w:val="00116C75"/>
    <w:rsid w:val="00117AC0"/>
    <w:rsid w:val="00117B7F"/>
    <w:rsid w:val="00120939"/>
    <w:rsid w:val="0012154E"/>
    <w:rsid w:val="00121FEB"/>
    <w:rsid w:val="001224DD"/>
    <w:rsid w:val="00123216"/>
    <w:rsid w:val="00123965"/>
    <w:rsid w:val="00123A8A"/>
    <w:rsid w:val="00124612"/>
    <w:rsid w:val="00126FB6"/>
    <w:rsid w:val="001273E9"/>
    <w:rsid w:val="00130335"/>
    <w:rsid w:val="00134ECF"/>
    <w:rsid w:val="0013594D"/>
    <w:rsid w:val="001367DA"/>
    <w:rsid w:val="001367F8"/>
    <w:rsid w:val="00142953"/>
    <w:rsid w:val="00144622"/>
    <w:rsid w:val="001477B3"/>
    <w:rsid w:val="0015114C"/>
    <w:rsid w:val="001515E5"/>
    <w:rsid w:val="00151BFC"/>
    <w:rsid w:val="00152244"/>
    <w:rsid w:val="001539FB"/>
    <w:rsid w:val="001564AE"/>
    <w:rsid w:val="00163452"/>
    <w:rsid w:val="00165FE1"/>
    <w:rsid w:val="0016720A"/>
    <w:rsid w:val="00174790"/>
    <w:rsid w:val="0017618D"/>
    <w:rsid w:val="0017767D"/>
    <w:rsid w:val="0018065E"/>
    <w:rsid w:val="001819FF"/>
    <w:rsid w:val="00183C98"/>
    <w:rsid w:val="001842F1"/>
    <w:rsid w:val="00186C2F"/>
    <w:rsid w:val="001921E0"/>
    <w:rsid w:val="001936C3"/>
    <w:rsid w:val="00194F06"/>
    <w:rsid w:val="00194F48"/>
    <w:rsid w:val="001A050A"/>
    <w:rsid w:val="001A060F"/>
    <w:rsid w:val="001A1682"/>
    <w:rsid w:val="001A1B6D"/>
    <w:rsid w:val="001A3E71"/>
    <w:rsid w:val="001A3FED"/>
    <w:rsid w:val="001A56BC"/>
    <w:rsid w:val="001A5AE7"/>
    <w:rsid w:val="001A70DE"/>
    <w:rsid w:val="001A7FBB"/>
    <w:rsid w:val="001B310C"/>
    <w:rsid w:val="001B4BA0"/>
    <w:rsid w:val="001B4FA6"/>
    <w:rsid w:val="001B5D53"/>
    <w:rsid w:val="001B7DB5"/>
    <w:rsid w:val="001C137B"/>
    <w:rsid w:val="001C5EEA"/>
    <w:rsid w:val="001C75FA"/>
    <w:rsid w:val="001D0416"/>
    <w:rsid w:val="001D0D2E"/>
    <w:rsid w:val="001D277F"/>
    <w:rsid w:val="001D2B7C"/>
    <w:rsid w:val="001D3D37"/>
    <w:rsid w:val="001D6561"/>
    <w:rsid w:val="001E16A7"/>
    <w:rsid w:val="001E1E6F"/>
    <w:rsid w:val="001E2EC3"/>
    <w:rsid w:val="001E3FAA"/>
    <w:rsid w:val="001E6110"/>
    <w:rsid w:val="001E6AD7"/>
    <w:rsid w:val="001F0310"/>
    <w:rsid w:val="001F07B4"/>
    <w:rsid w:val="001F101A"/>
    <w:rsid w:val="001F1CD4"/>
    <w:rsid w:val="001F2D2B"/>
    <w:rsid w:val="001F4BC3"/>
    <w:rsid w:val="001F58D7"/>
    <w:rsid w:val="001F6675"/>
    <w:rsid w:val="001F78A2"/>
    <w:rsid w:val="002003C6"/>
    <w:rsid w:val="0020198D"/>
    <w:rsid w:val="00202123"/>
    <w:rsid w:val="00202867"/>
    <w:rsid w:val="00204346"/>
    <w:rsid w:val="00204E39"/>
    <w:rsid w:val="0020596F"/>
    <w:rsid w:val="00205A68"/>
    <w:rsid w:val="00210FCA"/>
    <w:rsid w:val="00211F91"/>
    <w:rsid w:val="002124BE"/>
    <w:rsid w:val="00214130"/>
    <w:rsid w:val="0022085A"/>
    <w:rsid w:val="00222B7A"/>
    <w:rsid w:val="00223C29"/>
    <w:rsid w:val="00226C44"/>
    <w:rsid w:val="00226EEC"/>
    <w:rsid w:val="00227E0A"/>
    <w:rsid w:val="00227F64"/>
    <w:rsid w:val="0023406B"/>
    <w:rsid w:val="0023418B"/>
    <w:rsid w:val="00234D9C"/>
    <w:rsid w:val="00237E71"/>
    <w:rsid w:val="002414A8"/>
    <w:rsid w:val="002415C2"/>
    <w:rsid w:val="002453C9"/>
    <w:rsid w:val="00250FA5"/>
    <w:rsid w:val="00251009"/>
    <w:rsid w:val="00251B07"/>
    <w:rsid w:val="00251F8F"/>
    <w:rsid w:val="0025402F"/>
    <w:rsid w:val="0025795C"/>
    <w:rsid w:val="0026257D"/>
    <w:rsid w:val="0026530D"/>
    <w:rsid w:val="00265D9B"/>
    <w:rsid w:val="00266353"/>
    <w:rsid w:val="00266856"/>
    <w:rsid w:val="00266AA0"/>
    <w:rsid w:val="002719F8"/>
    <w:rsid w:val="0027474D"/>
    <w:rsid w:val="002747B4"/>
    <w:rsid w:val="00274C82"/>
    <w:rsid w:val="00275B07"/>
    <w:rsid w:val="00275ED9"/>
    <w:rsid w:val="00281E27"/>
    <w:rsid w:val="00282010"/>
    <w:rsid w:val="002837BC"/>
    <w:rsid w:val="002857DA"/>
    <w:rsid w:val="002864EE"/>
    <w:rsid w:val="00286CFA"/>
    <w:rsid w:val="0029197A"/>
    <w:rsid w:val="0029372C"/>
    <w:rsid w:val="00294354"/>
    <w:rsid w:val="00296018"/>
    <w:rsid w:val="00296542"/>
    <w:rsid w:val="00297585"/>
    <w:rsid w:val="002A10CF"/>
    <w:rsid w:val="002A165E"/>
    <w:rsid w:val="002A1CD2"/>
    <w:rsid w:val="002A47CE"/>
    <w:rsid w:val="002A6342"/>
    <w:rsid w:val="002A777E"/>
    <w:rsid w:val="002B02C7"/>
    <w:rsid w:val="002B1B7C"/>
    <w:rsid w:val="002B4026"/>
    <w:rsid w:val="002B5F4B"/>
    <w:rsid w:val="002B7224"/>
    <w:rsid w:val="002C0525"/>
    <w:rsid w:val="002C0846"/>
    <w:rsid w:val="002C0EF8"/>
    <w:rsid w:val="002C0F97"/>
    <w:rsid w:val="002C3A1D"/>
    <w:rsid w:val="002C4EAB"/>
    <w:rsid w:val="002C53D1"/>
    <w:rsid w:val="002D0C1C"/>
    <w:rsid w:val="002D1516"/>
    <w:rsid w:val="002D19F9"/>
    <w:rsid w:val="002D1CDC"/>
    <w:rsid w:val="002D2E26"/>
    <w:rsid w:val="002D4AD3"/>
    <w:rsid w:val="002E0A1F"/>
    <w:rsid w:val="002E2866"/>
    <w:rsid w:val="002E502C"/>
    <w:rsid w:val="002E7FD7"/>
    <w:rsid w:val="002F035A"/>
    <w:rsid w:val="002F1057"/>
    <w:rsid w:val="002F1368"/>
    <w:rsid w:val="002F230D"/>
    <w:rsid w:val="002F2D02"/>
    <w:rsid w:val="002F370C"/>
    <w:rsid w:val="002F38F1"/>
    <w:rsid w:val="002F4E9B"/>
    <w:rsid w:val="002F531F"/>
    <w:rsid w:val="002F5EB9"/>
    <w:rsid w:val="00300A22"/>
    <w:rsid w:val="003035BB"/>
    <w:rsid w:val="003051B2"/>
    <w:rsid w:val="00307B74"/>
    <w:rsid w:val="00310ED4"/>
    <w:rsid w:val="00312484"/>
    <w:rsid w:val="00313E4E"/>
    <w:rsid w:val="00313FFC"/>
    <w:rsid w:val="003148FA"/>
    <w:rsid w:val="003151E1"/>
    <w:rsid w:val="00315F35"/>
    <w:rsid w:val="00316A42"/>
    <w:rsid w:val="00317653"/>
    <w:rsid w:val="00321437"/>
    <w:rsid w:val="00321E83"/>
    <w:rsid w:val="0032311C"/>
    <w:rsid w:val="00325DD0"/>
    <w:rsid w:val="00326097"/>
    <w:rsid w:val="003270F7"/>
    <w:rsid w:val="003271EC"/>
    <w:rsid w:val="00327779"/>
    <w:rsid w:val="00327AA1"/>
    <w:rsid w:val="003302DF"/>
    <w:rsid w:val="003306F7"/>
    <w:rsid w:val="003307EC"/>
    <w:rsid w:val="00331FF8"/>
    <w:rsid w:val="00333205"/>
    <w:rsid w:val="003345F3"/>
    <w:rsid w:val="0033592C"/>
    <w:rsid w:val="00335E91"/>
    <w:rsid w:val="0034029A"/>
    <w:rsid w:val="00342B75"/>
    <w:rsid w:val="00345F7B"/>
    <w:rsid w:val="00346748"/>
    <w:rsid w:val="0034676F"/>
    <w:rsid w:val="00350A41"/>
    <w:rsid w:val="003521EA"/>
    <w:rsid w:val="00352D7A"/>
    <w:rsid w:val="0035408D"/>
    <w:rsid w:val="003558AF"/>
    <w:rsid w:val="003562C7"/>
    <w:rsid w:val="003574B2"/>
    <w:rsid w:val="00360730"/>
    <w:rsid w:val="003613FE"/>
    <w:rsid w:val="0036238D"/>
    <w:rsid w:val="00362501"/>
    <w:rsid w:val="00362855"/>
    <w:rsid w:val="0036300D"/>
    <w:rsid w:val="003630D4"/>
    <w:rsid w:val="00370460"/>
    <w:rsid w:val="00371C3B"/>
    <w:rsid w:val="0037643E"/>
    <w:rsid w:val="003764E1"/>
    <w:rsid w:val="003803F1"/>
    <w:rsid w:val="00380E87"/>
    <w:rsid w:val="00381729"/>
    <w:rsid w:val="00382CEC"/>
    <w:rsid w:val="00382FD0"/>
    <w:rsid w:val="0038353E"/>
    <w:rsid w:val="00384037"/>
    <w:rsid w:val="00384594"/>
    <w:rsid w:val="003848DF"/>
    <w:rsid w:val="00384AFA"/>
    <w:rsid w:val="00386A2D"/>
    <w:rsid w:val="00386B95"/>
    <w:rsid w:val="00386F49"/>
    <w:rsid w:val="003874E8"/>
    <w:rsid w:val="00390F30"/>
    <w:rsid w:val="0039225D"/>
    <w:rsid w:val="0039326C"/>
    <w:rsid w:val="0039336C"/>
    <w:rsid w:val="003939E8"/>
    <w:rsid w:val="00394088"/>
    <w:rsid w:val="00397EE4"/>
    <w:rsid w:val="003A1584"/>
    <w:rsid w:val="003A4BF2"/>
    <w:rsid w:val="003A63AE"/>
    <w:rsid w:val="003A64FE"/>
    <w:rsid w:val="003A6739"/>
    <w:rsid w:val="003A69CD"/>
    <w:rsid w:val="003B1451"/>
    <w:rsid w:val="003B1843"/>
    <w:rsid w:val="003B22ED"/>
    <w:rsid w:val="003B4B95"/>
    <w:rsid w:val="003B51DC"/>
    <w:rsid w:val="003B5A3B"/>
    <w:rsid w:val="003C0738"/>
    <w:rsid w:val="003C40F7"/>
    <w:rsid w:val="003C7CD9"/>
    <w:rsid w:val="003D1802"/>
    <w:rsid w:val="003D1F9D"/>
    <w:rsid w:val="003D2C67"/>
    <w:rsid w:val="003D5627"/>
    <w:rsid w:val="003D5745"/>
    <w:rsid w:val="003D5D88"/>
    <w:rsid w:val="003D6C62"/>
    <w:rsid w:val="003E0E6B"/>
    <w:rsid w:val="003E17C1"/>
    <w:rsid w:val="003E2375"/>
    <w:rsid w:val="003E3167"/>
    <w:rsid w:val="003E4E45"/>
    <w:rsid w:val="003E78E2"/>
    <w:rsid w:val="003F1691"/>
    <w:rsid w:val="003F2990"/>
    <w:rsid w:val="003F33DC"/>
    <w:rsid w:val="003F348C"/>
    <w:rsid w:val="003F3A78"/>
    <w:rsid w:val="00401A18"/>
    <w:rsid w:val="00407F81"/>
    <w:rsid w:val="00414B59"/>
    <w:rsid w:val="00416622"/>
    <w:rsid w:val="004204CB"/>
    <w:rsid w:val="00420A57"/>
    <w:rsid w:val="004228AB"/>
    <w:rsid w:val="0042437F"/>
    <w:rsid w:val="00424C4E"/>
    <w:rsid w:val="0042754F"/>
    <w:rsid w:val="004309C2"/>
    <w:rsid w:val="0043125D"/>
    <w:rsid w:val="004323D2"/>
    <w:rsid w:val="00432DDB"/>
    <w:rsid w:val="00433394"/>
    <w:rsid w:val="0043484F"/>
    <w:rsid w:val="00435492"/>
    <w:rsid w:val="004365AC"/>
    <w:rsid w:val="004402AB"/>
    <w:rsid w:val="00441909"/>
    <w:rsid w:val="00443F10"/>
    <w:rsid w:val="00444C42"/>
    <w:rsid w:val="004467E0"/>
    <w:rsid w:val="00447072"/>
    <w:rsid w:val="00447AAB"/>
    <w:rsid w:val="004501E1"/>
    <w:rsid w:val="0045199B"/>
    <w:rsid w:val="00452898"/>
    <w:rsid w:val="00452C21"/>
    <w:rsid w:val="00452F87"/>
    <w:rsid w:val="00455BF3"/>
    <w:rsid w:val="004567F1"/>
    <w:rsid w:val="00457328"/>
    <w:rsid w:val="00460128"/>
    <w:rsid w:val="00461B03"/>
    <w:rsid w:val="00462B23"/>
    <w:rsid w:val="004632C3"/>
    <w:rsid w:val="004658D6"/>
    <w:rsid w:val="00465CE1"/>
    <w:rsid w:val="0046737E"/>
    <w:rsid w:val="00470362"/>
    <w:rsid w:val="00471BA6"/>
    <w:rsid w:val="0047224F"/>
    <w:rsid w:val="00473139"/>
    <w:rsid w:val="00473DEC"/>
    <w:rsid w:val="00474920"/>
    <w:rsid w:val="00476D44"/>
    <w:rsid w:val="0047735D"/>
    <w:rsid w:val="004778B6"/>
    <w:rsid w:val="00480270"/>
    <w:rsid w:val="00480306"/>
    <w:rsid w:val="00483794"/>
    <w:rsid w:val="00483980"/>
    <w:rsid w:val="00484CE0"/>
    <w:rsid w:val="00485224"/>
    <w:rsid w:val="00485DF9"/>
    <w:rsid w:val="004868EC"/>
    <w:rsid w:val="00486C90"/>
    <w:rsid w:val="004909FF"/>
    <w:rsid w:val="00490C67"/>
    <w:rsid w:val="004913F2"/>
    <w:rsid w:val="00492E20"/>
    <w:rsid w:val="0049360B"/>
    <w:rsid w:val="00494C1A"/>
    <w:rsid w:val="00496DF9"/>
    <w:rsid w:val="004A119C"/>
    <w:rsid w:val="004A1DE6"/>
    <w:rsid w:val="004A202A"/>
    <w:rsid w:val="004A290F"/>
    <w:rsid w:val="004A2A66"/>
    <w:rsid w:val="004A2FB9"/>
    <w:rsid w:val="004A31CB"/>
    <w:rsid w:val="004A35E0"/>
    <w:rsid w:val="004A422E"/>
    <w:rsid w:val="004A5B55"/>
    <w:rsid w:val="004B3E38"/>
    <w:rsid w:val="004B6488"/>
    <w:rsid w:val="004B7C19"/>
    <w:rsid w:val="004C1055"/>
    <w:rsid w:val="004C37B1"/>
    <w:rsid w:val="004C52E3"/>
    <w:rsid w:val="004C5A89"/>
    <w:rsid w:val="004C7680"/>
    <w:rsid w:val="004D02C2"/>
    <w:rsid w:val="004D1555"/>
    <w:rsid w:val="004D1645"/>
    <w:rsid w:val="004D1E72"/>
    <w:rsid w:val="004D2170"/>
    <w:rsid w:val="004D2368"/>
    <w:rsid w:val="004D5727"/>
    <w:rsid w:val="004D6ECF"/>
    <w:rsid w:val="004D7E49"/>
    <w:rsid w:val="004E0219"/>
    <w:rsid w:val="004E16F0"/>
    <w:rsid w:val="004E2AC7"/>
    <w:rsid w:val="004E2B8A"/>
    <w:rsid w:val="004E5185"/>
    <w:rsid w:val="004E5E15"/>
    <w:rsid w:val="004E7981"/>
    <w:rsid w:val="004F061A"/>
    <w:rsid w:val="004F0CF1"/>
    <w:rsid w:val="004F192C"/>
    <w:rsid w:val="004F55C0"/>
    <w:rsid w:val="004F7612"/>
    <w:rsid w:val="00502E81"/>
    <w:rsid w:val="0050351C"/>
    <w:rsid w:val="0050386C"/>
    <w:rsid w:val="00504982"/>
    <w:rsid w:val="00506930"/>
    <w:rsid w:val="00507C1D"/>
    <w:rsid w:val="005124E2"/>
    <w:rsid w:val="005125B5"/>
    <w:rsid w:val="00512D16"/>
    <w:rsid w:val="00513004"/>
    <w:rsid w:val="005135F4"/>
    <w:rsid w:val="005140F2"/>
    <w:rsid w:val="00514B1C"/>
    <w:rsid w:val="005171A3"/>
    <w:rsid w:val="0052366C"/>
    <w:rsid w:val="00524678"/>
    <w:rsid w:val="00525459"/>
    <w:rsid w:val="00525BB3"/>
    <w:rsid w:val="00530898"/>
    <w:rsid w:val="005313A6"/>
    <w:rsid w:val="0053175E"/>
    <w:rsid w:val="00534413"/>
    <w:rsid w:val="00534553"/>
    <w:rsid w:val="00535D07"/>
    <w:rsid w:val="00536C4E"/>
    <w:rsid w:val="005402A6"/>
    <w:rsid w:val="00540EE5"/>
    <w:rsid w:val="0054303A"/>
    <w:rsid w:val="00543797"/>
    <w:rsid w:val="005449C5"/>
    <w:rsid w:val="005469B1"/>
    <w:rsid w:val="00550DB8"/>
    <w:rsid w:val="00551727"/>
    <w:rsid w:val="00553AB1"/>
    <w:rsid w:val="00554B04"/>
    <w:rsid w:val="005554FC"/>
    <w:rsid w:val="005566E8"/>
    <w:rsid w:val="00556B0A"/>
    <w:rsid w:val="00560CA4"/>
    <w:rsid w:val="00560DCB"/>
    <w:rsid w:val="00561ABF"/>
    <w:rsid w:val="00563E2C"/>
    <w:rsid w:val="00565AE5"/>
    <w:rsid w:val="00566512"/>
    <w:rsid w:val="00572228"/>
    <w:rsid w:val="00572693"/>
    <w:rsid w:val="0057277D"/>
    <w:rsid w:val="00572F14"/>
    <w:rsid w:val="005733AC"/>
    <w:rsid w:val="0057570F"/>
    <w:rsid w:val="00575CF0"/>
    <w:rsid w:val="005761D4"/>
    <w:rsid w:val="005768C9"/>
    <w:rsid w:val="00577A1E"/>
    <w:rsid w:val="00580B8C"/>
    <w:rsid w:val="005817AB"/>
    <w:rsid w:val="005839B3"/>
    <w:rsid w:val="00583B74"/>
    <w:rsid w:val="005844CA"/>
    <w:rsid w:val="00584DBD"/>
    <w:rsid w:val="00585ADF"/>
    <w:rsid w:val="00587D17"/>
    <w:rsid w:val="00590CF7"/>
    <w:rsid w:val="00594143"/>
    <w:rsid w:val="00595310"/>
    <w:rsid w:val="005A0437"/>
    <w:rsid w:val="005A0582"/>
    <w:rsid w:val="005A0BBF"/>
    <w:rsid w:val="005A1C69"/>
    <w:rsid w:val="005A2FA3"/>
    <w:rsid w:val="005A3188"/>
    <w:rsid w:val="005A55F8"/>
    <w:rsid w:val="005A56A1"/>
    <w:rsid w:val="005A7E22"/>
    <w:rsid w:val="005B0845"/>
    <w:rsid w:val="005B0E7E"/>
    <w:rsid w:val="005B120C"/>
    <w:rsid w:val="005B24E0"/>
    <w:rsid w:val="005B3329"/>
    <w:rsid w:val="005B3D2D"/>
    <w:rsid w:val="005B4E6F"/>
    <w:rsid w:val="005B50B0"/>
    <w:rsid w:val="005B648E"/>
    <w:rsid w:val="005C04B6"/>
    <w:rsid w:val="005C05F9"/>
    <w:rsid w:val="005C199C"/>
    <w:rsid w:val="005C6CD7"/>
    <w:rsid w:val="005D0A20"/>
    <w:rsid w:val="005D0F3A"/>
    <w:rsid w:val="005D35AE"/>
    <w:rsid w:val="005D380C"/>
    <w:rsid w:val="005D3959"/>
    <w:rsid w:val="005D5016"/>
    <w:rsid w:val="005D5C53"/>
    <w:rsid w:val="005D605E"/>
    <w:rsid w:val="005E1786"/>
    <w:rsid w:val="005E1E96"/>
    <w:rsid w:val="005E26FA"/>
    <w:rsid w:val="005E2D12"/>
    <w:rsid w:val="005E2D3E"/>
    <w:rsid w:val="005E2F51"/>
    <w:rsid w:val="005E3DC0"/>
    <w:rsid w:val="005E424A"/>
    <w:rsid w:val="005E56DD"/>
    <w:rsid w:val="00600DAB"/>
    <w:rsid w:val="00603470"/>
    <w:rsid w:val="006034C9"/>
    <w:rsid w:val="00603758"/>
    <w:rsid w:val="0060535A"/>
    <w:rsid w:val="00605A8C"/>
    <w:rsid w:val="00610E6B"/>
    <w:rsid w:val="00611129"/>
    <w:rsid w:val="00612749"/>
    <w:rsid w:val="00614601"/>
    <w:rsid w:val="006150A4"/>
    <w:rsid w:val="00615611"/>
    <w:rsid w:val="006168E6"/>
    <w:rsid w:val="00616A6B"/>
    <w:rsid w:val="00616FE8"/>
    <w:rsid w:val="0061778F"/>
    <w:rsid w:val="00617CFB"/>
    <w:rsid w:val="00621F4A"/>
    <w:rsid w:val="00624837"/>
    <w:rsid w:val="00634542"/>
    <w:rsid w:val="00634920"/>
    <w:rsid w:val="00641778"/>
    <w:rsid w:val="00642E0A"/>
    <w:rsid w:val="006444B3"/>
    <w:rsid w:val="0064527C"/>
    <w:rsid w:val="00646086"/>
    <w:rsid w:val="00647D38"/>
    <w:rsid w:val="0065280A"/>
    <w:rsid w:val="006528EE"/>
    <w:rsid w:val="00652A4F"/>
    <w:rsid w:val="00653360"/>
    <w:rsid w:val="006600F7"/>
    <w:rsid w:val="00660E3A"/>
    <w:rsid w:val="00661205"/>
    <w:rsid w:val="0066235C"/>
    <w:rsid w:val="0066350B"/>
    <w:rsid w:val="006667F7"/>
    <w:rsid w:val="00666F1C"/>
    <w:rsid w:val="006678E1"/>
    <w:rsid w:val="00670110"/>
    <w:rsid w:val="0067108C"/>
    <w:rsid w:val="00675591"/>
    <w:rsid w:val="0067661A"/>
    <w:rsid w:val="006805DD"/>
    <w:rsid w:val="006808D8"/>
    <w:rsid w:val="006809E9"/>
    <w:rsid w:val="00681B78"/>
    <w:rsid w:val="00683921"/>
    <w:rsid w:val="006849CD"/>
    <w:rsid w:val="00684E5F"/>
    <w:rsid w:val="00686B2B"/>
    <w:rsid w:val="006937FB"/>
    <w:rsid w:val="006A081D"/>
    <w:rsid w:val="006A0DE8"/>
    <w:rsid w:val="006A4BB9"/>
    <w:rsid w:val="006A7047"/>
    <w:rsid w:val="006A70A1"/>
    <w:rsid w:val="006A781D"/>
    <w:rsid w:val="006B30CA"/>
    <w:rsid w:val="006B594B"/>
    <w:rsid w:val="006B59F8"/>
    <w:rsid w:val="006B60F9"/>
    <w:rsid w:val="006B6DAD"/>
    <w:rsid w:val="006B7365"/>
    <w:rsid w:val="006C1BEE"/>
    <w:rsid w:val="006C1D6E"/>
    <w:rsid w:val="006C1E1C"/>
    <w:rsid w:val="006C212E"/>
    <w:rsid w:val="006C4900"/>
    <w:rsid w:val="006D02D0"/>
    <w:rsid w:val="006D085A"/>
    <w:rsid w:val="006D3B2F"/>
    <w:rsid w:val="006D7903"/>
    <w:rsid w:val="006E1455"/>
    <w:rsid w:val="006E40BA"/>
    <w:rsid w:val="006E6615"/>
    <w:rsid w:val="006F1AC0"/>
    <w:rsid w:val="006F49C1"/>
    <w:rsid w:val="007001DD"/>
    <w:rsid w:val="00701095"/>
    <w:rsid w:val="007045D1"/>
    <w:rsid w:val="00705008"/>
    <w:rsid w:val="00705962"/>
    <w:rsid w:val="00707540"/>
    <w:rsid w:val="00710C9A"/>
    <w:rsid w:val="00711226"/>
    <w:rsid w:val="00716395"/>
    <w:rsid w:val="00717309"/>
    <w:rsid w:val="007178F4"/>
    <w:rsid w:val="0072014C"/>
    <w:rsid w:val="007203D6"/>
    <w:rsid w:val="0072140D"/>
    <w:rsid w:val="00722C6B"/>
    <w:rsid w:val="0072591A"/>
    <w:rsid w:val="00727426"/>
    <w:rsid w:val="007275C9"/>
    <w:rsid w:val="007337E3"/>
    <w:rsid w:val="00734AE4"/>
    <w:rsid w:val="00740F25"/>
    <w:rsid w:val="0074116F"/>
    <w:rsid w:val="00741B6D"/>
    <w:rsid w:val="00741B8A"/>
    <w:rsid w:val="00742D32"/>
    <w:rsid w:val="00742EF7"/>
    <w:rsid w:val="0074302D"/>
    <w:rsid w:val="00750F4C"/>
    <w:rsid w:val="00751231"/>
    <w:rsid w:val="007549F6"/>
    <w:rsid w:val="00755FF6"/>
    <w:rsid w:val="00756CE1"/>
    <w:rsid w:val="00756F06"/>
    <w:rsid w:val="00762E77"/>
    <w:rsid w:val="00764C8A"/>
    <w:rsid w:val="007676DC"/>
    <w:rsid w:val="00767A00"/>
    <w:rsid w:val="00767A7A"/>
    <w:rsid w:val="00774877"/>
    <w:rsid w:val="00775E47"/>
    <w:rsid w:val="007763F8"/>
    <w:rsid w:val="0078103E"/>
    <w:rsid w:val="0078114C"/>
    <w:rsid w:val="00781374"/>
    <w:rsid w:val="0078226A"/>
    <w:rsid w:val="00786028"/>
    <w:rsid w:val="00786AD2"/>
    <w:rsid w:val="007870AB"/>
    <w:rsid w:val="00787568"/>
    <w:rsid w:val="00790823"/>
    <w:rsid w:val="007911C4"/>
    <w:rsid w:val="007917BC"/>
    <w:rsid w:val="0079212B"/>
    <w:rsid w:val="00792203"/>
    <w:rsid w:val="00794446"/>
    <w:rsid w:val="0079599B"/>
    <w:rsid w:val="00795E31"/>
    <w:rsid w:val="00796AE1"/>
    <w:rsid w:val="007971DB"/>
    <w:rsid w:val="007A2E47"/>
    <w:rsid w:val="007A3174"/>
    <w:rsid w:val="007A7285"/>
    <w:rsid w:val="007A7622"/>
    <w:rsid w:val="007B0009"/>
    <w:rsid w:val="007B265A"/>
    <w:rsid w:val="007B3C64"/>
    <w:rsid w:val="007B58A9"/>
    <w:rsid w:val="007B673C"/>
    <w:rsid w:val="007B6B6B"/>
    <w:rsid w:val="007B7F98"/>
    <w:rsid w:val="007C4E02"/>
    <w:rsid w:val="007D0C95"/>
    <w:rsid w:val="007D200D"/>
    <w:rsid w:val="007D32DC"/>
    <w:rsid w:val="007D3792"/>
    <w:rsid w:val="007D472F"/>
    <w:rsid w:val="007D4C1F"/>
    <w:rsid w:val="007E09E4"/>
    <w:rsid w:val="007E0F99"/>
    <w:rsid w:val="007E26A8"/>
    <w:rsid w:val="007E3E95"/>
    <w:rsid w:val="007E794E"/>
    <w:rsid w:val="007F04E7"/>
    <w:rsid w:val="007F092C"/>
    <w:rsid w:val="007F11CB"/>
    <w:rsid w:val="007F34C9"/>
    <w:rsid w:val="007F4ABB"/>
    <w:rsid w:val="007F5819"/>
    <w:rsid w:val="007F5E52"/>
    <w:rsid w:val="007F6D4E"/>
    <w:rsid w:val="007F6F00"/>
    <w:rsid w:val="008010EE"/>
    <w:rsid w:val="0080135E"/>
    <w:rsid w:val="00802F22"/>
    <w:rsid w:val="00803B3C"/>
    <w:rsid w:val="00804051"/>
    <w:rsid w:val="00804ED1"/>
    <w:rsid w:val="00805F5D"/>
    <w:rsid w:val="0081191E"/>
    <w:rsid w:val="0081324F"/>
    <w:rsid w:val="00813295"/>
    <w:rsid w:val="00813F65"/>
    <w:rsid w:val="0081487D"/>
    <w:rsid w:val="00815098"/>
    <w:rsid w:val="00815258"/>
    <w:rsid w:val="00815E5F"/>
    <w:rsid w:val="00817C6A"/>
    <w:rsid w:val="00820306"/>
    <w:rsid w:val="008229D8"/>
    <w:rsid w:val="008229DE"/>
    <w:rsid w:val="00822B22"/>
    <w:rsid w:val="00824AA2"/>
    <w:rsid w:val="00825859"/>
    <w:rsid w:val="00825B8F"/>
    <w:rsid w:val="0083180C"/>
    <w:rsid w:val="00831F4A"/>
    <w:rsid w:val="008328B5"/>
    <w:rsid w:val="008367B1"/>
    <w:rsid w:val="00836D97"/>
    <w:rsid w:val="0084024E"/>
    <w:rsid w:val="008426C4"/>
    <w:rsid w:val="008442D1"/>
    <w:rsid w:val="008447BE"/>
    <w:rsid w:val="00844BA9"/>
    <w:rsid w:val="00844D4B"/>
    <w:rsid w:val="00845F1A"/>
    <w:rsid w:val="00847DA7"/>
    <w:rsid w:val="00850414"/>
    <w:rsid w:val="008518A7"/>
    <w:rsid w:val="00852861"/>
    <w:rsid w:val="008553C9"/>
    <w:rsid w:val="008554B2"/>
    <w:rsid w:val="008554D7"/>
    <w:rsid w:val="008615A8"/>
    <w:rsid w:val="0086163E"/>
    <w:rsid w:val="00862403"/>
    <w:rsid w:val="00865811"/>
    <w:rsid w:val="00865FCD"/>
    <w:rsid w:val="00866308"/>
    <w:rsid w:val="00866E4B"/>
    <w:rsid w:val="00867036"/>
    <w:rsid w:val="00870C5B"/>
    <w:rsid w:val="00871B7C"/>
    <w:rsid w:val="0087202B"/>
    <w:rsid w:val="00872A66"/>
    <w:rsid w:val="00873047"/>
    <w:rsid w:val="0087318F"/>
    <w:rsid w:val="00874E68"/>
    <w:rsid w:val="00877CD3"/>
    <w:rsid w:val="00880755"/>
    <w:rsid w:val="00880BA0"/>
    <w:rsid w:val="0088165B"/>
    <w:rsid w:val="00885597"/>
    <w:rsid w:val="00885D10"/>
    <w:rsid w:val="00886C13"/>
    <w:rsid w:val="00887C8D"/>
    <w:rsid w:val="00893288"/>
    <w:rsid w:val="00896472"/>
    <w:rsid w:val="008A31FA"/>
    <w:rsid w:val="008A3609"/>
    <w:rsid w:val="008A5D43"/>
    <w:rsid w:val="008B0381"/>
    <w:rsid w:val="008B04D2"/>
    <w:rsid w:val="008B1286"/>
    <w:rsid w:val="008B136C"/>
    <w:rsid w:val="008B17A0"/>
    <w:rsid w:val="008B1C06"/>
    <w:rsid w:val="008B1D39"/>
    <w:rsid w:val="008B1FCF"/>
    <w:rsid w:val="008B206D"/>
    <w:rsid w:val="008B2F42"/>
    <w:rsid w:val="008B2F5C"/>
    <w:rsid w:val="008B3D0F"/>
    <w:rsid w:val="008B6391"/>
    <w:rsid w:val="008B7122"/>
    <w:rsid w:val="008B7297"/>
    <w:rsid w:val="008B7A26"/>
    <w:rsid w:val="008C06FA"/>
    <w:rsid w:val="008C226B"/>
    <w:rsid w:val="008C39D5"/>
    <w:rsid w:val="008C455F"/>
    <w:rsid w:val="008C757D"/>
    <w:rsid w:val="008D1193"/>
    <w:rsid w:val="008D2FF3"/>
    <w:rsid w:val="008D3428"/>
    <w:rsid w:val="008D3893"/>
    <w:rsid w:val="008D3FBA"/>
    <w:rsid w:val="008D6425"/>
    <w:rsid w:val="008E02A4"/>
    <w:rsid w:val="008E1707"/>
    <w:rsid w:val="008E2186"/>
    <w:rsid w:val="008E22F1"/>
    <w:rsid w:val="008E2484"/>
    <w:rsid w:val="008E392D"/>
    <w:rsid w:val="008E40E2"/>
    <w:rsid w:val="008E4199"/>
    <w:rsid w:val="008E7BDE"/>
    <w:rsid w:val="008F0051"/>
    <w:rsid w:val="008F47B1"/>
    <w:rsid w:val="008F68B4"/>
    <w:rsid w:val="008F6C43"/>
    <w:rsid w:val="009002D8"/>
    <w:rsid w:val="00901DD4"/>
    <w:rsid w:val="009022EF"/>
    <w:rsid w:val="0090275A"/>
    <w:rsid w:val="00902B99"/>
    <w:rsid w:val="009034E2"/>
    <w:rsid w:val="00903DE3"/>
    <w:rsid w:val="00905DC9"/>
    <w:rsid w:val="0091066E"/>
    <w:rsid w:val="00912039"/>
    <w:rsid w:val="00912D9D"/>
    <w:rsid w:val="00912EB3"/>
    <w:rsid w:val="009148FD"/>
    <w:rsid w:val="00916D4E"/>
    <w:rsid w:val="00920823"/>
    <w:rsid w:val="009218B3"/>
    <w:rsid w:val="00921F5D"/>
    <w:rsid w:val="00923113"/>
    <w:rsid w:val="00925561"/>
    <w:rsid w:val="00925E16"/>
    <w:rsid w:val="009306F6"/>
    <w:rsid w:val="00933C8F"/>
    <w:rsid w:val="00933F52"/>
    <w:rsid w:val="0093484E"/>
    <w:rsid w:val="00934A9E"/>
    <w:rsid w:val="00934C62"/>
    <w:rsid w:val="0093500C"/>
    <w:rsid w:val="009377E1"/>
    <w:rsid w:val="00937ADE"/>
    <w:rsid w:val="009404B5"/>
    <w:rsid w:val="00940887"/>
    <w:rsid w:val="00943495"/>
    <w:rsid w:val="00944EBE"/>
    <w:rsid w:val="00945DCC"/>
    <w:rsid w:val="0094747B"/>
    <w:rsid w:val="0094756B"/>
    <w:rsid w:val="0094757D"/>
    <w:rsid w:val="00947F9D"/>
    <w:rsid w:val="0095147D"/>
    <w:rsid w:val="009530E9"/>
    <w:rsid w:val="00953C84"/>
    <w:rsid w:val="0095591F"/>
    <w:rsid w:val="00960197"/>
    <w:rsid w:val="00960FC4"/>
    <w:rsid w:val="00961C81"/>
    <w:rsid w:val="00961D59"/>
    <w:rsid w:val="00962243"/>
    <w:rsid w:val="00962686"/>
    <w:rsid w:val="00962ADE"/>
    <w:rsid w:val="00963D58"/>
    <w:rsid w:val="00964ADD"/>
    <w:rsid w:val="00964D16"/>
    <w:rsid w:val="009657D8"/>
    <w:rsid w:val="009713CC"/>
    <w:rsid w:val="00973238"/>
    <w:rsid w:val="009753A5"/>
    <w:rsid w:val="00975C5A"/>
    <w:rsid w:val="00980D7F"/>
    <w:rsid w:val="00983717"/>
    <w:rsid w:val="0098424F"/>
    <w:rsid w:val="0098634E"/>
    <w:rsid w:val="0098780F"/>
    <w:rsid w:val="0099052F"/>
    <w:rsid w:val="00993968"/>
    <w:rsid w:val="00993C28"/>
    <w:rsid w:val="00993E83"/>
    <w:rsid w:val="00994DE2"/>
    <w:rsid w:val="00994FA2"/>
    <w:rsid w:val="0099641B"/>
    <w:rsid w:val="00997FC8"/>
    <w:rsid w:val="009A1ADA"/>
    <w:rsid w:val="009A2E44"/>
    <w:rsid w:val="009A39B4"/>
    <w:rsid w:val="009A5542"/>
    <w:rsid w:val="009A6038"/>
    <w:rsid w:val="009A6D4F"/>
    <w:rsid w:val="009B0AC3"/>
    <w:rsid w:val="009B0CFB"/>
    <w:rsid w:val="009B1573"/>
    <w:rsid w:val="009B2241"/>
    <w:rsid w:val="009B3411"/>
    <w:rsid w:val="009B47C5"/>
    <w:rsid w:val="009C01D8"/>
    <w:rsid w:val="009C1E39"/>
    <w:rsid w:val="009C3B32"/>
    <w:rsid w:val="009C4A3C"/>
    <w:rsid w:val="009C65A6"/>
    <w:rsid w:val="009C6C8A"/>
    <w:rsid w:val="009C6F6C"/>
    <w:rsid w:val="009D1818"/>
    <w:rsid w:val="009D2346"/>
    <w:rsid w:val="009D32E4"/>
    <w:rsid w:val="009D67D2"/>
    <w:rsid w:val="009D7BFA"/>
    <w:rsid w:val="009D7E0C"/>
    <w:rsid w:val="009E11AD"/>
    <w:rsid w:val="009E50A5"/>
    <w:rsid w:val="009E533D"/>
    <w:rsid w:val="009E5872"/>
    <w:rsid w:val="009E695A"/>
    <w:rsid w:val="009E773A"/>
    <w:rsid w:val="009E7DAA"/>
    <w:rsid w:val="009F3C72"/>
    <w:rsid w:val="009F4250"/>
    <w:rsid w:val="009F456D"/>
    <w:rsid w:val="009F475B"/>
    <w:rsid w:val="00A00FB1"/>
    <w:rsid w:val="00A01E61"/>
    <w:rsid w:val="00A02A87"/>
    <w:rsid w:val="00A02FC9"/>
    <w:rsid w:val="00A03FEA"/>
    <w:rsid w:val="00A07CC1"/>
    <w:rsid w:val="00A07F37"/>
    <w:rsid w:val="00A1068F"/>
    <w:rsid w:val="00A11B89"/>
    <w:rsid w:val="00A13DAC"/>
    <w:rsid w:val="00A153AE"/>
    <w:rsid w:val="00A15D6D"/>
    <w:rsid w:val="00A20AEA"/>
    <w:rsid w:val="00A266FC"/>
    <w:rsid w:val="00A26A68"/>
    <w:rsid w:val="00A326A8"/>
    <w:rsid w:val="00A33E4D"/>
    <w:rsid w:val="00A3469C"/>
    <w:rsid w:val="00A3472A"/>
    <w:rsid w:val="00A34DD9"/>
    <w:rsid w:val="00A353B6"/>
    <w:rsid w:val="00A41C12"/>
    <w:rsid w:val="00A427D6"/>
    <w:rsid w:val="00A4504B"/>
    <w:rsid w:val="00A4700A"/>
    <w:rsid w:val="00A511B7"/>
    <w:rsid w:val="00A519F3"/>
    <w:rsid w:val="00A55F7B"/>
    <w:rsid w:val="00A564CC"/>
    <w:rsid w:val="00A56EBF"/>
    <w:rsid w:val="00A57A0C"/>
    <w:rsid w:val="00A6270F"/>
    <w:rsid w:val="00A62A25"/>
    <w:rsid w:val="00A64799"/>
    <w:rsid w:val="00A64C2E"/>
    <w:rsid w:val="00A6721A"/>
    <w:rsid w:val="00A6787E"/>
    <w:rsid w:val="00A704AB"/>
    <w:rsid w:val="00A72F67"/>
    <w:rsid w:val="00A742D7"/>
    <w:rsid w:val="00A7696F"/>
    <w:rsid w:val="00A80C72"/>
    <w:rsid w:val="00A82FE1"/>
    <w:rsid w:val="00A849D3"/>
    <w:rsid w:val="00A85E28"/>
    <w:rsid w:val="00A869D0"/>
    <w:rsid w:val="00A87D21"/>
    <w:rsid w:val="00A924CC"/>
    <w:rsid w:val="00A967D0"/>
    <w:rsid w:val="00A97148"/>
    <w:rsid w:val="00A977BE"/>
    <w:rsid w:val="00A97BAB"/>
    <w:rsid w:val="00A97F1D"/>
    <w:rsid w:val="00AA111E"/>
    <w:rsid w:val="00AA40E8"/>
    <w:rsid w:val="00AA6CE1"/>
    <w:rsid w:val="00AA6D3D"/>
    <w:rsid w:val="00AB334C"/>
    <w:rsid w:val="00AB3D15"/>
    <w:rsid w:val="00AB49DD"/>
    <w:rsid w:val="00AB57D0"/>
    <w:rsid w:val="00AC08ED"/>
    <w:rsid w:val="00AC0A2B"/>
    <w:rsid w:val="00AC0DB1"/>
    <w:rsid w:val="00AC103A"/>
    <w:rsid w:val="00AC200A"/>
    <w:rsid w:val="00AC4E0D"/>
    <w:rsid w:val="00AC4E12"/>
    <w:rsid w:val="00AC4E8C"/>
    <w:rsid w:val="00AC7BD4"/>
    <w:rsid w:val="00AD51BB"/>
    <w:rsid w:val="00AD6D96"/>
    <w:rsid w:val="00AD7E37"/>
    <w:rsid w:val="00AE0BC0"/>
    <w:rsid w:val="00AE2646"/>
    <w:rsid w:val="00AE633E"/>
    <w:rsid w:val="00AE655D"/>
    <w:rsid w:val="00AF02DE"/>
    <w:rsid w:val="00AF0B14"/>
    <w:rsid w:val="00AF3A58"/>
    <w:rsid w:val="00AF4730"/>
    <w:rsid w:val="00AF7A30"/>
    <w:rsid w:val="00AF7B18"/>
    <w:rsid w:val="00AF7DFD"/>
    <w:rsid w:val="00B00907"/>
    <w:rsid w:val="00B01CD9"/>
    <w:rsid w:val="00B04303"/>
    <w:rsid w:val="00B06B2D"/>
    <w:rsid w:val="00B06F73"/>
    <w:rsid w:val="00B10D36"/>
    <w:rsid w:val="00B10DE9"/>
    <w:rsid w:val="00B10F61"/>
    <w:rsid w:val="00B11476"/>
    <w:rsid w:val="00B117A6"/>
    <w:rsid w:val="00B129B6"/>
    <w:rsid w:val="00B133A3"/>
    <w:rsid w:val="00B2029B"/>
    <w:rsid w:val="00B210D0"/>
    <w:rsid w:val="00B211AB"/>
    <w:rsid w:val="00B2138E"/>
    <w:rsid w:val="00B22ED2"/>
    <w:rsid w:val="00B2544C"/>
    <w:rsid w:val="00B25996"/>
    <w:rsid w:val="00B32E5F"/>
    <w:rsid w:val="00B33CCA"/>
    <w:rsid w:val="00B35583"/>
    <w:rsid w:val="00B3654E"/>
    <w:rsid w:val="00B36847"/>
    <w:rsid w:val="00B40437"/>
    <w:rsid w:val="00B40786"/>
    <w:rsid w:val="00B42743"/>
    <w:rsid w:val="00B42F8A"/>
    <w:rsid w:val="00B42FC2"/>
    <w:rsid w:val="00B4388C"/>
    <w:rsid w:val="00B47673"/>
    <w:rsid w:val="00B508E3"/>
    <w:rsid w:val="00B50E2B"/>
    <w:rsid w:val="00B52111"/>
    <w:rsid w:val="00B53313"/>
    <w:rsid w:val="00B53CA3"/>
    <w:rsid w:val="00B55BFE"/>
    <w:rsid w:val="00B56537"/>
    <w:rsid w:val="00B56980"/>
    <w:rsid w:val="00B56DCA"/>
    <w:rsid w:val="00B57A1D"/>
    <w:rsid w:val="00B607AE"/>
    <w:rsid w:val="00B641EF"/>
    <w:rsid w:val="00B65FBD"/>
    <w:rsid w:val="00B66F03"/>
    <w:rsid w:val="00B7201C"/>
    <w:rsid w:val="00B72264"/>
    <w:rsid w:val="00B73FC2"/>
    <w:rsid w:val="00B74A08"/>
    <w:rsid w:val="00B74CA5"/>
    <w:rsid w:val="00B77B13"/>
    <w:rsid w:val="00B8036F"/>
    <w:rsid w:val="00B812C2"/>
    <w:rsid w:val="00B82730"/>
    <w:rsid w:val="00B851FB"/>
    <w:rsid w:val="00B85BC2"/>
    <w:rsid w:val="00B863E3"/>
    <w:rsid w:val="00B87F18"/>
    <w:rsid w:val="00B90C0C"/>
    <w:rsid w:val="00B90F64"/>
    <w:rsid w:val="00B9124D"/>
    <w:rsid w:val="00B93491"/>
    <w:rsid w:val="00B9552F"/>
    <w:rsid w:val="00B9653D"/>
    <w:rsid w:val="00BA0A93"/>
    <w:rsid w:val="00BA1D1F"/>
    <w:rsid w:val="00BA249B"/>
    <w:rsid w:val="00BA43FD"/>
    <w:rsid w:val="00BA4D72"/>
    <w:rsid w:val="00BA65AE"/>
    <w:rsid w:val="00BA753C"/>
    <w:rsid w:val="00BB0DFF"/>
    <w:rsid w:val="00BB118B"/>
    <w:rsid w:val="00BB2E9C"/>
    <w:rsid w:val="00BB514B"/>
    <w:rsid w:val="00BB5BB9"/>
    <w:rsid w:val="00BB6B0F"/>
    <w:rsid w:val="00BB7809"/>
    <w:rsid w:val="00BC4813"/>
    <w:rsid w:val="00BC4888"/>
    <w:rsid w:val="00BC75D4"/>
    <w:rsid w:val="00BC7D78"/>
    <w:rsid w:val="00BC7DB5"/>
    <w:rsid w:val="00BD3AFA"/>
    <w:rsid w:val="00BD62EA"/>
    <w:rsid w:val="00BD66A9"/>
    <w:rsid w:val="00BD7272"/>
    <w:rsid w:val="00BD7E67"/>
    <w:rsid w:val="00BE0604"/>
    <w:rsid w:val="00BE09BC"/>
    <w:rsid w:val="00BE1136"/>
    <w:rsid w:val="00BE75E4"/>
    <w:rsid w:val="00BF07D2"/>
    <w:rsid w:val="00BF12C8"/>
    <w:rsid w:val="00BF1DD4"/>
    <w:rsid w:val="00BF213A"/>
    <w:rsid w:val="00BF23F6"/>
    <w:rsid w:val="00BF447A"/>
    <w:rsid w:val="00BF57FB"/>
    <w:rsid w:val="00BF588D"/>
    <w:rsid w:val="00BF68DF"/>
    <w:rsid w:val="00BF6A31"/>
    <w:rsid w:val="00BF6AE2"/>
    <w:rsid w:val="00C01C6C"/>
    <w:rsid w:val="00C039DC"/>
    <w:rsid w:val="00C0450D"/>
    <w:rsid w:val="00C0461D"/>
    <w:rsid w:val="00C072FC"/>
    <w:rsid w:val="00C117B9"/>
    <w:rsid w:val="00C1358F"/>
    <w:rsid w:val="00C15343"/>
    <w:rsid w:val="00C16098"/>
    <w:rsid w:val="00C1644D"/>
    <w:rsid w:val="00C17630"/>
    <w:rsid w:val="00C20C9C"/>
    <w:rsid w:val="00C21AA6"/>
    <w:rsid w:val="00C2338C"/>
    <w:rsid w:val="00C23CCA"/>
    <w:rsid w:val="00C26529"/>
    <w:rsid w:val="00C26E20"/>
    <w:rsid w:val="00C27D70"/>
    <w:rsid w:val="00C30ECB"/>
    <w:rsid w:val="00C350CB"/>
    <w:rsid w:val="00C35867"/>
    <w:rsid w:val="00C3623D"/>
    <w:rsid w:val="00C3770B"/>
    <w:rsid w:val="00C41CE7"/>
    <w:rsid w:val="00C4553D"/>
    <w:rsid w:val="00C50270"/>
    <w:rsid w:val="00C50E06"/>
    <w:rsid w:val="00C5106E"/>
    <w:rsid w:val="00C539C2"/>
    <w:rsid w:val="00C53AE6"/>
    <w:rsid w:val="00C5500D"/>
    <w:rsid w:val="00C55558"/>
    <w:rsid w:val="00C6624E"/>
    <w:rsid w:val="00C7442A"/>
    <w:rsid w:val="00C76D34"/>
    <w:rsid w:val="00C80805"/>
    <w:rsid w:val="00C80AC5"/>
    <w:rsid w:val="00C81EA9"/>
    <w:rsid w:val="00C85F36"/>
    <w:rsid w:val="00C86F04"/>
    <w:rsid w:val="00C876E4"/>
    <w:rsid w:val="00C87D9C"/>
    <w:rsid w:val="00C92893"/>
    <w:rsid w:val="00C94288"/>
    <w:rsid w:val="00C947EC"/>
    <w:rsid w:val="00C94DC5"/>
    <w:rsid w:val="00C96D9D"/>
    <w:rsid w:val="00CA3052"/>
    <w:rsid w:val="00CA3FE1"/>
    <w:rsid w:val="00CA5E98"/>
    <w:rsid w:val="00CA5FD2"/>
    <w:rsid w:val="00CA6571"/>
    <w:rsid w:val="00CA6D4C"/>
    <w:rsid w:val="00CB01D4"/>
    <w:rsid w:val="00CB2797"/>
    <w:rsid w:val="00CB539A"/>
    <w:rsid w:val="00CB7929"/>
    <w:rsid w:val="00CB7A97"/>
    <w:rsid w:val="00CC06CD"/>
    <w:rsid w:val="00CC1970"/>
    <w:rsid w:val="00CC346C"/>
    <w:rsid w:val="00CC786E"/>
    <w:rsid w:val="00CD3E06"/>
    <w:rsid w:val="00CD4578"/>
    <w:rsid w:val="00CD48A1"/>
    <w:rsid w:val="00CD4C50"/>
    <w:rsid w:val="00CD7654"/>
    <w:rsid w:val="00CD7CE4"/>
    <w:rsid w:val="00CE0654"/>
    <w:rsid w:val="00CE18C1"/>
    <w:rsid w:val="00CE1F49"/>
    <w:rsid w:val="00CE527F"/>
    <w:rsid w:val="00CE7B32"/>
    <w:rsid w:val="00CF00DB"/>
    <w:rsid w:val="00CF372F"/>
    <w:rsid w:val="00CF699F"/>
    <w:rsid w:val="00CF6E33"/>
    <w:rsid w:val="00CF6F2A"/>
    <w:rsid w:val="00CF73ED"/>
    <w:rsid w:val="00D0147F"/>
    <w:rsid w:val="00D01563"/>
    <w:rsid w:val="00D01B2C"/>
    <w:rsid w:val="00D02F78"/>
    <w:rsid w:val="00D03199"/>
    <w:rsid w:val="00D04153"/>
    <w:rsid w:val="00D044E6"/>
    <w:rsid w:val="00D06985"/>
    <w:rsid w:val="00D10598"/>
    <w:rsid w:val="00D11BA6"/>
    <w:rsid w:val="00D13037"/>
    <w:rsid w:val="00D130A1"/>
    <w:rsid w:val="00D1327D"/>
    <w:rsid w:val="00D14F98"/>
    <w:rsid w:val="00D21936"/>
    <w:rsid w:val="00D24253"/>
    <w:rsid w:val="00D25267"/>
    <w:rsid w:val="00D269B0"/>
    <w:rsid w:val="00D2703F"/>
    <w:rsid w:val="00D27099"/>
    <w:rsid w:val="00D2769F"/>
    <w:rsid w:val="00D30D42"/>
    <w:rsid w:val="00D30D89"/>
    <w:rsid w:val="00D31D0B"/>
    <w:rsid w:val="00D3446C"/>
    <w:rsid w:val="00D3756A"/>
    <w:rsid w:val="00D37BB0"/>
    <w:rsid w:val="00D414FC"/>
    <w:rsid w:val="00D450EE"/>
    <w:rsid w:val="00D46488"/>
    <w:rsid w:val="00D46732"/>
    <w:rsid w:val="00D516E6"/>
    <w:rsid w:val="00D52021"/>
    <w:rsid w:val="00D52445"/>
    <w:rsid w:val="00D524C4"/>
    <w:rsid w:val="00D53E07"/>
    <w:rsid w:val="00D54259"/>
    <w:rsid w:val="00D54501"/>
    <w:rsid w:val="00D54698"/>
    <w:rsid w:val="00D559C9"/>
    <w:rsid w:val="00D56CF0"/>
    <w:rsid w:val="00D635CD"/>
    <w:rsid w:val="00D645AC"/>
    <w:rsid w:val="00D67B38"/>
    <w:rsid w:val="00D724B5"/>
    <w:rsid w:val="00D73054"/>
    <w:rsid w:val="00D730C7"/>
    <w:rsid w:val="00D73A2C"/>
    <w:rsid w:val="00D73B03"/>
    <w:rsid w:val="00D76B7E"/>
    <w:rsid w:val="00D7792A"/>
    <w:rsid w:val="00D800B3"/>
    <w:rsid w:val="00D80905"/>
    <w:rsid w:val="00D830F9"/>
    <w:rsid w:val="00D845D3"/>
    <w:rsid w:val="00D85F4E"/>
    <w:rsid w:val="00D86A10"/>
    <w:rsid w:val="00D874C5"/>
    <w:rsid w:val="00D87920"/>
    <w:rsid w:val="00D87B77"/>
    <w:rsid w:val="00D87C9C"/>
    <w:rsid w:val="00D92C92"/>
    <w:rsid w:val="00D9620F"/>
    <w:rsid w:val="00D963AE"/>
    <w:rsid w:val="00D96CD8"/>
    <w:rsid w:val="00D974D5"/>
    <w:rsid w:val="00D9793F"/>
    <w:rsid w:val="00DA01F6"/>
    <w:rsid w:val="00DA0251"/>
    <w:rsid w:val="00DA031B"/>
    <w:rsid w:val="00DA189D"/>
    <w:rsid w:val="00DA1955"/>
    <w:rsid w:val="00DA4AC9"/>
    <w:rsid w:val="00DA5589"/>
    <w:rsid w:val="00DA5947"/>
    <w:rsid w:val="00DA6D30"/>
    <w:rsid w:val="00DB01DB"/>
    <w:rsid w:val="00DB3681"/>
    <w:rsid w:val="00DB388C"/>
    <w:rsid w:val="00DB3891"/>
    <w:rsid w:val="00DC1676"/>
    <w:rsid w:val="00DC1AD3"/>
    <w:rsid w:val="00DC2841"/>
    <w:rsid w:val="00DC2FCA"/>
    <w:rsid w:val="00DC4BE8"/>
    <w:rsid w:val="00DC591B"/>
    <w:rsid w:val="00DC75B7"/>
    <w:rsid w:val="00DD21C3"/>
    <w:rsid w:val="00DD2372"/>
    <w:rsid w:val="00DD2CE8"/>
    <w:rsid w:val="00DD2D54"/>
    <w:rsid w:val="00DD3421"/>
    <w:rsid w:val="00DD3BE7"/>
    <w:rsid w:val="00DD4D61"/>
    <w:rsid w:val="00DD65F3"/>
    <w:rsid w:val="00DD761F"/>
    <w:rsid w:val="00DE17C9"/>
    <w:rsid w:val="00DE2F1B"/>
    <w:rsid w:val="00DE34C4"/>
    <w:rsid w:val="00DE4015"/>
    <w:rsid w:val="00DE725D"/>
    <w:rsid w:val="00DE7344"/>
    <w:rsid w:val="00DF0D84"/>
    <w:rsid w:val="00DF13D4"/>
    <w:rsid w:val="00DF1C3A"/>
    <w:rsid w:val="00DF22BF"/>
    <w:rsid w:val="00DF22C1"/>
    <w:rsid w:val="00DF27E9"/>
    <w:rsid w:val="00DF420C"/>
    <w:rsid w:val="00E00347"/>
    <w:rsid w:val="00E020D2"/>
    <w:rsid w:val="00E021F1"/>
    <w:rsid w:val="00E0269A"/>
    <w:rsid w:val="00E0322C"/>
    <w:rsid w:val="00E04219"/>
    <w:rsid w:val="00E0477C"/>
    <w:rsid w:val="00E04C15"/>
    <w:rsid w:val="00E05B46"/>
    <w:rsid w:val="00E110FC"/>
    <w:rsid w:val="00E11CA4"/>
    <w:rsid w:val="00E124B2"/>
    <w:rsid w:val="00E13BF3"/>
    <w:rsid w:val="00E14ACE"/>
    <w:rsid w:val="00E206B2"/>
    <w:rsid w:val="00E27752"/>
    <w:rsid w:val="00E31F6C"/>
    <w:rsid w:val="00E34E14"/>
    <w:rsid w:val="00E35AE2"/>
    <w:rsid w:val="00E36638"/>
    <w:rsid w:val="00E37D01"/>
    <w:rsid w:val="00E418F9"/>
    <w:rsid w:val="00E42D11"/>
    <w:rsid w:val="00E43790"/>
    <w:rsid w:val="00E44E38"/>
    <w:rsid w:val="00E46D7F"/>
    <w:rsid w:val="00E5012E"/>
    <w:rsid w:val="00E509BC"/>
    <w:rsid w:val="00E51934"/>
    <w:rsid w:val="00E5455C"/>
    <w:rsid w:val="00E55312"/>
    <w:rsid w:val="00E56E29"/>
    <w:rsid w:val="00E56FF7"/>
    <w:rsid w:val="00E57DAC"/>
    <w:rsid w:val="00E57F24"/>
    <w:rsid w:val="00E625D2"/>
    <w:rsid w:val="00E63E10"/>
    <w:rsid w:val="00E64670"/>
    <w:rsid w:val="00E64A9E"/>
    <w:rsid w:val="00E64F9B"/>
    <w:rsid w:val="00E71A79"/>
    <w:rsid w:val="00E72231"/>
    <w:rsid w:val="00E756DD"/>
    <w:rsid w:val="00E76383"/>
    <w:rsid w:val="00E77281"/>
    <w:rsid w:val="00E77EF3"/>
    <w:rsid w:val="00E8281C"/>
    <w:rsid w:val="00E84A6F"/>
    <w:rsid w:val="00E87241"/>
    <w:rsid w:val="00E917B9"/>
    <w:rsid w:val="00E943B5"/>
    <w:rsid w:val="00E948A6"/>
    <w:rsid w:val="00E96197"/>
    <w:rsid w:val="00E96561"/>
    <w:rsid w:val="00E9698E"/>
    <w:rsid w:val="00E97BA3"/>
    <w:rsid w:val="00EA276E"/>
    <w:rsid w:val="00EA62E6"/>
    <w:rsid w:val="00EB0890"/>
    <w:rsid w:val="00EB2148"/>
    <w:rsid w:val="00EB2638"/>
    <w:rsid w:val="00EB3869"/>
    <w:rsid w:val="00EB4ED7"/>
    <w:rsid w:val="00EB4F26"/>
    <w:rsid w:val="00EB53AA"/>
    <w:rsid w:val="00EB6691"/>
    <w:rsid w:val="00EB69A0"/>
    <w:rsid w:val="00EB728F"/>
    <w:rsid w:val="00EB75AF"/>
    <w:rsid w:val="00EC14AC"/>
    <w:rsid w:val="00EC291B"/>
    <w:rsid w:val="00EC2DA6"/>
    <w:rsid w:val="00EC36D5"/>
    <w:rsid w:val="00EC3C87"/>
    <w:rsid w:val="00EC5D0A"/>
    <w:rsid w:val="00EC78CB"/>
    <w:rsid w:val="00ED2661"/>
    <w:rsid w:val="00ED2DB0"/>
    <w:rsid w:val="00ED303C"/>
    <w:rsid w:val="00ED6ACB"/>
    <w:rsid w:val="00ED735C"/>
    <w:rsid w:val="00EE0A38"/>
    <w:rsid w:val="00EE1300"/>
    <w:rsid w:val="00EE219F"/>
    <w:rsid w:val="00EE4574"/>
    <w:rsid w:val="00EE7538"/>
    <w:rsid w:val="00EF0A5B"/>
    <w:rsid w:val="00EF28F5"/>
    <w:rsid w:val="00EF42D4"/>
    <w:rsid w:val="00EF4422"/>
    <w:rsid w:val="00F0027B"/>
    <w:rsid w:val="00F01EF3"/>
    <w:rsid w:val="00F01F93"/>
    <w:rsid w:val="00F0224B"/>
    <w:rsid w:val="00F04F57"/>
    <w:rsid w:val="00F0586A"/>
    <w:rsid w:val="00F11BE1"/>
    <w:rsid w:val="00F11D4F"/>
    <w:rsid w:val="00F11EE0"/>
    <w:rsid w:val="00F11F24"/>
    <w:rsid w:val="00F12B86"/>
    <w:rsid w:val="00F1341D"/>
    <w:rsid w:val="00F151C0"/>
    <w:rsid w:val="00F16920"/>
    <w:rsid w:val="00F16E70"/>
    <w:rsid w:val="00F17414"/>
    <w:rsid w:val="00F206CB"/>
    <w:rsid w:val="00F20D83"/>
    <w:rsid w:val="00F22A02"/>
    <w:rsid w:val="00F25194"/>
    <w:rsid w:val="00F256E8"/>
    <w:rsid w:val="00F25C2A"/>
    <w:rsid w:val="00F2732E"/>
    <w:rsid w:val="00F340C6"/>
    <w:rsid w:val="00F366B5"/>
    <w:rsid w:val="00F40EF5"/>
    <w:rsid w:val="00F431B9"/>
    <w:rsid w:val="00F433A6"/>
    <w:rsid w:val="00F43EFB"/>
    <w:rsid w:val="00F455CE"/>
    <w:rsid w:val="00F47AA2"/>
    <w:rsid w:val="00F5281F"/>
    <w:rsid w:val="00F52C63"/>
    <w:rsid w:val="00F539E9"/>
    <w:rsid w:val="00F53F1D"/>
    <w:rsid w:val="00F555AB"/>
    <w:rsid w:val="00F63EC2"/>
    <w:rsid w:val="00F64AF9"/>
    <w:rsid w:val="00F65826"/>
    <w:rsid w:val="00F6584E"/>
    <w:rsid w:val="00F66D73"/>
    <w:rsid w:val="00F70D62"/>
    <w:rsid w:val="00F75925"/>
    <w:rsid w:val="00F76DE3"/>
    <w:rsid w:val="00F80FE7"/>
    <w:rsid w:val="00F82EAD"/>
    <w:rsid w:val="00F8436F"/>
    <w:rsid w:val="00F852E7"/>
    <w:rsid w:val="00F91A11"/>
    <w:rsid w:val="00F9268F"/>
    <w:rsid w:val="00F960A7"/>
    <w:rsid w:val="00FA0F9F"/>
    <w:rsid w:val="00FA2B82"/>
    <w:rsid w:val="00FA2EE8"/>
    <w:rsid w:val="00FA3000"/>
    <w:rsid w:val="00FA349E"/>
    <w:rsid w:val="00FA4A78"/>
    <w:rsid w:val="00FA5AFF"/>
    <w:rsid w:val="00FA6638"/>
    <w:rsid w:val="00FA6E3B"/>
    <w:rsid w:val="00FB0865"/>
    <w:rsid w:val="00FB1E54"/>
    <w:rsid w:val="00FB3DC0"/>
    <w:rsid w:val="00FB605B"/>
    <w:rsid w:val="00FB68DF"/>
    <w:rsid w:val="00FC1B9B"/>
    <w:rsid w:val="00FC3910"/>
    <w:rsid w:val="00FC561F"/>
    <w:rsid w:val="00FC5E7C"/>
    <w:rsid w:val="00FC65CA"/>
    <w:rsid w:val="00FC684F"/>
    <w:rsid w:val="00FC7385"/>
    <w:rsid w:val="00FC7AF3"/>
    <w:rsid w:val="00FD4009"/>
    <w:rsid w:val="00FD496D"/>
    <w:rsid w:val="00FD640B"/>
    <w:rsid w:val="00FE2056"/>
    <w:rsid w:val="00FE2DF8"/>
    <w:rsid w:val="00FE3F84"/>
    <w:rsid w:val="00FE71B0"/>
    <w:rsid w:val="00FE7835"/>
    <w:rsid w:val="00FF006F"/>
    <w:rsid w:val="00FF0490"/>
    <w:rsid w:val="00FF17E7"/>
    <w:rsid w:val="00FF246D"/>
    <w:rsid w:val="00FF35D7"/>
    <w:rsid w:val="00FF501E"/>
    <w:rsid w:val="00FF5918"/>
    <w:rsid w:val="00FF5DFE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97"/>
    <o:shapelayout v:ext="edit">
      <o:idmap v:ext="edit" data="1"/>
    </o:shapelayout>
  </w:shapeDefaults>
  <w:decimalSymbol w:val="."/>
  <w:listSeparator w:val=","/>
  <w14:docId w14:val="6DDEF9EB"/>
  <w15:chartTrackingRefBased/>
  <w15:docId w15:val="{23EF1176-59C4-4839-B556-A83C31B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A8C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05A8C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05A8C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05A8C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05A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5A8C"/>
  </w:style>
  <w:style w:type="paragraph" w:styleId="ListParagraph">
    <w:name w:val="List Paragraph"/>
    <w:basedOn w:val="Normal"/>
    <w:uiPriority w:val="34"/>
    <w:qFormat/>
    <w:rsid w:val="00605A8C"/>
    <w:pPr>
      <w:ind w:left="720"/>
    </w:pPr>
  </w:style>
  <w:style w:type="character" w:styleId="Hyperlink">
    <w:name w:val="Hyperlink"/>
    <w:uiPriority w:val="99"/>
    <w:rsid w:val="00605A8C"/>
    <w:rPr>
      <w:color w:val="0000FF"/>
      <w:u w:val="single"/>
    </w:rPr>
  </w:style>
  <w:style w:type="paragraph" w:styleId="Header">
    <w:name w:val="header"/>
    <w:basedOn w:val="Normal"/>
    <w:link w:val="HeaderChar"/>
    <w:rsid w:val="00605A8C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605A8C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605A8C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605A8C"/>
    <w:pPr>
      <w:numPr>
        <w:numId w:val="1"/>
      </w:numPr>
    </w:pPr>
  </w:style>
  <w:style w:type="paragraph" w:customStyle="1" w:styleId="Outlinenumbering">
    <w:name w:val="Outline numbering"/>
    <w:basedOn w:val="Normal"/>
    <w:rsid w:val="00605A8C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605A8C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05A8C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05A8C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05A8C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605A8C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paragraph" w:styleId="Caption">
    <w:name w:val="caption"/>
    <w:basedOn w:val="Normal"/>
    <w:next w:val="Normal"/>
    <w:unhideWhenUsed/>
    <w:rsid w:val="006C1BE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721A"/>
    <w:rPr>
      <w:color w:val="808080"/>
    </w:rPr>
  </w:style>
  <w:style w:type="character" w:customStyle="1" w:styleId="Red">
    <w:name w:val="Red"/>
    <w:basedOn w:val="DefaultParagraphFont"/>
    <w:uiPriority w:val="1"/>
    <w:rsid w:val="00A6721A"/>
    <w:rPr>
      <w:color w:val="FF0000"/>
    </w:rPr>
  </w:style>
  <w:style w:type="paragraph" w:styleId="NoSpacing">
    <w:name w:val="No Spacing"/>
    <w:uiPriority w:val="1"/>
    <w:qFormat/>
    <w:rsid w:val="00CF699F"/>
    <w:rPr>
      <w:rFonts w:ascii="Verdana" w:hAnsi="Verdana"/>
      <w:szCs w:val="24"/>
    </w:rPr>
  </w:style>
  <w:style w:type="paragraph" w:customStyle="1" w:styleId="Code">
    <w:name w:val="Code"/>
    <w:basedOn w:val="Normal"/>
    <w:qFormat/>
    <w:rsid w:val="00605A8C"/>
    <w:pPr>
      <w:spacing w:before="80"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1F6"/>
    <w:rPr>
      <w:rFonts w:ascii="Courier New" w:hAnsi="Courier New" w:cs="Courier New"/>
    </w:rPr>
  </w:style>
  <w:style w:type="character" w:customStyle="1" w:styleId="bash">
    <w:name w:val="bash"/>
    <w:basedOn w:val="DefaultParagraphFont"/>
    <w:rsid w:val="00DA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4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6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5A446-8722-4FEA-8B6D-11B65156429A}"/>
      </w:docPartPr>
      <w:docPartBody>
        <w:p w:rsidR="00DD1607" w:rsidRDefault="007634DA"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2C5315ED2B495EBD55B4B71425A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6243-CE2E-4AD2-8391-8F2E0560492C}"/>
      </w:docPartPr>
      <w:docPartBody>
        <w:p w:rsidR="00DD1607" w:rsidRDefault="007634DA" w:rsidP="007634DA">
          <w:pPr>
            <w:pStyle w:val="642C5315ED2B495EBD55B4B71425A06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C4B6B52844CF09A019EBFCD57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D6BF-7FEC-4557-98F1-4632F45356DA}"/>
      </w:docPartPr>
      <w:docPartBody>
        <w:p w:rsidR="00DD1607" w:rsidRDefault="007634DA" w:rsidP="007634DA">
          <w:pPr>
            <w:pStyle w:val="1D7C4B6B52844CF09A019EBFCD570F4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508CF1250498EBE94DEE42E661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C5D50-7E1A-4FB0-8B12-6B4B0FAF1A4A}"/>
      </w:docPartPr>
      <w:docPartBody>
        <w:p w:rsidR="00DD1607" w:rsidRDefault="007634DA" w:rsidP="007634DA">
          <w:pPr>
            <w:pStyle w:val="776508CF1250498EBE94DEE42E66112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9BF517F0843E1AE782310431D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2DBE7-FE12-4A9B-8D26-7BB3E450EE0D}"/>
      </w:docPartPr>
      <w:docPartBody>
        <w:p w:rsidR="00DD1607" w:rsidRDefault="007634DA" w:rsidP="007634DA">
          <w:pPr>
            <w:pStyle w:val="5219BF517F0843E1AE782310431DB21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CE00030DB4268ADD060AD3688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8B59E-7AA0-46E5-A881-4C65CDEC067D}"/>
      </w:docPartPr>
      <w:docPartBody>
        <w:p w:rsidR="00DD1607" w:rsidRDefault="007634DA" w:rsidP="007634DA">
          <w:pPr>
            <w:pStyle w:val="8F5CE00030DB4268ADD060AD3688C46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C8A97C68D444A59F9D0DB7EB0E0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79580-6DCB-495D-A9A8-2D5D8ED024E1}"/>
      </w:docPartPr>
      <w:docPartBody>
        <w:p w:rsidR="00DD1607" w:rsidRDefault="007634DA" w:rsidP="007634DA">
          <w:pPr>
            <w:pStyle w:val="7FC8A97C68D444A59F9D0DB7EB0E099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FD4897E30490E88352A9F0B4F9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55CA-0A44-4314-99E9-4AB1395E8A2F}"/>
      </w:docPartPr>
      <w:docPartBody>
        <w:p w:rsidR="00DD1607" w:rsidRDefault="007634DA" w:rsidP="007634DA">
          <w:pPr>
            <w:pStyle w:val="656FD4897E30490E88352A9F0B4F992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A0F8857AB44C99B42645CE6672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BE9A-C405-468C-8336-12A7F56D04CF}"/>
      </w:docPartPr>
      <w:docPartBody>
        <w:p w:rsidR="00DD1607" w:rsidRDefault="007634DA" w:rsidP="007634DA">
          <w:pPr>
            <w:pStyle w:val="FDA0F8857AB44C99B42645CE6672847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AE885BAF85415E821E36301007A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885F-6C31-46D0-8D2A-287B83C6EC73}"/>
      </w:docPartPr>
      <w:docPartBody>
        <w:p w:rsidR="00DD1607" w:rsidRDefault="007634DA" w:rsidP="007634DA">
          <w:pPr>
            <w:pStyle w:val="A4AE885BAF85415E821E36301007A6F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4AD5C0441C43A59BB994640249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20C3-13EF-41D9-AF77-FA003DF671B8}"/>
      </w:docPartPr>
      <w:docPartBody>
        <w:p w:rsidR="00DD1607" w:rsidRDefault="007634DA" w:rsidP="007634DA">
          <w:pPr>
            <w:pStyle w:val="0F4AD5C0441C43A59BB9946402497B2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48D578A5404A96861836F90F534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6B3D5-1A57-473E-9B1D-BEEC9BAED571}"/>
      </w:docPartPr>
      <w:docPartBody>
        <w:p w:rsidR="00DD1607" w:rsidRDefault="007634DA" w:rsidP="007634DA">
          <w:pPr>
            <w:pStyle w:val="E148D578A5404A96861836F90F534CB2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6892041BA4472B0E1DC5423BFB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96A05-F363-43E2-B2F2-BCA3CCADA782}"/>
      </w:docPartPr>
      <w:docPartBody>
        <w:p w:rsidR="00DD1607" w:rsidRDefault="007634DA" w:rsidP="007634DA">
          <w:pPr>
            <w:pStyle w:val="BAC6892041BA4472B0E1DC5423BFB1B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966A24E0549128A1CAA44B1A7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B3C1-D43B-4D51-B558-BF5172D7ECE3}"/>
      </w:docPartPr>
      <w:docPartBody>
        <w:p w:rsidR="00DD1607" w:rsidRDefault="007634DA" w:rsidP="007634DA">
          <w:pPr>
            <w:pStyle w:val="221966A24E0549128A1CAA44B1A7914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18591FAA0455B92DF94E263CA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F90EC-6AEC-4060-9475-D4625222B654}"/>
      </w:docPartPr>
      <w:docPartBody>
        <w:p w:rsidR="009A1DEC" w:rsidRDefault="00DD1607" w:rsidP="00DD1607">
          <w:pPr>
            <w:pStyle w:val="EC318591FAA0455B92DF94E263CA1DA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0F70A479B74E6E923EB67B8D1F9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65D63-AB5D-484F-B1CD-E3D39F1832E1}"/>
      </w:docPartPr>
      <w:docPartBody>
        <w:p w:rsidR="009A1DEC" w:rsidRDefault="00DD1607" w:rsidP="00DD1607">
          <w:pPr>
            <w:pStyle w:val="C70F70A479B74E6E923EB67B8D1F95C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D5A2ABC3F43E493710EAC461D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1E099-DD5A-4CCA-B9EE-42E7C74D2A92}"/>
      </w:docPartPr>
      <w:docPartBody>
        <w:p w:rsidR="009A1DEC" w:rsidRDefault="00DD1607" w:rsidP="00DD1607">
          <w:pPr>
            <w:pStyle w:val="C0FD5A2ABC3F43E493710EAC461D79F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F877AF32604C4099B7CA1B7B2C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C38D-5ECA-4249-8EA2-C23986B90E8A}"/>
      </w:docPartPr>
      <w:docPartBody>
        <w:p w:rsidR="009A1DEC" w:rsidRDefault="00DD1607" w:rsidP="00DD1607">
          <w:pPr>
            <w:pStyle w:val="2BF877AF32604C4099B7CA1B7B2CEC8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DB4AABA304AE9BEE64387E049B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6B10-DD59-4882-9E9E-BBB9D3D7D24B}"/>
      </w:docPartPr>
      <w:docPartBody>
        <w:p w:rsidR="009A1DEC" w:rsidRDefault="00DD1607" w:rsidP="00DD1607">
          <w:pPr>
            <w:pStyle w:val="811DB4AABA304AE9BEE64387E049BEE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8530F8139F46B790177D10D960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347F-F35A-4053-A3B5-67AAA35F3A69}"/>
      </w:docPartPr>
      <w:docPartBody>
        <w:p w:rsidR="009A1DEC" w:rsidRDefault="00DD1607" w:rsidP="00DD1607">
          <w:pPr>
            <w:pStyle w:val="1D8530F8139F46B790177D10D960CDDF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6E26E044F41E3B74CB4BD50F4F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E559-B034-4D45-A1A1-BE0BD0F1EDC2}"/>
      </w:docPartPr>
      <w:docPartBody>
        <w:p w:rsidR="009A1DEC" w:rsidRDefault="00DD1607" w:rsidP="00DD1607">
          <w:pPr>
            <w:pStyle w:val="D816E26E044F41E3B74CB4BD50F4F56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A2AD91F32E47E1A4F7D7E4A31D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6A59-1C76-4B3C-9EF8-510F18502F29}"/>
      </w:docPartPr>
      <w:docPartBody>
        <w:p w:rsidR="009A1DEC" w:rsidRDefault="00DD1607" w:rsidP="00DD1607">
          <w:pPr>
            <w:pStyle w:val="5FA2AD91F32E47E1A4F7D7E4A31D3522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91AF7B77FD46539E7A12CF0223A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B6D7E-62F2-4600-929C-11E8C8D80199}"/>
      </w:docPartPr>
      <w:docPartBody>
        <w:p w:rsidR="009A1DEC" w:rsidRDefault="00DD1607" w:rsidP="00DD1607">
          <w:pPr>
            <w:pStyle w:val="5191AF7B77FD46539E7A12CF0223AE1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DC5B954D674FAFA878FA3FAAA0B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DCF28-DAFA-4FA1-A729-A9F81C45E808}"/>
      </w:docPartPr>
      <w:docPartBody>
        <w:p w:rsidR="009A1DEC" w:rsidRDefault="00DD1607" w:rsidP="00DD1607">
          <w:pPr>
            <w:pStyle w:val="0CDC5B954D674FAFA878FA3FAAA0BD7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DACD49E0243B2B6D74BCF7024C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DFD60-21F3-43FF-BA51-50D547C13398}"/>
      </w:docPartPr>
      <w:docPartBody>
        <w:p w:rsidR="009A1DEC" w:rsidRDefault="00DD1607" w:rsidP="00DD1607">
          <w:pPr>
            <w:pStyle w:val="DBDDACD49E0243B2B6D74BCF7024C3B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C44679CC17409E9262DC77D79C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4DABE-E8B8-4931-A826-86DD5073ADBD}"/>
      </w:docPartPr>
      <w:docPartBody>
        <w:p w:rsidR="00A11790" w:rsidRDefault="002C4B2F" w:rsidP="002C4B2F">
          <w:pPr>
            <w:pStyle w:val="AFC44679CC17409E9262DC77D79CAA5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20A0D0B034EE887FDDDC47A5F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8472-514C-4A82-9F1D-13D2BFF2A9EA}"/>
      </w:docPartPr>
      <w:docPartBody>
        <w:p w:rsidR="00DC0129" w:rsidRDefault="00A11790" w:rsidP="00A11790">
          <w:pPr>
            <w:pStyle w:val="DF020A0D0B034EE887FDDDC47A5FF5D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EFAC99EC64F18A689E4DC6662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9DA05-5A55-439B-85FB-05ACEDF8F4A2}"/>
      </w:docPartPr>
      <w:docPartBody>
        <w:p w:rsidR="00DC0129" w:rsidRDefault="00A11790" w:rsidP="00A11790">
          <w:pPr>
            <w:pStyle w:val="854EFAC99EC64F18A689E4DC66628F7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E76A3A218245A1AECEE8B59E475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00078-A2C1-436C-88C3-08AE2CC0C6F2}"/>
      </w:docPartPr>
      <w:docPartBody>
        <w:p w:rsidR="00DC0129" w:rsidRDefault="00A11790" w:rsidP="00A11790">
          <w:pPr>
            <w:pStyle w:val="CAE76A3A218245A1AECEE8B59E4755F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01EA6288B41BD86BA9AAEB9715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BA71-5AD7-4A7E-B522-73C1CAA76064}"/>
      </w:docPartPr>
      <w:docPartBody>
        <w:p w:rsidR="00A631C9" w:rsidRDefault="007A6D09" w:rsidP="007A6D09">
          <w:pPr>
            <w:pStyle w:val="C9001EA6288B41BD86BA9AAEB971530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680B0163954F06844E1AFC635B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1363-EEDF-4E8E-B8A0-C53AD969416B}"/>
      </w:docPartPr>
      <w:docPartBody>
        <w:p w:rsidR="00A631C9" w:rsidRDefault="007A6D09" w:rsidP="007A6D09">
          <w:pPr>
            <w:pStyle w:val="12680B0163954F06844E1AFC635B7F6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DC34DF28DD4122AB2C8CE343A5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15C4-BE0F-4F76-87FF-E6B15327F309}"/>
      </w:docPartPr>
      <w:docPartBody>
        <w:p w:rsidR="00A631C9" w:rsidRDefault="007A6D09" w:rsidP="007A6D09">
          <w:pPr>
            <w:pStyle w:val="21DC34DF28DD4122AB2C8CE343A5A0E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9D20B29F749FF951F37384F90C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81FF-BBD8-4D7F-A8E0-7914B3C781AC}"/>
      </w:docPartPr>
      <w:docPartBody>
        <w:p w:rsidR="00C408A2" w:rsidRDefault="008140A0" w:rsidP="008140A0">
          <w:pPr>
            <w:pStyle w:val="C839D20B29F749FF951F37384F90C63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9F52DC7A1540E68DE7538405B3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842F-896F-4390-A1DE-2A0C37DB196A}"/>
      </w:docPartPr>
      <w:docPartBody>
        <w:p w:rsidR="002F7075" w:rsidRDefault="009D11D7" w:rsidP="009D11D7">
          <w:pPr>
            <w:pStyle w:val="049F52DC7A1540E68DE7538405B38CB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51A1E14274ADA991DA4B08B96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53204-DEA9-4649-BA7D-70D10139AFF3}"/>
      </w:docPartPr>
      <w:docPartBody>
        <w:p w:rsidR="002F7075" w:rsidRDefault="009D11D7" w:rsidP="009D11D7">
          <w:pPr>
            <w:pStyle w:val="09451A1E14274ADA991DA4B08B96C54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32F09E95D4A58BEB4C52CE966F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05943-53F7-4A2C-996B-95348E1ED17D}"/>
      </w:docPartPr>
      <w:docPartBody>
        <w:p w:rsidR="00C97CE1" w:rsidRDefault="00650B92" w:rsidP="00650B92">
          <w:pPr>
            <w:pStyle w:val="0BE32F09E95D4A58BEB4C52CE966F6B3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5D30B84AE44EC93228980C3FEE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0F3F7-1A1E-442D-9D0E-40FE7A8F0681}"/>
      </w:docPartPr>
      <w:docPartBody>
        <w:p w:rsidR="00C97CE1" w:rsidRDefault="00650B92" w:rsidP="00650B92">
          <w:pPr>
            <w:pStyle w:val="A3F5D30B84AE44EC93228980C3FEE65A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C4B94FC02475E9AF2C17EB7239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783AD-BD9C-4193-B52E-B18A297BF385}"/>
      </w:docPartPr>
      <w:docPartBody>
        <w:p w:rsidR="00CE40E2" w:rsidRDefault="00C97CE1" w:rsidP="00C97CE1">
          <w:pPr>
            <w:pStyle w:val="ABDC4B94FC02475E9AF2C17EB723957F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DA"/>
    <w:rsid w:val="002C4B2F"/>
    <w:rsid w:val="002F7075"/>
    <w:rsid w:val="00650B92"/>
    <w:rsid w:val="006B6DAD"/>
    <w:rsid w:val="007634DA"/>
    <w:rsid w:val="007A6D09"/>
    <w:rsid w:val="008140A0"/>
    <w:rsid w:val="0081487D"/>
    <w:rsid w:val="009A1DEC"/>
    <w:rsid w:val="009D11D7"/>
    <w:rsid w:val="00A11790"/>
    <w:rsid w:val="00A631C9"/>
    <w:rsid w:val="00C408A2"/>
    <w:rsid w:val="00C5106E"/>
    <w:rsid w:val="00C97CE1"/>
    <w:rsid w:val="00CE40E2"/>
    <w:rsid w:val="00DC0129"/>
    <w:rsid w:val="00D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CE1"/>
    <w:rPr>
      <w:color w:val="808080"/>
    </w:rPr>
  </w:style>
  <w:style w:type="paragraph" w:customStyle="1" w:styleId="CF58A69AAE464E6E9307E9B3EB020562">
    <w:name w:val="CF58A69AAE464E6E9307E9B3EB020562"/>
    <w:rsid w:val="007634DA"/>
  </w:style>
  <w:style w:type="paragraph" w:customStyle="1" w:styleId="642C5315ED2B495EBD55B4B71425A06E">
    <w:name w:val="642C5315ED2B495EBD55B4B71425A06E"/>
    <w:rsid w:val="007634DA"/>
  </w:style>
  <w:style w:type="paragraph" w:customStyle="1" w:styleId="FC8168EF36874E61BFC9F12E6D633C5B">
    <w:name w:val="FC8168EF36874E61BFC9F12E6D633C5B"/>
    <w:rsid w:val="007634DA"/>
  </w:style>
  <w:style w:type="paragraph" w:customStyle="1" w:styleId="1D7C4B6B52844CF09A019EBFCD570F49">
    <w:name w:val="1D7C4B6B52844CF09A019EBFCD570F49"/>
    <w:rsid w:val="007634DA"/>
  </w:style>
  <w:style w:type="paragraph" w:customStyle="1" w:styleId="2029066402244593B38F6FAC9B4687B6">
    <w:name w:val="2029066402244593B38F6FAC9B4687B6"/>
    <w:rsid w:val="007634DA"/>
  </w:style>
  <w:style w:type="paragraph" w:customStyle="1" w:styleId="776508CF1250498EBE94DEE42E661126">
    <w:name w:val="776508CF1250498EBE94DEE42E661126"/>
    <w:rsid w:val="007634DA"/>
  </w:style>
  <w:style w:type="paragraph" w:customStyle="1" w:styleId="5AD44EE4B7814F05B3980B3B0D8259F4">
    <w:name w:val="5AD44EE4B7814F05B3980B3B0D8259F4"/>
    <w:rsid w:val="007634DA"/>
  </w:style>
  <w:style w:type="paragraph" w:customStyle="1" w:styleId="5219BF517F0843E1AE782310431DB21B">
    <w:name w:val="5219BF517F0843E1AE782310431DB21B"/>
    <w:rsid w:val="007634DA"/>
  </w:style>
  <w:style w:type="paragraph" w:customStyle="1" w:styleId="5F6512E8BF1F4843A58B14A0D1920809">
    <w:name w:val="5F6512E8BF1F4843A58B14A0D1920809"/>
    <w:rsid w:val="007634DA"/>
  </w:style>
  <w:style w:type="paragraph" w:customStyle="1" w:styleId="8F5CE00030DB4268ADD060AD3688C46C">
    <w:name w:val="8F5CE00030DB4268ADD060AD3688C46C"/>
    <w:rsid w:val="007634DA"/>
  </w:style>
  <w:style w:type="paragraph" w:customStyle="1" w:styleId="4E16E46B3FF445F58AFD10898F7F5C2C">
    <w:name w:val="4E16E46B3FF445F58AFD10898F7F5C2C"/>
    <w:rsid w:val="007634DA"/>
  </w:style>
  <w:style w:type="paragraph" w:customStyle="1" w:styleId="7FC8A97C68D444A59F9D0DB7EB0E0996">
    <w:name w:val="7FC8A97C68D444A59F9D0DB7EB0E0996"/>
    <w:rsid w:val="007634DA"/>
  </w:style>
  <w:style w:type="paragraph" w:customStyle="1" w:styleId="2BA7E638A97C449797C25907C6E6D54D">
    <w:name w:val="2BA7E638A97C449797C25907C6E6D54D"/>
    <w:rsid w:val="007634DA"/>
  </w:style>
  <w:style w:type="paragraph" w:customStyle="1" w:styleId="656FD4897E30490E88352A9F0B4F9929">
    <w:name w:val="656FD4897E30490E88352A9F0B4F9929"/>
    <w:rsid w:val="007634DA"/>
  </w:style>
  <w:style w:type="paragraph" w:customStyle="1" w:styleId="8966A9116B09459B97F6407C4A0AC1DA">
    <w:name w:val="8966A9116B09459B97F6407C4A0AC1DA"/>
    <w:rsid w:val="007634DA"/>
  </w:style>
  <w:style w:type="paragraph" w:customStyle="1" w:styleId="FDA0F8857AB44C99B42645CE66728474">
    <w:name w:val="FDA0F8857AB44C99B42645CE66728474"/>
    <w:rsid w:val="007634DA"/>
  </w:style>
  <w:style w:type="paragraph" w:customStyle="1" w:styleId="CEAC50C5404C48739AAC2453510C7E46">
    <w:name w:val="CEAC50C5404C48739AAC2453510C7E46"/>
    <w:rsid w:val="007634DA"/>
  </w:style>
  <w:style w:type="paragraph" w:customStyle="1" w:styleId="A4AE885BAF85415E821E36301007A6F1">
    <w:name w:val="A4AE885BAF85415E821E36301007A6F1"/>
    <w:rsid w:val="007634DA"/>
  </w:style>
  <w:style w:type="paragraph" w:customStyle="1" w:styleId="3C1033B67D314812A561E7FDE5714687">
    <w:name w:val="3C1033B67D314812A561E7FDE5714687"/>
    <w:rsid w:val="007634DA"/>
  </w:style>
  <w:style w:type="paragraph" w:customStyle="1" w:styleId="0F4AD5C0441C43A59BB9946402497B2B">
    <w:name w:val="0F4AD5C0441C43A59BB9946402497B2B"/>
    <w:rsid w:val="007634DA"/>
  </w:style>
  <w:style w:type="paragraph" w:customStyle="1" w:styleId="82D2C4EF82184C47A45ECD7964442E0B">
    <w:name w:val="82D2C4EF82184C47A45ECD7964442E0B"/>
    <w:rsid w:val="007634DA"/>
  </w:style>
  <w:style w:type="paragraph" w:customStyle="1" w:styleId="E148D578A5404A96861836F90F534CB2">
    <w:name w:val="E148D578A5404A96861836F90F534CB2"/>
    <w:rsid w:val="007634DA"/>
  </w:style>
  <w:style w:type="paragraph" w:customStyle="1" w:styleId="D2BB36AC3FDB41DBBE2D8CE5059AC0A0">
    <w:name w:val="D2BB36AC3FDB41DBBE2D8CE5059AC0A0"/>
    <w:rsid w:val="007634DA"/>
  </w:style>
  <w:style w:type="paragraph" w:customStyle="1" w:styleId="BAC6892041BA4472B0E1DC5423BFB1BE">
    <w:name w:val="BAC6892041BA4472B0E1DC5423BFB1BE"/>
    <w:rsid w:val="007634DA"/>
  </w:style>
  <w:style w:type="paragraph" w:customStyle="1" w:styleId="5D53CD542D6141F498CD8AA47F29EB8B">
    <w:name w:val="5D53CD542D6141F498CD8AA47F29EB8B"/>
    <w:rsid w:val="007634DA"/>
  </w:style>
  <w:style w:type="paragraph" w:customStyle="1" w:styleId="221966A24E0549128A1CAA44B1A79146">
    <w:name w:val="221966A24E0549128A1CAA44B1A79146"/>
    <w:rsid w:val="007634DA"/>
  </w:style>
  <w:style w:type="paragraph" w:customStyle="1" w:styleId="953BD783FB744AFA8B221362D0A83470">
    <w:name w:val="953BD783FB744AFA8B221362D0A83470"/>
    <w:rsid w:val="007634DA"/>
  </w:style>
  <w:style w:type="paragraph" w:customStyle="1" w:styleId="C62BC127C5444423A03FD8FC3C5B67FB">
    <w:name w:val="C62BC127C5444423A03FD8FC3C5B67FB"/>
    <w:rsid w:val="007634DA"/>
  </w:style>
  <w:style w:type="paragraph" w:customStyle="1" w:styleId="AFCF744461A444789E9ADEDC44F6B336">
    <w:name w:val="AFCF744461A444789E9ADEDC44F6B336"/>
    <w:rsid w:val="007634DA"/>
  </w:style>
  <w:style w:type="paragraph" w:customStyle="1" w:styleId="6A4BDE083E364C8BBDA444A398621209">
    <w:name w:val="6A4BDE083E364C8BBDA444A398621209"/>
    <w:rsid w:val="007634DA"/>
  </w:style>
  <w:style w:type="paragraph" w:customStyle="1" w:styleId="599FBA5ECFB041F490133973A5022F33">
    <w:name w:val="599FBA5ECFB041F490133973A5022F33"/>
    <w:rsid w:val="00DD1607"/>
  </w:style>
  <w:style w:type="paragraph" w:customStyle="1" w:styleId="EC318591FAA0455B92DF94E263CA1DA5">
    <w:name w:val="EC318591FAA0455B92DF94E263CA1DA5"/>
    <w:rsid w:val="00DD1607"/>
  </w:style>
  <w:style w:type="paragraph" w:customStyle="1" w:styleId="BEDDA42F04B34ED69F3167D44A82DA2A">
    <w:name w:val="BEDDA42F04B34ED69F3167D44A82DA2A"/>
    <w:rsid w:val="00DD1607"/>
  </w:style>
  <w:style w:type="paragraph" w:customStyle="1" w:styleId="C70F70A479B74E6E923EB67B8D1F95CC">
    <w:name w:val="C70F70A479B74E6E923EB67B8D1F95CC"/>
    <w:rsid w:val="00DD1607"/>
  </w:style>
  <w:style w:type="paragraph" w:customStyle="1" w:styleId="249B9F3799EF40DBBBB299BAECC02702">
    <w:name w:val="249B9F3799EF40DBBBB299BAECC02702"/>
    <w:rsid w:val="00DD1607"/>
  </w:style>
  <w:style w:type="paragraph" w:customStyle="1" w:styleId="C0FD5A2ABC3F43E493710EAC461D79F9">
    <w:name w:val="C0FD5A2ABC3F43E493710EAC461D79F9"/>
    <w:rsid w:val="00DD1607"/>
  </w:style>
  <w:style w:type="paragraph" w:customStyle="1" w:styleId="B916320814C045609272C873E3889647">
    <w:name w:val="B916320814C045609272C873E3889647"/>
    <w:rsid w:val="00DD1607"/>
  </w:style>
  <w:style w:type="paragraph" w:customStyle="1" w:styleId="2BF877AF32604C4099B7CA1B7B2CEC86">
    <w:name w:val="2BF877AF32604C4099B7CA1B7B2CEC86"/>
    <w:rsid w:val="00DD1607"/>
  </w:style>
  <w:style w:type="paragraph" w:customStyle="1" w:styleId="F75AE2252FBF497C89549B1B047C5BAF">
    <w:name w:val="F75AE2252FBF497C89549B1B047C5BAF"/>
    <w:rsid w:val="00DD1607"/>
  </w:style>
  <w:style w:type="paragraph" w:customStyle="1" w:styleId="811DB4AABA304AE9BEE64387E049BEE8">
    <w:name w:val="811DB4AABA304AE9BEE64387E049BEE8"/>
    <w:rsid w:val="00DD1607"/>
  </w:style>
  <w:style w:type="paragraph" w:customStyle="1" w:styleId="132C904249574CCDBA40E7061C593D65">
    <w:name w:val="132C904249574CCDBA40E7061C593D65"/>
    <w:rsid w:val="00DD1607"/>
  </w:style>
  <w:style w:type="paragraph" w:customStyle="1" w:styleId="1D8530F8139F46B790177D10D960CDDF">
    <w:name w:val="1D8530F8139F46B790177D10D960CDDF"/>
    <w:rsid w:val="00DD1607"/>
  </w:style>
  <w:style w:type="paragraph" w:customStyle="1" w:styleId="FED2A20D546D43B1897A1FB19B3E258A">
    <w:name w:val="FED2A20D546D43B1897A1FB19B3E258A"/>
    <w:rsid w:val="00DD1607"/>
  </w:style>
  <w:style w:type="paragraph" w:customStyle="1" w:styleId="23B4EAED363A4AD2BEF8A18AC5F15451">
    <w:name w:val="23B4EAED363A4AD2BEF8A18AC5F15451"/>
    <w:rsid w:val="00DD1607"/>
  </w:style>
  <w:style w:type="paragraph" w:customStyle="1" w:styleId="D816E26E044F41E3B74CB4BD50F4F564">
    <w:name w:val="D816E26E044F41E3B74CB4BD50F4F564"/>
    <w:rsid w:val="00DD1607"/>
  </w:style>
  <w:style w:type="paragraph" w:customStyle="1" w:styleId="185FF9B60FDD4A9D9ADE09933AA23D91">
    <w:name w:val="185FF9B60FDD4A9D9ADE09933AA23D91"/>
    <w:rsid w:val="00DD1607"/>
  </w:style>
  <w:style w:type="paragraph" w:customStyle="1" w:styleId="5FA2AD91F32E47E1A4F7D7E4A31D3522">
    <w:name w:val="5FA2AD91F32E47E1A4F7D7E4A31D3522"/>
    <w:rsid w:val="00DD1607"/>
  </w:style>
  <w:style w:type="paragraph" w:customStyle="1" w:styleId="9B08F578730D42EDA5AEB23F7559D5C1">
    <w:name w:val="9B08F578730D42EDA5AEB23F7559D5C1"/>
    <w:rsid w:val="00DD1607"/>
  </w:style>
  <w:style w:type="paragraph" w:customStyle="1" w:styleId="04981170B10547918267BB3B8241901F">
    <w:name w:val="04981170B10547918267BB3B8241901F"/>
    <w:rsid w:val="00DD1607"/>
  </w:style>
  <w:style w:type="paragraph" w:customStyle="1" w:styleId="1AB8FD2D1572450B9E19A255AF82B3B0">
    <w:name w:val="1AB8FD2D1572450B9E19A255AF82B3B0"/>
    <w:rsid w:val="00DD1607"/>
  </w:style>
  <w:style w:type="paragraph" w:customStyle="1" w:styleId="0D7834E0AC034464A310E2F814451D34">
    <w:name w:val="0D7834E0AC034464A310E2F814451D34"/>
    <w:rsid w:val="00DD1607"/>
  </w:style>
  <w:style w:type="paragraph" w:customStyle="1" w:styleId="B86B998986AD40AC8A80362D03AD453C">
    <w:name w:val="B86B998986AD40AC8A80362D03AD453C"/>
    <w:rsid w:val="00DD1607"/>
  </w:style>
  <w:style w:type="paragraph" w:customStyle="1" w:styleId="24C34B94C0654B6E9574122D190C2A04">
    <w:name w:val="24C34B94C0654B6E9574122D190C2A04"/>
    <w:rsid w:val="00DD1607"/>
  </w:style>
  <w:style w:type="paragraph" w:customStyle="1" w:styleId="6FA7008ABF37432E92A623248070EC36">
    <w:name w:val="6FA7008ABF37432E92A623248070EC36"/>
    <w:rsid w:val="00DD1607"/>
  </w:style>
  <w:style w:type="paragraph" w:customStyle="1" w:styleId="C52D8D7D39FA4FEEA4F1CA9F1C038F10">
    <w:name w:val="C52D8D7D39FA4FEEA4F1CA9F1C038F10"/>
    <w:rsid w:val="00DD1607"/>
  </w:style>
  <w:style w:type="paragraph" w:customStyle="1" w:styleId="AE097B6B814E486195797FB27E331798">
    <w:name w:val="AE097B6B814E486195797FB27E331798"/>
    <w:rsid w:val="00DD1607"/>
  </w:style>
  <w:style w:type="paragraph" w:customStyle="1" w:styleId="2299C0CCA2B943BFB5591B790E244A23">
    <w:name w:val="2299C0CCA2B943BFB5591B790E244A23"/>
    <w:rsid w:val="00DD1607"/>
  </w:style>
  <w:style w:type="paragraph" w:customStyle="1" w:styleId="CC1B806F361E4D25AE9F5B5B9C952B23">
    <w:name w:val="CC1B806F361E4D25AE9F5B5B9C952B23"/>
    <w:rsid w:val="00DD1607"/>
  </w:style>
  <w:style w:type="paragraph" w:customStyle="1" w:styleId="4ECEF5C67C814F54AB3CEEF66EA410BD">
    <w:name w:val="4ECEF5C67C814F54AB3CEEF66EA410BD"/>
    <w:rsid w:val="00DD1607"/>
  </w:style>
  <w:style w:type="paragraph" w:customStyle="1" w:styleId="D761E42DDF46442DBF6BBB4F81E46111">
    <w:name w:val="D761E42DDF46442DBF6BBB4F81E46111"/>
    <w:rsid w:val="00DD1607"/>
  </w:style>
  <w:style w:type="paragraph" w:customStyle="1" w:styleId="FAC8D721A35846B8BEE3861E36CD9CB5">
    <w:name w:val="FAC8D721A35846B8BEE3861E36CD9CB5"/>
    <w:rsid w:val="00DD1607"/>
  </w:style>
  <w:style w:type="paragraph" w:customStyle="1" w:styleId="5126ADC00D8344F7909267F084D17559">
    <w:name w:val="5126ADC00D8344F7909267F084D17559"/>
    <w:rsid w:val="00DD1607"/>
  </w:style>
  <w:style w:type="paragraph" w:customStyle="1" w:styleId="6EA8CA8FB38148DB88D6490F35801E72">
    <w:name w:val="6EA8CA8FB38148DB88D6490F35801E72"/>
    <w:rsid w:val="00DD1607"/>
  </w:style>
  <w:style w:type="paragraph" w:customStyle="1" w:styleId="AB9E81CB795249C59AB21AB6717AFF5F">
    <w:name w:val="AB9E81CB795249C59AB21AB6717AFF5F"/>
    <w:rsid w:val="00DD1607"/>
  </w:style>
  <w:style w:type="paragraph" w:customStyle="1" w:styleId="FB8D6B9B7D414223BD1207CE0BE3A8C3">
    <w:name w:val="FB8D6B9B7D414223BD1207CE0BE3A8C3"/>
    <w:rsid w:val="00DD1607"/>
  </w:style>
  <w:style w:type="paragraph" w:customStyle="1" w:styleId="90A8CB1644674DFCBE4A51C173C05C13">
    <w:name w:val="90A8CB1644674DFCBE4A51C173C05C13"/>
    <w:rsid w:val="00DD1607"/>
  </w:style>
  <w:style w:type="paragraph" w:customStyle="1" w:styleId="05876B0EE7DE457BB15DD98BD1C2CA1C">
    <w:name w:val="05876B0EE7DE457BB15DD98BD1C2CA1C"/>
    <w:rsid w:val="00DD1607"/>
  </w:style>
  <w:style w:type="paragraph" w:customStyle="1" w:styleId="EEBF01E2374E4736920F08F27068F24E">
    <w:name w:val="EEBF01E2374E4736920F08F27068F24E"/>
    <w:rsid w:val="00DD1607"/>
  </w:style>
  <w:style w:type="paragraph" w:customStyle="1" w:styleId="502C1D65E84F45C2A020A03DC5404DE7">
    <w:name w:val="502C1D65E84F45C2A020A03DC5404DE7"/>
    <w:rsid w:val="00DD1607"/>
  </w:style>
  <w:style w:type="paragraph" w:customStyle="1" w:styleId="0E78E1B9DD3C4DC19E0B1F0CBF8C0992">
    <w:name w:val="0E78E1B9DD3C4DC19E0B1F0CBF8C0992"/>
    <w:rsid w:val="00DD1607"/>
  </w:style>
  <w:style w:type="paragraph" w:customStyle="1" w:styleId="677610F435BC4A9183F904B87B46041B">
    <w:name w:val="677610F435BC4A9183F904B87B46041B"/>
    <w:rsid w:val="00DD1607"/>
  </w:style>
  <w:style w:type="paragraph" w:customStyle="1" w:styleId="2534720AA1634BB8A0FC32AFFB542993">
    <w:name w:val="2534720AA1634BB8A0FC32AFFB542993"/>
    <w:rsid w:val="00DD1607"/>
  </w:style>
  <w:style w:type="paragraph" w:customStyle="1" w:styleId="1FAA363A790445D0BCF4B8061D57D31E">
    <w:name w:val="1FAA363A790445D0BCF4B8061D57D31E"/>
    <w:rsid w:val="00DD1607"/>
  </w:style>
  <w:style w:type="paragraph" w:customStyle="1" w:styleId="DF44E2AFE7004D4FB204754FFDB07ABF">
    <w:name w:val="DF44E2AFE7004D4FB204754FFDB07ABF"/>
    <w:rsid w:val="00DD1607"/>
  </w:style>
  <w:style w:type="paragraph" w:customStyle="1" w:styleId="BEAF06400BD5446ABDA73E2CBD8DF811">
    <w:name w:val="BEAF06400BD5446ABDA73E2CBD8DF811"/>
    <w:rsid w:val="00DD1607"/>
  </w:style>
  <w:style w:type="paragraph" w:customStyle="1" w:styleId="5191AF7B77FD46539E7A12CF0223AE1B">
    <w:name w:val="5191AF7B77FD46539E7A12CF0223AE1B"/>
    <w:rsid w:val="00DD1607"/>
  </w:style>
  <w:style w:type="paragraph" w:customStyle="1" w:styleId="221BC4CC19D94869996AC6B7F11E9650">
    <w:name w:val="221BC4CC19D94869996AC6B7F11E9650"/>
    <w:rsid w:val="00DD1607"/>
  </w:style>
  <w:style w:type="paragraph" w:customStyle="1" w:styleId="0CDC5B954D674FAFA878FA3FAAA0BD76">
    <w:name w:val="0CDC5B954D674FAFA878FA3FAAA0BD76"/>
    <w:rsid w:val="00DD1607"/>
  </w:style>
  <w:style w:type="paragraph" w:customStyle="1" w:styleId="E1A4783A1CC849CFBBBED254D4F8519E">
    <w:name w:val="E1A4783A1CC849CFBBBED254D4F8519E"/>
    <w:rsid w:val="00DD1607"/>
  </w:style>
  <w:style w:type="paragraph" w:customStyle="1" w:styleId="DBDDACD49E0243B2B6D74BCF7024C3B4">
    <w:name w:val="DBDDACD49E0243B2B6D74BCF7024C3B4"/>
    <w:rsid w:val="00DD1607"/>
  </w:style>
  <w:style w:type="paragraph" w:customStyle="1" w:styleId="7355B3D871B14D6792A9B8AD3923A8EC">
    <w:name w:val="7355B3D871B14D6792A9B8AD3923A8EC"/>
    <w:rsid w:val="00DD1607"/>
  </w:style>
  <w:style w:type="paragraph" w:customStyle="1" w:styleId="756DD4E029984D3FAF3216E2F8407403">
    <w:name w:val="756DD4E029984D3FAF3216E2F8407403"/>
    <w:rsid w:val="00DD1607"/>
  </w:style>
  <w:style w:type="paragraph" w:customStyle="1" w:styleId="25DFF749BBBD4D36B7861D6E6C6FE90F">
    <w:name w:val="25DFF749BBBD4D36B7861D6E6C6FE90F"/>
    <w:rsid w:val="00DD1607"/>
  </w:style>
  <w:style w:type="paragraph" w:customStyle="1" w:styleId="72D7D29D59B04AE9943FB7E632151CF4">
    <w:name w:val="72D7D29D59B04AE9943FB7E632151CF4"/>
    <w:rsid w:val="00DD1607"/>
  </w:style>
  <w:style w:type="paragraph" w:customStyle="1" w:styleId="122A8FA989F14A11A5BF7EA52C795839">
    <w:name w:val="122A8FA989F14A11A5BF7EA52C795839"/>
    <w:rsid w:val="00DD1607"/>
  </w:style>
  <w:style w:type="paragraph" w:customStyle="1" w:styleId="DC1EBD2F54FF4F95B400E79663F34E10">
    <w:name w:val="DC1EBD2F54FF4F95B400E79663F34E10"/>
    <w:rsid w:val="00DD1607"/>
  </w:style>
  <w:style w:type="paragraph" w:customStyle="1" w:styleId="8410C5D7788945118046C9936546A4F4">
    <w:name w:val="8410C5D7788945118046C9936546A4F4"/>
    <w:rsid w:val="00DD1607"/>
  </w:style>
  <w:style w:type="paragraph" w:customStyle="1" w:styleId="8072A57501A646ADA3B31ADC01E5B7D0">
    <w:name w:val="8072A57501A646ADA3B31ADC01E5B7D0"/>
    <w:rsid w:val="00DD1607"/>
  </w:style>
  <w:style w:type="paragraph" w:customStyle="1" w:styleId="37D014620D294FB6998D46254047743E">
    <w:name w:val="37D014620D294FB6998D46254047743E"/>
    <w:rsid w:val="00DD1607"/>
  </w:style>
  <w:style w:type="paragraph" w:customStyle="1" w:styleId="33C470F892C24CC4861F6CB3AA904673">
    <w:name w:val="33C470F892C24CC4861F6CB3AA904673"/>
    <w:rsid w:val="00DD1607"/>
  </w:style>
  <w:style w:type="paragraph" w:customStyle="1" w:styleId="01AD2360EAA04D6AB9298DC5EF984D01">
    <w:name w:val="01AD2360EAA04D6AB9298DC5EF984D01"/>
    <w:rsid w:val="00DD1607"/>
  </w:style>
  <w:style w:type="paragraph" w:customStyle="1" w:styleId="A1C6C25B95F0459B824BD61CE706D038">
    <w:name w:val="A1C6C25B95F0459B824BD61CE706D038"/>
    <w:rsid w:val="00DD1607"/>
  </w:style>
  <w:style w:type="paragraph" w:customStyle="1" w:styleId="3791DF80294C4D75B6BA6AA42DE18D7A">
    <w:name w:val="3791DF80294C4D75B6BA6AA42DE18D7A"/>
    <w:rsid w:val="00DD1607"/>
  </w:style>
  <w:style w:type="paragraph" w:customStyle="1" w:styleId="6C8FC821958645F284ECE19BA2472495">
    <w:name w:val="6C8FC821958645F284ECE19BA2472495"/>
    <w:rsid w:val="00DD1607"/>
  </w:style>
  <w:style w:type="paragraph" w:customStyle="1" w:styleId="82351FA91DD44F7390C7C915B15B4804">
    <w:name w:val="82351FA91DD44F7390C7C915B15B4804"/>
    <w:rsid w:val="00DD1607"/>
  </w:style>
  <w:style w:type="paragraph" w:customStyle="1" w:styleId="4FA849391E3E42B2849A08DB6BB76637">
    <w:name w:val="4FA849391E3E42B2849A08DB6BB76637"/>
    <w:rsid w:val="00DD1607"/>
  </w:style>
  <w:style w:type="paragraph" w:customStyle="1" w:styleId="B3EAA9F7CA1649C7A48EE9D77F225C77">
    <w:name w:val="B3EAA9F7CA1649C7A48EE9D77F225C77"/>
    <w:rsid w:val="00DD1607"/>
  </w:style>
  <w:style w:type="paragraph" w:customStyle="1" w:styleId="68B3BBFCF5B6490A869B3BAA1E95D401">
    <w:name w:val="68B3BBFCF5B6490A869B3BAA1E95D401"/>
    <w:rsid w:val="00DD1607"/>
  </w:style>
  <w:style w:type="paragraph" w:customStyle="1" w:styleId="8611953BD4BD4511BB0E2B5C25CC9EEB">
    <w:name w:val="8611953BD4BD4511BB0E2B5C25CC9EEB"/>
    <w:rsid w:val="00DD1607"/>
  </w:style>
  <w:style w:type="paragraph" w:customStyle="1" w:styleId="8E2D39C2C3D9478AB7A54C0A4321B638">
    <w:name w:val="8E2D39C2C3D9478AB7A54C0A4321B638"/>
    <w:rsid w:val="00DD1607"/>
  </w:style>
  <w:style w:type="paragraph" w:customStyle="1" w:styleId="14781190EDA94409B6069DDB58D4F057">
    <w:name w:val="14781190EDA94409B6069DDB58D4F057"/>
    <w:rsid w:val="00DD1607"/>
  </w:style>
  <w:style w:type="paragraph" w:customStyle="1" w:styleId="49A9973EB9A24FE886D8AAC5E18E78D4">
    <w:name w:val="49A9973EB9A24FE886D8AAC5E18E78D4"/>
    <w:rsid w:val="002C4B2F"/>
  </w:style>
  <w:style w:type="paragraph" w:customStyle="1" w:styleId="85E9521535F34E33ABB51BDBE2FC84DA">
    <w:name w:val="85E9521535F34E33ABB51BDBE2FC84DA"/>
    <w:rsid w:val="002C4B2F"/>
  </w:style>
  <w:style w:type="paragraph" w:customStyle="1" w:styleId="88E25642BDAA475D948B8616B40976BE">
    <w:name w:val="88E25642BDAA475D948B8616B40976BE"/>
    <w:rsid w:val="002C4B2F"/>
  </w:style>
  <w:style w:type="paragraph" w:customStyle="1" w:styleId="573DA136D2E24FC8B1C4727A0284452E">
    <w:name w:val="573DA136D2E24FC8B1C4727A0284452E"/>
    <w:rsid w:val="002C4B2F"/>
  </w:style>
  <w:style w:type="paragraph" w:customStyle="1" w:styleId="9C610CA7E47444D7ADD2BA682E332EBF">
    <w:name w:val="9C610CA7E47444D7ADD2BA682E332EBF"/>
    <w:rsid w:val="002C4B2F"/>
  </w:style>
  <w:style w:type="paragraph" w:customStyle="1" w:styleId="A8237F48691A448B992990D416C61F7A">
    <w:name w:val="A8237F48691A448B992990D416C61F7A"/>
    <w:rsid w:val="002C4B2F"/>
  </w:style>
  <w:style w:type="paragraph" w:customStyle="1" w:styleId="A915E3AFD9524D3AA1C89A24F27E5F14">
    <w:name w:val="A915E3AFD9524D3AA1C89A24F27E5F14"/>
    <w:rsid w:val="002C4B2F"/>
  </w:style>
  <w:style w:type="paragraph" w:customStyle="1" w:styleId="AFC44679CC17409E9262DC77D79CAA56">
    <w:name w:val="AFC44679CC17409E9262DC77D79CAA56"/>
    <w:rsid w:val="002C4B2F"/>
  </w:style>
  <w:style w:type="paragraph" w:customStyle="1" w:styleId="318E2C589C2E4D47B4B1761FBFEA5E00">
    <w:name w:val="318E2C589C2E4D47B4B1761FBFEA5E00"/>
    <w:rsid w:val="00A11790"/>
  </w:style>
  <w:style w:type="paragraph" w:customStyle="1" w:styleId="DF020A0D0B034EE887FDDDC47A5FF5D1">
    <w:name w:val="DF020A0D0B034EE887FDDDC47A5FF5D1"/>
    <w:rsid w:val="00A11790"/>
  </w:style>
  <w:style w:type="paragraph" w:customStyle="1" w:styleId="854EFAC99EC64F18A689E4DC66628F74">
    <w:name w:val="854EFAC99EC64F18A689E4DC66628F74"/>
    <w:rsid w:val="00A11790"/>
  </w:style>
  <w:style w:type="paragraph" w:customStyle="1" w:styleId="B0524987BF244D7FA1B4385C6BC1A588">
    <w:name w:val="B0524987BF244D7FA1B4385C6BC1A588"/>
    <w:rsid w:val="00A11790"/>
  </w:style>
  <w:style w:type="paragraph" w:customStyle="1" w:styleId="F354B29B9FE24B0383FDA27154E54842">
    <w:name w:val="F354B29B9FE24B0383FDA27154E54842"/>
    <w:rsid w:val="00A11790"/>
  </w:style>
  <w:style w:type="paragraph" w:customStyle="1" w:styleId="2372DB055E0948EFA939F30E96F17CDE">
    <w:name w:val="2372DB055E0948EFA939F30E96F17CDE"/>
    <w:rsid w:val="00A11790"/>
  </w:style>
  <w:style w:type="paragraph" w:customStyle="1" w:styleId="CAE76A3A218245A1AECEE8B59E4755F9">
    <w:name w:val="CAE76A3A218245A1AECEE8B59E4755F9"/>
    <w:rsid w:val="00A11790"/>
  </w:style>
  <w:style w:type="paragraph" w:customStyle="1" w:styleId="C9001EA6288B41BD86BA9AAEB9715308">
    <w:name w:val="C9001EA6288B41BD86BA9AAEB9715308"/>
    <w:rsid w:val="007A6D09"/>
  </w:style>
  <w:style w:type="paragraph" w:customStyle="1" w:styleId="12680B0163954F06844E1AFC635B7F65">
    <w:name w:val="12680B0163954F06844E1AFC635B7F65"/>
    <w:rsid w:val="007A6D09"/>
  </w:style>
  <w:style w:type="paragraph" w:customStyle="1" w:styleId="21DC34DF28DD4122AB2C8CE343A5A0E8">
    <w:name w:val="21DC34DF28DD4122AB2C8CE343A5A0E8"/>
    <w:rsid w:val="007A6D09"/>
  </w:style>
  <w:style w:type="paragraph" w:customStyle="1" w:styleId="C839D20B29F749FF951F37384F90C634">
    <w:name w:val="C839D20B29F749FF951F37384F90C634"/>
    <w:rsid w:val="008140A0"/>
  </w:style>
  <w:style w:type="paragraph" w:customStyle="1" w:styleId="049F52DC7A1540E68DE7538405B38CB6">
    <w:name w:val="049F52DC7A1540E68DE7538405B38CB6"/>
    <w:rsid w:val="009D11D7"/>
  </w:style>
  <w:style w:type="paragraph" w:customStyle="1" w:styleId="85755D48B5B24A9C97753BC29B89E766">
    <w:name w:val="85755D48B5B24A9C97753BC29B89E766"/>
    <w:rsid w:val="009D11D7"/>
  </w:style>
  <w:style w:type="paragraph" w:customStyle="1" w:styleId="09451A1E14274ADA991DA4B08B96C54E">
    <w:name w:val="09451A1E14274ADA991DA4B08B96C54E"/>
    <w:rsid w:val="009D11D7"/>
  </w:style>
  <w:style w:type="paragraph" w:customStyle="1" w:styleId="0BE32F09E95D4A58BEB4C52CE966F6B3">
    <w:name w:val="0BE32F09E95D4A58BEB4C52CE966F6B3"/>
    <w:rsid w:val="00650B92"/>
  </w:style>
  <w:style w:type="paragraph" w:customStyle="1" w:styleId="A3F5D30B84AE44EC93228980C3FEE65A">
    <w:name w:val="A3F5D30B84AE44EC93228980C3FEE65A"/>
    <w:rsid w:val="00650B92"/>
  </w:style>
  <w:style w:type="paragraph" w:customStyle="1" w:styleId="ABDC4B94FC02475E9AF2C17EB723957F">
    <w:name w:val="ABDC4B94FC02475E9AF2C17EB723957F"/>
    <w:rsid w:val="00C9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9A49-D204-4A9E-9829-D77F5431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</TotalTime>
  <Pages>12</Pages>
  <Words>2112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14</cp:revision>
  <dcterms:created xsi:type="dcterms:W3CDTF">2017-12-14T03:02:00Z</dcterms:created>
  <dcterms:modified xsi:type="dcterms:W3CDTF">2025-03-22T17:20:00Z</dcterms:modified>
</cp:coreProperties>
</file>