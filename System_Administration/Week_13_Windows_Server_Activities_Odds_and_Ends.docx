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8FE14" w14:textId="6101ED6B" w:rsidR="00DE725D" w:rsidRDefault="005B1CBB" w:rsidP="00DE725D">
      <w:pPr>
        <w:pStyle w:val="Heading1"/>
      </w:pPr>
      <w:bookmarkStart w:id="0" w:name="_Toc182140123"/>
      <w:r>
        <w:t xml:space="preserve">Week </w:t>
      </w:r>
      <w:r w:rsidR="00253F16">
        <w:t>1</w:t>
      </w:r>
      <w:r w:rsidR="00D20F49">
        <w:t>3</w:t>
      </w:r>
      <w:r w:rsidR="00FE645B">
        <w:t xml:space="preserve"> Windows</w:t>
      </w:r>
      <w:r w:rsidR="0023418B">
        <w:t xml:space="preserve"> </w:t>
      </w:r>
      <w:r w:rsidR="008E2484">
        <w:t xml:space="preserve">Server </w:t>
      </w:r>
      <w:r w:rsidR="0023418B">
        <w:t>Activities</w:t>
      </w:r>
      <w:r w:rsidR="001E64B4">
        <w:t xml:space="preserve"> </w:t>
      </w:r>
      <w:r w:rsidR="00825D6B">
        <w:t>-</w:t>
      </w:r>
      <w:r w:rsidR="001E64B4">
        <w:t xml:space="preserve"> </w:t>
      </w:r>
      <w:r w:rsidR="00141A48">
        <w:t>Odds and Ends</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7C683069"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56F14A5D" w14:textId="5D0CD0A3" w:rsidR="00F44ADB"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82140123" w:history="1">
            <w:r w:rsidR="00F44ADB" w:rsidRPr="00DC5CB3">
              <w:rPr>
                <w:rStyle w:val="Hyperlink"/>
                <w:noProof/>
              </w:rPr>
              <w:t>Week 13 Windows Server Activities - Odds and Ends</w:t>
            </w:r>
            <w:r w:rsidR="00F44ADB">
              <w:rPr>
                <w:noProof/>
                <w:webHidden/>
              </w:rPr>
              <w:tab/>
            </w:r>
            <w:r w:rsidR="00F44ADB">
              <w:rPr>
                <w:noProof/>
                <w:webHidden/>
              </w:rPr>
              <w:fldChar w:fldCharType="begin"/>
            </w:r>
            <w:r w:rsidR="00F44ADB">
              <w:rPr>
                <w:noProof/>
                <w:webHidden/>
              </w:rPr>
              <w:instrText xml:space="preserve"> PAGEREF _Toc182140123 \h </w:instrText>
            </w:r>
            <w:r w:rsidR="00F44ADB">
              <w:rPr>
                <w:noProof/>
                <w:webHidden/>
              </w:rPr>
            </w:r>
            <w:r w:rsidR="00F44ADB">
              <w:rPr>
                <w:noProof/>
                <w:webHidden/>
              </w:rPr>
              <w:fldChar w:fldCharType="separate"/>
            </w:r>
            <w:r w:rsidR="00F44ADB">
              <w:rPr>
                <w:noProof/>
                <w:webHidden/>
              </w:rPr>
              <w:t>1</w:t>
            </w:r>
            <w:r w:rsidR="00F44ADB">
              <w:rPr>
                <w:noProof/>
                <w:webHidden/>
              </w:rPr>
              <w:fldChar w:fldCharType="end"/>
            </w:r>
          </w:hyperlink>
        </w:p>
        <w:p w14:paraId="01BEBF69" w14:textId="7F2AA0DF" w:rsidR="00F44ADB" w:rsidRDefault="00F44ADB">
          <w:pPr>
            <w:pStyle w:val="TOC1"/>
            <w:tabs>
              <w:tab w:val="right" w:leader="dot" w:pos="9350"/>
            </w:tabs>
            <w:rPr>
              <w:rFonts w:asciiTheme="minorHAnsi" w:eastAsiaTheme="minorEastAsia" w:hAnsiTheme="minorHAnsi" w:cstheme="minorBidi"/>
              <w:noProof/>
              <w:kern w:val="2"/>
              <w:sz w:val="24"/>
              <w14:ligatures w14:val="standardContextual"/>
            </w:rPr>
          </w:pPr>
          <w:hyperlink w:anchor="_Toc182140124" w:history="1">
            <w:r w:rsidRPr="00DC5CB3">
              <w:rPr>
                <w:rStyle w:val="Hyperlink"/>
                <w:noProof/>
              </w:rPr>
              <w:t>Activity 14-1: Enable the Active Directory Recycle Bin</w:t>
            </w:r>
            <w:r>
              <w:rPr>
                <w:noProof/>
                <w:webHidden/>
              </w:rPr>
              <w:tab/>
            </w:r>
            <w:r>
              <w:rPr>
                <w:noProof/>
                <w:webHidden/>
              </w:rPr>
              <w:fldChar w:fldCharType="begin"/>
            </w:r>
            <w:r>
              <w:rPr>
                <w:noProof/>
                <w:webHidden/>
              </w:rPr>
              <w:instrText xml:space="preserve"> PAGEREF _Toc182140124 \h </w:instrText>
            </w:r>
            <w:r>
              <w:rPr>
                <w:noProof/>
                <w:webHidden/>
              </w:rPr>
            </w:r>
            <w:r>
              <w:rPr>
                <w:noProof/>
                <w:webHidden/>
              </w:rPr>
              <w:fldChar w:fldCharType="separate"/>
            </w:r>
            <w:r>
              <w:rPr>
                <w:noProof/>
                <w:webHidden/>
              </w:rPr>
              <w:t>1</w:t>
            </w:r>
            <w:r>
              <w:rPr>
                <w:noProof/>
                <w:webHidden/>
              </w:rPr>
              <w:fldChar w:fldCharType="end"/>
            </w:r>
          </w:hyperlink>
        </w:p>
        <w:p w14:paraId="0DC1C8A8" w14:textId="2E143D04" w:rsidR="00F44ADB" w:rsidRDefault="00F44ADB">
          <w:pPr>
            <w:pStyle w:val="TOC1"/>
            <w:tabs>
              <w:tab w:val="right" w:leader="dot" w:pos="9350"/>
            </w:tabs>
            <w:rPr>
              <w:rFonts w:asciiTheme="minorHAnsi" w:eastAsiaTheme="minorEastAsia" w:hAnsiTheme="minorHAnsi" w:cstheme="minorBidi"/>
              <w:noProof/>
              <w:kern w:val="2"/>
              <w:sz w:val="24"/>
              <w14:ligatures w14:val="standardContextual"/>
            </w:rPr>
          </w:pPr>
          <w:hyperlink w:anchor="_Toc182140125" w:history="1">
            <w:r w:rsidRPr="00DC5CB3">
              <w:rPr>
                <w:rStyle w:val="Hyperlink"/>
                <w:noProof/>
              </w:rPr>
              <w:t>Activity 14-2: Create a Shortcut on the All Users Desktop</w:t>
            </w:r>
            <w:r>
              <w:rPr>
                <w:noProof/>
                <w:webHidden/>
              </w:rPr>
              <w:tab/>
            </w:r>
            <w:r>
              <w:rPr>
                <w:noProof/>
                <w:webHidden/>
              </w:rPr>
              <w:fldChar w:fldCharType="begin"/>
            </w:r>
            <w:r>
              <w:rPr>
                <w:noProof/>
                <w:webHidden/>
              </w:rPr>
              <w:instrText xml:space="preserve"> PAGEREF _Toc182140125 \h </w:instrText>
            </w:r>
            <w:r>
              <w:rPr>
                <w:noProof/>
                <w:webHidden/>
              </w:rPr>
            </w:r>
            <w:r>
              <w:rPr>
                <w:noProof/>
                <w:webHidden/>
              </w:rPr>
              <w:fldChar w:fldCharType="separate"/>
            </w:r>
            <w:r>
              <w:rPr>
                <w:noProof/>
                <w:webHidden/>
              </w:rPr>
              <w:t>3</w:t>
            </w:r>
            <w:r>
              <w:rPr>
                <w:noProof/>
                <w:webHidden/>
              </w:rPr>
              <w:fldChar w:fldCharType="end"/>
            </w:r>
          </w:hyperlink>
        </w:p>
        <w:p w14:paraId="5E3BA0A2" w14:textId="31F5A079" w:rsidR="00F44ADB" w:rsidRDefault="00F44ADB">
          <w:pPr>
            <w:pStyle w:val="TOC1"/>
            <w:tabs>
              <w:tab w:val="right" w:leader="dot" w:pos="9350"/>
            </w:tabs>
            <w:rPr>
              <w:rFonts w:asciiTheme="minorHAnsi" w:eastAsiaTheme="minorEastAsia" w:hAnsiTheme="minorHAnsi" w:cstheme="minorBidi"/>
              <w:noProof/>
              <w:kern w:val="2"/>
              <w:sz w:val="24"/>
              <w14:ligatures w14:val="standardContextual"/>
            </w:rPr>
          </w:pPr>
          <w:hyperlink w:anchor="_Toc182140126" w:history="1">
            <w:r w:rsidRPr="00DC5CB3">
              <w:rPr>
                <w:rStyle w:val="Hyperlink"/>
                <w:noProof/>
              </w:rPr>
              <w:t>Activity 14-3: Enable Remote Access Through the Administrator Remote Desktop</w:t>
            </w:r>
            <w:r>
              <w:rPr>
                <w:noProof/>
                <w:webHidden/>
              </w:rPr>
              <w:tab/>
            </w:r>
            <w:r>
              <w:rPr>
                <w:noProof/>
                <w:webHidden/>
              </w:rPr>
              <w:fldChar w:fldCharType="begin"/>
            </w:r>
            <w:r>
              <w:rPr>
                <w:noProof/>
                <w:webHidden/>
              </w:rPr>
              <w:instrText xml:space="preserve"> PAGEREF _Toc182140126 \h </w:instrText>
            </w:r>
            <w:r>
              <w:rPr>
                <w:noProof/>
                <w:webHidden/>
              </w:rPr>
            </w:r>
            <w:r>
              <w:rPr>
                <w:noProof/>
                <w:webHidden/>
              </w:rPr>
              <w:fldChar w:fldCharType="separate"/>
            </w:r>
            <w:r>
              <w:rPr>
                <w:noProof/>
                <w:webHidden/>
              </w:rPr>
              <w:t>5</w:t>
            </w:r>
            <w:r>
              <w:rPr>
                <w:noProof/>
                <w:webHidden/>
              </w:rPr>
              <w:fldChar w:fldCharType="end"/>
            </w:r>
          </w:hyperlink>
        </w:p>
        <w:p w14:paraId="308E6242" w14:textId="03486399" w:rsidR="00F44ADB" w:rsidRDefault="00F44ADB">
          <w:pPr>
            <w:pStyle w:val="TOC1"/>
            <w:tabs>
              <w:tab w:val="right" w:leader="dot" w:pos="9350"/>
            </w:tabs>
            <w:rPr>
              <w:rFonts w:asciiTheme="minorHAnsi" w:eastAsiaTheme="minorEastAsia" w:hAnsiTheme="minorHAnsi" w:cstheme="minorBidi"/>
              <w:noProof/>
              <w:kern w:val="2"/>
              <w:sz w:val="24"/>
              <w14:ligatures w14:val="standardContextual"/>
            </w:rPr>
          </w:pPr>
          <w:hyperlink w:anchor="_Toc182140127" w:history="1">
            <w:r w:rsidRPr="00DC5CB3">
              <w:rPr>
                <w:rStyle w:val="Hyperlink"/>
                <w:noProof/>
              </w:rPr>
              <w:t>Activity 14-4: Installing and Using the Remote Server Administration Tools for Windows</w:t>
            </w:r>
            <w:r>
              <w:rPr>
                <w:noProof/>
                <w:webHidden/>
              </w:rPr>
              <w:tab/>
            </w:r>
            <w:r>
              <w:rPr>
                <w:noProof/>
                <w:webHidden/>
              </w:rPr>
              <w:fldChar w:fldCharType="begin"/>
            </w:r>
            <w:r>
              <w:rPr>
                <w:noProof/>
                <w:webHidden/>
              </w:rPr>
              <w:instrText xml:space="preserve"> PAGEREF _Toc182140127 \h </w:instrText>
            </w:r>
            <w:r>
              <w:rPr>
                <w:noProof/>
                <w:webHidden/>
              </w:rPr>
            </w:r>
            <w:r>
              <w:rPr>
                <w:noProof/>
                <w:webHidden/>
              </w:rPr>
              <w:fldChar w:fldCharType="separate"/>
            </w:r>
            <w:r>
              <w:rPr>
                <w:noProof/>
                <w:webHidden/>
              </w:rPr>
              <w:t>6</w:t>
            </w:r>
            <w:r>
              <w:rPr>
                <w:noProof/>
                <w:webHidden/>
              </w:rPr>
              <w:fldChar w:fldCharType="end"/>
            </w:r>
          </w:hyperlink>
        </w:p>
        <w:p w14:paraId="615C5E08" w14:textId="6F526089" w:rsidR="00F44ADB" w:rsidRDefault="00F44ADB">
          <w:pPr>
            <w:pStyle w:val="TOC1"/>
            <w:tabs>
              <w:tab w:val="right" w:leader="dot" w:pos="9350"/>
            </w:tabs>
            <w:rPr>
              <w:rFonts w:asciiTheme="minorHAnsi" w:eastAsiaTheme="minorEastAsia" w:hAnsiTheme="minorHAnsi" w:cstheme="minorBidi"/>
              <w:noProof/>
              <w:kern w:val="2"/>
              <w:sz w:val="24"/>
              <w14:ligatures w14:val="standardContextual"/>
            </w:rPr>
          </w:pPr>
          <w:hyperlink w:anchor="_Toc182140128" w:history="1">
            <w:r w:rsidRPr="00DC5CB3">
              <w:rPr>
                <w:rStyle w:val="Hyperlink"/>
                <w:noProof/>
              </w:rPr>
              <w:t>Activity 14-5: Installing Software with Group Policy</w:t>
            </w:r>
            <w:r>
              <w:rPr>
                <w:noProof/>
                <w:webHidden/>
              </w:rPr>
              <w:tab/>
            </w:r>
            <w:r>
              <w:rPr>
                <w:noProof/>
                <w:webHidden/>
              </w:rPr>
              <w:fldChar w:fldCharType="begin"/>
            </w:r>
            <w:r>
              <w:rPr>
                <w:noProof/>
                <w:webHidden/>
              </w:rPr>
              <w:instrText xml:space="preserve"> PAGEREF _Toc182140128 \h </w:instrText>
            </w:r>
            <w:r>
              <w:rPr>
                <w:noProof/>
                <w:webHidden/>
              </w:rPr>
            </w:r>
            <w:r>
              <w:rPr>
                <w:noProof/>
                <w:webHidden/>
              </w:rPr>
              <w:fldChar w:fldCharType="separate"/>
            </w:r>
            <w:r>
              <w:rPr>
                <w:noProof/>
                <w:webHidden/>
              </w:rPr>
              <w:t>6</w:t>
            </w:r>
            <w:r>
              <w:rPr>
                <w:noProof/>
                <w:webHidden/>
              </w:rPr>
              <w:fldChar w:fldCharType="end"/>
            </w:r>
          </w:hyperlink>
        </w:p>
        <w:p w14:paraId="2F9053DD" w14:textId="0BF38D6F" w:rsidR="00F44ADB" w:rsidRDefault="00F44ADB">
          <w:pPr>
            <w:pStyle w:val="TOC1"/>
            <w:tabs>
              <w:tab w:val="right" w:leader="dot" w:pos="9350"/>
            </w:tabs>
            <w:rPr>
              <w:rFonts w:asciiTheme="minorHAnsi" w:eastAsiaTheme="minorEastAsia" w:hAnsiTheme="minorHAnsi" w:cstheme="minorBidi"/>
              <w:noProof/>
              <w:kern w:val="2"/>
              <w:sz w:val="24"/>
              <w14:ligatures w14:val="standardContextual"/>
            </w:rPr>
          </w:pPr>
          <w:hyperlink w:anchor="_Toc182140129" w:history="1">
            <w:r w:rsidRPr="00DC5CB3">
              <w:rPr>
                <w:rStyle w:val="Hyperlink"/>
                <w:noProof/>
              </w:rPr>
              <w:t>Activity 14-6: Windows Security</w:t>
            </w:r>
            <w:r>
              <w:rPr>
                <w:noProof/>
                <w:webHidden/>
              </w:rPr>
              <w:tab/>
            </w:r>
            <w:r>
              <w:rPr>
                <w:noProof/>
                <w:webHidden/>
              </w:rPr>
              <w:fldChar w:fldCharType="begin"/>
            </w:r>
            <w:r>
              <w:rPr>
                <w:noProof/>
                <w:webHidden/>
              </w:rPr>
              <w:instrText xml:space="preserve"> PAGEREF _Toc182140129 \h </w:instrText>
            </w:r>
            <w:r>
              <w:rPr>
                <w:noProof/>
                <w:webHidden/>
              </w:rPr>
            </w:r>
            <w:r>
              <w:rPr>
                <w:noProof/>
                <w:webHidden/>
              </w:rPr>
              <w:fldChar w:fldCharType="separate"/>
            </w:r>
            <w:r>
              <w:rPr>
                <w:noProof/>
                <w:webHidden/>
              </w:rPr>
              <w:t>8</w:t>
            </w:r>
            <w:r>
              <w:rPr>
                <w:noProof/>
                <w:webHidden/>
              </w:rPr>
              <w:fldChar w:fldCharType="end"/>
            </w:r>
          </w:hyperlink>
        </w:p>
        <w:p w14:paraId="4EEE21E5" w14:textId="52AD0976" w:rsidR="00F44ADB" w:rsidRDefault="00F44ADB">
          <w:pPr>
            <w:pStyle w:val="TOC2"/>
            <w:tabs>
              <w:tab w:val="right" w:leader="dot" w:pos="9350"/>
            </w:tabs>
            <w:rPr>
              <w:rFonts w:asciiTheme="minorHAnsi" w:eastAsiaTheme="minorEastAsia" w:hAnsiTheme="minorHAnsi" w:cstheme="minorBidi"/>
              <w:noProof/>
              <w:kern w:val="2"/>
              <w:sz w:val="24"/>
              <w14:ligatures w14:val="standardContextual"/>
            </w:rPr>
          </w:pPr>
          <w:hyperlink w:anchor="_Toc182140130" w:history="1">
            <w:r w:rsidRPr="00DC5CB3">
              <w:rPr>
                <w:rStyle w:val="Hyperlink"/>
                <w:noProof/>
              </w:rPr>
              <w:t>Assignment Submission</w:t>
            </w:r>
            <w:r>
              <w:rPr>
                <w:noProof/>
                <w:webHidden/>
              </w:rPr>
              <w:tab/>
            </w:r>
            <w:r>
              <w:rPr>
                <w:noProof/>
                <w:webHidden/>
              </w:rPr>
              <w:fldChar w:fldCharType="begin"/>
            </w:r>
            <w:r>
              <w:rPr>
                <w:noProof/>
                <w:webHidden/>
              </w:rPr>
              <w:instrText xml:space="preserve"> PAGEREF _Toc182140130 \h </w:instrText>
            </w:r>
            <w:r>
              <w:rPr>
                <w:noProof/>
                <w:webHidden/>
              </w:rPr>
            </w:r>
            <w:r>
              <w:rPr>
                <w:noProof/>
                <w:webHidden/>
              </w:rPr>
              <w:fldChar w:fldCharType="separate"/>
            </w:r>
            <w:r>
              <w:rPr>
                <w:noProof/>
                <w:webHidden/>
              </w:rPr>
              <w:t>9</w:t>
            </w:r>
            <w:r>
              <w:rPr>
                <w:noProof/>
                <w:webHidden/>
              </w:rPr>
              <w:fldChar w:fldCharType="end"/>
            </w:r>
          </w:hyperlink>
        </w:p>
        <w:p w14:paraId="3A1F4BA5" w14:textId="20973B84" w:rsidR="007B6B6B" w:rsidRDefault="007B6B6B" w:rsidP="007B6B6B">
          <w:pPr>
            <w:rPr>
              <w:b/>
              <w:bCs/>
              <w:noProof/>
            </w:rPr>
          </w:pPr>
          <w:r>
            <w:rPr>
              <w:b/>
              <w:bCs/>
              <w:noProof/>
            </w:rPr>
            <w:fldChar w:fldCharType="end"/>
          </w:r>
        </w:p>
      </w:sdtContent>
    </w:sdt>
    <w:p w14:paraId="138E869A" w14:textId="77777777" w:rsidR="00EB56BF" w:rsidRDefault="00EB56BF" w:rsidP="00EB56BF">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5DCE806F" w14:textId="77777777" w:rsidR="00EB56BF" w:rsidRDefault="00EB56BF" w:rsidP="00E2306B">
      <w:pPr>
        <w:pStyle w:val="ListParagraph"/>
        <w:numPr>
          <w:ilvl w:val="0"/>
          <w:numId w:val="5"/>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56220EE5" w14:textId="77777777" w:rsidR="00EB56BF" w:rsidRDefault="00EB56BF" w:rsidP="00E2306B">
      <w:pPr>
        <w:pStyle w:val="ListParagraph"/>
        <w:numPr>
          <w:ilvl w:val="0"/>
          <w:numId w:val="5"/>
        </w:numPr>
      </w:pPr>
      <w:r>
        <w:t>Click and Drag your mouse around whatever you want to snip.</w:t>
      </w:r>
    </w:p>
    <w:p w14:paraId="73A24898" w14:textId="77777777" w:rsidR="00EB56BF" w:rsidRDefault="00EB56BF" w:rsidP="00E2306B">
      <w:pPr>
        <w:pStyle w:val="ListParagraph"/>
        <w:numPr>
          <w:ilvl w:val="0"/>
          <w:numId w:val="5"/>
        </w:numPr>
      </w:pPr>
      <w:r>
        <w:t>Release the mouse button. This places the snip into the Windows Clipboard.</w:t>
      </w:r>
    </w:p>
    <w:p w14:paraId="33C7F484" w14:textId="77777777" w:rsidR="00EB56BF" w:rsidRDefault="00EB56BF" w:rsidP="00E2306B">
      <w:pPr>
        <w:pStyle w:val="ListParagraph"/>
        <w:numPr>
          <w:ilvl w:val="0"/>
          <w:numId w:val="5"/>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217297FE" w14:textId="6E0AEBDC" w:rsidR="00141A48" w:rsidRDefault="00141A48" w:rsidP="000A6562">
      <w:pPr>
        <w:pStyle w:val="Heading1"/>
      </w:pPr>
      <w:bookmarkStart w:id="2" w:name="_Toc182140124"/>
      <w:bookmarkEnd w:id="1"/>
      <w:r>
        <w:t>Activity 1</w:t>
      </w:r>
      <w:r w:rsidR="00B93F1F">
        <w:t>4</w:t>
      </w:r>
      <w:r>
        <w:t>-1: Enable the Active Directory Recycle Bin</w:t>
      </w:r>
      <w:bookmarkEnd w:id="2"/>
    </w:p>
    <w:p w14:paraId="443DA844" w14:textId="77777777" w:rsidR="00141A48" w:rsidRDefault="00141A48" w:rsidP="00141A48">
      <w:r>
        <w:t>Time Required: 10 minutes</w:t>
      </w:r>
    </w:p>
    <w:p w14:paraId="0C6D0D00" w14:textId="77777777" w:rsidR="00141A48" w:rsidRDefault="00141A48" w:rsidP="00141A48">
      <w:r>
        <w:t>Objective: Enable the Active Directory Recycle Bin</w:t>
      </w:r>
    </w:p>
    <w:p w14:paraId="4E9879BD" w14:textId="77777777" w:rsidR="00141A48" w:rsidRDefault="00141A48" w:rsidP="00141A48">
      <w:r>
        <w:t>Required Tools and Equipment: Server1</w:t>
      </w:r>
    </w:p>
    <w:p w14:paraId="4A831F1A" w14:textId="312169A1" w:rsidR="00141A48" w:rsidRDefault="00141A48" w:rsidP="00141A48">
      <w:r>
        <w:t>Description: Enable the Active Directory Recycle Bin. This allows easy recovery of delete</w:t>
      </w:r>
      <w:r w:rsidR="008B3A8F">
        <w:t>d</w:t>
      </w:r>
      <w:r>
        <w:t xml:space="preserve"> Active Directory Objects.</w:t>
      </w:r>
    </w:p>
    <w:p w14:paraId="234D0150" w14:textId="77777777" w:rsidR="00141A48" w:rsidRDefault="00141A48" w:rsidP="00E2306B">
      <w:pPr>
        <w:pStyle w:val="ListParagraph"/>
        <w:numPr>
          <w:ilvl w:val="0"/>
          <w:numId w:val="4"/>
        </w:numPr>
      </w:pPr>
      <w:r>
        <w:t xml:space="preserve">Logon to Server1 as your administrator account, and open </w:t>
      </w:r>
      <w:r w:rsidRPr="00992803">
        <w:rPr>
          <w:b/>
        </w:rPr>
        <w:t>Server Manager</w:t>
      </w:r>
      <w:r>
        <w:t>.</w:t>
      </w:r>
    </w:p>
    <w:p w14:paraId="5C381DDF" w14:textId="77777777" w:rsidR="00141A48" w:rsidRDefault="00141A48" w:rsidP="00E2306B">
      <w:pPr>
        <w:pStyle w:val="ListParagraph"/>
        <w:numPr>
          <w:ilvl w:val="0"/>
          <w:numId w:val="4"/>
        </w:numPr>
      </w:pPr>
      <w:r>
        <w:lastRenderedPageBreak/>
        <w:t xml:space="preserve">Go to </w:t>
      </w:r>
      <w:r w:rsidRPr="00992803">
        <w:rPr>
          <w:b/>
        </w:rPr>
        <w:t>Tools</w:t>
      </w:r>
      <w:r>
        <w:t xml:space="preserve">, </w:t>
      </w:r>
      <w:r w:rsidRPr="00992803">
        <w:rPr>
          <w:b/>
        </w:rPr>
        <w:t>Active Directory Administrative Center</w:t>
      </w:r>
      <w:r>
        <w:t>.</w:t>
      </w:r>
    </w:p>
    <w:p w14:paraId="6FDEDC9C" w14:textId="49CB45C4" w:rsidR="00141A48" w:rsidRDefault="00141A48" w:rsidP="00E2306B">
      <w:pPr>
        <w:pStyle w:val="ListParagraph"/>
        <w:numPr>
          <w:ilvl w:val="0"/>
          <w:numId w:val="4"/>
        </w:numPr>
      </w:pPr>
      <w:r>
        <w:t xml:space="preserve">Click on the domain object </w:t>
      </w:r>
      <w:proofErr w:type="spellStart"/>
      <w:r w:rsidR="00AA02A5">
        <w:rPr>
          <w:b/>
        </w:rPr>
        <w:t>MyDomain</w:t>
      </w:r>
      <w:proofErr w:type="spellEnd"/>
      <w:r w:rsidRPr="00D97D0C">
        <w:rPr>
          <w:b/>
        </w:rPr>
        <w:t xml:space="preserve"> (local)</w:t>
      </w:r>
      <w:r>
        <w:t xml:space="preserve">. On the right side of the screen, Click </w:t>
      </w:r>
      <w:r w:rsidRPr="00D97D0C">
        <w:rPr>
          <w:b/>
        </w:rPr>
        <w:t>Enable Recycle Bin …</w:t>
      </w:r>
    </w:p>
    <w:p w14:paraId="53C23C64" w14:textId="77777777" w:rsidR="00141A48" w:rsidRDefault="00141A48" w:rsidP="00E2306B">
      <w:pPr>
        <w:pStyle w:val="ListParagraph"/>
        <w:numPr>
          <w:ilvl w:val="0"/>
          <w:numId w:val="4"/>
        </w:numPr>
      </w:pPr>
      <w:r>
        <w:t xml:space="preserve">Click </w:t>
      </w:r>
      <w:r w:rsidRPr="008D73C5">
        <w:rPr>
          <w:b/>
        </w:rPr>
        <w:t>OK</w:t>
      </w:r>
      <w:r>
        <w:t xml:space="preserve"> to confirm that you want to enable the Recycle Bin. Close the window.</w:t>
      </w:r>
    </w:p>
    <w:p w14:paraId="5D939B92" w14:textId="77777777" w:rsidR="00141A48" w:rsidRDefault="00141A48" w:rsidP="00E2306B">
      <w:pPr>
        <w:pStyle w:val="ListParagraph"/>
        <w:numPr>
          <w:ilvl w:val="0"/>
          <w:numId w:val="4"/>
        </w:numPr>
      </w:pPr>
      <w:r>
        <w:t xml:space="preserve">Open Active Directory Users and Computers. Create an </w:t>
      </w:r>
      <w:r w:rsidRPr="00D44763">
        <w:rPr>
          <w:b/>
        </w:rPr>
        <w:t>OU</w:t>
      </w:r>
      <w:r>
        <w:t xml:space="preserve"> called </w:t>
      </w:r>
      <w:proofErr w:type="spellStart"/>
      <w:r w:rsidRPr="00D44763">
        <w:rPr>
          <w:b/>
        </w:rPr>
        <w:t>TestOU</w:t>
      </w:r>
      <w:proofErr w:type="spellEnd"/>
      <w:r>
        <w:t>.</w:t>
      </w:r>
    </w:p>
    <w:p w14:paraId="74042541" w14:textId="77777777" w:rsidR="003A4324" w:rsidRDefault="00141A48" w:rsidP="00E2306B">
      <w:pPr>
        <w:pStyle w:val="ListParagraph"/>
        <w:numPr>
          <w:ilvl w:val="0"/>
          <w:numId w:val="4"/>
        </w:numPr>
      </w:pPr>
      <w:r>
        <w:t xml:space="preserve">Create a user called </w:t>
      </w:r>
      <w:r w:rsidRPr="00757B36">
        <w:rPr>
          <w:b/>
        </w:rPr>
        <w:t>TestUser</w:t>
      </w:r>
      <w:r w:rsidR="00CD71A7">
        <w:rPr>
          <w:b/>
        </w:rPr>
        <w:t>20</w:t>
      </w:r>
      <w:r w:rsidR="00CD71A7" w:rsidRPr="00CD71A7">
        <w:t xml:space="preserve"> as the first name</w:t>
      </w:r>
      <w:r>
        <w:t xml:space="preserve">. Use </w:t>
      </w:r>
      <w:r w:rsidRPr="00757B36">
        <w:rPr>
          <w:b/>
        </w:rPr>
        <w:t>testuser</w:t>
      </w:r>
      <w:r w:rsidR="00CD71A7">
        <w:rPr>
          <w:b/>
        </w:rPr>
        <w:t>20</w:t>
      </w:r>
      <w:r>
        <w:t xml:space="preserve"> as the user logon name. </w:t>
      </w:r>
    </w:p>
    <w:p w14:paraId="052053D7" w14:textId="77777777" w:rsidR="00753F16" w:rsidRDefault="00601410" w:rsidP="00BD01DC">
      <w:pPr>
        <w:pStyle w:val="ListParagraph"/>
        <w:numPr>
          <w:ilvl w:val="0"/>
          <w:numId w:val="4"/>
        </w:numPr>
      </w:pPr>
      <w:r>
        <w:t>Open a</w:t>
      </w:r>
      <w:r w:rsidR="00E2320F">
        <w:t>n</w:t>
      </w:r>
      <w:r>
        <w:t xml:space="preserve"> </w:t>
      </w:r>
      <w:r w:rsidR="00E2320F" w:rsidRPr="00E2320F">
        <w:rPr>
          <w:b/>
          <w:bCs/>
        </w:rPr>
        <w:t xml:space="preserve">Administrator </w:t>
      </w:r>
      <w:r w:rsidRPr="00CD71A7">
        <w:rPr>
          <w:b/>
          <w:bCs/>
        </w:rPr>
        <w:t>PowerShell</w:t>
      </w:r>
      <w:r>
        <w:t xml:space="preserve"> prompt.</w:t>
      </w:r>
    </w:p>
    <w:p w14:paraId="082F7DCD" w14:textId="340C670A" w:rsidR="00601410" w:rsidRPr="00710A52" w:rsidRDefault="00601410" w:rsidP="00BD01DC">
      <w:pPr>
        <w:pStyle w:val="ListParagraph"/>
        <w:numPr>
          <w:ilvl w:val="0"/>
          <w:numId w:val="4"/>
        </w:numPr>
      </w:pPr>
      <w:r>
        <w:t>Type the following command, and press enter. This command should show the user</w:t>
      </w:r>
      <w:r w:rsidR="007A563E">
        <w:t xml:space="preserve"> and any deleted objects.</w:t>
      </w:r>
      <w:r w:rsidR="00BD01DC">
        <w:br/>
      </w:r>
      <w:r w:rsidRPr="00BD01DC">
        <w:rPr>
          <w:b/>
        </w:rPr>
        <w:t>get-</w:t>
      </w:r>
      <w:proofErr w:type="spellStart"/>
      <w:r w:rsidRPr="00BD01DC">
        <w:rPr>
          <w:b/>
        </w:rPr>
        <w:t>adobject</w:t>
      </w:r>
      <w:proofErr w:type="spellEnd"/>
      <w:r w:rsidRPr="00BD01DC">
        <w:rPr>
          <w:b/>
        </w:rPr>
        <w:t xml:space="preserve"> -filter {</w:t>
      </w:r>
      <w:proofErr w:type="spellStart"/>
      <w:r w:rsidRPr="00BD01DC">
        <w:rPr>
          <w:b/>
        </w:rPr>
        <w:t>displayname</w:t>
      </w:r>
      <w:proofErr w:type="spellEnd"/>
      <w:r w:rsidRPr="00BD01DC">
        <w:rPr>
          <w:b/>
        </w:rPr>
        <w:t xml:space="preserve"> -eq "testuser20"} -</w:t>
      </w:r>
      <w:proofErr w:type="spellStart"/>
      <w:r w:rsidRPr="00BD01DC">
        <w:rPr>
          <w:b/>
        </w:rPr>
        <w:t>includedeletedobjects</w:t>
      </w:r>
      <w:proofErr w:type="spellEnd"/>
    </w:p>
    <w:p w14:paraId="2DB15C52" w14:textId="5752248F" w:rsidR="00601410" w:rsidRDefault="00CE7A98" w:rsidP="00E2306B">
      <w:pPr>
        <w:pStyle w:val="ListParagraph"/>
        <w:numPr>
          <w:ilvl w:val="0"/>
          <w:numId w:val="4"/>
        </w:numPr>
      </w:pPr>
      <w:r>
        <w:t>This should show the user.</w:t>
      </w:r>
    </w:p>
    <w:p w14:paraId="396036BF" w14:textId="77777777" w:rsidR="00CE7A98" w:rsidRDefault="00CE7A98" w:rsidP="00CE7A98">
      <w:pPr>
        <w:pStyle w:val="ListParagraph"/>
        <w:numPr>
          <w:ilvl w:val="0"/>
          <w:numId w:val="4"/>
        </w:numPr>
      </w:pPr>
      <w:r>
        <w:t>Insert a screenshot of the result:</w:t>
      </w:r>
    </w:p>
    <w:sdt>
      <w:sdtPr>
        <w:rPr>
          <w:rStyle w:val="Red"/>
        </w:rPr>
        <w:id w:val="1906331235"/>
        <w:placeholder>
          <w:docPart w:val="D5796DF067B84A04839401E4D49412B8"/>
        </w:placeholder>
        <w:showingPlcHdr/>
      </w:sdtPr>
      <w:sdtEndPr>
        <w:rPr>
          <w:rStyle w:val="Red"/>
        </w:rPr>
      </w:sdtEndPr>
      <w:sdtContent>
        <w:p w14:paraId="3B21217E" w14:textId="77777777" w:rsidR="00CE7A98" w:rsidRDefault="00CE7A98" w:rsidP="00CE7A98">
          <w:pPr>
            <w:rPr>
              <w:rStyle w:val="Red"/>
            </w:rPr>
          </w:pPr>
          <w:r>
            <w:rPr>
              <w:rStyle w:val="PlaceholderText"/>
              <w:color w:val="FF0000"/>
            </w:rPr>
            <w:t>Click or tap here to enter text.</w:t>
          </w:r>
        </w:p>
      </w:sdtContent>
    </w:sdt>
    <w:p w14:paraId="02C428AD" w14:textId="0A606528" w:rsidR="00141A48" w:rsidRDefault="00141A48" w:rsidP="00E2306B">
      <w:pPr>
        <w:pStyle w:val="ListParagraph"/>
        <w:numPr>
          <w:ilvl w:val="0"/>
          <w:numId w:val="4"/>
        </w:numPr>
      </w:pPr>
      <w:r>
        <w:t>Delete that user.</w:t>
      </w:r>
    </w:p>
    <w:p w14:paraId="3A593942" w14:textId="22253745" w:rsidR="00141A48" w:rsidRDefault="00141A48" w:rsidP="00E2306B">
      <w:pPr>
        <w:pStyle w:val="ListParagraph"/>
        <w:numPr>
          <w:ilvl w:val="0"/>
          <w:numId w:val="4"/>
        </w:numPr>
      </w:pPr>
      <w:r>
        <w:t>Type the following command</w:t>
      </w:r>
      <w:r w:rsidR="00EC6949">
        <w:t xml:space="preserve"> </w:t>
      </w:r>
      <w:r w:rsidR="00EC6949">
        <w:sym w:font="Wingdings" w:char="F0E0"/>
      </w:r>
      <w:r>
        <w:t xml:space="preserve"> press enter. This command should show the deleted user.</w:t>
      </w:r>
    </w:p>
    <w:p w14:paraId="0BF66C9A" w14:textId="5D3600FD" w:rsidR="00141A48" w:rsidRPr="00710A52" w:rsidRDefault="00141A48" w:rsidP="004F243A">
      <w:pPr>
        <w:spacing w:before="0" w:after="0" w:line="240" w:lineRule="auto"/>
      </w:pPr>
      <w:r w:rsidRPr="004F243A">
        <w:rPr>
          <w:b/>
        </w:rPr>
        <w:t>get-</w:t>
      </w:r>
      <w:proofErr w:type="spellStart"/>
      <w:r w:rsidRPr="004F243A">
        <w:rPr>
          <w:b/>
        </w:rPr>
        <w:t>adobject</w:t>
      </w:r>
      <w:proofErr w:type="spellEnd"/>
      <w:r w:rsidRPr="004F243A">
        <w:rPr>
          <w:b/>
        </w:rPr>
        <w:t xml:space="preserve"> -filter {</w:t>
      </w:r>
      <w:proofErr w:type="spellStart"/>
      <w:r w:rsidRPr="004F243A">
        <w:rPr>
          <w:b/>
        </w:rPr>
        <w:t>displayname</w:t>
      </w:r>
      <w:proofErr w:type="spellEnd"/>
      <w:r w:rsidRPr="004F243A">
        <w:rPr>
          <w:b/>
        </w:rPr>
        <w:t xml:space="preserve"> -eq "testuser</w:t>
      </w:r>
      <w:r w:rsidR="00CD71A7" w:rsidRPr="004F243A">
        <w:rPr>
          <w:b/>
        </w:rPr>
        <w:t>20</w:t>
      </w:r>
      <w:r w:rsidRPr="004F243A">
        <w:rPr>
          <w:b/>
        </w:rPr>
        <w:t>"} -</w:t>
      </w:r>
      <w:proofErr w:type="spellStart"/>
      <w:r w:rsidRPr="004F243A">
        <w:rPr>
          <w:b/>
        </w:rPr>
        <w:t>includedeletedobjects</w:t>
      </w:r>
      <w:proofErr w:type="spellEnd"/>
    </w:p>
    <w:p w14:paraId="39DFC0FA" w14:textId="1866BBCB" w:rsidR="00E67443" w:rsidRDefault="00835A45" w:rsidP="00E2306B">
      <w:pPr>
        <w:pStyle w:val="ListParagraph"/>
        <w:numPr>
          <w:ilvl w:val="0"/>
          <w:numId w:val="4"/>
        </w:numPr>
      </w:pPr>
      <w:r>
        <w:t>You should see the user listed</w:t>
      </w:r>
      <w:r w:rsidR="00E67443">
        <w:t xml:space="preserve"> showing</w:t>
      </w:r>
      <w:r>
        <w:t xml:space="preserve"> </w:t>
      </w:r>
      <w:r w:rsidRPr="00E67443">
        <w:rPr>
          <w:b/>
          <w:bCs/>
        </w:rPr>
        <w:t>Delete</w:t>
      </w:r>
      <w:r w:rsidR="00E67443" w:rsidRPr="00E67443">
        <w:rPr>
          <w:b/>
          <w:bCs/>
        </w:rPr>
        <w:t>d:</w:t>
      </w:r>
      <w:r w:rsidRPr="00E67443">
        <w:rPr>
          <w:b/>
          <w:bCs/>
        </w:rPr>
        <w:t xml:space="preserve"> Yes</w:t>
      </w:r>
      <w:r w:rsidR="00E67443">
        <w:t xml:space="preserve">. </w:t>
      </w:r>
    </w:p>
    <w:p w14:paraId="07B10F57" w14:textId="3FC66A10" w:rsidR="00141A48" w:rsidRDefault="00141A48" w:rsidP="00E2306B">
      <w:pPr>
        <w:pStyle w:val="ListParagraph"/>
        <w:numPr>
          <w:ilvl w:val="0"/>
          <w:numId w:val="4"/>
        </w:numPr>
      </w:pPr>
      <w:r>
        <w:t>Insert a screenshot of the result:</w:t>
      </w:r>
    </w:p>
    <w:sdt>
      <w:sdtPr>
        <w:rPr>
          <w:rStyle w:val="Red"/>
        </w:rPr>
        <w:id w:val="-1650434207"/>
        <w:placeholder>
          <w:docPart w:val="615C7A30FD75422B9483CB24164CEDFD"/>
        </w:placeholder>
        <w:showingPlcHdr/>
      </w:sdtPr>
      <w:sdtEndPr>
        <w:rPr>
          <w:rStyle w:val="Red"/>
        </w:rPr>
      </w:sdtEndPr>
      <w:sdtContent>
        <w:p w14:paraId="2EA62358" w14:textId="77777777" w:rsidR="00141A48" w:rsidRDefault="00141A48" w:rsidP="00141A48">
          <w:pPr>
            <w:rPr>
              <w:rStyle w:val="Red"/>
            </w:rPr>
          </w:pPr>
          <w:r>
            <w:rPr>
              <w:rStyle w:val="PlaceholderText"/>
              <w:color w:val="FF0000"/>
            </w:rPr>
            <w:t>Click or tap here to enter text.</w:t>
          </w:r>
        </w:p>
      </w:sdtContent>
    </w:sdt>
    <w:p w14:paraId="36A6BD49" w14:textId="77777777" w:rsidR="00141A48" w:rsidRDefault="00141A48" w:rsidP="00E2306B">
      <w:pPr>
        <w:pStyle w:val="ListParagraph"/>
        <w:numPr>
          <w:ilvl w:val="0"/>
          <w:numId w:val="4"/>
        </w:numPr>
      </w:pPr>
      <w:r w:rsidRPr="008643FB">
        <w:t>To restore the user, use the following command.</w:t>
      </w:r>
    </w:p>
    <w:p w14:paraId="604936B6" w14:textId="5F344A0F" w:rsidR="00CD71A7" w:rsidRPr="004F243A" w:rsidRDefault="004A7D16" w:rsidP="004F243A">
      <w:pPr>
        <w:rPr>
          <w:b/>
          <w:bCs/>
        </w:rPr>
      </w:pPr>
      <w:r w:rsidRPr="004F243A">
        <w:rPr>
          <w:b/>
          <w:bCs/>
        </w:rPr>
        <w:t>(Get-</w:t>
      </w:r>
      <w:proofErr w:type="spellStart"/>
      <w:r w:rsidRPr="004F243A">
        <w:rPr>
          <w:b/>
          <w:bCs/>
        </w:rPr>
        <w:t>ADObject</w:t>
      </w:r>
      <w:proofErr w:type="spellEnd"/>
      <w:r w:rsidR="008359AF">
        <w:rPr>
          <w:b/>
          <w:bCs/>
        </w:rPr>
        <w:t xml:space="preserve"> </w:t>
      </w:r>
      <w:r w:rsidRPr="004F243A">
        <w:rPr>
          <w:b/>
          <w:bCs/>
        </w:rPr>
        <w:t xml:space="preserve"> -</w:t>
      </w:r>
      <w:proofErr w:type="spellStart"/>
      <w:r w:rsidRPr="004F243A">
        <w:rPr>
          <w:b/>
          <w:bCs/>
        </w:rPr>
        <w:t>SearchBase</w:t>
      </w:r>
      <w:proofErr w:type="spellEnd"/>
      <w:r w:rsidRPr="004F243A">
        <w:rPr>
          <w:b/>
          <w:bCs/>
        </w:rPr>
        <w:t xml:space="preserve"> </w:t>
      </w:r>
      <w:r w:rsidR="008359AF">
        <w:rPr>
          <w:b/>
          <w:bCs/>
        </w:rPr>
        <w:t xml:space="preserve"> </w:t>
      </w:r>
      <w:r w:rsidRPr="004F243A">
        <w:rPr>
          <w:b/>
          <w:bCs/>
        </w:rPr>
        <w:t>(get-</w:t>
      </w:r>
      <w:proofErr w:type="spellStart"/>
      <w:r w:rsidRPr="004F243A">
        <w:rPr>
          <w:b/>
          <w:bCs/>
        </w:rPr>
        <w:t>addomain</w:t>
      </w:r>
      <w:proofErr w:type="spellEnd"/>
      <w:r w:rsidRPr="004F243A">
        <w:rPr>
          <w:b/>
          <w:bCs/>
        </w:rPr>
        <w:t>).</w:t>
      </w:r>
      <w:proofErr w:type="spellStart"/>
      <w:r w:rsidRPr="004F243A">
        <w:rPr>
          <w:b/>
          <w:bCs/>
        </w:rPr>
        <w:t>deletedobjectscontainer</w:t>
      </w:r>
      <w:proofErr w:type="spellEnd"/>
      <w:r w:rsidR="008359AF">
        <w:rPr>
          <w:b/>
          <w:bCs/>
        </w:rPr>
        <w:t xml:space="preserve"> </w:t>
      </w:r>
      <w:r w:rsidRPr="004F243A">
        <w:rPr>
          <w:b/>
          <w:bCs/>
        </w:rPr>
        <w:t xml:space="preserve"> -</w:t>
      </w:r>
      <w:proofErr w:type="spellStart"/>
      <w:r w:rsidRPr="004F243A">
        <w:rPr>
          <w:b/>
          <w:bCs/>
        </w:rPr>
        <w:t>IncludeDeletedObjects</w:t>
      </w:r>
      <w:proofErr w:type="spellEnd"/>
      <w:r w:rsidRPr="004F243A">
        <w:rPr>
          <w:b/>
          <w:bCs/>
        </w:rPr>
        <w:t xml:space="preserve"> </w:t>
      </w:r>
      <w:r w:rsidR="008359AF">
        <w:rPr>
          <w:b/>
          <w:bCs/>
        </w:rPr>
        <w:t xml:space="preserve"> </w:t>
      </w:r>
      <w:r w:rsidRPr="004F243A">
        <w:rPr>
          <w:b/>
          <w:bCs/>
        </w:rPr>
        <w:t xml:space="preserve">-filter </w:t>
      </w:r>
      <w:r w:rsidR="008359AF">
        <w:rPr>
          <w:b/>
          <w:bCs/>
        </w:rPr>
        <w:t xml:space="preserve"> </w:t>
      </w:r>
      <w:r w:rsidRPr="004F243A">
        <w:rPr>
          <w:b/>
          <w:bCs/>
        </w:rPr>
        <w:t>"</w:t>
      </w:r>
      <w:proofErr w:type="spellStart"/>
      <w:r w:rsidRPr="004F243A">
        <w:rPr>
          <w:b/>
          <w:bCs/>
        </w:rPr>
        <w:t>samaccountname</w:t>
      </w:r>
      <w:proofErr w:type="spellEnd"/>
      <w:r w:rsidRPr="004F243A">
        <w:rPr>
          <w:b/>
          <w:bCs/>
        </w:rPr>
        <w:t xml:space="preserve"> </w:t>
      </w:r>
      <w:r w:rsidR="008359AF">
        <w:rPr>
          <w:b/>
          <w:bCs/>
        </w:rPr>
        <w:t xml:space="preserve"> </w:t>
      </w:r>
      <w:r w:rsidRPr="004F243A">
        <w:rPr>
          <w:b/>
          <w:bCs/>
        </w:rPr>
        <w:t>-eq</w:t>
      </w:r>
      <w:r w:rsidR="008359AF">
        <w:rPr>
          <w:b/>
          <w:bCs/>
        </w:rPr>
        <w:t xml:space="preserve"> </w:t>
      </w:r>
      <w:r w:rsidRPr="004F243A">
        <w:rPr>
          <w:b/>
          <w:bCs/>
        </w:rPr>
        <w:t xml:space="preserve"> 'testuser20' ")</w:t>
      </w:r>
      <w:r w:rsidR="008359AF">
        <w:rPr>
          <w:b/>
          <w:bCs/>
        </w:rPr>
        <w:t xml:space="preserve"> </w:t>
      </w:r>
      <w:r w:rsidRPr="004F243A">
        <w:rPr>
          <w:b/>
          <w:bCs/>
        </w:rPr>
        <w:t xml:space="preserve"> |</w:t>
      </w:r>
      <w:r w:rsidR="008359AF">
        <w:rPr>
          <w:b/>
          <w:bCs/>
        </w:rPr>
        <w:t xml:space="preserve">  </w:t>
      </w:r>
      <w:r w:rsidRPr="004F243A">
        <w:rPr>
          <w:b/>
          <w:bCs/>
        </w:rPr>
        <w:t>Restore-</w:t>
      </w:r>
      <w:proofErr w:type="spellStart"/>
      <w:r w:rsidRPr="004F243A">
        <w:rPr>
          <w:b/>
          <w:bCs/>
        </w:rPr>
        <w:t>ADObject</w:t>
      </w:r>
      <w:proofErr w:type="spellEnd"/>
    </w:p>
    <w:p w14:paraId="019E518B" w14:textId="176A3392" w:rsidR="00141A48" w:rsidRPr="00710A52" w:rsidRDefault="00141A48" w:rsidP="00E2306B">
      <w:pPr>
        <w:pStyle w:val="ListParagraph"/>
        <w:numPr>
          <w:ilvl w:val="0"/>
          <w:numId w:val="4"/>
        </w:numPr>
      </w:pPr>
      <w:r w:rsidRPr="003F7861">
        <w:rPr>
          <w:b/>
        </w:rPr>
        <w:t>Insert a screenshot of the restored user in Active Directory:</w:t>
      </w:r>
    </w:p>
    <w:sdt>
      <w:sdtPr>
        <w:rPr>
          <w:rStyle w:val="Red"/>
        </w:rPr>
        <w:id w:val="958373118"/>
        <w:placeholder>
          <w:docPart w:val="3E052990175F42FF9A81F5AF77CC45DA"/>
        </w:placeholder>
        <w:showingPlcHdr/>
      </w:sdtPr>
      <w:sdtEndPr>
        <w:rPr>
          <w:rStyle w:val="Red"/>
        </w:rPr>
      </w:sdtEndPr>
      <w:sdtContent>
        <w:p w14:paraId="31AAFE1D" w14:textId="77777777" w:rsidR="00141A48" w:rsidRDefault="00141A48" w:rsidP="00141A48">
          <w:pPr>
            <w:rPr>
              <w:rStyle w:val="Red"/>
            </w:rPr>
          </w:pPr>
          <w:r>
            <w:rPr>
              <w:rStyle w:val="PlaceholderText"/>
              <w:color w:val="FF0000"/>
            </w:rPr>
            <w:t>Click or tap here to enter text.</w:t>
          </w:r>
        </w:p>
      </w:sdtContent>
    </w:sdt>
    <w:p w14:paraId="3C403B8A" w14:textId="62EDB7C1" w:rsidR="00141A48" w:rsidRDefault="00141A48" w:rsidP="00D535B3">
      <w:pPr>
        <w:pStyle w:val="Heading1"/>
      </w:pPr>
      <w:bookmarkStart w:id="3" w:name="_Toc182140125"/>
      <w:r>
        <w:lastRenderedPageBreak/>
        <w:t>Activity 1</w:t>
      </w:r>
      <w:r w:rsidR="00027038">
        <w:t>4</w:t>
      </w:r>
      <w:r>
        <w:t xml:space="preserve">-2: Create a Shortcut on the </w:t>
      </w:r>
      <w:r w:rsidR="00280B6E">
        <w:t>All Users</w:t>
      </w:r>
      <w:r>
        <w:t xml:space="preserve"> Desktop</w:t>
      </w:r>
      <w:bookmarkEnd w:id="3"/>
    </w:p>
    <w:p w14:paraId="0739015A" w14:textId="77777777" w:rsidR="00141A48" w:rsidRDefault="00141A48" w:rsidP="00141A48">
      <w:r>
        <w:t>Time Required: 10 minutes</w:t>
      </w:r>
    </w:p>
    <w:p w14:paraId="30F59E2E" w14:textId="77777777" w:rsidR="00141A48" w:rsidRDefault="00141A48" w:rsidP="00141A48">
      <w:r>
        <w:t>Objective: Create a Shortcut on the Public Desktop.</w:t>
      </w:r>
    </w:p>
    <w:p w14:paraId="59C2254C" w14:textId="7B2FD451" w:rsidR="00141A48" w:rsidRDefault="00141A48" w:rsidP="00141A48">
      <w:r>
        <w:t xml:space="preserve">Required Tools and Equipment: Server1 and </w:t>
      </w:r>
      <w:r w:rsidR="00AF047C">
        <w:t>Win11</w:t>
      </w:r>
    </w:p>
    <w:p w14:paraId="081DC59B" w14:textId="77777777" w:rsidR="00141A48" w:rsidRDefault="00141A48" w:rsidP="00141A48">
      <w:r>
        <w:t>Description: Use Group Policy Preferences to deploy a shutdown and logoff shortcut to everyone’s desktop. Any shortcuts or files in the c:\public\desktop folder shows up on everyone’s desktop.</w:t>
      </w:r>
    </w:p>
    <w:p w14:paraId="79327B7C" w14:textId="77777777" w:rsidR="00141A48" w:rsidRDefault="00141A48" w:rsidP="00E2306B">
      <w:pPr>
        <w:pStyle w:val="ListParagraph"/>
        <w:numPr>
          <w:ilvl w:val="0"/>
          <w:numId w:val="3"/>
        </w:numPr>
      </w:pPr>
      <w:r>
        <w:t>Logon to Server1 as your administrator account. Open Group Policy Management.</w:t>
      </w:r>
    </w:p>
    <w:p w14:paraId="56F14AA6" w14:textId="0A55DFBE" w:rsidR="00141A48" w:rsidRDefault="00BE1AE8" w:rsidP="00E2306B">
      <w:pPr>
        <w:pStyle w:val="ListParagraph"/>
        <w:numPr>
          <w:ilvl w:val="0"/>
          <w:numId w:val="3"/>
        </w:numPr>
      </w:pPr>
      <w:r>
        <w:t>At the domain object level, c</w:t>
      </w:r>
      <w:r w:rsidR="00141A48">
        <w:t>reate a</w:t>
      </w:r>
      <w:r w:rsidR="004A7D16">
        <w:t>nd</w:t>
      </w:r>
      <w:r w:rsidR="00141A48">
        <w:t xml:space="preserve"> link a GPO </w:t>
      </w:r>
      <w:r w:rsidR="000D0224">
        <w:t xml:space="preserve">named </w:t>
      </w:r>
      <w:r w:rsidR="000D0224" w:rsidRPr="00F13893">
        <w:rPr>
          <w:b/>
          <w:bCs/>
        </w:rPr>
        <w:t>Desktop Shortcuts</w:t>
      </w:r>
      <w:r w:rsidR="000D0224">
        <w:t>.</w:t>
      </w:r>
    </w:p>
    <w:p w14:paraId="01C9B45A" w14:textId="427AE556" w:rsidR="00141A48" w:rsidRDefault="00141A48" w:rsidP="00E2306B">
      <w:pPr>
        <w:pStyle w:val="ListParagraph"/>
        <w:numPr>
          <w:ilvl w:val="0"/>
          <w:numId w:val="3"/>
        </w:numPr>
      </w:pPr>
      <w:r>
        <w:t xml:space="preserve">Open </w:t>
      </w:r>
      <w:r w:rsidRPr="00BE1AE8">
        <w:rPr>
          <w:b/>
          <w:bCs/>
        </w:rPr>
        <w:t>Computer Configuration</w:t>
      </w:r>
      <w:r w:rsidR="00965726">
        <w:t xml:space="preserve"> </w:t>
      </w:r>
      <w:r w:rsidR="00965726">
        <w:sym w:font="Wingdings" w:char="F0E0"/>
      </w:r>
      <w:r w:rsidR="00965726">
        <w:t xml:space="preserve"> </w:t>
      </w:r>
      <w:r w:rsidR="00965726" w:rsidRPr="00BE1AE8">
        <w:rPr>
          <w:b/>
          <w:bCs/>
        </w:rPr>
        <w:t>Preferences</w:t>
      </w:r>
      <w:r w:rsidR="00F13893">
        <w:t xml:space="preserve"> </w:t>
      </w:r>
      <w:r w:rsidR="00F13893">
        <w:sym w:font="Wingdings" w:char="F0E0"/>
      </w:r>
      <w:r>
        <w:t xml:space="preserve">, </w:t>
      </w:r>
      <w:r w:rsidRPr="00BE1AE8">
        <w:rPr>
          <w:b/>
          <w:bCs/>
        </w:rPr>
        <w:t>Windows Settings</w:t>
      </w:r>
      <w:r w:rsidR="00F13893">
        <w:t xml:space="preserve"> </w:t>
      </w:r>
      <w:r w:rsidR="00F13893">
        <w:sym w:font="Wingdings" w:char="F0E0"/>
      </w:r>
      <w:r>
        <w:t xml:space="preserve"> </w:t>
      </w:r>
      <w:r w:rsidRPr="00BE1AE8">
        <w:rPr>
          <w:b/>
          <w:bCs/>
        </w:rPr>
        <w:t>Shortcuts</w:t>
      </w:r>
      <w:r>
        <w:t>.</w:t>
      </w:r>
    </w:p>
    <w:p w14:paraId="32187F58" w14:textId="40211259" w:rsidR="00141A48" w:rsidRDefault="00141A48" w:rsidP="00E2306B">
      <w:pPr>
        <w:pStyle w:val="ListParagraph"/>
        <w:numPr>
          <w:ilvl w:val="0"/>
          <w:numId w:val="3"/>
        </w:numPr>
      </w:pPr>
      <w:r>
        <w:t xml:space="preserve">Right Click </w:t>
      </w:r>
      <w:r w:rsidRPr="00BE1AE8">
        <w:rPr>
          <w:b/>
          <w:bCs/>
        </w:rPr>
        <w:t>Shortcuts</w:t>
      </w:r>
      <w:r>
        <w:t xml:space="preserve">, Click </w:t>
      </w:r>
      <w:r w:rsidRPr="00BE1AE8">
        <w:rPr>
          <w:b/>
          <w:bCs/>
        </w:rPr>
        <w:t>New</w:t>
      </w:r>
      <w:r w:rsidR="00BE1AE8" w:rsidRPr="00BE1AE8">
        <w:t xml:space="preserve"> </w:t>
      </w:r>
      <w:r w:rsidR="00BE1AE8" w:rsidRPr="00BE1AE8">
        <w:sym w:font="Wingdings" w:char="F0E0"/>
      </w:r>
      <w:r w:rsidRPr="00BE1AE8">
        <w:t xml:space="preserve"> </w:t>
      </w:r>
      <w:r w:rsidRPr="00BE1AE8">
        <w:rPr>
          <w:b/>
          <w:bCs/>
        </w:rPr>
        <w:t>Shortcut</w:t>
      </w:r>
      <w:r>
        <w:t>.</w:t>
      </w:r>
    </w:p>
    <w:p w14:paraId="78A95D7E" w14:textId="62957A09" w:rsidR="000936DA" w:rsidRDefault="00141A48" w:rsidP="00E2306B">
      <w:pPr>
        <w:pStyle w:val="ListParagraph"/>
        <w:numPr>
          <w:ilvl w:val="0"/>
          <w:numId w:val="3"/>
        </w:numPr>
      </w:pPr>
      <w:r>
        <w:t>Use the following settings</w:t>
      </w:r>
      <w:r w:rsidR="003A2C2A">
        <w:t xml:space="preserve"> on the General tab.</w:t>
      </w:r>
    </w:p>
    <w:p w14:paraId="203858E4" w14:textId="004CA2EC" w:rsidR="00324F8E" w:rsidRDefault="00324F8E" w:rsidP="00E2306B">
      <w:pPr>
        <w:pStyle w:val="ListParagraph"/>
        <w:numPr>
          <w:ilvl w:val="1"/>
          <w:numId w:val="3"/>
        </w:numPr>
      </w:pPr>
      <w:r>
        <w:t xml:space="preserve">Name: </w:t>
      </w:r>
      <w:r w:rsidRPr="00324F8E">
        <w:rPr>
          <w:b/>
          <w:bCs/>
        </w:rPr>
        <w:t>Shutdown</w:t>
      </w:r>
    </w:p>
    <w:p w14:paraId="58BF225D" w14:textId="67F795BD" w:rsidR="000936DA" w:rsidRDefault="000936DA" w:rsidP="00E2306B">
      <w:pPr>
        <w:pStyle w:val="ListParagraph"/>
        <w:numPr>
          <w:ilvl w:val="1"/>
          <w:numId w:val="3"/>
        </w:numPr>
      </w:pPr>
      <w:r>
        <w:t xml:space="preserve">Location: </w:t>
      </w:r>
      <w:r w:rsidRPr="00E67ECB">
        <w:rPr>
          <w:b/>
          <w:bCs/>
        </w:rPr>
        <w:t>All Users Desktop</w:t>
      </w:r>
    </w:p>
    <w:p w14:paraId="298C04CC" w14:textId="3500E561" w:rsidR="00E67ECB" w:rsidRDefault="00E67ECB" w:rsidP="00E2306B">
      <w:pPr>
        <w:pStyle w:val="ListParagraph"/>
        <w:numPr>
          <w:ilvl w:val="1"/>
          <w:numId w:val="3"/>
        </w:numPr>
      </w:pPr>
      <w:r>
        <w:t xml:space="preserve">Target: Type in </w:t>
      </w:r>
      <w:r w:rsidRPr="00E67ECB">
        <w:rPr>
          <w:b/>
          <w:bCs/>
        </w:rPr>
        <w:t>c:\windows\system32\shutdown.exe</w:t>
      </w:r>
    </w:p>
    <w:p w14:paraId="70DA119C" w14:textId="7D00FA37" w:rsidR="00141A48" w:rsidRDefault="00141A48" w:rsidP="00E2306B">
      <w:pPr>
        <w:pStyle w:val="ListParagraph"/>
        <w:numPr>
          <w:ilvl w:val="1"/>
          <w:numId w:val="3"/>
        </w:numPr>
      </w:pPr>
      <w:r>
        <w:t>Arguments</w:t>
      </w:r>
      <w:r w:rsidR="000936DA">
        <w:t>:</w:t>
      </w:r>
      <w:r>
        <w:t xml:space="preserve"> </w:t>
      </w:r>
      <w:r w:rsidRPr="00E9163F">
        <w:rPr>
          <w:b/>
        </w:rPr>
        <w:t>-s</w:t>
      </w:r>
      <w:r>
        <w:t xml:space="preserve"> </w:t>
      </w:r>
      <w:r w:rsidRPr="00E9163F">
        <w:rPr>
          <w:b/>
        </w:rPr>
        <w:t>-t</w:t>
      </w:r>
      <w:r>
        <w:t xml:space="preserve"> </w:t>
      </w:r>
      <w:r w:rsidRPr="00E9163F">
        <w:rPr>
          <w:b/>
        </w:rPr>
        <w:t>0</w:t>
      </w:r>
      <w:r w:rsidR="000936DA" w:rsidRPr="000936DA">
        <w:t xml:space="preserve"> </w:t>
      </w:r>
      <w:r w:rsidR="005845D8">
        <w:br/>
      </w:r>
      <w:r w:rsidR="000936DA" w:rsidRPr="000936DA">
        <w:t>Th</w:t>
      </w:r>
      <w:r w:rsidR="000936DA">
        <w:t>ere is a space between -s -t and 0 (zero)</w:t>
      </w:r>
    </w:p>
    <w:p w14:paraId="0AE20204" w14:textId="047D013F" w:rsidR="005845D8" w:rsidRDefault="00E67ECB" w:rsidP="00E2306B">
      <w:pPr>
        <w:pStyle w:val="ListParagraph"/>
        <w:numPr>
          <w:ilvl w:val="1"/>
          <w:numId w:val="3"/>
        </w:numPr>
      </w:pPr>
      <w:r>
        <w:t>Icon file path: On the right, Click the button with the 3 dots</w:t>
      </w:r>
      <w:r w:rsidR="003A2C2A">
        <w:t xml:space="preserve"> ...</w:t>
      </w:r>
    </w:p>
    <w:p w14:paraId="4AA58077" w14:textId="0F335C57" w:rsidR="003A2C2A" w:rsidRDefault="003A2C2A" w:rsidP="00E2306B">
      <w:pPr>
        <w:pStyle w:val="ListParagraph"/>
        <w:numPr>
          <w:ilvl w:val="0"/>
          <w:numId w:val="3"/>
        </w:numPr>
      </w:pPr>
      <w:r>
        <w:t xml:space="preserve">Click the </w:t>
      </w:r>
      <w:r w:rsidR="00BE1AE8" w:rsidRPr="00BE1AE8">
        <w:rPr>
          <w:b/>
          <w:bCs/>
        </w:rPr>
        <w:t>Common</w:t>
      </w:r>
      <w:r w:rsidR="00BE1AE8">
        <w:t xml:space="preserve"> tab.</w:t>
      </w:r>
    </w:p>
    <w:p w14:paraId="406A3871" w14:textId="0EA43369" w:rsidR="000B6792" w:rsidRPr="00C25954" w:rsidRDefault="00C25954" w:rsidP="00E2306B">
      <w:pPr>
        <w:pStyle w:val="ListParagraph"/>
        <w:numPr>
          <w:ilvl w:val="1"/>
          <w:numId w:val="3"/>
        </w:numPr>
      </w:pPr>
      <w:r>
        <w:t xml:space="preserve">Select </w:t>
      </w:r>
      <w:r>
        <w:rPr>
          <w:b/>
          <w:bCs/>
        </w:rPr>
        <w:t>Remove this item when it is no longer applied.</w:t>
      </w:r>
    </w:p>
    <w:p w14:paraId="4C54F9EB" w14:textId="01FA0D64" w:rsidR="00C25954" w:rsidRDefault="00C25954" w:rsidP="00E2306B">
      <w:pPr>
        <w:pStyle w:val="ListParagraph"/>
        <w:numPr>
          <w:ilvl w:val="0"/>
          <w:numId w:val="3"/>
        </w:numPr>
      </w:pPr>
      <w:r w:rsidRPr="00C25954">
        <w:t xml:space="preserve">Click </w:t>
      </w:r>
      <w:r>
        <w:rPr>
          <w:b/>
          <w:bCs/>
        </w:rPr>
        <w:t>OK.</w:t>
      </w:r>
    </w:p>
    <w:p w14:paraId="78E278D1" w14:textId="77777777" w:rsidR="00141A48" w:rsidRDefault="00141A48" w:rsidP="00141A48">
      <w:r>
        <w:rPr>
          <w:noProof/>
        </w:rPr>
        <w:lastRenderedPageBreak/>
        <w:drawing>
          <wp:inline distT="0" distB="0" distL="0" distR="0" wp14:anchorId="2384FB78" wp14:editId="39B025F6">
            <wp:extent cx="2706624" cy="30815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511" t="16621" r="33131" b="23602"/>
                    <a:stretch/>
                  </pic:blipFill>
                  <pic:spPr bwMode="auto">
                    <a:xfrm>
                      <a:off x="0" y="0"/>
                      <a:ext cx="2706624" cy="3081528"/>
                    </a:xfrm>
                    <a:prstGeom prst="rect">
                      <a:avLst/>
                    </a:prstGeom>
                    <a:ln>
                      <a:noFill/>
                    </a:ln>
                    <a:extLst>
                      <a:ext uri="{53640926-AAD7-44D8-BBD7-CCE9431645EC}">
                        <a14:shadowObscured xmlns:a14="http://schemas.microsoft.com/office/drawing/2010/main"/>
                      </a:ext>
                    </a:extLst>
                  </pic:spPr>
                </pic:pic>
              </a:graphicData>
            </a:graphic>
          </wp:inline>
        </w:drawing>
      </w:r>
    </w:p>
    <w:p w14:paraId="635056B6" w14:textId="66F7C08A" w:rsidR="007745D0" w:rsidRDefault="007745D0" w:rsidP="00E2306B">
      <w:pPr>
        <w:pStyle w:val="ListParagraph"/>
        <w:numPr>
          <w:ilvl w:val="0"/>
          <w:numId w:val="3"/>
        </w:numPr>
      </w:pPr>
      <w:r>
        <w:t xml:space="preserve">Insert a screenshot of the </w:t>
      </w:r>
      <w:r w:rsidRPr="00E02973">
        <w:rPr>
          <w:b/>
          <w:bCs/>
        </w:rPr>
        <w:t>General</w:t>
      </w:r>
      <w:r>
        <w:t xml:space="preserve"> tab of the </w:t>
      </w:r>
      <w:r w:rsidRPr="00E02973">
        <w:rPr>
          <w:b/>
          <w:bCs/>
        </w:rPr>
        <w:t>Shutdown</w:t>
      </w:r>
      <w:r>
        <w:t xml:space="preserve"> </w:t>
      </w:r>
      <w:r w:rsidR="00E02973">
        <w:t>s</w:t>
      </w:r>
      <w:r>
        <w:t>hortcut:</w:t>
      </w:r>
    </w:p>
    <w:sdt>
      <w:sdtPr>
        <w:rPr>
          <w:rStyle w:val="Red"/>
        </w:rPr>
        <w:id w:val="1371112798"/>
        <w:placeholder>
          <w:docPart w:val="40ADBF8F607244E8B2BCFCC3539BD527"/>
        </w:placeholder>
        <w:showingPlcHdr/>
      </w:sdtPr>
      <w:sdtEndPr>
        <w:rPr>
          <w:rStyle w:val="Red"/>
        </w:rPr>
      </w:sdtEndPr>
      <w:sdtContent>
        <w:p w14:paraId="6369D1C6" w14:textId="1C1B6839" w:rsidR="007745D0" w:rsidRDefault="007745D0" w:rsidP="00E2306B">
          <w:pPr>
            <w:pStyle w:val="ListParagraph"/>
            <w:numPr>
              <w:ilvl w:val="0"/>
              <w:numId w:val="3"/>
            </w:numPr>
          </w:pPr>
          <w:r>
            <w:rPr>
              <w:rStyle w:val="PlaceholderText"/>
              <w:color w:val="FF0000"/>
            </w:rPr>
            <w:t>Click or tap here to enter text.</w:t>
          </w:r>
        </w:p>
      </w:sdtContent>
    </w:sdt>
    <w:p w14:paraId="314FD64A" w14:textId="6D22998E" w:rsidR="00141A48" w:rsidRDefault="00141A48" w:rsidP="00E2306B">
      <w:pPr>
        <w:pStyle w:val="ListParagraph"/>
        <w:numPr>
          <w:ilvl w:val="0"/>
          <w:numId w:val="3"/>
        </w:numPr>
      </w:pPr>
      <w:r>
        <w:t xml:space="preserve">Create a </w:t>
      </w:r>
      <w:r w:rsidRPr="0016225F">
        <w:rPr>
          <w:b/>
          <w:bCs/>
        </w:rPr>
        <w:t>Sign Out</w:t>
      </w:r>
      <w:r>
        <w:t xml:space="preserve"> shortcut</w:t>
      </w:r>
      <w:r w:rsidR="00E06E87">
        <w:t xml:space="preserve"> using the same process</w:t>
      </w:r>
      <w:r>
        <w:t xml:space="preserve">. Use </w:t>
      </w:r>
      <w:r w:rsidR="0016225F" w:rsidRPr="0016225F">
        <w:rPr>
          <w:b/>
          <w:bCs/>
        </w:rPr>
        <w:t xml:space="preserve">shutdown </w:t>
      </w:r>
      <w:r w:rsidRPr="0016225F">
        <w:rPr>
          <w:b/>
          <w:bCs/>
        </w:rPr>
        <w:t>-l</w:t>
      </w:r>
      <w:r>
        <w:t xml:space="preserve"> (Lower case L) for the arguments. Use a different icon.</w:t>
      </w:r>
    </w:p>
    <w:p w14:paraId="55366136" w14:textId="014E47EC" w:rsidR="00E02973" w:rsidRDefault="00E02973" w:rsidP="00E2306B">
      <w:pPr>
        <w:pStyle w:val="ListParagraph"/>
        <w:numPr>
          <w:ilvl w:val="0"/>
          <w:numId w:val="3"/>
        </w:numPr>
      </w:pPr>
      <w:r>
        <w:t xml:space="preserve">Insert a screenshot of the </w:t>
      </w:r>
      <w:r w:rsidRPr="00E02973">
        <w:rPr>
          <w:b/>
          <w:bCs/>
        </w:rPr>
        <w:t>General</w:t>
      </w:r>
      <w:r>
        <w:t xml:space="preserve"> tab of the </w:t>
      </w:r>
      <w:r w:rsidRPr="00E02973">
        <w:rPr>
          <w:b/>
          <w:bCs/>
        </w:rPr>
        <w:t>Sign Out</w:t>
      </w:r>
      <w:r>
        <w:t xml:space="preserve"> shortcut:</w:t>
      </w:r>
    </w:p>
    <w:sdt>
      <w:sdtPr>
        <w:rPr>
          <w:rStyle w:val="Red"/>
        </w:rPr>
        <w:id w:val="-1101949575"/>
        <w:placeholder>
          <w:docPart w:val="EB023AD6275C405E8C676B5E99F9345E"/>
        </w:placeholder>
        <w:showingPlcHdr/>
      </w:sdtPr>
      <w:sdtEndPr>
        <w:rPr>
          <w:rStyle w:val="Red"/>
        </w:rPr>
      </w:sdtEndPr>
      <w:sdtContent>
        <w:p w14:paraId="223C4191" w14:textId="77777777" w:rsidR="00E02973" w:rsidRDefault="00E02973" w:rsidP="00E2306B">
          <w:pPr>
            <w:pStyle w:val="ListParagraph"/>
            <w:numPr>
              <w:ilvl w:val="0"/>
              <w:numId w:val="3"/>
            </w:numPr>
          </w:pPr>
          <w:r>
            <w:rPr>
              <w:rStyle w:val="PlaceholderText"/>
              <w:color w:val="FF0000"/>
            </w:rPr>
            <w:t>Click or tap here to enter text.</w:t>
          </w:r>
        </w:p>
      </w:sdtContent>
    </w:sdt>
    <w:p w14:paraId="0DD85B9D" w14:textId="77777777" w:rsidR="00141A48" w:rsidRDefault="00141A48" w:rsidP="00E2306B">
      <w:pPr>
        <w:pStyle w:val="ListParagraph"/>
        <w:numPr>
          <w:ilvl w:val="0"/>
          <w:numId w:val="3"/>
        </w:numPr>
      </w:pPr>
      <w:r>
        <w:t>Close the Group Policy Editor.</w:t>
      </w:r>
    </w:p>
    <w:p w14:paraId="403F54E6" w14:textId="77777777" w:rsidR="00141A48" w:rsidRDefault="00141A48" w:rsidP="00E2306B">
      <w:pPr>
        <w:pStyle w:val="ListParagraph"/>
        <w:numPr>
          <w:ilvl w:val="0"/>
          <w:numId w:val="3"/>
        </w:numPr>
      </w:pPr>
      <w:r>
        <w:t xml:space="preserve">Optimize the Group Policy by going to the Details tab, and choosing </w:t>
      </w:r>
      <w:r w:rsidRPr="00E54D1F">
        <w:rPr>
          <w:b/>
          <w:bCs/>
        </w:rPr>
        <w:t>GPO Status</w:t>
      </w:r>
      <w:r>
        <w:t xml:space="preserve">, </w:t>
      </w:r>
      <w:r w:rsidRPr="00E54D1F">
        <w:rPr>
          <w:b/>
          <w:bCs/>
        </w:rPr>
        <w:t>User configuration settings</w:t>
      </w:r>
      <w:r>
        <w:t xml:space="preserve"> disabled.</w:t>
      </w:r>
    </w:p>
    <w:p w14:paraId="58A8E49A" w14:textId="77777777" w:rsidR="00141A48" w:rsidRPr="0039767A" w:rsidRDefault="00141A48" w:rsidP="00E2306B">
      <w:pPr>
        <w:pStyle w:val="ListParagraph"/>
        <w:numPr>
          <w:ilvl w:val="0"/>
          <w:numId w:val="3"/>
        </w:numPr>
        <w:rPr>
          <w:b/>
        </w:rPr>
      </w:pPr>
      <w:r w:rsidRPr="0039767A">
        <w:rPr>
          <w:b/>
        </w:rPr>
        <w:t>Insert a screenshot:</w:t>
      </w:r>
    </w:p>
    <w:sdt>
      <w:sdtPr>
        <w:rPr>
          <w:rStyle w:val="Red"/>
        </w:rPr>
        <w:id w:val="-1782558971"/>
        <w:placeholder>
          <w:docPart w:val="E68AB59A425F449E89D8CC5EBB978E50"/>
        </w:placeholder>
        <w:showingPlcHdr/>
      </w:sdtPr>
      <w:sdtEndPr>
        <w:rPr>
          <w:rStyle w:val="Red"/>
        </w:rPr>
      </w:sdtEndPr>
      <w:sdtContent>
        <w:p w14:paraId="6256DB1C" w14:textId="77777777" w:rsidR="00141A48" w:rsidRDefault="00141A48" w:rsidP="00141A48">
          <w:pPr>
            <w:rPr>
              <w:rStyle w:val="Red"/>
            </w:rPr>
          </w:pPr>
          <w:r>
            <w:rPr>
              <w:rStyle w:val="PlaceholderText"/>
              <w:color w:val="FF0000"/>
            </w:rPr>
            <w:t>Click or tap here to enter text.</w:t>
          </w:r>
        </w:p>
      </w:sdtContent>
    </w:sdt>
    <w:p w14:paraId="3920A1FB" w14:textId="77777777" w:rsidR="00141A48" w:rsidRDefault="00141A48" w:rsidP="00E2306B">
      <w:pPr>
        <w:pStyle w:val="ListParagraph"/>
        <w:numPr>
          <w:ilvl w:val="0"/>
          <w:numId w:val="3"/>
        </w:numPr>
      </w:pPr>
      <w:r>
        <w:t>Close the Group Policy Management console.</w:t>
      </w:r>
    </w:p>
    <w:p w14:paraId="33F2E7BC" w14:textId="77777777" w:rsidR="00141A48" w:rsidRDefault="00141A48" w:rsidP="00E2306B">
      <w:pPr>
        <w:pStyle w:val="ListParagraph"/>
        <w:numPr>
          <w:ilvl w:val="0"/>
          <w:numId w:val="3"/>
        </w:numPr>
      </w:pPr>
      <w:r>
        <w:t xml:space="preserve">On Server1, use </w:t>
      </w:r>
      <w:proofErr w:type="spellStart"/>
      <w:r w:rsidRPr="00116EED">
        <w:rPr>
          <w:b/>
        </w:rPr>
        <w:t>g</w:t>
      </w:r>
      <w:r>
        <w:rPr>
          <w:b/>
        </w:rPr>
        <w:t>p</w:t>
      </w:r>
      <w:r w:rsidRPr="00116EED">
        <w:rPr>
          <w:b/>
        </w:rPr>
        <w:t>update</w:t>
      </w:r>
      <w:proofErr w:type="spellEnd"/>
      <w:r>
        <w:t xml:space="preserve"> to make sure both of your shortcuts show up. Test them both.</w:t>
      </w:r>
    </w:p>
    <w:p w14:paraId="08B0F111" w14:textId="77777777" w:rsidR="00141A48" w:rsidRPr="00C03043" w:rsidRDefault="00141A48" w:rsidP="00E2306B">
      <w:pPr>
        <w:pStyle w:val="ListParagraph"/>
        <w:numPr>
          <w:ilvl w:val="0"/>
          <w:numId w:val="3"/>
        </w:numPr>
        <w:rPr>
          <w:b/>
        </w:rPr>
      </w:pPr>
      <w:r w:rsidRPr="00C03043">
        <w:rPr>
          <w:b/>
        </w:rPr>
        <w:t>Insert a screenshot of the server desktop showing both shortcuts:</w:t>
      </w:r>
    </w:p>
    <w:sdt>
      <w:sdtPr>
        <w:rPr>
          <w:rStyle w:val="Red"/>
        </w:rPr>
        <w:id w:val="1283468530"/>
        <w:placeholder>
          <w:docPart w:val="B1FB187A8B61429E95FE7A76E3DF26DA"/>
        </w:placeholder>
        <w:showingPlcHdr/>
      </w:sdtPr>
      <w:sdtEndPr>
        <w:rPr>
          <w:rStyle w:val="Red"/>
        </w:rPr>
      </w:sdtEndPr>
      <w:sdtContent>
        <w:p w14:paraId="071CBD85" w14:textId="77777777" w:rsidR="00141A48" w:rsidRDefault="00141A48" w:rsidP="00141A48">
          <w:pPr>
            <w:rPr>
              <w:rStyle w:val="Red"/>
            </w:rPr>
          </w:pPr>
          <w:r>
            <w:rPr>
              <w:rStyle w:val="PlaceholderText"/>
              <w:color w:val="FF0000"/>
            </w:rPr>
            <w:t>Click or tap here to enter text.</w:t>
          </w:r>
        </w:p>
      </w:sdtContent>
    </w:sdt>
    <w:p w14:paraId="749F4E76" w14:textId="5405BEF4" w:rsidR="00141A48" w:rsidRPr="000B5BCF" w:rsidRDefault="00141A48" w:rsidP="00E2306B">
      <w:pPr>
        <w:pStyle w:val="ListParagraph"/>
        <w:numPr>
          <w:ilvl w:val="0"/>
          <w:numId w:val="3"/>
        </w:numPr>
      </w:pPr>
      <w:r w:rsidRPr="000B5BCF">
        <w:lastRenderedPageBreak/>
        <w:t xml:space="preserve">Logon to </w:t>
      </w:r>
      <w:r w:rsidRPr="00C67078">
        <w:rPr>
          <w:b/>
          <w:bCs/>
        </w:rPr>
        <w:t>Win1</w:t>
      </w:r>
      <w:r w:rsidR="00324F8E">
        <w:rPr>
          <w:b/>
          <w:bCs/>
        </w:rPr>
        <w:t>1</w:t>
      </w:r>
      <w:r>
        <w:t xml:space="preserve">. If the shortcuts don’t show up, use </w:t>
      </w:r>
      <w:proofErr w:type="spellStart"/>
      <w:r w:rsidRPr="000B5BCF">
        <w:rPr>
          <w:b/>
        </w:rPr>
        <w:t>gpupdate</w:t>
      </w:r>
      <w:proofErr w:type="spellEnd"/>
      <w:r>
        <w:t xml:space="preserve"> to update group policy.</w:t>
      </w:r>
    </w:p>
    <w:p w14:paraId="1E91F915" w14:textId="637E722A" w:rsidR="00141A48" w:rsidRPr="00AD462D" w:rsidRDefault="00141A48" w:rsidP="00E2306B">
      <w:pPr>
        <w:pStyle w:val="ListParagraph"/>
        <w:numPr>
          <w:ilvl w:val="0"/>
          <w:numId w:val="3"/>
        </w:numPr>
        <w:rPr>
          <w:b/>
        </w:rPr>
      </w:pPr>
      <w:r w:rsidRPr="00AD462D">
        <w:rPr>
          <w:b/>
        </w:rPr>
        <w:t xml:space="preserve">Insert a screenshot showing both shortcuts on your </w:t>
      </w:r>
      <w:r w:rsidR="00AF047C">
        <w:rPr>
          <w:b/>
        </w:rPr>
        <w:t>Win11</w:t>
      </w:r>
      <w:r w:rsidRPr="00AD462D">
        <w:rPr>
          <w:b/>
        </w:rPr>
        <w:t xml:space="preserve"> desktop.</w:t>
      </w:r>
    </w:p>
    <w:sdt>
      <w:sdtPr>
        <w:rPr>
          <w:rStyle w:val="Red"/>
        </w:rPr>
        <w:id w:val="-1607425372"/>
        <w:placeholder>
          <w:docPart w:val="ED15167759D0406FA3FBB3A2505ABB65"/>
        </w:placeholder>
        <w:showingPlcHdr/>
      </w:sdtPr>
      <w:sdtEndPr>
        <w:rPr>
          <w:rStyle w:val="Red"/>
        </w:rPr>
      </w:sdtEndPr>
      <w:sdtContent>
        <w:p w14:paraId="610D69FA" w14:textId="77777777" w:rsidR="00141A48" w:rsidRDefault="00141A48" w:rsidP="00141A48">
          <w:pPr>
            <w:rPr>
              <w:rStyle w:val="Red"/>
            </w:rPr>
          </w:pPr>
          <w:r>
            <w:rPr>
              <w:rStyle w:val="PlaceholderText"/>
              <w:color w:val="FF0000"/>
            </w:rPr>
            <w:t>Click or tap here to enter text.</w:t>
          </w:r>
        </w:p>
      </w:sdtContent>
    </w:sdt>
    <w:p w14:paraId="5AA7835F" w14:textId="01E4EE72" w:rsidR="00141A48" w:rsidRDefault="00141A48" w:rsidP="00D535B3">
      <w:pPr>
        <w:pStyle w:val="Heading1"/>
      </w:pPr>
      <w:bookmarkStart w:id="4" w:name="_Toc497289071"/>
      <w:bookmarkStart w:id="5" w:name="_Toc531082782"/>
      <w:bookmarkStart w:id="6" w:name="_Toc47764641"/>
      <w:bookmarkStart w:id="7" w:name="_Toc182140126"/>
      <w:r>
        <w:t>Activity 1</w:t>
      </w:r>
      <w:r w:rsidR="00027038">
        <w:t>4</w:t>
      </w:r>
      <w:r>
        <w:t>-</w:t>
      </w:r>
      <w:r w:rsidR="000679A1">
        <w:t>3</w:t>
      </w:r>
      <w:r>
        <w:t xml:space="preserve">: </w:t>
      </w:r>
      <w:r w:rsidRPr="00DD7034">
        <w:t>Enable Remot</w:t>
      </w:r>
      <w:r>
        <w:t xml:space="preserve">e Access Through </w:t>
      </w:r>
      <w:r w:rsidR="000F6D6D">
        <w:t xml:space="preserve">the </w:t>
      </w:r>
      <w:r w:rsidR="005C030E">
        <w:t xml:space="preserve">Administrator </w:t>
      </w:r>
      <w:r>
        <w:t>Remote Desktop</w:t>
      </w:r>
      <w:bookmarkEnd w:id="4"/>
      <w:bookmarkEnd w:id="5"/>
      <w:bookmarkEnd w:id="6"/>
      <w:bookmarkEnd w:id="7"/>
    </w:p>
    <w:p w14:paraId="6767AE66" w14:textId="77777777" w:rsidR="00141A48" w:rsidRDefault="00141A48" w:rsidP="00141A48">
      <w:r w:rsidRPr="00DD7034">
        <w:t>Time Required: Approximately 10 minutes</w:t>
      </w:r>
    </w:p>
    <w:p w14:paraId="0F9A658F" w14:textId="7B697BF5" w:rsidR="00141A48" w:rsidRDefault="00141A48" w:rsidP="00141A48">
      <w:r w:rsidRPr="00DD7034">
        <w:t xml:space="preserve">Objective: </w:t>
      </w:r>
      <w:r w:rsidR="005069C0">
        <w:t xml:space="preserve">Windows </w:t>
      </w:r>
      <w:r w:rsidR="0076062F">
        <w:t xml:space="preserve">Server allows 2 simultaneous administrative connections through Remote Desktop. </w:t>
      </w:r>
      <w:r w:rsidRPr="00DD7034">
        <w:t>Enable access to Windows Server through Remote Desktop.</w:t>
      </w:r>
    </w:p>
    <w:p w14:paraId="3136E502" w14:textId="2E687B1B" w:rsidR="00141A48" w:rsidRDefault="00141A48" w:rsidP="00141A48">
      <w:r w:rsidRPr="00DD7034">
        <w:t xml:space="preserve">Description: In this activity, you configure Windows Server to be accessed from Windows workstations, such as Windows 10, through </w:t>
      </w:r>
      <w:r w:rsidR="00807A11">
        <w:t xml:space="preserve">Administrator </w:t>
      </w:r>
      <w:r w:rsidRPr="00DD7034">
        <w:t>Remote Desktop using NLA.</w:t>
      </w:r>
    </w:p>
    <w:p w14:paraId="21FC5133" w14:textId="77777777" w:rsidR="00141A48" w:rsidRDefault="00141A48" w:rsidP="003831AC">
      <w:pPr>
        <w:pStyle w:val="ListParagraph"/>
        <w:numPr>
          <w:ilvl w:val="0"/>
          <w:numId w:val="6"/>
        </w:numPr>
      </w:pPr>
      <w:r>
        <w:t xml:space="preserve">Start </w:t>
      </w:r>
      <w:r w:rsidRPr="00893E00">
        <w:rPr>
          <w:b/>
        </w:rPr>
        <w:t>Server1</w:t>
      </w:r>
      <w:r>
        <w:t xml:space="preserve">. </w:t>
      </w:r>
      <w:r w:rsidRPr="00DD7034">
        <w:t>Open Server Manager, if it is not open.</w:t>
      </w:r>
    </w:p>
    <w:p w14:paraId="67C3D257" w14:textId="77777777" w:rsidR="00141A48" w:rsidRDefault="00141A48" w:rsidP="003831AC">
      <w:pPr>
        <w:pStyle w:val="ListParagraph"/>
        <w:numPr>
          <w:ilvl w:val="0"/>
          <w:numId w:val="6"/>
        </w:numPr>
      </w:pPr>
      <w:r w:rsidRPr="00DD7034">
        <w:t xml:space="preserve">In the left pane, click </w:t>
      </w:r>
      <w:r w:rsidRPr="00893E00">
        <w:rPr>
          <w:b/>
        </w:rPr>
        <w:t>Local Server</w:t>
      </w:r>
      <w:r w:rsidRPr="00DD7034">
        <w:t>.</w:t>
      </w:r>
    </w:p>
    <w:p w14:paraId="5E693203" w14:textId="25672AC8" w:rsidR="00141A48" w:rsidRDefault="00141A48" w:rsidP="003831AC">
      <w:pPr>
        <w:pStyle w:val="ListParagraph"/>
        <w:numPr>
          <w:ilvl w:val="0"/>
          <w:numId w:val="6"/>
        </w:numPr>
      </w:pPr>
      <w:r w:rsidRPr="00DD7034">
        <w:t xml:space="preserve">In the right pane, click the setting for </w:t>
      </w:r>
      <w:r w:rsidRPr="004553AC">
        <w:rPr>
          <w:b/>
          <w:bCs/>
        </w:rPr>
        <w:t>Remote Desktop</w:t>
      </w:r>
      <w:r w:rsidR="004553AC">
        <w:rPr>
          <w:b/>
          <w:bCs/>
        </w:rPr>
        <w:t>.</w:t>
      </w:r>
      <w:r w:rsidRPr="00DD7034">
        <w:t xml:space="preserve"> </w:t>
      </w:r>
      <w:r w:rsidR="005F7AF1">
        <w:t>Click</w:t>
      </w:r>
      <w:r w:rsidRPr="00DD7034">
        <w:t xml:space="preserve"> </w:t>
      </w:r>
      <w:r w:rsidRPr="004553AC">
        <w:rPr>
          <w:b/>
          <w:bCs/>
        </w:rPr>
        <w:t>Enabled</w:t>
      </w:r>
      <w:r w:rsidRPr="00DD7034">
        <w:t>.</w:t>
      </w:r>
    </w:p>
    <w:p w14:paraId="04B09833" w14:textId="77777777" w:rsidR="00141A48" w:rsidRDefault="00141A48" w:rsidP="003831AC">
      <w:pPr>
        <w:pStyle w:val="ListParagraph"/>
        <w:numPr>
          <w:ilvl w:val="0"/>
          <w:numId w:val="6"/>
        </w:numPr>
      </w:pPr>
      <w:r w:rsidRPr="00DD7034">
        <w:t>In the System Properties dialog box with the Remote tab displayed, ensure that Allow remote connections for this computer is selected as well as Allow connections only from computers running Remote Desktop with Network Level Authentication (recommended), if it is not already selected.</w:t>
      </w:r>
    </w:p>
    <w:p w14:paraId="05CBA0B7" w14:textId="77777777" w:rsidR="00141A48" w:rsidRDefault="00141A48" w:rsidP="003831AC">
      <w:pPr>
        <w:pStyle w:val="ListParagraph"/>
        <w:numPr>
          <w:ilvl w:val="0"/>
          <w:numId w:val="6"/>
        </w:numPr>
      </w:pPr>
      <w:r w:rsidRPr="00DD7034">
        <w:t xml:space="preserve">Click OK in the </w:t>
      </w:r>
      <w:r w:rsidRPr="005F7AF1">
        <w:rPr>
          <w:b/>
          <w:bCs/>
        </w:rPr>
        <w:t>Remote Desktop Users</w:t>
      </w:r>
      <w:r>
        <w:t xml:space="preserve"> dialog box.</w:t>
      </w:r>
    </w:p>
    <w:p w14:paraId="6FE14B31" w14:textId="77777777" w:rsidR="00141A48" w:rsidRDefault="00141A48" w:rsidP="003831AC">
      <w:pPr>
        <w:pStyle w:val="ListParagraph"/>
        <w:numPr>
          <w:ilvl w:val="0"/>
          <w:numId w:val="6"/>
        </w:numPr>
      </w:pPr>
      <w:r w:rsidRPr="00DD7034">
        <w:t xml:space="preserve">Click OK in the </w:t>
      </w:r>
      <w:r w:rsidRPr="00457059">
        <w:rPr>
          <w:b/>
          <w:bCs/>
        </w:rPr>
        <w:t>System Properties</w:t>
      </w:r>
      <w:r>
        <w:t xml:space="preserve"> dialog box.</w:t>
      </w:r>
    </w:p>
    <w:p w14:paraId="754D4AC9" w14:textId="2A904107" w:rsidR="00141A48" w:rsidRDefault="006A1AB1" w:rsidP="003831AC">
      <w:pPr>
        <w:pStyle w:val="ListParagraph"/>
        <w:numPr>
          <w:ilvl w:val="0"/>
          <w:numId w:val="6"/>
        </w:numPr>
      </w:pPr>
      <w:r>
        <w:t>Sign in</w:t>
      </w:r>
      <w:r w:rsidR="00141A48">
        <w:t xml:space="preserve"> to </w:t>
      </w:r>
      <w:r w:rsidR="00141A48" w:rsidRPr="006A1AB1">
        <w:rPr>
          <w:b/>
          <w:bCs/>
        </w:rPr>
        <w:t>Win1</w:t>
      </w:r>
      <w:r w:rsidR="00CE49FB">
        <w:rPr>
          <w:b/>
          <w:bCs/>
        </w:rPr>
        <w:t>1</w:t>
      </w:r>
      <w:r w:rsidR="00141A48">
        <w:t>.</w:t>
      </w:r>
    </w:p>
    <w:p w14:paraId="313AEE57" w14:textId="77777777" w:rsidR="00141A48" w:rsidRDefault="00141A48" w:rsidP="003831AC">
      <w:pPr>
        <w:pStyle w:val="ListParagraph"/>
        <w:numPr>
          <w:ilvl w:val="0"/>
          <w:numId w:val="6"/>
        </w:numPr>
      </w:pPr>
      <w:r>
        <w:t>Use your administrator credentials with the Remote Desktop Connection to connect to Server1.</w:t>
      </w:r>
    </w:p>
    <w:p w14:paraId="3CD65A0B" w14:textId="53E54AD9" w:rsidR="00141A48" w:rsidRPr="006D4493" w:rsidRDefault="00141A48" w:rsidP="003831AC">
      <w:pPr>
        <w:pStyle w:val="ListParagraph"/>
        <w:numPr>
          <w:ilvl w:val="0"/>
          <w:numId w:val="6"/>
        </w:numPr>
        <w:rPr>
          <w:b/>
        </w:rPr>
      </w:pPr>
      <w:r w:rsidRPr="006D4493">
        <w:rPr>
          <w:b/>
        </w:rPr>
        <w:t>Insert a screenshot</w:t>
      </w:r>
      <w:r w:rsidR="003212C7">
        <w:rPr>
          <w:b/>
        </w:rPr>
        <w:t xml:space="preserve"> showing the Server1 desktop from </w:t>
      </w:r>
      <w:r w:rsidR="00AF047C">
        <w:rPr>
          <w:b/>
        </w:rPr>
        <w:t>Win11</w:t>
      </w:r>
      <w:r w:rsidRPr="006D4493">
        <w:rPr>
          <w:b/>
        </w:rPr>
        <w:t>:</w:t>
      </w:r>
    </w:p>
    <w:sdt>
      <w:sdtPr>
        <w:rPr>
          <w:rStyle w:val="Red"/>
        </w:rPr>
        <w:id w:val="-1167018553"/>
        <w:placeholder>
          <w:docPart w:val="377820242AAC4C8D846BCDCF50BFD623"/>
        </w:placeholder>
        <w:showingPlcHdr/>
      </w:sdtPr>
      <w:sdtEndPr>
        <w:rPr>
          <w:rStyle w:val="Red"/>
        </w:rPr>
      </w:sdtEndPr>
      <w:sdtContent>
        <w:p w14:paraId="06493B0E" w14:textId="77777777" w:rsidR="00141A48" w:rsidRDefault="00141A48" w:rsidP="00141A48">
          <w:pPr>
            <w:rPr>
              <w:rStyle w:val="Red"/>
            </w:rPr>
          </w:pPr>
          <w:r>
            <w:rPr>
              <w:rStyle w:val="PlaceholderText"/>
              <w:color w:val="FF0000"/>
            </w:rPr>
            <w:t>Click or tap here to enter text.</w:t>
          </w:r>
        </w:p>
      </w:sdtContent>
    </w:sdt>
    <w:p w14:paraId="1ABFF8A5" w14:textId="294968C2" w:rsidR="00141A48" w:rsidRDefault="00141A48" w:rsidP="00141A48">
      <w:pPr>
        <w:rPr>
          <w:rStyle w:val="Red"/>
        </w:rPr>
      </w:pPr>
    </w:p>
    <w:p w14:paraId="4CE55B4E" w14:textId="74D4AF1A" w:rsidR="00141A48" w:rsidRDefault="00141A48" w:rsidP="00AC1E25">
      <w:pPr>
        <w:pStyle w:val="Heading1"/>
      </w:pPr>
      <w:bookmarkStart w:id="8" w:name="_Toc531082784"/>
      <w:bookmarkStart w:id="9" w:name="_Toc47764643"/>
      <w:bookmarkStart w:id="10" w:name="_Toc182140127"/>
      <w:r>
        <w:lastRenderedPageBreak/>
        <w:t>Activity 1</w:t>
      </w:r>
      <w:r w:rsidR="00027038">
        <w:t>4</w:t>
      </w:r>
      <w:r>
        <w:t>-</w:t>
      </w:r>
      <w:r w:rsidR="008B4509">
        <w:t>4</w:t>
      </w:r>
      <w:r>
        <w:t>: Installing and Using the Remote Server Administration Tools for Windows</w:t>
      </w:r>
      <w:bookmarkEnd w:id="8"/>
      <w:bookmarkEnd w:id="9"/>
      <w:bookmarkEnd w:id="10"/>
    </w:p>
    <w:p w14:paraId="15EC961B" w14:textId="77777777" w:rsidR="00141A48" w:rsidRDefault="00141A48" w:rsidP="00141A48">
      <w:r w:rsidRPr="00461E21">
        <w:t>Time Required: Approximately 1</w:t>
      </w:r>
      <w:r>
        <w:t>5</w:t>
      </w:r>
      <w:r w:rsidRPr="00461E21">
        <w:t xml:space="preserve"> minutes</w:t>
      </w:r>
    </w:p>
    <w:p w14:paraId="30474A53" w14:textId="3BF2C1F4" w:rsidR="00141A48" w:rsidRDefault="00141A48" w:rsidP="00141A48">
      <w:r w:rsidRPr="00461E21">
        <w:t>Objective: Learn how to use the Remote Server A</w:t>
      </w:r>
      <w:r>
        <w:t>dministration Tools capability for Windows</w:t>
      </w:r>
    </w:p>
    <w:p w14:paraId="39FB14B0" w14:textId="3DA5097E" w:rsidR="00141A48" w:rsidRDefault="00141A48" w:rsidP="00141A48">
      <w:r w:rsidRPr="00461E21">
        <w:t>Description: Many of the MMC snap-ins can be implemented</w:t>
      </w:r>
      <w:r>
        <w:t xml:space="preserve"> using the Remote Server Admin</w:t>
      </w:r>
      <w:r w:rsidRPr="00461E21">
        <w:t xml:space="preserve">istration Tools capability. In this activity, you learn how </w:t>
      </w:r>
      <w:r>
        <w:t>to download and install the Remote Server Administration Tools for Windows. As an administrator, you will normally have two accounts, one for administration, and one for normal work that is at the user level.</w:t>
      </w:r>
    </w:p>
    <w:p w14:paraId="7055892A" w14:textId="6BCC4088" w:rsidR="00141A48" w:rsidRDefault="00141A48" w:rsidP="0011620B">
      <w:pPr>
        <w:pStyle w:val="ListParagraph"/>
        <w:numPr>
          <w:ilvl w:val="0"/>
          <w:numId w:val="7"/>
        </w:numPr>
      </w:pPr>
      <w:r>
        <w:t xml:space="preserve">Start </w:t>
      </w:r>
      <w:r w:rsidRPr="00597639">
        <w:rPr>
          <w:b/>
        </w:rPr>
        <w:t>Server1</w:t>
      </w:r>
      <w:r>
        <w:t xml:space="preserve"> and </w:t>
      </w:r>
      <w:r w:rsidRPr="00597639">
        <w:rPr>
          <w:b/>
        </w:rPr>
        <w:t>Win1</w:t>
      </w:r>
      <w:r w:rsidR="00C30E89">
        <w:rPr>
          <w:b/>
        </w:rPr>
        <w:t>1</w:t>
      </w:r>
      <w:r>
        <w:t>.</w:t>
      </w:r>
    </w:p>
    <w:p w14:paraId="1C7BF94F" w14:textId="1766684F" w:rsidR="00141A48" w:rsidRDefault="00141A48" w:rsidP="0011620B">
      <w:pPr>
        <w:pStyle w:val="ListParagraph"/>
        <w:numPr>
          <w:ilvl w:val="0"/>
          <w:numId w:val="7"/>
        </w:numPr>
      </w:pPr>
      <w:r>
        <w:t>Log</w:t>
      </w:r>
      <w:r w:rsidR="00F63E4A">
        <w:t>i</w:t>
      </w:r>
      <w:r>
        <w:t xml:space="preserve">n to </w:t>
      </w:r>
      <w:r w:rsidR="00AF047C">
        <w:t>Win11</w:t>
      </w:r>
      <w:r>
        <w:t xml:space="preserve"> as your domain administrator account.</w:t>
      </w:r>
    </w:p>
    <w:p w14:paraId="2854C6E5" w14:textId="6CFE7D60" w:rsidR="00141A48" w:rsidRDefault="00141A48" w:rsidP="0011620B">
      <w:pPr>
        <w:pStyle w:val="ListParagraph"/>
        <w:numPr>
          <w:ilvl w:val="0"/>
          <w:numId w:val="7"/>
        </w:numPr>
      </w:pPr>
      <w:r>
        <w:t xml:space="preserve">Click </w:t>
      </w:r>
      <w:r w:rsidRPr="00443152">
        <w:rPr>
          <w:b/>
          <w:bCs/>
        </w:rPr>
        <w:t>Start</w:t>
      </w:r>
      <w:r>
        <w:t xml:space="preserve">, Click </w:t>
      </w:r>
      <w:r w:rsidRPr="00443152">
        <w:rPr>
          <w:b/>
          <w:bCs/>
        </w:rPr>
        <w:t>Settings</w:t>
      </w:r>
      <w:r>
        <w:t xml:space="preserve">. Type in </w:t>
      </w:r>
      <w:r w:rsidRPr="00443152">
        <w:rPr>
          <w:b/>
          <w:bCs/>
        </w:rPr>
        <w:t>Optional Features</w:t>
      </w:r>
      <w:r>
        <w:t xml:space="preserve">. Click </w:t>
      </w:r>
      <w:r w:rsidRPr="00443152">
        <w:rPr>
          <w:b/>
          <w:bCs/>
        </w:rPr>
        <w:t>Add a feature</w:t>
      </w:r>
      <w:r>
        <w:t>.</w:t>
      </w:r>
    </w:p>
    <w:p w14:paraId="575F19DB" w14:textId="5E05E957" w:rsidR="00141A48" w:rsidRDefault="00141A48" w:rsidP="0011620B">
      <w:pPr>
        <w:pStyle w:val="ListParagraph"/>
        <w:numPr>
          <w:ilvl w:val="0"/>
          <w:numId w:val="7"/>
        </w:numPr>
      </w:pPr>
      <w:r>
        <w:t xml:space="preserve">Type </w:t>
      </w:r>
      <w:r w:rsidR="00524097" w:rsidRPr="00524097">
        <w:rPr>
          <w:b/>
          <w:bCs/>
        </w:rPr>
        <w:t>RSAT</w:t>
      </w:r>
      <w:r>
        <w:t xml:space="preserve">. Click </w:t>
      </w:r>
      <w:r w:rsidRPr="009C461B">
        <w:rPr>
          <w:b/>
          <w:bCs/>
        </w:rPr>
        <w:t xml:space="preserve">RSAT: Active Directory </w:t>
      </w:r>
      <w:r w:rsidR="009C461B" w:rsidRPr="009C461B">
        <w:rPr>
          <w:b/>
          <w:bCs/>
        </w:rPr>
        <w:t>Domain Services and Lightweight Directory Services</w:t>
      </w:r>
      <w:r w:rsidRPr="009C461B">
        <w:rPr>
          <w:b/>
          <w:bCs/>
        </w:rPr>
        <w:t xml:space="preserve"> Tools.</w:t>
      </w:r>
      <w:r>
        <w:t xml:space="preserve"> Click </w:t>
      </w:r>
      <w:r w:rsidRPr="009C461B">
        <w:rPr>
          <w:b/>
          <w:bCs/>
        </w:rPr>
        <w:t>Install</w:t>
      </w:r>
      <w:r>
        <w:t>.</w:t>
      </w:r>
    </w:p>
    <w:p w14:paraId="766FB827" w14:textId="77777777" w:rsidR="00141A48" w:rsidRDefault="00141A48" w:rsidP="0011620B">
      <w:pPr>
        <w:pStyle w:val="ListParagraph"/>
        <w:numPr>
          <w:ilvl w:val="0"/>
          <w:numId w:val="7"/>
        </w:numPr>
      </w:pPr>
      <w:r>
        <w:t xml:space="preserve">Click </w:t>
      </w:r>
      <w:r w:rsidRPr="00BA36F9">
        <w:rPr>
          <w:b/>
        </w:rPr>
        <w:t>Start</w:t>
      </w:r>
      <w:r>
        <w:t xml:space="preserve">, go to </w:t>
      </w:r>
      <w:r w:rsidRPr="00BA36F9">
        <w:rPr>
          <w:b/>
        </w:rPr>
        <w:t>Windows Administrative Tools</w:t>
      </w:r>
      <w:r>
        <w:t xml:space="preserve">. Right Click </w:t>
      </w:r>
      <w:r w:rsidRPr="00BA36F9">
        <w:rPr>
          <w:b/>
        </w:rPr>
        <w:t>Active Directory Users and Computers</w:t>
      </w:r>
      <w:r>
        <w:t xml:space="preserve">, Click </w:t>
      </w:r>
      <w:r w:rsidRPr="00BA36F9">
        <w:rPr>
          <w:b/>
        </w:rPr>
        <w:t>More</w:t>
      </w:r>
      <w:r>
        <w:t xml:space="preserve">, Click </w:t>
      </w:r>
      <w:r w:rsidRPr="00BA36F9">
        <w:rPr>
          <w:b/>
        </w:rPr>
        <w:t>Run as Administrator</w:t>
      </w:r>
      <w:r>
        <w:t xml:space="preserve">. Type in your domain administrator credentials. </w:t>
      </w:r>
    </w:p>
    <w:p w14:paraId="36F8A8F4" w14:textId="21DCF509" w:rsidR="00141A48" w:rsidRPr="005B273D" w:rsidRDefault="00141A48" w:rsidP="0011620B">
      <w:pPr>
        <w:pStyle w:val="ListParagraph"/>
        <w:numPr>
          <w:ilvl w:val="0"/>
          <w:numId w:val="7"/>
        </w:numPr>
      </w:pPr>
      <w:r w:rsidRPr="00F43DA9">
        <w:rPr>
          <w:b/>
        </w:rPr>
        <w:t xml:space="preserve">Insert a screenshot showing Active Directory Users and Computers </w:t>
      </w:r>
      <w:r w:rsidR="00B35A2A">
        <w:rPr>
          <w:b/>
        </w:rPr>
        <w:t xml:space="preserve">connected to and </w:t>
      </w:r>
      <w:r w:rsidRPr="00F43DA9">
        <w:rPr>
          <w:b/>
        </w:rPr>
        <w:t>showing your domain.</w:t>
      </w:r>
    </w:p>
    <w:sdt>
      <w:sdtPr>
        <w:rPr>
          <w:rStyle w:val="Red"/>
        </w:rPr>
        <w:id w:val="-1778240825"/>
        <w:placeholder>
          <w:docPart w:val="B0CC31E2B66A4626A44CF9303F55FE45"/>
        </w:placeholder>
        <w:showingPlcHdr/>
      </w:sdtPr>
      <w:sdtEndPr>
        <w:rPr>
          <w:rStyle w:val="Red"/>
        </w:rPr>
      </w:sdtEndPr>
      <w:sdtContent>
        <w:p w14:paraId="7C766AFC" w14:textId="77777777" w:rsidR="00141A48" w:rsidRDefault="00141A48" w:rsidP="00141A48">
          <w:r>
            <w:rPr>
              <w:rStyle w:val="PlaceholderText"/>
              <w:color w:val="FF0000"/>
            </w:rPr>
            <w:t>Click or tap here to enter text.</w:t>
          </w:r>
        </w:p>
      </w:sdtContent>
    </w:sdt>
    <w:p w14:paraId="4650AF6F" w14:textId="40720CEA" w:rsidR="00224B3E" w:rsidRDefault="00224B3E" w:rsidP="006E2436">
      <w:pPr>
        <w:pStyle w:val="Heading1"/>
      </w:pPr>
      <w:bookmarkStart w:id="11" w:name="_Toc498771054"/>
      <w:bookmarkStart w:id="12" w:name="_Toc47764290"/>
      <w:bookmarkStart w:id="13" w:name="_Toc182140128"/>
      <w:r>
        <w:t>Activity 1</w:t>
      </w:r>
      <w:r w:rsidR="00027038">
        <w:t>4</w:t>
      </w:r>
      <w:r>
        <w:t>-</w:t>
      </w:r>
      <w:r w:rsidR="008B4509">
        <w:t>5</w:t>
      </w:r>
      <w:r w:rsidRPr="00B8483C">
        <w:t xml:space="preserve">: </w:t>
      </w:r>
      <w:r w:rsidR="00FF1141">
        <w:t>Installing</w:t>
      </w:r>
      <w:r>
        <w:t xml:space="preserve"> Software </w:t>
      </w:r>
      <w:bookmarkEnd w:id="11"/>
      <w:r w:rsidR="00FF1141">
        <w:t>with</w:t>
      </w:r>
      <w:r>
        <w:t xml:space="preserve"> Group Policy</w:t>
      </w:r>
      <w:bookmarkEnd w:id="12"/>
      <w:bookmarkEnd w:id="13"/>
    </w:p>
    <w:p w14:paraId="2067020E" w14:textId="6E1700C2" w:rsidR="00224B3E" w:rsidRDefault="00224B3E" w:rsidP="00224B3E">
      <w:r w:rsidRPr="00B8483C">
        <w:t xml:space="preserve">Time Required: Approximately </w:t>
      </w:r>
      <w:r>
        <w:t>1</w:t>
      </w:r>
      <w:r w:rsidR="00F57576">
        <w:t>5</w:t>
      </w:r>
      <w:r w:rsidRPr="00B8483C">
        <w:t xml:space="preserve"> minutes</w:t>
      </w:r>
    </w:p>
    <w:p w14:paraId="2AC68690" w14:textId="77777777" w:rsidR="00224B3E" w:rsidRDefault="00224B3E" w:rsidP="00224B3E">
      <w:r w:rsidRPr="00B8483C">
        <w:t>Objective: Learn where to set up software installation in a Group Policy.</w:t>
      </w:r>
    </w:p>
    <w:p w14:paraId="1D2513FD" w14:textId="5A25D414" w:rsidR="00224B3E" w:rsidRDefault="00224B3E" w:rsidP="00224B3E">
      <w:r w:rsidRPr="00B8483C">
        <w:t xml:space="preserve">Description: </w:t>
      </w:r>
      <w:r w:rsidR="006C31BC">
        <w:t xml:space="preserve">Simple software can be installed by GPO. For more advanced deployments, you would need something like Microsoft System Management Server or a third-party software. </w:t>
      </w:r>
      <w:r w:rsidRPr="00B8483C">
        <w:t>In this activity, you view where to configure software to be published or assigned.</w:t>
      </w:r>
      <w:r>
        <w:t xml:space="preserve"> You will install 7-Zip to Win1</w:t>
      </w:r>
      <w:r w:rsidR="00027038">
        <w:t>1</w:t>
      </w:r>
      <w:r>
        <w:t>.</w:t>
      </w:r>
    </w:p>
    <w:p w14:paraId="327C83F0" w14:textId="5FFDA6C2" w:rsidR="00224B3E" w:rsidRDefault="00CB0C7A" w:rsidP="00FF1294">
      <w:pPr>
        <w:pStyle w:val="ListParagraph"/>
        <w:numPr>
          <w:ilvl w:val="0"/>
          <w:numId w:val="9"/>
        </w:numPr>
      </w:pPr>
      <w:r>
        <w:t xml:space="preserve">On </w:t>
      </w:r>
      <w:r w:rsidRPr="0011620B">
        <w:rPr>
          <w:b/>
          <w:bCs/>
        </w:rPr>
        <w:t>Server1</w:t>
      </w:r>
      <w:r>
        <w:t>, g</w:t>
      </w:r>
      <w:r w:rsidR="00224B3E">
        <w:t xml:space="preserve">o to </w:t>
      </w:r>
      <w:hyperlink r:id="rId9" w:history="1">
        <w:r w:rsidR="00224B3E" w:rsidRPr="00EB0AE1">
          <w:rPr>
            <w:rStyle w:val="Hyperlink"/>
          </w:rPr>
          <w:t>http://www.7-zip.org/download.html</w:t>
        </w:r>
      </w:hyperlink>
      <w:r w:rsidR="00224B3E">
        <w:t xml:space="preserve"> and download the .</w:t>
      </w:r>
      <w:proofErr w:type="spellStart"/>
      <w:r w:rsidR="00224B3E">
        <w:t>msi</w:t>
      </w:r>
      <w:proofErr w:type="spellEnd"/>
      <w:r w:rsidR="00224B3E">
        <w:t xml:space="preserve"> (alternative MSI installer) 7-Zip for 64-bit Windows x64 (Intel 64 or AMD64).</w:t>
      </w:r>
    </w:p>
    <w:p w14:paraId="6DDE5C69" w14:textId="77777777" w:rsidR="00224B3E" w:rsidRDefault="00224B3E" w:rsidP="00FF1294">
      <w:pPr>
        <w:pStyle w:val="ListParagraph"/>
        <w:numPr>
          <w:ilvl w:val="0"/>
          <w:numId w:val="9"/>
        </w:numPr>
      </w:pPr>
      <w:r>
        <w:t xml:space="preserve">Create a folder under the C: called </w:t>
      </w:r>
      <w:proofErr w:type="spellStart"/>
      <w:r w:rsidRPr="0094158D">
        <w:rPr>
          <w:b/>
          <w:bCs/>
        </w:rPr>
        <w:t>ClientApps</w:t>
      </w:r>
      <w:proofErr w:type="spellEnd"/>
      <w:r>
        <w:t>.</w:t>
      </w:r>
    </w:p>
    <w:p w14:paraId="068C1A44" w14:textId="77777777" w:rsidR="00224B3E" w:rsidRDefault="00224B3E" w:rsidP="00FF1294">
      <w:pPr>
        <w:pStyle w:val="ListParagraph"/>
        <w:numPr>
          <w:ilvl w:val="0"/>
          <w:numId w:val="9"/>
        </w:numPr>
      </w:pPr>
      <w:r>
        <w:lastRenderedPageBreak/>
        <w:t xml:space="preserve">Move the 7-zip installation file you downloaded earlier to the </w:t>
      </w:r>
      <w:proofErr w:type="spellStart"/>
      <w:r>
        <w:t>ClientApps</w:t>
      </w:r>
      <w:proofErr w:type="spellEnd"/>
      <w:r>
        <w:t xml:space="preserve"> folder.</w:t>
      </w:r>
    </w:p>
    <w:p w14:paraId="47D84864" w14:textId="77777777" w:rsidR="00224B3E" w:rsidRDefault="00224B3E" w:rsidP="00FF1294">
      <w:pPr>
        <w:pStyle w:val="ListParagraph"/>
        <w:numPr>
          <w:ilvl w:val="0"/>
          <w:numId w:val="9"/>
        </w:numPr>
      </w:pPr>
      <w:r>
        <w:t xml:space="preserve">Set the </w:t>
      </w:r>
      <w:r w:rsidRPr="00100E2B">
        <w:rPr>
          <w:b/>
          <w:bCs/>
        </w:rPr>
        <w:t>Share</w:t>
      </w:r>
      <w:r>
        <w:t xml:space="preserve"> permission to </w:t>
      </w:r>
      <w:r w:rsidRPr="00100E2B">
        <w:rPr>
          <w:b/>
          <w:bCs/>
        </w:rPr>
        <w:t>Everyone Full Control</w:t>
      </w:r>
      <w:r>
        <w:t>.</w:t>
      </w:r>
    </w:p>
    <w:p w14:paraId="4F5E0C2E" w14:textId="17D514BC" w:rsidR="00224B3E" w:rsidRDefault="00224B3E" w:rsidP="00FF1294">
      <w:pPr>
        <w:pStyle w:val="ListParagraph"/>
        <w:numPr>
          <w:ilvl w:val="0"/>
          <w:numId w:val="9"/>
        </w:numPr>
      </w:pPr>
      <w:r>
        <w:t xml:space="preserve">Set the Security permission to System and Administrators </w:t>
      </w:r>
      <w:r w:rsidRPr="005B273D">
        <w:rPr>
          <w:b/>
          <w:bCs/>
        </w:rPr>
        <w:t>Full Control</w:t>
      </w:r>
      <w:r>
        <w:t xml:space="preserve">, and Users </w:t>
      </w:r>
      <w:r w:rsidRPr="005B273D">
        <w:rPr>
          <w:b/>
          <w:bCs/>
        </w:rPr>
        <w:t>Read &amp; execute</w:t>
      </w:r>
      <w:r>
        <w:t xml:space="preserve"> (This includes list folder contents and Read.)</w:t>
      </w:r>
    </w:p>
    <w:p w14:paraId="67A344A9" w14:textId="2AE7A550" w:rsidR="00F11299" w:rsidRDefault="00F11299" w:rsidP="00FF1294">
      <w:pPr>
        <w:pStyle w:val="ListParagraph"/>
        <w:numPr>
          <w:ilvl w:val="0"/>
          <w:numId w:val="9"/>
        </w:numPr>
      </w:pPr>
      <w:r>
        <w:t xml:space="preserve">In Active Directory Users and Computers, make sure you have a </w:t>
      </w:r>
      <w:r w:rsidRPr="00F11299">
        <w:rPr>
          <w:b/>
          <w:bCs/>
        </w:rPr>
        <w:t>Workstations</w:t>
      </w:r>
      <w:r>
        <w:t xml:space="preserve"> OU. Make sure </w:t>
      </w:r>
      <w:r w:rsidR="00AF047C">
        <w:t>Win11</w:t>
      </w:r>
      <w:r>
        <w:t xml:space="preserve"> is in it.</w:t>
      </w:r>
    </w:p>
    <w:p w14:paraId="6606111B" w14:textId="25848306" w:rsidR="00224B3E" w:rsidRDefault="00224B3E" w:rsidP="00FF1294">
      <w:pPr>
        <w:pStyle w:val="ListParagraph"/>
        <w:numPr>
          <w:ilvl w:val="0"/>
          <w:numId w:val="9"/>
        </w:numPr>
      </w:pPr>
      <w:r w:rsidRPr="00B8483C">
        <w:t xml:space="preserve">Open the Group Policy Management </w:t>
      </w:r>
      <w:r>
        <w:t xml:space="preserve">console. Create a GPO called </w:t>
      </w:r>
      <w:r w:rsidRPr="00E40188">
        <w:rPr>
          <w:b/>
          <w:bCs/>
        </w:rPr>
        <w:t>Install 7-Zip</w:t>
      </w:r>
      <w:r>
        <w:t xml:space="preserve"> in the </w:t>
      </w:r>
      <w:r w:rsidRPr="00183AAE">
        <w:rPr>
          <w:b/>
          <w:bCs/>
        </w:rPr>
        <w:t>Workstations</w:t>
      </w:r>
      <w:r w:rsidRPr="00F11299">
        <w:t xml:space="preserve"> OU</w:t>
      </w:r>
      <w:r>
        <w:t>.</w:t>
      </w:r>
    </w:p>
    <w:p w14:paraId="11CB3531" w14:textId="6DF09109" w:rsidR="00224B3E" w:rsidRDefault="00224B3E" w:rsidP="00FF1294">
      <w:pPr>
        <w:pStyle w:val="ListParagraph"/>
        <w:numPr>
          <w:ilvl w:val="0"/>
          <w:numId w:val="9"/>
        </w:numPr>
      </w:pPr>
      <w:r>
        <w:t xml:space="preserve">Open </w:t>
      </w:r>
      <w:r w:rsidRPr="00F65C11">
        <w:rPr>
          <w:b/>
        </w:rPr>
        <w:t>Active Directory Users and Computers</w:t>
      </w:r>
      <w:r>
        <w:t xml:space="preserve"> and confirm that </w:t>
      </w:r>
      <w:r w:rsidR="00AF047C">
        <w:rPr>
          <w:b/>
          <w:bCs/>
        </w:rPr>
        <w:t>Win11</w:t>
      </w:r>
      <w:r>
        <w:t xml:space="preserve"> is in the Workstations OU.</w:t>
      </w:r>
    </w:p>
    <w:p w14:paraId="3BC4605C" w14:textId="77777777" w:rsidR="00224B3E" w:rsidRDefault="00224B3E" w:rsidP="00FF1294">
      <w:pPr>
        <w:pStyle w:val="ListParagraph"/>
        <w:numPr>
          <w:ilvl w:val="0"/>
          <w:numId w:val="9"/>
        </w:numPr>
      </w:pPr>
      <w:r>
        <w:t xml:space="preserve">Go back to Group Policy Management. </w:t>
      </w:r>
      <w:r w:rsidRPr="00B8483C">
        <w:t xml:space="preserve">Under </w:t>
      </w:r>
      <w:r w:rsidRPr="00CB51BC">
        <w:rPr>
          <w:b/>
          <w:bCs/>
        </w:rPr>
        <w:t>Computer Configuration</w:t>
      </w:r>
      <w:r>
        <w:t xml:space="preserve"> </w:t>
      </w:r>
      <w:r>
        <w:sym w:font="Wingdings" w:char="F0E0"/>
      </w:r>
      <w:r>
        <w:t xml:space="preserve"> </w:t>
      </w:r>
      <w:r w:rsidRPr="00CB51BC">
        <w:rPr>
          <w:b/>
          <w:bCs/>
        </w:rPr>
        <w:t>Policies</w:t>
      </w:r>
      <w:r w:rsidRPr="00B8483C">
        <w:t xml:space="preserve"> in the tree, click </w:t>
      </w:r>
      <w:r w:rsidRPr="00E40188">
        <w:rPr>
          <w:b/>
          <w:bCs/>
        </w:rPr>
        <w:t>Software Settings</w:t>
      </w:r>
      <w:r w:rsidRPr="00B8483C">
        <w:t>.</w:t>
      </w:r>
    </w:p>
    <w:p w14:paraId="77B16ECD" w14:textId="77777777" w:rsidR="00224B3E" w:rsidRDefault="00224B3E" w:rsidP="00FF1294">
      <w:pPr>
        <w:pStyle w:val="ListParagraph"/>
        <w:numPr>
          <w:ilvl w:val="0"/>
          <w:numId w:val="9"/>
        </w:numPr>
      </w:pPr>
      <w:r w:rsidRPr="00B8483C">
        <w:t xml:space="preserve">In the right pane, right-click </w:t>
      </w:r>
      <w:r w:rsidRPr="00E40188">
        <w:rPr>
          <w:b/>
          <w:bCs/>
        </w:rPr>
        <w:t>Software installation</w:t>
      </w:r>
      <w:r>
        <w:t xml:space="preserve">, and then click </w:t>
      </w:r>
      <w:r w:rsidRPr="00E40188">
        <w:rPr>
          <w:b/>
          <w:bCs/>
        </w:rPr>
        <w:t>Properties</w:t>
      </w:r>
      <w:r>
        <w:t>.</w:t>
      </w:r>
    </w:p>
    <w:p w14:paraId="6CF4B651" w14:textId="77777777" w:rsidR="00224B3E" w:rsidRDefault="00224B3E" w:rsidP="00FF1294">
      <w:pPr>
        <w:pStyle w:val="ListParagraph"/>
        <w:numPr>
          <w:ilvl w:val="0"/>
          <w:numId w:val="9"/>
        </w:numPr>
      </w:pPr>
      <w:r w:rsidRPr="00B8483C">
        <w:t>Make sure that the General tab is displayed in the Software ins</w:t>
      </w:r>
      <w:r>
        <w:t>tallation Properties dialog box</w:t>
      </w:r>
      <w:r w:rsidRPr="00B8483C">
        <w:t>. Notice that you can use the Default package location box to specify the location of the software that users will install, which can be</w:t>
      </w:r>
      <w:r>
        <w:t xml:space="preserve"> on this server or on a differ</w:t>
      </w:r>
      <w:r w:rsidRPr="00B8483C">
        <w:t>ent server in the network. Also, among the New packages parameters, there are options to Publish or Assign software.</w:t>
      </w:r>
    </w:p>
    <w:p w14:paraId="03032768" w14:textId="77777777" w:rsidR="00224B3E" w:rsidRDefault="00224B3E" w:rsidP="00FF1294">
      <w:pPr>
        <w:pStyle w:val="ListParagraph"/>
        <w:numPr>
          <w:ilvl w:val="0"/>
          <w:numId w:val="9"/>
        </w:numPr>
      </w:pPr>
      <w:r w:rsidRPr="001F4947">
        <w:t xml:space="preserve">Click each of the Advanced, File Extensions, and Categories tabs to view the properties that can be configured on these tabs. Click </w:t>
      </w:r>
      <w:r w:rsidRPr="00E40188">
        <w:rPr>
          <w:b/>
          <w:bCs/>
        </w:rPr>
        <w:t>Cancel</w:t>
      </w:r>
      <w:r w:rsidRPr="001F4947">
        <w:t>.</w:t>
      </w:r>
    </w:p>
    <w:p w14:paraId="2B0B7C80" w14:textId="77777777" w:rsidR="00224B3E" w:rsidRDefault="00224B3E" w:rsidP="00FF1294">
      <w:pPr>
        <w:pStyle w:val="ListParagraph"/>
        <w:numPr>
          <w:ilvl w:val="0"/>
          <w:numId w:val="9"/>
        </w:numPr>
      </w:pPr>
      <w:r>
        <w:t xml:space="preserve">Right Click </w:t>
      </w:r>
      <w:r w:rsidRPr="005B273D">
        <w:rPr>
          <w:b/>
          <w:bCs/>
        </w:rPr>
        <w:t>Software Installation</w:t>
      </w:r>
      <w:r>
        <w:t xml:space="preserve">, Click </w:t>
      </w:r>
      <w:r w:rsidRPr="005B273D">
        <w:rPr>
          <w:b/>
          <w:bCs/>
        </w:rPr>
        <w:t>New</w:t>
      </w:r>
      <w:r>
        <w:t xml:space="preserve">, </w:t>
      </w:r>
      <w:r w:rsidRPr="005B273D">
        <w:rPr>
          <w:b/>
          <w:bCs/>
        </w:rPr>
        <w:t>Package</w:t>
      </w:r>
      <w:r>
        <w:t>.</w:t>
      </w:r>
    </w:p>
    <w:p w14:paraId="72B40B6C" w14:textId="04BE280C" w:rsidR="00224B3E" w:rsidRDefault="00224B3E" w:rsidP="00FF1294">
      <w:pPr>
        <w:pStyle w:val="ListParagraph"/>
        <w:numPr>
          <w:ilvl w:val="0"/>
          <w:numId w:val="9"/>
        </w:numPr>
      </w:pPr>
      <w:r>
        <w:t xml:space="preserve">Browse to the Network </w:t>
      </w:r>
      <w:r w:rsidRPr="00E40188">
        <w:rPr>
          <w:b/>
          <w:bCs/>
        </w:rPr>
        <w:t>\\server1\ClientApps</w:t>
      </w:r>
      <w:r>
        <w:t xml:space="preserve"> and click the file you downloaded earlier.</w:t>
      </w:r>
    </w:p>
    <w:p w14:paraId="002725AD" w14:textId="77777777" w:rsidR="00224B3E" w:rsidRPr="009939AF" w:rsidRDefault="00224B3E" w:rsidP="00FF1294">
      <w:pPr>
        <w:pStyle w:val="ListParagraph"/>
        <w:numPr>
          <w:ilvl w:val="0"/>
          <w:numId w:val="9"/>
        </w:numPr>
        <w:rPr>
          <w:b/>
        </w:rPr>
      </w:pPr>
      <w:r w:rsidRPr="009939AF">
        <w:rPr>
          <w:b/>
        </w:rPr>
        <w:t>Insert a screenshot:</w:t>
      </w:r>
    </w:p>
    <w:sdt>
      <w:sdtPr>
        <w:rPr>
          <w:rStyle w:val="Red"/>
        </w:rPr>
        <w:id w:val="-1395734268"/>
        <w:placeholder>
          <w:docPart w:val="F37FF78788BD43D9874835C8BB974D43"/>
        </w:placeholder>
        <w:showingPlcHdr/>
      </w:sdtPr>
      <w:sdtEndPr>
        <w:rPr>
          <w:rStyle w:val="Red"/>
        </w:rPr>
      </w:sdtEndPr>
      <w:sdtContent>
        <w:p w14:paraId="78DCFFA3" w14:textId="77777777" w:rsidR="00224B3E" w:rsidRDefault="00224B3E" w:rsidP="00224B3E">
          <w:pPr>
            <w:rPr>
              <w:rStyle w:val="Red"/>
            </w:rPr>
          </w:pPr>
          <w:r>
            <w:rPr>
              <w:rStyle w:val="PlaceholderText"/>
              <w:color w:val="FF0000"/>
            </w:rPr>
            <w:t>Click or tap here to enter text.</w:t>
          </w:r>
        </w:p>
      </w:sdtContent>
    </w:sdt>
    <w:p w14:paraId="51480D59" w14:textId="77777777" w:rsidR="00224B3E" w:rsidRDefault="00224B3E" w:rsidP="00FF1294">
      <w:pPr>
        <w:pStyle w:val="ListParagraph"/>
        <w:numPr>
          <w:ilvl w:val="0"/>
          <w:numId w:val="9"/>
        </w:numPr>
      </w:pPr>
      <w:r>
        <w:t xml:space="preserve">Click </w:t>
      </w:r>
      <w:r w:rsidRPr="00A26A6E">
        <w:rPr>
          <w:b/>
          <w:bCs/>
        </w:rPr>
        <w:t>Open</w:t>
      </w:r>
      <w:r>
        <w:t>.</w:t>
      </w:r>
    </w:p>
    <w:p w14:paraId="5434DE3B" w14:textId="77777777" w:rsidR="00224B3E" w:rsidRDefault="00224B3E" w:rsidP="00FF1294">
      <w:pPr>
        <w:pStyle w:val="ListParagraph"/>
        <w:numPr>
          <w:ilvl w:val="0"/>
          <w:numId w:val="9"/>
        </w:numPr>
      </w:pPr>
      <w:r>
        <w:t xml:space="preserve">Keep the default choice of </w:t>
      </w:r>
      <w:r w:rsidRPr="00A26A6E">
        <w:rPr>
          <w:b/>
          <w:bCs/>
        </w:rPr>
        <w:t>Assigned</w:t>
      </w:r>
      <w:r>
        <w:t xml:space="preserve">. Click </w:t>
      </w:r>
      <w:r w:rsidRPr="00A26A6E">
        <w:rPr>
          <w:b/>
          <w:bCs/>
        </w:rPr>
        <w:t>OK</w:t>
      </w:r>
      <w:r>
        <w:t>.</w:t>
      </w:r>
    </w:p>
    <w:p w14:paraId="0B3E618B" w14:textId="648921AC" w:rsidR="00224B3E" w:rsidRDefault="00224B3E" w:rsidP="00FF1294">
      <w:pPr>
        <w:pStyle w:val="ListParagraph"/>
        <w:numPr>
          <w:ilvl w:val="0"/>
          <w:numId w:val="9"/>
        </w:numPr>
      </w:pPr>
      <w:r>
        <w:t xml:space="preserve">Right Click on the newly created software package and choose </w:t>
      </w:r>
      <w:r w:rsidRPr="00A26A6E">
        <w:rPr>
          <w:b/>
          <w:bCs/>
        </w:rPr>
        <w:t>Properties</w:t>
      </w:r>
      <w:r>
        <w:t>.</w:t>
      </w:r>
    </w:p>
    <w:p w14:paraId="7BDDB838" w14:textId="222E1218" w:rsidR="002B61E7" w:rsidRDefault="002B61E7" w:rsidP="00FF1294">
      <w:pPr>
        <w:pStyle w:val="ListParagraph"/>
        <w:numPr>
          <w:ilvl w:val="0"/>
          <w:numId w:val="9"/>
        </w:numPr>
      </w:pPr>
      <w:r>
        <w:t xml:space="preserve">Go to the </w:t>
      </w:r>
      <w:r w:rsidRPr="004A7B8D">
        <w:rPr>
          <w:b/>
          <w:bCs/>
        </w:rPr>
        <w:t>Deployment</w:t>
      </w:r>
      <w:r>
        <w:t xml:space="preserve"> </w:t>
      </w:r>
      <w:r w:rsidR="004A7B8D">
        <w:t>t</w:t>
      </w:r>
      <w:r>
        <w:t xml:space="preserve">ab. </w:t>
      </w:r>
      <w:r w:rsidR="00BD6695">
        <w:t>Select</w:t>
      </w:r>
      <w:r>
        <w:t xml:space="preserve"> </w:t>
      </w:r>
      <w:r w:rsidRPr="00BD6695">
        <w:rPr>
          <w:b/>
          <w:bCs/>
        </w:rPr>
        <w:t>Uninstall this</w:t>
      </w:r>
      <w:r w:rsidR="001B3D77" w:rsidRPr="00BD6695">
        <w:rPr>
          <w:b/>
          <w:bCs/>
        </w:rPr>
        <w:t xml:space="preserve"> </w:t>
      </w:r>
      <w:r w:rsidR="00BD6695" w:rsidRPr="00BD6695">
        <w:rPr>
          <w:b/>
          <w:bCs/>
        </w:rPr>
        <w:t>application when  . . .</w:t>
      </w:r>
    </w:p>
    <w:p w14:paraId="7330B862" w14:textId="77777777" w:rsidR="00224B3E" w:rsidRPr="008F343F" w:rsidRDefault="00224B3E" w:rsidP="00FF1294">
      <w:pPr>
        <w:pStyle w:val="ListParagraph"/>
        <w:numPr>
          <w:ilvl w:val="0"/>
          <w:numId w:val="9"/>
        </w:numPr>
        <w:rPr>
          <w:b/>
        </w:rPr>
      </w:pPr>
      <w:r w:rsidRPr="008F343F">
        <w:rPr>
          <w:b/>
        </w:rPr>
        <w:lastRenderedPageBreak/>
        <w:t>Insert a screenshot:</w:t>
      </w:r>
    </w:p>
    <w:sdt>
      <w:sdtPr>
        <w:rPr>
          <w:rStyle w:val="Red"/>
        </w:rPr>
        <w:id w:val="291256924"/>
        <w:placeholder>
          <w:docPart w:val="B368C1A0E2C843A893534C03B11CDDFD"/>
        </w:placeholder>
        <w:showingPlcHdr/>
      </w:sdtPr>
      <w:sdtEndPr>
        <w:rPr>
          <w:rStyle w:val="Red"/>
        </w:rPr>
      </w:sdtEndPr>
      <w:sdtContent>
        <w:p w14:paraId="2F1E6BDB" w14:textId="77777777" w:rsidR="00224B3E" w:rsidRDefault="00224B3E" w:rsidP="00224B3E">
          <w:pPr>
            <w:rPr>
              <w:rStyle w:val="Red"/>
            </w:rPr>
          </w:pPr>
          <w:r>
            <w:rPr>
              <w:rStyle w:val="PlaceholderText"/>
              <w:color w:val="FF0000"/>
            </w:rPr>
            <w:t>Click or tap here to enter text.</w:t>
          </w:r>
        </w:p>
      </w:sdtContent>
    </w:sdt>
    <w:p w14:paraId="27F3D1D5" w14:textId="4ED39A29" w:rsidR="00BD6695" w:rsidRPr="00BD6695" w:rsidRDefault="00BD6695" w:rsidP="00FF1294">
      <w:pPr>
        <w:pStyle w:val="ListParagraph"/>
        <w:numPr>
          <w:ilvl w:val="0"/>
          <w:numId w:val="9"/>
        </w:numPr>
      </w:pPr>
      <w:r w:rsidRPr="00BD6695">
        <w:t>Click OK.</w:t>
      </w:r>
    </w:p>
    <w:p w14:paraId="0B2FBA25" w14:textId="77777777" w:rsidR="00224B3E" w:rsidRDefault="00224B3E" w:rsidP="00FF1294">
      <w:pPr>
        <w:pStyle w:val="ListParagraph"/>
        <w:numPr>
          <w:ilvl w:val="0"/>
          <w:numId w:val="9"/>
        </w:numPr>
      </w:pPr>
      <w:r>
        <w:t>Close the Group Policy Editor.</w:t>
      </w:r>
    </w:p>
    <w:p w14:paraId="4104CAC6" w14:textId="69744AED" w:rsidR="00224B3E" w:rsidRDefault="00224B3E" w:rsidP="00FF1294">
      <w:pPr>
        <w:pStyle w:val="ListParagraph"/>
        <w:numPr>
          <w:ilvl w:val="0"/>
          <w:numId w:val="9"/>
        </w:numPr>
      </w:pPr>
      <w:r>
        <w:t xml:space="preserve">Click the </w:t>
      </w:r>
      <w:r w:rsidRPr="00C31F06">
        <w:rPr>
          <w:b/>
          <w:bCs/>
        </w:rPr>
        <w:t>Details</w:t>
      </w:r>
      <w:r>
        <w:t xml:space="preserve"> tab of the </w:t>
      </w:r>
      <w:r w:rsidRPr="00C31F06">
        <w:rPr>
          <w:b/>
          <w:bCs/>
        </w:rPr>
        <w:t>Install 7-Zip</w:t>
      </w:r>
      <w:r>
        <w:t xml:space="preserve"> GPO and change the GPO status to </w:t>
      </w:r>
      <w:r w:rsidRPr="002664FD">
        <w:rPr>
          <w:b/>
          <w:bCs/>
        </w:rPr>
        <w:t>User configuration settings disabled</w:t>
      </w:r>
      <w:r>
        <w:t>. You are installing to a computer</w:t>
      </w:r>
      <w:r w:rsidR="001B3D77">
        <w:t>,</w:t>
      </w:r>
      <w:r>
        <w:t xml:space="preserve"> you do not need the User configuration policies.</w:t>
      </w:r>
    </w:p>
    <w:p w14:paraId="6FE3E3A5" w14:textId="77777777" w:rsidR="00224B3E" w:rsidRPr="00B53476" w:rsidRDefault="00224B3E" w:rsidP="00FF1294">
      <w:pPr>
        <w:pStyle w:val="ListParagraph"/>
        <w:numPr>
          <w:ilvl w:val="0"/>
          <w:numId w:val="9"/>
        </w:numPr>
        <w:rPr>
          <w:b/>
        </w:rPr>
      </w:pPr>
      <w:r w:rsidRPr="00B53476">
        <w:rPr>
          <w:b/>
        </w:rPr>
        <w:t>Insert a screenshot:</w:t>
      </w:r>
    </w:p>
    <w:sdt>
      <w:sdtPr>
        <w:rPr>
          <w:rStyle w:val="Red"/>
        </w:rPr>
        <w:id w:val="-66106846"/>
        <w:placeholder>
          <w:docPart w:val="AE56B70E382B4B69A70DDB6434938548"/>
        </w:placeholder>
        <w:showingPlcHdr/>
      </w:sdtPr>
      <w:sdtEndPr>
        <w:rPr>
          <w:rStyle w:val="Red"/>
        </w:rPr>
      </w:sdtEndPr>
      <w:sdtContent>
        <w:p w14:paraId="14A1295B" w14:textId="77777777" w:rsidR="00224B3E" w:rsidRDefault="00224B3E" w:rsidP="00224B3E">
          <w:pPr>
            <w:rPr>
              <w:rStyle w:val="Red"/>
            </w:rPr>
          </w:pPr>
          <w:r>
            <w:rPr>
              <w:rStyle w:val="PlaceholderText"/>
              <w:color w:val="FF0000"/>
            </w:rPr>
            <w:t>Click or tap here to enter text.</w:t>
          </w:r>
        </w:p>
      </w:sdtContent>
    </w:sdt>
    <w:p w14:paraId="05BC37A4" w14:textId="77777777" w:rsidR="00224B3E" w:rsidRDefault="00224B3E" w:rsidP="00FF1294">
      <w:pPr>
        <w:pStyle w:val="ListParagraph"/>
        <w:numPr>
          <w:ilvl w:val="0"/>
          <w:numId w:val="9"/>
        </w:numPr>
      </w:pPr>
      <w:r>
        <w:t xml:space="preserve">Click the </w:t>
      </w:r>
      <w:r w:rsidRPr="00876A57">
        <w:rPr>
          <w:b/>
          <w:bCs/>
        </w:rPr>
        <w:t>Settings</w:t>
      </w:r>
      <w:r>
        <w:t xml:space="preserve"> tab. You should see the details of the Assigned Application.</w:t>
      </w:r>
    </w:p>
    <w:p w14:paraId="20AF4F2B" w14:textId="77777777" w:rsidR="00224B3E" w:rsidRPr="00B53476" w:rsidRDefault="00224B3E" w:rsidP="00FF1294">
      <w:pPr>
        <w:pStyle w:val="ListParagraph"/>
        <w:numPr>
          <w:ilvl w:val="0"/>
          <w:numId w:val="9"/>
        </w:numPr>
        <w:rPr>
          <w:b/>
        </w:rPr>
      </w:pPr>
      <w:r w:rsidRPr="00B53476">
        <w:rPr>
          <w:b/>
        </w:rPr>
        <w:t>Insert a screenshot:</w:t>
      </w:r>
    </w:p>
    <w:sdt>
      <w:sdtPr>
        <w:rPr>
          <w:rStyle w:val="Red"/>
        </w:rPr>
        <w:id w:val="-425733237"/>
        <w:placeholder>
          <w:docPart w:val="44653044CA8140E0BE8D9D100BF7152D"/>
        </w:placeholder>
        <w:showingPlcHdr/>
      </w:sdtPr>
      <w:sdtEndPr>
        <w:rPr>
          <w:rStyle w:val="Red"/>
        </w:rPr>
      </w:sdtEndPr>
      <w:sdtContent>
        <w:p w14:paraId="007CEE21" w14:textId="77777777" w:rsidR="00224B3E" w:rsidRDefault="00224B3E" w:rsidP="00224B3E">
          <w:pPr>
            <w:rPr>
              <w:rStyle w:val="Red"/>
            </w:rPr>
          </w:pPr>
          <w:r>
            <w:rPr>
              <w:rStyle w:val="PlaceholderText"/>
              <w:color w:val="FF0000"/>
            </w:rPr>
            <w:t>Click or tap here to enter text.</w:t>
          </w:r>
        </w:p>
      </w:sdtContent>
    </w:sdt>
    <w:p w14:paraId="53C822BB" w14:textId="78B1A23F" w:rsidR="00224B3E" w:rsidRDefault="00224B3E" w:rsidP="00FF1294">
      <w:pPr>
        <w:pStyle w:val="ListParagraph"/>
        <w:numPr>
          <w:ilvl w:val="0"/>
          <w:numId w:val="9"/>
        </w:numPr>
      </w:pPr>
      <w:r>
        <w:t xml:space="preserve">Start </w:t>
      </w:r>
      <w:r w:rsidR="00AF047C">
        <w:rPr>
          <w:b/>
          <w:bCs/>
        </w:rPr>
        <w:t>Win11</w:t>
      </w:r>
      <w:r>
        <w:t xml:space="preserve">. Logon as any user. Use </w:t>
      </w:r>
      <w:proofErr w:type="spellStart"/>
      <w:r w:rsidRPr="00A26A6E">
        <w:rPr>
          <w:b/>
          <w:bCs/>
        </w:rPr>
        <w:t>gpupdate</w:t>
      </w:r>
      <w:proofErr w:type="spellEnd"/>
      <w:r w:rsidRPr="00A26A6E">
        <w:rPr>
          <w:b/>
          <w:bCs/>
        </w:rPr>
        <w:t xml:space="preserve"> /force</w:t>
      </w:r>
      <w:r>
        <w:t xml:space="preserve"> to update group policies. Restart </w:t>
      </w:r>
      <w:r w:rsidR="00AF047C">
        <w:t>Win11</w:t>
      </w:r>
      <w:r>
        <w:t>.</w:t>
      </w:r>
    </w:p>
    <w:p w14:paraId="3FE9495C" w14:textId="0AEA7BBB" w:rsidR="00224B3E" w:rsidRDefault="00224B3E" w:rsidP="00FF1294">
      <w:pPr>
        <w:pStyle w:val="ListParagraph"/>
        <w:numPr>
          <w:ilvl w:val="0"/>
          <w:numId w:val="9"/>
        </w:numPr>
      </w:pPr>
      <w:r>
        <w:t xml:space="preserve">If you go to File Explorer, and Right Click on any folder, you should see 7-Zip in the context menu. If not, you may need to restart </w:t>
      </w:r>
      <w:r w:rsidR="00AF047C">
        <w:t>Win11</w:t>
      </w:r>
      <w:r>
        <w:t xml:space="preserve"> again.</w:t>
      </w:r>
    </w:p>
    <w:p w14:paraId="73B0232A" w14:textId="77777777" w:rsidR="00224B3E" w:rsidRDefault="00224B3E" w:rsidP="00FF1294">
      <w:pPr>
        <w:pStyle w:val="ListParagraph"/>
        <w:numPr>
          <w:ilvl w:val="0"/>
          <w:numId w:val="9"/>
        </w:numPr>
      </w:pPr>
      <w:r>
        <w:t>Insert a screenshot:</w:t>
      </w:r>
    </w:p>
    <w:sdt>
      <w:sdtPr>
        <w:rPr>
          <w:rStyle w:val="Red"/>
        </w:rPr>
        <w:id w:val="1334638812"/>
        <w:placeholder>
          <w:docPart w:val="42396DC142A947FF92546F8E1E5B6D56"/>
        </w:placeholder>
        <w:showingPlcHdr/>
      </w:sdtPr>
      <w:sdtEndPr>
        <w:rPr>
          <w:rStyle w:val="Red"/>
        </w:rPr>
      </w:sdtEndPr>
      <w:sdtContent>
        <w:p w14:paraId="65F33749" w14:textId="4741ECCE" w:rsidR="00141A48" w:rsidRDefault="00224B3E" w:rsidP="00224B3E">
          <w:r>
            <w:rPr>
              <w:rStyle w:val="PlaceholderText"/>
              <w:color w:val="FF0000"/>
            </w:rPr>
            <w:t>Click or tap here to enter text.</w:t>
          </w:r>
        </w:p>
      </w:sdtContent>
    </w:sdt>
    <w:p w14:paraId="53787954" w14:textId="29623A9C" w:rsidR="00D07C80" w:rsidRDefault="00D07C80" w:rsidP="00E83DA8">
      <w:pPr>
        <w:pStyle w:val="Heading1"/>
      </w:pPr>
      <w:bookmarkStart w:id="14" w:name="_Toc498771058"/>
      <w:bookmarkStart w:id="15" w:name="_Toc55572280"/>
      <w:bookmarkStart w:id="16" w:name="_Toc182140129"/>
      <w:r w:rsidRPr="00D85CD8">
        <w:t xml:space="preserve">Activity </w:t>
      </w:r>
      <w:r>
        <w:t>1</w:t>
      </w:r>
      <w:r w:rsidR="00AF047C">
        <w:t>4</w:t>
      </w:r>
      <w:r w:rsidRPr="00D85CD8">
        <w:t>-</w:t>
      </w:r>
      <w:r w:rsidR="008B4509">
        <w:t>6</w:t>
      </w:r>
      <w:r w:rsidRPr="00D85CD8">
        <w:t>:</w:t>
      </w:r>
      <w:r>
        <w:t xml:space="preserve"> Windows </w:t>
      </w:r>
      <w:bookmarkEnd w:id="14"/>
      <w:bookmarkEnd w:id="15"/>
      <w:r w:rsidR="008D5EDB">
        <w:t>Security</w:t>
      </w:r>
      <w:bookmarkEnd w:id="16"/>
    </w:p>
    <w:p w14:paraId="4FD362BB" w14:textId="5B216489" w:rsidR="00D07C80" w:rsidRDefault="00D07C80" w:rsidP="00D07C80">
      <w:r w:rsidRPr="00D85CD8">
        <w:t xml:space="preserve">Time Required: Approximately </w:t>
      </w:r>
      <w:r w:rsidR="00E635E9">
        <w:t>5</w:t>
      </w:r>
      <w:r w:rsidRPr="00D85CD8">
        <w:t xml:space="preserve"> minutes</w:t>
      </w:r>
    </w:p>
    <w:p w14:paraId="7B7F8A41" w14:textId="33F40119" w:rsidR="00D07C80" w:rsidRDefault="00D07C80" w:rsidP="00D07C80">
      <w:r w:rsidRPr="00D85CD8">
        <w:t xml:space="preserve">Objective: Use the </w:t>
      </w:r>
      <w:r w:rsidR="008D5EDB">
        <w:t>Windows Security</w:t>
      </w:r>
      <w:r w:rsidRPr="00D85CD8">
        <w:t xml:space="preserve"> GUI.</w:t>
      </w:r>
    </w:p>
    <w:p w14:paraId="66E7D626" w14:textId="082096B9" w:rsidR="00D07C80" w:rsidRDefault="00D07C80" w:rsidP="00D07C80">
      <w:r w:rsidRPr="00D85CD8">
        <w:t xml:space="preserve">Description: In this activity, you learn how to use Windows </w:t>
      </w:r>
      <w:r w:rsidR="00FE0FAD">
        <w:t>Security</w:t>
      </w:r>
      <w:r w:rsidRPr="00D85CD8">
        <w:t>.</w:t>
      </w:r>
    </w:p>
    <w:p w14:paraId="670F576E" w14:textId="4A9F1DB4" w:rsidR="00D07C80" w:rsidRDefault="00D07C80" w:rsidP="00FF1294">
      <w:pPr>
        <w:pStyle w:val="ListParagraph"/>
        <w:numPr>
          <w:ilvl w:val="0"/>
          <w:numId w:val="10"/>
        </w:numPr>
      </w:pPr>
      <w:r>
        <w:t xml:space="preserve">Start Server1. </w:t>
      </w:r>
      <w:r w:rsidR="00FE0FAD">
        <w:t xml:space="preserve">Click </w:t>
      </w:r>
      <w:r w:rsidR="00FE0FAD" w:rsidRPr="005809A2">
        <w:rPr>
          <w:b/>
          <w:bCs/>
        </w:rPr>
        <w:t>Start</w:t>
      </w:r>
      <w:r w:rsidR="00FE0FAD">
        <w:t xml:space="preserve">, type in and click </w:t>
      </w:r>
      <w:r w:rsidR="00FE0FAD" w:rsidRPr="00FE0FAD">
        <w:rPr>
          <w:b/>
          <w:bCs/>
        </w:rPr>
        <w:t>Windows Security</w:t>
      </w:r>
      <w:r w:rsidRPr="00D85CD8">
        <w:t>.</w:t>
      </w:r>
    </w:p>
    <w:p w14:paraId="77EB4C4E" w14:textId="55A6E2E0" w:rsidR="00D07C80" w:rsidRDefault="005809A2" w:rsidP="00FF1294">
      <w:pPr>
        <w:pStyle w:val="ListParagraph"/>
        <w:numPr>
          <w:ilvl w:val="0"/>
          <w:numId w:val="10"/>
        </w:numPr>
      </w:pPr>
      <w:r>
        <w:t xml:space="preserve">Click </w:t>
      </w:r>
      <w:r w:rsidRPr="005809A2">
        <w:rPr>
          <w:b/>
          <w:bCs/>
        </w:rPr>
        <w:t>Virus &amp; threat protection</w:t>
      </w:r>
      <w:r>
        <w:t>.</w:t>
      </w:r>
    </w:p>
    <w:p w14:paraId="2F601163" w14:textId="3AAA39BE" w:rsidR="00D34891" w:rsidRDefault="00D34891" w:rsidP="00FF1294">
      <w:pPr>
        <w:pStyle w:val="ListParagraph"/>
        <w:numPr>
          <w:ilvl w:val="0"/>
          <w:numId w:val="10"/>
        </w:numPr>
      </w:pPr>
      <w:r>
        <w:t xml:space="preserve">Notice the Current threats. </w:t>
      </w:r>
      <w:r w:rsidR="002D08F9">
        <w:t>The last scan is listed.</w:t>
      </w:r>
    </w:p>
    <w:p w14:paraId="2A60E858" w14:textId="626F957E" w:rsidR="00121513" w:rsidRDefault="002D08F9" w:rsidP="00FF1294">
      <w:pPr>
        <w:pStyle w:val="ListParagraph"/>
        <w:numPr>
          <w:ilvl w:val="0"/>
          <w:numId w:val="10"/>
        </w:numPr>
      </w:pPr>
      <w:r>
        <w:t xml:space="preserve">Click </w:t>
      </w:r>
      <w:r w:rsidRPr="00606D53">
        <w:rPr>
          <w:b/>
          <w:bCs/>
        </w:rPr>
        <w:t>Scan options</w:t>
      </w:r>
      <w:r>
        <w:t>:</w:t>
      </w:r>
      <w:r w:rsidR="00D07C80" w:rsidRPr="007A759D">
        <w:t xml:space="preserve"> Quick, Full, and Custom. </w:t>
      </w:r>
      <w:r w:rsidR="001E7D05">
        <w:t xml:space="preserve">Go back to </w:t>
      </w:r>
      <w:r w:rsidR="001E7D05" w:rsidRPr="001E7D05">
        <w:rPr>
          <w:b/>
          <w:bCs/>
        </w:rPr>
        <w:t>Virus &amp; threat protection</w:t>
      </w:r>
      <w:r w:rsidR="001E7D05">
        <w:t>.</w:t>
      </w:r>
    </w:p>
    <w:p w14:paraId="788375E0" w14:textId="617B019F" w:rsidR="00143B40" w:rsidRDefault="001E7D05" w:rsidP="00FF1294">
      <w:pPr>
        <w:pStyle w:val="ListParagraph"/>
        <w:numPr>
          <w:ilvl w:val="0"/>
          <w:numId w:val="10"/>
        </w:numPr>
      </w:pPr>
      <w:r>
        <w:lastRenderedPageBreak/>
        <w:t>Scroll down</w:t>
      </w:r>
      <w:r w:rsidR="00606D53">
        <w:t xml:space="preserve"> to </w:t>
      </w:r>
      <w:r w:rsidR="00606D53" w:rsidRPr="00606D53">
        <w:rPr>
          <w:b/>
          <w:bCs/>
        </w:rPr>
        <w:t>Virus &amp; threat protection settings</w:t>
      </w:r>
      <w:r w:rsidR="00606D53">
        <w:t xml:space="preserve">, Click </w:t>
      </w:r>
      <w:r w:rsidR="00606D53" w:rsidRPr="00606D53">
        <w:rPr>
          <w:b/>
          <w:bCs/>
        </w:rPr>
        <w:t>Manage settings</w:t>
      </w:r>
      <w:r w:rsidR="00606D53">
        <w:t xml:space="preserve">. Note the various settings in this window. </w:t>
      </w:r>
      <w:r w:rsidR="00E635E9">
        <w:t xml:space="preserve">Make sure </w:t>
      </w:r>
      <w:r w:rsidR="00143B40" w:rsidRPr="007A759D">
        <w:t>th</w:t>
      </w:r>
      <w:r w:rsidR="00143B40">
        <w:t xml:space="preserve">at </w:t>
      </w:r>
      <w:r w:rsidR="00143B40" w:rsidRPr="007A759D">
        <w:t>real-time protection is turned o</w:t>
      </w:r>
      <w:r w:rsidR="00143B40">
        <w:t>n.</w:t>
      </w:r>
    </w:p>
    <w:p w14:paraId="4A7E8CA1" w14:textId="7794B0FE" w:rsidR="00606D53" w:rsidRDefault="00606D53" w:rsidP="00FF1294">
      <w:pPr>
        <w:pStyle w:val="ListParagraph"/>
        <w:numPr>
          <w:ilvl w:val="0"/>
          <w:numId w:val="10"/>
        </w:numPr>
      </w:pPr>
      <w:r>
        <w:t>Go back to Virus &amp; threat protection</w:t>
      </w:r>
      <w:r w:rsidR="00B83D24">
        <w:t xml:space="preserve">. Scroll down to Virus &amp; protection updates. </w:t>
      </w:r>
    </w:p>
    <w:p w14:paraId="2D2B9D4D" w14:textId="0EBCDF56" w:rsidR="00D07C80" w:rsidRDefault="00D07C80" w:rsidP="00FF1294">
      <w:pPr>
        <w:pStyle w:val="ListParagraph"/>
        <w:numPr>
          <w:ilvl w:val="0"/>
          <w:numId w:val="10"/>
        </w:numPr>
      </w:pPr>
      <w:r w:rsidRPr="007A759D">
        <w:t xml:space="preserve">Click </w:t>
      </w:r>
      <w:r w:rsidR="00AA57C9" w:rsidRPr="00AA57C9">
        <w:rPr>
          <w:b/>
          <w:bCs/>
        </w:rPr>
        <w:t>Check for u</w:t>
      </w:r>
      <w:r w:rsidRPr="00AA57C9">
        <w:rPr>
          <w:b/>
          <w:bCs/>
        </w:rPr>
        <w:t>pdate</w:t>
      </w:r>
      <w:r w:rsidR="00AA57C9" w:rsidRPr="00AA57C9">
        <w:rPr>
          <w:b/>
          <w:bCs/>
        </w:rPr>
        <w:t>s</w:t>
      </w:r>
      <w:r w:rsidRPr="007A759D">
        <w:t xml:space="preserve">. You can use the Update definitions button on this tab to get the latest updates for Windows </w:t>
      </w:r>
      <w:r w:rsidR="005D0AEF">
        <w:t>Security</w:t>
      </w:r>
      <w:r w:rsidRPr="007A759D">
        <w:t>, including new virus definitions.</w:t>
      </w:r>
    </w:p>
    <w:p w14:paraId="7D3E658A" w14:textId="77777777" w:rsidR="00D07C80" w:rsidRPr="00F36E00" w:rsidRDefault="00D07C80" w:rsidP="00FF1294">
      <w:pPr>
        <w:pStyle w:val="ListParagraph"/>
        <w:numPr>
          <w:ilvl w:val="0"/>
          <w:numId w:val="10"/>
        </w:numPr>
        <w:rPr>
          <w:b/>
        </w:rPr>
      </w:pPr>
      <w:r w:rsidRPr="00F36E00">
        <w:rPr>
          <w:b/>
        </w:rPr>
        <w:t>Insert a screenshot:</w:t>
      </w:r>
    </w:p>
    <w:sdt>
      <w:sdtPr>
        <w:rPr>
          <w:rStyle w:val="Red"/>
        </w:rPr>
        <w:id w:val="804046565"/>
        <w:placeholder>
          <w:docPart w:val="0A37D311196F4A9C9031DBE9FFA2EF13"/>
        </w:placeholder>
        <w:showingPlcHdr/>
      </w:sdtPr>
      <w:sdtEndPr>
        <w:rPr>
          <w:rStyle w:val="Red"/>
        </w:rPr>
      </w:sdtEndPr>
      <w:sdtContent>
        <w:p w14:paraId="5DCA65C7" w14:textId="77777777" w:rsidR="00D07C80" w:rsidRDefault="00D07C80" w:rsidP="00D07C80">
          <w:pPr>
            <w:rPr>
              <w:rStyle w:val="Red"/>
            </w:rPr>
          </w:pPr>
          <w:r>
            <w:rPr>
              <w:rStyle w:val="PlaceholderText"/>
              <w:color w:val="FF0000"/>
            </w:rPr>
            <w:t>Click or tap here to enter text.</w:t>
          </w:r>
        </w:p>
      </w:sdtContent>
    </w:sdt>
    <w:p w14:paraId="7EDB4BC8" w14:textId="145DA415" w:rsidR="00D07C80" w:rsidRDefault="00D07C80" w:rsidP="00FF1294">
      <w:pPr>
        <w:pStyle w:val="ListParagraph"/>
        <w:numPr>
          <w:ilvl w:val="0"/>
          <w:numId w:val="10"/>
        </w:numPr>
      </w:pPr>
      <w:r w:rsidRPr="007A759D">
        <w:t xml:space="preserve">Close </w:t>
      </w:r>
      <w:r w:rsidR="00B05092">
        <w:t>Windows Security</w:t>
      </w:r>
      <w:r w:rsidRPr="007A759D">
        <w:t>.</w:t>
      </w:r>
    </w:p>
    <w:p w14:paraId="10BD336E" w14:textId="77777777" w:rsidR="003978D5" w:rsidRDefault="003978D5" w:rsidP="003978D5">
      <w:pPr>
        <w:pStyle w:val="Heading2"/>
      </w:pPr>
      <w:bookmarkStart w:id="17" w:name="_Toc182140130"/>
      <w:r>
        <w:t>Assignment Submission</w:t>
      </w:r>
      <w:bookmarkEnd w:id="17"/>
    </w:p>
    <w:p w14:paraId="456ACF03" w14:textId="77777777" w:rsidR="003978D5" w:rsidRDefault="003978D5" w:rsidP="003978D5">
      <w:pPr>
        <w:spacing w:line="288" w:lineRule="auto"/>
      </w:pPr>
      <w:r>
        <w:t>Attach this completed file to the assignment in Blackboard.</w:t>
      </w:r>
    </w:p>
    <w:p w14:paraId="10D68B67" w14:textId="77777777" w:rsidR="00141A48" w:rsidRDefault="00141A48" w:rsidP="00141A48">
      <w:pPr>
        <w:spacing w:line="288" w:lineRule="auto"/>
      </w:pPr>
    </w:p>
    <w:sectPr w:rsidR="00141A48" w:rsidSect="00E2306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AD371" w14:textId="77777777" w:rsidR="000E3373" w:rsidRDefault="000E3373" w:rsidP="00AB57D0">
      <w:r>
        <w:separator/>
      </w:r>
    </w:p>
  </w:endnote>
  <w:endnote w:type="continuationSeparator" w:id="0">
    <w:p w14:paraId="21E506F7" w14:textId="77777777" w:rsidR="000E3373" w:rsidRDefault="000E3373"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83870" w14:textId="76EEA2B6" w:rsidR="00E31F6C" w:rsidRPr="00AB57D0" w:rsidRDefault="00A55F7B" w:rsidP="00B72264">
    <w:pPr>
      <w:pStyle w:val="Footer"/>
      <w:tabs>
        <w:tab w:val="center" w:pos="5040"/>
        <w:tab w:val="right" w:pos="10080"/>
      </w:tabs>
    </w:pPr>
    <w:r>
      <w:t xml:space="preserve">Week </w:t>
    </w:r>
    <w:r w:rsidR="00253F16">
      <w:t>1</w:t>
    </w:r>
    <w:r w:rsidR="00B93F1F">
      <w:t>4</w:t>
    </w:r>
    <w:r>
      <w:t xml:space="preserve"> </w:t>
    </w:r>
    <w:r w:rsidR="00E31F6C" w:rsidRPr="001273E9">
      <w:t>W</w:t>
    </w:r>
    <w:r w:rsidR="00266AA0">
      <w:t xml:space="preserve">indows Server </w:t>
    </w:r>
    <w:r>
      <w:t>Activities</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F34A30">
      <w:rPr>
        <w:noProof/>
      </w:rPr>
      <w:t>7</w:t>
    </w:r>
    <w:r w:rsidR="00E31F6C" w:rsidRPr="00A87D54">
      <w:fldChar w:fldCharType="end"/>
    </w:r>
    <w:r w:rsidR="00E31F6C" w:rsidRPr="00A87D54">
      <w:t xml:space="preserve"> of </w:t>
    </w:r>
    <w:r w:rsidR="002F0319">
      <w:rPr>
        <w:noProof/>
      </w:rPr>
      <w:fldChar w:fldCharType="begin"/>
    </w:r>
    <w:r w:rsidR="002F0319">
      <w:rPr>
        <w:noProof/>
      </w:rPr>
      <w:instrText xml:space="preserve"> NUMPAGES </w:instrText>
    </w:r>
    <w:r w:rsidR="002F0319">
      <w:rPr>
        <w:noProof/>
      </w:rPr>
      <w:fldChar w:fldCharType="separate"/>
    </w:r>
    <w:r w:rsidR="00F34A30">
      <w:rPr>
        <w:noProof/>
      </w:rPr>
      <w:t>13</w:t>
    </w:r>
    <w:r w:rsidR="002F0319">
      <w:rPr>
        <w:noProof/>
      </w:rPr>
      <w:fldChar w:fldCharType="end"/>
    </w:r>
    <w:r w:rsidR="00E31F6C" w:rsidRPr="00A87D54">
      <w:tab/>
      <w:t xml:space="preserve">Revised: </w:t>
    </w:r>
    <w:r w:rsidR="00A17071">
      <w:t>11</w:t>
    </w:r>
    <w:r w:rsidR="00D91C1B">
      <w:t>/</w:t>
    </w:r>
    <w:r w:rsidR="00A17071">
      <w:t>10</w:t>
    </w:r>
    <w:r w:rsidR="00ED5ECE">
      <w:t>/</w:t>
    </w:r>
    <w:r w:rsidR="00D91C1B">
      <w:t>20</w:t>
    </w:r>
    <w:r w:rsidR="009258A5">
      <w:t>2</w:t>
    </w:r>
    <w:r w:rsidR="00ED5ECE">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8A6AB" w14:textId="77777777" w:rsidR="000E3373" w:rsidRDefault="000E3373" w:rsidP="00AB57D0">
      <w:r>
        <w:separator/>
      </w:r>
    </w:p>
  </w:footnote>
  <w:footnote w:type="continuationSeparator" w:id="0">
    <w:p w14:paraId="6290259B" w14:textId="77777777" w:rsidR="000E3373" w:rsidRDefault="000E3373"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4F2220"/>
    <w:multiLevelType w:val="hybridMultilevel"/>
    <w:tmpl w:val="451E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62727EE"/>
    <w:multiLevelType w:val="hybridMultilevel"/>
    <w:tmpl w:val="FAE86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ED5D07"/>
    <w:multiLevelType w:val="hybridMultilevel"/>
    <w:tmpl w:val="1F928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DD93FD2"/>
    <w:multiLevelType w:val="hybridMultilevel"/>
    <w:tmpl w:val="CAF6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1D6441E"/>
    <w:multiLevelType w:val="hybridMultilevel"/>
    <w:tmpl w:val="451E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14138B7"/>
    <w:multiLevelType w:val="hybridMultilevel"/>
    <w:tmpl w:val="291EC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257E3A"/>
    <w:multiLevelType w:val="hybridMultilevel"/>
    <w:tmpl w:val="9EBE6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24289151">
    <w:abstractNumId w:val="26"/>
  </w:num>
  <w:num w:numId="2" w16cid:durableId="1202939234">
    <w:abstractNumId w:val="24"/>
  </w:num>
  <w:num w:numId="3" w16cid:durableId="319966781">
    <w:abstractNumId w:val="15"/>
  </w:num>
  <w:num w:numId="4" w16cid:durableId="2085250580">
    <w:abstractNumId w:val="22"/>
  </w:num>
  <w:num w:numId="5" w16cid:durableId="363675947">
    <w:abstractNumId w:val="1"/>
  </w:num>
  <w:num w:numId="6" w16cid:durableId="162357445">
    <w:abstractNumId w:val="30"/>
  </w:num>
  <w:num w:numId="7" w16cid:durableId="1101876324">
    <w:abstractNumId w:val="44"/>
  </w:num>
  <w:num w:numId="8" w16cid:durableId="1355613878">
    <w:abstractNumId w:val="13"/>
  </w:num>
  <w:num w:numId="9" w16cid:durableId="1826435480">
    <w:abstractNumId w:val="34"/>
  </w:num>
  <w:num w:numId="10" w16cid:durableId="1452289071">
    <w:abstractNumId w:val="28"/>
  </w:num>
  <w:num w:numId="11" w16cid:durableId="635643331">
    <w:abstractNumId w:val="20"/>
  </w:num>
  <w:num w:numId="12" w16cid:durableId="859005634">
    <w:abstractNumId w:val="48"/>
  </w:num>
  <w:num w:numId="13" w16cid:durableId="1859149919">
    <w:abstractNumId w:val="12"/>
  </w:num>
  <w:num w:numId="14" w16cid:durableId="1630285108">
    <w:abstractNumId w:val="42"/>
  </w:num>
  <w:num w:numId="15" w16cid:durableId="1022632163">
    <w:abstractNumId w:val="14"/>
  </w:num>
  <w:num w:numId="16" w16cid:durableId="832836831">
    <w:abstractNumId w:val="27"/>
  </w:num>
  <w:num w:numId="17" w16cid:durableId="396131737">
    <w:abstractNumId w:val="11"/>
  </w:num>
  <w:num w:numId="18" w16cid:durableId="1973827768">
    <w:abstractNumId w:val="10"/>
  </w:num>
  <w:num w:numId="19" w16cid:durableId="1146049393">
    <w:abstractNumId w:val="36"/>
  </w:num>
  <w:num w:numId="20" w16cid:durableId="982739590">
    <w:abstractNumId w:val="0"/>
  </w:num>
  <w:num w:numId="21" w16cid:durableId="944313331">
    <w:abstractNumId w:val="37"/>
  </w:num>
  <w:num w:numId="22" w16cid:durableId="1946763527">
    <w:abstractNumId w:val="40"/>
  </w:num>
  <w:num w:numId="23" w16cid:durableId="1213611356">
    <w:abstractNumId w:val="33"/>
  </w:num>
  <w:num w:numId="24" w16cid:durableId="1392339834">
    <w:abstractNumId w:val="29"/>
  </w:num>
  <w:num w:numId="25" w16cid:durableId="1651596309">
    <w:abstractNumId w:val="47"/>
  </w:num>
  <w:num w:numId="26" w16cid:durableId="1635137022">
    <w:abstractNumId w:val="17"/>
  </w:num>
  <w:num w:numId="27" w16cid:durableId="309944074">
    <w:abstractNumId w:val="19"/>
  </w:num>
  <w:num w:numId="28" w16cid:durableId="1745686218">
    <w:abstractNumId w:val="5"/>
  </w:num>
  <w:num w:numId="29" w16cid:durableId="1498612576">
    <w:abstractNumId w:val="18"/>
  </w:num>
  <w:num w:numId="30" w16cid:durableId="1691102047">
    <w:abstractNumId w:val="39"/>
  </w:num>
  <w:num w:numId="31" w16cid:durableId="1764523632">
    <w:abstractNumId w:val="43"/>
  </w:num>
  <w:num w:numId="32" w16cid:durableId="1578203619">
    <w:abstractNumId w:val="8"/>
  </w:num>
  <w:num w:numId="33" w16cid:durableId="87508762">
    <w:abstractNumId w:val="46"/>
  </w:num>
  <w:num w:numId="34" w16cid:durableId="1739355408">
    <w:abstractNumId w:val="6"/>
  </w:num>
  <w:num w:numId="35" w16cid:durableId="1557861500">
    <w:abstractNumId w:val="45"/>
  </w:num>
  <w:num w:numId="36" w16cid:durableId="1609238123">
    <w:abstractNumId w:val="25"/>
  </w:num>
  <w:num w:numId="37" w16cid:durableId="213270977">
    <w:abstractNumId w:val="16"/>
  </w:num>
  <w:num w:numId="38" w16cid:durableId="1465076063">
    <w:abstractNumId w:val="7"/>
  </w:num>
  <w:num w:numId="39" w16cid:durableId="846553620">
    <w:abstractNumId w:val="23"/>
  </w:num>
  <w:num w:numId="40" w16cid:durableId="1372070855">
    <w:abstractNumId w:val="35"/>
  </w:num>
  <w:num w:numId="41" w16cid:durableId="1408192392">
    <w:abstractNumId w:val="2"/>
  </w:num>
  <w:num w:numId="42" w16cid:durableId="931204119">
    <w:abstractNumId w:val="41"/>
  </w:num>
  <w:num w:numId="43" w16cid:durableId="1937904139">
    <w:abstractNumId w:val="21"/>
  </w:num>
  <w:num w:numId="44" w16cid:durableId="1476950062">
    <w:abstractNumId w:val="9"/>
  </w:num>
  <w:num w:numId="45" w16cid:durableId="61029165">
    <w:abstractNumId w:val="32"/>
  </w:num>
  <w:num w:numId="46" w16cid:durableId="1102261217">
    <w:abstractNumId w:val="3"/>
  </w:num>
  <w:num w:numId="47" w16cid:durableId="723680182">
    <w:abstractNumId w:val="31"/>
  </w:num>
  <w:num w:numId="48" w16cid:durableId="1124690848">
    <w:abstractNumId w:val="38"/>
  </w:num>
  <w:num w:numId="49" w16cid:durableId="80832315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273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NTczsDQ3NzC0NDdW0lEKTi0uzszPAykwNKwFAOcgf5QtAAAA"/>
  </w:docVars>
  <w:rsids>
    <w:rsidRoot w:val="003B5A3B"/>
    <w:rsid w:val="0000053E"/>
    <w:rsid w:val="00000B12"/>
    <w:rsid w:val="000012F9"/>
    <w:rsid w:val="00001A63"/>
    <w:rsid w:val="0000275F"/>
    <w:rsid w:val="00002E77"/>
    <w:rsid w:val="0000409B"/>
    <w:rsid w:val="00004C82"/>
    <w:rsid w:val="00010E31"/>
    <w:rsid w:val="000114F8"/>
    <w:rsid w:val="00011DDF"/>
    <w:rsid w:val="00012210"/>
    <w:rsid w:val="00013951"/>
    <w:rsid w:val="000159A0"/>
    <w:rsid w:val="00015C1D"/>
    <w:rsid w:val="000177F1"/>
    <w:rsid w:val="0002186A"/>
    <w:rsid w:val="00021BBD"/>
    <w:rsid w:val="00022209"/>
    <w:rsid w:val="00022560"/>
    <w:rsid w:val="00027038"/>
    <w:rsid w:val="00030D15"/>
    <w:rsid w:val="000316D2"/>
    <w:rsid w:val="00033F40"/>
    <w:rsid w:val="000340DE"/>
    <w:rsid w:val="0003590A"/>
    <w:rsid w:val="00036B95"/>
    <w:rsid w:val="00037643"/>
    <w:rsid w:val="00043E69"/>
    <w:rsid w:val="00045558"/>
    <w:rsid w:val="000471A8"/>
    <w:rsid w:val="000476CB"/>
    <w:rsid w:val="0005091A"/>
    <w:rsid w:val="00051359"/>
    <w:rsid w:val="00052028"/>
    <w:rsid w:val="00056E08"/>
    <w:rsid w:val="00061E0D"/>
    <w:rsid w:val="00065AF1"/>
    <w:rsid w:val="000679A1"/>
    <w:rsid w:val="000716A5"/>
    <w:rsid w:val="0007172B"/>
    <w:rsid w:val="00074175"/>
    <w:rsid w:val="0007535C"/>
    <w:rsid w:val="00075CF4"/>
    <w:rsid w:val="00076330"/>
    <w:rsid w:val="0007638D"/>
    <w:rsid w:val="00077506"/>
    <w:rsid w:val="000775E3"/>
    <w:rsid w:val="000778E9"/>
    <w:rsid w:val="00077F9C"/>
    <w:rsid w:val="00080590"/>
    <w:rsid w:val="0008155F"/>
    <w:rsid w:val="00082A2D"/>
    <w:rsid w:val="0008532D"/>
    <w:rsid w:val="00085BBB"/>
    <w:rsid w:val="000911E4"/>
    <w:rsid w:val="000934F3"/>
    <w:rsid w:val="000936DA"/>
    <w:rsid w:val="000958EF"/>
    <w:rsid w:val="000A158F"/>
    <w:rsid w:val="000A1770"/>
    <w:rsid w:val="000A3DCB"/>
    <w:rsid w:val="000A496F"/>
    <w:rsid w:val="000A5D20"/>
    <w:rsid w:val="000A6562"/>
    <w:rsid w:val="000A7A2D"/>
    <w:rsid w:val="000B3733"/>
    <w:rsid w:val="000B5BCF"/>
    <w:rsid w:val="000B6792"/>
    <w:rsid w:val="000C1D86"/>
    <w:rsid w:val="000C222B"/>
    <w:rsid w:val="000C3190"/>
    <w:rsid w:val="000C35A3"/>
    <w:rsid w:val="000C40FC"/>
    <w:rsid w:val="000C5B5F"/>
    <w:rsid w:val="000D0224"/>
    <w:rsid w:val="000D1831"/>
    <w:rsid w:val="000D54C0"/>
    <w:rsid w:val="000E2A1B"/>
    <w:rsid w:val="000E3373"/>
    <w:rsid w:val="000E448D"/>
    <w:rsid w:val="000E530F"/>
    <w:rsid w:val="000E6E76"/>
    <w:rsid w:val="000E6FEF"/>
    <w:rsid w:val="000F0817"/>
    <w:rsid w:val="000F1FB1"/>
    <w:rsid w:val="000F2244"/>
    <w:rsid w:val="000F2EA9"/>
    <w:rsid w:val="000F55C3"/>
    <w:rsid w:val="000F6C63"/>
    <w:rsid w:val="000F6D6D"/>
    <w:rsid w:val="00101457"/>
    <w:rsid w:val="00103243"/>
    <w:rsid w:val="0010343A"/>
    <w:rsid w:val="00105354"/>
    <w:rsid w:val="00111588"/>
    <w:rsid w:val="001143F0"/>
    <w:rsid w:val="00115260"/>
    <w:rsid w:val="0011620B"/>
    <w:rsid w:val="00116C75"/>
    <w:rsid w:val="00116EED"/>
    <w:rsid w:val="00120D43"/>
    <w:rsid w:val="00121513"/>
    <w:rsid w:val="00121696"/>
    <w:rsid w:val="001224DD"/>
    <w:rsid w:val="00123216"/>
    <w:rsid w:val="00123965"/>
    <w:rsid w:val="00126FB6"/>
    <w:rsid w:val="001273E9"/>
    <w:rsid w:val="0013594D"/>
    <w:rsid w:val="00135C51"/>
    <w:rsid w:val="001367DA"/>
    <w:rsid w:val="001379ED"/>
    <w:rsid w:val="00141A48"/>
    <w:rsid w:val="0014224A"/>
    <w:rsid w:val="00143B40"/>
    <w:rsid w:val="00145627"/>
    <w:rsid w:val="001477B3"/>
    <w:rsid w:val="00150602"/>
    <w:rsid w:val="001509D4"/>
    <w:rsid w:val="001539FB"/>
    <w:rsid w:val="001564AE"/>
    <w:rsid w:val="0016225F"/>
    <w:rsid w:val="0016387C"/>
    <w:rsid w:val="00165505"/>
    <w:rsid w:val="00170A08"/>
    <w:rsid w:val="00174790"/>
    <w:rsid w:val="00175338"/>
    <w:rsid w:val="001834E2"/>
    <w:rsid w:val="00183C98"/>
    <w:rsid w:val="00184C08"/>
    <w:rsid w:val="001867EE"/>
    <w:rsid w:val="001921E0"/>
    <w:rsid w:val="00194F06"/>
    <w:rsid w:val="00194F48"/>
    <w:rsid w:val="00196A37"/>
    <w:rsid w:val="00197DB1"/>
    <w:rsid w:val="001A050A"/>
    <w:rsid w:val="001A060F"/>
    <w:rsid w:val="001A1B6D"/>
    <w:rsid w:val="001A3E71"/>
    <w:rsid w:val="001A478A"/>
    <w:rsid w:val="001A56BC"/>
    <w:rsid w:val="001A5AE7"/>
    <w:rsid w:val="001A7FBB"/>
    <w:rsid w:val="001B3D77"/>
    <w:rsid w:val="001B3F7E"/>
    <w:rsid w:val="001B4BA0"/>
    <w:rsid w:val="001B4FA6"/>
    <w:rsid w:val="001C140B"/>
    <w:rsid w:val="001C4ADD"/>
    <w:rsid w:val="001D0D2E"/>
    <w:rsid w:val="001D50C8"/>
    <w:rsid w:val="001D6561"/>
    <w:rsid w:val="001E1E6F"/>
    <w:rsid w:val="001E2EC3"/>
    <w:rsid w:val="001E50B7"/>
    <w:rsid w:val="001E6110"/>
    <w:rsid w:val="001E64B4"/>
    <w:rsid w:val="001E7099"/>
    <w:rsid w:val="001E7D05"/>
    <w:rsid w:val="001F0310"/>
    <w:rsid w:val="001F07B4"/>
    <w:rsid w:val="001F1CD4"/>
    <w:rsid w:val="001F2567"/>
    <w:rsid w:val="001F2D2B"/>
    <w:rsid w:val="001F3FA4"/>
    <w:rsid w:val="001F78A2"/>
    <w:rsid w:val="002003C6"/>
    <w:rsid w:val="00201849"/>
    <w:rsid w:val="0020198D"/>
    <w:rsid w:val="00202867"/>
    <w:rsid w:val="00204E39"/>
    <w:rsid w:val="0020596F"/>
    <w:rsid w:val="00206570"/>
    <w:rsid w:val="00210FCA"/>
    <w:rsid w:val="00211F91"/>
    <w:rsid w:val="00214D07"/>
    <w:rsid w:val="00217299"/>
    <w:rsid w:val="002174BC"/>
    <w:rsid w:val="002228E8"/>
    <w:rsid w:val="00224B3E"/>
    <w:rsid w:val="00227E0A"/>
    <w:rsid w:val="0023406B"/>
    <w:rsid w:val="0023418B"/>
    <w:rsid w:val="00234651"/>
    <w:rsid w:val="0023478B"/>
    <w:rsid w:val="002415C2"/>
    <w:rsid w:val="00251F8F"/>
    <w:rsid w:val="00253AA2"/>
    <w:rsid w:val="00253F16"/>
    <w:rsid w:val="002561C0"/>
    <w:rsid w:val="0025681B"/>
    <w:rsid w:val="00265D9B"/>
    <w:rsid w:val="00266138"/>
    <w:rsid w:val="00266AA0"/>
    <w:rsid w:val="002675B0"/>
    <w:rsid w:val="00270D3B"/>
    <w:rsid w:val="00271787"/>
    <w:rsid w:val="00273765"/>
    <w:rsid w:val="0027474D"/>
    <w:rsid w:val="00274C82"/>
    <w:rsid w:val="002752B2"/>
    <w:rsid w:val="00275ED9"/>
    <w:rsid w:val="0027767B"/>
    <w:rsid w:val="00280B6E"/>
    <w:rsid w:val="00281E27"/>
    <w:rsid w:val="002857DA"/>
    <w:rsid w:val="002903F0"/>
    <w:rsid w:val="00290512"/>
    <w:rsid w:val="0029191B"/>
    <w:rsid w:val="002919AC"/>
    <w:rsid w:val="00292418"/>
    <w:rsid w:val="00296018"/>
    <w:rsid w:val="00296B9D"/>
    <w:rsid w:val="00297585"/>
    <w:rsid w:val="002A10CF"/>
    <w:rsid w:val="002A27C3"/>
    <w:rsid w:val="002A47CE"/>
    <w:rsid w:val="002A6342"/>
    <w:rsid w:val="002A777E"/>
    <w:rsid w:val="002B4026"/>
    <w:rsid w:val="002B5F4B"/>
    <w:rsid w:val="002B61E7"/>
    <w:rsid w:val="002B7224"/>
    <w:rsid w:val="002C0846"/>
    <w:rsid w:val="002C0EF8"/>
    <w:rsid w:val="002C2C97"/>
    <w:rsid w:val="002C4EAB"/>
    <w:rsid w:val="002C53D1"/>
    <w:rsid w:val="002C5482"/>
    <w:rsid w:val="002D08F9"/>
    <w:rsid w:val="002D0D30"/>
    <w:rsid w:val="002D1516"/>
    <w:rsid w:val="002D19F9"/>
    <w:rsid w:val="002D1CDC"/>
    <w:rsid w:val="002D3B25"/>
    <w:rsid w:val="002D4AD3"/>
    <w:rsid w:val="002D7342"/>
    <w:rsid w:val="002D789B"/>
    <w:rsid w:val="002E0A1F"/>
    <w:rsid w:val="002E3656"/>
    <w:rsid w:val="002E502C"/>
    <w:rsid w:val="002E73E1"/>
    <w:rsid w:val="002F0319"/>
    <w:rsid w:val="002F035A"/>
    <w:rsid w:val="002F1368"/>
    <w:rsid w:val="002F2D02"/>
    <w:rsid w:val="002F38F1"/>
    <w:rsid w:val="002F5ABF"/>
    <w:rsid w:val="00300165"/>
    <w:rsid w:val="00300A22"/>
    <w:rsid w:val="00303DD2"/>
    <w:rsid w:val="003058AB"/>
    <w:rsid w:val="00307B74"/>
    <w:rsid w:val="00310ED4"/>
    <w:rsid w:val="00314302"/>
    <w:rsid w:val="00316A42"/>
    <w:rsid w:val="00317653"/>
    <w:rsid w:val="003211A9"/>
    <w:rsid w:val="003212C7"/>
    <w:rsid w:val="00321437"/>
    <w:rsid w:val="003221CE"/>
    <w:rsid w:val="0032311C"/>
    <w:rsid w:val="00324F8E"/>
    <w:rsid w:val="00326097"/>
    <w:rsid w:val="0032684A"/>
    <w:rsid w:val="003307EC"/>
    <w:rsid w:val="00331FF8"/>
    <w:rsid w:val="003331E8"/>
    <w:rsid w:val="003345F3"/>
    <w:rsid w:val="00335221"/>
    <w:rsid w:val="0033592C"/>
    <w:rsid w:val="00335E91"/>
    <w:rsid w:val="0034029A"/>
    <w:rsid w:val="00345F49"/>
    <w:rsid w:val="00346748"/>
    <w:rsid w:val="003521EA"/>
    <w:rsid w:val="00352D7A"/>
    <w:rsid w:val="003531C5"/>
    <w:rsid w:val="003574B2"/>
    <w:rsid w:val="00360730"/>
    <w:rsid w:val="00362501"/>
    <w:rsid w:val="00362855"/>
    <w:rsid w:val="00362E1D"/>
    <w:rsid w:val="00371C3B"/>
    <w:rsid w:val="003730DD"/>
    <w:rsid w:val="0038107A"/>
    <w:rsid w:val="00381729"/>
    <w:rsid w:val="00382FD0"/>
    <w:rsid w:val="003831AC"/>
    <w:rsid w:val="0038582D"/>
    <w:rsid w:val="00386BE7"/>
    <w:rsid w:val="00390F30"/>
    <w:rsid w:val="0039326C"/>
    <w:rsid w:val="0039336C"/>
    <w:rsid w:val="003939E8"/>
    <w:rsid w:val="00394088"/>
    <w:rsid w:val="0039767A"/>
    <w:rsid w:val="003978D5"/>
    <w:rsid w:val="003A2C2A"/>
    <w:rsid w:val="003A4324"/>
    <w:rsid w:val="003A522D"/>
    <w:rsid w:val="003A63AE"/>
    <w:rsid w:val="003A6739"/>
    <w:rsid w:val="003A69CD"/>
    <w:rsid w:val="003B1843"/>
    <w:rsid w:val="003B4B95"/>
    <w:rsid w:val="003B5A3B"/>
    <w:rsid w:val="003B60D5"/>
    <w:rsid w:val="003D1802"/>
    <w:rsid w:val="003D1F9D"/>
    <w:rsid w:val="003D28A4"/>
    <w:rsid w:val="003D313F"/>
    <w:rsid w:val="003D5745"/>
    <w:rsid w:val="003D6C62"/>
    <w:rsid w:val="003E2375"/>
    <w:rsid w:val="003E311F"/>
    <w:rsid w:val="003E3167"/>
    <w:rsid w:val="003F1BA8"/>
    <w:rsid w:val="003F1FE9"/>
    <w:rsid w:val="003F2990"/>
    <w:rsid w:val="003F348C"/>
    <w:rsid w:val="003F7861"/>
    <w:rsid w:val="00402919"/>
    <w:rsid w:val="0042437F"/>
    <w:rsid w:val="00424C4E"/>
    <w:rsid w:val="0042754F"/>
    <w:rsid w:val="004309C2"/>
    <w:rsid w:val="00430EB5"/>
    <w:rsid w:val="00433764"/>
    <w:rsid w:val="00433841"/>
    <w:rsid w:val="00435492"/>
    <w:rsid w:val="004365AC"/>
    <w:rsid w:val="004402AB"/>
    <w:rsid w:val="00441909"/>
    <w:rsid w:val="00443152"/>
    <w:rsid w:val="00443F10"/>
    <w:rsid w:val="004465C4"/>
    <w:rsid w:val="00447072"/>
    <w:rsid w:val="004501E1"/>
    <w:rsid w:val="0045027B"/>
    <w:rsid w:val="00452339"/>
    <w:rsid w:val="00452A52"/>
    <w:rsid w:val="00452F87"/>
    <w:rsid w:val="004543A3"/>
    <w:rsid w:val="004553AC"/>
    <w:rsid w:val="004567F1"/>
    <w:rsid w:val="00457059"/>
    <w:rsid w:val="00457358"/>
    <w:rsid w:val="00461B03"/>
    <w:rsid w:val="0046295B"/>
    <w:rsid w:val="00462B23"/>
    <w:rsid w:val="004658D6"/>
    <w:rsid w:val="00465CE1"/>
    <w:rsid w:val="0046737E"/>
    <w:rsid w:val="00470ECA"/>
    <w:rsid w:val="004716FE"/>
    <w:rsid w:val="00471B48"/>
    <w:rsid w:val="00471BA6"/>
    <w:rsid w:val="0047224F"/>
    <w:rsid w:val="00473139"/>
    <w:rsid w:val="00473DEC"/>
    <w:rsid w:val="00476D44"/>
    <w:rsid w:val="0047735D"/>
    <w:rsid w:val="00480270"/>
    <w:rsid w:val="00483980"/>
    <w:rsid w:val="00483B6E"/>
    <w:rsid w:val="00484CE0"/>
    <w:rsid w:val="00485224"/>
    <w:rsid w:val="00486C90"/>
    <w:rsid w:val="00490E1E"/>
    <w:rsid w:val="004913F2"/>
    <w:rsid w:val="00492AE7"/>
    <w:rsid w:val="00494C1A"/>
    <w:rsid w:val="004970E7"/>
    <w:rsid w:val="004A07CB"/>
    <w:rsid w:val="004A119C"/>
    <w:rsid w:val="004A202A"/>
    <w:rsid w:val="004A2A66"/>
    <w:rsid w:val="004A2FB9"/>
    <w:rsid w:val="004A3E3B"/>
    <w:rsid w:val="004A557D"/>
    <w:rsid w:val="004A7B8D"/>
    <w:rsid w:val="004A7D16"/>
    <w:rsid w:val="004B1F1A"/>
    <w:rsid w:val="004B3E38"/>
    <w:rsid w:val="004B45C3"/>
    <w:rsid w:val="004B6B7A"/>
    <w:rsid w:val="004C1055"/>
    <w:rsid w:val="004C3654"/>
    <w:rsid w:val="004C37B1"/>
    <w:rsid w:val="004C42FC"/>
    <w:rsid w:val="004C52E3"/>
    <w:rsid w:val="004C7289"/>
    <w:rsid w:val="004C7DFB"/>
    <w:rsid w:val="004D02C2"/>
    <w:rsid w:val="004D0847"/>
    <w:rsid w:val="004D2170"/>
    <w:rsid w:val="004D7E49"/>
    <w:rsid w:val="004E0219"/>
    <w:rsid w:val="004E2AC7"/>
    <w:rsid w:val="004E2B8A"/>
    <w:rsid w:val="004E4EF2"/>
    <w:rsid w:val="004E5185"/>
    <w:rsid w:val="004E5E15"/>
    <w:rsid w:val="004F0CF1"/>
    <w:rsid w:val="004F243A"/>
    <w:rsid w:val="004F6D41"/>
    <w:rsid w:val="00502E81"/>
    <w:rsid w:val="005030EF"/>
    <w:rsid w:val="00503356"/>
    <w:rsid w:val="00504AA5"/>
    <w:rsid w:val="00505CAF"/>
    <w:rsid w:val="00506930"/>
    <w:rsid w:val="005069C0"/>
    <w:rsid w:val="0050757B"/>
    <w:rsid w:val="00507C1D"/>
    <w:rsid w:val="005125B5"/>
    <w:rsid w:val="0051322D"/>
    <w:rsid w:val="005135F4"/>
    <w:rsid w:val="005174B6"/>
    <w:rsid w:val="0052088D"/>
    <w:rsid w:val="005220B8"/>
    <w:rsid w:val="00524097"/>
    <w:rsid w:val="0052699A"/>
    <w:rsid w:val="00527DF4"/>
    <w:rsid w:val="00532A62"/>
    <w:rsid w:val="00534553"/>
    <w:rsid w:val="00537E8E"/>
    <w:rsid w:val="00540EE5"/>
    <w:rsid w:val="00541251"/>
    <w:rsid w:val="005449C5"/>
    <w:rsid w:val="005455E8"/>
    <w:rsid w:val="005469B1"/>
    <w:rsid w:val="00550DB8"/>
    <w:rsid w:val="00551727"/>
    <w:rsid w:val="00553AB1"/>
    <w:rsid w:val="00554B04"/>
    <w:rsid w:val="005554FC"/>
    <w:rsid w:val="005566E8"/>
    <w:rsid w:val="00556B0A"/>
    <w:rsid w:val="00564412"/>
    <w:rsid w:val="005660C3"/>
    <w:rsid w:val="005729EE"/>
    <w:rsid w:val="00572F14"/>
    <w:rsid w:val="005733AC"/>
    <w:rsid w:val="0057570F"/>
    <w:rsid w:val="005768C9"/>
    <w:rsid w:val="005809A2"/>
    <w:rsid w:val="00580B8C"/>
    <w:rsid w:val="00581268"/>
    <w:rsid w:val="005839B3"/>
    <w:rsid w:val="00583B74"/>
    <w:rsid w:val="005845D8"/>
    <w:rsid w:val="00584DBD"/>
    <w:rsid w:val="00590CF7"/>
    <w:rsid w:val="005A0437"/>
    <w:rsid w:val="005A0BBF"/>
    <w:rsid w:val="005A1C69"/>
    <w:rsid w:val="005A2FA3"/>
    <w:rsid w:val="005A7D53"/>
    <w:rsid w:val="005A7E22"/>
    <w:rsid w:val="005B108C"/>
    <w:rsid w:val="005B1CBB"/>
    <w:rsid w:val="005B24E0"/>
    <w:rsid w:val="005B273D"/>
    <w:rsid w:val="005B3329"/>
    <w:rsid w:val="005B3D2D"/>
    <w:rsid w:val="005B58C4"/>
    <w:rsid w:val="005B648E"/>
    <w:rsid w:val="005C030E"/>
    <w:rsid w:val="005C05F9"/>
    <w:rsid w:val="005C0CA1"/>
    <w:rsid w:val="005C3CB4"/>
    <w:rsid w:val="005C6CD7"/>
    <w:rsid w:val="005D0A20"/>
    <w:rsid w:val="005D0AEF"/>
    <w:rsid w:val="005D0F3A"/>
    <w:rsid w:val="005D380C"/>
    <w:rsid w:val="005D5016"/>
    <w:rsid w:val="005D605E"/>
    <w:rsid w:val="005E2D12"/>
    <w:rsid w:val="005E2D3E"/>
    <w:rsid w:val="005E3356"/>
    <w:rsid w:val="005E42AB"/>
    <w:rsid w:val="005E56DD"/>
    <w:rsid w:val="005F25AB"/>
    <w:rsid w:val="005F7AF1"/>
    <w:rsid w:val="00600DAB"/>
    <w:rsid w:val="00601410"/>
    <w:rsid w:val="00606D53"/>
    <w:rsid w:val="006106BA"/>
    <w:rsid w:val="00610E6B"/>
    <w:rsid w:val="00612749"/>
    <w:rsid w:val="006133C1"/>
    <w:rsid w:val="006168E6"/>
    <w:rsid w:val="00621F4A"/>
    <w:rsid w:val="00622972"/>
    <w:rsid w:val="00625694"/>
    <w:rsid w:val="006279B5"/>
    <w:rsid w:val="006339F1"/>
    <w:rsid w:val="00634542"/>
    <w:rsid w:val="006403C0"/>
    <w:rsid w:val="00641778"/>
    <w:rsid w:val="0064206B"/>
    <w:rsid w:val="00642E0A"/>
    <w:rsid w:val="0064328F"/>
    <w:rsid w:val="00643C14"/>
    <w:rsid w:val="00643E7A"/>
    <w:rsid w:val="006444CC"/>
    <w:rsid w:val="00646086"/>
    <w:rsid w:val="00661205"/>
    <w:rsid w:val="006626F9"/>
    <w:rsid w:val="00666064"/>
    <w:rsid w:val="006660B5"/>
    <w:rsid w:val="00667771"/>
    <w:rsid w:val="00675591"/>
    <w:rsid w:val="006805DD"/>
    <w:rsid w:val="006808D8"/>
    <w:rsid w:val="0068189D"/>
    <w:rsid w:val="00681B78"/>
    <w:rsid w:val="00682411"/>
    <w:rsid w:val="00684E5F"/>
    <w:rsid w:val="006931FD"/>
    <w:rsid w:val="006937FB"/>
    <w:rsid w:val="00695E07"/>
    <w:rsid w:val="006A081D"/>
    <w:rsid w:val="006A0DE8"/>
    <w:rsid w:val="006A11D1"/>
    <w:rsid w:val="006A1AB1"/>
    <w:rsid w:val="006A2DB4"/>
    <w:rsid w:val="006A37BC"/>
    <w:rsid w:val="006A4BB9"/>
    <w:rsid w:val="006A5F81"/>
    <w:rsid w:val="006A7047"/>
    <w:rsid w:val="006A70A1"/>
    <w:rsid w:val="006A7803"/>
    <w:rsid w:val="006B5BB4"/>
    <w:rsid w:val="006B60F9"/>
    <w:rsid w:val="006C1D6E"/>
    <w:rsid w:val="006C31BC"/>
    <w:rsid w:val="006C3900"/>
    <w:rsid w:val="006C62E4"/>
    <w:rsid w:val="006D02D0"/>
    <w:rsid w:val="006D085A"/>
    <w:rsid w:val="006E1455"/>
    <w:rsid w:val="006E1D23"/>
    <w:rsid w:val="006E21D1"/>
    <w:rsid w:val="006E2436"/>
    <w:rsid w:val="006E40BA"/>
    <w:rsid w:val="006F2876"/>
    <w:rsid w:val="007001DD"/>
    <w:rsid w:val="00701095"/>
    <w:rsid w:val="00702228"/>
    <w:rsid w:val="007045D1"/>
    <w:rsid w:val="007056A8"/>
    <w:rsid w:val="00705C9C"/>
    <w:rsid w:val="00710A52"/>
    <w:rsid w:val="00716395"/>
    <w:rsid w:val="00717309"/>
    <w:rsid w:val="0072014C"/>
    <w:rsid w:val="00721435"/>
    <w:rsid w:val="007215CD"/>
    <w:rsid w:val="007275B8"/>
    <w:rsid w:val="00727AB2"/>
    <w:rsid w:val="00734AE4"/>
    <w:rsid w:val="00742C86"/>
    <w:rsid w:val="00742D32"/>
    <w:rsid w:val="00742EF7"/>
    <w:rsid w:val="00751231"/>
    <w:rsid w:val="00751B2C"/>
    <w:rsid w:val="00753F16"/>
    <w:rsid w:val="00756F06"/>
    <w:rsid w:val="00757B36"/>
    <w:rsid w:val="0076062F"/>
    <w:rsid w:val="00761BC0"/>
    <w:rsid w:val="00762E77"/>
    <w:rsid w:val="007646DC"/>
    <w:rsid w:val="007676DC"/>
    <w:rsid w:val="00767A7A"/>
    <w:rsid w:val="00771274"/>
    <w:rsid w:val="007745D0"/>
    <w:rsid w:val="007763F8"/>
    <w:rsid w:val="0078103E"/>
    <w:rsid w:val="00781374"/>
    <w:rsid w:val="0078226A"/>
    <w:rsid w:val="00782FFF"/>
    <w:rsid w:val="007854FD"/>
    <w:rsid w:val="007866C9"/>
    <w:rsid w:val="007874DD"/>
    <w:rsid w:val="00787568"/>
    <w:rsid w:val="00790823"/>
    <w:rsid w:val="007911C4"/>
    <w:rsid w:val="007917BC"/>
    <w:rsid w:val="00794446"/>
    <w:rsid w:val="0079534E"/>
    <w:rsid w:val="007A0706"/>
    <w:rsid w:val="007A1A7C"/>
    <w:rsid w:val="007A3D1D"/>
    <w:rsid w:val="007A4D4F"/>
    <w:rsid w:val="007A563E"/>
    <w:rsid w:val="007A7285"/>
    <w:rsid w:val="007A7622"/>
    <w:rsid w:val="007B073E"/>
    <w:rsid w:val="007B2F79"/>
    <w:rsid w:val="007B673C"/>
    <w:rsid w:val="007B68B3"/>
    <w:rsid w:val="007B6B6B"/>
    <w:rsid w:val="007B7F98"/>
    <w:rsid w:val="007C3E47"/>
    <w:rsid w:val="007C4031"/>
    <w:rsid w:val="007C4E02"/>
    <w:rsid w:val="007C59B8"/>
    <w:rsid w:val="007C63BF"/>
    <w:rsid w:val="007C7343"/>
    <w:rsid w:val="007D200D"/>
    <w:rsid w:val="007D2D12"/>
    <w:rsid w:val="007D3792"/>
    <w:rsid w:val="007D472F"/>
    <w:rsid w:val="007D4C1F"/>
    <w:rsid w:val="007D53C4"/>
    <w:rsid w:val="007D56CE"/>
    <w:rsid w:val="007D6B4A"/>
    <w:rsid w:val="007E0F99"/>
    <w:rsid w:val="007F04E7"/>
    <w:rsid w:val="007F0EB5"/>
    <w:rsid w:val="007F11CB"/>
    <w:rsid w:val="007F34C9"/>
    <w:rsid w:val="007F3AE2"/>
    <w:rsid w:val="007F4ABB"/>
    <w:rsid w:val="007F5819"/>
    <w:rsid w:val="007F5E52"/>
    <w:rsid w:val="007F6F00"/>
    <w:rsid w:val="008010EE"/>
    <w:rsid w:val="00802221"/>
    <w:rsid w:val="00804ED1"/>
    <w:rsid w:val="00805E2A"/>
    <w:rsid w:val="00805F5D"/>
    <w:rsid w:val="008076BD"/>
    <w:rsid w:val="00807A11"/>
    <w:rsid w:val="00810244"/>
    <w:rsid w:val="0081191E"/>
    <w:rsid w:val="00813295"/>
    <w:rsid w:val="00822968"/>
    <w:rsid w:val="008243C0"/>
    <w:rsid w:val="00825B8F"/>
    <w:rsid w:val="00825D6B"/>
    <w:rsid w:val="00826CEE"/>
    <w:rsid w:val="0083180C"/>
    <w:rsid w:val="00831F4A"/>
    <w:rsid w:val="008328B5"/>
    <w:rsid w:val="00832BA2"/>
    <w:rsid w:val="008359AF"/>
    <w:rsid w:val="00835A45"/>
    <w:rsid w:val="0083624F"/>
    <w:rsid w:val="008367EC"/>
    <w:rsid w:val="00836D97"/>
    <w:rsid w:val="00840499"/>
    <w:rsid w:val="00842A41"/>
    <w:rsid w:val="0084369F"/>
    <w:rsid w:val="008442D1"/>
    <w:rsid w:val="008447BE"/>
    <w:rsid w:val="00851671"/>
    <w:rsid w:val="00852861"/>
    <w:rsid w:val="008553C9"/>
    <w:rsid w:val="008554D7"/>
    <w:rsid w:val="00855F6E"/>
    <w:rsid w:val="008577CF"/>
    <w:rsid w:val="00862AC0"/>
    <w:rsid w:val="008643FB"/>
    <w:rsid w:val="008643FF"/>
    <w:rsid w:val="00866308"/>
    <w:rsid w:val="00867036"/>
    <w:rsid w:val="00870C5B"/>
    <w:rsid w:val="00870C7C"/>
    <w:rsid w:val="00871824"/>
    <w:rsid w:val="00871B7C"/>
    <w:rsid w:val="0087202B"/>
    <w:rsid w:val="00872981"/>
    <w:rsid w:val="00874B92"/>
    <w:rsid w:val="00875D08"/>
    <w:rsid w:val="00876A57"/>
    <w:rsid w:val="00877332"/>
    <w:rsid w:val="00877CD3"/>
    <w:rsid w:val="00880755"/>
    <w:rsid w:val="0088165B"/>
    <w:rsid w:val="00886C13"/>
    <w:rsid w:val="00887C8D"/>
    <w:rsid w:val="00890157"/>
    <w:rsid w:val="00892F23"/>
    <w:rsid w:val="00893288"/>
    <w:rsid w:val="00893E00"/>
    <w:rsid w:val="00893EAA"/>
    <w:rsid w:val="00896472"/>
    <w:rsid w:val="008A0842"/>
    <w:rsid w:val="008A14F5"/>
    <w:rsid w:val="008A2C0F"/>
    <w:rsid w:val="008A393C"/>
    <w:rsid w:val="008A56E5"/>
    <w:rsid w:val="008B04D2"/>
    <w:rsid w:val="008B06CB"/>
    <w:rsid w:val="008B1286"/>
    <w:rsid w:val="008B206D"/>
    <w:rsid w:val="008B2F42"/>
    <w:rsid w:val="008B3A8F"/>
    <w:rsid w:val="008B4509"/>
    <w:rsid w:val="008C06FA"/>
    <w:rsid w:val="008C3407"/>
    <w:rsid w:val="008C38DA"/>
    <w:rsid w:val="008C39D5"/>
    <w:rsid w:val="008C5738"/>
    <w:rsid w:val="008C5878"/>
    <w:rsid w:val="008D086B"/>
    <w:rsid w:val="008D0DB5"/>
    <w:rsid w:val="008D1193"/>
    <w:rsid w:val="008D132B"/>
    <w:rsid w:val="008D3428"/>
    <w:rsid w:val="008D3FBA"/>
    <w:rsid w:val="008D5EDB"/>
    <w:rsid w:val="008D73C5"/>
    <w:rsid w:val="008E1707"/>
    <w:rsid w:val="008E2484"/>
    <w:rsid w:val="008E72DA"/>
    <w:rsid w:val="008F15CF"/>
    <w:rsid w:val="008F5CA6"/>
    <w:rsid w:val="009002D8"/>
    <w:rsid w:val="0090085B"/>
    <w:rsid w:val="00901DD4"/>
    <w:rsid w:val="009052CA"/>
    <w:rsid w:val="00905DC9"/>
    <w:rsid w:val="00906A33"/>
    <w:rsid w:val="00912EB3"/>
    <w:rsid w:val="0091541C"/>
    <w:rsid w:val="00916A81"/>
    <w:rsid w:val="00916ACA"/>
    <w:rsid w:val="00920823"/>
    <w:rsid w:val="009218B3"/>
    <w:rsid w:val="00921A98"/>
    <w:rsid w:val="00921F5D"/>
    <w:rsid w:val="00925526"/>
    <w:rsid w:val="00925561"/>
    <w:rsid w:val="009258A5"/>
    <w:rsid w:val="00932C9A"/>
    <w:rsid w:val="00937AAF"/>
    <w:rsid w:val="00937ADE"/>
    <w:rsid w:val="00940887"/>
    <w:rsid w:val="00943495"/>
    <w:rsid w:val="00944758"/>
    <w:rsid w:val="0094479A"/>
    <w:rsid w:val="00945DCC"/>
    <w:rsid w:val="00946657"/>
    <w:rsid w:val="0094747B"/>
    <w:rsid w:val="0094757D"/>
    <w:rsid w:val="00947F9D"/>
    <w:rsid w:val="009530E9"/>
    <w:rsid w:val="00953C84"/>
    <w:rsid w:val="009546EF"/>
    <w:rsid w:val="009563AD"/>
    <w:rsid w:val="00960736"/>
    <w:rsid w:val="00960FC4"/>
    <w:rsid w:val="00961C81"/>
    <w:rsid w:val="00961D59"/>
    <w:rsid w:val="00962243"/>
    <w:rsid w:val="00962686"/>
    <w:rsid w:val="00963D58"/>
    <w:rsid w:val="00964ADD"/>
    <w:rsid w:val="00965726"/>
    <w:rsid w:val="009713CC"/>
    <w:rsid w:val="00973238"/>
    <w:rsid w:val="00975A23"/>
    <w:rsid w:val="00980D7F"/>
    <w:rsid w:val="00983717"/>
    <w:rsid w:val="009841AA"/>
    <w:rsid w:val="0098424F"/>
    <w:rsid w:val="00987527"/>
    <w:rsid w:val="00992803"/>
    <w:rsid w:val="0099309E"/>
    <w:rsid w:val="00993968"/>
    <w:rsid w:val="00993E83"/>
    <w:rsid w:val="00994DE2"/>
    <w:rsid w:val="0099641B"/>
    <w:rsid w:val="00997242"/>
    <w:rsid w:val="00997898"/>
    <w:rsid w:val="009A2E44"/>
    <w:rsid w:val="009A3A4F"/>
    <w:rsid w:val="009A4FC7"/>
    <w:rsid w:val="009A5542"/>
    <w:rsid w:val="009A6038"/>
    <w:rsid w:val="009A6371"/>
    <w:rsid w:val="009A6D4F"/>
    <w:rsid w:val="009B0AC3"/>
    <w:rsid w:val="009B2241"/>
    <w:rsid w:val="009B3411"/>
    <w:rsid w:val="009B47C5"/>
    <w:rsid w:val="009C0088"/>
    <w:rsid w:val="009C01D8"/>
    <w:rsid w:val="009C1E39"/>
    <w:rsid w:val="009C241D"/>
    <w:rsid w:val="009C3B32"/>
    <w:rsid w:val="009C461B"/>
    <w:rsid w:val="009C4722"/>
    <w:rsid w:val="009C4C6A"/>
    <w:rsid w:val="009C5E27"/>
    <w:rsid w:val="009C65A6"/>
    <w:rsid w:val="009C6932"/>
    <w:rsid w:val="009C6F6C"/>
    <w:rsid w:val="009D1111"/>
    <w:rsid w:val="009D67D2"/>
    <w:rsid w:val="009D7BFA"/>
    <w:rsid w:val="009E27CC"/>
    <w:rsid w:val="009E2BD7"/>
    <w:rsid w:val="009E50A5"/>
    <w:rsid w:val="009E54A3"/>
    <w:rsid w:val="009E7965"/>
    <w:rsid w:val="009F3C72"/>
    <w:rsid w:val="009F4250"/>
    <w:rsid w:val="009F456D"/>
    <w:rsid w:val="009F475B"/>
    <w:rsid w:val="009F5119"/>
    <w:rsid w:val="00A00FB1"/>
    <w:rsid w:val="00A02A87"/>
    <w:rsid w:val="00A02FC9"/>
    <w:rsid w:val="00A0648D"/>
    <w:rsid w:val="00A066EF"/>
    <w:rsid w:val="00A07F37"/>
    <w:rsid w:val="00A1068F"/>
    <w:rsid w:val="00A12B44"/>
    <w:rsid w:val="00A13DAC"/>
    <w:rsid w:val="00A14640"/>
    <w:rsid w:val="00A153AE"/>
    <w:rsid w:val="00A16DA2"/>
    <w:rsid w:val="00A17071"/>
    <w:rsid w:val="00A17AF1"/>
    <w:rsid w:val="00A20AEA"/>
    <w:rsid w:val="00A21F75"/>
    <w:rsid w:val="00A2632B"/>
    <w:rsid w:val="00A26A68"/>
    <w:rsid w:val="00A33AF1"/>
    <w:rsid w:val="00A33E4D"/>
    <w:rsid w:val="00A347F2"/>
    <w:rsid w:val="00A4504B"/>
    <w:rsid w:val="00A51933"/>
    <w:rsid w:val="00A519F3"/>
    <w:rsid w:val="00A53F93"/>
    <w:rsid w:val="00A55F7B"/>
    <w:rsid w:val="00A56EBF"/>
    <w:rsid w:val="00A61360"/>
    <w:rsid w:val="00A61931"/>
    <w:rsid w:val="00A6270F"/>
    <w:rsid w:val="00A62C3E"/>
    <w:rsid w:val="00A63572"/>
    <w:rsid w:val="00A64C2E"/>
    <w:rsid w:val="00A6565D"/>
    <w:rsid w:val="00A6787E"/>
    <w:rsid w:val="00A742D7"/>
    <w:rsid w:val="00A7696F"/>
    <w:rsid w:val="00A81622"/>
    <w:rsid w:val="00A82007"/>
    <w:rsid w:val="00A924CC"/>
    <w:rsid w:val="00A946D0"/>
    <w:rsid w:val="00A967D0"/>
    <w:rsid w:val="00A97148"/>
    <w:rsid w:val="00A9717E"/>
    <w:rsid w:val="00A97248"/>
    <w:rsid w:val="00A97BAB"/>
    <w:rsid w:val="00AA02A5"/>
    <w:rsid w:val="00AA1802"/>
    <w:rsid w:val="00AA4EB0"/>
    <w:rsid w:val="00AA57C9"/>
    <w:rsid w:val="00AA6CE1"/>
    <w:rsid w:val="00AA6D3D"/>
    <w:rsid w:val="00AB1183"/>
    <w:rsid w:val="00AB16C8"/>
    <w:rsid w:val="00AB24A1"/>
    <w:rsid w:val="00AB334C"/>
    <w:rsid w:val="00AB3D15"/>
    <w:rsid w:val="00AB57D0"/>
    <w:rsid w:val="00AB6053"/>
    <w:rsid w:val="00AC103A"/>
    <w:rsid w:val="00AC1E25"/>
    <w:rsid w:val="00AC46AA"/>
    <w:rsid w:val="00AC4D1E"/>
    <w:rsid w:val="00AD2744"/>
    <w:rsid w:val="00AD373B"/>
    <w:rsid w:val="00AD462D"/>
    <w:rsid w:val="00AD51BB"/>
    <w:rsid w:val="00AD6D96"/>
    <w:rsid w:val="00AE0BC0"/>
    <w:rsid w:val="00AE366C"/>
    <w:rsid w:val="00AE633E"/>
    <w:rsid w:val="00AE655D"/>
    <w:rsid w:val="00AE7C3B"/>
    <w:rsid w:val="00AF02DE"/>
    <w:rsid w:val="00AF047C"/>
    <w:rsid w:val="00AF0A66"/>
    <w:rsid w:val="00AF6C44"/>
    <w:rsid w:val="00AF79D8"/>
    <w:rsid w:val="00B01D46"/>
    <w:rsid w:val="00B031D2"/>
    <w:rsid w:val="00B05092"/>
    <w:rsid w:val="00B06B2D"/>
    <w:rsid w:val="00B079FC"/>
    <w:rsid w:val="00B115BE"/>
    <w:rsid w:val="00B117A6"/>
    <w:rsid w:val="00B12851"/>
    <w:rsid w:val="00B129B6"/>
    <w:rsid w:val="00B1617A"/>
    <w:rsid w:val="00B210D0"/>
    <w:rsid w:val="00B211AB"/>
    <w:rsid w:val="00B2138E"/>
    <w:rsid w:val="00B214E7"/>
    <w:rsid w:val="00B22520"/>
    <w:rsid w:val="00B32E5F"/>
    <w:rsid w:val="00B33CCA"/>
    <w:rsid w:val="00B35A2A"/>
    <w:rsid w:val="00B36847"/>
    <w:rsid w:val="00B36ACB"/>
    <w:rsid w:val="00B37C67"/>
    <w:rsid w:val="00B42F8A"/>
    <w:rsid w:val="00B4388C"/>
    <w:rsid w:val="00B45898"/>
    <w:rsid w:val="00B47673"/>
    <w:rsid w:val="00B508E3"/>
    <w:rsid w:val="00B52111"/>
    <w:rsid w:val="00B53CA3"/>
    <w:rsid w:val="00B56537"/>
    <w:rsid w:val="00B57A1D"/>
    <w:rsid w:val="00B62CB2"/>
    <w:rsid w:val="00B65FBD"/>
    <w:rsid w:val="00B66B57"/>
    <w:rsid w:val="00B66F03"/>
    <w:rsid w:val="00B70E5F"/>
    <w:rsid w:val="00B7201C"/>
    <w:rsid w:val="00B72264"/>
    <w:rsid w:val="00B73FC2"/>
    <w:rsid w:val="00B74A08"/>
    <w:rsid w:val="00B80A40"/>
    <w:rsid w:val="00B82190"/>
    <w:rsid w:val="00B83D24"/>
    <w:rsid w:val="00B85693"/>
    <w:rsid w:val="00B87F18"/>
    <w:rsid w:val="00B90F64"/>
    <w:rsid w:val="00B91591"/>
    <w:rsid w:val="00B93F1F"/>
    <w:rsid w:val="00B94106"/>
    <w:rsid w:val="00BA0A93"/>
    <w:rsid w:val="00BA1D1F"/>
    <w:rsid w:val="00BA36F9"/>
    <w:rsid w:val="00BA4667"/>
    <w:rsid w:val="00BA4D72"/>
    <w:rsid w:val="00BA5954"/>
    <w:rsid w:val="00BA7947"/>
    <w:rsid w:val="00BB0DFF"/>
    <w:rsid w:val="00BB2180"/>
    <w:rsid w:val="00BB2E9C"/>
    <w:rsid w:val="00BB4709"/>
    <w:rsid w:val="00BB6B0F"/>
    <w:rsid w:val="00BB7809"/>
    <w:rsid w:val="00BC15F6"/>
    <w:rsid w:val="00BC16F1"/>
    <w:rsid w:val="00BC4888"/>
    <w:rsid w:val="00BC617C"/>
    <w:rsid w:val="00BC7D78"/>
    <w:rsid w:val="00BD01DC"/>
    <w:rsid w:val="00BD4272"/>
    <w:rsid w:val="00BD55C1"/>
    <w:rsid w:val="00BD62EA"/>
    <w:rsid w:val="00BD6695"/>
    <w:rsid w:val="00BE01C7"/>
    <w:rsid w:val="00BE0604"/>
    <w:rsid w:val="00BE1136"/>
    <w:rsid w:val="00BE1AE8"/>
    <w:rsid w:val="00BE75E4"/>
    <w:rsid w:val="00BF12C8"/>
    <w:rsid w:val="00BF199E"/>
    <w:rsid w:val="00BF1DD4"/>
    <w:rsid w:val="00BF213A"/>
    <w:rsid w:val="00BF23F6"/>
    <w:rsid w:val="00BF57FB"/>
    <w:rsid w:val="00BF588D"/>
    <w:rsid w:val="00BF5FEC"/>
    <w:rsid w:val="00BF644E"/>
    <w:rsid w:val="00BF7B0E"/>
    <w:rsid w:val="00C03043"/>
    <w:rsid w:val="00C039DC"/>
    <w:rsid w:val="00C0450D"/>
    <w:rsid w:val="00C06A92"/>
    <w:rsid w:val="00C101E5"/>
    <w:rsid w:val="00C117B9"/>
    <w:rsid w:val="00C1358F"/>
    <w:rsid w:val="00C13D85"/>
    <w:rsid w:val="00C15343"/>
    <w:rsid w:val="00C17CEE"/>
    <w:rsid w:val="00C23CCA"/>
    <w:rsid w:val="00C25954"/>
    <w:rsid w:val="00C30E89"/>
    <w:rsid w:val="00C31F06"/>
    <w:rsid w:val="00C35867"/>
    <w:rsid w:val="00C3623D"/>
    <w:rsid w:val="00C3770B"/>
    <w:rsid w:val="00C435AF"/>
    <w:rsid w:val="00C43C87"/>
    <w:rsid w:val="00C4553D"/>
    <w:rsid w:val="00C50E06"/>
    <w:rsid w:val="00C53AE6"/>
    <w:rsid w:val="00C5500D"/>
    <w:rsid w:val="00C61EEB"/>
    <w:rsid w:val="00C62F7B"/>
    <w:rsid w:val="00C65C91"/>
    <w:rsid w:val="00C6624E"/>
    <w:rsid w:val="00C67078"/>
    <w:rsid w:val="00C70958"/>
    <w:rsid w:val="00C7442A"/>
    <w:rsid w:val="00C76D34"/>
    <w:rsid w:val="00C80805"/>
    <w:rsid w:val="00C86F04"/>
    <w:rsid w:val="00C92893"/>
    <w:rsid w:val="00C92FAB"/>
    <w:rsid w:val="00C97849"/>
    <w:rsid w:val="00C97A25"/>
    <w:rsid w:val="00CA3052"/>
    <w:rsid w:val="00CA3FE1"/>
    <w:rsid w:val="00CA5E27"/>
    <w:rsid w:val="00CA5E98"/>
    <w:rsid w:val="00CA6571"/>
    <w:rsid w:val="00CB01D4"/>
    <w:rsid w:val="00CB0C7A"/>
    <w:rsid w:val="00CB2A00"/>
    <w:rsid w:val="00CB539A"/>
    <w:rsid w:val="00CB6E8E"/>
    <w:rsid w:val="00CB7929"/>
    <w:rsid w:val="00CB7A97"/>
    <w:rsid w:val="00CB7DDC"/>
    <w:rsid w:val="00CC0E51"/>
    <w:rsid w:val="00CC786E"/>
    <w:rsid w:val="00CD2216"/>
    <w:rsid w:val="00CD3E06"/>
    <w:rsid w:val="00CD4005"/>
    <w:rsid w:val="00CD4578"/>
    <w:rsid w:val="00CD48A1"/>
    <w:rsid w:val="00CD71A7"/>
    <w:rsid w:val="00CD7CE4"/>
    <w:rsid w:val="00CE1F49"/>
    <w:rsid w:val="00CE49FB"/>
    <w:rsid w:val="00CE7A98"/>
    <w:rsid w:val="00CF00DB"/>
    <w:rsid w:val="00CF18E3"/>
    <w:rsid w:val="00CF372F"/>
    <w:rsid w:val="00CF6E33"/>
    <w:rsid w:val="00CF6F2A"/>
    <w:rsid w:val="00CF73ED"/>
    <w:rsid w:val="00D006A5"/>
    <w:rsid w:val="00D01563"/>
    <w:rsid w:val="00D01B2C"/>
    <w:rsid w:val="00D01C30"/>
    <w:rsid w:val="00D0281F"/>
    <w:rsid w:val="00D02F78"/>
    <w:rsid w:val="00D03199"/>
    <w:rsid w:val="00D06985"/>
    <w:rsid w:val="00D07020"/>
    <w:rsid w:val="00D07C80"/>
    <w:rsid w:val="00D11BA6"/>
    <w:rsid w:val="00D11FB1"/>
    <w:rsid w:val="00D1327D"/>
    <w:rsid w:val="00D17B76"/>
    <w:rsid w:val="00D20F49"/>
    <w:rsid w:val="00D21936"/>
    <w:rsid w:val="00D276E5"/>
    <w:rsid w:val="00D30D42"/>
    <w:rsid w:val="00D31D0B"/>
    <w:rsid w:val="00D34891"/>
    <w:rsid w:val="00D3756A"/>
    <w:rsid w:val="00D414FC"/>
    <w:rsid w:val="00D44763"/>
    <w:rsid w:val="00D44CE5"/>
    <w:rsid w:val="00D46667"/>
    <w:rsid w:val="00D52021"/>
    <w:rsid w:val="00D52445"/>
    <w:rsid w:val="00D524C4"/>
    <w:rsid w:val="00D535B3"/>
    <w:rsid w:val="00D53E07"/>
    <w:rsid w:val="00D54501"/>
    <w:rsid w:val="00D54698"/>
    <w:rsid w:val="00D559C9"/>
    <w:rsid w:val="00D6046C"/>
    <w:rsid w:val="00D61A35"/>
    <w:rsid w:val="00D61A75"/>
    <w:rsid w:val="00D61C4A"/>
    <w:rsid w:val="00D64270"/>
    <w:rsid w:val="00D645AC"/>
    <w:rsid w:val="00D65E53"/>
    <w:rsid w:val="00D67B38"/>
    <w:rsid w:val="00D73054"/>
    <w:rsid w:val="00D730C7"/>
    <w:rsid w:val="00D73A2C"/>
    <w:rsid w:val="00D73B03"/>
    <w:rsid w:val="00D80905"/>
    <w:rsid w:val="00D830F9"/>
    <w:rsid w:val="00D845D3"/>
    <w:rsid w:val="00D85DE9"/>
    <w:rsid w:val="00D86029"/>
    <w:rsid w:val="00D8669C"/>
    <w:rsid w:val="00D86847"/>
    <w:rsid w:val="00D874C5"/>
    <w:rsid w:val="00D87920"/>
    <w:rsid w:val="00D87B77"/>
    <w:rsid w:val="00D91C1B"/>
    <w:rsid w:val="00D963AE"/>
    <w:rsid w:val="00D97D0C"/>
    <w:rsid w:val="00D97F3D"/>
    <w:rsid w:val="00DA0DA1"/>
    <w:rsid w:val="00DA1955"/>
    <w:rsid w:val="00DA4AC9"/>
    <w:rsid w:val="00DA645B"/>
    <w:rsid w:val="00DB263E"/>
    <w:rsid w:val="00DB3471"/>
    <w:rsid w:val="00DB3891"/>
    <w:rsid w:val="00DB7285"/>
    <w:rsid w:val="00DB7EE3"/>
    <w:rsid w:val="00DC1AD3"/>
    <w:rsid w:val="00DC266A"/>
    <w:rsid w:val="00DC2841"/>
    <w:rsid w:val="00DC3DAA"/>
    <w:rsid w:val="00DC75B7"/>
    <w:rsid w:val="00DD21C3"/>
    <w:rsid w:val="00DD3BE7"/>
    <w:rsid w:val="00DD400F"/>
    <w:rsid w:val="00DD4811"/>
    <w:rsid w:val="00DD5041"/>
    <w:rsid w:val="00DD65F3"/>
    <w:rsid w:val="00DE0737"/>
    <w:rsid w:val="00DE179C"/>
    <w:rsid w:val="00DE2F1B"/>
    <w:rsid w:val="00DE34C4"/>
    <w:rsid w:val="00DE34CB"/>
    <w:rsid w:val="00DE4015"/>
    <w:rsid w:val="00DE5558"/>
    <w:rsid w:val="00DE725D"/>
    <w:rsid w:val="00DF13D4"/>
    <w:rsid w:val="00DF1C3A"/>
    <w:rsid w:val="00E018EF"/>
    <w:rsid w:val="00E020D2"/>
    <w:rsid w:val="00E0269A"/>
    <w:rsid w:val="00E02792"/>
    <w:rsid w:val="00E02973"/>
    <w:rsid w:val="00E04219"/>
    <w:rsid w:val="00E0425E"/>
    <w:rsid w:val="00E044BA"/>
    <w:rsid w:val="00E06E7B"/>
    <w:rsid w:val="00E06E87"/>
    <w:rsid w:val="00E075B8"/>
    <w:rsid w:val="00E113C8"/>
    <w:rsid w:val="00E12FF8"/>
    <w:rsid w:val="00E13BF3"/>
    <w:rsid w:val="00E149C8"/>
    <w:rsid w:val="00E14ACE"/>
    <w:rsid w:val="00E2306B"/>
    <w:rsid w:val="00E2320F"/>
    <w:rsid w:val="00E232C8"/>
    <w:rsid w:val="00E27752"/>
    <w:rsid w:val="00E31F6C"/>
    <w:rsid w:val="00E33F0F"/>
    <w:rsid w:val="00E34E14"/>
    <w:rsid w:val="00E35AE2"/>
    <w:rsid w:val="00E362C6"/>
    <w:rsid w:val="00E414E9"/>
    <w:rsid w:val="00E41C6C"/>
    <w:rsid w:val="00E42AC4"/>
    <w:rsid w:val="00E45EB3"/>
    <w:rsid w:val="00E51934"/>
    <w:rsid w:val="00E54D1F"/>
    <w:rsid w:val="00E57DAC"/>
    <w:rsid w:val="00E6061B"/>
    <w:rsid w:val="00E628B6"/>
    <w:rsid w:val="00E635E9"/>
    <w:rsid w:val="00E64F9B"/>
    <w:rsid w:val="00E67443"/>
    <w:rsid w:val="00E67ECB"/>
    <w:rsid w:val="00E704E9"/>
    <w:rsid w:val="00E71A79"/>
    <w:rsid w:val="00E72231"/>
    <w:rsid w:val="00E727A4"/>
    <w:rsid w:val="00E739E8"/>
    <w:rsid w:val="00E761B9"/>
    <w:rsid w:val="00E766D5"/>
    <w:rsid w:val="00E8281C"/>
    <w:rsid w:val="00E83D2D"/>
    <w:rsid w:val="00E83DA8"/>
    <w:rsid w:val="00E8575C"/>
    <w:rsid w:val="00E857EE"/>
    <w:rsid w:val="00E86BD0"/>
    <w:rsid w:val="00E9163F"/>
    <w:rsid w:val="00E917B9"/>
    <w:rsid w:val="00E943B5"/>
    <w:rsid w:val="00E96197"/>
    <w:rsid w:val="00E96561"/>
    <w:rsid w:val="00E9698E"/>
    <w:rsid w:val="00EA48D8"/>
    <w:rsid w:val="00EA62E6"/>
    <w:rsid w:val="00EB34A1"/>
    <w:rsid w:val="00EB3869"/>
    <w:rsid w:val="00EB56BF"/>
    <w:rsid w:val="00EC0425"/>
    <w:rsid w:val="00EC291B"/>
    <w:rsid w:val="00EC2DA6"/>
    <w:rsid w:val="00EC3C87"/>
    <w:rsid w:val="00EC5D0A"/>
    <w:rsid w:val="00EC6949"/>
    <w:rsid w:val="00EC78CB"/>
    <w:rsid w:val="00ED1074"/>
    <w:rsid w:val="00ED5E97"/>
    <w:rsid w:val="00ED5ECE"/>
    <w:rsid w:val="00ED7548"/>
    <w:rsid w:val="00EE0A38"/>
    <w:rsid w:val="00EE1B36"/>
    <w:rsid w:val="00EE219F"/>
    <w:rsid w:val="00EE7538"/>
    <w:rsid w:val="00EF0A5B"/>
    <w:rsid w:val="00EF25E4"/>
    <w:rsid w:val="00EF4422"/>
    <w:rsid w:val="00EF5758"/>
    <w:rsid w:val="00F003D4"/>
    <w:rsid w:val="00F0586A"/>
    <w:rsid w:val="00F07189"/>
    <w:rsid w:val="00F11299"/>
    <w:rsid w:val="00F11BE1"/>
    <w:rsid w:val="00F11D4F"/>
    <w:rsid w:val="00F11EE0"/>
    <w:rsid w:val="00F13893"/>
    <w:rsid w:val="00F16920"/>
    <w:rsid w:val="00F16E70"/>
    <w:rsid w:val="00F206CB"/>
    <w:rsid w:val="00F20D83"/>
    <w:rsid w:val="00F22A02"/>
    <w:rsid w:val="00F249E1"/>
    <w:rsid w:val="00F25C2A"/>
    <w:rsid w:val="00F2732E"/>
    <w:rsid w:val="00F30AB4"/>
    <w:rsid w:val="00F31778"/>
    <w:rsid w:val="00F340C6"/>
    <w:rsid w:val="00F340D0"/>
    <w:rsid w:val="00F34A30"/>
    <w:rsid w:val="00F366B5"/>
    <w:rsid w:val="00F431B9"/>
    <w:rsid w:val="00F44ADB"/>
    <w:rsid w:val="00F455CE"/>
    <w:rsid w:val="00F53D4D"/>
    <w:rsid w:val="00F57576"/>
    <w:rsid w:val="00F600DF"/>
    <w:rsid w:val="00F63E4A"/>
    <w:rsid w:val="00F66D73"/>
    <w:rsid w:val="00F70D62"/>
    <w:rsid w:val="00F74FDE"/>
    <w:rsid w:val="00F76F3E"/>
    <w:rsid w:val="00F80BCD"/>
    <w:rsid w:val="00F80FE7"/>
    <w:rsid w:val="00F8436F"/>
    <w:rsid w:val="00F84BC8"/>
    <w:rsid w:val="00F910AA"/>
    <w:rsid w:val="00F91A11"/>
    <w:rsid w:val="00F960A7"/>
    <w:rsid w:val="00FA0F9F"/>
    <w:rsid w:val="00FA11B1"/>
    <w:rsid w:val="00FA349E"/>
    <w:rsid w:val="00FB3DC0"/>
    <w:rsid w:val="00FB605B"/>
    <w:rsid w:val="00FB667B"/>
    <w:rsid w:val="00FB68DF"/>
    <w:rsid w:val="00FC1B9B"/>
    <w:rsid w:val="00FC32BE"/>
    <w:rsid w:val="00FC561F"/>
    <w:rsid w:val="00FC684F"/>
    <w:rsid w:val="00FD3D3F"/>
    <w:rsid w:val="00FE0FAD"/>
    <w:rsid w:val="00FE2056"/>
    <w:rsid w:val="00FE3F84"/>
    <w:rsid w:val="00FE4C4A"/>
    <w:rsid w:val="00FE645B"/>
    <w:rsid w:val="00FE71B0"/>
    <w:rsid w:val="00FF0490"/>
    <w:rsid w:val="00FF0566"/>
    <w:rsid w:val="00FF1141"/>
    <w:rsid w:val="00FF1294"/>
    <w:rsid w:val="00FF2DC3"/>
    <w:rsid w:val="00FF32C8"/>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7329"/>
    <o:shapelayout v:ext="edit">
      <o:idmap v:ext="edit" data="1"/>
    </o:shapelayout>
  </w:shapeDefaults>
  <w:decimalSymbol w:val="."/>
  <w:listSeparator w:val=","/>
  <w14:docId w14:val="28A18DC2"/>
  <w15:chartTrackingRefBased/>
  <w15:docId w15:val="{135EED5E-005A-4135-A58B-34F88A27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5CA6"/>
    <w:pPr>
      <w:spacing w:before="160" w:after="80" w:line="336" w:lineRule="auto"/>
    </w:pPr>
    <w:rPr>
      <w:rFonts w:ascii="Verdana" w:hAnsi="Verdana"/>
      <w:szCs w:val="24"/>
    </w:rPr>
  </w:style>
  <w:style w:type="paragraph" w:styleId="Heading1">
    <w:name w:val="heading 1"/>
    <w:basedOn w:val="Normal"/>
    <w:next w:val="Normal"/>
    <w:link w:val="Heading1Char"/>
    <w:qFormat/>
    <w:rsid w:val="008F5CA6"/>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8F5CA6"/>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8F5CA6"/>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8F5C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5CA6"/>
  </w:style>
  <w:style w:type="paragraph" w:styleId="ListParagraph">
    <w:name w:val="List Paragraph"/>
    <w:basedOn w:val="Normal"/>
    <w:uiPriority w:val="34"/>
    <w:qFormat/>
    <w:rsid w:val="008F5CA6"/>
    <w:pPr>
      <w:ind w:left="720"/>
    </w:pPr>
  </w:style>
  <w:style w:type="character" w:styleId="Hyperlink">
    <w:name w:val="Hyperlink"/>
    <w:uiPriority w:val="99"/>
    <w:rsid w:val="008F5CA6"/>
    <w:rPr>
      <w:color w:val="0000FF"/>
      <w:u w:val="single"/>
    </w:rPr>
  </w:style>
  <w:style w:type="paragraph" w:styleId="Header">
    <w:name w:val="header"/>
    <w:basedOn w:val="Normal"/>
    <w:link w:val="HeaderChar"/>
    <w:rsid w:val="008F5CA6"/>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8F5CA6"/>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8F5CA6"/>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8F5CA6"/>
    <w:pPr>
      <w:numPr>
        <w:numId w:val="1"/>
      </w:numPr>
    </w:pPr>
  </w:style>
  <w:style w:type="paragraph" w:customStyle="1" w:styleId="Outlinenumbering">
    <w:name w:val="Outline numbering"/>
    <w:basedOn w:val="Normal"/>
    <w:rsid w:val="008F5CA6"/>
    <w:pPr>
      <w:numPr>
        <w:numId w:val="2"/>
      </w:numPr>
      <w:tabs>
        <w:tab w:val="clear" w:pos="360"/>
        <w:tab w:val="num" w:pos="720"/>
      </w:tabs>
      <w:ind w:left="720"/>
    </w:pPr>
    <w:rPr>
      <w:szCs w:val="20"/>
    </w:rPr>
  </w:style>
  <w:style w:type="character" w:styleId="PageNumber">
    <w:name w:val="page number"/>
    <w:basedOn w:val="DefaultParagraphFont"/>
    <w:rsid w:val="008F5CA6"/>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8F5CA6"/>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8F5CA6"/>
    <w:pPr>
      <w:spacing w:after="100" w:line="240" w:lineRule="auto"/>
    </w:pPr>
  </w:style>
  <w:style w:type="paragraph" w:styleId="TOC2">
    <w:name w:val="toc 2"/>
    <w:basedOn w:val="Normal"/>
    <w:next w:val="Normal"/>
    <w:autoRedefine/>
    <w:uiPriority w:val="39"/>
    <w:unhideWhenUsed/>
    <w:rsid w:val="008F5CA6"/>
    <w:pPr>
      <w:spacing w:after="100" w:line="240" w:lineRule="auto"/>
      <w:ind w:left="202"/>
    </w:pPr>
  </w:style>
  <w:style w:type="paragraph" w:styleId="TOC3">
    <w:name w:val="toc 3"/>
    <w:basedOn w:val="Normal"/>
    <w:next w:val="Normal"/>
    <w:autoRedefine/>
    <w:uiPriority w:val="39"/>
    <w:unhideWhenUsed/>
    <w:rsid w:val="008F5CA6"/>
    <w:pPr>
      <w:spacing w:after="100" w:line="240" w:lineRule="auto"/>
      <w:ind w:left="403"/>
    </w:pPr>
  </w:style>
  <w:style w:type="character" w:customStyle="1" w:styleId="crayon-e">
    <w:name w:val="crayon-e"/>
    <w:basedOn w:val="DefaultParagraphFont"/>
    <w:rsid w:val="005455E8"/>
  </w:style>
  <w:style w:type="character" w:customStyle="1" w:styleId="crayon-cn">
    <w:name w:val="crayon-cn"/>
    <w:basedOn w:val="DefaultParagraphFont"/>
    <w:rsid w:val="005455E8"/>
  </w:style>
  <w:style w:type="character" w:customStyle="1" w:styleId="crayon-h">
    <w:name w:val="crayon-h"/>
    <w:basedOn w:val="DefaultParagraphFont"/>
    <w:rsid w:val="005455E8"/>
  </w:style>
  <w:style w:type="character" w:customStyle="1" w:styleId="crayon-sy">
    <w:name w:val="crayon-sy"/>
    <w:basedOn w:val="DefaultParagraphFont"/>
    <w:rsid w:val="005455E8"/>
  </w:style>
  <w:style w:type="character" w:customStyle="1" w:styleId="crayon-i">
    <w:name w:val="crayon-i"/>
    <w:basedOn w:val="DefaultParagraphFont"/>
    <w:rsid w:val="005455E8"/>
  </w:style>
  <w:style w:type="character" w:customStyle="1" w:styleId="crayon-s">
    <w:name w:val="crayon-s"/>
    <w:basedOn w:val="DefaultParagraphFont"/>
    <w:rsid w:val="005455E8"/>
  </w:style>
  <w:style w:type="character" w:customStyle="1" w:styleId="crayon-o">
    <w:name w:val="crayon-o"/>
    <w:basedOn w:val="DefaultParagraphFont"/>
    <w:rsid w:val="008643FB"/>
  </w:style>
  <w:style w:type="character" w:customStyle="1" w:styleId="crayon-r">
    <w:name w:val="crayon-r"/>
    <w:basedOn w:val="DefaultParagraphFont"/>
    <w:rsid w:val="008643FB"/>
  </w:style>
  <w:style w:type="table" w:styleId="TableGrid">
    <w:name w:val="Table Grid"/>
    <w:basedOn w:val="TableNormal"/>
    <w:rsid w:val="008A5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7358"/>
    <w:rPr>
      <w:color w:val="808080"/>
    </w:rPr>
  </w:style>
  <w:style w:type="character" w:customStyle="1" w:styleId="Red">
    <w:name w:val="Red"/>
    <w:basedOn w:val="DefaultParagraphFont"/>
    <w:uiPriority w:val="1"/>
    <w:rsid w:val="00457358"/>
    <w:rPr>
      <w:color w:val="FF0000"/>
    </w:rPr>
  </w:style>
  <w:style w:type="paragraph" w:customStyle="1" w:styleId="Code">
    <w:name w:val="Code"/>
    <w:basedOn w:val="Normal"/>
    <w:qFormat/>
    <w:rsid w:val="008F5CA6"/>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5441">
      <w:bodyDiv w:val="1"/>
      <w:marLeft w:val="0"/>
      <w:marRight w:val="0"/>
      <w:marTop w:val="0"/>
      <w:marBottom w:val="0"/>
      <w:divBdr>
        <w:top w:val="none" w:sz="0" w:space="0" w:color="auto"/>
        <w:left w:val="none" w:sz="0" w:space="0" w:color="auto"/>
        <w:bottom w:val="none" w:sz="0" w:space="0" w:color="auto"/>
        <w:right w:val="none" w:sz="0" w:space="0" w:color="auto"/>
      </w:divBdr>
      <w:divsChild>
        <w:div w:id="1135105634">
          <w:marLeft w:val="0"/>
          <w:marRight w:val="0"/>
          <w:marTop w:val="0"/>
          <w:marBottom w:val="0"/>
          <w:divBdr>
            <w:top w:val="none" w:sz="0" w:space="0" w:color="auto"/>
            <w:left w:val="none" w:sz="0" w:space="0" w:color="auto"/>
            <w:bottom w:val="none" w:sz="0" w:space="0" w:color="auto"/>
            <w:right w:val="none" w:sz="0" w:space="0" w:color="auto"/>
          </w:divBdr>
        </w:div>
      </w:divsChild>
    </w:div>
    <w:div w:id="57559981">
      <w:bodyDiv w:val="1"/>
      <w:marLeft w:val="0"/>
      <w:marRight w:val="0"/>
      <w:marTop w:val="0"/>
      <w:marBottom w:val="0"/>
      <w:divBdr>
        <w:top w:val="none" w:sz="0" w:space="0" w:color="auto"/>
        <w:left w:val="none" w:sz="0" w:space="0" w:color="auto"/>
        <w:bottom w:val="none" w:sz="0" w:space="0" w:color="auto"/>
        <w:right w:val="none" w:sz="0" w:space="0" w:color="auto"/>
      </w:divBdr>
    </w:div>
    <w:div w:id="67270952">
      <w:bodyDiv w:val="1"/>
      <w:marLeft w:val="0"/>
      <w:marRight w:val="0"/>
      <w:marTop w:val="0"/>
      <w:marBottom w:val="0"/>
      <w:divBdr>
        <w:top w:val="none" w:sz="0" w:space="0" w:color="auto"/>
        <w:left w:val="none" w:sz="0" w:space="0" w:color="auto"/>
        <w:bottom w:val="none" w:sz="0" w:space="0" w:color="auto"/>
        <w:right w:val="none" w:sz="0" w:space="0" w:color="auto"/>
      </w:divBdr>
    </w:div>
    <w:div w:id="107553776">
      <w:bodyDiv w:val="1"/>
      <w:marLeft w:val="0"/>
      <w:marRight w:val="0"/>
      <w:marTop w:val="0"/>
      <w:marBottom w:val="0"/>
      <w:divBdr>
        <w:top w:val="none" w:sz="0" w:space="0" w:color="auto"/>
        <w:left w:val="none" w:sz="0" w:space="0" w:color="auto"/>
        <w:bottom w:val="none" w:sz="0" w:space="0" w:color="auto"/>
        <w:right w:val="none" w:sz="0" w:space="0" w:color="auto"/>
      </w:divBdr>
    </w:div>
    <w:div w:id="119688389">
      <w:bodyDiv w:val="1"/>
      <w:marLeft w:val="0"/>
      <w:marRight w:val="0"/>
      <w:marTop w:val="0"/>
      <w:marBottom w:val="0"/>
      <w:divBdr>
        <w:top w:val="none" w:sz="0" w:space="0" w:color="auto"/>
        <w:left w:val="none" w:sz="0" w:space="0" w:color="auto"/>
        <w:bottom w:val="none" w:sz="0" w:space="0" w:color="auto"/>
        <w:right w:val="none" w:sz="0" w:space="0" w:color="auto"/>
      </w:divBdr>
    </w:div>
    <w:div w:id="163059373">
      <w:bodyDiv w:val="1"/>
      <w:marLeft w:val="0"/>
      <w:marRight w:val="0"/>
      <w:marTop w:val="0"/>
      <w:marBottom w:val="0"/>
      <w:divBdr>
        <w:top w:val="none" w:sz="0" w:space="0" w:color="auto"/>
        <w:left w:val="none" w:sz="0" w:space="0" w:color="auto"/>
        <w:bottom w:val="none" w:sz="0" w:space="0" w:color="auto"/>
        <w:right w:val="none" w:sz="0" w:space="0" w:color="auto"/>
      </w:divBdr>
    </w:div>
    <w:div w:id="173763062">
      <w:bodyDiv w:val="1"/>
      <w:marLeft w:val="0"/>
      <w:marRight w:val="0"/>
      <w:marTop w:val="0"/>
      <w:marBottom w:val="0"/>
      <w:divBdr>
        <w:top w:val="none" w:sz="0" w:space="0" w:color="auto"/>
        <w:left w:val="none" w:sz="0" w:space="0" w:color="auto"/>
        <w:bottom w:val="none" w:sz="0" w:space="0" w:color="auto"/>
        <w:right w:val="none" w:sz="0" w:space="0" w:color="auto"/>
      </w:divBdr>
    </w:div>
    <w:div w:id="216597424">
      <w:bodyDiv w:val="1"/>
      <w:marLeft w:val="0"/>
      <w:marRight w:val="0"/>
      <w:marTop w:val="0"/>
      <w:marBottom w:val="0"/>
      <w:divBdr>
        <w:top w:val="none" w:sz="0" w:space="0" w:color="auto"/>
        <w:left w:val="none" w:sz="0" w:space="0" w:color="auto"/>
        <w:bottom w:val="none" w:sz="0" w:space="0" w:color="auto"/>
        <w:right w:val="none" w:sz="0" w:space="0" w:color="auto"/>
      </w:divBdr>
    </w:div>
    <w:div w:id="315229000">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431121943">
      <w:bodyDiv w:val="1"/>
      <w:marLeft w:val="0"/>
      <w:marRight w:val="0"/>
      <w:marTop w:val="0"/>
      <w:marBottom w:val="0"/>
      <w:divBdr>
        <w:top w:val="none" w:sz="0" w:space="0" w:color="auto"/>
        <w:left w:val="none" w:sz="0" w:space="0" w:color="auto"/>
        <w:bottom w:val="none" w:sz="0" w:space="0" w:color="auto"/>
        <w:right w:val="none" w:sz="0" w:space="0" w:color="auto"/>
      </w:divBdr>
    </w:div>
    <w:div w:id="492263636">
      <w:bodyDiv w:val="1"/>
      <w:marLeft w:val="0"/>
      <w:marRight w:val="0"/>
      <w:marTop w:val="0"/>
      <w:marBottom w:val="0"/>
      <w:divBdr>
        <w:top w:val="none" w:sz="0" w:space="0" w:color="auto"/>
        <w:left w:val="none" w:sz="0" w:space="0" w:color="auto"/>
        <w:bottom w:val="none" w:sz="0" w:space="0" w:color="auto"/>
        <w:right w:val="none" w:sz="0" w:space="0" w:color="auto"/>
      </w:divBdr>
    </w:div>
    <w:div w:id="493641948">
      <w:bodyDiv w:val="1"/>
      <w:marLeft w:val="0"/>
      <w:marRight w:val="0"/>
      <w:marTop w:val="0"/>
      <w:marBottom w:val="0"/>
      <w:divBdr>
        <w:top w:val="none" w:sz="0" w:space="0" w:color="auto"/>
        <w:left w:val="none" w:sz="0" w:space="0" w:color="auto"/>
        <w:bottom w:val="none" w:sz="0" w:space="0" w:color="auto"/>
        <w:right w:val="none" w:sz="0" w:space="0" w:color="auto"/>
      </w:divBdr>
    </w:div>
    <w:div w:id="497815076">
      <w:bodyDiv w:val="1"/>
      <w:marLeft w:val="0"/>
      <w:marRight w:val="0"/>
      <w:marTop w:val="0"/>
      <w:marBottom w:val="0"/>
      <w:divBdr>
        <w:top w:val="none" w:sz="0" w:space="0" w:color="auto"/>
        <w:left w:val="none" w:sz="0" w:space="0" w:color="auto"/>
        <w:bottom w:val="none" w:sz="0" w:space="0" w:color="auto"/>
        <w:right w:val="none" w:sz="0" w:space="0" w:color="auto"/>
      </w:divBdr>
    </w:div>
    <w:div w:id="498931157">
      <w:bodyDiv w:val="1"/>
      <w:marLeft w:val="0"/>
      <w:marRight w:val="0"/>
      <w:marTop w:val="0"/>
      <w:marBottom w:val="0"/>
      <w:divBdr>
        <w:top w:val="none" w:sz="0" w:space="0" w:color="auto"/>
        <w:left w:val="none" w:sz="0" w:space="0" w:color="auto"/>
        <w:bottom w:val="none" w:sz="0" w:space="0" w:color="auto"/>
        <w:right w:val="none" w:sz="0" w:space="0" w:color="auto"/>
      </w:divBdr>
    </w:div>
    <w:div w:id="545680523">
      <w:bodyDiv w:val="1"/>
      <w:marLeft w:val="0"/>
      <w:marRight w:val="0"/>
      <w:marTop w:val="0"/>
      <w:marBottom w:val="0"/>
      <w:divBdr>
        <w:top w:val="none" w:sz="0" w:space="0" w:color="auto"/>
        <w:left w:val="none" w:sz="0" w:space="0" w:color="auto"/>
        <w:bottom w:val="none" w:sz="0" w:space="0" w:color="auto"/>
        <w:right w:val="none" w:sz="0" w:space="0" w:color="auto"/>
      </w:divBdr>
    </w:div>
    <w:div w:id="562108082">
      <w:bodyDiv w:val="1"/>
      <w:marLeft w:val="0"/>
      <w:marRight w:val="0"/>
      <w:marTop w:val="0"/>
      <w:marBottom w:val="0"/>
      <w:divBdr>
        <w:top w:val="none" w:sz="0" w:space="0" w:color="auto"/>
        <w:left w:val="none" w:sz="0" w:space="0" w:color="auto"/>
        <w:bottom w:val="none" w:sz="0" w:space="0" w:color="auto"/>
        <w:right w:val="none" w:sz="0" w:space="0" w:color="auto"/>
      </w:divBdr>
    </w:div>
    <w:div w:id="605581384">
      <w:bodyDiv w:val="1"/>
      <w:marLeft w:val="0"/>
      <w:marRight w:val="0"/>
      <w:marTop w:val="0"/>
      <w:marBottom w:val="0"/>
      <w:divBdr>
        <w:top w:val="none" w:sz="0" w:space="0" w:color="auto"/>
        <w:left w:val="none" w:sz="0" w:space="0" w:color="auto"/>
        <w:bottom w:val="none" w:sz="0" w:space="0" w:color="auto"/>
        <w:right w:val="none" w:sz="0" w:space="0" w:color="auto"/>
      </w:divBdr>
    </w:div>
    <w:div w:id="610287468">
      <w:bodyDiv w:val="1"/>
      <w:marLeft w:val="0"/>
      <w:marRight w:val="0"/>
      <w:marTop w:val="0"/>
      <w:marBottom w:val="0"/>
      <w:divBdr>
        <w:top w:val="none" w:sz="0" w:space="0" w:color="auto"/>
        <w:left w:val="none" w:sz="0" w:space="0" w:color="auto"/>
        <w:bottom w:val="none" w:sz="0" w:space="0" w:color="auto"/>
        <w:right w:val="none" w:sz="0" w:space="0" w:color="auto"/>
      </w:divBdr>
    </w:div>
    <w:div w:id="650796116">
      <w:bodyDiv w:val="1"/>
      <w:marLeft w:val="0"/>
      <w:marRight w:val="0"/>
      <w:marTop w:val="0"/>
      <w:marBottom w:val="0"/>
      <w:divBdr>
        <w:top w:val="none" w:sz="0" w:space="0" w:color="auto"/>
        <w:left w:val="none" w:sz="0" w:space="0" w:color="auto"/>
        <w:bottom w:val="none" w:sz="0" w:space="0" w:color="auto"/>
        <w:right w:val="none" w:sz="0" w:space="0" w:color="auto"/>
      </w:divBdr>
    </w:div>
    <w:div w:id="675108371">
      <w:bodyDiv w:val="1"/>
      <w:marLeft w:val="0"/>
      <w:marRight w:val="0"/>
      <w:marTop w:val="0"/>
      <w:marBottom w:val="0"/>
      <w:divBdr>
        <w:top w:val="none" w:sz="0" w:space="0" w:color="auto"/>
        <w:left w:val="none" w:sz="0" w:space="0" w:color="auto"/>
        <w:bottom w:val="none" w:sz="0" w:space="0" w:color="auto"/>
        <w:right w:val="none" w:sz="0" w:space="0" w:color="auto"/>
      </w:divBdr>
    </w:div>
    <w:div w:id="676230210">
      <w:bodyDiv w:val="1"/>
      <w:marLeft w:val="0"/>
      <w:marRight w:val="0"/>
      <w:marTop w:val="0"/>
      <w:marBottom w:val="0"/>
      <w:divBdr>
        <w:top w:val="none" w:sz="0" w:space="0" w:color="auto"/>
        <w:left w:val="none" w:sz="0" w:space="0" w:color="auto"/>
        <w:bottom w:val="none" w:sz="0" w:space="0" w:color="auto"/>
        <w:right w:val="none" w:sz="0" w:space="0" w:color="auto"/>
      </w:divBdr>
    </w:div>
    <w:div w:id="717123925">
      <w:bodyDiv w:val="1"/>
      <w:marLeft w:val="0"/>
      <w:marRight w:val="0"/>
      <w:marTop w:val="0"/>
      <w:marBottom w:val="0"/>
      <w:divBdr>
        <w:top w:val="none" w:sz="0" w:space="0" w:color="auto"/>
        <w:left w:val="none" w:sz="0" w:space="0" w:color="auto"/>
        <w:bottom w:val="none" w:sz="0" w:space="0" w:color="auto"/>
        <w:right w:val="none" w:sz="0" w:space="0" w:color="auto"/>
      </w:divBdr>
    </w:div>
    <w:div w:id="752700956">
      <w:bodyDiv w:val="1"/>
      <w:marLeft w:val="0"/>
      <w:marRight w:val="0"/>
      <w:marTop w:val="0"/>
      <w:marBottom w:val="0"/>
      <w:divBdr>
        <w:top w:val="none" w:sz="0" w:space="0" w:color="auto"/>
        <w:left w:val="none" w:sz="0" w:space="0" w:color="auto"/>
        <w:bottom w:val="none" w:sz="0" w:space="0" w:color="auto"/>
        <w:right w:val="none" w:sz="0" w:space="0" w:color="auto"/>
      </w:divBdr>
    </w:div>
    <w:div w:id="779491133">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847911204">
      <w:bodyDiv w:val="1"/>
      <w:marLeft w:val="0"/>
      <w:marRight w:val="0"/>
      <w:marTop w:val="0"/>
      <w:marBottom w:val="0"/>
      <w:divBdr>
        <w:top w:val="none" w:sz="0" w:space="0" w:color="auto"/>
        <w:left w:val="none" w:sz="0" w:space="0" w:color="auto"/>
        <w:bottom w:val="none" w:sz="0" w:space="0" w:color="auto"/>
        <w:right w:val="none" w:sz="0" w:space="0" w:color="auto"/>
      </w:divBdr>
    </w:div>
    <w:div w:id="870261309">
      <w:bodyDiv w:val="1"/>
      <w:marLeft w:val="0"/>
      <w:marRight w:val="0"/>
      <w:marTop w:val="0"/>
      <w:marBottom w:val="0"/>
      <w:divBdr>
        <w:top w:val="none" w:sz="0" w:space="0" w:color="auto"/>
        <w:left w:val="none" w:sz="0" w:space="0" w:color="auto"/>
        <w:bottom w:val="none" w:sz="0" w:space="0" w:color="auto"/>
        <w:right w:val="none" w:sz="0" w:space="0" w:color="auto"/>
      </w:divBdr>
    </w:div>
    <w:div w:id="926614857">
      <w:bodyDiv w:val="1"/>
      <w:marLeft w:val="0"/>
      <w:marRight w:val="0"/>
      <w:marTop w:val="0"/>
      <w:marBottom w:val="0"/>
      <w:divBdr>
        <w:top w:val="none" w:sz="0" w:space="0" w:color="auto"/>
        <w:left w:val="none" w:sz="0" w:space="0" w:color="auto"/>
        <w:bottom w:val="none" w:sz="0" w:space="0" w:color="auto"/>
        <w:right w:val="none" w:sz="0" w:space="0" w:color="auto"/>
      </w:divBdr>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52252850">
      <w:bodyDiv w:val="1"/>
      <w:marLeft w:val="0"/>
      <w:marRight w:val="0"/>
      <w:marTop w:val="0"/>
      <w:marBottom w:val="0"/>
      <w:divBdr>
        <w:top w:val="none" w:sz="0" w:space="0" w:color="auto"/>
        <w:left w:val="none" w:sz="0" w:space="0" w:color="auto"/>
        <w:bottom w:val="none" w:sz="0" w:space="0" w:color="auto"/>
        <w:right w:val="none" w:sz="0" w:space="0" w:color="auto"/>
      </w:divBdr>
    </w:div>
    <w:div w:id="959532871">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053385031">
      <w:bodyDiv w:val="1"/>
      <w:marLeft w:val="0"/>
      <w:marRight w:val="0"/>
      <w:marTop w:val="0"/>
      <w:marBottom w:val="0"/>
      <w:divBdr>
        <w:top w:val="none" w:sz="0" w:space="0" w:color="auto"/>
        <w:left w:val="none" w:sz="0" w:space="0" w:color="auto"/>
        <w:bottom w:val="none" w:sz="0" w:space="0" w:color="auto"/>
        <w:right w:val="none" w:sz="0" w:space="0" w:color="auto"/>
      </w:divBdr>
    </w:div>
    <w:div w:id="1094328834">
      <w:bodyDiv w:val="1"/>
      <w:marLeft w:val="0"/>
      <w:marRight w:val="0"/>
      <w:marTop w:val="0"/>
      <w:marBottom w:val="0"/>
      <w:divBdr>
        <w:top w:val="none" w:sz="0" w:space="0" w:color="auto"/>
        <w:left w:val="none" w:sz="0" w:space="0" w:color="auto"/>
        <w:bottom w:val="none" w:sz="0" w:space="0" w:color="auto"/>
        <w:right w:val="none" w:sz="0" w:space="0" w:color="auto"/>
      </w:divBdr>
    </w:div>
    <w:div w:id="1197500604">
      <w:bodyDiv w:val="1"/>
      <w:marLeft w:val="0"/>
      <w:marRight w:val="0"/>
      <w:marTop w:val="0"/>
      <w:marBottom w:val="0"/>
      <w:divBdr>
        <w:top w:val="none" w:sz="0" w:space="0" w:color="auto"/>
        <w:left w:val="none" w:sz="0" w:space="0" w:color="auto"/>
        <w:bottom w:val="none" w:sz="0" w:space="0" w:color="auto"/>
        <w:right w:val="none" w:sz="0" w:space="0" w:color="auto"/>
      </w:divBdr>
    </w:div>
    <w:div w:id="1226331910">
      <w:bodyDiv w:val="1"/>
      <w:marLeft w:val="0"/>
      <w:marRight w:val="0"/>
      <w:marTop w:val="0"/>
      <w:marBottom w:val="0"/>
      <w:divBdr>
        <w:top w:val="none" w:sz="0" w:space="0" w:color="auto"/>
        <w:left w:val="none" w:sz="0" w:space="0" w:color="auto"/>
        <w:bottom w:val="none" w:sz="0" w:space="0" w:color="auto"/>
        <w:right w:val="none" w:sz="0" w:space="0" w:color="auto"/>
      </w:divBdr>
    </w:div>
    <w:div w:id="1229876497">
      <w:bodyDiv w:val="1"/>
      <w:marLeft w:val="0"/>
      <w:marRight w:val="0"/>
      <w:marTop w:val="0"/>
      <w:marBottom w:val="0"/>
      <w:divBdr>
        <w:top w:val="none" w:sz="0" w:space="0" w:color="auto"/>
        <w:left w:val="none" w:sz="0" w:space="0" w:color="auto"/>
        <w:bottom w:val="none" w:sz="0" w:space="0" w:color="auto"/>
        <w:right w:val="none" w:sz="0" w:space="0" w:color="auto"/>
      </w:divBdr>
    </w:div>
    <w:div w:id="1330863101">
      <w:bodyDiv w:val="1"/>
      <w:marLeft w:val="0"/>
      <w:marRight w:val="0"/>
      <w:marTop w:val="0"/>
      <w:marBottom w:val="0"/>
      <w:divBdr>
        <w:top w:val="none" w:sz="0" w:space="0" w:color="auto"/>
        <w:left w:val="none" w:sz="0" w:space="0" w:color="auto"/>
        <w:bottom w:val="none" w:sz="0" w:space="0" w:color="auto"/>
        <w:right w:val="none" w:sz="0" w:space="0" w:color="auto"/>
      </w:divBdr>
    </w:div>
    <w:div w:id="1331785991">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351570494">
      <w:bodyDiv w:val="1"/>
      <w:marLeft w:val="0"/>
      <w:marRight w:val="0"/>
      <w:marTop w:val="0"/>
      <w:marBottom w:val="0"/>
      <w:divBdr>
        <w:top w:val="none" w:sz="0" w:space="0" w:color="auto"/>
        <w:left w:val="none" w:sz="0" w:space="0" w:color="auto"/>
        <w:bottom w:val="none" w:sz="0" w:space="0" w:color="auto"/>
        <w:right w:val="none" w:sz="0" w:space="0" w:color="auto"/>
      </w:divBdr>
      <w:divsChild>
        <w:div w:id="649867493">
          <w:marLeft w:val="0"/>
          <w:marRight w:val="0"/>
          <w:marTop w:val="0"/>
          <w:marBottom w:val="0"/>
          <w:divBdr>
            <w:top w:val="none" w:sz="0" w:space="0" w:color="auto"/>
            <w:left w:val="none" w:sz="0" w:space="0" w:color="auto"/>
            <w:bottom w:val="none" w:sz="0" w:space="0" w:color="auto"/>
            <w:right w:val="none" w:sz="0" w:space="0" w:color="auto"/>
          </w:divBdr>
        </w:div>
      </w:divsChild>
    </w:div>
    <w:div w:id="1355762670">
      <w:bodyDiv w:val="1"/>
      <w:marLeft w:val="0"/>
      <w:marRight w:val="0"/>
      <w:marTop w:val="0"/>
      <w:marBottom w:val="0"/>
      <w:divBdr>
        <w:top w:val="none" w:sz="0" w:space="0" w:color="auto"/>
        <w:left w:val="none" w:sz="0" w:space="0" w:color="auto"/>
        <w:bottom w:val="none" w:sz="0" w:space="0" w:color="auto"/>
        <w:right w:val="none" w:sz="0" w:space="0" w:color="auto"/>
      </w:divBdr>
    </w:div>
    <w:div w:id="1361777407">
      <w:bodyDiv w:val="1"/>
      <w:marLeft w:val="0"/>
      <w:marRight w:val="0"/>
      <w:marTop w:val="0"/>
      <w:marBottom w:val="0"/>
      <w:divBdr>
        <w:top w:val="none" w:sz="0" w:space="0" w:color="auto"/>
        <w:left w:val="none" w:sz="0" w:space="0" w:color="auto"/>
        <w:bottom w:val="none" w:sz="0" w:space="0" w:color="auto"/>
        <w:right w:val="none" w:sz="0" w:space="0" w:color="auto"/>
      </w:divBdr>
    </w:div>
    <w:div w:id="1371766058">
      <w:bodyDiv w:val="1"/>
      <w:marLeft w:val="0"/>
      <w:marRight w:val="0"/>
      <w:marTop w:val="0"/>
      <w:marBottom w:val="0"/>
      <w:divBdr>
        <w:top w:val="none" w:sz="0" w:space="0" w:color="auto"/>
        <w:left w:val="none" w:sz="0" w:space="0" w:color="auto"/>
        <w:bottom w:val="none" w:sz="0" w:space="0" w:color="auto"/>
        <w:right w:val="none" w:sz="0" w:space="0" w:color="auto"/>
      </w:divBdr>
    </w:div>
    <w:div w:id="1386679275">
      <w:bodyDiv w:val="1"/>
      <w:marLeft w:val="0"/>
      <w:marRight w:val="0"/>
      <w:marTop w:val="0"/>
      <w:marBottom w:val="0"/>
      <w:divBdr>
        <w:top w:val="none" w:sz="0" w:space="0" w:color="auto"/>
        <w:left w:val="none" w:sz="0" w:space="0" w:color="auto"/>
        <w:bottom w:val="none" w:sz="0" w:space="0" w:color="auto"/>
        <w:right w:val="none" w:sz="0" w:space="0" w:color="auto"/>
      </w:divBdr>
    </w:div>
    <w:div w:id="1411733003">
      <w:bodyDiv w:val="1"/>
      <w:marLeft w:val="0"/>
      <w:marRight w:val="0"/>
      <w:marTop w:val="0"/>
      <w:marBottom w:val="0"/>
      <w:divBdr>
        <w:top w:val="none" w:sz="0" w:space="0" w:color="auto"/>
        <w:left w:val="none" w:sz="0" w:space="0" w:color="auto"/>
        <w:bottom w:val="none" w:sz="0" w:space="0" w:color="auto"/>
        <w:right w:val="none" w:sz="0" w:space="0" w:color="auto"/>
      </w:divBdr>
    </w:div>
    <w:div w:id="1426805121">
      <w:bodyDiv w:val="1"/>
      <w:marLeft w:val="0"/>
      <w:marRight w:val="0"/>
      <w:marTop w:val="0"/>
      <w:marBottom w:val="0"/>
      <w:divBdr>
        <w:top w:val="none" w:sz="0" w:space="0" w:color="auto"/>
        <w:left w:val="none" w:sz="0" w:space="0" w:color="auto"/>
        <w:bottom w:val="none" w:sz="0" w:space="0" w:color="auto"/>
        <w:right w:val="none" w:sz="0" w:space="0" w:color="auto"/>
      </w:divBdr>
    </w:div>
    <w:div w:id="1438405016">
      <w:bodyDiv w:val="1"/>
      <w:marLeft w:val="0"/>
      <w:marRight w:val="0"/>
      <w:marTop w:val="0"/>
      <w:marBottom w:val="0"/>
      <w:divBdr>
        <w:top w:val="none" w:sz="0" w:space="0" w:color="auto"/>
        <w:left w:val="none" w:sz="0" w:space="0" w:color="auto"/>
        <w:bottom w:val="none" w:sz="0" w:space="0" w:color="auto"/>
        <w:right w:val="none" w:sz="0" w:space="0" w:color="auto"/>
      </w:divBdr>
    </w:div>
    <w:div w:id="1445147592">
      <w:bodyDiv w:val="1"/>
      <w:marLeft w:val="0"/>
      <w:marRight w:val="0"/>
      <w:marTop w:val="0"/>
      <w:marBottom w:val="0"/>
      <w:divBdr>
        <w:top w:val="none" w:sz="0" w:space="0" w:color="auto"/>
        <w:left w:val="none" w:sz="0" w:space="0" w:color="auto"/>
        <w:bottom w:val="none" w:sz="0" w:space="0" w:color="auto"/>
        <w:right w:val="none" w:sz="0" w:space="0" w:color="auto"/>
      </w:divBdr>
    </w:div>
    <w:div w:id="1477064722">
      <w:bodyDiv w:val="1"/>
      <w:marLeft w:val="0"/>
      <w:marRight w:val="0"/>
      <w:marTop w:val="0"/>
      <w:marBottom w:val="0"/>
      <w:divBdr>
        <w:top w:val="none" w:sz="0" w:space="0" w:color="auto"/>
        <w:left w:val="none" w:sz="0" w:space="0" w:color="auto"/>
        <w:bottom w:val="none" w:sz="0" w:space="0" w:color="auto"/>
        <w:right w:val="none" w:sz="0" w:space="0" w:color="auto"/>
      </w:divBdr>
    </w:div>
    <w:div w:id="1497457412">
      <w:bodyDiv w:val="1"/>
      <w:marLeft w:val="0"/>
      <w:marRight w:val="0"/>
      <w:marTop w:val="0"/>
      <w:marBottom w:val="0"/>
      <w:divBdr>
        <w:top w:val="none" w:sz="0" w:space="0" w:color="auto"/>
        <w:left w:val="none" w:sz="0" w:space="0" w:color="auto"/>
        <w:bottom w:val="none" w:sz="0" w:space="0" w:color="auto"/>
        <w:right w:val="none" w:sz="0" w:space="0" w:color="auto"/>
      </w:divBdr>
    </w:div>
    <w:div w:id="1517962234">
      <w:bodyDiv w:val="1"/>
      <w:marLeft w:val="0"/>
      <w:marRight w:val="0"/>
      <w:marTop w:val="0"/>
      <w:marBottom w:val="0"/>
      <w:divBdr>
        <w:top w:val="none" w:sz="0" w:space="0" w:color="auto"/>
        <w:left w:val="none" w:sz="0" w:space="0" w:color="auto"/>
        <w:bottom w:val="none" w:sz="0" w:space="0" w:color="auto"/>
        <w:right w:val="none" w:sz="0" w:space="0" w:color="auto"/>
      </w:divBdr>
    </w:div>
    <w:div w:id="1529489260">
      <w:bodyDiv w:val="1"/>
      <w:marLeft w:val="0"/>
      <w:marRight w:val="0"/>
      <w:marTop w:val="0"/>
      <w:marBottom w:val="0"/>
      <w:divBdr>
        <w:top w:val="none" w:sz="0" w:space="0" w:color="auto"/>
        <w:left w:val="none" w:sz="0" w:space="0" w:color="auto"/>
        <w:bottom w:val="none" w:sz="0" w:space="0" w:color="auto"/>
        <w:right w:val="none" w:sz="0" w:space="0" w:color="auto"/>
      </w:divBdr>
    </w:div>
    <w:div w:id="1546018989">
      <w:bodyDiv w:val="1"/>
      <w:marLeft w:val="0"/>
      <w:marRight w:val="0"/>
      <w:marTop w:val="0"/>
      <w:marBottom w:val="0"/>
      <w:divBdr>
        <w:top w:val="none" w:sz="0" w:space="0" w:color="auto"/>
        <w:left w:val="none" w:sz="0" w:space="0" w:color="auto"/>
        <w:bottom w:val="none" w:sz="0" w:space="0" w:color="auto"/>
        <w:right w:val="none" w:sz="0" w:space="0" w:color="auto"/>
      </w:divBdr>
      <w:divsChild>
        <w:div w:id="1017734961">
          <w:marLeft w:val="0"/>
          <w:marRight w:val="0"/>
          <w:marTop w:val="0"/>
          <w:marBottom w:val="0"/>
          <w:divBdr>
            <w:top w:val="none" w:sz="0" w:space="0" w:color="auto"/>
            <w:left w:val="none" w:sz="0" w:space="0" w:color="auto"/>
            <w:bottom w:val="none" w:sz="0" w:space="0" w:color="auto"/>
            <w:right w:val="none" w:sz="0" w:space="0" w:color="auto"/>
          </w:divBdr>
        </w:div>
      </w:divsChild>
    </w:div>
    <w:div w:id="1548487921">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598371077">
      <w:bodyDiv w:val="1"/>
      <w:marLeft w:val="0"/>
      <w:marRight w:val="0"/>
      <w:marTop w:val="0"/>
      <w:marBottom w:val="0"/>
      <w:divBdr>
        <w:top w:val="none" w:sz="0" w:space="0" w:color="auto"/>
        <w:left w:val="none" w:sz="0" w:space="0" w:color="auto"/>
        <w:bottom w:val="none" w:sz="0" w:space="0" w:color="auto"/>
        <w:right w:val="none" w:sz="0" w:space="0" w:color="auto"/>
      </w:divBdr>
    </w:div>
    <w:div w:id="1600261100">
      <w:bodyDiv w:val="1"/>
      <w:marLeft w:val="0"/>
      <w:marRight w:val="0"/>
      <w:marTop w:val="0"/>
      <w:marBottom w:val="0"/>
      <w:divBdr>
        <w:top w:val="none" w:sz="0" w:space="0" w:color="auto"/>
        <w:left w:val="none" w:sz="0" w:space="0" w:color="auto"/>
        <w:bottom w:val="none" w:sz="0" w:space="0" w:color="auto"/>
        <w:right w:val="none" w:sz="0" w:space="0" w:color="auto"/>
      </w:divBdr>
    </w:div>
    <w:div w:id="1649896238">
      <w:bodyDiv w:val="1"/>
      <w:marLeft w:val="0"/>
      <w:marRight w:val="0"/>
      <w:marTop w:val="0"/>
      <w:marBottom w:val="0"/>
      <w:divBdr>
        <w:top w:val="none" w:sz="0" w:space="0" w:color="auto"/>
        <w:left w:val="none" w:sz="0" w:space="0" w:color="auto"/>
        <w:bottom w:val="none" w:sz="0" w:space="0" w:color="auto"/>
        <w:right w:val="none" w:sz="0" w:space="0" w:color="auto"/>
      </w:divBdr>
    </w:div>
    <w:div w:id="1704210569">
      <w:bodyDiv w:val="1"/>
      <w:marLeft w:val="0"/>
      <w:marRight w:val="0"/>
      <w:marTop w:val="0"/>
      <w:marBottom w:val="0"/>
      <w:divBdr>
        <w:top w:val="none" w:sz="0" w:space="0" w:color="auto"/>
        <w:left w:val="none" w:sz="0" w:space="0" w:color="auto"/>
        <w:bottom w:val="none" w:sz="0" w:space="0" w:color="auto"/>
        <w:right w:val="none" w:sz="0" w:space="0" w:color="auto"/>
      </w:divBdr>
    </w:div>
    <w:div w:id="1719744252">
      <w:bodyDiv w:val="1"/>
      <w:marLeft w:val="0"/>
      <w:marRight w:val="0"/>
      <w:marTop w:val="0"/>
      <w:marBottom w:val="0"/>
      <w:divBdr>
        <w:top w:val="none" w:sz="0" w:space="0" w:color="auto"/>
        <w:left w:val="none" w:sz="0" w:space="0" w:color="auto"/>
        <w:bottom w:val="none" w:sz="0" w:space="0" w:color="auto"/>
        <w:right w:val="none" w:sz="0" w:space="0" w:color="auto"/>
      </w:divBdr>
    </w:div>
    <w:div w:id="1740253000">
      <w:bodyDiv w:val="1"/>
      <w:marLeft w:val="0"/>
      <w:marRight w:val="0"/>
      <w:marTop w:val="0"/>
      <w:marBottom w:val="0"/>
      <w:divBdr>
        <w:top w:val="none" w:sz="0" w:space="0" w:color="auto"/>
        <w:left w:val="none" w:sz="0" w:space="0" w:color="auto"/>
        <w:bottom w:val="none" w:sz="0" w:space="0" w:color="auto"/>
        <w:right w:val="none" w:sz="0" w:space="0" w:color="auto"/>
      </w:divBdr>
    </w:div>
    <w:div w:id="1751803398">
      <w:bodyDiv w:val="1"/>
      <w:marLeft w:val="0"/>
      <w:marRight w:val="0"/>
      <w:marTop w:val="0"/>
      <w:marBottom w:val="0"/>
      <w:divBdr>
        <w:top w:val="none" w:sz="0" w:space="0" w:color="auto"/>
        <w:left w:val="none" w:sz="0" w:space="0" w:color="auto"/>
        <w:bottom w:val="none" w:sz="0" w:space="0" w:color="auto"/>
        <w:right w:val="none" w:sz="0" w:space="0" w:color="auto"/>
      </w:divBdr>
    </w:div>
    <w:div w:id="1754861467">
      <w:bodyDiv w:val="1"/>
      <w:marLeft w:val="0"/>
      <w:marRight w:val="0"/>
      <w:marTop w:val="0"/>
      <w:marBottom w:val="0"/>
      <w:divBdr>
        <w:top w:val="none" w:sz="0" w:space="0" w:color="auto"/>
        <w:left w:val="none" w:sz="0" w:space="0" w:color="auto"/>
        <w:bottom w:val="none" w:sz="0" w:space="0" w:color="auto"/>
        <w:right w:val="none" w:sz="0" w:space="0" w:color="auto"/>
      </w:divBdr>
    </w:div>
    <w:div w:id="1812674552">
      <w:bodyDiv w:val="1"/>
      <w:marLeft w:val="0"/>
      <w:marRight w:val="0"/>
      <w:marTop w:val="0"/>
      <w:marBottom w:val="0"/>
      <w:divBdr>
        <w:top w:val="none" w:sz="0" w:space="0" w:color="auto"/>
        <w:left w:val="none" w:sz="0" w:space="0" w:color="auto"/>
        <w:bottom w:val="none" w:sz="0" w:space="0" w:color="auto"/>
        <w:right w:val="none" w:sz="0" w:space="0" w:color="auto"/>
      </w:divBdr>
    </w:div>
    <w:div w:id="1840272254">
      <w:bodyDiv w:val="1"/>
      <w:marLeft w:val="0"/>
      <w:marRight w:val="0"/>
      <w:marTop w:val="0"/>
      <w:marBottom w:val="0"/>
      <w:divBdr>
        <w:top w:val="none" w:sz="0" w:space="0" w:color="auto"/>
        <w:left w:val="none" w:sz="0" w:space="0" w:color="auto"/>
        <w:bottom w:val="none" w:sz="0" w:space="0" w:color="auto"/>
        <w:right w:val="none" w:sz="0" w:space="0" w:color="auto"/>
      </w:divBdr>
    </w:div>
    <w:div w:id="1851675985">
      <w:bodyDiv w:val="1"/>
      <w:marLeft w:val="0"/>
      <w:marRight w:val="0"/>
      <w:marTop w:val="0"/>
      <w:marBottom w:val="0"/>
      <w:divBdr>
        <w:top w:val="none" w:sz="0" w:space="0" w:color="auto"/>
        <w:left w:val="none" w:sz="0" w:space="0" w:color="auto"/>
        <w:bottom w:val="none" w:sz="0" w:space="0" w:color="auto"/>
        <w:right w:val="none" w:sz="0" w:space="0" w:color="auto"/>
      </w:divBdr>
    </w:div>
    <w:div w:id="1891726941">
      <w:bodyDiv w:val="1"/>
      <w:marLeft w:val="0"/>
      <w:marRight w:val="0"/>
      <w:marTop w:val="0"/>
      <w:marBottom w:val="0"/>
      <w:divBdr>
        <w:top w:val="none" w:sz="0" w:space="0" w:color="auto"/>
        <w:left w:val="none" w:sz="0" w:space="0" w:color="auto"/>
        <w:bottom w:val="none" w:sz="0" w:space="0" w:color="auto"/>
        <w:right w:val="none" w:sz="0" w:space="0" w:color="auto"/>
      </w:divBdr>
    </w:div>
    <w:div w:id="1913543042">
      <w:bodyDiv w:val="1"/>
      <w:marLeft w:val="0"/>
      <w:marRight w:val="0"/>
      <w:marTop w:val="0"/>
      <w:marBottom w:val="0"/>
      <w:divBdr>
        <w:top w:val="none" w:sz="0" w:space="0" w:color="auto"/>
        <w:left w:val="none" w:sz="0" w:space="0" w:color="auto"/>
        <w:bottom w:val="none" w:sz="0" w:space="0" w:color="auto"/>
        <w:right w:val="none" w:sz="0" w:space="0" w:color="auto"/>
      </w:divBdr>
    </w:div>
    <w:div w:id="1915554169">
      <w:bodyDiv w:val="1"/>
      <w:marLeft w:val="0"/>
      <w:marRight w:val="0"/>
      <w:marTop w:val="0"/>
      <w:marBottom w:val="0"/>
      <w:divBdr>
        <w:top w:val="none" w:sz="0" w:space="0" w:color="auto"/>
        <w:left w:val="none" w:sz="0" w:space="0" w:color="auto"/>
        <w:bottom w:val="none" w:sz="0" w:space="0" w:color="auto"/>
        <w:right w:val="none" w:sz="0" w:space="0" w:color="auto"/>
      </w:divBdr>
    </w:div>
    <w:div w:id="1963685006">
      <w:bodyDiv w:val="1"/>
      <w:marLeft w:val="0"/>
      <w:marRight w:val="0"/>
      <w:marTop w:val="0"/>
      <w:marBottom w:val="0"/>
      <w:divBdr>
        <w:top w:val="none" w:sz="0" w:space="0" w:color="auto"/>
        <w:left w:val="none" w:sz="0" w:space="0" w:color="auto"/>
        <w:bottom w:val="none" w:sz="0" w:space="0" w:color="auto"/>
        <w:right w:val="none" w:sz="0" w:space="0" w:color="auto"/>
      </w:divBdr>
    </w:div>
    <w:div w:id="1970282063">
      <w:bodyDiv w:val="1"/>
      <w:marLeft w:val="0"/>
      <w:marRight w:val="0"/>
      <w:marTop w:val="0"/>
      <w:marBottom w:val="0"/>
      <w:divBdr>
        <w:top w:val="none" w:sz="0" w:space="0" w:color="auto"/>
        <w:left w:val="none" w:sz="0" w:space="0" w:color="auto"/>
        <w:bottom w:val="none" w:sz="0" w:space="0" w:color="auto"/>
        <w:right w:val="none" w:sz="0" w:space="0" w:color="auto"/>
      </w:divBdr>
    </w:div>
    <w:div w:id="2001077474">
      <w:bodyDiv w:val="1"/>
      <w:marLeft w:val="0"/>
      <w:marRight w:val="0"/>
      <w:marTop w:val="0"/>
      <w:marBottom w:val="0"/>
      <w:divBdr>
        <w:top w:val="none" w:sz="0" w:space="0" w:color="auto"/>
        <w:left w:val="none" w:sz="0" w:space="0" w:color="auto"/>
        <w:bottom w:val="none" w:sz="0" w:space="0" w:color="auto"/>
        <w:right w:val="none" w:sz="0" w:space="0" w:color="auto"/>
      </w:divBdr>
    </w:div>
    <w:div w:id="2038043142">
      <w:bodyDiv w:val="1"/>
      <w:marLeft w:val="0"/>
      <w:marRight w:val="0"/>
      <w:marTop w:val="0"/>
      <w:marBottom w:val="0"/>
      <w:divBdr>
        <w:top w:val="none" w:sz="0" w:space="0" w:color="auto"/>
        <w:left w:val="none" w:sz="0" w:space="0" w:color="auto"/>
        <w:bottom w:val="none" w:sz="0" w:space="0" w:color="auto"/>
        <w:right w:val="none" w:sz="0" w:space="0" w:color="auto"/>
      </w:divBdr>
    </w:div>
    <w:div w:id="2062972381">
      <w:bodyDiv w:val="1"/>
      <w:marLeft w:val="0"/>
      <w:marRight w:val="0"/>
      <w:marTop w:val="0"/>
      <w:marBottom w:val="0"/>
      <w:divBdr>
        <w:top w:val="none" w:sz="0" w:space="0" w:color="auto"/>
        <w:left w:val="none" w:sz="0" w:space="0" w:color="auto"/>
        <w:bottom w:val="none" w:sz="0" w:space="0" w:color="auto"/>
        <w:right w:val="none" w:sz="0" w:space="0" w:color="auto"/>
      </w:divBdr>
    </w:div>
    <w:div w:id="20982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7-zip.org/downloa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5C7A30FD75422B9483CB24164CEDFD"/>
        <w:category>
          <w:name w:val="General"/>
          <w:gallery w:val="placeholder"/>
        </w:category>
        <w:types>
          <w:type w:val="bbPlcHdr"/>
        </w:types>
        <w:behaviors>
          <w:behavior w:val="content"/>
        </w:behaviors>
        <w:guid w:val="{90355F6C-40FA-4A59-A21A-4190725047AE}"/>
      </w:docPartPr>
      <w:docPartBody>
        <w:p w:rsidR="004338CC" w:rsidRDefault="00957CA0" w:rsidP="00957CA0">
          <w:pPr>
            <w:pStyle w:val="615C7A30FD75422B9483CB24164CEDFD"/>
          </w:pPr>
          <w:r>
            <w:rPr>
              <w:rStyle w:val="PlaceholderText"/>
            </w:rPr>
            <w:t>Click or tap here to enter text.</w:t>
          </w:r>
        </w:p>
      </w:docPartBody>
    </w:docPart>
    <w:docPart>
      <w:docPartPr>
        <w:name w:val="3E052990175F42FF9A81F5AF77CC45DA"/>
        <w:category>
          <w:name w:val="General"/>
          <w:gallery w:val="placeholder"/>
        </w:category>
        <w:types>
          <w:type w:val="bbPlcHdr"/>
        </w:types>
        <w:behaviors>
          <w:behavior w:val="content"/>
        </w:behaviors>
        <w:guid w:val="{6864D6EA-F903-4FAC-AC1B-EAA13C3D31D5}"/>
      </w:docPartPr>
      <w:docPartBody>
        <w:p w:rsidR="004338CC" w:rsidRDefault="00957CA0" w:rsidP="00957CA0">
          <w:pPr>
            <w:pStyle w:val="3E052990175F42FF9A81F5AF77CC45DA"/>
          </w:pPr>
          <w:r>
            <w:rPr>
              <w:rStyle w:val="PlaceholderText"/>
            </w:rPr>
            <w:t>Click or tap here to enter text.</w:t>
          </w:r>
        </w:p>
      </w:docPartBody>
    </w:docPart>
    <w:docPart>
      <w:docPartPr>
        <w:name w:val="E68AB59A425F449E89D8CC5EBB978E50"/>
        <w:category>
          <w:name w:val="General"/>
          <w:gallery w:val="placeholder"/>
        </w:category>
        <w:types>
          <w:type w:val="bbPlcHdr"/>
        </w:types>
        <w:behaviors>
          <w:behavior w:val="content"/>
        </w:behaviors>
        <w:guid w:val="{CCE630B4-E386-4923-9858-620AC2B5C43C}"/>
      </w:docPartPr>
      <w:docPartBody>
        <w:p w:rsidR="004338CC" w:rsidRDefault="00957CA0" w:rsidP="00957CA0">
          <w:pPr>
            <w:pStyle w:val="E68AB59A425F449E89D8CC5EBB978E50"/>
          </w:pPr>
          <w:r>
            <w:rPr>
              <w:rStyle w:val="PlaceholderText"/>
            </w:rPr>
            <w:t>Click or tap here to enter text.</w:t>
          </w:r>
        </w:p>
      </w:docPartBody>
    </w:docPart>
    <w:docPart>
      <w:docPartPr>
        <w:name w:val="B1FB187A8B61429E95FE7A76E3DF26DA"/>
        <w:category>
          <w:name w:val="General"/>
          <w:gallery w:val="placeholder"/>
        </w:category>
        <w:types>
          <w:type w:val="bbPlcHdr"/>
        </w:types>
        <w:behaviors>
          <w:behavior w:val="content"/>
        </w:behaviors>
        <w:guid w:val="{157FBADE-758E-45F7-836F-DE815A35144D}"/>
      </w:docPartPr>
      <w:docPartBody>
        <w:p w:rsidR="004338CC" w:rsidRDefault="00957CA0" w:rsidP="00957CA0">
          <w:pPr>
            <w:pStyle w:val="B1FB187A8B61429E95FE7A76E3DF26DA"/>
          </w:pPr>
          <w:r>
            <w:rPr>
              <w:rStyle w:val="PlaceholderText"/>
            </w:rPr>
            <w:t>Click or tap here to enter text.</w:t>
          </w:r>
        </w:p>
      </w:docPartBody>
    </w:docPart>
    <w:docPart>
      <w:docPartPr>
        <w:name w:val="ED15167759D0406FA3FBB3A2505ABB65"/>
        <w:category>
          <w:name w:val="General"/>
          <w:gallery w:val="placeholder"/>
        </w:category>
        <w:types>
          <w:type w:val="bbPlcHdr"/>
        </w:types>
        <w:behaviors>
          <w:behavior w:val="content"/>
        </w:behaviors>
        <w:guid w:val="{DC12E06A-0A18-488C-A76C-63DE56F7DAB1}"/>
      </w:docPartPr>
      <w:docPartBody>
        <w:p w:rsidR="004338CC" w:rsidRDefault="00957CA0" w:rsidP="00957CA0">
          <w:pPr>
            <w:pStyle w:val="ED15167759D0406FA3FBB3A2505ABB65"/>
          </w:pPr>
          <w:r>
            <w:rPr>
              <w:rStyle w:val="PlaceholderText"/>
            </w:rPr>
            <w:t>Click or tap here to enter text.</w:t>
          </w:r>
        </w:p>
      </w:docPartBody>
    </w:docPart>
    <w:docPart>
      <w:docPartPr>
        <w:name w:val="377820242AAC4C8D846BCDCF50BFD623"/>
        <w:category>
          <w:name w:val="General"/>
          <w:gallery w:val="placeholder"/>
        </w:category>
        <w:types>
          <w:type w:val="bbPlcHdr"/>
        </w:types>
        <w:behaviors>
          <w:behavior w:val="content"/>
        </w:behaviors>
        <w:guid w:val="{1C89B138-E074-49B4-BE96-50574982B698}"/>
      </w:docPartPr>
      <w:docPartBody>
        <w:p w:rsidR="004338CC" w:rsidRDefault="00957CA0" w:rsidP="00957CA0">
          <w:pPr>
            <w:pStyle w:val="377820242AAC4C8D846BCDCF50BFD623"/>
          </w:pPr>
          <w:r>
            <w:rPr>
              <w:rStyle w:val="PlaceholderText"/>
            </w:rPr>
            <w:t>Click or tap here to enter text.</w:t>
          </w:r>
        </w:p>
      </w:docPartBody>
    </w:docPart>
    <w:docPart>
      <w:docPartPr>
        <w:name w:val="B0CC31E2B66A4626A44CF9303F55FE45"/>
        <w:category>
          <w:name w:val="General"/>
          <w:gallery w:val="placeholder"/>
        </w:category>
        <w:types>
          <w:type w:val="bbPlcHdr"/>
        </w:types>
        <w:behaviors>
          <w:behavior w:val="content"/>
        </w:behaviors>
        <w:guid w:val="{E751C92A-2EAD-4FB1-A047-DA016E9A2AFF}"/>
      </w:docPartPr>
      <w:docPartBody>
        <w:p w:rsidR="004338CC" w:rsidRDefault="00957CA0" w:rsidP="00957CA0">
          <w:pPr>
            <w:pStyle w:val="B0CC31E2B66A4626A44CF9303F55FE45"/>
          </w:pPr>
          <w:r>
            <w:rPr>
              <w:rStyle w:val="PlaceholderText"/>
            </w:rPr>
            <w:t>Click or tap here to enter text.</w:t>
          </w:r>
        </w:p>
      </w:docPartBody>
    </w:docPart>
    <w:docPart>
      <w:docPartPr>
        <w:name w:val="F37FF78788BD43D9874835C8BB974D43"/>
        <w:category>
          <w:name w:val="General"/>
          <w:gallery w:val="placeholder"/>
        </w:category>
        <w:types>
          <w:type w:val="bbPlcHdr"/>
        </w:types>
        <w:behaviors>
          <w:behavior w:val="content"/>
        </w:behaviors>
        <w:guid w:val="{58EDFCE1-5EAE-4918-830F-E196823C2CCC}"/>
      </w:docPartPr>
      <w:docPartBody>
        <w:p w:rsidR="009B0059" w:rsidRDefault="004338CC" w:rsidP="004338CC">
          <w:pPr>
            <w:pStyle w:val="F37FF78788BD43D9874835C8BB974D43"/>
          </w:pPr>
          <w:r>
            <w:rPr>
              <w:rStyle w:val="PlaceholderText"/>
            </w:rPr>
            <w:t>Click or tap here to enter text.</w:t>
          </w:r>
        </w:p>
      </w:docPartBody>
    </w:docPart>
    <w:docPart>
      <w:docPartPr>
        <w:name w:val="B368C1A0E2C843A893534C03B11CDDFD"/>
        <w:category>
          <w:name w:val="General"/>
          <w:gallery w:val="placeholder"/>
        </w:category>
        <w:types>
          <w:type w:val="bbPlcHdr"/>
        </w:types>
        <w:behaviors>
          <w:behavior w:val="content"/>
        </w:behaviors>
        <w:guid w:val="{6E614927-17D6-4FEA-A034-5CEACC03ED6C}"/>
      </w:docPartPr>
      <w:docPartBody>
        <w:p w:rsidR="009B0059" w:rsidRDefault="004338CC" w:rsidP="004338CC">
          <w:pPr>
            <w:pStyle w:val="B368C1A0E2C843A893534C03B11CDDFD"/>
          </w:pPr>
          <w:r>
            <w:rPr>
              <w:rStyle w:val="PlaceholderText"/>
            </w:rPr>
            <w:t>Click or tap here to enter text.</w:t>
          </w:r>
        </w:p>
      </w:docPartBody>
    </w:docPart>
    <w:docPart>
      <w:docPartPr>
        <w:name w:val="AE56B70E382B4B69A70DDB6434938548"/>
        <w:category>
          <w:name w:val="General"/>
          <w:gallery w:val="placeholder"/>
        </w:category>
        <w:types>
          <w:type w:val="bbPlcHdr"/>
        </w:types>
        <w:behaviors>
          <w:behavior w:val="content"/>
        </w:behaviors>
        <w:guid w:val="{3261D2FA-C38C-4FDC-A86C-D3BF79ADEE57}"/>
      </w:docPartPr>
      <w:docPartBody>
        <w:p w:rsidR="009B0059" w:rsidRDefault="004338CC" w:rsidP="004338CC">
          <w:pPr>
            <w:pStyle w:val="AE56B70E382B4B69A70DDB6434938548"/>
          </w:pPr>
          <w:r>
            <w:rPr>
              <w:rStyle w:val="PlaceholderText"/>
            </w:rPr>
            <w:t>Click or tap here to enter text.</w:t>
          </w:r>
        </w:p>
      </w:docPartBody>
    </w:docPart>
    <w:docPart>
      <w:docPartPr>
        <w:name w:val="44653044CA8140E0BE8D9D100BF7152D"/>
        <w:category>
          <w:name w:val="General"/>
          <w:gallery w:val="placeholder"/>
        </w:category>
        <w:types>
          <w:type w:val="bbPlcHdr"/>
        </w:types>
        <w:behaviors>
          <w:behavior w:val="content"/>
        </w:behaviors>
        <w:guid w:val="{67FEA602-EA12-48AE-A383-F0D814494C05}"/>
      </w:docPartPr>
      <w:docPartBody>
        <w:p w:rsidR="009B0059" w:rsidRDefault="004338CC" w:rsidP="004338CC">
          <w:pPr>
            <w:pStyle w:val="44653044CA8140E0BE8D9D100BF7152D"/>
          </w:pPr>
          <w:r>
            <w:rPr>
              <w:rStyle w:val="PlaceholderText"/>
            </w:rPr>
            <w:t>Click or tap here to enter text.</w:t>
          </w:r>
        </w:p>
      </w:docPartBody>
    </w:docPart>
    <w:docPart>
      <w:docPartPr>
        <w:name w:val="42396DC142A947FF92546F8E1E5B6D56"/>
        <w:category>
          <w:name w:val="General"/>
          <w:gallery w:val="placeholder"/>
        </w:category>
        <w:types>
          <w:type w:val="bbPlcHdr"/>
        </w:types>
        <w:behaviors>
          <w:behavior w:val="content"/>
        </w:behaviors>
        <w:guid w:val="{FE636EB5-D126-4066-BF8B-B21C0611FCED}"/>
      </w:docPartPr>
      <w:docPartBody>
        <w:p w:rsidR="009B0059" w:rsidRDefault="004338CC" w:rsidP="004338CC">
          <w:pPr>
            <w:pStyle w:val="42396DC142A947FF92546F8E1E5B6D56"/>
          </w:pPr>
          <w:r>
            <w:rPr>
              <w:rStyle w:val="PlaceholderText"/>
            </w:rPr>
            <w:t>Click or tap here to enter text.</w:t>
          </w:r>
        </w:p>
      </w:docPartBody>
    </w:docPart>
    <w:docPart>
      <w:docPartPr>
        <w:name w:val="0A37D311196F4A9C9031DBE9FFA2EF13"/>
        <w:category>
          <w:name w:val="General"/>
          <w:gallery w:val="placeholder"/>
        </w:category>
        <w:types>
          <w:type w:val="bbPlcHdr"/>
        </w:types>
        <w:behaviors>
          <w:behavior w:val="content"/>
        </w:behaviors>
        <w:guid w:val="{8212018A-5034-4FB3-BA0A-1DB193992FD9}"/>
      </w:docPartPr>
      <w:docPartBody>
        <w:p w:rsidR="00AA6E6A" w:rsidRDefault="009B0059" w:rsidP="009B0059">
          <w:pPr>
            <w:pStyle w:val="0A37D311196F4A9C9031DBE9FFA2EF13"/>
          </w:pPr>
          <w:r>
            <w:rPr>
              <w:rStyle w:val="PlaceholderText"/>
            </w:rPr>
            <w:t>Click or tap here to enter text.</w:t>
          </w:r>
        </w:p>
      </w:docPartBody>
    </w:docPart>
    <w:docPart>
      <w:docPartPr>
        <w:name w:val="40ADBF8F607244E8B2BCFCC3539BD527"/>
        <w:category>
          <w:name w:val="General"/>
          <w:gallery w:val="placeholder"/>
        </w:category>
        <w:types>
          <w:type w:val="bbPlcHdr"/>
        </w:types>
        <w:behaviors>
          <w:behavior w:val="content"/>
        </w:behaviors>
        <w:guid w:val="{FF3458EA-FB52-4898-B19A-0CA67C1A4700}"/>
      </w:docPartPr>
      <w:docPartBody>
        <w:p w:rsidR="00D813BF" w:rsidRDefault="00AF29C8" w:rsidP="00AF29C8">
          <w:pPr>
            <w:pStyle w:val="40ADBF8F607244E8B2BCFCC3539BD527"/>
          </w:pPr>
          <w:r>
            <w:rPr>
              <w:rStyle w:val="PlaceholderText"/>
            </w:rPr>
            <w:t>Click or tap here to enter text.</w:t>
          </w:r>
        </w:p>
      </w:docPartBody>
    </w:docPart>
    <w:docPart>
      <w:docPartPr>
        <w:name w:val="EB023AD6275C405E8C676B5E99F9345E"/>
        <w:category>
          <w:name w:val="General"/>
          <w:gallery w:val="placeholder"/>
        </w:category>
        <w:types>
          <w:type w:val="bbPlcHdr"/>
        </w:types>
        <w:behaviors>
          <w:behavior w:val="content"/>
        </w:behaviors>
        <w:guid w:val="{54E1F168-C6BA-42F5-BA45-962E0B64E63E}"/>
      </w:docPartPr>
      <w:docPartBody>
        <w:p w:rsidR="00D813BF" w:rsidRDefault="00AF29C8" w:rsidP="00AF29C8">
          <w:pPr>
            <w:pStyle w:val="EB023AD6275C405E8C676B5E99F9345E"/>
          </w:pPr>
          <w:r>
            <w:rPr>
              <w:rStyle w:val="PlaceholderText"/>
            </w:rPr>
            <w:t>Click or tap here to enter text.</w:t>
          </w:r>
        </w:p>
      </w:docPartBody>
    </w:docPart>
    <w:docPart>
      <w:docPartPr>
        <w:name w:val="D5796DF067B84A04839401E4D49412B8"/>
        <w:category>
          <w:name w:val="General"/>
          <w:gallery w:val="placeholder"/>
        </w:category>
        <w:types>
          <w:type w:val="bbPlcHdr"/>
        </w:types>
        <w:behaviors>
          <w:behavior w:val="content"/>
        </w:behaviors>
        <w:guid w:val="{F9DF4670-C213-436A-B0EF-CDB1565B9EF8}"/>
      </w:docPartPr>
      <w:docPartBody>
        <w:p w:rsidR="00136C23" w:rsidRDefault="00636D99" w:rsidP="00636D99">
          <w:pPr>
            <w:pStyle w:val="D5796DF067B84A04839401E4D49412B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402"/>
    <w:rsid w:val="00136C23"/>
    <w:rsid w:val="004338CC"/>
    <w:rsid w:val="00544AF0"/>
    <w:rsid w:val="00636D99"/>
    <w:rsid w:val="007A3D1D"/>
    <w:rsid w:val="00856402"/>
    <w:rsid w:val="00916A81"/>
    <w:rsid w:val="00957CA0"/>
    <w:rsid w:val="009B0059"/>
    <w:rsid w:val="00A22F30"/>
    <w:rsid w:val="00AA6E6A"/>
    <w:rsid w:val="00AF29C8"/>
    <w:rsid w:val="00CE1239"/>
    <w:rsid w:val="00D232F4"/>
    <w:rsid w:val="00D813BF"/>
    <w:rsid w:val="00E42AC4"/>
    <w:rsid w:val="00F94EAE"/>
    <w:rsid w:val="00FC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D99"/>
  </w:style>
  <w:style w:type="paragraph" w:customStyle="1" w:styleId="615C7A30FD75422B9483CB24164CEDFD">
    <w:name w:val="615C7A30FD75422B9483CB24164CEDFD"/>
    <w:rsid w:val="00957CA0"/>
  </w:style>
  <w:style w:type="paragraph" w:customStyle="1" w:styleId="3E052990175F42FF9A81F5AF77CC45DA">
    <w:name w:val="3E052990175F42FF9A81F5AF77CC45DA"/>
    <w:rsid w:val="00957CA0"/>
  </w:style>
  <w:style w:type="paragraph" w:customStyle="1" w:styleId="E68AB59A425F449E89D8CC5EBB978E50">
    <w:name w:val="E68AB59A425F449E89D8CC5EBB978E50"/>
    <w:rsid w:val="00957CA0"/>
  </w:style>
  <w:style w:type="paragraph" w:customStyle="1" w:styleId="B1FB187A8B61429E95FE7A76E3DF26DA">
    <w:name w:val="B1FB187A8B61429E95FE7A76E3DF26DA"/>
    <w:rsid w:val="00957CA0"/>
  </w:style>
  <w:style w:type="paragraph" w:customStyle="1" w:styleId="ED15167759D0406FA3FBB3A2505ABB65">
    <w:name w:val="ED15167759D0406FA3FBB3A2505ABB65"/>
    <w:rsid w:val="00957CA0"/>
  </w:style>
  <w:style w:type="paragraph" w:customStyle="1" w:styleId="377820242AAC4C8D846BCDCF50BFD623">
    <w:name w:val="377820242AAC4C8D846BCDCF50BFD623"/>
    <w:rsid w:val="00957CA0"/>
  </w:style>
  <w:style w:type="paragraph" w:customStyle="1" w:styleId="B0CC31E2B66A4626A44CF9303F55FE45">
    <w:name w:val="B0CC31E2B66A4626A44CF9303F55FE45"/>
    <w:rsid w:val="00957CA0"/>
  </w:style>
  <w:style w:type="paragraph" w:customStyle="1" w:styleId="F37FF78788BD43D9874835C8BB974D43">
    <w:name w:val="F37FF78788BD43D9874835C8BB974D43"/>
    <w:rsid w:val="004338CC"/>
  </w:style>
  <w:style w:type="paragraph" w:customStyle="1" w:styleId="B368C1A0E2C843A893534C03B11CDDFD">
    <w:name w:val="B368C1A0E2C843A893534C03B11CDDFD"/>
    <w:rsid w:val="004338CC"/>
  </w:style>
  <w:style w:type="paragraph" w:customStyle="1" w:styleId="AE56B70E382B4B69A70DDB6434938548">
    <w:name w:val="AE56B70E382B4B69A70DDB6434938548"/>
    <w:rsid w:val="004338CC"/>
  </w:style>
  <w:style w:type="paragraph" w:customStyle="1" w:styleId="44653044CA8140E0BE8D9D100BF7152D">
    <w:name w:val="44653044CA8140E0BE8D9D100BF7152D"/>
    <w:rsid w:val="004338CC"/>
  </w:style>
  <w:style w:type="paragraph" w:customStyle="1" w:styleId="42396DC142A947FF92546F8E1E5B6D56">
    <w:name w:val="42396DC142A947FF92546F8E1E5B6D56"/>
    <w:rsid w:val="004338CC"/>
  </w:style>
  <w:style w:type="paragraph" w:customStyle="1" w:styleId="0A37D311196F4A9C9031DBE9FFA2EF13">
    <w:name w:val="0A37D311196F4A9C9031DBE9FFA2EF13"/>
    <w:rsid w:val="009B0059"/>
  </w:style>
  <w:style w:type="paragraph" w:customStyle="1" w:styleId="40ADBF8F607244E8B2BCFCC3539BD527">
    <w:name w:val="40ADBF8F607244E8B2BCFCC3539BD527"/>
    <w:rsid w:val="00AF29C8"/>
  </w:style>
  <w:style w:type="paragraph" w:customStyle="1" w:styleId="EB023AD6275C405E8C676B5E99F9345E">
    <w:name w:val="EB023AD6275C405E8C676B5E99F9345E"/>
    <w:rsid w:val="00AF29C8"/>
  </w:style>
  <w:style w:type="paragraph" w:customStyle="1" w:styleId="D5796DF067B84A04839401E4D49412B8">
    <w:name w:val="D5796DF067B84A04839401E4D49412B8"/>
    <w:rsid w:val="00636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5A98A-6E62-4B87-93AA-355F7595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59</TotalTime>
  <Pages>9</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7</cp:revision>
  <dcterms:created xsi:type="dcterms:W3CDTF">2014-12-14T14:30:00Z</dcterms:created>
  <dcterms:modified xsi:type="dcterms:W3CDTF">2024-11-10T21:08:00Z</dcterms:modified>
</cp:coreProperties>
</file>