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C2222" w14:textId="77777777" w:rsidR="00DE725D" w:rsidRDefault="004E4EF2" w:rsidP="00DE725D">
      <w:pPr>
        <w:pStyle w:val="Heading1"/>
      </w:pPr>
      <w:bookmarkStart w:id="0" w:name="_Toc170907226"/>
      <w:r>
        <w:t>Week 4</w:t>
      </w:r>
      <w:r w:rsidR="00FE645B">
        <w:t xml:space="preserve"> Windows</w:t>
      </w:r>
      <w:r w:rsidR="0023418B">
        <w:t xml:space="preserve"> </w:t>
      </w:r>
      <w:r w:rsidR="008E2484">
        <w:t xml:space="preserve">Server </w:t>
      </w:r>
      <w:r w:rsidR="0023418B">
        <w:t>Activities</w:t>
      </w:r>
      <w:r w:rsidR="001B7573">
        <w:t xml:space="preserve"> </w:t>
      </w:r>
      <w:r w:rsidR="00F45C95">
        <w:t>- Active Directory</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4AC663CB"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28F99E9B" w14:textId="5906519C" w:rsidR="002E2A0B"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0907226" w:history="1">
            <w:r w:rsidR="002E2A0B" w:rsidRPr="00E573D7">
              <w:rPr>
                <w:rStyle w:val="Hyperlink"/>
                <w:noProof/>
              </w:rPr>
              <w:t>Week 4 Windows Server Activities - Active Directory</w:t>
            </w:r>
            <w:r w:rsidR="002E2A0B">
              <w:rPr>
                <w:noProof/>
                <w:webHidden/>
              </w:rPr>
              <w:tab/>
            </w:r>
            <w:r w:rsidR="002E2A0B">
              <w:rPr>
                <w:noProof/>
                <w:webHidden/>
              </w:rPr>
              <w:fldChar w:fldCharType="begin"/>
            </w:r>
            <w:r w:rsidR="002E2A0B">
              <w:rPr>
                <w:noProof/>
                <w:webHidden/>
              </w:rPr>
              <w:instrText xml:space="preserve"> PAGEREF _Toc170907226 \h </w:instrText>
            </w:r>
            <w:r w:rsidR="002E2A0B">
              <w:rPr>
                <w:noProof/>
                <w:webHidden/>
              </w:rPr>
            </w:r>
            <w:r w:rsidR="002E2A0B">
              <w:rPr>
                <w:noProof/>
                <w:webHidden/>
              </w:rPr>
              <w:fldChar w:fldCharType="separate"/>
            </w:r>
            <w:r w:rsidR="002E2A0B">
              <w:rPr>
                <w:noProof/>
                <w:webHidden/>
              </w:rPr>
              <w:t>1</w:t>
            </w:r>
            <w:r w:rsidR="002E2A0B">
              <w:rPr>
                <w:noProof/>
                <w:webHidden/>
              </w:rPr>
              <w:fldChar w:fldCharType="end"/>
            </w:r>
          </w:hyperlink>
        </w:p>
        <w:p w14:paraId="0B467295" w14:textId="3BBE89B7"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27" w:history="1">
            <w:r w:rsidRPr="00E573D7">
              <w:rPr>
                <w:rStyle w:val="Hyperlink"/>
                <w:noProof/>
              </w:rPr>
              <w:t>Activity 4-1: Exploring Active Directory Container Objects</w:t>
            </w:r>
            <w:r>
              <w:rPr>
                <w:noProof/>
                <w:webHidden/>
              </w:rPr>
              <w:tab/>
            </w:r>
            <w:r>
              <w:rPr>
                <w:noProof/>
                <w:webHidden/>
              </w:rPr>
              <w:fldChar w:fldCharType="begin"/>
            </w:r>
            <w:r>
              <w:rPr>
                <w:noProof/>
                <w:webHidden/>
              </w:rPr>
              <w:instrText xml:space="preserve"> PAGEREF _Toc170907227 \h </w:instrText>
            </w:r>
            <w:r>
              <w:rPr>
                <w:noProof/>
                <w:webHidden/>
              </w:rPr>
            </w:r>
            <w:r>
              <w:rPr>
                <w:noProof/>
                <w:webHidden/>
              </w:rPr>
              <w:fldChar w:fldCharType="separate"/>
            </w:r>
            <w:r>
              <w:rPr>
                <w:noProof/>
                <w:webHidden/>
              </w:rPr>
              <w:t>1</w:t>
            </w:r>
            <w:r>
              <w:rPr>
                <w:noProof/>
                <w:webHidden/>
              </w:rPr>
              <w:fldChar w:fldCharType="end"/>
            </w:r>
          </w:hyperlink>
        </w:p>
        <w:p w14:paraId="28A6828A" w14:textId="174E9D24"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28" w:history="1">
            <w:r w:rsidRPr="00E573D7">
              <w:rPr>
                <w:rStyle w:val="Hyperlink"/>
                <w:noProof/>
              </w:rPr>
              <w:t>Activity 4-2: Viewing Default Leaf Objects</w:t>
            </w:r>
            <w:r>
              <w:rPr>
                <w:noProof/>
                <w:webHidden/>
              </w:rPr>
              <w:tab/>
            </w:r>
            <w:r>
              <w:rPr>
                <w:noProof/>
                <w:webHidden/>
              </w:rPr>
              <w:fldChar w:fldCharType="begin"/>
            </w:r>
            <w:r>
              <w:rPr>
                <w:noProof/>
                <w:webHidden/>
              </w:rPr>
              <w:instrText xml:space="preserve"> PAGEREF _Toc170907228 \h </w:instrText>
            </w:r>
            <w:r>
              <w:rPr>
                <w:noProof/>
                <w:webHidden/>
              </w:rPr>
            </w:r>
            <w:r>
              <w:rPr>
                <w:noProof/>
                <w:webHidden/>
              </w:rPr>
              <w:fldChar w:fldCharType="separate"/>
            </w:r>
            <w:r>
              <w:rPr>
                <w:noProof/>
                <w:webHidden/>
              </w:rPr>
              <w:t>2</w:t>
            </w:r>
            <w:r>
              <w:rPr>
                <w:noProof/>
                <w:webHidden/>
              </w:rPr>
              <w:fldChar w:fldCharType="end"/>
            </w:r>
          </w:hyperlink>
        </w:p>
        <w:p w14:paraId="16EABBC1" w14:textId="74E004B0"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29" w:history="1">
            <w:r w:rsidRPr="00E573D7">
              <w:rPr>
                <w:rStyle w:val="Hyperlink"/>
                <w:noProof/>
              </w:rPr>
              <w:t>Activity 4-3: Creating User Accounts in Active Directory</w:t>
            </w:r>
            <w:r>
              <w:rPr>
                <w:noProof/>
                <w:webHidden/>
              </w:rPr>
              <w:tab/>
            </w:r>
            <w:r>
              <w:rPr>
                <w:noProof/>
                <w:webHidden/>
              </w:rPr>
              <w:fldChar w:fldCharType="begin"/>
            </w:r>
            <w:r>
              <w:rPr>
                <w:noProof/>
                <w:webHidden/>
              </w:rPr>
              <w:instrText xml:space="preserve"> PAGEREF _Toc170907229 \h </w:instrText>
            </w:r>
            <w:r>
              <w:rPr>
                <w:noProof/>
                <w:webHidden/>
              </w:rPr>
            </w:r>
            <w:r>
              <w:rPr>
                <w:noProof/>
                <w:webHidden/>
              </w:rPr>
              <w:fldChar w:fldCharType="separate"/>
            </w:r>
            <w:r>
              <w:rPr>
                <w:noProof/>
                <w:webHidden/>
              </w:rPr>
              <w:t>4</w:t>
            </w:r>
            <w:r>
              <w:rPr>
                <w:noProof/>
                <w:webHidden/>
              </w:rPr>
              <w:fldChar w:fldCharType="end"/>
            </w:r>
          </w:hyperlink>
        </w:p>
        <w:p w14:paraId="4631A9DD" w14:textId="3A25AA9B"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30" w:history="1">
            <w:r w:rsidRPr="00E573D7">
              <w:rPr>
                <w:rStyle w:val="Hyperlink"/>
                <w:noProof/>
              </w:rPr>
              <w:t>Activity 4-4: Disabling, Renaming, and Enabling an Account</w:t>
            </w:r>
            <w:r>
              <w:rPr>
                <w:noProof/>
                <w:webHidden/>
              </w:rPr>
              <w:tab/>
            </w:r>
            <w:r>
              <w:rPr>
                <w:noProof/>
                <w:webHidden/>
              </w:rPr>
              <w:fldChar w:fldCharType="begin"/>
            </w:r>
            <w:r>
              <w:rPr>
                <w:noProof/>
                <w:webHidden/>
              </w:rPr>
              <w:instrText xml:space="preserve"> PAGEREF _Toc170907230 \h </w:instrText>
            </w:r>
            <w:r>
              <w:rPr>
                <w:noProof/>
                <w:webHidden/>
              </w:rPr>
            </w:r>
            <w:r>
              <w:rPr>
                <w:noProof/>
                <w:webHidden/>
              </w:rPr>
              <w:fldChar w:fldCharType="separate"/>
            </w:r>
            <w:r>
              <w:rPr>
                <w:noProof/>
                <w:webHidden/>
              </w:rPr>
              <w:t>6</w:t>
            </w:r>
            <w:r>
              <w:rPr>
                <w:noProof/>
                <w:webHidden/>
              </w:rPr>
              <w:fldChar w:fldCharType="end"/>
            </w:r>
          </w:hyperlink>
        </w:p>
        <w:p w14:paraId="7A4E5973" w14:textId="286D61A5"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31" w:history="1">
            <w:r w:rsidRPr="00E573D7">
              <w:rPr>
                <w:rStyle w:val="Hyperlink"/>
                <w:noProof/>
              </w:rPr>
              <w:t>Activity 4-5: Moving an Account</w:t>
            </w:r>
            <w:r>
              <w:rPr>
                <w:noProof/>
                <w:webHidden/>
              </w:rPr>
              <w:tab/>
            </w:r>
            <w:r>
              <w:rPr>
                <w:noProof/>
                <w:webHidden/>
              </w:rPr>
              <w:fldChar w:fldCharType="begin"/>
            </w:r>
            <w:r>
              <w:rPr>
                <w:noProof/>
                <w:webHidden/>
              </w:rPr>
              <w:instrText xml:space="preserve"> PAGEREF _Toc170907231 \h </w:instrText>
            </w:r>
            <w:r>
              <w:rPr>
                <w:noProof/>
                <w:webHidden/>
              </w:rPr>
            </w:r>
            <w:r>
              <w:rPr>
                <w:noProof/>
                <w:webHidden/>
              </w:rPr>
              <w:fldChar w:fldCharType="separate"/>
            </w:r>
            <w:r>
              <w:rPr>
                <w:noProof/>
                <w:webHidden/>
              </w:rPr>
              <w:t>7</w:t>
            </w:r>
            <w:r>
              <w:rPr>
                <w:noProof/>
                <w:webHidden/>
              </w:rPr>
              <w:fldChar w:fldCharType="end"/>
            </w:r>
          </w:hyperlink>
        </w:p>
        <w:p w14:paraId="2ACA8CA3" w14:textId="263DFB8B"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32" w:history="1">
            <w:r w:rsidRPr="00E573D7">
              <w:rPr>
                <w:rStyle w:val="Hyperlink"/>
                <w:noProof/>
              </w:rPr>
              <w:t>Activity 4-6: Changing an Account’s Password</w:t>
            </w:r>
            <w:r>
              <w:rPr>
                <w:noProof/>
                <w:webHidden/>
              </w:rPr>
              <w:tab/>
            </w:r>
            <w:r>
              <w:rPr>
                <w:noProof/>
                <w:webHidden/>
              </w:rPr>
              <w:fldChar w:fldCharType="begin"/>
            </w:r>
            <w:r>
              <w:rPr>
                <w:noProof/>
                <w:webHidden/>
              </w:rPr>
              <w:instrText xml:space="preserve"> PAGEREF _Toc170907232 \h </w:instrText>
            </w:r>
            <w:r>
              <w:rPr>
                <w:noProof/>
                <w:webHidden/>
              </w:rPr>
            </w:r>
            <w:r>
              <w:rPr>
                <w:noProof/>
                <w:webHidden/>
              </w:rPr>
              <w:fldChar w:fldCharType="separate"/>
            </w:r>
            <w:r>
              <w:rPr>
                <w:noProof/>
                <w:webHidden/>
              </w:rPr>
              <w:t>7</w:t>
            </w:r>
            <w:r>
              <w:rPr>
                <w:noProof/>
                <w:webHidden/>
              </w:rPr>
              <w:fldChar w:fldCharType="end"/>
            </w:r>
          </w:hyperlink>
        </w:p>
        <w:p w14:paraId="3782066F" w14:textId="16FBBE8B"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33" w:history="1">
            <w:r w:rsidRPr="00E573D7">
              <w:rPr>
                <w:rStyle w:val="Hyperlink"/>
                <w:noProof/>
              </w:rPr>
              <w:t>Activity 4-7: Deleting an Account</w:t>
            </w:r>
            <w:r>
              <w:rPr>
                <w:noProof/>
                <w:webHidden/>
              </w:rPr>
              <w:tab/>
            </w:r>
            <w:r>
              <w:rPr>
                <w:noProof/>
                <w:webHidden/>
              </w:rPr>
              <w:fldChar w:fldCharType="begin"/>
            </w:r>
            <w:r>
              <w:rPr>
                <w:noProof/>
                <w:webHidden/>
              </w:rPr>
              <w:instrText xml:space="preserve"> PAGEREF _Toc170907233 \h </w:instrText>
            </w:r>
            <w:r>
              <w:rPr>
                <w:noProof/>
                <w:webHidden/>
              </w:rPr>
            </w:r>
            <w:r>
              <w:rPr>
                <w:noProof/>
                <w:webHidden/>
              </w:rPr>
              <w:fldChar w:fldCharType="separate"/>
            </w:r>
            <w:r>
              <w:rPr>
                <w:noProof/>
                <w:webHidden/>
              </w:rPr>
              <w:t>8</w:t>
            </w:r>
            <w:r>
              <w:rPr>
                <w:noProof/>
                <w:webHidden/>
              </w:rPr>
              <w:fldChar w:fldCharType="end"/>
            </w:r>
          </w:hyperlink>
        </w:p>
        <w:p w14:paraId="123D932A" w14:textId="4E28A456" w:rsidR="002E2A0B" w:rsidRDefault="002E2A0B">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234" w:history="1">
            <w:r w:rsidRPr="00E573D7">
              <w:rPr>
                <w:rStyle w:val="Hyperlink"/>
                <w:noProof/>
              </w:rPr>
              <w:t>Assignment Submission</w:t>
            </w:r>
            <w:r>
              <w:rPr>
                <w:noProof/>
                <w:webHidden/>
              </w:rPr>
              <w:tab/>
            </w:r>
            <w:r>
              <w:rPr>
                <w:noProof/>
                <w:webHidden/>
              </w:rPr>
              <w:fldChar w:fldCharType="begin"/>
            </w:r>
            <w:r>
              <w:rPr>
                <w:noProof/>
                <w:webHidden/>
              </w:rPr>
              <w:instrText xml:space="preserve"> PAGEREF _Toc170907234 \h </w:instrText>
            </w:r>
            <w:r>
              <w:rPr>
                <w:noProof/>
                <w:webHidden/>
              </w:rPr>
            </w:r>
            <w:r>
              <w:rPr>
                <w:noProof/>
                <w:webHidden/>
              </w:rPr>
              <w:fldChar w:fldCharType="separate"/>
            </w:r>
            <w:r>
              <w:rPr>
                <w:noProof/>
                <w:webHidden/>
              </w:rPr>
              <w:t>9</w:t>
            </w:r>
            <w:r>
              <w:rPr>
                <w:noProof/>
                <w:webHidden/>
              </w:rPr>
              <w:fldChar w:fldCharType="end"/>
            </w:r>
          </w:hyperlink>
        </w:p>
        <w:p w14:paraId="694FF2BA" w14:textId="5F4366A2" w:rsidR="007B6B6B" w:rsidRDefault="007B6B6B" w:rsidP="007B6B6B">
          <w:pPr>
            <w:rPr>
              <w:b/>
              <w:bCs/>
              <w:noProof/>
            </w:rPr>
          </w:pPr>
          <w:r>
            <w:rPr>
              <w:b/>
              <w:bCs/>
              <w:noProof/>
            </w:rPr>
            <w:fldChar w:fldCharType="end"/>
          </w:r>
        </w:p>
      </w:sdtContent>
    </w:sdt>
    <w:p w14:paraId="310847C6" w14:textId="77777777" w:rsidR="00325C5D" w:rsidRDefault="00325C5D" w:rsidP="00325C5D">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25B657AA" w14:textId="77777777" w:rsidR="00325C5D" w:rsidRDefault="00325C5D" w:rsidP="000E4CEE">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5F4DDB57" w14:textId="77777777" w:rsidR="00325C5D" w:rsidRDefault="00325C5D" w:rsidP="000E4CEE">
      <w:pPr>
        <w:pStyle w:val="ListParagraph"/>
        <w:numPr>
          <w:ilvl w:val="0"/>
          <w:numId w:val="3"/>
        </w:numPr>
      </w:pPr>
      <w:r>
        <w:t>Click and Drag your mouse around whatever you want to snip.</w:t>
      </w:r>
    </w:p>
    <w:p w14:paraId="48E4767E" w14:textId="77777777" w:rsidR="00325C5D" w:rsidRDefault="00325C5D" w:rsidP="000E4CEE">
      <w:pPr>
        <w:pStyle w:val="ListParagraph"/>
        <w:numPr>
          <w:ilvl w:val="0"/>
          <w:numId w:val="3"/>
        </w:numPr>
      </w:pPr>
      <w:r>
        <w:t>Release the mouse button. This places the snip into the Windows Clipboard.</w:t>
      </w:r>
    </w:p>
    <w:p w14:paraId="55C10599" w14:textId="7FA28A19" w:rsidR="003350F5" w:rsidRDefault="00325C5D" w:rsidP="000E4CEE">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225C6C25" w14:textId="5B6EED95" w:rsidR="0028459E" w:rsidRDefault="0028459E" w:rsidP="004228B4">
      <w:pPr>
        <w:pStyle w:val="Heading1"/>
      </w:pPr>
      <w:bookmarkStart w:id="2" w:name="_Toc489456899"/>
      <w:bookmarkStart w:id="3" w:name="_Toc170907227"/>
      <w:bookmarkEnd w:id="1"/>
      <w:r>
        <w:t xml:space="preserve">Activity </w:t>
      </w:r>
      <w:r w:rsidR="0090528C">
        <w:t>4-</w:t>
      </w:r>
      <w:r w:rsidR="009E28B8">
        <w:t>1</w:t>
      </w:r>
      <w:r>
        <w:t>: Exploring Active Directory Container Objects</w:t>
      </w:r>
      <w:bookmarkEnd w:id="2"/>
      <w:bookmarkEnd w:id="3"/>
    </w:p>
    <w:p w14:paraId="4EAD955E" w14:textId="77777777" w:rsidR="0028459E" w:rsidRDefault="0028459E" w:rsidP="0028459E">
      <w:r>
        <w:t>Time Required: 10 minutes</w:t>
      </w:r>
    </w:p>
    <w:p w14:paraId="74480D63" w14:textId="77777777" w:rsidR="0028459E" w:rsidRDefault="0028459E" w:rsidP="0028459E">
      <w:r>
        <w:t>Objective: Explore Active Directory container objects.</w:t>
      </w:r>
    </w:p>
    <w:p w14:paraId="0B3691CB" w14:textId="77777777" w:rsidR="0028459E" w:rsidRDefault="0028459E" w:rsidP="0028459E">
      <w:r>
        <w:t>Required Tools and Equipment: Server1</w:t>
      </w:r>
    </w:p>
    <w:p w14:paraId="4783D1EB" w14:textId="77777777" w:rsidR="0028459E" w:rsidRDefault="0028459E" w:rsidP="0028459E">
      <w:r>
        <w:t>Description: After installing Active Directory, you want to view its structure by exploring the default container objects in Active Directory Users and Computers.</w:t>
      </w:r>
    </w:p>
    <w:p w14:paraId="2718EE8D" w14:textId="77777777" w:rsidR="0028459E" w:rsidRDefault="0028459E" w:rsidP="000E4CEE">
      <w:pPr>
        <w:pStyle w:val="ListParagraph"/>
        <w:numPr>
          <w:ilvl w:val="0"/>
          <w:numId w:val="4"/>
        </w:numPr>
      </w:pPr>
      <w:r>
        <w:lastRenderedPageBreak/>
        <w:t xml:space="preserve">Log on to Server1 as </w:t>
      </w:r>
      <w:r w:rsidR="006823BD">
        <w:t>your administrator account</w:t>
      </w:r>
      <w:r>
        <w:t>.</w:t>
      </w:r>
    </w:p>
    <w:p w14:paraId="02846A52" w14:textId="77777777" w:rsidR="0028459E" w:rsidRDefault="0028459E" w:rsidP="000E4CEE">
      <w:pPr>
        <w:pStyle w:val="ListParagraph"/>
        <w:numPr>
          <w:ilvl w:val="0"/>
          <w:numId w:val="4"/>
        </w:numPr>
      </w:pPr>
      <w:r>
        <w:t>In Server Manager, open Active Directory Users and Computers by clicking Tools, Active Directory Users and Computers from the menu.</w:t>
      </w:r>
    </w:p>
    <w:p w14:paraId="2CEF9020" w14:textId="2D701D97" w:rsidR="0028459E" w:rsidRDefault="0028459E" w:rsidP="000E4CEE">
      <w:pPr>
        <w:pStyle w:val="ListParagraph"/>
        <w:numPr>
          <w:ilvl w:val="0"/>
          <w:numId w:val="4"/>
        </w:numPr>
      </w:pPr>
      <w:r>
        <w:t>Click the domain object (</w:t>
      </w:r>
      <w:r w:rsidR="002E5055">
        <w:t>MyDomain</w:t>
      </w:r>
      <w:r>
        <w:t>.local) in the left pane.</w:t>
      </w:r>
    </w:p>
    <w:p w14:paraId="7D78E847" w14:textId="4548FC63" w:rsidR="0028459E" w:rsidRDefault="0028459E" w:rsidP="000E4CEE">
      <w:pPr>
        <w:pStyle w:val="ListParagraph"/>
        <w:numPr>
          <w:ilvl w:val="0"/>
          <w:numId w:val="4"/>
        </w:numPr>
      </w:pPr>
      <w:r>
        <w:t>Right-click the domain object and click Properties. Click the General tab, if necessary, and verify that both the domain and forest functional l</w:t>
      </w:r>
      <w:r w:rsidR="00672791">
        <w:t xml:space="preserve">evels are Windows Server </w:t>
      </w:r>
      <w:r w:rsidR="004B7777">
        <w:t>201</w:t>
      </w:r>
      <w:r w:rsidR="00885C4D">
        <w:t>6</w:t>
      </w:r>
      <w:r>
        <w:t>.</w:t>
      </w:r>
      <w:r w:rsidR="002C6EDA">
        <w:t xml:space="preserve"> This is the highest level.</w:t>
      </w:r>
    </w:p>
    <w:p w14:paraId="2273D5AB" w14:textId="77777777" w:rsidR="0014707C" w:rsidRPr="0014707C" w:rsidRDefault="0014707C" w:rsidP="000E4CEE">
      <w:pPr>
        <w:pStyle w:val="ListParagraph"/>
        <w:numPr>
          <w:ilvl w:val="0"/>
          <w:numId w:val="4"/>
        </w:numPr>
      </w:pPr>
      <w:r w:rsidRPr="003D364B">
        <w:rPr>
          <w:b/>
        </w:rPr>
        <w:t>Insert a screenshot:</w:t>
      </w:r>
    </w:p>
    <w:sdt>
      <w:sdtPr>
        <w:rPr>
          <w:rStyle w:val="Red"/>
        </w:rPr>
        <w:id w:val="-589153668"/>
        <w:placeholder>
          <w:docPart w:val="47947E11F7384354BB71D90A5EA5A2DD"/>
        </w:placeholder>
        <w:showingPlcHdr/>
      </w:sdtPr>
      <w:sdtEndPr>
        <w:rPr>
          <w:rStyle w:val="DefaultParagraphFont"/>
          <w:color w:val="auto"/>
        </w:rPr>
      </w:sdtEndPr>
      <w:sdtContent>
        <w:p w14:paraId="50D8CDEC" w14:textId="77777777" w:rsidR="00D50269" w:rsidRDefault="00D50269" w:rsidP="00D50269">
          <w:pPr>
            <w:rPr>
              <w:rStyle w:val="Red"/>
            </w:rPr>
          </w:pPr>
          <w:r w:rsidRPr="004B3313">
            <w:rPr>
              <w:rStyle w:val="PlaceholderText"/>
              <w:color w:val="FF0000"/>
            </w:rPr>
            <w:t>Click or tap here to enter text.</w:t>
          </w:r>
        </w:p>
      </w:sdtContent>
    </w:sdt>
    <w:p w14:paraId="2860B78B" w14:textId="77777777" w:rsidR="0028459E" w:rsidRDefault="0028459E" w:rsidP="000E4CEE">
      <w:pPr>
        <w:pStyle w:val="ListParagraph"/>
        <w:numPr>
          <w:ilvl w:val="0"/>
          <w:numId w:val="4"/>
        </w:numPr>
      </w:pPr>
      <w:r>
        <w:t xml:space="preserve">Enter a description for the domain, such as Windows Server </w:t>
      </w:r>
      <w:r w:rsidR="004B7777">
        <w:t>2019</w:t>
      </w:r>
      <w:r>
        <w:t xml:space="preserve"> Domain, and then click OK.</w:t>
      </w:r>
    </w:p>
    <w:p w14:paraId="216E1D0D" w14:textId="77777777" w:rsidR="0028459E" w:rsidRDefault="0028459E" w:rsidP="000E4CEE">
      <w:pPr>
        <w:pStyle w:val="ListParagraph"/>
        <w:numPr>
          <w:ilvl w:val="0"/>
          <w:numId w:val="4"/>
        </w:numPr>
      </w:pPr>
      <w:r>
        <w:t>Click to expand the domain node, if necessary. Click the Builtin folder in the left pane to view its contents in the right pane: a list of group accounts created when Active Directory was installed.</w:t>
      </w:r>
    </w:p>
    <w:p w14:paraId="185D2F20" w14:textId="77777777" w:rsidR="0028459E" w:rsidRDefault="0028459E" w:rsidP="000E4CEE">
      <w:pPr>
        <w:pStyle w:val="ListParagraph"/>
        <w:numPr>
          <w:ilvl w:val="0"/>
          <w:numId w:val="4"/>
        </w:numPr>
      </w:pPr>
      <w:r>
        <w:t>Click the Computers folder in the left pane. This folder is empty.</w:t>
      </w:r>
    </w:p>
    <w:p w14:paraId="49E5A954" w14:textId="77777777" w:rsidR="0028459E" w:rsidRDefault="0028459E" w:rsidP="000E4CEE">
      <w:pPr>
        <w:pStyle w:val="ListParagraph"/>
        <w:numPr>
          <w:ilvl w:val="0"/>
          <w:numId w:val="4"/>
        </w:numPr>
      </w:pPr>
      <w:r>
        <w:t>Click the Domain Controllers OU. A computer object representing your domain controller is displayed in the right pane. The DC Type column displays GC, meaning the domain controller is a global catalog server.</w:t>
      </w:r>
    </w:p>
    <w:p w14:paraId="0A9DD908" w14:textId="77777777" w:rsidR="00743FD8" w:rsidRDefault="0028459E" w:rsidP="000E4CEE">
      <w:pPr>
        <w:pStyle w:val="ListParagraph"/>
        <w:numPr>
          <w:ilvl w:val="0"/>
          <w:numId w:val="4"/>
        </w:numPr>
      </w:pPr>
      <w:r>
        <w:t>Click the Users folder in the left pane. The right pane displays groups and two user accounts created by default when Active Directory is installed.</w:t>
      </w:r>
    </w:p>
    <w:p w14:paraId="649BAF64" w14:textId="77777777" w:rsidR="0028459E" w:rsidRDefault="0028459E" w:rsidP="000E4CEE">
      <w:pPr>
        <w:pStyle w:val="ListParagraph"/>
        <w:numPr>
          <w:ilvl w:val="0"/>
          <w:numId w:val="4"/>
        </w:numPr>
      </w:pPr>
      <w:r>
        <w:t>Leave Active Directory Users and Computers open for the next activity.</w:t>
      </w:r>
    </w:p>
    <w:p w14:paraId="43A484F7" w14:textId="322E4477" w:rsidR="0028459E" w:rsidRDefault="0090528C" w:rsidP="006F1D1B">
      <w:pPr>
        <w:pStyle w:val="Heading1"/>
      </w:pPr>
      <w:bookmarkStart w:id="4" w:name="_Toc489456900"/>
      <w:bookmarkStart w:id="5" w:name="_Toc170907228"/>
      <w:r>
        <w:t>Activity 4-</w:t>
      </w:r>
      <w:r w:rsidR="009E28B8">
        <w:t>2</w:t>
      </w:r>
      <w:r w:rsidR="0028459E">
        <w:t>: Viewing Default Leaf Objects</w:t>
      </w:r>
      <w:bookmarkEnd w:id="4"/>
      <w:bookmarkEnd w:id="5"/>
    </w:p>
    <w:p w14:paraId="198DD851" w14:textId="77777777" w:rsidR="0028459E" w:rsidRDefault="0028459E" w:rsidP="0028459E">
      <w:r>
        <w:t>Time Required: 15 minutes</w:t>
      </w:r>
    </w:p>
    <w:p w14:paraId="71B05412" w14:textId="77777777" w:rsidR="0028459E" w:rsidRDefault="0028459E" w:rsidP="0028459E">
      <w:r>
        <w:t>Objective: View the properties of a variety of leaf objects.</w:t>
      </w:r>
    </w:p>
    <w:p w14:paraId="14961CAB" w14:textId="77777777" w:rsidR="0028459E" w:rsidRDefault="0028459E" w:rsidP="0028459E">
      <w:r>
        <w:t>Required Tools and Equipment: Server1</w:t>
      </w:r>
    </w:p>
    <w:p w14:paraId="5DD695C6" w14:textId="77777777" w:rsidR="0028459E" w:rsidRDefault="0028459E" w:rsidP="0028459E">
      <w:r>
        <w:t>Description: You want to learn more about Active Directory objects, so you view the properties of several default leaf objects.</w:t>
      </w:r>
    </w:p>
    <w:p w14:paraId="0C3CBBFA" w14:textId="77777777" w:rsidR="0028459E" w:rsidRDefault="0028459E" w:rsidP="000E4CEE">
      <w:pPr>
        <w:pStyle w:val="ListParagraph"/>
        <w:numPr>
          <w:ilvl w:val="0"/>
          <w:numId w:val="4"/>
        </w:numPr>
      </w:pPr>
      <w:r>
        <w:t xml:space="preserve">If necessary, log on to Server1 as </w:t>
      </w:r>
      <w:r w:rsidR="006823BD">
        <w:t>your administrator account</w:t>
      </w:r>
      <w:r>
        <w:t>, and open Active Directory Users and Computers.</w:t>
      </w:r>
    </w:p>
    <w:p w14:paraId="110420A4" w14:textId="77777777" w:rsidR="0028459E" w:rsidRDefault="0028459E" w:rsidP="000E4CEE">
      <w:pPr>
        <w:pStyle w:val="ListParagraph"/>
        <w:numPr>
          <w:ilvl w:val="0"/>
          <w:numId w:val="4"/>
        </w:numPr>
      </w:pPr>
      <w:r>
        <w:lastRenderedPageBreak/>
        <w:t>Click to expand the domain node so that folders and OUs are displayed under it, and then click the Builtin folder.</w:t>
      </w:r>
    </w:p>
    <w:p w14:paraId="6664FD9B" w14:textId="77777777" w:rsidR="0028459E" w:rsidRDefault="0028459E" w:rsidP="000E4CEE">
      <w:pPr>
        <w:pStyle w:val="ListParagraph"/>
        <w:numPr>
          <w:ilvl w:val="0"/>
          <w:numId w:val="4"/>
        </w:numPr>
      </w:pPr>
      <w:r>
        <w:t>In the right pane, right-click the Administrators group and click Properties (or double-click the Administrators group).</w:t>
      </w:r>
    </w:p>
    <w:p w14:paraId="4B620ED5" w14:textId="77777777" w:rsidR="0028459E" w:rsidRDefault="0028459E" w:rsidP="000E4CEE">
      <w:pPr>
        <w:pStyle w:val="ListParagraph"/>
        <w:numPr>
          <w:ilvl w:val="0"/>
          <w:numId w:val="4"/>
        </w:numPr>
      </w:pPr>
      <w:r>
        <w:t>Click the General tab, if necessary. Notice that the option buttons under Group scope and Group type are disabled because you can’t change this information for built-in groups.</w:t>
      </w:r>
    </w:p>
    <w:p w14:paraId="0BDFCDF6" w14:textId="77777777" w:rsidR="0028459E" w:rsidRDefault="0028459E" w:rsidP="000E4CEE">
      <w:pPr>
        <w:pStyle w:val="ListParagraph"/>
        <w:numPr>
          <w:ilvl w:val="0"/>
          <w:numId w:val="4"/>
        </w:numPr>
      </w:pPr>
      <w:r>
        <w:t>Click the Members tab. You should see one user and two groups listed as members. The Name column displays the name of the user or group member, and the Active Directory Domain Services Folder column displays the domain and folder or OU where the member is located. Groups can be nested, as shown here; the Domain Admins and Enterprise Admins groups are members of the Administrators group.</w:t>
      </w:r>
    </w:p>
    <w:p w14:paraId="23ECFBE9" w14:textId="77777777" w:rsidR="0028459E" w:rsidRDefault="0028459E" w:rsidP="000E4CEE">
      <w:pPr>
        <w:pStyle w:val="ListParagraph"/>
        <w:numPr>
          <w:ilvl w:val="0"/>
          <w:numId w:val="4"/>
        </w:numPr>
      </w:pPr>
      <w:r>
        <w:t>Click the Member Of tab. Because built-in groups can’t be members of any other group, the Add and Remove buttons are disabled.</w:t>
      </w:r>
    </w:p>
    <w:p w14:paraId="5588CD32" w14:textId="77777777" w:rsidR="0028459E" w:rsidRDefault="0028459E" w:rsidP="000E4CEE">
      <w:pPr>
        <w:pStyle w:val="ListParagraph"/>
        <w:numPr>
          <w:ilvl w:val="0"/>
          <w:numId w:val="4"/>
        </w:numPr>
      </w:pPr>
      <w:r>
        <w:t>Click the Managed By tab. An administrator can specify another user or group that has the right to manage this group. Click Cancel.</w:t>
      </w:r>
    </w:p>
    <w:p w14:paraId="7C34CFCD" w14:textId="77777777" w:rsidR="0028459E" w:rsidRDefault="0028459E" w:rsidP="000E4CEE">
      <w:pPr>
        <w:pStyle w:val="ListParagraph"/>
        <w:numPr>
          <w:ilvl w:val="0"/>
          <w:numId w:val="4"/>
        </w:numPr>
      </w:pPr>
      <w:r>
        <w:t>In the left pane of Active Directory Users and Computers, click the Domain Controllers OU. Double-click the Server1 computer object in the right pane to open its Properties dialog box.</w:t>
      </w:r>
    </w:p>
    <w:p w14:paraId="1114E71C" w14:textId="77777777" w:rsidR="0028459E" w:rsidRDefault="0028459E" w:rsidP="000E4CEE">
      <w:pPr>
        <w:pStyle w:val="ListParagraph"/>
        <w:numPr>
          <w:ilvl w:val="0"/>
          <w:numId w:val="4"/>
        </w:numPr>
      </w:pPr>
      <w:r>
        <w:t>If necessary, click the General tab. Notice that only the Description text box can be changed for this object.</w:t>
      </w:r>
    </w:p>
    <w:p w14:paraId="69F2C58E" w14:textId="77777777" w:rsidR="0028459E" w:rsidRDefault="0028459E" w:rsidP="000E4CEE">
      <w:pPr>
        <w:pStyle w:val="ListParagraph"/>
        <w:numPr>
          <w:ilvl w:val="0"/>
          <w:numId w:val="4"/>
        </w:numPr>
      </w:pPr>
      <w:r>
        <w:t>Click the Operating System tab, which displays the name, version, and service pack (if any) installed on the computer this computer object represents.</w:t>
      </w:r>
    </w:p>
    <w:p w14:paraId="2191D51E" w14:textId="77777777" w:rsidR="00431943" w:rsidRDefault="0028459E" w:rsidP="000E4CEE">
      <w:pPr>
        <w:pStyle w:val="ListParagraph"/>
        <w:numPr>
          <w:ilvl w:val="0"/>
          <w:numId w:val="4"/>
        </w:numPr>
      </w:pPr>
      <w:r>
        <w:t>Click the Member Of tab. Because this computer object represents a domain controller, it’s a member of the Domain Controllers group. (If this computer object represents a domain member, it’s a member of the Domain Computers group.)</w:t>
      </w:r>
    </w:p>
    <w:p w14:paraId="72A9B564" w14:textId="77777777" w:rsidR="00194F97" w:rsidRPr="00431943" w:rsidRDefault="00194F97" w:rsidP="000E4CEE">
      <w:pPr>
        <w:pStyle w:val="ListParagraph"/>
        <w:numPr>
          <w:ilvl w:val="0"/>
          <w:numId w:val="4"/>
        </w:numPr>
        <w:rPr>
          <w:b/>
          <w:bCs/>
        </w:rPr>
      </w:pPr>
      <w:r w:rsidRPr="00431943">
        <w:rPr>
          <w:b/>
          <w:bCs/>
        </w:rPr>
        <w:t>Insert a screenshot.</w:t>
      </w:r>
    </w:p>
    <w:sdt>
      <w:sdtPr>
        <w:rPr>
          <w:rStyle w:val="Red"/>
        </w:rPr>
        <w:id w:val="1104621407"/>
        <w:placeholder>
          <w:docPart w:val="366692130D74486A8FE92C3E8AA645C2"/>
        </w:placeholder>
        <w:showingPlcHdr/>
      </w:sdtPr>
      <w:sdtEndPr>
        <w:rPr>
          <w:rStyle w:val="DefaultParagraphFont"/>
          <w:color w:val="auto"/>
        </w:rPr>
      </w:sdtEndPr>
      <w:sdtContent>
        <w:p w14:paraId="73A0A0D4" w14:textId="77777777" w:rsidR="00194F97" w:rsidRDefault="00194F97" w:rsidP="00194F97">
          <w:pPr>
            <w:rPr>
              <w:rStyle w:val="Red"/>
            </w:rPr>
          </w:pPr>
          <w:r w:rsidRPr="004B3313">
            <w:rPr>
              <w:rStyle w:val="PlaceholderText"/>
              <w:color w:val="FF0000"/>
            </w:rPr>
            <w:t>Click or tap here to enter text.</w:t>
          </w:r>
        </w:p>
      </w:sdtContent>
    </w:sdt>
    <w:p w14:paraId="7446ED9B" w14:textId="77777777" w:rsidR="0028459E" w:rsidRDefault="0028459E" w:rsidP="000E4CEE">
      <w:pPr>
        <w:pStyle w:val="ListParagraph"/>
        <w:numPr>
          <w:ilvl w:val="0"/>
          <w:numId w:val="4"/>
        </w:numPr>
      </w:pPr>
      <w:r>
        <w:t>Click Cancel.</w:t>
      </w:r>
    </w:p>
    <w:p w14:paraId="6016589B" w14:textId="77777777" w:rsidR="0028459E" w:rsidRDefault="0028459E" w:rsidP="000E4CEE">
      <w:pPr>
        <w:pStyle w:val="ListParagraph"/>
        <w:numPr>
          <w:ilvl w:val="0"/>
          <w:numId w:val="4"/>
        </w:numPr>
      </w:pPr>
      <w:r>
        <w:t>In the left pane of Active Directory Users and Computers, click the Users folder. Double-click the Administrator user to open its Properties dialog box.</w:t>
      </w:r>
    </w:p>
    <w:p w14:paraId="5452118B" w14:textId="77777777" w:rsidR="0028459E" w:rsidRDefault="0028459E" w:rsidP="000E4CEE">
      <w:pPr>
        <w:pStyle w:val="ListParagraph"/>
        <w:numPr>
          <w:ilvl w:val="0"/>
          <w:numId w:val="4"/>
        </w:numPr>
      </w:pPr>
      <w:r>
        <w:lastRenderedPageBreak/>
        <w:t>If necessary, click the General tab. The information here is optional for user accounts but can be used as part of an employee directory. Type your first name and last name in the corresponding text boxes.</w:t>
      </w:r>
    </w:p>
    <w:p w14:paraId="6B77D62A" w14:textId="77777777" w:rsidR="0028459E" w:rsidRDefault="0028459E" w:rsidP="000E4CEE">
      <w:pPr>
        <w:pStyle w:val="ListParagraph"/>
        <w:numPr>
          <w:ilvl w:val="0"/>
          <w:numId w:val="4"/>
        </w:numPr>
      </w:pPr>
      <w:r>
        <w:t>Click the Account tab. Here you can specify the user logon name, logon restrictions, and account options.</w:t>
      </w:r>
    </w:p>
    <w:p w14:paraId="6F5FECD6" w14:textId="77777777" w:rsidR="00C9678A" w:rsidRDefault="0028459E" w:rsidP="000E4CEE">
      <w:pPr>
        <w:pStyle w:val="ListParagraph"/>
        <w:numPr>
          <w:ilvl w:val="0"/>
          <w:numId w:val="4"/>
        </w:numPr>
      </w:pPr>
      <w:r>
        <w:t>Click the Member Of tab. Note the groups the Administrator account belongs to</w:t>
      </w:r>
      <w:r w:rsidR="00C9678A">
        <w:t>.</w:t>
      </w:r>
    </w:p>
    <w:p w14:paraId="4E0DB704" w14:textId="77777777" w:rsidR="00431943" w:rsidRPr="00431943" w:rsidRDefault="00431943" w:rsidP="000E4CEE">
      <w:pPr>
        <w:pStyle w:val="ListParagraph"/>
        <w:numPr>
          <w:ilvl w:val="0"/>
          <w:numId w:val="4"/>
        </w:numPr>
        <w:rPr>
          <w:b/>
          <w:bCs/>
        </w:rPr>
      </w:pPr>
      <w:r w:rsidRPr="00431943">
        <w:rPr>
          <w:b/>
          <w:bCs/>
        </w:rPr>
        <w:t>Insert a screenshot.</w:t>
      </w:r>
    </w:p>
    <w:sdt>
      <w:sdtPr>
        <w:rPr>
          <w:rStyle w:val="Red"/>
        </w:rPr>
        <w:id w:val="586432921"/>
        <w:placeholder>
          <w:docPart w:val="DD8037E169F345D58F58C3ABDAADEDC5"/>
        </w:placeholder>
        <w:showingPlcHdr/>
      </w:sdtPr>
      <w:sdtEndPr>
        <w:rPr>
          <w:rStyle w:val="DefaultParagraphFont"/>
          <w:color w:val="auto"/>
        </w:rPr>
      </w:sdtEndPr>
      <w:sdtContent>
        <w:p w14:paraId="7F32F63B" w14:textId="77777777" w:rsidR="00C9678A" w:rsidRDefault="00C9678A" w:rsidP="00C9678A">
          <w:pPr>
            <w:rPr>
              <w:rStyle w:val="Red"/>
            </w:rPr>
          </w:pPr>
          <w:r w:rsidRPr="004B3313">
            <w:rPr>
              <w:rStyle w:val="PlaceholderText"/>
              <w:color w:val="FF0000"/>
            </w:rPr>
            <w:t>Click or tap here to enter text.</w:t>
          </w:r>
        </w:p>
      </w:sdtContent>
    </w:sdt>
    <w:p w14:paraId="611D3735" w14:textId="77777777" w:rsidR="0028459E" w:rsidRDefault="00F217DE" w:rsidP="000E4CEE">
      <w:pPr>
        <w:pStyle w:val="ListParagraph"/>
        <w:numPr>
          <w:ilvl w:val="0"/>
          <w:numId w:val="4"/>
        </w:numPr>
      </w:pPr>
      <w:r>
        <w:t>C</w:t>
      </w:r>
      <w:r w:rsidR="0028459E">
        <w:t>lick Cancel.</w:t>
      </w:r>
    </w:p>
    <w:p w14:paraId="38DBDD2C" w14:textId="77777777" w:rsidR="0028459E" w:rsidRDefault="0028459E" w:rsidP="000E4CEE">
      <w:pPr>
        <w:pStyle w:val="ListParagraph"/>
        <w:numPr>
          <w:ilvl w:val="0"/>
          <w:numId w:val="4"/>
        </w:numPr>
      </w:pPr>
      <w:r>
        <w:t>Find the Guest user and notice the down arrow on its icon. Double-click the Guest user to open its Properties dialog box.</w:t>
      </w:r>
    </w:p>
    <w:p w14:paraId="65C0B08E" w14:textId="77777777" w:rsidR="003D5EE2" w:rsidRDefault="0028459E" w:rsidP="000E4CEE">
      <w:pPr>
        <w:pStyle w:val="ListParagraph"/>
        <w:numPr>
          <w:ilvl w:val="0"/>
          <w:numId w:val="4"/>
        </w:numPr>
      </w:pPr>
      <w:r>
        <w:t>Click the Account tab. In the Account options list box, scroll down to view the available account options. The down arrow on the Guest user icon means the Guest user is disabled by default because it’s created with a blank password, which can pose a security risk. Click Cancel.</w:t>
      </w:r>
    </w:p>
    <w:p w14:paraId="2C42340B" w14:textId="77777777" w:rsidR="0028459E" w:rsidRDefault="0028459E" w:rsidP="000E4CEE">
      <w:pPr>
        <w:pStyle w:val="ListParagraph"/>
        <w:numPr>
          <w:ilvl w:val="0"/>
          <w:numId w:val="4"/>
        </w:numPr>
      </w:pPr>
      <w:r>
        <w:t>Leave Active Directory Users and Computers open for the next activity.</w:t>
      </w:r>
    </w:p>
    <w:p w14:paraId="02D35886" w14:textId="4B5236C2" w:rsidR="007056A8" w:rsidRDefault="0090528C" w:rsidP="00B66830">
      <w:pPr>
        <w:pStyle w:val="Heading1"/>
      </w:pPr>
      <w:bookmarkStart w:id="6" w:name="_Toc170907229"/>
      <w:r>
        <w:t>Activity 4-</w:t>
      </w:r>
      <w:r w:rsidR="009E28B8">
        <w:t>3</w:t>
      </w:r>
      <w:r w:rsidR="007056A8" w:rsidRPr="00B546CD">
        <w:t>: Creating User Accounts in Active Directory</w:t>
      </w:r>
      <w:bookmarkEnd w:id="6"/>
    </w:p>
    <w:p w14:paraId="00F7CDF2" w14:textId="77777777" w:rsidR="007056A8" w:rsidRDefault="007056A8" w:rsidP="007056A8">
      <w:r w:rsidRPr="00B546CD">
        <w:t>Time Required: Approximately 15 minutes</w:t>
      </w:r>
    </w:p>
    <w:p w14:paraId="3DA47869" w14:textId="77777777" w:rsidR="007056A8" w:rsidRDefault="007056A8" w:rsidP="007056A8">
      <w:r w:rsidRPr="00B546CD">
        <w:t>Objective: Learn how to create a user account in Active Directory.</w:t>
      </w:r>
    </w:p>
    <w:p w14:paraId="69AC2728" w14:textId="77777777" w:rsidR="007056A8" w:rsidRDefault="007056A8" w:rsidP="007056A8">
      <w:r w:rsidRPr="00B546CD">
        <w:t>Description: Management and access to resources through Active Directory begins through user accounts. In this activity, you learn how to set up a new account.</w:t>
      </w:r>
    </w:p>
    <w:p w14:paraId="0C672085" w14:textId="77777777" w:rsidR="00CB79A5" w:rsidRDefault="00CB79A5" w:rsidP="000E4CEE">
      <w:pPr>
        <w:pStyle w:val="ListParagraph"/>
        <w:numPr>
          <w:ilvl w:val="0"/>
          <w:numId w:val="5"/>
        </w:numPr>
      </w:pPr>
      <w:bookmarkStart w:id="7" w:name="_Hlk56341789"/>
      <w:r>
        <w:t>Open Active Directory Users and Computers.</w:t>
      </w:r>
    </w:p>
    <w:p w14:paraId="6B5752E0" w14:textId="4C18C911" w:rsidR="00CB79A5" w:rsidRDefault="00CB79A5" w:rsidP="000E4CEE">
      <w:pPr>
        <w:pStyle w:val="ListParagraph"/>
        <w:numPr>
          <w:ilvl w:val="0"/>
          <w:numId w:val="5"/>
        </w:numPr>
      </w:pPr>
      <w:r w:rsidRPr="000F17F4">
        <w:t>Right-click the top domain in the tree in t</w:t>
      </w:r>
      <w:r>
        <w:t xml:space="preserve">he left pane, </w:t>
      </w:r>
      <w:r w:rsidR="002E5055">
        <w:rPr>
          <w:b/>
        </w:rPr>
        <w:t>MyDomain</w:t>
      </w:r>
      <w:r w:rsidRPr="008974FD">
        <w:rPr>
          <w:b/>
        </w:rPr>
        <w:t>.local</w:t>
      </w:r>
      <w:r w:rsidRPr="000F17F4">
        <w:t xml:space="preserve">, point to New, and click </w:t>
      </w:r>
      <w:r w:rsidRPr="008974FD">
        <w:rPr>
          <w:b/>
        </w:rPr>
        <w:t>Organizational Unit</w:t>
      </w:r>
      <w:r w:rsidRPr="000F17F4">
        <w:t>.</w:t>
      </w:r>
    </w:p>
    <w:p w14:paraId="10133CEF" w14:textId="77777777" w:rsidR="00CB79A5" w:rsidRDefault="00CB79A5" w:rsidP="000E4CEE">
      <w:pPr>
        <w:pStyle w:val="ListParagraph"/>
        <w:numPr>
          <w:ilvl w:val="0"/>
          <w:numId w:val="5"/>
        </w:numPr>
      </w:pPr>
      <w:r>
        <w:t xml:space="preserve">Enter </w:t>
      </w:r>
      <w:r w:rsidRPr="004A587F">
        <w:rPr>
          <w:b/>
        </w:rPr>
        <w:t>Employees</w:t>
      </w:r>
      <w:r>
        <w:t>. Click OK.</w:t>
      </w:r>
    </w:p>
    <w:p w14:paraId="4D15637B" w14:textId="77777777" w:rsidR="00CB79A5" w:rsidRPr="00732411" w:rsidRDefault="00CB79A5" w:rsidP="000E4CEE">
      <w:pPr>
        <w:pStyle w:val="ListParagraph"/>
        <w:numPr>
          <w:ilvl w:val="0"/>
          <w:numId w:val="5"/>
        </w:numPr>
      </w:pPr>
      <w:r>
        <w:t xml:space="preserve">Under the </w:t>
      </w:r>
      <w:r w:rsidRPr="005A2C64">
        <w:rPr>
          <w:b/>
          <w:bCs/>
        </w:rPr>
        <w:t>Employees</w:t>
      </w:r>
      <w:r>
        <w:t xml:space="preserve"> OU, create a </w:t>
      </w:r>
      <w:r w:rsidRPr="004A587F">
        <w:rPr>
          <w:b/>
        </w:rPr>
        <w:t>Sales</w:t>
      </w:r>
      <w:r>
        <w:t xml:space="preserve"> OU and an </w:t>
      </w:r>
      <w:r w:rsidRPr="004A587F">
        <w:rPr>
          <w:b/>
        </w:rPr>
        <w:t>Accounting</w:t>
      </w:r>
      <w:r>
        <w:t xml:space="preserve"> OU.</w:t>
      </w:r>
      <w:r w:rsidRPr="00732411">
        <w:t xml:space="preserve"> </w:t>
      </w:r>
    </w:p>
    <w:p w14:paraId="48964A89" w14:textId="77777777" w:rsidR="00CB79A5" w:rsidRDefault="00CB79A5" w:rsidP="000E4CEE">
      <w:pPr>
        <w:pStyle w:val="ListParagraph"/>
        <w:numPr>
          <w:ilvl w:val="0"/>
          <w:numId w:val="5"/>
        </w:numPr>
      </w:pPr>
      <w:r>
        <w:t xml:space="preserve">Right Click the </w:t>
      </w:r>
      <w:r w:rsidRPr="005A2C64">
        <w:rPr>
          <w:b/>
          <w:bCs/>
        </w:rPr>
        <w:t>Sales</w:t>
      </w:r>
      <w:r>
        <w:t xml:space="preserve"> OU, and Click New, User.</w:t>
      </w:r>
    </w:p>
    <w:p w14:paraId="48B65657" w14:textId="77777777" w:rsidR="007056A8" w:rsidRDefault="007056A8" w:rsidP="000E4CEE">
      <w:pPr>
        <w:pStyle w:val="ListParagraph"/>
        <w:numPr>
          <w:ilvl w:val="0"/>
          <w:numId w:val="5"/>
        </w:numPr>
      </w:pPr>
      <w:r w:rsidRPr="00432F74">
        <w:t xml:space="preserve">Type </w:t>
      </w:r>
      <w:r w:rsidR="00912E7A" w:rsidRPr="00976A9A">
        <w:rPr>
          <w:b/>
        </w:rPr>
        <w:t>Sales1</w:t>
      </w:r>
      <w:r w:rsidR="00912E7A">
        <w:t xml:space="preserve"> in the f</w:t>
      </w:r>
      <w:r w:rsidRPr="00432F74">
        <w:t xml:space="preserve">irst name box, </w:t>
      </w:r>
      <w:r w:rsidR="00912E7A" w:rsidRPr="007A6D1A">
        <w:rPr>
          <w:b/>
          <w:bCs/>
        </w:rPr>
        <w:t>Test</w:t>
      </w:r>
      <w:r w:rsidR="00912E7A">
        <w:t xml:space="preserve"> in</w:t>
      </w:r>
      <w:r w:rsidRPr="00432F74">
        <w:t xml:space="preserve"> the Last name box. Enter </w:t>
      </w:r>
      <w:r w:rsidR="00B873BE" w:rsidRPr="00B873BE">
        <w:rPr>
          <w:b/>
        </w:rPr>
        <w:t>S</w:t>
      </w:r>
      <w:r w:rsidR="00912E7A" w:rsidRPr="00B873BE">
        <w:rPr>
          <w:b/>
        </w:rPr>
        <w:t>ales1</w:t>
      </w:r>
      <w:r w:rsidRPr="00432F74">
        <w:t xml:space="preserve"> in the User logon name</w:t>
      </w:r>
      <w:r>
        <w:t xml:space="preserve"> box.</w:t>
      </w:r>
    </w:p>
    <w:p w14:paraId="161B2904" w14:textId="77777777" w:rsidR="007056A8" w:rsidRPr="00E54185" w:rsidRDefault="007056A8" w:rsidP="000E4CEE">
      <w:pPr>
        <w:pStyle w:val="ListParagraph"/>
        <w:numPr>
          <w:ilvl w:val="0"/>
          <w:numId w:val="5"/>
        </w:numPr>
      </w:pPr>
      <w:r w:rsidRPr="00545DC7">
        <w:rPr>
          <w:b/>
        </w:rPr>
        <w:lastRenderedPageBreak/>
        <w:t>What options are automatically completed for you?</w:t>
      </w:r>
    </w:p>
    <w:sdt>
      <w:sdtPr>
        <w:rPr>
          <w:rStyle w:val="Red"/>
        </w:rPr>
        <w:id w:val="-2120742553"/>
        <w:placeholder>
          <w:docPart w:val="F6582A9BDDDE4E0B9A172CBA728B26BE"/>
        </w:placeholder>
        <w:showingPlcHdr/>
      </w:sdtPr>
      <w:sdtEndPr>
        <w:rPr>
          <w:rStyle w:val="DefaultParagraphFont"/>
          <w:color w:val="auto"/>
        </w:rPr>
      </w:sdtEndPr>
      <w:sdtContent>
        <w:p w14:paraId="2B013707" w14:textId="77777777" w:rsidR="001971FC" w:rsidRDefault="001971FC" w:rsidP="001971FC">
          <w:pPr>
            <w:rPr>
              <w:rStyle w:val="Red"/>
            </w:rPr>
          </w:pPr>
          <w:r w:rsidRPr="004B3313">
            <w:rPr>
              <w:rStyle w:val="PlaceholderText"/>
              <w:color w:val="FF0000"/>
            </w:rPr>
            <w:t>Click or tap here to enter text.</w:t>
          </w:r>
        </w:p>
      </w:sdtContent>
    </w:sdt>
    <w:p w14:paraId="68A8C056" w14:textId="77777777" w:rsidR="002B51B9" w:rsidRDefault="002B51B9" w:rsidP="000E4CEE">
      <w:pPr>
        <w:pStyle w:val="ListParagraph"/>
        <w:numPr>
          <w:ilvl w:val="0"/>
          <w:numId w:val="5"/>
        </w:numPr>
      </w:pPr>
      <w:r w:rsidRPr="003D364B">
        <w:rPr>
          <w:b/>
        </w:rPr>
        <w:t>Insert a screenshot:</w:t>
      </w:r>
    </w:p>
    <w:sdt>
      <w:sdtPr>
        <w:rPr>
          <w:rStyle w:val="Red"/>
        </w:rPr>
        <w:id w:val="1864475350"/>
        <w:placeholder>
          <w:docPart w:val="632F7E7BB48D476D81B33242E2D32432"/>
        </w:placeholder>
        <w:showingPlcHdr/>
      </w:sdtPr>
      <w:sdtEndPr>
        <w:rPr>
          <w:rStyle w:val="DefaultParagraphFont"/>
          <w:color w:val="auto"/>
        </w:rPr>
      </w:sdtEndPr>
      <w:sdtContent>
        <w:p w14:paraId="2CE7974F" w14:textId="77777777" w:rsidR="003B5D34" w:rsidRDefault="003B5D34" w:rsidP="003B5D34">
          <w:pPr>
            <w:rPr>
              <w:rStyle w:val="Red"/>
            </w:rPr>
          </w:pPr>
          <w:r w:rsidRPr="004B3313">
            <w:rPr>
              <w:rStyle w:val="PlaceholderText"/>
              <w:color w:val="FF0000"/>
            </w:rPr>
            <w:t>Click or tap here to enter text.</w:t>
          </w:r>
        </w:p>
      </w:sdtContent>
    </w:sdt>
    <w:p w14:paraId="4BA47309" w14:textId="77777777" w:rsidR="007056A8" w:rsidRDefault="007056A8" w:rsidP="000E4CEE">
      <w:pPr>
        <w:pStyle w:val="ListParagraph"/>
        <w:numPr>
          <w:ilvl w:val="0"/>
          <w:numId w:val="5"/>
        </w:numPr>
      </w:pPr>
      <w:r>
        <w:t>Click Next.</w:t>
      </w:r>
    </w:p>
    <w:p w14:paraId="7EDE0917" w14:textId="33008FF6" w:rsidR="007056A8" w:rsidRDefault="00CB79A5" w:rsidP="000E4CEE">
      <w:pPr>
        <w:pStyle w:val="ListParagraph"/>
        <w:numPr>
          <w:ilvl w:val="0"/>
          <w:numId w:val="5"/>
        </w:numPr>
      </w:pPr>
      <w:r>
        <w:t xml:space="preserve">Use </w:t>
      </w:r>
      <w:r w:rsidRPr="00CB79A5">
        <w:rPr>
          <w:b/>
        </w:rPr>
        <w:t>Password0</w:t>
      </w:r>
      <w:r w:rsidR="007A6D1A">
        <w:rPr>
          <w:b/>
        </w:rPr>
        <w:t>2</w:t>
      </w:r>
      <w:r>
        <w:t xml:space="preserve"> as the password</w:t>
      </w:r>
      <w:r w:rsidR="007056A8" w:rsidRPr="00B9051A">
        <w:t xml:space="preserve">. Ensure the box is checked for User must change password at next logon. This option forces users to enter a new password the first time they sign in, so that the account creator will not know their password. The other options include: </w:t>
      </w:r>
      <w:r w:rsidR="007056A8">
        <w:br/>
      </w:r>
      <w:r w:rsidR="00FB3A5E" w:rsidRPr="00FC1FED">
        <w:rPr>
          <w:b/>
        </w:rPr>
        <w:t>User cannot change password:</w:t>
      </w:r>
      <w:r w:rsidR="007056A8" w:rsidRPr="00B9051A">
        <w:t xml:space="preserve"> </w:t>
      </w:r>
      <w:r w:rsidR="00FC1FED">
        <w:t>This</w:t>
      </w:r>
      <w:r w:rsidR="007056A8" w:rsidRPr="00B9051A">
        <w:t xml:space="preserve"> means that only the account administrator can change the user’s password</w:t>
      </w:r>
      <w:r w:rsidR="00B6003A">
        <w:t>.</w:t>
      </w:r>
      <w:r w:rsidR="007056A8">
        <w:br/>
      </w:r>
      <w:r w:rsidR="00FB3A5E" w:rsidRPr="00FC1FED">
        <w:rPr>
          <w:b/>
        </w:rPr>
        <w:t>Password never expires:</w:t>
      </w:r>
      <w:r w:rsidR="00D45441">
        <w:t xml:space="preserve"> This</w:t>
      </w:r>
      <w:r w:rsidR="007056A8" w:rsidRPr="00B9051A">
        <w:t xml:space="preserve"> is used in situations in which an account must always be accessed, such as when a program accesses an account to run a special process</w:t>
      </w:r>
      <w:r w:rsidR="007056A8">
        <w:br/>
      </w:r>
      <w:r w:rsidR="00FB3A5E" w:rsidRPr="00FC1FED">
        <w:rPr>
          <w:b/>
        </w:rPr>
        <w:t>Account is disabled:</w:t>
      </w:r>
      <w:r w:rsidR="00D45441">
        <w:t xml:space="preserve"> This</w:t>
      </w:r>
      <w:r w:rsidR="007056A8" w:rsidRPr="00B9051A">
        <w:t xml:space="preserve"> provides a way to prevent access to an account without deleting it</w:t>
      </w:r>
      <w:r w:rsidR="00915480">
        <w:t>.</w:t>
      </w:r>
      <w:r w:rsidR="007056A8" w:rsidRPr="00B9051A">
        <w:t xml:space="preserve"> The Windows Server </w:t>
      </w:r>
      <w:r w:rsidR="004B7777">
        <w:t>2019</w:t>
      </w:r>
      <w:r w:rsidR="007056A8" w:rsidRPr="00B9051A">
        <w:t xml:space="preserve"> default password requirements are enabled when you create an account. A password must be seven characters or longer and cannot contain the account name or portions of the user’s full name (beyond two characters of the name). Also, a minimum of three of the following four rules apply: includes numbers, includes uppercase letters, includes lowercase letters, includes characters such as $, #, and !.</w:t>
      </w:r>
    </w:p>
    <w:p w14:paraId="270FBBFB" w14:textId="77777777" w:rsidR="007056A8" w:rsidRDefault="007056A8" w:rsidP="000E4CEE">
      <w:pPr>
        <w:pStyle w:val="ListParagraph"/>
        <w:numPr>
          <w:ilvl w:val="0"/>
          <w:numId w:val="5"/>
        </w:numPr>
      </w:pPr>
      <w:r w:rsidRPr="00B9051A">
        <w:t>Click Next.</w:t>
      </w:r>
    </w:p>
    <w:p w14:paraId="21AB5325" w14:textId="77777777" w:rsidR="007056A8" w:rsidRDefault="007056A8" w:rsidP="000E4CEE">
      <w:pPr>
        <w:pStyle w:val="ListParagraph"/>
        <w:numPr>
          <w:ilvl w:val="0"/>
          <w:numId w:val="5"/>
        </w:numPr>
      </w:pPr>
      <w:r>
        <w:t>V</w:t>
      </w:r>
      <w:r w:rsidRPr="00B9051A">
        <w:t>erify the information you have entered and click Finish.</w:t>
      </w:r>
    </w:p>
    <w:p w14:paraId="44A16671" w14:textId="77777777" w:rsidR="007056A8" w:rsidRDefault="007056A8" w:rsidP="000E4CEE">
      <w:pPr>
        <w:pStyle w:val="ListParagraph"/>
        <w:numPr>
          <w:ilvl w:val="0"/>
          <w:numId w:val="5"/>
        </w:numPr>
      </w:pPr>
      <w:r w:rsidRPr="00B9051A">
        <w:t>To continue configuring the account, in the middle pane, double-click the account you jus</w:t>
      </w:r>
      <w:r w:rsidR="00D66AFE">
        <w:t xml:space="preserve">t created, </w:t>
      </w:r>
      <w:r w:rsidR="00D66AFE" w:rsidRPr="00C52812">
        <w:rPr>
          <w:b/>
        </w:rPr>
        <w:t>Sales1</w:t>
      </w:r>
      <w:r w:rsidRPr="00B9051A">
        <w:t xml:space="preserve"> (alternatively, you can right-click the account and click Properties).</w:t>
      </w:r>
    </w:p>
    <w:p w14:paraId="7EE3D922" w14:textId="77777777" w:rsidR="00E075B8" w:rsidRPr="006C01AF" w:rsidRDefault="00E075B8" w:rsidP="000E4CEE">
      <w:pPr>
        <w:pStyle w:val="ListParagraph"/>
        <w:numPr>
          <w:ilvl w:val="0"/>
          <w:numId w:val="5"/>
        </w:numPr>
      </w:pPr>
      <w:r w:rsidRPr="00E075B8">
        <w:rPr>
          <w:b/>
        </w:rPr>
        <w:t>Insert a screenshot:</w:t>
      </w:r>
    </w:p>
    <w:sdt>
      <w:sdtPr>
        <w:rPr>
          <w:rStyle w:val="Red"/>
        </w:rPr>
        <w:id w:val="1547724598"/>
        <w:placeholder>
          <w:docPart w:val="713A4948E0584873BC93B54137543313"/>
        </w:placeholder>
        <w:showingPlcHdr/>
      </w:sdtPr>
      <w:sdtEndPr>
        <w:rPr>
          <w:rStyle w:val="DefaultParagraphFont"/>
          <w:color w:val="auto"/>
        </w:rPr>
      </w:sdtEndPr>
      <w:sdtContent>
        <w:p w14:paraId="060DF6A0" w14:textId="77777777" w:rsidR="00E62A2D" w:rsidRDefault="00E62A2D" w:rsidP="00E62A2D">
          <w:pPr>
            <w:rPr>
              <w:rStyle w:val="Red"/>
            </w:rPr>
          </w:pPr>
          <w:r w:rsidRPr="004B3313">
            <w:rPr>
              <w:rStyle w:val="PlaceholderText"/>
              <w:color w:val="FF0000"/>
            </w:rPr>
            <w:t>Click or tap here to enter text.</w:t>
          </w:r>
        </w:p>
      </w:sdtContent>
    </w:sdt>
    <w:p w14:paraId="60BB029C" w14:textId="77777777" w:rsidR="007056A8" w:rsidRDefault="007056A8" w:rsidP="000E4CEE">
      <w:pPr>
        <w:pStyle w:val="ListParagraph"/>
        <w:numPr>
          <w:ilvl w:val="0"/>
          <w:numId w:val="5"/>
        </w:numPr>
      </w:pPr>
      <w:r w:rsidRPr="00B9051A">
        <w:t>Notice the tabs that are displayed for the account properties.</w:t>
      </w:r>
    </w:p>
    <w:p w14:paraId="015FF424" w14:textId="77777777" w:rsidR="007056A8" w:rsidRDefault="007056A8" w:rsidP="000E4CEE">
      <w:pPr>
        <w:pStyle w:val="ListParagraph"/>
        <w:numPr>
          <w:ilvl w:val="0"/>
          <w:numId w:val="5"/>
        </w:numPr>
      </w:pPr>
      <w:r w:rsidRPr="00B9051A">
        <w:t>Click the General tab, if it is not already displayed, and enter a description of the account, such as Test account.</w:t>
      </w:r>
    </w:p>
    <w:p w14:paraId="5925B7E8" w14:textId="77777777" w:rsidR="007056A8" w:rsidRDefault="007056A8" w:rsidP="000E4CEE">
      <w:pPr>
        <w:pStyle w:val="ListParagraph"/>
        <w:numPr>
          <w:ilvl w:val="0"/>
          <w:numId w:val="5"/>
        </w:numPr>
      </w:pPr>
      <w:r w:rsidRPr="00B9051A">
        <w:t>Click the Account tab to view the information you can enter on it.</w:t>
      </w:r>
    </w:p>
    <w:p w14:paraId="170D2D48" w14:textId="77777777" w:rsidR="007056A8" w:rsidRDefault="007056A8" w:rsidP="000E4CEE">
      <w:pPr>
        <w:pStyle w:val="ListParagraph"/>
        <w:numPr>
          <w:ilvl w:val="0"/>
          <w:numId w:val="5"/>
        </w:numPr>
      </w:pPr>
      <w:r w:rsidRPr="00B9051A">
        <w:lastRenderedPageBreak/>
        <w:t>Click the tabs you have not yet viewed to find out what information can be configured through each one.</w:t>
      </w:r>
    </w:p>
    <w:p w14:paraId="6F8ED49B" w14:textId="77777777" w:rsidR="007056A8" w:rsidRDefault="007056A8" w:rsidP="000E4CEE">
      <w:pPr>
        <w:pStyle w:val="ListParagraph"/>
        <w:numPr>
          <w:ilvl w:val="0"/>
          <w:numId w:val="5"/>
        </w:numPr>
      </w:pPr>
      <w:r w:rsidRPr="00B9051A">
        <w:t>Click OK.</w:t>
      </w:r>
    </w:p>
    <w:p w14:paraId="557F3A04" w14:textId="64B6D783" w:rsidR="00F1213B" w:rsidRDefault="00F1213B" w:rsidP="000E4CEE">
      <w:pPr>
        <w:pStyle w:val="ListParagraph"/>
        <w:numPr>
          <w:ilvl w:val="0"/>
          <w:numId w:val="5"/>
        </w:numPr>
      </w:pPr>
      <w:r>
        <w:t xml:space="preserve">Startup </w:t>
      </w:r>
      <w:r w:rsidRPr="00AE13A6">
        <w:rPr>
          <w:b/>
          <w:bCs/>
        </w:rPr>
        <w:t>Win1</w:t>
      </w:r>
      <w:r w:rsidR="00BD4469">
        <w:rPr>
          <w:b/>
          <w:bCs/>
        </w:rPr>
        <w:t>1</w:t>
      </w:r>
      <w:r>
        <w:t xml:space="preserve">. Click Other User to logon to the domain. Logon to </w:t>
      </w:r>
      <w:r w:rsidRPr="00AE13A6">
        <w:rPr>
          <w:b/>
          <w:bCs/>
        </w:rPr>
        <w:t>Win1</w:t>
      </w:r>
      <w:r w:rsidR="00BD4469">
        <w:rPr>
          <w:b/>
          <w:bCs/>
        </w:rPr>
        <w:t>1</w:t>
      </w:r>
      <w:r>
        <w:t xml:space="preserve"> as </w:t>
      </w:r>
      <w:r w:rsidRPr="00AE13A6">
        <w:rPr>
          <w:b/>
          <w:bCs/>
        </w:rPr>
        <w:t>Sales1</w:t>
      </w:r>
      <w:r>
        <w:t xml:space="preserve">. Change the password when requested to </w:t>
      </w:r>
      <w:r w:rsidRPr="007C6693">
        <w:rPr>
          <w:b/>
          <w:bCs/>
        </w:rPr>
        <w:t>Password0</w:t>
      </w:r>
      <w:r w:rsidR="00C01B2A">
        <w:rPr>
          <w:b/>
          <w:bCs/>
        </w:rPr>
        <w:t>1</w:t>
      </w:r>
      <w:r>
        <w:t>.</w:t>
      </w:r>
    </w:p>
    <w:p w14:paraId="0CE18119" w14:textId="77777777" w:rsidR="00805616" w:rsidRDefault="00805616" w:rsidP="000E4CEE">
      <w:pPr>
        <w:pStyle w:val="ListParagraph"/>
        <w:numPr>
          <w:ilvl w:val="0"/>
          <w:numId w:val="5"/>
        </w:numPr>
      </w:pPr>
      <w:r>
        <w:t>Click the Start button, point your mouse at the top icon on the left that will show your username.</w:t>
      </w:r>
    </w:p>
    <w:p w14:paraId="42226729" w14:textId="77777777" w:rsidR="00805616" w:rsidRPr="006C01AF" w:rsidRDefault="00805616" w:rsidP="000E4CEE">
      <w:pPr>
        <w:pStyle w:val="ListParagraph"/>
        <w:numPr>
          <w:ilvl w:val="0"/>
          <w:numId w:val="5"/>
        </w:numPr>
      </w:pPr>
      <w:r w:rsidRPr="00E075B8">
        <w:rPr>
          <w:b/>
        </w:rPr>
        <w:t>Insert a screenshot:</w:t>
      </w:r>
    </w:p>
    <w:sdt>
      <w:sdtPr>
        <w:rPr>
          <w:rStyle w:val="Red"/>
        </w:rPr>
        <w:id w:val="-446690995"/>
        <w:placeholder>
          <w:docPart w:val="8BB64D16228142D6BD67DE696C702B37"/>
        </w:placeholder>
        <w:showingPlcHdr/>
      </w:sdtPr>
      <w:sdtEndPr>
        <w:rPr>
          <w:rStyle w:val="DefaultParagraphFont"/>
          <w:color w:val="auto"/>
        </w:rPr>
      </w:sdtEndPr>
      <w:sdtContent>
        <w:p w14:paraId="3CDC69E2" w14:textId="77777777" w:rsidR="00805616" w:rsidRDefault="00805616" w:rsidP="00805616">
          <w:pPr>
            <w:rPr>
              <w:rStyle w:val="Red"/>
            </w:rPr>
          </w:pPr>
          <w:r w:rsidRPr="004B3313">
            <w:rPr>
              <w:rStyle w:val="PlaceholderText"/>
              <w:color w:val="FF0000"/>
            </w:rPr>
            <w:t>Click or tap here to enter text.</w:t>
          </w:r>
        </w:p>
      </w:sdtContent>
    </w:sdt>
    <w:bookmarkEnd w:id="7" w:displacedByCustomXml="prev"/>
    <w:p w14:paraId="6ED6E2B5" w14:textId="51057FC3" w:rsidR="007056A8" w:rsidRDefault="0090528C" w:rsidP="00B66830">
      <w:pPr>
        <w:pStyle w:val="Heading1"/>
      </w:pPr>
      <w:bookmarkStart w:id="8" w:name="_Toc170907230"/>
      <w:r>
        <w:t>Activity 4-</w:t>
      </w:r>
      <w:r w:rsidR="009E28B8">
        <w:t>4</w:t>
      </w:r>
      <w:r w:rsidR="007056A8" w:rsidRPr="008F0405">
        <w:t>: Disabling, Re</w:t>
      </w:r>
      <w:r w:rsidR="007056A8">
        <w:t>naming, and Enabling an Account</w:t>
      </w:r>
      <w:bookmarkEnd w:id="8"/>
    </w:p>
    <w:p w14:paraId="44C43144" w14:textId="77777777" w:rsidR="007056A8" w:rsidRDefault="007056A8" w:rsidP="007056A8">
      <w:r w:rsidRPr="008F0405">
        <w:t>Time Required: Approximately 5 minutes</w:t>
      </w:r>
    </w:p>
    <w:p w14:paraId="35A2CCC1" w14:textId="77777777" w:rsidR="007056A8" w:rsidRDefault="007056A8" w:rsidP="007056A8">
      <w:r w:rsidRPr="008F0405">
        <w:t>Objective: Practice disabling, renaming, and then enabling an account.</w:t>
      </w:r>
    </w:p>
    <w:p w14:paraId="4195D3CB" w14:textId="77777777" w:rsidR="007056A8" w:rsidRDefault="007056A8" w:rsidP="007056A8">
      <w:r w:rsidRPr="008F0405">
        <w:t>Description: In this activity, you learn how to disable an account, rename the account, and then enable that account.</w:t>
      </w:r>
    </w:p>
    <w:p w14:paraId="2BEAD7C2" w14:textId="77777777" w:rsidR="00805341" w:rsidRDefault="00805341" w:rsidP="000E4CEE">
      <w:pPr>
        <w:pStyle w:val="ListParagraph"/>
        <w:numPr>
          <w:ilvl w:val="0"/>
          <w:numId w:val="6"/>
        </w:numPr>
      </w:pPr>
      <w:r>
        <w:t xml:space="preserve">Logon to </w:t>
      </w:r>
      <w:r w:rsidRPr="00B76ABF">
        <w:rPr>
          <w:b/>
          <w:bCs/>
        </w:rPr>
        <w:t>Server1</w:t>
      </w:r>
      <w:r>
        <w:t>.</w:t>
      </w:r>
    </w:p>
    <w:p w14:paraId="6B63EC1D" w14:textId="77777777" w:rsidR="007056A8" w:rsidRDefault="007056A8" w:rsidP="000E4CEE">
      <w:pPr>
        <w:pStyle w:val="ListParagraph"/>
        <w:numPr>
          <w:ilvl w:val="0"/>
          <w:numId w:val="6"/>
        </w:numPr>
      </w:pPr>
      <w:r w:rsidRPr="008F0405">
        <w:t>Access</w:t>
      </w:r>
      <w:r w:rsidR="00A554B2">
        <w:t xml:space="preserve"> </w:t>
      </w:r>
      <w:r w:rsidRPr="008F3B02">
        <w:rPr>
          <w:b/>
          <w:bCs/>
        </w:rPr>
        <w:t>Active Directory Users and Computers</w:t>
      </w:r>
      <w:r w:rsidRPr="008F0405">
        <w:t>, or if it is closed, open it.</w:t>
      </w:r>
    </w:p>
    <w:p w14:paraId="73660F0A" w14:textId="77777777" w:rsidR="007056A8" w:rsidRDefault="007056A8" w:rsidP="000E4CEE">
      <w:pPr>
        <w:pStyle w:val="ListParagraph"/>
        <w:numPr>
          <w:ilvl w:val="0"/>
          <w:numId w:val="6"/>
        </w:numPr>
      </w:pPr>
      <w:r w:rsidRPr="008F0405">
        <w:t xml:space="preserve">Browse to find the account, </w:t>
      </w:r>
      <w:r w:rsidR="00F24165" w:rsidRPr="006307E8">
        <w:rPr>
          <w:b/>
        </w:rPr>
        <w:t>Sales1</w:t>
      </w:r>
      <w:r w:rsidR="000A50CC">
        <w:t>, you created in the previous activity</w:t>
      </w:r>
      <w:r w:rsidRPr="008F0405">
        <w:t>.</w:t>
      </w:r>
    </w:p>
    <w:p w14:paraId="2D5BF23D" w14:textId="77777777" w:rsidR="007056A8" w:rsidRDefault="007056A8" w:rsidP="000E4CEE">
      <w:pPr>
        <w:pStyle w:val="ListParagraph"/>
        <w:numPr>
          <w:ilvl w:val="0"/>
          <w:numId w:val="6"/>
        </w:numPr>
      </w:pPr>
      <w:r w:rsidRPr="008F0405">
        <w:t xml:space="preserve">Right-click the account and click </w:t>
      </w:r>
      <w:r w:rsidRPr="008F3B02">
        <w:rPr>
          <w:b/>
          <w:bCs/>
        </w:rPr>
        <w:t>Disable Account</w:t>
      </w:r>
      <w:r w:rsidR="00842A41">
        <w:t>.</w:t>
      </w:r>
    </w:p>
    <w:p w14:paraId="3B68CE86" w14:textId="77777777" w:rsidR="007056A8" w:rsidRDefault="007056A8" w:rsidP="000E4CEE">
      <w:pPr>
        <w:pStyle w:val="ListParagraph"/>
        <w:numPr>
          <w:ilvl w:val="0"/>
          <w:numId w:val="6"/>
        </w:numPr>
      </w:pPr>
      <w:r w:rsidRPr="008F0405">
        <w:t>Click OK when you see the informational dialog box that verifies you have disabled the account. The account icon will have a down arrow inside a white circle to show that it is disabled. No one can use the account until you enable it.</w:t>
      </w:r>
    </w:p>
    <w:p w14:paraId="3EC7C5A5" w14:textId="77777777" w:rsidR="007056A8" w:rsidRDefault="007056A8" w:rsidP="000E4CEE">
      <w:pPr>
        <w:pStyle w:val="ListParagraph"/>
        <w:numPr>
          <w:ilvl w:val="0"/>
          <w:numId w:val="6"/>
        </w:numPr>
      </w:pPr>
      <w:r w:rsidRPr="008F0405">
        <w:t xml:space="preserve">To rename the account, right-click it and click Rename. Enter a new name, </w:t>
      </w:r>
      <w:r w:rsidR="00F24165" w:rsidRPr="00E1229A">
        <w:rPr>
          <w:b/>
        </w:rPr>
        <w:t>Sales2</w:t>
      </w:r>
      <w:r w:rsidRPr="008F0405">
        <w:t>, and then press Enter.</w:t>
      </w:r>
    </w:p>
    <w:p w14:paraId="10F6120D" w14:textId="77777777" w:rsidR="007056A8" w:rsidRDefault="007056A8" w:rsidP="000E4CEE">
      <w:pPr>
        <w:pStyle w:val="ListParagraph"/>
        <w:numPr>
          <w:ilvl w:val="0"/>
          <w:numId w:val="6"/>
        </w:numPr>
      </w:pPr>
      <w:r w:rsidRPr="008F0405">
        <w:t>When you see the Rename User dialog box, change the First name and the Last name boxes to reflect the new name. Change the Us</w:t>
      </w:r>
      <w:r w:rsidR="00F24165">
        <w:t xml:space="preserve">er logon name, </w:t>
      </w:r>
      <w:r w:rsidR="00F24165" w:rsidRPr="00524211">
        <w:rPr>
          <w:b/>
        </w:rPr>
        <w:t>sales2</w:t>
      </w:r>
      <w:r w:rsidRPr="008F0405">
        <w:t>. Click OK.</w:t>
      </w:r>
    </w:p>
    <w:p w14:paraId="4B1F3EA9" w14:textId="77777777" w:rsidR="007056A8" w:rsidRDefault="007056A8" w:rsidP="000E4CEE">
      <w:pPr>
        <w:pStyle w:val="ListParagraph"/>
        <w:numPr>
          <w:ilvl w:val="0"/>
          <w:numId w:val="6"/>
        </w:numPr>
      </w:pPr>
      <w:r w:rsidRPr="008F0405">
        <w:t xml:space="preserve">Make sure the account is </w:t>
      </w:r>
      <w:r w:rsidR="00473AB3">
        <w:t xml:space="preserve">now listed as </w:t>
      </w:r>
      <w:r w:rsidR="00473AB3" w:rsidRPr="00524211">
        <w:rPr>
          <w:b/>
        </w:rPr>
        <w:t>Sales2</w:t>
      </w:r>
      <w:r w:rsidRPr="008F0405">
        <w:t xml:space="preserve"> in the </w:t>
      </w:r>
      <w:r w:rsidR="009D1AD6">
        <w:t>Sales OU</w:t>
      </w:r>
      <w:r>
        <w:t>.</w:t>
      </w:r>
    </w:p>
    <w:p w14:paraId="08B3AD3E" w14:textId="77777777" w:rsidR="005E0588" w:rsidRPr="005E0588" w:rsidRDefault="005E0588" w:rsidP="000E4CEE">
      <w:pPr>
        <w:pStyle w:val="ListParagraph"/>
        <w:numPr>
          <w:ilvl w:val="0"/>
          <w:numId w:val="6"/>
        </w:numPr>
      </w:pPr>
      <w:r w:rsidRPr="003D364B">
        <w:rPr>
          <w:b/>
        </w:rPr>
        <w:t>Insert a screenshot:</w:t>
      </w:r>
    </w:p>
    <w:sdt>
      <w:sdtPr>
        <w:rPr>
          <w:rStyle w:val="Red"/>
        </w:rPr>
        <w:id w:val="783773346"/>
        <w:placeholder>
          <w:docPart w:val="316D13BAF975473EBB39E29B642D03C7"/>
        </w:placeholder>
        <w:showingPlcHdr/>
      </w:sdtPr>
      <w:sdtEndPr>
        <w:rPr>
          <w:rStyle w:val="DefaultParagraphFont"/>
          <w:color w:val="auto"/>
        </w:rPr>
      </w:sdtEndPr>
      <w:sdtContent>
        <w:p w14:paraId="7009E0D0" w14:textId="77777777" w:rsidR="00BB6146" w:rsidRDefault="00BB6146" w:rsidP="00BB6146">
          <w:pPr>
            <w:rPr>
              <w:rStyle w:val="Red"/>
            </w:rPr>
          </w:pPr>
          <w:r w:rsidRPr="004B3313">
            <w:rPr>
              <w:rStyle w:val="PlaceholderText"/>
              <w:color w:val="FF0000"/>
            </w:rPr>
            <w:t>Click or tap here to enter text.</w:t>
          </w:r>
        </w:p>
      </w:sdtContent>
    </w:sdt>
    <w:p w14:paraId="46027BBB" w14:textId="08EE741C" w:rsidR="007056A8" w:rsidRDefault="0090528C" w:rsidP="00A46BC7">
      <w:pPr>
        <w:pStyle w:val="Heading1"/>
      </w:pPr>
      <w:bookmarkStart w:id="9" w:name="_Toc170907231"/>
      <w:r>
        <w:t>Activity 4-</w:t>
      </w:r>
      <w:r w:rsidR="009E28B8">
        <w:t>5</w:t>
      </w:r>
      <w:r w:rsidR="007056A8">
        <w:t>: Moving an Account</w:t>
      </w:r>
      <w:bookmarkEnd w:id="9"/>
    </w:p>
    <w:p w14:paraId="68518BA0" w14:textId="77777777" w:rsidR="007056A8" w:rsidRDefault="007056A8" w:rsidP="007056A8">
      <w:r w:rsidRPr="00DA4A5F">
        <w:t>Time Re</w:t>
      </w:r>
      <w:r>
        <w:t>quired: Approximately 5 minutes</w:t>
      </w:r>
    </w:p>
    <w:p w14:paraId="1B665909" w14:textId="77777777" w:rsidR="007056A8" w:rsidRDefault="007056A8" w:rsidP="007056A8">
      <w:r w:rsidRPr="00DA4A5F">
        <w:t>Objective: Practice moving an account.</w:t>
      </w:r>
    </w:p>
    <w:p w14:paraId="407274ED" w14:textId="77777777" w:rsidR="007056A8" w:rsidRDefault="007056A8" w:rsidP="007056A8">
      <w:r w:rsidRPr="00DA4A5F">
        <w:t>Description: If your organization uses OUs to reflect different departments, then you might need to move accounts between OUs as people are transferred to different departments. In this activity, you move the account you rename</w:t>
      </w:r>
      <w:r w:rsidR="004C0EED">
        <w:t>d to a different OU</w:t>
      </w:r>
      <w:r w:rsidRPr="00DA4A5F">
        <w:t>.</w:t>
      </w:r>
    </w:p>
    <w:p w14:paraId="01FC8CF5" w14:textId="77777777" w:rsidR="007056A8" w:rsidRDefault="007056A8" w:rsidP="000E4CEE">
      <w:pPr>
        <w:pStyle w:val="ListParagraph"/>
        <w:numPr>
          <w:ilvl w:val="0"/>
          <w:numId w:val="7"/>
        </w:numPr>
      </w:pPr>
      <w:r w:rsidRPr="00DA4A5F">
        <w:t>Access the MMC console window for Active Directory Users and Computers, or if it is closed, open it.</w:t>
      </w:r>
    </w:p>
    <w:p w14:paraId="50B832D9" w14:textId="77777777" w:rsidR="007056A8" w:rsidRDefault="007056A8" w:rsidP="000E4CEE">
      <w:pPr>
        <w:pStyle w:val="ListParagraph"/>
        <w:numPr>
          <w:ilvl w:val="0"/>
          <w:numId w:val="7"/>
        </w:numPr>
      </w:pPr>
      <w:r w:rsidRPr="00DA4A5F">
        <w:t>Right-click the account you ren</w:t>
      </w:r>
      <w:r w:rsidR="002633AA">
        <w:t xml:space="preserve">amed, </w:t>
      </w:r>
      <w:r w:rsidR="002633AA" w:rsidRPr="00E75B66">
        <w:rPr>
          <w:b/>
        </w:rPr>
        <w:t>Sales2</w:t>
      </w:r>
      <w:r w:rsidRPr="00DA4A5F">
        <w:t>.</w:t>
      </w:r>
    </w:p>
    <w:p w14:paraId="4583903E" w14:textId="77777777" w:rsidR="007056A8" w:rsidRDefault="007056A8" w:rsidP="000E4CEE">
      <w:pPr>
        <w:pStyle w:val="ListParagraph"/>
        <w:numPr>
          <w:ilvl w:val="0"/>
          <w:numId w:val="7"/>
        </w:numPr>
      </w:pPr>
      <w:r w:rsidRPr="00DA4A5F">
        <w:t xml:space="preserve">Click </w:t>
      </w:r>
      <w:r>
        <w:t xml:space="preserve">Move. </w:t>
      </w:r>
    </w:p>
    <w:p w14:paraId="63416A18" w14:textId="77777777" w:rsidR="007056A8" w:rsidRDefault="007056A8" w:rsidP="000E4CEE">
      <w:pPr>
        <w:pStyle w:val="ListParagraph"/>
        <w:numPr>
          <w:ilvl w:val="0"/>
          <w:numId w:val="7"/>
        </w:numPr>
      </w:pPr>
      <w:r w:rsidRPr="00DA4A5F">
        <w:t>In the Move dialog b</w:t>
      </w:r>
      <w:r w:rsidR="00D7778B">
        <w:t>ox, find the</w:t>
      </w:r>
      <w:r w:rsidRPr="00DA4A5F">
        <w:t xml:space="preserve"> </w:t>
      </w:r>
      <w:r w:rsidR="00954ECF">
        <w:t>Accounting</w:t>
      </w:r>
      <w:r w:rsidR="00D7778B">
        <w:t xml:space="preserve"> OU</w:t>
      </w:r>
      <w:r w:rsidRPr="00DA4A5F">
        <w:t>, and click it. Click OK.</w:t>
      </w:r>
    </w:p>
    <w:p w14:paraId="5F90172C" w14:textId="77777777" w:rsidR="007056A8" w:rsidRDefault="007056A8" w:rsidP="000E4CEE">
      <w:pPr>
        <w:pStyle w:val="ListParagraph"/>
        <w:numPr>
          <w:ilvl w:val="0"/>
          <w:numId w:val="7"/>
        </w:numPr>
      </w:pPr>
      <w:r w:rsidRPr="00DA4A5F">
        <w:t>In the tree of the left pane, click the OU to which you moved the account and verify that the account is moved (see the mid</w:t>
      </w:r>
      <w:r>
        <w:t>dle pane).</w:t>
      </w:r>
    </w:p>
    <w:p w14:paraId="35D5E7E0" w14:textId="77777777" w:rsidR="006603A9" w:rsidRPr="006603A9" w:rsidRDefault="006603A9" w:rsidP="000E4CEE">
      <w:pPr>
        <w:pStyle w:val="ListParagraph"/>
        <w:numPr>
          <w:ilvl w:val="0"/>
          <w:numId w:val="7"/>
        </w:numPr>
      </w:pPr>
      <w:r w:rsidRPr="003D364B">
        <w:rPr>
          <w:b/>
        </w:rPr>
        <w:t>Insert a screenshot:</w:t>
      </w:r>
    </w:p>
    <w:sdt>
      <w:sdtPr>
        <w:rPr>
          <w:rStyle w:val="Red"/>
        </w:rPr>
        <w:id w:val="1979267282"/>
        <w:placeholder>
          <w:docPart w:val="92F4EA9FE62B4FD88F52F259E25ED40F"/>
        </w:placeholder>
        <w:showingPlcHdr/>
      </w:sdtPr>
      <w:sdtEndPr>
        <w:rPr>
          <w:rStyle w:val="DefaultParagraphFont"/>
          <w:color w:val="auto"/>
        </w:rPr>
      </w:sdtEndPr>
      <w:sdtContent>
        <w:p w14:paraId="6A2D3DA3" w14:textId="77777777" w:rsidR="003C5942" w:rsidRDefault="003C5942" w:rsidP="003C5942">
          <w:pPr>
            <w:rPr>
              <w:rStyle w:val="Red"/>
            </w:rPr>
          </w:pPr>
          <w:r w:rsidRPr="004B3313">
            <w:rPr>
              <w:rStyle w:val="PlaceholderText"/>
              <w:color w:val="FF0000"/>
            </w:rPr>
            <w:t>Click or tap here to enter text.</w:t>
          </w:r>
        </w:p>
      </w:sdtContent>
    </w:sdt>
    <w:p w14:paraId="64A27812" w14:textId="77777777" w:rsidR="00BF2B65" w:rsidRDefault="00BF2B65" w:rsidP="000E4CEE">
      <w:pPr>
        <w:pStyle w:val="ListParagraph"/>
        <w:numPr>
          <w:ilvl w:val="0"/>
          <w:numId w:val="7"/>
        </w:numPr>
      </w:pPr>
      <w:r>
        <w:t xml:space="preserve">Drag </w:t>
      </w:r>
      <w:r w:rsidRPr="00153D69">
        <w:rPr>
          <w:b/>
        </w:rPr>
        <w:t>Sales2</w:t>
      </w:r>
      <w:r>
        <w:t xml:space="preserve"> back to the </w:t>
      </w:r>
      <w:r w:rsidRPr="00153D69">
        <w:rPr>
          <w:b/>
        </w:rPr>
        <w:t>Sales OU</w:t>
      </w:r>
      <w:r>
        <w:t>.</w:t>
      </w:r>
    </w:p>
    <w:p w14:paraId="47E52CEB" w14:textId="77777777" w:rsidR="007056A8" w:rsidRDefault="007056A8" w:rsidP="000E4CEE">
      <w:pPr>
        <w:pStyle w:val="ListParagraph"/>
        <w:numPr>
          <w:ilvl w:val="0"/>
          <w:numId w:val="7"/>
        </w:numPr>
      </w:pPr>
      <w:r>
        <w:t xml:space="preserve">Leave the Active </w:t>
      </w:r>
      <w:r w:rsidRPr="004F2412">
        <w:t>Directory Users and Computers MMC console window open for the next activity.</w:t>
      </w:r>
    </w:p>
    <w:p w14:paraId="3DF9202B" w14:textId="02F74335" w:rsidR="007056A8" w:rsidRDefault="0090528C" w:rsidP="00A46BC7">
      <w:pPr>
        <w:pStyle w:val="Heading1"/>
      </w:pPr>
      <w:bookmarkStart w:id="10" w:name="_Toc170907232"/>
      <w:r>
        <w:t>Activity 4-</w:t>
      </w:r>
      <w:r w:rsidR="009E28B8">
        <w:t>6</w:t>
      </w:r>
      <w:r w:rsidR="007056A8" w:rsidRPr="00667ACA">
        <w:t>: Changing an Account’s Password</w:t>
      </w:r>
      <w:bookmarkEnd w:id="10"/>
    </w:p>
    <w:p w14:paraId="1953E193" w14:textId="77777777" w:rsidR="007056A8" w:rsidRDefault="007056A8" w:rsidP="007056A8">
      <w:r w:rsidRPr="00667ACA">
        <w:t>Time Required: Approximately 5 minutes</w:t>
      </w:r>
    </w:p>
    <w:p w14:paraId="4201709C" w14:textId="77777777" w:rsidR="007056A8" w:rsidRDefault="007056A8" w:rsidP="007056A8">
      <w:r w:rsidRPr="00667ACA">
        <w:t xml:space="preserve">Objective: Practice changing an account’s password. </w:t>
      </w:r>
    </w:p>
    <w:p w14:paraId="4C49F0F4" w14:textId="77777777" w:rsidR="007056A8" w:rsidRDefault="007056A8" w:rsidP="007056A8">
      <w:r w:rsidRPr="00667ACA">
        <w:t>Description: One of the most common account management tasks is resetting passwords. In this activity, you learn how to reset the password for a user.</w:t>
      </w:r>
    </w:p>
    <w:p w14:paraId="4BADAA24" w14:textId="77777777" w:rsidR="007056A8" w:rsidRDefault="007056A8" w:rsidP="000E4CEE">
      <w:pPr>
        <w:pStyle w:val="ListParagraph"/>
        <w:numPr>
          <w:ilvl w:val="0"/>
          <w:numId w:val="8"/>
        </w:numPr>
      </w:pPr>
      <w:r w:rsidRPr="00667ACA">
        <w:t>Access the MMC console window for Active Directory Users and Computers, or open it if it is closed.</w:t>
      </w:r>
    </w:p>
    <w:p w14:paraId="6064F753" w14:textId="77777777" w:rsidR="007056A8" w:rsidRDefault="007056A8" w:rsidP="000E4CEE">
      <w:pPr>
        <w:pStyle w:val="ListParagraph"/>
        <w:numPr>
          <w:ilvl w:val="0"/>
          <w:numId w:val="8"/>
        </w:numPr>
      </w:pPr>
      <w:r w:rsidRPr="00667ACA">
        <w:lastRenderedPageBreak/>
        <w:t xml:space="preserve">Open the </w:t>
      </w:r>
      <w:r w:rsidR="00FC5564" w:rsidRPr="00357993">
        <w:rPr>
          <w:b/>
        </w:rPr>
        <w:t>Sales</w:t>
      </w:r>
      <w:r w:rsidR="00994F1B" w:rsidRPr="00490A38">
        <w:rPr>
          <w:b/>
        </w:rPr>
        <w:t xml:space="preserve"> OU</w:t>
      </w:r>
      <w:r w:rsidRPr="00667ACA">
        <w:t>, if it is not already open, so that you can see the account you created and renamed.</w:t>
      </w:r>
    </w:p>
    <w:p w14:paraId="1C711999" w14:textId="77777777" w:rsidR="007056A8" w:rsidRDefault="007056A8" w:rsidP="000E4CEE">
      <w:pPr>
        <w:pStyle w:val="ListParagraph"/>
        <w:numPr>
          <w:ilvl w:val="0"/>
          <w:numId w:val="8"/>
        </w:numPr>
      </w:pPr>
      <w:r w:rsidRPr="00667ACA">
        <w:t>Right-click the account for which you want to reset the passwo</w:t>
      </w:r>
      <w:r w:rsidR="008A430A">
        <w:t xml:space="preserve">rd, </w:t>
      </w:r>
      <w:r w:rsidR="008A430A" w:rsidRPr="005E4930">
        <w:rPr>
          <w:b/>
        </w:rPr>
        <w:t>Sales2</w:t>
      </w:r>
      <w:r>
        <w:t>.</w:t>
      </w:r>
    </w:p>
    <w:p w14:paraId="39EFD262" w14:textId="77777777" w:rsidR="007056A8" w:rsidRDefault="007056A8" w:rsidP="000E4CEE">
      <w:pPr>
        <w:pStyle w:val="ListParagraph"/>
        <w:numPr>
          <w:ilvl w:val="0"/>
          <w:numId w:val="8"/>
        </w:numPr>
      </w:pPr>
      <w:r w:rsidRPr="00667ACA">
        <w:t>Click Reset Password.</w:t>
      </w:r>
    </w:p>
    <w:p w14:paraId="4066BE3C" w14:textId="77777777" w:rsidR="00AE3CFA" w:rsidRPr="00AE3CFA" w:rsidRDefault="00AE3CFA" w:rsidP="000E4CEE">
      <w:pPr>
        <w:pStyle w:val="ListParagraph"/>
        <w:numPr>
          <w:ilvl w:val="0"/>
          <w:numId w:val="8"/>
        </w:numPr>
      </w:pPr>
      <w:r w:rsidRPr="003D364B">
        <w:rPr>
          <w:b/>
        </w:rPr>
        <w:t xml:space="preserve">Insert a </w:t>
      </w:r>
      <w:r w:rsidRPr="00C93E6C">
        <w:t>screenshot</w:t>
      </w:r>
      <w:r w:rsidRPr="003D364B">
        <w:rPr>
          <w:b/>
        </w:rPr>
        <w:t>:</w:t>
      </w:r>
    </w:p>
    <w:sdt>
      <w:sdtPr>
        <w:rPr>
          <w:rStyle w:val="Red"/>
        </w:rPr>
        <w:id w:val="293564806"/>
        <w:placeholder>
          <w:docPart w:val="30DF3E3BB13446FE975923ABC5B2C2A0"/>
        </w:placeholder>
        <w:showingPlcHdr/>
      </w:sdtPr>
      <w:sdtEndPr>
        <w:rPr>
          <w:rStyle w:val="DefaultParagraphFont"/>
          <w:color w:val="auto"/>
        </w:rPr>
      </w:sdtEndPr>
      <w:sdtContent>
        <w:p w14:paraId="409CEC52" w14:textId="77777777" w:rsidR="00DF436C" w:rsidRDefault="00DF436C" w:rsidP="00DF436C">
          <w:pPr>
            <w:rPr>
              <w:rStyle w:val="Red"/>
            </w:rPr>
          </w:pPr>
          <w:r w:rsidRPr="004B3313">
            <w:rPr>
              <w:rStyle w:val="PlaceholderText"/>
              <w:color w:val="FF0000"/>
            </w:rPr>
            <w:t>Click or tap here to enter text.</w:t>
          </w:r>
        </w:p>
      </w:sdtContent>
    </w:sdt>
    <w:p w14:paraId="5F22EE8A" w14:textId="77777777" w:rsidR="007056A8" w:rsidRDefault="007056A8" w:rsidP="000E4CEE">
      <w:pPr>
        <w:pStyle w:val="ListParagraph"/>
        <w:numPr>
          <w:ilvl w:val="0"/>
          <w:numId w:val="8"/>
        </w:numPr>
      </w:pPr>
      <w:r w:rsidRPr="00667ACA">
        <w:t>Enter the new password and then confirm it.</w:t>
      </w:r>
      <w:r w:rsidR="00126D2F">
        <w:t xml:space="preserve"> Use Password01 as the new password.</w:t>
      </w:r>
    </w:p>
    <w:p w14:paraId="5A25FB6C" w14:textId="77777777" w:rsidR="007056A8" w:rsidRDefault="007056A8" w:rsidP="000E4CEE">
      <w:pPr>
        <w:pStyle w:val="ListParagraph"/>
        <w:numPr>
          <w:ilvl w:val="0"/>
          <w:numId w:val="8"/>
        </w:numPr>
      </w:pPr>
      <w:r w:rsidRPr="00667ACA">
        <w:t>Ensure that the box is checked for User must change password</w:t>
      </w:r>
      <w:r>
        <w:t xml:space="preserve"> at next logon</w:t>
      </w:r>
      <w:r w:rsidRPr="00667ACA">
        <w:t>. Checking this box enables you to force the user to change the password by Microsoft and often a requirement of financial auditors who scrutinize networks that handle financial information. Notice that you can also unlock an account that has been locked. You might need to unlock an acc</w:t>
      </w:r>
      <w:r>
        <w:t>ount when a user has unsuccess</w:t>
      </w:r>
      <w:r w:rsidRPr="00667ACA">
        <w:t>fully tried to sign in too many times and the account goes into a locked status for a prespecified interval.</w:t>
      </w:r>
    </w:p>
    <w:p w14:paraId="7E2B4F86" w14:textId="77777777" w:rsidR="007056A8" w:rsidRDefault="007056A8" w:rsidP="000E4CEE">
      <w:pPr>
        <w:pStyle w:val="ListParagraph"/>
        <w:numPr>
          <w:ilvl w:val="0"/>
          <w:numId w:val="8"/>
        </w:numPr>
      </w:pPr>
      <w:r w:rsidRPr="00667ACA">
        <w:t>Click OK in the Reset Password dialog box. Click OK in the information message box.</w:t>
      </w:r>
    </w:p>
    <w:p w14:paraId="5E96BA18" w14:textId="77777777" w:rsidR="007056A8" w:rsidRDefault="007056A8" w:rsidP="000E4CEE">
      <w:pPr>
        <w:pStyle w:val="ListParagraph"/>
        <w:numPr>
          <w:ilvl w:val="0"/>
          <w:numId w:val="8"/>
        </w:numPr>
      </w:pPr>
      <w:r w:rsidRPr="00667ACA">
        <w:t>Leave the MMC</w:t>
      </w:r>
      <w:r>
        <w:t xml:space="preserve"> </w:t>
      </w:r>
      <w:r w:rsidRPr="00667ACA">
        <w:t>console window for Active Directory Users and Computers open for the next activity.</w:t>
      </w:r>
    </w:p>
    <w:p w14:paraId="576E12A5" w14:textId="2651B4A7" w:rsidR="007056A8" w:rsidRDefault="0090528C" w:rsidP="00930715">
      <w:pPr>
        <w:pStyle w:val="Heading1"/>
      </w:pPr>
      <w:bookmarkStart w:id="11" w:name="_Toc170907233"/>
      <w:r>
        <w:t>Activity 4-</w:t>
      </w:r>
      <w:r w:rsidR="009E28B8">
        <w:t>7</w:t>
      </w:r>
      <w:r w:rsidR="007056A8" w:rsidRPr="00FB0D52">
        <w:t>: Deleting an Account</w:t>
      </w:r>
      <w:bookmarkEnd w:id="11"/>
    </w:p>
    <w:p w14:paraId="34CE1B4F" w14:textId="77777777" w:rsidR="007056A8" w:rsidRDefault="007056A8" w:rsidP="007056A8">
      <w:r w:rsidRPr="00FB0D52">
        <w:t>Time Required: Approximately 5 minutes</w:t>
      </w:r>
    </w:p>
    <w:p w14:paraId="61FA7798" w14:textId="77777777" w:rsidR="007056A8" w:rsidRDefault="007056A8" w:rsidP="007056A8">
      <w:r w:rsidRPr="00FB0D52">
        <w:t>Objective: Practice deleting an account.</w:t>
      </w:r>
    </w:p>
    <w:p w14:paraId="60CAF083" w14:textId="77777777" w:rsidR="007056A8" w:rsidRDefault="007056A8" w:rsidP="007056A8">
      <w:r w:rsidRPr="00FB0D52">
        <w:t xml:space="preserve">Description: In this project, you delete the account </w:t>
      </w:r>
      <w:r w:rsidR="008B60C6">
        <w:t>that you renamed</w:t>
      </w:r>
      <w:r w:rsidRPr="00FB0D52">
        <w:t>.</w:t>
      </w:r>
    </w:p>
    <w:p w14:paraId="6479B9D0" w14:textId="77777777" w:rsidR="007056A8" w:rsidRDefault="007056A8" w:rsidP="000E4CEE">
      <w:pPr>
        <w:pStyle w:val="ListParagraph"/>
        <w:numPr>
          <w:ilvl w:val="0"/>
          <w:numId w:val="9"/>
        </w:numPr>
      </w:pPr>
      <w:r w:rsidRPr="00FB0D52">
        <w:t>Access the MMC console window for Active Directory Users and Compute</w:t>
      </w:r>
      <w:r>
        <w:t>rs, or open it if it is closed.</w:t>
      </w:r>
    </w:p>
    <w:p w14:paraId="2CDA53CE" w14:textId="77777777" w:rsidR="007056A8" w:rsidRDefault="007056A8" w:rsidP="000E4CEE">
      <w:pPr>
        <w:pStyle w:val="ListParagraph"/>
        <w:numPr>
          <w:ilvl w:val="0"/>
          <w:numId w:val="9"/>
        </w:numPr>
      </w:pPr>
      <w:r w:rsidRPr="00FB0D52">
        <w:t xml:space="preserve">Open the </w:t>
      </w:r>
      <w:r w:rsidR="00AA0A12" w:rsidRPr="003D6CDE">
        <w:rPr>
          <w:b/>
        </w:rPr>
        <w:t>Sales</w:t>
      </w:r>
      <w:r w:rsidR="00607DFF" w:rsidRPr="003D6CDE">
        <w:rPr>
          <w:b/>
        </w:rPr>
        <w:t xml:space="preserve"> OU</w:t>
      </w:r>
      <w:r w:rsidRPr="00FB0D52">
        <w:t>, if it is not already open, so that you can see the account you created and renamed.</w:t>
      </w:r>
    </w:p>
    <w:p w14:paraId="4ECDC73F" w14:textId="77777777" w:rsidR="007056A8" w:rsidRDefault="007056A8" w:rsidP="000E4CEE">
      <w:pPr>
        <w:pStyle w:val="ListParagraph"/>
        <w:numPr>
          <w:ilvl w:val="0"/>
          <w:numId w:val="9"/>
        </w:numPr>
      </w:pPr>
      <w:r w:rsidRPr="00FB0D52">
        <w:t xml:space="preserve">Right-click the account you want to delete, </w:t>
      </w:r>
      <w:r w:rsidR="00AA0A12" w:rsidRPr="004A11A6">
        <w:rPr>
          <w:b/>
        </w:rPr>
        <w:t>Sales</w:t>
      </w:r>
      <w:r w:rsidR="003D6CDE" w:rsidRPr="004A11A6">
        <w:rPr>
          <w:b/>
        </w:rPr>
        <w:t>2</w:t>
      </w:r>
      <w:r>
        <w:t>, and click Delete</w:t>
      </w:r>
      <w:r w:rsidRPr="00FB0D52">
        <w:t>.</w:t>
      </w:r>
    </w:p>
    <w:p w14:paraId="4761ABAE" w14:textId="77777777" w:rsidR="00D77E29" w:rsidRPr="00776396" w:rsidRDefault="00D77E29" w:rsidP="000E4CEE">
      <w:pPr>
        <w:pStyle w:val="ListParagraph"/>
        <w:numPr>
          <w:ilvl w:val="0"/>
          <w:numId w:val="9"/>
        </w:numPr>
      </w:pPr>
      <w:r w:rsidRPr="003D364B">
        <w:rPr>
          <w:b/>
        </w:rPr>
        <w:t>Insert a screenshot:</w:t>
      </w:r>
    </w:p>
    <w:sdt>
      <w:sdtPr>
        <w:rPr>
          <w:rStyle w:val="Red"/>
        </w:rPr>
        <w:id w:val="674147126"/>
        <w:placeholder>
          <w:docPart w:val="68D136248C824E58999ABCDAFA052FBE"/>
        </w:placeholder>
        <w:showingPlcHdr/>
      </w:sdtPr>
      <w:sdtEndPr>
        <w:rPr>
          <w:rStyle w:val="DefaultParagraphFont"/>
          <w:color w:val="auto"/>
        </w:rPr>
      </w:sdtEndPr>
      <w:sdtContent>
        <w:p w14:paraId="09040C5A" w14:textId="77777777" w:rsidR="007D264C" w:rsidRDefault="007D264C" w:rsidP="007D264C">
          <w:pPr>
            <w:rPr>
              <w:rStyle w:val="Red"/>
            </w:rPr>
          </w:pPr>
          <w:r w:rsidRPr="004B3313">
            <w:rPr>
              <w:rStyle w:val="PlaceholderText"/>
              <w:color w:val="FF0000"/>
            </w:rPr>
            <w:t>Click or tap here to enter text.</w:t>
          </w:r>
        </w:p>
      </w:sdtContent>
    </w:sdt>
    <w:p w14:paraId="7B5A9FE0" w14:textId="77777777" w:rsidR="007056A8" w:rsidRDefault="007056A8" w:rsidP="000E4CEE">
      <w:pPr>
        <w:pStyle w:val="ListParagraph"/>
        <w:numPr>
          <w:ilvl w:val="0"/>
          <w:numId w:val="9"/>
        </w:numPr>
      </w:pPr>
      <w:r w:rsidRPr="00FB0D52">
        <w:t>Click Yes to verify that you want to delete this account.</w:t>
      </w:r>
    </w:p>
    <w:p w14:paraId="5EB443A4" w14:textId="77777777" w:rsidR="007056A8" w:rsidRDefault="007056A8" w:rsidP="000E4CEE">
      <w:pPr>
        <w:pStyle w:val="ListParagraph"/>
        <w:numPr>
          <w:ilvl w:val="0"/>
          <w:numId w:val="9"/>
        </w:numPr>
      </w:pPr>
      <w:r w:rsidRPr="00FB0D52">
        <w:lastRenderedPageBreak/>
        <w:t>Leave the MMC console window for Active Directory Users and Computers open for th</w:t>
      </w:r>
      <w:r>
        <w:t>e next activity.</w:t>
      </w:r>
    </w:p>
    <w:p w14:paraId="750D8AAC" w14:textId="2131F1E0" w:rsidR="00166FAB" w:rsidRDefault="00166FAB" w:rsidP="00166FAB">
      <w:pPr>
        <w:pStyle w:val="Heading1"/>
      </w:pPr>
      <w:bookmarkStart w:id="12" w:name="_Toc170907234"/>
      <w:r>
        <w:t>Assignment Submission</w:t>
      </w:r>
      <w:bookmarkEnd w:id="12"/>
    </w:p>
    <w:p w14:paraId="15A57F19" w14:textId="5AF145BF" w:rsidR="005464A9" w:rsidRDefault="00321C91" w:rsidP="00565F58">
      <w:r>
        <w:t>Attach this completed document to the assignment in Blackboard.</w:t>
      </w:r>
    </w:p>
    <w:sectPr w:rsidR="005464A9" w:rsidSect="000D00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D1106" w14:textId="77777777" w:rsidR="00843EA8" w:rsidRDefault="00843EA8" w:rsidP="00AB57D0">
      <w:r>
        <w:separator/>
      </w:r>
    </w:p>
  </w:endnote>
  <w:endnote w:type="continuationSeparator" w:id="0">
    <w:p w14:paraId="506A1ECC" w14:textId="77777777" w:rsidR="00843EA8" w:rsidRDefault="00843EA8"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89EE4" w14:textId="77777777" w:rsidR="00C448BD" w:rsidRDefault="00C44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1CD37" w14:textId="59EA6142" w:rsidR="00843EA8" w:rsidRPr="00AB57D0" w:rsidRDefault="00843EA8" w:rsidP="00B72264">
    <w:pPr>
      <w:pStyle w:val="Footer"/>
      <w:tabs>
        <w:tab w:val="center" w:pos="5040"/>
        <w:tab w:val="right" w:pos="10080"/>
      </w:tabs>
    </w:pPr>
    <w:r>
      <w:t xml:space="preserve">Week 4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sidR="00326808">
      <w:rPr>
        <w:noProof/>
      </w:rPr>
      <w:t>14</w:t>
    </w:r>
    <w:r w:rsidRPr="00A87D54">
      <w:fldChar w:fldCharType="end"/>
    </w:r>
    <w:r w:rsidRPr="00A87D54">
      <w:t xml:space="preserve"> of </w:t>
    </w:r>
    <w:r w:rsidR="00266BAE">
      <w:rPr>
        <w:noProof/>
      </w:rPr>
      <w:fldChar w:fldCharType="begin"/>
    </w:r>
    <w:r w:rsidR="00266BAE">
      <w:rPr>
        <w:noProof/>
      </w:rPr>
      <w:instrText xml:space="preserve"> NUMPAGES </w:instrText>
    </w:r>
    <w:r w:rsidR="00266BAE">
      <w:rPr>
        <w:noProof/>
      </w:rPr>
      <w:fldChar w:fldCharType="separate"/>
    </w:r>
    <w:r w:rsidR="00326808">
      <w:rPr>
        <w:noProof/>
      </w:rPr>
      <w:t>17</w:t>
    </w:r>
    <w:r w:rsidR="00266BAE">
      <w:rPr>
        <w:noProof/>
      </w:rPr>
      <w:fldChar w:fldCharType="end"/>
    </w:r>
    <w:r w:rsidRPr="00A87D54">
      <w:tab/>
      <w:t xml:space="preserve">Revised: </w:t>
    </w:r>
    <w:r w:rsidR="00072DDC">
      <w:t>0</w:t>
    </w:r>
    <w:r w:rsidR="00C96D9E">
      <w:t>7</w:t>
    </w:r>
    <w:r w:rsidR="00072DDC">
      <w:t>/</w:t>
    </w:r>
    <w:r w:rsidR="00C96D9E">
      <w:t>03</w:t>
    </w:r>
    <w:r w:rsidR="00072DDC">
      <w:t>/202</w:t>
    </w:r>
    <w:r w:rsidR="00C96D9E">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DF649" w14:textId="77777777" w:rsidR="00C448BD" w:rsidRDefault="00C4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1E90B" w14:textId="77777777" w:rsidR="00843EA8" w:rsidRDefault="00843EA8" w:rsidP="00AB57D0">
      <w:r>
        <w:separator/>
      </w:r>
    </w:p>
  </w:footnote>
  <w:footnote w:type="continuationSeparator" w:id="0">
    <w:p w14:paraId="14C0781F" w14:textId="77777777" w:rsidR="00843EA8" w:rsidRDefault="00843EA8"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B49B7" w14:textId="77777777" w:rsidR="00C448BD" w:rsidRDefault="00C44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F242" w14:textId="77777777" w:rsidR="00C448BD" w:rsidRDefault="00C448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F5121" w14:textId="77777777" w:rsidR="00C448BD" w:rsidRDefault="00C44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7A7303"/>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2A07"/>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C313B"/>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A69A8"/>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44F6C"/>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6F6549FC"/>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90079">
    <w:abstractNumId w:val="7"/>
  </w:num>
  <w:num w:numId="2" w16cid:durableId="2099980599">
    <w:abstractNumId w:val="6"/>
  </w:num>
  <w:num w:numId="3" w16cid:durableId="1254389707">
    <w:abstractNumId w:val="0"/>
  </w:num>
  <w:num w:numId="4" w16cid:durableId="343748623">
    <w:abstractNumId w:val="5"/>
  </w:num>
  <w:num w:numId="5" w16cid:durableId="695081067">
    <w:abstractNumId w:val="3"/>
  </w:num>
  <w:num w:numId="6" w16cid:durableId="143009287">
    <w:abstractNumId w:val="2"/>
  </w:num>
  <w:num w:numId="7" w16cid:durableId="2004043258">
    <w:abstractNumId w:val="1"/>
  </w:num>
  <w:num w:numId="8" w16cid:durableId="816075334">
    <w:abstractNumId w:val="8"/>
  </w:num>
  <w:num w:numId="9" w16cid:durableId="73636483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35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409B"/>
    <w:rsid w:val="00004983"/>
    <w:rsid w:val="00004C82"/>
    <w:rsid w:val="00010E31"/>
    <w:rsid w:val="000114F8"/>
    <w:rsid w:val="00011DDF"/>
    <w:rsid w:val="00012210"/>
    <w:rsid w:val="00013951"/>
    <w:rsid w:val="000159A0"/>
    <w:rsid w:val="00015C1D"/>
    <w:rsid w:val="000177F1"/>
    <w:rsid w:val="00021BBD"/>
    <w:rsid w:val="00022209"/>
    <w:rsid w:val="00022560"/>
    <w:rsid w:val="00022BE3"/>
    <w:rsid w:val="00024FD5"/>
    <w:rsid w:val="00026FF7"/>
    <w:rsid w:val="00030B61"/>
    <w:rsid w:val="00033F40"/>
    <w:rsid w:val="00036B95"/>
    <w:rsid w:val="00037643"/>
    <w:rsid w:val="000378B0"/>
    <w:rsid w:val="00041FE9"/>
    <w:rsid w:val="00042449"/>
    <w:rsid w:val="00043E69"/>
    <w:rsid w:val="00043F87"/>
    <w:rsid w:val="00045558"/>
    <w:rsid w:val="00046263"/>
    <w:rsid w:val="000471A8"/>
    <w:rsid w:val="000476CB"/>
    <w:rsid w:val="0005091A"/>
    <w:rsid w:val="00051359"/>
    <w:rsid w:val="000542C5"/>
    <w:rsid w:val="00057635"/>
    <w:rsid w:val="00065AF1"/>
    <w:rsid w:val="000663AD"/>
    <w:rsid w:val="000716A5"/>
    <w:rsid w:val="0007172B"/>
    <w:rsid w:val="00072DDC"/>
    <w:rsid w:val="00074175"/>
    <w:rsid w:val="0007535C"/>
    <w:rsid w:val="00075CF4"/>
    <w:rsid w:val="00076330"/>
    <w:rsid w:val="0007638D"/>
    <w:rsid w:val="000775E3"/>
    <w:rsid w:val="000778E9"/>
    <w:rsid w:val="00077F9C"/>
    <w:rsid w:val="00080590"/>
    <w:rsid w:val="0008155F"/>
    <w:rsid w:val="00082A2D"/>
    <w:rsid w:val="00085BBB"/>
    <w:rsid w:val="000934F3"/>
    <w:rsid w:val="00095198"/>
    <w:rsid w:val="000958EF"/>
    <w:rsid w:val="00096B51"/>
    <w:rsid w:val="00097E13"/>
    <w:rsid w:val="000A158F"/>
    <w:rsid w:val="000A1770"/>
    <w:rsid w:val="000A3DCB"/>
    <w:rsid w:val="000A496F"/>
    <w:rsid w:val="000A50CC"/>
    <w:rsid w:val="000A59EE"/>
    <w:rsid w:val="000A5D20"/>
    <w:rsid w:val="000A7368"/>
    <w:rsid w:val="000B64D5"/>
    <w:rsid w:val="000C1D86"/>
    <w:rsid w:val="000C35A3"/>
    <w:rsid w:val="000C40FC"/>
    <w:rsid w:val="000C46BE"/>
    <w:rsid w:val="000D0035"/>
    <w:rsid w:val="000D1831"/>
    <w:rsid w:val="000E0E0F"/>
    <w:rsid w:val="000E2A1B"/>
    <w:rsid w:val="000E3373"/>
    <w:rsid w:val="000E448D"/>
    <w:rsid w:val="000E4CEE"/>
    <w:rsid w:val="000E530F"/>
    <w:rsid w:val="000E6E76"/>
    <w:rsid w:val="000E6FEF"/>
    <w:rsid w:val="000F0817"/>
    <w:rsid w:val="000F16C9"/>
    <w:rsid w:val="000F18D7"/>
    <w:rsid w:val="000F1FB1"/>
    <w:rsid w:val="000F2244"/>
    <w:rsid w:val="000F2EA9"/>
    <w:rsid w:val="000F55C3"/>
    <w:rsid w:val="00101457"/>
    <w:rsid w:val="00103243"/>
    <w:rsid w:val="0010343A"/>
    <w:rsid w:val="00104778"/>
    <w:rsid w:val="00111588"/>
    <w:rsid w:val="001143F0"/>
    <w:rsid w:val="00114EB0"/>
    <w:rsid w:val="00116C75"/>
    <w:rsid w:val="00117823"/>
    <w:rsid w:val="00120D43"/>
    <w:rsid w:val="001224DD"/>
    <w:rsid w:val="00123216"/>
    <w:rsid w:val="0012342D"/>
    <w:rsid w:val="00123965"/>
    <w:rsid w:val="00124EAA"/>
    <w:rsid w:val="00126D2F"/>
    <w:rsid w:val="00126FB6"/>
    <w:rsid w:val="001273E9"/>
    <w:rsid w:val="00131CBF"/>
    <w:rsid w:val="001338C1"/>
    <w:rsid w:val="0013594D"/>
    <w:rsid w:val="00135C51"/>
    <w:rsid w:val="001367DA"/>
    <w:rsid w:val="00137210"/>
    <w:rsid w:val="001378BC"/>
    <w:rsid w:val="00140F2C"/>
    <w:rsid w:val="0014224A"/>
    <w:rsid w:val="00145627"/>
    <w:rsid w:val="00146719"/>
    <w:rsid w:val="0014707C"/>
    <w:rsid w:val="001477B3"/>
    <w:rsid w:val="001539FB"/>
    <w:rsid w:val="00153D69"/>
    <w:rsid w:val="001564AE"/>
    <w:rsid w:val="00161EEC"/>
    <w:rsid w:val="00166FAB"/>
    <w:rsid w:val="00170A08"/>
    <w:rsid w:val="00171A6D"/>
    <w:rsid w:val="00173039"/>
    <w:rsid w:val="00174790"/>
    <w:rsid w:val="00175338"/>
    <w:rsid w:val="001834E2"/>
    <w:rsid w:val="00183C98"/>
    <w:rsid w:val="00184C08"/>
    <w:rsid w:val="001921E0"/>
    <w:rsid w:val="00194F06"/>
    <w:rsid w:val="00194F48"/>
    <w:rsid w:val="00194F97"/>
    <w:rsid w:val="001971FC"/>
    <w:rsid w:val="001A050A"/>
    <w:rsid w:val="001A060F"/>
    <w:rsid w:val="001A1B6D"/>
    <w:rsid w:val="001A3E71"/>
    <w:rsid w:val="001A478A"/>
    <w:rsid w:val="001A56BC"/>
    <w:rsid w:val="001A5AE7"/>
    <w:rsid w:val="001A5F95"/>
    <w:rsid w:val="001A7FBB"/>
    <w:rsid w:val="001B4BA0"/>
    <w:rsid w:val="001B4FA6"/>
    <w:rsid w:val="001B7573"/>
    <w:rsid w:val="001C140B"/>
    <w:rsid w:val="001C2A76"/>
    <w:rsid w:val="001C4ADD"/>
    <w:rsid w:val="001C5B73"/>
    <w:rsid w:val="001D0D2E"/>
    <w:rsid w:val="001D5F3E"/>
    <w:rsid w:val="001D6561"/>
    <w:rsid w:val="001D78DB"/>
    <w:rsid w:val="001E1E6F"/>
    <w:rsid w:val="001E23FC"/>
    <w:rsid w:val="001E2EC3"/>
    <w:rsid w:val="001E4943"/>
    <w:rsid w:val="001E6110"/>
    <w:rsid w:val="001E636A"/>
    <w:rsid w:val="001F0310"/>
    <w:rsid w:val="001F07B4"/>
    <w:rsid w:val="001F0AAF"/>
    <w:rsid w:val="001F1CD4"/>
    <w:rsid w:val="001F2D2B"/>
    <w:rsid w:val="001F3CD3"/>
    <w:rsid w:val="001F3FA4"/>
    <w:rsid w:val="001F78A2"/>
    <w:rsid w:val="002003C6"/>
    <w:rsid w:val="0020198D"/>
    <w:rsid w:val="00202867"/>
    <w:rsid w:val="0020314C"/>
    <w:rsid w:val="002040D3"/>
    <w:rsid w:val="00204E39"/>
    <w:rsid w:val="0020596F"/>
    <w:rsid w:val="00206570"/>
    <w:rsid w:val="00210FCA"/>
    <w:rsid w:val="0021156D"/>
    <w:rsid w:val="002118C0"/>
    <w:rsid w:val="00211F91"/>
    <w:rsid w:val="002174BC"/>
    <w:rsid w:val="00227E0A"/>
    <w:rsid w:val="00234011"/>
    <w:rsid w:val="0023406B"/>
    <w:rsid w:val="0023418B"/>
    <w:rsid w:val="00234651"/>
    <w:rsid w:val="002349CB"/>
    <w:rsid w:val="002415C2"/>
    <w:rsid w:val="00242EEE"/>
    <w:rsid w:val="002466A1"/>
    <w:rsid w:val="00251F8F"/>
    <w:rsid w:val="00253AA2"/>
    <w:rsid w:val="0025681B"/>
    <w:rsid w:val="002633AA"/>
    <w:rsid w:val="00265D9B"/>
    <w:rsid w:val="00266AA0"/>
    <w:rsid w:val="00266BAE"/>
    <w:rsid w:val="002675B0"/>
    <w:rsid w:val="002707C6"/>
    <w:rsid w:val="00270D3B"/>
    <w:rsid w:val="00270E38"/>
    <w:rsid w:val="00271787"/>
    <w:rsid w:val="00274277"/>
    <w:rsid w:val="0027474D"/>
    <w:rsid w:val="00274C82"/>
    <w:rsid w:val="00275ED9"/>
    <w:rsid w:val="002767A3"/>
    <w:rsid w:val="00281E27"/>
    <w:rsid w:val="00282582"/>
    <w:rsid w:val="0028459E"/>
    <w:rsid w:val="002857DA"/>
    <w:rsid w:val="002919AC"/>
    <w:rsid w:val="00296018"/>
    <w:rsid w:val="00296BCC"/>
    <w:rsid w:val="00297585"/>
    <w:rsid w:val="002A10CF"/>
    <w:rsid w:val="002A178E"/>
    <w:rsid w:val="002A47CE"/>
    <w:rsid w:val="002A6342"/>
    <w:rsid w:val="002A777E"/>
    <w:rsid w:val="002B4026"/>
    <w:rsid w:val="002B51B9"/>
    <w:rsid w:val="002B56E1"/>
    <w:rsid w:val="002B5F4B"/>
    <w:rsid w:val="002B7224"/>
    <w:rsid w:val="002B7508"/>
    <w:rsid w:val="002C0846"/>
    <w:rsid w:val="002C0EF8"/>
    <w:rsid w:val="002C2C97"/>
    <w:rsid w:val="002C4EAB"/>
    <w:rsid w:val="002C53D1"/>
    <w:rsid w:val="002C5482"/>
    <w:rsid w:val="002C6EDA"/>
    <w:rsid w:val="002D1516"/>
    <w:rsid w:val="002D19F9"/>
    <w:rsid w:val="002D1CDC"/>
    <w:rsid w:val="002D4AD3"/>
    <w:rsid w:val="002D789B"/>
    <w:rsid w:val="002E0A1F"/>
    <w:rsid w:val="002E2A0B"/>
    <w:rsid w:val="002E502C"/>
    <w:rsid w:val="002E5055"/>
    <w:rsid w:val="002F035A"/>
    <w:rsid w:val="002F1368"/>
    <w:rsid w:val="002F2D02"/>
    <w:rsid w:val="002F38F1"/>
    <w:rsid w:val="00300165"/>
    <w:rsid w:val="003001E5"/>
    <w:rsid w:val="00300855"/>
    <w:rsid w:val="00300A22"/>
    <w:rsid w:val="00303DD2"/>
    <w:rsid w:val="003058AB"/>
    <w:rsid w:val="00307B74"/>
    <w:rsid w:val="00310ED4"/>
    <w:rsid w:val="00316A42"/>
    <w:rsid w:val="00317653"/>
    <w:rsid w:val="003211A9"/>
    <w:rsid w:val="00321437"/>
    <w:rsid w:val="00321C91"/>
    <w:rsid w:val="003221CE"/>
    <w:rsid w:val="0032311C"/>
    <w:rsid w:val="00325C5D"/>
    <w:rsid w:val="00325DD4"/>
    <w:rsid w:val="00326097"/>
    <w:rsid w:val="00326808"/>
    <w:rsid w:val="0032684A"/>
    <w:rsid w:val="003307EC"/>
    <w:rsid w:val="00331FF8"/>
    <w:rsid w:val="003345F3"/>
    <w:rsid w:val="003350F5"/>
    <w:rsid w:val="00335663"/>
    <w:rsid w:val="0033592C"/>
    <w:rsid w:val="00335E91"/>
    <w:rsid w:val="00336016"/>
    <w:rsid w:val="0034029A"/>
    <w:rsid w:val="00345F49"/>
    <w:rsid w:val="00346748"/>
    <w:rsid w:val="003521EA"/>
    <w:rsid w:val="00352D7A"/>
    <w:rsid w:val="00355357"/>
    <w:rsid w:val="00355CA1"/>
    <w:rsid w:val="003574B2"/>
    <w:rsid w:val="00357993"/>
    <w:rsid w:val="003600B1"/>
    <w:rsid w:val="00360730"/>
    <w:rsid w:val="00362501"/>
    <w:rsid w:val="00362855"/>
    <w:rsid w:val="00371C3B"/>
    <w:rsid w:val="00374246"/>
    <w:rsid w:val="0038107A"/>
    <w:rsid w:val="00381729"/>
    <w:rsid w:val="00382FD0"/>
    <w:rsid w:val="003856F8"/>
    <w:rsid w:val="0038582D"/>
    <w:rsid w:val="00386BE7"/>
    <w:rsid w:val="003877DB"/>
    <w:rsid w:val="00390F30"/>
    <w:rsid w:val="0039326C"/>
    <w:rsid w:val="0039336C"/>
    <w:rsid w:val="003939E8"/>
    <w:rsid w:val="00393C7C"/>
    <w:rsid w:val="00394088"/>
    <w:rsid w:val="003A1C34"/>
    <w:rsid w:val="003A63AE"/>
    <w:rsid w:val="003A6739"/>
    <w:rsid w:val="003A69CD"/>
    <w:rsid w:val="003A74C3"/>
    <w:rsid w:val="003B1843"/>
    <w:rsid w:val="003B4B95"/>
    <w:rsid w:val="003B5A3B"/>
    <w:rsid w:val="003B5D34"/>
    <w:rsid w:val="003C1DAC"/>
    <w:rsid w:val="003C5942"/>
    <w:rsid w:val="003D1802"/>
    <w:rsid w:val="003D1F9D"/>
    <w:rsid w:val="003D2353"/>
    <w:rsid w:val="003D364B"/>
    <w:rsid w:val="003D5745"/>
    <w:rsid w:val="003D5EE2"/>
    <w:rsid w:val="003D6C62"/>
    <w:rsid w:val="003D6CDE"/>
    <w:rsid w:val="003E2375"/>
    <w:rsid w:val="003E3167"/>
    <w:rsid w:val="003E5A81"/>
    <w:rsid w:val="003F2990"/>
    <w:rsid w:val="003F348C"/>
    <w:rsid w:val="00412644"/>
    <w:rsid w:val="004144D6"/>
    <w:rsid w:val="004225B4"/>
    <w:rsid w:val="004228B4"/>
    <w:rsid w:val="0042437F"/>
    <w:rsid w:val="00424C4E"/>
    <w:rsid w:val="00425296"/>
    <w:rsid w:val="00427175"/>
    <w:rsid w:val="0042754F"/>
    <w:rsid w:val="004309C2"/>
    <w:rsid w:val="00430EB5"/>
    <w:rsid w:val="00431943"/>
    <w:rsid w:val="00433841"/>
    <w:rsid w:val="00435492"/>
    <w:rsid w:val="004365AC"/>
    <w:rsid w:val="004367B0"/>
    <w:rsid w:val="004402AB"/>
    <w:rsid w:val="00441909"/>
    <w:rsid w:val="00443F10"/>
    <w:rsid w:val="004440C9"/>
    <w:rsid w:val="00445DFC"/>
    <w:rsid w:val="00447072"/>
    <w:rsid w:val="004501E1"/>
    <w:rsid w:val="0045027B"/>
    <w:rsid w:val="00452339"/>
    <w:rsid w:val="00452A52"/>
    <w:rsid w:val="00452F87"/>
    <w:rsid w:val="00454A91"/>
    <w:rsid w:val="004567F1"/>
    <w:rsid w:val="00461B03"/>
    <w:rsid w:val="00462B23"/>
    <w:rsid w:val="00463C1C"/>
    <w:rsid w:val="004658D6"/>
    <w:rsid w:val="00465CE1"/>
    <w:rsid w:val="0046737E"/>
    <w:rsid w:val="004676CA"/>
    <w:rsid w:val="00470ECA"/>
    <w:rsid w:val="00471BA6"/>
    <w:rsid w:val="0047224F"/>
    <w:rsid w:val="00473139"/>
    <w:rsid w:val="00473AB3"/>
    <w:rsid w:val="00473DEC"/>
    <w:rsid w:val="004764F3"/>
    <w:rsid w:val="00476D44"/>
    <w:rsid w:val="0047735D"/>
    <w:rsid w:val="00477D2F"/>
    <w:rsid w:val="00480270"/>
    <w:rsid w:val="00483980"/>
    <w:rsid w:val="00483C0D"/>
    <w:rsid w:val="00484CE0"/>
    <w:rsid w:val="00485224"/>
    <w:rsid w:val="00486C90"/>
    <w:rsid w:val="00490A38"/>
    <w:rsid w:val="004913F2"/>
    <w:rsid w:val="00492AE7"/>
    <w:rsid w:val="00494C1A"/>
    <w:rsid w:val="0049661F"/>
    <w:rsid w:val="004A07CB"/>
    <w:rsid w:val="004A119C"/>
    <w:rsid w:val="004A11A6"/>
    <w:rsid w:val="004A202A"/>
    <w:rsid w:val="004A2A66"/>
    <w:rsid w:val="004A2FB9"/>
    <w:rsid w:val="004A587F"/>
    <w:rsid w:val="004A60FB"/>
    <w:rsid w:val="004B1F1A"/>
    <w:rsid w:val="004B3E38"/>
    <w:rsid w:val="004B45C3"/>
    <w:rsid w:val="004B6B7A"/>
    <w:rsid w:val="004B7777"/>
    <w:rsid w:val="004C0EED"/>
    <w:rsid w:val="004C1055"/>
    <w:rsid w:val="004C37B1"/>
    <w:rsid w:val="004C42FC"/>
    <w:rsid w:val="004C46C4"/>
    <w:rsid w:val="004C52E3"/>
    <w:rsid w:val="004D02C2"/>
    <w:rsid w:val="004D2170"/>
    <w:rsid w:val="004D7E49"/>
    <w:rsid w:val="004E0219"/>
    <w:rsid w:val="004E2AC7"/>
    <w:rsid w:val="004E2B8A"/>
    <w:rsid w:val="004E324F"/>
    <w:rsid w:val="004E4EF2"/>
    <w:rsid w:val="004E5185"/>
    <w:rsid w:val="004E5E15"/>
    <w:rsid w:val="004F0CF1"/>
    <w:rsid w:val="004F1AD0"/>
    <w:rsid w:val="00502482"/>
    <w:rsid w:val="00502E81"/>
    <w:rsid w:val="00503356"/>
    <w:rsid w:val="00504AA5"/>
    <w:rsid w:val="00506930"/>
    <w:rsid w:val="0050757B"/>
    <w:rsid w:val="00507C1D"/>
    <w:rsid w:val="0051003E"/>
    <w:rsid w:val="00511918"/>
    <w:rsid w:val="005125B5"/>
    <w:rsid w:val="005135F4"/>
    <w:rsid w:val="005214B7"/>
    <w:rsid w:val="00522BE0"/>
    <w:rsid w:val="00524211"/>
    <w:rsid w:val="00524BC1"/>
    <w:rsid w:val="005252A7"/>
    <w:rsid w:val="0052699A"/>
    <w:rsid w:val="00534553"/>
    <w:rsid w:val="00537E8E"/>
    <w:rsid w:val="00540EE5"/>
    <w:rsid w:val="005449C5"/>
    <w:rsid w:val="0054639D"/>
    <w:rsid w:val="005464A9"/>
    <w:rsid w:val="005469B1"/>
    <w:rsid w:val="00550DB8"/>
    <w:rsid w:val="00551727"/>
    <w:rsid w:val="00553AB1"/>
    <w:rsid w:val="0055451D"/>
    <w:rsid w:val="00554B04"/>
    <w:rsid w:val="005554FC"/>
    <w:rsid w:val="00555A18"/>
    <w:rsid w:val="005566E8"/>
    <w:rsid w:val="00556B0A"/>
    <w:rsid w:val="00557970"/>
    <w:rsid w:val="00564405"/>
    <w:rsid w:val="00565F58"/>
    <w:rsid w:val="00571441"/>
    <w:rsid w:val="00572123"/>
    <w:rsid w:val="00572F14"/>
    <w:rsid w:val="005733AC"/>
    <w:rsid w:val="005735D5"/>
    <w:rsid w:val="0057570F"/>
    <w:rsid w:val="005768C9"/>
    <w:rsid w:val="005774CF"/>
    <w:rsid w:val="00580B8C"/>
    <w:rsid w:val="00581720"/>
    <w:rsid w:val="005839B3"/>
    <w:rsid w:val="00583B74"/>
    <w:rsid w:val="00584DBD"/>
    <w:rsid w:val="00585EBD"/>
    <w:rsid w:val="00587D01"/>
    <w:rsid w:val="00590CF7"/>
    <w:rsid w:val="00591E42"/>
    <w:rsid w:val="00597C3B"/>
    <w:rsid w:val="005A0437"/>
    <w:rsid w:val="005A0BBF"/>
    <w:rsid w:val="005A1B9C"/>
    <w:rsid w:val="005A1C69"/>
    <w:rsid w:val="005A2C64"/>
    <w:rsid w:val="005A2FA3"/>
    <w:rsid w:val="005A3584"/>
    <w:rsid w:val="005A3C2C"/>
    <w:rsid w:val="005A7D53"/>
    <w:rsid w:val="005A7E22"/>
    <w:rsid w:val="005B108C"/>
    <w:rsid w:val="005B24E0"/>
    <w:rsid w:val="005B3329"/>
    <w:rsid w:val="005B3D2D"/>
    <w:rsid w:val="005B58C4"/>
    <w:rsid w:val="005B645F"/>
    <w:rsid w:val="005B648E"/>
    <w:rsid w:val="005C05F9"/>
    <w:rsid w:val="005C0CA1"/>
    <w:rsid w:val="005C6CD7"/>
    <w:rsid w:val="005C76F7"/>
    <w:rsid w:val="005D0A20"/>
    <w:rsid w:val="005D0F3A"/>
    <w:rsid w:val="005D2D69"/>
    <w:rsid w:val="005D380C"/>
    <w:rsid w:val="005D3AB7"/>
    <w:rsid w:val="005D5016"/>
    <w:rsid w:val="005D5909"/>
    <w:rsid w:val="005D605E"/>
    <w:rsid w:val="005D6112"/>
    <w:rsid w:val="005E0588"/>
    <w:rsid w:val="005E2D12"/>
    <w:rsid w:val="005E2D3E"/>
    <w:rsid w:val="005E4930"/>
    <w:rsid w:val="005E56DD"/>
    <w:rsid w:val="005E5B4C"/>
    <w:rsid w:val="005F25AB"/>
    <w:rsid w:val="005F3DAE"/>
    <w:rsid w:val="00600DAB"/>
    <w:rsid w:val="00601A40"/>
    <w:rsid w:val="00607DFF"/>
    <w:rsid w:val="0061008D"/>
    <w:rsid w:val="006106BA"/>
    <w:rsid w:val="00610E6B"/>
    <w:rsid w:val="00612749"/>
    <w:rsid w:val="0061310F"/>
    <w:rsid w:val="006133C1"/>
    <w:rsid w:val="006133D5"/>
    <w:rsid w:val="006168E6"/>
    <w:rsid w:val="00621F4A"/>
    <w:rsid w:val="00627E47"/>
    <w:rsid w:val="006307E8"/>
    <w:rsid w:val="00634542"/>
    <w:rsid w:val="00641778"/>
    <w:rsid w:val="0064206B"/>
    <w:rsid w:val="00642E0A"/>
    <w:rsid w:val="00643E7A"/>
    <w:rsid w:val="00646086"/>
    <w:rsid w:val="006603A9"/>
    <w:rsid w:val="00661205"/>
    <w:rsid w:val="00665F04"/>
    <w:rsid w:val="00666064"/>
    <w:rsid w:val="006660B5"/>
    <w:rsid w:val="00667D4F"/>
    <w:rsid w:val="0067195F"/>
    <w:rsid w:val="00672791"/>
    <w:rsid w:val="00675591"/>
    <w:rsid w:val="00677F1E"/>
    <w:rsid w:val="006805DD"/>
    <w:rsid w:val="006808D8"/>
    <w:rsid w:val="00680F36"/>
    <w:rsid w:val="0068189D"/>
    <w:rsid w:val="00681B78"/>
    <w:rsid w:val="006823BD"/>
    <w:rsid w:val="00682B1B"/>
    <w:rsid w:val="00684B05"/>
    <w:rsid w:val="00684E5F"/>
    <w:rsid w:val="0069085C"/>
    <w:rsid w:val="006927DF"/>
    <w:rsid w:val="00692C65"/>
    <w:rsid w:val="006937FB"/>
    <w:rsid w:val="00695E07"/>
    <w:rsid w:val="00696EC0"/>
    <w:rsid w:val="006A081D"/>
    <w:rsid w:val="006A0DE8"/>
    <w:rsid w:val="006A2DB4"/>
    <w:rsid w:val="006A4BB9"/>
    <w:rsid w:val="006A5486"/>
    <w:rsid w:val="006A5F81"/>
    <w:rsid w:val="006A7047"/>
    <w:rsid w:val="006A70A1"/>
    <w:rsid w:val="006B3284"/>
    <w:rsid w:val="006B60F9"/>
    <w:rsid w:val="006C01AF"/>
    <w:rsid w:val="006C1D6E"/>
    <w:rsid w:val="006C3900"/>
    <w:rsid w:val="006D02D0"/>
    <w:rsid w:val="006D085A"/>
    <w:rsid w:val="006D2FCD"/>
    <w:rsid w:val="006E1455"/>
    <w:rsid w:val="006E40BA"/>
    <w:rsid w:val="006F1D1B"/>
    <w:rsid w:val="006F2876"/>
    <w:rsid w:val="006F5812"/>
    <w:rsid w:val="006F6958"/>
    <w:rsid w:val="006F7ECF"/>
    <w:rsid w:val="007001DD"/>
    <w:rsid w:val="00700F09"/>
    <w:rsid w:val="00701095"/>
    <w:rsid w:val="007045D1"/>
    <w:rsid w:val="007056A8"/>
    <w:rsid w:val="00716395"/>
    <w:rsid w:val="00717309"/>
    <w:rsid w:val="00720096"/>
    <w:rsid w:val="0072014C"/>
    <w:rsid w:val="00721435"/>
    <w:rsid w:val="00721FB7"/>
    <w:rsid w:val="00724004"/>
    <w:rsid w:val="007275B8"/>
    <w:rsid w:val="00727AB2"/>
    <w:rsid w:val="00732D11"/>
    <w:rsid w:val="00734AE4"/>
    <w:rsid w:val="00735D01"/>
    <w:rsid w:val="00737ECA"/>
    <w:rsid w:val="00741624"/>
    <w:rsid w:val="00742D32"/>
    <w:rsid w:val="00742EF7"/>
    <w:rsid w:val="00743FD8"/>
    <w:rsid w:val="00751231"/>
    <w:rsid w:val="007514EA"/>
    <w:rsid w:val="00751B2C"/>
    <w:rsid w:val="0075523D"/>
    <w:rsid w:val="00756AAE"/>
    <w:rsid w:val="00756F06"/>
    <w:rsid w:val="00762E77"/>
    <w:rsid w:val="00763B97"/>
    <w:rsid w:val="007646DC"/>
    <w:rsid w:val="007676DC"/>
    <w:rsid w:val="00767A7A"/>
    <w:rsid w:val="00772294"/>
    <w:rsid w:val="00773B3F"/>
    <w:rsid w:val="00773D4B"/>
    <w:rsid w:val="00775273"/>
    <w:rsid w:val="00776396"/>
    <w:rsid w:val="007763F8"/>
    <w:rsid w:val="00776C96"/>
    <w:rsid w:val="0078103E"/>
    <w:rsid w:val="0078104D"/>
    <w:rsid w:val="00781374"/>
    <w:rsid w:val="0078226A"/>
    <w:rsid w:val="007854FD"/>
    <w:rsid w:val="00787568"/>
    <w:rsid w:val="00790823"/>
    <w:rsid w:val="007911C4"/>
    <w:rsid w:val="007917BC"/>
    <w:rsid w:val="00792028"/>
    <w:rsid w:val="00794446"/>
    <w:rsid w:val="007A0706"/>
    <w:rsid w:val="007A3E04"/>
    <w:rsid w:val="007A4D4F"/>
    <w:rsid w:val="007A6D1A"/>
    <w:rsid w:val="007A7285"/>
    <w:rsid w:val="007A7622"/>
    <w:rsid w:val="007B137D"/>
    <w:rsid w:val="007B235E"/>
    <w:rsid w:val="007B40B5"/>
    <w:rsid w:val="007B42DB"/>
    <w:rsid w:val="007B673C"/>
    <w:rsid w:val="007B68B3"/>
    <w:rsid w:val="007B6B6B"/>
    <w:rsid w:val="007B7902"/>
    <w:rsid w:val="007B7F98"/>
    <w:rsid w:val="007C3D10"/>
    <w:rsid w:val="007C3E47"/>
    <w:rsid w:val="007C4031"/>
    <w:rsid w:val="007C412A"/>
    <w:rsid w:val="007C4E02"/>
    <w:rsid w:val="007C59B8"/>
    <w:rsid w:val="007C6693"/>
    <w:rsid w:val="007C7343"/>
    <w:rsid w:val="007D200D"/>
    <w:rsid w:val="007D264C"/>
    <w:rsid w:val="007D32DC"/>
    <w:rsid w:val="007D3792"/>
    <w:rsid w:val="007D472F"/>
    <w:rsid w:val="007D4C1F"/>
    <w:rsid w:val="007D56CE"/>
    <w:rsid w:val="007D6B4A"/>
    <w:rsid w:val="007E0F99"/>
    <w:rsid w:val="007E68BE"/>
    <w:rsid w:val="007E7585"/>
    <w:rsid w:val="007F04E7"/>
    <w:rsid w:val="007F11CB"/>
    <w:rsid w:val="007F34C9"/>
    <w:rsid w:val="007F4ABB"/>
    <w:rsid w:val="007F5819"/>
    <w:rsid w:val="007F5E52"/>
    <w:rsid w:val="007F6F00"/>
    <w:rsid w:val="008010EE"/>
    <w:rsid w:val="00803214"/>
    <w:rsid w:val="00804ED1"/>
    <w:rsid w:val="00805341"/>
    <w:rsid w:val="00805616"/>
    <w:rsid w:val="00805E2A"/>
    <w:rsid w:val="00805F5D"/>
    <w:rsid w:val="008076BD"/>
    <w:rsid w:val="0081191E"/>
    <w:rsid w:val="00813295"/>
    <w:rsid w:val="00822968"/>
    <w:rsid w:val="0082355C"/>
    <w:rsid w:val="008243C0"/>
    <w:rsid w:val="00825B8F"/>
    <w:rsid w:val="0083180C"/>
    <w:rsid w:val="00831F4A"/>
    <w:rsid w:val="008328B5"/>
    <w:rsid w:val="00832BA2"/>
    <w:rsid w:val="00835D92"/>
    <w:rsid w:val="00836D97"/>
    <w:rsid w:val="00842A41"/>
    <w:rsid w:val="00843EA8"/>
    <w:rsid w:val="008442D1"/>
    <w:rsid w:val="008447BE"/>
    <w:rsid w:val="00852861"/>
    <w:rsid w:val="008553C9"/>
    <w:rsid w:val="008554D7"/>
    <w:rsid w:val="00857258"/>
    <w:rsid w:val="008609BD"/>
    <w:rsid w:val="00862AC0"/>
    <w:rsid w:val="00866308"/>
    <w:rsid w:val="00867036"/>
    <w:rsid w:val="00870C5B"/>
    <w:rsid w:val="00870C7C"/>
    <w:rsid w:val="00871B7C"/>
    <w:rsid w:val="0087202B"/>
    <w:rsid w:val="00877CD3"/>
    <w:rsid w:val="00880755"/>
    <w:rsid w:val="00880AC2"/>
    <w:rsid w:val="0088165B"/>
    <w:rsid w:val="00882180"/>
    <w:rsid w:val="00885C4D"/>
    <w:rsid w:val="00886C13"/>
    <w:rsid w:val="00887C8D"/>
    <w:rsid w:val="00893288"/>
    <w:rsid w:val="00895ED2"/>
    <w:rsid w:val="00896472"/>
    <w:rsid w:val="00897384"/>
    <w:rsid w:val="008974FD"/>
    <w:rsid w:val="00897B54"/>
    <w:rsid w:val="008A0842"/>
    <w:rsid w:val="008A2C0F"/>
    <w:rsid w:val="008A430A"/>
    <w:rsid w:val="008A4611"/>
    <w:rsid w:val="008B04D2"/>
    <w:rsid w:val="008B06CB"/>
    <w:rsid w:val="008B1286"/>
    <w:rsid w:val="008B206D"/>
    <w:rsid w:val="008B2F42"/>
    <w:rsid w:val="008B3304"/>
    <w:rsid w:val="008B5432"/>
    <w:rsid w:val="008B60C6"/>
    <w:rsid w:val="008C06FA"/>
    <w:rsid w:val="008C0A15"/>
    <w:rsid w:val="008C22E4"/>
    <w:rsid w:val="008C38DA"/>
    <w:rsid w:val="008C39D5"/>
    <w:rsid w:val="008D086B"/>
    <w:rsid w:val="008D1193"/>
    <w:rsid w:val="008D132B"/>
    <w:rsid w:val="008D3428"/>
    <w:rsid w:val="008D3FBA"/>
    <w:rsid w:val="008D75B4"/>
    <w:rsid w:val="008E1707"/>
    <w:rsid w:val="008E2484"/>
    <w:rsid w:val="008E3D3F"/>
    <w:rsid w:val="008F1F1B"/>
    <w:rsid w:val="008F3B02"/>
    <w:rsid w:val="009002D8"/>
    <w:rsid w:val="009003CE"/>
    <w:rsid w:val="0090085B"/>
    <w:rsid w:val="00901DD4"/>
    <w:rsid w:val="00903962"/>
    <w:rsid w:val="0090528C"/>
    <w:rsid w:val="009052CA"/>
    <w:rsid w:val="00905DC9"/>
    <w:rsid w:val="00906A33"/>
    <w:rsid w:val="00906C0A"/>
    <w:rsid w:val="00910F59"/>
    <w:rsid w:val="00912C28"/>
    <w:rsid w:val="00912E7A"/>
    <w:rsid w:val="00912EB3"/>
    <w:rsid w:val="0091541C"/>
    <w:rsid w:val="00915480"/>
    <w:rsid w:val="00916ACA"/>
    <w:rsid w:val="00920823"/>
    <w:rsid w:val="009218B3"/>
    <w:rsid w:val="00921F5D"/>
    <w:rsid w:val="00922D31"/>
    <w:rsid w:val="00925526"/>
    <w:rsid w:val="00925561"/>
    <w:rsid w:val="00926A12"/>
    <w:rsid w:val="00930715"/>
    <w:rsid w:val="00932C9A"/>
    <w:rsid w:val="00933433"/>
    <w:rsid w:val="00936662"/>
    <w:rsid w:val="00937AAF"/>
    <w:rsid w:val="00937ADE"/>
    <w:rsid w:val="00940887"/>
    <w:rsid w:val="00943495"/>
    <w:rsid w:val="00944C26"/>
    <w:rsid w:val="00945DCC"/>
    <w:rsid w:val="0094747B"/>
    <w:rsid w:val="0094757D"/>
    <w:rsid w:val="00947F9D"/>
    <w:rsid w:val="009530E9"/>
    <w:rsid w:val="00953C84"/>
    <w:rsid w:val="009549A6"/>
    <w:rsid w:val="00954ECF"/>
    <w:rsid w:val="00960736"/>
    <w:rsid w:val="00960FC4"/>
    <w:rsid w:val="00961C81"/>
    <w:rsid w:val="00961D59"/>
    <w:rsid w:val="00962243"/>
    <w:rsid w:val="009624B4"/>
    <w:rsid w:val="00962686"/>
    <w:rsid w:val="00963D58"/>
    <w:rsid w:val="00964ADD"/>
    <w:rsid w:val="009663BD"/>
    <w:rsid w:val="00966C3E"/>
    <w:rsid w:val="009713CC"/>
    <w:rsid w:val="00973238"/>
    <w:rsid w:val="00976A9A"/>
    <w:rsid w:val="00980931"/>
    <w:rsid w:val="00980D7F"/>
    <w:rsid w:val="00983717"/>
    <w:rsid w:val="00983FE2"/>
    <w:rsid w:val="0098424F"/>
    <w:rsid w:val="00985DFF"/>
    <w:rsid w:val="00987527"/>
    <w:rsid w:val="00993968"/>
    <w:rsid w:val="00993E83"/>
    <w:rsid w:val="00994DE2"/>
    <w:rsid w:val="00994F1B"/>
    <w:rsid w:val="00995982"/>
    <w:rsid w:val="0099641B"/>
    <w:rsid w:val="00997898"/>
    <w:rsid w:val="009A0834"/>
    <w:rsid w:val="009A2E44"/>
    <w:rsid w:val="009A54B4"/>
    <w:rsid w:val="009A5542"/>
    <w:rsid w:val="009A6038"/>
    <w:rsid w:val="009A6D4F"/>
    <w:rsid w:val="009B000E"/>
    <w:rsid w:val="009B0AC3"/>
    <w:rsid w:val="009B2241"/>
    <w:rsid w:val="009B3411"/>
    <w:rsid w:val="009B47C5"/>
    <w:rsid w:val="009B5BDA"/>
    <w:rsid w:val="009C01D8"/>
    <w:rsid w:val="009C15F8"/>
    <w:rsid w:val="009C1E39"/>
    <w:rsid w:val="009C3494"/>
    <w:rsid w:val="009C3B32"/>
    <w:rsid w:val="009C5E27"/>
    <w:rsid w:val="009C65A6"/>
    <w:rsid w:val="009C6932"/>
    <w:rsid w:val="009C6F6C"/>
    <w:rsid w:val="009D1111"/>
    <w:rsid w:val="009D1AD6"/>
    <w:rsid w:val="009D2935"/>
    <w:rsid w:val="009D34A9"/>
    <w:rsid w:val="009D67D2"/>
    <w:rsid w:val="009D7BFA"/>
    <w:rsid w:val="009E28B8"/>
    <w:rsid w:val="009E2BD7"/>
    <w:rsid w:val="009E50A5"/>
    <w:rsid w:val="009E54A3"/>
    <w:rsid w:val="009F1573"/>
    <w:rsid w:val="009F3C72"/>
    <w:rsid w:val="009F4250"/>
    <w:rsid w:val="009F456D"/>
    <w:rsid w:val="009F475B"/>
    <w:rsid w:val="009F5119"/>
    <w:rsid w:val="00A00FB1"/>
    <w:rsid w:val="00A02A87"/>
    <w:rsid w:val="00A02FC9"/>
    <w:rsid w:val="00A07F37"/>
    <w:rsid w:val="00A1068F"/>
    <w:rsid w:val="00A12B44"/>
    <w:rsid w:val="00A13DAC"/>
    <w:rsid w:val="00A153AE"/>
    <w:rsid w:val="00A158BC"/>
    <w:rsid w:val="00A20AEA"/>
    <w:rsid w:val="00A21C4B"/>
    <w:rsid w:val="00A21F75"/>
    <w:rsid w:val="00A261EC"/>
    <w:rsid w:val="00A26A68"/>
    <w:rsid w:val="00A26FD4"/>
    <w:rsid w:val="00A32ED3"/>
    <w:rsid w:val="00A33E4D"/>
    <w:rsid w:val="00A4504B"/>
    <w:rsid w:val="00A46BC7"/>
    <w:rsid w:val="00A51933"/>
    <w:rsid w:val="00A519F3"/>
    <w:rsid w:val="00A554B2"/>
    <w:rsid w:val="00A55F7B"/>
    <w:rsid w:val="00A56EBF"/>
    <w:rsid w:val="00A57995"/>
    <w:rsid w:val="00A61360"/>
    <w:rsid w:val="00A61931"/>
    <w:rsid w:val="00A6270F"/>
    <w:rsid w:val="00A64C2E"/>
    <w:rsid w:val="00A6565D"/>
    <w:rsid w:val="00A65E02"/>
    <w:rsid w:val="00A6787E"/>
    <w:rsid w:val="00A742D7"/>
    <w:rsid w:val="00A7696F"/>
    <w:rsid w:val="00A82007"/>
    <w:rsid w:val="00A829D2"/>
    <w:rsid w:val="00A924CC"/>
    <w:rsid w:val="00A94888"/>
    <w:rsid w:val="00A954CC"/>
    <w:rsid w:val="00A967D0"/>
    <w:rsid w:val="00A97148"/>
    <w:rsid w:val="00A9717E"/>
    <w:rsid w:val="00A97248"/>
    <w:rsid w:val="00A97BAB"/>
    <w:rsid w:val="00AA0A12"/>
    <w:rsid w:val="00AA1802"/>
    <w:rsid w:val="00AA4EB0"/>
    <w:rsid w:val="00AA6CE1"/>
    <w:rsid w:val="00AA6D3D"/>
    <w:rsid w:val="00AB1183"/>
    <w:rsid w:val="00AB213E"/>
    <w:rsid w:val="00AB334C"/>
    <w:rsid w:val="00AB39AC"/>
    <w:rsid w:val="00AB3D15"/>
    <w:rsid w:val="00AB4AA3"/>
    <w:rsid w:val="00AB5499"/>
    <w:rsid w:val="00AB57D0"/>
    <w:rsid w:val="00AB5FC6"/>
    <w:rsid w:val="00AB6053"/>
    <w:rsid w:val="00AB6B22"/>
    <w:rsid w:val="00AC103A"/>
    <w:rsid w:val="00AC10A3"/>
    <w:rsid w:val="00AC2197"/>
    <w:rsid w:val="00AC21E6"/>
    <w:rsid w:val="00AC593D"/>
    <w:rsid w:val="00AD2744"/>
    <w:rsid w:val="00AD2A5F"/>
    <w:rsid w:val="00AD51BB"/>
    <w:rsid w:val="00AD5D78"/>
    <w:rsid w:val="00AD6D96"/>
    <w:rsid w:val="00AD7D34"/>
    <w:rsid w:val="00AE0BC0"/>
    <w:rsid w:val="00AE13A6"/>
    <w:rsid w:val="00AE366C"/>
    <w:rsid w:val="00AE3CFA"/>
    <w:rsid w:val="00AE633E"/>
    <w:rsid w:val="00AE655D"/>
    <w:rsid w:val="00AF02DE"/>
    <w:rsid w:val="00AF1820"/>
    <w:rsid w:val="00AF6C44"/>
    <w:rsid w:val="00B031D2"/>
    <w:rsid w:val="00B06B2D"/>
    <w:rsid w:val="00B079FC"/>
    <w:rsid w:val="00B117A6"/>
    <w:rsid w:val="00B12851"/>
    <w:rsid w:val="00B129B6"/>
    <w:rsid w:val="00B1617A"/>
    <w:rsid w:val="00B16829"/>
    <w:rsid w:val="00B210D0"/>
    <w:rsid w:val="00B211AB"/>
    <w:rsid w:val="00B2138E"/>
    <w:rsid w:val="00B22E0F"/>
    <w:rsid w:val="00B30AF5"/>
    <w:rsid w:val="00B32E5F"/>
    <w:rsid w:val="00B33CCA"/>
    <w:rsid w:val="00B36847"/>
    <w:rsid w:val="00B36ACB"/>
    <w:rsid w:val="00B42F8A"/>
    <w:rsid w:val="00B4388C"/>
    <w:rsid w:val="00B47673"/>
    <w:rsid w:val="00B508E3"/>
    <w:rsid w:val="00B50C50"/>
    <w:rsid w:val="00B52111"/>
    <w:rsid w:val="00B53CA3"/>
    <w:rsid w:val="00B5544C"/>
    <w:rsid w:val="00B56537"/>
    <w:rsid w:val="00B57A1D"/>
    <w:rsid w:val="00B6003A"/>
    <w:rsid w:val="00B62CB2"/>
    <w:rsid w:val="00B65FBD"/>
    <w:rsid w:val="00B661EC"/>
    <w:rsid w:val="00B66830"/>
    <w:rsid w:val="00B66B57"/>
    <w:rsid w:val="00B66F03"/>
    <w:rsid w:val="00B7201C"/>
    <w:rsid w:val="00B72143"/>
    <w:rsid w:val="00B72264"/>
    <w:rsid w:val="00B73FC2"/>
    <w:rsid w:val="00B74A08"/>
    <w:rsid w:val="00B75C32"/>
    <w:rsid w:val="00B76ABF"/>
    <w:rsid w:val="00B77FAC"/>
    <w:rsid w:val="00B80D5E"/>
    <w:rsid w:val="00B81BE4"/>
    <w:rsid w:val="00B873BE"/>
    <w:rsid w:val="00B87F18"/>
    <w:rsid w:val="00B90F64"/>
    <w:rsid w:val="00B91591"/>
    <w:rsid w:val="00B94106"/>
    <w:rsid w:val="00B9614E"/>
    <w:rsid w:val="00BA0A93"/>
    <w:rsid w:val="00BA1D1F"/>
    <w:rsid w:val="00BA2EF1"/>
    <w:rsid w:val="00BA3315"/>
    <w:rsid w:val="00BA4D72"/>
    <w:rsid w:val="00BA5954"/>
    <w:rsid w:val="00BA7947"/>
    <w:rsid w:val="00BB0DFF"/>
    <w:rsid w:val="00BB2180"/>
    <w:rsid w:val="00BB2E9C"/>
    <w:rsid w:val="00BB3E7D"/>
    <w:rsid w:val="00BB4709"/>
    <w:rsid w:val="00BB6146"/>
    <w:rsid w:val="00BB6B0F"/>
    <w:rsid w:val="00BB7809"/>
    <w:rsid w:val="00BC116F"/>
    <w:rsid w:val="00BC1F48"/>
    <w:rsid w:val="00BC4888"/>
    <w:rsid w:val="00BC7D78"/>
    <w:rsid w:val="00BD13C8"/>
    <w:rsid w:val="00BD2CD8"/>
    <w:rsid w:val="00BD4469"/>
    <w:rsid w:val="00BD62EA"/>
    <w:rsid w:val="00BD734D"/>
    <w:rsid w:val="00BE01C7"/>
    <w:rsid w:val="00BE0604"/>
    <w:rsid w:val="00BE1136"/>
    <w:rsid w:val="00BE4438"/>
    <w:rsid w:val="00BE75E4"/>
    <w:rsid w:val="00BF12C8"/>
    <w:rsid w:val="00BF1DD4"/>
    <w:rsid w:val="00BF213A"/>
    <w:rsid w:val="00BF23F6"/>
    <w:rsid w:val="00BF2B65"/>
    <w:rsid w:val="00BF3445"/>
    <w:rsid w:val="00BF57FB"/>
    <w:rsid w:val="00BF588D"/>
    <w:rsid w:val="00C01B2A"/>
    <w:rsid w:val="00C039DC"/>
    <w:rsid w:val="00C0450D"/>
    <w:rsid w:val="00C117B9"/>
    <w:rsid w:val="00C1358F"/>
    <w:rsid w:val="00C13D85"/>
    <w:rsid w:val="00C15343"/>
    <w:rsid w:val="00C23CCA"/>
    <w:rsid w:val="00C2429D"/>
    <w:rsid w:val="00C35867"/>
    <w:rsid w:val="00C3623D"/>
    <w:rsid w:val="00C3770B"/>
    <w:rsid w:val="00C37D5F"/>
    <w:rsid w:val="00C42B34"/>
    <w:rsid w:val="00C443BE"/>
    <w:rsid w:val="00C448BD"/>
    <w:rsid w:val="00C4553D"/>
    <w:rsid w:val="00C50E06"/>
    <w:rsid w:val="00C52812"/>
    <w:rsid w:val="00C53AE6"/>
    <w:rsid w:val="00C5500D"/>
    <w:rsid w:val="00C57815"/>
    <w:rsid w:val="00C6624E"/>
    <w:rsid w:val="00C7001B"/>
    <w:rsid w:val="00C716A8"/>
    <w:rsid w:val="00C7442A"/>
    <w:rsid w:val="00C76D34"/>
    <w:rsid w:val="00C80805"/>
    <w:rsid w:val="00C851EE"/>
    <w:rsid w:val="00C8641A"/>
    <w:rsid w:val="00C86F04"/>
    <w:rsid w:val="00C92893"/>
    <w:rsid w:val="00C92FAB"/>
    <w:rsid w:val="00C93D02"/>
    <w:rsid w:val="00C93E6C"/>
    <w:rsid w:val="00C9485E"/>
    <w:rsid w:val="00C9678A"/>
    <w:rsid w:val="00C96D9E"/>
    <w:rsid w:val="00C97849"/>
    <w:rsid w:val="00C97A25"/>
    <w:rsid w:val="00CA3052"/>
    <w:rsid w:val="00CA3FE1"/>
    <w:rsid w:val="00CA5E98"/>
    <w:rsid w:val="00CA6571"/>
    <w:rsid w:val="00CB01D4"/>
    <w:rsid w:val="00CB22FA"/>
    <w:rsid w:val="00CB2A00"/>
    <w:rsid w:val="00CB539A"/>
    <w:rsid w:val="00CB7929"/>
    <w:rsid w:val="00CB79A5"/>
    <w:rsid w:val="00CB7A97"/>
    <w:rsid w:val="00CC0E51"/>
    <w:rsid w:val="00CC2D54"/>
    <w:rsid w:val="00CC4558"/>
    <w:rsid w:val="00CC786E"/>
    <w:rsid w:val="00CD1F31"/>
    <w:rsid w:val="00CD286E"/>
    <w:rsid w:val="00CD2BBA"/>
    <w:rsid w:val="00CD3E06"/>
    <w:rsid w:val="00CD4578"/>
    <w:rsid w:val="00CD48A1"/>
    <w:rsid w:val="00CD7CE4"/>
    <w:rsid w:val="00CE1F49"/>
    <w:rsid w:val="00CE2168"/>
    <w:rsid w:val="00CE707D"/>
    <w:rsid w:val="00CE7877"/>
    <w:rsid w:val="00CF00DB"/>
    <w:rsid w:val="00CF372F"/>
    <w:rsid w:val="00CF6452"/>
    <w:rsid w:val="00CF6E33"/>
    <w:rsid w:val="00CF6F2A"/>
    <w:rsid w:val="00CF73ED"/>
    <w:rsid w:val="00D01563"/>
    <w:rsid w:val="00D01B2C"/>
    <w:rsid w:val="00D02E6E"/>
    <w:rsid w:val="00D02F78"/>
    <w:rsid w:val="00D03199"/>
    <w:rsid w:val="00D0641D"/>
    <w:rsid w:val="00D06985"/>
    <w:rsid w:val="00D10D61"/>
    <w:rsid w:val="00D11BA6"/>
    <w:rsid w:val="00D11FB1"/>
    <w:rsid w:val="00D1327D"/>
    <w:rsid w:val="00D16C01"/>
    <w:rsid w:val="00D17B76"/>
    <w:rsid w:val="00D21936"/>
    <w:rsid w:val="00D26D0C"/>
    <w:rsid w:val="00D26E4B"/>
    <w:rsid w:val="00D30D42"/>
    <w:rsid w:val="00D31D0B"/>
    <w:rsid w:val="00D353A7"/>
    <w:rsid w:val="00D35DE4"/>
    <w:rsid w:val="00D3756A"/>
    <w:rsid w:val="00D414FC"/>
    <w:rsid w:val="00D43FAE"/>
    <w:rsid w:val="00D44CE5"/>
    <w:rsid w:val="00D45441"/>
    <w:rsid w:val="00D50269"/>
    <w:rsid w:val="00D51F49"/>
    <w:rsid w:val="00D52021"/>
    <w:rsid w:val="00D52445"/>
    <w:rsid w:val="00D524C4"/>
    <w:rsid w:val="00D53E07"/>
    <w:rsid w:val="00D54501"/>
    <w:rsid w:val="00D54698"/>
    <w:rsid w:val="00D559C9"/>
    <w:rsid w:val="00D6046C"/>
    <w:rsid w:val="00D61A35"/>
    <w:rsid w:val="00D645AC"/>
    <w:rsid w:val="00D66AFE"/>
    <w:rsid w:val="00D67B38"/>
    <w:rsid w:val="00D73054"/>
    <w:rsid w:val="00D730C7"/>
    <w:rsid w:val="00D73A2C"/>
    <w:rsid w:val="00D73B03"/>
    <w:rsid w:val="00D75EBE"/>
    <w:rsid w:val="00D7778B"/>
    <w:rsid w:val="00D77E29"/>
    <w:rsid w:val="00D80905"/>
    <w:rsid w:val="00D82CC9"/>
    <w:rsid w:val="00D830F9"/>
    <w:rsid w:val="00D845D3"/>
    <w:rsid w:val="00D84C71"/>
    <w:rsid w:val="00D85DE9"/>
    <w:rsid w:val="00D86029"/>
    <w:rsid w:val="00D874C5"/>
    <w:rsid w:val="00D876D6"/>
    <w:rsid w:val="00D87920"/>
    <w:rsid w:val="00D87B77"/>
    <w:rsid w:val="00D948A3"/>
    <w:rsid w:val="00D9627B"/>
    <w:rsid w:val="00D963AE"/>
    <w:rsid w:val="00D97269"/>
    <w:rsid w:val="00DA1955"/>
    <w:rsid w:val="00DA4AC9"/>
    <w:rsid w:val="00DA645B"/>
    <w:rsid w:val="00DB0C23"/>
    <w:rsid w:val="00DB3891"/>
    <w:rsid w:val="00DB7EE3"/>
    <w:rsid w:val="00DC1AD3"/>
    <w:rsid w:val="00DC2841"/>
    <w:rsid w:val="00DC2994"/>
    <w:rsid w:val="00DC3DAA"/>
    <w:rsid w:val="00DC75B7"/>
    <w:rsid w:val="00DD21C3"/>
    <w:rsid w:val="00DD3BE7"/>
    <w:rsid w:val="00DD65F3"/>
    <w:rsid w:val="00DE0737"/>
    <w:rsid w:val="00DE179C"/>
    <w:rsid w:val="00DE2F1B"/>
    <w:rsid w:val="00DE34C4"/>
    <w:rsid w:val="00DE4015"/>
    <w:rsid w:val="00DE5558"/>
    <w:rsid w:val="00DE725D"/>
    <w:rsid w:val="00DF029E"/>
    <w:rsid w:val="00DF13D4"/>
    <w:rsid w:val="00DF1C3A"/>
    <w:rsid w:val="00DF436C"/>
    <w:rsid w:val="00DF6C05"/>
    <w:rsid w:val="00E018EF"/>
    <w:rsid w:val="00E020D2"/>
    <w:rsid w:val="00E0237E"/>
    <w:rsid w:val="00E0269A"/>
    <w:rsid w:val="00E04219"/>
    <w:rsid w:val="00E05797"/>
    <w:rsid w:val="00E075B8"/>
    <w:rsid w:val="00E1229A"/>
    <w:rsid w:val="00E12E98"/>
    <w:rsid w:val="00E13829"/>
    <w:rsid w:val="00E13BF3"/>
    <w:rsid w:val="00E149C8"/>
    <w:rsid w:val="00E14ACE"/>
    <w:rsid w:val="00E14EC4"/>
    <w:rsid w:val="00E14F4B"/>
    <w:rsid w:val="00E27752"/>
    <w:rsid w:val="00E3171D"/>
    <w:rsid w:val="00E31F6C"/>
    <w:rsid w:val="00E33F0F"/>
    <w:rsid w:val="00E34E14"/>
    <w:rsid w:val="00E35AE2"/>
    <w:rsid w:val="00E414E9"/>
    <w:rsid w:val="00E4273F"/>
    <w:rsid w:val="00E45EB3"/>
    <w:rsid w:val="00E51934"/>
    <w:rsid w:val="00E51A2C"/>
    <w:rsid w:val="00E52DED"/>
    <w:rsid w:val="00E53D79"/>
    <w:rsid w:val="00E54185"/>
    <w:rsid w:val="00E56701"/>
    <w:rsid w:val="00E57DAC"/>
    <w:rsid w:val="00E62A2D"/>
    <w:rsid w:val="00E64F9B"/>
    <w:rsid w:val="00E704E9"/>
    <w:rsid w:val="00E71A79"/>
    <w:rsid w:val="00E72231"/>
    <w:rsid w:val="00E731FB"/>
    <w:rsid w:val="00E739E8"/>
    <w:rsid w:val="00E75345"/>
    <w:rsid w:val="00E75B66"/>
    <w:rsid w:val="00E766D5"/>
    <w:rsid w:val="00E80CE2"/>
    <w:rsid w:val="00E8281C"/>
    <w:rsid w:val="00E917B9"/>
    <w:rsid w:val="00E943B5"/>
    <w:rsid w:val="00E94467"/>
    <w:rsid w:val="00E96197"/>
    <w:rsid w:val="00E96561"/>
    <w:rsid w:val="00E9698E"/>
    <w:rsid w:val="00EA04A3"/>
    <w:rsid w:val="00EA48D8"/>
    <w:rsid w:val="00EA50E4"/>
    <w:rsid w:val="00EA62E6"/>
    <w:rsid w:val="00EB175C"/>
    <w:rsid w:val="00EB2B33"/>
    <w:rsid w:val="00EB3869"/>
    <w:rsid w:val="00EB61E0"/>
    <w:rsid w:val="00EB78F0"/>
    <w:rsid w:val="00EC291B"/>
    <w:rsid w:val="00EC2DA6"/>
    <w:rsid w:val="00EC3C87"/>
    <w:rsid w:val="00EC4ADF"/>
    <w:rsid w:val="00EC5D0A"/>
    <w:rsid w:val="00EC78CB"/>
    <w:rsid w:val="00ED3F01"/>
    <w:rsid w:val="00ED5E97"/>
    <w:rsid w:val="00EE0A38"/>
    <w:rsid w:val="00EE219F"/>
    <w:rsid w:val="00EE2A46"/>
    <w:rsid w:val="00EE4100"/>
    <w:rsid w:val="00EE7538"/>
    <w:rsid w:val="00EF0A5B"/>
    <w:rsid w:val="00EF4422"/>
    <w:rsid w:val="00EF558F"/>
    <w:rsid w:val="00F01060"/>
    <w:rsid w:val="00F02D3F"/>
    <w:rsid w:val="00F0586A"/>
    <w:rsid w:val="00F06C55"/>
    <w:rsid w:val="00F11BE1"/>
    <w:rsid w:val="00F11D4F"/>
    <w:rsid w:val="00F11EE0"/>
    <w:rsid w:val="00F1213B"/>
    <w:rsid w:val="00F13B10"/>
    <w:rsid w:val="00F16920"/>
    <w:rsid w:val="00F16E70"/>
    <w:rsid w:val="00F206CB"/>
    <w:rsid w:val="00F20D83"/>
    <w:rsid w:val="00F217DE"/>
    <w:rsid w:val="00F22A02"/>
    <w:rsid w:val="00F24165"/>
    <w:rsid w:val="00F24682"/>
    <w:rsid w:val="00F25C2A"/>
    <w:rsid w:val="00F2732E"/>
    <w:rsid w:val="00F340C6"/>
    <w:rsid w:val="00F344F1"/>
    <w:rsid w:val="00F366B5"/>
    <w:rsid w:val="00F431B9"/>
    <w:rsid w:val="00F455CE"/>
    <w:rsid w:val="00F45C95"/>
    <w:rsid w:val="00F45D37"/>
    <w:rsid w:val="00F45E09"/>
    <w:rsid w:val="00F57BB4"/>
    <w:rsid w:val="00F603FB"/>
    <w:rsid w:val="00F60D37"/>
    <w:rsid w:val="00F66D73"/>
    <w:rsid w:val="00F70D62"/>
    <w:rsid w:val="00F72D55"/>
    <w:rsid w:val="00F80BCD"/>
    <w:rsid w:val="00F80FE7"/>
    <w:rsid w:val="00F8436F"/>
    <w:rsid w:val="00F87C35"/>
    <w:rsid w:val="00F91A11"/>
    <w:rsid w:val="00F960A7"/>
    <w:rsid w:val="00FA0F9F"/>
    <w:rsid w:val="00FA2235"/>
    <w:rsid w:val="00FA349E"/>
    <w:rsid w:val="00FB3A5E"/>
    <w:rsid w:val="00FB3DC0"/>
    <w:rsid w:val="00FB605B"/>
    <w:rsid w:val="00FB6213"/>
    <w:rsid w:val="00FB667B"/>
    <w:rsid w:val="00FB68DF"/>
    <w:rsid w:val="00FC1B9B"/>
    <w:rsid w:val="00FC1FED"/>
    <w:rsid w:val="00FC457B"/>
    <w:rsid w:val="00FC5564"/>
    <w:rsid w:val="00FC561F"/>
    <w:rsid w:val="00FC5D54"/>
    <w:rsid w:val="00FC684F"/>
    <w:rsid w:val="00FC6C35"/>
    <w:rsid w:val="00FD258C"/>
    <w:rsid w:val="00FE2056"/>
    <w:rsid w:val="00FE3F84"/>
    <w:rsid w:val="00FE645B"/>
    <w:rsid w:val="00FE71B0"/>
    <w:rsid w:val="00FF0490"/>
    <w:rsid w:val="00FF0566"/>
    <w:rsid w:val="00FF2DC3"/>
    <w:rsid w:val="00FF32C8"/>
    <w:rsid w:val="00FF3754"/>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21"/>
    <o:shapelayout v:ext="edit">
      <o:idmap v:ext="edit" data="1"/>
    </o:shapelayout>
  </w:shapeDefaults>
  <w:decimalSymbol w:val="."/>
  <w:listSeparator w:val=","/>
  <w14:docId w14:val="4D9086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CEE"/>
    <w:pPr>
      <w:spacing w:before="160" w:after="80" w:line="336" w:lineRule="auto"/>
    </w:pPr>
    <w:rPr>
      <w:rFonts w:ascii="Verdana" w:hAnsi="Verdana"/>
      <w:szCs w:val="24"/>
    </w:rPr>
  </w:style>
  <w:style w:type="paragraph" w:styleId="Heading1">
    <w:name w:val="heading 1"/>
    <w:basedOn w:val="Normal"/>
    <w:next w:val="Normal"/>
    <w:link w:val="Heading1Char"/>
    <w:qFormat/>
    <w:rsid w:val="000E4CEE"/>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E4CEE"/>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E4CEE"/>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0E4C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CEE"/>
  </w:style>
  <w:style w:type="paragraph" w:styleId="ListParagraph">
    <w:name w:val="List Paragraph"/>
    <w:basedOn w:val="Normal"/>
    <w:uiPriority w:val="34"/>
    <w:qFormat/>
    <w:rsid w:val="000E4CEE"/>
    <w:pPr>
      <w:ind w:left="720"/>
    </w:pPr>
  </w:style>
  <w:style w:type="character" w:styleId="Hyperlink">
    <w:name w:val="Hyperlink"/>
    <w:uiPriority w:val="99"/>
    <w:rsid w:val="000E4CEE"/>
    <w:rPr>
      <w:color w:val="0000FF"/>
      <w:u w:val="single"/>
    </w:rPr>
  </w:style>
  <w:style w:type="paragraph" w:styleId="Header">
    <w:name w:val="header"/>
    <w:basedOn w:val="Normal"/>
    <w:link w:val="HeaderChar"/>
    <w:rsid w:val="000E4CEE"/>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0E4CEE"/>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0E4CEE"/>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0E4CEE"/>
    <w:pPr>
      <w:numPr>
        <w:numId w:val="1"/>
      </w:numPr>
    </w:pPr>
  </w:style>
  <w:style w:type="paragraph" w:customStyle="1" w:styleId="Outlinenumbering">
    <w:name w:val="Outline numbering"/>
    <w:basedOn w:val="Normal"/>
    <w:rsid w:val="000E4CEE"/>
    <w:pPr>
      <w:numPr>
        <w:numId w:val="2"/>
      </w:numPr>
      <w:tabs>
        <w:tab w:val="clear" w:pos="360"/>
        <w:tab w:val="num" w:pos="720"/>
      </w:tabs>
      <w:ind w:left="720"/>
    </w:pPr>
    <w:rPr>
      <w:szCs w:val="20"/>
    </w:rPr>
  </w:style>
  <w:style w:type="character" w:styleId="PageNumber">
    <w:name w:val="page number"/>
    <w:basedOn w:val="DefaultParagraphFont"/>
    <w:rsid w:val="000E4CEE"/>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0E4CEE"/>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0E4CEE"/>
    <w:pPr>
      <w:spacing w:after="100" w:line="240" w:lineRule="auto"/>
    </w:pPr>
  </w:style>
  <w:style w:type="paragraph" w:styleId="TOC2">
    <w:name w:val="toc 2"/>
    <w:basedOn w:val="Normal"/>
    <w:next w:val="Normal"/>
    <w:autoRedefine/>
    <w:uiPriority w:val="39"/>
    <w:unhideWhenUsed/>
    <w:rsid w:val="000E4CEE"/>
    <w:pPr>
      <w:spacing w:after="100" w:line="240" w:lineRule="auto"/>
      <w:ind w:left="202"/>
    </w:pPr>
  </w:style>
  <w:style w:type="paragraph" w:styleId="NormalWeb">
    <w:name w:val="Normal (Web)"/>
    <w:basedOn w:val="Normal"/>
    <w:uiPriority w:val="99"/>
    <w:unhideWhenUsed/>
    <w:rsid w:val="00756AAE"/>
    <w:pPr>
      <w:spacing w:before="100" w:beforeAutospacing="1" w:after="100" w:afterAutospacing="1" w:line="240" w:lineRule="auto"/>
    </w:pPr>
    <w:rPr>
      <w:rFonts w:ascii="Times New Roman" w:hAnsi="Times New Roman"/>
      <w:sz w:val="24"/>
    </w:rPr>
  </w:style>
  <w:style w:type="character" w:styleId="PlaceholderText">
    <w:name w:val="Placeholder Text"/>
    <w:basedOn w:val="DefaultParagraphFont"/>
    <w:uiPriority w:val="99"/>
    <w:semiHidden/>
    <w:rsid w:val="006F5812"/>
    <w:rPr>
      <w:color w:val="808080"/>
    </w:rPr>
  </w:style>
  <w:style w:type="character" w:customStyle="1" w:styleId="Red">
    <w:name w:val="Red"/>
    <w:basedOn w:val="DefaultParagraphFont"/>
    <w:uiPriority w:val="1"/>
    <w:rsid w:val="006F5812"/>
    <w:rPr>
      <w:color w:val="FF0000"/>
    </w:rPr>
  </w:style>
  <w:style w:type="paragraph" w:customStyle="1" w:styleId="Code">
    <w:name w:val="Code"/>
    <w:basedOn w:val="Normal"/>
    <w:qFormat/>
    <w:rsid w:val="000E4CEE"/>
    <w:pPr>
      <w:spacing w:before="80" w:line="240" w:lineRule="auto"/>
    </w:pPr>
    <w:rPr>
      <w:rFonts w:ascii="Courier New" w:hAnsi="Courier New"/>
    </w:rPr>
  </w:style>
  <w:style w:type="paragraph" w:styleId="TOC3">
    <w:name w:val="toc 3"/>
    <w:basedOn w:val="Normal"/>
    <w:next w:val="Normal"/>
    <w:autoRedefine/>
    <w:uiPriority w:val="39"/>
    <w:unhideWhenUsed/>
    <w:rsid w:val="000E4CEE"/>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584147397">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20352415">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908224373">
      <w:bodyDiv w:val="1"/>
      <w:marLeft w:val="0"/>
      <w:marRight w:val="0"/>
      <w:marTop w:val="0"/>
      <w:marBottom w:val="0"/>
      <w:divBdr>
        <w:top w:val="none" w:sz="0" w:space="0" w:color="auto"/>
        <w:left w:val="none" w:sz="0" w:space="0" w:color="auto"/>
        <w:bottom w:val="none" w:sz="0" w:space="0" w:color="auto"/>
        <w:right w:val="none" w:sz="0" w:space="0" w:color="auto"/>
      </w:divBdr>
      <w:divsChild>
        <w:div w:id="2100522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947E11F7384354BB71D90A5EA5A2DD"/>
        <w:category>
          <w:name w:val="General"/>
          <w:gallery w:val="placeholder"/>
        </w:category>
        <w:types>
          <w:type w:val="bbPlcHdr"/>
        </w:types>
        <w:behaviors>
          <w:behavior w:val="content"/>
        </w:behaviors>
        <w:guid w:val="{F788D705-3BF2-4B03-93F3-1030A72B3583}"/>
      </w:docPartPr>
      <w:docPartBody>
        <w:p w:rsidR="00204F91" w:rsidRDefault="005D0CA5" w:rsidP="005D0CA5">
          <w:pPr>
            <w:pStyle w:val="47947E11F7384354BB71D90A5EA5A2DD"/>
          </w:pPr>
          <w:r w:rsidRPr="004B3313">
            <w:rPr>
              <w:rStyle w:val="PlaceholderText"/>
              <w:color w:val="FF0000"/>
            </w:rPr>
            <w:t>Click or tap here to enter text.</w:t>
          </w:r>
        </w:p>
      </w:docPartBody>
    </w:docPart>
    <w:docPart>
      <w:docPartPr>
        <w:name w:val="366692130D74486A8FE92C3E8AA645C2"/>
        <w:category>
          <w:name w:val="General"/>
          <w:gallery w:val="placeholder"/>
        </w:category>
        <w:types>
          <w:type w:val="bbPlcHdr"/>
        </w:types>
        <w:behaviors>
          <w:behavior w:val="content"/>
        </w:behaviors>
        <w:guid w:val="{C313A1AB-6E70-4F9D-8B2C-F84DC306B933}"/>
      </w:docPartPr>
      <w:docPartBody>
        <w:p w:rsidR="00204F91" w:rsidRDefault="005D0CA5" w:rsidP="005D0CA5">
          <w:pPr>
            <w:pStyle w:val="366692130D74486A8FE92C3E8AA645C2"/>
          </w:pPr>
          <w:r w:rsidRPr="004B3313">
            <w:rPr>
              <w:rStyle w:val="PlaceholderText"/>
              <w:color w:val="FF0000"/>
            </w:rPr>
            <w:t>Click or tap here to enter text.</w:t>
          </w:r>
        </w:p>
      </w:docPartBody>
    </w:docPart>
    <w:docPart>
      <w:docPartPr>
        <w:name w:val="DD8037E169F345D58F58C3ABDAADEDC5"/>
        <w:category>
          <w:name w:val="General"/>
          <w:gallery w:val="placeholder"/>
        </w:category>
        <w:types>
          <w:type w:val="bbPlcHdr"/>
        </w:types>
        <w:behaviors>
          <w:behavior w:val="content"/>
        </w:behaviors>
        <w:guid w:val="{E50D6C2E-B1CE-46A1-BF47-274AB00D24DA}"/>
      </w:docPartPr>
      <w:docPartBody>
        <w:p w:rsidR="00204F91" w:rsidRDefault="005D0CA5" w:rsidP="005D0CA5">
          <w:pPr>
            <w:pStyle w:val="DD8037E169F345D58F58C3ABDAADEDC5"/>
          </w:pPr>
          <w:r w:rsidRPr="004B3313">
            <w:rPr>
              <w:rStyle w:val="PlaceholderText"/>
              <w:color w:val="FF0000"/>
            </w:rPr>
            <w:t>Click or tap here to enter text.</w:t>
          </w:r>
        </w:p>
      </w:docPartBody>
    </w:docPart>
    <w:docPart>
      <w:docPartPr>
        <w:name w:val="F6582A9BDDDE4E0B9A172CBA728B26BE"/>
        <w:category>
          <w:name w:val="General"/>
          <w:gallery w:val="placeholder"/>
        </w:category>
        <w:types>
          <w:type w:val="bbPlcHdr"/>
        </w:types>
        <w:behaviors>
          <w:behavior w:val="content"/>
        </w:behaviors>
        <w:guid w:val="{1B67169F-403E-46CC-91EE-F1B63E1E2090}"/>
      </w:docPartPr>
      <w:docPartBody>
        <w:p w:rsidR="00204F91" w:rsidRDefault="005D0CA5" w:rsidP="005D0CA5">
          <w:pPr>
            <w:pStyle w:val="F6582A9BDDDE4E0B9A172CBA728B26BE"/>
          </w:pPr>
          <w:r w:rsidRPr="004B3313">
            <w:rPr>
              <w:rStyle w:val="PlaceholderText"/>
              <w:color w:val="FF0000"/>
            </w:rPr>
            <w:t>Click or tap here to enter text.</w:t>
          </w:r>
        </w:p>
      </w:docPartBody>
    </w:docPart>
    <w:docPart>
      <w:docPartPr>
        <w:name w:val="632F7E7BB48D476D81B33242E2D32432"/>
        <w:category>
          <w:name w:val="General"/>
          <w:gallery w:val="placeholder"/>
        </w:category>
        <w:types>
          <w:type w:val="bbPlcHdr"/>
        </w:types>
        <w:behaviors>
          <w:behavior w:val="content"/>
        </w:behaviors>
        <w:guid w:val="{9106CB12-AD70-4AED-90EC-F0AE19A34FF8}"/>
      </w:docPartPr>
      <w:docPartBody>
        <w:p w:rsidR="00204F91" w:rsidRDefault="005D0CA5" w:rsidP="005D0CA5">
          <w:pPr>
            <w:pStyle w:val="632F7E7BB48D476D81B33242E2D32432"/>
          </w:pPr>
          <w:r w:rsidRPr="004B3313">
            <w:rPr>
              <w:rStyle w:val="PlaceholderText"/>
              <w:color w:val="FF0000"/>
            </w:rPr>
            <w:t>Click or tap here to enter text.</w:t>
          </w:r>
        </w:p>
      </w:docPartBody>
    </w:docPart>
    <w:docPart>
      <w:docPartPr>
        <w:name w:val="713A4948E0584873BC93B54137543313"/>
        <w:category>
          <w:name w:val="General"/>
          <w:gallery w:val="placeholder"/>
        </w:category>
        <w:types>
          <w:type w:val="bbPlcHdr"/>
        </w:types>
        <w:behaviors>
          <w:behavior w:val="content"/>
        </w:behaviors>
        <w:guid w:val="{F9CFC43F-535B-4201-9804-64D2E9B8C7DD}"/>
      </w:docPartPr>
      <w:docPartBody>
        <w:p w:rsidR="00204F91" w:rsidRDefault="005D0CA5" w:rsidP="005D0CA5">
          <w:pPr>
            <w:pStyle w:val="713A4948E0584873BC93B54137543313"/>
          </w:pPr>
          <w:r w:rsidRPr="004B3313">
            <w:rPr>
              <w:rStyle w:val="PlaceholderText"/>
              <w:color w:val="FF0000"/>
            </w:rPr>
            <w:t>Click or tap here to enter text.</w:t>
          </w:r>
        </w:p>
      </w:docPartBody>
    </w:docPart>
    <w:docPart>
      <w:docPartPr>
        <w:name w:val="316D13BAF975473EBB39E29B642D03C7"/>
        <w:category>
          <w:name w:val="General"/>
          <w:gallery w:val="placeholder"/>
        </w:category>
        <w:types>
          <w:type w:val="bbPlcHdr"/>
        </w:types>
        <w:behaviors>
          <w:behavior w:val="content"/>
        </w:behaviors>
        <w:guid w:val="{AB656AAE-67A4-4856-8A70-0C4854DF2AFC}"/>
      </w:docPartPr>
      <w:docPartBody>
        <w:p w:rsidR="00204F91" w:rsidRDefault="005D0CA5" w:rsidP="005D0CA5">
          <w:pPr>
            <w:pStyle w:val="316D13BAF975473EBB39E29B642D03C7"/>
          </w:pPr>
          <w:r w:rsidRPr="004B3313">
            <w:rPr>
              <w:rStyle w:val="PlaceholderText"/>
              <w:color w:val="FF0000"/>
            </w:rPr>
            <w:t>Click or tap here to enter text.</w:t>
          </w:r>
        </w:p>
      </w:docPartBody>
    </w:docPart>
    <w:docPart>
      <w:docPartPr>
        <w:name w:val="92F4EA9FE62B4FD88F52F259E25ED40F"/>
        <w:category>
          <w:name w:val="General"/>
          <w:gallery w:val="placeholder"/>
        </w:category>
        <w:types>
          <w:type w:val="bbPlcHdr"/>
        </w:types>
        <w:behaviors>
          <w:behavior w:val="content"/>
        </w:behaviors>
        <w:guid w:val="{B012DA99-DB73-494E-9FFD-A97EAEC7279A}"/>
      </w:docPartPr>
      <w:docPartBody>
        <w:p w:rsidR="00204F91" w:rsidRDefault="005D0CA5" w:rsidP="005D0CA5">
          <w:pPr>
            <w:pStyle w:val="92F4EA9FE62B4FD88F52F259E25ED40F"/>
          </w:pPr>
          <w:r w:rsidRPr="004B3313">
            <w:rPr>
              <w:rStyle w:val="PlaceholderText"/>
              <w:color w:val="FF0000"/>
            </w:rPr>
            <w:t>Click or tap here to enter text.</w:t>
          </w:r>
        </w:p>
      </w:docPartBody>
    </w:docPart>
    <w:docPart>
      <w:docPartPr>
        <w:name w:val="30DF3E3BB13446FE975923ABC5B2C2A0"/>
        <w:category>
          <w:name w:val="General"/>
          <w:gallery w:val="placeholder"/>
        </w:category>
        <w:types>
          <w:type w:val="bbPlcHdr"/>
        </w:types>
        <w:behaviors>
          <w:behavior w:val="content"/>
        </w:behaviors>
        <w:guid w:val="{0F000F27-1E28-474D-B44A-C9E0812D3122}"/>
      </w:docPartPr>
      <w:docPartBody>
        <w:p w:rsidR="00204F91" w:rsidRDefault="005D0CA5" w:rsidP="005D0CA5">
          <w:pPr>
            <w:pStyle w:val="30DF3E3BB13446FE975923ABC5B2C2A0"/>
          </w:pPr>
          <w:r w:rsidRPr="004B3313">
            <w:rPr>
              <w:rStyle w:val="PlaceholderText"/>
              <w:color w:val="FF0000"/>
            </w:rPr>
            <w:t>Click or tap here to enter text.</w:t>
          </w:r>
        </w:p>
      </w:docPartBody>
    </w:docPart>
    <w:docPart>
      <w:docPartPr>
        <w:name w:val="68D136248C824E58999ABCDAFA052FBE"/>
        <w:category>
          <w:name w:val="General"/>
          <w:gallery w:val="placeholder"/>
        </w:category>
        <w:types>
          <w:type w:val="bbPlcHdr"/>
        </w:types>
        <w:behaviors>
          <w:behavior w:val="content"/>
        </w:behaviors>
        <w:guid w:val="{4E822BE1-2A33-4F6F-A2EB-56139BB54357}"/>
      </w:docPartPr>
      <w:docPartBody>
        <w:p w:rsidR="00204F91" w:rsidRDefault="005D0CA5" w:rsidP="005D0CA5">
          <w:pPr>
            <w:pStyle w:val="68D136248C824E58999ABCDAFA052FBE"/>
          </w:pPr>
          <w:r w:rsidRPr="004B3313">
            <w:rPr>
              <w:rStyle w:val="PlaceholderText"/>
              <w:color w:val="FF0000"/>
            </w:rPr>
            <w:t>Click or tap here to enter text.</w:t>
          </w:r>
        </w:p>
      </w:docPartBody>
    </w:docPart>
    <w:docPart>
      <w:docPartPr>
        <w:name w:val="8BB64D16228142D6BD67DE696C702B37"/>
        <w:category>
          <w:name w:val="General"/>
          <w:gallery w:val="placeholder"/>
        </w:category>
        <w:types>
          <w:type w:val="bbPlcHdr"/>
        </w:types>
        <w:behaviors>
          <w:behavior w:val="content"/>
        </w:behaviors>
        <w:guid w:val="{B6CFC400-EE30-4FD0-B0F1-04ACAD7DF326}"/>
      </w:docPartPr>
      <w:docPartBody>
        <w:p w:rsidR="003653CF" w:rsidRDefault="000E02E4" w:rsidP="000E02E4">
          <w:pPr>
            <w:pStyle w:val="8BB64D16228142D6BD67DE696C702B37"/>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CA5"/>
    <w:rsid w:val="00036F08"/>
    <w:rsid w:val="000E02E4"/>
    <w:rsid w:val="00161F14"/>
    <w:rsid w:val="00204F91"/>
    <w:rsid w:val="00324B86"/>
    <w:rsid w:val="003653CF"/>
    <w:rsid w:val="003856F8"/>
    <w:rsid w:val="005D0CA5"/>
    <w:rsid w:val="00D13E06"/>
    <w:rsid w:val="00DC4400"/>
    <w:rsid w:val="00DF68CD"/>
    <w:rsid w:val="00FB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8CD"/>
  </w:style>
  <w:style w:type="paragraph" w:customStyle="1" w:styleId="47947E11F7384354BB71D90A5EA5A2DD">
    <w:name w:val="47947E11F7384354BB71D90A5EA5A2DD"/>
    <w:rsid w:val="005D0CA5"/>
  </w:style>
  <w:style w:type="paragraph" w:customStyle="1" w:styleId="366692130D74486A8FE92C3E8AA645C2">
    <w:name w:val="366692130D74486A8FE92C3E8AA645C2"/>
    <w:rsid w:val="005D0CA5"/>
  </w:style>
  <w:style w:type="paragraph" w:customStyle="1" w:styleId="DD8037E169F345D58F58C3ABDAADEDC5">
    <w:name w:val="DD8037E169F345D58F58C3ABDAADEDC5"/>
    <w:rsid w:val="005D0CA5"/>
  </w:style>
  <w:style w:type="paragraph" w:customStyle="1" w:styleId="F6582A9BDDDE4E0B9A172CBA728B26BE">
    <w:name w:val="F6582A9BDDDE4E0B9A172CBA728B26BE"/>
    <w:rsid w:val="005D0CA5"/>
  </w:style>
  <w:style w:type="paragraph" w:customStyle="1" w:styleId="632F7E7BB48D476D81B33242E2D32432">
    <w:name w:val="632F7E7BB48D476D81B33242E2D32432"/>
    <w:rsid w:val="005D0CA5"/>
  </w:style>
  <w:style w:type="paragraph" w:customStyle="1" w:styleId="713A4948E0584873BC93B54137543313">
    <w:name w:val="713A4948E0584873BC93B54137543313"/>
    <w:rsid w:val="005D0CA5"/>
  </w:style>
  <w:style w:type="paragraph" w:customStyle="1" w:styleId="316D13BAF975473EBB39E29B642D03C7">
    <w:name w:val="316D13BAF975473EBB39E29B642D03C7"/>
    <w:rsid w:val="005D0CA5"/>
  </w:style>
  <w:style w:type="paragraph" w:customStyle="1" w:styleId="92F4EA9FE62B4FD88F52F259E25ED40F">
    <w:name w:val="92F4EA9FE62B4FD88F52F259E25ED40F"/>
    <w:rsid w:val="005D0CA5"/>
  </w:style>
  <w:style w:type="paragraph" w:customStyle="1" w:styleId="30DF3E3BB13446FE975923ABC5B2C2A0">
    <w:name w:val="30DF3E3BB13446FE975923ABC5B2C2A0"/>
    <w:rsid w:val="005D0CA5"/>
  </w:style>
  <w:style w:type="paragraph" w:customStyle="1" w:styleId="68D136248C824E58999ABCDAFA052FBE">
    <w:name w:val="68D136248C824E58999ABCDAFA052FBE"/>
    <w:rsid w:val="005D0CA5"/>
  </w:style>
  <w:style w:type="paragraph" w:customStyle="1" w:styleId="54E8B6DA49E746689E6A7662C1FE23B3">
    <w:name w:val="54E8B6DA49E746689E6A7662C1FE23B3"/>
    <w:rsid w:val="005D0CA5"/>
  </w:style>
  <w:style w:type="paragraph" w:customStyle="1" w:styleId="4DF5F9800B02481AAC94ACA201A8CC08">
    <w:name w:val="4DF5F9800B02481AAC94ACA201A8CC08"/>
    <w:rsid w:val="005D0CA5"/>
  </w:style>
  <w:style w:type="paragraph" w:customStyle="1" w:styleId="923FA5068CBA476A81C718333C4CA70E">
    <w:name w:val="923FA5068CBA476A81C718333C4CA70E"/>
    <w:rsid w:val="005D0CA5"/>
  </w:style>
  <w:style w:type="paragraph" w:customStyle="1" w:styleId="8BB64D16228142D6BD67DE696C702B37">
    <w:name w:val="8BB64D16228142D6BD67DE696C702B37"/>
    <w:rsid w:val="000E0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FEA1-D57A-4FCC-9A40-57FAE9F0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9</Pages>
  <Words>2262</Words>
  <Characters>11429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2014-12-14T14:30:00Z</dcterms:created>
  <dcterms:modified xsi:type="dcterms:W3CDTF">2024-07-03T19:53:00Z</dcterms:modified>
</cp:coreProperties>
</file>