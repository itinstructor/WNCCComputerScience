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E1C3A" w14:textId="4342BE60" w:rsidR="00DE725D" w:rsidRDefault="005B1CBB" w:rsidP="00DE725D">
      <w:pPr>
        <w:pStyle w:val="Heading1"/>
      </w:pPr>
      <w:bookmarkStart w:id="0" w:name="_Toc182761287"/>
      <w:r>
        <w:t xml:space="preserve">Week </w:t>
      </w:r>
      <w:r w:rsidR="00BE13F3">
        <w:t>12</w:t>
      </w:r>
      <w:r w:rsidR="00FE645B">
        <w:t xml:space="preserve"> Windows</w:t>
      </w:r>
      <w:r w:rsidR="0023418B">
        <w:t xml:space="preserve"> </w:t>
      </w:r>
      <w:r w:rsidR="008E2484">
        <w:t xml:space="preserve">Server </w:t>
      </w:r>
      <w:r w:rsidR="0023418B">
        <w:t>Activities</w:t>
      </w:r>
      <w:r w:rsidR="004906F4">
        <w:t xml:space="preserve"> – Resource Access</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1D3DD7A8"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4CC50458" w14:textId="6705A6AA" w:rsidR="00A22788"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82761287" w:history="1">
            <w:r w:rsidR="00A22788" w:rsidRPr="00B10866">
              <w:rPr>
                <w:rStyle w:val="Hyperlink"/>
                <w:noProof/>
              </w:rPr>
              <w:t>Week 12 Windows Server Activities – Resource Access</w:t>
            </w:r>
            <w:r w:rsidR="00A22788">
              <w:rPr>
                <w:noProof/>
                <w:webHidden/>
              </w:rPr>
              <w:tab/>
            </w:r>
            <w:r w:rsidR="00A22788">
              <w:rPr>
                <w:noProof/>
                <w:webHidden/>
              </w:rPr>
              <w:fldChar w:fldCharType="begin"/>
            </w:r>
            <w:r w:rsidR="00A22788">
              <w:rPr>
                <w:noProof/>
                <w:webHidden/>
              </w:rPr>
              <w:instrText xml:space="preserve"> PAGEREF _Toc182761287 \h </w:instrText>
            </w:r>
            <w:r w:rsidR="00A22788">
              <w:rPr>
                <w:noProof/>
                <w:webHidden/>
              </w:rPr>
            </w:r>
            <w:r w:rsidR="00A22788">
              <w:rPr>
                <w:noProof/>
                <w:webHidden/>
              </w:rPr>
              <w:fldChar w:fldCharType="separate"/>
            </w:r>
            <w:r w:rsidR="00A22788">
              <w:rPr>
                <w:noProof/>
                <w:webHidden/>
              </w:rPr>
              <w:t>1</w:t>
            </w:r>
            <w:r w:rsidR="00A22788">
              <w:rPr>
                <w:noProof/>
                <w:webHidden/>
              </w:rPr>
              <w:fldChar w:fldCharType="end"/>
            </w:r>
          </w:hyperlink>
        </w:p>
        <w:p w14:paraId="3D448ED1" w14:textId="3C73E79B" w:rsidR="00A22788" w:rsidRDefault="00A22788">
          <w:pPr>
            <w:pStyle w:val="TOC1"/>
            <w:tabs>
              <w:tab w:val="right" w:leader="dot" w:pos="9350"/>
            </w:tabs>
            <w:rPr>
              <w:rFonts w:asciiTheme="minorHAnsi" w:eastAsiaTheme="minorEastAsia" w:hAnsiTheme="minorHAnsi" w:cstheme="minorBidi"/>
              <w:noProof/>
              <w:kern w:val="2"/>
              <w:sz w:val="24"/>
              <w14:ligatures w14:val="standardContextual"/>
            </w:rPr>
          </w:pPr>
          <w:hyperlink w:anchor="_Toc182761288" w:history="1">
            <w:r w:rsidRPr="00B10866">
              <w:rPr>
                <w:rStyle w:val="Hyperlink"/>
                <w:noProof/>
              </w:rPr>
              <w:t>Activity 12-1: Creating a Hidden Share and Monitoring Share Access</w:t>
            </w:r>
            <w:r>
              <w:rPr>
                <w:noProof/>
                <w:webHidden/>
              </w:rPr>
              <w:tab/>
            </w:r>
            <w:r>
              <w:rPr>
                <w:noProof/>
                <w:webHidden/>
              </w:rPr>
              <w:fldChar w:fldCharType="begin"/>
            </w:r>
            <w:r>
              <w:rPr>
                <w:noProof/>
                <w:webHidden/>
              </w:rPr>
              <w:instrText xml:space="preserve"> PAGEREF _Toc182761288 \h </w:instrText>
            </w:r>
            <w:r>
              <w:rPr>
                <w:noProof/>
                <w:webHidden/>
              </w:rPr>
            </w:r>
            <w:r>
              <w:rPr>
                <w:noProof/>
                <w:webHidden/>
              </w:rPr>
              <w:fldChar w:fldCharType="separate"/>
            </w:r>
            <w:r>
              <w:rPr>
                <w:noProof/>
                <w:webHidden/>
              </w:rPr>
              <w:t>1</w:t>
            </w:r>
            <w:r>
              <w:rPr>
                <w:noProof/>
                <w:webHidden/>
              </w:rPr>
              <w:fldChar w:fldCharType="end"/>
            </w:r>
          </w:hyperlink>
        </w:p>
        <w:p w14:paraId="0A27C285" w14:textId="3A22D9A1" w:rsidR="00A22788" w:rsidRDefault="00A22788">
          <w:pPr>
            <w:pStyle w:val="TOC1"/>
            <w:tabs>
              <w:tab w:val="right" w:leader="dot" w:pos="9350"/>
            </w:tabs>
            <w:rPr>
              <w:rFonts w:asciiTheme="minorHAnsi" w:eastAsiaTheme="minorEastAsia" w:hAnsiTheme="minorHAnsi" w:cstheme="minorBidi"/>
              <w:noProof/>
              <w:kern w:val="2"/>
              <w:sz w:val="24"/>
              <w14:ligatures w14:val="standardContextual"/>
            </w:rPr>
          </w:pPr>
          <w:hyperlink w:anchor="_Toc182761289" w:history="1">
            <w:r w:rsidRPr="00B10866">
              <w:rPr>
                <w:rStyle w:val="Hyperlink"/>
                <w:noProof/>
              </w:rPr>
              <w:t>Activity 12-2: Configuring Shadow Copies</w:t>
            </w:r>
            <w:r>
              <w:rPr>
                <w:noProof/>
                <w:webHidden/>
              </w:rPr>
              <w:tab/>
            </w:r>
            <w:r>
              <w:rPr>
                <w:noProof/>
                <w:webHidden/>
              </w:rPr>
              <w:fldChar w:fldCharType="begin"/>
            </w:r>
            <w:r>
              <w:rPr>
                <w:noProof/>
                <w:webHidden/>
              </w:rPr>
              <w:instrText xml:space="preserve"> PAGEREF _Toc182761289 \h </w:instrText>
            </w:r>
            <w:r>
              <w:rPr>
                <w:noProof/>
                <w:webHidden/>
              </w:rPr>
            </w:r>
            <w:r>
              <w:rPr>
                <w:noProof/>
                <w:webHidden/>
              </w:rPr>
              <w:fldChar w:fldCharType="separate"/>
            </w:r>
            <w:r>
              <w:rPr>
                <w:noProof/>
                <w:webHidden/>
              </w:rPr>
              <w:t>3</w:t>
            </w:r>
            <w:r>
              <w:rPr>
                <w:noProof/>
                <w:webHidden/>
              </w:rPr>
              <w:fldChar w:fldCharType="end"/>
            </w:r>
          </w:hyperlink>
        </w:p>
        <w:p w14:paraId="325E0C95" w14:textId="16D99663" w:rsidR="00A22788" w:rsidRDefault="00A22788">
          <w:pPr>
            <w:pStyle w:val="TOC1"/>
            <w:tabs>
              <w:tab w:val="right" w:leader="dot" w:pos="9350"/>
            </w:tabs>
            <w:rPr>
              <w:rFonts w:asciiTheme="minorHAnsi" w:eastAsiaTheme="minorEastAsia" w:hAnsiTheme="minorHAnsi" w:cstheme="minorBidi"/>
              <w:noProof/>
              <w:kern w:val="2"/>
              <w:sz w:val="24"/>
              <w14:ligatures w14:val="standardContextual"/>
            </w:rPr>
          </w:pPr>
          <w:hyperlink w:anchor="_Toc182761290" w:history="1">
            <w:r w:rsidRPr="00B10866">
              <w:rPr>
                <w:rStyle w:val="Hyperlink"/>
                <w:noProof/>
              </w:rPr>
              <w:t>Activity 12-3: Using Shadow Copies</w:t>
            </w:r>
            <w:r>
              <w:rPr>
                <w:noProof/>
                <w:webHidden/>
              </w:rPr>
              <w:tab/>
            </w:r>
            <w:r>
              <w:rPr>
                <w:noProof/>
                <w:webHidden/>
              </w:rPr>
              <w:fldChar w:fldCharType="begin"/>
            </w:r>
            <w:r>
              <w:rPr>
                <w:noProof/>
                <w:webHidden/>
              </w:rPr>
              <w:instrText xml:space="preserve"> PAGEREF _Toc182761290 \h </w:instrText>
            </w:r>
            <w:r>
              <w:rPr>
                <w:noProof/>
                <w:webHidden/>
              </w:rPr>
            </w:r>
            <w:r>
              <w:rPr>
                <w:noProof/>
                <w:webHidden/>
              </w:rPr>
              <w:fldChar w:fldCharType="separate"/>
            </w:r>
            <w:r>
              <w:rPr>
                <w:noProof/>
                <w:webHidden/>
              </w:rPr>
              <w:t>4</w:t>
            </w:r>
            <w:r>
              <w:rPr>
                <w:noProof/>
                <w:webHidden/>
              </w:rPr>
              <w:fldChar w:fldCharType="end"/>
            </w:r>
          </w:hyperlink>
        </w:p>
        <w:p w14:paraId="5D1586AB" w14:textId="2F23735C" w:rsidR="00A22788" w:rsidRDefault="00A22788">
          <w:pPr>
            <w:pStyle w:val="TOC2"/>
            <w:tabs>
              <w:tab w:val="right" w:leader="dot" w:pos="9350"/>
            </w:tabs>
            <w:rPr>
              <w:rFonts w:asciiTheme="minorHAnsi" w:eastAsiaTheme="minorEastAsia" w:hAnsiTheme="minorHAnsi" w:cstheme="minorBidi"/>
              <w:noProof/>
              <w:kern w:val="2"/>
              <w:sz w:val="24"/>
              <w14:ligatures w14:val="standardContextual"/>
            </w:rPr>
          </w:pPr>
          <w:hyperlink w:anchor="_Toc182761291" w:history="1">
            <w:r w:rsidRPr="00B10866">
              <w:rPr>
                <w:rStyle w:val="Hyperlink"/>
                <w:noProof/>
              </w:rPr>
              <w:t>Assignment Submission</w:t>
            </w:r>
            <w:r>
              <w:rPr>
                <w:noProof/>
                <w:webHidden/>
              </w:rPr>
              <w:tab/>
            </w:r>
            <w:r>
              <w:rPr>
                <w:noProof/>
                <w:webHidden/>
              </w:rPr>
              <w:fldChar w:fldCharType="begin"/>
            </w:r>
            <w:r>
              <w:rPr>
                <w:noProof/>
                <w:webHidden/>
              </w:rPr>
              <w:instrText xml:space="preserve"> PAGEREF _Toc182761291 \h </w:instrText>
            </w:r>
            <w:r>
              <w:rPr>
                <w:noProof/>
                <w:webHidden/>
              </w:rPr>
            </w:r>
            <w:r>
              <w:rPr>
                <w:noProof/>
                <w:webHidden/>
              </w:rPr>
              <w:fldChar w:fldCharType="separate"/>
            </w:r>
            <w:r>
              <w:rPr>
                <w:noProof/>
                <w:webHidden/>
              </w:rPr>
              <w:t>5</w:t>
            </w:r>
            <w:r>
              <w:rPr>
                <w:noProof/>
                <w:webHidden/>
              </w:rPr>
              <w:fldChar w:fldCharType="end"/>
            </w:r>
          </w:hyperlink>
        </w:p>
        <w:p w14:paraId="08E6AEEE" w14:textId="1DDC4675" w:rsidR="007B6B6B" w:rsidRDefault="007B6B6B" w:rsidP="007B6B6B">
          <w:pPr>
            <w:rPr>
              <w:b/>
              <w:bCs/>
              <w:noProof/>
            </w:rPr>
          </w:pPr>
          <w:r>
            <w:rPr>
              <w:b/>
              <w:bCs/>
              <w:noProof/>
            </w:rPr>
            <w:fldChar w:fldCharType="end"/>
          </w:r>
        </w:p>
      </w:sdtContent>
    </w:sdt>
    <w:p w14:paraId="081088A2" w14:textId="77777777" w:rsidR="00FE0A32" w:rsidRDefault="00FE0A32" w:rsidP="00FE0A32">
      <w:bookmarkStart w:id="1" w:name="_Hlk73629688"/>
      <w:bookmarkStart w:id="2" w:name="_Toc489263822"/>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D566BB1" w14:textId="77777777" w:rsidR="00FE0A32" w:rsidRDefault="00FE0A32" w:rsidP="003F55B8">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776E5205" w14:textId="77777777" w:rsidR="00FE0A32" w:rsidRDefault="00FE0A32" w:rsidP="003F55B8">
      <w:pPr>
        <w:pStyle w:val="ListParagraph"/>
        <w:numPr>
          <w:ilvl w:val="0"/>
          <w:numId w:val="4"/>
        </w:numPr>
      </w:pPr>
      <w:r>
        <w:t>Click and Drag your mouse around whatever you want to snip.</w:t>
      </w:r>
    </w:p>
    <w:p w14:paraId="5E4D793C" w14:textId="77777777" w:rsidR="00FE0A32" w:rsidRDefault="00FE0A32" w:rsidP="003F55B8">
      <w:pPr>
        <w:pStyle w:val="ListParagraph"/>
        <w:numPr>
          <w:ilvl w:val="0"/>
          <w:numId w:val="4"/>
        </w:numPr>
      </w:pPr>
      <w:r>
        <w:t>Release the mouse button. This places the snip into the Windows Clipboard.</w:t>
      </w:r>
    </w:p>
    <w:p w14:paraId="5D30D088" w14:textId="77777777" w:rsidR="00FE0A32" w:rsidRDefault="00FE0A32" w:rsidP="003F55B8">
      <w:pPr>
        <w:pStyle w:val="ListParagraph"/>
        <w:numPr>
          <w:ilvl w:val="0"/>
          <w:numId w:val="4"/>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4760D89F" w14:textId="6B5D86ED" w:rsidR="00A31144" w:rsidRDefault="00A31144" w:rsidP="00673809">
      <w:pPr>
        <w:pStyle w:val="Heading1"/>
      </w:pPr>
      <w:bookmarkStart w:id="3" w:name="_Toc182761288"/>
      <w:bookmarkEnd w:id="1"/>
      <w:bookmarkEnd w:id="2"/>
      <w:r>
        <w:t xml:space="preserve">Activity </w:t>
      </w:r>
      <w:r w:rsidR="00BE13F3">
        <w:t>12</w:t>
      </w:r>
      <w:r>
        <w:t>-</w:t>
      </w:r>
      <w:r w:rsidR="009B0362">
        <w:t>1</w:t>
      </w:r>
      <w:r>
        <w:t>: Creating a Hidden Share and Monitoring Share Access</w:t>
      </w:r>
      <w:bookmarkEnd w:id="3"/>
    </w:p>
    <w:p w14:paraId="69632500" w14:textId="26A45FEB" w:rsidR="00A31144" w:rsidRDefault="00A31144" w:rsidP="00A31144">
      <w:r>
        <w:t>Time Required: 10 minutes</w:t>
      </w:r>
    </w:p>
    <w:p w14:paraId="1B8F57A8" w14:textId="77777777" w:rsidR="00A31144" w:rsidRDefault="00A31144" w:rsidP="00A31144">
      <w:r>
        <w:t>Objective: Create a hidden share and monitor access to shared folders.</w:t>
      </w:r>
    </w:p>
    <w:p w14:paraId="652275A9" w14:textId="77777777" w:rsidR="00A31144" w:rsidRDefault="00A31144" w:rsidP="00A31144">
      <w:r>
        <w:t>Required Tools and Equipment: Server1</w:t>
      </w:r>
    </w:p>
    <w:p w14:paraId="7608C5FC" w14:textId="77777777" w:rsidR="00A31144" w:rsidRDefault="00A31144" w:rsidP="00A31144">
      <w:r>
        <w:t xml:space="preserve">Description: You want to be able to keep users from seeing certain shares on the network when they click Network in File Explorer or when they type the server’s UNC path. You haven’t worked with hidden shares yet, so you want to experiment with them. You create a new folder on </w:t>
      </w:r>
      <w:r w:rsidR="00CF2C40">
        <w:t>Data</w:t>
      </w:r>
      <w:r>
        <w:t xml:space="preserve"> and then share it with the Shared Folders snap-in. You append a $ to the share name so that it’s hidden, verify that the share is hidden, and then open it by using the full UNC path. Then you use the Shared Folders snap-in to monitor access to the share.</w:t>
      </w:r>
    </w:p>
    <w:p w14:paraId="49A03C79" w14:textId="77777777" w:rsidR="00A31144" w:rsidRDefault="00A31144" w:rsidP="00DB30FC">
      <w:pPr>
        <w:pStyle w:val="ListParagraph"/>
        <w:numPr>
          <w:ilvl w:val="0"/>
          <w:numId w:val="5"/>
        </w:numPr>
      </w:pPr>
      <w:r>
        <w:lastRenderedPageBreak/>
        <w:t xml:space="preserve">Log on to Server1 as </w:t>
      </w:r>
      <w:r w:rsidR="00B9003C">
        <w:t>your administrator account</w:t>
      </w:r>
      <w:r>
        <w:t>, if necessary.</w:t>
      </w:r>
    </w:p>
    <w:p w14:paraId="233CC567" w14:textId="01748F96" w:rsidR="00A31144" w:rsidRDefault="00A31144" w:rsidP="00DB30FC">
      <w:pPr>
        <w:pStyle w:val="ListParagraph"/>
        <w:numPr>
          <w:ilvl w:val="0"/>
          <w:numId w:val="5"/>
        </w:numPr>
      </w:pPr>
      <w:r>
        <w:t xml:space="preserve">Open File Explorer and create a new folder on </w:t>
      </w:r>
      <w:r w:rsidR="0071069B">
        <w:t xml:space="preserve">the </w:t>
      </w:r>
      <w:r w:rsidR="0099736A" w:rsidRPr="0099736A">
        <w:rPr>
          <w:b/>
          <w:bCs/>
        </w:rPr>
        <w:t>Data</w:t>
      </w:r>
      <w:r>
        <w:t xml:space="preserve"> </w:t>
      </w:r>
      <w:r w:rsidR="000614D1">
        <w:t>folder</w:t>
      </w:r>
      <w:r w:rsidR="0071069B">
        <w:t xml:space="preserve"> </w:t>
      </w:r>
      <w:r>
        <w:t xml:space="preserve">named </w:t>
      </w:r>
      <w:proofErr w:type="spellStart"/>
      <w:r w:rsidRPr="0099736A">
        <w:rPr>
          <w:b/>
          <w:bCs/>
        </w:rPr>
        <w:t>HideMe</w:t>
      </w:r>
      <w:proofErr w:type="spellEnd"/>
      <w:r>
        <w:t>.</w:t>
      </w:r>
    </w:p>
    <w:p w14:paraId="6D6DB2EB" w14:textId="77777777" w:rsidR="00A31144" w:rsidRDefault="00A31144" w:rsidP="00DB30FC">
      <w:pPr>
        <w:pStyle w:val="ListParagraph"/>
        <w:numPr>
          <w:ilvl w:val="0"/>
          <w:numId w:val="5"/>
        </w:numPr>
      </w:pPr>
      <w:r>
        <w:t>Open Computer Management and click to expand Shared Folders. Right-click Shares and click New Share to start the Create A Shared Folder Wizard. Click Next.</w:t>
      </w:r>
    </w:p>
    <w:p w14:paraId="2475CB8C" w14:textId="58B97BA3" w:rsidR="00A31144" w:rsidRDefault="00A31144" w:rsidP="00DB30FC">
      <w:pPr>
        <w:pStyle w:val="ListParagraph"/>
        <w:numPr>
          <w:ilvl w:val="0"/>
          <w:numId w:val="5"/>
        </w:numPr>
      </w:pPr>
      <w:r>
        <w:t xml:space="preserve">In the Folder Path window, type </w:t>
      </w:r>
      <w:r w:rsidR="000614D1" w:rsidRPr="000614D1">
        <w:rPr>
          <w:b/>
          <w:bCs/>
        </w:rPr>
        <w:t>c:\Data\</w:t>
      </w:r>
      <w:r w:rsidRPr="00E87C43">
        <w:rPr>
          <w:b/>
          <w:bCs/>
        </w:rPr>
        <w:t>HideMe</w:t>
      </w:r>
      <w:r>
        <w:t xml:space="preserve"> in the Folder path text box, and then click Next.</w:t>
      </w:r>
    </w:p>
    <w:p w14:paraId="560E7C2B" w14:textId="77777777" w:rsidR="00A31144" w:rsidRDefault="00A31144" w:rsidP="00DB30FC">
      <w:pPr>
        <w:pStyle w:val="ListParagraph"/>
        <w:numPr>
          <w:ilvl w:val="0"/>
          <w:numId w:val="5"/>
        </w:numPr>
      </w:pPr>
      <w:r>
        <w:t xml:space="preserve">In the Name, Description, and Settings window, type </w:t>
      </w:r>
      <w:proofErr w:type="spellStart"/>
      <w:r w:rsidRPr="0099736A">
        <w:rPr>
          <w:b/>
          <w:bCs/>
        </w:rPr>
        <w:t>HideMe</w:t>
      </w:r>
      <w:proofErr w:type="spellEnd"/>
      <w:r w:rsidRPr="0099736A">
        <w:rPr>
          <w:b/>
          <w:bCs/>
        </w:rPr>
        <w:t>$</w:t>
      </w:r>
      <w:r>
        <w:t xml:space="preserve"> in the Share name text box, and then click Next.</w:t>
      </w:r>
    </w:p>
    <w:p w14:paraId="04BE7450" w14:textId="77777777" w:rsidR="00A31144" w:rsidRDefault="00A31144" w:rsidP="00DB30FC">
      <w:pPr>
        <w:pStyle w:val="ListParagraph"/>
        <w:numPr>
          <w:ilvl w:val="0"/>
          <w:numId w:val="5"/>
        </w:numPr>
      </w:pPr>
      <w:r>
        <w:t>In the Shared Folder Permissions window, click Administrators have full access; other users have read-only access, and then click Finish.</w:t>
      </w:r>
    </w:p>
    <w:p w14:paraId="1980C9C0" w14:textId="77777777" w:rsidR="00A31144" w:rsidRDefault="00A31144" w:rsidP="00DB30FC">
      <w:pPr>
        <w:pStyle w:val="ListParagraph"/>
        <w:numPr>
          <w:ilvl w:val="0"/>
          <w:numId w:val="5"/>
        </w:numPr>
      </w:pPr>
      <w:r>
        <w:t>In the Sharing was Successful window, click Finish.</w:t>
      </w:r>
    </w:p>
    <w:p w14:paraId="7CC8966D" w14:textId="77777777" w:rsidR="00A31144" w:rsidRDefault="00A31144" w:rsidP="00DB30FC">
      <w:pPr>
        <w:pStyle w:val="ListParagraph"/>
        <w:numPr>
          <w:ilvl w:val="0"/>
          <w:numId w:val="5"/>
        </w:numPr>
      </w:pPr>
      <w:r>
        <w:t>Right-click Start, click Run, type \\Server1, and press Enter. A File Explorer window opens listing the shares on Server1. The share you just created isn’t listed. Close the File Explorer window.</w:t>
      </w:r>
    </w:p>
    <w:p w14:paraId="363FBEF9" w14:textId="77777777" w:rsidR="00A31144" w:rsidRDefault="00A31144" w:rsidP="00DB30FC">
      <w:pPr>
        <w:pStyle w:val="ListParagraph"/>
        <w:numPr>
          <w:ilvl w:val="0"/>
          <w:numId w:val="5"/>
        </w:numPr>
      </w:pPr>
      <w:r>
        <w:t>Right-click Start, click Run, type \\Server1\HideMe$, and press Enter. A window opens showing the share’s contents. A hidden share is hidden only in network browse lists, but if you specify the share in a UNC path, it’s available to all who have permission.</w:t>
      </w:r>
    </w:p>
    <w:p w14:paraId="0013BCB3" w14:textId="654E9100" w:rsidR="00475F03" w:rsidRPr="00D125D0" w:rsidRDefault="00475F03" w:rsidP="00475F03">
      <w:pPr>
        <w:pStyle w:val="ListParagraph"/>
        <w:numPr>
          <w:ilvl w:val="0"/>
          <w:numId w:val="5"/>
        </w:numPr>
      </w:pPr>
      <w:r>
        <w:rPr>
          <w:b/>
        </w:rPr>
        <w:t>Insert a screenshot showing the hidden share:</w:t>
      </w:r>
    </w:p>
    <w:sdt>
      <w:sdtPr>
        <w:rPr>
          <w:rStyle w:val="Red"/>
        </w:rPr>
        <w:id w:val="2123188875"/>
        <w:placeholder>
          <w:docPart w:val="018995AD29144FB1A5E6F5D53F101F71"/>
        </w:placeholder>
        <w:showingPlcHdr/>
      </w:sdtPr>
      <w:sdtEndPr>
        <w:rPr>
          <w:rStyle w:val="DefaultParagraphFont"/>
          <w:color w:val="auto"/>
        </w:rPr>
      </w:sdtEndPr>
      <w:sdtContent>
        <w:p w14:paraId="103AC997" w14:textId="77777777" w:rsidR="00475F03" w:rsidRDefault="00475F03" w:rsidP="00475F03">
          <w:pPr>
            <w:rPr>
              <w:rStyle w:val="Red"/>
            </w:rPr>
          </w:pPr>
          <w:r w:rsidRPr="009E102F">
            <w:rPr>
              <w:rStyle w:val="PlaceholderText"/>
              <w:color w:val="FF0000"/>
            </w:rPr>
            <w:t>Click or tap here to enter text.</w:t>
          </w:r>
        </w:p>
      </w:sdtContent>
    </w:sdt>
    <w:p w14:paraId="468E152C" w14:textId="77777777" w:rsidR="00A31144" w:rsidRDefault="00A31144" w:rsidP="00DB30FC">
      <w:pPr>
        <w:pStyle w:val="ListParagraph"/>
        <w:numPr>
          <w:ilvl w:val="0"/>
          <w:numId w:val="5"/>
        </w:numPr>
      </w:pPr>
      <w:r>
        <w:t xml:space="preserve">Minimize the File Explorer </w:t>
      </w:r>
      <w:r w:rsidR="00D071F1">
        <w:t>window and</w:t>
      </w:r>
      <w:r>
        <w:t xml:space="preserve"> open the Computer Management window. Click Shares, if necessary, and you see the </w:t>
      </w:r>
      <w:proofErr w:type="spellStart"/>
      <w:r w:rsidRPr="00B46F7C">
        <w:rPr>
          <w:b/>
          <w:bCs/>
        </w:rPr>
        <w:t>HideMe</w:t>
      </w:r>
      <w:proofErr w:type="spellEnd"/>
      <w:r w:rsidRPr="00B46F7C">
        <w:rPr>
          <w:b/>
          <w:bCs/>
        </w:rPr>
        <w:t>$</w:t>
      </w:r>
      <w:r>
        <w:t xml:space="preserve"> share listed. The # Client Connections column displays the number 1 because you currently have the share open.</w:t>
      </w:r>
    </w:p>
    <w:p w14:paraId="53CF1419" w14:textId="2C790D27" w:rsidR="00A31144" w:rsidRDefault="00A31144" w:rsidP="00DB30FC">
      <w:pPr>
        <w:pStyle w:val="ListParagraph"/>
        <w:numPr>
          <w:ilvl w:val="0"/>
          <w:numId w:val="5"/>
        </w:numPr>
      </w:pPr>
      <w:r>
        <w:t xml:space="preserve">Click Sessions, and you see that </w:t>
      </w:r>
      <w:r w:rsidR="00B9003C">
        <w:t>your administrator account</w:t>
      </w:r>
      <w:r>
        <w:t xml:space="preserve"> has one open file. Click Open Files, and you see the P:\HideMe\ folder listed as an open file. (Folders are considered files in Windows.) </w:t>
      </w:r>
    </w:p>
    <w:p w14:paraId="4A42D820" w14:textId="27FAB7B2" w:rsidR="00D125D0" w:rsidRPr="00D125D0" w:rsidRDefault="00D125D0" w:rsidP="00DB30FC">
      <w:pPr>
        <w:pStyle w:val="ListParagraph"/>
        <w:numPr>
          <w:ilvl w:val="0"/>
          <w:numId w:val="5"/>
        </w:numPr>
      </w:pPr>
      <w:r>
        <w:rPr>
          <w:b/>
        </w:rPr>
        <w:t>Insert a screenshot</w:t>
      </w:r>
      <w:r w:rsidR="00E62866">
        <w:rPr>
          <w:b/>
        </w:rPr>
        <w:t xml:space="preserve"> showing the hidden share in Open Files</w:t>
      </w:r>
      <w:r>
        <w:rPr>
          <w:b/>
        </w:rPr>
        <w:t>:</w:t>
      </w:r>
    </w:p>
    <w:sdt>
      <w:sdtPr>
        <w:rPr>
          <w:rStyle w:val="Red"/>
        </w:rPr>
        <w:id w:val="-1849473558"/>
        <w:placeholder>
          <w:docPart w:val="C4BCA637017A459D9EBB72B59299B351"/>
        </w:placeholder>
        <w:showingPlcHdr/>
      </w:sdtPr>
      <w:sdtEndPr>
        <w:rPr>
          <w:rStyle w:val="DefaultParagraphFont"/>
          <w:color w:val="auto"/>
        </w:rPr>
      </w:sdtEndPr>
      <w:sdtContent>
        <w:p w14:paraId="016A23B0" w14:textId="77777777" w:rsidR="00A1600A" w:rsidRDefault="00A1600A" w:rsidP="00A1600A">
          <w:pPr>
            <w:rPr>
              <w:rStyle w:val="Red"/>
            </w:rPr>
          </w:pPr>
          <w:r w:rsidRPr="009E102F">
            <w:rPr>
              <w:rStyle w:val="PlaceholderText"/>
              <w:color w:val="FF0000"/>
            </w:rPr>
            <w:t>Click or tap here to enter text.</w:t>
          </w:r>
        </w:p>
      </w:sdtContent>
    </w:sdt>
    <w:p w14:paraId="2F53322A" w14:textId="25B8480E" w:rsidR="00E62866" w:rsidRDefault="00E62866" w:rsidP="00DB30FC">
      <w:pPr>
        <w:pStyle w:val="ListParagraph"/>
        <w:numPr>
          <w:ilvl w:val="0"/>
          <w:numId w:val="5"/>
        </w:numPr>
      </w:pPr>
      <w:r>
        <w:t>Close Computer Management and File Explorer.</w:t>
      </w:r>
    </w:p>
    <w:p w14:paraId="5FE7C52B" w14:textId="3AFA4C70" w:rsidR="00A31144" w:rsidRDefault="00A31144" w:rsidP="00DB30FC">
      <w:pPr>
        <w:pStyle w:val="ListParagraph"/>
        <w:numPr>
          <w:ilvl w:val="0"/>
          <w:numId w:val="5"/>
        </w:numPr>
      </w:pPr>
      <w:r>
        <w:lastRenderedPageBreak/>
        <w:t>Log off or shut down Server1 because you log on as a different user in the next activity.</w:t>
      </w:r>
    </w:p>
    <w:p w14:paraId="4CB5FD98" w14:textId="7F64FFE5" w:rsidR="00A31144" w:rsidRDefault="00A31144" w:rsidP="00673809">
      <w:pPr>
        <w:pStyle w:val="Heading1"/>
      </w:pPr>
      <w:bookmarkStart w:id="4" w:name="_Toc182761289"/>
      <w:r>
        <w:t xml:space="preserve">Activity </w:t>
      </w:r>
      <w:r w:rsidR="00BE13F3">
        <w:t>12</w:t>
      </w:r>
      <w:r>
        <w:t>-</w:t>
      </w:r>
      <w:r w:rsidR="002378F7">
        <w:t>2</w:t>
      </w:r>
      <w:r>
        <w:t>: Configuring Shadow Copies</w:t>
      </w:r>
      <w:bookmarkEnd w:id="4"/>
    </w:p>
    <w:p w14:paraId="7CCE8243" w14:textId="2DC948DF" w:rsidR="00A31144" w:rsidRDefault="00A31144" w:rsidP="00A31144">
      <w:r>
        <w:t>Time Required: 15 minutes</w:t>
      </w:r>
    </w:p>
    <w:p w14:paraId="19684093" w14:textId="77777777" w:rsidR="00A31144" w:rsidRDefault="00A31144" w:rsidP="00A31144">
      <w:r>
        <w:t>Objective: Enable shadow copies on a volume.</w:t>
      </w:r>
    </w:p>
    <w:p w14:paraId="4F82012C" w14:textId="77777777" w:rsidR="00A31144" w:rsidRDefault="00A31144" w:rsidP="00A31144">
      <w:r>
        <w:t>Required Tools and Equipment: Server1</w:t>
      </w:r>
    </w:p>
    <w:p w14:paraId="4973D08C" w14:textId="77777777" w:rsidR="00A31144" w:rsidRDefault="00A31144" w:rsidP="00A31144">
      <w:r>
        <w:t>Description: You have several shares on a volume that store documents employees use. These documents change frequently and have sometimes been deleted or corrupted accidentally. You have spent quite a bit of time restoring files from backup at users’ requests, so you decide to enable shadow copies on the volume.</w:t>
      </w:r>
    </w:p>
    <w:p w14:paraId="7B146359" w14:textId="242038D0" w:rsidR="00A31144" w:rsidRDefault="00A31144" w:rsidP="00DB30FC">
      <w:pPr>
        <w:pStyle w:val="ListParagraph"/>
        <w:numPr>
          <w:ilvl w:val="0"/>
          <w:numId w:val="6"/>
        </w:numPr>
      </w:pPr>
      <w:r>
        <w:t xml:space="preserve">Log on to Server1 as </w:t>
      </w:r>
      <w:r w:rsidR="00B9003C">
        <w:t xml:space="preserve">your administrator </w:t>
      </w:r>
      <w:r w:rsidR="00131BEE">
        <w:t xml:space="preserve">level </w:t>
      </w:r>
      <w:r w:rsidR="00B9003C">
        <w:t>account</w:t>
      </w:r>
      <w:r>
        <w:t>.</w:t>
      </w:r>
    </w:p>
    <w:p w14:paraId="58343B07" w14:textId="77777777" w:rsidR="00A31144" w:rsidRDefault="00C81D79" w:rsidP="00DB30FC">
      <w:pPr>
        <w:pStyle w:val="ListParagraph"/>
        <w:numPr>
          <w:ilvl w:val="0"/>
          <w:numId w:val="6"/>
        </w:numPr>
      </w:pPr>
      <w:r>
        <w:t>Right Click Start, Open Computer Management, Go to Shared Folders, Right Click, All Tasks, Click Configure Shadow Copies</w:t>
      </w:r>
      <w:r w:rsidR="00A31144">
        <w:t>.</w:t>
      </w:r>
      <w:r w:rsidR="0074753C">
        <w:t xml:space="preserve"> Shadow copies are configured per drive.</w:t>
      </w:r>
    </w:p>
    <w:p w14:paraId="66C95262" w14:textId="5E600273" w:rsidR="00A31144" w:rsidRDefault="00A31144" w:rsidP="00DB30FC">
      <w:pPr>
        <w:pStyle w:val="ListParagraph"/>
        <w:numPr>
          <w:ilvl w:val="0"/>
          <w:numId w:val="6"/>
        </w:numPr>
      </w:pPr>
      <w:r>
        <w:t xml:space="preserve">In the Select a volume list box, click </w:t>
      </w:r>
      <w:r w:rsidR="00D637D8">
        <w:t>C</w:t>
      </w:r>
      <w:r>
        <w:t>:\ if it’s not already selected.</w:t>
      </w:r>
      <w:r w:rsidR="001D6DCA">
        <w:br/>
      </w:r>
      <w:r>
        <w:t>Each volume on the computer has an entry so that you can configure shadow copies for all volumes in one place. Each volume entry tells you the next scheduled run time for shadow copies, the number of shares on the volume, and how much space shadow copies are currently using.</w:t>
      </w:r>
    </w:p>
    <w:p w14:paraId="29FCBCF6" w14:textId="77777777" w:rsidR="007E74E5" w:rsidRDefault="00A31144" w:rsidP="00DB30FC">
      <w:pPr>
        <w:pStyle w:val="ListParagraph"/>
        <w:numPr>
          <w:ilvl w:val="0"/>
          <w:numId w:val="6"/>
        </w:numPr>
      </w:pPr>
      <w:r>
        <w:t>Click the Settings button. If necessary, you can change where shadow copies for this volume are stored. The Use limit option is set to 10% of volume size or 300 MB, whichever is higher. Click the Schedule button. The schedule currently contains two entries: one for 7:00 a.m. and one for 12:00 p.m. Monday through Friday. You can delete and add entries to the default schedule to create your own schedule.</w:t>
      </w:r>
    </w:p>
    <w:p w14:paraId="546A6772" w14:textId="5FE9E442" w:rsidR="00A31144" w:rsidRDefault="00A31144" w:rsidP="00DB30FC">
      <w:pPr>
        <w:pStyle w:val="ListParagraph"/>
        <w:numPr>
          <w:ilvl w:val="0"/>
          <w:numId w:val="6"/>
        </w:numPr>
      </w:pPr>
      <w:r>
        <w:t>Click Cancel, and then click OK.</w:t>
      </w:r>
    </w:p>
    <w:p w14:paraId="72C50A62" w14:textId="77777777" w:rsidR="00502259" w:rsidRDefault="00502259" w:rsidP="00502259">
      <w:pPr>
        <w:pStyle w:val="ListParagraph"/>
        <w:numPr>
          <w:ilvl w:val="0"/>
          <w:numId w:val="6"/>
        </w:numPr>
      </w:pPr>
      <w:r>
        <w:t xml:space="preserve">Create a new text document named </w:t>
      </w:r>
      <w:r w:rsidRPr="00206836">
        <w:rPr>
          <w:b/>
          <w:bCs/>
        </w:rPr>
        <w:t>Doc1.txt</w:t>
      </w:r>
      <w:r>
        <w:t xml:space="preserve"> in the c:\Data folder</w:t>
      </w:r>
    </w:p>
    <w:p w14:paraId="08ECD947" w14:textId="3BFFC411" w:rsidR="00F352C4" w:rsidRDefault="00F352C4" w:rsidP="00502259">
      <w:pPr>
        <w:pStyle w:val="ListParagraph"/>
        <w:numPr>
          <w:ilvl w:val="0"/>
          <w:numId w:val="6"/>
        </w:numPr>
      </w:pPr>
      <w:r>
        <w:t>Open the file, and enter your name.</w:t>
      </w:r>
    </w:p>
    <w:p w14:paraId="102BCAF3" w14:textId="493FED3C" w:rsidR="00A31144" w:rsidRDefault="007104F0" w:rsidP="00DB30FC">
      <w:pPr>
        <w:pStyle w:val="ListParagraph"/>
        <w:numPr>
          <w:ilvl w:val="0"/>
          <w:numId w:val="6"/>
        </w:numPr>
      </w:pPr>
      <w:r>
        <w:t xml:space="preserve">Go back to Computer Management, </w:t>
      </w:r>
      <w:r w:rsidR="00A31144">
        <w:t xml:space="preserve">Click </w:t>
      </w:r>
      <w:r w:rsidR="00A31144" w:rsidRPr="00A17419">
        <w:rPr>
          <w:b/>
          <w:bCs/>
        </w:rPr>
        <w:t>Create Now</w:t>
      </w:r>
      <w:r w:rsidR="00A31144">
        <w:t>. A new shadow copy entry is created. Click OK.</w:t>
      </w:r>
    </w:p>
    <w:p w14:paraId="0387F8A4" w14:textId="77777777" w:rsidR="00AB482E" w:rsidRPr="004A4B52" w:rsidRDefault="00AB482E" w:rsidP="00DB30FC">
      <w:pPr>
        <w:pStyle w:val="ListParagraph"/>
        <w:numPr>
          <w:ilvl w:val="0"/>
          <w:numId w:val="6"/>
        </w:numPr>
      </w:pPr>
      <w:r>
        <w:rPr>
          <w:b/>
        </w:rPr>
        <w:t>Insert a screenshot:</w:t>
      </w:r>
    </w:p>
    <w:sdt>
      <w:sdtPr>
        <w:rPr>
          <w:rStyle w:val="Red"/>
        </w:rPr>
        <w:id w:val="-1571498177"/>
        <w:placeholder>
          <w:docPart w:val="1E89335A493549EF809A4E56B1C652A6"/>
        </w:placeholder>
        <w:showingPlcHdr/>
      </w:sdtPr>
      <w:sdtEndPr>
        <w:rPr>
          <w:rStyle w:val="DefaultParagraphFont"/>
          <w:color w:val="auto"/>
        </w:rPr>
      </w:sdtEndPr>
      <w:sdtContent>
        <w:p w14:paraId="125A6799" w14:textId="77777777" w:rsidR="00B8775C" w:rsidRDefault="00AB482E" w:rsidP="00AB482E">
          <w:pPr>
            <w:spacing w:line="288" w:lineRule="auto"/>
            <w:rPr>
              <w:rStyle w:val="Red"/>
            </w:rPr>
          </w:pPr>
          <w:r w:rsidRPr="009E102F">
            <w:rPr>
              <w:rStyle w:val="PlaceholderText"/>
              <w:color w:val="FF0000"/>
            </w:rPr>
            <w:t>Click or tap here to enter text.</w:t>
          </w:r>
        </w:p>
      </w:sdtContent>
    </w:sdt>
    <w:p w14:paraId="6D86B51B" w14:textId="77777777" w:rsidR="000F4855" w:rsidRDefault="000F4855" w:rsidP="000F4855">
      <w:pPr>
        <w:pStyle w:val="ListParagraph"/>
        <w:numPr>
          <w:ilvl w:val="0"/>
          <w:numId w:val="6"/>
        </w:numPr>
        <w:spacing w:line="288" w:lineRule="auto"/>
      </w:pPr>
    </w:p>
    <w:p w14:paraId="131F1427" w14:textId="57B6A5E3" w:rsidR="00A31144" w:rsidRDefault="00581E69" w:rsidP="00673809">
      <w:pPr>
        <w:pStyle w:val="Heading1"/>
      </w:pPr>
      <w:bookmarkStart w:id="5" w:name="_Toc182761290"/>
      <w:r>
        <w:t xml:space="preserve">Activity </w:t>
      </w:r>
      <w:r w:rsidR="00BE13F3">
        <w:t>12</w:t>
      </w:r>
      <w:r>
        <w:t>-</w:t>
      </w:r>
      <w:r w:rsidR="002378F7">
        <w:t>3</w:t>
      </w:r>
      <w:r w:rsidR="00A31144">
        <w:t>: Using Shadow Copies</w:t>
      </w:r>
      <w:bookmarkEnd w:id="5"/>
    </w:p>
    <w:p w14:paraId="2A54DA6F" w14:textId="77777777" w:rsidR="00A31144" w:rsidRDefault="00A31144" w:rsidP="00A31144">
      <w:r>
        <w:t>Time Required: 5 minutes</w:t>
      </w:r>
    </w:p>
    <w:p w14:paraId="144CABFE" w14:textId="77777777" w:rsidR="00A31144" w:rsidRDefault="00A31144" w:rsidP="00A31144">
      <w:r>
        <w:t>Objective: Use shadow copies to revert to a previous version.</w:t>
      </w:r>
    </w:p>
    <w:p w14:paraId="5C6EF6AE" w14:textId="77777777" w:rsidR="00A31144" w:rsidRDefault="00A31144" w:rsidP="00A31144">
      <w:r>
        <w:t>Required Tools and Equipment: Server1</w:t>
      </w:r>
    </w:p>
    <w:p w14:paraId="27FA4F06" w14:textId="77777777" w:rsidR="00A31144" w:rsidRDefault="00A31144" w:rsidP="00A31144">
      <w:r>
        <w:t xml:space="preserve">Description: You want to test your shadow copies configuration. You access the </w:t>
      </w:r>
      <w:proofErr w:type="spellStart"/>
      <w:r>
        <w:t>TestQ</w:t>
      </w:r>
      <w:proofErr w:type="spellEnd"/>
      <w:r>
        <w:t xml:space="preserve"> share on Server1, make changes to the text document you created, and revert to the saved version.</w:t>
      </w:r>
    </w:p>
    <w:p w14:paraId="48B65C8A" w14:textId="77777777" w:rsidR="00A31144" w:rsidRDefault="00A31144" w:rsidP="00A31144">
      <w:r>
        <w:t>Note: In this activity, you restore a previous version when accessing a file from a share because that’s the most common reason for using shadow copies. This feature also works when accessing files locally.</w:t>
      </w:r>
    </w:p>
    <w:p w14:paraId="1708FF4A" w14:textId="3422F2DB" w:rsidR="00A31144" w:rsidRDefault="00A31144" w:rsidP="00DB30FC">
      <w:pPr>
        <w:pStyle w:val="ListParagraph"/>
        <w:numPr>
          <w:ilvl w:val="0"/>
          <w:numId w:val="7"/>
        </w:numPr>
      </w:pPr>
      <w:r>
        <w:t xml:space="preserve">Log on to </w:t>
      </w:r>
      <w:r w:rsidR="002378F7">
        <w:t>Win11</w:t>
      </w:r>
      <w:r>
        <w:t xml:space="preserve"> as </w:t>
      </w:r>
      <w:r w:rsidR="003B43B1">
        <w:t>your administrator account</w:t>
      </w:r>
      <w:r>
        <w:t>.</w:t>
      </w:r>
    </w:p>
    <w:p w14:paraId="4F36759A" w14:textId="52E0E46E" w:rsidR="00A31144" w:rsidRDefault="00A31144" w:rsidP="00DB30FC">
      <w:pPr>
        <w:pStyle w:val="ListParagraph"/>
        <w:numPr>
          <w:ilvl w:val="0"/>
          <w:numId w:val="7"/>
        </w:numPr>
      </w:pPr>
      <w:r>
        <w:t>Open the \\Server1\</w:t>
      </w:r>
      <w:r w:rsidR="00E51CE2">
        <w:t>Data</w:t>
      </w:r>
      <w:r>
        <w:t xml:space="preserve"> path.</w:t>
      </w:r>
    </w:p>
    <w:p w14:paraId="774A65DD" w14:textId="389C20F6" w:rsidR="00A31144" w:rsidRDefault="00A31144" w:rsidP="00DB30FC">
      <w:pPr>
        <w:pStyle w:val="ListParagraph"/>
        <w:numPr>
          <w:ilvl w:val="0"/>
          <w:numId w:val="7"/>
        </w:numPr>
      </w:pPr>
      <w:r>
        <w:t>In File Explorer, open Doc</w:t>
      </w:r>
      <w:r w:rsidR="00590288">
        <w:t>1</w:t>
      </w:r>
      <w:r>
        <w:t>.txt; you should see your name in this document. Add your address or any other text. Save the file, and then exit Notepad.</w:t>
      </w:r>
    </w:p>
    <w:p w14:paraId="0904A033" w14:textId="4ACAD063" w:rsidR="003B43B1" w:rsidRDefault="003B43B1" w:rsidP="00DB30FC">
      <w:pPr>
        <w:pStyle w:val="ListParagraph"/>
        <w:numPr>
          <w:ilvl w:val="0"/>
          <w:numId w:val="7"/>
        </w:numPr>
      </w:pPr>
      <w:r>
        <w:t>Go back to your server and create another shadow copy.</w:t>
      </w:r>
    </w:p>
    <w:p w14:paraId="7C32D614" w14:textId="7B0B61FE" w:rsidR="00A31144" w:rsidRDefault="00AE2138" w:rsidP="00DB30FC">
      <w:pPr>
        <w:pStyle w:val="ListParagraph"/>
        <w:numPr>
          <w:ilvl w:val="0"/>
          <w:numId w:val="7"/>
        </w:numPr>
      </w:pPr>
      <w:r>
        <w:t xml:space="preserve">In Win11 </w:t>
      </w:r>
      <w:r>
        <w:sym w:font="Wingdings" w:char="F0E0"/>
      </w:r>
      <w:r>
        <w:t xml:space="preserve"> </w:t>
      </w:r>
      <w:r w:rsidR="00A31144">
        <w:t>Right-click Doc</w:t>
      </w:r>
      <w:r w:rsidR="00E038FD">
        <w:t>1</w:t>
      </w:r>
      <w:r w:rsidR="00A31144">
        <w:t>.txt and click Restore previous versions. The file’s Properties dialog box opens to the Previous Versions tab. Only one previous version is listed, and you have options to open it to view its contents, copy it so that you don’t overwrite the current version, or restore it and overwrite the current version.</w:t>
      </w:r>
    </w:p>
    <w:p w14:paraId="454BB4C7" w14:textId="77777777" w:rsidR="00A31144" w:rsidRDefault="00A31144" w:rsidP="00DB30FC">
      <w:pPr>
        <w:pStyle w:val="ListParagraph"/>
        <w:numPr>
          <w:ilvl w:val="0"/>
          <w:numId w:val="7"/>
        </w:numPr>
      </w:pPr>
      <w:r>
        <w:t>Click Restore and then click Restore again in the prompt asking whether you are sure. You see a message stating that the file was restored successfully. Click OK, and then click OK again.</w:t>
      </w:r>
    </w:p>
    <w:p w14:paraId="04630559" w14:textId="0A073EF1" w:rsidR="00275B67" w:rsidRDefault="00A31144" w:rsidP="00DB30FC">
      <w:pPr>
        <w:pStyle w:val="ListParagraph"/>
        <w:numPr>
          <w:ilvl w:val="0"/>
          <w:numId w:val="7"/>
        </w:numPr>
      </w:pPr>
      <w:r>
        <w:t>Open Doc</w:t>
      </w:r>
      <w:r w:rsidR="003B43B1">
        <w:t>1</w:t>
      </w:r>
      <w:r>
        <w:t>.txt and verify that it contains only your name.</w:t>
      </w:r>
    </w:p>
    <w:p w14:paraId="65D0CCA5" w14:textId="77777777" w:rsidR="00275B67" w:rsidRPr="00275B67" w:rsidRDefault="00275B67" w:rsidP="00DB30FC">
      <w:pPr>
        <w:pStyle w:val="ListParagraph"/>
        <w:numPr>
          <w:ilvl w:val="0"/>
          <w:numId w:val="7"/>
        </w:numPr>
      </w:pPr>
      <w:r>
        <w:rPr>
          <w:b/>
        </w:rPr>
        <w:t>Insert a screenshot:</w:t>
      </w:r>
    </w:p>
    <w:sdt>
      <w:sdtPr>
        <w:rPr>
          <w:rStyle w:val="Red"/>
        </w:rPr>
        <w:id w:val="-1037424211"/>
        <w:placeholder>
          <w:docPart w:val="88F62E1088CA4362BFE6F8384C81B3FD"/>
        </w:placeholder>
        <w:showingPlcHdr/>
      </w:sdtPr>
      <w:sdtEndPr>
        <w:rPr>
          <w:rStyle w:val="DefaultParagraphFont"/>
          <w:color w:val="auto"/>
        </w:rPr>
      </w:sdtEndPr>
      <w:sdtContent>
        <w:p w14:paraId="1647C151" w14:textId="77777777" w:rsidR="003F3F09" w:rsidRDefault="003F3F09" w:rsidP="003F3F09">
          <w:pPr>
            <w:rPr>
              <w:rStyle w:val="Red"/>
            </w:rPr>
          </w:pPr>
          <w:r w:rsidRPr="009E102F">
            <w:rPr>
              <w:rStyle w:val="PlaceholderText"/>
              <w:color w:val="FF0000"/>
            </w:rPr>
            <w:t>Click or tap here to enter text.</w:t>
          </w:r>
        </w:p>
      </w:sdtContent>
    </w:sdt>
    <w:p w14:paraId="59CFFF11" w14:textId="77777777" w:rsidR="00275B67" w:rsidRDefault="00A31144" w:rsidP="00DB30FC">
      <w:pPr>
        <w:pStyle w:val="ListParagraph"/>
        <w:numPr>
          <w:ilvl w:val="0"/>
          <w:numId w:val="7"/>
        </w:numPr>
      </w:pPr>
      <w:r>
        <w:t>Exit Notepad.</w:t>
      </w:r>
    </w:p>
    <w:p w14:paraId="1B790353" w14:textId="265DB597" w:rsidR="00030D15" w:rsidRDefault="00A31144" w:rsidP="00DB30FC">
      <w:pPr>
        <w:pStyle w:val="ListParagraph"/>
        <w:numPr>
          <w:ilvl w:val="0"/>
          <w:numId w:val="7"/>
        </w:numPr>
      </w:pPr>
      <w:r>
        <w:t xml:space="preserve">Close any open windows and log off </w:t>
      </w:r>
      <w:r w:rsidR="002378F7">
        <w:t>Win11</w:t>
      </w:r>
      <w:r>
        <w:t>.</w:t>
      </w:r>
    </w:p>
    <w:p w14:paraId="04AAF441" w14:textId="7AD87D44" w:rsidR="0084581B" w:rsidRDefault="0084581B" w:rsidP="0084581B">
      <w:pPr>
        <w:pStyle w:val="Heading2"/>
      </w:pPr>
      <w:bookmarkStart w:id="6" w:name="_Toc182761291"/>
      <w:r>
        <w:lastRenderedPageBreak/>
        <w:t>Assignment Submission</w:t>
      </w:r>
      <w:bookmarkEnd w:id="6"/>
    </w:p>
    <w:p w14:paraId="0C8139F5" w14:textId="6363BF33" w:rsidR="002F45FD" w:rsidRDefault="002F45FD" w:rsidP="00F62B56">
      <w:pPr>
        <w:spacing w:line="288" w:lineRule="auto"/>
      </w:pPr>
      <w:r>
        <w:t>Attach this completed file to the assignment in Blackboard.</w:t>
      </w:r>
    </w:p>
    <w:sectPr w:rsidR="002F45FD" w:rsidSect="00C5283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A19E4" w14:textId="77777777" w:rsidR="00A40440" w:rsidRDefault="00A40440" w:rsidP="00AB57D0">
      <w:r>
        <w:separator/>
      </w:r>
    </w:p>
  </w:endnote>
  <w:endnote w:type="continuationSeparator" w:id="0">
    <w:p w14:paraId="6D278F03" w14:textId="77777777" w:rsidR="00A40440" w:rsidRDefault="00A40440"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9B945" w14:textId="04C04A70" w:rsidR="00E31F6C" w:rsidRPr="00AB57D0" w:rsidRDefault="00A55F7B" w:rsidP="00B72264">
    <w:pPr>
      <w:pStyle w:val="Footer"/>
      <w:tabs>
        <w:tab w:val="center" w:pos="5040"/>
        <w:tab w:val="right" w:pos="10080"/>
      </w:tabs>
    </w:pPr>
    <w:r>
      <w:t xml:space="preserve">Week </w:t>
    </w:r>
    <w:r w:rsidR="00BE13F3">
      <w:t>12</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D02938">
      <w:rPr>
        <w:noProof/>
      </w:rPr>
      <w:t>2</w:t>
    </w:r>
    <w:r w:rsidR="00E31F6C" w:rsidRPr="00A87D54">
      <w:fldChar w:fldCharType="end"/>
    </w:r>
    <w:r w:rsidR="00E31F6C" w:rsidRPr="00A87D54">
      <w:t xml:space="preserve"> of </w:t>
    </w:r>
    <w:r w:rsidR="00F74F5E">
      <w:rPr>
        <w:noProof/>
      </w:rPr>
      <w:fldChar w:fldCharType="begin"/>
    </w:r>
    <w:r w:rsidR="00F74F5E">
      <w:rPr>
        <w:noProof/>
      </w:rPr>
      <w:instrText xml:space="preserve"> NUMPAGES </w:instrText>
    </w:r>
    <w:r w:rsidR="00F74F5E">
      <w:rPr>
        <w:noProof/>
      </w:rPr>
      <w:fldChar w:fldCharType="separate"/>
    </w:r>
    <w:r w:rsidR="00D02938">
      <w:rPr>
        <w:noProof/>
      </w:rPr>
      <w:t>12</w:t>
    </w:r>
    <w:r w:rsidR="00F74F5E">
      <w:rPr>
        <w:noProof/>
      </w:rPr>
      <w:fldChar w:fldCharType="end"/>
    </w:r>
    <w:r w:rsidR="00E31F6C" w:rsidRPr="00A87D54">
      <w:tab/>
      <w:t xml:space="preserve">Revised: </w:t>
    </w:r>
    <w:r w:rsidR="002117FC">
      <w:t>1</w:t>
    </w:r>
    <w:r w:rsidR="002C7DA0">
      <w:t>1</w:t>
    </w:r>
    <w:r w:rsidR="002766EA">
      <w:t>/</w:t>
    </w:r>
    <w:r w:rsidR="002C7DA0">
      <w:t>17</w:t>
    </w:r>
    <w:r w:rsidR="002766EA">
      <w:t>/</w:t>
    </w:r>
    <w:r w:rsidR="000C426E">
      <w:t>202</w:t>
    </w:r>
    <w:r w:rsidR="009B036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599466" w14:textId="77777777" w:rsidR="00A40440" w:rsidRDefault="00A40440" w:rsidP="00AB57D0">
      <w:r>
        <w:separator/>
      </w:r>
    </w:p>
  </w:footnote>
  <w:footnote w:type="continuationSeparator" w:id="0">
    <w:p w14:paraId="0F7D22D8" w14:textId="77777777" w:rsidR="00A40440" w:rsidRDefault="00A40440"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1C4A2E"/>
    <w:multiLevelType w:val="hybridMultilevel"/>
    <w:tmpl w:val="21D44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C43ABB"/>
    <w:multiLevelType w:val="hybridMultilevel"/>
    <w:tmpl w:val="BA98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8B3ED4"/>
    <w:multiLevelType w:val="hybridMultilevel"/>
    <w:tmpl w:val="28F00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0C74D6"/>
    <w:multiLevelType w:val="hybridMultilevel"/>
    <w:tmpl w:val="21D44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AB64843"/>
    <w:multiLevelType w:val="hybridMultilevel"/>
    <w:tmpl w:val="DB04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9"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9314BCD"/>
    <w:multiLevelType w:val="hybridMultilevel"/>
    <w:tmpl w:val="DE004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42562652">
    <w:abstractNumId w:val="28"/>
  </w:num>
  <w:num w:numId="2" w16cid:durableId="1202325475">
    <w:abstractNumId w:val="26"/>
  </w:num>
  <w:num w:numId="3" w16cid:durableId="2104446069">
    <w:abstractNumId w:val="35"/>
  </w:num>
  <w:num w:numId="4" w16cid:durableId="116683715">
    <w:abstractNumId w:val="1"/>
  </w:num>
  <w:num w:numId="5" w16cid:durableId="313917674">
    <w:abstractNumId w:val="12"/>
  </w:num>
  <w:num w:numId="6" w16cid:durableId="1990598827">
    <w:abstractNumId w:val="16"/>
  </w:num>
  <w:num w:numId="7" w16cid:durableId="279843627">
    <w:abstractNumId w:val="2"/>
  </w:num>
  <w:num w:numId="8" w16cid:durableId="453914049">
    <w:abstractNumId w:val="6"/>
  </w:num>
  <w:num w:numId="9" w16cid:durableId="1416826570">
    <w:abstractNumId w:val="23"/>
  </w:num>
  <w:num w:numId="10" w16cid:durableId="679702118">
    <w:abstractNumId w:val="47"/>
  </w:num>
  <w:num w:numId="11" w16cid:durableId="1865895271">
    <w:abstractNumId w:val="17"/>
  </w:num>
  <w:num w:numId="12" w16cid:durableId="1281107701">
    <w:abstractNumId w:val="42"/>
  </w:num>
  <w:num w:numId="13" w16cid:durableId="708989610">
    <w:abstractNumId w:val="18"/>
  </w:num>
  <w:num w:numId="14" w16cid:durableId="660891327">
    <w:abstractNumId w:val="29"/>
  </w:num>
  <w:num w:numId="15" w16cid:durableId="735128039">
    <w:abstractNumId w:val="15"/>
  </w:num>
  <w:num w:numId="16" w16cid:durableId="897862104">
    <w:abstractNumId w:val="14"/>
  </w:num>
  <w:num w:numId="17" w16cid:durableId="75445732">
    <w:abstractNumId w:val="36"/>
  </w:num>
  <w:num w:numId="18" w16cid:durableId="90130711">
    <w:abstractNumId w:val="0"/>
  </w:num>
  <w:num w:numId="19" w16cid:durableId="1383553556">
    <w:abstractNumId w:val="37"/>
  </w:num>
  <w:num w:numId="20" w16cid:durableId="487945606">
    <w:abstractNumId w:val="40"/>
  </w:num>
  <w:num w:numId="21" w16cid:durableId="1991398471">
    <w:abstractNumId w:val="33"/>
  </w:num>
  <w:num w:numId="22" w16cid:durableId="1447315188">
    <w:abstractNumId w:val="30"/>
  </w:num>
  <w:num w:numId="23" w16cid:durableId="563444234">
    <w:abstractNumId w:val="46"/>
  </w:num>
  <w:num w:numId="24" w16cid:durableId="1665352012">
    <w:abstractNumId w:val="20"/>
  </w:num>
  <w:num w:numId="25" w16cid:durableId="964626760">
    <w:abstractNumId w:val="22"/>
  </w:num>
  <w:num w:numId="26" w16cid:durableId="892959539">
    <w:abstractNumId w:val="7"/>
  </w:num>
  <w:num w:numId="27" w16cid:durableId="1029381994">
    <w:abstractNumId w:val="21"/>
  </w:num>
  <w:num w:numId="28" w16cid:durableId="86467504">
    <w:abstractNumId w:val="39"/>
  </w:num>
  <w:num w:numId="29" w16cid:durableId="228226794">
    <w:abstractNumId w:val="43"/>
  </w:num>
  <w:num w:numId="30" w16cid:durableId="979965405">
    <w:abstractNumId w:val="11"/>
  </w:num>
  <w:num w:numId="31" w16cid:durableId="768156399">
    <w:abstractNumId w:val="45"/>
  </w:num>
  <w:num w:numId="32" w16cid:durableId="738946513">
    <w:abstractNumId w:val="8"/>
  </w:num>
  <w:num w:numId="33" w16cid:durableId="1004212866">
    <w:abstractNumId w:val="44"/>
  </w:num>
  <w:num w:numId="34" w16cid:durableId="256603586">
    <w:abstractNumId w:val="27"/>
  </w:num>
  <w:num w:numId="35" w16cid:durableId="1370061018">
    <w:abstractNumId w:val="19"/>
  </w:num>
  <w:num w:numId="36" w16cid:durableId="833104610">
    <w:abstractNumId w:val="9"/>
  </w:num>
  <w:num w:numId="37" w16cid:durableId="1160734804">
    <w:abstractNumId w:val="25"/>
  </w:num>
  <w:num w:numId="38" w16cid:durableId="1929390414">
    <w:abstractNumId w:val="34"/>
  </w:num>
  <w:num w:numId="39" w16cid:durableId="1231768503">
    <w:abstractNumId w:val="3"/>
  </w:num>
  <w:num w:numId="40" w16cid:durableId="961350826">
    <w:abstractNumId w:val="41"/>
  </w:num>
  <w:num w:numId="41" w16cid:durableId="252052723">
    <w:abstractNumId w:val="24"/>
  </w:num>
  <w:num w:numId="42" w16cid:durableId="844052973">
    <w:abstractNumId w:val="13"/>
  </w:num>
  <w:num w:numId="43" w16cid:durableId="1427380101">
    <w:abstractNumId w:val="32"/>
  </w:num>
  <w:num w:numId="44" w16cid:durableId="1416823447">
    <w:abstractNumId w:val="4"/>
  </w:num>
  <w:num w:numId="45" w16cid:durableId="371928886">
    <w:abstractNumId w:val="31"/>
  </w:num>
  <w:num w:numId="46" w16cid:durableId="1123114107">
    <w:abstractNumId w:val="38"/>
  </w:num>
  <w:num w:numId="47" w16cid:durableId="480661576">
    <w:abstractNumId w:val="5"/>
  </w:num>
  <w:num w:numId="48" w16cid:durableId="160480496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275F"/>
    <w:rsid w:val="00002E77"/>
    <w:rsid w:val="0000409B"/>
    <w:rsid w:val="00004C82"/>
    <w:rsid w:val="00010E31"/>
    <w:rsid w:val="000114F8"/>
    <w:rsid w:val="00011DDF"/>
    <w:rsid w:val="00012210"/>
    <w:rsid w:val="00013951"/>
    <w:rsid w:val="000159A0"/>
    <w:rsid w:val="00015C1D"/>
    <w:rsid w:val="000177F1"/>
    <w:rsid w:val="00017DC1"/>
    <w:rsid w:val="00021BBD"/>
    <w:rsid w:val="00022209"/>
    <w:rsid w:val="00022560"/>
    <w:rsid w:val="000276D9"/>
    <w:rsid w:val="00030D15"/>
    <w:rsid w:val="00033F40"/>
    <w:rsid w:val="00036B95"/>
    <w:rsid w:val="00037643"/>
    <w:rsid w:val="00043E69"/>
    <w:rsid w:val="00045418"/>
    <w:rsid w:val="00045558"/>
    <w:rsid w:val="000457FE"/>
    <w:rsid w:val="000471A8"/>
    <w:rsid w:val="000476CB"/>
    <w:rsid w:val="00047AD4"/>
    <w:rsid w:val="00047B9F"/>
    <w:rsid w:val="0005091A"/>
    <w:rsid w:val="00051359"/>
    <w:rsid w:val="00056B4E"/>
    <w:rsid w:val="00057089"/>
    <w:rsid w:val="000614D1"/>
    <w:rsid w:val="00065AF1"/>
    <w:rsid w:val="000716A5"/>
    <w:rsid w:val="0007172B"/>
    <w:rsid w:val="00074175"/>
    <w:rsid w:val="00074D1F"/>
    <w:rsid w:val="0007535C"/>
    <w:rsid w:val="00075CF4"/>
    <w:rsid w:val="00076330"/>
    <w:rsid w:val="0007638D"/>
    <w:rsid w:val="000775E3"/>
    <w:rsid w:val="000778E9"/>
    <w:rsid w:val="00077F9C"/>
    <w:rsid w:val="00077FF4"/>
    <w:rsid w:val="00080590"/>
    <w:rsid w:val="0008155F"/>
    <w:rsid w:val="00082A2D"/>
    <w:rsid w:val="00085BBB"/>
    <w:rsid w:val="000934F3"/>
    <w:rsid w:val="000958EF"/>
    <w:rsid w:val="000A158F"/>
    <w:rsid w:val="000A1770"/>
    <w:rsid w:val="000A3DCB"/>
    <w:rsid w:val="000A496F"/>
    <w:rsid w:val="000A5D20"/>
    <w:rsid w:val="000B7764"/>
    <w:rsid w:val="000C1D86"/>
    <w:rsid w:val="000C35A3"/>
    <w:rsid w:val="000C40FC"/>
    <w:rsid w:val="000C426E"/>
    <w:rsid w:val="000D1831"/>
    <w:rsid w:val="000E2A1B"/>
    <w:rsid w:val="000E2C6C"/>
    <w:rsid w:val="000E3373"/>
    <w:rsid w:val="000E43C6"/>
    <w:rsid w:val="000E448D"/>
    <w:rsid w:val="000E530F"/>
    <w:rsid w:val="000E6E76"/>
    <w:rsid w:val="000E6FEF"/>
    <w:rsid w:val="000F0817"/>
    <w:rsid w:val="000F1FB1"/>
    <w:rsid w:val="000F2244"/>
    <w:rsid w:val="000F2EA9"/>
    <w:rsid w:val="000F4855"/>
    <w:rsid w:val="000F55C3"/>
    <w:rsid w:val="000F583A"/>
    <w:rsid w:val="00101457"/>
    <w:rsid w:val="00103243"/>
    <w:rsid w:val="0010343A"/>
    <w:rsid w:val="00111588"/>
    <w:rsid w:val="001143F0"/>
    <w:rsid w:val="00116C75"/>
    <w:rsid w:val="00120D43"/>
    <w:rsid w:val="001224DD"/>
    <w:rsid w:val="00123216"/>
    <w:rsid w:val="00123965"/>
    <w:rsid w:val="00124BE8"/>
    <w:rsid w:val="00126C6D"/>
    <w:rsid w:val="00126FB6"/>
    <w:rsid w:val="001273E9"/>
    <w:rsid w:val="00131BEE"/>
    <w:rsid w:val="0013594D"/>
    <w:rsid w:val="00135C51"/>
    <w:rsid w:val="001367DA"/>
    <w:rsid w:val="0014224A"/>
    <w:rsid w:val="00145627"/>
    <w:rsid w:val="001477B3"/>
    <w:rsid w:val="001477FF"/>
    <w:rsid w:val="00150DD3"/>
    <w:rsid w:val="001539FB"/>
    <w:rsid w:val="001564AE"/>
    <w:rsid w:val="00165786"/>
    <w:rsid w:val="00170A08"/>
    <w:rsid w:val="00174790"/>
    <w:rsid w:val="00175338"/>
    <w:rsid w:val="001834E2"/>
    <w:rsid w:val="00183C98"/>
    <w:rsid w:val="00184C08"/>
    <w:rsid w:val="00186D1C"/>
    <w:rsid w:val="001921E0"/>
    <w:rsid w:val="00194F06"/>
    <w:rsid w:val="00194F48"/>
    <w:rsid w:val="00197AF6"/>
    <w:rsid w:val="001A050A"/>
    <w:rsid w:val="001A060F"/>
    <w:rsid w:val="001A1B6D"/>
    <w:rsid w:val="001A3E71"/>
    <w:rsid w:val="001A478A"/>
    <w:rsid w:val="001A56BC"/>
    <w:rsid w:val="001A5AE7"/>
    <w:rsid w:val="001A7FBB"/>
    <w:rsid w:val="001B009C"/>
    <w:rsid w:val="001B41C7"/>
    <w:rsid w:val="001B4BA0"/>
    <w:rsid w:val="001B4FA6"/>
    <w:rsid w:val="001C140B"/>
    <w:rsid w:val="001C233A"/>
    <w:rsid w:val="001C45A7"/>
    <w:rsid w:val="001C4ADD"/>
    <w:rsid w:val="001D0D2E"/>
    <w:rsid w:val="001D6561"/>
    <w:rsid w:val="001D6CA6"/>
    <w:rsid w:val="001D6DCA"/>
    <w:rsid w:val="001E1E6F"/>
    <w:rsid w:val="001E2EC3"/>
    <w:rsid w:val="001E2F36"/>
    <w:rsid w:val="001E6110"/>
    <w:rsid w:val="001F0310"/>
    <w:rsid w:val="001F07B4"/>
    <w:rsid w:val="001F1CD4"/>
    <w:rsid w:val="001F203B"/>
    <w:rsid w:val="001F2D2B"/>
    <w:rsid w:val="001F3FA4"/>
    <w:rsid w:val="001F78A2"/>
    <w:rsid w:val="002003C6"/>
    <w:rsid w:val="0020198D"/>
    <w:rsid w:val="00202867"/>
    <w:rsid w:val="00204E39"/>
    <w:rsid w:val="002055AA"/>
    <w:rsid w:val="0020596F"/>
    <w:rsid w:val="00206570"/>
    <w:rsid w:val="00206836"/>
    <w:rsid w:val="00210FCA"/>
    <w:rsid w:val="002117FC"/>
    <w:rsid w:val="00211F91"/>
    <w:rsid w:val="00215A69"/>
    <w:rsid w:val="00216B70"/>
    <w:rsid w:val="002174BC"/>
    <w:rsid w:val="00221D03"/>
    <w:rsid w:val="00221DCE"/>
    <w:rsid w:val="002228E8"/>
    <w:rsid w:val="00224167"/>
    <w:rsid w:val="00227E0A"/>
    <w:rsid w:val="0023406B"/>
    <w:rsid w:val="0023418B"/>
    <w:rsid w:val="00234651"/>
    <w:rsid w:val="002378F7"/>
    <w:rsid w:val="002415C2"/>
    <w:rsid w:val="00251F8F"/>
    <w:rsid w:val="00253AA2"/>
    <w:rsid w:val="00255A61"/>
    <w:rsid w:val="0025681B"/>
    <w:rsid w:val="00265D9B"/>
    <w:rsid w:val="00266AA0"/>
    <w:rsid w:val="00267450"/>
    <w:rsid w:val="002675B0"/>
    <w:rsid w:val="00270D3B"/>
    <w:rsid w:val="00271787"/>
    <w:rsid w:val="00272BED"/>
    <w:rsid w:val="0027474D"/>
    <w:rsid w:val="00274C82"/>
    <w:rsid w:val="00275B67"/>
    <w:rsid w:val="00275ED9"/>
    <w:rsid w:val="002766EA"/>
    <w:rsid w:val="00281E27"/>
    <w:rsid w:val="002857DA"/>
    <w:rsid w:val="002867AC"/>
    <w:rsid w:val="002919AC"/>
    <w:rsid w:val="002947BD"/>
    <w:rsid w:val="00296018"/>
    <w:rsid w:val="00297585"/>
    <w:rsid w:val="002A10CF"/>
    <w:rsid w:val="002A47CE"/>
    <w:rsid w:val="002A6342"/>
    <w:rsid w:val="002A777E"/>
    <w:rsid w:val="002B4026"/>
    <w:rsid w:val="002B5F4B"/>
    <w:rsid w:val="002B7224"/>
    <w:rsid w:val="002C0846"/>
    <w:rsid w:val="002C0EF8"/>
    <w:rsid w:val="002C1CA0"/>
    <w:rsid w:val="002C2C97"/>
    <w:rsid w:val="002C4EAB"/>
    <w:rsid w:val="002C53D1"/>
    <w:rsid w:val="002C5482"/>
    <w:rsid w:val="002C7DA0"/>
    <w:rsid w:val="002D1516"/>
    <w:rsid w:val="002D19F9"/>
    <w:rsid w:val="002D1CDC"/>
    <w:rsid w:val="002D278A"/>
    <w:rsid w:val="002D4133"/>
    <w:rsid w:val="002D4AD3"/>
    <w:rsid w:val="002D789B"/>
    <w:rsid w:val="002E0A1F"/>
    <w:rsid w:val="002E1F45"/>
    <w:rsid w:val="002E502C"/>
    <w:rsid w:val="002F035A"/>
    <w:rsid w:val="002F1368"/>
    <w:rsid w:val="002F1ABA"/>
    <w:rsid w:val="002F222A"/>
    <w:rsid w:val="002F2D02"/>
    <w:rsid w:val="002F38F1"/>
    <w:rsid w:val="002F45FD"/>
    <w:rsid w:val="002F48B0"/>
    <w:rsid w:val="00300165"/>
    <w:rsid w:val="00300A22"/>
    <w:rsid w:val="003013A9"/>
    <w:rsid w:val="00303DD2"/>
    <w:rsid w:val="00305350"/>
    <w:rsid w:val="003058AB"/>
    <w:rsid w:val="00307B74"/>
    <w:rsid w:val="00310BCE"/>
    <w:rsid w:val="00310ED4"/>
    <w:rsid w:val="00316A42"/>
    <w:rsid w:val="00317653"/>
    <w:rsid w:val="003211A9"/>
    <w:rsid w:val="00321437"/>
    <w:rsid w:val="003221CE"/>
    <w:rsid w:val="0032311C"/>
    <w:rsid w:val="00323708"/>
    <w:rsid w:val="00324D3F"/>
    <w:rsid w:val="00326097"/>
    <w:rsid w:val="0032684A"/>
    <w:rsid w:val="003307EC"/>
    <w:rsid w:val="00331FF8"/>
    <w:rsid w:val="003331E8"/>
    <w:rsid w:val="003345F3"/>
    <w:rsid w:val="0033592C"/>
    <w:rsid w:val="00335B09"/>
    <w:rsid w:val="00335E91"/>
    <w:rsid w:val="0034029A"/>
    <w:rsid w:val="00345F49"/>
    <w:rsid w:val="00346748"/>
    <w:rsid w:val="0035057E"/>
    <w:rsid w:val="003521EA"/>
    <w:rsid w:val="00352D7A"/>
    <w:rsid w:val="003574B2"/>
    <w:rsid w:val="00360730"/>
    <w:rsid w:val="00362501"/>
    <w:rsid w:val="00362855"/>
    <w:rsid w:val="00371C3B"/>
    <w:rsid w:val="0038107A"/>
    <w:rsid w:val="00381729"/>
    <w:rsid w:val="00382FD0"/>
    <w:rsid w:val="003856F8"/>
    <w:rsid w:val="0038582D"/>
    <w:rsid w:val="00385FAB"/>
    <w:rsid w:val="00386BE7"/>
    <w:rsid w:val="00390F30"/>
    <w:rsid w:val="00391172"/>
    <w:rsid w:val="0039326C"/>
    <w:rsid w:val="0039336C"/>
    <w:rsid w:val="003939E8"/>
    <w:rsid w:val="00394088"/>
    <w:rsid w:val="003A63AE"/>
    <w:rsid w:val="003A6739"/>
    <w:rsid w:val="003A69CD"/>
    <w:rsid w:val="003B1843"/>
    <w:rsid w:val="003B43B1"/>
    <w:rsid w:val="003B4B95"/>
    <w:rsid w:val="003B4BF5"/>
    <w:rsid w:val="003B5A3B"/>
    <w:rsid w:val="003C0A9B"/>
    <w:rsid w:val="003D1802"/>
    <w:rsid w:val="003D1F9D"/>
    <w:rsid w:val="003D232F"/>
    <w:rsid w:val="003D3AC1"/>
    <w:rsid w:val="003D5745"/>
    <w:rsid w:val="003D6C62"/>
    <w:rsid w:val="003D7F50"/>
    <w:rsid w:val="003E2375"/>
    <w:rsid w:val="003E3167"/>
    <w:rsid w:val="003F2990"/>
    <w:rsid w:val="003F348C"/>
    <w:rsid w:val="003F3F09"/>
    <w:rsid w:val="003F55B8"/>
    <w:rsid w:val="00417515"/>
    <w:rsid w:val="0042437F"/>
    <w:rsid w:val="00424C4E"/>
    <w:rsid w:val="0042754F"/>
    <w:rsid w:val="004309C2"/>
    <w:rsid w:val="00430EB5"/>
    <w:rsid w:val="00433409"/>
    <w:rsid w:val="00433841"/>
    <w:rsid w:val="00435492"/>
    <w:rsid w:val="004365AC"/>
    <w:rsid w:val="00437F1A"/>
    <w:rsid w:val="004402AB"/>
    <w:rsid w:val="00441909"/>
    <w:rsid w:val="00443352"/>
    <w:rsid w:val="00443F10"/>
    <w:rsid w:val="00447072"/>
    <w:rsid w:val="004501E1"/>
    <w:rsid w:val="0045027B"/>
    <w:rsid w:val="00452339"/>
    <w:rsid w:val="00452A52"/>
    <w:rsid w:val="00452F87"/>
    <w:rsid w:val="00453B34"/>
    <w:rsid w:val="004565F0"/>
    <w:rsid w:val="004567F1"/>
    <w:rsid w:val="00460B72"/>
    <w:rsid w:val="00461B03"/>
    <w:rsid w:val="00462B23"/>
    <w:rsid w:val="00464D66"/>
    <w:rsid w:val="004656A3"/>
    <w:rsid w:val="004658D6"/>
    <w:rsid w:val="00465CE1"/>
    <w:rsid w:val="0046737E"/>
    <w:rsid w:val="00470ECA"/>
    <w:rsid w:val="00471BA6"/>
    <w:rsid w:val="0047224F"/>
    <w:rsid w:val="00473139"/>
    <w:rsid w:val="00473DEC"/>
    <w:rsid w:val="00475618"/>
    <w:rsid w:val="00475F03"/>
    <w:rsid w:val="00476D44"/>
    <w:rsid w:val="0047735D"/>
    <w:rsid w:val="00480270"/>
    <w:rsid w:val="00483980"/>
    <w:rsid w:val="004846F9"/>
    <w:rsid w:val="00484752"/>
    <w:rsid w:val="00484CE0"/>
    <w:rsid w:val="00485224"/>
    <w:rsid w:val="00486C90"/>
    <w:rsid w:val="00487BC2"/>
    <w:rsid w:val="004906F4"/>
    <w:rsid w:val="004913F2"/>
    <w:rsid w:val="00492AE7"/>
    <w:rsid w:val="00494C1A"/>
    <w:rsid w:val="004A07CB"/>
    <w:rsid w:val="004A119C"/>
    <w:rsid w:val="004A202A"/>
    <w:rsid w:val="004A2A66"/>
    <w:rsid w:val="004A2FB9"/>
    <w:rsid w:val="004A37E6"/>
    <w:rsid w:val="004A4B52"/>
    <w:rsid w:val="004B1B1F"/>
    <w:rsid w:val="004B1F1A"/>
    <w:rsid w:val="004B3E38"/>
    <w:rsid w:val="004B45C3"/>
    <w:rsid w:val="004B6B7A"/>
    <w:rsid w:val="004C06CA"/>
    <w:rsid w:val="004C1055"/>
    <w:rsid w:val="004C37B1"/>
    <w:rsid w:val="004C42FC"/>
    <w:rsid w:val="004C52E3"/>
    <w:rsid w:val="004C7DFB"/>
    <w:rsid w:val="004D02C2"/>
    <w:rsid w:val="004D171C"/>
    <w:rsid w:val="004D19B9"/>
    <w:rsid w:val="004D2170"/>
    <w:rsid w:val="004D5E08"/>
    <w:rsid w:val="004D7E49"/>
    <w:rsid w:val="004E0219"/>
    <w:rsid w:val="004E2AC7"/>
    <w:rsid w:val="004E2B8A"/>
    <w:rsid w:val="004E4EF2"/>
    <w:rsid w:val="004E5185"/>
    <w:rsid w:val="004E5E15"/>
    <w:rsid w:val="004F0745"/>
    <w:rsid w:val="004F0CF1"/>
    <w:rsid w:val="004F3572"/>
    <w:rsid w:val="00502259"/>
    <w:rsid w:val="00502E81"/>
    <w:rsid w:val="00503356"/>
    <w:rsid w:val="00504AA5"/>
    <w:rsid w:val="00506930"/>
    <w:rsid w:val="0050757B"/>
    <w:rsid w:val="00507C1D"/>
    <w:rsid w:val="005105C9"/>
    <w:rsid w:val="005125B5"/>
    <w:rsid w:val="005135F4"/>
    <w:rsid w:val="005174B6"/>
    <w:rsid w:val="0052268D"/>
    <w:rsid w:val="00523E06"/>
    <w:rsid w:val="00524BEC"/>
    <w:rsid w:val="0052699A"/>
    <w:rsid w:val="00531610"/>
    <w:rsid w:val="00534553"/>
    <w:rsid w:val="00537E8E"/>
    <w:rsid w:val="00540EE5"/>
    <w:rsid w:val="005449C5"/>
    <w:rsid w:val="005469B1"/>
    <w:rsid w:val="005504A1"/>
    <w:rsid w:val="00550DB8"/>
    <w:rsid w:val="00551727"/>
    <w:rsid w:val="00553AB1"/>
    <w:rsid w:val="00554B04"/>
    <w:rsid w:val="005554FC"/>
    <w:rsid w:val="005566E8"/>
    <w:rsid w:val="00556B0A"/>
    <w:rsid w:val="00566343"/>
    <w:rsid w:val="00571CEF"/>
    <w:rsid w:val="00572F14"/>
    <w:rsid w:val="005733AC"/>
    <w:rsid w:val="0057570F"/>
    <w:rsid w:val="005768C9"/>
    <w:rsid w:val="00580B8C"/>
    <w:rsid w:val="00581E69"/>
    <w:rsid w:val="005839B3"/>
    <w:rsid w:val="00583B74"/>
    <w:rsid w:val="00584DBD"/>
    <w:rsid w:val="00590288"/>
    <w:rsid w:val="00590CF7"/>
    <w:rsid w:val="00591802"/>
    <w:rsid w:val="005929D4"/>
    <w:rsid w:val="00595211"/>
    <w:rsid w:val="005A0437"/>
    <w:rsid w:val="005A0BBF"/>
    <w:rsid w:val="005A1C69"/>
    <w:rsid w:val="005A2FA3"/>
    <w:rsid w:val="005A3577"/>
    <w:rsid w:val="005A7D53"/>
    <w:rsid w:val="005A7E22"/>
    <w:rsid w:val="005B108C"/>
    <w:rsid w:val="005B1CBB"/>
    <w:rsid w:val="005B24E0"/>
    <w:rsid w:val="005B3329"/>
    <w:rsid w:val="005B3D2D"/>
    <w:rsid w:val="005B58C4"/>
    <w:rsid w:val="005B648E"/>
    <w:rsid w:val="005C05F9"/>
    <w:rsid w:val="005C0CA1"/>
    <w:rsid w:val="005C6CD7"/>
    <w:rsid w:val="005D0069"/>
    <w:rsid w:val="005D0A20"/>
    <w:rsid w:val="005D0F3A"/>
    <w:rsid w:val="005D30D9"/>
    <w:rsid w:val="005D380C"/>
    <w:rsid w:val="005D5016"/>
    <w:rsid w:val="005D605E"/>
    <w:rsid w:val="005E2D12"/>
    <w:rsid w:val="005E2D3E"/>
    <w:rsid w:val="005E56DD"/>
    <w:rsid w:val="005F25AB"/>
    <w:rsid w:val="005F7ACE"/>
    <w:rsid w:val="00600DAB"/>
    <w:rsid w:val="0060516C"/>
    <w:rsid w:val="006106BA"/>
    <w:rsid w:val="00610E6B"/>
    <w:rsid w:val="00612749"/>
    <w:rsid w:val="006133C1"/>
    <w:rsid w:val="006168E6"/>
    <w:rsid w:val="00621F4A"/>
    <w:rsid w:val="00634542"/>
    <w:rsid w:val="00634574"/>
    <w:rsid w:val="00635A73"/>
    <w:rsid w:val="00636622"/>
    <w:rsid w:val="00641778"/>
    <w:rsid w:val="0064206B"/>
    <w:rsid w:val="00642E0A"/>
    <w:rsid w:val="006432B9"/>
    <w:rsid w:val="00643E7A"/>
    <w:rsid w:val="00646086"/>
    <w:rsid w:val="00651AE4"/>
    <w:rsid w:val="00661205"/>
    <w:rsid w:val="00666064"/>
    <w:rsid w:val="006660B5"/>
    <w:rsid w:val="00671558"/>
    <w:rsid w:val="00673809"/>
    <w:rsid w:val="00675591"/>
    <w:rsid w:val="006805DD"/>
    <w:rsid w:val="006808D8"/>
    <w:rsid w:val="0068189D"/>
    <w:rsid w:val="00681B78"/>
    <w:rsid w:val="00684E5F"/>
    <w:rsid w:val="006937FB"/>
    <w:rsid w:val="00695E07"/>
    <w:rsid w:val="006A081D"/>
    <w:rsid w:val="006A0927"/>
    <w:rsid w:val="006A0DE8"/>
    <w:rsid w:val="006A2DB4"/>
    <w:rsid w:val="006A4BB9"/>
    <w:rsid w:val="006A5F81"/>
    <w:rsid w:val="006A7047"/>
    <w:rsid w:val="006A70A1"/>
    <w:rsid w:val="006B60F9"/>
    <w:rsid w:val="006B7D04"/>
    <w:rsid w:val="006C1D6E"/>
    <w:rsid w:val="006C3900"/>
    <w:rsid w:val="006C5DE9"/>
    <w:rsid w:val="006C62E4"/>
    <w:rsid w:val="006C7A63"/>
    <w:rsid w:val="006D02D0"/>
    <w:rsid w:val="006D085A"/>
    <w:rsid w:val="006D15C1"/>
    <w:rsid w:val="006E0A6E"/>
    <w:rsid w:val="006E1455"/>
    <w:rsid w:val="006E40BA"/>
    <w:rsid w:val="006E5DD8"/>
    <w:rsid w:val="006F2876"/>
    <w:rsid w:val="007001DD"/>
    <w:rsid w:val="00701095"/>
    <w:rsid w:val="007045D1"/>
    <w:rsid w:val="007056A8"/>
    <w:rsid w:val="0070674C"/>
    <w:rsid w:val="007104F0"/>
    <w:rsid w:val="0071069B"/>
    <w:rsid w:val="00716395"/>
    <w:rsid w:val="00716B7B"/>
    <w:rsid w:val="00717309"/>
    <w:rsid w:val="007200A8"/>
    <w:rsid w:val="0072014C"/>
    <w:rsid w:val="00721435"/>
    <w:rsid w:val="007275B8"/>
    <w:rsid w:val="00727AB2"/>
    <w:rsid w:val="007342A4"/>
    <w:rsid w:val="00734AE4"/>
    <w:rsid w:val="00742D32"/>
    <w:rsid w:val="00742EF7"/>
    <w:rsid w:val="00745F45"/>
    <w:rsid w:val="0074753C"/>
    <w:rsid w:val="00747A0A"/>
    <w:rsid w:val="00751231"/>
    <w:rsid w:val="00751B2C"/>
    <w:rsid w:val="00755C76"/>
    <w:rsid w:val="00756F06"/>
    <w:rsid w:val="00762E77"/>
    <w:rsid w:val="007646DC"/>
    <w:rsid w:val="00764B84"/>
    <w:rsid w:val="007676DC"/>
    <w:rsid w:val="00767A7A"/>
    <w:rsid w:val="007731C5"/>
    <w:rsid w:val="00775AC8"/>
    <w:rsid w:val="007763F8"/>
    <w:rsid w:val="0078103E"/>
    <w:rsid w:val="00781374"/>
    <w:rsid w:val="0078226A"/>
    <w:rsid w:val="007854FD"/>
    <w:rsid w:val="00787568"/>
    <w:rsid w:val="00790823"/>
    <w:rsid w:val="007911C4"/>
    <w:rsid w:val="007917BC"/>
    <w:rsid w:val="00794446"/>
    <w:rsid w:val="007A0706"/>
    <w:rsid w:val="007A0C23"/>
    <w:rsid w:val="007A32AD"/>
    <w:rsid w:val="007A4D4F"/>
    <w:rsid w:val="007A6535"/>
    <w:rsid w:val="007A7285"/>
    <w:rsid w:val="007A7622"/>
    <w:rsid w:val="007B0F30"/>
    <w:rsid w:val="007B5D2B"/>
    <w:rsid w:val="007B673C"/>
    <w:rsid w:val="007B68B3"/>
    <w:rsid w:val="007B6B6B"/>
    <w:rsid w:val="007B7F98"/>
    <w:rsid w:val="007C1778"/>
    <w:rsid w:val="007C3E47"/>
    <w:rsid w:val="007C4031"/>
    <w:rsid w:val="007C4E02"/>
    <w:rsid w:val="007C59B8"/>
    <w:rsid w:val="007C63BF"/>
    <w:rsid w:val="007C7343"/>
    <w:rsid w:val="007D200D"/>
    <w:rsid w:val="007D2A66"/>
    <w:rsid w:val="007D3792"/>
    <w:rsid w:val="007D472F"/>
    <w:rsid w:val="007D4C1F"/>
    <w:rsid w:val="007D56CE"/>
    <w:rsid w:val="007D6B4A"/>
    <w:rsid w:val="007E0885"/>
    <w:rsid w:val="007E0F99"/>
    <w:rsid w:val="007E74E5"/>
    <w:rsid w:val="007F04E7"/>
    <w:rsid w:val="007F0EB5"/>
    <w:rsid w:val="007F11CB"/>
    <w:rsid w:val="007F2397"/>
    <w:rsid w:val="007F34C9"/>
    <w:rsid w:val="007F4407"/>
    <w:rsid w:val="007F4ABB"/>
    <w:rsid w:val="007F5819"/>
    <w:rsid w:val="007F5E52"/>
    <w:rsid w:val="007F6F00"/>
    <w:rsid w:val="007F71D6"/>
    <w:rsid w:val="008010EE"/>
    <w:rsid w:val="00801725"/>
    <w:rsid w:val="00804ED1"/>
    <w:rsid w:val="00805E2A"/>
    <w:rsid w:val="00805F5D"/>
    <w:rsid w:val="008076BD"/>
    <w:rsid w:val="0081191E"/>
    <w:rsid w:val="00813295"/>
    <w:rsid w:val="00822968"/>
    <w:rsid w:val="008243C0"/>
    <w:rsid w:val="00825B8F"/>
    <w:rsid w:val="00830412"/>
    <w:rsid w:val="0083180C"/>
    <w:rsid w:val="00831F4A"/>
    <w:rsid w:val="008328B5"/>
    <w:rsid w:val="00832BA2"/>
    <w:rsid w:val="0083624F"/>
    <w:rsid w:val="00836D97"/>
    <w:rsid w:val="00842A41"/>
    <w:rsid w:val="008442D1"/>
    <w:rsid w:val="008447BE"/>
    <w:rsid w:val="0084516D"/>
    <w:rsid w:val="0084581B"/>
    <w:rsid w:val="008474B8"/>
    <w:rsid w:val="00852861"/>
    <w:rsid w:val="008553C9"/>
    <w:rsid w:val="008554D7"/>
    <w:rsid w:val="00862AC0"/>
    <w:rsid w:val="008651B4"/>
    <w:rsid w:val="00866308"/>
    <w:rsid w:val="00867036"/>
    <w:rsid w:val="00870C5B"/>
    <w:rsid w:val="00870C7C"/>
    <w:rsid w:val="00871B7C"/>
    <w:rsid w:val="0087202B"/>
    <w:rsid w:val="00872358"/>
    <w:rsid w:val="00876FAC"/>
    <w:rsid w:val="00877CD3"/>
    <w:rsid w:val="00880755"/>
    <w:rsid w:val="0088165B"/>
    <w:rsid w:val="00886007"/>
    <w:rsid w:val="00886C13"/>
    <w:rsid w:val="00887C8D"/>
    <w:rsid w:val="00893288"/>
    <w:rsid w:val="00894637"/>
    <w:rsid w:val="00896472"/>
    <w:rsid w:val="008A0842"/>
    <w:rsid w:val="008A2C0F"/>
    <w:rsid w:val="008A5593"/>
    <w:rsid w:val="008B04D2"/>
    <w:rsid w:val="008B06CB"/>
    <w:rsid w:val="008B1286"/>
    <w:rsid w:val="008B206D"/>
    <w:rsid w:val="008B2F42"/>
    <w:rsid w:val="008C06FA"/>
    <w:rsid w:val="008C2AD3"/>
    <w:rsid w:val="008C38DA"/>
    <w:rsid w:val="008C39D5"/>
    <w:rsid w:val="008D086B"/>
    <w:rsid w:val="008D1193"/>
    <w:rsid w:val="008D132B"/>
    <w:rsid w:val="008D28B4"/>
    <w:rsid w:val="008D3428"/>
    <w:rsid w:val="008D3FBA"/>
    <w:rsid w:val="008E1707"/>
    <w:rsid w:val="008E2484"/>
    <w:rsid w:val="009002D8"/>
    <w:rsid w:val="009002E7"/>
    <w:rsid w:val="0090085B"/>
    <w:rsid w:val="00900D07"/>
    <w:rsid w:val="00901DD4"/>
    <w:rsid w:val="009052CA"/>
    <w:rsid w:val="00905DC9"/>
    <w:rsid w:val="00906A33"/>
    <w:rsid w:val="00910358"/>
    <w:rsid w:val="00912EB3"/>
    <w:rsid w:val="0091541C"/>
    <w:rsid w:val="00915931"/>
    <w:rsid w:val="00916ACA"/>
    <w:rsid w:val="00920823"/>
    <w:rsid w:val="009218B3"/>
    <w:rsid w:val="00921F5D"/>
    <w:rsid w:val="00922CA0"/>
    <w:rsid w:val="00925526"/>
    <w:rsid w:val="00925561"/>
    <w:rsid w:val="00932C9A"/>
    <w:rsid w:val="00937AAF"/>
    <w:rsid w:val="00937ADE"/>
    <w:rsid w:val="00937D32"/>
    <w:rsid w:val="00940887"/>
    <w:rsid w:val="00943495"/>
    <w:rsid w:val="00945DCC"/>
    <w:rsid w:val="0094747B"/>
    <w:rsid w:val="0094757D"/>
    <w:rsid w:val="00947F9D"/>
    <w:rsid w:val="009530E9"/>
    <w:rsid w:val="00953C84"/>
    <w:rsid w:val="00960736"/>
    <w:rsid w:val="00960FC4"/>
    <w:rsid w:val="00961C81"/>
    <w:rsid w:val="00961D59"/>
    <w:rsid w:val="00962243"/>
    <w:rsid w:val="00962686"/>
    <w:rsid w:val="00962A4B"/>
    <w:rsid w:val="00963D58"/>
    <w:rsid w:val="00964ADD"/>
    <w:rsid w:val="009667C0"/>
    <w:rsid w:val="009713CC"/>
    <w:rsid w:val="00973238"/>
    <w:rsid w:val="00980D7F"/>
    <w:rsid w:val="00983717"/>
    <w:rsid w:val="009838F4"/>
    <w:rsid w:val="0098424F"/>
    <w:rsid w:val="0098459B"/>
    <w:rsid w:val="00987527"/>
    <w:rsid w:val="0099309E"/>
    <w:rsid w:val="00993968"/>
    <w:rsid w:val="00993E83"/>
    <w:rsid w:val="00994DE2"/>
    <w:rsid w:val="0099641B"/>
    <w:rsid w:val="0099736A"/>
    <w:rsid w:val="00997898"/>
    <w:rsid w:val="009A2E44"/>
    <w:rsid w:val="009A38CB"/>
    <w:rsid w:val="009A5542"/>
    <w:rsid w:val="009A6038"/>
    <w:rsid w:val="009A6A29"/>
    <w:rsid w:val="009A6D4F"/>
    <w:rsid w:val="009B0362"/>
    <w:rsid w:val="009B0AC3"/>
    <w:rsid w:val="009B2241"/>
    <w:rsid w:val="009B3411"/>
    <w:rsid w:val="009B47C5"/>
    <w:rsid w:val="009C01D8"/>
    <w:rsid w:val="009C1D88"/>
    <w:rsid w:val="009C1E39"/>
    <w:rsid w:val="009C3B32"/>
    <w:rsid w:val="009C5E27"/>
    <w:rsid w:val="009C65A6"/>
    <w:rsid w:val="009C6932"/>
    <w:rsid w:val="009C6E2E"/>
    <w:rsid w:val="009C6F6C"/>
    <w:rsid w:val="009D1111"/>
    <w:rsid w:val="009D31A6"/>
    <w:rsid w:val="009D67D2"/>
    <w:rsid w:val="009D7BFA"/>
    <w:rsid w:val="009E2BD7"/>
    <w:rsid w:val="009E50A5"/>
    <w:rsid w:val="009E54A3"/>
    <w:rsid w:val="009F3C72"/>
    <w:rsid w:val="009F4250"/>
    <w:rsid w:val="009F456D"/>
    <w:rsid w:val="009F475B"/>
    <w:rsid w:val="009F5119"/>
    <w:rsid w:val="009F7BA1"/>
    <w:rsid w:val="00A00FB1"/>
    <w:rsid w:val="00A02A87"/>
    <w:rsid w:val="00A02FC9"/>
    <w:rsid w:val="00A07903"/>
    <w:rsid w:val="00A07F37"/>
    <w:rsid w:val="00A1068F"/>
    <w:rsid w:val="00A12B44"/>
    <w:rsid w:val="00A13DAC"/>
    <w:rsid w:val="00A153AE"/>
    <w:rsid w:val="00A1600A"/>
    <w:rsid w:val="00A17419"/>
    <w:rsid w:val="00A17AF1"/>
    <w:rsid w:val="00A20AEA"/>
    <w:rsid w:val="00A21F75"/>
    <w:rsid w:val="00A22788"/>
    <w:rsid w:val="00A26A68"/>
    <w:rsid w:val="00A31144"/>
    <w:rsid w:val="00A311CD"/>
    <w:rsid w:val="00A33E4D"/>
    <w:rsid w:val="00A350C4"/>
    <w:rsid w:val="00A3601A"/>
    <w:rsid w:val="00A40440"/>
    <w:rsid w:val="00A4504B"/>
    <w:rsid w:val="00A47C0D"/>
    <w:rsid w:val="00A51933"/>
    <w:rsid w:val="00A519F3"/>
    <w:rsid w:val="00A54F6F"/>
    <w:rsid w:val="00A55F7B"/>
    <w:rsid w:val="00A5647D"/>
    <w:rsid w:val="00A56EBF"/>
    <w:rsid w:val="00A57423"/>
    <w:rsid w:val="00A6106E"/>
    <w:rsid w:val="00A61360"/>
    <w:rsid w:val="00A61931"/>
    <w:rsid w:val="00A6270F"/>
    <w:rsid w:val="00A64C2E"/>
    <w:rsid w:val="00A6565D"/>
    <w:rsid w:val="00A6787E"/>
    <w:rsid w:val="00A678CE"/>
    <w:rsid w:val="00A742D7"/>
    <w:rsid w:val="00A7551F"/>
    <w:rsid w:val="00A7696F"/>
    <w:rsid w:val="00A81622"/>
    <w:rsid w:val="00A82007"/>
    <w:rsid w:val="00A924CC"/>
    <w:rsid w:val="00A967D0"/>
    <w:rsid w:val="00A97148"/>
    <w:rsid w:val="00A9717E"/>
    <w:rsid w:val="00A97248"/>
    <w:rsid w:val="00A97BAB"/>
    <w:rsid w:val="00AA1802"/>
    <w:rsid w:val="00AA4EB0"/>
    <w:rsid w:val="00AA6033"/>
    <w:rsid w:val="00AA6CE1"/>
    <w:rsid w:val="00AA6D3D"/>
    <w:rsid w:val="00AB1183"/>
    <w:rsid w:val="00AB334C"/>
    <w:rsid w:val="00AB335E"/>
    <w:rsid w:val="00AB3D15"/>
    <w:rsid w:val="00AB482E"/>
    <w:rsid w:val="00AB57D0"/>
    <w:rsid w:val="00AB6053"/>
    <w:rsid w:val="00AB664B"/>
    <w:rsid w:val="00AC103A"/>
    <w:rsid w:val="00AC6ABA"/>
    <w:rsid w:val="00AD15E5"/>
    <w:rsid w:val="00AD2744"/>
    <w:rsid w:val="00AD51BB"/>
    <w:rsid w:val="00AD6D96"/>
    <w:rsid w:val="00AE0BC0"/>
    <w:rsid w:val="00AE2138"/>
    <w:rsid w:val="00AE366C"/>
    <w:rsid w:val="00AE633E"/>
    <w:rsid w:val="00AE63B6"/>
    <w:rsid w:val="00AE655D"/>
    <w:rsid w:val="00AF02DE"/>
    <w:rsid w:val="00AF4467"/>
    <w:rsid w:val="00AF6C44"/>
    <w:rsid w:val="00B031D2"/>
    <w:rsid w:val="00B06B2D"/>
    <w:rsid w:val="00B079FC"/>
    <w:rsid w:val="00B117A6"/>
    <w:rsid w:val="00B12851"/>
    <w:rsid w:val="00B129B6"/>
    <w:rsid w:val="00B156E1"/>
    <w:rsid w:val="00B1617A"/>
    <w:rsid w:val="00B210D0"/>
    <w:rsid w:val="00B211AB"/>
    <w:rsid w:val="00B2138E"/>
    <w:rsid w:val="00B32E5F"/>
    <w:rsid w:val="00B33CCA"/>
    <w:rsid w:val="00B36847"/>
    <w:rsid w:val="00B36ACB"/>
    <w:rsid w:val="00B42F8A"/>
    <w:rsid w:val="00B4388C"/>
    <w:rsid w:val="00B44828"/>
    <w:rsid w:val="00B46F7C"/>
    <w:rsid w:val="00B47673"/>
    <w:rsid w:val="00B508E3"/>
    <w:rsid w:val="00B52111"/>
    <w:rsid w:val="00B52BD9"/>
    <w:rsid w:val="00B53CA3"/>
    <w:rsid w:val="00B56537"/>
    <w:rsid w:val="00B57A1D"/>
    <w:rsid w:val="00B57D28"/>
    <w:rsid w:val="00B62CB2"/>
    <w:rsid w:val="00B65FBD"/>
    <w:rsid w:val="00B66B57"/>
    <w:rsid w:val="00B66F03"/>
    <w:rsid w:val="00B7201C"/>
    <w:rsid w:val="00B72264"/>
    <w:rsid w:val="00B73FC2"/>
    <w:rsid w:val="00B74A08"/>
    <w:rsid w:val="00B81CBC"/>
    <w:rsid w:val="00B8775C"/>
    <w:rsid w:val="00B87F18"/>
    <w:rsid w:val="00B9003C"/>
    <w:rsid w:val="00B90133"/>
    <w:rsid w:val="00B90F64"/>
    <w:rsid w:val="00B91591"/>
    <w:rsid w:val="00B94106"/>
    <w:rsid w:val="00B949AA"/>
    <w:rsid w:val="00BA0A93"/>
    <w:rsid w:val="00BA1D1F"/>
    <w:rsid w:val="00BA4D72"/>
    <w:rsid w:val="00BA5954"/>
    <w:rsid w:val="00BA7947"/>
    <w:rsid w:val="00BB0863"/>
    <w:rsid w:val="00BB0DFF"/>
    <w:rsid w:val="00BB2180"/>
    <w:rsid w:val="00BB2E9C"/>
    <w:rsid w:val="00BB34F6"/>
    <w:rsid w:val="00BB4709"/>
    <w:rsid w:val="00BB6A51"/>
    <w:rsid w:val="00BB6B0F"/>
    <w:rsid w:val="00BB7809"/>
    <w:rsid w:val="00BC3277"/>
    <w:rsid w:val="00BC4888"/>
    <w:rsid w:val="00BC7CF7"/>
    <w:rsid w:val="00BC7D78"/>
    <w:rsid w:val="00BD62EA"/>
    <w:rsid w:val="00BE01C7"/>
    <w:rsid w:val="00BE0604"/>
    <w:rsid w:val="00BE1136"/>
    <w:rsid w:val="00BE13F3"/>
    <w:rsid w:val="00BE75E4"/>
    <w:rsid w:val="00BF12C8"/>
    <w:rsid w:val="00BF1DD4"/>
    <w:rsid w:val="00BF213A"/>
    <w:rsid w:val="00BF23F6"/>
    <w:rsid w:val="00BF2617"/>
    <w:rsid w:val="00BF57FB"/>
    <w:rsid w:val="00BF588D"/>
    <w:rsid w:val="00C039DC"/>
    <w:rsid w:val="00C0450D"/>
    <w:rsid w:val="00C05702"/>
    <w:rsid w:val="00C10287"/>
    <w:rsid w:val="00C117B9"/>
    <w:rsid w:val="00C1358F"/>
    <w:rsid w:val="00C13D85"/>
    <w:rsid w:val="00C15343"/>
    <w:rsid w:val="00C16E76"/>
    <w:rsid w:val="00C23CCA"/>
    <w:rsid w:val="00C269F6"/>
    <w:rsid w:val="00C34763"/>
    <w:rsid w:val="00C35867"/>
    <w:rsid w:val="00C3623D"/>
    <w:rsid w:val="00C3770B"/>
    <w:rsid w:val="00C4553D"/>
    <w:rsid w:val="00C46006"/>
    <w:rsid w:val="00C50E06"/>
    <w:rsid w:val="00C521A8"/>
    <w:rsid w:val="00C5283C"/>
    <w:rsid w:val="00C53AE6"/>
    <w:rsid w:val="00C5500D"/>
    <w:rsid w:val="00C5585A"/>
    <w:rsid w:val="00C6624E"/>
    <w:rsid w:val="00C712EF"/>
    <w:rsid w:val="00C7442A"/>
    <w:rsid w:val="00C76D34"/>
    <w:rsid w:val="00C77181"/>
    <w:rsid w:val="00C80805"/>
    <w:rsid w:val="00C81D79"/>
    <w:rsid w:val="00C86F04"/>
    <w:rsid w:val="00C92893"/>
    <w:rsid w:val="00C92FAB"/>
    <w:rsid w:val="00C97849"/>
    <w:rsid w:val="00C97A25"/>
    <w:rsid w:val="00CA2328"/>
    <w:rsid w:val="00CA3052"/>
    <w:rsid w:val="00CA3FE1"/>
    <w:rsid w:val="00CA5E98"/>
    <w:rsid w:val="00CA6571"/>
    <w:rsid w:val="00CB01D4"/>
    <w:rsid w:val="00CB1AF9"/>
    <w:rsid w:val="00CB2746"/>
    <w:rsid w:val="00CB2A00"/>
    <w:rsid w:val="00CB539A"/>
    <w:rsid w:val="00CB6A68"/>
    <w:rsid w:val="00CB7929"/>
    <w:rsid w:val="00CB7A97"/>
    <w:rsid w:val="00CC0E51"/>
    <w:rsid w:val="00CC3000"/>
    <w:rsid w:val="00CC5588"/>
    <w:rsid w:val="00CC5ACB"/>
    <w:rsid w:val="00CC6005"/>
    <w:rsid w:val="00CC61C0"/>
    <w:rsid w:val="00CC71E7"/>
    <w:rsid w:val="00CC786E"/>
    <w:rsid w:val="00CD1DAD"/>
    <w:rsid w:val="00CD3E06"/>
    <w:rsid w:val="00CD4578"/>
    <w:rsid w:val="00CD48A1"/>
    <w:rsid w:val="00CD4E19"/>
    <w:rsid w:val="00CD71C9"/>
    <w:rsid w:val="00CD745E"/>
    <w:rsid w:val="00CD7CE4"/>
    <w:rsid w:val="00CE029A"/>
    <w:rsid w:val="00CE1F49"/>
    <w:rsid w:val="00CF00DB"/>
    <w:rsid w:val="00CF2C40"/>
    <w:rsid w:val="00CF372F"/>
    <w:rsid w:val="00CF3FAD"/>
    <w:rsid w:val="00CF6E33"/>
    <w:rsid w:val="00CF6F2A"/>
    <w:rsid w:val="00CF73ED"/>
    <w:rsid w:val="00D01563"/>
    <w:rsid w:val="00D01B2C"/>
    <w:rsid w:val="00D02938"/>
    <w:rsid w:val="00D02F78"/>
    <w:rsid w:val="00D03199"/>
    <w:rsid w:val="00D06985"/>
    <w:rsid w:val="00D071F1"/>
    <w:rsid w:val="00D11BA6"/>
    <w:rsid w:val="00D11FB1"/>
    <w:rsid w:val="00D125D0"/>
    <w:rsid w:val="00D1327D"/>
    <w:rsid w:val="00D17B76"/>
    <w:rsid w:val="00D21936"/>
    <w:rsid w:val="00D30D42"/>
    <w:rsid w:val="00D31BBD"/>
    <w:rsid w:val="00D31D0B"/>
    <w:rsid w:val="00D3756A"/>
    <w:rsid w:val="00D414FC"/>
    <w:rsid w:val="00D43896"/>
    <w:rsid w:val="00D44CE5"/>
    <w:rsid w:val="00D52021"/>
    <w:rsid w:val="00D52445"/>
    <w:rsid w:val="00D524C4"/>
    <w:rsid w:val="00D52769"/>
    <w:rsid w:val="00D53E07"/>
    <w:rsid w:val="00D54501"/>
    <w:rsid w:val="00D545E3"/>
    <w:rsid w:val="00D54698"/>
    <w:rsid w:val="00D559C9"/>
    <w:rsid w:val="00D6046C"/>
    <w:rsid w:val="00D61A35"/>
    <w:rsid w:val="00D637D8"/>
    <w:rsid w:val="00D6451B"/>
    <w:rsid w:val="00D645AC"/>
    <w:rsid w:val="00D64B37"/>
    <w:rsid w:val="00D67B38"/>
    <w:rsid w:val="00D73054"/>
    <w:rsid w:val="00D730C7"/>
    <w:rsid w:val="00D73A2C"/>
    <w:rsid w:val="00D73B03"/>
    <w:rsid w:val="00D7573C"/>
    <w:rsid w:val="00D75950"/>
    <w:rsid w:val="00D80905"/>
    <w:rsid w:val="00D830F9"/>
    <w:rsid w:val="00D845D3"/>
    <w:rsid w:val="00D85DE9"/>
    <w:rsid w:val="00D86029"/>
    <w:rsid w:val="00D874C5"/>
    <w:rsid w:val="00D87920"/>
    <w:rsid w:val="00D87B77"/>
    <w:rsid w:val="00D963AE"/>
    <w:rsid w:val="00DA1955"/>
    <w:rsid w:val="00DA2A92"/>
    <w:rsid w:val="00DA33AF"/>
    <w:rsid w:val="00DA4AC9"/>
    <w:rsid w:val="00DA645B"/>
    <w:rsid w:val="00DA647E"/>
    <w:rsid w:val="00DB30FC"/>
    <w:rsid w:val="00DB3891"/>
    <w:rsid w:val="00DB7EE3"/>
    <w:rsid w:val="00DC1AD3"/>
    <w:rsid w:val="00DC1B3C"/>
    <w:rsid w:val="00DC2841"/>
    <w:rsid w:val="00DC3DAA"/>
    <w:rsid w:val="00DC6A4C"/>
    <w:rsid w:val="00DC75B7"/>
    <w:rsid w:val="00DD21C3"/>
    <w:rsid w:val="00DD2207"/>
    <w:rsid w:val="00DD3BE7"/>
    <w:rsid w:val="00DD65F3"/>
    <w:rsid w:val="00DE0737"/>
    <w:rsid w:val="00DE179C"/>
    <w:rsid w:val="00DE2F1B"/>
    <w:rsid w:val="00DE34C4"/>
    <w:rsid w:val="00DE4015"/>
    <w:rsid w:val="00DE5558"/>
    <w:rsid w:val="00DE5F03"/>
    <w:rsid w:val="00DE725D"/>
    <w:rsid w:val="00DF13D4"/>
    <w:rsid w:val="00DF1C3A"/>
    <w:rsid w:val="00DF38C9"/>
    <w:rsid w:val="00DF6DA4"/>
    <w:rsid w:val="00E018EF"/>
    <w:rsid w:val="00E020D2"/>
    <w:rsid w:val="00E0269A"/>
    <w:rsid w:val="00E038FD"/>
    <w:rsid w:val="00E04219"/>
    <w:rsid w:val="00E075B8"/>
    <w:rsid w:val="00E13BF3"/>
    <w:rsid w:val="00E149C8"/>
    <w:rsid w:val="00E14ACE"/>
    <w:rsid w:val="00E16B98"/>
    <w:rsid w:val="00E20C28"/>
    <w:rsid w:val="00E27752"/>
    <w:rsid w:val="00E31F6C"/>
    <w:rsid w:val="00E3230A"/>
    <w:rsid w:val="00E33F0F"/>
    <w:rsid w:val="00E34805"/>
    <w:rsid w:val="00E34E14"/>
    <w:rsid w:val="00E35AE2"/>
    <w:rsid w:val="00E414E9"/>
    <w:rsid w:val="00E44D97"/>
    <w:rsid w:val="00E45A26"/>
    <w:rsid w:val="00E45EB3"/>
    <w:rsid w:val="00E51934"/>
    <w:rsid w:val="00E51CE2"/>
    <w:rsid w:val="00E57DAC"/>
    <w:rsid w:val="00E6061B"/>
    <w:rsid w:val="00E62866"/>
    <w:rsid w:val="00E64F9B"/>
    <w:rsid w:val="00E655C0"/>
    <w:rsid w:val="00E704E9"/>
    <w:rsid w:val="00E71A79"/>
    <w:rsid w:val="00E72231"/>
    <w:rsid w:val="00E72563"/>
    <w:rsid w:val="00E73648"/>
    <w:rsid w:val="00E739E8"/>
    <w:rsid w:val="00E766D5"/>
    <w:rsid w:val="00E820A2"/>
    <w:rsid w:val="00E8281C"/>
    <w:rsid w:val="00E87C43"/>
    <w:rsid w:val="00E917B9"/>
    <w:rsid w:val="00E943B5"/>
    <w:rsid w:val="00E96197"/>
    <w:rsid w:val="00E963BD"/>
    <w:rsid w:val="00E96561"/>
    <w:rsid w:val="00E9698E"/>
    <w:rsid w:val="00EA48D8"/>
    <w:rsid w:val="00EA62E6"/>
    <w:rsid w:val="00EB0F35"/>
    <w:rsid w:val="00EB3869"/>
    <w:rsid w:val="00EB51FD"/>
    <w:rsid w:val="00EB793C"/>
    <w:rsid w:val="00EC291B"/>
    <w:rsid w:val="00EC2DA6"/>
    <w:rsid w:val="00EC3C87"/>
    <w:rsid w:val="00EC5D0A"/>
    <w:rsid w:val="00EC78CB"/>
    <w:rsid w:val="00ED3B68"/>
    <w:rsid w:val="00ED5E97"/>
    <w:rsid w:val="00ED7AF2"/>
    <w:rsid w:val="00EE0A38"/>
    <w:rsid w:val="00EE219F"/>
    <w:rsid w:val="00EE7538"/>
    <w:rsid w:val="00EF0A5B"/>
    <w:rsid w:val="00EF1188"/>
    <w:rsid w:val="00EF25E4"/>
    <w:rsid w:val="00EF4422"/>
    <w:rsid w:val="00EF6A03"/>
    <w:rsid w:val="00F05711"/>
    <w:rsid w:val="00F0573B"/>
    <w:rsid w:val="00F0586A"/>
    <w:rsid w:val="00F102FF"/>
    <w:rsid w:val="00F11614"/>
    <w:rsid w:val="00F11BE1"/>
    <w:rsid w:val="00F11D4F"/>
    <w:rsid w:val="00F11EE0"/>
    <w:rsid w:val="00F13047"/>
    <w:rsid w:val="00F149D3"/>
    <w:rsid w:val="00F16920"/>
    <w:rsid w:val="00F16E70"/>
    <w:rsid w:val="00F206CB"/>
    <w:rsid w:val="00F20D83"/>
    <w:rsid w:val="00F228D1"/>
    <w:rsid w:val="00F22A02"/>
    <w:rsid w:val="00F25C2A"/>
    <w:rsid w:val="00F2732E"/>
    <w:rsid w:val="00F300AE"/>
    <w:rsid w:val="00F340C6"/>
    <w:rsid w:val="00F352C4"/>
    <w:rsid w:val="00F366B5"/>
    <w:rsid w:val="00F431B9"/>
    <w:rsid w:val="00F455CE"/>
    <w:rsid w:val="00F53C3A"/>
    <w:rsid w:val="00F60BC1"/>
    <w:rsid w:val="00F62B56"/>
    <w:rsid w:val="00F63107"/>
    <w:rsid w:val="00F63B30"/>
    <w:rsid w:val="00F66D73"/>
    <w:rsid w:val="00F70D62"/>
    <w:rsid w:val="00F74F5E"/>
    <w:rsid w:val="00F774A8"/>
    <w:rsid w:val="00F80BCD"/>
    <w:rsid w:val="00F80FE7"/>
    <w:rsid w:val="00F824BF"/>
    <w:rsid w:val="00F8436F"/>
    <w:rsid w:val="00F91A11"/>
    <w:rsid w:val="00F941D9"/>
    <w:rsid w:val="00F960A7"/>
    <w:rsid w:val="00FA0F9F"/>
    <w:rsid w:val="00FA11B1"/>
    <w:rsid w:val="00FA349E"/>
    <w:rsid w:val="00FB3DC0"/>
    <w:rsid w:val="00FB41C2"/>
    <w:rsid w:val="00FB605B"/>
    <w:rsid w:val="00FB667B"/>
    <w:rsid w:val="00FB68DF"/>
    <w:rsid w:val="00FB7618"/>
    <w:rsid w:val="00FC1B9B"/>
    <w:rsid w:val="00FC3E21"/>
    <w:rsid w:val="00FC561F"/>
    <w:rsid w:val="00FC684F"/>
    <w:rsid w:val="00FE00CF"/>
    <w:rsid w:val="00FE0A32"/>
    <w:rsid w:val="00FE2056"/>
    <w:rsid w:val="00FE3F84"/>
    <w:rsid w:val="00FE645B"/>
    <w:rsid w:val="00FE71B0"/>
    <w:rsid w:val="00FF0490"/>
    <w:rsid w:val="00FF0566"/>
    <w:rsid w:val="00FF2DC3"/>
    <w:rsid w:val="00FF32C8"/>
    <w:rsid w:val="00FF501E"/>
    <w:rsid w:val="00FF5DFE"/>
    <w:rsid w:val="00FF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2BA28034"/>
  <w15:chartTrackingRefBased/>
  <w15:docId w15:val="{D7358685-630F-40E5-856C-403E150F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5F03"/>
    <w:pPr>
      <w:spacing w:before="160" w:after="80" w:line="336" w:lineRule="auto"/>
    </w:pPr>
    <w:rPr>
      <w:rFonts w:ascii="Verdana" w:hAnsi="Verdana"/>
      <w:szCs w:val="24"/>
    </w:rPr>
  </w:style>
  <w:style w:type="paragraph" w:styleId="Heading1">
    <w:name w:val="heading 1"/>
    <w:basedOn w:val="Normal"/>
    <w:next w:val="Normal"/>
    <w:link w:val="Heading1Char"/>
    <w:qFormat/>
    <w:rsid w:val="00475F03"/>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475F03"/>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475F03"/>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475F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5F03"/>
  </w:style>
  <w:style w:type="paragraph" w:styleId="ListParagraph">
    <w:name w:val="List Paragraph"/>
    <w:basedOn w:val="Normal"/>
    <w:uiPriority w:val="34"/>
    <w:qFormat/>
    <w:rsid w:val="00475F03"/>
    <w:pPr>
      <w:ind w:left="720"/>
    </w:pPr>
  </w:style>
  <w:style w:type="character" w:styleId="Hyperlink">
    <w:name w:val="Hyperlink"/>
    <w:uiPriority w:val="99"/>
    <w:rsid w:val="00475F03"/>
    <w:rPr>
      <w:color w:val="0000FF"/>
      <w:u w:val="single"/>
    </w:rPr>
  </w:style>
  <w:style w:type="paragraph" w:styleId="Header">
    <w:name w:val="header"/>
    <w:basedOn w:val="Normal"/>
    <w:link w:val="HeaderChar"/>
    <w:rsid w:val="00475F03"/>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475F03"/>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475F03"/>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475F03"/>
    <w:pPr>
      <w:numPr>
        <w:numId w:val="1"/>
      </w:numPr>
    </w:pPr>
  </w:style>
  <w:style w:type="paragraph" w:customStyle="1" w:styleId="Outlinenumbering">
    <w:name w:val="Outline numbering"/>
    <w:basedOn w:val="Normal"/>
    <w:rsid w:val="00475F03"/>
    <w:pPr>
      <w:numPr>
        <w:numId w:val="2"/>
      </w:numPr>
      <w:tabs>
        <w:tab w:val="clear" w:pos="360"/>
        <w:tab w:val="num" w:pos="720"/>
      </w:tabs>
      <w:ind w:left="720"/>
    </w:pPr>
    <w:rPr>
      <w:szCs w:val="20"/>
    </w:rPr>
  </w:style>
  <w:style w:type="character" w:styleId="PageNumber">
    <w:name w:val="page number"/>
    <w:basedOn w:val="DefaultParagraphFont"/>
    <w:rsid w:val="00475F03"/>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475F03"/>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475F03"/>
    <w:pPr>
      <w:spacing w:after="100" w:line="240" w:lineRule="auto"/>
    </w:pPr>
  </w:style>
  <w:style w:type="paragraph" w:styleId="TOC2">
    <w:name w:val="toc 2"/>
    <w:basedOn w:val="Normal"/>
    <w:next w:val="Normal"/>
    <w:autoRedefine/>
    <w:uiPriority w:val="39"/>
    <w:unhideWhenUsed/>
    <w:rsid w:val="00475F03"/>
    <w:pPr>
      <w:spacing w:after="100" w:line="240" w:lineRule="auto"/>
      <w:ind w:left="202"/>
    </w:pPr>
  </w:style>
  <w:style w:type="paragraph" w:styleId="TOC3">
    <w:name w:val="toc 3"/>
    <w:basedOn w:val="Normal"/>
    <w:next w:val="Normal"/>
    <w:autoRedefine/>
    <w:uiPriority w:val="39"/>
    <w:unhideWhenUsed/>
    <w:rsid w:val="00475F03"/>
    <w:pPr>
      <w:spacing w:after="100" w:line="240" w:lineRule="auto"/>
      <w:ind w:left="403"/>
    </w:pPr>
  </w:style>
  <w:style w:type="character" w:styleId="PlaceholderText">
    <w:name w:val="Placeholder Text"/>
    <w:basedOn w:val="DefaultParagraphFont"/>
    <w:uiPriority w:val="99"/>
    <w:semiHidden/>
    <w:rsid w:val="00221D03"/>
    <w:rPr>
      <w:color w:val="808080"/>
    </w:rPr>
  </w:style>
  <w:style w:type="character" w:customStyle="1" w:styleId="Red">
    <w:name w:val="Red"/>
    <w:basedOn w:val="DefaultParagraphFont"/>
    <w:uiPriority w:val="1"/>
    <w:rsid w:val="00221D03"/>
    <w:rPr>
      <w:color w:val="FF0000"/>
    </w:rPr>
  </w:style>
  <w:style w:type="character" w:customStyle="1" w:styleId="UnresolvedMention2">
    <w:name w:val="Unresolved Mention2"/>
    <w:basedOn w:val="DefaultParagraphFont"/>
    <w:uiPriority w:val="99"/>
    <w:semiHidden/>
    <w:unhideWhenUsed/>
    <w:rsid w:val="00A57423"/>
    <w:rPr>
      <w:color w:val="808080"/>
      <w:shd w:val="clear" w:color="auto" w:fill="E6E6E6"/>
    </w:rPr>
  </w:style>
  <w:style w:type="character" w:styleId="UnresolvedMention">
    <w:name w:val="Unresolved Mention"/>
    <w:basedOn w:val="DefaultParagraphFont"/>
    <w:uiPriority w:val="99"/>
    <w:semiHidden/>
    <w:unhideWhenUsed/>
    <w:rsid w:val="00057089"/>
    <w:rPr>
      <w:color w:val="605E5C"/>
      <w:shd w:val="clear" w:color="auto" w:fill="E1DFDD"/>
    </w:rPr>
  </w:style>
  <w:style w:type="paragraph" w:customStyle="1" w:styleId="Code">
    <w:name w:val="Code"/>
    <w:basedOn w:val="Normal"/>
    <w:qFormat/>
    <w:rsid w:val="00475F03"/>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6990">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801312333">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407722774">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BCA637017A459D9EBB72B59299B351"/>
        <w:category>
          <w:name w:val="General"/>
          <w:gallery w:val="placeholder"/>
        </w:category>
        <w:types>
          <w:type w:val="bbPlcHdr"/>
        </w:types>
        <w:behaviors>
          <w:behavior w:val="content"/>
        </w:behaviors>
        <w:guid w:val="{9394AB19-3117-4772-8623-175DE90CBB23}"/>
      </w:docPartPr>
      <w:docPartBody>
        <w:p w:rsidR="00F83B2F" w:rsidRDefault="00A71DF0" w:rsidP="00A71DF0">
          <w:pPr>
            <w:pStyle w:val="C4BCA637017A459D9EBB72B59299B351"/>
          </w:pPr>
          <w:r w:rsidRPr="00F249D9">
            <w:rPr>
              <w:rStyle w:val="PlaceholderText"/>
            </w:rPr>
            <w:t>Click or tap here to enter text.</w:t>
          </w:r>
        </w:p>
      </w:docPartBody>
    </w:docPart>
    <w:docPart>
      <w:docPartPr>
        <w:name w:val="88F62E1088CA4362BFE6F8384C81B3FD"/>
        <w:category>
          <w:name w:val="General"/>
          <w:gallery w:val="placeholder"/>
        </w:category>
        <w:types>
          <w:type w:val="bbPlcHdr"/>
        </w:types>
        <w:behaviors>
          <w:behavior w:val="content"/>
        </w:behaviors>
        <w:guid w:val="{119F37ED-C084-45D6-91DB-DA266D546F38}"/>
      </w:docPartPr>
      <w:docPartBody>
        <w:p w:rsidR="00F83B2F" w:rsidRDefault="00A71DF0" w:rsidP="00A71DF0">
          <w:pPr>
            <w:pStyle w:val="88F62E1088CA4362BFE6F8384C81B3FD"/>
          </w:pPr>
          <w:r w:rsidRPr="00F249D9">
            <w:rPr>
              <w:rStyle w:val="PlaceholderText"/>
            </w:rPr>
            <w:t>Click or tap here to enter text.</w:t>
          </w:r>
        </w:p>
      </w:docPartBody>
    </w:docPart>
    <w:docPart>
      <w:docPartPr>
        <w:name w:val="1E89335A493549EF809A4E56B1C652A6"/>
        <w:category>
          <w:name w:val="General"/>
          <w:gallery w:val="placeholder"/>
        </w:category>
        <w:types>
          <w:type w:val="bbPlcHdr"/>
        </w:types>
        <w:behaviors>
          <w:behavior w:val="content"/>
        </w:behaviors>
        <w:guid w:val="{F9C13D49-41C8-41A5-98FB-FB11234A0669}"/>
      </w:docPartPr>
      <w:docPartBody>
        <w:p w:rsidR="00CA3CEC" w:rsidRDefault="00D2711B" w:rsidP="00D2711B">
          <w:pPr>
            <w:pStyle w:val="1E89335A493549EF809A4E56B1C652A6"/>
          </w:pPr>
          <w:r w:rsidRPr="00F249D9">
            <w:rPr>
              <w:rStyle w:val="PlaceholderText"/>
            </w:rPr>
            <w:t>Click or tap here to enter text.</w:t>
          </w:r>
        </w:p>
      </w:docPartBody>
    </w:docPart>
    <w:docPart>
      <w:docPartPr>
        <w:name w:val="018995AD29144FB1A5E6F5D53F101F71"/>
        <w:category>
          <w:name w:val="General"/>
          <w:gallery w:val="placeholder"/>
        </w:category>
        <w:types>
          <w:type w:val="bbPlcHdr"/>
        </w:types>
        <w:behaviors>
          <w:behavior w:val="content"/>
        </w:behaviors>
        <w:guid w:val="{E200F281-1577-44DC-A988-4ACA6EC08834}"/>
      </w:docPartPr>
      <w:docPartBody>
        <w:p w:rsidR="00140CBC" w:rsidRDefault="00140CBC" w:rsidP="00140CBC">
          <w:pPr>
            <w:pStyle w:val="018995AD29144FB1A5E6F5D53F101F71"/>
          </w:pPr>
          <w:r w:rsidRPr="00F24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DF0"/>
    <w:rsid w:val="000C5D14"/>
    <w:rsid w:val="00140CBC"/>
    <w:rsid w:val="001E6E1A"/>
    <w:rsid w:val="003856F8"/>
    <w:rsid w:val="006B7D04"/>
    <w:rsid w:val="007C17F8"/>
    <w:rsid w:val="00A60439"/>
    <w:rsid w:val="00A71DF0"/>
    <w:rsid w:val="00CA2328"/>
    <w:rsid w:val="00CA3CEC"/>
    <w:rsid w:val="00D2711B"/>
    <w:rsid w:val="00E44D97"/>
    <w:rsid w:val="00F83B2F"/>
    <w:rsid w:val="00FC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CBC"/>
    <w:rPr>
      <w:color w:val="808080"/>
    </w:rPr>
  </w:style>
  <w:style w:type="paragraph" w:customStyle="1" w:styleId="C4BCA637017A459D9EBB72B59299B351">
    <w:name w:val="C4BCA637017A459D9EBB72B59299B351"/>
    <w:rsid w:val="00A71DF0"/>
  </w:style>
  <w:style w:type="paragraph" w:customStyle="1" w:styleId="88F62E1088CA4362BFE6F8384C81B3FD">
    <w:name w:val="88F62E1088CA4362BFE6F8384C81B3FD"/>
    <w:rsid w:val="00A71DF0"/>
  </w:style>
  <w:style w:type="paragraph" w:customStyle="1" w:styleId="1E89335A493549EF809A4E56B1C652A6">
    <w:name w:val="1E89335A493549EF809A4E56B1C652A6"/>
    <w:rsid w:val="00D2711B"/>
  </w:style>
  <w:style w:type="paragraph" w:customStyle="1" w:styleId="018995AD29144FB1A5E6F5D53F101F71">
    <w:name w:val="018995AD29144FB1A5E6F5D53F101F71"/>
    <w:rsid w:val="00140CB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E4343-1106-436C-BB2E-47F53833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78</TotalTime>
  <Pages>5</Pages>
  <Words>1192</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28</cp:revision>
  <dcterms:created xsi:type="dcterms:W3CDTF">2020-10-08T21:44:00Z</dcterms:created>
  <dcterms:modified xsi:type="dcterms:W3CDTF">2024-11-18T01:41:00Z</dcterms:modified>
</cp:coreProperties>
</file>