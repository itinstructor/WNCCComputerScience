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8A80" w14:textId="2E00F2FD" w:rsidR="00FE28C8" w:rsidRDefault="00ED052E" w:rsidP="007C13DE">
      <w:pPr>
        <w:pStyle w:val="Heading1"/>
      </w:pPr>
      <w:bookmarkStart w:id="0" w:name="_Toc145226543"/>
      <w:bookmarkStart w:id="1" w:name="_Toc81298944"/>
      <w:bookmarkStart w:id="2" w:name="_Toc143945923"/>
      <w:r>
        <w:t xml:space="preserve">Week </w:t>
      </w:r>
      <w:r w:rsidR="00907F1B">
        <w:t>4</w:t>
      </w:r>
      <w:r>
        <w:t xml:space="preserve"> </w:t>
      </w:r>
      <w:r w:rsidR="008C308A">
        <w:t>PowerShell</w:t>
      </w:r>
      <w:bookmarkEnd w:id="0"/>
    </w:p>
    <w:sdt>
      <w:sdtPr>
        <w:rPr>
          <w:rFonts w:ascii="Verdana" w:eastAsia="Times New Roman" w:hAnsi="Verdana" w:cs="Times New Roman"/>
          <w:b w:val="0"/>
          <w:sz w:val="20"/>
          <w:szCs w:val="24"/>
        </w:rPr>
        <w:id w:val="-1648658948"/>
        <w:docPartObj>
          <w:docPartGallery w:val="Table of Contents"/>
          <w:docPartUnique/>
        </w:docPartObj>
      </w:sdtPr>
      <w:sdtEndPr>
        <w:rPr>
          <w:bCs/>
          <w:noProof/>
        </w:rPr>
      </w:sdtEndPr>
      <w:sdtContent>
        <w:p w14:paraId="7F52A68D" w14:textId="61F353AE" w:rsidR="00A719FD" w:rsidRDefault="00A719FD">
          <w:pPr>
            <w:pStyle w:val="TOCHeading"/>
          </w:pPr>
          <w:r>
            <w:t>Contents</w:t>
          </w:r>
        </w:p>
        <w:p w14:paraId="572B3CB9" w14:textId="17384AFA" w:rsidR="00C3522B" w:rsidRDefault="00A719FD">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5226543" w:history="1">
            <w:r w:rsidR="00C3522B" w:rsidRPr="003929AE">
              <w:rPr>
                <w:rStyle w:val="Hyperlink"/>
                <w:noProof/>
              </w:rPr>
              <w:t>Week 4 PowerShell</w:t>
            </w:r>
            <w:r w:rsidR="00C3522B">
              <w:rPr>
                <w:noProof/>
                <w:webHidden/>
              </w:rPr>
              <w:tab/>
            </w:r>
            <w:r w:rsidR="00C3522B">
              <w:rPr>
                <w:noProof/>
                <w:webHidden/>
              </w:rPr>
              <w:fldChar w:fldCharType="begin"/>
            </w:r>
            <w:r w:rsidR="00C3522B">
              <w:rPr>
                <w:noProof/>
                <w:webHidden/>
              </w:rPr>
              <w:instrText xml:space="preserve"> PAGEREF _Toc145226543 \h </w:instrText>
            </w:r>
            <w:r w:rsidR="00C3522B">
              <w:rPr>
                <w:noProof/>
                <w:webHidden/>
              </w:rPr>
            </w:r>
            <w:r w:rsidR="00C3522B">
              <w:rPr>
                <w:noProof/>
                <w:webHidden/>
              </w:rPr>
              <w:fldChar w:fldCharType="separate"/>
            </w:r>
            <w:r w:rsidR="00C3522B">
              <w:rPr>
                <w:noProof/>
                <w:webHidden/>
              </w:rPr>
              <w:t>1</w:t>
            </w:r>
            <w:r w:rsidR="00C3522B">
              <w:rPr>
                <w:noProof/>
                <w:webHidden/>
              </w:rPr>
              <w:fldChar w:fldCharType="end"/>
            </w:r>
          </w:hyperlink>
        </w:p>
        <w:p w14:paraId="30C56A5D" w14:textId="25D22D96" w:rsidR="00C3522B" w:rsidRDefault="00E164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5226544" w:history="1">
            <w:r w:rsidR="00C3522B" w:rsidRPr="003929AE">
              <w:rPr>
                <w:rStyle w:val="Hyperlink"/>
                <w:noProof/>
              </w:rPr>
              <w:t>Get Help on a Command</w:t>
            </w:r>
            <w:r w:rsidR="00C3522B">
              <w:rPr>
                <w:noProof/>
                <w:webHidden/>
              </w:rPr>
              <w:tab/>
            </w:r>
            <w:r w:rsidR="00C3522B">
              <w:rPr>
                <w:noProof/>
                <w:webHidden/>
              </w:rPr>
              <w:fldChar w:fldCharType="begin"/>
            </w:r>
            <w:r w:rsidR="00C3522B">
              <w:rPr>
                <w:noProof/>
                <w:webHidden/>
              </w:rPr>
              <w:instrText xml:space="preserve"> PAGEREF _Toc145226544 \h </w:instrText>
            </w:r>
            <w:r w:rsidR="00C3522B">
              <w:rPr>
                <w:noProof/>
                <w:webHidden/>
              </w:rPr>
            </w:r>
            <w:r w:rsidR="00C3522B">
              <w:rPr>
                <w:noProof/>
                <w:webHidden/>
              </w:rPr>
              <w:fldChar w:fldCharType="separate"/>
            </w:r>
            <w:r w:rsidR="00C3522B">
              <w:rPr>
                <w:noProof/>
                <w:webHidden/>
              </w:rPr>
              <w:t>1</w:t>
            </w:r>
            <w:r w:rsidR="00C3522B">
              <w:rPr>
                <w:noProof/>
                <w:webHidden/>
              </w:rPr>
              <w:fldChar w:fldCharType="end"/>
            </w:r>
          </w:hyperlink>
        </w:p>
        <w:p w14:paraId="208E2D81" w14:textId="324D739C" w:rsidR="00C3522B" w:rsidRDefault="00E164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5226545" w:history="1">
            <w:r w:rsidR="00C3522B" w:rsidRPr="003929AE">
              <w:rPr>
                <w:rStyle w:val="Hyperlink"/>
                <w:noProof/>
              </w:rPr>
              <w:t>Tutorial 1: System Information</w:t>
            </w:r>
            <w:r w:rsidR="00C3522B">
              <w:rPr>
                <w:noProof/>
                <w:webHidden/>
              </w:rPr>
              <w:tab/>
            </w:r>
            <w:r w:rsidR="00C3522B">
              <w:rPr>
                <w:noProof/>
                <w:webHidden/>
              </w:rPr>
              <w:fldChar w:fldCharType="begin"/>
            </w:r>
            <w:r w:rsidR="00C3522B">
              <w:rPr>
                <w:noProof/>
                <w:webHidden/>
              </w:rPr>
              <w:instrText xml:space="preserve"> PAGEREF _Toc145226545 \h </w:instrText>
            </w:r>
            <w:r w:rsidR="00C3522B">
              <w:rPr>
                <w:noProof/>
                <w:webHidden/>
              </w:rPr>
            </w:r>
            <w:r w:rsidR="00C3522B">
              <w:rPr>
                <w:noProof/>
                <w:webHidden/>
              </w:rPr>
              <w:fldChar w:fldCharType="separate"/>
            </w:r>
            <w:r w:rsidR="00C3522B">
              <w:rPr>
                <w:noProof/>
                <w:webHidden/>
              </w:rPr>
              <w:t>1</w:t>
            </w:r>
            <w:r w:rsidR="00C3522B">
              <w:rPr>
                <w:noProof/>
                <w:webHidden/>
              </w:rPr>
              <w:fldChar w:fldCharType="end"/>
            </w:r>
          </w:hyperlink>
        </w:p>
        <w:p w14:paraId="09747ECA" w14:textId="79BA64AB" w:rsidR="00C3522B" w:rsidRDefault="00E164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5226546" w:history="1">
            <w:r w:rsidR="00C3522B" w:rsidRPr="003929AE">
              <w:rPr>
                <w:rStyle w:val="Hyperlink"/>
                <w:noProof/>
              </w:rPr>
              <w:t>Tutorial 2: Working with the File System</w:t>
            </w:r>
            <w:r w:rsidR="00C3522B">
              <w:rPr>
                <w:noProof/>
                <w:webHidden/>
              </w:rPr>
              <w:tab/>
            </w:r>
            <w:r w:rsidR="00C3522B">
              <w:rPr>
                <w:noProof/>
                <w:webHidden/>
              </w:rPr>
              <w:fldChar w:fldCharType="begin"/>
            </w:r>
            <w:r w:rsidR="00C3522B">
              <w:rPr>
                <w:noProof/>
                <w:webHidden/>
              </w:rPr>
              <w:instrText xml:space="preserve"> PAGEREF _Toc145226546 \h </w:instrText>
            </w:r>
            <w:r w:rsidR="00C3522B">
              <w:rPr>
                <w:noProof/>
                <w:webHidden/>
              </w:rPr>
            </w:r>
            <w:r w:rsidR="00C3522B">
              <w:rPr>
                <w:noProof/>
                <w:webHidden/>
              </w:rPr>
              <w:fldChar w:fldCharType="separate"/>
            </w:r>
            <w:r w:rsidR="00C3522B">
              <w:rPr>
                <w:noProof/>
                <w:webHidden/>
              </w:rPr>
              <w:t>4</w:t>
            </w:r>
            <w:r w:rsidR="00C3522B">
              <w:rPr>
                <w:noProof/>
                <w:webHidden/>
              </w:rPr>
              <w:fldChar w:fldCharType="end"/>
            </w:r>
          </w:hyperlink>
        </w:p>
        <w:p w14:paraId="5530C574" w14:textId="2DDF78B5" w:rsidR="00C3522B" w:rsidRDefault="00E164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5226547" w:history="1">
            <w:r w:rsidR="00C3522B" w:rsidRPr="003929AE">
              <w:rPr>
                <w:rStyle w:val="Hyperlink"/>
                <w:noProof/>
              </w:rPr>
              <w:t>Assignment Submission</w:t>
            </w:r>
            <w:r w:rsidR="00C3522B">
              <w:rPr>
                <w:noProof/>
                <w:webHidden/>
              </w:rPr>
              <w:tab/>
            </w:r>
            <w:r w:rsidR="00C3522B">
              <w:rPr>
                <w:noProof/>
                <w:webHidden/>
              </w:rPr>
              <w:fldChar w:fldCharType="begin"/>
            </w:r>
            <w:r w:rsidR="00C3522B">
              <w:rPr>
                <w:noProof/>
                <w:webHidden/>
              </w:rPr>
              <w:instrText xml:space="preserve"> PAGEREF _Toc145226547 \h </w:instrText>
            </w:r>
            <w:r w:rsidR="00C3522B">
              <w:rPr>
                <w:noProof/>
                <w:webHidden/>
              </w:rPr>
            </w:r>
            <w:r w:rsidR="00C3522B">
              <w:rPr>
                <w:noProof/>
                <w:webHidden/>
              </w:rPr>
              <w:fldChar w:fldCharType="separate"/>
            </w:r>
            <w:r w:rsidR="00C3522B">
              <w:rPr>
                <w:noProof/>
                <w:webHidden/>
              </w:rPr>
              <w:t>5</w:t>
            </w:r>
            <w:r w:rsidR="00C3522B">
              <w:rPr>
                <w:noProof/>
                <w:webHidden/>
              </w:rPr>
              <w:fldChar w:fldCharType="end"/>
            </w:r>
          </w:hyperlink>
        </w:p>
        <w:p w14:paraId="20CC792B" w14:textId="4B13C436" w:rsidR="00A719FD" w:rsidRDefault="00A719FD">
          <w:r>
            <w:rPr>
              <w:b/>
              <w:bCs/>
              <w:noProof/>
            </w:rPr>
            <w:fldChar w:fldCharType="end"/>
          </w:r>
        </w:p>
      </w:sdtContent>
    </w:sdt>
    <w:p w14:paraId="1E707A74" w14:textId="77777777" w:rsidR="00F7668B" w:rsidRDefault="00F7668B" w:rsidP="00F7668B">
      <w:r>
        <w:t>Time required: 60 minutes</w:t>
      </w:r>
    </w:p>
    <w:p w14:paraId="67FD69CD" w14:textId="6673819A" w:rsidR="008E4B6C" w:rsidRDefault="008E4B6C" w:rsidP="00F7668B">
      <w:bookmarkStart w:id="3" w:name="_Hlk145226477"/>
      <w:r w:rsidRPr="008E4B6C">
        <w:rPr>
          <w:b/>
          <w:bCs/>
        </w:rPr>
        <w:t>NOTE:</w:t>
      </w:r>
      <w:r>
        <w:t xml:space="preserve"> Perform this lab on Server1.</w:t>
      </w:r>
      <w:bookmarkEnd w:id="3"/>
    </w:p>
    <w:p w14:paraId="5E8D5765" w14:textId="77777777" w:rsidR="00B42E88" w:rsidRDefault="00B42E88" w:rsidP="00B42E88">
      <w:pPr>
        <w:pStyle w:val="Heading1"/>
      </w:pPr>
      <w:bookmarkStart w:id="4" w:name="_Toc143969915"/>
      <w:bookmarkStart w:id="5" w:name="_Toc145226544"/>
      <w:bookmarkEnd w:id="1"/>
      <w:bookmarkEnd w:id="2"/>
      <w:r>
        <w:t>Get Help on a Command</w:t>
      </w:r>
      <w:bookmarkEnd w:id="4"/>
      <w:bookmarkEnd w:id="5"/>
    </w:p>
    <w:p w14:paraId="6F5EAB89" w14:textId="77777777" w:rsidR="00B42E88" w:rsidRDefault="00B42E88" w:rsidP="00B42E88">
      <w:r>
        <w:t>You are trying to figure out how to automate gathering information from Event Logs. A good place to start is with PowerShell’s help system.</w:t>
      </w:r>
    </w:p>
    <w:tbl>
      <w:tblPr>
        <w:tblStyle w:val="TableGrid"/>
        <w:tblW w:w="0" w:type="auto"/>
        <w:tblLook w:val="04A0" w:firstRow="1" w:lastRow="0" w:firstColumn="1" w:lastColumn="0" w:noHBand="0" w:noVBand="1"/>
      </w:tblPr>
      <w:tblGrid>
        <w:gridCol w:w="9350"/>
      </w:tblGrid>
      <w:tr w:rsidR="00B42E88" w14:paraId="1F1AF745" w14:textId="77777777" w:rsidTr="00B42E88">
        <w:tc>
          <w:tcPr>
            <w:tcW w:w="935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DE78B8D" w14:textId="77777777" w:rsidR="00B42E88" w:rsidRDefault="00B42E88">
            <w:pPr>
              <w:pStyle w:val="Code"/>
            </w:pPr>
            <w:r>
              <w:t># How to get help on a command</w:t>
            </w:r>
          </w:p>
          <w:p w14:paraId="56E15F89" w14:textId="77777777" w:rsidR="00B42E88" w:rsidRDefault="00B42E88">
            <w:pPr>
              <w:pStyle w:val="Code"/>
            </w:pPr>
            <w:r>
              <w:t>Get-Help Get-EventLog -ShowWindow</w:t>
            </w:r>
          </w:p>
        </w:tc>
      </w:tr>
    </w:tbl>
    <w:p w14:paraId="688CC624" w14:textId="77777777" w:rsidR="00B42E88" w:rsidRDefault="00B42E88" w:rsidP="00B42E88">
      <w:r>
        <w:t xml:space="preserve">A help window will popup. Click </w:t>
      </w:r>
      <w:r>
        <w:rPr>
          <w:b/>
          <w:bCs/>
        </w:rPr>
        <w:t>Settings</w:t>
      </w:r>
      <w:r>
        <w:t xml:space="preserve"> </w:t>
      </w:r>
      <w:r>
        <w:sym w:font="Wingdings" w:char="F0E0"/>
      </w:r>
      <w:r>
        <w:t xml:space="preserve"> Click a Check Mark in all </w:t>
      </w:r>
      <w:r>
        <w:rPr>
          <w:b/>
          <w:bCs/>
        </w:rPr>
        <w:t>Help Sections</w:t>
      </w:r>
      <w:r>
        <w:t xml:space="preserve">. Click </w:t>
      </w:r>
      <w:r>
        <w:rPr>
          <w:b/>
          <w:bCs/>
        </w:rPr>
        <w:t>OK</w:t>
      </w:r>
      <w:r>
        <w:t>.</w:t>
      </w:r>
    </w:p>
    <w:p w14:paraId="7B9A3621" w14:textId="77777777" w:rsidR="00B42E88" w:rsidRDefault="00B42E88" w:rsidP="00B42E88">
      <w:r>
        <w:t>Look through the information displayed. You will find examples of these commands. Run both.</w:t>
      </w:r>
    </w:p>
    <w:tbl>
      <w:tblPr>
        <w:tblStyle w:val="TableGrid"/>
        <w:tblW w:w="0" w:type="auto"/>
        <w:tblLook w:val="04A0" w:firstRow="1" w:lastRow="0" w:firstColumn="1" w:lastColumn="0" w:noHBand="0" w:noVBand="1"/>
      </w:tblPr>
      <w:tblGrid>
        <w:gridCol w:w="9350"/>
      </w:tblGrid>
      <w:tr w:rsidR="00B42E88" w14:paraId="46108590" w14:textId="77777777" w:rsidTr="00B42E88">
        <w:trPr>
          <w:cantSplit/>
        </w:trPr>
        <w:tc>
          <w:tcPr>
            <w:tcW w:w="935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61B9522" w14:textId="77777777" w:rsidR="00B42E88" w:rsidRDefault="00B42E88">
            <w:pPr>
              <w:pStyle w:val="Code"/>
            </w:pPr>
            <w:r>
              <w:t># List all event logs</w:t>
            </w:r>
          </w:p>
          <w:p w14:paraId="4B353103" w14:textId="3941E5B4" w:rsidR="00B42E88" w:rsidRDefault="00B42E88">
            <w:pPr>
              <w:pStyle w:val="Code"/>
            </w:pPr>
            <w:r>
              <w:t>Get-EventLog –list</w:t>
            </w:r>
          </w:p>
          <w:p w14:paraId="52A61D00" w14:textId="77777777" w:rsidR="00B42E88" w:rsidRDefault="00B42E88">
            <w:pPr>
              <w:pStyle w:val="Code"/>
            </w:pPr>
          </w:p>
          <w:p w14:paraId="49B36BD5" w14:textId="77777777" w:rsidR="00B42E88" w:rsidRDefault="00B42E88">
            <w:pPr>
              <w:pStyle w:val="Code"/>
            </w:pPr>
            <w:r>
              <w:t># List 20 most recent entries from the system log</w:t>
            </w:r>
          </w:p>
          <w:p w14:paraId="033C9443" w14:textId="77777777" w:rsidR="00B42E88" w:rsidRDefault="00B42E88">
            <w:pPr>
              <w:pStyle w:val="Code"/>
            </w:pPr>
            <w:r>
              <w:t>Get-EventLog -LogName System -Newest 20</w:t>
            </w:r>
          </w:p>
        </w:tc>
      </w:tr>
    </w:tbl>
    <w:p w14:paraId="1C2E78F1" w14:textId="614D01BE" w:rsidR="00B42E88" w:rsidRDefault="00F1443A" w:rsidP="00907F1B">
      <w:pPr>
        <w:pStyle w:val="Heading1"/>
      </w:pPr>
      <w:bookmarkStart w:id="6" w:name="_Toc145226545"/>
      <w:r>
        <w:t>T</w:t>
      </w:r>
      <w:r w:rsidR="00907F1B">
        <w:t xml:space="preserve">utorial 1: </w:t>
      </w:r>
      <w:r>
        <w:t>S</w:t>
      </w:r>
      <w:r w:rsidR="00907F1B">
        <w:t>ystem Information</w:t>
      </w:r>
      <w:bookmarkEnd w:id="6"/>
    </w:p>
    <w:p w14:paraId="7C7FB00C" w14:textId="0E7F37F8" w:rsidR="001B0B71" w:rsidRDefault="00540532" w:rsidP="001B0B71">
      <w:r w:rsidRPr="00540532">
        <w:t xml:space="preserve">Windows Management Interface (WMI) is a comprehensive management framework provided by Microsoft for managing components and services in a Windows environment. It allows you to access and manipulate system settings, configurations, and information </w:t>
      </w:r>
      <w:r w:rsidRPr="00540532">
        <w:lastRenderedPageBreak/>
        <w:t>programmatically, making it a valuable tool for system administrators, including those involved in Information Technology and Cybersecurity.</w:t>
      </w:r>
    </w:p>
    <w:p w14:paraId="4B6EAC67" w14:textId="6CB0B581" w:rsidR="00BD0D57" w:rsidRDefault="00BD0D57" w:rsidP="001B0B71">
      <w:r>
        <w:t>In the following tutorial, we get information about our server using PowerShell and WMI.</w:t>
      </w:r>
    </w:p>
    <w:p w14:paraId="1608672D" w14:textId="0E1A225F" w:rsidR="00BD0D57" w:rsidRDefault="0022486D" w:rsidP="0022486D">
      <w:r w:rsidRPr="0022486D">
        <w:t>This script is designed to retrieve and display various system information using Windows Management Instrumentation (WMI) objects. It provides details about the operating system, BIOS, processor, memory, and disk space.</w:t>
      </w:r>
    </w:p>
    <w:p w14:paraId="6BF5BE5E" w14:textId="62ABB3D1" w:rsidR="00A513D3" w:rsidRDefault="00666A2D" w:rsidP="0022486D">
      <w:r>
        <w:rPr>
          <w:noProof/>
          <w14:ligatures w14:val="standardContextual"/>
        </w:rPr>
        <w:drawing>
          <wp:inline distT="0" distB="0" distL="0" distR="0" wp14:anchorId="701E3C94" wp14:editId="13773E71">
            <wp:extent cx="4005072" cy="1408176"/>
            <wp:effectExtent l="38100" t="38100" r="90805" b="97155"/>
            <wp:docPr id="17872773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77384" name="Picture 1" descr="A screen shot of a computer&#10;&#10;Description automatically generated"/>
                    <pic:cNvPicPr/>
                  </pic:nvPicPr>
                  <pic:blipFill>
                    <a:blip r:embed="rId8"/>
                    <a:stretch>
                      <a:fillRect/>
                    </a:stretch>
                  </pic:blipFill>
                  <pic:spPr>
                    <a:xfrm>
                      <a:off x="0" y="0"/>
                      <a:ext cx="4005072" cy="140817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675C19" w14:textId="614D3E38" w:rsidR="00A513D3" w:rsidRDefault="00666A2D" w:rsidP="0022486D">
      <w:r w:rsidRPr="00666A2D">
        <w:t xml:space="preserve">This line uses the </w:t>
      </w:r>
      <w:r w:rsidRPr="00666A2D">
        <w:rPr>
          <w:b/>
          <w:bCs/>
        </w:rPr>
        <w:t>Get-WmiObject</w:t>
      </w:r>
      <w:r w:rsidRPr="00666A2D">
        <w:t xml:space="preserve"> cmdlet to retrieve information about the operating system and stores it in the variable </w:t>
      </w:r>
      <w:r w:rsidRPr="00666A2D">
        <w:rPr>
          <w:b/>
          <w:bCs/>
        </w:rPr>
        <w:t>$osInfo</w:t>
      </w:r>
      <w:r w:rsidRPr="00666A2D">
        <w:t xml:space="preserve">. It specifically queries the </w:t>
      </w:r>
      <w:r w:rsidRPr="00666A2D">
        <w:rPr>
          <w:b/>
          <w:bCs/>
        </w:rPr>
        <w:t>Win32_OperatingSystem</w:t>
      </w:r>
      <w:r w:rsidRPr="00666A2D">
        <w:t xml:space="preserve"> class.</w:t>
      </w:r>
    </w:p>
    <w:p w14:paraId="4B21E1FC" w14:textId="388140A0" w:rsidR="007008E8" w:rsidRDefault="002B7C2A" w:rsidP="0022486D">
      <w:r>
        <w:rPr>
          <w:noProof/>
          <w14:ligatures w14:val="standardContextual"/>
        </w:rPr>
        <w:drawing>
          <wp:inline distT="0" distB="0" distL="0" distR="0" wp14:anchorId="51990AAC" wp14:editId="18419DA4">
            <wp:extent cx="4416552" cy="201168"/>
            <wp:effectExtent l="38100" t="38100" r="79375" b="104140"/>
            <wp:docPr id="92250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09384" name=""/>
                    <pic:cNvPicPr/>
                  </pic:nvPicPr>
                  <pic:blipFill>
                    <a:blip r:embed="rId9"/>
                    <a:stretch>
                      <a:fillRect/>
                    </a:stretch>
                  </pic:blipFill>
                  <pic:spPr>
                    <a:xfrm>
                      <a:off x="0" y="0"/>
                      <a:ext cx="4416552" cy="20116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295095" w14:textId="6032512D" w:rsidR="00E70C09" w:rsidRDefault="00E70C09" w:rsidP="0022486D">
      <w:r w:rsidRPr="00E70C09">
        <w:t xml:space="preserve">This line retrieves information about the </w:t>
      </w:r>
      <w:r w:rsidRPr="00E70C09">
        <w:rPr>
          <w:b/>
          <w:bCs/>
        </w:rPr>
        <w:t>BIOS</w:t>
      </w:r>
      <w:r w:rsidRPr="00E70C09">
        <w:t xml:space="preserve"> (Basic Input/Output System) and stores the BIOS version in the variable </w:t>
      </w:r>
      <w:r w:rsidRPr="00E70C09">
        <w:rPr>
          <w:b/>
          <w:bCs/>
        </w:rPr>
        <w:t>$biosInfo</w:t>
      </w:r>
      <w:r w:rsidRPr="00E70C09">
        <w:t>.</w:t>
      </w:r>
    </w:p>
    <w:p w14:paraId="68767B3B" w14:textId="3E334F5F" w:rsidR="00C474C9" w:rsidRDefault="00C36A14" w:rsidP="0022486D">
      <w:r>
        <w:rPr>
          <w:noProof/>
          <w14:ligatures w14:val="standardContextual"/>
        </w:rPr>
        <w:drawing>
          <wp:inline distT="0" distB="0" distL="0" distR="0" wp14:anchorId="5178D6D6" wp14:editId="284959F2">
            <wp:extent cx="3611880" cy="201168"/>
            <wp:effectExtent l="38100" t="38100" r="83820" b="104140"/>
            <wp:docPr id="26609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95812" name=""/>
                    <pic:cNvPicPr/>
                  </pic:nvPicPr>
                  <pic:blipFill>
                    <a:blip r:embed="rId10"/>
                    <a:stretch>
                      <a:fillRect/>
                    </a:stretch>
                  </pic:blipFill>
                  <pic:spPr>
                    <a:xfrm>
                      <a:off x="0" y="0"/>
                      <a:ext cx="3611880" cy="20116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B24863" w14:textId="78397B6A" w:rsidR="00C36A14" w:rsidRDefault="008850FD" w:rsidP="0022486D">
      <w:r w:rsidRPr="008850FD">
        <w:t xml:space="preserve">This line collects information about the computer's processor and stores it in the variable </w:t>
      </w:r>
      <w:r w:rsidRPr="008850FD">
        <w:rPr>
          <w:b/>
          <w:bCs/>
        </w:rPr>
        <w:t>$cpuInfo</w:t>
      </w:r>
      <w:r w:rsidRPr="008850FD">
        <w:t xml:space="preserve">. It queries the </w:t>
      </w:r>
      <w:r w:rsidRPr="008850FD">
        <w:rPr>
          <w:b/>
          <w:bCs/>
        </w:rPr>
        <w:t>Win32_Processor</w:t>
      </w:r>
      <w:r w:rsidRPr="008850FD">
        <w:t xml:space="preserve"> class.</w:t>
      </w:r>
    </w:p>
    <w:p w14:paraId="510F4007" w14:textId="1BF9FB35" w:rsidR="008850FD" w:rsidRDefault="005C3B28" w:rsidP="00BB0BA0">
      <w:pPr>
        <w:ind w:hanging="900"/>
      </w:pPr>
      <w:r>
        <w:rPr>
          <w:noProof/>
          <w14:ligatures w14:val="standardContextual"/>
        </w:rPr>
        <w:drawing>
          <wp:inline distT="0" distB="0" distL="0" distR="0" wp14:anchorId="6026D41A" wp14:editId="4852A7CA">
            <wp:extent cx="6766560" cy="182880"/>
            <wp:effectExtent l="38100" t="38100" r="91440" b="102870"/>
            <wp:docPr id="50180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6799" name=""/>
                    <pic:cNvPicPr/>
                  </pic:nvPicPr>
                  <pic:blipFill>
                    <a:blip r:embed="rId11"/>
                    <a:stretch>
                      <a:fillRect/>
                    </a:stretch>
                  </pic:blipFill>
                  <pic:spPr>
                    <a:xfrm>
                      <a:off x="0" y="0"/>
                      <a:ext cx="6766560" cy="1828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16A900" w14:textId="29E566C7" w:rsidR="005C3B28" w:rsidRDefault="002F22EA" w:rsidP="0022486D">
      <w:r w:rsidRPr="002F22EA">
        <w:t xml:space="preserve">This line fetches information about physical memory (RAM) and calculates the total capacity by summing up the values. The result is stored in the variable </w:t>
      </w:r>
      <w:r w:rsidRPr="002F22EA">
        <w:rPr>
          <w:b/>
          <w:bCs/>
        </w:rPr>
        <w:t>$memoryInfo</w:t>
      </w:r>
      <w:r w:rsidRPr="002F22EA">
        <w:t xml:space="preserve">. It queries the </w:t>
      </w:r>
      <w:r w:rsidRPr="002F22EA">
        <w:rPr>
          <w:b/>
          <w:bCs/>
        </w:rPr>
        <w:t>Win32_PhysicalMemory</w:t>
      </w:r>
      <w:r w:rsidRPr="002F22EA">
        <w:t xml:space="preserve"> class and uses </w:t>
      </w:r>
      <w:r w:rsidRPr="002F22EA">
        <w:rPr>
          <w:b/>
          <w:bCs/>
        </w:rPr>
        <w:t>Measure-Object</w:t>
      </w:r>
      <w:r w:rsidRPr="002F22EA">
        <w:t xml:space="preserve"> to calculate the sum of the </w:t>
      </w:r>
      <w:r w:rsidRPr="002F22EA">
        <w:rPr>
          <w:b/>
          <w:bCs/>
        </w:rPr>
        <w:t>Capacity</w:t>
      </w:r>
      <w:r w:rsidRPr="002F22EA">
        <w:t xml:space="preserve"> property.</w:t>
      </w:r>
    </w:p>
    <w:p w14:paraId="2B96E632" w14:textId="67F3EEEA" w:rsidR="002370CD" w:rsidRDefault="002370CD" w:rsidP="0022486D">
      <w:r>
        <w:rPr>
          <w:noProof/>
          <w14:ligatures w14:val="standardContextual"/>
        </w:rPr>
        <w:drawing>
          <wp:inline distT="0" distB="0" distL="0" distR="0" wp14:anchorId="14216280" wp14:editId="210C69B0">
            <wp:extent cx="5824728" cy="210312"/>
            <wp:effectExtent l="38100" t="38100" r="100330" b="94615"/>
            <wp:docPr id="120641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13164" name=""/>
                    <pic:cNvPicPr/>
                  </pic:nvPicPr>
                  <pic:blipFill>
                    <a:blip r:embed="rId12"/>
                    <a:stretch>
                      <a:fillRect/>
                    </a:stretch>
                  </pic:blipFill>
                  <pic:spPr>
                    <a:xfrm>
                      <a:off x="0" y="0"/>
                      <a:ext cx="5824728" cy="21031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F15DD2" w14:textId="013F0CF1" w:rsidR="007B66A5" w:rsidRDefault="00573686" w:rsidP="0022486D">
      <w:r w:rsidRPr="00573686">
        <w:lastRenderedPageBreak/>
        <w:t xml:space="preserve">This line retrieves information about logical disks (hard drives) with a drive type of 3 (which represents local disk drives) and stores the results in the variable </w:t>
      </w:r>
      <w:r w:rsidRPr="00573686">
        <w:rPr>
          <w:b/>
          <w:bCs/>
        </w:rPr>
        <w:t>$diskInfo</w:t>
      </w:r>
      <w:r w:rsidRPr="00573686">
        <w:t xml:space="preserve">. It queries the </w:t>
      </w:r>
      <w:r w:rsidRPr="00573686">
        <w:rPr>
          <w:b/>
          <w:bCs/>
        </w:rPr>
        <w:t>Win32_LogicalDisk</w:t>
      </w:r>
      <w:r w:rsidRPr="00573686">
        <w:t xml:space="preserve"> class with a filter to select only local disk drives.</w:t>
      </w:r>
    </w:p>
    <w:p w14:paraId="79492EB6" w14:textId="3A514B11" w:rsidR="00573686" w:rsidRDefault="00617FCA" w:rsidP="0022486D">
      <w:r>
        <w:rPr>
          <w:noProof/>
          <w14:ligatures w14:val="standardContextual"/>
        </w:rPr>
        <w:drawing>
          <wp:inline distT="0" distB="0" distL="0" distR="0" wp14:anchorId="5BB99F78" wp14:editId="743F576E">
            <wp:extent cx="6437376" cy="1591056"/>
            <wp:effectExtent l="38100" t="38100" r="97155" b="104775"/>
            <wp:docPr id="316717303"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17303" name="Picture 1" descr="A computer screen shot of code&#10;&#10;Description automatically generated"/>
                    <pic:cNvPicPr/>
                  </pic:nvPicPr>
                  <pic:blipFill>
                    <a:blip r:embed="rId13"/>
                    <a:stretch>
                      <a:fillRect/>
                    </a:stretch>
                  </pic:blipFill>
                  <pic:spPr>
                    <a:xfrm>
                      <a:off x="0" y="0"/>
                      <a:ext cx="6437376" cy="159105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389DA1" w14:textId="0EC58DC0" w:rsidR="00F233C3" w:rsidRDefault="002615F1" w:rsidP="0022486D">
      <w:r w:rsidRPr="002615F1">
        <w:t xml:space="preserve">These lines use </w:t>
      </w:r>
      <w:r w:rsidRPr="002615F1">
        <w:rPr>
          <w:b/>
          <w:bCs/>
        </w:rPr>
        <w:t>Write-Host</w:t>
      </w:r>
      <w:r w:rsidRPr="002615F1">
        <w:t xml:space="preserve"> to display specific system information obtained earlier in the script. It includes details about the operating system name and architecture, processor name, BIOS version, and memory capacity (converted from bytes to gigabytes).</w:t>
      </w:r>
    </w:p>
    <w:p w14:paraId="042B6200" w14:textId="781FF0C0" w:rsidR="002615F1" w:rsidRDefault="00D62A78" w:rsidP="0022486D">
      <w:r>
        <w:rPr>
          <w:noProof/>
          <w14:ligatures w14:val="standardContextual"/>
        </w:rPr>
        <w:drawing>
          <wp:inline distT="0" distB="0" distL="0" distR="0" wp14:anchorId="7C63EB62" wp14:editId="3D0A16A4">
            <wp:extent cx="5687568" cy="1536192"/>
            <wp:effectExtent l="38100" t="38100" r="104140" b="102235"/>
            <wp:docPr id="21206281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28107" name="Picture 1" descr="A screen shot of a computer code&#10;&#10;Description automatically generated"/>
                    <pic:cNvPicPr/>
                  </pic:nvPicPr>
                  <pic:blipFill>
                    <a:blip r:embed="rId14"/>
                    <a:stretch>
                      <a:fillRect/>
                    </a:stretch>
                  </pic:blipFill>
                  <pic:spPr>
                    <a:xfrm>
                      <a:off x="0" y="0"/>
                      <a:ext cx="5687568" cy="153619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F4706A" w14:textId="14BD81C3" w:rsidR="00E13EE6" w:rsidRDefault="00704613" w:rsidP="0022486D">
      <w:r w:rsidRPr="00704613">
        <w:t xml:space="preserve">This section iterates through each logical disk stored in </w:t>
      </w:r>
      <w:r w:rsidRPr="00704613">
        <w:rPr>
          <w:b/>
          <w:bCs/>
        </w:rPr>
        <w:t>$diskInfo</w:t>
      </w:r>
      <w:r w:rsidRPr="00704613">
        <w:t xml:space="preserve"> using a foreach loop. For each disk, it calculates and displays the free space in gigabytes (GB) by dividing the free space in bytes by 1GB. The result is rounded to two decimal places.</w:t>
      </w:r>
    </w:p>
    <w:p w14:paraId="2D826BCA" w14:textId="588D804A" w:rsidR="006A5B2A" w:rsidRDefault="006A5B2A" w:rsidP="0022486D">
      <w:r>
        <w:t>Example run:</w:t>
      </w:r>
    </w:p>
    <w:p w14:paraId="7F115B01" w14:textId="189B650F" w:rsidR="006A5B2A" w:rsidRDefault="00FF4468" w:rsidP="0022486D">
      <w:pPr>
        <w:ind w:left="720" w:hanging="720"/>
      </w:pPr>
      <w:r>
        <w:rPr>
          <w:noProof/>
          <w14:ligatures w14:val="standardContextual"/>
        </w:rPr>
        <w:drawing>
          <wp:inline distT="0" distB="0" distL="0" distR="0" wp14:anchorId="1C80B6F6" wp14:editId="471358D6">
            <wp:extent cx="4791456" cy="1097280"/>
            <wp:effectExtent l="38100" t="38100" r="104775" b="102870"/>
            <wp:docPr id="992313715"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13715" name="Picture 1" descr="A blue screen with white text&#10;&#10;Description automatically generated"/>
                    <pic:cNvPicPr/>
                  </pic:nvPicPr>
                  <pic:blipFill>
                    <a:blip r:embed="rId15"/>
                    <a:stretch>
                      <a:fillRect/>
                    </a:stretch>
                  </pic:blipFill>
                  <pic:spPr>
                    <a:xfrm>
                      <a:off x="0" y="0"/>
                      <a:ext cx="4791456" cy="10972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E8558B" w14:textId="38DC0772" w:rsidR="00074BEF" w:rsidRDefault="00EE2CF5" w:rsidP="00074BEF">
      <w:pPr>
        <w:pStyle w:val="Heading1"/>
      </w:pPr>
      <w:bookmarkStart w:id="7" w:name="_Toc81376608"/>
      <w:bookmarkStart w:id="8" w:name="_Toc113950710"/>
      <w:bookmarkStart w:id="9" w:name="_Toc145226546"/>
      <w:bookmarkStart w:id="10" w:name="_Toc81376277"/>
      <w:bookmarkStart w:id="11" w:name="_Toc81376173"/>
      <w:r>
        <w:lastRenderedPageBreak/>
        <w:t>Tutorial 2</w:t>
      </w:r>
      <w:r w:rsidR="00074BEF">
        <w:t xml:space="preserve">: </w:t>
      </w:r>
      <w:bookmarkEnd w:id="7"/>
      <w:bookmarkEnd w:id="8"/>
      <w:r w:rsidR="00043219">
        <w:t>Working with the File System</w:t>
      </w:r>
      <w:bookmarkEnd w:id="9"/>
    </w:p>
    <w:p w14:paraId="6126A19E" w14:textId="77777777" w:rsidR="00074BEF" w:rsidRDefault="00074BEF" w:rsidP="00074BEF">
      <w:r w:rsidRPr="00113CFC">
        <w:t>In this Hands-On Project, you work with PowerShell providers.</w:t>
      </w:r>
    </w:p>
    <w:p w14:paraId="22130870" w14:textId="77777777" w:rsidR="00074BEF" w:rsidRDefault="00074BEF" w:rsidP="00FE5CDB">
      <w:pPr>
        <w:pStyle w:val="ListParagraph"/>
        <w:numPr>
          <w:ilvl w:val="0"/>
          <w:numId w:val="3"/>
        </w:numPr>
      </w:pPr>
      <w:r w:rsidRPr="00113CFC">
        <w:t>Right-click the Start menu and choose Windows PowerShell (Admin) to open Windows PowerShell.</w:t>
      </w:r>
    </w:p>
    <w:p w14:paraId="4F376297" w14:textId="77777777" w:rsidR="00074BEF" w:rsidRDefault="00074BEF" w:rsidP="00FE5CDB">
      <w:pPr>
        <w:pStyle w:val="ListParagraph"/>
        <w:numPr>
          <w:ilvl w:val="0"/>
          <w:numId w:val="3"/>
        </w:numPr>
      </w:pPr>
      <w:r w:rsidRPr="00113CFC">
        <w:t xml:space="preserve">At the prompt, type </w:t>
      </w:r>
      <w:r w:rsidRPr="008406D9">
        <w:rPr>
          <w:b/>
          <w:bCs/>
        </w:rPr>
        <w:t>Get-PSProvider</w:t>
      </w:r>
      <w:r w:rsidRPr="00113CFC">
        <w:t xml:space="preserve"> and press enter to view the available PowerShell providers.</w:t>
      </w:r>
    </w:p>
    <w:p w14:paraId="134EAA25" w14:textId="77777777" w:rsidR="00D007F4" w:rsidRPr="00D007F4" w:rsidRDefault="00D007F4" w:rsidP="00FE5CDB">
      <w:pPr>
        <w:pStyle w:val="ListParagraph"/>
        <w:numPr>
          <w:ilvl w:val="0"/>
          <w:numId w:val="3"/>
        </w:numPr>
      </w:pPr>
      <w:r w:rsidRPr="00AB5FC6">
        <w:rPr>
          <w:b/>
        </w:rPr>
        <w:t>Insert a screenshot:</w:t>
      </w:r>
    </w:p>
    <w:sdt>
      <w:sdtPr>
        <w:rPr>
          <w:rStyle w:val="Red"/>
        </w:rPr>
        <w:id w:val="-1890637075"/>
        <w:placeholder>
          <w:docPart w:val="064FF03EA4304DC49B526A4C6BEAFF6E"/>
        </w:placeholder>
        <w:showingPlcHdr/>
      </w:sdtPr>
      <w:sdtEndPr>
        <w:rPr>
          <w:rStyle w:val="DefaultParagraphFont"/>
          <w:color w:val="auto"/>
        </w:rPr>
      </w:sdtEndPr>
      <w:sdtContent>
        <w:p w14:paraId="76DF75BD" w14:textId="4BE20676" w:rsidR="00D007F4" w:rsidRDefault="00D007F4" w:rsidP="00D007F4">
          <w:r w:rsidRPr="004B3313">
            <w:rPr>
              <w:rStyle w:val="PlaceholderText"/>
              <w:color w:val="FF0000"/>
            </w:rPr>
            <w:t>Click or tap here to enter text.</w:t>
          </w:r>
        </w:p>
      </w:sdtContent>
    </w:sdt>
    <w:p w14:paraId="1ACE13A6" w14:textId="77777777" w:rsidR="00074BEF" w:rsidRDefault="00074BEF" w:rsidP="00FE5CDB">
      <w:pPr>
        <w:pStyle w:val="ListParagraph"/>
        <w:numPr>
          <w:ilvl w:val="0"/>
          <w:numId w:val="3"/>
        </w:numPr>
      </w:pPr>
      <w:r>
        <w:t>T</w:t>
      </w:r>
      <w:r w:rsidRPr="00113CFC">
        <w:t xml:space="preserve">ype </w:t>
      </w:r>
      <w:r w:rsidRPr="008406D9">
        <w:rPr>
          <w:b/>
          <w:bCs/>
        </w:rPr>
        <w:t>Get-PSDrive</w:t>
      </w:r>
      <w:r w:rsidRPr="00113CFC">
        <w:t xml:space="preserve"> and press enter to view the expanded list of PowerShell providers. Note that the filesystem provider is available for each drive letter on the system, and that registry provider is available for HKEY_CURRENT_USER and HKEY_LOCAL_MACHINE.</w:t>
      </w:r>
    </w:p>
    <w:p w14:paraId="6ED48425" w14:textId="77777777" w:rsidR="00074BEF" w:rsidRPr="00AB5FC6" w:rsidRDefault="00074BEF" w:rsidP="00FE5CDB">
      <w:pPr>
        <w:pStyle w:val="ListParagraph"/>
        <w:numPr>
          <w:ilvl w:val="0"/>
          <w:numId w:val="3"/>
        </w:numPr>
        <w:rPr>
          <w:b/>
        </w:rPr>
      </w:pPr>
      <w:r w:rsidRPr="00AB5FC6">
        <w:rPr>
          <w:b/>
        </w:rPr>
        <w:t>Insert a screenshot:</w:t>
      </w:r>
    </w:p>
    <w:sdt>
      <w:sdtPr>
        <w:rPr>
          <w:rStyle w:val="Red"/>
        </w:rPr>
        <w:id w:val="1972324977"/>
        <w:placeholder>
          <w:docPart w:val="AF37097B2B1B45B0A6C2E7719EF6F83E"/>
        </w:placeholder>
        <w:showingPlcHdr/>
      </w:sdtPr>
      <w:sdtEndPr>
        <w:rPr>
          <w:rStyle w:val="DefaultParagraphFont"/>
          <w:color w:val="auto"/>
        </w:rPr>
      </w:sdtEndPr>
      <w:sdtContent>
        <w:p w14:paraId="69DE6C29" w14:textId="77777777" w:rsidR="00074BEF" w:rsidRDefault="00074BEF" w:rsidP="00074BEF">
          <w:pPr>
            <w:rPr>
              <w:rStyle w:val="Red"/>
            </w:rPr>
          </w:pPr>
          <w:r w:rsidRPr="004B3313">
            <w:rPr>
              <w:rStyle w:val="PlaceholderText"/>
              <w:color w:val="FF0000"/>
            </w:rPr>
            <w:t>Click or tap here to enter text.</w:t>
          </w:r>
        </w:p>
      </w:sdtContent>
    </w:sdt>
    <w:p w14:paraId="3A95139E" w14:textId="77777777" w:rsidR="00D007F4" w:rsidRDefault="00074BEF" w:rsidP="00D007F4">
      <w:r w:rsidRPr="00113CFC">
        <w:t xml:space="preserve">Each PowerShell provider treats each item that it works with as an object. </w:t>
      </w:r>
    </w:p>
    <w:p w14:paraId="14E85051" w14:textId="593753C2" w:rsidR="00074BEF" w:rsidRDefault="00074BEF" w:rsidP="00FE5CDB">
      <w:pPr>
        <w:pStyle w:val="ListParagraph"/>
        <w:numPr>
          <w:ilvl w:val="0"/>
          <w:numId w:val="3"/>
        </w:numPr>
      </w:pPr>
      <w:r w:rsidRPr="00113CFC">
        <w:t xml:space="preserve">At the prompt, type </w:t>
      </w:r>
      <w:r w:rsidRPr="00CD510F">
        <w:rPr>
          <w:b/>
          <w:bCs/>
        </w:rPr>
        <w:t>gci | Get-Member</w:t>
      </w:r>
      <w:r w:rsidRPr="00113CFC">
        <w:t xml:space="preserve"> and press enter to view the properties available for the objects within the current directory of the filesystem provider. Note that there is a PSIscontainer property that indicates that the object is a subdirectory.</w:t>
      </w:r>
    </w:p>
    <w:p w14:paraId="2F5DEAB9" w14:textId="77777777" w:rsidR="00074BEF" w:rsidRDefault="00074BEF" w:rsidP="00FE5CDB">
      <w:pPr>
        <w:pStyle w:val="ListParagraph"/>
        <w:numPr>
          <w:ilvl w:val="0"/>
          <w:numId w:val="3"/>
        </w:numPr>
      </w:pPr>
      <w:r>
        <w:t>T</w:t>
      </w:r>
      <w:r w:rsidRPr="00113CFC">
        <w:t xml:space="preserve">ype </w:t>
      </w:r>
      <w:r w:rsidRPr="00CD510F">
        <w:rPr>
          <w:b/>
          <w:bCs/>
        </w:rPr>
        <w:t>gci | Where-Object {$_.psiscontainer}</w:t>
      </w:r>
      <w:r w:rsidRPr="00113CFC">
        <w:t xml:space="preserve"> and press enter to view only directories. </w:t>
      </w:r>
    </w:p>
    <w:p w14:paraId="633C8F18" w14:textId="77777777" w:rsidR="00E53637" w:rsidRPr="00AB5FC6" w:rsidRDefault="00E53637" w:rsidP="00FE5CDB">
      <w:pPr>
        <w:pStyle w:val="ListParagraph"/>
        <w:numPr>
          <w:ilvl w:val="0"/>
          <w:numId w:val="3"/>
        </w:numPr>
        <w:rPr>
          <w:b/>
        </w:rPr>
      </w:pPr>
      <w:r w:rsidRPr="00AB5FC6">
        <w:rPr>
          <w:b/>
        </w:rPr>
        <w:t>Insert a screenshot:</w:t>
      </w:r>
    </w:p>
    <w:sdt>
      <w:sdtPr>
        <w:rPr>
          <w:rStyle w:val="Red"/>
        </w:rPr>
        <w:id w:val="1498771628"/>
        <w:placeholder>
          <w:docPart w:val="C60B88AA972F43CCA38D64E3B3A74B1B"/>
        </w:placeholder>
        <w:showingPlcHdr/>
      </w:sdtPr>
      <w:sdtEndPr>
        <w:rPr>
          <w:rStyle w:val="DefaultParagraphFont"/>
          <w:color w:val="auto"/>
        </w:rPr>
      </w:sdtEndPr>
      <w:sdtContent>
        <w:p w14:paraId="254A6CFA" w14:textId="77777777" w:rsidR="00E53637" w:rsidRDefault="00E53637" w:rsidP="00E53637">
          <w:pPr>
            <w:rPr>
              <w:rStyle w:val="Red"/>
            </w:rPr>
          </w:pPr>
          <w:r w:rsidRPr="004B3313">
            <w:rPr>
              <w:rStyle w:val="PlaceholderText"/>
              <w:color w:val="FF0000"/>
            </w:rPr>
            <w:t>Click or tap here to enter text.</w:t>
          </w:r>
        </w:p>
      </w:sdtContent>
    </w:sdt>
    <w:p w14:paraId="410296FF" w14:textId="77777777" w:rsidR="00074BEF" w:rsidRDefault="00074BEF" w:rsidP="00FE5CDB">
      <w:pPr>
        <w:pStyle w:val="ListParagraph"/>
        <w:numPr>
          <w:ilvl w:val="0"/>
          <w:numId w:val="3"/>
        </w:numPr>
      </w:pPr>
      <w:r w:rsidRPr="00113CFC">
        <w:t xml:space="preserve">Following this, type </w:t>
      </w:r>
      <w:r w:rsidRPr="00CD510F">
        <w:rPr>
          <w:b/>
          <w:bCs/>
        </w:rPr>
        <w:t>gci | Where-Object {!$_.psiscontainer}</w:t>
      </w:r>
      <w:r w:rsidRPr="00113CFC">
        <w:t xml:space="preserve"> and press enter to view only non-directories (i.e., files).</w:t>
      </w:r>
    </w:p>
    <w:p w14:paraId="1B677BAC" w14:textId="77777777" w:rsidR="00074BEF" w:rsidRPr="00AB5FC6" w:rsidRDefault="00074BEF" w:rsidP="00FE5CDB">
      <w:pPr>
        <w:pStyle w:val="ListParagraph"/>
        <w:numPr>
          <w:ilvl w:val="0"/>
          <w:numId w:val="3"/>
        </w:numPr>
        <w:rPr>
          <w:b/>
        </w:rPr>
      </w:pPr>
      <w:r w:rsidRPr="00AB5FC6">
        <w:rPr>
          <w:b/>
        </w:rPr>
        <w:t>Insert a screenshot:</w:t>
      </w:r>
    </w:p>
    <w:sdt>
      <w:sdtPr>
        <w:rPr>
          <w:rStyle w:val="Red"/>
        </w:rPr>
        <w:id w:val="1889837758"/>
        <w:placeholder>
          <w:docPart w:val="4AAB2030E9B94F7C82BDBF2687F96EC6"/>
        </w:placeholder>
        <w:showingPlcHdr/>
      </w:sdtPr>
      <w:sdtEndPr>
        <w:rPr>
          <w:rStyle w:val="DefaultParagraphFont"/>
          <w:color w:val="auto"/>
        </w:rPr>
      </w:sdtEndPr>
      <w:sdtContent>
        <w:p w14:paraId="6C003073" w14:textId="77777777" w:rsidR="00074BEF" w:rsidRDefault="00074BEF" w:rsidP="00074BEF">
          <w:pPr>
            <w:rPr>
              <w:rStyle w:val="Red"/>
            </w:rPr>
          </w:pPr>
          <w:r w:rsidRPr="004B3313">
            <w:rPr>
              <w:rStyle w:val="PlaceholderText"/>
              <w:color w:val="FF0000"/>
            </w:rPr>
            <w:t>Click or tap here to enter text.</w:t>
          </w:r>
        </w:p>
      </w:sdtContent>
    </w:sdt>
    <w:p w14:paraId="5E4FAA1B" w14:textId="77777777" w:rsidR="00074BEF" w:rsidRDefault="00074BEF" w:rsidP="001C032D">
      <w:r w:rsidRPr="00113CFC">
        <w:t>Within the filesystem provider, you can create, edit, and remove objects, such as files and directories. Execute the following commands at the command prompt, in turn. For each one, interpret the output (referencing the aliases and cmdlets within this module, as necessary).</w:t>
      </w:r>
    </w:p>
    <w:p w14:paraId="3E844015" w14:textId="73015D67" w:rsidR="00120306" w:rsidRDefault="001F52DF" w:rsidP="001C032D">
      <w:r>
        <w:rPr>
          <w:noProof/>
          <w14:ligatures w14:val="standardContextual"/>
        </w:rPr>
        <w:lastRenderedPageBreak/>
        <w:drawing>
          <wp:inline distT="0" distB="0" distL="0" distR="0" wp14:anchorId="16693481" wp14:editId="5D001AFC">
            <wp:extent cx="4517136" cy="1179576"/>
            <wp:effectExtent l="38100" t="38100" r="93345" b="97155"/>
            <wp:docPr id="133868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847" name="Picture 1" descr="A screen shot of a computer code&#10;&#10;Description automatically generated"/>
                    <pic:cNvPicPr/>
                  </pic:nvPicPr>
                  <pic:blipFill>
                    <a:blip r:embed="rId16"/>
                    <a:stretch>
                      <a:fillRect/>
                    </a:stretch>
                  </pic:blipFill>
                  <pic:spPr>
                    <a:xfrm>
                      <a:off x="0" y="0"/>
                      <a:ext cx="4517136" cy="117957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554BCD" w14:textId="2464C479" w:rsidR="00074BEF" w:rsidRPr="00A35C8C" w:rsidRDefault="00074BEF" w:rsidP="00FE5CDB">
      <w:pPr>
        <w:pStyle w:val="ListParagraph"/>
        <w:numPr>
          <w:ilvl w:val="0"/>
          <w:numId w:val="3"/>
        </w:numPr>
      </w:pPr>
      <w:r w:rsidRPr="00AB5FC6">
        <w:rPr>
          <w:b/>
        </w:rPr>
        <w:t>Insert a screenshot</w:t>
      </w:r>
      <w:r w:rsidR="000E2341">
        <w:rPr>
          <w:b/>
        </w:rPr>
        <w:t xml:space="preserve"> of the result</w:t>
      </w:r>
      <w:r w:rsidRPr="00AB5FC6">
        <w:rPr>
          <w:b/>
        </w:rPr>
        <w:t>:</w:t>
      </w:r>
    </w:p>
    <w:sdt>
      <w:sdtPr>
        <w:rPr>
          <w:rStyle w:val="Red"/>
        </w:rPr>
        <w:id w:val="1981260882"/>
        <w:placeholder>
          <w:docPart w:val="8DD139BFB7F04E4CA3E028B34F9AD3F6"/>
        </w:placeholder>
        <w:showingPlcHdr/>
      </w:sdtPr>
      <w:sdtEndPr>
        <w:rPr>
          <w:rStyle w:val="DefaultParagraphFont"/>
          <w:color w:val="auto"/>
        </w:rPr>
      </w:sdtEndPr>
      <w:sdtContent>
        <w:p w14:paraId="4A49A674" w14:textId="77777777" w:rsidR="00074BEF" w:rsidRDefault="00074BEF" w:rsidP="00074BEF">
          <w:pPr>
            <w:ind w:left="360"/>
          </w:pPr>
          <w:r w:rsidRPr="00995982">
            <w:rPr>
              <w:rStyle w:val="PlaceholderText"/>
              <w:color w:val="FF0000"/>
            </w:rPr>
            <w:t>Click or tap here to enter text.</w:t>
          </w:r>
        </w:p>
      </w:sdtContent>
    </w:sdt>
    <w:p w14:paraId="7A8B5417" w14:textId="042D7524" w:rsidR="002308E5" w:rsidRPr="002308E5" w:rsidRDefault="000E2341" w:rsidP="000E2341">
      <w:r>
        <w:rPr>
          <w:noProof/>
          <w14:ligatures w14:val="standardContextual"/>
        </w:rPr>
        <w:drawing>
          <wp:inline distT="0" distB="0" distL="0" distR="0" wp14:anchorId="5EF389AB" wp14:editId="2D5F48FA">
            <wp:extent cx="5303520" cy="2002536"/>
            <wp:effectExtent l="38100" t="38100" r="87630" b="93345"/>
            <wp:docPr id="160767847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78475" name="Picture 1" descr="A screen shot of a computer screen&#10;&#10;Description automatically generated"/>
                    <pic:cNvPicPr/>
                  </pic:nvPicPr>
                  <pic:blipFill>
                    <a:blip r:embed="rId17"/>
                    <a:stretch>
                      <a:fillRect/>
                    </a:stretch>
                  </pic:blipFill>
                  <pic:spPr>
                    <a:xfrm>
                      <a:off x="0" y="0"/>
                      <a:ext cx="5303520" cy="200253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9568B1" w14:textId="0549F3CB" w:rsidR="00074BEF" w:rsidRPr="00AB5FC6" w:rsidRDefault="00074BEF" w:rsidP="00FE5CDB">
      <w:pPr>
        <w:pStyle w:val="ListParagraph"/>
        <w:numPr>
          <w:ilvl w:val="0"/>
          <w:numId w:val="3"/>
        </w:numPr>
        <w:rPr>
          <w:b/>
        </w:rPr>
      </w:pPr>
      <w:r w:rsidRPr="00AB5FC6">
        <w:rPr>
          <w:b/>
        </w:rPr>
        <w:t>Insert a screenshot</w:t>
      </w:r>
      <w:r w:rsidR="00634326">
        <w:rPr>
          <w:b/>
        </w:rPr>
        <w:t xml:space="preserve"> of the result</w:t>
      </w:r>
      <w:r w:rsidRPr="00AB5FC6">
        <w:rPr>
          <w:b/>
        </w:rPr>
        <w:t>:</w:t>
      </w:r>
    </w:p>
    <w:sdt>
      <w:sdtPr>
        <w:rPr>
          <w:rStyle w:val="Red"/>
        </w:rPr>
        <w:id w:val="-907158152"/>
        <w:placeholder>
          <w:docPart w:val="07DF82C7E4E34C9DAB764DC53BF3B291"/>
        </w:placeholder>
        <w:showingPlcHdr/>
      </w:sdtPr>
      <w:sdtEndPr>
        <w:rPr>
          <w:rStyle w:val="DefaultParagraphFont"/>
          <w:color w:val="auto"/>
        </w:rPr>
      </w:sdtEndPr>
      <w:sdtContent>
        <w:p w14:paraId="50DE4729" w14:textId="77777777" w:rsidR="00074BEF" w:rsidRDefault="00074BEF" w:rsidP="00074BEF">
          <w:pPr>
            <w:rPr>
              <w:rStyle w:val="Red"/>
            </w:rPr>
          </w:pPr>
          <w:r w:rsidRPr="004B3313">
            <w:rPr>
              <w:rStyle w:val="PlaceholderText"/>
              <w:color w:val="FF0000"/>
            </w:rPr>
            <w:t>Click or tap here to enter text.</w:t>
          </w:r>
        </w:p>
      </w:sdtContent>
    </w:sdt>
    <w:p w14:paraId="7A5CC948" w14:textId="23342D61" w:rsidR="00074BEF" w:rsidRDefault="00AD0646" w:rsidP="00AD0646">
      <w:r>
        <w:rPr>
          <w:noProof/>
          <w14:ligatures w14:val="standardContextual"/>
        </w:rPr>
        <w:drawing>
          <wp:inline distT="0" distB="0" distL="0" distR="0" wp14:anchorId="76496B83" wp14:editId="001B2B78">
            <wp:extent cx="5797296" cy="749808"/>
            <wp:effectExtent l="38100" t="38100" r="89535" b="88900"/>
            <wp:docPr id="1815638471"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38471" name="Picture 1" descr="A black background with text&#10;&#10;Description automatically generated"/>
                    <pic:cNvPicPr/>
                  </pic:nvPicPr>
                  <pic:blipFill>
                    <a:blip r:embed="rId18"/>
                    <a:stretch>
                      <a:fillRect/>
                    </a:stretch>
                  </pic:blipFill>
                  <pic:spPr>
                    <a:xfrm>
                      <a:off x="0" y="0"/>
                      <a:ext cx="5797296" cy="74980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AFA901" w14:textId="77777777" w:rsidR="00FE5CDB" w:rsidRPr="00AB5FC6" w:rsidRDefault="00FE5CDB" w:rsidP="007D4359">
      <w:pPr>
        <w:pStyle w:val="ListParagraph"/>
        <w:numPr>
          <w:ilvl w:val="0"/>
          <w:numId w:val="3"/>
        </w:numPr>
        <w:rPr>
          <w:b/>
        </w:rPr>
      </w:pPr>
      <w:r w:rsidRPr="00AB5FC6">
        <w:rPr>
          <w:b/>
        </w:rPr>
        <w:t>Insert a screenshot</w:t>
      </w:r>
      <w:r>
        <w:rPr>
          <w:b/>
        </w:rPr>
        <w:t xml:space="preserve"> of the result</w:t>
      </w:r>
      <w:r w:rsidRPr="00AB5FC6">
        <w:rPr>
          <w:b/>
        </w:rPr>
        <w:t>:</w:t>
      </w:r>
    </w:p>
    <w:sdt>
      <w:sdtPr>
        <w:rPr>
          <w:rStyle w:val="Red"/>
        </w:rPr>
        <w:id w:val="-1934585216"/>
        <w:placeholder>
          <w:docPart w:val="9650A95CEDC3408C9801791BCF826E67"/>
        </w:placeholder>
        <w:showingPlcHdr/>
      </w:sdtPr>
      <w:sdtEndPr>
        <w:rPr>
          <w:rStyle w:val="DefaultParagraphFont"/>
          <w:color w:val="auto"/>
        </w:rPr>
      </w:sdtEndPr>
      <w:sdtContent>
        <w:p w14:paraId="5BF36101" w14:textId="77777777" w:rsidR="00FE5CDB" w:rsidRDefault="00FE5CDB" w:rsidP="00FE5CDB">
          <w:pPr>
            <w:rPr>
              <w:rStyle w:val="Red"/>
            </w:rPr>
          </w:pPr>
          <w:r w:rsidRPr="004B3313">
            <w:rPr>
              <w:rStyle w:val="PlaceholderText"/>
              <w:color w:val="FF0000"/>
            </w:rPr>
            <w:t>Click or tap here to enter text.</w:t>
          </w:r>
        </w:p>
      </w:sdtContent>
    </w:sdt>
    <w:p w14:paraId="797BB639" w14:textId="77777777" w:rsidR="00E3117B" w:rsidRDefault="00E3117B" w:rsidP="00E3117B">
      <w:pPr>
        <w:pStyle w:val="Heading2"/>
      </w:pPr>
      <w:bookmarkStart w:id="12" w:name="_Toc143946600"/>
      <w:bookmarkStart w:id="13" w:name="_Toc143957089"/>
      <w:bookmarkStart w:id="14" w:name="_Toc144560928"/>
      <w:bookmarkStart w:id="15" w:name="_Toc145226547"/>
      <w:r>
        <w:t>Assignment Submission</w:t>
      </w:r>
      <w:bookmarkEnd w:id="12"/>
      <w:bookmarkEnd w:id="13"/>
      <w:bookmarkEnd w:id="14"/>
      <w:bookmarkEnd w:id="15"/>
    </w:p>
    <w:p w14:paraId="1A0AAAC9" w14:textId="77777777" w:rsidR="00E3117B" w:rsidRDefault="00E3117B" w:rsidP="00E3117B">
      <w:pPr>
        <w:pStyle w:val="ListParagraph"/>
        <w:numPr>
          <w:ilvl w:val="0"/>
          <w:numId w:val="7"/>
        </w:numPr>
      </w:pPr>
      <w:r>
        <w:t>Attach the program files.</w:t>
      </w:r>
    </w:p>
    <w:p w14:paraId="2646A116" w14:textId="4438CEC3" w:rsidR="00E3117B" w:rsidRDefault="00895454" w:rsidP="00E3117B">
      <w:pPr>
        <w:pStyle w:val="ListParagraph"/>
        <w:numPr>
          <w:ilvl w:val="0"/>
          <w:numId w:val="7"/>
        </w:numPr>
      </w:pPr>
      <w:r>
        <w:t>Attach this completed document.</w:t>
      </w:r>
    </w:p>
    <w:p w14:paraId="1349CE63" w14:textId="434CF96F" w:rsidR="00E55526" w:rsidRPr="00D029D4" w:rsidRDefault="00E3117B" w:rsidP="00FE5CDB">
      <w:pPr>
        <w:pStyle w:val="ListParagraph"/>
        <w:numPr>
          <w:ilvl w:val="0"/>
          <w:numId w:val="7"/>
        </w:numPr>
      </w:pPr>
      <w:r>
        <w:t>Submit in Blackboard.</w:t>
      </w:r>
    </w:p>
    <w:bookmarkEnd w:id="10"/>
    <w:bookmarkEnd w:id="11"/>
    <w:sectPr w:rsidR="00E55526" w:rsidRPr="00D029D4">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0735" w14:textId="77777777" w:rsidR="00CA3580" w:rsidRDefault="00CA3580" w:rsidP="00CA3580">
      <w:pPr>
        <w:spacing w:before="0" w:after="0" w:line="240" w:lineRule="auto"/>
      </w:pPr>
      <w:r>
        <w:separator/>
      </w:r>
    </w:p>
  </w:endnote>
  <w:endnote w:type="continuationSeparator" w:id="0">
    <w:p w14:paraId="5C9411BC" w14:textId="77777777" w:rsidR="00CA3580" w:rsidRDefault="00CA3580" w:rsidP="00CA35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C558" w14:textId="77777777" w:rsidR="00CA3580" w:rsidRDefault="00CA35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D6EBF" w14:textId="37D46B11" w:rsidR="00CA3580" w:rsidRDefault="00CA3580" w:rsidP="00CA3580">
    <w:pPr>
      <w:pStyle w:val="Footer"/>
      <w:tabs>
        <w:tab w:val="right" w:pos="10080"/>
      </w:tabs>
    </w:pPr>
    <w:r>
      <w:tab/>
      <w:t xml:space="preserve">Page </w:t>
    </w:r>
    <w:r>
      <w:fldChar w:fldCharType="begin"/>
    </w:r>
    <w:r>
      <w:instrText xml:space="preserve"> PAGE </w:instrText>
    </w:r>
    <w:r>
      <w:fldChar w:fldCharType="separate"/>
    </w:r>
    <w:r>
      <w:t>6</w:t>
    </w:r>
    <w:r>
      <w:fldChar w:fldCharType="end"/>
    </w:r>
    <w:r>
      <w:t xml:space="preserve"> of </w:t>
    </w:r>
    <w:fldSimple w:instr=" NUMPAGES ">
      <w:r>
        <w:t>6</w:t>
      </w:r>
    </w:fldSimple>
    <w:r>
      <w:tab/>
      <w:t xml:space="preserve">Revised: </w:t>
    </w:r>
    <w:r>
      <w:fldChar w:fldCharType="begin"/>
    </w:r>
    <w:r>
      <w:instrText xml:space="preserve"> SAVEDATE \@ "M/d/yyyy" \* MERGEFORMAT </w:instrText>
    </w:r>
    <w:r>
      <w:fldChar w:fldCharType="separate"/>
    </w:r>
    <w:r w:rsidR="00E16400">
      <w:rPr>
        <w:noProof/>
      </w:rPr>
      <w:t>9/10/2023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15BE" w14:textId="77777777" w:rsidR="00CA3580" w:rsidRDefault="00CA3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58D54" w14:textId="77777777" w:rsidR="00CA3580" w:rsidRDefault="00CA3580" w:rsidP="00CA3580">
      <w:pPr>
        <w:spacing w:before="0" w:after="0" w:line="240" w:lineRule="auto"/>
      </w:pPr>
      <w:r>
        <w:separator/>
      </w:r>
    </w:p>
  </w:footnote>
  <w:footnote w:type="continuationSeparator" w:id="0">
    <w:p w14:paraId="39015EB1" w14:textId="77777777" w:rsidR="00CA3580" w:rsidRDefault="00CA3580" w:rsidP="00CA35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EC73" w14:textId="77777777" w:rsidR="00CA3580" w:rsidRDefault="00CA35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969B" w14:textId="77777777" w:rsidR="00CA3580" w:rsidRDefault="00CA35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7429B" w14:textId="77777777" w:rsidR="00CA3580" w:rsidRDefault="00CA3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83A27B3"/>
    <w:multiLevelType w:val="hybridMultilevel"/>
    <w:tmpl w:val="D1844F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C855DC"/>
    <w:multiLevelType w:val="hybridMultilevel"/>
    <w:tmpl w:val="FBA238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0A24603"/>
    <w:multiLevelType w:val="hybridMultilevel"/>
    <w:tmpl w:val="0668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85D5928"/>
    <w:multiLevelType w:val="hybridMultilevel"/>
    <w:tmpl w:val="E9C2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E0716"/>
    <w:multiLevelType w:val="hybridMultilevel"/>
    <w:tmpl w:val="2094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3"/>
  </w:num>
  <w:num w:numId="2">
    <w:abstractNumId w:val="25"/>
  </w:num>
  <w:num w:numId="3">
    <w:abstractNumId w:val="39"/>
  </w:num>
  <w:num w:numId="4">
    <w:abstractNumId w:val="17"/>
  </w:num>
  <w:num w:numId="5">
    <w:abstractNumId w:val="40"/>
  </w:num>
  <w:num w:numId="6">
    <w:abstractNumId w:val="5"/>
  </w:num>
  <w:num w:numId="7">
    <w:abstractNumId w:val="3"/>
  </w:num>
  <w:num w:numId="8">
    <w:abstractNumId w:val="20"/>
  </w:num>
  <w:num w:numId="9">
    <w:abstractNumId w:val="45"/>
  </w:num>
  <w:num w:numId="10">
    <w:abstractNumId w:val="13"/>
  </w:num>
  <w:num w:numId="11">
    <w:abstractNumId w:val="38"/>
  </w:num>
  <w:num w:numId="12">
    <w:abstractNumId w:val="14"/>
  </w:num>
  <w:num w:numId="13">
    <w:abstractNumId w:val="26"/>
  </w:num>
  <w:num w:numId="14">
    <w:abstractNumId w:val="12"/>
  </w:num>
  <w:num w:numId="15">
    <w:abstractNumId w:val="11"/>
  </w:num>
  <w:num w:numId="16">
    <w:abstractNumId w:val="32"/>
  </w:num>
  <w:num w:numId="17">
    <w:abstractNumId w:val="0"/>
  </w:num>
  <w:num w:numId="18">
    <w:abstractNumId w:val="33"/>
  </w:num>
  <w:num w:numId="19">
    <w:abstractNumId w:val="36"/>
  </w:num>
  <w:num w:numId="20">
    <w:abstractNumId w:val="30"/>
  </w:num>
  <w:num w:numId="21">
    <w:abstractNumId w:val="27"/>
  </w:num>
  <w:num w:numId="22">
    <w:abstractNumId w:val="44"/>
  </w:num>
  <w:num w:numId="23">
    <w:abstractNumId w:val="16"/>
  </w:num>
  <w:num w:numId="24">
    <w:abstractNumId w:val="19"/>
  </w:num>
  <w:num w:numId="25">
    <w:abstractNumId w:val="6"/>
  </w:num>
  <w:num w:numId="26">
    <w:abstractNumId w:val="18"/>
  </w:num>
  <w:num w:numId="27">
    <w:abstractNumId w:val="35"/>
  </w:num>
  <w:num w:numId="28">
    <w:abstractNumId w:val="41"/>
  </w:num>
  <w:num w:numId="29">
    <w:abstractNumId w:val="9"/>
  </w:num>
  <w:num w:numId="30">
    <w:abstractNumId w:val="43"/>
  </w:num>
  <w:num w:numId="31">
    <w:abstractNumId w:val="7"/>
  </w:num>
  <w:num w:numId="32">
    <w:abstractNumId w:val="42"/>
  </w:num>
  <w:num w:numId="33">
    <w:abstractNumId w:val="24"/>
  </w:num>
  <w:num w:numId="34">
    <w:abstractNumId w:val="15"/>
  </w:num>
  <w:num w:numId="35">
    <w:abstractNumId w:val="8"/>
  </w:num>
  <w:num w:numId="36">
    <w:abstractNumId w:val="22"/>
  </w:num>
  <w:num w:numId="37">
    <w:abstractNumId w:val="31"/>
  </w:num>
  <w:num w:numId="38">
    <w:abstractNumId w:val="1"/>
  </w:num>
  <w:num w:numId="39">
    <w:abstractNumId w:val="37"/>
  </w:num>
  <w:num w:numId="40">
    <w:abstractNumId w:val="21"/>
  </w:num>
  <w:num w:numId="41">
    <w:abstractNumId w:val="10"/>
  </w:num>
  <w:num w:numId="42">
    <w:abstractNumId w:val="29"/>
  </w:num>
  <w:num w:numId="43">
    <w:abstractNumId w:val="2"/>
  </w:num>
  <w:num w:numId="44">
    <w:abstractNumId w:val="28"/>
  </w:num>
  <w:num w:numId="45">
    <w:abstractNumId w:val="34"/>
  </w:num>
  <w:num w:numId="4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45"/>
    <w:rsid w:val="00043219"/>
    <w:rsid w:val="00074BEF"/>
    <w:rsid w:val="000E2341"/>
    <w:rsid w:val="00120306"/>
    <w:rsid w:val="00174655"/>
    <w:rsid w:val="00194983"/>
    <w:rsid w:val="001B0B71"/>
    <w:rsid w:val="001B3516"/>
    <w:rsid w:val="001C032D"/>
    <w:rsid w:val="001F52DF"/>
    <w:rsid w:val="0022486D"/>
    <w:rsid w:val="002308E5"/>
    <w:rsid w:val="002370CD"/>
    <w:rsid w:val="002615F1"/>
    <w:rsid w:val="002940D3"/>
    <w:rsid w:val="002B7C2A"/>
    <w:rsid w:val="002E4163"/>
    <w:rsid w:val="002E47CF"/>
    <w:rsid w:val="002F22EA"/>
    <w:rsid w:val="003562EC"/>
    <w:rsid w:val="003B5B4B"/>
    <w:rsid w:val="00471E47"/>
    <w:rsid w:val="004F4B54"/>
    <w:rsid w:val="005160D4"/>
    <w:rsid w:val="00540532"/>
    <w:rsid w:val="00573686"/>
    <w:rsid w:val="00584443"/>
    <w:rsid w:val="005A4883"/>
    <w:rsid w:val="005B10B7"/>
    <w:rsid w:val="005C3B28"/>
    <w:rsid w:val="00617FCA"/>
    <w:rsid w:val="00634326"/>
    <w:rsid w:val="00657577"/>
    <w:rsid w:val="00666A2D"/>
    <w:rsid w:val="00694415"/>
    <w:rsid w:val="006A5B2A"/>
    <w:rsid w:val="006D7C2A"/>
    <w:rsid w:val="006E1F97"/>
    <w:rsid w:val="007008E8"/>
    <w:rsid w:val="00704613"/>
    <w:rsid w:val="00705D58"/>
    <w:rsid w:val="00783B45"/>
    <w:rsid w:val="007B3186"/>
    <w:rsid w:val="007B66A5"/>
    <w:rsid w:val="007C13DE"/>
    <w:rsid w:val="007D4359"/>
    <w:rsid w:val="00837A06"/>
    <w:rsid w:val="008406D9"/>
    <w:rsid w:val="00870E77"/>
    <w:rsid w:val="008850FD"/>
    <w:rsid w:val="00892176"/>
    <w:rsid w:val="00895454"/>
    <w:rsid w:val="008B0DE7"/>
    <w:rsid w:val="008C308A"/>
    <w:rsid w:val="008C5B89"/>
    <w:rsid w:val="008E4B6C"/>
    <w:rsid w:val="008E6312"/>
    <w:rsid w:val="00903FC0"/>
    <w:rsid w:val="00907F1B"/>
    <w:rsid w:val="009378CC"/>
    <w:rsid w:val="00973BF7"/>
    <w:rsid w:val="00A00BD4"/>
    <w:rsid w:val="00A35C8C"/>
    <w:rsid w:val="00A513D3"/>
    <w:rsid w:val="00A719FD"/>
    <w:rsid w:val="00AD0646"/>
    <w:rsid w:val="00B42E88"/>
    <w:rsid w:val="00BB0BA0"/>
    <w:rsid w:val="00BB0FDB"/>
    <w:rsid w:val="00BD0D57"/>
    <w:rsid w:val="00BD4302"/>
    <w:rsid w:val="00BF09F0"/>
    <w:rsid w:val="00C15572"/>
    <w:rsid w:val="00C3522B"/>
    <w:rsid w:val="00C36A14"/>
    <w:rsid w:val="00C474C9"/>
    <w:rsid w:val="00CA3580"/>
    <w:rsid w:val="00CD510F"/>
    <w:rsid w:val="00D007F4"/>
    <w:rsid w:val="00D029D4"/>
    <w:rsid w:val="00D62A78"/>
    <w:rsid w:val="00D92B5F"/>
    <w:rsid w:val="00DA19D7"/>
    <w:rsid w:val="00DC4074"/>
    <w:rsid w:val="00E13A7B"/>
    <w:rsid w:val="00E13EE6"/>
    <w:rsid w:val="00E16400"/>
    <w:rsid w:val="00E3117B"/>
    <w:rsid w:val="00E53637"/>
    <w:rsid w:val="00E55526"/>
    <w:rsid w:val="00E70C09"/>
    <w:rsid w:val="00E92595"/>
    <w:rsid w:val="00EA4BEF"/>
    <w:rsid w:val="00EB51FC"/>
    <w:rsid w:val="00ED052E"/>
    <w:rsid w:val="00EE2CF5"/>
    <w:rsid w:val="00EF478B"/>
    <w:rsid w:val="00F00BEF"/>
    <w:rsid w:val="00F1443A"/>
    <w:rsid w:val="00F233C3"/>
    <w:rsid w:val="00F70545"/>
    <w:rsid w:val="00F7668B"/>
    <w:rsid w:val="00F9643F"/>
    <w:rsid w:val="00FE28C8"/>
    <w:rsid w:val="00FE5CDB"/>
    <w:rsid w:val="00FF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0145"/>
  <w15:chartTrackingRefBased/>
  <w15:docId w15:val="{08E579FE-1A63-4191-B503-79B25005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6C"/>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8E4B6C"/>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8E4B6C"/>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8E4B6C"/>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13DE"/>
    <w:rPr>
      <w:rFonts w:ascii="Arial" w:eastAsia="Arial Unicode MS" w:hAnsi="Arial" w:cs="Times New Roman"/>
      <w:b/>
      <w:kern w:val="28"/>
      <w:sz w:val="28"/>
      <w:szCs w:val="20"/>
      <w14:ligatures w14:val="none"/>
    </w:rPr>
  </w:style>
  <w:style w:type="paragraph" w:styleId="ListParagraph">
    <w:name w:val="List Paragraph"/>
    <w:basedOn w:val="Normal"/>
    <w:uiPriority w:val="34"/>
    <w:qFormat/>
    <w:rsid w:val="008E4B6C"/>
    <w:pPr>
      <w:ind w:left="720"/>
    </w:pPr>
  </w:style>
  <w:style w:type="character" w:styleId="PlaceholderText">
    <w:name w:val="Placeholder Text"/>
    <w:basedOn w:val="DefaultParagraphFont"/>
    <w:uiPriority w:val="99"/>
    <w:semiHidden/>
    <w:rsid w:val="007C13DE"/>
    <w:rPr>
      <w:color w:val="808080"/>
    </w:rPr>
  </w:style>
  <w:style w:type="character" w:customStyle="1" w:styleId="Red">
    <w:name w:val="Red"/>
    <w:basedOn w:val="DefaultParagraphFont"/>
    <w:uiPriority w:val="1"/>
    <w:rsid w:val="007C13DE"/>
    <w:rPr>
      <w:color w:val="FF0000"/>
    </w:rPr>
  </w:style>
  <w:style w:type="paragraph" w:styleId="TOCHeading">
    <w:name w:val="TOC Heading"/>
    <w:basedOn w:val="Heading1"/>
    <w:next w:val="Normal"/>
    <w:uiPriority w:val="39"/>
    <w:unhideWhenUsed/>
    <w:qFormat/>
    <w:rsid w:val="008E4B6C"/>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8E4B6C"/>
    <w:pPr>
      <w:spacing w:after="100" w:line="240" w:lineRule="auto"/>
    </w:pPr>
  </w:style>
  <w:style w:type="character" w:styleId="Hyperlink">
    <w:name w:val="Hyperlink"/>
    <w:uiPriority w:val="99"/>
    <w:rsid w:val="008E4B6C"/>
    <w:rPr>
      <w:color w:val="0000FF"/>
      <w:u w:val="single"/>
    </w:rPr>
  </w:style>
  <w:style w:type="character" w:customStyle="1" w:styleId="Heading2Char">
    <w:name w:val="Heading 2 Char"/>
    <w:basedOn w:val="DefaultParagraphFont"/>
    <w:link w:val="Heading2"/>
    <w:rsid w:val="00174655"/>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174655"/>
    <w:rPr>
      <w:rFonts w:ascii="Arial" w:eastAsia="Times New Roman" w:hAnsi="Arial" w:cs="Times New Roman"/>
      <w:b/>
      <w:bCs/>
      <w:kern w:val="0"/>
      <w:szCs w:val="24"/>
      <w14:ligatures w14:val="none"/>
    </w:rPr>
  </w:style>
  <w:style w:type="paragraph" w:styleId="Footer">
    <w:name w:val="footer"/>
    <w:basedOn w:val="Normal"/>
    <w:link w:val="FooterChar"/>
    <w:rsid w:val="008E4B6C"/>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174655"/>
    <w:rPr>
      <w:rFonts w:ascii="Verdana" w:eastAsia="Times New Roman" w:hAnsi="Verdana" w:cs="Times New Roman"/>
      <w:kern w:val="0"/>
      <w:sz w:val="16"/>
      <w:szCs w:val="24"/>
      <w14:ligatures w14:val="none"/>
    </w:rPr>
  </w:style>
  <w:style w:type="paragraph" w:styleId="Header">
    <w:name w:val="header"/>
    <w:basedOn w:val="Normal"/>
    <w:link w:val="HeaderChar"/>
    <w:rsid w:val="008E4B6C"/>
    <w:pPr>
      <w:tabs>
        <w:tab w:val="left" w:pos="5040"/>
        <w:tab w:val="left" w:pos="9720"/>
      </w:tabs>
    </w:pPr>
    <w:rPr>
      <w:sz w:val="16"/>
    </w:rPr>
  </w:style>
  <w:style w:type="character" w:customStyle="1" w:styleId="HeaderChar">
    <w:name w:val="Header Char"/>
    <w:basedOn w:val="DefaultParagraphFont"/>
    <w:link w:val="Header"/>
    <w:rsid w:val="00174655"/>
    <w:rPr>
      <w:rFonts w:ascii="Verdana" w:eastAsia="Times New Roman" w:hAnsi="Verdana" w:cs="Times New Roman"/>
      <w:kern w:val="0"/>
      <w:sz w:val="16"/>
      <w:szCs w:val="24"/>
      <w14:ligatures w14:val="none"/>
    </w:rPr>
  </w:style>
  <w:style w:type="paragraph" w:customStyle="1" w:styleId="Outlinenumbering">
    <w:name w:val="Outline numbering"/>
    <w:basedOn w:val="Normal"/>
    <w:rsid w:val="008E4B6C"/>
    <w:pPr>
      <w:numPr>
        <w:numId w:val="1"/>
      </w:numPr>
      <w:tabs>
        <w:tab w:val="clear" w:pos="360"/>
        <w:tab w:val="num" w:pos="720"/>
      </w:tabs>
      <w:ind w:left="720"/>
    </w:pPr>
    <w:rPr>
      <w:szCs w:val="20"/>
    </w:rPr>
  </w:style>
  <w:style w:type="paragraph" w:customStyle="1" w:styleId="NumberedHeading2">
    <w:name w:val="Numbered Heading 2"/>
    <w:basedOn w:val="Normal"/>
    <w:rsid w:val="008E4B6C"/>
    <w:pPr>
      <w:numPr>
        <w:numId w:val="2"/>
      </w:numPr>
    </w:pPr>
  </w:style>
  <w:style w:type="character" w:styleId="PageNumber">
    <w:name w:val="page number"/>
    <w:basedOn w:val="DefaultParagraphFont"/>
    <w:rsid w:val="008E4B6C"/>
  </w:style>
  <w:style w:type="character" w:styleId="FollowedHyperlink">
    <w:name w:val="FollowedHyperlink"/>
    <w:rsid w:val="008E4B6C"/>
    <w:rPr>
      <w:color w:val="800080"/>
      <w:u w:val="single"/>
    </w:rPr>
  </w:style>
  <w:style w:type="paragraph" w:customStyle="1" w:styleId="Code">
    <w:name w:val="Code"/>
    <w:basedOn w:val="Normal"/>
    <w:qFormat/>
    <w:rsid w:val="008E4B6C"/>
    <w:pPr>
      <w:spacing w:before="80" w:line="240" w:lineRule="auto"/>
    </w:pPr>
    <w:rPr>
      <w:rFonts w:ascii="Courier New" w:hAnsi="Courier New"/>
    </w:rPr>
  </w:style>
  <w:style w:type="paragraph" w:styleId="TOC2">
    <w:name w:val="toc 2"/>
    <w:basedOn w:val="Normal"/>
    <w:next w:val="Normal"/>
    <w:autoRedefine/>
    <w:uiPriority w:val="39"/>
    <w:unhideWhenUsed/>
    <w:rsid w:val="008E4B6C"/>
    <w:pPr>
      <w:spacing w:after="100" w:line="240" w:lineRule="auto"/>
      <w:ind w:left="202"/>
    </w:pPr>
  </w:style>
  <w:style w:type="paragraph" w:styleId="TOC3">
    <w:name w:val="toc 3"/>
    <w:basedOn w:val="Normal"/>
    <w:next w:val="Normal"/>
    <w:autoRedefine/>
    <w:uiPriority w:val="39"/>
    <w:semiHidden/>
    <w:unhideWhenUsed/>
    <w:rsid w:val="008E4B6C"/>
    <w:pPr>
      <w:spacing w:after="100" w:line="240" w:lineRule="auto"/>
      <w:ind w:left="403"/>
    </w:pPr>
  </w:style>
  <w:style w:type="table" w:styleId="TableGrid">
    <w:name w:val="Table Grid"/>
    <w:basedOn w:val="TableNormal"/>
    <w:uiPriority w:val="39"/>
    <w:rsid w:val="00F7668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254029">
      <w:bodyDiv w:val="1"/>
      <w:marLeft w:val="0"/>
      <w:marRight w:val="0"/>
      <w:marTop w:val="0"/>
      <w:marBottom w:val="0"/>
      <w:divBdr>
        <w:top w:val="none" w:sz="0" w:space="0" w:color="auto"/>
        <w:left w:val="none" w:sz="0" w:space="0" w:color="auto"/>
        <w:bottom w:val="none" w:sz="0" w:space="0" w:color="auto"/>
        <w:right w:val="none" w:sz="0" w:space="0" w:color="auto"/>
      </w:divBdr>
    </w:div>
    <w:div w:id="1653220053">
      <w:bodyDiv w:val="1"/>
      <w:marLeft w:val="0"/>
      <w:marRight w:val="0"/>
      <w:marTop w:val="0"/>
      <w:marBottom w:val="0"/>
      <w:divBdr>
        <w:top w:val="none" w:sz="0" w:space="0" w:color="auto"/>
        <w:left w:val="none" w:sz="0" w:space="0" w:color="auto"/>
        <w:bottom w:val="none" w:sz="0" w:space="0" w:color="auto"/>
        <w:right w:val="none" w:sz="0" w:space="0" w:color="auto"/>
      </w:divBdr>
      <w:divsChild>
        <w:div w:id="2013484024">
          <w:marLeft w:val="0"/>
          <w:marRight w:val="0"/>
          <w:marTop w:val="0"/>
          <w:marBottom w:val="0"/>
          <w:divBdr>
            <w:top w:val="none" w:sz="0" w:space="0" w:color="auto"/>
            <w:left w:val="none" w:sz="0" w:space="0" w:color="auto"/>
            <w:bottom w:val="none" w:sz="0" w:space="0" w:color="auto"/>
            <w:right w:val="none" w:sz="0" w:space="0" w:color="auto"/>
          </w:divBdr>
          <w:divsChild>
            <w:div w:id="1562909200">
              <w:marLeft w:val="0"/>
              <w:marRight w:val="0"/>
              <w:marTop w:val="0"/>
              <w:marBottom w:val="0"/>
              <w:divBdr>
                <w:top w:val="none" w:sz="0" w:space="0" w:color="auto"/>
                <w:left w:val="none" w:sz="0" w:space="0" w:color="auto"/>
                <w:bottom w:val="none" w:sz="0" w:space="0" w:color="auto"/>
                <w:right w:val="none" w:sz="0" w:space="0" w:color="auto"/>
              </w:divBdr>
            </w:div>
          </w:divsChild>
        </w:div>
        <w:div w:id="2144497056">
          <w:marLeft w:val="0"/>
          <w:marRight w:val="0"/>
          <w:marTop w:val="0"/>
          <w:marBottom w:val="0"/>
          <w:divBdr>
            <w:top w:val="none" w:sz="0" w:space="0" w:color="auto"/>
            <w:left w:val="none" w:sz="0" w:space="0" w:color="auto"/>
            <w:bottom w:val="none" w:sz="0" w:space="0" w:color="auto"/>
            <w:right w:val="none" w:sz="0" w:space="0" w:color="auto"/>
          </w:divBdr>
          <w:divsChild>
            <w:div w:id="1775203299">
              <w:marLeft w:val="0"/>
              <w:marRight w:val="0"/>
              <w:marTop w:val="0"/>
              <w:marBottom w:val="0"/>
              <w:divBdr>
                <w:top w:val="none" w:sz="0" w:space="0" w:color="auto"/>
                <w:left w:val="none" w:sz="0" w:space="0" w:color="auto"/>
                <w:bottom w:val="none" w:sz="0" w:space="0" w:color="auto"/>
                <w:right w:val="none" w:sz="0" w:space="0" w:color="auto"/>
              </w:divBdr>
            </w:div>
          </w:divsChild>
        </w:div>
        <w:div w:id="1859393268">
          <w:marLeft w:val="0"/>
          <w:marRight w:val="0"/>
          <w:marTop w:val="0"/>
          <w:marBottom w:val="0"/>
          <w:divBdr>
            <w:top w:val="none" w:sz="0" w:space="0" w:color="auto"/>
            <w:left w:val="none" w:sz="0" w:space="0" w:color="auto"/>
            <w:bottom w:val="none" w:sz="0" w:space="0" w:color="auto"/>
            <w:right w:val="none" w:sz="0" w:space="0" w:color="auto"/>
          </w:divBdr>
          <w:divsChild>
            <w:div w:id="696276807">
              <w:marLeft w:val="0"/>
              <w:marRight w:val="0"/>
              <w:marTop w:val="0"/>
              <w:marBottom w:val="0"/>
              <w:divBdr>
                <w:top w:val="none" w:sz="0" w:space="0" w:color="auto"/>
                <w:left w:val="none" w:sz="0" w:space="0" w:color="auto"/>
                <w:bottom w:val="none" w:sz="0" w:space="0" w:color="auto"/>
                <w:right w:val="none" w:sz="0" w:space="0" w:color="auto"/>
              </w:divBdr>
            </w:div>
          </w:divsChild>
        </w:div>
        <w:div w:id="1396855522">
          <w:marLeft w:val="0"/>
          <w:marRight w:val="0"/>
          <w:marTop w:val="0"/>
          <w:marBottom w:val="0"/>
          <w:divBdr>
            <w:top w:val="none" w:sz="0" w:space="0" w:color="auto"/>
            <w:left w:val="none" w:sz="0" w:space="0" w:color="auto"/>
            <w:bottom w:val="none" w:sz="0" w:space="0" w:color="auto"/>
            <w:right w:val="none" w:sz="0" w:space="0" w:color="auto"/>
          </w:divBdr>
          <w:divsChild>
            <w:div w:id="391662005">
              <w:marLeft w:val="0"/>
              <w:marRight w:val="0"/>
              <w:marTop w:val="0"/>
              <w:marBottom w:val="0"/>
              <w:divBdr>
                <w:top w:val="none" w:sz="0" w:space="0" w:color="auto"/>
                <w:left w:val="none" w:sz="0" w:space="0" w:color="auto"/>
                <w:bottom w:val="none" w:sz="0" w:space="0" w:color="auto"/>
                <w:right w:val="none" w:sz="0" w:space="0" w:color="auto"/>
              </w:divBdr>
            </w:div>
          </w:divsChild>
        </w:div>
        <w:div w:id="1841391167">
          <w:marLeft w:val="0"/>
          <w:marRight w:val="0"/>
          <w:marTop w:val="0"/>
          <w:marBottom w:val="0"/>
          <w:divBdr>
            <w:top w:val="none" w:sz="0" w:space="0" w:color="auto"/>
            <w:left w:val="none" w:sz="0" w:space="0" w:color="auto"/>
            <w:bottom w:val="none" w:sz="0" w:space="0" w:color="auto"/>
            <w:right w:val="none" w:sz="0" w:space="0" w:color="auto"/>
          </w:divBdr>
          <w:divsChild>
            <w:div w:id="1376349411">
              <w:marLeft w:val="0"/>
              <w:marRight w:val="0"/>
              <w:marTop w:val="0"/>
              <w:marBottom w:val="0"/>
              <w:divBdr>
                <w:top w:val="none" w:sz="0" w:space="0" w:color="auto"/>
                <w:left w:val="none" w:sz="0" w:space="0" w:color="auto"/>
                <w:bottom w:val="none" w:sz="0" w:space="0" w:color="auto"/>
                <w:right w:val="none" w:sz="0" w:space="0" w:color="auto"/>
              </w:divBdr>
            </w:div>
          </w:divsChild>
        </w:div>
        <w:div w:id="1257136005">
          <w:marLeft w:val="0"/>
          <w:marRight w:val="0"/>
          <w:marTop w:val="0"/>
          <w:marBottom w:val="0"/>
          <w:divBdr>
            <w:top w:val="none" w:sz="0" w:space="0" w:color="auto"/>
            <w:left w:val="none" w:sz="0" w:space="0" w:color="auto"/>
            <w:bottom w:val="none" w:sz="0" w:space="0" w:color="auto"/>
            <w:right w:val="none" w:sz="0" w:space="0" w:color="auto"/>
          </w:divBdr>
          <w:divsChild>
            <w:div w:id="781341390">
              <w:marLeft w:val="0"/>
              <w:marRight w:val="0"/>
              <w:marTop w:val="0"/>
              <w:marBottom w:val="0"/>
              <w:divBdr>
                <w:top w:val="none" w:sz="0" w:space="0" w:color="auto"/>
                <w:left w:val="none" w:sz="0" w:space="0" w:color="auto"/>
                <w:bottom w:val="none" w:sz="0" w:space="0" w:color="auto"/>
                <w:right w:val="none" w:sz="0" w:space="0" w:color="auto"/>
              </w:divBdr>
            </w:div>
          </w:divsChild>
        </w:div>
        <w:div w:id="2079790451">
          <w:marLeft w:val="0"/>
          <w:marRight w:val="0"/>
          <w:marTop w:val="0"/>
          <w:marBottom w:val="0"/>
          <w:divBdr>
            <w:top w:val="none" w:sz="0" w:space="0" w:color="auto"/>
            <w:left w:val="none" w:sz="0" w:space="0" w:color="auto"/>
            <w:bottom w:val="none" w:sz="0" w:space="0" w:color="auto"/>
            <w:right w:val="none" w:sz="0" w:space="0" w:color="auto"/>
          </w:divBdr>
          <w:divsChild>
            <w:div w:id="608699979">
              <w:marLeft w:val="0"/>
              <w:marRight w:val="0"/>
              <w:marTop w:val="0"/>
              <w:marBottom w:val="0"/>
              <w:divBdr>
                <w:top w:val="none" w:sz="0" w:space="0" w:color="auto"/>
                <w:left w:val="none" w:sz="0" w:space="0" w:color="auto"/>
                <w:bottom w:val="none" w:sz="0" w:space="0" w:color="auto"/>
                <w:right w:val="none" w:sz="0" w:space="0" w:color="auto"/>
              </w:divBdr>
            </w:div>
          </w:divsChild>
        </w:div>
        <w:div w:id="415319921">
          <w:marLeft w:val="0"/>
          <w:marRight w:val="0"/>
          <w:marTop w:val="0"/>
          <w:marBottom w:val="0"/>
          <w:divBdr>
            <w:top w:val="none" w:sz="0" w:space="0" w:color="auto"/>
            <w:left w:val="none" w:sz="0" w:space="0" w:color="auto"/>
            <w:bottom w:val="none" w:sz="0" w:space="0" w:color="auto"/>
            <w:right w:val="none" w:sz="0" w:space="0" w:color="auto"/>
          </w:divBdr>
          <w:divsChild>
            <w:div w:id="1782602539">
              <w:marLeft w:val="0"/>
              <w:marRight w:val="0"/>
              <w:marTop w:val="0"/>
              <w:marBottom w:val="0"/>
              <w:divBdr>
                <w:top w:val="none" w:sz="0" w:space="0" w:color="auto"/>
                <w:left w:val="none" w:sz="0" w:space="0" w:color="auto"/>
                <w:bottom w:val="none" w:sz="0" w:space="0" w:color="auto"/>
                <w:right w:val="none" w:sz="0" w:space="0" w:color="auto"/>
              </w:divBdr>
            </w:div>
          </w:divsChild>
        </w:div>
        <w:div w:id="88477321">
          <w:marLeft w:val="0"/>
          <w:marRight w:val="0"/>
          <w:marTop w:val="0"/>
          <w:marBottom w:val="0"/>
          <w:divBdr>
            <w:top w:val="none" w:sz="0" w:space="0" w:color="auto"/>
            <w:left w:val="none" w:sz="0" w:space="0" w:color="auto"/>
            <w:bottom w:val="none" w:sz="0" w:space="0" w:color="auto"/>
            <w:right w:val="none" w:sz="0" w:space="0" w:color="auto"/>
          </w:divBdr>
          <w:divsChild>
            <w:div w:id="1304776860">
              <w:marLeft w:val="0"/>
              <w:marRight w:val="0"/>
              <w:marTop w:val="0"/>
              <w:marBottom w:val="0"/>
              <w:divBdr>
                <w:top w:val="none" w:sz="0" w:space="0" w:color="auto"/>
                <w:left w:val="none" w:sz="0" w:space="0" w:color="auto"/>
                <w:bottom w:val="none" w:sz="0" w:space="0" w:color="auto"/>
                <w:right w:val="none" w:sz="0" w:space="0" w:color="auto"/>
              </w:divBdr>
            </w:div>
          </w:divsChild>
        </w:div>
        <w:div w:id="628127558">
          <w:marLeft w:val="0"/>
          <w:marRight w:val="0"/>
          <w:marTop w:val="0"/>
          <w:marBottom w:val="0"/>
          <w:divBdr>
            <w:top w:val="none" w:sz="0" w:space="0" w:color="auto"/>
            <w:left w:val="none" w:sz="0" w:space="0" w:color="auto"/>
            <w:bottom w:val="none" w:sz="0" w:space="0" w:color="auto"/>
            <w:right w:val="none" w:sz="0" w:space="0" w:color="auto"/>
          </w:divBdr>
          <w:divsChild>
            <w:div w:id="2145926112">
              <w:marLeft w:val="0"/>
              <w:marRight w:val="0"/>
              <w:marTop w:val="0"/>
              <w:marBottom w:val="0"/>
              <w:divBdr>
                <w:top w:val="none" w:sz="0" w:space="0" w:color="auto"/>
                <w:left w:val="none" w:sz="0" w:space="0" w:color="auto"/>
                <w:bottom w:val="none" w:sz="0" w:space="0" w:color="auto"/>
                <w:right w:val="none" w:sz="0" w:space="0" w:color="auto"/>
              </w:divBdr>
              <w:divsChild>
                <w:div w:id="1244341557">
                  <w:marLeft w:val="0"/>
                  <w:marRight w:val="0"/>
                  <w:marTop w:val="0"/>
                  <w:marBottom w:val="0"/>
                  <w:divBdr>
                    <w:top w:val="none" w:sz="0" w:space="0" w:color="auto"/>
                    <w:left w:val="none" w:sz="0" w:space="0" w:color="auto"/>
                    <w:bottom w:val="none" w:sz="0" w:space="0" w:color="auto"/>
                    <w:right w:val="none" w:sz="0" w:space="0" w:color="auto"/>
                  </w:divBdr>
                  <w:divsChild>
                    <w:div w:id="735054934">
                      <w:marLeft w:val="0"/>
                      <w:marRight w:val="0"/>
                      <w:marTop w:val="0"/>
                      <w:marBottom w:val="0"/>
                      <w:divBdr>
                        <w:top w:val="none" w:sz="0" w:space="0" w:color="auto"/>
                        <w:left w:val="none" w:sz="0" w:space="0" w:color="auto"/>
                        <w:bottom w:val="none" w:sz="0" w:space="0" w:color="auto"/>
                        <w:right w:val="none" w:sz="0" w:space="0" w:color="auto"/>
                      </w:divBdr>
                      <w:divsChild>
                        <w:div w:id="5118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7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37097B2B1B45B0A6C2E7719EF6F83E"/>
        <w:category>
          <w:name w:val="General"/>
          <w:gallery w:val="placeholder"/>
        </w:category>
        <w:types>
          <w:type w:val="bbPlcHdr"/>
        </w:types>
        <w:behaviors>
          <w:behavior w:val="content"/>
        </w:behaviors>
        <w:guid w:val="{C943C2D7-97C1-4E8D-BDCE-DD8D61A8A401}"/>
      </w:docPartPr>
      <w:docPartBody>
        <w:p w:rsidR="00F55499" w:rsidRDefault="00F55499" w:rsidP="00F55499">
          <w:pPr>
            <w:pStyle w:val="AF37097B2B1B45B0A6C2E7719EF6F83E"/>
          </w:pPr>
          <w:r w:rsidRPr="004B3313">
            <w:rPr>
              <w:rStyle w:val="PlaceholderText"/>
              <w:color w:val="FF0000"/>
            </w:rPr>
            <w:t>Click or tap here to enter text.</w:t>
          </w:r>
        </w:p>
      </w:docPartBody>
    </w:docPart>
    <w:docPart>
      <w:docPartPr>
        <w:name w:val="4AAB2030E9B94F7C82BDBF2687F96EC6"/>
        <w:category>
          <w:name w:val="General"/>
          <w:gallery w:val="placeholder"/>
        </w:category>
        <w:types>
          <w:type w:val="bbPlcHdr"/>
        </w:types>
        <w:behaviors>
          <w:behavior w:val="content"/>
        </w:behaviors>
        <w:guid w:val="{0A7C6E5D-11FB-43D6-ABD1-139E5C571F94}"/>
      </w:docPartPr>
      <w:docPartBody>
        <w:p w:rsidR="00F55499" w:rsidRDefault="00F55499" w:rsidP="00F55499">
          <w:pPr>
            <w:pStyle w:val="4AAB2030E9B94F7C82BDBF2687F96EC6"/>
          </w:pPr>
          <w:r w:rsidRPr="004B3313">
            <w:rPr>
              <w:rStyle w:val="PlaceholderText"/>
              <w:color w:val="FF0000"/>
            </w:rPr>
            <w:t>Click or tap here to enter text.</w:t>
          </w:r>
        </w:p>
      </w:docPartBody>
    </w:docPart>
    <w:docPart>
      <w:docPartPr>
        <w:name w:val="8DD139BFB7F04E4CA3E028B34F9AD3F6"/>
        <w:category>
          <w:name w:val="General"/>
          <w:gallery w:val="placeholder"/>
        </w:category>
        <w:types>
          <w:type w:val="bbPlcHdr"/>
        </w:types>
        <w:behaviors>
          <w:behavior w:val="content"/>
        </w:behaviors>
        <w:guid w:val="{E0B7E625-5ED2-4D59-9D46-788934E69167}"/>
      </w:docPartPr>
      <w:docPartBody>
        <w:p w:rsidR="00F55499" w:rsidRDefault="00F55499" w:rsidP="00F55499">
          <w:pPr>
            <w:pStyle w:val="8DD139BFB7F04E4CA3E028B34F9AD3F6"/>
          </w:pPr>
          <w:r w:rsidRPr="004B3313">
            <w:rPr>
              <w:rStyle w:val="PlaceholderText"/>
              <w:color w:val="FF0000"/>
            </w:rPr>
            <w:t>Click or tap here to enter text.</w:t>
          </w:r>
        </w:p>
      </w:docPartBody>
    </w:docPart>
    <w:docPart>
      <w:docPartPr>
        <w:name w:val="07DF82C7E4E34C9DAB764DC53BF3B291"/>
        <w:category>
          <w:name w:val="General"/>
          <w:gallery w:val="placeholder"/>
        </w:category>
        <w:types>
          <w:type w:val="bbPlcHdr"/>
        </w:types>
        <w:behaviors>
          <w:behavior w:val="content"/>
        </w:behaviors>
        <w:guid w:val="{8098A2E5-F084-4856-BA49-2966C9954280}"/>
      </w:docPartPr>
      <w:docPartBody>
        <w:p w:rsidR="00F55499" w:rsidRDefault="00F55499" w:rsidP="00F55499">
          <w:pPr>
            <w:pStyle w:val="07DF82C7E4E34C9DAB764DC53BF3B291"/>
          </w:pPr>
          <w:r w:rsidRPr="004B3313">
            <w:rPr>
              <w:rStyle w:val="PlaceholderText"/>
              <w:color w:val="FF0000"/>
            </w:rPr>
            <w:t>Click or tap here to enter text.</w:t>
          </w:r>
        </w:p>
      </w:docPartBody>
    </w:docPart>
    <w:docPart>
      <w:docPartPr>
        <w:name w:val="064FF03EA4304DC49B526A4C6BEAFF6E"/>
        <w:category>
          <w:name w:val="General"/>
          <w:gallery w:val="placeholder"/>
        </w:category>
        <w:types>
          <w:type w:val="bbPlcHdr"/>
        </w:types>
        <w:behaviors>
          <w:behavior w:val="content"/>
        </w:behaviors>
        <w:guid w:val="{91AA7475-3601-4227-B13A-F7F8D304D892}"/>
      </w:docPartPr>
      <w:docPartBody>
        <w:p w:rsidR="00462363" w:rsidRDefault="00462363" w:rsidP="00462363">
          <w:pPr>
            <w:pStyle w:val="064FF03EA4304DC49B526A4C6BEAFF6E"/>
          </w:pPr>
          <w:r w:rsidRPr="004B3313">
            <w:rPr>
              <w:rStyle w:val="PlaceholderText"/>
              <w:color w:val="FF0000"/>
            </w:rPr>
            <w:t>Click or tap here to enter text.</w:t>
          </w:r>
        </w:p>
      </w:docPartBody>
    </w:docPart>
    <w:docPart>
      <w:docPartPr>
        <w:name w:val="C60B88AA972F43CCA38D64E3B3A74B1B"/>
        <w:category>
          <w:name w:val="General"/>
          <w:gallery w:val="placeholder"/>
        </w:category>
        <w:types>
          <w:type w:val="bbPlcHdr"/>
        </w:types>
        <w:behaviors>
          <w:behavior w:val="content"/>
        </w:behaviors>
        <w:guid w:val="{F2A590E0-7E74-4081-8D05-D205122DA9DE}"/>
      </w:docPartPr>
      <w:docPartBody>
        <w:p w:rsidR="00462363" w:rsidRDefault="00462363" w:rsidP="00462363">
          <w:pPr>
            <w:pStyle w:val="C60B88AA972F43CCA38D64E3B3A74B1B"/>
          </w:pPr>
          <w:r w:rsidRPr="004B3313">
            <w:rPr>
              <w:rStyle w:val="PlaceholderText"/>
              <w:color w:val="FF0000"/>
            </w:rPr>
            <w:t>Click or tap here to enter text.</w:t>
          </w:r>
        </w:p>
      </w:docPartBody>
    </w:docPart>
    <w:docPart>
      <w:docPartPr>
        <w:name w:val="9650A95CEDC3408C9801791BCF826E67"/>
        <w:category>
          <w:name w:val="General"/>
          <w:gallery w:val="placeholder"/>
        </w:category>
        <w:types>
          <w:type w:val="bbPlcHdr"/>
        </w:types>
        <w:behaviors>
          <w:behavior w:val="content"/>
        </w:behaviors>
        <w:guid w:val="{A25096B5-025A-4640-8C29-934A323CD43B}"/>
      </w:docPartPr>
      <w:docPartBody>
        <w:p w:rsidR="004C03B4" w:rsidRDefault="004C03B4" w:rsidP="004C03B4">
          <w:pPr>
            <w:pStyle w:val="9650A95CEDC3408C9801791BCF826E67"/>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99"/>
    <w:rsid w:val="00462363"/>
    <w:rsid w:val="004C03B4"/>
    <w:rsid w:val="00F5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B4"/>
  </w:style>
  <w:style w:type="paragraph" w:customStyle="1" w:styleId="AF37097B2B1B45B0A6C2E7719EF6F83E">
    <w:name w:val="AF37097B2B1B45B0A6C2E7719EF6F83E"/>
    <w:rsid w:val="00F55499"/>
  </w:style>
  <w:style w:type="paragraph" w:customStyle="1" w:styleId="4AAB2030E9B94F7C82BDBF2687F96EC6">
    <w:name w:val="4AAB2030E9B94F7C82BDBF2687F96EC6"/>
    <w:rsid w:val="00F55499"/>
  </w:style>
  <w:style w:type="paragraph" w:customStyle="1" w:styleId="8DD139BFB7F04E4CA3E028B34F9AD3F6">
    <w:name w:val="8DD139BFB7F04E4CA3E028B34F9AD3F6"/>
    <w:rsid w:val="00F55499"/>
  </w:style>
  <w:style w:type="paragraph" w:customStyle="1" w:styleId="07DF82C7E4E34C9DAB764DC53BF3B291">
    <w:name w:val="07DF82C7E4E34C9DAB764DC53BF3B291"/>
    <w:rsid w:val="00F55499"/>
  </w:style>
  <w:style w:type="paragraph" w:customStyle="1" w:styleId="064FF03EA4304DC49B526A4C6BEAFF6E">
    <w:name w:val="064FF03EA4304DC49B526A4C6BEAFF6E"/>
    <w:rsid w:val="00462363"/>
  </w:style>
  <w:style w:type="paragraph" w:customStyle="1" w:styleId="C60B88AA972F43CCA38D64E3B3A74B1B">
    <w:name w:val="C60B88AA972F43CCA38D64E3B3A74B1B"/>
    <w:rsid w:val="00462363"/>
  </w:style>
  <w:style w:type="paragraph" w:customStyle="1" w:styleId="9650A95CEDC3408C9801791BCF826E67">
    <w:name w:val="9650A95CEDC3408C9801791BCF826E67"/>
    <w:rsid w:val="004C0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926DF-9EA1-4F21-AC2A-12A8D032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65</TotalTime>
  <Pages>5</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76</cp:revision>
  <cp:lastPrinted>2023-09-09T23:53:00Z</cp:lastPrinted>
  <dcterms:created xsi:type="dcterms:W3CDTF">2023-09-02T21:26:00Z</dcterms:created>
  <dcterms:modified xsi:type="dcterms:W3CDTF">2023-09-12T14:55:00Z</dcterms:modified>
</cp:coreProperties>
</file>