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FC034" w14:textId="62FAC174" w:rsidR="00DE725D" w:rsidRDefault="005B1CBB" w:rsidP="00DE725D">
      <w:pPr>
        <w:pStyle w:val="Heading1"/>
      </w:pPr>
      <w:bookmarkStart w:id="0" w:name="_Toc179721581"/>
      <w:r>
        <w:t xml:space="preserve">Week </w:t>
      </w:r>
      <w:r w:rsidR="00034BA4">
        <w:t>9</w:t>
      </w:r>
      <w:r w:rsidR="00FE645B">
        <w:t xml:space="preserve"> Windows</w:t>
      </w:r>
      <w:r w:rsidR="0023418B">
        <w:t xml:space="preserve"> </w:t>
      </w:r>
      <w:r w:rsidR="008E2484">
        <w:t xml:space="preserve">Server </w:t>
      </w:r>
      <w:r w:rsidR="0023418B">
        <w:t>Activities</w:t>
      </w:r>
      <w:r w:rsidR="0048360F">
        <w:t xml:space="preserve"> </w:t>
      </w:r>
      <w:r w:rsidR="002229BC">
        <w:t>-</w:t>
      </w:r>
      <w:r w:rsidR="0048360F">
        <w:t xml:space="preserve"> Network Services</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0D5D8D32"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228F1506" w14:textId="645DD1FC" w:rsidR="00C84D5C"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9721581" w:history="1">
            <w:r w:rsidR="00C84D5C" w:rsidRPr="00111BD5">
              <w:rPr>
                <w:rStyle w:val="Hyperlink"/>
                <w:noProof/>
              </w:rPr>
              <w:t>Week 9 Windows Server Activities - Network Services</w:t>
            </w:r>
            <w:r w:rsidR="00C84D5C">
              <w:rPr>
                <w:noProof/>
                <w:webHidden/>
              </w:rPr>
              <w:tab/>
            </w:r>
            <w:r w:rsidR="00C84D5C">
              <w:rPr>
                <w:noProof/>
                <w:webHidden/>
              </w:rPr>
              <w:fldChar w:fldCharType="begin"/>
            </w:r>
            <w:r w:rsidR="00C84D5C">
              <w:rPr>
                <w:noProof/>
                <w:webHidden/>
              </w:rPr>
              <w:instrText xml:space="preserve"> PAGEREF _Toc179721581 \h </w:instrText>
            </w:r>
            <w:r w:rsidR="00C84D5C">
              <w:rPr>
                <w:noProof/>
                <w:webHidden/>
              </w:rPr>
            </w:r>
            <w:r w:rsidR="00C84D5C">
              <w:rPr>
                <w:noProof/>
                <w:webHidden/>
              </w:rPr>
              <w:fldChar w:fldCharType="separate"/>
            </w:r>
            <w:r w:rsidR="00C84D5C">
              <w:rPr>
                <w:noProof/>
                <w:webHidden/>
              </w:rPr>
              <w:t>1</w:t>
            </w:r>
            <w:r w:rsidR="00C84D5C">
              <w:rPr>
                <w:noProof/>
                <w:webHidden/>
              </w:rPr>
              <w:fldChar w:fldCharType="end"/>
            </w:r>
          </w:hyperlink>
        </w:p>
        <w:p w14:paraId="66263F39" w14:textId="0B64C5BF" w:rsidR="00C84D5C" w:rsidRDefault="00C84D5C">
          <w:pPr>
            <w:pStyle w:val="TOC1"/>
            <w:tabs>
              <w:tab w:val="right" w:leader="dot" w:pos="9350"/>
            </w:tabs>
            <w:rPr>
              <w:rFonts w:asciiTheme="minorHAnsi" w:eastAsiaTheme="minorEastAsia" w:hAnsiTheme="minorHAnsi" w:cstheme="minorBidi"/>
              <w:noProof/>
              <w:kern w:val="2"/>
              <w:sz w:val="24"/>
              <w14:ligatures w14:val="standardContextual"/>
            </w:rPr>
          </w:pPr>
          <w:hyperlink w:anchor="_Toc179721582" w:history="1">
            <w:r w:rsidRPr="00111BD5">
              <w:rPr>
                <w:rStyle w:val="Hyperlink"/>
                <w:noProof/>
              </w:rPr>
              <w:t>Activity 9-1: Creating a Reverse Lookup Zone</w:t>
            </w:r>
            <w:r>
              <w:rPr>
                <w:noProof/>
                <w:webHidden/>
              </w:rPr>
              <w:tab/>
            </w:r>
            <w:r>
              <w:rPr>
                <w:noProof/>
                <w:webHidden/>
              </w:rPr>
              <w:fldChar w:fldCharType="begin"/>
            </w:r>
            <w:r>
              <w:rPr>
                <w:noProof/>
                <w:webHidden/>
              </w:rPr>
              <w:instrText xml:space="preserve"> PAGEREF _Toc179721582 \h </w:instrText>
            </w:r>
            <w:r>
              <w:rPr>
                <w:noProof/>
                <w:webHidden/>
              </w:rPr>
            </w:r>
            <w:r>
              <w:rPr>
                <w:noProof/>
                <w:webHidden/>
              </w:rPr>
              <w:fldChar w:fldCharType="separate"/>
            </w:r>
            <w:r>
              <w:rPr>
                <w:noProof/>
                <w:webHidden/>
              </w:rPr>
              <w:t>2</w:t>
            </w:r>
            <w:r>
              <w:rPr>
                <w:noProof/>
                <w:webHidden/>
              </w:rPr>
              <w:fldChar w:fldCharType="end"/>
            </w:r>
          </w:hyperlink>
        </w:p>
        <w:p w14:paraId="645468D0" w14:textId="481A3B6B" w:rsidR="00C84D5C" w:rsidRDefault="00C84D5C">
          <w:pPr>
            <w:pStyle w:val="TOC1"/>
            <w:tabs>
              <w:tab w:val="right" w:leader="dot" w:pos="9350"/>
            </w:tabs>
            <w:rPr>
              <w:rFonts w:asciiTheme="minorHAnsi" w:eastAsiaTheme="minorEastAsia" w:hAnsiTheme="minorHAnsi" w:cstheme="minorBidi"/>
              <w:noProof/>
              <w:kern w:val="2"/>
              <w:sz w:val="24"/>
              <w14:ligatures w14:val="standardContextual"/>
            </w:rPr>
          </w:pPr>
          <w:hyperlink w:anchor="_Toc179721583" w:history="1">
            <w:r w:rsidRPr="00111BD5">
              <w:rPr>
                <w:rStyle w:val="Hyperlink"/>
                <w:noProof/>
              </w:rPr>
              <w:t>Activity 9-2: Manually Creating DNS Host Address A Resource Records</w:t>
            </w:r>
            <w:r>
              <w:rPr>
                <w:noProof/>
                <w:webHidden/>
              </w:rPr>
              <w:tab/>
            </w:r>
            <w:r>
              <w:rPr>
                <w:noProof/>
                <w:webHidden/>
              </w:rPr>
              <w:fldChar w:fldCharType="begin"/>
            </w:r>
            <w:r>
              <w:rPr>
                <w:noProof/>
                <w:webHidden/>
              </w:rPr>
              <w:instrText xml:space="preserve"> PAGEREF _Toc179721583 \h </w:instrText>
            </w:r>
            <w:r>
              <w:rPr>
                <w:noProof/>
                <w:webHidden/>
              </w:rPr>
            </w:r>
            <w:r>
              <w:rPr>
                <w:noProof/>
                <w:webHidden/>
              </w:rPr>
              <w:fldChar w:fldCharType="separate"/>
            </w:r>
            <w:r>
              <w:rPr>
                <w:noProof/>
                <w:webHidden/>
              </w:rPr>
              <w:t>4</w:t>
            </w:r>
            <w:r>
              <w:rPr>
                <w:noProof/>
                <w:webHidden/>
              </w:rPr>
              <w:fldChar w:fldCharType="end"/>
            </w:r>
          </w:hyperlink>
        </w:p>
        <w:p w14:paraId="1545DE1D" w14:textId="6EFD4A96" w:rsidR="00C84D5C" w:rsidRDefault="00C84D5C">
          <w:pPr>
            <w:pStyle w:val="TOC1"/>
            <w:tabs>
              <w:tab w:val="right" w:leader="dot" w:pos="9350"/>
            </w:tabs>
            <w:rPr>
              <w:rFonts w:asciiTheme="minorHAnsi" w:eastAsiaTheme="minorEastAsia" w:hAnsiTheme="minorHAnsi" w:cstheme="minorBidi"/>
              <w:noProof/>
              <w:kern w:val="2"/>
              <w:sz w:val="24"/>
              <w14:ligatures w14:val="standardContextual"/>
            </w:rPr>
          </w:pPr>
          <w:hyperlink w:anchor="_Toc179721584" w:history="1">
            <w:r w:rsidRPr="00111BD5">
              <w:rPr>
                <w:rStyle w:val="Hyperlink"/>
                <w:noProof/>
              </w:rPr>
              <w:t>Activity 9-3: Configuring DNS Forwarders</w:t>
            </w:r>
            <w:r>
              <w:rPr>
                <w:noProof/>
                <w:webHidden/>
              </w:rPr>
              <w:tab/>
            </w:r>
            <w:r>
              <w:rPr>
                <w:noProof/>
                <w:webHidden/>
              </w:rPr>
              <w:fldChar w:fldCharType="begin"/>
            </w:r>
            <w:r>
              <w:rPr>
                <w:noProof/>
                <w:webHidden/>
              </w:rPr>
              <w:instrText xml:space="preserve"> PAGEREF _Toc179721584 \h </w:instrText>
            </w:r>
            <w:r>
              <w:rPr>
                <w:noProof/>
                <w:webHidden/>
              </w:rPr>
            </w:r>
            <w:r>
              <w:rPr>
                <w:noProof/>
                <w:webHidden/>
              </w:rPr>
              <w:fldChar w:fldCharType="separate"/>
            </w:r>
            <w:r>
              <w:rPr>
                <w:noProof/>
                <w:webHidden/>
              </w:rPr>
              <w:t>5</w:t>
            </w:r>
            <w:r>
              <w:rPr>
                <w:noProof/>
                <w:webHidden/>
              </w:rPr>
              <w:fldChar w:fldCharType="end"/>
            </w:r>
          </w:hyperlink>
        </w:p>
        <w:p w14:paraId="3466BD40" w14:textId="57E9F0A6" w:rsidR="00C84D5C" w:rsidRDefault="00C84D5C">
          <w:pPr>
            <w:pStyle w:val="TOC1"/>
            <w:tabs>
              <w:tab w:val="right" w:leader="dot" w:pos="9350"/>
            </w:tabs>
            <w:rPr>
              <w:rFonts w:asciiTheme="minorHAnsi" w:eastAsiaTheme="minorEastAsia" w:hAnsiTheme="minorHAnsi" w:cstheme="minorBidi"/>
              <w:noProof/>
              <w:kern w:val="2"/>
              <w:sz w:val="24"/>
              <w14:ligatures w14:val="standardContextual"/>
            </w:rPr>
          </w:pPr>
          <w:hyperlink w:anchor="_Toc179721585" w:history="1">
            <w:r w:rsidRPr="00111BD5">
              <w:rPr>
                <w:rStyle w:val="Hyperlink"/>
                <w:noProof/>
              </w:rPr>
              <w:t>Activity 9-4: Creating Static DNS Entries and Aliasing</w:t>
            </w:r>
            <w:r>
              <w:rPr>
                <w:noProof/>
                <w:webHidden/>
              </w:rPr>
              <w:tab/>
            </w:r>
            <w:r>
              <w:rPr>
                <w:noProof/>
                <w:webHidden/>
              </w:rPr>
              <w:fldChar w:fldCharType="begin"/>
            </w:r>
            <w:r>
              <w:rPr>
                <w:noProof/>
                <w:webHidden/>
              </w:rPr>
              <w:instrText xml:space="preserve"> PAGEREF _Toc179721585 \h </w:instrText>
            </w:r>
            <w:r>
              <w:rPr>
                <w:noProof/>
                <w:webHidden/>
              </w:rPr>
            </w:r>
            <w:r>
              <w:rPr>
                <w:noProof/>
                <w:webHidden/>
              </w:rPr>
              <w:fldChar w:fldCharType="separate"/>
            </w:r>
            <w:r>
              <w:rPr>
                <w:noProof/>
                <w:webHidden/>
              </w:rPr>
              <w:t>5</w:t>
            </w:r>
            <w:r>
              <w:rPr>
                <w:noProof/>
                <w:webHidden/>
              </w:rPr>
              <w:fldChar w:fldCharType="end"/>
            </w:r>
          </w:hyperlink>
        </w:p>
        <w:p w14:paraId="64771B5C" w14:textId="5C5091F6" w:rsidR="00C84D5C" w:rsidRDefault="00C84D5C">
          <w:pPr>
            <w:pStyle w:val="TOC2"/>
            <w:tabs>
              <w:tab w:val="right" w:leader="dot" w:pos="9350"/>
            </w:tabs>
            <w:rPr>
              <w:rFonts w:asciiTheme="minorHAnsi" w:eastAsiaTheme="minorEastAsia" w:hAnsiTheme="minorHAnsi" w:cstheme="minorBidi"/>
              <w:noProof/>
              <w:kern w:val="2"/>
              <w:sz w:val="24"/>
              <w14:ligatures w14:val="standardContextual"/>
            </w:rPr>
          </w:pPr>
          <w:hyperlink w:anchor="_Toc179721586" w:history="1">
            <w:r w:rsidRPr="00111BD5">
              <w:rPr>
                <w:rStyle w:val="Hyperlink"/>
                <w:noProof/>
              </w:rPr>
              <w:t>Assignment Submission</w:t>
            </w:r>
            <w:r>
              <w:rPr>
                <w:noProof/>
                <w:webHidden/>
              </w:rPr>
              <w:tab/>
            </w:r>
            <w:r>
              <w:rPr>
                <w:noProof/>
                <w:webHidden/>
              </w:rPr>
              <w:fldChar w:fldCharType="begin"/>
            </w:r>
            <w:r>
              <w:rPr>
                <w:noProof/>
                <w:webHidden/>
              </w:rPr>
              <w:instrText xml:space="preserve"> PAGEREF _Toc179721586 \h </w:instrText>
            </w:r>
            <w:r>
              <w:rPr>
                <w:noProof/>
                <w:webHidden/>
              </w:rPr>
            </w:r>
            <w:r>
              <w:rPr>
                <w:noProof/>
                <w:webHidden/>
              </w:rPr>
              <w:fldChar w:fldCharType="separate"/>
            </w:r>
            <w:r>
              <w:rPr>
                <w:noProof/>
                <w:webHidden/>
              </w:rPr>
              <w:t>7</w:t>
            </w:r>
            <w:r>
              <w:rPr>
                <w:noProof/>
                <w:webHidden/>
              </w:rPr>
              <w:fldChar w:fldCharType="end"/>
            </w:r>
          </w:hyperlink>
        </w:p>
        <w:p w14:paraId="7BAE1361" w14:textId="486193D4" w:rsidR="007B6B6B" w:rsidRDefault="007B6B6B" w:rsidP="007B6B6B">
          <w:pPr>
            <w:rPr>
              <w:b/>
              <w:bCs/>
              <w:noProof/>
            </w:rPr>
          </w:pPr>
          <w:r>
            <w:rPr>
              <w:b/>
              <w:bCs/>
              <w:noProof/>
            </w:rPr>
            <w:fldChar w:fldCharType="end"/>
          </w:r>
        </w:p>
      </w:sdtContent>
    </w:sdt>
    <w:p w14:paraId="6C74C5D6" w14:textId="77777777" w:rsidR="001871FD" w:rsidRDefault="001871FD" w:rsidP="001871FD">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56D681C0" w14:textId="77777777" w:rsidR="001871FD" w:rsidRDefault="001871FD" w:rsidP="00922D5F">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7E3C88E0" w14:textId="77777777" w:rsidR="001871FD" w:rsidRDefault="001871FD" w:rsidP="00922D5F">
      <w:pPr>
        <w:pStyle w:val="ListParagraph"/>
        <w:numPr>
          <w:ilvl w:val="0"/>
          <w:numId w:val="3"/>
        </w:numPr>
      </w:pPr>
      <w:r>
        <w:t>Click and Drag your mouse around whatever you want to snip.</w:t>
      </w:r>
    </w:p>
    <w:p w14:paraId="735BE951" w14:textId="77777777" w:rsidR="001871FD" w:rsidRDefault="001871FD" w:rsidP="00922D5F">
      <w:pPr>
        <w:pStyle w:val="ListParagraph"/>
        <w:numPr>
          <w:ilvl w:val="0"/>
          <w:numId w:val="3"/>
        </w:numPr>
      </w:pPr>
      <w:r>
        <w:t>Release the mouse button. This places the snip into the Windows Clipboard.</w:t>
      </w:r>
    </w:p>
    <w:p w14:paraId="2812B0A7" w14:textId="77777777" w:rsidR="001871FD" w:rsidRDefault="001871FD" w:rsidP="00922D5F">
      <w:pPr>
        <w:pStyle w:val="ListParagraph"/>
        <w:numPr>
          <w:ilvl w:val="0"/>
          <w:numId w:val="3"/>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4B422217" w14:textId="146935E1" w:rsidR="00BA0029" w:rsidRDefault="009F296E" w:rsidP="00560AD2">
      <w:pPr>
        <w:pStyle w:val="Heading1"/>
      </w:pPr>
      <w:bookmarkStart w:id="2" w:name="_Toc179721582"/>
      <w:bookmarkEnd w:id="1"/>
      <w:r>
        <w:lastRenderedPageBreak/>
        <w:t xml:space="preserve">Activity </w:t>
      </w:r>
      <w:r w:rsidR="00C84D5C">
        <w:t>9</w:t>
      </w:r>
      <w:r w:rsidR="009E7965" w:rsidRPr="004C0327">
        <w:t>-</w:t>
      </w:r>
      <w:r>
        <w:t>1</w:t>
      </w:r>
      <w:r w:rsidR="009E7965" w:rsidRPr="004C0327">
        <w:t>: Creating a Reverse Lookup Zone</w:t>
      </w:r>
      <w:bookmarkEnd w:id="2"/>
    </w:p>
    <w:p w14:paraId="4322A24C" w14:textId="77777777" w:rsidR="009E7965" w:rsidRDefault="00DE38C0" w:rsidP="00BA0029">
      <w:r>
        <w:rPr>
          <w:noProof/>
        </w:rPr>
        <w:drawing>
          <wp:inline distT="0" distB="0" distL="0" distR="0" wp14:anchorId="7DA7D568" wp14:editId="0442BBBD">
            <wp:extent cx="4643954" cy="27336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8">
                      <a:extLst>
                        <a:ext uri="{28A0092B-C50C-407E-A947-70E740481C1C}">
                          <a14:useLocalDpi xmlns:a14="http://schemas.microsoft.com/office/drawing/2010/main" val="0"/>
                        </a:ext>
                      </a:extLst>
                    </a:blip>
                    <a:stretch>
                      <a:fillRect/>
                    </a:stretch>
                  </pic:blipFill>
                  <pic:spPr>
                    <a:xfrm>
                      <a:off x="0" y="0"/>
                      <a:ext cx="4643954" cy="2733675"/>
                    </a:xfrm>
                    <a:prstGeom prst="rect">
                      <a:avLst/>
                    </a:prstGeom>
                  </pic:spPr>
                </pic:pic>
              </a:graphicData>
            </a:graphic>
          </wp:inline>
        </w:drawing>
      </w:r>
    </w:p>
    <w:p w14:paraId="22B92490" w14:textId="77777777" w:rsidR="009E7965" w:rsidRDefault="009E7965" w:rsidP="009E7965">
      <w:r w:rsidRPr="004C0327">
        <w:t>Time Req</w:t>
      </w:r>
      <w:r>
        <w:t>uired: Approximately 10 minutes</w:t>
      </w:r>
    </w:p>
    <w:p w14:paraId="33BC71D1" w14:textId="77777777" w:rsidR="009E7965" w:rsidRDefault="009E7965" w:rsidP="009E7965">
      <w:r w:rsidRPr="004C0327">
        <w:t>Objective: Learn how to create a reverse lookup zone.</w:t>
      </w:r>
    </w:p>
    <w:p w14:paraId="5F674008" w14:textId="322AD80E" w:rsidR="009E7965" w:rsidRDefault="009E7965" w:rsidP="009E7965">
      <w:r w:rsidRPr="004C0327">
        <w:t>Description: If you plan to use a reverse lookup zone, create it before DNS forward lookup zone records are created. The reason for this is that when a DNS forward lookup zone record is created, either manually or through dynamic updating, an associated reverse lookup zone PTR record can be created automatically.</w:t>
      </w:r>
    </w:p>
    <w:p w14:paraId="17105C55" w14:textId="77777777" w:rsidR="008D75D3" w:rsidRDefault="008D75D3" w:rsidP="00922D5F">
      <w:pPr>
        <w:pStyle w:val="ListParagraph"/>
        <w:numPr>
          <w:ilvl w:val="0"/>
          <w:numId w:val="4"/>
        </w:numPr>
      </w:pPr>
      <w:r w:rsidRPr="0015191C">
        <w:t xml:space="preserve">Start Server1 and log on as </w:t>
      </w:r>
      <w:r>
        <w:t>your administrator account</w:t>
      </w:r>
      <w:r w:rsidRPr="0015191C">
        <w:t>.</w:t>
      </w:r>
    </w:p>
    <w:p w14:paraId="69B2F228" w14:textId="77777777" w:rsidR="009E7965" w:rsidRDefault="009E7965" w:rsidP="00922D5F">
      <w:pPr>
        <w:pStyle w:val="ListParagraph"/>
        <w:numPr>
          <w:ilvl w:val="0"/>
          <w:numId w:val="4"/>
        </w:numPr>
      </w:pPr>
      <w:r w:rsidRPr="004C0327">
        <w:t>Open Server Manager, if it is not open.</w:t>
      </w:r>
    </w:p>
    <w:p w14:paraId="1100DB1A" w14:textId="77777777" w:rsidR="009E7965" w:rsidRDefault="009E7965" w:rsidP="00922D5F">
      <w:pPr>
        <w:pStyle w:val="ListParagraph"/>
        <w:numPr>
          <w:ilvl w:val="0"/>
          <w:numId w:val="4"/>
        </w:numPr>
      </w:pPr>
      <w:r w:rsidRPr="004C0327">
        <w:t xml:space="preserve">Click Tools and click </w:t>
      </w:r>
      <w:r w:rsidRPr="00622CB6">
        <w:rPr>
          <w:b/>
        </w:rPr>
        <w:t>DNS</w:t>
      </w:r>
      <w:r w:rsidRPr="004C0327">
        <w:t>.</w:t>
      </w:r>
    </w:p>
    <w:p w14:paraId="68E21D81" w14:textId="77777777" w:rsidR="009E7965" w:rsidRDefault="009E7965" w:rsidP="00922D5F">
      <w:pPr>
        <w:pStyle w:val="ListParagraph"/>
        <w:numPr>
          <w:ilvl w:val="0"/>
          <w:numId w:val="4"/>
        </w:numPr>
      </w:pPr>
      <w:r w:rsidRPr="004C0327">
        <w:t>If necessary, in the left pane of DNS M</w:t>
      </w:r>
      <w:r w:rsidR="00FE77B0">
        <w:t>anager C</w:t>
      </w:r>
      <w:r w:rsidRPr="004C0327">
        <w:t>lick the right-pointing arrow in front of your server’s name to expand the elements under it (if you don’t see the arrow, click the server’s name in the left pane first).</w:t>
      </w:r>
    </w:p>
    <w:p w14:paraId="4592CC62" w14:textId="77777777" w:rsidR="009E7965" w:rsidRDefault="009E7965" w:rsidP="00922D5F">
      <w:pPr>
        <w:pStyle w:val="ListParagraph"/>
        <w:numPr>
          <w:ilvl w:val="0"/>
          <w:numId w:val="4"/>
        </w:numPr>
      </w:pPr>
      <w:r w:rsidRPr="004C0327">
        <w:t xml:space="preserve">In the left pane, </w:t>
      </w:r>
      <w:r w:rsidR="00EA7B04">
        <w:t>Right C</w:t>
      </w:r>
      <w:r w:rsidRPr="004C0327">
        <w:t xml:space="preserve">lick </w:t>
      </w:r>
      <w:r w:rsidRPr="00622CB6">
        <w:rPr>
          <w:b/>
        </w:rPr>
        <w:t>Reverse Lookup Zones</w:t>
      </w:r>
      <w:r w:rsidR="00EA7B04">
        <w:t xml:space="preserve">, Click </w:t>
      </w:r>
      <w:r w:rsidR="00EA7B04" w:rsidRPr="00622CB6">
        <w:rPr>
          <w:b/>
        </w:rPr>
        <w:t>New Zone</w:t>
      </w:r>
      <w:r w:rsidR="00EA7B04">
        <w:t>.</w:t>
      </w:r>
    </w:p>
    <w:p w14:paraId="2BB7A25F" w14:textId="77777777" w:rsidR="009E7965" w:rsidRDefault="009E7965" w:rsidP="00922D5F">
      <w:pPr>
        <w:pStyle w:val="ListParagraph"/>
        <w:numPr>
          <w:ilvl w:val="0"/>
          <w:numId w:val="4"/>
        </w:numPr>
      </w:pPr>
      <w:r>
        <w:t>C</w:t>
      </w:r>
      <w:r w:rsidRPr="004C0327">
        <w:t>lick Next after the New Zone Wizard starts.</w:t>
      </w:r>
    </w:p>
    <w:p w14:paraId="3EDCD706" w14:textId="77777777" w:rsidR="009E7965" w:rsidRDefault="009E7965" w:rsidP="00922D5F">
      <w:pPr>
        <w:pStyle w:val="ListParagraph"/>
        <w:numPr>
          <w:ilvl w:val="0"/>
          <w:numId w:val="4"/>
        </w:numPr>
      </w:pPr>
      <w:r w:rsidRPr="004C0327">
        <w:t>Notice the zone options tha</w:t>
      </w:r>
      <w:r w:rsidR="008D75D3">
        <w:t>t are available</w:t>
      </w:r>
      <w:r w:rsidRPr="004C0327">
        <w:t xml:space="preserve"> and then ensure that </w:t>
      </w:r>
      <w:r w:rsidRPr="008B33CC">
        <w:rPr>
          <w:b/>
        </w:rPr>
        <w:t>Primary zone</w:t>
      </w:r>
      <w:r w:rsidRPr="004C0327">
        <w:t xml:space="preserve"> is selected. Also, ensure the box is checked for Store the zone in Active Directory (available only if DNS server is a writeable domain controller). This last option enables the DNS server contents to be replicated to other DNS servers on the network.</w:t>
      </w:r>
    </w:p>
    <w:p w14:paraId="3931EA14" w14:textId="77777777" w:rsidR="00E262E4" w:rsidRDefault="009E7965" w:rsidP="00922D5F">
      <w:pPr>
        <w:pStyle w:val="ListParagraph"/>
        <w:numPr>
          <w:ilvl w:val="0"/>
          <w:numId w:val="4"/>
        </w:numPr>
      </w:pPr>
      <w:r w:rsidRPr="00E2340F">
        <w:lastRenderedPageBreak/>
        <w:t>Click Next. Configuring the zone type When you select the option to Store the zone in Active Directory (available only if DNS server is a writeable domain controller), this means that you are creating an Active Directory Integrated zone, so that the zone data is stored in Active Directory. The benefit is that zone data is replicated when Active Directory is replicated and such zones are afforded Active Directory security. Zone data is also replicated to all new domain controllers.</w:t>
      </w:r>
    </w:p>
    <w:p w14:paraId="4AEDE67E" w14:textId="77777777" w:rsidR="009E7965" w:rsidRDefault="001E63CF" w:rsidP="00922D5F">
      <w:pPr>
        <w:pStyle w:val="ListParagraph"/>
        <w:numPr>
          <w:ilvl w:val="0"/>
          <w:numId w:val="4"/>
        </w:numPr>
      </w:pPr>
      <w:r>
        <w:t>Click Next.</w:t>
      </w:r>
    </w:p>
    <w:p w14:paraId="23B058D3" w14:textId="77777777" w:rsidR="009E7965" w:rsidRDefault="009E7965" w:rsidP="00922D5F">
      <w:pPr>
        <w:pStyle w:val="ListParagraph"/>
        <w:numPr>
          <w:ilvl w:val="0"/>
          <w:numId w:val="4"/>
        </w:numPr>
      </w:pPr>
      <w:r w:rsidRPr="00E2340F">
        <w:t>In the Active Directory Zone Replication Scope window, y</w:t>
      </w:r>
      <w:r>
        <w:t>ou can select how the DNS serv</w:t>
      </w:r>
      <w:r w:rsidRPr="00E2340F">
        <w:t>er is replicated through Active Directory. Make sure that To all DNS servers running on domain controllers in the domain:</w:t>
      </w:r>
      <w:r>
        <w:t xml:space="preserve"> domainname is selected.</w:t>
      </w:r>
    </w:p>
    <w:p w14:paraId="3F4C6374" w14:textId="77777777" w:rsidR="009E7965" w:rsidRDefault="009E7965" w:rsidP="00922D5F">
      <w:pPr>
        <w:pStyle w:val="ListParagraph"/>
        <w:numPr>
          <w:ilvl w:val="0"/>
          <w:numId w:val="4"/>
        </w:numPr>
      </w:pPr>
      <w:r w:rsidRPr="00E2340F">
        <w:t>Click Next.</w:t>
      </w:r>
    </w:p>
    <w:p w14:paraId="709039F2" w14:textId="77777777" w:rsidR="00595067" w:rsidRDefault="009E7965" w:rsidP="00922D5F">
      <w:pPr>
        <w:pStyle w:val="ListParagraph"/>
        <w:numPr>
          <w:ilvl w:val="0"/>
          <w:numId w:val="4"/>
        </w:numPr>
      </w:pPr>
      <w:r w:rsidRPr="00E2340F">
        <w:t xml:space="preserve">In the next window, you can select whether to create the reverse lookup zone for IPv4 or IPv6. For this activity </w:t>
      </w:r>
      <w:r w:rsidR="00ED038C">
        <w:t>leave</w:t>
      </w:r>
      <w:r w:rsidRPr="00E2340F">
        <w:t xml:space="preserve"> IPv4 Reverse Lookup Zone</w:t>
      </w:r>
      <w:r w:rsidR="00ED038C">
        <w:t xml:space="preserve"> selected</w:t>
      </w:r>
      <w:r w:rsidRPr="00E2340F">
        <w:t>.</w:t>
      </w:r>
    </w:p>
    <w:p w14:paraId="680BECD3" w14:textId="77777777" w:rsidR="009E7965" w:rsidRDefault="000E5A96" w:rsidP="00922D5F">
      <w:pPr>
        <w:pStyle w:val="ListParagraph"/>
        <w:numPr>
          <w:ilvl w:val="0"/>
          <w:numId w:val="4"/>
        </w:numPr>
      </w:pPr>
      <w:r>
        <w:t>Click Next.</w:t>
      </w:r>
    </w:p>
    <w:p w14:paraId="2C895ADB" w14:textId="77777777" w:rsidR="00422AF4" w:rsidRDefault="009E7965" w:rsidP="00922D5F">
      <w:pPr>
        <w:pStyle w:val="ListParagraph"/>
        <w:numPr>
          <w:ilvl w:val="0"/>
          <w:numId w:val="4"/>
        </w:numPr>
      </w:pPr>
      <w:r w:rsidRPr="00E2340F">
        <w:t>Enter the network ID of the reverse lookup zone</w:t>
      </w:r>
      <w:r w:rsidR="000D7773">
        <w:t>.</w:t>
      </w:r>
      <w:r w:rsidRPr="00E2340F">
        <w:t xml:space="preserve"> </w:t>
      </w:r>
      <w:r w:rsidR="000D7773" w:rsidRPr="000D7773">
        <w:rPr>
          <w:b/>
          <w:bCs/>
        </w:rPr>
        <w:t>10.10.1</w:t>
      </w:r>
      <w:r w:rsidR="000D7773">
        <w:rPr>
          <w:b/>
          <w:bCs/>
        </w:rPr>
        <w:t xml:space="preserve"> </w:t>
      </w:r>
      <w:r w:rsidR="000D7773">
        <w:t>This is</w:t>
      </w:r>
      <w:r w:rsidRPr="00E2340F">
        <w:t xml:space="preserve"> the first two or three octets that identify the network, depending on the subnet mask that you use.</w:t>
      </w:r>
      <w:r w:rsidR="000D7773">
        <w:t xml:space="preserve"> </w:t>
      </w:r>
      <w:r w:rsidR="000D7773">
        <w:br/>
        <w:t>T</w:t>
      </w:r>
      <w:r w:rsidRPr="00E2340F">
        <w:t xml:space="preserve">his information is used to build the “in-addr.arpa” reverse lookup zone name. For example, if your zone network address is 192.168 then the in-addr.arpa reverse lookup zone is named 168.192.in-addr.arpa. The wizard automatically builds the in-addr.arpa name format when you enter the </w:t>
      </w:r>
      <w:r>
        <w:t>network address</w:t>
      </w:r>
      <w:r w:rsidRPr="00E2340F">
        <w:t>.</w:t>
      </w:r>
    </w:p>
    <w:p w14:paraId="2C6F553B" w14:textId="77777777" w:rsidR="009E7965" w:rsidRDefault="009E7965" w:rsidP="00922D5F">
      <w:pPr>
        <w:pStyle w:val="ListParagraph"/>
        <w:numPr>
          <w:ilvl w:val="0"/>
          <w:numId w:val="4"/>
        </w:numPr>
      </w:pPr>
      <w:r w:rsidRPr="00E2340F">
        <w:t>Click Next.</w:t>
      </w:r>
    </w:p>
    <w:p w14:paraId="462591D3" w14:textId="77777777" w:rsidR="009E7965" w:rsidRDefault="009E7965" w:rsidP="00922D5F">
      <w:pPr>
        <w:pStyle w:val="ListParagraph"/>
        <w:numPr>
          <w:ilvl w:val="0"/>
          <w:numId w:val="4"/>
        </w:numPr>
      </w:pPr>
      <w:r w:rsidRPr="00E800A4">
        <w:t>Configure the security of updates made through DHCP by making sure that Allow only secure dynamic updates (recommended for Active Directory) is selected.</w:t>
      </w:r>
    </w:p>
    <w:p w14:paraId="2A5819E1" w14:textId="77777777" w:rsidR="009E7965" w:rsidRDefault="009E7965" w:rsidP="00922D5F">
      <w:pPr>
        <w:pStyle w:val="ListParagraph"/>
        <w:numPr>
          <w:ilvl w:val="0"/>
          <w:numId w:val="4"/>
        </w:numPr>
      </w:pPr>
      <w:r w:rsidRPr="00E800A4">
        <w:t>Click Next.</w:t>
      </w:r>
    </w:p>
    <w:p w14:paraId="10E5987E" w14:textId="77777777" w:rsidR="00D256BB" w:rsidRDefault="009E7965" w:rsidP="00922D5F">
      <w:pPr>
        <w:pStyle w:val="ListParagraph"/>
        <w:numPr>
          <w:ilvl w:val="0"/>
          <w:numId w:val="4"/>
        </w:numPr>
      </w:pPr>
      <w:r w:rsidRPr="00E800A4">
        <w:t>Review the information you have entered</w:t>
      </w:r>
      <w:r w:rsidR="00D256BB">
        <w:t>.</w:t>
      </w:r>
    </w:p>
    <w:p w14:paraId="5317E5C0" w14:textId="77777777" w:rsidR="00D256BB" w:rsidRDefault="00D256BB" w:rsidP="00922D5F">
      <w:pPr>
        <w:pStyle w:val="ListParagraph"/>
        <w:numPr>
          <w:ilvl w:val="0"/>
          <w:numId w:val="4"/>
        </w:numPr>
        <w:rPr>
          <w:b/>
        </w:rPr>
      </w:pPr>
      <w:r w:rsidRPr="0023303C">
        <w:rPr>
          <w:b/>
        </w:rPr>
        <w:t>Insert a screenshot:</w:t>
      </w:r>
    </w:p>
    <w:sdt>
      <w:sdtPr>
        <w:rPr>
          <w:rStyle w:val="Red"/>
        </w:rPr>
        <w:id w:val="-7450633"/>
        <w:placeholder>
          <w:docPart w:val="1851708EF5FB4525A05557183125A83A"/>
        </w:placeholder>
        <w:showingPlcHdr/>
      </w:sdtPr>
      <w:sdtEndPr>
        <w:rPr>
          <w:rStyle w:val="Red"/>
        </w:rPr>
      </w:sdtEndPr>
      <w:sdtContent>
        <w:p w14:paraId="56D5D7A2" w14:textId="77777777" w:rsidR="00D256BB" w:rsidRDefault="00D256BB" w:rsidP="00D256BB">
          <w:pPr>
            <w:rPr>
              <w:rStyle w:val="Red"/>
            </w:rPr>
          </w:pPr>
          <w:r>
            <w:rPr>
              <w:rStyle w:val="PlaceholderText"/>
              <w:color w:val="FF0000"/>
            </w:rPr>
            <w:t>Click or tap here to enter text.</w:t>
          </w:r>
        </w:p>
      </w:sdtContent>
    </w:sdt>
    <w:p w14:paraId="64BE365E" w14:textId="77777777" w:rsidR="009E7965" w:rsidRDefault="00D256BB" w:rsidP="00922D5F">
      <w:pPr>
        <w:pStyle w:val="ListParagraph"/>
        <w:numPr>
          <w:ilvl w:val="0"/>
          <w:numId w:val="4"/>
        </w:numPr>
      </w:pPr>
      <w:r>
        <w:t>C</w:t>
      </w:r>
      <w:r w:rsidR="009E7965" w:rsidRPr="00E800A4">
        <w:t>lick Finish. You should see the new reverse lookup zone displayed in the right pane.</w:t>
      </w:r>
    </w:p>
    <w:p w14:paraId="7038B027" w14:textId="77777777" w:rsidR="0023303C" w:rsidRDefault="0023303C" w:rsidP="00922D5F">
      <w:pPr>
        <w:pStyle w:val="ListParagraph"/>
        <w:numPr>
          <w:ilvl w:val="0"/>
          <w:numId w:val="4"/>
        </w:numPr>
        <w:rPr>
          <w:b/>
        </w:rPr>
      </w:pPr>
      <w:r w:rsidRPr="0023303C">
        <w:rPr>
          <w:b/>
        </w:rPr>
        <w:t>Insert a screenshot:</w:t>
      </w:r>
    </w:p>
    <w:sdt>
      <w:sdtPr>
        <w:rPr>
          <w:rStyle w:val="Red"/>
        </w:rPr>
        <w:id w:val="-387342652"/>
        <w:placeholder>
          <w:docPart w:val="F4257D8D9DED4D15BCD081C26EAA2462"/>
        </w:placeholder>
        <w:showingPlcHdr/>
      </w:sdtPr>
      <w:sdtEndPr>
        <w:rPr>
          <w:rStyle w:val="Red"/>
        </w:rPr>
      </w:sdtEndPr>
      <w:sdtContent>
        <w:p w14:paraId="49CAB99C" w14:textId="77777777" w:rsidR="00B90469" w:rsidRDefault="00B90469" w:rsidP="00B90469">
          <w:pPr>
            <w:rPr>
              <w:rStyle w:val="Red"/>
            </w:rPr>
          </w:pPr>
          <w:r>
            <w:rPr>
              <w:rStyle w:val="PlaceholderText"/>
              <w:color w:val="FF0000"/>
            </w:rPr>
            <w:t>Click or tap here to enter text.</w:t>
          </w:r>
        </w:p>
      </w:sdtContent>
    </w:sdt>
    <w:p w14:paraId="013F6FD1" w14:textId="77777777" w:rsidR="009E7965" w:rsidRDefault="009E7965" w:rsidP="00922D5F">
      <w:pPr>
        <w:pStyle w:val="ListParagraph"/>
        <w:numPr>
          <w:ilvl w:val="0"/>
          <w:numId w:val="4"/>
        </w:numPr>
      </w:pPr>
      <w:r w:rsidRPr="00E800A4">
        <w:lastRenderedPageBreak/>
        <w:t>Leave DNS Manager open for the next activity.</w:t>
      </w:r>
    </w:p>
    <w:p w14:paraId="79B145BE" w14:textId="1E8F34A2" w:rsidR="009E7965" w:rsidRDefault="009E7965" w:rsidP="00034012">
      <w:pPr>
        <w:pStyle w:val="Heading1"/>
      </w:pPr>
      <w:bookmarkStart w:id="3" w:name="_Toc179721583"/>
      <w:r w:rsidRPr="00E800A4">
        <w:t xml:space="preserve">Activity </w:t>
      </w:r>
      <w:r w:rsidR="00C84D5C">
        <w:t>9</w:t>
      </w:r>
      <w:r w:rsidR="00F61DD1">
        <w:t>-2</w:t>
      </w:r>
      <w:r w:rsidRPr="00E800A4">
        <w:t>: Manually Creating DNS Host Address A Resource Records</w:t>
      </w:r>
      <w:bookmarkEnd w:id="3"/>
    </w:p>
    <w:p w14:paraId="20CD794C" w14:textId="77777777" w:rsidR="009E7965" w:rsidRDefault="009E7965" w:rsidP="009E7965">
      <w:r w:rsidRPr="00E800A4">
        <w:t>Time Req</w:t>
      </w:r>
      <w:r>
        <w:t>uired: Approximately 1</w:t>
      </w:r>
      <w:r w:rsidR="005B44B3">
        <w:t>0</w:t>
      </w:r>
      <w:r>
        <w:t xml:space="preserve"> minutes</w:t>
      </w:r>
    </w:p>
    <w:p w14:paraId="05B30D96" w14:textId="77777777" w:rsidR="009E7965" w:rsidRDefault="009E7965" w:rsidP="009E7965">
      <w:r w:rsidRPr="00E800A4">
        <w:t>Objective: Create a Host Address A Resource Record.</w:t>
      </w:r>
    </w:p>
    <w:p w14:paraId="411CF714" w14:textId="77777777" w:rsidR="009E7965" w:rsidRDefault="009E7965" w:rsidP="009E7965">
      <w:r w:rsidRPr="00E800A4">
        <w:t xml:space="preserve">Description: In this activity, you learn how to configure a Host Address A Resource Record in a forward lookup zone. </w:t>
      </w:r>
      <w:r w:rsidR="00FD0F59">
        <w:t xml:space="preserve">We will put in a fake </w:t>
      </w:r>
      <w:r w:rsidR="009B550A">
        <w:t>IP</w:t>
      </w:r>
      <w:r w:rsidR="00FD0F59">
        <w:t xml:space="preserve"> address and </w:t>
      </w:r>
      <w:r w:rsidR="009B550A">
        <w:t xml:space="preserve">fake </w:t>
      </w:r>
      <w:r w:rsidR="00FD0F59">
        <w:t>host name.</w:t>
      </w:r>
    </w:p>
    <w:p w14:paraId="0F3F8DF7" w14:textId="77777777" w:rsidR="0072177C" w:rsidRDefault="0072177C" w:rsidP="00922D5F">
      <w:pPr>
        <w:pStyle w:val="ListParagraph"/>
        <w:numPr>
          <w:ilvl w:val="0"/>
          <w:numId w:val="5"/>
        </w:numPr>
      </w:pPr>
      <w:r w:rsidRPr="0015191C">
        <w:t xml:space="preserve">Start Server1 and log on as </w:t>
      </w:r>
      <w:r>
        <w:t>your administrator account</w:t>
      </w:r>
      <w:r w:rsidRPr="0015191C">
        <w:t>.</w:t>
      </w:r>
    </w:p>
    <w:p w14:paraId="1435EC17" w14:textId="77777777" w:rsidR="009E7965" w:rsidRDefault="009E7965" w:rsidP="00922D5F">
      <w:pPr>
        <w:pStyle w:val="ListParagraph"/>
        <w:numPr>
          <w:ilvl w:val="0"/>
          <w:numId w:val="5"/>
        </w:numPr>
      </w:pPr>
      <w:r w:rsidRPr="00E800A4">
        <w:t>Open DNS Manager, if it is not still open.</w:t>
      </w:r>
    </w:p>
    <w:p w14:paraId="73AEDA09" w14:textId="77777777" w:rsidR="009E7965" w:rsidRDefault="009E7965" w:rsidP="00922D5F">
      <w:pPr>
        <w:pStyle w:val="ListParagraph"/>
        <w:numPr>
          <w:ilvl w:val="0"/>
          <w:numId w:val="5"/>
        </w:numPr>
      </w:pPr>
      <w:r w:rsidRPr="00E800A4">
        <w:t>Double-click Forward Lookup Zones in the tree under the server’s name.</w:t>
      </w:r>
    </w:p>
    <w:p w14:paraId="15EF8781" w14:textId="2D2CE0BF" w:rsidR="009E7965" w:rsidRDefault="009E7965" w:rsidP="00922D5F">
      <w:pPr>
        <w:pStyle w:val="ListParagraph"/>
        <w:numPr>
          <w:ilvl w:val="0"/>
          <w:numId w:val="5"/>
        </w:numPr>
      </w:pPr>
      <w:r w:rsidRPr="00E800A4">
        <w:t xml:space="preserve">Double-click the domain name, </w:t>
      </w:r>
      <w:r w:rsidR="004F4EFC">
        <w:t>MyDomain</w:t>
      </w:r>
      <w:r w:rsidR="009514EA">
        <w:t>.local</w:t>
      </w:r>
      <w:r w:rsidRPr="00E800A4">
        <w:t>. Notice there is already a Host (A) record for your server</w:t>
      </w:r>
      <w:r w:rsidR="007F4136">
        <w:t>s and Win10</w:t>
      </w:r>
      <w:r w:rsidRPr="00E800A4">
        <w:t xml:space="preserve"> in the right pane.</w:t>
      </w:r>
    </w:p>
    <w:p w14:paraId="212E19A3" w14:textId="77777777" w:rsidR="009E7965" w:rsidRDefault="009E7965" w:rsidP="00922D5F">
      <w:pPr>
        <w:pStyle w:val="ListParagraph"/>
        <w:numPr>
          <w:ilvl w:val="0"/>
          <w:numId w:val="5"/>
        </w:numPr>
      </w:pPr>
      <w:r w:rsidRPr="00EF60CD">
        <w:t>Click New Host (A or AAAA).</w:t>
      </w:r>
    </w:p>
    <w:p w14:paraId="009A376B" w14:textId="77777777" w:rsidR="009E7965" w:rsidRDefault="009E7965" w:rsidP="00922D5F">
      <w:pPr>
        <w:pStyle w:val="ListParagraph"/>
        <w:numPr>
          <w:ilvl w:val="0"/>
          <w:numId w:val="5"/>
        </w:numPr>
      </w:pPr>
      <w:r w:rsidRPr="00EF60CD">
        <w:t>Enter the name of the host computer</w:t>
      </w:r>
      <w:r w:rsidR="00BB2522">
        <w:t xml:space="preserve"> </w:t>
      </w:r>
      <w:r w:rsidRPr="00844AFA">
        <w:rPr>
          <w:b/>
        </w:rPr>
        <w:t>Computer1</w:t>
      </w:r>
      <w:r w:rsidRPr="00EF60CD">
        <w:t xml:space="preserve"> and its IP address </w:t>
      </w:r>
      <w:r w:rsidR="008F4D59" w:rsidRPr="00844AFA">
        <w:rPr>
          <w:b/>
        </w:rPr>
        <w:t>10.10.1.</w:t>
      </w:r>
      <w:r w:rsidRPr="00844AFA">
        <w:rPr>
          <w:b/>
        </w:rPr>
        <w:t>40</w:t>
      </w:r>
      <w:r w:rsidRPr="00EF60CD">
        <w:t xml:space="preserve"> in the New Host dialog box.</w:t>
      </w:r>
    </w:p>
    <w:p w14:paraId="374CB600" w14:textId="77777777" w:rsidR="009E7965" w:rsidRDefault="009E7965" w:rsidP="00922D5F">
      <w:pPr>
        <w:pStyle w:val="ListParagraph"/>
        <w:numPr>
          <w:ilvl w:val="0"/>
          <w:numId w:val="5"/>
        </w:numPr>
      </w:pPr>
      <w:r>
        <w:t>C</w:t>
      </w:r>
      <w:r w:rsidRPr="00EF60CD">
        <w:t xml:space="preserve">heck the </w:t>
      </w:r>
      <w:r w:rsidR="00526354">
        <w:t xml:space="preserve">check </w:t>
      </w:r>
      <w:r w:rsidRPr="00EF60CD">
        <w:t>box to Create ass</w:t>
      </w:r>
      <w:r w:rsidR="00521D89">
        <w:t>ociated pointer (PTR) record</w:t>
      </w:r>
      <w:r w:rsidRPr="00EF60CD">
        <w:t>.</w:t>
      </w:r>
    </w:p>
    <w:p w14:paraId="14EEE556" w14:textId="77777777" w:rsidR="00DA5296" w:rsidRDefault="00DA5296" w:rsidP="00922D5F">
      <w:pPr>
        <w:pStyle w:val="ListParagraph"/>
        <w:numPr>
          <w:ilvl w:val="0"/>
          <w:numId w:val="5"/>
        </w:numPr>
        <w:rPr>
          <w:b/>
        </w:rPr>
      </w:pPr>
      <w:r w:rsidRPr="00DA5296">
        <w:rPr>
          <w:b/>
        </w:rPr>
        <w:t>Insert a screenshot:</w:t>
      </w:r>
    </w:p>
    <w:sdt>
      <w:sdtPr>
        <w:rPr>
          <w:rStyle w:val="Red"/>
        </w:rPr>
        <w:id w:val="-1095088946"/>
        <w:placeholder>
          <w:docPart w:val="7EA7998A020A46D596EF6BD3E320D594"/>
        </w:placeholder>
        <w:showingPlcHdr/>
      </w:sdtPr>
      <w:sdtEndPr>
        <w:rPr>
          <w:rStyle w:val="Red"/>
        </w:rPr>
      </w:sdtEndPr>
      <w:sdtContent>
        <w:p w14:paraId="2BE0D030" w14:textId="77777777" w:rsidR="00611CB8" w:rsidRDefault="00611CB8" w:rsidP="00611CB8">
          <w:pPr>
            <w:rPr>
              <w:rStyle w:val="Red"/>
            </w:rPr>
          </w:pPr>
          <w:r>
            <w:rPr>
              <w:rStyle w:val="PlaceholderText"/>
              <w:color w:val="FF0000"/>
            </w:rPr>
            <w:t>Click or tap here to enter text.</w:t>
          </w:r>
        </w:p>
      </w:sdtContent>
    </w:sdt>
    <w:p w14:paraId="6A9F80E6" w14:textId="77777777" w:rsidR="009E7965" w:rsidRDefault="009E7965" w:rsidP="00922D5F">
      <w:pPr>
        <w:pStyle w:val="ListParagraph"/>
        <w:numPr>
          <w:ilvl w:val="0"/>
          <w:numId w:val="5"/>
        </w:numPr>
      </w:pPr>
      <w:r w:rsidRPr="00EF60CD">
        <w:t xml:space="preserve">Check the box to Allow any authenticated user to update DNS records with the same owner name (for computers running Windows 8.1, Windows 10, or Windows Server </w:t>
      </w:r>
      <w:r w:rsidR="00F5583A">
        <w:t>2019</w:t>
      </w:r>
      <w:r w:rsidRPr="00EF60CD">
        <w:t>, for example, that can update in coordination with DHCP; this option also ensures security, because it associates an ACL with the record).</w:t>
      </w:r>
    </w:p>
    <w:p w14:paraId="0420F1FE" w14:textId="77777777" w:rsidR="009E7965" w:rsidRDefault="009E7965" w:rsidP="00922D5F">
      <w:pPr>
        <w:pStyle w:val="ListParagraph"/>
        <w:numPr>
          <w:ilvl w:val="0"/>
          <w:numId w:val="5"/>
        </w:numPr>
      </w:pPr>
      <w:r w:rsidRPr="00EF60CD">
        <w:t>Click Add Host.</w:t>
      </w:r>
    </w:p>
    <w:p w14:paraId="7EF0491A" w14:textId="77777777" w:rsidR="009E7965" w:rsidRDefault="009E7965" w:rsidP="00922D5F">
      <w:pPr>
        <w:pStyle w:val="ListParagraph"/>
        <w:numPr>
          <w:ilvl w:val="0"/>
          <w:numId w:val="5"/>
        </w:numPr>
      </w:pPr>
      <w:r w:rsidRPr="00EF60CD">
        <w:t>Click OK when you see the message box that your host record was successfully c</w:t>
      </w:r>
      <w:r>
        <w:t>reated.</w:t>
      </w:r>
    </w:p>
    <w:p w14:paraId="6331749C" w14:textId="77777777" w:rsidR="009E7965" w:rsidRDefault="009E7965" w:rsidP="00922D5F">
      <w:pPr>
        <w:pStyle w:val="ListParagraph"/>
        <w:numPr>
          <w:ilvl w:val="0"/>
          <w:numId w:val="5"/>
        </w:numPr>
      </w:pPr>
      <w:r w:rsidRPr="00EF60CD">
        <w:t>Click Done.</w:t>
      </w:r>
    </w:p>
    <w:p w14:paraId="7B5382C6" w14:textId="5B64CFFB" w:rsidR="004F15AE" w:rsidRPr="004F15AE" w:rsidRDefault="004F15AE" w:rsidP="00922D5F">
      <w:pPr>
        <w:pStyle w:val="ListParagraph"/>
        <w:numPr>
          <w:ilvl w:val="0"/>
          <w:numId w:val="5"/>
        </w:numPr>
      </w:pPr>
      <w:r>
        <w:rPr>
          <w:b/>
        </w:rPr>
        <w:t xml:space="preserve">Insert a screenshot showing the entire </w:t>
      </w:r>
      <w:r w:rsidR="004F4EFC">
        <w:rPr>
          <w:b/>
        </w:rPr>
        <w:t>MyDomain</w:t>
      </w:r>
      <w:r>
        <w:rPr>
          <w:b/>
        </w:rPr>
        <w:t>.local zone:</w:t>
      </w:r>
    </w:p>
    <w:sdt>
      <w:sdtPr>
        <w:rPr>
          <w:rStyle w:val="Red"/>
        </w:rPr>
        <w:id w:val="-382408479"/>
        <w:placeholder>
          <w:docPart w:val="CF8C70EF50D14B3898BF1C4D0035B0FD"/>
        </w:placeholder>
        <w:showingPlcHdr/>
      </w:sdtPr>
      <w:sdtEndPr>
        <w:rPr>
          <w:rStyle w:val="Red"/>
        </w:rPr>
      </w:sdtEndPr>
      <w:sdtContent>
        <w:p w14:paraId="4DCCDAAB" w14:textId="77777777" w:rsidR="004F15AE" w:rsidRDefault="004F15AE" w:rsidP="004F15AE">
          <w:pPr>
            <w:rPr>
              <w:rStyle w:val="Red"/>
            </w:rPr>
          </w:pPr>
          <w:r w:rsidRPr="004F15AE">
            <w:rPr>
              <w:rStyle w:val="PlaceholderText"/>
              <w:color w:val="FF0000"/>
            </w:rPr>
            <w:t>Click or tap here to enter text.</w:t>
          </w:r>
        </w:p>
      </w:sdtContent>
    </w:sdt>
    <w:p w14:paraId="2D94AFC2" w14:textId="54A62A45" w:rsidR="00697E4C" w:rsidRDefault="00697E4C" w:rsidP="00922D5F">
      <w:pPr>
        <w:pStyle w:val="ListParagraph"/>
        <w:numPr>
          <w:ilvl w:val="0"/>
          <w:numId w:val="5"/>
        </w:numPr>
      </w:pPr>
      <w:r>
        <w:lastRenderedPageBreak/>
        <w:t xml:space="preserve">Open a command prompt. Ping computer1. </w:t>
      </w:r>
    </w:p>
    <w:p w14:paraId="05B0711D" w14:textId="2C21AA38" w:rsidR="00697E4C" w:rsidRDefault="00697E4C" w:rsidP="00922D5F">
      <w:pPr>
        <w:pStyle w:val="ListParagraph"/>
        <w:numPr>
          <w:ilvl w:val="0"/>
          <w:numId w:val="5"/>
        </w:numPr>
      </w:pPr>
      <w:r>
        <w:t>There will not be a response, as the computer does not exist. You should that the computer has resolved to the DNS record we created earlier.</w:t>
      </w:r>
    </w:p>
    <w:p w14:paraId="5E122D03" w14:textId="27ECD962" w:rsidR="00697E4C" w:rsidRDefault="00697E4C" w:rsidP="00922D5F">
      <w:pPr>
        <w:pStyle w:val="ListParagraph"/>
        <w:numPr>
          <w:ilvl w:val="0"/>
          <w:numId w:val="5"/>
        </w:numPr>
      </w:pPr>
      <w:r>
        <w:t>Insert a screenshot.</w:t>
      </w:r>
    </w:p>
    <w:sdt>
      <w:sdtPr>
        <w:rPr>
          <w:rStyle w:val="Red"/>
        </w:rPr>
        <w:id w:val="444966426"/>
        <w:placeholder>
          <w:docPart w:val="A3334E2F9F8F4DA99CF8B70902237D9F"/>
        </w:placeholder>
        <w:showingPlcHdr/>
      </w:sdtPr>
      <w:sdtEndPr>
        <w:rPr>
          <w:rStyle w:val="Red"/>
        </w:rPr>
      </w:sdtEndPr>
      <w:sdtContent>
        <w:p w14:paraId="4CAC3A21" w14:textId="77777777" w:rsidR="00697E4C" w:rsidRDefault="00697E4C" w:rsidP="00697E4C">
          <w:pPr>
            <w:ind w:left="360"/>
            <w:rPr>
              <w:rStyle w:val="Red"/>
            </w:rPr>
          </w:pPr>
          <w:r w:rsidRPr="004F15AE">
            <w:rPr>
              <w:rStyle w:val="PlaceholderText"/>
              <w:color w:val="FF0000"/>
            </w:rPr>
            <w:t>Click or tap here to enter text.</w:t>
          </w:r>
        </w:p>
      </w:sdtContent>
    </w:sdt>
    <w:p w14:paraId="46EDABF6" w14:textId="0E855EDB" w:rsidR="009E7965" w:rsidRDefault="009E7965" w:rsidP="00922D5F">
      <w:pPr>
        <w:pStyle w:val="ListParagraph"/>
        <w:numPr>
          <w:ilvl w:val="0"/>
          <w:numId w:val="5"/>
        </w:numPr>
      </w:pPr>
      <w:r w:rsidRPr="00EF60CD">
        <w:t>Leave DNS Manager open for the next activity.</w:t>
      </w:r>
    </w:p>
    <w:p w14:paraId="728BC9F0" w14:textId="7D7454C3" w:rsidR="009E7965" w:rsidRDefault="00F61DD1" w:rsidP="00034012">
      <w:pPr>
        <w:pStyle w:val="Heading1"/>
      </w:pPr>
      <w:bookmarkStart w:id="4" w:name="_Toc179721584"/>
      <w:r>
        <w:t xml:space="preserve">Activity </w:t>
      </w:r>
      <w:r w:rsidR="00C84D5C">
        <w:t>9</w:t>
      </w:r>
      <w:r>
        <w:t>-</w:t>
      </w:r>
      <w:r w:rsidR="00AB4B97">
        <w:t>3</w:t>
      </w:r>
      <w:r w:rsidR="00613901">
        <w:t xml:space="preserve">: </w:t>
      </w:r>
      <w:r w:rsidR="009E7965">
        <w:t xml:space="preserve">Configuring </w:t>
      </w:r>
      <w:r w:rsidR="00905DB1">
        <w:t xml:space="preserve">DNS </w:t>
      </w:r>
      <w:r w:rsidR="009E7965">
        <w:t>Forwarders</w:t>
      </w:r>
      <w:bookmarkEnd w:id="4"/>
    </w:p>
    <w:p w14:paraId="77CEDE31" w14:textId="77777777" w:rsidR="006936B5" w:rsidRDefault="006936B5" w:rsidP="006936B5">
      <w:pPr>
        <w:spacing w:line="288" w:lineRule="auto"/>
      </w:pPr>
      <w:r>
        <w:t>Time Required: 5 minutes</w:t>
      </w:r>
    </w:p>
    <w:p w14:paraId="562EEE1E" w14:textId="77777777" w:rsidR="006936B5" w:rsidRDefault="006936B5" w:rsidP="006936B5">
      <w:pPr>
        <w:spacing w:line="288" w:lineRule="auto"/>
      </w:pPr>
      <w:r>
        <w:t>Description: Setup DNS forwarders in AD DNS</w:t>
      </w:r>
      <w:r w:rsidR="00C91E42">
        <w:t>.</w:t>
      </w:r>
    </w:p>
    <w:p w14:paraId="6171D987" w14:textId="77777777" w:rsidR="00A74E50" w:rsidRDefault="00A74E50" w:rsidP="00922D5F">
      <w:pPr>
        <w:pStyle w:val="ListParagraph"/>
        <w:numPr>
          <w:ilvl w:val="0"/>
          <w:numId w:val="6"/>
        </w:numPr>
      </w:pPr>
      <w:r w:rsidRPr="0015191C">
        <w:t xml:space="preserve">Start Server1 and log on as </w:t>
      </w:r>
      <w:r>
        <w:t>your administrator account</w:t>
      </w:r>
      <w:r w:rsidRPr="0015191C">
        <w:t>.</w:t>
      </w:r>
    </w:p>
    <w:p w14:paraId="67B2E7B5" w14:textId="77777777" w:rsidR="009E7965" w:rsidRDefault="009E7965" w:rsidP="00922D5F">
      <w:pPr>
        <w:pStyle w:val="ListParagraph"/>
        <w:numPr>
          <w:ilvl w:val="0"/>
          <w:numId w:val="6"/>
        </w:numPr>
      </w:pPr>
      <w:r w:rsidRPr="00FC4866">
        <w:t>Open DNS Manager.</w:t>
      </w:r>
    </w:p>
    <w:p w14:paraId="556FF886" w14:textId="77777777" w:rsidR="009E7965" w:rsidRDefault="009E7965" w:rsidP="00922D5F">
      <w:pPr>
        <w:pStyle w:val="ListParagraph"/>
        <w:numPr>
          <w:ilvl w:val="0"/>
          <w:numId w:val="6"/>
        </w:numPr>
      </w:pPr>
      <w:r w:rsidRPr="00FC4866">
        <w:t>Right-click the server name</w:t>
      </w:r>
      <w:r w:rsidR="00895D9A">
        <w:t xml:space="preserve"> Server1</w:t>
      </w:r>
      <w:r w:rsidRPr="00FC4866">
        <w:t xml:space="preserve"> under DNS in the tree in the left pane.</w:t>
      </w:r>
      <w:r>
        <w:t xml:space="preserve"> </w:t>
      </w:r>
      <w:r w:rsidRPr="00FC4866">
        <w:t>Click Properties.</w:t>
      </w:r>
    </w:p>
    <w:p w14:paraId="439E0A7D" w14:textId="77777777" w:rsidR="00C91E42" w:rsidRDefault="009E7965" w:rsidP="00922D5F">
      <w:pPr>
        <w:pStyle w:val="ListParagraph"/>
        <w:numPr>
          <w:ilvl w:val="0"/>
          <w:numId w:val="6"/>
        </w:numPr>
      </w:pPr>
      <w:r w:rsidRPr="00FC4866">
        <w:t>To configure a forwarder in the server Properties dialog box, click the Forwarders tab, click the Edit button, and enter the IP address of the forwarder in the box titled, IP addresses of forwarding servers.</w:t>
      </w:r>
      <w:r w:rsidR="00BD6BF4">
        <w:br/>
      </w:r>
      <w:r w:rsidR="00BD6BF4" w:rsidRPr="00BD6BF4">
        <w:rPr>
          <w:b/>
        </w:rPr>
        <w:t>NOTE:</w:t>
      </w:r>
      <w:r w:rsidR="00BD6BF4">
        <w:t xml:space="preserve"> Use 8.8.8.8</w:t>
      </w:r>
      <w:r w:rsidR="00C44CAA">
        <w:t xml:space="preserve"> &amp; 8.8.4.4</w:t>
      </w:r>
    </w:p>
    <w:p w14:paraId="21054723" w14:textId="77777777" w:rsidR="00C91E42" w:rsidRPr="00C91E42" w:rsidRDefault="00C91E42" w:rsidP="00922D5F">
      <w:pPr>
        <w:pStyle w:val="ListParagraph"/>
        <w:numPr>
          <w:ilvl w:val="0"/>
          <w:numId w:val="6"/>
        </w:numPr>
      </w:pPr>
      <w:r w:rsidRPr="00DA5296">
        <w:rPr>
          <w:b/>
        </w:rPr>
        <w:t>Insert a screenshot:</w:t>
      </w:r>
    </w:p>
    <w:sdt>
      <w:sdtPr>
        <w:rPr>
          <w:rStyle w:val="Red"/>
        </w:rPr>
        <w:id w:val="-1250656660"/>
        <w:placeholder>
          <w:docPart w:val="47A2BB8DE1B8400DA8B73F9BBD986596"/>
        </w:placeholder>
        <w:showingPlcHdr/>
      </w:sdtPr>
      <w:sdtEndPr>
        <w:rPr>
          <w:rStyle w:val="Red"/>
        </w:rPr>
      </w:sdtEndPr>
      <w:sdtContent>
        <w:p w14:paraId="6286C881" w14:textId="77777777" w:rsidR="009C7BA1" w:rsidRDefault="009C7BA1" w:rsidP="009C7BA1">
          <w:pPr>
            <w:rPr>
              <w:rStyle w:val="Red"/>
            </w:rPr>
          </w:pPr>
          <w:r>
            <w:rPr>
              <w:rStyle w:val="PlaceholderText"/>
              <w:color w:val="FF0000"/>
            </w:rPr>
            <w:t>Click or tap here to enter text.</w:t>
          </w:r>
        </w:p>
      </w:sdtContent>
    </w:sdt>
    <w:p w14:paraId="67C6DEF1" w14:textId="77777777" w:rsidR="009E7965" w:rsidRDefault="009E7965" w:rsidP="00922D5F">
      <w:pPr>
        <w:pStyle w:val="ListParagraph"/>
        <w:numPr>
          <w:ilvl w:val="0"/>
          <w:numId w:val="6"/>
        </w:numPr>
      </w:pPr>
      <w:r w:rsidRPr="00FC4866">
        <w:t>When you are finished entering the address</w:t>
      </w:r>
      <w:r w:rsidR="0043056E">
        <w:t>es</w:t>
      </w:r>
      <w:r w:rsidRPr="00FC4866">
        <w:t>, click OK in the Edit Forwarders dialog box.</w:t>
      </w:r>
    </w:p>
    <w:p w14:paraId="5363BAD6" w14:textId="77777777" w:rsidR="009E7965" w:rsidRDefault="009E7965" w:rsidP="00922D5F">
      <w:pPr>
        <w:pStyle w:val="ListParagraph"/>
        <w:numPr>
          <w:ilvl w:val="0"/>
          <w:numId w:val="6"/>
        </w:numPr>
      </w:pPr>
      <w:r w:rsidRPr="00FC4866">
        <w:t>Close DNS Manager.</w:t>
      </w:r>
    </w:p>
    <w:p w14:paraId="05F2836D" w14:textId="02886C5E" w:rsidR="005B7969" w:rsidRPr="00094EF8" w:rsidRDefault="005B7969" w:rsidP="00922D5F">
      <w:pPr>
        <w:pStyle w:val="ListParagraph"/>
        <w:numPr>
          <w:ilvl w:val="0"/>
          <w:numId w:val="6"/>
        </w:numPr>
      </w:pPr>
      <w:r>
        <w:t>Test internet access on each</w:t>
      </w:r>
      <w:r w:rsidR="00121C10">
        <w:t xml:space="preserve"> VM</w:t>
      </w:r>
      <w:r>
        <w:t xml:space="preserve">. </w:t>
      </w:r>
      <w:r w:rsidRPr="005B7969">
        <w:rPr>
          <w:b/>
        </w:rPr>
        <w:t>Does internet access work with the new DNS forwarders?</w:t>
      </w:r>
      <w:r w:rsidR="000F0E51" w:rsidRPr="000F0E51">
        <w:t xml:space="preserve"> (If not, troubleshoot why it doesn’t work.)</w:t>
      </w:r>
    </w:p>
    <w:sdt>
      <w:sdtPr>
        <w:rPr>
          <w:rStyle w:val="Red"/>
        </w:rPr>
        <w:id w:val="729745252"/>
        <w:placeholder>
          <w:docPart w:val="19364D1E5A814CE29908BE8A232979F3"/>
        </w:placeholder>
        <w:showingPlcHdr/>
      </w:sdtPr>
      <w:sdtEndPr>
        <w:rPr>
          <w:rStyle w:val="Red"/>
        </w:rPr>
      </w:sdtEndPr>
      <w:sdtContent>
        <w:p w14:paraId="43A88E3E" w14:textId="77777777" w:rsidR="004934B2" w:rsidRDefault="004934B2" w:rsidP="004934B2">
          <w:pPr>
            <w:rPr>
              <w:rStyle w:val="Red"/>
            </w:rPr>
          </w:pPr>
          <w:r>
            <w:rPr>
              <w:rStyle w:val="PlaceholderText"/>
              <w:color w:val="FF0000"/>
            </w:rPr>
            <w:t>Click or tap here to enter text.</w:t>
          </w:r>
        </w:p>
      </w:sdtContent>
    </w:sdt>
    <w:p w14:paraId="69BC4B50" w14:textId="4DEA0D16" w:rsidR="003F0FEB" w:rsidRDefault="003F0FEB" w:rsidP="00B22882">
      <w:pPr>
        <w:pStyle w:val="Heading1"/>
      </w:pPr>
      <w:bookmarkStart w:id="5" w:name="_Toc515205306"/>
      <w:bookmarkStart w:id="6" w:name="_Toc179721585"/>
      <w:r>
        <w:t xml:space="preserve">Activity </w:t>
      </w:r>
      <w:r w:rsidR="00C84D5C">
        <w:t>9</w:t>
      </w:r>
      <w:r>
        <w:t>-</w:t>
      </w:r>
      <w:r w:rsidR="00AB4B97">
        <w:t>4</w:t>
      </w:r>
      <w:r>
        <w:t>: Creating Static DNS Entries</w:t>
      </w:r>
      <w:bookmarkEnd w:id="5"/>
      <w:r w:rsidR="007517B2">
        <w:t xml:space="preserve"> and Alias</w:t>
      </w:r>
      <w:r w:rsidR="00A57864">
        <w:t>ing</w:t>
      </w:r>
      <w:bookmarkEnd w:id="6"/>
    </w:p>
    <w:p w14:paraId="77A230CD" w14:textId="77777777" w:rsidR="003F0FEB" w:rsidRDefault="003F0FEB" w:rsidP="003F0FEB">
      <w:r>
        <w:t>Time Required: 10 minutes</w:t>
      </w:r>
    </w:p>
    <w:p w14:paraId="2437192B" w14:textId="77777777" w:rsidR="003F0FEB" w:rsidRDefault="003F0FEB" w:rsidP="003F0FEB">
      <w:r>
        <w:lastRenderedPageBreak/>
        <w:t>Objective: Create static A, CNAME, and PTR records.</w:t>
      </w:r>
    </w:p>
    <w:p w14:paraId="70CD414A" w14:textId="77777777" w:rsidR="003F0FEB" w:rsidRDefault="003F0FEB" w:rsidP="003F0FEB">
      <w:r>
        <w:t>Required Tools and Equipment: Server1</w:t>
      </w:r>
    </w:p>
    <w:p w14:paraId="0D4E9658" w14:textId="77777777" w:rsidR="003F0FEB" w:rsidRDefault="003F0FEB" w:rsidP="003F0FEB">
      <w:r>
        <w:t>Description: You want to experiment with creating static DNS records.</w:t>
      </w:r>
    </w:p>
    <w:p w14:paraId="1AEA5529" w14:textId="337B88A1" w:rsidR="003F0FEB" w:rsidRDefault="003F0FEB" w:rsidP="00922D5F">
      <w:pPr>
        <w:pStyle w:val="ListParagraph"/>
        <w:numPr>
          <w:ilvl w:val="0"/>
          <w:numId w:val="7"/>
        </w:numPr>
      </w:pPr>
      <w:r>
        <w:t>Log on to Server1 as your administrator account, if ne</w:t>
      </w:r>
      <w:r w:rsidR="007517B2">
        <w:t>webserver1</w:t>
      </w:r>
      <w:r>
        <w:t>cessary.</w:t>
      </w:r>
    </w:p>
    <w:p w14:paraId="2AD1B94C" w14:textId="1D2595E7" w:rsidR="003F0FEB" w:rsidRDefault="003F0FEB" w:rsidP="00922D5F">
      <w:pPr>
        <w:pStyle w:val="ListParagraph"/>
        <w:numPr>
          <w:ilvl w:val="0"/>
          <w:numId w:val="7"/>
        </w:numPr>
      </w:pPr>
      <w:r>
        <w:t xml:space="preserve">Open the DNS Manager console, if necessary, and click to expand Forward Lookup Zones. Right-click </w:t>
      </w:r>
      <w:r w:rsidR="004F4EFC">
        <w:t>MyDomain</w:t>
      </w:r>
      <w:r>
        <w:t xml:space="preserve">.local and click </w:t>
      </w:r>
      <w:r w:rsidRPr="00862E2C">
        <w:rPr>
          <w:b/>
        </w:rPr>
        <w:t>New Host (A or AAAA)</w:t>
      </w:r>
      <w:r>
        <w:t>.</w:t>
      </w:r>
    </w:p>
    <w:p w14:paraId="4ABE6350" w14:textId="77777777" w:rsidR="003F0FEB" w:rsidRDefault="003F0FEB" w:rsidP="00922D5F">
      <w:pPr>
        <w:pStyle w:val="ListParagraph"/>
        <w:numPr>
          <w:ilvl w:val="0"/>
          <w:numId w:val="7"/>
        </w:numPr>
      </w:pPr>
      <w:r>
        <w:t xml:space="preserve">In the New Host dialog box, type </w:t>
      </w:r>
      <w:r w:rsidRPr="00EE39CC">
        <w:rPr>
          <w:b/>
        </w:rPr>
        <w:t>webserver1</w:t>
      </w:r>
      <w:r>
        <w:t xml:space="preserve"> in the Name text box and </w:t>
      </w:r>
      <w:r w:rsidRPr="000F7AC1">
        <w:rPr>
          <w:b/>
        </w:rPr>
        <w:t>10.10.1.10</w:t>
      </w:r>
      <w:r>
        <w:t xml:space="preserve"> in the IP address text box. Click to select </w:t>
      </w:r>
      <w:r w:rsidRPr="000F7AC1">
        <w:rPr>
          <w:b/>
        </w:rPr>
        <w:t>Create associated pointer (PTR) record</w:t>
      </w:r>
      <w:r>
        <w:t xml:space="preserve">. Click the </w:t>
      </w:r>
      <w:r w:rsidRPr="000F7AC1">
        <w:rPr>
          <w:b/>
        </w:rPr>
        <w:t>Add Host</w:t>
      </w:r>
      <w:r>
        <w:t xml:space="preserve"> button. Click OK and then Done.</w:t>
      </w:r>
    </w:p>
    <w:p w14:paraId="04F4D194" w14:textId="77777777" w:rsidR="003F0FEB" w:rsidRPr="004A557D" w:rsidRDefault="003F0FEB" w:rsidP="00922D5F">
      <w:pPr>
        <w:pStyle w:val="ListParagraph"/>
        <w:numPr>
          <w:ilvl w:val="0"/>
          <w:numId w:val="7"/>
        </w:numPr>
        <w:rPr>
          <w:b/>
        </w:rPr>
      </w:pPr>
      <w:r w:rsidRPr="004A557D">
        <w:rPr>
          <w:b/>
        </w:rPr>
        <w:t>Insert a screenshot:</w:t>
      </w:r>
    </w:p>
    <w:sdt>
      <w:sdtPr>
        <w:rPr>
          <w:rStyle w:val="Red"/>
        </w:rPr>
        <w:id w:val="1422603370"/>
        <w:placeholder>
          <w:docPart w:val="A6D481D77F414760B5F1E12887C4A0B3"/>
        </w:placeholder>
        <w:showingPlcHdr/>
      </w:sdtPr>
      <w:sdtEndPr>
        <w:rPr>
          <w:rStyle w:val="Red"/>
        </w:rPr>
      </w:sdtEndPr>
      <w:sdtContent>
        <w:p w14:paraId="3F18C241" w14:textId="77777777" w:rsidR="003F0FEB" w:rsidRDefault="003F0FEB" w:rsidP="003F0FEB">
          <w:pPr>
            <w:rPr>
              <w:rStyle w:val="Red"/>
            </w:rPr>
          </w:pPr>
          <w:r>
            <w:rPr>
              <w:rStyle w:val="PlaceholderText"/>
              <w:color w:val="FF0000"/>
            </w:rPr>
            <w:t>Click or tap here to enter text.</w:t>
          </w:r>
        </w:p>
      </w:sdtContent>
    </w:sdt>
    <w:p w14:paraId="33E106E3" w14:textId="4E8D5616" w:rsidR="003F0FEB" w:rsidRDefault="003F0FEB" w:rsidP="00922D5F">
      <w:pPr>
        <w:pStyle w:val="ListParagraph"/>
        <w:numPr>
          <w:ilvl w:val="0"/>
          <w:numId w:val="7"/>
        </w:numPr>
      </w:pPr>
      <w:r>
        <w:t xml:space="preserve">Open a command prompt window, type </w:t>
      </w:r>
      <w:r w:rsidRPr="00061E0D">
        <w:rPr>
          <w:b/>
        </w:rPr>
        <w:t>nslookup webserver1.</w:t>
      </w:r>
      <w:r w:rsidR="004F4EFC">
        <w:rPr>
          <w:b/>
        </w:rPr>
        <w:t>MyDomain</w:t>
      </w:r>
      <w:r w:rsidRPr="00061E0D">
        <w:rPr>
          <w:b/>
        </w:rPr>
        <w:t>.local</w:t>
      </w:r>
      <w:r>
        <w:t>, and press Enter. The name should be resolved to 10.10.1.10.</w:t>
      </w:r>
    </w:p>
    <w:p w14:paraId="5AD2130C" w14:textId="77777777" w:rsidR="003F0FEB" w:rsidRPr="00DD5041" w:rsidRDefault="003F0FEB" w:rsidP="00922D5F">
      <w:pPr>
        <w:pStyle w:val="ListParagraph"/>
        <w:numPr>
          <w:ilvl w:val="0"/>
          <w:numId w:val="7"/>
        </w:numPr>
        <w:rPr>
          <w:b/>
        </w:rPr>
      </w:pPr>
      <w:r w:rsidRPr="00DD5041">
        <w:rPr>
          <w:b/>
        </w:rPr>
        <w:t>Insert a screenshot:</w:t>
      </w:r>
    </w:p>
    <w:sdt>
      <w:sdtPr>
        <w:rPr>
          <w:rStyle w:val="Red"/>
        </w:rPr>
        <w:id w:val="-1974201267"/>
        <w:placeholder>
          <w:docPart w:val="22FB6C67C53446DFBC10DDBCE52A1650"/>
        </w:placeholder>
        <w:showingPlcHdr/>
      </w:sdtPr>
      <w:sdtEndPr>
        <w:rPr>
          <w:rStyle w:val="Red"/>
        </w:rPr>
      </w:sdtEndPr>
      <w:sdtContent>
        <w:p w14:paraId="4831925E" w14:textId="77777777" w:rsidR="003F0FEB" w:rsidRDefault="003F0FEB" w:rsidP="003F0FEB">
          <w:pPr>
            <w:rPr>
              <w:rStyle w:val="Red"/>
            </w:rPr>
          </w:pPr>
          <w:r>
            <w:rPr>
              <w:rStyle w:val="PlaceholderText"/>
              <w:color w:val="FF0000"/>
            </w:rPr>
            <w:t>Click or tap here to enter text.</w:t>
          </w:r>
        </w:p>
      </w:sdtContent>
    </w:sdt>
    <w:p w14:paraId="30C90647" w14:textId="77777777" w:rsidR="003F0FEB" w:rsidRDefault="003F0FEB" w:rsidP="00922D5F">
      <w:pPr>
        <w:pStyle w:val="ListParagraph"/>
        <w:numPr>
          <w:ilvl w:val="0"/>
          <w:numId w:val="7"/>
        </w:numPr>
      </w:pPr>
      <w:r>
        <w:t xml:space="preserve">Type </w:t>
      </w:r>
      <w:r w:rsidRPr="00061E0D">
        <w:rPr>
          <w:b/>
        </w:rPr>
        <w:t>ping 10.10.1.10</w:t>
      </w:r>
      <w:r>
        <w:t xml:space="preserve"> and press Enter. You should see the FQDN.</w:t>
      </w:r>
    </w:p>
    <w:p w14:paraId="2B029B60" w14:textId="77777777" w:rsidR="003F0FEB" w:rsidRPr="00B37C67" w:rsidRDefault="003F0FEB" w:rsidP="00922D5F">
      <w:pPr>
        <w:pStyle w:val="ListParagraph"/>
        <w:numPr>
          <w:ilvl w:val="0"/>
          <w:numId w:val="7"/>
        </w:numPr>
      </w:pPr>
      <w:r w:rsidRPr="00DD5041">
        <w:rPr>
          <w:b/>
        </w:rPr>
        <w:t>Insert a screenshot:</w:t>
      </w:r>
    </w:p>
    <w:sdt>
      <w:sdtPr>
        <w:rPr>
          <w:rStyle w:val="Red"/>
        </w:rPr>
        <w:id w:val="-783268289"/>
        <w:placeholder>
          <w:docPart w:val="228E8F4649E8419CA8555F16D442BFD1"/>
        </w:placeholder>
        <w:showingPlcHdr/>
      </w:sdtPr>
      <w:sdtEndPr>
        <w:rPr>
          <w:rStyle w:val="Red"/>
        </w:rPr>
      </w:sdtEndPr>
      <w:sdtContent>
        <w:p w14:paraId="1E0F7397" w14:textId="77777777" w:rsidR="003F0FEB" w:rsidRDefault="003F0FEB" w:rsidP="003F0FEB">
          <w:pPr>
            <w:rPr>
              <w:rStyle w:val="Red"/>
            </w:rPr>
          </w:pPr>
          <w:r>
            <w:rPr>
              <w:rStyle w:val="PlaceholderText"/>
              <w:color w:val="FF0000"/>
            </w:rPr>
            <w:t>Click or tap here to enter text.</w:t>
          </w:r>
        </w:p>
      </w:sdtContent>
    </w:sdt>
    <w:p w14:paraId="51D226CB" w14:textId="23E2C286" w:rsidR="003F0FEB" w:rsidRDefault="003F0FEB" w:rsidP="00922D5F">
      <w:pPr>
        <w:pStyle w:val="ListParagraph"/>
        <w:numPr>
          <w:ilvl w:val="0"/>
          <w:numId w:val="7"/>
        </w:numPr>
      </w:pPr>
      <w:r>
        <w:t xml:space="preserve">In the DNS Manager console, right-click </w:t>
      </w:r>
      <w:r w:rsidR="004F4EFC">
        <w:rPr>
          <w:b/>
        </w:rPr>
        <w:t>MyDomain</w:t>
      </w:r>
      <w:r w:rsidRPr="002B2BC8">
        <w:rPr>
          <w:b/>
        </w:rPr>
        <w:t>.local</w:t>
      </w:r>
      <w:r>
        <w:t xml:space="preserve"> and click </w:t>
      </w:r>
      <w:r w:rsidRPr="002B2BC8">
        <w:rPr>
          <w:b/>
        </w:rPr>
        <w:t>New Alias (CNAME)</w:t>
      </w:r>
      <w:r>
        <w:t xml:space="preserve">. In the New Resource Record dialog box, type </w:t>
      </w:r>
      <w:r w:rsidRPr="002B2BC8">
        <w:rPr>
          <w:b/>
        </w:rPr>
        <w:t>www</w:t>
      </w:r>
      <w:r>
        <w:t xml:space="preserve"> in the </w:t>
      </w:r>
      <w:r w:rsidRPr="002B2BC8">
        <w:rPr>
          <w:b/>
        </w:rPr>
        <w:t>Alias name</w:t>
      </w:r>
      <w:r>
        <w:t xml:space="preserve"> text box. In the “Fully qualified domain name (FQDN) for target host” text box, type </w:t>
      </w:r>
      <w:r w:rsidRPr="002B2BC8">
        <w:rPr>
          <w:b/>
        </w:rPr>
        <w:t>webserver1.</w:t>
      </w:r>
      <w:r w:rsidR="004F4EFC">
        <w:rPr>
          <w:b/>
        </w:rPr>
        <w:t>MyDomain</w:t>
      </w:r>
      <w:r w:rsidRPr="002B2BC8">
        <w:rPr>
          <w:b/>
        </w:rPr>
        <w:t>.local</w:t>
      </w:r>
      <w:r>
        <w:t xml:space="preserve"> </w:t>
      </w:r>
      <w:r w:rsidR="002B2BC8">
        <w:t>C</w:t>
      </w:r>
      <w:r>
        <w:t>lick OK.</w:t>
      </w:r>
    </w:p>
    <w:p w14:paraId="062729C5" w14:textId="77777777" w:rsidR="007E7A62" w:rsidRDefault="007E7A62" w:rsidP="00922D5F">
      <w:pPr>
        <w:pStyle w:val="ListParagraph"/>
        <w:numPr>
          <w:ilvl w:val="0"/>
          <w:numId w:val="7"/>
        </w:numPr>
        <w:rPr>
          <w:b/>
          <w:bCs/>
        </w:rPr>
      </w:pPr>
      <w:r w:rsidRPr="007E7A62">
        <w:rPr>
          <w:b/>
          <w:bCs/>
        </w:rPr>
        <w:t>Insert a screenshot:</w:t>
      </w:r>
    </w:p>
    <w:sdt>
      <w:sdtPr>
        <w:rPr>
          <w:rStyle w:val="Red"/>
        </w:rPr>
        <w:id w:val="-1002049442"/>
        <w:placeholder>
          <w:docPart w:val="B8CB06746F0F4651AAD47801104B8C69"/>
        </w:placeholder>
        <w:showingPlcHdr/>
      </w:sdtPr>
      <w:sdtEndPr>
        <w:rPr>
          <w:rStyle w:val="Red"/>
        </w:rPr>
      </w:sdtEndPr>
      <w:sdtContent>
        <w:p w14:paraId="277A0CE3" w14:textId="77777777" w:rsidR="007E7A62" w:rsidRDefault="007E7A62" w:rsidP="007E7A62">
          <w:pPr>
            <w:ind w:left="360"/>
            <w:rPr>
              <w:rStyle w:val="Red"/>
            </w:rPr>
          </w:pPr>
          <w:r w:rsidRPr="007E7A62">
            <w:rPr>
              <w:rStyle w:val="PlaceholderText"/>
              <w:color w:val="FF0000"/>
            </w:rPr>
            <w:t>Click or tap here to enter text.</w:t>
          </w:r>
        </w:p>
      </w:sdtContent>
    </w:sdt>
    <w:p w14:paraId="104D1B49" w14:textId="2470466C" w:rsidR="003F0FEB" w:rsidRDefault="003F0FEB" w:rsidP="00922D5F">
      <w:pPr>
        <w:pStyle w:val="ListParagraph"/>
        <w:numPr>
          <w:ilvl w:val="0"/>
          <w:numId w:val="7"/>
        </w:numPr>
      </w:pPr>
      <w:r>
        <w:t xml:space="preserve">At the command prompt, type </w:t>
      </w:r>
      <w:r w:rsidRPr="00CF18E3">
        <w:rPr>
          <w:b/>
        </w:rPr>
        <w:t>nslookup www.</w:t>
      </w:r>
      <w:r w:rsidR="004F4EFC">
        <w:rPr>
          <w:b/>
        </w:rPr>
        <w:t>MyDomain</w:t>
      </w:r>
      <w:r w:rsidRPr="00CF18E3">
        <w:rPr>
          <w:b/>
        </w:rPr>
        <w:t>.local</w:t>
      </w:r>
      <w:r>
        <w:t xml:space="preserve"> and press Enter. The command returns the address webserver1.</w:t>
      </w:r>
      <w:r w:rsidR="004F4EFC">
        <w:t>MyDomain</w:t>
      </w:r>
      <w:r>
        <w:t>.local and lists the alias name www.</w:t>
      </w:r>
    </w:p>
    <w:p w14:paraId="791C898C" w14:textId="77777777" w:rsidR="003F0FEB" w:rsidRPr="008C5878" w:rsidRDefault="003F0FEB" w:rsidP="00922D5F">
      <w:pPr>
        <w:pStyle w:val="ListParagraph"/>
        <w:numPr>
          <w:ilvl w:val="0"/>
          <w:numId w:val="7"/>
        </w:numPr>
      </w:pPr>
      <w:r w:rsidRPr="00DD5041">
        <w:rPr>
          <w:b/>
        </w:rPr>
        <w:t>Insert a screenshot:</w:t>
      </w:r>
    </w:p>
    <w:sdt>
      <w:sdtPr>
        <w:rPr>
          <w:rStyle w:val="Red"/>
        </w:rPr>
        <w:id w:val="970022152"/>
        <w:placeholder>
          <w:docPart w:val="19B63A5692B64BF2BD9509DA8421DE36"/>
        </w:placeholder>
        <w:showingPlcHdr/>
      </w:sdtPr>
      <w:sdtEndPr>
        <w:rPr>
          <w:rStyle w:val="Red"/>
        </w:rPr>
      </w:sdtEndPr>
      <w:sdtContent>
        <w:p w14:paraId="56D5AB61" w14:textId="77777777" w:rsidR="003F0FEB" w:rsidRDefault="003F0FEB" w:rsidP="003F0FEB">
          <w:pPr>
            <w:rPr>
              <w:rStyle w:val="Red"/>
            </w:rPr>
          </w:pPr>
          <w:r>
            <w:rPr>
              <w:rStyle w:val="PlaceholderText"/>
              <w:color w:val="FF0000"/>
            </w:rPr>
            <w:t>Click or tap here to enter text.</w:t>
          </w:r>
        </w:p>
      </w:sdtContent>
    </w:sdt>
    <w:p w14:paraId="60EAB093" w14:textId="77777777" w:rsidR="00663F0C" w:rsidRDefault="00663F0C" w:rsidP="00663F0C">
      <w:pPr>
        <w:pStyle w:val="Heading2"/>
      </w:pPr>
      <w:bookmarkStart w:id="7" w:name="_Toc179721586"/>
      <w:r>
        <w:lastRenderedPageBreak/>
        <w:t>Assignment Submission</w:t>
      </w:r>
      <w:bookmarkEnd w:id="7"/>
    </w:p>
    <w:p w14:paraId="2684CED8" w14:textId="77777777" w:rsidR="00663F0C" w:rsidRDefault="00663F0C" w:rsidP="00663F0C">
      <w:pPr>
        <w:spacing w:line="288" w:lineRule="auto"/>
      </w:pPr>
      <w:r>
        <w:t>Attach this completed file to the assignment in Blackboard.</w:t>
      </w:r>
    </w:p>
    <w:p w14:paraId="28FD0DD7" w14:textId="7F5E54DD" w:rsidR="000D4933" w:rsidRPr="000D4933" w:rsidRDefault="000D4933" w:rsidP="00663F0C"/>
    <w:sectPr w:rsidR="000D4933" w:rsidRPr="000D4933" w:rsidSect="00EC4E4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9CD07" w14:textId="77777777" w:rsidR="0020332D" w:rsidRDefault="0020332D" w:rsidP="00AB57D0">
      <w:r>
        <w:separator/>
      </w:r>
    </w:p>
  </w:endnote>
  <w:endnote w:type="continuationSeparator" w:id="0">
    <w:p w14:paraId="4CFF7239" w14:textId="77777777" w:rsidR="0020332D" w:rsidRDefault="0020332D"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92C14" w14:textId="77777777" w:rsidR="00C84D5C" w:rsidRDefault="00C84D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916D3" w14:textId="58195636" w:rsidR="0020332D" w:rsidRPr="00AB57D0" w:rsidRDefault="0020332D" w:rsidP="00B72264">
    <w:pPr>
      <w:pStyle w:val="Footer"/>
      <w:tabs>
        <w:tab w:val="center" w:pos="5040"/>
        <w:tab w:val="right" w:pos="10080"/>
      </w:tabs>
    </w:pPr>
    <w:r>
      <w:t>Week 1</w:t>
    </w:r>
    <w:r w:rsidR="00D27B22">
      <w:t>2</w:t>
    </w:r>
    <w:r>
      <w:t xml:space="preserve"> </w:t>
    </w:r>
    <w:r w:rsidRPr="001273E9">
      <w:t>W</w:t>
    </w:r>
    <w:r>
      <w:t>indows Server Activities</w:t>
    </w:r>
    <w:r w:rsidRPr="00A87D54">
      <w:tab/>
      <w:t xml:space="preserve">Page </w:t>
    </w:r>
    <w:r w:rsidRPr="00A87D54">
      <w:fldChar w:fldCharType="begin"/>
    </w:r>
    <w:r w:rsidRPr="00A87D54">
      <w:instrText xml:space="preserve"> PAGE </w:instrText>
    </w:r>
    <w:r w:rsidRPr="00A87D54">
      <w:fldChar w:fldCharType="separate"/>
    </w:r>
    <w:r>
      <w:rPr>
        <w:noProof/>
      </w:rPr>
      <w:t>13</w:t>
    </w:r>
    <w:r w:rsidRPr="00A87D54">
      <w:fldChar w:fldCharType="end"/>
    </w:r>
    <w:r w:rsidRPr="00A87D54">
      <w:t xml:space="preserve"> of </w:t>
    </w:r>
    <w:r>
      <w:rPr>
        <w:noProof/>
      </w:rPr>
      <w:fldChar w:fldCharType="begin"/>
    </w:r>
    <w:r>
      <w:rPr>
        <w:noProof/>
      </w:rPr>
      <w:instrText xml:space="preserve"> NUMPAGES </w:instrText>
    </w:r>
    <w:r>
      <w:rPr>
        <w:noProof/>
      </w:rPr>
      <w:fldChar w:fldCharType="separate"/>
    </w:r>
    <w:r>
      <w:rPr>
        <w:noProof/>
      </w:rPr>
      <w:t>19</w:t>
    </w:r>
    <w:r>
      <w:rPr>
        <w:noProof/>
      </w:rPr>
      <w:fldChar w:fldCharType="end"/>
    </w:r>
    <w:r w:rsidRPr="00A87D54">
      <w:tab/>
      <w:t xml:space="preserve">Revised: </w:t>
    </w:r>
    <w:r w:rsidR="00C84D5C">
      <w:t>10</w:t>
    </w:r>
    <w:r>
      <w:t>/</w:t>
    </w:r>
    <w:r w:rsidR="00C84D5C">
      <w:t>1</w:t>
    </w:r>
    <w:r w:rsidR="00D27B22">
      <w:t>3</w:t>
    </w:r>
    <w:r>
      <w:t>/20</w:t>
    </w:r>
    <w:r w:rsidR="004F13F7">
      <w:t>2</w:t>
    </w:r>
    <w:r w:rsidR="00D27B22">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0DA1E" w14:textId="77777777" w:rsidR="00C84D5C" w:rsidRDefault="00C84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376C9" w14:textId="77777777" w:rsidR="0020332D" w:rsidRDefault="0020332D" w:rsidP="00AB57D0">
      <w:r>
        <w:separator/>
      </w:r>
    </w:p>
  </w:footnote>
  <w:footnote w:type="continuationSeparator" w:id="0">
    <w:p w14:paraId="535AC6C3" w14:textId="77777777" w:rsidR="0020332D" w:rsidRDefault="0020332D"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3B100" w14:textId="77777777" w:rsidR="00C84D5C" w:rsidRDefault="00C84D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9A739" w14:textId="77777777" w:rsidR="00C84D5C" w:rsidRDefault="00C84D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C9DF8" w14:textId="77777777" w:rsidR="00C84D5C" w:rsidRDefault="00C84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4705BD7"/>
    <w:multiLevelType w:val="hybridMultilevel"/>
    <w:tmpl w:val="A0AC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141C0"/>
    <w:multiLevelType w:val="hybridMultilevel"/>
    <w:tmpl w:val="32426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D10121"/>
    <w:multiLevelType w:val="hybridMultilevel"/>
    <w:tmpl w:val="E980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1A4106"/>
    <w:multiLevelType w:val="hybridMultilevel"/>
    <w:tmpl w:val="A0AC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8D5202"/>
    <w:multiLevelType w:val="hybridMultilevel"/>
    <w:tmpl w:val="A0AC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52950162">
    <w:abstractNumId w:val="27"/>
  </w:num>
  <w:num w:numId="2" w16cid:durableId="463231113">
    <w:abstractNumId w:val="25"/>
  </w:num>
  <w:num w:numId="3" w16cid:durableId="590428620">
    <w:abstractNumId w:val="2"/>
  </w:num>
  <w:num w:numId="4" w16cid:durableId="1013188813">
    <w:abstractNumId w:val="15"/>
  </w:num>
  <w:num w:numId="5" w16cid:durableId="1705788506">
    <w:abstractNumId w:val="1"/>
  </w:num>
  <w:num w:numId="6" w16cid:durableId="404883243">
    <w:abstractNumId w:val="18"/>
  </w:num>
  <w:num w:numId="7" w16cid:durableId="4747528">
    <w:abstractNumId w:val="4"/>
  </w:num>
  <w:num w:numId="8" w16cid:durableId="34503220">
    <w:abstractNumId w:val="22"/>
  </w:num>
  <w:num w:numId="9" w16cid:durableId="1390350040">
    <w:abstractNumId w:val="45"/>
  </w:num>
  <w:num w:numId="10" w16cid:durableId="472452113">
    <w:abstractNumId w:val="14"/>
  </w:num>
  <w:num w:numId="11" w16cid:durableId="2074545153">
    <w:abstractNumId w:val="40"/>
  </w:num>
  <w:num w:numId="12" w16cid:durableId="1367565197">
    <w:abstractNumId w:val="16"/>
  </w:num>
  <w:num w:numId="13" w16cid:durableId="968247379">
    <w:abstractNumId w:val="28"/>
  </w:num>
  <w:num w:numId="14" w16cid:durableId="1116559533">
    <w:abstractNumId w:val="13"/>
  </w:num>
  <w:num w:numId="15" w16cid:durableId="412626810">
    <w:abstractNumId w:val="12"/>
  </w:num>
  <w:num w:numId="16" w16cid:durableId="473253900">
    <w:abstractNumId w:val="34"/>
  </w:num>
  <w:num w:numId="17" w16cid:durableId="1617133234">
    <w:abstractNumId w:val="0"/>
  </w:num>
  <w:num w:numId="18" w16cid:durableId="684213889">
    <w:abstractNumId w:val="35"/>
  </w:num>
  <w:num w:numId="19" w16cid:durableId="1191602631">
    <w:abstractNumId w:val="38"/>
  </w:num>
  <w:num w:numId="20" w16cid:durableId="1080252275">
    <w:abstractNumId w:val="32"/>
  </w:num>
  <w:num w:numId="21" w16cid:durableId="1742487727">
    <w:abstractNumId w:val="29"/>
  </w:num>
  <w:num w:numId="22" w16cid:durableId="1993170496">
    <w:abstractNumId w:val="44"/>
  </w:num>
  <w:num w:numId="23" w16cid:durableId="811558786">
    <w:abstractNumId w:val="19"/>
  </w:num>
  <w:num w:numId="24" w16cid:durableId="1516000782">
    <w:abstractNumId w:val="21"/>
  </w:num>
  <w:num w:numId="25" w16cid:durableId="1426657992">
    <w:abstractNumId w:val="7"/>
  </w:num>
  <w:num w:numId="26" w16cid:durableId="1698702816">
    <w:abstractNumId w:val="20"/>
  </w:num>
  <w:num w:numId="27" w16cid:durableId="1277830354">
    <w:abstractNumId w:val="37"/>
  </w:num>
  <w:num w:numId="28" w16cid:durableId="2102485870">
    <w:abstractNumId w:val="41"/>
  </w:num>
  <w:num w:numId="29" w16cid:durableId="2103721629">
    <w:abstractNumId w:val="10"/>
  </w:num>
  <w:num w:numId="30" w16cid:durableId="2022245016">
    <w:abstractNumId w:val="43"/>
  </w:num>
  <w:num w:numId="31" w16cid:durableId="1274359506">
    <w:abstractNumId w:val="8"/>
  </w:num>
  <w:num w:numId="32" w16cid:durableId="658191866">
    <w:abstractNumId w:val="42"/>
  </w:num>
  <w:num w:numId="33" w16cid:durableId="1933734134">
    <w:abstractNumId w:val="26"/>
  </w:num>
  <w:num w:numId="34" w16cid:durableId="2102558144">
    <w:abstractNumId w:val="17"/>
  </w:num>
  <w:num w:numId="35" w16cid:durableId="1725566254">
    <w:abstractNumId w:val="9"/>
  </w:num>
  <w:num w:numId="36" w16cid:durableId="2042240626">
    <w:abstractNumId w:val="24"/>
  </w:num>
  <w:num w:numId="37" w16cid:durableId="1736081341">
    <w:abstractNumId w:val="33"/>
  </w:num>
  <w:num w:numId="38" w16cid:durableId="41833701">
    <w:abstractNumId w:val="3"/>
  </w:num>
  <w:num w:numId="39" w16cid:durableId="353114899">
    <w:abstractNumId w:val="39"/>
  </w:num>
  <w:num w:numId="40" w16cid:durableId="575089316">
    <w:abstractNumId w:val="23"/>
  </w:num>
  <w:num w:numId="41" w16cid:durableId="665864782">
    <w:abstractNumId w:val="11"/>
  </w:num>
  <w:num w:numId="42" w16cid:durableId="2129741857">
    <w:abstractNumId w:val="31"/>
  </w:num>
  <w:num w:numId="43" w16cid:durableId="1211378749">
    <w:abstractNumId w:val="5"/>
  </w:num>
  <w:num w:numId="44" w16cid:durableId="465241660">
    <w:abstractNumId w:val="30"/>
  </w:num>
  <w:num w:numId="45" w16cid:durableId="1049692500">
    <w:abstractNumId w:val="36"/>
  </w:num>
  <w:num w:numId="46" w16cid:durableId="36406437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1884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NTc2NzA1szQ3tLRQ0lEKTi0uzszPAykwrgUAkVJvaCwAAAA="/>
  </w:docVars>
  <w:rsids>
    <w:rsidRoot w:val="003B5A3B"/>
    <w:rsid w:val="0000053E"/>
    <w:rsid w:val="000012F9"/>
    <w:rsid w:val="000024DD"/>
    <w:rsid w:val="0000275F"/>
    <w:rsid w:val="00002E77"/>
    <w:rsid w:val="0000409B"/>
    <w:rsid w:val="00004C82"/>
    <w:rsid w:val="00010E31"/>
    <w:rsid w:val="000114F8"/>
    <w:rsid w:val="000116E4"/>
    <w:rsid w:val="00011DDF"/>
    <w:rsid w:val="00012210"/>
    <w:rsid w:val="00013951"/>
    <w:rsid w:val="000159A0"/>
    <w:rsid w:val="00015C1D"/>
    <w:rsid w:val="000177F1"/>
    <w:rsid w:val="00021BBD"/>
    <w:rsid w:val="00022209"/>
    <w:rsid w:val="00022560"/>
    <w:rsid w:val="00030D15"/>
    <w:rsid w:val="00032AE2"/>
    <w:rsid w:val="00033F40"/>
    <w:rsid w:val="00034012"/>
    <w:rsid w:val="00034BA4"/>
    <w:rsid w:val="00036B95"/>
    <w:rsid w:val="00037643"/>
    <w:rsid w:val="00043E69"/>
    <w:rsid w:val="00045558"/>
    <w:rsid w:val="000471A8"/>
    <w:rsid w:val="000476CB"/>
    <w:rsid w:val="0005091A"/>
    <w:rsid w:val="00051359"/>
    <w:rsid w:val="00052707"/>
    <w:rsid w:val="00054320"/>
    <w:rsid w:val="000605F8"/>
    <w:rsid w:val="00065AF1"/>
    <w:rsid w:val="00067F19"/>
    <w:rsid w:val="00070408"/>
    <w:rsid w:val="00071255"/>
    <w:rsid w:val="000716A5"/>
    <w:rsid w:val="0007172B"/>
    <w:rsid w:val="00074175"/>
    <w:rsid w:val="0007535C"/>
    <w:rsid w:val="00075CF4"/>
    <w:rsid w:val="00076330"/>
    <w:rsid w:val="0007638D"/>
    <w:rsid w:val="000775E3"/>
    <w:rsid w:val="000778E9"/>
    <w:rsid w:val="00077F9C"/>
    <w:rsid w:val="00080590"/>
    <w:rsid w:val="000812B1"/>
    <w:rsid w:val="0008155F"/>
    <w:rsid w:val="00082A2D"/>
    <w:rsid w:val="00085958"/>
    <w:rsid w:val="00085BBB"/>
    <w:rsid w:val="000934F3"/>
    <w:rsid w:val="00094EF8"/>
    <w:rsid w:val="000958EF"/>
    <w:rsid w:val="000A158F"/>
    <w:rsid w:val="000A1770"/>
    <w:rsid w:val="000A3DCB"/>
    <w:rsid w:val="000A496F"/>
    <w:rsid w:val="000A5D20"/>
    <w:rsid w:val="000C1A6F"/>
    <w:rsid w:val="000C1D86"/>
    <w:rsid w:val="000C1E0D"/>
    <w:rsid w:val="000C35A3"/>
    <w:rsid w:val="000C40FC"/>
    <w:rsid w:val="000C7A28"/>
    <w:rsid w:val="000D1831"/>
    <w:rsid w:val="000D4933"/>
    <w:rsid w:val="000D7773"/>
    <w:rsid w:val="000E0A84"/>
    <w:rsid w:val="000E2283"/>
    <w:rsid w:val="000E2A1B"/>
    <w:rsid w:val="000E3373"/>
    <w:rsid w:val="000E448D"/>
    <w:rsid w:val="000E530F"/>
    <w:rsid w:val="000E5A96"/>
    <w:rsid w:val="000E6E76"/>
    <w:rsid w:val="000E6FEF"/>
    <w:rsid w:val="000F0817"/>
    <w:rsid w:val="000F0E51"/>
    <w:rsid w:val="000F1FB1"/>
    <w:rsid w:val="000F2244"/>
    <w:rsid w:val="000F2EA9"/>
    <w:rsid w:val="000F55C3"/>
    <w:rsid w:val="000F7AC1"/>
    <w:rsid w:val="000F7E0B"/>
    <w:rsid w:val="00101457"/>
    <w:rsid w:val="00103243"/>
    <w:rsid w:val="0010343A"/>
    <w:rsid w:val="00107F20"/>
    <w:rsid w:val="00111588"/>
    <w:rsid w:val="001143F0"/>
    <w:rsid w:val="00116C75"/>
    <w:rsid w:val="00120D43"/>
    <w:rsid w:val="00121C10"/>
    <w:rsid w:val="001224DD"/>
    <w:rsid w:val="00123216"/>
    <w:rsid w:val="00123965"/>
    <w:rsid w:val="00123EB6"/>
    <w:rsid w:val="00124E56"/>
    <w:rsid w:val="00126FB6"/>
    <w:rsid w:val="001273E9"/>
    <w:rsid w:val="0013594D"/>
    <w:rsid w:val="00135C51"/>
    <w:rsid w:val="00136579"/>
    <w:rsid w:val="001367DA"/>
    <w:rsid w:val="0014224A"/>
    <w:rsid w:val="00145627"/>
    <w:rsid w:val="001477B3"/>
    <w:rsid w:val="001539FB"/>
    <w:rsid w:val="001564AE"/>
    <w:rsid w:val="001639F8"/>
    <w:rsid w:val="00170A08"/>
    <w:rsid w:val="00171D27"/>
    <w:rsid w:val="00174790"/>
    <w:rsid w:val="00175338"/>
    <w:rsid w:val="001834E2"/>
    <w:rsid w:val="00183C98"/>
    <w:rsid w:val="00184C08"/>
    <w:rsid w:val="001871FD"/>
    <w:rsid w:val="0019047A"/>
    <w:rsid w:val="001921E0"/>
    <w:rsid w:val="00194D61"/>
    <w:rsid w:val="00194F06"/>
    <w:rsid w:val="00194F48"/>
    <w:rsid w:val="001A050A"/>
    <w:rsid w:val="001A060F"/>
    <w:rsid w:val="001A1B6D"/>
    <w:rsid w:val="001A3E71"/>
    <w:rsid w:val="001A478A"/>
    <w:rsid w:val="001A56BC"/>
    <w:rsid w:val="001A5AE7"/>
    <w:rsid w:val="001A7FBB"/>
    <w:rsid w:val="001B4BA0"/>
    <w:rsid w:val="001B4FA6"/>
    <w:rsid w:val="001B5E58"/>
    <w:rsid w:val="001C140B"/>
    <w:rsid w:val="001C4ADD"/>
    <w:rsid w:val="001D0D2E"/>
    <w:rsid w:val="001D6561"/>
    <w:rsid w:val="001E1E6F"/>
    <w:rsid w:val="001E2EC3"/>
    <w:rsid w:val="001E6110"/>
    <w:rsid w:val="001E63CF"/>
    <w:rsid w:val="001F0310"/>
    <w:rsid w:val="001F07B4"/>
    <w:rsid w:val="001F1CD4"/>
    <w:rsid w:val="001F2D2B"/>
    <w:rsid w:val="001F3C96"/>
    <w:rsid w:val="001F3FA4"/>
    <w:rsid w:val="001F44A4"/>
    <w:rsid w:val="001F78A2"/>
    <w:rsid w:val="002003C6"/>
    <w:rsid w:val="0020198D"/>
    <w:rsid w:val="00202867"/>
    <w:rsid w:val="0020332D"/>
    <w:rsid w:val="00204B19"/>
    <w:rsid w:val="00204E39"/>
    <w:rsid w:val="0020596F"/>
    <w:rsid w:val="00206570"/>
    <w:rsid w:val="00210FCA"/>
    <w:rsid w:val="00211F91"/>
    <w:rsid w:val="002174BC"/>
    <w:rsid w:val="0022178B"/>
    <w:rsid w:val="002228E8"/>
    <w:rsid w:val="002229BC"/>
    <w:rsid w:val="00227E0A"/>
    <w:rsid w:val="002303B2"/>
    <w:rsid w:val="00231A90"/>
    <w:rsid w:val="0023303C"/>
    <w:rsid w:val="0023406B"/>
    <w:rsid w:val="0023418B"/>
    <w:rsid w:val="00234651"/>
    <w:rsid w:val="002403C0"/>
    <w:rsid w:val="002415C2"/>
    <w:rsid w:val="00245374"/>
    <w:rsid w:val="00251F8F"/>
    <w:rsid w:val="00253AA2"/>
    <w:rsid w:val="00253F16"/>
    <w:rsid w:val="002561C0"/>
    <w:rsid w:val="0025681B"/>
    <w:rsid w:val="00265D9B"/>
    <w:rsid w:val="00266AA0"/>
    <w:rsid w:val="002675B0"/>
    <w:rsid w:val="00270D3B"/>
    <w:rsid w:val="00271787"/>
    <w:rsid w:val="0027459D"/>
    <w:rsid w:val="0027474D"/>
    <w:rsid w:val="00274C82"/>
    <w:rsid w:val="00275ED9"/>
    <w:rsid w:val="00281E27"/>
    <w:rsid w:val="002857DA"/>
    <w:rsid w:val="00290387"/>
    <w:rsid w:val="0029191B"/>
    <w:rsid w:val="002919AC"/>
    <w:rsid w:val="00292AA0"/>
    <w:rsid w:val="00296018"/>
    <w:rsid w:val="00297585"/>
    <w:rsid w:val="002A10CF"/>
    <w:rsid w:val="002A47CE"/>
    <w:rsid w:val="002A6342"/>
    <w:rsid w:val="002A777E"/>
    <w:rsid w:val="002B2BC8"/>
    <w:rsid w:val="002B4026"/>
    <w:rsid w:val="002B5F4B"/>
    <w:rsid w:val="002B7224"/>
    <w:rsid w:val="002C0846"/>
    <w:rsid w:val="002C0EF8"/>
    <w:rsid w:val="002C2C97"/>
    <w:rsid w:val="002C4973"/>
    <w:rsid w:val="002C4EAB"/>
    <w:rsid w:val="002C53D1"/>
    <w:rsid w:val="002C5482"/>
    <w:rsid w:val="002D1516"/>
    <w:rsid w:val="002D19F9"/>
    <w:rsid w:val="002D1CDC"/>
    <w:rsid w:val="002D20A5"/>
    <w:rsid w:val="002D4AD3"/>
    <w:rsid w:val="002D789B"/>
    <w:rsid w:val="002E0A1F"/>
    <w:rsid w:val="002E502C"/>
    <w:rsid w:val="002F035A"/>
    <w:rsid w:val="002F1368"/>
    <w:rsid w:val="002F2D02"/>
    <w:rsid w:val="002F38F1"/>
    <w:rsid w:val="00300165"/>
    <w:rsid w:val="00300A22"/>
    <w:rsid w:val="00303DD2"/>
    <w:rsid w:val="0030483E"/>
    <w:rsid w:val="003058AB"/>
    <w:rsid w:val="00307B74"/>
    <w:rsid w:val="00310ED4"/>
    <w:rsid w:val="00316A42"/>
    <w:rsid w:val="00317653"/>
    <w:rsid w:val="003211A9"/>
    <w:rsid w:val="00321437"/>
    <w:rsid w:val="003221CE"/>
    <w:rsid w:val="0032311C"/>
    <w:rsid w:val="00326097"/>
    <w:rsid w:val="0032684A"/>
    <w:rsid w:val="00330478"/>
    <w:rsid w:val="003307EC"/>
    <w:rsid w:val="00330E60"/>
    <w:rsid w:val="00331FF8"/>
    <w:rsid w:val="003327C0"/>
    <w:rsid w:val="003331E8"/>
    <w:rsid w:val="003345F3"/>
    <w:rsid w:val="00335221"/>
    <w:rsid w:val="0033592C"/>
    <w:rsid w:val="00335E91"/>
    <w:rsid w:val="00336958"/>
    <w:rsid w:val="0034029A"/>
    <w:rsid w:val="00341C05"/>
    <w:rsid w:val="00341DED"/>
    <w:rsid w:val="00345F49"/>
    <w:rsid w:val="00346748"/>
    <w:rsid w:val="003521EA"/>
    <w:rsid w:val="00352D7A"/>
    <w:rsid w:val="00353644"/>
    <w:rsid w:val="003574B2"/>
    <w:rsid w:val="00357BA0"/>
    <w:rsid w:val="00360730"/>
    <w:rsid w:val="00362501"/>
    <w:rsid w:val="00362855"/>
    <w:rsid w:val="00371C3B"/>
    <w:rsid w:val="0038107A"/>
    <w:rsid w:val="00381729"/>
    <w:rsid w:val="00382FD0"/>
    <w:rsid w:val="003856F8"/>
    <w:rsid w:val="0038582D"/>
    <w:rsid w:val="00386BE7"/>
    <w:rsid w:val="00390F30"/>
    <w:rsid w:val="0039326C"/>
    <w:rsid w:val="0039336C"/>
    <w:rsid w:val="003939E8"/>
    <w:rsid w:val="00394088"/>
    <w:rsid w:val="003A5023"/>
    <w:rsid w:val="003A63AE"/>
    <w:rsid w:val="003A6739"/>
    <w:rsid w:val="003A69CD"/>
    <w:rsid w:val="003B0BCE"/>
    <w:rsid w:val="003B1843"/>
    <w:rsid w:val="003B4B95"/>
    <w:rsid w:val="003B5A3B"/>
    <w:rsid w:val="003B5B8C"/>
    <w:rsid w:val="003C085D"/>
    <w:rsid w:val="003D1802"/>
    <w:rsid w:val="003D1F9D"/>
    <w:rsid w:val="003D5745"/>
    <w:rsid w:val="003D6C62"/>
    <w:rsid w:val="003E2375"/>
    <w:rsid w:val="003E3167"/>
    <w:rsid w:val="003E6F25"/>
    <w:rsid w:val="003F0FEB"/>
    <w:rsid w:val="003F2990"/>
    <w:rsid w:val="003F348C"/>
    <w:rsid w:val="003F7CA2"/>
    <w:rsid w:val="004146BD"/>
    <w:rsid w:val="00422AF4"/>
    <w:rsid w:val="0042437F"/>
    <w:rsid w:val="00424C4E"/>
    <w:rsid w:val="00426E85"/>
    <w:rsid w:val="0042754F"/>
    <w:rsid w:val="0043056E"/>
    <w:rsid w:val="004309C2"/>
    <w:rsid w:val="00430EB5"/>
    <w:rsid w:val="00433841"/>
    <w:rsid w:val="00435492"/>
    <w:rsid w:val="004365AC"/>
    <w:rsid w:val="004402AB"/>
    <w:rsid w:val="00441909"/>
    <w:rsid w:val="00443F10"/>
    <w:rsid w:val="00447072"/>
    <w:rsid w:val="004501E1"/>
    <w:rsid w:val="0045027B"/>
    <w:rsid w:val="00452339"/>
    <w:rsid w:val="00452A52"/>
    <w:rsid w:val="00452F87"/>
    <w:rsid w:val="004567F1"/>
    <w:rsid w:val="00461B03"/>
    <w:rsid w:val="00462B23"/>
    <w:rsid w:val="00463550"/>
    <w:rsid w:val="004658D6"/>
    <w:rsid w:val="00465CE1"/>
    <w:rsid w:val="0046737E"/>
    <w:rsid w:val="00470ECA"/>
    <w:rsid w:val="00471BA6"/>
    <w:rsid w:val="0047224F"/>
    <w:rsid w:val="00473139"/>
    <w:rsid w:val="00473DEC"/>
    <w:rsid w:val="00476D44"/>
    <w:rsid w:val="0047735D"/>
    <w:rsid w:val="00480270"/>
    <w:rsid w:val="00482E69"/>
    <w:rsid w:val="0048360F"/>
    <w:rsid w:val="00483980"/>
    <w:rsid w:val="00484CE0"/>
    <w:rsid w:val="00485224"/>
    <w:rsid w:val="00486C90"/>
    <w:rsid w:val="004870BE"/>
    <w:rsid w:val="004913F2"/>
    <w:rsid w:val="00492AE7"/>
    <w:rsid w:val="004934B2"/>
    <w:rsid w:val="00494C1A"/>
    <w:rsid w:val="004A07CB"/>
    <w:rsid w:val="004A119C"/>
    <w:rsid w:val="004A202A"/>
    <w:rsid w:val="004A2A66"/>
    <w:rsid w:val="004A2FB9"/>
    <w:rsid w:val="004B1F1A"/>
    <w:rsid w:val="004B3E38"/>
    <w:rsid w:val="004B45C3"/>
    <w:rsid w:val="004B6B7A"/>
    <w:rsid w:val="004C1055"/>
    <w:rsid w:val="004C37B1"/>
    <w:rsid w:val="004C42FC"/>
    <w:rsid w:val="004C52E3"/>
    <w:rsid w:val="004C67D1"/>
    <w:rsid w:val="004C7DFB"/>
    <w:rsid w:val="004D02C2"/>
    <w:rsid w:val="004D2170"/>
    <w:rsid w:val="004D4138"/>
    <w:rsid w:val="004D7E49"/>
    <w:rsid w:val="004E0219"/>
    <w:rsid w:val="004E20B7"/>
    <w:rsid w:val="004E2AC7"/>
    <w:rsid w:val="004E2B8A"/>
    <w:rsid w:val="004E4EF2"/>
    <w:rsid w:val="004E5185"/>
    <w:rsid w:val="004E5E15"/>
    <w:rsid w:val="004F0CF1"/>
    <w:rsid w:val="004F13F7"/>
    <w:rsid w:val="004F15AE"/>
    <w:rsid w:val="004F4EFC"/>
    <w:rsid w:val="00502E81"/>
    <w:rsid w:val="00503356"/>
    <w:rsid w:val="00504AA5"/>
    <w:rsid w:val="00506930"/>
    <w:rsid w:val="0050757B"/>
    <w:rsid w:val="00507C1D"/>
    <w:rsid w:val="005125B5"/>
    <w:rsid w:val="005135F4"/>
    <w:rsid w:val="005174B6"/>
    <w:rsid w:val="00521D89"/>
    <w:rsid w:val="00526354"/>
    <w:rsid w:val="0052699A"/>
    <w:rsid w:val="00531AA5"/>
    <w:rsid w:val="00534553"/>
    <w:rsid w:val="00534832"/>
    <w:rsid w:val="00537E8E"/>
    <w:rsid w:val="00540EE5"/>
    <w:rsid w:val="00541251"/>
    <w:rsid w:val="005449C5"/>
    <w:rsid w:val="005469B1"/>
    <w:rsid w:val="00550DB8"/>
    <w:rsid w:val="00551727"/>
    <w:rsid w:val="00553AB1"/>
    <w:rsid w:val="00554B04"/>
    <w:rsid w:val="005554FC"/>
    <w:rsid w:val="005566E8"/>
    <w:rsid w:val="00556B0A"/>
    <w:rsid w:val="00560AD2"/>
    <w:rsid w:val="00562B22"/>
    <w:rsid w:val="00567072"/>
    <w:rsid w:val="0057229A"/>
    <w:rsid w:val="00572F14"/>
    <w:rsid w:val="005733AC"/>
    <w:rsid w:val="0057570F"/>
    <w:rsid w:val="005768C9"/>
    <w:rsid w:val="00576E1B"/>
    <w:rsid w:val="00580B8C"/>
    <w:rsid w:val="005839B3"/>
    <w:rsid w:val="00583B74"/>
    <w:rsid w:val="005845EB"/>
    <w:rsid w:val="00584DBD"/>
    <w:rsid w:val="00590CF7"/>
    <w:rsid w:val="00592082"/>
    <w:rsid w:val="00593C68"/>
    <w:rsid w:val="00595067"/>
    <w:rsid w:val="005A0437"/>
    <w:rsid w:val="005A0BBF"/>
    <w:rsid w:val="005A1C69"/>
    <w:rsid w:val="005A2FA3"/>
    <w:rsid w:val="005A7D53"/>
    <w:rsid w:val="005A7E22"/>
    <w:rsid w:val="005B108C"/>
    <w:rsid w:val="005B1CBB"/>
    <w:rsid w:val="005B24E0"/>
    <w:rsid w:val="005B3329"/>
    <w:rsid w:val="005B3D2D"/>
    <w:rsid w:val="005B44B3"/>
    <w:rsid w:val="005B58C4"/>
    <w:rsid w:val="005B6464"/>
    <w:rsid w:val="005B648E"/>
    <w:rsid w:val="005B7969"/>
    <w:rsid w:val="005C05F9"/>
    <w:rsid w:val="005C0CA1"/>
    <w:rsid w:val="005C1A7A"/>
    <w:rsid w:val="005C6CD7"/>
    <w:rsid w:val="005D0A20"/>
    <w:rsid w:val="005D0F3A"/>
    <w:rsid w:val="005D380C"/>
    <w:rsid w:val="005D5016"/>
    <w:rsid w:val="005D605E"/>
    <w:rsid w:val="005E02D4"/>
    <w:rsid w:val="005E2D12"/>
    <w:rsid w:val="005E2D3E"/>
    <w:rsid w:val="005E56DD"/>
    <w:rsid w:val="005F25AB"/>
    <w:rsid w:val="00600DAB"/>
    <w:rsid w:val="006036DE"/>
    <w:rsid w:val="006106BA"/>
    <w:rsid w:val="00610E6B"/>
    <w:rsid w:val="00611CB8"/>
    <w:rsid w:val="00612749"/>
    <w:rsid w:val="006133C1"/>
    <w:rsid w:val="00613901"/>
    <w:rsid w:val="006168E6"/>
    <w:rsid w:val="00621F4A"/>
    <w:rsid w:val="00622042"/>
    <w:rsid w:val="00622647"/>
    <w:rsid w:val="00622CB6"/>
    <w:rsid w:val="00623E80"/>
    <w:rsid w:val="00625A4E"/>
    <w:rsid w:val="006279B5"/>
    <w:rsid w:val="0063012A"/>
    <w:rsid w:val="00630A47"/>
    <w:rsid w:val="00634542"/>
    <w:rsid w:val="00641778"/>
    <w:rsid w:val="0064206B"/>
    <w:rsid w:val="00642E0A"/>
    <w:rsid w:val="0064375B"/>
    <w:rsid w:val="00643E7A"/>
    <w:rsid w:val="00646086"/>
    <w:rsid w:val="006461A8"/>
    <w:rsid w:val="00656076"/>
    <w:rsid w:val="00661205"/>
    <w:rsid w:val="00663F0C"/>
    <w:rsid w:val="00666064"/>
    <w:rsid w:val="006660B5"/>
    <w:rsid w:val="00666739"/>
    <w:rsid w:val="00675591"/>
    <w:rsid w:val="006805DD"/>
    <w:rsid w:val="006808D8"/>
    <w:rsid w:val="0068189D"/>
    <w:rsid w:val="00681B78"/>
    <w:rsid w:val="00684E30"/>
    <w:rsid w:val="00684E5F"/>
    <w:rsid w:val="00684EF7"/>
    <w:rsid w:val="0069283D"/>
    <w:rsid w:val="006936B5"/>
    <w:rsid w:val="006937FB"/>
    <w:rsid w:val="00695E07"/>
    <w:rsid w:val="00697E4C"/>
    <w:rsid w:val="006A081D"/>
    <w:rsid w:val="006A0DE8"/>
    <w:rsid w:val="006A2DB4"/>
    <w:rsid w:val="006A4BB9"/>
    <w:rsid w:val="006A5F81"/>
    <w:rsid w:val="006A7047"/>
    <w:rsid w:val="006A70A1"/>
    <w:rsid w:val="006B60F9"/>
    <w:rsid w:val="006C1D6E"/>
    <w:rsid w:val="006C3900"/>
    <w:rsid w:val="006C49A8"/>
    <w:rsid w:val="006C62E4"/>
    <w:rsid w:val="006D02D0"/>
    <w:rsid w:val="006D085A"/>
    <w:rsid w:val="006D1E28"/>
    <w:rsid w:val="006D491C"/>
    <w:rsid w:val="006E1455"/>
    <w:rsid w:val="006E21D1"/>
    <w:rsid w:val="006E40BA"/>
    <w:rsid w:val="006E49EF"/>
    <w:rsid w:val="006F2876"/>
    <w:rsid w:val="007001DD"/>
    <w:rsid w:val="00701095"/>
    <w:rsid w:val="00703539"/>
    <w:rsid w:val="007045D1"/>
    <w:rsid w:val="007056A8"/>
    <w:rsid w:val="0071172F"/>
    <w:rsid w:val="00716395"/>
    <w:rsid w:val="00717309"/>
    <w:rsid w:val="0072014C"/>
    <w:rsid w:val="00721435"/>
    <w:rsid w:val="0072177C"/>
    <w:rsid w:val="007235E0"/>
    <w:rsid w:val="0072601F"/>
    <w:rsid w:val="007275B8"/>
    <w:rsid w:val="00727AB2"/>
    <w:rsid w:val="007334E8"/>
    <w:rsid w:val="00734AE4"/>
    <w:rsid w:val="00742D32"/>
    <w:rsid w:val="00742EF7"/>
    <w:rsid w:val="0074603E"/>
    <w:rsid w:val="00751231"/>
    <w:rsid w:val="007517B2"/>
    <w:rsid w:val="00751B2C"/>
    <w:rsid w:val="007551A6"/>
    <w:rsid w:val="00756F06"/>
    <w:rsid w:val="00762E77"/>
    <w:rsid w:val="007646DC"/>
    <w:rsid w:val="00766DBC"/>
    <w:rsid w:val="007676DC"/>
    <w:rsid w:val="00767A7A"/>
    <w:rsid w:val="00770446"/>
    <w:rsid w:val="007763F8"/>
    <w:rsid w:val="0078103E"/>
    <w:rsid w:val="00781374"/>
    <w:rsid w:val="0078226A"/>
    <w:rsid w:val="007832A3"/>
    <w:rsid w:val="007854FD"/>
    <w:rsid w:val="00787568"/>
    <w:rsid w:val="0078790C"/>
    <w:rsid w:val="00790823"/>
    <w:rsid w:val="007911C4"/>
    <w:rsid w:val="007917BC"/>
    <w:rsid w:val="00791F0C"/>
    <w:rsid w:val="00793CC6"/>
    <w:rsid w:val="00794446"/>
    <w:rsid w:val="007A0706"/>
    <w:rsid w:val="007A0E8D"/>
    <w:rsid w:val="007A4BF7"/>
    <w:rsid w:val="007A4D4F"/>
    <w:rsid w:val="007A7285"/>
    <w:rsid w:val="007A7622"/>
    <w:rsid w:val="007B673C"/>
    <w:rsid w:val="007B68B3"/>
    <w:rsid w:val="007B6B6B"/>
    <w:rsid w:val="007B7F98"/>
    <w:rsid w:val="007C3E47"/>
    <w:rsid w:val="007C4031"/>
    <w:rsid w:val="007C4E02"/>
    <w:rsid w:val="007C59B8"/>
    <w:rsid w:val="007C63BF"/>
    <w:rsid w:val="007C7343"/>
    <w:rsid w:val="007D200D"/>
    <w:rsid w:val="007D3792"/>
    <w:rsid w:val="007D472F"/>
    <w:rsid w:val="007D4C1F"/>
    <w:rsid w:val="007D56CE"/>
    <w:rsid w:val="007D623D"/>
    <w:rsid w:val="007D6B4A"/>
    <w:rsid w:val="007E0F99"/>
    <w:rsid w:val="007E4348"/>
    <w:rsid w:val="007E7A62"/>
    <w:rsid w:val="007F04E7"/>
    <w:rsid w:val="007F0EB5"/>
    <w:rsid w:val="007F11CB"/>
    <w:rsid w:val="007F30D3"/>
    <w:rsid w:val="007F34C9"/>
    <w:rsid w:val="007F4136"/>
    <w:rsid w:val="007F4ABB"/>
    <w:rsid w:val="007F5314"/>
    <w:rsid w:val="007F5819"/>
    <w:rsid w:val="007F5E52"/>
    <w:rsid w:val="007F6F00"/>
    <w:rsid w:val="008010EE"/>
    <w:rsid w:val="00804ED1"/>
    <w:rsid w:val="00805E2A"/>
    <w:rsid w:val="00805F5D"/>
    <w:rsid w:val="008076BD"/>
    <w:rsid w:val="0081191E"/>
    <w:rsid w:val="00813295"/>
    <w:rsid w:val="00821C0E"/>
    <w:rsid w:val="00822968"/>
    <w:rsid w:val="008243C0"/>
    <w:rsid w:val="00825B8F"/>
    <w:rsid w:val="0083180C"/>
    <w:rsid w:val="00831F4A"/>
    <w:rsid w:val="008328B5"/>
    <w:rsid w:val="00832BA2"/>
    <w:rsid w:val="0083624F"/>
    <w:rsid w:val="00836D97"/>
    <w:rsid w:val="00841B17"/>
    <w:rsid w:val="00842A41"/>
    <w:rsid w:val="008442D1"/>
    <w:rsid w:val="008447BE"/>
    <w:rsid w:val="00844AFA"/>
    <w:rsid w:val="00852861"/>
    <w:rsid w:val="008553C9"/>
    <w:rsid w:val="008554D7"/>
    <w:rsid w:val="00860100"/>
    <w:rsid w:val="00862AC0"/>
    <w:rsid w:val="00862E2C"/>
    <w:rsid w:val="00866308"/>
    <w:rsid w:val="00867036"/>
    <w:rsid w:val="00867C6C"/>
    <w:rsid w:val="00870C5B"/>
    <w:rsid w:val="00870C7C"/>
    <w:rsid w:val="00871B7C"/>
    <w:rsid w:val="0087202B"/>
    <w:rsid w:val="00877CD3"/>
    <w:rsid w:val="00880755"/>
    <w:rsid w:val="0088165B"/>
    <w:rsid w:val="00886C13"/>
    <w:rsid w:val="00887C8D"/>
    <w:rsid w:val="00893288"/>
    <w:rsid w:val="00894F93"/>
    <w:rsid w:val="00895D9A"/>
    <w:rsid w:val="00896472"/>
    <w:rsid w:val="00897B8F"/>
    <w:rsid w:val="008A0842"/>
    <w:rsid w:val="008A14F5"/>
    <w:rsid w:val="008A2C0F"/>
    <w:rsid w:val="008B04D2"/>
    <w:rsid w:val="008B06CB"/>
    <w:rsid w:val="008B1286"/>
    <w:rsid w:val="008B206D"/>
    <w:rsid w:val="008B2F42"/>
    <w:rsid w:val="008B33CC"/>
    <w:rsid w:val="008B763B"/>
    <w:rsid w:val="008C06FA"/>
    <w:rsid w:val="008C38DA"/>
    <w:rsid w:val="008C39D5"/>
    <w:rsid w:val="008C7145"/>
    <w:rsid w:val="008D086B"/>
    <w:rsid w:val="008D1193"/>
    <w:rsid w:val="008D132B"/>
    <w:rsid w:val="008D3428"/>
    <w:rsid w:val="008D3FBA"/>
    <w:rsid w:val="008D6F42"/>
    <w:rsid w:val="008D75D3"/>
    <w:rsid w:val="008D7F62"/>
    <w:rsid w:val="008E1707"/>
    <w:rsid w:val="008E2484"/>
    <w:rsid w:val="008F4D59"/>
    <w:rsid w:val="009002D8"/>
    <w:rsid w:val="0090085B"/>
    <w:rsid w:val="00901DD4"/>
    <w:rsid w:val="009052CA"/>
    <w:rsid w:val="00905DB1"/>
    <w:rsid w:val="00905DC9"/>
    <w:rsid w:val="00906A33"/>
    <w:rsid w:val="00912EB3"/>
    <w:rsid w:val="0091541C"/>
    <w:rsid w:val="00916ACA"/>
    <w:rsid w:val="00920823"/>
    <w:rsid w:val="009218B3"/>
    <w:rsid w:val="00921F5D"/>
    <w:rsid w:val="00922D5F"/>
    <w:rsid w:val="00925526"/>
    <w:rsid w:val="00925561"/>
    <w:rsid w:val="0093223C"/>
    <w:rsid w:val="00932C9A"/>
    <w:rsid w:val="009343F3"/>
    <w:rsid w:val="00937AAF"/>
    <w:rsid w:val="00937ADE"/>
    <w:rsid w:val="00940887"/>
    <w:rsid w:val="00943495"/>
    <w:rsid w:val="00945DCC"/>
    <w:rsid w:val="0094747B"/>
    <w:rsid w:val="0094757D"/>
    <w:rsid w:val="00947F9D"/>
    <w:rsid w:val="009514EA"/>
    <w:rsid w:val="009530E9"/>
    <w:rsid w:val="00953C84"/>
    <w:rsid w:val="00960736"/>
    <w:rsid w:val="00960FC4"/>
    <w:rsid w:val="00961C81"/>
    <w:rsid w:val="00961D59"/>
    <w:rsid w:val="00962243"/>
    <w:rsid w:val="00962686"/>
    <w:rsid w:val="00963D58"/>
    <w:rsid w:val="00963FB9"/>
    <w:rsid w:val="00964ADD"/>
    <w:rsid w:val="00965EEB"/>
    <w:rsid w:val="009713CC"/>
    <w:rsid w:val="00973238"/>
    <w:rsid w:val="00980D7F"/>
    <w:rsid w:val="00983717"/>
    <w:rsid w:val="0098424F"/>
    <w:rsid w:val="009855BE"/>
    <w:rsid w:val="00986D64"/>
    <w:rsid w:val="00987527"/>
    <w:rsid w:val="0099309E"/>
    <w:rsid w:val="00993968"/>
    <w:rsid w:val="00993E83"/>
    <w:rsid w:val="00994DE2"/>
    <w:rsid w:val="0099641B"/>
    <w:rsid w:val="00996B66"/>
    <w:rsid w:val="00996F23"/>
    <w:rsid w:val="00997898"/>
    <w:rsid w:val="009A0F0C"/>
    <w:rsid w:val="009A2E44"/>
    <w:rsid w:val="009A5542"/>
    <w:rsid w:val="009A6038"/>
    <w:rsid w:val="009A6D4F"/>
    <w:rsid w:val="009B051D"/>
    <w:rsid w:val="009B0AC3"/>
    <w:rsid w:val="009B2241"/>
    <w:rsid w:val="009B3411"/>
    <w:rsid w:val="009B47C5"/>
    <w:rsid w:val="009B550A"/>
    <w:rsid w:val="009B7257"/>
    <w:rsid w:val="009C01D8"/>
    <w:rsid w:val="009C1E39"/>
    <w:rsid w:val="009C3B32"/>
    <w:rsid w:val="009C5E27"/>
    <w:rsid w:val="009C65A6"/>
    <w:rsid w:val="009C6932"/>
    <w:rsid w:val="009C6F6C"/>
    <w:rsid w:val="009C7BA1"/>
    <w:rsid w:val="009D0C47"/>
    <w:rsid w:val="009D1111"/>
    <w:rsid w:val="009D1387"/>
    <w:rsid w:val="009D3534"/>
    <w:rsid w:val="009D67D2"/>
    <w:rsid w:val="009D7BFA"/>
    <w:rsid w:val="009E2BD7"/>
    <w:rsid w:val="009E50A5"/>
    <w:rsid w:val="009E54A3"/>
    <w:rsid w:val="009E7965"/>
    <w:rsid w:val="009E7A03"/>
    <w:rsid w:val="009F296E"/>
    <w:rsid w:val="009F3C72"/>
    <w:rsid w:val="009F4250"/>
    <w:rsid w:val="009F456D"/>
    <w:rsid w:val="009F475B"/>
    <w:rsid w:val="009F5119"/>
    <w:rsid w:val="00A00FB1"/>
    <w:rsid w:val="00A02A87"/>
    <w:rsid w:val="00A02FC9"/>
    <w:rsid w:val="00A05311"/>
    <w:rsid w:val="00A0756F"/>
    <w:rsid w:val="00A07F37"/>
    <w:rsid w:val="00A1068F"/>
    <w:rsid w:val="00A11706"/>
    <w:rsid w:val="00A12B44"/>
    <w:rsid w:val="00A13DAC"/>
    <w:rsid w:val="00A153AE"/>
    <w:rsid w:val="00A17AF1"/>
    <w:rsid w:val="00A20AEA"/>
    <w:rsid w:val="00A21F75"/>
    <w:rsid w:val="00A25BFA"/>
    <w:rsid w:val="00A26A68"/>
    <w:rsid w:val="00A308AB"/>
    <w:rsid w:val="00A316D9"/>
    <w:rsid w:val="00A320BA"/>
    <w:rsid w:val="00A33E4D"/>
    <w:rsid w:val="00A40F32"/>
    <w:rsid w:val="00A4504B"/>
    <w:rsid w:val="00A5103E"/>
    <w:rsid w:val="00A51933"/>
    <w:rsid w:val="00A519F3"/>
    <w:rsid w:val="00A51F3F"/>
    <w:rsid w:val="00A55F7B"/>
    <w:rsid w:val="00A56EBF"/>
    <w:rsid w:val="00A57864"/>
    <w:rsid w:val="00A61360"/>
    <w:rsid w:val="00A61931"/>
    <w:rsid w:val="00A6270F"/>
    <w:rsid w:val="00A64C2E"/>
    <w:rsid w:val="00A6565D"/>
    <w:rsid w:val="00A6787E"/>
    <w:rsid w:val="00A7132D"/>
    <w:rsid w:val="00A742D7"/>
    <w:rsid w:val="00A74E50"/>
    <w:rsid w:val="00A7696F"/>
    <w:rsid w:val="00A81622"/>
    <w:rsid w:val="00A82007"/>
    <w:rsid w:val="00A8577D"/>
    <w:rsid w:val="00A924CC"/>
    <w:rsid w:val="00A967D0"/>
    <w:rsid w:val="00A97148"/>
    <w:rsid w:val="00A9717E"/>
    <w:rsid w:val="00A97248"/>
    <w:rsid w:val="00A97BAB"/>
    <w:rsid w:val="00AA1802"/>
    <w:rsid w:val="00AA3672"/>
    <w:rsid w:val="00AA4EB0"/>
    <w:rsid w:val="00AA6CE1"/>
    <w:rsid w:val="00AA6D3D"/>
    <w:rsid w:val="00AB1183"/>
    <w:rsid w:val="00AB334C"/>
    <w:rsid w:val="00AB3D15"/>
    <w:rsid w:val="00AB4B97"/>
    <w:rsid w:val="00AB57D0"/>
    <w:rsid w:val="00AB6053"/>
    <w:rsid w:val="00AC103A"/>
    <w:rsid w:val="00AD2744"/>
    <w:rsid w:val="00AD51BB"/>
    <w:rsid w:val="00AD6C21"/>
    <w:rsid w:val="00AD6D96"/>
    <w:rsid w:val="00AE073A"/>
    <w:rsid w:val="00AE0BC0"/>
    <w:rsid w:val="00AE366C"/>
    <w:rsid w:val="00AE633E"/>
    <w:rsid w:val="00AE655D"/>
    <w:rsid w:val="00AF02DE"/>
    <w:rsid w:val="00AF661E"/>
    <w:rsid w:val="00AF6C44"/>
    <w:rsid w:val="00B031D2"/>
    <w:rsid w:val="00B06B2D"/>
    <w:rsid w:val="00B079FC"/>
    <w:rsid w:val="00B117A6"/>
    <w:rsid w:val="00B12851"/>
    <w:rsid w:val="00B129B6"/>
    <w:rsid w:val="00B13A8A"/>
    <w:rsid w:val="00B1617A"/>
    <w:rsid w:val="00B210D0"/>
    <w:rsid w:val="00B211AB"/>
    <w:rsid w:val="00B2138E"/>
    <w:rsid w:val="00B22882"/>
    <w:rsid w:val="00B32E5F"/>
    <w:rsid w:val="00B33CCA"/>
    <w:rsid w:val="00B36847"/>
    <w:rsid w:val="00B36ACB"/>
    <w:rsid w:val="00B42F8A"/>
    <w:rsid w:val="00B434C8"/>
    <w:rsid w:val="00B4388C"/>
    <w:rsid w:val="00B4432D"/>
    <w:rsid w:val="00B47673"/>
    <w:rsid w:val="00B508E3"/>
    <w:rsid w:val="00B52111"/>
    <w:rsid w:val="00B53CA3"/>
    <w:rsid w:val="00B54F06"/>
    <w:rsid w:val="00B561D0"/>
    <w:rsid w:val="00B56537"/>
    <w:rsid w:val="00B57A1D"/>
    <w:rsid w:val="00B62CB2"/>
    <w:rsid w:val="00B65FBD"/>
    <w:rsid w:val="00B66B57"/>
    <w:rsid w:val="00B66F03"/>
    <w:rsid w:val="00B7201C"/>
    <w:rsid w:val="00B72264"/>
    <w:rsid w:val="00B72870"/>
    <w:rsid w:val="00B73FC2"/>
    <w:rsid w:val="00B74A08"/>
    <w:rsid w:val="00B8739A"/>
    <w:rsid w:val="00B87F18"/>
    <w:rsid w:val="00B90469"/>
    <w:rsid w:val="00B90F64"/>
    <w:rsid w:val="00B91591"/>
    <w:rsid w:val="00B94106"/>
    <w:rsid w:val="00BA0029"/>
    <w:rsid w:val="00BA0A93"/>
    <w:rsid w:val="00BA1931"/>
    <w:rsid w:val="00BA1D1F"/>
    <w:rsid w:val="00BA3FC5"/>
    <w:rsid w:val="00BA4D72"/>
    <w:rsid w:val="00BA5954"/>
    <w:rsid w:val="00BA7947"/>
    <w:rsid w:val="00BA7EC2"/>
    <w:rsid w:val="00BB0DFF"/>
    <w:rsid w:val="00BB2180"/>
    <w:rsid w:val="00BB2522"/>
    <w:rsid w:val="00BB2E9C"/>
    <w:rsid w:val="00BB4709"/>
    <w:rsid w:val="00BB6B0F"/>
    <w:rsid w:val="00BB7809"/>
    <w:rsid w:val="00BC2737"/>
    <w:rsid w:val="00BC4888"/>
    <w:rsid w:val="00BC7D78"/>
    <w:rsid w:val="00BD3B9B"/>
    <w:rsid w:val="00BD62EA"/>
    <w:rsid w:val="00BD6BF4"/>
    <w:rsid w:val="00BE01C7"/>
    <w:rsid w:val="00BE0604"/>
    <w:rsid w:val="00BE1136"/>
    <w:rsid w:val="00BE75E4"/>
    <w:rsid w:val="00BF12C8"/>
    <w:rsid w:val="00BF1DD4"/>
    <w:rsid w:val="00BF213A"/>
    <w:rsid w:val="00BF23F6"/>
    <w:rsid w:val="00BF57FB"/>
    <w:rsid w:val="00BF588D"/>
    <w:rsid w:val="00C039DC"/>
    <w:rsid w:val="00C0450D"/>
    <w:rsid w:val="00C07734"/>
    <w:rsid w:val="00C117B9"/>
    <w:rsid w:val="00C1358F"/>
    <w:rsid w:val="00C13D85"/>
    <w:rsid w:val="00C15343"/>
    <w:rsid w:val="00C23CCA"/>
    <w:rsid w:val="00C31140"/>
    <w:rsid w:val="00C35867"/>
    <w:rsid w:val="00C35E85"/>
    <w:rsid w:val="00C3623D"/>
    <w:rsid w:val="00C3770B"/>
    <w:rsid w:val="00C426F4"/>
    <w:rsid w:val="00C44CAA"/>
    <w:rsid w:val="00C4553D"/>
    <w:rsid w:val="00C50E06"/>
    <w:rsid w:val="00C52636"/>
    <w:rsid w:val="00C53AE6"/>
    <w:rsid w:val="00C5500D"/>
    <w:rsid w:val="00C57E7C"/>
    <w:rsid w:val="00C63324"/>
    <w:rsid w:val="00C65C27"/>
    <w:rsid w:val="00C6624E"/>
    <w:rsid w:val="00C70958"/>
    <w:rsid w:val="00C73DCB"/>
    <w:rsid w:val="00C7442A"/>
    <w:rsid w:val="00C76D34"/>
    <w:rsid w:val="00C80805"/>
    <w:rsid w:val="00C84D5C"/>
    <w:rsid w:val="00C86F04"/>
    <w:rsid w:val="00C91E42"/>
    <w:rsid w:val="00C92893"/>
    <w:rsid w:val="00C92FAB"/>
    <w:rsid w:val="00C97849"/>
    <w:rsid w:val="00C97A25"/>
    <w:rsid w:val="00CA3052"/>
    <w:rsid w:val="00CA3FE1"/>
    <w:rsid w:val="00CA5565"/>
    <w:rsid w:val="00CA5E98"/>
    <w:rsid w:val="00CA6571"/>
    <w:rsid w:val="00CB01D4"/>
    <w:rsid w:val="00CB2A00"/>
    <w:rsid w:val="00CB539A"/>
    <w:rsid w:val="00CB58BB"/>
    <w:rsid w:val="00CB7929"/>
    <w:rsid w:val="00CB7A97"/>
    <w:rsid w:val="00CC0E51"/>
    <w:rsid w:val="00CC3024"/>
    <w:rsid w:val="00CC786E"/>
    <w:rsid w:val="00CD3E06"/>
    <w:rsid w:val="00CD4578"/>
    <w:rsid w:val="00CD48A1"/>
    <w:rsid w:val="00CD5F17"/>
    <w:rsid w:val="00CD789E"/>
    <w:rsid w:val="00CD7CE4"/>
    <w:rsid w:val="00CE1F49"/>
    <w:rsid w:val="00CF00DB"/>
    <w:rsid w:val="00CF372F"/>
    <w:rsid w:val="00CF6E33"/>
    <w:rsid w:val="00CF6F2A"/>
    <w:rsid w:val="00CF73ED"/>
    <w:rsid w:val="00CF763E"/>
    <w:rsid w:val="00D01563"/>
    <w:rsid w:val="00D01B2C"/>
    <w:rsid w:val="00D02F78"/>
    <w:rsid w:val="00D03199"/>
    <w:rsid w:val="00D06985"/>
    <w:rsid w:val="00D11BA6"/>
    <w:rsid w:val="00D11FB1"/>
    <w:rsid w:val="00D1327D"/>
    <w:rsid w:val="00D1758D"/>
    <w:rsid w:val="00D17B76"/>
    <w:rsid w:val="00D21936"/>
    <w:rsid w:val="00D256BB"/>
    <w:rsid w:val="00D25845"/>
    <w:rsid w:val="00D27819"/>
    <w:rsid w:val="00D27B22"/>
    <w:rsid w:val="00D30D42"/>
    <w:rsid w:val="00D31D0B"/>
    <w:rsid w:val="00D3756A"/>
    <w:rsid w:val="00D414FC"/>
    <w:rsid w:val="00D44CE5"/>
    <w:rsid w:val="00D52021"/>
    <w:rsid w:val="00D52445"/>
    <w:rsid w:val="00D524C4"/>
    <w:rsid w:val="00D53E07"/>
    <w:rsid w:val="00D54501"/>
    <w:rsid w:val="00D54698"/>
    <w:rsid w:val="00D559C9"/>
    <w:rsid w:val="00D6046C"/>
    <w:rsid w:val="00D61A35"/>
    <w:rsid w:val="00D645AC"/>
    <w:rsid w:val="00D65CE3"/>
    <w:rsid w:val="00D67B38"/>
    <w:rsid w:val="00D73054"/>
    <w:rsid w:val="00D730C7"/>
    <w:rsid w:val="00D73A2C"/>
    <w:rsid w:val="00D73B03"/>
    <w:rsid w:val="00D75224"/>
    <w:rsid w:val="00D80905"/>
    <w:rsid w:val="00D830F9"/>
    <w:rsid w:val="00D845D3"/>
    <w:rsid w:val="00D85DE9"/>
    <w:rsid w:val="00D86029"/>
    <w:rsid w:val="00D874C5"/>
    <w:rsid w:val="00D87920"/>
    <w:rsid w:val="00D87B77"/>
    <w:rsid w:val="00D963AE"/>
    <w:rsid w:val="00DA1955"/>
    <w:rsid w:val="00DA4AC9"/>
    <w:rsid w:val="00DA5296"/>
    <w:rsid w:val="00DA645B"/>
    <w:rsid w:val="00DB3891"/>
    <w:rsid w:val="00DB7EE3"/>
    <w:rsid w:val="00DC096B"/>
    <w:rsid w:val="00DC1AD3"/>
    <w:rsid w:val="00DC2841"/>
    <w:rsid w:val="00DC3DAA"/>
    <w:rsid w:val="00DC75B7"/>
    <w:rsid w:val="00DD1A7C"/>
    <w:rsid w:val="00DD21C3"/>
    <w:rsid w:val="00DD3BE7"/>
    <w:rsid w:val="00DD65F3"/>
    <w:rsid w:val="00DE0737"/>
    <w:rsid w:val="00DE179C"/>
    <w:rsid w:val="00DE2F1B"/>
    <w:rsid w:val="00DE34C4"/>
    <w:rsid w:val="00DE38C0"/>
    <w:rsid w:val="00DE4015"/>
    <w:rsid w:val="00DE5558"/>
    <w:rsid w:val="00DE725D"/>
    <w:rsid w:val="00DF13D4"/>
    <w:rsid w:val="00DF1C3A"/>
    <w:rsid w:val="00DF3644"/>
    <w:rsid w:val="00E018EF"/>
    <w:rsid w:val="00E020D2"/>
    <w:rsid w:val="00E0269A"/>
    <w:rsid w:val="00E03AE7"/>
    <w:rsid w:val="00E03C33"/>
    <w:rsid w:val="00E04219"/>
    <w:rsid w:val="00E075B8"/>
    <w:rsid w:val="00E13BF3"/>
    <w:rsid w:val="00E13CAE"/>
    <w:rsid w:val="00E149C8"/>
    <w:rsid w:val="00E14ACE"/>
    <w:rsid w:val="00E262E4"/>
    <w:rsid w:val="00E274EE"/>
    <w:rsid w:val="00E27752"/>
    <w:rsid w:val="00E31F6C"/>
    <w:rsid w:val="00E33F0F"/>
    <w:rsid w:val="00E34E14"/>
    <w:rsid w:val="00E35AE2"/>
    <w:rsid w:val="00E36305"/>
    <w:rsid w:val="00E414E9"/>
    <w:rsid w:val="00E45EB3"/>
    <w:rsid w:val="00E51934"/>
    <w:rsid w:val="00E52ED5"/>
    <w:rsid w:val="00E57DAC"/>
    <w:rsid w:val="00E6061B"/>
    <w:rsid w:val="00E63D8A"/>
    <w:rsid w:val="00E64F9B"/>
    <w:rsid w:val="00E704E9"/>
    <w:rsid w:val="00E71A79"/>
    <w:rsid w:val="00E72231"/>
    <w:rsid w:val="00E739E8"/>
    <w:rsid w:val="00E766D5"/>
    <w:rsid w:val="00E8281C"/>
    <w:rsid w:val="00E90DFC"/>
    <w:rsid w:val="00E917B9"/>
    <w:rsid w:val="00E943B5"/>
    <w:rsid w:val="00E96197"/>
    <w:rsid w:val="00E96561"/>
    <w:rsid w:val="00E9698E"/>
    <w:rsid w:val="00E96C0E"/>
    <w:rsid w:val="00EA3223"/>
    <w:rsid w:val="00EA48D8"/>
    <w:rsid w:val="00EA62E6"/>
    <w:rsid w:val="00EA7B04"/>
    <w:rsid w:val="00EB3869"/>
    <w:rsid w:val="00EC291B"/>
    <w:rsid w:val="00EC2DA6"/>
    <w:rsid w:val="00EC3C87"/>
    <w:rsid w:val="00EC4E42"/>
    <w:rsid w:val="00EC5D0A"/>
    <w:rsid w:val="00EC78CB"/>
    <w:rsid w:val="00ED038C"/>
    <w:rsid w:val="00ED5E97"/>
    <w:rsid w:val="00ED7D89"/>
    <w:rsid w:val="00EE0A38"/>
    <w:rsid w:val="00EE219F"/>
    <w:rsid w:val="00EE39CC"/>
    <w:rsid w:val="00EE4A6B"/>
    <w:rsid w:val="00EE7538"/>
    <w:rsid w:val="00EF0A5B"/>
    <w:rsid w:val="00EF252E"/>
    <w:rsid w:val="00EF25E4"/>
    <w:rsid w:val="00EF4422"/>
    <w:rsid w:val="00F034B2"/>
    <w:rsid w:val="00F0586A"/>
    <w:rsid w:val="00F11BE1"/>
    <w:rsid w:val="00F11D4F"/>
    <w:rsid w:val="00F11EE0"/>
    <w:rsid w:val="00F16920"/>
    <w:rsid w:val="00F16E70"/>
    <w:rsid w:val="00F206CB"/>
    <w:rsid w:val="00F20D83"/>
    <w:rsid w:val="00F22A02"/>
    <w:rsid w:val="00F25C2A"/>
    <w:rsid w:val="00F2732E"/>
    <w:rsid w:val="00F340C6"/>
    <w:rsid w:val="00F366B5"/>
    <w:rsid w:val="00F431B9"/>
    <w:rsid w:val="00F455CE"/>
    <w:rsid w:val="00F55026"/>
    <w:rsid w:val="00F5583A"/>
    <w:rsid w:val="00F61DD1"/>
    <w:rsid w:val="00F66D73"/>
    <w:rsid w:val="00F70D62"/>
    <w:rsid w:val="00F72A94"/>
    <w:rsid w:val="00F74F16"/>
    <w:rsid w:val="00F80BCD"/>
    <w:rsid w:val="00F80FE7"/>
    <w:rsid w:val="00F8436F"/>
    <w:rsid w:val="00F91A11"/>
    <w:rsid w:val="00F927F8"/>
    <w:rsid w:val="00F960A7"/>
    <w:rsid w:val="00FA0F9F"/>
    <w:rsid w:val="00FA11B1"/>
    <w:rsid w:val="00FA349E"/>
    <w:rsid w:val="00FA7534"/>
    <w:rsid w:val="00FB14EC"/>
    <w:rsid w:val="00FB3DC0"/>
    <w:rsid w:val="00FB3E73"/>
    <w:rsid w:val="00FB605B"/>
    <w:rsid w:val="00FB667B"/>
    <w:rsid w:val="00FB68DF"/>
    <w:rsid w:val="00FC1B9B"/>
    <w:rsid w:val="00FC561F"/>
    <w:rsid w:val="00FC684F"/>
    <w:rsid w:val="00FD0F59"/>
    <w:rsid w:val="00FD7D3A"/>
    <w:rsid w:val="00FE2056"/>
    <w:rsid w:val="00FE3F84"/>
    <w:rsid w:val="00FE4C4A"/>
    <w:rsid w:val="00FE5F33"/>
    <w:rsid w:val="00FE645B"/>
    <w:rsid w:val="00FE71B0"/>
    <w:rsid w:val="00FE77B0"/>
    <w:rsid w:val="00FF0490"/>
    <w:rsid w:val="00FF0566"/>
    <w:rsid w:val="00FF2DC3"/>
    <w:rsid w:val="00FF32C8"/>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8417"/>
    <o:shapelayout v:ext="edit">
      <o:idmap v:ext="edit" data="1"/>
    </o:shapelayout>
  </w:shapeDefaults>
  <w:decimalSymbol w:val="."/>
  <w:listSeparator w:val=","/>
  <w14:docId w14:val="49E8C192"/>
  <w15:chartTrackingRefBased/>
  <w15:docId w15:val="{E8DF9659-0F33-4434-9CF8-784BD701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4BA4"/>
    <w:pPr>
      <w:spacing w:before="160" w:after="80" w:line="336" w:lineRule="auto"/>
    </w:pPr>
    <w:rPr>
      <w:rFonts w:ascii="Verdana" w:hAnsi="Verdana"/>
      <w:szCs w:val="24"/>
    </w:rPr>
  </w:style>
  <w:style w:type="paragraph" w:styleId="Heading1">
    <w:name w:val="heading 1"/>
    <w:basedOn w:val="Normal"/>
    <w:next w:val="Normal"/>
    <w:link w:val="Heading1Char"/>
    <w:qFormat/>
    <w:rsid w:val="00034BA4"/>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034BA4"/>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034BA4"/>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034B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4BA4"/>
  </w:style>
  <w:style w:type="paragraph" w:styleId="ListParagraph">
    <w:name w:val="List Paragraph"/>
    <w:basedOn w:val="Normal"/>
    <w:uiPriority w:val="34"/>
    <w:qFormat/>
    <w:rsid w:val="00034BA4"/>
    <w:pPr>
      <w:ind w:left="720"/>
    </w:pPr>
  </w:style>
  <w:style w:type="character" w:styleId="Hyperlink">
    <w:name w:val="Hyperlink"/>
    <w:uiPriority w:val="99"/>
    <w:rsid w:val="00034BA4"/>
    <w:rPr>
      <w:color w:val="0000FF"/>
      <w:u w:val="single"/>
    </w:rPr>
  </w:style>
  <w:style w:type="paragraph" w:styleId="Header">
    <w:name w:val="header"/>
    <w:basedOn w:val="Normal"/>
    <w:link w:val="HeaderChar"/>
    <w:rsid w:val="00034BA4"/>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034BA4"/>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034BA4"/>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034BA4"/>
    <w:pPr>
      <w:numPr>
        <w:numId w:val="1"/>
      </w:numPr>
    </w:pPr>
  </w:style>
  <w:style w:type="paragraph" w:customStyle="1" w:styleId="Outlinenumbering">
    <w:name w:val="Outline numbering"/>
    <w:basedOn w:val="Normal"/>
    <w:rsid w:val="00034BA4"/>
    <w:pPr>
      <w:numPr>
        <w:numId w:val="2"/>
      </w:numPr>
      <w:tabs>
        <w:tab w:val="clear" w:pos="360"/>
        <w:tab w:val="num" w:pos="720"/>
      </w:tabs>
      <w:ind w:left="720"/>
    </w:pPr>
    <w:rPr>
      <w:szCs w:val="20"/>
    </w:rPr>
  </w:style>
  <w:style w:type="character" w:styleId="PageNumber">
    <w:name w:val="page number"/>
    <w:basedOn w:val="DefaultParagraphFont"/>
    <w:rsid w:val="00034BA4"/>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034BA4"/>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034BA4"/>
    <w:pPr>
      <w:spacing w:after="100" w:line="240" w:lineRule="auto"/>
    </w:pPr>
  </w:style>
  <w:style w:type="paragraph" w:styleId="TOC2">
    <w:name w:val="toc 2"/>
    <w:basedOn w:val="Normal"/>
    <w:next w:val="Normal"/>
    <w:autoRedefine/>
    <w:uiPriority w:val="39"/>
    <w:unhideWhenUsed/>
    <w:rsid w:val="00034BA4"/>
    <w:pPr>
      <w:spacing w:after="100" w:line="240" w:lineRule="auto"/>
      <w:ind w:left="202"/>
    </w:pPr>
  </w:style>
  <w:style w:type="paragraph" w:styleId="TOC3">
    <w:name w:val="toc 3"/>
    <w:basedOn w:val="Normal"/>
    <w:next w:val="Normal"/>
    <w:autoRedefine/>
    <w:uiPriority w:val="39"/>
    <w:unhideWhenUsed/>
    <w:rsid w:val="00034BA4"/>
    <w:pPr>
      <w:spacing w:after="100" w:line="240" w:lineRule="auto"/>
      <w:ind w:left="403"/>
    </w:pPr>
  </w:style>
  <w:style w:type="character" w:styleId="PlaceholderText">
    <w:name w:val="Placeholder Text"/>
    <w:basedOn w:val="DefaultParagraphFont"/>
    <w:uiPriority w:val="99"/>
    <w:semiHidden/>
    <w:rsid w:val="00B90469"/>
    <w:rPr>
      <w:color w:val="808080"/>
    </w:rPr>
  </w:style>
  <w:style w:type="character" w:customStyle="1" w:styleId="Red">
    <w:name w:val="Red"/>
    <w:basedOn w:val="DefaultParagraphFont"/>
    <w:uiPriority w:val="1"/>
    <w:rsid w:val="00B90469"/>
    <w:rPr>
      <w:color w:val="FF0000"/>
    </w:rPr>
  </w:style>
  <w:style w:type="table" w:styleId="TableGrid">
    <w:name w:val="Table Grid"/>
    <w:basedOn w:val="TableNormal"/>
    <w:rsid w:val="003F0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034BA4"/>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4407">
      <w:bodyDiv w:val="1"/>
      <w:marLeft w:val="0"/>
      <w:marRight w:val="0"/>
      <w:marTop w:val="0"/>
      <w:marBottom w:val="0"/>
      <w:divBdr>
        <w:top w:val="none" w:sz="0" w:space="0" w:color="auto"/>
        <w:left w:val="none" w:sz="0" w:space="0" w:color="auto"/>
        <w:bottom w:val="none" w:sz="0" w:space="0" w:color="auto"/>
        <w:right w:val="none" w:sz="0" w:space="0" w:color="auto"/>
      </w:divBdr>
    </w:div>
    <w:div w:id="190800039">
      <w:bodyDiv w:val="1"/>
      <w:marLeft w:val="0"/>
      <w:marRight w:val="0"/>
      <w:marTop w:val="0"/>
      <w:marBottom w:val="0"/>
      <w:divBdr>
        <w:top w:val="none" w:sz="0" w:space="0" w:color="auto"/>
        <w:left w:val="none" w:sz="0" w:space="0" w:color="auto"/>
        <w:bottom w:val="none" w:sz="0" w:space="0" w:color="auto"/>
        <w:right w:val="none" w:sz="0" w:space="0" w:color="auto"/>
      </w:divBdr>
    </w:div>
    <w:div w:id="228224526">
      <w:bodyDiv w:val="1"/>
      <w:marLeft w:val="0"/>
      <w:marRight w:val="0"/>
      <w:marTop w:val="0"/>
      <w:marBottom w:val="0"/>
      <w:divBdr>
        <w:top w:val="none" w:sz="0" w:space="0" w:color="auto"/>
        <w:left w:val="none" w:sz="0" w:space="0" w:color="auto"/>
        <w:bottom w:val="none" w:sz="0" w:space="0" w:color="auto"/>
        <w:right w:val="none" w:sz="0" w:space="0" w:color="auto"/>
      </w:divBdr>
    </w:div>
    <w:div w:id="268976742">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425419733">
      <w:bodyDiv w:val="1"/>
      <w:marLeft w:val="0"/>
      <w:marRight w:val="0"/>
      <w:marTop w:val="0"/>
      <w:marBottom w:val="0"/>
      <w:divBdr>
        <w:top w:val="none" w:sz="0" w:space="0" w:color="auto"/>
        <w:left w:val="none" w:sz="0" w:space="0" w:color="auto"/>
        <w:bottom w:val="none" w:sz="0" w:space="0" w:color="auto"/>
        <w:right w:val="none" w:sz="0" w:space="0" w:color="auto"/>
      </w:divBdr>
    </w:div>
    <w:div w:id="425879936">
      <w:bodyDiv w:val="1"/>
      <w:marLeft w:val="0"/>
      <w:marRight w:val="0"/>
      <w:marTop w:val="0"/>
      <w:marBottom w:val="0"/>
      <w:divBdr>
        <w:top w:val="none" w:sz="0" w:space="0" w:color="auto"/>
        <w:left w:val="none" w:sz="0" w:space="0" w:color="auto"/>
        <w:bottom w:val="none" w:sz="0" w:space="0" w:color="auto"/>
        <w:right w:val="none" w:sz="0" w:space="0" w:color="auto"/>
      </w:divBdr>
    </w:div>
    <w:div w:id="452141059">
      <w:bodyDiv w:val="1"/>
      <w:marLeft w:val="0"/>
      <w:marRight w:val="0"/>
      <w:marTop w:val="0"/>
      <w:marBottom w:val="0"/>
      <w:divBdr>
        <w:top w:val="none" w:sz="0" w:space="0" w:color="auto"/>
        <w:left w:val="none" w:sz="0" w:space="0" w:color="auto"/>
        <w:bottom w:val="none" w:sz="0" w:space="0" w:color="auto"/>
        <w:right w:val="none" w:sz="0" w:space="0" w:color="auto"/>
      </w:divBdr>
    </w:div>
    <w:div w:id="501890741">
      <w:bodyDiv w:val="1"/>
      <w:marLeft w:val="0"/>
      <w:marRight w:val="0"/>
      <w:marTop w:val="0"/>
      <w:marBottom w:val="0"/>
      <w:divBdr>
        <w:top w:val="none" w:sz="0" w:space="0" w:color="auto"/>
        <w:left w:val="none" w:sz="0" w:space="0" w:color="auto"/>
        <w:bottom w:val="none" w:sz="0" w:space="0" w:color="auto"/>
        <w:right w:val="none" w:sz="0" w:space="0" w:color="auto"/>
      </w:divBdr>
    </w:div>
    <w:div w:id="601032509">
      <w:bodyDiv w:val="1"/>
      <w:marLeft w:val="0"/>
      <w:marRight w:val="0"/>
      <w:marTop w:val="0"/>
      <w:marBottom w:val="0"/>
      <w:divBdr>
        <w:top w:val="none" w:sz="0" w:space="0" w:color="auto"/>
        <w:left w:val="none" w:sz="0" w:space="0" w:color="auto"/>
        <w:bottom w:val="none" w:sz="0" w:space="0" w:color="auto"/>
        <w:right w:val="none" w:sz="0" w:space="0" w:color="auto"/>
      </w:divBdr>
    </w:div>
    <w:div w:id="664627990">
      <w:bodyDiv w:val="1"/>
      <w:marLeft w:val="0"/>
      <w:marRight w:val="0"/>
      <w:marTop w:val="0"/>
      <w:marBottom w:val="0"/>
      <w:divBdr>
        <w:top w:val="none" w:sz="0" w:space="0" w:color="auto"/>
        <w:left w:val="none" w:sz="0" w:space="0" w:color="auto"/>
        <w:bottom w:val="none" w:sz="0" w:space="0" w:color="auto"/>
        <w:right w:val="none" w:sz="0" w:space="0" w:color="auto"/>
      </w:divBdr>
    </w:div>
    <w:div w:id="681473326">
      <w:bodyDiv w:val="1"/>
      <w:marLeft w:val="0"/>
      <w:marRight w:val="0"/>
      <w:marTop w:val="0"/>
      <w:marBottom w:val="0"/>
      <w:divBdr>
        <w:top w:val="none" w:sz="0" w:space="0" w:color="auto"/>
        <w:left w:val="none" w:sz="0" w:space="0" w:color="auto"/>
        <w:bottom w:val="none" w:sz="0" w:space="0" w:color="auto"/>
        <w:right w:val="none" w:sz="0" w:space="0" w:color="auto"/>
      </w:divBdr>
      <w:divsChild>
        <w:div w:id="1522358653">
          <w:marLeft w:val="0"/>
          <w:marRight w:val="0"/>
          <w:marTop w:val="0"/>
          <w:marBottom w:val="0"/>
          <w:divBdr>
            <w:top w:val="none" w:sz="0" w:space="0" w:color="auto"/>
            <w:left w:val="none" w:sz="0" w:space="0" w:color="auto"/>
            <w:bottom w:val="none" w:sz="0" w:space="0" w:color="auto"/>
            <w:right w:val="none" w:sz="0" w:space="0" w:color="auto"/>
          </w:divBdr>
        </w:div>
        <w:div w:id="752311485">
          <w:marLeft w:val="0"/>
          <w:marRight w:val="0"/>
          <w:marTop w:val="0"/>
          <w:marBottom w:val="0"/>
          <w:divBdr>
            <w:top w:val="none" w:sz="0" w:space="0" w:color="auto"/>
            <w:left w:val="none" w:sz="0" w:space="0" w:color="auto"/>
            <w:bottom w:val="none" w:sz="0" w:space="0" w:color="auto"/>
            <w:right w:val="none" w:sz="0" w:space="0" w:color="auto"/>
          </w:divBdr>
        </w:div>
        <w:div w:id="671835142">
          <w:marLeft w:val="0"/>
          <w:marRight w:val="0"/>
          <w:marTop w:val="0"/>
          <w:marBottom w:val="0"/>
          <w:divBdr>
            <w:top w:val="none" w:sz="0" w:space="0" w:color="auto"/>
            <w:left w:val="none" w:sz="0" w:space="0" w:color="auto"/>
            <w:bottom w:val="none" w:sz="0" w:space="0" w:color="auto"/>
            <w:right w:val="none" w:sz="0" w:space="0" w:color="auto"/>
          </w:divBdr>
        </w:div>
        <w:div w:id="1323387973">
          <w:marLeft w:val="0"/>
          <w:marRight w:val="0"/>
          <w:marTop w:val="0"/>
          <w:marBottom w:val="0"/>
          <w:divBdr>
            <w:top w:val="none" w:sz="0" w:space="0" w:color="auto"/>
            <w:left w:val="none" w:sz="0" w:space="0" w:color="auto"/>
            <w:bottom w:val="none" w:sz="0" w:space="0" w:color="auto"/>
            <w:right w:val="none" w:sz="0" w:space="0" w:color="auto"/>
          </w:divBdr>
        </w:div>
        <w:div w:id="285284726">
          <w:marLeft w:val="0"/>
          <w:marRight w:val="0"/>
          <w:marTop w:val="0"/>
          <w:marBottom w:val="0"/>
          <w:divBdr>
            <w:top w:val="none" w:sz="0" w:space="0" w:color="auto"/>
            <w:left w:val="none" w:sz="0" w:space="0" w:color="auto"/>
            <w:bottom w:val="none" w:sz="0" w:space="0" w:color="auto"/>
            <w:right w:val="none" w:sz="0" w:space="0" w:color="auto"/>
          </w:divBdr>
        </w:div>
      </w:divsChild>
    </w:div>
    <w:div w:id="709691918">
      <w:bodyDiv w:val="1"/>
      <w:marLeft w:val="0"/>
      <w:marRight w:val="0"/>
      <w:marTop w:val="0"/>
      <w:marBottom w:val="0"/>
      <w:divBdr>
        <w:top w:val="none" w:sz="0" w:space="0" w:color="auto"/>
        <w:left w:val="none" w:sz="0" w:space="0" w:color="auto"/>
        <w:bottom w:val="none" w:sz="0" w:space="0" w:color="auto"/>
        <w:right w:val="none" w:sz="0" w:space="0" w:color="auto"/>
      </w:divBdr>
    </w:div>
    <w:div w:id="813638940">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57415748">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315453930">
      <w:bodyDiv w:val="1"/>
      <w:marLeft w:val="0"/>
      <w:marRight w:val="0"/>
      <w:marTop w:val="0"/>
      <w:marBottom w:val="0"/>
      <w:divBdr>
        <w:top w:val="none" w:sz="0" w:space="0" w:color="auto"/>
        <w:left w:val="none" w:sz="0" w:space="0" w:color="auto"/>
        <w:bottom w:val="none" w:sz="0" w:space="0" w:color="auto"/>
        <w:right w:val="none" w:sz="0" w:space="0" w:color="auto"/>
      </w:divBdr>
    </w:div>
    <w:div w:id="1343241012">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390111919">
      <w:bodyDiv w:val="1"/>
      <w:marLeft w:val="0"/>
      <w:marRight w:val="0"/>
      <w:marTop w:val="0"/>
      <w:marBottom w:val="0"/>
      <w:divBdr>
        <w:top w:val="none" w:sz="0" w:space="0" w:color="auto"/>
        <w:left w:val="none" w:sz="0" w:space="0" w:color="auto"/>
        <w:bottom w:val="none" w:sz="0" w:space="0" w:color="auto"/>
        <w:right w:val="none" w:sz="0" w:space="0" w:color="auto"/>
      </w:divBdr>
    </w:div>
    <w:div w:id="1414939108">
      <w:bodyDiv w:val="1"/>
      <w:marLeft w:val="0"/>
      <w:marRight w:val="0"/>
      <w:marTop w:val="0"/>
      <w:marBottom w:val="0"/>
      <w:divBdr>
        <w:top w:val="none" w:sz="0" w:space="0" w:color="auto"/>
        <w:left w:val="none" w:sz="0" w:space="0" w:color="auto"/>
        <w:bottom w:val="none" w:sz="0" w:space="0" w:color="auto"/>
        <w:right w:val="none" w:sz="0" w:space="0" w:color="auto"/>
      </w:divBdr>
    </w:div>
    <w:div w:id="1445222580">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65676326">
      <w:bodyDiv w:val="1"/>
      <w:marLeft w:val="0"/>
      <w:marRight w:val="0"/>
      <w:marTop w:val="0"/>
      <w:marBottom w:val="0"/>
      <w:divBdr>
        <w:top w:val="none" w:sz="0" w:space="0" w:color="auto"/>
        <w:left w:val="none" w:sz="0" w:space="0" w:color="auto"/>
        <w:bottom w:val="none" w:sz="0" w:space="0" w:color="auto"/>
        <w:right w:val="none" w:sz="0" w:space="0" w:color="auto"/>
      </w:divBdr>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662932020">
      <w:bodyDiv w:val="1"/>
      <w:marLeft w:val="0"/>
      <w:marRight w:val="0"/>
      <w:marTop w:val="0"/>
      <w:marBottom w:val="0"/>
      <w:divBdr>
        <w:top w:val="none" w:sz="0" w:space="0" w:color="auto"/>
        <w:left w:val="none" w:sz="0" w:space="0" w:color="auto"/>
        <w:bottom w:val="none" w:sz="0" w:space="0" w:color="auto"/>
        <w:right w:val="none" w:sz="0" w:space="0" w:color="auto"/>
      </w:divBdr>
    </w:div>
    <w:div w:id="1727072356">
      <w:bodyDiv w:val="1"/>
      <w:marLeft w:val="0"/>
      <w:marRight w:val="0"/>
      <w:marTop w:val="0"/>
      <w:marBottom w:val="0"/>
      <w:divBdr>
        <w:top w:val="none" w:sz="0" w:space="0" w:color="auto"/>
        <w:left w:val="none" w:sz="0" w:space="0" w:color="auto"/>
        <w:bottom w:val="none" w:sz="0" w:space="0" w:color="auto"/>
        <w:right w:val="none" w:sz="0" w:space="0" w:color="auto"/>
      </w:divBdr>
    </w:div>
    <w:div w:id="1777216864">
      <w:bodyDiv w:val="1"/>
      <w:marLeft w:val="0"/>
      <w:marRight w:val="0"/>
      <w:marTop w:val="0"/>
      <w:marBottom w:val="0"/>
      <w:divBdr>
        <w:top w:val="none" w:sz="0" w:space="0" w:color="auto"/>
        <w:left w:val="none" w:sz="0" w:space="0" w:color="auto"/>
        <w:bottom w:val="none" w:sz="0" w:space="0" w:color="auto"/>
        <w:right w:val="none" w:sz="0" w:space="0" w:color="auto"/>
      </w:divBdr>
    </w:div>
    <w:div w:id="1808815438">
      <w:bodyDiv w:val="1"/>
      <w:marLeft w:val="0"/>
      <w:marRight w:val="0"/>
      <w:marTop w:val="0"/>
      <w:marBottom w:val="0"/>
      <w:divBdr>
        <w:top w:val="none" w:sz="0" w:space="0" w:color="auto"/>
        <w:left w:val="none" w:sz="0" w:space="0" w:color="auto"/>
        <w:bottom w:val="none" w:sz="0" w:space="0" w:color="auto"/>
        <w:right w:val="none" w:sz="0" w:space="0" w:color="auto"/>
      </w:divBdr>
    </w:div>
    <w:div w:id="1931035825">
      <w:bodyDiv w:val="1"/>
      <w:marLeft w:val="0"/>
      <w:marRight w:val="0"/>
      <w:marTop w:val="0"/>
      <w:marBottom w:val="0"/>
      <w:divBdr>
        <w:top w:val="none" w:sz="0" w:space="0" w:color="auto"/>
        <w:left w:val="none" w:sz="0" w:space="0" w:color="auto"/>
        <w:bottom w:val="none" w:sz="0" w:space="0" w:color="auto"/>
        <w:right w:val="none" w:sz="0" w:space="0" w:color="auto"/>
      </w:divBdr>
    </w:div>
    <w:div w:id="1953441205">
      <w:bodyDiv w:val="1"/>
      <w:marLeft w:val="0"/>
      <w:marRight w:val="0"/>
      <w:marTop w:val="0"/>
      <w:marBottom w:val="0"/>
      <w:divBdr>
        <w:top w:val="none" w:sz="0" w:space="0" w:color="auto"/>
        <w:left w:val="none" w:sz="0" w:space="0" w:color="auto"/>
        <w:bottom w:val="none" w:sz="0" w:space="0" w:color="auto"/>
        <w:right w:val="none" w:sz="0" w:space="0" w:color="auto"/>
      </w:divBdr>
    </w:div>
    <w:div w:id="20758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257D8D9DED4D15BCD081C26EAA2462"/>
        <w:category>
          <w:name w:val="General"/>
          <w:gallery w:val="placeholder"/>
        </w:category>
        <w:types>
          <w:type w:val="bbPlcHdr"/>
        </w:types>
        <w:behaviors>
          <w:behavior w:val="content"/>
        </w:behaviors>
        <w:guid w:val="{0179AE77-7E97-480E-A31D-35DBA9602D9E}"/>
      </w:docPartPr>
      <w:docPartBody>
        <w:p w:rsidR="00DE106F" w:rsidRDefault="00AD166C" w:rsidP="00AD166C">
          <w:pPr>
            <w:pStyle w:val="F4257D8D9DED4D15BCD081C26EAA2462"/>
          </w:pPr>
          <w:r>
            <w:rPr>
              <w:rStyle w:val="PlaceholderText"/>
            </w:rPr>
            <w:t>Click or tap here to enter text.</w:t>
          </w:r>
        </w:p>
      </w:docPartBody>
    </w:docPart>
    <w:docPart>
      <w:docPartPr>
        <w:name w:val="7EA7998A020A46D596EF6BD3E320D594"/>
        <w:category>
          <w:name w:val="General"/>
          <w:gallery w:val="placeholder"/>
        </w:category>
        <w:types>
          <w:type w:val="bbPlcHdr"/>
        </w:types>
        <w:behaviors>
          <w:behavior w:val="content"/>
        </w:behaviors>
        <w:guid w:val="{4A6E00BF-CF7F-484B-8A2F-F0B838BD599B}"/>
      </w:docPartPr>
      <w:docPartBody>
        <w:p w:rsidR="00DE106F" w:rsidRDefault="00AD166C" w:rsidP="00AD166C">
          <w:pPr>
            <w:pStyle w:val="7EA7998A020A46D596EF6BD3E320D594"/>
          </w:pPr>
          <w:r>
            <w:rPr>
              <w:rStyle w:val="PlaceholderText"/>
            </w:rPr>
            <w:t>Click or tap here to enter text.</w:t>
          </w:r>
        </w:p>
      </w:docPartBody>
    </w:docPart>
    <w:docPart>
      <w:docPartPr>
        <w:name w:val="47A2BB8DE1B8400DA8B73F9BBD986596"/>
        <w:category>
          <w:name w:val="General"/>
          <w:gallery w:val="placeholder"/>
        </w:category>
        <w:types>
          <w:type w:val="bbPlcHdr"/>
        </w:types>
        <w:behaviors>
          <w:behavior w:val="content"/>
        </w:behaviors>
        <w:guid w:val="{FBCE9569-8648-4477-BA7B-C6430D06D5DF}"/>
      </w:docPartPr>
      <w:docPartBody>
        <w:p w:rsidR="00DE106F" w:rsidRDefault="00AD166C" w:rsidP="00AD166C">
          <w:pPr>
            <w:pStyle w:val="47A2BB8DE1B8400DA8B73F9BBD986596"/>
          </w:pPr>
          <w:r>
            <w:rPr>
              <w:rStyle w:val="PlaceholderText"/>
            </w:rPr>
            <w:t>Click or tap here to enter text.</w:t>
          </w:r>
        </w:p>
      </w:docPartBody>
    </w:docPart>
    <w:docPart>
      <w:docPartPr>
        <w:name w:val="19364D1E5A814CE29908BE8A232979F3"/>
        <w:category>
          <w:name w:val="General"/>
          <w:gallery w:val="placeholder"/>
        </w:category>
        <w:types>
          <w:type w:val="bbPlcHdr"/>
        </w:types>
        <w:behaviors>
          <w:behavior w:val="content"/>
        </w:behaviors>
        <w:guid w:val="{40ABE089-29E8-47FA-AEF3-2C5AE1508E43}"/>
      </w:docPartPr>
      <w:docPartBody>
        <w:p w:rsidR="00DE106F" w:rsidRDefault="00AD166C" w:rsidP="00AD166C">
          <w:pPr>
            <w:pStyle w:val="19364D1E5A814CE29908BE8A232979F3"/>
          </w:pPr>
          <w:r>
            <w:rPr>
              <w:rStyle w:val="PlaceholderText"/>
            </w:rPr>
            <w:t>Click or tap here to enter text.</w:t>
          </w:r>
        </w:p>
      </w:docPartBody>
    </w:docPart>
    <w:docPart>
      <w:docPartPr>
        <w:name w:val="A6D481D77F414760B5F1E12887C4A0B3"/>
        <w:category>
          <w:name w:val="General"/>
          <w:gallery w:val="placeholder"/>
        </w:category>
        <w:types>
          <w:type w:val="bbPlcHdr"/>
        </w:types>
        <w:behaviors>
          <w:behavior w:val="content"/>
        </w:behaviors>
        <w:guid w:val="{9DDA6D03-58DB-410F-9CC0-9172AC3BC91B}"/>
      </w:docPartPr>
      <w:docPartBody>
        <w:p w:rsidR="00056617" w:rsidRDefault="00DE106F" w:rsidP="00DE106F">
          <w:pPr>
            <w:pStyle w:val="A6D481D77F414760B5F1E12887C4A0B3"/>
          </w:pPr>
          <w:r>
            <w:rPr>
              <w:rStyle w:val="PlaceholderText"/>
            </w:rPr>
            <w:t>Click or tap here to enter text.</w:t>
          </w:r>
        </w:p>
      </w:docPartBody>
    </w:docPart>
    <w:docPart>
      <w:docPartPr>
        <w:name w:val="22FB6C67C53446DFBC10DDBCE52A1650"/>
        <w:category>
          <w:name w:val="General"/>
          <w:gallery w:val="placeholder"/>
        </w:category>
        <w:types>
          <w:type w:val="bbPlcHdr"/>
        </w:types>
        <w:behaviors>
          <w:behavior w:val="content"/>
        </w:behaviors>
        <w:guid w:val="{494BACB9-E405-4AC1-9A65-F9059C61009E}"/>
      </w:docPartPr>
      <w:docPartBody>
        <w:p w:rsidR="00056617" w:rsidRDefault="00DE106F" w:rsidP="00DE106F">
          <w:pPr>
            <w:pStyle w:val="22FB6C67C53446DFBC10DDBCE52A1650"/>
          </w:pPr>
          <w:r>
            <w:rPr>
              <w:rStyle w:val="PlaceholderText"/>
            </w:rPr>
            <w:t>Click or tap here to enter text.</w:t>
          </w:r>
        </w:p>
      </w:docPartBody>
    </w:docPart>
    <w:docPart>
      <w:docPartPr>
        <w:name w:val="228E8F4649E8419CA8555F16D442BFD1"/>
        <w:category>
          <w:name w:val="General"/>
          <w:gallery w:val="placeholder"/>
        </w:category>
        <w:types>
          <w:type w:val="bbPlcHdr"/>
        </w:types>
        <w:behaviors>
          <w:behavior w:val="content"/>
        </w:behaviors>
        <w:guid w:val="{02610987-D307-4659-8B08-0E597DE7F3A4}"/>
      </w:docPartPr>
      <w:docPartBody>
        <w:p w:rsidR="00056617" w:rsidRDefault="00DE106F" w:rsidP="00DE106F">
          <w:pPr>
            <w:pStyle w:val="228E8F4649E8419CA8555F16D442BFD1"/>
          </w:pPr>
          <w:r>
            <w:rPr>
              <w:rStyle w:val="PlaceholderText"/>
            </w:rPr>
            <w:t>Click or tap here to enter text.</w:t>
          </w:r>
        </w:p>
      </w:docPartBody>
    </w:docPart>
    <w:docPart>
      <w:docPartPr>
        <w:name w:val="19B63A5692B64BF2BD9509DA8421DE36"/>
        <w:category>
          <w:name w:val="General"/>
          <w:gallery w:val="placeholder"/>
        </w:category>
        <w:types>
          <w:type w:val="bbPlcHdr"/>
        </w:types>
        <w:behaviors>
          <w:behavior w:val="content"/>
        </w:behaviors>
        <w:guid w:val="{C90BE74E-674C-437D-80C9-DF2AD18905A4}"/>
      </w:docPartPr>
      <w:docPartBody>
        <w:p w:rsidR="00056617" w:rsidRDefault="00DE106F" w:rsidP="00DE106F">
          <w:pPr>
            <w:pStyle w:val="19B63A5692B64BF2BD9509DA8421DE36"/>
          </w:pPr>
          <w:r>
            <w:rPr>
              <w:rStyle w:val="PlaceholderText"/>
            </w:rPr>
            <w:t>Click or tap here to enter text.</w:t>
          </w:r>
        </w:p>
      </w:docPartBody>
    </w:docPart>
    <w:docPart>
      <w:docPartPr>
        <w:name w:val="1851708EF5FB4525A05557183125A83A"/>
        <w:category>
          <w:name w:val="General"/>
          <w:gallery w:val="placeholder"/>
        </w:category>
        <w:types>
          <w:type w:val="bbPlcHdr"/>
        </w:types>
        <w:behaviors>
          <w:behavior w:val="content"/>
        </w:behaviors>
        <w:guid w:val="{B2CC6D4F-7E9B-4A37-B780-525C49A6409C}"/>
      </w:docPartPr>
      <w:docPartBody>
        <w:p w:rsidR="00AA027E" w:rsidRDefault="005D20DD" w:rsidP="005D20DD">
          <w:pPr>
            <w:pStyle w:val="1851708EF5FB4525A05557183125A83A"/>
          </w:pPr>
          <w:r>
            <w:rPr>
              <w:rStyle w:val="PlaceholderText"/>
            </w:rPr>
            <w:t>Click or tap here to enter text.</w:t>
          </w:r>
        </w:p>
      </w:docPartBody>
    </w:docPart>
    <w:docPart>
      <w:docPartPr>
        <w:name w:val="CF8C70EF50D14B3898BF1C4D0035B0FD"/>
        <w:category>
          <w:name w:val="General"/>
          <w:gallery w:val="placeholder"/>
        </w:category>
        <w:types>
          <w:type w:val="bbPlcHdr"/>
        </w:types>
        <w:behaviors>
          <w:behavior w:val="content"/>
        </w:behaviors>
        <w:guid w:val="{25307638-E741-4D0F-AC0E-57090F174CF5}"/>
      </w:docPartPr>
      <w:docPartBody>
        <w:p w:rsidR="00AA027E" w:rsidRDefault="005D20DD" w:rsidP="005D20DD">
          <w:pPr>
            <w:pStyle w:val="CF8C70EF50D14B3898BF1C4D0035B0FD"/>
          </w:pPr>
          <w:r>
            <w:rPr>
              <w:rStyle w:val="PlaceholderText"/>
            </w:rPr>
            <w:t>Click or tap here to enter text.</w:t>
          </w:r>
        </w:p>
      </w:docPartBody>
    </w:docPart>
    <w:docPart>
      <w:docPartPr>
        <w:name w:val="B8CB06746F0F4651AAD47801104B8C69"/>
        <w:category>
          <w:name w:val="General"/>
          <w:gallery w:val="placeholder"/>
        </w:category>
        <w:types>
          <w:type w:val="bbPlcHdr"/>
        </w:types>
        <w:behaviors>
          <w:behavior w:val="content"/>
        </w:behaviors>
        <w:guid w:val="{A250DAF1-26BA-4DF0-867B-1873B469B89D}"/>
      </w:docPartPr>
      <w:docPartBody>
        <w:p w:rsidR="007F1006" w:rsidRDefault="00A00CD6" w:rsidP="00A00CD6">
          <w:pPr>
            <w:pStyle w:val="B8CB06746F0F4651AAD47801104B8C69"/>
          </w:pPr>
          <w:r>
            <w:rPr>
              <w:rStyle w:val="PlaceholderText"/>
            </w:rPr>
            <w:t>Click or tap here to enter text.</w:t>
          </w:r>
        </w:p>
      </w:docPartBody>
    </w:docPart>
    <w:docPart>
      <w:docPartPr>
        <w:name w:val="A3334E2F9F8F4DA99CF8B70902237D9F"/>
        <w:category>
          <w:name w:val="General"/>
          <w:gallery w:val="placeholder"/>
        </w:category>
        <w:types>
          <w:type w:val="bbPlcHdr"/>
        </w:types>
        <w:behaviors>
          <w:behavior w:val="content"/>
        </w:behaviors>
        <w:guid w:val="{6B6C5530-9E56-4450-ACDA-8C1B626EA0CE}"/>
      </w:docPartPr>
      <w:docPartBody>
        <w:p w:rsidR="00191292" w:rsidRDefault="000554B0" w:rsidP="000554B0">
          <w:pPr>
            <w:pStyle w:val="A3334E2F9F8F4DA99CF8B70902237D9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66C"/>
    <w:rsid w:val="000554B0"/>
    <w:rsid w:val="00056617"/>
    <w:rsid w:val="00191292"/>
    <w:rsid w:val="00353644"/>
    <w:rsid w:val="003856F8"/>
    <w:rsid w:val="005D20DD"/>
    <w:rsid w:val="006E06DE"/>
    <w:rsid w:val="007F1006"/>
    <w:rsid w:val="00A00CD6"/>
    <w:rsid w:val="00AA027E"/>
    <w:rsid w:val="00AD166C"/>
    <w:rsid w:val="00B13A8A"/>
    <w:rsid w:val="00CD1EB3"/>
    <w:rsid w:val="00CD5027"/>
    <w:rsid w:val="00DE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4B0"/>
  </w:style>
  <w:style w:type="paragraph" w:customStyle="1" w:styleId="F4257D8D9DED4D15BCD081C26EAA2462">
    <w:name w:val="F4257D8D9DED4D15BCD081C26EAA2462"/>
    <w:rsid w:val="00AD166C"/>
  </w:style>
  <w:style w:type="paragraph" w:customStyle="1" w:styleId="7EA7998A020A46D596EF6BD3E320D594">
    <w:name w:val="7EA7998A020A46D596EF6BD3E320D594"/>
    <w:rsid w:val="00AD166C"/>
  </w:style>
  <w:style w:type="paragraph" w:customStyle="1" w:styleId="47A2BB8DE1B8400DA8B73F9BBD986596">
    <w:name w:val="47A2BB8DE1B8400DA8B73F9BBD986596"/>
    <w:rsid w:val="00AD166C"/>
  </w:style>
  <w:style w:type="paragraph" w:customStyle="1" w:styleId="19364D1E5A814CE29908BE8A232979F3">
    <w:name w:val="19364D1E5A814CE29908BE8A232979F3"/>
    <w:rsid w:val="00AD166C"/>
  </w:style>
  <w:style w:type="paragraph" w:customStyle="1" w:styleId="A6D481D77F414760B5F1E12887C4A0B3">
    <w:name w:val="A6D481D77F414760B5F1E12887C4A0B3"/>
    <w:rsid w:val="00DE106F"/>
  </w:style>
  <w:style w:type="paragraph" w:customStyle="1" w:styleId="22FB6C67C53446DFBC10DDBCE52A1650">
    <w:name w:val="22FB6C67C53446DFBC10DDBCE52A1650"/>
    <w:rsid w:val="00DE106F"/>
  </w:style>
  <w:style w:type="paragraph" w:customStyle="1" w:styleId="228E8F4649E8419CA8555F16D442BFD1">
    <w:name w:val="228E8F4649E8419CA8555F16D442BFD1"/>
    <w:rsid w:val="00DE106F"/>
  </w:style>
  <w:style w:type="paragraph" w:customStyle="1" w:styleId="19B63A5692B64BF2BD9509DA8421DE36">
    <w:name w:val="19B63A5692B64BF2BD9509DA8421DE36"/>
    <w:rsid w:val="00DE106F"/>
  </w:style>
  <w:style w:type="paragraph" w:customStyle="1" w:styleId="1851708EF5FB4525A05557183125A83A">
    <w:name w:val="1851708EF5FB4525A05557183125A83A"/>
    <w:rsid w:val="005D20DD"/>
  </w:style>
  <w:style w:type="paragraph" w:customStyle="1" w:styleId="CF8C70EF50D14B3898BF1C4D0035B0FD">
    <w:name w:val="CF8C70EF50D14B3898BF1C4D0035B0FD"/>
    <w:rsid w:val="005D20DD"/>
  </w:style>
  <w:style w:type="paragraph" w:customStyle="1" w:styleId="B8CB06746F0F4651AAD47801104B8C69">
    <w:name w:val="B8CB06746F0F4651AAD47801104B8C69"/>
    <w:rsid w:val="00A00CD6"/>
  </w:style>
  <w:style w:type="paragraph" w:customStyle="1" w:styleId="A3334E2F9F8F4DA99CF8B70902237D9F">
    <w:name w:val="A3334E2F9F8F4DA99CF8B70902237D9F"/>
    <w:rsid w:val="00055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9826F-1223-4A6B-B3D7-F1EE35D5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1</TotalTime>
  <Pages>7</Pages>
  <Words>1427</Words>
  <Characters>7210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2</cp:revision>
  <dcterms:created xsi:type="dcterms:W3CDTF">2014-12-14T14:30:00Z</dcterms:created>
  <dcterms:modified xsi:type="dcterms:W3CDTF">2024-10-13T20:19:00Z</dcterms:modified>
</cp:coreProperties>
</file>