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38A80" w14:textId="758B6443" w:rsidR="00FE28C8" w:rsidRDefault="00ED052E" w:rsidP="007C13DE">
      <w:pPr>
        <w:pStyle w:val="Heading1"/>
      </w:pPr>
      <w:bookmarkStart w:id="0" w:name="_Toc81298944"/>
      <w:bookmarkStart w:id="1" w:name="_Toc143945923"/>
      <w:bookmarkStart w:id="2" w:name="_Toc176177304"/>
      <w:r>
        <w:t xml:space="preserve">Week </w:t>
      </w:r>
      <w:r w:rsidR="007A3C48">
        <w:t>4</w:t>
      </w:r>
      <w:r>
        <w:t xml:space="preserve"> </w:t>
      </w:r>
      <w:r w:rsidR="008C308A">
        <w:t>PowerShell</w:t>
      </w:r>
      <w:bookmarkEnd w:id="2"/>
    </w:p>
    <w:sdt>
      <w:sdtPr>
        <w:rPr>
          <w:rFonts w:ascii="Verdana" w:eastAsia="Times New Roman" w:hAnsi="Verdana" w:cs="Times New Roman"/>
          <w:b w:val="0"/>
          <w:sz w:val="20"/>
          <w:szCs w:val="24"/>
        </w:rPr>
        <w:id w:val="-1648658948"/>
        <w:docPartObj>
          <w:docPartGallery w:val="Table of Contents"/>
          <w:docPartUnique/>
        </w:docPartObj>
      </w:sdtPr>
      <w:sdtEndPr>
        <w:rPr>
          <w:bCs/>
          <w:noProof/>
        </w:rPr>
      </w:sdtEndPr>
      <w:sdtContent>
        <w:p w14:paraId="7F52A68D" w14:textId="61F353AE" w:rsidR="00A719FD" w:rsidRDefault="00A719FD">
          <w:pPr>
            <w:pStyle w:val="TOCHeading"/>
          </w:pPr>
          <w:r>
            <w:t>Contents</w:t>
          </w:r>
        </w:p>
        <w:p w14:paraId="543FA97F" w14:textId="76BAF763" w:rsidR="001C2446" w:rsidRDefault="00A719FD">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76177304" w:history="1">
            <w:r w:rsidR="001C2446" w:rsidRPr="00FD4A76">
              <w:rPr>
                <w:rStyle w:val="Hyperlink"/>
                <w:noProof/>
              </w:rPr>
              <w:t>Week 4 PowerShell</w:t>
            </w:r>
            <w:r w:rsidR="001C2446">
              <w:rPr>
                <w:noProof/>
                <w:webHidden/>
              </w:rPr>
              <w:tab/>
            </w:r>
            <w:r w:rsidR="001C2446">
              <w:rPr>
                <w:noProof/>
                <w:webHidden/>
              </w:rPr>
              <w:fldChar w:fldCharType="begin"/>
            </w:r>
            <w:r w:rsidR="001C2446">
              <w:rPr>
                <w:noProof/>
                <w:webHidden/>
              </w:rPr>
              <w:instrText xml:space="preserve"> PAGEREF _Toc176177304 \h </w:instrText>
            </w:r>
            <w:r w:rsidR="001C2446">
              <w:rPr>
                <w:noProof/>
                <w:webHidden/>
              </w:rPr>
            </w:r>
            <w:r w:rsidR="001C2446">
              <w:rPr>
                <w:noProof/>
                <w:webHidden/>
              </w:rPr>
              <w:fldChar w:fldCharType="separate"/>
            </w:r>
            <w:r w:rsidR="001C2446">
              <w:rPr>
                <w:noProof/>
                <w:webHidden/>
              </w:rPr>
              <w:t>1</w:t>
            </w:r>
            <w:r w:rsidR="001C2446">
              <w:rPr>
                <w:noProof/>
                <w:webHidden/>
              </w:rPr>
              <w:fldChar w:fldCharType="end"/>
            </w:r>
          </w:hyperlink>
        </w:p>
        <w:p w14:paraId="29565B6F" w14:textId="5CAA37A7" w:rsidR="001C2446" w:rsidRDefault="001C2446">
          <w:pPr>
            <w:pStyle w:val="TOC1"/>
            <w:tabs>
              <w:tab w:val="right" w:leader="dot" w:pos="9350"/>
            </w:tabs>
            <w:rPr>
              <w:rFonts w:asciiTheme="minorHAnsi" w:eastAsiaTheme="minorEastAsia" w:hAnsiTheme="minorHAnsi" w:cstheme="minorBidi"/>
              <w:noProof/>
              <w:kern w:val="2"/>
              <w:sz w:val="24"/>
              <w14:ligatures w14:val="standardContextual"/>
            </w:rPr>
          </w:pPr>
          <w:hyperlink w:anchor="_Toc176177305" w:history="1">
            <w:r w:rsidRPr="00FD4A76">
              <w:rPr>
                <w:rStyle w:val="Hyperlink"/>
                <w:noProof/>
              </w:rPr>
              <w:t>Tutorial 1: Functions</w:t>
            </w:r>
            <w:r>
              <w:rPr>
                <w:noProof/>
                <w:webHidden/>
              </w:rPr>
              <w:tab/>
            </w:r>
            <w:r>
              <w:rPr>
                <w:noProof/>
                <w:webHidden/>
              </w:rPr>
              <w:fldChar w:fldCharType="begin"/>
            </w:r>
            <w:r>
              <w:rPr>
                <w:noProof/>
                <w:webHidden/>
              </w:rPr>
              <w:instrText xml:space="preserve"> PAGEREF _Toc176177305 \h </w:instrText>
            </w:r>
            <w:r>
              <w:rPr>
                <w:noProof/>
                <w:webHidden/>
              </w:rPr>
            </w:r>
            <w:r>
              <w:rPr>
                <w:noProof/>
                <w:webHidden/>
              </w:rPr>
              <w:fldChar w:fldCharType="separate"/>
            </w:r>
            <w:r>
              <w:rPr>
                <w:noProof/>
                <w:webHidden/>
              </w:rPr>
              <w:t>1</w:t>
            </w:r>
            <w:r>
              <w:rPr>
                <w:noProof/>
                <w:webHidden/>
              </w:rPr>
              <w:fldChar w:fldCharType="end"/>
            </w:r>
          </w:hyperlink>
        </w:p>
        <w:p w14:paraId="70FE732F" w14:textId="31D5477F" w:rsidR="001C2446" w:rsidRDefault="001C2446">
          <w:pPr>
            <w:pStyle w:val="TOC1"/>
            <w:tabs>
              <w:tab w:val="right" w:leader="dot" w:pos="9350"/>
            </w:tabs>
            <w:rPr>
              <w:rFonts w:asciiTheme="minorHAnsi" w:eastAsiaTheme="minorEastAsia" w:hAnsiTheme="minorHAnsi" w:cstheme="minorBidi"/>
              <w:noProof/>
              <w:kern w:val="2"/>
              <w:sz w:val="24"/>
              <w14:ligatures w14:val="standardContextual"/>
            </w:rPr>
          </w:pPr>
          <w:hyperlink w:anchor="_Toc176177306" w:history="1">
            <w:r w:rsidRPr="00FD4A76">
              <w:rPr>
                <w:rStyle w:val="Hyperlink"/>
                <w:noProof/>
              </w:rPr>
              <w:t>Tutorial 2: Getting Started Scripts</w:t>
            </w:r>
            <w:r>
              <w:rPr>
                <w:noProof/>
                <w:webHidden/>
              </w:rPr>
              <w:tab/>
            </w:r>
            <w:r>
              <w:rPr>
                <w:noProof/>
                <w:webHidden/>
              </w:rPr>
              <w:fldChar w:fldCharType="begin"/>
            </w:r>
            <w:r>
              <w:rPr>
                <w:noProof/>
                <w:webHidden/>
              </w:rPr>
              <w:instrText xml:space="preserve"> PAGEREF _Toc176177306 \h </w:instrText>
            </w:r>
            <w:r>
              <w:rPr>
                <w:noProof/>
                <w:webHidden/>
              </w:rPr>
            </w:r>
            <w:r>
              <w:rPr>
                <w:noProof/>
                <w:webHidden/>
              </w:rPr>
              <w:fldChar w:fldCharType="separate"/>
            </w:r>
            <w:r>
              <w:rPr>
                <w:noProof/>
                <w:webHidden/>
              </w:rPr>
              <w:t>2</w:t>
            </w:r>
            <w:r>
              <w:rPr>
                <w:noProof/>
                <w:webHidden/>
              </w:rPr>
              <w:fldChar w:fldCharType="end"/>
            </w:r>
          </w:hyperlink>
        </w:p>
        <w:p w14:paraId="6C95C550" w14:textId="06890FD7" w:rsidR="001C2446" w:rsidRDefault="001C2446">
          <w:pPr>
            <w:pStyle w:val="TOC1"/>
            <w:tabs>
              <w:tab w:val="right" w:leader="dot" w:pos="9350"/>
            </w:tabs>
            <w:rPr>
              <w:rFonts w:asciiTheme="minorHAnsi" w:eastAsiaTheme="minorEastAsia" w:hAnsiTheme="minorHAnsi" w:cstheme="minorBidi"/>
              <w:noProof/>
              <w:kern w:val="2"/>
              <w:sz w:val="24"/>
              <w14:ligatures w14:val="standardContextual"/>
            </w:rPr>
          </w:pPr>
          <w:hyperlink w:anchor="_Toc176177307" w:history="1">
            <w:r w:rsidRPr="00FD4A76">
              <w:rPr>
                <w:rStyle w:val="Hyperlink"/>
                <w:noProof/>
              </w:rPr>
              <w:t>Tutorial 3: Get Objects Methods and Properties</w:t>
            </w:r>
            <w:r>
              <w:rPr>
                <w:noProof/>
                <w:webHidden/>
              </w:rPr>
              <w:tab/>
            </w:r>
            <w:r>
              <w:rPr>
                <w:noProof/>
                <w:webHidden/>
              </w:rPr>
              <w:fldChar w:fldCharType="begin"/>
            </w:r>
            <w:r>
              <w:rPr>
                <w:noProof/>
                <w:webHidden/>
              </w:rPr>
              <w:instrText xml:space="preserve"> PAGEREF _Toc176177307 \h </w:instrText>
            </w:r>
            <w:r>
              <w:rPr>
                <w:noProof/>
                <w:webHidden/>
              </w:rPr>
            </w:r>
            <w:r>
              <w:rPr>
                <w:noProof/>
                <w:webHidden/>
              </w:rPr>
              <w:fldChar w:fldCharType="separate"/>
            </w:r>
            <w:r>
              <w:rPr>
                <w:noProof/>
                <w:webHidden/>
              </w:rPr>
              <w:t>3</w:t>
            </w:r>
            <w:r>
              <w:rPr>
                <w:noProof/>
                <w:webHidden/>
              </w:rPr>
              <w:fldChar w:fldCharType="end"/>
            </w:r>
          </w:hyperlink>
        </w:p>
        <w:p w14:paraId="48BF75FD" w14:textId="4BAA7741" w:rsidR="001C2446" w:rsidRDefault="001C2446">
          <w:pPr>
            <w:pStyle w:val="TOC1"/>
            <w:tabs>
              <w:tab w:val="right" w:leader="dot" w:pos="9350"/>
            </w:tabs>
            <w:rPr>
              <w:rFonts w:asciiTheme="minorHAnsi" w:eastAsiaTheme="minorEastAsia" w:hAnsiTheme="minorHAnsi" w:cstheme="minorBidi"/>
              <w:noProof/>
              <w:kern w:val="2"/>
              <w:sz w:val="24"/>
              <w14:ligatures w14:val="standardContextual"/>
            </w:rPr>
          </w:pPr>
          <w:hyperlink w:anchor="_Toc176177308" w:history="1">
            <w:r w:rsidRPr="00FD4A76">
              <w:rPr>
                <w:rStyle w:val="Hyperlink"/>
                <w:noProof/>
              </w:rPr>
              <w:t>Tutorial 4: Manage Processes</w:t>
            </w:r>
            <w:r>
              <w:rPr>
                <w:noProof/>
                <w:webHidden/>
              </w:rPr>
              <w:tab/>
            </w:r>
            <w:r>
              <w:rPr>
                <w:noProof/>
                <w:webHidden/>
              </w:rPr>
              <w:fldChar w:fldCharType="begin"/>
            </w:r>
            <w:r>
              <w:rPr>
                <w:noProof/>
                <w:webHidden/>
              </w:rPr>
              <w:instrText xml:space="preserve"> PAGEREF _Toc176177308 \h </w:instrText>
            </w:r>
            <w:r>
              <w:rPr>
                <w:noProof/>
                <w:webHidden/>
              </w:rPr>
            </w:r>
            <w:r>
              <w:rPr>
                <w:noProof/>
                <w:webHidden/>
              </w:rPr>
              <w:fldChar w:fldCharType="separate"/>
            </w:r>
            <w:r>
              <w:rPr>
                <w:noProof/>
                <w:webHidden/>
              </w:rPr>
              <w:t>4</w:t>
            </w:r>
            <w:r>
              <w:rPr>
                <w:noProof/>
                <w:webHidden/>
              </w:rPr>
              <w:fldChar w:fldCharType="end"/>
            </w:r>
          </w:hyperlink>
        </w:p>
        <w:p w14:paraId="741E4259" w14:textId="16FA90DD" w:rsidR="001C2446" w:rsidRDefault="001C2446">
          <w:pPr>
            <w:pStyle w:val="TOC1"/>
            <w:tabs>
              <w:tab w:val="right" w:leader="dot" w:pos="9350"/>
            </w:tabs>
            <w:rPr>
              <w:rFonts w:asciiTheme="minorHAnsi" w:eastAsiaTheme="minorEastAsia" w:hAnsiTheme="minorHAnsi" w:cstheme="minorBidi"/>
              <w:noProof/>
              <w:kern w:val="2"/>
              <w:sz w:val="24"/>
              <w14:ligatures w14:val="standardContextual"/>
            </w:rPr>
          </w:pPr>
          <w:hyperlink w:anchor="_Toc176177309" w:history="1">
            <w:r w:rsidRPr="00FD4A76">
              <w:rPr>
                <w:rStyle w:val="Hyperlink"/>
                <w:noProof/>
              </w:rPr>
              <w:t>Tutorial 5: Using Windows PowerShell</w:t>
            </w:r>
            <w:r>
              <w:rPr>
                <w:noProof/>
                <w:webHidden/>
              </w:rPr>
              <w:tab/>
            </w:r>
            <w:r>
              <w:rPr>
                <w:noProof/>
                <w:webHidden/>
              </w:rPr>
              <w:fldChar w:fldCharType="begin"/>
            </w:r>
            <w:r>
              <w:rPr>
                <w:noProof/>
                <w:webHidden/>
              </w:rPr>
              <w:instrText xml:space="preserve"> PAGEREF _Toc176177309 \h </w:instrText>
            </w:r>
            <w:r>
              <w:rPr>
                <w:noProof/>
                <w:webHidden/>
              </w:rPr>
            </w:r>
            <w:r>
              <w:rPr>
                <w:noProof/>
                <w:webHidden/>
              </w:rPr>
              <w:fldChar w:fldCharType="separate"/>
            </w:r>
            <w:r>
              <w:rPr>
                <w:noProof/>
                <w:webHidden/>
              </w:rPr>
              <w:t>4</w:t>
            </w:r>
            <w:r>
              <w:rPr>
                <w:noProof/>
                <w:webHidden/>
              </w:rPr>
              <w:fldChar w:fldCharType="end"/>
            </w:r>
          </w:hyperlink>
        </w:p>
        <w:p w14:paraId="47E44F8F" w14:textId="78AB9775" w:rsidR="001C2446" w:rsidRDefault="001C2446">
          <w:pPr>
            <w:pStyle w:val="TOC1"/>
            <w:tabs>
              <w:tab w:val="right" w:leader="dot" w:pos="9350"/>
            </w:tabs>
            <w:rPr>
              <w:rFonts w:asciiTheme="minorHAnsi" w:eastAsiaTheme="minorEastAsia" w:hAnsiTheme="minorHAnsi" w:cstheme="minorBidi"/>
              <w:noProof/>
              <w:kern w:val="2"/>
              <w:sz w:val="24"/>
              <w14:ligatures w14:val="standardContextual"/>
            </w:rPr>
          </w:pPr>
          <w:hyperlink w:anchor="_Toc176177310" w:history="1">
            <w:r w:rsidRPr="00FD4A76">
              <w:rPr>
                <w:rStyle w:val="Hyperlink"/>
                <w:noProof/>
              </w:rPr>
              <w:t>Tutorial 6: Cmdlets</w:t>
            </w:r>
            <w:r>
              <w:rPr>
                <w:noProof/>
                <w:webHidden/>
              </w:rPr>
              <w:tab/>
            </w:r>
            <w:r>
              <w:rPr>
                <w:noProof/>
                <w:webHidden/>
              </w:rPr>
              <w:fldChar w:fldCharType="begin"/>
            </w:r>
            <w:r>
              <w:rPr>
                <w:noProof/>
                <w:webHidden/>
              </w:rPr>
              <w:instrText xml:space="preserve"> PAGEREF _Toc176177310 \h </w:instrText>
            </w:r>
            <w:r>
              <w:rPr>
                <w:noProof/>
                <w:webHidden/>
              </w:rPr>
            </w:r>
            <w:r>
              <w:rPr>
                <w:noProof/>
                <w:webHidden/>
              </w:rPr>
              <w:fldChar w:fldCharType="separate"/>
            </w:r>
            <w:r>
              <w:rPr>
                <w:noProof/>
                <w:webHidden/>
              </w:rPr>
              <w:t>5</w:t>
            </w:r>
            <w:r>
              <w:rPr>
                <w:noProof/>
                <w:webHidden/>
              </w:rPr>
              <w:fldChar w:fldCharType="end"/>
            </w:r>
          </w:hyperlink>
        </w:p>
        <w:p w14:paraId="1CCD0B46" w14:textId="33E5D93A" w:rsidR="001C2446" w:rsidRDefault="001C2446">
          <w:pPr>
            <w:pStyle w:val="TOC2"/>
            <w:tabs>
              <w:tab w:val="right" w:leader="dot" w:pos="9350"/>
            </w:tabs>
            <w:rPr>
              <w:rFonts w:asciiTheme="minorHAnsi" w:eastAsiaTheme="minorEastAsia" w:hAnsiTheme="minorHAnsi" w:cstheme="minorBidi"/>
              <w:noProof/>
              <w:kern w:val="2"/>
              <w:sz w:val="24"/>
              <w14:ligatures w14:val="standardContextual"/>
            </w:rPr>
          </w:pPr>
          <w:hyperlink w:anchor="_Toc176177311" w:history="1">
            <w:r w:rsidRPr="00FD4A76">
              <w:rPr>
                <w:rStyle w:val="Hyperlink"/>
                <w:noProof/>
              </w:rPr>
              <w:t>Assignment Submission</w:t>
            </w:r>
            <w:r>
              <w:rPr>
                <w:noProof/>
                <w:webHidden/>
              </w:rPr>
              <w:tab/>
            </w:r>
            <w:r>
              <w:rPr>
                <w:noProof/>
                <w:webHidden/>
              </w:rPr>
              <w:fldChar w:fldCharType="begin"/>
            </w:r>
            <w:r>
              <w:rPr>
                <w:noProof/>
                <w:webHidden/>
              </w:rPr>
              <w:instrText xml:space="preserve"> PAGEREF _Toc176177311 \h </w:instrText>
            </w:r>
            <w:r>
              <w:rPr>
                <w:noProof/>
                <w:webHidden/>
              </w:rPr>
            </w:r>
            <w:r>
              <w:rPr>
                <w:noProof/>
                <w:webHidden/>
              </w:rPr>
              <w:fldChar w:fldCharType="separate"/>
            </w:r>
            <w:r>
              <w:rPr>
                <w:noProof/>
                <w:webHidden/>
              </w:rPr>
              <w:t>6</w:t>
            </w:r>
            <w:r>
              <w:rPr>
                <w:noProof/>
                <w:webHidden/>
              </w:rPr>
              <w:fldChar w:fldCharType="end"/>
            </w:r>
          </w:hyperlink>
        </w:p>
        <w:p w14:paraId="20CC792B" w14:textId="01364C9B" w:rsidR="00A719FD" w:rsidRDefault="00A719FD">
          <w:r>
            <w:rPr>
              <w:b/>
              <w:bCs/>
              <w:noProof/>
            </w:rPr>
            <w:fldChar w:fldCharType="end"/>
          </w:r>
        </w:p>
      </w:sdtContent>
    </w:sdt>
    <w:p w14:paraId="1E707A74" w14:textId="6FC32FF5" w:rsidR="00F7668B" w:rsidRDefault="00F7668B" w:rsidP="00F7668B">
      <w:r>
        <w:t xml:space="preserve">Time required: </w:t>
      </w:r>
      <w:r w:rsidR="00924AA7">
        <w:t>9</w:t>
      </w:r>
      <w:r>
        <w:t>0 minutes</w:t>
      </w:r>
    </w:p>
    <w:p w14:paraId="1D4C78CD" w14:textId="33DDA8DC" w:rsidR="005811F3" w:rsidRDefault="00B1309C" w:rsidP="00F7668B">
      <w:r w:rsidRPr="00B1309C">
        <w:rPr>
          <w:b/>
          <w:bCs/>
        </w:rPr>
        <w:t>NOTE:</w:t>
      </w:r>
      <w:r>
        <w:t xml:space="preserve"> </w:t>
      </w:r>
      <w:r w:rsidR="005811F3">
        <w:t>Perform this lab on Server1.</w:t>
      </w:r>
    </w:p>
    <w:p w14:paraId="05B0D62C" w14:textId="03EABAB6" w:rsidR="00E92595" w:rsidRDefault="00EA4BEF" w:rsidP="00705D58">
      <w:pPr>
        <w:pStyle w:val="Heading1"/>
      </w:pPr>
      <w:bookmarkStart w:id="3" w:name="_Toc143957086"/>
      <w:bookmarkStart w:id="4" w:name="_Toc176177305"/>
      <w:r>
        <w:t xml:space="preserve">Tutorial 1: </w:t>
      </w:r>
      <w:r w:rsidR="00E92595">
        <w:t>Function</w:t>
      </w:r>
      <w:r>
        <w:t>s</w:t>
      </w:r>
      <w:bookmarkEnd w:id="4"/>
    </w:p>
    <w:p w14:paraId="569D627A" w14:textId="38895388" w:rsidR="002E47CF" w:rsidRDefault="00EF478B" w:rsidP="002E47CF">
      <w:r w:rsidRPr="00EF478B">
        <w:t xml:space="preserve">A PowerShell function is a reusable block of code </w:t>
      </w:r>
      <w:r>
        <w:t>t</w:t>
      </w:r>
      <w:r w:rsidRPr="00EF478B">
        <w:t>hat performs a specific task or set of tasks. Functions are used to encapsulate a series of commands and can accept input parameters and return output. They help in organizing and simplifying scripts by breaking them into smaller, manageable pieces. In essence, a PowerShell function is like a mini</w:t>
      </w:r>
      <w:r w:rsidR="00BD4302">
        <w:t>-</w:t>
      </w:r>
      <w:r w:rsidR="008C5B89">
        <w:t>p</w:t>
      </w:r>
      <w:r w:rsidRPr="00EF478B">
        <w:t>rogram within a PowerShell script, designed to perform a specific function or ope</w:t>
      </w:r>
      <w:r w:rsidR="00BD4302">
        <w:t>ration.</w:t>
      </w:r>
    </w:p>
    <w:p w14:paraId="48A17791" w14:textId="77777777" w:rsidR="00584443" w:rsidRDefault="00584443">
      <w:pPr>
        <w:spacing w:before="0" w:after="160" w:line="259" w:lineRule="auto"/>
      </w:pPr>
      <w:r>
        <w:br w:type="page"/>
      </w:r>
    </w:p>
    <w:p w14:paraId="717594E6" w14:textId="10A5EDD3" w:rsidR="00973BF7" w:rsidRDefault="00973BF7" w:rsidP="00973BF7">
      <w:pPr>
        <w:rPr>
          <w:b/>
          <w:bCs/>
        </w:rPr>
      </w:pPr>
      <w:r>
        <w:lastRenderedPageBreak/>
        <w:t xml:space="preserve">Create a file named </w:t>
      </w:r>
      <w:r>
        <w:rPr>
          <w:b/>
          <w:bCs/>
        </w:rPr>
        <w:t>square_number_function</w:t>
      </w:r>
      <w:r w:rsidRPr="00360DC5">
        <w:rPr>
          <w:b/>
          <w:bCs/>
        </w:rPr>
        <w:t>.ps1</w:t>
      </w:r>
    </w:p>
    <w:p w14:paraId="0724727F" w14:textId="740850DC" w:rsidR="00EB51FC" w:rsidRDefault="00584443" w:rsidP="00EB51FC">
      <w:r>
        <w:rPr>
          <w:noProof/>
          <w14:ligatures w14:val="standardContextual"/>
        </w:rPr>
        <w:drawing>
          <wp:inline distT="0" distB="0" distL="0" distR="0" wp14:anchorId="7E130247" wp14:editId="68689EEE">
            <wp:extent cx="4285714" cy="3123809"/>
            <wp:effectExtent l="38100" t="38100" r="95885" b="95885"/>
            <wp:docPr id="170952645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26453" name="Picture 1" descr="A computer screen shot of a program code&#10;&#10;Description automatically generated"/>
                    <pic:cNvPicPr/>
                  </pic:nvPicPr>
                  <pic:blipFill>
                    <a:blip r:embed="rId8"/>
                    <a:stretch>
                      <a:fillRect/>
                    </a:stretch>
                  </pic:blipFill>
                  <pic:spPr>
                    <a:xfrm>
                      <a:off x="0" y="0"/>
                      <a:ext cx="4285714" cy="3123809"/>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47EA3C" w14:textId="68F3D6B9" w:rsidR="00584443" w:rsidRDefault="00584443" w:rsidP="00EB51FC">
      <w:r>
        <w:t>Example run:</w:t>
      </w:r>
    </w:p>
    <w:p w14:paraId="1667FB84" w14:textId="6BA21504" w:rsidR="00584443" w:rsidRPr="00EB51FC" w:rsidRDefault="00584443" w:rsidP="00EB51FC">
      <w:r>
        <w:rPr>
          <w:noProof/>
          <w14:ligatures w14:val="standardContextual"/>
        </w:rPr>
        <w:drawing>
          <wp:inline distT="0" distB="0" distL="0" distR="0" wp14:anchorId="440D3A81" wp14:editId="153364B3">
            <wp:extent cx="2228571" cy="285714"/>
            <wp:effectExtent l="38100" t="38100" r="95885" b="95885"/>
            <wp:docPr id="1579679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79283" name=""/>
                    <pic:cNvPicPr/>
                  </pic:nvPicPr>
                  <pic:blipFill>
                    <a:blip r:embed="rId9"/>
                    <a:stretch>
                      <a:fillRect/>
                    </a:stretch>
                  </pic:blipFill>
                  <pic:spPr>
                    <a:xfrm>
                      <a:off x="0" y="0"/>
                      <a:ext cx="2228571" cy="28571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3F5EDB" w14:textId="200F4187" w:rsidR="002940D3" w:rsidRPr="00E12FC7" w:rsidRDefault="002940D3" w:rsidP="002940D3">
      <w:pPr>
        <w:pStyle w:val="Heading1"/>
      </w:pPr>
      <w:bookmarkStart w:id="5" w:name="_Toc143958332"/>
      <w:bookmarkStart w:id="6" w:name="_Toc176177306"/>
      <w:r>
        <w:t xml:space="preserve">Tutorial </w:t>
      </w:r>
      <w:r w:rsidR="007B3186">
        <w:t>2</w:t>
      </w:r>
      <w:r>
        <w:t>: Getting Started Scripts</w:t>
      </w:r>
      <w:bookmarkEnd w:id="5"/>
      <w:bookmarkEnd w:id="6"/>
    </w:p>
    <w:p w14:paraId="3026A770" w14:textId="77777777" w:rsidR="002940D3" w:rsidRDefault="002940D3" w:rsidP="002940D3">
      <w:r>
        <w:t>Let’s run a few PowerShell commands to get started.</w:t>
      </w:r>
    </w:p>
    <w:p w14:paraId="55F25026" w14:textId="77777777" w:rsidR="002940D3" w:rsidRDefault="002940D3" w:rsidP="002940D3">
      <w:pPr>
        <w:rPr>
          <w:b/>
          <w:bCs/>
        </w:rPr>
      </w:pPr>
      <w:r>
        <w:t xml:space="preserve">Create a file named </w:t>
      </w:r>
      <w:r w:rsidRPr="00360DC5">
        <w:rPr>
          <w:b/>
          <w:bCs/>
        </w:rPr>
        <w:t>sample_script.ps1</w:t>
      </w:r>
    </w:p>
    <w:p w14:paraId="4BF9A130" w14:textId="77777777" w:rsidR="002940D3" w:rsidRDefault="002940D3" w:rsidP="002940D3">
      <w:r>
        <w:rPr>
          <w:noProof/>
        </w:rPr>
        <w:lastRenderedPageBreak/>
        <w:drawing>
          <wp:inline distT="0" distB="0" distL="0" distR="0" wp14:anchorId="42A9910B" wp14:editId="7E2E2E55">
            <wp:extent cx="4895238" cy="4666667"/>
            <wp:effectExtent l="38100" t="38100" r="95885" b="95885"/>
            <wp:docPr id="20342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9345" name="Picture 1" descr="A screenshot of a computer program&#10;&#10;Description automatically generated"/>
                    <pic:cNvPicPr/>
                  </pic:nvPicPr>
                  <pic:blipFill>
                    <a:blip r:embed="rId10"/>
                    <a:stretch>
                      <a:fillRect/>
                    </a:stretch>
                  </pic:blipFill>
                  <pic:spPr>
                    <a:xfrm>
                      <a:off x="0" y="0"/>
                      <a:ext cx="4895238" cy="4666667"/>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505F28" w14:textId="2A2EDCC8" w:rsidR="00F7668B" w:rsidRDefault="00F7668B" w:rsidP="00F7668B">
      <w:pPr>
        <w:pStyle w:val="Heading1"/>
      </w:pPr>
      <w:bookmarkStart w:id="7" w:name="_Toc176177307"/>
      <w:r>
        <w:t xml:space="preserve">Tutorial </w:t>
      </w:r>
      <w:r w:rsidR="00BB0FDB">
        <w:t>3</w:t>
      </w:r>
      <w:r>
        <w:t>: Get Objects Methods and Properties</w:t>
      </w:r>
      <w:bookmarkEnd w:id="3"/>
      <w:bookmarkEnd w:id="7"/>
    </w:p>
    <w:p w14:paraId="715F51B4" w14:textId="77777777" w:rsidR="00F7668B" w:rsidRPr="0093078F" w:rsidRDefault="00F7668B" w:rsidP="00F7668B">
      <w:r>
        <w:t xml:space="preserve">Create a PowerShell program named </w:t>
      </w:r>
      <w:r w:rsidRPr="0093078F">
        <w:rPr>
          <w:b/>
          <w:bCs/>
        </w:rPr>
        <w:t>get_object_methods_properties.ps1</w:t>
      </w:r>
    </w:p>
    <w:p w14:paraId="70CE4DDD" w14:textId="77777777" w:rsidR="00F7668B" w:rsidRPr="00CC73C1" w:rsidRDefault="00F7668B" w:rsidP="00F7668B">
      <w:r>
        <w:rPr>
          <w:noProof/>
        </w:rPr>
        <w:drawing>
          <wp:inline distT="0" distB="0" distL="0" distR="0" wp14:anchorId="00E6A7B0" wp14:editId="2BBBBF17">
            <wp:extent cx="3923809" cy="1866667"/>
            <wp:effectExtent l="38100" t="38100" r="95885" b="95885"/>
            <wp:docPr id="1618093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9332" name="Picture 1" descr="A screen shot of a computer&#10;&#10;Description automatically generated"/>
                    <pic:cNvPicPr/>
                  </pic:nvPicPr>
                  <pic:blipFill>
                    <a:blip r:embed="rId11"/>
                    <a:stretch>
                      <a:fillRect/>
                    </a:stretch>
                  </pic:blipFill>
                  <pic:spPr>
                    <a:xfrm>
                      <a:off x="0" y="0"/>
                      <a:ext cx="3923809" cy="1866667"/>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8E11A5" w14:textId="2E6772F3" w:rsidR="00F7668B" w:rsidRDefault="00F7668B" w:rsidP="00F7668B">
      <w:pPr>
        <w:pStyle w:val="Heading1"/>
      </w:pPr>
      <w:bookmarkStart w:id="8" w:name="_Toc143957087"/>
      <w:bookmarkStart w:id="9" w:name="_Toc176177308"/>
      <w:r>
        <w:lastRenderedPageBreak/>
        <w:t xml:space="preserve">Tutorial </w:t>
      </w:r>
      <w:r w:rsidR="00BB0FDB">
        <w:t>4</w:t>
      </w:r>
      <w:r>
        <w:t>: Manage Processes</w:t>
      </w:r>
      <w:bookmarkEnd w:id="8"/>
      <w:bookmarkEnd w:id="9"/>
    </w:p>
    <w:p w14:paraId="2647B23F" w14:textId="77777777" w:rsidR="00F7668B" w:rsidRPr="00680245" w:rsidRDefault="00F7668B" w:rsidP="00F7668B">
      <w:r>
        <w:t>Create a PowerShell Program named manage_processes.ps1</w:t>
      </w:r>
    </w:p>
    <w:p w14:paraId="278DE36B" w14:textId="77777777" w:rsidR="00F7668B" w:rsidRPr="003E1DF5" w:rsidRDefault="00F7668B" w:rsidP="00F7668B">
      <w:r>
        <w:rPr>
          <w:noProof/>
        </w:rPr>
        <w:drawing>
          <wp:inline distT="0" distB="0" distL="0" distR="0" wp14:anchorId="5C9E9904" wp14:editId="4B61149E">
            <wp:extent cx="4076190" cy="3485714"/>
            <wp:effectExtent l="38100" t="38100" r="95885" b="95885"/>
            <wp:docPr id="11974801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80181" name="Picture 1" descr="A screen shot of a computer program&#10;&#10;Description automatically generated"/>
                    <pic:cNvPicPr/>
                  </pic:nvPicPr>
                  <pic:blipFill>
                    <a:blip r:embed="rId12"/>
                    <a:stretch>
                      <a:fillRect/>
                    </a:stretch>
                  </pic:blipFill>
                  <pic:spPr>
                    <a:xfrm>
                      <a:off x="0" y="0"/>
                      <a:ext cx="4076190" cy="348571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5774B5" w14:textId="2C9D4CE7" w:rsidR="007C13DE" w:rsidRDefault="00BF09F0" w:rsidP="007C13DE">
      <w:pPr>
        <w:pStyle w:val="Heading1"/>
      </w:pPr>
      <w:bookmarkStart w:id="10" w:name="_Toc176177309"/>
      <w:r>
        <w:t>Tutorial 5</w:t>
      </w:r>
      <w:r w:rsidR="007C13DE" w:rsidRPr="00A475AE">
        <w:t>: Using Windows PowerShell</w:t>
      </w:r>
      <w:bookmarkEnd w:id="0"/>
      <w:bookmarkEnd w:id="1"/>
      <w:bookmarkEnd w:id="10"/>
    </w:p>
    <w:p w14:paraId="00252C6F" w14:textId="77777777" w:rsidR="007C13DE" w:rsidRDefault="007C13DE" w:rsidP="007C13DE">
      <w:r w:rsidRPr="00A475AE">
        <w:t>Time Required: Approximately 15 minutes</w:t>
      </w:r>
    </w:p>
    <w:p w14:paraId="2D264849" w14:textId="77777777" w:rsidR="007C13DE" w:rsidRDefault="007C13DE" w:rsidP="007C13DE">
      <w:r w:rsidRPr="00A475AE">
        <w:t xml:space="preserve">Objective: Use traditional Command Prompt commands and cmdlets in Windows PowerShell. </w:t>
      </w:r>
    </w:p>
    <w:p w14:paraId="30AFE792" w14:textId="77777777" w:rsidR="007C13DE" w:rsidRDefault="007C13DE" w:rsidP="007C13DE">
      <w:r w:rsidRPr="00A475AE">
        <w:t>Description: Learning how to use Windows PowerShell can be an important way to expand your server administration toolbox. In this activity, you take several traditional commands and cmdlets for a test drive.</w:t>
      </w:r>
    </w:p>
    <w:p w14:paraId="6753A61A" w14:textId="77777777" w:rsidR="007C13DE" w:rsidRDefault="007C13DE" w:rsidP="007C13DE">
      <w:pPr>
        <w:pStyle w:val="ListParagraph"/>
        <w:numPr>
          <w:ilvl w:val="0"/>
          <w:numId w:val="1"/>
        </w:numPr>
      </w:pPr>
      <w:r w:rsidRPr="00A475AE">
        <w:t xml:space="preserve">Click </w:t>
      </w:r>
      <w:r w:rsidRPr="00F555E4">
        <w:rPr>
          <w:b/>
          <w:bCs/>
        </w:rPr>
        <w:t>Start</w:t>
      </w:r>
      <w:r w:rsidRPr="00A475AE">
        <w:t xml:space="preserve"> </w:t>
      </w:r>
      <w:r>
        <w:sym w:font="Wingdings" w:char="F0E0"/>
      </w:r>
      <w:r>
        <w:t xml:space="preserve"> </w:t>
      </w:r>
      <w:r w:rsidRPr="00A475AE">
        <w:t xml:space="preserve"> </w:t>
      </w:r>
      <w:r>
        <w:t xml:space="preserve">Type </w:t>
      </w:r>
      <w:r w:rsidRPr="00B44A65">
        <w:rPr>
          <w:b/>
          <w:bCs/>
        </w:rPr>
        <w:t>PowerShell</w:t>
      </w:r>
      <w:r>
        <w:t xml:space="preserve"> </w:t>
      </w:r>
      <w:r>
        <w:sym w:font="Wingdings" w:char="F0E0"/>
      </w:r>
      <w:r>
        <w:t xml:space="preserve"> Right Click </w:t>
      </w:r>
      <w:r w:rsidRPr="00B44A65">
        <w:rPr>
          <w:b/>
          <w:bCs/>
        </w:rPr>
        <w:t>Windows PowerShell ISE</w:t>
      </w:r>
      <w:r>
        <w:t xml:space="preserve"> </w:t>
      </w:r>
      <w:r>
        <w:sym w:font="Wingdings" w:char="F0E0"/>
      </w:r>
      <w:r>
        <w:t xml:space="preserve"> Click </w:t>
      </w:r>
      <w:r w:rsidRPr="00B44A65">
        <w:rPr>
          <w:b/>
          <w:bCs/>
        </w:rPr>
        <w:t>Run as Administrator</w:t>
      </w:r>
      <w:r w:rsidRPr="00A475AE">
        <w:t>.</w:t>
      </w:r>
    </w:p>
    <w:p w14:paraId="0F181A07" w14:textId="77777777" w:rsidR="007C13DE" w:rsidRDefault="007C13DE" w:rsidP="007C13DE">
      <w:pPr>
        <w:pStyle w:val="ListParagraph"/>
        <w:numPr>
          <w:ilvl w:val="0"/>
          <w:numId w:val="1"/>
        </w:numPr>
      </w:pPr>
      <w:r>
        <w:t>T</w:t>
      </w:r>
      <w:r w:rsidRPr="00A475AE">
        <w:t>o view the files in the current folder</w:t>
      </w:r>
      <w:r>
        <w:t xml:space="preserve"> </w:t>
      </w:r>
      <w:r>
        <w:sym w:font="Wingdings" w:char="F0E0"/>
      </w:r>
      <w:r w:rsidRPr="00A475AE">
        <w:t xml:space="preserve">  </w:t>
      </w:r>
      <w:proofErr w:type="spellStart"/>
      <w:r w:rsidRPr="00FE3417">
        <w:rPr>
          <w:b/>
        </w:rPr>
        <w:t>dir</w:t>
      </w:r>
      <w:proofErr w:type="spellEnd"/>
      <w:r>
        <w:t xml:space="preserve"> </w:t>
      </w:r>
      <w:r>
        <w:sym w:font="Wingdings" w:char="F0E0"/>
      </w:r>
      <w:r w:rsidRPr="00A475AE">
        <w:t xml:space="preserve"> Enter.</w:t>
      </w:r>
    </w:p>
    <w:p w14:paraId="2AAB2535" w14:textId="77777777" w:rsidR="007C13DE" w:rsidRDefault="007C13DE" w:rsidP="007C13DE">
      <w:pPr>
        <w:pStyle w:val="ListParagraph"/>
        <w:numPr>
          <w:ilvl w:val="0"/>
          <w:numId w:val="1"/>
        </w:numPr>
      </w:pPr>
      <w:r>
        <w:rPr>
          <w:b/>
        </w:rPr>
        <w:t>Insert a screenshot of one screen of the listing.</w:t>
      </w:r>
    </w:p>
    <w:sdt>
      <w:sdtPr>
        <w:rPr>
          <w:rStyle w:val="Red"/>
        </w:rPr>
        <w:id w:val="1250083942"/>
        <w:placeholder>
          <w:docPart w:val="5818FA20F8684C4BBA18CC2C0279AC0C"/>
        </w:placeholder>
        <w:showingPlcHdr/>
      </w:sdtPr>
      <w:sdtEndPr>
        <w:rPr>
          <w:rStyle w:val="DefaultParagraphFont"/>
          <w:color w:val="auto"/>
        </w:rPr>
      </w:sdtEndPr>
      <w:sdtContent>
        <w:p w14:paraId="02BF319B" w14:textId="77777777" w:rsidR="007C13DE" w:rsidRDefault="007C13DE" w:rsidP="007C13DE">
          <w:pPr>
            <w:rPr>
              <w:rStyle w:val="Red"/>
            </w:rPr>
          </w:pPr>
          <w:r w:rsidRPr="004B3313">
            <w:rPr>
              <w:rStyle w:val="PlaceholderText"/>
              <w:color w:val="FF0000"/>
            </w:rPr>
            <w:t>Click or tap here to enter text.</w:t>
          </w:r>
        </w:p>
      </w:sdtContent>
    </w:sdt>
    <w:p w14:paraId="7BDEC87E" w14:textId="77777777" w:rsidR="007C13DE" w:rsidRDefault="007C13DE" w:rsidP="007C13DE">
      <w:pPr>
        <w:pStyle w:val="ListParagraph"/>
        <w:numPr>
          <w:ilvl w:val="0"/>
          <w:numId w:val="1"/>
        </w:numPr>
      </w:pPr>
      <w:r w:rsidRPr="000E0A04">
        <w:t xml:space="preserve">To change to the \Users directory, </w:t>
      </w:r>
      <w:r>
        <w:t xml:space="preserve">enter </w:t>
      </w:r>
      <w:r w:rsidRPr="00054430">
        <w:rPr>
          <w:b/>
        </w:rPr>
        <w:t xml:space="preserve">cd </w:t>
      </w:r>
      <w:r>
        <w:rPr>
          <w:b/>
        </w:rPr>
        <w:t>c:</w:t>
      </w:r>
      <w:r w:rsidRPr="00054430">
        <w:rPr>
          <w:b/>
        </w:rPr>
        <w:t>\users</w:t>
      </w:r>
      <w:r>
        <w:t xml:space="preserve"> </w:t>
      </w:r>
      <w:r>
        <w:sym w:font="Wingdings" w:char="F0E0"/>
      </w:r>
      <w:r>
        <w:t xml:space="preserve"> press Enter</w:t>
      </w:r>
      <w:r w:rsidRPr="000E0A04">
        <w:t>.</w:t>
      </w:r>
    </w:p>
    <w:p w14:paraId="2CBE8B07" w14:textId="77777777" w:rsidR="007C13DE" w:rsidRDefault="007C13DE" w:rsidP="007C13DE">
      <w:pPr>
        <w:pStyle w:val="ListParagraph"/>
        <w:numPr>
          <w:ilvl w:val="0"/>
          <w:numId w:val="1"/>
        </w:numPr>
      </w:pPr>
      <w:r>
        <w:lastRenderedPageBreak/>
        <w:t xml:space="preserve">Type </w:t>
      </w:r>
      <w:proofErr w:type="spellStart"/>
      <w:r>
        <w:rPr>
          <w:b/>
        </w:rPr>
        <w:t>dir</w:t>
      </w:r>
      <w:proofErr w:type="spellEnd"/>
      <w:r>
        <w:t xml:space="preserve"> </w:t>
      </w:r>
      <w:r>
        <w:sym w:font="Wingdings" w:char="F0E0"/>
      </w:r>
      <w:r>
        <w:t xml:space="preserve"> press </w:t>
      </w:r>
      <w:r w:rsidRPr="008A4F2A">
        <w:rPr>
          <w:b/>
          <w:bCs/>
        </w:rPr>
        <w:t>Enter</w:t>
      </w:r>
      <w:r>
        <w:t>.</w:t>
      </w:r>
    </w:p>
    <w:p w14:paraId="24E862B0" w14:textId="77777777" w:rsidR="007C13DE" w:rsidRPr="00387424" w:rsidRDefault="007C13DE" w:rsidP="007C13DE">
      <w:pPr>
        <w:pStyle w:val="ListParagraph"/>
        <w:numPr>
          <w:ilvl w:val="0"/>
          <w:numId w:val="1"/>
        </w:numPr>
      </w:pPr>
      <w:r w:rsidRPr="00387424">
        <w:rPr>
          <w:b/>
        </w:rPr>
        <w:t>Insert a screenshot.</w:t>
      </w:r>
    </w:p>
    <w:sdt>
      <w:sdtPr>
        <w:rPr>
          <w:rStyle w:val="Red"/>
        </w:rPr>
        <w:id w:val="498923646"/>
        <w:placeholder>
          <w:docPart w:val="03AD5C29F80B42368E2A97E6C56221C9"/>
        </w:placeholder>
        <w:showingPlcHdr/>
      </w:sdtPr>
      <w:sdtEndPr>
        <w:rPr>
          <w:rStyle w:val="DefaultParagraphFont"/>
          <w:color w:val="auto"/>
        </w:rPr>
      </w:sdtEndPr>
      <w:sdtContent>
        <w:p w14:paraId="021EB6EF" w14:textId="77777777" w:rsidR="007C13DE" w:rsidRDefault="007C13DE" w:rsidP="007C13DE">
          <w:pPr>
            <w:rPr>
              <w:rStyle w:val="Red"/>
            </w:rPr>
          </w:pPr>
          <w:r w:rsidRPr="004B3313">
            <w:rPr>
              <w:rStyle w:val="PlaceholderText"/>
              <w:color w:val="FF0000"/>
            </w:rPr>
            <w:t>Click or tap here to enter text.</w:t>
          </w:r>
        </w:p>
      </w:sdtContent>
    </w:sdt>
    <w:p w14:paraId="6F5C9CC1" w14:textId="77777777" w:rsidR="007C13DE" w:rsidRDefault="007C13DE" w:rsidP="007C13DE">
      <w:pPr>
        <w:pStyle w:val="ListParagraph"/>
        <w:numPr>
          <w:ilvl w:val="0"/>
          <w:numId w:val="1"/>
        </w:numPr>
      </w:pPr>
      <w:r w:rsidRPr="000E0A04">
        <w:t xml:space="preserve">Type </w:t>
      </w:r>
      <w:r w:rsidRPr="007D5FA6">
        <w:rPr>
          <w:b/>
        </w:rPr>
        <w:t>Get-Command | more</w:t>
      </w:r>
      <w:r w:rsidRPr="000E0A04">
        <w:t xml:space="preserve"> and press Enter. You see the commands one screen at a time. Press the Spacebar to advance to the next screen</w:t>
      </w:r>
      <w:r>
        <w:t>.</w:t>
      </w:r>
      <w:r w:rsidRPr="000E0A04">
        <w:t xml:space="preserve"> </w:t>
      </w:r>
      <w:r>
        <w:t>R</w:t>
      </w:r>
      <w:r w:rsidRPr="000E0A04">
        <w:t xml:space="preserve">epeat this step until you’ve viewed all </w:t>
      </w:r>
      <w:r>
        <w:t>t</w:t>
      </w:r>
      <w:r w:rsidRPr="000E0A04">
        <w:t>he screens. (Note that you can also press q to exit back to the command line, if you decide not to view all the screens of commands.)</w:t>
      </w:r>
    </w:p>
    <w:p w14:paraId="4EF67F37" w14:textId="77777777" w:rsidR="007C13DE" w:rsidRDefault="007C13DE" w:rsidP="007C13DE">
      <w:pPr>
        <w:pStyle w:val="ListParagraph"/>
        <w:numPr>
          <w:ilvl w:val="0"/>
          <w:numId w:val="1"/>
        </w:numPr>
      </w:pPr>
      <w:r w:rsidRPr="000E0A04">
        <w:t>Press the up arrow and notice that the last command you entered is placed on the command line so that you can repeat the command. Press the up arrow again and you’ll see the second to-last command you entered. Press Enter to run that command.</w:t>
      </w:r>
    </w:p>
    <w:p w14:paraId="617B4F7F" w14:textId="77777777" w:rsidR="007C13DE" w:rsidRDefault="007C13DE" w:rsidP="007C13DE">
      <w:pPr>
        <w:pStyle w:val="ListParagraph"/>
        <w:numPr>
          <w:ilvl w:val="0"/>
          <w:numId w:val="1"/>
        </w:numPr>
      </w:pPr>
      <w:r w:rsidRPr="000E0A04">
        <w:t xml:space="preserve">Type </w:t>
      </w:r>
      <w:r w:rsidRPr="00DD35BB">
        <w:rPr>
          <w:b/>
        </w:rPr>
        <w:t>Get-Process</w:t>
      </w:r>
      <w:r w:rsidRPr="000E0A04">
        <w:t xml:space="preserve"> </w:t>
      </w:r>
      <w:r>
        <w:sym w:font="Wingdings" w:char="F0E0"/>
      </w:r>
      <w:r w:rsidRPr="000E0A04">
        <w:t xml:space="preserve"> press Enter to view the processes running on the server.</w:t>
      </w:r>
    </w:p>
    <w:p w14:paraId="52A5B844" w14:textId="77777777" w:rsidR="007C13DE" w:rsidRDefault="007C13DE" w:rsidP="007C13DE">
      <w:pPr>
        <w:pStyle w:val="ListParagraph"/>
        <w:numPr>
          <w:ilvl w:val="0"/>
          <w:numId w:val="1"/>
        </w:numPr>
      </w:pPr>
      <w:r>
        <w:t>Start Google Chrome.</w:t>
      </w:r>
    </w:p>
    <w:p w14:paraId="3A9AEF95" w14:textId="749D116D" w:rsidR="007C13DE" w:rsidRDefault="007C13DE" w:rsidP="007C13DE">
      <w:pPr>
        <w:pStyle w:val="ListParagraph"/>
        <w:numPr>
          <w:ilvl w:val="0"/>
          <w:numId w:val="1"/>
        </w:numPr>
      </w:pPr>
      <w:r>
        <w:t>T</w:t>
      </w:r>
      <w:r w:rsidRPr="000E0A04">
        <w:t xml:space="preserve">ype </w:t>
      </w:r>
      <w:r w:rsidRPr="00E842BA">
        <w:rPr>
          <w:b/>
        </w:rPr>
        <w:t>Get-Process</w:t>
      </w:r>
      <w:r>
        <w:rPr>
          <w:b/>
        </w:rPr>
        <w:t xml:space="preserve"> -name chrome </w:t>
      </w:r>
      <w:r w:rsidRPr="00C54140">
        <w:sym w:font="Wingdings" w:char="F0E0"/>
      </w:r>
      <w:r w:rsidRPr="00C54140">
        <w:t xml:space="preserve"> p</w:t>
      </w:r>
      <w:r w:rsidRPr="000E0A04">
        <w:t xml:space="preserve">ress Enter. </w:t>
      </w:r>
      <w:r>
        <w:t xml:space="preserve">You will </w:t>
      </w:r>
      <w:r w:rsidR="008B0DE7">
        <w:t xml:space="preserve">see </w:t>
      </w:r>
      <w:r>
        <w:t>several chrome processes.</w:t>
      </w:r>
    </w:p>
    <w:p w14:paraId="64E5E9AA" w14:textId="77777777" w:rsidR="007C13DE" w:rsidRDefault="007C13DE" w:rsidP="007C13DE">
      <w:pPr>
        <w:pStyle w:val="ListParagraph"/>
        <w:numPr>
          <w:ilvl w:val="0"/>
          <w:numId w:val="1"/>
        </w:numPr>
      </w:pPr>
      <w:r w:rsidRPr="00682F8C">
        <w:rPr>
          <w:b/>
          <w:bCs/>
        </w:rPr>
        <w:t>Insert a screenshot</w:t>
      </w:r>
      <w:r>
        <w:t>.</w:t>
      </w:r>
    </w:p>
    <w:sdt>
      <w:sdtPr>
        <w:rPr>
          <w:rStyle w:val="Red"/>
        </w:rPr>
        <w:id w:val="-494646729"/>
        <w:placeholder>
          <w:docPart w:val="361AD369060042BCB0BAB557DE0933C1"/>
        </w:placeholder>
        <w:showingPlcHdr/>
      </w:sdtPr>
      <w:sdtEndPr>
        <w:rPr>
          <w:rStyle w:val="Red"/>
        </w:rPr>
      </w:sdtEndPr>
      <w:sdtContent>
        <w:p w14:paraId="634203FC" w14:textId="77777777" w:rsidR="007C13DE" w:rsidRDefault="007C13DE" w:rsidP="007C13DE">
          <w:pPr>
            <w:rPr>
              <w:rStyle w:val="Red"/>
            </w:rPr>
          </w:pPr>
          <w:r>
            <w:rPr>
              <w:rStyle w:val="PlaceholderText"/>
              <w:color w:val="FF0000"/>
            </w:rPr>
            <w:t>Click or tap here to enter text.</w:t>
          </w:r>
        </w:p>
      </w:sdtContent>
    </w:sdt>
    <w:p w14:paraId="769FC398" w14:textId="3EACC97F" w:rsidR="007C13DE" w:rsidRDefault="00203D3D" w:rsidP="007C13DE">
      <w:pPr>
        <w:pStyle w:val="Heading1"/>
      </w:pPr>
      <w:bookmarkStart w:id="11" w:name="_Toc81298945"/>
      <w:bookmarkStart w:id="12" w:name="_Toc143945924"/>
      <w:bookmarkStart w:id="13" w:name="_Toc176177310"/>
      <w:r>
        <w:t>Tutorial 6</w:t>
      </w:r>
      <w:r w:rsidR="007C13DE">
        <w:t>: Cmdlets</w:t>
      </w:r>
      <w:bookmarkEnd w:id="11"/>
      <w:bookmarkEnd w:id="12"/>
      <w:bookmarkEnd w:id="13"/>
    </w:p>
    <w:p w14:paraId="6A1F9162" w14:textId="77777777" w:rsidR="007C13DE" w:rsidRDefault="007C13DE" w:rsidP="007C13DE">
      <w:r w:rsidRPr="00431B23">
        <w:t>In this Hands-On Project, you work with common Windows PowerShell administrative cmdlets.</w:t>
      </w:r>
    </w:p>
    <w:p w14:paraId="58193D7C" w14:textId="77777777" w:rsidR="007C13DE" w:rsidRDefault="007C13DE" w:rsidP="007C13DE">
      <w:pPr>
        <w:pStyle w:val="ListParagraph"/>
        <w:numPr>
          <w:ilvl w:val="0"/>
          <w:numId w:val="2"/>
        </w:numPr>
      </w:pPr>
      <w:r w:rsidRPr="00431B23">
        <w:t>On your Windows Server 20</w:t>
      </w:r>
      <w:r>
        <w:t>22</w:t>
      </w:r>
      <w:r w:rsidRPr="00431B23">
        <w:t xml:space="preserve"> host, open the Google Chrome Web browser.</w:t>
      </w:r>
    </w:p>
    <w:p w14:paraId="5B589291" w14:textId="77777777" w:rsidR="007C13DE" w:rsidRDefault="007C13DE" w:rsidP="007C13DE">
      <w:pPr>
        <w:pStyle w:val="ListParagraph"/>
        <w:numPr>
          <w:ilvl w:val="0"/>
          <w:numId w:val="2"/>
        </w:numPr>
      </w:pPr>
      <w:r>
        <w:t>R</w:t>
      </w:r>
      <w:r w:rsidRPr="00431B23">
        <w:t>ight-click the Start menu and choose Windows PowerShell (Admin) to open Windows PowerShell.</w:t>
      </w:r>
    </w:p>
    <w:p w14:paraId="6FFB9A51" w14:textId="77777777" w:rsidR="007C13DE" w:rsidRDefault="007C13DE" w:rsidP="007C13DE">
      <w:pPr>
        <w:pStyle w:val="ListParagraph"/>
        <w:numPr>
          <w:ilvl w:val="0"/>
          <w:numId w:val="2"/>
        </w:numPr>
      </w:pPr>
      <w:r w:rsidRPr="00431B23">
        <w:t xml:space="preserve">At the prompt, type </w:t>
      </w:r>
      <w:r w:rsidRPr="003F2421">
        <w:rPr>
          <w:b/>
        </w:rPr>
        <w:t>Get-Process | more</w:t>
      </w:r>
      <w:r w:rsidRPr="00431B23">
        <w:t xml:space="preserve"> and press enter. Note that there are many processes with a </w:t>
      </w:r>
      <w:proofErr w:type="spellStart"/>
      <w:r w:rsidRPr="00431B23">
        <w:t>ProcessName</w:t>
      </w:r>
      <w:proofErr w:type="spellEnd"/>
      <w:r w:rsidRPr="00431B23">
        <w:t xml:space="preserve"> of chrome that comprise the Google Chrome Web browser.</w:t>
      </w:r>
    </w:p>
    <w:p w14:paraId="225C06DF" w14:textId="77777777" w:rsidR="007C13DE" w:rsidRDefault="007C13DE" w:rsidP="007C13DE">
      <w:pPr>
        <w:pStyle w:val="ListParagraph"/>
        <w:numPr>
          <w:ilvl w:val="0"/>
          <w:numId w:val="2"/>
        </w:numPr>
      </w:pPr>
      <w:r>
        <w:t>Insert a screenshot.</w:t>
      </w:r>
    </w:p>
    <w:sdt>
      <w:sdtPr>
        <w:rPr>
          <w:rStyle w:val="Red"/>
        </w:rPr>
        <w:id w:val="1500765068"/>
        <w:placeholder>
          <w:docPart w:val="A26175A7D6534AC8BB5F87785A76BF0A"/>
        </w:placeholder>
        <w:showingPlcHdr/>
      </w:sdtPr>
      <w:sdtEndPr>
        <w:rPr>
          <w:rStyle w:val="Red"/>
        </w:rPr>
      </w:sdtEndPr>
      <w:sdtContent>
        <w:p w14:paraId="3F804CCA" w14:textId="77777777" w:rsidR="007C13DE" w:rsidRDefault="007C13DE" w:rsidP="007C13DE">
          <w:pPr>
            <w:ind w:left="360"/>
          </w:pPr>
          <w:r w:rsidRPr="005D6996">
            <w:rPr>
              <w:rStyle w:val="PlaceholderText"/>
              <w:color w:val="FF0000"/>
            </w:rPr>
            <w:t>Click or tap here to enter text.</w:t>
          </w:r>
        </w:p>
      </w:sdtContent>
    </w:sdt>
    <w:p w14:paraId="380EA891" w14:textId="77777777" w:rsidR="007C13DE" w:rsidRDefault="007C13DE" w:rsidP="007C13DE">
      <w:pPr>
        <w:pStyle w:val="ListParagraph"/>
        <w:numPr>
          <w:ilvl w:val="0"/>
          <w:numId w:val="2"/>
        </w:numPr>
      </w:pPr>
      <w:r w:rsidRPr="00431B23">
        <w:t>Press q to quit the more command.</w:t>
      </w:r>
    </w:p>
    <w:p w14:paraId="25658B95" w14:textId="77777777" w:rsidR="007C13DE" w:rsidRDefault="007C13DE" w:rsidP="007C13DE">
      <w:pPr>
        <w:pStyle w:val="ListParagraph"/>
        <w:numPr>
          <w:ilvl w:val="0"/>
          <w:numId w:val="2"/>
        </w:numPr>
      </w:pPr>
      <w:r>
        <w:lastRenderedPageBreak/>
        <w:t>T</w:t>
      </w:r>
      <w:r w:rsidRPr="00431B23">
        <w:t xml:space="preserve">ype </w:t>
      </w:r>
      <w:r w:rsidRPr="003F2421">
        <w:rPr>
          <w:b/>
        </w:rPr>
        <w:t>Stop-Process -name chrome</w:t>
      </w:r>
      <w:r w:rsidRPr="00431B23">
        <w:t xml:space="preserve"> and press enter. Note that the Google Chrome Web browser app was closed.</w:t>
      </w:r>
    </w:p>
    <w:p w14:paraId="43A8A2DA" w14:textId="77777777" w:rsidR="007C13DE" w:rsidRDefault="007C13DE" w:rsidP="007C13DE">
      <w:pPr>
        <w:pStyle w:val="ListParagraph"/>
        <w:numPr>
          <w:ilvl w:val="0"/>
          <w:numId w:val="2"/>
        </w:numPr>
      </w:pPr>
      <w:r>
        <w:t>T</w:t>
      </w:r>
      <w:r w:rsidRPr="00431B23">
        <w:t xml:space="preserve">ype </w:t>
      </w:r>
      <w:r w:rsidRPr="00F102F5">
        <w:rPr>
          <w:b/>
        </w:rPr>
        <w:t xml:space="preserve">Get-Service | </w:t>
      </w:r>
      <w:proofErr w:type="spellStart"/>
      <w:r w:rsidRPr="00F102F5">
        <w:rPr>
          <w:b/>
        </w:rPr>
        <w:t>ogv</w:t>
      </w:r>
      <w:proofErr w:type="spellEnd"/>
      <w:r w:rsidRPr="00431B23">
        <w:t xml:space="preserve"> and press enter. Note that the App Readiness service is called </w:t>
      </w:r>
      <w:proofErr w:type="spellStart"/>
      <w:r w:rsidRPr="00431B23">
        <w:t>AppReadiness</w:t>
      </w:r>
      <w:proofErr w:type="spellEnd"/>
      <w:r w:rsidRPr="00431B23">
        <w:t xml:space="preserve"> and is not started by default. Close the </w:t>
      </w:r>
      <w:proofErr w:type="spellStart"/>
      <w:r w:rsidRPr="00431B23">
        <w:t>GridView</w:t>
      </w:r>
      <w:proofErr w:type="spellEnd"/>
      <w:r w:rsidRPr="00431B23">
        <w:t xml:space="preserve"> window.</w:t>
      </w:r>
    </w:p>
    <w:p w14:paraId="377C693A" w14:textId="77777777" w:rsidR="007C13DE" w:rsidRDefault="007C13DE" w:rsidP="007C13DE">
      <w:pPr>
        <w:pStyle w:val="ListParagraph"/>
        <w:numPr>
          <w:ilvl w:val="0"/>
          <w:numId w:val="2"/>
        </w:numPr>
      </w:pPr>
      <w:r>
        <w:t>T</w:t>
      </w:r>
      <w:r w:rsidRPr="00431B23">
        <w:t xml:space="preserve">ype </w:t>
      </w:r>
      <w:r w:rsidRPr="003B4F2B">
        <w:rPr>
          <w:b/>
        </w:rPr>
        <w:t xml:space="preserve">Start-Service -name </w:t>
      </w:r>
      <w:proofErr w:type="spellStart"/>
      <w:r w:rsidRPr="003B4F2B">
        <w:rPr>
          <w:b/>
        </w:rPr>
        <w:t>AppReadiness</w:t>
      </w:r>
      <w:proofErr w:type="spellEnd"/>
      <w:r w:rsidRPr="00431B23">
        <w:t xml:space="preserve"> and press enter to start the service.</w:t>
      </w:r>
    </w:p>
    <w:p w14:paraId="3ADD9C5B" w14:textId="77777777" w:rsidR="007C13DE" w:rsidRDefault="007C13DE" w:rsidP="007C13DE">
      <w:pPr>
        <w:pStyle w:val="ListParagraph"/>
        <w:numPr>
          <w:ilvl w:val="0"/>
          <w:numId w:val="2"/>
        </w:numPr>
      </w:pPr>
      <w:r>
        <w:t>T</w:t>
      </w:r>
      <w:r w:rsidRPr="00431B23">
        <w:t xml:space="preserve">ype </w:t>
      </w:r>
      <w:r w:rsidRPr="003B4F2B">
        <w:rPr>
          <w:b/>
        </w:rPr>
        <w:t xml:space="preserve">Stop-Service -name </w:t>
      </w:r>
      <w:proofErr w:type="spellStart"/>
      <w:r w:rsidRPr="003B4F2B">
        <w:rPr>
          <w:b/>
        </w:rPr>
        <w:t>AppReadiness</w:t>
      </w:r>
      <w:proofErr w:type="spellEnd"/>
      <w:r w:rsidRPr="00431B23">
        <w:t xml:space="preserve"> and press enter to stop the App Readiness service.</w:t>
      </w:r>
    </w:p>
    <w:p w14:paraId="62C41112" w14:textId="77777777" w:rsidR="007C13DE" w:rsidRDefault="007C13DE" w:rsidP="007C13DE">
      <w:pPr>
        <w:pStyle w:val="ListParagraph"/>
        <w:numPr>
          <w:ilvl w:val="0"/>
          <w:numId w:val="2"/>
        </w:numPr>
      </w:pPr>
      <w:r w:rsidRPr="009848A2">
        <w:t xml:space="preserve">At the prompt, type </w:t>
      </w:r>
      <w:r w:rsidRPr="003B4F2B">
        <w:rPr>
          <w:b/>
        </w:rPr>
        <w:t>Test-</w:t>
      </w:r>
      <w:proofErr w:type="spellStart"/>
      <w:r w:rsidRPr="003B4F2B">
        <w:rPr>
          <w:b/>
        </w:rPr>
        <w:t>NetConnection</w:t>
      </w:r>
      <w:proofErr w:type="spellEnd"/>
      <w:r w:rsidRPr="009848A2">
        <w:t xml:space="preserve"> and press enter to test your network connectivity to internetbeacon.msedge.net.</w:t>
      </w:r>
    </w:p>
    <w:p w14:paraId="16CFBA5B" w14:textId="77777777" w:rsidR="007C13DE" w:rsidRDefault="007C13DE" w:rsidP="007C13DE">
      <w:pPr>
        <w:pStyle w:val="ListParagraph"/>
        <w:numPr>
          <w:ilvl w:val="0"/>
          <w:numId w:val="2"/>
        </w:numPr>
      </w:pPr>
      <w:r>
        <w:t>Insert a screenshot.</w:t>
      </w:r>
    </w:p>
    <w:sdt>
      <w:sdtPr>
        <w:rPr>
          <w:rStyle w:val="Red"/>
        </w:rPr>
        <w:id w:val="-539595229"/>
        <w:placeholder>
          <w:docPart w:val="E781910C6F0145BBB4C69A965D721EAC"/>
        </w:placeholder>
        <w:showingPlcHdr/>
      </w:sdtPr>
      <w:sdtEndPr>
        <w:rPr>
          <w:rStyle w:val="Red"/>
        </w:rPr>
      </w:sdtEndPr>
      <w:sdtContent>
        <w:p w14:paraId="3A2CEE3B" w14:textId="77777777" w:rsidR="007C13DE" w:rsidRDefault="007C13DE" w:rsidP="007C13DE">
          <w:pPr>
            <w:ind w:left="360"/>
          </w:pPr>
          <w:r w:rsidRPr="005D6996">
            <w:rPr>
              <w:rStyle w:val="PlaceholderText"/>
              <w:color w:val="FF0000"/>
            </w:rPr>
            <w:t>Click or tap here to enter text.</w:t>
          </w:r>
        </w:p>
      </w:sdtContent>
    </w:sdt>
    <w:p w14:paraId="68BC179C" w14:textId="77777777" w:rsidR="007C13DE" w:rsidRDefault="007C13DE" w:rsidP="007C13DE">
      <w:pPr>
        <w:pStyle w:val="ListParagraph"/>
        <w:numPr>
          <w:ilvl w:val="0"/>
          <w:numId w:val="2"/>
        </w:numPr>
      </w:pPr>
      <w:r>
        <w:t>E</w:t>
      </w:r>
      <w:r w:rsidRPr="009848A2">
        <w:t>xecute the following commands at the command prompt, in turn. For each one, note the network configuration information displayed.</w:t>
      </w:r>
    </w:p>
    <w:p w14:paraId="12E2B522" w14:textId="77777777" w:rsidR="007C13DE" w:rsidRPr="00BE6E3B" w:rsidRDefault="007C13DE" w:rsidP="007C13DE">
      <w:pPr>
        <w:pStyle w:val="ListParagraph"/>
        <w:numPr>
          <w:ilvl w:val="0"/>
          <w:numId w:val="2"/>
        </w:numPr>
      </w:pPr>
      <w:r w:rsidRPr="00BE6E3B">
        <w:rPr>
          <w:b/>
          <w:bCs/>
        </w:rPr>
        <w:t>Get-</w:t>
      </w:r>
      <w:proofErr w:type="spellStart"/>
      <w:r w:rsidRPr="00BE6E3B">
        <w:rPr>
          <w:b/>
          <w:bCs/>
        </w:rPr>
        <w:t>NetIPConfiguration</w:t>
      </w:r>
      <w:proofErr w:type="spellEnd"/>
    </w:p>
    <w:p w14:paraId="1E4B9DB0" w14:textId="77777777" w:rsidR="007C13DE" w:rsidRDefault="007C13DE" w:rsidP="007C13DE">
      <w:pPr>
        <w:pStyle w:val="ListParagraph"/>
        <w:numPr>
          <w:ilvl w:val="0"/>
          <w:numId w:val="2"/>
        </w:numPr>
      </w:pPr>
      <w:r>
        <w:t>Insert a screenshot.</w:t>
      </w:r>
    </w:p>
    <w:sdt>
      <w:sdtPr>
        <w:rPr>
          <w:rStyle w:val="Red"/>
        </w:rPr>
        <w:id w:val="1782763305"/>
        <w:placeholder>
          <w:docPart w:val="1253F717EA374EB3AFE1B7F998CFDC29"/>
        </w:placeholder>
        <w:showingPlcHdr/>
      </w:sdtPr>
      <w:sdtEndPr>
        <w:rPr>
          <w:rStyle w:val="Red"/>
        </w:rPr>
      </w:sdtEndPr>
      <w:sdtContent>
        <w:p w14:paraId="55ED3597" w14:textId="77777777" w:rsidR="007C13DE" w:rsidRDefault="007C13DE" w:rsidP="007C13DE">
          <w:pPr>
            <w:ind w:left="360"/>
          </w:pPr>
          <w:r w:rsidRPr="005D6996">
            <w:rPr>
              <w:rStyle w:val="PlaceholderText"/>
              <w:color w:val="FF0000"/>
            </w:rPr>
            <w:t>Click or tap here to enter text.</w:t>
          </w:r>
        </w:p>
      </w:sdtContent>
    </w:sdt>
    <w:p w14:paraId="082DB4BB" w14:textId="77777777" w:rsidR="007C13DE" w:rsidRPr="00BE6E3B" w:rsidRDefault="007C13DE" w:rsidP="007C13DE">
      <w:pPr>
        <w:pStyle w:val="ListParagraph"/>
        <w:numPr>
          <w:ilvl w:val="0"/>
          <w:numId w:val="2"/>
        </w:numPr>
      </w:pPr>
      <w:r w:rsidRPr="00BE6E3B">
        <w:rPr>
          <w:b/>
          <w:bCs/>
        </w:rPr>
        <w:t>Get-</w:t>
      </w:r>
      <w:proofErr w:type="spellStart"/>
      <w:r w:rsidRPr="00BE6E3B">
        <w:rPr>
          <w:b/>
          <w:bCs/>
        </w:rPr>
        <w:t>NetAdapter</w:t>
      </w:r>
      <w:proofErr w:type="spellEnd"/>
    </w:p>
    <w:p w14:paraId="5C7B195D" w14:textId="77777777" w:rsidR="007C13DE" w:rsidRDefault="007C13DE" w:rsidP="007C13DE">
      <w:pPr>
        <w:pStyle w:val="ListParagraph"/>
        <w:numPr>
          <w:ilvl w:val="0"/>
          <w:numId w:val="2"/>
        </w:numPr>
      </w:pPr>
      <w:r>
        <w:t>Insert a screenshot.</w:t>
      </w:r>
    </w:p>
    <w:sdt>
      <w:sdtPr>
        <w:rPr>
          <w:rStyle w:val="Red"/>
        </w:rPr>
        <w:id w:val="1020508299"/>
        <w:placeholder>
          <w:docPart w:val="E4F89983895A442E9C5A006E34E9305A"/>
        </w:placeholder>
        <w:showingPlcHdr/>
      </w:sdtPr>
      <w:sdtEndPr>
        <w:rPr>
          <w:rStyle w:val="Red"/>
        </w:rPr>
      </w:sdtEndPr>
      <w:sdtContent>
        <w:p w14:paraId="7988DDCC" w14:textId="77777777" w:rsidR="007C13DE" w:rsidRDefault="007C13DE" w:rsidP="007C13DE">
          <w:pPr>
            <w:ind w:left="360"/>
          </w:pPr>
          <w:r w:rsidRPr="005D6996">
            <w:rPr>
              <w:rStyle w:val="PlaceholderText"/>
              <w:color w:val="FF0000"/>
            </w:rPr>
            <w:t>Click or tap here to enter text.</w:t>
          </w:r>
        </w:p>
      </w:sdtContent>
    </w:sdt>
    <w:p w14:paraId="07464070" w14:textId="77777777" w:rsidR="00C15572" w:rsidRDefault="00C15572" w:rsidP="00C15572">
      <w:pPr>
        <w:pStyle w:val="Heading2"/>
      </w:pPr>
      <w:bookmarkStart w:id="14" w:name="_Toc143946600"/>
      <w:bookmarkStart w:id="15" w:name="_Toc143957089"/>
      <w:bookmarkStart w:id="16" w:name="_Toc176177311"/>
      <w:r>
        <w:t>Assignment Submission</w:t>
      </w:r>
      <w:bookmarkEnd w:id="14"/>
      <w:bookmarkEnd w:id="15"/>
      <w:bookmarkEnd w:id="16"/>
    </w:p>
    <w:p w14:paraId="2D22C9F4" w14:textId="77777777" w:rsidR="00C15572" w:rsidRDefault="00C15572" w:rsidP="00C15572">
      <w:pPr>
        <w:pStyle w:val="ListParagraph"/>
        <w:numPr>
          <w:ilvl w:val="0"/>
          <w:numId w:val="46"/>
        </w:numPr>
      </w:pPr>
      <w:r>
        <w:t>Attach the program files.</w:t>
      </w:r>
    </w:p>
    <w:p w14:paraId="2AAA5123" w14:textId="4D3216EC" w:rsidR="00C15572" w:rsidRDefault="00E0650B" w:rsidP="00C15572">
      <w:pPr>
        <w:pStyle w:val="ListParagraph"/>
        <w:numPr>
          <w:ilvl w:val="0"/>
          <w:numId w:val="46"/>
        </w:numPr>
      </w:pPr>
      <w:r>
        <w:t>Attach this completed document.</w:t>
      </w:r>
    </w:p>
    <w:p w14:paraId="531928FC" w14:textId="1609913D" w:rsidR="00C15572" w:rsidRDefault="00C15572" w:rsidP="007C13DE">
      <w:pPr>
        <w:pStyle w:val="ListParagraph"/>
        <w:numPr>
          <w:ilvl w:val="0"/>
          <w:numId w:val="46"/>
        </w:numPr>
      </w:pPr>
      <w:r>
        <w:t>Submit in Blackboard.</w:t>
      </w:r>
    </w:p>
    <w:sectPr w:rsidR="00C1557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B0735" w14:textId="77777777" w:rsidR="00CA3580" w:rsidRDefault="00CA3580" w:rsidP="00CA3580">
      <w:pPr>
        <w:spacing w:before="0" w:after="0" w:line="240" w:lineRule="auto"/>
      </w:pPr>
      <w:r>
        <w:separator/>
      </w:r>
    </w:p>
  </w:endnote>
  <w:endnote w:type="continuationSeparator" w:id="0">
    <w:p w14:paraId="5C9411BC" w14:textId="77777777" w:rsidR="00CA3580" w:rsidRDefault="00CA3580" w:rsidP="00CA35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CC516" w14:textId="77777777" w:rsidR="00CE1E8C" w:rsidRDefault="00CE1E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D6EBF" w14:textId="6396B349" w:rsidR="00CA3580" w:rsidRDefault="00CA3580" w:rsidP="00CA3580">
    <w:pPr>
      <w:pStyle w:val="Footer"/>
      <w:tabs>
        <w:tab w:val="right" w:pos="10080"/>
      </w:tabs>
    </w:pPr>
    <w:r>
      <w:tab/>
      <w:t xml:space="preserve">Page </w:t>
    </w:r>
    <w:r>
      <w:fldChar w:fldCharType="begin"/>
    </w:r>
    <w:r>
      <w:instrText xml:space="preserve"> PAGE </w:instrText>
    </w:r>
    <w:r>
      <w:fldChar w:fldCharType="separate"/>
    </w:r>
    <w:r>
      <w:t>6</w:t>
    </w:r>
    <w:r>
      <w:fldChar w:fldCharType="end"/>
    </w:r>
    <w:r>
      <w:t xml:space="preserve"> of </w:t>
    </w:r>
    <w:r w:rsidR="00E0650B">
      <w:fldChar w:fldCharType="begin"/>
    </w:r>
    <w:r w:rsidR="00E0650B">
      <w:instrText xml:space="preserve"> NUMPAGES </w:instrText>
    </w:r>
    <w:r w:rsidR="00E0650B">
      <w:fldChar w:fldCharType="separate"/>
    </w:r>
    <w:r>
      <w:t>6</w:t>
    </w:r>
    <w:r w:rsidR="00E0650B">
      <w:fldChar w:fldCharType="end"/>
    </w:r>
    <w:r>
      <w:tab/>
      <w:t xml:space="preserve">Revised: </w:t>
    </w:r>
    <w:r w:rsidR="00813B25">
      <w:t>0</w:t>
    </w:r>
    <w:r w:rsidR="00041734">
      <w:t>9</w:t>
    </w:r>
    <w:r w:rsidR="00813B25">
      <w:t>/</w:t>
    </w:r>
    <w:r w:rsidR="00041734">
      <w:t>02</w:t>
    </w:r>
    <w:r w:rsidR="00813B25">
      <w:t>/202</w:t>
    </w:r>
    <w:r w:rsidR="002923CC">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A0CBB" w14:textId="77777777" w:rsidR="00CE1E8C" w:rsidRDefault="00CE1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58D54" w14:textId="77777777" w:rsidR="00CA3580" w:rsidRDefault="00CA3580" w:rsidP="00CA3580">
      <w:pPr>
        <w:spacing w:before="0" w:after="0" w:line="240" w:lineRule="auto"/>
      </w:pPr>
      <w:r>
        <w:separator/>
      </w:r>
    </w:p>
  </w:footnote>
  <w:footnote w:type="continuationSeparator" w:id="0">
    <w:p w14:paraId="39015EB1" w14:textId="77777777" w:rsidR="00CA3580" w:rsidRDefault="00CA3580" w:rsidP="00CA35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0B954" w14:textId="77777777" w:rsidR="00CE1E8C" w:rsidRDefault="00CE1E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6FB5B" w14:textId="23CFED95" w:rsidR="002923CC" w:rsidRDefault="00292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81F63" w14:textId="77777777" w:rsidR="00CE1E8C" w:rsidRDefault="00CE1E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33E52A6"/>
    <w:multiLevelType w:val="hybridMultilevel"/>
    <w:tmpl w:val="EE0E1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3A27B3"/>
    <w:multiLevelType w:val="hybridMultilevel"/>
    <w:tmpl w:val="D1844F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AED4A6D"/>
    <w:multiLevelType w:val="hybridMultilevel"/>
    <w:tmpl w:val="24C01F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392986"/>
    <w:multiLevelType w:val="hybridMultilevel"/>
    <w:tmpl w:val="86B2D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0CF2F00"/>
    <w:multiLevelType w:val="hybridMultilevel"/>
    <w:tmpl w:val="EE0E18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647129491">
    <w:abstractNumId w:val="17"/>
  </w:num>
  <w:num w:numId="2" w16cid:durableId="1732075026">
    <w:abstractNumId w:val="16"/>
  </w:num>
  <w:num w:numId="3" w16cid:durableId="2136018667">
    <w:abstractNumId w:val="24"/>
  </w:num>
  <w:num w:numId="4" w16cid:durableId="1027484206">
    <w:abstractNumId w:val="21"/>
  </w:num>
  <w:num w:numId="5" w16cid:durableId="909075609">
    <w:abstractNumId w:val="26"/>
  </w:num>
  <w:num w:numId="6" w16cid:durableId="456526742">
    <w:abstractNumId w:val="45"/>
  </w:num>
  <w:num w:numId="7" w16cid:durableId="1723359635">
    <w:abstractNumId w:val="13"/>
  </w:num>
  <w:num w:numId="8" w16cid:durableId="1886330491">
    <w:abstractNumId w:val="40"/>
  </w:num>
  <w:num w:numId="9" w16cid:durableId="893085633">
    <w:abstractNumId w:val="14"/>
  </w:num>
  <w:num w:numId="10" w16cid:durableId="1833450252">
    <w:abstractNumId w:val="27"/>
  </w:num>
  <w:num w:numId="11" w16cid:durableId="747267193">
    <w:abstractNumId w:val="12"/>
  </w:num>
  <w:num w:numId="12" w16cid:durableId="835144985">
    <w:abstractNumId w:val="11"/>
  </w:num>
  <w:num w:numId="13" w16cid:durableId="464666654">
    <w:abstractNumId w:val="34"/>
  </w:num>
  <w:num w:numId="14" w16cid:durableId="1331636532">
    <w:abstractNumId w:val="0"/>
  </w:num>
  <w:num w:numId="15" w16cid:durableId="777867002">
    <w:abstractNumId w:val="35"/>
  </w:num>
  <w:num w:numId="16" w16cid:durableId="1642729168">
    <w:abstractNumId w:val="38"/>
  </w:num>
  <w:num w:numId="17" w16cid:durableId="692149898">
    <w:abstractNumId w:val="31"/>
  </w:num>
  <w:num w:numId="18" w16cid:durableId="759565714">
    <w:abstractNumId w:val="28"/>
  </w:num>
  <w:num w:numId="19" w16cid:durableId="1532720308">
    <w:abstractNumId w:val="44"/>
  </w:num>
  <w:num w:numId="20" w16cid:durableId="952978274">
    <w:abstractNumId w:val="18"/>
  </w:num>
  <w:num w:numId="21" w16cid:durableId="679813865">
    <w:abstractNumId w:val="20"/>
  </w:num>
  <w:num w:numId="22" w16cid:durableId="1043869327">
    <w:abstractNumId w:val="6"/>
  </w:num>
  <w:num w:numId="23" w16cid:durableId="49809497">
    <w:abstractNumId w:val="19"/>
  </w:num>
  <w:num w:numId="24" w16cid:durableId="2030837797">
    <w:abstractNumId w:val="37"/>
  </w:num>
  <w:num w:numId="25" w16cid:durableId="660281522">
    <w:abstractNumId w:val="41"/>
  </w:num>
  <w:num w:numId="26" w16cid:durableId="1658224212">
    <w:abstractNumId w:val="9"/>
  </w:num>
  <w:num w:numId="27" w16cid:durableId="1778063029">
    <w:abstractNumId w:val="43"/>
  </w:num>
  <w:num w:numId="28" w16cid:durableId="455878348">
    <w:abstractNumId w:val="7"/>
  </w:num>
  <w:num w:numId="29" w16cid:durableId="1395933701">
    <w:abstractNumId w:val="42"/>
  </w:num>
  <w:num w:numId="30" w16cid:durableId="1415323650">
    <w:abstractNumId w:val="25"/>
  </w:num>
  <w:num w:numId="31" w16cid:durableId="89938320">
    <w:abstractNumId w:val="15"/>
  </w:num>
  <w:num w:numId="32" w16cid:durableId="1562404534">
    <w:abstractNumId w:val="8"/>
  </w:num>
  <w:num w:numId="33" w16cid:durableId="2123255529">
    <w:abstractNumId w:val="23"/>
  </w:num>
  <w:num w:numId="34" w16cid:durableId="1114596028">
    <w:abstractNumId w:val="33"/>
  </w:num>
  <w:num w:numId="35" w16cid:durableId="37702479">
    <w:abstractNumId w:val="1"/>
  </w:num>
  <w:num w:numId="36" w16cid:durableId="1816407568">
    <w:abstractNumId w:val="39"/>
  </w:num>
  <w:num w:numId="37" w16cid:durableId="1320305875">
    <w:abstractNumId w:val="22"/>
  </w:num>
  <w:num w:numId="38" w16cid:durableId="1300962962">
    <w:abstractNumId w:val="10"/>
  </w:num>
  <w:num w:numId="39" w16cid:durableId="1805851871">
    <w:abstractNumId w:val="30"/>
  </w:num>
  <w:num w:numId="40" w16cid:durableId="487210566">
    <w:abstractNumId w:val="3"/>
  </w:num>
  <w:num w:numId="41" w16cid:durableId="75178293">
    <w:abstractNumId w:val="29"/>
  </w:num>
  <w:num w:numId="42" w16cid:durableId="33233402">
    <w:abstractNumId w:val="36"/>
  </w:num>
  <w:num w:numId="43" w16cid:durableId="315501692">
    <w:abstractNumId w:val="5"/>
  </w:num>
  <w:num w:numId="44" w16cid:durableId="143468563">
    <w:abstractNumId w:val="2"/>
  </w:num>
  <w:num w:numId="45" w16cid:durableId="645209180">
    <w:abstractNumId w:val="32"/>
  </w:num>
  <w:num w:numId="46" w16cid:durableId="13669783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45"/>
    <w:rsid w:val="00041734"/>
    <w:rsid w:val="00174655"/>
    <w:rsid w:val="001C2446"/>
    <w:rsid w:val="00203D3D"/>
    <w:rsid w:val="002923CC"/>
    <w:rsid w:val="002940D3"/>
    <w:rsid w:val="002E47CF"/>
    <w:rsid w:val="003562EC"/>
    <w:rsid w:val="004204CE"/>
    <w:rsid w:val="00477E11"/>
    <w:rsid w:val="005811F3"/>
    <w:rsid w:val="00584443"/>
    <w:rsid w:val="005E5913"/>
    <w:rsid w:val="00694415"/>
    <w:rsid w:val="00705D58"/>
    <w:rsid w:val="007264C8"/>
    <w:rsid w:val="007A3C48"/>
    <w:rsid w:val="007B3186"/>
    <w:rsid w:val="007C13DE"/>
    <w:rsid w:val="00813B25"/>
    <w:rsid w:val="00892176"/>
    <w:rsid w:val="008B0DE7"/>
    <w:rsid w:val="008C308A"/>
    <w:rsid w:val="008C5B89"/>
    <w:rsid w:val="008D06D2"/>
    <w:rsid w:val="008F14AC"/>
    <w:rsid w:val="00924AA7"/>
    <w:rsid w:val="00951D48"/>
    <w:rsid w:val="00973BF7"/>
    <w:rsid w:val="0098319C"/>
    <w:rsid w:val="00A719FD"/>
    <w:rsid w:val="00B1309C"/>
    <w:rsid w:val="00B25F3F"/>
    <w:rsid w:val="00BB0FDB"/>
    <w:rsid w:val="00BD4302"/>
    <w:rsid w:val="00BF09F0"/>
    <w:rsid w:val="00C15572"/>
    <w:rsid w:val="00CA3580"/>
    <w:rsid w:val="00CE1E8C"/>
    <w:rsid w:val="00DA19D7"/>
    <w:rsid w:val="00DC4074"/>
    <w:rsid w:val="00E0650B"/>
    <w:rsid w:val="00E92595"/>
    <w:rsid w:val="00EA4BEF"/>
    <w:rsid w:val="00EB51FC"/>
    <w:rsid w:val="00ED052E"/>
    <w:rsid w:val="00EF478B"/>
    <w:rsid w:val="00F70545"/>
    <w:rsid w:val="00F7668B"/>
    <w:rsid w:val="00FE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0145"/>
  <w15:chartTrackingRefBased/>
  <w15:docId w15:val="{08E579FE-1A63-4191-B503-79B25005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4CE"/>
    <w:pPr>
      <w:spacing w:before="160" w:after="80" w:line="336" w:lineRule="auto"/>
    </w:pPr>
    <w:rPr>
      <w:rFonts w:ascii="Verdana" w:eastAsia="Times New Roman" w:hAnsi="Verdana" w:cs="Times New Roman"/>
      <w:kern w:val="0"/>
      <w:sz w:val="20"/>
      <w:szCs w:val="24"/>
      <w14:ligatures w14:val="none"/>
    </w:rPr>
  </w:style>
  <w:style w:type="paragraph" w:styleId="Heading1">
    <w:name w:val="heading 1"/>
    <w:basedOn w:val="Normal"/>
    <w:next w:val="Normal"/>
    <w:link w:val="Heading1Char"/>
    <w:qFormat/>
    <w:rsid w:val="004204CE"/>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4204CE"/>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4204CE"/>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4204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04CE"/>
  </w:style>
  <w:style w:type="character" w:customStyle="1" w:styleId="Heading1Char">
    <w:name w:val="Heading 1 Char"/>
    <w:basedOn w:val="DefaultParagraphFont"/>
    <w:link w:val="Heading1"/>
    <w:rsid w:val="007C13DE"/>
    <w:rPr>
      <w:rFonts w:ascii="Arial" w:eastAsia="Arial Unicode MS" w:hAnsi="Arial" w:cs="Times New Roman"/>
      <w:b/>
      <w:kern w:val="28"/>
      <w:sz w:val="28"/>
      <w:szCs w:val="20"/>
      <w14:ligatures w14:val="none"/>
    </w:rPr>
  </w:style>
  <w:style w:type="paragraph" w:styleId="ListParagraph">
    <w:name w:val="List Paragraph"/>
    <w:basedOn w:val="Normal"/>
    <w:uiPriority w:val="34"/>
    <w:qFormat/>
    <w:rsid w:val="004204CE"/>
    <w:pPr>
      <w:ind w:left="720"/>
    </w:pPr>
  </w:style>
  <w:style w:type="character" w:styleId="PlaceholderText">
    <w:name w:val="Placeholder Text"/>
    <w:basedOn w:val="DefaultParagraphFont"/>
    <w:uiPriority w:val="99"/>
    <w:semiHidden/>
    <w:rsid w:val="007C13DE"/>
    <w:rPr>
      <w:color w:val="808080"/>
    </w:rPr>
  </w:style>
  <w:style w:type="character" w:customStyle="1" w:styleId="Red">
    <w:name w:val="Red"/>
    <w:basedOn w:val="DefaultParagraphFont"/>
    <w:uiPriority w:val="1"/>
    <w:rsid w:val="007C13DE"/>
    <w:rPr>
      <w:color w:val="FF0000"/>
    </w:rPr>
  </w:style>
  <w:style w:type="paragraph" w:styleId="TOCHeading">
    <w:name w:val="TOC Heading"/>
    <w:basedOn w:val="Heading1"/>
    <w:next w:val="Normal"/>
    <w:uiPriority w:val="39"/>
    <w:unhideWhenUsed/>
    <w:qFormat/>
    <w:rsid w:val="004204CE"/>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4204CE"/>
    <w:pPr>
      <w:spacing w:after="100" w:line="240" w:lineRule="auto"/>
    </w:pPr>
  </w:style>
  <w:style w:type="character" w:styleId="Hyperlink">
    <w:name w:val="Hyperlink"/>
    <w:uiPriority w:val="99"/>
    <w:rsid w:val="004204CE"/>
    <w:rPr>
      <w:color w:val="0000FF"/>
      <w:u w:val="single"/>
    </w:rPr>
  </w:style>
  <w:style w:type="character" w:customStyle="1" w:styleId="Heading2Char">
    <w:name w:val="Heading 2 Char"/>
    <w:basedOn w:val="DefaultParagraphFont"/>
    <w:link w:val="Heading2"/>
    <w:rsid w:val="00174655"/>
    <w:rPr>
      <w:rFonts w:ascii="Arial" w:eastAsia="Times New Roman" w:hAnsi="Arial" w:cs="Arial"/>
      <w:b/>
      <w:bCs/>
      <w:iCs/>
      <w:kern w:val="0"/>
      <w:sz w:val="24"/>
      <w:szCs w:val="28"/>
      <w14:ligatures w14:val="none"/>
    </w:rPr>
  </w:style>
  <w:style w:type="character" w:customStyle="1" w:styleId="Heading3Char">
    <w:name w:val="Heading 3 Char"/>
    <w:basedOn w:val="DefaultParagraphFont"/>
    <w:link w:val="Heading3"/>
    <w:rsid w:val="00174655"/>
    <w:rPr>
      <w:rFonts w:ascii="Arial" w:eastAsia="Times New Roman" w:hAnsi="Arial" w:cs="Times New Roman"/>
      <w:b/>
      <w:bCs/>
      <w:kern w:val="0"/>
      <w:szCs w:val="24"/>
      <w14:ligatures w14:val="none"/>
    </w:rPr>
  </w:style>
  <w:style w:type="paragraph" w:styleId="Footer">
    <w:name w:val="footer"/>
    <w:basedOn w:val="Normal"/>
    <w:link w:val="FooterChar"/>
    <w:rsid w:val="004204CE"/>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174655"/>
    <w:rPr>
      <w:rFonts w:ascii="Verdana" w:eastAsia="Times New Roman" w:hAnsi="Verdana" w:cs="Times New Roman"/>
      <w:kern w:val="0"/>
      <w:sz w:val="16"/>
      <w:szCs w:val="24"/>
      <w14:ligatures w14:val="none"/>
    </w:rPr>
  </w:style>
  <w:style w:type="paragraph" w:styleId="Header">
    <w:name w:val="header"/>
    <w:basedOn w:val="Normal"/>
    <w:link w:val="HeaderChar"/>
    <w:rsid w:val="004204CE"/>
    <w:pPr>
      <w:tabs>
        <w:tab w:val="left" w:pos="5040"/>
        <w:tab w:val="left" w:pos="9720"/>
      </w:tabs>
    </w:pPr>
    <w:rPr>
      <w:sz w:val="16"/>
    </w:rPr>
  </w:style>
  <w:style w:type="character" w:customStyle="1" w:styleId="HeaderChar">
    <w:name w:val="Header Char"/>
    <w:basedOn w:val="DefaultParagraphFont"/>
    <w:link w:val="Header"/>
    <w:rsid w:val="00174655"/>
    <w:rPr>
      <w:rFonts w:ascii="Verdana" w:eastAsia="Times New Roman" w:hAnsi="Verdana" w:cs="Times New Roman"/>
      <w:kern w:val="0"/>
      <w:sz w:val="16"/>
      <w:szCs w:val="24"/>
      <w14:ligatures w14:val="none"/>
    </w:rPr>
  </w:style>
  <w:style w:type="paragraph" w:customStyle="1" w:styleId="Outlinenumbering">
    <w:name w:val="Outline numbering"/>
    <w:basedOn w:val="Normal"/>
    <w:rsid w:val="004204CE"/>
    <w:pPr>
      <w:numPr>
        <w:numId w:val="3"/>
      </w:numPr>
      <w:tabs>
        <w:tab w:val="clear" w:pos="360"/>
        <w:tab w:val="num" w:pos="720"/>
      </w:tabs>
      <w:ind w:left="720"/>
    </w:pPr>
    <w:rPr>
      <w:szCs w:val="20"/>
    </w:rPr>
  </w:style>
  <w:style w:type="paragraph" w:customStyle="1" w:styleId="NumberedHeading2">
    <w:name w:val="Numbered Heading 2"/>
    <w:basedOn w:val="Normal"/>
    <w:rsid w:val="004204CE"/>
    <w:pPr>
      <w:numPr>
        <w:numId w:val="5"/>
      </w:numPr>
    </w:pPr>
  </w:style>
  <w:style w:type="character" w:styleId="PageNumber">
    <w:name w:val="page number"/>
    <w:basedOn w:val="DefaultParagraphFont"/>
    <w:rsid w:val="004204CE"/>
  </w:style>
  <w:style w:type="character" w:styleId="FollowedHyperlink">
    <w:name w:val="FollowedHyperlink"/>
    <w:rsid w:val="004204CE"/>
    <w:rPr>
      <w:color w:val="800080"/>
      <w:u w:val="single"/>
    </w:rPr>
  </w:style>
  <w:style w:type="paragraph" w:customStyle="1" w:styleId="Code">
    <w:name w:val="Code"/>
    <w:basedOn w:val="Normal"/>
    <w:qFormat/>
    <w:rsid w:val="004204CE"/>
    <w:pPr>
      <w:spacing w:before="80" w:line="240" w:lineRule="auto"/>
    </w:pPr>
    <w:rPr>
      <w:rFonts w:ascii="Courier New" w:hAnsi="Courier New"/>
    </w:rPr>
  </w:style>
  <w:style w:type="paragraph" w:styleId="TOC2">
    <w:name w:val="toc 2"/>
    <w:basedOn w:val="Normal"/>
    <w:next w:val="Normal"/>
    <w:autoRedefine/>
    <w:uiPriority w:val="39"/>
    <w:unhideWhenUsed/>
    <w:rsid w:val="004204CE"/>
    <w:pPr>
      <w:spacing w:after="100" w:line="240" w:lineRule="auto"/>
      <w:ind w:left="202"/>
    </w:pPr>
  </w:style>
  <w:style w:type="paragraph" w:styleId="TOC3">
    <w:name w:val="toc 3"/>
    <w:basedOn w:val="Normal"/>
    <w:next w:val="Normal"/>
    <w:autoRedefine/>
    <w:uiPriority w:val="39"/>
    <w:semiHidden/>
    <w:unhideWhenUsed/>
    <w:rsid w:val="004204CE"/>
    <w:pPr>
      <w:spacing w:after="100" w:line="240" w:lineRule="auto"/>
      <w:ind w:left="403"/>
    </w:pPr>
  </w:style>
  <w:style w:type="table" w:styleId="TableGrid">
    <w:name w:val="Table Grid"/>
    <w:basedOn w:val="TableNormal"/>
    <w:uiPriority w:val="39"/>
    <w:rsid w:val="00F7668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818FA20F8684C4BBA18CC2C0279AC0C"/>
        <w:category>
          <w:name w:val="General"/>
          <w:gallery w:val="placeholder"/>
        </w:category>
        <w:types>
          <w:type w:val="bbPlcHdr"/>
        </w:types>
        <w:behaviors>
          <w:behavior w:val="content"/>
        </w:behaviors>
        <w:guid w:val="{D85BA21A-8F4C-4373-9F5C-D59C35B5F309}"/>
      </w:docPartPr>
      <w:docPartBody>
        <w:p w:rsidR="004061AB" w:rsidRDefault="004061AB" w:rsidP="004061AB">
          <w:pPr>
            <w:pStyle w:val="5818FA20F8684C4BBA18CC2C0279AC0C"/>
          </w:pPr>
          <w:r w:rsidRPr="004B3313">
            <w:rPr>
              <w:rStyle w:val="PlaceholderText"/>
              <w:color w:val="FF0000"/>
            </w:rPr>
            <w:t>Click or tap here to enter text.</w:t>
          </w:r>
        </w:p>
      </w:docPartBody>
    </w:docPart>
    <w:docPart>
      <w:docPartPr>
        <w:name w:val="03AD5C29F80B42368E2A97E6C56221C9"/>
        <w:category>
          <w:name w:val="General"/>
          <w:gallery w:val="placeholder"/>
        </w:category>
        <w:types>
          <w:type w:val="bbPlcHdr"/>
        </w:types>
        <w:behaviors>
          <w:behavior w:val="content"/>
        </w:behaviors>
        <w:guid w:val="{5258AE44-89B6-41F3-8D21-15BBF226DFEF}"/>
      </w:docPartPr>
      <w:docPartBody>
        <w:p w:rsidR="004061AB" w:rsidRDefault="004061AB" w:rsidP="004061AB">
          <w:pPr>
            <w:pStyle w:val="03AD5C29F80B42368E2A97E6C56221C9"/>
          </w:pPr>
          <w:r w:rsidRPr="004B3313">
            <w:rPr>
              <w:rStyle w:val="PlaceholderText"/>
              <w:color w:val="FF0000"/>
            </w:rPr>
            <w:t>Click or tap here to enter text.</w:t>
          </w:r>
        </w:p>
      </w:docPartBody>
    </w:docPart>
    <w:docPart>
      <w:docPartPr>
        <w:name w:val="361AD369060042BCB0BAB557DE0933C1"/>
        <w:category>
          <w:name w:val="General"/>
          <w:gallery w:val="placeholder"/>
        </w:category>
        <w:types>
          <w:type w:val="bbPlcHdr"/>
        </w:types>
        <w:behaviors>
          <w:behavior w:val="content"/>
        </w:behaviors>
        <w:guid w:val="{2DA27496-01FE-400F-8005-49A181192982}"/>
      </w:docPartPr>
      <w:docPartBody>
        <w:p w:rsidR="004061AB" w:rsidRDefault="004061AB" w:rsidP="004061AB">
          <w:pPr>
            <w:pStyle w:val="361AD369060042BCB0BAB557DE0933C1"/>
          </w:pPr>
          <w:r>
            <w:rPr>
              <w:rStyle w:val="PlaceholderText"/>
              <w:color w:val="FF0000"/>
            </w:rPr>
            <w:t>Click or tap here to enter text.</w:t>
          </w:r>
        </w:p>
      </w:docPartBody>
    </w:docPart>
    <w:docPart>
      <w:docPartPr>
        <w:name w:val="A26175A7D6534AC8BB5F87785A76BF0A"/>
        <w:category>
          <w:name w:val="General"/>
          <w:gallery w:val="placeholder"/>
        </w:category>
        <w:types>
          <w:type w:val="bbPlcHdr"/>
        </w:types>
        <w:behaviors>
          <w:behavior w:val="content"/>
        </w:behaviors>
        <w:guid w:val="{97F24155-EE3C-44C4-B8A5-F2351D7E29ED}"/>
      </w:docPartPr>
      <w:docPartBody>
        <w:p w:rsidR="004061AB" w:rsidRDefault="004061AB" w:rsidP="004061AB">
          <w:pPr>
            <w:pStyle w:val="A26175A7D6534AC8BB5F87785A76BF0A"/>
          </w:pPr>
          <w:r>
            <w:rPr>
              <w:rStyle w:val="PlaceholderText"/>
              <w:color w:val="FF0000"/>
            </w:rPr>
            <w:t>Click or tap here to enter text.</w:t>
          </w:r>
        </w:p>
      </w:docPartBody>
    </w:docPart>
    <w:docPart>
      <w:docPartPr>
        <w:name w:val="E781910C6F0145BBB4C69A965D721EAC"/>
        <w:category>
          <w:name w:val="General"/>
          <w:gallery w:val="placeholder"/>
        </w:category>
        <w:types>
          <w:type w:val="bbPlcHdr"/>
        </w:types>
        <w:behaviors>
          <w:behavior w:val="content"/>
        </w:behaviors>
        <w:guid w:val="{6F465063-0D78-4D83-AC41-1A3042342EEB}"/>
      </w:docPartPr>
      <w:docPartBody>
        <w:p w:rsidR="004061AB" w:rsidRDefault="004061AB" w:rsidP="004061AB">
          <w:pPr>
            <w:pStyle w:val="E781910C6F0145BBB4C69A965D721EAC"/>
          </w:pPr>
          <w:r>
            <w:rPr>
              <w:rStyle w:val="PlaceholderText"/>
              <w:color w:val="FF0000"/>
            </w:rPr>
            <w:t>Click or tap here to enter text.</w:t>
          </w:r>
        </w:p>
      </w:docPartBody>
    </w:docPart>
    <w:docPart>
      <w:docPartPr>
        <w:name w:val="1253F717EA374EB3AFE1B7F998CFDC29"/>
        <w:category>
          <w:name w:val="General"/>
          <w:gallery w:val="placeholder"/>
        </w:category>
        <w:types>
          <w:type w:val="bbPlcHdr"/>
        </w:types>
        <w:behaviors>
          <w:behavior w:val="content"/>
        </w:behaviors>
        <w:guid w:val="{8419713D-5B6D-4F0F-ADB6-FA23ABC4EC92}"/>
      </w:docPartPr>
      <w:docPartBody>
        <w:p w:rsidR="004061AB" w:rsidRDefault="004061AB" w:rsidP="004061AB">
          <w:pPr>
            <w:pStyle w:val="1253F717EA374EB3AFE1B7F998CFDC29"/>
          </w:pPr>
          <w:r>
            <w:rPr>
              <w:rStyle w:val="PlaceholderText"/>
              <w:color w:val="FF0000"/>
            </w:rPr>
            <w:t>Click or tap here to enter text.</w:t>
          </w:r>
        </w:p>
      </w:docPartBody>
    </w:docPart>
    <w:docPart>
      <w:docPartPr>
        <w:name w:val="E4F89983895A442E9C5A006E34E9305A"/>
        <w:category>
          <w:name w:val="General"/>
          <w:gallery w:val="placeholder"/>
        </w:category>
        <w:types>
          <w:type w:val="bbPlcHdr"/>
        </w:types>
        <w:behaviors>
          <w:behavior w:val="content"/>
        </w:behaviors>
        <w:guid w:val="{1ECF1E81-7B04-4DD8-AF8E-0E90BFC838F2}"/>
      </w:docPartPr>
      <w:docPartBody>
        <w:p w:rsidR="004061AB" w:rsidRDefault="004061AB" w:rsidP="004061AB">
          <w:pPr>
            <w:pStyle w:val="E4F89983895A442E9C5A006E34E9305A"/>
          </w:pPr>
          <w:r>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AB"/>
    <w:rsid w:val="004061AB"/>
    <w:rsid w:val="00477E11"/>
    <w:rsid w:val="008D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61AB"/>
  </w:style>
  <w:style w:type="paragraph" w:customStyle="1" w:styleId="5818FA20F8684C4BBA18CC2C0279AC0C">
    <w:name w:val="5818FA20F8684C4BBA18CC2C0279AC0C"/>
    <w:rsid w:val="004061AB"/>
  </w:style>
  <w:style w:type="paragraph" w:customStyle="1" w:styleId="03AD5C29F80B42368E2A97E6C56221C9">
    <w:name w:val="03AD5C29F80B42368E2A97E6C56221C9"/>
    <w:rsid w:val="004061AB"/>
  </w:style>
  <w:style w:type="paragraph" w:customStyle="1" w:styleId="361AD369060042BCB0BAB557DE0933C1">
    <w:name w:val="361AD369060042BCB0BAB557DE0933C1"/>
    <w:rsid w:val="004061AB"/>
  </w:style>
  <w:style w:type="paragraph" w:customStyle="1" w:styleId="A26175A7D6534AC8BB5F87785A76BF0A">
    <w:name w:val="A26175A7D6534AC8BB5F87785A76BF0A"/>
    <w:rsid w:val="004061AB"/>
  </w:style>
  <w:style w:type="paragraph" w:customStyle="1" w:styleId="E781910C6F0145BBB4C69A965D721EAC">
    <w:name w:val="E781910C6F0145BBB4C69A965D721EAC"/>
    <w:rsid w:val="004061AB"/>
  </w:style>
  <w:style w:type="paragraph" w:customStyle="1" w:styleId="1253F717EA374EB3AFE1B7F998CFDC29">
    <w:name w:val="1253F717EA374EB3AFE1B7F998CFDC29"/>
    <w:rsid w:val="004061AB"/>
  </w:style>
  <w:style w:type="paragraph" w:customStyle="1" w:styleId="E4F89983895A442E9C5A006E34E9305A">
    <w:name w:val="E4F89983895A442E9C5A006E34E9305A"/>
    <w:rsid w:val="004061AB"/>
  </w:style>
  <w:style w:type="paragraph" w:customStyle="1" w:styleId="33FB4618A8904C03A095ABAD83AE1128">
    <w:name w:val="33FB4618A8904C03A095ABAD83AE1128"/>
    <w:rsid w:val="004061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926DF-9EA1-4F21-AC2A-12A8D0322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147</TotalTime>
  <Pages>6</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Loring</dc:creator>
  <cp:keywords/>
  <dc:description/>
  <cp:lastModifiedBy>William Loring</cp:lastModifiedBy>
  <cp:revision>46</cp:revision>
  <cp:lastPrinted>2023-09-02T21:28:00Z</cp:lastPrinted>
  <dcterms:created xsi:type="dcterms:W3CDTF">2023-08-26T18:40:00Z</dcterms:created>
  <dcterms:modified xsi:type="dcterms:W3CDTF">2024-09-02T19:48:00Z</dcterms:modified>
</cp:coreProperties>
</file>