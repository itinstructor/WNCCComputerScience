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9A2FA" w14:textId="77777777" w:rsidR="00DE725D" w:rsidRDefault="0023418B" w:rsidP="00DE725D">
      <w:pPr>
        <w:pStyle w:val="Heading1"/>
      </w:pPr>
      <w:bookmarkStart w:id="0" w:name="_Toc206518963"/>
      <w:r>
        <w:t xml:space="preserve">Week 1 </w:t>
      </w:r>
      <w:r w:rsidR="008E2484">
        <w:t xml:space="preserve">Server </w:t>
      </w:r>
      <w:r>
        <w:t>Activities</w:t>
      </w:r>
      <w:r w:rsidR="00CC346C">
        <w:t xml:space="preserve"> – </w:t>
      </w:r>
      <w:r w:rsidR="00BE27FE">
        <w:t xml:space="preserve">Getting Started with </w:t>
      </w:r>
      <w:r w:rsidR="00CC346C">
        <w:t>Windows Server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EE0353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54485299" w14:textId="423C5924" w:rsidR="002E24E0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18963" w:history="1">
            <w:r w:rsidR="002E24E0" w:rsidRPr="00AD0833">
              <w:rPr>
                <w:rStyle w:val="Hyperlink"/>
                <w:noProof/>
              </w:rPr>
              <w:t>Week 1 Server Activities – Getting Started with Windows Server</w:t>
            </w:r>
            <w:r w:rsidR="002E24E0">
              <w:rPr>
                <w:noProof/>
                <w:webHidden/>
              </w:rPr>
              <w:tab/>
            </w:r>
            <w:r w:rsidR="002E24E0">
              <w:rPr>
                <w:noProof/>
                <w:webHidden/>
              </w:rPr>
              <w:fldChar w:fldCharType="begin"/>
            </w:r>
            <w:r w:rsidR="002E24E0">
              <w:rPr>
                <w:noProof/>
                <w:webHidden/>
              </w:rPr>
              <w:instrText xml:space="preserve"> PAGEREF _Toc206518963 \h </w:instrText>
            </w:r>
            <w:r w:rsidR="002E24E0">
              <w:rPr>
                <w:noProof/>
                <w:webHidden/>
              </w:rPr>
            </w:r>
            <w:r w:rsidR="002E24E0">
              <w:rPr>
                <w:noProof/>
                <w:webHidden/>
              </w:rPr>
              <w:fldChar w:fldCharType="separate"/>
            </w:r>
            <w:r w:rsidR="002E24E0">
              <w:rPr>
                <w:noProof/>
                <w:webHidden/>
              </w:rPr>
              <w:t>1</w:t>
            </w:r>
            <w:r w:rsidR="002E24E0">
              <w:rPr>
                <w:noProof/>
                <w:webHidden/>
              </w:rPr>
              <w:fldChar w:fldCharType="end"/>
            </w:r>
          </w:hyperlink>
        </w:p>
        <w:p w14:paraId="75958F65" w14:textId="1966AF37" w:rsidR="002E24E0" w:rsidRDefault="002E24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6518964" w:history="1">
            <w:r w:rsidRPr="00AD0833">
              <w:rPr>
                <w:rStyle w:val="Hyperlink"/>
                <w:noProof/>
              </w:rPr>
              <w:t>How to Create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1167" w14:textId="5E9D3652" w:rsidR="002E24E0" w:rsidRDefault="002E24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6518965" w:history="1">
            <w:r w:rsidRPr="00AD0833">
              <w:rPr>
                <w:rStyle w:val="Hyperlink"/>
                <w:noProof/>
              </w:rPr>
              <w:t>Snapshots are Important!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4BB3" w14:textId="571E7D1C" w:rsidR="002E24E0" w:rsidRDefault="002E24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6518966" w:history="1">
            <w:r w:rsidRPr="00AD0833">
              <w:rPr>
                <w:rStyle w:val="Hyperlink"/>
                <w:noProof/>
              </w:rPr>
              <w:t>Download Windows Server 2025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DD1C" w14:textId="26A40A38" w:rsidR="002E24E0" w:rsidRDefault="002E24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6518967" w:history="1">
            <w:r w:rsidRPr="00AD0833">
              <w:rPr>
                <w:rStyle w:val="Hyperlink"/>
                <w:noProof/>
              </w:rPr>
              <w:t>VirtualBox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2ECD" w14:textId="7C0B97D8" w:rsidR="002E24E0" w:rsidRDefault="002E24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6518968" w:history="1">
            <w:r w:rsidRPr="00AD0833">
              <w:rPr>
                <w:rStyle w:val="Hyperlink"/>
                <w:noProof/>
              </w:rPr>
              <w:t>Install VirtualBox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27B8" w14:textId="53A307CC" w:rsidR="002E24E0" w:rsidRDefault="002E24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6518969" w:history="1">
            <w:r w:rsidRPr="00AD0833">
              <w:rPr>
                <w:rStyle w:val="Hyperlink"/>
                <w:noProof/>
              </w:rPr>
              <w:t>Activity 1-1: Create a Windows Server Virtual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28EFD" w14:textId="2FCD4E5E" w:rsidR="002E24E0" w:rsidRDefault="002E24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6518970" w:history="1">
            <w:r w:rsidRPr="00AD0833">
              <w:rPr>
                <w:rStyle w:val="Hyperlink"/>
                <w:noProof/>
              </w:rPr>
              <w:t>Activity 1-2: Install 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7540" w14:textId="3F047AAE" w:rsidR="002E24E0" w:rsidRDefault="002E24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6518971" w:history="1">
            <w:r w:rsidRPr="00AD0833">
              <w:rPr>
                <w:rStyle w:val="Hyperlink"/>
                <w:noProof/>
              </w:rPr>
              <w:t>Activity 1-3: Configuring 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DCF6" w14:textId="0C3BFB50" w:rsidR="002E24E0" w:rsidRDefault="002E24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6518972" w:history="1">
            <w:r w:rsidRPr="00AD0833">
              <w:rPr>
                <w:rStyle w:val="Hyperlink"/>
                <w:noProof/>
              </w:rPr>
              <w:t>Activity 1-4: Network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927F" w14:textId="48AE5FA1" w:rsidR="002E24E0" w:rsidRDefault="002E24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6518973" w:history="1">
            <w:r w:rsidRPr="00AD0833">
              <w:rPr>
                <w:rStyle w:val="Hyperlink"/>
                <w:noProof/>
              </w:rPr>
              <w:t>Activity 1-5: Add Internet Access to your Internal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F6C5" w14:textId="21626031" w:rsidR="002E24E0" w:rsidRDefault="002E24E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6518974" w:history="1">
            <w:r w:rsidRPr="00AD0833">
              <w:rPr>
                <w:rStyle w:val="Hyperlink"/>
                <w:noProof/>
              </w:rPr>
              <w:t>After the Evaluation Expires: How to Reset the Evaluation Period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E8AD" w14:textId="3C6294DF" w:rsidR="007B6B6B" w:rsidRDefault="007B6B6B" w:rsidP="007B6B6B">
          <w:r>
            <w:rPr>
              <w:b/>
              <w:bCs/>
              <w:noProof/>
            </w:rPr>
            <w:fldChar w:fldCharType="end"/>
          </w:r>
        </w:p>
      </w:sdtContent>
    </w:sdt>
    <w:p w14:paraId="3111A528" w14:textId="6F20C67F" w:rsidR="009377A0" w:rsidRPr="009377A0" w:rsidRDefault="009377A0" w:rsidP="00841A60">
      <w:r>
        <w:rPr>
          <w:b/>
          <w:bCs/>
        </w:rPr>
        <w:t xml:space="preserve">Video Walkthrough: </w:t>
      </w:r>
      <w:hyperlink r:id="rId8" w:history="1">
        <w:r w:rsidRPr="005955F8">
          <w:rPr>
            <w:rStyle w:val="Hyperlink"/>
          </w:rPr>
          <w:t>Windows Server 2025 Installation</w:t>
        </w:r>
      </w:hyperlink>
    </w:p>
    <w:p w14:paraId="3E47FE0E" w14:textId="71CF197C" w:rsidR="00841A60" w:rsidRDefault="005468A6" w:rsidP="00841A60">
      <w:r w:rsidRPr="00AF4CBF">
        <w:rPr>
          <w:b/>
          <w:bCs/>
        </w:rPr>
        <w:t>Watch:</w:t>
      </w:r>
      <w:r w:rsidRPr="00AF4CBF">
        <w:t xml:space="preserve"> </w:t>
      </w:r>
      <w:hyperlink r:id="rId9" w:history="1">
        <w:r w:rsidRPr="00AF4CBF">
          <w:rPr>
            <w:rStyle w:val="Hyperlink"/>
          </w:rPr>
          <w:t>How to Take a Screenshot of a Virtual Machine</w:t>
        </w:r>
        <w:r w:rsidRPr="00AF4CBF">
          <w:rPr>
            <w:rStyle w:val="Hyperlink"/>
            <w:rFonts w:ascii="Tahoma" w:hAnsi="Tahoma" w:cs="Tahoma"/>
          </w:rPr>
          <w:t>﻿</w:t>
        </w:r>
      </w:hyperlink>
    </w:p>
    <w:p w14:paraId="431A4E4A" w14:textId="77777777" w:rsidR="004D3761" w:rsidRDefault="007C6083" w:rsidP="007C6083">
      <w:pPr>
        <w:pStyle w:val="Heading2"/>
      </w:pPr>
      <w:bookmarkStart w:id="1" w:name="_Toc206518964"/>
      <w:r>
        <w:t xml:space="preserve">How to </w:t>
      </w:r>
      <w:r w:rsidR="00174C91">
        <w:t>Create Screenshots</w:t>
      </w:r>
      <w:bookmarkEnd w:id="1"/>
    </w:p>
    <w:p w14:paraId="633A3A22" w14:textId="77777777" w:rsidR="00174C91" w:rsidRDefault="00174C91" w:rsidP="00174C91">
      <w:r>
        <w:t>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4BD50E9B" w14:textId="77777777" w:rsidR="00174C91" w:rsidRDefault="00174C91" w:rsidP="002E24E0">
      <w:pPr>
        <w:pStyle w:val="ListParagraph"/>
        <w:numPr>
          <w:ilvl w:val="0"/>
          <w:numId w:val="7"/>
        </w:numPr>
      </w:pPr>
      <w:r>
        <w:t xml:space="preserve">Press and hold down the </w:t>
      </w:r>
      <w:r w:rsidRPr="00EF07AD">
        <w:rPr>
          <w:b/>
        </w:rPr>
        <w:t xml:space="preserve">Windows key </w:t>
      </w:r>
      <w:r>
        <w:t xml:space="preserve">&amp; </w:t>
      </w:r>
      <w:r w:rsidRPr="00EF07AD">
        <w:rPr>
          <w:b/>
        </w:rPr>
        <w:t>Shift</w:t>
      </w:r>
      <w:r>
        <w:t xml:space="preserve">, then type </w:t>
      </w:r>
      <w:r w:rsidRPr="00EF07AD">
        <w:rPr>
          <w:b/>
        </w:rPr>
        <w:t xml:space="preserve">S. </w:t>
      </w:r>
      <w:r w:rsidRPr="00EC5DAF">
        <w:t>This brings up the on-screen snipping</w:t>
      </w:r>
      <w:r>
        <w:t xml:space="preserve"> tool.</w:t>
      </w:r>
    </w:p>
    <w:p w14:paraId="479E2B7F" w14:textId="77777777" w:rsidR="00174C91" w:rsidRDefault="00174C91" w:rsidP="002E24E0">
      <w:pPr>
        <w:pStyle w:val="ListParagraph"/>
        <w:numPr>
          <w:ilvl w:val="0"/>
          <w:numId w:val="7"/>
        </w:numPr>
      </w:pPr>
      <w:r>
        <w:t>Click and Drag your mouse around whatever you want to snip.</w:t>
      </w:r>
    </w:p>
    <w:p w14:paraId="19F78327" w14:textId="77777777" w:rsidR="00174C91" w:rsidRDefault="00174C91" w:rsidP="002E24E0">
      <w:pPr>
        <w:pStyle w:val="ListParagraph"/>
        <w:numPr>
          <w:ilvl w:val="0"/>
          <w:numId w:val="7"/>
        </w:numPr>
      </w:pPr>
      <w:r>
        <w:t>Release the mouse button. This places the snip into the Windows Clipboard.</w:t>
      </w:r>
    </w:p>
    <w:p w14:paraId="476F24BE" w14:textId="77777777" w:rsidR="00174C91" w:rsidRDefault="00174C91" w:rsidP="002E24E0">
      <w:pPr>
        <w:pStyle w:val="ListParagraph"/>
        <w:numPr>
          <w:ilvl w:val="0"/>
          <w:numId w:val="7"/>
        </w:numPr>
      </w:pPr>
      <w:r>
        <w:t xml:space="preserve">Go into Word or wherever you want to paste the snip. Hold down </w:t>
      </w:r>
      <w:r w:rsidRPr="00EF07AD">
        <w:rPr>
          <w:b/>
        </w:rPr>
        <w:t>CTRL</w:t>
      </w:r>
      <w:r w:rsidRPr="00C36A8A">
        <w:t>, then type</w:t>
      </w:r>
      <w:r>
        <w:t xml:space="preserve"> </w:t>
      </w:r>
      <w:r w:rsidRPr="00EF07AD">
        <w:rPr>
          <w:b/>
        </w:rPr>
        <w:t>V</w:t>
      </w:r>
      <w:r>
        <w:t xml:space="preserve"> to paste the snip.</w:t>
      </w:r>
    </w:p>
    <w:p w14:paraId="0DE161FF" w14:textId="13C33F10" w:rsidR="00152244" w:rsidRDefault="00E10476" w:rsidP="00152244">
      <w:pPr>
        <w:pStyle w:val="Heading2"/>
      </w:pPr>
      <w:bookmarkStart w:id="2" w:name="_Toc206518965"/>
      <w:r>
        <w:lastRenderedPageBreak/>
        <w:t>Snapshots</w:t>
      </w:r>
      <w:r w:rsidR="00152244">
        <w:t xml:space="preserve"> are Important!</w:t>
      </w:r>
      <w:bookmarkEnd w:id="2"/>
    </w:p>
    <w:p w14:paraId="1A79265E" w14:textId="16C96F6D" w:rsidR="00152244" w:rsidRDefault="00E10476" w:rsidP="00152244">
      <w:r>
        <w:t>Create s</w:t>
      </w:r>
      <w:r w:rsidR="00152244">
        <w:t xml:space="preserve">napshots in VirtualBox </w:t>
      </w:r>
      <w:r>
        <w:t xml:space="preserve">whenever you make a major configuration change. </w:t>
      </w:r>
      <w:r w:rsidR="00152244">
        <w:t>If you have issues, you can revert to a previous working image.</w:t>
      </w:r>
      <w:r w:rsidR="00895EF6">
        <w:t xml:space="preserve"> Keep an eye on your physical hard drive disk space, snapshots can use a lot of disk space.</w:t>
      </w:r>
    </w:p>
    <w:p w14:paraId="34C19680" w14:textId="1C0ACAC2" w:rsidR="00362501" w:rsidRDefault="00362501" w:rsidP="00FD1413">
      <w:pPr>
        <w:pStyle w:val="Heading1"/>
      </w:pPr>
      <w:bookmarkStart w:id="3" w:name="_Toc206518966"/>
      <w:r>
        <w:t xml:space="preserve">Download </w:t>
      </w:r>
      <w:r w:rsidR="00EC2DA6">
        <w:t xml:space="preserve">Windows </w:t>
      </w:r>
      <w:r>
        <w:t>Server</w:t>
      </w:r>
      <w:r w:rsidR="004D7E49">
        <w:t xml:space="preserve"> 20</w:t>
      </w:r>
      <w:r w:rsidR="00336A82">
        <w:t>2</w:t>
      </w:r>
      <w:r w:rsidR="005C3D11">
        <w:t>5</w:t>
      </w:r>
      <w:r w:rsidR="00DA542F">
        <w:t xml:space="preserve"> Evaluation</w:t>
      </w:r>
      <w:bookmarkEnd w:id="3"/>
    </w:p>
    <w:p w14:paraId="27BC0FCE" w14:textId="77777777" w:rsidR="00BC7825" w:rsidRDefault="00BC7825" w:rsidP="00BC7825">
      <w:pPr>
        <w:rPr>
          <w:b/>
        </w:rPr>
      </w:pPr>
      <w:bookmarkStart w:id="4" w:name="_Hlk53548056"/>
      <w:r>
        <w:rPr>
          <w:b/>
        </w:rPr>
        <w:t>DANGER!! Will Robinson!!!!</w:t>
      </w:r>
    </w:p>
    <w:p w14:paraId="74B715FB" w14:textId="77777777" w:rsidR="00BC7825" w:rsidRDefault="00BC7825" w:rsidP="00BC7825">
      <w:r>
        <w:t>When downloading this ISO:</w:t>
      </w:r>
    </w:p>
    <w:p w14:paraId="2ED332F6" w14:textId="77777777" w:rsidR="00BC7825" w:rsidRPr="00B44CFA" w:rsidRDefault="00BC7825" w:rsidP="002E24E0">
      <w:pPr>
        <w:pStyle w:val="ListParagraph"/>
        <w:numPr>
          <w:ilvl w:val="0"/>
          <w:numId w:val="12"/>
        </w:numPr>
        <w:rPr>
          <w:b/>
        </w:rPr>
      </w:pPr>
      <w:r w:rsidRPr="00B44CFA">
        <w:rPr>
          <w:b/>
        </w:rPr>
        <w:t>DO NOT OPEN IT.</w:t>
      </w:r>
    </w:p>
    <w:p w14:paraId="7756D178" w14:textId="77777777" w:rsidR="00BC7825" w:rsidRPr="00B44CFA" w:rsidRDefault="00BC7825" w:rsidP="002E24E0">
      <w:pPr>
        <w:pStyle w:val="ListParagraph"/>
        <w:numPr>
          <w:ilvl w:val="0"/>
          <w:numId w:val="12"/>
        </w:numPr>
      </w:pPr>
      <w:r w:rsidRPr="00B44CFA">
        <w:rPr>
          <w:b/>
        </w:rPr>
        <w:t>DO NOT TOUCH IT!</w:t>
      </w:r>
    </w:p>
    <w:p w14:paraId="58AEDB15" w14:textId="77777777" w:rsidR="00BC7825" w:rsidRPr="00E8439D" w:rsidRDefault="00BC7825" w:rsidP="00BC7825">
      <w:r>
        <w:t>You can wipe the hard drive of your computer if you don’t pay attention</w:t>
      </w:r>
      <w:bookmarkEnd w:id="4"/>
      <w:r>
        <w:t>. It has happened before with other students.</w:t>
      </w:r>
    </w:p>
    <w:p w14:paraId="63D17EAF" w14:textId="103C2756" w:rsidR="009A6038" w:rsidRDefault="00033F40" w:rsidP="002E24E0">
      <w:pPr>
        <w:numPr>
          <w:ilvl w:val="0"/>
          <w:numId w:val="8"/>
        </w:numPr>
      </w:pPr>
      <w:r>
        <w:t>D</w:t>
      </w:r>
      <w:r w:rsidR="00394088">
        <w:t xml:space="preserve">ownload the evaluation copy of </w:t>
      </w:r>
      <w:r w:rsidR="00394088" w:rsidRPr="006D5E6A">
        <w:rPr>
          <w:b/>
        </w:rPr>
        <w:t xml:space="preserve">Windows Server </w:t>
      </w:r>
      <w:r w:rsidR="00EC6EF3" w:rsidRPr="006D5E6A">
        <w:rPr>
          <w:b/>
        </w:rPr>
        <w:t>20</w:t>
      </w:r>
      <w:r w:rsidR="00343E61" w:rsidRPr="006D5E6A">
        <w:rPr>
          <w:b/>
        </w:rPr>
        <w:t>2</w:t>
      </w:r>
      <w:r w:rsidR="005C3D11" w:rsidRPr="006D5E6A">
        <w:rPr>
          <w:b/>
        </w:rPr>
        <w:t>5</w:t>
      </w:r>
      <w:r w:rsidR="003A6C1A">
        <w:t>.</w:t>
      </w:r>
      <w:r w:rsidR="006D5E6A">
        <w:br/>
      </w:r>
      <w:hyperlink r:id="rId10" w:history="1">
        <w:r w:rsidR="001021A7" w:rsidRPr="00B92E18">
          <w:rPr>
            <w:rStyle w:val="Hyperlink"/>
          </w:rPr>
          <w:t>https://www.microsoft.com/en-us/evalcenter/evaluate-windows-server-2025</w:t>
        </w:r>
      </w:hyperlink>
      <w:r w:rsidR="00AD5064">
        <w:t xml:space="preserve"> </w:t>
      </w:r>
    </w:p>
    <w:p w14:paraId="76F5F0CA" w14:textId="77777777" w:rsidR="008442D1" w:rsidRDefault="000934F3" w:rsidP="002E24E0">
      <w:pPr>
        <w:numPr>
          <w:ilvl w:val="0"/>
          <w:numId w:val="8"/>
        </w:numPr>
      </w:pPr>
      <w:r w:rsidRPr="00E64F9B">
        <w:rPr>
          <w:b/>
        </w:rPr>
        <w:t>Sign in</w:t>
      </w:r>
      <w:r>
        <w:t xml:space="preserve"> and </w:t>
      </w:r>
      <w:r w:rsidR="008442D1">
        <w:t xml:space="preserve">choose the </w:t>
      </w:r>
      <w:r w:rsidR="008442D1" w:rsidRPr="00E64F9B">
        <w:rPr>
          <w:b/>
        </w:rPr>
        <w:t>ISO</w:t>
      </w:r>
      <w:r w:rsidR="008442D1">
        <w:t xml:space="preserve"> option. You will need to </w:t>
      </w:r>
      <w:r w:rsidR="008442D1" w:rsidRPr="00E64F9B">
        <w:rPr>
          <w:b/>
        </w:rPr>
        <w:t>register</w:t>
      </w:r>
      <w:r w:rsidR="008442D1">
        <w:t>.</w:t>
      </w:r>
    </w:p>
    <w:p w14:paraId="542360D4" w14:textId="77777777" w:rsidR="008442D1" w:rsidRDefault="000934F3" w:rsidP="002E24E0">
      <w:pPr>
        <w:numPr>
          <w:ilvl w:val="0"/>
          <w:numId w:val="8"/>
        </w:numPr>
      </w:pPr>
      <w:r>
        <w:t>D</w:t>
      </w:r>
      <w:r w:rsidR="00AE0BC0">
        <w:t xml:space="preserve">ownload </w:t>
      </w:r>
      <w:r w:rsidR="008442D1">
        <w:t xml:space="preserve">the </w:t>
      </w:r>
      <w:r w:rsidR="008442D1" w:rsidRPr="00E64F9B">
        <w:rPr>
          <w:b/>
        </w:rPr>
        <w:t>ISO</w:t>
      </w:r>
      <w:r w:rsidR="008442D1">
        <w:t xml:space="preserve"> option to a folder on your hard drive</w:t>
      </w:r>
      <w:r w:rsidR="0032311C">
        <w:t xml:space="preserve"> where you can find it</w:t>
      </w:r>
      <w:r w:rsidR="008442D1">
        <w:t>.</w:t>
      </w:r>
    </w:p>
    <w:p w14:paraId="4E1116F9" w14:textId="77777777" w:rsidR="00C62F3F" w:rsidRDefault="00C62F3F" w:rsidP="00C62F3F">
      <w:pPr>
        <w:pStyle w:val="Heading1"/>
      </w:pPr>
      <w:bookmarkStart w:id="5" w:name="_Toc73624982"/>
      <w:bookmarkStart w:id="6" w:name="_Toc206518967"/>
      <w:r>
        <w:t>VirtualBox</w:t>
      </w:r>
      <w:bookmarkEnd w:id="5"/>
      <w:bookmarkEnd w:id="6"/>
    </w:p>
    <w:p w14:paraId="55BC5707" w14:textId="77777777" w:rsidR="00D22ED6" w:rsidRDefault="00D22ED6" w:rsidP="00D22ED6">
      <w:r>
        <w:t>VirtualBox is an open-source virtualization hypervisor that works on multiple operating systems.</w:t>
      </w:r>
    </w:p>
    <w:p w14:paraId="38B52EE9" w14:textId="35637F36" w:rsidR="00C62F3F" w:rsidRDefault="00D22ED6" w:rsidP="006B55D7">
      <w:r>
        <w:t>You may have to enable virtualization technology (VT) on your computer’s processor by editing the BIOS settings at boot-up (many computer BIOS have VT disabled). You may have to research how to do this.</w:t>
      </w:r>
    </w:p>
    <w:p w14:paraId="3B24F2DF" w14:textId="77777777" w:rsidR="003A7C7E" w:rsidRDefault="003A7C7E" w:rsidP="003A7C7E">
      <w:pPr>
        <w:pStyle w:val="Heading1"/>
      </w:pPr>
      <w:bookmarkStart w:id="7" w:name="_Toc73624983"/>
      <w:bookmarkStart w:id="8" w:name="_Toc206518968"/>
      <w:r>
        <w:t>Install VirtualBox</w:t>
      </w:r>
      <w:bookmarkEnd w:id="7"/>
      <w:bookmarkEnd w:id="8"/>
    </w:p>
    <w:p w14:paraId="34987CFB" w14:textId="24E7BA17" w:rsidR="008A4D07" w:rsidRPr="008A4D07" w:rsidRDefault="008A4D07" w:rsidP="008A4D07">
      <w:r>
        <w:t>Even if you already have VirtualBox on your computer, download and install the latest version</w:t>
      </w:r>
      <w:r w:rsidR="00465F1A">
        <w:t>.</w:t>
      </w:r>
    </w:p>
    <w:p w14:paraId="78EFBDFF" w14:textId="77777777" w:rsidR="004435D3" w:rsidRDefault="004435D3" w:rsidP="002E24E0">
      <w:pPr>
        <w:pStyle w:val="ListParagraph"/>
        <w:numPr>
          <w:ilvl w:val="0"/>
          <w:numId w:val="9"/>
        </w:numPr>
      </w:pPr>
      <w:r>
        <w:t xml:space="preserve">Download the latest version of VirtualBox from </w:t>
      </w:r>
      <w:hyperlink r:id="rId11" w:history="1">
        <w:r w:rsidRPr="00B05998">
          <w:rPr>
            <w:rStyle w:val="Hyperlink"/>
          </w:rPr>
          <w:t>www.virtualbox.org</w:t>
        </w:r>
      </w:hyperlink>
      <w:r>
        <w:t xml:space="preserve"> </w:t>
      </w:r>
    </w:p>
    <w:p w14:paraId="2058E3BD" w14:textId="77777777" w:rsidR="004435D3" w:rsidRDefault="004435D3" w:rsidP="002E24E0">
      <w:pPr>
        <w:pStyle w:val="ListParagraph"/>
        <w:numPr>
          <w:ilvl w:val="0"/>
          <w:numId w:val="9"/>
        </w:numPr>
      </w:pPr>
      <w:r w:rsidRPr="0033346C">
        <w:t>Double Click the file you downloaded to start the VirtualBox installation.</w:t>
      </w:r>
    </w:p>
    <w:p w14:paraId="0D258621" w14:textId="77777777" w:rsidR="004435D3" w:rsidRPr="0033346C" w:rsidRDefault="004435D3" w:rsidP="002E24E0">
      <w:pPr>
        <w:pStyle w:val="ListParagraph"/>
        <w:numPr>
          <w:ilvl w:val="0"/>
          <w:numId w:val="9"/>
        </w:numPr>
      </w:pPr>
      <w:r>
        <w:lastRenderedPageBreak/>
        <w:t xml:space="preserve">If you receive an error that says install </w:t>
      </w:r>
      <w:r w:rsidRPr="006C3793">
        <w:t>Microsoft Visual C++ 2019 Redistributable Package</w:t>
      </w:r>
      <w:r>
        <w:t>, download and install the following.</w:t>
      </w:r>
      <w:r>
        <w:br/>
      </w:r>
      <w:hyperlink r:id="rId12" w:history="1">
        <w:r w:rsidRPr="00415C67">
          <w:rPr>
            <w:rStyle w:val="Hyperlink"/>
          </w:rPr>
          <w:t>https://aka.ms/vs/17/release/vc_redist.x64.exe</w:t>
        </w:r>
      </w:hyperlink>
      <w:r>
        <w:t xml:space="preserve"> </w:t>
      </w:r>
    </w:p>
    <w:p w14:paraId="739769DD" w14:textId="77777777" w:rsidR="004435D3" w:rsidRPr="0033346C" w:rsidRDefault="004435D3" w:rsidP="002E24E0">
      <w:pPr>
        <w:pStyle w:val="ListParagraph"/>
        <w:numPr>
          <w:ilvl w:val="0"/>
          <w:numId w:val="9"/>
        </w:numPr>
      </w:pPr>
      <w:r w:rsidRPr="0033346C">
        <w:t>Accept the default choices on the installation screens and prompts.</w:t>
      </w:r>
    </w:p>
    <w:p w14:paraId="38D06DDB" w14:textId="2CEE1C30" w:rsidR="0000053E" w:rsidRDefault="001B5D53" w:rsidP="0086285A">
      <w:pPr>
        <w:pStyle w:val="Heading1"/>
      </w:pPr>
      <w:bookmarkStart w:id="9" w:name="_Toc206518969"/>
      <w:r>
        <w:t xml:space="preserve">Activity 1-1: </w:t>
      </w:r>
      <w:r w:rsidR="0000053E">
        <w:t>C</w:t>
      </w:r>
      <w:r w:rsidR="004E2B8A">
        <w:t>reate a</w:t>
      </w:r>
      <w:r w:rsidR="009C1E39">
        <w:t xml:space="preserve"> Windows Server </w:t>
      </w:r>
      <w:r w:rsidR="0000053E">
        <w:t>Virtual Machine</w:t>
      </w:r>
      <w:bookmarkEnd w:id="9"/>
    </w:p>
    <w:p w14:paraId="2F133F01" w14:textId="77777777" w:rsidR="00F5576D" w:rsidRPr="00871E2B" w:rsidRDefault="00F5576D" w:rsidP="00F5576D">
      <w:r w:rsidRPr="00871E2B">
        <w:t>Time required: 30 minutes</w:t>
      </w:r>
    </w:p>
    <w:p w14:paraId="6EC60093" w14:textId="0CA2B91E" w:rsidR="007D71A7" w:rsidRDefault="007D71A7" w:rsidP="002E24E0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Start </w:t>
      </w:r>
      <w:r w:rsidRPr="00AB334C">
        <w:t>VirtualBox</w:t>
      </w:r>
      <w:r>
        <w:t xml:space="preserve">. </w:t>
      </w:r>
    </w:p>
    <w:p w14:paraId="3D10F818" w14:textId="77777777" w:rsidR="007D71A7" w:rsidRDefault="007D71A7" w:rsidP="002E24E0">
      <w:pPr>
        <w:pStyle w:val="ListParagraph"/>
        <w:numPr>
          <w:ilvl w:val="0"/>
          <w:numId w:val="10"/>
        </w:numPr>
      </w:pPr>
      <w:r>
        <w:t xml:space="preserve">Click </w:t>
      </w:r>
      <w:r w:rsidRPr="00C8643C">
        <w:rPr>
          <w:b/>
          <w:bCs/>
        </w:rPr>
        <w:t>New.</w:t>
      </w:r>
    </w:p>
    <w:p w14:paraId="4F0A91C0" w14:textId="77777777" w:rsidR="007D71A7" w:rsidRDefault="007D71A7" w:rsidP="007D71A7">
      <w:pPr>
        <w:ind w:left="360"/>
      </w:pPr>
      <w:r>
        <w:rPr>
          <w:noProof/>
        </w:rPr>
        <w:drawing>
          <wp:inline distT="0" distB="0" distL="0" distR="0" wp14:anchorId="5B645B08" wp14:editId="45074EB8">
            <wp:extent cx="3474720" cy="2450592"/>
            <wp:effectExtent l="38100" t="38100" r="87630" b="1022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45059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922617" w14:textId="77777777" w:rsidR="005E7CA5" w:rsidRDefault="007D71A7" w:rsidP="002E24E0">
      <w:pPr>
        <w:pStyle w:val="ListParagraph"/>
        <w:numPr>
          <w:ilvl w:val="0"/>
          <w:numId w:val="10"/>
        </w:numPr>
      </w:pPr>
      <w:r>
        <w:t xml:space="preserve">Name and operating system: Enter </w:t>
      </w:r>
      <w:r w:rsidR="005E7CA5" w:rsidRPr="005E7CA5">
        <w:rPr>
          <w:b/>
          <w:bCs/>
        </w:rPr>
        <w:t>Server1</w:t>
      </w:r>
      <w:r w:rsidR="005E7CA5">
        <w:t xml:space="preserve"> </w:t>
      </w:r>
      <w:r>
        <w:t xml:space="preserve">for the </w:t>
      </w:r>
      <w:r w:rsidRPr="00C50E06">
        <w:t>Name</w:t>
      </w:r>
      <w:r>
        <w:t>.</w:t>
      </w:r>
    </w:p>
    <w:p w14:paraId="63865534" w14:textId="46D08D4F" w:rsidR="007D71A7" w:rsidRDefault="005E7CA5" w:rsidP="002E24E0">
      <w:pPr>
        <w:pStyle w:val="ListParagraph"/>
        <w:numPr>
          <w:ilvl w:val="0"/>
          <w:numId w:val="10"/>
        </w:numPr>
      </w:pPr>
      <w:r>
        <w:t xml:space="preserve">Set the </w:t>
      </w:r>
      <w:r w:rsidR="007D71A7" w:rsidRPr="00443EC2">
        <w:rPr>
          <w:bCs/>
        </w:rPr>
        <w:t>Version</w:t>
      </w:r>
      <w:r>
        <w:rPr>
          <w:bCs/>
        </w:rPr>
        <w:t xml:space="preserve">: </w:t>
      </w:r>
      <w:r w:rsidR="000D5D29">
        <w:rPr>
          <w:b/>
          <w:bCs/>
        </w:rPr>
        <w:t>Windows</w:t>
      </w:r>
      <w:r w:rsidR="00C870D6">
        <w:rPr>
          <w:b/>
          <w:bCs/>
        </w:rPr>
        <w:t xml:space="preserve"> 202</w:t>
      </w:r>
      <w:r w:rsidR="00A762B8">
        <w:rPr>
          <w:b/>
          <w:bCs/>
        </w:rPr>
        <w:t>5</w:t>
      </w:r>
      <w:r w:rsidR="007D71A7" w:rsidRPr="00CB5938">
        <w:rPr>
          <w:b/>
          <w:bCs/>
        </w:rPr>
        <w:t xml:space="preserve"> (64-bit)</w:t>
      </w:r>
      <w:r w:rsidR="007D71A7">
        <w:t xml:space="preserve">. Click </w:t>
      </w:r>
      <w:r w:rsidR="007D71A7">
        <w:rPr>
          <w:b/>
        </w:rPr>
        <w:t>Next</w:t>
      </w:r>
      <w:r w:rsidR="007D71A7">
        <w:t>.</w:t>
      </w:r>
    </w:p>
    <w:p w14:paraId="337F9FA8" w14:textId="2EB6C384" w:rsidR="007D71A7" w:rsidRDefault="0040011A" w:rsidP="007D71A7">
      <w:pPr>
        <w:ind w:left="360"/>
      </w:pPr>
      <w:r>
        <w:rPr>
          <w:noProof/>
        </w:rPr>
        <w:lastRenderedPageBreak/>
        <w:drawing>
          <wp:inline distT="0" distB="0" distL="0" distR="0" wp14:anchorId="347779C4" wp14:editId="4D55063C">
            <wp:extent cx="5943600" cy="4112895"/>
            <wp:effectExtent l="38100" t="38100" r="95250" b="97155"/>
            <wp:docPr id="103937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701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091D74" w14:textId="42049991" w:rsidR="00F11D4F" w:rsidRDefault="00F64AF9" w:rsidP="006B0E28">
      <w:pPr>
        <w:pStyle w:val="Heading1"/>
      </w:pPr>
      <w:bookmarkStart w:id="10" w:name="_Toc206518970"/>
      <w:r>
        <w:t xml:space="preserve">Activity 1-2: </w:t>
      </w:r>
      <w:r w:rsidR="00D3756A">
        <w:t>Install Windows Server</w:t>
      </w:r>
      <w:bookmarkEnd w:id="10"/>
    </w:p>
    <w:p w14:paraId="6FBBD8C2" w14:textId="77777777" w:rsidR="005C26F1" w:rsidRPr="00871E2B" w:rsidRDefault="005C26F1" w:rsidP="005C26F1">
      <w:r w:rsidRPr="00871E2B">
        <w:t>Time required: 30 minutes</w:t>
      </w:r>
    </w:p>
    <w:p w14:paraId="713574DC" w14:textId="3951C090" w:rsidR="00BA7578" w:rsidRDefault="00BA7578" w:rsidP="00BA7578">
      <w:pPr>
        <w:pStyle w:val="ListParagraph"/>
        <w:numPr>
          <w:ilvl w:val="0"/>
          <w:numId w:val="3"/>
        </w:numPr>
      </w:pPr>
      <w:r>
        <w:t xml:space="preserve">In VirtualBox </w:t>
      </w:r>
      <w:r w:rsidRPr="00602CD3">
        <w:rPr>
          <w:b/>
          <w:bCs/>
        </w:rPr>
        <w:sym w:font="Wingdings" w:char="F0E0"/>
      </w:r>
      <w:r>
        <w:t xml:space="preserve"> Click </w:t>
      </w:r>
      <w:r>
        <w:rPr>
          <w:b/>
          <w:bCs/>
        </w:rPr>
        <w:t>Server1</w:t>
      </w:r>
      <w:r>
        <w:t xml:space="preserve"> </w:t>
      </w:r>
      <w:r>
        <w:sym w:font="Wingdings" w:char="F0E0"/>
      </w:r>
      <w:r>
        <w:t xml:space="preserve"> click </w:t>
      </w:r>
      <w:r w:rsidRPr="00443EC2">
        <w:rPr>
          <w:b/>
          <w:bCs/>
        </w:rPr>
        <w:t>Start</w:t>
      </w:r>
      <w:r>
        <w:t>.</w:t>
      </w:r>
    </w:p>
    <w:p w14:paraId="250CD287" w14:textId="4388655E" w:rsidR="00BA7578" w:rsidRPr="009721A9" w:rsidRDefault="00BA7578" w:rsidP="00BA7578">
      <w:pPr>
        <w:pStyle w:val="ListParagraph"/>
        <w:numPr>
          <w:ilvl w:val="0"/>
          <w:numId w:val="3"/>
        </w:numPr>
      </w:pPr>
      <w:r w:rsidRPr="00443EC2">
        <w:rPr>
          <w:b/>
          <w:bCs/>
        </w:rPr>
        <w:t>Select a start-up disk:</w:t>
      </w:r>
      <w:r>
        <w:t xml:space="preserve"> Click the </w:t>
      </w:r>
      <w:r w:rsidRPr="00443EC2">
        <w:rPr>
          <w:b/>
        </w:rPr>
        <w:t>browse button</w:t>
      </w:r>
      <w:r w:rsidR="009721A9">
        <w:rPr>
          <w:b/>
        </w:rPr>
        <w:t xml:space="preserve"> </w:t>
      </w:r>
      <w:r w:rsidR="009721A9" w:rsidRPr="009721A9">
        <w:rPr>
          <w:b/>
        </w:rPr>
        <w:sym w:font="Wingdings" w:char="F0E0"/>
      </w:r>
      <w:r w:rsidR="009721A9">
        <w:rPr>
          <w:b/>
        </w:rPr>
        <w:t xml:space="preserve"> Click Other</w:t>
      </w:r>
      <w:r w:rsidRPr="00443EC2">
        <w:rPr>
          <w:b/>
        </w:rPr>
        <w:t>.</w:t>
      </w:r>
    </w:p>
    <w:p w14:paraId="19F3E03C" w14:textId="03A43DA6" w:rsidR="009721A9" w:rsidRPr="00096064" w:rsidRDefault="009721A9" w:rsidP="009721A9">
      <w:pPr>
        <w:ind w:left="360"/>
      </w:pPr>
      <w:r>
        <w:rPr>
          <w:noProof/>
        </w:rPr>
        <w:lastRenderedPageBreak/>
        <w:drawing>
          <wp:inline distT="0" distB="0" distL="0" distR="0" wp14:anchorId="4EDDB044" wp14:editId="48B0F6C8">
            <wp:extent cx="3429000" cy="2305050"/>
            <wp:effectExtent l="38100" t="38100" r="95250" b="95250"/>
            <wp:docPr id="151894080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40809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050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53C1D" w14:textId="24CE94BC" w:rsidR="00BA7578" w:rsidRDefault="00081FD0" w:rsidP="00BA7578">
      <w:pPr>
        <w:pStyle w:val="ListParagraph"/>
        <w:numPr>
          <w:ilvl w:val="0"/>
          <w:numId w:val="3"/>
        </w:numPr>
      </w:pPr>
      <w:r>
        <w:t xml:space="preserve">Go to your Downloads folder. </w:t>
      </w:r>
    </w:p>
    <w:p w14:paraId="161011C9" w14:textId="1C943298" w:rsidR="00BA7578" w:rsidRDefault="00BA7578" w:rsidP="00BA7578">
      <w:pPr>
        <w:pStyle w:val="ListParagraph"/>
        <w:numPr>
          <w:ilvl w:val="0"/>
          <w:numId w:val="3"/>
        </w:numPr>
      </w:pPr>
      <w:r>
        <w:t xml:space="preserve">Choose the Windows Server Evaluation ISO. Click </w:t>
      </w:r>
      <w:r w:rsidRPr="00443EC2">
        <w:rPr>
          <w:b/>
          <w:bCs/>
        </w:rPr>
        <w:t>Open</w:t>
      </w:r>
      <w:r>
        <w:t xml:space="preserve">. </w:t>
      </w:r>
      <w:r w:rsidR="004C4FA6">
        <w:t>Click</w:t>
      </w:r>
      <w:r w:rsidR="00D267EF">
        <w:t xml:space="preserve"> </w:t>
      </w:r>
      <w:r w:rsidR="00D267EF" w:rsidRPr="004C4FA6">
        <w:rPr>
          <w:b/>
          <w:bCs/>
        </w:rPr>
        <w:t>Mount and Retry Boot</w:t>
      </w:r>
      <w:r w:rsidR="00D267EF">
        <w:t>.</w:t>
      </w:r>
    </w:p>
    <w:p w14:paraId="1FF8D134" w14:textId="5272A59B" w:rsidR="00D267EF" w:rsidRDefault="00D267EF" w:rsidP="00D7096D">
      <w:pPr>
        <w:ind w:left="360"/>
      </w:pPr>
      <w:r>
        <w:rPr>
          <w:noProof/>
        </w:rPr>
        <w:drawing>
          <wp:inline distT="0" distB="0" distL="0" distR="0" wp14:anchorId="13480BBF" wp14:editId="1604D9D9">
            <wp:extent cx="3429000" cy="2305050"/>
            <wp:effectExtent l="38100" t="38100" r="95250" b="95250"/>
            <wp:docPr id="188794181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41813" name="Picture 1" descr="A screenshot of a computer err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050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6F935" w14:textId="57BB5791" w:rsidR="00BA7578" w:rsidRDefault="00BA7578" w:rsidP="00BA7578">
      <w:pPr>
        <w:pStyle w:val="ListParagraph"/>
        <w:numPr>
          <w:ilvl w:val="0"/>
          <w:numId w:val="3"/>
        </w:numPr>
      </w:pPr>
      <w:r>
        <w:t xml:space="preserve">With the Windows </w:t>
      </w:r>
      <w:r w:rsidR="00C84E31">
        <w:t xml:space="preserve">Server </w:t>
      </w:r>
      <w:r>
        <w:t xml:space="preserve">Evaluation ISO Selected, Click </w:t>
      </w:r>
      <w:r w:rsidRPr="00443EC2">
        <w:rPr>
          <w:b/>
          <w:bCs/>
        </w:rPr>
        <w:t>Choose</w:t>
      </w:r>
      <w:r>
        <w:t>.</w:t>
      </w:r>
    </w:p>
    <w:p w14:paraId="5A46433C" w14:textId="36A9FE72" w:rsidR="00282D19" w:rsidRDefault="00074175" w:rsidP="00844B72">
      <w:pPr>
        <w:numPr>
          <w:ilvl w:val="0"/>
          <w:numId w:val="3"/>
        </w:numPr>
      </w:pPr>
      <w:r>
        <w:rPr>
          <w:lang w:eastAsia="zh-TW"/>
        </w:rPr>
        <w:t>The Windows Server</w:t>
      </w:r>
      <w:r w:rsidR="00476D44">
        <w:rPr>
          <w:lang w:eastAsia="zh-TW"/>
        </w:rPr>
        <w:t xml:space="preserve"> installation screen should appear.</w:t>
      </w:r>
      <w:r w:rsidR="00282D19" w:rsidRPr="00282D19">
        <w:rPr>
          <w:noProof/>
        </w:rPr>
        <w:t xml:space="preserve"> </w:t>
      </w:r>
    </w:p>
    <w:p w14:paraId="3C55A1C6" w14:textId="77777777" w:rsidR="00476D44" w:rsidRDefault="00476D44" w:rsidP="00844B72">
      <w:pPr>
        <w:numPr>
          <w:ilvl w:val="0"/>
          <w:numId w:val="3"/>
        </w:numPr>
      </w:pPr>
      <w:r>
        <w:t xml:space="preserve">Click </w:t>
      </w:r>
      <w:r w:rsidRPr="0081191E">
        <w:rPr>
          <w:b/>
        </w:rPr>
        <w:t>Next</w:t>
      </w:r>
      <w:r>
        <w:t xml:space="preserve">. Click </w:t>
      </w:r>
      <w:r w:rsidRPr="005B3D2D">
        <w:rPr>
          <w:b/>
        </w:rPr>
        <w:t>Install now</w:t>
      </w:r>
      <w:r>
        <w:t>.</w:t>
      </w:r>
    </w:p>
    <w:p w14:paraId="3C2C09D0" w14:textId="764E03F0" w:rsidR="00B7201C" w:rsidRPr="00C35867" w:rsidRDefault="00880755" w:rsidP="00844B72">
      <w:pPr>
        <w:numPr>
          <w:ilvl w:val="0"/>
          <w:numId w:val="3"/>
        </w:numPr>
      </w:pPr>
      <w:r>
        <w:t>Click</w:t>
      </w:r>
      <w:r w:rsidR="00C35867">
        <w:t xml:space="preserve"> </w:t>
      </w:r>
      <w:r w:rsidR="003F2990">
        <w:rPr>
          <w:b/>
        </w:rPr>
        <w:t>Windows Server 20</w:t>
      </w:r>
      <w:r w:rsidR="00F41AD3">
        <w:rPr>
          <w:b/>
        </w:rPr>
        <w:t>2</w:t>
      </w:r>
      <w:r w:rsidR="00DB2F2D">
        <w:rPr>
          <w:b/>
        </w:rPr>
        <w:t>5</w:t>
      </w:r>
      <w:r w:rsidR="00C35867" w:rsidRPr="00C35867">
        <w:rPr>
          <w:b/>
        </w:rPr>
        <w:t xml:space="preserve"> Standard </w:t>
      </w:r>
      <w:r w:rsidR="006808D8">
        <w:rPr>
          <w:b/>
        </w:rPr>
        <w:t xml:space="preserve">Evaluation </w:t>
      </w:r>
      <w:r w:rsidR="00C35867" w:rsidRPr="00C35867">
        <w:rPr>
          <w:b/>
        </w:rPr>
        <w:t>(</w:t>
      </w:r>
      <w:r w:rsidR="00C23CCA">
        <w:rPr>
          <w:b/>
        </w:rPr>
        <w:t>Desktop Experience</w:t>
      </w:r>
      <w:r w:rsidR="00C35867" w:rsidRPr="00C35867">
        <w:rPr>
          <w:b/>
        </w:rPr>
        <w:t>)</w:t>
      </w:r>
      <w:r w:rsidR="00C35867">
        <w:rPr>
          <w:b/>
        </w:rPr>
        <w:t xml:space="preserve">. </w:t>
      </w:r>
      <w:r w:rsidR="00D963AE" w:rsidRPr="00D963AE">
        <w:t xml:space="preserve">Click </w:t>
      </w:r>
      <w:r w:rsidR="00D963AE">
        <w:rPr>
          <w:b/>
        </w:rPr>
        <w:t>Next.</w:t>
      </w:r>
    </w:p>
    <w:p w14:paraId="00814516" w14:textId="77777777" w:rsidR="00C35867" w:rsidRDefault="000114F8" w:rsidP="00844B72">
      <w:pPr>
        <w:numPr>
          <w:ilvl w:val="0"/>
          <w:numId w:val="3"/>
        </w:numPr>
      </w:pPr>
      <w:r>
        <w:t xml:space="preserve">Accept the license terms, Click </w:t>
      </w:r>
      <w:r w:rsidRPr="000114F8">
        <w:rPr>
          <w:b/>
        </w:rPr>
        <w:t>Next</w:t>
      </w:r>
      <w:r>
        <w:t>.</w:t>
      </w:r>
    </w:p>
    <w:p w14:paraId="1F97A483" w14:textId="77777777" w:rsidR="00880755" w:rsidRDefault="00880755" w:rsidP="00844B72">
      <w:pPr>
        <w:numPr>
          <w:ilvl w:val="0"/>
          <w:numId w:val="3"/>
        </w:numPr>
      </w:pPr>
      <w:r>
        <w:lastRenderedPageBreak/>
        <w:t xml:space="preserve">Click </w:t>
      </w:r>
      <w:r w:rsidRPr="00880755">
        <w:rPr>
          <w:b/>
        </w:rPr>
        <w:t>Disk 0 Unallocated Space</w:t>
      </w:r>
      <w:r>
        <w:t xml:space="preserve">, Click </w:t>
      </w:r>
      <w:r w:rsidRPr="00880755">
        <w:rPr>
          <w:b/>
        </w:rPr>
        <w:t>Next</w:t>
      </w:r>
      <w:r>
        <w:t>.</w:t>
      </w:r>
      <w:r w:rsidR="00D2703F">
        <w:t xml:space="preserve"> (If there are any existing partitions, remove them.)</w:t>
      </w:r>
    </w:p>
    <w:p w14:paraId="178EF4C2" w14:textId="2BBF2F82" w:rsidR="001367DA" w:rsidRDefault="001367DA" w:rsidP="00844B72">
      <w:pPr>
        <w:numPr>
          <w:ilvl w:val="0"/>
          <w:numId w:val="3"/>
        </w:numPr>
      </w:pPr>
      <w:r>
        <w:t xml:space="preserve">Windows </w:t>
      </w:r>
      <w:r w:rsidR="00183C98">
        <w:t xml:space="preserve">Server </w:t>
      </w:r>
      <w:r>
        <w:t>will install. This may take some time.</w:t>
      </w:r>
    </w:p>
    <w:p w14:paraId="75B062B1" w14:textId="5A936646" w:rsidR="007060BC" w:rsidRDefault="007060BC" w:rsidP="00844B72">
      <w:pPr>
        <w:numPr>
          <w:ilvl w:val="0"/>
          <w:numId w:val="3"/>
        </w:numPr>
      </w:pPr>
      <w:r>
        <w:t xml:space="preserve">After Server </w:t>
      </w:r>
      <w:r w:rsidR="00547329">
        <w:t>reboots</w:t>
      </w:r>
      <w:r>
        <w:t xml:space="preserve"> </w:t>
      </w:r>
      <w:r>
        <w:sym w:font="Wingdings" w:char="F0E0"/>
      </w:r>
      <w:r>
        <w:t xml:space="preserve"> go to </w:t>
      </w:r>
      <w:r w:rsidRPr="007A4E8D">
        <w:rPr>
          <w:b/>
          <w:bCs/>
        </w:rPr>
        <w:t>Devices</w:t>
      </w:r>
      <w:r>
        <w:t xml:space="preserve"> </w:t>
      </w:r>
      <w:r>
        <w:sym w:font="Wingdings" w:char="F0E0"/>
      </w:r>
      <w:r>
        <w:t xml:space="preserve"> </w:t>
      </w:r>
      <w:r w:rsidRPr="007A4E8D">
        <w:rPr>
          <w:b/>
          <w:bCs/>
        </w:rPr>
        <w:t>Optical Drives</w:t>
      </w:r>
      <w:r>
        <w:t xml:space="preserve"> </w:t>
      </w:r>
      <w:r>
        <w:sym w:font="Wingdings" w:char="F0E0"/>
      </w:r>
      <w:r>
        <w:t xml:space="preserve"> </w:t>
      </w:r>
      <w:r w:rsidRPr="007A4E8D">
        <w:rPr>
          <w:b/>
          <w:bCs/>
        </w:rPr>
        <w:t>Remove disk from virtual drive</w:t>
      </w:r>
      <w:r>
        <w:t>.</w:t>
      </w:r>
    </w:p>
    <w:p w14:paraId="554E347A" w14:textId="7A68B160" w:rsidR="00C319F4" w:rsidRDefault="00C319F4" w:rsidP="00844B72">
      <w:pPr>
        <w:numPr>
          <w:ilvl w:val="0"/>
          <w:numId w:val="3"/>
        </w:numPr>
      </w:pPr>
      <w:r>
        <w:t>The installation will continue.</w:t>
      </w:r>
    </w:p>
    <w:p w14:paraId="62506EAC" w14:textId="6816933D" w:rsidR="00E34E14" w:rsidRDefault="0052366C" w:rsidP="004325E3">
      <w:pPr>
        <w:pStyle w:val="Heading1"/>
      </w:pPr>
      <w:bookmarkStart w:id="11" w:name="_Toc206518971"/>
      <w:r>
        <w:t>Activity 1-</w:t>
      </w:r>
      <w:r w:rsidR="00F03ED2">
        <w:t>3</w:t>
      </w:r>
      <w:r>
        <w:t>: Configuring</w:t>
      </w:r>
      <w:r w:rsidR="00307B74">
        <w:t xml:space="preserve"> Windows Server</w:t>
      </w:r>
      <w:bookmarkEnd w:id="11"/>
    </w:p>
    <w:p w14:paraId="42B29F2A" w14:textId="77777777" w:rsidR="00F03ED2" w:rsidRPr="00871E2B" w:rsidRDefault="00F03ED2" w:rsidP="00F03ED2">
      <w:r w:rsidRPr="00871E2B">
        <w:t xml:space="preserve">Time required: </w:t>
      </w:r>
      <w:r w:rsidR="005D0E28">
        <w:t>1</w:t>
      </w:r>
      <w:r w:rsidRPr="00871E2B">
        <w:t>0 minutes</w:t>
      </w:r>
    </w:p>
    <w:p w14:paraId="5990F090" w14:textId="77777777" w:rsidR="00E34E14" w:rsidRDefault="00382FD0" w:rsidP="00844B72">
      <w:pPr>
        <w:numPr>
          <w:ilvl w:val="0"/>
          <w:numId w:val="4"/>
        </w:numPr>
      </w:pPr>
      <w:r>
        <w:t xml:space="preserve">The first time you logon, you are required to change the Administrator password. </w:t>
      </w:r>
      <w:r w:rsidR="004E0219">
        <w:t xml:space="preserve">Use </w:t>
      </w:r>
      <w:r w:rsidR="00471BA6">
        <w:rPr>
          <w:b/>
        </w:rPr>
        <w:t>Password01</w:t>
      </w:r>
      <w:r w:rsidR="00CF6E33">
        <w:t xml:space="preserve"> for your password.</w:t>
      </w:r>
    </w:p>
    <w:p w14:paraId="2869AA24" w14:textId="235DF801" w:rsidR="004A2FB9" w:rsidRDefault="003D5745" w:rsidP="00844B72">
      <w:pPr>
        <w:numPr>
          <w:ilvl w:val="0"/>
          <w:numId w:val="4"/>
        </w:numPr>
      </w:pPr>
      <w:r>
        <w:t>In Server Manager</w:t>
      </w:r>
      <w:r w:rsidR="002232AC">
        <w:t xml:space="preserve"> </w:t>
      </w:r>
      <w:r w:rsidR="002232AC">
        <w:sym w:font="Wingdings" w:char="F0E0"/>
      </w:r>
      <w:r>
        <w:t xml:space="preserve"> c</w:t>
      </w:r>
      <w:r w:rsidR="004A2FB9">
        <w:t xml:space="preserve">lick </w:t>
      </w:r>
      <w:r w:rsidR="001F78A2">
        <w:rPr>
          <w:b/>
        </w:rPr>
        <w:t>Local Server</w:t>
      </w:r>
      <w:r w:rsidR="002232AC" w:rsidRPr="00480C3D">
        <w:t xml:space="preserve"> </w:t>
      </w:r>
      <w:r w:rsidR="002232AC" w:rsidRPr="00480C3D">
        <w:sym w:font="Wingdings" w:char="F0E0"/>
      </w:r>
      <w:r w:rsidR="001F78A2">
        <w:rPr>
          <w:b/>
        </w:rPr>
        <w:t xml:space="preserve"> </w:t>
      </w:r>
      <w:r w:rsidR="00D11BA6">
        <w:t>c</w:t>
      </w:r>
      <w:r w:rsidR="0000409B">
        <w:t xml:space="preserve">lick the current server name. This will bring up the </w:t>
      </w:r>
      <w:r w:rsidR="0000409B" w:rsidRPr="009D7E0C">
        <w:rPr>
          <w:b/>
        </w:rPr>
        <w:t>System Properties</w:t>
      </w:r>
      <w:r w:rsidR="0000409B">
        <w:t xml:space="preserve">. Click </w:t>
      </w:r>
      <w:r w:rsidR="0000409B" w:rsidRPr="009D7E0C">
        <w:rPr>
          <w:b/>
        </w:rPr>
        <w:t>Change</w:t>
      </w:r>
      <w:r w:rsidR="0000409B">
        <w:t>.</w:t>
      </w:r>
    </w:p>
    <w:p w14:paraId="78B0FB25" w14:textId="42582870" w:rsidR="00CE1F49" w:rsidRDefault="0000409B" w:rsidP="00844B72">
      <w:pPr>
        <w:numPr>
          <w:ilvl w:val="0"/>
          <w:numId w:val="4"/>
        </w:numPr>
      </w:pPr>
      <w:r>
        <w:t xml:space="preserve">Change the computer name to </w:t>
      </w:r>
      <w:r w:rsidRPr="0000409B">
        <w:rPr>
          <w:b/>
        </w:rPr>
        <w:t>Server</w:t>
      </w:r>
      <w:r w:rsidR="00316A42">
        <w:rPr>
          <w:b/>
        </w:rPr>
        <w:t>1</w:t>
      </w:r>
    </w:p>
    <w:p w14:paraId="61A2EAE1" w14:textId="0977B273" w:rsidR="004A2FB9" w:rsidRDefault="00B52111" w:rsidP="00844B72">
      <w:pPr>
        <w:numPr>
          <w:ilvl w:val="0"/>
          <w:numId w:val="4"/>
        </w:numPr>
      </w:pPr>
      <w:r>
        <w:t xml:space="preserve">Click OK </w:t>
      </w:r>
      <w:r w:rsidR="002D0C7A">
        <w:t xml:space="preserve">twice </w:t>
      </w:r>
      <w:r w:rsidR="002D0C7A">
        <w:sym w:font="Wingdings" w:char="F0E0"/>
      </w:r>
      <w:r w:rsidR="0000409B">
        <w:t xml:space="preserve"> </w:t>
      </w:r>
      <w:r w:rsidR="008F1EFE">
        <w:t>R</w:t>
      </w:r>
      <w:r w:rsidR="0000409B">
        <w:t>estart the server.</w:t>
      </w:r>
    </w:p>
    <w:p w14:paraId="42199873" w14:textId="492E0853" w:rsidR="007001DD" w:rsidRDefault="007001DD" w:rsidP="00844B72">
      <w:pPr>
        <w:numPr>
          <w:ilvl w:val="0"/>
          <w:numId w:val="4"/>
        </w:numPr>
      </w:pPr>
      <w:r>
        <w:t>Google how to set the time zone to Mountain Time.</w:t>
      </w:r>
    </w:p>
    <w:p w14:paraId="0602361E" w14:textId="6A2A5F8C" w:rsidR="007060BC" w:rsidRDefault="007060BC" w:rsidP="00844B72">
      <w:pPr>
        <w:numPr>
          <w:ilvl w:val="0"/>
          <w:numId w:val="4"/>
        </w:numPr>
      </w:pPr>
      <w:r>
        <w:t xml:space="preserve">In VirtualBox </w:t>
      </w:r>
      <w:r>
        <w:sym w:font="Wingdings" w:char="F0E0"/>
      </w:r>
      <w:r>
        <w:t xml:space="preserve"> Click </w:t>
      </w:r>
      <w:r w:rsidRPr="00BD0A71">
        <w:rPr>
          <w:b/>
          <w:bCs/>
        </w:rPr>
        <w:t>Devices</w:t>
      </w:r>
      <w:r>
        <w:t xml:space="preserve"> </w:t>
      </w:r>
      <w:r>
        <w:sym w:font="Wingdings" w:char="F0E0"/>
      </w:r>
      <w:r>
        <w:t xml:space="preserve"> </w:t>
      </w:r>
      <w:r w:rsidRPr="00BD0A71">
        <w:rPr>
          <w:b/>
          <w:bCs/>
        </w:rPr>
        <w:t xml:space="preserve">Insert Guest </w:t>
      </w:r>
      <w:r w:rsidR="00BD0A71" w:rsidRPr="00BD0A71">
        <w:rPr>
          <w:b/>
          <w:bCs/>
        </w:rPr>
        <w:t>Additions</w:t>
      </w:r>
      <w:r w:rsidRPr="00BD0A71">
        <w:rPr>
          <w:b/>
          <w:bCs/>
        </w:rPr>
        <w:t xml:space="preserve"> CD</w:t>
      </w:r>
      <w:r w:rsidR="00BD0A71">
        <w:t>.</w:t>
      </w:r>
    </w:p>
    <w:p w14:paraId="5CE36A5E" w14:textId="0BB8752C" w:rsidR="00BD0A71" w:rsidRDefault="00BD0A71" w:rsidP="00844B72">
      <w:pPr>
        <w:numPr>
          <w:ilvl w:val="0"/>
          <w:numId w:val="4"/>
        </w:numPr>
      </w:pPr>
      <w:r>
        <w:t>Install the Guest Additions.</w:t>
      </w:r>
    </w:p>
    <w:p w14:paraId="6AFA3E07" w14:textId="77777777" w:rsidR="00DF1CD7" w:rsidRDefault="00DF1CD7" w:rsidP="00844B72">
      <w:pPr>
        <w:numPr>
          <w:ilvl w:val="0"/>
          <w:numId w:val="4"/>
        </w:numPr>
      </w:pPr>
      <w:r>
        <w:t>Insert a screenshot of your VM running on your desktop.</w:t>
      </w:r>
    </w:p>
    <w:sdt>
      <w:sdtPr>
        <w:rPr>
          <w:rStyle w:val="Red"/>
        </w:rPr>
        <w:id w:val="1365483583"/>
        <w:placeholder>
          <w:docPart w:val="5248ECD3CBDC481395FB251255022F39"/>
        </w:placeholder>
        <w:showingPlcHdr/>
      </w:sdtPr>
      <w:sdtEndPr>
        <w:rPr>
          <w:rStyle w:val="Red"/>
        </w:rPr>
      </w:sdtEndPr>
      <w:sdtContent>
        <w:p w14:paraId="1D2A92F9" w14:textId="77777777" w:rsidR="00DF1CD7" w:rsidRDefault="00DF1CD7" w:rsidP="00DF1CD7">
          <w:pPr>
            <w:rPr>
              <w:rStyle w:val="Red"/>
            </w:rPr>
          </w:pPr>
          <w:r w:rsidRPr="00DF1CD7">
            <w:rPr>
              <w:rStyle w:val="PlaceholderText"/>
              <w:color w:val="FF0000"/>
            </w:rPr>
            <w:t>Click or tap here to enter text.</w:t>
          </w:r>
        </w:p>
      </w:sdtContent>
    </w:sdt>
    <w:p w14:paraId="05551AD3" w14:textId="77777777" w:rsidR="00D03199" w:rsidRDefault="0094756B" w:rsidP="00BD1C9A">
      <w:pPr>
        <w:pStyle w:val="Heading1"/>
      </w:pPr>
      <w:bookmarkStart w:id="12" w:name="_Toc206518972"/>
      <w:r>
        <w:t>Activity 1-</w:t>
      </w:r>
      <w:r w:rsidR="00737BC8">
        <w:t>4</w:t>
      </w:r>
      <w:r>
        <w:t xml:space="preserve">: </w:t>
      </w:r>
      <w:r w:rsidR="00D03199">
        <w:t>Network Settings</w:t>
      </w:r>
      <w:bookmarkEnd w:id="12"/>
    </w:p>
    <w:p w14:paraId="2CF2C541" w14:textId="77777777" w:rsidR="00737BC8" w:rsidRPr="00871E2B" w:rsidRDefault="00737BC8" w:rsidP="00737BC8">
      <w:r w:rsidRPr="00871E2B">
        <w:t xml:space="preserve">Time required: </w:t>
      </w:r>
      <w:r w:rsidR="00F71A21">
        <w:t>1</w:t>
      </w:r>
      <w:r w:rsidRPr="00871E2B">
        <w:t>0 minutes</w:t>
      </w:r>
    </w:p>
    <w:p w14:paraId="788615B8" w14:textId="77777777" w:rsidR="007D200D" w:rsidRDefault="009F456D" w:rsidP="00327AA1">
      <w:r>
        <w:t xml:space="preserve">Set the server to these </w:t>
      </w:r>
      <w:r w:rsidR="00F66D73">
        <w:t xml:space="preserve">static </w:t>
      </w:r>
      <w:r w:rsidR="00421B24">
        <w:t xml:space="preserve">IP </w:t>
      </w:r>
      <w:r>
        <w:t>addresses.</w:t>
      </w:r>
    </w:p>
    <w:p w14:paraId="4AFC1C25" w14:textId="651DCB3E" w:rsidR="007D200D" w:rsidRDefault="007D200D" w:rsidP="002E24E0">
      <w:pPr>
        <w:pStyle w:val="ListParagraph"/>
        <w:numPr>
          <w:ilvl w:val="0"/>
          <w:numId w:val="5"/>
        </w:numPr>
      </w:pPr>
      <w:r>
        <w:t>Click Start</w:t>
      </w:r>
      <w:r w:rsidR="00932B99">
        <w:t xml:space="preserve"> </w:t>
      </w:r>
      <w:r w:rsidR="00932B99">
        <w:sym w:font="Wingdings" w:char="F0E0"/>
      </w:r>
      <w:r>
        <w:t xml:space="preserve"> </w:t>
      </w:r>
      <w:r w:rsidR="004C530B">
        <w:t>T</w:t>
      </w:r>
      <w:r>
        <w:t xml:space="preserve">ype and choose </w:t>
      </w:r>
      <w:r w:rsidRPr="00002E77">
        <w:rPr>
          <w:b/>
        </w:rPr>
        <w:t>Control Panel</w:t>
      </w:r>
      <w:r w:rsidR="00B25ECB">
        <w:t xml:space="preserve"> </w:t>
      </w:r>
      <w:r w:rsidR="00B25ECB">
        <w:sym w:font="Wingdings" w:char="F0E0"/>
      </w:r>
      <w:r w:rsidR="00AA58AD">
        <w:t xml:space="preserve"> </w:t>
      </w:r>
      <w:r>
        <w:t xml:space="preserve">choose </w:t>
      </w:r>
      <w:r w:rsidR="00AA58AD" w:rsidRPr="00AA58AD">
        <w:rPr>
          <w:b/>
        </w:rPr>
        <w:t>Network and Internet</w:t>
      </w:r>
      <w:r w:rsidR="00AA58AD">
        <w:t xml:space="preserve"> </w:t>
      </w:r>
      <w:r w:rsidR="00AA58AD">
        <w:sym w:font="Wingdings" w:char="F0E0"/>
      </w:r>
      <w:r w:rsidR="00AA58AD">
        <w:t xml:space="preserve"> </w:t>
      </w:r>
      <w:r w:rsidRPr="00002E77">
        <w:rPr>
          <w:b/>
        </w:rPr>
        <w:t>Network and Sharing Center</w:t>
      </w:r>
      <w:r>
        <w:t>.</w:t>
      </w:r>
    </w:p>
    <w:p w14:paraId="44D08B49" w14:textId="647827C0" w:rsidR="007D200D" w:rsidRDefault="007D200D" w:rsidP="002E24E0">
      <w:pPr>
        <w:pStyle w:val="ListParagraph"/>
        <w:numPr>
          <w:ilvl w:val="0"/>
          <w:numId w:val="5"/>
        </w:numPr>
      </w:pPr>
      <w:r>
        <w:t xml:space="preserve">Click </w:t>
      </w:r>
      <w:r w:rsidRPr="000A496F">
        <w:rPr>
          <w:b/>
        </w:rPr>
        <w:t>Ethernet</w:t>
      </w:r>
      <w:r w:rsidR="00EC5F59">
        <w:rPr>
          <w:b/>
        </w:rPr>
        <w:t xml:space="preserve"> </w:t>
      </w:r>
      <w:r w:rsidR="00EC5F59" w:rsidRPr="00EC5F59">
        <w:rPr>
          <w:b/>
        </w:rPr>
        <w:sym w:font="Wingdings" w:char="F0E0"/>
      </w:r>
      <w:r>
        <w:t xml:space="preserve"> </w:t>
      </w:r>
      <w:r w:rsidRPr="000A496F">
        <w:rPr>
          <w:b/>
        </w:rPr>
        <w:t>Properties</w:t>
      </w:r>
      <w:r w:rsidR="00EC5F59">
        <w:rPr>
          <w:b/>
        </w:rPr>
        <w:t xml:space="preserve"> </w:t>
      </w:r>
      <w:r w:rsidR="00EC5F59" w:rsidRPr="00EC5F59">
        <w:rPr>
          <w:b/>
        </w:rPr>
        <w:sym w:font="Wingdings" w:char="F0E0"/>
      </w:r>
      <w:r>
        <w:t xml:space="preserve"> </w:t>
      </w:r>
      <w:r w:rsidRPr="000A496F">
        <w:rPr>
          <w:b/>
        </w:rPr>
        <w:t>Internet Protocol Version 4</w:t>
      </w:r>
      <w:r w:rsidR="00EC5F59">
        <w:t xml:space="preserve"> </w:t>
      </w:r>
      <w:r w:rsidR="00EC5F59">
        <w:sym w:font="Wingdings" w:char="F0E0"/>
      </w:r>
      <w:r>
        <w:t xml:space="preserve"> </w:t>
      </w:r>
      <w:r w:rsidRPr="000A496F">
        <w:rPr>
          <w:b/>
        </w:rPr>
        <w:t>Properties</w:t>
      </w:r>
      <w:r>
        <w:rPr>
          <w:b/>
        </w:rPr>
        <w:t>.</w:t>
      </w:r>
    </w:p>
    <w:p w14:paraId="0F7C532D" w14:textId="1A46B186" w:rsidR="00D03199" w:rsidRDefault="003F348C" w:rsidP="002E24E0">
      <w:pPr>
        <w:pStyle w:val="ListParagraph"/>
        <w:numPr>
          <w:ilvl w:val="0"/>
          <w:numId w:val="5"/>
        </w:numPr>
      </w:pPr>
      <w:r>
        <w:t xml:space="preserve">Server1: </w:t>
      </w:r>
      <w:r w:rsidR="00D03199">
        <w:t>IP Address: 10.</w:t>
      </w:r>
      <w:r w:rsidR="001A56BC">
        <w:t>1</w:t>
      </w:r>
      <w:r w:rsidR="00D03199">
        <w:t>0.</w:t>
      </w:r>
      <w:r w:rsidR="001A56BC">
        <w:t>1</w:t>
      </w:r>
      <w:r w:rsidR="00D03199">
        <w:t>.</w:t>
      </w:r>
      <w:r w:rsidR="001A56BC">
        <w:t>1</w:t>
      </w:r>
      <w:r w:rsidR="00EF4422">
        <w:t>0</w:t>
      </w:r>
      <w:r w:rsidR="006937FB">
        <w:br/>
      </w:r>
      <w:r w:rsidR="00D03199">
        <w:t>Subnet Mask: 255.</w:t>
      </w:r>
      <w:r w:rsidR="004A2A66">
        <w:t>255</w:t>
      </w:r>
      <w:r w:rsidR="00D03199">
        <w:t>.</w:t>
      </w:r>
      <w:r w:rsidR="00EF4422">
        <w:t>255</w:t>
      </w:r>
      <w:r w:rsidR="00D03199">
        <w:t>.0</w:t>
      </w:r>
      <w:r w:rsidR="006937FB">
        <w:br/>
      </w:r>
      <w:r w:rsidR="00D03199">
        <w:lastRenderedPageBreak/>
        <w:t>Default Gateway: 10.</w:t>
      </w:r>
      <w:r w:rsidR="001A56BC">
        <w:t>1</w:t>
      </w:r>
      <w:r>
        <w:t>0.</w:t>
      </w:r>
      <w:r w:rsidR="001A56BC">
        <w:t>1</w:t>
      </w:r>
      <w:r>
        <w:t>.</w:t>
      </w:r>
      <w:r w:rsidR="00EF4422">
        <w:t>1</w:t>
      </w:r>
      <w:r w:rsidR="00A672D2">
        <w:br/>
        <w:t>DNS: 8.8.8.8</w:t>
      </w:r>
    </w:p>
    <w:p w14:paraId="2DA42A24" w14:textId="59E986E2" w:rsidR="00D6250A" w:rsidRDefault="00D6250A" w:rsidP="00D6250A">
      <w:pPr>
        <w:pStyle w:val="Heading1"/>
      </w:pPr>
      <w:bookmarkStart w:id="13" w:name="_Toc64467100"/>
      <w:bookmarkStart w:id="14" w:name="_Toc73706217"/>
      <w:bookmarkStart w:id="15" w:name="_Toc81324787"/>
      <w:bookmarkStart w:id="16" w:name="_Toc206518973"/>
      <w:r>
        <w:t>Activity 1-5: Add Internet Access to your Internal Network</w:t>
      </w:r>
      <w:bookmarkEnd w:id="13"/>
      <w:bookmarkEnd w:id="14"/>
      <w:bookmarkEnd w:id="15"/>
      <w:bookmarkEnd w:id="16"/>
    </w:p>
    <w:p w14:paraId="0DF17921" w14:textId="77777777" w:rsidR="00D6250A" w:rsidRPr="002714B3" w:rsidRDefault="00D6250A" w:rsidP="00D6250A">
      <w:r>
        <w:t>Time required: 10 minutes</w:t>
      </w:r>
    </w:p>
    <w:p w14:paraId="03C0967F" w14:textId="77777777" w:rsidR="00D6250A" w:rsidRDefault="00D6250A" w:rsidP="00D6250A">
      <w:r>
        <w:t>In this activity we add internet access to our VirtualBox network.</w:t>
      </w:r>
    </w:p>
    <w:p w14:paraId="0E5A3FC3" w14:textId="07B085F0" w:rsidR="00D6250A" w:rsidRDefault="00D6250A" w:rsidP="002E24E0">
      <w:pPr>
        <w:pStyle w:val="ListParagraph"/>
        <w:numPr>
          <w:ilvl w:val="0"/>
          <w:numId w:val="11"/>
        </w:numPr>
      </w:pPr>
      <w:r w:rsidRPr="00F26D35">
        <w:rPr>
          <w:b/>
          <w:bCs/>
        </w:rPr>
        <w:t xml:space="preserve">Oracle VM VirtualBox Manager </w:t>
      </w:r>
      <w:r w:rsidRPr="00F26D35">
        <w:rPr>
          <w:b/>
          <w:bCs/>
        </w:rPr>
        <w:sym w:font="Wingdings" w:char="F0E0"/>
      </w:r>
      <w:r w:rsidRPr="00F26D35">
        <w:rPr>
          <w:b/>
          <w:bCs/>
        </w:rPr>
        <w:t xml:space="preserve"> File </w:t>
      </w:r>
      <w:r w:rsidRPr="00F26D35">
        <w:rPr>
          <w:b/>
          <w:bCs/>
        </w:rPr>
        <w:sym w:font="Wingdings" w:char="F0E0"/>
      </w:r>
      <w:r w:rsidRPr="00F26D35">
        <w:rPr>
          <w:b/>
          <w:bCs/>
        </w:rPr>
        <w:t xml:space="preserve"> </w:t>
      </w:r>
      <w:r w:rsidR="009A2892">
        <w:rPr>
          <w:b/>
          <w:bCs/>
        </w:rPr>
        <w:t xml:space="preserve">Tools </w:t>
      </w:r>
      <w:r w:rsidR="009A2892" w:rsidRPr="009A2892">
        <w:rPr>
          <w:b/>
          <w:bCs/>
        </w:rPr>
        <w:sym w:font="Wingdings" w:char="F0E0"/>
      </w:r>
      <w:r w:rsidR="009A2892">
        <w:rPr>
          <w:b/>
          <w:bCs/>
        </w:rPr>
        <w:t xml:space="preserve"> Network Manager</w:t>
      </w:r>
      <w:r>
        <w:t>.</w:t>
      </w:r>
    </w:p>
    <w:p w14:paraId="374CC31A" w14:textId="1A3D7B92" w:rsidR="00D6250A" w:rsidRDefault="009A2892" w:rsidP="00D6250A">
      <w:r>
        <w:rPr>
          <w:noProof/>
        </w:rPr>
        <w:drawing>
          <wp:inline distT="0" distB="0" distL="0" distR="0" wp14:anchorId="43BA4ED4" wp14:editId="0283C36A">
            <wp:extent cx="4533333" cy="2723809"/>
            <wp:effectExtent l="0" t="0" r="635" b="635"/>
            <wp:docPr id="459771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7191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B44C" w14:textId="3B54E70C" w:rsidR="00D6250A" w:rsidRPr="00820E00" w:rsidRDefault="00F43867" w:rsidP="002E24E0">
      <w:pPr>
        <w:pStyle w:val="ListParagraph"/>
        <w:numPr>
          <w:ilvl w:val="0"/>
          <w:numId w:val="11"/>
        </w:numPr>
      </w:pPr>
      <w:r w:rsidRPr="00F43867">
        <w:rPr>
          <w:b/>
          <w:bCs/>
        </w:rPr>
        <w:t>Click Create</w:t>
      </w:r>
      <w:r>
        <w:rPr>
          <w:b/>
          <w:bCs/>
        </w:rPr>
        <w:t>. Add the settings shown below</w:t>
      </w:r>
    </w:p>
    <w:p w14:paraId="7ED07F21" w14:textId="4A89D4F8" w:rsidR="00D6250A" w:rsidRPr="00E346CC" w:rsidRDefault="00B96243" w:rsidP="00D6250A">
      <w:pPr>
        <w:ind w:left="360"/>
      </w:pPr>
      <w:r>
        <w:rPr>
          <w:noProof/>
        </w:rPr>
        <w:lastRenderedPageBreak/>
        <w:drawing>
          <wp:inline distT="0" distB="0" distL="0" distR="0" wp14:anchorId="24BC15DF" wp14:editId="5E9FD571">
            <wp:extent cx="5638095" cy="3085714"/>
            <wp:effectExtent l="0" t="0" r="1270" b="635"/>
            <wp:docPr id="2040256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5688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221C" w14:textId="7C02B264" w:rsidR="00F43867" w:rsidRPr="00F43867" w:rsidRDefault="00F43867" w:rsidP="002E24E0">
      <w:pPr>
        <w:pStyle w:val="ListParagraph"/>
        <w:numPr>
          <w:ilvl w:val="0"/>
          <w:numId w:val="11"/>
        </w:numPr>
      </w:pPr>
      <w:r w:rsidRPr="00F43867">
        <w:rPr>
          <w:b/>
          <w:bCs/>
        </w:rPr>
        <w:t>Name</w:t>
      </w:r>
      <w:r>
        <w:t>: Server</w:t>
      </w:r>
    </w:p>
    <w:p w14:paraId="1FAA05AF" w14:textId="43307F4A" w:rsidR="00D6250A" w:rsidRPr="00945850" w:rsidRDefault="00D6250A" w:rsidP="002E24E0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Network CIDR: </w:t>
      </w:r>
      <w:r w:rsidRPr="006C4752">
        <w:rPr>
          <w:b/>
          <w:bCs/>
        </w:rPr>
        <w:t>10.10.1.0/24</w:t>
      </w:r>
    </w:p>
    <w:p w14:paraId="58A8DC52" w14:textId="77777777" w:rsidR="00D6250A" w:rsidRPr="007C1F85" w:rsidRDefault="00D6250A" w:rsidP="002E24E0">
      <w:pPr>
        <w:pStyle w:val="ListParagraph"/>
        <w:numPr>
          <w:ilvl w:val="0"/>
          <w:numId w:val="11"/>
        </w:numPr>
      </w:pPr>
      <w:r w:rsidRPr="00945850">
        <w:t xml:space="preserve">Un Check </w:t>
      </w:r>
      <w:r>
        <w:rPr>
          <w:b/>
          <w:bCs/>
        </w:rPr>
        <w:t xml:space="preserve">Supports DHCP. </w:t>
      </w:r>
      <w:r w:rsidRPr="00945850">
        <w:t xml:space="preserve">Click </w:t>
      </w:r>
      <w:r>
        <w:rPr>
          <w:b/>
          <w:bCs/>
        </w:rPr>
        <w:t xml:space="preserve">OK. </w:t>
      </w:r>
      <w:r w:rsidRPr="00945850">
        <w:t xml:space="preserve">Click </w:t>
      </w:r>
      <w:r>
        <w:rPr>
          <w:b/>
          <w:bCs/>
        </w:rPr>
        <w:t>OK.</w:t>
      </w:r>
    </w:p>
    <w:p w14:paraId="61191625" w14:textId="77777777" w:rsidR="00D6250A" w:rsidRDefault="00D6250A" w:rsidP="002E24E0">
      <w:pPr>
        <w:pStyle w:val="ListParagraph"/>
        <w:numPr>
          <w:ilvl w:val="0"/>
          <w:numId w:val="11"/>
        </w:numPr>
      </w:pPr>
      <w:r w:rsidRPr="007C1F85">
        <w:rPr>
          <w:b/>
          <w:bCs/>
        </w:rPr>
        <w:t>In Oracle VM VirtualBox Manager:</w:t>
      </w:r>
      <w:r>
        <w:t xml:space="preserve"> Right Click each Virtual Machine </w:t>
      </w:r>
      <w:r>
        <w:sym w:font="Wingdings" w:char="F0E0"/>
      </w:r>
      <w:r>
        <w:t xml:space="preserve"> </w:t>
      </w:r>
      <w:r w:rsidRPr="00101535">
        <w:rPr>
          <w:b/>
          <w:bCs/>
        </w:rPr>
        <w:t>Settings</w:t>
      </w:r>
      <w:r>
        <w:t>.</w:t>
      </w:r>
    </w:p>
    <w:p w14:paraId="1A7379E9" w14:textId="7BB219A0" w:rsidR="00D6250A" w:rsidRPr="009B0307" w:rsidRDefault="00D6250A" w:rsidP="002E24E0">
      <w:pPr>
        <w:pStyle w:val="ListParagraph"/>
        <w:numPr>
          <w:ilvl w:val="0"/>
          <w:numId w:val="11"/>
        </w:numPr>
      </w:pPr>
      <w:r w:rsidRPr="0062653A">
        <w:rPr>
          <w:b/>
          <w:bCs/>
        </w:rPr>
        <w:t>Network</w:t>
      </w:r>
      <w:r>
        <w:rPr>
          <w:b/>
          <w:bCs/>
        </w:rPr>
        <w:t xml:space="preserve"> </w:t>
      </w:r>
      <w:r w:rsidRPr="0062653A">
        <w:rPr>
          <w:b/>
          <w:bCs/>
        </w:rPr>
        <w:sym w:font="Wingdings" w:char="F0E0"/>
      </w:r>
      <w:r>
        <w:t xml:space="preserve"> </w:t>
      </w:r>
      <w:r w:rsidRPr="0062653A">
        <w:rPr>
          <w:b/>
          <w:bCs/>
        </w:rPr>
        <w:t>Attached to</w:t>
      </w:r>
      <w:r>
        <w:t xml:space="preserve">: </w:t>
      </w:r>
      <w:proofErr w:type="spellStart"/>
      <w:r>
        <w:rPr>
          <w:b/>
          <w:bCs/>
        </w:rPr>
        <w:t>NatNetwork</w:t>
      </w:r>
      <w:proofErr w:type="spellEnd"/>
      <w:r w:rsidR="00BC4C2B">
        <w:rPr>
          <w:b/>
          <w:bCs/>
        </w:rPr>
        <w:t xml:space="preserve"> Name: Server</w:t>
      </w:r>
    </w:p>
    <w:p w14:paraId="5B18ABC5" w14:textId="77777777" w:rsidR="00D6250A" w:rsidRPr="009B0307" w:rsidRDefault="00D6250A" w:rsidP="002E24E0">
      <w:pPr>
        <w:pStyle w:val="ListParagraph"/>
        <w:numPr>
          <w:ilvl w:val="0"/>
          <w:numId w:val="11"/>
        </w:numPr>
      </w:pPr>
      <w:r w:rsidRPr="009B0307">
        <w:t>Each VM should have internet access and activate.</w:t>
      </w:r>
    </w:p>
    <w:p w14:paraId="57648179" w14:textId="09B4D9E5" w:rsidR="003939E8" w:rsidRDefault="00EA32B6" w:rsidP="009530E9">
      <w:pPr>
        <w:pStyle w:val="Heading2"/>
      </w:pPr>
      <w:bookmarkStart w:id="17" w:name="_Toc206518974"/>
      <w:r>
        <w:t xml:space="preserve">After the Evaluation Expires: </w:t>
      </w:r>
      <w:r w:rsidR="009530E9">
        <w:t xml:space="preserve">How to </w:t>
      </w:r>
      <w:r w:rsidR="00ED1639">
        <w:t>R</w:t>
      </w:r>
      <w:r w:rsidR="009530E9">
        <w:t>es</w:t>
      </w:r>
      <w:r w:rsidR="00480270">
        <w:t>e</w:t>
      </w:r>
      <w:r w:rsidR="009530E9">
        <w:t xml:space="preserve">t </w:t>
      </w:r>
      <w:r w:rsidR="003255D8">
        <w:t>the</w:t>
      </w:r>
      <w:r w:rsidR="009530E9">
        <w:t xml:space="preserve"> </w:t>
      </w:r>
      <w:r w:rsidR="00ED1639">
        <w:t>E</w:t>
      </w:r>
      <w:r w:rsidR="009530E9">
        <w:t>valuatio</w:t>
      </w:r>
      <w:r w:rsidR="00266AA0">
        <w:t xml:space="preserve">n </w:t>
      </w:r>
      <w:r w:rsidR="00ED1639">
        <w:t>P</w:t>
      </w:r>
      <w:r w:rsidR="00534553">
        <w:t>eriod for Windows</w:t>
      </w:r>
      <w:bookmarkEnd w:id="17"/>
    </w:p>
    <w:p w14:paraId="45C7E05D" w14:textId="77777777" w:rsidR="009530E9" w:rsidRDefault="00455725" w:rsidP="009530E9">
      <w:r>
        <w:t xml:space="preserve">Sometime before the end of the semester, your evaluation period may be up. </w:t>
      </w:r>
      <w:r w:rsidR="009530E9">
        <w:t>When the initial evaluation period nears its end, you can run the Slmgr.vbs script to reset the evaluation period. To do this, follow these steps:</w:t>
      </w:r>
    </w:p>
    <w:p w14:paraId="1FF72EB9" w14:textId="77777777" w:rsidR="00825B8F" w:rsidRDefault="00825B8F" w:rsidP="002E24E0">
      <w:pPr>
        <w:pStyle w:val="ListParagraph"/>
        <w:numPr>
          <w:ilvl w:val="0"/>
          <w:numId w:val="6"/>
        </w:numPr>
      </w:pPr>
      <w:r>
        <w:t xml:space="preserve">Right Click </w:t>
      </w:r>
      <w:r w:rsidRPr="00D87920">
        <w:rPr>
          <w:b/>
        </w:rPr>
        <w:t>Start</w:t>
      </w:r>
      <w:r>
        <w:t>, and then click Administrator Command Prompt.</w:t>
      </w:r>
    </w:p>
    <w:p w14:paraId="68C82800" w14:textId="0CFEF74A" w:rsidR="009530E9" w:rsidRDefault="009530E9" w:rsidP="002E24E0">
      <w:pPr>
        <w:pStyle w:val="ListParagraph"/>
        <w:numPr>
          <w:ilvl w:val="0"/>
          <w:numId w:val="6"/>
        </w:numPr>
      </w:pPr>
      <w:r>
        <w:t xml:space="preserve">Type </w:t>
      </w:r>
      <w:r w:rsidRPr="008C39D5">
        <w:rPr>
          <w:b/>
        </w:rPr>
        <w:t>slmgr.vbs -dli</w:t>
      </w:r>
      <w:r>
        <w:t xml:space="preserve">, and then press </w:t>
      </w:r>
      <w:r w:rsidRPr="008C39D5">
        <w:rPr>
          <w:b/>
        </w:rPr>
        <w:t>ENTER</w:t>
      </w:r>
      <w:r>
        <w:t xml:space="preserve"> to check the </w:t>
      </w:r>
      <w:r w:rsidR="004A60BF">
        <w:t>status</w:t>
      </w:r>
      <w:r>
        <w:t xml:space="preserve"> of your evaluation period.</w:t>
      </w:r>
    </w:p>
    <w:p w14:paraId="61B37C10" w14:textId="77777777" w:rsidR="009530E9" w:rsidRDefault="009530E9" w:rsidP="002E24E0">
      <w:pPr>
        <w:pStyle w:val="ListParagraph"/>
        <w:numPr>
          <w:ilvl w:val="0"/>
          <w:numId w:val="6"/>
        </w:numPr>
      </w:pPr>
      <w:r>
        <w:t xml:space="preserve">To reset the evaluation period, type </w:t>
      </w:r>
      <w:r w:rsidRPr="008C39D5">
        <w:rPr>
          <w:b/>
        </w:rPr>
        <w:t>slmgr.vbs –rearm</w:t>
      </w:r>
      <w:r>
        <w:t xml:space="preserve">, and then press </w:t>
      </w:r>
      <w:r w:rsidRPr="008C39D5">
        <w:rPr>
          <w:b/>
        </w:rPr>
        <w:t>ENTER</w:t>
      </w:r>
      <w:r>
        <w:t>.</w:t>
      </w:r>
    </w:p>
    <w:p w14:paraId="3DAB5984" w14:textId="77777777" w:rsidR="009530E9" w:rsidRDefault="009530E9" w:rsidP="002E24E0">
      <w:pPr>
        <w:pStyle w:val="ListParagraph"/>
        <w:numPr>
          <w:ilvl w:val="0"/>
          <w:numId w:val="6"/>
        </w:numPr>
      </w:pPr>
      <w:r>
        <w:t>Restart the computer.</w:t>
      </w:r>
    </w:p>
    <w:p w14:paraId="7195DF69" w14:textId="77777777" w:rsidR="009530E9" w:rsidRDefault="009530E9" w:rsidP="009530E9">
      <w:r>
        <w:t>This re</w:t>
      </w:r>
      <w:r w:rsidR="005C6CD7">
        <w:t>sets the evaluation period to 180</w:t>
      </w:r>
      <w:r>
        <w:t xml:space="preserve"> days.</w:t>
      </w:r>
    </w:p>
    <w:p w14:paraId="1DA8C3C5" w14:textId="1E08C11A" w:rsidR="001808E7" w:rsidRPr="001808E7" w:rsidRDefault="00E923B3" w:rsidP="001808E7">
      <w:r>
        <w:lastRenderedPageBreak/>
        <w:t>Attach this completed document to the assignment in Blackboard.</w:t>
      </w:r>
    </w:p>
    <w:sectPr w:rsidR="001808E7" w:rsidRPr="001808E7" w:rsidSect="00844B72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1E6F5" w14:textId="77777777" w:rsidR="000E3373" w:rsidRDefault="000E3373" w:rsidP="00AB57D0">
      <w:r>
        <w:separator/>
      </w:r>
    </w:p>
  </w:endnote>
  <w:endnote w:type="continuationSeparator" w:id="0">
    <w:p w14:paraId="2E7BD1BF" w14:textId="77777777" w:rsidR="000E3373" w:rsidRDefault="000E3373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F3CB6" w14:textId="37B695A1" w:rsidR="00E31F6C" w:rsidRPr="00AB57D0" w:rsidRDefault="00A55F7B" w:rsidP="00B72264">
    <w:pPr>
      <w:pStyle w:val="Footer"/>
      <w:tabs>
        <w:tab w:val="center" w:pos="5040"/>
        <w:tab w:val="right" w:pos="10080"/>
      </w:tabs>
    </w:pPr>
    <w:r>
      <w:t xml:space="preserve">Week 1 </w:t>
    </w:r>
    <w:r w:rsidR="00E31F6C" w:rsidRPr="001273E9">
      <w:t>W</w:t>
    </w:r>
    <w:r w:rsidR="00266AA0">
      <w:t xml:space="preserve">indows Server </w:t>
    </w:r>
    <w:r>
      <w:t>Activities</w:t>
    </w:r>
    <w:r w:rsidR="00E31F6C" w:rsidRPr="00A87D54">
      <w:tab/>
      <w:t xml:space="preserve">Page </w:t>
    </w:r>
    <w:r w:rsidR="00E31F6C" w:rsidRPr="00A87D54">
      <w:fldChar w:fldCharType="begin"/>
    </w:r>
    <w:r w:rsidR="00E31F6C" w:rsidRPr="00A87D54">
      <w:instrText xml:space="preserve"> PAGE </w:instrText>
    </w:r>
    <w:r w:rsidR="00E31F6C" w:rsidRPr="00A87D54">
      <w:fldChar w:fldCharType="separate"/>
    </w:r>
    <w:r w:rsidR="00BA5202">
      <w:rPr>
        <w:noProof/>
      </w:rPr>
      <w:t>2</w:t>
    </w:r>
    <w:r w:rsidR="00E31F6C" w:rsidRPr="00A87D54">
      <w:fldChar w:fldCharType="end"/>
    </w:r>
    <w:r w:rsidR="00E31F6C" w:rsidRPr="00A87D54">
      <w:t xml:space="preserve"> of </w:t>
    </w:r>
    <w:r w:rsidR="00777F7B">
      <w:rPr>
        <w:noProof/>
      </w:rPr>
      <w:fldChar w:fldCharType="begin"/>
    </w:r>
    <w:r w:rsidR="00777F7B">
      <w:rPr>
        <w:noProof/>
      </w:rPr>
      <w:instrText xml:space="preserve"> NUMPAGES </w:instrText>
    </w:r>
    <w:r w:rsidR="00777F7B">
      <w:rPr>
        <w:noProof/>
      </w:rPr>
      <w:fldChar w:fldCharType="separate"/>
    </w:r>
    <w:r w:rsidR="00BA5202">
      <w:rPr>
        <w:noProof/>
      </w:rPr>
      <w:t>8</w:t>
    </w:r>
    <w:r w:rsidR="00777F7B">
      <w:rPr>
        <w:noProof/>
      </w:rPr>
      <w:fldChar w:fldCharType="end"/>
    </w:r>
    <w:r w:rsidR="00E31F6C" w:rsidRPr="00A87D54">
      <w:tab/>
      <w:t xml:space="preserve">Revised: </w:t>
    </w:r>
    <w:r w:rsidR="004B66BF">
      <w:t>0</w:t>
    </w:r>
    <w:r w:rsidR="00DA6B7D">
      <w:t>8</w:t>
    </w:r>
    <w:r w:rsidR="00FC0A77">
      <w:t>/</w:t>
    </w:r>
    <w:r w:rsidR="00DA6B7D">
      <w:t>19</w:t>
    </w:r>
    <w:r w:rsidR="00FC0A77">
      <w:t>/</w:t>
    </w:r>
    <w:r w:rsidR="004A1C88">
      <w:t>202</w:t>
    </w:r>
    <w:r w:rsidR="00DA6B7D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86465" w14:textId="77777777" w:rsidR="000E3373" w:rsidRDefault="000E3373" w:rsidP="00AB57D0">
      <w:r>
        <w:separator/>
      </w:r>
    </w:p>
  </w:footnote>
  <w:footnote w:type="continuationSeparator" w:id="0">
    <w:p w14:paraId="195C6038" w14:textId="77777777" w:rsidR="000E3373" w:rsidRDefault="000E3373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01021"/>
    <w:multiLevelType w:val="hybridMultilevel"/>
    <w:tmpl w:val="FE9C3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625E"/>
    <w:multiLevelType w:val="hybridMultilevel"/>
    <w:tmpl w:val="94A6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D4A6D"/>
    <w:multiLevelType w:val="hybridMultilevel"/>
    <w:tmpl w:val="E496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51FB5A7D"/>
    <w:multiLevelType w:val="multilevel"/>
    <w:tmpl w:val="8110A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5B43680F"/>
    <w:multiLevelType w:val="multilevel"/>
    <w:tmpl w:val="B3CAE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62F524DE"/>
    <w:multiLevelType w:val="hybridMultilevel"/>
    <w:tmpl w:val="03345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93A18"/>
    <w:multiLevelType w:val="hybridMultilevel"/>
    <w:tmpl w:val="EFBC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7121C"/>
    <w:multiLevelType w:val="multilevel"/>
    <w:tmpl w:val="8110A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72545A1D"/>
    <w:multiLevelType w:val="multilevel"/>
    <w:tmpl w:val="9FF29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7453588E"/>
    <w:multiLevelType w:val="multilevel"/>
    <w:tmpl w:val="8110A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857432261">
    <w:abstractNumId w:val="4"/>
  </w:num>
  <w:num w:numId="2" w16cid:durableId="1731492805">
    <w:abstractNumId w:val="3"/>
  </w:num>
  <w:num w:numId="3" w16cid:durableId="1373113541">
    <w:abstractNumId w:val="11"/>
  </w:num>
  <w:num w:numId="4" w16cid:durableId="1396970104">
    <w:abstractNumId w:val="9"/>
  </w:num>
  <w:num w:numId="5" w16cid:durableId="1649628971">
    <w:abstractNumId w:val="10"/>
  </w:num>
  <w:num w:numId="6" w16cid:durableId="1523011588">
    <w:abstractNumId w:val="5"/>
  </w:num>
  <w:num w:numId="7" w16cid:durableId="1506093492">
    <w:abstractNumId w:val="8"/>
  </w:num>
  <w:num w:numId="8" w16cid:durableId="1983801656">
    <w:abstractNumId w:val="6"/>
  </w:num>
  <w:num w:numId="9" w16cid:durableId="869683379">
    <w:abstractNumId w:val="1"/>
  </w:num>
  <w:num w:numId="10" w16cid:durableId="1930195968">
    <w:abstractNumId w:val="0"/>
  </w:num>
  <w:num w:numId="11" w16cid:durableId="683746929">
    <w:abstractNumId w:val="7"/>
  </w:num>
  <w:num w:numId="12" w16cid:durableId="306520271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211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DMzMzGzsDQBspV0lIJTi4sz8/NACkxqASFZ1Z0sAAAA"/>
  </w:docVars>
  <w:rsids>
    <w:rsidRoot w:val="003B5A3B"/>
    <w:rsid w:val="0000053E"/>
    <w:rsid w:val="000022DF"/>
    <w:rsid w:val="0000275F"/>
    <w:rsid w:val="00002E77"/>
    <w:rsid w:val="0000409B"/>
    <w:rsid w:val="00011034"/>
    <w:rsid w:val="000114F8"/>
    <w:rsid w:val="00011DDF"/>
    <w:rsid w:val="00012210"/>
    <w:rsid w:val="00013951"/>
    <w:rsid w:val="00015C1D"/>
    <w:rsid w:val="000177F1"/>
    <w:rsid w:val="00021BBD"/>
    <w:rsid w:val="00022209"/>
    <w:rsid w:val="00022560"/>
    <w:rsid w:val="00031A00"/>
    <w:rsid w:val="00033F40"/>
    <w:rsid w:val="0003458A"/>
    <w:rsid w:val="00037643"/>
    <w:rsid w:val="00042240"/>
    <w:rsid w:val="00043E69"/>
    <w:rsid w:val="00045030"/>
    <w:rsid w:val="00045558"/>
    <w:rsid w:val="000476CB"/>
    <w:rsid w:val="00047B8A"/>
    <w:rsid w:val="0005091A"/>
    <w:rsid w:val="000564E1"/>
    <w:rsid w:val="00057DD2"/>
    <w:rsid w:val="00065AF1"/>
    <w:rsid w:val="000716A5"/>
    <w:rsid w:val="0007172B"/>
    <w:rsid w:val="00074175"/>
    <w:rsid w:val="0007535C"/>
    <w:rsid w:val="00075CF4"/>
    <w:rsid w:val="00076330"/>
    <w:rsid w:val="0007638D"/>
    <w:rsid w:val="000778E9"/>
    <w:rsid w:val="00077F9C"/>
    <w:rsid w:val="00080590"/>
    <w:rsid w:val="0008155F"/>
    <w:rsid w:val="00081FD0"/>
    <w:rsid w:val="00084255"/>
    <w:rsid w:val="00085BBB"/>
    <w:rsid w:val="00085C6A"/>
    <w:rsid w:val="000911E0"/>
    <w:rsid w:val="0009226B"/>
    <w:rsid w:val="000934F3"/>
    <w:rsid w:val="000958EF"/>
    <w:rsid w:val="000A1770"/>
    <w:rsid w:val="000A3DCB"/>
    <w:rsid w:val="000A496F"/>
    <w:rsid w:val="000A5D20"/>
    <w:rsid w:val="000C35A3"/>
    <w:rsid w:val="000D1831"/>
    <w:rsid w:val="000D318C"/>
    <w:rsid w:val="000D5D29"/>
    <w:rsid w:val="000E2A1B"/>
    <w:rsid w:val="000E3373"/>
    <w:rsid w:val="000E448D"/>
    <w:rsid w:val="000E530F"/>
    <w:rsid w:val="000E6B21"/>
    <w:rsid w:val="000E6FEF"/>
    <w:rsid w:val="000F1FB1"/>
    <w:rsid w:val="000F2244"/>
    <w:rsid w:val="000F2EA9"/>
    <w:rsid w:val="000F55C3"/>
    <w:rsid w:val="00101457"/>
    <w:rsid w:val="001021A7"/>
    <w:rsid w:val="00103243"/>
    <w:rsid w:val="0010343A"/>
    <w:rsid w:val="00111588"/>
    <w:rsid w:val="001143F0"/>
    <w:rsid w:val="00116C75"/>
    <w:rsid w:val="0012154E"/>
    <w:rsid w:val="001224DD"/>
    <w:rsid w:val="00123216"/>
    <w:rsid w:val="00123965"/>
    <w:rsid w:val="00126FB6"/>
    <w:rsid w:val="001273E9"/>
    <w:rsid w:val="0013594D"/>
    <w:rsid w:val="001367DA"/>
    <w:rsid w:val="001477B3"/>
    <w:rsid w:val="00152244"/>
    <w:rsid w:val="001539FB"/>
    <w:rsid w:val="00155050"/>
    <w:rsid w:val="001564AE"/>
    <w:rsid w:val="00173106"/>
    <w:rsid w:val="00174790"/>
    <w:rsid w:val="00174C91"/>
    <w:rsid w:val="00176A9B"/>
    <w:rsid w:val="001808E7"/>
    <w:rsid w:val="00183C98"/>
    <w:rsid w:val="001921E0"/>
    <w:rsid w:val="00194F06"/>
    <w:rsid w:val="00194F48"/>
    <w:rsid w:val="001A050A"/>
    <w:rsid w:val="001A060F"/>
    <w:rsid w:val="001A1B6D"/>
    <w:rsid w:val="001A3E71"/>
    <w:rsid w:val="001A56BC"/>
    <w:rsid w:val="001A5955"/>
    <w:rsid w:val="001A5AE7"/>
    <w:rsid w:val="001A7FBB"/>
    <w:rsid w:val="001B4BA0"/>
    <w:rsid w:val="001B4FA6"/>
    <w:rsid w:val="001B5D53"/>
    <w:rsid w:val="001C4A82"/>
    <w:rsid w:val="001D0D2E"/>
    <w:rsid w:val="001D4FF9"/>
    <w:rsid w:val="001D6561"/>
    <w:rsid w:val="001D7403"/>
    <w:rsid w:val="001E1E6F"/>
    <w:rsid w:val="001E2EC3"/>
    <w:rsid w:val="001E324A"/>
    <w:rsid w:val="001E6110"/>
    <w:rsid w:val="001F0310"/>
    <w:rsid w:val="001F07B4"/>
    <w:rsid w:val="001F1CD4"/>
    <w:rsid w:val="001F2D2B"/>
    <w:rsid w:val="001F4A5F"/>
    <w:rsid w:val="001F78A2"/>
    <w:rsid w:val="002003C6"/>
    <w:rsid w:val="0020198D"/>
    <w:rsid w:val="00202867"/>
    <w:rsid w:val="00204E39"/>
    <w:rsid w:val="0020596F"/>
    <w:rsid w:val="0020748B"/>
    <w:rsid w:val="00210FCA"/>
    <w:rsid w:val="00211F91"/>
    <w:rsid w:val="002232AC"/>
    <w:rsid w:val="00227E0A"/>
    <w:rsid w:val="0023406B"/>
    <w:rsid w:val="0023418B"/>
    <w:rsid w:val="0024089A"/>
    <w:rsid w:val="002415C2"/>
    <w:rsid w:val="00241813"/>
    <w:rsid w:val="00251F8F"/>
    <w:rsid w:val="00263124"/>
    <w:rsid w:val="002632AC"/>
    <w:rsid w:val="00265D9B"/>
    <w:rsid w:val="00266AA0"/>
    <w:rsid w:val="002700B7"/>
    <w:rsid w:val="002714B3"/>
    <w:rsid w:val="0027474D"/>
    <w:rsid w:val="00274C82"/>
    <w:rsid w:val="00275ED9"/>
    <w:rsid w:val="00281A35"/>
    <w:rsid w:val="00281E27"/>
    <w:rsid w:val="00282D19"/>
    <w:rsid w:val="002857DA"/>
    <w:rsid w:val="00296018"/>
    <w:rsid w:val="00297585"/>
    <w:rsid w:val="002A10CF"/>
    <w:rsid w:val="002A1C48"/>
    <w:rsid w:val="002A47CE"/>
    <w:rsid w:val="002A6342"/>
    <w:rsid w:val="002A777E"/>
    <w:rsid w:val="002B4026"/>
    <w:rsid w:val="002B5F4B"/>
    <w:rsid w:val="002B7224"/>
    <w:rsid w:val="002C0846"/>
    <w:rsid w:val="002C0EF8"/>
    <w:rsid w:val="002C4EAB"/>
    <w:rsid w:val="002C53D1"/>
    <w:rsid w:val="002D0C7A"/>
    <w:rsid w:val="002D1516"/>
    <w:rsid w:val="002D19F9"/>
    <w:rsid w:val="002D1CDC"/>
    <w:rsid w:val="002D3A80"/>
    <w:rsid w:val="002D4AD3"/>
    <w:rsid w:val="002E0A1F"/>
    <w:rsid w:val="002E24E0"/>
    <w:rsid w:val="002E502C"/>
    <w:rsid w:val="002F035A"/>
    <w:rsid w:val="002F1368"/>
    <w:rsid w:val="002F2D02"/>
    <w:rsid w:val="002F38F1"/>
    <w:rsid w:val="002F4E9B"/>
    <w:rsid w:val="00300A22"/>
    <w:rsid w:val="003030AD"/>
    <w:rsid w:val="00307B74"/>
    <w:rsid w:val="00310ED4"/>
    <w:rsid w:val="00316A42"/>
    <w:rsid w:val="00317653"/>
    <w:rsid w:val="00321437"/>
    <w:rsid w:val="0032311C"/>
    <w:rsid w:val="003255D8"/>
    <w:rsid w:val="00326097"/>
    <w:rsid w:val="003270F7"/>
    <w:rsid w:val="00327AA1"/>
    <w:rsid w:val="003307EC"/>
    <w:rsid w:val="00331FF8"/>
    <w:rsid w:val="003345F3"/>
    <w:rsid w:val="0033592C"/>
    <w:rsid w:val="00335E91"/>
    <w:rsid w:val="00336A82"/>
    <w:rsid w:val="0034029A"/>
    <w:rsid w:val="00343E61"/>
    <w:rsid w:val="00346748"/>
    <w:rsid w:val="003467A9"/>
    <w:rsid w:val="003521EA"/>
    <w:rsid w:val="00352D7A"/>
    <w:rsid w:val="003574B2"/>
    <w:rsid w:val="00360730"/>
    <w:rsid w:val="00362501"/>
    <w:rsid w:val="00362855"/>
    <w:rsid w:val="00371C3B"/>
    <w:rsid w:val="003764E1"/>
    <w:rsid w:val="00381729"/>
    <w:rsid w:val="00382FD0"/>
    <w:rsid w:val="0038353E"/>
    <w:rsid w:val="003904D6"/>
    <w:rsid w:val="00390F30"/>
    <w:rsid w:val="0039326C"/>
    <w:rsid w:val="0039336C"/>
    <w:rsid w:val="003939E8"/>
    <w:rsid w:val="00394088"/>
    <w:rsid w:val="003A1584"/>
    <w:rsid w:val="003A42D0"/>
    <w:rsid w:val="003A63AE"/>
    <w:rsid w:val="003A6739"/>
    <w:rsid w:val="003A69CD"/>
    <w:rsid w:val="003A6C1A"/>
    <w:rsid w:val="003A7C7E"/>
    <w:rsid w:val="003B1843"/>
    <w:rsid w:val="003B4B95"/>
    <w:rsid w:val="003B5A3B"/>
    <w:rsid w:val="003D1802"/>
    <w:rsid w:val="003D1F9D"/>
    <w:rsid w:val="003D5745"/>
    <w:rsid w:val="003D6C62"/>
    <w:rsid w:val="003E22FE"/>
    <w:rsid w:val="003E2375"/>
    <w:rsid w:val="003E3167"/>
    <w:rsid w:val="003F2990"/>
    <w:rsid w:val="003F348C"/>
    <w:rsid w:val="0040011A"/>
    <w:rsid w:val="00414E93"/>
    <w:rsid w:val="0042040B"/>
    <w:rsid w:val="00421B24"/>
    <w:rsid w:val="0042437F"/>
    <w:rsid w:val="00424C4E"/>
    <w:rsid w:val="0042754F"/>
    <w:rsid w:val="004309C2"/>
    <w:rsid w:val="004325E3"/>
    <w:rsid w:val="00435492"/>
    <w:rsid w:val="004365AC"/>
    <w:rsid w:val="004402AB"/>
    <w:rsid w:val="00441909"/>
    <w:rsid w:val="004433B3"/>
    <w:rsid w:val="004435D3"/>
    <w:rsid w:val="00443F10"/>
    <w:rsid w:val="00447072"/>
    <w:rsid w:val="004501E1"/>
    <w:rsid w:val="00452F87"/>
    <w:rsid w:val="00455725"/>
    <w:rsid w:val="004567F1"/>
    <w:rsid w:val="00461B03"/>
    <w:rsid w:val="00462B23"/>
    <w:rsid w:val="004658D6"/>
    <w:rsid w:val="00465CE1"/>
    <w:rsid w:val="00465F1A"/>
    <w:rsid w:val="004662E5"/>
    <w:rsid w:val="0046737E"/>
    <w:rsid w:val="00471BA6"/>
    <w:rsid w:val="0047224F"/>
    <w:rsid w:val="00473139"/>
    <w:rsid w:val="00473DEC"/>
    <w:rsid w:val="004766DC"/>
    <w:rsid w:val="00476D44"/>
    <w:rsid w:val="0047735D"/>
    <w:rsid w:val="00480270"/>
    <w:rsid w:val="00480C3D"/>
    <w:rsid w:val="00483980"/>
    <w:rsid w:val="00484CE0"/>
    <w:rsid w:val="00485224"/>
    <w:rsid w:val="00486C90"/>
    <w:rsid w:val="004913F2"/>
    <w:rsid w:val="00494C1A"/>
    <w:rsid w:val="004A119C"/>
    <w:rsid w:val="004A1C88"/>
    <w:rsid w:val="004A202A"/>
    <w:rsid w:val="004A2A66"/>
    <w:rsid w:val="004A2FB9"/>
    <w:rsid w:val="004A60BF"/>
    <w:rsid w:val="004B1F1B"/>
    <w:rsid w:val="004B375E"/>
    <w:rsid w:val="004B3E38"/>
    <w:rsid w:val="004B66BF"/>
    <w:rsid w:val="004C1055"/>
    <w:rsid w:val="004C37B1"/>
    <w:rsid w:val="004C4FA6"/>
    <w:rsid w:val="004C52E3"/>
    <w:rsid w:val="004C530B"/>
    <w:rsid w:val="004C55AE"/>
    <w:rsid w:val="004C7999"/>
    <w:rsid w:val="004D02C2"/>
    <w:rsid w:val="004D2170"/>
    <w:rsid w:val="004D3761"/>
    <w:rsid w:val="004D7E49"/>
    <w:rsid w:val="004E0219"/>
    <w:rsid w:val="004E0C26"/>
    <w:rsid w:val="004E2AC7"/>
    <w:rsid w:val="004E2B8A"/>
    <w:rsid w:val="004E5185"/>
    <w:rsid w:val="004E5E15"/>
    <w:rsid w:val="004F0CF1"/>
    <w:rsid w:val="004F2AC7"/>
    <w:rsid w:val="00502E81"/>
    <w:rsid w:val="00506930"/>
    <w:rsid w:val="00507C1D"/>
    <w:rsid w:val="005125B5"/>
    <w:rsid w:val="005135F4"/>
    <w:rsid w:val="005215B3"/>
    <w:rsid w:val="0052366C"/>
    <w:rsid w:val="005255CF"/>
    <w:rsid w:val="00530898"/>
    <w:rsid w:val="00531C69"/>
    <w:rsid w:val="00534553"/>
    <w:rsid w:val="00537E1C"/>
    <w:rsid w:val="00540EE5"/>
    <w:rsid w:val="005449C5"/>
    <w:rsid w:val="005468A6"/>
    <w:rsid w:val="005469B1"/>
    <w:rsid w:val="00547329"/>
    <w:rsid w:val="00550DB8"/>
    <w:rsid w:val="00551727"/>
    <w:rsid w:val="00553AB1"/>
    <w:rsid w:val="00554B04"/>
    <w:rsid w:val="005554FC"/>
    <w:rsid w:val="005566E8"/>
    <w:rsid w:val="00556B0A"/>
    <w:rsid w:val="005644F1"/>
    <w:rsid w:val="00572F14"/>
    <w:rsid w:val="005733AC"/>
    <w:rsid w:val="0057570F"/>
    <w:rsid w:val="005768C9"/>
    <w:rsid w:val="00580946"/>
    <w:rsid w:val="00580B8C"/>
    <w:rsid w:val="005839B3"/>
    <w:rsid w:val="00583B74"/>
    <w:rsid w:val="00584DBD"/>
    <w:rsid w:val="00590CF7"/>
    <w:rsid w:val="005931D7"/>
    <w:rsid w:val="005955F8"/>
    <w:rsid w:val="00596DA1"/>
    <w:rsid w:val="005A0437"/>
    <w:rsid w:val="005A060D"/>
    <w:rsid w:val="005A0BBF"/>
    <w:rsid w:val="005A1C69"/>
    <w:rsid w:val="005A2FA3"/>
    <w:rsid w:val="005A7E22"/>
    <w:rsid w:val="005B24E0"/>
    <w:rsid w:val="005B3329"/>
    <w:rsid w:val="005B3D2D"/>
    <w:rsid w:val="005B648E"/>
    <w:rsid w:val="005C05F9"/>
    <w:rsid w:val="005C26F1"/>
    <w:rsid w:val="005C3D11"/>
    <w:rsid w:val="005C6CD7"/>
    <w:rsid w:val="005D0A20"/>
    <w:rsid w:val="005D0B5E"/>
    <w:rsid w:val="005D0E28"/>
    <w:rsid w:val="005D0F3A"/>
    <w:rsid w:val="005D380C"/>
    <w:rsid w:val="005D5016"/>
    <w:rsid w:val="005D605E"/>
    <w:rsid w:val="005E2D12"/>
    <w:rsid w:val="005E2D3E"/>
    <w:rsid w:val="005E56DD"/>
    <w:rsid w:val="005E7CA5"/>
    <w:rsid w:val="00600DAB"/>
    <w:rsid w:val="0060226A"/>
    <w:rsid w:val="006034C9"/>
    <w:rsid w:val="00603D6F"/>
    <w:rsid w:val="00610E6B"/>
    <w:rsid w:val="00612749"/>
    <w:rsid w:val="00615611"/>
    <w:rsid w:val="006168E6"/>
    <w:rsid w:val="00616A6B"/>
    <w:rsid w:val="00621F4A"/>
    <w:rsid w:val="00634542"/>
    <w:rsid w:val="00641778"/>
    <w:rsid w:val="00642E0A"/>
    <w:rsid w:val="00646086"/>
    <w:rsid w:val="00646F17"/>
    <w:rsid w:val="00650A3D"/>
    <w:rsid w:val="006561F4"/>
    <w:rsid w:val="00661205"/>
    <w:rsid w:val="00666A86"/>
    <w:rsid w:val="00675591"/>
    <w:rsid w:val="006805DD"/>
    <w:rsid w:val="006808D8"/>
    <w:rsid w:val="00681B78"/>
    <w:rsid w:val="006830A0"/>
    <w:rsid w:val="00684E5F"/>
    <w:rsid w:val="006937FB"/>
    <w:rsid w:val="006A081D"/>
    <w:rsid w:val="006A0DE8"/>
    <w:rsid w:val="006A4BB9"/>
    <w:rsid w:val="006A7047"/>
    <w:rsid w:val="006A70A1"/>
    <w:rsid w:val="006B0E28"/>
    <w:rsid w:val="006B55D7"/>
    <w:rsid w:val="006B60F9"/>
    <w:rsid w:val="006C1D6E"/>
    <w:rsid w:val="006D02D0"/>
    <w:rsid w:val="006D085A"/>
    <w:rsid w:val="006D5E6A"/>
    <w:rsid w:val="006E1455"/>
    <w:rsid w:val="006E40BA"/>
    <w:rsid w:val="007000F9"/>
    <w:rsid w:val="007001DD"/>
    <w:rsid w:val="00701095"/>
    <w:rsid w:val="00701389"/>
    <w:rsid w:val="00703AEC"/>
    <w:rsid w:val="007045D1"/>
    <w:rsid w:val="007060BC"/>
    <w:rsid w:val="00716395"/>
    <w:rsid w:val="00717309"/>
    <w:rsid w:val="0072014C"/>
    <w:rsid w:val="00731E54"/>
    <w:rsid w:val="00734AE4"/>
    <w:rsid w:val="00737BC8"/>
    <w:rsid w:val="00742D32"/>
    <w:rsid w:val="00742EF7"/>
    <w:rsid w:val="007442B0"/>
    <w:rsid w:val="0074431C"/>
    <w:rsid w:val="00751231"/>
    <w:rsid w:val="00756F06"/>
    <w:rsid w:val="00762E77"/>
    <w:rsid w:val="007676DC"/>
    <w:rsid w:val="00767A7A"/>
    <w:rsid w:val="007763F8"/>
    <w:rsid w:val="00777F7B"/>
    <w:rsid w:val="0078103E"/>
    <w:rsid w:val="00781374"/>
    <w:rsid w:val="0078226A"/>
    <w:rsid w:val="00787568"/>
    <w:rsid w:val="00790823"/>
    <w:rsid w:val="007911C4"/>
    <w:rsid w:val="007917BC"/>
    <w:rsid w:val="00794446"/>
    <w:rsid w:val="00795817"/>
    <w:rsid w:val="007A14EA"/>
    <w:rsid w:val="007A2DC4"/>
    <w:rsid w:val="007A4E8D"/>
    <w:rsid w:val="007A7285"/>
    <w:rsid w:val="007A735B"/>
    <w:rsid w:val="007A7622"/>
    <w:rsid w:val="007B0009"/>
    <w:rsid w:val="007B5141"/>
    <w:rsid w:val="007B673C"/>
    <w:rsid w:val="007B6B6B"/>
    <w:rsid w:val="007B7F98"/>
    <w:rsid w:val="007C04AB"/>
    <w:rsid w:val="007C4E02"/>
    <w:rsid w:val="007C6083"/>
    <w:rsid w:val="007D0763"/>
    <w:rsid w:val="007D200D"/>
    <w:rsid w:val="007D3792"/>
    <w:rsid w:val="007D472F"/>
    <w:rsid w:val="007D4C1F"/>
    <w:rsid w:val="007D71A7"/>
    <w:rsid w:val="007D7292"/>
    <w:rsid w:val="007E0F99"/>
    <w:rsid w:val="007E1BCF"/>
    <w:rsid w:val="007F04E7"/>
    <w:rsid w:val="007F11CB"/>
    <w:rsid w:val="007F34C9"/>
    <w:rsid w:val="007F4ABB"/>
    <w:rsid w:val="007F5819"/>
    <w:rsid w:val="007F5E52"/>
    <w:rsid w:val="007F6B38"/>
    <w:rsid w:val="007F6F00"/>
    <w:rsid w:val="008010EE"/>
    <w:rsid w:val="00804ED1"/>
    <w:rsid w:val="00805E41"/>
    <w:rsid w:val="00805F5D"/>
    <w:rsid w:val="0081191E"/>
    <w:rsid w:val="00812FFC"/>
    <w:rsid w:val="00813295"/>
    <w:rsid w:val="00825B8F"/>
    <w:rsid w:val="0083180C"/>
    <w:rsid w:val="00831F4A"/>
    <w:rsid w:val="008328B5"/>
    <w:rsid w:val="00836D97"/>
    <w:rsid w:val="00841A60"/>
    <w:rsid w:val="00841EF0"/>
    <w:rsid w:val="008442D1"/>
    <w:rsid w:val="008447BE"/>
    <w:rsid w:val="00844B72"/>
    <w:rsid w:val="00844BA9"/>
    <w:rsid w:val="00852861"/>
    <w:rsid w:val="008553C9"/>
    <w:rsid w:val="008554D7"/>
    <w:rsid w:val="00862283"/>
    <w:rsid w:val="0086285A"/>
    <w:rsid w:val="00866308"/>
    <w:rsid w:val="00867036"/>
    <w:rsid w:val="00870C5B"/>
    <w:rsid w:val="00871B7C"/>
    <w:rsid w:val="0087202B"/>
    <w:rsid w:val="0087237F"/>
    <w:rsid w:val="00873047"/>
    <w:rsid w:val="00877CD3"/>
    <w:rsid w:val="00880755"/>
    <w:rsid w:val="0088165B"/>
    <w:rsid w:val="00886C13"/>
    <w:rsid w:val="00887C8D"/>
    <w:rsid w:val="00893288"/>
    <w:rsid w:val="00895EF6"/>
    <w:rsid w:val="00896472"/>
    <w:rsid w:val="008A31FA"/>
    <w:rsid w:val="008A4D07"/>
    <w:rsid w:val="008B04D2"/>
    <w:rsid w:val="008B1286"/>
    <w:rsid w:val="008B206D"/>
    <w:rsid w:val="008B26D7"/>
    <w:rsid w:val="008B2F42"/>
    <w:rsid w:val="008C06FA"/>
    <w:rsid w:val="008C39D5"/>
    <w:rsid w:val="008D1193"/>
    <w:rsid w:val="008D33E8"/>
    <w:rsid w:val="008D3428"/>
    <w:rsid w:val="008D3FBA"/>
    <w:rsid w:val="008E1707"/>
    <w:rsid w:val="008E2484"/>
    <w:rsid w:val="008E392D"/>
    <w:rsid w:val="008E6B74"/>
    <w:rsid w:val="008F1EFE"/>
    <w:rsid w:val="008F3E6C"/>
    <w:rsid w:val="008F5A3B"/>
    <w:rsid w:val="008F671A"/>
    <w:rsid w:val="008F6C43"/>
    <w:rsid w:val="009002D8"/>
    <w:rsid w:val="00901DD4"/>
    <w:rsid w:val="00901E43"/>
    <w:rsid w:val="00905DC9"/>
    <w:rsid w:val="00912EB3"/>
    <w:rsid w:val="00917F12"/>
    <w:rsid w:val="00920823"/>
    <w:rsid w:val="009218B3"/>
    <w:rsid w:val="00921F5D"/>
    <w:rsid w:val="00925561"/>
    <w:rsid w:val="0093026F"/>
    <w:rsid w:val="00932B99"/>
    <w:rsid w:val="009377A0"/>
    <w:rsid w:val="00937ADE"/>
    <w:rsid w:val="00940887"/>
    <w:rsid w:val="00943495"/>
    <w:rsid w:val="00945DCC"/>
    <w:rsid w:val="0094747B"/>
    <w:rsid w:val="0094756B"/>
    <w:rsid w:val="0094757D"/>
    <w:rsid w:val="00947F9D"/>
    <w:rsid w:val="009530E9"/>
    <w:rsid w:val="00953C84"/>
    <w:rsid w:val="00960FC4"/>
    <w:rsid w:val="00961C81"/>
    <w:rsid w:val="00961D59"/>
    <w:rsid w:val="00962243"/>
    <w:rsid w:val="00962686"/>
    <w:rsid w:val="00963D58"/>
    <w:rsid w:val="00964ADD"/>
    <w:rsid w:val="00964E06"/>
    <w:rsid w:val="009713CC"/>
    <w:rsid w:val="009721A9"/>
    <w:rsid w:val="00973238"/>
    <w:rsid w:val="00974825"/>
    <w:rsid w:val="00980D7F"/>
    <w:rsid w:val="00983717"/>
    <w:rsid w:val="0098424F"/>
    <w:rsid w:val="00990E5F"/>
    <w:rsid w:val="00993968"/>
    <w:rsid w:val="00993E83"/>
    <w:rsid w:val="00994DE2"/>
    <w:rsid w:val="0099641B"/>
    <w:rsid w:val="009A2892"/>
    <w:rsid w:val="009A2E44"/>
    <w:rsid w:val="009A50BB"/>
    <w:rsid w:val="009A5542"/>
    <w:rsid w:val="009A6038"/>
    <w:rsid w:val="009A6D4F"/>
    <w:rsid w:val="009B0307"/>
    <w:rsid w:val="009B0AC3"/>
    <w:rsid w:val="009B2241"/>
    <w:rsid w:val="009B3411"/>
    <w:rsid w:val="009B47C5"/>
    <w:rsid w:val="009C01D8"/>
    <w:rsid w:val="009C1E39"/>
    <w:rsid w:val="009C3B32"/>
    <w:rsid w:val="009C65A6"/>
    <w:rsid w:val="009C6F6C"/>
    <w:rsid w:val="009D5C18"/>
    <w:rsid w:val="009D67D2"/>
    <w:rsid w:val="009D7BFA"/>
    <w:rsid w:val="009D7E0C"/>
    <w:rsid w:val="009E50A5"/>
    <w:rsid w:val="009F32B2"/>
    <w:rsid w:val="009F3C72"/>
    <w:rsid w:val="009F4250"/>
    <w:rsid w:val="009F456D"/>
    <w:rsid w:val="009F475B"/>
    <w:rsid w:val="00A00FB1"/>
    <w:rsid w:val="00A02A87"/>
    <w:rsid w:val="00A02FC9"/>
    <w:rsid w:val="00A07F37"/>
    <w:rsid w:val="00A10456"/>
    <w:rsid w:val="00A1068F"/>
    <w:rsid w:val="00A12538"/>
    <w:rsid w:val="00A13755"/>
    <w:rsid w:val="00A13DAC"/>
    <w:rsid w:val="00A153AE"/>
    <w:rsid w:val="00A20AEA"/>
    <w:rsid w:val="00A22441"/>
    <w:rsid w:val="00A26A68"/>
    <w:rsid w:val="00A30B15"/>
    <w:rsid w:val="00A33E4D"/>
    <w:rsid w:val="00A437FD"/>
    <w:rsid w:val="00A4504B"/>
    <w:rsid w:val="00A519F3"/>
    <w:rsid w:val="00A525E4"/>
    <w:rsid w:val="00A52EDF"/>
    <w:rsid w:val="00A55F7B"/>
    <w:rsid w:val="00A56EBF"/>
    <w:rsid w:val="00A61F3E"/>
    <w:rsid w:val="00A6270F"/>
    <w:rsid w:val="00A64C2E"/>
    <w:rsid w:val="00A672D2"/>
    <w:rsid w:val="00A6787E"/>
    <w:rsid w:val="00A742D7"/>
    <w:rsid w:val="00A762B8"/>
    <w:rsid w:val="00A7696F"/>
    <w:rsid w:val="00A924CC"/>
    <w:rsid w:val="00A92F7E"/>
    <w:rsid w:val="00A9377B"/>
    <w:rsid w:val="00A967D0"/>
    <w:rsid w:val="00A97148"/>
    <w:rsid w:val="00A97933"/>
    <w:rsid w:val="00A97BAB"/>
    <w:rsid w:val="00AA58AD"/>
    <w:rsid w:val="00AA6CE1"/>
    <w:rsid w:val="00AA6D3D"/>
    <w:rsid w:val="00AB334C"/>
    <w:rsid w:val="00AB3D15"/>
    <w:rsid w:val="00AB4DAB"/>
    <w:rsid w:val="00AB57D0"/>
    <w:rsid w:val="00AB687F"/>
    <w:rsid w:val="00AC103A"/>
    <w:rsid w:val="00AD5064"/>
    <w:rsid w:val="00AD51BB"/>
    <w:rsid w:val="00AD549D"/>
    <w:rsid w:val="00AD6D96"/>
    <w:rsid w:val="00AE0BC0"/>
    <w:rsid w:val="00AE2646"/>
    <w:rsid w:val="00AE2DEC"/>
    <w:rsid w:val="00AE3858"/>
    <w:rsid w:val="00AE633E"/>
    <w:rsid w:val="00AE655D"/>
    <w:rsid w:val="00AF02DE"/>
    <w:rsid w:val="00AF2F18"/>
    <w:rsid w:val="00B00C98"/>
    <w:rsid w:val="00B06B2D"/>
    <w:rsid w:val="00B117A6"/>
    <w:rsid w:val="00B123C4"/>
    <w:rsid w:val="00B129B6"/>
    <w:rsid w:val="00B14A37"/>
    <w:rsid w:val="00B210D0"/>
    <w:rsid w:val="00B211AB"/>
    <w:rsid w:val="00B2138E"/>
    <w:rsid w:val="00B25ECB"/>
    <w:rsid w:val="00B32E5F"/>
    <w:rsid w:val="00B33CCA"/>
    <w:rsid w:val="00B36847"/>
    <w:rsid w:val="00B37EB3"/>
    <w:rsid w:val="00B42F8A"/>
    <w:rsid w:val="00B42FC2"/>
    <w:rsid w:val="00B4388C"/>
    <w:rsid w:val="00B47673"/>
    <w:rsid w:val="00B508E3"/>
    <w:rsid w:val="00B51A25"/>
    <w:rsid w:val="00B52111"/>
    <w:rsid w:val="00B53CA3"/>
    <w:rsid w:val="00B56537"/>
    <w:rsid w:val="00B57A1D"/>
    <w:rsid w:val="00B57B18"/>
    <w:rsid w:val="00B6042C"/>
    <w:rsid w:val="00B65898"/>
    <w:rsid w:val="00B65A1D"/>
    <w:rsid w:val="00B65FBD"/>
    <w:rsid w:val="00B66F03"/>
    <w:rsid w:val="00B7201C"/>
    <w:rsid w:val="00B72264"/>
    <w:rsid w:val="00B73FC2"/>
    <w:rsid w:val="00B74A08"/>
    <w:rsid w:val="00B74CA5"/>
    <w:rsid w:val="00B87F18"/>
    <w:rsid w:val="00B90F64"/>
    <w:rsid w:val="00B953CF"/>
    <w:rsid w:val="00B96243"/>
    <w:rsid w:val="00BA0A93"/>
    <w:rsid w:val="00BA1D1F"/>
    <w:rsid w:val="00BA27B3"/>
    <w:rsid w:val="00BA43FD"/>
    <w:rsid w:val="00BA4D72"/>
    <w:rsid w:val="00BA5202"/>
    <w:rsid w:val="00BA7578"/>
    <w:rsid w:val="00BB0BFE"/>
    <w:rsid w:val="00BB0DFF"/>
    <w:rsid w:val="00BB2E9C"/>
    <w:rsid w:val="00BB67E3"/>
    <w:rsid w:val="00BB69B6"/>
    <w:rsid w:val="00BB6B0F"/>
    <w:rsid w:val="00BB7809"/>
    <w:rsid w:val="00BC4888"/>
    <w:rsid w:val="00BC4C2B"/>
    <w:rsid w:val="00BC7197"/>
    <w:rsid w:val="00BC7825"/>
    <w:rsid w:val="00BC7D78"/>
    <w:rsid w:val="00BD0A71"/>
    <w:rsid w:val="00BD1C9A"/>
    <w:rsid w:val="00BD62EA"/>
    <w:rsid w:val="00BE0604"/>
    <w:rsid w:val="00BE1136"/>
    <w:rsid w:val="00BE27FE"/>
    <w:rsid w:val="00BE2CE9"/>
    <w:rsid w:val="00BE75E4"/>
    <w:rsid w:val="00BF07D2"/>
    <w:rsid w:val="00BF12C8"/>
    <w:rsid w:val="00BF1DD4"/>
    <w:rsid w:val="00BF213A"/>
    <w:rsid w:val="00BF23F6"/>
    <w:rsid w:val="00BF57FB"/>
    <w:rsid w:val="00BF588D"/>
    <w:rsid w:val="00C039DC"/>
    <w:rsid w:val="00C0450D"/>
    <w:rsid w:val="00C117B9"/>
    <w:rsid w:val="00C1358F"/>
    <w:rsid w:val="00C15343"/>
    <w:rsid w:val="00C23CCA"/>
    <w:rsid w:val="00C240FB"/>
    <w:rsid w:val="00C319F4"/>
    <w:rsid w:val="00C35867"/>
    <w:rsid w:val="00C3623D"/>
    <w:rsid w:val="00C3770B"/>
    <w:rsid w:val="00C44B07"/>
    <w:rsid w:val="00C4553D"/>
    <w:rsid w:val="00C50E06"/>
    <w:rsid w:val="00C53AE6"/>
    <w:rsid w:val="00C548AA"/>
    <w:rsid w:val="00C5500D"/>
    <w:rsid w:val="00C62F3F"/>
    <w:rsid w:val="00C63A3D"/>
    <w:rsid w:val="00C6624E"/>
    <w:rsid w:val="00C7442A"/>
    <w:rsid w:val="00C76D34"/>
    <w:rsid w:val="00C80805"/>
    <w:rsid w:val="00C84E31"/>
    <w:rsid w:val="00C86F04"/>
    <w:rsid w:val="00C870D6"/>
    <w:rsid w:val="00C92893"/>
    <w:rsid w:val="00C974DD"/>
    <w:rsid w:val="00CA3052"/>
    <w:rsid w:val="00CA3FE1"/>
    <w:rsid w:val="00CA5C87"/>
    <w:rsid w:val="00CA5E98"/>
    <w:rsid w:val="00CA6571"/>
    <w:rsid w:val="00CB01D4"/>
    <w:rsid w:val="00CB539A"/>
    <w:rsid w:val="00CB5938"/>
    <w:rsid w:val="00CB7929"/>
    <w:rsid w:val="00CB7A97"/>
    <w:rsid w:val="00CC346C"/>
    <w:rsid w:val="00CC6C52"/>
    <w:rsid w:val="00CC786E"/>
    <w:rsid w:val="00CD3E06"/>
    <w:rsid w:val="00CD4578"/>
    <w:rsid w:val="00CD48A1"/>
    <w:rsid w:val="00CD7CE4"/>
    <w:rsid w:val="00CE18C1"/>
    <w:rsid w:val="00CE1F49"/>
    <w:rsid w:val="00CF00DB"/>
    <w:rsid w:val="00CF0D7F"/>
    <w:rsid w:val="00CF372F"/>
    <w:rsid w:val="00CF6E33"/>
    <w:rsid w:val="00CF6F2A"/>
    <w:rsid w:val="00CF73ED"/>
    <w:rsid w:val="00D01563"/>
    <w:rsid w:val="00D01AAF"/>
    <w:rsid w:val="00D01B2C"/>
    <w:rsid w:val="00D02F78"/>
    <w:rsid w:val="00D03199"/>
    <w:rsid w:val="00D05482"/>
    <w:rsid w:val="00D06985"/>
    <w:rsid w:val="00D11BA6"/>
    <w:rsid w:val="00D12711"/>
    <w:rsid w:val="00D1327D"/>
    <w:rsid w:val="00D14FBE"/>
    <w:rsid w:val="00D21936"/>
    <w:rsid w:val="00D22ED6"/>
    <w:rsid w:val="00D267EF"/>
    <w:rsid w:val="00D26989"/>
    <w:rsid w:val="00D2703F"/>
    <w:rsid w:val="00D3064B"/>
    <w:rsid w:val="00D30D42"/>
    <w:rsid w:val="00D31D0B"/>
    <w:rsid w:val="00D3446C"/>
    <w:rsid w:val="00D35FE0"/>
    <w:rsid w:val="00D36A80"/>
    <w:rsid w:val="00D3756A"/>
    <w:rsid w:val="00D414FC"/>
    <w:rsid w:val="00D52021"/>
    <w:rsid w:val="00D52384"/>
    <w:rsid w:val="00D52445"/>
    <w:rsid w:val="00D524C4"/>
    <w:rsid w:val="00D53E07"/>
    <w:rsid w:val="00D54501"/>
    <w:rsid w:val="00D54698"/>
    <w:rsid w:val="00D559C9"/>
    <w:rsid w:val="00D6250A"/>
    <w:rsid w:val="00D645AC"/>
    <w:rsid w:val="00D67B38"/>
    <w:rsid w:val="00D7096D"/>
    <w:rsid w:val="00D73054"/>
    <w:rsid w:val="00D730C7"/>
    <w:rsid w:val="00D73A2C"/>
    <w:rsid w:val="00D73B03"/>
    <w:rsid w:val="00D80905"/>
    <w:rsid w:val="00D830F9"/>
    <w:rsid w:val="00D834AF"/>
    <w:rsid w:val="00D835E9"/>
    <w:rsid w:val="00D845D3"/>
    <w:rsid w:val="00D85A86"/>
    <w:rsid w:val="00D874C5"/>
    <w:rsid w:val="00D87920"/>
    <w:rsid w:val="00D87B77"/>
    <w:rsid w:val="00D963AE"/>
    <w:rsid w:val="00D97FBF"/>
    <w:rsid w:val="00DA1955"/>
    <w:rsid w:val="00DA4AC9"/>
    <w:rsid w:val="00DA4E5F"/>
    <w:rsid w:val="00DA542F"/>
    <w:rsid w:val="00DA6B7D"/>
    <w:rsid w:val="00DB2F2D"/>
    <w:rsid w:val="00DB3891"/>
    <w:rsid w:val="00DC1AD3"/>
    <w:rsid w:val="00DC2841"/>
    <w:rsid w:val="00DC46D9"/>
    <w:rsid w:val="00DC75B7"/>
    <w:rsid w:val="00DD21C3"/>
    <w:rsid w:val="00DD3BE7"/>
    <w:rsid w:val="00DD5A13"/>
    <w:rsid w:val="00DD65F3"/>
    <w:rsid w:val="00DE2F1B"/>
    <w:rsid w:val="00DE332E"/>
    <w:rsid w:val="00DE34C4"/>
    <w:rsid w:val="00DE4015"/>
    <w:rsid w:val="00DE725D"/>
    <w:rsid w:val="00DF13D4"/>
    <w:rsid w:val="00DF1C3A"/>
    <w:rsid w:val="00DF1CD7"/>
    <w:rsid w:val="00E020D2"/>
    <w:rsid w:val="00E0269A"/>
    <w:rsid w:val="00E04219"/>
    <w:rsid w:val="00E10476"/>
    <w:rsid w:val="00E13BF3"/>
    <w:rsid w:val="00E14ACE"/>
    <w:rsid w:val="00E27752"/>
    <w:rsid w:val="00E31D64"/>
    <w:rsid w:val="00E31F6C"/>
    <w:rsid w:val="00E34E14"/>
    <w:rsid w:val="00E35AE2"/>
    <w:rsid w:val="00E452BC"/>
    <w:rsid w:val="00E51934"/>
    <w:rsid w:val="00E57DAC"/>
    <w:rsid w:val="00E64F9B"/>
    <w:rsid w:val="00E71A79"/>
    <w:rsid w:val="00E72231"/>
    <w:rsid w:val="00E8281C"/>
    <w:rsid w:val="00E85827"/>
    <w:rsid w:val="00E917B9"/>
    <w:rsid w:val="00E923B3"/>
    <w:rsid w:val="00E943B5"/>
    <w:rsid w:val="00E948A6"/>
    <w:rsid w:val="00E96197"/>
    <w:rsid w:val="00E96561"/>
    <w:rsid w:val="00E9698E"/>
    <w:rsid w:val="00EA32B6"/>
    <w:rsid w:val="00EA62E6"/>
    <w:rsid w:val="00EB1610"/>
    <w:rsid w:val="00EB3869"/>
    <w:rsid w:val="00EB43CA"/>
    <w:rsid w:val="00EC291B"/>
    <w:rsid w:val="00EC2DA6"/>
    <w:rsid w:val="00EC3C87"/>
    <w:rsid w:val="00EC5D0A"/>
    <w:rsid w:val="00EC5F59"/>
    <w:rsid w:val="00EC6EF3"/>
    <w:rsid w:val="00EC78CB"/>
    <w:rsid w:val="00ED1639"/>
    <w:rsid w:val="00ED7B9E"/>
    <w:rsid w:val="00EE0A38"/>
    <w:rsid w:val="00EE219F"/>
    <w:rsid w:val="00EE7538"/>
    <w:rsid w:val="00EF07AD"/>
    <w:rsid w:val="00EF0A5B"/>
    <w:rsid w:val="00EF299A"/>
    <w:rsid w:val="00EF4422"/>
    <w:rsid w:val="00F01F93"/>
    <w:rsid w:val="00F037C3"/>
    <w:rsid w:val="00F03ED2"/>
    <w:rsid w:val="00F04F57"/>
    <w:rsid w:val="00F0586A"/>
    <w:rsid w:val="00F11BE1"/>
    <w:rsid w:val="00F11D4F"/>
    <w:rsid w:val="00F11EE0"/>
    <w:rsid w:val="00F16920"/>
    <w:rsid w:val="00F16E70"/>
    <w:rsid w:val="00F20051"/>
    <w:rsid w:val="00F206CB"/>
    <w:rsid w:val="00F20D83"/>
    <w:rsid w:val="00F22A02"/>
    <w:rsid w:val="00F24A1B"/>
    <w:rsid w:val="00F25C2A"/>
    <w:rsid w:val="00F2602E"/>
    <w:rsid w:val="00F2732E"/>
    <w:rsid w:val="00F340C6"/>
    <w:rsid w:val="00F366B5"/>
    <w:rsid w:val="00F3742F"/>
    <w:rsid w:val="00F41AD3"/>
    <w:rsid w:val="00F42B19"/>
    <w:rsid w:val="00F431B9"/>
    <w:rsid w:val="00F43867"/>
    <w:rsid w:val="00F455CE"/>
    <w:rsid w:val="00F469BF"/>
    <w:rsid w:val="00F5576D"/>
    <w:rsid w:val="00F55DA4"/>
    <w:rsid w:val="00F613F2"/>
    <w:rsid w:val="00F64AF9"/>
    <w:rsid w:val="00F66D73"/>
    <w:rsid w:val="00F70D62"/>
    <w:rsid w:val="00F71A21"/>
    <w:rsid w:val="00F73F24"/>
    <w:rsid w:val="00F80FE7"/>
    <w:rsid w:val="00F8436F"/>
    <w:rsid w:val="00F90677"/>
    <w:rsid w:val="00F91A11"/>
    <w:rsid w:val="00F960A7"/>
    <w:rsid w:val="00FA0F9F"/>
    <w:rsid w:val="00FA349E"/>
    <w:rsid w:val="00FA3AD0"/>
    <w:rsid w:val="00FA6638"/>
    <w:rsid w:val="00FB3DC0"/>
    <w:rsid w:val="00FB605B"/>
    <w:rsid w:val="00FB68DF"/>
    <w:rsid w:val="00FC0A77"/>
    <w:rsid w:val="00FC1B9B"/>
    <w:rsid w:val="00FC2F8B"/>
    <w:rsid w:val="00FC3910"/>
    <w:rsid w:val="00FC561F"/>
    <w:rsid w:val="00FC684F"/>
    <w:rsid w:val="00FC7AF3"/>
    <w:rsid w:val="00FD1413"/>
    <w:rsid w:val="00FE2056"/>
    <w:rsid w:val="00FE3F84"/>
    <w:rsid w:val="00FE71B0"/>
    <w:rsid w:val="00FF006F"/>
    <w:rsid w:val="00FF0490"/>
    <w:rsid w:val="00FF1C6A"/>
    <w:rsid w:val="00FF501E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185"/>
    <o:shapelayout v:ext="edit">
      <o:idmap v:ext="edit" data="1"/>
    </o:shapelayout>
  </w:shapeDefaults>
  <w:decimalSymbol w:val="."/>
  <w:listSeparator w:val=","/>
  <w14:docId w14:val="1690BE67"/>
  <w15:chartTrackingRefBased/>
  <w15:docId w15:val="{27AE8B55-FD60-4462-B22E-ED2F1B6D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77A0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9377A0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377A0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377A0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unhideWhenUsed/>
    <w:rsid w:val="009377A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377A0"/>
  </w:style>
  <w:style w:type="paragraph" w:styleId="ListParagraph">
    <w:name w:val="List Paragraph"/>
    <w:basedOn w:val="Normal"/>
    <w:uiPriority w:val="34"/>
    <w:qFormat/>
    <w:rsid w:val="009377A0"/>
    <w:pPr>
      <w:ind w:left="720"/>
    </w:pPr>
  </w:style>
  <w:style w:type="character" w:styleId="Hyperlink">
    <w:name w:val="Hyperlink"/>
    <w:rsid w:val="009377A0"/>
    <w:rPr>
      <w:color w:val="0000FF"/>
      <w:u w:val="single"/>
    </w:rPr>
  </w:style>
  <w:style w:type="paragraph" w:styleId="Header">
    <w:name w:val="header"/>
    <w:basedOn w:val="Normal"/>
    <w:link w:val="HeaderChar"/>
    <w:rsid w:val="009377A0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9377A0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9377A0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9377A0"/>
    <w:pPr>
      <w:numPr>
        <w:numId w:val="1"/>
      </w:numPr>
    </w:pPr>
  </w:style>
  <w:style w:type="paragraph" w:customStyle="1" w:styleId="Outlinenumbering">
    <w:name w:val="Outline numbering"/>
    <w:basedOn w:val="Normal"/>
    <w:rsid w:val="009377A0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9377A0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9377A0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377A0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377A0"/>
    <w:pPr>
      <w:spacing w:after="100" w:line="240" w:lineRule="auto"/>
      <w:ind w:left="202"/>
    </w:pPr>
  </w:style>
  <w:style w:type="character" w:styleId="PlaceholderText">
    <w:name w:val="Placeholder Text"/>
    <w:basedOn w:val="DefaultParagraphFont"/>
    <w:uiPriority w:val="99"/>
    <w:semiHidden/>
    <w:rsid w:val="0060226A"/>
    <w:rPr>
      <w:color w:val="808080"/>
    </w:rPr>
  </w:style>
  <w:style w:type="character" w:customStyle="1" w:styleId="Red">
    <w:name w:val="Red"/>
    <w:basedOn w:val="DefaultParagraphFont"/>
    <w:uiPriority w:val="1"/>
    <w:rsid w:val="0060226A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AD506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9377A0"/>
    <w:pPr>
      <w:spacing w:after="100" w:line="240" w:lineRule="auto"/>
      <w:ind w:left="403"/>
    </w:pPr>
  </w:style>
  <w:style w:type="paragraph" w:styleId="NormalWeb">
    <w:name w:val="Normal (Web)"/>
    <w:basedOn w:val="Normal"/>
    <w:uiPriority w:val="99"/>
    <w:unhideWhenUsed/>
    <w:rsid w:val="001808E7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Code">
    <w:name w:val="Code"/>
    <w:basedOn w:val="Normal"/>
    <w:qFormat/>
    <w:rsid w:val="009377A0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cm0j-VxmN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aka.ms/vs/17/release/vc_redist.x64.exe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rtualbox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microsoft.com/en-us/evalcenter/evaluate-windows-server-2025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nccnet-my.sharepoint.com/:v:/g/personal/loringw_wncc_edu/EWBvJf9vFHRArpcGPAWnzXYBWAj49j9ox7-CiOoI9THuPg?e=eBQ44w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48ECD3CBDC481395FB251255022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E8DCB-FA90-402E-A20E-A42218BB38A9}"/>
      </w:docPartPr>
      <w:docPartBody>
        <w:p w:rsidR="0093662A" w:rsidRDefault="004D125B" w:rsidP="004D125B">
          <w:pPr>
            <w:pStyle w:val="5248ECD3CBDC481395FB251255022F39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5B"/>
    <w:rsid w:val="001D5294"/>
    <w:rsid w:val="0037058E"/>
    <w:rsid w:val="004608D7"/>
    <w:rsid w:val="004D125B"/>
    <w:rsid w:val="007C04AB"/>
    <w:rsid w:val="0093662A"/>
    <w:rsid w:val="00BB69B6"/>
    <w:rsid w:val="00CF2D04"/>
    <w:rsid w:val="00F0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8D7"/>
  </w:style>
  <w:style w:type="paragraph" w:customStyle="1" w:styleId="5248ECD3CBDC481395FB251255022F39">
    <w:name w:val="5248ECD3CBDC481395FB251255022F39"/>
    <w:rsid w:val="004D1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98E0-54B4-49AC-B323-D37DF9595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50</TotalTime>
  <Pages>9</Pages>
  <Words>1008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25</cp:revision>
  <dcterms:created xsi:type="dcterms:W3CDTF">2014-12-14T14:30:00Z</dcterms:created>
  <dcterms:modified xsi:type="dcterms:W3CDTF">2025-08-20T00:57:00Z</dcterms:modified>
</cp:coreProperties>
</file>