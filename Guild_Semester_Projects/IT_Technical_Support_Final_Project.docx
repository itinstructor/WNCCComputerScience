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A1706" w14:textId="77777777" w:rsidR="003E58C1" w:rsidRDefault="003E58C1" w:rsidP="00CF7CCE">
      <w:pPr>
        <w:pStyle w:val="Heading1"/>
      </w:pPr>
      <w:r>
        <w:t>IT Technical Support Final Project</w:t>
      </w:r>
    </w:p>
    <w:p w14:paraId="0FA11340" w14:textId="35B4A7B2" w:rsidR="00EE5F10" w:rsidRPr="00500678" w:rsidRDefault="00EE5F10" w:rsidP="007E646E">
      <w:pPr>
        <w:pStyle w:val="TOC1"/>
        <w:tabs>
          <w:tab w:val="right" w:leader="dot" w:pos="9350"/>
        </w:tabs>
      </w:pPr>
      <w:r w:rsidRPr="00500678">
        <w:t>Time required: 1 hour</w:t>
      </w:r>
    </w:p>
    <w:p w14:paraId="266F4E1C" w14:textId="77777777" w:rsidR="00D732F3" w:rsidRDefault="00D732F3" w:rsidP="00D732F3">
      <w:pPr>
        <w:pStyle w:val="Heading1"/>
      </w:pPr>
      <w:r>
        <w:t>Create an Installation USB Drive with Rufus</w:t>
      </w:r>
    </w:p>
    <w:p w14:paraId="3278A99A" w14:textId="010E3732" w:rsidR="0038284F" w:rsidRDefault="0038284F" w:rsidP="00B2704E">
      <w:pPr>
        <w:pStyle w:val="ListParagraph"/>
        <w:numPr>
          <w:ilvl w:val="0"/>
          <w:numId w:val="7"/>
        </w:numPr>
      </w:pPr>
      <w:r>
        <w:t xml:space="preserve">Download the evaluation copy of </w:t>
      </w:r>
      <w:r w:rsidRPr="000D6BB4">
        <w:rPr>
          <w:b/>
        </w:rPr>
        <w:t>Windows</w:t>
      </w:r>
      <w:r w:rsidR="003B3890">
        <w:rPr>
          <w:b/>
        </w:rPr>
        <w:t xml:space="preserve"> 11 </w:t>
      </w:r>
      <w:r w:rsidRPr="000D6BB4">
        <w:rPr>
          <w:b/>
        </w:rPr>
        <w:t>Enterprise</w:t>
      </w:r>
      <w:r>
        <w:t>.</w:t>
      </w:r>
      <w:r w:rsidR="002F7272">
        <w:t xml:space="preserve"> (Skip the next </w:t>
      </w:r>
      <w:r w:rsidR="00B10C48">
        <w:t>2</w:t>
      </w:r>
      <w:r w:rsidR="002F7272">
        <w:t xml:space="preserve"> steps if you already have </w:t>
      </w:r>
      <w:r w:rsidR="003E3938">
        <w:t>an</w:t>
      </w:r>
      <w:r w:rsidR="002F7272">
        <w:t xml:space="preserve"> ISO.)</w:t>
      </w:r>
      <w:r w:rsidR="000D6BB4">
        <w:br/>
      </w:r>
      <w:hyperlink r:id="rId8" w:history="1">
        <w:r w:rsidR="004E67CD" w:rsidRPr="006E6F3D">
          <w:rPr>
            <w:rStyle w:val="Hyperlink"/>
          </w:rPr>
          <w:t>https://www.microsoft.com/en-us/evalcenter/evaluate-windows-11-enterprise</w:t>
        </w:r>
      </w:hyperlink>
    </w:p>
    <w:p w14:paraId="5A0F3D94" w14:textId="77777777" w:rsidR="0038284F" w:rsidRDefault="0038284F" w:rsidP="00B2704E">
      <w:pPr>
        <w:pStyle w:val="ListParagraph"/>
        <w:numPr>
          <w:ilvl w:val="1"/>
          <w:numId w:val="7"/>
        </w:numPr>
      </w:pPr>
      <w:r w:rsidRPr="000D6BB4">
        <w:rPr>
          <w:b/>
        </w:rPr>
        <w:t>Sign in</w:t>
      </w:r>
      <w:r>
        <w:t xml:space="preserve"> and choose the </w:t>
      </w:r>
      <w:r w:rsidRPr="000D6BB4">
        <w:rPr>
          <w:b/>
        </w:rPr>
        <w:t>ISO</w:t>
      </w:r>
      <w:r>
        <w:t xml:space="preserve"> option. You will need to </w:t>
      </w:r>
      <w:r w:rsidRPr="000D6BB4">
        <w:rPr>
          <w:b/>
        </w:rPr>
        <w:t>register</w:t>
      </w:r>
      <w:r>
        <w:t>.</w:t>
      </w:r>
    </w:p>
    <w:p w14:paraId="15BA3F4B" w14:textId="77777777" w:rsidR="0038284F" w:rsidRDefault="0038284F" w:rsidP="00B2704E">
      <w:pPr>
        <w:pStyle w:val="ListParagraph"/>
        <w:numPr>
          <w:ilvl w:val="1"/>
          <w:numId w:val="7"/>
        </w:numPr>
      </w:pPr>
      <w:r>
        <w:t xml:space="preserve">Download the </w:t>
      </w:r>
      <w:r w:rsidRPr="000D6BB4">
        <w:rPr>
          <w:b/>
        </w:rPr>
        <w:t>ISO</w:t>
      </w:r>
      <w:r>
        <w:t xml:space="preserve"> option to a folder on your hard drive where you can find it.</w:t>
      </w:r>
    </w:p>
    <w:p w14:paraId="251AE2A2" w14:textId="3111AE1D" w:rsidR="0038284F" w:rsidRDefault="0038284F" w:rsidP="00B2704E">
      <w:pPr>
        <w:pStyle w:val="ListParagraph"/>
        <w:numPr>
          <w:ilvl w:val="0"/>
          <w:numId w:val="7"/>
        </w:numPr>
      </w:pPr>
      <w:r>
        <w:t xml:space="preserve">Download the portable version of Rufus from </w:t>
      </w:r>
      <w:hyperlink r:id="rId9" w:history="1">
        <w:r w:rsidRPr="00033E42">
          <w:rPr>
            <w:rStyle w:val="Hyperlink"/>
          </w:rPr>
          <w:t>https://rufus.akeo.ie</w:t>
        </w:r>
      </w:hyperlink>
      <w:r>
        <w:t xml:space="preserve"> </w:t>
      </w:r>
      <w:r w:rsidR="004272C9">
        <w:br/>
      </w:r>
      <w:r>
        <w:t>This utility can be used to take almost any ISO and create a bootable USB drive.</w:t>
      </w:r>
    </w:p>
    <w:p w14:paraId="13753825" w14:textId="6EEF3702" w:rsidR="0038284F" w:rsidRDefault="00C06644" w:rsidP="00B2704E">
      <w:pPr>
        <w:pStyle w:val="ListParagraph"/>
        <w:numPr>
          <w:ilvl w:val="0"/>
          <w:numId w:val="7"/>
        </w:numPr>
      </w:pPr>
      <w:r>
        <w:t>Double click the file your downloaded to l</w:t>
      </w:r>
      <w:r w:rsidR="0038284F">
        <w:t xml:space="preserve">aunch </w:t>
      </w:r>
      <w:r w:rsidR="0038284F" w:rsidRPr="000D6BB4">
        <w:rPr>
          <w:b/>
        </w:rPr>
        <w:t>Rufus</w:t>
      </w:r>
      <w:r w:rsidR="0038284F">
        <w:t>.</w:t>
      </w:r>
      <w:r w:rsidR="0038284F" w:rsidRPr="008D2D4E">
        <w:rPr>
          <w:noProof/>
        </w:rPr>
        <w:t xml:space="preserve"> </w:t>
      </w:r>
      <w:r w:rsidR="0038284F">
        <w:rPr>
          <w:noProof/>
        </w:rPr>
        <w:t xml:space="preserve">Choose the USB device you wish to use. </w:t>
      </w:r>
    </w:p>
    <w:p w14:paraId="12F7AE5F" w14:textId="4D7C55B0" w:rsidR="0038284F" w:rsidRDefault="0038284F" w:rsidP="00B2704E">
      <w:pPr>
        <w:pStyle w:val="ListParagraph"/>
        <w:numPr>
          <w:ilvl w:val="0"/>
          <w:numId w:val="7"/>
        </w:numPr>
      </w:pPr>
      <w:r>
        <w:rPr>
          <w:noProof/>
        </w:rPr>
        <w:t xml:space="preserve">Go to </w:t>
      </w:r>
      <w:r w:rsidRPr="000D6BB4">
        <w:rPr>
          <w:b/>
          <w:noProof/>
        </w:rPr>
        <w:t>ISO Image</w:t>
      </w:r>
      <w:r w:rsidR="00243D64" w:rsidRPr="00243D64">
        <w:t xml:space="preserve"> </w:t>
      </w:r>
      <w:r w:rsidR="00243D64" w:rsidRPr="00243D64">
        <w:sym w:font="Wingdings" w:char="F0E0"/>
      </w:r>
      <w:r w:rsidR="00243D64" w:rsidRPr="00243D64">
        <w:t xml:space="preserve"> </w:t>
      </w:r>
      <w:r>
        <w:rPr>
          <w:noProof/>
        </w:rPr>
        <w:t>click the C</w:t>
      </w:r>
      <w:r w:rsidR="007138B2">
        <w:rPr>
          <w:noProof/>
        </w:rPr>
        <w:t>D drive icon</w:t>
      </w:r>
      <w:r w:rsidR="00243D64">
        <w:rPr>
          <w:noProof/>
        </w:rPr>
        <w:t xml:space="preserve"> </w:t>
      </w:r>
      <w:r w:rsidR="00243D64">
        <w:rPr>
          <w:noProof/>
        </w:rPr>
        <w:sym w:font="Wingdings" w:char="F0E0"/>
      </w:r>
      <w:r w:rsidR="007138B2">
        <w:rPr>
          <w:noProof/>
        </w:rPr>
        <w:t xml:space="preserve"> choose the Windows 1</w:t>
      </w:r>
      <w:r w:rsidR="009F4D28">
        <w:rPr>
          <w:noProof/>
        </w:rPr>
        <w:t>1</w:t>
      </w:r>
      <w:r w:rsidR="007138B2">
        <w:rPr>
          <w:noProof/>
        </w:rPr>
        <w:t xml:space="preserve"> Evaluation</w:t>
      </w:r>
      <w:r>
        <w:rPr>
          <w:noProof/>
        </w:rPr>
        <w:t xml:space="preserve"> image you downloaded earlier.</w:t>
      </w:r>
    </w:p>
    <w:p w14:paraId="0912022B" w14:textId="31A13063" w:rsidR="0038284F" w:rsidRDefault="0038284F" w:rsidP="00B2704E">
      <w:pPr>
        <w:pStyle w:val="ListParagraph"/>
        <w:numPr>
          <w:ilvl w:val="0"/>
          <w:numId w:val="7"/>
        </w:numPr>
      </w:pPr>
      <w:r>
        <w:t xml:space="preserve">Click </w:t>
      </w:r>
      <w:r w:rsidRPr="000D6BB4">
        <w:rPr>
          <w:b/>
        </w:rPr>
        <w:t>Start</w:t>
      </w:r>
      <w:r>
        <w:t xml:space="preserve">. Click </w:t>
      </w:r>
      <w:r w:rsidR="00A323F6" w:rsidRPr="000D6BB4">
        <w:rPr>
          <w:b/>
        </w:rPr>
        <w:t>OK</w:t>
      </w:r>
      <w:r>
        <w:t>, you want to wipe out the USB drive. This may take some time.</w:t>
      </w:r>
    </w:p>
    <w:p w14:paraId="0FCA0595" w14:textId="20A6C7FB" w:rsidR="009C66EE" w:rsidRDefault="0010349B" w:rsidP="00B2704E">
      <w:pPr>
        <w:pStyle w:val="ListParagraph"/>
        <w:numPr>
          <w:ilvl w:val="0"/>
          <w:numId w:val="7"/>
        </w:numPr>
      </w:pPr>
      <w:r>
        <w:t xml:space="preserve">Insert a screenshot of Rufus </w:t>
      </w:r>
      <w:r w:rsidR="007D71C9">
        <w:t xml:space="preserve">showing the progress of the boot </w:t>
      </w:r>
      <w:r w:rsidR="00F80D6B">
        <w:t>USB</w:t>
      </w:r>
      <w:r w:rsidR="007D71C9">
        <w:t xml:space="preserve"> creation</w:t>
      </w:r>
      <w:r>
        <w:t>.</w:t>
      </w:r>
      <w:r w:rsidR="00C97C43">
        <w:t xml:space="preserve"> You do not have to complete the process.</w:t>
      </w:r>
    </w:p>
    <w:sdt>
      <w:sdtPr>
        <w:rPr>
          <w:rStyle w:val="Red"/>
        </w:rPr>
        <w:id w:val="1474327318"/>
        <w:placeholder>
          <w:docPart w:val="7ECEC31423EA48C1B4530171408F3DC2"/>
        </w:placeholder>
        <w:showingPlcHdr/>
      </w:sdtPr>
      <w:sdtEndPr>
        <w:rPr>
          <w:rStyle w:val="DefaultParagraphFont"/>
          <w:color w:val="auto"/>
        </w:rPr>
      </w:sdtEndPr>
      <w:sdtContent>
        <w:p w14:paraId="38196467" w14:textId="77777777" w:rsidR="00D80AFF" w:rsidRDefault="00D80AFF" w:rsidP="00B2704E">
          <w:pPr>
            <w:pStyle w:val="ListParagraph"/>
            <w:numPr>
              <w:ilvl w:val="0"/>
              <w:numId w:val="7"/>
            </w:numPr>
            <w:rPr>
              <w:rStyle w:val="Red"/>
            </w:rPr>
          </w:pPr>
          <w:r w:rsidRPr="00B2704E">
            <w:rPr>
              <w:rStyle w:val="PlaceholderText"/>
              <w:color w:val="FF0000"/>
            </w:rPr>
            <w:t>Click or tap here to enter text.</w:t>
          </w:r>
        </w:p>
      </w:sdtContent>
    </w:sdt>
    <w:p w14:paraId="3B88E74A" w14:textId="1D0CA2DB" w:rsidR="00616CD1" w:rsidRDefault="00616CD1" w:rsidP="00010006">
      <w:pPr>
        <w:pStyle w:val="Heading1"/>
      </w:pPr>
      <w:r>
        <w:t>Scan Your Local Network</w:t>
      </w:r>
    </w:p>
    <w:p w14:paraId="08D0743E" w14:textId="2D1524FE" w:rsidR="00AB372E" w:rsidRDefault="001A6274" w:rsidP="00AB372E">
      <w:r>
        <w:t xml:space="preserve">Advanced Port Scanner </w:t>
      </w:r>
      <w:r w:rsidR="00AB372E">
        <w:t>is a legitimate program used to scan your network.</w:t>
      </w:r>
    </w:p>
    <w:p w14:paraId="6C7E5FF9" w14:textId="1F0B79C8" w:rsidR="0034789C" w:rsidRPr="00AB372E" w:rsidRDefault="0034789C" w:rsidP="00AB372E">
      <w:r>
        <w:t>You can scan any network you have permission to scan</w:t>
      </w:r>
      <w:r w:rsidR="001F584C">
        <w:t xml:space="preserve"> such as y</w:t>
      </w:r>
      <w:r>
        <w:t>our home network or D1.</w:t>
      </w:r>
    </w:p>
    <w:p w14:paraId="4907F74F" w14:textId="1213ED18" w:rsidR="00426B66" w:rsidRDefault="00616CD1" w:rsidP="00FD16AF">
      <w:pPr>
        <w:pStyle w:val="ListParagraph"/>
        <w:numPr>
          <w:ilvl w:val="0"/>
          <w:numId w:val="3"/>
        </w:numPr>
        <w:ind w:left="720"/>
      </w:pPr>
      <w:r>
        <w:t>Go to</w:t>
      </w:r>
      <w:r w:rsidR="00426B66">
        <w:t xml:space="preserve"> </w:t>
      </w:r>
      <w:hyperlink r:id="rId10" w:history="1">
        <w:r w:rsidR="001A6274" w:rsidRPr="00C001C4">
          <w:rPr>
            <w:rStyle w:val="Hyperlink"/>
          </w:rPr>
          <w:t>https://www.advanced-port-scanner.com/</w:t>
        </w:r>
      </w:hyperlink>
      <w:r w:rsidR="001A6274">
        <w:t xml:space="preserve"> </w:t>
      </w:r>
    </w:p>
    <w:p w14:paraId="0E1DC88B" w14:textId="51A7665E" w:rsidR="00616CD1" w:rsidRDefault="00616CD1" w:rsidP="00FD16AF">
      <w:pPr>
        <w:pStyle w:val="ListParagraph"/>
        <w:numPr>
          <w:ilvl w:val="0"/>
          <w:numId w:val="3"/>
        </w:numPr>
        <w:ind w:left="720"/>
      </w:pPr>
      <w:r>
        <w:t xml:space="preserve">Download and install </w:t>
      </w:r>
      <w:r w:rsidRPr="00FA325B">
        <w:rPr>
          <w:b/>
          <w:bCs/>
        </w:rPr>
        <w:t>Advanced Port Scanner</w:t>
      </w:r>
      <w:r>
        <w:t>.</w:t>
      </w:r>
    </w:p>
    <w:p w14:paraId="27A33AFD" w14:textId="77777777" w:rsidR="00616CD1" w:rsidRDefault="00616CD1" w:rsidP="00FD16AF">
      <w:pPr>
        <w:pStyle w:val="ListParagraph"/>
        <w:numPr>
          <w:ilvl w:val="0"/>
          <w:numId w:val="4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89F2E8" wp14:editId="109885A4">
            <wp:simplePos x="0" y="0"/>
            <wp:positionH relativeFrom="margin">
              <wp:posOffset>4305300</wp:posOffset>
            </wp:positionH>
            <wp:positionV relativeFrom="paragraph">
              <wp:posOffset>64770</wp:posOffset>
            </wp:positionV>
            <wp:extent cx="1975104" cy="1252728"/>
            <wp:effectExtent l="57150" t="57150" r="120650" b="1193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252728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Start Advanced Port Scanner. After Advanced Port Scanner loads, it will load all the IP addresses on your computer. </w:t>
      </w:r>
    </w:p>
    <w:p w14:paraId="3C1AC21E" w14:textId="77777777" w:rsidR="00616CD1" w:rsidRDefault="00616CD1" w:rsidP="00FD16AF">
      <w:pPr>
        <w:pStyle w:val="ListParagraph"/>
        <w:numPr>
          <w:ilvl w:val="0"/>
          <w:numId w:val="4"/>
        </w:numPr>
        <w:ind w:left="720"/>
      </w:pPr>
      <w:r>
        <w:t xml:space="preserve">Go to the command prompt. Type </w:t>
      </w:r>
      <w:r w:rsidRPr="00041A9A">
        <w:rPr>
          <w:b/>
          <w:bCs/>
        </w:rPr>
        <w:t>ipconfig /all</w:t>
      </w:r>
      <w:r>
        <w:t>.</w:t>
      </w:r>
    </w:p>
    <w:p w14:paraId="6995DA4E" w14:textId="7466FCA5" w:rsidR="00616CD1" w:rsidRDefault="00616CD1" w:rsidP="00FD16AF">
      <w:pPr>
        <w:pStyle w:val="ListParagraph"/>
        <w:numPr>
          <w:ilvl w:val="0"/>
          <w:numId w:val="4"/>
        </w:numPr>
        <w:ind w:left="720"/>
      </w:pPr>
      <w:r w:rsidRPr="0035643F">
        <w:rPr>
          <w:b/>
          <w:bCs/>
        </w:rPr>
        <w:t>Insert a screenshot</w:t>
      </w:r>
      <w:r w:rsidR="0035643F" w:rsidRPr="0035643F">
        <w:rPr>
          <w:b/>
          <w:bCs/>
        </w:rPr>
        <w:t>.</w:t>
      </w:r>
      <w:r w:rsidRPr="00F227A6">
        <w:rPr>
          <w:noProof/>
        </w:rPr>
        <w:t xml:space="preserve"> </w:t>
      </w:r>
    </w:p>
    <w:sdt>
      <w:sdtPr>
        <w:rPr>
          <w:rStyle w:val="Red"/>
        </w:rPr>
        <w:id w:val="-1497331539"/>
        <w:placeholder>
          <w:docPart w:val="E2203BD6D92A4346B32B6FD3FA3A4AE1"/>
        </w:placeholder>
        <w:showingPlcHdr/>
      </w:sdtPr>
      <w:sdtEndPr>
        <w:rPr>
          <w:rStyle w:val="DefaultParagraphFont"/>
          <w:color w:val="auto"/>
        </w:rPr>
      </w:sdtEndPr>
      <w:sdtContent>
        <w:p w14:paraId="34E4C145" w14:textId="77777777" w:rsidR="00616CD1" w:rsidRDefault="00616CD1" w:rsidP="00FD16AF">
          <w:pPr>
            <w:ind w:left="360"/>
            <w:rPr>
              <w:rStyle w:val="Red"/>
            </w:rPr>
          </w:pPr>
          <w:r w:rsidRPr="00041A9A">
            <w:rPr>
              <w:rStyle w:val="PlaceholderText"/>
              <w:color w:val="FF0000"/>
            </w:rPr>
            <w:t>Click or tap here to enter text.</w:t>
          </w:r>
        </w:p>
      </w:sdtContent>
    </w:sdt>
    <w:p w14:paraId="46D7533A" w14:textId="553BEED0" w:rsidR="00616CD1" w:rsidRDefault="00616CD1" w:rsidP="00FD16AF">
      <w:pPr>
        <w:pStyle w:val="ListParagraph"/>
        <w:numPr>
          <w:ilvl w:val="0"/>
          <w:numId w:val="4"/>
        </w:numPr>
        <w:ind w:left="720"/>
      </w:pPr>
      <w:r>
        <w:t>Remove all networks except your local network.</w:t>
      </w:r>
      <w:r w:rsidR="008B0A14">
        <w:t xml:space="preserve"> See </w:t>
      </w:r>
      <w:r w:rsidR="00603FBE">
        <w:t xml:space="preserve">the </w:t>
      </w:r>
      <w:r w:rsidR="008B0A14">
        <w:t>example</w:t>
      </w:r>
      <w:r w:rsidR="00603FBE">
        <w:t xml:space="preserve"> above.</w:t>
      </w:r>
    </w:p>
    <w:p w14:paraId="4DA0A5C5" w14:textId="0FCACB03" w:rsidR="00616CD1" w:rsidRDefault="002D350A" w:rsidP="00FD16AF">
      <w:pPr>
        <w:pStyle w:val="ListParagraph"/>
        <w:numPr>
          <w:ilvl w:val="0"/>
          <w:numId w:val="4"/>
        </w:num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3D6E3B" wp14:editId="0FBA69E1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2103120" cy="438912"/>
            <wp:effectExtent l="57150" t="57150" r="106680" b="1136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389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D1">
        <w:t xml:space="preserve">Click the </w:t>
      </w:r>
      <w:r w:rsidR="00616CD1" w:rsidRPr="00396454">
        <w:rPr>
          <w:b/>
          <w:bCs/>
        </w:rPr>
        <w:t>Scan</w:t>
      </w:r>
      <w:r w:rsidR="00616CD1">
        <w:t xml:space="preserve"> button to scan your network. As the scanning progresses, the lower pane shows network devices and machines that the utility discovers.</w:t>
      </w:r>
    </w:p>
    <w:p w14:paraId="27045E45" w14:textId="7C227E68" w:rsidR="00616CD1" w:rsidRDefault="00616CD1" w:rsidP="00FD16AF">
      <w:pPr>
        <w:pStyle w:val="ListParagraph"/>
        <w:numPr>
          <w:ilvl w:val="0"/>
          <w:numId w:val="4"/>
        </w:numPr>
        <w:ind w:left="720"/>
      </w:pPr>
      <w:r>
        <w:t>Insert a screenshot showing the completed scan of your network.</w:t>
      </w:r>
    </w:p>
    <w:sdt>
      <w:sdtPr>
        <w:rPr>
          <w:rStyle w:val="Red"/>
        </w:rPr>
        <w:id w:val="1585031363"/>
        <w:placeholder>
          <w:docPart w:val="93383DA5AEE64F399BBC2A399B520C81"/>
        </w:placeholder>
        <w:showingPlcHdr/>
      </w:sdtPr>
      <w:sdtEndPr>
        <w:rPr>
          <w:rStyle w:val="DefaultParagraphFont"/>
          <w:color w:val="auto"/>
        </w:rPr>
      </w:sdtEndPr>
      <w:sdtContent>
        <w:p w14:paraId="6DA13F86" w14:textId="77777777" w:rsidR="00616CD1" w:rsidRDefault="00616CD1" w:rsidP="00FD16AF">
          <w:pPr>
            <w:ind w:left="360"/>
            <w:rPr>
              <w:rStyle w:val="Red"/>
            </w:rPr>
          </w:pPr>
          <w:r w:rsidRPr="0014188A">
            <w:rPr>
              <w:rStyle w:val="PlaceholderText"/>
              <w:color w:val="FF0000"/>
            </w:rPr>
            <w:t>Click or tap here to enter text.</w:t>
          </w:r>
        </w:p>
      </w:sdtContent>
    </w:sdt>
    <w:p w14:paraId="5E0EFC4D" w14:textId="77777777" w:rsidR="00616CD1" w:rsidRDefault="00616CD1" w:rsidP="00FD16AF">
      <w:pPr>
        <w:pStyle w:val="ListParagraph"/>
        <w:numPr>
          <w:ilvl w:val="0"/>
          <w:numId w:val="4"/>
        </w:numPr>
        <w:ind w:left="720"/>
      </w:pPr>
      <w:r>
        <w:t>Click the Expand All button.</w:t>
      </w:r>
      <w:r w:rsidRPr="0019669C">
        <w:rPr>
          <w:noProof/>
        </w:rPr>
        <w:t xml:space="preserve"> </w:t>
      </w:r>
    </w:p>
    <w:p w14:paraId="7FF2034A" w14:textId="710B36FC" w:rsidR="00616CD1" w:rsidRDefault="00616CD1" w:rsidP="00FD16AF">
      <w:pPr>
        <w:pStyle w:val="ListParagraph"/>
        <w:numPr>
          <w:ilvl w:val="0"/>
          <w:numId w:val="4"/>
        </w:numPr>
        <w:ind w:left="720"/>
      </w:pPr>
      <w:r>
        <w:rPr>
          <w:noProof/>
        </w:rPr>
        <w:t>Insert a screenshot showing the open ports and shares on your devices.</w:t>
      </w:r>
      <w:r w:rsidR="00F435C2">
        <w:rPr>
          <w:noProof/>
        </w:rPr>
        <w:t xml:space="preserve"> Replace the </w:t>
      </w:r>
      <w:r w:rsidR="000376CF">
        <w:rPr>
          <w:noProof/>
        </w:rPr>
        <w:t>example</w:t>
      </w:r>
      <w:r w:rsidR="00F435C2">
        <w:rPr>
          <w:noProof/>
        </w:rPr>
        <w:t xml:space="preserve"> with your network</w:t>
      </w:r>
      <w:r w:rsidR="003B7892">
        <w:rPr>
          <w:noProof/>
        </w:rPr>
        <w:t xml:space="preserve"> scan</w:t>
      </w:r>
      <w:r w:rsidR="00F435C2">
        <w:rPr>
          <w:noProof/>
        </w:rPr>
        <w:t>.</w:t>
      </w:r>
    </w:p>
    <w:p w14:paraId="1CE8ECE6" w14:textId="0211F625" w:rsidR="006B3D04" w:rsidRDefault="006B3D04" w:rsidP="00FD16AF">
      <w:pPr>
        <w:ind w:left="360"/>
      </w:pPr>
      <w:r>
        <w:rPr>
          <w:noProof/>
        </w:rPr>
        <w:drawing>
          <wp:inline distT="0" distB="0" distL="0" distR="0" wp14:anchorId="061C9953" wp14:editId="06FE5A35">
            <wp:extent cx="3590925" cy="2801848"/>
            <wp:effectExtent l="57150" t="57150" r="104775" b="113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357" cy="281388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dt>
      <w:sdtPr>
        <w:rPr>
          <w:rStyle w:val="Red"/>
        </w:rPr>
        <w:id w:val="-1328748578"/>
        <w:placeholder>
          <w:docPart w:val="4B51EB87D88A42F98CCAA31863434FE9"/>
        </w:placeholder>
        <w:showingPlcHdr/>
      </w:sdtPr>
      <w:sdtEndPr>
        <w:rPr>
          <w:rStyle w:val="DefaultParagraphFont"/>
          <w:color w:val="auto"/>
        </w:rPr>
      </w:sdtEndPr>
      <w:sdtContent>
        <w:p w14:paraId="02752E9D" w14:textId="77777777" w:rsidR="00616CD1" w:rsidRDefault="00616CD1" w:rsidP="00FD16AF">
          <w:pPr>
            <w:ind w:left="360"/>
            <w:rPr>
              <w:rStyle w:val="Red"/>
            </w:rPr>
          </w:pPr>
          <w:r w:rsidRPr="00EA6DFB">
            <w:rPr>
              <w:rStyle w:val="PlaceholderText"/>
              <w:color w:val="FF0000"/>
            </w:rPr>
            <w:t>Click or tap here to enter text.</w:t>
          </w:r>
        </w:p>
      </w:sdtContent>
    </w:sdt>
    <w:p w14:paraId="1852CCD6" w14:textId="5FA53EFE" w:rsidR="00616CD1" w:rsidRDefault="007E5761" w:rsidP="00010006">
      <w:pPr>
        <w:pStyle w:val="Heading1"/>
      </w:pPr>
      <w:r>
        <w:lastRenderedPageBreak/>
        <w:t>Document</w:t>
      </w:r>
      <w:r w:rsidR="006D6C84">
        <w:t xml:space="preserve"> Your </w:t>
      </w:r>
      <w:r w:rsidR="00981EC6">
        <w:t xml:space="preserve">Home </w:t>
      </w:r>
      <w:r w:rsidR="006D6C84">
        <w:t xml:space="preserve">Network in </w:t>
      </w:r>
      <w:r w:rsidR="00581A38">
        <w:t>Packet Tracer</w:t>
      </w:r>
    </w:p>
    <w:p w14:paraId="521AFF24" w14:textId="70BAECC7" w:rsidR="00F2585B" w:rsidRPr="00F2585B" w:rsidRDefault="00F2585B" w:rsidP="00F2585B">
      <w:r>
        <w:rPr>
          <w:noProof/>
        </w:rPr>
        <w:drawing>
          <wp:inline distT="0" distB="0" distL="0" distR="0" wp14:anchorId="4E1A934A" wp14:editId="18876B08">
            <wp:extent cx="5267325" cy="3762829"/>
            <wp:effectExtent l="152400" t="152400" r="352425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053" cy="3786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DB71C" w14:textId="1A72D2BB" w:rsidR="00581A38" w:rsidRDefault="00154E4D" w:rsidP="00581A38">
      <w:r>
        <w:t xml:space="preserve">Document </w:t>
      </w:r>
      <w:r w:rsidR="008110F0">
        <w:t xml:space="preserve">your </w:t>
      </w:r>
      <w:r w:rsidR="004418AC">
        <w:t xml:space="preserve">home </w:t>
      </w:r>
      <w:r w:rsidR="008110F0">
        <w:t>network with Packet Tracer.</w:t>
      </w:r>
    </w:p>
    <w:p w14:paraId="5AB7DB2E" w14:textId="36B43040" w:rsidR="001662B4" w:rsidRDefault="001662B4" w:rsidP="00581A38">
      <w:r>
        <w:t>Use your IP addressing scheme of your home network or D1.</w:t>
      </w:r>
    </w:p>
    <w:p w14:paraId="310E24A0" w14:textId="1CB0B7BD" w:rsidR="002D350A" w:rsidRDefault="002D350A" w:rsidP="00581A38">
      <w:r>
        <w:t xml:space="preserve">Go to </w:t>
      </w:r>
      <w:r w:rsidR="00E700E8" w:rsidRPr="003560DF">
        <w:rPr>
          <w:b/>
          <w:bCs/>
        </w:rPr>
        <w:t>Options</w:t>
      </w:r>
      <w:r w:rsidR="00E700E8">
        <w:t xml:space="preserve">, </w:t>
      </w:r>
      <w:r w:rsidR="00E700E8" w:rsidRPr="003560DF">
        <w:rPr>
          <w:b/>
          <w:bCs/>
        </w:rPr>
        <w:t>Preferences</w:t>
      </w:r>
      <w:r w:rsidR="00E700E8">
        <w:t xml:space="preserve">, </w:t>
      </w:r>
      <w:r w:rsidR="00E700E8" w:rsidRPr="003560DF">
        <w:rPr>
          <w:b/>
          <w:bCs/>
        </w:rPr>
        <w:t>Turn off Device Model Labels</w:t>
      </w:r>
      <w:r w:rsidR="00E700E8">
        <w:t xml:space="preserve">. </w:t>
      </w:r>
      <w:r w:rsidR="003560DF">
        <w:t xml:space="preserve">This allows </w:t>
      </w:r>
      <w:r w:rsidR="00E700E8">
        <w:t>modif</w:t>
      </w:r>
      <w:r w:rsidR="003560DF">
        <w:t>ication of</w:t>
      </w:r>
      <w:r w:rsidR="00E700E8">
        <w:t xml:space="preserve"> the names of the devices.</w:t>
      </w:r>
    </w:p>
    <w:p w14:paraId="394C3BE8" w14:textId="4E03A8AB" w:rsidR="00FA2CAE" w:rsidRDefault="00FA2CAE" w:rsidP="00581A38">
      <w:r>
        <w:t>Include the following items:</w:t>
      </w:r>
    </w:p>
    <w:p w14:paraId="056C34FC" w14:textId="77777777" w:rsidR="00431678" w:rsidRDefault="00FA2CAE" w:rsidP="00B2704E">
      <w:pPr>
        <w:pStyle w:val="ListParagraph"/>
        <w:numPr>
          <w:ilvl w:val="0"/>
          <w:numId w:val="5"/>
        </w:numPr>
      </w:pPr>
      <w:r>
        <w:t>Wireless router</w:t>
      </w:r>
    </w:p>
    <w:p w14:paraId="426467BB" w14:textId="48ED9CB5" w:rsidR="00431678" w:rsidRDefault="004506FF" w:rsidP="00431678">
      <w:pPr>
        <w:pStyle w:val="ListParagraph"/>
        <w:numPr>
          <w:ilvl w:val="1"/>
          <w:numId w:val="5"/>
        </w:numPr>
      </w:pPr>
      <w:r>
        <w:t xml:space="preserve">Make up a </w:t>
      </w:r>
      <w:r w:rsidR="00F80D6B">
        <w:t>WPA2 key</w:t>
      </w:r>
    </w:p>
    <w:p w14:paraId="213AD786" w14:textId="7D69936A" w:rsidR="00F80D6B" w:rsidRDefault="00431678" w:rsidP="00431678">
      <w:pPr>
        <w:pStyle w:val="ListParagraph"/>
        <w:numPr>
          <w:ilvl w:val="1"/>
          <w:numId w:val="5"/>
        </w:numPr>
      </w:pPr>
      <w:r>
        <w:t>U</w:t>
      </w:r>
      <w:r w:rsidR="00F80D6B">
        <w:t>se your home SSID</w:t>
      </w:r>
    </w:p>
    <w:p w14:paraId="7D6A7D76" w14:textId="124F299D" w:rsidR="00FA2CAE" w:rsidRDefault="00F80D6B" w:rsidP="00B2704E">
      <w:pPr>
        <w:pStyle w:val="ListParagraph"/>
        <w:numPr>
          <w:ilvl w:val="0"/>
          <w:numId w:val="5"/>
        </w:numPr>
      </w:pPr>
      <w:r>
        <w:t xml:space="preserve">Type of </w:t>
      </w:r>
      <w:r w:rsidR="00DD0FFA">
        <w:t>Modem</w:t>
      </w:r>
      <w:r w:rsidR="001662B4">
        <w:t xml:space="preserve"> and</w:t>
      </w:r>
      <w:r w:rsidR="00DD0FFA">
        <w:t xml:space="preserve"> ISP</w:t>
      </w:r>
    </w:p>
    <w:p w14:paraId="2255A52E" w14:textId="686464B8" w:rsidR="00FA2CAE" w:rsidRDefault="00FA2CAE" w:rsidP="00B2704E">
      <w:pPr>
        <w:pStyle w:val="ListParagraph"/>
        <w:numPr>
          <w:ilvl w:val="0"/>
          <w:numId w:val="5"/>
        </w:numPr>
      </w:pPr>
      <w:r>
        <w:t>Computer and/or laptops</w:t>
      </w:r>
    </w:p>
    <w:p w14:paraId="39B6712D" w14:textId="2DA0DBEA" w:rsidR="00FA2CAE" w:rsidRDefault="00FA2CAE" w:rsidP="00B2704E">
      <w:pPr>
        <w:pStyle w:val="ListParagraph"/>
        <w:numPr>
          <w:ilvl w:val="0"/>
          <w:numId w:val="5"/>
        </w:numPr>
      </w:pPr>
      <w:r>
        <w:t>Any other devices connected to your network</w:t>
      </w:r>
    </w:p>
    <w:p w14:paraId="71C5D979" w14:textId="0F216D43" w:rsidR="006A6E7A" w:rsidRDefault="00DD0FFA" w:rsidP="00B2704E">
      <w:pPr>
        <w:pStyle w:val="ListParagraph"/>
        <w:numPr>
          <w:ilvl w:val="0"/>
          <w:numId w:val="5"/>
        </w:numPr>
      </w:pPr>
      <w:r>
        <w:lastRenderedPageBreak/>
        <w:t>Include a minimum of 5 end point devices</w:t>
      </w:r>
    </w:p>
    <w:p w14:paraId="4297C05B" w14:textId="1069613C" w:rsidR="00695BF7" w:rsidRDefault="00695BF7" w:rsidP="00B2704E">
      <w:pPr>
        <w:pStyle w:val="ListParagraph"/>
        <w:numPr>
          <w:ilvl w:val="0"/>
          <w:numId w:val="5"/>
        </w:numPr>
      </w:pPr>
      <w:r>
        <w:t>Comment as shown in the example</w:t>
      </w:r>
    </w:p>
    <w:p w14:paraId="2DE70A6F" w14:textId="35C3EF9F" w:rsidR="00C77866" w:rsidRDefault="00322AA9" w:rsidP="00B2704E">
      <w:pPr>
        <w:pStyle w:val="ListParagraph"/>
        <w:numPr>
          <w:ilvl w:val="0"/>
          <w:numId w:val="5"/>
        </w:numPr>
      </w:pPr>
      <w:r>
        <w:t xml:space="preserve">Insert a </w:t>
      </w:r>
      <w:r w:rsidR="0080744B">
        <w:t xml:space="preserve">screenshot </w:t>
      </w:r>
      <w:r>
        <w:t xml:space="preserve">of your </w:t>
      </w:r>
      <w:r w:rsidR="00C77866">
        <w:t>network</w:t>
      </w:r>
      <w:r>
        <w:t xml:space="preserve"> in Packet Tracer</w:t>
      </w:r>
    </w:p>
    <w:p w14:paraId="1FA9F5EC" w14:textId="77A9B101" w:rsidR="002D55EE" w:rsidRDefault="003C1E99" w:rsidP="003C1E99">
      <w:pPr>
        <w:pStyle w:val="Heading2"/>
      </w:pPr>
      <w:bookmarkStart w:id="0" w:name="_Toc152660347"/>
      <w:r>
        <w:t>Review Questions</w:t>
      </w:r>
      <w:bookmarkEnd w:id="0"/>
    </w:p>
    <w:p w14:paraId="43F878D0" w14:textId="290A318F" w:rsidR="003C1E99" w:rsidRDefault="003C1E99" w:rsidP="001C199F">
      <w:pPr>
        <w:pStyle w:val="ListParagraph"/>
        <w:numPr>
          <w:ilvl w:val="0"/>
          <w:numId w:val="9"/>
        </w:numPr>
      </w:pPr>
      <w:r>
        <w:t xml:space="preserve">What is the purpose of </w:t>
      </w:r>
      <w:r w:rsidR="00203A0E">
        <w:t>a</w:t>
      </w:r>
      <w:r>
        <w:t xml:space="preserve"> subnet mask?</w:t>
      </w:r>
    </w:p>
    <w:sdt>
      <w:sdtPr>
        <w:rPr>
          <w:rStyle w:val="Red"/>
        </w:rPr>
        <w:id w:val="1530144725"/>
        <w:placeholder>
          <w:docPart w:val="EC1D4044BABB4BC6816DE738B62E035F"/>
        </w:placeholder>
        <w:showingPlcHdr/>
      </w:sdtPr>
      <w:sdtEndPr>
        <w:rPr>
          <w:rStyle w:val="DefaultParagraphFont"/>
          <w:color w:val="auto"/>
        </w:rPr>
      </w:sdtEndPr>
      <w:sdtContent>
        <w:p w14:paraId="1FF2C67C" w14:textId="77777777" w:rsidR="003C1E99" w:rsidRDefault="003C1E99" w:rsidP="001C199F">
          <w:pPr>
            <w:ind w:left="720"/>
            <w:rPr>
              <w:rStyle w:val="Red"/>
            </w:rPr>
          </w:pPr>
          <w:r w:rsidRPr="001C199F">
            <w:rPr>
              <w:rStyle w:val="PlaceholderText"/>
              <w:color w:val="FF0000"/>
            </w:rPr>
            <w:t>Click or tap here to enter text.</w:t>
          </w:r>
        </w:p>
      </w:sdtContent>
    </w:sdt>
    <w:p w14:paraId="71D643C7" w14:textId="3F78FF61" w:rsidR="003C1E99" w:rsidRDefault="003C1E99" w:rsidP="001C199F">
      <w:pPr>
        <w:pStyle w:val="ListParagraph"/>
        <w:numPr>
          <w:ilvl w:val="0"/>
          <w:numId w:val="9"/>
        </w:numPr>
      </w:pPr>
      <w:r>
        <w:t>What is the purpose of</w:t>
      </w:r>
      <w:r w:rsidR="00C716AD">
        <w:t xml:space="preserve"> a </w:t>
      </w:r>
      <w:r>
        <w:t>default gateway?</w:t>
      </w:r>
      <w:r w:rsidR="00C716AD">
        <w:t xml:space="preserve"> How does a host use a default gateway?</w:t>
      </w:r>
    </w:p>
    <w:sdt>
      <w:sdtPr>
        <w:rPr>
          <w:rStyle w:val="Red"/>
        </w:rPr>
        <w:id w:val="-1452932292"/>
        <w:placeholder>
          <w:docPart w:val="53F86EDB6DD7486B8567917924672DA4"/>
        </w:placeholder>
        <w:showingPlcHdr/>
      </w:sdtPr>
      <w:sdtEndPr>
        <w:rPr>
          <w:rStyle w:val="DefaultParagraphFont"/>
          <w:color w:val="auto"/>
        </w:rPr>
      </w:sdtEndPr>
      <w:sdtContent>
        <w:p w14:paraId="384EA14F" w14:textId="77777777" w:rsidR="003C1E99" w:rsidRDefault="003C1E99" w:rsidP="001C199F">
          <w:pPr>
            <w:ind w:left="720"/>
            <w:rPr>
              <w:rStyle w:val="Red"/>
            </w:rPr>
          </w:pPr>
          <w:r w:rsidRPr="001C199F">
            <w:rPr>
              <w:rStyle w:val="PlaceholderText"/>
              <w:color w:val="FF0000"/>
            </w:rPr>
            <w:t>Click or tap here to enter text.</w:t>
          </w:r>
        </w:p>
      </w:sdtContent>
    </w:sdt>
    <w:p w14:paraId="0DF28513" w14:textId="3685FD08" w:rsidR="005927E1" w:rsidRDefault="005927E1" w:rsidP="001C199F">
      <w:pPr>
        <w:pStyle w:val="ListParagraph"/>
        <w:numPr>
          <w:ilvl w:val="0"/>
          <w:numId w:val="9"/>
        </w:numPr>
      </w:pPr>
      <w:r>
        <w:t>What is the purpose of DNS?</w:t>
      </w:r>
    </w:p>
    <w:sdt>
      <w:sdtPr>
        <w:rPr>
          <w:rStyle w:val="Red"/>
        </w:rPr>
        <w:id w:val="586897566"/>
        <w:placeholder>
          <w:docPart w:val="4A63680421B34EA2BAF95685696762E2"/>
        </w:placeholder>
        <w:showingPlcHdr/>
      </w:sdtPr>
      <w:sdtEndPr>
        <w:rPr>
          <w:rStyle w:val="DefaultParagraphFont"/>
          <w:color w:val="auto"/>
        </w:rPr>
      </w:sdtEndPr>
      <w:sdtContent>
        <w:p w14:paraId="77C3A4EA" w14:textId="77777777" w:rsidR="005927E1" w:rsidRDefault="005927E1" w:rsidP="005927E1">
          <w:pPr>
            <w:ind w:left="720"/>
            <w:rPr>
              <w:rStyle w:val="Red"/>
            </w:rPr>
          </w:pPr>
          <w:r w:rsidRPr="00592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D48F0E0" w14:textId="0C4A430B" w:rsidR="005927E1" w:rsidRDefault="005927E1" w:rsidP="001C199F">
      <w:pPr>
        <w:pStyle w:val="ListParagraph"/>
        <w:numPr>
          <w:ilvl w:val="0"/>
          <w:numId w:val="9"/>
        </w:numPr>
      </w:pPr>
      <w:r>
        <w:t>What is the purpose of DHCP?</w:t>
      </w:r>
    </w:p>
    <w:sdt>
      <w:sdtPr>
        <w:rPr>
          <w:rStyle w:val="Red"/>
        </w:rPr>
        <w:id w:val="314773419"/>
        <w:placeholder>
          <w:docPart w:val="603DA7B0B8824BEEB98B757B2BDC381C"/>
        </w:placeholder>
        <w:showingPlcHdr/>
      </w:sdtPr>
      <w:sdtEndPr>
        <w:rPr>
          <w:rStyle w:val="DefaultParagraphFont"/>
          <w:color w:val="auto"/>
        </w:rPr>
      </w:sdtEndPr>
      <w:sdtContent>
        <w:p w14:paraId="2685DB46" w14:textId="77777777" w:rsidR="005927E1" w:rsidRDefault="005927E1" w:rsidP="005927E1">
          <w:pPr>
            <w:ind w:left="720"/>
            <w:rPr>
              <w:rStyle w:val="Red"/>
            </w:rPr>
          </w:pPr>
          <w:r w:rsidRPr="00592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20E2BCE" w14:textId="1865A187" w:rsidR="003C1E99" w:rsidRDefault="00F82297" w:rsidP="001C199F">
      <w:pPr>
        <w:pStyle w:val="ListParagraph"/>
        <w:numPr>
          <w:ilvl w:val="0"/>
          <w:numId w:val="9"/>
        </w:numPr>
      </w:pPr>
      <w:r>
        <w:t>What is the network address of your network?</w:t>
      </w:r>
    </w:p>
    <w:sdt>
      <w:sdtPr>
        <w:rPr>
          <w:rStyle w:val="Red"/>
        </w:rPr>
        <w:id w:val="739065704"/>
        <w:placeholder>
          <w:docPart w:val="518026518C9D45ED9D53BA7E2CE0AA1D"/>
        </w:placeholder>
        <w:showingPlcHdr/>
      </w:sdtPr>
      <w:sdtEndPr>
        <w:rPr>
          <w:rStyle w:val="DefaultParagraphFont"/>
          <w:color w:val="auto"/>
        </w:rPr>
      </w:sdtEndPr>
      <w:sdtContent>
        <w:p w14:paraId="5E13BD84" w14:textId="77777777" w:rsidR="00F82297" w:rsidRDefault="00F82297" w:rsidP="001C199F">
          <w:pPr>
            <w:ind w:left="720"/>
            <w:rPr>
              <w:rStyle w:val="Red"/>
            </w:rPr>
          </w:pPr>
          <w:r w:rsidRPr="001C199F">
            <w:rPr>
              <w:rStyle w:val="PlaceholderText"/>
              <w:color w:val="FF0000"/>
            </w:rPr>
            <w:t>Click or tap here to enter text.</w:t>
          </w:r>
        </w:p>
      </w:sdtContent>
    </w:sdt>
    <w:p w14:paraId="1C6E9BBD" w14:textId="5BBB4F5F" w:rsidR="009D4F68" w:rsidRDefault="009D4F68" w:rsidP="001C199F">
      <w:pPr>
        <w:pStyle w:val="ListParagraph"/>
        <w:numPr>
          <w:ilvl w:val="0"/>
          <w:numId w:val="9"/>
        </w:numPr>
      </w:pPr>
      <w:r>
        <w:t>What layer is the MAC address on?</w:t>
      </w:r>
    </w:p>
    <w:sdt>
      <w:sdtPr>
        <w:rPr>
          <w:rStyle w:val="Red"/>
        </w:rPr>
        <w:id w:val="1968851215"/>
        <w:placeholder>
          <w:docPart w:val="ABBE8D9E13C84277A22DD763BD3B500C"/>
        </w:placeholder>
        <w:showingPlcHdr/>
      </w:sdtPr>
      <w:sdtEndPr>
        <w:rPr>
          <w:rStyle w:val="DefaultParagraphFont"/>
          <w:color w:val="auto"/>
        </w:rPr>
      </w:sdtEndPr>
      <w:sdtContent>
        <w:p w14:paraId="08AB8DD4" w14:textId="77777777" w:rsidR="009D4F68" w:rsidRDefault="009D4F68" w:rsidP="009D4F68">
          <w:pPr>
            <w:ind w:left="720"/>
            <w:rPr>
              <w:rStyle w:val="Red"/>
            </w:rPr>
          </w:pPr>
          <w:r w:rsidRPr="009D4F68">
            <w:rPr>
              <w:rStyle w:val="PlaceholderText"/>
              <w:color w:val="FF0000"/>
            </w:rPr>
            <w:t>Click or tap here to enter text.</w:t>
          </w:r>
        </w:p>
      </w:sdtContent>
    </w:sdt>
    <w:p w14:paraId="02C38D27" w14:textId="25938123" w:rsidR="009D4F68" w:rsidRDefault="009D4F68" w:rsidP="001C199F">
      <w:pPr>
        <w:pStyle w:val="ListParagraph"/>
        <w:numPr>
          <w:ilvl w:val="0"/>
          <w:numId w:val="9"/>
        </w:numPr>
      </w:pPr>
      <w:r>
        <w:t>What is the purpose of the MAC address? How is it used?</w:t>
      </w:r>
    </w:p>
    <w:sdt>
      <w:sdtPr>
        <w:rPr>
          <w:rStyle w:val="Red"/>
        </w:rPr>
        <w:id w:val="-2046204976"/>
        <w:placeholder>
          <w:docPart w:val="FFCDB1B073574F5FAF301BF5332408AA"/>
        </w:placeholder>
        <w:showingPlcHdr/>
      </w:sdtPr>
      <w:sdtEndPr>
        <w:rPr>
          <w:rStyle w:val="DefaultParagraphFont"/>
          <w:color w:val="auto"/>
        </w:rPr>
      </w:sdtEndPr>
      <w:sdtContent>
        <w:p w14:paraId="426FDBC3" w14:textId="77777777" w:rsidR="009D4F68" w:rsidRDefault="009D4F68" w:rsidP="009D4F68">
          <w:pPr>
            <w:ind w:left="720"/>
            <w:rPr>
              <w:rStyle w:val="Red"/>
            </w:rPr>
          </w:pPr>
          <w:r w:rsidRPr="009D4F68">
            <w:rPr>
              <w:rStyle w:val="PlaceholderText"/>
              <w:color w:val="FF0000"/>
            </w:rPr>
            <w:t>Click or tap here to enter text.</w:t>
          </w:r>
        </w:p>
      </w:sdtContent>
    </w:sdt>
    <w:p w14:paraId="35A2B0B3" w14:textId="6DE8459D" w:rsidR="002B022C" w:rsidRDefault="002B022C" w:rsidP="001C199F">
      <w:pPr>
        <w:pStyle w:val="ListParagraph"/>
        <w:numPr>
          <w:ilvl w:val="0"/>
          <w:numId w:val="9"/>
        </w:numPr>
      </w:pPr>
      <w:r>
        <w:t>What is a broadcast address used for?</w:t>
      </w:r>
    </w:p>
    <w:sdt>
      <w:sdtPr>
        <w:rPr>
          <w:rStyle w:val="Red"/>
        </w:rPr>
        <w:id w:val="-498735371"/>
        <w:placeholder>
          <w:docPart w:val="5A4C88C7295D45008D5577E5372FCF77"/>
        </w:placeholder>
        <w:showingPlcHdr/>
      </w:sdtPr>
      <w:sdtEndPr>
        <w:rPr>
          <w:rStyle w:val="DefaultParagraphFont"/>
          <w:color w:val="auto"/>
        </w:rPr>
      </w:sdtEndPr>
      <w:sdtContent>
        <w:p w14:paraId="524FED6E" w14:textId="77777777" w:rsidR="002B022C" w:rsidRDefault="002B022C" w:rsidP="002B022C">
          <w:pPr>
            <w:ind w:left="720"/>
            <w:rPr>
              <w:rStyle w:val="Red"/>
            </w:rPr>
          </w:pPr>
          <w:r w:rsidRPr="002B022C">
            <w:rPr>
              <w:rStyle w:val="PlaceholderText"/>
              <w:color w:val="FF0000"/>
            </w:rPr>
            <w:t>Click or tap here to enter text.</w:t>
          </w:r>
        </w:p>
      </w:sdtContent>
    </w:sdt>
    <w:p w14:paraId="3636DB42" w14:textId="6775A136" w:rsidR="00581A38" w:rsidRDefault="0082271A" w:rsidP="0082271A">
      <w:pPr>
        <w:pStyle w:val="Heading2"/>
      </w:pPr>
      <w:bookmarkStart w:id="1" w:name="_Toc152660348"/>
      <w:r>
        <w:t>Assignment Submission</w:t>
      </w:r>
      <w:bookmarkEnd w:id="1"/>
    </w:p>
    <w:p w14:paraId="4108A10B" w14:textId="77777777" w:rsidR="0082271A" w:rsidRPr="006939FE" w:rsidRDefault="0082271A" w:rsidP="0082271A">
      <w:r>
        <w:t>Attach this completed document and the Packet Tracer file to the assignment in BlackBoard.</w:t>
      </w:r>
    </w:p>
    <w:sectPr w:rsidR="0082271A" w:rsidRPr="006939FE" w:rsidSect="00EB6A3F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9E78A" w14:textId="77777777" w:rsidR="000312B5" w:rsidRDefault="000312B5" w:rsidP="000312B5">
      <w:pPr>
        <w:spacing w:before="0" w:after="0" w:line="240" w:lineRule="auto"/>
      </w:pPr>
      <w:r>
        <w:separator/>
      </w:r>
    </w:p>
  </w:endnote>
  <w:endnote w:type="continuationSeparator" w:id="0">
    <w:p w14:paraId="19FEAE38" w14:textId="77777777" w:rsidR="000312B5" w:rsidRDefault="000312B5" w:rsidP="00031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CEAD9" w14:textId="487EB37B" w:rsidR="000312B5" w:rsidRPr="000312B5" w:rsidRDefault="008A7EDC" w:rsidP="000312B5">
    <w:pPr>
      <w:pStyle w:val="Footer"/>
    </w:pPr>
    <w:r>
      <w:t>IT Technical Support Final Project</w:t>
    </w:r>
    <w:r w:rsidR="000312B5">
      <w:tab/>
      <w:t xml:space="preserve">Page </w:t>
    </w:r>
    <w:r w:rsidR="000312B5">
      <w:fldChar w:fldCharType="begin"/>
    </w:r>
    <w:r w:rsidR="000312B5">
      <w:instrText xml:space="preserve"> PAGE </w:instrText>
    </w:r>
    <w:r w:rsidR="000312B5">
      <w:fldChar w:fldCharType="separate"/>
    </w:r>
    <w:r w:rsidR="00134CFC">
      <w:rPr>
        <w:noProof/>
      </w:rPr>
      <w:t>2</w:t>
    </w:r>
    <w:r w:rsidR="000312B5">
      <w:fldChar w:fldCharType="end"/>
    </w:r>
    <w:r w:rsidR="000312B5">
      <w:t xml:space="preserve"> of </w:t>
    </w:r>
    <w:r w:rsidR="002D4BCF">
      <w:rPr>
        <w:noProof/>
      </w:rPr>
      <w:fldChar w:fldCharType="begin"/>
    </w:r>
    <w:r w:rsidR="002D4BCF">
      <w:rPr>
        <w:noProof/>
      </w:rPr>
      <w:instrText xml:space="preserve"> NUMPAGES </w:instrText>
    </w:r>
    <w:r w:rsidR="002D4BCF">
      <w:rPr>
        <w:noProof/>
      </w:rPr>
      <w:fldChar w:fldCharType="separate"/>
    </w:r>
    <w:r w:rsidR="00134CFC">
      <w:rPr>
        <w:noProof/>
      </w:rPr>
      <w:t>3</w:t>
    </w:r>
    <w:r w:rsidR="002D4BCF">
      <w:rPr>
        <w:noProof/>
      </w:rPr>
      <w:fldChar w:fldCharType="end"/>
    </w:r>
    <w:r w:rsidR="000312B5">
      <w:tab/>
      <w:t xml:space="preserve">Revised: </w:t>
    </w:r>
    <w:r w:rsidR="00A30ACA">
      <w:t>12</w:t>
    </w:r>
    <w:r w:rsidR="00BD57A9">
      <w:t>/</w:t>
    </w:r>
    <w:r w:rsidR="004421EF">
      <w:t>09</w:t>
    </w:r>
    <w:r w:rsidR="00BD57A9">
      <w:t>/202</w:t>
    </w:r>
    <w:r w:rsidR="004421EF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E2B75" w14:textId="77777777" w:rsidR="000312B5" w:rsidRDefault="000312B5" w:rsidP="000312B5">
      <w:pPr>
        <w:spacing w:before="0" w:after="0" w:line="240" w:lineRule="auto"/>
      </w:pPr>
      <w:r>
        <w:separator/>
      </w:r>
    </w:p>
  </w:footnote>
  <w:footnote w:type="continuationSeparator" w:id="0">
    <w:p w14:paraId="629FD9ED" w14:textId="77777777" w:rsidR="000312B5" w:rsidRDefault="000312B5" w:rsidP="000312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0D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74145D2"/>
    <w:multiLevelType w:val="hybridMultilevel"/>
    <w:tmpl w:val="BBE24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E3F56AB"/>
    <w:multiLevelType w:val="hybridMultilevel"/>
    <w:tmpl w:val="4BEE7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6F76FF"/>
    <w:multiLevelType w:val="hybridMultilevel"/>
    <w:tmpl w:val="6F48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2001BF"/>
    <w:multiLevelType w:val="hybridMultilevel"/>
    <w:tmpl w:val="597C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7966646"/>
    <w:multiLevelType w:val="hybridMultilevel"/>
    <w:tmpl w:val="B1EAF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5B65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95B5C6F"/>
    <w:multiLevelType w:val="hybridMultilevel"/>
    <w:tmpl w:val="BD5C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21558893">
    <w:abstractNumId w:val="27"/>
  </w:num>
  <w:num w:numId="2" w16cid:durableId="691078908">
    <w:abstractNumId w:val="24"/>
  </w:num>
  <w:num w:numId="3" w16cid:durableId="1391226176">
    <w:abstractNumId w:val="0"/>
  </w:num>
  <w:num w:numId="4" w16cid:durableId="1005941739">
    <w:abstractNumId w:val="33"/>
  </w:num>
  <w:num w:numId="5" w16cid:durableId="1103721007">
    <w:abstractNumId w:val="43"/>
  </w:num>
  <w:num w:numId="6" w16cid:durableId="1139417726">
    <w:abstractNumId w:val="14"/>
  </w:num>
  <w:num w:numId="7" w16cid:durableId="1971083965">
    <w:abstractNumId w:val="31"/>
  </w:num>
  <w:num w:numId="8" w16cid:durableId="249891679">
    <w:abstractNumId w:val="25"/>
  </w:num>
  <w:num w:numId="9" w16cid:durableId="1813211133">
    <w:abstractNumId w:val="4"/>
  </w:num>
  <w:num w:numId="10" w16cid:durableId="1472867830">
    <w:abstractNumId w:val="21"/>
  </w:num>
  <w:num w:numId="11" w16cid:durableId="844174355">
    <w:abstractNumId w:val="48"/>
  </w:num>
  <w:num w:numId="12" w16cid:durableId="1491405416">
    <w:abstractNumId w:val="13"/>
  </w:num>
  <w:num w:numId="13" w16cid:durableId="427389889">
    <w:abstractNumId w:val="42"/>
  </w:num>
  <w:num w:numId="14" w16cid:durableId="949237059">
    <w:abstractNumId w:val="16"/>
  </w:num>
  <w:num w:numId="15" w16cid:durableId="279268015">
    <w:abstractNumId w:val="28"/>
  </w:num>
  <w:num w:numId="16" w16cid:durableId="2099209413">
    <w:abstractNumId w:val="12"/>
  </w:num>
  <w:num w:numId="17" w16cid:durableId="1836413697">
    <w:abstractNumId w:val="11"/>
  </w:num>
  <w:num w:numId="18" w16cid:durableId="2070807413">
    <w:abstractNumId w:val="36"/>
  </w:num>
  <w:num w:numId="19" w16cid:durableId="1424885168">
    <w:abstractNumId w:val="1"/>
  </w:num>
  <w:num w:numId="20" w16cid:durableId="1286548787">
    <w:abstractNumId w:val="37"/>
  </w:num>
  <w:num w:numId="21" w16cid:durableId="1759786283">
    <w:abstractNumId w:val="40"/>
  </w:num>
  <w:num w:numId="22" w16cid:durableId="1746151267">
    <w:abstractNumId w:val="34"/>
  </w:num>
  <w:num w:numId="23" w16cid:durableId="1049839899">
    <w:abstractNumId w:val="29"/>
  </w:num>
  <w:num w:numId="24" w16cid:durableId="1508012145">
    <w:abstractNumId w:val="47"/>
  </w:num>
  <w:num w:numId="25" w16cid:durableId="1538468106">
    <w:abstractNumId w:val="18"/>
  </w:num>
  <w:num w:numId="26" w16cid:durableId="2135707474">
    <w:abstractNumId w:val="20"/>
  </w:num>
  <w:num w:numId="27" w16cid:durableId="1100444877">
    <w:abstractNumId w:val="6"/>
  </w:num>
  <w:num w:numId="28" w16cid:durableId="683556975">
    <w:abstractNumId w:val="19"/>
  </w:num>
  <w:num w:numId="29" w16cid:durableId="1202939817">
    <w:abstractNumId w:val="39"/>
  </w:num>
  <w:num w:numId="30" w16cid:durableId="1651397720">
    <w:abstractNumId w:val="44"/>
  </w:num>
  <w:num w:numId="31" w16cid:durableId="1771465978">
    <w:abstractNumId w:val="9"/>
  </w:num>
  <w:num w:numId="32" w16cid:durableId="758060749">
    <w:abstractNumId w:val="46"/>
  </w:num>
  <w:num w:numId="33" w16cid:durableId="331228103">
    <w:abstractNumId w:val="7"/>
  </w:num>
  <w:num w:numId="34" w16cid:durableId="209417529">
    <w:abstractNumId w:val="45"/>
  </w:num>
  <w:num w:numId="35" w16cid:durableId="2062315981">
    <w:abstractNumId w:val="26"/>
  </w:num>
  <w:num w:numId="36" w16cid:durableId="1128939049">
    <w:abstractNumId w:val="17"/>
  </w:num>
  <w:num w:numId="37" w16cid:durableId="874267159">
    <w:abstractNumId w:val="8"/>
  </w:num>
  <w:num w:numId="38" w16cid:durableId="123238818">
    <w:abstractNumId w:val="23"/>
  </w:num>
  <w:num w:numId="39" w16cid:durableId="1058895349">
    <w:abstractNumId w:val="35"/>
  </w:num>
  <w:num w:numId="40" w16cid:durableId="1911500299">
    <w:abstractNumId w:val="2"/>
  </w:num>
  <w:num w:numId="41" w16cid:durableId="1725106999">
    <w:abstractNumId w:val="41"/>
  </w:num>
  <w:num w:numId="42" w16cid:durableId="2009210005">
    <w:abstractNumId w:val="22"/>
  </w:num>
  <w:num w:numId="43" w16cid:durableId="465969126">
    <w:abstractNumId w:val="10"/>
  </w:num>
  <w:num w:numId="44" w16cid:durableId="140850398">
    <w:abstractNumId w:val="32"/>
  </w:num>
  <w:num w:numId="45" w16cid:durableId="377776851">
    <w:abstractNumId w:val="3"/>
  </w:num>
  <w:num w:numId="46" w16cid:durableId="424961472">
    <w:abstractNumId w:val="30"/>
  </w:num>
  <w:num w:numId="47" w16cid:durableId="1330329794">
    <w:abstractNumId w:val="38"/>
  </w:num>
  <w:num w:numId="48" w16cid:durableId="793056456">
    <w:abstractNumId w:val="5"/>
  </w:num>
  <w:num w:numId="49" w16cid:durableId="47638622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G0sDAyNTY1NTM3NzRV0lEKTi0uzszPAykwNKgFAK2QGqctAAAA"/>
  </w:docVars>
  <w:rsids>
    <w:rsidRoot w:val="00911152"/>
    <w:rsid w:val="0000013C"/>
    <w:rsid w:val="00005263"/>
    <w:rsid w:val="00010006"/>
    <w:rsid w:val="000259B9"/>
    <w:rsid w:val="00027149"/>
    <w:rsid w:val="000312B5"/>
    <w:rsid w:val="000376CF"/>
    <w:rsid w:val="00057E82"/>
    <w:rsid w:val="000A0C8D"/>
    <w:rsid w:val="000A0F9D"/>
    <w:rsid w:val="000A1D39"/>
    <w:rsid w:val="000A3167"/>
    <w:rsid w:val="000A5909"/>
    <w:rsid w:val="000A68DA"/>
    <w:rsid w:val="000B6A77"/>
    <w:rsid w:val="000C3E14"/>
    <w:rsid w:val="000D6BB4"/>
    <w:rsid w:val="000E431D"/>
    <w:rsid w:val="000E6075"/>
    <w:rsid w:val="0010349B"/>
    <w:rsid w:val="00113FAF"/>
    <w:rsid w:val="001214CE"/>
    <w:rsid w:val="00124862"/>
    <w:rsid w:val="00124D5A"/>
    <w:rsid w:val="001333CD"/>
    <w:rsid w:val="00134CFC"/>
    <w:rsid w:val="00147783"/>
    <w:rsid w:val="00154E4D"/>
    <w:rsid w:val="001662B4"/>
    <w:rsid w:val="00175A09"/>
    <w:rsid w:val="001801F5"/>
    <w:rsid w:val="0018610E"/>
    <w:rsid w:val="00191A0B"/>
    <w:rsid w:val="00197CFA"/>
    <w:rsid w:val="001A5387"/>
    <w:rsid w:val="001A6274"/>
    <w:rsid w:val="001B4612"/>
    <w:rsid w:val="001C199F"/>
    <w:rsid w:val="001D7844"/>
    <w:rsid w:val="001E719B"/>
    <w:rsid w:val="001F1121"/>
    <w:rsid w:val="001F3C30"/>
    <w:rsid w:val="001F584C"/>
    <w:rsid w:val="00202442"/>
    <w:rsid w:val="00203A0E"/>
    <w:rsid w:val="002057B6"/>
    <w:rsid w:val="0021251F"/>
    <w:rsid w:val="00236551"/>
    <w:rsid w:val="00243D64"/>
    <w:rsid w:val="00250C8F"/>
    <w:rsid w:val="0025366E"/>
    <w:rsid w:val="00260E74"/>
    <w:rsid w:val="0027696D"/>
    <w:rsid w:val="00286BBE"/>
    <w:rsid w:val="002B022C"/>
    <w:rsid w:val="002B691A"/>
    <w:rsid w:val="002C1532"/>
    <w:rsid w:val="002D11AD"/>
    <w:rsid w:val="002D350A"/>
    <w:rsid w:val="002D4BCF"/>
    <w:rsid w:val="002D55EE"/>
    <w:rsid w:val="002F019D"/>
    <w:rsid w:val="002F07E8"/>
    <w:rsid w:val="002F7272"/>
    <w:rsid w:val="00311876"/>
    <w:rsid w:val="003168F8"/>
    <w:rsid w:val="00322AA9"/>
    <w:rsid w:val="00323372"/>
    <w:rsid w:val="0032650D"/>
    <w:rsid w:val="00346066"/>
    <w:rsid w:val="0034789C"/>
    <w:rsid w:val="00352563"/>
    <w:rsid w:val="00353C40"/>
    <w:rsid w:val="003560DF"/>
    <w:rsid w:val="0035643F"/>
    <w:rsid w:val="003633B2"/>
    <w:rsid w:val="00364B27"/>
    <w:rsid w:val="00376D69"/>
    <w:rsid w:val="00376EA4"/>
    <w:rsid w:val="0038154B"/>
    <w:rsid w:val="0038284F"/>
    <w:rsid w:val="0038399D"/>
    <w:rsid w:val="00383D2E"/>
    <w:rsid w:val="0039497E"/>
    <w:rsid w:val="003B3890"/>
    <w:rsid w:val="003B7892"/>
    <w:rsid w:val="003C1E99"/>
    <w:rsid w:val="003C23F5"/>
    <w:rsid w:val="003D31BC"/>
    <w:rsid w:val="003D645E"/>
    <w:rsid w:val="003E3938"/>
    <w:rsid w:val="003E3F1D"/>
    <w:rsid w:val="003E40F8"/>
    <w:rsid w:val="003E58C1"/>
    <w:rsid w:val="00406AD0"/>
    <w:rsid w:val="004229F2"/>
    <w:rsid w:val="00423634"/>
    <w:rsid w:val="004246CC"/>
    <w:rsid w:val="00426B66"/>
    <w:rsid w:val="004272C9"/>
    <w:rsid w:val="00431678"/>
    <w:rsid w:val="00440049"/>
    <w:rsid w:val="004418AC"/>
    <w:rsid w:val="004421EF"/>
    <w:rsid w:val="004506FF"/>
    <w:rsid w:val="00453367"/>
    <w:rsid w:val="0047197F"/>
    <w:rsid w:val="004905BC"/>
    <w:rsid w:val="00490907"/>
    <w:rsid w:val="00495679"/>
    <w:rsid w:val="004A401C"/>
    <w:rsid w:val="004B3A08"/>
    <w:rsid w:val="004C5FBB"/>
    <w:rsid w:val="004D2FAB"/>
    <w:rsid w:val="004D3EA5"/>
    <w:rsid w:val="004D42AB"/>
    <w:rsid w:val="004E67CD"/>
    <w:rsid w:val="004F7D70"/>
    <w:rsid w:val="00500678"/>
    <w:rsid w:val="00532FF3"/>
    <w:rsid w:val="00535472"/>
    <w:rsid w:val="005447D0"/>
    <w:rsid w:val="00561A40"/>
    <w:rsid w:val="00562453"/>
    <w:rsid w:val="0057567E"/>
    <w:rsid w:val="00581A38"/>
    <w:rsid w:val="005927E1"/>
    <w:rsid w:val="005978D6"/>
    <w:rsid w:val="005A5EBF"/>
    <w:rsid w:val="005B0E43"/>
    <w:rsid w:val="005B4433"/>
    <w:rsid w:val="005B4E76"/>
    <w:rsid w:val="005D77AD"/>
    <w:rsid w:val="005F0B30"/>
    <w:rsid w:val="005F5ED1"/>
    <w:rsid w:val="00603FBE"/>
    <w:rsid w:val="00607354"/>
    <w:rsid w:val="00615B85"/>
    <w:rsid w:val="00616CD1"/>
    <w:rsid w:val="006308A1"/>
    <w:rsid w:val="00637AE0"/>
    <w:rsid w:val="006540D6"/>
    <w:rsid w:val="00661BCC"/>
    <w:rsid w:val="006624B8"/>
    <w:rsid w:val="0067578F"/>
    <w:rsid w:val="006801D5"/>
    <w:rsid w:val="00680ADA"/>
    <w:rsid w:val="00692780"/>
    <w:rsid w:val="00695BF7"/>
    <w:rsid w:val="006A382F"/>
    <w:rsid w:val="006A6E7A"/>
    <w:rsid w:val="006A7355"/>
    <w:rsid w:val="006B3D04"/>
    <w:rsid w:val="006B78A6"/>
    <w:rsid w:val="006C0D7C"/>
    <w:rsid w:val="006C12A4"/>
    <w:rsid w:val="006C442C"/>
    <w:rsid w:val="006D6C84"/>
    <w:rsid w:val="006E1040"/>
    <w:rsid w:val="006E50BD"/>
    <w:rsid w:val="007138B2"/>
    <w:rsid w:val="00723BCA"/>
    <w:rsid w:val="00727DC6"/>
    <w:rsid w:val="007469A3"/>
    <w:rsid w:val="007722BF"/>
    <w:rsid w:val="00782EF4"/>
    <w:rsid w:val="00790538"/>
    <w:rsid w:val="007A2E90"/>
    <w:rsid w:val="007A4379"/>
    <w:rsid w:val="007B1761"/>
    <w:rsid w:val="007B6B39"/>
    <w:rsid w:val="007D71C9"/>
    <w:rsid w:val="007E4845"/>
    <w:rsid w:val="007E5761"/>
    <w:rsid w:val="007E646E"/>
    <w:rsid w:val="007F6A2B"/>
    <w:rsid w:val="0080744B"/>
    <w:rsid w:val="008110F0"/>
    <w:rsid w:val="008217B5"/>
    <w:rsid w:val="00821C8E"/>
    <w:rsid w:val="0082271A"/>
    <w:rsid w:val="0082593E"/>
    <w:rsid w:val="00833212"/>
    <w:rsid w:val="008443F2"/>
    <w:rsid w:val="00880858"/>
    <w:rsid w:val="0088215A"/>
    <w:rsid w:val="0088434B"/>
    <w:rsid w:val="00885E58"/>
    <w:rsid w:val="0089250C"/>
    <w:rsid w:val="00894EBC"/>
    <w:rsid w:val="008A3E00"/>
    <w:rsid w:val="008A4D96"/>
    <w:rsid w:val="008A7EDC"/>
    <w:rsid w:val="008B0A14"/>
    <w:rsid w:val="008B6985"/>
    <w:rsid w:val="008D023C"/>
    <w:rsid w:val="008D3F4C"/>
    <w:rsid w:val="008F0436"/>
    <w:rsid w:val="008F3DED"/>
    <w:rsid w:val="00900B75"/>
    <w:rsid w:val="00911152"/>
    <w:rsid w:val="00926884"/>
    <w:rsid w:val="009359D1"/>
    <w:rsid w:val="00937667"/>
    <w:rsid w:val="0094409A"/>
    <w:rsid w:val="009559FC"/>
    <w:rsid w:val="00966C14"/>
    <w:rsid w:val="00976015"/>
    <w:rsid w:val="00981D53"/>
    <w:rsid w:val="00981EC6"/>
    <w:rsid w:val="00985412"/>
    <w:rsid w:val="00993E61"/>
    <w:rsid w:val="00993ED6"/>
    <w:rsid w:val="009A4EFF"/>
    <w:rsid w:val="009A6FE6"/>
    <w:rsid w:val="009C0036"/>
    <w:rsid w:val="009C3CB0"/>
    <w:rsid w:val="009C66EE"/>
    <w:rsid w:val="009C6DAE"/>
    <w:rsid w:val="009D0843"/>
    <w:rsid w:val="009D1A03"/>
    <w:rsid w:val="009D4F68"/>
    <w:rsid w:val="009F456F"/>
    <w:rsid w:val="009F4D28"/>
    <w:rsid w:val="00A112EF"/>
    <w:rsid w:val="00A30ACA"/>
    <w:rsid w:val="00A323F6"/>
    <w:rsid w:val="00A64421"/>
    <w:rsid w:val="00A67181"/>
    <w:rsid w:val="00A71F0C"/>
    <w:rsid w:val="00A75BC8"/>
    <w:rsid w:val="00A9092A"/>
    <w:rsid w:val="00AA1859"/>
    <w:rsid w:val="00AB148C"/>
    <w:rsid w:val="00AB372E"/>
    <w:rsid w:val="00AC5862"/>
    <w:rsid w:val="00AD0626"/>
    <w:rsid w:val="00AD3A01"/>
    <w:rsid w:val="00AE4190"/>
    <w:rsid w:val="00AF55B7"/>
    <w:rsid w:val="00B06A85"/>
    <w:rsid w:val="00B10C48"/>
    <w:rsid w:val="00B21674"/>
    <w:rsid w:val="00B2704E"/>
    <w:rsid w:val="00B3203D"/>
    <w:rsid w:val="00B4137A"/>
    <w:rsid w:val="00B53A5D"/>
    <w:rsid w:val="00B6777C"/>
    <w:rsid w:val="00B73071"/>
    <w:rsid w:val="00B8608B"/>
    <w:rsid w:val="00BA7814"/>
    <w:rsid w:val="00BB3BD4"/>
    <w:rsid w:val="00BB4E95"/>
    <w:rsid w:val="00BC5D33"/>
    <w:rsid w:val="00BD57A9"/>
    <w:rsid w:val="00BE06C6"/>
    <w:rsid w:val="00BE3B00"/>
    <w:rsid w:val="00BE7F85"/>
    <w:rsid w:val="00BF2FB0"/>
    <w:rsid w:val="00C053AB"/>
    <w:rsid w:val="00C06644"/>
    <w:rsid w:val="00C07243"/>
    <w:rsid w:val="00C123E8"/>
    <w:rsid w:val="00C16CF1"/>
    <w:rsid w:val="00C175CB"/>
    <w:rsid w:val="00C31D07"/>
    <w:rsid w:val="00C43560"/>
    <w:rsid w:val="00C45E38"/>
    <w:rsid w:val="00C6586A"/>
    <w:rsid w:val="00C716AD"/>
    <w:rsid w:val="00C77866"/>
    <w:rsid w:val="00C802BF"/>
    <w:rsid w:val="00C97C43"/>
    <w:rsid w:val="00CA4995"/>
    <w:rsid w:val="00CB39FE"/>
    <w:rsid w:val="00CD2B8D"/>
    <w:rsid w:val="00CD2BBF"/>
    <w:rsid w:val="00CF4825"/>
    <w:rsid w:val="00CF7CCE"/>
    <w:rsid w:val="00D1034C"/>
    <w:rsid w:val="00D108E3"/>
    <w:rsid w:val="00D112FF"/>
    <w:rsid w:val="00D1244D"/>
    <w:rsid w:val="00D227CE"/>
    <w:rsid w:val="00D27B9D"/>
    <w:rsid w:val="00D34DEE"/>
    <w:rsid w:val="00D36F34"/>
    <w:rsid w:val="00D60C98"/>
    <w:rsid w:val="00D732F3"/>
    <w:rsid w:val="00D80AFF"/>
    <w:rsid w:val="00D85D32"/>
    <w:rsid w:val="00D8759D"/>
    <w:rsid w:val="00D91902"/>
    <w:rsid w:val="00D9428F"/>
    <w:rsid w:val="00D97FE1"/>
    <w:rsid w:val="00DB1457"/>
    <w:rsid w:val="00DC3798"/>
    <w:rsid w:val="00DD0A8E"/>
    <w:rsid w:val="00DD0FFA"/>
    <w:rsid w:val="00E01B9D"/>
    <w:rsid w:val="00E061B0"/>
    <w:rsid w:val="00E3686A"/>
    <w:rsid w:val="00E447AB"/>
    <w:rsid w:val="00E51283"/>
    <w:rsid w:val="00E55BDC"/>
    <w:rsid w:val="00E6728F"/>
    <w:rsid w:val="00E67D8E"/>
    <w:rsid w:val="00E700E8"/>
    <w:rsid w:val="00E71E62"/>
    <w:rsid w:val="00E73A37"/>
    <w:rsid w:val="00E73C02"/>
    <w:rsid w:val="00EA07B8"/>
    <w:rsid w:val="00EA7AD8"/>
    <w:rsid w:val="00EB6A3F"/>
    <w:rsid w:val="00EC3F7C"/>
    <w:rsid w:val="00ED47F5"/>
    <w:rsid w:val="00EE5F10"/>
    <w:rsid w:val="00F16224"/>
    <w:rsid w:val="00F230E0"/>
    <w:rsid w:val="00F2585B"/>
    <w:rsid w:val="00F25B5C"/>
    <w:rsid w:val="00F25F9F"/>
    <w:rsid w:val="00F3420F"/>
    <w:rsid w:val="00F435C2"/>
    <w:rsid w:val="00F47C54"/>
    <w:rsid w:val="00F511A1"/>
    <w:rsid w:val="00F76B41"/>
    <w:rsid w:val="00F80D6B"/>
    <w:rsid w:val="00F82297"/>
    <w:rsid w:val="00F96A06"/>
    <w:rsid w:val="00FA1490"/>
    <w:rsid w:val="00FA2CAE"/>
    <w:rsid w:val="00FA325B"/>
    <w:rsid w:val="00FB2A76"/>
    <w:rsid w:val="00FC6FA5"/>
    <w:rsid w:val="00FD16AF"/>
    <w:rsid w:val="00FD35F2"/>
    <w:rsid w:val="00FD3F75"/>
    <w:rsid w:val="00FF61D9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E4747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A76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FB2A76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B2A76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FB2A76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FB2A7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B2A76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A76"/>
    <w:pPr>
      <w:ind w:left="720"/>
    </w:pPr>
  </w:style>
  <w:style w:type="character" w:styleId="FollowedHyperlink">
    <w:name w:val="FollowedHyperlink"/>
    <w:rsid w:val="00FB2A76"/>
    <w:rPr>
      <w:color w:val="800080"/>
      <w:u w:val="single"/>
    </w:rPr>
  </w:style>
  <w:style w:type="paragraph" w:styleId="Footer">
    <w:name w:val="footer"/>
    <w:basedOn w:val="Normal"/>
    <w:link w:val="FooterChar"/>
    <w:rsid w:val="00FB2A76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FB2A76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FB2A76"/>
    <w:rPr>
      <w:color w:val="0000FF"/>
      <w:u w:val="single"/>
    </w:rPr>
  </w:style>
  <w:style w:type="paragraph" w:customStyle="1" w:styleId="NumberedHeading2">
    <w:name w:val="Numbered Heading 2"/>
    <w:basedOn w:val="Normal"/>
    <w:rsid w:val="00FB2A76"/>
    <w:pPr>
      <w:numPr>
        <w:numId w:val="1"/>
      </w:numPr>
    </w:pPr>
  </w:style>
  <w:style w:type="paragraph" w:customStyle="1" w:styleId="Outlinenumbering">
    <w:name w:val="Outline numbering"/>
    <w:basedOn w:val="Normal"/>
    <w:rsid w:val="00FB2A76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FB2A76"/>
  </w:style>
  <w:style w:type="paragraph" w:styleId="TOC1">
    <w:name w:val="toc 1"/>
    <w:basedOn w:val="Normal"/>
    <w:next w:val="Normal"/>
    <w:autoRedefine/>
    <w:uiPriority w:val="39"/>
    <w:unhideWhenUsed/>
    <w:rsid w:val="00FB2A76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B2A76"/>
    <w:pPr>
      <w:spacing w:after="100" w:line="240" w:lineRule="auto"/>
      <w:ind w:left="202"/>
    </w:pPr>
  </w:style>
  <w:style w:type="paragraph" w:styleId="BalloonText">
    <w:name w:val="Balloon Text"/>
    <w:basedOn w:val="Normal"/>
    <w:link w:val="BalloonTextChar"/>
    <w:semiHidden/>
    <w:unhideWhenUsed/>
    <w:rsid w:val="007138B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138B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B2A76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616CD1"/>
    <w:rPr>
      <w:color w:val="808080"/>
    </w:rPr>
  </w:style>
  <w:style w:type="character" w:customStyle="1" w:styleId="Red">
    <w:name w:val="Red"/>
    <w:basedOn w:val="DefaultParagraphFont"/>
    <w:uiPriority w:val="1"/>
    <w:rsid w:val="00616CD1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426B66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FB2A76"/>
    <w:pPr>
      <w:spacing w:before="80" w:line="240" w:lineRule="auto"/>
    </w:pPr>
    <w:rPr>
      <w:rFonts w:ascii="Courier New" w:hAnsi="Courier New"/>
    </w:rPr>
  </w:style>
  <w:style w:type="paragraph" w:styleId="TOC3">
    <w:name w:val="toc 3"/>
    <w:basedOn w:val="Normal"/>
    <w:next w:val="Normal"/>
    <w:autoRedefine/>
    <w:uiPriority w:val="39"/>
    <w:unhideWhenUsed/>
    <w:rsid w:val="00FB2A76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evalcenter/evaluate-windows-11-enterpris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dvanced-port-scann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fus.akeo.ie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2203BD6D92A4346B32B6FD3FA3A4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8CA0C-A2E4-49CF-AB51-BB8A11BC5949}"/>
      </w:docPartPr>
      <w:docPartBody>
        <w:p w:rsidR="00F223A8" w:rsidRDefault="006D191D" w:rsidP="006D191D">
          <w:pPr>
            <w:pStyle w:val="E2203BD6D92A4346B32B6FD3FA3A4AE1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93383DA5AEE64F399BBC2A399B52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29135-C261-4CA6-B4EF-53AA7EC370D3}"/>
      </w:docPartPr>
      <w:docPartBody>
        <w:p w:rsidR="00F223A8" w:rsidRDefault="006D191D" w:rsidP="006D191D">
          <w:pPr>
            <w:pStyle w:val="93383DA5AEE64F399BBC2A399B520C81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B51EB87D88A42F98CCAA31863434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7F356-DDCE-4FFF-A7F5-C60C0B97B204}"/>
      </w:docPartPr>
      <w:docPartBody>
        <w:p w:rsidR="00F223A8" w:rsidRDefault="006D191D" w:rsidP="006D191D">
          <w:pPr>
            <w:pStyle w:val="4B51EB87D88A42F98CCAA31863434FE9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ECEC31423EA48C1B4530171408F3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91E92-B0F7-4583-A936-06CAA3E8DF0C}"/>
      </w:docPartPr>
      <w:docPartBody>
        <w:p w:rsidR="00E568A3" w:rsidRDefault="00F223A8" w:rsidP="00F223A8">
          <w:pPr>
            <w:pStyle w:val="7ECEC31423EA48C1B4530171408F3DC2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C1D4044BABB4BC6816DE738B62E0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A8B95-7148-48C7-A650-0D470C2F64AB}"/>
      </w:docPartPr>
      <w:docPartBody>
        <w:p w:rsidR="00D823D4" w:rsidRDefault="00DB41F3" w:rsidP="00DB41F3">
          <w:pPr>
            <w:pStyle w:val="EC1D4044BABB4BC6816DE738B62E035F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3F86EDB6DD7486B8567917924672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BB2DD-35CE-43CC-8E6B-20F868996D9E}"/>
      </w:docPartPr>
      <w:docPartBody>
        <w:p w:rsidR="00D823D4" w:rsidRDefault="00DB41F3" w:rsidP="00DB41F3">
          <w:pPr>
            <w:pStyle w:val="53F86EDB6DD7486B8567917924672DA4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18026518C9D45ED9D53BA7E2CE0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6F1F-E030-4CC1-AEB6-C7571F7160AF}"/>
      </w:docPartPr>
      <w:docPartBody>
        <w:p w:rsidR="00D823D4" w:rsidRDefault="00DB41F3" w:rsidP="00DB41F3">
          <w:pPr>
            <w:pStyle w:val="518026518C9D45ED9D53BA7E2CE0AA1D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A63680421B34EA2BAF9568569676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2EA65-3B5B-4441-8767-36048AA13DB8}"/>
      </w:docPartPr>
      <w:docPartBody>
        <w:p w:rsidR="004924C8" w:rsidRDefault="00200D81" w:rsidP="00200D81">
          <w:pPr>
            <w:pStyle w:val="4A63680421B34EA2BAF95685696762E2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03DA7B0B8824BEEB98B757B2BDC3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2FB6A-8A2E-4D14-87AA-C59ECCB6640C}"/>
      </w:docPartPr>
      <w:docPartBody>
        <w:p w:rsidR="004924C8" w:rsidRDefault="00200D81" w:rsidP="00200D81">
          <w:pPr>
            <w:pStyle w:val="603DA7B0B8824BEEB98B757B2BDC381C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A4C88C7295D45008D5577E5372FC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5FC8-38EB-4ECD-A20E-3442CC0D5500}"/>
      </w:docPartPr>
      <w:docPartBody>
        <w:p w:rsidR="004924C8" w:rsidRDefault="00200D81" w:rsidP="00200D81">
          <w:pPr>
            <w:pStyle w:val="5A4C88C7295D45008D5577E5372FCF77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BBE8D9E13C84277A22DD763BD3B5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1756C-238A-49CB-B887-7EFAEF0474FB}"/>
      </w:docPartPr>
      <w:docPartBody>
        <w:p w:rsidR="004924C8" w:rsidRDefault="00200D81" w:rsidP="00200D81">
          <w:pPr>
            <w:pStyle w:val="ABBE8D9E13C84277A22DD763BD3B500C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FCDB1B073574F5FAF301BF533240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E1838-1AC4-4064-8DBE-D7C84F4C0B98}"/>
      </w:docPartPr>
      <w:docPartBody>
        <w:p w:rsidR="004924C8" w:rsidRDefault="00200D81" w:rsidP="00200D81">
          <w:pPr>
            <w:pStyle w:val="FFCDB1B073574F5FAF301BF5332408AA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1D"/>
    <w:rsid w:val="00200D81"/>
    <w:rsid w:val="004924C8"/>
    <w:rsid w:val="004A401C"/>
    <w:rsid w:val="006D191D"/>
    <w:rsid w:val="00AD3A01"/>
    <w:rsid w:val="00D823D4"/>
    <w:rsid w:val="00DB41F3"/>
    <w:rsid w:val="00E568A3"/>
    <w:rsid w:val="00F2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D81"/>
    <w:rPr>
      <w:color w:val="808080"/>
    </w:rPr>
  </w:style>
  <w:style w:type="paragraph" w:customStyle="1" w:styleId="E2203BD6D92A4346B32B6FD3FA3A4AE1">
    <w:name w:val="E2203BD6D92A4346B32B6FD3FA3A4AE1"/>
    <w:rsid w:val="006D191D"/>
  </w:style>
  <w:style w:type="paragraph" w:customStyle="1" w:styleId="93383DA5AEE64F399BBC2A399B520C81">
    <w:name w:val="93383DA5AEE64F399BBC2A399B520C81"/>
    <w:rsid w:val="006D191D"/>
  </w:style>
  <w:style w:type="paragraph" w:customStyle="1" w:styleId="4B51EB87D88A42F98CCAA31863434FE9">
    <w:name w:val="4B51EB87D88A42F98CCAA31863434FE9"/>
    <w:rsid w:val="006D191D"/>
  </w:style>
  <w:style w:type="paragraph" w:customStyle="1" w:styleId="7ECEC31423EA48C1B4530171408F3DC2">
    <w:name w:val="7ECEC31423EA48C1B4530171408F3DC2"/>
    <w:rsid w:val="00F223A8"/>
  </w:style>
  <w:style w:type="paragraph" w:customStyle="1" w:styleId="EC1D4044BABB4BC6816DE738B62E035F">
    <w:name w:val="EC1D4044BABB4BC6816DE738B62E035F"/>
    <w:rsid w:val="00DB41F3"/>
  </w:style>
  <w:style w:type="paragraph" w:customStyle="1" w:styleId="53F86EDB6DD7486B8567917924672DA4">
    <w:name w:val="53F86EDB6DD7486B8567917924672DA4"/>
    <w:rsid w:val="00DB41F3"/>
  </w:style>
  <w:style w:type="paragraph" w:customStyle="1" w:styleId="518026518C9D45ED9D53BA7E2CE0AA1D">
    <w:name w:val="518026518C9D45ED9D53BA7E2CE0AA1D"/>
    <w:rsid w:val="00DB41F3"/>
  </w:style>
  <w:style w:type="paragraph" w:customStyle="1" w:styleId="3F121B9C3D6942849EF8EBEDB8F59B87">
    <w:name w:val="3F121B9C3D6942849EF8EBEDB8F59B87"/>
    <w:rsid w:val="00DB41F3"/>
  </w:style>
  <w:style w:type="paragraph" w:customStyle="1" w:styleId="4A63680421B34EA2BAF95685696762E2">
    <w:name w:val="4A63680421B34EA2BAF95685696762E2"/>
    <w:rsid w:val="00200D81"/>
  </w:style>
  <w:style w:type="paragraph" w:customStyle="1" w:styleId="603DA7B0B8824BEEB98B757B2BDC381C">
    <w:name w:val="603DA7B0B8824BEEB98B757B2BDC381C"/>
    <w:rsid w:val="00200D81"/>
  </w:style>
  <w:style w:type="paragraph" w:customStyle="1" w:styleId="5A4C88C7295D45008D5577E5372FCF77">
    <w:name w:val="5A4C88C7295D45008D5577E5372FCF77"/>
    <w:rsid w:val="00200D81"/>
  </w:style>
  <w:style w:type="paragraph" w:customStyle="1" w:styleId="ABBE8D9E13C84277A22DD763BD3B500C">
    <w:name w:val="ABBE8D9E13C84277A22DD763BD3B500C"/>
    <w:rsid w:val="00200D81"/>
  </w:style>
  <w:style w:type="paragraph" w:customStyle="1" w:styleId="FFCDB1B073574F5FAF301BF5332408AA">
    <w:name w:val="FFCDB1B073574F5FAF301BF5332408AA"/>
    <w:rsid w:val="00200D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FABF-E266-413F-8FD5-872DDC62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361</TotalTime>
  <Pages>4</Pages>
  <Words>601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288</cp:revision>
  <cp:lastPrinted>2022-12-05T20:57:00Z</cp:lastPrinted>
  <dcterms:created xsi:type="dcterms:W3CDTF">2015-12-15T21:55:00Z</dcterms:created>
  <dcterms:modified xsi:type="dcterms:W3CDTF">2024-12-10T01:49:00Z</dcterms:modified>
</cp:coreProperties>
</file>