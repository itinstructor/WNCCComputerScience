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927D8" w14:textId="114CD913" w:rsidR="00DE725D" w:rsidRDefault="00AB2660" w:rsidP="00DE725D">
      <w:pPr>
        <w:pStyle w:val="Heading1"/>
      </w:pPr>
      <w:bookmarkStart w:id="0" w:name="_Toc193639337"/>
      <w:r>
        <w:t>Nessus Vulnerability Scanner</w:t>
      </w:r>
      <w:bookmarkEnd w:id="0"/>
    </w:p>
    <w:sdt>
      <w:sdtPr>
        <w:rPr>
          <w:rFonts w:ascii="Verdana" w:eastAsia="Times New Roman" w:hAnsi="Verdana" w:cs="Times New Roman"/>
          <w:b w:val="0"/>
          <w:sz w:val="20"/>
          <w:szCs w:val="24"/>
        </w:rPr>
        <w:id w:val="348228868"/>
        <w:docPartObj>
          <w:docPartGallery w:val="Table of Contents"/>
          <w:docPartUnique/>
        </w:docPartObj>
      </w:sdtPr>
      <w:sdtEndPr>
        <w:rPr>
          <w:bCs/>
          <w:noProof/>
        </w:rPr>
      </w:sdtEndPr>
      <w:sdtContent>
        <w:p w14:paraId="7F882BA3" w14:textId="3471BCB3" w:rsidR="008B26DB" w:rsidRDefault="008B26DB">
          <w:pPr>
            <w:pStyle w:val="TOCHeading"/>
          </w:pPr>
          <w:r>
            <w:t>Contents</w:t>
          </w:r>
        </w:p>
        <w:p w14:paraId="1608B470" w14:textId="400E98EC" w:rsidR="002B26D3" w:rsidRDefault="008B26DB">
          <w:pPr>
            <w:pStyle w:val="TOC1"/>
            <w:tabs>
              <w:tab w:val="right" w:leader="dot" w:pos="9350"/>
            </w:tabs>
            <w:rPr>
              <w:rFonts w:asciiTheme="minorHAnsi" w:eastAsiaTheme="minorEastAsia" w:hAnsiTheme="minorHAnsi" w:cstheme="minorBidi"/>
              <w:noProof/>
              <w:kern w:val="2"/>
              <w:sz w:val="24"/>
              <w14:ligatures w14:val="standardContextual"/>
            </w:rPr>
          </w:pPr>
          <w:r>
            <w:fldChar w:fldCharType="begin"/>
          </w:r>
          <w:r>
            <w:instrText xml:space="preserve"> TOC \o "1-3" \h \z \u </w:instrText>
          </w:r>
          <w:r>
            <w:fldChar w:fldCharType="separate"/>
          </w:r>
          <w:hyperlink w:anchor="_Toc193639337" w:history="1">
            <w:r w:rsidR="002B26D3" w:rsidRPr="004035CF">
              <w:rPr>
                <w:rStyle w:val="Hyperlink"/>
                <w:noProof/>
              </w:rPr>
              <w:t>Nessus Vulnerability Scanner</w:t>
            </w:r>
            <w:r w:rsidR="002B26D3">
              <w:rPr>
                <w:noProof/>
                <w:webHidden/>
              </w:rPr>
              <w:tab/>
            </w:r>
            <w:r w:rsidR="002B26D3">
              <w:rPr>
                <w:noProof/>
                <w:webHidden/>
              </w:rPr>
              <w:fldChar w:fldCharType="begin"/>
            </w:r>
            <w:r w:rsidR="002B26D3">
              <w:rPr>
                <w:noProof/>
                <w:webHidden/>
              </w:rPr>
              <w:instrText xml:space="preserve"> PAGEREF _Toc193639337 \h </w:instrText>
            </w:r>
            <w:r w:rsidR="002B26D3">
              <w:rPr>
                <w:noProof/>
                <w:webHidden/>
              </w:rPr>
            </w:r>
            <w:r w:rsidR="002B26D3">
              <w:rPr>
                <w:noProof/>
                <w:webHidden/>
              </w:rPr>
              <w:fldChar w:fldCharType="separate"/>
            </w:r>
            <w:r w:rsidR="002B26D3">
              <w:rPr>
                <w:noProof/>
                <w:webHidden/>
              </w:rPr>
              <w:t>1</w:t>
            </w:r>
            <w:r w:rsidR="002B26D3">
              <w:rPr>
                <w:noProof/>
                <w:webHidden/>
              </w:rPr>
              <w:fldChar w:fldCharType="end"/>
            </w:r>
          </w:hyperlink>
        </w:p>
        <w:p w14:paraId="66FEE3FC" w14:textId="082371BD" w:rsidR="002B26D3" w:rsidRDefault="002B26D3">
          <w:pPr>
            <w:pStyle w:val="TOC1"/>
            <w:tabs>
              <w:tab w:val="right" w:leader="dot" w:pos="9350"/>
            </w:tabs>
            <w:rPr>
              <w:rFonts w:asciiTheme="minorHAnsi" w:eastAsiaTheme="minorEastAsia" w:hAnsiTheme="minorHAnsi" w:cstheme="minorBidi"/>
              <w:noProof/>
              <w:kern w:val="2"/>
              <w:sz w:val="24"/>
              <w14:ligatures w14:val="standardContextual"/>
            </w:rPr>
          </w:pPr>
          <w:hyperlink w:anchor="_Toc193639338" w:history="1">
            <w:r w:rsidRPr="004035CF">
              <w:rPr>
                <w:rStyle w:val="Hyperlink"/>
                <w:noProof/>
              </w:rPr>
              <w:t>Downloading and Installing Nessus Essentials</w:t>
            </w:r>
            <w:r>
              <w:rPr>
                <w:noProof/>
                <w:webHidden/>
              </w:rPr>
              <w:tab/>
            </w:r>
            <w:r>
              <w:rPr>
                <w:noProof/>
                <w:webHidden/>
              </w:rPr>
              <w:fldChar w:fldCharType="begin"/>
            </w:r>
            <w:r>
              <w:rPr>
                <w:noProof/>
                <w:webHidden/>
              </w:rPr>
              <w:instrText xml:space="preserve"> PAGEREF _Toc193639338 \h </w:instrText>
            </w:r>
            <w:r>
              <w:rPr>
                <w:noProof/>
                <w:webHidden/>
              </w:rPr>
            </w:r>
            <w:r>
              <w:rPr>
                <w:noProof/>
                <w:webHidden/>
              </w:rPr>
              <w:fldChar w:fldCharType="separate"/>
            </w:r>
            <w:r>
              <w:rPr>
                <w:noProof/>
                <w:webHidden/>
              </w:rPr>
              <w:t>1</w:t>
            </w:r>
            <w:r>
              <w:rPr>
                <w:noProof/>
                <w:webHidden/>
              </w:rPr>
              <w:fldChar w:fldCharType="end"/>
            </w:r>
          </w:hyperlink>
        </w:p>
        <w:p w14:paraId="5B7D21D6" w14:textId="4ABF5681" w:rsidR="002B26D3" w:rsidRDefault="002B26D3">
          <w:pPr>
            <w:pStyle w:val="TOC1"/>
            <w:tabs>
              <w:tab w:val="right" w:leader="dot" w:pos="9350"/>
            </w:tabs>
            <w:rPr>
              <w:rFonts w:asciiTheme="minorHAnsi" w:eastAsiaTheme="minorEastAsia" w:hAnsiTheme="minorHAnsi" w:cstheme="minorBidi"/>
              <w:noProof/>
              <w:kern w:val="2"/>
              <w:sz w:val="24"/>
              <w14:ligatures w14:val="standardContextual"/>
            </w:rPr>
          </w:pPr>
          <w:hyperlink w:anchor="_Toc193639339" w:history="1">
            <w:r w:rsidRPr="004035CF">
              <w:rPr>
                <w:rStyle w:val="Hyperlink"/>
                <w:noProof/>
              </w:rPr>
              <w:t>Using Nessus to Scan the Local Computer</w:t>
            </w:r>
            <w:r>
              <w:rPr>
                <w:noProof/>
                <w:webHidden/>
              </w:rPr>
              <w:tab/>
            </w:r>
            <w:r>
              <w:rPr>
                <w:noProof/>
                <w:webHidden/>
              </w:rPr>
              <w:fldChar w:fldCharType="begin"/>
            </w:r>
            <w:r>
              <w:rPr>
                <w:noProof/>
                <w:webHidden/>
              </w:rPr>
              <w:instrText xml:space="preserve"> PAGEREF _Toc193639339 \h </w:instrText>
            </w:r>
            <w:r>
              <w:rPr>
                <w:noProof/>
                <w:webHidden/>
              </w:rPr>
            </w:r>
            <w:r>
              <w:rPr>
                <w:noProof/>
                <w:webHidden/>
              </w:rPr>
              <w:fldChar w:fldCharType="separate"/>
            </w:r>
            <w:r>
              <w:rPr>
                <w:noProof/>
                <w:webHidden/>
              </w:rPr>
              <w:t>2</w:t>
            </w:r>
            <w:r>
              <w:rPr>
                <w:noProof/>
                <w:webHidden/>
              </w:rPr>
              <w:fldChar w:fldCharType="end"/>
            </w:r>
          </w:hyperlink>
        </w:p>
        <w:p w14:paraId="6A87E475" w14:textId="0F828DA6" w:rsidR="002B26D3" w:rsidRDefault="002B26D3">
          <w:pPr>
            <w:pStyle w:val="TOC2"/>
            <w:tabs>
              <w:tab w:val="right" w:leader="dot" w:pos="9350"/>
            </w:tabs>
            <w:rPr>
              <w:rFonts w:asciiTheme="minorHAnsi" w:eastAsiaTheme="minorEastAsia" w:hAnsiTheme="minorHAnsi" w:cstheme="minorBidi"/>
              <w:noProof/>
              <w:kern w:val="2"/>
              <w:sz w:val="24"/>
              <w14:ligatures w14:val="standardContextual"/>
            </w:rPr>
          </w:pPr>
          <w:hyperlink w:anchor="_Toc193639340" w:history="1">
            <w:r w:rsidRPr="004035CF">
              <w:rPr>
                <w:rStyle w:val="Hyperlink"/>
                <w:noProof/>
              </w:rPr>
              <w:t>Assignment Submission</w:t>
            </w:r>
            <w:r>
              <w:rPr>
                <w:noProof/>
                <w:webHidden/>
              </w:rPr>
              <w:tab/>
            </w:r>
            <w:r>
              <w:rPr>
                <w:noProof/>
                <w:webHidden/>
              </w:rPr>
              <w:fldChar w:fldCharType="begin"/>
            </w:r>
            <w:r>
              <w:rPr>
                <w:noProof/>
                <w:webHidden/>
              </w:rPr>
              <w:instrText xml:space="preserve"> PAGEREF _Toc193639340 \h </w:instrText>
            </w:r>
            <w:r>
              <w:rPr>
                <w:noProof/>
                <w:webHidden/>
              </w:rPr>
            </w:r>
            <w:r>
              <w:rPr>
                <w:noProof/>
                <w:webHidden/>
              </w:rPr>
              <w:fldChar w:fldCharType="separate"/>
            </w:r>
            <w:r>
              <w:rPr>
                <w:noProof/>
                <w:webHidden/>
              </w:rPr>
              <w:t>3</w:t>
            </w:r>
            <w:r>
              <w:rPr>
                <w:noProof/>
                <w:webHidden/>
              </w:rPr>
              <w:fldChar w:fldCharType="end"/>
            </w:r>
          </w:hyperlink>
        </w:p>
        <w:p w14:paraId="25FF1B68" w14:textId="7A5454E9" w:rsidR="008B26DB" w:rsidRDefault="008B26DB">
          <w:r>
            <w:rPr>
              <w:b/>
              <w:bCs/>
              <w:noProof/>
            </w:rPr>
            <w:fldChar w:fldCharType="end"/>
          </w:r>
        </w:p>
      </w:sdtContent>
    </w:sdt>
    <w:p w14:paraId="3FFA4C74" w14:textId="2B443091" w:rsidR="00FD523A" w:rsidRPr="00FD523A" w:rsidRDefault="00FD523A" w:rsidP="00451382">
      <w:r w:rsidRPr="00FD523A">
        <w:t xml:space="preserve">Time required: </w:t>
      </w:r>
      <w:r w:rsidR="003C3A16">
        <w:t>60</w:t>
      </w:r>
      <w:r w:rsidRPr="00FD523A">
        <w:t xml:space="preserve"> minutes</w:t>
      </w:r>
    </w:p>
    <w:p w14:paraId="791866DB" w14:textId="2DD74359" w:rsidR="001155CC" w:rsidRDefault="003B4609" w:rsidP="007D4700">
      <w:pPr>
        <w:pStyle w:val="Heading1"/>
      </w:pPr>
      <w:bookmarkStart w:id="1" w:name="_Toc193639338"/>
      <w:r>
        <w:t xml:space="preserve">Downloading and </w:t>
      </w:r>
      <w:r w:rsidR="00DE7C62">
        <w:t>I</w:t>
      </w:r>
      <w:r>
        <w:t>nstalling Nessus Essentials</w:t>
      </w:r>
      <w:bookmarkEnd w:id="1"/>
    </w:p>
    <w:p w14:paraId="362507FB" w14:textId="77777777" w:rsidR="00530B0B" w:rsidRDefault="00D45586" w:rsidP="0019439A">
      <w:bookmarkStart w:id="2" w:name="_Toc78296945"/>
      <w:r w:rsidRPr="00530B0B">
        <w:rPr>
          <w:b/>
          <w:bCs/>
        </w:rPr>
        <w:t>Objective:</w:t>
      </w:r>
      <w:r w:rsidRPr="00D45586">
        <w:t xml:space="preserve"> Download and install Nessus Essentials.</w:t>
      </w:r>
    </w:p>
    <w:p w14:paraId="79C39E68" w14:textId="10E16FF5" w:rsidR="00530B0B" w:rsidRDefault="00D45586" w:rsidP="0019439A">
      <w:r w:rsidRPr="00530B0B">
        <w:rPr>
          <w:b/>
          <w:bCs/>
        </w:rPr>
        <w:t>Description:</w:t>
      </w:r>
      <w:r w:rsidRPr="00D45586">
        <w:t xml:space="preserve"> In this activity, you download and install Nessus Essentials, a popular vulnerability scanning tool for discovering vulnerabilities in Windows and Linux systems. Nessus Essentials is the free version of Nessus. It has the same functionality as the commercial product Nessus Professional</w:t>
      </w:r>
      <w:r w:rsidR="00490C36">
        <w:t>.</w:t>
      </w:r>
      <w:r w:rsidRPr="00D45586">
        <w:t xml:space="preserve"> </w:t>
      </w:r>
      <w:r w:rsidR="00490C36">
        <w:t>It</w:t>
      </w:r>
      <w:r w:rsidRPr="00D45586">
        <w:t xml:space="preserve"> restricts the number of IP addresses you can work with.</w:t>
      </w:r>
    </w:p>
    <w:p w14:paraId="3390D23C" w14:textId="0DF87BA9" w:rsidR="00474262" w:rsidRDefault="00474262" w:rsidP="0019439A">
      <w:r w:rsidRPr="00474262">
        <w:rPr>
          <w:b/>
        </w:rPr>
        <w:t>OS:</w:t>
      </w:r>
      <w:r>
        <w:t xml:space="preserve"> Windows</w:t>
      </w:r>
    </w:p>
    <w:p w14:paraId="605649F0" w14:textId="514DA305" w:rsidR="008D69F1" w:rsidRDefault="00D45586" w:rsidP="00530B0B">
      <w:pPr>
        <w:pStyle w:val="ListParagraph"/>
        <w:numPr>
          <w:ilvl w:val="0"/>
          <w:numId w:val="49"/>
        </w:numPr>
      </w:pPr>
      <w:r w:rsidRPr="00D45586">
        <w:t>In Windows, start your web browser and go to</w:t>
      </w:r>
      <w:r w:rsidR="00333CEE">
        <w:br/>
      </w:r>
      <w:hyperlink r:id="rId8" w:history="1">
        <w:r w:rsidR="00C4403F" w:rsidRPr="005E0A6E">
          <w:rPr>
            <w:rStyle w:val="Hyperlink"/>
          </w:rPr>
          <w:t>https://www.tenable.com/tenable-for-education</w:t>
        </w:r>
      </w:hyperlink>
    </w:p>
    <w:p w14:paraId="775DD84F" w14:textId="08762CBC" w:rsidR="00C4403F" w:rsidRDefault="00C4403F" w:rsidP="00530B0B">
      <w:pPr>
        <w:pStyle w:val="ListParagraph"/>
        <w:numPr>
          <w:ilvl w:val="0"/>
          <w:numId w:val="49"/>
        </w:numPr>
      </w:pPr>
      <w:r>
        <w:t xml:space="preserve">Click </w:t>
      </w:r>
      <w:r w:rsidRPr="00C4403F">
        <w:rPr>
          <w:b/>
          <w:bCs/>
        </w:rPr>
        <w:t>Get Started</w:t>
      </w:r>
      <w:r>
        <w:rPr>
          <w:b/>
          <w:bCs/>
        </w:rPr>
        <w:t>.</w:t>
      </w:r>
    </w:p>
    <w:p w14:paraId="140D5568" w14:textId="752FA7F8" w:rsidR="00C4403F" w:rsidRDefault="00C4403F" w:rsidP="00530B0B">
      <w:pPr>
        <w:pStyle w:val="ListParagraph"/>
        <w:numPr>
          <w:ilvl w:val="0"/>
          <w:numId w:val="49"/>
        </w:numPr>
      </w:pPr>
      <w:r>
        <w:t>You will need to register for an Activation Code.</w:t>
      </w:r>
    </w:p>
    <w:p w14:paraId="0087AC65" w14:textId="3A533BA4" w:rsidR="005A7B76" w:rsidRDefault="00CC37EB" w:rsidP="005A7B76">
      <w:pPr>
        <w:pStyle w:val="ListParagraph"/>
        <w:numPr>
          <w:ilvl w:val="0"/>
          <w:numId w:val="49"/>
        </w:numPr>
      </w:pPr>
      <w:r>
        <w:t xml:space="preserve">At the downloads page </w:t>
      </w:r>
      <w:r>
        <w:sym w:font="Wingdings" w:char="F0E0"/>
      </w:r>
      <w:r>
        <w:t xml:space="preserve"> Scroll down until you find something like:</w:t>
      </w:r>
      <w:r w:rsidR="00123A4B">
        <w:br/>
      </w:r>
      <w:r w:rsidRPr="00123A4B">
        <w:rPr>
          <w:b/>
          <w:bCs/>
        </w:rPr>
        <w:t>Nessus-10.</w:t>
      </w:r>
      <w:r w:rsidR="0001468B">
        <w:rPr>
          <w:b/>
          <w:bCs/>
        </w:rPr>
        <w:t>8</w:t>
      </w:r>
      <w:r w:rsidRPr="00123A4B">
        <w:rPr>
          <w:b/>
          <w:bCs/>
        </w:rPr>
        <w:t>.</w:t>
      </w:r>
      <w:r w:rsidR="0001468B">
        <w:rPr>
          <w:b/>
          <w:bCs/>
        </w:rPr>
        <w:t>3</w:t>
      </w:r>
      <w:r w:rsidRPr="00123A4B">
        <w:rPr>
          <w:b/>
          <w:bCs/>
        </w:rPr>
        <w:t>-x64.msi</w:t>
      </w:r>
      <w:r w:rsidR="00123A4B">
        <w:br/>
      </w:r>
      <w:r w:rsidR="005A7B76">
        <w:t>The number may change, make sure it says x64.ms</w:t>
      </w:r>
      <w:r w:rsidR="00B110B9">
        <w:t>i</w:t>
      </w:r>
    </w:p>
    <w:p w14:paraId="2E02A603" w14:textId="2A50E58B" w:rsidR="007175B6" w:rsidRDefault="00D45586" w:rsidP="005A7B76">
      <w:pPr>
        <w:pStyle w:val="ListParagraph"/>
        <w:numPr>
          <w:ilvl w:val="0"/>
          <w:numId w:val="49"/>
        </w:numPr>
      </w:pPr>
      <w:r w:rsidRPr="00D45586">
        <w:t>After the download is finished, browse to the location of the saved file, and double-click the setup executable file. If you see a warning message, click Run or OK to continue. The InstallShield Wizard window opens.</w:t>
      </w:r>
    </w:p>
    <w:p w14:paraId="4593CE28" w14:textId="77777777" w:rsidR="007175B6" w:rsidRDefault="00D45586" w:rsidP="005A7B76">
      <w:pPr>
        <w:pStyle w:val="ListParagraph"/>
        <w:numPr>
          <w:ilvl w:val="0"/>
          <w:numId w:val="49"/>
        </w:numPr>
      </w:pPr>
      <w:r w:rsidRPr="00D45586">
        <w:t>Close all running Windows applications, and then click Next.</w:t>
      </w:r>
    </w:p>
    <w:p w14:paraId="6AA4D696" w14:textId="77777777" w:rsidR="00F20570" w:rsidRDefault="00D45586" w:rsidP="00BA53DF">
      <w:pPr>
        <w:pStyle w:val="ListParagraph"/>
        <w:numPr>
          <w:ilvl w:val="0"/>
          <w:numId w:val="49"/>
        </w:numPr>
      </w:pPr>
      <w:r w:rsidRPr="00D45586">
        <w:t>Follow the prompts and accept license agreements and default settings.</w:t>
      </w:r>
    </w:p>
    <w:p w14:paraId="1F6FE883" w14:textId="51E21DFA" w:rsidR="00A163B2" w:rsidRDefault="00D45586" w:rsidP="00BA53DF">
      <w:pPr>
        <w:pStyle w:val="ListParagraph"/>
        <w:numPr>
          <w:ilvl w:val="0"/>
          <w:numId w:val="49"/>
        </w:numPr>
      </w:pPr>
      <w:r w:rsidRPr="00D45586">
        <w:lastRenderedPageBreak/>
        <w:t>When the installation is finished, your default web browser will open to the Welcome to Nessus Install page.</w:t>
      </w:r>
    </w:p>
    <w:p w14:paraId="506E8C2B" w14:textId="5505B2A4" w:rsidR="00A163B2" w:rsidRDefault="00D45586" w:rsidP="00D711D5">
      <w:pPr>
        <w:pStyle w:val="ListParagraph"/>
        <w:numPr>
          <w:ilvl w:val="0"/>
          <w:numId w:val="49"/>
        </w:numPr>
      </w:pPr>
      <w:r w:rsidRPr="00D45586">
        <w:t xml:space="preserve">Click the </w:t>
      </w:r>
      <w:r w:rsidRPr="000D3FB5">
        <w:rPr>
          <w:b/>
          <w:bCs/>
        </w:rPr>
        <w:t>Connect via SSL</w:t>
      </w:r>
      <w:r w:rsidRPr="00D45586">
        <w:t xml:space="preserve"> button.</w:t>
      </w:r>
      <w:r w:rsidR="00A163B2">
        <w:t xml:space="preserve"> You may get a warning, go ahead anyway.</w:t>
      </w:r>
    </w:p>
    <w:p w14:paraId="6BB7949A" w14:textId="6A14EAF3" w:rsidR="00C61A24" w:rsidRDefault="00D45586" w:rsidP="000F124D">
      <w:pPr>
        <w:pStyle w:val="ListParagraph"/>
        <w:numPr>
          <w:ilvl w:val="0"/>
          <w:numId w:val="49"/>
        </w:numPr>
      </w:pPr>
      <w:r w:rsidRPr="00D45586">
        <w:t xml:space="preserve">On the Welcome to Nessus page, click </w:t>
      </w:r>
      <w:r w:rsidRPr="00FD68A4">
        <w:rPr>
          <w:b/>
          <w:bCs/>
        </w:rPr>
        <w:t>Nessus Essentials</w:t>
      </w:r>
      <w:r w:rsidRPr="00D45586">
        <w:t>, and then click the Continue button.</w:t>
      </w:r>
      <w:bookmarkEnd w:id="2"/>
    </w:p>
    <w:p w14:paraId="24957719" w14:textId="77777777" w:rsidR="009260DE" w:rsidRDefault="00BA0DE3" w:rsidP="000F124D">
      <w:pPr>
        <w:pStyle w:val="ListParagraph"/>
        <w:numPr>
          <w:ilvl w:val="0"/>
          <w:numId w:val="49"/>
        </w:numPr>
      </w:pPr>
      <w:r w:rsidRPr="00BA0DE3">
        <w:t>When you are asked for your</w:t>
      </w:r>
      <w:r w:rsidR="009260DE">
        <w:t xml:space="preserve"> account information, Click </w:t>
      </w:r>
      <w:r w:rsidR="009260DE" w:rsidRPr="00FA464C">
        <w:rPr>
          <w:b/>
          <w:bCs/>
        </w:rPr>
        <w:t>Skip</w:t>
      </w:r>
      <w:r w:rsidR="009260DE">
        <w:t>.</w:t>
      </w:r>
    </w:p>
    <w:p w14:paraId="55557C0E" w14:textId="2CE012DD" w:rsidR="00584AF7" w:rsidRDefault="009260DE" w:rsidP="000F124D">
      <w:pPr>
        <w:pStyle w:val="ListParagraph"/>
        <w:numPr>
          <w:ilvl w:val="0"/>
          <w:numId w:val="49"/>
        </w:numPr>
      </w:pPr>
      <w:r>
        <w:t>Enter your</w:t>
      </w:r>
      <w:r w:rsidR="00BA0DE3" w:rsidRPr="00BA0DE3">
        <w:t xml:space="preserve"> activation code,</w:t>
      </w:r>
      <w:r>
        <w:t xml:space="preserve"> </w:t>
      </w:r>
      <w:r w:rsidR="00BA0DE3" w:rsidRPr="00BA0DE3">
        <w:t xml:space="preserve">then click the </w:t>
      </w:r>
      <w:r w:rsidR="00BA0DE3" w:rsidRPr="00FA464C">
        <w:rPr>
          <w:b/>
          <w:bCs/>
        </w:rPr>
        <w:t>Continue</w:t>
      </w:r>
      <w:r w:rsidR="00BA0DE3" w:rsidRPr="00BA0DE3">
        <w:t xml:space="preserve"> button.</w:t>
      </w:r>
    </w:p>
    <w:p w14:paraId="4E516942" w14:textId="4116B36B" w:rsidR="00584AF7" w:rsidRDefault="00BA0DE3" w:rsidP="000F124D">
      <w:pPr>
        <w:pStyle w:val="ListParagraph"/>
        <w:numPr>
          <w:ilvl w:val="0"/>
          <w:numId w:val="49"/>
        </w:numPr>
      </w:pPr>
      <w:r w:rsidRPr="00BA0DE3">
        <w:t>Nessus Essentials finishes the installation and begins to download plugins it needs to perform vulnerability scans.</w:t>
      </w:r>
    </w:p>
    <w:p w14:paraId="7A37039C" w14:textId="3BE702DD" w:rsidR="00BA0DE3" w:rsidRDefault="00BA0DE3" w:rsidP="000F124D">
      <w:pPr>
        <w:pStyle w:val="ListParagraph"/>
        <w:numPr>
          <w:ilvl w:val="0"/>
          <w:numId w:val="49"/>
        </w:numPr>
      </w:pPr>
      <w:r w:rsidRPr="00BA0DE3">
        <w:t xml:space="preserve">To start Nessus Essentials in the future, open a web browser tab and enter </w:t>
      </w:r>
      <w:hyperlink r:id="rId9" w:history="1">
        <w:r w:rsidR="00F02A67" w:rsidRPr="005E0A6E">
          <w:rPr>
            <w:rStyle w:val="Hyperlink"/>
          </w:rPr>
          <w:t>https://localhost:8834</w:t>
        </w:r>
      </w:hyperlink>
    </w:p>
    <w:p w14:paraId="5AC1094B" w14:textId="1BEC37D3" w:rsidR="00EB3C74" w:rsidRDefault="00260E34" w:rsidP="00260E34">
      <w:pPr>
        <w:pStyle w:val="Heading1"/>
      </w:pPr>
      <w:bookmarkStart w:id="3" w:name="_Toc193639339"/>
      <w:r>
        <w:t>Using Nessus to Scan the Local Computer</w:t>
      </w:r>
      <w:bookmarkEnd w:id="3"/>
    </w:p>
    <w:p w14:paraId="2A94D239" w14:textId="77777777" w:rsidR="00260E34" w:rsidRDefault="00260E34" w:rsidP="00260E34">
      <w:r w:rsidRPr="00260E34">
        <w:rPr>
          <w:b/>
          <w:bCs/>
        </w:rPr>
        <w:t>Objective:</w:t>
      </w:r>
      <w:r w:rsidRPr="00260E34">
        <w:t xml:space="preserve"> Use Nessus to scan the local computer for vulnerabilities. Description: In this activity, you scan your computer with Nessus to discover vulnerabilities, including weak or missing passwords.</w:t>
      </w:r>
    </w:p>
    <w:p w14:paraId="5AB76F36" w14:textId="23AE98D4" w:rsidR="00AA5CB5" w:rsidRDefault="00AA5CB5" w:rsidP="00260E34">
      <w:pPr>
        <w:pStyle w:val="ListParagraph"/>
        <w:numPr>
          <w:ilvl w:val="0"/>
          <w:numId w:val="50"/>
        </w:numPr>
      </w:pPr>
      <w:r>
        <w:t xml:space="preserve">After Nessus is done updating </w:t>
      </w:r>
      <w:r>
        <w:sym w:font="Wingdings" w:char="F0E0"/>
      </w:r>
      <w:r>
        <w:t xml:space="preserve"> close the Nessus web browser window.</w:t>
      </w:r>
    </w:p>
    <w:p w14:paraId="2E5A5F1A" w14:textId="5DF9C39E" w:rsidR="00260E34" w:rsidRDefault="00260E34" w:rsidP="00260E34">
      <w:pPr>
        <w:pStyle w:val="ListParagraph"/>
        <w:numPr>
          <w:ilvl w:val="0"/>
          <w:numId w:val="50"/>
        </w:numPr>
      </w:pPr>
      <w:r w:rsidRPr="00260E34">
        <w:t>Log on to Nessus Essentials.</w:t>
      </w:r>
      <w:r w:rsidR="00AA5CB5">
        <w:t xml:space="preserve"> </w:t>
      </w:r>
      <w:hyperlink r:id="rId10" w:history="1">
        <w:r w:rsidR="00AA5CB5" w:rsidRPr="005E0A6E">
          <w:rPr>
            <w:rStyle w:val="Hyperlink"/>
          </w:rPr>
          <w:t>https://localhost:8834</w:t>
        </w:r>
      </w:hyperlink>
    </w:p>
    <w:p w14:paraId="77C2C33D" w14:textId="3EFEB742" w:rsidR="00776A9A" w:rsidRDefault="00776A9A" w:rsidP="00260E34">
      <w:pPr>
        <w:pStyle w:val="ListParagraph"/>
        <w:numPr>
          <w:ilvl w:val="0"/>
          <w:numId w:val="50"/>
        </w:numPr>
      </w:pPr>
      <w:r>
        <w:t>You will be asked to do a Host Discovery Scan. Type in the network address of your local network. For example: 192.168.1.0/24</w:t>
      </w:r>
    </w:p>
    <w:p w14:paraId="3E9986A5" w14:textId="4CC9337F" w:rsidR="00776A9A" w:rsidRDefault="00776A9A" w:rsidP="00260E34">
      <w:pPr>
        <w:pStyle w:val="ListParagraph"/>
        <w:numPr>
          <w:ilvl w:val="0"/>
          <w:numId w:val="50"/>
        </w:numPr>
      </w:pPr>
      <w:r>
        <w:t>Do a Host discovery scan.</w:t>
      </w:r>
    </w:p>
    <w:p w14:paraId="1450ECBC" w14:textId="4833A5F1" w:rsidR="00E2045B" w:rsidRDefault="00E2045B" w:rsidP="00260E34">
      <w:pPr>
        <w:pStyle w:val="ListParagraph"/>
        <w:numPr>
          <w:ilvl w:val="0"/>
          <w:numId w:val="50"/>
        </w:numPr>
      </w:pPr>
      <w:r>
        <w:t xml:space="preserve">You should see all the devices on your network. </w:t>
      </w:r>
      <w:r w:rsidR="00E44698">
        <w:t>Click the checkmark in front of your computer</w:t>
      </w:r>
      <w:r>
        <w:t>.</w:t>
      </w:r>
    </w:p>
    <w:p w14:paraId="4423C953" w14:textId="4F91B407" w:rsidR="00E2045B" w:rsidRDefault="00A219F0" w:rsidP="00260E34">
      <w:pPr>
        <w:pStyle w:val="ListParagraph"/>
        <w:numPr>
          <w:ilvl w:val="0"/>
          <w:numId w:val="50"/>
        </w:numPr>
      </w:pPr>
      <w:r>
        <w:t>Nessus will do a Basic Network Scan.</w:t>
      </w:r>
    </w:p>
    <w:p w14:paraId="5ACFDF14" w14:textId="31933ACA" w:rsidR="0086285A" w:rsidRDefault="00776A9A" w:rsidP="00865D5E">
      <w:pPr>
        <w:pStyle w:val="ListParagraph"/>
        <w:numPr>
          <w:ilvl w:val="0"/>
          <w:numId w:val="50"/>
        </w:numPr>
      </w:pPr>
      <w:r w:rsidRPr="00776A9A">
        <w:t>You don’t have to provide credentials on the Credentials tab, but if you do, the scan can collect more information. Click Save.</w:t>
      </w:r>
    </w:p>
    <w:p w14:paraId="763E80C3" w14:textId="77777777" w:rsidR="00962FD1" w:rsidRDefault="0058436E" w:rsidP="00260E34">
      <w:pPr>
        <w:pStyle w:val="ListParagraph"/>
        <w:numPr>
          <w:ilvl w:val="0"/>
          <w:numId w:val="50"/>
        </w:numPr>
      </w:pPr>
      <w:r w:rsidRPr="0058436E">
        <w:t xml:space="preserve">When the scan is complete, click its name in the My Scans list to view the results. </w:t>
      </w:r>
    </w:p>
    <w:p w14:paraId="6FFB73BE" w14:textId="77777777" w:rsidR="00962FD1" w:rsidRDefault="00962FD1" w:rsidP="00260E34">
      <w:pPr>
        <w:pStyle w:val="ListParagraph"/>
        <w:numPr>
          <w:ilvl w:val="0"/>
          <w:numId w:val="50"/>
        </w:numPr>
      </w:pPr>
      <w:r>
        <w:t xml:space="preserve">Click the Vulnerabilities tab. </w:t>
      </w:r>
    </w:p>
    <w:p w14:paraId="66DBFE56" w14:textId="36E3CCD1" w:rsidR="00962FD1" w:rsidRDefault="00962FD1" w:rsidP="00260E34">
      <w:pPr>
        <w:pStyle w:val="ListParagraph"/>
        <w:numPr>
          <w:ilvl w:val="0"/>
          <w:numId w:val="50"/>
        </w:numPr>
      </w:pPr>
      <w:r>
        <w:t>Take a screenshot</w:t>
      </w:r>
      <w:r w:rsidR="002C6708">
        <w:t xml:space="preserve"> of the results</w:t>
      </w:r>
      <w:r>
        <w:t>:</w:t>
      </w:r>
    </w:p>
    <w:sdt>
      <w:sdtPr>
        <w:rPr>
          <w:rStyle w:val="Red"/>
        </w:rPr>
        <w:id w:val="1197041891"/>
        <w:placeholder>
          <w:docPart w:val="1C39546C6DEF4FAFBDE5EFC8ECF428C3"/>
        </w:placeholder>
        <w:showingPlcHdr/>
      </w:sdtPr>
      <w:sdtEndPr>
        <w:rPr>
          <w:rStyle w:val="DefaultParagraphFont"/>
          <w:color w:val="auto"/>
        </w:rPr>
      </w:sdtEndPr>
      <w:sdtContent>
        <w:p w14:paraId="2F5EA7D7" w14:textId="77777777" w:rsidR="002C6708" w:rsidRDefault="002C6708" w:rsidP="002C6708">
          <w:pPr>
            <w:spacing w:line="264" w:lineRule="auto"/>
            <w:rPr>
              <w:rStyle w:val="Red"/>
            </w:rPr>
          </w:pPr>
          <w:r w:rsidRPr="002C6708">
            <w:rPr>
              <w:rStyle w:val="PlaceholderText"/>
              <w:color w:val="FF0000"/>
            </w:rPr>
            <w:t>Click or tap here to enter text.</w:t>
          </w:r>
        </w:p>
      </w:sdtContent>
    </w:sdt>
    <w:p w14:paraId="5D22027C" w14:textId="24604743" w:rsidR="002C6708" w:rsidRDefault="0058436E" w:rsidP="00260E34">
      <w:pPr>
        <w:pStyle w:val="ListParagraph"/>
        <w:numPr>
          <w:ilvl w:val="0"/>
          <w:numId w:val="50"/>
        </w:numPr>
      </w:pPr>
      <w:r w:rsidRPr="0058436E">
        <w:t>What problems did Nessus Essentials find? Did it find any password vulnerabilities or other vulnerabilities? Are any results unexpected?</w:t>
      </w:r>
    </w:p>
    <w:sdt>
      <w:sdtPr>
        <w:rPr>
          <w:rStyle w:val="Red"/>
        </w:rPr>
        <w:id w:val="-1846550948"/>
        <w:placeholder>
          <w:docPart w:val="9263C85693AE410E91A99C2A6958DB2D"/>
        </w:placeholder>
        <w:showingPlcHdr/>
      </w:sdtPr>
      <w:sdtEndPr>
        <w:rPr>
          <w:rStyle w:val="DefaultParagraphFont"/>
          <w:color w:val="auto"/>
        </w:rPr>
      </w:sdtEndPr>
      <w:sdtContent>
        <w:p w14:paraId="720256A7" w14:textId="77777777" w:rsidR="00D213AC" w:rsidRDefault="00D213AC" w:rsidP="00D213AC">
          <w:pPr>
            <w:spacing w:line="264" w:lineRule="auto"/>
            <w:rPr>
              <w:rStyle w:val="Red"/>
            </w:rPr>
          </w:pPr>
          <w:r w:rsidRPr="00D213AC">
            <w:rPr>
              <w:rStyle w:val="PlaceholderText"/>
              <w:color w:val="FF0000"/>
            </w:rPr>
            <w:t>Click or tap here to enter text.</w:t>
          </w:r>
        </w:p>
      </w:sdtContent>
    </w:sdt>
    <w:p w14:paraId="5DC964C7" w14:textId="39D39B00" w:rsidR="00776A9A" w:rsidRDefault="0058436E" w:rsidP="00260E34">
      <w:pPr>
        <w:pStyle w:val="ListParagraph"/>
        <w:numPr>
          <w:ilvl w:val="0"/>
          <w:numId w:val="50"/>
        </w:numPr>
      </w:pPr>
      <w:r w:rsidRPr="0058436E">
        <w:t xml:space="preserve">Write </w:t>
      </w:r>
      <w:r w:rsidR="001A6AFE" w:rsidRPr="0058436E">
        <w:t>a summary</w:t>
      </w:r>
      <w:r w:rsidRPr="0058436E">
        <w:t xml:space="preserve"> of vulnerability problems that Nessus Essentials found.</w:t>
      </w:r>
    </w:p>
    <w:sdt>
      <w:sdtPr>
        <w:rPr>
          <w:rStyle w:val="Red"/>
        </w:rPr>
        <w:id w:val="-1016845659"/>
        <w:placeholder>
          <w:docPart w:val="7F767F12F6C24619A6C3B4161CF6D1EC"/>
        </w:placeholder>
        <w:showingPlcHdr/>
      </w:sdtPr>
      <w:sdtEndPr>
        <w:rPr>
          <w:rStyle w:val="DefaultParagraphFont"/>
          <w:color w:val="auto"/>
        </w:rPr>
      </w:sdtEndPr>
      <w:sdtContent>
        <w:p w14:paraId="2DDD5B28" w14:textId="77777777" w:rsidR="00D213AC" w:rsidRDefault="00D213AC" w:rsidP="00D213AC">
          <w:pPr>
            <w:spacing w:line="264" w:lineRule="auto"/>
            <w:rPr>
              <w:rStyle w:val="Red"/>
            </w:rPr>
          </w:pPr>
          <w:r w:rsidRPr="00D213AC">
            <w:rPr>
              <w:rStyle w:val="PlaceholderText"/>
              <w:color w:val="FF0000"/>
            </w:rPr>
            <w:t>Click or tap here to enter text.</w:t>
          </w:r>
        </w:p>
      </w:sdtContent>
    </w:sdt>
    <w:p w14:paraId="6233D642" w14:textId="2447B6AA" w:rsidR="00F02A67" w:rsidRDefault="00EB3C74" w:rsidP="00EB3C74">
      <w:pPr>
        <w:pStyle w:val="Heading2"/>
      </w:pPr>
      <w:bookmarkStart w:id="4" w:name="_Toc193639340"/>
      <w:r>
        <w:t>Assignment Submission</w:t>
      </w:r>
      <w:bookmarkEnd w:id="4"/>
    </w:p>
    <w:p w14:paraId="5FDD4A3D" w14:textId="77777777" w:rsidR="005C487E" w:rsidRPr="004D10CE" w:rsidRDefault="005C487E" w:rsidP="005C487E">
      <w:r>
        <w:t>Attach this completed document to the assignment in Blackboard.</w:t>
      </w:r>
    </w:p>
    <w:p w14:paraId="2E4CE978" w14:textId="77777777" w:rsidR="00D03F7C" w:rsidRPr="00602C0D" w:rsidRDefault="00D03F7C" w:rsidP="00602C0D"/>
    <w:sectPr w:rsidR="00D03F7C" w:rsidRPr="00602C0D" w:rsidSect="002B719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2E4B59" w14:textId="77777777" w:rsidR="00D7691E" w:rsidRDefault="00D7691E" w:rsidP="00AB57D0">
      <w:r>
        <w:separator/>
      </w:r>
    </w:p>
  </w:endnote>
  <w:endnote w:type="continuationSeparator" w:id="0">
    <w:p w14:paraId="7C37F3AD" w14:textId="77777777" w:rsidR="00D7691E" w:rsidRDefault="00D7691E" w:rsidP="00AB5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19E1EE" w14:textId="77777777" w:rsidR="00F555DA" w:rsidRDefault="00F555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B32B15" w14:textId="6DB7C1A4" w:rsidR="00E31F6C" w:rsidRPr="00AB57D0" w:rsidRDefault="00A1549C" w:rsidP="00B72264">
    <w:pPr>
      <w:pStyle w:val="Footer"/>
      <w:tabs>
        <w:tab w:val="right" w:pos="10080"/>
      </w:tabs>
    </w:pPr>
    <w:r>
      <w:t>Nessus Vulnerability Scanner</w:t>
    </w:r>
    <w:r w:rsidR="00E31F6C" w:rsidRPr="00A87D54">
      <w:tab/>
      <w:t xml:space="preserve">Page </w:t>
    </w:r>
    <w:r w:rsidR="00E31F6C" w:rsidRPr="00A87D54">
      <w:fldChar w:fldCharType="begin"/>
    </w:r>
    <w:r w:rsidR="00E31F6C" w:rsidRPr="00A87D54">
      <w:instrText xml:space="preserve"> PAGE </w:instrText>
    </w:r>
    <w:r w:rsidR="00E31F6C" w:rsidRPr="00A87D54">
      <w:fldChar w:fldCharType="separate"/>
    </w:r>
    <w:r w:rsidR="001C275B">
      <w:rPr>
        <w:noProof/>
      </w:rPr>
      <w:t>2</w:t>
    </w:r>
    <w:r w:rsidR="00E31F6C" w:rsidRPr="00A87D54">
      <w:fldChar w:fldCharType="end"/>
    </w:r>
    <w:r w:rsidR="00E31F6C" w:rsidRPr="00A87D54">
      <w:t xml:space="preserve"> of </w:t>
    </w:r>
    <w:fldSimple w:instr=" NUMPAGES ">
      <w:r w:rsidR="001C275B">
        <w:rPr>
          <w:noProof/>
        </w:rPr>
        <w:t>2</w:t>
      </w:r>
    </w:fldSimple>
    <w:r w:rsidR="00E31F6C" w:rsidRPr="00A87D54">
      <w:tab/>
      <w:t xml:space="preserve">Revised: </w:t>
    </w:r>
    <w:r w:rsidR="00F555DA">
      <w:fldChar w:fldCharType="begin"/>
    </w:r>
    <w:r w:rsidR="00F555DA">
      <w:instrText xml:space="preserve"> SAVEDATE  \@ "M/d/yyyy" \* MERGEFORMAT </w:instrText>
    </w:r>
    <w:r w:rsidR="00F555DA">
      <w:fldChar w:fldCharType="separate"/>
    </w:r>
    <w:r w:rsidR="002B26D3">
      <w:rPr>
        <w:noProof/>
      </w:rPr>
      <w:t>3/23/2025</w:t>
    </w:r>
    <w:r w:rsidR="00F555DA">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0C4E4" w14:textId="77777777" w:rsidR="00F555DA" w:rsidRDefault="00F555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CF8AF3" w14:textId="77777777" w:rsidR="00D7691E" w:rsidRDefault="00D7691E" w:rsidP="00AB57D0">
      <w:r>
        <w:separator/>
      </w:r>
    </w:p>
  </w:footnote>
  <w:footnote w:type="continuationSeparator" w:id="0">
    <w:p w14:paraId="014C5C73" w14:textId="77777777" w:rsidR="00D7691E" w:rsidRDefault="00D7691E" w:rsidP="00AB57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42852" w14:textId="77777777" w:rsidR="00F555DA" w:rsidRDefault="00F555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9A78C9" w14:textId="77777777" w:rsidR="00F555DA" w:rsidRDefault="00F555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D7D5B" w14:textId="77777777" w:rsidR="00F555DA" w:rsidRDefault="00F555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04A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5E141C0"/>
    <w:multiLevelType w:val="hybridMultilevel"/>
    <w:tmpl w:val="32426A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26D26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6B2578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8AA66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93A75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F66373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0E35E7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4F634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5666F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6954B4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CD0B7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C1F4AF4"/>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D2E7C2C"/>
    <w:multiLevelType w:val="hybridMultilevel"/>
    <w:tmpl w:val="F9FE1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D37C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3992D05"/>
    <w:multiLevelType w:val="hybridMultilevel"/>
    <w:tmpl w:val="EF761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114E3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FCA7B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103484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27B1B19"/>
    <w:multiLevelType w:val="hybridMultilevel"/>
    <w:tmpl w:val="DFA0B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B45C2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7DF68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80B1E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96D27F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A850B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7" w15:restartNumberingAfterBreak="0">
    <w:nsid w:val="4C411C4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0FE60A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5AF5807"/>
    <w:multiLevelType w:val="hybridMultilevel"/>
    <w:tmpl w:val="DFA0B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1D3B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73B4C3A"/>
    <w:multiLevelType w:val="hybridMultilevel"/>
    <w:tmpl w:val="22D4A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455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CE16E34"/>
    <w:multiLevelType w:val="hybridMultilevel"/>
    <w:tmpl w:val="0B1233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62080D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7493A18"/>
    <w:multiLevelType w:val="hybridMultilevel"/>
    <w:tmpl w:val="EFBC8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3C2B73"/>
    <w:multiLevelType w:val="hybridMultilevel"/>
    <w:tmpl w:val="97620F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B47B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13422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3B4082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3C176B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3EC7376"/>
    <w:multiLevelType w:val="hybridMultilevel"/>
    <w:tmpl w:val="AE7E9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19358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76A26C8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75B37E6"/>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7B054A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15:restartNumberingAfterBreak="0">
    <w:nsid w:val="7BD2089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7" w15:restartNumberingAfterBreak="0">
    <w:nsid w:val="7E62425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8" w15:restartNumberingAfterBreak="0">
    <w:nsid w:val="7ED5764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9" w15:restartNumberingAfterBreak="0">
    <w:nsid w:val="7F0F27EC"/>
    <w:multiLevelType w:val="hybridMultilevel"/>
    <w:tmpl w:val="C83074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846596965">
    <w:abstractNumId w:val="26"/>
  </w:num>
  <w:num w:numId="2" w16cid:durableId="1774396586">
    <w:abstractNumId w:val="24"/>
  </w:num>
  <w:num w:numId="3" w16cid:durableId="433136912">
    <w:abstractNumId w:val="19"/>
  </w:num>
  <w:num w:numId="4" w16cid:durableId="1698115928">
    <w:abstractNumId w:val="1"/>
  </w:num>
  <w:num w:numId="5" w16cid:durableId="1641614181">
    <w:abstractNumId w:val="36"/>
  </w:num>
  <w:num w:numId="6" w16cid:durableId="226578561">
    <w:abstractNumId w:val="29"/>
  </w:num>
  <w:num w:numId="7" w16cid:durableId="464858567">
    <w:abstractNumId w:val="35"/>
  </w:num>
  <w:num w:numId="8" w16cid:durableId="942224155">
    <w:abstractNumId w:val="13"/>
  </w:num>
  <w:num w:numId="9" w16cid:durableId="464009869">
    <w:abstractNumId w:val="15"/>
  </w:num>
  <w:num w:numId="10" w16cid:durableId="1160854147">
    <w:abstractNumId w:val="21"/>
  </w:num>
  <w:num w:numId="11" w16cid:durableId="737824331">
    <w:abstractNumId w:val="49"/>
  </w:num>
  <w:num w:numId="12" w16cid:durableId="1025788933">
    <w:abstractNumId w:val="12"/>
  </w:num>
  <w:num w:numId="13" w16cid:durableId="122968425">
    <w:abstractNumId w:val="44"/>
  </w:num>
  <w:num w:numId="14" w16cid:durableId="126045816">
    <w:abstractNumId w:val="14"/>
  </w:num>
  <w:num w:numId="15" w16cid:durableId="187648397">
    <w:abstractNumId w:val="27"/>
  </w:num>
  <w:num w:numId="16" w16cid:durableId="1180192660">
    <w:abstractNumId w:val="11"/>
  </w:num>
  <w:num w:numId="17" w16cid:durableId="1458834326">
    <w:abstractNumId w:val="10"/>
  </w:num>
  <w:num w:numId="18" w16cid:durableId="1978291313">
    <w:abstractNumId w:val="37"/>
  </w:num>
  <w:num w:numId="19" w16cid:durableId="1448306467">
    <w:abstractNumId w:val="0"/>
  </w:num>
  <w:num w:numId="20" w16cid:durableId="347371873">
    <w:abstractNumId w:val="38"/>
  </w:num>
  <w:num w:numId="21" w16cid:durableId="493184112">
    <w:abstractNumId w:val="42"/>
  </w:num>
  <w:num w:numId="22" w16cid:durableId="1352760538">
    <w:abstractNumId w:val="33"/>
  </w:num>
  <w:num w:numId="23" w16cid:durableId="1671104376">
    <w:abstractNumId w:val="28"/>
  </w:num>
  <w:num w:numId="24" w16cid:durableId="1321351460">
    <w:abstractNumId w:val="48"/>
  </w:num>
  <w:num w:numId="25" w16cid:durableId="1613245966">
    <w:abstractNumId w:val="17"/>
  </w:num>
  <w:num w:numId="26" w16cid:durableId="1827473605">
    <w:abstractNumId w:val="20"/>
  </w:num>
  <w:num w:numId="27" w16cid:durableId="1349678957">
    <w:abstractNumId w:val="5"/>
  </w:num>
  <w:num w:numId="28" w16cid:durableId="682127847">
    <w:abstractNumId w:val="18"/>
  </w:num>
  <w:num w:numId="29" w16cid:durableId="898638494">
    <w:abstractNumId w:val="40"/>
  </w:num>
  <w:num w:numId="30" w16cid:durableId="274024728">
    <w:abstractNumId w:val="45"/>
  </w:num>
  <w:num w:numId="31" w16cid:durableId="1356730789">
    <w:abstractNumId w:val="8"/>
  </w:num>
  <w:num w:numId="32" w16cid:durableId="1237739846">
    <w:abstractNumId w:val="47"/>
  </w:num>
  <w:num w:numId="33" w16cid:durableId="1079061243">
    <w:abstractNumId w:val="6"/>
  </w:num>
  <w:num w:numId="34" w16cid:durableId="1233853678">
    <w:abstractNumId w:val="46"/>
  </w:num>
  <w:num w:numId="35" w16cid:durableId="638265284">
    <w:abstractNumId w:val="25"/>
  </w:num>
  <w:num w:numId="36" w16cid:durableId="570236060">
    <w:abstractNumId w:val="16"/>
  </w:num>
  <w:num w:numId="37" w16cid:durableId="966276841">
    <w:abstractNumId w:val="7"/>
  </w:num>
  <w:num w:numId="38" w16cid:durableId="1404526532">
    <w:abstractNumId w:val="23"/>
  </w:num>
  <w:num w:numId="39" w16cid:durableId="231432919">
    <w:abstractNumId w:val="34"/>
  </w:num>
  <w:num w:numId="40" w16cid:durableId="908466432">
    <w:abstractNumId w:val="2"/>
  </w:num>
  <w:num w:numId="41" w16cid:durableId="158039532">
    <w:abstractNumId w:val="43"/>
  </w:num>
  <w:num w:numId="42" w16cid:durableId="242449298">
    <w:abstractNumId w:val="22"/>
  </w:num>
  <w:num w:numId="43" w16cid:durableId="934556900">
    <w:abstractNumId w:val="9"/>
  </w:num>
  <w:num w:numId="44" w16cid:durableId="1059547677">
    <w:abstractNumId w:val="32"/>
  </w:num>
  <w:num w:numId="45" w16cid:durableId="1644969312">
    <w:abstractNumId w:val="3"/>
  </w:num>
  <w:num w:numId="46" w16cid:durableId="42682650">
    <w:abstractNumId w:val="30"/>
  </w:num>
  <w:num w:numId="47" w16cid:durableId="2097240151">
    <w:abstractNumId w:val="39"/>
  </w:num>
  <w:num w:numId="48" w16cid:durableId="951981807">
    <w:abstractNumId w:val="4"/>
  </w:num>
  <w:num w:numId="49" w16cid:durableId="762920113">
    <w:abstractNumId w:val="31"/>
  </w:num>
  <w:num w:numId="50" w16cid:durableId="1020011768">
    <w:abstractNumId w:val="4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0" w:nlCheck="1" w:checkStyle="0"/>
  <w:activeWritingStyle w:appName="MSWord" w:lang="en-US" w:vendorID="64" w:dllVersion="4096" w:nlCheck="1" w:checkStyle="0"/>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901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A3B"/>
    <w:rsid w:val="00001198"/>
    <w:rsid w:val="0000275F"/>
    <w:rsid w:val="0000409B"/>
    <w:rsid w:val="000114F8"/>
    <w:rsid w:val="00011DDF"/>
    <w:rsid w:val="00013951"/>
    <w:rsid w:val="0001468B"/>
    <w:rsid w:val="00015C1D"/>
    <w:rsid w:val="00021BBD"/>
    <w:rsid w:val="00022209"/>
    <w:rsid w:val="000262B3"/>
    <w:rsid w:val="00033F40"/>
    <w:rsid w:val="00037643"/>
    <w:rsid w:val="0004458F"/>
    <w:rsid w:val="00045558"/>
    <w:rsid w:val="000476CB"/>
    <w:rsid w:val="0005091A"/>
    <w:rsid w:val="000512AD"/>
    <w:rsid w:val="00054FAB"/>
    <w:rsid w:val="00064BCD"/>
    <w:rsid w:val="000716A5"/>
    <w:rsid w:val="00074175"/>
    <w:rsid w:val="00075CF4"/>
    <w:rsid w:val="000809D6"/>
    <w:rsid w:val="00080FF3"/>
    <w:rsid w:val="0008155F"/>
    <w:rsid w:val="00081BCB"/>
    <w:rsid w:val="0009349D"/>
    <w:rsid w:val="000934F3"/>
    <w:rsid w:val="000958EF"/>
    <w:rsid w:val="00096341"/>
    <w:rsid w:val="000A1564"/>
    <w:rsid w:val="000A1770"/>
    <w:rsid w:val="000A3DCB"/>
    <w:rsid w:val="000B26F2"/>
    <w:rsid w:val="000B35F1"/>
    <w:rsid w:val="000C35A3"/>
    <w:rsid w:val="000D1831"/>
    <w:rsid w:val="000D3FB5"/>
    <w:rsid w:val="000E2A1B"/>
    <w:rsid w:val="000E312F"/>
    <w:rsid w:val="000E3373"/>
    <w:rsid w:val="000E448D"/>
    <w:rsid w:val="000E530F"/>
    <w:rsid w:val="000E64BF"/>
    <w:rsid w:val="000E6FEF"/>
    <w:rsid w:val="000F2244"/>
    <w:rsid w:val="000F2EA9"/>
    <w:rsid w:val="0010001D"/>
    <w:rsid w:val="00102337"/>
    <w:rsid w:val="00103243"/>
    <w:rsid w:val="0010343A"/>
    <w:rsid w:val="00111588"/>
    <w:rsid w:val="00112864"/>
    <w:rsid w:val="00112DBF"/>
    <w:rsid w:val="001143F0"/>
    <w:rsid w:val="001155CC"/>
    <w:rsid w:val="00116C75"/>
    <w:rsid w:val="001224DD"/>
    <w:rsid w:val="00123965"/>
    <w:rsid w:val="00123A4B"/>
    <w:rsid w:val="00126FB6"/>
    <w:rsid w:val="001273E9"/>
    <w:rsid w:val="0013594D"/>
    <w:rsid w:val="001363F8"/>
    <w:rsid w:val="001367DA"/>
    <w:rsid w:val="001536E2"/>
    <w:rsid w:val="001638D0"/>
    <w:rsid w:val="00165AED"/>
    <w:rsid w:val="00174790"/>
    <w:rsid w:val="001760FA"/>
    <w:rsid w:val="0018276D"/>
    <w:rsid w:val="00183C98"/>
    <w:rsid w:val="00190E71"/>
    <w:rsid w:val="0019439A"/>
    <w:rsid w:val="00194F06"/>
    <w:rsid w:val="00194F48"/>
    <w:rsid w:val="001A050A"/>
    <w:rsid w:val="001A3E71"/>
    <w:rsid w:val="001A48A7"/>
    <w:rsid w:val="001A56BC"/>
    <w:rsid w:val="001A6AFE"/>
    <w:rsid w:val="001A73D3"/>
    <w:rsid w:val="001A7FBB"/>
    <w:rsid w:val="001B356D"/>
    <w:rsid w:val="001B4BA0"/>
    <w:rsid w:val="001B4FA6"/>
    <w:rsid w:val="001C275B"/>
    <w:rsid w:val="001C685D"/>
    <w:rsid w:val="001D0D2E"/>
    <w:rsid w:val="001D24A7"/>
    <w:rsid w:val="001D679E"/>
    <w:rsid w:val="001E1E6F"/>
    <w:rsid w:val="001E2541"/>
    <w:rsid w:val="001E2EC3"/>
    <w:rsid w:val="001F0310"/>
    <w:rsid w:val="001F2D2B"/>
    <w:rsid w:val="001F703E"/>
    <w:rsid w:val="001F78A2"/>
    <w:rsid w:val="002003C6"/>
    <w:rsid w:val="00202784"/>
    <w:rsid w:val="002042A6"/>
    <w:rsid w:val="00204735"/>
    <w:rsid w:val="0020596F"/>
    <w:rsid w:val="00210FCA"/>
    <w:rsid w:val="00211DA4"/>
    <w:rsid w:val="00211F91"/>
    <w:rsid w:val="00212AB2"/>
    <w:rsid w:val="00214DB0"/>
    <w:rsid w:val="00223761"/>
    <w:rsid w:val="00227E0A"/>
    <w:rsid w:val="0023406B"/>
    <w:rsid w:val="0023453C"/>
    <w:rsid w:val="00235CEA"/>
    <w:rsid w:val="002415C2"/>
    <w:rsid w:val="002424A4"/>
    <w:rsid w:val="00260E34"/>
    <w:rsid w:val="00266AA0"/>
    <w:rsid w:val="00274C82"/>
    <w:rsid w:val="00283E5B"/>
    <w:rsid w:val="002857DA"/>
    <w:rsid w:val="002916EB"/>
    <w:rsid w:val="0029551B"/>
    <w:rsid w:val="00296018"/>
    <w:rsid w:val="00297524"/>
    <w:rsid w:val="002A10CF"/>
    <w:rsid w:val="002A777E"/>
    <w:rsid w:val="002B26D3"/>
    <w:rsid w:val="002B5F4B"/>
    <w:rsid w:val="002B7199"/>
    <w:rsid w:val="002B7224"/>
    <w:rsid w:val="002C0692"/>
    <w:rsid w:val="002C4EAB"/>
    <w:rsid w:val="002C5AE5"/>
    <w:rsid w:val="002C6708"/>
    <w:rsid w:val="002C6AEE"/>
    <w:rsid w:val="002D1516"/>
    <w:rsid w:val="002D1CDC"/>
    <w:rsid w:val="002D1D5E"/>
    <w:rsid w:val="002D4AD3"/>
    <w:rsid w:val="002D74FA"/>
    <w:rsid w:val="002E0A1F"/>
    <w:rsid w:val="002E76F8"/>
    <w:rsid w:val="002F035A"/>
    <w:rsid w:val="002F38F1"/>
    <w:rsid w:val="00300A22"/>
    <w:rsid w:val="00304705"/>
    <w:rsid w:val="00316A42"/>
    <w:rsid w:val="00321437"/>
    <w:rsid w:val="00326097"/>
    <w:rsid w:val="00331FF8"/>
    <w:rsid w:val="00333CEE"/>
    <w:rsid w:val="003345F3"/>
    <w:rsid w:val="0033592C"/>
    <w:rsid w:val="0034029A"/>
    <w:rsid w:val="003452CE"/>
    <w:rsid w:val="00346748"/>
    <w:rsid w:val="003521EA"/>
    <w:rsid w:val="00352D7A"/>
    <w:rsid w:val="003574B2"/>
    <w:rsid w:val="00357D03"/>
    <w:rsid w:val="003600B3"/>
    <w:rsid w:val="00360730"/>
    <w:rsid w:val="00362501"/>
    <w:rsid w:val="00362855"/>
    <w:rsid w:val="00371C3B"/>
    <w:rsid w:val="00382FD0"/>
    <w:rsid w:val="00386AB0"/>
    <w:rsid w:val="003905B3"/>
    <w:rsid w:val="00390F30"/>
    <w:rsid w:val="0039326C"/>
    <w:rsid w:val="0039336C"/>
    <w:rsid w:val="003939E8"/>
    <w:rsid w:val="00394088"/>
    <w:rsid w:val="003A63AE"/>
    <w:rsid w:val="003A6739"/>
    <w:rsid w:val="003A72F4"/>
    <w:rsid w:val="003A7457"/>
    <w:rsid w:val="003B1843"/>
    <w:rsid w:val="003B1CCD"/>
    <w:rsid w:val="003B4609"/>
    <w:rsid w:val="003B4B95"/>
    <w:rsid w:val="003B5A3B"/>
    <w:rsid w:val="003C3A16"/>
    <w:rsid w:val="003D1F9D"/>
    <w:rsid w:val="003D2765"/>
    <w:rsid w:val="003D3973"/>
    <w:rsid w:val="003D3ACE"/>
    <w:rsid w:val="003D6C62"/>
    <w:rsid w:val="003E01A2"/>
    <w:rsid w:val="003E2375"/>
    <w:rsid w:val="003E3167"/>
    <w:rsid w:val="003E52F2"/>
    <w:rsid w:val="003F2990"/>
    <w:rsid w:val="003F348C"/>
    <w:rsid w:val="003F3DD6"/>
    <w:rsid w:val="003F65C7"/>
    <w:rsid w:val="00416E4B"/>
    <w:rsid w:val="004170CD"/>
    <w:rsid w:val="00417EE9"/>
    <w:rsid w:val="00427E4B"/>
    <w:rsid w:val="004309C2"/>
    <w:rsid w:val="00435492"/>
    <w:rsid w:val="004365AC"/>
    <w:rsid w:val="004404FE"/>
    <w:rsid w:val="00450074"/>
    <w:rsid w:val="00451382"/>
    <w:rsid w:val="00451A0A"/>
    <w:rsid w:val="00454AD8"/>
    <w:rsid w:val="004567F1"/>
    <w:rsid w:val="00461B03"/>
    <w:rsid w:val="004637F5"/>
    <w:rsid w:val="004651DA"/>
    <w:rsid w:val="0046570D"/>
    <w:rsid w:val="00465CE1"/>
    <w:rsid w:val="0046737E"/>
    <w:rsid w:val="00471BA6"/>
    <w:rsid w:val="00473139"/>
    <w:rsid w:val="00474262"/>
    <w:rsid w:val="004767FF"/>
    <w:rsid w:val="00476D44"/>
    <w:rsid w:val="0047735D"/>
    <w:rsid w:val="00480270"/>
    <w:rsid w:val="00485224"/>
    <w:rsid w:val="00486C90"/>
    <w:rsid w:val="0048774D"/>
    <w:rsid w:val="00490C36"/>
    <w:rsid w:val="00494C1A"/>
    <w:rsid w:val="00496DC5"/>
    <w:rsid w:val="004A119C"/>
    <w:rsid w:val="004A2A66"/>
    <w:rsid w:val="004A2FB9"/>
    <w:rsid w:val="004A4821"/>
    <w:rsid w:val="004C37B1"/>
    <w:rsid w:val="004C52E3"/>
    <w:rsid w:val="004D2170"/>
    <w:rsid w:val="004D5011"/>
    <w:rsid w:val="004D5F8F"/>
    <w:rsid w:val="004D71DB"/>
    <w:rsid w:val="004D7E49"/>
    <w:rsid w:val="004E0219"/>
    <w:rsid w:val="004E5185"/>
    <w:rsid w:val="004E5E15"/>
    <w:rsid w:val="004E6D59"/>
    <w:rsid w:val="004F0CF1"/>
    <w:rsid w:val="005012BE"/>
    <w:rsid w:val="00502E81"/>
    <w:rsid w:val="00503EC3"/>
    <w:rsid w:val="00507C1D"/>
    <w:rsid w:val="005135F4"/>
    <w:rsid w:val="0051450B"/>
    <w:rsid w:val="005149DB"/>
    <w:rsid w:val="0051614F"/>
    <w:rsid w:val="005173EB"/>
    <w:rsid w:val="00530B0B"/>
    <w:rsid w:val="00533161"/>
    <w:rsid w:val="00535D3B"/>
    <w:rsid w:val="00540EE5"/>
    <w:rsid w:val="005449C5"/>
    <w:rsid w:val="005469B1"/>
    <w:rsid w:val="00550137"/>
    <w:rsid w:val="00550A50"/>
    <w:rsid w:val="00550DB8"/>
    <w:rsid w:val="00552979"/>
    <w:rsid w:val="00552D5B"/>
    <w:rsid w:val="00553AB1"/>
    <w:rsid w:val="00554B04"/>
    <w:rsid w:val="005566E8"/>
    <w:rsid w:val="00570784"/>
    <w:rsid w:val="00572F14"/>
    <w:rsid w:val="005733AC"/>
    <w:rsid w:val="0057570F"/>
    <w:rsid w:val="005768C9"/>
    <w:rsid w:val="00580B8C"/>
    <w:rsid w:val="00582EC2"/>
    <w:rsid w:val="0058436E"/>
    <w:rsid w:val="00584AF7"/>
    <w:rsid w:val="0058631A"/>
    <w:rsid w:val="00590CF7"/>
    <w:rsid w:val="00591187"/>
    <w:rsid w:val="00597C24"/>
    <w:rsid w:val="005A0437"/>
    <w:rsid w:val="005A0BBF"/>
    <w:rsid w:val="005A1C69"/>
    <w:rsid w:val="005A7B76"/>
    <w:rsid w:val="005A7E22"/>
    <w:rsid w:val="005B0544"/>
    <w:rsid w:val="005B24E0"/>
    <w:rsid w:val="005B3D2D"/>
    <w:rsid w:val="005B63DA"/>
    <w:rsid w:val="005B648E"/>
    <w:rsid w:val="005C0126"/>
    <w:rsid w:val="005C05F9"/>
    <w:rsid w:val="005C1AED"/>
    <w:rsid w:val="005C3582"/>
    <w:rsid w:val="005C3820"/>
    <w:rsid w:val="005C3F59"/>
    <w:rsid w:val="005C487E"/>
    <w:rsid w:val="005C6CD7"/>
    <w:rsid w:val="005D0A20"/>
    <w:rsid w:val="005D0F3A"/>
    <w:rsid w:val="005D380C"/>
    <w:rsid w:val="005D5016"/>
    <w:rsid w:val="005D52A5"/>
    <w:rsid w:val="005D53EC"/>
    <w:rsid w:val="005D605E"/>
    <w:rsid w:val="005E003E"/>
    <w:rsid w:val="005F3271"/>
    <w:rsid w:val="005F43A4"/>
    <w:rsid w:val="00602C0D"/>
    <w:rsid w:val="00610E6B"/>
    <w:rsid w:val="00612F71"/>
    <w:rsid w:val="00614274"/>
    <w:rsid w:val="006168E6"/>
    <w:rsid w:val="00621F4A"/>
    <w:rsid w:val="00634542"/>
    <w:rsid w:val="00646159"/>
    <w:rsid w:val="00651458"/>
    <w:rsid w:val="00651617"/>
    <w:rsid w:val="00654BDC"/>
    <w:rsid w:val="00660429"/>
    <w:rsid w:val="006673D5"/>
    <w:rsid w:val="00673582"/>
    <w:rsid w:val="00675591"/>
    <w:rsid w:val="006808D8"/>
    <w:rsid w:val="00681B78"/>
    <w:rsid w:val="00684E5F"/>
    <w:rsid w:val="006A05BF"/>
    <w:rsid w:val="006A081D"/>
    <w:rsid w:val="006A1379"/>
    <w:rsid w:val="006A4BB9"/>
    <w:rsid w:val="006A7047"/>
    <w:rsid w:val="006B3143"/>
    <w:rsid w:val="006B60F9"/>
    <w:rsid w:val="006C1D6E"/>
    <w:rsid w:val="006C56FB"/>
    <w:rsid w:val="006D085A"/>
    <w:rsid w:val="006D4AAC"/>
    <w:rsid w:val="006E1455"/>
    <w:rsid w:val="006F7705"/>
    <w:rsid w:val="00701095"/>
    <w:rsid w:val="007045D1"/>
    <w:rsid w:val="007107C1"/>
    <w:rsid w:val="00714796"/>
    <w:rsid w:val="007154AA"/>
    <w:rsid w:val="00716395"/>
    <w:rsid w:val="007175B6"/>
    <w:rsid w:val="0071771B"/>
    <w:rsid w:val="00720742"/>
    <w:rsid w:val="007255C4"/>
    <w:rsid w:val="007258B6"/>
    <w:rsid w:val="0072621B"/>
    <w:rsid w:val="00726481"/>
    <w:rsid w:val="00742D32"/>
    <w:rsid w:val="00742EF7"/>
    <w:rsid w:val="00751231"/>
    <w:rsid w:val="00756543"/>
    <w:rsid w:val="00756F06"/>
    <w:rsid w:val="00762E77"/>
    <w:rsid w:val="0076429E"/>
    <w:rsid w:val="00767621"/>
    <w:rsid w:val="007676DC"/>
    <w:rsid w:val="00774C20"/>
    <w:rsid w:val="007763F8"/>
    <w:rsid w:val="00776A9A"/>
    <w:rsid w:val="00781374"/>
    <w:rsid w:val="0078226A"/>
    <w:rsid w:val="00784041"/>
    <w:rsid w:val="00787568"/>
    <w:rsid w:val="00790823"/>
    <w:rsid w:val="007917BC"/>
    <w:rsid w:val="007921CD"/>
    <w:rsid w:val="00792EFD"/>
    <w:rsid w:val="00794446"/>
    <w:rsid w:val="007A3862"/>
    <w:rsid w:val="007A7622"/>
    <w:rsid w:val="007B1AC5"/>
    <w:rsid w:val="007B402F"/>
    <w:rsid w:val="007B4866"/>
    <w:rsid w:val="007B673C"/>
    <w:rsid w:val="007B7F98"/>
    <w:rsid w:val="007C11D5"/>
    <w:rsid w:val="007C18EB"/>
    <w:rsid w:val="007D2D24"/>
    <w:rsid w:val="007D3792"/>
    <w:rsid w:val="007D4700"/>
    <w:rsid w:val="007D472F"/>
    <w:rsid w:val="007D4C1F"/>
    <w:rsid w:val="007D67E2"/>
    <w:rsid w:val="007E0F99"/>
    <w:rsid w:val="007E15FB"/>
    <w:rsid w:val="007E4775"/>
    <w:rsid w:val="007F04E7"/>
    <w:rsid w:val="007F184D"/>
    <w:rsid w:val="007F3474"/>
    <w:rsid w:val="007F42A9"/>
    <w:rsid w:val="007F4ABB"/>
    <w:rsid w:val="007F5819"/>
    <w:rsid w:val="007F5B3C"/>
    <w:rsid w:val="007F5E52"/>
    <w:rsid w:val="007F6F00"/>
    <w:rsid w:val="008010EE"/>
    <w:rsid w:val="008017F9"/>
    <w:rsid w:val="00804ED1"/>
    <w:rsid w:val="0081191E"/>
    <w:rsid w:val="00813295"/>
    <w:rsid w:val="008244B1"/>
    <w:rsid w:val="00825B8F"/>
    <w:rsid w:val="008328B5"/>
    <w:rsid w:val="00833212"/>
    <w:rsid w:val="0083331D"/>
    <w:rsid w:val="0083415A"/>
    <w:rsid w:val="00840986"/>
    <w:rsid w:val="00841AC1"/>
    <w:rsid w:val="00843E14"/>
    <w:rsid w:val="008442D1"/>
    <w:rsid w:val="008447BE"/>
    <w:rsid w:val="008511CC"/>
    <w:rsid w:val="00852861"/>
    <w:rsid w:val="00853558"/>
    <w:rsid w:val="00854251"/>
    <w:rsid w:val="0086285A"/>
    <w:rsid w:val="00866308"/>
    <w:rsid w:val="00867B6F"/>
    <w:rsid w:val="00871B7C"/>
    <w:rsid w:val="0087202B"/>
    <w:rsid w:val="00880755"/>
    <w:rsid w:val="00880983"/>
    <w:rsid w:val="0088165B"/>
    <w:rsid w:val="00886C13"/>
    <w:rsid w:val="00887C8D"/>
    <w:rsid w:val="00887D30"/>
    <w:rsid w:val="0089239F"/>
    <w:rsid w:val="00893124"/>
    <w:rsid w:val="008B26DB"/>
    <w:rsid w:val="008B2F42"/>
    <w:rsid w:val="008C06FA"/>
    <w:rsid w:val="008C2716"/>
    <w:rsid w:val="008C7920"/>
    <w:rsid w:val="008D1193"/>
    <w:rsid w:val="008D175E"/>
    <w:rsid w:val="008D3428"/>
    <w:rsid w:val="008D69F1"/>
    <w:rsid w:val="008E0132"/>
    <w:rsid w:val="008F4B13"/>
    <w:rsid w:val="009002D8"/>
    <w:rsid w:val="00901DD4"/>
    <w:rsid w:val="00920EE5"/>
    <w:rsid w:val="009250B2"/>
    <w:rsid w:val="009260DE"/>
    <w:rsid w:val="0093770F"/>
    <w:rsid w:val="00937ADE"/>
    <w:rsid w:val="00943495"/>
    <w:rsid w:val="00944086"/>
    <w:rsid w:val="0094757D"/>
    <w:rsid w:val="00947F9D"/>
    <w:rsid w:val="009530E9"/>
    <w:rsid w:val="00953C84"/>
    <w:rsid w:val="0095481F"/>
    <w:rsid w:val="009557A4"/>
    <w:rsid w:val="00960FC4"/>
    <w:rsid w:val="00961C81"/>
    <w:rsid w:val="00962243"/>
    <w:rsid w:val="00962DC1"/>
    <w:rsid w:val="00962FD1"/>
    <w:rsid w:val="00964228"/>
    <w:rsid w:val="00964ADD"/>
    <w:rsid w:val="009713CC"/>
    <w:rsid w:val="00971C16"/>
    <w:rsid w:val="00973238"/>
    <w:rsid w:val="00973A44"/>
    <w:rsid w:val="00975B4D"/>
    <w:rsid w:val="009818B5"/>
    <w:rsid w:val="00982215"/>
    <w:rsid w:val="0098424F"/>
    <w:rsid w:val="0098428B"/>
    <w:rsid w:val="00985F1B"/>
    <w:rsid w:val="00987C7E"/>
    <w:rsid w:val="00993968"/>
    <w:rsid w:val="00994DE2"/>
    <w:rsid w:val="00994EFA"/>
    <w:rsid w:val="009963C7"/>
    <w:rsid w:val="0099641B"/>
    <w:rsid w:val="009A3E91"/>
    <w:rsid w:val="009A6D4F"/>
    <w:rsid w:val="009B0AC3"/>
    <w:rsid w:val="009B3411"/>
    <w:rsid w:val="009B47C5"/>
    <w:rsid w:val="009B5AF7"/>
    <w:rsid w:val="009C3B32"/>
    <w:rsid w:val="009C5051"/>
    <w:rsid w:val="009D561B"/>
    <w:rsid w:val="009D67D2"/>
    <w:rsid w:val="009E50A5"/>
    <w:rsid w:val="009E7BF8"/>
    <w:rsid w:val="009F17E0"/>
    <w:rsid w:val="009F3C41"/>
    <w:rsid w:val="009F456D"/>
    <w:rsid w:val="009F475B"/>
    <w:rsid w:val="00A00A32"/>
    <w:rsid w:val="00A02A3E"/>
    <w:rsid w:val="00A07F37"/>
    <w:rsid w:val="00A102B8"/>
    <w:rsid w:val="00A1549C"/>
    <w:rsid w:val="00A163B2"/>
    <w:rsid w:val="00A1717B"/>
    <w:rsid w:val="00A219F0"/>
    <w:rsid w:val="00A2549D"/>
    <w:rsid w:val="00A33E4D"/>
    <w:rsid w:val="00A33F0A"/>
    <w:rsid w:val="00A4504B"/>
    <w:rsid w:val="00A47C1E"/>
    <w:rsid w:val="00A528FB"/>
    <w:rsid w:val="00A533C3"/>
    <w:rsid w:val="00A5405B"/>
    <w:rsid w:val="00A54920"/>
    <w:rsid w:val="00A56EBF"/>
    <w:rsid w:val="00A614B4"/>
    <w:rsid w:val="00A6270F"/>
    <w:rsid w:val="00A63595"/>
    <w:rsid w:val="00A64C2E"/>
    <w:rsid w:val="00A651E9"/>
    <w:rsid w:val="00A6787E"/>
    <w:rsid w:val="00A70B71"/>
    <w:rsid w:val="00A742D7"/>
    <w:rsid w:val="00A900EB"/>
    <w:rsid w:val="00A903DC"/>
    <w:rsid w:val="00A924CC"/>
    <w:rsid w:val="00A97BAB"/>
    <w:rsid w:val="00AA3FD0"/>
    <w:rsid w:val="00AA5CB5"/>
    <w:rsid w:val="00AB229F"/>
    <w:rsid w:val="00AB2660"/>
    <w:rsid w:val="00AB334C"/>
    <w:rsid w:val="00AB57D0"/>
    <w:rsid w:val="00AD51BB"/>
    <w:rsid w:val="00AD73EA"/>
    <w:rsid w:val="00AE0BC0"/>
    <w:rsid w:val="00AE633E"/>
    <w:rsid w:val="00AE655D"/>
    <w:rsid w:val="00AF02DE"/>
    <w:rsid w:val="00AF2486"/>
    <w:rsid w:val="00AF2700"/>
    <w:rsid w:val="00B0376C"/>
    <w:rsid w:val="00B06117"/>
    <w:rsid w:val="00B06B2D"/>
    <w:rsid w:val="00B110B9"/>
    <w:rsid w:val="00B129B6"/>
    <w:rsid w:val="00B2138E"/>
    <w:rsid w:val="00B25814"/>
    <w:rsid w:val="00B27526"/>
    <w:rsid w:val="00B320DB"/>
    <w:rsid w:val="00B32292"/>
    <w:rsid w:val="00B32E5F"/>
    <w:rsid w:val="00B33204"/>
    <w:rsid w:val="00B33BC8"/>
    <w:rsid w:val="00B33CCA"/>
    <w:rsid w:val="00B36847"/>
    <w:rsid w:val="00B37BA2"/>
    <w:rsid w:val="00B42F8A"/>
    <w:rsid w:val="00B4388C"/>
    <w:rsid w:val="00B46710"/>
    <w:rsid w:val="00B47673"/>
    <w:rsid w:val="00B52111"/>
    <w:rsid w:val="00B53CA3"/>
    <w:rsid w:val="00B57511"/>
    <w:rsid w:val="00B57A1D"/>
    <w:rsid w:val="00B665DF"/>
    <w:rsid w:val="00B7201C"/>
    <w:rsid w:val="00B72264"/>
    <w:rsid w:val="00B74A08"/>
    <w:rsid w:val="00B75045"/>
    <w:rsid w:val="00B87F18"/>
    <w:rsid w:val="00B87FB2"/>
    <w:rsid w:val="00B90F64"/>
    <w:rsid w:val="00B9571D"/>
    <w:rsid w:val="00BA0A93"/>
    <w:rsid w:val="00BA0DE3"/>
    <w:rsid w:val="00BA1D1F"/>
    <w:rsid w:val="00BA4D72"/>
    <w:rsid w:val="00BB0DFF"/>
    <w:rsid w:val="00BB6B0F"/>
    <w:rsid w:val="00BB7809"/>
    <w:rsid w:val="00BC3D83"/>
    <w:rsid w:val="00BC4888"/>
    <w:rsid w:val="00BC5F36"/>
    <w:rsid w:val="00BC7D78"/>
    <w:rsid w:val="00BD34AA"/>
    <w:rsid w:val="00BD48E7"/>
    <w:rsid w:val="00BD6FED"/>
    <w:rsid w:val="00BE0604"/>
    <w:rsid w:val="00BE1136"/>
    <w:rsid w:val="00BE75E4"/>
    <w:rsid w:val="00BF0182"/>
    <w:rsid w:val="00BF23F6"/>
    <w:rsid w:val="00BF57FB"/>
    <w:rsid w:val="00BF711D"/>
    <w:rsid w:val="00C039DC"/>
    <w:rsid w:val="00C0450D"/>
    <w:rsid w:val="00C05B42"/>
    <w:rsid w:val="00C117B9"/>
    <w:rsid w:val="00C1358F"/>
    <w:rsid w:val="00C15343"/>
    <w:rsid w:val="00C24A0D"/>
    <w:rsid w:val="00C25E69"/>
    <w:rsid w:val="00C35867"/>
    <w:rsid w:val="00C3770B"/>
    <w:rsid w:val="00C4403F"/>
    <w:rsid w:val="00C4553D"/>
    <w:rsid w:val="00C50E06"/>
    <w:rsid w:val="00C53AE6"/>
    <w:rsid w:val="00C5500D"/>
    <w:rsid w:val="00C605FA"/>
    <w:rsid w:val="00C60E16"/>
    <w:rsid w:val="00C61A24"/>
    <w:rsid w:val="00C67C32"/>
    <w:rsid w:val="00C7442A"/>
    <w:rsid w:val="00C76B2F"/>
    <w:rsid w:val="00C80805"/>
    <w:rsid w:val="00C82696"/>
    <w:rsid w:val="00C8546C"/>
    <w:rsid w:val="00C86F79"/>
    <w:rsid w:val="00C902A1"/>
    <w:rsid w:val="00C92893"/>
    <w:rsid w:val="00CA3052"/>
    <w:rsid w:val="00CA6571"/>
    <w:rsid w:val="00CA791E"/>
    <w:rsid w:val="00CB01D4"/>
    <w:rsid w:val="00CB539A"/>
    <w:rsid w:val="00CB7929"/>
    <w:rsid w:val="00CC26DF"/>
    <w:rsid w:val="00CC37EB"/>
    <w:rsid w:val="00CC51DC"/>
    <w:rsid w:val="00CC786E"/>
    <w:rsid w:val="00CD0ED0"/>
    <w:rsid w:val="00CD1F5A"/>
    <w:rsid w:val="00CD3E06"/>
    <w:rsid w:val="00CD4578"/>
    <w:rsid w:val="00CD48A1"/>
    <w:rsid w:val="00CD628A"/>
    <w:rsid w:val="00CE1F49"/>
    <w:rsid w:val="00CE4622"/>
    <w:rsid w:val="00CE61AD"/>
    <w:rsid w:val="00CF46A6"/>
    <w:rsid w:val="00CF6E33"/>
    <w:rsid w:val="00CF6F2A"/>
    <w:rsid w:val="00CF73ED"/>
    <w:rsid w:val="00D01563"/>
    <w:rsid w:val="00D01B2C"/>
    <w:rsid w:val="00D01B45"/>
    <w:rsid w:val="00D03199"/>
    <w:rsid w:val="00D03F7C"/>
    <w:rsid w:val="00D0572F"/>
    <w:rsid w:val="00D05C4E"/>
    <w:rsid w:val="00D06985"/>
    <w:rsid w:val="00D213AC"/>
    <w:rsid w:val="00D231B9"/>
    <w:rsid w:val="00D2520D"/>
    <w:rsid w:val="00D31D0B"/>
    <w:rsid w:val="00D365C6"/>
    <w:rsid w:val="00D379E9"/>
    <w:rsid w:val="00D401C6"/>
    <w:rsid w:val="00D40FF7"/>
    <w:rsid w:val="00D45586"/>
    <w:rsid w:val="00D51EDA"/>
    <w:rsid w:val="00D52021"/>
    <w:rsid w:val="00D52445"/>
    <w:rsid w:val="00D53E07"/>
    <w:rsid w:val="00D54698"/>
    <w:rsid w:val="00D57102"/>
    <w:rsid w:val="00D573B1"/>
    <w:rsid w:val="00D61CA9"/>
    <w:rsid w:val="00D67B38"/>
    <w:rsid w:val="00D72B63"/>
    <w:rsid w:val="00D73054"/>
    <w:rsid w:val="00D73A2C"/>
    <w:rsid w:val="00D73B03"/>
    <w:rsid w:val="00D745BB"/>
    <w:rsid w:val="00D7691E"/>
    <w:rsid w:val="00D76E0B"/>
    <w:rsid w:val="00D80415"/>
    <w:rsid w:val="00D830F9"/>
    <w:rsid w:val="00D845D3"/>
    <w:rsid w:val="00D84B79"/>
    <w:rsid w:val="00D874C5"/>
    <w:rsid w:val="00D963AE"/>
    <w:rsid w:val="00DB0CEF"/>
    <w:rsid w:val="00DB13E8"/>
    <w:rsid w:val="00DB1859"/>
    <w:rsid w:val="00DD21C3"/>
    <w:rsid w:val="00DD3BE7"/>
    <w:rsid w:val="00DD65F3"/>
    <w:rsid w:val="00DE2F1B"/>
    <w:rsid w:val="00DE34C4"/>
    <w:rsid w:val="00DE4015"/>
    <w:rsid w:val="00DE725D"/>
    <w:rsid w:val="00DE7C62"/>
    <w:rsid w:val="00DF13D4"/>
    <w:rsid w:val="00DF1C3A"/>
    <w:rsid w:val="00DF21C1"/>
    <w:rsid w:val="00DF4CBC"/>
    <w:rsid w:val="00DF771F"/>
    <w:rsid w:val="00E020D2"/>
    <w:rsid w:val="00E04219"/>
    <w:rsid w:val="00E13BF3"/>
    <w:rsid w:val="00E14ACE"/>
    <w:rsid w:val="00E2045B"/>
    <w:rsid w:val="00E207EC"/>
    <w:rsid w:val="00E263E0"/>
    <w:rsid w:val="00E27752"/>
    <w:rsid w:val="00E31175"/>
    <w:rsid w:val="00E31F6C"/>
    <w:rsid w:val="00E34E14"/>
    <w:rsid w:val="00E35AE2"/>
    <w:rsid w:val="00E36CBC"/>
    <w:rsid w:val="00E37921"/>
    <w:rsid w:val="00E42976"/>
    <w:rsid w:val="00E44698"/>
    <w:rsid w:val="00E54706"/>
    <w:rsid w:val="00E61453"/>
    <w:rsid w:val="00E62A25"/>
    <w:rsid w:val="00E64F9B"/>
    <w:rsid w:val="00E6555D"/>
    <w:rsid w:val="00E72231"/>
    <w:rsid w:val="00E80667"/>
    <w:rsid w:val="00E8281C"/>
    <w:rsid w:val="00E917B9"/>
    <w:rsid w:val="00E943B5"/>
    <w:rsid w:val="00E96197"/>
    <w:rsid w:val="00E9698E"/>
    <w:rsid w:val="00EA2527"/>
    <w:rsid w:val="00EA438A"/>
    <w:rsid w:val="00EA53E3"/>
    <w:rsid w:val="00EA62E6"/>
    <w:rsid w:val="00EB3C74"/>
    <w:rsid w:val="00EB43ED"/>
    <w:rsid w:val="00EC291B"/>
    <w:rsid w:val="00EC2DA6"/>
    <w:rsid w:val="00EC3C87"/>
    <w:rsid w:val="00EC4A1F"/>
    <w:rsid w:val="00EC78CB"/>
    <w:rsid w:val="00ED0FAF"/>
    <w:rsid w:val="00EE0A38"/>
    <w:rsid w:val="00EE0D4E"/>
    <w:rsid w:val="00EE219F"/>
    <w:rsid w:val="00EE3871"/>
    <w:rsid w:val="00EE445A"/>
    <w:rsid w:val="00EE7538"/>
    <w:rsid w:val="00EF1366"/>
    <w:rsid w:val="00EF46B8"/>
    <w:rsid w:val="00EF4C03"/>
    <w:rsid w:val="00F02A67"/>
    <w:rsid w:val="00F11BE1"/>
    <w:rsid w:val="00F11D4F"/>
    <w:rsid w:val="00F20570"/>
    <w:rsid w:val="00F2213B"/>
    <w:rsid w:val="00F25C2A"/>
    <w:rsid w:val="00F3216E"/>
    <w:rsid w:val="00F340C6"/>
    <w:rsid w:val="00F35A52"/>
    <w:rsid w:val="00F366B5"/>
    <w:rsid w:val="00F41CD5"/>
    <w:rsid w:val="00F431B9"/>
    <w:rsid w:val="00F43D68"/>
    <w:rsid w:val="00F51A87"/>
    <w:rsid w:val="00F5517D"/>
    <w:rsid w:val="00F555DA"/>
    <w:rsid w:val="00F570A8"/>
    <w:rsid w:val="00F6036D"/>
    <w:rsid w:val="00F6653F"/>
    <w:rsid w:val="00F66D73"/>
    <w:rsid w:val="00F7025D"/>
    <w:rsid w:val="00F70D62"/>
    <w:rsid w:val="00F71A3A"/>
    <w:rsid w:val="00F751C5"/>
    <w:rsid w:val="00F80FE7"/>
    <w:rsid w:val="00F854EF"/>
    <w:rsid w:val="00F91A11"/>
    <w:rsid w:val="00F96BDD"/>
    <w:rsid w:val="00F97AB9"/>
    <w:rsid w:val="00FA1941"/>
    <w:rsid w:val="00FA464C"/>
    <w:rsid w:val="00FA4E95"/>
    <w:rsid w:val="00FA5BD8"/>
    <w:rsid w:val="00FB07B6"/>
    <w:rsid w:val="00FB2A30"/>
    <w:rsid w:val="00FB3AEE"/>
    <w:rsid w:val="00FB3DC0"/>
    <w:rsid w:val="00FB43CE"/>
    <w:rsid w:val="00FB5D25"/>
    <w:rsid w:val="00FB605B"/>
    <w:rsid w:val="00FB68DF"/>
    <w:rsid w:val="00FC1B9B"/>
    <w:rsid w:val="00FD523A"/>
    <w:rsid w:val="00FD68A4"/>
    <w:rsid w:val="00FE0EB4"/>
    <w:rsid w:val="00FE2056"/>
    <w:rsid w:val="00FE3F84"/>
    <w:rsid w:val="00FE71B0"/>
    <w:rsid w:val="00FF0490"/>
    <w:rsid w:val="00FF068F"/>
    <w:rsid w:val="00FF501E"/>
    <w:rsid w:val="00FF5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0113"/>
    <o:shapelayout v:ext="edit">
      <o:idmap v:ext="edit" data="1"/>
    </o:shapelayout>
  </w:shapeDefaults>
  <w:decimalSymbol w:val="."/>
  <w:listSeparator w:val=","/>
  <w14:docId w14:val="3578779D"/>
  <w15:chartTrackingRefBased/>
  <w15:docId w15:val="{9B83E982-B3C0-4F50-AB84-0FF21FFD7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uiPriority="22" w:qFormat="1"/>
    <w:lsdException w:name="Normal (Web)" w:uiPriority="99"/>
    <w:lsdException w:name="HTML Code" w:uiPriority="99"/>
    <w:lsdException w:name="HTML Preformatted" w:semiHidden="1" w:uiPriority="99" w:unhideWhenUsed="1"/>
    <w:lsdException w:name="HTML Sample"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55DA"/>
    <w:pPr>
      <w:spacing w:before="160" w:after="80" w:line="336" w:lineRule="auto"/>
    </w:pPr>
    <w:rPr>
      <w:rFonts w:ascii="Verdana" w:hAnsi="Verdana"/>
      <w:szCs w:val="24"/>
    </w:rPr>
  </w:style>
  <w:style w:type="paragraph" w:styleId="Heading1">
    <w:name w:val="heading 1"/>
    <w:basedOn w:val="Normal"/>
    <w:next w:val="Normal"/>
    <w:link w:val="Heading1Char"/>
    <w:qFormat/>
    <w:rsid w:val="00F555DA"/>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F555DA"/>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link w:val="Heading3Char"/>
    <w:qFormat/>
    <w:rsid w:val="00F555DA"/>
    <w:pPr>
      <w:keepNext/>
      <w:autoSpaceDE w:val="0"/>
      <w:autoSpaceDN w:val="0"/>
      <w:adjustRightInd w:val="0"/>
      <w:spacing w:line="240" w:lineRule="auto"/>
      <w:outlineLvl w:val="2"/>
    </w:pPr>
    <w:rPr>
      <w:rFonts w:ascii="Arial" w:hAnsi="Arial"/>
      <w:b/>
      <w:bCs/>
      <w:sz w:val="22"/>
    </w:rPr>
  </w:style>
  <w:style w:type="character" w:default="1" w:styleId="DefaultParagraphFont">
    <w:name w:val="Default Paragraph Font"/>
    <w:uiPriority w:val="1"/>
    <w:unhideWhenUsed/>
    <w:rsid w:val="00F555D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555DA"/>
  </w:style>
  <w:style w:type="paragraph" w:styleId="ListParagraph">
    <w:name w:val="List Paragraph"/>
    <w:basedOn w:val="Normal"/>
    <w:uiPriority w:val="34"/>
    <w:qFormat/>
    <w:rsid w:val="00F555DA"/>
    <w:pPr>
      <w:ind w:left="720"/>
    </w:pPr>
  </w:style>
  <w:style w:type="character" w:styleId="Hyperlink">
    <w:name w:val="Hyperlink"/>
    <w:uiPriority w:val="99"/>
    <w:rsid w:val="00F555DA"/>
    <w:rPr>
      <w:color w:val="0000FF"/>
      <w:u w:val="single"/>
    </w:rPr>
  </w:style>
  <w:style w:type="paragraph" w:styleId="Header">
    <w:name w:val="header"/>
    <w:basedOn w:val="Normal"/>
    <w:link w:val="HeaderChar"/>
    <w:rsid w:val="00F555DA"/>
    <w:pPr>
      <w:tabs>
        <w:tab w:val="left" w:pos="5040"/>
        <w:tab w:val="left" w:pos="9720"/>
      </w:tabs>
    </w:pPr>
    <w:rPr>
      <w:sz w:val="16"/>
    </w:rPr>
  </w:style>
  <w:style w:type="character" w:customStyle="1" w:styleId="HeaderChar">
    <w:name w:val="Header Char"/>
    <w:basedOn w:val="DefaultParagraphFont"/>
    <w:link w:val="Header"/>
    <w:rsid w:val="00AB57D0"/>
    <w:rPr>
      <w:rFonts w:ascii="Verdana" w:hAnsi="Verdana"/>
      <w:sz w:val="16"/>
      <w:szCs w:val="24"/>
    </w:rPr>
  </w:style>
  <w:style w:type="paragraph" w:styleId="Footer">
    <w:name w:val="footer"/>
    <w:basedOn w:val="Normal"/>
    <w:link w:val="FooterChar"/>
    <w:rsid w:val="00F555DA"/>
    <w:pPr>
      <w:pBdr>
        <w:top w:val="single" w:sz="4" w:space="1" w:color="auto"/>
      </w:pBdr>
      <w:tabs>
        <w:tab w:val="center" w:pos="4680"/>
        <w:tab w:val="right" w:pos="9360"/>
      </w:tabs>
      <w:spacing w:before="120" w:after="0" w:line="240" w:lineRule="auto"/>
    </w:pPr>
    <w:rPr>
      <w:sz w:val="16"/>
    </w:rPr>
  </w:style>
  <w:style w:type="character" w:customStyle="1" w:styleId="FooterChar">
    <w:name w:val="Footer Char"/>
    <w:basedOn w:val="DefaultParagraphFont"/>
    <w:link w:val="Footer"/>
    <w:rsid w:val="00AB57D0"/>
    <w:rPr>
      <w:rFonts w:ascii="Verdana" w:hAnsi="Verdana"/>
      <w:sz w:val="16"/>
      <w:szCs w:val="24"/>
    </w:rPr>
  </w:style>
  <w:style w:type="character" w:customStyle="1" w:styleId="Heading1Char">
    <w:name w:val="Heading 1 Char"/>
    <w:basedOn w:val="DefaultParagraphFont"/>
    <w:link w:val="Heading1"/>
    <w:rsid w:val="00B74A08"/>
    <w:rPr>
      <w:rFonts w:ascii="Arial" w:eastAsia="Arial Unicode MS" w:hAnsi="Arial"/>
      <w:b/>
      <w:kern w:val="28"/>
      <w:sz w:val="28"/>
    </w:rPr>
  </w:style>
  <w:style w:type="character" w:styleId="FollowedHyperlink">
    <w:name w:val="FollowedHyperlink"/>
    <w:rsid w:val="00F555DA"/>
    <w:rPr>
      <w:color w:val="800080"/>
      <w:u w:val="single"/>
    </w:rPr>
  </w:style>
  <w:style w:type="character" w:customStyle="1" w:styleId="Heading2Char">
    <w:name w:val="Heading 2 Char"/>
    <w:basedOn w:val="DefaultParagraphFont"/>
    <w:link w:val="Heading2"/>
    <w:rsid w:val="00362501"/>
    <w:rPr>
      <w:rFonts w:ascii="Arial" w:hAnsi="Arial" w:cs="Arial"/>
      <w:b/>
      <w:bCs/>
      <w:iCs/>
      <w:sz w:val="24"/>
      <w:szCs w:val="28"/>
    </w:rPr>
  </w:style>
  <w:style w:type="character" w:customStyle="1" w:styleId="Heading3Char">
    <w:name w:val="Heading 3 Char"/>
    <w:basedOn w:val="DefaultParagraphFont"/>
    <w:link w:val="Heading3"/>
    <w:rsid w:val="00362501"/>
    <w:rPr>
      <w:rFonts w:ascii="Arial" w:hAnsi="Arial"/>
      <w:b/>
      <w:bCs/>
      <w:sz w:val="22"/>
      <w:szCs w:val="24"/>
    </w:rPr>
  </w:style>
  <w:style w:type="paragraph" w:customStyle="1" w:styleId="NumberedHeading2">
    <w:name w:val="Numbered Heading 2"/>
    <w:basedOn w:val="Normal"/>
    <w:rsid w:val="00F555DA"/>
    <w:pPr>
      <w:numPr>
        <w:numId w:val="1"/>
      </w:numPr>
    </w:pPr>
  </w:style>
  <w:style w:type="paragraph" w:customStyle="1" w:styleId="Outlinenumbering">
    <w:name w:val="Outline numbering"/>
    <w:basedOn w:val="Normal"/>
    <w:rsid w:val="00F555DA"/>
    <w:pPr>
      <w:numPr>
        <w:numId w:val="2"/>
      </w:numPr>
      <w:tabs>
        <w:tab w:val="clear" w:pos="360"/>
        <w:tab w:val="num" w:pos="720"/>
      </w:tabs>
      <w:ind w:left="720"/>
    </w:pPr>
    <w:rPr>
      <w:szCs w:val="20"/>
    </w:rPr>
  </w:style>
  <w:style w:type="character" w:styleId="PageNumber">
    <w:name w:val="page number"/>
    <w:basedOn w:val="DefaultParagraphFont"/>
    <w:rsid w:val="00F555DA"/>
  </w:style>
  <w:style w:type="table" w:styleId="TableGrid">
    <w:name w:val="Table Grid"/>
    <w:basedOn w:val="TableNormal"/>
    <w:rsid w:val="00A528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528FB"/>
    <w:rPr>
      <w:color w:val="808080"/>
    </w:rPr>
  </w:style>
  <w:style w:type="character" w:customStyle="1" w:styleId="Red">
    <w:name w:val="Red"/>
    <w:basedOn w:val="DefaultParagraphFont"/>
    <w:uiPriority w:val="1"/>
    <w:rsid w:val="00A528FB"/>
    <w:rPr>
      <w:color w:val="FF0000"/>
    </w:rPr>
  </w:style>
  <w:style w:type="paragraph" w:styleId="TOCHeading">
    <w:name w:val="TOC Heading"/>
    <w:basedOn w:val="Heading1"/>
    <w:next w:val="Normal"/>
    <w:uiPriority w:val="39"/>
    <w:unhideWhenUsed/>
    <w:qFormat/>
    <w:rsid w:val="00F555DA"/>
    <w:pPr>
      <w:keepLines/>
      <w:spacing w:after="0" w:line="259" w:lineRule="auto"/>
      <w:outlineLvl w:val="9"/>
    </w:pPr>
    <w:rPr>
      <w:rFonts w:eastAsiaTheme="majorEastAsia" w:cstheme="majorBidi"/>
      <w:kern w:val="0"/>
      <w:sz w:val="24"/>
      <w:szCs w:val="32"/>
    </w:rPr>
  </w:style>
  <w:style w:type="paragraph" w:customStyle="1" w:styleId="Code">
    <w:name w:val="Code"/>
    <w:basedOn w:val="Normal"/>
    <w:qFormat/>
    <w:rsid w:val="00F555DA"/>
    <w:pPr>
      <w:spacing w:before="80" w:line="240" w:lineRule="auto"/>
    </w:pPr>
    <w:rPr>
      <w:rFonts w:ascii="Courier New" w:hAnsi="Courier New"/>
    </w:rPr>
  </w:style>
  <w:style w:type="paragraph" w:styleId="TOC1">
    <w:name w:val="toc 1"/>
    <w:basedOn w:val="Normal"/>
    <w:next w:val="Normal"/>
    <w:autoRedefine/>
    <w:uiPriority w:val="39"/>
    <w:unhideWhenUsed/>
    <w:rsid w:val="00F555DA"/>
    <w:pPr>
      <w:spacing w:after="100" w:line="240" w:lineRule="auto"/>
    </w:pPr>
  </w:style>
  <w:style w:type="paragraph" w:styleId="TOC2">
    <w:name w:val="toc 2"/>
    <w:basedOn w:val="Normal"/>
    <w:next w:val="Normal"/>
    <w:autoRedefine/>
    <w:uiPriority w:val="39"/>
    <w:unhideWhenUsed/>
    <w:rsid w:val="00F555DA"/>
    <w:pPr>
      <w:spacing w:after="100" w:line="240" w:lineRule="auto"/>
      <w:ind w:left="202"/>
    </w:pPr>
  </w:style>
  <w:style w:type="paragraph" w:styleId="TOC3">
    <w:name w:val="toc 3"/>
    <w:basedOn w:val="Normal"/>
    <w:next w:val="Normal"/>
    <w:autoRedefine/>
    <w:uiPriority w:val="39"/>
    <w:unhideWhenUsed/>
    <w:rsid w:val="00F555DA"/>
    <w:pPr>
      <w:spacing w:after="100" w:line="240" w:lineRule="auto"/>
      <w:ind w:left="403"/>
    </w:pPr>
  </w:style>
  <w:style w:type="paragraph" w:styleId="NormalWeb">
    <w:name w:val="Normal (Web)"/>
    <w:basedOn w:val="Normal"/>
    <w:uiPriority w:val="99"/>
    <w:unhideWhenUsed/>
    <w:rsid w:val="00A02A3E"/>
    <w:pPr>
      <w:spacing w:before="100" w:beforeAutospacing="1" w:after="100" w:afterAutospacing="1" w:line="288" w:lineRule="auto"/>
    </w:pPr>
  </w:style>
  <w:style w:type="character" w:styleId="Strong">
    <w:name w:val="Strong"/>
    <w:basedOn w:val="DefaultParagraphFont"/>
    <w:uiPriority w:val="22"/>
    <w:qFormat/>
    <w:rsid w:val="00A02A3E"/>
    <w:rPr>
      <w:b/>
      <w:bCs/>
    </w:rPr>
  </w:style>
  <w:style w:type="paragraph" w:styleId="HTMLPreformatted">
    <w:name w:val="HTML Preformatted"/>
    <w:basedOn w:val="Normal"/>
    <w:link w:val="HTMLPreformattedChar"/>
    <w:uiPriority w:val="99"/>
    <w:semiHidden/>
    <w:unhideWhenUsed/>
    <w:rsid w:val="00EE0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EE0D4E"/>
    <w:rPr>
      <w:rFonts w:ascii="Courier New" w:hAnsi="Courier New" w:cs="Courier New"/>
    </w:rPr>
  </w:style>
  <w:style w:type="character" w:styleId="HTMLCode">
    <w:name w:val="HTML Code"/>
    <w:basedOn w:val="DefaultParagraphFont"/>
    <w:uiPriority w:val="99"/>
    <w:unhideWhenUsed/>
    <w:rsid w:val="00EE0D4E"/>
    <w:rPr>
      <w:rFonts w:ascii="Courier New" w:eastAsia="Times New Roman" w:hAnsi="Courier New" w:cs="Courier New"/>
      <w:sz w:val="20"/>
      <w:szCs w:val="20"/>
    </w:rPr>
  </w:style>
  <w:style w:type="character" w:customStyle="1" w:styleId="hljs-number">
    <w:name w:val="hljs-number"/>
    <w:basedOn w:val="DefaultParagraphFont"/>
    <w:rsid w:val="00EE0D4E"/>
  </w:style>
  <w:style w:type="character" w:styleId="UnresolvedMention">
    <w:name w:val="Unresolved Mention"/>
    <w:basedOn w:val="DefaultParagraphFont"/>
    <w:uiPriority w:val="99"/>
    <w:semiHidden/>
    <w:unhideWhenUsed/>
    <w:rsid w:val="003D27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6779765">
      <w:bodyDiv w:val="1"/>
      <w:marLeft w:val="0"/>
      <w:marRight w:val="0"/>
      <w:marTop w:val="0"/>
      <w:marBottom w:val="0"/>
      <w:divBdr>
        <w:top w:val="none" w:sz="0" w:space="0" w:color="auto"/>
        <w:left w:val="none" w:sz="0" w:space="0" w:color="auto"/>
        <w:bottom w:val="none" w:sz="0" w:space="0" w:color="auto"/>
        <w:right w:val="none" w:sz="0" w:space="0" w:color="auto"/>
      </w:divBdr>
    </w:div>
    <w:div w:id="949432832">
      <w:bodyDiv w:val="1"/>
      <w:marLeft w:val="0"/>
      <w:marRight w:val="0"/>
      <w:marTop w:val="0"/>
      <w:marBottom w:val="0"/>
      <w:divBdr>
        <w:top w:val="none" w:sz="0" w:space="0" w:color="auto"/>
        <w:left w:val="none" w:sz="0" w:space="0" w:color="auto"/>
        <w:bottom w:val="none" w:sz="0" w:space="0" w:color="auto"/>
        <w:right w:val="none" w:sz="0" w:space="0" w:color="auto"/>
      </w:divBdr>
    </w:div>
    <w:div w:id="130431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nable.com/tenable-for-education"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localhost:8834"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ocalhost:8834"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C39546C6DEF4FAFBDE5EFC8ECF428C3"/>
        <w:category>
          <w:name w:val="General"/>
          <w:gallery w:val="placeholder"/>
        </w:category>
        <w:types>
          <w:type w:val="bbPlcHdr"/>
        </w:types>
        <w:behaviors>
          <w:behavior w:val="content"/>
        </w:behaviors>
        <w:guid w:val="{2FC92420-6E39-4511-8832-840B3E43F953}"/>
      </w:docPartPr>
      <w:docPartBody>
        <w:p w:rsidR="00D075A7" w:rsidRDefault="003B4267" w:rsidP="003B4267">
          <w:pPr>
            <w:pStyle w:val="1C39546C6DEF4FAFBDE5EFC8ECF428C3"/>
          </w:pPr>
          <w:r w:rsidRPr="004B3313">
            <w:rPr>
              <w:rStyle w:val="PlaceholderText"/>
              <w:color w:val="FF0000"/>
            </w:rPr>
            <w:t>Click or tap here to enter text.</w:t>
          </w:r>
        </w:p>
      </w:docPartBody>
    </w:docPart>
    <w:docPart>
      <w:docPartPr>
        <w:name w:val="7F767F12F6C24619A6C3B4161CF6D1EC"/>
        <w:category>
          <w:name w:val="General"/>
          <w:gallery w:val="placeholder"/>
        </w:category>
        <w:types>
          <w:type w:val="bbPlcHdr"/>
        </w:types>
        <w:behaviors>
          <w:behavior w:val="content"/>
        </w:behaviors>
        <w:guid w:val="{EF76B54C-D427-4AFB-9441-96DD584EB7BD}"/>
      </w:docPartPr>
      <w:docPartBody>
        <w:p w:rsidR="00D075A7" w:rsidRDefault="003B4267" w:rsidP="003B4267">
          <w:pPr>
            <w:pStyle w:val="7F767F12F6C24619A6C3B4161CF6D1EC"/>
          </w:pPr>
          <w:r w:rsidRPr="004B3313">
            <w:rPr>
              <w:rStyle w:val="PlaceholderText"/>
              <w:color w:val="FF0000"/>
            </w:rPr>
            <w:t>Click or tap here to enter text.</w:t>
          </w:r>
        </w:p>
      </w:docPartBody>
    </w:docPart>
    <w:docPart>
      <w:docPartPr>
        <w:name w:val="9263C85693AE410E91A99C2A6958DB2D"/>
        <w:category>
          <w:name w:val="General"/>
          <w:gallery w:val="placeholder"/>
        </w:category>
        <w:types>
          <w:type w:val="bbPlcHdr"/>
        </w:types>
        <w:behaviors>
          <w:behavior w:val="content"/>
        </w:behaviors>
        <w:guid w:val="{51E2CD8F-69EB-42F0-BE19-C397BB6F8166}"/>
      </w:docPartPr>
      <w:docPartBody>
        <w:p w:rsidR="00D075A7" w:rsidRDefault="003B4267" w:rsidP="003B4267">
          <w:pPr>
            <w:pStyle w:val="9263C85693AE410E91A99C2A6958DB2D"/>
          </w:pPr>
          <w:r w:rsidRPr="004B3313">
            <w:rPr>
              <w:rStyle w:val="PlaceholderText"/>
              <w:color w:val="FF000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420"/>
    <w:rsid w:val="00057534"/>
    <w:rsid w:val="000D3670"/>
    <w:rsid w:val="0023453C"/>
    <w:rsid w:val="00273420"/>
    <w:rsid w:val="002F5682"/>
    <w:rsid w:val="003B4267"/>
    <w:rsid w:val="0047367C"/>
    <w:rsid w:val="004A23DE"/>
    <w:rsid w:val="00A1717B"/>
    <w:rsid w:val="00A82C0E"/>
    <w:rsid w:val="00AB229F"/>
    <w:rsid w:val="00B46710"/>
    <w:rsid w:val="00D075A7"/>
    <w:rsid w:val="00E04CBB"/>
    <w:rsid w:val="00E11F69"/>
    <w:rsid w:val="00F42D81"/>
    <w:rsid w:val="00FF3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4267"/>
    <w:rPr>
      <w:color w:val="808080"/>
    </w:rPr>
  </w:style>
  <w:style w:type="paragraph" w:customStyle="1" w:styleId="1C39546C6DEF4FAFBDE5EFC8ECF428C3">
    <w:name w:val="1C39546C6DEF4FAFBDE5EFC8ECF428C3"/>
    <w:rsid w:val="003B4267"/>
  </w:style>
  <w:style w:type="paragraph" w:customStyle="1" w:styleId="7F767F12F6C24619A6C3B4161CF6D1EC">
    <w:name w:val="7F767F12F6C24619A6C3B4161CF6D1EC"/>
    <w:rsid w:val="003B4267"/>
  </w:style>
  <w:style w:type="paragraph" w:customStyle="1" w:styleId="9263C85693AE410E91A99C2A6958DB2D">
    <w:name w:val="9263C85693AE410E91A99C2A6958DB2D"/>
    <w:rsid w:val="003B42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EE36B-07BE-4FB5-9B38-4E39D18CC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WNCC Training Template.dotx</Template>
  <TotalTime>34</TotalTime>
  <Pages>3</Pages>
  <Words>531</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Links>
    <vt:vector size="12" baseType="variant">
      <vt:variant>
        <vt:i4>4653063</vt:i4>
      </vt:variant>
      <vt:variant>
        <vt:i4>3</vt:i4>
      </vt:variant>
      <vt:variant>
        <vt:i4>0</vt:i4>
      </vt:variant>
      <vt:variant>
        <vt:i4>5</vt:i4>
      </vt:variant>
      <vt:variant>
        <vt:lpwstr>http://www.virtualbox.org/wiki/Downloads</vt:lpwstr>
      </vt:variant>
      <vt:variant>
        <vt:lpwstr/>
      </vt:variant>
      <vt:variant>
        <vt:i4>1245236</vt:i4>
      </vt:variant>
      <vt:variant>
        <vt:i4>0</vt:i4>
      </vt:variant>
      <vt:variant>
        <vt:i4>0</vt:i4>
      </vt:variant>
      <vt:variant>
        <vt:i4>5</vt:i4>
      </vt:variant>
      <vt:variant>
        <vt:lpwstr>http://www.microsoft.com/downloads/en/details.aspx?FamilyId=B6E99D4C-A40E-4FD2-A0F7-32212B520F50&amp;WT.sp=_technet_,dcsjwb9vb00000c932fd0rjc7_5p3t&amp;displaylang=en%20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William Loring</cp:lastModifiedBy>
  <cp:revision>10</cp:revision>
  <cp:lastPrinted>2025-03-23T22:21:00Z</cp:lastPrinted>
  <dcterms:created xsi:type="dcterms:W3CDTF">2016-01-31T22:26:00Z</dcterms:created>
  <dcterms:modified xsi:type="dcterms:W3CDTF">2025-03-23T22:22:00Z</dcterms:modified>
</cp:coreProperties>
</file>