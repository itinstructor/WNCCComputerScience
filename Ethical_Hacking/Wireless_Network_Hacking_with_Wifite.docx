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40B4C" w14:textId="00D5E978" w:rsidR="009359D1" w:rsidRDefault="00D248E6" w:rsidP="00CF7CCE">
      <w:pPr>
        <w:pStyle w:val="Heading1"/>
      </w:pPr>
      <w:bookmarkStart w:id="0" w:name="_Toc196026416"/>
      <w:r>
        <w:t xml:space="preserve">Hack a Wireless Network </w:t>
      </w:r>
      <w:r w:rsidR="007D0D2C">
        <w:t>with</w:t>
      </w:r>
      <w:r w:rsidR="0085299D">
        <w:t xml:space="preserve"> </w:t>
      </w:r>
      <w:proofErr w:type="spellStart"/>
      <w:r w:rsidR="0085299D">
        <w:t>Wifite</w:t>
      </w:r>
      <w:bookmarkEnd w:id="0"/>
      <w:proofErr w:type="spellEnd"/>
    </w:p>
    <w:sdt>
      <w:sdtPr>
        <w:rPr>
          <w:rFonts w:ascii="Verdana" w:eastAsia="Times New Roman" w:hAnsi="Verdana" w:cs="Times New Roman"/>
          <w:b w:val="0"/>
          <w:sz w:val="20"/>
          <w:szCs w:val="24"/>
        </w:rPr>
        <w:id w:val="658660084"/>
        <w:docPartObj>
          <w:docPartGallery w:val="Table of Contents"/>
          <w:docPartUnique/>
        </w:docPartObj>
      </w:sdtPr>
      <w:sdtEndPr>
        <w:rPr>
          <w:bCs/>
          <w:noProof/>
        </w:rPr>
      </w:sdtEndPr>
      <w:sdtContent>
        <w:p w14:paraId="5D38D3DE" w14:textId="473BC7D5" w:rsidR="00F44A49" w:rsidRDefault="00F44A49">
          <w:pPr>
            <w:pStyle w:val="TOCHeading"/>
          </w:pPr>
          <w:r>
            <w:t>Contents</w:t>
          </w:r>
        </w:p>
        <w:p w14:paraId="1D3882FE" w14:textId="047C06DD" w:rsidR="00E309F8" w:rsidRDefault="00F44A49">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6026416" w:history="1">
            <w:r w:rsidR="00E309F8" w:rsidRPr="00EC2810">
              <w:rPr>
                <w:rStyle w:val="Hyperlink"/>
                <w:noProof/>
              </w:rPr>
              <w:t>Hack a Wireless Network with Wifite</w:t>
            </w:r>
            <w:r w:rsidR="00E309F8">
              <w:rPr>
                <w:noProof/>
                <w:webHidden/>
              </w:rPr>
              <w:tab/>
            </w:r>
            <w:r w:rsidR="00E309F8">
              <w:rPr>
                <w:noProof/>
                <w:webHidden/>
              </w:rPr>
              <w:fldChar w:fldCharType="begin"/>
            </w:r>
            <w:r w:rsidR="00E309F8">
              <w:rPr>
                <w:noProof/>
                <w:webHidden/>
              </w:rPr>
              <w:instrText xml:space="preserve"> PAGEREF _Toc196026416 \h </w:instrText>
            </w:r>
            <w:r w:rsidR="00E309F8">
              <w:rPr>
                <w:noProof/>
                <w:webHidden/>
              </w:rPr>
            </w:r>
            <w:r w:rsidR="00E309F8">
              <w:rPr>
                <w:noProof/>
                <w:webHidden/>
              </w:rPr>
              <w:fldChar w:fldCharType="separate"/>
            </w:r>
            <w:r w:rsidR="00E309F8">
              <w:rPr>
                <w:noProof/>
                <w:webHidden/>
              </w:rPr>
              <w:t>1</w:t>
            </w:r>
            <w:r w:rsidR="00E309F8">
              <w:rPr>
                <w:noProof/>
                <w:webHidden/>
              </w:rPr>
              <w:fldChar w:fldCharType="end"/>
            </w:r>
          </w:hyperlink>
        </w:p>
        <w:p w14:paraId="1C05F9B5" w14:textId="60D69D4E" w:rsidR="00E309F8" w:rsidRDefault="00E309F8">
          <w:pPr>
            <w:pStyle w:val="TOC1"/>
            <w:tabs>
              <w:tab w:val="right" w:leader="dot" w:pos="9350"/>
            </w:tabs>
            <w:rPr>
              <w:rFonts w:asciiTheme="minorHAnsi" w:eastAsiaTheme="minorEastAsia" w:hAnsiTheme="minorHAnsi" w:cstheme="minorBidi"/>
              <w:noProof/>
              <w:kern w:val="2"/>
              <w:sz w:val="24"/>
              <w14:ligatures w14:val="standardContextual"/>
            </w:rPr>
          </w:pPr>
          <w:hyperlink w:anchor="_Toc196026417" w:history="1">
            <w:r w:rsidRPr="00EC2810">
              <w:rPr>
                <w:rStyle w:val="Hyperlink"/>
                <w:noProof/>
              </w:rPr>
              <w:t>Hacking Wireless Networks</w:t>
            </w:r>
            <w:r>
              <w:rPr>
                <w:noProof/>
                <w:webHidden/>
              </w:rPr>
              <w:tab/>
            </w:r>
            <w:r>
              <w:rPr>
                <w:noProof/>
                <w:webHidden/>
              </w:rPr>
              <w:fldChar w:fldCharType="begin"/>
            </w:r>
            <w:r>
              <w:rPr>
                <w:noProof/>
                <w:webHidden/>
              </w:rPr>
              <w:instrText xml:space="preserve"> PAGEREF _Toc196026417 \h </w:instrText>
            </w:r>
            <w:r>
              <w:rPr>
                <w:noProof/>
                <w:webHidden/>
              </w:rPr>
            </w:r>
            <w:r>
              <w:rPr>
                <w:noProof/>
                <w:webHidden/>
              </w:rPr>
              <w:fldChar w:fldCharType="separate"/>
            </w:r>
            <w:r>
              <w:rPr>
                <w:noProof/>
                <w:webHidden/>
              </w:rPr>
              <w:t>1</w:t>
            </w:r>
            <w:r>
              <w:rPr>
                <w:noProof/>
                <w:webHidden/>
              </w:rPr>
              <w:fldChar w:fldCharType="end"/>
            </w:r>
          </w:hyperlink>
        </w:p>
        <w:p w14:paraId="2C494768" w14:textId="22956DCD" w:rsidR="00E309F8" w:rsidRDefault="00E309F8">
          <w:pPr>
            <w:pStyle w:val="TOC1"/>
            <w:tabs>
              <w:tab w:val="right" w:leader="dot" w:pos="9350"/>
            </w:tabs>
            <w:rPr>
              <w:rFonts w:asciiTheme="minorHAnsi" w:eastAsiaTheme="minorEastAsia" w:hAnsiTheme="minorHAnsi" w:cstheme="minorBidi"/>
              <w:noProof/>
              <w:kern w:val="2"/>
              <w:sz w:val="24"/>
              <w14:ligatures w14:val="standardContextual"/>
            </w:rPr>
          </w:pPr>
          <w:hyperlink w:anchor="_Toc196026418" w:history="1">
            <w:r w:rsidRPr="00EC2810">
              <w:rPr>
                <w:rStyle w:val="Hyperlink"/>
                <w:noProof/>
              </w:rPr>
              <w:t>Logon to Kali Linux</w:t>
            </w:r>
            <w:r>
              <w:rPr>
                <w:noProof/>
                <w:webHidden/>
              </w:rPr>
              <w:tab/>
            </w:r>
            <w:r>
              <w:rPr>
                <w:noProof/>
                <w:webHidden/>
              </w:rPr>
              <w:fldChar w:fldCharType="begin"/>
            </w:r>
            <w:r>
              <w:rPr>
                <w:noProof/>
                <w:webHidden/>
              </w:rPr>
              <w:instrText xml:space="preserve"> PAGEREF _Toc196026418 \h </w:instrText>
            </w:r>
            <w:r>
              <w:rPr>
                <w:noProof/>
                <w:webHidden/>
              </w:rPr>
            </w:r>
            <w:r>
              <w:rPr>
                <w:noProof/>
                <w:webHidden/>
              </w:rPr>
              <w:fldChar w:fldCharType="separate"/>
            </w:r>
            <w:r>
              <w:rPr>
                <w:noProof/>
                <w:webHidden/>
              </w:rPr>
              <w:t>1</w:t>
            </w:r>
            <w:r>
              <w:rPr>
                <w:noProof/>
                <w:webHidden/>
              </w:rPr>
              <w:fldChar w:fldCharType="end"/>
            </w:r>
          </w:hyperlink>
        </w:p>
        <w:p w14:paraId="12453288" w14:textId="6E72019B" w:rsidR="00E309F8" w:rsidRDefault="00E309F8">
          <w:pPr>
            <w:pStyle w:val="TOC1"/>
            <w:tabs>
              <w:tab w:val="right" w:leader="dot" w:pos="9350"/>
            </w:tabs>
            <w:rPr>
              <w:rFonts w:asciiTheme="minorHAnsi" w:eastAsiaTheme="minorEastAsia" w:hAnsiTheme="minorHAnsi" w:cstheme="minorBidi"/>
              <w:noProof/>
              <w:kern w:val="2"/>
              <w:sz w:val="24"/>
              <w14:ligatures w14:val="standardContextual"/>
            </w:rPr>
          </w:pPr>
          <w:hyperlink w:anchor="_Toc196026419" w:history="1">
            <w:r w:rsidRPr="00EC2810">
              <w:rPr>
                <w:rStyle w:val="Hyperlink"/>
                <w:noProof/>
              </w:rPr>
              <w:t>rockyou.txt</w:t>
            </w:r>
            <w:r>
              <w:rPr>
                <w:noProof/>
                <w:webHidden/>
              </w:rPr>
              <w:tab/>
            </w:r>
            <w:r>
              <w:rPr>
                <w:noProof/>
                <w:webHidden/>
              </w:rPr>
              <w:fldChar w:fldCharType="begin"/>
            </w:r>
            <w:r>
              <w:rPr>
                <w:noProof/>
                <w:webHidden/>
              </w:rPr>
              <w:instrText xml:space="preserve"> PAGEREF _Toc196026419 \h </w:instrText>
            </w:r>
            <w:r>
              <w:rPr>
                <w:noProof/>
                <w:webHidden/>
              </w:rPr>
            </w:r>
            <w:r>
              <w:rPr>
                <w:noProof/>
                <w:webHidden/>
              </w:rPr>
              <w:fldChar w:fldCharType="separate"/>
            </w:r>
            <w:r>
              <w:rPr>
                <w:noProof/>
                <w:webHidden/>
              </w:rPr>
              <w:t>2</w:t>
            </w:r>
            <w:r>
              <w:rPr>
                <w:noProof/>
                <w:webHidden/>
              </w:rPr>
              <w:fldChar w:fldCharType="end"/>
            </w:r>
          </w:hyperlink>
        </w:p>
        <w:p w14:paraId="03B04568" w14:textId="76B5EB25" w:rsidR="00E309F8" w:rsidRDefault="00E309F8">
          <w:pPr>
            <w:pStyle w:val="TOC1"/>
            <w:tabs>
              <w:tab w:val="right" w:leader="dot" w:pos="9350"/>
            </w:tabs>
            <w:rPr>
              <w:rFonts w:asciiTheme="minorHAnsi" w:eastAsiaTheme="minorEastAsia" w:hAnsiTheme="minorHAnsi" w:cstheme="minorBidi"/>
              <w:noProof/>
              <w:kern w:val="2"/>
              <w:sz w:val="24"/>
              <w14:ligatures w14:val="standardContextual"/>
            </w:rPr>
          </w:pPr>
          <w:hyperlink w:anchor="_Toc196026420" w:history="1">
            <w:r w:rsidRPr="00EC2810">
              <w:rPr>
                <w:rStyle w:val="Hyperlink"/>
                <w:noProof/>
              </w:rPr>
              <w:t>Wifite</w:t>
            </w:r>
            <w:r>
              <w:rPr>
                <w:noProof/>
                <w:webHidden/>
              </w:rPr>
              <w:tab/>
            </w:r>
            <w:r>
              <w:rPr>
                <w:noProof/>
                <w:webHidden/>
              </w:rPr>
              <w:fldChar w:fldCharType="begin"/>
            </w:r>
            <w:r>
              <w:rPr>
                <w:noProof/>
                <w:webHidden/>
              </w:rPr>
              <w:instrText xml:space="preserve"> PAGEREF _Toc196026420 \h </w:instrText>
            </w:r>
            <w:r>
              <w:rPr>
                <w:noProof/>
                <w:webHidden/>
              </w:rPr>
            </w:r>
            <w:r>
              <w:rPr>
                <w:noProof/>
                <w:webHidden/>
              </w:rPr>
              <w:fldChar w:fldCharType="separate"/>
            </w:r>
            <w:r>
              <w:rPr>
                <w:noProof/>
                <w:webHidden/>
              </w:rPr>
              <w:t>2</w:t>
            </w:r>
            <w:r>
              <w:rPr>
                <w:noProof/>
                <w:webHidden/>
              </w:rPr>
              <w:fldChar w:fldCharType="end"/>
            </w:r>
          </w:hyperlink>
        </w:p>
        <w:p w14:paraId="1C634A86" w14:textId="7B3FA7DA" w:rsidR="00E309F8" w:rsidRDefault="00E309F8">
          <w:pPr>
            <w:pStyle w:val="TOC2"/>
            <w:tabs>
              <w:tab w:val="right" w:leader="dot" w:pos="9350"/>
            </w:tabs>
            <w:rPr>
              <w:rFonts w:asciiTheme="minorHAnsi" w:eastAsiaTheme="minorEastAsia" w:hAnsiTheme="minorHAnsi" w:cstheme="minorBidi"/>
              <w:noProof/>
              <w:kern w:val="2"/>
              <w:sz w:val="24"/>
              <w14:ligatures w14:val="standardContextual"/>
            </w:rPr>
          </w:pPr>
          <w:hyperlink w:anchor="_Toc196026421" w:history="1">
            <w:r w:rsidRPr="00EC2810">
              <w:rPr>
                <w:rStyle w:val="Hyperlink"/>
                <w:noProof/>
              </w:rPr>
              <w:t>Assignment Submission</w:t>
            </w:r>
            <w:r>
              <w:rPr>
                <w:noProof/>
                <w:webHidden/>
              </w:rPr>
              <w:tab/>
            </w:r>
            <w:r>
              <w:rPr>
                <w:noProof/>
                <w:webHidden/>
              </w:rPr>
              <w:fldChar w:fldCharType="begin"/>
            </w:r>
            <w:r>
              <w:rPr>
                <w:noProof/>
                <w:webHidden/>
              </w:rPr>
              <w:instrText xml:space="preserve"> PAGEREF _Toc196026421 \h </w:instrText>
            </w:r>
            <w:r>
              <w:rPr>
                <w:noProof/>
                <w:webHidden/>
              </w:rPr>
            </w:r>
            <w:r>
              <w:rPr>
                <w:noProof/>
                <w:webHidden/>
              </w:rPr>
              <w:fldChar w:fldCharType="separate"/>
            </w:r>
            <w:r>
              <w:rPr>
                <w:noProof/>
                <w:webHidden/>
              </w:rPr>
              <w:t>4</w:t>
            </w:r>
            <w:r>
              <w:rPr>
                <w:noProof/>
                <w:webHidden/>
              </w:rPr>
              <w:fldChar w:fldCharType="end"/>
            </w:r>
          </w:hyperlink>
        </w:p>
        <w:p w14:paraId="6824DCF0" w14:textId="282EC2CF" w:rsidR="00F44A49" w:rsidRDefault="00F44A49">
          <w:r>
            <w:rPr>
              <w:b/>
              <w:bCs/>
              <w:noProof/>
            </w:rPr>
            <w:fldChar w:fldCharType="end"/>
          </w:r>
        </w:p>
      </w:sdtContent>
    </w:sdt>
    <w:p w14:paraId="4BE23302" w14:textId="1B61C431" w:rsidR="00C53165" w:rsidRDefault="00AC4C92" w:rsidP="006A2F70">
      <w:r w:rsidRPr="00C53165">
        <w:t xml:space="preserve"> </w:t>
      </w:r>
      <w:r w:rsidR="00C53165" w:rsidRPr="00C53165">
        <w:t xml:space="preserve">Time required: </w:t>
      </w:r>
      <w:r w:rsidR="00B95FF2">
        <w:t>6</w:t>
      </w:r>
      <w:r w:rsidR="00C53165">
        <w:t>0</w:t>
      </w:r>
      <w:r w:rsidR="00C53165" w:rsidRPr="00C53165">
        <w:t xml:space="preserve"> minutes</w:t>
      </w:r>
    </w:p>
    <w:p w14:paraId="72AB1EB9" w14:textId="22E92B50" w:rsidR="00510392" w:rsidRDefault="00510392" w:rsidP="00ED3D22">
      <w:pPr>
        <w:pStyle w:val="Heading1"/>
      </w:pPr>
      <w:bookmarkStart w:id="1" w:name="_Toc196026417"/>
      <w:r>
        <w:t>What I Want You to Do</w:t>
      </w:r>
    </w:p>
    <w:p w14:paraId="34B8974A" w14:textId="4D4D9FBB" w:rsidR="00510392" w:rsidRPr="00510392" w:rsidRDefault="00510392" w:rsidP="00510392">
      <w:r>
        <w:t>This proof of concept lab is designed to give you hands-on experience with wireless network hacking and dictionary attacks.</w:t>
      </w:r>
    </w:p>
    <w:p w14:paraId="5A9AF993" w14:textId="302E1367" w:rsidR="00060015" w:rsidRDefault="00060015" w:rsidP="00ED3D22">
      <w:pPr>
        <w:pStyle w:val="Heading1"/>
      </w:pPr>
      <w:r>
        <w:t>Why I Want You to Do This</w:t>
      </w:r>
    </w:p>
    <w:p w14:paraId="2F1C8BD3" w14:textId="5A5CC2EE" w:rsidR="00060015" w:rsidRPr="00060015" w:rsidRDefault="00510392" w:rsidP="00060015">
      <w:r>
        <w:t>Understand how wireless encryption can be circumvented</w:t>
      </w:r>
      <w:r w:rsidR="005F69A5">
        <w:t>.</w:t>
      </w:r>
      <w:r w:rsidR="001235D7">
        <w:t xml:space="preserve"> </w:t>
      </w:r>
      <w:r w:rsidR="001235D7">
        <w:t>Older wireless encryption protocols along with simple shared keys allow your network to be vulnerable.</w:t>
      </w:r>
      <w:r w:rsidR="00BB5FF9">
        <w:t xml:space="preserve"> You can protect your network by using good password and shared key practices, as well as using the most up to date encryption protocols.</w:t>
      </w:r>
    </w:p>
    <w:p w14:paraId="70524FEB" w14:textId="229C2097" w:rsidR="00ED3D22" w:rsidRDefault="00ED3D22" w:rsidP="00ED3D22">
      <w:pPr>
        <w:pStyle w:val="Heading1"/>
      </w:pPr>
      <w:r>
        <w:t>Hacking Wireless Networks</w:t>
      </w:r>
      <w:bookmarkEnd w:id="1"/>
    </w:p>
    <w:p w14:paraId="68921724" w14:textId="34B96E98" w:rsidR="00ED3D22" w:rsidRDefault="00ED3D22" w:rsidP="006A2F70">
      <w:r>
        <w:t xml:space="preserve">Hacking wireless networks requires a special wireless chipset. </w:t>
      </w:r>
    </w:p>
    <w:p w14:paraId="1A5DC3DF" w14:textId="46895C40" w:rsidR="004957F9" w:rsidRDefault="004957F9" w:rsidP="006A2F70">
      <w:r>
        <w:t xml:space="preserve">We are using a </w:t>
      </w:r>
      <w:hyperlink r:id="rId8" w:history="1">
        <w:r w:rsidRPr="004957F9">
          <w:rPr>
            <w:rStyle w:val="Hyperlink"/>
          </w:rPr>
          <w:t>ALFA AWUS036NHA</w:t>
        </w:r>
      </w:hyperlink>
      <w:r>
        <w:t xml:space="preserve"> wireless adapter. </w:t>
      </w:r>
    </w:p>
    <w:p w14:paraId="1EA4E2DC" w14:textId="78D0E61F" w:rsidR="0095395F" w:rsidRPr="00C53165" w:rsidRDefault="00E33708" w:rsidP="006A2F70">
      <w:r>
        <w:t>This adapter supports promiscuous mode, which is</w:t>
      </w:r>
      <w:r w:rsidR="0095395F" w:rsidRPr="0095395F">
        <w:t xml:space="preserve"> for packet sniffing</w:t>
      </w:r>
      <w:r>
        <w:t>. It also supports</w:t>
      </w:r>
      <w:r w:rsidR="0095395F" w:rsidRPr="0095395F">
        <w:t xml:space="preserve"> monitor mode </w:t>
      </w:r>
      <w:r>
        <w:t xml:space="preserve">which </w:t>
      </w:r>
      <w:r w:rsidR="0095395F" w:rsidRPr="0095395F">
        <w:t>allows packets to be captured without having to associate with an access point or ad hoc network first. Monitor mode only applies to wireless networks, while promiscuous mode can be used on both wired and wireless networks.</w:t>
      </w:r>
    </w:p>
    <w:p w14:paraId="6ECFF81F" w14:textId="056749B8" w:rsidR="00422C3C" w:rsidRDefault="00422C3C" w:rsidP="00B665C9">
      <w:pPr>
        <w:pStyle w:val="Heading1"/>
      </w:pPr>
      <w:bookmarkStart w:id="2" w:name="_Toc196026418"/>
      <w:r>
        <w:lastRenderedPageBreak/>
        <w:t>Logon to Kali Linux</w:t>
      </w:r>
      <w:bookmarkEnd w:id="2"/>
    </w:p>
    <w:p w14:paraId="3B6EC1A9" w14:textId="5B099B40" w:rsidR="00422C3C" w:rsidRDefault="004957F9" w:rsidP="00422C3C">
      <w:r>
        <w:rPr>
          <w:noProof/>
        </w:rPr>
        <w:drawing>
          <wp:anchor distT="0" distB="0" distL="114300" distR="114300" simplePos="0" relativeHeight="251658240" behindDoc="0" locked="0" layoutInCell="1" allowOverlap="1" wp14:anchorId="35595DD8" wp14:editId="119F2F1D">
            <wp:simplePos x="0" y="0"/>
            <wp:positionH relativeFrom="column">
              <wp:posOffset>3114675</wp:posOffset>
            </wp:positionH>
            <wp:positionV relativeFrom="paragraph">
              <wp:posOffset>33020</wp:posOffset>
            </wp:positionV>
            <wp:extent cx="3099816" cy="1929384"/>
            <wp:effectExtent l="38100" t="38100" r="100965" b="901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9816" cy="192938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22C3C">
        <w:t>You will be logging into a</w:t>
      </w:r>
      <w:r w:rsidR="00995404">
        <w:t xml:space="preserve">n older Dell laptop </w:t>
      </w:r>
      <w:r w:rsidR="007C4DC5">
        <w:t>computer</w:t>
      </w:r>
      <w:r w:rsidR="00422C3C">
        <w:t xml:space="preserve"> </w:t>
      </w:r>
      <w:r w:rsidR="00995404">
        <w:t xml:space="preserve">in </w:t>
      </w:r>
      <w:r w:rsidR="006B2453">
        <w:t xml:space="preserve">D1 at the </w:t>
      </w:r>
      <w:r w:rsidR="00422C3C">
        <w:t>WNCC Scottsbluff campus.</w:t>
      </w:r>
      <w:r w:rsidR="00995404">
        <w:t xml:space="preserve"> Please be patient!</w:t>
      </w:r>
    </w:p>
    <w:p w14:paraId="2AB10FF1" w14:textId="193F1A83" w:rsidR="00E47932" w:rsidRDefault="00422C3C" w:rsidP="00422C3C">
      <w:r>
        <w:t xml:space="preserve">You will use </w:t>
      </w:r>
      <w:r w:rsidRPr="009664C5">
        <w:rPr>
          <w:b/>
        </w:rPr>
        <w:t>Remote Desktop Connection</w:t>
      </w:r>
      <w:r>
        <w:t xml:space="preserve"> on your Windows computer (not the virtual machine) to connect to the remote Kali Linux </w:t>
      </w:r>
      <w:r w:rsidR="00EE5877">
        <w:t>laptop</w:t>
      </w:r>
      <w:r>
        <w:t>.</w:t>
      </w:r>
    </w:p>
    <w:p w14:paraId="230848BD" w14:textId="6587ED8C" w:rsidR="00422C3C" w:rsidRDefault="00422C3C" w:rsidP="008805A1">
      <w:pPr>
        <w:pStyle w:val="ListParagraph"/>
        <w:numPr>
          <w:ilvl w:val="0"/>
          <w:numId w:val="5"/>
        </w:numPr>
      </w:pPr>
      <w:r>
        <w:t xml:space="preserve">Go to </w:t>
      </w:r>
      <w:r w:rsidRPr="00430921">
        <w:rPr>
          <w:b/>
          <w:bCs/>
        </w:rPr>
        <w:t xml:space="preserve">Start, </w:t>
      </w:r>
      <w:r w:rsidRPr="007D2723">
        <w:t xml:space="preserve">type </w:t>
      </w:r>
      <w:r w:rsidRPr="00430921">
        <w:rPr>
          <w:b/>
          <w:bCs/>
        </w:rPr>
        <w:t>Remote Desktop Connection.</w:t>
      </w:r>
    </w:p>
    <w:p w14:paraId="0FDB340F" w14:textId="55C8439C" w:rsidR="00422C3C" w:rsidRDefault="00422C3C" w:rsidP="008805A1">
      <w:pPr>
        <w:pStyle w:val="ListParagraph"/>
        <w:numPr>
          <w:ilvl w:val="0"/>
          <w:numId w:val="5"/>
        </w:numPr>
      </w:pPr>
      <w:r w:rsidRPr="00397ACB">
        <w:t>Computer</w:t>
      </w:r>
      <w:r w:rsidR="006D7692">
        <w:t xml:space="preserve"> from outside D1</w:t>
      </w:r>
      <w:r w:rsidRPr="00397ACB">
        <w:t>:</w:t>
      </w:r>
      <w:r w:rsidRPr="00430921">
        <w:rPr>
          <w:b/>
          <w:bCs/>
        </w:rPr>
        <w:t xml:space="preserve"> lab.wncc.edu:339</w:t>
      </w:r>
      <w:r w:rsidR="00430921">
        <w:rPr>
          <w:b/>
          <w:bCs/>
        </w:rPr>
        <w:t>0</w:t>
      </w:r>
      <w:r w:rsidRPr="00397ACB">
        <w:rPr>
          <w:noProof/>
        </w:rPr>
        <w:t xml:space="preserve"> </w:t>
      </w:r>
      <w:r w:rsidR="00BE3F82">
        <w:rPr>
          <w:noProof/>
        </w:rPr>
        <w:br/>
        <w:t xml:space="preserve">In D1: </w:t>
      </w:r>
      <w:r w:rsidR="00BE3F82" w:rsidRPr="00BE3F82">
        <w:rPr>
          <w:b/>
          <w:bCs/>
          <w:noProof/>
        </w:rPr>
        <w:t>172.16.1.3:3390</w:t>
      </w:r>
    </w:p>
    <w:p w14:paraId="6768DC2B" w14:textId="665F2AE3" w:rsidR="00422C3C" w:rsidRPr="00504D82" w:rsidRDefault="00422C3C" w:rsidP="008805A1">
      <w:pPr>
        <w:pStyle w:val="ListParagraph"/>
        <w:numPr>
          <w:ilvl w:val="0"/>
          <w:numId w:val="5"/>
        </w:numPr>
      </w:pPr>
      <w:r>
        <w:t xml:space="preserve">Username: </w:t>
      </w:r>
      <w:r w:rsidR="0073301C">
        <w:rPr>
          <w:b/>
          <w:bCs/>
        </w:rPr>
        <w:t>user</w:t>
      </w:r>
    </w:p>
    <w:p w14:paraId="5C73AC95" w14:textId="5C697C19" w:rsidR="00B016AD" w:rsidRDefault="00422C3C" w:rsidP="008805A1">
      <w:pPr>
        <w:pStyle w:val="ListParagraph"/>
        <w:numPr>
          <w:ilvl w:val="0"/>
          <w:numId w:val="5"/>
        </w:numPr>
      </w:pPr>
      <w:r>
        <w:t xml:space="preserve">Password: </w:t>
      </w:r>
      <w:r w:rsidR="003D5B9A">
        <w:rPr>
          <w:b/>
          <w:bCs/>
        </w:rPr>
        <w:t>ToweringFence2344</w:t>
      </w:r>
    </w:p>
    <w:p w14:paraId="5CB0B249" w14:textId="619E63E6" w:rsidR="007D17C9" w:rsidRDefault="00A83EE9" w:rsidP="00DD3046">
      <w:pPr>
        <w:pStyle w:val="Heading1"/>
      </w:pPr>
      <w:bookmarkStart w:id="3" w:name="_Toc196026419"/>
      <w:r>
        <w:t>rockyou.txt</w:t>
      </w:r>
      <w:bookmarkEnd w:id="3"/>
    </w:p>
    <w:p w14:paraId="0463FFDC" w14:textId="7CD15353" w:rsidR="00FC5F92" w:rsidRDefault="000B5EB8" w:rsidP="00FC5F92">
      <w:r w:rsidRPr="00FC5F92">
        <w:rPr>
          <w:b/>
        </w:rPr>
        <w:t>rockyou.txt</w:t>
      </w:r>
      <w:r>
        <w:t xml:space="preserve"> is a dictionary attack file</w:t>
      </w:r>
      <w:r w:rsidR="00A83EE9">
        <w:t xml:space="preserve"> containing passwords from data breaches. It contains real passwords used by real users.</w:t>
      </w:r>
    </w:p>
    <w:p w14:paraId="02960276" w14:textId="3E920F5C" w:rsidR="00B853B6" w:rsidRDefault="00155D92" w:rsidP="008805A1">
      <w:pPr>
        <w:pStyle w:val="ListParagraph"/>
        <w:numPr>
          <w:ilvl w:val="0"/>
          <w:numId w:val="6"/>
        </w:numPr>
      </w:pPr>
      <w:r>
        <w:t>Go</w:t>
      </w:r>
      <w:r w:rsidR="007510A7">
        <w:t xml:space="preserve">ogle </w:t>
      </w:r>
      <w:r w:rsidRPr="00FC5F92">
        <w:rPr>
          <w:b/>
          <w:bCs/>
        </w:rPr>
        <w:t>rockyou.txt</w:t>
      </w:r>
      <w:r>
        <w:t xml:space="preserve">. </w:t>
      </w:r>
      <w:r w:rsidR="00010256">
        <w:t xml:space="preserve">You can download it </w:t>
      </w:r>
      <w:r w:rsidR="00D10BD0">
        <w:t xml:space="preserve">on your Windows computer </w:t>
      </w:r>
      <w:r w:rsidR="00010256">
        <w:t xml:space="preserve">and look at it in Notepad. It will take a </w:t>
      </w:r>
      <w:r w:rsidR="00C505B0">
        <w:t>while</w:t>
      </w:r>
      <w:r w:rsidR="00010256">
        <w:t xml:space="preserve"> for Notepad to load the file. </w:t>
      </w:r>
      <w:r w:rsidR="00233705">
        <w:t>L</w:t>
      </w:r>
      <w:r>
        <w:t>ook at what is inside it.</w:t>
      </w:r>
    </w:p>
    <w:p w14:paraId="169F6781" w14:textId="7E7E5EC7" w:rsidR="00233705" w:rsidRPr="0028544A" w:rsidRDefault="00233705" w:rsidP="008805A1">
      <w:pPr>
        <w:pStyle w:val="ListParagraph"/>
        <w:numPr>
          <w:ilvl w:val="0"/>
          <w:numId w:val="4"/>
        </w:numPr>
      </w:pPr>
      <w:r w:rsidRPr="005E1143">
        <w:rPr>
          <w:shd w:val="clear" w:color="auto" w:fill="FFFFFF"/>
        </w:rPr>
        <w:t>Describe</w:t>
      </w:r>
      <w:r>
        <w:rPr>
          <w:b/>
          <w:bCs/>
          <w:shd w:val="clear" w:color="auto" w:fill="FFFFFF"/>
        </w:rPr>
        <w:t xml:space="preserve"> </w:t>
      </w:r>
      <w:r w:rsidR="00410FDC">
        <w:rPr>
          <w:b/>
          <w:bCs/>
          <w:shd w:val="clear" w:color="auto" w:fill="FFFFFF"/>
        </w:rPr>
        <w:t xml:space="preserve">what </w:t>
      </w:r>
      <w:r>
        <w:rPr>
          <w:b/>
          <w:bCs/>
          <w:shd w:val="clear" w:color="auto" w:fill="FFFFFF"/>
        </w:rPr>
        <w:t xml:space="preserve">rockyou.txt is </w:t>
      </w:r>
      <w:r w:rsidR="00BC6A12">
        <w:rPr>
          <w:b/>
          <w:bCs/>
          <w:shd w:val="clear" w:color="auto" w:fill="FFFFFF"/>
        </w:rPr>
        <w:t xml:space="preserve">and </w:t>
      </w:r>
      <w:r>
        <w:rPr>
          <w:b/>
          <w:bCs/>
          <w:shd w:val="clear" w:color="auto" w:fill="FFFFFF"/>
        </w:rPr>
        <w:t>what it contains</w:t>
      </w:r>
      <w:r w:rsidRPr="003C0205">
        <w:rPr>
          <w:b/>
          <w:bCs/>
          <w:shd w:val="clear" w:color="auto" w:fill="FFFFFF"/>
        </w:rPr>
        <w:t>.</w:t>
      </w:r>
    </w:p>
    <w:sdt>
      <w:sdtPr>
        <w:rPr>
          <w:rStyle w:val="Red"/>
        </w:rPr>
        <w:id w:val="1197041891"/>
        <w:placeholder>
          <w:docPart w:val="B54A3105AF324FE7B598BB66E3F2342E"/>
        </w:placeholder>
        <w:showingPlcHdr/>
      </w:sdtPr>
      <w:sdtEndPr>
        <w:rPr>
          <w:rStyle w:val="DefaultParagraphFont"/>
          <w:color w:val="auto"/>
        </w:rPr>
      </w:sdtEndPr>
      <w:sdtContent>
        <w:p w14:paraId="7C526A6B" w14:textId="77777777" w:rsidR="00233705" w:rsidRDefault="00233705" w:rsidP="00233705">
          <w:pPr>
            <w:spacing w:line="264" w:lineRule="auto"/>
            <w:rPr>
              <w:rStyle w:val="Red"/>
            </w:rPr>
          </w:pPr>
          <w:r w:rsidRPr="00363DDD">
            <w:rPr>
              <w:rStyle w:val="PlaceholderText"/>
              <w:color w:val="FF0000"/>
            </w:rPr>
            <w:t>Click or tap here to enter text.</w:t>
          </w:r>
        </w:p>
      </w:sdtContent>
    </w:sdt>
    <w:p w14:paraId="1BC9FC70" w14:textId="77777777" w:rsidR="00950A6D" w:rsidRDefault="00950A6D" w:rsidP="00950A6D">
      <w:pPr>
        <w:pStyle w:val="Heading1"/>
      </w:pPr>
      <w:bookmarkStart w:id="4" w:name="_Toc196026420"/>
      <w:proofErr w:type="spellStart"/>
      <w:r>
        <w:t>Wifite</w:t>
      </w:r>
      <w:bookmarkEnd w:id="4"/>
      <w:proofErr w:type="spellEnd"/>
    </w:p>
    <w:p w14:paraId="2EE606E4" w14:textId="6A0D7E51" w:rsidR="00950A6D" w:rsidRDefault="00950A6D" w:rsidP="00950A6D">
      <w:proofErr w:type="spellStart"/>
      <w:r>
        <w:t>Wifite</w:t>
      </w:r>
      <w:proofErr w:type="spellEnd"/>
      <w:r>
        <w:t xml:space="preserve"> is a Python script </w:t>
      </w:r>
      <w:r w:rsidR="000F173C">
        <w:t>that can capture an WPA2 authentication hash and decrypt it using a dictionary file.</w:t>
      </w:r>
      <w:r>
        <w:t xml:space="preserve"> </w:t>
      </w:r>
      <w:proofErr w:type="spellStart"/>
      <w:r>
        <w:t>Deauthenticate</w:t>
      </w:r>
      <w:proofErr w:type="spellEnd"/>
      <w:r>
        <w:t xml:space="preserve"> a client to make it authenticate again, grab the hash of the shared key authentication password, and decrypt the hash.</w:t>
      </w:r>
    </w:p>
    <w:p w14:paraId="7198E0F9" w14:textId="14400DEF" w:rsidR="00950A6D" w:rsidRPr="008A6F5E" w:rsidRDefault="00950A6D" w:rsidP="008805A1">
      <w:pPr>
        <w:pStyle w:val="ListParagraph"/>
        <w:numPr>
          <w:ilvl w:val="0"/>
          <w:numId w:val="7"/>
        </w:numPr>
      </w:pPr>
      <w:r>
        <w:t>Open a Terminal session</w:t>
      </w:r>
      <w:r w:rsidR="00F91D14">
        <w:t xml:space="preserve">: </w:t>
      </w:r>
      <w:proofErr w:type="spellStart"/>
      <w:r w:rsidRPr="00F91D14">
        <w:rPr>
          <w:b/>
          <w:bCs/>
        </w:rPr>
        <w:t>sudo</w:t>
      </w:r>
      <w:proofErr w:type="spellEnd"/>
      <w:r w:rsidRPr="00F91D14">
        <w:rPr>
          <w:b/>
          <w:bCs/>
        </w:rPr>
        <w:t xml:space="preserve"> </w:t>
      </w:r>
      <w:proofErr w:type="spellStart"/>
      <w:r w:rsidRPr="00F91D14">
        <w:rPr>
          <w:b/>
          <w:bCs/>
        </w:rPr>
        <w:t>wifite</w:t>
      </w:r>
      <w:proofErr w:type="spellEnd"/>
      <w:r w:rsidR="001B4D69">
        <w:rPr>
          <w:b/>
          <w:bCs/>
        </w:rPr>
        <w:t xml:space="preserve"> --kill</w:t>
      </w:r>
    </w:p>
    <w:p w14:paraId="533D84EC" w14:textId="77777777" w:rsidR="000A49B0" w:rsidRPr="00D21EFE" w:rsidRDefault="000A49B0" w:rsidP="008805A1">
      <w:pPr>
        <w:pStyle w:val="ListParagraph"/>
        <w:numPr>
          <w:ilvl w:val="0"/>
          <w:numId w:val="7"/>
        </w:numPr>
      </w:pPr>
      <w:r w:rsidRPr="00D21EFE">
        <w:t xml:space="preserve">Enter the password: </w:t>
      </w:r>
      <w:r>
        <w:rPr>
          <w:b/>
          <w:bCs/>
        </w:rPr>
        <w:t>ToweringFence2344</w:t>
      </w:r>
    </w:p>
    <w:p w14:paraId="1E11EAA1" w14:textId="77777777" w:rsidR="00950A6D" w:rsidRDefault="00950A6D" w:rsidP="008805A1">
      <w:pPr>
        <w:pStyle w:val="ListParagraph"/>
        <w:numPr>
          <w:ilvl w:val="0"/>
          <w:numId w:val="7"/>
        </w:numPr>
      </w:pPr>
      <w:proofErr w:type="spellStart"/>
      <w:r>
        <w:rPr>
          <w:b/>
          <w:bCs/>
        </w:rPr>
        <w:t>wifite</w:t>
      </w:r>
      <w:proofErr w:type="spellEnd"/>
      <w:r w:rsidRPr="00823A50">
        <w:t xml:space="preserve"> will scan for wir</w:t>
      </w:r>
      <w:r>
        <w:t>e</w:t>
      </w:r>
      <w:r w:rsidRPr="00823A50">
        <w:t>less networks.</w:t>
      </w:r>
    </w:p>
    <w:p w14:paraId="3062F177" w14:textId="54BEFE21" w:rsidR="00950A6D" w:rsidRPr="00823A50" w:rsidRDefault="00950A6D" w:rsidP="008805A1">
      <w:pPr>
        <w:pStyle w:val="ListParagraph"/>
        <w:numPr>
          <w:ilvl w:val="0"/>
          <w:numId w:val="7"/>
        </w:numPr>
      </w:pPr>
      <w:r w:rsidRPr="00823A50">
        <w:lastRenderedPageBreak/>
        <w:t xml:space="preserve">Press </w:t>
      </w:r>
      <w:r>
        <w:rPr>
          <w:b/>
          <w:bCs/>
        </w:rPr>
        <w:t>CTRL+C</w:t>
      </w:r>
      <w:r w:rsidRPr="00823A50">
        <w:t xml:space="preserve"> when you see </w:t>
      </w:r>
      <w:proofErr w:type="spellStart"/>
      <w:r>
        <w:rPr>
          <w:b/>
          <w:bCs/>
        </w:rPr>
        <w:t>WildWest</w:t>
      </w:r>
      <w:proofErr w:type="spellEnd"/>
      <w:r w:rsidR="00445821" w:rsidRPr="00445821">
        <w:t xml:space="preserve"> has some clients.</w:t>
      </w:r>
    </w:p>
    <w:p w14:paraId="5ED626F0" w14:textId="389909A8" w:rsidR="00950A6D" w:rsidRDefault="00950A6D" w:rsidP="008805A1">
      <w:pPr>
        <w:pStyle w:val="ListParagraph"/>
        <w:numPr>
          <w:ilvl w:val="0"/>
          <w:numId w:val="7"/>
        </w:numPr>
      </w:pPr>
      <w:r w:rsidRPr="008440DC">
        <w:t>Sel</w:t>
      </w:r>
      <w:r>
        <w:t>e</w:t>
      </w:r>
      <w:r w:rsidRPr="008440DC">
        <w:t>ct the target number</w:t>
      </w:r>
      <w:r w:rsidR="00E4773F">
        <w:t xml:space="preserve"> of </w:t>
      </w:r>
      <w:proofErr w:type="spellStart"/>
      <w:r w:rsidR="00E4773F">
        <w:t>WildWest</w:t>
      </w:r>
      <w:proofErr w:type="spellEnd"/>
      <w:r w:rsidR="00E4773F">
        <w:t>.</w:t>
      </w:r>
    </w:p>
    <w:p w14:paraId="71A56A1C" w14:textId="1CDFADA0" w:rsidR="008D725E" w:rsidRPr="00D70620" w:rsidRDefault="008D725E" w:rsidP="008805A1">
      <w:pPr>
        <w:pStyle w:val="ListParagraph"/>
        <w:numPr>
          <w:ilvl w:val="0"/>
          <w:numId w:val="7"/>
        </w:numPr>
      </w:pPr>
      <w:proofErr w:type="spellStart"/>
      <w:r>
        <w:t>Wifite</w:t>
      </w:r>
      <w:proofErr w:type="spellEnd"/>
      <w:r>
        <w:t xml:space="preserve"> will attempt to find PMKID. Press </w:t>
      </w:r>
      <w:r w:rsidRPr="008D725E">
        <w:rPr>
          <w:b/>
          <w:bCs/>
        </w:rPr>
        <w:t>CTRL+C</w:t>
      </w:r>
      <w:r w:rsidR="00D70620">
        <w:rPr>
          <w:b/>
          <w:bCs/>
        </w:rPr>
        <w:t>.</w:t>
      </w:r>
    </w:p>
    <w:p w14:paraId="4B936712" w14:textId="39C4EB57" w:rsidR="00D70620" w:rsidRDefault="00D70620" w:rsidP="008805A1">
      <w:pPr>
        <w:pStyle w:val="ListParagraph"/>
        <w:numPr>
          <w:ilvl w:val="0"/>
          <w:numId w:val="7"/>
        </w:numPr>
      </w:pPr>
      <w:r w:rsidRPr="00D70620">
        <w:t xml:space="preserve">Type </w:t>
      </w:r>
      <w:r>
        <w:rPr>
          <w:b/>
          <w:bCs/>
        </w:rPr>
        <w:t>c</w:t>
      </w:r>
      <w:r w:rsidRPr="00D70620">
        <w:t xml:space="preserve"> to continue</w:t>
      </w:r>
    </w:p>
    <w:p w14:paraId="58A0B4AE" w14:textId="333CBC6C" w:rsidR="00950A6D" w:rsidRDefault="00982904" w:rsidP="008805A1">
      <w:pPr>
        <w:pStyle w:val="ListParagraph"/>
        <w:numPr>
          <w:ilvl w:val="0"/>
          <w:numId w:val="7"/>
        </w:numPr>
      </w:pPr>
      <w:proofErr w:type="spellStart"/>
      <w:r w:rsidRPr="00982904">
        <w:rPr>
          <w:b/>
          <w:bCs/>
        </w:rPr>
        <w:t>w</w:t>
      </w:r>
      <w:r w:rsidR="00950A6D" w:rsidRPr="00982904">
        <w:rPr>
          <w:b/>
          <w:bCs/>
        </w:rPr>
        <w:t>ifite</w:t>
      </w:r>
      <w:proofErr w:type="spellEnd"/>
      <w:r w:rsidR="00950A6D">
        <w:t xml:space="preserve"> will automatically </w:t>
      </w:r>
      <w:proofErr w:type="spellStart"/>
      <w:r w:rsidR="00950A6D">
        <w:t>deauthenticate</w:t>
      </w:r>
      <w:proofErr w:type="spellEnd"/>
      <w:r w:rsidR="00950A6D">
        <w:t xml:space="preserve"> and try to crack the password.</w:t>
      </w:r>
    </w:p>
    <w:p w14:paraId="48101EC5" w14:textId="09D61524" w:rsidR="00950A6D" w:rsidRPr="008440DC" w:rsidRDefault="00B37A44" w:rsidP="00950A6D">
      <w:r>
        <w:rPr>
          <w:noProof/>
        </w:rPr>
        <w:drawing>
          <wp:inline distT="0" distB="0" distL="0" distR="0" wp14:anchorId="46F17427" wp14:editId="5E4D005D">
            <wp:extent cx="5943600" cy="5835015"/>
            <wp:effectExtent l="38100" t="38100" r="95250" b="89535"/>
            <wp:docPr id="1476703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0397" name="Picture 1"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350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795956" w14:textId="77777777" w:rsidR="00950A6D" w:rsidRPr="006622D9" w:rsidRDefault="00950A6D" w:rsidP="008805A1">
      <w:pPr>
        <w:pStyle w:val="ListParagraph"/>
        <w:numPr>
          <w:ilvl w:val="0"/>
          <w:numId w:val="8"/>
        </w:numPr>
      </w:pPr>
      <w:r w:rsidRPr="003C0205">
        <w:rPr>
          <w:b/>
          <w:bCs/>
          <w:shd w:val="clear" w:color="auto" w:fill="FFFFFF"/>
        </w:rPr>
        <w:t>Insert a screenshot</w:t>
      </w:r>
      <w:r>
        <w:rPr>
          <w:b/>
          <w:bCs/>
          <w:shd w:val="clear" w:color="auto" w:fill="FFFFFF"/>
        </w:rPr>
        <w:t xml:space="preserve"> of your successful attack</w:t>
      </w:r>
      <w:r w:rsidRPr="003C0205">
        <w:rPr>
          <w:b/>
          <w:bCs/>
          <w:shd w:val="clear" w:color="auto" w:fill="FFFFFF"/>
        </w:rPr>
        <w:t>.</w:t>
      </w:r>
    </w:p>
    <w:sdt>
      <w:sdtPr>
        <w:rPr>
          <w:rStyle w:val="Red"/>
        </w:rPr>
        <w:id w:val="-2061633763"/>
        <w:placeholder>
          <w:docPart w:val="7582D9F16BB047618917DF9B24CE9B27"/>
        </w:placeholder>
        <w:showingPlcHdr/>
      </w:sdtPr>
      <w:sdtEndPr>
        <w:rPr>
          <w:rStyle w:val="DefaultParagraphFont"/>
          <w:color w:val="auto"/>
        </w:rPr>
      </w:sdtEndPr>
      <w:sdtContent>
        <w:p w14:paraId="2365160E" w14:textId="77777777" w:rsidR="00950A6D" w:rsidRDefault="00950A6D" w:rsidP="00950A6D">
          <w:pPr>
            <w:spacing w:line="264" w:lineRule="auto"/>
            <w:ind w:left="360"/>
            <w:rPr>
              <w:rStyle w:val="Red"/>
            </w:rPr>
          </w:pPr>
          <w:r w:rsidRPr="00363DDD">
            <w:rPr>
              <w:rStyle w:val="PlaceholderText"/>
              <w:color w:val="FF0000"/>
            </w:rPr>
            <w:t>Click or tap here to enter text.</w:t>
          </w:r>
        </w:p>
      </w:sdtContent>
    </w:sdt>
    <w:p w14:paraId="780BDA72" w14:textId="77777777" w:rsidR="00950A6D" w:rsidRDefault="00950A6D" w:rsidP="008805A1">
      <w:pPr>
        <w:pStyle w:val="ListParagraph"/>
        <w:numPr>
          <w:ilvl w:val="0"/>
          <w:numId w:val="8"/>
        </w:numPr>
        <w:rPr>
          <w:shd w:val="clear" w:color="auto" w:fill="FFFFFF"/>
        </w:rPr>
      </w:pPr>
      <w:r>
        <w:rPr>
          <w:shd w:val="clear" w:color="auto" w:fill="FFFFFF"/>
        </w:rPr>
        <w:lastRenderedPageBreak/>
        <w:t>What was the key?</w:t>
      </w:r>
    </w:p>
    <w:sdt>
      <w:sdtPr>
        <w:rPr>
          <w:rStyle w:val="Red"/>
        </w:rPr>
        <w:id w:val="1966925333"/>
        <w:placeholder>
          <w:docPart w:val="33E554E31FE1425C8B4F48020CC35366"/>
        </w:placeholder>
        <w:showingPlcHdr/>
      </w:sdtPr>
      <w:sdtEndPr>
        <w:rPr>
          <w:rStyle w:val="DefaultParagraphFont"/>
          <w:color w:val="auto"/>
        </w:rPr>
      </w:sdtEndPr>
      <w:sdtContent>
        <w:p w14:paraId="79C82C90" w14:textId="77777777" w:rsidR="00950A6D" w:rsidRDefault="00950A6D" w:rsidP="00950A6D">
          <w:pPr>
            <w:spacing w:line="264" w:lineRule="auto"/>
            <w:ind w:left="360"/>
            <w:rPr>
              <w:rStyle w:val="Red"/>
            </w:rPr>
          </w:pPr>
          <w:r w:rsidRPr="009A34E9">
            <w:rPr>
              <w:rStyle w:val="PlaceholderText"/>
              <w:color w:val="FF0000"/>
            </w:rPr>
            <w:t>Click or tap here to enter text.</w:t>
          </w:r>
        </w:p>
      </w:sdtContent>
    </w:sdt>
    <w:p w14:paraId="0F6298E9" w14:textId="19CF75B5" w:rsidR="00950A6D" w:rsidRPr="00B57AAA" w:rsidRDefault="00950A6D" w:rsidP="008805A1">
      <w:pPr>
        <w:pStyle w:val="ListParagraph"/>
        <w:numPr>
          <w:ilvl w:val="0"/>
          <w:numId w:val="8"/>
        </w:numPr>
        <w:spacing w:line="264" w:lineRule="auto"/>
      </w:pPr>
      <w:r>
        <w:t xml:space="preserve">Remove </w:t>
      </w:r>
      <w:proofErr w:type="spellStart"/>
      <w:r w:rsidRPr="00097CFA">
        <w:rPr>
          <w:b/>
          <w:bCs/>
        </w:rPr>
        <w:t>cracked.json</w:t>
      </w:r>
      <w:proofErr w:type="spellEnd"/>
      <w:r w:rsidR="00B57AAA">
        <w:rPr>
          <w:b/>
          <w:bCs/>
        </w:rPr>
        <w:t xml:space="preserve"> </w:t>
      </w:r>
      <w:r w:rsidR="00B57AAA" w:rsidRPr="00B57AAA">
        <w:t>This file stores the cracked password.</w:t>
      </w:r>
    </w:p>
    <w:tbl>
      <w:tblPr>
        <w:tblStyle w:val="TableGrid"/>
        <w:tblW w:w="0" w:type="auto"/>
        <w:tblLook w:val="04A0" w:firstRow="1" w:lastRow="0" w:firstColumn="1" w:lastColumn="0" w:noHBand="0" w:noVBand="1"/>
      </w:tblPr>
      <w:tblGrid>
        <w:gridCol w:w="9350"/>
      </w:tblGrid>
      <w:tr w:rsidR="00950A6D" w14:paraId="5436AC23" w14:textId="77777777" w:rsidTr="009E5EFE">
        <w:tc>
          <w:tcPr>
            <w:tcW w:w="9350" w:type="dxa"/>
            <w:shd w:val="clear" w:color="auto" w:fill="E2EFD9" w:themeFill="accent6" w:themeFillTint="33"/>
          </w:tcPr>
          <w:p w14:paraId="5490DB37" w14:textId="77777777" w:rsidR="00950A6D" w:rsidRDefault="00950A6D" w:rsidP="009E5EFE">
            <w:pPr>
              <w:pStyle w:val="Code"/>
            </w:pPr>
            <w:r>
              <w:t xml:space="preserve">rm </w:t>
            </w:r>
            <w:proofErr w:type="spellStart"/>
            <w:r>
              <w:t>cracked.json</w:t>
            </w:r>
            <w:proofErr w:type="spellEnd"/>
          </w:p>
        </w:tc>
      </w:tr>
    </w:tbl>
    <w:p w14:paraId="4C90BB72" w14:textId="57C6B981" w:rsidR="00F76D8D" w:rsidRDefault="00921B40" w:rsidP="00F76D8D">
      <w:pPr>
        <w:pStyle w:val="Heading2"/>
      </w:pPr>
      <w:bookmarkStart w:id="5" w:name="_Toc196026421"/>
      <w:r>
        <w:t>Assignment Submission</w:t>
      </w:r>
      <w:bookmarkEnd w:id="5"/>
    </w:p>
    <w:p w14:paraId="01FB4643" w14:textId="56BC022D" w:rsidR="004C5BA4" w:rsidRPr="004C5BA4" w:rsidRDefault="005D34ED" w:rsidP="008805A1">
      <w:pPr>
        <w:pStyle w:val="ListParagraph"/>
        <w:numPr>
          <w:ilvl w:val="0"/>
          <w:numId w:val="3"/>
        </w:numPr>
      </w:pPr>
      <w:r>
        <w:t xml:space="preserve">Type </w:t>
      </w:r>
      <w:r>
        <w:sym w:font="Wingdings" w:char="F0E0"/>
      </w:r>
      <w:r>
        <w:t xml:space="preserve"> </w:t>
      </w:r>
      <w:proofErr w:type="spellStart"/>
      <w:r w:rsidRPr="005D34ED">
        <w:rPr>
          <w:b/>
          <w:bCs/>
        </w:rPr>
        <w:t>sudo</w:t>
      </w:r>
      <w:proofErr w:type="spellEnd"/>
      <w:r w:rsidRPr="005D34ED">
        <w:rPr>
          <w:b/>
          <w:bCs/>
        </w:rPr>
        <w:t xml:space="preserve"> reboot </w:t>
      </w:r>
      <w:r w:rsidR="00784FCF">
        <w:t>to restart Kali.</w:t>
      </w:r>
    </w:p>
    <w:p w14:paraId="65FC546F" w14:textId="4CEBBDF3" w:rsidR="00812A87" w:rsidRPr="00AA0931" w:rsidRDefault="00AA0931" w:rsidP="008805A1">
      <w:pPr>
        <w:pStyle w:val="ListParagraph"/>
        <w:numPr>
          <w:ilvl w:val="0"/>
          <w:numId w:val="3"/>
        </w:numPr>
      </w:pPr>
      <w:r w:rsidRPr="00AA0931">
        <w:t>Write a 200 word r</w:t>
      </w:r>
      <w:r w:rsidR="00812A87" w:rsidRPr="00AA0931">
        <w:t>eflect</w:t>
      </w:r>
      <w:r w:rsidRPr="00AA0931">
        <w:t>ion</w:t>
      </w:r>
      <w:r w:rsidR="00812A87" w:rsidRPr="00AA0931">
        <w:t xml:space="preserve"> on what you learned in this assignment.</w:t>
      </w:r>
      <w:r w:rsidR="008845CC">
        <w:br/>
        <w:t>For instance, what could you have done to make this wireless network more secure?</w:t>
      </w:r>
    </w:p>
    <w:sdt>
      <w:sdtPr>
        <w:rPr>
          <w:rStyle w:val="Red"/>
        </w:rPr>
        <w:id w:val="147638029"/>
        <w:placeholder>
          <w:docPart w:val="9F4D19E111EC4EAEA5BC92A84687CE87"/>
        </w:placeholder>
        <w:showingPlcHdr/>
      </w:sdtPr>
      <w:sdtEndPr>
        <w:rPr>
          <w:rStyle w:val="DefaultParagraphFont"/>
          <w:color w:val="auto"/>
        </w:rPr>
      </w:sdtEndPr>
      <w:sdtContent>
        <w:p w14:paraId="1C401B24" w14:textId="77777777" w:rsidR="003B6168" w:rsidRDefault="003B6168" w:rsidP="003B6168">
          <w:pPr>
            <w:spacing w:line="264" w:lineRule="auto"/>
            <w:rPr>
              <w:rStyle w:val="Red"/>
            </w:rPr>
          </w:pPr>
          <w:r w:rsidRPr="004B3313">
            <w:rPr>
              <w:rStyle w:val="PlaceholderText"/>
              <w:color w:val="FF0000"/>
            </w:rPr>
            <w:t>Click or tap here to enter text.</w:t>
          </w:r>
        </w:p>
      </w:sdtContent>
    </w:sdt>
    <w:p w14:paraId="625DEE5F" w14:textId="77777777" w:rsidR="0099224A" w:rsidRPr="0099224A" w:rsidRDefault="0099224A" w:rsidP="008805A1">
      <w:pPr>
        <w:pStyle w:val="ListParagraph"/>
        <w:numPr>
          <w:ilvl w:val="0"/>
          <w:numId w:val="9"/>
        </w:numPr>
      </w:pPr>
      <w:r>
        <w:t xml:space="preserve">Attach this completed document to the assignment in </w:t>
      </w:r>
      <w:proofErr w:type="spellStart"/>
      <w:r>
        <w:t>BlackBoard</w:t>
      </w:r>
      <w:proofErr w:type="spellEnd"/>
      <w:r>
        <w:t>.</w:t>
      </w:r>
    </w:p>
    <w:sectPr w:rsidR="0099224A" w:rsidRPr="0099224A" w:rsidSect="00D66C8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919E6" w14:textId="77777777" w:rsidR="00CD3D2F" w:rsidRDefault="00CD3D2F" w:rsidP="00CD3D2F">
      <w:pPr>
        <w:spacing w:before="0" w:after="0" w:line="240" w:lineRule="auto"/>
      </w:pPr>
      <w:r>
        <w:separator/>
      </w:r>
    </w:p>
  </w:endnote>
  <w:endnote w:type="continuationSeparator" w:id="0">
    <w:p w14:paraId="139D45D7" w14:textId="77777777" w:rsidR="00CD3D2F" w:rsidRDefault="00CD3D2F" w:rsidP="00CD3D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B2487" w14:textId="77777777" w:rsidR="00BC66A8" w:rsidRDefault="00BC6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C1A7B" w14:textId="33F77C77" w:rsidR="00CD3D2F" w:rsidRDefault="00292435" w:rsidP="00CD3D2F">
    <w:pPr>
      <w:pStyle w:val="Footer"/>
      <w:tabs>
        <w:tab w:val="center" w:pos="5040"/>
        <w:tab w:val="right" w:pos="10080"/>
      </w:tabs>
    </w:pPr>
    <w:r>
      <w:t xml:space="preserve">Hack a Wireless Network with </w:t>
    </w:r>
    <w:proofErr w:type="spellStart"/>
    <w:r w:rsidR="00BC66A8">
      <w:t>Wifite</w:t>
    </w:r>
    <w:proofErr w:type="spellEnd"/>
    <w:r w:rsidR="00CD3D2F" w:rsidRPr="00A87D54">
      <w:tab/>
      <w:t xml:space="preserve">Page </w:t>
    </w:r>
    <w:r w:rsidR="00CD3D2F" w:rsidRPr="00A87D54">
      <w:fldChar w:fldCharType="begin"/>
    </w:r>
    <w:r w:rsidR="00CD3D2F" w:rsidRPr="00A87D54">
      <w:instrText xml:space="preserve"> PAGE </w:instrText>
    </w:r>
    <w:r w:rsidR="00CD3D2F" w:rsidRPr="00A87D54">
      <w:fldChar w:fldCharType="separate"/>
    </w:r>
    <w:r w:rsidR="0040643C">
      <w:rPr>
        <w:noProof/>
      </w:rPr>
      <w:t>6</w:t>
    </w:r>
    <w:r w:rsidR="00CD3D2F" w:rsidRPr="00A87D54">
      <w:fldChar w:fldCharType="end"/>
    </w:r>
    <w:r w:rsidR="00CD3D2F" w:rsidRPr="00A87D54">
      <w:t xml:space="preserve"> of </w:t>
    </w:r>
    <w:fldSimple w:instr=" NUMPAGES ">
      <w:r w:rsidR="0040643C">
        <w:rPr>
          <w:noProof/>
        </w:rPr>
        <w:t>6</w:t>
      </w:r>
    </w:fldSimple>
    <w:r w:rsidR="00CD3D2F" w:rsidRPr="00A87D54">
      <w:tab/>
      <w:t xml:space="preserve">Revised: </w:t>
    </w:r>
    <w:r w:rsidR="00D66C80">
      <w:t>0</w:t>
    </w:r>
    <w:r w:rsidR="00937155">
      <w:t>4</w:t>
    </w:r>
    <w:r w:rsidR="00520AD3">
      <w:t>/</w:t>
    </w:r>
    <w:r w:rsidR="007B592F">
      <w:t>2</w:t>
    </w:r>
    <w:r w:rsidR="006E068A">
      <w:t>0</w:t>
    </w:r>
    <w:r w:rsidR="00520AD3">
      <w:t>/20</w:t>
    </w:r>
    <w:r w:rsidR="00493DC8">
      <w:t>2</w:t>
    </w:r>
    <w:r w:rsidR="006E068A">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6EC24" w14:textId="77777777" w:rsidR="00BC66A8" w:rsidRDefault="00BC6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FA34C" w14:textId="77777777" w:rsidR="00CD3D2F" w:rsidRDefault="00CD3D2F" w:rsidP="00CD3D2F">
      <w:pPr>
        <w:spacing w:before="0" w:after="0" w:line="240" w:lineRule="auto"/>
      </w:pPr>
      <w:r>
        <w:separator/>
      </w:r>
    </w:p>
  </w:footnote>
  <w:footnote w:type="continuationSeparator" w:id="0">
    <w:p w14:paraId="38297293" w14:textId="77777777" w:rsidR="00CD3D2F" w:rsidRDefault="00CD3D2F" w:rsidP="00CD3D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2C065" w14:textId="77777777" w:rsidR="00BC66A8" w:rsidRDefault="00BC6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2C15A" w14:textId="77777777" w:rsidR="00BC66A8" w:rsidRDefault="00BC66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4FC93" w14:textId="77777777" w:rsidR="00BC66A8" w:rsidRDefault="00BC6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C357A7E"/>
    <w:multiLevelType w:val="hybridMultilevel"/>
    <w:tmpl w:val="058AE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6607E"/>
    <w:multiLevelType w:val="hybridMultilevel"/>
    <w:tmpl w:val="02803F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6F5511"/>
    <w:multiLevelType w:val="hybridMultilevel"/>
    <w:tmpl w:val="461E3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96C5549"/>
    <w:multiLevelType w:val="hybridMultilevel"/>
    <w:tmpl w:val="146A6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DBD564C"/>
    <w:multiLevelType w:val="hybridMultilevel"/>
    <w:tmpl w:val="B1023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3963EA7"/>
    <w:multiLevelType w:val="hybridMultilevel"/>
    <w:tmpl w:val="75D263AA"/>
    <w:lvl w:ilvl="0" w:tplc="8D58D4C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0926EF9"/>
    <w:multiLevelType w:val="hybridMultilevel"/>
    <w:tmpl w:val="DDE88B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779446222">
    <w:abstractNumId w:val="26"/>
  </w:num>
  <w:num w:numId="2" w16cid:durableId="1532104963">
    <w:abstractNumId w:val="24"/>
  </w:num>
  <w:num w:numId="3" w16cid:durableId="1367290838">
    <w:abstractNumId w:val="32"/>
  </w:num>
  <w:num w:numId="4" w16cid:durableId="815300169">
    <w:abstractNumId w:val="7"/>
  </w:num>
  <w:num w:numId="5" w16cid:durableId="723866412">
    <w:abstractNumId w:val="14"/>
  </w:num>
  <w:num w:numId="6" w16cid:durableId="495346629">
    <w:abstractNumId w:val="1"/>
  </w:num>
  <w:num w:numId="7" w16cid:durableId="944263686">
    <w:abstractNumId w:val="2"/>
  </w:num>
  <w:num w:numId="8" w16cid:durableId="708529431">
    <w:abstractNumId w:val="36"/>
  </w:num>
  <w:num w:numId="9" w16cid:durableId="336886716">
    <w:abstractNumId w:val="34"/>
  </w:num>
  <w:num w:numId="10" w16cid:durableId="1275745507">
    <w:abstractNumId w:val="21"/>
  </w:num>
  <w:num w:numId="11" w16cid:durableId="1357851248">
    <w:abstractNumId w:val="47"/>
  </w:num>
  <w:num w:numId="12" w16cid:durableId="841817972">
    <w:abstractNumId w:val="15"/>
  </w:num>
  <w:num w:numId="13" w16cid:durableId="1494174884">
    <w:abstractNumId w:val="42"/>
  </w:num>
  <w:num w:numId="14" w16cid:durableId="757100480">
    <w:abstractNumId w:val="16"/>
  </w:num>
  <w:num w:numId="15" w16cid:durableId="2118602329">
    <w:abstractNumId w:val="27"/>
  </w:num>
  <w:num w:numId="16" w16cid:durableId="863664972">
    <w:abstractNumId w:val="13"/>
  </w:num>
  <w:num w:numId="17" w16cid:durableId="644744365">
    <w:abstractNumId w:val="12"/>
  </w:num>
  <w:num w:numId="18" w16cid:durableId="1817182385">
    <w:abstractNumId w:val="35"/>
  </w:num>
  <w:num w:numId="19" w16cid:durableId="1804231183">
    <w:abstractNumId w:val="0"/>
  </w:num>
  <w:num w:numId="20" w16cid:durableId="659427193">
    <w:abstractNumId w:val="37"/>
  </w:num>
  <w:num w:numId="21" w16cid:durableId="1707487623">
    <w:abstractNumId w:val="40"/>
  </w:num>
  <w:num w:numId="22" w16cid:durableId="948971851">
    <w:abstractNumId w:val="31"/>
  </w:num>
  <w:num w:numId="23" w16cid:durableId="1653287246">
    <w:abstractNumId w:val="28"/>
  </w:num>
  <w:num w:numId="24" w16cid:durableId="2144346682">
    <w:abstractNumId w:val="46"/>
  </w:num>
  <w:num w:numId="25" w16cid:durableId="275988938">
    <w:abstractNumId w:val="18"/>
  </w:num>
  <w:num w:numId="26" w16cid:durableId="260262301">
    <w:abstractNumId w:val="20"/>
  </w:num>
  <w:num w:numId="27" w16cid:durableId="749808942">
    <w:abstractNumId w:val="6"/>
  </w:num>
  <w:num w:numId="28" w16cid:durableId="691995576">
    <w:abstractNumId w:val="19"/>
  </w:num>
  <w:num w:numId="29" w16cid:durableId="1650859132">
    <w:abstractNumId w:val="39"/>
  </w:num>
  <w:num w:numId="30" w16cid:durableId="56632959">
    <w:abstractNumId w:val="43"/>
  </w:num>
  <w:num w:numId="31" w16cid:durableId="1303079159">
    <w:abstractNumId w:val="10"/>
  </w:num>
  <w:num w:numId="32" w16cid:durableId="626473230">
    <w:abstractNumId w:val="45"/>
  </w:num>
  <w:num w:numId="33" w16cid:durableId="2119062427">
    <w:abstractNumId w:val="8"/>
  </w:num>
  <w:num w:numId="34" w16cid:durableId="1591354414">
    <w:abstractNumId w:val="44"/>
  </w:num>
  <w:num w:numId="35" w16cid:durableId="812018477">
    <w:abstractNumId w:val="25"/>
  </w:num>
  <w:num w:numId="36" w16cid:durableId="949776242">
    <w:abstractNumId w:val="17"/>
  </w:num>
  <w:num w:numId="37" w16cid:durableId="2095859503">
    <w:abstractNumId w:val="9"/>
  </w:num>
  <w:num w:numId="38" w16cid:durableId="989558205">
    <w:abstractNumId w:val="23"/>
  </w:num>
  <w:num w:numId="39" w16cid:durableId="1748770059">
    <w:abstractNumId w:val="33"/>
  </w:num>
  <w:num w:numId="40" w16cid:durableId="220530777">
    <w:abstractNumId w:val="3"/>
  </w:num>
  <w:num w:numId="41" w16cid:durableId="671952741">
    <w:abstractNumId w:val="41"/>
  </w:num>
  <w:num w:numId="42" w16cid:durableId="1950047610">
    <w:abstractNumId w:val="22"/>
  </w:num>
  <w:num w:numId="43" w16cid:durableId="624236328">
    <w:abstractNumId w:val="11"/>
  </w:num>
  <w:num w:numId="44" w16cid:durableId="803887126">
    <w:abstractNumId w:val="30"/>
  </w:num>
  <w:num w:numId="45" w16cid:durableId="43916394">
    <w:abstractNumId w:val="4"/>
  </w:num>
  <w:num w:numId="46" w16cid:durableId="1221012502">
    <w:abstractNumId w:val="29"/>
  </w:num>
  <w:num w:numId="47" w16cid:durableId="963969336">
    <w:abstractNumId w:val="38"/>
  </w:num>
  <w:num w:numId="48" w16cid:durableId="110677659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SwNLC0sDQ1MjAztTBV0lEKTi0uzszPAykwqgUA0hEmiywAAAA="/>
  </w:docVars>
  <w:rsids>
    <w:rsidRoot w:val="00911152"/>
    <w:rsid w:val="0000013C"/>
    <w:rsid w:val="00003D08"/>
    <w:rsid w:val="00004090"/>
    <w:rsid w:val="00004876"/>
    <w:rsid w:val="00005263"/>
    <w:rsid w:val="00010256"/>
    <w:rsid w:val="00022B98"/>
    <w:rsid w:val="000266D6"/>
    <w:rsid w:val="00027149"/>
    <w:rsid w:val="000328D2"/>
    <w:rsid w:val="00037DB9"/>
    <w:rsid w:val="00037F44"/>
    <w:rsid w:val="00041CC4"/>
    <w:rsid w:val="000478EF"/>
    <w:rsid w:val="00047CC1"/>
    <w:rsid w:val="00050F76"/>
    <w:rsid w:val="0005140C"/>
    <w:rsid w:val="0005640D"/>
    <w:rsid w:val="00060015"/>
    <w:rsid w:val="00062638"/>
    <w:rsid w:val="0006687F"/>
    <w:rsid w:val="0006785B"/>
    <w:rsid w:val="000732BE"/>
    <w:rsid w:val="00073A2B"/>
    <w:rsid w:val="0009589A"/>
    <w:rsid w:val="00097CFA"/>
    <w:rsid w:val="000A15EC"/>
    <w:rsid w:val="000A1D39"/>
    <w:rsid w:val="000A49B0"/>
    <w:rsid w:val="000A5909"/>
    <w:rsid w:val="000B13CF"/>
    <w:rsid w:val="000B2E97"/>
    <w:rsid w:val="000B5915"/>
    <w:rsid w:val="000B5EB8"/>
    <w:rsid w:val="000B73A0"/>
    <w:rsid w:val="000C2246"/>
    <w:rsid w:val="000D5EE0"/>
    <w:rsid w:val="000E199C"/>
    <w:rsid w:val="000E2EC2"/>
    <w:rsid w:val="000E3243"/>
    <w:rsid w:val="000E5428"/>
    <w:rsid w:val="000F003F"/>
    <w:rsid w:val="000F173C"/>
    <w:rsid w:val="0010025E"/>
    <w:rsid w:val="001135FB"/>
    <w:rsid w:val="001201F5"/>
    <w:rsid w:val="00122C54"/>
    <w:rsid w:val="001235D7"/>
    <w:rsid w:val="0012759D"/>
    <w:rsid w:val="001428D1"/>
    <w:rsid w:val="00154826"/>
    <w:rsid w:val="00155D92"/>
    <w:rsid w:val="0015629A"/>
    <w:rsid w:val="0017346D"/>
    <w:rsid w:val="00175A09"/>
    <w:rsid w:val="0018079A"/>
    <w:rsid w:val="00180A75"/>
    <w:rsid w:val="00183A88"/>
    <w:rsid w:val="00186E9F"/>
    <w:rsid w:val="001900BB"/>
    <w:rsid w:val="00191735"/>
    <w:rsid w:val="0019478A"/>
    <w:rsid w:val="00195DDB"/>
    <w:rsid w:val="00197CFA"/>
    <w:rsid w:val="001A700C"/>
    <w:rsid w:val="001B4D69"/>
    <w:rsid w:val="001B4E94"/>
    <w:rsid w:val="001D4B5A"/>
    <w:rsid w:val="001D753C"/>
    <w:rsid w:val="001E283B"/>
    <w:rsid w:val="001E653D"/>
    <w:rsid w:val="001F1121"/>
    <w:rsid w:val="00201E9A"/>
    <w:rsid w:val="00203127"/>
    <w:rsid w:val="0021221D"/>
    <w:rsid w:val="002212EB"/>
    <w:rsid w:val="00224A0E"/>
    <w:rsid w:val="0023055D"/>
    <w:rsid w:val="00232AEA"/>
    <w:rsid w:val="00233705"/>
    <w:rsid w:val="00237321"/>
    <w:rsid w:val="00240755"/>
    <w:rsid w:val="00242218"/>
    <w:rsid w:val="00250FE6"/>
    <w:rsid w:val="00251C6A"/>
    <w:rsid w:val="002551B9"/>
    <w:rsid w:val="00255946"/>
    <w:rsid w:val="002703C3"/>
    <w:rsid w:val="0027696D"/>
    <w:rsid w:val="00277644"/>
    <w:rsid w:val="00282862"/>
    <w:rsid w:val="00282ABB"/>
    <w:rsid w:val="0028358F"/>
    <w:rsid w:val="0028544A"/>
    <w:rsid w:val="00292435"/>
    <w:rsid w:val="002A26F2"/>
    <w:rsid w:val="002B58B4"/>
    <w:rsid w:val="002B691A"/>
    <w:rsid w:val="002C6285"/>
    <w:rsid w:val="002D6779"/>
    <w:rsid w:val="002E5546"/>
    <w:rsid w:val="002E690A"/>
    <w:rsid w:val="002E6B38"/>
    <w:rsid w:val="002F07E8"/>
    <w:rsid w:val="002F744E"/>
    <w:rsid w:val="00304D20"/>
    <w:rsid w:val="003109BF"/>
    <w:rsid w:val="00311876"/>
    <w:rsid w:val="00312829"/>
    <w:rsid w:val="003168F8"/>
    <w:rsid w:val="00323372"/>
    <w:rsid w:val="00323EDE"/>
    <w:rsid w:val="003372C5"/>
    <w:rsid w:val="00340DC9"/>
    <w:rsid w:val="00341321"/>
    <w:rsid w:val="00342C05"/>
    <w:rsid w:val="00346066"/>
    <w:rsid w:val="003502A1"/>
    <w:rsid w:val="00352563"/>
    <w:rsid w:val="00360DF4"/>
    <w:rsid w:val="00363DDD"/>
    <w:rsid w:val="00364D85"/>
    <w:rsid w:val="0036560A"/>
    <w:rsid w:val="00373DDC"/>
    <w:rsid w:val="0038083B"/>
    <w:rsid w:val="00383241"/>
    <w:rsid w:val="00383BE6"/>
    <w:rsid w:val="00383D2E"/>
    <w:rsid w:val="00387EF8"/>
    <w:rsid w:val="00392C53"/>
    <w:rsid w:val="003959BA"/>
    <w:rsid w:val="003970EB"/>
    <w:rsid w:val="00397891"/>
    <w:rsid w:val="003A4371"/>
    <w:rsid w:val="003B2541"/>
    <w:rsid w:val="003B6004"/>
    <w:rsid w:val="003B6168"/>
    <w:rsid w:val="003C0205"/>
    <w:rsid w:val="003C14AC"/>
    <w:rsid w:val="003C23F5"/>
    <w:rsid w:val="003C4983"/>
    <w:rsid w:val="003C7E12"/>
    <w:rsid w:val="003D103F"/>
    <w:rsid w:val="003D5B9A"/>
    <w:rsid w:val="003E3C01"/>
    <w:rsid w:val="003E3F1D"/>
    <w:rsid w:val="003F2E81"/>
    <w:rsid w:val="004026BB"/>
    <w:rsid w:val="00403126"/>
    <w:rsid w:val="0040643C"/>
    <w:rsid w:val="00410FDC"/>
    <w:rsid w:val="004229F2"/>
    <w:rsid w:val="00422C3C"/>
    <w:rsid w:val="0042511F"/>
    <w:rsid w:val="00430280"/>
    <w:rsid w:val="00430921"/>
    <w:rsid w:val="00431E4C"/>
    <w:rsid w:val="00434B79"/>
    <w:rsid w:val="0043683A"/>
    <w:rsid w:val="00440049"/>
    <w:rsid w:val="004446EF"/>
    <w:rsid w:val="00445821"/>
    <w:rsid w:val="00466041"/>
    <w:rsid w:val="00466D17"/>
    <w:rsid w:val="00476A9F"/>
    <w:rsid w:val="00477B55"/>
    <w:rsid w:val="004905BC"/>
    <w:rsid w:val="00490907"/>
    <w:rsid w:val="00493DC8"/>
    <w:rsid w:val="004944C9"/>
    <w:rsid w:val="004957F9"/>
    <w:rsid w:val="00497901"/>
    <w:rsid w:val="004A37D5"/>
    <w:rsid w:val="004A5C35"/>
    <w:rsid w:val="004A72C0"/>
    <w:rsid w:val="004B11A0"/>
    <w:rsid w:val="004B179A"/>
    <w:rsid w:val="004B2EB4"/>
    <w:rsid w:val="004C0A59"/>
    <w:rsid w:val="004C291D"/>
    <w:rsid w:val="004C3533"/>
    <w:rsid w:val="004C5BA4"/>
    <w:rsid w:val="004C7279"/>
    <w:rsid w:val="004D2FAB"/>
    <w:rsid w:val="004D34FD"/>
    <w:rsid w:val="004D48AE"/>
    <w:rsid w:val="004D60D6"/>
    <w:rsid w:val="004E5398"/>
    <w:rsid w:val="004E6EEE"/>
    <w:rsid w:val="004E73C4"/>
    <w:rsid w:val="00502D78"/>
    <w:rsid w:val="00504D82"/>
    <w:rsid w:val="00507E23"/>
    <w:rsid w:val="00510392"/>
    <w:rsid w:val="00511F8F"/>
    <w:rsid w:val="00512D2B"/>
    <w:rsid w:val="005158E8"/>
    <w:rsid w:val="00517B55"/>
    <w:rsid w:val="00520AAE"/>
    <w:rsid w:val="00520AD3"/>
    <w:rsid w:val="005236F6"/>
    <w:rsid w:val="005304A8"/>
    <w:rsid w:val="00532499"/>
    <w:rsid w:val="00535472"/>
    <w:rsid w:val="00537625"/>
    <w:rsid w:val="00541BA6"/>
    <w:rsid w:val="00543117"/>
    <w:rsid w:val="00543CA4"/>
    <w:rsid w:val="00554E31"/>
    <w:rsid w:val="0056398D"/>
    <w:rsid w:val="0056555B"/>
    <w:rsid w:val="00580AAD"/>
    <w:rsid w:val="00590ED4"/>
    <w:rsid w:val="00593AFA"/>
    <w:rsid w:val="00594B9F"/>
    <w:rsid w:val="005956BF"/>
    <w:rsid w:val="005A13A2"/>
    <w:rsid w:val="005A2206"/>
    <w:rsid w:val="005B4303"/>
    <w:rsid w:val="005B4862"/>
    <w:rsid w:val="005C3078"/>
    <w:rsid w:val="005C5A54"/>
    <w:rsid w:val="005D1C1B"/>
    <w:rsid w:val="005D251B"/>
    <w:rsid w:val="005D34ED"/>
    <w:rsid w:val="005D77AD"/>
    <w:rsid w:val="005E0A1C"/>
    <w:rsid w:val="005E1143"/>
    <w:rsid w:val="005E1B6E"/>
    <w:rsid w:val="005E6569"/>
    <w:rsid w:val="005F0B30"/>
    <w:rsid w:val="005F69A5"/>
    <w:rsid w:val="00601BCD"/>
    <w:rsid w:val="006065B9"/>
    <w:rsid w:val="0061094A"/>
    <w:rsid w:val="00621BFC"/>
    <w:rsid w:val="00644F7F"/>
    <w:rsid w:val="006458D3"/>
    <w:rsid w:val="0065526B"/>
    <w:rsid w:val="006556B3"/>
    <w:rsid w:val="0065591A"/>
    <w:rsid w:val="00660C3A"/>
    <w:rsid w:val="00661BCC"/>
    <w:rsid w:val="006622D9"/>
    <w:rsid w:val="00664731"/>
    <w:rsid w:val="00664DFF"/>
    <w:rsid w:val="00665463"/>
    <w:rsid w:val="00672E83"/>
    <w:rsid w:val="00673A73"/>
    <w:rsid w:val="00676088"/>
    <w:rsid w:val="006771E3"/>
    <w:rsid w:val="00680ADA"/>
    <w:rsid w:val="0068377A"/>
    <w:rsid w:val="00691AA2"/>
    <w:rsid w:val="00692780"/>
    <w:rsid w:val="006A2F70"/>
    <w:rsid w:val="006A45D9"/>
    <w:rsid w:val="006B0E5E"/>
    <w:rsid w:val="006B210A"/>
    <w:rsid w:val="006B2453"/>
    <w:rsid w:val="006C04B8"/>
    <w:rsid w:val="006C0D7C"/>
    <w:rsid w:val="006C6E1E"/>
    <w:rsid w:val="006C78CB"/>
    <w:rsid w:val="006D2AA1"/>
    <w:rsid w:val="006D7352"/>
    <w:rsid w:val="006D7692"/>
    <w:rsid w:val="006E068A"/>
    <w:rsid w:val="006F25B3"/>
    <w:rsid w:val="006F33EE"/>
    <w:rsid w:val="00703B30"/>
    <w:rsid w:val="00704045"/>
    <w:rsid w:val="00712496"/>
    <w:rsid w:val="00717B64"/>
    <w:rsid w:val="007214D8"/>
    <w:rsid w:val="00723625"/>
    <w:rsid w:val="00725E4F"/>
    <w:rsid w:val="00726C39"/>
    <w:rsid w:val="0073301C"/>
    <w:rsid w:val="00747481"/>
    <w:rsid w:val="0075010E"/>
    <w:rsid w:val="007510A7"/>
    <w:rsid w:val="00761D7D"/>
    <w:rsid w:val="007722BF"/>
    <w:rsid w:val="007772DF"/>
    <w:rsid w:val="00782EF4"/>
    <w:rsid w:val="00783863"/>
    <w:rsid w:val="00784FCF"/>
    <w:rsid w:val="0079501A"/>
    <w:rsid w:val="007A2E90"/>
    <w:rsid w:val="007A55BB"/>
    <w:rsid w:val="007A6FB4"/>
    <w:rsid w:val="007B1761"/>
    <w:rsid w:val="007B592F"/>
    <w:rsid w:val="007C0078"/>
    <w:rsid w:val="007C3310"/>
    <w:rsid w:val="007C4DC5"/>
    <w:rsid w:val="007C6246"/>
    <w:rsid w:val="007C7431"/>
    <w:rsid w:val="007D0D2C"/>
    <w:rsid w:val="007D17C9"/>
    <w:rsid w:val="007E0D8E"/>
    <w:rsid w:val="007E113F"/>
    <w:rsid w:val="007E4845"/>
    <w:rsid w:val="007E727B"/>
    <w:rsid w:val="007F1793"/>
    <w:rsid w:val="007F6A2B"/>
    <w:rsid w:val="0080099F"/>
    <w:rsid w:val="00812A87"/>
    <w:rsid w:val="00814377"/>
    <w:rsid w:val="00820DF8"/>
    <w:rsid w:val="008238F9"/>
    <w:rsid w:val="00823A50"/>
    <w:rsid w:val="00827303"/>
    <w:rsid w:val="00833212"/>
    <w:rsid w:val="00834201"/>
    <w:rsid w:val="00842B62"/>
    <w:rsid w:val="008440DC"/>
    <w:rsid w:val="00844860"/>
    <w:rsid w:val="00846C5C"/>
    <w:rsid w:val="0085044E"/>
    <w:rsid w:val="0085299D"/>
    <w:rsid w:val="00853471"/>
    <w:rsid w:val="00853C37"/>
    <w:rsid w:val="00861F79"/>
    <w:rsid w:val="00863427"/>
    <w:rsid w:val="0086400D"/>
    <w:rsid w:val="008658F5"/>
    <w:rsid w:val="008805A1"/>
    <w:rsid w:val="00880F8E"/>
    <w:rsid w:val="00881A50"/>
    <w:rsid w:val="008845CC"/>
    <w:rsid w:val="0089250C"/>
    <w:rsid w:val="00895AED"/>
    <w:rsid w:val="00895CE6"/>
    <w:rsid w:val="008970F8"/>
    <w:rsid w:val="008A262E"/>
    <w:rsid w:val="008A568F"/>
    <w:rsid w:val="008A6F5E"/>
    <w:rsid w:val="008B6985"/>
    <w:rsid w:val="008D0B01"/>
    <w:rsid w:val="008D27F0"/>
    <w:rsid w:val="008D7084"/>
    <w:rsid w:val="008D725E"/>
    <w:rsid w:val="008E300D"/>
    <w:rsid w:val="008E5A68"/>
    <w:rsid w:val="008E74B1"/>
    <w:rsid w:val="008F1808"/>
    <w:rsid w:val="008F5DFA"/>
    <w:rsid w:val="00905874"/>
    <w:rsid w:val="00911152"/>
    <w:rsid w:val="009210E6"/>
    <w:rsid w:val="00921B40"/>
    <w:rsid w:val="00922350"/>
    <w:rsid w:val="00922B9C"/>
    <w:rsid w:val="009278DF"/>
    <w:rsid w:val="009359D1"/>
    <w:rsid w:val="00937155"/>
    <w:rsid w:val="00945593"/>
    <w:rsid w:val="0095046C"/>
    <w:rsid w:val="00950A6D"/>
    <w:rsid w:val="00952FD4"/>
    <w:rsid w:val="0095395F"/>
    <w:rsid w:val="00953C6D"/>
    <w:rsid w:val="009557D6"/>
    <w:rsid w:val="00956709"/>
    <w:rsid w:val="009574BE"/>
    <w:rsid w:val="009608C7"/>
    <w:rsid w:val="009610B2"/>
    <w:rsid w:val="009624D3"/>
    <w:rsid w:val="00964470"/>
    <w:rsid w:val="00972191"/>
    <w:rsid w:val="00974879"/>
    <w:rsid w:val="00981D53"/>
    <w:rsid w:val="00982904"/>
    <w:rsid w:val="00986060"/>
    <w:rsid w:val="0099165A"/>
    <w:rsid w:val="00991E63"/>
    <w:rsid w:val="0099224A"/>
    <w:rsid w:val="00995404"/>
    <w:rsid w:val="009A0E60"/>
    <w:rsid w:val="009A296C"/>
    <w:rsid w:val="009A34E9"/>
    <w:rsid w:val="009A498B"/>
    <w:rsid w:val="009A6FE6"/>
    <w:rsid w:val="009B0EFE"/>
    <w:rsid w:val="009B1F44"/>
    <w:rsid w:val="009B4C51"/>
    <w:rsid w:val="009B5062"/>
    <w:rsid w:val="009C13D9"/>
    <w:rsid w:val="009C5781"/>
    <w:rsid w:val="009C6DAE"/>
    <w:rsid w:val="009D0A13"/>
    <w:rsid w:val="009D3EBC"/>
    <w:rsid w:val="009E4F95"/>
    <w:rsid w:val="009E68BC"/>
    <w:rsid w:val="009F291D"/>
    <w:rsid w:val="009F2E11"/>
    <w:rsid w:val="009F761A"/>
    <w:rsid w:val="009F7A8A"/>
    <w:rsid w:val="00A00B37"/>
    <w:rsid w:val="00A06356"/>
    <w:rsid w:val="00A07F3E"/>
    <w:rsid w:val="00A16AEC"/>
    <w:rsid w:val="00A2556E"/>
    <w:rsid w:val="00A2734F"/>
    <w:rsid w:val="00A314E0"/>
    <w:rsid w:val="00A3293E"/>
    <w:rsid w:val="00A34721"/>
    <w:rsid w:val="00A36CF1"/>
    <w:rsid w:val="00A42BFF"/>
    <w:rsid w:val="00A445E7"/>
    <w:rsid w:val="00A44AEC"/>
    <w:rsid w:val="00A52F25"/>
    <w:rsid w:val="00A54D2A"/>
    <w:rsid w:val="00A57064"/>
    <w:rsid w:val="00A71F0C"/>
    <w:rsid w:val="00A75BC8"/>
    <w:rsid w:val="00A83168"/>
    <w:rsid w:val="00A83636"/>
    <w:rsid w:val="00A83EE9"/>
    <w:rsid w:val="00A85C84"/>
    <w:rsid w:val="00A869E2"/>
    <w:rsid w:val="00A90502"/>
    <w:rsid w:val="00A928E7"/>
    <w:rsid w:val="00A976A7"/>
    <w:rsid w:val="00AA0931"/>
    <w:rsid w:val="00AA1859"/>
    <w:rsid w:val="00AA1EAE"/>
    <w:rsid w:val="00AA319A"/>
    <w:rsid w:val="00AA492D"/>
    <w:rsid w:val="00AB0073"/>
    <w:rsid w:val="00AB148C"/>
    <w:rsid w:val="00AC396C"/>
    <w:rsid w:val="00AC4994"/>
    <w:rsid w:val="00AC4C92"/>
    <w:rsid w:val="00AD0626"/>
    <w:rsid w:val="00AD1B01"/>
    <w:rsid w:val="00AD2713"/>
    <w:rsid w:val="00AE013D"/>
    <w:rsid w:val="00AE1936"/>
    <w:rsid w:val="00AE20F8"/>
    <w:rsid w:val="00AE6DF9"/>
    <w:rsid w:val="00AF0707"/>
    <w:rsid w:val="00B016AD"/>
    <w:rsid w:val="00B12FB8"/>
    <w:rsid w:val="00B141EF"/>
    <w:rsid w:val="00B17599"/>
    <w:rsid w:val="00B21674"/>
    <w:rsid w:val="00B37A44"/>
    <w:rsid w:val="00B53A5D"/>
    <w:rsid w:val="00B57AAA"/>
    <w:rsid w:val="00B665C9"/>
    <w:rsid w:val="00B73071"/>
    <w:rsid w:val="00B74FE8"/>
    <w:rsid w:val="00B75EDD"/>
    <w:rsid w:val="00B80288"/>
    <w:rsid w:val="00B853B6"/>
    <w:rsid w:val="00B9088F"/>
    <w:rsid w:val="00B95FF2"/>
    <w:rsid w:val="00BA729D"/>
    <w:rsid w:val="00BB055B"/>
    <w:rsid w:val="00BB32D2"/>
    <w:rsid w:val="00BB37DA"/>
    <w:rsid w:val="00BB5FF9"/>
    <w:rsid w:val="00BB6C31"/>
    <w:rsid w:val="00BC00BB"/>
    <w:rsid w:val="00BC0800"/>
    <w:rsid w:val="00BC66A8"/>
    <w:rsid w:val="00BC6A12"/>
    <w:rsid w:val="00BD26A3"/>
    <w:rsid w:val="00BE0582"/>
    <w:rsid w:val="00BE3F82"/>
    <w:rsid w:val="00C022BF"/>
    <w:rsid w:val="00C246F6"/>
    <w:rsid w:val="00C267BD"/>
    <w:rsid w:val="00C26E3F"/>
    <w:rsid w:val="00C30AD5"/>
    <w:rsid w:val="00C36894"/>
    <w:rsid w:val="00C43560"/>
    <w:rsid w:val="00C505B0"/>
    <w:rsid w:val="00C528DF"/>
    <w:rsid w:val="00C53165"/>
    <w:rsid w:val="00C54847"/>
    <w:rsid w:val="00C55FF6"/>
    <w:rsid w:val="00C5716C"/>
    <w:rsid w:val="00C600DC"/>
    <w:rsid w:val="00C6586A"/>
    <w:rsid w:val="00C67FAD"/>
    <w:rsid w:val="00C70AFD"/>
    <w:rsid w:val="00C723F4"/>
    <w:rsid w:val="00C77C6D"/>
    <w:rsid w:val="00C96020"/>
    <w:rsid w:val="00CB382B"/>
    <w:rsid w:val="00CB76D5"/>
    <w:rsid w:val="00CB7B4F"/>
    <w:rsid w:val="00CC081E"/>
    <w:rsid w:val="00CC2A09"/>
    <w:rsid w:val="00CD0E9F"/>
    <w:rsid w:val="00CD3D2F"/>
    <w:rsid w:val="00CD7701"/>
    <w:rsid w:val="00CD7FA6"/>
    <w:rsid w:val="00CE45F6"/>
    <w:rsid w:val="00CE5FAB"/>
    <w:rsid w:val="00CF435A"/>
    <w:rsid w:val="00CF7CCE"/>
    <w:rsid w:val="00D004E8"/>
    <w:rsid w:val="00D10BD0"/>
    <w:rsid w:val="00D1103A"/>
    <w:rsid w:val="00D14441"/>
    <w:rsid w:val="00D15D1F"/>
    <w:rsid w:val="00D171F9"/>
    <w:rsid w:val="00D21EFE"/>
    <w:rsid w:val="00D2240A"/>
    <w:rsid w:val="00D227CE"/>
    <w:rsid w:val="00D2411F"/>
    <w:rsid w:val="00D248E6"/>
    <w:rsid w:val="00D30CFC"/>
    <w:rsid w:val="00D312A9"/>
    <w:rsid w:val="00D33B4C"/>
    <w:rsid w:val="00D36F34"/>
    <w:rsid w:val="00D37141"/>
    <w:rsid w:val="00D37B12"/>
    <w:rsid w:val="00D408FD"/>
    <w:rsid w:val="00D41A00"/>
    <w:rsid w:val="00D43CEF"/>
    <w:rsid w:val="00D53C3D"/>
    <w:rsid w:val="00D66C80"/>
    <w:rsid w:val="00D70620"/>
    <w:rsid w:val="00D8674B"/>
    <w:rsid w:val="00D925EA"/>
    <w:rsid w:val="00D97768"/>
    <w:rsid w:val="00DA1867"/>
    <w:rsid w:val="00DA28DD"/>
    <w:rsid w:val="00DA3685"/>
    <w:rsid w:val="00DA3A23"/>
    <w:rsid w:val="00DB260A"/>
    <w:rsid w:val="00DB4554"/>
    <w:rsid w:val="00DD2D5C"/>
    <w:rsid w:val="00DD3046"/>
    <w:rsid w:val="00DD60EB"/>
    <w:rsid w:val="00DE042D"/>
    <w:rsid w:val="00DE0AC1"/>
    <w:rsid w:val="00DF47CE"/>
    <w:rsid w:val="00E03967"/>
    <w:rsid w:val="00E17EA3"/>
    <w:rsid w:val="00E209C0"/>
    <w:rsid w:val="00E276B9"/>
    <w:rsid w:val="00E309F8"/>
    <w:rsid w:val="00E33708"/>
    <w:rsid w:val="00E34E38"/>
    <w:rsid w:val="00E425FA"/>
    <w:rsid w:val="00E46320"/>
    <w:rsid w:val="00E4773F"/>
    <w:rsid w:val="00E47932"/>
    <w:rsid w:val="00E55BDC"/>
    <w:rsid w:val="00E577AF"/>
    <w:rsid w:val="00E607A8"/>
    <w:rsid w:val="00E61E50"/>
    <w:rsid w:val="00E6610A"/>
    <w:rsid w:val="00E67D8E"/>
    <w:rsid w:val="00E70A97"/>
    <w:rsid w:val="00E716F6"/>
    <w:rsid w:val="00E73203"/>
    <w:rsid w:val="00E73A37"/>
    <w:rsid w:val="00E76747"/>
    <w:rsid w:val="00E81411"/>
    <w:rsid w:val="00E856C6"/>
    <w:rsid w:val="00E93B59"/>
    <w:rsid w:val="00E970F4"/>
    <w:rsid w:val="00EA07B8"/>
    <w:rsid w:val="00EB5E01"/>
    <w:rsid w:val="00EB6D76"/>
    <w:rsid w:val="00ED3D22"/>
    <w:rsid w:val="00ED7BE5"/>
    <w:rsid w:val="00EE0286"/>
    <w:rsid w:val="00EE189E"/>
    <w:rsid w:val="00EE3580"/>
    <w:rsid w:val="00EE5877"/>
    <w:rsid w:val="00F05CC6"/>
    <w:rsid w:val="00F11009"/>
    <w:rsid w:val="00F24753"/>
    <w:rsid w:val="00F3420F"/>
    <w:rsid w:val="00F44341"/>
    <w:rsid w:val="00F44A49"/>
    <w:rsid w:val="00F460F5"/>
    <w:rsid w:val="00F47C54"/>
    <w:rsid w:val="00F57D4B"/>
    <w:rsid w:val="00F76D8D"/>
    <w:rsid w:val="00F77497"/>
    <w:rsid w:val="00F91D14"/>
    <w:rsid w:val="00F9250C"/>
    <w:rsid w:val="00F9289F"/>
    <w:rsid w:val="00FA25FB"/>
    <w:rsid w:val="00FA5148"/>
    <w:rsid w:val="00FA75DE"/>
    <w:rsid w:val="00FB20A1"/>
    <w:rsid w:val="00FB27E5"/>
    <w:rsid w:val="00FB5F7E"/>
    <w:rsid w:val="00FC2811"/>
    <w:rsid w:val="00FC5A18"/>
    <w:rsid w:val="00FC5F92"/>
    <w:rsid w:val="00FC63E8"/>
    <w:rsid w:val="00FD35F2"/>
    <w:rsid w:val="00FE2DDB"/>
    <w:rsid w:val="00FE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0ABF3"/>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Title" w:qFormat="1"/>
    <w:lsdException w:name="Default Paragraph Font" w:uiPriority="1"/>
    <w:lsdException w:name="Subtitle" w:qFormat="1"/>
    <w:lsdException w:name="Strong" w:qFormat="1"/>
    <w:lsdException w:name="Emphasis" w:semiHidden="1"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35D7"/>
    <w:pPr>
      <w:spacing w:before="160" w:after="80" w:line="336" w:lineRule="auto"/>
    </w:pPr>
    <w:rPr>
      <w:rFonts w:ascii="Verdana" w:hAnsi="Verdana"/>
      <w:szCs w:val="24"/>
    </w:rPr>
  </w:style>
  <w:style w:type="paragraph" w:styleId="Heading1">
    <w:name w:val="heading 1"/>
    <w:basedOn w:val="Normal"/>
    <w:next w:val="Normal"/>
    <w:link w:val="Heading1Char"/>
    <w:qFormat/>
    <w:rsid w:val="001235D7"/>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1235D7"/>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1235D7"/>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1235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35D7"/>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35D7"/>
    <w:pPr>
      <w:ind w:left="720"/>
    </w:pPr>
  </w:style>
  <w:style w:type="character" w:styleId="FollowedHyperlink">
    <w:name w:val="FollowedHyperlink"/>
    <w:rsid w:val="001235D7"/>
    <w:rPr>
      <w:color w:val="800080"/>
      <w:u w:val="single"/>
    </w:rPr>
  </w:style>
  <w:style w:type="paragraph" w:styleId="Footer">
    <w:name w:val="footer"/>
    <w:basedOn w:val="Normal"/>
    <w:link w:val="FooterChar"/>
    <w:rsid w:val="001235D7"/>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1235D7"/>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1235D7"/>
    <w:rPr>
      <w:color w:val="0000FF"/>
      <w:u w:val="single"/>
    </w:rPr>
  </w:style>
  <w:style w:type="paragraph" w:customStyle="1" w:styleId="NumberedHeading2">
    <w:name w:val="Numbered Heading 2"/>
    <w:basedOn w:val="Normal"/>
    <w:rsid w:val="001235D7"/>
    <w:pPr>
      <w:numPr>
        <w:numId w:val="1"/>
      </w:numPr>
    </w:pPr>
  </w:style>
  <w:style w:type="paragraph" w:customStyle="1" w:styleId="Outlinenumbering">
    <w:name w:val="Outline numbering"/>
    <w:basedOn w:val="Normal"/>
    <w:rsid w:val="001235D7"/>
    <w:pPr>
      <w:numPr>
        <w:numId w:val="2"/>
      </w:numPr>
      <w:tabs>
        <w:tab w:val="clear" w:pos="360"/>
        <w:tab w:val="num" w:pos="720"/>
      </w:tabs>
      <w:ind w:left="720"/>
    </w:pPr>
    <w:rPr>
      <w:szCs w:val="20"/>
    </w:rPr>
  </w:style>
  <w:style w:type="character" w:styleId="PageNumber">
    <w:name w:val="page number"/>
    <w:basedOn w:val="DefaultParagraphFont"/>
    <w:rsid w:val="001235D7"/>
  </w:style>
  <w:style w:type="character" w:customStyle="1" w:styleId="UnresolvedMention1">
    <w:name w:val="Unresolved Mention1"/>
    <w:basedOn w:val="DefaultParagraphFont"/>
    <w:uiPriority w:val="99"/>
    <w:semiHidden/>
    <w:unhideWhenUsed/>
    <w:rsid w:val="00B853B6"/>
    <w:rPr>
      <w:color w:val="808080"/>
      <w:shd w:val="clear" w:color="auto" w:fill="E6E6E6"/>
    </w:rPr>
  </w:style>
  <w:style w:type="character" w:styleId="PlaceholderText">
    <w:name w:val="Placeholder Text"/>
    <w:basedOn w:val="DefaultParagraphFont"/>
    <w:uiPriority w:val="99"/>
    <w:semiHidden/>
    <w:rsid w:val="003B6168"/>
    <w:rPr>
      <w:color w:val="808080"/>
    </w:rPr>
  </w:style>
  <w:style w:type="character" w:customStyle="1" w:styleId="Red">
    <w:name w:val="Red"/>
    <w:basedOn w:val="DefaultParagraphFont"/>
    <w:uiPriority w:val="1"/>
    <w:rsid w:val="003B6168"/>
    <w:rPr>
      <w:color w:val="FF0000"/>
    </w:rPr>
  </w:style>
  <w:style w:type="character" w:styleId="UnresolvedMention">
    <w:name w:val="Unresolved Mention"/>
    <w:basedOn w:val="DefaultParagraphFont"/>
    <w:uiPriority w:val="99"/>
    <w:semiHidden/>
    <w:unhideWhenUsed/>
    <w:rsid w:val="00676088"/>
    <w:rPr>
      <w:color w:val="605E5C"/>
      <w:shd w:val="clear" w:color="auto" w:fill="E1DFDD"/>
    </w:rPr>
  </w:style>
  <w:style w:type="paragraph" w:styleId="Caption">
    <w:name w:val="caption"/>
    <w:basedOn w:val="Normal"/>
    <w:next w:val="Normal"/>
    <w:unhideWhenUsed/>
    <w:rsid w:val="00AE20F8"/>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235D7"/>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1235D7"/>
    <w:pPr>
      <w:spacing w:before="80" w:line="240" w:lineRule="auto"/>
    </w:pPr>
    <w:rPr>
      <w:rFonts w:ascii="Courier New" w:hAnsi="Courier New"/>
    </w:rPr>
  </w:style>
  <w:style w:type="paragraph" w:styleId="TOC1">
    <w:name w:val="toc 1"/>
    <w:basedOn w:val="Normal"/>
    <w:next w:val="Normal"/>
    <w:autoRedefine/>
    <w:uiPriority w:val="39"/>
    <w:unhideWhenUsed/>
    <w:rsid w:val="001235D7"/>
    <w:pPr>
      <w:spacing w:after="100" w:line="240" w:lineRule="auto"/>
    </w:pPr>
  </w:style>
  <w:style w:type="paragraph" w:styleId="TOC2">
    <w:name w:val="toc 2"/>
    <w:basedOn w:val="Normal"/>
    <w:next w:val="Normal"/>
    <w:autoRedefine/>
    <w:uiPriority w:val="39"/>
    <w:unhideWhenUsed/>
    <w:rsid w:val="001235D7"/>
    <w:pPr>
      <w:spacing w:after="100" w:line="240" w:lineRule="auto"/>
      <w:ind w:left="202"/>
    </w:pPr>
  </w:style>
  <w:style w:type="paragraph" w:styleId="TOC3">
    <w:name w:val="toc 3"/>
    <w:basedOn w:val="Normal"/>
    <w:next w:val="Normal"/>
    <w:autoRedefine/>
    <w:uiPriority w:val="39"/>
    <w:unhideWhenUsed/>
    <w:rsid w:val="001235D7"/>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29110">
      <w:bodyDiv w:val="1"/>
      <w:marLeft w:val="0"/>
      <w:marRight w:val="0"/>
      <w:marTop w:val="0"/>
      <w:marBottom w:val="0"/>
      <w:divBdr>
        <w:top w:val="none" w:sz="0" w:space="0" w:color="auto"/>
        <w:left w:val="none" w:sz="0" w:space="0" w:color="auto"/>
        <w:bottom w:val="none" w:sz="0" w:space="0" w:color="auto"/>
        <w:right w:val="none" w:sz="0" w:space="0" w:color="auto"/>
      </w:divBdr>
      <w:divsChild>
        <w:div w:id="144709344">
          <w:marLeft w:val="0"/>
          <w:marRight w:val="0"/>
          <w:marTop w:val="150"/>
          <w:marBottom w:val="150"/>
          <w:divBdr>
            <w:top w:val="single" w:sz="6" w:space="0" w:color="222222"/>
            <w:left w:val="single" w:sz="6" w:space="0" w:color="222222"/>
            <w:bottom w:val="single" w:sz="6" w:space="0" w:color="222222"/>
            <w:right w:val="single" w:sz="6" w:space="0" w:color="222222"/>
          </w:divBdr>
          <w:divsChild>
            <w:div w:id="885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4892">
      <w:bodyDiv w:val="1"/>
      <w:marLeft w:val="0"/>
      <w:marRight w:val="0"/>
      <w:marTop w:val="0"/>
      <w:marBottom w:val="0"/>
      <w:divBdr>
        <w:top w:val="none" w:sz="0" w:space="0" w:color="auto"/>
        <w:left w:val="none" w:sz="0" w:space="0" w:color="auto"/>
        <w:bottom w:val="none" w:sz="0" w:space="0" w:color="auto"/>
        <w:right w:val="none" w:sz="0" w:space="0" w:color="auto"/>
      </w:divBdr>
    </w:div>
    <w:div w:id="639193561">
      <w:bodyDiv w:val="1"/>
      <w:marLeft w:val="0"/>
      <w:marRight w:val="0"/>
      <w:marTop w:val="0"/>
      <w:marBottom w:val="0"/>
      <w:divBdr>
        <w:top w:val="none" w:sz="0" w:space="0" w:color="auto"/>
        <w:left w:val="none" w:sz="0" w:space="0" w:color="auto"/>
        <w:bottom w:val="none" w:sz="0" w:space="0" w:color="auto"/>
        <w:right w:val="none" w:sz="0" w:space="0" w:color="auto"/>
      </w:divBdr>
      <w:divsChild>
        <w:div w:id="835532044">
          <w:marLeft w:val="0"/>
          <w:marRight w:val="0"/>
          <w:marTop w:val="150"/>
          <w:marBottom w:val="150"/>
          <w:divBdr>
            <w:top w:val="single" w:sz="6" w:space="0" w:color="222222"/>
            <w:left w:val="single" w:sz="6" w:space="0" w:color="222222"/>
            <w:bottom w:val="single" w:sz="6" w:space="0" w:color="222222"/>
            <w:right w:val="single" w:sz="6" w:space="0" w:color="222222"/>
          </w:divBdr>
          <w:divsChild>
            <w:div w:id="20828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301">
      <w:bodyDiv w:val="1"/>
      <w:marLeft w:val="0"/>
      <w:marRight w:val="0"/>
      <w:marTop w:val="0"/>
      <w:marBottom w:val="0"/>
      <w:divBdr>
        <w:top w:val="none" w:sz="0" w:space="0" w:color="auto"/>
        <w:left w:val="none" w:sz="0" w:space="0" w:color="auto"/>
        <w:bottom w:val="none" w:sz="0" w:space="0" w:color="auto"/>
        <w:right w:val="none" w:sz="0" w:space="0" w:color="auto"/>
      </w:divBdr>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69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lfa.com.tw/collections/wifi-indoor-802-11n-usb-wifi-adapter"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F4D19E111EC4EAEA5BC92A84687CE87"/>
        <w:category>
          <w:name w:val="General"/>
          <w:gallery w:val="placeholder"/>
        </w:category>
        <w:types>
          <w:type w:val="bbPlcHdr"/>
        </w:types>
        <w:behaviors>
          <w:behavior w:val="content"/>
        </w:behaviors>
        <w:guid w:val="{CD3C1DFB-4AB6-4380-BAA1-C6BB00074BC0}"/>
      </w:docPartPr>
      <w:docPartBody>
        <w:p w:rsidR="001A5FFD" w:rsidRDefault="00BA5E9A" w:rsidP="00BA5E9A">
          <w:pPr>
            <w:pStyle w:val="9F4D19E111EC4EAEA5BC92A84687CE87"/>
          </w:pPr>
          <w:r w:rsidRPr="004B3313">
            <w:rPr>
              <w:rStyle w:val="PlaceholderText"/>
              <w:color w:val="FF0000"/>
            </w:rPr>
            <w:t>Click or tap here to enter text.</w:t>
          </w:r>
        </w:p>
      </w:docPartBody>
    </w:docPart>
    <w:docPart>
      <w:docPartPr>
        <w:name w:val="B54A3105AF324FE7B598BB66E3F2342E"/>
        <w:category>
          <w:name w:val="General"/>
          <w:gallery w:val="placeholder"/>
        </w:category>
        <w:types>
          <w:type w:val="bbPlcHdr"/>
        </w:types>
        <w:behaviors>
          <w:behavior w:val="content"/>
        </w:behaviors>
        <w:guid w:val="{08985A7E-F484-4531-A4D3-6B0698B4AE3C}"/>
      </w:docPartPr>
      <w:docPartBody>
        <w:p w:rsidR="00BC1529" w:rsidRDefault="00DA7583" w:rsidP="00DA7583">
          <w:pPr>
            <w:pStyle w:val="B54A3105AF324FE7B598BB66E3F2342E"/>
          </w:pPr>
          <w:r w:rsidRPr="004B3313">
            <w:rPr>
              <w:rStyle w:val="PlaceholderText"/>
              <w:color w:val="FF0000"/>
            </w:rPr>
            <w:t>Click or tap here to enter text.</w:t>
          </w:r>
        </w:p>
      </w:docPartBody>
    </w:docPart>
    <w:docPart>
      <w:docPartPr>
        <w:name w:val="7582D9F16BB047618917DF9B24CE9B27"/>
        <w:category>
          <w:name w:val="General"/>
          <w:gallery w:val="placeholder"/>
        </w:category>
        <w:types>
          <w:type w:val="bbPlcHdr"/>
        </w:types>
        <w:behaviors>
          <w:behavior w:val="content"/>
        </w:behaviors>
        <w:guid w:val="{9689F4DF-3EC3-48B6-ABEF-DE0AF8974C76}"/>
      </w:docPartPr>
      <w:docPartBody>
        <w:p w:rsidR="0066173A" w:rsidRDefault="00CF00F1" w:rsidP="00CF00F1">
          <w:pPr>
            <w:pStyle w:val="7582D9F16BB047618917DF9B24CE9B27"/>
          </w:pPr>
          <w:r w:rsidRPr="004B3313">
            <w:rPr>
              <w:rStyle w:val="PlaceholderText"/>
              <w:color w:val="FF0000"/>
            </w:rPr>
            <w:t>Click or tap here to enter text.</w:t>
          </w:r>
        </w:p>
      </w:docPartBody>
    </w:docPart>
    <w:docPart>
      <w:docPartPr>
        <w:name w:val="33E554E31FE1425C8B4F48020CC35366"/>
        <w:category>
          <w:name w:val="General"/>
          <w:gallery w:val="placeholder"/>
        </w:category>
        <w:types>
          <w:type w:val="bbPlcHdr"/>
        </w:types>
        <w:behaviors>
          <w:behavior w:val="content"/>
        </w:behaviors>
        <w:guid w:val="{E051CADC-7058-4244-8231-DD65E87EA422}"/>
      </w:docPartPr>
      <w:docPartBody>
        <w:p w:rsidR="0066173A" w:rsidRDefault="00CF00F1" w:rsidP="00CF00F1">
          <w:pPr>
            <w:pStyle w:val="33E554E31FE1425C8B4F48020CC35366"/>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E9A"/>
    <w:rsid w:val="001A5FFD"/>
    <w:rsid w:val="0066173A"/>
    <w:rsid w:val="00672E83"/>
    <w:rsid w:val="00703B30"/>
    <w:rsid w:val="00866F8D"/>
    <w:rsid w:val="009608C7"/>
    <w:rsid w:val="009C13D9"/>
    <w:rsid w:val="00B670D1"/>
    <w:rsid w:val="00BA5E9A"/>
    <w:rsid w:val="00BC1529"/>
    <w:rsid w:val="00C36894"/>
    <w:rsid w:val="00C80354"/>
    <w:rsid w:val="00CF00F1"/>
    <w:rsid w:val="00DA7583"/>
    <w:rsid w:val="00DA77F9"/>
    <w:rsid w:val="00EB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00F1"/>
    <w:rPr>
      <w:color w:val="808080"/>
    </w:rPr>
  </w:style>
  <w:style w:type="paragraph" w:customStyle="1" w:styleId="9F4D19E111EC4EAEA5BC92A84687CE87">
    <w:name w:val="9F4D19E111EC4EAEA5BC92A84687CE87"/>
    <w:rsid w:val="00BA5E9A"/>
  </w:style>
  <w:style w:type="paragraph" w:customStyle="1" w:styleId="B54A3105AF324FE7B598BB66E3F2342E">
    <w:name w:val="B54A3105AF324FE7B598BB66E3F2342E"/>
    <w:rsid w:val="00DA7583"/>
  </w:style>
  <w:style w:type="paragraph" w:customStyle="1" w:styleId="7582D9F16BB047618917DF9B24CE9B27">
    <w:name w:val="7582D9F16BB047618917DF9B24CE9B27"/>
    <w:rsid w:val="00CF00F1"/>
  </w:style>
  <w:style w:type="paragraph" w:customStyle="1" w:styleId="33E554E31FE1425C8B4F48020CC35366">
    <w:name w:val="33E554E31FE1425C8B4F48020CC35366"/>
    <w:rsid w:val="00CF00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17256-39D4-4923-B6DA-0F0B521B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476</TotalTime>
  <Pages>4</Pages>
  <Words>519</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550</cp:revision>
  <dcterms:created xsi:type="dcterms:W3CDTF">2015-12-15T21:55:00Z</dcterms:created>
  <dcterms:modified xsi:type="dcterms:W3CDTF">2025-04-21T00:33:00Z</dcterms:modified>
</cp:coreProperties>
</file>