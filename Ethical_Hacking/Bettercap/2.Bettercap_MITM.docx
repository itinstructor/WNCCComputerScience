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A66DA" w14:textId="5488F249" w:rsidR="00FF7FC1" w:rsidRDefault="00D44D0F" w:rsidP="00F31E5C">
      <w:pPr>
        <w:pStyle w:val="Heading1"/>
        <w:rPr>
          <w:bCs/>
        </w:rPr>
      </w:pPr>
      <w:bookmarkStart w:id="0" w:name="_Toc190778056"/>
      <w:proofErr w:type="spellStart"/>
      <w:r>
        <w:t>Bettercap</w:t>
      </w:r>
      <w:proofErr w:type="spellEnd"/>
      <w:r w:rsidR="00C85832">
        <w:t xml:space="preserve"> MITM</w:t>
      </w:r>
      <w:r w:rsidR="00F31E5C">
        <w:t xml:space="preserve"> </w:t>
      </w:r>
      <w:r w:rsidR="00CC7328">
        <w:t>-</w:t>
      </w:r>
      <w:r w:rsidR="008C0D5E">
        <w:t xml:space="preserve"> </w:t>
      </w:r>
      <w:r w:rsidR="003E4572">
        <w:rPr>
          <w:bCs/>
        </w:rPr>
        <w:t>Man in the Middle Attack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9762962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505A8F" w14:textId="320AC9AE" w:rsidR="0021777C" w:rsidRDefault="0021777C">
          <w:pPr>
            <w:pStyle w:val="TOCHeading"/>
          </w:pPr>
          <w:r>
            <w:t>Contents</w:t>
          </w:r>
        </w:p>
        <w:p w14:paraId="56660B55" w14:textId="37AB402E" w:rsidR="008A4FBB" w:rsidRDefault="0021777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78056" w:history="1">
            <w:r w:rsidR="008A4FBB" w:rsidRPr="00CE315C">
              <w:rPr>
                <w:rStyle w:val="Hyperlink"/>
                <w:noProof/>
              </w:rPr>
              <w:t xml:space="preserve">Bettercap MITM - </w:t>
            </w:r>
            <w:r w:rsidR="008A4FBB" w:rsidRPr="00CE315C">
              <w:rPr>
                <w:rStyle w:val="Hyperlink"/>
                <w:bCs/>
                <w:noProof/>
              </w:rPr>
              <w:t>Man in the Middle Attack</w:t>
            </w:r>
            <w:r w:rsidR="008A4FBB">
              <w:rPr>
                <w:noProof/>
                <w:webHidden/>
              </w:rPr>
              <w:tab/>
            </w:r>
            <w:r w:rsidR="008A4FBB">
              <w:rPr>
                <w:noProof/>
                <w:webHidden/>
              </w:rPr>
              <w:fldChar w:fldCharType="begin"/>
            </w:r>
            <w:r w:rsidR="008A4FBB">
              <w:rPr>
                <w:noProof/>
                <w:webHidden/>
              </w:rPr>
              <w:instrText xml:space="preserve"> PAGEREF _Toc190778056 \h </w:instrText>
            </w:r>
            <w:r w:rsidR="008A4FBB">
              <w:rPr>
                <w:noProof/>
                <w:webHidden/>
              </w:rPr>
            </w:r>
            <w:r w:rsidR="008A4FBB">
              <w:rPr>
                <w:noProof/>
                <w:webHidden/>
              </w:rPr>
              <w:fldChar w:fldCharType="separate"/>
            </w:r>
            <w:r w:rsidR="008A4FBB">
              <w:rPr>
                <w:noProof/>
                <w:webHidden/>
              </w:rPr>
              <w:t>1</w:t>
            </w:r>
            <w:r w:rsidR="008A4FBB">
              <w:rPr>
                <w:noProof/>
                <w:webHidden/>
              </w:rPr>
              <w:fldChar w:fldCharType="end"/>
            </w:r>
          </w:hyperlink>
        </w:p>
        <w:p w14:paraId="23CDA29C" w14:textId="3850485E" w:rsidR="008A4FBB" w:rsidRDefault="008A4F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57" w:history="1">
            <w:r w:rsidRPr="00CE315C">
              <w:rPr>
                <w:rStyle w:val="Hyperlink"/>
                <w:noProof/>
              </w:rPr>
              <w:t>Lab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EF46" w14:textId="57102373" w:rsidR="008A4FBB" w:rsidRDefault="008A4F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58" w:history="1">
            <w:r w:rsidRPr="00CE315C">
              <w:rPr>
                <w:rStyle w:val="Hyperlink"/>
                <w:noProof/>
              </w:rPr>
              <w:t>1. Create a NAT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178A" w14:textId="6F58D505" w:rsidR="008A4FBB" w:rsidRDefault="008A4F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59" w:history="1">
            <w:r w:rsidRPr="00CE315C">
              <w:rPr>
                <w:rStyle w:val="Hyperlink"/>
                <w:noProof/>
              </w:rPr>
              <w:t>2. View Local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CB11" w14:textId="654DAFFF" w:rsidR="008A4FBB" w:rsidRDefault="008A4F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60" w:history="1">
            <w:r w:rsidRPr="00CE315C">
              <w:rPr>
                <w:rStyle w:val="Hyperlink"/>
                <w:noProof/>
              </w:rPr>
              <w:t>3. bettercap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4562" w14:textId="1FDF3F85" w:rsidR="008A4FBB" w:rsidRDefault="008A4F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61" w:history="1">
            <w:r w:rsidRPr="00CE315C">
              <w:rPr>
                <w:rStyle w:val="Hyperlink"/>
                <w:noProof/>
              </w:rPr>
              <w:t>4. Automate bettercap with a Caplet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A442" w14:textId="44C6BE51" w:rsidR="008A4FBB" w:rsidRDefault="008A4FB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90778062" w:history="1">
            <w:r w:rsidRPr="00CE315C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1A57" w14:textId="4F1541C8" w:rsidR="00803366" w:rsidRDefault="0021777C" w:rsidP="00074C1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C08EB9" w14:textId="38C7616C" w:rsidR="00074C1E" w:rsidRDefault="00074C1E" w:rsidP="00074C1E">
      <w:r>
        <w:t xml:space="preserve">Time required: </w:t>
      </w:r>
      <w:r w:rsidR="00BA370A">
        <w:t>90</w:t>
      </w:r>
      <w:r>
        <w:t xml:space="preserve"> minutes</w:t>
      </w:r>
    </w:p>
    <w:p w14:paraId="7452A603" w14:textId="7BAFA406" w:rsidR="00165D51" w:rsidRDefault="00165D51" w:rsidP="00165D51">
      <w:pPr>
        <w:pStyle w:val="Heading1"/>
      </w:pPr>
      <w:bookmarkStart w:id="1" w:name="_Toc190778057"/>
      <w:r>
        <w:t>Lab Requirements</w:t>
      </w:r>
      <w:bookmarkEnd w:id="1"/>
    </w:p>
    <w:p w14:paraId="1C346C39" w14:textId="1831A646" w:rsidR="00A24B6B" w:rsidRPr="00A24B6B" w:rsidRDefault="00A24B6B" w:rsidP="00A24B6B">
      <w:r>
        <w:t>This lab can disrupt network communications on a production network. We want to do this lab in a completely virtual environment.</w:t>
      </w:r>
    </w:p>
    <w:p w14:paraId="5F121E5B" w14:textId="19F57388" w:rsidR="00165D51" w:rsidRDefault="00165D51" w:rsidP="00AF063E">
      <w:pPr>
        <w:pStyle w:val="ListParagraph"/>
        <w:numPr>
          <w:ilvl w:val="0"/>
          <w:numId w:val="3"/>
        </w:numPr>
      </w:pPr>
      <w:r>
        <w:t>Kali Linux VM</w:t>
      </w:r>
    </w:p>
    <w:p w14:paraId="785DD536" w14:textId="5F7F484A" w:rsidR="00165D51" w:rsidRDefault="00165D51" w:rsidP="00AF063E">
      <w:pPr>
        <w:pStyle w:val="ListParagraph"/>
        <w:numPr>
          <w:ilvl w:val="0"/>
          <w:numId w:val="3"/>
        </w:numPr>
      </w:pPr>
      <w:r>
        <w:t>Windows VM</w:t>
      </w:r>
      <w:r w:rsidR="00C93AB6">
        <w:t xml:space="preserve"> with Google Chrome</w:t>
      </w:r>
    </w:p>
    <w:p w14:paraId="6EF64792" w14:textId="54002380" w:rsidR="00165D51" w:rsidRPr="00165D51" w:rsidRDefault="00165D51" w:rsidP="00AF063E">
      <w:pPr>
        <w:pStyle w:val="ListParagraph"/>
        <w:numPr>
          <w:ilvl w:val="0"/>
          <w:numId w:val="3"/>
        </w:numPr>
      </w:pPr>
      <w:r>
        <w:t xml:space="preserve">Both VM’s on </w:t>
      </w:r>
      <w:r w:rsidR="007842BF">
        <w:t>the same</w:t>
      </w:r>
      <w:r>
        <w:t xml:space="preserve"> NAT network</w:t>
      </w:r>
    </w:p>
    <w:p w14:paraId="6A08AC82" w14:textId="5F64776C" w:rsidR="00FF7FC1" w:rsidRPr="00FF7FC1" w:rsidRDefault="00FF7FC1" w:rsidP="00F31E5C">
      <w:r w:rsidRPr="00FF7FC1">
        <w:t xml:space="preserve">Man in the Middle attacks </w:t>
      </w:r>
      <w:r w:rsidR="000F0DEF">
        <w:t>are</w:t>
      </w:r>
      <w:r w:rsidRPr="00FF7FC1">
        <w:t xml:space="preserve"> some of the most frequently attempted attacks on networks. They’re used mostly to acquire login credentials or personal information, spy on the Victim, sabotage communications</w:t>
      </w:r>
      <w:r w:rsidR="00995737">
        <w:t>,</w:t>
      </w:r>
      <w:r w:rsidRPr="00FF7FC1">
        <w:t xml:space="preserve"> or corrupt data.</w:t>
      </w:r>
    </w:p>
    <w:p w14:paraId="69CEE5F8" w14:textId="24107655" w:rsidR="00FF7FC1" w:rsidRDefault="00FF7FC1" w:rsidP="00F31E5C">
      <w:r w:rsidRPr="00FF7FC1">
        <w:t xml:space="preserve">A man in the middle attack is the one where an attacker intercepts the stream of </w:t>
      </w:r>
      <w:r w:rsidR="00C62107" w:rsidRPr="00FF7FC1">
        <w:t>back-and-forth</w:t>
      </w:r>
      <w:r w:rsidRPr="00FF7FC1">
        <w:t xml:space="preserve"> messages between two parties to alter the messages or just read them.</w:t>
      </w:r>
    </w:p>
    <w:p w14:paraId="33D97642" w14:textId="53FFE3C4" w:rsidR="00D167B2" w:rsidRPr="00FF7FC1" w:rsidRDefault="00D167B2" w:rsidP="00F31E5C">
      <w:r w:rsidRPr="00D167B2">
        <w:rPr>
          <w:noProof/>
        </w:rPr>
        <w:lastRenderedPageBreak/>
        <w:drawing>
          <wp:inline distT="0" distB="0" distL="0" distR="0" wp14:anchorId="1AD1C4BA" wp14:editId="05E6492E">
            <wp:extent cx="4593139" cy="2495550"/>
            <wp:effectExtent l="38100" t="38100" r="9334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848" cy="2501369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4E09E" w14:textId="73D1D7C2" w:rsidR="003106B9" w:rsidRDefault="003106B9" w:rsidP="003106B9">
      <w:pPr>
        <w:pStyle w:val="Heading1"/>
      </w:pPr>
      <w:bookmarkStart w:id="2" w:name="_Toc190778058"/>
      <w:bookmarkStart w:id="3" w:name="_Hlk190778095"/>
      <w:r w:rsidRPr="006516E0">
        <w:t>1</w:t>
      </w:r>
      <w:r w:rsidR="006309C8">
        <w:t>.</w:t>
      </w:r>
      <w:r w:rsidRPr="006516E0">
        <w:t xml:space="preserve"> </w:t>
      </w:r>
      <w:r w:rsidR="006C1CBD">
        <w:t>Create a NAT Network</w:t>
      </w:r>
      <w:bookmarkEnd w:id="2"/>
    </w:p>
    <w:p w14:paraId="103708CD" w14:textId="48134B9E" w:rsidR="005F74B1" w:rsidRPr="005F74B1" w:rsidRDefault="005F74B1" w:rsidP="005F74B1">
      <w:r>
        <w:t xml:space="preserve">If you already have an </w:t>
      </w:r>
      <w:proofErr w:type="spellStart"/>
      <w:r>
        <w:t>EthicalHacking</w:t>
      </w:r>
      <w:proofErr w:type="spellEnd"/>
      <w:r>
        <w:t xml:space="preserve"> VM as shown, you can skip this step.</w:t>
      </w:r>
    </w:p>
    <w:p w14:paraId="573DDCBF" w14:textId="7018B929" w:rsidR="001D593A" w:rsidRDefault="003E5B51" w:rsidP="0032678A">
      <w:pPr>
        <w:pStyle w:val="ListParagraph"/>
        <w:numPr>
          <w:ilvl w:val="0"/>
          <w:numId w:val="7"/>
        </w:numPr>
      </w:pPr>
      <w:r>
        <w:t xml:space="preserve">In VirtualBox Manager </w:t>
      </w:r>
      <w:r>
        <w:sym w:font="Wingdings" w:char="F0E0"/>
      </w:r>
      <w:r>
        <w:t xml:space="preserve"> </w:t>
      </w:r>
      <w:r w:rsidR="001D593A">
        <w:t xml:space="preserve">In VirtualBox Manager </w:t>
      </w:r>
      <w:r w:rsidR="001D593A">
        <w:sym w:font="Wingdings" w:char="F0E0"/>
      </w:r>
      <w:r w:rsidR="001D593A">
        <w:t xml:space="preserve"> </w:t>
      </w:r>
      <w:r w:rsidR="001D593A" w:rsidRPr="005F74B1">
        <w:rPr>
          <w:b/>
          <w:bCs/>
        </w:rPr>
        <w:t>File</w:t>
      </w:r>
      <w:r w:rsidR="001D593A">
        <w:t xml:space="preserve"> </w:t>
      </w:r>
      <w:r w:rsidR="001D593A">
        <w:sym w:font="Wingdings" w:char="F0E0"/>
      </w:r>
      <w:r w:rsidR="001D593A">
        <w:t xml:space="preserve"> </w:t>
      </w:r>
      <w:r w:rsidR="001D593A" w:rsidRPr="005F74B1">
        <w:rPr>
          <w:b/>
          <w:bCs/>
        </w:rPr>
        <w:t>Tools</w:t>
      </w:r>
      <w:r w:rsidR="001D593A">
        <w:t xml:space="preserve"> </w:t>
      </w:r>
      <w:r w:rsidR="001D593A">
        <w:sym w:font="Wingdings" w:char="F0E0"/>
      </w:r>
      <w:r w:rsidR="001D593A">
        <w:t xml:space="preserve"> </w:t>
      </w:r>
      <w:r w:rsidR="001D593A" w:rsidRPr="005F74B1">
        <w:rPr>
          <w:b/>
          <w:bCs/>
        </w:rPr>
        <w:t>Network Manager</w:t>
      </w:r>
    </w:p>
    <w:p w14:paraId="7C1C53F4" w14:textId="585C6F25" w:rsidR="001D593A" w:rsidRDefault="001D593A" w:rsidP="0032678A">
      <w:pPr>
        <w:pStyle w:val="ListParagraph"/>
        <w:numPr>
          <w:ilvl w:val="0"/>
          <w:numId w:val="7"/>
        </w:numPr>
      </w:pPr>
      <w:r w:rsidRPr="00100D5A">
        <w:rPr>
          <w:b/>
          <w:bCs/>
        </w:rPr>
        <w:t>Nat Networks</w:t>
      </w:r>
      <w:r>
        <w:t xml:space="preserve"> tab </w:t>
      </w:r>
      <w:r>
        <w:sym w:font="Wingdings" w:char="F0E0"/>
      </w:r>
      <w:r>
        <w:t xml:space="preserve"> Click </w:t>
      </w:r>
      <w:r w:rsidRPr="00100D5A">
        <w:rPr>
          <w:b/>
          <w:bCs/>
        </w:rPr>
        <w:t>Create</w:t>
      </w:r>
      <w:r>
        <w:t>.</w:t>
      </w:r>
    </w:p>
    <w:p w14:paraId="1BFCABD0" w14:textId="024D3020" w:rsidR="001D593A" w:rsidRDefault="00100D5A" w:rsidP="001D593A">
      <w:r>
        <w:rPr>
          <w:noProof/>
        </w:rPr>
        <w:drawing>
          <wp:inline distT="0" distB="0" distL="0" distR="0" wp14:anchorId="663BF1F2" wp14:editId="358F0DA1">
            <wp:extent cx="4727448" cy="2816352"/>
            <wp:effectExtent l="38100" t="38100" r="92710" b="98425"/>
            <wp:docPr id="78850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065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448" cy="28163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FF84F5" w14:textId="5778791A" w:rsidR="00595D06" w:rsidRPr="00595D06" w:rsidRDefault="008E212F" w:rsidP="00936CF6">
      <w:pPr>
        <w:pStyle w:val="ListParagraph"/>
        <w:numPr>
          <w:ilvl w:val="0"/>
          <w:numId w:val="7"/>
        </w:numPr>
      </w:pPr>
      <w:r>
        <w:t>You should have internet access on both VM’s.</w:t>
      </w:r>
      <w:r w:rsidR="00681D7C">
        <w:br/>
        <w:t xml:space="preserve">If not </w:t>
      </w:r>
      <w:r w:rsidR="00681D7C">
        <w:sym w:font="Wingdings" w:char="F0E0"/>
      </w:r>
      <w:r w:rsidR="00681D7C">
        <w:t xml:space="preserve"> in the VirtualBox Manager go to Settings </w:t>
      </w:r>
      <w:r w:rsidR="00681D7C">
        <w:sym w:font="Wingdings" w:char="F0E0"/>
      </w:r>
      <w:r w:rsidR="00681D7C">
        <w:t xml:space="preserve"> Network </w:t>
      </w:r>
      <w:r w:rsidR="00681D7C">
        <w:sym w:font="Wingdings" w:char="F0E0"/>
      </w:r>
      <w:r w:rsidR="00681D7C">
        <w:t xml:space="preserve"> switch to Bridged Adapter </w:t>
      </w:r>
      <w:r w:rsidR="00681D7C">
        <w:sym w:font="Wingdings" w:char="F0E0"/>
      </w:r>
      <w:r w:rsidR="00681D7C">
        <w:t xml:space="preserve"> Click OK </w:t>
      </w:r>
      <w:r w:rsidR="00681D7C">
        <w:sym w:font="Wingdings" w:char="F0E0"/>
      </w:r>
      <w:r w:rsidR="00681D7C">
        <w:t xml:space="preserve"> go back and switch to NA</w:t>
      </w:r>
      <w:r w:rsidR="00EA7D96">
        <w:t>T</w:t>
      </w:r>
      <w:r w:rsidR="00681D7C">
        <w:t xml:space="preserve"> Network.</w:t>
      </w:r>
      <w:bookmarkEnd w:id="3"/>
    </w:p>
    <w:p w14:paraId="2ADFE428" w14:textId="1F15BD39" w:rsidR="00DC14DB" w:rsidRDefault="00DC14DB" w:rsidP="00D40C34">
      <w:pPr>
        <w:pStyle w:val="Heading1"/>
      </w:pPr>
      <w:bookmarkStart w:id="4" w:name="_Toc190778059"/>
      <w:r>
        <w:lastRenderedPageBreak/>
        <w:t>2. View Local IP Addresses</w:t>
      </w:r>
      <w:bookmarkEnd w:id="4"/>
    </w:p>
    <w:p w14:paraId="62AA00B6" w14:textId="2760A672" w:rsidR="003106B9" w:rsidRDefault="003106B9" w:rsidP="00D40C34">
      <w:pPr>
        <w:pStyle w:val="ListParagraph"/>
        <w:numPr>
          <w:ilvl w:val="0"/>
          <w:numId w:val="49"/>
        </w:numPr>
      </w:pPr>
      <w:r w:rsidRPr="00D40C34">
        <w:rPr>
          <w:b/>
          <w:bCs/>
        </w:rPr>
        <w:t>Kali Linux</w:t>
      </w:r>
      <w:r w:rsidR="00D40C34" w:rsidRPr="00D40C34">
        <w:rPr>
          <w:b/>
          <w:bCs/>
        </w:rPr>
        <w:t xml:space="preserve"> VM</w:t>
      </w:r>
      <w:r w:rsidRPr="00D40C34">
        <w:rPr>
          <w:b/>
          <w:bCs/>
        </w:rPr>
        <w:t>:</w:t>
      </w:r>
      <w:r>
        <w:t xml:space="preserve"> </w:t>
      </w:r>
      <w:r w:rsidR="00D40C34">
        <w:t>R</w:t>
      </w:r>
      <w:r w:rsidRPr="002F1B7D">
        <w:t>un the following command in the terminal to find out the name of the network interface that you’re using</w:t>
      </w:r>
      <w:r>
        <w:t>. It is commonly eth0.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9FDA776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2EEA34F0" w14:textId="6F75159E" w:rsidR="003106B9" w:rsidRDefault="00BE63D0" w:rsidP="00DC3DD8">
            <w:pPr>
              <w:pStyle w:val="Code"/>
            </w:pPr>
            <w:proofErr w:type="spellStart"/>
            <w:r>
              <w:t>ip</w:t>
            </w:r>
            <w:proofErr w:type="spellEnd"/>
            <w:r w:rsidR="00BA6F94">
              <w:t xml:space="preserve"> a</w:t>
            </w:r>
          </w:p>
        </w:tc>
      </w:tr>
    </w:tbl>
    <w:p w14:paraId="430E569F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759374585"/>
        <w:placeholder>
          <w:docPart w:val="D12680978DF54D4A925FC9191275312C"/>
        </w:placeholder>
        <w:showingPlcHdr/>
      </w:sdtPr>
      <w:sdtEndPr>
        <w:rPr>
          <w:rStyle w:val="Red"/>
        </w:rPr>
      </w:sdtEndPr>
      <w:sdtContent>
        <w:p w14:paraId="181DFC2A" w14:textId="77777777" w:rsidR="003106B9" w:rsidRPr="002F1B7D" w:rsidRDefault="003106B9" w:rsidP="003106B9">
          <w:pPr>
            <w:spacing w:before="100" w:beforeAutospacing="1" w:after="100" w:afterAutospacing="1" w:line="240" w:lineRule="auto"/>
            <w:rPr>
              <w:rFonts w:ascii="Times New Roman" w:hAnsi="Times New Roman"/>
              <w:sz w:val="24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15F8809" w14:textId="0FFF1943" w:rsidR="003106B9" w:rsidRDefault="003106B9" w:rsidP="00D40C34">
      <w:pPr>
        <w:pStyle w:val="ListParagraph"/>
        <w:numPr>
          <w:ilvl w:val="0"/>
          <w:numId w:val="49"/>
        </w:numPr>
      </w:pPr>
      <w:r>
        <w:t xml:space="preserve">Find the </w:t>
      </w:r>
      <w:r w:rsidRPr="002F1B7D">
        <w:t xml:space="preserve">IP of the </w:t>
      </w:r>
      <w:r w:rsidR="00CE7100">
        <w:t>network r</w:t>
      </w:r>
      <w:r w:rsidRPr="002F1B7D">
        <w:t>outer</w:t>
      </w:r>
      <w:r w:rsidR="00CE7100">
        <w:t>/default gateway</w:t>
      </w:r>
      <w:r w:rsidRPr="002F1B7D">
        <w:t xml:space="preserve"> you’re using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6B9" w14:paraId="6FA2626B" w14:textId="77777777" w:rsidTr="00DC3DD8">
        <w:tc>
          <w:tcPr>
            <w:tcW w:w="9350" w:type="dxa"/>
            <w:shd w:val="clear" w:color="auto" w:fill="E2EFD9" w:themeFill="accent6" w:themeFillTint="33"/>
          </w:tcPr>
          <w:p w14:paraId="58F2A4A0" w14:textId="77777777" w:rsidR="003106B9" w:rsidRPr="002B4471" w:rsidRDefault="003106B9" w:rsidP="00DC3DD8">
            <w:pPr>
              <w:pStyle w:val="Code"/>
            </w:pPr>
            <w:proofErr w:type="spellStart"/>
            <w:r w:rsidRPr="002F1B7D">
              <w:t>ip</w:t>
            </w:r>
            <w:proofErr w:type="spellEnd"/>
            <w:r w:rsidRPr="002F1B7D">
              <w:t xml:space="preserve"> route show</w:t>
            </w:r>
          </w:p>
        </w:tc>
      </w:tr>
    </w:tbl>
    <w:p w14:paraId="43A689F9" w14:textId="761E1D4B" w:rsidR="003106B9" w:rsidRDefault="003106B9" w:rsidP="003106B9">
      <w:r w:rsidRPr="002F1B7D">
        <w:t>On the terminal you will be shown the IP of your network router</w:t>
      </w:r>
      <w:r w:rsidR="00CE7100">
        <w:t>/default gateway</w:t>
      </w:r>
      <w:r w:rsidRPr="002F1B7D">
        <w:t>.</w:t>
      </w:r>
    </w:p>
    <w:p w14:paraId="6707ECE5" w14:textId="77777777" w:rsidR="003106B9" w:rsidRPr="00D52BF8" w:rsidRDefault="003106B9" w:rsidP="003106B9">
      <w:pPr>
        <w:rPr>
          <w:b/>
        </w:rPr>
      </w:pPr>
      <w:r w:rsidRPr="00D52BF8">
        <w:rPr>
          <w:b/>
        </w:rPr>
        <w:t>Insert a screenshot:</w:t>
      </w:r>
    </w:p>
    <w:sdt>
      <w:sdtPr>
        <w:rPr>
          <w:rStyle w:val="Red"/>
        </w:rPr>
        <w:id w:val="-1196843939"/>
        <w:placeholder>
          <w:docPart w:val="5CEEB4D2BAD145E089FCFBC2CB03EBBF"/>
        </w:placeholder>
        <w:showingPlcHdr/>
      </w:sdtPr>
      <w:sdtEndPr>
        <w:rPr>
          <w:rStyle w:val="Red"/>
        </w:rPr>
      </w:sdtEndPr>
      <w:sdtContent>
        <w:p w14:paraId="36180C6C" w14:textId="77777777" w:rsidR="003106B9" w:rsidRPr="002F1B7D" w:rsidRDefault="003106B9" w:rsidP="003106B9"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1FED3019" w14:textId="521774DB" w:rsidR="006F5CE2" w:rsidRDefault="009B1877" w:rsidP="003B5516">
      <w:pPr>
        <w:pStyle w:val="Heading1"/>
      </w:pPr>
      <w:bookmarkStart w:id="5" w:name="_Toc190778060"/>
      <w:r>
        <w:t>3</w:t>
      </w:r>
      <w:r w:rsidR="00817D71">
        <w:t>.</w:t>
      </w:r>
      <w:r w:rsidR="009E775F" w:rsidRPr="00E65300">
        <w:t xml:space="preserve"> </w:t>
      </w:r>
      <w:proofErr w:type="spellStart"/>
      <w:r w:rsidR="000B54EA">
        <w:t>b</w:t>
      </w:r>
      <w:r w:rsidR="006F5CE2">
        <w:t>ettercap</w:t>
      </w:r>
      <w:proofErr w:type="spellEnd"/>
      <w:r w:rsidR="006B2B4A">
        <w:t xml:space="preserve"> MITM</w:t>
      </w:r>
      <w:bookmarkEnd w:id="5"/>
    </w:p>
    <w:p w14:paraId="45EC8C57" w14:textId="65816FA3" w:rsidR="009100B7" w:rsidRDefault="009100B7" w:rsidP="006F5CE2">
      <w:r w:rsidRPr="009100B7">
        <w:t>Sniffing is the process of capturing and monitoring data packets that are passed through the network. It is used to capture the data of the victim</w:t>
      </w:r>
      <w:r w:rsidR="008F7F0E">
        <w:t>.</w:t>
      </w:r>
      <w:r w:rsidRPr="009100B7">
        <w:t xml:space="preserve"> </w:t>
      </w:r>
      <w:proofErr w:type="spellStart"/>
      <w:r w:rsidR="008F7F0E">
        <w:t>B</w:t>
      </w:r>
      <w:r w:rsidRPr="009100B7">
        <w:t>ettercap</w:t>
      </w:r>
      <w:proofErr w:type="spellEnd"/>
      <w:r w:rsidRPr="009100B7">
        <w:t xml:space="preserve"> is a powerful tool used to perform various MITM</w:t>
      </w:r>
      <w:r w:rsidR="003F4D45">
        <w:t xml:space="preserve"> </w:t>
      </w:r>
      <w:r w:rsidRPr="009100B7">
        <w:t>(man in the middle) attacks on a network. ARP Spoofing is a type of attack in which an attacker sends false ARP (Address Resolution Protocol) messages over a LAN</w:t>
      </w:r>
      <w:r w:rsidR="00485FEE">
        <w:t xml:space="preserve"> </w:t>
      </w:r>
      <w:r w:rsidRPr="009100B7">
        <w:t>(local area network).</w:t>
      </w:r>
    </w:p>
    <w:p w14:paraId="7C362857" w14:textId="6ED6A030" w:rsidR="008E42F7" w:rsidRPr="00153023" w:rsidRDefault="008E42F7" w:rsidP="008E42F7">
      <w:r>
        <w:t>To in</w:t>
      </w:r>
      <w:r w:rsidR="00780B86">
        <w:t>s</w:t>
      </w:r>
      <w:r>
        <w:t xml:space="preserve">tall </w:t>
      </w:r>
      <w:proofErr w:type="spellStart"/>
      <w:r>
        <w:t>Bettercap</w:t>
      </w:r>
      <w:proofErr w:type="spellEnd"/>
      <w:r>
        <w:t xml:space="preserve">, let’s do a clean build direct from the </w:t>
      </w:r>
      <w:proofErr w:type="spellStart"/>
      <w:r>
        <w:t>bettercap</w:t>
      </w:r>
      <w:proofErr w:type="spellEnd"/>
      <w:r>
        <w:t xml:space="preserve"> </w:t>
      </w:r>
      <w:proofErr w:type="spellStart"/>
      <w:r>
        <w:t>github</w:t>
      </w:r>
      <w:proofErr w:type="spellEnd"/>
      <w:r w:rsidR="0057515C">
        <w:t xml:space="preserve"> repository</w:t>
      </w:r>
      <w:r>
        <w:t>.</w:t>
      </w:r>
      <w:r w:rsidR="00A74941">
        <w:t xml:space="preserve"> To make it easy, we are going to create a shell script to do it automatically.</w:t>
      </w:r>
    </w:p>
    <w:p w14:paraId="34905C12" w14:textId="77777777" w:rsidR="00A74941" w:rsidRDefault="00A74941" w:rsidP="008E42F7">
      <w:pPr>
        <w:pStyle w:val="ListParagraph"/>
        <w:numPr>
          <w:ilvl w:val="0"/>
          <w:numId w:val="4"/>
        </w:numPr>
      </w:pPr>
      <w:r>
        <w:t xml:space="preserve">In Linux </w:t>
      </w:r>
      <w:r>
        <w:sym w:font="Wingdings" w:char="F0E0"/>
      </w:r>
      <w:r>
        <w:t xml:space="preserve"> create a file named </w:t>
      </w:r>
      <w:r w:rsidRPr="00A74941">
        <w:rPr>
          <w:b/>
          <w:bCs/>
        </w:rPr>
        <w:t>install_bettercap.sh</w:t>
      </w:r>
    </w:p>
    <w:p w14:paraId="44B6958E" w14:textId="0ED5CDB7" w:rsidR="008E42F7" w:rsidRDefault="00A74941" w:rsidP="008E42F7">
      <w:pPr>
        <w:pStyle w:val="ListParagraph"/>
        <w:numPr>
          <w:ilvl w:val="0"/>
          <w:numId w:val="4"/>
        </w:numPr>
      </w:pPr>
      <w:r>
        <w:t xml:space="preserve">Copy and paste the </w:t>
      </w:r>
      <w:r w:rsidR="008E42F7">
        <w:t xml:space="preserve">following commands </w:t>
      </w:r>
      <w:r>
        <w:t>into the script file.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8E42F7" w14:paraId="030ABB11" w14:textId="77777777" w:rsidTr="00A20EAC">
        <w:trPr>
          <w:cantSplit/>
        </w:trPr>
        <w:tc>
          <w:tcPr>
            <w:tcW w:w="10255" w:type="dxa"/>
            <w:shd w:val="clear" w:color="auto" w:fill="E2EFD9" w:themeFill="accent6" w:themeFillTint="33"/>
          </w:tcPr>
          <w:p w14:paraId="2B943D7B" w14:textId="77777777" w:rsidR="008E42F7" w:rsidRDefault="008E42F7" w:rsidP="0002605E">
            <w:pPr>
              <w:pStyle w:val="Code"/>
            </w:pPr>
            <w:r>
              <w:t>cd ~</w:t>
            </w:r>
          </w:p>
          <w:p w14:paraId="710769CD" w14:textId="77777777" w:rsidR="008E42F7" w:rsidRDefault="008E42F7" w:rsidP="0002605E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4472E0AC" w14:textId="77777777" w:rsidR="008E42F7" w:rsidRDefault="008E42F7" w:rsidP="0002605E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install -y </w:t>
            </w:r>
            <w:proofErr w:type="spellStart"/>
            <w:r>
              <w:t>golang</w:t>
            </w:r>
            <w:proofErr w:type="spellEnd"/>
            <w:r>
              <w:t xml:space="preserve"> git libusb-1.0-0-dev </w:t>
            </w:r>
            <w:proofErr w:type="spellStart"/>
            <w:r>
              <w:t>libpcap</w:t>
            </w:r>
            <w:proofErr w:type="spellEnd"/>
            <w:r>
              <w:t xml:space="preserve">-dev </w:t>
            </w:r>
            <w:proofErr w:type="spellStart"/>
            <w:r>
              <w:t>libnetfilter</w:t>
            </w:r>
            <w:proofErr w:type="spellEnd"/>
            <w:r>
              <w:t>-queue-dev</w:t>
            </w:r>
          </w:p>
          <w:p w14:paraId="0622026D" w14:textId="77777777" w:rsidR="008E42F7" w:rsidRDefault="008E42F7" w:rsidP="0002605E">
            <w:pPr>
              <w:pStyle w:val="Code"/>
            </w:pPr>
            <w:r>
              <w:t>git clone https://github.com/bettercap/bettercap.git</w:t>
            </w:r>
          </w:p>
          <w:p w14:paraId="61C3BE34" w14:textId="77777777" w:rsidR="008E42F7" w:rsidRDefault="008E42F7" w:rsidP="0002605E">
            <w:pPr>
              <w:pStyle w:val="Code"/>
            </w:pPr>
            <w:r>
              <w:t xml:space="preserve">cd </w:t>
            </w:r>
            <w:proofErr w:type="spellStart"/>
            <w:r>
              <w:t>bettercap</w:t>
            </w:r>
            <w:proofErr w:type="spellEnd"/>
          </w:p>
          <w:p w14:paraId="2D64A9FB" w14:textId="77777777" w:rsidR="008E42F7" w:rsidRDefault="008E42F7" w:rsidP="0002605E">
            <w:pPr>
              <w:pStyle w:val="Code"/>
            </w:pPr>
            <w:r>
              <w:t>go install</w:t>
            </w:r>
          </w:p>
          <w:p w14:paraId="09D9DAE7" w14:textId="77777777" w:rsidR="008E42F7" w:rsidRDefault="008E42F7" w:rsidP="0002605E">
            <w:pPr>
              <w:pStyle w:val="Code"/>
            </w:pPr>
            <w:r>
              <w:t>go build</w:t>
            </w:r>
          </w:p>
          <w:p w14:paraId="2ACC84AD" w14:textId="7385BB14" w:rsidR="00BF08CE" w:rsidRPr="00FF312F" w:rsidRDefault="008E42F7" w:rsidP="0002605E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./</w:t>
            </w:r>
            <w:proofErr w:type="spellStart"/>
            <w:r>
              <w:t>bettercap</w:t>
            </w:r>
            <w:proofErr w:type="spellEnd"/>
          </w:p>
        </w:tc>
      </w:tr>
    </w:tbl>
    <w:p w14:paraId="7398DCE2" w14:textId="6C4F3B3D" w:rsidR="00A74941" w:rsidRDefault="00A74941" w:rsidP="008E42F7">
      <w:pPr>
        <w:pStyle w:val="ListParagraph"/>
        <w:numPr>
          <w:ilvl w:val="0"/>
          <w:numId w:val="4"/>
        </w:numPr>
      </w:pPr>
      <w:r>
        <w:t xml:space="preserve">Type: </w:t>
      </w:r>
      <w:r w:rsidRPr="00897144">
        <w:rPr>
          <w:b/>
          <w:bCs/>
        </w:rPr>
        <w:t>bash install_bettercap.sh</w:t>
      </w:r>
      <w:r>
        <w:t xml:space="preserve"> to run the shell script.</w:t>
      </w:r>
      <w:r w:rsidR="00306095">
        <w:t xml:space="preserve"> This may take some time.</w:t>
      </w:r>
    </w:p>
    <w:p w14:paraId="5535FDF8" w14:textId="6B52ECFB" w:rsidR="00273B5B" w:rsidRDefault="00273B5B" w:rsidP="008E42F7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bettercap</w:t>
      </w:r>
      <w:proofErr w:type="spellEnd"/>
      <w:r>
        <w:t xml:space="preserve"> type</w:t>
      </w:r>
      <w:r w:rsidR="00BA6D84">
        <w:t xml:space="preserve"> in</w:t>
      </w:r>
      <w:r>
        <w:t xml:space="preserve"> the following command to update </w:t>
      </w:r>
      <w:proofErr w:type="spellStart"/>
      <w:r>
        <w:t>bettercap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B5B" w14:paraId="3158B2EC" w14:textId="77777777" w:rsidTr="00273B5B">
        <w:tc>
          <w:tcPr>
            <w:tcW w:w="9350" w:type="dxa"/>
            <w:shd w:val="clear" w:color="auto" w:fill="E2EFD9" w:themeFill="accent6" w:themeFillTint="33"/>
          </w:tcPr>
          <w:p w14:paraId="4F130F3A" w14:textId="77777777" w:rsidR="00273B5B" w:rsidRPr="00711648" w:rsidRDefault="00273B5B" w:rsidP="00273B5B">
            <w:pPr>
              <w:pStyle w:val="Code"/>
            </w:pPr>
            <w:proofErr w:type="spellStart"/>
            <w:r w:rsidRPr="00711648">
              <w:t>caplets.update</w:t>
            </w:r>
            <w:proofErr w:type="spellEnd"/>
          </w:p>
          <w:p w14:paraId="5D58C3B4" w14:textId="0D08AAE1" w:rsidR="00273B5B" w:rsidRDefault="00894784" w:rsidP="00273B5B">
            <w:pPr>
              <w:pStyle w:val="Code"/>
            </w:pPr>
            <w:proofErr w:type="spellStart"/>
            <w:r>
              <w:t>update.check</w:t>
            </w:r>
            <w:proofErr w:type="spellEnd"/>
            <w:r>
              <w:t xml:space="preserve"> on</w:t>
            </w:r>
          </w:p>
        </w:tc>
      </w:tr>
    </w:tbl>
    <w:p w14:paraId="4DB722F6" w14:textId="399065A9" w:rsidR="008E42F7" w:rsidRPr="00273B5B" w:rsidRDefault="008E42F7" w:rsidP="008E42F7">
      <w:pPr>
        <w:pStyle w:val="ListParagraph"/>
        <w:numPr>
          <w:ilvl w:val="0"/>
          <w:numId w:val="4"/>
        </w:numPr>
      </w:pPr>
      <w:r>
        <w:rPr>
          <w:rFonts w:cs="Courier New"/>
          <w:szCs w:val="20"/>
        </w:rPr>
        <w:t xml:space="preserve">Type </w:t>
      </w:r>
      <w:r w:rsidRPr="00B53832">
        <w:rPr>
          <w:rFonts w:cs="Courier New"/>
          <w:b/>
          <w:bCs/>
          <w:szCs w:val="20"/>
        </w:rPr>
        <w:t>q</w:t>
      </w:r>
      <w:r>
        <w:rPr>
          <w:rFonts w:cs="Courier New"/>
          <w:szCs w:val="20"/>
        </w:rPr>
        <w:t xml:space="preserve"> to q</w:t>
      </w:r>
      <w:r w:rsidRPr="00B067D8">
        <w:rPr>
          <w:rFonts w:cs="Courier New"/>
          <w:szCs w:val="20"/>
        </w:rPr>
        <w:t xml:space="preserve">uit </w:t>
      </w:r>
      <w:proofErr w:type="spellStart"/>
      <w:r w:rsidRPr="00B067D8">
        <w:rPr>
          <w:rFonts w:cs="Courier New"/>
          <w:szCs w:val="20"/>
        </w:rPr>
        <w:t>bettercap</w:t>
      </w:r>
      <w:proofErr w:type="spellEnd"/>
      <w:r w:rsidRPr="00B067D8">
        <w:rPr>
          <w:rFonts w:cs="Courier New"/>
          <w:szCs w:val="20"/>
        </w:rPr>
        <w:t>.</w:t>
      </w:r>
    </w:p>
    <w:p w14:paraId="2300FF90" w14:textId="5ACACC63" w:rsidR="007C7CF2" w:rsidRDefault="007C7CF2" w:rsidP="008E42F7">
      <w:pPr>
        <w:pStyle w:val="ListParagraph"/>
        <w:numPr>
          <w:ilvl w:val="0"/>
          <w:numId w:val="4"/>
        </w:numPr>
      </w:pPr>
      <w:r>
        <w:rPr>
          <w:rFonts w:cs="Courier New"/>
          <w:szCs w:val="20"/>
        </w:rPr>
        <w:t xml:space="preserve">Let’s start </w:t>
      </w:r>
      <w:proofErr w:type="spellStart"/>
      <w:r>
        <w:rPr>
          <w:rFonts w:cs="Courier New"/>
          <w:szCs w:val="20"/>
        </w:rPr>
        <w:t>bette</w:t>
      </w:r>
      <w:r w:rsidR="00A40D3B">
        <w:rPr>
          <w:rFonts w:cs="Courier New"/>
          <w:szCs w:val="20"/>
        </w:rPr>
        <w:t>r</w:t>
      </w:r>
      <w:r>
        <w:rPr>
          <w:rFonts w:cs="Courier New"/>
          <w:szCs w:val="20"/>
        </w:rPr>
        <w:t>cap</w:t>
      </w:r>
      <w:proofErr w:type="spellEnd"/>
      <w:r>
        <w:rPr>
          <w:rFonts w:cs="Courier New"/>
          <w:szCs w:val="20"/>
        </w:rPr>
        <w:t xml:space="preserve"> with the right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7E3A6DB7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32AC774" w14:textId="3199D4F4" w:rsidR="002B4A65" w:rsidRDefault="002B4A65" w:rsidP="00EF220A">
            <w:pPr>
              <w:pStyle w:val="Code"/>
            </w:pPr>
            <w:bookmarkStart w:id="6" w:name="_Hlk81073036"/>
            <w:r>
              <w:t># The -</w:t>
            </w:r>
            <w:proofErr w:type="spellStart"/>
            <w:r>
              <w:t>iface</w:t>
            </w:r>
            <w:proofErr w:type="spellEnd"/>
            <w:r>
              <w:t xml:space="preserve"> argument sets the network interface</w:t>
            </w:r>
          </w:p>
          <w:p w14:paraId="0081DD37" w14:textId="72CEAD65" w:rsidR="002B4A65" w:rsidRDefault="002B4A65" w:rsidP="00EF220A">
            <w:pPr>
              <w:pStyle w:val="Code"/>
            </w:pPr>
            <w:r>
              <w:t># eth0 is always our network adapter in VirtualBox</w:t>
            </w:r>
          </w:p>
          <w:p w14:paraId="76A049C1" w14:textId="5CE6BA41" w:rsidR="006F5CE2" w:rsidRDefault="0034206E" w:rsidP="00EF220A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r w:rsidR="00877ED3">
              <w:t>./</w:t>
            </w:r>
            <w:proofErr w:type="spellStart"/>
            <w:r w:rsidR="006F5CE2">
              <w:t>bettercap</w:t>
            </w:r>
            <w:proofErr w:type="spellEnd"/>
            <w:r w:rsidR="006F5CE2">
              <w:t xml:space="preserve"> -</w:t>
            </w:r>
            <w:proofErr w:type="spellStart"/>
            <w:r w:rsidR="006F5CE2">
              <w:t>iface</w:t>
            </w:r>
            <w:proofErr w:type="spellEnd"/>
            <w:r w:rsidR="006F5CE2">
              <w:t xml:space="preserve"> eth0</w:t>
            </w:r>
          </w:p>
        </w:tc>
      </w:tr>
    </w:tbl>
    <w:bookmarkEnd w:id="6"/>
    <w:p w14:paraId="22900862" w14:textId="0AC2818F" w:rsidR="006F5CE2" w:rsidRDefault="006F5CE2" w:rsidP="00936CF6">
      <w:pPr>
        <w:pStyle w:val="ListParagraph"/>
        <w:numPr>
          <w:ilvl w:val="0"/>
          <w:numId w:val="8"/>
        </w:numPr>
      </w:pPr>
      <w:r>
        <w:t xml:space="preserve">This enables </w:t>
      </w:r>
      <w:r w:rsidR="00D76F92">
        <w:t>a</w:t>
      </w:r>
      <w:r>
        <w:t xml:space="preserve"> command line </w:t>
      </w:r>
      <w:r w:rsidR="00D76F92">
        <w:t xml:space="preserve">session </w:t>
      </w:r>
      <w:r>
        <w:t xml:space="preserve">for </w:t>
      </w:r>
      <w:proofErr w:type="spellStart"/>
      <w:r w:rsidRPr="001F46D2">
        <w:rPr>
          <w:b/>
          <w:bCs/>
        </w:rPr>
        <w:t>bettercap</w:t>
      </w:r>
      <w:proofErr w:type="spellEnd"/>
      <w:r>
        <w:t>.</w:t>
      </w:r>
    </w:p>
    <w:p w14:paraId="0A9E57AB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 xml:space="preserve">Type </w:t>
      </w:r>
      <w:r w:rsidRPr="00D7064B">
        <w:rPr>
          <w:b/>
          <w:bCs/>
        </w:rPr>
        <w:t>help</w:t>
      </w:r>
      <w:r>
        <w:t xml:space="preserve"> </w:t>
      </w:r>
    </w:p>
    <w:p w14:paraId="7795FA35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>This will show a list of all the commands and the modules that are currently running.</w:t>
      </w:r>
    </w:p>
    <w:p w14:paraId="4FACC135" w14:textId="77777777" w:rsidR="006F5CE2" w:rsidRPr="00C7451A" w:rsidRDefault="006F5CE2" w:rsidP="00936CF6">
      <w:pPr>
        <w:pStyle w:val="ListParagraph"/>
        <w:numPr>
          <w:ilvl w:val="0"/>
          <w:numId w:val="8"/>
        </w:numPr>
        <w:rPr>
          <w:b/>
        </w:r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1700044336"/>
        <w:placeholder>
          <w:docPart w:val="F6B1BDAA1B44469089AE0FD96030ACBF"/>
        </w:placeholder>
        <w:showingPlcHdr/>
      </w:sdtPr>
      <w:sdtEndPr>
        <w:rPr>
          <w:rStyle w:val="Red"/>
        </w:rPr>
      </w:sdtEndPr>
      <w:sdtContent>
        <w:p w14:paraId="317CF522" w14:textId="77777777" w:rsidR="006F5CE2" w:rsidRPr="00FE66DB" w:rsidRDefault="006F5CE2" w:rsidP="006F5CE2">
          <w:pPr>
            <w:ind w:left="360"/>
            <w:rPr>
              <w:rStyle w:val="Red"/>
              <w:color w:val="auto"/>
            </w:rPr>
          </w:pPr>
          <w:r w:rsidRPr="00FE66DB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D4DBE4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 xml:space="preserve">Enable </w:t>
      </w:r>
      <w:proofErr w:type="spellStart"/>
      <w:r w:rsidRPr="00A555FB">
        <w:rPr>
          <w:b/>
          <w:bCs/>
        </w:rPr>
        <w:t>net.probe</w:t>
      </w:r>
      <w:proofErr w:type="spellEnd"/>
      <w:r>
        <w:t xml:space="preserve"> with following command.</w:t>
      </w:r>
    </w:p>
    <w:p w14:paraId="7E0478B1" w14:textId="124123E3" w:rsidR="006F5CE2" w:rsidRDefault="006F5CE2" w:rsidP="00203491">
      <w:pPr>
        <w:ind w:left="360"/>
      </w:pPr>
      <w:r>
        <w:t xml:space="preserve">This sends UDP packets to every possible host on the network to find new hosts. </w:t>
      </w:r>
      <w:proofErr w:type="spellStart"/>
      <w:r w:rsidRPr="00203491">
        <w:rPr>
          <w:b/>
        </w:rPr>
        <w:t>net.recon</w:t>
      </w:r>
      <w:proofErr w:type="spellEnd"/>
      <w:r>
        <w:t xml:space="preserve"> is automatically started. It monitors the loca</w:t>
      </w:r>
      <w:r w:rsidR="008429DF">
        <w:t>l</w:t>
      </w:r>
      <w:r>
        <w:t xml:space="preserve"> machine ARP cache to find new hosts.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1901D4A6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C97075B" w14:textId="77777777" w:rsidR="006F5CE2" w:rsidRDefault="006F5CE2" w:rsidP="00EF220A">
            <w:pPr>
              <w:pStyle w:val="Code"/>
            </w:pPr>
            <w:proofErr w:type="spellStart"/>
            <w:r>
              <w:t>net.probe</w:t>
            </w:r>
            <w:proofErr w:type="spellEnd"/>
            <w:r>
              <w:t xml:space="preserve"> on</w:t>
            </w:r>
          </w:p>
        </w:tc>
      </w:tr>
    </w:tbl>
    <w:p w14:paraId="7647ACAF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>This should start discovering clients connected to the same network.</w:t>
      </w:r>
    </w:p>
    <w:p w14:paraId="51281DF7" w14:textId="053A6CF7" w:rsidR="00B05D13" w:rsidRDefault="00B05D13" w:rsidP="00936CF6">
      <w:pPr>
        <w:pStyle w:val="ListParagraph"/>
        <w:numPr>
          <w:ilvl w:val="0"/>
          <w:numId w:val="8"/>
        </w:numPr>
      </w:pPr>
      <w:r>
        <w:t xml:space="preserve">Go to the Windows machine </w:t>
      </w:r>
      <w:r>
        <w:sym w:font="Wingdings" w:char="F0E0"/>
      </w:r>
      <w:r>
        <w:t xml:space="preserve"> Ping Kali Linux to generate some network traffic.</w:t>
      </w:r>
    </w:p>
    <w:p w14:paraId="36B8A13F" w14:textId="77777777" w:rsidR="006F5CE2" w:rsidRPr="00DC5DBC" w:rsidRDefault="006F5CE2" w:rsidP="00936CF6">
      <w:pPr>
        <w:pStyle w:val="ListParagraph"/>
        <w:numPr>
          <w:ilvl w:val="0"/>
          <w:numId w:val="8"/>
        </w:num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100619045"/>
        <w:placeholder>
          <w:docPart w:val="FB5C3D51D3BA453A97632B4390A38612"/>
        </w:placeholder>
        <w:showingPlcHdr/>
      </w:sdtPr>
      <w:sdtEndPr>
        <w:rPr>
          <w:rStyle w:val="Red"/>
        </w:rPr>
      </w:sdtEndPr>
      <w:sdtContent>
        <w:p w14:paraId="640EC879" w14:textId="77777777" w:rsidR="006F5CE2" w:rsidRPr="00AF37CB" w:rsidRDefault="006F5CE2" w:rsidP="006F5CE2">
          <w:pPr>
            <w:ind w:left="360"/>
            <w:rPr>
              <w:rStyle w:val="Red"/>
              <w:color w:val="auto"/>
            </w:rPr>
          </w:pPr>
          <w:r w:rsidRPr="00AF37CB">
            <w:rPr>
              <w:rStyle w:val="PlaceholderText"/>
              <w:color w:val="FF0000"/>
            </w:rPr>
            <w:t>Click or tap here to enter text.</w:t>
          </w:r>
        </w:p>
      </w:sdtContent>
    </w:sdt>
    <w:p w14:paraId="262DBAF3" w14:textId="77777777" w:rsidR="006F5CE2" w:rsidRDefault="006F5CE2" w:rsidP="00936CF6">
      <w:pPr>
        <w:pStyle w:val="ListParagraph"/>
        <w:numPr>
          <w:ilvl w:val="0"/>
          <w:numId w:val="8"/>
        </w:numPr>
      </w:pPr>
      <w:proofErr w:type="spellStart"/>
      <w:r w:rsidRPr="00BD23E6">
        <w:rPr>
          <w:b/>
        </w:rPr>
        <w:t>net.show</w:t>
      </w:r>
      <w:proofErr w:type="spellEnd"/>
      <w:r>
        <w:t xml:space="preserve"> shows all the connected hosts that </w:t>
      </w:r>
      <w:proofErr w:type="spellStart"/>
      <w:r w:rsidRPr="00BD23E6">
        <w:rPr>
          <w:b/>
        </w:rPr>
        <w:t>net.probe</w:t>
      </w:r>
      <w:proofErr w:type="spellEnd"/>
      <w:r>
        <w:t xml:space="preserve"> has returned information from.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4DC99443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369D2D2" w14:textId="77777777" w:rsidR="006F5CE2" w:rsidRDefault="006F5CE2" w:rsidP="00EF220A">
            <w:pPr>
              <w:pStyle w:val="Code"/>
            </w:pPr>
            <w:proofErr w:type="spellStart"/>
            <w:r>
              <w:t>net.show</w:t>
            </w:r>
            <w:proofErr w:type="spellEnd"/>
          </w:p>
        </w:tc>
      </w:tr>
    </w:tbl>
    <w:p w14:paraId="49499D3D" w14:textId="77777777" w:rsidR="006F5CE2" w:rsidRPr="00C7451A" w:rsidRDefault="006F5CE2" w:rsidP="00936CF6">
      <w:pPr>
        <w:pStyle w:val="ListParagraph"/>
        <w:numPr>
          <w:ilvl w:val="0"/>
          <w:numId w:val="8"/>
        </w:numPr>
        <w:rPr>
          <w:b/>
        </w:r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957533115"/>
        <w:placeholder>
          <w:docPart w:val="6104E7F3A6AC4E3B8A990774027506B4"/>
        </w:placeholder>
        <w:showingPlcHdr/>
      </w:sdtPr>
      <w:sdtEndPr>
        <w:rPr>
          <w:rStyle w:val="Red"/>
        </w:rPr>
      </w:sdtEndPr>
      <w:sdtContent>
        <w:p w14:paraId="28221144" w14:textId="77777777" w:rsidR="006F5CE2" w:rsidRDefault="006F5CE2" w:rsidP="006F5CE2">
          <w:pPr>
            <w:rPr>
              <w:rStyle w:val="Red"/>
            </w:rPr>
          </w:pPr>
          <w:r w:rsidRPr="00FE66D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DFD2AF4" w14:textId="77BC8C0E" w:rsidR="006F5CE2" w:rsidRDefault="006F5CE2" w:rsidP="00936CF6">
      <w:pPr>
        <w:pStyle w:val="ListParagraph"/>
        <w:numPr>
          <w:ilvl w:val="0"/>
          <w:numId w:val="8"/>
        </w:numPr>
      </w:pPr>
      <w:r>
        <w:lastRenderedPageBreak/>
        <w:t xml:space="preserve">The next command will </w:t>
      </w:r>
      <w:r w:rsidR="004A3484">
        <w:t xml:space="preserve">set fullduplex to be able to </w:t>
      </w:r>
      <w:r>
        <w:t>spoof both the target and the gateway.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3D264A61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3465B6E5" w14:textId="77777777" w:rsidR="006F5CE2" w:rsidRDefault="006F5CE2" w:rsidP="00EF220A">
            <w:pPr>
              <w:pStyle w:val="Code"/>
            </w:pPr>
            <w:r>
              <w:t xml:space="preserve">set </w:t>
            </w:r>
            <w:proofErr w:type="spellStart"/>
            <w:r>
              <w:t>arp.spoof.fullduplex</w:t>
            </w:r>
            <w:proofErr w:type="spellEnd"/>
            <w:r>
              <w:t xml:space="preserve"> true</w:t>
            </w:r>
          </w:p>
        </w:tc>
      </w:tr>
    </w:tbl>
    <w:p w14:paraId="01004741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>Set the target IP of the victim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3DF08C68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02BA3E31" w14:textId="77777777" w:rsidR="006F5CE2" w:rsidRDefault="006F5CE2" w:rsidP="00EF220A">
            <w:pPr>
              <w:pStyle w:val="Code"/>
            </w:pPr>
            <w:r>
              <w:t xml:space="preserve">set </w:t>
            </w:r>
            <w:proofErr w:type="spellStart"/>
            <w:r>
              <w:t>arp.spoof.targets</w:t>
            </w:r>
            <w:proofErr w:type="spellEnd"/>
            <w:r>
              <w:t xml:space="preserve"> {target IP}</w:t>
            </w:r>
          </w:p>
        </w:tc>
      </w:tr>
    </w:tbl>
    <w:p w14:paraId="5047565F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>Time to run the spoofing attack. This will substitute the Kali MAC address for the gateway.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544BA2A9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5BC94AE9" w14:textId="77777777" w:rsidR="006F5CE2" w:rsidRDefault="006F5CE2" w:rsidP="00EF220A">
            <w:pPr>
              <w:pStyle w:val="Code"/>
            </w:pPr>
            <w:proofErr w:type="spellStart"/>
            <w:r>
              <w:t>arp.spoof</w:t>
            </w:r>
            <w:proofErr w:type="spellEnd"/>
            <w:r>
              <w:t xml:space="preserve"> on</w:t>
            </w:r>
          </w:p>
        </w:tc>
      </w:tr>
    </w:tbl>
    <w:p w14:paraId="74AC1B50" w14:textId="77777777" w:rsidR="006F5CE2" w:rsidRPr="00C7451A" w:rsidRDefault="006F5CE2" w:rsidP="00936CF6">
      <w:pPr>
        <w:pStyle w:val="ListParagraph"/>
        <w:numPr>
          <w:ilvl w:val="0"/>
          <w:numId w:val="8"/>
        </w:numPr>
        <w:rPr>
          <w:b/>
        </w:r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1575079639"/>
        <w:placeholder>
          <w:docPart w:val="B00E8E96D2D941B3AF28BE1E416F8F85"/>
        </w:placeholder>
        <w:showingPlcHdr/>
      </w:sdtPr>
      <w:sdtEndPr>
        <w:rPr>
          <w:rStyle w:val="Red"/>
        </w:rPr>
      </w:sdtEndPr>
      <w:sdtContent>
        <w:p w14:paraId="09A0B7D0" w14:textId="77777777" w:rsidR="006F5CE2" w:rsidRDefault="006F5CE2" w:rsidP="006F5CE2">
          <w:pPr>
            <w:rPr>
              <w:rStyle w:val="Red"/>
            </w:rPr>
          </w:pPr>
          <w:r w:rsidRPr="00FE66DB">
            <w:rPr>
              <w:rStyle w:val="PlaceholderText"/>
              <w:color w:val="FF0000"/>
            </w:rPr>
            <w:t>Click or tap here to enter text.</w:t>
          </w:r>
        </w:p>
      </w:sdtContent>
    </w:sdt>
    <w:p w14:paraId="75B861D4" w14:textId="77777777" w:rsidR="006F5CE2" w:rsidRDefault="006F5CE2" w:rsidP="00936CF6">
      <w:pPr>
        <w:pStyle w:val="ListParagraph"/>
        <w:numPr>
          <w:ilvl w:val="0"/>
          <w:numId w:val="8"/>
        </w:numPr>
      </w:pPr>
      <w:r>
        <w:t xml:space="preserve">Turn on </w:t>
      </w:r>
      <w:proofErr w:type="spellStart"/>
      <w:r w:rsidRPr="00182744">
        <w:rPr>
          <w:b/>
        </w:rPr>
        <w:t>net.sniff</w:t>
      </w:r>
      <w:proofErr w:type="spellEnd"/>
      <w:r>
        <w:t xml:space="preserve"> to capture the traffic flowing through Kali.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5CE2" w14:paraId="0A1DA582" w14:textId="77777777" w:rsidTr="00EF220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3D8DF5DB" w14:textId="77777777" w:rsidR="006F5CE2" w:rsidRDefault="006F5CE2" w:rsidP="00EF220A">
            <w:pPr>
              <w:pStyle w:val="Code"/>
            </w:pPr>
            <w:bookmarkStart w:id="7" w:name="_Hlk81073746"/>
            <w:proofErr w:type="spellStart"/>
            <w:r>
              <w:t>net.sniff</w:t>
            </w:r>
            <w:proofErr w:type="spellEnd"/>
            <w:r>
              <w:t xml:space="preserve"> on</w:t>
            </w:r>
          </w:p>
        </w:tc>
      </w:tr>
    </w:tbl>
    <w:bookmarkEnd w:id="7"/>
    <w:p w14:paraId="2E6322A0" w14:textId="27B07ADB" w:rsidR="006F5CE2" w:rsidRDefault="006F5CE2" w:rsidP="00936CF6">
      <w:pPr>
        <w:pStyle w:val="ListParagraph"/>
        <w:numPr>
          <w:ilvl w:val="0"/>
          <w:numId w:val="8"/>
        </w:numPr>
      </w:pPr>
      <w:r>
        <w:t>On the Windows victim machin</w:t>
      </w:r>
      <w:r w:rsidR="00814BE7">
        <w:t xml:space="preserve">e </w:t>
      </w:r>
      <w:r w:rsidR="00814BE7">
        <w:sym w:font="Wingdings" w:char="F0E0"/>
      </w:r>
      <w:r w:rsidR="00814BE7">
        <w:t xml:space="preserve"> use Google Chrome</w:t>
      </w:r>
      <w:r>
        <w:t xml:space="preserve"> go to </w:t>
      </w:r>
      <w:hyperlink r:id="rId10" w:history="1">
        <w:r w:rsidR="00642834" w:rsidRPr="00B16E38">
          <w:rPr>
            <w:rStyle w:val="Hyperlink"/>
          </w:rPr>
          <w:t>http://www.vulnweb.com</w:t>
        </w:r>
      </w:hyperlink>
    </w:p>
    <w:p w14:paraId="681676F0" w14:textId="0CDCC4C4" w:rsidR="006F5CE2" w:rsidRDefault="006F5CE2" w:rsidP="00936CF6">
      <w:pPr>
        <w:pStyle w:val="ListParagraph"/>
        <w:numPr>
          <w:ilvl w:val="0"/>
          <w:numId w:val="8"/>
        </w:numPr>
      </w:pPr>
      <w:r>
        <w:t xml:space="preserve">Go back to Kali: </w:t>
      </w:r>
      <w:r w:rsidR="00CC6FDE">
        <w:t>All packets are</w:t>
      </w:r>
      <w:r>
        <w:t xml:space="preserve"> being captured and displayed.</w:t>
      </w:r>
    </w:p>
    <w:p w14:paraId="682F73CA" w14:textId="39A05BC8" w:rsidR="00DB2480" w:rsidRDefault="00DB2480" w:rsidP="00936CF6">
      <w:pPr>
        <w:pStyle w:val="ListParagraph"/>
        <w:numPr>
          <w:ilvl w:val="0"/>
          <w:numId w:val="8"/>
        </w:numPr>
      </w:pPr>
      <w:r>
        <w:t xml:space="preserve">Go to </w:t>
      </w:r>
      <w:proofErr w:type="spellStart"/>
      <w:r w:rsidRPr="003C0E8C">
        <w:t>SecurityTweets</w:t>
      </w:r>
      <w:proofErr w:type="spellEnd"/>
      <w:r>
        <w:t>:</w:t>
      </w:r>
      <w:r w:rsidRPr="003C0E8C">
        <w:t xml:space="preserve"> </w:t>
      </w:r>
      <w:hyperlink r:id="rId11" w:history="1">
        <w:r w:rsidRPr="00C75DBD">
          <w:rPr>
            <w:rStyle w:val="Hyperlink"/>
          </w:rPr>
          <w:t>http://testhtml5.vulnweb.com</w:t>
        </w:r>
      </w:hyperlink>
      <w:r>
        <w:t xml:space="preserve"> </w:t>
      </w:r>
    </w:p>
    <w:p w14:paraId="40DDB206" w14:textId="77ECC6AB" w:rsidR="006F5CE2" w:rsidRPr="00A55BC1" w:rsidRDefault="00642834" w:rsidP="00936CF6">
      <w:pPr>
        <w:pStyle w:val="ListParagraph"/>
        <w:numPr>
          <w:ilvl w:val="0"/>
          <w:numId w:val="8"/>
        </w:numPr>
      </w:pPr>
      <w:r w:rsidRPr="00642834">
        <w:t>Go back to Kali:</w:t>
      </w:r>
      <w:r>
        <w:rPr>
          <w:b/>
        </w:rPr>
        <w:t xml:space="preserve"> </w:t>
      </w:r>
      <w:r w:rsidR="006F5CE2" w:rsidRPr="00C7451A">
        <w:rPr>
          <w:b/>
        </w:rPr>
        <w:t>Insert a screenshot:</w:t>
      </w:r>
    </w:p>
    <w:sdt>
      <w:sdtPr>
        <w:rPr>
          <w:rStyle w:val="Red"/>
        </w:rPr>
        <w:id w:val="479357870"/>
        <w:placeholder>
          <w:docPart w:val="03AC39D7979D45B39C8BF86E83FA31F7"/>
        </w:placeholder>
        <w:showingPlcHdr/>
      </w:sdtPr>
      <w:sdtEndPr>
        <w:rPr>
          <w:rStyle w:val="Red"/>
        </w:rPr>
      </w:sdtEndPr>
      <w:sdtContent>
        <w:p w14:paraId="14036C0B" w14:textId="77777777" w:rsidR="006F5CE2" w:rsidRDefault="006F5CE2" w:rsidP="006F5CE2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900828" w14:textId="2924C8EF" w:rsidR="00654D30" w:rsidRDefault="00654D30" w:rsidP="00936CF6">
      <w:pPr>
        <w:pStyle w:val="ListParagraph"/>
        <w:numPr>
          <w:ilvl w:val="0"/>
          <w:numId w:val="8"/>
        </w:numPr>
      </w:pPr>
      <w:r>
        <w:t xml:space="preserve">Kali VM </w:t>
      </w:r>
      <w:r>
        <w:sym w:font="Wingdings" w:char="F0E0"/>
      </w:r>
      <w:r>
        <w:t xml:space="preserve"> start </w:t>
      </w:r>
      <w:r w:rsidRPr="0035780B">
        <w:rPr>
          <w:b/>
          <w:bCs/>
        </w:rPr>
        <w:t>Wireshark</w:t>
      </w:r>
      <w:r>
        <w:t xml:space="preserve"> </w:t>
      </w:r>
      <w:r>
        <w:sym w:font="Wingdings" w:char="F0E0"/>
      </w:r>
      <w:r>
        <w:t xml:space="preserve"> start capturing packets.</w:t>
      </w:r>
    </w:p>
    <w:p w14:paraId="65F0A6D8" w14:textId="2B6A2D28" w:rsidR="006F5CE2" w:rsidRDefault="00654D30" w:rsidP="00936CF6">
      <w:pPr>
        <w:pStyle w:val="ListParagraph"/>
        <w:numPr>
          <w:ilvl w:val="0"/>
          <w:numId w:val="8"/>
        </w:numPr>
      </w:pPr>
      <w:r>
        <w:t xml:space="preserve">On the Windows VM </w:t>
      </w:r>
      <w:r>
        <w:sym w:font="Wingdings" w:char="F0E0"/>
      </w:r>
      <w:r>
        <w:t xml:space="preserve"> </w:t>
      </w:r>
      <w:r w:rsidR="006F5CE2">
        <w:t xml:space="preserve">Click the </w:t>
      </w:r>
      <w:r w:rsidR="006F5CE2" w:rsidRPr="00EA0DF0">
        <w:rPr>
          <w:b/>
          <w:bCs/>
        </w:rPr>
        <w:t>Login</w:t>
      </w:r>
      <w:r w:rsidR="006F5CE2">
        <w:t xml:space="preserve"> button on the upper right side. Type in any username and password, Click </w:t>
      </w:r>
      <w:r w:rsidR="006F5CE2" w:rsidRPr="00EA0DF0">
        <w:rPr>
          <w:b/>
          <w:bCs/>
        </w:rPr>
        <w:t>Login</w:t>
      </w:r>
      <w:r w:rsidR="006F5CE2">
        <w:t>.</w:t>
      </w:r>
    </w:p>
    <w:p w14:paraId="5C3DAB2C" w14:textId="455209F0" w:rsidR="006F5CE2" w:rsidRDefault="006F5CE2" w:rsidP="00936CF6">
      <w:pPr>
        <w:pStyle w:val="ListParagraph"/>
        <w:numPr>
          <w:ilvl w:val="0"/>
          <w:numId w:val="8"/>
        </w:numPr>
      </w:pPr>
      <w:r>
        <w:t>Go back to Kali</w:t>
      </w:r>
      <w:r w:rsidR="00936CF6">
        <w:t>. Stop the Wireshark capture.</w:t>
      </w:r>
    </w:p>
    <w:p w14:paraId="70C0F1FF" w14:textId="10017FD9" w:rsidR="00936CF6" w:rsidRDefault="00936CF6" w:rsidP="00936CF6">
      <w:pPr>
        <w:pStyle w:val="ListParagraph"/>
        <w:numPr>
          <w:ilvl w:val="0"/>
          <w:numId w:val="8"/>
        </w:numPr>
      </w:pPr>
      <w:r>
        <w:t xml:space="preserve">Type </w:t>
      </w:r>
      <w:r w:rsidRPr="00936CF6">
        <w:rPr>
          <w:b/>
          <w:bCs/>
        </w:rPr>
        <w:t>http</w:t>
      </w:r>
      <w:r>
        <w:t xml:space="preserve"> in the filter dialog box. You may have to look around to find the highlighted packet as shown in the sample screen shot.</w:t>
      </w:r>
    </w:p>
    <w:p w14:paraId="2140CF48" w14:textId="7F62A141" w:rsidR="00936CF6" w:rsidRDefault="00936CF6" w:rsidP="00936CF6">
      <w:pPr>
        <w:ind w:left="360"/>
      </w:pPr>
      <w:r>
        <w:rPr>
          <w:noProof/>
        </w:rPr>
        <w:lastRenderedPageBreak/>
        <w:drawing>
          <wp:inline distT="0" distB="0" distL="0" distR="0" wp14:anchorId="05D13606" wp14:editId="5A7DBCDA">
            <wp:extent cx="5943600" cy="2615565"/>
            <wp:effectExtent l="38100" t="38100" r="95250" b="89535"/>
            <wp:docPr id="107210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0963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C96BE" w14:textId="5D78628B" w:rsidR="006F5CE2" w:rsidRPr="00A55BC1" w:rsidRDefault="006F5CE2" w:rsidP="00936CF6">
      <w:pPr>
        <w:pStyle w:val="ListParagraph"/>
        <w:numPr>
          <w:ilvl w:val="0"/>
          <w:numId w:val="8"/>
        </w:numPr>
      </w:pPr>
      <w:r w:rsidRPr="00C7451A">
        <w:rPr>
          <w:b/>
        </w:rPr>
        <w:t>Insert a screenshot</w:t>
      </w:r>
      <w:r w:rsidR="00936CF6">
        <w:rPr>
          <w:b/>
        </w:rPr>
        <w:t xml:space="preserve"> of just the HTML Form URL with the username and password showing.</w:t>
      </w:r>
    </w:p>
    <w:sdt>
      <w:sdtPr>
        <w:rPr>
          <w:rStyle w:val="Red"/>
        </w:rPr>
        <w:id w:val="-1499254713"/>
        <w:placeholder>
          <w:docPart w:val="CABBFAA7BE9D4B3F9D4E3D08B3AE6B74"/>
        </w:placeholder>
        <w:showingPlcHdr/>
      </w:sdtPr>
      <w:sdtEndPr>
        <w:rPr>
          <w:rStyle w:val="Red"/>
        </w:rPr>
      </w:sdtEndPr>
      <w:sdtContent>
        <w:p w14:paraId="5D8FD61B" w14:textId="2EE70151" w:rsidR="006F5CE2" w:rsidRDefault="006F5CE2" w:rsidP="006F5CE2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F2A3F4A" w14:textId="0C512BBD" w:rsidR="009949BD" w:rsidRPr="00936CF6" w:rsidRDefault="00936CF6" w:rsidP="00936CF6">
      <w:pPr>
        <w:pStyle w:val="ListParagraph"/>
        <w:numPr>
          <w:ilvl w:val="0"/>
          <w:numId w:val="8"/>
        </w:numPr>
      </w:pPr>
      <w:r>
        <w:t xml:space="preserve">Go back to </w:t>
      </w:r>
      <w:proofErr w:type="spellStart"/>
      <w:r>
        <w:t>Bettercap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9949BD" w:rsidRPr="00936CF6">
        <w:t xml:space="preserve">Enter </w:t>
      </w:r>
      <w:r w:rsidR="009949BD" w:rsidRPr="00936CF6">
        <w:rPr>
          <w:b/>
          <w:bCs/>
        </w:rPr>
        <w:t>q</w:t>
      </w:r>
      <w:r w:rsidR="009949BD" w:rsidRPr="00936CF6">
        <w:t xml:space="preserve"> to quit</w:t>
      </w:r>
      <w:r w:rsidR="00953BF9">
        <w:t>.</w:t>
      </w:r>
    </w:p>
    <w:p w14:paraId="3FE7C8BE" w14:textId="692BF58B" w:rsidR="00A23C0D" w:rsidRDefault="00395DFF" w:rsidP="00A23C0D">
      <w:pPr>
        <w:pStyle w:val="Heading1"/>
      </w:pPr>
      <w:bookmarkStart w:id="8" w:name="_Toc190778061"/>
      <w:r>
        <w:t>4</w:t>
      </w:r>
      <w:r w:rsidR="002C7E4A">
        <w:t xml:space="preserve">. </w:t>
      </w:r>
      <w:r w:rsidR="00A63CD0">
        <w:t xml:space="preserve">Automate </w:t>
      </w:r>
      <w:proofErr w:type="spellStart"/>
      <w:r w:rsidR="00A63CD0">
        <w:t>bettercap</w:t>
      </w:r>
      <w:proofErr w:type="spellEnd"/>
      <w:r w:rsidR="00A63CD0">
        <w:t xml:space="preserve"> with a Caplet File</w:t>
      </w:r>
      <w:bookmarkEnd w:id="8"/>
    </w:p>
    <w:p w14:paraId="3A0CEC8D" w14:textId="77777777" w:rsidR="00A23C0D" w:rsidRPr="00214234" w:rsidRDefault="00A23C0D" w:rsidP="00A23C0D">
      <w:r>
        <w:t xml:space="preserve">We can automate the startup of </w:t>
      </w:r>
      <w:proofErr w:type="spellStart"/>
      <w:r>
        <w:t>bettercap</w:t>
      </w:r>
      <w:proofErr w:type="spellEnd"/>
      <w:r>
        <w:t xml:space="preserve"> with a caplet file.</w:t>
      </w:r>
    </w:p>
    <w:p w14:paraId="1CDBBAA9" w14:textId="3B2F3831" w:rsidR="00A23C0D" w:rsidRDefault="00772396" w:rsidP="0069076B">
      <w:pPr>
        <w:pStyle w:val="ListParagraph"/>
        <w:numPr>
          <w:ilvl w:val="0"/>
          <w:numId w:val="48"/>
        </w:numPr>
      </w:pPr>
      <w:r>
        <w:t>On your Kali Linux VM: c</w:t>
      </w:r>
      <w:r w:rsidR="00A23C0D">
        <w:t>reate a text file with the following code.</w:t>
      </w:r>
    </w:p>
    <w:p w14:paraId="3494AC47" w14:textId="600AC22B" w:rsidR="00A23C0D" w:rsidRPr="00CA5879" w:rsidRDefault="00CA5879" w:rsidP="0069076B">
      <w:pPr>
        <w:pStyle w:val="ListParagraph"/>
        <w:numPr>
          <w:ilvl w:val="0"/>
          <w:numId w:val="48"/>
        </w:numPr>
      </w:pPr>
      <w:r w:rsidRPr="00CA5879">
        <w:t>Type:</w:t>
      </w:r>
      <w:r>
        <w:rPr>
          <w:b/>
          <w:bCs/>
        </w:rPr>
        <w:t xml:space="preserve"> </w:t>
      </w:r>
      <w:r w:rsidR="002676E4" w:rsidRPr="002676E4">
        <w:rPr>
          <w:b/>
          <w:bCs/>
        </w:rPr>
        <w:t>nano</w:t>
      </w:r>
      <w:r w:rsidR="00A23C0D" w:rsidRPr="002676E4">
        <w:rPr>
          <w:b/>
          <w:bCs/>
        </w:rPr>
        <w:t xml:space="preserve"> </w:t>
      </w:r>
      <w:proofErr w:type="spellStart"/>
      <w:r w:rsidR="00A23C0D" w:rsidRPr="002676E4">
        <w:rPr>
          <w:b/>
          <w:bCs/>
        </w:rPr>
        <w:t>spoof.cap</w:t>
      </w:r>
      <w:proofErr w:type="spellEnd"/>
    </w:p>
    <w:p w14:paraId="6650CD24" w14:textId="3EACD0F6" w:rsidR="00CA5879" w:rsidRPr="00CA5879" w:rsidRDefault="00CA5879" w:rsidP="0069076B">
      <w:pPr>
        <w:pStyle w:val="ListParagraph"/>
        <w:numPr>
          <w:ilvl w:val="0"/>
          <w:numId w:val="48"/>
        </w:numPr>
      </w:pPr>
      <w:r>
        <w:t>Type in the following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C0D" w14:paraId="30648E1A" w14:textId="77777777" w:rsidTr="0024785A">
        <w:trPr>
          <w:cantSplit/>
        </w:trPr>
        <w:tc>
          <w:tcPr>
            <w:tcW w:w="9350" w:type="dxa"/>
            <w:shd w:val="clear" w:color="auto" w:fill="E2EFD9" w:themeFill="accent6" w:themeFillTint="33"/>
          </w:tcPr>
          <w:p w14:paraId="46A1F330" w14:textId="77777777" w:rsidR="00A23C0D" w:rsidRDefault="00A23C0D" w:rsidP="005B5888">
            <w:pPr>
              <w:pStyle w:val="Code"/>
            </w:pPr>
            <w:proofErr w:type="spellStart"/>
            <w:r>
              <w:t>net.probe</w:t>
            </w:r>
            <w:proofErr w:type="spellEnd"/>
            <w:r>
              <w:t xml:space="preserve"> on</w:t>
            </w:r>
          </w:p>
          <w:p w14:paraId="4DFB58A5" w14:textId="46E2CD1C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arp.spoof.fullduplex</w:t>
            </w:r>
            <w:proofErr w:type="spellEnd"/>
            <w:r>
              <w:t xml:space="preserve"> true</w:t>
            </w:r>
          </w:p>
          <w:p w14:paraId="3E849479" w14:textId="27D88A4E" w:rsidR="00A23C0D" w:rsidRDefault="00A23C0D" w:rsidP="005B5888">
            <w:pPr>
              <w:pStyle w:val="Code"/>
            </w:pPr>
            <w:r>
              <w:t xml:space="preserve">set </w:t>
            </w:r>
            <w:proofErr w:type="spellStart"/>
            <w:r>
              <w:t>arp.spoof.targets</w:t>
            </w:r>
            <w:proofErr w:type="spellEnd"/>
            <w:r>
              <w:t xml:space="preserve"> 10.10.1.</w:t>
            </w:r>
            <w:r w:rsidR="00F06176">
              <w:t>4</w:t>
            </w:r>
          </w:p>
          <w:p w14:paraId="7F40BA53" w14:textId="77777777" w:rsidR="00A23C0D" w:rsidRDefault="00A23C0D" w:rsidP="005B5888">
            <w:pPr>
              <w:pStyle w:val="Code"/>
            </w:pPr>
            <w:proofErr w:type="spellStart"/>
            <w:r>
              <w:t>arp.spoof</w:t>
            </w:r>
            <w:proofErr w:type="spellEnd"/>
            <w:r>
              <w:t xml:space="preserve"> on</w:t>
            </w:r>
          </w:p>
          <w:p w14:paraId="7138F038" w14:textId="77777777" w:rsidR="00A23C0D" w:rsidRDefault="00A23C0D" w:rsidP="005B5888">
            <w:pPr>
              <w:pStyle w:val="Code"/>
            </w:pPr>
            <w:proofErr w:type="spellStart"/>
            <w:r>
              <w:t>net.sniff</w:t>
            </w:r>
            <w:proofErr w:type="spellEnd"/>
            <w:r>
              <w:t xml:space="preserve"> on</w:t>
            </w:r>
          </w:p>
        </w:tc>
      </w:tr>
    </w:tbl>
    <w:p w14:paraId="5953E500" w14:textId="1DC61649" w:rsidR="00CA5879" w:rsidRDefault="00CA5879" w:rsidP="0069076B">
      <w:pPr>
        <w:pStyle w:val="ListParagraph"/>
        <w:numPr>
          <w:ilvl w:val="0"/>
          <w:numId w:val="48"/>
        </w:numPr>
      </w:pPr>
      <w:r w:rsidRPr="00CA5879">
        <w:rPr>
          <w:b/>
          <w:bCs/>
        </w:rPr>
        <w:t>CTRL S</w:t>
      </w:r>
      <w:r>
        <w:t xml:space="preserve"> to save.</w:t>
      </w:r>
    </w:p>
    <w:p w14:paraId="0024D545" w14:textId="41977720" w:rsidR="00CA5879" w:rsidRDefault="00CA5879" w:rsidP="0069076B">
      <w:pPr>
        <w:pStyle w:val="ListParagraph"/>
        <w:numPr>
          <w:ilvl w:val="0"/>
          <w:numId w:val="48"/>
        </w:numPr>
      </w:pPr>
      <w:r w:rsidRPr="00CA5879">
        <w:rPr>
          <w:b/>
          <w:bCs/>
        </w:rPr>
        <w:t>CTRL X</w:t>
      </w:r>
      <w:r>
        <w:t xml:space="preserve"> to exit nano.</w:t>
      </w:r>
    </w:p>
    <w:p w14:paraId="7EF1F782" w14:textId="06D94C61" w:rsidR="00403709" w:rsidRDefault="00403709" w:rsidP="0069076B">
      <w:pPr>
        <w:pStyle w:val="ListParagraph"/>
        <w:numPr>
          <w:ilvl w:val="0"/>
          <w:numId w:val="48"/>
        </w:numPr>
      </w:pPr>
      <w:r>
        <w:t>Type the following command at the terminal</w:t>
      </w:r>
      <w:r w:rsidR="00C71D52">
        <w:t xml:space="preserve"> start </w:t>
      </w:r>
      <w:proofErr w:type="spellStart"/>
      <w:r w:rsidR="00C71D52">
        <w:t>bettercap</w:t>
      </w:r>
      <w:proofErr w:type="spellEnd"/>
      <w:r w:rsidR="00C71D52">
        <w:t xml:space="preserve"> automatically.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3709" w14:paraId="588AC323" w14:textId="77777777" w:rsidTr="00EF220A">
        <w:tc>
          <w:tcPr>
            <w:tcW w:w="9350" w:type="dxa"/>
            <w:shd w:val="clear" w:color="auto" w:fill="E2EFD9" w:themeFill="accent6" w:themeFillTint="33"/>
          </w:tcPr>
          <w:p w14:paraId="62EDD17E" w14:textId="1A8E7DC7" w:rsidR="00403709" w:rsidRPr="004D1B22" w:rsidRDefault="005E5850" w:rsidP="004D1B22">
            <w:pPr>
              <w:pStyle w:val="Code"/>
            </w:pPr>
            <w:bookmarkStart w:id="9" w:name="_Hlk84050432"/>
            <w:proofErr w:type="spellStart"/>
            <w:r>
              <w:t>s</w:t>
            </w:r>
            <w:r w:rsidR="000D3B39">
              <w:t>udo</w:t>
            </w:r>
            <w:proofErr w:type="spellEnd"/>
            <w:r w:rsidR="000D3B39">
              <w:t xml:space="preserve"> </w:t>
            </w:r>
            <w:r w:rsidR="005C6E1E">
              <w:t>./</w:t>
            </w:r>
            <w:proofErr w:type="spellStart"/>
            <w:r w:rsidR="00403709" w:rsidRPr="004D1B22">
              <w:t>bettercap</w:t>
            </w:r>
            <w:proofErr w:type="spellEnd"/>
            <w:r w:rsidR="00403709" w:rsidRPr="004D1B22">
              <w:t xml:space="preserve"> -</w:t>
            </w:r>
            <w:proofErr w:type="spellStart"/>
            <w:r w:rsidR="00403709" w:rsidRPr="004D1B22">
              <w:t>iface</w:t>
            </w:r>
            <w:proofErr w:type="spellEnd"/>
            <w:r w:rsidR="00403709" w:rsidRPr="004D1B22">
              <w:t xml:space="preserve"> eth0 </w:t>
            </w:r>
            <w:r w:rsidR="003F55E9">
              <w:t>-</w:t>
            </w:r>
            <w:r w:rsidR="00403709" w:rsidRPr="004D1B22">
              <w:t xml:space="preserve">caplet </w:t>
            </w:r>
            <w:proofErr w:type="spellStart"/>
            <w:r w:rsidR="00403709" w:rsidRPr="004D1B22">
              <w:t>spoof.cap</w:t>
            </w:r>
            <w:proofErr w:type="spellEnd"/>
          </w:p>
        </w:tc>
      </w:tr>
    </w:tbl>
    <w:bookmarkEnd w:id="9"/>
    <w:p w14:paraId="7C813C1B" w14:textId="3578EA57" w:rsidR="00673346" w:rsidRDefault="00673346" w:rsidP="00673346">
      <w:r>
        <w:lastRenderedPageBreak/>
        <w:t>The result should look something like this.</w:t>
      </w:r>
    </w:p>
    <w:p w14:paraId="1744E630" w14:textId="6C4E8AFD" w:rsidR="008D47B2" w:rsidRDefault="00673346" w:rsidP="00673346">
      <w:r>
        <w:rPr>
          <w:noProof/>
        </w:rPr>
        <w:drawing>
          <wp:inline distT="0" distB="0" distL="0" distR="0" wp14:anchorId="55FA3DC8" wp14:editId="1A496CB7">
            <wp:extent cx="5943600" cy="1830070"/>
            <wp:effectExtent l="38100" t="38100" r="95250" b="939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D9CA35" w14:textId="2FAB593A" w:rsidR="00BD4054" w:rsidRPr="00A55BC1" w:rsidRDefault="00BD4054" w:rsidP="0069076B">
      <w:pPr>
        <w:pStyle w:val="ListParagraph"/>
        <w:numPr>
          <w:ilvl w:val="0"/>
          <w:numId w:val="48"/>
        </w:numPr>
      </w:pPr>
      <w:r w:rsidRPr="00C7451A">
        <w:rPr>
          <w:b/>
        </w:rPr>
        <w:t>Insert a screenshot</w:t>
      </w:r>
      <w:r w:rsidR="00000090">
        <w:rPr>
          <w:b/>
        </w:rPr>
        <w:t xml:space="preserve"> showing that you are using the caplet file</w:t>
      </w:r>
      <w:r w:rsidRPr="00C7451A">
        <w:rPr>
          <w:b/>
        </w:rPr>
        <w:t>:</w:t>
      </w:r>
    </w:p>
    <w:sdt>
      <w:sdtPr>
        <w:rPr>
          <w:rStyle w:val="Red"/>
        </w:rPr>
        <w:id w:val="23761747"/>
        <w:placeholder>
          <w:docPart w:val="44D139B6B2B543ADA7238F0D161E4DFD"/>
        </w:placeholder>
        <w:showingPlcHdr/>
      </w:sdtPr>
      <w:sdtEndPr>
        <w:rPr>
          <w:rStyle w:val="Red"/>
        </w:rPr>
      </w:sdtEndPr>
      <w:sdtContent>
        <w:p w14:paraId="1C37054C" w14:textId="7C4577C8" w:rsidR="00BD4054" w:rsidRDefault="00BD4054" w:rsidP="00BD4054">
          <w:pPr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10D491C" w14:textId="5BC298E0" w:rsidR="005415AF" w:rsidRDefault="005415AF" w:rsidP="0069076B">
      <w:pPr>
        <w:pStyle w:val="ListParagraph"/>
        <w:numPr>
          <w:ilvl w:val="0"/>
          <w:numId w:val="48"/>
        </w:numPr>
      </w:pPr>
      <w:r>
        <w:t xml:space="preserve">On the Windows victim machine, go to </w:t>
      </w:r>
      <w:hyperlink r:id="rId14" w:history="1">
        <w:r w:rsidR="007A6E17" w:rsidRPr="00B16E38">
          <w:rPr>
            <w:rStyle w:val="Hyperlink"/>
          </w:rPr>
          <w:t>http://www.vulnweb.com</w:t>
        </w:r>
      </w:hyperlink>
    </w:p>
    <w:p w14:paraId="15BA6E2C" w14:textId="00E5D7D7" w:rsidR="005415AF" w:rsidRDefault="005415AF" w:rsidP="0069076B">
      <w:pPr>
        <w:pStyle w:val="ListParagraph"/>
        <w:numPr>
          <w:ilvl w:val="0"/>
          <w:numId w:val="48"/>
        </w:numPr>
      </w:pPr>
      <w:r>
        <w:t xml:space="preserve">Go to </w:t>
      </w:r>
      <w:proofErr w:type="spellStart"/>
      <w:r w:rsidRPr="00484BD1">
        <w:t>Acuart</w:t>
      </w:r>
      <w:proofErr w:type="spellEnd"/>
      <w:r>
        <w:t>:</w:t>
      </w:r>
      <w:r w:rsidRPr="00484BD1">
        <w:tab/>
      </w:r>
      <w:hyperlink r:id="rId15" w:history="1">
        <w:r w:rsidRPr="00C75DBD">
          <w:rPr>
            <w:rStyle w:val="Hyperlink"/>
          </w:rPr>
          <w:t>http://testphp.vulnweb.com</w:t>
        </w:r>
      </w:hyperlink>
    </w:p>
    <w:p w14:paraId="2C214DE6" w14:textId="77777777" w:rsidR="005415AF" w:rsidRDefault="005415AF" w:rsidP="0069076B">
      <w:pPr>
        <w:pStyle w:val="ListParagraph"/>
        <w:numPr>
          <w:ilvl w:val="0"/>
          <w:numId w:val="48"/>
        </w:numPr>
      </w:pPr>
      <w:r>
        <w:t>Go back to Kali: All packets are being captured and displayed.</w:t>
      </w:r>
    </w:p>
    <w:p w14:paraId="14B64813" w14:textId="77777777" w:rsidR="005415AF" w:rsidRPr="00A55BC1" w:rsidRDefault="005415AF" w:rsidP="0069076B">
      <w:pPr>
        <w:pStyle w:val="ListParagraph"/>
        <w:numPr>
          <w:ilvl w:val="0"/>
          <w:numId w:val="48"/>
        </w:num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-1329359507"/>
        <w:placeholder>
          <w:docPart w:val="7BD7E0AC8A0A43EE964D2843C592E354"/>
        </w:placeholder>
        <w:showingPlcHdr/>
      </w:sdtPr>
      <w:sdtEndPr>
        <w:rPr>
          <w:rStyle w:val="Red"/>
        </w:rPr>
      </w:sdtEndPr>
      <w:sdtContent>
        <w:p w14:paraId="2FF7BA60" w14:textId="77777777" w:rsidR="005415AF" w:rsidRDefault="005415AF" w:rsidP="005415AF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1028619" w14:textId="77777777" w:rsidR="00CA5879" w:rsidRDefault="00CA5879" w:rsidP="0069076B">
      <w:pPr>
        <w:pStyle w:val="ListParagraph"/>
        <w:numPr>
          <w:ilvl w:val="0"/>
          <w:numId w:val="48"/>
        </w:numPr>
      </w:pPr>
      <w:r>
        <w:t xml:space="preserve">Kali VM </w:t>
      </w:r>
      <w:r>
        <w:sym w:font="Wingdings" w:char="F0E0"/>
      </w:r>
      <w:r>
        <w:t xml:space="preserve"> start Wireshark </w:t>
      </w:r>
      <w:r>
        <w:sym w:font="Wingdings" w:char="F0E0"/>
      </w:r>
      <w:r>
        <w:t xml:space="preserve"> start capturing packets.</w:t>
      </w:r>
    </w:p>
    <w:p w14:paraId="4DB5B490" w14:textId="2ECBA71E" w:rsidR="005415AF" w:rsidRDefault="007A6E17" w:rsidP="0069076B">
      <w:pPr>
        <w:pStyle w:val="ListParagraph"/>
        <w:numPr>
          <w:ilvl w:val="0"/>
          <w:numId w:val="48"/>
        </w:numPr>
      </w:pPr>
      <w:r>
        <w:t xml:space="preserve">Windows: </w:t>
      </w:r>
      <w:r w:rsidR="00517481">
        <w:t xml:space="preserve">Click </w:t>
      </w:r>
      <w:r w:rsidR="00517481" w:rsidRPr="00517481">
        <w:rPr>
          <w:b/>
          <w:bCs/>
        </w:rPr>
        <w:t>Your cart</w:t>
      </w:r>
      <w:r w:rsidR="00517481">
        <w:t xml:space="preserve">. Go to the </w:t>
      </w:r>
      <w:r w:rsidR="00517481" w:rsidRPr="000B5CF7">
        <w:rPr>
          <w:b/>
          <w:bCs/>
        </w:rPr>
        <w:t>login page</w:t>
      </w:r>
      <w:r w:rsidR="00517481">
        <w:t>.</w:t>
      </w:r>
    </w:p>
    <w:p w14:paraId="4EDCE149" w14:textId="582F1A46" w:rsidR="005415AF" w:rsidRDefault="000B5CF7" w:rsidP="0069076B">
      <w:pPr>
        <w:pStyle w:val="ListParagraph"/>
        <w:numPr>
          <w:ilvl w:val="0"/>
          <w:numId w:val="48"/>
        </w:numPr>
      </w:pPr>
      <w:r>
        <w:t xml:space="preserve">Type in the username: </w:t>
      </w:r>
      <w:r w:rsidRPr="000B5CF7">
        <w:rPr>
          <w:b/>
          <w:bCs/>
        </w:rPr>
        <w:t>test</w:t>
      </w:r>
      <w:r>
        <w:t xml:space="preserve"> and the password: </w:t>
      </w:r>
      <w:r w:rsidRPr="000B5CF7">
        <w:rPr>
          <w:b/>
          <w:bCs/>
        </w:rPr>
        <w:t>test</w:t>
      </w:r>
      <w:r>
        <w:t xml:space="preserve"> </w:t>
      </w:r>
      <w:r w:rsidR="005415AF">
        <w:t xml:space="preserve">Click the </w:t>
      </w:r>
      <w:r w:rsidRPr="002676E4">
        <w:rPr>
          <w:b/>
          <w:bCs/>
        </w:rPr>
        <w:t>l</w:t>
      </w:r>
      <w:r w:rsidR="005415AF" w:rsidRPr="00EA0DF0">
        <w:rPr>
          <w:b/>
          <w:bCs/>
        </w:rPr>
        <w:t>ogin</w:t>
      </w:r>
      <w:r>
        <w:t xml:space="preserve"> button</w:t>
      </w:r>
    </w:p>
    <w:p w14:paraId="51F56F48" w14:textId="77777777" w:rsidR="00CA5879" w:rsidRDefault="00CA5879" w:rsidP="0069076B">
      <w:pPr>
        <w:pStyle w:val="ListParagraph"/>
        <w:numPr>
          <w:ilvl w:val="0"/>
          <w:numId w:val="48"/>
        </w:numPr>
      </w:pPr>
      <w:r>
        <w:t>Go back to Kali. Stop the Wireshark capture.</w:t>
      </w:r>
    </w:p>
    <w:p w14:paraId="4FBB0515" w14:textId="76E704C9" w:rsidR="00CA5879" w:rsidRDefault="00CA5879" w:rsidP="0069076B">
      <w:pPr>
        <w:pStyle w:val="ListParagraph"/>
        <w:numPr>
          <w:ilvl w:val="0"/>
          <w:numId w:val="48"/>
        </w:numPr>
      </w:pPr>
      <w:r>
        <w:t xml:space="preserve">Type </w:t>
      </w:r>
      <w:r w:rsidRPr="00936CF6">
        <w:rPr>
          <w:b/>
          <w:bCs/>
        </w:rPr>
        <w:t>http</w:t>
      </w:r>
      <w:r>
        <w:t xml:space="preserve"> in the filter dialog box. You may have to look around to find the highlighted packet as shown in the sample screen shot above.</w:t>
      </w:r>
    </w:p>
    <w:p w14:paraId="5A04E668" w14:textId="77777777" w:rsidR="005415AF" w:rsidRPr="00A55BC1" w:rsidRDefault="005415AF" w:rsidP="0069076B">
      <w:pPr>
        <w:pStyle w:val="ListParagraph"/>
        <w:numPr>
          <w:ilvl w:val="0"/>
          <w:numId w:val="48"/>
        </w:numPr>
      </w:pPr>
      <w:r w:rsidRPr="00C7451A">
        <w:rPr>
          <w:b/>
        </w:rPr>
        <w:t>Insert a screenshot:</w:t>
      </w:r>
    </w:p>
    <w:sdt>
      <w:sdtPr>
        <w:rPr>
          <w:rStyle w:val="Red"/>
        </w:rPr>
        <w:id w:val="-479083115"/>
        <w:placeholder>
          <w:docPart w:val="1F95409E395346B2B79D18BCE588D64E"/>
        </w:placeholder>
        <w:showingPlcHdr/>
      </w:sdtPr>
      <w:sdtEndPr>
        <w:rPr>
          <w:rStyle w:val="Red"/>
        </w:rPr>
      </w:sdtEndPr>
      <w:sdtContent>
        <w:p w14:paraId="09081753" w14:textId="7E721EC0" w:rsidR="005415AF" w:rsidRDefault="005415AF" w:rsidP="005415AF">
          <w:pPr>
            <w:ind w:left="360"/>
            <w:rPr>
              <w:rStyle w:val="Red"/>
            </w:rPr>
          </w:pPr>
          <w:r w:rsidRPr="00A55BC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48CB649" w14:textId="2C3F47DC" w:rsidR="009F359F" w:rsidRDefault="009F359F" w:rsidP="0069076B">
      <w:pPr>
        <w:pStyle w:val="ListParagraph"/>
        <w:numPr>
          <w:ilvl w:val="0"/>
          <w:numId w:val="48"/>
        </w:numPr>
      </w:pPr>
      <w:r>
        <w:t xml:space="preserve">Type </w:t>
      </w:r>
      <w:r w:rsidRPr="00B93099">
        <w:rPr>
          <w:b/>
          <w:bCs/>
        </w:rPr>
        <w:t>q</w:t>
      </w:r>
      <w:r>
        <w:t xml:space="preserve"> to stop </w:t>
      </w:r>
      <w:proofErr w:type="spellStart"/>
      <w:r>
        <w:t>bettercap</w:t>
      </w:r>
      <w:proofErr w:type="spellEnd"/>
      <w:r>
        <w:t>.</w:t>
      </w:r>
      <w:r w:rsidR="00CA5879">
        <w:t xml:space="preserve"> Close all programs and windows. Shut down both machines.</w:t>
      </w:r>
    </w:p>
    <w:p w14:paraId="7B129FE3" w14:textId="7F91335E" w:rsidR="009F359F" w:rsidRDefault="009F359F" w:rsidP="009F359F">
      <w:pPr>
        <w:pStyle w:val="Heading2"/>
      </w:pPr>
      <w:bookmarkStart w:id="10" w:name="_Toc190778062"/>
      <w:r w:rsidRPr="009F359F">
        <w:t>Assignment Submission</w:t>
      </w:r>
      <w:bookmarkEnd w:id="10"/>
    </w:p>
    <w:p w14:paraId="006CA838" w14:textId="7EC8F2A9" w:rsidR="009F359F" w:rsidRPr="009F359F" w:rsidRDefault="009F359F" w:rsidP="009F359F">
      <w:r>
        <w:t xml:space="preserve">Attach this completed document to the assignment in </w:t>
      </w:r>
      <w:proofErr w:type="spellStart"/>
      <w:r>
        <w:t>BlackBoard</w:t>
      </w:r>
      <w:proofErr w:type="spellEnd"/>
      <w:r>
        <w:t>.</w:t>
      </w:r>
    </w:p>
    <w:sectPr w:rsidR="009F359F" w:rsidRPr="009F359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76CF" w14:textId="77777777" w:rsidR="006E7A40" w:rsidRDefault="006E7A40" w:rsidP="006E7A40">
      <w:pPr>
        <w:spacing w:before="0" w:after="0" w:line="240" w:lineRule="auto"/>
      </w:pPr>
      <w:r>
        <w:separator/>
      </w:r>
    </w:p>
  </w:endnote>
  <w:endnote w:type="continuationSeparator" w:id="0">
    <w:p w14:paraId="16BF3D36" w14:textId="77777777" w:rsidR="006E7A40" w:rsidRDefault="006E7A40" w:rsidP="006E7A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578F4" w14:textId="2A15E6EC" w:rsidR="006E7A40" w:rsidRDefault="006D5306" w:rsidP="006E7A40">
    <w:pPr>
      <w:pStyle w:val="Footer"/>
      <w:tabs>
        <w:tab w:val="center" w:pos="5040"/>
        <w:tab w:val="right" w:pos="10080"/>
      </w:tabs>
    </w:pPr>
    <w:proofErr w:type="spellStart"/>
    <w:r>
      <w:t>Bettercap</w:t>
    </w:r>
    <w:proofErr w:type="spellEnd"/>
    <w:r w:rsidR="00E00C97">
      <w:t xml:space="preserve"> MITM</w:t>
    </w:r>
    <w:r w:rsidR="006E7A40">
      <w:tab/>
      <w:t xml:space="preserve">Page </w:t>
    </w:r>
    <w:r w:rsidR="006E7A40">
      <w:fldChar w:fldCharType="begin"/>
    </w:r>
    <w:r w:rsidR="006E7A40">
      <w:instrText xml:space="preserve"> PAGE </w:instrText>
    </w:r>
    <w:r w:rsidR="006E7A40">
      <w:fldChar w:fldCharType="separate"/>
    </w:r>
    <w:r w:rsidR="006E7A40">
      <w:t>1</w:t>
    </w:r>
    <w:r w:rsidR="006E7A40">
      <w:fldChar w:fldCharType="end"/>
    </w:r>
    <w:r w:rsidR="006E7A40">
      <w:t xml:space="preserve"> of </w:t>
    </w:r>
    <w:fldSimple w:instr=" NUMPAGES ">
      <w:r w:rsidR="006E7A40">
        <w:t>2</w:t>
      </w:r>
    </w:fldSimple>
    <w:r w:rsidR="006E7A40">
      <w:tab/>
      <w:t>Revised: 0</w:t>
    </w:r>
    <w:r w:rsidR="00381CEC">
      <w:t>1</w:t>
    </w:r>
    <w:r w:rsidR="006E7A40">
      <w:t>/</w:t>
    </w:r>
    <w:r w:rsidR="00381CEC">
      <w:t>26</w:t>
    </w:r>
    <w:r w:rsidR="006E7A40">
      <w:t>/202</w:t>
    </w:r>
    <w:r w:rsidR="00381CEC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5815" w14:textId="77777777" w:rsidR="006E7A40" w:rsidRDefault="006E7A40" w:rsidP="006E7A40">
      <w:pPr>
        <w:spacing w:before="0" w:after="0" w:line="240" w:lineRule="auto"/>
      </w:pPr>
      <w:r>
        <w:separator/>
      </w:r>
    </w:p>
  </w:footnote>
  <w:footnote w:type="continuationSeparator" w:id="0">
    <w:p w14:paraId="0141DEAE" w14:textId="77777777" w:rsidR="006E7A40" w:rsidRDefault="006E7A40" w:rsidP="006E7A4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6AFF"/>
    <w:multiLevelType w:val="hybridMultilevel"/>
    <w:tmpl w:val="46C2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6903"/>
    <w:multiLevelType w:val="hybridMultilevel"/>
    <w:tmpl w:val="A67A2F0A"/>
    <w:lvl w:ilvl="0" w:tplc="3B300E5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05C561B"/>
    <w:multiLevelType w:val="hybridMultilevel"/>
    <w:tmpl w:val="46C2E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444171C"/>
    <w:multiLevelType w:val="hybridMultilevel"/>
    <w:tmpl w:val="94341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2EFD5AA8"/>
    <w:multiLevelType w:val="hybridMultilevel"/>
    <w:tmpl w:val="B1F6C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BC6BB2"/>
    <w:multiLevelType w:val="hybridMultilevel"/>
    <w:tmpl w:val="F044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9D3104"/>
    <w:multiLevelType w:val="hybridMultilevel"/>
    <w:tmpl w:val="B1F6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52249EE"/>
    <w:multiLevelType w:val="hybridMultilevel"/>
    <w:tmpl w:val="8DBA9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84719904">
    <w:abstractNumId w:val="26"/>
  </w:num>
  <w:num w:numId="2" w16cid:durableId="949241222">
    <w:abstractNumId w:val="29"/>
  </w:num>
  <w:num w:numId="3" w16cid:durableId="1784837322">
    <w:abstractNumId w:val="32"/>
  </w:num>
  <w:num w:numId="4" w16cid:durableId="1036781014">
    <w:abstractNumId w:val="0"/>
  </w:num>
  <w:num w:numId="5" w16cid:durableId="999700024">
    <w:abstractNumId w:val="21"/>
  </w:num>
  <w:num w:numId="6" w16cid:durableId="1759210846">
    <w:abstractNumId w:val="5"/>
  </w:num>
  <w:num w:numId="7" w16cid:durableId="1149593788">
    <w:abstractNumId w:val="28"/>
  </w:num>
  <w:num w:numId="8" w16cid:durableId="629625612">
    <w:abstractNumId w:val="1"/>
  </w:num>
  <w:num w:numId="9" w16cid:durableId="892159472">
    <w:abstractNumId w:val="23"/>
  </w:num>
  <w:num w:numId="10" w16cid:durableId="564100072">
    <w:abstractNumId w:val="48"/>
  </w:num>
  <w:num w:numId="11" w16cid:durableId="1224948913">
    <w:abstractNumId w:val="15"/>
  </w:num>
  <w:num w:numId="12" w16cid:durableId="1667396188">
    <w:abstractNumId w:val="43"/>
  </w:num>
  <w:num w:numId="13" w16cid:durableId="1604529355">
    <w:abstractNumId w:val="17"/>
  </w:num>
  <w:num w:numId="14" w16cid:durableId="2061635553">
    <w:abstractNumId w:val="30"/>
  </w:num>
  <w:num w:numId="15" w16cid:durableId="64843501">
    <w:abstractNumId w:val="14"/>
  </w:num>
  <w:num w:numId="16" w16cid:durableId="1022898321">
    <w:abstractNumId w:val="13"/>
  </w:num>
  <w:num w:numId="17" w16cid:durableId="1072502914">
    <w:abstractNumId w:val="37"/>
  </w:num>
  <w:num w:numId="18" w16cid:durableId="2143427711">
    <w:abstractNumId w:val="2"/>
  </w:num>
  <w:num w:numId="19" w16cid:durableId="1375160556">
    <w:abstractNumId w:val="38"/>
  </w:num>
  <w:num w:numId="20" w16cid:durableId="1449230173">
    <w:abstractNumId w:val="41"/>
  </w:num>
  <w:num w:numId="21" w16cid:durableId="42297929">
    <w:abstractNumId w:val="35"/>
  </w:num>
  <w:num w:numId="22" w16cid:durableId="252206214">
    <w:abstractNumId w:val="31"/>
  </w:num>
  <w:num w:numId="23" w16cid:durableId="1678927298">
    <w:abstractNumId w:val="47"/>
  </w:num>
  <w:num w:numId="24" w16cid:durableId="658073269">
    <w:abstractNumId w:val="19"/>
  </w:num>
  <w:num w:numId="25" w16cid:durableId="493566762">
    <w:abstractNumId w:val="22"/>
  </w:num>
  <w:num w:numId="26" w16cid:durableId="510535730">
    <w:abstractNumId w:val="8"/>
  </w:num>
  <w:num w:numId="27" w16cid:durableId="499390228">
    <w:abstractNumId w:val="20"/>
  </w:num>
  <w:num w:numId="28" w16cid:durableId="2098674844">
    <w:abstractNumId w:val="40"/>
  </w:num>
  <w:num w:numId="29" w16cid:durableId="2094008175">
    <w:abstractNumId w:val="44"/>
  </w:num>
  <w:num w:numId="30" w16cid:durableId="1877039189">
    <w:abstractNumId w:val="11"/>
  </w:num>
  <w:num w:numId="31" w16cid:durableId="1602100963">
    <w:abstractNumId w:val="46"/>
  </w:num>
  <w:num w:numId="32" w16cid:durableId="671221080">
    <w:abstractNumId w:val="9"/>
  </w:num>
  <w:num w:numId="33" w16cid:durableId="1688482058">
    <w:abstractNumId w:val="45"/>
  </w:num>
  <w:num w:numId="34" w16cid:durableId="189343169">
    <w:abstractNumId w:val="27"/>
  </w:num>
  <w:num w:numId="35" w16cid:durableId="250626749">
    <w:abstractNumId w:val="18"/>
  </w:num>
  <w:num w:numId="36" w16cid:durableId="746345116">
    <w:abstractNumId w:val="10"/>
  </w:num>
  <w:num w:numId="37" w16cid:durableId="1845052743">
    <w:abstractNumId w:val="25"/>
  </w:num>
  <w:num w:numId="38" w16cid:durableId="1770079833">
    <w:abstractNumId w:val="36"/>
  </w:num>
  <w:num w:numId="39" w16cid:durableId="831258773">
    <w:abstractNumId w:val="4"/>
  </w:num>
  <w:num w:numId="40" w16cid:durableId="1794902503">
    <w:abstractNumId w:val="42"/>
  </w:num>
  <w:num w:numId="41" w16cid:durableId="1235119643">
    <w:abstractNumId w:val="24"/>
  </w:num>
  <w:num w:numId="42" w16cid:durableId="982200184">
    <w:abstractNumId w:val="12"/>
  </w:num>
  <w:num w:numId="43" w16cid:durableId="23409522">
    <w:abstractNumId w:val="34"/>
  </w:num>
  <w:num w:numId="44" w16cid:durableId="1207257612">
    <w:abstractNumId w:val="6"/>
  </w:num>
  <w:num w:numId="45" w16cid:durableId="2048139197">
    <w:abstractNumId w:val="33"/>
  </w:num>
  <w:num w:numId="46" w16cid:durableId="1362438779">
    <w:abstractNumId w:val="39"/>
  </w:num>
  <w:num w:numId="47" w16cid:durableId="1300719952">
    <w:abstractNumId w:val="7"/>
  </w:num>
  <w:num w:numId="48" w16cid:durableId="77362206">
    <w:abstractNumId w:val="3"/>
  </w:num>
  <w:num w:numId="49" w16cid:durableId="9720958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A9"/>
    <w:rsid w:val="00000090"/>
    <w:rsid w:val="00006F25"/>
    <w:rsid w:val="00013441"/>
    <w:rsid w:val="00043AD7"/>
    <w:rsid w:val="00070B16"/>
    <w:rsid w:val="00074C1E"/>
    <w:rsid w:val="000A7D6B"/>
    <w:rsid w:val="000B54EA"/>
    <w:rsid w:val="000B5CF7"/>
    <w:rsid w:val="000D3B39"/>
    <w:rsid w:val="000F0DEF"/>
    <w:rsid w:val="001006B0"/>
    <w:rsid w:val="00100D5A"/>
    <w:rsid w:val="00102D57"/>
    <w:rsid w:val="00107E02"/>
    <w:rsid w:val="001119EB"/>
    <w:rsid w:val="00124E9E"/>
    <w:rsid w:val="00140BBA"/>
    <w:rsid w:val="00142128"/>
    <w:rsid w:val="00143987"/>
    <w:rsid w:val="00143EF1"/>
    <w:rsid w:val="00155EB4"/>
    <w:rsid w:val="00163AA0"/>
    <w:rsid w:val="00165D51"/>
    <w:rsid w:val="00182744"/>
    <w:rsid w:val="00193A87"/>
    <w:rsid w:val="00194EC2"/>
    <w:rsid w:val="00195A4D"/>
    <w:rsid w:val="001B4534"/>
    <w:rsid w:val="001B4DC2"/>
    <w:rsid w:val="001B675F"/>
    <w:rsid w:val="001D2365"/>
    <w:rsid w:val="001D593A"/>
    <w:rsid w:val="001D77C8"/>
    <w:rsid w:val="001E4546"/>
    <w:rsid w:val="001F0AA2"/>
    <w:rsid w:val="001F19EF"/>
    <w:rsid w:val="001F2E2C"/>
    <w:rsid w:val="001F46D2"/>
    <w:rsid w:val="00203491"/>
    <w:rsid w:val="00214234"/>
    <w:rsid w:val="00215D0C"/>
    <w:rsid w:val="0021777C"/>
    <w:rsid w:val="00222604"/>
    <w:rsid w:val="002318C1"/>
    <w:rsid w:val="0024583D"/>
    <w:rsid w:val="0024785A"/>
    <w:rsid w:val="00257348"/>
    <w:rsid w:val="002670E5"/>
    <w:rsid w:val="002676E4"/>
    <w:rsid w:val="002706F4"/>
    <w:rsid w:val="00273B5B"/>
    <w:rsid w:val="002A43C5"/>
    <w:rsid w:val="002B4471"/>
    <w:rsid w:val="002B4A65"/>
    <w:rsid w:val="002C05FD"/>
    <w:rsid w:val="002C7B56"/>
    <w:rsid w:val="002C7E4A"/>
    <w:rsid w:val="002E7B51"/>
    <w:rsid w:val="002F1B7D"/>
    <w:rsid w:val="002F4BA4"/>
    <w:rsid w:val="002F673C"/>
    <w:rsid w:val="00303023"/>
    <w:rsid w:val="00304A2D"/>
    <w:rsid w:val="00306095"/>
    <w:rsid w:val="003106B9"/>
    <w:rsid w:val="003217DA"/>
    <w:rsid w:val="00325340"/>
    <w:rsid w:val="0032678A"/>
    <w:rsid w:val="00330155"/>
    <w:rsid w:val="0034206E"/>
    <w:rsid w:val="00351DD4"/>
    <w:rsid w:val="00352DCC"/>
    <w:rsid w:val="0035780B"/>
    <w:rsid w:val="003757AD"/>
    <w:rsid w:val="00381CEC"/>
    <w:rsid w:val="00383EB8"/>
    <w:rsid w:val="003901B6"/>
    <w:rsid w:val="00395DFF"/>
    <w:rsid w:val="003A4529"/>
    <w:rsid w:val="003B5516"/>
    <w:rsid w:val="003C0E8C"/>
    <w:rsid w:val="003C55A9"/>
    <w:rsid w:val="003C592A"/>
    <w:rsid w:val="003D1F0B"/>
    <w:rsid w:val="003E0B7D"/>
    <w:rsid w:val="003E18E9"/>
    <w:rsid w:val="003E4572"/>
    <w:rsid w:val="003E5B51"/>
    <w:rsid w:val="003F2A26"/>
    <w:rsid w:val="003F4D45"/>
    <w:rsid w:val="003F55E9"/>
    <w:rsid w:val="003F5D1B"/>
    <w:rsid w:val="003F61E4"/>
    <w:rsid w:val="00403709"/>
    <w:rsid w:val="00414B56"/>
    <w:rsid w:val="00416C9D"/>
    <w:rsid w:val="004308B5"/>
    <w:rsid w:val="00432205"/>
    <w:rsid w:val="00433F3C"/>
    <w:rsid w:val="00435BF0"/>
    <w:rsid w:val="00465252"/>
    <w:rsid w:val="004744E8"/>
    <w:rsid w:val="004808B0"/>
    <w:rsid w:val="00484BD1"/>
    <w:rsid w:val="00485FEE"/>
    <w:rsid w:val="00486AD4"/>
    <w:rsid w:val="00487F9A"/>
    <w:rsid w:val="004A053A"/>
    <w:rsid w:val="004A3484"/>
    <w:rsid w:val="004A5186"/>
    <w:rsid w:val="004B1659"/>
    <w:rsid w:val="004B38F2"/>
    <w:rsid w:val="004B4EDA"/>
    <w:rsid w:val="004B584E"/>
    <w:rsid w:val="004D1B22"/>
    <w:rsid w:val="004F0A16"/>
    <w:rsid w:val="005026C5"/>
    <w:rsid w:val="00516513"/>
    <w:rsid w:val="00516C0F"/>
    <w:rsid w:val="00517481"/>
    <w:rsid w:val="005415AF"/>
    <w:rsid w:val="005640D7"/>
    <w:rsid w:val="0057515C"/>
    <w:rsid w:val="00586D2B"/>
    <w:rsid w:val="0058781C"/>
    <w:rsid w:val="00595D06"/>
    <w:rsid w:val="0059788E"/>
    <w:rsid w:val="005A33CF"/>
    <w:rsid w:val="005C2F9F"/>
    <w:rsid w:val="005C6E1E"/>
    <w:rsid w:val="005D3A9F"/>
    <w:rsid w:val="005D3BEB"/>
    <w:rsid w:val="005D4012"/>
    <w:rsid w:val="005E5850"/>
    <w:rsid w:val="005F74B1"/>
    <w:rsid w:val="00620DA7"/>
    <w:rsid w:val="006309C8"/>
    <w:rsid w:val="006310BB"/>
    <w:rsid w:val="0063684D"/>
    <w:rsid w:val="00637535"/>
    <w:rsid w:val="00640EB0"/>
    <w:rsid w:val="00642834"/>
    <w:rsid w:val="006516E0"/>
    <w:rsid w:val="00654D30"/>
    <w:rsid w:val="00673346"/>
    <w:rsid w:val="00681D7C"/>
    <w:rsid w:val="00687AC0"/>
    <w:rsid w:val="0069076B"/>
    <w:rsid w:val="00693527"/>
    <w:rsid w:val="006A4767"/>
    <w:rsid w:val="006B2B4A"/>
    <w:rsid w:val="006C1CBD"/>
    <w:rsid w:val="006C3564"/>
    <w:rsid w:val="006D5306"/>
    <w:rsid w:val="006E4721"/>
    <w:rsid w:val="006E7A40"/>
    <w:rsid w:val="006F5CE2"/>
    <w:rsid w:val="00712F1A"/>
    <w:rsid w:val="00721D14"/>
    <w:rsid w:val="0075429F"/>
    <w:rsid w:val="00771B0F"/>
    <w:rsid w:val="00772396"/>
    <w:rsid w:val="00775E7E"/>
    <w:rsid w:val="00780B86"/>
    <w:rsid w:val="007816FB"/>
    <w:rsid w:val="007842BF"/>
    <w:rsid w:val="007874F3"/>
    <w:rsid w:val="007904E8"/>
    <w:rsid w:val="00795EA2"/>
    <w:rsid w:val="007A3504"/>
    <w:rsid w:val="007A6E17"/>
    <w:rsid w:val="007C7CF2"/>
    <w:rsid w:val="007D37D0"/>
    <w:rsid w:val="007D49A9"/>
    <w:rsid w:val="007E16A5"/>
    <w:rsid w:val="007E20D4"/>
    <w:rsid w:val="007F5792"/>
    <w:rsid w:val="00803366"/>
    <w:rsid w:val="0081268F"/>
    <w:rsid w:val="00813996"/>
    <w:rsid w:val="00814BE7"/>
    <w:rsid w:val="00817D71"/>
    <w:rsid w:val="00826B8B"/>
    <w:rsid w:val="00827459"/>
    <w:rsid w:val="008277A0"/>
    <w:rsid w:val="00840459"/>
    <w:rsid w:val="008429DF"/>
    <w:rsid w:val="00845AC2"/>
    <w:rsid w:val="008475CC"/>
    <w:rsid w:val="00850D3F"/>
    <w:rsid w:val="00851740"/>
    <w:rsid w:val="00864790"/>
    <w:rsid w:val="00877ED3"/>
    <w:rsid w:val="00881D8B"/>
    <w:rsid w:val="00894784"/>
    <w:rsid w:val="00897144"/>
    <w:rsid w:val="00897986"/>
    <w:rsid w:val="008A4FBB"/>
    <w:rsid w:val="008B2758"/>
    <w:rsid w:val="008C056E"/>
    <w:rsid w:val="008C0D5E"/>
    <w:rsid w:val="008D2C60"/>
    <w:rsid w:val="008D39C5"/>
    <w:rsid w:val="008D3B9B"/>
    <w:rsid w:val="008D47B2"/>
    <w:rsid w:val="008D4888"/>
    <w:rsid w:val="008E073E"/>
    <w:rsid w:val="008E1A72"/>
    <w:rsid w:val="008E212F"/>
    <w:rsid w:val="008E35C9"/>
    <w:rsid w:val="008E42F7"/>
    <w:rsid w:val="008F31AE"/>
    <w:rsid w:val="008F7F0E"/>
    <w:rsid w:val="009100B7"/>
    <w:rsid w:val="0092076D"/>
    <w:rsid w:val="0092199B"/>
    <w:rsid w:val="00922805"/>
    <w:rsid w:val="00924504"/>
    <w:rsid w:val="00927265"/>
    <w:rsid w:val="009315BF"/>
    <w:rsid w:val="0093311E"/>
    <w:rsid w:val="00936CF6"/>
    <w:rsid w:val="00953BF9"/>
    <w:rsid w:val="00962C32"/>
    <w:rsid w:val="009829CA"/>
    <w:rsid w:val="009918F3"/>
    <w:rsid w:val="009949BD"/>
    <w:rsid w:val="00995737"/>
    <w:rsid w:val="009B1877"/>
    <w:rsid w:val="009C18D9"/>
    <w:rsid w:val="009D4827"/>
    <w:rsid w:val="009D53CE"/>
    <w:rsid w:val="009E775F"/>
    <w:rsid w:val="009F359F"/>
    <w:rsid w:val="009F64B3"/>
    <w:rsid w:val="00A14A25"/>
    <w:rsid w:val="00A20EAC"/>
    <w:rsid w:val="00A23C0D"/>
    <w:rsid w:val="00A24B6B"/>
    <w:rsid w:val="00A40D3B"/>
    <w:rsid w:val="00A52057"/>
    <w:rsid w:val="00A555FB"/>
    <w:rsid w:val="00A55BC1"/>
    <w:rsid w:val="00A608FE"/>
    <w:rsid w:val="00A63CD0"/>
    <w:rsid w:val="00A64909"/>
    <w:rsid w:val="00A658AA"/>
    <w:rsid w:val="00A74941"/>
    <w:rsid w:val="00A817B7"/>
    <w:rsid w:val="00AC2462"/>
    <w:rsid w:val="00AC564F"/>
    <w:rsid w:val="00AD5300"/>
    <w:rsid w:val="00AE46DA"/>
    <w:rsid w:val="00AF063E"/>
    <w:rsid w:val="00AF37CB"/>
    <w:rsid w:val="00B05D13"/>
    <w:rsid w:val="00B15295"/>
    <w:rsid w:val="00B15D1A"/>
    <w:rsid w:val="00B3231F"/>
    <w:rsid w:val="00B41B53"/>
    <w:rsid w:val="00B4373D"/>
    <w:rsid w:val="00B52A46"/>
    <w:rsid w:val="00B62681"/>
    <w:rsid w:val="00B63558"/>
    <w:rsid w:val="00B7186A"/>
    <w:rsid w:val="00B72314"/>
    <w:rsid w:val="00BA06A2"/>
    <w:rsid w:val="00BA370A"/>
    <w:rsid w:val="00BA6305"/>
    <w:rsid w:val="00BA6D84"/>
    <w:rsid w:val="00BA6F94"/>
    <w:rsid w:val="00BB5260"/>
    <w:rsid w:val="00BC344E"/>
    <w:rsid w:val="00BD0154"/>
    <w:rsid w:val="00BD192B"/>
    <w:rsid w:val="00BD23E6"/>
    <w:rsid w:val="00BD4054"/>
    <w:rsid w:val="00BE63D0"/>
    <w:rsid w:val="00BF08CE"/>
    <w:rsid w:val="00BF214F"/>
    <w:rsid w:val="00C1178D"/>
    <w:rsid w:val="00C22EFE"/>
    <w:rsid w:val="00C31D19"/>
    <w:rsid w:val="00C474A9"/>
    <w:rsid w:val="00C62107"/>
    <w:rsid w:val="00C71D52"/>
    <w:rsid w:val="00C7451A"/>
    <w:rsid w:val="00C85832"/>
    <w:rsid w:val="00C93AB6"/>
    <w:rsid w:val="00CA25D8"/>
    <w:rsid w:val="00CA5879"/>
    <w:rsid w:val="00CB5248"/>
    <w:rsid w:val="00CC6FDE"/>
    <w:rsid w:val="00CC7328"/>
    <w:rsid w:val="00CE51FE"/>
    <w:rsid w:val="00CE7100"/>
    <w:rsid w:val="00D03763"/>
    <w:rsid w:val="00D0638A"/>
    <w:rsid w:val="00D07D3C"/>
    <w:rsid w:val="00D13EF3"/>
    <w:rsid w:val="00D14482"/>
    <w:rsid w:val="00D167B2"/>
    <w:rsid w:val="00D222A7"/>
    <w:rsid w:val="00D32C3D"/>
    <w:rsid w:val="00D40C34"/>
    <w:rsid w:val="00D44D0F"/>
    <w:rsid w:val="00D459D0"/>
    <w:rsid w:val="00D50393"/>
    <w:rsid w:val="00D52BF8"/>
    <w:rsid w:val="00D539AB"/>
    <w:rsid w:val="00D62270"/>
    <w:rsid w:val="00D7064B"/>
    <w:rsid w:val="00D73D8E"/>
    <w:rsid w:val="00D76F92"/>
    <w:rsid w:val="00D7779B"/>
    <w:rsid w:val="00D83882"/>
    <w:rsid w:val="00DA3025"/>
    <w:rsid w:val="00DB2480"/>
    <w:rsid w:val="00DC14DB"/>
    <w:rsid w:val="00DC5DBC"/>
    <w:rsid w:val="00DD15D8"/>
    <w:rsid w:val="00DD5395"/>
    <w:rsid w:val="00DE39EB"/>
    <w:rsid w:val="00E00C97"/>
    <w:rsid w:val="00E06D19"/>
    <w:rsid w:val="00E14F7A"/>
    <w:rsid w:val="00E15287"/>
    <w:rsid w:val="00E15303"/>
    <w:rsid w:val="00E16F9D"/>
    <w:rsid w:val="00E26D09"/>
    <w:rsid w:val="00E3384E"/>
    <w:rsid w:val="00E43112"/>
    <w:rsid w:val="00E43649"/>
    <w:rsid w:val="00E4416E"/>
    <w:rsid w:val="00E50485"/>
    <w:rsid w:val="00E52D5E"/>
    <w:rsid w:val="00E65300"/>
    <w:rsid w:val="00E8194A"/>
    <w:rsid w:val="00EA0DF0"/>
    <w:rsid w:val="00EA3B2C"/>
    <w:rsid w:val="00EA7D96"/>
    <w:rsid w:val="00ED69B8"/>
    <w:rsid w:val="00F02967"/>
    <w:rsid w:val="00F06176"/>
    <w:rsid w:val="00F1370D"/>
    <w:rsid w:val="00F27B22"/>
    <w:rsid w:val="00F31E5C"/>
    <w:rsid w:val="00F34999"/>
    <w:rsid w:val="00F37AED"/>
    <w:rsid w:val="00F432F5"/>
    <w:rsid w:val="00F7405B"/>
    <w:rsid w:val="00F7634D"/>
    <w:rsid w:val="00F86EA0"/>
    <w:rsid w:val="00F9280B"/>
    <w:rsid w:val="00FB2FE9"/>
    <w:rsid w:val="00FC7539"/>
    <w:rsid w:val="00FE01C1"/>
    <w:rsid w:val="00FE2AE3"/>
    <w:rsid w:val="00FE66DB"/>
    <w:rsid w:val="00FF312F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0AA8"/>
  <w15:chartTrackingRefBased/>
  <w15:docId w15:val="{2B7919BD-FEEE-4D72-A5ED-E8A9992BB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CBD"/>
    <w:pPr>
      <w:spacing w:before="160" w:after="80" w:line="336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6C1CB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C1CB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6C1CB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C1C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C1CBD"/>
  </w:style>
  <w:style w:type="character" w:customStyle="1" w:styleId="Heading3Char">
    <w:name w:val="Heading 3 Char"/>
    <w:basedOn w:val="DefaultParagraphFont"/>
    <w:link w:val="Heading3"/>
    <w:rsid w:val="00FF7FC1"/>
    <w:rPr>
      <w:rFonts w:ascii="Arial" w:eastAsia="Times New Roman" w:hAnsi="Arial" w:cs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FF7FC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co4">
    <w:name w:val="co4"/>
    <w:basedOn w:val="DefaultParagraphFont"/>
    <w:rsid w:val="002F1B7D"/>
  </w:style>
  <w:style w:type="character" w:customStyle="1" w:styleId="kw2">
    <w:name w:val="kw2"/>
    <w:basedOn w:val="DefaultParagraphFont"/>
    <w:rsid w:val="002F1B7D"/>
  </w:style>
  <w:style w:type="character" w:customStyle="1" w:styleId="re5">
    <w:name w:val="re5"/>
    <w:basedOn w:val="DefaultParagraphFont"/>
    <w:rsid w:val="002F1B7D"/>
  </w:style>
  <w:style w:type="character" w:customStyle="1" w:styleId="nu0">
    <w:name w:val="nu0"/>
    <w:basedOn w:val="DefaultParagraphFont"/>
    <w:rsid w:val="002F1B7D"/>
  </w:style>
  <w:style w:type="character" w:customStyle="1" w:styleId="br0">
    <w:name w:val="br0"/>
    <w:basedOn w:val="DefaultParagraphFont"/>
    <w:rsid w:val="002F1B7D"/>
  </w:style>
  <w:style w:type="character" w:customStyle="1" w:styleId="Heading1Char">
    <w:name w:val="Heading 1 Char"/>
    <w:basedOn w:val="DefaultParagraphFont"/>
    <w:link w:val="Heading1"/>
    <w:rsid w:val="00640EB0"/>
    <w:rPr>
      <w:rFonts w:ascii="Arial" w:eastAsia="Arial Unicode MS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40EB0"/>
    <w:rPr>
      <w:rFonts w:ascii="Arial" w:eastAsia="Times New Roman" w:hAnsi="Arial" w:cs="Arial"/>
      <w:b/>
      <w:bCs/>
      <w:iCs/>
      <w:sz w:val="24"/>
      <w:szCs w:val="28"/>
    </w:rPr>
  </w:style>
  <w:style w:type="paragraph" w:styleId="Footer">
    <w:name w:val="footer"/>
    <w:basedOn w:val="Normal"/>
    <w:link w:val="FooterChar"/>
    <w:rsid w:val="006C1CB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640EB0"/>
    <w:rPr>
      <w:rFonts w:ascii="Verdana" w:eastAsia="Times New Roman" w:hAnsi="Verdana" w:cs="Times New Roman"/>
      <w:sz w:val="16"/>
      <w:szCs w:val="24"/>
    </w:rPr>
  </w:style>
  <w:style w:type="paragraph" w:styleId="Header">
    <w:name w:val="header"/>
    <w:basedOn w:val="Normal"/>
    <w:link w:val="HeaderChar"/>
    <w:rsid w:val="006C1CB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640EB0"/>
    <w:rPr>
      <w:rFonts w:ascii="Verdana" w:eastAsia="Times New Roman" w:hAnsi="Verdana" w:cs="Times New Roman"/>
      <w:sz w:val="16"/>
      <w:szCs w:val="24"/>
    </w:rPr>
  </w:style>
  <w:style w:type="paragraph" w:customStyle="1" w:styleId="Outlinenumbering">
    <w:name w:val="Outline numbering"/>
    <w:basedOn w:val="Normal"/>
    <w:rsid w:val="006C1CBD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6C1CBD"/>
    <w:pPr>
      <w:numPr>
        <w:numId w:val="2"/>
      </w:numPr>
    </w:pPr>
  </w:style>
  <w:style w:type="character" w:styleId="PageNumber">
    <w:name w:val="page number"/>
    <w:basedOn w:val="DefaultParagraphFont"/>
    <w:rsid w:val="006C1CBD"/>
  </w:style>
  <w:style w:type="character" w:styleId="Hyperlink">
    <w:name w:val="Hyperlink"/>
    <w:uiPriority w:val="99"/>
    <w:rsid w:val="006C1CBD"/>
    <w:rPr>
      <w:color w:val="0000FF"/>
      <w:u w:val="single"/>
    </w:rPr>
  </w:style>
  <w:style w:type="character" w:styleId="FollowedHyperlink">
    <w:name w:val="FollowedHyperlink"/>
    <w:rsid w:val="006C1CB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6C1C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C1CB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6C1CBD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6C1CB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C1CBD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1CBD"/>
    <w:pPr>
      <w:spacing w:after="100" w:line="240" w:lineRule="auto"/>
      <w:ind w:left="403"/>
    </w:pPr>
  </w:style>
  <w:style w:type="table" w:styleId="TableGrid">
    <w:name w:val="Table Grid"/>
    <w:basedOn w:val="TableNormal"/>
    <w:uiPriority w:val="39"/>
    <w:rsid w:val="0082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2805"/>
    <w:rPr>
      <w:color w:val="808080"/>
    </w:rPr>
  </w:style>
  <w:style w:type="character" w:customStyle="1" w:styleId="Red">
    <w:name w:val="Red"/>
    <w:basedOn w:val="DefaultParagraphFont"/>
    <w:uiPriority w:val="1"/>
    <w:rsid w:val="00922805"/>
    <w:rPr>
      <w:color w:val="FF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45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4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html5.vulnweb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php.vulnweb.com" TargetMode="External"/><Relationship Id="rId10" Type="http://schemas.openxmlformats.org/officeDocument/2006/relationships/hyperlink" Target="http://www.vulnweb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vulnweb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12680978DF54D4A925FC91912753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570DF-E6C1-4B3D-B6CD-5FEE18AB7E80}"/>
      </w:docPartPr>
      <w:docPartBody>
        <w:p w:rsidR="00171195" w:rsidRDefault="00BF4911" w:rsidP="00BF4911">
          <w:pPr>
            <w:pStyle w:val="D12680978DF54D4A925FC9191275312C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5CEEB4D2BAD145E089FCFBC2CB03E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14A95-B057-42EC-AA77-9BE02019EC9B}"/>
      </w:docPartPr>
      <w:docPartBody>
        <w:p w:rsidR="00171195" w:rsidRDefault="00BF4911" w:rsidP="00BF4911">
          <w:pPr>
            <w:pStyle w:val="5CEEB4D2BAD145E089FCFBC2CB03EB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6B1BDAA1B44469089AE0FD96030A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BDD99-7F66-4D44-92A8-19238FAC7233}"/>
      </w:docPartPr>
      <w:docPartBody>
        <w:p w:rsidR="004C17B1" w:rsidRDefault="00150DFE" w:rsidP="00150DFE">
          <w:pPr>
            <w:pStyle w:val="F6B1BDAA1B44469089AE0FD96030ACBF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B5C3D51D3BA453A97632B4390A3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2BD3A-8D40-4CFB-BA2B-FF7996E6ADB0}"/>
      </w:docPartPr>
      <w:docPartBody>
        <w:p w:rsidR="004C17B1" w:rsidRDefault="00150DFE" w:rsidP="00150DFE">
          <w:pPr>
            <w:pStyle w:val="FB5C3D51D3BA453A97632B4390A38612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104E7F3A6AC4E3B8A99077402750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CF33A-4C76-4331-9137-3E17BA18158E}"/>
      </w:docPartPr>
      <w:docPartBody>
        <w:p w:rsidR="004C17B1" w:rsidRDefault="00150DFE" w:rsidP="00150DFE">
          <w:pPr>
            <w:pStyle w:val="6104E7F3A6AC4E3B8A990774027506B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00E8E96D2D941B3AF28BE1E416F8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0627F-BE36-4F82-B37C-534E30EE70F7}"/>
      </w:docPartPr>
      <w:docPartBody>
        <w:p w:rsidR="004C17B1" w:rsidRDefault="00150DFE" w:rsidP="00150DFE">
          <w:pPr>
            <w:pStyle w:val="B00E8E96D2D941B3AF28BE1E416F8F85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3AC39D7979D45B39C8BF86E83FA3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9007C-23C4-4755-BC74-FC7857B4C064}"/>
      </w:docPartPr>
      <w:docPartBody>
        <w:p w:rsidR="004C17B1" w:rsidRDefault="00150DFE" w:rsidP="00150DFE">
          <w:pPr>
            <w:pStyle w:val="03AC39D7979D45B39C8BF86E83FA31F7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CABBFAA7BE9D4B3F9D4E3D08B3AE6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C80EA-ECF6-403C-BC1C-BCA8EB206E8B}"/>
      </w:docPartPr>
      <w:docPartBody>
        <w:p w:rsidR="004C17B1" w:rsidRDefault="00150DFE" w:rsidP="00150DFE">
          <w:pPr>
            <w:pStyle w:val="CABBFAA7BE9D4B3F9D4E3D08B3AE6B7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4D139B6B2B543ADA7238F0D161E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B5D1C-5090-4860-82DD-C0277D59A82A}"/>
      </w:docPartPr>
      <w:docPartBody>
        <w:p w:rsidR="00F91ECC" w:rsidRDefault="001B274F" w:rsidP="001B274F">
          <w:pPr>
            <w:pStyle w:val="44D139B6B2B543ADA7238F0D161E4DFD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7BD7E0AC8A0A43EE964D2843C592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B659D-5C5C-4BCE-8101-FA0040605B2B}"/>
      </w:docPartPr>
      <w:docPartBody>
        <w:p w:rsidR="00F91ECC" w:rsidRDefault="001B274F" w:rsidP="001B274F">
          <w:pPr>
            <w:pStyle w:val="7BD7E0AC8A0A43EE964D2843C592E354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1F95409E395346B2B79D18BCE588D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D835E-0C96-44C0-A952-59F9FE9F6DE8}"/>
      </w:docPartPr>
      <w:docPartBody>
        <w:p w:rsidR="00F91ECC" w:rsidRDefault="001B274F" w:rsidP="001B274F">
          <w:pPr>
            <w:pStyle w:val="1F95409E395346B2B79D18BCE588D64E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49"/>
    <w:rsid w:val="000A10FC"/>
    <w:rsid w:val="00150DFE"/>
    <w:rsid w:val="00171195"/>
    <w:rsid w:val="001B274F"/>
    <w:rsid w:val="00351DD4"/>
    <w:rsid w:val="004C17B1"/>
    <w:rsid w:val="00775E7E"/>
    <w:rsid w:val="00BF4911"/>
    <w:rsid w:val="00E15287"/>
    <w:rsid w:val="00E15303"/>
    <w:rsid w:val="00F32149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74F"/>
  </w:style>
  <w:style w:type="paragraph" w:customStyle="1" w:styleId="D12680978DF54D4A925FC9191275312C">
    <w:name w:val="D12680978DF54D4A925FC9191275312C"/>
    <w:rsid w:val="00BF4911"/>
  </w:style>
  <w:style w:type="paragraph" w:customStyle="1" w:styleId="5CEEB4D2BAD145E089FCFBC2CB03EBBF">
    <w:name w:val="5CEEB4D2BAD145E089FCFBC2CB03EBBF"/>
    <w:rsid w:val="00BF4911"/>
  </w:style>
  <w:style w:type="paragraph" w:customStyle="1" w:styleId="F6B1BDAA1B44469089AE0FD96030ACBF">
    <w:name w:val="F6B1BDAA1B44469089AE0FD96030ACBF"/>
    <w:rsid w:val="00150DFE"/>
  </w:style>
  <w:style w:type="paragraph" w:customStyle="1" w:styleId="FB5C3D51D3BA453A97632B4390A38612">
    <w:name w:val="FB5C3D51D3BA453A97632B4390A38612"/>
    <w:rsid w:val="00150DFE"/>
  </w:style>
  <w:style w:type="paragraph" w:customStyle="1" w:styleId="6104E7F3A6AC4E3B8A990774027506B4">
    <w:name w:val="6104E7F3A6AC4E3B8A990774027506B4"/>
    <w:rsid w:val="00150DFE"/>
  </w:style>
  <w:style w:type="paragraph" w:customStyle="1" w:styleId="B00E8E96D2D941B3AF28BE1E416F8F85">
    <w:name w:val="B00E8E96D2D941B3AF28BE1E416F8F85"/>
    <w:rsid w:val="00150DFE"/>
  </w:style>
  <w:style w:type="paragraph" w:customStyle="1" w:styleId="03AC39D7979D45B39C8BF86E83FA31F7">
    <w:name w:val="03AC39D7979D45B39C8BF86E83FA31F7"/>
    <w:rsid w:val="00150DFE"/>
  </w:style>
  <w:style w:type="paragraph" w:customStyle="1" w:styleId="CABBFAA7BE9D4B3F9D4E3D08B3AE6B74">
    <w:name w:val="CABBFAA7BE9D4B3F9D4E3D08B3AE6B74"/>
    <w:rsid w:val="00150DFE"/>
  </w:style>
  <w:style w:type="paragraph" w:customStyle="1" w:styleId="44D139B6B2B543ADA7238F0D161E4DFD">
    <w:name w:val="44D139B6B2B543ADA7238F0D161E4DFD"/>
    <w:rsid w:val="001B274F"/>
  </w:style>
  <w:style w:type="paragraph" w:customStyle="1" w:styleId="7BD7E0AC8A0A43EE964D2843C592E354">
    <w:name w:val="7BD7E0AC8A0A43EE964D2843C592E354"/>
    <w:rsid w:val="001B274F"/>
  </w:style>
  <w:style w:type="paragraph" w:customStyle="1" w:styleId="1F95409E395346B2B79D18BCE588D64E">
    <w:name w:val="1F95409E395346B2B79D18BCE588D64E"/>
    <w:rsid w:val="001B2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F56A9-834A-4184-A6AF-E6DC170A0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763</TotalTime>
  <Pages>7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A. Loring</dc:creator>
  <cp:keywords/>
  <dc:description/>
  <cp:lastModifiedBy>William Loring</cp:lastModifiedBy>
  <cp:revision>351</cp:revision>
  <cp:lastPrinted>2025-02-18T20:33:00Z</cp:lastPrinted>
  <dcterms:created xsi:type="dcterms:W3CDTF">2021-07-18T22:03:00Z</dcterms:created>
  <dcterms:modified xsi:type="dcterms:W3CDTF">2025-02-18T20:48:00Z</dcterms:modified>
</cp:coreProperties>
</file>