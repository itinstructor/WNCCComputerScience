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A66DA" w14:textId="0C6FFD57" w:rsidR="00FF7FC1" w:rsidRDefault="00C85832" w:rsidP="00F31E5C">
      <w:pPr>
        <w:pStyle w:val="Heading1"/>
        <w:rPr>
          <w:bCs/>
        </w:rPr>
      </w:pPr>
      <w:bookmarkStart w:id="0" w:name="_Toc188767625"/>
      <w:r>
        <w:t>Arpspoof MITM</w:t>
      </w:r>
      <w:r w:rsidR="00F31E5C">
        <w:t xml:space="preserve"> </w:t>
      </w:r>
      <w:r w:rsidR="00F02967">
        <w:t>-</w:t>
      </w:r>
      <w:r w:rsidR="008C0D5E">
        <w:t xml:space="preserve"> </w:t>
      </w:r>
      <w:r w:rsidR="00962FED">
        <w:rPr>
          <w:bCs/>
        </w:rPr>
        <w:t>A</w:t>
      </w:r>
      <w:r w:rsidR="001A67AF">
        <w:rPr>
          <w:bCs/>
        </w:rPr>
        <w:t xml:space="preserve"> </w:t>
      </w:r>
      <w:r w:rsidR="00FF7FC1" w:rsidRPr="00FF7FC1">
        <w:rPr>
          <w:bCs/>
        </w:rPr>
        <w:t xml:space="preserve">Man </w:t>
      </w:r>
      <w:r w:rsidR="00976E1D">
        <w:rPr>
          <w:bCs/>
        </w:rPr>
        <w:t>i</w:t>
      </w:r>
      <w:r w:rsidR="00FF7FC1" w:rsidRPr="00FF7FC1">
        <w:rPr>
          <w:bCs/>
        </w:rPr>
        <w:t>n The Middle Attack with Kali Linux</w:t>
      </w:r>
      <w:bookmarkEnd w:id="0"/>
    </w:p>
    <w:sdt>
      <w:sdtPr>
        <w:rPr>
          <w:rFonts w:ascii="Verdana" w:eastAsia="Times New Roman" w:hAnsi="Verdana" w:cs="Times New Roman"/>
          <w:b w:val="0"/>
          <w:sz w:val="20"/>
          <w:szCs w:val="24"/>
        </w:rPr>
        <w:id w:val="92352952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3A2B518" w14:textId="029B512D" w:rsidR="002F1142" w:rsidRDefault="002F1142">
          <w:pPr>
            <w:pStyle w:val="TOCHeading"/>
          </w:pPr>
          <w:r>
            <w:t>Contents</w:t>
          </w:r>
        </w:p>
        <w:p w14:paraId="1E539889" w14:textId="4E63A8A4" w:rsidR="001A2F57" w:rsidRDefault="002F114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767625" w:history="1">
            <w:r w:rsidR="001A2F57" w:rsidRPr="00F1489A">
              <w:rPr>
                <w:rStyle w:val="Hyperlink"/>
                <w:noProof/>
              </w:rPr>
              <w:t xml:space="preserve">Arpspoof MITM - </w:t>
            </w:r>
            <w:r w:rsidR="001A2F57" w:rsidRPr="00F1489A">
              <w:rPr>
                <w:rStyle w:val="Hyperlink"/>
                <w:bCs/>
                <w:noProof/>
              </w:rPr>
              <w:t>A Man in The Middle Attack with Kali Linux</w:t>
            </w:r>
            <w:r w:rsidR="001A2F57">
              <w:rPr>
                <w:noProof/>
                <w:webHidden/>
              </w:rPr>
              <w:tab/>
            </w:r>
            <w:r w:rsidR="001A2F57">
              <w:rPr>
                <w:noProof/>
                <w:webHidden/>
              </w:rPr>
              <w:fldChar w:fldCharType="begin"/>
            </w:r>
            <w:r w:rsidR="001A2F57">
              <w:rPr>
                <w:noProof/>
                <w:webHidden/>
              </w:rPr>
              <w:instrText xml:space="preserve"> PAGEREF _Toc188767625 \h </w:instrText>
            </w:r>
            <w:r w:rsidR="001A2F57">
              <w:rPr>
                <w:noProof/>
                <w:webHidden/>
              </w:rPr>
            </w:r>
            <w:r w:rsidR="001A2F57">
              <w:rPr>
                <w:noProof/>
                <w:webHidden/>
              </w:rPr>
              <w:fldChar w:fldCharType="separate"/>
            </w:r>
            <w:r w:rsidR="001A2F57">
              <w:rPr>
                <w:noProof/>
                <w:webHidden/>
              </w:rPr>
              <w:t>1</w:t>
            </w:r>
            <w:r w:rsidR="001A2F57">
              <w:rPr>
                <w:noProof/>
                <w:webHidden/>
              </w:rPr>
              <w:fldChar w:fldCharType="end"/>
            </w:r>
          </w:hyperlink>
        </w:p>
        <w:p w14:paraId="080F87A1" w14:textId="09FC5D6D" w:rsidR="001A2F57" w:rsidRDefault="001A2F5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88767626" w:history="1">
            <w:r w:rsidRPr="00F1489A">
              <w:rPr>
                <w:rStyle w:val="Hyperlink"/>
                <w:noProof/>
              </w:rPr>
              <w:t>Lab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_Toc188767626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2E661" w14:textId="32B32C4D" w:rsidR="001A2F57" w:rsidRDefault="001A2F5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88767627" w:history="1">
            <w:r w:rsidRPr="00F1489A">
              <w:rPr>
                <w:rStyle w:val="Hyperlink"/>
                <w:noProof/>
              </w:rPr>
              <w:t>Create a NAT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_Toc188767627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D0E99" w14:textId="7780EFA2" w:rsidR="001A2F57" w:rsidRDefault="001A2F5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88767628" w:history="1">
            <w:r w:rsidRPr="00F1489A">
              <w:rPr>
                <w:rStyle w:val="Hyperlink"/>
                <w:noProof/>
              </w:rPr>
              <w:t>Man in the Middle (MITM)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_Toc188767628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5EAFD" w14:textId="13DAB0BE" w:rsidR="001A2F57" w:rsidRDefault="001A2F5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88767629" w:history="1">
            <w:r w:rsidRPr="00F1489A">
              <w:rPr>
                <w:rStyle w:val="Hyperlink"/>
                <w:noProof/>
              </w:rPr>
              <w:t>1: View Local IP Address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_Toc188767629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4927F" w14:textId="7189ED58" w:rsidR="001A2F57" w:rsidRDefault="001A2F5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88767630" w:history="1">
            <w:r w:rsidRPr="00F1489A">
              <w:rPr>
                <w:rStyle w:val="Hyperlink"/>
                <w:noProof/>
              </w:rPr>
              <w:t>2: Obtain the IP configuration from the Victim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_Toc188767630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500E1" w14:textId="17BD60FA" w:rsidR="001A2F57" w:rsidRDefault="001A2F5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88767631" w:history="1">
            <w:r w:rsidRPr="00F1489A">
              <w:rPr>
                <w:rStyle w:val="Hyperlink"/>
                <w:noProof/>
              </w:rPr>
              <w:t>3: Turn on Packet Forwarding in Kali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_Toc188767631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FBA69" w14:textId="1A3588F7" w:rsidR="001A2F57" w:rsidRDefault="001A2F5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88767632" w:history="1">
            <w:r w:rsidRPr="00F1489A">
              <w:rPr>
                <w:rStyle w:val="Hyperlink"/>
                <w:noProof/>
              </w:rPr>
              <w:t>4: Redirect Packets to From Victim to Kali with arpspoof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_Toc188767632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F45F4" w14:textId="2A7C7579" w:rsidR="001A2F57" w:rsidRDefault="001A2F5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88767633" w:history="1">
            <w:r w:rsidRPr="00F1489A">
              <w:rPr>
                <w:rStyle w:val="Hyperlink"/>
                <w:noProof/>
              </w:rPr>
              <w:t>5: Intercept Packets from the Router to the Victim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_Toc188767633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B8C7D" w14:textId="32156AEA" w:rsidR="001A2F57" w:rsidRDefault="001A2F5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88767634" w:history="1">
            <w:r w:rsidRPr="00F1489A">
              <w:rPr>
                <w:rStyle w:val="Hyperlink"/>
                <w:noProof/>
              </w:rPr>
              <w:t>6: Kali Linux is The Default Gateway for the Victim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_Toc188767634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97200" w14:textId="28F008A7" w:rsidR="001A2F57" w:rsidRDefault="001A2F5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88767635" w:history="1">
            <w:r w:rsidRPr="00F1489A">
              <w:rPr>
                <w:rStyle w:val="Hyperlink"/>
                <w:noProof/>
              </w:rPr>
              <w:t>7: Sniffing URLs information from victim navigation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_Toc188767635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734A0" w14:textId="44DD295C" w:rsidR="001A2F57" w:rsidRDefault="001A2F5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88767636" w:history="1">
            <w:r w:rsidRPr="00F1489A">
              <w:rPr>
                <w:rStyle w:val="Hyperlink"/>
                <w:noProof/>
              </w:rPr>
              <w:t>8: Stopping the Attack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_Toc188767636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ADB09" w14:textId="1EB579B0" w:rsidR="001A2F57" w:rsidRDefault="001A2F5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88767637" w:history="1">
            <w:r w:rsidRPr="00F1489A">
              <w:rPr>
                <w:rStyle w:val="Hyperlink"/>
                <w:noProof/>
              </w:rPr>
              <w:t>9: Back to Normal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_Toc188767637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193E0" w14:textId="1FA52A09" w:rsidR="001A2F57" w:rsidRDefault="001A2F5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88767638" w:history="1">
            <w:r w:rsidRPr="00F1489A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_Toc188767638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A259F" w14:textId="5DF2EDA3" w:rsidR="002F1142" w:rsidRDefault="002F1142">
          <w:r>
            <w:rPr>
              <w:b/>
              <w:bCs/>
              <w:noProof/>
            </w:rPr>
            <w:fldChar w:fldCharType="end"/>
          </w:r>
        </w:p>
      </w:sdtContent>
    </w:sdt>
    <w:p w14:paraId="54C08EB9" w14:textId="22DA7D76" w:rsidR="00074C1E" w:rsidRDefault="00074C1E" w:rsidP="00074C1E">
      <w:r>
        <w:t xml:space="preserve">Time required: </w:t>
      </w:r>
      <w:r w:rsidR="001945EB">
        <w:t>6</w:t>
      </w:r>
      <w:r>
        <w:t>0 minutes</w:t>
      </w:r>
    </w:p>
    <w:p w14:paraId="7452A603" w14:textId="7BAFA406" w:rsidR="00165D51" w:rsidRDefault="00165D51" w:rsidP="00165D51">
      <w:pPr>
        <w:pStyle w:val="Heading1"/>
      </w:pPr>
      <w:bookmarkStart w:id="1" w:name="_Toc188767626"/>
      <w:r>
        <w:t>Lab Requirements</w:t>
      </w:r>
      <w:bookmarkEnd w:id="1"/>
    </w:p>
    <w:p w14:paraId="1C346C39" w14:textId="1831A646" w:rsidR="00A24B6B" w:rsidRPr="00A24B6B" w:rsidRDefault="00A24B6B" w:rsidP="00A24B6B">
      <w:r>
        <w:t>This lab can disrupt network communications on a production network. We want to do this lab in a completely virtual environment.</w:t>
      </w:r>
    </w:p>
    <w:p w14:paraId="5F121E5B" w14:textId="19F57388" w:rsidR="00165D51" w:rsidRDefault="00165D51" w:rsidP="00165D51">
      <w:pPr>
        <w:pStyle w:val="ListParagraph"/>
        <w:numPr>
          <w:ilvl w:val="0"/>
          <w:numId w:val="45"/>
        </w:numPr>
      </w:pPr>
      <w:r>
        <w:t>Kali Linux VM</w:t>
      </w:r>
    </w:p>
    <w:p w14:paraId="785DD536" w14:textId="0201CF27" w:rsidR="00165D51" w:rsidRDefault="00165D51" w:rsidP="00165D51">
      <w:pPr>
        <w:pStyle w:val="ListParagraph"/>
        <w:numPr>
          <w:ilvl w:val="0"/>
          <w:numId w:val="45"/>
        </w:numPr>
      </w:pPr>
      <w:r>
        <w:t>Windows VM</w:t>
      </w:r>
    </w:p>
    <w:p w14:paraId="6EF64792" w14:textId="70ED80D7" w:rsidR="00165D51" w:rsidRDefault="00165D51" w:rsidP="00165D51">
      <w:pPr>
        <w:pStyle w:val="ListParagraph"/>
        <w:numPr>
          <w:ilvl w:val="0"/>
          <w:numId w:val="45"/>
        </w:numPr>
      </w:pPr>
      <w:r>
        <w:t xml:space="preserve">Both VM’s on a </w:t>
      </w:r>
      <w:r w:rsidR="00F64658">
        <w:t xml:space="preserve">user created </w:t>
      </w:r>
      <w:r>
        <w:t>NAT network</w:t>
      </w:r>
    </w:p>
    <w:p w14:paraId="7656BFED" w14:textId="33E35CBA" w:rsidR="00BB3C1C" w:rsidRDefault="00BB3C1C" w:rsidP="00BB3C1C">
      <w:bookmarkStart w:id="2" w:name="_Toc185628472"/>
      <w:bookmarkStart w:id="3" w:name="_Hlk73626056"/>
      <w:r>
        <w:t xml:space="preserve">Video walkthrough: </w:t>
      </w:r>
      <w:hyperlink r:id="rId8" w:history="1">
        <w:r w:rsidRPr="00176037">
          <w:rPr>
            <w:rStyle w:val="Hyperlink"/>
          </w:rPr>
          <w:t>VirtualBox User Create</w:t>
        </w:r>
        <w:r>
          <w:rPr>
            <w:rStyle w:val="Hyperlink"/>
          </w:rPr>
          <w:t>d</w:t>
        </w:r>
        <w:r w:rsidRPr="00176037">
          <w:rPr>
            <w:rStyle w:val="Hyperlink"/>
          </w:rPr>
          <w:t xml:space="preserve"> NAT</w:t>
        </w:r>
      </w:hyperlink>
    </w:p>
    <w:p w14:paraId="790DEB45" w14:textId="5C356398" w:rsidR="00BB3C1C" w:rsidRDefault="00BB3C1C" w:rsidP="00BB3C1C">
      <w:pPr>
        <w:pStyle w:val="Heading1"/>
      </w:pPr>
      <w:bookmarkStart w:id="4" w:name="_Toc188767627"/>
      <w:bookmarkEnd w:id="2"/>
      <w:r>
        <w:lastRenderedPageBreak/>
        <w:t>Create a NAT</w:t>
      </w:r>
      <w:r w:rsidR="00206800">
        <w:t xml:space="preserve"> Network</w:t>
      </w:r>
      <w:bookmarkEnd w:id="4"/>
    </w:p>
    <w:p w14:paraId="26079FCB" w14:textId="77777777" w:rsidR="00BB3C1C" w:rsidRDefault="00BB3C1C" w:rsidP="00BB3C1C">
      <w:r>
        <w:t>For some activities in this class, we want to use a user created NAT Network. This is similar to putting our computers behind their own firewall. This network will isolate our VM’s from the local network.</w:t>
      </w:r>
    </w:p>
    <w:p w14:paraId="0D89ED9D" w14:textId="77777777" w:rsidR="00BB3C1C" w:rsidRDefault="00BB3C1C" w:rsidP="00BB3C1C">
      <w:pPr>
        <w:pStyle w:val="ListParagraph"/>
        <w:numPr>
          <w:ilvl w:val="0"/>
          <w:numId w:val="45"/>
        </w:numPr>
      </w:pPr>
      <w:r w:rsidRPr="00F26D35">
        <w:rPr>
          <w:b/>
          <w:bCs/>
        </w:rPr>
        <w:t xml:space="preserve">Oracle VM VirtualBox Manager </w:t>
      </w:r>
      <w:r w:rsidRPr="00F26D35">
        <w:rPr>
          <w:b/>
          <w:bCs/>
        </w:rPr>
        <w:sym w:font="Wingdings" w:char="F0E0"/>
      </w:r>
      <w:r w:rsidRPr="00F26D35">
        <w:rPr>
          <w:b/>
          <w:bCs/>
        </w:rPr>
        <w:t xml:space="preserve"> </w:t>
      </w:r>
      <w:r>
        <w:rPr>
          <w:b/>
          <w:bCs/>
        </w:rPr>
        <w:t xml:space="preserve">Tools </w:t>
      </w:r>
      <w:r w:rsidRPr="00F26D35">
        <w:rPr>
          <w:b/>
          <w:bCs/>
        </w:rPr>
        <w:sym w:font="Wingdings" w:char="F0E0"/>
      </w:r>
      <w:r w:rsidRPr="00F26D35">
        <w:rPr>
          <w:b/>
          <w:bCs/>
        </w:rPr>
        <w:t xml:space="preserve"> </w:t>
      </w:r>
      <w:r>
        <w:rPr>
          <w:b/>
          <w:bCs/>
        </w:rPr>
        <w:t>Network Manager</w:t>
      </w:r>
    </w:p>
    <w:p w14:paraId="7F6D62B8" w14:textId="77777777" w:rsidR="00BB3C1C" w:rsidRPr="001002A9" w:rsidRDefault="00BB3C1C" w:rsidP="00BB3C1C">
      <w:pPr>
        <w:pStyle w:val="ListParagraph"/>
        <w:numPr>
          <w:ilvl w:val="0"/>
          <w:numId w:val="45"/>
        </w:numPr>
      </w:pPr>
      <w:r w:rsidRPr="00AF496D">
        <w:t xml:space="preserve">Click </w:t>
      </w:r>
      <w:r w:rsidRPr="00AF496D">
        <w:rPr>
          <w:b/>
          <w:bCs/>
        </w:rPr>
        <w:t>NatNetwork</w:t>
      </w:r>
      <w:r>
        <w:rPr>
          <w:b/>
          <w:bCs/>
        </w:rPr>
        <w:t>s</w:t>
      </w:r>
      <w:r w:rsidRPr="00AF496D">
        <w:rPr>
          <w:b/>
          <w:bCs/>
        </w:rPr>
        <w:t xml:space="preserve"> </w:t>
      </w:r>
      <w:r w:rsidRPr="00C03E48">
        <w:rPr>
          <w:b/>
          <w:bCs/>
        </w:rPr>
        <w:sym w:font="Wingdings" w:char="F0E0"/>
      </w:r>
      <w:r w:rsidRPr="00AF496D">
        <w:rPr>
          <w:b/>
          <w:bCs/>
        </w:rPr>
        <w:t xml:space="preserve"> </w:t>
      </w:r>
      <w:r w:rsidRPr="00AF496D">
        <w:t xml:space="preserve">Click </w:t>
      </w:r>
      <w:r>
        <w:rPr>
          <w:b/>
          <w:bCs/>
        </w:rPr>
        <w:t>Create.</w:t>
      </w:r>
    </w:p>
    <w:p w14:paraId="22712003" w14:textId="383C2EBA" w:rsidR="00BB3C1C" w:rsidRPr="00AF496D" w:rsidRDefault="00BB3C1C" w:rsidP="00BB3C1C">
      <w:pPr>
        <w:pStyle w:val="ListParagraph"/>
        <w:numPr>
          <w:ilvl w:val="0"/>
          <w:numId w:val="45"/>
        </w:numPr>
      </w:pPr>
      <w:r w:rsidRPr="005E51EA">
        <w:t xml:space="preserve">Name: </w:t>
      </w:r>
      <w:r w:rsidR="005E51EA">
        <w:rPr>
          <w:b/>
          <w:bCs/>
        </w:rPr>
        <w:t>EthicalHacking</w:t>
      </w:r>
    </w:p>
    <w:p w14:paraId="68E5CD9B" w14:textId="63D821F8" w:rsidR="00BB3C1C" w:rsidRPr="00945850" w:rsidRDefault="00BB3C1C" w:rsidP="00BB3C1C">
      <w:pPr>
        <w:pStyle w:val="ListParagraph"/>
        <w:numPr>
          <w:ilvl w:val="0"/>
          <w:numId w:val="45"/>
        </w:numPr>
      </w:pPr>
      <w:r>
        <w:rPr>
          <w:b/>
          <w:bCs/>
        </w:rPr>
        <w:t xml:space="preserve">IPv4 Prefix: </w:t>
      </w:r>
      <w:r w:rsidRPr="006C4752">
        <w:rPr>
          <w:b/>
          <w:bCs/>
        </w:rPr>
        <w:t>10.10.1.0/24</w:t>
      </w:r>
    </w:p>
    <w:p w14:paraId="530DAE31" w14:textId="0D5FBF7B" w:rsidR="00BB3C1C" w:rsidRPr="00E346CC" w:rsidRDefault="005A4D75" w:rsidP="00BB3C1C">
      <w:r>
        <w:rPr>
          <w:noProof/>
        </w:rPr>
        <w:drawing>
          <wp:inline distT="0" distB="0" distL="0" distR="0" wp14:anchorId="2D419B7D" wp14:editId="48F6E107">
            <wp:extent cx="4727448" cy="2816352"/>
            <wp:effectExtent l="38100" t="38100" r="92710" b="98425"/>
            <wp:docPr id="7885065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50657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7448" cy="2816352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E06371" w14:textId="77777777" w:rsidR="00BB3C1C" w:rsidRDefault="00BB3C1C" w:rsidP="00BB3C1C">
      <w:pPr>
        <w:pStyle w:val="ListParagraph"/>
        <w:numPr>
          <w:ilvl w:val="0"/>
          <w:numId w:val="45"/>
        </w:numPr>
      </w:pPr>
      <w:r w:rsidRPr="007C1F85">
        <w:rPr>
          <w:b/>
          <w:bCs/>
        </w:rPr>
        <w:t>In Oracle VM VirtualBox Manager:</w:t>
      </w:r>
      <w:r>
        <w:t xml:space="preserve"> Right Click each Virtual Machine </w:t>
      </w:r>
      <w:r>
        <w:sym w:font="Wingdings" w:char="F0E0"/>
      </w:r>
      <w:r>
        <w:t xml:space="preserve"> </w:t>
      </w:r>
      <w:r w:rsidRPr="00101535">
        <w:rPr>
          <w:b/>
          <w:bCs/>
        </w:rPr>
        <w:t>Settings</w:t>
      </w:r>
      <w:r>
        <w:t>.</w:t>
      </w:r>
    </w:p>
    <w:p w14:paraId="1153D77F" w14:textId="77777777" w:rsidR="00BB3C1C" w:rsidRPr="00F124A4" w:rsidRDefault="00BB3C1C" w:rsidP="00BB3C1C">
      <w:pPr>
        <w:pStyle w:val="ListParagraph"/>
        <w:numPr>
          <w:ilvl w:val="0"/>
          <w:numId w:val="45"/>
        </w:numPr>
      </w:pPr>
      <w:r w:rsidRPr="0062653A">
        <w:rPr>
          <w:b/>
          <w:bCs/>
        </w:rPr>
        <w:t>Network</w:t>
      </w:r>
      <w:r>
        <w:rPr>
          <w:b/>
          <w:bCs/>
        </w:rPr>
        <w:t xml:space="preserve"> </w:t>
      </w:r>
      <w:r w:rsidRPr="0062653A">
        <w:rPr>
          <w:b/>
          <w:bCs/>
        </w:rPr>
        <w:sym w:font="Wingdings" w:char="F0E0"/>
      </w:r>
      <w:r>
        <w:t xml:space="preserve"> </w:t>
      </w:r>
      <w:r w:rsidRPr="0062653A">
        <w:rPr>
          <w:b/>
          <w:bCs/>
        </w:rPr>
        <w:t>Attached to</w:t>
      </w:r>
      <w:r>
        <w:t xml:space="preserve">: </w:t>
      </w:r>
      <w:r>
        <w:rPr>
          <w:b/>
          <w:bCs/>
        </w:rPr>
        <w:t>NatNetwork</w:t>
      </w:r>
    </w:p>
    <w:p w14:paraId="5D70222B" w14:textId="4D16660C" w:rsidR="00DA69C0" w:rsidRDefault="00DA69C0" w:rsidP="00DA69C0">
      <w:pPr>
        <w:pStyle w:val="Heading1"/>
      </w:pPr>
      <w:bookmarkStart w:id="5" w:name="_Toc188767628"/>
      <w:bookmarkEnd w:id="3"/>
      <w:r>
        <w:t>Man in the Middle (MITM)</w:t>
      </w:r>
      <w:bookmarkEnd w:id="5"/>
    </w:p>
    <w:p w14:paraId="44764B24" w14:textId="77777777" w:rsidR="00DA69C0" w:rsidRPr="00FF7FC1" w:rsidRDefault="00DA69C0" w:rsidP="00DA69C0">
      <w:r w:rsidRPr="00FF7FC1">
        <w:t xml:space="preserve">Man in the Middle attacks </w:t>
      </w:r>
      <w:r>
        <w:t>are</w:t>
      </w:r>
      <w:r w:rsidRPr="00FF7FC1">
        <w:t xml:space="preserve"> some of the most frequently attempted attacks on networks. They’re used mostly to acquire login credentials or personal information, spy on the Victim, sabotage communications</w:t>
      </w:r>
      <w:r>
        <w:t>,</w:t>
      </w:r>
      <w:r w:rsidRPr="00FF7FC1">
        <w:t xml:space="preserve"> or corrupt data.</w:t>
      </w:r>
    </w:p>
    <w:p w14:paraId="092D8052" w14:textId="7FC438D8" w:rsidR="00DA69C0" w:rsidRDefault="00DA69C0" w:rsidP="00DA69C0">
      <w:r w:rsidRPr="00FF7FC1">
        <w:t xml:space="preserve">A man in the middle attack is the one where an attacker intercepts the stream of </w:t>
      </w:r>
      <w:r w:rsidR="00686A02" w:rsidRPr="00FF7FC1">
        <w:t>back-and-forth</w:t>
      </w:r>
      <w:r w:rsidRPr="00FF7FC1">
        <w:t xml:space="preserve"> messages between two parties to alter the messages or just read them.</w:t>
      </w:r>
    </w:p>
    <w:p w14:paraId="33D97642" w14:textId="0D7505E7" w:rsidR="00D167B2" w:rsidRPr="00FF7FC1" w:rsidRDefault="00D167B2" w:rsidP="00F31E5C">
      <w:r w:rsidRPr="00D167B2">
        <w:rPr>
          <w:noProof/>
        </w:rPr>
        <w:lastRenderedPageBreak/>
        <w:drawing>
          <wp:inline distT="0" distB="0" distL="0" distR="0" wp14:anchorId="1AD1C4BA" wp14:editId="274F6D5C">
            <wp:extent cx="5065776" cy="2752344"/>
            <wp:effectExtent l="38100" t="38100" r="97155" b="863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5776" cy="2752344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EC6235" w14:textId="08F07002" w:rsidR="002F1B7D" w:rsidRPr="002F1B7D" w:rsidRDefault="006516E0" w:rsidP="006516E0">
      <w:pPr>
        <w:pStyle w:val="Heading1"/>
      </w:pPr>
      <w:bookmarkStart w:id="6" w:name="_Toc188767629"/>
      <w:r w:rsidRPr="006516E0">
        <w:t>1</w:t>
      </w:r>
      <w:r>
        <w:t>:</w:t>
      </w:r>
      <w:r w:rsidRPr="006516E0">
        <w:t xml:space="preserve"> </w:t>
      </w:r>
      <w:r w:rsidR="002F1B7D" w:rsidRPr="002F1B7D">
        <w:t>View</w:t>
      </w:r>
      <w:r>
        <w:t xml:space="preserve"> Local IP Address</w:t>
      </w:r>
      <w:r w:rsidR="00DE39EB">
        <w:t xml:space="preserve"> Information</w:t>
      </w:r>
      <w:bookmarkEnd w:id="6"/>
    </w:p>
    <w:p w14:paraId="3180597B" w14:textId="58CE08F2" w:rsidR="002F1B7D" w:rsidRDefault="00D32C3D" w:rsidP="00BD0154">
      <w:r>
        <w:t xml:space="preserve">On Kali Linux: </w:t>
      </w:r>
      <w:r w:rsidR="00871752">
        <w:t>Run</w:t>
      </w:r>
      <w:r w:rsidR="002F1B7D" w:rsidRPr="002F1B7D">
        <w:t xml:space="preserve"> the following command in the terminal to find out the name of the network interface that you’re using</w:t>
      </w:r>
      <w:r>
        <w:t>.</w:t>
      </w:r>
      <w:r w:rsidR="003F2A26">
        <w:t xml:space="preserve"> </w:t>
      </w:r>
      <w:r w:rsidR="00922805">
        <w:t xml:space="preserve">It is commonly </w:t>
      </w:r>
      <w:r w:rsidR="007A3504">
        <w:t>eth0.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6B8B" w14:paraId="34F9C3B1" w14:textId="77777777" w:rsidTr="00826B8B">
        <w:tc>
          <w:tcPr>
            <w:tcW w:w="9350" w:type="dxa"/>
            <w:shd w:val="clear" w:color="auto" w:fill="E2EFD9" w:themeFill="accent6" w:themeFillTint="33"/>
          </w:tcPr>
          <w:p w14:paraId="108E0F9D" w14:textId="72501595" w:rsidR="00826B8B" w:rsidRDefault="00887DF3" w:rsidP="00826B8B">
            <w:pPr>
              <w:pStyle w:val="Code"/>
            </w:pPr>
            <w:bookmarkStart w:id="7" w:name="_Hlk77516975"/>
            <w:r>
              <w:t>ip a</w:t>
            </w:r>
          </w:p>
        </w:tc>
      </w:tr>
    </w:tbl>
    <w:bookmarkEnd w:id="7"/>
    <w:p w14:paraId="63156A57" w14:textId="77777777" w:rsidR="00922805" w:rsidRPr="00D52BF8" w:rsidRDefault="00922805" w:rsidP="00D52BF8">
      <w:pPr>
        <w:rPr>
          <w:b/>
        </w:rPr>
      </w:pPr>
      <w:r w:rsidRPr="00D52BF8">
        <w:rPr>
          <w:b/>
        </w:rPr>
        <w:t>Insert a screenshot:</w:t>
      </w:r>
    </w:p>
    <w:sdt>
      <w:sdtPr>
        <w:rPr>
          <w:rStyle w:val="Red"/>
        </w:rPr>
        <w:id w:val="2142769104"/>
        <w:placeholder>
          <w:docPart w:val="B523DD012A4B45239512ABE5263358F2"/>
        </w:placeholder>
        <w:showingPlcHdr/>
      </w:sdtPr>
      <w:sdtEndPr>
        <w:rPr>
          <w:rStyle w:val="Red"/>
        </w:rPr>
      </w:sdtEndPr>
      <w:sdtContent>
        <w:p w14:paraId="1E8C87AB" w14:textId="479D6D50" w:rsidR="002F1B7D" w:rsidRPr="002F1B7D" w:rsidRDefault="00922805" w:rsidP="00922805">
          <w:pPr>
            <w:spacing w:before="100" w:beforeAutospacing="1" w:after="100" w:afterAutospacing="1" w:line="240" w:lineRule="auto"/>
            <w:rPr>
              <w:rFonts w:ascii="Times New Roman" w:hAnsi="Times New Roman"/>
              <w:sz w:val="24"/>
            </w:rPr>
          </w:pPr>
          <w:r>
            <w:rPr>
              <w:rStyle w:val="PlaceholderText"/>
              <w:color w:val="FF0000"/>
            </w:rPr>
            <w:t>Click or tap here to enter text.</w:t>
          </w:r>
        </w:p>
      </w:sdtContent>
    </w:sdt>
    <w:p w14:paraId="1E71191A" w14:textId="4F498293" w:rsidR="002F1B7D" w:rsidRDefault="005D3BEB" w:rsidP="00586D2B">
      <w:r>
        <w:t xml:space="preserve">Find the </w:t>
      </w:r>
      <w:r w:rsidR="002F1B7D" w:rsidRPr="002F1B7D">
        <w:t>IP of the Router you’re using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4471" w14:paraId="75AA50D5" w14:textId="77777777" w:rsidTr="00DB0F6E">
        <w:tc>
          <w:tcPr>
            <w:tcW w:w="9350" w:type="dxa"/>
            <w:shd w:val="clear" w:color="auto" w:fill="E2EFD9" w:themeFill="accent6" w:themeFillTint="33"/>
          </w:tcPr>
          <w:p w14:paraId="19D40401" w14:textId="40713188" w:rsidR="002B4471" w:rsidRPr="002B4471" w:rsidRDefault="002B4471" w:rsidP="002B4471">
            <w:pPr>
              <w:pStyle w:val="Code"/>
            </w:pPr>
            <w:bookmarkStart w:id="8" w:name="_Hlk123036338"/>
            <w:r w:rsidRPr="002F1B7D">
              <w:t>ip route show</w:t>
            </w:r>
          </w:p>
        </w:tc>
      </w:tr>
    </w:tbl>
    <w:bookmarkEnd w:id="8"/>
    <w:p w14:paraId="73680FA5" w14:textId="3C9F95F8" w:rsidR="002F1B7D" w:rsidRDefault="002F1B7D" w:rsidP="002B4471">
      <w:r w:rsidRPr="002F1B7D">
        <w:t>On the terminal you will be shown the IP of your network router.</w:t>
      </w:r>
    </w:p>
    <w:p w14:paraId="56279646" w14:textId="77777777" w:rsidR="00D52BF8" w:rsidRPr="00D52BF8" w:rsidRDefault="00D52BF8" w:rsidP="00D52BF8">
      <w:pPr>
        <w:rPr>
          <w:b/>
        </w:rPr>
      </w:pPr>
      <w:r w:rsidRPr="00D52BF8">
        <w:rPr>
          <w:b/>
        </w:rPr>
        <w:t>Insert a screenshot:</w:t>
      </w:r>
    </w:p>
    <w:sdt>
      <w:sdtPr>
        <w:rPr>
          <w:rStyle w:val="Red"/>
        </w:rPr>
        <w:id w:val="-2019224515"/>
        <w:placeholder>
          <w:docPart w:val="4CDAF11DB8354F658E060FB647CF6953"/>
        </w:placeholder>
        <w:showingPlcHdr/>
      </w:sdtPr>
      <w:sdtEndPr>
        <w:rPr>
          <w:rStyle w:val="Red"/>
        </w:rPr>
      </w:sdtEndPr>
      <w:sdtContent>
        <w:p w14:paraId="51492216" w14:textId="47BCDF89" w:rsidR="00D52BF8" w:rsidRPr="002F1B7D" w:rsidRDefault="00D52BF8" w:rsidP="00D52BF8">
          <w:r>
            <w:rPr>
              <w:rStyle w:val="PlaceholderText"/>
              <w:color w:val="FF0000"/>
            </w:rPr>
            <w:t>Click or tap here to enter text.</w:t>
          </w:r>
        </w:p>
      </w:sdtContent>
    </w:sdt>
    <w:p w14:paraId="7A2D2D71" w14:textId="55AA8FBC" w:rsidR="002F1B7D" w:rsidRPr="00E65300" w:rsidRDefault="00FE2AE3" w:rsidP="00B41B53">
      <w:pPr>
        <w:pStyle w:val="Heading1"/>
      </w:pPr>
      <w:bookmarkStart w:id="9" w:name="_Toc188767630"/>
      <w:r>
        <w:t>2</w:t>
      </w:r>
      <w:r w:rsidR="002F1B7D" w:rsidRPr="00E65300">
        <w:t>:</w:t>
      </w:r>
      <w:r w:rsidR="00E65300" w:rsidRPr="00E65300">
        <w:t xml:space="preserve"> </w:t>
      </w:r>
      <w:r w:rsidR="002F1B7D" w:rsidRPr="00E65300">
        <w:t>Obtain the IP configuration from the Victim</w:t>
      </w:r>
      <w:bookmarkEnd w:id="9"/>
    </w:p>
    <w:p w14:paraId="323535AC" w14:textId="2BE53FC4" w:rsidR="002F1B7D" w:rsidRPr="002F1B7D" w:rsidRDefault="00693527" w:rsidP="005D3BEB">
      <w:r>
        <w:t>You</w:t>
      </w:r>
      <w:r w:rsidR="002F1B7D" w:rsidRPr="002F1B7D">
        <w:t xml:space="preserve"> need to get the IP of your Victim.</w:t>
      </w:r>
    </w:p>
    <w:p w14:paraId="3E58D76F" w14:textId="0AD72D1C" w:rsidR="002F1B7D" w:rsidRDefault="007C4C2E" w:rsidP="00D459D0">
      <w:pPr>
        <w:rPr>
          <w:noProof/>
        </w:rPr>
      </w:pPr>
      <w:r>
        <w:rPr>
          <w:noProof/>
        </w:rPr>
        <w:t>Nmap is an open source tool to scan networks.</w:t>
      </w:r>
    </w:p>
    <w:p w14:paraId="5E79F4DB" w14:textId="15AED8E3" w:rsidR="00A658AA" w:rsidRDefault="00CF388D" w:rsidP="00A658AA">
      <w:pPr>
        <w:pStyle w:val="ListParagraph"/>
        <w:numPr>
          <w:ilvl w:val="0"/>
          <w:numId w:val="42"/>
        </w:numPr>
      </w:pPr>
      <w:r>
        <w:rPr>
          <w:noProof/>
        </w:rPr>
        <w:t>Open a terminal.</w:t>
      </w:r>
    </w:p>
    <w:p w14:paraId="2E0782BE" w14:textId="241D6A7E" w:rsidR="00A4152C" w:rsidRDefault="00A4152C" w:rsidP="00A4152C">
      <w:pPr>
        <w:pStyle w:val="ListParagraph"/>
        <w:numPr>
          <w:ilvl w:val="0"/>
          <w:numId w:val="42"/>
        </w:numPr>
      </w:pPr>
      <w:r>
        <w:rPr>
          <w:noProof/>
        </w:rPr>
        <w:lastRenderedPageBreak/>
        <w:t>Do a quick scan of your local network. Substitute your network information.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388D" w14:paraId="679F0FF1" w14:textId="77777777" w:rsidTr="00424B27">
        <w:tc>
          <w:tcPr>
            <w:tcW w:w="9350" w:type="dxa"/>
            <w:shd w:val="clear" w:color="auto" w:fill="E2EFD9" w:themeFill="accent6" w:themeFillTint="33"/>
          </w:tcPr>
          <w:p w14:paraId="1485AF34" w14:textId="6D318281" w:rsidR="00CF388D" w:rsidRPr="002B4471" w:rsidRDefault="00A37D49" w:rsidP="00424B27">
            <w:pPr>
              <w:pStyle w:val="Code"/>
            </w:pPr>
            <w:r w:rsidRPr="00A37D49">
              <w:t xml:space="preserve">sudo nmap -sn </w:t>
            </w:r>
            <w:r w:rsidR="008C3317">
              <w:t>10.10.1.</w:t>
            </w:r>
            <w:r w:rsidR="00BC099F">
              <w:t>0</w:t>
            </w:r>
            <w:r w:rsidRPr="00A37D49">
              <w:t>/24</w:t>
            </w:r>
          </w:p>
        </w:tc>
      </w:tr>
    </w:tbl>
    <w:p w14:paraId="5A846A9A" w14:textId="77777777" w:rsidR="00C7451A" w:rsidRPr="00C7451A" w:rsidRDefault="00C7451A" w:rsidP="00C7451A">
      <w:pPr>
        <w:pStyle w:val="ListParagraph"/>
        <w:numPr>
          <w:ilvl w:val="0"/>
          <w:numId w:val="42"/>
        </w:numPr>
        <w:rPr>
          <w:b/>
        </w:rPr>
      </w:pPr>
      <w:r w:rsidRPr="00C7451A">
        <w:rPr>
          <w:b/>
        </w:rPr>
        <w:t>Insert a screenshot:</w:t>
      </w:r>
    </w:p>
    <w:sdt>
      <w:sdtPr>
        <w:rPr>
          <w:rStyle w:val="Red"/>
        </w:rPr>
        <w:id w:val="-1427032644"/>
        <w:placeholder>
          <w:docPart w:val="6076AC8BB20A4D73B1FA91F4569A5BBF"/>
        </w:placeholder>
        <w:showingPlcHdr/>
      </w:sdtPr>
      <w:sdtEndPr>
        <w:rPr>
          <w:rStyle w:val="Red"/>
        </w:rPr>
      </w:sdtEndPr>
      <w:sdtContent>
        <w:p w14:paraId="328E7C46" w14:textId="324BFBBE" w:rsidR="00C7451A" w:rsidRPr="00FE66DB" w:rsidRDefault="00C7451A" w:rsidP="00FE66DB">
          <w:pPr>
            <w:ind w:left="360"/>
            <w:rPr>
              <w:rStyle w:val="Red"/>
              <w:color w:val="auto"/>
            </w:rPr>
          </w:pPr>
          <w:r w:rsidRPr="00FE66DB">
            <w:rPr>
              <w:rStyle w:val="PlaceholderText"/>
              <w:color w:val="FF0000"/>
            </w:rPr>
            <w:t>Click or tap here to enter text.</w:t>
          </w:r>
        </w:p>
      </w:sdtContent>
    </w:sdt>
    <w:p w14:paraId="28057A39" w14:textId="772E0696" w:rsidR="00FE66DB" w:rsidRPr="00FE66DB" w:rsidRDefault="00FE66DB" w:rsidP="00C7451A">
      <w:pPr>
        <w:pStyle w:val="ListParagraph"/>
        <w:numPr>
          <w:ilvl w:val="0"/>
          <w:numId w:val="42"/>
        </w:numPr>
      </w:pPr>
      <w:r w:rsidRPr="00FE66DB">
        <w:t>On the Windows VM, go to a command prompt and confirm the IP address.</w:t>
      </w:r>
    </w:p>
    <w:p w14:paraId="714D8FE4" w14:textId="19C26BC3" w:rsidR="002F1B7D" w:rsidRPr="002F1B7D" w:rsidRDefault="00FE2AE3" w:rsidP="00B41B53">
      <w:pPr>
        <w:pStyle w:val="Heading1"/>
      </w:pPr>
      <w:bookmarkStart w:id="10" w:name="_Toc188767631"/>
      <w:r>
        <w:t>3</w:t>
      </w:r>
      <w:r w:rsidR="002F1B7D" w:rsidRPr="002F1B7D">
        <w:t>:</w:t>
      </w:r>
      <w:r w:rsidR="00845AC2">
        <w:t xml:space="preserve"> </w:t>
      </w:r>
      <w:r w:rsidR="002F1B7D" w:rsidRPr="002F1B7D">
        <w:t xml:space="preserve">Turn on </w:t>
      </w:r>
      <w:r w:rsidR="006938ED">
        <w:t>P</w:t>
      </w:r>
      <w:r w:rsidR="002F1B7D" w:rsidRPr="002F1B7D">
        <w:t xml:space="preserve">acket </w:t>
      </w:r>
      <w:r w:rsidR="006938ED">
        <w:t>F</w:t>
      </w:r>
      <w:r w:rsidR="002F1B7D" w:rsidRPr="002F1B7D">
        <w:t xml:space="preserve">orwarding in </w:t>
      </w:r>
      <w:r w:rsidR="00193A87">
        <w:t xml:space="preserve">Kali </w:t>
      </w:r>
      <w:r w:rsidR="002F1B7D" w:rsidRPr="002F1B7D">
        <w:t>Linux</w:t>
      </w:r>
      <w:bookmarkEnd w:id="10"/>
    </w:p>
    <w:p w14:paraId="47962479" w14:textId="77777777" w:rsidR="002F1B7D" w:rsidRPr="002F1B7D" w:rsidRDefault="002F1B7D" w:rsidP="005D3BEB">
      <w:r w:rsidRPr="002F1B7D">
        <w:t>This is very important because if your machine isn’t exchanging packets, the attack will result in a failure as your internet connection will be disrupted. By enabling the packet forwarding, you disguise your local machine to act as the network router.</w:t>
      </w:r>
    </w:p>
    <w:p w14:paraId="66021F87" w14:textId="08FA63E5" w:rsidR="002F1B7D" w:rsidRDefault="00850D3F" w:rsidP="005D3BEB">
      <w:r>
        <w:t>In Kali Linux, t</w:t>
      </w:r>
      <w:r w:rsidR="002F1B7D" w:rsidRPr="002F1B7D">
        <w:t>o turn on packet forwarding, run the following command: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2DCC" w14:paraId="413B1DCE" w14:textId="77777777" w:rsidTr="00DB0F6E">
        <w:tc>
          <w:tcPr>
            <w:tcW w:w="9350" w:type="dxa"/>
            <w:shd w:val="clear" w:color="auto" w:fill="E2EFD9" w:themeFill="accent6" w:themeFillTint="33"/>
          </w:tcPr>
          <w:p w14:paraId="01A565B2" w14:textId="02300EEA" w:rsidR="00352DCC" w:rsidRPr="00827459" w:rsidRDefault="00C718E0" w:rsidP="00827459">
            <w:pPr>
              <w:pStyle w:val="Code"/>
            </w:pPr>
            <w:r>
              <w:t>s</w:t>
            </w:r>
            <w:r w:rsidR="00656EDF">
              <w:t xml:space="preserve">udo </w:t>
            </w:r>
            <w:r w:rsidR="00827459" w:rsidRPr="00827459">
              <w:t>sysctl net.ipv4.ip_forward</w:t>
            </w:r>
            <w:r w:rsidR="00827459">
              <w:t>=1</w:t>
            </w:r>
          </w:p>
        </w:tc>
      </w:tr>
    </w:tbl>
    <w:p w14:paraId="3A4CB53E" w14:textId="52121615" w:rsidR="002F1B7D" w:rsidRPr="002F1B7D" w:rsidRDefault="001D2365" w:rsidP="00124E9E">
      <w:pPr>
        <w:pStyle w:val="Heading1"/>
      </w:pPr>
      <w:bookmarkStart w:id="11" w:name="_Toc188767632"/>
      <w:r>
        <w:t>4</w:t>
      </w:r>
      <w:r w:rsidR="002F1B7D" w:rsidRPr="002F1B7D">
        <w:t xml:space="preserve">: Redirect </w:t>
      </w:r>
      <w:r w:rsidR="002E168D">
        <w:t>P</w:t>
      </w:r>
      <w:r w:rsidR="002F1B7D" w:rsidRPr="002F1B7D">
        <w:t>ac</w:t>
      </w:r>
      <w:r w:rsidR="00124E9E">
        <w:t>kets</w:t>
      </w:r>
      <w:r w:rsidR="002F1B7D" w:rsidRPr="002F1B7D">
        <w:t xml:space="preserve"> to </w:t>
      </w:r>
      <w:r w:rsidR="00A321B3">
        <w:t>From Victim to Kali</w:t>
      </w:r>
      <w:r w:rsidR="002F1B7D" w:rsidRPr="002F1B7D">
        <w:t xml:space="preserve"> with arpspoof</w:t>
      </w:r>
      <w:bookmarkEnd w:id="11"/>
    </w:p>
    <w:p w14:paraId="2BD1D39B" w14:textId="58A733E4" w:rsidR="002F1B7D" w:rsidRDefault="002F1B7D" w:rsidP="007E20D4">
      <w:r w:rsidRPr="002F1B7D">
        <w:t xml:space="preserve">Arpspoof is a Linux utility that lets you expropriate traffic to a machine of your choice from a switched LAN. Arpspoof </w:t>
      </w:r>
      <w:r w:rsidR="007E20D4">
        <w:t>is a simple tool to</w:t>
      </w:r>
      <w:r w:rsidRPr="002F1B7D">
        <w:t xml:space="preserve"> redirect </w:t>
      </w:r>
      <w:r w:rsidR="007E20D4">
        <w:t xml:space="preserve">network </w:t>
      </w:r>
      <w:r w:rsidRPr="002F1B7D">
        <w:t>traffic</w:t>
      </w:r>
      <w:r w:rsidR="007E20D4">
        <w:t xml:space="preserve"> </w:t>
      </w:r>
      <w:r w:rsidRPr="002F1B7D">
        <w:t>on the local network.</w:t>
      </w:r>
    </w:p>
    <w:p w14:paraId="25DE93A1" w14:textId="3A77ADA2" w:rsidR="00EC4B63" w:rsidRDefault="00EC4B63" w:rsidP="00EC4B63">
      <w:r>
        <w:t>dsniff  contains several tools to listen to and create network traffic. We are going to use arpspoof - Send out unrequested (and possibly forged) arp replies.</w:t>
      </w:r>
    </w:p>
    <w:p w14:paraId="217EA8BE" w14:textId="6F5F8CF4" w:rsidR="0019554E" w:rsidRDefault="0019554E" w:rsidP="007E20D4">
      <w:r>
        <w:t xml:space="preserve">Install </w:t>
      </w:r>
      <w:r w:rsidR="00EC4B63">
        <w:t>dsniff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65C7" w14:paraId="4B160379" w14:textId="77777777" w:rsidTr="008A085E">
        <w:tc>
          <w:tcPr>
            <w:tcW w:w="9350" w:type="dxa"/>
            <w:shd w:val="clear" w:color="auto" w:fill="E2EFD9" w:themeFill="accent6" w:themeFillTint="33"/>
          </w:tcPr>
          <w:p w14:paraId="4AEEED64" w14:textId="61B7DAE9" w:rsidR="00DE65C7" w:rsidRDefault="00DE65C7" w:rsidP="008A085E">
            <w:pPr>
              <w:pStyle w:val="Code"/>
            </w:pPr>
            <w:r>
              <w:t>sudo apt install dsniff</w:t>
            </w:r>
          </w:p>
        </w:tc>
      </w:tr>
    </w:tbl>
    <w:p w14:paraId="0BEFA607" w14:textId="6BAFA106" w:rsidR="005528FF" w:rsidRDefault="005528FF" w:rsidP="007E20D4">
      <w:r>
        <w:t xml:space="preserve">To find your network interface name, use </w:t>
      </w:r>
      <w:r w:rsidRPr="005528FF">
        <w:rPr>
          <w:b/>
          <w:bCs/>
        </w:rPr>
        <w:t>ip a</w:t>
      </w:r>
      <w:r>
        <w:t xml:space="preserve"> The network interface name in VirtualBox will be eth0. This is the first ethernet adapter.</w:t>
      </w:r>
    </w:p>
    <w:p w14:paraId="5E265BB4" w14:textId="2EDC4451" w:rsidR="007E43C3" w:rsidRDefault="0066266B" w:rsidP="007E20D4">
      <w:r>
        <w:rPr>
          <w:noProof/>
        </w:rPr>
        <w:drawing>
          <wp:inline distT="0" distB="0" distL="0" distR="0" wp14:anchorId="533598C3" wp14:editId="34B0D5D5">
            <wp:extent cx="3333333" cy="1409524"/>
            <wp:effectExtent l="38100" t="38100" r="95885" b="95885"/>
            <wp:docPr id="485717664" name="Picture 1" descr="A diagram of a ro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717664" name="Picture 1" descr="A diagram of a ro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1409524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F9AC88" w14:textId="0CD1F90E" w:rsidR="007E43C3" w:rsidRPr="002F1B7D" w:rsidRDefault="007E43C3" w:rsidP="007E20D4">
      <w:r>
        <w:t>This diagram shows normal network communication.</w:t>
      </w:r>
    </w:p>
    <w:p w14:paraId="408C003E" w14:textId="145801AC" w:rsidR="00DE4A0D" w:rsidRPr="0086407F" w:rsidRDefault="00DE4A0D" w:rsidP="00DE4A0D">
      <w:r>
        <w:lastRenderedPageBreak/>
        <w:t xml:space="preserve">You are </w:t>
      </w:r>
      <w:r w:rsidR="00F1668D">
        <w:t xml:space="preserve">going to </w:t>
      </w:r>
      <w:r>
        <w:t>tell the Victim that Kali Linux is the router.</w:t>
      </w:r>
    </w:p>
    <w:p w14:paraId="2BAFB11C" w14:textId="162A2E88" w:rsidR="002F1B7D" w:rsidRPr="002F1B7D" w:rsidRDefault="002F1B7D" w:rsidP="00E8194A">
      <w:r w:rsidRPr="002F1B7D">
        <w:t>Use the following syntax to start intercepting pack</w:t>
      </w:r>
      <w:r w:rsidR="00FF3173">
        <w:t>ets</w:t>
      </w:r>
      <w:r w:rsidRPr="002F1B7D">
        <w:t xml:space="preserve"> from the Victim to your Router: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192B" w14:paraId="582F0C6C" w14:textId="77777777" w:rsidTr="00DB0F6E">
        <w:tc>
          <w:tcPr>
            <w:tcW w:w="9350" w:type="dxa"/>
            <w:shd w:val="clear" w:color="auto" w:fill="E2EFD9" w:themeFill="accent6" w:themeFillTint="33"/>
          </w:tcPr>
          <w:p w14:paraId="6069DC23" w14:textId="4E82B70F" w:rsidR="00BD192B" w:rsidRPr="00BD192B" w:rsidRDefault="00C718E0" w:rsidP="00BD192B">
            <w:pPr>
              <w:pStyle w:val="Code"/>
            </w:pPr>
            <w:r>
              <w:t xml:space="preserve">sudo </w:t>
            </w:r>
            <w:r w:rsidR="00BD192B" w:rsidRPr="002F1B7D">
              <w:t xml:space="preserve">arpspoof -i </w:t>
            </w:r>
            <w:r w:rsidR="00FB6665">
              <w:t>&lt;</w:t>
            </w:r>
            <w:r w:rsidR="00BD192B" w:rsidRPr="002F1B7D">
              <w:t>Network Interface Name</w:t>
            </w:r>
            <w:r w:rsidR="00FB6665">
              <w:t>&gt;</w:t>
            </w:r>
            <w:r w:rsidR="00BD192B" w:rsidRPr="002F1B7D">
              <w:t xml:space="preserve"> -t </w:t>
            </w:r>
            <w:r w:rsidR="00FB6665">
              <w:t>&lt;</w:t>
            </w:r>
            <w:r w:rsidR="00BD192B" w:rsidRPr="002F1B7D">
              <w:t>Victim IP</w:t>
            </w:r>
            <w:r w:rsidR="00FB6665">
              <w:t>&gt;</w:t>
            </w:r>
            <w:r w:rsidR="00BD192B" w:rsidRPr="002F1B7D">
              <w:t xml:space="preserve"> </w:t>
            </w:r>
            <w:r w:rsidR="00FB6665">
              <w:t>&lt;</w:t>
            </w:r>
            <w:r w:rsidR="00BD192B" w:rsidRPr="002F1B7D">
              <w:t>Router IP</w:t>
            </w:r>
            <w:r w:rsidR="00FB6665">
              <w:t>&gt;</w:t>
            </w:r>
          </w:p>
        </w:tc>
      </w:tr>
    </w:tbl>
    <w:p w14:paraId="4931982C" w14:textId="67DEF99C" w:rsidR="002F1B7D" w:rsidRDefault="002F1B7D" w:rsidP="00E26D09">
      <w:r w:rsidRPr="002F1B7D">
        <w:t xml:space="preserve">This has enabled the monitoring the incoming packets from the Victim to the Router. </w:t>
      </w:r>
      <w:r w:rsidR="00E26D09">
        <w:t>Leave this terminal running</w:t>
      </w:r>
      <w:r w:rsidRPr="002F1B7D">
        <w:t>.</w:t>
      </w:r>
    </w:p>
    <w:p w14:paraId="34EFB7D5" w14:textId="77777777" w:rsidR="00B15295" w:rsidRPr="00D52BF8" w:rsidRDefault="00B15295" w:rsidP="00B15295">
      <w:pPr>
        <w:rPr>
          <w:b/>
        </w:rPr>
      </w:pPr>
      <w:r w:rsidRPr="00D52BF8">
        <w:rPr>
          <w:b/>
        </w:rPr>
        <w:t>Insert a screenshot:</w:t>
      </w:r>
    </w:p>
    <w:sdt>
      <w:sdtPr>
        <w:rPr>
          <w:rStyle w:val="Red"/>
        </w:rPr>
        <w:id w:val="-1594168552"/>
        <w:placeholder>
          <w:docPart w:val="9D6619CAFE7E4B17A514F75B2D964C83"/>
        </w:placeholder>
        <w:showingPlcHdr/>
      </w:sdtPr>
      <w:sdtEndPr>
        <w:rPr>
          <w:rStyle w:val="Red"/>
        </w:rPr>
      </w:sdtEndPr>
      <w:sdtContent>
        <w:p w14:paraId="701AD57F" w14:textId="6B6C3F9E" w:rsidR="00B15295" w:rsidRPr="002F1B7D" w:rsidRDefault="00B15295" w:rsidP="00B15295">
          <w:r>
            <w:rPr>
              <w:rStyle w:val="PlaceholderText"/>
              <w:color w:val="FF0000"/>
            </w:rPr>
            <w:t>Click or tap here to enter text.</w:t>
          </w:r>
        </w:p>
      </w:sdtContent>
    </w:sdt>
    <w:p w14:paraId="0EA7A747" w14:textId="782ACEFD" w:rsidR="002F1B7D" w:rsidRDefault="001D2365" w:rsidP="00FB2FE9">
      <w:pPr>
        <w:pStyle w:val="Heading1"/>
      </w:pPr>
      <w:bookmarkStart w:id="12" w:name="_Toc188767633"/>
      <w:r>
        <w:t>5</w:t>
      </w:r>
      <w:r w:rsidR="002F1B7D" w:rsidRPr="002F1B7D">
        <w:t xml:space="preserve">: Intercept </w:t>
      </w:r>
      <w:r w:rsidR="00975E19">
        <w:t>P</w:t>
      </w:r>
      <w:r w:rsidR="002F1B7D" w:rsidRPr="002F1B7D">
        <w:t>ack</w:t>
      </w:r>
      <w:r w:rsidR="008E35C9">
        <w:t>ets</w:t>
      </w:r>
      <w:r w:rsidR="002F1B7D" w:rsidRPr="002F1B7D">
        <w:t xml:space="preserve"> from the Router</w:t>
      </w:r>
      <w:r w:rsidR="00F6497F">
        <w:t xml:space="preserve"> to the Victim</w:t>
      </w:r>
      <w:bookmarkEnd w:id="12"/>
    </w:p>
    <w:p w14:paraId="50C919B8" w14:textId="1403A655" w:rsidR="002F1B7D" w:rsidRDefault="002F1B7D" w:rsidP="00FB2FE9">
      <w:r w:rsidRPr="002F1B7D">
        <w:t>You’re doing here the same as the previous step, except it’s just reversed. Leaving the previous terminal open as it is, open up a new terminal to start extracting pack</w:t>
      </w:r>
      <w:r w:rsidR="00C02D0E">
        <w:t>ets</w:t>
      </w:r>
      <w:r w:rsidRPr="002F1B7D">
        <w:t xml:space="preserve"> from the Router. Type the following command with your network interface name and router IP: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3AD7" w14:paraId="0A85DED0" w14:textId="77777777" w:rsidTr="00DB0F6E">
        <w:tc>
          <w:tcPr>
            <w:tcW w:w="9350" w:type="dxa"/>
            <w:shd w:val="clear" w:color="auto" w:fill="E2EFD9" w:themeFill="accent6" w:themeFillTint="33"/>
          </w:tcPr>
          <w:p w14:paraId="27A89C6E" w14:textId="26B6B2F8" w:rsidR="00043AD7" w:rsidRPr="00043AD7" w:rsidRDefault="00043AD7" w:rsidP="00043AD7">
            <w:pPr>
              <w:pStyle w:val="Code"/>
            </w:pPr>
            <w:r w:rsidRPr="002F1B7D">
              <w:t xml:space="preserve">arpspoof -i </w:t>
            </w:r>
            <w:r w:rsidR="00D313A7">
              <w:t>&lt;</w:t>
            </w:r>
            <w:r w:rsidRPr="002F1B7D">
              <w:t>Network Interface Name</w:t>
            </w:r>
            <w:r w:rsidR="00D313A7">
              <w:t>&gt;</w:t>
            </w:r>
            <w:r w:rsidRPr="002F1B7D">
              <w:t xml:space="preserve"> -t </w:t>
            </w:r>
            <w:r w:rsidR="00D313A7">
              <w:t>&lt;</w:t>
            </w:r>
            <w:r w:rsidRPr="002F1B7D">
              <w:t>Router IP</w:t>
            </w:r>
            <w:r w:rsidR="00D313A7">
              <w:t>&gt;</w:t>
            </w:r>
            <w:r w:rsidRPr="002F1B7D">
              <w:t xml:space="preserve"> </w:t>
            </w:r>
            <w:r w:rsidR="00D313A7">
              <w:t>&lt;</w:t>
            </w:r>
            <w:r w:rsidRPr="002F1B7D">
              <w:t>Victim IP</w:t>
            </w:r>
            <w:r w:rsidR="00D313A7">
              <w:t>&gt;</w:t>
            </w:r>
          </w:p>
        </w:tc>
      </w:tr>
    </w:tbl>
    <w:p w14:paraId="170D3E6B" w14:textId="763FE456" w:rsidR="002F1B7D" w:rsidRPr="002F1B7D" w:rsidRDefault="00043AD7" w:rsidP="009C18D9">
      <w:r>
        <w:t>W</w:t>
      </w:r>
      <w:r w:rsidR="002F1B7D" w:rsidRPr="002F1B7D">
        <w:t>e switched the position of the arguments in the command we used in the previous step.</w:t>
      </w:r>
    </w:p>
    <w:p w14:paraId="72203E86" w14:textId="0262D47B" w:rsidR="002F1B7D" w:rsidRDefault="009C18D9" w:rsidP="009C18D9">
      <w:r>
        <w:t>You are now in the middle of the communication between the Victim and the Router.</w:t>
      </w:r>
    </w:p>
    <w:p w14:paraId="4574EE96" w14:textId="77777777" w:rsidR="00B15295" w:rsidRPr="00D52BF8" w:rsidRDefault="00B15295" w:rsidP="00B15295">
      <w:pPr>
        <w:rPr>
          <w:b/>
        </w:rPr>
      </w:pPr>
      <w:r w:rsidRPr="00D52BF8">
        <w:rPr>
          <w:b/>
        </w:rPr>
        <w:t>Insert a screenshot:</w:t>
      </w:r>
    </w:p>
    <w:sdt>
      <w:sdtPr>
        <w:rPr>
          <w:rStyle w:val="Red"/>
        </w:rPr>
        <w:id w:val="823019173"/>
        <w:placeholder>
          <w:docPart w:val="A71049CA25154485A11979F2F269CDB5"/>
        </w:placeholder>
        <w:showingPlcHdr/>
      </w:sdtPr>
      <w:sdtEndPr>
        <w:rPr>
          <w:rStyle w:val="Red"/>
        </w:rPr>
      </w:sdtEndPr>
      <w:sdtContent>
        <w:p w14:paraId="247E336C" w14:textId="31F1D9EB" w:rsidR="00B15295" w:rsidRPr="002F1B7D" w:rsidRDefault="00B15295" w:rsidP="00B15295">
          <w:r>
            <w:rPr>
              <w:rStyle w:val="PlaceholderText"/>
              <w:color w:val="FF0000"/>
            </w:rPr>
            <w:t>Click or tap here to enter text.</w:t>
          </w:r>
        </w:p>
      </w:sdtContent>
    </w:sdt>
    <w:p w14:paraId="00532CAF" w14:textId="404E02DF" w:rsidR="00C245D5" w:rsidRDefault="00C245D5" w:rsidP="001B675F">
      <w:pPr>
        <w:pStyle w:val="Heading1"/>
      </w:pPr>
      <w:bookmarkStart w:id="13" w:name="_Toc188767634"/>
      <w:r>
        <w:t>6: Kali Linux is The Default Gateway</w:t>
      </w:r>
      <w:r w:rsidR="00C57E44">
        <w:t xml:space="preserve"> for the Victim</w:t>
      </w:r>
      <w:bookmarkEnd w:id="13"/>
    </w:p>
    <w:p w14:paraId="5BC592ED" w14:textId="45A269A9" w:rsidR="00900F4F" w:rsidRDefault="00900F4F" w:rsidP="00C245D5">
      <w:r>
        <w:rPr>
          <w:noProof/>
        </w:rPr>
        <w:drawing>
          <wp:inline distT="0" distB="0" distL="0" distR="0" wp14:anchorId="02BC50E4" wp14:editId="0D77DBCD">
            <wp:extent cx="2895238" cy="2323809"/>
            <wp:effectExtent l="38100" t="38100" r="95885" b="95885"/>
            <wp:docPr id="1353191723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191723" name="Picture 1" descr="A diagram of a computer network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2323809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7CC029" w14:textId="58875B47" w:rsidR="00C245D5" w:rsidRDefault="00C245D5" w:rsidP="00C245D5">
      <w:r>
        <w:t>At this point, the victim machine thinks that the Kali Linux attack machine is the router.</w:t>
      </w:r>
    </w:p>
    <w:p w14:paraId="5C253D44" w14:textId="6C7D91BE" w:rsidR="00C245D5" w:rsidRDefault="00C245D5" w:rsidP="00C245D5">
      <w:pPr>
        <w:pStyle w:val="ListParagraph"/>
        <w:numPr>
          <w:ilvl w:val="0"/>
          <w:numId w:val="48"/>
        </w:numPr>
      </w:pPr>
      <w:r>
        <w:lastRenderedPageBreak/>
        <w:t>Go to the Windows 11 command prompt: arp -a</w:t>
      </w:r>
    </w:p>
    <w:p w14:paraId="31DA5B2A" w14:textId="5C600D90" w:rsidR="00C245D5" w:rsidRDefault="00C245D5" w:rsidP="00C245D5">
      <w:pPr>
        <w:pStyle w:val="ListParagraph"/>
        <w:numPr>
          <w:ilvl w:val="0"/>
          <w:numId w:val="48"/>
        </w:numPr>
      </w:pPr>
      <w:r>
        <w:t>You should see that the Kali Linux machine and the default gateway have the same MAC address.</w:t>
      </w:r>
    </w:p>
    <w:p w14:paraId="38B4E047" w14:textId="6DF7625D" w:rsidR="00C245D5" w:rsidRDefault="00C245D5" w:rsidP="00C245D5">
      <w:pPr>
        <w:pStyle w:val="ListParagraph"/>
        <w:numPr>
          <w:ilvl w:val="0"/>
          <w:numId w:val="48"/>
        </w:numPr>
      </w:pPr>
      <w:r>
        <w:t>Insert a screenshot:</w:t>
      </w:r>
    </w:p>
    <w:sdt>
      <w:sdtPr>
        <w:rPr>
          <w:rStyle w:val="Red"/>
        </w:rPr>
        <w:id w:val="2140371961"/>
        <w:placeholder>
          <w:docPart w:val="B020C3912EA740EE8AA5884C8281D645"/>
        </w:placeholder>
        <w:showingPlcHdr/>
      </w:sdtPr>
      <w:sdtEndPr>
        <w:rPr>
          <w:rStyle w:val="Red"/>
        </w:rPr>
      </w:sdtEndPr>
      <w:sdtContent>
        <w:p w14:paraId="258027F1" w14:textId="77777777" w:rsidR="00C245D5" w:rsidRDefault="00C245D5" w:rsidP="00C245D5">
          <w:pPr>
            <w:ind w:left="360"/>
            <w:rPr>
              <w:rStyle w:val="Red"/>
            </w:rPr>
          </w:pPr>
          <w:r w:rsidRPr="00C245D5">
            <w:rPr>
              <w:rStyle w:val="PlaceholderText"/>
              <w:color w:val="FF0000"/>
            </w:rPr>
            <w:t>Click or tap here to enter text.</w:t>
          </w:r>
        </w:p>
      </w:sdtContent>
    </w:sdt>
    <w:p w14:paraId="5B1C4F6D" w14:textId="05FE743B" w:rsidR="002F1B7D" w:rsidRPr="002F1B7D" w:rsidRDefault="009F2AC6" w:rsidP="001B675F">
      <w:pPr>
        <w:pStyle w:val="Heading1"/>
      </w:pPr>
      <w:bookmarkStart w:id="14" w:name="_Toc188767635"/>
      <w:r>
        <w:t>7</w:t>
      </w:r>
      <w:r w:rsidR="002F1B7D" w:rsidRPr="002F1B7D">
        <w:t>: Sniffing URLs information from victim navigation</w:t>
      </w:r>
      <w:bookmarkEnd w:id="14"/>
    </w:p>
    <w:p w14:paraId="681FDF23" w14:textId="77777777" w:rsidR="002F1B7D" w:rsidRDefault="002F1B7D" w:rsidP="00D62270">
      <w:r w:rsidRPr="002F1B7D">
        <w:t xml:space="preserve">You can also sniff out the website’s URL that our Victim often visits. The program we’re going to use is a command-line tool known as </w:t>
      </w:r>
      <w:r w:rsidRPr="00D62270">
        <w:rPr>
          <w:b/>
          <w:bCs/>
        </w:rPr>
        <w:t>urlsnarf</w:t>
      </w:r>
      <w:r w:rsidRPr="002F1B7D">
        <w:t>. It sniffs out and saves the HTTPs request from a designated IP in the Common log format. Fantastic utility to perform offline post-processing traffic analysis with other network forensics tools.</w:t>
      </w:r>
    </w:p>
    <w:p w14:paraId="6E42F1AF" w14:textId="7882BB27" w:rsidR="001A02BC" w:rsidRPr="002F1B7D" w:rsidRDefault="001A02BC" w:rsidP="00D62270">
      <w:r>
        <w:t>Let the other two terminals keep running. Start a new terminal.</w:t>
      </w:r>
    </w:p>
    <w:p w14:paraId="29C03A0D" w14:textId="3EC77673" w:rsidR="002F1B7D" w:rsidRDefault="002F1B7D" w:rsidP="00D62270">
      <w:r w:rsidRPr="002F1B7D">
        <w:t>The syntax you’ll put in the command terminal to sniff out the URLs 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78C5" w14:paraId="254C7BFF" w14:textId="77777777" w:rsidTr="00DC3DD8">
        <w:tc>
          <w:tcPr>
            <w:tcW w:w="9350" w:type="dxa"/>
            <w:shd w:val="clear" w:color="auto" w:fill="E2EFD9" w:themeFill="accent6" w:themeFillTint="33"/>
          </w:tcPr>
          <w:p w14:paraId="0B21A891" w14:textId="0813C1E6" w:rsidR="003C78C5" w:rsidRPr="00255C35" w:rsidRDefault="00EC54D3" w:rsidP="00255C35">
            <w:pPr>
              <w:pStyle w:val="Code"/>
            </w:pPr>
            <w:r>
              <w:t>sudo</w:t>
            </w:r>
            <w:r w:rsidR="003C78C5" w:rsidRPr="002F1B7D">
              <w:t xml:space="preserve"> urlsnarf -i [Network interface name]</w:t>
            </w:r>
          </w:p>
        </w:tc>
      </w:tr>
    </w:tbl>
    <w:p w14:paraId="18E65EDE" w14:textId="37BCABDF" w:rsidR="002F1B7D" w:rsidRPr="002F1B7D" w:rsidRDefault="002F1B7D" w:rsidP="002F1B7D">
      <w:pPr>
        <w:spacing w:before="100" w:beforeAutospacing="1" w:after="100" w:afterAutospacing="1" w:line="240" w:lineRule="auto"/>
        <w:rPr>
          <w:rFonts w:ascii="Times New Roman" w:hAnsi="Times New Roman"/>
          <w:sz w:val="24"/>
        </w:rPr>
      </w:pPr>
      <w:r w:rsidRPr="002F1B7D">
        <w:rPr>
          <w:rFonts w:ascii="Times New Roman" w:hAnsi="Times New Roman"/>
          <w:noProof/>
          <w:sz w:val="24"/>
        </w:rPr>
        <w:drawing>
          <wp:inline distT="0" distB="0" distL="0" distR="0" wp14:anchorId="3690312D" wp14:editId="10F590B2">
            <wp:extent cx="5943600" cy="939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237E6" w14:textId="2D9CD217" w:rsidR="002F1B7D" w:rsidRDefault="002F1B7D" w:rsidP="003C78C5">
      <w:r w:rsidRPr="002F1B7D">
        <w:t>As long as each terminal is functional and you’ve accidentally not closed one of them,</w:t>
      </w:r>
      <w:r w:rsidR="00D83171">
        <w:t xml:space="preserve"> Kali will capture all http traffic</w:t>
      </w:r>
      <w:r w:rsidRPr="002F1B7D">
        <w:t>.</w:t>
      </w:r>
      <w:r w:rsidR="00D83171">
        <w:t xml:space="preserve"> There are very few web sites that use http, most use https. </w:t>
      </w:r>
      <w:r w:rsidR="009208F9">
        <w:t xml:space="preserve"> We will use vulnweb.com, which uses http port 80.</w:t>
      </w:r>
    </w:p>
    <w:p w14:paraId="78746F9D" w14:textId="180BB67F" w:rsidR="00ED0D3A" w:rsidRDefault="00ED0D3A" w:rsidP="00D83171">
      <w:pPr>
        <w:pStyle w:val="ListParagraph"/>
        <w:numPr>
          <w:ilvl w:val="0"/>
          <w:numId w:val="47"/>
        </w:numPr>
      </w:pPr>
      <w:r>
        <w:t xml:space="preserve">On the Windows VM </w:t>
      </w:r>
      <w:r>
        <w:sym w:font="Wingdings" w:char="F0E0"/>
      </w:r>
      <w:r>
        <w:t xml:space="preserve"> go to </w:t>
      </w:r>
      <w:hyperlink r:id="rId14" w:history="1">
        <w:r w:rsidRPr="00885AFD">
          <w:rPr>
            <w:rStyle w:val="Hyperlink"/>
          </w:rPr>
          <w:t>vulnweb.com</w:t>
        </w:r>
      </w:hyperlink>
      <w:r>
        <w:t xml:space="preserve"> </w:t>
      </w:r>
    </w:p>
    <w:p w14:paraId="0F83471F" w14:textId="7F7D861A" w:rsidR="00D83171" w:rsidRDefault="00D83171" w:rsidP="00D83171">
      <w:pPr>
        <w:pStyle w:val="ListParagraph"/>
        <w:numPr>
          <w:ilvl w:val="0"/>
          <w:numId w:val="47"/>
        </w:numPr>
      </w:pPr>
      <w:r>
        <w:t xml:space="preserve">On Kali </w:t>
      </w:r>
      <w:r>
        <w:sym w:font="Wingdings" w:char="F0E0"/>
      </w:r>
      <w:r>
        <w:t xml:space="preserve"> the urlsnarf terminal should show traffic to and from vulnweb.com</w:t>
      </w:r>
    </w:p>
    <w:p w14:paraId="07C9F5AB" w14:textId="77777777" w:rsidR="0037637D" w:rsidRPr="0037637D" w:rsidRDefault="0037637D" w:rsidP="0037637D">
      <w:pPr>
        <w:pStyle w:val="ListParagraph"/>
        <w:numPr>
          <w:ilvl w:val="0"/>
          <w:numId w:val="47"/>
        </w:numPr>
      </w:pPr>
      <w:r w:rsidRPr="0037637D">
        <w:rPr>
          <w:b/>
        </w:rPr>
        <w:t>Insert a screenshot:</w:t>
      </w:r>
    </w:p>
    <w:sdt>
      <w:sdtPr>
        <w:rPr>
          <w:rStyle w:val="Red"/>
        </w:rPr>
        <w:id w:val="1769112474"/>
        <w:placeholder>
          <w:docPart w:val="C2FFDECB651945CD88A0C68DC8C40DE0"/>
        </w:placeholder>
        <w:showingPlcHdr/>
      </w:sdtPr>
      <w:sdtEndPr>
        <w:rPr>
          <w:rStyle w:val="Red"/>
        </w:rPr>
      </w:sdtEndPr>
      <w:sdtContent>
        <w:p w14:paraId="69E2478F" w14:textId="77777777" w:rsidR="0037637D" w:rsidRPr="002F1B7D" w:rsidRDefault="0037637D" w:rsidP="0037637D">
          <w:r w:rsidRPr="0037637D">
            <w:rPr>
              <w:rStyle w:val="PlaceholderText"/>
              <w:color w:val="FF0000"/>
            </w:rPr>
            <w:t>Click or tap here to enter text.</w:t>
          </w:r>
        </w:p>
      </w:sdtContent>
    </w:sdt>
    <w:p w14:paraId="13B756D0" w14:textId="40A03F39" w:rsidR="002F1B7D" w:rsidRPr="002F1B7D" w:rsidRDefault="00BE0D24" w:rsidP="00687AC0">
      <w:pPr>
        <w:pStyle w:val="Heading1"/>
      </w:pPr>
      <w:bookmarkStart w:id="15" w:name="_Toc188767636"/>
      <w:r>
        <w:t>8</w:t>
      </w:r>
      <w:r w:rsidR="00FA3EE3">
        <w:t xml:space="preserve">: </w:t>
      </w:r>
      <w:r w:rsidR="002F1B7D" w:rsidRPr="002F1B7D">
        <w:t xml:space="preserve">Stopping the </w:t>
      </w:r>
      <w:r w:rsidR="002B0394">
        <w:t>A</w:t>
      </w:r>
      <w:r w:rsidR="002F1B7D" w:rsidRPr="002F1B7D">
        <w:t>ttack</w:t>
      </w:r>
      <w:bookmarkEnd w:id="15"/>
    </w:p>
    <w:p w14:paraId="7B8A1E62" w14:textId="7310E162" w:rsidR="002F1B7D" w:rsidRPr="002F1B7D" w:rsidRDefault="002F1B7D" w:rsidP="00687AC0">
      <w:r w:rsidRPr="002F1B7D">
        <w:t xml:space="preserve">Once you’re satisfied with what you’ve got your hands on, you may stop the attack by closing each terminal. You can use the </w:t>
      </w:r>
      <w:r w:rsidR="003B74C8">
        <w:t>C</w:t>
      </w:r>
      <w:r w:rsidRPr="002F1B7D">
        <w:t>trl+C shortcut to go about it quickly.</w:t>
      </w:r>
    </w:p>
    <w:p w14:paraId="7E2F43EF" w14:textId="77777777" w:rsidR="006C35E9" w:rsidRDefault="00A811E7" w:rsidP="00687AC0">
      <w:r>
        <w:lastRenderedPageBreak/>
        <w:t xml:space="preserve">In Kali </w:t>
      </w:r>
      <w:r>
        <w:sym w:font="Wingdings" w:char="F0E0"/>
      </w:r>
      <w:r>
        <w:t xml:space="preserve"> d</w:t>
      </w:r>
      <w:r w:rsidR="002F1B7D" w:rsidRPr="002F1B7D">
        <w:t>isable packet forwarding.</w:t>
      </w:r>
    </w:p>
    <w:p w14:paraId="7CBC97F9" w14:textId="764E20D5" w:rsidR="002F1B7D" w:rsidRDefault="002F1B7D" w:rsidP="00687AC0">
      <w:r w:rsidRPr="002F1B7D">
        <w:t>Type in the following command in the terminal: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7AC0" w14:paraId="3E5AE056" w14:textId="77777777" w:rsidTr="00DB0F6E">
        <w:tc>
          <w:tcPr>
            <w:tcW w:w="9350" w:type="dxa"/>
            <w:shd w:val="clear" w:color="auto" w:fill="E2EFD9" w:themeFill="accent6" w:themeFillTint="33"/>
          </w:tcPr>
          <w:p w14:paraId="6617E937" w14:textId="03E64497" w:rsidR="00687AC0" w:rsidRPr="00352DCC" w:rsidRDefault="007140DC" w:rsidP="00DB0F6E">
            <w:pPr>
              <w:pStyle w:val="Code"/>
            </w:pPr>
            <w:r>
              <w:t xml:space="preserve">sudo </w:t>
            </w:r>
            <w:r w:rsidR="00687AC0" w:rsidRPr="002F1B7D">
              <w:t>sysctl -w net.ipv4.ip_forward=</w:t>
            </w:r>
            <w:r w:rsidR="00687AC0">
              <w:t>0</w:t>
            </w:r>
          </w:p>
        </w:tc>
      </w:tr>
    </w:tbl>
    <w:p w14:paraId="410B90E5" w14:textId="2C4A3513" w:rsidR="009F2AC6" w:rsidRDefault="00BE0D24" w:rsidP="00195A4D">
      <w:pPr>
        <w:pStyle w:val="Heading1"/>
      </w:pPr>
      <w:bookmarkStart w:id="16" w:name="_Toc188767637"/>
      <w:r>
        <w:t>9</w:t>
      </w:r>
      <w:r w:rsidR="009F2AC6">
        <w:t>: Back to Normal</w:t>
      </w:r>
      <w:bookmarkEnd w:id="16"/>
    </w:p>
    <w:p w14:paraId="74A837DA" w14:textId="29004C28" w:rsidR="009F2AC6" w:rsidRDefault="009F2AC6" w:rsidP="009F2AC6">
      <w:r>
        <w:t xml:space="preserve">Everything is back the way it was. </w:t>
      </w:r>
    </w:p>
    <w:p w14:paraId="556E2E9E" w14:textId="77777777" w:rsidR="009F2AC6" w:rsidRDefault="009F2AC6" w:rsidP="009F2AC6">
      <w:pPr>
        <w:pStyle w:val="ListParagraph"/>
        <w:numPr>
          <w:ilvl w:val="0"/>
          <w:numId w:val="49"/>
        </w:numPr>
      </w:pPr>
      <w:r>
        <w:t xml:space="preserve">Go to the Windows 11 command prompt: </w:t>
      </w:r>
      <w:r w:rsidRPr="006E3B7D">
        <w:rPr>
          <w:b/>
          <w:bCs/>
        </w:rPr>
        <w:t>arp -a</w:t>
      </w:r>
    </w:p>
    <w:p w14:paraId="7EFF428E" w14:textId="5AD11A15" w:rsidR="009F2AC6" w:rsidRDefault="009F2AC6" w:rsidP="009F2AC6">
      <w:pPr>
        <w:pStyle w:val="ListParagraph"/>
        <w:numPr>
          <w:ilvl w:val="0"/>
          <w:numId w:val="49"/>
        </w:numPr>
      </w:pPr>
      <w:r>
        <w:t>You should see that the Kali Linux machine and the default gateway have different MAC addresss.</w:t>
      </w:r>
    </w:p>
    <w:p w14:paraId="21A935A7" w14:textId="77777777" w:rsidR="009F2AC6" w:rsidRDefault="009F2AC6" w:rsidP="009F2AC6">
      <w:pPr>
        <w:pStyle w:val="ListParagraph"/>
        <w:numPr>
          <w:ilvl w:val="0"/>
          <w:numId w:val="49"/>
        </w:numPr>
      </w:pPr>
      <w:r>
        <w:t>Insert a screenshot:</w:t>
      </w:r>
    </w:p>
    <w:sdt>
      <w:sdtPr>
        <w:rPr>
          <w:rStyle w:val="Red"/>
        </w:rPr>
        <w:id w:val="-377860748"/>
        <w:placeholder>
          <w:docPart w:val="425F226FC89141C0AED8F235367E3E48"/>
        </w:placeholder>
        <w:showingPlcHdr/>
      </w:sdtPr>
      <w:sdtEndPr>
        <w:rPr>
          <w:rStyle w:val="Red"/>
        </w:rPr>
      </w:sdtEndPr>
      <w:sdtContent>
        <w:p w14:paraId="1923FF6F" w14:textId="43C965E5" w:rsidR="00234C7B" w:rsidRPr="00900295" w:rsidRDefault="009F2AC6" w:rsidP="00900295">
          <w:pPr>
            <w:ind w:left="360"/>
            <w:rPr>
              <w:color w:val="FF0000"/>
            </w:rPr>
          </w:pPr>
          <w:r w:rsidRPr="00C245D5">
            <w:rPr>
              <w:rStyle w:val="PlaceholderText"/>
              <w:color w:val="FF0000"/>
            </w:rPr>
            <w:t>Click or tap here to enter text.</w:t>
          </w:r>
        </w:p>
      </w:sdtContent>
    </w:sdt>
    <w:p w14:paraId="5637410F" w14:textId="0CD316F2" w:rsidR="00195A4D" w:rsidRDefault="00195A4D" w:rsidP="00195A4D">
      <w:pPr>
        <w:pStyle w:val="Heading1"/>
      </w:pPr>
      <w:bookmarkStart w:id="17" w:name="_Toc188767638"/>
      <w:r>
        <w:lastRenderedPageBreak/>
        <w:t>Summary</w:t>
      </w:r>
      <w:bookmarkEnd w:id="17"/>
    </w:p>
    <w:p w14:paraId="6AB34576" w14:textId="7786DEC3" w:rsidR="006B5991" w:rsidRPr="006B5991" w:rsidRDefault="006B5991" w:rsidP="006B5991">
      <w:r w:rsidRPr="007D177F">
        <w:rPr>
          <w:b/>
          <w:bCs/>
        </w:rPr>
        <w:t>NOTE:</w:t>
      </w:r>
      <w:r>
        <w:t xml:space="preserve"> This is not a script, it is a summary of the commands used.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5A4D" w14:paraId="4F13B150" w14:textId="77777777" w:rsidTr="00D14118">
        <w:trPr>
          <w:cantSplit/>
        </w:trPr>
        <w:tc>
          <w:tcPr>
            <w:tcW w:w="9350" w:type="dxa"/>
            <w:shd w:val="clear" w:color="auto" w:fill="E2EFD9" w:themeFill="accent6" w:themeFillTint="33"/>
          </w:tcPr>
          <w:p w14:paraId="129FB5BC" w14:textId="77777777" w:rsidR="00195A4D" w:rsidRDefault="00195A4D" w:rsidP="00195A4D">
            <w:pPr>
              <w:pStyle w:val="Code"/>
            </w:pPr>
            <w:r>
              <w:t># Enable port forwarding</w:t>
            </w:r>
          </w:p>
          <w:p w14:paraId="140BB528" w14:textId="048BB8C6" w:rsidR="00195A4D" w:rsidRDefault="00D313A7" w:rsidP="00195A4D">
            <w:pPr>
              <w:pStyle w:val="Code"/>
            </w:pPr>
            <w:r>
              <w:t xml:space="preserve">sudo </w:t>
            </w:r>
            <w:r w:rsidR="00195A4D">
              <w:t>sysctl -w net.ipv4.ip_forward=1</w:t>
            </w:r>
          </w:p>
          <w:p w14:paraId="20317A6D" w14:textId="77777777" w:rsidR="00195A4D" w:rsidRDefault="00195A4D" w:rsidP="00195A4D">
            <w:pPr>
              <w:pStyle w:val="Code"/>
            </w:pPr>
          </w:p>
          <w:p w14:paraId="25327899" w14:textId="77777777" w:rsidR="00195A4D" w:rsidRDefault="00195A4D" w:rsidP="00195A4D">
            <w:pPr>
              <w:pStyle w:val="Code"/>
            </w:pPr>
            <w:r>
              <w:t># Spoof connection between Victim and Router</w:t>
            </w:r>
          </w:p>
          <w:p w14:paraId="1C49469F" w14:textId="09D320B9" w:rsidR="00195A4D" w:rsidRDefault="00195A4D" w:rsidP="00195A4D">
            <w:pPr>
              <w:pStyle w:val="Code"/>
            </w:pPr>
            <w:r>
              <w:t># Note: Run this command in a new terminal and let it run</w:t>
            </w:r>
          </w:p>
          <w:p w14:paraId="42270EB7" w14:textId="0AE71849" w:rsidR="00195A4D" w:rsidRDefault="00D313A7" w:rsidP="00195A4D">
            <w:pPr>
              <w:pStyle w:val="Code"/>
            </w:pPr>
            <w:r>
              <w:t xml:space="preserve">sudo </w:t>
            </w:r>
            <w:r w:rsidR="00195A4D">
              <w:t>arpspoof -i [Network Interface Name] -t [Victim IP] [Router IP]</w:t>
            </w:r>
          </w:p>
          <w:p w14:paraId="6F6C4ADC" w14:textId="77777777" w:rsidR="00195A4D" w:rsidRDefault="00195A4D" w:rsidP="00195A4D">
            <w:pPr>
              <w:pStyle w:val="Code"/>
            </w:pPr>
          </w:p>
          <w:p w14:paraId="2880C598" w14:textId="21075CE9" w:rsidR="00195A4D" w:rsidRDefault="00195A4D" w:rsidP="00195A4D">
            <w:pPr>
              <w:pStyle w:val="Code"/>
            </w:pPr>
            <w:r>
              <w:t># Same step but inverted</w:t>
            </w:r>
          </w:p>
          <w:p w14:paraId="6F2932CE" w14:textId="434CC35A" w:rsidR="00195A4D" w:rsidRDefault="00195A4D" w:rsidP="00195A4D">
            <w:pPr>
              <w:pStyle w:val="Code"/>
            </w:pPr>
            <w:r>
              <w:t># Note: Run this command in a new terminal and let it run</w:t>
            </w:r>
          </w:p>
          <w:p w14:paraId="1A8EF9D5" w14:textId="7DCFE41C" w:rsidR="00195A4D" w:rsidRDefault="00D313A7" w:rsidP="00195A4D">
            <w:pPr>
              <w:pStyle w:val="Code"/>
            </w:pPr>
            <w:r>
              <w:t xml:space="preserve">sudo </w:t>
            </w:r>
            <w:r w:rsidR="00195A4D">
              <w:t>arpspoof -i [Network Interface Name] -t [Router IP] [Victim IP]</w:t>
            </w:r>
          </w:p>
          <w:p w14:paraId="7A13108E" w14:textId="77777777" w:rsidR="00195A4D" w:rsidRDefault="00195A4D" w:rsidP="00195A4D">
            <w:pPr>
              <w:pStyle w:val="Code"/>
            </w:pPr>
          </w:p>
          <w:p w14:paraId="12794B47" w14:textId="77777777" w:rsidR="00195A4D" w:rsidRDefault="00195A4D" w:rsidP="00195A4D">
            <w:pPr>
              <w:pStyle w:val="Code"/>
            </w:pPr>
            <w:r>
              <w:t># Sniff URL traffic of the victim</w:t>
            </w:r>
          </w:p>
          <w:p w14:paraId="52499093" w14:textId="1348D083" w:rsidR="00195A4D" w:rsidRDefault="00195A4D" w:rsidP="00195A4D">
            <w:pPr>
              <w:pStyle w:val="Code"/>
            </w:pPr>
            <w:r>
              <w:t># Note: Run this command in a new terminal and let it run</w:t>
            </w:r>
          </w:p>
          <w:p w14:paraId="6B3C3091" w14:textId="07A967FF" w:rsidR="00195A4D" w:rsidRDefault="00D313A7" w:rsidP="00195A4D">
            <w:pPr>
              <w:pStyle w:val="Code"/>
            </w:pPr>
            <w:r>
              <w:t xml:space="preserve">sudo </w:t>
            </w:r>
            <w:r w:rsidR="00195A4D">
              <w:t>urlsnarf -i [Network Interface Name]</w:t>
            </w:r>
          </w:p>
          <w:p w14:paraId="2A669F78" w14:textId="7EFD51AC" w:rsidR="007A5F0F" w:rsidRDefault="007A5F0F" w:rsidP="00195A4D">
            <w:pPr>
              <w:pStyle w:val="Code"/>
            </w:pPr>
            <w:r>
              <w:t># This should show traffic to and from www.vulnweb.com</w:t>
            </w:r>
          </w:p>
          <w:p w14:paraId="7F200A5B" w14:textId="77777777" w:rsidR="00195A4D" w:rsidRDefault="00195A4D" w:rsidP="00195A4D">
            <w:pPr>
              <w:pStyle w:val="Code"/>
            </w:pPr>
          </w:p>
          <w:p w14:paraId="0B3A439E" w14:textId="77777777" w:rsidR="00195A4D" w:rsidRDefault="00195A4D" w:rsidP="00195A4D">
            <w:pPr>
              <w:pStyle w:val="Code"/>
            </w:pPr>
            <w:r>
              <w:t># Disable port forwarding once you're done with the attack</w:t>
            </w:r>
          </w:p>
          <w:p w14:paraId="491F412A" w14:textId="72EEF143" w:rsidR="00195A4D" w:rsidRPr="00352DCC" w:rsidRDefault="00D313A7" w:rsidP="00195A4D">
            <w:pPr>
              <w:pStyle w:val="Code"/>
            </w:pPr>
            <w:r>
              <w:t xml:space="preserve">sudo </w:t>
            </w:r>
            <w:r w:rsidR="00195A4D">
              <w:t>sysctl -w net.ipv4.ip_forward=0</w:t>
            </w:r>
          </w:p>
        </w:tc>
      </w:tr>
    </w:tbl>
    <w:p w14:paraId="70357F33" w14:textId="77777777" w:rsidR="00195A4D" w:rsidRPr="00195A4D" w:rsidRDefault="00195A4D" w:rsidP="00195A4D"/>
    <w:sectPr w:rsidR="00195A4D" w:rsidRPr="00195A4D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B076CF" w14:textId="77777777" w:rsidR="006E7A40" w:rsidRDefault="006E7A40" w:rsidP="006E7A40">
      <w:pPr>
        <w:spacing w:before="0" w:after="0" w:line="240" w:lineRule="auto"/>
      </w:pPr>
      <w:r>
        <w:separator/>
      </w:r>
    </w:p>
  </w:endnote>
  <w:endnote w:type="continuationSeparator" w:id="0">
    <w:p w14:paraId="16BF3D36" w14:textId="77777777" w:rsidR="006E7A40" w:rsidRDefault="006E7A40" w:rsidP="006E7A4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3578F4" w14:textId="5B83033F" w:rsidR="006E7A40" w:rsidRDefault="006E7A40" w:rsidP="006E7A40">
    <w:pPr>
      <w:pStyle w:val="Footer"/>
      <w:tabs>
        <w:tab w:val="center" w:pos="5040"/>
        <w:tab w:val="right" w:pos="10080"/>
      </w:tabs>
    </w:pPr>
    <w:r>
      <w:t>A</w:t>
    </w:r>
    <w:r w:rsidR="00E00C97">
      <w:t>rpspoof MITM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 xml:space="preserve"> of </w:t>
    </w:r>
    <w:fldSimple w:instr=" NUMPAGES ">
      <w:r>
        <w:t>2</w:t>
      </w:r>
    </w:fldSimple>
    <w:r>
      <w:tab/>
      <w:t xml:space="preserve">Revised: </w:t>
    </w:r>
    <w:r w:rsidR="005E4E44">
      <w:t>01</w:t>
    </w:r>
    <w:r>
      <w:t>/</w:t>
    </w:r>
    <w:r w:rsidR="0069555A">
      <w:t>26</w:t>
    </w:r>
    <w:r>
      <w:t>/202</w:t>
    </w:r>
    <w:r w:rsidR="00D71568"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785815" w14:textId="77777777" w:rsidR="006E7A40" w:rsidRDefault="006E7A40" w:rsidP="006E7A40">
      <w:pPr>
        <w:spacing w:before="0" w:after="0" w:line="240" w:lineRule="auto"/>
      </w:pPr>
      <w:r>
        <w:separator/>
      </w:r>
    </w:p>
  </w:footnote>
  <w:footnote w:type="continuationSeparator" w:id="0">
    <w:p w14:paraId="0141DEAE" w14:textId="77777777" w:rsidR="006E7A40" w:rsidRDefault="006E7A40" w:rsidP="006E7A4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04A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114669B9"/>
    <w:multiLevelType w:val="hybridMultilevel"/>
    <w:tmpl w:val="7CFA0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D26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16B2578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77E6CE8"/>
    <w:multiLevelType w:val="hybridMultilevel"/>
    <w:tmpl w:val="E826A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A66B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193A75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1F66373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0E35E7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4F6348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25666F6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6954B4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8CD0B7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2C1F4AF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2FD37C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37114E3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7557FD4"/>
    <w:multiLevelType w:val="hybridMultilevel"/>
    <w:tmpl w:val="C5028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CA7B8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4103484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45B45C2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47DF685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480B1EA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496D27F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496F6BD2"/>
    <w:multiLevelType w:val="multilevel"/>
    <w:tmpl w:val="FFE47BFC"/>
    <w:lvl w:ilvl="0">
      <w:start w:val="1"/>
      <w:numFmt w:val="decimal"/>
      <w:pStyle w:val="Outlinenumbering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4A850B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4C371070"/>
    <w:multiLevelType w:val="multilevel"/>
    <w:tmpl w:val="E910B2A0"/>
    <w:lvl w:ilvl="0">
      <w:start w:val="1"/>
      <w:numFmt w:val="decimal"/>
      <w:pStyle w:val="NumberedHeading2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6" w15:restartNumberingAfterBreak="0">
    <w:nsid w:val="4C411C4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50FE60A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552249EE"/>
    <w:multiLevelType w:val="hybridMultilevel"/>
    <w:tmpl w:val="E180A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443278"/>
    <w:multiLevelType w:val="hybridMultilevel"/>
    <w:tmpl w:val="C50281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1D3BF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584A455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5B906181"/>
    <w:multiLevelType w:val="hybridMultilevel"/>
    <w:tmpl w:val="6D720D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E16E34"/>
    <w:multiLevelType w:val="hybridMultilevel"/>
    <w:tmpl w:val="0B1233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62080D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62F524DE"/>
    <w:multiLevelType w:val="hybridMultilevel"/>
    <w:tmpl w:val="87F41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B47B9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70000070"/>
    <w:multiLevelType w:val="hybridMultilevel"/>
    <w:tmpl w:val="C50281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3422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73B4082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73C176B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419358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2" w15:restartNumberingAfterBreak="0">
    <w:nsid w:val="76A26C8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3" w15:restartNumberingAfterBreak="0">
    <w:nsid w:val="775B37E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4" w15:restartNumberingAfterBreak="0">
    <w:nsid w:val="7B054A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5" w15:restartNumberingAfterBreak="0">
    <w:nsid w:val="7BD2089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6" w15:restartNumberingAfterBreak="0">
    <w:nsid w:val="7E62425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7" w15:restartNumberingAfterBreak="0">
    <w:nsid w:val="7ED5764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8" w15:restartNumberingAfterBreak="0">
    <w:nsid w:val="7F0F27EC"/>
    <w:multiLevelType w:val="hybridMultilevel"/>
    <w:tmpl w:val="C830748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2096588635">
    <w:abstractNumId w:val="23"/>
  </w:num>
  <w:num w:numId="2" w16cid:durableId="1586064021">
    <w:abstractNumId w:val="20"/>
  </w:num>
  <w:num w:numId="3" w16cid:durableId="1880698212">
    <w:abstractNumId w:val="25"/>
  </w:num>
  <w:num w:numId="4" w16cid:durableId="954361877">
    <w:abstractNumId w:val="48"/>
  </w:num>
  <w:num w:numId="5" w16cid:durableId="91170466">
    <w:abstractNumId w:val="13"/>
  </w:num>
  <w:num w:numId="6" w16cid:durableId="1291978715">
    <w:abstractNumId w:val="43"/>
  </w:num>
  <w:num w:numId="7" w16cid:durableId="627930202">
    <w:abstractNumId w:val="14"/>
  </w:num>
  <w:num w:numId="8" w16cid:durableId="1518232249">
    <w:abstractNumId w:val="26"/>
  </w:num>
  <w:num w:numId="9" w16cid:durableId="1532037103">
    <w:abstractNumId w:val="12"/>
  </w:num>
  <w:num w:numId="10" w16cid:durableId="1537893455">
    <w:abstractNumId w:val="11"/>
  </w:num>
  <w:num w:numId="11" w16cid:durableId="981230353">
    <w:abstractNumId w:val="36"/>
  </w:num>
  <w:num w:numId="12" w16cid:durableId="924530224">
    <w:abstractNumId w:val="0"/>
  </w:num>
  <w:num w:numId="13" w16cid:durableId="1478961100">
    <w:abstractNumId w:val="38"/>
  </w:num>
  <w:num w:numId="14" w16cid:durableId="76097160">
    <w:abstractNumId w:val="41"/>
  </w:num>
  <w:num w:numId="15" w16cid:durableId="1614511931">
    <w:abstractNumId w:val="33"/>
  </w:num>
  <w:num w:numId="16" w16cid:durableId="554395949">
    <w:abstractNumId w:val="27"/>
  </w:num>
  <w:num w:numId="17" w16cid:durableId="1118110436">
    <w:abstractNumId w:val="47"/>
  </w:num>
  <w:num w:numId="18" w16cid:durableId="644894117">
    <w:abstractNumId w:val="17"/>
  </w:num>
  <w:num w:numId="19" w16cid:durableId="1841919062">
    <w:abstractNumId w:val="19"/>
  </w:num>
  <w:num w:numId="20" w16cid:durableId="1231771039">
    <w:abstractNumId w:val="6"/>
  </w:num>
  <w:num w:numId="21" w16cid:durableId="60372129">
    <w:abstractNumId w:val="18"/>
  </w:num>
  <w:num w:numId="22" w16cid:durableId="2089958547">
    <w:abstractNumId w:val="40"/>
  </w:num>
  <w:num w:numId="23" w16cid:durableId="765923820">
    <w:abstractNumId w:val="44"/>
  </w:num>
  <w:num w:numId="24" w16cid:durableId="980889367">
    <w:abstractNumId w:val="9"/>
  </w:num>
  <w:num w:numId="25" w16cid:durableId="1759129840">
    <w:abstractNumId w:val="46"/>
  </w:num>
  <w:num w:numId="26" w16cid:durableId="1417360957">
    <w:abstractNumId w:val="7"/>
  </w:num>
  <w:num w:numId="27" w16cid:durableId="292912003">
    <w:abstractNumId w:val="45"/>
  </w:num>
  <w:num w:numId="28" w16cid:durableId="1661107594">
    <w:abstractNumId w:val="24"/>
  </w:num>
  <w:num w:numId="29" w16cid:durableId="1288075894">
    <w:abstractNumId w:val="15"/>
  </w:num>
  <w:num w:numId="30" w16cid:durableId="343674277">
    <w:abstractNumId w:val="8"/>
  </w:num>
  <w:num w:numId="31" w16cid:durableId="1190295660">
    <w:abstractNumId w:val="22"/>
  </w:num>
  <w:num w:numId="32" w16cid:durableId="446044129">
    <w:abstractNumId w:val="34"/>
  </w:num>
  <w:num w:numId="33" w16cid:durableId="390813118">
    <w:abstractNumId w:val="2"/>
  </w:num>
  <w:num w:numId="34" w16cid:durableId="602882134">
    <w:abstractNumId w:val="42"/>
  </w:num>
  <w:num w:numId="35" w16cid:durableId="101998084">
    <w:abstractNumId w:val="21"/>
  </w:num>
  <w:num w:numId="36" w16cid:durableId="1949041961">
    <w:abstractNumId w:val="10"/>
  </w:num>
  <w:num w:numId="37" w16cid:durableId="90853785">
    <w:abstractNumId w:val="31"/>
  </w:num>
  <w:num w:numId="38" w16cid:durableId="1265070837">
    <w:abstractNumId w:val="3"/>
  </w:num>
  <w:num w:numId="39" w16cid:durableId="988482773">
    <w:abstractNumId w:val="30"/>
  </w:num>
  <w:num w:numId="40" w16cid:durableId="1461806579">
    <w:abstractNumId w:val="39"/>
  </w:num>
  <w:num w:numId="41" w16cid:durableId="169637889">
    <w:abstractNumId w:val="5"/>
  </w:num>
  <w:num w:numId="42" w16cid:durableId="1732389670">
    <w:abstractNumId w:val="16"/>
  </w:num>
  <w:num w:numId="43" w16cid:durableId="1248152096">
    <w:abstractNumId w:val="1"/>
  </w:num>
  <w:num w:numId="44" w16cid:durableId="2063171006">
    <w:abstractNumId w:val="4"/>
  </w:num>
  <w:num w:numId="45" w16cid:durableId="1096947473">
    <w:abstractNumId w:val="28"/>
  </w:num>
  <w:num w:numId="46" w16cid:durableId="130947557">
    <w:abstractNumId w:val="35"/>
  </w:num>
  <w:num w:numId="47" w16cid:durableId="1771117202">
    <w:abstractNumId w:val="32"/>
  </w:num>
  <w:num w:numId="48" w16cid:durableId="1848278648">
    <w:abstractNumId w:val="29"/>
  </w:num>
  <w:num w:numId="49" w16cid:durableId="10088530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4A9"/>
    <w:rsid w:val="00013441"/>
    <w:rsid w:val="00030048"/>
    <w:rsid w:val="000400E0"/>
    <w:rsid w:val="00043AD7"/>
    <w:rsid w:val="00074C1E"/>
    <w:rsid w:val="000D12EB"/>
    <w:rsid w:val="000F0DEF"/>
    <w:rsid w:val="000F7F62"/>
    <w:rsid w:val="00124E9E"/>
    <w:rsid w:val="001250BF"/>
    <w:rsid w:val="00165D51"/>
    <w:rsid w:val="00193A87"/>
    <w:rsid w:val="001945EB"/>
    <w:rsid w:val="0019554E"/>
    <w:rsid w:val="00195A4D"/>
    <w:rsid w:val="001A02BC"/>
    <w:rsid w:val="001A2F57"/>
    <w:rsid w:val="001A67AF"/>
    <w:rsid w:val="001B4CE1"/>
    <w:rsid w:val="001B675F"/>
    <w:rsid w:val="001C213D"/>
    <w:rsid w:val="001D2365"/>
    <w:rsid w:val="001D77C8"/>
    <w:rsid w:val="001E72A6"/>
    <w:rsid w:val="001F2E2C"/>
    <w:rsid w:val="00206800"/>
    <w:rsid w:val="00210D20"/>
    <w:rsid w:val="002318C1"/>
    <w:rsid w:val="00234C7B"/>
    <w:rsid w:val="00255C35"/>
    <w:rsid w:val="0029662A"/>
    <w:rsid w:val="002967AF"/>
    <w:rsid w:val="002B0394"/>
    <w:rsid w:val="002B4471"/>
    <w:rsid w:val="002D29DA"/>
    <w:rsid w:val="002E168D"/>
    <w:rsid w:val="002F1142"/>
    <w:rsid w:val="002F1B7D"/>
    <w:rsid w:val="00352DCC"/>
    <w:rsid w:val="003757AD"/>
    <w:rsid w:val="0037637D"/>
    <w:rsid w:val="003901B6"/>
    <w:rsid w:val="003B74C8"/>
    <w:rsid w:val="003C55A9"/>
    <w:rsid w:val="003C6645"/>
    <w:rsid w:val="003C78C5"/>
    <w:rsid w:val="003E54CF"/>
    <w:rsid w:val="003F2A26"/>
    <w:rsid w:val="00416A24"/>
    <w:rsid w:val="004440DA"/>
    <w:rsid w:val="004521F7"/>
    <w:rsid w:val="00454CFE"/>
    <w:rsid w:val="004744E8"/>
    <w:rsid w:val="004B584E"/>
    <w:rsid w:val="005379D9"/>
    <w:rsid w:val="005528FF"/>
    <w:rsid w:val="005640D7"/>
    <w:rsid w:val="00570492"/>
    <w:rsid w:val="00575503"/>
    <w:rsid w:val="0058281B"/>
    <w:rsid w:val="00586D2B"/>
    <w:rsid w:val="005A4D75"/>
    <w:rsid w:val="005D3BEB"/>
    <w:rsid w:val="005D4012"/>
    <w:rsid w:val="005E4E44"/>
    <w:rsid w:val="005E51EA"/>
    <w:rsid w:val="00640EB0"/>
    <w:rsid w:val="00644622"/>
    <w:rsid w:val="006516E0"/>
    <w:rsid w:val="00656EDF"/>
    <w:rsid w:val="0066266B"/>
    <w:rsid w:val="00686A02"/>
    <w:rsid w:val="00687AC0"/>
    <w:rsid w:val="00693527"/>
    <w:rsid w:val="006938ED"/>
    <w:rsid w:val="0069555A"/>
    <w:rsid w:val="006B5991"/>
    <w:rsid w:val="006C3564"/>
    <w:rsid w:val="006C35E9"/>
    <w:rsid w:val="006C3BBD"/>
    <w:rsid w:val="006E3B7D"/>
    <w:rsid w:val="006E7A40"/>
    <w:rsid w:val="00702659"/>
    <w:rsid w:val="007140DC"/>
    <w:rsid w:val="00765645"/>
    <w:rsid w:val="007816FB"/>
    <w:rsid w:val="007A3504"/>
    <w:rsid w:val="007A5F0F"/>
    <w:rsid w:val="007C4C2E"/>
    <w:rsid w:val="007D177F"/>
    <w:rsid w:val="007E20D4"/>
    <w:rsid w:val="007E43C3"/>
    <w:rsid w:val="0081268F"/>
    <w:rsid w:val="00826B8B"/>
    <w:rsid w:val="00827459"/>
    <w:rsid w:val="00833DAA"/>
    <w:rsid w:val="0084402F"/>
    <w:rsid w:val="00845AC2"/>
    <w:rsid w:val="00850D3F"/>
    <w:rsid w:val="0086407F"/>
    <w:rsid w:val="00871752"/>
    <w:rsid w:val="00881D8B"/>
    <w:rsid w:val="00884674"/>
    <w:rsid w:val="00887DF3"/>
    <w:rsid w:val="008A085E"/>
    <w:rsid w:val="008A289E"/>
    <w:rsid w:val="008C0D5E"/>
    <w:rsid w:val="008C3317"/>
    <w:rsid w:val="008D2C60"/>
    <w:rsid w:val="008E35C9"/>
    <w:rsid w:val="00900295"/>
    <w:rsid w:val="00900F4F"/>
    <w:rsid w:val="009208F9"/>
    <w:rsid w:val="00922805"/>
    <w:rsid w:val="00962FED"/>
    <w:rsid w:val="00975E19"/>
    <w:rsid w:val="00976E1D"/>
    <w:rsid w:val="0098265B"/>
    <w:rsid w:val="00995737"/>
    <w:rsid w:val="009C18D9"/>
    <w:rsid w:val="009C340B"/>
    <w:rsid w:val="009F2AC6"/>
    <w:rsid w:val="009F64B3"/>
    <w:rsid w:val="009F6966"/>
    <w:rsid w:val="00A24B6B"/>
    <w:rsid w:val="00A321B3"/>
    <w:rsid w:val="00A37AEE"/>
    <w:rsid w:val="00A37D49"/>
    <w:rsid w:val="00A4152C"/>
    <w:rsid w:val="00A658AA"/>
    <w:rsid w:val="00A6746B"/>
    <w:rsid w:val="00A714F5"/>
    <w:rsid w:val="00A811E7"/>
    <w:rsid w:val="00A85C99"/>
    <w:rsid w:val="00B13FA7"/>
    <w:rsid w:val="00B15295"/>
    <w:rsid w:val="00B15D1A"/>
    <w:rsid w:val="00B41B53"/>
    <w:rsid w:val="00B52A46"/>
    <w:rsid w:val="00B7186A"/>
    <w:rsid w:val="00B72BF3"/>
    <w:rsid w:val="00BA06A2"/>
    <w:rsid w:val="00BB3C1C"/>
    <w:rsid w:val="00BC099F"/>
    <w:rsid w:val="00BD0154"/>
    <w:rsid w:val="00BD192B"/>
    <w:rsid w:val="00BE0D24"/>
    <w:rsid w:val="00C02D0E"/>
    <w:rsid w:val="00C245D5"/>
    <w:rsid w:val="00C474A9"/>
    <w:rsid w:val="00C57E44"/>
    <w:rsid w:val="00C718E0"/>
    <w:rsid w:val="00C7451A"/>
    <w:rsid w:val="00C85832"/>
    <w:rsid w:val="00C86F18"/>
    <w:rsid w:val="00CA0085"/>
    <w:rsid w:val="00CB5248"/>
    <w:rsid w:val="00CF388D"/>
    <w:rsid w:val="00D14118"/>
    <w:rsid w:val="00D167B2"/>
    <w:rsid w:val="00D313A7"/>
    <w:rsid w:val="00D32C3D"/>
    <w:rsid w:val="00D459D0"/>
    <w:rsid w:val="00D52BF8"/>
    <w:rsid w:val="00D62270"/>
    <w:rsid w:val="00D71568"/>
    <w:rsid w:val="00D83171"/>
    <w:rsid w:val="00D831C6"/>
    <w:rsid w:val="00D83882"/>
    <w:rsid w:val="00D96F8E"/>
    <w:rsid w:val="00DA69C0"/>
    <w:rsid w:val="00DB1BFD"/>
    <w:rsid w:val="00DE39EB"/>
    <w:rsid w:val="00DE4A0D"/>
    <w:rsid w:val="00DE65C7"/>
    <w:rsid w:val="00DF0F1D"/>
    <w:rsid w:val="00E00C97"/>
    <w:rsid w:val="00E06033"/>
    <w:rsid w:val="00E06D19"/>
    <w:rsid w:val="00E15287"/>
    <w:rsid w:val="00E16F9D"/>
    <w:rsid w:val="00E26D09"/>
    <w:rsid w:val="00E65300"/>
    <w:rsid w:val="00E72F46"/>
    <w:rsid w:val="00E8123C"/>
    <w:rsid w:val="00E8194A"/>
    <w:rsid w:val="00EC4B63"/>
    <w:rsid w:val="00EC54D3"/>
    <w:rsid w:val="00ED0D3A"/>
    <w:rsid w:val="00EE77FF"/>
    <w:rsid w:val="00EF3101"/>
    <w:rsid w:val="00F02967"/>
    <w:rsid w:val="00F1668D"/>
    <w:rsid w:val="00F2686D"/>
    <w:rsid w:val="00F31E5C"/>
    <w:rsid w:val="00F432F5"/>
    <w:rsid w:val="00F64658"/>
    <w:rsid w:val="00F6497F"/>
    <w:rsid w:val="00F70D4B"/>
    <w:rsid w:val="00F71AC2"/>
    <w:rsid w:val="00F85CA2"/>
    <w:rsid w:val="00FA3EE3"/>
    <w:rsid w:val="00FB2FE9"/>
    <w:rsid w:val="00FB6665"/>
    <w:rsid w:val="00FE2AE3"/>
    <w:rsid w:val="00FE66DB"/>
    <w:rsid w:val="00FF3173"/>
    <w:rsid w:val="00FF47A2"/>
    <w:rsid w:val="00FF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60AA8"/>
  <w15:chartTrackingRefBased/>
  <w15:docId w15:val="{2B7919BD-FEEE-4D72-A5ED-E8A9992BB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D20"/>
    <w:pPr>
      <w:spacing w:before="160" w:after="80" w:line="336" w:lineRule="auto"/>
    </w:pPr>
    <w:rPr>
      <w:rFonts w:ascii="Verdana" w:eastAsia="Times New Roman" w:hAnsi="Verdana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210D20"/>
    <w:pPr>
      <w:keepNext/>
      <w:spacing w:before="400" w:after="200" w:line="240" w:lineRule="auto"/>
      <w:outlineLvl w:val="0"/>
    </w:pPr>
    <w:rPr>
      <w:rFonts w:ascii="Arial" w:eastAsia="Arial Unicode MS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210D20"/>
    <w:pPr>
      <w:keepNext/>
      <w:pBdr>
        <w:top w:val="single" w:sz="8" w:space="1" w:color="auto"/>
      </w:pBdr>
      <w:spacing w:before="320" w:after="160" w:line="240" w:lineRule="auto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210D20"/>
    <w:pPr>
      <w:keepNext/>
      <w:autoSpaceDE w:val="0"/>
      <w:autoSpaceDN w:val="0"/>
      <w:adjustRightInd w:val="0"/>
      <w:spacing w:line="240" w:lineRule="auto"/>
      <w:outlineLvl w:val="2"/>
    </w:pPr>
    <w:rPr>
      <w:rFonts w:ascii="Arial" w:hAnsi="Arial"/>
      <w:b/>
      <w:bCs/>
      <w:sz w:val="22"/>
    </w:rPr>
  </w:style>
  <w:style w:type="character" w:default="1" w:styleId="DefaultParagraphFont">
    <w:name w:val="Default Paragraph Font"/>
    <w:uiPriority w:val="1"/>
    <w:unhideWhenUsed/>
    <w:rsid w:val="00210D2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210D20"/>
  </w:style>
  <w:style w:type="character" w:customStyle="1" w:styleId="Heading3Char">
    <w:name w:val="Heading 3 Char"/>
    <w:basedOn w:val="DefaultParagraphFont"/>
    <w:link w:val="Heading3"/>
    <w:rsid w:val="00FF7FC1"/>
    <w:rPr>
      <w:rFonts w:ascii="Arial" w:eastAsia="Times New Roman" w:hAnsi="Arial" w:cs="Times New Roman"/>
      <w:b/>
      <w:bCs/>
      <w:szCs w:val="24"/>
    </w:rPr>
  </w:style>
  <w:style w:type="paragraph" w:styleId="NormalWeb">
    <w:name w:val="Normal (Web)"/>
    <w:basedOn w:val="Normal"/>
    <w:uiPriority w:val="99"/>
    <w:semiHidden/>
    <w:unhideWhenUsed/>
    <w:rsid w:val="00FF7FC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co4">
    <w:name w:val="co4"/>
    <w:basedOn w:val="DefaultParagraphFont"/>
    <w:rsid w:val="002F1B7D"/>
  </w:style>
  <w:style w:type="character" w:customStyle="1" w:styleId="kw2">
    <w:name w:val="kw2"/>
    <w:basedOn w:val="DefaultParagraphFont"/>
    <w:rsid w:val="002F1B7D"/>
  </w:style>
  <w:style w:type="character" w:customStyle="1" w:styleId="re5">
    <w:name w:val="re5"/>
    <w:basedOn w:val="DefaultParagraphFont"/>
    <w:rsid w:val="002F1B7D"/>
  </w:style>
  <w:style w:type="character" w:customStyle="1" w:styleId="nu0">
    <w:name w:val="nu0"/>
    <w:basedOn w:val="DefaultParagraphFont"/>
    <w:rsid w:val="002F1B7D"/>
  </w:style>
  <w:style w:type="character" w:customStyle="1" w:styleId="br0">
    <w:name w:val="br0"/>
    <w:basedOn w:val="DefaultParagraphFont"/>
    <w:rsid w:val="002F1B7D"/>
  </w:style>
  <w:style w:type="character" w:customStyle="1" w:styleId="Heading1Char">
    <w:name w:val="Heading 1 Char"/>
    <w:basedOn w:val="DefaultParagraphFont"/>
    <w:link w:val="Heading1"/>
    <w:rsid w:val="00640EB0"/>
    <w:rPr>
      <w:rFonts w:ascii="Arial" w:eastAsia="Arial Unicode MS" w:hAnsi="Arial" w:cs="Times New Roman"/>
      <w:b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640EB0"/>
    <w:rPr>
      <w:rFonts w:ascii="Arial" w:eastAsia="Times New Roman" w:hAnsi="Arial" w:cs="Arial"/>
      <w:b/>
      <w:bCs/>
      <w:iCs/>
      <w:sz w:val="24"/>
      <w:szCs w:val="28"/>
    </w:rPr>
  </w:style>
  <w:style w:type="paragraph" w:styleId="Footer">
    <w:name w:val="footer"/>
    <w:basedOn w:val="Normal"/>
    <w:link w:val="FooterChar"/>
    <w:rsid w:val="00210D20"/>
    <w:pPr>
      <w:pBdr>
        <w:top w:val="single" w:sz="4" w:space="1" w:color="auto"/>
      </w:pBdr>
      <w:tabs>
        <w:tab w:val="center" w:pos="4680"/>
        <w:tab w:val="right" w:pos="9360"/>
      </w:tabs>
      <w:spacing w:before="120"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640EB0"/>
    <w:rPr>
      <w:rFonts w:ascii="Verdana" w:eastAsia="Times New Roman" w:hAnsi="Verdana" w:cs="Times New Roman"/>
      <w:sz w:val="16"/>
      <w:szCs w:val="24"/>
    </w:rPr>
  </w:style>
  <w:style w:type="paragraph" w:styleId="Header">
    <w:name w:val="header"/>
    <w:basedOn w:val="Normal"/>
    <w:link w:val="HeaderChar"/>
    <w:rsid w:val="00210D20"/>
    <w:pPr>
      <w:tabs>
        <w:tab w:val="left" w:pos="5040"/>
        <w:tab w:val="left" w:pos="972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rsid w:val="00640EB0"/>
    <w:rPr>
      <w:rFonts w:ascii="Verdana" w:eastAsia="Times New Roman" w:hAnsi="Verdana" w:cs="Times New Roman"/>
      <w:sz w:val="16"/>
      <w:szCs w:val="24"/>
    </w:rPr>
  </w:style>
  <w:style w:type="paragraph" w:customStyle="1" w:styleId="Outlinenumbering">
    <w:name w:val="Outline numbering"/>
    <w:basedOn w:val="Normal"/>
    <w:rsid w:val="00210D20"/>
    <w:pPr>
      <w:numPr>
        <w:numId w:val="1"/>
      </w:numPr>
      <w:tabs>
        <w:tab w:val="clear" w:pos="360"/>
        <w:tab w:val="num" w:pos="720"/>
      </w:tabs>
      <w:ind w:left="720"/>
    </w:pPr>
    <w:rPr>
      <w:szCs w:val="20"/>
    </w:rPr>
  </w:style>
  <w:style w:type="paragraph" w:customStyle="1" w:styleId="NumberedHeading2">
    <w:name w:val="Numbered Heading 2"/>
    <w:basedOn w:val="Normal"/>
    <w:rsid w:val="00210D20"/>
    <w:pPr>
      <w:numPr>
        <w:numId w:val="3"/>
      </w:numPr>
    </w:pPr>
  </w:style>
  <w:style w:type="character" w:styleId="PageNumber">
    <w:name w:val="page number"/>
    <w:basedOn w:val="DefaultParagraphFont"/>
    <w:rsid w:val="00210D20"/>
  </w:style>
  <w:style w:type="character" w:styleId="Hyperlink">
    <w:name w:val="Hyperlink"/>
    <w:uiPriority w:val="99"/>
    <w:rsid w:val="00210D20"/>
    <w:rPr>
      <w:color w:val="0000FF"/>
      <w:u w:val="single"/>
    </w:rPr>
  </w:style>
  <w:style w:type="character" w:styleId="FollowedHyperlink">
    <w:name w:val="FollowedHyperlink"/>
    <w:rsid w:val="00210D20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210D20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210D20"/>
    <w:pPr>
      <w:keepLines/>
      <w:spacing w:after="0" w:line="259" w:lineRule="auto"/>
      <w:outlineLvl w:val="9"/>
    </w:pPr>
    <w:rPr>
      <w:rFonts w:eastAsiaTheme="majorEastAsia" w:cstheme="majorBidi"/>
      <w:kern w:val="0"/>
      <w:sz w:val="24"/>
      <w:szCs w:val="32"/>
    </w:rPr>
  </w:style>
  <w:style w:type="paragraph" w:customStyle="1" w:styleId="Code">
    <w:name w:val="Code"/>
    <w:basedOn w:val="Normal"/>
    <w:qFormat/>
    <w:rsid w:val="00210D20"/>
    <w:pPr>
      <w:spacing w:before="80" w:line="240" w:lineRule="auto"/>
    </w:pPr>
    <w:rPr>
      <w:rFonts w:ascii="Courier New" w:hAnsi="Courier New"/>
    </w:rPr>
  </w:style>
  <w:style w:type="paragraph" w:styleId="TOC1">
    <w:name w:val="toc 1"/>
    <w:basedOn w:val="Normal"/>
    <w:next w:val="Normal"/>
    <w:autoRedefine/>
    <w:uiPriority w:val="39"/>
    <w:unhideWhenUsed/>
    <w:rsid w:val="00210D20"/>
    <w:pPr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10D20"/>
    <w:pPr>
      <w:spacing w:after="100" w:line="240" w:lineRule="auto"/>
      <w:ind w:left="202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10D20"/>
    <w:pPr>
      <w:spacing w:after="100" w:line="240" w:lineRule="auto"/>
      <w:ind w:left="403"/>
    </w:pPr>
  </w:style>
  <w:style w:type="table" w:styleId="TableGrid">
    <w:name w:val="Table Grid"/>
    <w:basedOn w:val="TableNormal"/>
    <w:uiPriority w:val="39"/>
    <w:rsid w:val="00826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22805"/>
    <w:rPr>
      <w:color w:val="808080"/>
    </w:rPr>
  </w:style>
  <w:style w:type="character" w:customStyle="1" w:styleId="Red">
    <w:name w:val="Red"/>
    <w:basedOn w:val="DefaultParagraphFont"/>
    <w:uiPriority w:val="1"/>
    <w:rsid w:val="00922805"/>
    <w:rPr>
      <w:color w:val="FF000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74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7459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D0D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4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2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1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51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93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3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tGUGQuC8wbY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vulnweb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ll.THECOMPUTERGUY\AppData\Roaming\Microsoft\Templates\WNCC%20Training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523DD012A4B45239512ABE5263358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AFF5A-5D22-40A4-BCCA-431304B21D1E}"/>
      </w:docPartPr>
      <w:docPartBody>
        <w:p w:rsidR="000A10FC" w:rsidRDefault="00F32149" w:rsidP="00F32149">
          <w:pPr>
            <w:pStyle w:val="B523DD012A4B45239512ABE5263358F2"/>
          </w:pPr>
          <w:r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4CDAF11DB8354F658E060FB647CF69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A7ACF2-618E-4928-9215-A0E061DE61EE}"/>
      </w:docPartPr>
      <w:docPartBody>
        <w:p w:rsidR="000A10FC" w:rsidRDefault="00F32149" w:rsidP="00F32149">
          <w:pPr>
            <w:pStyle w:val="4CDAF11DB8354F658E060FB647CF6953"/>
          </w:pPr>
          <w:r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6076AC8BB20A4D73B1FA91F4569A5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05C3A4-B83B-4CF3-A029-2E503AF6D412}"/>
      </w:docPartPr>
      <w:docPartBody>
        <w:p w:rsidR="000A10FC" w:rsidRDefault="00F32149" w:rsidP="00F32149">
          <w:pPr>
            <w:pStyle w:val="6076AC8BB20A4D73B1FA91F4569A5BBF"/>
          </w:pPr>
          <w:r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9D6619CAFE7E4B17A514F75B2D964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F0EB75-9274-4AD9-99AB-B4E8B322D015}"/>
      </w:docPartPr>
      <w:docPartBody>
        <w:p w:rsidR="000A10FC" w:rsidRDefault="00F32149" w:rsidP="00F32149">
          <w:pPr>
            <w:pStyle w:val="9D6619CAFE7E4B17A514F75B2D964C83"/>
          </w:pPr>
          <w:r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A71049CA25154485A11979F2F269CD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CA8472-0569-4009-B6DA-918F5ED896E6}"/>
      </w:docPartPr>
      <w:docPartBody>
        <w:p w:rsidR="000A10FC" w:rsidRDefault="00F32149" w:rsidP="00F32149">
          <w:pPr>
            <w:pStyle w:val="A71049CA25154485A11979F2F269CDB5"/>
          </w:pPr>
          <w:r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C2FFDECB651945CD88A0C68DC8C40D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496AF-0A69-4998-84E8-309C1E4ABDDF}"/>
      </w:docPartPr>
      <w:docPartBody>
        <w:p w:rsidR="003F0445" w:rsidRDefault="000B2A74" w:rsidP="000B2A74">
          <w:pPr>
            <w:pStyle w:val="C2FFDECB651945CD88A0C68DC8C40DE0"/>
          </w:pPr>
          <w:r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B020C3912EA740EE8AA5884C8281D6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FB6FA3-17BC-4BBB-A64E-251C34A83A87}"/>
      </w:docPartPr>
      <w:docPartBody>
        <w:p w:rsidR="00764882" w:rsidRDefault="00764882" w:rsidP="00764882">
          <w:pPr>
            <w:pStyle w:val="B020C3912EA740EE8AA5884C8281D645"/>
          </w:pPr>
          <w:r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425F226FC89141C0AED8F235367E3E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806EFA-AD29-43E7-9DAF-7941A1CD5454}"/>
      </w:docPartPr>
      <w:docPartBody>
        <w:p w:rsidR="00764882" w:rsidRDefault="00764882" w:rsidP="00764882">
          <w:pPr>
            <w:pStyle w:val="425F226FC89141C0AED8F235367E3E48"/>
          </w:pPr>
          <w:r>
            <w:rPr>
              <w:rStyle w:val="PlaceholderText"/>
              <w:color w:val="FF0000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149"/>
    <w:rsid w:val="000A10FC"/>
    <w:rsid w:val="000B2A74"/>
    <w:rsid w:val="003F0445"/>
    <w:rsid w:val="004521F7"/>
    <w:rsid w:val="00764882"/>
    <w:rsid w:val="00A85C99"/>
    <w:rsid w:val="00E15287"/>
    <w:rsid w:val="00F3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4882"/>
  </w:style>
  <w:style w:type="paragraph" w:customStyle="1" w:styleId="B523DD012A4B45239512ABE5263358F2">
    <w:name w:val="B523DD012A4B45239512ABE5263358F2"/>
    <w:rsid w:val="00F32149"/>
  </w:style>
  <w:style w:type="paragraph" w:customStyle="1" w:styleId="4CDAF11DB8354F658E060FB647CF6953">
    <w:name w:val="4CDAF11DB8354F658E060FB647CF6953"/>
    <w:rsid w:val="00F32149"/>
  </w:style>
  <w:style w:type="paragraph" w:customStyle="1" w:styleId="6076AC8BB20A4D73B1FA91F4569A5BBF">
    <w:name w:val="6076AC8BB20A4D73B1FA91F4569A5BBF"/>
    <w:rsid w:val="00F32149"/>
  </w:style>
  <w:style w:type="paragraph" w:customStyle="1" w:styleId="9D6619CAFE7E4B17A514F75B2D964C83">
    <w:name w:val="9D6619CAFE7E4B17A514F75B2D964C83"/>
    <w:rsid w:val="00F32149"/>
  </w:style>
  <w:style w:type="paragraph" w:customStyle="1" w:styleId="A71049CA25154485A11979F2F269CDB5">
    <w:name w:val="A71049CA25154485A11979F2F269CDB5"/>
    <w:rsid w:val="00F32149"/>
  </w:style>
  <w:style w:type="paragraph" w:customStyle="1" w:styleId="C2FFDECB651945CD88A0C68DC8C40DE0">
    <w:name w:val="C2FFDECB651945CD88A0C68DC8C40DE0"/>
    <w:rsid w:val="000B2A74"/>
  </w:style>
  <w:style w:type="paragraph" w:customStyle="1" w:styleId="B020C3912EA740EE8AA5884C8281D645">
    <w:name w:val="B020C3912EA740EE8AA5884C8281D645"/>
    <w:rsid w:val="00764882"/>
    <w:rPr>
      <w:kern w:val="2"/>
      <w14:ligatures w14:val="standardContextual"/>
    </w:rPr>
  </w:style>
  <w:style w:type="paragraph" w:customStyle="1" w:styleId="425F226FC89141C0AED8F235367E3E48">
    <w:name w:val="425F226FC89141C0AED8F235367E3E48"/>
    <w:rsid w:val="00764882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280C2-FDC0-40A1-A560-EF4825C6F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WNCC Training Template.dotx</Template>
  <TotalTime>407</TotalTime>
  <Pages>7</Pages>
  <Words>1229</Words>
  <Characters>7010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A. Loring</dc:creator>
  <cp:keywords/>
  <dc:description/>
  <cp:lastModifiedBy>William Loring</cp:lastModifiedBy>
  <cp:revision>202</cp:revision>
  <cp:lastPrinted>2025-01-22T02:38:00Z</cp:lastPrinted>
  <dcterms:created xsi:type="dcterms:W3CDTF">2021-07-18T22:03:00Z</dcterms:created>
  <dcterms:modified xsi:type="dcterms:W3CDTF">2025-01-26T14:06:00Z</dcterms:modified>
</cp:coreProperties>
</file>