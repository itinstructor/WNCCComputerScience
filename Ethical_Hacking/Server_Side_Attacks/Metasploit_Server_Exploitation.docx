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A2FA" w14:textId="007A6CCC" w:rsidR="00DE725D" w:rsidRDefault="00307BF8" w:rsidP="00DE725D">
      <w:pPr>
        <w:pStyle w:val="Heading1"/>
      </w:pPr>
      <w:bookmarkStart w:id="0" w:name="_Toc194904662"/>
      <w:r>
        <w:t xml:space="preserve">Metasploit </w:t>
      </w:r>
      <w:r w:rsidR="00D34010">
        <w:t>Server Code Exploitation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3123DEBC" w14:textId="3448416E" w:rsidR="0016221A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04662" w:history="1">
            <w:r w:rsidR="0016221A" w:rsidRPr="002E6E18">
              <w:rPr>
                <w:rStyle w:val="Hyperlink"/>
                <w:noProof/>
              </w:rPr>
              <w:t>Metasploit Server Code Exploitation</w:t>
            </w:r>
            <w:r w:rsidR="0016221A">
              <w:rPr>
                <w:noProof/>
                <w:webHidden/>
              </w:rPr>
              <w:tab/>
            </w:r>
            <w:r w:rsidR="0016221A">
              <w:rPr>
                <w:noProof/>
                <w:webHidden/>
              </w:rPr>
              <w:fldChar w:fldCharType="begin"/>
            </w:r>
            <w:r w:rsidR="0016221A">
              <w:rPr>
                <w:noProof/>
                <w:webHidden/>
              </w:rPr>
              <w:instrText xml:space="preserve"> PAGEREF _Toc194904662 \h </w:instrText>
            </w:r>
            <w:r w:rsidR="0016221A">
              <w:rPr>
                <w:noProof/>
                <w:webHidden/>
              </w:rPr>
            </w:r>
            <w:r w:rsidR="0016221A">
              <w:rPr>
                <w:noProof/>
                <w:webHidden/>
              </w:rPr>
              <w:fldChar w:fldCharType="separate"/>
            </w:r>
            <w:r w:rsidR="0016221A">
              <w:rPr>
                <w:noProof/>
                <w:webHidden/>
              </w:rPr>
              <w:t>1</w:t>
            </w:r>
            <w:r w:rsidR="0016221A">
              <w:rPr>
                <w:noProof/>
                <w:webHidden/>
              </w:rPr>
              <w:fldChar w:fldCharType="end"/>
            </w:r>
          </w:hyperlink>
        </w:p>
        <w:p w14:paraId="4824AA0A" w14:textId="01BF9B76" w:rsidR="0016221A" w:rsidRDefault="00162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904663" w:history="1">
            <w:r w:rsidRPr="002E6E18">
              <w:rPr>
                <w:rStyle w:val="Hyperlink"/>
                <w:noProof/>
              </w:rPr>
              <w:t>Find and Exploit the 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1002" w14:textId="2C251A0A" w:rsidR="0016221A" w:rsidRDefault="001622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904664" w:history="1">
            <w:r w:rsidRPr="002E6E18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CA94" w14:textId="1B1EF66B" w:rsidR="008131E6" w:rsidRDefault="007B6B6B" w:rsidP="008131E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79B139" w14:textId="5DA95243" w:rsidR="008131E6" w:rsidRDefault="008131E6" w:rsidP="008131E6">
      <w:r>
        <w:t>Time needed: 30 minutes</w:t>
      </w:r>
    </w:p>
    <w:p w14:paraId="7B5039AD" w14:textId="4DA3A0F4" w:rsidR="000E3502" w:rsidRDefault="006A0630" w:rsidP="00C8708A">
      <w:pPr>
        <w:pStyle w:val="Heading1"/>
      </w:pPr>
      <w:bookmarkStart w:id="1" w:name="_Toc194904663"/>
      <w:r>
        <w:t xml:space="preserve">Find </w:t>
      </w:r>
      <w:r w:rsidR="00EB08A5">
        <w:t xml:space="preserve">and Exploit </w:t>
      </w:r>
      <w:r>
        <w:t>the Vulnerability</w:t>
      </w:r>
      <w:bookmarkEnd w:id="1"/>
    </w:p>
    <w:p w14:paraId="67587663" w14:textId="33EB3B74" w:rsidR="000E3502" w:rsidRDefault="00AF0CAA" w:rsidP="00D34251">
      <w:r w:rsidRPr="00AF0CAA">
        <w:t>Time Required: 30 minutes</w:t>
      </w:r>
    </w:p>
    <w:p w14:paraId="62549ACB" w14:textId="65A1142D" w:rsidR="009A10F8" w:rsidRDefault="009A10F8" w:rsidP="00D34251">
      <w:r w:rsidRPr="00F32EBB">
        <w:rPr>
          <w:b/>
          <w:bCs/>
        </w:rPr>
        <w:t>NOTE:</w:t>
      </w:r>
      <w:r>
        <w:t xml:space="preserve"> Both Kali Linux and </w:t>
      </w:r>
      <w:proofErr w:type="spellStart"/>
      <w:r>
        <w:t>Metasploitable</w:t>
      </w:r>
      <w:proofErr w:type="spellEnd"/>
      <w:r>
        <w:t xml:space="preserve"> 2 should be on the </w:t>
      </w:r>
      <w:r w:rsidR="00411E32">
        <w:t xml:space="preserve">same </w:t>
      </w:r>
      <w:r w:rsidR="00837036">
        <w:t xml:space="preserve">user created </w:t>
      </w:r>
      <w:proofErr w:type="spellStart"/>
      <w:r>
        <w:t>NatNetwork</w:t>
      </w:r>
      <w:proofErr w:type="spellEnd"/>
      <w:r w:rsidR="00442319">
        <w:t xml:space="preserve"> with DHCP enabled</w:t>
      </w:r>
      <w:r w:rsidR="00CA1653">
        <w:t>.</w:t>
      </w:r>
    </w:p>
    <w:p w14:paraId="02F63E35" w14:textId="3C7A4B2C" w:rsidR="000E3502" w:rsidRDefault="00AF0CAA" w:rsidP="00D34251">
      <w:r w:rsidRPr="00AF0CAA">
        <w:t xml:space="preserve">Objective: </w:t>
      </w:r>
      <w:r w:rsidR="006A0630">
        <w:t xml:space="preserve">Find </w:t>
      </w:r>
      <w:r w:rsidR="008A0576">
        <w:t xml:space="preserve">and exploit </w:t>
      </w:r>
      <w:r w:rsidR="00D76A7E">
        <w:t>the</w:t>
      </w:r>
      <w:r w:rsidR="006A0630">
        <w:t xml:space="preserve"> vulnerability.</w:t>
      </w:r>
    </w:p>
    <w:p w14:paraId="06112971" w14:textId="4948BECE" w:rsidR="00646A8A" w:rsidRDefault="00646A8A" w:rsidP="00842419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 w:rsidRPr="00DD1D9A">
        <w:rPr>
          <w:b/>
          <w:bCs/>
        </w:rPr>
        <w:t>Metasploitable</w:t>
      </w:r>
      <w:proofErr w:type="spellEnd"/>
      <w:r w:rsidRPr="00DD1D9A">
        <w:rPr>
          <w:b/>
          <w:bCs/>
        </w:rPr>
        <w:t xml:space="preserve"> 2</w:t>
      </w:r>
      <w:r w:rsidR="00FA445B">
        <w:t xml:space="preserve"> and </w:t>
      </w:r>
      <w:r w:rsidR="00FA445B" w:rsidRPr="00FA445B">
        <w:rPr>
          <w:b/>
          <w:bCs/>
        </w:rPr>
        <w:t>Kali Linux</w:t>
      </w:r>
      <w:r w:rsidR="00FA445B">
        <w:t>.</w:t>
      </w:r>
    </w:p>
    <w:p w14:paraId="1E10162A" w14:textId="55F59C11" w:rsidR="00C965A9" w:rsidRDefault="00C965A9" w:rsidP="00842419">
      <w:pPr>
        <w:pStyle w:val="ListParagraph"/>
        <w:numPr>
          <w:ilvl w:val="0"/>
          <w:numId w:val="4"/>
        </w:numPr>
      </w:pPr>
      <w:r>
        <w:t>Logon</w:t>
      </w:r>
      <w:r w:rsidR="00DD1D9A">
        <w:t xml:space="preserve"> </w:t>
      </w:r>
      <w:r w:rsidR="00DD1D9A">
        <w:sym w:font="Wingdings" w:char="F0E0"/>
      </w:r>
      <w:r w:rsidR="00DD1D9A">
        <w:t xml:space="preserve"> use </w:t>
      </w:r>
      <w:proofErr w:type="spellStart"/>
      <w:r w:rsidR="00DD1D9A" w:rsidRPr="00DD1D9A">
        <w:rPr>
          <w:b/>
          <w:bCs/>
        </w:rPr>
        <w:t>ip</w:t>
      </w:r>
      <w:proofErr w:type="spellEnd"/>
      <w:r w:rsidR="00DD1D9A" w:rsidRPr="00DD1D9A">
        <w:rPr>
          <w:b/>
          <w:bCs/>
        </w:rPr>
        <w:t xml:space="preserve"> a</w:t>
      </w:r>
      <w:r w:rsidR="00DD1D9A">
        <w:t xml:space="preserve"> to find the IP address.</w:t>
      </w:r>
      <w:r w:rsidR="007F6F5F">
        <w:t xml:space="preserve"> (Example: 10.10.1.5)</w:t>
      </w:r>
    </w:p>
    <w:p w14:paraId="12BB194D" w14:textId="77777777" w:rsidR="007F6F5F" w:rsidRDefault="007F6F5F" w:rsidP="007F6F5F">
      <w:pPr>
        <w:pStyle w:val="ListParagraph"/>
        <w:numPr>
          <w:ilvl w:val="0"/>
          <w:numId w:val="4"/>
        </w:numPr>
      </w:pPr>
      <w:r>
        <w:t xml:space="preserve">Run an </w:t>
      </w:r>
      <w:r w:rsidRPr="00557EC9">
        <w:rPr>
          <w:b/>
          <w:bCs/>
        </w:rPr>
        <w:t>intense scan</w:t>
      </w:r>
      <w:r>
        <w:t xml:space="preserve"> against </w:t>
      </w:r>
      <w:proofErr w:type="spellStart"/>
      <w:r w:rsidRPr="00DD1D9A">
        <w:rPr>
          <w:b/>
          <w:bCs/>
        </w:rPr>
        <w:t>Metasploitable</w:t>
      </w:r>
      <w:proofErr w:type="spellEnd"/>
      <w:r w:rsidRPr="00DD1D9A">
        <w:rPr>
          <w:b/>
          <w:bCs/>
        </w:rPr>
        <w:t xml:space="preserve"> 2</w:t>
      </w:r>
    </w:p>
    <w:p w14:paraId="68920125" w14:textId="00AF6136" w:rsidR="00320ECB" w:rsidRDefault="007D0E25" w:rsidP="00842419">
      <w:pPr>
        <w:pStyle w:val="ListParagraph"/>
        <w:numPr>
          <w:ilvl w:val="0"/>
          <w:numId w:val="4"/>
        </w:numPr>
      </w:pPr>
      <w:r>
        <w:t xml:space="preserve">In Kali Linux: </w:t>
      </w:r>
      <w:r w:rsidR="00646A8A">
        <w:tab/>
      </w:r>
      <w:proofErr w:type="spellStart"/>
      <w:r w:rsidR="00C4368B" w:rsidRPr="0015387C">
        <w:rPr>
          <w:b/>
          <w:bCs/>
        </w:rPr>
        <w:t>nmap</w:t>
      </w:r>
      <w:proofErr w:type="spellEnd"/>
      <w:r w:rsidR="00C4368B" w:rsidRPr="0015387C">
        <w:rPr>
          <w:b/>
          <w:bCs/>
        </w:rPr>
        <w:t xml:space="preserve"> -T4 -A -v</w:t>
      </w:r>
      <w:r w:rsidR="007F6F5F">
        <w:rPr>
          <w:b/>
          <w:bCs/>
        </w:rPr>
        <w:t xml:space="preserve"> 10.10.1.5</w:t>
      </w:r>
      <w:r w:rsidR="00AF2994">
        <w:rPr>
          <w:b/>
          <w:bCs/>
        </w:rPr>
        <w:t xml:space="preserve"> </w:t>
      </w:r>
      <w:r w:rsidR="00641727">
        <w:rPr>
          <w:b/>
          <w:bCs/>
        </w:rPr>
        <w:t>| tee -a</w:t>
      </w:r>
      <w:r w:rsidR="00AF2994">
        <w:rPr>
          <w:b/>
          <w:bCs/>
        </w:rPr>
        <w:t xml:space="preserve"> nmapscan</w:t>
      </w:r>
      <w:r w:rsidR="00775D6C">
        <w:rPr>
          <w:b/>
          <w:bCs/>
        </w:rPr>
        <w:t>.txt</w:t>
      </w:r>
      <w:r w:rsidR="00952B41">
        <w:rPr>
          <w:b/>
          <w:bCs/>
        </w:rPr>
        <w:br/>
      </w:r>
      <w:r w:rsidR="00952B41" w:rsidRPr="00952B41">
        <w:t>This command will display the results to the command line and redirect the results to nmapscan.txt.</w:t>
      </w:r>
    </w:p>
    <w:p w14:paraId="5CCC7D9C" w14:textId="78185DF2" w:rsidR="00F00B3B" w:rsidRPr="00F00B3B" w:rsidRDefault="00F00B3B" w:rsidP="00842419">
      <w:pPr>
        <w:pStyle w:val="ListParagraph"/>
        <w:numPr>
          <w:ilvl w:val="0"/>
          <w:numId w:val="4"/>
        </w:numPr>
      </w:pPr>
      <w:r>
        <w:t xml:space="preserve">Type: </w:t>
      </w:r>
      <w:r w:rsidRPr="00F00B3B">
        <w:rPr>
          <w:b/>
          <w:bCs/>
        </w:rPr>
        <w:t>less nmapscan</w:t>
      </w:r>
      <w:r w:rsidR="006A67F7">
        <w:rPr>
          <w:b/>
          <w:bCs/>
        </w:rPr>
        <w:t>.txt</w:t>
      </w:r>
    </w:p>
    <w:p w14:paraId="5BD09EBF" w14:textId="4BE47034" w:rsidR="00F00B3B" w:rsidRDefault="00624D27" w:rsidP="00842419">
      <w:pPr>
        <w:pStyle w:val="ListParagraph"/>
        <w:numPr>
          <w:ilvl w:val="0"/>
          <w:numId w:val="4"/>
        </w:numPr>
      </w:pPr>
      <w:r>
        <w:t>Press the spacebar to go through the report. You will see port 139 listed.</w:t>
      </w:r>
    </w:p>
    <w:p w14:paraId="15B14B11" w14:textId="22C9663B" w:rsidR="00624D27" w:rsidRPr="00F00B3B" w:rsidRDefault="00624D27" w:rsidP="00624D27">
      <w:pPr>
        <w:ind w:left="360"/>
      </w:pPr>
      <w:r>
        <w:rPr>
          <w:noProof/>
        </w:rPr>
        <w:lastRenderedPageBreak/>
        <w:drawing>
          <wp:inline distT="0" distB="0" distL="0" distR="0" wp14:anchorId="2363BD07" wp14:editId="0DBA9CCB">
            <wp:extent cx="5102352" cy="3630168"/>
            <wp:effectExtent l="38100" t="38100" r="98425" b="10414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36301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72C37" w14:textId="13BB025F" w:rsidR="00CB2E3A" w:rsidRDefault="00CB2E3A" w:rsidP="00842419">
      <w:pPr>
        <w:pStyle w:val="ListParagraph"/>
        <w:numPr>
          <w:ilvl w:val="0"/>
          <w:numId w:val="4"/>
        </w:numPr>
      </w:pPr>
      <w:r>
        <w:t xml:space="preserve">Do a web search for </w:t>
      </w:r>
      <w:r w:rsidR="00DC3639" w:rsidRPr="005D0B76">
        <w:rPr>
          <w:b/>
          <w:bCs/>
        </w:rPr>
        <w:t xml:space="preserve">Samba </w:t>
      </w:r>
      <w:proofErr w:type="spellStart"/>
      <w:r w:rsidR="00DC3639" w:rsidRPr="005D0B76">
        <w:rPr>
          <w:b/>
          <w:bCs/>
        </w:rPr>
        <w:t>smbd</w:t>
      </w:r>
      <w:proofErr w:type="spellEnd"/>
      <w:r w:rsidR="00DC3639" w:rsidRPr="005D0B76">
        <w:rPr>
          <w:b/>
          <w:bCs/>
        </w:rPr>
        <w:t xml:space="preserve"> 3.x</w:t>
      </w:r>
      <w:r w:rsidR="00C53A53">
        <w:rPr>
          <w:b/>
          <w:bCs/>
        </w:rPr>
        <w:t xml:space="preserve"> exploit</w:t>
      </w:r>
    </w:p>
    <w:p w14:paraId="7B1BBA61" w14:textId="76311451" w:rsidR="00CB2E3A" w:rsidRPr="00F24570" w:rsidRDefault="00F24570" w:rsidP="00500A19">
      <w:pPr>
        <w:pStyle w:val="ListParagraph"/>
        <w:numPr>
          <w:ilvl w:val="0"/>
          <w:numId w:val="4"/>
        </w:numPr>
      </w:pPr>
      <w:r>
        <w:t xml:space="preserve">The first page returned should be from Rapid7 </w:t>
      </w:r>
      <w:r>
        <w:sym w:font="Wingdings" w:char="F0E0"/>
      </w:r>
      <w:r w:rsidR="00E16B8A">
        <w:t xml:space="preserve"> </w:t>
      </w:r>
      <w:r w:rsidR="00E16B8A" w:rsidRPr="00E16B8A">
        <w:rPr>
          <w:b/>
          <w:bCs/>
        </w:rPr>
        <w:t>Samba "username map script" Command Execution - Rapid7</w:t>
      </w:r>
      <w:r w:rsidRPr="00E16B8A">
        <w:rPr>
          <w:b/>
          <w:bCs/>
        </w:rPr>
        <w:t>.</w:t>
      </w:r>
    </w:p>
    <w:p w14:paraId="14DC7685" w14:textId="08653F0F" w:rsidR="00F24570" w:rsidRPr="00301C21" w:rsidRDefault="000F1034" w:rsidP="00842419">
      <w:pPr>
        <w:pStyle w:val="ListParagraph"/>
        <w:numPr>
          <w:ilvl w:val="0"/>
          <w:numId w:val="4"/>
        </w:numPr>
      </w:pPr>
      <w:r>
        <w:t xml:space="preserve">In Kali Linux: </w:t>
      </w:r>
      <w:r w:rsidR="004551D0">
        <w:t xml:space="preserve">Run Metasploit </w:t>
      </w:r>
      <w:r w:rsidR="00536B6E">
        <w:t>at the terminal</w:t>
      </w:r>
      <w:r w:rsidR="004551D0">
        <w:t xml:space="preserve">: </w:t>
      </w:r>
      <w:proofErr w:type="spellStart"/>
      <w:r w:rsidR="004551D0" w:rsidRPr="004551D0">
        <w:rPr>
          <w:b/>
          <w:bCs/>
        </w:rPr>
        <w:t>msfconsole</w:t>
      </w:r>
      <w:proofErr w:type="spellEnd"/>
    </w:p>
    <w:p w14:paraId="308BF757" w14:textId="05A187F7" w:rsidR="00301C21" w:rsidRPr="00301C21" w:rsidRDefault="00301C21" w:rsidP="00842419">
      <w:pPr>
        <w:pStyle w:val="ListParagraph"/>
        <w:numPr>
          <w:ilvl w:val="0"/>
          <w:numId w:val="4"/>
        </w:numPr>
      </w:pPr>
      <w:r w:rsidRPr="00301C21">
        <w:t xml:space="preserve">Run the following command to launch the </w:t>
      </w:r>
      <w:proofErr w:type="spellStart"/>
      <w:r w:rsidR="00D274CF" w:rsidRPr="000F3143">
        <w:rPr>
          <w:b/>
          <w:bCs/>
        </w:rPr>
        <w:t>usermap_script</w:t>
      </w:r>
      <w:proofErr w:type="spellEnd"/>
      <w:r w:rsidRPr="00301C21">
        <w:t xml:space="preserve"> exploit package.</w:t>
      </w:r>
    </w:p>
    <w:p w14:paraId="1DA6F457" w14:textId="06FF487A" w:rsidR="004551D0" w:rsidRDefault="006E6A4F" w:rsidP="00301C21">
      <w:pPr>
        <w:ind w:left="360"/>
      </w:pPr>
      <w:r>
        <w:rPr>
          <w:noProof/>
        </w:rPr>
        <w:drawing>
          <wp:inline distT="0" distB="0" distL="0" distR="0" wp14:anchorId="0A8C2E24" wp14:editId="45130524">
            <wp:extent cx="4952381" cy="495238"/>
            <wp:effectExtent l="38100" t="38100" r="9588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9523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22D00" w14:textId="77777777" w:rsidR="00BF145F" w:rsidRDefault="00BF145F" w:rsidP="00BF145F">
      <w:r>
        <w:t>Payloads are small pieces of code that will run on the target computer once the vulnerability has been exploited.</w:t>
      </w:r>
    </w:p>
    <w:p w14:paraId="7DF94A65" w14:textId="057579F4" w:rsidR="00301C21" w:rsidRPr="007603C6" w:rsidRDefault="00206075" w:rsidP="00842419">
      <w:pPr>
        <w:pStyle w:val="ListParagraph"/>
        <w:numPr>
          <w:ilvl w:val="0"/>
          <w:numId w:val="4"/>
        </w:numPr>
      </w:pPr>
      <w:r>
        <w:t xml:space="preserve">To show the options that can be set, type: </w:t>
      </w:r>
      <w:r w:rsidRPr="00206075">
        <w:rPr>
          <w:b/>
          <w:bCs/>
        </w:rPr>
        <w:t>show options</w:t>
      </w:r>
    </w:p>
    <w:p w14:paraId="44C7B96C" w14:textId="68477ADC" w:rsidR="00887175" w:rsidRDefault="00887175" w:rsidP="00842419">
      <w:pPr>
        <w:pStyle w:val="ListParagraph"/>
        <w:numPr>
          <w:ilvl w:val="0"/>
          <w:numId w:val="4"/>
        </w:numPr>
      </w:pPr>
      <w:r>
        <w:t>Use the set RHOS</w:t>
      </w:r>
      <w:r w:rsidR="00AF7AD2">
        <w:t>T</w:t>
      </w:r>
      <w:r>
        <w:t xml:space="preserve"> command to set the IP address of the </w:t>
      </w:r>
      <w:r w:rsidR="00CC76A1">
        <w:t>target.</w:t>
      </w:r>
      <w:r w:rsidR="00CC76A1">
        <w:br/>
      </w:r>
      <w:r w:rsidR="00CC76A1" w:rsidRPr="00CC76A1">
        <w:rPr>
          <w:b/>
          <w:bCs/>
        </w:rPr>
        <w:t>set RHOST IPADDRESS</w:t>
      </w:r>
      <w:r w:rsidR="003F6362">
        <w:rPr>
          <w:b/>
          <w:bCs/>
        </w:rPr>
        <w:t>_OF_METASPLOITABLE</w:t>
      </w:r>
    </w:p>
    <w:p w14:paraId="2CC84683" w14:textId="2FFEB20B" w:rsidR="002A4D7B" w:rsidRPr="002A4D7B" w:rsidRDefault="001F13D0" w:rsidP="00842419">
      <w:pPr>
        <w:pStyle w:val="ListParagraph"/>
        <w:numPr>
          <w:ilvl w:val="0"/>
          <w:numId w:val="4"/>
        </w:numPr>
      </w:pPr>
      <w:r w:rsidRPr="001F13D0">
        <w:t xml:space="preserve">Type: </w:t>
      </w:r>
      <w:r w:rsidR="00633D7E" w:rsidRPr="00633D7E">
        <w:rPr>
          <w:b/>
          <w:bCs/>
        </w:rPr>
        <w:t>s</w:t>
      </w:r>
      <w:r w:rsidR="00BB64E2" w:rsidRPr="00633D7E">
        <w:rPr>
          <w:b/>
          <w:bCs/>
        </w:rPr>
        <w:t>how options</w:t>
      </w:r>
    </w:p>
    <w:p w14:paraId="3A9B0FAB" w14:textId="7B327C00" w:rsidR="00887175" w:rsidRDefault="002A4D7B" w:rsidP="00842419">
      <w:pPr>
        <w:pStyle w:val="ListParagraph"/>
        <w:numPr>
          <w:ilvl w:val="0"/>
          <w:numId w:val="4"/>
        </w:numPr>
      </w:pPr>
      <w:r>
        <w:t>I</w:t>
      </w:r>
      <w:r w:rsidR="00BB64E2">
        <w:t>nsert a screenshot of your options.</w:t>
      </w:r>
    </w:p>
    <w:sdt>
      <w:sdtPr>
        <w:rPr>
          <w:rStyle w:val="Red"/>
        </w:rPr>
        <w:id w:val="1365483583"/>
        <w:placeholder>
          <w:docPart w:val="D56A0C3C3C6444B7AB7605C4DD1B4D22"/>
        </w:placeholder>
        <w:showingPlcHdr/>
      </w:sdtPr>
      <w:sdtEndPr>
        <w:rPr>
          <w:rStyle w:val="Red"/>
        </w:rPr>
      </w:sdtEndPr>
      <w:sdtContent>
        <w:p w14:paraId="169BD7B8" w14:textId="77777777" w:rsidR="00036FA4" w:rsidRDefault="00036FA4" w:rsidP="00036FA4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0EAC0122" w14:textId="3AB90875" w:rsidR="00BB64E2" w:rsidRPr="00842419" w:rsidRDefault="00842419" w:rsidP="00842419">
      <w:pPr>
        <w:pStyle w:val="ListParagraph"/>
        <w:numPr>
          <w:ilvl w:val="0"/>
          <w:numId w:val="4"/>
        </w:numPr>
      </w:pPr>
      <w:r>
        <w:t xml:space="preserve">To run the exploit, type </w:t>
      </w:r>
      <w:r w:rsidRPr="00842419">
        <w:rPr>
          <w:b/>
          <w:bCs/>
        </w:rPr>
        <w:t>exploit</w:t>
      </w:r>
    </w:p>
    <w:p w14:paraId="3DA1D878" w14:textId="10528F66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If this fails, run it again. </w:t>
      </w:r>
    </w:p>
    <w:p w14:paraId="4A5403E9" w14:textId="5AE99CF7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come to a screen like this. </w:t>
      </w:r>
    </w:p>
    <w:p w14:paraId="4F37A5F7" w14:textId="6EA5C886" w:rsidR="00842419" w:rsidRDefault="00EC18CA" w:rsidP="00842419">
      <w:pPr>
        <w:ind w:left="360"/>
      </w:pPr>
      <w:r>
        <w:rPr>
          <w:noProof/>
        </w:rPr>
        <w:drawing>
          <wp:inline distT="0" distB="0" distL="0" distR="0" wp14:anchorId="690ABE14" wp14:editId="0E8A91BF">
            <wp:extent cx="5943600" cy="947420"/>
            <wp:effectExtent l="38100" t="38100" r="95250" b="100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F51BA" w14:textId="6F8A60EE" w:rsidR="001A7E0A" w:rsidRDefault="001A7E0A" w:rsidP="00842419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 w:rsidRPr="008F1496">
        <w:rPr>
          <w:b/>
          <w:bCs/>
        </w:rPr>
        <w:t>pwd</w:t>
      </w:r>
      <w:proofErr w:type="spellEnd"/>
      <w:r>
        <w:t xml:space="preserve"> This will show your present working directory as /</w:t>
      </w:r>
    </w:p>
    <w:p w14:paraId="52055FD3" w14:textId="1309BE89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42419">
        <w:rPr>
          <w:b/>
          <w:bCs/>
        </w:rPr>
        <w:t>id</w:t>
      </w:r>
      <w:r>
        <w:t xml:space="preserve"> It should show that you are root.</w:t>
      </w:r>
    </w:p>
    <w:p w14:paraId="200F33A4" w14:textId="1038AF57" w:rsidR="00826107" w:rsidRDefault="00826107" w:rsidP="00842419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 w:rsidRPr="00826107">
        <w:rPr>
          <w:b/>
          <w:bCs/>
        </w:rPr>
        <w:t>uname</w:t>
      </w:r>
      <w:proofErr w:type="spellEnd"/>
      <w:r w:rsidRPr="00826107">
        <w:rPr>
          <w:b/>
          <w:bCs/>
        </w:rPr>
        <w:t xml:space="preserve"> -a</w:t>
      </w:r>
      <w:r w:rsidR="002704D7">
        <w:rPr>
          <w:b/>
          <w:bCs/>
        </w:rPr>
        <w:t xml:space="preserve"> </w:t>
      </w:r>
      <w:r w:rsidR="002704D7">
        <w:t xml:space="preserve">You should see that you are on the </w:t>
      </w:r>
      <w:proofErr w:type="spellStart"/>
      <w:r w:rsidR="002704D7">
        <w:t>metasploitable</w:t>
      </w:r>
      <w:proofErr w:type="spellEnd"/>
      <w:r w:rsidR="002704D7">
        <w:t xml:space="preserve"> server.</w:t>
      </w:r>
    </w:p>
    <w:p w14:paraId="21992D5D" w14:textId="1855BB60" w:rsidR="00842419" w:rsidRDefault="00842419" w:rsidP="00842419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1574881646"/>
        <w:placeholder>
          <w:docPart w:val="2988ADA7D467431D899FD3B1361B0D97"/>
        </w:placeholder>
        <w:showingPlcHdr/>
      </w:sdtPr>
      <w:sdtEndPr>
        <w:rPr>
          <w:rStyle w:val="Red"/>
        </w:rPr>
      </w:sdtEndPr>
      <w:sdtContent>
        <w:p w14:paraId="6924956F" w14:textId="77777777" w:rsidR="00842419" w:rsidRDefault="00842419" w:rsidP="00842419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8362AF7" w14:textId="5F1B8F80" w:rsidR="00842419" w:rsidRPr="00842419" w:rsidRDefault="00F324E4" w:rsidP="00842419">
      <w:pPr>
        <w:pStyle w:val="ListParagraph"/>
        <w:numPr>
          <w:ilvl w:val="0"/>
          <w:numId w:val="4"/>
        </w:numPr>
      </w:pPr>
      <w:r>
        <w:t>T</w:t>
      </w:r>
      <w:r w:rsidR="00842419">
        <w:t xml:space="preserve">ype </w:t>
      </w:r>
      <w:r w:rsidR="00842419" w:rsidRPr="00842419">
        <w:rPr>
          <w:b/>
          <w:bCs/>
        </w:rPr>
        <w:t>ls</w:t>
      </w:r>
    </w:p>
    <w:p w14:paraId="5A3D4222" w14:textId="256A7A12" w:rsidR="0001313E" w:rsidRDefault="0001313E" w:rsidP="0001313E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2088105158"/>
        <w:placeholder>
          <w:docPart w:val="CA0A77ECE6344E7AA3D57B88CCEE05F8"/>
        </w:placeholder>
        <w:showingPlcHdr/>
      </w:sdtPr>
      <w:sdtEndPr>
        <w:rPr>
          <w:rStyle w:val="Red"/>
        </w:rPr>
      </w:sdtEndPr>
      <w:sdtContent>
        <w:p w14:paraId="7B1EFFF8" w14:textId="77777777" w:rsidR="0001313E" w:rsidRDefault="0001313E" w:rsidP="0001313E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6064E9" w14:textId="09343BC1" w:rsidR="00842419" w:rsidRDefault="006F7AD5" w:rsidP="00842419">
      <w:pPr>
        <w:pStyle w:val="ListParagraph"/>
        <w:numPr>
          <w:ilvl w:val="0"/>
          <w:numId w:val="4"/>
        </w:numPr>
      </w:pPr>
      <w:r>
        <w:t>You can execute any command you wish on the exploited server.</w:t>
      </w:r>
    </w:p>
    <w:p w14:paraId="362F5BBC" w14:textId="77777777" w:rsidR="001A7E30" w:rsidRDefault="001A7E30" w:rsidP="001A7E30">
      <w:pPr>
        <w:pStyle w:val="ListParagraph"/>
        <w:numPr>
          <w:ilvl w:val="0"/>
          <w:numId w:val="4"/>
        </w:numPr>
      </w:pPr>
      <w:r>
        <w:t xml:space="preserve">Type </w:t>
      </w:r>
      <w:r w:rsidRPr="00AA7C1B">
        <w:rPr>
          <w:b/>
          <w:bCs/>
        </w:rPr>
        <w:t>q</w:t>
      </w:r>
      <w:r>
        <w:t xml:space="preserve"> to exit Metasploit</w:t>
      </w:r>
    </w:p>
    <w:p w14:paraId="51DF198E" w14:textId="77777777" w:rsidR="001A7E30" w:rsidRPr="00AA7C1B" w:rsidRDefault="001A7E30" w:rsidP="001A7E30">
      <w:pPr>
        <w:pStyle w:val="ListParagraph"/>
        <w:numPr>
          <w:ilvl w:val="0"/>
          <w:numId w:val="4"/>
        </w:numPr>
      </w:pPr>
      <w:r>
        <w:t xml:space="preserve">Shut down Kali Linux: </w:t>
      </w:r>
      <w:proofErr w:type="spellStart"/>
      <w:r w:rsidRPr="00AA7C1B">
        <w:rPr>
          <w:b/>
          <w:bCs/>
        </w:rPr>
        <w:t>poweroff</w:t>
      </w:r>
      <w:proofErr w:type="spellEnd"/>
    </w:p>
    <w:p w14:paraId="76E449C1" w14:textId="77777777" w:rsidR="001A7E30" w:rsidRPr="00AA7C1B" w:rsidRDefault="001A7E30" w:rsidP="001A7E30">
      <w:pPr>
        <w:pStyle w:val="ListParagraph"/>
        <w:numPr>
          <w:ilvl w:val="0"/>
          <w:numId w:val="4"/>
        </w:numPr>
      </w:pPr>
      <w:r w:rsidRPr="00AA7C1B">
        <w:t xml:space="preserve">Shut down </w:t>
      </w:r>
      <w:proofErr w:type="spellStart"/>
      <w:r w:rsidRPr="00AA7C1B">
        <w:t>Metasploitable</w:t>
      </w:r>
      <w:proofErr w:type="spellEnd"/>
      <w:r>
        <w:t xml:space="preserve"> 2: </w:t>
      </w:r>
      <w:proofErr w:type="spellStart"/>
      <w:r w:rsidRPr="00AA7C1B">
        <w:rPr>
          <w:b/>
          <w:bCs/>
        </w:rPr>
        <w:t>sudo</w:t>
      </w:r>
      <w:proofErr w:type="spellEnd"/>
      <w:r w:rsidRPr="00AA7C1B">
        <w:rPr>
          <w:b/>
          <w:bCs/>
        </w:rPr>
        <w:t xml:space="preserve"> </w:t>
      </w:r>
      <w:proofErr w:type="spellStart"/>
      <w:r w:rsidRPr="00AA7C1B">
        <w:rPr>
          <w:b/>
          <w:bCs/>
        </w:rPr>
        <w:t>poweroff</w:t>
      </w:r>
      <w:proofErr w:type="spellEnd"/>
    </w:p>
    <w:p w14:paraId="5BEE8B07" w14:textId="28DBB126" w:rsidR="001E1339" w:rsidRDefault="004D10CE" w:rsidP="004D10CE">
      <w:pPr>
        <w:pStyle w:val="Heading2"/>
      </w:pPr>
      <w:bookmarkStart w:id="2" w:name="_Toc194904664"/>
      <w:r>
        <w:t>Assignment Submission</w:t>
      </w:r>
      <w:bookmarkEnd w:id="2"/>
    </w:p>
    <w:p w14:paraId="311B39BB" w14:textId="4536E43E" w:rsidR="004D10CE" w:rsidRPr="004D10CE" w:rsidRDefault="004D10CE" w:rsidP="004D10CE">
      <w:r>
        <w:t>Attach this completed document to the assignment in Blackboard.</w:t>
      </w:r>
    </w:p>
    <w:sectPr w:rsidR="004D10CE" w:rsidRPr="004D10CE" w:rsidSect="00844B7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3CB6" w14:textId="57676CCE" w:rsidR="00E31F6C" w:rsidRPr="00AB57D0" w:rsidRDefault="009643A4" w:rsidP="00B72264">
    <w:pPr>
      <w:pStyle w:val="Footer"/>
      <w:tabs>
        <w:tab w:val="center" w:pos="5040"/>
        <w:tab w:val="right" w:pos="10080"/>
      </w:tabs>
    </w:pPr>
    <w:r>
      <w:t xml:space="preserve">Metasploit </w:t>
    </w:r>
    <w:r w:rsidR="00706DE7">
      <w:t>Server Code Exploitation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D5739B">
      <w:fldChar w:fldCharType="begin"/>
    </w:r>
    <w:r w:rsidR="00D5739B">
      <w:instrText xml:space="preserve"> SAVEDATE  \@ "M/d/yyyy" \* MERGEFORMAT </w:instrText>
    </w:r>
    <w:r w:rsidR="00D5739B">
      <w:fldChar w:fldCharType="separate"/>
    </w:r>
    <w:r w:rsidR="0016221A">
      <w:rPr>
        <w:noProof/>
      </w:rPr>
      <w:t>4/7/2025</w:t>
    </w:r>
    <w:r w:rsidR="00D5739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8982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36769631">
    <w:abstractNumId w:val="23"/>
  </w:num>
  <w:num w:numId="2" w16cid:durableId="847207646">
    <w:abstractNumId w:val="21"/>
  </w:num>
  <w:num w:numId="3" w16cid:durableId="662510085">
    <w:abstractNumId w:val="30"/>
  </w:num>
  <w:num w:numId="4" w16cid:durableId="1648976565">
    <w:abstractNumId w:val="12"/>
  </w:num>
  <w:num w:numId="5" w16cid:durableId="1428386708">
    <w:abstractNumId w:val="18"/>
  </w:num>
  <w:num w:numId="6" w16cid:durableId="1373383958">
    <w:abstractNumId w:val="42"/>
  </w:num>
  <w:num w:numId="7" w16cid:durableId="521356981">
    <w:abstractNumId w:val="11"/>
  </w:num>
  <w:num w:numId="8" w16cid:durableId="362512094">
    <w:abstractNumId w:val="37"/>
  </w:num>
  <w:num w:numId="9" w16cid:durableId="315645582">
    <w:abstractNumId w:val="13"/>
  </w:num>
  <w:num w:numId="10" w16cid:durableId="1245528047">
    <w:abstractNumId w:val="24"/>
  </w:num>
  <w:num w:numId="11" w16cid:durableId="1478523328">
    <w:abstractNumId w:val="10"/>
  </w:num>
  <w:num w:numId="12" w16cid:durableId="1240747562">
    <w:abstractNumId w:val="9"/>
  </w:num>
  <w:num w:numId="13" w16cid:durableId="2063941247">
    <w:abstractNumId w:val="31"/>
  </w:num>
  <w:num w:numId="14" w16cid:durableId="935360201">
    <w:abstractNumId w:val="0"/>
  </w:num>
  <w:num w:numId="15" w16cid:durableId="894120307">
    <w:abstractNumId w:val="32"/>
  </w:num>
  <w:num w:numId="16" w16cid:durableId="578104824">
    <w:abstractNumId w:val="35"/>
  </w:num>
  <w:num w:numId="17" w16cid:durableId="1353915098">
    <w:abstractNumId w:val="28"/>
  </w:num>
  <w:num w:numId="18" w16cid:durableId="236748400">
    <w:abstractNumId w:val="25"/>
  </w:num>
  <w:num w:numId="19" w16cid:durableId="434515957">
    <w:abstractNumId w:val="41"/>
  </w:num>
  <w:num w:numId="20" w16cid:durableId="2002613978">
    <w:abstractNumId w:val="15"/>
  </w:num>
  <w:num w:numId="21" w16cid:durableId="669210663">
    <w:abstractNumId w:val="17"/>
  </w:num>
  <w:num w:numId="22" w16cid:durableId="1220557775">
    <w:abstractNumId w:val="4"/>
  </w:num>
  <w:num w:numId="23" w16cid:durableId="1071579188">
    <w:abstractNumId w:val="16"/>
  </w:num>
  <w:num w:numId="24" w16cid:durableId="1908297766">
    <w:abstractNumId w:val="34"/>
  </w:num>
  <w:num w:numId="25" w16cid:durableId="41680906">
    <w:abstractNumId w:val="38"/>
  </w:num>
  <w:num w:numId="26" w16cid:durableId="1524055210">
    <w:abstractNumId w:val="7"/>
  </w:num>
  <w:num w:numId="27" w16cid:durableId="1112359265">
    <w:abstractNumId w:val="40"/>
  </w:num>
  <w:num w:numId="28" w16cid:durableId="506752091">
    <w:abstractNumId w:val="5"/>
  </w:num>
  <w:num w:numId="29" w16cid:durableId="1050111999">
    <w:abstractNumId w:val="39"/>
  </w:num>
  <w:num w:numId="30" w16cid:durableId="2096853386">
    <w:abstractNumId w:val="22"/>
  </w:num>
  <w:num w:numId="31" w16cid:durableId="657272808">
    <w:abstractNumId w:val="14"/>
  </w:num>
  <w:num w:numId="32" w16cid:durableId="1329139639">
    <w:abstractNumId w:val="6"/>
  </w:num>
  <w:num w:numId="33" w16cid:durableId="1011034309">
    <w:abstractNumId w:val="20"/>
  </w:num>
  <w:num w:numId="34" w16cid:durableId="249631176">
    <w:abstractNumId w:val="29"/>
  </w:num>
  <w:num w:numId="35" w16cid:durableId="995694494">
    <w:abstractNumId w:val="1"/>
  </w:num>
  <w:num w:numId="36" w16cid:durableId="1418288841">
    <w:abstractNumId w:val="36"/>
  </w:num>
  <w:num w:numId="37" w16cid:durableId="350768140">
    <w:abstractNumId w:val="19"/>
  </w:num>
  <w:num w:numId="38" w16cid:durableId="1764034772">
    <w:abstractNumId w:val="8"/>
  </w:num>
  <w:num w:numId="39" w16cid:durableId="2092433606">
    <w:abstractNumId w:val="27"/>
  </w:num>
  <w:num w:numId="40" w16cid:durableId="1662152386">
    <w:abstractNumId w:val="2"/>
  </w:num>
  <w:num w:numId="41" w16cid:durableId="1909343242">
    <w:abstractNumId w:val="26"/>
  </w:num>
  <w:num w:numId="42" w16cid:durableId="133108675">
    <w:abstractNumId w:val="33"/>
  </w:num>
  <w:num w:numId="43" w16cid:durableId="89031076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25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BD9"/>
    <w:rsid w:val="00011DDF"/>
    <w:rsid w:val="00012210"/>
    <w:rsid w:val="0001313E"/>
    <w:rsid w:val="00013951"/>
    <w:rsid w:val="000154C6"/>
    <w:rsid w:val="00015C1D"/>
    <w:rsid w:val="000177F1"/>
    <w:rsid w:val="00021BBD"/>
    <w:rsid w:val="00022209"/>
    <w:rsid w:val="00022560"/>
    <w:rsid w:val="00031A00"/>
    <w:rsid w:val="00033F40"/>
    <w:rsid w:val="00034786"/>
    <w:rsid w:val="00036FA4"/>
    <w:rsid w:val="00037643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4968"/>
    <w:rsid w:val="0007535C"/>
    <w:rsid w:val="00075CF4"/>
    <w:rsid w:val="00076330"/>
    <w:rsid w:val="0007638D"/>
    <w:rsid w:val="000778E9"/>
    <w:rsid w:val="00077F9C"/>
    <w:rsid w:val="00080590"/>
    <w:rsid w:val="0008155F"/>
    <w:rsid w:val="00081B21"/>
    <w:rsid w:val="00084255"/>
    <w:rsid w:val="00085BBB"/>
    <w:rsid w:val="000934F3"/>
    <w:rsid w:val="000958EF"/>
    <w:rsid w:val="000A1770"/>
    <w:rsid w:val="000A2D05"/>
    <w:rsid w:val="000A3DCB"/>
    <w:rsid w:val="000A496F"/>
    <w:rsid w:val="000A5D20"/>
    <w:rsid w:val="000B77C3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034"/>
    <w:rsid w:val="000F1FB1"/>
    <w:rsid w:val="000F2244"/>
    <w:rsid w:val="000F2EA9"/>
    <w:rsid w:val="000F3143"/>
    <w:rsid w:val="000F55C3"/>
    <w:rsid w:val="0010145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87C"/>
    <w:rsid w:val="001539FB"/>
    <w:rsid w:val="00155050"/>
    <w:rsid w:val="001564AE"/>
    <w:rsid w:val="0016221A"/>
    <w:rsid w:val="00173106"/>
    <w:rsid w:val="00174790"/>
    <w:rsid w:val="00174C91"/>
    <w:rsid w:val="00174DC1"/>
    <w:rsid w:val="00176A9B"/>
    <w:rsid w:val="00176EBC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E0A"/>
    <w:rsid w:val="001A7E30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3D0"/>
    <w:rsid w:val="001F1CD4"/>
    <w:rsid w:val="001F2D2B"/>
    <w:rsid w:val="001F78A2"/>
    <w:rsid w:val="002003C6"/>
    <w:rsid w:val="0020198D"/>
    <w:rsid w:val="00202867"/>
    <w:rsid w:val="00204E39"/>
    <w:rsid w:val="0020596F"/>
    <w:rsid w:val="00206075"/>
    <w:rsid w:val="0020748B"/>
    <w:rsid w:val="00210FCA"/>
    <w:rsid w:val="00211F91"/>
    <w:rsid w:val="00225E9D"/>
    <w:rsid w:val="0022778F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04D7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47CE"/>
    <w:rsid w:val="002A4D7B"/>
    <w:rsid w:val="002A6342"/>
    <w:rsid w:val="002A777E"/>
    <w:rsid w:val="002B4026"/>
    <w:rsid w:val="002B5F4B"/>
    <w:rsid w:val="002B7224"/>
    <w:rsid w:val="002C0846"/>
    <w:rsid w:val="002C0EF8"/>
    <w:rsid w:val="002C39A4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F035A"/>
    <w:rsid w:val="002F1368"/>
    <w:rsid w:val="002F2D02"/>
    <w:rsid w:val="002F38F1"/>
    <w:rsid w:val="002F4E9B"/>
    <w:rsid w:val="00300A22"/>
    <w:rsid w:val="00301C21"/>
    <w:rsid w:val="003030AD"/>
    <w:rsid w:val="00307B74"/>
    <w:rsid w:val="00307BF8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3A55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71C3B"/>
    <w:rsid w:val="003764E1"/>
    <w:rsid w:val="00381729"/>
    <w:rsid w:val="00382FD0"/>
    <w:rsid w:val="0038353E"/>
    <w:rsid w:val="00386D74"/>
    <w:rsid w:val="003904D6"/>
    <w:rsid w:val="00390F30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5F42"/>
    <w:rsid w:val="003D1802"/>
    <w:rsid w:val="003D1F9D"/>
    <w:rsid w:val="003D5745"/>
    <w:rsid w:val="003D6C62"/>
    <w:rsid w:val="003E22FE"/>
    <w:rsid w:val="003E2375"/>
    <w:rsid w:val="003E3167"/>
    <w:rsid w:val="003F1C84"/>
    <w:rsid w:val="003F2990"/>
    <w:rsid w:val="003F348C"/>
    <w:rsid w:val="003F6362"/>
    <w:rsid w:val="00411E32"/>
    <w:rsid w:val="00414E93"/>
    <w:rsid w:val="0042040B"/>
    <w:rsid w:val="00421B24"/>
    <w:rsid w:val="0042437F"/>
    <w:rsid w:val="00424C4E"/>
    <w:rsid w:val="00426AE6"/>
    <w:rsid w:val="0042754F"/>
    <w:rsid w:val="004278DA"/>
    <w:rsid w:val="004309C2"/>
    <w:rsid w:val="004325E3"/>
    <w:rsid w:val="00435492"/>
    <w:rsid w:val="004361A3"/>
    <w:rsid w:val="004365AC"/>
    <w:rsid w:val="004402AB"/>
    <w:rsid w:val="00441909"/>
    <w:rsid w:val="00442319"/>
    <w:rsid w:val="004433B3"/>
    <w:rsid w:val="00443F10"/>
    <w:rsid w:val="00447072"/>
    <w:rsid w:val="004501E1"/>
    <w:rsid w:val="00452F87"/>
    <w:rsid w:val="004551D0"/>
    <w:rsid w:val="00455725"/>
    <w:rsid w:val="004567F1"/>
    <w:rsid w:val="00461B03"/>
    <w:rsid w:val="00462B23"/>
    <w:rsid w:val="004658D6"/>
    <w:rsid w:val="00465CE1"/>
    <w:rsid w:val="0046737E"/>
    <w:rsid w:val="00471BA6"/>
    <w:rsid w:val="0047224F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12DE"/>
    <w:rsid w:val="00502E81"/>
    <w:rsid w:val="00506930"/>
    <w:rsid w:val="00507C1D"/>
    <w:rsid w:val="005125B5"/>
    <w:rsid w:val="005135F4"/>
    <w:rsid w:val="005213FC"/>
    <w:rsid w:val="005215B3"/>
    <w:rsid w:val="0052366C"/>
    <w:rsid w:val="005255CF"/>
    <w:rsid w:val="00530898"/>
    <w:rsid w:val="00531C69"/>
    <w:rsid w:val="00534553"/>
    <w:rsid w:val="00536B6E"/>
    <w:rsid w:val="00537E1C"/>
    <w:rsid w:val="00540EE5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57EC9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B76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0B92"/>
    <w:rsid w:val="00621F4A"/>
    <w:rsid w:val="00624D27"/>
    <w:rsid w:val="00633D7E"/>
    <w:rsid w:val="00634542"/>
    <w:rsid w:val="006361D3"/>
    <w:rsid w:val="00641727"/>
    <w:rsid w:val="00641778"/>
    <w:rsid w:val="00642E0A"/>
    <w:rsid w:val="00644CEA"/>
    <w:rsid w:val="00646086"/>
    <w:rsid w:val="00646A8A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0962"/>
    <w:rsid w:val="00692E45"/>
    <w:rsid w:val="006937FB"/>
    <w:rsid w:val="006A0630"/>
    <w:rsid w:val="006A081D"/>
    <w:rsid w:val="006A0DE8"/>
    <w:rsid w:val="006A4BB9"/>
    <w:rsid w:val="006A67F7"/>
    <w:rsid w:val="006A7047"/>
    <w:rsid w:val="006A70A1"/>
    <w:rsid w:val="006A78C7"/>
    <w:rsid w:val="006B0E28"/>
    <w:rsid w:val="006B39E9"/>
    <w:rsid w:val="006B60F9"/>
    <w:rsid w:val="006C1D6E"/>
    <w:rsid w:val="006D02D0"/>
    <w:rsid w:val="006D085A"/>
    <w:rsid w:val="006E1455"/>
    <w:rsid w:val="006E40BA"/>
    <w:rsid w:val="006E6A4F"/>
    <w:rsid w:val="006F7AD5"/>
    <w:rsid w:val="007000F9"/>
    <w:rsid w:val="007001DD"/>
    <w:rsid w:val="00701095"/>
    <w:rsid w:val="00701389"/>
    <w:rsid w:val="007045D1"/>
    <w:rsid w:val="00706DE7"/>
    <w:rsid w:val="00706DF1"/>
    <w:rsid w:val="00716395"/>
    <w:rsid w:val="00717309"/>
    <w:rsid w:val="0072014C"/>
    <w:rsid w:val="007230B7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03C6"/>
    <w:rsid w:val="00762E77"/>
    <w:rsid w:val="00763A24"/>
    <w:rsid w:val="00763A56"/>
    <w:rsid w:val="007676DC"/>
    <w:rsid w:val="00767A7A"/>
    <w:rsid w:val="00775D6C"/>
    <w:rsid w:val="007763F8"/>
    <w:rsid w:val="00777F7B"/>
    <w:rsid w:val="0078103E"/>
    <w:rsid w:val="00781374"/>
    <w:rsid w:val="0078226A"/>
    <w:rsid w:val="007848A1"/>
    <w:rsid w:val="00785C83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B0009"/>
    <w:rsid w:val="007B5141"/>
    <w:rsid w:val="007B673C"/>
    <w:rsid w:val="007B6B6B"/>
    <w:rsid w:val="007B7F98"/>
    <w:rsid w:val="007C3E6E"/>
    <w:rsid w:val="007C4E02"/>
    <w:rsid w:val="007C5F11"/>
    <w:rsid w:val="007C6083"/>
    <w:rsid w:val="007D0763"/>
    <w:rsid w:val="007D0E25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7F6F5F"/>
    <w:rsid w:val="008010EE"/>
    <w:rsid w:val="00804ED1"/>
    <w:rsid w:val="00805F5D"/>
    <w:rsid w:val="0081191E"/>
    <w:rsid w:val="00812FFC"/>
    <w:rsid w:val="008131E6"/>
    <w:rsid w:val="00813295"/>
    <w:rsid w:val="00825B8F"/>
    <w:rsid w:val="00826107"/>
    <w:rsid w:val="00826244"/>
    <w:rsid w:val="0083180C"/>
    <w:rsid w:val="00831F4A"/>
    <w:rsid w:val="008328B5"/>
    <w:rsid w:val="00836D97"/>
    <w:rsid w:val="00837036"/>
    <w:rsid w:val="00841A60"/>
    <w:rsid w:val="00841EF0"/>
    <w:rsid w:val="00842419"/>
    <w:rsid w:val="008442D1"/>
    <w:rsid w:val="008447BE"/>
    <w:rsid w:val="00844B72"/>
    <w:rsid w:val="00844BA9"/>
    <w:rsid w:val="00851E05"/>
    <w:rsid w:val="00852861"/>
    <w:rsid w:val="008547F4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54F5"/>
    <w:rsid w:val="00877CD3"/>
    <w:rsid w:val="00880755"/>
    <w:rsid w:val="0088165B"/>
    <w:rsid w:val="00886C13"/>
    <w:rsid w:val="00887175"/>
    <w:rsid w:val="00887C8D"/>
    <w:rsid w:val="00893288"/>
    <w:rsid w:val="00895EF6"/>
    <w:rsid w:val="00896472"/>
    <w:rsid w:val="008A0576"/>
    <w:rsid w:val="008A31FA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496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60BA"/>
    <w:rsid w:val="00917F12"/>
    <w:rsid w:val="00920823"/>
    <w:rsid w:val="009218B3"/>
    <w:rsid w:val="00921F5D"/>
    <w:rsid w:val="00925561"/>
    <w:rsid w:val="00926336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F9D"/>
    <w:rsid w:val="00952B41"/>
    <w:rsid w:val="009530E9"/>
    <w:rsid w:val="00953C84"/>
    <w:rsid w:val="00955A6B"/>
    <w:rsid w:val="00960FC4"/>
    <w:rsid w:val="00961C81"/>
    <w:rsid w:val="00961D59"/>
    <w:rsid w:val="00962243"/>
    <w:rsid w:val="00962686"/>
    <w:rsid w:val="00963D58"/>
    <w:rsid w:val="009643A4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10F8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1358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1717B"/>
    <w:rsid w:val="00A20AEA"/>
    <w:rsid w:val="00A22441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80847"/>
    <w:rsid w:val="00A924CC"/>
    <w:rsid w:val="00A92F7E"/>
    <w:rsid w:val="00A9377B"/>
    <w:rsid w:val="00A967D0"/>
    <w:rsid w:val="00A97148"/>
    <w:rsid w:val="00A97933"/>
    <w:rsid w:val="00A97BAB"/>
    <w:rsid w:val="00A97EB4"/>
    <w:rsid w:val="00AA6A6B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994"/>
    <w:rsid w:val="00AF2F18"/>
    <w:rsid w:val="00AF7AD2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963E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4E2"/>
    <w:rsid w:val="00BB67E3"/>
    <w:rsid w:val="00BB6B0F"/>
    <w:rsid w:val="00BB7809"/>
    <w:rsid w:val="00BC19F1"/>
    <w:rsid w:val="00BC4888"/>
    <w:rsid w:val="00BC7197"/>
    <w:rsid w:val="00BC7D78"/>
    <w:rsid w:val="00BD1C9A"/>
    <w:rsid w:val="00BD3114"/>
    <w:rsid w:val="00BD62EA"/>
    <w:rsid w:val="00BE0604"/>
    <w:rsid w:val="00BE1136"/>
    <w:rsid w:val="00BE27FE"/>
    <w:rsid w:val="00BE75E4"/>
    <w:rsid w:val="00BF07D2"/>
    <w:rsid w:val="00BF12C8"/>
    <w:rsid w:val="00BF145F"/>
    <w:rsid w:val="00BF1DD4"/>
    <w:rsid w:val="00BF213A"/>
    <w:rsid w:val="00BF23F6"/>
    <w:rsid w:val="00BF57FB"/>
    <w:rsid w:val="00BF588D"/>
    <w:rsid w:val="00C039DC"/>
    <w:rsid w:val="00C0450D"/>
    <w:rsid w:val="00C04A1B"/>
    <w:rsid w:val="00C117B9"/>
    <w:rsid w:val="00C1358F"/>
    <w:rsid w:val="00C15343"/>
    <w:rsid w:val="00C1654E"/>
    <w:rsid w:val="00C23CCA"/>
    <w:rsid w:val="00C315F1"/>
    <w:rsid w:val="00C35867"/>
    <w:rsid w:val="00C3623D"/>
    <w:rsid w:val="00C3770B"/>
    <w:rsid w:val="00C430F3"/>
    <w:rsid w:val="00C4368B"/>
    <w:rsid w:val="00C44B07"/>
    <w:rsid w:val="00C4553D"/>
    <w:rsid w:val="00C50E06"/>
    <w:rsid w:val="00C53A53"/>
    <w:rsid w:val="00C53AE6"/>
    <w:rsid w:val="00C548AA"/>
    <w:rsid w:val="00C5500D"/>
    <w:rsid w:val="00C62F3F"/>
    <w:rsid w:val="00C63A3D"/>
    <w:rsid w:val="00C6624E"/>
    <w:rsid w:val="00C7442A"/>
    <w:rsid w:val="00C75508"/>
    <w:rsid w:val="00C76D34"/>
    <w:rsid w:val="00C80805"/>
    <w:rsid w:val="00C84E31"/>
    <w:rsid w:val="00C86F04"/>
    <w:rsid w:val="00C8708A"/>
    <w:rsid w:val="00C92893"/>
    <w:rsid w:val="00C93C80"/>
    <w:rsid w:val="00C95913"/>
    <w:rsid w:val="00C965A9"/>
    <w:rsid w:val="00C974DD"/>
    <w:rsid w:val="00CA1653"/>
    <w:rsid w:val="00CA3052"/>
    <w:rsid w:val="00CA3FE1"/>
    <w:rsid w:val="00CA5E98"/>
    <w:rsid w:val="00CA6571"/>
    <w:rsid w:val="00CB01D4"/>
    <w:rsid w:val="00CB2E3A"/>
    <w:rsid w:val="00CB539A"/>
    <w:rsid w:val="00CB5938"/>
    <w:rsid w:val="00CB7929"/>
    <w:rsid w:val="00CB7A97"/>
    <w:rsid w:val="00CC346C"/>
    <w:rsid w:val="00CC6017"/>
    <w:rsid w:val="00CC76A1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21936"/>
    <w:rsid w:val="00D26989"/>
    <w:rsid w:val="00D2703F"/>
    <w:rsid w:val="00D274CF"/>
    <w:rsid w:val="00D3064B"/>
    <w:rsid w:val="00D30D42"/>
    <w:rsid w:val="00D31D0B"/>
    <w:rsid w:val="00D34010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5739B"/>
    <w:rsid w:val="00D63B5D"/>
    <w:rsid w:val="00D645AC"/>
    <w:rsid w:val="00D67B38"/>
    <w:rsid w:val="00D71E55"/>
    <w:rsid w:val="00D73054"/>
    <w:rsid w:val="00D730C7"/>
    <w:rsid w:val="00D73A2C"/>
    <w:rsid w:val="00D73B03"/>
    <w:rsid w:val="00D76A7E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63AE"/>
    <w:rsid w:val="00DA1955"/>
    <w:rsid w:val="00DA4AC9"/>
    <w:rsid w:val="00DA4E5F"/>
    <w:rsid w:val="00DA542F"/>
    <w:rsid w:val="00DB3891"/>
    <w:rsid w:val="00DB7EE6"/>
    <w:rsid w:val="00DC09B6"/>
    <w:rsid w:val="00DC1AD3"/>
    <w:rsid w:val="00DC2841"/>
    <w:rsid w:val="00DC3639"/>
    <w:rsid w:val="00DC46D9"/>
    <w:rsid w:val="00DC75B7"/>
    <w:rsid w:val="00DD1D9A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05622"/>
    <w:rsid w:val="00E10476"/>
    <w:rsid w:val="00E13BF3"/>
    <w:rsid w:val="00E14ACE"/>
    <w:rsid w:val="00E16B8A"/>
    <w:rsid w:val="00E27752"/>
    <w:rsid w:val="00E31D64"/>
    <w:rsid w:val="00E31F6C"/>
    <w:rsid w:val="00E34E14"/>
    <w:rsid w:val="00E35AE2"/>
    <w:rsid w:val="00E452BC"/>
    <w:rsid w:val="00E51934"/>
    <w:rsid w:val="00E57DAC"/>
    <w:rsid w:val="00E63AD9"/>
    <w:rsid w:val="00E64F9B"/>
    <w:rsid w:val="00E71A79"/>
    <w:rsid w:val="00E72231"/>
    <w:rsid w:val="00E73D43"/>
    <w:rsid w:val="00E74B9C"/>
    <w:rsid w:val="00E8281C"/>
    <w:rsid w:val="00E90576"/>
    <w:rsid w:val="00E917B9"/>
    <w:rsid w:val="00E923B3"/>
    <w:rsid w:val="00E943B5"/>
    <w:rsid w:val="00E948A6"/>
    <w:rsid w:val="00E96197"/>
    <w:rsid w:val="00E96561"/>
    <w:rsid w:val="00E9698E"/>
    <w:rsid w:val="00EA62E6"/>
    <w:rsid w:val="00EB08A5"/>
    <w:rsid w:val="00EB1610"/>
    <w:rsid w:val="00EB3869"/>
    <w:rsid w:val="00EB43CA"/>
    <w:rsid w:val="00EC18CA"/>
    <w:rsid w:val="00EC291B"/>
    <w:rsid w:val="00EC2DA6"/>
    <w:rsid w:val="00EC3B7D"/>
    <w:rsid w:val="00EC3C87"/>
    <w:rsid w:val="00EC5D0A"/>
    <w:rsid w:val="00EC5F59"/>
    <w:rsid w:val="00EC6EF3"/>
    <w:rsid w:val="00EC78CB"/>
    <w:rsid w:val="00ED1639"/>
    <w:rsid w:val="00ED1DE7"/>
    <w:rsid w:val="00EE0A38"/>
    <w:rsid w:val="00EE219F"/>
    <w:rsid w:val="00EE7538"/>
    <w:rsid w:val="00EF07AD"/>
    <w:rsid w:val="00EF0A5B"/>
    <w:rsid w:val="00EF299A"/>
    <w:rsid w:val="00EF4422"/>
    <w:rsid w:val="00EF5851"/>
    <w:rsid w:val="00F00B3B"/>
    <w:rsid w:val="00F01F93"/>
    <w:rsid w:val="00F03ED2"/>
    <w:rsid w:val="00F0451E"/>
    <w:rsid w:val="00F04F57"/>
    <w:rsid w:val="00F0586A"/>
    <w:rsid w:val="00F118B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570"/>
    <w:rsid w:val="00F24A1B"/>
    <w:rsid w:val="00F25C2A"/>
    <w:rsid w:val="00F2602E"/>
    <w:rsid w:val="00F2732E"/>
    <w:rsid w:val="00F324E4"/>
    <w:rsid w:val="00F32EBB"/>
    <w:rsid w:val="00F340C6"/>
    <w:rsid w:val="00F366B5"/>
    <w:rsid w:val="00F3742F"/>
    <w:rsid w:val="00F431B9"/>
    <w:rsid w:val="00F434EA"/>
    <w:rsid w:val="00F455CE"/>
    <w:rsid w:val="00F46424"/>
    <w:rsid w:val="00F46532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4547"/>
    <w:rsid w:val="00F960A7"/>
    <w:rsid w:val="00FA0F9F"/>
    <w:rsid w:val="00FA349E"/>
    <w:rsid w:val="00FA3AD0"/>
    <w:rsid w:val="00FA445B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81"/>
    <o:shapelayout v:ext="edit">
      <o:idmap v:ext="edit" data="1"/>
    </o:shapelayout>
  </w:shapeDefaults>
  <w:decimalSymbol w:val="."/>
  <w:listSeparator w:val=","/>
  <w14:docId w14:val="1690BE67"/>
  <w15:chartTrackingRefBased/>
  <w15:docId w15:val="{6D06CADD-F4DB-44CB-8E94-A900BF4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E3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1A7E3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A7E3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A7E3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1A7E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7E30"/>
  </w:style>
  <w:style w:type="paragraph" w:styleId="ListParagraph">
    <w:name w:val="List Paragraph"/>
    <w:basedOn w:val="Normal"/>
    <w:uiPriority w:val="34"/>
    <w:qFormat/>
    <w:rsid w:val="001A7E30"/>
    <w:pPr>
      <w:ind w:left="720"/>
    </w:pPr>
  </w:style>
  <w:style w:type="character" w:styleId="Hyperlink">
    <w:name w:val="Hyperlink"/>
    <w:uiPriority w:val="99"/>
    <w:rsid w:val="001A7E30"/>
    <w:rPr>
      <w:color w:val="0000FF"/>
      <w:u w:val="single"/>
    </w:rPr>
  </w:style>
  <w:style w:type="paragraph" w:styleId="Header">
    <w:name w:val="header"/>
    <w:basedOn w:val="Normal"/>
    <w:link w:val="HeaderChar"/>
    <w:rsid w:val="001A7E3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1A7E3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1A7E30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1A7E30"/>
    <w:pPr>
      <w:numPr>
        <w:numId w:val="1"/>
      </w:numPr>
    </w:pPr>
  </w:style>
  <w:style w:type="paragraph" w:customStyle="1" w:styleId="Outlinenumbering">
    <w:name w:val="Outline numbering"/>
    <w:basedOn w:val="Normal"/>
    <w:rsid w:val="001A7E30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A7E30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A7E3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A7E3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A7E30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A7E30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1A7E30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6A0C3C3C6444B7AB7605C4DD1B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9370-8325-4C40-9D25-DB4C70F5DFBD}"/>
      </w:docPartPr>
      <w:docPartBody>
        <w:p w:rsidR="0069022F" w:rsidRDefault="00B93910" w:rsidP="00B93910">
          <w:pPr>
            <w:pStyle w:val="D56A0C3C3C6444B7AB7605C4DD1B4D2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988ADA7D467431D899FD3B1361B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C442-C612-4A5E-9C1D-B3BBC1768F39}"/>
      </w:docPartPr>
      <w:docPartBody>
        <w:p w:rsidR="0069022F" w:rsidRDefault="00B93910" w:rsidP="00B93910">
          <w:pPr>
            <w:pStyle w:val="2988ADA7D467431D899FD3B1361B0D97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0A77ECE6344E7AA3D57B88CCEE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D9ACB-136A-427F-B1D2-FCC57F1AFF66}"/>
      </w:docPartPr>
      <w:docPartBody>
        <w:p w:rsidR="00F354DD" w:rsidRDefault="000632FC" w:rsidP="000632FC">
          <w:pPr>
            <w:pStyle w:val="CA0A77ECE6344E7AA3D57B88CCEE05F8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4C"/>
    <w:rsid w:val="000632FC"/>
    <w:rsid w:val="006361D3"/>
    <w:rsid w:val="0069022F"/>
    <w:rsid w:val="00A1717B"/>
    <w:rsid w:val="00B93910"/>
    <w:rsid w:val="00B963E4"/>
    <w:rsid w:val="00C75508"/>
    <w:rsid w:val="00F354DD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2FC"/>
  </w:style>
  <w:style w:type="paragraph" w:customStyle="1" w:styleId="D56A0C3C3C6444B7AB7605C4DD1B4D22">
    <w:name w:val="D56A0C3C3C6444B7AB7605C4DD1B4D22"/>
    <w:rsid w:val="00B93910"/>
  </w:style>
  <w:style w:type="paragraph" w:customStyle="1" w:styleId="2988ADA7D467431D899FD3B1361B0D97">
    <w:name w:val="2988ADA7D467431D899FD3B1361B0D97"/>
    <w:rsid w:val="00B93910"/>
  </w:style>
  <w:style w:type="paragraph" w:customStyle="1" w:styleId="CA0A77ECE6344E7AA3D57B88CCEE05F8">
    <w:name w:val="CA0A77ECE6344E7AA3D57B88CCEE05F8"/>
    <w:rsid w:val="00063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37E20-18E7-4607-B128-3C59CB59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</TotalTime>
  <Pages>3</Pages>
  <Words>379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20</cp:revision>
  <cp:lastPrinted>2025-04-07T13:50:00Z</cp:lastPrinted>
  <dcterms:created xsi:type="dcterms:W3CDTF">2014-12-14T14:30:00Z</dcterms:created>
  <dcterms:modified xsi:type="dcterms:W3CDTF">2025-04-07T13:50:00Z</dcterms:modified>
</cp:coreProperties>
</file>