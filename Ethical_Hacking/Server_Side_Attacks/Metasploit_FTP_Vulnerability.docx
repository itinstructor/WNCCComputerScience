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A2FA" w14:textId="4976DA71" w:rsidR="00DE725D" w:rsidRDefault="006A0630" w:rsidP="00DE725D">
      <w:pPr>
        <w:pStyle w:val="Heading1"/>
      </w:pPr>
      <w:bookmarkStart w:id="0" w:name="_Toc194904730"/>
      <w:r>
        <w:t xml:space="preserve">Metasploit </w:t>
      </w:r>
      <w:r w:rsidR="005012DE">
        <w:t xml:space="preserve">FTP </w:t>
      </w:r>
      <w:r>
        <w:t>Vulnerability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229A816D" w14:textId="2F944159" w:rsidR="007C47BE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04730" w:history="1">
            <w:r w:rsidR="007C47BE" w:rsidRPr="00A01ECF">
              <w:rPr>
                <w:rStyle w:val="Hyperlink"/>
                <w:noProof/>
              </w:rPr>
              <w:t>Metasploit FTP Vulnerability</w:t>
            </w:r>
            <w:r w:rsidR="007C47BE">
              <w:rPr>
                <w:noProof/>
                <w:webHidden/>
              </w:rPr>
              <w:tab/>
            </w:r>
            <w:r w:rsidR="007C47BE">
              <w:rPr>
                <w:noProof/>
                <w:webHidden/>
              </w:rPr>
              <w:fldChar w:fldCharType="begin"/>
            </w:r>
            <w:r w:rsidR="007C47BE">
              <w:rPr>
                <w:noProof/>
                <w:webHidden/>
              </w:rPr>
              <w:instrText xml:space="preserve"> PAGEREF _Toc194904730 \h </w:instrText>
            </w:r>
            <w:r w:rsidR="007C47BE">
              <w:rPr>
                <w:noProof/>
                <w:webHidden/>
              </w:rPr>
            </w:r>
            <w:r w:rsidR="007C47BE">
              <w:rPr>
                <w:noProof/>
                <w:webHidden/>
              </w:rPr>
              <w:fldChar w:fldCharType="separate"/>
            </w:r>
            <w:r w:rsidR="007C47BE">
              <w:rPr>
                <w:noProof/>
                <w:webHidden/>
              </w:rPr>
              <w:t>1</w:t>
            </w:r>
            <w:r w:rsidR="007C47BE">
              <w:rPr>
                <w:noProof/>
                <w:webHidden/>
              </w:rPr>
              <w:fldChar w:fldCharType="end"/>
            </w:r>
          </w:hyperlink>
        </w:p>
        <w:p w14:paraId="1C64064C" w14:textId="6C352C12" w:rsidR="007C47BE" w:rsidRDefault="007C47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904731" w:history="1">
            <w:r w:rsidRPr="00A01ECF">
              <w:rPr>
                <w:rStyle w:val="Hyperlink"/>
                <w:noProof/>
              </w:rPr>
              <w:t>Find and Exploit the 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40F7" w14:textId="2D3CAB08" w:rsidR="007C47BE" w:rsidRDefault="007C47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904732" w:history="1">
            <w:r w:rsidRPr="00A01ECF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E8AD" w14:textId="229315C7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7B5039AD" w14:textId="24FD0847" w:rsidR="000E3502" w:rsidRDefault="006A0630" w:rsidP="00C8708A">
      <w:pPr>
        <w:pStyle w:val="Heading1"/>
      </w:pPr>
      <w:bookmarkStart w:id="1" w:name="_Toc194904731"/>
      <w:r>
        <w:t xml:space="preserve">Find </w:t>
      </w:r>
      <w:r w:rsidR="005012DE">
        <w:t xml:space="preserve">and Exploit </w:t>
      </w:r>
      <w:r>
        <w:t>the Vulnerability</w:t>
      </w:r>
      <w:bookmarkEnd w:id="1"/>
    </w:p>
    <w:p w14:paraId="67587663" w14:textId="77777777" w:rsidR="000E3502" w:rsidRDefault="00AF0CAA" w:rsidP="00D34251">
      <w:r w:rsidRPr="00AF0CAA">
        <w:t>Time Required: 30 minutes</w:t>
      </w:r>
    </w:p>
    <w:p w14:paraId="02F63E35" w14:textId="3A8BA71E" w:rsidR="000E3502" w:rsidRDefault="00AF0CAA" w:rsidP="00D34251">
      <w:r w:rsidRPr="00AF0CAA">
        <w:t xml:space="preserve">Objective: </w:t>
      </w:r>
      <w:r w:rsidR="006A0630">
        <w:t>Find and research a vulnerability.</w:t>
      </w:r>
    </w:p>
    <w:p w14:paraId="3256500F" w14:textId="3E6C9AAE" w:rsidR="00C25812" w:rsidRDefault="00C25812" w:rsidP="00842419">
      <w:pPr>
        <w:pStyle w:val="ListParagraph"/>
        <w:numPr>
          <w:ilvl w:val="0"/>
          <w:numId w:val="4"/>
        </w:numPr>
      </w:pPr>
      <w:r>
        <w:t xml:space="preserve">Set Kali Linux and </w:t>
      </w:r>
      <w:proofErr w:type="spellStart"/>
      <w:r>
        <w:t>Metasploitable</w:t>
      </w:r>
      <w:proofErr w:type="spellEnd"/>
      <w:r>
        <w:t xml:space="preserve"> 2 to the Ethical Hacking NAT Network</w:t>
      </w:r>
      <w:r w:rsidR="00127DAA">
        <w:t>.</w:t>
      </w:r>
    </w:p>
    <w:p w14:paraId="06112971" w14:textId="40306197" w:rsidR="00646A8A" w:rsidRDefault="00646A8A" w:rsidP="00842419">
      <w:pPr>
        <w:pStyle w:val="ListParagraph"/>
        <w:numPr>
          <w:ilvl w:val="0"/>
          <w:numId w:val="4"/>
        </w:numPr>
      </w:pPr>
      <w:r>
        <w:t xml:space="preserve">Start </w:t>
      </w:r>
      <w:r w:rsidR="003920C6">
        <w:t xml:space="preserve">the </w:t>
      </w:r>
      <w:proofErr w:type="spellStart"/>
      <w:r w:rsidRPr="00DD1D9A">
        <w:rPr>
          <w:b/>
          <w:bCs/>
        </w:rPr>
        <w:t>Metasploitable</w:t>
      </w:r>
      <w:proofErr w:type="spellEnd"/>
      <w:r w:rsidRPr="00DD1D9A">
        <w:rPr>
          <w:b/>
          <w:bCs/>
        </w:rPr>
        <w:t xml:space="preserve"> 2</w:t>
      </w:r>
      <w:r w:rsidR="003920C6">
        <w:t xml:space="preserve"> </w:t>
      </w:r>
      <w:r w:rsidR="0058313D">
        <w:t xml:space="preserve">and </w:t>
      </w:r>
      <w:r w:rsidR="0058313D" w:rsidRPr="0058313D">
        <w:rPr>
          <w:b/>
          <w:bCs/>
        </w:rPr>
        <w:t xml:space="preserve">Kali </w:t>
      </w:r>
      <w:r w:rsidR="003920C6" w:rsidRPr="0058313D">
        <w:rPr>
          <w:b/>
          <w:bCs/>
        </w:rPr>
        <w:t>Linux</w:t>
      </w:r>
      <w:r w:rsidR="003920C6">
        <w:t xml:space="preserve"> virtual machine.</w:t>
      </w:r>
    </w:p>
    <w:p w14:paraId="1E10162A" w14:textId="2CA91A47" w:rsidR="00C965A9" w:rsidRDefault="00C965A9" w:rsidP="00842419">
      <w:pPr>
        <w:pStyle w:val="ListParagraph"/>
        <w:numPr>
          <w:ilvl w:val="0"/>
          <w:numId w:val="4"/>
        </w:numPr>
      </w:pPr>
      <w:r>
        <w:t>Logon</w:t>
      </w:r>
      <w:r w:rsidR="00DD1D9A">
        <w:t xml:space="preserve"> </w:t>
      </w:r>
      <w:r w:rsidR="00DD1D9A">
        <w:sym w:font="Wingdings" w:char="F0E0"/>
      </w:r>
      <w:r w:rsidR="00DD1D9A">
        <w:t xml:space="preserve"> </w:t>
      </w:r>
      <w:r w:rsidR="00BF44BD">
        <w:t>type:</w:t>
      </w:r>
      <w:r w:rsidR="00DD1D9A">
        <w:t xml:space="preserve"> </w:t>
      </w:r>
      <w:proofErr w:type="spellStart"/>
      <w:r w:rsidR="00DD1D9A" w:rsidRPr="00DD1D9A">
        <w:rPr>
          <w:b/>
          <w:bCs/>
        </w:rPr>
        <w:t>ip</w:t>
      </w:r>
      <w:proofErr w:type="spellEnd"/>
      <w:r w:rsidR="00DD1D9A" w:rsidRPr="00DD1D9A">
        <w:rPr>
          <w:b/>
          <w:bCs/>
        </w:rPr>
        <w:t xml:space="preserve"> a</w:t>
      </w:r>
      <w:r w:rsidR="00DD1D9A">
        <w:t xml:space="preserve"> to find the IP address.</w:t>
      </w:r>
    </w:p>
    <w:p w14:paraId="0C4CA784" w14:textId="5F546900" w:rsidR="00E55DD0" w:rsidRDefault="00E55DD0" w:rsidP="00033878">
      <w:r>
        <w:t xml:space="preserve">We want to redirect </w:t>
      </w:r>
      <w:proofErr w:type="spellStart"/>
      <w:r>
        <w:t>nmap’s</w:t>
      </w:r>
      <w:proofErr w:type="spellEnd"/>
      <w:r>
        <w:t xml:space="preserve"> output to a text file to look at later.</w:t>
      </w:r>
      <w:r w:rsidR="00C25812">
        <w:t xml:space="preserve"> (Substitute the </w:t>
      </w:r>
      <w:proofErr w:type="spellStart"/>
      <w:r w:rsidR="00C25812">
        <w:t>ip</w:t>
      </w:r>
      <w:proofErr w:type="spellEnd"/>
      <w:r w:rsidR="00C25812">
        <w:t xml:space="preserve"> address you found for the one in </w:t>
      </w:r>
      <w:r w:rsidR="00AA7C1B">
        <w:t>the command</w:t>
      </w:r>
      <w:r w:rsidR="00C25812">
        <w:t>.)</w:t>
      </w:r>
    </w:p>
    <w:p w14:paraId="2157CB0E" w14:textId="48FF7C34" w:rsidR="004C4587" w:rsidRDefault="004C4587" w:rsidP="004C4587">
      <w:pPr>
        <w:pStyle w:val="ListParagraph"/>
        <w:numPr>
          <w:ilvl w:val="0"/>
          <w:numId w:val="4"/>
        </w:numPr>
      </w:pPr>
      <w:r>
        <w:t xml:space="preserve">In Kali Linux: </w:t>
      </w:r>
      <w:r>
        <w:tab/>
      </w:r>
      <w:proofErr w:type="spellStart"/>
      <w:r w:rsidRPr="0015387C">
        <w:rPr>
          <w:b/>
          <w:bCs/>
        </w:rPr>
        <w:t>nmap</w:t>
      </w:r>
      <w:proofErr w:type="spellEnd"/>
      <w:r w:rsidRPr="0015387C">
        <w:rPr>
          <w:b/>
          <w:bCs/>
        </w:rPr>
        <w:t xml:space="preserve"> -T4 -A -v</w:t>
      </w:r>
      <w:r>
        <w:rPr>
          <w:b/>
          <w:bCs/>
        </w:rPr>
        <w:t xml:space="preserve"> 10.10.1.5 &gt;&gt; </w:t>
      </w:r>
      <w:proofErr w:type="spellStart"/>
      <w:r>
        <w:rPr>
          <w:b/>
          <w:bCs/>
        </w:rPr>
        <w:t>nmapscan</w:t>
      </w:r>
      <w:proofErr w:type="spellEnd"/>
    </w:p>
    <w:p w14:paraId="40158CFC" w14:textId="77777777" w:rsidR="004C4587" w:rsidRPr="00F00B3B" w:rsidRDefault="004C4587" w:rsidP="004C4587">
      <w:pPr>
        <w:pStyle w:val="ListParagraph"/>
        <w:numPr>
          <w:ilvl w:val="0"/>
          <w:numId w:val="4"/>
        </w:numPr>
      </w:pPr>
      <w:r>
        <w:t xml:space="preserve">Type: </w:t>
      </w:r>
      <w:r w:rsidRPr="00F00B3B">
        <w:rPr>
          <w:b/>
          <w:bCs/>
        </w:rPr>
        <w:t xml:space="preserve">less </w:t>
      </w:r>
      <w:proofErr w:type="spellStart"/>
      <w:r w:rsidRPr="00F00B3B">
        <w:rPr>
          <w:b/>
          <w:bCs/>
        </w:rPr>
        <w:t>nmapscan</w:t>
      </w:r>
      <w:proofErr w:type="spellEnd"/>
    </w:p>
    <w:p w14:paraId="15CE8288" w14:textId="541B475A" w:rsidR="004C4587" w:rsidRDefault="004C4587" w:rsidP="004C4587">
      <w:pPr>
        <w:pStyle w:val="ListParagraph"/>
        <w:numPr>
          <w:ilvl w:val="0"/>
          <w:numId w:val="4"/>
        </w:numPr>
      </w:pPr>
      <w:r>
        <w:t xml:space="preserve">Press the spacebar to go through the report. You will see port </w:t>
      </w:r>
      <w:r w:rsidR="00037D4F" w:rsidRPr="00037D4F">
        <w:rPr>
          <w:b/>
        </w:rPr>
        <w:t>21/</w:t>
      </w:r>
      <w:proofErr w:type="spellStart"/>
      <w:r w:rsidR="00037D4F" w:rsidRPr="00037D4F">
        <w:rPr>
          <w:b/>
        </w:rPr>
        <w:t>tcp</w:t>
      </w:r>
      <w:proofErr w:type="spellEnd"/>
      <w:r>
        <w:t xml:space="preserve"> listed.</w:t>
      </w:r>
    </w:p>
    <w:p w14:paraId="0956300C" w14:textId="3858513B" w:rsidR="00557EC9" w:rsidRDefault="004F1092" w:rsidP="00842419">
      <w:pPr>
        <w:pStyle w:val="ListParagraph"/>
        <w:numPr>
          <w:ilvl w:val="0"/>
          <w:numId w:val="4"/>
        </w:numPr>
      </w:pPr>
      <w:r>
        <w:t>Note the version of the ftp daemon:</w:t>
      </w:r>
      <w:r w:rsidR="00CB2E3A">
        <w:t xml:space="preserve"> </w:t>
      </w:r>
      <w:proofErr w:type="spellStart"/>
      <w:r w:rsidR="000A2D05" w:rsidRPr="00FF6A41">
        <w:rPr>
          <w:b/>
          <w:bCs/>
        </w:rPr>
        <w:t>vsftpd</w:t>
      </w:r>
      <w:proofErr w:type="spellEnd"/>
      <w:r w:rsidR="000A2D05" w:rsidRPr="00FF6A41">
        <w:rPr>
          <w:b/>
          <w:bCs/>
        </w:rPr>
        <w:t xml:space="preserve"> 2.3.4</w:t>
      </w:r>
    </w:p>
    <w:p w14:paraId="17A72C37" w14:textId="4214F576" w:rsidR="00CB2E3A" w:rsidRDefault="00CB2E3A" w:rsidP="00842419">
      <w:pPr>
        <w:pStyle w:val="ListParagraph"/>
        <w:numPr>
          <w:ilvl w:val="0"/>
          <w:numId w:val="4"/>
        </w:numPr>
      </w:pPr>
      <w:r>
        <w:t xml:space="preserve">Do a web search for </w:t>
      </w:r>
      <w:proofErr w:type="spellStart"/>
      <w:r w:rsidR="00FF6A41" w:rsidRPr="00FF6A41">
        <w:rPr>
          <w:b/>
          <w:bCs/>
        </w:rPr>
        <w:t>vsftpd</w:t>
      </w:r>
      <w:proofErr w:type="spellEnd"/>
      <w:r w:rsidR="00FF6A41" w:rsidRPr="00FF6A41">
        <w:rPr>
          <w:b/>
          <w:bCs/>
        </w:rPr>
        <w:t xml:space="preserve"> 2.3.4</w:t>
      </w:r>
      <w:r w:rsidR="00FF6A41">
        <w:rPr>
          <w:b/>
          <w:bCs/>
        </w:rPr>
        <w:t xml:space="preserve"> exploit</w:t>
      </w:r>
    </w:p>
    <w:p w14:paraId="7B1BBA61" w14:textId="14622970" w:rsidR="00CB2E3A" w:rsidRPr="00F24570" w:rsidRDefault="00F24570" w:rsidP="00842419">
      <w:pPr>
        <w:pStyle w:val="ListParagraph"/>
        <w:numPr>
          <w:ilvl w:val="0"/>
          <w:numId w:val="4"/>
        </w:numPr>
      </w:pPr>
      <w:r>
        <w:t xml:space="preserve">The first page returned should be from Rapid7 </w:t>
      </w:r>
      <w:r>
        <w:sym w:font="Wingdings" w:char="F0E0"/>
      </w:r>
      <w:r>
        <w:t xml:space="preserve"> </w:t>
      </w:r>
      <w:r w:rsidRPr="00F24570">
        <w:rPr>
          <w:b/>
          <w:bCs/>
        </w:rPr>
        <w:t>VSFTPD v2.3.4 Backdoor Command Execution</w:t>
      </w:r>
      <w:r>
        <w:rPr>
          <w:b/>
          <w:bCs/>
        </w:rPr>
        <w:t>.</w:t>
      </w:r>
    </w:p>
    <w:p w14:paraId="14DC7685" w14:textId="363D5C06" w:rsidR="00F24570" w:rsidRPr="00301C21" w:rsidRDefault="004551D0" w:rsidP="00842419">
      <w:pPr>
        <w:pStyle w:val="ListParagraph"/>
        <w:numPr>
          <w:ilvl w:val="0"/>
          <w:numId w:val="4"/>
        </w:numPr>
      </w:pPr>
      <w:r>
        <w:t xml:space="preserve">Run </w:t>
      </w:r>
      <w:r w:rsidR="006A6D7F">
        <w:t xml:space="preserve">the </w:t>
      </w:r>
      <w:r>
        <w:t xml:space="preserve">Metasploit </w:t>
      </w:r>
      <w:r w:rsidR="006A6D7F">
        <w:t xml:space="preserve">program from Kali Linux </w:t>
      </w:r>
      <w:r>
        <w:t xml:space="preserve">with the command: </w:t>
      </w:r>
      <w:proofErr w:type="spellStart"/>
      <w:r w:rsidRPr="004551D0">
        <w:rPr>
          <w:b/>
          <w:bCs/>
        </w:rPr>
        <w:t>msfconsole</w:t>
      </w:r>
      <w:proofErr w:type="spellEnd"/>
    </w:p>
    <w:p w14:paraId="308BF757" w14:textId="25692D46" w:rsidR="00301C21" w:rsidRPr="00301C21" w:rsidRDefault="00301C21" w:rsidP="00842419">
      <w:pPr>
        <w:pStyle w:val="ListParagraph"/>
        <w:numPr>
          <w:ilvl w:val="0"/>
          <w:numId w:val="4"/>
        </w:numPr>
      </w:pPr>
      <w:r w:rsidRPr="00301C21">
        <w:t xml:space="preserve">Run the following command to launch the </w:t>
      </w:r>
      <w:proofErr w:type="spellStart"/>
      <w:r w:rsidRPr="00301C21">
        <w:t>vsftpd</w:t>
      </w:r>
      <w:proofErr w:type="spellEnd"/>
      <w:r w:rsidRPr="00301C21">
        <w:t xml:space="preserve"> backdoor exploit package.</w:t>
      </w:r>
    </w:p>
    <w:p w14:paraId="1DA6F457" w14:textId="4EFA937F" w:rsidR="004551D0" w:rsidRDefault="00301C21" w:rsidP="00301C21">
      <w:pPr>
        <w:ind w:left="360"/>
      </w:pPr>
      <w:r>
        <w:rPr>
          <w:noProof/>
        </w:rPr>
        <w:drawing>
          <wp:inline distT="0" distB="0" distL="0" distR="0" wp14:anchorId="22B43E26" wp14:editId="79805AF5">
            <wp:extent cx="3666667" cy="171429"/>
            <wp:effectExtent l="38100" t="38100" r="8636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7142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94A65" w14:textId="6F8321AB" w:rsidR="00301C21" w:rsidRPr="007603C6" w:rsidRDefault="00206075" w:rsidP="00842419">
      <w:pPr>
        <w:pStyle w:val="ListParagraph"/>
        <w:numPr>
          <w:ilvl w:val="0"/>
          <w:numId w:val="4"/>
        </w:numPr>
      </w:pPr>
      <w:r>
        <w:t xml:space="preserve">To show the options that can be set, type: </w:t>
      </w:r>
      <w:r w:rsidRPr="00206075">
        <w:rPr>
          <w:b/>
          <w:bCs/>
        </w:rPr>
        <w:t>show options</w:t>
      </w:r>
    </w:p>
    <w:p w14:paraId="14AF7E75" w14:textId="63D02FD4" w:rsidR="007603C6" w:rsidRDefault="00A80847" w:rsidP="00842419">
      <w:pPr>
        <w:pStyle w:val="ListParagraph"/>
        <w:numPr>
          <w:ilvl w:val="0"/>
          <w:numId w:val="4"/>
        </w:numPr>
      </w:pPr>
      <w:r>
        <w:lastRenderedPageBreak/>
        <w:t>The exploit is already set to port 21.</w:t>
      </w:r>
    </w:p>
    <w:p w14:paraId="44C7B96C" w14:textId="63C6144C" w:rsidR="00887175" w:rsidRDefault="00887175" w:rsidP="00842419">
      <w:pPr>
        <w:pStyle w:val="ListParagraph"/>
        <w:numPr>
          <w:ilvl w:val="0"/>
          <w:numId w:val="4"/>
        </w:numPr>
      </w:pPr>
      <w:r>
        <w:t xml:space="preserve">Use the </w:t>
      </w:r>
      <w:r w:rsidRPr="007B1CB5">
        <w:rPr>
          <w:b/>
          <w:bCs/>
        </w:rPr>
        <w:t>set RHOS</w:t>
      </w:r>
      <w:r w:rsidR="007B1CB5" w:rsidRPr="007B1CB5">
        <w:rPr>
          <w:b/>
          <w:bCs/>
        </w:rPr>
        <w:t>T</w:t>
      </w:r>
      <w:r>
        <w:t xml:space="preserve"> command to set the IP address of the ftp server</w:t>
      </w:r>
      <w:r w:rsidR="00DD2064">
        <w:t xml:space="preserve"> on </w:t>
      </w:r>
      <w:proofErr w:type="spellStart"/>
      <w:r w:rsidR="00DD2064">
        <w:t>Metasploitable</w:t>
      </w:r>
      <w:proofErr w:type="spellEnd"/>
      <w:r w:rsidR="00DD2064">
        <w:t xml:space="preserve"> 2.</w:t>
      </w:r>
    </w:p>
    <w:p w14:paraId="482A48B3" w14:textId="09DB3C0A" w:rsidR="00A80847" w:rsidRDefault="00887175" w:rsidP="00887175">
      <w:pPr>
        <w:ind w:left="360"/>
      </w:pPr>
      <w:r>
        <w:rPr>
          <w:noProof/>
        </w:rPr>
        <w:drawing>
          <wp:inline distT="0" distB="0" distL="0" distR="0" wp14:anchorId="75BB71BB" wp14:editId="66DB3FA3">
            <wp:extent cx="5085714" cy="476190"/>
            <wp:effectExtent l="38100" t="38100" r="9652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761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FC862" w14:textId="77777777" w:rsidR="005029B4" w:rsidRPr="005029B4" w:rsidRDefault="0094797B" w:rsidP="00842419">
      <w:pPr>
        <w:pStyle w:val="ListParagraph"/>
        <w:numPr>
          <w:ilvl w:val="0"/>
          <w:numId w:val="4"/>
        </w:numPr>
      </w:pPr>
      <w:r w:rsidRPr="0094797B">
        <w:rPr>
          <w:b/>
          <w:bCs/>
        </w:rPr>
        <w:t>s</w:t>
      </w:r>
      <w:r w:rsidR="00BB64E2" w:rsidRPr="0094797B">
        <w:rPr>
          <w:b/>
          <w:bCs/>
        </w:rPr>
        <w:t>how options</w:t>
      </w:r>
    </w:p>
    <w:p w14:paraId="3A9B0FAB" w14:textId="7B8B24B8" w:rsidR="00887175" w:rsidRDefault="005029B4" w:rsidP="00842419">
      <w:pPr>
        <w:pStyle w:val="ListParagraph"/>
        <w:numPr>
          <w:ilvl w:val="0"/>
          <w:numId w:val="4"/>
        </w:numPr>
      </w:pPr>
      <w:bookmarkStart w:id="2" w:name="_Hlk90496707"/>
      <w:r>
        <w:t>I</w:t>
      </w:r>
      <w:r w:rsidR="00BB64E2">
        <w:t>nsert a screenshot of your options.</w:t>
      </w:r>
    </w:p>
    <w:sdt>
      <w:sdtPr>
        <w:rPr>
          <w:rStyle w:val="Red"/>
        </w:rPr>
        <w:id w:val="1365483583"/>
        <w:placeholder>
          <w:docPart w:val="D56A0C3C3C6444B7AB7605C4DD1B4D22"/>
        </w:placeholder>
        <w:showingPlcHdr/>
      </w:sdtPr>
      <w:sdtEndPr>
        <w:rPr>
          <w:rStyle w:val="Red"/>
        </w:rPr>
      </w:sdtEndPr>
      <w:sdtContent>
        <w:p w14:paraId="169BD7B8" w14:textId="77777777" w:rsidR="00036FA4" w:rsidRDefault="00036FA4" w:rsidP="00036FA4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2"/>
    <w:p w14:paraId="0EAC0122" w14:textId="234C3534" w:rsidR="00BB64E2" w:rsidRPr="00842419" w:rsidRDefault="00842419" w:rsidP="00842419">
      <w:pPr>
        <w:pStyle w:val="ListParagraph"/>
        <w:numPr>
          <w:ilvl w:val="0"/>
          <w:numId w:val="4"/>
        </w:numPr>
      </w:pPr>
      <w:r>
        <w:t xml:space="preserve">To run the exploit, type </w:t>
      </w:r>
      <w:r w:rsidRPr="00842419">
        <w:rPr>
          <w:b/>
          <w:bCs/>
        </w:rPr>
        <w:t>exploit</w:t>
      </w:r>
    </w:p>
    <w:p w14:paraId="3DA1D878" w14:textId="10528F66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If this fails, run it again. </w:t>
      </w:r>
    </w:p>
    <w:p w14:paraId="4A5403E9" w14:textId="5AE99CF7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come to a screen like this. </w:t>
      </w:r>
    </w:p>
    <w:p w14:paraId="4F37A5F7" w14:textId="64C69A07" w:rsidR="00842419" w:rsidRDefault="00842419" w:rsidP="00842419">
      <w:pPr>
        <w:ind w:left="360"/>
      </w:pPr>
      <w:r>
        <w:rPr>
          <w:noProof/>
        </w:rPr>
        <w:drawing>
          <wp:inline distT="0" distB="0" distL="0" distR="0" wp14:anchorId="0518E926" wp14:editId="5BA660DD">
            <wp:extent cx="5943600" cy="1838325"/>
            <wp:effectExtent l="38100" t="3810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55FD3" w14:textId="10088238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Type </w:t>
      </w:r>
      <w:r w:rsidRPr="00842419">
        <w:rPr>
          <w:b/>
          <w:bCs/>
        </w:rPr>
        <w:t>id</w:t>
      </w:r>
      <w:r>
        <w:t xml:space="preserve"> It should show that you are root.</w:t>
      </w:r>
    </w:p>
    <w:p w14:paraId="200F33A4" w14:textId="73F868F0" w:rsidR="00826107" w:rsidRDefault="00826107" w:rsidP="00842419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 w:rsidRPr="00826107">
        <w:rPr>
          <w:b/>
          <w:bCs/>
        </w:rPr>
        <w:t>uname</w:t>
      </w:r>
      <w:proofErr w:type="spellEnd"/>
      <w:r w:rsidRPr="00826107">
        <w:rPr>
          <w:b/>
          <w:bCs/>
        </w:rPr>
        <w:t xml:space="preserve"> -a</w:t>
      </w:r>
      <w:r w:rsidR="002704D7">
        <w:rPr>
          <w:b/>
          <w:bCs/>
        </w:rPr>
        <w:t xml:space="preserve"> </w:t>
      </w:r>
      <w:r w:rsidR="002704D7">
        <w:t xml:space="preserve">You should see that you are on the </w:t>
      </w:r>
      <w:proofErr w:type="spellStart"/>
      <w:r w:rsidR="00D01761">
        <w:t>M</w:t>
      </w:r>
      <w:r w:rsidR="002704D7">
        <w:t>etasploitable</w:t>
      </w:r>
      <w:proofErr w:type="spellEnd"/>
      <w:r w:rsidR="002704D7">
        <w:t xml:space="preserve"> server.</w:t>
      </w:r>
    </w:p>
    <w:p w14:paraId="21992D5D" w14:textId="1855BB60" w:rsidR="00842419" w:rsidRDefault="00842419" w:rsidP="00842419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-1574881646"/>
        <w:placeholder>
          <w:docPart w:val="2988ADA7D467431D899FD3B1361B0D97"/>
        </w:placeholder>
        <w:showingPlcHdr/>
      </w:sdtPr>
      <w:sdtEndPr>
        <w:rPr>
          <w:rStyle w:val="Red"/>
        </w:rPr>
      </w:sdtEndPr>
      <w:sdtContent>
        <w:p w14:paraId="6924956F" w14:textId="77777777" w:rsidR="00842419" w:rsidRDefault="00842419" w:rsidP="00842419">
          <w:pPr>
            <w:ind w:left="360"/>
            <w:rPr>
              <w:rStyle w:val="Red"/>
            </w:rPr>
          </w:pPr>
          <w:r w:rsidRPr="0084241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8362AF7" w14:textId="5F1B8F80" w:rsidR="00842419" w:rsidRPr="00842419" w:rsidRDefault="00F324E4" w:rsidP="00842419">
      <w:pPr>
        <w:pStyle w:val="ListParagraph"/>
        <w:numPr>
          <w:ilvl w:val="0"/>
          <w:numId w:val="4"/>
        </w:numPr>
      </w:pPr>
      <w:r>
        <w:t>T</w:t>
      </w:r>
      <w:r w:rsidR="00842419">
        <w:t xml:space="preserve">ype </w:t>
      </w:r>
      <w:r w:rsidR="00842419" w:rsidRPr="00842419">
        <w:rPr>
          <w:b/>
          <w:bCs/>
        </w:rPr>
        <w:t>ls</w:t>
      </w:r>
    </w:p>
    <w:p w14:paraId="711B008C" w14:textId="6862279C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see a file listing on the ftp server. </w:t>
      </w:r>
    </w:p>
    <w:p w14:paraId="71F41901" w14:textId="77777777" w:rsidR="002E750E" w:rsidRDefault="002E750E" w:rsidP="002E750E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-430819727"/>
        <w:placeholder>
          <w:docPart w:val="0CD9F2F27B434170B25383C974CCF243"/>
        </w:placeholder>
        <w:showingPlcHdr/>
      </w:sdtPr>
      <w:sdtEndPr>
        <w:rPr>
          <w:rStyle w:val="Red"/>
        </w:rPr>
      </w:sdtEndPr>
      <w:sdtContent>
        <w:p w14:paraId="3C70357F" w14:textId="77777777" w:rsidR="002E750E" w:rsidRDefault="002E750E" w:rsidP="002E750E">
          <w:pPr>
            <w:ind w:left="360"/>
            <w:rPr>
              <w:rStyle w:val="Red"/>
            </w:rPr>
          </w:pPr>
          <w:r w:rsidRPr="0084241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6064E9" w14:textId="2983D99F" w:rsidR="00842419" w:rsidRDefault="006F7AD5" w:rsidP="00842419">
      <w:pPr>
        <w:pStyle w:val="ListParagraph"/>
        <w:numPr>
          <w:ilvl w:val="0"/>
          <w:numId w:val="4"/>
        </w:numPr>
      </w:pPr>
      <w:r>
        <w:lastRenderedPageBreak/>
        <w:t xml:space="preserve">You can </w:t>
      </w:r>
      <w:r w:rsidR="002E750E">
        <w:t xml:space="preserve">now </w:t>
      </w:r>
      <w:r>
        <w:t>execute any command you wish on the exploited server.</w:t>
      </w:r>
    </w:p>
    <w:p w14:paraId="1001FC0D" w14:textId="70A10B46" w:rsidR="00AA7C1B" w:rsidRDefault="00AA7C1B" w:rsidP="00842419">
      <w:pPr>
        <w:pStyle w:val="ListParagraph"/>
        <w:numPr>
          <w:ilvl w:val="0"/>
          <w:numId w:val="4"/>
        </w:numPr>
      </w:pPr>
      <w:bookmarkStart w:id="3" w:name="_Hlk194904575"/>
      <w:r>
        <w:t xml:space="preserve">Type </w:t>
      </w:r>
      <w:r w:rsidRPr="00AA7C1B">
        <w:rPr>
          <w:b/>
          <w:bCs/>
        </w:rPr>
        <w:t>q</w:t>
      </w:r>
      <w:r>
        <w:t xml:space="preserve"> to exit Metasploit</w:t>
      </w:r>
    </w:p>
    <w:p w14:paraId="57BCA0AF" w14:textId="636CFC61" w:rsidR="00AA7C1B" w:rsidRPr="00AA7C1B" w:rsidRDefault="00AA7C1B" w:rsidP="00842419">
      <w:pPr>
        <w:pStyle w:val="ListParagraph"/>
        <w:numPr>
          <w:ilvl w:val="0"/>
          <w:numId w:val="4"/>
        </w:numPr>
      </w:pPr>
      <w:r>
        <w:t xml:space="preserve">Shut down Kali Linux: </w:t>
      </w:r>
      <w:proofErr w:type="spellStart"/>
      <w:r w:rsidRPr="00AA7C1B">
        <w:rPr>
          <w:b/>
          <w:bCs/>
        </w:rPr>
        <w:t>poweroff</w:t>
      </w:r>
      <w:proofErr w:type="spellEnd"/>
    </w:p>
    <w:p w14:paraId="21C2555D" w14:textId="4E2B44E9" w:rsidR="00AA7C1B" w:rsidRPr="00AA7C1B" w:rsidRDefault="00AA7C1B" w:rsidP="00842419">
      <w:pPr>
        <w:pStyle w:val="ListParagraph"/>
        <w:numPr>
          <w:ilvl w:val="0"/>
          <w:numId w:val="4"/>
        </w:numPr>
      </w:pPr>
      <w:r w:rsidRPr="00AA7C1B">
        <w:t xml:space="preserve">Shut down </w:t>
      </w:r>
      <w:proofErr w:type="spellStart"/>
      <w:r w:rsidRPr="00AA7C1B">
        <w:t>Metasploitable</w:t>
      </w:r>
      <w:proofErr w:type="spellEnd"/>
      <w:r>
        <w:t xml:space="preserve"> 2: </w:t>
      </w:r>
      <w:proofErr w:type="spellStart"/>
      <w:r w:rsidRPr="00AA7C1B">
        <w:rPr>
          <w:b/>
          <w:bCs/>
        </w:rPr>
        <w:t>sudo</w:t>
      </w:r>
      <w:proofErr w:type="spellEnd"/>
      <w:r w:rsidRPr="00AA7C1B">
        <w:rPr>
          <w:b/>
          <w:bCs/>
        </w:rPr>
        <w:t xml:space="preserve"> </w:t>
      </w:r>
      <w:proofErr w:type="spellStart"/>
      <w:r w:rsidRPr="00AA7C1B">
        <w:rPr>
          <w:b/>
          <w:bCs/>
        </w:rPr>
        <w:t>poweroff</w:t>
      </w:r>
      <w:proofErr w:type="spellEnd"/>
    </w:p>
    <w:p w14:paraId="5BEE8B07" w14:textId="28DBB126" w:rsidR="001E1339" w:rsidRDefault="004D10CE" w:rsidP="004D10CE">
      <w:pPr>
        <w:pStyle w:val="Heading2"/>
      </w:pPr>
      <w:bookmarkStart w:id="4" w:name="_Toc194904732"/>
      <w:bookmarkEnd w:id="3"/>
      <w:r>
        <w:t>Assignment Submission</w:t>
      </w:r>
      <w:bookmarkEnd w:id="4"/>
    </w:p>
    <w:p w14:paraId="311B39BB" w14:textId="4536E43E" w:rsidR="004D10CE" w:rsidRPr="004D10CE" w:rsidRDefault="004D10CE" w:rsidP="004D10CE">
      <w:r>
        <w:t>Attach this completed document to the assignment in Blackboard.</w:t>
      </w:r>
    </w:p>
    <w:sectPr w:rsidR="004D10CE" w:rsidRPr="004D10CE" w:rsidSect="00844B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DC2E" w14:textId="77777777" w:rsidR="00713407" w:rsidRDefault="00713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3CB6" w14:textId="6BC2E425" w:rsidR="00E31F6C" w:rsidRPr="00AB57D0" w:rsidRDefault="00DC09B6" w:rsidP="00B72264">
    <w:pPr>
      <w:pStyle w:val="Footer"/>
      <w:tabs>
        <w:tab w:val="center" w:pos="5040"/>
        <w:tab w:val="right" w:pos="10080"/>
      </w:tabs>
    </w:pPr>
    <w:r>
      <w:t>Metasploit FTP Vulnerability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BA5202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="00E31F6C" w:rsidRPr="00A87D54">
      <w:tab/>
      <w:t xml:space="preserve">Revised: </w:t>
    </w:r>
    <w:r w:rsidR="00713407">
      <w:fldChar w:fldCharType="begin"/>
    </w:r>
    <w:r w:rsidR="00713407">
      <w:instrText xml:space="preserve"> SAVEDATE  \@ "M/d/yyyy" \* MERGEFORMAT </w:instrText>
    </w:r>
    <w:r w:rsidR="00713407">
      <w:fldChar w:fldCharType="separate"/>
    </w:r>
    <w:r w:rsidR="007C47BE">
      <w:rPr>
        <w:noProof/>
      </w:rPr>
      <w:t>4/7/2025</w:t>
    </w:r>
    <w:r w:rsidR="0071340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02850" w14:textId="77777777" w:rsidR="00713407" w:rsidRDefault="0071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C4B4" w14:textId="77777777" w:rsidR="00713407" w:rsidRDefault="00713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345B3" w14:textId="77777777" w:rsidR="00713407" w:rsidRDefault="007134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06F59" w14:textId="77777777" w:rsidR="00713407" w:rsidRDefault="00713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2E7C2C"/>
    <w:multiLevelType w:val="hybridMultilevel"/>
    <w:tmpl w:val="8982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8528954">
    <w:abstractNumId w:val="23"/>
  </w:num>
  <w:num w:numId="2" w16cid:durableId="1612931153">
    <w:abstractNumId w:val="21"/>
  </w:num>
  <w:num w:numId="3" w16cid:durableId="480999995">
    <w:abstractNumId w:val="30"/>
  </w:num>
  <w:num w:numId="4" w16cid:durableId="371685790">
    <w:abstractNumId w:val="12"/>
  </w:num>
  <w:num w:numId="5" w16cid:durableId="583420847">
    <w:abstractNumId w:val="18"/>
  </w:num>
  <w:num w:numId="6" w16cid:durableId="1563441413">
    <w:abstractNumId w:val="42"/>
  </w:num>
  <w:num w:numId="7" w16cid:durableId="436146372">
    <w:abstractNumId w:val="11"/>
  </w:num>
  <w:num w:numId="8" w16cid:durableId="268632116">
    <w:abstractNumId w:val="37"/>
  </w:num>
  <w:num w:numId="9" w16cid:durableId="509492838">
    <w:abstractNumId w:val="13"/>
  </w:num>
  <w:num w:numId="10" w16cid:durableId="72430864">
    <w:abstractNumId w:val="24"/>
  </w:num>
  <w:num w:numId="11" w16cid:durableId="100955658">
    <w:abstractNumId w:val="10"/>
  </w:num>
  <w:num w:numId="12" w16cid:durableId="1443457710">
    <w:abstractNumId w:val="9"/>
  </w:num>
  <w:num w:numId="13" w16cid:durableId="1916278075">
    <w:abstractNumId w:val="31"/>
  </w:num>
  <w:num w:numId="14" w16cid:durableId="905843139">
    <w:abstractNumId w:val="0"/>
  </w:num>
  <w:num w:numId="15" w16cid:durableId="335696849">
    <w:abstractNumId w:val="32"/>
  </w:num>
  <w:num w:numId="16" w16cid:durableId="2080978323">
    <w:abstractNumId w:val="35"/>
  </w:num>
  <w:num w:numId="17" w16cid:durableId="1082140895">
    <w:abstractNumId w:val="28"/>
  </w:num>
  <w:num w:numId="18" w16cid:durableId="204754730">
    <w:abstractNumId w:val="25"/>
  </w:num>
  <w:num w:numId="19" w16cid:durableId="20863131">
    <w:abstractNumId w:val="41"/>
  </w:num>
  <w:num w:numId="20" w16cid:durableId="1895580775">
    <w:abstractNumId w:val="15"/>
  </w:num>
  <w:num w:numId="21" w16cid:durableId="918639738">
    <w:abstractNumId w:val="17"/>
  </w:num>
  <w:num w:numId="22" w16cid:durableId="263849467">
    <w:abstractNumId w:val="4"/>
  </w:num>
  <w:num w:numId="23" w16cid:durableId="173804575">
    <w:abstractNumId w:val="16"/>
  </w:num>
  <w:num w:numId="24" w16cid:durableId="1581522901">
    <w:abstractNumId w:val="34"/>
  </w:num>
  <w:num w:numId="25" w16cid:durableId="443773695">
    <w:abstractNumId w:val="38"/>
  </w:num>
  <w:num w:numId="26" w16cid:durableId="703871268">
    <w:abstractNumId w:val="7"/>
  </w:num>
  <w:num w:numId="27" w16cid:durableId="165481584">
    <w:abstractNumId w:val="40"/>
  </w:num>
  <w:num w:numId="28" w16cid:durableId="2019111617">
    <w:abstractNumId w:val="5"/>
  </w:num>
  <w:num w:numId="29" w16cid:durableId="2007052394">
    <w:abstractNumId w:val="39"/>
  </w:num>
  <w:num w:numId="30" w16cid:durableId="921764472">
    <w:abstractNumId w:val="22"/>
  </w:num>
  <w:num w:numId="31" w16cid:durableId="238752407">
    <w:abstractNumId w:val="14"/>
  </w:num>
  <w:num w:numId="32" w16cid:durableId="1533609125">
    <w:abstractNumId w:val="6"/>
  </w:num>
  <w:num w:numId="33" w16cid:durableId="714735685">
    <w:abstractNumId w:val="20"/>
  </w:num>
  <w:num w:numId="34" w16cid:durableId="1411655324">
    <w:abstractNumId w:val="29"/>
  </w:num>
  <w:num w:numId="35" w16cid:durableId="2002191832">
    <w:abstractNumId w:val="1"/>
  </w:num>
  <w:num w:numId="36" w16cid:durableId="1899200298">
    <w:abstractNumId w:val="36"/>
  </w:num>
  <w:num w:numId="37" w16cid:durableId="1987464110">
    <w:abstractNumId w:val="19"/>
  </w:num>
  <w:num w:numId="38" w16cid:durableId="657998528">
    <w:abstractNumId w:val="8"/>
  </w:num>
  <w:num w:numId="39" w16cid:durableId="1200974345">
    <w:abstractNumId w:val="27"/>
  </w:num>
  <w:num w:numId="40" w16cid:durableId="1593003039">
    <w:abstractNumId w:val="2"/>
  </w:num>
  <w:num w:numId="41" w16cid:durableId="501042200">
    <w:abstractNumId w:val="26"/>
  </w:num>
  <w:num w:numId="42" w16cid:durableId="1649556085">
    <w:abstractNumId w:val="33"/>
  </w:num>
  <w:num w:numId="43" w16cid:durableId="57713041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232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4F8"/>
    <w:rsid w:val="00011DDF"/>
    <w:rsid w:val="00012210"/>
    <w:rsid w:val="00013951"/>
    <w:rsid w:val="00015C1D"/>
    <w:rsid w:val="000177F1"/>
    <w:rsid w:val="00021BBD"/>
    <w:rsid w:val="00022209"/>
    <w:rsid w:val="00022560"/>
    <w:rsid w:val="00031A00"/>
    <w:rsid w:val="00033878"/>
    <w:rsid w:val="00033F40"/>
    <w:rsid w:val="00034786"/>
    <w:rsid w:val="00036FA4"/>
    <w:rsid w:val="00037643"/>
    <w:rsid w:val="00037D4F"/>
    <w:rsid w:val="00043E69"/>
    <w:rsid w:val="0004438C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4968"/>
    <w:rsid w:val="0007535C"/>
    <w:rsid w:val="00075CF4"/>
    <w:rsid w:val="00076330"/>
    <w:rsid w:val="0007638D"/>
    <w:rsid w:val="000778E9"/>
    <w:rsid w:val="00077F9C"/>
    <w:rsid w:val="00080590"/>
    <w:rsid w:val="0008155F"/>
    <w:rsid w:val="00084255"/>
    <w:rsid w:val="00085BBB"/>
    <w:rsid w:val="000934F3"/>
    <w:rsid w:val="000958EF"/>
    <w:rsid w:val="000A1770"/>
    <w:rsid w:val="000A2D05"/>
    <w:rsid w:val="000A3DCB"/>
    <w:rsid w:val="000A496F"/>
    <w:rsid w:val="000A5D20"/>
    <w:rsid w:val="000C35A3"/>
    <w:rsid w:val="000D1831"/>
    <w:rsid w:val="000D318C"/>
    <w:rsid w:val="000E2A1B"/>
    <w:rsid w:val="000E3373"/>
    <w:rsid w:val="000E3502"/>
    <w:rsid w:val="000E448D"/>
    <w:rsid w:val="000E530F"/>
    <w:rsid w:val="000E6FEF"/>
    <w:rsid w:val="000F1FB1"/>
    <w:rsid w:val="000F2244"/>
    <w:rsid w:val="000F2EA9"/>
    <w:rsid w:val="000F55C3"/>
    <w:rsid w:val="00101457"/>
    <w:rsid w:val="00103243"/>
    <w:rsid w:val="0010343A"/>
    <w:rsid w:val="00111588"/>
    <w:rsid w:val="001143F0"/>
    <w:rsid w:val="00116C75"/>
    <w:rsid w:val="0012154E"/>
    <w:rsid w:val="001224DD"/>
    <w:rsid w:val="00123216"/>
    <w:rsid w:val="00123965"/>
    <w:rsid w:val="00126FB6"/>
    <w:rsid w:val="001273E9"/>
    <w:rsid w:val="00127DAA"/>
    <w:rsid w:val="0013594D"/>
    <w:rsid w:val="001367DA"/>
    <w:rsid w:val="001477B3"/>
    <w:rsid w:val="00152244"/>
    <w:rsid w:val="001539FB"/>
    <w:rsid w:val="00155050"/>
    <w:rsid w:val="001564AE"/>
    <w:rsid w:val="00173106"/>
    <w:rsid w:val="001743A5"/>
    <w:rsid w:val="00174790"/>
    <w:rsid w:val="00174C91"/>
    <w:rsid w:val="00174DC1"/>
    <w:rsid w:val="00176A9B"/>
    <w:rsid w:val="001808E7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339"/>
    <w:rsid w:val="001E1E6F"/>
    <w:rsid w:val="001E2EC3"/>
    <w:rsid w:val="001E324A"/>
    <w:rsid w:val="001E6110"/>
    <w:rsid w:val="001F0310"/>
    <w:rsid w:val="001F07B4"/>
    <w:rsid w:val="001F1CD4"/>
    <w:rsid w:val="001F2D2B"/>
    <w:rsid w:val="001F78A2"/>
    <w:rsid w:val="002003C6"/>
    <w:rsid w:val="0020198D"/>
    <w:rsid w:val="00202867"/>
    <w:rsid w:val="00204E39"/>
    <w:rsid w:val="0020596F"/>
    <w:rsid w:val="00206075"/>
    <w:rsid w:val="0020748B"/>
    <w:rsid w:val="00210FCA"/>
    <w:rsid w:val="00211F91"/>
    <w:rsid w:val="00225E9D"/>
    <w:rsid w:val="00227E0A"/>
    <w:rsid w:val="0023406B"/>
    <w:rsid w:val="0023418B"/>
    <w:rsid w:val="0024089A"/>
    <w:rsid w:val="002415C2"/>
    <w:rsid w:val="00241813"/>
    <w:rsid w:val="00251F8F"/>
    <w:rsid w:val="00263124"/>
    <w:rsid w:val="00265D9B"/>
    <w:rsid w:val="00266AA0"/>
    <w:rsid w:val="002704D7"/>
    <w:rsid w:val="002714B3"/>
    <w:rsid w:val="0027474D"/>
    <w:rsid w:val="00274C82"/>
    <w:rsid w:val="00275ED9"/>
    <w:rsid w:val="00281E27"/>
    <w:rsid w:val="00282D19"/>
    <w:rsid w:val="002857DA"/>
    <w:rsid w:val="00296018"/>
    <w:rsid w:val="00297585"/>
    <w:rsid w:val="002A10CF"/>
    <w:rsid w:val="002A1C48"/>
    <w:rsid w:val="002A47CE"/>
    <w:rsid w:val="002A6342"/>
    <w:rsid w:val="002A777E"/>
    <w:rsid w:val="002B4026"/>
    <w:rsid w:val="002B5F4B"/>
    <w:rsid w:val="002B7224"/>
    <w:rsid w:val="002C0846"/>
    <w:rsid w:val="002C0EF8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E750E"/>
    <w:rsid w:val="002F035A"/>
    <w:rsid w:val="002F1368"/>
    <w:rsid w:val="002F2D02"/>
    <w:rsid w:val="002F38F1"/>
    <w:rsid w:val="002F4E9B"/>
    <w:rsid w:val="00300A22"/>
    <w:rsid w:val="00301C21"/>
    <w:rsid w:val="003030AD"/>
    <w:rsid w:val="00307B74"/>
    <w:rsid w:val="00310ED4"/>
    <w:rsid w:val="00316A42"/>
    <w:rsid w:val="00317653"/>
    <w:rsid w:val="00320ECB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6748"/>
    <w:rsid w:val="003467A9"/>
    <w:rsid w:val="003521EA"/>
    <w:rsid w:val="00352D7A"/>
    <w:rsid w:val="003574B2"/>
    <w:rsid w:val="00360730"/>
    <w:rsid w:val="00362501"/>
    <w:rsid w:val="00362855"/>
    <w:rsid w:val="00364EDB"/>
    <w:rsid w:val="00371C3B"/>
    <w:rsid w:val="003764E1"/>
    <w:rsid w:val="00381729"/>
    <w:rsid w:val="00382FD0"/>
    <w:rsid w:val="0038353E"/>
    <w:rsid w:val="003904D6"/>
    <w:rsid w:val="00390F30"/>
    <w:rsid w:val="003920C6"/>
    <w:rsid w:val="0039326C"/>
    <w:rsid w:val="0039336C"/>
    <w:rsid w:val="003939E8"/>
    <w:rsid w:val="00394088"/>
    <w:rsid w:val="003A1584"/>
    <w:rsid w:val="003A63AE"/>
    <w:rsid w:val="003A6739"/>
    <w:rsid w:val="003A69CD"/>
    <w:rsid w:val="003A6C1A"/>
    <w:rsid w:val="003A7C7E"/>
    <w:rsid w:val="003B1843"/>
    <w:rsid w:val="003B4B95"/>
    <w:rsid w:val="003B5A3B"/>
    <w:rsid w:val="003B6DC1"/>
    <w:rsid w:val="003C5F42"/>
    <w:rsid w:val="003C78FD"/>
    <w:rsid w:val="003D1802"/>
    <w:rsid w:val="003D1F9D"/>
    <w:rsid w:val="003D5745"/>
    <w:rsid w:val="003D6C62"/>
    <w:rsid w:val="003E22FE"/>
    <w:rsid w:val="003E2375"/>
    <w:rsid w:val="003E3167"/>
    <w:rsid w:val="003F2990"/>
    <w:rsid w:val="003F348C"/>
    <w:rsid w:val="00414E93"/>
    <w:rsid w:val="0042040B"/>
    <w:rsid w:val="00421B24"/>
    <w:rsid w:val="0042437F"/>
    <w:rsid w:val="00424C4E"/>
    <w:rsid w:val="00426AE6"/>
    <w:rsid w:val="0042754F"/>
    <w:rsid w:val="004309C2"/>
    <w:rsid w:val="004325E3"/>
    <w:rsid w:val="00435492"/>
    <w:rsid w:val="004361A3"/>
    <w:rsid w:val="004365AC"/>
    <w:rsid w:val="004402AB"/>
    <w:rsid w:val="00441909"/>
    <w:rsid w:val="004433B3"/>
    <w:rsid w:val="00443F10"/>
    <w:rsid w:val="00447072"/>
    <w:rsid w:val="004501E1"/>
    <w:rsid w:val="00452F87"/>
    <w:rsid w:val="004551D0"/>
    <w:rsid w:val="00455725"/>
    <w:rsid w:val="004567F1"/>
    <w:rsid w:val="00461B03"/>
    <w:rsid w:val="00462B23"/>
    <w:rsid w:val="00464144"/>
    <w:rsid w:val="004658D6"/>
    <w:rsid w:val="00465CE1"/>
    <w:rsid w:val="0046737E"/>
    <w:rsid w:val="00470D52"/>
    <w:rsid w:val="00471BA6"/>
    <w:rsid w:val="0047224F"/>
    <w:rsid w:val="00473139"/>
    <w:rsid w:val="00473DEC"/>
    <w:rsid w:val="004766DC"/>
    <w:rsid w:val="00476D44"/>
    <w:rsid w:val="0047735D"/>
    <w:rsid w:val="00480270"/>
    <w:rsid w:val="00483980"/>
    <w:rsid w:val="00483D9A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F1B"/>
    <w:rsid w:val="004B375E"/>
    <w:rsid w:val="004B3E38"/>
    <w:rsid w:val="004B66BF"/>
    <w:rsid w:val="004C1055"/>
    <w:rsid w:val="004C37B1"/>
    <w:rsid w:val="004C4587"/>
    <w:rsid w:val="004C52E3"/>
    <w:rsid w:val="004C530B"/>
    <w:rsid w:val="004C55AE"/>
    <w:rsid w:val="004C7999"/>
    <w:rsid w:val="004D02C2"/>
    <w:rsid w:val="004D10CE"/>
    <w:rsid w:val="004D2170"/>
    <w:rsid w:val="004D365A"/>
    <w:rsid w:val="004D3761"/>
    <w:rsid w:val="004D45BC"/>
    <w:rsid w:val="004D7E49"/>
    <w:rsid w:val="004E0219"/>
    <w:rsid w:val="004E0C26"/>
    <w:rsid w:val="004E2AC7"/>
    <w:rsid w:val="004E2B8A"/>
    <w:rsid w:val="004E5185"/>
    <w:rsid w:val="004E5E15"/>
    <w:rsid w:val="004F0CF1"/>
    <w:rsid w:val="004F1092"/>
    <w:rsid w:val="004F2AC7"/>
    <w:rsid w:val="005012DE"/>
    <w:rsid w:val="005029B4"/>
    <w:rsid w:val="00502E81"/>
    <w:rsid w:val="00506930"/>
    <w:rsid w:val="00507C1D"/>
    <w:rsid w:val="005125B5"/>
    <w:rsid w:val="005135F4"/>
    <w:rsid w:val="005215B3"/>
    <w:rsid w:val="0052366C"/>
    <w:rsid w:val="005255CF"/>
    <w:rsid w:val="00530898"/>
    <w:rsid w:val="00531C69"/>
    <w:rsid w:val="00534553"/>
    <w:rsid w:val="00537E1C"/>
    <w:rsid w:val="00540EE5"/>
    <w:rsid w:val="005449C5"/>
    <w:rsid w:val="005469B1"/>
    <w:rsid w:val="00550DB8"/>
    <w:rsid w:val="00551727"/>
    <w:rsid w:val="00553AB1"/>
    <w:rsid w:val="00554B04"/>
    <w:rsid w:val="005554FC"/>
    <w:rsid w:val="005566E8"/>
    <w:rsid w:val="00556B0A"/>
    <w:rsid w:val="00557EC9"/>
    <w:rsid w:val="005644F1"/>
    <w:rsid w:val="00572F14"/>
    <w:rsid w:val="005733AC"/>
    <w:rsid w:val="0057570F"/>
    <w:rsid w:val="005768C9"/>
    <w:rsid w:val="00580946"/>
    <w:rsid w:val="00580B8C"/>
    <w:rsid w:val="0058313D"/>
    <w:rsid w:val="005839B3"/>
    <w:rsid w:val="00583B74"/>
    <w:rsid w:val="00584DBD"/>
    <w:rsid w:val="00590CF7"/>
    <w:rsid w:val="00596DA1"/>
    <w:rsid w:val="005A0437"/>
    <w:rsid w:val="005A060D"/>
    <w:rsid w:val="005A0BBF"/>
    <w:rsid w:val="005A1C69"/>
    <w:rsid w:val="005A2FA3"/>
    <w:rsid w:val="005A7E22"/>
    <w:rsid w:val="005B2253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E28"/>
    <w:rsid w:val="005D0F3A"/>
    <w:rsid w:val="005D380C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2A6C"/>
    <w:rsid w:val="00615611"/>
    <w:rsid w:val="006168E6"/>
    <w:rsid w:val="00616A6B"/>
    <w:rsid w:val="00621F4A"/>
    <w:rsid w:val="00634542"/>
    <w:rsid w:val="006410CF"/>
    <w:rsid w:val="00641778"/>
    <w:rsid w:val="0064285F"/>
    <w:rsid w:val="00642E0A"/>
    <w:rsid w:val="00644CEA"/>
    <w:rsid w:val="00646086"/>
    <w:rsid w:val="00646A8A"/>
    <w:rsid w:val="00646F17"/>
    <w:rsid w:val="00650A3D"/>
    <w:rsid w:val="00655879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37FB"/>
    <w:rsid w:val="006A0630"/>
    <w:rsid w:val="006A081D"/>
    <w:rsid w:val="006A0DE8"/>
    <w:rsid w:val="006A4BB9"/>
    <w:rsid w:val="006A6D7F"/>
    <w:rsid w:val="006A7047"/>
    <w:rsid w:val="006A70A1"/>
    <w:rsid w:val="006B0E28"/>
    <w:rsid w:val="006B60F9"/>
    <w:rsid w:val="006C1D6E"/>
    <w:rsid w:val="006D02D0"/>
    <w:rsid w:val="006D085A"/>
    <w:rsid w:val="006E1455"/>
    <w:rsid w:val="006E40BA"/>
    <w:rsid w:val="006F7AD5"/>
    <w:rsid w:val="007000F9"/>
    <w:rsid w:val="007001DD"/>
    <w:rsid w:val="00701095"/>
    <w:rsid w:val="00701389"/>
    <w:rsid w:val="007045D1"/>
    <w:rsid w:val="00713407"/>
    <w:rsid w:val="00716395"/>
    <w:rsid w:val="00717309"/>
    <w:rsid w:val="0072014C"/>
    <w:rsid w:val="007230B7"/>
    <w:rsid w:val="00731E54"/>
    <w:rsid w:val="00734AE4"/>
    <w:rsid w:val="00737BC8"/>
    <w:rsid w:val="00741343"/>
    <w:rsid w:val="00742D32"/>
    <w:rsid w:val="00742EF7"/>
    <w:rsid w:val="007442B0"/>
    <w:rsid w:val="0074431C"/>
    <w:rsid w:val="00751231"/>
    <w:rsid w:val="00756F06"/>
    <w:rsid w:val="007603C6"/>
    <w:rsid w:val="00762E77"/>
    <w:rsid w:val="00763A24"/>
    <w:rsid w:val="007676DC"/>
    <w:rsid w:val="00767A7A"/>
    <w:rsid w:val="007763F8"/>
    <w:rsid w:val="00777F7B"/>
    <w:rsid w:val="0078103E"/>
    <w:rsid w:val="00781374"/>
    <w:rsid w:val="0078226A"/>
    <w:rsid w:val="007848A1"/>
    <w:rsid w:val="00787568"/>
    <w:rsid w:val="00790823"/>
    <w:rsid w:val="007911C4"/>
    <w:rsid w:val="007917BC"/>
    <w:rsid w:val="00794446"/>
    <w:rsid w:val="007A14EA"/>
    <w:rsid w:val="007A2DC4"/>
    <w:rsid w:val="007A7285"/>
    <w:rsid w:val="007A735B"/>
    <w:rsid w:val="007A7622"/>
    <w:rsid w:val="007B0009"/>
    <w:rsid w:val="007B1CB5"/>
    <w:rsid w:val="007B5141"/>
    <w:rsid w:val="007B673C"/>
    <w:rsid w:val="007B6B6B"/>
    <w:rsid w:val="007B7F98"/>
    <w:rsid w:val="007C3E6E"/>
    <w:rsid w:val="007C47BE"/>
    <w:rsid w:val="007C4E02"/>
    <w:rsid w:val="007C6083"/>
    <w:rsid w:val="007D0763"/>
    <w:rsid w:val="007D0E25"/>
    <w:rsid w:val="007D200D"/>
    <w:rsid w:val="007D3792"/>
    <w:rsid w:val="007D472F"/>
    <w:rsid w:val="007D4C1F"/>
    <w:rsid w:val="007D71A7"/>
    <w:rsid w:val="007D7292"/>
    <w:rsid w:val="007E0F99"/>
    <w:rsid w:val="007F04E7"/>
    <w:rsid w:val="007F11CB"/>
    <w:rsid w:val="007F34C9"/>
    <w:rsid w:val="007F4ABB"/>
    <w:rsid w:val="007F5819"/>
    <w:rsid w:val="007F5E52"/>
    <w:rsid w:val="007F6B38"/>
    <w:rsid w:val="007F6F00"/>
    <w:rsid w:val="008010EE"/>
    <w:rsid w:val="00804ED1"/>
    <w:rsid w:val="00805F5D"/>
    <w:rsid w:val="0081191E"/>
    <w:rsid w:val="00812FFC"/>
    <w:rsid w:val="00813295"/>
    <w:rsid w:val="00825B8F"/>
    <w:rsid w:val="00826107"/>
    <w:rsid w:val="00826244"/>
    <w:rsid w:val="0083180C"/>
    <w:rsid w:val="00831F4A"/>
    <w:rsid w:val="008328B5"/>
    <w:rsid w:val="00836D97"/>
    <w:rsid w:val="00841A60"/>
    <w:rsid w:val="00841EF0"/>
    <w:rsid w:val="00842419"/>
    <w:rsid w:val="008442D1"/>
    <w:rsid w:val="008447BE"/>
    <w:rsid w:val="00844B72"/>
    <w:rsid w:val="00844BA9"/>
    <w:rsid w:val="00852861"/>
    <w:rsid w:val="008548AF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54F5"/>
    <w:rsid w:val="00877CD3"/>
    <w:rsid w:val="00880755"/>
    <w:rsid w:val="0088165B"/>
    <w:rsid w:val="00886C13"/>
    <w:rsid w:val="00887175"/>
    <w:rsid w:val="00887C8D"/>
    <w:rsid w:val="00893288"/>
    <w:rsid w:val="00895EF6"/>
    <w:rsid w:val="00896472"/>
    <w:rsid w:val="008A31FA"/>
    <w:rsid w:val="008B04D2"/>
    <w:rsid w:val="008B1286"/>
    <w:rsid w:val="008B206D"/>
    <w:rsid w:val="008B26D7"/>
    <w:rsid w:val="008B2F42"/>
    <w:rsid w:val="008C06FA"/>
    <w:rsid w:val="008C39D5"/>
    <w:rsid w:val="008D1193"/>
    <w:rsid w:val="008D3428"/>
    <w:rsid w:val="008D3FBA"/>
    <w:rsid w:val="008E1707"/>
    <w:rsid w:val="008E2484"/>
    <w:rsid w:val="008E392D"/>
    <w:rsid w:val="008E6B74"/>
    <w:rsid w:val="008F1EFE"/>
    <w:rsid w:val="008F3E6C"/>
    <w:rsid w:val="008F671A"/>
    <w:rsid w:val="008F6C43"/>
    <w:rsid w:val="009002D8"/>
    <w:rsid w:val="00901DD4"/>
    <w:rsid w:val="00901E43"/>
    <w:rsid w:val="00905DC9"/>
    <w:rsid w:val="00912EB3"/>
    <w:rsid w:val="009160BA"/>
    <w:rsid w:val="00917F12"/>
    <w:rsid w:val="00920823"/>
    <w:rsid w:val="009218B3"/>
    <w:rsid w:val="00921F5D"/>
    <w:rsid w:val="00925561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97B"/>
    <w:rsid w:val="00947F9D"/>
    <w:rsid w:val="009530E9"/>
    <w:rsid w:val="00953C84"/>
    <w:rsid w:val="00955A6B"/>
    <w:rsid w:val="00960FC4"/>
    <w:rsid w:val="00961C81"/>
    <w:rsid w:val="00961D59"/>
    <w:rsid w:val="00962243"/>
    <w:rsid w:val="00962686"/>
    <w:rsid w:val="00963D58"/>
    <w:rsid w:val="00964ADD"/>
    <w:rsid w:val="00964E06"/>
    <w:rsid w:val="009713CC"/>
    <w:rsid w:val="00973238"/>
    <w:rsid w:val="0097470B"/>
    <w:rsid w:val="00974825"/>
    <w:rsid w:val="00980D7F"/>
    <w:rsid w:val="00983717"/>
    <w:rsid w:val="0098424F"/>
    <w:rsid w:val="00993968"/>
    <w:rsid w:val="00993E83"/>
    <w:rsid w:val="00994DE2"/>
    <w:rsid w:val="0099641B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C7D9F"/>
    <w:rsid w:val="009D5C18"/>
    <w:rsid w:val="009D67D2"/>
    <w:rsid w:val="009D7BFA"/>
    <w:rsid w:val="009D7E0C"/>
    <w:rsid w:val="009E3F92"/>
    <w:rsid w:val="009E50A5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4AD2"/>
    <w:rsid w:val="00A153AE"/>
    <w:rsid w:val="00A1717B"/>
    <w:rsid w:val="00A20AEA"/>
    <w:rsid w:val="00A22441"/>
    <w:rsid w:val="00A26A68"/>
    <w:rsid w:val="00A30B15"/>
    <w:rsid w:val="00A33E4D"/>
    <w:rsid w:val="00A4504B"/>
    <w:rsid w:val="00A519F3"/>
    <w:rsid w:val="00A525E4"/>
    <w:rsid w:val="00A52EDF"/>
    <w:rsid w:val="00A55F7B"/>
    <w:rsid w:val="00A56EBF"/>
    <w:rsid w:val="00A61F3E"/>
    <w:rsid w:val="00A6270F"/>
    <w:rsid w:val="00A64AE4"/>
    <w:rsid w:val="00A64C2E"/>
    <w:rsid w:val="00A672D2"/>
    <w:rsid w:val="00A6787E"/>
    <w:rsid w:val="00A742D7"/>
    <w:rsid w:val="00A75ECA"/>
    <w:rsid w:val="00A7696F"/>
    <w:rsid w:val="00A80847"/>
    <w:rsid w:val="00A924CC"/>
    <w:rsid w:val="00A92F7E"/>
    <w:rsid w:val="00A9377B"/>
    <w:rsid w:val="00A967D0"/>
    <w:rsid w:val="00A97148"/>
    <w:rsid w:val="00A97933"/>
    <w:rsid w:val="00A97BAB"/>
    <w:rsid w:val="00AA6A6B"/>
    <w:rsid w:val="00AA6CE1"/>
    <w:rsid w:val="00AA6D3D"/>
    <w:rsid w:val="00AA7C1B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0CAA"/>
    <w:rsid w:val="00AF2F18"/>
    <w:rsid w:val="00B00C98"/>
    <w:rsid w:val="00B06B2D"/>
    <w:rsid w:val="00B117A6"/>
    <w:rsid w:val="00B123C4"/>
    <w:rsid w:val="00B129B6"/>
    <w:rsid w:val="00B210D0"/>
    <w:rsid w:val="00B211AB"/>
    <w:rsid w:val="00B2138E"/>
    <w:rsid w:val="00B25ECB"/>
    <w:rsid w:val="00B32E5F"/>
    <w:rsid w:val="00B33CCA"/>
    <w:rsid w:val="00B36847"/>
    <w:rsid w:val="00B42F8A"/>
    <w:rsid w:val="00B42FC2"/>
    <w:rsid w:val="00B4388C"/>
    <w:rsid w:val="00B47673"/>
    <w:rsid w:val="00B508E3"/>
    <w:rsid w:val="00B52111"/>
    <w:rsid w:val="00B53CA3"/>
    <w:rsid w:val="00B56537"/>
    <w:rsid w:val="00B574EC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400B"/>
    <w:rsid w:val="00B87F18"/>
    <w:rsid w:val="00B90F64"/>
    <w:rsid w:val="00B963E4"/>
    <w:rsid w:val="00BA0A93"/>
    <w:rsid w:val="00BA1D1F"/>
    <w:rsid w:val="00BA27B3"/>
    <w:rsid w:val="00BA2CFB"/>
    <w:rsid w:val="00BA43FD"/>
    <w:rsid w:val="00BA4D72"/>
    <w:rsid w:val="00BA5202"/>
    <w:rsid w:val="00BA7578"/>
    <w:rsid w:val="00BB0BFE"/>
    <w:rsid w:val="00BB0DFF"/>
    <w:rsid w:val="00BB1E82"/>
    <w:rsid w:val="00BB2E9C"/>
    <w:rsid w:val="00BB64E2"/>
    <w:rsid w:val="00BB67E3"/>
    <w:rsid w:val="00BB6B0F"/>
    <w:rsid w:val="00BB7809"/>
    <w:rsid w:val="00BC4888"/>
    <w:rsid w:val="00BC7197"/>
    <w:rsid w:val="00BC7D78"/>
    <w:rsid w:val="00BD1C9A"/>
    <w:rsid w:val="00BD62EA"/>
    <w:rsid w:val="00BE0604"/>
    <w:rsid w:val="00BE1136"/>
    <w:rsid w:val="00BE27FE"/>
    <w:rsid w:val="00BE75E4"/>
    <w:rsid w:val="00BF07D2"/>
    <w:rsid w:val="00BF12C8"/>
    <w:rsid w:val="00BF1DD4"/>
    <w:rsid w:val="00BF213A"/>
    <w:rsid w:val="00BF23F6"/>
    <w:rsid w:val="00BF44BD"/>
    <w:rsid w:val="00BF57FB"/>
    <w:rsid w:val="00BF588D"/>
    <w:rsid w:val="00C039DC"/>
    <w:rsid w:val="00C0450D"/>
    <w:rsid w:val="00C117B9"/>
    <w:rsid w:val="00C1358F"/>
    <w:rsid w:val="00C15343"/>
    <w:rsid w:val="00C23CCA"/>
    <w:rsid w:val="00C25812"/>
    <w:rsid w:val="00C315F1"/>
    <w:rsid w:val="00C35867"/>
    <w:rsid w:val="00C3623D"/>
    <w:rsid w:val="00C3770B"/>
    <w:rsid w:val="00C44B07"/>
    <w:rsid w:val="00C4553D"/>
    <w:rsid w:val="00C50E06"/>
    <w:rsid w:val="00C53AE6"/>
    <w:rsid w:val="00C548AA"/>
    <w:rsid w:val="00C5500D"/>
    <w:rsid w:val="00C62F3F"/>
    <w:rsid w:val="00C63A3D"/>
    <w:rsid w:val="00C6624E"/>
    <w:rsid w:val="00C7442A"/>
    <w:rsid w:val="00C76D34"/>
    <w:rsid w:val="00C76DAC"/>
    <w:rsid w:val="00C80805"/>
    <w:rsid w:val="00C84E31"/>
    <w:rsid w:val="00C86F04"/>
    <w:rsid w:val="00C8708A"/>
    <w:rsid w:val="00C92893"/>
    <w:rsid w:val="00C93C80"/>
    <w:rsid w:val="00C965A9"/>
    <w:rsid w:val="00C974DD"/>
    <w:rsid w:val="00CA3052"/>
    <w:rsid w:val="00CA3FE1"/>
    <w:rsid w:val="00CA5E98"/>
    <w:rsid w:val="00CA6571"/>
    <w:rsid w:val="00CA7B8A"/>
    <w:rsid w:val="00CB01D4"/>
    <w:rsid w:val="00CB2E3A"/>
    <w:rsid w:val="00CB539A"/>
    <w:rsid w:val="00CB5938"/>
    <w:rsid w:val="00CB7929"/>
    <w:rsid w:val="00CB7A97"/>
    <w:rsid w:val="00CC346C"/>
    <w:rsid w:val="00CC786E"/>
    <w:rsid w:val="00CD3E06"/>
    <w:rsid w:val="00CD4578"/>
    <w:rsid w:val="00CD48A1"/>
    <w:rsid w:val="00CD7CE4"/>
    <w:rsid w:val="00CE18C1"/>
    <w:rsid w:val="00CE1F49"/>
    <w:rsid w:val="00CF00DB"/>
    <w:rsid w:val="00CF0A00"/>
    <w:rsid w:val="00CF0D7F"/>
    <w:rsid w:val="00CF372F"/>
    <w:rsid w:val="00CF6E33"/>
    <w:rsid w:val="00CF6F2A"/>
    <w:rsid w:val="00CF73ED"/>
    <w:rsid w:val="00D01563"/>
    <w:rsid w:val="00D01761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21936"/>
    <w:rsid w:val="00D26989"/>
    <w:rsid w:val="00D2703F"/>
    <w:rsid w:val="00D3064B"/>
    <w:rsid w:val="00D30D42"/>
    <w:rsid w:val="00D31D0B"/>
    <w:rsid w:val="00D34251"/>
    <w:rsid w:val="00D3446C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45AC"/>
    <w:rsid w:val="00D67B38"/>
    <w:rsid w:val="00D71E55"/>
    <w:rsid w:val="00D73054"/>
    <w:rsid w:val="00D730C7"/>
    <w:rsid w:val="00D73A2C"/>
    <w:rsid w:val="00D73B03"/>
    <w:rsid w:val="00D80905"/>
    <w:rsid w:val="00D830F9"/>
    <w:rsid w:val="00D834AF"/>
    <w:rsid w:val="00D835E9"/>
    <w:rsid w:val="00D84099"/>
    <w:rsid w:val="00D845D3"/>
    <w:rsid w:val="00D857F2"/>
    <w:rsid w:val="00D85A86"/>
    <w:rsid w:val="00D874C5"/>
    <w:rsid w:val="00D87920"/>
    <w:rsid w:val="00D87B77"/>
    <w:rsid w:val="00D91E5E"/>
    <w:rsid w:val="00D963AE"/>
    <w:rsid w:val="00DA1955"/>
    <w:rsid w:val="00DA4AC9"/>
    <w:rsid w:val="00DA4E5F"/>
    <w:rsid w:val="00DA542F"/>
    <w:rsid w:val="00DB3891"/>
    <w:rsid w:val="00DB7EE6"/>
    <w:rsid w:val="00DC09B6"/>
    <w:rsid w:val="00DC1AD3"/>
    <w:rsid w:val="00DC2841"/>
    <w:rsid w:val="00DC46D9"/>
    <w:rsid w:val="00DC75B7"/>
    <w:rsid w:val="00DD1D9A"/>
    <w:rsid w:val="00DD2064"/>
    <w:rsid w:val="00DD21C3"/>
    <w:rsid w:val="00DD3BE7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DF4C1A"/>
    <w:rsid w:val="00E020D2"/>
    <w:rsid w:val="00E0269A"/>
    <w:rsid w:val="00E04219"/>
    <w:rsid w:val="00E05622"/>
    <w:rsid w:val="00E10476"/>
    <w:rsid w:val="00E13BF3"/>
    <w:rsid w:val="00E14ACE"/>
    <w:rsid w:val="00E27752"/>
    <w:rsid w:val="00E31D64"/>
    <w:rsid w:val="00E31F6C"/>
    <w:rsid w:val="00E34E14"/>
    <w:rsid w:val="00E35AE2"/>
    <w:rsid w:val="00E452BC"/>
    <w:rsid w:val="00E51934"/>
    <w:rsid w:val="00E55DD0"/>
    <w:rsid w:val="00E57DAC"/>
    <w:rsid w:val="00E63AD9"/>
    <w:rsid w:val="00E64F9B"/>
    <w:rsid w:val="00E71A79"/>
    <w:rsid w:val="00E72231"/>
    <w:rsid w:val="00E73D43"/>
    <w:rsid w:val="00E8281C"/>
    <w:rsid w:val="00E917B9"/>
    <w:rsid w:val="00E923B3"/>
    <w:rsid w:val="00E943B5"/>
    <w:rsid w:val="00E948A6"/>
    <w:rsid w:val="00E96197"/>
    <w:rsid w:val="00E96561"/>
    <w:rsid w:val="00E9698E"/>
    <w:rsid w:val="00EA62E6"/>
    <w:rsid w:val="00EB1610"/>
    <w:rsid w:val="00EB3869"/>
    <w:rsid w:val="00EB43CA"/>
    <w:rsid w:val="00EC291B"/>
    <w:rsid w:val="00EC2DA6"/>
    <w:rsid w:val="00EC3C87"/>
    <w:rsid w:val="00EC5D0A"/>
    <w:rsid w:val="00EC5F59"/>
    <w:rsid w:val="00EC6EF3"/>
    <w:rsid w:val="00EC78CB"/>
    <w:rsid w:val="00ED1639"/>
    <w:rsid w:val="00EE0A38"/>
    <w:rsid w:val="00EE219F"/>
    <w:rsid w:val="00EE7538"/>
    <w:rsid w:val="00EF07AD"/>
    <w:rsid w:val="00EF0A5B"/>
    <w:rsid w:val="00EF299A"/>
    <w:rsid w:val="00EF4422"/>
    <w:rsid w:val="00F01F93"/>
    <w:rsid w:val="00F03ED2"/>
    <w:rsid w:val="00F04F57"/>
    <w:rsid w:val="00F0586A"/>
    <w:rsid w:val="00F118B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570"/>
    <w:rsid w:val="00F24A1B"/>
    <w:rsid w:val="00F25C2A"/>
    <w:rsid w:val="00F2602E"/>
    <w:rsid w:val="00F2732E"/>
    <w:rsid w:val="00F324E4"/>
    <w:rsid w:val="00F340C6"/>
    <w:rsid w:val="00F366B5"/>
    <w:rsid w:val="00F3742F"/>
    <w:rsid w:val="00F431B9"/>
    <w:rsid w:val="00F434EA"/>
    <w:rsid w:val="00F455CE"/>
    <w:rsid w:val="00F46424"/>
    <w:rsid w:val="00F5424A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1A11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E2056"/>
    <w:rsid w:val="00FE3F84"/>
    <w:rsid w:val="00FE71B0"/>
    <w:rsid w:val="00FF006F"/>
    <w:rsid w:val="00FF0490"/>
    <w:rsid w:val="00FF1C6A"/>
    <w:rsid w:val="00FF501E"/>
    <w:rsid w:val="00FF5DFE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3233"/>
    <o:shapelayout v:ext="edit">
      <o:idmap v:ext="edit" data="1"/>
    </o:shapelayout>
  </w:shapeDefaults>
  <w:decimalSymbol w:val="."/>
  <w:listSeparator w:val=","/>
  <w14:docId w14:val="1690BE67"/>
  <w15:chartTrackingRefBased/>
  <w15:docId w15:val="{70AEEBB2-6107-4CED-84A3-CDA61620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47B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C47B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C47B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7C47B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7C47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C47BE"/>
  </w:style>
  <w:style w:type="paragraph" w:styleId="ListParagraph">
    <w:name w:val="List Paragraph"/>
    <w:basedOn w:val="Normal"/>
    <w:uiPriority w:val="34"/>
    <w:qFormat/>
    <w:rsid w:val="007C47BE"/>
    <w:pPr>
      <w:ind w:left="720"/>
    </w:pPr>
  </w:style>
  <w:style w:type="character" w:styleId="Hyperlink">
    <w:name w:val="Hyperlink"/>
    <w:uiPriority w:val="99"/>
    <w:rsid w:val="007C47BE"/>
    <w:rPr>
      <w:color w:val="0000FF"/>
      <w:u w:val="single"/>
    </w:rPr>
  </w:style>
  <w:style w:type="paragraph" w:styleId="Header">
    <w:name w:val="header"/>
    <w:basedOn w:val="Normal"/>
    <w:link w:val="HeaderChar"/>
    <w:rsid w:val="007C47B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7C47B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7C47BE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7C47BE"/>
    <w:pPr>
      <w:numPr>
        <w:numId w:val="1"/>
      </w:numPr>
    </w:pPr>
  </w:style>
  <w:style w:type="paragraph" w:customStyle="1" w:styleId="Outlinenumbering">
    <w:name w:val="Outline numbering"/>
    <w:basedOn w:val="Normal"/>
    <w:rsid w:val="007C47BE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7C47BE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C47B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47B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47BE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C47BE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7C47BE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6A0C3C3C6444B7AB7605C4DD1B4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9370-8325-4C40-9D25-DB4C70F5DFBD}"/>
      </w:docPartPr>
      <w:docPartBody>
        <w:p w:rsidR="008A25A0" w:rsidRDefault="00B93910" w:rsidP="00B93910">
          <w:pPr>
            <w:pStyle w:val="D56A0C3C3C6444B7AB7605C4DD1B4D2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988ADA7D467431D899FD3B1361B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C442-C612-4A5E-9C1D-B3BBC1768F39}"/>
      </w:docPartPr>
      <w:docPartBody>
        <w:p w:rsidR="008A25A0" w:rsidRDefault="00B93910" w:rsidP="00B93910">
          <w:pPr>
            <w:pStyle w:val="2988ADA7D467431D899FD3B1361B0D97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CD9F2F27B434170B25383C974CCF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40B0-DBE6-4AE5-93BF-7DBDBE8ED943}"/>
      </w:docPartPr>
      <w:docPartBody>
        <w:p w:rsidR="00BB5069" w:rsidRDefault="00BE293A" w:rsidP="00BE293A">
          <w:pPr>
            <w:pStyle w:val="0CD9F2F27B434170B25383C974CCF24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4C"/>
    <w:rsid w:val="003C78FD"/>
    <w:rsid w:val="00464144"/>
    <w:rsid w:val="008A25A0"/>
    <w:rsid w:val="00A1717B"/>
    <w:rsid w:val="00B93910"/>
    <w:rsid w:val="00B963E4"/>
    <w:rsid w:val="00BB5069"/>
    <w:rsid w:val="00BE293A"/>
    <w:rsid w:val="00CA7B8A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93A"/>
  </w:style>
  <w:style w:type="paragraph" w:customStyle="1" w:styleId="D56A0C3C3C6444B7AB7605C4DD1B4D22">
    <w:name w:val="D56A0C3C3C6444B7AB7605C4DD1B4D22"/>
    <w:rsid w:val="00B93910"/>
  </w:style>
  <w:style w:type="paragraph" w:customStyle="1" w:styleId="2988ADA7D467431D899FD3B1361B0D97">
    <w:name w:val="2988ADA7D467431D899FD3B1361B0D97"/>
    <w:rsid w:val="00B93910"/>
  </w:style>
  <w:style w:type="paragraph" w:customStyle="1" w:styleId="0CD9F2F27B434170B25383C974CCF243">
    <w:name w:val="0CD9F2F27B434170B25383C974CCF243"/>
    <w:rsid w:val="00BE2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732A-1F11-4855-8AC8-D72FE12B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256</TotalTime>
  <Pages>3</Pages>
  <Words>368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12</cp:revision>
  <cp:lastPrinted>2025-04-07T13:51:00Z</cp:lastPrinted>
  <dcterms:created xsi:type="dcterms:W3CDTF">2014-12-14T14:30:00Z</dcterms:created>
  <dcterms:modified xsi:type="dcterms:W3CDTF">2025-04-07T13:52:00Z</dcterms:modified>
</cp:coreProperties>
</file>