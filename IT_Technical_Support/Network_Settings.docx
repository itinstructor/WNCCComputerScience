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0E33" w14:textId="77777777" w:rsidR="002E600B" w:rsidRDefault="00BC0B4C" w:rsidP="002E600B">
      <w:pPr>
        <w:pStyle w:val="Heading1"/>
      </w:pPr>
      <w:r>
        <w:t>N</w:t>
      </w:r>
      <w:r w:rsidR="00D57E2F">
        <w:t>etwork</w:t>
      </w:r>
      <w:r w:rsidR="002E600B">
        <w:t xml:space="preserve"> </w:t>
      </w:r>
      <w:r w:rsidR="00747AD3">
        <w:t xml:space="preserve">Settings </w:t>
      </w:r>
      <w:r>
        <w:t>P</w:t>
      </w:r>
      <w:r w:rsidR="002E600B">
        <w:t>roject</w:t>
      </w:r>
    </w:p>
    <w:p w14:paraId="625D8AC6" w14:textId="1294BCD4" w:rsidR="00EE39E7" w:rsidRDefault="00EE39E7" w:rsidP="002E600B">
      <w:r w:rsidRPr="00EE39E7">
        <w:t xml:space="preserve">Time required: </w:t>
      </w:r>
      <w:r w:rsidR="002D5B3C">
        <w:t>30</w:t>
      </w:r>
      <w:r w:rsidRPr="00EE39E7">
        <w:t xml:space="preserve"> minutes</w:t>
      </w:r>
    </w:p>
    <w:p w14:paraId="39A1BC60" w14:textId="77777777" w:rsidR="00FD61EC" w:rsidRDefault="00FD61EC" w:rsidP="00FD61EC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0CC47EAD" w14:textId="77777777" w:rsidR="00FD61EC" w:rsidRDefault="00FD61EC" w:rsidP="00FD61EC">
      <w:pPr>
        <w:pStyle w:val="ListParagraph"/>
        <w:numPr>
          <w:ilvl w:val="0"/>
          <w:numId w:val="43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693C777B" w14:textId="77777777" w:rsidR="00FD61EC" w:rsidRDefault="00FD61EC" w:rsidP="00FD61EC">
      <w:pPr>
        <w:pStyle w:val="ListParagraph"/>
        <w:numPr>
          <w:ilvl w:val="0"/>
          <w:numId w:val="43"/>
        </w:numPr>
      </w:pPr>
      <w:r>
        <w:t>Click and Drag your mouse around whatever you want to snip.</w:t>
      </w:r>
    </w:p>
    <w:p w14:paraId="4FC09235" w14:textId="77777777" w:rsidR="00FD61EC" w:rsidRDefault="00FD61EC" w:rsidP="00FD61EC">
      <w:pPr>
        <w:pStyle w:val="ListParagraph"/>
        <w:numPr>
          <w:ilvl w:val="0"/>
          <w:numId w:val="43"/>
        </w:numPr>
      </w:pPr>
      <w:r>
        <w:t>Release the mouse button. This places the snip into the Windows Clipboard.</w:t>
      </w:r>
    </w:p>
    <w:p w14:paraId="29B5E401" w14:textId="77777777" w:rsidR="00FD61EC" w:rsidRDefault="00FD61EC" w:rsidP="00FD61EC">
      <w:pPr>
        <w:pStyle w:val="ListParagraph"/>
        <w:numPr>
          <w:ilvl w:val="0"/>
          <w:numId w:val="43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41F8D1A8" w14:textId="77777777" w:rsidR="001B60B3" w:rsidRDefault="001B60B3" w:rsidP="001B60B3">
      <w:pPr>
        <w:pStyle w:val="Heading2"/>
      </w:pPr>
      <w:r>
        <w:t>Lab Description</w:t>
      </w:r>
    </w:p>
    <w:p w14:paraId="018FE4F7" w14:textId="03F7D982" w:rsidR="002E600B" w:rsidRDefault="002E600B" w:rsidP="002E600B">
      <w:r>
        <w:t>While connected to the Internet, please answer these questions</w:t>
      </w:r>
      <w:r w:rsidR="00973D14">
        <w:t xml:space="preserve"> about your network settings</w:t>
      </w:r>
      <w:r>
        <w:t>.</w:t>
      </w:r>
    </w:p>
    <w:p w14:paraId="56600AE5" w14:textId="677F02E5" w:rsidR="004D78CD" w:rsidRDefault="004D78CD" w:rsidP="002E600B">
      <w:r w:rsidRPr="004D78CD">
        <w:rPr>
          <w:b/>
          <w:bCs/>
        </w:rPr>
        <w:t>NOTE:</w:t>
      </w:r>
      <w:r>
        <w:t xml:space="preserve"> Your connection to the local network will have an IP Address, Subnet Mask, Gateway and DNS servers.</w:t>
      </w:r>
    </w:p>
    <w:p w14:paraId="084F7D6C" w14:textId="77777777" w:rsidR="001270A0" w:rsidRPr="001270A0" w:rsidRDefault="001270A0" w:rsidP="001270A0">
      <w:r>
        <w:rPr>
          <w:b/>
        </w:rPr>
        <w:t xml:space="preserve">NOTE: </w:t>
      </w:r>
      <w:r w:rsidRPr="001270A0">
        <w:t>Please use the command prompt for this lab.</w:t>
      </w:r>
    </w:p>
    <w:p w14:paraId="6C8B59B8" w14:textId="77777777" w:rsidR="002E600B" w:rsidRPr="002D5B3C" w:rsidRDefault="002E600B" w:rsidP="002D5B3C">
      <w:pPr>
        <w:pStyle w:val="ListParagraph"/>
        <w:numPr>
          <w:ilvl w:val="0"/>
          <w:numId w:val="45"/>
        </w:numPr>
        <w:rPr>
          <w:b/>
        </w:rPr>
      </w:pPr>
      <w:r w:rsidRPr="002D5B3C">
        <w:rPr>
          <w:b/>
        </w:rPr>
        <w:t>What is your current IP address?</w:t>
      </w:r>
    </w:p>
    <w:sdt>
      <w:sdtPr>
        <w:rPr>
          <w:rStyle w:val="Red"/>
        </w:rPr>
        <w:id w:val="1172533013"/>
        <w:placeholder>
          <w:docPart w:val="2F600F60994F4851A80D1BA2FBF48BF7"/>
        </w:placeholder>
        <w:showingPlcHdr/>
      </w:sdtPr>
      <w:sdtEndPr>
        <w:rPr>
          <w:rStyle w:val="Red"/>
        </w:rPr>
      </w:sdtEndPr>
      <w:sdtContent>
        <w:p w14:paraId="38FDEA1B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00AF297" w14:textId="77777777" w:rsidR="00353B98" w:rsidRDefault="00353B98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>Paste a screenshot of the results of th</w:t>
      </w:r>
      <w:r w:rsidR="00B41D59" w:rsidRPr="000A7284">
        <w:rPr>
          <w:b/>
        </w:rPr>
        <w:t>is</w:t>
      </w:r>
      <w:r w:rsidR="000A7284" w:rsidRPr="000A7284">
        <w:rPr>
          <w:b/>
        </w:rPr>
        <w:t xml:space="preserve"> command:</w:t>
      </w:r>
    </w:p>
    <w:sdt>
      <w:sdtPr>
        <w:rPr>
          <w:rStyle w:val="Red"/>
        </w:rPr>
        <w:id w:val="10892380"/>
        <w:placeholder>
          <w:docPart w:val="A8A7F60ADB084B1884D93D801488E94E"/>
        </w:placeholder>
        <w:showingPlcHdr/>
      </w:sdtPr>
      <w:sdtEndPr>
        <w:rPr>
          <w:rStyle w:val="Red"/>
        </w:rPr>
      </w:sdtEndPr>
      <w:sdtContent>
        <w:p w14:paraId="3F094A18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26C603F" w14:textId="77777777" w:rsidR="00806857" w:rsidRPr="000A7284" w:rsidRDefault="00806857" w:rsidP="002D5B3C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What command did you use?</w:t>
      </w:r>
    </w:p>
    <w:sdt>
      <w:sdtPr>
        <w:rPr>
          <w:rStyle w:val="Red"/>
        </w:rPr>
        <w:id w:val="455378539"/>
        <w:placeholder>
          <w:docPart w:val="473D124ACB4A43B78869157139387B75"/>
        </w:placeholder>
        <w:showingPlcHdr/>
      </w:sdtPr>
      <w:sdtEndPr>
        <w:rPr>
          <w:rStyle w:val="Red"/>
        </w:rPr>
      </w:sdtEndPr>
      <w:sdtContent>
        <w:p w14:paraId="72B53D15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DF5338F" w14:textId="4FA36E03" w:rsidR="002E600B" w:rsidRDefault="002E600B" w:rsidP="002D5B3C">
      <w:pPr>
        <w:pStyle w:val="ListParagraph"/>
        <w:numPr>
          <w:ilvl w:val="0"/>
          <w:numId w:val="45"/>
        </w:numPr>
      </w:pPr>
      <w:r>
        <w:t>Release and renew your IP address</w:t>
      </w:r>
      <w:r w:rsidR="005F7B0E">
        <w:t>.</w:t>
      </w:r>
    </w:p>
    <w:p w14:paraId="32C7C234" w14:textId="77777777" w:rsidR="002E600B" w:rsidRPr="000A7284" w:rsidRDefault="002E600B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>What commands did you use?</w:t>
      </w:r>
    </w:p>
    <w:sdt>
      <w:sdtPr>
        <w:rPr>
          <w:rStyle w:val="Red"/>
        </w:rPr>
        <w:id w:val="-1575503482"/>
        <w:placeholder>
          <w:docPart w:val="7CD7ED118FD24A1A8EB68E3E83E6F492"/>
        </w:placeholder>
        <w:showingPlcHdr/>
      </w:sdtPr>
      <w:sdtEndPr>
        <w:rPr>
          <w:rStyle w:val="Red"/>
        </w:rPr>
      </w:sdtEndPr>
      <w:sdtContent>
        <w:p w14:paraId="347202C8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4E18DD9" w14:textId="77777777" w:rsidR="002E600B" w:rsidRDefault="004914FD" w:rsidP="002D5B3C">
      <w:pPr>
        <w:pStyle w:val="ListParagraph"/>
        <w:numPr>
          <w:ilvl w:val="0"/>
          <w:numId w:val="45"/>
        </w:numPr>
      </w:pPr>
      <w:r w:rsidRPr="000A7284">
        <w:rPr>
          <w:b/>
        </w:rPr>
        <w:lastRenderedPageBreak/>
        <w:t>W</w:t>
      </w:r>
      <w:r w:rsidR="002E600B" w:rsidRPr="000A7284">
        <w:rPr>
          <w:b/>
        </w:rPr>
        <w:t>hat is your IP address</w:t>
      </w:r>
      <w:r w:rsidRPr="000A7284">
        <w:rPr>
          <w:b/>
        </w:rPr>
        <w:t xml:space="preserve"> after these commands</w:t>
      </w:r>
      <w:r w:rsidR="002E600B" w:rsidRPr="000A7284">
        <w:rPr>
          <w:b/>
        </w:rPr>
        <w:t>?</w:t>
      </w:r>
      <w:r w:rsidR="002E600B">
        <w:t xml:space="preserve"> (</w:t>
      </w:r>
      <w:r w:rsidR="008831B5">
        <w:t xml:space="preserve">Even if </w:t>
      </w:r>
      <w:r w:rsidR="002E600B">
        <w:t>you</w:t>
      </w:r>
      <w:r w:rsidR="008831B5">
        <w:t>r computer has</w:t>
      </w:r>
      <w:r w:rsidR="002E600B">
        <w:t xml:space="preserve"> DHCP</w:t>
      </w:r>
      <w:r w:rsidR="008831B5">
        <w:t xml:space="preserve"> enabled</w:t>
      </w:r>
      <w:r w:rsidR="00A20ABF">
        <w:t>, you will most likely</w:t>
      </w:r>
      <w:r w:rsidR="002E600B">
        <w:t xml:space="preserve"> receive the same IP address.</w:t>
      </w:r>
      <w:r w:rsidR="00D667A5">
        <w:t xml:space="preserve"> </w:t>
      </w:r>
      <w:r w:rsidR="00741128">
        <w:t>DHCP remembers the address it gave your computer, and your computer has a “Preferred”</w:t>
      </w:r>
      <w:r w:rsidR="003E157D">
        <w:t xml:space="preserve"> IP</w:t>
      </w:r>
      <w:r w:rsidR="00741128">
        <w:t xml:space="preserve"> address. Preferred means that when it is time </w:t>
      </w:r>
      <w:r w:rsidR="003E157D">
        <w:t xml:space="preserve">for your computer </w:t>
      </w:r>
      <w:r w:rsidR="00741128">
        <w:t>to ask for a new address</w:t>
      </w:r>
      <w:r w:rsidR="003E157D">
        <w:t>, it</w:t>
      </w:r>
      <w:r w:rsidR="00741128">
        <w:t xml:space="preserve"> will ask for the “Preferred” IP address. </w:t>
      </w:r>
      <w:r w:rsidR="00F57C4B">
        <w:t xml:space="preserve">If you power cycle your router </w:t>
      </w:r>
      <w:r w:rsidR="00741128">
        <w:t xml:space="preserve">or go somewhere else and get a different IP address, when you come back, </w:t>
      </w:r>
      <w:r w:rsidR="00F57C4B">
        <w:t>you might get a different IP address.</w:t>
      </w:r>
      <w:r w:rsidR="002E600B">
        <w:t>)</w:t>
      </w:r>
    </w:p>
    <w:sdt>
      <w:sdtPr>
        <w:rPr>
          <w:rStyle w:val="Red"/>
        </w:rPr>
        <w:id w:val="-833229727"/>
        <w:placeholder>
          <w:docPart w:val="C1DF7A1AA6C94D68878FE2ED64AF9A4C"/>
        </w:placeholder>
        <w:showingPlcHdr/>
      </w:sdtPr>
      <w:sdtEndPr>
        <w:rPr>
          <w:rStyle w:val="Red"/>
        </w:rPr>
      </w:sdtEndPr>
      <w:sdtContent>
        <w:p w14:paraId="2C0B737B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E5A119F" w14:textId="77777777" w:rsidR="004914FD" w:rsidRPr="00236CFA" w:rsidRDefault="004914FD" w:rsidP="002D5B3C">
      <w:pPr>
        <w:pStyle w:val="ListParagraph"/>
        <w:numPr>
          <w:ilvl w:val="0"/>
          <w:numId w:val="45"/>
        </w:numPr>
        <w:rPr>
          <w:b/>
        </w:rPr>
      </w:pPr>
      <w:r w:rsidRPr="00236CFA">
        <w:rPr>
          <w:b/>
        </w:rPr>
        <w:t>What command would you use to find out your DNS, IP address, MAC address, and all available information about your network connection?</w:t>
      </w:r>
    </w:p>
    <w:sdt>
      <w:sdtPr>
        <w:rPr>
          <w:rStyle w:val="Red"/>
        </w:rPr>
        <w:id w:val="-155686868"/>
        <w:placeholder>
          <w:docPart w:val="5C0DFCA5787A40B4B95E8066AEC34F39"/>
        </w:placeholder>
        <w:showingPlcHdr/>
      </w:sdtPr>
      <w:sdtEndPr>
        <w:rPr>
          <w:rStyle w:val="Red"/>
        </w:rPr>
      </w:sdtEndPr>
      <w:sdtContent>
        <w:p w14:paraId="7062D5BA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AAE4007" w14:textId="77777777" w:rsidR="004914FD" w:rsidRPr="000A7284" w:rsidRDefault="004914FD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>Paste a screenshot of the results of th</w:t>
      </w:r>
      <w:r w:rsidR="00B41D59" w:rsidRPr="000A7284">
        <w:rPr>
          <w:b/>
        </w:rPr>
        <w:t>is</w:t>
      </w:r>
      <w:r w:rsidR="000A7284" w:rsidRPr="000A7284">
        <w:rPr>
          <w:b/>
        </w:rPr>
        <w:t xml:space="preserve"> command:</w:t>
      </w:r>
    </w:p>
    <w:sdt>
      <w:sdtPr>
        <w:rPr>
          <w:rStyle w:val="Red"/>
        </w:rPr>
        <w:id w:val="1240990097"/>
        <w:placeholder>
          <w:docPart w:val="1FD6EF9EA3AD47BD9E1C724E2C95CF74"/>
        </w:placeholder>
        <w:showingPlcHdr/>
      </w:sdtPr>
      <w:sdtEndPr>
        <w:rPr>
          <w:rStyle w:val="Red"/>
        </w:rPr>
      </w:sdtEndPr>
      <w:sdtContent>
        <w:p w14:paraId="29DAFEF9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74534C" w14:textId="77777777" w:rsidR="00C15CF6" w:rsidRDefault="002E600B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>Are you using dynamic or static IP addressing?</w:t>
      </w:r>
    </w:p>
    <w:sdt>
      <w:sdtPr>
        <w:rPr>
          <w:rStyle w:val="Red"/>
        </w:rPr>
        <w:id w:val="1350382118"/>
        <w:placeholder>
          <w:docPart w:val="0E335CA6BCB644F68C8F35A9C6FF203C"/>
        </w:placeholder>
        <w:showingPlcHdr/>
      </w:sdtPr>
      <w:sdtEndPr>
        <w:rPr>
          <w:rStyle w:val="Red"/>
        </w:rPr>
      </w:sdtEndPr>
      <w:sdtContent>
        <w:p w14:paraId="76AC7754" w14:textId="77777777" w:rsidR="00C15CF6" w:rsidRDefault="00C15CF6" w:rsidP="00C15CF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6AC0DC" w14:textId="77777777" w:rsidR="00B41D59" w:rsidRPr="000A7284" w:rsidRDefault="002E600B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 xml:space="preserve"> </w:t>
      </w:r>
      <w:r w:rsidR="00C15CF6">
        <w:rPr>
          <w:b/>
        </w:rPr>
        <w:t>How do you know whether you are using dynamic or static IP addressing?</w:t>
      </w:r>
    </w:p>
    <w:bookmarkStart w:id="0" w:name="_Hlk530039305" w:displacedByCustomXml="next"/>
    <w:sdt>
      <w:sdtPr>
        <w:rPr>
          <w:rStyle w:val="Red"/>
        </w:rPr>
        <w:id w:val="633066609"/>
        <w:placeholder>
          <w:docPart w:val="272B171CE71B4DD38FF1A3EFB6EA2A4F"/>
        </w:placeholder>
        <w:showingPlcHdr/>
      </w:sdtPr>
      <w:sdtEndPr>
        <w:rPr>
          <w:rStyle w:val="Red"/>
        </w:rPr>
      </w:sdtEndPr>
      <w:sdtContent>
        <w:p w14:paraId="07758EC4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0" w:displacedByCustomXml="prev"/>
    <w:p w14:paraId="43F2BCAF" w14:textId="77777777" w:rsidR="002E600B" w:rsidRPr="000A7284" w:rsidRDefault="00696BBD" w:rsidP="002D5B3C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 xml:space="preserve">What is your </w:t>
      </w:r>
      <w:r w:rsidR="00962D1C">
        <w:rPr>
          <w:b/>
        </w:rPr>
        <w:t>P</w:t>
      </w:r>
      <w:r>
        <w:rPr>
          <w:b/>
        </w:rPr>
        <w:t>hysical</w:t>
      </w:r>
      <w:r w:rsidR="002E600B" w:rsidRPr="000A7284">
        <w:rPr>
          <w:b/>
        </w:rPr>
        <w:t xml:space="preserve"> </w:t>
      </w:r>
      <w:r w:rsidR="00962D1C">
        <w:rPr>
          <w:b/>
        </w:rPr>
        <w:t>A</w:t>
      </w:r>
      <w:r w:rsidR="002E600B" w:rsidRPr="000A7284">
        <w:rPr>
          <w:b/>
        </w:rPr>
        <w:t>ddress for this connection?</w:t>
      </w:r>
    </w:p>
    <w:sdt>
      <w:sdtPr>
        <w:rPr>
          <w:rStyle w:val="Red"/>
        </w:rPr>
        <w:id w:val="1574007522"/>
        <w:placeholder>
          <w:docPart w:val="45B6E923CF7E407B8395478EDCE8E71B"/>
        </w:placeholder>
        <w:showingPlcHdr/>
      </w:sdtPr>
      <w:sdtEndPr>
        <w:rPr>
          <w:rStyle w:val="Red"/>
        </w:rPr>
      </w:sdtEndPr>
      <w:sdtContent>
        <w:p w14:paraId="523D6A5A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925E44D" w14:textId="77777777" w:rsidR="00B41D59" w:rsidRPr="000A7284" w:rsidRDefault="002E600B" w:rsidP="002D5B3C">
      <w:pPr>
        <w:pStyle w:val="ListParagraph"/>
        <w:numPr>
          <w:ilvl w:val="0"/>
          <w:numId w:val="45"/>
        </w:numPr>
        <w:rPr>
          <w:b/>
        </w:rPr>
      </w:pPr>
      <w:r w:rsidRPr="000A7284">
        <w:rPr>
          <w:b/>
        </w:rPr>
        <w:t>What is your default gateway IP address?</w:t>
      </w:r>
    </w:p>
    <w:sdt>
      <w:sdtPr>
        <w:rPr>
          <w:rStyle w:val="Red"/>
        </w:rPr>
        <w:id w:val="-57324829"/>
        <w:placeholder>
          <w:docPart w:val="EDD34590B54A4CACB02A709A2A2377B2"/>
        </w:placeholder>
        <w:showingPlcHdr/>
      </w:sdtPr>
      <w:sdtEndPr>
        <w:rPr>
          <w:rStyle w:val="Red"/>
        </w:rPr>
      </w:sdtEndPr>
      <w:sdtContent>
        <w:p w14:paraId="5DB41D23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8A5F5E4" w14:textId="77777777" w:rsidR="006A5CCC" w:rsidRDefault="002E600B" w:rsidP="002D5B3C">
      <w:pPr>
        <w:pStyle w:val="ListParagraph"/>
        <w:numPr>
          <w:ilvl w:val="0"/>
          <w:numId w:val="45"/>
        </w:numPr>
      </w:pPr>
      <w:r>
        <w:t>What response do you get when you ping the default gateway?</w:t>
      </w:r>
    </w:p>
    <w:p w14:paraId="61CEA646" w14:textId="50FB02C4" w:rsidR="00B305BE" w:rsidRDefault="00B41D59" w:rsidP="002D5B3C">
      <w:pPr>
        <w:pStyle w:val="ListParagraph"/>
        <w:numPr>
          <w:ilvl w:val="0"/>
          <w:numId w:val="45"/>
        </w:numPr>
      </w:pPr>
      <w:r w:rsidRPr="000A7284">
        <w:rPr>
          <w:b/>
        </w:rPr>
        <w:t>Pas</w:t>
      </w:r>
      <w:r w:rsidR="000A7284" w:rsidRPr="000A7284">
        <w:rPr>
          <w:b/>
        </w:rPr>
        <w:t>te a screenshot of this command:</w:t>
      </w:r>
    </w:p>
    <w:sdt>
      <w:sdtPr>
        <w:rPr>
          <w:rStyle w:val="Red"/>
        </w:rPr>
        <w:id w:val="-554542599"/>
        <w:placeholder>
          <w:docPart w:val="333D8E2C265F4D68B5716A9177657132"/>
        </w:placeholder>
        <w:showingPlcHdr/>
      </w:sdtPr>
      <w:sdtEndPr>
        <w:rPr>
          <w:rStyle w:val="Red"/>
        </w:rPr>
      </w:sdtEndPr>
      <w:sdtContent>
        <w:p w14:paraId="4FCDAE1C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2118EE7" w14:textId="77777777" w:rsidR="006A5CCC" w:rsidRDefault="00963F67" w:rsidP="002D5B3C">
      <w:pPr>
        <w:pStyle w:val="ListParagraph"/>
        <w:numPr>
          <w:ilvl w:val="0"/>
          <w:numId w:val="45"/>
        </w:numPr>
      </w:pPr>
      <w:r>
        <w:t>What response do you get when you ping your DNS server?</w:t>
      </w:r>
    </w:p>
    <w:p w14:paraId="209D4A7B" w14:textId="3927AC80" w:rsidR="00963F67" w:rsidRDefault="00B41D59" w:rsidP="002D5B3C">
      <w:pPr>
        <w:pStyle w:val="ListParagraph"/>
        <w:numPr>
          <w:ilvl w:val="0"/>
          <w:numId w:val="45"/>
        </w:numPr>
      </w:pPr>
      <w:r w:rsidRPr="000A7284">
        <w:rPr>
          <w:b/>
        </w:rPr>
        <w:t>Pas</w:t>
      </w:r>
      <w:r w:rsidR="000A7284" w:rsidRPr="000A7284">
        <w:rPr>
          <w:b/>
        </w:rPr>
        <w:t>te a screenshot of this command:</w:t>
      </w:r>
    </w:p>
    <w:sdt>
      <w:sdtPr>
        <w:rPr>
          <w:rStyle w:val="Red"/>
        </w:rPr>
        <w:id w:val="-2094692391"/>
        <w:placeholder>
          <w:docPart w:val="26FCDE0B4E0F49DFADE327A6B45BFC5D"/>
        </w:placeholder>
        <w:showingPlcHdr/>
      </w:sdtPr>
      <w:sdtEndPr>
        <w:rPr>
          <w:rStyle w:val="Red"/>
        </w:rPr>
      </w:sdtEndPr>
      <w:sdtContent>
        <w:p w14:paraId="4D3F1026" w14:textId="77777777" w:rsidR="002802F2" w:rsidRDefault="002802F2" w:rsidP="002802F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EA62EEA" w14:textId="77777777" w:rsidR="007516D1" w:rsidRDefault="007516D1" w:rsidP="007516D1">
      <w:pPr>
        <w:pStyle w:val="Heading2"/>
      </w:pPr>
      <w:r>
        <w:lastRenderedPageBreak/>
        <w:t>Assignment Submission</w:t>
      </w:r>
    </w:p>
    <w:p w14:paraId="075B55E1" w14:textId="158DCC0F" w:rsidR="000A7284" w:rsidRDefault="000A7284" w:rsidP="002D5B3C">
      <w:r>
        <w:t>Attach this completed document to the assignment in Blackboard.</w:t>
      </w:r>
    </w:p>
    <w:sectPr w:rsidR="000A7284" w:rsidSect="008E52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3B8D6" w14:textId="77777777" w:rsidR="000E3373" w:rsidRDefault="000E3373" w:rsidP="00AB57D0">
      <w:r>
        <w:separator/>
      </w:r>
    </w:p>
  </w:endnote>
  <w:endnote w:type="continuationSeparator" w:id="0">
    <w:p w14:paraId="54CBEA10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568" w14:textId="7A9E1603" w:rsidR="00E31F6C" w:rsidRPr="00AB57D0" w:rsidRDefault="00AA3A49" w:rsidP="00B72264">
    <w:pPr>
      <w:pStyle w:val="Footer"/>
      <w:tabs>
        <w:tab w:val="right" w:pos="10080"/>
      </w:tabs>
    </w:pPr>
    <w:r>
      <w:t xml:space="preserve">Network </w:t>
    </w:r>
    <w:r w:rsidR="00930FA2">
      <w:t xml:space="preserve">Settings </w:t>
    </w:r>
    <w:r>
      <w:t>Project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962D1C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95AFA">
      <w:rPr>
        <w:noProof/>
      </w:rPr>
      <w:fldChar w:fldCharType="begin"/>
    </w:r>
    <w:r w:rsidR="00795AFA">
      <w:rPr>
        <w:noProof/>
      </w:rPr>
      <w:instrText xml:space="preserve"> NUMPAGES </w:instrText>
    </w:r>
    <w:r w:rsidR="00795AFA">
      <w:rPr>
        <w:noProof/>
      </w:rPr>
      <w:fldChar w:fldCharType="separate"/>
    </w:r>
    <w:r w:rsidR="00962D1C">
      <w:rPr>
        <w:noProof/>
      </w:rPr>
      <w:t>2</w:t>
    </w:r>
    <w:r w:rsidR="00795AFA">
      <w:rPr>
        <w:noProof/>
      </w:rPr>
      <w:fldChar w:fldCharType="end"/>
    </w:r>
    <w:r w:rsidR="00E31F6C" w:rsidRPr="00A87D54">
      <w:tab/>
      <w:t xml:space="preserve">Revised: </w:t>
    </w:r>
    <w:r w:rsidR="008E5290">
      <w:t>0</w:t>
    </w:r>
    <w:r w:rsidR="00B74538">
      <w:t>6</w:t>
    </w:r>
    <w:r w:rsidR="009F706C">
      <w:t>/</w:t>
    </w:r>
    <w:r w:rsidR="00B74538">
      <w:t>16</w:t>
    </w:r>
    <w:r w:rsidR="009F706C">
      <w:t>/20</w:t>
    </w:r>
    <w:r w:rsidR="00910820">
      <w:t>2</w:t>
    </w:r>
    <w:r w:rsidR="00B74538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A4492" w14:textId="77777777" w:rsidR="000E3373" w:rsidRDefault="000E3373" w:rsidP="00AB57D0">
      <w:r>
        <w:separator/>
      </w:r>
    </w:p>
  </w:footnote>
  <w:footnote w:type="continuationSeparator" w:id="0">
    <w:p w14:paraId="2199CE36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8F250E"/>
    <w:multiLevelType w:val="hybridMultilevel"/>
    <w:tmpl w:val="7DA6E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0450B7B"/>
    <w:multiLevelType w:val="hybridMultilevel"/>
    <w:tmpl w:val="3DE2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42575589">
    <w:abstractNumId w:val="28"/>
  </w:num>
  <w:num w:numId="2" w16cid:durableId="332415598">
    <w:abstractNumId w:val="23"/>
  </w:num>
  <w:num w:numId="3" w16cid:durableId="501631277">
    <w:abstractNumId w:val="21"/>
  </w:num>
  <w:num w:numId="4" w16cid:durableId="91051592">
    <w:abstractNumId w:val="18"/>
  </w:num>
  <w:num w:numId="5" w16cid:durableId="1136290172">
    <w:abstractNumId w:val="43"/>
  </w:num>
  <w:num w:numId="6" w16cid:durableId="1107891946">
    <w:abstractNumId w:val="12"/>
  </w:num>
  <w:num w:numId="7" w16cid:durableId="970600450">
    <w:abstractNumId w:val="38"/>
  </w:num>
  <w:num w:numId="8" w16cid:durableId="1979190238">
    <w:abstractNumId w:val="13"/>
  </w:num>
  <w:num w:numId="9" w16cid:durableId="1912082769">
    <w:abstractNumId w:val="24"/>
  </w:num>
  <w:num w:numId="10" w16cid:durableId="1729377509">
    <w:abstractNumId w:val="11"/>
  </w:num>
  <w:num w:numId="11" w16cid:durableId="47460963">
    <w:abstractNumId w:val="10"/>
  </w:num>
  <w:num w:numId="12" w16cid:durableId="2011906196">
    <w:abstractNumId w:val="32"/>
  </w:num>
  <w:num w:numId="13" w16cid:durableId="580409050">
    <w:abstractNumId w:val="0"/>
  </w:num>
  <w:num w:numId="14" w16cid:durableId="669220033">
    <w:abstractNumId w:val="33"/>
  </w:num>
  <w:num w:numId="15" w16cid:durableId="406538872">
    <w:abstractNumId w:val="36"/>
  </w:num>
  <w:num w:numId="16" w16cid:durableId="206257633">
    <w:abstractNumId w:val="29"/>
  </w:num>
  <w:num w:numId="17" w16cid:durableId="1219248608">
    <w:abstractNumId w:val="25"/>
  </w:num>
  <w:num w:numId="18" w16cid:durableId="901713142">
    <w:abstractNumId w:val="42"/>
  </w:num>
  <w:num w:numId="19" w16cid:durableId="872350460">
    <w:abstractNumId w:val="15"/>
  </w:num>
  <w:num w:numId="20" w16cid:durableId="488517534">
    <w:abstractNumId w:val="17"/>
  </w:num>
  <w:num w:numId="21" w16cid:durableId="1879318315">
    <w:abstractNumId w:val="5"/>
  </w:num>
  <w:num w:numId="22" w16cid:durableId="1278289622">
    <w:abstractNumId w:val="16"/>
  </w:num>
  <w:num w:numId="23" w16cid:durableId="1176194835">
    <w:abstractNumId w:val="35"/>
  </w:num>
  <w:num w:numId="24" w16cid:durableId="362948686">
    <w:abstractNumId w:val="39"/>
  </w:num>
  <w:num w:numId="25" w16cid:durableId="561328299">
    <w:abstractNumId w:val="8"/>
  </w:num>
  <w:num w:numId="26" w16cid:durableId="881751919">
    <w:abstractNumId w:val="41"/>
  </w:num>
  <w:num w:numId="27" w16cid:durableId="400567751">
    <w:abstractNumId w:val="6"/>
  </w:num>
  <w:num w:numId="28" w16cid:durableId="1457916072">
    <w:abstractNumId w:val="40"/>
  </w:num>
  <w:num w:numId="29" w16cid:durableId="1254317116">
    <w:abstractNumId w:val="22"/>
  </w:num>
  <w:num w:numId="30" w16cid:durableId="1645937761">
    <w:abstractNumId w:val="14"/>
  </w:num>
  <w:num w:numId="31" w16cid:durableId="650066010">
    <w:abstractNumId w:val="7"/>
  </w:num>
  <w:num w:numId="32" w16cid:durableId="1874070674">
    <w:abstractNumId w:val="20"/>
  </w:num>
  <w:num w:numId="33" w16cid:durableId="946890064">
    <w:abstractNumId w:val="31"/>
  </w:num>
  <w:num w:numId="34" w16cid:durableId="1930649893">
    <w:abstractNumId w:val="2"/>
  </w:num>
  <w:num w:numId="35" w16cid:durableId="1294561115">
    <w:abstractNumId w:val="37"/>
  </w:num>
  <w:num w:numId="36" w16cid:durableId="570239937">
    <w:abstractNumId w:val="19"/>
  </w:num>
  <w:num w:numId="37" w16cid:durableId="46758496">
    <w:abstractNumId w:val="9"/>
  </w:num>
  <w:num w:numId="38" w16cid:durableId="1828130088">
    <w:abstractNumId w:val="27"/>
  </w:num>
  <w:num w:numId="39" w16cid:durableId="1190100246">
    <w:abstractNumId w:val="3"/>
  </w:num>
  <w:num w:numId="40" w16cid:durableId="1776898065">
    <w:abstractNumId w:val="26"/>
  </w:num>
  <w:num w:numId="41" w16cid:durableId="106316868">
    <w:abstractNumId w:val="34"/>
  </w:num>
  <w:num w:numId="42" w16cid:durableId="1122261240">
    <w:abstractNumId w:val="4"/>
  </w:num>
  <w:num w:numId="43" w16cid:durableId="984234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66875835">
    <w:abstractNumId w:val="1"/>
  </w:num>
  <w:num w:numId="45" w16cid:durableId="298610902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NbQ0tLQwMDAzszBU0lEKTi0uzszPAykwNqgFAClJzwEtAAAA"/>
  </w:docVars>
  <w:rsids>
    <w:rsidRoot w:val="003B5A3B"/>
    <w:rsid w:val="0000275F"/>
    <w:rsid w:val="0000409B"/>
    <w:rsid w:val="000114F8"/>
    <w:rsid w:val="00011DDF"/>
    <w:rsid w:val="00013951"/>
    <w:rsid w:val="00015C1D"/>
    <w:rsid w:val="00016106"/>
    <w:rsid w:val="00021BBD"/>
    <w:rsid w:val="00022209"/>
    <w:rsid w:val="000262B3"/>
    <w:rsid w:val="00033F40"/>
    <w:rsid w:val="00037643"/>
    <w:rsid w:val="00044516"/>
    <w:rsid w:val="0004458F"/>
    <w:rsid w:val="00045558"/>
    <w:rsid w:val="000476CB"/>
    <w:rsid w:val="0005091A"/>
    <w:rsid w:val="000716A5"/>
    <w:rsid w:val="00074175"/>
    <w:rsid w:val="00075CF4"/>
    <w:rsid w:val="000809D6"/>
    <w:rsid w:val="0008155F"/>
    <w:rsid w:val="000934F3"/>
    <w:rsid w:val="000958EF"/>
    <w:rsid w:val="00096341"/>
    <w:rsid w:val="000A1770"/>
    <w:rsid w:val="000A3DCB"/>
    <w:rsid w:val="000A559D"/>
    <w:rsid w:val="000A7284"/>
    <w:rsid w:val="000B26F2"/>
    <w:rsid w:val="000B35F1"/>
    <w:rsid w:val="000C35A3"/>
    <w:rsid w:val="000D1831"/>
    <w:rsid w:val="000D4D62"/>
    <w:rsid w:val="000E2A1B"/>
    <w:rsid w:val="000E2B46"/>
    <w:rsid w:val="000E3373"/>
    <w:rsid w:val="000E448D"/>
    <w:rsid w:val="000E530F"/>
    <w:rsid w:val="000E64BF"/>
    <w:rsid w:val="000E6FEF"/>
    <w:rsid w:val="000F2244"/>
    <w:rsid w:val="000F24A5"/>
    <w:rsid w:val="000F2EA9"/>
    <w:rsid w:val="00103243"/>
    <w:rsid w:val="0010343A"/>
    <w:rsid w:val="001071C7"/>
    <w:rsid w:val="00111588"/>
    <w:rsid w:val="00112864"/>
    <w:rsid w:val="00112FC0"/>
    <w:rsid w:val="0011333D"/>
    <w:rsid w:val="001143F0"/>
    <w:rsid w:val="00114FE8"/>
    <w:rsid w:val="00116C75"/>
    <w:rsid w:val="00120B49"/>
    <w:rsid w:val="001224DD"/>
    <w:rsid w:val="00123965"/>
    <w:rsid w:val="00126FB6"/>
    <w:rsid w:val="001270A0"/>
    <w:rsid w:val="001273E9"/>
    <w:rsid w:val="0013594D"/>
    <w:rsid w:val="001367DA"/>
    <w:rsid w:val="001377C9"/>
    <w:rsid w:val="001536E2"/>
    <w:rsid w:val="00162311"/>
    <w:rsid w:val="00165AED"/>
    <w:rsid w:val="001724DC"/>
    <w:rsid w:val="00173C5D"/>
    <w:rsid w:val="00174790"/>
    <w:rsid w:val="0018276D"/>
    <w:rsid w:val="001836B7"/>
    <w:rsid w:val="00183C98"/>
    <w:rsid w:val="00185194"/>
    <w:rsid w:val="00194F06"/>
    <w:rsid w:val="00194F48"/>
    <w:rsid w:val="0019557B"/>
    <w:rsid w:val="001A050A"/>
    <w:rsid w:val="001A3E71"/>
    <w:rsid w:val="001A48A7"/>
    <w:rsid w:val="001A56BC"/>
    <w:rsid w:val="001A7FBB"/>
    <w:rsid w:val="001B0EBD"/>
    <w:rsid w:val="001B356D"/>
    <w:rsid w:val="001B4BA0"/>
    <w:rsid w:val="001B4FA6"/>
    <w:rsid w:val="001B60B3"/>
    <w:rsid w:val="001C0CA5"/>
    <w:rsid w:val="001C1758"/>
    <w:rsid w:val="001C3534"/>
    <w:rsid w:val="001C685D"/>
    <w:rsid w:val="001D0D2E"/>
    <w:rsid w:val="001D5367"/>
    <w:rsid w:val="001E1E6F"/>
    <w:rsid w:val="001E2EC3"/>
    <w:rsid w:val="001E695C"/>
    <w:rsid w:val="001F0310"/>
    <w:rsid w:val="001F2D2B"/>
    <w:rsid w:val="001F703E"/>
    <w:rsid w:val="001F78A2"/>
    <w:rsid w:val="002003C6"/>
    <w:rsid w:val="002042A6"/>
    <w:rsid w:val="00204735"/>
    <w:rsid w:val="0020596F"/>
    <w:rsid w:val="00210FCA"/>
    <w:rsid w:val="00211F91"/>
    <w:rsid w:val="00212AB2"/>
    <w:rsid w:val="00217AD8"/>
    <w:rsid w:val="00227E0A"/>
    <w:rsid w:val="0023406B"/>
    <w:rsid w:val="00235CEA"/>
    <w:rsid w:val="00236CFA"/>
    <w:rsid w:val="002415C2"/>
    <w:rsid w:val="002424A4"/>
    <w:rsid w:val="002521EC"/>
    <w:rsid w:val="00254554"/>
    <w:rsid w:val="002562D6"/>
    <w:rsid w:val="00266AA0"/>
    <w:rsid w:val="00274C82"/>
    <w:rsid w:val="002802F2"/>
    <w:rsid w:val="002804D2"/>
    <w:rsid w:val="002857DA"/>
    <w:rsid w:val="00286451"/>
    <w:rsid w:val="00291D72"/>
    <w:rsid w:val="00295310"/>
    <w:rsid w:val="00296018"/>
    <w:rsid w:val="00297524"/>
    <w:rsid w:val="002A10CF"/>
    <w:rsid w:val="002A56E7"/>
    <w:rsid w:val="002A777E"/>
    <w:rsid w:val="002B5F4B"/>
    <w:rsid w:val="002B7224"/>
    <w:rsid w:val="002C0692"/>
    <w:rsid w:val="002C4EAB"/>
    <w:rsid w:val="002C5AE5"/>
    <w:rsid w:val="002C7B0C"/>
    <w:rsid w:val="002D1516"/>
    <w:rsid w:val="002D1CDC"/>
    <w:rsid w:val="002D1D5E"/>
    <w:rsid w:val="002D4AD3"/>
    <w:rsid w:val="002D56D7"/>
    <w:rsid w:val="002D5B3C"/>
    <w:rsid w:val="002D7D7C"/>
    <w:rsid w:val="002E0A1F"/>
    <w:rsid w:val="002E1B36"/>
    <w:rsid w:val="002E600B"/>
    <w:rsid w:val="002F035A"/>
    <w:rsid w:val="002F3269"/>
    <w:rsid w:val="002F38F1"/>
    <w:rsid w:val="0030071B"/>
    <w:rsid w:val="00300A22"/>
    <w:rsid w:val="0030571D"/>
    <w:rsid w:val="00307EF1"/>
    <w:rsid w:val="00316A42"/>
    <w:rsid w:val="00317F7B"/>
    <w:rsid w:val="00321437"/>
    <w:rsid w:val="0032518B"/>
    <w:rsid w:val="00325483"/>
    <w:rsid w:val="00326097"/>
    <w:rsid w:val="00326C3D"/>
    <w:rsid w:val="00331FF8"/>
    <w:rsid w:val="003345F3"/>
    <w:rsid w:val="0033592C"/>
    <w:rsid w:val="0034029A"/>
    <w:rsid w:val="003452CE"/>
    <w:rsid w:val="00346748"/>
    <w:rsid w:val="003521EA"/>
    <w:rsid w:val="00352D7A"/>
    <w:rsid w:val="00353B98"/>
    <w:rsid w:val="003574B2"/>
    <w:rsid w:val="003600B3"/>
    <w:rsid w:val="00360730"/>
    <w:rsid w:val="00362501"/>
    <w:rsid w:val="00362855"/>
    <w:rsid w:val="003716EE"/>
    <w:rsid w:val="00371C3B"/>
    <w:rsid w:val="00382FD0"/>
    <w:rsid w:val="00390F30"/>
    <w:rsid w:val="0039326C"/>
    <w:rsid w:val="0039336C"/>
    <w:rsid w:val="003939E8"/>
    <w:rsid w:val="00394088"/>
    <w:rsid w:val="003A63AE"/>
    <w:rsid w:val="003A6739"/>
    <w:rsid w:val="003A72F4"/>
    <w:rsid w:val="003B1843"/>
    <w:rsid w:val="003B1CCD"/>
    <w:rsid w:val="003B4B95"/>
    <w:rsid w:val="003B5A3B"/>
    <w:rsid w:val="003D1F9D"/>
    <w:rsid w:val="003D6C62"/>
    <w:rsid w:val="003E157D"/>
    <w:rsid w:val="003E2375"/>
    <w:rsid w:val="003E3167"/>
    <w:rsid w:val="003E52F2"/>
    <w:rsid w:val="003F2990"/>
    <w:rsid w:val="003F348C"/>
    <w:rsid w:val="003F3DD6"/>
    <w:rsid w:val="00415F4D"/>
    <w:rsid w:val="00416E4B"/>
    <w:rsid w:val="00417EE9"/>
    <w:rsid w:val="004230A9"/>
    <w:rsid w:val="00427E4B"/>
    <w:rsid w:val="004309C2"/>
    <w:rsid w:val="00435492"/>
    <w:rsid w:val="004365AC"/>
    <w:rsid w:val="004508CD"/>
    <w:rsid w:val="00454AD8"/>
    <w:rsid w:val="004567F1"/>
    <w:rsid w:val="00461B03"/>
    <w:rsid w:val="004623A7"/>
    <w:rsid w:val="004637F5"/>
    <w:rsid w:val="004651DA"/>
    <w:rsid w:val="00465CE1"/>
    <w:rsid w:val="0046737E"/>
    <w:rsid w:val="00471492"/>
    <w:rsid w:val="00471BA6"/>
    <w:rsid w:val="00473139"/>
    <w:rsid w:val="00476D44"/>
    <w:rsid w:val="0047735D"/>
    <w:rsid w:val="00480270"/>
    <w:rsid w:val="00485224"/>
    <w:rsid w:val="004864F5"/>
    <w:rsid w:val="00486C90"/>
    <w:rsid w:val="0048774D"/>
    <w:rsid w:val="004914FD"/>
    <w:rsid w:val="00494C1A"/>
    <w:rsid w:val="004A0978"/>
    <w:rsid w:val="004A119C"/>
    <w:rsid w:val="004A2A66"/>
    <w:rsid w:val="004A2FB9"/>
    <w:rsid w:val="004C37B1"/>
    <w:rsid w:val="004C52E3"/>
    <w:rsid w:val="004D2170"/>
    <w:rsid w:val="004D5F8F"/>
    <w:rsid w:val="004D78CD"/>
    <w:rsid w:val="004D7E49"/>
    <w:rsid w:val="004E0219"/>
    <w:rsid w:val="004E5185"/>
    <w:rsid w:val="004E5E15"/>
    <w:rsid w:val="004E5F41"/>
    <w:rsid w:val="004E6D59"/>
    <w:rsid w:val="004F0CF1"/>
    <w:rsid w:val="004F3047"/>
    <w:rsid w:val="004F49D1"/>
    <w:rsid w:val="004F6D40"/>
    <w:rsid w:val="004F7D30"/>
    <w:rsid w:val="00500ECD"/>
    <w:rsid w:val="00502E81"/>
    <w:rsid w:val="00507C1D"/>
    <w:rsid w:val="005135F4"/>
    <w:rsid w:val="0052296F"/>
    <w:rsid w:val="00537654"/>
    <w:rsid w:val="005400AB"/>
    <w:rsid w:val="005406E2"/>
    <w:rsid w:val="00540EE5"/>
    <w:rsid w:val="005449C5"/>
    <w:rsid w:val="005469B1"/>
    <w:rsid w:val="00550137"/>
    <w:rsid w:val="00550A50"/>
    <w:rsid w:val="00550DB8"/>
    <w:rsid w:val="00552979"/>
    <w:rsid w:val="00553AB1"/>
    <w:rsid w:val="00554B04"/>
    <w:rsid w:val="005566E8"/>
    <w:rsid w:val="00572F14"/>
    <w:rsid w:val="005733AC"/>
    <w:rsid w:val="0057570F"/>
    <w:rsid w:val="005768C9"/>
    <w:rsid w:val="00580B8C"/>
    <w:rsid w:val="00582EC2"/>
    <w:rsid w:val="0058631A"/>
    <w:rsid w:val="00590CF7"/>
    <w:rsid w:val="00597C24"/>
    <w:rsid w:val="005A0437"/>
    <w:rsid w:val="005A0BBF"/>
    <w:rsid w:val="005A1C69"/>
    <w:rsid w:val="005A7E22"/>
    <w:rsid w:val="005B24E0"/>
    <w:rsid w:val="005B3D2D"/>
    <w:rsid w:val="005B63DA"/>
    <w:rsid w:val="005B648E"/>
    <w:rsid w:val="005C05F9"/>
    <w:rsid w:val="005C1AED"/>
    <w:rsid w:val="005C3582"/>
    <w:rsid w:val="005C3F59"/>
    <w:rsid w:val="005C4DD6"/>
    <w:rsid w:val="005C6CD7"/>
    <w:rsid w:val="005D0A20"/>
    <w:rsid w:val="005D0F3A"/>
    <w:rsid w:val="005D380C"/>
    <w:rsid w:val="005D5016"/>
    <w:rsid w:val="005D605E"/>
    <w:rsid w:val="005E003E"/>
    <w:rsid w:val="005F43A4"/>
    <w:rsid w:val="005F59B2"/>
    <w:rsid w:val="005F7B0E"/>
    <w:rsid w:val="00607F61"/>
    <w:rsid w:val="00610BF4"/>
    <w:rsid w:val="00610E6B"/>
    <w:rsid w:val="006168E6"/>
    <w:rsid w:val="00621F4A"/>
    <w:rsid w:val="00623414"/>
    <w:rsid w:val="00634542"/>
    <w:rsid w:val="00637069"/>
    <w:rsid w:val="006447A7"/>
    <w:rsid w:val="00660429"/>
    <w:rsid w:val="00663DE1"/>
    <w:rsid w:val="006673D5"/>
    <w:rsid w:val="00673582"/>
    <w:rsid w:val="00673FDA"/>
    <w:rsid w:val="00675591"/>
    <w:rsid w:val="006808D8"/>
    <w:rsid w:val="00681B78"/>
    <w:rsid w:val="00684E5F"/>
    <w:rsid w:val="00686ADC"/>
    <w:rsid w:val="00696BBD"/>
    <w:rsid w:val="006A081D"/>
    <w:rsid w:val="006A4BB9"/>
    <w:rsid w:val="006A5CCC"/>
    <w:rsid w:val="006A7047"/>
    <w:rsid w:val="006B3143"/>
    <w:rsid w:val="006B60F9"/>
    <w:rsid w:val="006C1D6E"/>
    <w:rsid w:val="006D085A"/>
    <w:rsid w:val="006E0161"/>
    <w:rsid w:val="006E1455"/>
    <w:rsid w:val="00701095"/>
    <w:rsid w:val="007045D1"/>
    <w:rsid w:val="00714796"/>
    <w:rsid w:val="00716395"/>
    <w:rsid w:val="0071771B"/>
    <w:rsid w:val="007255C4"/>
    <w:rsid w:val="0072621B"/>
    <w:rsid w:val="00726481"/>
    <w:rsid w:val="007324A0"/>
    <w:rsid w:val="007346E7"/>
    <w:rsid w:val="00741128"/>
    <w:rsid w:val="00742D32"/>
    <w:rsid w:val="00742EF7"/>
    <w:rsid w:val="00747AD3"/>
    <w:rsid w:val="00751231"/>
    <w:rsid w:val="007516D1"/>
    <w:rsid w:val="00756F06"/>
    <w:rsid w:val="00762E77"/>
    <w:rsid w:val="007676DC"/>
    <w:rsid w:val="007679DE"/>
    <w:rsid w:val="00772FE3"/>
    <w:rsid w:val="007763F8"/>
    <w:rsid w:val="00781374"/>
    <w:rsid w:val="0078226A"/>
    <w:rsid w:val="00784041"/>
    <w:rsid w:val="00784AE4"/>
    <w:rsid w:val="00787568"/>
    <w:rsid w:val="00790823"/>
    <w:rsid w:val="007917BC"/>
    <w:rsid w:val="007921CD"/>
    <w:rsid w:val="00794446"/>
    <w:rsid w:val="00795AFA"/>
    <w:rsid w:val="00795DE2"/>
    <w:rsid w:val="007A7622"/>
    <w:rsid w:val="007B673C"/>
    <w:rsid w:val="007B7F98"/>
    <w:rsid w:val="007C18EB"/>
    <w:rsid w:val="007C30D8"/>
    <w:rsid w:val="007C5710"/>
    <w:rsid w:val="007D1250"/>
    <w:rsid w:val="007D2D24"/>
    <w:rsid w:val="007D3792"/>
    <w:rsid w:val="007D472F"/>
    <w:rsid w:val="007D4C1F"/>
    <w:rsid w:val="007E0F99"/>
    <w:rsid w:val="007E15FB"/>
    <w:rsid w:val="007F04E7"/>
    <w:rsid w:val="007F4ABB"/>
    <w:rsid w:val="007F5465"/>
    <w:rsid w:val="007F5819"/>
    <w:rsid w:val="007F5E52"/>
    <w:rsid w:val="007F6F00"/>
    <w:rsid w:val="008010EE"/>
    <w:rsid w:val="00801AB6"/>
    <w:rsid w:val="00804ED1"/>
    <w:rsid w:val="00806857"/>
    <w:rsid w:val="00810487"/>
    <w:rsid w:val="0081191E"/>
    <w:rsid w:val="00813295"/>
    <w:rsid w:val="00815E97"/>
    <w:rsid w:val="008244B1"/>
    <w:rsid w:val="00825B8F"/>
    <w:rsid w:val="008328B5"/>
    <w:rsid w:val="0083415A"/>
    <w:rsid w:val="00834C49"/>
    <w:rsid w:val="008407FA"/>
    <w:rsid w:val="00843E14"/>
    <w:rsid w:val="008442D1"/>
    <w:rsid w:val="008447BE"/>
    <w:rsid w:val="008511CC"/>
    <w:rsid w:val="00852861"/>
    <w:rsid w:val="00862EC3"/>
    <w:rsid w:val="00866308"/>
    <w:rsid w:val="00867B6F"/>
    <w:rsid w:val="00871B7C"/>
    <w:rsid w:val="0087202B"/>
    <w:rsid w:val="00876F89"/>
    <w:rsid w:val="00880755"/>
    <w:rsid w:val="00880983"/>
    <w:rsid w:val="0088165B"/>
    <w:rsid w:val="008831B5"/>
    <w:rsid w:val="00883C0E"/>
    <w:rsid w:val="00884752"/>
    <w:rsid w:val="008868ED"/>
    <w:rsid w:val="00886C13"/>
    <w:rsid w:val="00887C8D"/>
    <w:rsid w:val="00887D30"/>
    <w:rsid w:val="00893765"/>
    <w:rsid w:val="008A1574"/>
    <w:rsid w:val="008B2F42"/>
    <w:rsid w:val="008C06FA"/>
    <w:rsid w:val="008C2716"/>
    <w:rsid w:val="008D1193"/>
    <w:rsid w:val="008D3428"/>
    <w:rsid w:val="008E5290"/>
    <w:rsid w:val="008F1220"/>
    <w:rsid w:val="008F4B13"/>
    <w:rsid w:val="009002D8"/>
    <w:rsid w:val="00901DD4"/>
    <w:rsid w:val="00910820"/>
    <w:rsid w:val="009175FC"/>
    <w:rsid w:val="00917ECB"/>
    <w:rsid w:val="00930FA2"/>
    <w:rsid w:val="00932DCF"/>
    <w:rsid w:val="00937ADE"/>
    <w:rsid w:val="00943310"/>
    <w:rsid w:val="00943495"/>
    <w:rsid w:val="0094500B"/>
    <w:rsid w:val="0094757D"/>
    <w:rsid w:val="00947F9D"/>
    <w:rsid w:val="009530E9"/>
    <w:rsid w:val="00953C84"/>
    <w:rsid w:val="00960FC4"/>
    <w:rsid w:val="00961C81"/>
    <w:rsid w:val="00962243"/>
    <w:rsid w:val="00962D1C"/>
    <w:rsid w:val="00962DC1"/>
    <w:rsid w:val="00963627"/>
    <w:rsid w:val="00963F67"/>
    <w:rsid w:val="00964ADD"/>
    <w:rsid w:val="009652CA"/>
    <w:rsid w:val="00970A57"/>
    <w:rsid w:val="009713CC"/>
    <w:rsid w:val="00973238"/>
    <w:rsid w:val="00973D14"/>
    <w:rsid w:val="00981651"/>
    <w:rsid w:val="009818B5"/>
    <w:rsid w:val="0098424F"/>
    <w:rsid w:val="0098428B"/>
    <w:rsid w:val="00985F1B"/>
    <w:rsid w:val="00993968"/>
    <w:rsid w:val="00994DE2"/>
    <w:rsid w:val="0099641B"/>
    <w:rsid w:val="00997F7A"/>
    <w:rsid w:val="009A01EB"/>
    <w:rsid w:val="009A0FAD"/>
    <w:rsid w:val="009A1EED"/>
    <w:rsid w:val="009A3E91"/>
    <w:rsid w:val="009A6D4F"/>
    <w:rsid w:val="009B0AC3"/>
    <w:rsid w:val="009B1EA0"/>
    <w:rsid w:val="009B3411"/>
    <w:rsid w:val="009B47C5"/>
    <w:rsid w:val="009C1C8B"/>
    <w:rsid w:val="009C3B32"/>
    <w:rsid w:val="009C5051"/>
    <w:rsid w:val="009D561B"/>
    <w:rsid w:val="009D67D2"/>
    <w:rsid w:val="009E50A5"/>
    <w:rsid w:val="009E5DC0"/>
    <w:rsid w:val="009F3C41"/>
    <w:rsid w:val="009F456D"/>
    <w:rsid w:val="009F475B"/>
    <w:rsid w:val="009F706C"/>
    <w:rsid w:val="00A00A32"/>
    <w:rsid w:val="00A02666"/>
    <w:rsid w:val="00A07F37"/>
    <w:rsid w:val="00A20ABF"/>
    <w:rsid w:val="00A33E4D"/>
    <w:rsid w:val="00A33F0A"/>
    <w:rsid w:val="00A35AD4"/>
    <w:rsid w:val="00A4504B"/>
    <w:rsid w:val="00A47C1E"/>
    <w:rsid w:val="00A533C3"/>
    <w:rsid w:val="00A557FA"/>
    <w:rsid w:val="00A56EBF"/>
    <w:rsid w:val="00A62365"/>
    <w:rsid w:val="00A6270F"/>
    <w:rsid w:val="00A63595"/>
    <w:rsid w:val="00A64C2E"/>
    <w:rsid w:val="00A6787E"/>
    <w:rsid w:val="00A70B71"/>
    <w:rsid w:val="00A742D7"/>
    <w:rsid w:val="00A922BA"/>
    <w:rsid w:val="00A924CC"/>
    <w:rsid w:val="00A97BAB"/>
    <w:rsid w:val="00AA1CBF"/>
    <w:rsid w:val="00AA3A49"/>
    <w:rsid w:val="00AA56D3"/>
    <w:rsid w:val="00AB334C"/>
    <w:rsid w:val="00AB57D0"/>
    <w:rsid w:val="00AC00E9"/>
    <w:rsid w:val="00AC6C48"/>
    <w:rsid w:val="00AC761A"/>
    <w:rsid w:val="00AC7EC5"/>
    <w:rsid w:val="00AD240B"/>
    <w:rsid w:val="00AD28C0"/>
    <w:rsid w:val="00AD3360"/>
    <w:rsid w:val="00AD51BB"/>
    <w:rsid w:val="00AD73EA"/>
    <w:rsid w:val="00AE0BC0"/>
    <w:rsid w:val="00AE633E"/>
    <w:rsid w:val="00AE655D"/>
    <w:rsid w:val="00AE6F7A"/>
    <w:rsid w:val="00AF02DE"/>
    <w:rsid w:val="00AF2700"/>
    <w:rsid w:val="00B06B2D"/>
    <w:rsid w:val="00B129B6"/>
    <w:rsid w:val="00B2138E"/>
    <w:rsid w:val="00B25814"/>
    <w:rsid w:val="00B27526"/>
    <w:rsid w:val="00B2765E"/>
    <w:rsid w:val="00B305BE"/>
    <w:rsid w:val="00B32E5F"/>
    <w:rsid w:val="00B33BC8"/>
    <w:rsid w:val="00B33CCA"/>
    <w:rsid w:val="00B36847"/>
    <w:rsid w:val="00B37BA2"/>
    <w:rsid w:val="00B41D59"/>
    <w:rsid w:val="00B4235B"/>
    <w:rsid w:val="00B42F8A"/>
    <w:rsid w:val="00B4388C"/>
    <w:rsid w:val="00B47673"/>
    <w:rsid w:val="00B52111"/>
    <w:rsid w:val="00B53CA3"/>
    <w:rsid w:val="00B57511"/>
    <w:rsid w:val="00B57A1D"/>
    <w:rsid w:val="00B615D9"/>
    <w:rsid w:val="00B7201C"/>
    <w:rsid w:val="00B72264"/>
    <w:rsid w:val="00B74538"/>
    <w:rsid w:val="00B74A08"/>
    <w:rsid w:val="00B75045"/>
    <w:rsid w:val="00B87F18"/>
    <w:rsid w:val="00B90F64"/>
    <w:rsid w:val="00B9571D"/>
    <w:rsid w:val="00BA0A93"/>
    <w:rsid w:val="00BA1D1F"/>
    <w:rsid w:val="00BA4D72"/>
    <w:rsid w:val="00BA78D2"/>
    <w:rsid w:val="00BB0DFF"/>
    <w:rsid w:val="00BB6B0F"/>
    <w:rsid w:val="00BB7809"/>
    <w:rsid w:val="00BC0B4C"/>
    <w:rsid w:val="00BC4888"/>
    <w:rsid w:val="00BC5F36"/>
    <w:rsid w:val="00BC7D78"/>
    <w:rsid w:val="00BD48E7"/>
    <w:rsid w:val="00BD6FED"/>
    <w:rsid w:val="00BE0604"/>
    <w:rsid w:val="00BE1136"/>
    <w:rsid w:val="00BE75E4"/>
    <w:rsid w:val="00BF23F6"/>
    <w:rsid w:val="00BF3F00"/>
    <w:rsid w:val="00BF426B"/>
    <w:rsid w:val="00BF57FB"/>
    <w:rsid w:val="00BF711D"/>
    <w:rsid w:val="00C039DC"/>
    <w:rsid w:val="00C0450D"/>
    <w:rsid w:val="00C05B42"/>
    <w:rsid w:val="00C117B9"/>
    <w:rsid w:val="00C1358F"/>
    <w:rsid w:val="00C15343"/>
    <w:rsid w:val="00C15CF6"/>
    <w:rsid w:val="00C25838"/>
    <w:rsid w:val="00C25E69"/>
    <w:rsid w:val="00C35867"/>
    <w:rsid w:val="00C3770B"/>
    <w:rsid w:val="00C4553D"/>
    <w:rsid w:val="00C45B54"/>
    <w:rsid w:val="00C50E06"/>
    <w:rsid w:val="00C53AE6"/>
    <w:rsid w:val="00C5500D"/>
    <w:rsid w:val="00C605FA"/>
    <w:rsid w:val="00C60E16"/>
    <w:rsid w:val="00C70C41"/>
    <w:rsid w:val="00C7442A"/>
    <w:rsid w:val="00C80805"/>
    <w:rsid w:val="00C82696"/>
    <w:rsid w:val="00C8546C"/>
    <w:rsid w:val="00C85D9E"/>
    <w:rsid w:val="00C91D88"/>
    <w:rsid w:val="00C92893"/>
    <w:rsid w:val="00CA2D0D"/>
    <w:rsid w:val="00CA3052"/>
    <w:rsid w:val="00CA312B"/>
    <w:rsid w:val="00CA6571"/>
    <w:rsid w:val="00CB01D4"/>
    <w:rsid w:val="00CB539A"/>
    <w:rsid w:val="00CB7929"/>
    <w:rsid w:val="00CC4BB4"/>
    <w:rsid w:val="00CC51DC"/>
    <w:rsid w:val="00CC786E"/>
    <w:rsid w:val="00CD0ED0"/>
    <w:rsid w:val="00CD1F5A"/>
    <w:rsid w:val="00CD3E06"/>
    <w:rsid w:val="00CD4578"/>
    <w:rsid w:val="00CD48A1"/>
    <w:rsid w:val="00CD6B94"/>
    <w:rsid w:val="00CE1F49"/>
    <w:rsid w:val="00CE61AD"/>
    <w:rsid w:val="00CF6E33"/>
    <w:rsid w:val="00CF6F2A"/>
    <w:rsid w:val="00CF73ED"/>
    <w:rsid w:val="00D01563"/>
    <w:rsid w:val="00D01B2C"/>
    <w:rsid w:val="00D03199"/>
    <w:rsid w:val="00D056E9"/>
    <w:rsid w:val="00D05C4E"/>
    <w:rsid w:val="00D06985"/>
    <w:rsid w:val="00D0719D"/>
    <w:rsid w:val="00D2520D"/>
    <w:rsid w:val="00D31D0B"/>
    <w:rsid w:val="00D401C6"/>
    <w:rsid w:val="00D52021"/>
    <w:rsid w:val="00D52445"/>
    <w:rsid w:val="00D53E07"/>
    <w:rsid w:val="00D54698"/>
    <w:rsid w:val="00D5595C"/>
    <w:rsid w:val="00D55CA5"/>
    <w:rsid w:val="00D573B1"/>
    <w:rsid w:val="00D57E2F"/>
    <w:rsid w:val="00D61C61"/>
    <w:rsid w:val="00D61CA9"/>
    <w:rsid w:val="00D664DD"/>
    <w:rsid w:val="00D667A5"/>
    <w:rsid w:val="00D67B38"/>
    <w:rsid w:val="00D72B63"/>
    <w:rsid w:val="00D73054"/>
    <w:rsid w:val="00D73A2C"/>
    <w:rsid w:val="00D73B03"/>
    <w:rsid w:val="00D76827"/>
    <w:rsid w:val="00D80415"/>
    <w:rsid w:val="00D80952"/>
    <w:rsid w:val="00D830F9"/>
    <w:rsid w:val="00D845D3"/>
    <w:rsid w:val="00D84B79"/>
    <w:rsid w:val="00D874C5"/>
    <w:rsid w:val="00D9524B"/>
    <w:rsid w:val="00D963AE"/>
    <w:rsid w:val="00DA0AF9"/>
    <w:rsid w:val="00DB13E8"/>
    <w:rsid w:val="00DD21C3"/>
    <w:rsid w:val="00DD3464"/>
    <w:rsid w:val="00DD3BE7"/>
    <w:rsid w:val="00DD65F3"/>
    <w:rsid w:val="00DE07E6"/>
    <w:rsid w:val="00DE15DE"/>
    <w:rsid w:val="00DE1C8E"/>
    <w:rsid w:val="00DE2F1B"/>
    <w:rsid w:val="00DE34C4"/>
    <w:rsid w:val="00DE4015"/>
    <w:rsid w:val="00DE725D"/>
    <w:rsid w:val="00DF13D4"/>
    <w:rsid w:val="00DF1C3A"/>
    <w:rsid w:val="00DF3972"/>
    <w:rsid w:val="00DF4CBC"/>
    <w:rsid w:val="00DF771F"/>
    <w:rsid w:val="00E020D2"/>
    <w:rsid w:val="00E04219"/>
    <w:rsid w:val="00E07DF9"/>
    <w:rsid w:val="00E13BF3"/>
    <w:rsid w:val="00E14ACE"/>
    <w:rsid w:val="00E2456A"/>
    <w:rsid w:val="00E263E0"/>
    <w:rsid w:val="00E27752"/>
    <w:rsid w:val="00E31F6C"/>
    <w:rsid w:val="00E34E14"/>
    <w:rsid w:val="00E35AE2"/>
    <w:rsid w:val="00E36E58"/>
    <w:rsid w:val="00E37921"/>
    <w:rsid w:val="00E42976"/>
    <w:rsid w:val="00E44278"/>
    <w:rsid w:val="00E61453"/>
    <w:rsid w:val="00E64F9B"/>
    <w:rsid w:val="00E6555D"/>
    <w:rsid w:val="00E72231"/>
    <w:rsid w:val="00E7528F"/>
    <w:rsid w:val="00E8281C"/>
    <w:rsid w:val="00E837C6"/>
    <w:rsid w:val="00E917B9"/>
    <w:rsid w:val="00E943B5"/>
    <w:rsid w:val="00E96197"/>
    <w:rsid w:val="00E9698E"/>
    <w:rsid w:val="00EA2527"/>
    <w:rsid w:val="00EA438A"/>
    <w:rsid w:val="00EA62E6"/>
    <w:rsid w:val="00EC291B"/>
    <w:rsid w:val="00EC2DA6"/>
    <w:rsid w:val="00EC3C87"/>
    <w:rsid w:val="00EC78CB"/>
    <w:rsid w:val="00ED0FAF"/>
    <w:rsid w:val="00EE0A38"/>
    <w:rsid w:val="00EE219F"/>
    <w:rsid w:val="00EE3871"/>
    <w:rsid w:val="00EE39E7"/>
    <w:rsid w:val="00EE3D04"/>
    <w:rsid w:val="00EE445A"/>
    <w:rsid w:val="00EE7538"/>
    <w:rsid w:val="00F11BE1"/>
    <w:rsid w:val="00F11D4F"/>
    <w:rsid w:val="00F157FF"/>
    <w:rsid w:val="00F25A17"/>
    <w:rsid w:val="00F25C2A"/>
    <w:rsid w:val="00F340C6"/>
    <w:rsid w:val="00F366B5"/>
    <w:rsid w:val="00F431B9"/>
    <w:rsid w:val="00F502AA"/>
    <w:rsid w:val="00F51A87"/>
    <w:rsid w:val="00F570A8"/>
    <w:rsid w:val="00F57C4B"/>
    <w:rsid w:val="00F6036D"/>
    <w:rsid w:val="00F63A87"/>
    <w:rsid w:val="00F66606"/>
    <w:rsid w:val="00F66D73"/>
    <w:rsid w:val="00F67587"/>
    <w:rsid w:val="00F7025D"/>
    <w:rsid w:val="00F70D62"/>
    <w:rsid w:val="00F71A3A"/>
    <w:rsid w:val="00F80FE7"/>
    <w:rsid w:val="00F91A11"/>
    <w:rsid w:val="00F96BDD"/>
    <w:rsid w:val="00F97AB9"/>
    <w:rsid w:val="00FA1941"/>
    <w:rsid w:val="00FA6BFB"/>
    <w:rsid w:val="00FB07B6"/>
    <w:rsid w:val="00FB3AEE"/>
    <w:rsid w:val="00FB3DC0"/>
    <w:rsid w:val="00FB43CE"/>
    <w:rsid w:val="00FB5D25"/>
    <w:rsid w:val="00FB605B"/>
    <w:rsid w:val="00FB68DF"/>
    <w:rsid w:val="00FB7E51"/>
    <w:rsid w:val="00FC1B9B"/>
    <w:rsid w:val="00FC37DD"/>
    <w:rsid w:val="00FC521E"/>
    <w:rsid w:val="00FD4A93"/>
    <w:rsid w:val="00FD61EC"/>
    <w:rsid w:val="00FD638F"/>
    <w:rsid w:val="00FE1354"/>
    <w:rsid w:val="00FE1CB1"/>
    <w:rsid w:val="00FE2056"/>
    <w:rsid w:val="00FE3F84"/>
    <w:rsid w:val="00FE4DC9"/>
    <w:rsid w:val="00FE71B0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/>
    <o:shapelayout v:ext="edit">
      <o:idmap v:ext="edit" data="1"/>
    </o:shapelayout>
  </w:shapeDefaults>
  <w:decimalSymbol w:val="."/>
  <w:listSeparator w:val=","/>
  <w14:docId w14:val="1AE2619A"/>
  <w15:chartTrackingRefBased/>
  <w15:docId w15:val="{2EDD7BD8-1559-44A6-8898-CA8B912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5D9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85D9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85D9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85D9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85D9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85D9E"/>
  </w:style>
  <w:style w:type="paragraph" w:styleId="ListParagraph">
    <w:name w:val="List Paragraph"/>
    <w:basedOn w:val="Normal"/>
    <w:uiPriority w:val="34"/>
    <w:qFormat/>
    <w:rsid w:val="00C85D9E"/>
    <w:pPr>
      <w:ind w:left="720"/>
    </w:pPr>
  </w:style>
  <w:style w:type="character" w:styleId="Hyperlink">
    <w:name w:val="Hyperlink"/>
    <w:rsid w:val="00C85D9E"/>
    <w:rPr>
      <w:color w:val="0000FF"/>
      <w:u w:val="single"/>
    </w:rPr>
  </w:style>
  <w:style w:type="paragraph" w:styleId="Header">
    <w:name w:val="header"/>
    <w:basedOn w:val="Normal"/>
    <w:link w:val="HeaderChar"/>
    <w:rsid w:val="00C85D9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C85D9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EE39E7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C85D9E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EE39E7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C85D9E"/>
    <w:pPr>
      <w:numPr>
        <w:numId w:val="2"/>
      </w:numPr>
    </w:pPr>
  </w:style>
  <w:style w:type="paragraph" w:customStyle="1" w:styleId="Outlinenumbering">
    <w:name w:val="Outline numbering"/>
    <w:basedOn w:val="Normal"/>
    <w:rsid w:val="00C85D9E"/>
    <w:pPr>
      <w:numPr>
        <w:numId w:val="3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85D9E"/>
  </w:style>
  <w:style w:type="paragraph" w:styleId="NormalWeb">
    <w:name w:val="Normal (Web)"/>
    <w:basedOn w:val="Normal"/>
    <w:uiPriority w:val="99"/>
    <w:unhideWhenUsed/>
    <w:rsid w:val="00B305BE"/>
    <w:pPr>
      <w:spacing w:before="100" w:beforeAutospacing="1" w:after="100" w:afterAutospacing="1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2802F2"/>
    <w:rPr>
      <w:color w:val="808080"/>
    </w:rPr>
  </w:style>
  <w:style w:type="character" w:customStyle="1" w:styleId="Red">
    <w:name w:val="Red"/>
    <w:basedOn w:val="DefaultParagraphFont"/>
    <w:uiPriority w:val="1"/>
    <w:rsid w:val="002802F2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C85D9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C85D9E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C85D9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85D9E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C85D9E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600F60994F4851A80D1BA2FBF48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74CAB-9A7A-4FE4-84BF-43DE215A5110}"/>
      </w:docPartPr>
      <w:docPartBody>
        <w:p w:rsidR="00733839" w:rsidRDefault="00986FB9" w:rsidP="00986FB9">
          <w:pPr>
            <w:pStyle w:val="2F600F60994F4851A80D1BA2FBF48BF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8A7F60ADB084B1884D93D801488E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5D916-965E-4DAC-8415-8F62DE41572A}"/>
      </w:docPartPr>
      <w:docPartBody>
        <w:p w:rsidR="00733839" w:rsidRDefault="00986FB9" w:rsidP="00986FB9">
          <w:pPr>
            <w:pStyle w:val="A8A7F60ADB084B1884D93D801488E94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73D124ACB4A43B78869157139387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A019C-DE43-41D8-9EB9-A328D9A73F20}"/>
      </w:docPartPr>
      <w:docPartBody>
        <w:p w:rsidR="00733839" w:rsidRDefault="00986FB9" w:rsidP="00986FB9">
          <w:pPr>
            <w:pStyle w:val="473D124ACB4A43B78869157139387B7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CD7ED118FD24A1A8EB68E3E83E6F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ADC0-21AF-4C0A-8FF0-4964425C4C64}"/>
      </w:docPartPr>
      <w:docPartBody>
        <w:p w:rsidR="00733839" w:rsidRDefault="00986FB9" w:rsidP="00986FB9">
          <w:pPr>
            <w:pStyle w:val="7CD7ED118FD24A1A8EB68E3E83E6F49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1DF7A1AA6C94D68878FE2ED64AF9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1921E-EC12-4EE7-A401-080C4BF294D1}"/>
      </w:docPartPr>
      <w:docPartBody>
        <w:p w:rsidR="00733839" w:rsidRDefault="00986FB9" w:rsidP="00986FB9">
          <w:pPr>
            <w:pStyle w:val="C1DF7A1AA6C94D68878FE2ED64AF9A4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C0DFCA5787A40B4B95E8066AEC3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CE69E-D315-46EC-89FD-1B561FDC43A4}"/>
      </w:docPartPr>
      <w:docPartBody>
        <w:p w:rsidR="00733839" w:rsidRDefault="00986FB9" w:rsidP="00986FB9">
          <w:pPr>
            <w:pStyle w:val="5C0DFCA5787A40B4B95E8066AEC34F3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FD6EF9EA3AD47BD9E1C724E2C95C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145A4-EA2B-48FE-A6F1-C063FF565B07}"/>
      </w:docPartPr>
      <w:docPartBody>
        <w:p w:rsidR="00733839" w:rsidRDefault="00986FB9" w:rsidP="00986FB9">
          <w:pPr>
            <w:pStyle w:val="1FD6EF9EA3AD47BD9E1C724E2C95CF7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72B171CE71B4DD38FF1A3EFB6EA2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CA3E-788B-490C-94B2-9A4BAB348B70}"/>
      </w:docPartPr>
      <w:docPartBody>
        <w:p w:rsidR="00733839" w:rsidRDefault="00986FB9" w:rsidP="00986FB9">
          <w:pPr>
            <w:pStyle w:val="272B171CE71B4DD38FF1A3EFB6EA2A4F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5B6E923CF7E407B8395478EDCE8E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84328-4FFA-4EE5-84FF-044DE2C61C88}"/>
      </w:docPartPr>
      <w:docPartBody>
        <w:p w:rsidR="00733839" w:rsidRDefault="00986FB9" w:rsidP="00986FB9">
          <w:pPr>
            <w:pStyle w:val="45B6E923CF7E407B8395478EDCE8E71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DD34590B54A4CACB02A709A2A23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A6B1-5CB2-42BF-98A9-D13C25709547}"/>
      </w:docPartPr>
      <w:docPartBody>
        <w:p w:rsidR="00733839" w:rsidRDefault="00986FB9" w:rsidP="00986FB9">
          <w:pPr>
            <w:pStyle w:val="EDD34590B54A4CACB02A709A2A2377B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33D8E2C265F4D68B5716A9177657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D612-F467-4854-A31A-2B0DDC38B738}"/>
      </w:docPartPr>
      <w:docPartBody>
        <w:p w:rsidR="00733839" w:rsidRDefault="00986FB9" w:rsidP="00986FB9">
          <w:pPr>
            <w:pStyle w:val="333D8E2C265F4D68B5716A917765713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6FCDE0B4E0F49DFADE327A6B45BF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4BC7F-C4A6-4320-8F6D-21CF83D3F16B}"/>
      </w:docPartPr>
      <w:docPartBody>
        <w:p w:rsidR="00733839" w:rsidRDefault="00986FB9" w:rsidP="00986FB9">
          <w:pPr>
            <w:pStyle w:val="26FCDE0B4E0F49DFADE327A6B45BFC5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0E335CA6BCB644F68C8F35A9C6FF2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137E7-9458-4B50-8FB3-60F5F638DD11}"/>
      </w:docPartPr>
      <w:docPartBody>
        <w:p w:rsidR="00C5128E" w:rsidRDefault="00D54681" w:rsidP="00D54681">
          <w:pPr>
            <w:pStyle w:val="0E335CA6BCB644F68C8F35A9C6FF203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B9"/>
    <w:rsid w:val="00733839"/>
    <w:rsid w:val="00986FB9"/>
    <w:rsid w:val="00B2765E"/>
    <w:rsid w:val="00C5128E"/>
    <w:rsid w:val="00D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681"/>
  </w:style>
  <w:style w:type="paragraph" w:customStyle="1" w:styleId="2F600F60994F4851A80D1BA2FBF48BF7">
    <w:name w:val="2F600F60994F4851A80D1BA2FBF48BF7"/>
    <w:rsid w:val="00986FB9"/>
  </w:style>
  <w:style w:type="paragraph" w:customStyle="1" w:styleId="A8A7F60ADB084B1884D93D801488E94E">
    <w:name w:val="A8A7F60ADB084B1884D93D801488E94E"/>
    <w:rsid w:val="00986FB9"/>
  </w:style>
  <w:style w:type="paragraph" w:customStyle="1" w:styleId="473D124ACB4A43B78869157139387B75">
    <w:name w:val="473D124ACB4A43B78869157139387B75"/>
    <w:rsid w:val="00986FB9"/>
  </w:style>
  <w:style w:type="paragraph" w:customStyle="1" w:styleId="7CD7ED118FD24A1A8EB68E3E83E6F492">
    <w:name w:val="7CD7ED118FD24A1A8EB68E3E83E6F492"/>
    <w:rsid w:val="00986FB9"/>
  </w:style>
  <w:style w:type="paragraph" w:customStyle="1" w:styleId="C1DF7A1AA6C94D68878FE2ED64AF9A4C">
    <w:name w:val="C1DF7A1AA6C94D68878FE2ED64AF9A4C"/>
    <w:rsid w:val="00986FB9"/>
  </w:style>
  <w:style w:type="paragraph" w:customStyle="1" w:styleId="5C0DFCA5787A40B4B95E8066AEC34F39">
    <w:name w:val="5C0DFCA5787A40B4B95E8066AEC34F39"/>
    <w:rsid w:val="00986FB9"/>
  </w:style>
  <w:style w:type="paragraph" w:customStyle="1" w:styleId="1FD6EF9EA3AD47BD9E1C724E2C95CF74">
    <w:name w:val="1FD6EF9EA3AD47BD9E1C724E2C95CF74"/>
    <w:rsid w:val="00986FB9"/>
  </w:style>
  <w:style w:type="paragraph" w:customStyle="1" w:styleId="272B171CE71B4DD38FF1A3EFB6EA2A4F">
    <w:name w:val="272B171CE71B4DD38FF1A3EFB6EA2A4F"/>
    <w:rsid w:val="00986FB9"/>
  </w:style>
  <w:style w:type="paragraph" w:customStyle="1" w:styleId="45B6E923CF7E407B8395478EDCE8E71B">
    <w:name w:val="45B6E923CF7E407B8395478EDCE8E71B"/>
    <w:rsid w:val="00986FB9"/>
  </w:style>
  <w:style w:type="paragraph" w:customStyle="1" w:styleId="EDD34590B54A4CACB02A709A2A2377B2">
    <w:name w:val="EDD34590B54A4CACB02A709A2A2377B2"/>
    <w:rsid w:val="00986FB9"/>
  </w:style>
  <w:style w:type="paragraph" w:customStyle="1" w:styleId="333D8E2C265F4D68B5716A9177657132">
    <w:name w:val="333D8E2C265F4D68B5716A9177657132"/>
    <w:rsid w:val="00986FB9"/>
  </w:style>
  <w:style w:type="paragraph" w:customStyle="1" w:styleId="26FCDE0B4E0F49DFADE327A6B45BFC5D">
    <w:name w:val="26FCDE0B4E0F49DFADE327A6B45BFC5D"/>
    <w:rsid w:val="00986FB9"/>
  </w:style>
  <w:style w:type="paragraph" w:customStyle="1" w:styleId="0E335CA6BCB644F68C8F35A9C6FF203C">
    <w:name w:val="0E335CA6BCB644F68C8F35A9C6FF203C"/>
    <w:rsid w:val="00D54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8</TotalTime>
  <Pages>3</Pages>
  <Words>503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</cp:revision>
  <dcterms:created xsi:type="dcterms:W3CDTF">2016-11-12T02:36:00Z</dcterms:created>
  <dcterms:modified xsi:type="dcterms:W3CDTF">2024-11-03T15:13:00Z</dcterms:modified>
</cp:coreProperties>
</file>