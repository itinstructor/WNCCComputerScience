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AA9D0" w14:textId="77777777" w:rsidR="009359D1" w:rsidRDefault="00564C2C" w:rsidP="00CF7CCE">
      <w:pPr>
        <w:pStyle w:val="Heading1"/>
      </w:pPr>
      <w:r>
        <w:t>Create a Local Account</w:t>
      </w:r>
    </w:p>
    <w:p w14:paraId="4C317B1D" w14:textId="56C0CBD9" w:rsidR="00D02D5A" w:rsidRDefault="00393537" w:rsidP="00943432">
      <w:r>
        <w:t>Time required: 1</w:t>
      </w:r>
      <w:r w:rsidR="001B31FF">
        <w:t>5</w:t>
      </w:r>
      <w:r w:rsidR="00D02D5A" w:rsidRPr="00D02D5A">
        <w:t xml:space="preserve"> minutes</w:t>
      </w:r>
    </w:p>
    <w:p w14:paraId="214CDD41" w14:textId="77777777" w:rsidR="00A679F4" w:rsidRDefault="00A679F4" w:rsidP="00A679F4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1CD0D8AA" w14:textId="77777777" w:rsidR="00A679F4" w:rsidRDefault="00A679F4" w:rsidP="00685466">
      <w:pPr>
        <w:pStyle w:val="ListParagraph"/>
        <w:numPr>
          <w:ilvl w:val="0"/>
          <w:numId w:val="4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1314A144" w14:textId="77777777" w:rsidR="00A679F4" w:rsidRDefault="00A679F4" w:rsidP="00685466">
      <w:pPr>
        <w:pStyle w:val="ListParagraph"/>
        <w:numPr>
          <w:ilvl w:val="0"/>
          <w:numId w:val="4"/>
        </w:numPr>
      </w:pPr>
      <w:r>
        <w:t>Click and Drag your mouse around whatever you want to snip.</w:t>
      </w:r>
    </w:p>
    <w:p w14:paraId="197B6753" w14:textId="77777777" w:rsidR="00A679F4" w:rsidRDefault="00A679F4" w:rsidP="00685466">
      <w:pPr>
        <w:pStyle w:val="ListParagraph"/>
        <w:numPr>
          <w:ilvl w:val="0"/>
          <w:numId w:val="4"/>
        </w:numPr>
      </w:pPr>
      <w:r>
        <w:t>Release the mouse button. This places the snip into the Windows Clipboard.</w:t>
      </w:r>
    </w:p>
    <w:p w14:paraId="2E37A8C8" w14:textId="77777777" w:rsidR="00A679F4" w:rsidRDefault="00A679F4" w:rsidP="00685466">
      <w:pPr>
        <w:pStyle w:val="ListParagraph"/>
        <w:numPr>
          <w:ilvl w:val="0"/>
          <w:numId w:val="4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2852BB07" w14:textId="77777777" w:rsidR="00A679F4" w:rsidRDefault="00A679F4" w:rsidP="00A679F4">
      <w:pPr>
        <w:pStyle w:val="Heading2"/>
      </w:pPr>
      <w:r>
        <w:t>Lab Description</w:t>
      </w:r>
    </w:p>
    <w:p w14:paraId="08DDC221" w14:textId="53625532" w:rsidR="00943432" w:rsidRDefault="00943432" w:rsidP="00943432">
      <w:r w:rsidRPr="00943432">
        <w:t xml:space="preserve">To create a local account, you must first sign in to Windows with an administrative account. In Windows, you create a new local account </w:t>
      </w:r>
      <w:r w:rsidR="00C546DD">
        <w:t>through Settings</w:t>
      </w:r>
      <w:r w:rsidRPr="00943432">
        <w:t xml:space="preserve">, or you can create accounts using the Computer Management console, which is one of the Administrative Tools in Control Panel. </w:t>
      </w:r>
    </w:p>
    <w:p w14:paraId="638FA118" w14:textId="79A50A28" w:rsidR="00C3171B" w:rsidRDefault="00943432" w:rsidP="00685466">
      <w:pPr>
        <w:pStyle w:val="ListParagraph"/>
        <w:numPr>
          <w:ilvl w:val="0"/>
          <w:numId w:val="3"/>
        </w:numPr>
      </w:pPr>
      <w:r w:rsidRPr="00943432">
        <w:t>Sign into Windows</w:t>
      </w:r>
      <w:r w:rsidR="00570EA7">
        <w:t xml:space="preserve"> </w:t>
      </w:r>
      <w:r w:rsidRPr="00943432">
        <w:t>using an administrator account.</w:t>
      </w:r>
      <w:r w:rsidR="00C07D1C">
        <w:t xml:space="preserve"> (The first account created is an Administrator level account.</w:t>
      </w:r>
    </w:p>
    <w:p w14:paraId="3E6D2383" w14:textId="30524E78" w:rsidR="0082491F" w:rsidRDefault="0082491F" w:rsidP="00685466">
      <w:pPr>
        <w:pStyle w:val="ListParagraph"/>
        <w:numPr>
          <w:ilvl w:val="0"/>
          <w:numId w:val="3"/>
        </w:numPr>
      </w:pPr>
      <w:r>
        <w:t xml:space="preserve">Click </w:t>
      </w:r>
      <w:r w:rsidRPr="00C07D1C">
        <w:rPr>
          <w:b/>
          <w:bCs/>
        </w:rPr>
        <w:t>Start</w:t>
      </w:r>
      <w:r w:rsidR="00C07D1C">
        <w:t xml:space="preserve"> </w:t>
      </w:r>
      <w:r w:rsidR="00C07D1C">
        <w:sym w:font="Wingdings" w:char="F0E0"/>
      </w:r>
      <w:r>
        <w:t xml:space="preserve"> </w:t>
      </w:r>
      <w:r w:rsidRPr="00C07D1C">
        <w:rPr>
          <w:b/>
          <w:bCs/>
        </w:rPr>
        <w:t>Settings</w:t>
      </w:r>
      <w:r>
        <w:t xml:space="preserve"> </w:t>
      </w:r>
      <w:r w:rsidR="00C07D1C">
        <w:sym w:font="Wingdings" w:char="F0E0"/>
      </w:r>
      <w:r>
        <w:t xml:space="preserve"> </w:t>
      </w:r>
      <w:r w:rsidRPr="00C07D1C">
        <w:rPr>
          <w:b/>
          <w:bCs/>
        </w:rPr>
        <w:t>Accounts</w:t>
      </w:r>
      <w:r>
        <w:t>.</w:t>
      </w:r>
    </w:p>
    <w:p w14:paraId="7BF822EA" w14:textId="41B38F29" w:rsidR="00C33CE8" w:rsidRDefault="00C33CE8" w:rsidP="00685466">
      <w:pPr>
        <w:pStyle w:val="ListParagraph"/>
        <w:numPr>
          <w:ilvl w:val="0"/>
          <w:numId w:val="3"/>
        </w:numPr>
      </w:pPr>
      <w:r>
        <w:t xml:space="preserve">Click </w:t>
      </w:r>
      <w:r w:rsidRPr="00E17E19">
        <w:rPr>
          <w:b/>
          <w:bCs/>
        </w:rPr>
        <w:t xml:space="preserve">Other </w:t>
      </w:r>
      <w:r w:rsidR="00E17E19">
        <w:rPr>
          <w:b/>
          <w:bCs/>
        </w:rPr>
        <w:t>Users</w:t>
      </w:r>
      <w:r w:rsidR="009B06FC">
        <w:t xml:space="preserve"> </w:t>
      </w:r>
      <w:r w:rsidR="009B06FC">
        <w:sym w:font="Wingdings" w:char="F0E0"/>
      </w:r>
      <w:r w:rsidR="00943432" w:rsidRPr="00943432">
        <w:t xml:space="preserve"> </w:t>
      </w:r>
      <w:r w:rsidRPr="009B06FC">
        <w:rPr>
          <w:b/>
          <w:bCs/>
        </w:rPr>
        <w:t xml:space="preserve">Add </w:t>
      </w:r>
      <w:r w:rsidR="009B06FC" w:rsidRPr="009B06FC">
        <w:rPr>
          <w:b/>
          <w:bCs/>
        </w:rPr>
        <w:t>Account</w:t>
      </w:r>
      <w:r w:rsidR="009B06FC">
        <w:t>.</w:t>
      </w:r>
    </w:p>
    <w:p w14:paraId="79607266" w14:textId="4A22C2F9" w:rsidR="00C33CE8" w:rsidRDefault="00943432" w:rsidP="00685466">
      <w:pPr>
        <w:pStyle w:val="ListParagraph"/>
        <w:numPr>
          <w:ilvl w:val="0"/>
          <w:numId w:val="3"/>
        </w:numPr>
      </w:pPr>
      <w:r w:rsidRPr="00943432">
        <w:t>To set up a regular local account (not a Microsoft account)</w:t>
      </w:r>
      <w:r w:rsidR="003F1D6E">
        <w:t xml:space="preserve"> </w:t>
      </w:r>
      <w:r w:rsidR="003F1D6E">
        <w:sym w:font="Wingdings" w:char="F0E0"/>
      </w:r>
      <w:r w:rsidRPr="00943432">
        <w:t xml:space="preserve"> </w:t>
      </w:r>
      <w:r w:rsidR="00C33CE8" w:rsidRPr="003F1D6E">
        <w:rPr>
          <w:b/>
          <w:bCs/>
        </w:rPr>
        <w:t>I don’t have this person’s sign in information</w:t>
      </w:r>
      <w:r w:rsidR="00C33CE8">
        <w:t>.</w:t>
      </w:r>
    </w:p>
    <w:p w14:paraId="0411BBF4" w14:textId="63D6AA65" w:rsidR="00C33CE8" w:rsidRDefault="00C33CE8" w:rsidP="00685466">
      <w:pPr>
        <w:pStyle w:val="ListParagraph"/>
        <w:numPr>
          <w:ilvl w:val="0"/>
          <w:numId w:val="3"/>
        </w:numPr>
      </w:pPr>
      <w:r>
        <w:t>Go to the bottom of the screen</w:t>
      </w:r>
      <w:r w:rsidR="003F1D6E">
        <w:t xml:space="preserve"> </w:t>
      </w:r>
      <w:r w:rsidR="003F1D6E">
        <w:sym w:font="Wingdings" w:char="F0E0"/>
      </w:r>
      <w:r>
        <w:t xml:space="preserve"> </w:t>
      </w:r>
      <w:r w:rsidRPr="003F1D6E">
        <w:rPr>
          <w:b/>
          <w:bCs/>
        </w:rPr>
        <w:t>Add a user without a Microsoft account</w:t>
      </w:r>
      <w:r>
        <w:t>.</w:t>
      </w:r>
    </w:p>
    <w:p w14:paraId="37642DB9" w14:textId="77777777" w:rsidR="00C33CE8" w:rsidRDefault="00C33CE8" w:rsidP="00685466">
      <w:pPr>
        <w:pStyle w:val="ListParagraph"/>
        <w:numPr>
          <w:ilvl w:val="0"/>
          <w:numId w:val="3"/>
        </w:numPr>
      </w:pPr>
      <w:r>
        <w:t>Add another account.</w:t>
      </w:r>
    </w:p>
    <w:p w14:paraId="193AE0E2" w14:textId="77777777" w:rsidR="00E866BC" w:rsidRDefault="00E866BC" w:rsidP="00685466">
      <w:pPr>
        <w:pStyle w:val="ListParagraph"/>
        <w:numPr>
          <w:ilvl w:val="0"/>
          <w:numId w:val="3"/>
        </w:numPr>
        <w:rPr>
          <w:b/>
        </w:rPr>
      </w:pPr>
      <w:r w:rsidRPr="00823B3E">
        <w:rPr>
          <w:b/>
        </w:rPr>
        <w:t>Insert a screenshot showing this new</w:t>
      </w:r>
      <w:r w:rsidR="00CF1DEB">
        <w:rPr>
          <w:b/>
        </w:rPr>
        <w:t>ly created</w:t>
      </w:r>
      <w:r w:rsidRPr="00823B3E">
        <w:rPr>
          <w:b/>
        </w:rPr>
        <w:t xml:space="preserve"> account</w:t>
      </w:r>
      <w:r>
        <w:rPr>
          <w:b/>
        </w:rPr>
        <w:t xml:space="preserve"> in the account screen</w:t>
      </w:r>
      <w:r w:rsidRPr="00823B3E">
        <w:rPr>
          <w:b/>
        </w:rPr>
        <w:t>:</w:t>
      </w:r>
    </w:p>
    <w:sdt>
      <w:sdtPr>
        <w:rPr>
          <w:rStyle w:val="Red"/>
        </w:rPr>
        <w:id w:val="1396709852"/>
        <w:placeholder>
          <w:docPart w:val="F4B0D3EB904A47A5B043CB65ED506289"/>
        </w:placeholder>
        <w:showingPlcHdr/>
      </w:sdtPr>
      <w:sdtEndPr>
        <w:rPr>
          <w:rStyle w:val="Red"/>
        </w:rPr>
      </w:sdtEndPr>
      <w:sdtContent>
        <w:p w14:paraId="02D20D4E" w14:textId="77777777" w:rsidR="00393537" w:rsidRDefault="00393537" w:rsidP="00393537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F551C96" w14:textId="61E8892C" w:rsidR="000C1EE4" w:rsidRDefault="00707210" w:rsidP="0068546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 xml:space="preserve">Right </w:t>
      </w:r>
      <w:r w:rsidR="000C1EE4">
        <w:t xml:space="preserve">Click the </w:t>
      </w:r>
      <w:r w:rsidR="000C1EE4" w:rsidRPr="007B7F7A">
        <w:rPr>
          <w:b/>
          <w:bCs/>
        </w:rPr>
        <w:t>Start</w:t>
      </w:r>
      <w:r w:rsidR="000C1EE4">
        <w:t xml:space="preserve"> button</w:t>
      </w:r>
      <w:r>
        <w:t xml:space="preserve"> </w:t>
      </w:r>
      <w:r>
        <w:sym w:font="Wingdings" w:char="F0E0"/>
      </w:r>
      <w:r>
        <w:t xml:space="preserve"> </w:t>
      </w:r>
      <w:r w:rsidR="000C1EE4">
        <w:t>Click</w:t>
      </w:r>
      <w:r>
        <w:t xml:space="preserve"> </w:t>
      </w:r>
      <w:r w:rsidRPr="00707210">
        <w:rPr>
          <w:b/>
          <w:bCs/>
        </w:rPr>
        <w:t>Shut</w:t>
      </w:r>
      <w:r w:rsidR="000C1EE4" w:rsidRPr="00707210">
        <w:rPr>
          <w:b/>
          <w:bCs/>
        </w:rPr>
        <w:t xml:space="preserve"> </w:t>
      </w:r>
      <w:r w:rsidRPr="00707210">
        <w:rPr>
          <w:b/>
          <w:bCs/>
        </w:rPr>
        <w:t xml:space="preserve">Down or </w:t>
      </w:r>
      <w:r w:rsidR="000C1EE4" w:rsidRPr="00D31AC9">
        <w:rPr>
          <w:b/>
          <w:bCs/>
        </w:rPr>
        <w:t>Sign out</w:t>
      </w:r>
      <w:r>
        <w:t xml:space="preserve"> </w:t>
      </w:r>
      <w:r>
        <w:sym w:font="Wingdings" w:char="F0E0"/>
      </w:r>
      <w:r>
        <w:t xml:space="preserve"> Click</w:t>
      </w:r>
      <w:r w:rsidR="000C1EE4">
        <w:t xml:space="preserve"> </w:t>
      </w:r>
      <w:r w:rsidR="000C1EE4" w:rsidRPr="00707210">
        <w:rPr>
          <w:b/>
          <w:bCs/>
        </w:rPr>
        <w:t xml:space="preserve">Sign </w:t>
      </w:r>
      <w:r w:rsidRPr="00707210">
        <w:rPr>
          <w:b/>
          <w:bCs/>
        </w:rPr>
        <w:t>O</w:t>
      </w:r>
      <w:r w:rsidR="000C1EE4" w:rsidRPr="00707210">
        <w:rPr>
          <w:b/>
          <w:bCs/>
        </w:rPr>
        <w:t>ut</w:t>
      </w:r>
      <w:r w:rsidR="000C1EE4">
        <w:t xml:space="preserve"> </w:t>
      </w:r>
      <w:r>
        <w:t xml:space="preserve">to sign out </w:t>
      </w:r>
      <w:r w:rsidR="000C1EE4">
        <w:t>of your current account.</w:t>
      </w:r>
    </w:p>
    <w:p w14:paraId="0F3689A1" w14:textId="7169548B" w:rsidR="005456AA" w:rsidRDefault="004D6926" w:rsidP="00685466">
      <w:pPr>
        <w:pStyle w:val="ListParagraph"/>
        <w:numPr>
          <w:ilvl w:val="0"/>
          <w:numId w:val="3"/>
        </w:numPr>
      </w:pPr>
      <w:r>
        <w:t>Sign in</w:t>
      </w:r>
      <w:r w:rsidR="00CB371B">
        <w:t>to the</w:t>
      </w:r>
      <w:r w:rsidR="00073059">
        <w:t xml:space="preserve"> new account</w:t>
      </w:r>
      <w:r w:rsidR="00CB371B">
        <w:t xml:space="preserve"> you just created</w:t>
      </w:r>
      <w:r w:rsidR="00073059">
        <w:t>.</w:t>
      </w:r>
      <w:r w:rsidR="00DA696A">
        <w:br/>
      </w:r>
      <w:r w:rsidR="00943432" w:rsidRPr="00943432">
        <w:t>The first time a user sign</w:t>
      </w:r>
      <w:r w:rsidR="008544A3">
        <w:t>s into Windows with a new</w:t>
      </w:r>
      <w:r w:rsidR="00943432" w:rsidRPr="00943432">
        <w:t xml:space="preserve"> account, user files and folders (called the user profile) are created in the C:\Users folder.</w:t>
      </w:r>
    </w:p>
    <w:p w14:paraId="3A4A9585" w14:textId="77777777" w:rsidR="008544A3" w:rsidRDefault="0024153E" w:rsidP="00685466">
      <w:pPr>
        <w:pStyle w:val="ListParagraph"/>
        <w:numPr>
          <w:ilvl w:val="0"/>
          <w:numId w:val="3"/>
        </w:numPr>
      </w:pPr>
      <w:r>
        <w:t xml:space="preserve">After you have signed in as the new user, open </w:t>
      </w:r>
      <w:r w:rsidRPr="00415267">
        <w:rPr>
          <w:b/>
        </w:rPr>
        <w:t>File Explorer</w:t>
      </w:r>
      <w:r>
        <w:t>, go to My PC, C:\Users, then the folder that has the same name as your new account.</w:t>
      </w:r>
    </w:p>
    <w:p w14:paraId="5A56D35A" w14:textId="77777777" w:rsidR="008544A3" w:rsidRPr="008544A3" w:rsidRDefault="0061095C" w:rsidP="0068546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Insert a screenshot showing </w:t>
      </w:r>
      <w:r w:rsidR="0024153E">
        <w:rPr>
          <w:b/>
        </w:rPr>
        <w:t xml:space="preserve">the folders in </w:t>
      </w:r>
      <w:r w:rsidR="008544A3" w:rsidRPr="008544A3">
        <w:rPr>
          <w:b/>
        </w:rPr>
        <w:t>your new account</w:t>
      </w:r>
      <w:r w:rsidR="0024153E">
        <w:rPr>
          <w:b/>
        </w:rPr>
        <w:t xml:space="preserve"> profile</w:t>
      </w:r>
      <w:r w:rsidR="008544A3" w:rsidRPr="008544A3">
        <w:rPr>
          <w:b/>
        </w:rPr>
        <w:t>.</w:t>
      </w:r>
    </w:p>
    <w:sdt>
      <w:sdtPr>
        <w:rPr>
          <w:rStyle w:val="Red"/>
        </w:rPr>
        <w:id w:val="1743828433"/>
        <w:placeholder>
          <w:docPart w:val="1B93DD0F2C964EC9A35A0CC15F5BC38B"/>
        </w:placeholder>
        <w:showingPlcHdr/>
      </w:sdtPr>
      <w:sdtEndPr>
        <w:rPr>
          <w:rStyle w:val="Red"/>
        </w:rPr>
      </w:sdtEndPr>
      <w:sdtContent>
        <w:p w14:paraId="4FF6FAD6" w14:textId="77777777" w:rsidR="00393537" w:rsidRDefault="00393537" w:rsidP="00393537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101C719" w14:textId="77777777" w:rsidR="005456AA" w:rsidRDefault="004A4590" w:rsidP="005604EF">
      <w:r>
        <w:t xml:space="preserve">NOTE: </w:t>
      </w:r>
      <w:r w:rsidR="00943432" w:rsidRPr="00943432">
        <w:t>By default, a new account is a Standard user account. Later, if you want to remove an account or change the account type (for example, to make a standard user account an administrator account), return to the Accounts screen, and click Other accounts.</w:t>
      </w:r>
    </w:p>
    <w:p w14:paraId="4C359FBE" w14:textId="1D561BB9" w:rsidR="00AA1836" w:rsidRDefault="00AA1836" w:rsidP="00685466">
      <w:pPr>
        <w:pStyle w:val="ListParagraph"/>
        <w:numPr>
          <w:ilvl w:val="0"/>
          <w:numId w:val="3"/>
        </w:numPr>
      </w:pPr>
      <w:r>
        <w:t>Restart your computer.</w:t>
      </w:r>
    </w:p>
    <w:p w14:paraId="3AE97D68" w14:textId="6F1E4991" w:rsidR="00AA1836" w:rsidRDefault="00AA1836" w:rsidP="00685466">
      <w:pPr>
        <w:pStyle w:val="ListParagraph"/>
        <w:numPr>
          <w:ilvl w:val="0"/>
          <w:numId w:val="3"/>
        </w:numPr>
      </w:pPr>
      <w:r>
        <w:t>Logon with your original administrator level account.</w:t>
      </w:r>
    </w:p>
    <w:p w14:paraId="4C3FDE60" w14:textId="739F9575" w:rsidR="0036751F" w:rsidRDefault="00943432" w:rsidP="00685466">
      <w:pPr>
        <w:pStyle w:val="ListParagraph"/>
        <w:numPr>
          <w:ilvl w:val="0"/>
          <w:numId w:val="3"/>
        </w:numPr>
      </w:pPr>
      <w:r w:rsidRPr="00943432">
        <w:t xml:space="preserve">To remove an account, </w:t>
      </w:r>
      <w:r w:rsidR="00EF4269">
        <w:t xml:space="preserve">Go to </w:t>
      </w:r>
      <w:r w:rsidR="00EF4269" w:rsidRPr="005E1B4B">
        <w:rPr>
          <w:b/>
        </w:rPr>
        <w:t>Accounts</w:t>
      </w:r>
      <w:r w:rsidR="00EF4269">
        <w:t xml:space="preserve">, </w:t>
      </w:r>
      <w:r w:rsidR="00EF4269" w:rsidRPr="005E1B4B">
        <w:rPr>
          <w:b/>
        </w:rPr>
        <w:t>Other people</w:t>
      </w:r>
      <w:r w:rsidR="00EF4269">
        <w:t>. C</w:t>
      </w:r>
      <w:r w:rsidR="00F70FC0">
        <w:t>lick the account</w:t>
      </w:r>
      <w:r w:rsidRPr="00943432">
        <w:t xml:space="preserve"> and click </w:t>
      </w:r>
      <w:r w:rsidRPr="005E1B4B">
        <w:rPr>
          <w:b/>
        </w:rPr>
        <w:t>Remove</w:t>
      </w:r>
      <w:r w:rsidRPr="00943432">
        <w:t>.</w:t>
      </w:r>
    </w:p>
    <w:p w14:paraId="53630010" w14:textId="5FFCC65B" w:rsidR="00A97622" w:rsidRDefault="00A97622" w:rsidP="00FE4443">
      <w:pPr>
        <w:pStyle w:val="Heading2"/>
      </w:pPr>
      <w:r>
        <w:t>Assignment Submission</w:t>
      </w:r>
    </w:p>
    <w:p w14:paraId="34F1E035" w14:textId="02535EA8" w:rsidR="004C2184" w:rsidRDefault="004C2184" w:rsidP="00685466">
      <w:r>
        <w:t>Attach this completed document to the assignment in Blackboard.</w:t>
      </w:r>
    </w:p>
    <w:sectPr w:rsidR="004C2184" w:rsidSect="006854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5E3F6" w14:textId="77777777" w:rsidR="009E3051" w:rsidRDefault="009E3051" w:rsidP="009E3051">
      <w:pPr>
        <w:spacing w:before="0" w:after="0" w:line="240" w:lineRule="auto"/>
      </w:pPr>
      <w:r>
        <w:separator/>
      </w:r>
    </w:p>
  </w:endnote>
  <w:endnote w:type="continuationSeparator" w:id="0">
    <w:p w14:paraId="2E7EE4B2" w14:textId="77777777" w:rsidR="009E3051" w:rsidRDefault="009E3051" w:rsidP="009E30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C9C54" w14:textId="77777777" w:rsidR="008222AD" w:rsidRDefault="008222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A19F6" w14:textId="0392D221" w:rsidR="009E3051" w:rsidRDefault="00104B39" w:rsidP="009E3051">
    <w:pPr>
      <w:pStyle w:val="Footer"/>
      <w:tabs>
        <w:tab w:val="center" w:pos="5040"/>
        <w:tab w:val="right" w:pos="10080"/>
      </w:tabs>
    </w:pPr>
    <w:r>
      <w:t>Create a Local Account</w:t>
    </w:r>
    <w:r w:rsidR="009E3051">
      <w:tab/>
      <w:t xml:space="preserve">Page </w:t>
    </w:r>
    <w:r w:rsidR="009E3051">
      <w:fldChar w:fldCharType="begin"/>
    </w:r>
    <w:r w:rsidR="009E3051">
      <w:instrText xml:space="preserve"> PAGE </w:instrText>
    </w:r>
    <w:r w:rsidR="009E3051">
      <w:fldChar w:fldCharType="separate"/>
    </w:r>
    <w:r w:rsidR="009F1456">
      <w:rPr>
        <w:noProof/>
      </w:rPr>
      <w:t>1</w:t>
    </w:r>
    <w:r w:rsidR="009E3051">
      <w:fldChar w:fldCharType="end"/>
    </w:r>
    <w:r w:rsidR="009E3051">
      <w:t xml:space="preserve"> of </w:t>
    </w:r>
    <w:r w:rsidR="00865E46">
      <w:rPr>
        <w:noProof/>
      </w:rPr>
      <w:fldChar w:fldCharType="begin"/>
    </w:r>
    <w:r w:rsidR="00865E46">
      <w:rPr>
        <w:noProof/>
      </w:rPr>
      <w:instrText xml:space="preserve"> NUMPAGES </w:instrText>
    </w:r>
    <w:r w:rsidR="00865E46">
      <w:rPr>
        <w:noProof/>
      </w:rPr>
      <w:fldChar w:fldCharType="separate"/>
    </w:r>
    <w:r w:rsidR="009F1456">
      <w:rPr>
        <w:noProof/>
      </w:rPr>
      <w:t>2</w:t>
    </w:r>
    <w:r w:rsidR="00865E46">
      <w:rPr>
        <w:noProof/>
      </w:rPr>
      <w:fldChar w:fldCharType="end"/>
    </w:r>
    <w:r w:rsidR="009E3051">
      <w:tab/>
      <w:t xml:space="preserve">Revised: </w:t>
    </w:r>
    <w:r w:rsidR="00CA24F7">
      <w:t>0</w:t>
    </w:r>
    <w:r w:rsidR="008222AD">
      <w:t>9</w:t>
    </w:r>
    <w:r w:rsidR="00E12171">
      <w:t>/</w:t>
    </w:r>
    <w:r w:rsidR="002D4B72">
      <w:t>1</w:t>
    </w:r>
    <w:r w:rsidR="008222AD">
      <w:t>8</w:t>
    </w:r>
    <w:r w:rsidR="00E12171">
      <w:t>/20</w:t>
    </w:r>
    <w:r w:rsidR="00CA24F7">
      <w:t>2</w:t>
    </w:r>
    <w:r w:rsidR="008222AD"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5BF47" w14:textId="77777777" w:rsidR="008222AD" w:rsidRDefault="00822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C7EDC" w14:textId="77777777" w:rsidR="009E3051" w:rsidRDefault="009E3051" w:rsidP="009E3051">
      <w:pPr>
        <w:spacing w:before="0" w:after="0" w:line="240" w:lineRule="auto"/>
      </w:pPr>
      <w:r>
        <w:separator/>
      </w:r>
    </w:p>
  </w:footnote>
  <w:footnote w:type="continuationSeparator" w:id="0">
    <w:p w14:paraId="10B9CEF6" w14:textId="77777777" w:rsidR="009E3051" w:rsidRDefault="009E3051" w:rsidP="009E30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B4809" w14:textId="77777777" w:rsidR="008222AD" w:rsidRDefault="00822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6BFDA" w14:textId="77777777" w:rsidR="008222AD" w:rsidRDefault="008222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18AE4" w14:textId="77777777" w:rsidR="008222AD" w:rsidRDefault="008222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ED91E3D"/>
    <w:multiLevelType w:val="hybridMultilevel"/>
    <w:tmpl w:val="659EF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7024219">
    <w:abstractNumId w:val="23"/>
  </w:num>
  <w:num w:numId="2" w16cid:durableId="573970308">
    <w:abstractNumId w:val="21"/>
  </w:num>
  <w:num w:numId="3" w16cid:durableId="458114865">
    <w:abstractNumId w:val="25"/>
  </w:num>
  <w:num w:numId="4" w16cid:durableId="173736752">
    <w:abstractNumId w:val="1"/>
  </w:num>
  <w:num w:numId="5" w16cid:durableId="1921452144">
    <w:abstractNumId w:val="18"/>
  </w:num>
  <w:num w:numId="6" w16cid:durableId="352996301">
    <w:abstractNumId w:val="42"/>
  </w:num>
  <w:num w:numId="7" w16cid:durableId="1331642106">
    <w:abstractNumId w:val="12"/>
  </w:num>
  <w:num w:numId="8" w16cid:durableId="1125200547">
    <w:abstractNumId w:val="37"/>
  </w:num>
  <w:num w:numId="9" w16cid:durableId="2057855933">
    <w:abstractNumId w:val="13"/>
  </w:num>
  <w:num w:numId="10" w16cid:durableId="901260544">
    <w:abstractNumId w:val="24"/>
  </w:num>
  <w:num w:numId="11" w16cid:durableId="906693242">
    <w:abstractNumId w:val="11"/>
  </w:num>
  <w:num w:numId="12" w16cid:durableId="528373716">
    <w:abstractNumId w:val="10"/>
  </w:num>
  <w:num w:numId="13" w16cid:durableId="65694033">
    <w:abstractNumId w:val="31"/>
  </w:num>
  <w:num w:numId="14" w16cid:durableId="303855544">
    <w:abstractNumId w:val="0"/>
  </w:num>
  <w:num w:numId="15" w16cid:durableId="50544355">
    <w:abstractNumId w:val="32"/>
  </w:num>
  <w:num w:numId="16" w16cid:durableId="635062312">
    <w:abstractNumId w:val="35"/>
  </w:num>
  <w:num w:numId="17" w16cid:durableId="18355143">
    <w:abstractNumId w:val="29"/>
  </w:num>
  <w:num w:numId="18" w16cid:durableId="1635139606">
    <w:abstractNumId w:val="26"/>
  </w:num>
  <w:num w:numId="19" w16cid:durableId="2102869691">
    <w:abstractNumId w:val="41"/>
  </w:num>
  <w:num w:numId="20" w16cid:durableId="1651858316">
    <w:abstractNumId w:val="15"/>
  </w:num>
  <w:num w:numId="21" w16cid:durableId="1505051174">
    <w:abstractNumId w:val="17"/>
  </w:num>
  <w:num w:numId="22" w16cid:durableId="929001192">
    <w:abstractNumId w:val="5"/>
  </w:num>
  <w:num w:numId="23" w16cid:durableId="1543514242">
    <w:abstractNumId w:val="16"/>
  </w:num>
  <w:num w:numId="24" w16cid:durableId="1091968384">
    <w:abstractNumId w:val="34"/>
  </w:num>
  <w:num w:numId="25" w16cid:durableId="774522939">
    <w:abstractNumId w:val="38"/>
  </w:num>
  <w:num w:numId="26" w16cid:durableId="1859730160">
    <w:abstractNumId w:val="8"/>
  </w:num>
  <w:num w:numId="27" w16cid:durableId="1895584423">
    <w:abstractNumId w:val="40"/>
  </w:num>
  <w:num w:numId="28" w16cid:durableId="912393491">
    <w:abstractNumId w:val="6"/>
  </w:num>
  <w:num w:numId="29" w16cid:durableId="1219054192">
    <w:abstractNumId w:val="39"/>
  </w:num>
  <w:num w:numId="30" w16cid:durableId="507528912">
    <w:abstractNumId w:val="22"/>
  </w:num>
  <w:num w:numId="31" w16cid:durableId="948969135">
    <w:abstractNumId w:val="14"/>
  </w:num>
  <w:num w:numId="32" w16cid:durableId="762533076">
    <w:abstractNumId w:val="7"/>
  </w:num>
  <w:num w:numId="33" w16cid:durableId="1721323910">
    <w:abstractNumId w:val="20"/>
  </w:num>
  <w:num w:numId="34" w16cid:durableId="157039883">
    <w:abstractNumId w:val="30"/>
  </w:num>
  <w:num w:numId="35" w16cid:durableId="2090492200">
    <w:abstractNumId w:val="2"/>
  </w:num>
  <w:num w:numId="36" w16cid:durableId="1857882035">
    <w:abstractNumId w:val="36"/>
  </w:num>
  <w:num w:numId="37" w16cid:durableId="2109153222">
    <w:abstractNumId w:val="19"/>
  </w:num>
  <w:num w:numId="38" w16cid:durableId="1913271709">
    <w:abstractNumId w:val="9"/>
  </w:num>
  <w:num w:numId="39" w16cid:durableId="1204832465">
    <w:abstractNumId w:val="28"/>
  </w:num>
  <w:num w:numId="40" w16cid:durableId="309866578">
    <w:abstractNumId w:val="3"/>
  </w:num>
  <w:num w:numId="41" w16cid:durableId="343941154">
    <w:abstractNumId w:val="27"/>
  </w:num>
  <w:num w:numId="42" w16cid:durableId="802387876">
    <w:abstractNumId w:val="33"/>
  </w:num>
  <w:num w:numId="43" w16cid:durableId="36544672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52"/>
    <w:rsid w:val="0000013C"/>
    <w:rsid w:val="00005263"/>
    <w:rsid w:val="0000626A"/>
    <w:rsid w:val="00027149"/>
    <w:rsid w:val="00030D0C"/>
    <w:rsid w:val="00073059"/>
    <w:rsid w:val="000764A1"/>
    <w:rsid w:val="00076A26"/>
    <w:rsid w:val="00077A10"/>
    <w:rsid w:val="00094955"/>
    <w:rsid w:val="000A1D39"/>
    <w:rsid w:val="000A3703"/>
    <w:rsid w:val="000A5909"/>
    <w:rsid w:val="000B6939"/>
    <w:rsid w:val="000C1EE4"/>
    <w:rsid w:val="000C3D42"/>
    <w:rsid w:val="000D0FAB"/>
    <w:rsid w:val="000D6B91"/>
    <w:rsid w:val="000F5F71"/>
    <w:rsid w:val="00104B39"/>
    <w:rsid w:val="0012256F"/>
    <w:rsid w:val="001265CE"/>
    <w:rsid w:val="001304EE"/>
    <w:rsid w:val="00140997"/>
    <w:rsid w:val="00142343"/>
    <w:rsid w:val="00144928"/>
    <w:rsid w:val="00174D96"/>
    <w:rsid w:val="00175A09"/>
    <w:rsid w:val="00175F4F"/>
    <w:rsid w:val="00184E2B"/>
    <w:rsid w:val="001951A7"/>
    <w:rsid w:val="00195DDB"/>
    <w:rsid w:val="00197CFA"/>
    <w:rsid w:val="001A11B2"/>
    <w:rsid w:val="001A13F1"/>
    <w:rsid w:val="001A2A76"/>
    <w:rsid w:val="001A41E1"/>
    <w:rsid w:val="001B31FF"/>
    <w:rsid w:val="001C65C4"/>
    <w:rsid w:val="001D4C57"/>
    <w:rsid w:val="001F1121"/>
    <w:rsid w:val="001F748C"/>
    <w:rsid w:val="001F78FC"/>
    <w:rsid w:val="00204ED5"/>
    <w:rsid w:val="00206B63"/>
    <w:rsid w:val="00212A43"/>
    <w:rsid w:val="00212C3F"/>
    <w:rsid w:val="002235E0"/>
    <w:rsid w:val="0024153E"/>
    <w:rsid w:val="002417AD"/>
    <w:rsid w:val="00254178"/>
    <w:rsid w:val="0026575B"/>
    <w:rsid w:val="0026576E"/>
    <w:rsid w:val="00266BCA"/>
    <w:rsid w:val="00267FA1"/>
    <w:rsid w:val="002708A1"/>
    <w:rsid w:val="0027442D"/>
    <w:rsid w:val="0027696D"/>
    <w:rsid w:val="002806AF"/>
    <w:rsid w:val="00285F7E"/>
    <w:rsid w:val="00294A6F"/>
    <w:rsid w:val="00297579"/>
    <w:rsid w:val="002A2A20"/>
    <w:rsid w:val="002B622F"/>
    <w:rsid w:val="002B691A"/>
    <w:rsid w:val="002B6E99"/>
    <w:rsid w:val="002D0393"/>
    <w:rsid w:val="002D46F0"/>
    <w:rsid w:val="002D4B72"/>
    <w:rsid w:val="002E33F4"/>
    <w:rsid w:val="002E7DA0"/>
    <w:rsid w:val="002F0227"/>
    <w:rsid w:val="002F07E8"/>
    <w:rsid w:val="002F5FA3"/>
    <w:rsid w:val="00302FA0"/>
    <w:rsid w:val="00304987"/>
    <w:rsid w:val="003051FE"/>
    <w:rsid w:val="00305BD8"/>
    <w:rsid w:val="00311876"/>
    <w:rsid w:val="00314EB6"/>
    <w:rsid w:val="003168F8"/>
    <w:rsid w:val="00323372"/>
    <w:rsid w:val="003318AF"/>
    <w:rsid w:val="00332995"/>
    <w:rsid w:val="00335184"/>
    <w:rsid w:val="003448DC"/>
    <w:rsid w:val="00346066"/>
    <w:rsid w:val="003513E7"/>
    <w:rsid w:val="00352563"/>
    <w:rsid w:val="0036751F"/>
    <w:rsid w:val="00381F64"/>
    <w:rsid w:val="00383D2E"/>
    <w:rsid w:val="00384627"/>
    <w:rsid w:val="00392993"/>
    <w:rsid w:val="00393537"/>
    <w:rsid w:val="00397E55"/>
    <w:rsid w:val="003A1498"/>
    <w:rsid w:val="003B3DAF"/>
    <w:rsid w:val="003B4825"/>
    <w:rsid w:val="003C1710"/>
    <w:rsid w:val="003C23F5"/>
    <w:rsid w:val="003D48C1"/>
    <w:rsid w:val="003E1D1F"/>
    <w:rsid w:val="003E3C01"/>
    <w:rsid w:val="003E3F1D"/>
    <w:rsid w:val="003F1D6E"/>
    <w:rsid w:val="00414B20"/>
    <w:rsid w:val="00415267"/>
    <w:rsid w:val="004170B7"/>
    <w:rsid w:val="004229F2"/>
    <w:rsid w:val="0042511F"/>
    <w:rsid w:val="00427524"/>
    <w:rsid w:val="00436F98"/>
    <w:rsid w:val="00437816"/>
    <w:rsid w:val="00440049"/>
    <w:rsid w:val="004521C9"/>
    <w:rsid w:val="00456B40"/>
    <w:rsid w:val="004612DD"/>
    <w:rsid w:val="00471821"/>
    <w:rsid w:val="004905BC"/>
    <w:rsid w:val="00490907"/>
    <w:rsid w:val="004A44F5"/>
    <w:rsid w:val="004A4590"/>
    <w:rsid w:val="004A4B7F"/>
    <w:rsid w:val="004C2184"/>
    <w:rsid w:val="004C78E0"/>
    <w:rsid w:val="004D2FAB"/>
    <w:rsid w:val="004D6926"/>
    <w:rsid w:val="004F73BE"/>
    <w:rsid w:val="00505890"/>
    <w:rsid w:val="00514114"/>
    <w:rsid w:val="00515037"/>
    <w:rsid w:val="005158E8"/>
    <w:rsid w:val="005266C5"/>
    <w:rsid w:val="00533AEF"/>
    <w:rsid w:val="00535472"/>
    <w:rsid w:val="005456AA"/>
    <w:rsid w:val="00546CFE"/>
    <w:rsid w:val="005510FB"/>
    <w:rsid w:val="00554346"/>
    <w:rsid w:val="005604EF"/>
    <w:rsid w:val="00560B28"/>
    <w:rsid w:val="00563D92"/>
    <w:rsid w:val="00563EC7"/>
    <w:rsid w:val="00564C2C"/>
    <w:rsid w:val="00570EA7"/>
    <w:rsid w:val="00571017"/>
    <w:rsid w:val="005921EC"/>
    <w:rsid w:val="005A07C3"/>
    <w:rsid w:val="005A2DB0"/>
    <w:rsid w:val="005A4B87"/>
    <w:rsid w:val="005B3EC9"/>
    <w:rsid w:val="005D1C1B"/>
    <w:rsid w:val="005D77AD"/>
    <w:rsid w:val="005E100C"/>
    <w:rsid w:val="005E1A9F"/>
    <w:rsid w:val="005E1B4B"/>
    <w:rsid w:val="005E3A11"/>
    <w:rsid w:val="005F0B30"/>
    <w:rsid w:val="005F17D8"/>
    <w:rsid w:val="00600C97"/>
    <w:rsid w:val="0060272E"/>
    <w:rsid w:val="00606C4E"/>
    <w:rsid w:val="0061095C"/>
    <w:rsid w:val="00632FA0"/>
    <w:rsid w:val="00640BF7"/>
    <w:rsid w:val="0064280D"/>
    <w:rsid w:val="00660812"/>
    <w:rsid w:val="00660CA1"/>
    <w:rsid w:val="00661BCC"/>
    <w:rsid w:val="00665428"/>
    <w:rsid w:val="00667269"/>
    <w:rsid w:val="006674CE"/>
    <w:rsid w:val="00672B5B"/>
    <w:rsid w:val="006738F3"/>
    <w:rsid w:val="00680ADA"/>
    <w:rsid w:val="00682094"/>
    <w:rsid w:val="00685466"/>
    <w:rsid w:val="00692780"/>
    <w:rsid w:val="006939F6"/>
    <w:rsid w:val="006A4905"/>
    <w:rsid w:val="006C07D8"/>
    <w:rsid w:val="006C0D7C"/>
    <w:rsid w:val="006C2AC5"/>
    <w:rsid w:val="006F269A"/>
    <w:rsid w:val="006F4E9E"/>
    <w:rsid w:val="00700004"/>
    <w:rsid w:val="00701577"/>
    <w:rsid w:val="00707210"/>
    <w:rsid w:val="00715886"/>
    <w:rsid w:val="007466F7"/>
    <w:rsid w:val="00746BB1"/>
    <w:rsid w:val="00747798"/>
    <w:rsid w:val="007511B0"/>
    <w:rsid w:val="00756F38"/>
    <w:rsid w:val="007667BD"/>
    <w:rsid w:val="00770C91"/>
    <w:rsid w:val="007722BF"/>
    <w:rsid w:val="00772926"/>
    <w:rsid w:val="00780A82"/>
    <w:rsid w:val="00782EF4"/>
    <w:rsid w:val="00786A66"/>
    <w:rsid w:val="007A2E90"/>
    <w:rsid w:val="007A3959"/>
    <w:rsid w:val="007B015E"/>
    <w:rsid w:val="007B1761"/>
    <w:rsid w:val="007B284B"/>
    <w:rsid w:val="007B2E7D"/>
    <w:rsid w:val="007B6C30"/>
    <w:rsid w:val="007B6D39"/>
    <w:rsid w:val="007B71AD"/>
    <w:rsid w:val="007B7F7A"/>
    <w:rsid w:val="007C251D"/>
    <w:rsid w:val="007C3310"/>
    <w:rsid w:val="007C6F95"/>
    <w:rsid w:val="007D0333"/>
    <w:rsid w:val="007D29DB"/>
    <w:rsid w:val="007D375D"/>
    <w:rsid w:val="007E0391"/>
    <w:rsid w:val="007E1BCA"/>
    <w:rsid w:val="007E3B4D"/>
    <w:rsid w:val="007E4845"/>
    <w:rsid w:val="007F0A99"/>
    <w:rsid w:val="007F3CCD"/>
    <w:rsid w:val="007F6A2B"/>
    <w:rsid w:val="00803031"/>
    <w:rsid w:val="0081125F"/>
    <w:rsid w:val="00814377"/>
    <w:rsid w:val="00815548"/>
    <w:rsid w:val="00816297"/>
    <w:rsid w:val="0082006A"/>
    <w:rsid w:val="008222AD"/>
    <w:rsid w:val="00823B3E"/>
    <w:rsid w:val="008247C6"/>
    <w:rsid w:val="0082491F"/>
    <w:rsid w:val="00833212"/>
    <w:rsid w:val="00844860"/>
    <w:rsid w:val="008544A3"/>
    <w:rsid w:val="00855C7E"/>
    <w:rsid w:val="00865E46"/>
    <w:rsid w:val="0086601F"/>
    <w:rsid w:val="008701D4"/>
    <w:rsid w:val="00875168"/>
    <w:rsid w:val="0089250C"/>
    <w:rsid w:val="0089381E"/>
    <w:rsid w:val="00896F3F"/>
    <w:rsid w:val="008A1092"/>
    <w:rsid w:val="008A6C88"/>
    <w:rsid w:val="008A71E4"/>
    <w:rsid w:val="008B0A20"/>
    <w:rsid w:val="008B2F3C"/>
    <w:rsid w:val="008B4374"/>
    <w:rsid w:val="008B6985"/>
    <w:rsid w:val="008E3A58"/>
    <w:rsid w:val="009004E4"/>
    <w:rsid w:val="009005A4"/>
    <w:rsid w:val="00904084"/>
    <w:rsid w:val="0090799E"/>
    <w:rsid w:val="00907FE1"/>
    <w:rsid w:val="00911152"/>
    <w:rsid w:val="00924A98"/>
    <w:rsid w:val="009359D1"/>
    <w:rsid w:val="009377A6"/>
    <w:rsid w:val="00943432"/>
    <w:rsid w:val="009439DB"/>
    <w:rsid w:val="00951EF1"/>
    <w:rsid w:val="009555F9"/>
    <w:rsid w:val="00965738"/>
    <w:rsid w:val="00972191"/>
    <w:rsid w:val="00981D53"/>
    <w:rsid w:val="0099037D"/>
    <w:rsid w:val="009A6FE6"/>
    <w:rsid w:val="009B06FC"/>
    <w:rsid w:val="009B0B86"/>
    <w:rsid w:val="009B4C51"/>
    <w:rsid w:val="009B6845"/>
    <w:rsid w:val="009C5673"/>
    <w:rsid w:val="009C6DAE"/>
    <w:rsid w:val="009D4704"/>
    <w:rsid w:val="009E3051"/>
    <w:rsid w:val="009F1456"/>
    <w:rsid w:val="009F3B83"/>
    <w:rsid w:val="009F7A8A"/>
    <w:rsid w:val="00A05DB7"/>
    <w:rsid w:val="00A06507"/>
    <w:rsid w:val="00A2030D"/>
    <w:rsid w:val="00A255D7"/>
    <w:rsid w:val="00A44256"/>
    <w:rsid w:val="00A679F4"/>
    <w:rsid w:val="00A67BB5"/>
    <w:rsid w:val="00A71F0C"/>
    <w:rsid w:val="00A75A8F"/>
    <w:rsid w:val="00A75BC8"/>
    <w:rsid w:val="00A82CEB"/>
    <w:rsid w:val="00A83230"/>
    <w:rsid w:val="00A97622"/>
    <w:rsid w:val="00AA1836"/>
    <w:rsid w:val="00AA1859"/>
    <w:rsid w:val="00AB0CBB"/>
    <w:rsid w:val="00AB148C"/>
    <w:rsid w:val="00AC55DE"/>
    <w:rsid w:val="00AC5CC1"/>
    <w:rsid w:val="00AC6115"/>
    <w:rsid w:val="00AD0626"/>
    <w:rsid w:val="00AD54E0"/>
    <w:rsid w:val="00AD7B71"/>
    <w:rsid w:val="00B21674"/>
    <w:rsid w:val="00B2610D"/>
    <w:rsid w:val="00B53A5D"/>
    <w:rsid w:val="00B573A5"/>
    <w:rsid w:val="00B612B6"/>
    <w:rsid w:val="00B666DA"/>
    <w:rsid w:val="00B73071"/>
    <w:rsid w:val="00B852B9"/>
    <w:rsid w:val="00B86A48"/>
    <w:rsid w:val="00BD3636"/>
    <w:rsid w:val="00BD752B"/>
    <w:rsid w:val="00BE71A0"/>
    <w:rsid w:val="00BF2192"/>
    <w:rsid w:val="00BF318A"/>
    <w:rsid w:val="00C05979"/>
    <w:rsid w:val="00C07122"/>
    <w:rsid w:val="00C07D1C"/>
    <w:rsid w:val="00C23B8A"/>
    <w:rsid w:val="00C3171B"/>
    <w:rsid w:val="00C33CE8"/>
    <w:rsid w:val="00C36490"/>
    <w:rsid w:val="00C40DE5"/>
    <w:rsid w:val="00C43560"/>
    <w:rsid w:val="00C43FC5"/>
    <w:rsid w:val="00C546DD"/>
    <w:rsid w:val="00C55811"/>
    <w:rsid w:val="00C63730"/>
    <w:rsid w:val="00C63D44"/>
    <w:rsid w:val="00C6586A"/>
    <w:rsid w:val="00C77CD4"/>
    <w:rsid w:val="00C81F50"/>
    <w:rsid w:val="00C8458B"/>
    <w:rsid w:val="00C9214E"/>
    <w:rsid w:val="00C93900"/>
    <w:rsid w:val="00C97C4E"/>
    <w:rsid w:val="00CA24F7"/>
    <w:rsid w:val="00CB371B"/>
    <w:rsid w:val="00CD3510"/>
    <w:rsid w:val="00CD46CF"/>
    <w:rsid w:val="00CD6307"/>
    <w:rsid w:val="00CE244A"/>
    <w:rsid w:val="00CE3D15"/>
    <w:rsid w:val="00CF1DEB"/>
    <w:rsid w:val="00CF48DF"/>
    <w:rsid w:val="00CF7CCE"/>
    <w:rsid w:val="00D01112"/>
    <w:rsid w:val="00D02D5A"/>
    <w:rsid w:val="00D03463"/>
    <w:rsid w:val="00D17BB9"/>
    <w:rsid w:val="00D20ABA"/>
    <w:rsid w:val="00D227CE"/>
    <w:rsid w:val="00D26AE3"/>
    <w:rsid w:val="00D31AC9"/>
    <w:rsid w:val="00D36F34"/>
    <w:rsid w:val="00D64F41"/>
    <w:rsid w:val="00DA696A"/>
    <w:rsid w:val="00DB72A9"/>
    <w:rsid w:val="00DC2077"/>
    <w:rsid w:val="00DC2563"/>
    <w:rsid w:val="00DC75C4"/>
    <w:rsid w:val="00DF18D9"/>
    <w:rsid w:val="00DF7821"/>
    <w:rsid w:val="00E108B9"/>
    <w:rsid w:val="00E12171"/>
    <w:rsid w:val="00E143FE"/>
    <w:rsid w:val="00E1784B"/>
    <w:rsid w:val="00E17E19"/>
    <w:rsid w:val="00E25026"/>
    <w:rsid w:val="00E32822"/>
    <w:rsid w:val="00E40E30"/>
    <w:rsid w:val="00E423BC"/>
    <w:rsid w:val="00E55BDC"/>
    <w:rsid w:val="00E60490"/>
    <w:rsid w:val="00E60D2B"/>
    <w:rsid w:val="00E65087"/>
    <w:rsid w:val="00E67D8E"/>
    <w:rsid w:val="00E73A37"/>
    <w:rsid w:val="00E866BC"/>
    <w:rsid w:val="00E931DD"/>
    <w:rsid w:val="00E975A6"/>
    <w:rsid w:val="00EA07B8"/>
    <w:rsid w:val="00EF4269"/>
    <w:rsid w:val="00F037C4"/>
    <w:rsid w:val="00F26506"/>
    <w:rsid w:val="00F2652B"/>
    <w:rsid w:val="00F30759"/>
    <w:rsid w:val="00F3084C"/>
    <w:rsid w:val="00F3159E"/>
    <w:rsid w:val="00F3195F"/>
    <w:rsid w:val="00F3420F"/>
    <w:rsid w:val="00F47C54"/>
    <w:rsid w:val="00F50E50"/>
    <w:rsid w:val="00F5316C"/>
    <w:rsid w:val="00F577C4"/>
    <w:rsid w:val="00F67014"/>
    <w:rsid w:val="00F70FC0"/>
    <w:rsid w:val="00F92181"/>
    <w:rsid w:val="00F9285E"/>
    <w:rsid w:val="00FA1229"/>
    <w:rsid w:val="00FB69D6"/>
    <w:rsid w:val="00FC304D"/>
    <w:rsid w:val="00FC7BD1"/>
    <w:rsid w:val="00FD212E"/>
    <w:rsid w:val="00FD35F2"/>
    <w:rsid w:val="00FE0A77"/>
    <w:rsid w:val="00FE4443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028DE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993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392993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392993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392993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39299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92993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993"/>
    <w:pPr>
      <w:ind w:left="720"/>
    </w:pPr>
  </w:style>
  <w:style w:type="character" w:styleId="FollowedHyperlink">
    <w:name w:val="FollowedHyperlink"/>
    <w:rsid w:val="00392993"/>
    <w:rPr>
      <w:color w:val="800080"/>
      <w:u w:val="single"/>
    </w:rPr>
  </w:style>
  <w:style w:type="paragraph" w:styleId="Footer">
    <w:name w:val="footer"/>
    <w:basedOn w:val="Normal"/>
    <w:link w:val="FooterChar"/>
    <w:rsid w:val="00392993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392993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392993"/>
    <w:rPr>
      <w:color w:val="0000FF"/>
      <w:u w:val="single"/>
    </w:rPr>
  </w:style>
  <w:style w:type="paragraph" w:customStyle="1" w:styleId="NumberedHeading2">
    <w:name w:val="Numbered Heading 2"/>
    <w:basedOn w:val="Normal"/>
    <w:rsid w:val="00392993"/>
    <w:pPr>
      <w:numPr>
        <w:numId w:val="1"/>
      </w:numPr>
    </w:pPr>
  </w:style>
  <w:style w:type="paragraph" w:customStyle="1" w:styleId="Outlinenumbering">
    <w:name w:val="Outline numbering"/>
    <w:basedOn w:val="Normal"/>
    <w:rsid w:val="00392993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392993"/>
  </w:style>
  <w:style w:type="character" w:styleId="PlaceholderText">
    <w:name w:val="Placeholder Text"/>
    <w:basedOn w:val="DefaultParagraphFont"/>
    <w:uiPriority w:val="99"/>
    <w:semiHidden/>
    <w:rsid w:val="00393537"/>
    <w:rPr>
      <w:color w:val="808080"/>
    </w:rPr>
  </w:style>
  <w:style w:type="character" w:customStyle="1" w:styleId="Red">
    <w:name w:val="Red"/>
    <w:basedOn w:val="DefaultParagraphFont"/>
    <w:uiPriority w:val="1"/>
    <w:rsid w:val="00393537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392993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392993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392993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92993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392993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20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3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8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03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06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9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1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5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8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9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8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4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9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1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67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96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7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4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23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6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5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B0D3EB904A47A5B043CB65ED506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27E36-83D9-4CBD-AE9A-163BA40AA2E7}"/>
      </w:docPartPr>
      <w:docPartBody>
        <w:p w:rsidR="00A11B77" w:rsidRDefault="00FC0600" w:rsidP="00FC0600">
          <w:pPr>
            <w:pStyle w:val="F4B0D3EB904A47A5B043CB65ED506289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1B93DD0F2C964EC9A35A0CC15F5B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55A66-EFEE-44BB-9884-B6CED8AA4003}"/>
      </w:docPartPr>
      <w:docPartBody>
        <w:p w:rsidR="00A11B77" w:rsidRDefault="00FC0600" w:rsidP="00FC0600">
          <w:pPr>
            <w:pStyle w:val="1B93DD0F2C964EC9A35A0CC15F5BC38B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600"/>
    <w:rsid w:val="00436F98"/>
    <w:rsid w:val="00A11B77"/>
    <w:rsid w:val="00FC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600"/>
  </w:style>
  <w:style w:type="paragraph" w:customStyle="1" w:styleId="F4B0D3EB904A47A5B043CB65ED506289">
    <w:name w:val="F4B0D3EB904A47A5B043CB65ED506289"/>
    <w:rsid w:val="00FC0600"/>
  </w:style>
  <w:style w:type="paragraph" w:customStyle="1" w:styleId="1B93DD0F2C964EC9A35A0CC15F5BC38B">
    <w:name w:val="1B93DD0F2C964EC9A35A0CC15F5BC38B"/>
    <w:rsid w:val="00FC0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49</TotalTime>
  <Pages>2</Pages>
  <Words>452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71</cp:revision>
  <dcterms:created xsi:type="dcterms:W3CDTF">2017-08-28T02:00:00Z</dcterms:created>
  <dcterms:modified xsi:type="dcterms:W3CDTF">2024-09-19T01:52:00Z</dcterms:modified>
</cp:coreProperties>
</file>