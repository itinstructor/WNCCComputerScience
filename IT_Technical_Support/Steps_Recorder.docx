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6523" w14:textId="72B12C3B" w:rsidR="009359D1" w:rsidRDefault="00AD54E0" w:rsidP="00CF7CCE">
      <w:pPr>
        <w:pStyle w:val="Heading1"/>
      </w:pPr>
      <w:r>
        <w:t>Steps Recorder</w:t>
      </w:r>
    </w:p>
    <w:p w14:paraId="4A8F909C" w14:textId="77777777" w:rsidR="00DE42E2" w:rsidRDefault="00DE42E2" w:rsidP="007667BD">
      <w:r w:rsidRPr="00DE42E2">
        <w:t>Time required: 1</w:t>
      </w:r>
      <w:r w:rsidR="000B1F32">
        <w:t>5</w:t>
      </w:r>
      <w:r w:rsidRPr="00DE42E2">
        <w:t xml:space="preserve"> minutes</w:t>
      </w:r>
    </w:p>
    <w:p w14:paraId="00AB808D" w14:textId="7513342F" w:rsidR="0026576E" w:rsidRDefault="0026576E" w:rsidP="007667BD">
      <w:r>
        <w:t>The Steps Recorder records the steps taken when solving a problem or documenting a process</w:t>
      </w:r>
      <w:r w:rsidR="001B122B">
        <w:t xml:space="preserve"> for procedure</w:t>
      </w:r>
      <w:r>
        <w:t>.</w:t>
      </w:r>
      <w:r w:rsidR="00E86932">
        <w:t xml:space="preserve"> In IT, we are always creating documentation and procedures. Don’t keep it in your head, document it.</w:t>
      </w:r>
    </w:p>
    <w:p w14:paraId="4E6F4676" w14:textId="77777777" w:rsidR="00AC5CC1" w:rsidRDefault="0026576E" w:rsidP="007667BD">
      <w:pPr>
        <w:pStyle w:val="Heading2"/>
      </w:pPr>
      <w:r>
        <w:t>Steps Recorder</w:t>
      </w:r>
    </w:p>
    <w:p w14:paraId="1DEF0146" w14:textId="77777777" w:rsidR="00E1784B" w:rsidRDefault="007A3959" w:rsidP="001F38B2">
      <w:pPr>
        <w:pStyle w:val="ListParagraph"/>
        <w:numPr>
          <w:ilvl w:val="0"/>
          <w:numId w:val="3"/>
        </w:numPr>
      </w:pPr>
      <w:r>
        <w:t xml:space="preserve">Click </w:t>
      </w:r>
      <w:r w:rsidRPr="007A3959">
        <w:rPr>
          <w:b/>
        </w:rPr>
        <w:t>Start</w:t>
      </w:r>
      <w:r>
        <w:t xml:space="preserve">, type </w:t>
      </w:r>
      <w:r w:rsidRPr="007A3959">
        <w:rPr>
          <w:b/>
        </w:rPr>
        <w:t>Steps Recorder</w:t>
      </w:r>
      <w:r>
        <w:t xml:space="preserve">. Click </w:t>
      </w:r>
      <w:r w:rsidRPr="007A3959">
        <w:rPr>
          <w:b/>
        </w:rPr>
        <w:t>Steps Recorder</w:t>
      </w:r>
      <w:r>
        <w:t xml:space="preserve"> in the search results.</w:t>
      </w:r>
    </w:p>
    <w:p w14:paraId="7510A8A7" w14:textId="77777777" w:rsidR="007A3959" w:rsidRDefault="009F3B83" w:rsidP="001F38B2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b/>
        </w:rPr>
        <w:t>Start Record</w:t>
      </w:r>
      <w:r>
        <w:t>. The Steps Recorder starts recording all actions taken on the computer.</w:t>
      </w:r>
    </w:p>
    <w:p w14:paraId="1B2300C9" w14:textId="77777777" w:rsidR="009F3B83" w:rsidRDefault="009F3B83" w:rsidP="001F38B2">
      <w:pPr>
        <w:pStyle w:val="ListParagraph"/>
        <w:numPr>
          <w:ilvl w:val="0"/>
          <w:numId w:val="3"/>
        </w:numPr>
      </w:pPr>
      <w:r>
        <w:t xml:space="preserve">Click </w:t>
      </w:r>
      <w:r w:rsidRPr="009F3B83">
        <w:rPr>
          <w:b/>
        </w:rPr>
        <w:t>Start</w:t>
      </w:r>
      <w:r>
        <w:t xml:space="preserve">, type </w:t>
      </w:r>
      <w:r w:rsidRPr="009F3B83">
        <w:rPr>
          <w:b/>
        </w:rPr>
        <w:t>Calc</w:t>
      </w:r>
      <w:r w:rsidR="003E1D1F">
        <w:rPr>
          <w:b/>
        </w:rPr>
        <w:t>ulator</w:t>
      </w:r>
      <w:r>
        <w:t xml:space="preserve">. Click </w:t>
      </w:r>
      <w:r w:rsidRPr="003E1D1F">
        <w:rPr>
          <w:b/>
        </w:rPr>
        <w:t>Calculator</w:t>
      </w:r>
      <w:r>
        <w:t xml:space="preserve"> in the search results.</w:t>
      </w:r>
      <w:r w:rsidR="00904084">
        <w:t xml:space="preserve"> (You can use any other program if you wish. Name the resulting zip file appropriately.)</w:t>
      </w:r>
    </w:p>
    <w:p w14:paraId="28E1EB13" w14:textId="77777777" w:rsidR="003E1D1F" w:rsidRDefault="003E1D1F" w:rsidP="001F38B2">
      <w:pPr>
        <w:pStyle w:val="ListParagraph"/>
        <w:numPr>
          <w:ilvl w:val="0"/>
          <w:numId w:val="3"/>
        </w:numPr>
      </w:pPr>
      <w:r>
        <w:t>Add and subtract some numbers with the keyboard.</w:t>
      </w:r>
    </w:p>
    <w:p w14:paraId="7E03F963" w14:textId="77777777" w:rsidR="003E1D1F" w:rsidRDefault="003E1D1F" w:rsidP="001F38B2">
      <w:pPr>
        <w:pStyle w:val="ListParagraph"/>
        <w:numPr>
          <w:ilvl w:val="0"/>
          <w:numId w:val="3"/>
        </w:numPr>
      </w:pPr>
      <w:r>
        <w:t xml:space="preserve">In Steps Recorder, click </w:t>
      </w:r>
      <w:r w:rsidRPr="003E1D1F">
        <w:rPr>
          <w:b/>
        </w:rPr>
        <w:t>Stop Record</w:t>
      </w:r>
      <w:r>
        <w:t>. The Steps Recorder automatically opens up the file containing all the steps and information that was recorded.</w:t>
      </w:r>
    </w:p>
    <w:p w14:paraId="798341B9" w14:textId="77777777" w:rsidR="003E1D1F" w:rsidRDefault="003E1D1F" w:rsidP="001F38B2">
      <w:pPr>
        <w:pStyle w:val="ListParagraph"/>
        <w:numPr>
          <w:ilvl w:val="0"/>
          <w:numId w:val="3"/>
        </w:numPr>
      </w:pPr>
      <w:r>
        <w:t xml:space="preserve">Click </w:t>
      </w:r>
      <w:r w:rsidRPr="003E1D1F">
        <w:rPr>
          <w:b/>
        </w:rPr>
        <w:t>Save</w:t>
      </w:r>
      <w:r>
        <w:t xml:space="preserve">. Save this file to your computer, name it </w:t>
      </w:r>
      <w:r w:rsidRPr="003E1D1F">
        <w:rPr>
          <w:b/>
        </w:rPr>
        <w:t>UsingCalculator.zip</w:t>
      </w:r>
      <w:r>
        <w:t>.</w:t>
      </w:r>
    </w:p>
    <w:p w14:paraId="3B7D52AA" w14:textId="77777777" w:rsidR="003E1D1F" w:rsidRDefault="00715886" w:rsidP="001F38B2">
      <w:pPr>
        <w:pStyle w:val="ListParagraph"/>
        <w:numPr>
          <w:ilvl w:val="0"/>
          <w:numId w:val="3"/>
        </w:numPr>
      </w:pPr>
      <w:r>
        <w:t xml:space="preserve">Open </w:t>
      </w:r>
      <w:r w:rsidRPr="00715886">
        <w:rPr>
          <w:b/>
        </w:rPr>
        <w:t>UsingCalculator.zip</w:t>
      </w:r>
      <w:r>
        <w:t>. Review your recording, then close the file.</w:t>
      </w:r>
    </w:p>
    <w:p w14:paraId="51D9125B" w14:textId="77777777" w:rsidR="00BD3636" w:rsidRDefault="00BD3636" w:rsidP="001F38B2">
      <w:pPr>
        <w:pStyle w:val="ListParagraph"/>
        <w:numPr>
          <w:ilvl w:val="0"/>
          <w:numId w:val="3"/>
        </w:numPr>
      </w:pPr>
      <w:r>
        <w:t>What do you think you might use Steps Recorder for?</w:t>
      </w:r>
    </w:p>
    <w:sdt>
      <w:sdtPr>
        <w:rPr>
          <w:rStyle w:val="Red"/>
        </w:rPr>
        <w:id w:val="1396709852"/>
        <w:placeholder>
          <w:docPart w:val="3C42BFAE113C4E94BE4286C02F7BE49B"/>
        </w:placeholder>
        <w:showingPlcHdr/>
      </w:sdtPr>
      <w:sdtEndPr>
        <w:rPr>
          <w:rStyle w:val="Red"/>
        </w:rPr>
      </w:sdtEndPr>
      <w:sdtContent>
        <w:p w14:paraId="0FA21BA8" w14:textId="77777777" w:rsidR="00B30C0F" w:rsidRDefault="00B30C0F" w:rsidP="00B30C0F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3B5BF829" w14:textId="77777777" w:rsidR="00FB68F7" w:rsidRDefault="00FB68F7" w:rsidP="00FB68F7">
      <w:pPr>
        <w:pStyle w:val="Heading2"/>
      </w:pPr>
      <w:r>
        <w:t>Assignment Submission</w:t>
      </w:r>
    </w:p>
    <w:p w14:paraId="590BB367" w14:textId="6B5C097E" w:rsidR="00BD3636" w:rsidRPr="00E1784B" w:rsidRDefault="00BD3636" w:rsidP="001F38B2">
      <w:r>
        <w:t xml:space="preserve">Attach this document and </w:t>
      </w:r>
      <w:r w:rsidRPr="001F38B2">
        <w:rPr>
          <w:b/>
        </w:rPr>
        <w:t>UsingCalculator.zip</w:t>
      </w:r>
      <w:r>
        <w:t xml:space="preserve"> to the assignment.</w:t>
      </w:r>
    </w:p>
    <w:sectPr w:rsidR="00BD3636" w:rsidRPr="00E1784B" w:rsidSect="001F38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27F7D" w14:textId="77777777" w:rsidR="009E3051" w:rsidRDefault="009E3051" w:rsidP="009E3051">
      <w:pPr>
        <w:spacing w:before="0" w:after="0" w:line="240" w:lineRule="auto"/>
      </w:pPr>
      <w:r>
        <w:separator/>
      </w:r>
    </w:p>
  </w:endnote>
  <w:endnote w:type="continuationSeparator" w:id="0">
    <w:p w14:paraId="153DD113" w14:textId="77777777" w:rsidR="009E3051" w:rsidRDefault="009E3051" w:rsidP="009E30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4F02" w14:textId="77777777" w:rsidR="00611C42" w:rsidRDefault="00611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10E2" w14:textId="57F1BDBC" w:rsidR="009E3051" w:rsidRDefault="006F4E9E" w:rsidP="009E3051">
    <w:pPr>
      <w:pStyle w:val="Footer"/>
      <w:tabs>
        <w:tab w:val="center" w:pos="5040"/>
        <w:tab w:val="right" w:pos="10080"/>
      </w:tabs>
    </w:pPr>
    <w:r>
      <w:t>U</w:t>
    </w:r>
    <w:r w:rsidR="002417AD">
      <w:t xml:space="preserve">se </w:t>
    </w:r>
    <w:r w:rsidR="00951EF1">
      <w:t xml:space="preserve">the </w:t>
    </w:r>
    <w:r w:rsidR="008B4374">
      <w:t>Steps Recorder</w:t>
    </w:r>
    <w:r w:rsidR="009E3051">
      <w:tab/>
      <w:t xml:space="preserve">Page </w:t>
    </w:r>
    <w:r w:rsidR="009E3051">
      <w:fldChar w:fldCharType="begin"/>
    </w:r>
    <w:r w:rsidR="009E3051">
      <w:instrText xml:space="preserve"> PAGE </w:instrText>
    </w:r>
    <w:r w:rsidR="009E3051">
      <w:fldChar w:fldCharType="separate"/>
    </w:r>
    <w:r w:rsidR="00631929">
      <w:rPr>
        <w:noProof/>
      </w:rPr>
      <w:t>1</w:t>
    </w:r>
    <w:r w:rsidR="009E3051">
      <w:fldChar w:fldCharType="end"/>
    </w:r>
    <w:r w:rsidR="009E3051">
      <w:t xml:space="preserve"> of </w:t>
    </w:r>
    <w:fldSimple w:instr=" NUMPAGES ">
      <w:r w:rsidR="00631929">
        <w:rPr>
          <w:noProof/>
        </w:rPr>
        <w:t>1</w:t>
      </w:r>
    </w:fldSimple>
    <w:r w:rsidR="009E3051">
      <w:tab/>
      <w:t xml:space="preserve">Revised: </w:t>
    </w:r>
    <w:r w:rsidR="00611C42">
      <w:t>06</w:t>
    </w:r>
    <w:r w:rsidR="00631929">
      <w:t>/</w:t>
    </w:r>
    <w:r w:rsidR="00611C42">
      <w:t>13</w:t>
    </w:r>
    <w:r w:rsidR="00A361FF">
      <w:t>/20</w:t>
    </w:r>
    <w:r w:rsidR="008C5C41">
      <w:t>2</w:t>
    </w:r>
    <w:r w:rsidR="00611C42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3366" w14:textId="77777777" w:rsidR="00611C42" w:rsidRDefault="00611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E592D" w14:textId="77777777" w:rsidR="009E3051" w:rsidRDefault="009E3051" w:rsidP="009E3051">
      <w:pPr>
        <w:spacing w:before="0" w:after="0" w:line="240" w:lineRule="auto"/>
      </w:pPr>
      <w:r>
        <w:separator/>
      </w:r>
    </w:p>
  </w:footnote>
  <w:footnote w:type="continuationSeparator" w:id="0">
    <w:p w14:paraId="202B83AF" w14:textId="77777777" w:rsidR="009E3051" w:rsidRDefault="009E3051" w:rsidP="009E30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CEB81" w14:textId="77777777" w:rsidR="00611C42" w:rsidRDefault="00611C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37CB" w14:textId="77777777" w:rsidR="00611C42" w:rsidRDefault="00611C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5CA11" w14:textId="77777777" w:rsidR="00611C42" w:rsidRDefault="00611C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11378B"/>
    <w:multiLevelType w:val="hybridMultilevel"/>
    <w:tmpl w:val="22DC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87226983">
    <w:abstractNumId w:val="23"/>
  </w:num>
  <w:num w:numId="2" w16cid:durableId="993025515">
    <w:abstractNumId w:val="21"/>
  </w:num>
  <w:num w:numId="3" w16cid:durableId="1140076333">
    <w:abstractNumId w:val="5"/>
  </w:num>
  <w:num w:numId="4" w16cid:durableId="263001714">
    <w:abstractNumId w:val="18"/>
  </w:num>
  <w:num w:numId="5" w16cid:durableId="696392073">
    <w:abstractNumId w:val="41"/>
  </w:num>
  <w:num w:numId="6" w16cid:durableId="348415517">
    <w:abstractNumId w:val="12"/>
  </w:num>
  <w:num w:numId="7" w16cid:durableId="2018464505">
    <w:abstractNumId w:val="36"/>
  </w:num>
  <w:num w:numId="8" w16cid:durableId="786971255">
    <w:abstractNumId w:val="13"/>
  </w:num>
  <w:num w:numId="9" w16cid:durableId="865100615">
    <w:abstractNumId w:val="24"/>
  </w:num>
  <w:num w:numId="10" w16cid:durableId="349530216">
    <w:abstractNumId w:val="11"/>
  </w:num>
  <w:num w:numId="11" w16cid:durableId="662585889">
    <w:abstractNumId w:val="10"/>
  </w:num>
  <w:num w:numId="12" w16cid:durableId="1027221335">
    <w:abstractNumId w:val="30"/>
  </w:num>
  <w:num w:numId="13" w16cid:durableId="492141688">
    <w:abstractNumId w:val="0"/>
  </w:num>
  <w:num w:numId="14" w16cid:durableId="1639065498">
    <w:abstractNumId w:val="31"/>
  </w:num>
  <w:num w:numId="15" w16cid:durableId="1497914442">
    <w:abstractNumId w:val="34"/>
  </w:num>
  <w:num w:numId="16" w16cid:durableId="190191030">
    <w:abstractNumId w:val="28"/>
  </w:num>
  <w:num w:numId="17" w16cid:durableId="1049917440">
    <w:abstractNumId w:val="25"/>
  </w:num>
  <w:num w:numId="18" w16cid:durableId="1023629676">
    <w:abstractNumId w:val="40"/>
  </w:num>
  <w:num w:numId="19" w16cid:durableId="1872955178">
    <w:abstractNumId w:val="15"/>
  </w:num>
  <w:num w:numId="20" w16cid:durableId="2023892342">
    <w:abstractNumId w:val="17"/>
  </w:num>
  <w:num w:numId="21" w16cid:durableId="1175731782">
    <w:abstractNumId w:val="4"/>
  </w:num>
  <w:num w:numId="22" w16cid:durableId="1477718510">
    <w:abstractNumId w:val="16"/>
  </w:num>
  <w:num w:numId="23" w16cid:durableId="1486360292">
    <w:abstractNumId w:val="33"/>
  </w:num>
  <w:num w:numId="24" w16cid:durableId="1116604890">
    <w:abstractNumId w:val="37"/>
  </w:num>
  <w:num w:numId="25" w16cid:durableId="1619481830">
    <w:abstractNumId w:val="8"/>
  </w:num>
  <w:num w:numId="26" w16cid:durableId="992678196">
    <w:abstractNumId w:val="39"/>
  </w:num>
  <w:num w:numId="27" w16cid:durableId="1234320048">
    <w:abstractNumId w:val="6"/>
  </w:num>
  <w:num w:numId="28" w16cid:durableId="1046948437">
    <w:abstractNumId w:val="38"/>
  </w:num>
  <w:num w:numId="29" w16cid:durableId="1498377651">
    <w:abstractNumId w:val="22"/>
  </w:num>
  <w:num w:numId="30" w16cid:durableId="252709628">
    <w:abstractNumId w:val="14"/>
  </w:num>
  <w:num w:numId="31" w16cid:durableId="585574582">
    <w:abstractNumId w:val="7"/>
  </w:num>
  <w:num w:numId="32" w16cid:durableId="5714184">
    <w:abstractNumId w:val="20"/>
  </w:num>
  <w:num w:numId="33" w16cid:durableId="959917977">
    <w:abstractNumId w:val="29"/>
  </w:num>
  <w:num w:numId="34" w16cid:durableId="517738519">
    <w:abstractNumId w:val="1"/>
  </w:num>
  <w:num w:numId="35" w16cid:durableId="1391734193">
    <w:abstractNumId w:val="35"/>
  </w:num>
  <w:num w:numId="36" w16cid:durableId="1995136434">
    <w:abstractNumId w:val="19"/>
  </w:num>
  <w:num w:numId="37" w16cid:durableId="124659915">
    <w:abstractNumId w:val="9"/>
  </w:num>
  <w:num w:numId="38" w16cid:durableId="1579748509">
    <w:abstractNumId w:val="27"/>
  </w:num>
  <w:num w:numId="39" w16cid:durableId="604313547">
    <w:abstractNumId w:val="2"/>
  </w:num>
  <w:num w:numId="40" w16cid:durableId="1769420905">
    <w:abstractNumId w:val="26"/>
  </w:num>
  <w:num w:numId="41" w16cid:durableId="1356542426">
    <w:abstractNumId w:val="32"/>
  </w:num>
  <w:num w:numId="42" w16cid:durableId="146381521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52"/>
    <w:rsid w:val="0000013C"/>
    <w:rsid w:val="00005263"/>
    <w:rsid w:val="00027149"/>
    <w:rsid w:val="00030D0C"/>
    <w:rsid w:val="00077A10"/>
    <w:rsid w:val="000A1D39"/>
    <w:rsid w:val="000A5909"/>
    <w:rsid w:val="000B1F32"/>
    <w:rsid w:val="000B6939"/>
    <w:rsid w:val="000D0FAB"/>
    <w:rsid w:val="0012256F"/>
    <w:rsid w:val="0017399C"/>
    <w:rsid w:val="00174D96"/>
    <w:rsid w:val="00175A09"/>
    <w:rsid w:val="00175F4F"/>
    <w:rsid w:val="00184E2B"/>
    <w:rsid w:val="00195DDB"/>
    <w:rsid w:val="00197CFA"/>
    <w:rsid w:val="001A11B2"/>
    <w:rsid w:val="001A13F1"/>
    <w:rsid w:val="001A41E1"/>
    <w:rsid w:val="001B122B"/>
    <w:rsid w:val="001D4C57"/>
    <w:rsid w:val="001F1121"/>
    <w:rsid w:val="001F38B2"/>
    <w:rsid w:val="001F78FC"/>
    <w:rsid w:val="00212C3F"/>
    <w:rsid w:val="002235E0"/>
    <w:rsid w:val="002417AD"/>
    <w:rsid w:val="00254178"/>
    <w:rsid w:val="0026576E"/>
    <w:rsid w:val="00266BCA"/>
    <w:rsid w:val="00267FA1"/>
    <w:rsid w:val="002708A1"/>
    <w:rsid w:val="0027696D"/>
    <w:rsid w:val="002A2A20"/>
    <w:rsid w:val="002B691A"/>
    <w:rsid w:val="002D46F0"/>
    <w:rsid w:val="002E7DA0"/>
    <w:rsid w:val="002F0227"/>
    <w:rsid w:val="002F07E8"/>
    <w:rsid w:val="002F5FA3"/>
    <w:rsid w:val="00304987"/>
    <w:rsid w:val="003051FE"/>
    <w:rsid w:val="00311876"/>
    <w:rsid w:val="003168F8"/>
    <w:rsid w:val="00323372"/>
    <w:rsid w:val="00346066"/>
    <w:rsid w:val="00352563"/>
    <w:rsid w:val="00381F64"/>
    <w:rsid w:val="00383D2E"/>
    <w:rsid w:val="00397E55"/>
    <w:rsid w:val="003B3DAF"/>
    <w:rsid w:val="003B4825"/>
    <w:rsid w:val="003C23F5"/>
    <w:rsid w:val="003D48C1"/>
    <w:rsid w:val="003E1D1F"/>
    <w:rsid w:val="003E3C01"/>
    <w:rsid w:val="003E3F1D"/>
    <w:rsid w:val="00414B20"/>
    <w:rsid w:val="004229F2"/>
    <w:rsid w:val="0042511F"/>
    <w:rsid w:val="00440049"/>
    <w:rsid w:val="004612DD"/>
    <w:rsid w:val="00471821"/>
    <w:rsid w:val="004905BC"/>
    <w:rsid w:val="00490907"/>
    <w:rsid w:val="004A44F5"/>
    <w:rsid w:val="004A4B7F"/>
    <w:rsid w:val="004D2FAB"/>
    <w:rsid w:val="00505890"/>
    <w:rsid w:val="005158E8"/>
    <w:rsid w:val="005266C5"/>
    <w:rsid w:val="00533AEF"/>
    <w:rsid w:val="00535472"/>
    <w:rsid w:val="005510FB"/>
    <w:rsid w:val="00560B28"/>
    <w:rsid w:val="00563EC7"/>
    <w:rsid w:val="005A07C3"/>
    <w:rsid w:val="005A2DB0"/>
    <w:rsid w:val="005A4B87"/>
    <w:rsid w:val="005D1C1B"/>
    <w:rsid w:val="005D77AD"/>
    <w:rsid w:val="005E100C"/>
    <w:rsid w:val="005F0B30"/>
    <w:rsid w:val="005F17D8"/>
    <w:rsid w:val="00611C42"/>
    <w:rsid w:val="00631929"/>
    <w:rsid w:val="00660812"/>
    <w:rsid w:val="00661BCC"/>
    <w:rsid w:val="00665428"/>
    <w:rsid w:val="00667269"/>
    <w:rsid w:val="006674CE"/>
    <w:rsid w:val="00672B5B"/>
    <w:rsid w:val="00680ADA"/>
    <w:rsid w:val="00692780"/>
    <w:rsid w:val="006C0D7C"/>
    <w:rsid w:val="006F269A"/>
    <w:rsid w:val="006F4E9E"/>
    <w:rsid w:val="00701577"/>
    <w:rsid w:val="00715886"/>
    <w:rsid w:val="007466F7"/>
    <w:rsid w:val="00747798"/>
    <w:rsid w:val="007511B0"/>
    <w:rsid w:val="007667BD"/>
    <w:rsid w:val="00770C91"/>
    <w:rsid w:val="007722BF"/>
    <w:rsid w:val="00782EF4"/>
    <w:rsid w:val="00786A66"/>
    <w:rsid w:val="007A2E90"/>
    <w:rsid w:val="007A3959"/>
    <w:rsid w:val="007B1761"/>
    <w:rsid w:val="007B284B"/>
    <w:rsid w:val="007B2E7D"/>
    <w:rsid w:val="007B6C30"/>
    <w:rsid w:val="007B71AD"/>
    <w:rsid w:val="007C3310"/>
    <w:rsid w:val="007E3B4D"/>
    <w:rsid w:val="007E4845"/>
    <w:rsid w:val="007F6A2B"/>
    <w:rsid w:val="0081125F"/>
    <w:rsid w:val="00814377"/>
    <w:rsid w:val="008247C6"/>
    <w:rsid w:val="00833212"/>
    <w:rsid w:val="00844860"/>
    <w:rsid w:val="008701D4"/>
    <w:rsid w:val="00875168"/>
    <w:rsid w:val="0089250C"/>
    <w:rsid w:val="0089381E"/>
    <w:rsid w:val="00896F3F"/>
    <w:rsid w:val="008A1092"/>
    <w:rsid w:val="008B2F3C"/>
    <w:rsid w:val="008B4374"/>
    <w:rsid w:val="008B6985"/>
    <w:rsid w:val="008C5C41"/>
    <w:rsid w:val="008D7E07"/>
    <w:rsid w:val="009005A4"/>
    <w:rsid w:val="00904084"/>
    <w:rsid w:val="00907FE1"/>
    <w:rsid w:val="00911152"/>
    <w:rsid w:val="00924A98"/>
    <w:rsid w:val="009359D1"/>
    <w:rsid w:val="00951EF1"/>
    <w:rsid w:val="00972191"/>
    <w:rsid w:val="00981D53"/>
    <w:rsid w:val="009A6FE6"/>
    <w:rsid w:val="009B4C51"/>
    <w:rsid w:val="009C6DAE"/>
    <w:rsid w:val="009D4704"/>
    <w:rsid w:val="009E3051"/>
    <w:rsid w:val="009F3B83"/>
    <w:rsid w:val="009F7A8A"/>
    <w:rsid w:val="00A361FF"/>
    <w:rsid w:val="00A44256"/>
    <w:rsid w:val="00A67BB5"/>
    <w:rsid w:val="00A71F0C"/>
    <w:rsid w:val="00A75BC8"/>
    <w:rsid w:val="00A82CEB"/>
    <w:rsid w:val="00A83230"/>
    <w:rsid w:val="00AA1859"/>
    <w:rsid w:val="00AB0CBB"/>
    <w:rsid w:val="00AB148C"/>
    <w:rsid w:val="00AC5CC1"/>
    <w:rsid w:val="00AC6115"/>
    <w:rsid w:val="00AD0626"/>
    <w:rsid w:val="00AD54E0"/>
    <w:rsid w:val="00AD7B71"/>
    <w:rsid w:val="00AE777D"/>
    <w:rsid w:val="00B21674"/>
    <w:rsid w:val="00B30C0F"/>
    <w:rsid w:val="00B53A5D"/>
    <w:rsid w:val="00B73071"/>
    <w:rsid w:val="00BD3636"/>
    <w:rsid w:val="00BD752B"/>
    <w:rsid w:val="00BF318A"/>
    <w:rsid w:val="00C05979"/>
    <w:rsid w:val="00C36490"/>
    <w:rsid w:val="00C43560"/>
    <w:rsid w:val="00C55811"/>
    <w:rsid w:val="00C63730"/>
    <w:rsid w:val="00C6586A"/>
    <w:rsid w:val="00C81F50"/>
    <w:rsid w:val="00C97C4E"/>
    <w:rsid w:val="00CD3510"/>
    <w:rsid w:val="00CE244A"/>
    <w:rsid w:val="00CF48DF"/>
    <w:rsid w:val="00CF7CCE"/>
    <w:rsid w:val="00D01112"/>
    <w:rsid w:val="00D227CE"/>
    <w:rsid w:val="00D26AE3"/>
    <w:rsid w:val="00D36F34"/>
    <w:rsid w:val="00D64F41"/>
    <w:rsid w:val="00DC75C4"/>
    <w:rsid w:val="00DE42E2"/>
    <w:rsid w:val="00E1784B"/>
    <w:rsid w:val="00E32822"/>
    <w:rsid w:val="00E55BDC"/>
    <w:rsid w:val="00E60490"/>
    <w:rsid w:val="00E65087"/>
    <w:rsid w:val="00E67D8E"/>
    <w:rsid w:val="00E73A37"/>
    <w:rsid w:val="00E86932"/>
    <w:rsid w:val="00EA07B8"/>
    <w:rsid w:val="00EC542D"/>
    <w:rsid w:val="00F037C4"/>
    <w:rsid w:val="00F2652B"/>
    <w:rsid w:val="00F3159E"/>
    <w:rsid w:val="00F3195F"/>
    <w:rsid w:val="00F3420F"/>
    <w:rsid w:val="00F47C54"/>
    <w:rsid w:val="00F50E50"/>
    <w:rsid w:val="00F5316C"/>
    <w:rsid w:val="00FB68F7"/>
    <w:rsid w:val="00FB69D6"/>
    <w:rsid w:val="00FD35F2"/>
    <w:rsid w:val="00FE0A77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AF7B1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1C42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611C42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611C42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611C42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611C4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11C42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C42"/>
    <w:pPr>
      <w:ind w:left="720"/>
    </w:pPr>
  </w:style>
  <w:style w:type="character" w:styleId="FollowedHyperlink">
    <w:name w:val="FollowedHyperlink"/>
    <w:rsid w:val="00611C42"/>
    <w:rPr>
      <w:color w:val="800080"/>
      <w:u w:val="single"/>
    </w:rPr>
  </w:style>
  <w:style w:type="paragraph" w:styleId="Footer">
    <w:name w:val="footer"/>
    <w:basedOn w:val="Normal"/>
    <w:link w:val="FooterChar"/>
    <w:rsid w:val="00611C42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611C42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611C42"/>
    <w:rPr>
      <w:color w:val="0000FF"/>
      <w:u w:val="single"/>
    </w:rPr>
  </w:style>
  <w:style w:type="paragraph" w:customStyle="1" w:styleId="NumberedHeading2">
    <w:name w:val="Numbered Heading 2"/>
    <w:basedOn w:val="Normal"/>
    <w:rsid w:val="00611C42"/>
    <w:pPr>
      <w:numPr>
        <w:numId w:val="1"/>
      </w:numPr>
    </w:pPr>
  </w:style>
  <w:style w:type="paragraph" w:customStyle="1" w:styleId="Outlinenumbering">
    <w:name w:val="Outline numbering"/>
    <w:basedOn w:val="Normal"/>
    <w:rsid w:val="00611C42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611C42"/>
  </w:style>
  <w:style w:type="character" w:styleId="PlaceholderText">
    <w:name w:val="Placeholder Text"/>
    <w:basedOn w:val="DefaultParagraphFont"/>
    <w:uiPriority w:val="99"/>
    <w:semiHidden/>
    <w:rsid w:val="00B30C0F"/>
    <w:rPr>
      <w:color w:val="808080"/>
    </w:rPr>
  </w:style>
  <w:style w:type="character" w:customStyle="1" w:styleId="Red">
    <w:name w:val="Red"/>
    <w:basedOn w:val="DefaultParagraphFont"/>
    <w:uiPriority w:val="1"/>
    <w:rsid w:val="00B30C0F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611C42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611C42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611C4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11C42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611C42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42BFAE113C4E94BE4286C02F7BE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B4B81-0DCA-4A5E-BBCB-68792BD05F58}"/>
      </w:docPartPr>
      <w:docPartBody>
        <w:p w:rsidR="00D044F6" w:rsidRDefault="00A560AC" w:rsidP="00A560AC">
          <w:pPr>
            <w:pStyle w:val="3C42BFAE113C4E94BE4286C02F7BE49B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AC"/>
    <w:rsid w:val="00A560AC"/>
    <w:rsid w:val="00D0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0AC"/>
  </w:style>
  <w:style w:type="paragraph" w:customStyle="1" w:styleId="3C42BFAE113C4E94BE4286C02F7BE49B">
    <w:name w:val="3C42BFAE113C4E94BE4286C02F7BE49B"/>
    <w:rsid w:val="00A560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137</TotalTime>
  <Pages>1</Pages>
  <Words>179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167</cp:revision>
  <dcterms:created xsi:type="dcterms:W3CDTF">2015-12-15T21:55:00Z</dcterms:created>
  <dcterms:modified xsi:type="dcterms:W3CDTF">2023-06-14T01:52:00Z</dcterms:modified>
</cp:coreProperties>
</file>