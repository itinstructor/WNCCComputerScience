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68EB" w14:textId="4CAF7E33" w:rsidR="00686DA1" w:rsidRDefault="00056166" w:rsidP="00530344">
      <w:pPr>
        <w:pStyle w:val="Heading1"/>
      </w:pPr>
      <w:r>
        <w:t>Shortcuts</w:t>
      </w:r>
      <w:r w:rsidR="00884EBE">
        <w:t xml:space="preserve"> and </w:t>
      </w:r>
      <w:proofErr w:type="spellStart"/>
      <w:r w:rsidR="00884EBE">
        <w:t>Msinfo</w:t>
      </w:r>
      <w:proofErr w:type="spellEnd"/>
    </w:p>
    <w:p w14:paraId="047FF52A" w14:textId="75654664" w:rsidR="003C5990" w:rsidRPr="003C5990" w:rsidRDefault="003C5990" w:rsidP="00CF32F1">
      <w:pPr>
        <w:rPr>
          <w:rFonts w:eastAsia="Arial Unicode MS"/>
        </w:rPr>
      </w:pPr>
      <w:r w:rsidRPr="003C5990">
        <w:t xml:space="preserve">Time required: </w:t>
      </w:r>
      <w:r w:rsidR="00DE28EE">
        <w:t>30</w:t>
      </w:r>
      <w:r w:rsidRPr="003C5990">
        <w:t xml:space="preserve"> minutes</w:t>
      </w:r>
    </w:p>
    <w:p w14:paraId="3BECEE0D" w14:textId="77777777" w:rsidR="00795C0C" w:rsidRDefault="00795C0C" w:rsidP="00795C0C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0B753F7E" w14:textId="77777777" w:rsidR="00795C0C" w:rsidRDefault="00795C0C" w:rsidP="008715CD">
      <w:pPr>
        <w:pStyle w:val="ListParagraph"/>
        <w:numPr>
          <w:ilvl w:val="0"/>
          <w:numId w:val="5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2C11854A" w14:textId="77777777" w:rsidR="00795C0C" w:rsidRDefault="00795C0C" w:rsidP="008715CD">
      <w:pPr>
        <w:pStyle w:val="ListParagraph"/>
        <w:numPr>
          <w:ilvl w:val="0"/>
          <w:numId w:val="5"/>
        </w:numPr>
      </w:pPr>
      <w:r>
        <w:t>Click and Drag your mouse around whatever you want to snip.</w:t>
      </w:r>
    </w:p>
    <w:p w14:paraId="37332A6C" w14:textId="77777777" w:rsidR="00795C0C" w:rsidRDefault="00795C0C" w:rsidP="008715CD">
      <w:pPr>
        <w:pStyle w:val="ListParagraph"/>
        <w:numPr>
          <w:ilvl w:val="0"/>
          <w:numId w:val="5"/>
        </w:numPr>
      </w:pPr>
      <w:r>
        <w:t>Release the mouse button. This places the snip into the Windows Clipboard.</w:t>
      </w:r>
    </w:p>
    <w:p w14:paraId="40EF3019" w14:textId="77777777" w:rsidR="00795C0C" w:rsidRDefault="00795C0C" w:rsidP="008715CD">
      <w:pPr>
        <w:pStyle w:val="ListParagraph"/>
        <w:numPr>
          <w:ilvl w:val="0"/>
          <w:numId w:val="5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33151822" w14:textId="77777777" w:rsidR="00795C0C" w:rsidRDefault="00884EBE" w:rsidP="00795C0C">
      <w:pPr>
        <w:pStyle w:val="Heading2"/>
      </w:pPr>
      <w:r>
        <w:t>Creating Shortcuts</w:t>
      </w:r>
    </w:p>
    <w:p w14:paraId="4B4B9D27" w14:textId="77777777" w:rsidR="00686DA1" w:rsidRPr="00844D75" w:rsidRDefault="00686DA1" w:rsidP="00686DA1">
      <w:r w:rsidRPr="00844D75">
        <w:t>Do the following to practice creating shortcuts on the Windows desktop:</w:t>
      </w:r>
    </w:p>
    <w:p w14:paraId="2ED8C1FA" w14:textId="77777777" w:rsidR="00686DA1" w:rsidRDefault="00686DA1" w:rsidP="008715CD">
      <w:pPr>
        <w:pStyle w:val="ListParagraph"/>
        <w:numPr>
          <w:ilvl w:val="0"/>
          <w:numId w:val="6"/>
        </w:numPr>
      </w:pPr>
      <w:r w:rsidRPr="00844D75">
        <w:t xml:space="preserve">Open Windows File Explorer and create a folder under the root directory of the hard drive called </w:t>
      </w:r>
      <w:r w:rsidRPr="008715CD">
        <w:rPr>
          <w:b/>
        </w:rPr>
        <w:t>Temp</w:t>
      </w:r>
      <w:r w:rsidRPr="00844D75">
        <w:t>.</w:t>
      </w:r>
      <w:r w:rsidR="00044612">
        <w:br/>
      </w:r>
      <w:r w:rsidRPr="008715CD">
        <w:rPr>
          <w:b/>
        </w:rPr>
        <w:t>List the steps you took.</w:t>
      </w:r>
    </w:p>
    <w:sdt>
      <w:sdtPr>
        <w:rPr>
          <w:rStyle w:val="Red"/>
        </w:rPr>
        <w:id w:val="1396709852"/>
        <w:placeholder>
          <w:docPart w:val="092769251E434007BE1F0284094342D0"/>
        </w:placeholder>
        <w:showingPlcHdr/>
      </w:sdtPr>
      <w:sdtEndPr>
        <w:rPr>
          <w:rStyle w:val="Red"/>
        </w:rPr>
      </w:sdtEndPr>
      <w:sdtContent>
        <w:p w14:paraId="4C96615F" w14:textId="77777777" w:rsidR="00334604" w:rsidRDefault="00334604" w:rsidP="00334604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0225347" w14:textId="77777777" w:rsidR="00077483" w:rsidRDefault="00686DA1" w:rsidP="008715CD">
      <w:pPr>
        <w:pStyle w:val="ListParagraph"/>
        <w:numPr>
          <w:ilvl w:val="0"/>
          <w:numId w:val="6"/>
        </w:numPr>
      </w:pPr>
      <w:r w:rsidRPr="00844D75">
        <w:t xml:space="preserve">Add a subfolder to \Temp called </w:t>
      </w:r>
      <w:proofErr w:type="spellStart"/>
      <w:r w:rsidRPr="00DF20A2">
        <w:rPr>
          <w:b/>
        </w:rPr>
        <w:t>MyFiles</w:t>
      </w:r>
      <w:proofErr w:type="spellEnd"/>
      <w:r w:rsidRPr="00844D75">
        <w:t>.</w:t>
      </w:r>
      <w:r w:rsidR="00044612">
        <w:br/>
      </w:r>
      <w:r w:rsidRPr="00077483">
        <w:rPr>
          <w:b/>
        </w:rPr>
        <w:t>List the steps you took.</w:t>
      </w:r>
    </w:p>
    <w:sdt>
      <w:sdtPr>
        <w:rPr>
          <w:rStyle w:val="Red"/>
        </w:rPr>
        <w:id w:val="-994637813"/>
        <w:placeholder>
          <w:docPart w:val="5E771B3337134BC6BD0070B0D9E3424C"/>
        </w:placeholder>
        <w:showingPlcHdr/>
      </w:sdtPr>
      <w:sdtEndPr>
        <w:rPr>
          <w:rStyle w:val="Red"/>
        </w:rPr>
      </w:sdtEndPr>
      <w:sdtContent>
        <w:p w14:paraId="7FE1957E" w14:textId="77777777" w:rsidR="00C477B2" w:rsidRDefault="00C477B2" w:rsidP="00C477B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0C3106A7" w14:textId="77777777" w:rsidR="00686DA1" w:rsidRDefault="00686DA1" w:rsidP="008715CD">
      <w:pPr>
        <w:pStyle w:val="ListParagraph"/>
        <w:numPr>
          <w:ilvl w:val="0"/>
          <w:numId w:val="6"/>
        </w:numPr>
      </w:pPr>
      <w:r w:rsidRPr="00844D75">
        <w:t xml:space="preserve">Create a text file in the </w:t>
      </w:r>
      <w:proofErr w:type="spellStart"/>
      <w:r w:rsidRPr="00844D75">
        <w:t>MyFiles</w:t>
      </w:r>
      <w:proofErr w:type="spellEnd"/>
      <w:r w:rsidRPr="00844D75">
        <w:t xml:space="preserve"> folder named </w:t>
      </w:r>
      <w:r w:rsidRPr="00DF20A2">
        <w:rPr>
          <w:b/>
        </w:rPr>
        <w:t>Text1.txt</w:t>
      </w:r>
      <w:r w:rsidRPr="00844D75">
        <w:t>.</w:t>
      </w:r>
      <w:r w:rsidR="003E1D5F">
        <w:br/>
      </w:r>
      <w:r w:rsidRPr="003E1D5F">
        <w:rPr>
          <w:b/>
        </w:rPr>
        <w:t>List the steps you took.</w:t>
      </w:r>
    </w:p>
    <w:sdt>
      <w:sdtPr>
        <w:rPr>
          <w:rStyle w:val="Red"/>
        </w:rPr>
        <w:id w:val="-1536040304"/>
        <w:placeholder>
          <w:docPart w:val="34E4EA2E5FB24F758254E1BB856F830E"/>
        </w:placeholder>
        <w:showingPlcHdr/>
      </w:sdtPr>
      <w:sdtEndPr>
        <w:rPr>
          <w:rStyle w:val="Red"/>
        </w:rPr>
      </w:sdtEndPr>
      <w:sdtContent>
        <w:p w14:paraId="4FD8DC28" w14:textId="77777777" w:rsidR="00C477B2" w:rsidRDefault="00C477B2" w:rsidP="00C477B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D82B9CE" w14:textId="77777777" w:rsidR="00686DA1" w:rsidRDefault="00686DA1" w:rsidP="008715CD">
      <w:pPr>
        <w:pStyle w:val="ListParagraph"/>
        <w:numPr>
          <w:ilvl w:val="0"/>
          <w:numId w:val="6"/>
        </w:numPr>
      </w:pPr>
      <w:r w:rsidRPr="00844D75">
        <w:t xml:space="preserve">Create a shortcut to </w:t>
      </w:r>
      <w:r w:rsidR="00A81024" w:rsidRPr="00A81024">
        <w:rPr>
          <w:b/>
        </w:rPr>
        <w:t>Text1.txt</w:t>
      </w:r>
      <w:r w:rsidRPr="00844D75">
        <w:t xml:space="preserve"> on the Windows desktop.</w:t>
      </w:r>
      <w:r w:rsidR="009A613B">
        <w:br/>
      </w:r>
      <w:r w:rsidRPr="009A613B">
        <w:rPr>
          <w:b/>
        </w:rPr>
        <w:t>List the steps you took.</w:t>
      </w:r>
    </w:p>
    <w:sdt>
      <w:sdtPr>
        <w:rPr>
          <w:rStyle w:val="Red"/>
        </w:rPr>
        <w:id w:val="-132795489"/>
        <w:placeholder>
          <w:docPart w:val="55809DBFB1754DD2AFEBA28AE7B3F9A9"/>
        </w:placeholder>
        <w:showingPlcHdr/>
      </w:sdtPr>
      <w:sdtEndPr>
        <w:rPr>
          <w:rStyle w:val="Red"/>
        </w:rPr>
      </w:sdtEndPr>
      <w:sdtContent>
        <w:p w14:paraId="2B1EF46C" w14:textId="77777777" w:rsidR="00C477B2" w:rsidRDefault="00C477B2" w:rsidP="00C477B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5D938BE1" w14:textId="77777777" w:rsidR="00967C72" w:rsidRPr="00844D75" w:rsidRDefault="00CF32F1" w:rsidP="008715CD">
      <w:pPr>
        <w:pStyle w:val="ListParagraph"/>
        <w:numPr>
          <w:ilvl w:val="0"/>
          <w:numId w:val="6"/>
        </w:numPr>
      </w:pPr>
      <w:r>
        <w:t>P</w:t>
      </w:r>
      <w:r w:rsidR="00967C72">
        <w:t>aste a screenshot of the part of your desktop with the shortcut.</w:t>
      </w:r>
    </w:p>
    <w:p w14:paraId="006A1CDF" w14:textId="77777777" w:rsidR="00686DA1" w:rsidRPr="00844D75" w:rsidRDefault="00686DA1" w:rsidP="008715CD">
      <w:pPr>
        <w:pStyle w:val="ListParagraph"/>
        <w:numPr>
          <w:ilvl w:val="0"/>
          <w:numId w:val="6"/>
        </w:numPr>
      </w:pPr>
      <w:r w:rsidRPr="00844D75">
        <w:lastRenderedPageBreak/>
        <w:t xml:space="preserve">Rename the </w:t>
      </w:r>
      <w:r w:rsidR="00704FDC">
        <w:t>original file you created (not the shortcut)</w:t>
      </w:r>
      <w:r w:rsidRPr="00844D75">
        <w:t xml:space="preserve"> </w:t>
      </w:r>
      <w:r w:rsidRPr="007E3ED3">
        <w:rPr>
          <w:b/>
        </w:rPr>
        <w:t>Text2.txt</w:t>
      </w:r>
      <w:r w:rsidRPr="00844D75">
        <w:t>.</w:t>
      </w:r>
    </w:p>
    <w:p w14:paraId="01E23A3B" w14:textId="77777777" w:rsidR="00686DA1" w:rsidRPr="0014638A" w:rsidRDefault="00686DA1" w:rsidP="008715CD">
      <w:pPr>
        <w:pStyle w:val="ListParagraph"/>
        <w:numPr>
          <w:ilvl w:val="0"/>
          <w:numId w:val="6"/>
        </w:numPr>
      </w:pPr>
      <w:r w:rsidRPr="0014638A">
        <w:t xml:space="preserve">Double-click the shortcut on the desktop. </w:t>
      </w:r>
      <w:r w:rsidR="003377D1" w:rsidRPr="0014638A">
        <w:t>Did it work</w:t>
      </w:r>
      <w:r w:rsidRPr="0014638A">
        <w:t>?</w:t>
      </w:r>
      <w:r w:rsidR="003377D1" w:rsidRPr="0014638A">
        <w:t xml:space="preserve"> Why do you think it worked or didn’t work?</w:t>
      </w:r>
    </w:p>
    <w:sdt>
      <w:sdtPr>
        <w:rPr>
          <w:rStyle w:val="Red"/>
        </w:rPr>
        <w:id w:val="709308644"/>
        <w:placeholder>
          <w:docPart w:val="EA40831DC7BB478493E5C22889266E34"/>
        </w:placeholder>
        <w:showingPlcHdr/>
      </w:sdtPr>
      <w:sdtEndPr>
        <w:rPr>
          <w:rStyle w:val="Red"/>
        </w:rPr>
      </w:sdtEndPr>
      <w:sdtContent>
        <w:p w14:paraId="5EE0AB25" w14:textId="77777777" w:rsidR="00BF7034" w:rsidRDefault="00BF7034" w:rsidP="00BF7034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6C129B3E" w14:textId="38A3B8E2" w:rsidR="00D34E31" w:rsidRDefault="00F2471F" w:rsidP="008715CD">
      <w:pPr>
        <w:pStyle w:val="ListParagraph"/>
        <w:numPr>
          <w:ilvl w:val="0"/>
          <w:numId w:val="6"/>
        </w:numPr>
      </w:pPr>
      <w:r>
        <w:t xml:space="preserve">You can copy a Start menu shortcut to the desktop. Click Start, type </w:t>
      </w:r>
      <w:r w:rsidRPr="00617815">
        <w:rPr>
          <w:b/>
          <w:bCs/>
        </w:rPr>
        <w:t>Word</w:t>
      </w:r>
      <w:r>
        <w:t>. Right Click Word</w:t>
      </w:r>
      <w:r w:rsidR="0099251C">
        <w:t xml:space="preserve"> </w:t>
      </w:r>
      <w:r w:rsidR="0099251C">
        <w:sym w:font="Wingdings" w:char="F0E0"/>
      </w:r>
      <w:r>
        <w:t xml:space="preserve"> choose Open file Location. Copy and paste the shortcut to your desktop.</w:t>
      </w:r>
    </w:p>
    <w:p w14:paraId="731AFB34" w14:textId="77777777" w:rsidR="00895EFB" w:rsidRDefault="00686DA1" w:rsidP="008715CD">
      <w:pPr>
        <w:pStyle w:val="ListParagraph"/>
        <w:numPr>
          <w:ilvl w:val="0"/>
          <w:numId w:val="6"/>
        </w:numPr>
      </w:pPr>
      <w:r w:rsidRPr="00844D75">
        <w:t xml:space="preserve">The program file for Microsoft Paint is </w:t>
      </w:r>
      <w:r w:rsidRPr="00D802FB">
        <w:rPr>
          <w:b/>
        </w:rPr>
        <w:t>mspaint.exe</w:t>
      </w:r>
      <w:r w:rsidRPr="00844D75">
        <w:t>.</w:t>
      </w:r>
      <w:r w:rsidR="00AD24AE">
        <w:t xml:space="preserve"> Use the Start Menu to find </w:t>
      </w:r>
      <w:r w:rsidR="001318A5" w:rsidRPr="001318A5">
        <w:rPr>
          <w:b/>
        </w:rPr>
        <w:t>mspaint.exe</w:t>
      </w:r>
      <w:r w:rsidR="00AD24AE">
        <w:t>.</w:t>
      </w:r>
    </w:p>
    <w:p w14:paraId="20DA813A" w14:textId="5AEA8C73" w:rsidR="00686DA1" w:rsidRPr="00844D75" w:rsidRDefault="00AD24AE" w:rsidP="008715CD">
      <w:pPr>
        <w:pStyle w:val="ListParagraph"/>
        <w:numPr>
          <w:ilvl w:val="0"/>
          <w:numId w:val="6"/>
        </w:numPr>
      </w:pPr>
      <w:r>
        <w:t>Right Click on Paint</w:t>
      </w:r>
      <w:r w:rsidR="00D06591">
        <w:t xml:space="preserve"> </w:t>
      </w:r>
      <w:r w:rsidR="00D06591">
        <w:sym w:font="Wingdings" w:char="F0E0"/>
      </w:r>
      <w:r w:rsidR="00D06591">
        <w:t xml:space="preserve"> </w:t>
      </w:r>
      <w:r>
        <w:t xml:space="preserve">choose </w:t>
      </w:r>
      <w:r w:rsidRPr="00DA7583">
        <w:rPr>
          <w:b/>
        </w:rPr>
        <w:t>Open file Location</w:t>
      </w:r>
      <w:r>
        <w:t>.</w:t>
      </w:r>
    </w:p>
    <w:p w14:paraId="799C5087" w14:textId="77777777" w:rsidR="00686DA1" w:rsidRDefault="00686DA1" w:rsidP="008715CD">
      <w:pPr>
        <w:pStyle w:val="ListParagraph"/>
        <w:numPr>
          <w:ilvl w:val="0"/>
          <w:numId w:val="6"/>
        </w:numPr>
      </w:pPr>
      <w:r w:rsidRPr="00844D75">
        <w:t xml:space="preserve">Create a shortcut to </w:t>
      </w:r>
      <w:r w:rsidR="000024D1" w:rsidRPr="00DA7583">
        <w:rPr>
          <w:b/>
        </w:rPr>
        <w:t>mspaint.exe</w:t>
      </w:r>
      <w:r w:rsidRPr="00844D75">
        <w:t xml:space="preserve"> on the Windows desktop</w:t>
      </w:r>
      <w:r w:rsidR="000024D1">
        <w:t xml:space="preserve"> (Don’t copy the file)</w:t>
      </w:r>
      <w:r w:rsidRPr="00844D75">
        <w:t>. Launch Microsoft Paint using the shortcut.</w:t>
      </w:r>
    </w:p>
    <w:p w14:paraId="7CCA4FAA" w14:textId="67BB35C5" w:rsidR="009C58EF" w:rsidRPr="00F51921" w:rsidRDefault="00F51921" w:rsidP="008715CD">
      <w:pPr>
        <w:pStyle w:val="ListParagraph"/>
        <w:numPr>
          <w:ilvl w:val="0"/>
          <w:numId w:val="6"/>
        </w:numPr>
      </w:pPr>
      <w:r w:rsidRPr="00F51921">
        <w:t xml:space="preserve">Insert a screenshot showing </w:t>
      </w:r>
      <w:r w:rsidR="002157C8">
        <w:t>t</w:t>
      </w:r>
      <w:r w:rsidR="009C58EF" w:rsidRPr="00F51921">
        <w:t>he part of your desktop with the</w:t>
      </w:r>
      <w:r w:rsidR="00F2471F" w:rsidRPr="00F51921">
        <w:t xml:space="preserve"> </w:t>
      </w:r>
      <w:r w:rsidR="00617815">
        <w:t xml:space="preserve">3 </w:t>
      </w:r>
      <w:r w:rsidR="009C58EF" w:rsidRPr="00F51921">
        <w:t>shortcut</w:t>
      </w:r>
      <w:r w:rsidR="00215CDB" w:rsidRPr="00F51921">
        <w:t>s</w:t>
      </w:r>
      <w:r w:rsidR="00F2471F" w:rsidRPr="00F51921">
        <w:t xml:space="preserve"> you created in this exercise</w:t>
      </w:r>
      <w:r w:rsidR="009C58EF" w:rsidRPr="00F51921">
        <w:t>.</w:t>
      </w:r>
    </w:p>
    <w:sdt>
      <w:sdtPr>
        <w:rPr>
          <w:rStyle w:val="Red"/>
        </w:rPr>
        <w:id w:val="112876161"/>
        <w:placeholder>
          <w:docPart w:val="467063D35DB8442DA9C72A531551C188"/>
        </w:placeholder>
        <w:showingPlcHdr/>
      </w:sdtPr>
      <w:sdtEndPr>
        <w:rPr>
          <w:rStyle w:val="Red"/>
        </w:rPr>
      </w:sdtEndPr>
      <w:sdtContent>
        <w:p w14:paraId="785F1A13" w14:textId="77777777" w:rsidR="00245722" w:rsidRDefault="00245722" w:rsidP="0024572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73784BB4" w14:textId="77777777" w:rsidR="00686DA1" w:rsidRPr="00844D75" w:rsidRDefault="00686DA1" w:rsidP="008715CD">
      <w:pPr>
        <w:pStyle w:val="ListParagraph"/>
        <w:numPr>
          <w:ilvl w:val="0"/>
          <w:numId w:val="6"/>
        </w:numPr>
      </w:pPr>
      <w:r w:rsidRPr="00844D75">
        <w:t>To clean up after yourself, delete the \Temp folder and the shortcuts. Close the two Paint windows.</w:t>
      </w:r>
    </w:p>
    <w:p w14:paraId="68FD1B85" w14:textId="64C0E1DC" w:rsidR="00C24CBA" w:rsidRDefault="00C24CBA" w:rsidP="00460240">
      <w:pPr>
        <w:pStyle w:val="Heading1"/>
      </w:pPr>
      <w:r>
        <w:t xml:space="preserve">System Information </w:t>
      </w:r>
      <w:r w:rsidRPr="00460240">
        <w:t>Utility</w:t>
      </w:r>
    </w:p>
    <w:p w14:paraId="5115A325" w14:textId="77777777" w:rsidR="00C24CBA" w:rsidRDefault="00C24CBA" w:rsidP="00C24CBA">
      <w:r>
        <w:t>Do the following to run the System Information utility and gather information about your system:</w:t>
      </w:r>
    </w:p>
    <w:p w14:paraId="46209683" w14:textId="77777777" w:rsidR="00C24CBA" w:rsidRDefault="00C24CBA" w:rsidP="00133237">
      <w:pPr>
        <w:pStyle w:val="ListParagraph"/>
        <w:numPr>
          <w:ilvl w:val="0"/>
          <w:numId w:val="7"/>
        </w:numPr>
      </w:pPr>
      <w:r>
        <w:t xml:space="preserve">Use the </w:t>
      </w:r>
      <w:r w:rsidRPr="00133237">
        <w:rPr>
          <w:b/>
        </w:rPr>
        <w:t>msinfo32.exe</w:t>
      </w:r>
      <w:r>
        <w:t xml:space="preserve"> command to launch the System Information window.</w:t>
      </w:r>
      <w:r w:rsidR="00B10692">
        <w:t xml:space="preserve"> Insert a screenshot.</w:t>
      </w:r>
    </w:p>
    <w:sdt>
      <w:sdtPr>
        <w:rPr>
          <w:rStyle w:val="Red"/>
        </w:rPr>
        <w:id w:val="506248042"/>
        <w:placeholder>
          <w:docPart w:val="4763FBDEAF4046E2B56BF2960ABC68FC"/>
        </w:placeholder>
        <w:showingPlcHdr/>
      </w:sdtPr>
      <w:sdtEndPr>
        <w:rPr>
          <w:rStyle w:val="Red"/>
        </w:rPr>
      </w:sdtEndPr>
      <w:sdtContent>
        <w:p w14:paraId="6B3AF1C9" w14:textId="77777777" w:rsidR="00B10692" w:rsidRDefault="00B10692" w:rsidP="00B1069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F5A8FD3" w14:textId="77777777" w:rsidR="00C24CBA" w:rsidRDefault="00C24CBA" w:rsidP="00133237">
      <w:pPr>
        <w:pStyle w:val="ListParagraph"/>
        <w:numPr>
          <w:ilvl w:val="0"/>
          <w:numId w:val="7"/>
        </w:numPr>
      </w:pPr>
      <w:r>
        <w:t xml:space="preserve">Browse through the different levels of information in </w:t>
      </w:r>
      <w:r w:rsidR="004479CB">
        <w:t>System Information</w:t>
      </w:r>
      <w:r>
        <w:t xml:space="preserve"> and answer the following questions:</w:t>
      </w:r>
    </w:p>
    <w:p w14:paraId="604C6964" w14:textId="77777777" w:rsidR="00C24CBA" w:rsidRDefault="00C24CBA" w:rsidP="008715CD">
      <w:pPr>
        <w:pStyle w:val="ListParagraph"/>
        <w:numPr>
          <w:ilvl w:val="0"/>
          <w:numId w:val="4"/>
        </w:numPr>
      </w:pPr>
      <w:r>
        <w:t>What OS and OS version are you using?</w:t>
      </w:r>
    </w:p>
    <w:sdt>
      <w:sdtPr>
        <w:rPr>
          <w:rStyle w:val="Red"/>
        </w:rPr>
        <w:id w:val="-982234890"/>
        <w:placeholder>
          <w:docPart w:val="7917C38B81D641FA94604097170C79FD"/>
        </w:placeholder>
        <w:showingPlcHdr/>
      </w:sdtPr>
      <w:sdtEndPr>
        <w:rPr>
          <w:rStyle w:val="Red"/>
        </w:rPr>
      </w:sdtEndPr>
      <w:sdtContent>
        <w:p w14:paraId="6E741610" w14:textId="77777777" w:rsidR="00B10692" w:rsidRDefault="00B10692" w:rsidP="00B1069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767F63DD" w14:textId="77777777" w:rsidR="00C24CBA" w:rsidRDefault="00C24CBA" w:rsidP="008715CD">
      <w:pPr>
        <w:pStyle w:val="ListParagraph"/>
        <w:numPr>
          <w:ilvl w:val="0"/>
          <w:numId w:val="4"/>
        </w:numPr>
      </w:pPr>
      <w:r>
        <w:t>What is your CPU speed?</w:t>
      </w:r>
    </w:p>
    <w:sdt>
      <w:sdtPr>
        <w:rPr>
          <w:rStyle w:val="Red"/>
        </w:rPr>
        <w:id w:val="1247070431"/>
        <w:placeholder>
          <w:docPart w:val="B6D7ABBF45F54D9EA3FE06B02736026E"/>
        </w:placeholder>
        <w:showingPlcHdr/>
      </w:sdtPr>
      <w:sdtEndPr>
        <w:rPr>
          <w:rStyle w:val="Red"/>
        </w:rPr>
      </w:sdtEndPr>
      <w:sdtContent>
        <w:p w14:paraId="1026FF76" w14:textId="77777777" w:rsidR="00B10692" w:rsidRDefault="00B10692" w:rsidP="00B1069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323142E" w14:textId="77777777" w:rsidR="00C24CBA" w:rsidRDefault="00C24CBA" w:rsidP="008715CD">
      <w:pPr>
        <w:pStyle w:val="ListParagraph"/>
        <w:numPr>
          <w:ilvl w:val="0"/>
          <w:numId w:val="4"/>
        </w:numPr>
      </w:pPr>
      <w:r>
        <w:lastRenderedPageBreak/>
        <w:t>What is your BIOS manufacturer and version?</w:t>
      </w:r>
    </w:p>
    <w:sdt>
      <w:sdtPr>
        <w:rPr>
          <w:rStyle w:val="Red"/>
        </w:rPr>
        <w:id w:val="1259412300"/>
        <w:placeholder>
          <w:docPart w:val="AB5B9141DD184E03ABBEB2FD77C11C92"/>
        </w:placeholder>
        <w:showingPlcHdr/>
      </w:sdtPr>
      <w:sdtEndPr>
        <w:rPr>
          <w:rStyle w:val="Red"/>
        </w:rPr>
      </w:sdtEndPr>
      <w:sdtContent>
        <w:p w14:paraId="33C9F909" w14:textId="77777777" w:rsidR="00B10692" w:rsidRDefault="00B10692" w:rsidP="00B1069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66639D51" w14:textId="77777777" w:rsidR="00C24CBA" w:rsidRDefault="00C24CBA" w:rsidP="008715CD">
      <w:pPr>
        <w:pStyle w:val="ListParagraph"/>
        <w:numPr>
          <w:ilvl w:val="0"/>
          <w:numId w:val="4"/>
        </w:numPr>
      </w:pPr>
      <w:r>
        <w:t>How much video RAM is available to your video adapter</w:t>
      </w:r>
      <w:r w:rsidR="009C082A">
        <w:t xml:space="preserve"> (GP</w:t>
      </w:r>
      <w:r w:rsidR="005209E6">
        <w:t>U)</w:t>
      </w:r>
      <w:r>
        <w:t>? Explain how you got this information.</w:t>
      </w:r>
    </w:p>
    <w:sdt>
      <w:sdtPr>
        <w:rPr>
          <w:rStyle w:val="Red"/>
        </w:rPr>
        <w:id w:val="1630672922"/>
        <w:placeholder>
          <w:docPart w:val="15229BCBD7D043C8A450BBCBA8A800B9"/>
        </w:placeholder>
        <w:showingPlcHdr/>
      </w:sdtPr>
      <w:sdtEndPr>
        <w:rPr>
          <w:rStyle w:val="Red"/>
        </w:rPr>
      </w:sdtEndPr>
      <w:sdtContent>
        <w:p w14:paraId="16971E78" w14:textId="77777777" w:rsidR="00B10692" w:rsidRDefault="00B10692" w:rsidP="00B1069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E78A69A" w14:textId="77777777" w:rsidR="003C4A6B" w:rsidRDefault="00C24CBA" w:rsidP="008715CD">
      <w:pPr>
        <w:pStyle w:val="ListParagraph"/>
        <w:numPr>
          <w:ilvl w:val="0"/>
          <w:numId w:val="4"/>
        </w:numPr>
      </w:pPr>
      <w:r>
        <w:t>What is the name of the driver file that manages your network adapter?</w:t>
      </w:r>
    </w:p>
    <w:sdt>
      <w:sdtPr>
        <w:rPr>
          <w:rStyle w:val="Red"/>
        </w:rPr>
        <w:id w:val="-691305491"/>
        <w:placeholder>
          <w:docPart w:val="A1BB269251F74463B589ECB1DBFBD91A"/>
        </w:placeholder>
        <w:showingPlcHdr/>
      </w:sdtPr>
      <w:sdtEndPr>
        <w:rPr>
          <w:rStyle w:val="Red"/>
        </w:rPr>
      </w:sdtEndPr>
      <w:sdtContent>
        <w:p w14:paraId="359C46F3" w14:textId="77777777" w:rsidR="00B10692" w:rsidRDefault="00B10692" w:rsidP="00B10692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019077DE" w14:textId="1A2CA525" w:rsidR="00D47833" w:rsidRDefault="00D47833" w:rsidP="00D47833">
      <w:pPr>
        <w:pStyle w:val="Heading2"/>
      </w:pPr>
      <w:r>
        <w:t>Assignment Submission</w:t>
      </w:r>
    </w:p>
    <w:p w14:paraId="475AAC6C" w14:textId="0DF16A87" w:rsidR="001C6782" w:rsidRDefault="001C6782" w:rsidP="00133237">
      <w:r>
        <w:t>Attach this completed document to the assignment in Blackboard.</w:t>
      </w:r>
    </w:p>
    <w:p w14:paraId="7C958465" w14:textId="77777777" w:rsidR="002C6474" w:rsidRPr="00844D75" w:rsidRDefault="002C6474" w:rsidP="001C6782"/>
    <w:sectPr w:rsidR="002C6474" w:rsidRPr="00844D75" w:rsidSect="008715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011A4" w14:textId="77777777" w:rsidR="009E3051" w:rsidRDefault="009E3051" w:rsidP="009E3051">
      <w:pPr>
        <w:spacing w:before="0" w:after="0" w:line="240" w:lineRule="auto"/>
      </w:pPr>
      <w:r>
        <w:separator/>
      </w:r>
    </w:p>
  </w:endnote>
  <w:endnote w:type="continuationSeparator" w:id="0">
    <w:p w14:paraId="6F9E238F" w14:textId="77777777" w:rsidR="009E3051" w:rsidRDefault="009E3051" w:rsidP="009E30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3783D" w14:textId="77777777" w:rsidR="00C5450A" w:rsidRDefault="00C545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FD69B" w14:textId="18CD5E23" w:rsidR="009E3051" w:rsidRDefault="00594B94" w:rsidP="009E3051">
    <w:pPr>
      <w:pStyle w:val="Footer"/>
      <w:tabs>
        <w:tab w:val="center" w:pos="5040"/>
        <w:tab w:val="right" w:pos="10080"/>
      </w:tabs>
    </w:pPr>
    <w:r>
      <w:t>Shortcuts &amp; Msinfo32.exe</w:t>
    </w:r>
    <w:r w:rsidR="009E3051">
      <w:tab/>
      <w:t xml:space="preserve">Page </w:t>
    </w:r>
    <w:r w:rsidR="009E3051">
      <w:fldChar w:fldCharType="begin"/>
    </w:r>
    <w:r w:rsidR="009E3051">
      <w:instrText xml:space="preserve"> PAGE </w:instrText>
    </w:r>
    <w:r w:rsidR="009E3051">
      <w:fldChar w:fldCharType="separate"/>
    </w:r>
    <w:r w:rsidR="00E105EB">
      <w:rPr>
        <w:noProof/>
      </w:rPr>
      <w:t>1</w:t>
    </w:r>
    <w:r w:rsidR="009E3051">
      <w:fldChar w:fldCharType="end"/>
    </w:r>
    <w:r w:rsidR="009E3051">
      <w:t xml:space="preserve"> of </w:t>
    </w:r>
    <w:r w:rsidR="00893B9A">
      <w:rPr>
        <w:noProof/>
      </w:rPr>
      <w:fldChar w:fldCharType="begin"/>
    </w:r>
    <w:r w:rsidR="00893B9A">
      <w:rPr>
        <w:noProof/>
      </w:rPr>
      <w:instrText xml:space="preserve"> NUMPAGES </w:instrText>
    </w:r>
    <w:r w:rsidR="00893B9A">
      <w:rPr>
        <w:noProof/>
      </w:rPr>
      <w:fldChar w:fldCharType="separate"/>
    </w:r>
    <w:r w:rsidR="00E105EB">
      <w:rPr>
        <w:noProof/>
      </w:rPr>
      <w:t>2</w:t>
    </w:r>
    <w:r w:rsidR="00893B9A">
      <w:rPr>
        <w:noProof/>
      </w:rPr>
      <w:fldChar w:fldCharType="end"/>
    </w:r>
    <w:r w:rsidR="009E3051">
      <w:tab/>
      <w:t xml:space="preserve">Revised: </w:t>
    </w:r>
    <w:r w:rsidR="00C5450A">
      <w:t>0</w:t>
    </w:r>
    <w:r w:rsidR="0032541C">
      <w:t>5</w:t>
    </w:r>
    <w:r w:rsidR="00613FE6">
      <w:t>/</w:t>
    </w:r>
    <w:r w:rsidR="0032541C">
      <w:t>24</w:t>
    </w:r>
    <w:r w:rsidR="00FA07CE">
      <w:t>/20</w:t>
    </w:r>
    <w:r w:rsidR="00C5450A">
      <w:t>2</w:t>
    </w:r>
    <w:r w:rsidR="0032541C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D787F" w14:textId="77777777" w:rsidR="00C5450A" w:rsidRDefault="00C54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51CBE" w14:textId="77777777" w:rsidR="009E3051" w:rsidRDefault="009E3051" w:rsidP="009E3051">
      <w:pPr>
        <w:spacing w:before="0" w:after="0" w:line="240" w:lineRule="auto"/>
      </w:pPr>
      <w:r>
        <w:separator/>
      </w:r>
    </w:p>
  </w:footnote>
  <w:footnote w:type="continuationSeparator" w:id="0">
    <w:p w14:paraId="0A0CBB05" w14:textId="77777777" w:rsidR="009E3051" w:rsidRDefault="009E3051" w:rsidP="009E30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A13AD" w14:textId="77777777" w:rsidR="00C5450A" w:rsidRDefault="00C545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629C" w14:textId="77777777" w:rsidR="00C5450A" w:rsidRDefault="00C545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614EB" w14:textId="77777777" w:rsidR="00C5450A" w:rsidRDefault="00C54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E340E2"/>
    <w:multiLevelType w:val="hybridMultilevel"/>
    <w:tmpl w:val="3942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70D6579"/>
    <w:multiLevelType w:val="hybridMultilevel"/>
    <w:tmpl w:val="25EAE4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9067515"/>
    <w:multiLevelType w:val="hybridMultilevel"/>
    <w:tmpl w:val="0C92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2293E"/>
    <w:multiLevelType w:val="hybridMultilevel"/>
    <w:tmpl w:val="E72C4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54517627">
    <w:abstractNumId w:val="24"/>
  </w:num>
  <w:num w:numId="2" w16cid:durableId="1837453088">
    <w:abstractNumId w:val="22"/>
  </w:num>
  <w:num w:numId="3" w16cid:durableId="1111163008">
    <w:abstractNumId w:val="1"/>
  </w:num>
  <w:num w:numId="4" w16cid:durableId="351299225">
    <w:abstractNumId w:val="27"/>
  </w:num>
  <w:num w:numId="5" w16cid:durableId="1565919564">
    <w:abstractNumId w:val="2"/>
  </w:num>
  <w:num w:numId="6" w16cid:durableId="2071921271">
    <w:abstractNumId w:val="31"/>
  </w:num>
  <w:num w:numId="7" w16cid:durableId="736323070">
    <w:abstractNumId w:val="30"/>
  </w:num>
  <w:num w:numId="8" w16cid:durableId="213810607">
    <w:abstractNumId w:val="19"/>
  </w:num>
  <w:num w:numId="9" w16cid:durableId="78602722">
    <w:abstractNumId w:val="45"/>
  </w:num>
  <w:num w:numId="10" w16cid:durableId="1270356423">
    <w:abstractNumId w:val="13"/>
  </w:num>
  <w:num w:numId="11" w16cid:durableId="1878421592">
    <w:abstractNumId w:val="40"/>
  </w:num>
  <w:num w:numId="12" w16cid:durableId="1805275655">
    <w:abstractNumId w:val="14"/>
  </w:num>
  <w:num w:numId="13" w16cid:durableId="1367947370">
    <w:abstractNumId w:val="25"/>
  </w:num>
  <w:num w:numId="14" w16cid:durableId="596209185">
    <w:abstractNumId w:val="12"/>
  </w:num>
  <w:num w:numId="15" w16cid:durableId="971861184">
    <w:abstractNumId w:val="11"/>
  </w:num>
  <w:num w:numId="16" w16cid:durableId="1604604391">
    <w:abstractNumId w:val="34"/>
  </w:num>
  <w:num w:numId="17" w16cid:durableId="488903381">
    <w:abstractNumId w:val="0"/>
  </w:num>
  <w:num w:numId="18" w16cid:durableId="15352505">
    <w:abstractNumId w:val="35"/>
  </w:num>
  <w:num w:numId="19" w16cid:durableId="546991761">
    <w:abstractNumId w:val="38"/>
  </w:num>
  <w:num w:numId="20" w16cid:durableId="318458539">
    <w:abstractNumId w:val="32"/>
  </w:num>
  <w:num w:numId="21" w16cid:durableId="27067956">
    <w:abstractNumId w:val="26"/>
  </w:num>
  <w:num w:numId="22" w16cid:durableId="1913420657">
    <w:abstractNumId w:val="44"/>
  </w:num>
  <w:num w:numId="23" w16cid:durableId="1101952099">
    <w:abstractNumId w:val="16"/>
  </w:num>
  <w:num w:numId="24" w16cid:durableId="936329168">
    <w:abstractNumId w:val="18"/>
  </w:num>
  <w:num w:numId="25" w16cid:durableId="2086343126">
    <w:abstractNumId w:val="6"/>
  </w:num>
  <w:num w:numId="26" w16cid:durableId="249772595">
    <w:abstractNumId w:val="17"/>
  </w:num>
  <w:num w:numId="27" w16cid:durableId="1776514991">
    <w:abstractNumId w:val="37"/>
  </w:num>
  <w:num w:numId="28" w16cid:durableId="1568342018">
    <w:abstractNumId w:val="41"/>
  </w:num>
  <w:num w:numId="29" w16cid:durableId="1909530883">
    <w:abstractNumId w:val="9"/>
  </w:num>
  <w:num w:numId="30" w16cid:durableId="1026367582">
    <w:abstractNumId w:val="43"/>
  </w:num>
  <w:num w:numId="31" w16cid:durableId="1838111310">
    <w:abstractNumId w:val="7"/>
  </w:num>
  <w:num w:numId="32" w16cid:durableId="1976716027">
    <w:abstractNumId w:val="42"/>
  </w:num>
  <w:num w:numId="33" w16cid:durableId="1371105619">
    <w:abstractNumId w:val="23"/>
  </w:num>
  <w:num w:numId="34" w16cid:durableId="286081187">
    <w:abstractNumId w:val="15"/>
  </w:num>
  <w:num w:numId="35" w16cid:durableId="1082096462">
    <w:abstractNumId w:val="8"/>
  </w:num>
  <w:num w:numId="36" w16cid:durableId="451899972">
    <w:abstractNumId w:val="21"/>
  </w:num>
  <w:num w:numId="37" w16cid:durableId="255333203">
    <w:abstractNumId w:val="33"/>
  </w:num>
  <w:num w:numId="38" w16cid:durableId="317684765">
    <w:abstractNumId w:val="3"/>
  </w:num>
  <w:num w:numId="39" w16cid:durableId="126558394">
    <w:abstractNumId w:val="39"/>
  </w:num>
  <w:num w:numId="40" w16cid:durableId="212927682">
    <w:abstractNumId w:val="20"/>
  </w:num>
  <w:num w:numId="41" w16cid:durableId="1037925025">
    <w:abstractNumId w:val="10"/>
  </w:num>
  <w:num w:numId="42" w16cid:durableId="1209145040">
    <w:abstractNumId w:val="29"/>
  </w:num>
  <w:num w:numId="43" w16cid:durableId="957293112">
    <w:abstractNumId w:val="4"/>
  </w:num>
  <w:num w:numId="44" w16cid:durableId="492264183">
    <w:abstractNumId w:val="28"/>
  </w:num>
  <w:num w:numId="45" w16cid:durableId="1083795330">
    <w:abstractNumId w:val="36"/>
  </w:num>
  <w:num w:numId="46" w16cid:durableId="51499645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52"/>
    <w:rsid w:val="0000013C"/>
    <w:rsid w:val="000024D1"/>
    <w:rsid w:val="00005263"/>
    <w:rsid w:val="0000626A"/>
    <w:rsid w:val="00024052"/>
    <w:rsid w:val="00027149"/>
    <w:rsid w:val="00030D0C"/>
    <w:rsid w:val="00044612"/>
    <w:rsid w:val="00056166"/>
    <w:rsid w:val="00077483"/>
    <w:rsid w:val="00077A10"/>
    <w:rsid w:val="00094955"/>
    <w:rsid w:val="000A1D39"/>
    <w:rsid w:val="000A5909"/>
    <w:rsid w:val="000B6939"/>
    <w:rsid w:val="000D0FAB"/>
    <w:rsid w:val="000D6B91"/>
    <w:rsid w:val="000F5F71"/>
    <w:rsid w:val="0012256F"/>
    <w:rsid w:val="001318A5"/>
    <w:rsid w:val="00133237"/>
    <w:rsid w:val="00140997"/>
    <w:rsid w:val="00142343"/>
    <w:rsid w:val="00144928"/>
    <w:rsid w:val="0014638A"/>
    <w:rsid w:val="001655EF"/>
    <w:rsid w:val="0016676F"/>
    <w:rsid w:val="00174D96"/>
    <w:rsid w:val="00175A09"/>
    <w:rsid w:val="00175F4F"/>
    <w:rsid w:val="00184E2B"/>
    <w:rsid w:val="001951A7"/>
    <w:rsid w:val="00195DDB"/>
    <w:rsid w:val="00197CFA"/>
    <w:rsid w:val="001A11B2"/>
    <w:rsid w:val="001A13F1"/>
    <w:rsid w:val="001A21DF"/>
    <w:rsid w:val="001A2A76"/>
    <w:rsid w:val="001A41E1"/>
    <w:rsid w:val="001C65C4"/>
    <w:rsid w:val="001C6782"/>
    <w:rsid w:val="001D4C57"/>
    <w:rsid w:val="001F1121"/>
    <w:rsid w:val="001F748C"/>
    <w:rsid w:val="001F78FC"/>
    <w:rsid w:val="00204ED5"/>
    <w:rsid w:val="00205372"/>
    <w:rsid w:val="00206B63"/>
    <w:rsid w:val="00212A43"/>
    <w:rsid w:val="00212C3F"/>
    <w:rsid w:val="002157C8"/>
    <w:rsid w:val="00215CDB"/>
    <w:rsid w:val="002235E0"/>
    <w:rsid w:val="002417AD"/>
    <w:rsid w:val="00245722"/>
    <w:rsid w:val="00254178"/>
    <w:rsid w:val="0026575B"/>
    <w:rsid w:val="0026576E"/>
    <w:rsid w:val="00266BCA"/>
    <w:rsid w:val="00267FA1"/>
    <w:rsid w:val="002708A1"/>
    <w:rsid w:val="0027442D"/>
    <w:rsid w:val="0027696D"/>
    <w:rsid w:val="002806AF"/>
    <w:rsid w:val="00285F7E"/>
    <w:rsid w:val="00294A6F"/>
    <w:rsid w:val="00297579"/>
    <w:rsid w:val="002A2A20"/>
    <w:rsid w:val="002B622F"/>
    <w:rsid w:val="002B691A"/>
    <w:rsid w:val="002B6E99"/>
    <w:rsid w:val="002C6474"/>
    <w:rsid w:val="002D46F0"/>
    <w:rsid w:val="002E33F4"/>
    <w:rsid w:val="002E7DA0"/>
    <w:rsid w:val="002F0227"/>
    <w:rsid w:val="002F07E8"/>
    <w:rsid w:val="002F5FA3"/>
    <w:rsid w:val="00302FA0"/>
    <w:rsid w:val="00304987"/>
    <w:rsid w:val="003051FE"/>
    <w:rsid w:val="00305BD8"/>
    <w:rsid w:val="00311876"/>
    <w:rsid w:val="00314EB6"/>
    <w:rsid w:val="003168F8"/>
    <w:rsid w:val="00323372"/>
    <w:rsid w:val="0032541C"/>
    <w:rsid w:val="00334604"/>
    <w:rsid w:val="00335184"/>
    <w:rsid w:val="003377D1"/>
    <w:rsid w:val="003448DC"/>
    <w:rsid w:val="00346066"/>
    <w:rsid w:val="003512B6"/>
    <w:rsid w:val="00352563"/>
    <w:rsid w:val="00381F64"/>
    <w:rsid w:val="00383D2E"/>
    <w:rsid w:val="00384627"/>
    <w:rsid w:val="00397E55"/>
    <w:rsid w:val="003A1498"/>
    <w:rsid w:val="003A5906"/>
    <w:rsid w:val="003B3DAF"/>
    <w:rsid w:val="003B4825"/>
    <w:rsid w:val="003C1710"/>
    <w:rsid w:val="003C23F5"/>
    <w:rsid w:val="003C4A6B"/>
    <w:rsid w:val="003C5990"/>
    <w:rsid w:val="003D48C1"/>
    <w:rsid w:val="003E1D1F"/>
    <w:rsid w:val="003E1D5F"/>
    <w:rsid w:val="003E3C01"/>
    <w:rsid w:val="003E3F1D"/>
    <w:rsid w:val="003F1C4A"/>
    <w:rsid w:val="00414B20"/>
    <w:rsid w:val="004170B7"/>
    <w:rsid w:val="004229F2"/>
    <w:rsid w:val="0042511F"/>
    <w:rsid w:val="00437816"/>
    <w:rsid w:val="00440049"/>
    <w:rsid w:val="004479CB"/>
    <w:rsid w:val="00456B40"/>
    <w:rsid w:val="00460240"/>
    <w:rsid w:val="004612DD"/>
    <w:rsid w:val="00471821"/>
    <w:rsid w:val="004905BC"/>
    <w:rsid w:val="00490907"/>
    <w:rsid w:val="004A44F5"/>
    <w:rsid w:val="004A4B7F"/>
    <w:rsid w:val="004D2FAB"/>
    <w:rsid w:val="004F73BE"/>
    <w:rsid w:val="00505890"/>
    <w:rsid w:val="00514114"/>
    <w:rsid w:val="005158E8"/>
    <w:rsid w:val="005209E6"/>
    <w:rsid w:val="005266C5"/>
    <w:rsid w:val="00530344"/>
    <w:rsid w:val="00533AEF"/>
    <w:rsid w:val="00535472"/>
    <w:rsid w:val="00546CFE"/>
    <w:rsid w:val="005510FB"/>
    <w:rsid w:val="00560B28"/>
    <w:rsid w:val="00563D92"/>
    <w:rsid w:val="00563EC7"/>
    <w:rsid w:val="00571017"/>
    <w:rsid w:val="005921EC"/>
    <w:rsid w:val="00594B94"/>
    <w:rsid w:val="005A07C3"/>
    <w:rsid w:val="005A2DB0"/>
    <w:rsid w:val="005A4B87"/>
    <w:rsid w:val="005D1C1B"/>
    <w:rsid w:val="005D77AD"/>
    <w:rsid w:val="005E100C"/>
    <w:rsid w:val="005E3A11"/>
    <w:rsid w:val="005F0B30"/>
    <w:rsid w:val="005F17D8"/>
    <w:rsid w:val="00600C97"/>
    <w:rsid w:val="0060272E"/>
    <w:rsid w:val="00606C4E"/>
    <w:rsid w:val="00613FE6"/>
    <w:rsid w:val="00617002"/>
    <w:rsid w:val="00617815"/>
    <w:rsid w:val="00632FA0"/>
    <w:rsid w:val="0064280D"/>
    <w:rsid w:val="00660812"/>
    <w:rsid w:val="00660CA1"/>
    <w:rsid w:val="00661BCC"/>
    <w:rsid w:val="00665428"/>
    <w:rsid w:val="00667269"/>
    <w:rsid w:val="006674CE"/>
    <w:rsid w:val="00672B5B"/>
    <w:rsid w:val="006738F3"/>
    <w:rsid w:val="00680ADA"/>
    <w:rsid w:val="00682094"/>
    <w:rsid w:val="00686DA1"/>
    <w:rsid w:val="00692780"/>
    <w:rsid w:val="006939F6"/>
    <w:rsid w:val="006A4905"/>
    <w:rsid w:val="006C07D8"/>
    <w:rsid w:val="006C0D7C"/>
    <w:rsid w:val="006C2AC5"/>
    <w:rsid w:val="006F269A"/>
    <w:rsid w:val="006F4D25"/>
    <w:rsid w:val="006F4E9E"/>
    <w:rsid w:val="00700004"/>
    <w:rsid w:val="00701577"/>
    <w:rsid w:val="00704FDC"/>
    <w:rsid w:val="00715886"/>
    <w:rsid w:val="007466F7"/>
    <w:rsid w:val="007469DD"/>
    <w:rsid w:val="00746BB1"/>
    <w:rsid w:val="00747798"/>
    <w:rsid w:val="007511B0"/>
    <w:rsid w:val="00756F38"/>
    <w:rsid w:val="007667BD"/>
    <w:rsid w:val="00770C91"/>
    <w:rsid w:val="007722BF"/>
    <w:rsid w:val="00782EF4"/>
    <w:rsid w:val="00786A66"/>
    <w:rsid w:val="00795C0C"/>
    <w:rsid w:val="007A2E90"/>
    <w:rsid w:val="007A3959"/>
    <w:rsid w:val="007B015E"/>
    <w:rsid w:val="007B1761"/>
    <w:rsid w:val="007B284B"/>
    <w:rsid w:val="007B2E7D"/>
    <w:rsid w:val="007B6C30"/>
    <w:rsid w:val="007B6D39"/>
    <w:rsid w:val="007B71AD"/>
    <w:rsid w:val="007C3310"/>
    <w:rsid w:val="007D0333"/>
    <w:rsid w:val="007D29DB"/>
    <w:rsid w:val="007D6F86"/>
    <w:rsid w:val="007E1B01"/>
    <w:rsid w:val="007E1BCA"/>
    <w:rsid w:val="007E3B4D"/>
    <w:rsid w:val="007E3ED3"/>
    <w:rsid w:val="007E4845"/>
    <w:rsid w:val="007F0A99"/>
    <w:rsid w:val="007F6A2B"/>
    <w:rsid w:val="00803031"/>
    <w:rsid w:val="0081049C"/>
    <w:rsid w:val="0081125F"/>
    <w:rsid w:val="00814377"/>
    <w:rsid w:val="00815548"/>
    <w:rsid w:val="00816297"/>
    <w:rsid w:val="008247C6"/>
    <w:rsid w:val="00833212"/>
    <w:rsid w:val="00844860"/>
    <w:rsid w:val="00844D75"/>
    <w:rsid w:val="00855C7E"/>
    <w:rsid w:val="008701D4"/>
    <w:rsid w:val="008715CD"/>
    <w:rsid w:val="00875168"/>
    <w:rsid w:val="00884EBE"/>
    <w:rsid w:val="0089250C"/>
    <w:rsid w:val="0089381E"/>
    <w:rsid w:val="00893B9A"/>
    <w:rsid w:val="00895EFB"/>
    <w:rsid w:val="00896F3F"/>
    <w:rsid w:val="008A1092"/>
    <w:rsid w:val="008A71E4"/>
    <w:rsid w:val="008A796F"/>
    <w:rsid w:val="008B0A20"/>
    <w:rsid w:val="008B2F3C"/>
    <w:rsid w:val="008B4374"/>
    <w:rsid w:val="008B6985"/>
    <w:rsid w:val="008E3A58"/>
    <w:rsid w:val="009004E4"/>
    <w:rsid w:val="009005A4"/>
    <w:rsid w:val="00904084"/>
    <w:rsid w:val="00907FE1"/>
    <w:rsid w:val="00911152"/>
    <w:rsid w:val="00921F1B"/>
    <w:rsid w:val="00924A98"/>
    <w:rsid w:val="009359D1"/>
    <w:rsid w:val="00944903"/>
    <w:rsid w:val="00951EF1"/>
    <w:rsid w:val="009555F9"/>
    <w:rsid w:val="00965738"/>
    <w:rsid w:val="00967C72"/>
    <w:rsid w:val="00972191"/>
    <w:rsid w:val="00981D53"/>
    <w:rsid w:val="0099037D"/>
    <w:rsid w:val="0099251C"/>
    <w:rsid w:val="009A613B"/>
    <w:rsid w:val="009A6FE6"/>
    <w:rsid w:val="009B4C51"/>
    <w:rsid w:val="009B6845"/>
    <w:rsid w:val="009C082A"/>
    <w:rsid w:val="009C58EF"/>
    <w:rsid w:val="009C6DAE"/>
    <w:rsid w:val="009D4704"/>
    <w:rsid w:val="009E3051"/>
    <w:rsid w:val="009F3B83"/>
    <w:rsid w:val="009F7A8A"/>
    <w:rsid w:val="00A06507"/>
    <w:rsid w:val="00A2030D"/>
    <w:rsid w:val="00A255D7"/>
    <w:rsid w:val="00A3390A"/>
    <w:rsid w:val="00A35EC6"/>
    <w:rsid w:val="00A44256"/>
    <w:rsid w:val="00A67BB5"/>
    <w:rsid w:val="00A71F0C"/>
    <w:rsid w:val="00A75A8F"/>
    <w:rsid w:val="00A75BC8"/>
    <w:rsid w:val="00A81024"/>
    <w:rsid w:val="00A82CEB"/>
    <w:rsid w:val="00A83230"/>
    <w:rsid w:val="00AA1859"/>
    <w:rsid w:val="00AB0CBB"/>
    <w:rsid w:val="00AB148C"/>
    <w:rsid w:val="00AC55DE"/>
    <w:rsid w:val="00AC5CC1"/>
    <w:rsid w:val="00AC6115"/>
    <w:rsid w:val="00AD0626"/>
    <w:rsid w:val="00AD24AE"/>
    <w:rsid w:val="00AD54E0"/>
    <w:rsid w:val="00AD7B71"/>
    <w:rsid w:val="00B10692"/>
    <w:rsid w:val="00B1392B"/>
    <w:rsid w:val="00B21674"/>
    <w:rsid w:val="00B2610D"/>
    <w:rsid w:val="00B53A5D"/>
    <w:rsid w:val="00B573A5"/>
    <w:rsid w:val="00B73071"/>
    <w:rsid w:val="00B852B9"/>
    <w:rsid w:val="00B86A48"/>
    <w:rsid w:val="00BD3636"/>
    <w:rsid w:val="00BD752B"/>
    <w:rsid w:val="00BF2192"/>
    <w:rsid w:val="00BF318A"/>
    <w:rsid w:val="00BF7034"/>
    <w:rsid w:val="00C05979"/>
    <w:rsid w:val="00C07122"/>
    <w:rsid w:val="00C23B8A"/>
    <w:rsid w:val="00C24CBA"/>
    <w:rsid w:val="00C36490"/>
    <w:rsid w:val="00C40DE5"/>
    <w:rsid w:val="00C43560"/>
    <w:rsid w:val="00C43FC5"/>
    <w:rsid w:val="00C477B2"/>
    <w:rsid w:val="00C5450A"/>
    <w:rsid w:val="00C55811"/>
    <w:rsid w:val="00C63730"/>
    <w:rsid w:val="00C63D44"/>
    <w:rsid w:val="00C6586A"/>
    <w:rsid w:val="00C77CD4"/>
    <w:rsid w:val="00C81F50"/>
    <w:rsid w:val="00C8458B"/>
    <w:rsid w:val="00C9214E"/>
    <w:rsid w:val="00C93900"/>
    <w:rsid w:val="00C97C4E"/>
    <w:rsid w:val="00CD137A"/>
    <w:rsid w:val="00CD3510"/>
    <w:rsid w:val="00CD46CF"/>
    <w:rsid w:val="00CD6307"/>
    <w:rsid w:val="00CE244A"/>
    <w:rsid w:val="00CE3D15"/>
    <w:rsid w:val="00CF32F1"/>
    <w:rsid w:val="00CF48DF"/>
    <w:rsid w:val="00CF7CCE"/>
    <w:rsid w:val="00D01112"/>
    <w:rsid w:val="00D03463"/>
    <w:rsid w:val="00D06591"/>
    <w:rsid w:val="00D227CE"/>
    <w:rsid w:val="00D25BF1"/>
    <w:rsid w:val="00D26AE3"/>
    <w:rsid w:val="00D34E31"/>
    <w:rsid w:val="00D36F34"/>
    <w:rsid w:val="00D47833"/>
    <w:rsid w:val="00D64F41"/>
    <w:rsid w:val="00D74AEC"/>
    <w:rsid w:val="00D802FB"/>
    <w:rsid w:val="00DA7583"/>
    <w:rsid w:val="00DC08F7"/>
    <w:rsid w:val="00DC2077"/>
    <w:rsid w:val="00DC75C4"/>
    <w:rsid w:val="00DE28EE"/>
    <w:rsid w:val="00DF18D9"/>
    <w:rsid w:val="00DF20A2"/>
    <w:rsid w:val="00DF7821"/>
    <w:rsid w:val="00E05A0C"/>
    <w:rsid w:val="00E105EB"/>
    <w:rsid w:val="00E108B9"/>
    <w:rsid w:val="00E143FE"/>
    <w:rsid w:val="00E1784B"/>
    <w:rsid w:val="00E32822"/>
    <w:rsid w:val="00E37BED"/>
    <w:rsid w:val="00E423BC"/>
    <w:rsid w:val="00E55BDC"/>
    <w:rsid w:val="00E60490"/>
    <w:rsid w:val="00E60D2B"/>
    <w:rsid w:val="00E65087"/>
    <w:rsid w:val="00E67D8E"/>
    <w:rsid w:val="00E73A37"/>
    <w:rsid w:val="00E975A6"/>
    <w:rsid w:val="00EA07B8"/>
    <w:rsid w:val="00EB4B56"/>
    <w:rsid w:val="00ED26C9"/>
    <w:rsid w:val="00F037C4"/>
    <w:rsid w:val="00F2471F"/>
    <w:rsid w:val="00F2652B"/>
    <w:rsid w:val="00F3084C"/>
    <w:rsid w:val="00F3159E"/>
    <w:rsid w:val="00F3195F"/>
    <w:rsid w:val="00F3420F"/>
    <w:rsid w:val="00F47C54"/>
    <w:rsid w:val="00F50E50"/>
    <w:rsid w:val="00F51921"/>
    <w:rsid w:val="00F5316C"/>
    <w:rsid w:val="00F54B9D"/>
    <w:rsid w:val="00F67014"/>
    <w:rsid w:val="00F92181"/>
    <w:rsid w:val="00F9285E"/>
    <w:rsid w:val="00FA07CE"/>
    <w:rsid w:val="00FA1229"/>
    <w:rsid w:val="00FB69D6"/>
    <w:rsid w:val="00FC304D"/>
    <w:rsid w:val="00FC7BD1"/>
    <w:rsid w:val="00FD35F2"/>
    <w:rsid w:val="00FE0A77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2FE43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1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26C9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ED26C9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D26C9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ED26C9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unhideWhenUsed/>
    <w:rsid w:val="00ED26C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D26C9"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26C9"/>
    <w:pPr>
      <w:ind w:left="720"/>
    </w:pPr>
  </w:style>
  <w:style w:type="character" w:styleId="FollowedHyperlink">
    <w:name w:val="FollowedHyperlink"/>
    <w:rsid w:val="00ED26C9"/>
    <w:rPr>
      <w:color w:val="800080"/>
      <w:u w:val="single"/>
    </w:rPr>
  </w:style>
  <w:style w:type="paragraph" w:styleId="Footer">
    <w:name w:val="footer"/>
    <w:basedOn w:val="Normal"/>
    <w:link w:val="FooterChar"/>
    <w:rsid w:val="00ED26C9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ED26C9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ED26C9"/>
    <w:rPr>
      <w:color w:val="0000FF"/>
      <w:u w:val="single"/>
    </w:rPr>
  </w:style>
  <w:style w:type="paragraph" w:customStyle="1" w:styleId="NumberedHeading2">
    <w:name w:val="Numbered Heading 2"/>
    <w:basedOn w:val="Normal"/>
    <w:rsid w:val="00ED26C9"/>
    <w:pPr>
      <w:numPr>
        <w:numId w:val="1"/>
      </w:numPr>
    </w:pPr>
  </w:style>
  <w:style w:type="paragraph" w:customStyle="1" w:styleId="Outlinenumbering">
    <w:name w:val="Outline numbering"/>
    <w:basedOn w:val="Normal"/>
    <w:rsid w:val="00ED26C9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ED26C9"/>
  </w:style>
  <w:style w:type="character" w:styleId="PlaceholderText">
    <w:name w:val="Placeholder Text"/>
    <w:basedOn w:val="DefaultParagraphFont"/>
    <w:uiPriority w:val="99"/>
    <w:semiHidden/>
    <w:rsid w:val="00334604"/>
    <w:rPr>
      <w:color w:val="808080"/>
    </w:rPr>
  </w:style>
  <w:style w:type="character" w:customStyle="1" w:styleId="Red">
    <w:name w:val="Red"/>
    <w:basedOn w:val="DefaultParagraphFont"/>
    <w:uiPriority w:val="1"/>
    <w:rsid w:val="00334604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ED26C9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ED26C9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ED26C9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D26C9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ED26C9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9855">
          <w:marLeft w:val="-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1958">
                  <w:marLeft w:val="375"/>
                  <w:marRight w:val="375"/>
                  <w:marTop w:val="375"/>
                  <w:marBottom w:val="375"/>
                  <w:divBdr>
                    <w:top w:val="none" w:sz="0" w:space="19" w:color="auto"/>
                    <w:left w:val="single" w:sz="48" w:space="15" w:color="EDEDED"/>
                    <w:bottom w:val="none" w:sz="0" w:space="19" w:color="auto"/>
                    <w:right w:val="none" w:sz="0" w:space="15" w:color="auto"/>
                  </w:divBdr>
                  <w:divsChild>
                    <w:div w:id="1629118680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2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2610">
          <w:marLeft w:val="-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8805">
              <w:marLeft w:val="300"/>
              <w:marRight w:val="0"/>
              <w:marTop w:val="180"/>
              <w:marBottom w:val="180"/>
              <w:divBdr>
                <w:top w:val="none" w:sz="0" w:space="19" w:color="auto"/>
                <w:left w:val="single" w:sz="48" w:space="15" w:color="EDEDED"/>
                <w:bottom w:val="none" w:sz="0" w:space="19" w:color="auto"/>
                <w:right w:val="none" w:sz="0" w:space="15" w:color="auto"/>
              </w:divBdr>
              <w:divsChild>
                <w:div w:id="1091896910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2769251E434007BE1F028409434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8FF2C-D175-49FB-A11E-E3C956C7D3AA}"/>
      </w:docPartPr>
      <w:docPartBody>
        <w:p w:rsidR="00D85A4D" w:rsidRDefault="001C51DF" w:rsidP="001C51DF">
          <w:pPr>
            <w:pStyle w:val="092769251E434007BE1F0284094342D0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5E771B3337134BC6BD0070B0D9E34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02065-B1AE-4E24-B81C-4E5711661A64}"/>
      </w:docPartPr>
      <w:docPartBody>
        <w:p w:rsidR="00D85A4D" w:rsidRDefault="001C51DF" w:rsidP="001C51DF">
          <w:pPr>
            <w:pStyle w:val="5E771B3337134BC6BD0070B0D9E3424C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34E4EA2E5FB24F758254E1BB856F8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DCA78-EE26-4B9E-BC7D-29B976D60188}"/>
      </w:docPartPr>
      <w:docPartBody>
        <w:p w:rsidR="00D85A4D" w:rsidRDefault="001C51DF" w:rsidP="001C51DF">
          <w:pPr>
            <w:pStyle w:val="34E4EA2E5FB24F758254E1BB856F830E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55809DBFB1754DD2AFEBA28AE7B3F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AEF2-59FE-4544-9BD8-3904A4940BA1}"/>
      </w:docPartPr>
      <w:docPartBody>
        <w:p w:rsidR="00D85A4D" w:rsidRDefault="001C51DF" w:rsidP="001C51DF">
          <w:pPr>
            <w:pStyle w:val="55809DBFB1754DD2AFEBA28AE7B3F9A9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EA40831DC7BB478493E5C22889266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58216-E7DB-4888-AFD2-3626005E45FA}"/>
      </w:docPartPr>
      <w:docPartBody>
        <w:p w:rsidR="00D85A4D" w:rsidRDefault="001C51DF" w:rsidP="001C51DF">
          <w:pPr>
            <w:pStyle w:val="EA40831DC7BB478493E5C22889266E34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467063D35DB8442DA9C72A531551C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0DB40-1FF6-499F-B899-F68F0795AC49}"/>
      </w:docPartPr>
      <w:docPartBody>
        <w:p w:rsidR="00D85A4D" w:rsidRDefault="001C51DF" w:rsidP="001C51DF">
          <w:pPr>
            <w:pStyle w:val="467063D35DB8442DA9C72A531551C188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4763FBDEAF4046E2B56BF2960ABC6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DD9AD-6E66-4D35-8CCD-AAC196ED6B07}"/>
      </w:docPartPr>
      <w:docPartBody>
        <w:p w:rsidR="00D85A4D" w:rsidRDefault="001C51DF" w:rsidP="001C51DF">
          <w:pPr>
            <w:pStyle w:val="4763FBDEAF4046E2B56BF2960ABC68FC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7917C38B81D641FA94604097170C7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E3C1D-0842-4E9E-A2E3-7DB6D400E9FD}"/>
      </w:docPartPr>
      <w:docPartBody>
        <w:p w:rsidR="00D85A4D" w:rsidRDefault="001C51DF" w:rsidP="001C51DF">
          <w:pPr>
            <w:pStyle w:val="7917C38B81D641FA94604097170C79FD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B6D7ABBF45F54D9EA3FE06B027360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D708A-C8DE-43B9-8FFB-58B5261145ED}"/>
      </w:docPartPr>
      <w:docPartBody>
        <w:p w:rsidR="00D85A4D" w:rsidRDefault="001C51DF" w:rsidP="001C51DF">
          <w:pPr>
            <w:pStyle w:val="B6D7ABBF45F54D9EA3FE06B02736026E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AB5B9141DD184E03ABBEB2FD77C11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E0F9D-9CCF-4F81-8FE6-AC50E7EC9A50}"/>
      </w:docPartPr>
      <w:docPartBody>
        <w:p w:rsidR="00D85A4D" w:rsidRDefault="001C51DF" w:rsidP="001C51DF">
          <w:pPr>
            <w:pStyle w:val="AB5B9141DD184E03ABBEB2FD77C11C92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15229BCBD7D043C8A450BBCBA8A80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809A4-999A-4A74-8C55-FE35EF265C33}"/>
      </w:docPartPr>
      <w:docPartBody>
        <w:p w:rsidR="00D85A4D" w:rsidRDefault="001C51DF" w:rsidP="001C51DF">
          <w:pPr>
            <w:pStyle w:val="15229BCBD7D043C8A450BBCBA8A800B9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A1BB269251F74463B589ECB1DBFBD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401C6-A04D-4BC4-9784-C787F2315E67}"/>
      </w:docPartPr>
      <w:docPartBody>
        <w:p w:rsidR="00D85A4D" w:rsidRDefault="001C51DF" w:rsidP="001C51DF">
          <w:pPr>
            <w:pStyle w:val="A1BB269251F74463B589ECB1DBFBD91A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1DF"/>
    <w:rsid w:val="001C51DF"/>
    <w:rsid w:val="00D8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51DF"/>
  </w:style>
  <w:style w:type="paragraph" w:customStyle="1" w:styleId="092769251E434007BE1F0284094342D0">
    <w:name w:val="092769251E434007BE1F0284094342D0"/>
    <w:rsid w:val="001C51DF"/>
  </w:style>
  <w:style w:type="paragraph" w:customStyle="1" w:styleId="5E771B3337134BC6BD0070B0D9E3424C">
    <w:name w:val="5E771B3337134BC6BD0070B0D9E3424C"/>
    <w:rsid w:val="001C51DF"/>
  </w:style>
  <w:style w:type="paragraph" w:customStyle="1" w:styleId="34E4EA2E5FB24F758254E1BB856F830E">
    <w:name w:val="34E4EA2E5FB24F758254E1BB856F830E"/>
    <w:rsid w:val="001C51DF"/>
  </w:style>
  <w:style w:type="paragraph" w:customStyle="1" w:styleId="55809DBFB1754DD2AFEBA28AE7B3F9A9">
    <w:name w:val="55809DBFB1754DD2AFEBA28AE7B3F9A9"/>
    <w:rsid w:val="001C51DF"/>
  </w:style>
  <w:style w:type="paragraph" w:customStyle="1" w:styleId="EA40831DC7BB478493E5C22889266E34">
    <w:name w:val="EA40831DC7BB478493E5C22889266E34"/>
    <w:rsid w:val="001C51DF"/>
  </w:style>
  <w:style w:type="paragraph" w:customStyle="1" w:styleId="467063D35DB8442DA9C72A531551C188">
    <w:name w:val="467063D35DB8442DA9C72A531551C188"/>
    <w:rsid w:val="001C51DF"/>
  </w:style>
  <w:style w:type="paragraph" w:customStyle="1" w:styleId="4763FBDEAF4046E2B56BF2960ABC68FC">
    <w:name w:val="4763FBDEAF4046E2B56BF2960ABC68FC"/>
    <w:rsid w:val="001C51DF"/>
  </w:style>
  <w:style w:type="paragraph" w:customStyle="1" w:styleId="7917C38B81D641FA94604097170C79FD">
    <w:name w:val="7917C38B81D641FA94604097170C79FD"/>
    <w:rsid w:val="001C51DF"/>
  </w:style>
  <w:style w:type="paragraph" w:customStyle="1" w:styleId="B6D7ABBF45F54D9EA3FE06B02736026E">
    <w:name w:val="B6D7ABBF45F54D9EA3FE06B02736026E"/>
    <w:rsid w:val="001C51DF"/>
  </w:style>
  <w:style w:type="paragraph" w:customStyle="1" w:styleId="AB5B9141DD184E03ABBEB2FD77C11C92">
    <w:name w:val="AB5B9141DD184E03ABBEB2FD77C11C92"/>
    <w:rsid w:val="001C51DF"/>
  </w:style>
  <w:style w:type="paragraph" w:customStyle="1" w:styleId="15229BCBD7D043C8A450BBCBA8A800B9">
    <w:name w:val="15229BCBD7D043C8A450BBCBA8A800B9"/>
    <w:rsid w:val="001C51DF"/>
  </w:style>
  <w:style w:type="paragraph" w:customStyle="1" w:styleId="A1BB269251F74463B589ECB1DBFBD91A">
    <w:name w:val="A1BB269251F74463B589ECB1DBFBD91A"/>
    <w:rsid w:val="001C51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235</TotalTime>
  <Pages>3</Pages>
  <Words>556</Words>
  <Characters>2509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88</cp:revision>
  <dcterms:created xsi:type="dcterms:W3CDTF">2017-02-13T14:39:00Z</dcterms:created>
  <dcterms:modified xsi:type="dcterms:W3CDTF">2023-09-20T13:41:00Z</dcterms:modified>
</cp:coreProperties>
</file>