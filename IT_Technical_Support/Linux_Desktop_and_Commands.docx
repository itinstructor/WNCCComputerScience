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E13" w14:textId="67445ADB" w:rsidR="003B778E" w:rsidRDefault="00D26653" w:rsidP="003B778E">
      <w:pPr>
        <w:pStyle w:val="Heading1"/>
      </w:pPr>
      <w:r>
        <w:t xml:space="preserve">Linux </w:t>
      </w:r>
      <w:r w:rsidR="00037C44">
        <w:t xml:space="preserve">Desktop and </w:t>
      </w:r>
      <w:r>
        <w:t>Commands</w:t>
      </w:r>
    </w:p>
    <w:p w14:paraId="04146D54" w14:textId="7E47BEDA" w:rsidR="00ED0513" w:rsidRDefault="00ED0513" w:rsidP="00ED0513">
      <w:r w:rsidRPr="00ED0513">
        <w:t>Time required:</w:t>
      </w:r>
      <w:r>
        <w:t xml:space="preserve"> </w:t>
      </w:r>
      <w:r w:rsidR="00FE4FE7">
        <w:t>6</w:t>
      </w:r>
      <w:r w:rsidR="00D97C05">
        <w:t>0</w:t>
      </w:r>
      <w:r>
        <w:t xml:space="preserve"> hour</w:t>
      </w:r>
    </w:p>
    <w:p w14:paraId="1EB2D941" w14:textId="77777777" w:rsidR="0090578F" w:rsidRDefault="0090578F" w:rsidP="0090578F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4E455B21" w14:textId="77777777" w:rsidR="0090578F" w:rsidRDefault="0090578F" w:rsidP="00823FF3">
      <w:pPr>
        <w:pStyle w:val="ListParagraph"/>
        <w:numPr>
          <w:ilvl w:val="0"/>
          <w:numId w:val="5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55C5E3B5" w14:textId="77777777" w:rsidR="0090578F" w:rsidRDefault="0090578F" w:rsidP="00823FF3">
      <w:pPr>
        <w:pStyle w:val="ListParagraph"/>
        <w:numPr>
          <w:ilvl w:val="0"/>
          <w:numId w:val="5"/>
        </w:numPr>
      </w:pPr>
      <w:r>
        <w:t>Click and Drag your mouse around whatever you want to snip.</w:t>
      </w:r>
    </w:p>
    <w:p w14:paraId="23BD6954" w14:textId="77777777" w:rsidR="0090578F" w:rsidRDefault="0090578F" w:rsidP="00823FF3">
      <w:pPr>
        <w:pStyle w:val="ListParagraph"/>
        <w:numPr>
          <w:ilvl w:val="0"/>
          <w:numId w:val="5"/>
        </w:numPr>
      </w:pPr>
      <w:r>
        <w:t>Release the mouse button. This places the snip into the Windows Clipboard.</w:t>
      </w:r>
    </w:p>
    <w:p w14:paraId="347E7570" w14:textId="77777777" w:rsidR="0090578F" w:rsidRDefault="0090578F" w:rsidP="00823FF3">
      <w:pPr>
        <w:pStyle w:val="ListParagraph"/>
        <w:numPr>
          <w:ilvl w:val="0"/>
          <w:numId w:val="5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6CA18191" w14:textId="2F8BAAC0" w:rsidR="00F326DC" w:rsidRDefault="00F326DC" w:rsidP="00F326DC">
      <w:r w:rsidRPr="00572035">
        <w:rPr>
          <w:b/>
          <w:bCs/>
        </w:rPr>
        <w:t>NOTE:</w:t>
      </w:r>
      <w:r>
        <w:t xml:space="preserve"> You will have already installed Kali Linux for this lab from the previous assignment.</w:t>
      </w:r>
    </w:p>
    <w:p w14:paraId="7EB4EEE8" w14:textId="12128C6A" w:rsidR="003B778E" w:rsidRDefault="003B778E" w:rsidP="003B778E">
      <w:pPr>
        <w:pStyle w:val="Heading2"/>
      </w:pPr>
      <w:r>
        <w:t>Common Linux Commands</w:t>
      </w:r>
    </w:p>
    <w:p w14:paraId="7E3E2B1F" w14:textId="77777777" w:rsidR="003B778E" w:rsidRDefault="003B778E" w:rsidP="003B778E">
      <w:r>
        <w:t>su – (change logon to root)</w:t>
      </w:r>
    </w:p>
    <w:p w14:paraId="32093362" w14:textId="77777777" w:rsidR="003B778E" w:rsidRDefault="003B778E" w:rsidP="003B778E">
      <w:r>
        <w:t>sudo (runs a command as root)</w:t>
      </w:r>
    </w:p>
    <w:p w14:paraId="2604F877" w14:textId="77777777" w:rsidR="003B778E" w:rsidRDefault="003B778E" w:rsidP="003B778E">
      <w:r>
        <w:t xml:space="preserve">ifconfig </w:t>
      </w:r>
    </w:p>
    <w:p w14:paraId="27BCBA1C" w14:textId="77777777" w:rsidR="003B778E" w:rsidRDefault="003B778E" w:rsidP="003B778E">
      <w:r>
        <w:t>ls (lists files or directories)</w:t>
      </w:r>
    </w:p>
    <w:p w14:paraId="0E3C8596" w14:textId="77777777" w:rsidR="003B778E" w:rsidRDefault="003B778E" w:rsidP="003B778E">
      <w:r>
        <w:t>cd (change directories)</w:t>
      </w:r>
    </w:p>
    <w:p w14:paraId="42DD94EC" w14:textId="77777777" w:rsidR="003B778E" w:rsidRDefault="003B778E" w:rsidP="003B778E">
      <w:r>
        <w:t>mkdir (makes directories)</w:t>
      </w:r>
    </w:p>
    <w:p w14:paraId="49A6FBDF" w14:textId="77777777" w:rsidR="003B778E" w:rsidRDefault="003B778E" w:rsidP="003B778E">
      <w:r>
        <w:t>rmdir (removes directories)</w:t>
      </w:r>
    </w:p>
    <w:p w14:paraId="2619878F" w14:textId="77777777" w:rsidR="003B778E" w:rsidRDefault="003B778E" w:rsidP="003B778E">
      <w:r>
        <w:t>cp (copy file)</w:t>
      </w:r>
    </w:p>
    <w:p w14:paraId="3C7241DB" w14:textId="77777777" w:rsidR="003B778E" w:rsidRDefault="003B778E" w:rsidP="003B778E">
      <w:r>
        <w:t>rm (delete file)</w:t>
      </w:r>
    </w:p>
    <w:p w14:paraId="06553E49" w14:textId="77777777" w:rsidR="003B778E" w:rsidRDefault="00DA7829" w:rsidP="003B778E">
      <w:r>
        <w:t xml:space="preserve">chmod (modify </w:t>
      </w:r>
      <w:r w:rsidR="00CE3699">
        <w:t>file and directory</w:t>
      </w:r>
      <w:r w:rsidR="00616D0A">
        <w:t xml:space="preserve"> </w:t>
      </w:r>
      <w:r>
        <w:t>security)</w:t>
      </w:r>
    </w:p>
    <w:p w14:paraId="0F433430" w14:textId="77777777" w:rsidR="00080006" w:rsidRDefault="00080006" w:rsidP="003B778E">
      <w:r>
        <w:t>grep (search text file for characters)</w:t>
      </w:r>
    </w:p>
    <w:p w14:paraId="2035DBB9" w14:textId="77777777" w:rsidR="0045514A" w:rsidRDefault="0045514A" w:rsidP="003B778E">
      <w:r>
        <w:t>passwd (create or change password0</w:t>
      </w:r>
    </w:p>
    <w:p w14:paraId="4D3B0A38" w14:textId="77777777" w:rsidR="00C13A4D" w:rsidRDefault="005102D9" w:rsidP="00E112FE">
      <w:pPr>
        <w:pStyle w:val="Heading1"/>
      </w:pPr>
      <w:r>
        <w:lastRenderedPageBreak/>
        <w:t>Practice Linux Commands</w:t>
      </w:r>
    </w:p>
    <w:p w14:paraId="6D03E128" w14:textId="5BE43057" w:rsidR="005102D9" w:rsidRDefault="005102D9" w:rsidP="005102D9">
      <w:r>
        <w:t xml:space="preserve">Let’s explore a few directories and files in </w:t>
      </w:r>
      <w:r w:rsidR="00A777EF">
        <w:t>Kali Linux</w:t>
      </w:r>
      <w:r>
        <w:t>.</w:t>
      </w:r>
    </w:p>
    <w:p w14:paraId="76F34B05" w14:textId="77777777" w:rsidR="002C7FAE" w:rsidRDefault="00AB692C" w:rsidP="00823FF3">
      <w:pPr>
        <w:pStyle w:val="ListParagraph"/>
        <w:numPr>
          <w:ilvl w:val="0"/>
          <w:numId w:val="4"/>
        </w:numPr>
      </w:pPr>
      <w:r>
        <w:t xml:space="preserve">Log on to </w:t>
      </w:r>
      <w:r w:rsidR="002C7FAE">
        <w:t>Kali Linux</w:t>
      </w:r>
      <w:r>
        <w:t>.</w:t>
      </w:r>
    </w:p>
    <w:p w14:paraId="04257A66" w14:textId="77777777" w:rsidR="00EA6CC9" w:rsidRDefault="00EA6CC9" w:rsidP="00823FF3">
      <w:pPr>
        <w:pStyle w:val="ListParagraph"/>
        <w:numPr>
          <w:ilvl w:val="0"/>
          <w:numId w:val="4"/>
        </w:numPr>
      </w:pPr>
      <w:r>
        <w:t xml:space="preserve">Click the Terminal button on the toolbar. </w:t>
      </w:r>
    </w:p>
    <w:p w14:paraId="48E19B11" w14:textId="3E84B521" w:rsidR="00AB692C" w:rsidRDefault="00EA6CC9" w:rsidP="00EA6CC9">
      <w:pPr>
        <w:ind w:left="360"/>
      </w:pPr>
      <w:r>
        <w:rPr>
          <w:noProof/>
        </w:rPr>
        <w:drawing>
          <wp:inline distT="0" distB="0" distL="0" distR="0" wp14:anchorId="442F23D5" wp14:editId="69EBDB63">
            <wp:extent cx="3383280" cy="1463040"/>
            <wp:effectExtent l="38100" t="38100" r="102870" b="99060"/>
            <wp:docPr id="1435317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172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46304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6A56F" w14:textId="1C444D14" w:rsidR="005102D9" w:rsidRDefault="005102D9" w:rsidP="00823FF3">
      <w:pPr>
        <w:pStyle w:val="ListParagraph"/>
        <w:numPr>
          <w:ilvl w:val="0"/>
          <w:numId w:val="4"/>
        </w:numPr>
      </w:pPr>
      <w:r>
        <w:t xml:space="preserve">Use the </w:t>
      </w:r>
      <w:r w:rsidRPr="00D11D54">
        <w:rPr>
          <w:b/>
        </w:rPr>
        <w:t>pwd</w:t>
      </w:r>
      <w:r>
        <w:t xml:space="preserve"> command (print working directory) to display the full path to the current directory, which is </w:t>
      </w:r>
      <w:r w:rsidRPr="00F91AE5">
        <w:rPr>
          <w:b/>
          <w:bCs/>
        </w:rPr>
        <w:t>/home/</w:t>
      </w:r>
      <w:r w:rsidR="002C7FAE" w:rsidRPr="00F91AE5">
        <w:rPr>
          <w:b/>
          <w:bCs/>
        </w:rPr>
        <w:t>user</w:t>
      </w:r>
    </w:p>
    <w:p w14:paraId="24054707" w14:textId="77777777" w:rsidR="007662F6" w:rsidRPr="00B56E47" w:rsidRDefault="007662F6" w:rsidP="00823FF3">
      <w:pPr>
        <w:pStyle w:val="ListParagraph"/>
        <w:numPr>
          <w:ilvl w:val="0"/>
          <w:numId w:val="4"/>
        </w:numPr>
      </w:pPr>
      <w:r w:rsidRPr="007662F6">
        <w:rPr>
          <w:b/>
        </w:rPr>
        <w:t>Insert a screenshot.</w:t>
      </w:r>
    </w:p>
    <w:sdt>
      <w:sdtPr>
        <w:rPr>
          <w:rStyle w:val="Red"/>
        </w:rPr>
        <w:id w:val="1733807586"/>
        <w:placeholder>
          <w:docPart w:val="B9C92D00A94D484A8F0F84F6921DC621"/>
        </w:placeholder>
        <w:showingPlcHdr/>
      </w:sdtPr>
      <w:sdtEndPr>
        <w:rPr>
          <w:rStyle w:val="Red"/>
        </w:rPr>
      </w:sdtEndPr>
      <w:sdtContent>
        <w:p w14:paraId="798297C1" w14:textId="77777777" w:rsidR="007662F6" w:rsidRDefault="007662F6" w:rsidP="007662F6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2204BA81" w14:textId="090AF5EB" w:rsidR="005102D9" w:rsidRPr="00AF3287" w:rsidRDefault="005102D9" w:rsidP="00823FF3">
      <w:pPr>
        <w:pStyle w:val="ListParagraph"/>
        <w:numPr>
          <w:ilvl w:val="0"/>
          <w:numId w:val="4"/>
        </w:numPr>
      </w:pPr>
      <w:r>
        <w:t xml:space="preserve">Use the </w:t>
      </w:r>
      <w:r w:rsidRPr="00360B50">
        <w:rPr>
          <w:b/>
        </w:rPr>
        <w:t>cd ..</w:t>
      </w:r>
      <w:r>
        <w:t xml:space="preserve"> </w:t>
      </w:r>
      <w:r w:rsidR="006E66EA">
        <w:t xml:space="preserve">(There is always a space between the command and the argument. For example: </w:t>
      </w:r>
      <w:r w:rsidR="006E66EA" w:rsidRPr="006E66EA">
        <w:rPr>
          <w:b/>
          <w:bCs/>
        </w:rPr>
        <w:t>cd space ..</w:t>
      </w:r>
      <w:r w:rsidR="006E66EA">
        <w:t xml:space="preserve"> )</w:t>
      </w:r>
      <w:r w:rsidR="00F31158">
        <w:t xml:space="preserve"> </w:t>
      </w:r>
      <w:r>
        <w:t xml:space="preserve">command </w:t>
      </w:r>
      <w:r w:rsidR="00E82B10">
        <w:t xml:space="preserve">twice </w:t>
      </w:r>
      <w:r>
        <w:t xml:space="preserve">to move up one directory to </w:t>
      </w:r>
      <w:r w:rsidR="00E82B10">
        <w:t xml:space="preserve">the root of the drive </w:t>
      </w:r>
      <w:r w:rsidR="00AF3287">
        <w:t xml:space="preserve">which is a single slash: </w:t>
      </w:r>
      <w:r w:rsidRPr="00AF3287">
        <w:rPr>
          <w:b/>
          <w:bCs/>
        </w:rPr>
        <w:t>/</w:t>
      </w:r>
    </w:p>
    <w:p w14:paraId="7566D14E" w14:textId="06BD0FE3" w:rsidR="00AF3287" w:rsidRDefault="00AF3287" w:rsidP="00AF3287">
      <w:r w:rsidRPr="00A63DA8">
        <w:rPr>
          <w:b/>
          <w:bCs/>
        </w:rPr>
        <w:t>NOTE:</w:t>
      </w:r>
      <w:r>
        <w:t xml:space="preserve"> In Windows the root of the drive is indicated by the drive letter: C: for example. In Linux the root of the drive is indicated by a single slash: </w:t>
      </w:r>
      <w:r w:rsidRPr="00AF3287">
        <w:rPr>
          <w:b/>
          <w:bCs/>
        </w:rPr>
        <w:t>/</w:t>
      </w:r>
    </w:p>
    <w:p w14:paraId="2A73B637" w14:textId="77777777" w:rsidR="005102D9" w:rsidRDefault="005102D9" w:rsidP="00823FF3">
      <w:pPr>
        <w:pStyle w:val="ListParagraph"/>
        <w:numPr>
          <w:ilvl w:val="0"/>
          <w:numId w:val="4"/>
        </w:numPr>
      </w:pPr>
      <w:r>
        <w:t xml:space="preserve">Use the </w:t>
      </w:r>
      <w:r w:rsidRPr="00704C33">
        <w:rPr>
          <w:b/>
        </w:rPr>
        <w:t>ls</w:t>
      </w:r>
      <w:r>
        <w:t xml:space="preserve"> command to display the list of files and subdirectories in</w:t>
      </w:r>
      <w:r w:rsidR="005D6988">
        <w:t xml:space="preserve"> the /home directory.</w:t>
      </w:r>
    </w:p>
    <w:p w14:paraId="34221D2B" w14:textId="77777777" w:rsidR="005102D9" w:rsidRDefault="005102D9" w:rsidP="00823FF3">
      <w:pPr>
        <w:pStyle w:val="ListParagraph"/>
        <w:numPr>
          <w:ilvl w:val="0"/>
          <w:numId w:val="4"/>
        </w:numPr>
      </w:pPr>
      <w:r>
        <w:t xml:space="preserve">Use the </w:t>
      </w:r>
      <w:r w:rsidRPr="00360B50">
        <w:rPr>
          <w:b/>
        </w:rPr>
        <w:t>ls –l</w:t>
      </w:r>
      <w:r>
        <w:t xml:space="preserve"> command to display the results using the long format. (A space must precede the –l parameter.)</w:t>
      </w:r>
    </w:p>
    <w:p w14:paraId="1BC5D583" w14:textId="77777777" w:rsidR="001E6211" w:rsidRPr="001E6211" w:rsidRDefault="001E6211" w:rsidP="00823FF3">
      <w:pPr>
        <w:pStyle w:val="ListParagraph"/>
        <w:numPr>
          <w:ilvl w:val="0"/>
          <w:numId w:val="4"/>
        </w:numPr>
        <w:rPr>
          <w:b/>
        </w:rPr>
      </w:pPr>
      <w:r w:rsidRPr="001E6211">
        <w:rPr>
          <w:b/>
        </w:rPr>
        <w:t>Insert a screenshot.</w:t>
      </w:r>
    </w:p>
    <w:sdt>
      <w:sdtPr>
        <w:rPr>
          <w:rStyle w:val="Red"/>
        </w:rPr>
        <w:id w:val="-1593547025"/>
        <w:placeholder>
          <w:docPart w:val="23F5B9A186D14C7EB7B39EB9497DCF88"/>
        </w:placeholder>
        <w:showingPlcHdr/>
      </w:sdtPr>
      <w:sdtEndPr>
        <w:rPr>
          <w:rStyle w:val="Red"/>
        </w:rPr>
      </w:sdtEndPr>
      <w:sdtContent>
        <w:p w14:paraId="0F9CC2BB" w14:textId="77777777" w:rsidR="001E6211" w:rsidRDefault="001E6211" w:rsidP="001E6211">
          <w:pPr>
            <w:rPr>
              <w:rStyle w:val="Red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0BE745FF" w14:textId="77777777" w:rsidR="005102D9" w:rsidRDefault="005102D9" w:rsidP="00823FF3">
      <w:pPr>
        <w:pStyle w:val="ListParagraph"/>
        <w:numPr>
          <w:ilvl w:val="0"/>
          <w:numId w:val="4"/>
        </w:numPr>
      </w:pPr>
      <w:r>
        <w:t xml:space="preserve">Here is an explanation of the types of information in the list: </w:t>
      </w:r>
    </w:p>
    <w:p w14:paraId="4274F4BE" w14:textId="2A4D4466" w:rsidR="005102D9" w:rsidRDefault="005102D9" w:rsidP="00823FF3">
      <w:pPr>
        <w:pStyle w:val="ListParagraph"/>
        <w:numPr>
          <w:ilvl w:val="1"/>
          <w:numId w:val="4"/>
        </w:numPr>
      </w:pPr>
      <w:r w:rsidRPr="00BF38D6">
        <w:rPr>
          <w:b/>
          <w:bCs/>
        </w:rPr>
        <w:t>Attributes</w:t>
      </w:r>
      <w:r w:rsidR="00BF38D6">
        <w:t>:</w:t>
      </w:r>
      <w:r>
        <w:t xml:space="preserve"> The first 10 characters define the file or directory attributes. The first character identifies the type of item: </w:t>
      </w:r>
      <w:r w:rsidRPr="00FF19F4">
        <w:rPr>
          <w:b/>
          <w:bCs/>
        </w:rPr>
        <w:t>d</w:t>
      </w:r>
      <w:r>
        <w:t xml:space="preserve"> is a directory; </w:t>
      </w:r>
      <w:r w:rsidRPr="00FF19F4">
        <w:rPr>
          <w:b/>
          <w:bCs/>
        </w:rPr>
        <w:t>a</w:t>
      </w:r>
      <w:r>
        <w:t xml:space="preserve"> is a regular file, and an </w:t>
      </w:r>
      <w:r w:rsidRPr="00D107E9">
        <w:rPr>
          <w:b/>
          <w:bCs/>
        </w:rPr>
        <w:t>l</w:t>
      </w:r>
      <w:r>
        <w:t xml:space="preserve"> indicates the item is a link to another location.</w:t>
      </w:r>
      <w:r w:rsidR="00D107E9">
        <w:br/>
      </w:r>
      <w:r>
        <w:lastRenderedPageBreak/>
        <w:t xml:space="preserve">The other nine characters define the </w:t>
      </w:r>
      <w:r w:rsidRPr="0014150D">
        <w:rPr>
          <w:b/>
          <w:bCs/>
        </w:rPr>
        <w:t>r</w:t>
      </w:r>
      <w:r>
        <w:t xml:space="preserve">ead, </w:t>
      </w:r>
      <w:r w:rsidRPr="0014150D">
        <w:rPr>
          <w:b/>
          <w:bCs/>
        </w:rPr>
        <w:t>w</w:t>
      </w:r>
      <w:r>
        <w:t xml:space="preserve">rite, and </w:t>
      </w:r>
      <w:r w:rsidRPr="0014150D">
        <w:rPr>
          <w:b/>
          <w:bCs/>
        </w:rPr>
        <w:t>e</w:t>
      </w:r>
      <w:r>
        <w:t>xecute permissions assigned to the file or directory.</w:t>
      </w:r>
    </w:p>
    <w:p w14:paraId="1BDE0434" w14:textId="00D95943" w:rsidR="005102D9" w:rsidRDefault="005102D9" w:rsidP="00823FF3">
      <w:pPr>
        <w:pStyle w:val="ListParagraph"/>
        <w:numPr>
          <w:ilvl w:val="1"/>
          <w:numId w:val="4"/>
        </w:numPr>
      </w:pPr>
      <w:r w:rsidRPr="00FA55F7">
        <w:rPr>
          <w:b/>
          <w:bCs/>
        </w:rPr>
        <w:t>Links</w:t>
      </w:r>
      <w:r w:rsidR="00FA55F7">
        <w:rPr>
          <w:b/>
          <w:bCs/>
        </w:rPr>
        <w:t>:</w:t>
      </w:r>
      <w:r>
        <w:t xml:space="preserve"> The second column lists the number of links the item has. In Linux, a link is similar to a Windows shortcut to a file or directory.</w:t>
      </w:r>
    </w:p>
    <w:p w14:paraId="2F53F6F0" w14:textId="11CDA879" w:rsidR="005102D9" w:rsidRDefault="005102D9" w:rsidP="00823FF3">
      <w:pPr>
        <w:pStyle w:val="ListParagraph"/>
        <w:numPr>
          <w:ilvl w:val="1"/>
          <w:numId w:val="4"/>
        </w:numPr>
      </w:pPr>
      <w:r w:rsidRPr="00F17D55">
        <w:rPr>
          <w:b/>
          <w:bCs/>
        </w:rPr>
        <w:t>Owners</w:t>
      </w:r>
      <w:r w:rsidR="00F17D55" w:rsidRPr="00F17D55">
        <w:rPr>
          <w:b/>
          <w:bCs/>
        </w:rPr>
        <w:t>:</w:t>
      </w:r>
      <w:r>
        <w:t xml:space="preserve"> The third column lists the user owner and the fourth column lists the group that owns the file or directory. In Figure 20-12, the owner is jean and the owner group is also jean.</w:t>
      </w:r>
    </w:p>
    <w:p w14:paraId="69967A02" w14:textId="3BE19AA1" w:rsidR="005102D9" w:rsidRDefault="005102D9" w:rsidP="00777A01">
      <w:pPr>
        <w:pStyle w:val="ListParagraph"/>
        <w:numPr>
          <w:ilvl w:val="1"/>
          <w:numId w:val="4"/>
        </w:numPr>
      </w:pPr>
      <w:r w:rsidRPr="00F17D55">
        <w:rPr>
          <w:b/>
          <w:bCs/>
        </w:rPr>
        <w:t>Size, date, and name</w:t>
      </w:r>
      <w:r w:rsidR="00F17D55">
        <w:rPr>
          <w:b/>
          <w:bCs/>
        </w:rPr>
        <w:t>:</w:t>
      </w:r>
      <w:r>
        <w:t xml:space="preserve"> The last columns list the size of the file or directory in bytes, the date the item was last modified, and the name of the file or directory.</w:t>
      </w:r>
    </w:p>
    <w:tbl>
      <w:tblPr>
        <w:tblStyle w:val="TableGrid"/>
        <w:tblW w:w="9627" w:type="dxa"/>
        <w:tblLook w:val="04A0" w:firstRow="1" w:lastRow="0" w:firstColumn="1" w:lastColumn="0" w:noHBand="0" w:noVBand="1"/>
      </w:tblPr>
      <w:tblGrid>
        <w:gridCol w:w="606"/>
        <w:gridCol w:w="1999"/>
        <w:gridCol w:w="7022"/>
      </w:tblGrid>
      <w:tr w:rsidR="00835C3F" w:rsidRPr="00835C3F" w14:paraId="26B9DCD9" w14:textId="77777777" w:rsidTr="00B02A03">
        <w:tc>
          <w:tcPr>
            <w:tcW w:w="606" w:type="dxa"/>
          </w:tcPr>
          <w:p w14:paraId="4CD383CE" w14:textId="77777777" w:rsidR="00835C3F" w:rsidRPr="00835C3F" w:rsidRDefault="00835C3F" w:rsidP="0054350E">
            <w:r w:rsidRPr="00835C3F">
              <w:t xml:space="preserve">1 </w:t>
            </w:r>
          </w:p>
        </w:tc>
        <w:tc>
          <w:tcPr>
            <w:tcW w:w="1999" w:type="dxa"/>
          </w:tcPr>
          <w:p w14:paraId="697450F2" w14:textId="77777777" w:rsidR="00835C3F" w:rsidRPr="00835C3F" w:rsidRDefault="00835C3F" w:rsidP="0054350E">
            <w:r w:rsidRPr="00835C3F">
              <w:t xml:space="preserve">ls -l </w:t>
            </w:r>
          </w:p>
        </w:tc>
        <w:tc>
          <w:tcPr>
            <w:tcW w:w="7022" w:type="dxa"/>
          </w:tcPr>
          <w:p w14:paraId="2E524F53" w14:textId="77777777" w:rsidR="00835C3F" w:rsidRPr="00835C3F" w:rsidRDefault="00835C3F" w:rsidP="0054350E">
            <w:r w:rsidRPr="00835C3F">
              <w:t>Lists files and directories in the current directory. In Linux, a directory is treated more like a file than a Windows directory.</w:t>
            </w:r>
          </w:p>
        </w:tc>
      </w:tr>
      <w:tr w:rsidR="00835C3F" w:rsidRPr="00835C3F" w14:paraId="662D22D7" w14:textId="77777777" w:rsidTr="00B02A03">
        <w:tc>
          <w:tcPr>
            <w:tcW w:w="606" w:type="dxa"/>
          </w:tcPr>
          <w:p w14:paraId="435A456D" w14:textId="77777777" w:rsidR="00835C3F" w:rsidRPr="00835C3F" w:rsidRDefault="00835C3F" w:rsidP="0054350E">
            <w:r w:rsidRPr="00835C3F">
              <w:t xml:space="preserve">2 </w:t>
            </w:r>
          </w:p>
        </w:tc>
        <w:tc>
          <w:tcPr>
            <w:tcW w:w="1999" w:type="dxa"/>
          </w:tcPr>
          <w:p w14:paraId="79264335" w14:textId="77777777" w:rsidR="00835C3F" w:rsidRPr="00835C3F" w:rsidRDefault="00835C3F" w:rsidP="0054350E">
            <w:r w:rsidRPr="00835C3F">
              <w:t xml:space="preserve">pwd </w:t>
            </w:r>
          </w:p>
        </w:tc>
        <w:tc>
          <w:tcPr>
            <w:tcW w:w="7022" w:type="dxa"/>
          </w:tcPr>
          <w:p w14:paraId="4BED3593" w14:textId="77777777" w:rsidR="00835C3F" w:rsidRPr="00835C3F" w:rsidRDefault="00835C3F" w:rsidP="0054350E">
            <w:r w:rsidRPr="00835C3F">
              <w:t>Displays the full path to the current directory. When you first log in to a system, that directory is /home/username.</w:t>
            </w:r>
          </w:p>
        </w:tc>
      </w:tr>
      <w:tr w:rsidR="00835C3F" w:rsidRPr="00835C3F" w14:paraId="603611BD" w14:textId="77777777" w:rsidTr="00B02A03">
        <w:tc>
          <w:tcPr>
            <w:tcW w:w="606" w:type="dxa"/>
          </w:tcPr>
          <w:p w14:paraId="6C9E7529" w14:textId="77777777" w:rsidR="00835C3F" w:rsidRPr="00835C3F" w:rsidRDefault="00835C3F" w:rsidP="0054350E">
            <w:r w:rsidRPr="00835C3F">
              <w:t xml:space="preserve">3 </w:t>
            </w:r>
          </w:p>
        </w:tc>
        <w:tc>
          <w:tcPr>
            <w:tcW w:w="1999" w:type="dxa"/>
          </w:tcPr>
          <w:p w14:paraId="2746AE55" w14:textId="36017759" w:rsidR="006D664C" w:rsidRDefault="006D664C" w:rsidP="006D664C">
            <w:r w:rsidRPr="00B02A03">
              <w:rPr>
                <w:b/>
                <w:bCs/>
              </w:rPr>
              <w:t>cd ~</w:t>
            </w:r>
            <w:r>
              <w:t xml:space="preserve"> or</w:t>
            </w:r>
            <w:r>
              <w:br/>
            </w:r>
            <w:r w:rsidRPr="00B02A03">
              <w:rPr>
                <w:b/>
                <w:bCs/>
              </w:rPr>
              <w:t>cd /home/user</w:t>
            </w:r>
          </w:p>
          <w:p w14:paraId="256184C4" w14:textId="4EA134F9" w:rsidR="003372EB" w:rsidRPr="00B02A03" w:rsidRDefault="003372EB" w:rsidP="006D664C">
            <w:pPr>
              <w:rPr>
                <w:b/>
                <w:bCs/>
              </w:rPr>
            </w:pPr>
            <w:r w:rsidRPr="00B02A03">
              <w:rPr>
                <w:b/>
                <w:bCs/>
              </w:rPr>
              <w:t>pwd</w:t>
            </w:r>
          </w:p>
          <w:p w14:paraId="6494ECFF" w14:textId="77777777" w:rsidR="004C2312" w:rsidRDefault="004C2312" w:rsidP="006D664C"/>
          <w:p w14:paraId="160184AF" w14:textId="6B2C85F7" w:rsidR="00835C3F" w:rsidRPr="00B02A03" w:rsidRDefault="00835C3F" w:rsidP="0054350E">
            <w:pPr>
              <w:rPr>
                <w:b/>
                <w:bCs/>
              </w:rPr>
            </w:pPr>
            <w:r w:rsidRPr="00B02A03">
              <w:rPr>
                <w:b/>
                <w:bCs/>
              </w:rPr>
              <w:t xml:space="preserve">mkdir mydir </w:t>
            </w:r>
          </w:p>
        </w:tc>
        <w:tc>
          <w:tcPr>
            <w:tcW w:w="7022" w:type="dxa"/>
          </w:tcPr>
          <w:p w14:paraId="24C65D4C" w14:textId="39DB364D" w:rsidR="003372EB" w:rsidRDefault="003372EB" w:rsidP="0054350E">
            <w:r>
              <w:t>Return to your home folder. Either command at the left will work.</w:t>
            </w:r>
          </w:p>
          <w:p w14:paraId="1BE40635" w14:textId="77777777" w:rsidR="003372EB" w:rsidRDefault="003372EB" w:rsidP="0054350E"/>
          <w:p w14:paraId="3D683FB9" w14:textId="163BEA8E" w:rsidR="003372EB" w:rsidRDefault="003372EB" w:rsidP="0054350E">
            <w:r>
              <w:t>Your present working directory: /home/user</w:t>
            </w:r>
          </w:p>
          <w:p w14:paraId="534BD882" w14:textId="7C47CC41" w:rsidR="00835C3F" w:rsidRDefault="00835C3F" w:rsidP="0054350E">
            <w:r w:rsidRPr="00835C3F">
              <w:t>Create a directory named mydir. The directory is created in the current directory.</w:t>
            </w:r>
          </w:p>
          <w:p w14:paraId="1FBDD024" w14:textId="77777777" w:rsidR="009F4400" w:rsidRDefault="009F4400" w:rsidP="009F4400">
            <w:pPr>
              <w:rPr>
                <w:b/>
              </w:rPr>
            </w:pPr>
            <w:r w:rsidRPr="004B015B">
              <w:rPr>
                <w:b/>
              </w:rPr>
              <w:t>Insert a screenshot:</w:t>
            </w:r>
          </w:p>
          <w:sdt>
            <w:sdtPr>
              <w:rPr>
                <w:rStyle w:val="Red"/>
              </w:rPr>
              <w:id w:val="148025768"/>
              <w:placeholder>
                <w:docPart w:val="C557E8626520433285337A4F28A2CD52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4FE6B18B" w14:textId="77777777" w:rsidR="009F4400" w:rsidRPr="00835C3F" w:rsidRDefault="009F4400" w:rsidP="009F4400">
                <w:r w:rsidRPr="00B81549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35C3F" w:rsidRPr="00835C3F" w14:paraId="4821A53D" w14:textId="77777777" w:rsidTr="00B02A03">
        <w:tc>
          <w:tcPr>
            <w:tcW w:w="606" w:type="dxa"/>
          </w:tcPr>
          <w:p w14:paraId="15535D40" w14:textId="77777777" w:rsidR="00835C3F" w:rsidRPr="00835C3F" w:rsidRDefault="00835C3F" w:rsidP="0054350E">
            <w:r w:rsidRPr="00835C3F">
              <w:t xml:space="preserve">4 </w:t>
            </w:r>
          </w:p>
        </w:tc>
        <w:tc>
          <w:tcPr>
            <w:tcW w:w="1999" w:type="dxa"/>
          </w:tcPr>
          <w:p w14:paraId="3A2D0EB5" w14:textId="77777777" w:rsidR="00835C3F" w:rsidRPr="00B02A03" w:rsidRDefault="00835C3F" w:rsidP="0054350E">
            <w:pPr>
              <w:rPr>
                <w:b/>
                <w:bCs/>
              </w:rPr>
            </w:pPr>
            <w:r w:rsidRPr="00B02A03">
              <w:rPr>
                <w:b/>
                <w:bCs/>
              </w:rPr>
              <w:t xml:space="preserve">cd mydir </w:t>
            </w:r>
          </w:p>
        </w:tc>
        <w:tc>
          <w:tcPr>
            <w:tcW w:w="7022" w:type="dxa"/>
          </w:tcPr>
          <w:p w14:paraId="6D9A00E8" w14:textId="08F73B7C" w:rsidR="00835C3F" w:rsidRPr="00835C3F" w:rsidRDefault="00835C3F" w:rsidP="0054350E">
            <w:r w:rsidRPr="00835C3F">
              <w:t>Goes to the directory you just created in the /home/us</w:t>
            </w:r>
            <w:r w:rsidR="00CA62B9">
              <w:t xml:space="preserve">er </w:t>
            </w:r>
            <w:r w:rsidRPr="00835C3F">
              <w:t>directory.</w:t>
            </w:r>
          </w:p>
        </w:tc>
      </w:tr>
      <w:tr w:rsidR="00835C3F" w:rsidRPr="00835C3F" w14:paraId="1F2F7DC3" w14:textId="77777777" w:rsidTr="00B02A03">
        <w:tc>
          <w:tcPr>
            <w:tcW w:w="606" w:type="dxa"/>
          </w:tcPr>
          <w:p w14:paraId="4DCCF0CC" w14:textId="77777777" w:rsidR="00835C3F" w:rsidRPr="00835C3F" w:rsidRDefault="00835C3F" w:rsidP="0054350E">
            <w:r w:rsidRPr="00835C3F">
              <w:t xml:space="preserve">5 </w:t>
            </w:r>
          </w:p>
        </w:tc>
        <w:tc>
          <w:tcPr>
            <w:tcW w:w="1999" w:type="dxa"/>
          </w:tcPr>
          <w:p w14:paraId="4A3EA191" w14:textId="3E79FCDC" w:rsidR="00835C3F" w:rsidRPr="00B02A03" w:rsidRDefault="00835C3F" w:rsidP="0054350E">
            <w:pPr>
              <w:rPr>
                <w:b/>
                <w:bCs/>
              </w:rPr>
            </w:pPr>
            <w:r w:rsidRPr="00B02A03">
              <w:rPr>
                <w:b/>
                <w:bCs/>
              </w:rPr>
              <w:t xml:space="preserve">touch </w:t>
            </w:r>
            <w:r w:rsidR="00EE68E1">
              <w:rPr>
                <w:b/>
                <w:bCs/>
              </w:rPr>
              <w:t>this</w:t>
            </w:r>
            <w:r w:rsidRPr="00B02A03">
              <w:rPr>
                <w:b/>
                <w:bCs/>
              </w:rPr>
              <w:t xml:space="preserve">file </w:t>
            </w:r>
          </w:p>
        </w:tc>
        <w:tc>
          <w:tcPr>
            <w:tcW w:w="7022" w:type="dxa"/>
          </w:tcPr>
          <w:p w14:paraId="5FC92140" w14:textId="3A20EADB" w:rsidR="00835C3F" w:rsidRDefault="00835C3F" w:rsidP="0054350E">
            <w:r w:rsidRPr="00835C3F">
              <w:t xml:space="preserve">Creates a blank </w:t>
            </w:r>
            <w:r w:rsidR="00FA5BE5">
              <w:t xml:space="preserve">text </w:t>
            </w:r>
            <w:r w:rsidRPr="00835C3F">
              <w:t xml:space="preserve">file named </w:t>
            </w:r>
            <w:r w:rsidR="00DA3A37">
              <w:t>this</w:t>
            </w:r>
            <w:r w:rsidRPr="00FA5BE5">
              <w:rPr>
                <w:b/>
                <w:bCs/>
              </w:rPr>
              <w:t>file</w:t>
            </w:r>
            <w:r w:rsidRPr="00835C3F">
              <w:t xml:space="preserve"> in the current directory.</w:t>
            </w:r>
          </w:p>
          <w:p w14:paraId="420D6B77" w14:textId="77777777" w:rsidR="00795762" w:rsidRDefault="00795762" w:rsidP="00795762">
            <w:pPr>
              <w:rPr>
                <w:b/>
              </w:rPr>
            </w:pPr>
            <w:r w:rsidRPr="004B015B">
              <w:rPr>
                <w:b/>
              </w:rPr>
              <w:t>Insert a screenshot:</w:t>
            </w:r>
          </w:p>
          <w:sdt>
            <w:sdtPr>
              <w:rPr>
                <w:rStyle w:val="Red"/>
              </w:rPr>
              <w:id w:val="1030846535"/>
              <w:placeholder>
                <w:docPart w:val="65D05BF853784D9887F480C8ACDDD627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17E09E8E" w14:textId="77777777" w:rsidR="00795762" w:rsidRPr="00835C3F" w:rsidRDefault="00795762" w:rsidP="00795762">
                <w:r w:rsidRPr="00B81549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35C3F" w:rsidRPr="00835C3F" w14:paraId="0B1E7644" w14:textId="77777777" w:rsidTr="00B02A03">
        <w:tc>
          <w:tcPr>
            <w:tcW w:w="606" w:type="dxa"/>
          </w:tcPr>
          <w:p w14:paraId="7BF862F3" w14:textId="77777777" w:rsidR="00835C3F" w:rsidRPr="00835C3F" w:rsidRDefault="00835C3F" w:rsidP="0054350E">
            <w:r w:rsidRPr="00835C3F">
              <w:t xml:space="preserve">6 </w:t>
            </w:r>
          </w:p>
        </w:tc>
        <w:tc>
          <w:tcPr>
            <w:tcW w:w="1999" w:type="dxa"/>
          </w:tcPr>
          <w:p w14:paraId="02F8FE90" w14:textId="77777777" w:rsidR="00835C3F" w:rsidRPr="000C675E" w:rsidRDefault="00835C3F" w:rsidP="0054350E">
            <w:pPr>
              <w:rPr>
                <w:b/>
                <w:bCs/>
              </w:rPr>
            </w:pPr>
            <w:r w:rsidRPr="000C675E">
              <w:rPr>
                <w:b/>
                <w:bCs/>
              </w:rPr>
              <w:t xml:space="preserve">ls </w:t>
            </w:r>
          </w:p>
        </w:tc>
        <w:tc>
          <w:tcPr>
            <w:tcW w:w="7022" w:type="dxa"/>
          </w:tcPr>
          <w:p w14:paraId="254A9E93" w14:textId="77777777" w:rsidR="00835C3F" w:rsidRDefault="00835C3F" w:rsidP="0054350E">
            <w:r w:rsidRPr="00835C3F">
              <w:t>Lists current directory contents.</w:t>
            </w:r>
          </w:p>
          <w:p w14:paraId="3AB23317" w14:textId="77777777" w:rsidR="004B015B" w:rsidRDefault="004B015B" w:rsidP="0054350E">
            <w:pPr>
              <w:rPr>
                <w:b/>
              </w:rPr>
            </w:pPr>
            <w:r w:rsidRPr="004B015B">
              <w:rPr>
                <w:b/>
              </w:rPr>
              <w:t>Insert a screenshot:</w:t>
            </w:r>
          </w:p>
          <w:sdt>
            <w:sdtPr>
              <w:rPr>
                <w:rStyle w:val="Red"/>
              </w:rPr>
              <w:id w:val="-1124922825"/>
              <w:placeholder>
                <w:docPart w:val="86BF21AE30AD492DA2D5B8337E0C4899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615EC0FC" w14:textId="77777777" w:rsidR="001C12B2" w:rsidRPr="001C12B2" w:rsidRDefault="001C12B2" w:rsidP="0054350E">
                <w:pPr>
                  <w:rPr>
                    <w:color w:val="FF0000"/>
                  </w:rPr>
                </w:pPr>
                <w:r w:rsidRPr="00B81549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0C675E" w:rsidRPr="00835C3F" w14:paraId="04C9FB3E" w14:textId="77777777" w:rsidTr="00B02A03">
        <w:tc>
          <w:tcPr>
            <w:tcW w:w="606" w:type="dxa"/>
          </w:tcPr>
          <w:p w14:paraId="19989951" w14:textId="2A3E937C" w:rsidR="000C675E" w:rsidRPr="00835C3F" w:rsidRDefault="007F337E" w:rsidP="0054350E">
            <w:r>
              <w:lastRenderedPageBreak/>
              <w:t>7</w:t>
            </w:r>
          </w:p>
        </w:tc>
        <w:tc>
          <w:tcPr>
            <w:tcW w:w="1999" w:type="dxa"/>
          </w:tcPr>
          <w:p w14:paraId="0E3E7E6A" w14:textId="27467413" w:rsidR="000C675E" w:rsidRPr="0021490E" w:rsidRDefault="00E8795B" w:rsidP="0054350E">
            <w:pPr>
              <w:rPr>
                <w:b/>
                <w:bCs/>
              </w:rPr>
            </w:pPr>
            <w:r w:rsidRPr="0021490E">
              <w:rPr>
                <w:b/>
                <w:bCs/>
              </w:rPr>
              <w:t xml:space="preserve">nano </w:t>
            </w:r>
            <w:r w:rsidR="00B81523">
              <w:rPr>
                <w:b/>
                <w:bCs/>
              </w:rPr>
              <w:t>this</w:t>
            </w:r>
            <w:r w:rsidRPr="0021490E">
              <w:rPr>
                <w:b/>
                <w:bCs/>
              </w:rPr>
              <w:t>file</w:t>
            </w:r>
          </w:p>
        </w:tc>
        <w:tc>
          <w:tcPr>
            <w:tcW w:w="7022" w:type="dxa"/>
          </w:tcPr>
          <w:p w14:paraId="7B6A40D3" w14:textId="77777777" w:rsidR="000C675E" w:rsidRDefault="0021490E" w:rsidP="0054350E">
            <w:r w:rsidRPr="0010438C">
              <w:rPr>
                <w:b/>
                <w:bCs/>
              </w:rPr>
              <w:t>n</w:t>
            </w:r>
            <w:r w:rsidR="00E8795B" w:rsidRPr="0010438C">
              <w:rPr>
                <w:b/>
                <w:bCs/>
              </w:rPr>
              <w:t>ano</w:t>
            </w:r>
            <w:r w:rsidR="00E8795B">
              <w:t xml:space="preserve"> is a simple command line text editor</w:t>
            </w:r>
            <w:r w:rsidR="0010438C">
              <w:t>.</w:t>
            </w:r>
          </w:p>
          <w:p w14:paraId="4EFC533B" w14:textId="77777777" w:rsidR="0026507C" w:rsidRDefault="0026507C" w:rsidP="0054350E">
            <w:r>
              <w:t>Type something in the file.</w:t>
            </w:r>
          </w:p>
          <w:p w14:paraId="4A68F246" w14:textId="77777777" w:rsidR="0026507C" w:rsidRDefault="0026507C" w:rsidP="0054350E">
            <w:r w:rsidRPr="0026507C">
              <w:rPr>
                <w:b/>
                <w:bCs/>
              </w:rPr>
              <w:t>CTRL-S</w:t>
            </w:r>
            <w:r>
              <w:t xml:space="preserve"> to save</w:t>
            </w:r>
          </w:p>
          <w:p w14:paraId="19FC22EC" w14:textId="77777777" w:rsidR="0026507C" w:rsidRDefault="0026507C" w:rsidP="0054350E">
            <w:r w:rsidRPr="0026507C">
              <w:rPr>
                <w:b/>
                <w:bCs/>
              </w:rPr>
              <w:t>CTRL-X</w:t>
            </w:r>
            <w:r>
              <w:t xml:space="preserve"> to exit</w:t>
            </w:r>
          </w:p>
          <w:p w14:paraId="0E844EA6" w14:textId="3CEF45E4" w:rsidR="00FA5BE5" w:rsidRPr="00835C3F" w:rsidRDefault="00FA5BE5" w:rsidP="0054350E">
            <w:r>
              <w:t>You should be back at the terminal.</w:t>
            </w:r>
          </w:p>
        </w:tc>
      </w:tr>
      <w:tr w:rsidR="00835C3F" w:rsidRPr="00835C3F" w14:paraId="2A28B008" w14:textId="77777777" w:rsidTr="00B02A03">
        <w:tc>
          <w:tcPr>
            <w:tcW w:w="606" w:type="dxa"/>
          </w:tcPr>
          <w:p w14:paraId="2AABC5B4" w14:textId="259150F3" w:rsidR="00835C3F" w:rsidRPr="00835C3F" w:rsidRDefault="007F337E" w:rsidP="0054350E">
            <w:r>
              <w:t>8</w:t>
            </w:r>
            <w:r w:rsidR="00835C3F" w:rsidRPr="00835C3F">
              <w:t xml:space="preserve"> </w:t>
            </w:r>
          </w:p>
        </w:tc>
        <w:tc>
          <w:tcPr>
            <w:tcW w:w="1999" w:type="dxa"/>
          </w:tcPr>
          <w:p w14:paraId="1ACC4A4F" w14:textId="3D2023C5" w:rsidR="00835C3F" w:rsidRPr="00D5152D" w:rsidRDefault="00D5152D" w:rsidP="0054350E">
            <w:pPr>
              <w:rPr>
                <w:b/>
                <w:bCs/>
              </w:rPr>
            </w:pPr>
            <w:r w:rsidRPr="00D5152D">
              <w:rPr>
                <w:b/>
                <w:bCs/>
              </w:rPr>
              <w:t xml:space="preserve">cat </w:t>
            </w:r>
            <w:r w:rsidR="00B81523">
              <w:rPr>
                <w:b/>
                <w:bCs/>
              </w:rPr>
              <w:t>this</w:t>
            </w:r>
            <w:r w:rsidRPr="00D5152D">
              <w:rPr>
                <w:b/>
                <w:bCs/>
              </w:rPr>
              <w:t>file</w:t>
            </w:r>
          </w:p>
        </w:tc>
        <w:tc>
          <w:tcPr>
            <w:tcW w:w="7022" w:type="dxa"/>
          </w:tcPr>
          <w:p w14:paraId="76903488" w14:textId="77777777" w:rsidR="00835C3F" w:rsidRDefault="00D5152D" w:rsidP="0054350E">
            <w:r>
              <w:t>Cat (short for concatenate) is used to quickly view a text file.</w:t>
            </w:r>
          </w:p>
          <w:p w14:paraId="5D8B165A" w14:textId="77777777" w:rsidR="0004269D" w:rsidRDefault="0004269D" w:rsidP="0004269D">
            <w:pPr>
              <w:rPr>
                <w:b/>
              </w:rPr>
            </w:pPr>
            <w:r w:rsidRPr="004B015B">
              <w:rPr>
                <w:b/>
              </w:rPr>
              <w:t>Insert a screenshot:</w:t>
            </w:r>
          </w:p>
          <w:sdt>
            <w:sdtPr>
              <w:rPr>
                <w:rStyle w:val="Red"/>
              </w:rPr>
              <w:id w:val="712542028"/>
              <w:placeholder>
                <w:docPart w:val="968FCF9B3EB6401DADCDCC4C5A692ECB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2A4B69DB" w14:textId="3BE5562F" w:rsidR="0004269D" w:rsidRPr="00835C3F" w:rsidRDefault="0004269D" w:rsidP="0004269D">
                <w:r w:rsidRPr="00B81549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35C3F" w:rsidRPr="00835C3F" w14:paraId="3322C917" w14:textId="77777777" w:rsidTr="00B02A03">
        <w:tc>
          <w:tcPr>
            <w:tcW w:w="606" w:type="dxa"/>
          </w:tcPr>
          <w:p w14:paraId="3CFCE526" w14:textId="67853414" w:rsidR="00835C3F" w:rsidRPr="00835C3F" w:rsidRDefault="007F337E" w:rsidP="0054350E">
            <w:r>
              <w:t>9</w:t>
            </w:r>
            <w:r w:rsidR="00835C3F" w:rsidRPr="00835C3F">
              <w:t xml:space="preserve"> </w:t>
            </w:r>
          </w:p>
        </w:tc>
        <w:tc>
          <w:tcPr>
            <w:tcW w:w="1999" w:type="dxa"/>
          </w:tcPr>
          <w:p w14:paraId="4CEFC3B0" w14:textId="77777777" w:rsidR="00835C3F" w:rsidRPr="00835C3F" w:rsidRDefault="00835C3F" w:rsidP="0054350E">
            <w:r w:rsidRPr="00835C3F">
              <w:t xml:space="preserve">ping 127.0.0.1 </w:t>
            </w:r>
          </w:p>
        </w:tc>
        <w:tc>
          <w:tcPr>
            <w:tcW w:w="7022" w:type="dxa"/>
          </w:tcPr>
          <w:p w14:paraId="25330B75" w14:textId="77777777" w:rsidR="00835C3F" w:rsidRDefault="00835C3F" w:rsidP="0054350E">
            <w:r w:rsidRPr="00835C3F">
              <w:t>Pings the loopback address. Pinging continues until you stop it by pressing Ctrl+C.</w:t>
            </w:r>
          </w:p>
          <w:p w14:paraId="324B5D26" w14:textId="77777777" w:rsidR="004B5093" w:rsidRDefault="004B5093" w:rsidP="0054350E">
            <w:pPr>
              <w:rPr>
                <w:b/>
              </w:rPr>
            </w:pPr>
            <w:r w:rsidRPr="004B015B">
              <w:rPr>
                <w:b/>
              </w:rPr>
              <w:t>Insert a screenshot:</w:t>
            </w:r>
          </w:p>
          <w:sdt>
            <w:sdtPr>
              <w:rPr>
                <w:rStyle w:val="Red"/>
              </w:rPr>
              <w:id w:val="-1753189326"/>
              <w:placeholder>
                <w:docPart w:val="1E234DF62A0B43FA896261922103EC14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104145E3" w14:textId="77777777" w:rsidR="00001EBC" w:rsidRPr="00001EBC" w:rsidRDefault="00001EBC" w:rsidP="0054350E">
                <w:pPr>
                  <w:rPr>
                    <w:color w:val="FF0000"/>
                  </w:rPr>
                </w:pPr>
                <w:r w:rsidRPr="00B81549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976504" w:rsidRPr="00835C3F" w14:paraId="54DDD7F6" w14:textId="77777777" w:rsidTr="00B02A03">
        <w:tc>
          <w:tcPr>
            <w:tcW w:w="606" w:type="dxa"/>
          </w:tcPr>
          <w:p w14:paraId="588956F6" w14:textId="392FD65F" w:rsidR="00976504" w:rsidRPr="00835C3F" w:rsidRDefault="00976504" w:rsidP="0054350E">
            <w:r>
              <w:t>1</w:t>
            </w:r>
            <w:r w:rsidR="007F337E">
              <w:t>0</w:t>
            </w:r>
          </w:p>
        </w:tc>
        <w:tc>
          <w:tcPr>
            <w:tcW w:w="1999" w:type="dxa"/>
          </w:tcPr>
          <w:p w14:paraId="27DA12E1" w14:textId="77777777" w:rsidR="00976504" w:rsidRPr="00835C3F" w:rsidRDefault="00976504" w:rsidP="0054350E">
            <w:r>
              <w:t>ping www.wncc.edu</w:t>
            </w:r>
          </w:p>
        </w:tc>
        <w:tc>
          <w:tcPr>
            <w:tcW w:w="7022" w:type="dxa"/>
          </w:tcPr>
          <w:p w14:paraId="741310B6" w14:textId="77777777" w:rsidR="00976504" w:rsidRDefault="00976504" w:rsidP="0054350E">
            <w:r>
              <w:t>Pings a web site, a good test to see if a computer is connected to the internet.</w:t>
            </w:r>
          </w:p>
          <w:p w14:paraId="1A750131" w14:textId="77777777" w:rsidR="00976504" w:rsidRDefault="00976504" w:rsidP="0054350E">
            <w:pPr>
              <w:rPr>
                <w:b/>
              </w:rPr>
            </w:pPr>
            <w:r w:rsidRPr="00976504">
              <w:rPr>
                <w:b/>
              </w:rPr>
              <w:t>Insert a screenshot:</w:t>
            </w:r>
          </w:p>
          <w:sdt>
            <w:sdtPr>
              <w:rPr>
                <w:rStyle w:val="Red"/>
              </w:rPr>
              <w:id w:val="-223528978"/>
              <w:placeholder>
                <w:docPart w:val="277AF2820FD8485DAE639DE7C37731EE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15BB7E02" w14:textId="77777777" w:rsidR="00A61ED1" w:rsidRPr="00A61ED1" w:rsidRDefault="00A61ED1" w:rsidP="0054350E">
                <w:pPr>
                  <w:rPr>
                    <w:color w:val="FF0000"/>
                  </w:rPr>
                </w:pPr>
                <w:r w:rsidRPr="00B81549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35C3F" w:rsidRPr="00835C3F" w14:paraId="01BF87EF" w14:textId="77777777" w:rsidTr="00B02A03">
        <w:tc>
          <w:tcPr>
            <w:tcW w:w="606" w:type="dxa"/>
          </w:tcPr>
          <w:p w14:paraId="5DB2CBE9" w14:textId="5AF0504C" w:rsidR="00835C3F" w:rsidRPr="00835C3F" w:rsidRDefault="00835C3F" w:rsidP="0054350E">
            <w:r w:rsidRPr="00835C3F">
              <w:t>1</w:t>
            </w:r>
            <w:r w:rsidR="007F337E">
              <w:t>1</w:t>
            </w:r>
            <w:r w:rsidRPr="00835C3F">
              <w:t xml:space="preserve"> </w:t>
            </w:r>
          </w:p>
        </w:tc>
        <w:tc>
          <w:tcPr>
            <w:tcW w:w="1999" w:type="dxa"/>
          </w:tcPr>
          <w:p w14:paraId="2F4597CA" w14:textId="01621EE0" w:rsidR="00835C3F" w:rsidRPr="00835C3F" w:rsidRDefault="006B1ECD" w:rsidP="0054350E">
            <w:r>
              <w:t>ip a</w:t>
            </w:r>
          </w:p>
        </w:tc>
        <w:tc>
          <w:tcPr>
            <w:tcW w:w="7022" w:type="dxa"/>
          </w:tcPr>
          <w:p w14:paraId="1BDCFAAD" w14:textId="1620A66C" w:rsidR="00835C3F" w:rsidRDefault="00835C3F" w:rsidP="0054350E">
            <w:r w:rsidRPr="00835C3F">
              <w:t>Displays TCP/IP configuration data.</w:t>
            </w:r>
          </w:p>
          <w:p w14:paraId="07896D9B" w14:textId="77777777" w:rsidR="0052161F" w:rsidRDefault="0052161F" w:rsidP="0054350E">
            <w:pPr>
              <w:rPr>
                <w:b/>
              </w:rPr>
            </w:pPr>
            <w:r w:rsidRPr="004B015B">
              <w:rPr>
                <w:b/>
              </w:rPr>
              <w:t>Insert a screenshot:</w:t>
            </w:r>
          </w:p>
          <w:sdt>
            <w:sdtPr>
              <w:rPr>
                <w:rStyle w:val="Red"/>
              </w:rPr>
              <w:id w:val="-1844547048"/>
              <w:placeholder>
                <w:docPart w:val="5BD1D9F701C24720AD542FEC67C23968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3E3E93F9" w14:textId="77777777" w:rsidR="00C45A3E" w:rsidRPr="00C45A3E" w:rsidRDefault="00C45A3E" w:rsidP="0054350E">
                <w:pPr>
                  <w:rPr>
                    <w:color w:val="FF0000"/>
                  </w:rPr>
                </w:pPr>
                <w:r w:rsidRPr="00B81549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835C3F" w:rsidRPr="00835C3F" w14:paraId="5798D0EB" w14:textId="77777777" w:rsidTr="00B02A03">
        <w:tc>
          <w:tcPr>
            <w:tcW w:w="606" w:type="dxa"/>
          </w:tcPr>
          <w:p w14:paraId="2BCE9273" w14:textId="0F4B7459" w:rsidR="00835C3F" w:rsidRPr="00835C3F" w:rsidRDefault="00CB6A5E" w:rsidP="0054350E">
            <w:r>
              <w:t>1</w:t>
            </w:r>
            <w:r w:rsidR="007F337E">
              <w:t>2</w:t>
            </w:r>
            <w:r w:rsidR="00835C3F" w:rsidRPr="00835C3F">
              <w:t xml:space="preserve"> </w:t>
            </w:r>
          </w:p>
        </w:tc>
        <w:tc>
          <w:tcPr>
            <w:tcW w:w="1999" w:type="dxa"/>
          </w:tcPr>
          <w:p w14:paraId="2ED50937" w14:textId="22C3EAE3" w:rsidR="00835C3F" w:rsidRPr="00835C3F" w:rsidRDefault="00835C3F" w:rsidP="0054350E">
            <w:r w:rsidRPr="00835C3F">
              <w:t>man i</w:t>
            </w:r>
            <w:r w:rsidR="00737926">
              <w:t>p</w:t>
            </w:r>
            <w:r w:rsidRPr="00835C3F">
              <w:t xml:space="preserve"> </w:t>
            </w:r>
          </w:p>
        </w:tc>
        <w:tc>
          <w:tcPr>
            <w:tcW w:w="7022" w:type="dxa"/>
          </w:tcPr>
          <w:p w14:paraId="3DCF5FBE" w14:textId="77777777" w:rsidR="00835C3F" w:rsidRPr="00835C3F" w:rsidRDefault="00835C3F" w:rsidP="0054350E">
            <w:r w:rsidRPr="00835C3F">
              <w:t>Displays the page from the Linux Manual about the ifconfig command. Press q to exit.</w:t>
            </w:r>
          </w:p>
        </w:tc>
      </w:tr>
      <w:tr w:rsidR="00835C3F" w:rsidRPr="00835C3F" w14:paraId="63FAF0A2" w14:textId="77777777" w:rsidTr="00B02A03">
        <w:tc>
          <w:tcPr>
            <w:tcW w:w="606" w:type="dxa"/>
          </w:tcPr>
          <w:p w14:paraId="1C93997F" w14:textId="138E733D" w:rsidR="00835C3F" w:rsidRPr="00835C3F" w:rsidRDefault="00CB6A5E" w:rsidP="0054350E">
            <w:r>
              <w:t>1</w:t>
            </w:r>
            <w:r w:rsidR="007F337E">
              <w:t>3</w:t>
            </w:r>
            <w:r w:rsidR="00835C3F" w:rsidRPr="00835C3F">
              <w:t xml:space="preserve"> </w:t>
            </w:r>
          </w:p>
        </w:tc>
        <w:tc>
          <w:tcPr>
            <w:tcW w:w="1999" w:type="dxa"/>
          </w:tcPr>
          <w:p w14:paraId="6574539C" w14:textId="77777777" w:rsidR="00835C3F" w:rsidRPr="00835C3F" w:rsidRDefault="00835C3F" w:rsidP="0054350E">
            <w:r w:rsidRPr="00835C3F">
              <w:t xml:space="preserve">df -T </w:t>
            </w:r>
          </w:p>
        </w:tc>
        <w:tc>
          <w:tcPr>
            <w:tcW w:w="7022" w:type="dxa"/>
          </w:tcPr>
          <w:p w14:paraId="3AB86389" w14:textId="77777777" w:rsidR="00835C3F" w:rsidRDefault="00835C3F" w:rsidP="0054350E">
            <w:r w:rsidRPr="00835C3F">
              <w:t>Displays free space on the hard drive and the file system used.</w:t>
            </w:r>
          </w:p>
          <w:p w14:paraId="4ECF4CC5" w14:textId="77777777" w:rsidR="00F45E74" w:rsidRDefault="00F45E74" w:rsidP="0054350E">
            <w:pPr>
              <w:rPr>
                <w:b/>
              </w:rPr>
            </w:pPr>
            <w:r w:rsidRPr="004B015B">
              <w:rPr>
                <w:b/>
              </w:rPr>
              <w:t>Insert a screenshot:</w:t>
            </w:r>
          </w:p>
          <w:sdt>
            <w:sdtPr>
              <w:rPr>
                <w:rStyle w:val="Red"/>
              </w:rPr>
              <w:id w:val="-1990236708"/>
              <w:placeholder>
                <w:docPart w:val="D7DAC0ADCBB34BE6A74E2B78186883BA"/>
              </w:placeholder>
              <w:showingPlcHdr/>
            </w:sdtPr>
            <w:sdtEndPr>
              <w:rPr>
                <w:rStyle w:val="Red"/>
              </w:rPr>
            </w:sdtEndPr>
            <w:sdtContent>
              <w:p w14:paraId="01C0FEC8" w14:textId="77777777" w:rsidR="00BF178A" w:rsidRPr="00BF178A" w:rsidRDefault="00BF178A" w:rsidP="0054350E">
                <w:pPr>
                  <w:rPr>
                    <w:color w:val="FF0000"/>
                  </w:rPr>
                </w:pPr>
                <w:r w:rsidRPr="00B81549">
                  <w:rPr>
                    <w:rStyle w:val="PlaceholderText"/>
                    <w:color w:val="FF0000"/>
                  </w:rPr>
                  <w:t>Click or tap here to enter text.</w:t>
                </w:r>
              </w:p>
            </w:sdtContent>
          </w:sdt>
        </w:tc>
      </w:tr>
      <w:tr w:rsidR="00F27B15" w:rsidRPr="00B61A9E" w14:paraId="2D8CDE32" w14:textId="77777777" w:rsidTr="00B02A03">
        <w:tc>
          <w:tcPr>
            <w:tcW w:w="606" w:type="dxa"/>
          </w:tcPr>
          <w:p w14:paraId="0BEF8683" w14:textId="017BB360" w:rsidR="00F27B15" w:rsidRDefault="00F27B15" w:rsidP="0054350E">
            <w:r>
              <w:t>1</w:t>
            </w:r>
            <w:r w:rsidR="007F337E">
              <w:t>4</w:t>
            </w:r>
          </w:p>
        </w:tc>
        <w:tc>
          <w:tcPr>
            <w:tcW w:w="1999" w:type="dxa"/>
          </w:tcPr>
          <w:p w14:paraId="7F080CBA" w14:textId="322BF730" w:rsidR="00F27B15" w:rsidRPr="00835C3F" w:rsidRDefault="006F181B" w:rsidP="0054350E">
            <w:r>
              <w:t>poweroff</w:t>
            </w:r>
          </w:p>
        </w:tc>
        <w:tc>
          <w:tcPr>
            <w:tcW w:w="7022" w:type="dxa"/>
          </w:tcPr>
          <w:p w14:paraId="72DD4429" w14:textId="4AF28B7A" w:rsidR="00F27B15" w:rsidRPr="00835C3F" w:rsidRDefault="006F181B" w:rsidP="0054350E">
            <w:r>
              <w:t>Poweroff shuts down the operating system.</w:t>
            </w:r>
          </w:p>
        </w:tc>
      </w:tr>
    </w:tbl>
    <w:p w14:paraId="7A08D4AF" w14:textId="5119D8D3" w:rsidR="00FA584F" w:rsidRDefault="00FA584F" w:rsidP="00FA584F">
      <w:pPr>
        <w:pStyle w:val="Heading1"/>
      </w:pPr>
      <w:r>
        <w:lastRenderedPageBreak/>
        <w:t>Remove Kali Linux Virtual Machine</w:t>
      </w:r>
    </w:p>
    <w:p w14:paraId="679FEBEB" w14:textId="7792FEB8" w:rsidR="00FA584F" w:rsidRDefault="00FA584F" w:rsidP="00FA584F">
      <w:r>
        <w:t>Unless you are using Kali Linux for another class, you can remove it.</w:t>
      </w:r>
    </w:p>
    <w:p w14:paraId="5D42C6D6" w14:textId="6103F6DA" w:rsidR="00FA584F" w:rsidRDefault="000014A7" w:rsidP="000014A7">
      <w:pPr>
        <w:pStyle w:val="ListParagraph"/>
        <w:numPr>
          <w:ilvl w:val="0"/>
          <w:numId w:val="49"/>
        </w:numPr>
      </w:pPr>
      <w:r>
        <w:t>Shutdown Linux.</w:t>
      </w:r>
    </w:p>
    <w:p w14:paraId="7021FF6E" w14:textId="32814F14" w:rsidR="000014A7" w:rsidRDefault="000014A7" w:rsidP="000014A7">
      <w:pPr>
        <w:pStyle w:val="ListParagraph"/>
        <w:numPr>
          <w:ilvl w:val="0"/>
          <w:numId w:val="49"/>
        </w:numPr>
      </w:pPr>
      <w:r>
        <w:t xml:space="preserve">In VirtualBox Manager </w:t>
      </w:r>
      <w:r>
        <w:sym w:font="Wingdings" w:char="F0E0"/>
      </w:r>
      <w:r>
        <w:t xml:space="preserve"> Right Click on the Virtual Machine </w:t>
      </w:r>
      <w:r>
        <w:sym w:font="Wingdings" w:char="F0E0"/>
      </w:r>
      <w:r>
        <w:t xml:space="preserve"> </w:t>
      </w:r>
      <w:r w:rsidRPr="00254B9A">
        <w:rPr>
          <w:b/>
          <w:bCs/>
        </w:rPr>
        <w:t>Remove</w:t>
      </w:r>
      <w:r>
        <w:t xml:space="preserve"> </w:t>
      </w:r>
      <w:r>
        <w:sym w:font="Wingdings" w:char="F0E0"/>
      </w:r>
      <w:r>
        <w:t xml:space="preserve"> </w:t>
      </w:r>
      <w:r w:rsidRPr="00254B9A">
        <w:rPr>
          <w:b/>
          <w:bCs/>
        </w:rPr>
        <w:t>Delete All Files</w:t>
      </w:r>
      <w:r>
        <w:t>.</w:t>
      </w:r>
    </w:p>
    <w:p w14:paraId="25C3879C" w14:textId="3D73C0DA" w:rsidR="00254B9A" w:rsidRPr="00FA584F" w:rsidRDefault="00254B9A" w:rsidP="000014A7">
      <w:pPr>
        <w:pStyle w:val="ListParagraph"/>
        <w:numPr>
          <w:ilvl w:val="0"/>
          <w:numId w:val="49"/>
        </w:numPr>
      </w:pPr>
      <w:r>
        <w:t>That’s it!</w:t>
      </w:r>
    </w:p>
    <w:p w14:paraId="5EE76D9A" w14:textId="10FAA140" w:rsidR="00782A5B" w:rsidRDefault="00782A5B" w:rsidP="00782A5B">
      <w:pPr>
        <w:pStyle w:val="Heading2"/>
      </w:pPr>
      <w:r>
        <w:t>Assignment Submission</w:t>
      </w:r>
    </w:p>
    <w:p w14:paraId="38220A9A" w14:textId="09EEF81F" w:rsidR="00C56938" w:rsidRPr="00B61A9E" w:rsidRDefault="00641E47" w:rsidP="00835C3F">
      <w:r>
        <w:t>Attach this completed document to the assignment in Blackboard.</w:t>
      </w:r>
    </w:p>
    <w:sectPr w:rsidR="00C56938" w:rsidRPr="00B61A9E" w:rsidSect="008836D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F37E8" w14:textId="77777777" w:rsidR="00900A98" w:rsidRDefault="00900A98" w:rsidP="00900A98">
      <w:pPr>
        <w:spacing w:before="0" w:after="0" w:line="240" w:lineRule="auto"/>
      </w:pPr>
      <w:r>
        <w:separator/>
      </w:r>
    </w:p>
  </w:endnote>
  <w:endnote w:type="continuationSeparator" w:id="0">
    <w:p w14:paraId="018B9F22" w14:textId="77777777" w:rsidR="00900A98" w:rsidRDefault="00900A98" w:rsidP="00900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BED0" w14:textId="3A93142A" w:rsidR="00900A98" w:rsidRDefault="004D0544" w:rsidP="00900A98">
    <w:pPr>
      <w:pStyle w:val="Footer"/>
      <w:tabs>
        <w:tab w:val="right" w:pos="10080"/>
      </w:tabs>
    </w:pPr>
    <w:r>
      <w:t>L</w:t>
    </w:r>
    <w:r w:rsidR="002D14C7">
      <w:t>i</w:t>
    </w:r>
    <w:r>
      <w:t>nux</w:t>
    </w:r>
    <w:r w:rsidR="00312C9C">
      <w:t xml:space="preserve"> Desktop and Commands</w:t>
    </w:r>
    <w:r w:rsidR="00900A98">
      <w:tab/>
      <w:t xml:space="preserve">Page </w:t>
    </w:r>
    <w:r w:rsidR="00900A98">
      <w:fldChar w:fldCharType="begin"/>
    </w:r>
    <w:r w:rsidR="00900A98">
      <w:instrText xml:space="preserve"> PAGE </w:instrText>
    </w:r>
    <w:r w:rsidR="00900A98">
      <w:fldChar w:fldCharType="separate"/>
    </w:r>
    <w:r w:rsidR="00145825">
      <w:rPr>
        <w:noProof/>
      </w:rPr>
      <w:t>1</w:t>
    </w:r>
    <w:r w:rsidR="00900A98">
      <w:fldChar w:fldCharType="end"/>
    </w:r>
    <w:r w:rsidR="00900A98">
      <w:t xml:space="preserve"> of </w:t>
    </w:r>
    <w:r w:rsidR="00145825">
      <w:rPr>
        <w:noProof/>
      </w:rPr>
      <w:fldChar w:fldCharType="begin"/>
    </w:r>
    <w:r w:rsidR="00145825">
      <w:rPr>
        <w:noProof/>
      </w:rPr>
      <w:instrText xml:space="preserve"> NUMPAGES </w:instrText>
    </w:r>
    <w:r w:rsidR="00145825">
      <w:rPr>
        <w:noProof/>
      </w:rPr>
      <w:fldChar w:fldCharType="separate"/>
    </w:r>
    <w:r w:rsidR="00145825">
      <w:rPr>
        <w:noProof/>
      </w:rPr>
      <w:t>4</w:t>
    </w:r>
    <w:r w:rsidR="00145825">
      <w:rPr>
        <w:noProof/>
      </w:rPr>
      <w:fldChar w:fldCharType="end"/>
    </w:r>
    <w:r w:rsidR="00900A98">
      <w:tab/>
      <w:t xml:space="preserve">Revised: </w:t>
    </w:r>
    <w:r w:rsidR="00035452">
      <w:t>1</w:t>
    </w:r>
    <w:r w:rsidR="00230458">
      <w:t>2</w:t>
    </w:r>
    <w:r w:rsidR="009128A0">
      <w:t>/</w:t>
    </w:r>
    <w:r w:rsidR="00160148">
      <w:t>02</w:t>
    </w:r>
    <w:r w:rsidR="00145825">
      <w:t>/20</w:t>
    </w:r>
    <w:r w:rsidR="00112FAC">
      <w:t>2</w:t>
    </w:r>
    <w:r w:rsidR="00160148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90D6" w14:textId="77777777" w:rsidR="00900A98" w:rsidRDefault="00900A98" w:rsidP="00900A98">
      <w:pPr>
        <w:spacing w:before="0" w:after="0" w:line="240" w:lineRule="auto"/>
      </w:pPr>
      <w:r>
        <w:separator/>
      </w:r>
    </w:p>
  </w:footnote>
  <w:footnote w:type="continuationSeparator" w:id="0">
    <w:p w14:paraId="77E2A128" w14:textId="77777777" w:rsidR="00900A98" w:rsidRDefault="00900A98" w:rsidP="00900A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3E5B21"/>
    <w:multiLevelType w:val="hybridMultilevel"/>
    <w:tmpl w:val="B6F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CE3625E"/>
    <w:multiLevelType w:val="hybridMultilevel"/>
    <w:tmpl w:val="6AC8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B9163D"/>
    <w:multiLevelType w:val="hybridMultilevel"/>
    <w:tmpl w:val="A708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9A027AF"/>
    <w:multiLevelType w:val="hybridMultilevel"/>
    <w:tmpl w:val="AE34A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4973856"/>
    <w:multiLevelType w:val="multilevel"/>
    <w:tmpl w:val="EE688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6DC7DA2"/>
    <w:multiLevelType w:val="multilevel"/>
    <w:tmpl w:val="8A92A0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2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B02685B"/>
    <w:multiLevelType w:val="hybridMultilevel"/>
    <w:tmpl w:val="AA9CD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26"/>
  </w:num>
  <w:num w:numId="3">
    <w:abstractNumId w:val="15"/>
  </w:num>
  <w:num w:numId="4">
    <w:abstractNumId w:val="31"/>
  </w:num>
  <w:num w:numId="5">
    <w:abstractNumId w:val="2"/>
  </w:num>
  <w:num w:numId="6">
    <w:abstractNumId w:val="23"/>
  </w:num>
  <w:num w:numId="7">
    <w:abstractNumId w:val="48"/>
  </w:num>
  <w:num w:numId="8">
    <w:abstractNumId w:val="16"/>
  </w:num>
  <w:num w:numId="9">
    <w:abstractNumId w:val="43"/>
  </w:num>
  <w:num w:numId="10">
    <w:abstractNumId w:val="17"/>
  </w:num>
  <w:num w:numId="11">
    <w:abstractNumId w:val="29"/>
  </w:num>
  <w:num w:numId="12">
    <w:abstractNumId w:val="14"/>
  </w:num>
  <w:num w:numId="13">
    <w:abstractNumId w:val="13"/>
  </w:num>
  <w:num w:numId="14">
    <w:abstractNumId w:val="37"/>
  </w:num>
  <w:num w:numId="15">
    <w:abstractNumId w:val="0"/>
  </w:num>
  <w:num w:numId="16">
    <w:abstractNumId w:val="38"/>
  </w:num>
  <w:num w:numId="17">
    <w:abstractNumId w:val="41"/>
  </w:num>
  <w:num w:numId="18">
    <w:abstractNumId w:val="34"/>
  </w:num>
  <w:num w:numId="19">
    <w:abstractNumId w:val="30"/>
  </w:num>
  <w:num w:numId="20">
    <w:abstractNumId w:val="47"/>
  </w:num>
  <w:num w:numId="21">
    <w:abstractNumId w:val="20"/>
  </w:num>
  <w:num w:numId="22">
    <w:abstractNumId w:val="22"/>
  </w:num>
  <w:num w:numId="23">
    <w:abstractNumId w:val="6"/>
  </w:num>
  <w:num w:numId="24">
    <w:abstractNumId w:val="21"/>
  </w:num>
  <w:num w:numId="25">
    <w:abstractNumId w:val="40"/>
  </w:num>
  <w:num w:numId="26">
    <w:abstractNumId w:val="44"/>
  </w:num>
  <w:num w:numId="27">
    <w:abstractNumId w:val="11"/>
  </w:num>
  <w:num w:numId="28">
    <w:abstractNumId w:val="46"/>
  </w:num>
  <w:num w:numId="29">
    <w:abstractNumId w:val="8"/>
  </w:num>
  <w:num w:numId="30">
    <w:abstractNumId w:val="45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  <w:num w:numId="35">
    <w:abstractNumId w:val="35"/>
  </w:num>
  <w:num w:numId="36">
    <w:abstractNumId w:val="3"/>
  </w:num>
  <w:num w:numId="37">
    <w:abstractNumId w:val="42"/>
  </w:num>
  <w:num w:numId="38">
    <w:abstractNumId w:val="24"/>
  </w:num>
  <w:num w:numId="39">
    <w:abstractNumId w:val="12"/>
  </w:num>
  <w:num w:numId="40">
    <w:abstractNumId w:val="33"/>
  </w:num>
  <w:num w:numId="41">
    <w:abstractNumId w:val="4"/>
  </w:num>
  <w:num w:numId="42">
    <w:abstractNumId w:val="32"/>
  </w:num>
  <w:num w:numId="43">
    <w:abstractNumId w:val="39"/>
  </w:num>
  <w:num w:numId="44">
    <w:abstractNumId w:val="5"/>
  </w:num>
  <w:num w:numId="45">
    <w:abstractNumId w:val="1"/>
  </w:num>
  <w:num w:numId="46">
    <w:abstractNumId w:val="36"/>
  </w:num>
  <w:num w:numId="47">
    <w:abstractNumId w:val="18"/>
  </w:num>
  <w:num w:numId="48">
    <w:abstractNumId w:val="7"/>
  </w:num>
  <w:num w:numId="4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52"/>
    <w:rsid w:val="0000013C"/>
    <w:rsid w:val="000014A7"/>
    <w:rsid w:val="00001EBC"/>
    <w:rsid w:val="0000301F"/>
    <w:rsid w:val="00005263"/>
    <w:rsid w:val="000111DC"/>
    <w:rsid w:val="000135F6"/>
    <w:rsid w:val="00021201"/>
    <w:rsid w:val="00023D11"/>
    <w:rsid w:val="00027149"/>
    <w:rsid w:val="00030D0C"/>
    <w:rsid w:val="00035452"/>
    <w:rsid w:val="00036F76"/>
    <w:rsid w:val="00037C44"/>
    <w:rsid w:val="0004269D"/>
    <w:rsid w:val="00055FF4"/>
    <w:rsid w:val="00065066"/>
    <w:rsid w:val="0007155E"/>
    <w:rsid w:val="000753F6"/>
    <w:rsid w:val="00076361"/>
    <w:rsid w:val="00080006"/>
    <w:rsid w:val="000A1D39"/>
    <w:rsid w:val="000A5909"/>
    <w:rsid w:val="000B5B20"/>
    <w:rsid w:val="000C59A4"/>
    <w:rsid w:val="000C675E"/>
    <w:rsid w:val="000F2BFD"/>
    <w:rsid w:val="000F4C75"/>
    <w:rsid w:val="0010438C"/>
    <w:rsid w:val="0011028E"/>
    <w:rsid w:val="00112FAC"/>
    <w:rsid w:val="001205A7"/>
    <w:rsid w:val="00126765"/>
    <w:rsid w:val="00131559"/>
    <w:rsid w:val="00134988"/>
    <w:rsid w:val="0014150D"/>
    <w:rsid w:val="00145825"/>
    <w:rsid w:val="00146ADD"/>
    <w:rsid w:val="00150958"/>
    <w:rsid w:val="00154A11"/>
    <w:rsid w:val="00160148"/>
    <w:rsid w:val="00164DD3"/>
    <w:rsid w:val="001727C2"/>
    <w:rsid w:val="00175A09"/>
    <w:rsid w:val="00176082"/>
    <w:rsid w:val="0017783A"/>
    <w:rsid w:val="00195DDB"/>
    <w:rsid w:val="00197CFA"/>
    <w:rsid w:val="001B1CD8"/>
    <w:rsid w:val="001C12B2"/>
    <w:rsid w:val="001D07C8"/>
    <w:rsid w:val="001E6211"/>
    <w:rsid w:val="001F1121"/>
    <w:rsid w:val="0021490E"/>
    <w:rsid w:val="00230458"/>
    <w:rsid w:val="00236A91"/>
    <w:rsid w:val="00245368"/>
    <w:rsid w:val="00254B9A"/>
    <w:rsid w:val="002616E2"/>
    <w:rsid w:val="0026338A"/>
    <w:rsid w:val="0026507C"/>
    <w:rsid w:val="002707E1"/>
    <w:rsid w:val="0027490D"/>
    <w:rsid w:val="0027696D"/>
    <w:rsid w:val="00282A0B"/>
    <w:rsid w:val="0028587C"/>
    <w:rsid w:val="002A2A20"/>
    <w:rsid w:val="002A2D2F"/>
    <w:rsid w:val="002B14F6"/>
    <w:rsid w:val="002B1E3C"/>
    <w:rsid w:val="002B4B9B"/>
    <w:rsid w:val="002B691A"/>
    <w:rsid w:val="002B7B5E"/>
    <w:rsid w:val="002C7265"/>
    <w:rsid w:val="002C7FAE"/>
    <w:rsid w:val="002D14C7"/>
    <w:rsid w:val="002D27A5"/>
    <w:rsid w:val="002D46F0"/>
    <w:rsid w:val="002D4AE7"/>
    <w:rsid w:val="002F07E8"/>
    <w:rsid w:val="003052A6"/>
    <w:rsid w:val="003079AF"/>
    <w:rsid w:val="00311876"/>
    <w:rsid w:val="00312C9C"/>
    <w:rsid w:val="0031590D"/>
    <w:rsid w:val="003168F8"/>
    <w:rsid w:val="00323372"/>
    <w:rsid w:val="00331F7D"/>
    <w:rsid w:val="003372EB"/>
    <w:rsid w:val="00346066"/>
    <w:rsid w:val="00350758"/>
    <w:rsid w:val="00352563"/>
    <w:rsid w:val="00353543"/>
    <w:rsid w:val="00360B50"/>
    <w:rsid w:val="00367481"/>
    <w:rsid w:val="00383D2E"/>
    <w:rsid w:val="00386B33"/>
    <w:rsid w:val="00392020"/>
    <w:rsid w:val="003A04BB"/>
    <w:rsid w:val="003A3FC7"/>
    <w:rsid w:val="003B26DB"/>
    <w:rsid w:val="003B778E"/>
    <w:rsid w:val="003C1E5F"/>
    <w:rsid w:val="003C23F5"/>
    <w:rsid w:val="003E277F"/>
    <w:rsid w:val="003E3C01"/>
    <w:rsid w:val="003E3F1D"/>
    <w:rsid w:val="003E6A16"/>
    <w:rsid w:val="00415406"/>
    <w:rsid w:val="004229F2"/>
    <w:rsid w:val="0042511F"/>
    <w:rsid w:val="00426E5E"/>
    <w:rsid w:val="004326B9"/>
    <w:rsid w:val="00440049"/>
    <w:rsid w:val="00446B06"/>
    <w:rsid w:val="004538DE"/>
    <w:rsid w:val="0045514A"/>
    <w:rsid w:val="00464240"/>
    <w:rsid w:val="00464A9F"/>
    <w:rsid w:val="00465069"/>
    <w:rsid w:val="004806FD"/>
    <w:rsid w:val="004905BC"/>
    <w:rsid w:val="00490907"/>
    <w:rsid w:val="00493A99"/>
    <w:rsid w:val="00496628"/>
    <w:rsid w:val="004B015B"/>
    <w:rsid w:val="004B5093"/>
    <w:rsid w:val="004C2312"/>
    <w:rsid w:val="004C3033"/>
    <w:rsid w:val="004D0544"/>
    <w:rsid w:val="004D2FAB"/>
    <w:rsid w:val="004D65AE"/>
    <w:rsid w:val="00505890"/>
    <w:rsid w:val="005102D9"/>
    <w:rsid w:val="005158E8"/>
    <w:rsid w:val="0052161F"/>
    <w:rsid w:val="00530AA9"/>
    <w:rsid w:val="00535472"/>
    <w:rsid w:val="005510FB"/>
    <w:rsid w:val="0056173B"/>
    <w:rsid w:val="00561C63"/>
    <w:rsid w:val="00572035"/>
    <w:rsid w:val="00582CF1"/>
    <w:rsid w:val="005D04E3"/>
    <w:rsid w:val="005D1C1B"/>
    <w:rsid w:val="005D440A"/>
    <w:rsid w:val="005D6988"/>
    <w:rsid w:val="005D77AD"/>
    <w:rsid w:val="005E7A8D"/>
    <w:rsid w:val="005F0B30"/>
    <w:rsid w:val="005F5FF1"/>
    <w:rsid w:val="005F7D53"/>
    <w:rsid w:val="00615872"/>
    <w:rsid w:val="00616D0A"/>
    <w:rsid w:val="006343AF"/>
    <w:rsid w:val="006351A2"/>
    <w:rsid w:val="00637D9A"/>
    <w:rsid w:val="00641E47"/>
    <w:rsid w:val="00642D27"/>
    <w:rsid w:val="00655E10"/>
    <w:rsid w:val="00661BCC"/>
    <w:rsid w:val="006658BF"/>
    <w:rsid w:val="00667269"/>
    <w:rsid w:val="00680ADA"/>
    <w:rsid w:val="00687334"/>
    <w:rsid w:val="00691929"/>
    <w:rsid w:val="00692780"/>
    <w:rsid w:val="00693D6D"/>
    <w:rsid w:val="00697E35"/>
    <w:rsid w:val="006B1ECD"/>
    <w:rsid w:val="006B7891"/>
    <w:rsid w:val="006C0D7C"/>
    <w:rsid w:val="006C75D4"/>
    <w:rsid w:val="006D238E"/>
    <w:rsid w:val="006D26B0"/>
    <w:rsid w:val="006D664C"/>
    <w:rsid w:val="006E2737"/>
    <w:rsid w:val="006E66EA"/>
    <w:rsid w:val="006F181B"/>
    <w:rsid w:val="007003FC"/>
    <w:rsid w:val="00704C33"/>
    <w:rsid w:val="00707CDE"/>
    <w:rsid w:val="00725525"/>
    <w:rsid w:val="00737926"/>
    <w:rsid w:val="007662F6"/>
    <w:rsid w:val="007722BF"/>
    <w:rsid w:val="00775A15"/>
    <w:rsid w:val="00777A01"/>
    <w:rsid w:val="00782A5B"/>
    <w:rsid w:val="00782EF4"/>
    <w:rsid w:val="007832CE"/>
    <w:rsid w:val="0078484C"/>
    <w:rsid w:val="007866D6"/>
    <w:rsid w:val="00795762"/>
    <w:rsid w:val="007979DE"/>
    <w:rsid w:val="007A146E"/>
    <w:rsid w:val="007A2E90"/>
    <w:rsid w:val="007A55AA"/>
    <w:rsid w:val="007A707D"/>
    <w:rsid w:val="007B1761"/>
    <w:rsid w:val="007B6C30"/>
    <w:rsid w:val="007C3310"/>
    <w:rsid w:val="007D2964"/>
    <w:rsid w:val="007E2DB3"/>
    <w:rsid w:val="007E4845"/>
    <w:rsid w:val="007F337E"/>
    <w:rsid w:val="007F6A2B"/>
    <w:rsid w:val="00814377"/>
    <w:rsid w:val="00822545"/>
    <w:rsid w:val="00823FF3"/>
    <w:rsid w:val="00833212"/>
    <w:rsid w:val="00835C3F"/>
    <w:rsid w:val="00844860"/>
    <w:rsid w:val="0085214A"/>
    <w:rsid w:val="00860D4E"/>
    <w:rsid w:val="00865D44"/>
    <w:rsid w:val="008779CD"/>
    <w:rsid w:val="008836D5"/>
    <w:rsid w:val="0089250C"/>
    <w:rsid w:val="008946D4"/>
    <w:rsid w:val="00896F3F"/>
    <w:rsid w:val="008A0CF1"/>
    <w:rsid w:val="008A262D"/>
    <w:rsid w:val="008A3073"/>
    <w:rsid w:val="008A3F55"/>
    <w:rsid w:val="008A7FC2"/>
    <w:rsid w:val="008B0B0F"/>
    <w:rsid w:val="008B664C"/>
    <w:rsid w:val="008B6985"/>
    <w:rsid w:val="00900A98"/>
    <w:rsid w:val="0090578F"/>
    <w:rsid w:val="009100B5"/>
    <w:rsid w:val="00911152"/>
    <w:rsid w:val="009128A0"/>
    <w:rsid w:val="00917144"/>
    <w:rsid w:val="00917F7E"/>
    <w:rsid w:val="00926080"/>
    <w:rsid w:val="00932646"/>
    <w:rsid w:val="009359D1"/>
    <w:rsid w:val="009377CF"/>
    <w:rsid w:val="0095297C"/>
    <w:rsid w:val="00953E5E"/>
    <w:rsid w:val="00955F12"/>
    <w:rsid w:val="00965F6C"/>
    <w:rsid w:val="00972191"/>
    <w:rsid w:val="00972636"/>
    <w:rsid w:val="009726B9"/>
    <w:rsid w:val="00976504"/>
    <w:rsid w:val="00981D53"/>
    <w:rsid w:val="009A6FE6"/>
    <w:rsid w:val="009B4C51"/>
    <w:rsid w:val="009C6DAE"/>
    <w:rsid w:val="009D4704"/>
    <w:rsid w:val="009E2978"/>
    <w:rsid w:val="009E2992"/>
    <w:rsid w:val="009F3F20"/>
    <w:rsid w:val="009F4400"/>
    <w:rsid w:val="009F7A8A"/>
    <w:rsid w:val="00A14EEA"/>
    <w:rsid w:val="00A16C43"/>
    <w:rsid w:val="00A259A4"/>
    <w:rsid w:val="00A2770F"/>
    <w:rsid w:val="00A332DD"/>
    <w:rsid w:val="00A43F56"/>
    <w:rsid w:val="00A44873"/>
    <w:rsid w:val="00A459D9"/>
    <w:rsid w:val="00A61ED1"/>
    <w:rsid w:val="00A63DA8"/>
    <w:rsid w:val="00A665EF"/>
    <w:rsid w:val="00A70747"/>
    <w:rsid w:val="00A71F0C"/>
    <w:rsid w:val="00A7411C"/>
    <w:rsid w:val="00A74445"/>
    <w:rsid w:val="00A75BC8"/>
    <w:rsid w:val="00A777EF"/>
    <w:rsid w:val="00A8048C"/>
    <w:rsid w:val="00A859CA"/>
    <w:rsid w:val="00A90BC2"/>
    <w:rsid w:val="00A930DF"/>
    <w:rsid w:val="00AA1859"/>
    <w:rsid w:val="00AA6E2C"/>
    <w:rsid w:val="00AB148C"/>
    <w:rsid w:val="00AB692C"/>
    <w:rsid w:val="00AD0626"/>
    <w:rsid w:val="00AD1E3A"/>
    <w:rsid w:val="00AD33C4"/>
    <w:rsid w:val="00AE62C2"/>
    <w:rsid w:val="00AF3287"/>
    <w:rsid w:val="00AF5326"/>
    <w:rsid w:val="00B02A03"/>
    <w:rsid w:val="00B21674"/>
    <w:rsid w:val="00B31C52"/>
    <w:rsid w:val="00B31CE8"/>
    <w:rsid w:val="00B3481F"/>
    <w:rsid w:val="00B50B63"/>
    <w:rsid w:val="00B53A5D"/>
    <w:rsid w:val="00B56E47"/>
    <w:rsid w:val="00B61A9E"/>
    <w:rsid w:val="00B73071"/>
    <w:rsid w:val="00B771D4"/>
    <w:rsid w:val="00B81523"/>
    <w:rsid w:val="00B94028"/>
    <w:rsid w:val="00B95FAD"/>
    <w:rsid w:val="00B97C98"/>
    <w:rsid w:val="00BA42EA"/>
    <w:rsid w:val="00BA70D7"/>
    <w:rsid w:val="00BB51D9"/>
    <w:rsid w:val="00BC11C5"/>
    <w:rsid w:val="00BC5F81"/>
    <w:rsid w:val="00BD0F51"/>
    <w:rsid w:val="00BF178A"/>
    <w:rsid w:val="00BF336D"/>
    <w:rsid w:val="00BF38D6"/>
    <w:rsid w:val="00C04CBB"/>
    <w:rsid w:val="00C119BD"/>
    <w:rsid w:val="00C13436"/>
    <w:rsid w:val="00C13A4D"/>
    <w:rsid w:val="00C25CDD"/>
    <w:rsid w:val="00C260C8"/>
    <w:rsid w:val="00C428B5"/>
    <w:rsid w:val="00C43560"/>
    <w:rsid w:val="00C45A3E"/>
    <w:rsid w:val="00C56938"/>
    <w:rsid w:val="00C645C1"/>
    <w:rsid w:val="00C6586A"/>
    <w:rsid w:val="00C67DF6"/>
    <w:rsid w:val="00C80DBB"/>
    <w:rsid w:val="00C8463B"/>
    <w:rsid w:val="00C85836"/>
    <w:rsid w:val="00C9170D"/>
    <w:rsid w:val="00C9451B"/>
    <w:rsid w:val="00CA62B9"/>
    <w:rsid w:val="00CA6B6F"/>
    <w:rsid w:val="00CB641E"/>
    <w:rsid w:val="00CB6A5E"/>
    <w:rsid w:val="00CC1224"/>
    <w:rsid w:val="00CD4759"/>
    <w:rsid w:val="00CD6E0D"/>
    <w:rsid w:val="00CE3699"/>
    <w:rsid w:val="00CF7CCE"/>
    <w:rsid w:val="00D107E9"/>
    <w:rsid w:val="00D11D54"/>
    <w:rsid w:val="00D13134"/>
    <w:rsid w:val="00D16EC1"/>
    <w:rsid w:val="00D227CE"/>
    <w:rsid w:val="00D26653"/>
    <w:rsid w:val="00D306FC"/>
    <w:rsid w:val="00D329E5"/>
    <w:rsid w:val="00D36F34"/>
    <w:rsid w:val="00D42F79"/>
    <w:rsid w:val="00D5152D"/>
    <w:rsid w:val="00D526EC"/>
    <w:rsid w:val="00D57E54"/>
    <w:rsid w:val="00D6237D"/>
    <w:rsid w:val="00D62BD8"/>
    <w:rsid w:val="00D65CBB"/>
    <w:rsid w:val="00D71CFE"/>
    <w:rsid w:val="00D723E2"/>
    <w:rsid w:val="00D75AAD"/>
    <w:rsid w:val="00D869BB"/>
    <w:rsid w:val="00D97C05"/>
    <w:rsid w:val="00DA3A37"/>
    <w:rsid w:val="00DA5EA5"/>
    <w:rsid w:val="00DA7775"/>
    <w:rsid w:val="00DA7829"/>
    <w:rsid w:val="00DC1C74"/>
    <w:rsid w:val="00DC2570"/>
    <w:rsid w:val="00DC4050"/>
    <w:rsid w:val="00DC4725"/>
    <w:rsid w:val="00DD6D8B"/>
    <w:rsid w:val="00DE54E3"/>
    <w:rsid w:val="00DF6A1D"/>
    <w:rsid w:val="00E0548A"/>
    <w:rsid w:val="00E112FE"/>
    <w:rsid w:val="00E166D7"/>
    <w:rsid w:val="00E16BBA"/>
    <w:rsid w:val="00E2279D"/>
    <w:rsid w:val="00E25F09"/>
    <w:rsid w:val="00E347C4"/>
    <w:rsid w:val="00E536D5"/>
    <w:rsid w:val="00E55BDC"/>
    <w:rsid w:val="00E5660A"/>
    <w:rsid w:val="00E63510"/>
    <w:rsid w:val="00E668EB"/>
    <w:rsid w:val="00E67D8E"/>
    <w:rsid w:val="00E73A37"/>
    <w:rsid w:val="00E74A2B"/>
    <w:rsid w:val="00E82B10"/>
    <w:rsid w:val="00E82E79"/>
    <w:rsid w:val="00E8795B"/>
    <w:rsid w:val="00E94930"/>
    <w:rsid w:val="00E961E8"/>
    <w:rsid w:val="00E96A12"/>
    <w:rsid w:val="00EA04C5"/>
    <w:rsid w:val="00EA07B8"/>
    <w:rsid w:val="00EA6CC9"/>
    <w:rsid w:val="00EA74B3"/>
    <w:rsid w:val="00EB0F34"/>
    <w:rsid w:val="00EB1A18"/>
    <w:rsid w:val="00EC1599"/>
    <w:rsid w:val="00ED0513"/>
    <w:rsid w:val="00ED421E"/>
    <w:rsid w:val="00ED4A69"/>
    <w:rsid w:val="00EE67CB"/>
    <w:rsid w:val="00EE68E1"/>
    <w:rsid w:val="00EF404F"/>
    <w:rsid w:val="00F04F3B"/>
    <w:rsid w:val="00F17D55"/>
    <w:rsid w:val="00F27B15"/>
    <w:rsid w:val="00F31158"/>
    <w:rsid w:val="00F326DC"/>
    <w:rsid w:val="00F3420F"/>
    <w:rsid w:val="00F45E74"/>
    <w:rsid w:val="00F47C54"/>
    <w:rsid w:val="00F644D0"/>
    <w:rsid w:val="00F6699C"/>
    <w:rsid w:val="00F6720B"/>
    <w:rsid w:val="00F7636B"/>
    <w:rsid w:val="00F86A2F"/>
    <w:rsid w:val="00F91AE5"/>
    <w:rsid w:val="00F95F6B"/>
    <w:rsid w:val="00FA55F7"/>
    <w:rsid w:val="00FA584F"/>
    <w:rsid w:val="00FA5B82"/>
    <w:rsid w:val="00FA5BE5"/>
    <w:rsid w:val="00FB6F91"/>
    <w:rsid w:val="00FC2269"/>
    <w:rsid w:val="00FD01D2"/>
    <w:rsid w:val="00FD35F2"/>
    <w:rsid w:val="00FE4FE7"/>
    <w:rsid w:val="00FF19F4"/>
    <w:rsid w:val="00FF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F41FE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semiHidden="1" w:uiPriority="20" w:qFormat="1"/>
    <w:lsdException w:name="Normal (Web)" w:uiPriority="99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3287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AF3287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F3287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AF3287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3287"/>
    <w:pPr>
      <w:ind w:left="720"/>
    </w:pPr>
  </w:style>
  <w:style w:type="character" w:styleId="FollowedHyperlink">
    <w:name w:val="FollowedHyperlink"/>
    <w:rsid w:val="00AF3287"/>
    <w:rPr>
      <w:color w:val="800080"/>
      <w:u w:val="single"/>
    </w:rPr>
  </w:style>
  <w:style w:type="paragraph" w:styleId="Footer">
    <w:name w:val="footer"/>
    <w:basedOn w:val="Normal"/>
    <w:link w:val="FooterChar"/>
    <w:rsid w:val="00AF3287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AF3287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AF3287"/>
    <w:rPr>
      <w:color w:val="0000FF"/>
      <w:u w:val="single"/>
    </w:rPr>
  </w:style>
  <w:style w:type="paragraph" w:customStyle="1" w:styleId="NumberedHeading2">
    <w:name w:val="Numbered Heading 2"/>
    <w:basedOn w:val="Normal"/>
    <w:rsid w:val="00AF3287"/>
    <w:pPr>
      <w:numPr>
        <w:numId w:val="1"/>
      </w:numPr>
    </w:pPr>
  </w:style>
  <w:style w:type="paragraph" w:customStyle="1" w:styleId="Outlinenumbering">
    <w:name w:val="Outline numbering"/>
    <w:basedOn w:val="Normal"/>
    <w:rsid w:val="00AF3287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AF3287"/>
  </w:style>
  <w:style w:type="character" w:customStyle="1" w:styleId="label">
    <w:name w:val="label"/>
    <w:basedOn w:val="DefaultParagraphFont"/>
    <w:rsid w:val="004806FD"/>
  </w:style>
  <w:style w:type="character" w:customStyle="1" w:styleId="manuallabel">
    <w:name w:val="manuallabel"/>
    <w:basedOn w:val="DefaultParagraphFont"/>
    <w:rsid w:val="004806FD"/>
  </w:style>
  <w:style w:type="paragraph" w:styleId="NormalWeb">
    <w:name w:val="Normal (Web)"/>
    <w:basedOn w:val="Normal"/>
    <w:uiPriority w:val="99"/>
    <w:unhideWhenUsed/>
    <w:rsid w:val="004806F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primaryterm">
    <w:name w:val="primaryterm"/>
    <w:basedOn w:val="DefaultParagraphFont"/>
    <w:rsid w:val="004806FD"/>
  </w:style>
  <w:style w:type="character" w:customStyle="1" w:styleId="ordinal">
    <w:name w:val="ordinal"/>
    <w:basedOn w:val="DefaultParagraphFont"/>
    <w:rsid w:val="004806FD"/>
  </w:style>
  <w:style w:type="character" w:styleId="Strong">
    <w:name w:val="Strong"/>
    <w:basedOn w:val="DefaultParagraphFont"/>
    <w:uiPriority w:val="22"/>
    <w:qFormat/>
    <w:rsid w:val="004806FD"/>
    <w:rPr>
      <w:b/>
      <w:bCs/>
    </w:rPr>
  </w:style>
  <w:style w:type="character" w:customStyle="1" w:styleId="medialabeltext">
    <w:name w:val="medialabeltext"/>
    <w:basedOn w:val="DefaultParagraphFont"/>
    <w:rsid w:val="004806FD"/>
  </w:style>
  <w:style w:type="character" w:customStyle="1" w:styleId="mediafigurenumber">
    <w:name w:val="mediafigurenumber"/>
    <w:basedOn w:val="DefaultParagraphFont"/>
    <w:rsid w:val="004806FD"/>
  </w:style>
  <w:style w:type="character" w:styleId="Emphasis">
    <w:name w:val="Emphasis"/>
    <w:basedOn w:val="DefaultParagraphFont"/>
    <w:uiPriority w:val="20"/>
    <w:qFormat/>
    <w:rsid w:val="004806FD"/>
    <w:rPr>
      <w:i/>
      <w:iCs/>
    </w:rPr>
  </w:style>
  <w:style w:type="character" w:customStyle="1" w:styleId="headingtext">
    <w:name w:val="headingtext"/>
    <w:basedOn w:val="DefaultParagraphFont"/>
    <w:rsid w:val="004806F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59D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55FF4"/>
    <w:rPr>
      <w:color w:val="808080"/>
    </w:rPr>
  </w:style>
  <w:style w:type="character" w:customStyle="1" w:styleId="Red">
    <w:name w:val="Red"/>
    <w:basedOn w:val="DefaultParagraphFont"/>
    <w:uiPriority w:val="1"/>
    <w:rsid w:val="00055FF4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14EEA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AF3287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AF3287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AF3287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F3287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AF3287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4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0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8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3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32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3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3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4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6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1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4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3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2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9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7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67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88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9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5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7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0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5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61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0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42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9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7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50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1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0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10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17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5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5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1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1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63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5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1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7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9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6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4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2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07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1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79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1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29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6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1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14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6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9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30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6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6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7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93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2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7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1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9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35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3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12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7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2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57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5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0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7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12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6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0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BF21AE30AD492DA2D5B8337E0C4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BA4FE-54C4-4652-869A-7BC91394E6A6}"/>
      </w:docPartPr>
      <w:docPartBody>
        <w:p w:rsidR="00B651D5" w:rsidRDefault="005B3F99" w:rsidP="005B3F99">
          <w:pPr>
            <w:pStyle w:val="86BF21AE30AD492DA2D5B8337E0C489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1E234DF62A0B43FA896261922103E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B5572-6E50-4211-9094-8978A1FF126D}"/>
      </w:docPartPr>
      <w:docPartBody>
        <w:p w:rsidR="00B651D5" w:rsidRDefault="005B3F99" w:rsidP="005B3F99">
          <w:pPr>
            <w:pStyle w:val="1E234DF62A0B43FA896261922103EC14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277AF2820FD8485DAE639DE7C3773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A17EB-BC9B-41D6-865E-07EAE8976203}"/>
      </w:docPartPr>
      <w:docPartBody>
        <w:p w:rsidR="00B651D5" w:rsidRDefault="005B3F99" w:rsidP="005B3F99">
          <w:pPr>
            <w:pStyle w:val="277AF2820FD8485DAE639DE7C37731E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5BD1D9F701C24720AD542FEC67C23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05DDD-3C81-4FF9-A30E-E2A53F3E5CB5}"/>
      </w:docPartPr>
      <w:docPartBody>
        <w:p w:rsidR="00B651D5" w:rsidRDefault="005B3F99" w:rsidP="005B3F99">
          <w:pPr>
            <w:pStyle w:val="5BD1D9F701C24720AD542FEC67C23968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D7DAC0ADCBB34BE6A74E2B7818688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155C7-43F9-440E-A23C-FA6A47AEAB14}"/>
      </w:docPartPr>
      <w:docPartBody>
        <w:p w:rsidR="00B651D5" w:rsidRDefault="005B3F99" w:rsidP="005B3F99">
          <w:pPr>
            <w:pStyle w:val="D7DAC0ADCBB34BE6A74E2B78186883BA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B9C92D00A94D484A8F0F84F6921DC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3B394-F085-4BD7-9307-A1F548E4124D}"/>
      </w:docPartPr>
      <w:docPartBody>
        <w:p w:rsidR="00B651D5" w:rsidRDefault="005B3F99" w:rsidP="005B3F99">
          <w:pPr>
            <w:pStyle w:val="B9C92D00A94D484A8F0F84F6921DC621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23F5B9A186D14C7EB7B39EB9497DC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96E6B-E1F7-4AF3-8C95-5CB020E1C4D3}"/>
      </w:docPartPr>
      <w:docPartBody>
        <w:p w:rsidR="00B651D5" w:rsidRDefault="005B3F99" w:rsidP="005B3F99">
          <w:pPr>
            <w:pStyle w:val="23F5B9A186D14C7EB7B39EB9497DCF88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C557E8626520433285337A4F28A2C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3B825-96BC-4ABC-A622-1422F5FBD32C}"/>
      </w:docPartPr>
      <w:docPartBody>
        <w:p w:rsidR="00C80E4D" w:rsidRDefault="00812586" w:rsidP="00812586">
          <w:pPr>
            <w:pStyle w:val="C557E8626520433285337A4F28A2CD5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65D05BF853784D9887F480C8ACDDD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E7A7C-0F7B-4DDD-8208-FE903F21E6DE}"/>
      </w:docPartPr>
      <w:docPartBody>
        <w:p w:rsidR="00C80E4D" w:rsidRDefault="00812586" w:rsidP="00812586">
          <w:pPr>
            <w:pStyle w:val="65D05BF853784D9887F480C8ACDDD627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968FCF9B3EB6401DADCDCC4C5A692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ED119-6400-4AD3-A1A1-AD8A78763E1C}"/>
      </w:docPartPr>
      <w:docPartBody>
        <w:p w:rsidR="00AE2B34" w:rsidRDefault="00AE2B34" w:rsidP="00AE2B34">
          <w:pPr>
            <w:pStyle w:val="968FCF9B3EB6401DADCDCC4C5A692ECB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F99"/>
    <w:rsid w:val="005B3F99"/>
    <w:rsid w:val="00812586"/>
    <w:rsid w:val="00AE2B34"/>
    <w:rsid w:val="00B651D5"/>
    <w:rsid w:val="00C8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B34"/>
  </w:style>
  <w:style w:type="paragraph" w:customStyle="1" w:styleId="86BF21AE30AD492DA2D5B8337E0C4899">
    <w:name w:val="86BF21AE30AD492DA2D5B8337E0C4899"/>
    <w:rsid w:val="005B3F99"/>
  </w:style>
  <w:style w:type="paragraph" w:customStyle="1" w:styleId="1E234DF62A0B43FA896261922103EC14">
    <w:name w:val="1E234DF62A0B43FA896261922103EC14"/>
    <w:rsid w:val="005B3F99"/>
  </w:style>
  <w:style w:type="paragraph" w:customStyle="1" w:styleId="277AF2820FD8485DAE639DE7C37731EE">
    <w:name w:val="277AF2820FD8485DAE639DE7C37731EE"/>
    <w:rsid w:val="005B3F99"/>
  </w:style>
  <w:style w:type="paragraph" w:customStyle="1" w:styleId="5BD1D9F701C24720AD542FEC67C23968">
    <w:name w:val="5BD1D9F701C24720AD542FEC67C23968"/>
    <w:rsid w:val="005B3F99"/>
  </w:style>
  <w:style w:type="paragraph" w:customStyle="1" w:styleId="D7DAC0ADCBB34BE6A74E2B78186883BA">
    <w:name w:val="D7DAC0ADCBB34BE6A74E2B78186883BA"/>
    <w:rsid w:val="005B3F99"/>
  </w:style>
  <w:style w:type="paragraph" w:customStyle="1" w:styleId="B9C92D00A94D484A8F0F84F6921DC621">
    <w:name w:val="B9C92D00A94D484A8F0F84F6921DC621"/>
    <w:rsid w:val="005B3F99"/>
  </w:style>
  <w:style w:type="paragraph" w:customStyle="1" w:styleId="23F5B9A186D14C7EB7B39EB9497DCF88">
    <w:name w:val="23F5B9A186D14C7EB7B39EB9497DCF88"/>
    <w:rsid w:val="005B3F99"/>
  </w:style>
  <w:style w:type="paragraph" w:customStyle="1" w:styleId="C557E8626520433285337A4F28A2CD52">
    <w:name w:val="C557E8626520433285337A4F28A2CD52"/>
    <w:rsid w:val="00812586"/>
  </w:style>
  <w:style w:type="paragraph" w:customStyle="1" w:styleId="65D05BF853784D9887F480C8ACDDD627">
    <w:name w:val="65D05BF853784D9887F480C8ACDDD627"/>
    <w:rsid w:val="00812586"/>
  </w:style>
  <w:style w:type="paragraph" w:customStyle="1" w:styleId="968FCF9B3EB6401DADCDCC4C5A692ECB">
    <w:name w:val="968FCF9B3EB6401DADCDCC4C5A692ECB"/>
    <w:rsid w:val="00AE2B34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208</TotalTime>
  <Pages>5</Pages>
  <Words>915</Words>
  <Characters>4173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154</cp:revision>
  <dcterms:created xsi:type="dcterms:W3CDTF">2017-08-04T19:55:00Z</dcterms:created>
  <dcterms:modified xsi:type="dcterms:W3CDTF">2024-12-02T21:22:00Z</dcterms:modified>
</cp:coreProperties>
</file>