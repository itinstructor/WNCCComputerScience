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CAC1" w14:textId="675BA137" w:rsidR="002B34F0" w:rsidRDefault="00782164" w:rsidP="002B34F0">
      <w:pPr>
        <w:pStyle w:val="Heading1"/>
      </w:pPr>
      <w:r>
        <w:t>Command Line</w:t>
      </w:r>
    </w:p>
    <w:p w14:paraId="0F0230B9" w14:textId="48935ACC" w:rsidR="00C4062F" w:rsidRPr="00C4062F" w:rsidRDefault="00C4062F" w:rsidP="00021FDD">
      <w:r w:rsidRPr="00C4062F">
        <w:t xml:space="preserve">Time required: </w:t>
      </w:r>
      <w:r w:rsidR="00E26AA6">
        <w:t>60</w:t>
      </w:r>
      <w:r w:rsidRPr="00C4062F">
        <w:t xml:space="preserve"> minutes</w:t>
      </w:r>
    </w:p>
    <w:p w14:paraId="6213DE2E" w14:textId="77777777" w:rsidR="00D70717" w:rsidRDefault="00D70717" w:rsidP="00D70717">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2F3F74A9" w14:textId="77777777" w:rsidR="00D70717" w:rsidRDefault="00D70717" w:rsidP="00976A3A">
      <w:pPr>
        <w:pStyle w:val="ListParagraph"/>
        <w:numPr>
          <w:ilvl w:val="0"/>
          <w:numId w:val="8"/>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306B4B17" w14:textId="77777777" w:rsidR="00D70717" w:rsidRDefault="00D70717" w:rsidP="00976A3A">
      <w:pPr>
        <w:pStyle w:val="ListParagraph"/>
        <w:numPr>
          <w:ilvl w:val="0"/>
          <w:numId w:val="8"/>
        </w:numPr>
      </w:pPr>
      <w:r>
        <w:t>Click and Drag your mouse around whatever you want to snip.</w:t>
      </w:r>
    </w:p>
    <w:p w14:paraId="1F2C8713" w14:textId="77777777" w:rsidR="00D70717" w:rsidRDefault="00D70717" w:rsidP="00976A3A">
      <w:pPr>
        <w:pStyle w:val="ListParagraph"/>
        <w:numPr>
          <w:ilvl w:val="0"/>
          <w:numId w:val="8"/>
        </w:numPr>
      </w:pPr>
      <w:r>
        <w:t>Release the mouse button. This places the snip into the Windows Clipboard.</w:t>
      </w:r>
    </w:p>
    <w:p w14:paraId="0A46B5F4" w14:textId="77777777" w:rsidR="00D70717" w:rsidRDefault="00D70717" w:rsidP="00976A3A">
      <w:pPr>
        <w:pStyle w:val="ListParagraph"/>
        <w:numPr>
          <w:ilvl w:val="0"/>
          <w:numId w:val="8"/>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55BF0125" w14:textId="77777777" w:rsidR="003333EF" w:rsidRDefault="003333EF" w:rsidP="003333EF">
      <w:pPr>
        <w:pStyle w:val="Heading2"/>
      </w:pPr>
      <w:r>
        <w:t>Lab Description</w:t>
      </w:r>
    </w:p>
    <w:p w14:paraId="1B9BC86D" w14:textId="7F3AA67C" w:rsidR="002B34F0" w:rsidRDefault="00782164" w:rsidP="002B34F0">
      <w:r w:rsidRPr="00782164">
        <w:t>Experienced technicians use the command line for tasks that</w:t>
      </w:r>
      <w:r w:rsidR="00021FDD">
        <w:t xml:space="preserve"> just can’t be done in a graphi</w:t>
      </w:r>
      <w:r w:rsidRPr="00782164">
        <w:t>cal interface, especially when troubleshooting a system. For most tasks, however, you’ll rely on a graphical interface, such as File Explorer. In this lab, you use File Explorer in Windows to create a new folder and a new file. Then you use the command line to delete that file. In this lab, it’s assumed that Windows is installed on the C: drive.</w:t>
      </w:r>
    </w:p>
    <w:p w14:paraId="4264CB39" w14:textId="77777777" w:rsidR="005D47F4" w:rsidRDefault="005D47F4" w:rsidP="005D47F4">
      <w:r>
        <w:t>To create a new folder and text file using File Explorer, follow these steps:</w:t>
      </w:r>
    </w:p>
    <w:p w14:paraId="2FD52A71" w14:textId="77777777" w:rsidR="000D102D" w:rsidRDefault="005D47F4" w:rsidP="00976A3A">
      <w:pPr>
        <w:pStyle w:val="ListParagraph"/>
        <w:numPr>
          <w:ilvl w:val="0"/>
          <w:numId w:val="3"/>
        </w:numPr>
      </w:pPr>
      <w:r>
        <w:t xml:space="preserve">Open </w:t>
      </w:r>
      <w:r w:rsidRPr="00CF2330">
        <w:rPr>
          <w:b/>
        </w:rPr>
        <w:t>File Explorer</w:t>
      </w:r>
      <w:r w:rsidR="00CF2330">
        <w:t xml:space="preserve">, go to </w:t>
      </w:r>
      <w:r w:rsidR="00CF2330" w:rsidRPr="00CF2330">
        <w:rPr>
          <w:b/>
        </w:rPr>
        <w:t>This PC</w:t>
      </w:r>
      <w:r>
        <w:t xml:space="preserve"> </w:t>
      </w:r>
      <w:r w:rsidR="00B43572">
        <w:t>and</w:t>
      </w:r>
      <w:r>
        <w:t xml:space="preserve"> double-click drive C in the left pane. The contents of the drive C: root appear in the right pane.</w:t>
      </w:r>
    </w:p>
    <w:p w14:paraId="1FC9F7A3" w14:textId="77777777" w:rsidR="00005FB0" w:rsidRDefault="005D47F4" w:rsidP="00976A3A">
      <w:pPr>
        <w:pStyle w:val="ListParagraph"/>
        <w:numPr>
          <w:ilvl w:val="0"/>
          <w:numId w:val="3"/>
        </w:numPr>
      </w:pPr>
      <w:r>
        <w:t>Right-click anywhere in the blank area of the right pane, point to New in the shortcut menu, and then click Folder. A new folder icon appears with “New folder” highlighted as the default name, ready for you to rename it.</w:t>
      </w:r>
    </w:p>
    <w:p w14:paraId="222DDFBD" w14:textId="77777777" w:rsidR="004A2632" w:rsidRDefault="005D47F4" w:rsidP="00976A3A">
      <w:pPr>
        <w:pStyle w:val="ListParagraph"/>
        <w:numPr>
          <w:ilvl w:val="0"/>
          <w:numId w:val="3"/>
        </w:numPr>
      </w:pPr>
      <w:r>
        <w:t xml:space="preserve">To rename the folder, type </w:t>
      </w:r>
      <w:r w:rsidRPr="008774F0">
        <w:rPr>
          <w:b/>
          <w:bCs/>
        </w:rPr>
        <w:t>Tools</w:t>
      </w:r>
      <w:r>
        <w:t>, and press Enter</w:t>
      </w:r>
      <w:r w:rsidR="004A2632">
        <w:t>.</w:t>
      </w:r>
    </w:p>
    <w:p w14:paraId="54ED1FFD" w14:textId="77777777" w:rsidR="008A13AC" w:rsidRDefault="005D47F4" w:rsidP="00976A3A">
      <w:pPr>
        <w:pStyle w:val="ListParagraph"/>
        <w:numPr>
          <w:ilvl w:val="0"/>
          <w:numId w:val="3"/>
        </w:numPr>
      </w:pPr>
      <w:r>
        <w:t>To create a file in the Tools folder, double-click the Tools folder icon, and then right- click anywhere in the blank area of the Tools pane. Point to New, and then click Text Document. A new file icon appears in the Tools pane</w:t>
      </w:r>
      <w:r w:rsidR="00EE6771">
        <w:t xml:space="preserve"> with “New Text Document” high</w:t>
      </w:r>
      <w:r>
        <w:t>lighted, indicating it’s ready for renaming.</w:t>
      </w:r>
    </w:p>
    <w:p w14:paraId="27F10DF2" w14:textId="77777777" w:rsidR="000436FF" w:rsidRDefault="005D47F4" w:rsidP="00976A3A">
      <w:pPr>
        <w:pStyle w:val="ListParagraph"/>
        <w:numPr>
          <w:ilvl w:val="0"/>
          <w:numId w:val="3"/>
        </w:numPr>
      </w:pPr>
      <w:r>
        <w:t>Double-click the New Text Document.txt icon to open the file in Notepad.</w:t>
      </w:r>
    </w:p>
    <w:p w14:paraId="65B0B901" w14:textId="77777777" w:rsidR="000436FF" w:rsidRDefault="005D47F4" w:rsidP="00976A3A">
      <w:pPr>
        <w:pStyle w:val="ListParagraph"/>
        <w:numPr>
          <w:ilvl w:val="0"/>
          <w:numId w:val="3"/>
        </w:numPr>
      </w:pPr>
      <w:r>
        <w:lastRenderedPageBreak/>
        <w:t>On the Notepad menu, click File, and then click Save As.</w:t>
      </w:r>
    </w:p>
    <w:p w14:paraId="47B64F21" w14:textId="77777777" w:rsidR="004167B3" w:rsidRDefault="005D47F4" w:rsidP="00976A3A">
      <w:pPr>
        <w:pStyle w:val="ListParagraph"/>
        <w:numPr>
          <w:ilvl w:val="0"/>
          <w:numId w:val="3"/>
        </w:numPr>
      </w:pPr>
      <w:r>
        <w:t xml:space="preserve">In the Save As dialog box, name the file </w:t>
      </w:r>
      <w:r w:rsidRPr="008C6CB1">
        <w:rPr>
          <w:b/>
        </w:rPr>
        <w:t>Deleteme</w:t>
      </w:r>
      <w:r w:rsidR="008C6CB1" w:rsidRPr="008C6CB1">
        <w:t>.</w:t>
      </w:r>
      <w:r w:rsidR="008C6CB1">
        <w:t xml:space="preserve"> Make</w:t>
      </w:r>
      <w:r>
        <w:t xml:space="preserve"> sure the selection in the Save as type drop-down list is Text Documents. Click the </w:t>
      </w:r>
      <w:r w:rsidRPr="005839E2">
        <w:rPr>
          <w:b/>
        </w:rPr>
        <w:t>Save</w:t>
      </w:r>
      <w:r>
        <w:t xml:space="preserve"> button.</w:t>
      </w:r>
    </w:p>
    <w:p w14:paraId="380670D1" w14:textId="77777777" w:rsidR="004167B3" w:rsidRDefault="005D47F4" w:rsidP="00976A3A">
      <w:pPr>
        <w:pStyle w:val="ListParagraph"/>
        <w:numPr>
          <w:ilvl w:val="0"/>
          <w:numId w:val="3"/>
        </w:numPr>
      </w:pPr>
      <w:r>
        <w:t>Close Notepad.</w:t>
      </w:r>
    </w:p>
    <w:p w14:paraId="554D4BC6" w14:textId="77777777" w:rsidR="005B7BA5" w:rsidRDefault="005D47F4" w:rsidP="00976A3A">
      <w:pPr>
        <w:pStyle w:val="ListParagraph"/>
        <w:numPr>
          <w:ilvl w:val="0"/>
          <w:numId w:val="3"/>
        </w:numPr>
      </w:pPr>
      <w:r>
        <w:t>Close all open windows.</w:t>
      </w:r>
    </w:p>
    <w:p w14:paraId="1160BFD4" w14:textId="70A42A4B" w:rsidR="00BA0F75" w:rsidRDefault="00976A3A" w:rsidP="00976A3A">
      <w:pPr>
        <w:pStyle w:val="Heading1"/>
      </w:pPr>
      <w:r>
        <w:t>U</w:t>
      </w:r>
      <w:r w:rsidR="005D47F4">
        <w:t>s</w:t>
      </w:r>
      <w:r>
        <w:t>e</w:t>
      </w:r>
      <w:r w:rsidR="005D47F4">
        <w:t xml:space="preserve"> the </w:t>
      </w:r>
      <w:r>
        <w:t>C</w:t>
      </w:r>
      <w:r w:rsidR="005D47F4">
        <w:t>ommand-</w:t>
      </w:r>
      <w:r>
        <w:t>L</w:t>
      </w:r>
      <w:r w:rsidR="005D47F4">
        <w:t xml:space="preserve">ine </w:t>
      </w:r>
      <w:r>
        <w:t>E</w:t>
      </w:r>
      <w:r w:rsidR="005D47F4">
        <w:t>nvironment</w:t>
      </w:r>
    </w:p>
    <w:p w14:paraId="47ABD3C6" w14:textId="22121312" w:rsidR="00514E0F" w:rsidRDefault="00514E0F" w:rsidP="00976A3A">
      <w:pPr>
        <w:pStyle w:val="ListParagraph"/>
        <w:numPr>
          <w:ilvl w:val="0"/>
          <w:numId w:val="4"/>
        </w:numPr>
      </w:pPr>
      <w:r>
        <w:t xml:space="preserve">Click </w:t>
      </w:r>
      <w:r w:rsidRPr="00D35391">
        <w:rPr>
          <w:b/>
          <w:bCs/>
        </w:rPr>
        <w:t>Start</w:t>
      </w:r>
      <w:r w:rsidR="00D35391">
        <w:t xml:space="preserve"> </w:t>
      </w:r>
      <w:r w:rsidR="00D35391">
        <w:sym w:font="Wingdings" w:char="F0E0"/>
      </w:r>
      <w:r>
        <w:t xml:space="preserve"> type </w:t>
      </w:r>
      <w:r w:rsidRPr="00D35391">
        <w:rPr>
          <w:b/>
          <w:bCs/>
        </w:rPr>
        <w:t>command</w:t>
      </w:r>
      <w:r w:rsidR="00D35391">
        <w:t xml:space="preserve"> </w:t>
      </w:r>
      <w:r w:rsidR="00D35391">
        <w:sym w:font="Wingdings" w:char="F0E0"/>
      </w:r>
      <w:r>
        <w:t xml:space="preserve"> Right Click </w:t>
      </w:r>
      <w:r w:rsidRPr="00D35391">
        <w:rPr>
          <w:b/>
          <w:bCs/>
        </w:rPr>
        <w:t>Command Prompt</w:t>
      </w:r>
      <w:r w:rsidR="00D35391" w:rsidRPr="00D35391">
        <w:t xml:space="preserve"> </w:t>
      </w:r>
      <w:r w:rsidR="00D35391" w:rsidRPr="00D35391">
        <w:sym w:font="Wingdings" w:char="F0E0"/>
      </w:r>
      <w:r w:rsidRPr="00D35391">
        <w:t xml:space="preserve"> C</w:t>
      </w:r>
      <w:r>
        <w:t xml:space="preserve">lick </w:t>
      </w:r>
      <w:r w:rsidRPr="00D35391">
        <w:rPr>
          <w:b/>
          <w:bCs/>
        </w:rPr>
        <w:t xml:space="preserve">Run as </w:t>
      </w:r>
      <w:r w:rsidR="00795895" w:rsidRPr="00D35391">
        <w:rPr>
          <w:b/>
          <w:bCs/>
        </w:rPr>
        <w:t>a</w:t>
      </w:r>
      <w:r w:rsidRPr="00D35391">
        <w:rPr>
          <w:b/>
          <w:bCs/>
        </w:rPr>
        <w:t>dministrator</w:t>
      </w:r>
      <w:r>
        <w:t>.</w:t>
      </w:r>
    </w:p>
    <w:p w14:paraId="25E82FC5" w14:textId="77777777" w:rsidR="00795895" w:rsidRDefault="005D47F4" w:rsidP="0040707E">
      <w:pPr>
        <w:ind w:left="360"/>
      </w:pPr>
      <w:r>
        <w:t>The title bar of the command prompt window varies wit</w:t>
      </w:r>
      <w:r w:rsidR="00513851">
        <w:t>h different versions of Windows</w:t>
      </w:r>
      <w:r>
        <w:t xml:space="preserve"> and depends on the user name of the person currently logged in, for example: C:\Users\James Clark&gt; The command prompt indicates the working drive (drive C:) and the working directory (for example, the </w:t>
      </w:r>
      <w:r w:rsidR="00F561EB">
        <w:t>C:\Windows</w:t>
      </w:r>
      <w:r>
        <w:t>\</w:t>
      </w:r>
      <w:r w:rsidR="00F561EB">
        <w:t>System32</w:t>
      </w:r>
      <w:r>
        <w:t xml:space="preserve"> directory). Commands issued from this prompt apply to this folder unless you indicate otherwise.</w:t>
      </w:r>
    </w:p>
    <w:p w14:paraId="4F8C967A" w14:textId="77777777" w:rsidR="00A51515" w:rsidRDefault="00814B75" w:rsidP="00976A3A">
      <w:pPr>
        <w:pStyle w:val="ListParagraph"/>
        <w:numPr>
          <w:ilvl w:val="0"/>
          <w:numId w:val="4"/>
        </w:numPr>
      </w:pPr>
      <w:r>
        <w:t xml:space="preserve">Type </w:t>
      </w:r>
      <w:r w:rsidRPr="00814B75">
        <w:rPr>
          <w:b/>
        </w:rPr>
        <w:t>dir</w:t>
      </w:r>
      <w:r w:rsidR="005D47F4">
        <w:t xml:space="preserve"> and press Enter.</w:t>
      </w:r>
    </w:p>
    <w:p w14:paraId="577D4E10" w14:textId="29CB6C16" w:rsidR="000500BF" w:rsidRDefault="00814B75" w:rsidP="00A51515">
      <w:pPr>
        <w:ind w:left="360"/>
      </w:pPr>
      <w:r w:rsidRPr="00A51515">
        <w:rPr>
          <w:b/>
          <w:bCs/>
        </w:rPr>
        <w:t>dir</w:t>
      </w:r>
      <w:r w:rsidR="005D47F4">
        <w:t xml:space="preserve"> is the command used to list a directory’s contents. If the list of files and directories that </w:t>
      </w:r>
      <w:r>
        <w:t>dir</w:t>
      </w:r>
      <w:r w:rsidR="005D47F4">
        <w:t xml:space="preserve"> displays is too large to fit </w:t>
      </w:r>
      <w:r w:rsidR="00031B0C">
        <w:t>on</w:t>
      </w:r>
      <w:r w:rsidR="005D47F4">
        <w:t xml:space="preserve"> one screen, you see only the last few entries. Entries with the</w:t>
      </w:r>
      <w:r w:rsidR="00026E8A">
        <w:t xml:space="preserve"> </w:t>
      </w:r>
      <w:r w:rsidR="005A0366">
        <w:t xml:space="preserve">&lt;DIR&gt; </w:t>
      </w:r>
      <w:r w:rsidR="005D47F4">
        <w:t>label indicate that they are directories (folders), which can contain files or other directories. Also listed for each directory and file are the time and date it was created, and the number of bytes a file contains. (This information is displayed differently depending on which version of Windows you’re using.) The last two lines in the list summarize the number of files and directories in the current directory, the space they consume, and the free space available on the drive.</w:t>
      </w:r>
    </w:p>
    <w:p w14:paraId="7D28B02C" w14:textId="77777777" w:rsidR="006D6934" w:rsidRPr="00323AD2" w:rsidRDefault="006D6934" w:rsidP="00976A3A">
      <w:pPr>
        <w:pStyle w:val="ListParagraph"/>
        <w:numPr>
          <w:ilvl w:val="0"/>
          <w:numId w:val="4"/>
        </w:numPr>
      </w:pPr>
      <w:r w:rsidRPr="006D6934">
        <w:rPr>
          <w:b/>
        </w:rPr>
        <w:t>Insert a screenshot:</w:t>
      </w:r>
    </w:p>
    <w:sdt>
      <w:sdtPr>
        <w:rPr>
          <w:rStyle w:val="Red0"/>
        </w:rPr>
        <w:id w:val="1172533013"/>
        <w:placeholder>
          <w:docPart w:val="951319D22C844D93BFCB122769778CD6"/>
        </w:placeholder>
        <w:showingPlcHdr/>
      </w:sdtPr>
      <w:sdtEndPr>
        <w:rPr>
          <w:rStyle w:val="Red0"/>
        </w:rPr>
      </w:sdtEndPr>
      <w:sdtContent>
        <w:p w14:paraId="1CFB8B90" w14:textId="77777777" w:rsidR="006D3751" w:rsidRDefault="006D3751" w:rsidP="006D3751">
          <w:pPr>
            <w:rPr>
              <w:rStyle w:val="Red0"/>
            </w:rPr>
          </w:pPr>
          <w:r>
            <w:rPr>
              <w:rStyle w:val="PlaceholderText"/>
              <w:color w:val="FF0000"/>
            </w:rPr>
            <w:t>Click or tap here to enter text.</w:t>
          </w:r>
        </w:p>
      </w:sdtContent>
    </w:sdt>
    <w:p w14:paraId="7925C549" w14:textId="77777777" w:rsidR="009B3F27" w:rsidRDefault="005D47F4" w:rsidP="009B3F27">
      <w:r>
        <w:t>As you’ll see in the next set of steps, there are two ways to view any files that aren’t displayed because of the length of the list and the window size. To learn more about displaying lists of files in the command-line environment, perform the following steps:</w:t>
      </w:r>
    </w:p>
    <w:p w14:paraId="05AC4289" w14:textId="77777777" w:rsidR="00570776" w:rsidRDefault="00A516AA" w:rsidP="00976A3A">
      <w:pPr>
        <w:pStyle w:val="ListParagraph"/>
        <w:numPr>
          <w:ilvl w:val="0"/>
          <w:numId w:val="5"/>
        </w:numPr>
      </w:pPr>
      <w:r>
        <w:t xml:space="preserve">Type </w:t>
      </w:r>
      <w:r w:rsidRPr="00A516AA">
        <w:rPr>
          <w:b/>
        </w:rPr>
        <w:t>dir</w:t>
      </w:r>
      <w:r w:rsidR="00543D89" w:rsidRPr="00A516AA">
        <w:rPr>
          <w:b/>
        </w:rPr>
        <w:t xml:space="preserve"> /?</w:t>
      </w:r>
      <w:r w:rsidR="00543D89" w:rsidRPr="00543D89">
        <w:t xml:space="preserve"> and press Enter to display Help information for the directory command.</w:t>
      </w:r>
    </w:p>
    <w:p w14:paraId="45C5693B" w14:textId="751A1BDF" w:rsidR="001C71C7" w:rsidRDefault="00543D89" w:rsidP="00570776">
      <w:pPr>
        <w:ind w:left="360"/>
      </w:pPr>
      <w:r w:rsidRPr="00543D89">
        <w:t>You can view Help information for any command by entering the command followed by the /? parameter (also called a “switch”).</w:t>
      </w:r>
    </w:p>
    <w:p w14:paraId="4162E02A" w14:textId="77777777" w:rsidR="001C71C7" w:rsidRPr="00385339" w:rsidRDefault="002D7EE1" w:rsidP="00976A3A">
      <w:pPr>
        <w:pStyle w:val="ListParagraph"/>
        <w:numPr>
          <w:ilvl w:val="0"/>
          <w:numId w:val="5"/>
        </w:numPr>
      </w:pPr>
      <w:r>
        <w:t xml:space="preserve">Type </w:t>
      </w:r>
      <w:r w:rsidRPr="002D7EE1">
        <w:rPr>
          <w:b/>
        </w:rPr>
        <w:t>dir /w</w:t>
      </w:r>
      <w:r w:rsidR="00543D89" w:rsidRPr="00543D89">
        <w:t xml:space="preserve"> an</w:t>
      </w:r>
      <w:r w:rsidR="001C71C7">
        <w:t xml:space="preserve">d press Enter. </w:t>
      </w:r>
      <w:r w:rsidR="001C71C7" w:rsidRPr="00385339">
        <w:rPr>
          <w:b/>
        </w:rPr>
        <w:t>What happened?</w:t>
      </w:r>
    </w:p>
    <w:bookmarkStart w:id="0" w:name="_Hlk507355239" w:displacedByCustomXml="next"/>
    <w:sdt>
      <w:sdtPr>
        <w:rPr>
          <w:rStyle w:val="RED"/>
        </w:rPr>
        <w:id w:val="-1606571678"/>
        <w:placeholder>
          <w:docPart w:val="DefaultPlaceholder_-1854013440"/>
        </w:placeholder>
        <w:showingPlcHdr/>
      </w:sdtPr>
      <w:sdtEndPr>
        <w:rPr>
          <w:rStyle w:val="DefaultParagraphFont"/>
          <w:color w:val="auto"/>
        </w:rPr>
      </w:sdtEndPr>
      <w:sdtContent>
        <w:p w14:paraId="093E7C09" w14:textId="77777777" w:rsidR="00385339" w:rsidRDefault="000F5256" w:rsidP="00385339">
          <w:r w:rsidRPr="000F5256">
            <w:rPr>
              <w:rStyle w:val="PlaceholderText"/>
              <w:color w:val="FF0000"/>
            </w:rPr>
            <w:t>Click or tap here to enter text.</w:t>
          </w:r>
        </w:p>
      </w:sdtContent>
    </w:sdt>
    <w:bookmarkEnd w:id="0" w:displacedByCustomXml="prev"/>
    <w:p w14:paraId="3D291167" w14:textId="77777777" w:rsidR="00A55EA9" w:rsidRPr="00385339" w:rsidRDefault="00543D89" w:rsidP="00976A3A">
      <w:pPr>
        <w:pStyle w:val="ListParagraph"/>
        <w:numPr>
          <w:ilvl w:val="0"/>
          <w:numId w:val="5"/>
        </w:numPr>
      </w:pPr>
      <w:r w:rsidRPr="00543D89">
        <w:t xml:space="preserve">Type </w:t>
      </w:r>
      <w:r w:rsidR="001542D6" w:rsidRPr="001542D6">
        <w:rPr>
          <w:b/>
        </w:rPr>
        <w:t>dir</w:t>
      </w:r>
      <w:r w:rsidRPr="001542D6">
        <w:rPr>
          <w:b/>
        </w:rPr>
        <w:t xml:space="preserve"> /</w:t>
      </w:r>
      <w:r w:rsidR="001542D6" w:rsidRPr="001542D6">
        <w:rPr>
          <w:b/>
        </w:rPr>
        <w:t>p</w:t>
      </w:r>
      <w:r w:rsidRPr="00543D89">
        <w:t xml:space="preserve"> and press Enter. </w:t>
      </w:r>
      <w:r w:rsidRPr="00385339">
        <w:rPr>
          <w:b/>
        </w:rPr>
        <w:t>What happened?</w:t>
      </w:r>
    </w:p>
    <w:sdt>
      <w:sdtPr>
        <w:rPr>
          <w:rStyle w:val="RED"/>
        </w:rPr>
        <w:id w:val="1746454040"/>
        <w:placeholder>
          <w:docPart w:val="B07C330CFB0948F0BB82102BDA728252"/>
        </w:placeholder>
        <w:showingPlcHdr/>
      </w:sdtPr>
      <w:sdtEndPr>
        <w:rPr>
          <w:rStyle w:val="DefaultParagraphFont"/>
          <w:color w:val="auto"/>
        </w:rPr>
      </w:sdtEndPr>
      <w:sdtContent>
        <w:p w14:paraId="6B8D75BB" w14:textId="77777777" w:rsidR="000F5256" w:rsidRDefault="000F5256" w:rsidP="000F5256">
          <w:pPr>
            <w:rPr>
              <w:rStyle w:val="RED"/>
            </w:rPr>
          </w:pPr>
          <w:r w:rsidRPr="000F5256">
            <w:rPr>
              <w:rStyle w:val="PlaceholderText"/>
              <w:color w:val="FF0000"/>
            </w:rPr>
            <w:t>Click or tap here to enter text.</w:t>
          </w:r>
        </w:p>
      </w:sdtContent>
    </w:sdt>
    <w:p w14:paraId="4E15AAD9" w14:textId="77777777" w:rsidR="0091057B" w:rsidRPr="00836745" w:rsidRDefault="00543D89" w:rsidP="00976A3A">
      <w:pPr>
        <w:pStyle w:val="ListParagraph"/>
        <w:numPr>
          <w:ilvl w:val="0"/>
          <w:numId w:val="5"/>
        </w:numPr>
      </w:pPr>
      <w:r w:rsidRPr="00543D89">
        <w:t xml:space="preserve">Type </w:t>
      </w:r>
      <w:r w:rsidR="00312F7E" w:rsidRPr="00312F7E">
        <w:rPr>
          <w:b/>
        </w:rPr>
        <w:t>dir</w:t>
      </w:r>
      <w:r w:rsidRPr="00543D89">
        <w:t xml:space="preserve"> and press Enter. </w:t>
      </w:r>
      <w:r w:rsidRPr="00836745">
        <w:rPr>
          <w:b/>
        </w:rPr>
        <w:t>Did you see what you were expecting</w:t>
      </w:r>
      <w:r w:rsidR="00522AEB">
        <w:rPr>
          <w:b/>
        </w:rPr>
        <w:t>?</w:t>
      </w:r>
    </w:p>
    <w:sdt>
      <w:sdtPr>
        <w:rPr>
          <w:rStyle w:val="RED"/>
        </w:rPr>
        <w:id w:val="-627325253"/>
        <w:placeholder>
          <w:docPart w:val="591B6483E8254E73BA62FD8D1FD12AD0"/>
        </w:placeholder>
        <w:showingPlcHdr/>
      </w:sdtPr>
      <w:sdtEndPr>
        <w:rPr>
          <w:rStyle w:val="DefaultParagraphFont"/>
          <w:color w:val="auto"/>
        </w:rPr>
      </w:sdtEndPr>
      <w:sdtContent>
        <w:p w14:paraId="30483128" w14:textId="77777777" w:rsidR="00E56B23" w:rsidRDefault="00E56B23" w:rsidP="00E56B23">
          <w:pPr>
            <w:rPr>
              <w:rStyle w:val="RED"/>
            </w:rPr>
          </w:pPr>
          <w:r w:rsidRPr="000F5256">
            <w:rPr>
              <w:rStyle w:val="PlaceholderText"/>
              <w:color w:val="FF0000"/>
            </w:rPr>
            <w:t>Click or tap here to enter text.</w:t>
          </w:r>
        </w:p>
      </w:sdtContent>
    </w:sdt>
    <w:p w14:paraId="5C929BB4" w14:textId="77777777" w:rsidR="00836745" w:rsidRPr="00836745" w:rsidRDefault="00836745" w:rsidP="00976A3A">
      <w:pPr>
        <w:pStyle w:val="ListParagraph"/>
        <w:numPr>
          <w:ilvl w:val="0"/>
          <w:numId w:val="5"/>
        </w:numPr>
      </w:pPr>
      <w:r w:rsidRPr="006D6934">
        <w:rPr>
          <w:b/>
        </w:rPr>
        <w:t>Insert a screenshot:</w:t>
      </w:r>
    </w:p>
    <w:sdt>
      <w:sdtPr>
        <w:rPr>
          <w:rStyle w:val="Red0"/>
        </w:rPr>
        <w:id w:val="-1365136173"/>
        <w:placeholder>
          <w:docPart w:val="654142BB593F43F4BF8E1D17367A37C1"/>
        </w:placeholder>
        <w:showingPlcHdr/>
      </w:sdtPr>
      <w:sdtEndPr>
        <w:rPr>
          <w:rStyle w:val="Red0"/>
        </w:rPr>
      </w:sdtEndPr>
      <w:sdtContent>
        <w:p w14:paraId="7F6C2FDD" w14:textId="77777777" w:rsidR="00C86F7A" w:rsidRDefault="00C86F7A" w:rsidP="00C86F7A">
          <w:pPr>
            <w:rPr>
              <w:rStyle w:val="Red0"/>
            </w:rPr>
          </w:pPr>
          <w:r>
            <w:rPr>
              <w:rStyle w:val="PlaceholderText"/>
              <w:color w:val="FF0000"/>
            </w:rPr>
            <w:t>Click or tap here to enter text.</w:t>
          </w:r>
        </w:p>
      </w:sdtContent>
    </w:sdt>
    <w:p w14:paraId="74752B91" w14:textId="77777777" w:rsidR="0091057B" w:rsidRDefault="00543D89" w:rsidP="00976A3A">
      <w:pPr>
        <w:pStyle w:val="ListParagraph"/>
        <w:numPr>
          <w:ilvl w:val="0"/>
          <w:numId w:val="5"/>
        </w:numPr>
      </w:pPr>
      <w:r w:rsidRPr="00543D89">
        <w:t xml:space="preserve">Change </w:t>
      </w:r>
      <w:r w:rsidR="004B0537">
        <w:t xml:space="preserve">back to the C: drive by typing </w:t>
      </w:r>
      <w:r w:rsidR="004B0537" w:rsidRPr="004B0537">
        <w:rPr>
          <w:b/>
        </w:rPr>
        <w:t>c</w:t>
      </w:r>
      <w:r w:rsidRPr="004B0537">
        <w:rPr>
          <w:b/>
        </w:rPr>
        <w:t>:</w:t>
      </w:r>
      <w:r w:rsidRPr="00543D89">
        <w:t xml:space="preserve"> and then pressing Enter.</w:t>
      </w:r>
    </w:p>
    <w:p w14:paraId="4E15444C" w14:textId="77777777" w:rsidR="007F5B22" w:rsidRPr="002A5F98" w:rsidRDefault="00543D89" w:rsidP="00976A3A">
      <w:pPr>
        <w:pStyle w:val="ListParagraph"/>
        <w:numPr>
          <w:ilvl w:val="0"/>
          <w:numId w:val="5"/>
        </w:numPr>
      </w:pPr>
      <w:r w:rsidRPr="00543D89">
        <w:t xml:space="preserve">Type </w:t>
      </w:r>
      <w:r w:rsidR="00997DC3" w:rsidRPr="00255B10">
        <w:rPr>
          <w:b/>
        </w:rPr>
        <w:t>dir</w:t>
      </w:r>
      <w:r w:rsidRPr="00255B10">
        <w:rPr>
          <w:b/>
        </w:rPr>
        <w:t xml:space="preserve"> </w:t>
      </w:r>
      <w:r w:rsidR="00255B10" w:rsidRPr="00255B10">
        <w:rPr>
          <w:b/>
        </w:rPr>
        <w:t>c:\t</w:t>
      </w:r>
      <w:r w:rsidRPr="00255B10">
        <w:rPr>
          <w:b/>
        </w:rPr>
        <w:t>ools</w:t>
      </w:r>
      <w:r w:rsidRPr="00543D89">
        <w:t xml:space="preserve"> and press Enter. This command tells the computer to list the contents of a spec</w:t>
      </w:r>
      <w:r w:rsidR="00796C64">
        <w:t xml:space="preserve">ific directory without </w:t>
      </w:r>
      <w:r w:rsidRPr="00543D89">
        <w:t>changing to that directory. I</w:t>
      </w:r>
      <w:r>
        <w:t xml:space="preserve">n the resulting file list, you should see the file you created earlier, </w:t>
      </w:r>
      <w:r w:rsidRPr="002A5F98">
        <w:rPr>
          <w:b/>
          <w:bCs/>
        </w:rPr>
        <w:t>Deleteme.txt</w:t>
      </w:r>
    </w:p>
    <w:p w14:paraId="20EA03BC" w14:textId="77777777" w:rsidR="002A5F98" w:rsidRPr="00836745" w:rsidRDefault="002A5F98" w:rsidP="00976A3A">
      <w:pPr>
        <w:pStyle w:val="ListParagraph"/>
        <w:numPr>
          <w:ilvl w:val="0"/>
          <w:numId w:val="5"/>
        </w:numPr>
      </w:pPr>
      <w:r w:rsidRPr="006D6934">
        <w:rPr>
          <w:b/>
        </w:rPr>
        <w:t>Insert a screenshot:</w:t>
      </w:r>
    </w:p>
    <w:sdt>
      <w:sdtPr>
        <w:rPr>
          <w:rStyle w:val="Red0"/>
        </w:rPr>
        <w:id w:val="1438869904"/>
        <w:placeholder>
          <w:docPart w:val="F149FC0743FF4CDBA1ECEC888C2C9436"/>
        </w:placeholder>
        <w:showingPlcHdr/>
      </w:sdtPr>
      <w:sdtEndPr>
        <w:rPr>
          <w:rStyle w:val="Red0"/>
        </w:rPr>
      </w:sdtEndPr>
      <w:sdtContent>
        <w:p w14:paraId="4C9DFAE5" w14:textId="77777777" w:rsidR="002A5F98" w:rsidRDefault="002A5F98" w:rsidP="002A5F98">
          <w:r w:rsidRPr="002A5F98">
            <w:rPr>
              <w:rStyle w:val="PlaceholderText"/>
              <w:color w:val="FF0000"/>
            </w:rPr>
            <w:t>Click or tap here to enter text.</w:t>
          </w:r>
        </w:p>
      </w:sdtContent>
    </w:sdt>
    <w:p w14:paraId="63AEF47D" w14:textId="18069198" w:rsidR="00ED7D0C" w:rsidRDefault="00D00E16" w:rsidP="00D00E16">
      <w:pPr>
        <w:pStyle w:val="Heading1"/>
      </w:pPr>
      <w:r>
        <w:t>D</w:t>
      </w:r>
      <w:r w:rsidR="00ED7D0C">
        <w:t xml:space="preserve">elete a </w:t>
      </w:r>
      <w:r>
        <w:t>F</w:t>
      </w:r>
      <w:r w:rsidR="00ED7D0C">
        <w:t xml:space="preserve">ile </w:t>
      </w:r>
      <w:r w:rsidR="008E5B11">
        <w:t>f</w:t>
      </w:r>
      <w:r w:rsidR="00ED7D0C">
        <w:t xml:space="preserve">rom the </w:t>
      </w:r>
      <w:r>
        <w:t>C</w:t>
      </w:r>
      <w:r w:rsidR="00ED7D0C">
        <w:t xml:space="preserve">ommand </w:t>
      </w:r>
      <w:r>
        <w:t>P</w:t>
      </w:r>
      <w:r w:rsidR="00ED7D0C">
        <w:t>rompt</w:t>
      </w:r>
    </w:p>
    <w:p w14:paraId="5AA2AE1C" w14:textId="6E00DBBF" w:rsidR="00435F6E" w:rsidRPr="00435F6E" w:rsidRDefault="00502BD1" w:rsidP="00976A3A">
      <w:pPr>
        <w:pStyle w:val="ListParagraph"/>
        <w:numPr>
          <w:ilvl w:val="0"/>
          <w:numId w:val="6"/>
        </w:numPr>
      </w:pPr>
      <w:r>
        <w:t>Use</w:t>
      </w:r>
      <w:r w:rsidR="004B519A">
        <w:t xml:space="preserve"> </w:t>
      </w:r>
      <w:r w:rsidRPr="00502BD1">
        <w:rPr>
          <w:b/>
          <w:bCs/>
        </w:rPr>
        <w:t xml:space="preserve">cd </w:t>
      </w:r>
      <w:r w:rsidR="004B519A" w:rsidRPr="00502BD1">
        <w:rPr>
          <w:b/>
          <w:bCs/>
        </w:rPr>
        <w:t>c:\</w:t>
      </w:r>
      <w:r w:rsidRPr="00502BD1">
        <w:t xml:space="preserve"> to change to the root of your main hard drive.</w:t>
      </w:r>
    </w:p>
    <w:p w14:paraId="78BC6DF6" w14:textId="77777777" w:rsidR="00435F6E" w:rsidRDefault="00435F6E" w:rsidP="00976A3A">
      <w:pPr>
        <w:pStyle w:val="ListParagraph"/>
        <w:numPr>
          <w:ilvl w:val="0"/>
          <w:numId w:val="6"/>
        </w:numPr>
      </w:pPr>
      <w:r>
        <w:t>T</w:t>
      </w:r>
      <w:r w:rsidR="00ED7D0C">
        <w:t xml:space="preserve">ype </w:t>
      </w:r>
      <w:r w:rsidR="007B154E" w:rsidRPr="007B154E">
        <w:rPr>
          <w:b/>
        </w:rPr>
        <w:t>del</w:t>
      </w:r>
      <w:r w:rsidR="00ED7D0C" w:rsidRPr="007B154E">
        <w:rPr>
          <w:b/>
        </w:rPr>
        <w:t xml:space="preserve"> Deleteme.txt</w:t>
      </w:r>
      <w:r w:rsidR="00ED7D0C">
        <w:t xml:space="preserve"> and press Enter to instruct the computer to delete that file.</w:t>
      </w:r>
    </w:p>
    <w:p w14:paraId="49E63C52" w14:textId="6FD36E8D" w:rsidR="00B13A76" w:rsidRDefault="00ED7D0C" w:rsidP="00435F6E">
      <w:r>
        <w:t xml:space="preserve">You’ll see a message stating that the file couldn’t be found because the system assumes that commands refer to the working directory unless a specific path is given. </w:t>
      </w:r>
    </w:p>
    <w:p w14:paraId="20A4F89F" w14:textId="77777777" w:rsidR="00ED7D0C" w:rsidRDefault="00ED7D0C" w:rsidP="00976A3A">
      <w:pPr>
        <w:pStyle w:val="ListParagraph"/>
        <w:numPr>
          <w:ilvl w:val="0"/>
          <w:numId w:val="6"/>
        </w:numPr>
        <w:rPr>
          <w:b/>
        </w:rPr>
      </w:pPr>
      <w:r w:rsidRPr="00B13A76">
        <w:rPr>
          <w:b/>
        </w:rPr>
        <w:t>What c</w:t>
      </w:r>
      <w:r w:rsidR="00B13A76" w:rsidRPr="00B13A76">
        <w:rPr>
          <w:b/>
        </w:rPr>
        <w:t>om</w:t>
      </w:r>
      <w:r w:rsidRPr="00B13A76">
        <w:rPr>
          <w:b/>
        </w:rPr>
        <w:t>mand could you use to delete the file without changing to that directory?</w:t>
      </w:r>
      <w:r w:rsidR="00D97D70">
        <w:rPr>
          <w:b/>
        </w:rPr>
        <w:t xml:space="preserve"> (Use the full path.)</w:t>
      </w:r>
    </w:p>
    <w:sdt>
      <w:sdtPr>
        <w:rPr>
          <w:rStyle w:val="RED"/>
        </w:rPr>
        <w:id w:val="-2102403938"/>
        <w:placeholder>
          <w:docPart w:val="42988F905C2641FBAF33E59A19CBBF12"/>
        </w:placeholder>
        <w:showingPlcHdr/>
      </w:sdtPr>
      <w:sdtEndPr>
        <w:rPr>
          <w:rStyle w:val="DefaultParagraphFont"/>
          <w:color w:val="auto"/>
        </w:rPr>
      </w:sdtEndPr>
      <w:sdtContent>
        <w:p w14:paraId="73E2B5A3" w14:textId="77777777" w:rsidR="00EA252C" w:rsidRDefault="00EA252C" w:rsidP="00EA252C">
          <w:pPr>
            <w:rPr>
              <w:rStyle w:val="RED"/>
            </w:rPr>
          </w:pPr>
          <w:r w:rsidRPr="000F5256">
            <w:rPr>
              <w:rStyle w:val="PlaceholderText"/>
              <w:color w:val="FF0000"/>
            </w:rPr>
            <w:t>Click or tap here to enter text.</w:t>
          </w:r>
        </w:p>
      </w:sdtContent>
    </w:sdt>
    <w:p w14:paraId="5B5F322A" w14:textId="77777777" w:rsidR="00ED7D0C" w:rsidRDefault="00EC70F8" w:rsidP="00976A3A">
      <w:pPr>
        <w:pStyle w:val="ListParagraph"/>
        <w:numPr>
          <w:ilvl w:val="0"/>
          <w:numId w:val="6"/>
        </w:numPr>
      </w:pPr>
      <w:r>
        <w:t>T</w:t>
      </w:r>
      <w:r w:rsidR="00ED7D0C">
        <w:t>he current prompt should be C:\&gt;. The \ in the command you typed indicates the root directory.</w:t>
      </w:r>
    </w:p>
    <w:p w14:paraId="6E144A26" w14:textId="77777777" w:rsidR="00ED7D0C" w:rsidRDefault="00ED7D0C" w:rsidP="00976A3A">
      <w:pPr>
        <w:pStyle w:val="ListParagraph"/>
        <w:numPr>
          <w:ilvl w:val="0"/>
          <w:numId w:val="6"/>
        </w:numPr>
      </w:pPr>
      <w:r>
        <w:t xml:space="preserve">Type </w:t>
      </w:r>
      <w:r w:rsidR="000A6A65" w:rsidRPr="000A6A65">
        <w:rPr>
          <w:b/>
        </w:rPr>
        <w:t>cd</w:t>
      </w:r>
      <w:r w:rsidRPr="000A6A65">
        <w:rPr>
          <w:b/>
        </w:rPr>
        <w:t xml:space="preserve"> </w:t>
      </w:r>
      <w:r w:rsidR="000A6A65" w:rsidRPr="000A6A65">
        <w:rPr>
          <w:b/>
        </w:rPr>
        <w:t>t</w:t>
      </w:r>
      <w:r w:rsidRPr="000A6A65">
        <w:rPr>
          <w:b/>
        </w:rPr>
        <w:t>ools</w:t>
      </w:r>
      <w:r>
        <w:t xml:space="preserve"> and press Enter. The prompt now ends with “Tools&gt;” (indicating that Tools is the current working directory).</w:t>
      </w:r>
    </w:p>
    <w:p w14:paraId="7A67216E" w14:textId="77777777" w:rsidR="00383CC0" w:rsidRDefault="00ED7D0C" w:rsidP="00976A3A">
      <w:pPr>
        <w:pStyle w:val="ListParagraph"/>
        <w:numPr>
          <w:ilvl w:val="0"/>
          <w:numId w:val="6"/>
        </w:numPr>
      </w:pPr>
      <w:r>
        <w:t xml:space="preserve">Now type </w:t>
      </w:r>
      <w:r w:rsidR="009B6645" w:rsidRPr="009B6645">
        <w:rPr>
          <w:b/>
        </w:rPr>
        <w:t>del</w:t>
      </w:r>
      <w:r w:rsidRPr="009B6645">
        <w:rPr>
          <w:b/>
        </w:rPr>
        <w:t xml:space="preserve"> Deleteme.txt /p</w:t>
      </w:r>
      <w:r>
        <w:t xml:space="preserve"> and press Enter.</w:t>
      </w:r>
      <w:r w:rsidR="00F35FC1">
        <w:br/>
      </w:r>
      <w:r>
        <w:t>You’re prompted to type Y for Yes or N for No to confirm the deletion.</w:t>
      </w:r>
    </w:p>
    <w:p w14:paraId="1B6D8C4B" w14:textId="142C167B" w:rsidR="0055332F" w:rsidRDefault="00CD7970" w:rsidP="00383CC0">
      <w:pPr>
        <w:ind w:left="360"/>
      </w:pPr>
      <w:r w:rsidRPr="00383CC0">
        <w:rPr>
          <w:b/>
          <w:bCs/>
        </w:rPr>
        <w:lastRenderedPageBreak/>
        <w:t>NOTE:</w:t>
      </w:r>
      <w:r>
        <w:t xml:space="preserve"> </w:t>
      </w:r>
      <w:r w:rsidR="00ED7D0C">
        <w:t>If you don’t enter the /p switch (which means “prompt for verification”), the file is deleted automatically without a confirmation message. It’s a good practice to use this /p switch, especially when deleting multiple files with wildcard characters. Also, when you delete a file from the command line, the file doesn’t go to the Recycle Bin, as it would if you deleted it in File Explorer.</w:t>
      </w:r>
      <w:r w:rsidR="0055332F">
        <w:t xml:space="preserve"> Because deletion from the command line bypasses </w:t>
      </w:r>
      <w:r w:rsidR="0055332F" w:rsidRPr="0055332F">
        <w:t>the Recycle Bin, recovering accidentally dele</w:t>
      </w:r>
      <w:r w:rsidR="0055332F">
        <w:t>ted files is more difficult.</w:t>
      </w:r>
    </w:p>
    <w:p w14:paraId="54ABCFB8" w14:textId="307EFAAC" w:rsidR="00341147" w:rsidRDefault="0055332F" w:rsidP="00976A3A">
      <w:pPr>
        <w:pStyle w:val="ListParagraph"/>
        <w:numPr>
          <w:ilvl w:val="0"/>
          <w:numId w:val="6"/>
        </w:numPr>
      </w:pPr>
      <w:r w:rsidRPr="0055332F">
        <w:t xml:space="preserve">Type </w:t>
      </w:r>
      <w:r w:rsidRPr="00CF3F7B">
        <w:rPr>
          <w:b/>
          <w:bCs/>
        </w:rPr>
        <w:t>Y</w:t>
      </w:r>
      <w:r w:rsidRPr="0055332F">
        <w:t xml:space="preserve"> and press Enter to delete the Deleteme.txt file. You’re returned to the Tools directory. </w:t>
      </w:r>
    </w:p>
    <w:p w14:paraId="126377A5" w14:textId="7275637A" w:rsidR="00F35FC1" w:rsidRPr="00F35FC1" w:rsidRDefault="00F35FC1" w:rsidP="00976A3A">
      <w:pPr>
        <w:pStyle w:val="ListParagraph"/>
        <w:numPr>
          <w:ilvl w:val="0"/>
          <w:numId w:val="6"/>
        </w:numPr>
        <w:rPr>
          <w:b/>
          <w:bCs/>
        </w:rPr>
      </w:pPr>
      <w:r w:rsidRPr="00F35FC1">
        <w:rPr>
          <w:b/>
          <w:bCs/>
        </w:rPr>
        <w:t>Insert a screenshot:</w:t>
      </w:r>
    </w:p>
    <w:sdt>
      <w:sdtPr>
        <w:rPr>
          <w:rStyle w:val="RED"/>
        </w:rPr>
        <w:id w:val="-592087506"/>
        <w:placeholder>
          <w:docPart w:val="FC1CBE4CDBA54DA8AD2B3BCCD8EA1A9E"/>
        </w:placeholder>
        <w:showingPlcHdr/>
      </w:sdtPr>
      <w:sdtEndPr>
        <w:rPr>
          <w:rStyle w:val="DefaultParagraphFont"/>
          <w:color w:val="auto"/>
        </w:rPr>
      </w:sdtEndPr>
      <w:sdtContent>
        <w:p w14:paraId="0565FAF6" w14:textId="77777777" w:rsidR="00F35FC1" w:rsidRDefault="00F35FC1" w:rsidP="00F35FC1">
          <w:pPr>
            <w:rPr>
              <w:rStyle w:val="RED"/>
            </w:rPr>
          </w:pPr>
          <w:r w:rsidRPr="00F35FC1">
            <w:rPr>
              <w:rStyle w:val="PlaceholderText"/>
              <w:color w:val="FF0000"/>
            </w:rPr>
            <w:t>Click or tap here to enter text.</w:t>
          </w:r>
        </w:p>
      </w:sdtContent>
    </w:sdt>
    <w:p w14:paraId="5E4CA1B4" w14:textId="77777777" w:rsidR="00744BD4" w:rsidRDefault="0055332F" w:rsidP="00341147">
      <w:r w:rsidRPr="0055332F">
        <w:t>To display certain files in a directory, you can use an asterisk (*) or a question mark (?) as wildcard characters. Wildcard characters are placeholders that represent other unspecified characters. The asterisk can represent one or more characters, and the question mark represents any single character. The asterisk is the most useful wildcard, so it’s the one you’ll encounter most often.</w:t>
      </w:r>
      <w:r w:rsidR="00744BD4">
        <w:t xml:space="preserve"> *.* means to show all files.</w:t>
      </w:r>
    </w:p>
    <w:p w14:paraId="3CE46AC1" w14:textId="77777777" w:rsidR="00341147" w:rsidRDefault="0055332F" w:rsidP="00341147">
      <w:r w:rsidRPr="0055332F">
        <w:t>To learn more, follow these steps:</w:t>
      </w:r>
    </w:p>
    <w:p w14:paraId="21E04B54" w14:textId="77777777" w:rsidR="0071732C" w:rsidRPr="00CD48C6" w:rsidRDefault="004614DB" w:rsidP="00896BDF">
      <w:pPr>
        <w:pStyle w:val="ListParagraph"/>
        <w:numPr>
          <w:ilvl w:val="0"/>
          <w:numId w:val="9"/>
        </w:numPr>
      </w:pPr>
      <w:r>
        <w:t xml:space="preserve">Go to the </w:t>
      </w:r>
      <w:r w:rsidR="000B2B86" w:rsidRPr="00896BDF">
        <w:rPr>
          <w:b/>
        </w:rPr>
        <w:t>\</w:t>
      </w:r>
      <w:r w:rsidRPr="00896BDF">
        <w:rPr>
          <w:b/>
        </w:rPr>
        <w:t>Windows</w:t>
      </w:r>
      <w:r w:rsidR="001377BF" w:rsidRPr="00896BDF">
        <w:rPr>
          <w:b/>
        </w:rPr>
        <w:t>\system32</w:t>
      </w:r>
      <w:r>
        <w:t xml:space="preserve"> </w:t>
      </w:r>
      <w:r w:rsidR="0055332F" w:rsidRPr="0055332F">
        <w:t xml:space="preserve">directory. </w:t>
      </w:r>
      <w:r w:rsidR="0055332F" w:rsidRPr="00896BDF">
        <w:rPr>
          <w:b/>
        </w:rPr>
        <w:t>What command did you use?</w:t>
      </w:r>
    </w:p>
    <w:sdt>
      <w:sdtPr>
        <w:rPr>
          <w:rStyle w:val="RED"/>
        </w:rPr>
        <w:id w:val="1004020323"/>
        <w:placeholder>
          <w:docPart w:val="AF607D421D1742FCA0E4371BEEAAFB55"/>
        </w:placeholder>
        <w:showingPlcHdr/>
      </w:sdtPr>
      <w:sdtEndPr>
        <w:rPr>
          <w:rStyle w:val="DefaultParagraphFont"/>
          <w:color w:val="auto"/>
        </w:rPr>
      </w:sdtEndPr>
      <w:sdtContent>
        <w:p w14:paraId="34B6877E" w14:textId="77777777" w:rsidR="008D2CA1" w:rsidRDefault="008D2CA1" w:rsidP="008D2CA1">
          <w:pPr>
            <w:rPr>
              <w:rStyle w:val="RED"/>
            </w:rPr>
          </w:pPr>
          <w:r w:rsidRPr="000F5256">
            <w:rPr>
              <w:rStyle w:val="PlaceholderText"/>
              <w:color w:val="FF0000"/>
            </w:rPr>
            <w:t>Click or tap here to enter text.</w:t>
          </w:r>
        </w:p>
      </w:sdtContent>
    </w:sdt>
    <w:p w14:paraId="5978CC88" w14:textId="77777777" w:rsidR="0071732C" w:rsidRPr="002B0F03" w:rsidRDefault="0055332F" w:rsidP="007406D4">
      <w:pPr>
        <w:pStyle w:val="ListParagraph"/>
        <w:numPr>
          <w:ilvl w:val="0"/>
          <w:numId w:val="9"/>
        </w:numPr>
      </w:pPr>
      <w:r w:rsidRPr="0055332F">
        <w:t xml:space="preserve">Type </w:t>
      </w:r>
      <w:r w:rsidR="005131F5" w:rsidRPr="007406D4">
        <w:rPr>
          <w:b/>
        </w:rPr>
        <w:t>dir</w:t>
      </w:r>
      <w:r w:rsidRPr="007406D4">
        <w:rPr>
          <w:b/>
        </w:rPr>
        <w:t xml:space="preserve"> *.*</w:t>
      </w:r>
      <w:r w:rsidRPr="0055332F">
        <w:t xml:space="preserve"> and press Enter. </w:t>
      </w:r>
      <w:r w:rsidRPr="007406D4">
        <w:rPr>
          <w:b/>
        </w:rPr>
        <w:t>How many files are displayed? How many directories are displayed?</w:t>
      </w:r>
    </w:p>
    <w:sdt>
      <w:sdtPr>
        <w:rPr>
          <w:rStyle w:val="RED"/>
        </w:rPr>
        <w:id w:val="1428703397"/>
        <w:placeholder>
          <w:docPart w:val="9FE55BE00E394C51BBA6EA265C9EEA3A"/>
        </w:placeholder>
        <w:showingPlcHdr/>
      </w:sdtPr>
      <w:sdtEndPr>
        <w:rPr>
          <w:rStyle w:val="DefaultParagraphFont"/>
          <w:color w:val="auto"/>
        </w:rPr>
      </w:sdtEndPr>
      <w:sdtContent>
        <w:p w14:paraId="0A4B5C7E" w14:textId="77777777" w:rsidR="00150060" w:rsidRDefault="00150060" w:rsidP="00150060">
          <w:pPr>
            <w:rPr>
              <w:rStyle w:val="RED"/>
            </w:rPr>
          </w:pPr>
          <w:r w:rsidRPr="000F5256">
            <w:rPr>
              <w:rStyle w:val="PlaceholderText"/>
              <w:color w:val="FF0000"/>
            </w:rPr>
            <w:t>Click or tap here to enter text.</w:t>
          </w:r>
        </w:p>
      </w:sdtContent>
    </w:sdt>
    <w:p w14:paraId="08281482" w14:textId="77777777" w:rsidR="0071732C" w:rsidRDefault="00785E7B" w:rsidP="007406D4">
      <w:pPr>
        <w:pStyle w:val="ListParagraph"/>
        <w:numPr>
          <w:ilvl w:val="0"/>
          <w:numId w:val="9"/>
        </w:numPr>
      </w:pPr>
      <w:r>
        <w:t xml:space="preserve">Type </w:t>
      </w:r>
      <w:r w:rsidRPr="00785E7B">
        <w:rPr>
          <w:b/>
        </w:rPr>
        <w:t>dir</w:t>
      </w:r>
      <w:r w:rsidR="0055332F" w:rsidRPr="00785E7B">
        <w:rPr>
          <w:b/>
        </w:rPr>
        <w:t xml:space="preserve"> </w:t>
      </w:r>
      <w:r w:rsidR="00FF4054">
        <w:rPr>
          <w:b/>
        </w:rPr>
        <w:t>w</w:t>
      </w:r>
      <w:r w:rsidR="0055332F" w:rsidRPr="00785E7B">
        <w:rPr>
          <w:b/>
        </w:rPr>
        <w:t>*.*</w:t>
      </w:r>
      <w:r w:rsidR="0055332F" w:rsidRPr="0055332F">
        <w:t xml:space="preserve"> and press Enter. How many files are displayed? How many directories are displayed?</w:t>
      </w:r>
    </w:p>
    <w:sdt>
      <w:sdtPr>
        <w:rPr>
          <w:rStyle w:val="RED"/>
        </w:rPr>
        <w:id w:val="-815252718"/>
        <w:placeholder>
          <w:docPart w:val="F10450E36D33474DB12442EE3EA9A5CB"/>
        </w:placeholder>
        <w:showingPlcHdr/>
      </w:sdtPr>
      <w:sdtEndPr>
        <w:rPr>
          <w:rStyle w:val="DefaultParagraphFont"/>
          <w:color w:val="auto"/>
        </w:rPr>
      </w:sdtEndPr>
      <w:sdtContent>
        <w:p w14:paraId="04A784B0" w14:textId="77777777" w:rsidR="00EA6CEE" w:rsidRDefault="00EA6CEE" w:rsidP="00EA6CEE">
          <w:pPr>
            <w:rPr>
              <w:rStyle w:val="RED"/>
            </w:rPr>
          </w:pPr>
          <w:r w:rsidRPr="000F5256">
            <w:rPr>
              <w:rStyle w:val="PlaceholderText"/>
              <w:color w:val="FF0000"/>
            </w:rPr>
            <w:t>Click or tap here to enter text.</w:t>
          </w:r>
        </w:p>
      </w:sdtContent>
    </w:sdt>
    <w:p w14:paraId="299A1607" w14:textId="308702A9" w:rsidR="00217070" w:rsidRDefault="00217070" w:rsidP="007406D4">
      <w:pPr>
        <w:pStyle w:val="ListParagraph"/>
        <w:numPr>
          <w:ilvl w:val="0"/>
          <w:numId w:val="9"/>
        </w:numPr>
        <w:rPr>
          <w:b/>
        </w:rPr>
      </w:pPr>
      <w:r w:rsidRPr="002B0F03">
        <w:rPr>
          <w:b/>
        </w:rPr>
        <w:t>Insert a scree</w:t>
      </w:r>
      <w:r>
        <w:rPr>
          <w:b/>
        </w:rPr>
        <w:t>n</w:t>
      </w:r>
      <w:r w:rsidRPr="002B0F03">
        <w:rPr>
          <w:b/>
        </w:rPr>
        <w:t>shot:</w:t>
      </w:r>
    </w:p>
    <w:sdt>
      <w:sdtPr>
        <w:rPr>
          <w:rStyle w:val="Red0"/>
        </w:rPr>
        <w:id w:val="1700813953"/>
        <w:placeholder>
          <w:docPart w:val="D241F60E1B594582A159EB75D922CDFE"/>
        </w:placeholder>
        <w:showingPlcHdr/>
      </w:sdtPr>
      <w:sdtEndPr>
        <w:rPr>
          <w:rStyle w:val="Red0"/>
        </w:rPr>
      </w:sdtEndPr>
      <w:sdtContent>
        <w:p w14:paraId="174BC5F7" w14:textId="77777777" w:rsidR="00C86F7A" w:rsidRDefault="00C86F7A" w:rsidP="00C86F7A">
          <w:pPr>
            <w:rPr>
              <w:rStyle w:val="Red0"/>
            </w:rPr>
          </w:pPr>
          <w:r>
            <w:rPr>
              <w:rStyle w:val="PlaceholderText"/>
              <w:color w:val="FF0000"/>
            </w:rPr>
            <w:t>Click or tap here to enter text.</w:t>
          </w:r>
        </w:p>
      </w:sdtContent>
    </w:sdt>
    <w:p w14:paraId="50F649C7" w14:textId="77777777" w:rsidR="00217DF2" w:rsidRDefault="0055332F" w:rsidP="007406D4">
      <w:pPr>
        <w:pStyle w:val="ListParagraph"/>
        <w:numPr>
          <w:ilvl w:val="0"/>
          <w:numId w:val="9"/>
        </w:numPr>
        <w:rPr>
          <w:b/>
        </w:rPr>
      </w:pPr>
      <w:r w:rsidRPr="00B509CC">
        <w:rPr>
          <w:b/>
        </w:rPr>
        <w:t>Explain why the results differed in the previous two comman</w:t>
      </w:r>
      <w:r w:rsidR="007B27B1" w:rsidRPr="00B509CC">
        <w:rPr>
          <w:b/>
        </w:rPr>
        <w:t>ds.</w:t>
      </w:r>
    </w:p>
    <w:sdt>
      <w:sdtPr>
        <w:rPr>
          <w:rStyle w:val="RED"/>
        </w:rPr>
        <w:id w:val="2038628807"/>
        <w:placeholder>
          <w:docPart w:val="06C425E5F74345579267377B7C467658"/>
        </w:placeholder>
        <w:showingPlcHdr/>
      </w:sdtPr>
      <w:sdtEndPr>
        <w:rPr>
          <w:rStyle w:val="DefaultParagraphFont"/>
          <w:color w:val="auto"/>
        </w:rPr>
      </w:sdtEndPr>
      <w:sdtContent>
        <w:p w14:paraId="13794837" w14:textId="77777777" w:rsidR="00E91F46" w:rsidRDefault="00E91F46" w:rsidP="00E91F46">
          <w:pPr>
            <w:rPr>
              <w:rStyle w:val="RED"/>
            </w:rPr>
          </w:pPr>
          <w:r w:rsidRPr="000F5256">
            <w:rPr>
              <w:rStyle w:val="PlaceholderText"/>
              <w:color w:val="FF0000"/>
            </w:rPr>
            <w:t>Click or tap here to enter text.</w:t>
          </w:r>
        </w:p>
      </w:sdtContent>
    </w:sdt>
    <w:p w14:paraId="2ED40F31" w14:textId="44AA8860" w:rsidR="00551AB4" w:rsidRPr="006F7BF2" w:rsidRDefault="00551AB4" w:rsidP="007406D4">
      <w:pPr>
        <w:pStyle w:val="ListParagraph"/>
        <w:numPr>
          <w:ilvl w:val="0"/>
          <w:numId w:val="9"/>
        </w:numPr>
      </w:pPr>
      <w:r w:rsidRPr="00551AB4">
        <w:lastRenderedPageBreak/>
        <w:t>Copy the program file Notepad.exe from the \Windows to the \Tools direct</w:t>
      </w:r>
      <w:r w:rsidR="00761B47">
        <w:t>ory.</w:t>
      </w:r>
      <w:r w:rsidR="001D0FC3">
        <w:t xml:space="preserve"> The copy command needs two parameters, source and destination</w:t>
      </w:r>
      <w:r w:rsidR="00761B47">
        <w:br/>
      </w:r>
      <w:r w:rsidR="00761B47" w:rsidRPr="00761B47">
        <w:rPr>
          <w:b/>
          <w:bCs/>
        </w:rPr>
        <w:t>copy c:\Windows\</w:t>
      </w:r>
      <w:r w:rsidR="00260950">
        <w:rPr>
          <w:b/>
          <w:bCs/>
        </w:rPr>
        <w:t>System32\</w:t>
      </w:r>
      <w:r w:rsidR="00761B47" w:rsidRPr="00761B47">
        <w:rPr>
          <w:b/>
          <w:bCs/>
        </w:rPr>
        <w:t>notepad.exe C:\tools</w:t>
      </w:r>
    </w:p>
    <w:p w14:paraId="5D3E94D4" w14:textId="4E24E519" w:rsidR="006F7BF2" w:rsidRPr="006F7BF2" w:rsidRDefault="006F7BF2" w:rsidP="007406D4">
      <w:pPr>
        <w:pStyle w:val="ListParagraph"/>
        <w:numPr>
          <w:ilvl w:val="0"/>
          <w:numId w:val="9"/>
        </w:numPr>
        <w:rPr>
          <w:b/>
          <w:bCs/>
        </w:rPr>
      </w:pPr>
      <w:r w:rsidRPr="006F7BF2">
        <w:rPr>
          <w:b/>
          <w:bCs/>
        </w:rPr>
        <w:t>Insert a screenshot:</w:t>
      </w:r>
    </w:p>
    <w:sdt>
      <w:sdtPr>
        <w:rPr>
          <w:rStyle w:val="RED"/>
        </w:rPr>
        <w:id w:val="1731343078"/>
        <w:placeholder>
          <w:docPart w:val="20F8863521A8461285C57BCA1D4416E3"/>
        </w:placeholder>
        <w:showingPlcHdr/>
      </w:sdtPr>
      <w:sdtEndPr>
        <w:rPr>
          <w:rStyle w:val="DefaultParagraphFont"/>
          <w:color w:val="auto"/>
        </w:rPr>
      </w:sdtEndPr>
      <w:sdtContent>
        <w:p w14:paraId="1857A0E5" w14:textId="77777777" w:rsidR="00E91F46" w:rsidRDefault="00E91F46" w:rsidP="00E91F46">
          <w:pPr>
            <w:rPr>
              <w:rStyle w:val="RED"/>
            </w:rPr>
          </w:pPr>
          <w:r w:rsidRPr="000F5256">
            <w:rPr>
              <w:rStyle w:val="PlaceholderText"/>
              <w:color w:val="FF0000"/>
            </w:rPr>
            <w:t>Click or tap here to enter text.</w:t>
          </w:r>
        </w:p>
      </w:sdtContent>
    </w:sdt>
    <w:p w14:paraId="192D2967" w14:textId="62C12949" w:rsidR="00551AB4" w:rsidRPr="00AF0F87" w:rsidRDefault="00F76A0F" w:rsidP="007406D4">
      <w:pPr>
        <w:pStyle w:val="ListParagraph"/>
        <w:numPr>
          <w:ilvl w:val="0"/>
          <w:numId w:val="9"/>
        </w:numPr>
      </w:pPr>
      <w:r>
        <w:t xml:space="preserve">Change directories to c:\tools. </w:t>
      </w:r>
      <w:r w:rsidR="00551AB4" w:rsidRPr="00551AB4">
        <w:t xml:space="preserve">Type </w:t>
      </w:r>
      <w:r w:rsidR="00793BF6" w:rsidRPr="00793BF6">
        <w:rPr>
          <w:b/>
        </w:rPr>
        <w:t>dir</w:t>
      </w:r>
      <w:r w:rsidR="00551AB4" w:rsidRPr="00551AB4">
        <w:t xml:space="preserve"> and press Enter. </w:t>
      </w:r>
      <w:r w:rsidR="00551AB4" w:rsidRPr="00B30730">
        <w:rPr>
          <w:b/>
        </w:rPr>
        <w:t xml:space="preserve">Is </w:t>
      </w:r>
      <w:r>
        <w:rPr>
          <w:b/>
        </w:rPr>
        <w:t>NotePad</w:t>
      </w:r>
      <w:r w:rsidR="00551AB4" w:rsidRPr="00B30730">
        <w:rPr>
          <w:b/>
        </w:rPr>
        <w:t>.exe displayed?</w:t>
      </w:r>
    </w:p>
    <w:p w14:paraId="2759C577" w14:textId="4469FCE8" w:rsidR="00AF0F87" w:rsidRPr="00AF0F87" w:rsidRDefault="00AF0F87" w:rsidP="007406D4">
      <w:pPr>
        <w:pStyle w:val="ListParagraph"/>
        <w:numPr>
          <w:ilvl w:val="0"/>
          <w:numId w:val="9"/>
        </w:numPr>
        <w:rPr>
          <w:b/>
          <w:bCs/>
        </w:rPr>
      </w:pPr>
      <w:r w:rsidRPr="00AF0F87">
        <w:rPr>
          <w:b/>
          <w:bCs/>
        </w:rPr>
        <w:t>Insert a screenshot</w:t>
      </w:r>
      <w:r>
        <w:rPr>
          <w:b/>
          <w:bCs/>
        </w:rPr>
        <w:t>:</w:t>
      </w:r>
    </w:p>
    <w:sdt>
      <w:sdtPr>
        <w:rPr>
          <w:rStyle w:val="RED"/>
        </w:rPr>
        <w:id w:val="2001770156"/>
        <w:placeholder>
          <w:docPart w:val="4433234A22254A2D9A1D0FFBD43EF44A"/>
        </w:placeholder>
        <w:showingPlcHdr/>
      </w:sdtPr>
      <w:sdtEndPr>
        <w:rPr>
          <w:rStyle w:val="DefaultParagraphFont"/>
          <w:color w:val="auto"/>
        </w:rPr>
      </w:sdtEndPr>
      <w:sdtContent>
        <w:p w14:paraId="749A24BD" w14:textId="77777777" w:rsidR="00AE78A4" w:rsidRDefault="00AE78A4" w:rsidP="00AE78A4">
          <w:pPr>
            <w:rPr>
              <w:rStyle w:val="RED"/>
            </w:rPr>
          </w:pPr>
          <w:r w:rsidRPr="000F5256">
            <w:rPr>
              <w:rStyle w:val="PlaceholderText"/>
              <w:color w:val="FF0000"/>
            </w:rPr>
            <w:t>Click or tap here to enter text.</w:t>
          </w:r>
        </w:p>
      </w:sdtContent>
    </w:sdt>
    <w:p w14:paraId="26E0C903" w14:textId="353E0935" w:rsidR="00551AB4" w:rsidRPr="0002423B" w:rsidRDefault="009C611F" w:rsidP="007406D4">
      <w:pPr>
        <w:pStyle w:val="ListParagraph"/>
        <w:numPr>
          <w:ilvl w:val="0"/>
          <w:numId w:val="9"/>
        </w:numPr>
      </w:pPr>
      <w:r>
        <w:t>Type in the command that lists</w:t>
      </w:r>
      <w:r w:rsidR="00551AB4" w:rsidRPr="00551AB4">
        <w:t xml:space="preserve"> all files in the \Windows directory that have an .exe file extension. </w:t>
      </w:r>
      <w:r w:rsidR="00551AB4" w:rsidRPr="0002423B">
        <w:rPr>
          <w:b/>
        </w:rPr>
        <w:t>What command did you use?</w:t>
      </w:r>
    </w:p>
    <w:sdt>
      <w:sdtPr>
        <w:rPr>
          <w:rStyle w:val="RED"/>
        </w:rPr>
        <w:id w:val="-209340984"/>
        <w:placeholder>
          <w:docPart w:val="9EDB57C06752499296E5076043EC82E3"/>
        </w:placeholder>
        <w:showingPlcHdr/>
      </w:sdtPr>
      <w:sdtEndPr>
        <w:rPr>
          <w:rStyle w:val="DefaultParagraphFont"/>
          <w:color w:val="auto"/>
        </w:rPr>
      </w:sdtEndPr>
      <w:sdtContent>
        <w:p w14:paraId="188C329D" w14:textId="77777777" w:rsidR="00D74285" w:rsidRDefault="00D74285" w:rsidP="00D74285">
          <w:pPr>
            <w:rPr>
              <w:rStyle w:val="RED"/>
            </w:rPr>
          </w:pPr>
          <w:r w:rsidRPr="000F5256">
            <w:rPr>
              <w:rStyle w:val="PlaceholderText"/>
              <w:color w:val="FF0000"/>
            </w:rPr>
            <w:t>Click or tap here to enter text.</w:t>
          </w:r>
        </w:p>
      </w:sdtContent>
    </w:sdt>
    <w:p w14:paraId="557E5F31" w14:textId="77777777" w:rsidR="0002423B" w:rsidRPr="0002423B" w:rsidRDefault="0002423B" w:rsidP="007406D4">
      <w:pPr>
        <w:pStyle w:val="ListParagraph"/>
        <w:numPr>
          <w:ilvl w:val="0"/>
          <w:numId w:val="9"/>
        </w:numPr>
        <w:rPr>
          <w:b/>
        </w:rPr>
      </w:pPr>
      <w:r w:rsidRPr="0002423B">
        <w:rPr>
          <w:b/>
        </w:rPr>
        <w:t>Insert a screenshot:</w:t>
      </w:r>
    </w:p>
    <w:sdt>
      <w:sdtPr>
        <w:rPr>
          <w:rStyle w:val="Red0"/>
        </w:rPr>
        <w:id w:val="-502817334"/>
        <w:placeholder>
          <w:docPart w:val="46BB42331062419A8F5A38200AE32781"/>
        </w:placeholder>
        <w:showingPlcHdr/>
      </w:sdtPr>
      <w:sdtEndPr>
        <w:rPr>
          <w:rStyle w:val="Red0"/>
        </w:rPr>
      </w:sdtEndPr>
      <w:sdtContent>
        <w:p w14:paraId="6C16B071" w14:textId="77777777" w:rsidR="004420DF" w:rsidRDefault="004420DF" w:rsidP="004420DF">
          <w:pPr>
            <w:rPr>
              <w:rStyle w:val="Red0"/>
            </w:rPr>
          </w:pPr>
          <w:r>
            <w:rPr>
              <w:rStyle w:val="PlaceholderText"/>
              <w:color w:val="FF0000"/>
            </w:rPr>
            <w:t>Click or tap here to enter text.</w:t>
          </w:r>
        </w:p>
      </w:sdtContent>
    </w:sdt>
    <w:p w14:paraId="2B71E194" w14:textId="77777777" w:rsidR="00EA703A" w:rsidRDefault="00EA703A" w:rsidP="007406D4">
      <w:pPr>
        <w:pStyle w:val="ListParagraph"/>
        <w:numPr>
          <w:ilvl w:val="0"/>
          <w:numId w:val="9"/>
        </w:numPr>
      </w:pPr>
      <w:r>
        <w:t xml:space="preserve">Delete notepad.exe from c:\tools. </w:t>
      </w:r>
    </w:p>
    <w:p w14:paraId="0A3F1731" w14:textId="6193A3E8" w:rsidR="008A3D26" w:rsidRPr="00913890" w:rsidRDefault="00EA703A" w:rsidP="007406D4">
      <w:pPr>
        <w:pStyle w:val="ListParagraph"/>
        <w:numPr>
          <w:ilvl w:val="0"/>
          <w:numId w:val="9"/>
        </w:numPr>
      </w:pPr>
      <w:r>
        <w:t xml:space="preserve">Change to the c:\ directory. </w:t>
      </w:r>
      <w:r w:rsidR="005B72F9">
        <w:t>Use</w:t>
      </w:r>
      <w:r w:rsidR="008A3D26" w:rsidRPr="008A3D26">
        <w:t xml:space="preserve"> the </w:t>
      </w:r>
      <w:r w:rsidR="005B72F9">
        <w:rPr>
          <w:b/>
        </w:rPr>
        <w:t>rmdir</w:t>
      </w:r>
      <w:r w:rsidR="008A3D26" w:rsidRPr="008A3D26">
        <w:t xml:space="preserve"> </w:t>
      </w:r>
      <w:r>
        <w:t xml:space="preserve">command to </w:t>
      </w:r>
      <w:r w:rsidR="008A3D26" w:rsidRPr="008A3D26">
        <w:t>delete the \</w:t>
      </w:r>
      <w:r>
        <w:t>tools</w:t>
      </w:r>
      <w:r w:rsidR="008A3D26" w:rsidRPr="008A3D26">
        <w:t xml:space="preserve"> directory.</w:t>
      </w:r>
    </w:p>
    <w:sdt>
      <w:sdtPr>
        <w:rPr>
          <w:rStyle w:val="RED"/>
        </w:rPr>
        <w:id w:val="-1415087385"/>
        <w:placeholder>
          <w:docPart w:val="1954A871C13A43038C592CBE9EDE1BAD"/>
        </w:placeholder>
        <w:showingPlcHdr/>
      </w:sdtPr>
      <w:sdtEndPr>
        <w:rPr>
          <w:rStyle w:val="DefaultParagraphFont"/>
          <w:color w:val="auto"/>
        </w:rPr>
      </w:sdtEndPr>
      <w:sdtContent>
        <w:p w14:paraId="31697BB5" w14:textId="77777777" w:rsidR="00EE66EF" w:rsidRDefault="00EE66EF" w:rsidP="00EE66EF">
          <w:pPr>
            <w:rPr>
              <w:rStyle w:val="RED"/>
            </w:rPr>
          </w:pPr>
          <w:r w:rsidRPr="000F5256">
            <w:rPr>
              <w:rStyle w:val="PlaceholderText"/>
              <w:color w:val="FF0000"/>
            </w:rPr>
            <w:t>Click or tap here to enter text.</w:t>
          </w:r>
        </w:p>
      </w:sdtContent>
    </w:sdt>
    <w:p w14:paraId="36BB9E7A" w14:textId="5CFD874F" w:rsidR="008A3D26" w:rsidRPr="000C046E" w:rsidRDefault="008A3D26" w:rsidP="007406D4">
      <w:pPr>
        <w:pStyle w:val="ListParagraph"/>
        <w:numPr>
          <w:ilvl w:val="0"/>
          <w:numId w:val="9"/>
        </w:numPr>
      </w:pPr>
      <w:r w:rsidRPr="00913890">
        <w:rPr>
          <w:b/>
        </w:rPr>
        <w:t>What command</w:t>
      </w:r>
      <w:r w:rsidR="00EA6722">
        <w:rPr>
          <w:b/>
        </w:rPr>
        <w:t xml:space="preserve"> </w:t>
      </w:r>
      <w:r w:rsidRPr="00913890">
        <w:rPr>
          <w:b/>
        </w:rPr>
        <w:t xml:space="preserve">/switch do you use to view Help information for the DIR </w:t>
      </w:r>
      <w:r w:rsidR="00E91179">
        <w:rPr>
          <w:b/>
        </w:rPr>
        <w:t xml:space="preserve">or any other </w:t>
      </w:r>
      <w:r w:rsidRPr="00913890">
        <w:rPr>
          <w:b/>
        </w:rPr>
        <w:t>command?</w:t>
      </w:r>
    </w:p>
    <w:sdt>
      <w:sdtPr>
        <w:rPr>
          <w:rStyle w:val="RED"/>
        </w:rPr>
        <w:id w:val="1619097992"/>
        <w:placeholder>
          <w:docPart w:val="FC0CDA3CC61D4256B6391EC16A309FC2"/>
        </w:placeholder>
        <w:showingPlcHdr/>
      </w:sdtPr>
      <w:sdtEndPr>
        <w:rPr>
          <w:rStyle w:val="DefaultParagraphFont"/>
          <w:color w:val="auto"/>
        </w:rPr>
      </w:sdtEndPr>
      <w:sdtContent>
        <w:p w14:paraId="56BB9259" w14:textId="77777777" w:rsidR="00EE66EF" w:rsidRDefault="00EE66EF" w:rsidP="00EE66EF">
          <w:pPr>
            <w:rPr>
              <w:rStyle w:val="RED"/>
            </w:rPr>
          </w:pPr>
          <w:r w:rsidRPr="000F5256">
            <w:rPr>
              <w:rStyle w:val="PlaceholderText"/>
              <w:color w:val="FF0000"/>
            </w:rPr>
            <w:t>Click or tap here to enter text.</w:t>
          </w:r>
        </w:p>
      </w:sdtContent>
    </w:sdt>
    <w:p w14:paraId="74EA4CFA" w14:textId="77777777" w:rsidR="008A3D26" w:rsidRPr="000C046E" w:rsidRDefault="008A3D26" w:rsidP="007406D4">
      <w:pPr>
        <w:pStyle w:val="ListParagraph"/>
        <w:numPr>
          <w:ilvl w:val="0"/>
          <w:numId w:val="9"/>
        </w:numPr>
      </w:pPr>
      <w:r w:rsidRPr="00913890">
        <w:rPr>
          <w:b/>
        </w:rPr>
        <w:t>What do you add to the DIR command to list the contents of a directory that’s not the current working directory?</w:t>
      </w:r>
    </w:p>
    <w:sdt>
      <w:sdtPr>
        <w:rPr>
          <w:rStyle w:val="RED"/>
        </w:rPr>
        <w:id w:val="332186760"/>
        <w:placeholder>
          <w:docPart w:val="0CFD48ECA7374EA480390F1C31D56B92"/>
        </w:placeholder>
        <w:showingPlcHdr/>
      </w:sdtPr>
      <w:sdtEndPr>
        <w:rPr>
          <w:rStyle w:val="DefaultParagraphFont"/>
          <w:color w:val="auto"/>
        </w:rPr>
      </w:sdtEndPr>
      <w:sdtContent>
        <w:p w14:paraId="5B97FB32" w14:textId="77777777" w:rsidR="00EE66EF" w:rsidRDefault="00EE66EF" w:rsidP="00EE66EF">
          <w:pPr>
            <w:rPr>
              <w:rStyle w:val="RED"/>
            </w:rPr>
          </w:pPr>
          <w:r w:rsidRPr="000F5256">
            <w:rPr>
              <w:rStyle w:val="PlaceholderText"/>
              <w:color w:val="FF0000"/>
            </w:rPr>
            <w:t>Click or tap here to enter text.</w:t>
          </w:r>
        </w:p>
      </w:sdtContent>
    </w:sdt>
    <w:p w14:paraId="708C880D" w14:textId="77777777" w:rsidR="008A3D26" w:rsidRDefault="008A3D26" w:rsidP="007406D4">
      <w:pPr>
        <w:pStyle w:val="ListParagraph"/>
        <w:numPr>
          <w:ilvl w:val="0"/>
          <w:numId w:val="9"/>
        </w:numPr>
        <w:rPr>
          <w:b/>
        </w:rPr>
      </w:pPr>
      <w:r w:rsidRPr="00227FFB">
        <w:rPr>
          <w:b/>
        </w:rPr>
        <w:t>What command do you use to change directories?</w:t>
      </w:r>
    </w:p>
    <w:sdt>
      <w:sdtPr>
        <w:rPr>
          <w:rStyle w:val="RED"/>
        </w:rPr>
        <w:id w:val="459072921"/>
        <w:placeholder>
          <w:docPart w:val="EA45DF6147A647C487EC2F7073368245"/>
        </w:placeholder>
        <w:showingPlcHdr/>
      </w:sdtPr>
      <w:sdtEndPr>
        <w:rPr>
          <w:rStyle w:val="DefaultParagraphFont"/>
          <w:color w:val="auto"/>
        </w:rPr>
      </w:sdtEndPr>
      <w:sdtContent>
        <w:p w14:paraId="5A4C4139" w14:textId="77777777" w:rsidR="00EE66EF" w:rsidRDefault="00EE66EF" w:rsidP="00EE66EF">
          <w:pPr>
            <w:rPr>
              <w:rStyle w:val="RED"/>
            </w:rPr>
          </w:pPr>
          <w:r w:rsidRPr="000F5256">
            <w:rPr>
              <w:rStyle w:val="PlaceholderText"/>
              <w:color w:val="FF0000"/>
            </w:rPr>
            <w:t>Click or tap here to enter text.</w:t>
          </w:r>
        </w:p>
      </w:sdtContent>
    </w:sdt>
    <w:p w14:paraId="3A6F1421" w14:textId="77777777" w:rsidR="00FB7250" w:rsidRDefault="008A3D26" w:rsidP="007406D4">
      <w:pPr>
        <w:pStyle w:val="ListParagraph"/>
        <w:numPr>
          <w:ilvl w:val="0"/>
          <w:numId w:val="9"/>
        </w:numPr>
        <w:rPr>
          <w:b/>
        </w:rPr>
      </w:pPr>
      <w:r w:rsidRPr="00227FFB">
        <w:rPr>
          <w:b/>
        </w:rPr>
        <w:t>What command do you use to delete a file?</w:t>
      </w:r>
    </w:p>
    <w:sdt>
      <w:sdtPr>
        <w:rPr>
          <w:rStyle w:val="RED"/>
        </w:rPr>
        <w:id w:val="-285968551"/>
        <w:placeholder>
          <w:docPart w:val="25187650DBA5435D95315E655E118FE3"/>
        </w:placeholder>
        <w:showingPlcHdr/>
      </w:sdtPr>
      <w:sdtEndPr>
        <w:rPr>
          <w:rStyle w:val="DefaultParagraphFont"/>
          <w:color w:val="auto"/>
        </w:rPr>
      </w:sdtEndPr>
      <w:sdtContent>
        <w:p w14:paraId="52640975" w14:textId="77777777" w:rsidR="00EE66EF" w:rsidRDefault="00EE66EF" w:rsidP="00EE66EF">
          <w:pPr>
            <w:rPr>
              <w:rStyle w:val="RED"/>
            </w:rPr>
          </w:pPr>
          <w:r w:rsidRPr="000F5256">
            <w:rPr>
              <w:rStyle w:val="PlaceholderText"/>
              <w:color w:val="FF0000"/>
            </w:rPr>
            <w:t>Click or tap here to enter text.</w:t>
          </w:r>
        </w:p>
      </w:sdtContent>
    </w:sdt>
    <w:p w14:paraId="62CBB4AE" w14:textId="77777777" w:rsidR="00551AB4" w:rsidRDefault="00FB63D5" w:rsidP="007406D4">
      <w:pPr>
        <w:pStyle w:val="ListParagraph"/>
        <w:numPr>
          <w:ilvl w:val="0"/>
          <w:numId w:val="9"/>
        </w:numPr>
        <w:rPr>
          <w:b/>
        </w:rPr>
      </w:pPr>
      <w:r>
        <w:rPr>
          <w:b/>
        </w:rPr>
        <w:t>What command would</w:t>
      </w:r>
      <w:r w:rsidR="008A3D26" w:rsidRPr="00227FFB">
        <w:rPr>
          <w:b/>
        </w:rPr>
        <w:t xml:space="preserve"> you use to switch from drive A: to Drive C:?</w:t>
      </w:r>
    </w:p>
    <w:sdt>
      <w:sdtPr>
        <w:rPr>
          <w:rStyle w:val="RED"/>
        </w:rPr>
        <w:id w:val="700525669"/>
        <w:placeholder>
          <w:docPart w:val="8C0435F7FE604D30A8FEB1D8DB9D2788"/>
        </w:placeholder>
        <w:showingPlcHdr/>
      </w:sdtPr>
      <w:sdtEndPr>
        <w:rPr>
          <w:rStyle w:val="DefaultParagraphFont"/>
          <w:color w:val="auto"/>
        </w:rPr>
      </w:sdtEndPr>
      <w:sdtContent>
        <w:p w14:paraId="3BDF559F" w14:textId="77777777" w:rsidR="00FB63D5" w:rsidRDefault="00FB63D5" w:rsidP="00FB63D5">
          <w:pPr>
            <w:rPr>
              <w:rStyle w:val="RED"/>
            </w:rPr>
          </w:pPr>
          <w:r w:rsidRPr="000F5256">
            <w:rPr>
              <w:rStyle w:val="PlaceholderText"/>
              <w:color w:val="FF0000"/>
            </w:rPr>
            <w:t>Click or tap here to enter text.</w:t>
          </w:r>
        </w:p>
      </w:sdtContent>
    </w:sdt>
    <w:p w14:paraId="4FDC6AE3" w14:textId="77777777" w:rsidR="00FC1C3C" w:rsidRDefault="00FC1C3C" w:rsidP="00FC1C3C">
      <w:pPr>
        <w:pStyle w:val="Heading2"/>
      </w:pPr>
      <w:r>
        <w:t>Assignment Submission</w:t>
      </w:r>
    </w:p>
    <w:p w14:paraId="01E48982" w14:textId="357FB7AE" w:rsidR="00227FFB" w:rsidRPr="00227FFB" w:rsidRDefault="00227FFB" w:rsidP="00735FC4">
      <w:r w:rsidRPr="00227FFB">
        <w:t>Attach this completed document to the assignment in Blackboard.</w:t>
      </w:r>
    </w:p>
    <w:sectPr w:rsidR="00227FFB" w:rsidRPr="00227FFB" w:rsidSect="00976A3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4C776" w14:textId="77777777" w:rsidR="009E3051" w:rsidRDefault="009E3051" w:rsidP="009E3051">
      <w:pPr>
        <w:spacing w:before="0" w:after="0" w:line="240" w:lineRule="auto"/>
      </w:pPr>
      <w:r>
        <w:separator/>
      </w:r>
    </w:p>
  </w:endnote>
  <w:endnote w:type="continuationSeparator" w:id="0">
    <w:p w14:paraId="5DF2C0D2" w14:textId="77777777" w:rsidR="009E3051" w:rsidRDefault="009E3051" w:rsidP="009E30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C8D" w14:textId="549077EA" w:rsidR="009E3051" w:rsidRDefault="00D958C4" w:rsidP="009E3051">
    <w:pPr>
      <w:pStyle w:val="Footer"/>
      <w:tabs>
        <w:tab w:val="center" w:pos="5040"/>
        <w:tab w:val="right" w:pos="10080"/>
      </w:tabs>
    </w:pPr>
    <w:r>
      <w:t>Command Line</w:t>
    </w:r>
    <w:r w:rsidR="009E3051">
      <w:tab/>
      <w:t xml:space="preserve">Page </w:t>
    </w:r>
    <w:r w:rsidR="009E3051">
      <w:fldChar w:fldCharType="begin"/>
    </w:r>
    <w:r w:rsidR="009E3051">
      <w:instrText xml:space="preserve"> PAGE </w:instrText>
    </w:r>
    <w:r w:rsidR="009E3051">
      <w:fldChar w:fldCharType="separate"/>
    </w:r>
    <w:r w:rsidR="00E74F74">
      <w:rPr>
        <w:noProof/>
      </w:rPr>
      <w:t>1</w:t>
    </w:r>
    <w:r w:rsidR="009E3051">
      <w:fldChar w:fldCharType="end"/>
    </w:r>
    <w:r w:rsidR="009E3051">
      <w:t xml:space="preserve"> of </w:t>
    </w:r>
    <w:r w:rsidR="00A720B8">
      <w:fldChar w:fldCharType="begin"/>
    </w:r>
    <w:r w:rsidR="00A720B8">
      <w:instrText xml:space="preserve"> NUMPAGES </w:instrText>
    </w:r>
    <w:r w:rsidR="00A720B8">
      <w:fldChar w:fldCharType="separate"/>
    </w:r>
    <w:r w:rsidR="00E74F74">
      <w:rPr>
        <w:noProof/>
      </w:rPr>
      <w:t>6</w:t>
    </w:r>
    <w:r w:rsidR="00A720B8">
      <w:rPr>
        <w:noProof/>
      </w:rPr>
      <w:fldChar w:fldCharType="end"/>
    </w:r>
    <w:r w:rsidR="009E3051">
      <w:tab/>
      <w:t xml:space="preserve">Revised: </w:t>
    </w:r>
    <w:r w:rsidR="006876F2">
      <w:t>0</w:t>
    </w:r>
    <w:r w:rsidR="008764F6">
      <w:t>6</w:t>
    </w:r>
    <w:r w:rsidR="00734DC4">
      <w:t>/</w:t>
    </w:r>
    <w:r w:rsidR="008764F6">
      <w:t>13</w:t>
    </w:r>
    <w:r w:rsidR="00734DC4">
      <w:t>/20</w:t>
    </w:r>
    <w:r w:rsidR="00DA6D8B">
      <w:t>2</w:t>
    </w:r>
    <w:r w:rsidR="008764F6">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36598" w14:textId="77777777" w:rsidR="009E3051" w:rsidRDefault="009E3051" w:rsidP="009E3051">
      <w:pPr>
        <w:spacing w:before="0" w:after="0" w:line="240" w:lineRule="auto"/>
      </w:pPr>
      <w:r>
        <w:separator/>
      </w:r>
    </w:p>
  </w:footnote>
  <w:footnote w:type="continuationSeparator" w:id="0">
    <w:p w14:paraId="008F209D" w14:textId="77777777" w:rsidR="009E3051" w:rsidRDefault="009E3051" w:rsidP="009E30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20B1B6E"/>
    <w:multiLevelType w:val="hybridMultilevel"/>
    <w:tmpl w:val="937A4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F49A0"/>
    <w:multiLevelType w:val="hybridMultilevel"/>
    <w:tmpl w:val="92FA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E377D27"/>
    <w:multiLevelType w:val="hybridMultilevel"/>
    <w:tmpl w:val="1CBE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62155F1"/>
    <w:multiLevelType w:val="hybridMultilevel"/>
    <w:tmpl w:val="CD6E8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A54B2"/>
    <w:multiLevelType w:val="hybridMultilevel"/>
    <w:tmpl w:val="DADA7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DC6D3F"/>
    <w:multiLevelType w:val="hybridMultilevel"/>
    <w:tmpl w:val="91BE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6"/>
  </w:num>
  <w:num w:numId="2">
    <w:abstractNumId w:val="24"/>
  </w:num>
  <w:num w:numId="3">
    <w:abstractNumId w:val="15"/>
  </w:num>
  <w:num w:numId="4">
    <w:abstractNumId w:val="34"/>
  </w:num>
  <w:num w:numId="5">
    <w:abstractNumId w:val="40"/>
  </w:num>
  <w:num w:numId="6">
    <w:abstractNumId w:val="14"/>
  </w:num>
  <w:num w:numId="7">
    <w:abstractNumId w:val="17"/>
  </w:num>
  <w:num w:numId="8">
    <w:abstractNumId w:val="1"/>
  </w:num>
  <w:num w:numId="9">
    <w:abstractNumId w:val="33"/>
  </w:num>
  <w:num w:numId="10">
    <w:abstractNumId w:val="21"/>
  </w:num>
  <w:num w:numId="11">
    <w:abstractNumId w:val="47"/>
  </w:num>
  <w:num w:numId="12">
    <w:abstractNumId w:val="12"/>
  </w:num>
  <w:num w:numId="13">
    <w:abstractNumId w:val="42"/>
  </w:num>
  <w:num w:numId="14">
    <w:abstractNumId w:val="13"/>
  </w:num>
  <w:num w:numId="15">
    <w:abstractNumId w:val="27"/>
  </w:num>
  <w:num w:numId="16">
    <w:abstractNumId w:val="11"/>
  </w:num>
  <w:num w:numId="17">
    <w:abstractNumId w:val="10"/>
  </w:num>
  <w:num w:numId="18">
    <w:abstractNumId w:val="35"/>
  </w:num>
  <w:num w:numId="19">
    <w:abstractNumId w:val="0"/>
  </w:num>
  <w:num w:numId="20">
    <w:abstractNumId w:val="36"/>
  </w:num>
  <w:num w:numId="21">
    <w:abstractNumId w:val="39"/>
  </w:num>
  <w:num w:numId="22">
    <w:abstractNumId w:val="31"/>
  </w:num>
  <w:num w:numId="23">
    <w:abstractNumId w:val="28"/>
  </w:num>
  <w:num w:numId="24">
    <w:abstractNumId w:val="46"/>
  </w:num>
  <w:num w:numId="25">
    <w:abstractNumId w:val="18"/>
  </w:num>
  <w:num w:numId="26">
    <w:abstractNumId w:val="20"/>
  </w:num>
  <w:num w:numId="27">
    <w:abstractNumId w:val="5"/>
  </w:num>
  <w:num w:numId="28">
    <w:abstractNumId w:val="19"/>
  </w:num>
  <w:num w:numId="29">
    <w:abstractNumId w:val="38"/>
  </w:num>
  <w:num w:numId="30">
    <w:abstractNumId w:val="43"/>
  </w:num>
  <w:num w:numId="31">
    <w:abstractNumId w:val="8"/>
  </w:num>
  <w:num w:numId="32">
    <w:abstractNumId w:val="45"/>
  </w:num>
  <w:num w:numId="33">
    <w:abstractNumId w:val="6"/>
  </w:num>
  <w:num w:numId="34">
    <w:abstractNumId w:val="44"/>
  </w:num>
  <w:num w:numId="35">
    <w:abstractNumId w:val="25"/>
  </w:num>
  <w:num w:numId="36">
    <w:abstractNumId w:val="16"/>
  </w:num>
  <w:num w:numId="37">
    <w:abstractNumId w:val="7"/>
  </w:num>
  <w:num w:numId="38">
    <w:abstractNumId w:val="23"/>
  </w:num>
  <w:num w:numId="39">
    <w:abstractNumId w:val="32"/>
  </w:num>
  <w:num w:numId="40">
    <w:abstractNumId w:val="2"/>
  </w:num>
  <w:num w:numId="41">
    <w:abstractNumId w:val="41"/>
  </w:num>
  <w:num w:numId="42">
    <w:abstractNumId w:val="22"/>
  </w:num>
  <w:num w:numId="43">
    <w:abstractNumId w:val="9"/>
  </w:num>
  <w:num w:numId="44">
    <w:abstractNumId w:val="30"/>
  </w:num>
  <w:num w:numId="45">
    <w:abstractNumId w:val="3"/>
  </w:num>
  <w:num w:numId="46">
    <w:abstractNumId w:val="29"/>
  </w:num>
  <w:num w:numId="47">
    <w:abstractNumId w:val="37"/>
  </w:num>
  <w:num w:numId="4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Q2NjE2s7QwMLA0MLNU0lEKTi0uzszPAykwrAUAWm1RkywAAAA="/>
  </w:docVars>
  <w:rsids>
    <w:rsidRoot w:val="00911152"/>
    <w:rsid w:val="0000013C"/>
    <w:rsid w:val="00005263"/>
    <w:rsid w:val="00005FB0"/>
    <w:rsid w:val="00021FDD"/>
    <w:rsid w:val="0002423B"/>
    <w:rsid w:val="00026E8A"/>
    <w:rsid w:val="00027149"/>
    <w:rsid w:val="00030D0C"/>
    <w:rsid w:val="00031B0C"/>
    <w:rsid w:val="00035067"/>
    <w:rsid w:val="00037C55"/>
    <w:rsid w:val="000436FF"/>
    <w:rsid w:val="000500BF"/>
    <w:rsid w:val="00077A10"/>
    <w:rsid w:val="0008227A"/>
    <w:rsid w:val="00095613"/>
    <w:rsid w:val="000A1D39"/>
    <w:rsid w:val="000A5909"/>
    <w:rsid w:val="000A6A65"/>
    <w:rsid w:val="000B29BD"/>
    <w:rsid w:val="000B2B86"/>
    <w:rsid w:val="000B6939"/>
    <w:rsid w:val="000C046E"/>
    <w:rsid w:val="000D0FAB"/>
    <w:rsid w:val="000D102D"/>
    <w:rsid w:val="000D76EC"/>
    <w:rsid w:val="000D79FB"/>
    <w:rsid w:val="000F1925"/>
    <w:rsid w:val="000F5256"/>
    <w:rsid w:val="0012256F"/>
    <w:rsid w:val="00135D1C"/>
    <w:rsid w:val="001377BF"/>
    <w:rsid w:val="00150060"/>
    <w:rsid w:val="001542D6"/>
    <w:rsid w:val="00160E95"/>
    <w:rsid w:val="00161C64"/>
    <w:rsid w:val="00174D96"/>
    <w:rsid w:val="00175A09"/>
    <w:rsid w:val="00175F4F"/>
    <w:rsid w:val="00184E2B"/>
    <w:rsid w:val="00193FF9"/>
    <w:rsid w:val="00195DDB"/>
    <w:rsid w:val="00197CFA"/>
    <w:rsid w:val="001A11B2"/>
    <w:rsid w:val="001A13F1"/>
    <w:rsid w:val="001A41E1"/>
    <w:rsid w:val="001B2B22"/>
    <w:rsid w:val="001B4597"/>
    <w:rsid w:val="001C0BF8"/>
    <w:rsid w:val="001C71C7"/>
    <w:rsid w:val="001D0FC3"/>
    <w:rsid w:val="001D4C57"/>
    <w:rsid w:val="001F1121"/>
    <w:rsid w:val="001F78FC"/>
    <w:rsid w:val="002112C0"/>
    <w:rsid w:val="00212C3F"/>
    <w:rsid w:val="00217070"/>
    <w:rsid w:val="00217DF2"/>
    <w:rsid w:val="002235E0"/>
    <w:rsid w:val="00227FFB"/>
    <w:rsid w:val="00236DFB"/>
    <w:rsid w:val="002417AD"/>
    <w:rsid w:val="00254178"/>
    <w:rsid w:val="00255B10"/>
    <w:rsid w:val="00260950"/>
    <w:rsid w:val="00266BCA"/>
    <w:rsid w:val="00267FA1"/>
    <w:rsid w:val="002708A1"/>
    <w:rsid w:val="0027696D"/>
    <w:rsid w:val="0029132C"/>
    <w:rsid w:val="002A2A20"/>
    <w:rsid w:val="002A5F98"/>
    <w:rsid w:val="002B0F03"/>
    <w:rsid w:val="002B34F0"/>
    <w:rsid w:val="002B5873"/>
    <w:rsid w:val="002B691A"/>
    <w:rsid w:val="002B7686"/>
    <w:rsid w:val="002D0DF6"/>
    <w:rsid w:val="002D46F0"/>
    <w:rsid w:val="002D7EE1"/>
    <w:rsid w:val="002E589F"/>
    <w:rsid w:val="002E7DA0"/>
    <w:rsid w:val="002F0227"/>
    <w:rsid w:val="002F07E8"/>
    <w:rsid w:val="002F5FA3"/>
    <w:rsid w:val="00304373"/>
    <w:rsid w:val="00304987"/>
    <w:rsid w:val="003051FE"/>
    <w:rsid w:val="00306662"/>
    <w:rsid w:val="00311876"/>
    <w:rsid w:val="00312F7E"/>
    <w:rsid w:val="00315E6D"/>
    <w:rsid w:val="003168F8"/>
    <w:rsid w:val="0031691F"/>
    <w:rsid w:val="003226F3"/>
    <w:rsid w:val="00323372"/>
    <w:rsid w:val="00323AD2"/>
    <w:rsid w:val="003333EF"/>
    <w:rsid w:val="00341147"/>
    <w:rsid w:val="00345779"/>
    <w:rsid w:val="00346066"/>
    <w:rsid w:val="00352563"/>
    <w:rsid w:val="00367080"/>
    <w:rsid w:val="00372BF8"/>
    <w:rsid w:val="0037480F"/>
    <w:rsid w:val="00381F64"/>
    <w:rsid w:val="00383CC0"/>
    <w:rsid w:val="00383D2E"/>
    <w:rsid w:val="00385339"/>
    <w:rsid w:val="00394876"/>
    <w:rsid w:val="00397E55"/>
    <w:rsid w:val="003B39DD"/>
    <w:rsid w:val="003B3DAF"/>
    <w:rsid w:val="003B4825"/>
    <w:rsid w:val="003C0286"/>
    <w:rsid w:val="003C23F5"/>
    <w:rsid w:val="003C4D22"/>
    <w:rsid w:val="003D3CF3"/>
    <w:rsid w:val="003D48C1"/>
    <w:rsid w:val="003E3C01"/>
    <w:rsid w:val="003E3F1D"/>
    <w:rsid w:val="0040707E"/>
    <w:rsid w:val="00414B20"/>
    <w:rsid w:val="004167B3"/>
    <w:rsid w:val="004229F2"/>
    <w:rsid w:val="0042511F"/>
    <w:rsid w:val="00435F6E"/>
    <w:rsid w:val="00440049"/>
    <w:rsid w:val="004420DF"/>
    <w:rsid w:val="004612DD"/>
    <w:rsid w:val="004614DB"/>
    <w:rsid w:val="00471682"/>
    <w:rsid w:val="00471821"/>
    <w:rsid w:val="004905BC"/>
    <w:rsid w:val="00490907"/>
    <w:rsid w:val="00491BBD"/>
    <w:rsid w:val="004A2632"/>
    <w:rsid w:val="004A4B7F"/>
    <w:rsid w:val="004B0537"/>
    <w:rsid w:val="004B08A8"/>
    <w:rsid w:val="004B519A"/>
    <w:rsid w:val="004D1167"/>
    <w:rsid w:val="004D2FAB"/>
    <w:rsid w:val="004D7892"/>
    <w:rsid w:val="00502BD1"/>
    <w:rsid w:val="00505890"/>
    <w:rsid w:val="005131F5"/>
    <w:rsid w:val="00513851"/>
    <w:rsid w:val="00514E0F"/>
    <w:rsid w:val="005158E8"/>
    <w:rsid w:val="005170E7"/>
    <w:rsid w:val="00522AEB"/>
    <w:rsid w:val="005266C5"/>
    <w:rsid w:val="00533AEF"/>
    <w:rsid w:val="00535472"/>
    <w:rsid w:val="00540D97"/>
    <w:rsid w:val="00543D89"/>
    <w:rsid w:val="005510FB"/>
    <w:rsid w:val="00551AB4"/>
    <w:rsid w:val="0055332F"/>
    <w:rsid w:val="00560B28"/>
    <w:rsid w:val="00563EC7"/>
    <w:rsid w:val="00570776"/>
    <w:rsid w:val="005839E2"/>
    <w:rsid w:val="005A0366"/>
    <w:rsid w:val="005A07C3"/>
    <w:rsid w:val="005A2DB0"/>
    <w:rsid w:val="005A4B87"/>
    <w:rsid w:val="005B11D9"/>
    <w:rsid w:val="005B72F9"/>
    <w:rsid w:val="005B7BA5"/>
    <w:rsid w:val="005C6845"/>
    <w:rsid w:val="005D1C1B"/>
    <w:rsid w:val="005D47F4"/>
    <w:rsid w:val="005D77AD"/>
    <w:rsid w:val="005E100C"/>
    <w:rsid w:val="005E153B"/>
    <w:rsid w:val="005F0B30"/>
    <w:rsid w:val="005F17D8"/>
    <w:rsid w:val="005F28B2"/>
    <w:rsid w:val="00620F92"/>
    <w:rsid w:val="0062155B"/>
    <w:rsid w:val="006461B8"/>
    <w:rsid w:val="00656D33"/>
    <w:rsid w:val="00660812"/>
    <w:rsid w:val="00661BCC"/>
    <w:rsid w:val="00667269"/>
    <w:rsid w:val="006674CE"/>
    <w:rsid w:val="00672B5B"/>
    <w:rsid w:val="00680ADA"/>
    <w:rsid w:val="006867FC"/>
    <w:rsid w:val="006876F2"/>
    <w:rsid w:val="00692780"/>
    <w:rsid w:val="00697629"/>
    <w:rsid w:val="006C0D7C"/>
    <w:rsid w:val="006D3751"/>
    <w:rsid w:val="006D6934"/>
    <w:rsid w:val="006D7A44"/>
    <w:rsid w:val="006E4BFE"/>
    <w:rsid w:val="006F4E9E"/>
    <w:rsid w:val="006F5D3B"/>
    <w:rsid w:val="006F7BF2"/>
    <w:rsid w:val="00701577"/>
    <w:rsid w:val="00704778"/>
    <w:rsid w:val="007124B6"/>
    <w:rsid w:val="0071732C"/>
    <w:rsid w:val="00721C1C"/>
    <w:rsid w:val="00734DC4"/>
    <w:rsid w:val="00735FC4"/>
    <w:rsid w:val="007406D4"/>
    <w:rsid w:val="00744BD4"/>
    <w:rsid w:val="007466F7"/>
    <w:rsid w:val="00747798"/>
    <w:rsid w:val="007511B0"/>
    <w:rsid w:val="00751241"/>
    <w:rsid w:val="00761B47"/>
    <w:rsid w:val="007667BD"/>
    <w:rsid w:val="00770C91"/>
    <w:rsid w:val="007722BF"/>
    <w:rsid w:val="00782164"/>
    <w:rsid w:val="00782EF4"/>
    <w:rsid w:val="00785E7B"/>
    <w:rsid w:val="00786A66"/>
    <w:rsid w:val="00793BF6"/>
    <w:rsid w:val="00795895"/>
    <w:rsid w:val="00796C64"/>
    <w:rsid w:val="007A2E90"/>
    <w:rsid w:val="007B154E"/>
    <w:rsid w:val="007B1761"/>
    <w:rsid w:val="007B27B1"/>
    <w:rsid w:val="007B284B"/>
    <w:rsid w:val="007B2E7D"/>
    <w:rsid w:val="007B6C30"/>
    <w:rsid w:val="007B71AD"/>
    <w:rsid w:val="007C3310"/>
    <w:rsid w:val="007E3B4D"/>
    <w:rsid w:val="007E4845"/>
    <w:rsid w:val="007F5B22"/>
    <w:rsid w:val="007F6A2B"/>
    <w:rsid w:val="0081125F"/>
    <w:rsid w:val="00814377"/>
    <w:rsid w:val="0081441F"/>
    <w:rsid w:val="00814B75"/>
    <w:rsid w:val="00814D38"/>
    <w:rsid w:val="008247C6"/>
    <w:rsid w:val="00833212"/>
    <w:rsid w:val="00836745"/>
    <w:rsid w:val="00837C0C"/>
    <w:rsid w:val="00844860"/>
    <w:rsid w:val="008701D4"/>
    <w:rsid w:val="00873020"/>
    <w:rsid w:val="00875168"/>
    <w:rsid w:val="008764F6"/>
    <w:rsid w:val="008774F0"/>
    <w:rsid w:val="00883362"/>
    <w:rsid w:val="0089250C"/>
    <w:rsid w:val="0089381E"/>
    <w:rsid w:val="00896BDF"/>
    <w:rsid w:val="00896F3F"/>
    <w:rsid w:val="008A13AC"/>
    <w:rsid w:val="008A17AC"/>
    <w:rsid w:val="008A3D26"/>
    <w:rsid w:val="008B2F3C"/>
    <w:rsid w:val="008B3077"/>
    <w:rsid w:val="008B6985"/>
    <w:rsid w:val="008C6CB1"/>
    <w:rsid w:val="008D2CA1"/>
    <w:rsid w:val="008E07A4"/>
    <w:rsid w:val="008E5B11"/>
    <w:rsid w:val="008F0C03"/>
    <w:rsid w:val="009005A4"/>
    <w:rsid w:val="00907FE1"/>
    <w:rsid w:val="0091057B"/>
    <w:rsid w:val="00911152"/>
    <w:rsid w:val="00913890"/>
    <w:rsid w:val="009207CC"/>
    <w:rsid w:val="00924A98"/>
    <w:rsid w:val="009359D1"/>
    <w:rsid w:val="0097119B"/>
    <w:rsid w:val="00972191"/>
    <w:rsid w:val="00976A3A"/>
    <w:rsid w:val="00981D53"/>
    <w:rsid w:val="00997DC3"/>
    <w:rsid w:val="009A6FE6"/>
    <w:rsid w:val="009B3F27"/>
    <w:rsid w:val="009B49CF"/>
    <w:rsid w:val="009B4C51"/>
    <w:rsid w:val="009B6645"/>
    <w:rsid w:val="009C611F"/>
    <w:rsid w:val="009C6DAE"/>
    <w:rsid w:val="009D0AE7"/>
    <w:rsid w:val="009D4704"/>
    <w:rsid w:val="009E3051"/>
    <w:rsid w:val="009E77BA"/>
    <w:rsid w:val="009F7A8A"/>
    <w:rsid w:val="00A06694"/>
    <w:rsid w:val="00A44256"/>
    <w:rsid w:val="00A505FE"/>
    <w:rsid w:val="00A51515"/>
    <w:rsid w:val="00A516AA"/>
    <w:rsid w:val="00A55EA9"/>
    <w:rsid w:val="00A67BB5"/>
    <w:rsid w:val="00A71F0C"/>
    <w:rsid w:val="00A720B8"/>
    <w:rsid w:val="00A75BC8"/>
    <w:rsid w:val="00A77F5A"/>
    <w:rsid w:val="00A82CEB"/>
    <w:rsid w:val="00A94DE5"/>
    <w:rsid w:val="00A977E6"/>
    <w:rsid w:val="00AA1859"/>
    <w:rsid w:val="00AA765F"/>
    <w:rsid w:val="00AB0CBB"/>
    <w:rsid w:val="00AB0E18"/>
    <w:rsid w:val="00AB148C"/>
    <w:rsid w:val="00AC5CC1"/>
    <w:rsid w:val="00AD0626"/>
    <w:rsid w:val="00AD7B71"/>
    <w:rsid w:val="00AE15E3"/>
    <w:rsid w:val="00AE3253"/>
    <w:rsid w:val="00AE78A4"/>
    <w:rsid w:val="00AF0F87"/>
    <w:rsid w:val="00B13A76"/>
    <w:rsid w:val="00B21674"/>
    <w:rsid w:val="00B26665"/>
    <w:rsid w:val="00B30730"/>
    <w:rsid w:val="00B43572"/>
    <w:rsid w:val="00B509CC"/>
    <w:rsid w:val="00B53A5D"/>
    <w:rsid w:val="00B55114"/>
    <w:rsid w:val="00B64056"/>
    <w:rsid w:val="00B73071"/>
    <w:rsid w:val="00B86EB3"/>
    <w:rsid w:val="00B91804"/>
    <w:rsid w:val="00BA0F75"/>
    <w:rsid w:val="00BA4A54"/>
    <w:rsid w:val="00BD3084"/>
    <w:rsid w:val="00BD752B"/>
    <w:rsid w:val="00BF0A68"/>
    <w:rsid w:val="00BF318A"/>
    <w:rsid w:val="00C05979"/>
    <w:rsid w:val="00C24873"/>
    <w:rsid w:val="00C36490"/>
    <w:rsid w:val="00C4062F"/>
    <w:rsid w:val="00C43560"/>
    <w:rsid w:val="00C43A8B"/>
    <w:rsid w:val="00C55811"/>
    <w:rsid w:val="00C63730"/>
    <w:rsid w:val="00C6586A"/>
    <w:rsid w:val="00C81F50"/>
    <w:rsid w:val="00C86F7A"/>
    <w:rsid w:val="00C95DBC"/>
    <w:rsid w:val="00C97C4E"/>
    <w:rsid w:val="00CC152A"/>
    <w:rsid w:val="00CD3510"/>
    <w:rsid w:val="00CD48C6"/>
    <w:rsid w:val="00CD7970"/>
    <w:rsid w:val="00CE244A"/>
    <w:rsid w:val="00CF2330"/>
    <w:rsid w:val="00CF3A21"/>
    <w:rsid w:val="00CF3F7B"/>
    <w:rsid w:val="00CF48DF"/>
    <w:rsid w:val="00CF7CCE"/>
    <w:rsid w:val="00D00E16"/>
    <w:rsid w:val="00D01112"/>
    <w:rsid w:val="00D15491"/>
    <w:rsid w:val="00D227CE"/>
    <w:rsid w:val="00D26AE3"/>
    <w:rsid w:val="00D35391"/>
    <w:rsid w:val="00D36F34"/>
    <w:rsid w:val="00D64F41"/>
    <w:rsid w:val="00D70717"/>
    <w:rsid w:val="00D74285"/>
    <w:rsid w:val="00D743A3"/>
    <w:rsid w:val="00D75A8E"/>
    <w:rsid w:val="00D7643F"/>
    <w:rsid w:val="00D85EC7"/>
    <w:rsid w:val="00D958C4"/>
    <w:rsid w:val="00D97D70"/>
    <w:rsid w:val="00DA669A"/>
    <w:rsid w:val="00DA6D8B"/>
    <w:rsid w:val="00DB7E0C"/>
    <w:rsid w:val="00DC4615"/>
    <w:rsid w:val="00DC75C4"/>
    <w:rsid w:val="00DD20FE"/>
    <w:rsid w:val="00DD5A1E"/>
    <w:rsid w:val="00DE12F1"/>
    <w:rsid w:val="00DE2FE4"/>
    <w:rsid w:val="00E053F1"/>
    <w:rsid w:val="00E26AA6"/>
    <w:rsid w:val="00E32822"/>
    <w:rsid w:val="00E37C8D"/>
    <w:rsid w:val="00E4080D"/>
    <w:rsid w:val="00E50086"/>
    <w:rsid w:val="00E55BDC"/>
    <w:rsid w:val="00E56B23"/>
    <w:rsid w:val="00E60490"/>
    <w:rsid w:val="00E65087"/>
    <w:rsid w:val="00E67D8E"/>
    <w:rsid w:val="00E73A37"/>
    <w:rsid w:val="00E74F74"/>
    <w:rsid w:val="00E91179"/>
    <w:rsid w:val="00E91F46"/>
    <w:rsid w:val="00E93228"/>
    <w:rsid w:val="00EA07B8"/>
    <w:rsid w:val="00EA252C"/>
    <w:rsid w:val="00EA6722"/>
    <w:rsid w:val="00EA6CEE"/>
    <w:rsid w:val="00EA703A"/>
    <w:rsid w:val="00EB7693"/>
    <w:rsid w:val="00EC70F8"/>
    <w:rsid w:val="00ED53FF"/>
    <w:rsid w:val="00ED5AA3"/>
    <w:rsid w:val="00ED7D0C"/>
    <w:rsid w:val="00EE5921"/>
    <w:rsid w:val="00EE66EF"/>
    <w:rsid w:val="00EE6771"/>
    <w:rsid w:val="00EF7AE5"/>
    <w:rsid w:val="00F01C96"/>
    <w:rsid w:val="00F037C4"/>
    <w:rsid w:val="00F2652B"/>
    <w:rsid w:val="00F3159E"/>
    <w:rsid w:val="00F3195F"/>
    <w:rsid w:val="00F3420F"/>
    <w:rsid w:val="00F35FC1"/>
    <w:rsid w:val="00F477A9"/>
    <w:rsid w:val="00F47C54"/>
    <w:rsid w:val="00F50E50"/>
    <w:rsid w:val="00F5316C"/>
    <w:rsid w:val="00F561EB"/>
    <w:rsid w:val="00F76A0F"/>
    <w:rsid w:val="00F97BCD"/>
    <w:rsid w:val="00FB63D5"/>
    <w:rsid w:val="00FB69D6"/>
    <w:rsid w:val="00FB7250"/>
    <w:rsid w:val="00FC1C3C"/>
    <w:rsid w:val="00FC53BB"/>
    <w:rsid w:val="00FC6EE3"/>
    <w:rsid w:val="00FD35F2"/>
    <w:rsid w:val="00FE0A77"/>
    <w:rsid w:val="00FF4054"/>
    <w:rsid w:val="00FF6A96"/>
    <w:rsid w:val="00FF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0A1CD"/>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semiHidden="1"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707E"/>
    <w:pPr>
      <w:spacing w:before="160" w:after="80" w:line="336" w:lineRule="auto"/>
    </w:pPr>
    <w:rPr>
      <w:rFonts w:ascii="Verdana" w:hAnsi="Verdana"/>
      <w:szCs w:val="24"/>
    </w:rPr>
  </w:style>
  <w:style w:type="paragraph" w:styleId="Heading1">
    <w:name w:val="heading 1"/>
    <w:basedOn w:val="Normal"/>
    <w:next w:val="Normal"/>
    <w:link w:val="Heading1Char"/>
    <w:qFormat/>
    <w:rsid w:val="0040707E"/>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40707E"/>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40707E"/>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07E"/>
    <w:pPr>
      <w:ind w:left="720"/>
    </w:pPr>
  </w:style>
  <w:style w:type="character" w:styleId="FollowedHyperlink">
    <w:name w:val="FollowedHyperlink"/>
    <w:rsid w:val="0040707E"/>
    <w:rPr>
      <w:color w:val="800080"/>
      <w:u w:val="single"/>
    </w:rPr>
  </w:style>
  <w:style w:type="paragraph" w:styleId="Footer">
    <w:name w:val="footer"/>
    <w:basedOn w:val="Normal"/>
    <w:link w:val="FooterChar"/>
    <w:rsid w:val="0040707E"/>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40707E"/>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40707E"/>
    <w:rPr>
      <w:color w:val="0000FF"/>
      <w:u w:val="single"/>
    </w:rPr>
  </w:style>
  <w:style w:type="paragraph" w:customStyle="1" w:styleId="NumberedHeading2">
    <w:name w:val="Numbered Heading 2"/>
    <w:basedOn w:val="Normal"/>
    <w:rsid w:val="0040707E"/>
    <w:pPr>
      <w:numPr>
        <w:numId w:val="1"/>
      </w:numPr>
    </w:pPr>
  </w:style>
  <w:style w:type="paragraph" w:customStyle="1" w:styleId="Outlinenumbering">
    <w:name w:val="Outline numbering"/>
    <w:basedOn w:val="Normal"/>
    <w:rsid w:val="0040707E"/>
    <w:pPr>
      <w:numPr>
        <w:numId w:val="2"/>
      </w:numPr>
      <w:tabs>
        <w:tab w:val="clear" w:pos="360"/>
        <w:tab w:val="num" w:pos="720"/>
      </w:tabs>
      <w:ind w:left="720"/>
    </w:pPr>
    <w:rPr>
      <w:szCs w:val="20"/>
    </w:rPr>
  </w:style>
  <w:style w:type="character" w:styleId="PageNumber">
    <w:name w:val="page number"/>
    <w:basedOn w:val="DefaultParagraphFont"/>
    <w:rsid w:val="0040707E"/>
  </w:style>
  <w:style w:type="character" w:styleId="PlaceholderText">
    <w:name w:val="Placeholder Text"/>
    <w:basedOn w:val="DefaultParagraphFont"/>
    <w:uiPriority w:val="99"/>
    <w:semiHidden/>
    <w:rsid w:val="000F5256"/>
    <w:rPr>
      <w:color w:val="808080"/>
    </w:rPr>
  </w:style>
  <w:style w:type="character" w:customStyle="1" w:styleId="RED">
    <w:name w:val="RED"/>
    <w:basedOn w:val="DefaultParagraphFont"/>
    <w:uiPriority w:val="1"/>
    <w:rsid w:val="000F5256"/>
    <w:rPr>
      <w:color w:val="FF0000"/>
    </w:rPr>
  </w:style>
  <w:style w:type="character" w:customStyle="1" w:styleId="Red0">
    <w:name w:val="Red"/>
    <w:basedOn w:val="DefaultParagraphFont"/>
    <w:uiPriority w:val="1"/>
    <w:rsid w:val="006D3751"/>
    <w:rPr>
      <w:color w:val="FF0000"/>
    </w:rPr>
  </w:style>
  <w:style w:type="paragraph" w:styleId="TOCHeading">
    <w:name w:val="TOC Heading"/>
    <w:basedOn w:val="Heading1"/>
    <w:next w:val="Normal"/>
    <w:uiPriority w:val="39"/>
    <w:unhideWhenUsed/>
    <w:qFormat/>
    <w:rsid w:val="0040707E"/>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40707E"/>
    <w:pPr>
      <w:spacing w:before="80" w:line="240" w:lineRule="auto"/>
    </w:pPr>
    <w:rPr>
      <w:rFonts w:ascii="Courier New" w:hAnsi="Courier New"/>
    </w:rPr>
  </w:style>
  <w:style w:type="paragraph" w:styleId="TOC1">
    <w:name w:val="toc 1"/>
    <w:basedOn w:val="Normal"/>
    <w:next w:val="Normal"/>
    <w:autoRedefine/>
    <w:uiPriority w:val="39"/>
    <w:unhideWhenUsed/>
    <w:rsid w:val="0040707E"/>
    <w:pPr>
      <w:spacing w:after="100" w:line="240" w:lineRule="auto"/>
    </w:pPr>
  </w:style>
  <w:style w:type="paragraph" w:styleId="TOC2">
    <w:name w:val="toc 2"/>
    <w:basedOn w:val="Normal"/>
    <w:next w:val="Normal"/>
    <w:autoRedefine/>
    <w:uiPriority w:val="39"/>
    <w:unhideWhenUsed/>
    <w:rsid w:val="0040707E"/>
    <w:pPr>
      <w:spacing w:after="100" w:line="240" w:lineRule="auto"/>
      <w:ind w:left="202"/>
    </w:pPr>
  </w:style>
  <w:style w:type="paragraph" w:styleId="TOC3">
    <w:name w:val="toc 3"/>
    <w:basedOn w:val="Normal"/>
    <w:next w:val="Normal"/>
    <w:autoRedefine/>
    <w:uiPriority w:val="39"/>
    <w:unhideWhenUsed/>
    <w:rsid w:val="0040707E"/>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8427">
      <w:bodyDiv w:val="1"/>
      <w:marLeft w:val="0"/>
      <w:marRight w:val="0"/>
      <w:marTop w:val="0"/>
      <w:marBottom w:val="0"/>
      <w:divBdr>
        <w:top w:val="none" w:sz="0" w:space="0" w:color="auto"/>
        <w:left w:val="none" w:sz="0" w:space="0" w:color="auto"/>
        <w:bottom w:val="none" w:sz="0" w:space="0" w:color="auto"/>
        <w:right w:val="none" w:sz="0" w:space="0" w:color="auto"/>
      </w:divBdr>
    </w:div>
    <w:div w:id="209147270">
      <w:bodyDiv w:val="1"/>
      <w:marLeft w:val="0"/>
      <w:marRight w:val="0"/>
      <w:marTop w:val="0"/>
      <w:marBottom w:val="0"/>
      <w:divBdr>
        <w:top w:val="none" w:sz="0" w:space="0" w:color="auto"/>
        <w:left w:val="none" w:sz="0" w:space="0" w:color="auto"/>
        <w:bottom w:val="none" w:sz="0" w:space="0" w:color="auto"/>
        <w:right w:val="none" w:sz="0" w:space="0" w:color="auto"/>
      </w:divBdr>
      <w:divsChild>
        <w:div w:id="1556158713">
          <w:marLeft w:val="0"/>
          <w:marRight w:val="0"/>
          <w:marTop w:val="0"/>
          <w:marBottom w:val="0"/>
          <w:divBdr>
            <w:top w:val="none" w:sz="0" w:space="0" w:color="auto"/>
            <w:left w:val="none" w:sz="0" w:space="0" w:color="auto"/>
            <w:bottom w:val="none" w:sz="0" w:space="0" w:color="auto"/>
            <w:right w:val="none" w:sz="0" w:space="0" w:color="auto"/>
          </w:divBdr>
        </w:div>
      </w:divsChild>
    </w:div>
    <w:div w:id="295649717">
      <w:bodyDiv w:val="1"/>
      <w:marLeft w:val="0"/>
      <w:marRight w:val="0"/>
      <w:marTop w:val="0"/>
      <w:marBottom w:val="0"/>
      <w:divBdr>
        <w:top w:val="none" w:sz="0" w:space="0" w:color="auto"/>
        <w:left w:val="none" w:sz="0" w:space="0" w:color="auto"/>
        <w:bottom w:val="none" w:sz="0" w:space="0" w:color="auto"/>
        <w:right w:val="none" w:sz="0" w:space="0" w:color="auto"/>
      </w:divBdr>
      <w:divsChild>
        <w:div w:id="443037964">
          <w:marLeft w:val="0"/>
          <w:marRight w:val="0"/>
          <w:marTop w:val="0"/>
          <w:marBottom w:val="0"/>
          <w:divBdr>
            <w:top w:val="none" w:sz="0" w:space="0" w:color="auto"/>
            <w:left w:val="none" w:sz="0" w:space="0" w:color="auto"/>
            <w:bottom w:val="none" w:sz="0" w:space="0" w:color="auto"/>
            <w:right w:val="none" w:sz="0" w:space="0" w:color="auto"/>
          </w:divBdr>
        </w:div>
      </w:divsChild>
    </w:div>
    <w:div w:id="426578249">
      <w:bodyDiv w:val="1"/>
      <w:marLeft w:val="0"/>
      <w:marRight w:val="0"/>
      <w:marTop w:val="0"/>
      <w:marBottom w:val="0"/>
      <w:divBdr>
        <w:top w:val="none" w:sz="0" w:space="0" w:color="auto"/>
        <w:left w:val="none" w:sz="0" w:space="0" w:color="auto"/>
        <w:bottom w:val="none" w:sz="0" w:space="0" w:color="auto"/>
        <w:right w:val="none" w:sz="0" w:space="0" w:color="auto"/>
      </w:divBdr>
    </w:div>
    <w:div w:id="426926113">
      <w:bodyDiv w:val="1"/>
      <w:marLeft w:val="0"/>
      <w:marRight w:val="0"/>
      <w:marTop w:val="0"/>
      <w:marBottom w:val="0"/>
      <w:divBdr>
        <w:top w:val="none" w:sz="0" w:space="0" w:color="auto"/>
        <w:left w:val="none" w:sz="0" w:space="0" w:color="auto"/>
        <w:bottom w:val="none" w:sz="0" w:space="0" w:color="auto"/>
        <w:right w:val="none" w:sz="0" w:space="0" w:color="auto"/>
      </w:divBdr>
    </w:div>
    <w:div w:id="520583918">
      <w:bodyDiv w:val="1"/>
      <w:marLeft w:val="0"/>
      <w:marRight w:val="0"/>
      <w:marTop w:val="0"/>
      <w:marBottom w:val="0"/>
      <w:divBdr>
        <w:top w:val="none" w:sz="0" w:space="0" w:color="auto"/>
        <w:left w:val="none" w:sz="0" w:space="0" w:color="auto"/>
        <w:bottom w:val="none" w:sz="0" w:space="0" w:color="auto"/>
        <w:right w:val="none" w:sz="0" w:space="0" w:color="auto"/>
      </w:divBdr>
      <w:divsChild>
        <w:div w:id="291635978">
          <w:marLeft w:val="0"/>
          <w:marRight w:val="0"/>
          <w:marTop w:val="0"/>
          <w:marBottom w:val="0"/>
          <w:divBdr>
            <w:top w:val="none" w:sz="0" w:space="0" w:color="auto"/>
            <w:left w:val="none" w:sz="0" w:space="0" w:color="auto"/>
            <w:bottom w:val="none" w:sz="0" w:space="0" w:color="auto"/>
            <w:right w:val="none" w:sz="0" w:space="0" w:color="auto"/>
          </w:divBdr>
        </w:div>
      </w:divsChild>
    </w:div>
    <w:div w:id="561983093">
      <w:bodyDiv w:val="1"/>
      <w:marLeft w:val="0"/>
      <w:marRight w:val="0"/>
      <w:marTop w:val="0"/>
      <w:marBottom w:val="0"/>
      <w:divBdr>
        <w:top w:val="none" w:sz="0" w:space="0" w:color="auto"/>
        <w:left w:val="none" w:sz="0" w:space="0" w:color="auto"/>
        <w:bottom w:val="none" w:sz="0" w:space="0" w:color="auto"/>
        <w:right w:val="none" w:sz="0" w:space="0" w:color="auto"/>
      </w:divBdr>
      <w:divsChild>
        <w:div w:id="1454061236">
          <w:marLeft w:val="0"/>
          <w:marRight w:val="0"/>
          <w:marTop w:val="0"/>
          <w:marBottom w:val="0"/>
          <w:divBdr>
            <w:top w:val="none" w:sz="0" w:space="0" w:color="auto"/>
            <w:left w:val="none" w:sz="0" w:space="0" w:color="auto"/>
            <w:bottom w:val="none" w:sz="0" w:space="0" w:color="auto"/>
            <w:right w:val="none" w:sz="0" w:space="0" w:color="auto"/>
          </w:divBdr>
        </w:div>
      </w:divsChild>
    </w:div>
    <w:div w:id="731779670">
      <w:bodyDiv w:val="1"/>
      <w:marLeft w:val="0"/>
      <w:marRight w:val="0"/>
      <w:marTop w:val="0"/>
      <w:marBottom w:val="0"/>
      <w:divBdr>
        <w:top w:val="none" w:sz="0" w:space="0" w:color="auto"/>
        <w:left w:val="none" w:sz="0" w:space="0" w:color="auto"/>
        <w:bottom w:val="none" w:sz="0" w:space="0" w:color="auto"/>
        <w:right w:val="none" w:sz="0" w:space="0" w:color="auto"/>
      </w:divBdr>
    </w:div>
    <w:div w:id="779224884">
      <w:bodyDiv w:val="1"/>
      <w:marLeft w:val="0"/>
      <w:marRight w:val="0"/>
      <w:marTop w:val="0"/>
      <w:marBottom w:val="0"/>
      <w:divBdr>
        <w:top w:val="none" w:sz="0" w:space="0" w:color="auto"/>
        <w:left w:val="none" w:sz="0" w:space="0" w:color="auto"/>
        <w:bottom w:val="none" w:sz="0" w:space="0" w:color="auto"/>
        <w:right w:val="none" w:sz="0" w:space="0" w:color="auto"/>
      </w:divBdr>
      <w:divsChild>
        <w:div w:id="218565117">
          <w:marLeft w:val="0"/>
          <w:marRight w:val="0"/>
          <w:marTop w:val="0"/>
          <w:marBottom w:val="0"/>
          <w:divBdr>
            <w:top w:val="none" w:sz="0" w:space="0" w:color="auto"/>
            <w:left w:val="none" w:sz="0" w:space="0" w:color="auto"/>
            <w:bottom w:val="none" w:sz="0" w:space="0" w:color="auto"/>
            <w:right w:val="none" w:sz="0" w:space="0" w:color="auto"/>
          </w:divBdr>
        </w:div>
      </w:divsChild>
    </w:div>
    <w:div w:id="910046637">
      <w:bodyDiv w:val="1"/>
      <w:marLeft w:val="0"/>
      <w:marRight w:val="0"/>
      <w:marTop w:val="0"/>
      <w:marBottom w:val="0"/>
      <w:divBdr>
        <w:top w:val="none" w:sz="0" w:space="0" w:color="auto"/>
        <w:left w:val="none" w:sz="0" w:space="0" w:color="auto"/>
        <w:bottom w:val="none" w:sz="0" w:space="0" w:color="auto"/>
        <w:right w:val="none" w:sz="0" w:space="0" w:color="auto"/>
      </w:divBdr>
    </w:div>
    <w:div w:id="964192302">
      <w:bodyDiv w:val="1"/>
      <w:marLeft w:val="0"/>
      <w:marRight w:val="0"/>
      <w:marTop w:val="0"/>
      <w:marBottom w:val="0"/>
      <w:divBdr>
        <w:top w:val="none" w:sz="0" w:space="0" w:color="auto"/>
        <w:left w:val="none" w:sz="0" w:space="0" w:color="auto"/>
        <w:bottom w:val="none" w:sz="0" w:space="0" w:color="auto"/>
        <w:right w:val="none" w:sz="0" w:space="0" w:color="auto"/>
      </w:divBdr>
      <w:divsChild>
        <w:div w:id="1817917595">
          <w:marLeft w:val="0"/>
          <w:marRight w:val="0"/>
          <w:marTop w:val="0"/>
          <w:marBottom w:val="0"/>
          <w:divBdr>
            <w:top w:val="none" w:sz="0" w:space="0" w:color="auto"/>
            <w:left w:val="none" w:sz="0" w:space="0" w:color="auto"/>
            <w:bottom w:val="none" w:sz="0" w:space="0" w:color="auto"/>
            <w:right w:val="none" w:sz="0" w:space="0" w:color="auto"/>
          </w:divBdr>
        </w:div>
      </w:divsChild>
    </w:div>
    <w:div w:id="1087267209">
      <w:bodyDiv w:val="1"/>
      <w:marLeft w:val="0"/>
      <w:marRight w:val="0"/>
      <w:marTop w:val="0"/>
      <w:marBottom w:val="0"/>
      <w:divBdr>
        <w:top w:val="none" w:sz="0" w:space="0" w:color="auto"/>
        <w:left w:val="none" w:sz="0" w:space="0" w:color="auto"/>
        <w:bottom w:val="none" w:sz="0" w:space="0" w:color="auto"/>
        <w:right w:val="none" w:sz="0" w:space="0" w:color="auto"/>
      </w:divBdr>
      <w:divsChild>
        <w:div w:id="1656103777">
          <w:marLeft w:val="0"/>
          <w:marRight w:val="0"/>
          <w:marTop w:val="0"/>
          <w:marBottom w:val="0"/>
          <w:divBdr>
            <w:top w:val="none" w:sz="0" w:space="0" w:color="auto"/>
            <w:left w:val="none" w:sz="0" w:space="0" w:color="auto"/>
            <w:bottom w:val="none" w:sz="0" w:space="0" w:color="auto"/>
            <w:right w:val="none" w:sz="0" w:space="0" w:color="auto"/>
          </w:divBdr>
        </w:div>
      </w:divsChild>
    </w:div>
    <w:div w:id="1105922345">
      <w:bodyDiv w:val="1"/>
      <w:marLeft w:val="0"/>
      <w:marRight w:val="0"/>
      <w:marTop w:val="0"/>
      <w:marBottom w:val="0"/>
      <w:divBdr>
        <w:top w:val="none" w:sz="0" w:space="0" w:color="auto"/>
        <w:left w:val="none" w:sz="0" w:space="0" w:color="auto"/>
        <w:bottom w:val="none" w:sz="0" w:space="0" w:color="auto"/>
        <w:right w:val="none" w:sz="0" w:space="0" w:color="auto"/>
      </w:divBdr>
    </w:div>
    <w:div w:id="1158958109">
      <w:bodyDiv w:val="1"/>
      <w:marLeft w:val="0"/>
      <w:marRight w:val="0"/>
      <w:marTop w:val="0"/>
      <w:marBottom w:val="0"/>
      <w:divBdr>
        <w:top w:val="none" w:sz="0" w:space="0" w:color="auto"/>
        <w:left w:val="none" w:sz="0" w:space="0" w:color="auto"/>
        <w:bottom w:val="none" w:sz="0" w:space="0" w:color="auto"/>
        <w:right w:val="none" w:sz="0" w:space="0" w:color="auto"/>
      </w:divBdr>
    </w:div>
    <w:div w:id="1178807558">
      <w:bodyDiv w:val="1"/>
      <w:marLeft w:val="0"/>
      <w:marRight w:val="0"/>
      <w:marTop w:val="0"/>
      <w:marBottom w:val="0"/>
      <w:divBdr>
        <w:top w:val="none" w:sz="0" w:space="0" w:color="auto"/>
        <w:left w:val="none" w:sz="0" w:space="0" w:color="auto"/>
        <w:bottom w:val="none" w:sz="0" w:space="0" w:color="auto"/>
        <w:right w:val="none" w:sz="0" w:space="0" w:color="auto"/>
      </w:divBdr>
    </w:div>
    <w:div w:id="1210532927">
      <w:bodyDiv w:val="1"/>
      <w:marLeft w:val="0"/>
      <w:marRight w:val="0"/>
      <w:marTop w:val="0"/>
      <w:marBottom w:val="0"/>
      <w:divBdr>
        <w:top w:val="none" w:sz="0" w:space="0" w:color="auto"/>
        <w:left w:val="none" w:sz="0" w:space="0" w:color="auto"/>
        <w:bottom w:val="none" w:sz="0" w:space="0" w:color="auto"/>
        <w:right w:val="none" w:sz="0" w:space="0" w:color="auto"/>
      </w:divBdr>
    </w:div>
    <w:div w:id="1494760277">
      <w:bodyDiv w:val="1"/>
      <w:marLeft w:val="0"/>
      <w:marRight w:val="0"/>
      <w:marTop w:val="0"/>
      <w:marBottom w:val="0"/>
      <w:divBdr>
        <w:top w:val="none" w:sz="0" w:space="0" w:color="auto"/>
        <w:left w:val="none" w:sz="0" w:space="0" w:color="auto"/>
        <w:bottom w:val="none" w:sz="0" w:space="0" w:color="auto"/>
        <w:right w:val="none" w:sz="0" w:space="0" w:color="auto"/>
      </w:divBdr>
    </w:div>
    <w:div w:id="1536846257">
      <w:bodyDiv w:val="1"/>
      <w:marLeft w:val="0"/>
      <w:marRight w:val="0"/>
      <w:marTop w:val="0"/>
      <w:marBottom w:val="0"/>
      <w:divBdr>
        <w:top w:val="none" w:sz="0" w:space="0" w:color="auto"/>
        <w:left w:val="none" w:sz="0" w:space="0" w:color="auto"/>
        <w:bottom w:val="none" w:sz="0" w:space="0" w:color="auto"/>
        <w:right w:val="none" w:sz="0" w:space="0" w:color="auto"/>
      </w:divBdr>
      <w:divsChild>
        <w:div w:id="1834223245">
          <w:marLeft w:val="0"/>
          <w:marRight w:val="0"/>
          <w:marTop w:val="0"/>
          <w:marBottom w:val="0"/>
          <w:divBdr>
            <w:top w:val="none" w:sz="0" w:space="0" w:color="auto"/>
            <w:left w:val="none" w:sz="0" w:space="0" w:color="auto"/>
            <w:bottom w:val="none" w:sz="0" w:space="0" w:color="auto"/>
            <w:right w:val="none" w:sz="0" w:space="0" w:color="auto"/>
          </w:divBdr>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473653">
      <w:bodyDiv w:val="1"/>
      <w:marLeft w:val="0"/>
      <w:marRight w:val="0"/>
      <w:marTop w:val="0"/>
      <w:marBottom w:val="0"/>
      <w:divBdr>
        <w:top w:val="none" w:sz="0" w:space="0" w:color="auto"/>
        <w:left w:val="none" w:sz="0" w:space="0" w:color="auto"/>
        <w:bottom w:val="none" w:sz="0" w:space="0" w:color="auto"/>
        <w:right w:val="none" w:sz="0" w:space="0" w:color="auto"/>
      </w:divBdr>
      <w:divsChild>
        <w:div w:id="1952323291">
          <w:marLeft w:val="0"/>
          <w:marRight w:val="0"/>
          <w:marTop w:val="0"/>
          <w:marBottom w:val="0"/>
          <w:divBdr>
            <w:top w:val="none" w:sz="0" w:space="0" w:color="auto"/>
            <w:left w:val="none" w:sz="0" w:space="0" w:color="auto"/>
            <w:bottom w:val="none" w:sz="0" w:space="0" w:color="auto"/>
            <w:right w:val="none" w:sz="0" w:space="0" w:color="auto"/>
          </w:divBdr>
        </w:div>
      </w:divsChild>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
    <w:div w:id="1780489911">
      <w:bodyDiv w:val="1"/>
      <w:marLeft w:val="0"/>
      <w:marRight w:val="0"/>
      <w:marTop w:val="0"/>
      <w:marBottom w:val="0"/>
      <w:divBdr>
        <w:top w:val="none" w:sz="0" w:space="0" w:color="auto"/>
        <w:left w:val="none" w:sz="0" w:space="0" w:color="auto"/>
        <w:bottom w:val="none" w:sz="0" w:space="0" w:color="auto"/>
        <w:right w:val="none" w:sz="0" w:space="0" w:color="auto"/>
      </w:divBdr>
    </w:div>
    <w:div w:id="1995984455">
      <w:bodyDiv w:val="1"/>
      <w:marLeft w:val="0"/>
      <w:marRight w:val="0"/>
      <w:marTop w:val="0"/>
      <w:marBottom w:val="0"/>
      <w:divBdr>
        <w:top w:val="none" w:sz="0" w:space="0" w:color="auto"/>
        <w:left w:val="none" w:sz="0" w:space="0" w:color="auto"/>
        <w:bottom w:val="none" w:sz="0" w:space="0" w:color="auto"/>
        <w:right w:val="none" w:sz="0" w:space="0" w:color="auto"/>
      </w:divBdr>
      <w:divsChild>
        <w:div w:id="1450124300">
          <w:marLeft w:val="0"/>
          <w:marRight w:val="0"/>
          <w:marTop w:val="0"/>
          <w:marBottom w:val="0"/>
          <w:divBdr>
            <w:top w:val="none" w:sz="0" w:space="0" w:color="auto"/>
            <w:left w:val="none" w:sz="0" w:space="0" w:color="auto"/>
            <w:bottom w:val="none" w:sz="0" w:space="0" w:color="auto"/>
            <w:right w:val="none" w:sz="0" w:space="0" w:color="auto"/>
          </w:divBdr>
        </w:div>
      </w:divsChild>
    </w:div>
    <w:div w:id="2112890216">
      <w:bodyDiv w:val="1"/>
      <w:marLeft w:val="0"/>
      <w:marRight w:val="0"/>
      <w:marTop w:val="0"/>
      <w:marBottom w:val="0"/>
      <w:divBdr>
        <w:top w:val="none" w:sz="0" w:space="0" w:color="auto"/>
        <w:left w:val="none" w:sz="0" w:space="0" w:color="auto"/>
        <w:bottom w:val="none" w:sz="0" w:space="0" w:color="auto"/>
        <w:right w:val="none" w:sz="0" w:space="0" w:color="auto"/>
      </w:divBdr>
    </w:div>
    <w:div w:id="212087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ABBBDA1-FF7A-425F-B9C1-715479365B05}"/>
      </w:docPartPr>
      <w:docPartBody>
        <w:p w:rsidR="007B16BB" w:rsidRDefault="003E7EBF">
          <w:r w:rsidRPr="006B694E">
            <w:rPr>
              <w:rStyle w:val="PlaceholderText"/>
            </w:rPr>
            <w:t>Click or tap here to enter text.</w:t>
          </w:r>
        </w:p>
      </w:docPartBody>
    </w:docPart>
    <w:docPart>
      <w:docPartPr>
        <w:name w:val="B07C330CFB0948F0BB82102BDA728252"/>
        <w:category>
          <w:name w:val="General"/>
          <w:gallery w:val="placeholder"/>
        </w:category>
        <w:types>
          <w:type w:val="bbPlcHdr"/>
        </w:types>
        <w:behaviors>
          <w:behavior w:val="content"/>
        </w:behaviors>
        <w:guid w:val="{225F64E7-DF03-4EF8-962D-823F9046504A}"/>
      </w:docPartPr>
      <w:docPartBody>
        <w:p w:rsidR="007B16BB" w:rsidRDefault="003E7EBF" w:rsidP="003E7EBF">
          <w:pPr>
            <w:pStyle w:val="B07C330CFB0948F0BB82102BDA728252"/>
          </w:pPr>
          <w:r w:rsidRPr="006B694E">
            <w:rPr>
              <w:rStyle w:val="PlaceholderText"/>
            </w:rPr>
            <w:t>Click or tap here to enter text.</w:t>
          </w:r>
        </w:p>
      </w:docPartBody>
    </w:docPart>
    <w:docPart>
      <w:docPartPr>
        <w:name w:val="591B6483E8254E73BA62FD8D1FD12AD0"/>
        <w:category>
          <w:name w:val="General"/>
          <w:gallery w:val="placeholder"/>
        </w:category>
        <w:types>
          <w:type w:val="bbPlcHdr"/>
        </w:types>
        <w:behaviors>
          <w:behavior w:val="content"/>
        </w:behaviors>
        <w:guid w:val="{79E7444E-C72B-495E-8F14-176B56B47BFB}"/>
      </w:docPartPr>
      <w:docPartBody>
        <w:p w:rsidR="007B16BB" w:rsidRDefault="003E7EBF" w:rsidP="003E7EBF">
          <w:pPr>
            <w:pStyle w:val="591B6483E8254E73BA62FD8D1FD12AD0"/>
          </w:pPr>
          <w:r w:rsidRPr="006B694E">
            <w:rPr>
              <w:rStyle w:val="PlaceholderText"/>
            </w:rPr>
            <w:t>Click or tap here to enter text.</w:t>
          </w:r>
        </w:p>
      </w:docPartBody>
    </w:docPart>
    <w:docPart>
      <w:docPartPr>
        <w:name w:val="42988F905C2641FBAF33E59A19CBBF12"/>
        <w:category>
          <w:name w:val="General"/>
          <w:gallery w:val="placeholder"/>
        </w:category>
        <w:types>
          <w:type w:val="bbPlcHdr"/>
        </w:types>
        <w:behaviors>
          <w:behavior w:val="content"/>
        </w:behaviors>
        <w:guid w:val="{6E8FABC9-0FD0-42E3-9AA2-87DED594BD0E}"/>
      </w:docPartPr>
      <w:docPartBody>
        <w:p w:rsidR="007B16BB" w:rsidRDefault="003E7EBF" w:rsidP="003E7EBF">
          <w:pPr>
            <w:pStyle w:val="42988F905C2641FBAF33E59A19CBBF12"/>
          </w:pPr>
          <w:r w:rsidRPr="006B694E">
            <w:rPr>
              <w:rStyle w:val="PlaceholderText"/>
            </w:rPr>
            <w:t>Click or tap here to enter text.</w:t>
          </w:r>
        </w:p>
      </w:docPartBody>
    </w:docPart>
    <w:docPart>
      <w:docPartPr>
        <w:name w:val="AF607D421D1742FCA0E4371BEEAAFB55"/>
        <w:category>
          <w:name w:val="General"/>
          <w:gallery w:val="placeholder"/>
        </w:category>
        <w:types>
          <w:type w:val="bbPlcHdr"/>
        </w:types>
        <w:behaviors>
          <w:behavior w:val="content"/>
        </w:behaviors>
        <w:guid w:val="{687E07FB-BCEB-4165-8654-A6094D53A562}"/>
      </w:docPartPr>
      <w:docPartBody>
        <w:p w:rsidR="007B16BB" w:rsidRDefault="003E7EBF" w:rsidP="003E7EBF">
          <w:pPr>
            <w:pStyle w:val="AF607D421D1742FCA0E4371BEEAAFB55"/>
          </w:pPr>
          <w:r w:rsidRPr="006B694E">
            <w:rPr>
              <w:rStyle w:val="PlaceholderText"/>
            </w:rPr>
            <w:t>Click or tap here to enter text.</w:t>
          </w:r>
        </w:p>
      </w:docPartBody>
    </w:docPart>
    <w:docPart>
      <w:docPartPr>
        <w:name w:val="9FE55BE00E394C51BBA6EA265C9EEA3A"/>
        <w:category>
          <w:name w:val="General"/>
          <w:gallery w:val="placeholder"/>
        </w:category>
        <w:types>
          <w:type w:val="bbPlcHdr"/>
        </w:types>
        <w:behaviors>
          <w:behavior w:val="content"/>
        </w:behaviors>
        <w:guid w:val="{202747C1-1015-48FB-801C-66CF5A43ED89}"/>
      </w:docPartPr>
      <w:docPartBody>
        <w:p w:rsidR="007B16BB" w:rsidRDefault="003E7EBF" w:rsidP="003E7EBF">
          <w:pPr>
            <w:pStyle w:val="9FE55BE00E394C51BBA6EA265C9EEA3A"/>
          </w:pPr>
          <w:r w:rsidRPr="006B694E">
            <w:rPr>
              <w:rStyle w:val="PlaceholderText"/>
            </w:rPr>
            <w:t>Click or tap here to enter text.</w:t>
          </w:r>
        </w:p>
      </w:docPartBody>
    </w:docPart>
    <w:docPart>
      <w:docPartPr>
        <w:name w:val="F10450E36D33474DB12442EE3EA9A5CB"/>
        <w:category>
          <w:name w:val="General"/>
          <w:gallery w:val="placeholder"/>
        </w:category>
        <w:types>
          <w:type w:val="bbPlcHdr"/>
        </w:types>
        <w:behaviors>
          <w:behavior w:val="content"/>
        </w:behaviors>
        <w:guid w:val="{DDC4607B-82EB-4B46-BC5B-52942C2ACCB3}"/>
      </w:docPartPr>
      <w:docPartBody>
        <w:p w:rsidR="007B16BB" w:rsidRDefault="003E7EBF" w:rsidP="003E7EBF">
          <w:pPr>
            <w:pStyle w:val="F10450E36D33474DB12442EE3EA9A5CB"/>
          </w:pPr>
          <w:r w:rsidRPr="006B694E">
            <w:rPr>
              <w:rStyle w:val="PlaceholderText"/>
            </w:rPr>
            <w:t>Click or tap here to enter text.</w:t>
          </w:r>
        </w:p>
      </w:docPartBody>
    </w:docPart>
    <w:docPart>
      <w:docPartPr>
        <w:name w:val="06C425E5F74345579267377B7C467658"/>
        <w:category>
          <w:name w:val="General"/>
          <w:gallery w:val="placeholder"/>
        </w:category>
        <w:types>
          <w:type w:val="bbPlcHdr"/>
        </w:types>
        <w:behaviors>
          <w:behavior w:val="content"/>
        </w:behaviors>
        <w:guid w:val="{F2E6BE1A-737E-4F5D-984B-B0D6FF049022}"/>
      </w:docPartPr>
      <w:docPartBody>
        <w:p w:rsidR="007B16BB" w:rsidRDefault="003E7EBF" w:rsidP="003E7EBF">
          <w:pPr>
            <w:pStyle w:val="06C425E5F74345579267377B7C467658"/>
          </w:pPr>
          <w:r w:rsidRPr="006B694E">
            <w:rPr>
              <w:rStyle w:val="PlaceholderText"/>
            </w:rPr>
            <w:t>Click or tap here to enter text.</w:t>
          </w:r>
        </w:p>
      </w:docPartBody>
    </w:docPart>
    <w:docPart>
      <w:docPartPr>
        <w:name w:val="20F8863521A8461285C57BCA1D4416E3"/>
        <w:category>
          <w:name w:val="General"/>
          <w:gallery w:val="placeholder"/>
        </w:category>
        <w:types>
          <w:type w:val="bbPlcHdr"/>
        </w:types>
        <w:behaviors>
          <w:behavior w:val="content"/>
        </w:behaviors>
        <w:guid w:val="{03A8848E-EA34-4EB7-B8BF-967AD66A76E0}"/>
      </w:docPartPr>
      <w:docPartBody>
        <w:p w:rsidR="007B16BB" w:rsidRDefault="003E7EBF" w:rsidP="003E7EBF">
          <w:pPr>
            <w:pStyle w:val="20F8863521A8461285C57BCA1D4416E3"/>
          </w:pPr>
          <w:r w:rsidRPr="006B694E">
            <w:rPr>
              <w:rStyle w:val="PlaceholderText"/>
            </w:rPr>
            <w:t>Click or tap here to enter text.</w:t>
          </w:r>
        </w:p>
      </w:docPartBody>
    </w:docPart>
    <w:docPart>
      <w:docPartPr>
        <w:name w:val="4433234A22254A2D9A1D0FFBD43EF44A"/>
        <w:category>
          <w:name w:val="General"/>
          <w:gallery w:val="placeholder"/>
        </w:category>
        <w:types>
          <w:type w:val="bbPlcHdr"/>
        </w:types>
        <w:behaviors>
          <w:behavior w:val="content"/>
        </w:behaviors>
        <w:guid w:val="{5751025D-0D73-41A0-8EF6-3C2D3BA89865}"/>
      </w:docPartPr>
      <w:docPartBody>
        <w:p w:rsidR="007B16BB" w:rsidRDefault="003E7EBF" w:rsidP="003E7EBF">
          <w:pPr>
            <w:pStyle w:val="4433234A22254A2D9A1D0FFBD43EF44A"/>
          </w:pPr>
          <w:r w:rsidRPr="006B694E">
            <w:rPr>
              <w:rStyle w:val="PlaceholderText"/>
            </w:rPr>
            <w:t>Click or tap here to enter text.</w:t>
          </w:r>
        </w:p>
      </w:docPartBody>
    </w:docPart>
    <w:docPart>
      <w:docPartPr>
        <w:name w:val="9EDB57C06752499296E5076043EC82E3"/>
        <w:category>
          <w:name w:val="General"/>
          <w:gallery w:val="placeholder"/>
        </w:category>
        <w:types>
          <w:type w:val="bbPlcHdr"/>
        </w:types>
        <w:behaviors>
          <w:behavior w:val="content"/>
        </w:behaviors>
        <w:guid w:val="{807E4916-E6D4-449D-BDB8-CAF1160D9AD4}"/>
      </w:docPartPr>
      <w:docPartBody>
        <w:p w:rsidR="007B16BB" w:rsidRDefault="003E7EBF" w:rsidP="003E7EBF">
          <w:pPr>
            <w:pStyle w:val="9EDB57C06752499296E5076043EC82E3"/>
          </w:pPr>
          <w:r w:rsidRPr="006B694E">
            <w:rPr>
              <w:rStyle w:val="PlaceholderText"/>
            </w:rPr>
            <w:t>Click or tap here to enter text.</w:t>
          </w:r>
        </w:p>
      </w:docPartBody>
    </w:docPart>
    <w:docPart>
      <w:docPartPr>
        <w:name w:val="1954A871C13A43038C592CBE9EDE1BAD"/>
        <w:category>
          <w:name w:val="General"/>
          <w:gallery w:val="placeholder"/>
        </w:category>
        <w:types>
          <w:type w:val="bbPlcHdr"/>
        </w:types>
        <w:behaviors>
          <w:behavior w:val="content"/>
        </w:behaviors>
        <w:guid w:val="{4F1E707A-B287-4D0F-BF62-F9B15479EFE4}"/>
      </w:docPartPr>
      <w:docPartBody>
        <w:p w:rsidR="007B16BB" w:rsidRDefault="003E7EBF" w:rsidP="003E7EBF">
          <w:pPr>
            <w:pStyle w:val="1954A871C13A43038C592CBE9EDE1BAD"/>
          </w:pPr>
          <w:r w:rsidRPr="006B694E">
            <w:rPr>
              <w:rStyle w:val="PlaceholderText"/>
            </w:rPr>
            <w:t>Click or tap here to enter text.</w:t>
          </w:r>
        </w:p>
      </w:docPartBody>
    </w:docPart>
    <w:docPart>
      <w:docPartPr>
        <w:name w:val="FC0CDA3CC61D4256B6391EC16A309FC2"/>
        <w:category>
          <w:name w:val="General"/>
          <w:gallery w:val="placeholder"/>
        </w:category>
        <w:types>
          <w:type w:val="bbPlcHdr"/>
        </w:types>
        <w:behaviors>
          <w:behavior w:val="content"/>
        </w:behaviors>
        <w:guid w:val="{D20119F4-8C96-4CE3-AA32-E95EAE13021E}"/>
      </w:docPartPr>
      <w:docPartBody>
        <w:p w:rsidR="007B16BB" w:rsidRDefault="003E7EBF" w:rsidP="003E7EBF">
          <w:pPr>
            <w:pStyle w:val="FC0CDA3CC61D4256B6391EC16A309FC2"/>
          </w:pPr>
          <w:r w:rsidRPr="006B694E">
            <w:rPr>
              <w:rStyle w:val="PlaceholderText"/>
            </w:rPr>
            <w:t>Click or tap here to enter text.</w:t>
          </w:r>
        </w:p>
      </w:docPartBody>
    </w:docPart>
    <w:docPart>
      <w:docPartPr>
        <w:name w:val="0CFD48ECA7374EA480390F1C31D56B92"/>
        <w:category>
          <w:name w:val="General"/>
          <w:gallery w:val="placeholder"/>
        </w:category>
        <w:types>
          <w:type w:val="bbPlcHdr"/>
        </w:types>
        <w:behaviors>
          <w:behavior w:val="content"/>
        </w:behaviors>
        <w:guid w:val="{DA1608EE-2B98-4CB1-B298-B05D36031BC5}"/>
      </w:docPartPr>
      <w:docPartBody>
        <w:p w:rsidR="007B16BB" w:rsidRDefault="003E7EBF" w:rsidP="003E7EBF">
          <w:pPr>
            <w:pStyle w:val="0CFD48ECA7374EA480390F1C31D56B92"/>
          </w:pPr>
          <w:r w:rsidRPr="006B694E">
            <w:rPr>
              <w:rStyle w:val="PlaceholderText"/>
            </w:rPr>
            <w:t>Click or tap here to enter text.</w:t>
          </w:r>
        </w:p>
      </w:docPartBody>
    </w:docPart>
    <w:docPart>
      <w:docPartPr>
        <w:name w:val="EA45DF6147A647C487EC2F7073368245"/>
        <w:category>
          <w:name w:val="General"/>
          <w:gallery w:val="placeholder"/>
        </w:category>
        <w:types>
          <w:type w:val="bbPlcHdr"/>
        </w:types>
        <w:behaviors>
          <w:behavior w:val="content"/>
        </w:behaviors>
        <w:guid w:val="{228DDBCC-ACBC-45D2-B7C2-1551D62051D7}"/>
      </w:docPartPr>
      <w:docPartBody>
        <w:p w:rsidR="007B16BB" w:rsidRDefault="003E7EBF" w:rsidP="003E7EBF">
          <w:pPr>
            <w:pStyle w:val="EA45DF6147A647C487EC2F7073368245"/>
          </w:pPr>
          <w:r w:rsidRPr="006B694E">
            <w:rPr>
              <w:rStyle w:val="PlaceholderText"/>
            </w:rPr>
            <w:t>Click or tap here to enter text.</w:t>
          </w:r>
        </w:p>
      </w:docPartBody>
    </w:docPart>
    <w:docPart>
      <w:docPartPr>
        <w:name w:val="25187650DBA5435D95315E655E118FE3"/>
        <w:category>
          <w:name w:val="General"/>
          <w:gallery w:val="placeholder"/>
        </w:category>
        <w:types>
          <w:type w:val="bbPlcHdr"/>
        </w:types>
        <w:behaviors>
          <w:behavior w:val="content"/>
        </w:behaviors>
        <w:guid w:val="{68245088-6D33-4D5E-8E23-683678EA6264}"/>
      </w:docPartPr>
      <w:docPartBody>
        <w:p w:rsidR="007B16BB" w:rsidRDefault="003E7EBF" w:rsidP="003E7EBF">
          <w:pPr>
            <w:pStyle w:val="25187650DBA5435D95315E655E118FE3"/>
          </w:pPr>
          <w:r w:rsidRPr="006B694E">
            <w:rPr>
              <w:rStyle w:val="PlaceholderText"/>
            </w:rPr>
            <w:t>Click or tap here to enter text.</w:t>
          </w:r>
        </w:p>
      </w:docPartBody>
    </w:docPart>
    <w:docPart>
      <w:docPartPr>
        <w:name w:val="8C0435F7FE604D30A8FEB1D8DB9D2788"/>
        <w:category>
          <w:name w:val="General"/>
          <w:gallery w:val="placeholder"/>
        </w:category>
        <w:types>
          <w:type w:val="bbPlcHdr"/>
        </w:types>
        <w:behaviors>
          <w:behavior w:val="content"/>
        </w:behaviors>
        <w:guid w:val="{936F5B3A-37F5-4E11-83AB-5C650F628A32}"/>
      </w:docPartPr>
      <w:docPartBody>
        <w:p w:rsidR="007B16BB" w:rsidRDefault="003E7EBF" w:rsidP="003E7EBF">
          <w:pPr>
            <w:pStyle w:val="8C0435F7FE604D30A8FEB1D8DB9D2788"/>
          </w:pPr>
          <w:r w:rsidRPr="006B694E">
            <w:rPr>
              <w:rStyle w:val="PlaceholderText"/>
            </w:rPr>
            <w:t>Click or tap here to enter text.</w:t>
          </w:r>
        </w:p>
      </w:docPartBody>
    </w:docPart>
    <w:docPart>
      <w:docPartPr>
        <w:name w:val="951319D22C844D93BFCB122769778CD6"/>
        <w:category>
          <w:name w:val="General"/>
          <w:gallery w:val="placeholder"/>
        </w:category>
        <w:types>
          <w:type w:val="bbPlcHdr"/>
        </w:types>
        <w:behaviors>
          <w:behavior w:val="content"/>
        </w:behaviors>
        <w:guid w:val="{5A608605-F74D-46B1-9C74-780810A0E542}"/>
      </w:docPartPr>
      <w:docPartBody>
        <w:p w:rsidR="00E5553D" w:rsidRDefault="008B19AB" w:rsidP="008B19AB">
          <w:pPr>
            <w:pStyle w:val="951319D22C844D93BFCB122769778CD6"/>
          </w:pPr>
          <w:r>
            <w:rPr>
              <w:rStyle w:val="PlaceholderText"/>
              <w:color w:val="808080"/>
            </w:rPr>
            <w:t>Click or tap here to enter text.</w:t>
          </w:r>
        </w:p>
      </w:docPartBody>
    </w:docPart>
    <w:docPart>
      <w:docPartPr>
        <w:name w:val="654142BB593F43F4BF8E1D17367A37C1"/>
        <w:category>
          <w:name w:val="General"/>
          <w:gallery w:val="placeholder"/>
        </w:category>
        <w:types>
          <w:type w:val="bbPlcHdr"/>
        </w:types>
        <w:behaviors>
          <w:behavior w:val="content"/>
        </w:behaviors>
        <w:guid w:val="{3D67AF5A-C175-4314-882A-7A8B472904F1}"/>
      </w:docPartPr>
      <w:docPartBody>
        <w:p w:rsidR="00E5553D" w:rsidRDefault="008B19AB" w:rsidP="008B19AB">
          <w:pPr>
            <w:pStyle w:val="654142BB593F43F4BF8E1D17367A37C1"/>
          </w:pPr>
          <w:r>
            <w:rPr>
              <w:rStyle w:val="PlaceholderText"/>
              <w:color w:val="808080"/>
            </w:rPr>
            <w:t>Click or tap here to enter text.</w:t>
          </w:r>
        </w:p>
      </w:docPartBody>
    </w:docPart>
    <w:docPart>
      <w:docPartPr>
        <w:name w:val="D241F60E1B594582A159EB75D922CDFE"/>
        <w:category>
          <w:name w:val="General"/>
          <w:gallery w:val="placeholder"/>
        </w:category>
        <w:types>
          <w:type w:val="bbPlcHdr"/>
        </w:types>
        <w:behaviors>
          <w:behavior w:val="content"/>
        </w:behaviors>
        <w:guid w:val="{0560924E-E156-4E07-A04E-E303AEF7467D}"/>
      </w:docPartPr>
      <w:docPartBody>
        <w:p w:rsidR="00E5553D" w:rsidRDefault="008B19AB" w:rsidP="008B19AB">
          <w:pPr>
            <w:pStyle w:val="D241F60E1B594582A159EB75D922CDFE"/>
          </w:pPr>
          <w:r>
            <w:rPr>
              <w:rStyle w:val="PlaceholderText"/>
              <w:color w:val="808080"/>
            </w:rPr>
            <w:t>Click or tap here to enter text.</w:t>
          </w:r>
        </w:p>
      </w:docPartBody>
    </w:docPart>
    <w:docPart>
      <w:docPartPr>
        <w:name w:val="46BB42331062419A8F5A38200AE32781"/>
        <w:category>
          <w:name w:val="General"/>
          <w:gallery w:val="placeholder"/>
        </w:category>
        <w:types>
          <w:type w:val="bbPlcHdr"/>
        </w:types>
        <w:behaviors>
          <w:behavior w:val="content"/>
        </w:behaviors>
        <w:guid w:val="{EF1AD8BF-D7A6-45A7-86EC-29ED34BF9C3A}"/>
      </w:docPartPr>
      <w:docPartBody>
        <w:p w:rsidR="00E5553D" w:rsidRDefault="008B19AB" w:rsidP="008B19AB">
          <w:pPr>
            <w:pStyle w:val="46BB42331062419A8F5A38200AE32781"/>
          </w:pPr>
          <w:r>
            <w:rPr>
              <w:rStyle w:val="PlaceholderText"/>
              <w:color w:val="808080"/>
            </w:rPr>
            <w:t>Click or tap here to enter text.</w:t>
          </w:r>
        </w:p>
      </w:docPartBody>
    </w:docPart>
    <w:docPart>
      <w:docPartPr>
        <w:name w:val="F149FC0743FF4CDBA1ECEC888C2C9436"/>
        <w:category>
          <w:name w:val="General"/>
          <w:gallery w:val="placeholder"/>
        </w:category>
        <w:types>
          <w:type w:val="bbPlcHdr"/>
        </w:types>
        <w:behaviors>
          <w:behavior w:val="content"/>
        </w:behaviors>
        <w:guid w:val="{90F774AF-A0E3-4D50-A8D2-45FD06FB0D90}"/>
      </w:docPartPr>
      <w:docPartBody>
        <w:p w:rsidR="001C0289" w:rsidRDefault="00EB06FB" w:rsidP="00EB06FB">
          <w:pPr>
            <w:pStyle w:val="F149FC0743FF4CDBA1ECEC888C2C9436"/>
          </w:pPr>
          <w:r>
            <w:rPr>
              <w:rStyle w:val="PlaceholderText"/>
              <w:color w:val="808080"/>
            </w:rPr>
            <w:t>Click or tap here to enter text.</w:t>
          </w:r>
        </w:p>
      </w:docPartBody>
    </w:docPart>
    <w:docPart>
      <w:docPartPr>
        <w:name w:val="FC1CBE4CDBA54DA8AD2B3BCCD8EA1A9E"/>
        <w:category>
          <w:name w:val="General"/>
          <w:gallery w:val="placeholder"/>
        </w:category>
        <w:types>
          <w:type w:val="bbPlcHdr"/>
        </w:types>
        <w:behaviors>
          <w:behavior w:val="content"/>
        </w:behaviors>
        <w:guid w:val="{36F1AD9A-96A3-44E6-9181-6637DB237393}"/>
      </w:docPartPr>
      <w:docPartBody>
        <w:p w:rsidR="004774E3" w:rsidRDefault="00451983" w:rsidP="00451983">
          <w:pPr>
            <w:pStyle w:val="FC1CBE4CDBA54DA8AD2B3BCCD8EA1A9E"/>
          </w:pPr>
          <w:r w:rsidRPr="006B69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BF"/>
    <w:rsid w:val="001C0289"/>
    <w:rsid w:val="003E7EBF"/>
    <w:rsid w:val="00451983"/>
    <w:rsid w:val="004774E3"/>
    <w:rsid w:val="007B16BB"/>
    <w:rsid w:val="008B19AB"/>
    <w:rsid w:val="00C337AE"/>
    <w:rsid w:val="00E5553D"/>
    <w:rsid w:val="00EB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37AE"/>
  </w:style>
  <w:style w:type="paragraph" w:customStyle="1" w:styleId="B07C330CFB0948F0BB82102BDA728252">
    <w:name w:val="B07C330CFB0948F0BB82102BDA728252"/>
    <w:rsid w:val="003E7EBF"/>
  </w:style>
  <w:style w:type="paragraph" w:customStyle="1" w:styleId="585142940E0A4B37BC9975A8B54801C8">
    <w:name w:val="585142940E0A4B37BC9975A8B54801C8"/>
    <w:rsid w:val="003E7EBF"/>
  </w:style>
  <w:style w:type="paragraph" w:customStyle="1" w:styleId="591B6483E8254E73BA62FD8D1FD12AD0">
    <w:name w:val="591B6483E8254E73BA62FD8D1FD12AD0"/>
    <w:rsid w:val="003E7EBF"/>
  </w:style>
  <w:style w:type="paragraph" w:customStyle="1" w:styleId="42988F905C2641FBAF33E59A19CBBF12">
    <w:name w:val="42988F905C2641FBAF33E59A19CBBF12"/>
    <w:rsid w:val="003E7EBF"/>
  </w:style>
  <w:style w:type="paragraph" w:customStyle="1" w:styleId="AF607D421D1742FCA0E4371BEEAAFB55">
    <w:name w:val="AF607D421D1742FCA0E4371BEEAAFB55"/>
    <w:rsid w:val="003E7EBF"/>
  </w:style>
  <w:style w:type="paragraph" w:customStyle="1" w:styleId="9FE55BE00E394C51BBA6EA265C9EEA3A">
    <w:name w:val="9FE55BE00E394C51BBA6EA265C9EEA3A"/>
    <w:rsid w:val="003E7EBF"/>
  </w:style>
  <w:style w:type="paragraph" w:customStyle="1" w:styleId="F10450E36D33474DB12442EE3EA9A5CB">
    <w:name w:val="F10450E36D33474DB12442EE3EA9A5CB"/>
    <w:rsid w:val="003E7EBF"/>
  </w:style>
  <w:style w:type="paragraph" w:customStyle="1" w:styleId="06C425E5F74345579267377B7C467658">
    <w:name w:val="06C425E5F74345579267377B7C467658"/>
    <w:rsid w:val="003E7EBF"/>
  </w:style>
  <w:style w:type="paragraph" w:customStyle="1" w:styleId="20F8863521A8461285C57BCA1D4416E3">
    <w:name w:val="20F8863521A8461285C57BCA1D4416E3"/>
    <w:rsid w:val="003E7EBF"/>
  </w:style>
  <w:style w:type="paragraph" w:customStyle="1" w:styleId="4433234A22254A2D9A1D0FFBD43EF44A">
    <w:name w:val="4433234A22254A2D9A1D0FFBD43EF44A"/>
    <w:rsid w:val="003E7EBF"/>
  </w:style>
  <w:style w:type="paragraph" w:customStyle="1" w:styleId="9EDB57C06752499296E5076043EC82E3">
    <w:name w:val="9EDB57C06752499296E5076043EC82E3"/>
    <w:rsid w:val="003E7EBF"/>
  </w:style>
  <w:style w:type="paragraph" w:customStyle="1" w:styleId="1954A871C13A43038C592CBE9EDE1BAD">
    <w:name w:val="1954A871C13A43038C592CBE9EDE1BAD"/>
    <w:rsid w:val="003E7EBF"/>
  </w:style>
  <w:style w:type="paragraph" w:customStyle="1" w:styleId="FC0CDA3CC61D4256B6391EC16A309FC2">
    <w:name w:val="FC0CDA3CC61D4256B6391EC16A309FC2"/>
    <w:rsid w:val="003E7EBF"/>
  </w:style>
  <w:style w:type="paragraph" w:customStyle="1" w:styleId="0CFD48ECA7374EA480390F1C31D56B92">
    <w:name w:val="0CFD48ECA7374EA480390F1C31D56B92"/>
    <w:rsid w:val="003E7EBF"/>
  </w:style>
  <w:style w:type="paragraph" w:customStyle="1" w:styleId="EA45DF6147A647C487EC2F7073368245">
    <w:name w:val="EA45DF6147A647C487EC2F7073368245"/>
    <w:rsid w:val="003E7EBF"/>
  </w:style>
  <w:style w:type="paragraph" w:customStyle="1" w:styleId="25187650DBA5435D95315E655E118FE3">
    <w:name w:val="25187650DBA5435D95315E655E118FE3"/>
    <w:rsid w:val="003E7EBF"/>
  </w:style>
  <w:style w:type="paragraph" w:customStyle="1" w:styleId="8C0435F7FE604D30A8FEB1D8DB9D2788">
    <w:name w:val="8C0435F7FE604D30A8FEB1D8DB9D2788"/>
    <w:rsid w:val="003E7EBF"/>
  </w:style>
  <w:style w:type="paragraph" w:customStyle="1" w:styleId="951319D22C844D93BFCB122769778CD6">
    <w:name w:val="951319D22C844D93BFCB122769778CD6"/>
    <w:rsid w:val="008B19AB"/>
  </w:style>
  <w:style w:type="paragraph" w:customStyle="1" w:styleId="654142BB593F43F4BF8E1D17367A37C1">
    <w:name w:val="654142BB593F43F4BF8E1D17367A37C1"/>
    <w:rsid w:val="008B19AB"/>
  </w:style>
  <w:style w:type="paragraph" w:customStyle="1" w:styleId="D241F60E1B594582A159EB75D922CDFE">
    <w:name w:val="D241F60E1B594582A159EB75D922CDFE"/>
    <w:rsid w:val="008B19AB"/>
  </w:style>
  <w:style w:type="paragraph" w:customStyle="1" w:styleId="46BB42331062419A8F5A38200AE32781">
    <w:name w:val="46BB42331062419A8F5A38200AE32781"/>
    <w:rsid w:val="008B19AB"/>
  </w:style>
  <w:style w:type="paragraph" w:customStyle="1" w:styleId="F149FC0743FF4CDBA1ECEC888C2C9436">
    <w:name w:val="F149FC0743FF4CDBA1ECEC888C2C9436"/>
    <w:rsid w:val="00EB06FB"/>
  </w:style>
  <w:style w:type="paragraph" w:customStyle="1" w:styleId="FC1CBE4CDBA54DA8AD2B3BCCD8EA1A9E">
    <w:name w:val="FC1CBE4CDBA54DA8AD2B3BCCD8EA1A9E"/>
    <w:rsid w:val="00451983"/>
  </w:style>
  <w:style w:type="paragraph" w:customStyle="1" w:styleId="DFE9F194FCB84FCC922D9123BC8503E8">
    <w:name w:val="DFE9F194FCB84FCC922D9123BC8503E8"/>
    <w:rsid w:val="00C337A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306</TotalTime>
  <Pages>6</Pages>
  <Words>1515</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388</cp:revision>
  <dcterms:created xsi:type="dcterms:W3CDTF">2015-12-15T21:55:00Z</dcterms:created>
  <dcterms:modified xsi:type="dcterms:W3CDTF">2024-09-23T19:40:00Z</dcterms:modified>
</cp:coreProperties>
</file>