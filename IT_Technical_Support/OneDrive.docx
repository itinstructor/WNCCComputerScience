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46890" w14:textId="242CFA5D" w:rsidR="009359D1" w:rsidRDefault="00F037C4" w:rsidP="00CF7CCE">
      <w:pPr>
        <w:pStyle w:val="Heading1"/>
      </w:pPr>
      <w:bookmarkStart w:id="0" w:name="_Toc108094756"/>
      <w:r>
        <w:t>OneDrive</w:t>
      </w:r>
      <w:bookmarkEnd w:id="0"/>
    </w:p>
    <w:sdt>
      <w:sdtPr>
        <w:rPr>
          <w:rFonts w:ascii="Verdana" w:eastAsia="Times New Roman" w:hAnsi="Verdana" w:cs="Times New Roman"/>
          <w:b w:val="0"/>
          <w:sz w:val="20"/>
          <w:szCs w:val="24"/>
        </w:rPr>
        <w:id w:val="60546175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0E09EEA" w14:textId="4ACC133E" w:rsidR="00E91B24" w:rsidRDefault="00E91B24">
          <w:pPr>
            <w:pStyle w:val="TOCHeading"/>
          </w:pPr>
          <w:r>
            <w:t>Contents</w:t>
          </w:r>
        </w:p>
        <w:p w14:paraId="707A04B0" w14:textId="288B7A89" w:rsidR="001F504F" w:rsidRDefault="00E91B2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094756" w:history="1">
            <w:r w:rsidR="001F504F" w:rsidRPr="00296895">
              <w:rPr>
                <w:rStyle w:val="Hyperlink"/>
                <w:noProof/>
              </w:rPr>
              <w:t>OneDrive</w:t>
            </w:r>
            <w:r w:rsidR="001F504F">
              <w:rPr>
                <w:noProof/>
                <w:webHidden/>
              </w:rPr>
              <w:tab/>
            </w:r>
            <w:r w:rsidR="001F504F">
              <w:rPr>
                <w:noProof/>
                <w:webHidden/>
              </w:rPr>
              <w:fldChar w:fldCharType="begin"/>
            </w:r>
            <w:r w:rsidR="001F504F">
              <w:rPr>
                <w:noProof/>
                <w:webHidden/>
              </w:rPr>
              <w:instrText xml:space="preserve"> PAGEREF _Toc108094756 \h </w:instrText>
            </w:r>
            <w:r w:rsidR="001F504F">
              <w:rPr>
                <w:noProof/>
                <w:webHidden/>
              </w:rPr>
            </w:r>
            <w:r w:rsidR="001F504F">
              <w:rPr>
                <w:noProof/>
                <w:webHidden/>
              </w:rPr>
              <w:fldChar w:fldCharType="separate"/>
            </w:r>
            <w:r w:rsidR="001F504F">
              <w:rPr>
                <w:noProof/>
                <w:webHidden/>
              </w:rPr>
              <w:t>1</w:t>
            </w:r>
            <w:r w:rsidR="001F504F">
              <w:rPr>
                <w:noProof/>
                <w:webHidden/>
              </w:rPr>
              <w:fldChar w:fldCharType="end"/>
            </w:r>
          </w:hyperlink>
        </w:p>
        <w:p w14:paraId="1412D4D1" w14:textId="19DA8F2F" w:rsidR="001F504F" w:rsidRDefault="008905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094757" w:history="1">
            <w:r w:rsidR="001F504F" w:rsidRPr="00296895">
              <w:rPr>
                <w:rStyle w:val="Hyperlink"/>
                <w:noProof/>
              </w:rPr>
              <w:t>Lab Description</w:t>
            </w:r>
            <w:r w:rsidR="001F504F">
              <w:rPr>
                <w:noProof/>
                <w:webHidden/>
              </w:rPr>
              <w:tab/>
            </w:r>
            <w:r w:rsidR="001F504F">
              <w:rPr>
                <w:noProof/>
                <w:webHidden/>
              </w:rPr>
              <w:fldChar w:fldCharType="begin"/>
            </w:r>
            <w:r w:rsidR="001F504F">
              <w:rPr>
                <w:noProof/>
                <w:webHidden/>
              </w:rPr>
              <w:instrText xml:space="preserve"> PAGEREF _Toc108094757 \h </w:instrText>
            </w:r>
            <w:r w:rsidR="001F504F">
              <w:rPr>
                <w:noProof/>
                <w:webHidden/>
              </w:rPr>
            </w:r>
            <w:r w:rsidR="001F504F">
              <w:rPr>
                <w:noProof/>
                <w:webHidden/>
              </w:rPr>
              <w:fldChar w:fldCharType="separate"/>
            </w:r>
            <w:r w:rsidR="001F504F">
              <w:rPr>
                <w:noProof/>
                <w:webHidden/>
              </w:rPr>
              <w:t>1</w:t>
            </w:r>
            <w:r w:rsidR="001F504F">
              <w:rPr>
                <w:noProof/>
                <w:webHidden/>
              </w:rPr>
              <w:fldChar w:fldCharType="end"/>
            </w:r>
          </w:hyperlink>
        </w:p>
        <w:p w14:paraId="317B1996" w14:textId="332DAD89" w:rsidR="001F504F" w:rsidRDefault="008905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094758" w:history="1">
            <w:r w:rsidR="001F504F" w:rsidRPr="00296895">
              <w:rPr>
                <w:rStyle w:val="Hyperlink"/>
                <w:noProof/>
              </w:rPr>
              <w:t>OneDrive on the Web</w:t>
            </w:r>
            <w:r w:rsidR="001F504F">
              <w:rPr>
                <w:noProof/>
                <w:webHidden/>
              </w:rPr>
              <w:tab/>
            </w:r>
            <w:r w:rsidR="001F504F">
              <w:rPr>
                <w:noProof/>
                <w:webHidden/>
              </w:rPr>
              <w:fldChar w:fldCharType="begin"/>
            </w:r>
            <w:r w:rsidR="001F504F">
              <w:rPr>
                <w:noProof/>
                <w:webHidden/>
              </w:rPr>
              <w:instrText xml:space="preserve"> PAGEREF _Toc108094758 \h </w:instrText>
            </w:r>
            <w:r w:rsidR="001F504F">
              <w:rPr>
                <w:noProof/>
                <w:webHidden/>
              </w:rPr>
            </w:r>
            <w:r w:rsidR="001F504F">
              <w:rPr>
                <w:noProof/>
                <w:webHidden/>
              </w:rPr>
              <w:fldChar w:fldCharType="separate"/>
            </w:r>
            <w:r w:rsidR="001F504F">
              <w:rPr>
                <w:noProof/>
                <w:webHidden/>
              </w:rPr>
              <w:t>2</w:t>
            </w:r>
            <w:r w:rsidR="001F504F">
              <w:rPr>
                <w:noProof/>
                <w:webHidden/>
              </w:rPr>
              <w:fldChar w:fldCharType="end"/>
            </w:r>
          </w:hyperlink>
        </w:p>
        <w:p w14:paraId="5A916A27" w14:textId="1972092C" w:rsidR="001F504F" w:rsidRDefault="008905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094759" w:history="1">
            <w:r w:rsidR="001F504F" w:rsidRPr="00296895">
              <w:rPr>
                <w:rStyle w:val="Hyperlink"/>
                <w:noProof/>
              </w:rPr>
              <w:t>OneDrive App</w:t>
            </w:r>
            <w:r w:rsidR="001F504F">
              <w:rPr>
                <w:noProof/>
                <w:webHidden/>
              </w:rPr>
              <w:tab/>
            </w:r>
            <w:r w:rsidR="001F504F">
              <w:rPr>
                <w:noProof/>
                <w:webHidden/>
              </w:rPr>
              <w:fldChar w:fldCharType="begin"/>
            </w:r>
            <w:r w:rsidR="001F504F">
              <w:rPr>
                <w:noProof/>
                <w:webHidden/>
              </w:rPr>
              <w:instrText xml:space="preserve"> PAGEREF _Toc108094759 \h </w:instrText>
            </w:r>
            <w:r w:rsidR="001F504F">
              <w:rPr>
                <w:noProof/>
                <w:webHidden/>
              </w:rPr>
            </w:r>
            <w:r w:rsidR="001F504F">
              <w:rPr>
                <w:noProof/>
                <w:webHidden/>
              </w:rPr>
              <w:fldChar w:fldCharType="separate"/>
            </w:r>
            <w:r w:rsidR="001F504F">
              <w:rPr>
                <w:noProof/>
                <w:webHidden/>
              </w:rPr>
              <w:t>2</w:t>
            </w:r>
            <w:r w:rsidR="001F504F">
              <w:rPr>
                <w:noProof/>
                <w:webHidden/>
              </w:rPr>
              <w:fldChar w:fldCharType="end"/>
            </w:r>
          </w:hyperlink>
        </w:p>
        <w:p w14:paraId="17A25222" w14:textId="02AC4F98" w:rsidR="001F504F" w:rsidRDefault="0089059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094760" w:history="1">
            <w:r w:rsidR="001F504F" w:rsidRPr="00296895">
              <w:rPr>
                <w:rStyle w:val="Hyperlink"/>
                <w:noProof/>
              </w:rPr>
              <w:t>Assignment Submission</w:t>
            </w:r>
            <w:r w:rsidR="001F504F">
              <w:rPr>
                <w:noProof/>
                <w:webHidden/>
              </w:rPr>
              <w:tab/>
            </w:r>
            <w:r w:rsidR="001F504F">
              <w:rPr>
                <w:noProof/>
                <w:webHidden/>
              </w:rPr>
              <w:fldChar w:fldCharType="begin"/>
            </w:r>
            <w:r w:rsidR="001F504F">
              <w:rPr>
                <w:noProof/>
                <w:webHidden/>
              </w:rPr>
              <w:instrText xml:space="preserve"> PAGEREF _Toc108094760 \h </w:instrText>
            </w:r>
            <w:r w:rsidR="001F504F">
              <w:rPr>
                <w:noProof/>
                <w:webHidden/>
              </w:rPr>
            </w:r>
            <w:r w:rsidR="001F504F">
              <w:rPr>
                <w:noProof/>
                <w:webHidden/>
              </w:rPr>
              <w:fldChar w:fldCharType="separate"/>
            </w:r>
            <w:r w:rsidR="001F504F">
              <w:rPr>
                <w:noProof/>
                <w:webHidden/>
              </w:rPr>
              <w:t>3</w:t>
            </w:r>
            <w:r w:rsidR="001F504F">
              <w:rPr>
                <w:noProof/>
                <w:webHidden/>
              </w:rPr>
              <w:fldChar w:fldCharType="end"/>
            </w:r>
          </w:hyperlink>
        </w:p>
        <w:p w14:paraId="043D3FC4" w14:textId="49358E69" w:rsidR="00E91B24" w:rsidRDefault="00E91B24">
          <w:r>
            <w:rPr>
              <w:b/>
              <w:bCs/>
              <w:noProof/>
            </w:rPr>
            <w:fldChar w:fldCharType="end"/>
          </w:r>
        </w:p>
      </w:sdtContent>
    </w:sdt>
    <w:p w14:paraId="41EC2A77" w14:textId="19D710B1" w:rsidR="00F82BE1" w:rsidRDefault="00F82BE1" w:rsidP="007667BD">
      <w:r w:rsidRPr="00F82BE1">
        <w:t xml:space="preserve">Time required: </w:t>
      </w:r>
      <w:r w:rsidR="00F608A7">
        <w:t>30</w:t>
      </w:r>
      <w:r w:rsidRPr="00F82BE1">
        <w:t xml:space="preserve"> minutes</w:t>
      </w:r>
    </w:p>
    <w:p w14:paraId="1C25DC04" w14:textId="77777777" w:rsidR="00B11DB1" w:rsidRDefault="00B11DB1" w:rsidP="00B11DB1">
      <w:r>
        <w:rPr>
          <w:b/>
        </w:rPr>
        <w:t>How to Create Screenshots:</w:t>
      </w:r>
      <w:r>
        <w:t xml:space="preserve"> Please use the Windows Snip and Sketch Tool or the Snipping Tool. Paste a screenshot of just the program you are working on. If you are snipping a virtual machine, make sure your focus is outside the virtual machine before you snip.</w:t>
      </w:r>
    </w:p>
    <w:p w14:paraId="7376558C" w14:textId="77777777" w:rsidR="00B11DB1" w:rsidRDefault="00B11DB1" w:rsidP="00F608A7">
      <w:pPr>
        <w:pStyle w:val="ListParagraph"/>
        <w:numPr>
          <w:ilvl w:val="0"/>
          <w:numId w:val="5"/>
        </w:numPr>
      </w:pPr>
      <w:r>
        <w:t xml:space="preserve">Press and hold down the </w:t>
      </w:r>
      <w:r w:rsidRPr="00EC5DAF">
        <w:rPr>
          <w:b/>
        </w:rPr>
        <w:t>Windows key</w:t>
      </w:r>
      <w:r>
        <w:rPr>
          <w:b/>
        </w:rPr>
        <w:t xml:space="preserve"> </w:t>
      </w:r>
      <w:r>
        <w:t xml:space="preserve">&amp; </w:t>
      </w:r>
      <w:r w:rsidRPr="00EC5DAF">
        <w:rPr>
          <w:b/>
        </w:rPr>
        <w:t>Shift</w:t>
      </w:r>
      <w:r>
        <w:t xml:space="preserve">, then type </w:t>
      </w:r>
      <w:r w:rsidRPr="00EC5DAF">
        <w:rPr>
          <w:b/>
        </w:rPr>
        <w:t>S</w:t>
      </w:r>
      <w:r>
        <w:rPr>
          <w:b/>
        </w:rPr>
        <w:t xml:space="preserve">. </w:t>
      </w:r>
      <w:r w:rsidRPr="00EC5DAF">
        <w:t>This brings up the on-screen snipping</w:t>
      </w:r>
      <w:r>
        <w:t xml:space="preserve"> tool.</w:t>
      </w:r>
    </w:p>
    <w:p w14:paraId="1DBCE2BC" w14:textId="77777777" w:rsidR="00B11DB1" w:rsidRDefault="00B11DB1" w:rsidP="00F608A7">
      <w:pPr>
        <w:pStyle w:val="ListParagraph"/>
        <w:numPr>
          <w:ilvl w:val="0"/>
          <w:numId w:val="5"/>
        </w:numPr>
      </w:pPr>
      <w:r>
        <w:t>Click and Drag your mouse around whatever you want to snip.</w:t>
      </w:r>
    </w:p>
    <w:p w14:paraId="7252F7F9" w14:textId="77777777" w:rsidR="00B11DB1" w:rsidRDefault="00B11DB1" w:rsidP="00F608A7">
      <w:pPr>
        <w:pStyle w:val="ListParagraph"/>
        <w:numPr>
          <w:ilvl w:val="0"/>
          <w:numId w:val="5"/>
        </w:numPr>
      </w:pPr>
      <w:r>
        <w:t>Release the mouse button. This places the snip into the Windows Clipboard.</w:t>
      </w:r>
    </w:p>
    <w:p w14:paraId="73FFF5B4" w14:textId="77777777" w:rsidR="00B11DB1" w:rsidRDefault="00B11DB1" w:rsidP="00F608A7">
      <w:pPr>
        <w:pStyle w:val="ListParagraph"/>
        <w:numPr>
          <w:ilvl w:val="0"/>
          <w:numId w:val="5"/>
        </w:numPr>
      </w:pPr>
      <w:r>
        <w:t xml:space="preserve">Go into Word or wherever you want to paste the snip. Hold down </w:t>
      </w:r>
      <w:r w:rsidRPr="00794F8E">
        <w:rPr>
          <w:b/>
        </w:rPr>
        <w:t>CTRL</w:t>
      </w:r>
      <w:r w:rsidRPr="00C36A8A">
        <w:t>, then type</w:t>
      </w:r>
      <w:r>
        <w:t xml:space="preserve"> </w:t>
      </w:r>
      <w:r w:rsidRPr="00794F8E">
        <w:rPr>
          <w:b/>
        </w:rPr>
        <w:t>V</w:t>
      </w:r>
      <w:r>
        <w:t xml:space="preserve"> to paste the snip.</w:t>
      </w:r>
    </w:p>
    <w:p w14:paraId="3D81EA1C" w14:textId="77777777" w:rsidR="00B11DB1" w:rsidRDefault="00B11DB1" w:rsidP="00034356">
      <w:pPr>
        <w:pStyle w:val="Heading1"/>
      </w:pPr>
      <w:bookmarkStart w:id="1" w:name="_Toc108094757"/>
      <w:r>
        <w:t>Lab Description</w:t>
      </w:r>
      <w:bookmarkEnd w:id="1"/>
    </w:p>
    <w:p w14:paraId="3BFF076B" w14:textId="77777777" w:rsidR="00E35D26" w:rsidRDefault="00137F3D" w:rsidP="007667BD">
      <w:r>
        <w:t xml:space="preserve">There are many free cloud file storage and synchronization sites, DropBox, Google Drive, Box, just to name a few. </w:t>
      </w:r>
      <w:r w:rsidR="00AB3B64">
        <w:t>OneDrive is a free cloud storage service from Microsoft</w:t>
      </w:r>
      <w:r w:rsidR="001C252D">
        <w:t xml:space="preserve"> that integrates with Windows and Office</w:t>
      </w:r>
      <w:r w:rsidR="00AB3B64">
        <w:t>.</w:t>
      </w:r>
      <w:r w:rsidR="00E35D26">
        <w:t xml:space="preserve"> You can easily synchronize documents between your computer and OneDrive. It can serve </w:t>
      </w:r>
      <w:r w:rsidR="0058410D">
        <w:t>as a backup or a way to</w:t>
      </w:r>
      <w:r w:rsidR="00E35D26">
        <w:t xml:space="preserve"> access your files</w:t>
      </w:r>
      <w:r w:rsidR="0058410D">
        <w:t xml:space="preserve"> remotely</w:t>
      </w:r>
      <w:r w:rsidR="00E35D26">
        <w:t>.</w:t>
      </w:r>
    </w:p>
    <w:p w14:paraId="41CC6624" w14:textId="77777777" w:rsidR="005F17D8" w:rsidRDefault="00A34528" w:rsidP="007667BD">
      <w:r>
        <w:t>You can use your WNCC email address (which is a business account) to access t</w:t>
      </w:r>
      <w:r w:rsidR="004A5147">
        <w:t>he OneDrive through the college</w:t>
      </w:r>
      <w:r>
        <w:t xml:space="preserve"> or use a personal OneDrive</w:t>
      </w:r>
      <w:r w:rsidR="0009504C">
        <w:t>/Microsoft</w:t>
      </w:r>
      <w:r>
        <w:t xml:space="preserve"> account.</w:t>
      </w:r>
    </w:p>
    <w:p w14:paraId="59775DDA" w14:textId="7DED1184" w:rsidR="007667BD" w:rsidRDefault="00F037C4" w:rsidP="00034356">
      <w:pPr>
        <w:pStyle w:val="Heading1"/>
      </w:pPr>
      <w:bookmarkStart w:id="2" w:name="_Toc108094758"/>
      <w:r>
        <w:lastRenderedPageBreak/>
        <w:t>OneDrive</w:t>
      </w:r>
      <w:r w:rsidR="00034356">
        <w:t xml:space="preserve"> on the Web</w:t>
      </w:r>
      <w:bookmarkEnd w:id="2"/>
    </w:p>
    <w:p w14:paraId="08BE3700" w14:textId="77777777" w:rsidR="00471348" w:rsidRDefault="00F037C4" w:rsidP="00F608A7">
      <w:pPr>
        <w:pStyle w:val="ListParagraph"/>
        <w:numPr>
          <w:ilvl w:val="0"/>
          <w:numId w:val="3"/>
        </w:numPr>
      </w:pPr>
      <w:r>
        <w:t xml:space="preserve">Open a web </w:t>
      </w:r>
      <w:r w:rsidR="00F04E7C">
        <w:t xml:space="preserve">browser and go to </w:t>
      </w:r>
      <w:hyperlink r:id="rId8" w:history="1">
        <w:r w:rsidR="00F04E7C" w:rsidRPr="00210BDB">
          <w:rPr>
            <w:rStyle w:val="Hyperlink"/>
          </w:rPr>
          <w:t>www.onedrive.com</w:t>
        </w:r>
      </w:hyperlink>
      <w:r w:rsidR="00F04E7C">
        <w:t xml:space="preserve">. If you don’t </w:t>
      </w:r>
      <w:r w:rsidR="004542AB">
        <w:t>want to use your WNCC account, you can create a personal OneDrive account for free.</w:t>
      </w:r>
    </w:p>
    <w:p w14:paraId="535847D0" w14:textId="74196DC2" w:rsidR="00266BCA" w:rsidRPr="00005EEA" w:rsidRDefault="00560B28" w:rsidP="00F608A7">
      <w:pPr>
        <w:pStyle w:val="ListParagraph"/>
        <w:numPr>
          <w:ilvl w:val="0"/>
          <w:numId w:val="3"/>
        </w:numPr>
      </w:pPr>
      <w:r w:rsidRPr="00005EEA">
        <w:t>P</w:t>
      </w:r>
      <w:r w:rsidR="00F037C4" w:rsidRPr="00005EEA">
        <w:t>aste a screenshot</w:t>
      </w:r>
      <w:r w:rsidR="00471348" w:rsidRPr="00005EEA">
        <w:t xml:space="preserve"> showing files in your OneDrive.</w:t>
      </w:r>
    </w:p>
    <w:sdt>
      <w:sdtPr>
        <w:rPr>
          <w:rStyle w:val="Red"/>
        </w:rPr>
        <w:id w:val="1396709852"/>
        <w:placeholder>
          <w:docPart w:val="A92D7307A62745AFBF1EA2761D81B185"/>
        </w:placeholder>
        <w:showingPlcHdr/>
      </w:sdtPr>
      <w:sdtEndPr>
        <w:rPr>
          <w:rStyle w:val="Red"/>
        </w:rPr>
      </w:sdtEndPr>
      <w:sdtContent>
        <w:p w14:paraId="7CC7EBAC" w14:textId="77777777" w:rsidR="008F48D9" w:rsidRDefault="008F48D9" w:rsidP="008F48D9">
          <w:pPr>
            <w:rPr>
              <w:rStyle w:val="Red"/>
            </w:rPr>
          </w:pPr>
          <w:r w:rsidRPr="008F48D9">
            <w:rPr>
              <w:rStyle w:val="PlaceholderText"/>
              <w:color w:val="FF0000"/>
            </w:rPr>
            <w:t>Click or tap here to enter text.</w:t>
          </w:r>
        </w:p>
      </w:sdtContent>
    </w:sdt>
    <w:p w14:paraId="1CA92205" w14:textId="77777777" w:rsidR="00DA2E0B" w:rsidRPr="00005EEA" w:rsidRDefault="00DA2E0B" w:rsidP="00F608A7">
      <w:pPr>
        <w:pStyle w:val="ListParagraph"/>
        <w:numPr>
          <w:ilvl w:val="0"/>
          <w:numId w:val="3"/>
        </w:numPr>
      </w:pPr>
      <w:r w:rsidRPr="00005EEA">
        <w:t>Which version of OneDri</w:t>
      </w:r>
      <w:r w:rsidR="00613D94" w:rsidRPr="00005EEA">
        <w:t>ve are you using? (WNCC</w:t>
      </w:r>
      <w:r w:rsidRPr="00005EEA">
        <w:t xml:space="preserve"> or Personal?)</w:t>
      </w:r>
    </w:p>
    <w:sdt>
      <w:sdtPr>
        <w:rPr>
          <w:rStyle w:val="Red"/>
        </w:rPr>
        <w:id w:val="-945530960"/>
        <w:placeholder>
          <w:docPart w:val="37CFAAC8BA464D10A8750DB334AE0CE2"/>
        </w:placeholder>
        <w:showingPlcHdr/>
      </w:sdtPr>
      <w:sdtEndPr>
        <w:rPr>
          <w:rStyle w:val="Red"/>
        </w:rPr>
      </w:sdtEndPr>
      <w:sdtContent>
        <w:p w14:paraId="1F8AC919" w14:textId="77777777" w:rsidR="00D65A86" w:rsidRDefault="00D65A86" w:rsidP="00D65A86">
          <w:pPr>
            <w:rPr>
              <w:rStyle w:val="Red"/>
            </w:rPr>
          </w:pPr>
          <w:r w:rsidRPr="00D65A86">
            <w:rPr>
              <w:rStyle w:val="PlaceholderText"/>
              <w:color w:val="FF0000"/>
            </w:rPr>
            <w:t>Click or tap here to enter text.</w:t>
          </w:r>
        </w:p>
      </w:sdtContent>
    </w:sdt>
    <w:p w14:paraId="0E0F0BAD" w14:textId="77777777" w:rsidR="007459AF" w:rsidRDefault="00F037C4" w:rsidP="00F608A7">
      <w:pPr>
        <w:pStyle w:val="ListParagraph"/>
        <w:numPr>
          <w:ilvl w:val="0"/>
          <w:numId w:val="3"/>
        </w:numPr>
      </w:pPr>
      <w:r>
        <w:t xml:space="preserve">Upload this Word document to your </w:t>
      </w:r>
      <w:r w:rsidR="00C05979">
        <w:t>OneDrive.</w:t>
      </w:r>
    </w:p>
    <w:p w14:paraId="2A518F29" w14:textId="2426D05D" w:rsidR="001D4C57" w:rsidRPr="00005EEA" w:rsidRDefault="00560B28" w:rsidP="00F608A7">
      <w:pPr>
        <w:pStyle w:val="ListParagraph"/>
        <w:numPr>
          <w:ilvl w:val="0"/>
          <w:numId w:val="3"/>
        </w:numPr>
      </w:pPr>
      <w:r w:rsidRPr="00005EEA">
        <w:t>P</w:t>
      </w:r>
      <w:r w:rsidR="00C05979" w:rsidRPr="00005EEA">
        <w:t>aste a screenshot</w:t>
      </w:r>
      <w:r w:rsidR="007459AF" w:rsidRPr="00005EEA">
        <w:t xml:space="preserve"> showing this document.</w:t>
      </w:r>
    </w:p>
    <w:sdt>
      <w:sdtPr>
        <w:rPr>
          <w:rStyle w:val="Red"/>
        </w:rPr>
        <w:id w:val="-1975822278"/>
        <w:placeholder>
          <w:docPart w:val="2A38AB1A9800454080CCBFE15018FCDE"/>
        </w:placeholder>
        <w:showingPlcHdr/>
      </w:sdtPr>
      <w:sdtEndPr>
        <w:rPr>
          <w:rStyle w:val="Red"/>
        </w:rPr>
      </w:sdtEndPr>
      <w:sdtContent>
        <w:p w14:paraId="15EDF1E3" w14:textId="77777777" w:rsidR="00D65A86" w:rsidRDefault="00D65A86" w:rsidP="00D65A86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6BB7350F" w14:textId="77777777" w:rsidR="008628A2" w:rsidRDefault="00F037C4" w:rsidP="00F608A7">
      <w:pPr>
        <w:pStyle w:val="ListParagraph"/>
        <w:numPr>
          <w:ilvl w:val="0"/>
          <w:numId w:val="3"/>
        </w:numPr>
      </w:pPr>
      <w:r>
        <w:t>Open this Word document in yo</w:t>
      </w:r>
      <w:r w:rsidR="00C05979">
        <w:t>ur OneDrive</w:t>
      </w:r>
      <w:r w:rsidR="00E245FE">
        <w:t>, also show the file in OneDrive</w:t>
      </w:r>
      <w:r w:rsidR="00C05979">
        <w:t>.</w:t>
      </w:r>
    </w:p>
    <w:p w14:paraId="64654AB5" w14:textId="1BFA485F" w:rsidR="00F037C4" w:rsidRPr="00005EEA" w:rsidRDefault="00560B28" w:rsidP="00F608A7">
      <w:pPr>
        <w:pStyle w:val="ListParagraph"/>
        <w:numPr>
          <w:ilvl w:val="0"/>
          <w:numId w:val="3"/>
        </w:numPr>
      </w:pPr>
      <w:r w:rsidRPr="00005EEA">
        <w:t>P</w:t>
      </w:r>
      <w:r w:rsidR="00C05979" w:rsidRPr="00005EEA">
        <w:t>aste a screenshot.</w:t>
      </w:r>
    </w:p>
    <w:sdt>
      <w:sdtPr>
        <w:rPr>
          <w:rStyle w:val="Red"/>
        </w:rPr>
        <w:id w:val="878050185"/>
        <w:placeholder>
          <w:docPart w:val="3E290A79DD0545B0B252B4832FF580B5"/>
        </w:placeholder>
        <w:showingPlcHdr/>
      </w:sdtPr>
      <w:sdtEndPr>
        <w:rPr>
          <w:rStyle w:val="Red"/>
        </w:rPr>
      </w:sdtEndPr>
      <w:sdtContent>
        <w:p w14:paraId="1CEFF944" w14:textId="77777777" w:rsidR="00D65A86" w:rsidRDefault="00D65A86" w:rsidP="00D65A86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1CB4AA09" w14:textId="77777777" w:rsidR="008628A2" w:rsidRDefault="00BF318A" w:rsidP="00F608A7">
      <w:pPr>
        <w:pStyle w:val="ListParagraph"/>
        <w:numPr>
          <w:ilvl w:val="0"/>
          <w:numId w:val="3"/>
        </w:numPr>
      </w:pPr>
      <w:r>
        <w:t>Save this file on your loc</w:t>
      </w:r>
      <w:r w:rsidR="00C05979">
        <w:t>al computer.</w:t>
      </w:r>
    </w:p>
    <w:p w14:paraId="3D3A74AE" w14:textId="0EC7A940" w:rsidR="00BF318A" w:rsidRPr="00005EEA" w:rsidRDefault="00560B28" w:rsidP="00F608A7">
      <w:pPr>
        <w:pStyle w:val="ListParagraph"/>
        <w:numPr>
          <w:ilvl w:val="0"/>
          <w:numId w:val="3"/>
        </w:numPr>
      </w:pPr>
      <w:r w:rsidRPr="00005EEA">
        <w:t>P</w:t>
      </w:r>
      <w:r w:rsidR="00C05979" w:rsidRPr="00005EEA">
        <w:t>aste a screenshot.</w:t>
      </w:r>
    </w:p>
    <w:sdt>
      <w:sdtPr>
        <w:rPr>
          <w:rStyle w:val="Red"/>
        </w:rPr>
        <w:id w:val="-1526390811"/>
        <w:placeholder>
          <w:docPart w:val="7115FFEA1FD94F3AA9E3C75CF8BE0B0F"/>
        </w:placeholder>
        <w:showingPlcHdr/>
      </w:sdtPr>
      <w:sdtEndPr>
        <w:rPr>
          <w:rStyle w:val="Red"/>
        </w:rPr>
      </w:sdtEndPr>
      <w:sdtContent>
        <w:p w14:paraId="069AFBED" w14:textId="77777777" w:rsidR="00D65A86" w:rsidRDefault="00D65A86" w:rsidP="00D65A86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22A42AD3" w14:textId="77777777" w:rsidR="008628A2" w:rsidRDefault="00BF318A" w:rsidP="00F608A7">
      <w:pPr>
        <w:pStyle w:val="ListParagraph"/>
        <w:numPr>
          <w:ilvl w:val="0"/>
          <w:numId w:val="3"/>
        </w:numPr>
      </w:pPr>
      <w:r>
        <w:t>Save this file to y</w:t>
      </w:r>
      <w:r w:rsidR="00C05979">
        <w:t>our OneDrive.</w:t>
      </w:r>
    </w:p>
    <w:p w14:paraId="02BF55DE" w14:textId="2AB6DF4D" w:rsidR="00BF318A" w:rsidRPr="00005EEA" w:rsidRDefault="002F0227" w:rsidP="00F608A7">
      <w:pPr>
        <w:pStyle w:val="ListParagraph"/>
        <w:numPr>
          <w:ilvl w:val="0"/>
          <w:numId w:val="3"/>
        </w:numPr>
      </w:pPr>
      <w:r w:rsidRPr="00005EEA">
        <w:t>Paste a screenshot</w:t>
      </w:r>
      <w:r w:rsidR="00BF318A" w:rsidRPr="00005EEA">
        <w:t xml:space="preserve"> of your Save As dialog box</w:t>
      </w:r>
      <w:r w:rsidR="008628A2" w:rsidRPr="00005EEA">
        <w:t xml:space="preserve"> showing that you are saving to OneDrive.</w:t>
      </w:r>
    </w:p>
    <w:sdt>
      <w:sdtPr>
        <w:rPr>
          <w:rStyle w:val="Red"/>
        </w:rPr>
        <w:id w:val="-517772675"/>
        <w:placeholder>
          <w:docPart w:val="C392A39247F344B9B27953CF92A947CD"/>
        </w:placeholder>
        <w:showingPlcHdr/>
      </w:sdtPr>
      <w:sdtEndPr>
        <w:rPr>
          <w:rStyle w:val="Red"/>
        </w:rPr>
      </w:sdtEndPr>
      <w:sdtContent>
        <w:p w14:paraId="014DE3EB" w14:textId="77777777" w:rsidR="00D65A86" w:rsidRDefault="00D65A86" w:rsidP="00D65A86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10A125E6" w14:textId="70C7F00A" w:rsidR="00AA11D7" w:rsidRDefault="00AA11D7" w:rsidP="00AA11D7">
      <w:pPr>
        <w:pStyle w:val="ListParagraph"/>
        <w:numPr>
          <w:ilvl w:val="0"/>
          <w:numId w:val="48"/>
        </w:numPr>
      </w:pPr>
      <w:r>
        <w:t>Right Click any of your files in OneDrive. This should be a file that you have worked on and saved in OneDrive more than once.</w:t>
      </w:r>
    </w:p>
    <w:p w14:paraId="415CB26F" w14:textId="2FE49AA1" w:rsidR="00AA11D7" w:rsidRDefault="00AA11D7" w:rsidP="00AA11D7">
      <w:pPr>
        <w:pStyle w:val="ListParagraph"/>
        <w:numPr>
          <w:ilvl w:val="0"/>
          <w:numId w:val="48"/>
        </w:numPr>
      </w:pPr>
      <w:r>
        <w:t>Click Version history.</w:t>
      </w:r>
    </w:p>
    <w:p w14:paraId="5E364C7E" w14:textId="530C98C0" w:rsidR="00AA11D7" w:rsidRDefault="00AA11D7" w:rsidP="00AA11D7">
      <w:pPr>
        <w:pStyle w:val="ListParagraph"/>
        <w:numPr>
          <w:ilvl w:val="0"/>
          <w:numId w:val="48"/>
        </w:numPr>
      </w:pPr>
      <w:r>
        <w:t xml:space="preserve">You should see several versions of the file. </w:t>
      </w:r>
    </w:p>
    <w:sdt>
      <w:sdtPr>
        <w:rPr>
          <w:rStyle w:val="Red"/>
        </w:rPr>
        <w:id w:val="1875811706"/>
        <w:placeholder>
          <w:docPart w:val="50B0D87CD85640598FF041A1A0396EEF"/>
        </w:placeholder>
        <w:showingPlcHdr/>
      </w:sdtPr>
      <w:sdtContent>
        <w:p w14:paraId="5A297B5E" w14:textId="77777777" w:rsidR="00AA11D7" w:rsidRDefault="00AA11D7" w:rsidP="00AA11D7">
          <w:pPr>
            <w:ind w:left="360"/>
            <w:rPr>
              <w:rStyle w:val="Red"/>
            </w:rPr>
          </w:pPr>
          <w:r w:rsidRPr="00AA11D7">
            <w:rPr>
              <w:rStyle w:val="PlaceholderText"/>
              <w:color w:val="FF0000"/>
            </w:rPr>
            <w:t>Click or tap here to enter text.</w:t>
          </w:r>
        </w:p>
      </w:sdtContent>
    </w:sdt>
    <w:p w14:paraId="20CAA45B" w14:textId="77777777" w:rsidR="00AA11D7" w:rsidRPr="00AA11D7" w:rsidRDefault="00AA11D7" w:rsidP="00AA11D7"/>
    <w:p w14:paraId="242D5FAE" w14:textId="0FADC105" w:rsidR="00987B51" w:rsidRDefault="00D501FD" w:rsidP="00B51F2F">
      <w:pPr>
        <w:pStyle w:val="Heading1"/>
      </w:pPr>
      <w:bookmarkStart w:id="3" w:name="_Toc108094759"/>
      <w:r>
        <w:lastRenderedPageBreak/>
        <w:t xml:space="preserve">OneDrive </w:t>
      </w:r>
      <w:r w:rsidR="00822BF8">
        <w:t>App</w:t>
      </w:r>
      <w:bookmarkEnd w:id="3"/>
    </w:p>
    <w:p w14:paraId="02395721" w14:textId="2462A27D" w:rsidR="00822BF8" w:rsidRPr="00822BF8" w:rsidRDefault="00822BF8" w:rsidP="00822BF8">
      <w:r>
        <w:t>The OneDrive application allows transparent synchronization of documents between your computer and the cloud. This gives you a backup with two copies of your files.</w:t>
      </w:r>
    </w:p>
    <w:p w14:paraId="4DB6335F" w14:textId="77777777" w:rsidR="00A66591" w:rsidRDefault="00987B51" w:rsidP="005A40A4">
      <w:pPr>
        <w:pStyle w:val="ListParagraph"/>
        <w:numPr>
          <w:ilvl w:val="0"/>
          <w:numId w:val="46"/>
        </w:numPr>
      </w:pPr>
      <w:r>
        <w:t xml:space="preserve">Go to </w:t>
      </w:r>
      <w:r w:rsidRPr="00A66591">
        <w:rPr>
          <w:b/>
          <w:bCs/>
        </w:rPr>
        <w:t>Start</w:t>
      </w:r>
      <w:r w:rsidR="00A66591">
        <w:t xml:space="preserve"> </w:t>
      </w:r>
      <w:r w:rsidR="00A66591">
        <w:sym w:font="Wingdings" w:char="F0E0"/>
      </w:r>
      <w:r>
        <w:t xml:space="preserve"> type in </w:t>
      </w:r>
      <w:r w:rsidRPr="00A66591">
        <w:rPr>
          <w:b/>
          <w:bCs/>
        </w:rPr>
        <w:t>OneDrive</w:t>
      </w:r>
      <w:r>
        <w:t>.</w:t>
      </w:r>
      <w:r w:rsidR="005215C8">
        <w:t xml:space="preserve"> </w:t>
      </w:r>
      <w:r w:rsidR="00A66591">
        <w:t xml:space="preserve">The </w:t>
      </w:r>
      <w:r w:rsidR="005215C8">
        <w:t xml:space="preserve">OneDrive </w:t>
      </w:r>
      <w:r w:rsidR="00A66591">
        <w:t xml:space="preserve">App </w:t>
      </w:r>
      <w:r w:rsidR="005215C8">
        <w:t xml:space="preserve">is automatically installed </w:t>
      </w:r>
      <w:r w:rsidR="00657E8A">
        <w:t>with Windows</w:t>
      </w:r>
      <w:r w:rsidR="005215C8">
        <w:t>.</w:t>
      </w:r>
    </w:p>
    <w:p w14:paraId="7BBC4E40" w14:textId="5D38237C" w:rsidR="00987B51" w:rsidRDefault="00987B51" w:rsidP="005A40A4">
      <w:pPr>
        <w:pStyle w:val="ListParagraph"/>
        <w:numPr>
          <w:ilvl w:val="0"/>
          <w:numId w:val="46"/>
        </w:numPr>
      </w:pPr>
      <w:r>
        <w:t>Fill in your account information.</w:t>
      </w:r>
    </w:p>
    <w:p w14:paraId="0212D538" w14:textId="77777777" w:rsidR="00770C91" w:rsidRPr="00A66591" w:rsidRDefault="00DC75C4" w:rsidP="005A40A4">
      <w:pPr>
        <w:pStyle w:val="ListParagraph"/>
        <w:numPr>
          <w:ilvl w:val="0"/>
          <w:numId w:val="46"/>
        </w:numPr>
      </w:pPr>
      <w:r w:rsidRPr="00A66591">
        <w:t>P</w:t>
      </w:r>
      <w:r w:rsidR="00C05979" w:rsidRPr="00A66591">
        <w:t>aste a screenshot</w:t>
      </w:r>
      <w:r w:rsidR="00770C91" w:rsidRPr="00A66591">
        <w:t xml:space="preserve"> of the OneDrive folder </w:t>
      </w:r>
      <w:r w:rsidR="002E5A18" w:rsidRPr="00A66591">
        <w:t>on your computer showing this file</w:t>
      </w:r>
      <w:r w:rsidR="00770C91" w:rsidRPr="00A66591">
        <w:t xml:space="preserve"> </w:t>
      </w:r>
      <w:r w:rsidR="00872670" w:rsidRPr="00A66591">
        <w:t>synchronized</w:t>
      </w:r>
      <w:r w:rsidR="00770C91" w:rsidRPr="00A66591">
        <w:t xml:space="preserve"> to your computer and OneDrive.</w:t>
      </w:r>
      <w:r w:rsidR="0086272C" w:rsidRPr="00A66591">
        <w:t xml:space="preserve"> (Please </w:t>
      </w:r>
      <w:r w:rsidR="005215C8" w:rsidRPr="00A66591">
        <w:t>show</w:t>
      </w:r>
      <w:r w:rsidR="0086272C" w:rsidRPr="00A66591">
        <w:t xml:space="preserve"> that you have setup the OneDrive app on your computer</w:t>
      </w:r>
      <w:r w:rsidR="001B120B" w:rsidRPr="00A66591">
        <w:t xml:space="preserve"> and show the OneDrive folder</w:t>
      </w:r>
      <w:r w:rsidR="0086272C" w:rsidRPr="00A66591">
        <w:t>.)</w:t>
      </w:r>
    </w:p>
    <w:sdt>
      <w:sdtPr>
        <w:rPr>
          <w:rStyle w:val="Red"/>
        </w:rPr>
        <w:id w:val="-1983610628"/>
        <w:placeholder>
          <w:docPart w:val="4D9A35CDFBC5475E9A220707713397C0"/>
        </w:placeholder>
        <w:showingPlcHdr/>
      </w:sdtPr>
      <w:sdtEndPr>
        <w:rPr>
          <w:rStyle w:val="Red"/>
        </w:rPr>
      </w:sdtEndPr>
      <w:sdtContent>
        <w:p w14:paraId="278A66B0" w14:textId="77777777" w:rsidR="00E74D3B" w:rsidRDefault="00E74D3B" w:rsidP="00E74D3B">
          <w:pPr>
            <w:rPr>
              <w:rStyle w:val="Red"/>
            </w:rPr>
          </w:pPr>
          <w:r w:rsidRPr="00E74D3B">
            <w:rPr>
              <w:rStyle w:val="PlaceholderText"/>
              <w:color w:val="FF0000"/>
            </w:rPr>
            <w:t>Click or tap here to enter text.</w:t>
          </w:r>
        </w:p>
      </w:sdtContent>
    </w:sdt>
    <w:p w14:paraId="03924144" w14:textId="77777777" w:rsidR="00251DB1" w:rsidRPr="001346CB" w:rsidRDefault="00251DB1" w:rsidP="005A40A4">
      <w:pPr>
        <w:pStyle w:val="ListParagraph"/>
        <w:numPr>
          <w:ilvl w:val="0"/>
          <w:numId w:val="46"/>
        </w:numPr>
      </w:pPr>
      <w:r w:rsidRPr="001346CB">
        <w:rPr>
          <w:b/>
        </w:rPr>
        <w:t>Do you think you will start using OneDrive</w:t>
      </w:r>
      <w:r w:rsidR="00E74D3B" w:rsidRPr="001346CB">
        <w:rPr>
          <w:b/>
        </w:rPr>
        <w:t xml:space="preserve"> or a similar solution</w:t>
      </w:r>
      <w:r w:rsidRPr="001346CB">
        <w:rPr>
          <w:b/>
        </w:rPr>
        <w:t>?</w:t>
      </w:r>
    </w:p>
    <w:sdt>
      <w:sdtPr>
        <w:rPr>
          <w:rStyle w:val="Red"/>
        </w:rPr>
        <w:id w:val="-1686434766"/>
        <w:placeholder>
          <w:docPart w:val="65EBDEE232E1442FA30C3EF93D9F8644"/>
        </w:placeholder>
        <w:showingPlcHdr/>
      </w:sdtPr>
      <w:sdtEndPr>
        <w:rPr>
          <w:rStyle w:val="Red"/>
        </w:rPr>
      </w:sdtEndPr>
      <w:sdtContent>
        <w:p w14:paraId="1CDE7139" w14:textId="77777777" w:rsidR="00E74D3B" w:rsidRDefault="00E74D3B" w:rsidP="00E74D3B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1CAA4EEF" w14:textId="77777777" w:rsidR="00251DB1" w:rsidRPr="001346CB" w:rsidRDefault="00251DB1" w:rsidP="005A40A4">
      <w:pPr>
        <w:pStyle w:val="ListParagraph"/>
        <w:numPr>
          <w:ilvl w:val="0"/>
          <w:numId w:val="46"/>
        </w:numPr>
      </w:pPr>
      <w:r w:rsidRPr="001346CB">
        <w:rPr>
          <w:b/>
        </w:rPr>
        <w:t>How might you start using it?</w:t>
      </w:r>
    </w:p>
    <w:sdt>
      <w:sdtPr>
        <w:rPr>
          <w:rStyle w:val="Red"/>
        </w:rPr>
        <w:id w:val="1671675538"/>
        <w:placeholder>
          <w:docPart w:val="AD847AA8C34C4CFB922B2AA946C5E74E"/>
        </w:placeholder>
        <w:showingPlcHdr/>
      </w:sdtPr>
      <w:sdtEndPr>
        <w:rPr>
          <w:rStyle w:val="Red"/>
        </w:rPr>
      </w:sdtEndPr>
      <w:sdtContent>
        <w:p w14:paraId="4CA2D548" w14:textId="77777777" w:rsidR="00E74D3B" w:rsidRDefault="00E74D3B" w:rsidP="00E74D3B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134966A1" w14:textId="77777777" w:rsidR="00B51F2F" w:rsidRDefault="00B51F2F" w:rsidP="00B51F2F">
      <w:pPr>
        <w:pStyle w:val="Heading2"/>
      </w:pPr>
      <w:bookmarkStart w:id="4" w:name="_Toc108094494"/>
      <w:bookmarkStart w:id="5" w:name="_Toc108094760"/>
      <w:r>
        <w:t>Assignment Submission</w:t>
      </w:r>
      <w:bookmarkEnd w:id="4"/>
      <w:bookmarkEnd w:id="5"/>
    </w:p>
    <w:p w14:paraId="10AB6B3D" w14:textId="77777777" w:rsidR="00B51F2F" w:rsidRPr="00D4730E" w:rsidRDefault="00B51F2F" w:rsidP="00FF70B2">
      <w:r>
        <w:t>Attach and submit the Word document to the assignment in Blackboard.</w:t>
      </w:r>
    </w:p>
    <w:sectPr w:rsidR="00B51F2F" w:rsidRPr="00D4730E" w:rsidSect="00F608A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B9F6C" w14:textId="77777777" w:rsidR="009E3051" w:rsidRDefault="009E3051" w:rsidP="009E3051">
      <w:pPr>
        <w:spacing w:before="0" w:after="0" w:line="240" w:lineRule="auto"/>
      </w:pPr>
      <w:r>
        <w:separator/>
      </w:r>
    </w:p>
  </w:endnote>
  <w:endnote w:type="continuationSeparator" w:id="0">
    <w:p w14:paraId="601BE265" w14:textId="77777777" w:rsidR="009E3051" w:rsidRDefault="009E3051" w:rsidP="009E30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6CAFA" w14:textId="77777777" w:rsidR="0089059A" w:rsidRDefault="008905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8287E" w14:textId="03464881" w:rsidR="009E3051" w:rsidRDefault="006F4E9E" w:rsidP="009E3051">
    <w:pPr>
      <w:pStyle w:val="Footer"/>
      <w:tabs>
        <w:tab w:val="center" w:pos="5040"/>
        <w:tab w:val="right" w:pos="10080"/>
      </w:tabs>
    </w:pPr>
    <w:r>
      <w:t>OneDrive</w:t>
    </w:r>
    <w:r w:rsidR="009E3051">
      <w:tab/>
      <w:t xml:space="preserve">Page </w:t>
    </w:r>
    <w:r w:rsidR="009E3051">
      <w:fldChar w:fldCharType="begin"/>
    </w:r>
    <w:r w:rsidR="009E3051">
      <w:instrText xml:space="preserve"> PAGE </w:instrText>
    </w:r>
    <w:r w:rsidR="009E3051">
      <w:fldChar w:fldCharType="separate"/>
    </w:r>
    <w:r w:rsidR="00A7607C">
      <w:rPr>
        <w:noProof/>
      </w:rPr>
      <w:t>1</w:t>
    </w:r>
    <w:r w:rsidR="009E3051">
      <w:fldChar w:fldCharType="end"/>
    </w:r>
    <w:r w:rsidR="009E3051">
      <w:t xml:space="preserve"> of </w:t>
    </w:r>
    <w:r w:rsidR="00A7607C">
      <w:rPr>
        <w:noProof/>
      </w:rPr>
      <w:fldChar w:fldCharType="begin"/>
    </w:r>
    <w:r w:rsidR="00A7607C">
      <w:rPr>
        <w:noProof/>
      </w:rPr>
      <w:instrText xml:space="preserve"> NUMPAGES </w:instrText>
    </w:r>
    <w:r w:rsidR="00A7607C">
      <w:rPr>
        <w:noProof/>
      </w:rPr>
      <w:fldChar w:fldCharType="separate"/>
    </w:r>
    <w:r w:rsidR="00A7607C">
      <w:rPr>
        <w:noProof/>
      </w:rPr>
      <w:t>2</w:t>
    </w:r>
    <w:r w:rsidR="00A7607C">
      <w:rPr>
        <w:noProof/>
      </w:rPr>
      <w:fldChar w:fldCharType="end"/>
    </w:r>
    <w:r w:rsidR="009E3051">
      <w:tab/>
      <w:t xml:space="preserve">Revised: </w:t>
    </w:r>
    <w:r w:rsidR="0089059A">
      <w:t>10</w:t>
    </w:r>
    <w:r w:rsidR="005C2846">
      <w:t>/</w:t>
    </w:r>
    <w:r w:rsidR="0089059A">
      <w:t>08</w:t>
    </w:r>
    <w:r w:rsidR="005C2846">
      <w:t>/20</w:t>
    </w:r>
    <w:r w:rsidR="00732325">
      <w:t>2</w:t>
    </w:r>
    <w:r w:rsidR="00160701"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8A3B5" w14:textId="77777777" w:rsidR="0089059A" w:rsidRDefault="008905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215A8" w14:textId="77777777" w:rsidR="009E3051" w:rsidRDefault="009E3051" w:rsidP="009E3051">
      <w:pPr>
        <w:spacing w:before="0" w:after="0" w:line="240" w:lineRule="auto"/>
      </w:pPr>
      <w:r>
        <w:separator/>
      </w:r>
    </w:p>
  </w:footnote>
  <w:footnote w:type="continuationSeparator" w:id="0">
    <w:p w14:paraId="232524D7" w14:textId="77777777" w:rsidR="009E3051" w:rsidRDefault="009E3051" w:rsidP="009E30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5F87B" w14:textId="77777777" w:rsidR="0089059A" w:rsidRDefault="008905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7C86C" w14:textId="77777777" w:rsidR="0089059A" w:rsidRDefault="008905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98A8E" w14:textId="77777777" w:rsidR="0089059A" w:rsidRDefault="008905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3865"/>
    <w:multiLevelType w:val="hybridMultilevel"/>
    <w:tmpl w:val="77AC89CC"/>
    <w:lvl w:ilvl="0" w:tplc="67AA6D54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5E141C0"/>
    <w:multiLevelType w:val="hybridMultilevel"/>
    <w:tmpl w:val="8FBC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8084D"/>
    <w:multiLevelType w:val="hybridMultilevel"/>
    <w:tmpl w:val="39942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BBD0B09"/>
    <w:multiLevelType w:val="multilevel"/>
    <w:tmpl w:val="23FAA6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8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51A34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8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FE83B4A"/>
    <w:multiLevelType w:val="hybridMultilevel"/>
    <w:tmpl w:val="8918D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55C65030"/>
    <w:multiLevelType w:val="multilevel"/>
    <w:tmpl w:val="23FAA6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2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5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6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7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9356813">
    <w:abstractNumId w:val="27"/>
  </w:num>
  <w:num w:numId="2" w16cid:durableId="1413892502">
    <w:abstractNumId w:val="25"/>
  </w:num>
  <w:num w:numId="3" w16cid:durableId="1393655669">
    <w:abstractNumId w:val="17"/>
  </w:num>
  <w:num w:numId="4" w16cid:durableId="1886140157">
    <w:abstractNumId w:val="20"/>
  </w:num>
  <w:num w:numId="5" w16cid:durableId="906233338">
    <w:abstractNumId w:val="2"/>
  </w:num>
  <w:num w:numId="6" w16cid:durableId="2066559061">
    <w:abstractNumId w:val="22"/>
  </w:num>
  <w:num w:numId="7" w16cid:durableId="501509752">
    <w:abstractNumId w:val="47"/>
  </w:num>
  <w:num w:numId="8" w16cid:durableId="76945516">
    <w:abstractNumId w:val="14"/>
  </w:num>
  <w:num w:numId="9" w16cid:durableId="2099211235">
    <w:abstractNumId w:val="42"/>
  </w:num>
  <w:num w:numId="10" w16cid:durableId="1490094903">
    <w:abstractNumId w:val="15"/>
  </w:num>
  <w:num w:numId="11" w16cid:durableId="1913655713">
    <w:abstractNumId w:val="28"/>
  </w:num>
  <w:num w:numId="12" w16cid:durableId="1458569453">
    <w:abstractNumId w:val="13"/>
  </w:num>
  <w:num w:numId="13" w16cid:durableId="57170497">
    <w:abstractNumId w:val="12"/>
  </w:num>
  <w:num w:numId="14" w16cid:durableId="2115244000">
    <w:abstractNumId w:val="36"/>
  </w:num>
  <w:num w:numId="15" w16cid:durableId="1844776637">
    <w:abstractNumId w:val="1"/>
  </w:num>
  <w:num w:numId="16" w16cid:durableId="771173344">
    <w:abstractNumId w:val="37"/>
  </w:num>
  <w:num w:numId="17" w16cid:durableId="2049180488">
    <w:abstractNumId w:val="40"/>
  </w:num>
  <w:num w:numId="18" w16cid:durableId="459303020">
    <w:abstractNumId w:val="34"/>
  </w:num>
  <w:num w:numId="19" w16cid:durableId="551884882">
    <w:abstractNumId w:val="30"/>
  </w:num>
  <w:num w:numId="20" w16cid:durableId="1825972835">
    <w:abstractNumId w:val="46"/>
  </w:num>
  <w:num w:numId="21" w16cid:durableId="1265069227">
    <w:abstractNumId w:val="18"/>
  </w:num>
  <w:num w:numId="22" w16cid:durableId="2098473311">
    <w:abstractNumId w:val="21"/>
  </w:num>
  <w:num w:numId="23" w16cid:durableId="515269157">
    <w:abstractNumId w:val="7"/>
  </w:num>
  <w:num w:numId="24" w16cid:durableId="2113431306">
    <w:abstractNumId w:val="19"/>
  </w:num>
  <w:num w:numId="25" w16cid:durableId="1874927684">
    <w:abstractNumId w:val="39"/>
  </w:num>
  <w:num w:numId="26" w16cid:durableId="563876863">
    <w:abstractNumId w:val="43"/>
  </w:num>
  <w:num w:numId="27" w16cid:durableId="397019377">
    <w:abstractNumId w:val="10"/>
  </w:num>
  <w:num w:numId="28" w16cid:durableId="1353723754">
    <w:abstractNumId w:val="45"/>
  </w:num>
  <w:num w:numId="29" w16cid:durableId="968900726">
    <w:abstractNumId w:val="8"/>
  </w:num>
  <w:num w:numId="30" w16cid:durableId="817574509">
    <w:abstractNumId w:val="44"/>
  </w:num>
  <w:num w:numId="31" w16cid:durableId="1601372413">
    <w:abstractNumId w:val="26"/>
  </w:num>
  <w:num w:numId="32" w16cid:durableId="1758941755">
    <w:abstractNumId w:val="16"/>
  </w:num>
  <w:num w:numId="33" w16cid:durableId="652569123">
    <w:abstractNumId w:val="9"/>
  </w:num>
  <w:num w:numId="34" w16cid:durableId="1086726412">
    <w:abstractNumId w:val="24"/>
  </w:num>
  <w:num w:numId="35" w16cid:durableId="1329018228">
    <w:abstractNumId w:val="35"/>
  </w:num>
  <w:num w:numId="36" w16cid:durableId="1041129640">
    <w:abstractNumId w:val="4"/>
  </w:num>
  <w:num w:numId="37" w16cid:durableId="1362633613">
    <w:abstractNumId w:val="41"/>
  </w:num>
  <w:num w:numId="38" w16cid:durableId="1219900718">
    <w:abstractNumId w:val="23"/>
  </w:num>
  <w:num w:numId="39" w16cid:durableId="1787846087">
    <w:abstractNumId w:val="11"/>
  </w:num>
  <w:num w:numId="40" w16cid:durableId="2012830325">
    <w:abstractNumId w:val="33"/>
  </w:num>
  <w:num w:numId="41" w16cid:durableId="124743706">
    <w:abstractNumId w:val="5"/>
  </w:num>
  <w:num w:numId="42" w16cid:durableId="1859586524">
    <w:abstractNumId w:val="32"/>
  </w:num>
  <w:num w:numId="43" w16cid:durableId="1483695531">
    <w:abstractNumId w:val="38"/>
  </w:num>
  <w:num w:numId="44" w16cid:durableId="985427248">
    <w:abstractNumId w:val="6"/>
  </w:num>
  <w:num w:numId="45" w16cid:durableId="81413736">
    <w:abstractNumId w:val="3"/>
  </w:num>
  <w:num w:numId="46" w16cid:durableId="1551190223">
    <w:abstractNumId w:val="31"/>
  </w:num>
  <w:num w:numId="47" w16cid:durableId="582760193">
    <w:abstractNumId w:val="29"/>
  </w:num>
  <w:num w:numId="48" w16cid:durableId="1520464122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3NDUyMTUxNTU1tzBQ0lEKTi0uzszPAykwqQUAMmljAywAAAA="/>
  </w:docVars>
  <w:rsids>
    <w:rsidRoot w:val="00911152"/>
    <w:rsid w:val="0000013C"/>
    <w:rsid w:val="00005263"/>
    <w:rsid w:val="00005EEA"/>
    <w:rsid w:val="000202B2"/>
    <w:rsid w:val="00027149"/>
    <w:rsid w:val="00030D0C"/>
    <w:rsid w:val="00033FD4"/>
    <w:rsid w:val="00034356"/>
    <w:rsid w:val="00077A10"/>
    <w:rsid w:val="0009504C"/>
    <w:rsid w:val="000A1D39"/>
    <w:rsid w:val="000A5909"/>
    <w:rsid w:val="000D0FAB"/>
    <w:rsid w:val="0012256F"/>
    <w:rsid w:val="001226BE"/>
    <w:rsid w:val="001346CB"/>
    <w:rsid w:val="00137F3D"/>
    <w:rsid w:val="00155F5E"/>
    <w:rsid w:val="00160701"/>
    <w:rsid w:val="00174D96"/>
    <w:rsid w:val="001757F4"/>
    <w:rsid w:val="00175A09"/>
    <w:rsid w:val="00175F4F"/>
    <w:rsid w:val="00184E2B"/>
    <w:rsid w:val="00195DDB"/>
    <w:rsid w:val="00197CFA"/>
    <w:rsid w:val="001A13F1"/>
    <w:rsid w:val="001B120B"/>
    <w:rsid w:val="001C252D"/>
    <w:rsid w:val="001D4C57"/>
    <w:rsid w:val="001F1121"/>
    <w:rsid w:val="001F504F"/>
    <w:rsid w:val="00212C3F"/>
    <w:rsid w:val="002235E0"/>
    <w:rsid w:val="00251DB1"/>
    <w:rsid w:val="00254178"/>
    <w:rsid w:val="00266BCA"/>
    <w:rsid w:val="0027696D"/>
    <w:rsid w:val="002A2A20"/>
    <w:rsid w:val="002B691A"/>
    <w:rsid w:val="002C2528"/>
    <w:rsid w:val="002D46F0"/>
    <w:rsid w:val="002E5A18"/>
    <w:rsid w:val="002E7DA0"/>
    <w:rsid w:val="002F0227"/>
    <w:rsid w:val="002F07E8"/>
    <w:rsid w:val="00304987"/>
    <w:rsid w:val="003051FE"/>
    <w:rsid w:val="00311876"/>
    <w:rsid w:val="003151B0"/>
    <w:rsid w:val="003168F8"/>
    <w:rsid w:val="00323372"/>
    <w:rsid w:val="00346066"/>
    <w:rsid w:val="00352563"/>
    <w:rsid w:val="00381F64"/>
    <w:rsid w:val="00383D2E"/>
    <w:rsid w:val="003A3AE9"/>
    <w:rsid w:val="003C23F5"/>
    <w:rsid w:val="003D2DA3"/>
    <w:rsid w:val="003D48C1"/>
    <w:rsid w:val="003E3C01"/>
    <w:rsid w:val="003E3F1D"/>
    <w:rsid w:val="003E4D29"/>
    <w:rsid w:val="00414B20"/>
    <w:rsid w:val="004229F2"/>
    <w:rsid w:val="0042511F"/>
    <w:rsid w:val="00440049"/>
    <w:rsid w:val="00441E54"/>
    <w:rsid w:val="004542AB"/>
    <w:rsid w:val="004612DD"/>
    <w:rsid w:val="00471348"/>
    <w:rsid w:val="00471821"/>
    <w:rsid w:val="004721E4"/>
    <w:rsid w:val="004905BC"/>
    <w:rsid w:val="00490907"/>
    <w:rsid w:val="004A4B7F"/>
    <w:rsid w:val="004A5147"/>
    <w:rsid w:val="004D2FAB"/>
    <w:rsid w:val="004D408F"/>
    <w:rsid w:val="00505890"/>
    <w:rsid w:val="005158E8"/>
    <w:rsid w:val="005215C8"/>
    <w:rsid w:val="00525602"/>
    <w:rsid w:val="005266C5"/>
    <w:rsid w:val="00533AEF"/>
    <w:rsid w:val="00535472"/>
    <w:rsid w:val="005510FB"/>
    <w:rsid w:val="00560B28"/>
    <w:rsid w:val="0058410D"/>
    <w:rsid w:val="005A07C3"/>
    <w:rsid w:val="005A2DB0"/>
    <w:rsid w:val="005A40A4"/>
    <w:rsid w:val="005A4B87"/>
    <w:rsid w:val="005C2846"/>
    <w:rsid w:val="005D1C1B"/>
    <w:rsid w:val="005D4CD0"/>
    <w:rsid w:val="005D77AD"/>
    <w:rsid w:val="005E100C"/>
    <w:rsid w:val="005F0B30"/>
    <w:rsid w:val="005F17D8"/>
    <w:rsid w:val="00613D94"/>
    <w:rsid w:val="00616096"/>
    <w:rsid w:val="00657E8A"/>
    <w:rsid w:val="00660812"/>
    <w:rsid w:val="00661BCC"/>
    <w:rsid w:val="00664FD8"/>
    <w:rsid w:val="00667269"/>
    <w:rsid w:val="00672B5B"/>
    <w:rsid w:val="00680ADA"/>
    <w:rsid w:val="00692780"/>
    <w:rsid w:val="006C0D7C"/>
    <w:rsid w:val="006F4E9E"/>
    <w:rsid w:val="00701577"/>
    <w:rsid w:val="00732325"/>
    <w:rsid w:val="0073528A"/>
    <w:rsid w:val="007459AF"/>
    <w:rsid w:val="007466F7"/>
    <w:rsid w:val="007511B0"/>
    <w:rsid w:val="007533A7"/>
    <w:rsid w:val="00757897"/>
    <w:rsid w:val="007667BD"/>
    <w:rsid w:val="00770C91"/>
    <w:rsid w:val="007722BF"/>
    <w:rsid w:val="00774743"/>
    <w:rsid w:val="00782EF4"/>
    <w:rsid w:val="00786A66"/>
    <w:rsid w:val="007A2E90"/>
    <w:rsid w:val="007B1761"/>
    <w:rsid w:val="007B2E7D"/>
    <w:rsid w:val="007B6C30"/>
    <w:rsid w:val="007C3310"/>
    <w:rsid w:val="007E4845"/>
    <w:rsid w:val="007F624E"/>
    <w:rsid w:val="007F6A2B"/>
    <w:rsid w:val="00814377"/>
    <w:rsid w:val="00822BF8"/>
    <w:rsid w:val="008247C6"/>
    <w:rsid w:val="00833212"/>
    <w:rsid w:val="00834D24"/>
    <w:rsid w:val="00844860"/>
    <w:rsid w:val="0086272C"/>
    <w:rsid w:val="008628A2"/>
    <w:rsid w:val="008701D4"/>
    <w:rsid w:val="00871DD5"/>
    <w:rsid w:val="00872670"/>
    <w:rsid w:val="00875168"/>
    <w:rsid w:val="0089059A"/>
    <w:rsid w:val="0089250C"/>
    <w:rsid w:val="00896F3F"/>
    <w:rsid w:val="008B2F3C"/>
    <w:rsid w:val="008B6985"/>
    <w:rsid w:val="008F48D9"/>
    <w:rsid w:val="009005A4"/>
    <w:rsid w:val="00907FE1"/>
    <w:rsid w:val="00911152"/>
    <w:rsid w:val="00924A98"/>
    <w:rsid w:val="009359D1"/>
    <w:rsid w:val="00972191"/>
    <w:rsid w:val="00981D53"/>
    <w:rsid w:val="00987B51"/>
    <w:rsid w:val="00997C17"/>
    <w:rsid w:val="009A6FE6"/>
    <w:rsid w:val="009B4C51"/>
    <w:rsid w:val="009C0903"/>
    <w:rsid w:val="009C6DAE"/>
    <w:rsid w:val="009D4704"/>
    <w:rsid w:val="009E3051"/>
    <w:rsid w:val="009F7A8A"/>
    <w:rsid w:val="00A34528"/>
    <w:rsid w:val="00A44256"/>
    <w:rsid w:val="00A66591"/>
    <w:rsid w:val="00A71F0C"/>
    <w:rsid w:val="00A75BC8"/>
    <w:rsid w:val="00A7607C"/>
    <w:rsid w:val="00A82CEB"/>
    <w:rsid w:val="00A82E2D"/>
    <w:rsid w:val="00A85123"/>
    <w:rsid w:val="00AA11D7"/>
    <w:rsid w:val="00AA1859"/>
    <w:rsid w:val="00AB0CBB"/>
    <w:rsid w:val="00AB148C"/>
    <w:rsid w:val="00AB3B64"/>
    <w:rsid w:val="00AD0626"/>
    <w:rsid w:val="00AD7B71"/>
    <w:rsid w:val="00B11DB1"/>
    <w:rsid w:val="00B21674"/>
    <w:rsid w:val="00B51F2F"/>
    <w:rsid w:val="00B53A5D"/>
    <w:rsid w:val="00B73071"/>
    <w:rsid w:val="00BD752B"/>
    <w:rsid w:val="00BF318A"/>
    <w:rsid w:val="00C05979"/>
    <w:rsid w:val="00C36490"/>
    <w:rsid w:val="00C43560"/>
    <w:rsid w:val="00C46909"/>
    <w:rsid w:val="00C55811"/>
    <w:rsid w:val="00C63730"/>
    <w:rsid w:val="00C6586A"/>
    <w:rsid w:val="00C97C4E"/>
    <w:rsid w:val="00CD3510"/>
    <w:rsid w:val="00CE244A"/>
    <w:rsid w:val="00CF48DF"/>
    <w:rsid w:val="00CF7CCE"/>
    <w:rsid w:val="00D227CE"/>
    <w:rsid w:val="00D26AE3"/>
    <w:rsid w:val="00D36F34"/>
    <w:rsid w:val="00D501FD"/>
    <w:rsid w:val="00D64F41"/>
    <w:rsid w:val="00D65A86"/>
    <w:rsid w:val="00DA2E0B"/>
    <w:rsid w:val="00DB538B"/>
    <w:rsid w:val="00DC75C4"/>
    <w:rsid w:val="00DE3C97"/>
    <w:rsid w:val="00DE67D6"/>
    <w:rsid w:val="00E245FE"/>
    <w:rsid w:val="00E25514"/>
    <w:rsid w:val="00E35D26"/>
    <w:rsid w:val="00E55BDC"/>
    <w:rsid w:val="00E65087"/>
    <w:rsid w:val="00E67D8E"/>
    <w:rsid w:val="00E73A37"/>
    <w:rsid w:val="00E74D3B"/>
    <w:rsid w:val="00E91B24"/>
    <w:rsid w:val="00EA07B8"/>
    <w:rsid w:val="00F037C4"/>
    <w:rsid w:val="00F04E7C"/>
    <w:rsid w:val="00F2652B"/>
    <w:rsid w:val="00F3159E"/>
    <w:rsid w:val="00F3195F"/>
    <w:rsid w:val="00F3420F"/>
    <w:rsid w:val="00F47C54"/>
    <w:rsid w:val="00F50E50"/>
    <w:rsid w:val="00F5316C"/>
    <w:rsid w:val="00F608A7"/>
    <w:rsid w:val="00F82BE1"/>
    <w:rsid w:val="00FB69D6"/>
    <w:rsid w:val="00FB758D"/>
    <w:rsid w:val="00FD35F2"/>
    <w:rsid w:val="00FE0A77"/>
    <w:rsid w:val="00FF188D"/>
    <w:rsid w:val="00FF1F5C"/>
    <w:rsid w:val="00FF6A96"/>
    <w:rsid w:val="00FF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B45F6D"/>
  <w15:chartTrackingRefBased/>
  <w15:docId w15:val="{513D948E-DF43-418A-A846-09DC570EB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semiHidden="1" w:qFormat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11D7"/>
    <w:pPr>
      <w:spacing w:before="160" w:after="80" w:line="336" w:lineRule="auto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"/>
    <w:qFormat/>
    <w:rsid w:val="00AA11D7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AA11D7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AA11D7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unhideWhenUsed/>
    <w:rsid w:val="00AA11D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A11D7"/>
  </w:style>
  <w:style w:type="table" w:styleId="TableGrid">
    <w:name w:val="Table Grid"/>
    <w:basedOn w:val="TableNormal"/>
    <w:rsid w:val="00311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11D7"/>
    <w:pPr>
      <w:ind w:left="720"/>
    </w:pPr>
  </w:style>
  <w:style w:type="character" w:styleId="FollowedHyperlink">
    <w:name w:val="FollowedHyperlink"/>
    <w:rsid w:val="00AA11D7"/>
    <w:rPr>
      <w:color w:val="800080"/>
      <w:u w:val="single"/>
    </w:rPr>
  </w:style>
  <w:style w:type="paragraph" w:styleId="Footer">
    <w:name w:val="footer"/>
    <w:basedOn w:val="Normal"/>
    <w:link w:val="FooterChar"/>
    <w:rsid w:val="00AA11D7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CF7CCE"/>
    <w:rPr>
      <w:rFonts w:ascii="Verdana" w:hAnsi="Verdana"/>
      <w:sz w:val="16"/>
      <w:szCs w:val="24"/>
    </w:rPr>
  </w:style>
  <w:style w:type="paragraph" w:styleId="Header">
    <w:name w:val="header"/>
    <w:basedOn w:val="Normal"/>
    <w:link w:val="HeaderChar"/>
    <w:rsid w:val="00AA11D7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CF7CCE"/>
    <w:rPr>
      <w:rFonts w:ascii="Verdana" w:hAnsi="Verdana"/>
      <w:sz w:val="16"/>
      <w:szCs w:val="24"/>
    </w:rPr>
  </w:style>
  <w:style w:type="character" w:customStyle="1" w:styleId="Heading1Char">
    <w:name w:val="Heading 1 Char"/>
    <w:basedOn w:val="DefaultParagraphFont"/>
    <w:link w:val="Heading1"/>
    <w:rsid w:val="00CF7CCE"/>
    <w:rPr>
      <w:rFonts w:ascii="Arial" w:eastAsia="Arial Unicode MS" w:hAnsi="Arial"/>
      <w:b/>
      <w:kern w:val="28"/>
      <w:sz w:val="28"/>
    </w:rPr>
  </w:style>
  <w:style w:type="character" w:customStyle="1" w:styleId="Heading2Char">
    <w:name w:val="Heading 2 Char"/>
    <w:basedOn w:val="DefaultParagraphFont"/>
    <w:link w:val="Heading2"/>
    <w:rsid w:val="00CF7CCE"/>
    <w:rPr>
      <w:rFonts w:ascii="Arial" w:hAnsi="Arial" w:cs="Arial"/>
      <w:b/>
      <w:bCs/>
      <w:iCs/>
      <w:sz w:val="24"/>
      <w:szCs w:val="28"/>
    </w:rPr>
  </w:style>
  <w:style w:type="character" w:styleId="Hyperlink">
    <w:name w:val="Hyperlink"/>
    <w:rsid w:val="00AA11D7"/>
    <w:rPr>
      <w:color w:val="0000FF"/>
      <w:u w:val="single"/>
    </w:rPr>
  </w:style>
  <w:style w:type="paragraph" w:customStyle="1" w:styleId="NumberedHeading2">
    <w:name w:val="Numbered Heading 2"/>
    <w:basedOn w:val="Normal"/>
    <w:rsid w:val="00AA11D7"/>
    <w:pPr>
      <w:numPr>
        <w:numId w:val="1"/>
      </w:numPr>
    </w:pPr>
  </w:style>
  <w:style w:type="paragraph" w:customStyle="1" w:styleId="Outlinenumbering">
    <w:name w:val="Outline numbering"/>
    <w:basedOn w:val="Normal"/>
    <w:rsid w:val="00AA11D7"/>
    <w:pPr>
      <w:numPr>
        <w:numId w:val="2"/>
      </w:numPr>
      <w:tabs>
        <w:tab w:val="clear" w:pos="360"/>
        <w:tab w:val="num" w:pos="720"/>
      </w:tabs>
      <w:ind w:left="720"/>
    </w:pPr>
    <w:rPr>
      <w:szCs w:val="20"/>
    </w:rPr>
  </w:style>
  <w:style w:type="character" w:styleId="PageNumber">
    <w:name w:val="page number"/>
    <w:basedOn w:val="DefaultParagraphFont"/>
    <w:rsid w:val="00AA11D7"/>
  </w:style>
  <w:style w:type="character" w:styleId="PlaceholderText">
    <w:name w:val="Placeholder Text"/>
    <w:basedOn w:val="DefaultParagraphFont"/>
    <w:uiPriority w:val="99"/>
    <w:semiHidden/>
    <w:rsid w:val="008F48D9"/>
    <w:rPr>
      <w:color w:val="808080"/>
    </w:rPr>
  </w:style>
  <w:style w:type="character" w:customStyle="1" w:styleId="Red">
    <w:name w:val="Red"/>
    <w:basedOn w:val="DefaultParagraphFont"/>
    <w:uiPriority w:val="1"/>
    <w:rsid w:val="008F48D9"/>
    <w:rPr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AA11D7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customStyle="1" w:styleId="Code">
    <w:name w:val="Code"/>
    <w:basedOn w:val="Normal"/>
    <w:qFormat/>
    <w:rsid w:val="00AA11D7"/>
    <w:pPr>
      <w:spacing w:before="80" w:line="240" w:lineRule="auto"/>
    </w:pPr>
    <w:rPr>
      <w:rFonts w:ascii="Courier New" w:hAnsi="Courier New"/>
    </w:rPr>
  </w:style>
  <w:style w:type="paragraph" w:styleId="TOC1">
    <w:name w:val="toc 1"/>
    <w:basedOn w:val="Normal"/>
    <w:next w:val="Normal"/>
    <w:autoRedefine/>
    <w:uiPriority w:val="39"/>
    <w:unhideWhenUsed/>
    <w:rsid w:val="00AA11D7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AA11D7"/>
    <w:pPr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unhideWhenUsed/>
    <w:rsid w:val="00AA11D7"/>
    <w:pPr>
      <w:spacing w:after="100" w:line="240" w:lineRule="auto"/>
      <w:ind w:left="4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3859">
      <w:bodyDiv w:val="1"/>
      <w:marLeft w:val="0"/>
      <w:marRight w:val="0"/>
      <w:marTop w:val="10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295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8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62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FFFFFF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75167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97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8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nedriv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92D7307A62745AFBF1EA2761D81B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1F923-E72A-466C-96D9-8F6DD1028BF7}"/>
      </w:docPartPr>
      <w:docPartBody>
        <w:p w:rsidR="000F0A78" w:rsidRDefault="00CD7908" w:rsidP="00CD7908">
          <w:pPr>
            <w:pStyle w:val="A92D7307A62745AFBF1EA2761D81B185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37CFAAC8BA464D10A8750DB334AE0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0D3B40-3435-4253-92E2-87CC0600EFF5}"/>
      </w:docPartPr>
      <w:docPartBody>
        <w:p w:rsidR="000F0A78" w:rsidRDefault="00CD7908" w:rsidP="00CD7908">
          <w:pPr>
            <w:pStyle w:val="37CFAAC8BA464D10A8750DB334AE0CE2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2A38AB1A9800454080CCBFE15018F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08B2C-E901-48B4-8373-298AEC7AE307}"/>
      </w:docPartPr>
      <w:docPartBody>
        <w:p w:rsidR="000F0A78" w:rsidRDefault="00CD7908" w:rsidP="00CD7908">
          <w:pPr>
            <w:pStyle w:val="2A38AB1A9800454080CCBFE15018FCDE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3E290A79DD0545B0B252B4832FF580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88368-676E-46C4-86BF-D7503C11949D}"/>
      </w:docPartPr>
      <w:docPartBody>
        <w:p w:rsidR="000F0A78" w:rsidRDefault="00CD7908" w:rsidP="00CD7908">
          <w:pPr>
            <w:pStyle w:val="3E290A79DD0545B0B252B4832FF580B5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7115FFEA1FD94F3AA9E3C75CF8BE0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2AA252-A21A-43B1-B589-237A4C9AA003}"/>
      </w:docPartPr>
      <w:docPartBody>
        <w:p w:rsidR="000F0A78" w:rsidRDefault="00CD7908" w:rsidP="00CD7908">
          <w:pPr>
            <w:pStyle w:val="7115FFEA1FD94F3AA9E3C75CF8BE0B0F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C392A39247F344B9B27953CF92A94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9A138-045A-425F-9847-E128730AC510}"/>
      </w:docPartPr>
      <w:docPartBody>
        <w:p w:rsidR="000F0A78" w:rsidRDefault="00CD7908" w:rsidP="00CD7908">
          <w:pPr>
            <w:pStyle w:val="C392A39247F344B9B27953CF92A947CD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4D9A35CDFBC5475E9A220707713397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EC683-BD96-48DE-80FB-ACE94AEF2126}"/>
      </w:docPartPr>
      <w:docPartBody>
        <w:p w:rsidR="000F0A78" w:rsidRDefault="00CD7908" w:rsidP="00CD7908">
          <w:pPr>
            <w:pStyle w:val="4D9A35CDFBC5475E9A220707713397C0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65EBDEE232E1442FA30C3EF93D9F8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27C23-C47C-46F5-BD58-1F2869655814}"/>
      </w:docPartPr>
      <w:docPartBody>
        <w:p w:rsidR="000F0A78" w:rsidRDefault="00CD7908" w:rsidP="00CD7908">
          <w:pPr>
            <w:pStyle w:val="65EBDEE232E1442FA30C3EF93D9F8644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AD847AA8C34C4CFB922B2AA946C5E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AE55E-D126-464F-9F24-7D314C06C974}"/>
      </w:docPartPr>
      <w:docPartBody>
        <w:p w:rsidR="000F0A78" w:rsidRDefault="00CD7908" w:rsidP="00CD7908">
          <w:pPr>
            <w:pStyle w:val="AD847AA8C34C4CFB922B2AA946C5E74E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50B0D87CD85640598FF041A1A0396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7E70B-0434-4EC9-BE4E-008564592864}"/>
      </w:docPartPr>
      <w:docPartBody>
        <w:p w:rsidR="00792419" w:rsidRDefault="00792419" w:rsidP="00792419">
          <w:pPr>
            <w:pStyle w:val="50B0D87CD85640598FF041A1A0396EEF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908"/>
    <w:rsid w:val="000F0A78"/>
    <w:rsid w:val="00792419"/>
    <w:rsid w:val="00CD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2419"/>
  </w:style>
  <w:style w:type="paragraph" w:customStyle="1" w:styleId="A92D7307A62745AFBF1EA2761D81B185">
    <w:name w:val="A92D7307A62745AFBF1EA2761D81B185"/>
    <w:rsid w:val="00CD7908"/>
  </w:style>
  <w:style w:type="paragraph" w:customStyle="1" w:styleId="37CFAAC8BA464D10A8750DB334AE0CE2">
    <w:name w:val="37CFAAC8BA464D10A8750DB334AE0CE2"/>
    <w:rsid w:val="00CD7908"/>
  </w:style>
  <w:style w:type="paragraph" w:customStyle="1" w:styleId="2A38AB1A9800454080CCBFE15018FCDE">
    <w:name w:val="2A38AB1A9800454080CCBFE15018FCDE"/>
    <w:rsid w:val="00CD7908"/>
  </w:style>
  <w:style w:type="paragraph" w:customStyle="1" w:styleId="3E290A79DD0545B0B252B4832FF580B5">
    <w:name w:val="3E290A79DD0545B0B252B4832FF580B5"/>
    <w:rsid w:val="00CD7908"/>
  </w:style>
  <w:style w:type="paragraph" w:customStyle="1" w:styleId="7115FFEA1FD94F3AA9E3C75CF8BE0B0F">
    <w:name w:val="7115FFEA1FD94F3AA9E3C75CF8BE0B0F"/>
    <w:rsid w:val="00CD7908"/>
  </w:style>
  <w:style w:type="paragraph" w:customStyle="1" w:styleId="C392A39247F344B9B27953CF92A947CD">
    <w:name w:val="C392A39247F344B9B27953CF92A947CD"/>
    <w:rsid w:val="00CD7908"/>
  </w:style>
  <w:style w:type="paragraph" w:customStyle="1" w:styleId="4D9A35CDFBC5475E9A220707713397C0">
    <w:name w:val="4D9A35CDFBC5475E9A220707713397C0"/>
    <w:rsid w:val="00CD7908"/>
  </w:style>
  <w:style w:type="paragraph" w:customStyle="1" w:styleId="65EBDEE232E1442FA30C3EF93D9F8644">
    <w:name w:val="65EBDEE232E1442FA30C3EF93D9F8644"/>
    <w:rsid w:val="00CD7908"/>
  </w:style>
  <w:style w:type="paragraph" w:customStyle="1" w:styleId="AD847AA8C34C4CFB922B2AA946C5E74E">
    <w:name w:val="AD847AA8C34C4CFB922B2AA946C5E74E"/>
    <w:rsid w:val="00CD7908"/>
  </w:style>
  <w:style w:type="paragraph" w:customStyle="1" w:styleId="50B0D87CD85640598FF041A1A0396EEF">
    <w:name w:val="50B0D87CD85640598FF041A1A0396EEF"/>
    <w:rsid w:val="00792419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59760-E64F-49D8-8600-A1E079493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141</TotalTime>
  <Pages>3</Pages>
  <Words>568</Words>
  <Characters>2951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When troubleshooting driver problems in Windows XP, one of the first places you may look is Device Manager, which provides detailed information about every piece of installed system hardware</vt:lpstr>
    </vt:vector>
  </TitlesOfParts>
  <Company>Gateway</Company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When troubleshooting driver problems in Windows XP, one of the first places you may look is Device Manager, which provides detailed information about every piece of installed system hardware</dc:title>
  <dc:subject/>
  <dc:creator>William Loring</dc:creator>
  <cp:keywords/>
  <dc:description/>
  <cp:lastModifiedBy>William Loring</cp:lastModifiedBy>
  <cp:revision>194</cp:revision>
  <dcterms:created xsi:type="dcterms:W3CDTF">2015-12-15T21:55:00Z</dcterms:created>
  <dcterms:modified xsi:type="dcterms:W3CDTF">2023-10-09T01:43:00Z</dcterms:modified>
</cp:coreProperties>
</file>