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C872" w14:textId="77777777" w:rsidR="004A63BA" w:rsidRDefault="0051293C" w:rsidP="007237AC">
      <w:pPr>
        <w:pStyle w:val="Heading1"/>
      </w:pPr>
      <w:r>
        <w:t>Belarc Advisor</w:t>
      </w:r>
    </w:p>
    <w:p w14:paraId="587577A2" w14:textId="05691B45" w:rsidR="00126060" w:rsidRPr="00126060" w:rsidRDefault="00126060" w:rsidP="00D243BB">
      <w:r w:rsidRPr="00126060">
        <w:t xml:space="preserve">Time Required: </w:t>
      </w:r>
      <w:r w:rsidR="00A010F2">
        <w:t>2</w:t>
      </w:r>
      <w:r w:rsidR="00DC35FF">
        <w:t>0</w:t>
      </w:r>
      <w:r w:rsidRPr="00126060">
        <w:t xml:space="preserve"> minutes</w:t>
      </w:r>
    </w:p>
    <w:p w14:paraId="2D7B60DD" w14:textId="77777777" w:rsidR="005A1FF1" w:rsidRDefault="005A1FF1" w:rsidP="005A1FF1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713FBE0C" w14:textId="77777777" w:rsidR="005A1FF1" w:rsidRDefault="005A1FF1" w:rsidP="00CD398E">
      <w:pPr>
        <w:pStyle w:val="ListParagraph"/>
        <w:numPr>
          <w:ilvl w:val="0"/>
          <w:numId w:val="4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356AC24E" w14:textId="77777777" w:rsidR="005A1FF1" w:rsidRDefault="005A1FF1" w:rsidP="00CD398E">
      <w:pPr>
        <w:pStyle w:val="ListParagraph"/>
        <w:numPr>
          <w:ilvl w:val="0"/>
          <w:numId w:val="4"/>
        </w:numPr>
      </w:pPr>
      <w:r>
        <w:t>Click and Drag your mouse around whatever you want to snip.</w:t>
      </w:r>
    </w:p>
    <w:p w14:paraId="5BACEC32" w14:textId="77777777" w:rsidR="005A1FF1" w:rsidRDefault="005A1FF1" w:rsidP="00CD398E">
      <w:pPr>
        <w:pStyle w:val="ListParagraph"/>
        <w:numPr>
          <w:ilvl w:val="0"/>
          <w:numId w:val="4"/>
        </w:numPr>
      </w:pPr>
      <w:r>
        <w:t>Release the mouse button. This places the snip into the Windows Clipboard.</w:t>
      </w:r>
    </w:p>
    <w:p w14:paraId="13EE2D68" w14:textId="77777777" w:rsidR="005A1FF1" w:rsidRDefault="005A1FF1" w:rsidP="00CD398E">
      <w:pPr>
        <w:pStyle w:val="ListParagraph"/>
        <w:numPr>
          <w:ilvl w:val="0"/>
          <w:numId w:val="4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3350B032" w14:textId="77777777" w:rsidR="005A1FF1" w:rsidRDefault="005A1FF1" w:rsidP="00C11F83">
      <w:pPr>
        <w:pStyle w:val="Heading2"/>
      </w:pPr>
      <w:r>
        <w:t>Lab Description</w:t>
      </w:r>
    </w:p>
    <w:p w14:paraId="39843798" w14:textId="77777777" w:rsidR="00CA6D35" w:rsidRDefault="00A6307B" w:rsidP="00A6307B">
      <w:r>
        <w:t xml:space="preserve">The Belarc Advisor is a free tool that builds a detailed profile of your installed software and hardware, network inventory, any missing Microsoft hotfixes, anti-virus status, security benchmarks, and displays the results in your Web browser. </w:t>
      </w:r>
      <w:r w:rsidR="00C11F83">
        <w:t>Y</w:t>
      </w:r>
      <w:r>
        <w:t>our PC profile information is kept private on your PC and is not sent to any web server.</w:t>
      </w:r>
    </w:p>
    <w:p w14:paraId="20559C5C" w14:textId="77777777" w:rsidR="00E132E4" w:rsidRDefault="00A97FF8" w:rsidP="00CD398E">
      <w:pPr>
        <w:pStyle w:val="ListParagraph"/>
        <w:numPr>
          <w:ilvl w:val="0"/>
          <w:numId w:val="3"/>
        </w:numPr>
      </w:pPr>
      <w:r>
        <w:t>Download and install Belarc Advisor</w:t>
      </w:r>
      <w:r w:rsidR="00B2489D">
        <w:t xml:space="preserve"> on your home pc/laptop</w:t>
      </w:r>
      <w:r>
        <w:t xml:space="preserve">: </w:t>
      </w:r>
      <w:hyperlink r:id="rId7" w:history="1">
        <w:r w:rsidR="002743FC" w:rsidRPr="001C19BC">
          <w:rPr>
            <w:rStyle w:val="Hyperlink"/>
          </w:rPr>
          <w:t>https://www.belarc.com/products_belarc_advisor</w:t>
        </w:r>
      </w:hyperlink>
      <w:r w:rsidR="002743FC">
        <w:t xml:space="preserve"> </w:t>
      </w:r>
    </w:p>
    <w:p w14:paraId="0F5C3C9B" w14:textId="77777777" w:rsidR="00B70D9F" w:rsidRDefault="00B70D9F" w:rsidP="00CD398E">
      <w:pPr>
        <w:pStyle w:val="ListParagraph"/>
        <w:numPr>
          <w:ilvl w:val="0"/>
          <w:numId w:val="3"/>
        </w:numPr>
      </w:pPr>
      <w:r>
        <w:t>Launch Belarc Advisor.</w:t>
      </w:r>
    </w:p>
    <w:p w14:paraId="608DCF36" w14:textId="77777777" w:rsidR="001A5765" w:rsidRDefault="001A5765" w:rsidP="00CD398E">
      <w:pPr>
        <w:pStyle w:val="ListParagraph"/>
        <w:numPr>
          <w:ilvl w:val="0"/>
          <w:numId w:val="3"/>
        </w:numPr>
      </w:pPr>
      <w:r w:rsidRPr="001A5765">
        <w:t>If the program asks to check for new definitions, click Yes. When it reports that it is up to date, click OK.</w:t>
      </w:r>
    </w:p>
    <w:p w14:paraId="3B5340B4" w14:textId="77777777" w:rsidR="00672A60" w:rsidRDefault="00F76243" w:rsidP="00CD398E">
      <w:pPr>
        <w:pStyle w:val="ListParagraph"/>
        <w:numPr>
          <w:ilvl w:val="0"/>
          <w:numId w:val="3"/>
        </w:numPr>
      </w:pPr>
      <w:r w:rsidRPr="001A5765">
        <w:t>Depending on your system, the scan may take a while.</w:t>
      </w:r>
      <w:r w:rsidR="00672A60">
        <w:t xml:space="preserve"> </w:t>
      </w:r>
      <w:r w:rsidR="00672A60" w:rsidRPr="001A5765">
        <w:t>The program creates a profile for your system and proceeds with the analysis. The process might take a few minutes.</w:t>
      </w:r>
    </w:p>
    <w:p w14:paraId="2E037E85" w14:textId="77777777" w:rsidR="00C27FEC" w:rsidRPr="003E639D" w:rsidRDefault="00C27FEC" w:rsidP="00CD398E">
      <w:pPr>
        <w:pStyle w:val="ListParagraph"/>
        <w:numPr>
          <w:ilvl w:val="0"/>
          <w:numId w:val="3"/>
        </w:numPr>
        <w:rPr>
          <w:b/>
        </w:rPr>
      </w:pPr>
      <w:r w:rsidRPr="003E639D">
        <w:rPr>
          <w:b/>
        </w:rPr>
        <w:t>Are any Security Updates missing?</w:t>
      </w:r>
    </w:p>
    <w:sdt>
      <w:sdtPr>
        <w:rPr>
          <w:rStyle w:val="Red"/>
        </w:rPr>
        <w:id w:val="-474605688"/>
        <w:placeholder>
          <w:docPart w:val="7E76DB17B81B4819850BE9537BA1E72E"/>
        </w:placeholder>
        <w:showingPlcHdr/>
      </w:sdtPr>
      <w:sdtEndPr>
        <w:rPr>
          <w:rStyle w:val="DefaultParagraphFont"/>
          <w:color w:val="auto"/>
        </w:rPr>
      </w:sdtEndPr>
      <w:sdtContent>
        <w:p w14:paraId="57197654" w14:textId="77777777" w:rsidR="001A1118" w:rsidRDefault="001A1118" w:rsidP="001A1118">
          <w:pPr>
            <w:rPr>
              <w:rStyle w:val="Red"/>
            </w:rPr>
          </w:pPr>
          <w:r w:rsidRPr="007A23CE">
            <w:rPr>
              <w:rStyle w:val="PlaceholderText"/>
              <w:color w:val="FF0000"/>
            </w:rPr>
            <w:t>Click or tap here to enter text.</w:t>
          </w:r>
        </w:p>
      </w:sdtContent>
    </w:sdt>
    <w:p w14:paraId="06DD4F55" w14:textId="77777777" w:rsidR="00C27FEC" w:rsidRPr="003E639D" w:rsidRDefault="006E437B" w:rsidP="00CD398E">
      <w:pPr>
        <w:pStyle w:val="ListParagraph"/>
        <w:numPr>
          <w:ilvl w:val="0"/>
          <w:numId w:val="3"/>
        </w:numPr>
        <w:rPr>
          <w:b/>
        </w:rPr>
      </w:pPr>
      <w:r w:rsidRPr="003E639D">
        <w:rPr>
          <w:b/>
        </w:rPr>
        <w:t>Is your virus protection up to date?</w:t>
      </w:r>
    </w:p>
    <w:sdt>
      <w:sdtPr>
        <w:rPr>
          <w:rStyle w:val="Red"/>
        </w:rPr>
        <w:id w:val="456839008"/>
        <w:placeholder>
          <w:docPart w:val="FF8998769DFD46498C9D5D3206A12DB0"/>
        </w:placeholder>
        <w:showingPlcHdr/>
      </w:sdtPr>
      <w:sdtEndPr>
        <w:rPr>
          <w:rStyle w:val="DefaultParagraphFont"/>
          <w:color w:val="auto"/>
        </w:rPr>
      </w:sdtEndPr>
      <w:sdtContent>
        <w:p w14:paraId="7339290C" w14:textId="77777777" w:rsidR="001A1118" w:rsidRDefault="001A1118" w:rsidP="001A1118">
          <w:pPr>
            <w:rPr>
              <w:rStyle w:val="Red"/>
            </w:rPr>
          </w:pPr>
          <w:r w:rsidRPr="007A23CE">
            <w:rPr>
              <w:rStyle w:val="PlaceholderText"/>
              <w:color w:val="FF0000"/>
            </w:rPr>
            <w:t>Click or tap here to enter text.</w:t>
          </w:r>
        </w:p>
      </w:sdtContent>
    </w:sdt>
    <w:p w14:paraId="72E8A1E6" w14:textId="77777777" w:rsidR="006E437B" w:rsidRPr="003E639D" w:rsidRDefault="006E437B" w:rsidP="00CD398E">
      <w:pPr>
        <w:pStyle w:val="ListParagraph"/>
        <w:numPr>
          <w:ilvl w:val="0"/>
          <w:numId w:val="3"/>
        </w:numPr>
        <w:rPr>
          <w:b/>
        </w:rPr>
      </w:pPr>
      <w:r w:rsidRPr="003E639D">
        <w:rPr>
          <w:b/>
        </w:rPr>
        <w:lastRenderedPageBreak/>
        <w:t>What is the complete version and build of Windows?</w:t>
      </w:r>
    </w:p>
    <w:sdt>
      <w:sdtPr>
        <w:rPr>
          <w:rStyle w:val="Red"/>
        </w:rPr>
        <w:id w:val="479273701"/>
        <w:placeholder>
          <w:docPart w:val="DB6E6C16BDFA455BA9AAD8AA1FB34638"/>
        </w:placeholder>
        <w:showingPlcHdr/>
      </w:sdtPr>
      <w:sdtEndPr>
        <w:rPr>
          <w:rStyle w:val="DefaultParagraphFont"/>
          <w:color w:val="auto"/>
        </w:rPr>
      </w:sdtEndPr>
      <w:sdtContent>
        <w:p w14:paraId="6197EE29" w14:textId="77777777" w:rsidR="001A1118" w:rsidRDefault="001A1118" w:rsidP="001A1118">
          <w:pPr>
            <w:rPr>
              <w:rStyle w:val="Red"/>
            </w:rPr>
          </w:pPr>
          <w:r w:rsidRPr="007A23CE">
            <w:rPr>
              <w:rStyle w:val="PlaceholderText"/>
              <w:color w:val="FF0000"/>
            </w:rPr>
            <w:t>Click or tap here to enter text.</w:t>
          </w:r>
        </w:p>
      </w:sdtContent>
    </w:sdt>
    <w:p w14:paraId="1C98939B" w14:textId="77777777" w:rsidR="00B933B4" w:rsidRPr="003E639D" w:rsidRDefault="004A6028" w:rsidP="00CD398E">
      <w:pPr>
        <w:pStyle w:val="ListParagraph"/>
        <w:numPr>
          <w:ilvl w:val="0"/>
          <w:numId w:val="3"/>
        </w:numPr>
        <w:rPr>
          <w:b/>
        </w:rPr>
      </w:pPr>
      <w:r w:rsidRPr="003E639D">
        <w:rPr>
          <w:b/>
        </w:rPr>
        <w:t>How many Software Licenses does Belarc find?</w:t>
      </w:r>
    </w:p>
    <w:sdt>
      <w:sdtPr>
        <w:rPr>
          <w:rStyle w:val="Red"/>
        </w:rPr>
        <w:id w:val="662814921"/>
        <w:placeholder>
          <w:docPart w:val="B530148212B746C3B7301E13FB142434"/>
        </w:placeholder>
        <w:showingPlcHdr/>
      </w:sdtPr>
      <w:sdtEndPr>
        <w:rPr>
          <w:rStyle w:val="DefaultParagraphFont"/>
          <w:color w:val="auto"/>
        </w:rPr>
      </w:sdtEndPr>
      <w:sdtContent>
        <w:p w14:paraId="24636CB0" w14:textId="77777777" w:rsidR="001A1118" w:rsidRDefault="001A1118" w:rsidP="001A1118">
          <w:pPr>
            <w:rPr>
              <w:rStyle w:val="Red"/>
            </w:rPr>
          </w:pPr>
          <w:r w:rsidRPr="007A23CE">
            <w:rPr>
              <w:rStyle w:val="PlaceholderText"/>
              <w:color w:val="FF0000"/>
            </w:rPr>
            <w:t>Click or tap here to enter text.</w:t>
          </w:r>
        </w:p>
      </w:sdtContent>
    </w:sdt>
    <w:p w14:paraId="154D6B70" w14:textId="77777777" w:rsidR="004A6028" w:rsidRDefault="004A6028" w:rsidP="00CD398E">
      <w:pPr>
        <w:pStyle w:val="ListParagraph"/>
        <w:numPr>
          <w:ilvl w:val="0"/>
          <w:numId w:val="3"/>
        </w:numPr>
        <w:rPr>
          <w:b/>
        </w:rPr>
      </w:pPr>
      <w:r w:rsidRPr="003E639D">
        <w:rPr>
          <w:b/>
        </w:rPr>
        <w:t xml:space="preserve">Did it find the </w:t>
      </w:r>
      <w:r w:rsidR="00FF2F65" w:rsidRPr="003E639D">
        <w:rPr>
          <w:b/>
        </w:rPr>
        <w:t>Product K</w:t>
      </w:r>
      <w:r w:rsidRPr="003E639D">
        <w:rPr>
          <w:b/>
        </w:rPr>
        <w:t>eys to Windows, Office?</w:t>
      </w:r>
    </w:p>
    <w:p w14:paraId="561F76D0" w14:textId="77777777" w:rsidR="001A1118" w:rsidRDefault="001D377F" w:rsidP="004149BD">
      <w:pPr>
        <w:tabs>
          <w:tab w:val="right" w:pos="8640"/>
        </w:tabs>
        <w:rPr>
          <w:rStyle w:val="Red"/>
        </w:rPr>
      </w:pPr>
      <w:sdt>
        <w:sdtPr>
          <w:rPr>
            <w:rStyle w:val="Red"/>
          </w:rPr>
          <w:id w:val="-1773934981"/>
          <w:placeholder>
            <w:docPart w:val="BD8E4789EDE643B38031BE7EA96DA287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1A1118" w:rsidRPr="007A23CE">
            <w:rPr>
              <w:rStyle w:val="PlaceholderText"/>
              <w:color w:val="FF0000"/>
            </w:rPr>
            <w:t>Click or tap here to enter text.</w:t>
          </w:r>
        </w:sdtContent>
      </w:sdt>
      <w:r w:rsidR="004149BD">
        <w:rPr>
          <w:rStyle w:val="Red"/>
        </w:rPr>
        <w:tab/>
      </w:r>
    </w:p>
    <w:p w14:paraId="101DDC36" w14:textId="77777777" w:rsidR="003E639D" w:rsidRPr="003E639D" w:rsidRDefault="003E639D" w:rsidP="00CD398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Did Belarc Advisor find anything about your computer that you weren’t aware of?</w:t>
      </w:r>
    </w:p>
    <w:sdt>
      <w:sdtPr>
        <w:rPr>
          <w:rStyle w:val="Red"/>
        </w:rPr>
        <w:id w:val="442032572"/>
        <w:placeholder>
          <w:docPart w:val="C5D8308E56B54E47832E01D2CE7F632E"/>
        </w:placeholder>
        <w:showingPlcHdr/>
      </w:sdtPr>
      <w:sdtEndPr>
        <w:rPr>
          <w:rStyle w:val="DefaultParagraphFont"/>
          <w:color w:val="auto"/>
        </w:rPr>
      </w:sdtEndPr>
      <w:sdtContent>
        <w:p w14:paraId="6495C481" w14:textId="77777777" w:rsidR="001A1118" w:rsidRDefault="001A1118" w:rsidP="001A1118">
          <w:pPr>
            <w:rPr>
              <w:rStyle w:val="Red"/>
            </w:rPr>
          </w:pPr>
          <w:r w:rsidRPr="007A23CE">
            <w:rPr>
              <w:rStyle w:val="PlaceholderText"/>
              <w:color w:val="FF0000"/>
            </w:rPr>
            <w:t>Click or tap here to enter text.</w:t>
          </w:r>
        </w:p>
      </w:sdtContent>
    </w:sdt>
    <w:p w14:paraId="76666E73" w14:textId="314E316F" w:rsidR="008B5069" w:rsidRDefault="008B5069" w:rsidP="00CD398E">
      <w:pPr>
        <w:pStyle w:val="ListParagraph"/>
        <w:numPr>
          <w:ilvl w:val="0"/>
          <w:numId w:val="3"/>
        </w:numPr>
      </w:pPr>
      <w:r>
        <w:t>P</w:t>
      </w:r>
      <w:r w:rsidRPr="001A5765">
        <w:t xml:space="preserve">rint your analysis </w:t>
      </w:r>
      <w:r>
        <w:t xml:space="preserve">to a pdf </w:t>
      </w:r>
      <w:r w:rsidR="00AB5BC0">
        <w:t xml:space="preserve">file </w:t>
      </w:r>
      <w:r>
        <w:t xml:space="preserve">using the </w:t>
      </w:r>
      <w:r w:rsidRPr="0060541F">
        <w:rPr>
          <w:b/>
          <w:bCs/>
        </w:rPr>
        <w:t>Microsoft Print to PDF printer</w:t>
      </w:r>
      <w:r>
        <w:t>.</w:t>
      </w:r>
    </w:p>
    <w:p w14:paraId="101443E4" w14:textId="77777777" w:rsidR="00030ED9" w:rsidRDefault="00030ED9" w:rsidP="00030ED9">
      <w:pPr>
        <w:pStyle w:val="Heading2"/>
      </w:pPr>
      <w:r>
        <w:t>Assignment Submission</w:t>
      </w:r>
    </w:p>
    <w:p w14:paraId="60A06E3D" w14:textId="73AFCB2C" w:rsidR="00736856" w:rsidRPr="001A5765" w:rsidRDefault="00E2454E" w:rsidP="004310BC">
      <w:r>
        <w:t>Attach the pdf</w:t>
      </w:r>
      <w:r w:rsidR="00380CB7">
        <w:t xml:space="preserve"> of your report</w:t>
      </w:r>
      <w:r>
        <w:t xml:space="preserve"> </w:t>
      </w:r>
      <w:r w:rsidR="003E639D">
        <w:t xml:space="preserve">and this completed document </w:t>
      </w:r>
      <w:r>
        <w:t>to the assignment in Blackboard.</w:t>
      </w:r>
    </w:p>
    <w:sectPr w:rsidR="00736856" w:rsidRPr="001A5765" w:rsidSect="00CD39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C53C" w14:textId="77777777" w:rsidR="00CA6B65" w:rsidRDefault="00CA6B65" w:rsidP="003F2C80">
      <w:pPr>
        <w:spacing w:before="0" w:after="0"/>
      </w:pPr>
      <w:r>
        <w:separator/>
      </w:r>
    </w:p>
  </w:endnote>
  <w:endnote w:type="continuationSeparator" w:id="0">
    <w:p w14:paraId="1AFBD868" w14:textId="77777777" w:rsidR="00CA6B65" w:rsidRDefault="00CA6B65" w:rsidP="003F2C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7E3B" w14:textId="77777777" w:rsidR="004310BC" w:rsidRDefault="0043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D1AB" w14:textId="15F53018" w:rsidR="003F2C80" w:rsidRPr="003F2C80" w:rsidRDefault="00830942" w:rsidP="003F2C80">
    <w:pPr>
      <w:pStyle w:val="Footer"/>
      <w:tabs>
        <w:tab w:val="center" w:pos="5040"/>
        <w:tab w:val="right" w:pos="10080"/>
      </w:tabs>
      <w:rPr>
        <w:szCs w:val="16"/>
      </w:rPr>
    </w:pPr>
    <w:r>
      <w:rPr>
        <w:szCs w:val="16"/>
      </w:rPr>
      <w:t>Belarc Advisor</w:t>
    </w:r>
    <w:r w:rsidR="003F2C80" w:rsidRPr="003F2C80">
      <w:rPr>
        <w:szCs w:val="16"/>
      </w:rPr>
      <w:tab/>
      <w:t xml:space="preserve">Page </w:t>
    </w:r>
    <w:r w:rsidR="003F2C80" w:rsidRPr="003F2C80">
      <w:rPr>
        <w:szCs w:val="16"/>
      </w:rPr>
      <w:fldChar w:fldCharType="begin"/>
    </w:r>
    <w:r w:rsidR="003F2C80" w:rsidRPr="003F2C80">
      <w:rPr>
        <w:szCs w:val="16"/>
      </w:rPr>
      <w:instrText xml:space="preserve"> PAGE </w:instrText>
    </w:r>
    <w:r w:rsidR="003F2C80" w:rsidRPr="003F2C80">
      <w:rPr>
        <w:szCs w:val="16"/>
      </w:rPr>
      <w:fldChar w:fldCharType="separate"/>
    </w:r>
    <w:r w:rsidR="00B45EBE">
      <w:rPr>
        <w:noProof/>
        <w:szCs w:val="16"/>
      </w:rPr>
      <w:t>1</w:t>
    </w:r>
    <w:r w:rsidR="003F2C80" w:rsidRPr="003F2C80">
      <w:rPr>
        <w:szCs w:val="16"/>
      </w:rPr>
      <w:fldChar w:fldCharType="end"/>
    </w:r>
    <w:r w:rsidR="003F2C80" w:rsidRPr="003F2C80">
      <w:rPr>
        <w:szCs w:val="16"/>
      </w:rPr>
      <w:t xml:space="preserve"> of </w:t>
    </w:r>
    <w:r w:rsidR="003F2C80" w:rsidRPr="003F2C80">
      <w:rPr>
        <w:szCs w:val="16"/>
      </w:rPr>
      <w:fldChar w:fldCharType="begin"/>
    </w:r>
    <w:r w:rsidR="003F2C80" w:rsidRPr="003F2C80">
      <w:rPr>
        <w:szCs w:val="16"/>
      </w:rPr>
      <w:instrText xml:space="preserve"> NUMPAGES </w:instrText>
    </w:r>
    <w:r w:rsidR="003F2C80" w:rsidRPr="003F2C80">
      <w:rPr>
        <w:szCs w:val="16"/>
      </w:rPr>
      <w:fldChar w:fldCharType="separate"/>
    </w:r>
    <w:r w:rsidR="00B45EBE">
      <w:rPr>
        <w:noProof/>
        <w:szCs w:val="16"/>
      </w:rPr>
      <w:t>2</w:t>
    </w:r>
    <w:r w:rsidR="003F2C80" w:rsidRPr="003F2C80">
      <w:rPr>
        <w:noProof/>
        <w:szCs w:val="16"/>
      </w:rPr>
      <w:fldChar w:fldCharType="end"/>
    </w:r>
    <w:r w:rsidR="003F2C80" w:rsidRPr="003F2C80">
      <w:rPr>
        <w:szCs w:val="16"/>
      </w:rPr>
      <w:tab/>
      <w:t xml:space="preserve">Revised: </w:t>
    </w:r>
    <w:r w:rsidR="00CD398E">
      <w:rPr>
        <w:szCs w:val="16"/>
      </w:rPr>
      <w:t>0</w:t>
    </w:r>
    <w:r w:rsidR="001D377F">
      <w:rPr>
        <w:szCs w:val="16"/>
      </w:rPr>
      <w:t>6</w:t>
    </w:r>
    <w:r w:rsidR="005700B4">
      <w:rPr>
        <w:szCs w:val="16"/>
      </w:rPr>
      <w:t>/</w:t>
    </w:r>
    <w:r w:rsidR="001D377F">
      <w:rPr>
        <w:szCs w:val="16"/>
      </w:rPr>
      <w:t>14</w:t>
    </w:r>
    <w:r w:rsidR="005700B4">
      <w:rPr>
        <w:szCs w:val="16"/>
      </w:rPr>
      <w:t>/20</w:t>
    </w:r>
    <w:r w:rsidR="002B1707">
      <w:rPr>
        <w:szCs w:val="16"/>
      </w:rPr>
      <w:t>2</w:t>
    </w:r>
    <w:r w:rsidR="001D377F">
      <w:rPr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C998" w14:textId="77777777" w:rsidR="004310BC" w:rsidRDefault="0043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1126" w14:textId="77777777" w:rsidR="00CA6B65" w:rsidRDefault="00CA6B65" w:rsidP="003F2C80">
      <w:pPr>
        <w:spacing w:before="0" w:after="0"/>
      </w:pPr>
      <w:r>
        <w:separator/>
      </w:r>
    </w:p>
  </w:footnote>
  <w:footnote w:type="continuationSeparator" w:id="0">
    <w:p w14:paraId="4CB00857" w14:textId="77777777" w:rsidR="00CA6B65" w:rsidRDefault="00CA6B65" w:rsidP="003F2C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1150" w14:textId="77777777" w:rsidR="004310BC" w:rsidRDefault="0043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37D8" w14:textId="77777777" w:rsidR="004310BC" w:rsidRDefault="0043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0131" w14:textId="77777777" w:rsidR="004310BC" w:rsidRDefault="0043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411319B"/>
    <w:multiLevelType w:val="hybridMultilevel"/>
    <w:tmpl w:val="79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51864638">
    <w:abstractNumId w:val="22"/>
  </w:num>
  <w:num w:numId="2" w16cid:durableId="1589577639">
    <w:abstractNumId w:val="24"/>
  </w:num>
  <w:num w:numId="3" w16cid:durableId="38938309">
    <w:abstractNumId w:val="14"/>
  </w:num>
  <w:num w:numId="4" w16cid:durableId="159854968">
    <w:abstractNumId w:val="1"/>
  </w:num>
  <w:num w:numId="5" w16cid:durableId="1159077075">
    <w:abstractNumId w:val="19"/>
  </w:num>
  <w:num w:numId="6" w16cid:durableId="75321867">
    <w:abstractNumId w:val="42"/>
  </w:num>
  <w:num w:numId="7" w16cid:durableId="28799619">
    <w:abstractNumId w:val="12"/>
  </w:num>
  <w:num w:numId="8" w16cid:durableId="1709990745">
    <w:abstractNumId w:val="37"/>
  </w:num>
  <w:num w:numId="9" w16cid:durableId="2005352617">
    <w:abstractNumId w:val="13"/>
  </w:num>
  <w:num w:numId="10" w16cid:durableId="893273796">
    <w:abstractNumId w:val="25"/>
  </w:num>
  <w:num w:numId="11" w16cid:durableId="1383359433">
    <w:abstractNumId w:val="11"/>
  </w:num>
  <w:num w:numId="12" w16cid:durableId="1151100429">
    <w:abstractNumId w:val="10"/>
  </w:num>
  <w:num w:numId="13" w16cid:durableId="2079328179">
    <w:abstractNumId w:val="31"/>
  </w:num>
  <w:num w:numId="14" w16cid:durableId="380055343">
    <w:abstractNumId w:val="0"/>
  </w:num>
  <w:num w:numId="15" w16cid:durableId="338436695">
    <w:abstractNumId w:val="32"/>
  </w:num>
  <w:num w:numId="16" w16cid:durableId="1395347098">
    <w:abstractNumId w:val="35"/>
  </w:num>
  <w:num w:numId="17" w16cid:durableId="1944417946">
    <w:abstractNumId w:val="29"/>
  </w:num>
  <w:num w:numId="18" w16cid:durableId="2100757212">
    <w:abstractNumId w:val="26"/>
  </w:num>
  <w:num w:numId="19" w16cid:durableId="437141284">
    <w:abstractNumId w:val="41"/>
  </w:num>
  <w:num w:numId="20" w16cid:durableId="1989238170">
    <w:abstractNumId w:val="16"/>
  </w:num>
  <w:num w:numId="21" w16cid:durableId="1721661182">
    <w:abstractNumId w:val="18"/>
  </w:num>
  <w:num w:numId="22" w16cid:durableId="1438982444">
    <w:abstractNumId w:val="5"/>
  </w:num>
  <w:num w:numId="23" w16cid:durableId="84810227">
    <w:abstractNumId w:val="17"/>
  </w:num>
  <w:num w:numId="24" w16cid:durableId="1571306197">
    <w:abstractNumId w:val="34"/>
  </w:num>
  <w:num w:numId="25" w16cid:durableId="1009214619">
    <w:abstractNumId w:val="38"/>
  </w:num>
  <w:num w:numId="26" w16cid:durableId="644159643">
    <w:abstractNumId w:val="8"/>
  </w:num>
  <w:num w:numId="27" w16cid:durableId="1250236598">
    <w:abstractNumId w:val="40"/>
  </w:num>
  <w:num w:numId="28" w16cid:durableId="1076903382">
    <w:abstractNumId w:val="6"/>
  </w:num>
  <w:num w:numId="29" w16cid:durableId="457916854">
    <w:abstractNumId w:val="39"/>
  </w:num>
  <w:num w:numId="30" w16cid:durableId="1456220983">
    <w:abstractNumId w:val="23"/>
  </w:num>
  <w:num w:numId="31" w16cid:durableId="1412968852">
    <w:abstractNumId w:val="15"/>
  </w:num>
  <w:num w:numId="32" w16cid:durableId="395981971">
    <w:abstractNumId w:val="7"/>
  </w:num>
  <w:num w:numId="33" w16cid:durableId="134180521">
    <w:abstractNumId w:val="21"/>
  </w:num>
  <w:num w:numId="34" w16cid:durableId="115106802">
    <w:abstractNumId w:val="30"/>
  </w:num>
  <w:num w:numId="35" w16cid:durableId="391125860">
    <w:abstractNumId w:val="2"/>
  </w:num>
  <w:num w:numId="36" w16cid:durableId="1255436451">
    <w:abstractNumId w:val="36"/>
  </w:num>
  <w:num w:numId="37" w16cid:durableId="1429083782">
    <w:abstractNumId w:val="20"/>
  </w:num>
  <w:num w:numId="38" w16cid:durableId="1045905423">
    <w:abstractNumId w:val="9"/>
  </w:num>
  <w:num w:numId="39" w16cid:durableId="32274698">
    <w:abstractNumId w:val="28"/>
  </w:num>
  <w:num w:numId="40" w16cid:durableId="498353550">
    <w:abstractNumId w:val="3"/>
  </w:num>
  <w:num w:numId="41" w16cid:durableId="459569890">
    <w:abstractNumId w:val="27"/>
  </w:num>
  <w:num w:numId="42" w16cid:durableId="144054811">
    <w:abstractNumId w:val="33"/>
  </w:num>
  <w:num w:numId="43" w16cid:durableId="83572673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tDQ2tDQ3MjM3tDBX0lEKTi0uzszPAykwrAUAVrzCFCwAAAA="/>
  </w:docVars>
  <w:rsids>
    <w:rsidRoot w:val="00DC0AEE"/>
    <w:rsid w:val="0001538D"/>
    <w:rsid w:val="00023575"/>
    <w:rsid w:val="00030ED9"/>
    <w:rsid w:val="00035D66"/>
    <w:rsid w:val="00064129"/>
    <w:rsid w:val="00066397"/>
    <w:rsid w:val="00071287"/>
    <w:rsid w:val="000907F3"/>
    <w:rsid w:val="000A2B7D"/>
    <w:rsid w:val="000A593B"/>
    <w:rsid w:val="000B1F60"/>
    <w:rsid w:val="000C2684"/>
    <w:rsid w:val="000D16A2"/>
    <w:rsid w:val="000D5281"/>
    <w:rsid w:val="000D5C98"/>
    <w:rsid w:val="000E4B9E"/>
    <w:rsid w:val="001037A1"/>
    <w:rsid w:val="00111FAE"/>
    <w:rsid w:val="00126060"/>
    <w:rsid w:val="001307EE"/>
    <w:rsid w:val="00133A81"/>
    <w:rsid w:val="0013794F"/>
    <w:rsid w:val="0014792B"/>
    <w:rsid w:val="0015691D"/>
    <w:rsid w:val="00161082"/>
    <w:rsid w:val="001678B4"/>
    <w:rsid w:val="00174402"/>
    <w:rsid w:val="00174B96"/>
    <w:rsid w:val="0019117E"/>
    <w:rsid w:val="001A1118"/>
    <w:rsid w:val="001A5765"/>
    <w:rsid w:val="001D377F"/>
    <w:rsid w:val="002112BE"/>
    <w:rsid w:val="00212DCC"/>
    <w:rsid w:val="00215442"/>
    <w:rsid w:val="00226B31"/>
    <w:rsid w:val="00241688"/>
    <w:rsid w:val="002468D5"/>
    <w:rsid w:val="002503EA"/>
    <w:rsid w:val="00260DC1"/>
    <w:rsid w:val="002743FC"/>
    <w:rsid w:val="00282228"/>
    <w:rsid w:val="00283F8F"/>
    <w:rsid w:val="002A509B"/>
    <w:rsid w:val="002A50BA"/>
    <w:rsid w:val="002B1689"/>
    <w:rsid w:val="002B1707"/>
    <w:rsid w:val="002B182F"/>
    <w:rsid w:val="002B36E1"/>
    <w:rsid w:val="002B4871"/>
    <w:rsid w:val="002C3418"/>
    <w:rsid w:val="002C4319"/>
    <w:rsid w:val="002D6C97"/>
    <w:rsid w:val="002F12D6"/>
    <w:rsid w:val="003051E5"/>
    <w:rsid w:val="003072FD"/>
    <w:rsid w:val="00310443"/>
    <w:rsid w:val="00324F8A"/>
    <w:rsid w:val="003356A4"/>
    <w:rsid w:val="00345A5A"/>
    <w:rsid w:val="003754DF"/>
    <w:rsid w:val="00380CB7"/>
    <w:rsid w:val="00387790"/>
    <w:rsid w:val="003878AC"/>
    <w:rsid w:val="00394ED8"/>
    <w:rsid w:val="003B3A93"/>
    <w:rsid w:val="003C35D4"/>
    <w:rsid w:val="003C7E96"/>
    <w:rsid w:val="003D2605"/>
    <w:rsid w:val="003E639D"/>
    <w:rsid w:val="003F2C80"/>
    <w:rsid w:val="00407606"/>
    <w:rsid w:val="00410F3E"/>
    <w:rsid w:val="004149BD"/>
    <w:rsid w:val="004310BC"/>
    <w:rsid w:val="00456D51"/>
    <w:rsid w:val="004611AC"/>
    <w:rsid w:val="00465E16"/>
    <w:rsid w:val="004764FA"/>
    <w:rsid w:val="00482965"/>
    <w:rsid w:val="00487513"/>
    <w:rsid w:val="004A6028"/>
    <w:rsid w:val="004A63BA"/>
    <w:rsid w:val="004B0AF4"/>
    <w:rsid w:val="004B5F55"/>
    <w:rsid w:val="004C4E6E"/>
    <w:rsid w:val="004E6F7F"/>
    <w:rsid w:val="004F56B5"/>
    <w:rsid w:val="004F7C81"/>
    <w:rsid w:val="00510DB3"/>
    <w:rsid w:val="00511430"/>
    <w:rsid w:val="0051293C"/>
    <w:rsid w:val="005240BB"/>
    <w:rsid w:val="00525EA7"/>
    <w:rsid w:val="00527A09"/>
    <w:rsid w:val="00533B68"/>
    <w:rsid w:val="00534851"/>
    <w:rsid w:val="005420AF"/>
    <w:rsid w:val="00563594"/>
    <w:rsid w:val="00564190"/>
    <w:rsid w:val="0056489B"/>
    <w:rsid w:val="00565F2F"/>
    <w:rsid w:val="005700B4"/>
    <w:rsid w:val="005A1FF1"/>
    <w:rsid w:val="005A77A3"/>
    <w:rsid w:val="005B4EFB"/>
    <w:rsid w:val="005C6A79"/>
    <w:rsid w:val="005E6C0C"/>
    <w:rsid w:val="005F2A11"/>
    <w:rsid w:val="005F7300"/>
    <w:rsid w:val="006000DC"/>
    <w:rsid w:val="0060040C"/>
    <w:rsid w:val="0060541F"/>
    <w:rsid w:val="00607E08"/>
    <w:rsid w:val="00611917"/>
    <w:rsid w:val="006221EB"/>
    <w:rsid w:val="00625D58"/>
    <w:rsid w:val="006268F8"/>
    <w:rsid w:val="0064264A"/>
    <w:rsid w:val="00643F0E"/>
    <w:rsid w:val="00652AA6"/>
    <w:rsid w:val="00653AF9"/>
    <w:rsid w:val="00653E41"/>
    <w:rsid w:val="00656102"/>
    <w:rsid w:val="00666829"/>
    <w:rsid w:val="00672A60"/>
    <w:rsid w:val="00677577"/>
    <w:rsid w:val="006918D2"/>
    <w:rsid w:val="00695290"/>
    <w:rsid w:val="006C2F7E"/>
    <w:rsid w:val="006E437B"/>
    <w:rsid w:val="006F2EA2"/>
    <w:rsid w:val="00714714"/>
    <w:rsid w:val="007237AC"/>
    <w:rsid w:val="0073464C"/>
    <w:rsid w:val="007352AF"/>
    <w:rsid w:val="00736856"/>
    <w:rsid w:val="00743345"/>
    <w:rsid w:val="007525F2"/>
    <w:rsid w:val="00783B67"/>
    <w:rsid w:val="007868CA"/>
    <w:rsid w:val="007970BD"/>
    <w:rsid w:val="007A41C9"/>
    <w:rsid w:val="007A50BF"/>
    <w:rsid w:val="007B518F"/>
    <w:rsid w:val="007C12BC"/>
    <w:rsid w:val="007D4A01"/>
    <w:rsid w:val="007E1C80"/>
    <w:rsid w:val="007F62AD"/>
    <w:rsid w:val="008028BA"/>
    <w:rsid w:val="008135AF"/>
    <w:rsid w:val="00815A79"/>
    <w:rsid w:val="008163B4"/>
    <w:rsid w:val="008259D2"/>
    <w:rsid w:val="00830942"/>
    <w:rsid w:val="00830ECE"/>
    <w:rsid w:val="008347A1"/>
    <w:rsid w:val="008419FD"/>
    <w:rsid w:val="00861FF3"/>
    <w:rsid w:val="008806AF"/>
    <w:rsid w:val="008829E2"/>
    <w:rsid w:val="008A3065"/>
    <w:rsid w:val="008B4398"/>
    <w:rsid w:val="008B4840"/>
    <w:rsid w:val="008B5069"/>
    <w:rsid w:val="008B6D01"/>
    <w:rsid w:val="008C2CF8"/>
    <w:rsid w:val="008E1E7B"/>
    <w:rsid w:val="008E4572"/>
    <w:rsid w:val="008F0DED"/>
    <w:rsid w:val="008F7AA4"/>
    <w:rsid w:val="00924B11"/>
    <w:rsid w:val="00927BD1"/>
    <w:rsid w:val="0093610D"/>
    <w:rsid w:val="00944FF6"/>
    <w:rsid w:val="00961B0E"/>
    <w:rsid w:val="00961C57"/>
    <w:rsid w:val="00967F48"/>
    <w:rsid w:val="00982170"/>
    <w:rsid w:val="009A1A72"/>
    <w:rsid w:val="009B0675"/>
    <w:rsid w:val="009B1B0B"/>
    <w:rsid w:val="009B7A10"/>
    <w:rsid w:val="009C5C6B"/>
    <w:rsid w:val="009D7226"/>
    <w:rsid w:val="00A010F2"/>
    <w:rsid w:val="00A15C7B"/>
    <w:rsid w:val="00A24E1B"/>
    <w:rsid w:val="00A3310B"/>
    <w:rsid w:val="00A333B7"/>
    <w:rsid w:val="00A43655"/>
    <w:rsid w:val="00A6307B"/>
    <w:rsid w:val="00A667C3"/>
    <w:rsid w:val="00A714A0"/>
    <w:rsid w:val="00A74F4B"/>
    <w:rsid w:val="00A916FF"/>
    <w:rsid w:val="00A91C76"/>
    <w:rsid w:val="00A97FF8"/>
    <w:rsid w:val="00AA62C3"/>
    <w:rsid w:val="00AB249D"/>
    <w:rsid w:val="00AB5BC0"/>
    <w:rsid w:val="00AC578C"/>
    <w:rsid w:val="00AE0977"/>
    <w:rsid w:val="00AE6C94"/>
    <w:rsid w:val="00AE75AD"/>
    <w:rsid w:val="00B0768D"/>
    <w:rsid w:val="00B125D9"/>
    <w:rsid w:val="00B2489D"/>
    <w:rsid w:val="00B45EBE"/>
    <w:rsid w:val="00B53F8A"/>
    <w:rsid w:val="00B5541D"/>
    <w:rsid w:val="00B70D9F"/>
    <w:rsid w:val="00B72A63"/>
    <w:rsid w:val="00B77A93"/>
    <w:rsid w:val="00B93338"/>
    <w:rsid w:val="00B933B4"/>
    <w:rsid w:val="00BA2DDA"/>
    <w:rsid w:val="00BB661F"/>
    <w:rsid w:val="00BC7F88"/>
    <w:rsid w:val="00BD627E"/>
    <w:rsid w:val="00BF29A8"/>
    <w:rsid w:val="00C11F83"/>
    <w:rsid w:val="00C15CDB"/>
    <w:rsid w:val="00C21DB0"/>
    <w:rsid w:val="00C236E5"/>
    <w:rsid w:val="00C27FEC"/>
    <w:rsid w:val="00C32F3A"/>
    <w:rsid w:val="00C41A29"/>
    <w:rsid w:val="00C579A5"/>
    <w:rsid w:val="00C61BA1"/>
    <w:rsid w:val="00C654D3"/>
    <w:rsid w:val="00C66121"/>
    <w:rsid w:val="00C77016"/>
    <w:rsid w:val="00CA6248"/>
    <w:rsid w:val="00CA6B65"/>
    <w:rsid w:val="00CA6D35"/>
    <w:rsid w:val="00CB1793"/>
    <w:rsid w:val="00CB3DEB"/>
    <w:rsid w:val="00CC173C"/>
    <w:rsid w:val="00CC1AC0"/>
    <w:rsid w:val="00CD1571"/>
    <w:rsid w:val="00CD398E"/>
    <w:rsid w:val="00CE110A"/>
    <w:rsid w:val="00D070E1"/>
    <w:rsid w:val="00D1528B"/>
    <w:rsid w:val="00D243BB"/>
    <w:rsid w:val="00D274F3"/>
    <w:rsid w:val="00D3697E"/>
    <w:rsid w:val="00D44480"/>
    <w:rsid w:val="00D4671E"/>
    <w:rsid w:val="00D56B72"/>
    <w:rsid w:val="00D66ECC"/>
    <w:rsid w:val="00D76E97"/>
    <w:rsid w:val="00D923B7"/>
    <w:rsid w:val="00DA14A7"/>
    <w:rsid w:val="00DA4267"/>
    <w:rsid w:val="00DB4DCB"/>
    <w:rsid w:val="00DB77AA"/>
    <w:rsid w:val="00DC0AEE"/>
    <w:rsid w:val="00DC35FF"/>
    <w:rsid w:val="00DE2E2E"/>
    <w:rsid w:val="00DE32A4"/>
    <w:rsid w:val="00DF03CB"/>
    <w:rsid w:val="00E045B7"/>
    <w:rsid w:val="00E11F33"/>
    <w:rsid w:val="00E132E4"/>
    <w:rsid w:val="00E22EDB"/>
    <w:rsid w:val="00E2454E"/>
    <w:rsid w:val="00E25F21"/>
    <w:rsid w:val="00E26830"/>
    <w:rsid w:val="00E32DDA"/>
    <w:rsid w:val="00E36A96"/>
    <w:rsid w:val="00E45150"/>
    <w:rsid w:val="00E5468B"/>
    <w:rsid w:val="00E665B3"/>
    <w:rsid w:val="00E77151"/>
    <w:rsid w:val="00E83F82"/>
    <w:rsid w:val="00E8542B"/>
    <w:rsid w:val="00E97DFD"/>
    <w:rsid w:val="00EA7B4C"/>
    <w:rsid w:val="00EC3387"/>
    <w:rsid w:val="00EC5093"/>
    <w:rsid w:val="00EC6F52"/>
    <w:rsid w:val="00ED12CC"/>
    <w:rsid w:val="00EE05FB"/>
    <w:rsid w:val="00F177BF"/>
    <w:rsid w:val="00F2496F"/>
    <w:rsid w:val="00F2790E"/>
    <w:rsid w:val="00F34FAB"/>
    <w:rsid w:val="00F443BA"/>
    <w:rsid w:val="00F47085"/>
    <w:rsid w:val="00F76243"/>
    <w:rsid w:val="00F76B92"/>
    <w:rsid w:val="00F84D71"/>
    <w:rsid w:val="00F96D8B"/>
    <w:rsid w:val="00FA1AFC"/>
    <w:rsid w:val="00FB0744"/>
    <w:rsid w:val="00FC3FB7"/>
    <w:rsid w:val="00FC79C3"/>
    <w:rsid w:val="00FD565D"/>
    <w:rsid w:val="00FD70DE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8FC3F"/>
  <w15:chartTrackingRefBased/>
  <w15:docId w15:val="{2116339E-A1E6-41A9-8EAA-7B7073E9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77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1D377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D377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D377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1D37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D377F"/>
  </w:style>
  <w:style w:type="paragraph" w:styleId="BodyText">
    <w:name w:val="Body Text"/>
    <w:basedOn w:val="Normal"/>
    <w:rsid w:val="007237AC"/>
    <w:pPr>
      <w:spacing w:before="60" w:after="20"/>
    </w:pPr>
    <w:rPr>
      <w:szCs w:val="20"/>
    </w:rPr>
  </w:style>
  <w:style w:type="paragraph" w:styleId="Footer">
    <w:name w:val="footer"/>
    <w:basedOn w:val="Normal"/>
    <w:link w:val="FooterChar"/>
    <w:rsid w:val="001D377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1D377F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1D377F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7237AC"/>
    <w:rPr>
      <w:rFonts w:ascii="Arial" w:eastAsia="Arial Unicode MS" w:hAnsi="Arial"/>
      <w:b/>
      <w:kern w:val="28"/>
      <w:sz w:val="28"/>
    </w:rPr>
  </w:style>
  <w:style w:type="paragraph" w:styleId="ListParagraph">
    <w:name w:val="List Paragraph"/>
    <w:basedOn w:val="Normal"/>
    <w:uiPriority w:val="34"/>
    <w:qFormat/>
    <w:rsid w:val="001D377F"/>
    <w:pPr>
      <w:ind w:left="720"/>
    </w:pPr>
  </w:style>
  <w:style w:type="character" w:customStyle="1" w:styleId="FooterChar">
    <w:name w:val="Footer Char"/>
    <w:basedOn w:val="DefaultParagraphFont"/>
    <w:link w:val="Footer"/>
    <w:rsid w:val="003F2C80"/>
    <w:rPr>
      <w:rFonts w:ascii="Verdana" w:hAnsi="Verdana"/>
      <w:sz w:val="16"/>
      <w:szCs w:val="24"/>
    </w:rPr>
  </w:style>
  <w:style w:type="character" w:styleId="Hyperlink">
    <w:name w:val="Hyperlink"/>
    <w:rsid w:val="001D377F"/>
    <w:rPr>
      <w:color w:val="0000FF"/>
      <w:u w:val="single"/>
    </w:rPr>
  </w:style>
  <w:style w:type="table" w:styleId="TableGrid">
    <w:name w:val="Table Grid"/>
    <w:basedOn w:val="TableNormal"/>
    <w:rsid w:val="00677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1D377F"/>
    <w:rPr>
      <w:color w:val="800080"/>
      <w:u w:val="single"/>
    </w:rPr>
  </w:style>
  <w:style w:type="paragraph" w:customStyle="1" w:styleId="NumberedHeading2">
    <w:name w:val="Numbered Heading 2"/>
    <w:basedOn w:val="Normal"/>
    <w:rsid w:val="001D377F"/>
    <w:pPr>
      <w:numPr>
        <w:numId w:val="2"/>
      </w:numPr>
    </w:pPr>
  </w:style>
  <w:style w:type="character" w:styleId="PageNumber">
    <w:name w:val="page number"/>
    <w:basedOn w:val="DefaultParagraphFont"/>
    <w:rsid w:val="001D377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43FC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A1118"/>
    <w:rPr>
      <w:color w:val="808080"/>
    </w:rPr>
  </w:style>
  <w:style w:type="character" w:customStyle="1" w:styleId="Red">
    <w:name w:val="Red"/>
    <w:basedOn w:val="DefaultParagraphFont"/>
    <w:uiPriority w:val="1"/>
    <w:rsid w:val="001A1118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1D377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1D377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1D377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D377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1D377F"/>
    <w:pPr>
      <w:spacing w:after="100" w:line="240" w:lineRule="auto"/>
      <w:ind w:left="403"/>
    </w:pPr>
  </w:style>
  <w:style w:type="character" w:customStyle="1" w:styleId="Heading2Char">
    <w:name w:val="Heading 2 Char"/>
    <w:basedOn w:val="DefaultParagraphFont"/>
    <w:link w:val="Heading2"/>
    <w:rsid w:val="00030ED9"/>
    <w:rPr>
      <w:rFonts w:ascii="Arial" w:hAnsi="Arial" w:cs="Arial"/>
      <w:b/>
      <w:bCs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elarc.com/products_belarc_adviso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6DB17B81B4819850BE9537BA1E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8929-7277-4D0E-B20D-872129512E07}"/>
      </w:docPartPr>
      <w:docPartBody>
        <w:p w:rsidR="008478B2" w:rsidRDefault="00FA6581" w:rsidP="00FA6581">
          <w:pPr>
            <w:pStyle w:val="7E76DB17B81B4819850BE9537BA1E72E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98769DFD46498C9D5D3206A1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CBE99-48D3-421E-AD5E-9A8D9B02D36F}"/>
      </w:docPartPr>
      <w:docPartBody>
        <w:p w:rsidR="008478B2" w:rsidRDefault="00FA6581" w:rsidP="00FA6581">
          <w:pPr>
            <w:pStyle w:val="FF8998769DFD46498C9D5D3206A12DB0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E6C16BDFA455BA9AAD8AA1FB34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366C0-A92A-4074-A2FB-75F58552F91C}"/>
      </w:docPartPr>
      <w:docPartBody>
        <w:p w:rsidR="008478B2" w:rsidRDefault="00FA6581" w:rsidP="00FA6581">
          <w:pPr>
            <w:pStyle w:val="DB6E6C16BDFA455BA9AAD8AA1FB34638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0148212B746C3B7301E13FB14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2024-7986-440D-870A-AC7C5C9DF955}"/>
      </w:docPartPr>
      <w:docPartBody>
        <w:p w:rsidR="008478B2" w:rsidRDefault="00FA6581" w:rsidP="00FA6581">
          <w:pPr>
            <w:pStyle w:val="B530148212B746C3B7301E13FB142434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8E4789EDE643B38031BE7EA96D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C935-F76D-47EE-B55B-ED8C0F147AF5}"/>
      </w:docPartPr>
      <w:docPartBody>
        <w:p w:rsidR="008478B2" w:rsidRDefault="00FA6581" w:rsidP="00FA6581">
          <w:pPr>
            <w:pStyle w:val="BD8E4789EDE643B38031BE7EA96DA287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D8308E56B54E47832E01D2CE7F6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BFF7-325A-4349-8D24-1F979F9EB7E3}"/>
      </w:docPartPr>
      <w:docPartBody>
        <w:p w:rsidR="008478B2" w:rsidRDefault="00FA6581" w:rsidP="00FA6581">
          <w:pPr>
            <w:pStyle w:val="C5D8308E56B54E47832E01D2CE7F632E"/>
          </w:pPr>
          <w:r w:rsidRPr="00BA29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81"/>
    <w:rsid w:val="008478B2"/>
    <w:rsid w:val="00F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581"/>
    <w:rPr>
      <w:color w:val="808080"/>
    </w:rPr>
  </w:style>
  <w:style w:type="paragraph" w:customStyle="1" w:styleId="7E76DB17B81B4819850BE9537BA1E72E">
    <w:name w:val="7E76DB17B81B4819850BE9537BA1E72E"/>
    <w:rsid w:val="00FA6581"/>
  </w:style>
  <w:style w:type="paragraph" w:customStyle="1" w:styleId="FF8998769DFD46498C9D5D3206A12DB0">
    <w:name w:val="FF8998769DFD46498C9D5D3206A12DB0"/>
    <w:rsid w:val="00FA6581"/>
  </w:style>
  <w:style w:type="paragraph" w:customStyle="1" w:styleId="DB6E6C16BDFA455BA9AAD8AA1FB34638">
    <w:name w:val="DB6E6C16BDFA455BA9AAD8AA1FB34638"/>
    <w:rsid w:val="00FA6581"/>
  </w:style>
  <w:style w:type="paragraph" w:customStyle="1" w:styleId="B530148212B746C3B7301E13FB142434">
    <w:name w:val="B530148212B746C3B7301E13FB142434"/>
    <w:rsid w:val="00FA6581"/>
  </w:style>
  <w:style w:type="paragraph" w:customStyle="1" w:styleId="BD8E4789EDE643B38031BE7EA96DA287">
    <w:name w:val="BD8E4789EDE643B38031BE7EA96DA287"/>
    <w:rsid w:val="00FA6581"/>
  </w:style>
  <w:style w:type="paragraph" w:customStyle="1" w:styleId="C5D8308E56B54E47832E01D2CE7F632E">
    <w:name w:val="C5D8308E56B54E47832E01D2CE7F632E"/>
    <w:rsid w:val="00FA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40</TotalTime>
  <Pages>2</Pages>
  <Words>374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Loring</dc:creator>
  <cp:keywords/>
  <dc:description/>
  <cp:lastModifiedBy>William Loring</cp:lastModifiedBy>
  <cp:revision>64</cp:revision>
  <cp:lastPrinted>2007-11-02T02:55:00Z</cp:lastPrinted>
  <dcterms:created xsi:type="dcterms:W3CDTF">2017-09-17T12:40:00Z</dcterms:created>
  <dcterms:modified xsi:type="dcterms:W3CDTF">2023-06-15T01:23:00Z</dcterms:modified>
</cp:coreProperties>
</file>