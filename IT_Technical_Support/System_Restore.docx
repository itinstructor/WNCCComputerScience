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771AB" w14:textId="77777777" w:rsidR="009359D1" w:rsidRDefault="008330CA" w:rsidP="004806FD">
      <w:pPr>
        <w:pStyle w:val="Heading1"/>
      </w:pPr>
      <w:r>
        <w:t>System Restore</w:t>
      </w:r>
    </w:p>
    <w:p w14:paraId="29009187" w14:textId="414DD1DC" w:rsidR="004C171C" w:rsidRDefault="004C171C" w:rsidP="004806FD">
      <w:r w:rsidRPr="004C171C">
        <w:t xml:space="preserve">Time required: </w:t>
      </w:r>
      <w:r w:rsidR="00571656">
        <w:t>30</w:t>
      </w:r>
      <w:r w:rsidRPr="004C171C">
        <w:t xml:space="preserve"> minutes</w:t>
      </w:r>
    </w:p>
    <w:p w14:paraId="15DBAACF" w14:textId="77777777" w:rsidR="0024492D" w:rsidRDefault="0024492D" w:rsidP="0024492D">
      <w:r>
        <w:rPr>
          <w:b/>
        </w:rPr>
        <w:t>How to Create Screenshots:</w:t>
      </w:r>
      <w:r>
        <w:t xml:space="preserve"> Please use the Windows Snip and Sketch Tool or the Snipping Tool. Paste a screenshot of just the program you are working on. If you are snipping a virtual machine, make sure your focus is outside the virtual machine before you snip.</w:t>
      </w:r>
    </w:p>
    <w:p w14:paraId="2734749C" w14:textId="77777777" w:rsidR="0024492D" w:rsidRDefault="0024492D" w:rsidP="00EE4763">
      <w:pPr>
        <w:pStyle w:val="ListParagraph"/>
        <w:numPr>
          <w:ilvl w:val="0"/>
          <w:numId w:val="3"/>
        </w:numPr>
      </w:pPr>
      <w:r>
        <w:t xml:space="preserve">Press and hold down the </w:t>
      </w:r>
      <w:r w:rsidRPr="00EC5DAF">
        <w:rPr>
          <w:b/>
        </w:rPr>
        <w:t>Windows key</w:t>
      </w:r>
      <w:r>
        <w:rPr>
          <w:b/>
        </w:rPr>
        <w:t xml:space="preserve"> </w:t>
      </w:r>
      <w:r>
        <w:t xml:space="preserve">&amp; </w:t>
      </w:r>
      <w:r w:rsidRPr="00EC5DAF">
        <w:rPr>
          <w:b/>
        </w:rPr>
        <w:t>Shift</w:t>
      </w:r>
      <w:r>
        <w:t xml:space="preserve">, then type </w:t>
      </w:r>
      <w:r w:rsidRPr="00EC5DAF">
        <w:rPr>
          <w:b/>
        </w:rPr>
        <w:t>S</w:t>
      </w:r>
      <w:r>
        <w:rPr>
          <w:b/>
        </w:rPr>
        <w:t xml:space="preserve">. </w:t>
      </w:r>
      <w:r w:rsidRPr="00EC5DAF">
        <w:t>This brings up the on-screen snipping</w:t>
      </w:r>
      <w:r>
        <w:t xml:space="preserve"> tool.</w:t>
      </w:r>
    </w:p>
    <w:p w14:paraId="226A3AFF" w14:textId="77777777" w:rsidR="0024492D" w:rsidRDefault="0024492D" w:rsidP="00EE4763">
      <w:pPr>
        <w:pStyle w:val="ListParagraph"/>
        <w:numPr>
          <w:ilvl w:val="0"/>
          <w:numId w:val="3"/>
        </w:numPr>
      </w:pPr>
      <w:r>
        <w:t>Click and Drag your mouse around whatever you want to snip.</w:t>
      </w:r>
    </w:p>
    <w:p w14:paraId="6066168F" w14:textId="77777777" w:rsidR="0024492D" w:rsidRDefault="0024492D" w:rsidP="00EE4763">
      <w:pPr>
        <w:pStyle w:val="ListParagraph"/>
        <w:numPr>
          <w:ilvl w:val="0"/>
          <w:numId w:val="3"/>
        </w:numPr>
      </w:pPr>
      <w:r>
        <w:t>Release the mouse button. This places the snip into the Windows Clipboard.</w:t>
      </w:r>
    </w:p>
    <w:p w14:paraId="477C688E" w14:textId="77777777" w:rsidR="0024492D" w:rsidRDefault="0024492D" w:rsidP="00EE4763">
      <w:pPr>
        <w:pStyle w:val="ListParagraph"/>
        <w:numPr>
          <w:ilvl w:val="0"/>
          <w:numId w:val="3"/>
        </w:numPr>
      </w:pPr>
      <w:r>
        <w:t xml:space="preserve">Go into Word or wherever you want to paste the snip. Hold down </w:t>
      </w:r>
      <w:r w:rsidRPr="00794F8E">
        <w:rPr>
          <w:b/>
        </w:rPr>
        <w:t>CTRL</w:t>
      </w:r>
      <w:r w:rsidRPr="00C36A8A">
        <w:t>, then type</w:t>
      </w:r>
      <w:r>
        <w:t xml:space="preserve"> </w:t>
      </w:r>
      <w:r w:rsidRPr="00794F8E">
        <w:rPr>
          <w:b/>
        </w:rPr>
        <w:t>V</w:t>
      </w:r>
      <w:r>
        <w:t xml:space="preserve"> to paste the snip.</w:t>
      </w:r>
    </w:p>
    <w:p w14:paraId="0AC3EC0D" w14:textId="77777777" w:rsidR="002463D6" w:rsidRDefault="002463D6" w:rsidP="002463D6">
      <w:pPr>
        <w:pStyle w:val="Heading2"/>
      </w:pPr>
      <w:r>
        <w:t>Lab Description</w:t>
      </w:r>
    </w:p>
    <w:p w14:paraId="194367BF" w14:textId="77777777" w:rsidR="007E4A23" w:rsidRDefault="007E4A23" w:rsidP="004806FD">
      <w:r>
        <w:t>System Restore only stores</w:t>
      </w:r>
      <w:r w:rsidR="00851B59">
        <w:t xml:space="preserve"> and restores</w:t>
      </w:r>
      <w:r>
        <w:t xml:space="preserve"> important system settings.</w:t>
      </w:r>
      <w:r w:rsidR="002463D6">
        <w:t xml:space="preserve"> If something goes wrong, like a bad driver update, you can use System Restore to go back to a restore point.</w:t>
      </w:r>
      <w:r w:rsidR="00EE4BF3">
        <w:t xml:space="preserve"> Documents are not affected.</w:t>
      </w:r>
    </w:p>
    <w:p w14:paraId="49EFC6A1" w14:textId="0B8FCDF4" w:rsidR="00604810" w:rsidRPr="004C171C" w:rsidRDefault="00604810" w:rsidP="004806FD">
      <w:r w:rsidRPr="00604810">
        <w:rPr>
          <w:b/>
        </w:rPr>
        <w:t>NOTE:</w:t>
      </w:r>
      <w:r>
        <w:t xml:space="preserve"> </w:t>
      </w:r>
      <w:r w:rsidR="000B28B0">
        <w:t xml:space="preserve">Complete this lab on a </w:t>
      </w:r>
      <w:r>
        <w:t>virtual machine.</w:t>
      </w:r>
    </w:p>
    <w:p w14:paraId="0EA3E9D4" w14:textId="7A853971" w:rsidR="008330CA" w:rsidRDefault="008E2B49" w:rsidP="00B217EC">
      <w:pPr>
        <w:pStyle w:val="Heading1"/>
      </w:pPr>
      <w:r>
        <w:t>How</w:t>
      </w:r>
      <w:r w:rsidR="008330CA">
        <w:t xml:space="preserve"> System Restore </w:t>
      </w:r>
      <w:r w:rsidR="002B795C">
        <w:t>W</w:t>
      </w:r>
      <w:r w:rsidR="008330CA">
        <w:t>orks</w:t>
      </w:r>
    </w:p>
    <w:p w14:paraId="414E2D9A" w14:textId="77777777" w:rsidR="00B35F74" w:rsidRPr="00B35F74" w:rsidRDefault="00DE4B29" w:rsidP="00B35F74">
      <w:r>
        <w:t>If</w:t>
      </w:r>
      <w:r w:rsidR="00B35F74">
        <w:t xml:space="preserve"> you are not sure about these answers, please look them up.</w:t>
      </w:r>
    </w:p>
    <w:p w14:paraId="6F3840A3" w14:textId="77777777" w:rsidR="00B35F74" w:rsidRPr="00EE4763" w:rsidRDefault="00B35F74" w:rsidP="00EE4763">
      <w:pPr>
        <w:pStyle w:val="ListParagraph"/>
        <w:numPr>
          <w:ilvl w:val="0"/>
          <w:numId w:val="4"/>
        </w:numPr>
        <w:rPr>
          <w:b/>
        </w:rPr>
      </w:pPr>
      <w:r w:rsidRPr="00EE4763">
        <w:rPr>
          <w:b/>
        </w:rPr>
        <w:t>What does System Restore do?</w:t>
      </w:r>
    </w:p>
    <w:sdt>
      <w:sdtPr>
        <w:rPr>
          <w:rStyle w:val="RED"/>
        </w:rPr>
        <w:id w:val="-1606571678"/>
        <w:placeholder>
          <w:docPart w:val="CD0BA085E06E4E4CB0A7DC97C734861C"/>
        </w:placeholder>
        <w:showingPlcHdr/>
      </w:sdtPr>
      <w:sdtEndPr>
        <w:rPr>
          <w:rStyle w:val="RED"/>
        </w:rPr>
      </w:sdtEndPr>
      <w:sdtContent>
        <w:p w14:paraId="5C14A94B" w14:textId="77777777" w:rsidR="001F6776" w:rsidRDefault="001F6776" w:rsidP="001F6776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1FAF9AA8" w14:textId="77777777" w:rsidR="00B35F74" w:rsidRPr="00B35F74" w:rsidRDefault="00B35F74" w:rsidP="00EE4763">
      <w:pPr>
        <w:pStyle w:val="ListParagraph"/>
        <w:numPr>
          <w:ilvl w:val="0"/>
          <w:numId w:val="4"/>
        </w:numPr>
        <w:rPr>
          <w:b/>
        </w:rPr>
      </w:pPr>
      <w:r w:rsidRPr="00B35F74">
        <w:rPr>
          <w:b/>
        </w:rPr>
        <w:t>When is System Restore used?</w:t>
      </w:r>
    </w:p>
    <w:sdt>
      <w:sdtPr>
        <w:rPr>
          <w:rStyle w:val="RED"/>
        </w:rPr>
        <w:id w:val="2067607518"/>
        <w:placeholder>
          <w:docPart w:val="AB3D14225CCD42FD82C8E8C3D32F8AB8"/>
        </w:placeholder>
        <w:showingPlcHdr/>
      </w:sdtPr>
      <w:sdtEndPr>
        <w:rPr>
          <w:rStyle w:val="RED"/>
        </w:rPr>
      </w:sdtEndPr>
      <w:sdtContent>
        <w:p w14:paraId="2ECCF4E7" w14:textId="77777777" w:rsidR="001F6776" w:rsidRDefault="001F6776" w:rsidP="001F6776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07DBFB8B" w14:textId="77777777" w:rsidR="008330CA" w:rsidRDefault="008330CA" w:rsidP="00EE4763">
      <w:pPr>
        <w:pStyle w:val="ListParagraph"/>
        <w:numPr>
          <w:ilvl w:val="0"/>
          <w:numId w:val="4"/>
        </w:numPr>
      </w:pPr>
      <w:r>
        <w:t>Create a restore point.</w:t>
      </w:r>
    </w:p>
    <w:p w14:paraId="1D4DAAC3" w14:textId="77777777" w:rsidR="007318B6" w:rsidRPr="005C1C5A" w:rsidRDefault="007318B6" w:rsidP="00EE4763">
      <w:pPr>
        <w:pStyle w:val="ListParagraph"/>
        <w:numPr>
          <w:ilvl w:val="0"/>
          <w:numId w:val="4"/>
        </w:numPr>
        <w:rPr>
          <w:b/>
        </w:rPr>
      </w:pPr>
      <w:r w:rsidRPr="005C1C5A">
        <w:rPr>
          <w:b/>
        </w:rPr>
        <w:t>Insert a screenshot of creating a restore point.</w:t>
      </w:r>
    </w:p>
    <w:sdt>
      <w:sdtPr>
        <w:rPr>
          <w:rStyle w:val="Red0"/>
        </w:rPr>
        <w:id w:val="1304199483"/>
        <w:placeholder>
          <w:docPart w:val="8513CC53E5974A4BAEA4FFABC333C5F9"/>
        </w:placeholder>
        <w:showingPlcHdr/>
      </w:sdtPr>
      <w:sdtEndPr>
        <w:rPr>
          <w:rStyle w:val="Red0"/>
        </w:rPr>
      </w:sdtEndPr>
      <w:sdtContent>
        <w:p w14:paraId="479CB535" w14:textId="77777777" w:rsidR="007318B6" w:rsidRDefault="007318B6" w:rsidP="00EE4763">
          <w:pPr>
            <w:pStyle w:val="ListParagraph"/>
            <w:numPr>
              <w:ilvl w:val="0"/>
              <w:numId w:val="4"/>
            </w:numPr>
            <w:rPr>
              <w:rStyle w:val="Red0"/>
            </w:rPr>
          </w:pPr>
          <w:r w:rsidRPr="008F48D9">
            <w:rPr>
              <w:rStyle w:val="PlaceholderText"/>
              <w:color w:val="FF0000"/>
            </w:rPr>
            <w:t>Click or tap here to enter text.</w:t>
          </w:r>
        </w:p>
      </w:sdtContent>
    </w:sdt>
    <w:p w14:paraId="61E09F33" w14:textId="77777777" w:rsidR="008330CA" w:rsidRDefault="008330CA" w:rsidP="00EE4763">
      <w:pPr>
        <w:pStyle w:val="ListParagraph"/>
        <w:numPr>
          <w:ilvl w:val="0"/>
          <w:numId w:val="4"/>
        </w:numPr>
      </w:pPr>
      <w:r>
        <w:t>Make a change to the display settings.</w:t>
      </w:r>
    </w:p>
    <w:p w14:paraId="0148456B" w14:textId="77777777" w:rsidR="008330CA" w:rsidRDefault="008330CA" w:rsidP="00EE4763">
      <w:pPr>
        <w:pStyle w:val="ListParagraph"/>
        <w:numPr>
          <w:ilvl w:val="0"/>
          <w:numId w:val="4"/>
        </w:numPr>
      </w:pPr>
      <w:r>
        <w:lastRenderedPageBreak/>
        <w:t>Change the desktop background.</w:t>
      </w:r>
    </w:p>
    <w:p w14:paraId="4C9BBDD6" w14:textId="77777777" w:rsidR="008330CA" w:rsidRDefault="008330CA" w:rsidP="00EE4763">
      <w:pPr>
        <w:pStyle w:val="ListParagraph"/>
        <w:numPr>
          <w:ilvl w:val="0"/>
          <w:numId w:val="4"/>
        </w:numPr>
      </w:pPr>
      <w:r>
        <w:t>Create a new text file in your Documents folder.</w:t>
      </w:r>
    </w:p>
    <w:p w14:paraId="0DCE9BC7" w14:textId="77777777" w:rsidR="00511A74" w:rsidRDefault="008330CA" w:rsidP="00EE4763">
      <w:pPr>
        <w:pStyle w:val="ListParagraph"/>
        <w:numPr>
          <w:ilvl w:val="0"/>
          <w:numId w:val="4"/>
        </w:numPr>
      </w:pPr>
      <w:r>
        <w:t>Restore the system using System Restore.</w:t>
      </w:r>
    </w:p>
    <w:p w14:paraId="4A3AE8D9" w14:textId="77777777" w:rsidR="008330CA" w:rsidRPr="00511A74" w:rsidRDefault="00D26515" w:rsidP="00EE4763">
      <w:pPr>
        <w:pStyle w:val="ListParagraph"/>
        <w:numPr>
          <w:ilvl w:val="0"/>
          <w:numId w:val="4"/>
        </w:numPr>
      </w:pPr>
      <w:r>
        <w:rPr>
          <w:b/>
        </w:rPr>
        <w:t>Insert a screenshot</w:t>
      </w:r>
      <w:r w:rsidR="00687AF3">
        <w:rPr>
          <w:b/>
        </w:rPr>
        <w:t xml:space="preserve"> of the System Restore process</w:t>
      </w:r>
      <w:r w:rsidR="00511A74">
        <w:rPr>
          <w:b/>
        </w:rPr>
        <w:t>:</w:t>
      </w:r>
    </w:p>
    <w:sdt>
      <w:sdtPr>
        <w:rPr>
          <w:rStyle w:val="Red0"/>
        </w:rPr>
        <w:id w:val="1172533013"/>
        <w:placeholder>
          <w:docPart w:val="748E5D59B2F649349428FD140569CC7E"/>
        </w:placeholder>
        <w:showingPlcHdr/>
      </w:sdtPr>
      <w:sdtEndPr>
        <w:rPr>
          <w:rStyle w:val="Red0"/>
        </w:rPr>
      </w:sdtEndPr>
      <w:sdtContent>
        <w:p w14:paraId="5103B894" w14:textId="77777777" w:rsidR="00D5750D" w:rsidRDefault="00D5750D" w:rsidP="00D5750D">
          <w:pPr>
            <w:rPr>
              <w:rStyle w:val="Red0"/>
            </w:rPr>
          </w:pPr>
          <w:r w:rsidRPr="008F48D9">
            <w:rPr>
              <w:rStyle w:val="PlaceholderText"/>
              <w:color w:val="FF0000"/>
            </w:rPr>
            <w:t>Click or tap here to enter text.</w:t>
          </w:r>
        </w:p>
      </w:sdtContent>
    </w:sdt>
    <w:p w14:paraId="16CCE740" w14:textId="77777777" w:rsidR="007318B6" w:rsidRPr="00EC54AB" w:rsidRDefault="008330CA" w:rsidP="00EE4763">
      <w:pPr>
        <w:pStyle w:val="ListParagraph"/>
        <w:numPr>
          <w:ilvl w:val="0"/>
          <w:numId w:val="4"/>
        </w:numPr>
      </w:pPr>
      <w:r w:rsidRPr="00082BB1">
        <w:rPr>
          <w:b/>
        </w:rPr>
        <w:t>Is the text file still in your Documents folder?</w:t>
      </w:r>
    </w:p>
    <w:sdt>
      <w:sdtPr>
        <w:rPr>
          <w:rStyle w:val="Red0"/>
        </w:rPr>
        <w:id w:val="1061755885"/>
        <w:placeholder>
          <w:docPart w:val="8F19A12FAE844C8292AE1E1AACF72109"/>
        </w:placeholder>
        <w:showingPlcHdr/>
      </w:sdtPr>
      <w:sdtEndPr>
        <w:rPr>
          <w:rStyle w:val="Red0"/>
        </w:rPr>
      </w:sdtEndPr>
      <w:sdtContent>
        <w:p w14:paraId="4DD041CA" w14:textId="77777777" w:rsidR="007318B6" w:rsidRDefault="007318B6" w:rsidP="00EE4763">
          <w:pPr>
            <w:pStyle w:val="ListParagraph"/>
            <w:numPr>
              <w:ilvl w:val="0"/>
              <w:numId w:val="4"/>
            </w:numPr>
            <w:rPr>
              <w:rStyle w:val="Red0"/>
            </w:rPr>
          </w:pPr>
          <w:r w:rsidRPr="008F48D9">
            <w:rPr>
              <w:rStyle w:val="PlaceholderText"/>
              <w:color w:val="FF0000"/>
            </w:rPr>
            <w:t>Click or tap here to enter text.</w:t>
          </w:r>
        </w:p>
      </w:sdtContent>
    </w:sdt>
    <w:p w14:paraId="4978BD6C" w14:textId="77777777" w:rsidR="008330CA" w:rsidRPr="00EC54AB" w:rsidRDefault="008330CA" w:rsidP="00EE4763">
      <w:pPr>
        <w:pStyle w:val="ListParagraph"/>
        <w:numPr>
          <w:ilvl w:val="0"/>
          <w:numId w:val="4"/>
        </w:numPr>
      </w:pPr>
      <w:r w:rsidRPr="00082BB1">
        <w:rPr>
          <w:b/>
        </w:rPr>
        <w:t>Are the other changes still in effect? Why or why not?</w:t>
      </w:r>
    </w:p>
    <w:sdt>
      <w:sdtPr>
        <w:rPr>
          <w:rStyle w:val="RED"/>
        </w:rPr>
        <w:id w:val="-147826212"/>
        <w:placeholder>
          <w:docPart w:val="B199A433149B489CA49D4FD82143741E"/>
        </w:placeholder>
        <w:showingPlcHdr/>
      </w:sdtPr>
      <w:sdtEndPr>
        <w:rPr>
          <w:rStyle w:val="RED"/>
        </w:rPr>
      </w:sdtEndPr>
      <w:sdtContent>
        <w:p w14:paraId="3807A64F" w14:textId="77777777" w:rsidR="003C7FC9" w:rsidRDefault="003C7FC9" w:rsidP="003C7FC9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7B464DB7" w14:textId="3CB7B5C0" w:rsidR="00E74348" w:rsidRDefault="00E74348" w:rsidP="00E74348">
      <w:pPr>
        <w:pStyle w:val="Heading2"/>
      </w:pPr>
      <w:r>
        <w:t>Assignment Submission</w:t>
      </w:r>
    </w:p>
    <w:p w14:paraId="188408E2" w14:textId="20912507" w:rsidR="00B94028" w:rsidRDefault="006B7EAB" w:rsidP="00EE4763">
      <w:r>
        <w:t>Attach this completed document to the assignment in Blackboard.</w:t>
      </w:r>
    </w:p>
    <w:sectPr w:rsidR="00B94028" w:rsidSect="00EE47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6803EE" w14:textId="77777777" w:rsidR="00900A98" w:rsidRDefault="00900A98" w:rsidP="00900A98">
      <w:pPr>
        <w:spacing w:before="0" w:after="0" w:line="240" w:lineRule="auto"/>
      </w:pPr>
      <w:r>
        <w:separator/>
      </w:r>
    </w:p>
  </w:endnote>
  <w:endnote w:type="continuationSeparator" w:id="0">
    <w:p w14:paraId="5C0A4601" w14:textId="77777777" w:rsidR="00900A98" w:rsidRDefault="00900A98" w:rsidP="00900A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D1FFB" w14:textId="77777777" w:rsidR="0098136F" w:rsidRDefault="009813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E9F08" w14:textId="481ED0AD" w:rsidR="00900A98" w:rsidRDefault="00BD6487" w:rsidP="00900A98">
    <w:pPr>
      <w:pStyle w:val="Footer"/>
      <w:tabs>
        <w:tab w:val="center" w:pos="5040"/>
        <w:tab w:val="right" w:pos="10080"/>
      </w:tabs>
    </w:pPr>
    <w:r>
      <w:t xml:space="preserve">System </w:t>
    </w:r>
    <w:r w:rsidR="00BD0F51">
      <w:t>Restore</w:t>
    </w:r>
    <w:r w:rsidR="00900A98">
      <w:tab/>
      <w:t xml:space="preserve">Page </w:t>
    </w:r>
    <w:r w:rsidR="00900A98">
      <w:fldChar w:fldCharType="begin"/>
    </w:r>
    <w:r w:rsidR="00900A98">
      <w:instrText xml:space="preserve"> PAGE </w:instrText>
    </w:r>
    <w:r w:rsidR="00900A98">
      <w:fldChar w:fldCharType="separate"/>
    </w:r>
    <w:r w:rsidR="00CC5534">
      <w:rPr>
        <w:noProof/>
      </w:rPr>
      <w:t>1</w:t>
    </w:r>
    <w:r w:rsidR="00900A98">
      <w:fldChar w:fldCharType="end"/>
    </w:r>
    <w:r w:rsidR="00900A98">
      <w:t xml:space="preserve"> of </w:t>
    </w:r>
    <w:r w:rsidR="009C4E8B">
      <w:rPr>
        <w:noProof/>
      </w:rPr>
      <w:fldChar w:fldCharType="begin"/>
    </w:r>
    <w:r w:rsidR="009C4E8B">
      <w:rPr>
        <w:noProof/>
      </w:rPr>
      <w:instrText xml:space="preserve"> NUMPAGES </w:instrText>
    </w:r>
    <w:r w:rsidR="009C4E8B">
      <w:rPr>
        <w:noProof/>
      </w:rPr>
      <w:fldChar w:fldCharType="separate"/>
    </w:r>
    <w:r w:rsidR="00CC5534">
      <w:rPr>
        <w:noProof/>
      </w:rPr>
      <w:t>1</w:t>
    </w:r>
    <w:r w:rsidR="009C4E8B">
      <w:rPr>
        <w:noProof/>
      </w:rPr>
      <w:fldChar w:fldCharType="end"/>
    </w:r>
    <w:r w:rsidR="00900A98">
      <w:tab/>
      <w:t xml:space="preserve">Revised: </w:t>
    </w:r>
    <w:r w:rsidR="0098136F">
      <w:t>10</w:t>
    </w:r>
    <w:r w:rsidR="005D515B">
      <w:t>/</w:t>
    </w:r>
    <w:r w:rsidR="0098136F">
      <w:t>06</w:t>
    </w:r>
    <w:r w:rsidR="005D515B">
      <w:t>/20</w:t>
    </w:r>
    <w:r w:rsidR="00EE4763">
      <w:t>2</w:t>
    </w:r>
    <w:r w:rsidR="00A76DDF"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18593" w14:textId="77777777" w:rsidR="0098136F" w:rsidRDefault="00981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5573F6" w14:textId="77777777" w:rsidR="00900A98" w:rsidRDefault="00900A98" w:rsidP="00900A98">
      <w:pPr>
        <w:spacing w:before="0" w:after="0" w:line="240" w:lineRule="auto"/>
      </w:pPr>
      <w:r>
        <w:separator/>
      </w:r>
    </w:p>
  </w:footnote>
  <w:footnote w:type="continuationSeparator" w:id="0">
    <w:p w14:paraId="7A7E4046" w14:textId="77777777" w:rsidR="00900A98" w:rsidRDefault="00900A98" w:rsidP="00900A9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78BF8F" w14:textId="77777777" w:rsidR="0098136F" w:rsidRDefault="009813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C1B71" w14:textId="77777777" w:rsidR="0098136F" w:rsidRDefault="009813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42375" w14:textId="77777777" w:rsidR="0098136F" w:rsidRDefault="009813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E141C0"/>
    <w:multiLevelType w:val="hybridMultilevel"/>
    <w:tmpl w:val="3242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AF84BBA"/>
    <w:multiLevelType w:val="hybridMultilevel"/>
    <w:tmpl w:val="1298A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5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739205806">
    <w:abstractNumId w:val="24"/>
  </w:num>
  <w:num w:numId="2" w16cid:durableId="2087995222">
    <w:abstractNumId w:val="21"/>
  </w:num>
  <w:num w:numId="3" w16cid:durableId="1554657003">
    <w:abstractNumId w:val="1"/>
  </w:num>
  <w:num w:numId="4" w16cid:durableId="1978607694">
    <w:abstractNumId w:val="23"/>
  </w:num>
  <w:num w:numId="5" w16cid:durableId="1888058743">
    <w:abstractNumId w:val="18"/>
  </w:num>
  <w:num w:numId="6" w16cid:durableId="812597878">
    <w:abstractNumId w:val="42"/>
  </w:num>
  <w:num w:numId="7" w16cid:durableId="1553272865">
    <w:abstractNumId w:val="12"/>
  </w:num>
  <w:num w:numId="8" w16cid:durableId="494153274">
    <w:abstractNumId w:val="37"/>
  </w:num>
  <w:num w:numId="9" w16cid:durableId="1747875194">
    <w:abstractNumId w:val="13"/>
  </w:num>
  <w:num w:numId="10" w16cid:durableId="848256235">
    <w:abstractNumId w:val="25"/>
  </w:num>
  <w:num w:numId="11" w16cid:durableId="310914096">
    <w:abstractNumId w:val="11"/>
  </w:num>
  <w:num w:numId="12" w16cid:durableId="895354587">
    <w:abstractNumId w:val="10"/>
  </w:num>
  <w:num w:numId="13" w16cid:durableId="2108429910">
    <w:abstractNumId w:val="31"/>
  </w:num>
  <w:num w:numId="14" w16cid:durableId="1455751963">
    <w:abstractNumId w:val="0"/>
  </w:num>
  <w:num w:numId="15" w16cid:durableId="1538271649">
    <w:abstractNumId w:val="32"/>
  </w:num>
  <w:num w:numId="16" w16cid:durableId="1738628977">
    <w:abstractNumId w:val="35"/>
  </w:num>
  <w:num w:numId="17" w16cid:durableId="1158769344">
    <w:abstractNumId w:val="29"/>
  </w:num>
  <w:num w:numId="18" w16cid:durableId="22444147">
    <w:abstractNumId w:val="26"/>
  </w:num>
  <w:num w:numId="19" w16cid:durableId="1672102326">
    <w:abstractNumId w:val="41"/>
  </w:num>
  <w:num w:numId="20" w16cid:durableId="280574046">
    <w:abstractNumId w:val="15"/>
  </w:num>
  <w:num w:numId="21" w16cid:durableId="1932548346">
    <w:abstractNumId w:val="17"/>
  </w:num>
  <w:num w:numId="22" w16cid:durableId="2026860937">
    <w:abstractNumId w:val="5"/>
  </w:num>
  <w:num w:numId="23" w16cid:durableId="2123913583">
    <w:abstractNumId w:val="16"/>
  </w:num>
  <w:num w:numId="24" w16cid:durableId="938105988">
    <w:abstractNumId w:val="34"/>
  </w:num>
  <w:num w:numId="25" w16cid:durableId="660621575">
    <w:abstractNumId w:val="38"/>
  </w:num>
  <w:num w:numId="26" w16cid:durableId="913664767">
    <w:abstractNumId w:val="8"/>
  </w:num>
  <w:num w:numId="27" w16cid:durableId="2001227591">
    <w:abstractNumId w:val="40"/>
  </w:num>
  <w:num w:numId="28" w16cid:durableId="1405177245">
    <w:abstractNumId w:val="6"/>
  </w:num>
  <w:num w:numId="29" w16cid:durableId="723795016">
    <w:abstractNumId w:val="39"/>
  </w:num>
  <w:num w:numId="30" w16cid:durableId="960301472">
    <w:abstractNumId w:val="22"/>
  </w:num>
  <w:num w:numId="31" w16cid:durableId="480931764">
    <w:abstractNumId w:val="14"/>
  </w:num>
  <w:num w:numId="32" w16cid:durableId="1933270953">
    <w:abstractNumId w:val="7"/>
  </w:num>
  <w:num w:numId="33" w16cid:durableId="1825051039">
    <w:abstractNumId w:val="20"/>
  </w:num>
  <w:num w:numId="34" w16cid:durableId="635137394">
    <w:abstractNumId w:val="30"/>
  </w:num>
  <w:num w:numId="35" w16cid:durableId="1565096159">
    <w:abstractNumId w:val="2"/>
  </w:num>
  <w:num w:numId="36" w16cid:durableId="782922045">
    <w:abstractNumId w:val="36"/>
  </w:num>
  <w:num w:numId="37" w16cid:durableId="1275747936">
    <w:abstractNumId w:val="19"/>
  </w:num>
  <w:num w:numId="38" w16cid:durableId="440149500">
    <w:abstractNumId w:val="9"/>
  </w:num>
  <w:num w:numId="39" w16cid:durableId="1328633701">
    <w:abstractNumId w:val="28"/>
  </w:num>
  <w:num w:numId="40" w16cid:durableId="1894804125">
    <w:abstractNumId w:val="3"/>
  </w:num>
  <w:num w:numId="41" w16cid:durableId="1189374471">
    <w:abstractNumId w:val="27"/>
  </w:num>
  <w:num w:numId="42" w16cid:durableId="1641374732">
    <w:abstractNumId w:val="33"/>
  </w:num>
  <w:num w:numId="43" w16cid:durableId="196064965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152"/>
    <w:rsid w:val="0000013C"/>
    <w:rsid w:val="00005263"/>
    <w:rsid w:val="00023D11"/>
    <w:rsid w:val="00027149"/>
    <w:rsid w:val="00030D0C"/>
    <w:rsid w:val="00036F76"/>
    <w:rsid w:val="00076361"/>
    <w:rsid w:val="00082BB1"/>
    <w:rsid w:val="000A1D39"/>
    <w:rsid w:val="000A5909"/>
    <w:rsid w:val="000B28B0"/>
    <w:rsid w:val="000C59A4"/>
    <w:rsid w:val="000F2BFD"/>
    <w:rsid w:val="0011028E"/>
    <w:rsid w:val="0012385C"/>
    <w:rsid w:val="00131559"/>
    <w:rsid w:val="00134988"/>
    <w:rsid w:val="00150762"/>
    <w:rsid w:val="00154A11"/>
    <w:rsid w:val="001727C2"/>
    <w:rsid w:val="00175A09"/>
    <w:rsid w:val="00176082"/>
    <w:rsid w:val="0017783A"/>
    <w:rsid w:val="00195DDB"/>
    <w:rsid w:val="00197CFA"/>
    <w:rsid w:val="001F1121"/>
    <w:rsid w:val="001F37F1"/>
    <w:rsid w:val="001F6776"/>
    <w:rsid w:val="00236A91"/>
    <w:rsid w:val="0024492D"/>
    <w:rsid w:val="00245368"/>
    <w:rsid w:val="002463D6"/>
    <w:rsid w:val="002616E2"/>
    <w:rsid w:val="002707E1"/>
    <w:rsid w:val="0027696D"/>
    <w:rsid w:val="00282A0B"/>
    <w:rsid w:val="0028587C"/>
    <w:rsid w:val="002A2A20"/>
    <w:rsid w:val="002B1E3C"/>
    <w:rsid w:val="002B691A"/>
    <w:rsid w:val="002B795C"/>
    <w:rsid w:val="002C7265"/>
    <w:rsid w:val="002D46F0"/>
    <w:rsid w:val="002D4AE7"/>
    <w:rsid w:val="002F07E8"/>
    <w:rsid w:val="00311876"/>
    <w:rsid w:val="0031590D"/>
    <w:rsid w:val="003168F8"/>
    <w:rsid w:val="00323372"/>
    <w:rsid w:val="00331F7D"/>
    <w:rsid w:val="00346066"/>
    <w:rsid w:val="00350758"/>
    <w:rsid w:val="00352563"/>
    <w:rsid w:val="00353543"/>
    <w:rsid w:val="0038122A"/>
    <w:rsid w:val="00383D2E"/>
    <w:rsid w:val="003C1E5F"/>
    <w:rsid w:val="003C23F5"/>
    <w:rsid w:val="003C7FC9"/>
    <w:rsid w:val="003E277F"/>
    <w:rsid w:val="003E3C01"/>
    <w:rsid w:val="003E3F1D"/>
    <w:rsid w:val="004229F2"/>
    <w:rsid w:val="0042511F"/>
    <w:rsid w:val="004326B9"/>
    <w:rsid w:val="00440049"/>
    <w:rsid w:val="00446B06"/>
    <w:rsid w:val="00464240"/>
    <w:rsid w:val="004806FD"/>
    <w:rsid w:val="004905BC"/>
    <w:rsid w:val="00490907"/>
    <w:rsid w:val="00493A99"/>
    <w:rsid w:val="00496628"/>
    <w:rsid w:val="004C171C"/>
    <w:rsid w:val="004C3033"/>
    <w:rsid w:val="004D2FAB"/>
    <w:rsid w:val="00505890"/>
    <w:rsid w:val="00511A74"/>
    <w:rsid w:val="005158E8"/>
    <w:rsid w:val="00535472"/>
    <w:rsid w:val="005510FB"/>
    <w:rsid w:val="00561C63"/>
    <w:rsid w:val="00571656"/>
    <w:rsid w:val="005C1C5A"/>
    <w:rsid w:val="005D04E3"/>
    <w:rsid w:val="005D1C1B"/>
    <w:rsid w:val="005D3C73"/>
    <w:rsid w:val="005D452B"/>
    <w:rsid w:val="005D515B"/>
    <w:rsid w:val="005D77AD"/>
    <w:rsid w:val="005F0B30"/>
    <w:rsid w:val="005F5FF1"/>
    <w:rsid w:val="00604810"/>
    <w:rsid w:val="006070FD"/>
    <w:rsid w:val="00661BCC"/>
    <w:rsid w:val="00667269"/>
    <w:rsid w:val="00680ADA"/>
    <w:rsid w:val="00687334"/>
    <w:rsid w:val="00687AF3"/>
    <w:rsid w:val="00691929"/>
    <w:rsid w:val="00692780"/>
    <w:rsid w:val="00697E35"/>
    <w:rsid w:val="006B7EAB"/>
    <w:rsid w:val="006C0D7C"/>
    <w:rsid w:val="006C75D4"/>
    <w:rsid w:val="006E2737"/>
    <w:rsid w:val="006E2C21"/>
    <w:rsid w:val="007003FC"/>
    <w:rsid w:val="0071381C"/>
    <w:rsid w:val="007318B6"/>
    <w:rsid w:val="007671E9"/>
    <w:rsid w:val="007722BF"/>
    <w:rsid w:val="00775A15"/>
    <w:rsid w:val="00782EF4"/>
    <w:rsid w:val="0078484C"/>
    <w:rsid w:val="007866D6"/>
    <w:rsid w:val="007A2E90"/>
    <w:rsid w:val="007A55AA"/>
    <w:rsid w:val="007B1761"/>
    <w:rsid w:val="007B6C30"/>
    <w:rsid w:val="007C3310"/>
    <w:rsid w:val="007E4845"/>
    <w:rsid w:val="007E4A23"/>
    <w:rsid w:val="007F6A2B"/>
    <w:rsid w:val="00814377"/>
    <w:rsid w:val="00832C6A"/>
    <w:rsid w:val="008330CA"/>
    <w:rsid w:val="00833212"/>
    <w:rsid w:val="00844860"/>
    <w:rsid w:val="00851B59"/>
    <w:rsid w:val="00860D4E"/>
    <w:rsid w:val="008779CD"/>
    <w:rsid w:val="0089250C"/>
    <w:rsid w:val="00896F3F"/>
    <w:rsid w:val="008A262D"/>
    <w:rsid w:val="008A3073"/>
    <w:rsid w:val="008A3F55"/>
    <w:rsid w:val="008B0B0F"/>
    <w:rsid w:val="008B664C"/>
    <w:rsid w:val="008B6985"/>
    <w:rsid w:val="008E2B49"/>
    <w:rsid w:val="008F16BB"/>
    <w:rsid w:val="00900A98"/>
    <w:rsid w:val="00911152"/>
    <w:rsid w:val="00926080"/>
    <w:rsid w:val="009359D1"/>
    <w:rsid w:val="00953E5E"/>
    <w:rsid w:val="00972191"/>
    <w:rsid w:val="00972636"/>
    <w:rsid w:val="009726B9"/>
    <w:rsid w:val="0098136F"/>
    <w:rsid w:val="00981D53"/>
    <w:rsid w:val="009A6FE6"/>
    <w:rsid w:val="009B4C51"/>
    <w:rsid w:val="009C4E8B"/>
    <w:rsid w:val="009C6DAE"/>
    <w:rsid w:val="009D1A14"/>
    <w:rsid w:val="009D4704"/>
    <w:rsid w:val="009F3F20"/>
    <w:rsid w:val="009F7A8A"/>
    <w:rsid w:val="00A259A4"/>
    <w:rsid w:val="00A332DD"/>
    <w:rsid w:val="00A350F3"/>
    <w:rsid w:val="00A71F0C"/>
    <w:rsid w:val="00A74445"/>
    <w:rsid w:val="00A75BC8"/>
    <w:rsid w:val="00A76DDF"/>
    <w:rsid w:val="00A90BC2"/>
    <w:rsid w:val="00A930DF"/>
    <w:rsid w:val="00AA1859"/>
    <w:rsid w:val="00AA6E2C"/>
    <w:rsid w:val="00AB0DED"/>
    <w:rsid w:val="00AB148C"/>
    <w:rsid w:val="00AD0626"/>
    <w:rsid w:val="00B21674"/>
    <w:rsid w:val="00B217EC"/>
    <w:rsid w:val="00B31CE8"/>
    <w:rsid w:val="00B3481F"/>
    <w:rsid w:val="00B35F74"/>
    <w:rsid w:val="00B53A5D"/>
    <w:rsid w:val="00B73071"/>
    <w:rsid w:val="00B771D4"/>
    <w:rsid w:val="00B94028"/>
    <w:rsid w:val="00B95FAD"/>
    <w:rsid w:val="00BA70D7"/>
    <w:rsid w:val="00BC257E"/>
    <w:rsid w:val="00BD0F51"/>
    <w:rsid w:val="00BD6487"/>
    <w:rsid w:val="00BD6C9C"/>
    <w:rsid w:val="00C119BD"/>
    <w:rsid w:val="00C43560"/>
    <w:rsid w:val="00C645C1"/>
    <w:rsid w:val="00C6586A"/>
    <w:rsid w:val="00C85836"/>
    <w:rsid w:val="00CA6B6F"/>
    <w:rsid w:val="00CB641E"/>
    <w:rsid w:val="00CC5534"/>
    <w:rsid w:val="00CD6E0D"/>
    <w:rsid w:val="00CF7CCE"/>
    <w:rsid w:val="00D14EFE"/>
    <w:rsid w:val="00D16EC1"/>
    <w:rsid w:val="00D227CE"/>
    <w:rsid w:val="00D26515"/>
    <w:rsid w:val="00D329E5"/>
    <w:rsid w:val="00D36F34"/>
    <w:rsid w:val="00D42F79"/>
    <w:rsid w:val="00D5750D"/>
    <w:rsid w:val="00D71CFE"/>
    <w:rsid w:val="00D869BB"/>
    <w:rsid w:val="00DE4B29"/>
    <w:rsid w:val="00DF6A1D"/>
    <w:rsid w:val="00E16BBA"/>
    <w:rsid w:val="00E2279D"/>
    <w:rsid w:val="00E347C4"/>
    <w:rsid w:val="00E462B9"/>
    <w:rsid w:val="00E55BDC"/>
    <w:rsid w:val="00E56C44"/>
    <w:rsid w:val="00E67D8E"/>
    <w:rsid w:val="00E73A37"/>
    <w:rsid w:val="00E74348"/>
    <w:rsid w:val="00E74A2B"/>
    <w:rsid w:val="00E961E8"/>
    <w:rsid w:val="00EA07B8"/>
    <w:rsid w:val="00EC54AB"/>
    <w:rsid w:val="00ED4A69"/>
    <w:rsid w:val="00EE4763"/>
    <w:rsid w:val="00EE4BF3"/>
    <w:rsid w:val="00EE67CB"/>
    <w:rsid w:val="00F3420F"/>
    <w:rsid w:val="00F47C54"/>
    <w:rsid w:val="00F644D0"/>
    <w:rsid w:val="00F6699C"/>
    <w:rsid w:val="00FD01D2"/>
    <w:rsid w:val="00FD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5A205"/>
  <w15:chartTrackingRefBased/>
  <w15:docId w15:val="{513D948E-DF43-418A-A846-09DC570E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uiPriority="22" w:qFormat="1"/>
    <w:lsdException w:name="Emphasis" w:semiHidden="1" w:uiPriority="20" w:qFormat="1"/>
    <w:lsdException w:name="Normal (Web)" w:uiPriority="99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28B0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0B28B0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0B28B0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0B28B0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0B28B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B28B0"/>
  </w:style>
  <w:style w:type="table" w:styleId="TableGrid">
    <w:name w:val="Table Grid"/>
    <w:basedOn w:val="TableNormal"/>
    <w:rsid w:val="00311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28B0"/>
    <w:pPr>
      <w:ind w:left="720"/>
    </w:pPr>
  </w:style>
  <w:style w:type="character" w:styleId="FollowedHyperlink">
    <w:name w:val="FollowedHyperlink"/>
    <w:rsid w:val="000B28B0"/>
    <w:rPr>
      <w:color w:val="800080"/>
      <w:u w:val="single"/>
    </w:rPr>
  </w:style>
  <w:style w:type="paragraph" w:styleId="Footer">
    <w:name w:val="footer"/>
    <w:basedOn w:val="Normal"/>
    <w:link w:val="FooterChar"/>
    <w:rsid w:val="000B28B0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CF7CCE"/>
    <w:rPr>
      <w:rFonts w:ascii="Verdana" w:hAnsi="Verdana"/>
      <w:sz w:val="16"/>
      <w:szCs w:val="24"/>
    </w:rPr>
  </w:style>
  <w:style w:type="paragraph" w:styleId="Header">
    <w:name w:val="header"/>
    <w:basedOn w:val="Normal"/>
    <w:link w:val="HeaderChar"/>
    <w:rsid w:val="000B28B0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CF7CCE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CF7CCE"/>
    <w:rPr>
      <w:rFonts w:ascii="Arial" w:eastAsia="Arial Unicode MS" w:hAnsi="Arial"/>
      <w:b/>
      <w:kern w:val="28"/>
      <w:sz w:val="28"/>
    </w:rPr>
  </w:style>
  <w:style w:type="character" w:customStyle="1" w:styleId="Heading2Char">
    <w:name w:val="Heading 2 Char"/>
    <w:basedOn w:val="DefaultParagraphFont"/>
    <w:link w:val="Heading2"/>
    <w:rsid w:val="00CF7CCE"/>
    <w:rPr>
      <w:rFonts w:ascii="Arial" w:hAnsi="Arial" w:cs="Arial"/>
      <w:b/>
      <w:bCs/>
      <w:iCs/>
      <w:sz w:val="24"/>
      <w:szCs w:val="28"/>
    </w:rPr>
  </w:style>
  <w:style w:type="character" w:styleId="Hyperlink">
    <w:name w:val="Hyperlink"/>
    <w:rsid w:val="000B28B0"/>
    <w:rPr>
      <w:color w:val="0000FF"/>
      <w:u w:val="single"/>
    </w:rPr>
  </w:style>
  <w:style w:type="paragraph" w:customStyle="1" w:styleId="NumberedHeading2">
    <w:name w:val="Numbered Heading 2"/>
    <w:basedOn w:val="Normal"/>
    <w:rsid w:val="000B28B0"/>
    <w:pPr>
      <w:numPr>
        <w:numId w:val="1"/>
      </w:numPr>
    </w:pPr>
  </w:style>
  <w:style w:type="paragraph" w:customStyle="1" w:styleId="Outlinenumbering">
    <w:name w:val="Outline numbering"/>
    <w:basedOn w:val="Normal"/>
    <w:rsid w:val="000B28B0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0B28B0"/>
  </w:style>
  <w:style w:type="character" w:customStyle="1" w:styleId="label">
    <w:name w:val="label"/>
    <w:basedOn w:val="DefaultParagraphFont"/>
    <w:rsid w:val="004806FD"/>
  </w:style>
  <w:style w:type="character" w:customStyle="1" w:styleId="manuallabel">
    <w:name w:val="manuallabel"/>
    <w:basedOn w:val="DefaultParagraphFont"/>
    <w:rsid w:val="004806FD"/>
  </w:style>
  <w:style w:type="paragraph" w:styleId="NormalWeb">
    <w:name w:val="Normal (Web)"/>
    <w:basedOn w:val="Normal"/>
    <w:uiPriority w:val="99"/>
    <w:unhideWhenUsed/>
    <w:rsid w:val="004806FD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primaryterm">
    <w:name w:val="primaryterm"/>
    <w:basedOn w:val="DefaultParagraphFont"/>
    <w:rsid w:val="004806FD"/>
  </w:style>
  <w:style w:type="character" w:customStyle="1" w:styleId="ordinal">
    <w:name w:val="ordinal"/>
    <w:basedOn w:val="DefaultParagraphFont"/>
    <w:rsid w:val="004806FD"/>
  </w:style>
  <w:style w:type="character" w:styleId="Strong">
    <w:name w:val="Strong"/>
    <w:basedOn w:val="DefaultParagraphFont"/>
    <w:uiPriority w:val="22"/>
    <w:qFormat/>
    <w:rsid w:val="004806FD"/>
    <w:rPr>
      <w:b/>
      <w:bCs/>
    </w:rPr>
  </w:style>
  <w:style w:type="character" w:customStyle="1" w:styleId="medialabeltext">
    <w:name w:val="medialabeltext"/>
    <w:basedOn w:val="DefaultParagraphFont"/>
    <w:rsid w:val="004806FD"/>
  </w:style>
  <w:style w:type="character" w:customStyle="1" w:styleId="mediafigurenumber">
    <w:name w:val="mediafigurenumber"/>
    <w:basedOn w:val="DefaultParagraphFont"/>
    <w:rsid w:val="004806FD"/>
  </w:style>
  <w:style w:type="character" w:styleId="Emphasis">
    <w:name w:val="Emphasis"/>
    <w:basedOn w:val="DefaultParagraphFont"/>
    <w:uiPriority w:val="20"/>
    <w:qFormat/>
    <w:rsid w:val="004806FD"/>
    <w:rPr>
      <w:i/>
      <w:iCs/>
    </w:rPr>
  </w:style>
  <w:style w:type="character" w:customStyle="1" w:styleId="headingtext">
    <w:name w:val="headingtext"/>
    <w:basedOn w:val="DefaultParagraphFont"/>
    <w:rsid w:val="004806FD"/>
  </w:style>
  <w:style w:type="character" w:styleId="PlaceholderText">
    <w:name w:val="Placeholder Text"/>
    <w:basedOn w:val="DefaultParagraphFont"/>
    <w:uiPriority w:val="99"/>
    <w:semiHidden/>
    <w:rsid w:val="001F6776"/>
    <w:rPr>
      <w:color w:val="808080"/>
    </w:rPr>
  </w:style>
  <w:style w:type="character" w:customStyle="1" w:styleId="RED">
    <w:name w:val="RED"/>
    <w:basedOn w:val="DefaultParagraphFont"/>
    <w:uiPriority w:val="1"/>
    <w:rsid w:val="001F6776"/>
    <w:rPr>
      <w:color w:val="FF0000"/>
    </w:rPr>
  </w:style>
  <w:style w:type="character" w:customStyle="1" w:styleId="Red0">
    <w:name w:val="Red"/>
    <w:basedOn w:val="DefaultParagraphFont"/>
    <w:uiPriority w:val="1"/>
    <w:rsid w:val="00D5750D"/>
    <w:rPr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0B28B0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0B28B0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0B28B0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0B28B0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0B28B0"/>
    <w:pPr>
      <w:spacing w:after="100" w:line="240" w:lineRule="auto"/>
      <w:ind w:left="4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3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8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5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4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3859">
      <w:bodyDiv w:val="1"/>
      <w:marLeft w:val="0"/>
      <w:marRight w:val="0"/>
      <w:marTop w:val="10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295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2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FFFFF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75167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97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2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4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3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26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95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32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75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5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0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12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12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7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6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4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3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1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92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7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1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2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9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57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55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0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6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1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0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73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12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2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7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06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06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1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D0BA085E06E4E4CB0A7DC97C7348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FF87A-764D-4B41-B602-523EF1376BE4}"/>
      </w:docPartPr>
      <w:docPartBody>
        <w:p w:rsidR="0042523F" w:rsidRDefault="00B971F6" w:rsidP="00B971F6">
          <w:pPr>
            <w:pStyle w:val="CD0BA085E06E4E4CB0A7DC97C734861C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AB3D14225CCD42FD82C8E8C3D32F8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7B856-724B-45CF-9B70-99468AE7603C}"/>
      </w:docPartPr>
      <w:docPartBody>
        <w:p w:rsidR="0042523F" w:rsidRDefault="00B971F6" w:rsidP="00B971F6">
          <w:pPr>
            <w:pStyle w:val="AB3D14225CCD42FD82C8E8C3D32F8AB8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B199A433149B489CA49D4FD821437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7FB40-88C5-4245-9AE0-A9F4EDA1A8D5}"/>
      </w:docPartPr>
      <w:docPartBody>
        <w:p w:rsidR="0042523F" w:rsidRDefault="00B971F6" w:rsidP="00B971F6">
          <w:pPr>
            <w:pStyle w:val="B199A433149B489CA49D4FD82143741E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748E5D59B2F649349428FD140569C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1E160-54A3-43CE-BFFE-5C1C70336022}"/>
      </w:docPartPr>
      <w:docPartBody>
        <w:p w:rsidR="006C3F32" w:rsidRDefault="007D33BC" w:rsidP="007D33BC">
          <w:pPr>
            <w:pStyle w:val="748E5D59B2F649349428FD140569CC7E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8F19A12FAE844C8292AE1E1AACF72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5485B-5A5C-4276-8BDA-09BBA9B92980}"/>
      </w:docPartPr>
      <w:docPartBody>
        <w:p w:rsidR="00EE0D9B" w:rsidRDefault="00DF76C3" w:rsidP="00DF76C3">
          <w:pPr>
            <w:pStyle w:val="8F19A12FAE844C8292AE1E1AACF72109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8513CC53E5974A4BAEA4FFABC333C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4BC19-D26D-4865-AD52-93CE47662A47}"/>
      </w:docPartPr>
      <w:docPartBody>
        <w:p w:rsidR="00EE0D9B" w:rsidRDefault="00DF76C3" w:rsidP="00DF76C3">
          <w:pPr>
            <w:pStyle w:val="8513CC53E5974A4BAEA4FFABC333C5F9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1F6"/>
    <w:rsid w:val="0042523F"/>
    <w:rsid w:val="006C3F32"/>
    <w:rsid w:val="007D33BC"/>
    <w:rsid w:val="00A350F3"/>
    <w:rsid w:val="00B971F6"/>
    <w:rsid w:val="00DF76C3"/>
    <w:rsid w:val="00EE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76C3"/>
  </w:style>
  <w:style w:type="paragraph" w:customStyle="1" w:styleId="CD0BA085E06E4E4CB0A7DC97C734861C">
    <w:name w:val="CD0BA085E06E4E4CB0A7DC97C734861C"/>
    <w:rsid w:val="00B971F6"/>
  </w:style>
  <w:style w:type="paragraph" w:customStyle="1" w:styleId="AB3D14225CCD42FD82C8E8C3D32F8AB8">
    <w:name w:val="AB3D14225CCD42FD82C8E8C3D32F8AB8"/>
    <w:rsid w:val="00B971F6"/>
  </w:style>
  <w:style w:type="paragraph" w:customStyle="1" w:styleId="B199A433149B489CA49D4FD82143741E">
    <w:name w:val="B199A433149B489CA49D4FD82143741E"/>
    <w:rsid w:val="00B971F6"/>
  </w:style>
  <w:style w:type="paragraph" w:customStyle="1" w:styleId="748E5D59B2F649349428FD140569CC7E">
    <w:name w:val="748E5D59B2F649349428FD140569CC7E"/>
    <w:rsid w:val="007D33BC"/>
  </w:style>
  <w:style w:type="paragraph" w:customStyle="1" w:styleId="8F19A12FAE844C8292AE1E1AACF72109">
    <w:name w:val="8F19A12FAE844C8292AE1E1AACF72109"/>
    <w:rsid w:val="00DF76C3"/>
  </w:style>
  <w:style w:type="paragraph" w:customStyle="1" w:styleId="8513CC53E5974A4BAEA4FFABC333C5F9">
    <w:name w:val="8513CC53E5974A4BAEA4FFABC333C5F9"/>
    <w:rsid w:val="00DF76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10</TotalTime>
  <Pages>2</Pages>
  <Words>321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When troubleshooting driver problems in Windows XP, one of the first places you may look is Device Manager, which provides detailed information about every piece of installed system hardware</vt:lpstr>
    </vt:vector>
  </TitlesOfParts>
  <Company>Gateway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When troubleshooting driver problems in Windows XP, one of the first places you may look is Device Manager, which provides detailed information about every piece of installed system hardware</dc:title>
  <dc:subject/>
  <dc:creator>William Loring</dc:creator>
  <cp:keywords/>
  <dc:description/>
  <cp:lastModifiedBy>William Loring</cp:lastModifiedBy>
  <cp:revision>51</cp:revision>
  <dcterms:created xsi:type="dcterms:W3CDTF">2017-02-18T20:22:00Z</dcterms:created>
  <dcterms:modified xsi:type="dcterms:W3CDTF">2025-10-07T01:00:00Z</dcterms:modified>
</cp:coreProperties>
</file>