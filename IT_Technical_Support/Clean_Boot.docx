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B52E" w14:textId="56C2912F" w:rsidR="009359D1" w:rsidRDefault="00BE6761" w:rsidP="00CF7CCE">
      <w:pPr>
        <w:pStyle w:val="Heading1"/>
      </w:pPr>
      <w:r>
        <w:t>Clean Boot</w:t>
      </w:r>
    </w:p>
    <w:p w14:paraId="74884CAC" w14:textId="77777777" w:rsidR="0051334D" w:rsidRPr="0051334D" w:rsidRDefault="0051334D" w:rsidP="007C3310">
      <w:r w:rsidRPr="0051334D">
        <w:t>Time required: 15 minutes</w:t>
      </w:r>
    </w:p>
    <w:p w14:paraId="2BF24DB5" w14:textId="77777777" w:rsidR="006F59E6" w:rsidRDefault="006F59E6" w:rsidP="006F59E6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099BEFE6" w14:textId="77777777" w:rsidR="006F59E6" w:rsidRDefault="006F59E6" w:rsidP="006F10F8">
      <w:pPr>
        <w:pStyle w:val="ListParagraph"/>
        <w:numPr>
          <w:ilvl w:val="0"/>
          <w:numId w:val="5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3E4F078C" w14:textId="77777777" w:rsidR="006F59E6" w:rsidRDefault="006F59E6" w:rsidP="006F10F8">
      <w:pPr>
        <w:pStyle w:val="ListParagraph"/>
        <w:numPr>
          <w:ilvl w:val="0"/>
          <w:numId w:val="5"/>
        </w:numPr>
      </w:pPr>
      <w:r>
        <w:t>Click and Drag your mouse around whatever you want to snip.</w:t>
      </w:r>
    </w:p>
    <w:p w14:paraId="78E15A27" w14:textId="77777777" w:rsidR="006F59E6" w:rsidRDefault="006F59E6" w:rsidP="006F10F8">
      <w:pPr>
        <w:pStyle w:val="ListParagraph"/>
        <w:numPr>
          <w:ilvl w:val="0"/>
          <w:numId w:val="5"/>
        </w:numPr>
      </w:pPr>
      <w:r>
        <w:t>Release the mouse button. This places the snip into the Windows Clipboard.</w:t>
      </w:r>
    </w:p>
    <w:p w14:paraId="784C7144" w14:textId="77777777" w:rsidR="006F59E6" w:rsidRDefault="006F59E6" w:rsidP="006F10F8">
      <w:pPr>
        <w:pStyle w:val="ListParagraph"/>
        <w:numPr>
          <w:ilvl w:val="0"/>
          <w:numId w:val="5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27A23B82" w14:textId="77777777" w:rsidR="006F59E6" w:rsidRDefault="006F59E6" w:rsidP="006F59E6">
      <w:pPr>
        <w:pStyle w:val="Heading2"/>
      </w:pPr>
      <w:r>
        <w:t>Lab Description</w:t>
      </w:r>
    </w:p>
    <w:p w14:paraId="15D1C32B" w14:textId="77777777" w:rsidR="00FA5E04" w:rsidRDefault="00FA5E04" w:rsidP="00BE6761">
      <w:r>
        <w:t xml:space="preserve">System Configuration is useful when performing a </w:t>
      </w:r>
      <w:hyperlink r:id="rId7" w:history="1">
        <w:r>
          <w:rPr>
            <w:rStyle w:val="primaryterm"/>
          </w:rPr>
          <w:t>clean boot</w:t>
        </w:r>
      </w:hyperlink>
      <w:r>
        <w:t xml:space="preserve"> of Windows, which starts Windows with a basic set of drivers and startup programs. By reducing the boot to essentials, you can sometimes identify and solve a problem with software conflicts, bad device drivers, or startup processes that cause slow performance.</w:t>
      </w:r>
    </w:p>
    <w:p w14:paraId="2B391367" w14:textId="77777777" w:rsidR="00FA5E04" w:rsidRDefault="00FA5E04" w:rsidP="00BE6761">
      <w:r>
        <w:t>Suppose, for example, you cannot install new software. Here’s how to perform a clean boot to verify other software is not in conflict</w:t>
      </w:r>
      <w:r w:rsidR="00010006">
        <w:t>, or to remove malware</w:t>
      </w:r>
      <w:r>
        <w:t>:</w:t>
      </w:r>
    </w:p>
    <w:p w14:paraId="47AA1489" w14:textId="77777777" w:rsidR="00F3456C" w:rsidRDefault="00F3456C" w:rsidP="006F10F8">
      <w:pPr>
        <w:pStyle w:val="ListParagraph"/>
        <w:numPr>
          <w:ilvl w:val="0"/>
          <w:numId w:val="3"/>
        </w:numPr>
      </w:pPr>
      <w:r>
        <w:t xml:space="preserve">Click </w:t>
      </w:r>
      <w:r w:rsidRPr="001D4DFD">
        <w:rPr>
          <w:b/>
        </w:rPr>
        <w:t>Start</w:t>
      </w:r>
      <w:r>
        <w:t xml:space="preserve">, enter </w:t>
      </w:r>
      <w:r w:rsidRPr="001D4DFD">
        <w:rPr>
          <w:b/>
        </w:rPr>
        <w:t>msconfig.exe</w:t>
      </w:r>
      <w:r>
        <w:t xml:space="preserve"> to run System Configuration.</w:t>
      </w:r>
    </w:p>
    <w:p w14:paraId="79B84E03" w14:textId="77777777" w:rsidR="002B0531" w:rsidRDefault="00FA5E04" w:rsidP="006F10F8">
      <w:pPr>
        <w:pStyle w:val="ListParagraph"/>
        <w:numPr>
          <w:ilvl w:val="0"/>
          <w:numId w:val="3"/>
        </w:numPr>
      </w:pPr>
      <w:r>
        <w:t xml:space="preserve">On the Services tab, check </w:t>
      </w:r>
      <w:r>
        <w:rPr>
          <w:rStyle w:val="Strong"/>
        </w:rPr>
        <w:t>Hide all Microsoft services</w:t>
      </w:r>
      <w:r>
        <w:t xml:space="preserve">. The list now shows only services put there by third-party software. </w:t>
      </w:r>
    </w:p>
    <w:p w14:paraId="192129E3" w14:textId="77777777" w:rsidR="002B0531" w:rsidRDefault="00FA5E04" w:rsidP="006F10F8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rStyle w:val="Strong"/>
        </w:rPr>
        <w:t>Disable all</w:t>
      </w:r>
      <w:r>
        <w:t>.</w:t>
      </w:r>
    </w:p>
    <w:p w14:paraId="62E2957F" w14:textId="2850B8E4" w:rsidR="00135D9D" w:rsidRPr="000E73EC" w:rsidRDefault="00B00007" w:rsidP="006F10F8">
      <w:pPr>
        <w:pStyle w:val="ListParagraph"/>
        <w:numPr>
          <w:ilvl w:val="0"/>
          <w:numId w:val="3"/>
        </w:numPr>
      </w:pPr>
      <w:r w:rsidRPr="00B00007">
        <w:rPr>
          <w:b/>
        </w:rPr>
        <w:t>Insert a screenshot</w:t>
      </w:r>
      <w:r w:rsidR="00D722E1">
        <w:rPr>
          <w:b/>
        </w:rPr>
        <w:t>:</w:t>
      </w:r>
    </w:p>
    <w:sdt>
      <w:sdtPr>
        <w:rPr>
          <w:rStyle w:val="Red"/>
        </w:rPr>
        <w:id w:val="1172533013"/>
        <w:placeholder>
          <w:docPart w:val="CCE9FB63ACB849408EBFC7AA90B33FE5"/>
        </w:placeholder>
        <w:showingPlcHdr/>
      </w:sdtPr>
      <w:sdtEndPr>
        <w:rPr>
          <w:rStyle w:val="Red"/>
        </w:rPr>
      </w:sdtEndPr>
      <w:sdtContent>
        <w:p w14:paraId="298E1F27" w14:textId="77777777" w:rsidR="00081B46" w:rsidRDefault="00081B46" w:rsidP="00081B46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DCD3394" w14:textId="77777777" w:rsidR="00305FA4" w:rsidRDefault="00FA5E04" w:rsidP="006F10F8">
      <w:pPr>
        <w:pStyle w:val="ListParagraph"/>
        <w:numPr>
          <w:ilvl w:val="0"/>
          <w:numId w:val="3"/>
        </w:numPr>
      </w:pPr>
      <w:r>
        <w:t xml:space="preserve">On the Startup tab, click </w:t>
      </w:r>
      <w:r>
        <w:rPr>
          <w:rStyle w:val="Strong"/>
        </w:rPr>
        <w:t>Open Task Manager</w:t>
      </w:r>
      <w:r>
        <w:t>.</w:t>
      </w:r>
      <w:r w:rsidR="00BF25D8">
        <w:t xml:space="preserve"> </w:t>
      </w:r>
      <w:r>
        <w:t>The Task Manager window opens</w:t>
      </w:r>
      <w:r w:rsidR="006A1B7E">
        <w:t xml:space="preserve"> with the </w:t>
      </w:r>
      <w:r w:rsidR="006A1B7E" w:rsidRPr="006A1B7E">
        <w:rPr>
          <w:b/>
        </w:rPr>
        <w:t>Startup</w:t>
      </w:r>
      <w:r w:rsidR="006A1B7E">
        <w:t xml:space="preserve"> Tab</w:t>
      </w:r>
      <w:r w:rsidR="002C2EBF">
        <w:t>.</w:t>
      </w:r>
    </w:p>
    <w:p w14:paraId="1B33CC2F" w14:textId="77777777" w:rsidR="008E382D" w:rsidRDefault="002C2EBF" w:rsidP="006F10F8">
      <w:pPr>
        <w:pStyle w:val="ListParagraph"/>
        <w:numPr>
          <w:ilvl w:val="0"/>
          <w:numId w:val="3"/>
        </w:numPr>
      </w:pPr>
      <w:r>
        <w:t>Select the</w:t>
      </w:r>
      <w:r w:rsidR="00FA5E04">
        <w:t xml:space="preserve"> </w:t>
      </w:r>
      <w:r w:rsidR="00FA5E04" w:rsidRPr="002C2EBF">
        <w:rPr>
          <w:b/>
        </w:rPr>
        <w:t>Startup</w:t>
      </w:r>
      <w:r w:rsidR="00FA5E04">
        <w:t xml:space="preserve"> tab</w:t>
      </w:r>
      <w:r w:rsidR="006A1B7E">
        <w:t>, if it is not selected</w:t>
      </w:r>
      <w:r w:rsidR="00FA5E04">
        <w:t xml:space="preserve">. For each startup item, select it and click </w:t>
      </w:r>
      <w:r w:rsidR="00FA5E04">
        <w:rPr>
          <w:rStyle w:val="Strong"/>
        </w:rPr>
        <w:t>Disable</w:t>
      </w:r>
      <w:r w:rsidR="00FA5E04">
        <w:t>.</w:t>
      </w:r>
    </w:p>
    <w:p w14:paraId="4C4DD1DD" w14:textId="3F898EB0" w:rsidR="00D722E1" w:rsidRPr="00D722E1" w:rsidRDefault="00A46147" w:rsidP="006F10F8">
      <w:pPr>
        <w:pStyle w:val="ListParagraph"/>
        <w:numPr>
          <w:ilvl w:val="0"/>
          <w:numId w:val="3"/>
        </w:numPr>
      </w:pPr>
      <w:r w:rsidRPr="00B00007">
        <w:rPr>
          <w:b/>
        </w:rPr>
        <w:lastRenderedPageBreak/>
        <w:t>Insert a screenshot</w:t>
      </w:r>
      <w:r w:rsidR="00D722E1">
        <w:rPr>
          <w:b/>
        </w:rPr>
        <w:t>:</w:t>
      </w:r>
    </w:p>
    <w:sdt>
      <w:sdtPr>
        <w:rPr>
          <w:rStyle w:val="Red"/>
        </w:rPr>
        <w:id w:val="1732124916"/>
        <w:placeholder>
          <w:docPart w:val="B449C0F0E0D3463086686C292B9458F0"/>
        </w:placeholder>
        <w:showingPlcHdr/>
      </w:sdtPr>
      <w:sdtEndPr>
        <w:rPr>
          <w:rStyle w:val="Red"/>
        </w:rPr>
      </w:sdtEndPr>
      <w:sdtContent>
        <w:p w14:paraId="6078FC0D" w14:textId="77777777" w:rsidR="00081B46" w:rsidRDefault="00081B46" w:rsidP="00081B46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C6A66BA" w14:textId="77777777" w:rsidR="00BF25D8" w:rsidRDefault="00FA5E04" w:rsidP="006F10F8">
      <w:pPr>
        <w:pStyle w:val="ListParagraph"/>
        <w:numPr>
          <w:ilvl w:val="0"/>
          <w:numId w:val="3"/>
        </w:numPr>
      </w:pPr>
      <w:r>
        <w:t>Close the Task Manager window.</w:t>
      </w:r>
    </w:p>
    <w:p w14:paraId="717F1AA8" w14:textId="77777777" w:rsidR="008E382D" w:rsidRDefault="00FA5E04" w:rsidP="006F10F8">
      <w:pPr>
        <w:pStyle w:val="ListParagraph"/>
        <w:numPr>
          <w:ilvl w:val="0"/>
          <w:numId w:val="3"/>
        </w:numPr>
      </w:pPr>
      <w:r>
        <w:t xml:space="preserve">In the System Configuration box, click the </w:t>
      </w:r>
      <w:r>
        <w:rPr>
          <w:rStyle w:val="Strong"/>
        </w:rPr>
        <w:t>General</w:t>
      </w:r>
      <w:r>
        <w:t xml:space="preserve"> tab. Notice that Selective startup is now selected. Click </w:t>
      </w:r>
      <w:r>
        <w:rPr>
          <w:rStyle w:val="Strong"/>
        </w:rPr>
        <w:t>Apply</w:t>
      </w:r>
      <w:r>
        <w:t xml:space="preserve">. </w:t>
      </w:r>
    </w:p>
    <w:p w14:paraId="38F3A58B" w14:textId="342EA0CF" w:rsidR="008D18AE" w:rsidRPr="008D18AE" w:rsidRDefault="00845CD7" w:rsidP="006F10F8">
      <w:pPr>
        <w:pStyle w:val="ListParagraph"/>
        <w:numPr>
          <w:ilvl w:val="0"/>
          <w:numId w:val="3"/>
        </w:numPr>
      </w:pPr>
      <w:r w:rsidRPr="00B00007">
        <w:rPr>
          <w:b/>
        </w:rPr>
        <w:t>Insert a screenshot</w:t>
      </w:r>
      <w:r w:rsidR="008D18AE">
        <w:rPr>
          <w:b/>
        </w:rPr>
        <w:t>:</w:t>
      </w:r>
    </w:p>
    <w:sdt>
      <w:sdtPr>
        <w:rPr>
          <w:rStyle w:val="Red"/>
        </w:rPr>
        <w:id w:val="562070261"/>
        <w:placeholder>
          <w:docPart w:val="D0B5F436B9754E1FB815FFCAC852111A"/>
        </w:placeholder>
        <w:showingPlcHdr/>
      </w:sdtPr>
      <w:sdtEndPr>
        <w:rPr>
          <w:rStyle w:val="Red"/>
        </w:rPr>
      </w:sdtEndPr>
      <w:sdtContent>
        <w:p w14:paraId="76229345" w14:textId="77777777" w:rsidR="00774D41" w:rsidRDefault="00774D41" w:rsidP="00774D41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2778ACBD" w14:textId="77777777" w:rsidR="00FA5E04" w:rsidRDefault="00FA5E04" w:rsidP="006F10F8">
      <w:pPr>
        <w:pStyle w:val="ListParagraph"/>
        <w:numPr>
          <w:ilvl w:val="0"/>
          <w:numId w:val="3"/>
        </w:numPr>
      </w:pPr>
      <w:r>
        <w:t>Close the System Configuration box and restart Windows.</w:t>
      </w:r>
    </w:p>
    <w:p w14:paraId="5B878D13" w14:textId="77777777" w:rsidR="00FA5E04" w:rsidRDefault="00FA5E04" w:rsidP="00BE6761">
      <w:r>
        <w:t>Now you can try again to install the software in a clean boot environment. If the problem is resolved, here’s how to return to a normal Windows startup:</w:t>
      </w:r>
    </w:p>
    <w:p w14:paraId="7A3BF780" w14:textId="77777777" w:rsidR="008E51B8" w:rsidRPr="008D18AE" w:rsidRDefault="00FA5E04" w:rsidP="00F611A9">
      <w:pPr>
        <w:pStyle w:val="ListParagraph"/>
        <w:numPr>
          <w:ilvl w:val="0"/>
          <w:numId w:val="3"/>
        </w:numPr>
      </w:pPr>
      <w:r>
        <w:t xml:space="preserve">Open the System Configuration box. On the General tab, click </w:t>
      </w:r>
      <w:r>
        <w:rPr>
          <w:rStyle w:val="Strong"/>
        </w:rPr>
        <w:t>Normal startup</w:t>
      </w:r>
      <w:r>
        <w:t xml:space="preserve">. On the Services tab, uncheck </w:t>
      </w:r>
      <w:r>
        <w:rPr>
          <w:rStyle w:val="Strong"/>
        </w:rPr>
        <w:t>Hide all Microsoft services</w:t>
      </w:r>
      <w:r>
        <w:t>. Verify that all services are now checked.</w:t>
      </w:r>
      <w:r w:rsidR="008E51B8">
        <w:br/>
      </w:r>
      <w:r w:rsidR="008E51B8" w:rsidRPr="00B00007">
        <w:rPr>
          <w:b/>
        </w:rPr>
        <w:t>Insert a screenshot</w:t>
      </w:r>
      <w:r w:rsidR="008D18AE">
        <w:rPr>
          <w:b/>
        </w:rPr>
        <w:t>:</w:t>
      </w:r>
    </w:p>
    <w:sdt>
      <w:sdtPr>
        <w:rPr>
          <w:rStyle w:val="Red"/>
        </w:rPr>
        <w:id w:val="-477297922"/>
        <w:placeholder>
          <w:docPart w:val="1241ECC109CD494CB314E7D3002903BD"/>
        </w:placeholder>
        <w:showingPlcHdr/>
      </w:sdtPr>
      <w:sdtEndPr>
        <w:rPr>
          <w:rStyle w:val="Red"/>
        </w:rPr>
      </w:sdtEndPr>
      <w:sdtContent>
        <w:p w14:paraId="6992F564" w14:textId="77777777" w:rsidR="00774D41" w:rsidRDefault="00774D41" w:rsidP="00774D41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5DCDBF6" w14:textId="77777777" w:rsidR="008D18AE" w:rsidRDefault="00FA5E04" w:rsidP="00F611A9">
      <w:pPr>
        <w:pStyle w:val="ListParagraph"/>
        <w:numPr>
          <w:ilvl w:val="0"/>
          <w:numId w:val="3"/>
        </w:numPr>
      </w:pPr>
      <w:r>
        <w:t xml:space="preserve">On the Startup tab, click </w:t>
      </w:r>
      <w:r>
        <w:rPr>
          <w:rStyle w:val="Strong"/>
        </w:rPr>
        <w:t>Open Task Manager</w:t>
      </w:r>
      <w:r>
        <w:t>. In the Task Manager window, select each startup item and enable it.</w:t>
      </w:r>
      <w:r w:rsidR="004E27C8">
        <w:br/>
      </w:r>
      <w:r w:rsidR="004E27C8" w:rsidRPr="00B00007">
        <w:rPr>
          <w:b/>
        </w:rPr>
        <w:t>Insert a screenshot</w:t>
      </w:r>
      <w:r w:rsidR="008D18AE">
        <w:rPr>
          <w:b/>
        </w:rPr>
        <w:t>:</w:t>
      </w:r>
    </w:p>
    <w:sdt>
      <w:sdtPr>
        <w:rPr>
          <w:rStyle w:val="Red"/>
        </w:rPr>
        <w:id w:val="878362399"/>
        <w:placeholder>
          <w:docPart w:val="332551B5BB20413C95BAF117111E4CD5"/>
        </w:placeholder>
        <w:showingPlcHdr/>
      </w:sdtPr>
      <w:sdtEndPr>
        <w:rPr>
          <w:rStyle w:val="Red"/>
        </w:rPr>
      </w:sdtEndPr>
      <w:sdtContent>
        <w:p w14:paraId="44EF5604" w14:textId="77777777" w:rsidR="00774D41" w:rsidRDefault="00774D41" w:rsidP="00774D41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2CC3B5A4" w14:textId="77777777" w:rsidR="00FA5E04" w:rsidRDefault="00FA5E04" w:rsidP="00F611A9">
      <w:pPr>
        <w:pStyle w:val="ListParagraph"/>
        <w:numPr>
          <w:ilvl w:val="0"/>
          <w:numId w:val="3"/>
        </w:numPr>
      </w:pPr>
      <w:r>
        <w:t>Close all windows.</w:t>
      </w:r>
    </w:p>
    <w:p w14:paraId="6B1C146A" w14:textId="77777777" w:rsidR="00464240" w:rsidRDefault="00FA5E04" w:rsidP="00BE6761">
      <w:bookmarkStart w:id="0" w:name="PageEnd_508"/>
      <w:bookmarkEnd w:id="0"/>
      <w:r>
        <w:t>The Tools tab in the System Configuration box gives you quick access to other Windows tools you might need during a troubleshooting session</w:t>
      </w:r>
      <w:r w:rsidR="00272E1B">
        <w:t>.</w:t>
      </w:r>
    </w:p>
    <w:p w14:paraId="213A70D8" w14:textId="33D1FA21" w:rsidR="004B3CB5" w:rsidRDefault="004B3CB5" w:rsidP="004B3CB5">
      <w:pPr>
        <w:pStyle w:val="Heading2"/>
      </w:pPr>
      <w:r>
        <w:t>Assignment Submission</w:t>
      </w:r>
    </w:p>
    <w:p w14:paraId="2F481D6C" w14:textId="45066416" w:rsidR="008F1688" w:rsidRPr="00803285" w:rsidRDefault="008F1688" w:rsidP="00BE6761">
      <w:r>
        <w:t>Please attach this completed document to the assignment in Blackboard.</w:t>
      </w:r>
    </w:p>
    <w:sectPr w:rsidR="008F1688" w:rsidRPr="00803285" w:rsidSect="006F10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EB63F" w14:textId="77777777" w:rsidR="00900A98" w:rsidRDefault="00900A98" w:rsidP="00900A98">
      <w:pPr>
        <w:spacing w:before="0" w:after="0" w:line="240" w:lineRule="auto"/>
      </w:pPr>
      <w:r>
        <w:separator/>
      </w:r>
    </w:p>
  </w:endnote>
  <w:endnote w:type="continuationSeparator" w:id="0">
    <w:p w14:paraId="2C8C30C4" w14:textId="77777777" w:rsidR="00900A98" w:rsidRDefault="00900A98" w:rsidP="00900A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E97BE" w14:textId="77777777" w:rsidR="008F1688" w:rsidRDefault="008F16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1BC14" w14:textId="7B7E09B0" w:rsidR="00900A98" w:rsidRDefault="008F1688" w:rsidP="00900A98">
    <w:pPr>
      <w:pStyle w:val="Footer"/>
      <w:tabs>
        <w:tab w:val="center" w:pos="5040"/>
        <w:tab w:val="right" w:pos="10080"/>
      </w:tabs>
    </w:pPr>
    <w:r>
      <w:t>Clean Boot</w:t>
    </w:r>
    <w:r w:rsidR="00900A98">
      <w:tab/>
      <w:t xml:space="preserve">Page </w:t>
    </w:r>
    <w:r w:rsidR="00900A98">
      <w:fldChar w:fldCharType="begin"/>
    </w:r>
    <w:r w:rsidR="00900A98">
      <w:instrText xml:space="preserve"> PAGE </w:instrText>
    </w:r>
    <w:r w:rsidR="00900A98">
      <w:fldChar w:fldCharType="separate"/>
    </w:r>
    <w:r w:rsidR="00B96CD2">
      <w:rPr>
        <w:noProof/>
      </w:rPr>
      <w:t>2</w:t>
    </w:r>
    <w:r w:rsidR="00900A98">
      <w:fldChar w:fldCharType="end"/>
    </w:r>
    <w:r w:rsidR="00900A98">
      <w:t xml:space="preserve"> of </w:t>
    </w:r>
    <w:r w:rsidR="00FE5F32">
      <w:fldChar w:fldCharType="begin"/>
    </w:r>
    <w:r w:rsidR="00FE5F32">
      <w:instrText xml:space="preserve"> NUMPAGES </w:instrText>
    </w:r>
    <w:r w:rsidR="00FE5F32">
      <w:fldChar w:fldCharType="separate"/>
    </w:r>
    <w:r w:rsidR="00B96CD2">
      <w:rPr>
        <w:noProof/>
      </w:rPr>
      <w:t>2</w:t>
    </w:r>
    <w:r w:rsidR="00FE5F32">
      <w:rPr>
        <w:noProof/>
      </w:rPr>
      <w:fldChar w:fldCharType="end"/>
    </w:r>
    <w:r w:rsidR="00900A98">
      <w:tab/>
      <w:t xml:space="preserve">Revised: </w:t>
    </w:r>
    <w:r w:rsidR="00264AA1">
      <w:t>0</w:t>
    </w:r>
    <w:r w:rsidR="007A3EFB">
      <w:t>6/13</w:t>
    </w:r>
    <w:r w:rsidR="005F7867">
      <w:t>/20</w:t>
    </w:r>
    <w:r w:rsidR="00264AA1">
      <w:t>2</w:t>
    </w:r>
    <w:r w:rsidR="007A3EFB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4702" w14:textId="77777777" w:rsidR="008F1688" w:rsidRDefault="008F1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D75E6" w14:textId="77777777" w:rsidR="00900A98" w:rsidRDefault="00900A98" w:rsidP="00900A98">
      <w:pPr>
        <w:spacing w:before="0" w:after="0" w:line="240" w:lineRule="auto"/>
      </w:pPr>
      <w:r>
        <w:separator/>
      </w:r>
    </w:p>
  </w:footnote>
  <w:footnote w:type="continuationSeparator" w:id="0">
    <w:p w14:paraId="6625BE0D" w14:textId="77777777" w:rsidR="00900A98" w:rsidRDefault="00900A98" w:rsidP="00900A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A6B4" w14:textId="77777777" w:rsidR="008F1688" w:rsidRDefault="008F1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34EEA" w14:textId="77777777" w:rsidR="008F1688" w:rsidRDefault="008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7F48" w14:textId="77777777" w:rsidR="008F1688" w:rsidRDefault="008F1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85D55AB"/>
    <w:multiLevelType w:val="hybridMultilevel"/>
    <w:tmpl w:val="A85C55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2D91F19"/>
    <w:multiLevelType w:val="hybridMultilevel"/>
    <w:tmpl w:val="27229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91850462">
    <w:abstractNumId w:val="24"/>
  </w:num>
  <w:num w:numId="2" w16cid:durableId="2106267817">
    <w:abstractNumId w:val="22"/>
  </w:num>
  <w:num w:numId="3" w16cid:durableId="401677653">
    <w:abstractNumId w:val="27"/>
  </w:num>
  <w:num w:numId="4" w16cid:durableId="1988624618">
    <w:abstractNumId w:val="20"/>
  </w:num>
  <w:num w:numId="5" w16cid:durableId="1966347707">
    <w:abstractNumId w:val="1"/>
  </w:num>
  <w:num w:numId="6" w16cid:durableId="1512793388">
    <w:abstractNumId w:val="18"/>
  </w:num>
  <w:num w:numId="7" w16cid:durableId="1906064314">
    <w:abstractNumId w:val="43"/>
  </w:num>
  <w:num w:numId="8" w16cid:durableId="347604564">
    <w:abstractNumId w:val="12"/>
  </w:num>
  <w:num w:numId="9" w16cid:durableId="399452115">
    <w:abstractNumId w:val="38"/>
  </w:num>
  <w:num w:numId="10" w16cid:durableId="1080252602">
    <w:abstractNumId w:val="13"/>
  </w:num>
  <w:num w:numId="11" w16cid:durableId="1736513370">
    <w:abstractNumId w:val="25"/>
  </w:num>
  <w:num w:numId="12" w16cid:durableId="1802528630">
    <w:abstractNumId w:val="11"/>
  </w:num>
  <w:num w:numId="13" w16cid:durableId="1990088220">
    <w:abstractNumId w:val="10"/>
  </w:num>
  <w:num w:numId="14" w16cid:durableId="682900139">
    <w:abstractNumId w:val="32"/>
  </w:num>
  <w:num w:numId="15" w16cid:durableId="381557257">
    <w:abstractNumId w:val="0"/>
  </w:num>
  <w:num w:numId="16" w16cid:durableId="650714258">
    <w:abstractNumId w:val="33"/>
  </w:num>
  <w:num w:numId="17" w16cid:durableId="1177039150">
    <w:abstractNumId w:val="36"/>
  </w:num>
  <w:num w:numId="18" w16cid:durableId="542788447">
    <w:abstractNumId w:val="30"/>
  </w:num>
  <w:num w:numId="19" w16cid:durableId="1090007417">
    <w:abstractNumId w:val="26"/>
  </w:num>
  <w:num w:numId="20" w16cid:durableId="1342274896">
    <w:abstractNumId w:val="42"/>
  </w:num>
  <w:num w:numId="21" w16cid:durableId="1302155196">
    <w:abstractNumId w:val="15"/>
  </w:num>
  <w:num w:numId="22" w16cid:durableId="58482352">
    <w:abstractNumId w:val="17"/>
  </w:num>
  <w:num w:numId="23" w16cid:durableId="1592854897">
    <w:abstractNumId w:val="5"/>
  </w:num>
  <w:num w:numId="24" w16cid:durableId="1725567968">
    <w:abstractNumId w:val="16"/>
  </w:num>
  <w:num w:numId="25" w16cid:durableId="599680567">
    <w:abstractNumId w:val="35"/>
  </w:num>
  <w:num w:numId="26" w16cid:durableId="428503332">
    <w:abstractNumId w:val="39"/>
  </w:num>
  <w:num w:numId="27" w16cid:durableId="1625774279">
    <w:abstractNumId w:val="8"/>
  </w:num>
  <w:num w:numId="28" w16cid:durableId="915434827">
    <w:abstractNumId w:val="41"/>
  </w:num>
  <w:num w:numId="29" w16cid:durableId="906261121">
    <w:abstractNumId w:val="6"/>
  </w:num>
  <w:num w:numId="30" w16cid:durableId="1769231087">
    <w:abstractNumId w:val="40"/>
  </w:num>
  <w:num w:numId="31" w16cid:durableId="2046253324">
    <w:abstractNumId w:val="23"/>
  </w:num>
  <w:num w:numId="32" w16cid:durableId="1650818730">
    <w:abstractNumId w:val="14"/>
  </w:num>
  <w:num w:numId="33" w16cid:durableId="17121643">
    <w:abstractNumId w:val="7"/>
  </w:num>
  <w:num w:numId="34" w16cid:durableId="1978755256">
    <w:abstractNumId w:val="21"/>
  </w:num>
  <w:num w:numId="35" w16cid:durableId="2024284407">
    <w:abstractNumId w:val="31"/>
  </w:num>
  <w:num w:numId="36" w16cid:durableId="2059359298">
    <w:abstractNumId w:val="2"/>
  </w:num>
  <w:num w:numId="37" w16cid:durableId="1359086316">
    <w:abstractNumId w:val="37"/>
  </w:num>
  <w:num w:numId="38" w16cid:durableId="1281690076">
    <w:abstractNumId w:val="19"/>
  </w:num>
  <w:num w:numId="39" w16cid:durableId="428551538">
    <w:abstractNumId w:val="9"/>
  </w:num>
  <w:num w:numId="40" w16cid:durableId="1470392626">
    <w:abstractNumId w:val="29"/>
  </w:num>
  <w:num w:numId="41" w16cid:durableId="548107223">
    <w:abstractNumId w:val="3"/>
  </w:num>
  <w:num w:numId="42" w16cid:durableId="291136367">
    <w:abstractNumId w:val="28"/>
  </w:num>
  <w:num w:numId="43" w16cid:durableId="413016930">
    <w:abstractNumId w:val="34"/>
  </w:num>
  <w:num w:numId="44" w16cid:durableId="114087961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S0MLQ0NTS3sDQyMDJU0lEKTi0uzszPAykwrAUAxR0c9iwAAAA="/>
  </w:docVars>
  <w:rsids>
    <w:rsidRoot w:val="00911152"/>
    <w:rsid w:val="0000013C"/>
    <w:rsid w:val="00005263"/>
    <w:rsid w:val="00010006"/>
    <w:rsid w:val="00027149"/>
    <w:rsid w:val="00030D0C"/>
    <w:rsid w:val="00070BC1"/>
    <w:rsid w:val="00081B46"/>
    <w:rsid w:val="000A1D39"/>
    <w:rsid w:val="000A5909"/>
    <w:rsid w:val="000E73EC"/>
    <w:rsid w:val="000E7E26"/>
    <w:rsid w:val="00135D9D"/>
    <w:rsid w:val="001727C2"/>
    <w:rsid w:val="0017457E"/>
    <w:rsid w:val="00175A09"/>
    <w:rsid w:val="00195DDB"/>
    <w:rsid w:val="00197CFA"/>
    <w:rsid w:val="001D4DFD"/>
    <w:rsid w:val="001F1121"/>
    <w:rsid w:val="00202ED6"/>
    <w:rsid w:val="002616E2"/>
    <w:rsid w:val="00264AA1"/>
    <w:rsid w:val="00272E1B"/>
    <w:rsid w:val="0027696D"/>
    <w:rsid w:val="00282A0B"/>
    <w:rsid w:val="0028587C"/>
    <w:rsid w:val="002A2A20"/>
    <w:rsid w:val="002B0531"/>
    <w:rsid w:val="002B1E3C"/>
    <w:rsid w:val="002B691A"/>
    <w:rsid w:val="002C2EBF"/>
    <w:rsid w:val="002D46F0"/>
    <w:rsid w:val="002F07E8"/>
    <w:rsid w:val="00305FA4"/>
    <w:rsid w:val="00310882"/>
    <w:rsid w:val="00311876"/>
    <w:rsid w:val="003168F8"/>
    <w:rsid w:val="00323372"/>
    <w:rsid w:val="00346066"/>
    <w:rsid w:val="00352563"/>
    <w:rsid w:val="00383D2E"/>
    <w:rsid w:val="003C23F5"/>
    <w:rsid w:val="003E277F"/>
    <w:rsid w:val="003E3C01"/>
    <w:rsid w:val="003E3F1D"/>
    <w:rsid w:val="004229F2"/>
    <w:rsid w:val="0042511F"/>
    <w:rsid w:val="004373B0"/>
    <w:rsid w:val="00440049"/>
    <w:rsid w:val="00464240"/>
    <w:rsid w:val="004669A7"/>
    <w:rsid w:val="004905BC"/>
    <w:rsid w:val="00490907"/>
    <w:rsid w:val="00496628"/>
    <w:rsid w:val="004B3CB5"/>
    <w:rsid w:val="004D2FAB"/>
    <w:rsid w:val="004E27C8"/>
    <w:rsid w:val="00505890"/>
    <w:rsid w:val="0051334D"/>
    <w:rsid w:val="005158E8"/>
    <w:rsid w:val="00535472"/>
    <w:rsid w:val="005510FB"/>
    <w:rsid w:val="00561C63"/>
    <w:rsid w:val="005D04E3"/>
    <w:rsid w:val="005D1C1B"/>
    <w:rsid w:val="005D77AD"/>
    <w:rsid w:val="005F0B30"/>
    <w:rsid w:val="005F7867"/>
    <w:rsid w:val="00600036"/>
    <w:rsid w:val="0063695E"/>
    <w:rsid w:val="00661BCC"/>
    <w:rsid w:val="00667269"/>
    <w:rsid w:val="00680ADA"/>
    <w:rsid w:val="00692780"/>
    <w:rsid w:val="006A1B7E"/>
    <w:rsid w:val="006B0FEA"/>
    <w:rsid w:val="006C0D7C"/>
    <w:rsid w:val="006C75D4"/>
    <w:rsid w:val="006E2737"/>
    <w:rsid w:val="006F10F8"/>
    <w:rsid w:val="006F59E6"/>
    <w:rsid w:val="007722BF"/>
    <w:rsid w:val="00774D41"/>
    <w:rsid w:val="00775A15"/>
    <w:rsid w:val="00782EF4"/>
    <w:rsid w:val="007866D6"/>
    <w:rsid w:val="007A2E90"/>
    <w:rsid w:val="007A3EFB"/>
    <w:rsid w:val="007A55AA"/>
    <w:rsid w:val="007B1761"/>
    <w:rsid w:val="007B6C30"/>
    <w:rsid w:val="007C3310"/>
    <w:rsid w:val="007E4845"/>
    <w:rsid w:val="007F6A2B"/>
    <w:rsid w:val="00803285"/>
    <w:rsid w:val="00814377"/>
    <w:rsid w:val="00816ADD"/>
    <w:rsid w:val="00833212"/>
    <w:rsid w:val="00844860"/>
    <w:rsid w:val="00845CD7"/>
    <w:rsid w:val="00860D4E"/>
    <w:rsid w:val="0089250C"/>
    <w:rsid w:val="00896F3F"/>
    <w:rsid w:val="008B6985"/>
    <w:rsid w:val="008D18AE"/>
    <w:rsid w:val="008E382D"/>
    <w:rsid w:val="008E51B8"/>
    <w:rsid w:val="008F1688"/>
    <w:rsid w:val="00900A98"/>
    <w:rsid w:val="00911152"/>
    <w:rsid w:val="009359D1"/>
    <w:rsid w:val="00940B4F"/>
    <w:rsid w:val="00972191"/>
    <w:rsid w:val="00981D53"/>
    <w:rsid w:val="009A6FE6"/>
    <w:rsid w:val="009B4C51"/>
    <w:rsid w:val="009C6DAE"/>
    <w:rsid w:val="009D4704"/>
    <w:rsid w:val="009F7A8A"/>
    <w:rsid w:val="00A00CFB"/>
    <w:rsid w:val="00A332DD"/>
    <w:rsid w:val="00A46147"/>
    <w:rsid w:val="00A71F0C"/>
    <w:rsid w:val="00A75BC8"/>
    <w:rsid w:val="00A930DF"/>
    <w:rsid w:val="00AA1859"/>
    <w:rsid w:val="00AA6E2C"/>
    <w:rsid w:val="00AB148C"/>
    <w:rsid w:val="00AD0626"/>
    <w:rsid w:val="00AD48C3"/>
    <w:rsid w:val="00B00007"/>
    <w:rsid w:val="00B21674"/>
    <w:rsid w:val="00B31CE8"/>
    <w:rsid w:val="00B40350"/>
    <w:rsid w:val="00B53A5D"/>
    <w:rsid w:val="00B73071"/>
    <w:rsid w:val="00B96CD2"/>
    <w:rsid w:val="00BE6761"/>
    <w:rsid w:val="00BF25D8"/>
    <w:rsid w:val="00BF6866"/>
    <w:rsid w:val="00C231CC"/>
    <w:rsid w:val="00C43560"/>
    <w:rsid w:val="00C645C1"/>
    <w:rsid w:val="00C6586A"/>
    <w:rsid w:val="00C85836"/>
    <w:rsid w:val="00CA6B6F"/>
    <w:rsid w:val="00CF7CCE"/>
    <w:rsid w:val="00D16EC1"/>
    <w:rsid w:val="00D227CE"/>
    <w:rsid w:val="00D329E5"/>
    <w:rsid w:val="00D36F34"/>
    <w:rsid w:val="00D42F79"/>
    <w:rsid w:val="00D45EDB"/>
    <w:rsid w:val="00D722E1"/>
    <w:rsid w:val="00D869BB"/>
    <w:rsid w:val="00DF6939"/>
    <w:rsid w:val="00E347C4"/>
    <w:rsid w:val="00E55BDC"/>
    <w:rsid w:val="00E67D8E"/>
    <w:rsid w:val="00E73A37"/>
    <w:rsid w:val="00E961E8"/>
    <w:rsid w:val="00EA07B8"/>
    <w:rsid w:val="00ED4A69"/>
    <w:rsid w:val="00EE2B23"/>
    <w:rsid w:val="00F3420F"/>
    <w:rsid w:val="00F3456C"/>
    <w:rsid w:val="00F47C54"/>
    <w:rsid w:val="00F611A9"/>
    <w:rsid w:val="00F644D0"/>
    <w:rsid w:val="00FA5E04"/>
    <w:rsid w:val="00FD35F2"/>
    <w:rsid w:val="00FE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35D77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semiHidden="1" w:qFormat="1"/>
    <w:lsdException w:name="Normal (Web)" w:uiPriority="99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5FA4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305FA4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305FA4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305FA4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305FA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05FA4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FA4"/>
    <w:pPr>
      <w:ind w:left="720"/>
    </w:pPr>
  </w:style>
  <w:style w:type="character" w:styleId="FollowedHyperlink">
    <w:name w:val="FollowedHyperlink"/>
    <w:rsid w:val="00305FA4"/>
    <w:rPr>
      <w:color w:val="800080"/>
      <w:u w:val="single"/>
    </w:rPr>
  </w:style>
  <w:style w:type="paragraph" w:styleId="Footer">
    <w:name w:val="footer"/>
    <w:basedOn w:val="Normal"/>
    <w:link w:val="FooterChar"/>
    <w:rsid w:val="00305FA4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305FA4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305FA4"/>
    <w:rPr>
      <w:color w:val="0000FF"/>
      <w:u w:val="single"/>
    </w:rPr>
  </w:style>
  <w:style w:type="paragraph" w:customStyle="1" w:styleId="NumberedHeading2">
    <w:name w:val="Numbered Heading 2"/>
    <w:basedOn w:val="Normal"/>
    <w:rsid w:val="00305FA4"/>
    <w:pPr>
      <w:numPr>
        <w:numId w:val="1"/>
      </w:numPr>
    </w:pPr>
  </w:style>
  <w:style w:type="paragraph" w:customStyle="1" w:styleId="Outlinenumbering">
    <w:name w:val="Outline numbering"/>
    <w:basedOn w:val="Normal"/>
    <w:rsid w:val="00305FA4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305FA4"/>
  </w:style>
  <w:style w:type="character" w:customStyle="1" w:styleId="label">
    <w:name w:val="label"/>
    <w:basedOn w:val="DefaultParagraphFont"/>
    <w:rsid w:val="00803285"/>
  </w:style>
  <w:style w:type="character" w:customStyle="1" w:styleId="manuallabel">
    <w:name w:val="manuallabel"/>
    <w:basedOn w:val="DefaultParagraphFont"/>
    <w:rsid w:val="00803285"/>
  </w:style>
  <w:style w:type="paragraph" w:styleId="NormalWeb">
    <w:name w:val="Normal (Web)"/>
    <w:basedOn w:val="Normal"/>
    <w:uiPriority w:val="99"/>
    <w:unhideWhenUsed/>
    <w:rsid w:val="0080328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03285"/>
    <w:rPr>
      <w:b/>
      <w:bCs/>
    </w:rPr>
  </w:style>
  <w:style w:type="character" w:customStyle="1" w:styleId="primaryterm">
    <w:name w:val="primaryterm"/>
    <w:basedOn w:val="DefaultParagraphFont"/>
    <w:rsid w:val="00FA5E04"/>
  </w:style>
  <w:style w:type="character" w:customStyle="1" w:styleId="ordinal">
    <w:name w:val="ordinal"/>
    <w:basedOn w:val="DefaultParagraphFont"/>
    <w:rsid w:val="00FA5E04"/>
  </w:style>
  <w:style w:type="character" w:customStyle="1" w:styleId="medialabeltext">
    <w:name w:val="medialabeltext"/>
    <w:basedOn w:val="DefaultParagraphFont"/>
    <w:rsid w:val="00FA5E04"/>
  </w:style>
  <w:style w:type="character" w:customStyle="1" w:styleId="mediafigurenumber">
    <w:name w:val="mediafigurenumber"/>
    <w:basedOn w:val="DefaultParagraphFont"/>
    <w:rsid w:val="00FA5E04"/>
  </w:style>
  <w:style w:type="character" w:styleId="PlaceholderText">
    <w:name w:val="Placeholder Text"/>
    <w:basedOn w:val="DefaultParagraphFont"/>
    <w:uiPriority w:val="99"/>
    <w:semiHidden/>
    <w:rsid w:val="00081B46"/>
    <w:rPr>
      <w:color w:val="808080"/>
    </w:rPr>
  </w:style>
  <w:style w:type="character" w:customStyle="1" w:styleId="Red">
    <w:name w:val="Red"/>
    <w:basedOn w:val="DefaultParagraphFont"/>
    <w:uiPriority w:val="1"/>
    <w:rsid w:val="00081B46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305FA4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305FA4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305FA4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05FA4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305FA4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7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92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40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82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javascript:/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9FB63ACB849408EBFC7AA90B33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31FE0-DD88-4DF1-B1BB-B21E1200D8F3}"/>
      </w:docPartPr>
      <w:docPartBody>
        <w:p w:rsidR="00EA3B42" w:rsidRDefault="00110BD1" w:rsidP="00110BD1">
          <w:pPr>
            <w:pStyle w:val="CCE9FB63ACB849408EBFC7AA90B33FE5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B449C0F0E0D3463086686C292B945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03EE1-9AD1-4B0F-95EB-72240879CD39}"/>
      </w:docPartPr>
      <w:docPartBody>
        <w:p w:rsidR="00EA3B42" w:rsidRDefault="00110BD1" w:rsidP="00110BD1">
          <w:pPr>
            <w:pStyle w:val="B449C0F0E0D3463086686C292B9458F0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D0B5F436B9754E1FB815FFCAC8521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0823-BEA0-473A-9ECE-DDF6782F159D}"/>
      </w:docPartPr>
      <w:docPartBody>
        <w:p w:rsidR="00EA3B42" w:rsidRDefault="00110BD1" w:rsidP="00110BD1">
          <w:pPr>
            <w:pStyle w:val="D0B5F436B9754E1FB815FFCAC852111A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1241ECC109CD494CB314E7D300290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61FFB-9DD9-4504-ACDF-A4AC0C2C6114}"/>
      </w:docPartPr>
      <w:docPartBody>
        <w:p w:rsidR="00EA3B42" w:rsidRDefault="00110BD1" w:rsidP="00110BD1">
          <w:pPr>
            <w:pStyle w:val="1241ECC109CD494CB314E7D3002903BD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332551B5BB20413C95BAF117111E4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C5DB2-3910-4A00-86CA-4A357635D349}"/>
      </w:docPartPr>
      <w:docPartBody>
        <w:p w:rsidR="00EA3B42" w:rsidRDefault="00110BD1" w:rsidP="00110BD1">
          <w:pPr>
            <w:pStyle w:val="332551B5BB20413C95BAF117111E4CD5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D1"/>
    <w:rsid w:val="00110BD1"/>
    <w:rsid w:val="00EA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BD1"/>
  </w:style>
  <w:style w:type="paragraph" w:customStyle="1" w:styleId="CCE9FB63ACB849408EBFC7AA90B33FE5">
    <w:name w:val="CCE9FB63ACB849408EBFC7AA90B33FE5"/>
    <w:rsid w:val="00110BD1"/>
  </w:style>
  <w:style w:type="paragraph" w:customStyle="1" w:styleId="B449C0F0E0D3463086686C292B9458F0">
    <w:name w:val="B449C0F0E0D3463086686C292B9458F0"/>
    <w:rsid w:val="00110BD1"/>
  </w:style>
  <w:style w:type="paragraph" w:customStyle="1" w:styleId="D0B5F436B9754E1FB815FFCAC852111A">
    <w:name w:val="D0B5F436B9754E1FB815FFCAC852111A"/>
    <w:rsid w:val="00110BD1"/>
  </w:style>
  <w:style w:type="paragraph" w:customStyle="1" w:styleId="1241ECC109CD494CB314E7D3002903BD">
    <w:name w:val="1241ECC109CD494CB314E7D3002903BD"/>
    <w:rsid w:val="00110BD1"/>
  </w:style>
  <w:style w:type="paragraph" w:customStyle="1" w:styleId="332551B5BB20413C95BAF117111E4CD5">
    <w:name w:val="332551B5BB20413C95BAF117111E4CD5"/>
    <w:rsid w:val="00110B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13</TotalTime>
  <Pages>2</Pages>
  <Words>473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43</cp:revision>
  <dcterms:created xsi:type="dcterms:W3CDTF">2017-02-27T16:45:00Z</dcterms:created>
  <dcterms:modified xsi:type="dcterms:W3CDTF">2023-06-14T00:37:00Z</dcterms:modified>
</cp:coreProperties>
</file>