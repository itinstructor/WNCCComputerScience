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5823" w14:textId="77777777" w:rsidR="009359D1" w:rsidRDefault="0042511F" w:rsidP="00CF7CCE">
      <w:pPr>
        <w:pStyle w:val="Heading1"/>
      </w:pPr>
      <w:r>
        <w:t>Identify the Hardware on Your PC</w:t>
      </w:r>
      <w:r w:rsidR="00E26BF9">
        <w:t xml:space="preserve"> with Software</w:t>
      </w:r>
    </w:p>
    <w:p w14:paraId="153D2EAE" w14:textId="77777777" w:rsidR="007627BC" w:rsidRPr="007627BC" w:rsidRDefault="007627BC" w:rsidP="00C14394">
      <w:r w:rsidRPr="007627BC">
        <w:t xml:space="preserve">Time required: </w:t>
      </w:r>
      <w:r w:rsidR="003A2F1B">
        <w:t>30</w:t>
      </w:r>
      <w:r w:rsidRPr="007627BC">
        <w:t xml:space="preserve"> minutes</w:t>
      </w:r>
    </w:p>
    <w:p w14:paraId="67347557" w14:textId="77777777" w:rsidR="003D0BBF" w:rsidRDefault="003D0BBF" w:rsidP="003D0BBF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62868A48" w14:textId="77777777" w:rsidR="003D0BBF" w:rsidRDefault="003D0BBF" w:rsidP="001D40A4">
      <w:pPr>
        <w:pStyle w:val="ListParagraph"/>
        <w:numPr>
          <w:ilvl w:val="0"/>
          <w:numId w:val="8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5E73D9C6" w14:textId="77777777" w:rsidR="003D0BBF" w:rsidRDefault="003D0BBF" w:rsidP="001D40A4">
      <w:pPr>
        <w:pStyle w:val="ListParagraph"/>
        <w:numPr>
          <w:ilvl w:val="0"/>
          <w:numId w:val="8"/>
        </w:numPr>
      </w:pPr>
      <w:r>
        <w:t>Click and Drag your mouse around whatever you want to snip.</w:t>
      </w:r>
    </w:p>
    <w:p w14:paraId="1D76772B" w14:textId="77777777" w:rsidR="003D0BBF" w:rsidRDefault="003D0BBF" w:rsidP="001D40A4">
      <w:pPr>
        <w:pStyle w:val="ListParagraph"/>
        <w:numPr>
          <w:ilvl w:val="0"/>
          <w:numId w:val="8"/>
        </w:numPr>
      </w:pPr>
      <w:r>
        <w:t>Release the mouse button. This places the snip into the Windows Clipboard.</w:t>
      </w:r>
    </w:p>
    <w:p w14:paraId="64C67839" w14:textId="77777777" w:rsidR="003D0BBF" w:rsidRDefault="003D0BBF" w:rsidP="001D40A4">
      <w:pPr>
        <w:pStyle w:val="ListParagraph"/>
        <w:numPr>
          <w:ilvl w:val="0"/>
          <w:numId w:val="8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6297CB70" w14:textId="2913296D" w:rsidR="001D40A4" w:rsidRDefault="001D40A4" w:rsidP="001D40A4">
      <w:r w:rsidRPr="001D40A4">
        <w:rPr>
          <w:b/>
          <w:bCs/>
        </w:rPr>
        <w:t>NOTE:</w:t>
      </w:r>
      <w:r>
        <w:t xml:space="preserve"> This lab must be done on a physical machine.</w:t>
      </w:r>
      <w:r w:rsidR="00AB2B1D">
        <w:t xml:space="preserve"> In class students can use the computer on the table in the back of the room.</w:t>
      </w:r>
    </w:p>
    <w:p w14:paraId="2CFF071D" w14:textId="1795A2EB" w:rsidR="001627D8" w:rsidRDefault="001627D8" w:rsidP="001D40A4">
      <w:pPr>
        <w:pStyle w:val="Heading1"/>
      </w:pPr>
      <w:r>
        <w:t>CPU-Z</w:t>
      </w:r>
    </w:p>
    <w:p w14:paraId="4EC0A64C" w14:textId="77777777" w:rsidR="007C3310" w:rsidRPr="007C3310" w:rsidRDefault="007C3310" w:rsidP="007C3310">
      <w:r>
        <w:t>Paste the screenshots and answer the following questions.</w:t>
      </w:r>
    </w:p>
    <w:p w14:paraId="4FB88561" w14:textId="73D5AA62" w:rsidR="0042511F" w:rsidRDefault="0042511F" w:rsidP="001379C2">
      <w:pPr>
        <w:pStyle w:val="ListParagraph"/>
        <w:numPr>
          <w:ilvl w:val="0"/>
          <w:numId w:val="9"/>
        </w:numPr>
      </w:pPr>
      <w:r>
        <w:t xml:space="preserve">Go to </w:t>
      </w:r>
      <w:hyperlink r:id="rId7" w:history="1">
        <w:r w:rsidRPr="00F36D93">
          <w:rPr>
            <w:rStyle w:val="Hyperlink"/>
          </w:rPr>
          <w:t>www.cpuid.com</w:t>
        </w:r>
      </w:hyperlink>
      <w:r w:rsidR="0011019D">
        <w:br/>
      </w:r>
      <w:r w:rsidR="0006795F" w:rsidRPr="001379C2">
        <w:rPr>
          <w:b/>
          <w:bCs/>
        </w:rPr>
        <w:t>WARNING:</w:t>
      </w:r>
      <w:r w:rsidR="0006795F">
        <w:t xml:space="preserve"> </w:t>
      </w:r>
      <w:r w:rsidR="001627D8">
        <w:t>Be careful of ads and other downloads. D</w:t>
      </w:r>
      <w:r>
        <w:t xml:space="preserve">ownload </w:t>
      </w:r>
      <w:proofErr w:type="spellStart"/>
      <w:r w:rsidRPr="001379C2">
        <w:rPr>
          <w:b/>
          <w:bCs/>
        </w:rPr>
        <w:t>Cpu</w:t>
      </w:r>
      <w:proofErr w:type="spellEnd"/>
      <w:r w:rsidRPr="001379C2">
        <w:rPr>
          <w:b/>
          <w:bCs/>
        </w:rPr>
        <w:t>-z</w:t>
      </w:r>
      <w:r>
        <w:t xml:space="preserve"> and install it on your system.</w:t>
      </w:r>
      <w:r w:rsidR="005158E8">
        <w:t xml:space="preserve"> (There is a portable zip file which contains a </w:t>
      </w:r>
      <w:r w:rsidR="007B6C30">
        <w:t>standalone</w:t>
      </w:r>
      <w:r w:rsidR="005158E8">
        <w:t xml:space="preserve"> version that you can carry on a </w:t>
      </w:r>
      <w:proofErr w:type="spellStart"/>
      <w:r w:rsidR="005158E8">
        <w:t>usb</w:t>
      </w:r>
      <w:proofErr w:type="spellEnd"/>
      <w:r w:rsidR="005158E8">
        <w:t xml:space="preserve"> drive.)</w:t>
      </w:r>
    </w:p>
    <w:p w14:paraId="74E1B6EC" w14:textId="77777777" w:rsidR="003E3C01" w:rsidRDefault="005158E8" w:rsidP="001379C2">
      <w:pPr>
        <w:pStyle w:val="ListParagraph"/>
        <w:numPr>
          <w:ilvl w:val="0"/>
          <w:numId w:val="9"/>
        </w:numPr>
        <w:rPr>
          <w:noProof/>
        </w:rPr>
      </w:pPr>
      <w:r>
        <w:t>Run the program</w:t>
      </w:r>
      <w:r w:rsidR="00C14394">
        <w:t>. P</w:t>
      </w:r>
      <w:r>
        <w:t xml:space="preserve">aste </w:t>
      </w:r>
      <w:r w:rsidR="00844860">
        <w:t>a screenshot to replace the example below</w:t>
      </w:r>
      <w:r>
        <w:t>.</w:t>
      </w:r>
      <w:r w:rsidRPr="005158E8">
        <w:rPr>
          <w:noProof/>
        </w:rPr>
        <w:t xml:space="preserve"> </w:t>
      </w:r>
      <w:r w:rsidR="00195DDB">
        <w:rPr>
          <w:noProof/>
        </w:rPr>
        <w:t>Look at the other tabs.</w:t>
      </w:r>
    </w:p>
    <w:p w14:paraId="12337007" w14:textId="77777777" w:rsidR="0042511F" w:rsidRDefault="005158E8" w:rsidP="00217713">
      <w:r>
        <w:rPr>
          <w:noProof/>
        </w:rPr>
        <w:lastRenderedPageBreak/>
        <w:drawing>
          <wp:inline distT="0" distB="0" distL="0" distR="0" wp14:anchorId="60A9A2A1" wp14:editId="2AE0C3C4">
            <wp:extent cx="3474720" cy="3465576"/>
            <wp:effectExtent l="38100" t="38100" r="87630" b="97155"/>
            <wp:docPr id="1" name="Picture 1" title="CPU-Z Screenshot of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655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72191">
        <w:rPr>
          <w:noProof/>
        </w:rPr>
        <w:br/>
      </w:r>
    </w:p>
    <w:p w14:paraId="5A5D6C6C" w14:textId="5165400A" w:rsidR="00972191" w:rsidRDefault="00972191" w:rsidP="001379C2">
      <w:pPr>
        <w:pStyle w:val="ListParagraph"/>
        <w:numPr>
          <w:ilvl w:val="0"/>
          <w:numId w:val="9"/>
        </w:numPr>
      </w:pPr>
      <w:r>
        <w:t>Go to the Mainboard tab and paste a screenshot</w:t>
      </w:r>
      <w:r w:rsidR="00844860">
        <w:t xml:space="preserve"> to replace the example below</w:t>
      </w:r>
      <w:r w:rsidR="00CF5C7E">
        <w:t>.</w:t>
      </w:r>
    </w:p>
    <w:p w14:paraId="4D1547B2" w14:textId="77777777" w:rsidR="00972191" w:rsidRDefault="00972191" w:rsidP="00217713">
      <w:r>
        <w:rPr>
          <w:noProof/>
        </w:rPr>
        <w:drawing>
          <wp:inline distT="0" distB="0" distL="0" distR="0" wp14:anchorId="78DAF93B" wp14:editId="0BC2F260">
            <wp:extent cx="3447288" cy="3438144"/>
            <wp:effectExtent l="38100" t="38100" r="96520" b="86360"/>
            <wp:docPr id="3" name="Picture 3" title="CPU-Z Screenshot of Main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343814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66412" w14:textId="77777777" w:rsidR="005D1C1B" w:rsidRDefault="00CF5C7E" w:rsidP="001379C2">
      <w:pPr>
        <w:pStyle w:val="ListParagraph"/>
        <w:numPr>
          <w:ilvl w:val="0"/>
          <w:numId w:val="9"/>
        </w:numPr>
        <w:rPr>
          <w:b/>
        </w:rPr>
      </w:pPr>
      <w:r w:rsidRPr="00F86AFD">
        <w:rPr>
          <w:b/>
        </w:rPr>
        <w:lastRenderedPageBreak/>
        <w:t xml:space="preserve">Go to the Memory tab. Paste a screenshot. </w:t>
      </w:r>
      <w:r w:rsidR="0045360B" w:rsidRPr="00F86AFD">
        <w:rPr>
          <w:b/>
        </w:rPr>
        <w:t>How much memory does your computer</w:t>
      </w:r>
      <w:r w:rsidR="005D1C1B" w:rsidRPr="00F86AFD">
        <w:rPr>
          <w:b/>
        </w:rPr>
        <w:t xml:space="preserve"> have? What is the </w:t>
      </w:r>
      <w:r w:rsidR="009F7A8A" w:rsidRPr="00F86AFD">
        <w:rPr>
          <w:b/>
        </w:rPr>
        <w:t>type</w:t>
      </w:r>
      <w:r w:rsidR="005D1C1B" w:rsidRPr="00F86AFD">
        <w:rPr>
          <w:b/>
        </w:rPr>
        <w:t>?</w:t>
      </w:r>
      <w:r w:rsidR="007A04C5" w:rsidRPr="00F86AFD">
        <w:rPr>
          <w:b/>
        </w:rPr>
        <w:t xml:space="preserve"> Is it dual channeled?</w:t>
      </w:r>
    </w:p>
    <w:sdt>
      <w:sdtPr>
        <w:rPr>
          <w:rStyle w:val="Red"/>
        </w:rPr>
        <w:id w:val="1283392529"/>
        <w:placeholder>
          <w:docPart w:val="DF3A0395C9E64C81B774C4C1AE6D42A3"/>
        </w:placeholder>
        <w:showingPlcHdr/>
      </w:sdtPr>
      <w:sdtEndPr>
        <w:rPr>
          <w:rStyle w:val="Red"/>
        </w:rPr>
      </w:sdtEndPr>
      <w:sdtContent>
        <w:p w14:paraId="7959CA1F" w14:textId="77777777" w:rsidR="008D1C78" w:rsidRDefault="008D1C78" w:rsidP="008D1C78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EF8F627" w14:textId="77777777" w:rsidR="006108D6" w:rsidRDefault="006108D6" w:rsidP="001379C2">
      <w:pPr>
        <w:pStyle w:val="ListParagraph"/>
        <w:numPr>
          <w:ilvl w:val="0"/>
          <w:numId w:val="9"/>
        </w:numPr>
        <w:rPr>
          <w:b/>
        </w:rPr>
      </w:pPr>
      <w:r w:rsidRPr="00F86AFD">
        <w:rPr>
          <w:b/>
        </w:rPr>
        <w:t>What type of slot does your video card have (Graphic Interface, Version)?</w:t>
      </w:r>
    </w:p>
    <w:sdt>
      <w:sdtPr>
        <w:rPr>
          <w:rStyle w:val="Red"/>
        </w:rPr>
        <w:id w:val="421302912"/>
        <w:placeholder>
          <w:docPart w:val="C7D3AFBE7E5346468BB2FA1AF554FE47"/>
        </w:placeholder>
        <w:showingPlcHdr/>
      </w:sdtPr>
      <w:sdtEndPr>
        <w:rPr>
          <w:rStyle w:val="Red"/>
        </w:rPr>
      </w:sdtEndPr>
      <w:sdtContent>
        <w:p w14:paraId="50080405" w14:textId="77777777" w:rsidR="006108D6" w:rsidRDefault="006108D6" w:rsidP="006108D6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04AC0153" w14:textId="0B877341" w:rsidR="004A7456" w:rsidRPr="001217D7" w:rsidRDefault="009B4C51" w:rsidP="001379C2">
      <w:pPr>
        <w:pStyle w:val="ListParagraph"/>
        <w:numPr>
          <w:ilvl w:val="0"/>
          <w:numId w:val="9"/>
        </w:numPr>
        <w:rPr>
          <w:b/>
        </w:rPr>
      </w:pPr>
      <w:r w:rsidRPr="001217D7">
        <w:rPr>
          <w:b/>
        </w:rPr>
        <w:t>What is the name of your video card?</w:t>
      </w:r>
      <w:r w:rsidR="004A7456" w:rsidRPr="001217D7">
        <w:rPr>
          <w:b/>
        </w:rPr>
        <w:t xml:space="preserve"> Paste a screenshot:</w:t>
      </w:r>
    </w:p>
    <w:sdt>
      <w:sdtPr>
        <w:rPr>
          <w:rStyle w:val="Red"/>
        </w:rPr>
        <w:id w:val="-1214812754"/>
        <w:placeholder>
          <w:docPart w:val="107FDFBBD75E413CAAF3D784511CC202"/>
        </w:placeholder>
        <w:showingPlcHdr/>
      </w:sdtPr>
      <w:sdtEndPr>
        <w:rPr>
          <w:rStyle w:val="Red"/>
        </w:rPr>
      </w:sdtEndPr>
      <w:sdtContent>
        <w:p w14:paraId="55BB7C95" w14:textId="77777777" w:rsidR="008D1C78" w:rsidRDefault="008D1C78" w:rsidP="008D1C78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4A73926" w14:textId="77777777" w:rsidR="009B4C51" w:rsidRDefault="009B4C51" w:rsidP="001379C2">
      <w:pPr>
        <w:pStyle w:val="ListParagraph"/>
        <w:numPr>
          <w:ilvl w:val="0"/>
          <w:numId w:val="9"/>
        </w:numPr>
        <w:rPr>
          <w:b/>
        </w:rPr>
      </w:pPr>
      <w:r w:rsidRPr="004A7456">
        <w:rPr>
          <w:b/>
        </w:rPr>
        <w:t>How much and what type of memory</w:t>
      </w:r>
      <w:r w:rsidR="004A7456">
        <w:rPr>
          <w:b/>
        </w:rPr>
        <w:t xml:space="preserve"> is in your video card</w:t>
      </w:r>
      <w:r w:rsidRPr="004A7456">
        <w:rPr>
          <w:b/>
        </w:rPr>
        <w:t>?</w:t>
      </w:r>
    </w:p>
    <w:sdt>
      <w:sdtPr>
        <w:rPr>
          <w:rStyle w:val="Red"/>
        </w:rPr>
        <w:id w:val="191504589"/>
        <w:placeholder>
          <w:docPart w:val="49D91AEF17604DE2855D81CC9A5D86DD"/>
        </w:placeholder>
        <w:showingPlcHdr/>
      </w:sdtPr>
      <w:sdtEndPr>
        <w:rPr>
          <w:rStyle w:val="Red"/>
        </w:rPr>
      </w:sdtEndPr>
      <w:sdtContent>
        <w:p w14:paraId="6E481230" w14:textId="77777777" w:rsidR="008D1C78" w:rsidRDefault="008D1C78" w:rsidP="008D1C78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EE9BCB" w14:textId="77777777" w:rsidR="0045360B" w:rsidRDefault="0045360B" w:rsidP="001379C2">
      <w:pPr>
        <w:pStyle w:val="ListParagraph"/>
        <w:numPr>
          <w:ilvl w:val="0"/>
          <w:numId w:val="9"/>
        </w:numPr>
        <w:rPr>
          <w:b/>
        </w:rPr>
      </w:pPr>
      <w:r w:rsidRPr="00AB09B3">
        <w:rPr>
          <w:b/>
        </w:rPr>
        <w:t>What is the most interesting piece of information you discovered about your computer?</w:t>
      </w:r>
    </w:p>
    <w:sdt>
      <w:sdtPr>
        <w:rPr>
          <w:rStyle w:val="Red"/>
        </w:rPr>
        <w:id w:val="1396709852"/>
        <w:placeholder>
          <w:docPart w:val="B3DA4100667B4220AE6B71EB2CB57754"/>
        </w:placeholder>
        <w:showingPlcHdr/>
      </w:sdtPr>
      <w:sdtEndPr>
        <w:rPr>
          <w:rStyle w:val="Red"/>
        </w:rPr>
      </w:sdtEndPr>
      <w:sdtContent>
        <w:p w14:paraId="25DBAB5E" w14:textId="77777777" w:rsidR="008D1C78" w:rsidRDefault="008D1C78" w:rsidP="008D1C78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7749E8D9" w14:textId="77777777" w:rsidR="007D7A0E" w:rsidRDefault="007D7A0E" w:rsidP="001379C2">
      <w:pPr>
        <w:pStyle w:val="Heading1"/>
      </w:pPr>
      <w:proofErr w:type="spellStart"/>
      <w:r>
        <w:t>HWiNFO</w:t>
      </w:r>
      <w:proofErr w:type="spellEnd"/>
    </w:p>
    <w:p w14:paraId="6976B368" w14:textId="16E06484" w:rsidR="001627D8" w:rsidRDefault="001627D8" w:rsidP="001379C2">
      <w:pPr>
        <w:pStyle w:val="ListParagraph"/>
        <w:numPr>
          <w:ilvl w:val="0"/>
          <w:numId w:val="10"/>
        </w:numPr>
      </w:pPr>
      <w:r>
        <w:t xml:space="preserve">Go to </w:t>
      </w:r>
      <w:hyperlink r:id="rId10" w:history="1">
        <w:r w:rsidRPr="00856E71">
          <w:rPr>
            <w:rStyle w:val="Hyperlink"/>
          </w:rPr>
          <w:t>www.hwinfo.com</w:t>
        </w:r>
      </w:hyperlink>
      <w:r>
        <w:t xml:space="preserve"> </w:t>
      </w:r>
      <w:r w:rsidR="00C64CCE">
        <w:br/>
      </w:r>
      <w:r w:rsidR="002661C5" w:rsidRPr="001379C2">
        <w:rPr>
          <w:b/>
          <w:bCs/>
        </w:rPr>
        <w:t>WARNING:</w:t>
      </w:r>
      <w:r w:rsidR="002661C5">
        <w:t xml:space="preserve"> </w:t>
      </w:r>
      <w:r>
        <w:t xml:space="preserve">Be careful of ads and other downloads. </w:t>
      </w:r>
      <w:r w:rsidR="00736B85">
        <w:t xml:space="preserve">Download </w:t>
      </w:r>
      <w:r w:rsidR="00736B85" w:rsidRPr="001379C2">
        <w:rPr>
          <w:b/>
          <w:bCs/>
        </w:rPr>
        <w:t>HWiFO64</w:t>
      </w:r>
      <w:r w:rsidR="00736B85">
        <w:t xml:space="preserve"> </w:t>
      </w:r>
      <w:r>
        <w:t xml:space="preserve">and install it on your system. (There is a portable zip file which contains a standalone version that you can carry on a </w:t>
      </w:r>
      <w:proofErr w:type="spellStart"/>
      <w:r>
        <w:t>usb</w:t>
      </w:r>
      <w:proofErr w:type="spellEnd"/>
      <w:r>
        <w:t xml:space="preserve"> drive.)</w:t>
      </w:r>
    </w:p>
    <w:p w14:paraId="09CD9040" w14:textId="77777777" w:rsidR="007D7A0E" w:rsidRDefault="001627D8" w:rsidP="001379C2">
      <w:pPr>
        <w:pStyle w:val="ListParagraph"/>
        <w:numPr>
          <w:ilvl w:val="0"/>
          <w:numId w:val="10"/>
        </w:numPr>
      </w:pPr>
      <w:r>
        <w:t xml:space="preserve">Run the program. </w:t>
      </w:r>
      <w:r w:rsidR="001409F6">
        <w:t>Re</w:t>
      </w:r>
      <w:r w:rsidR="00920C5E">
        <w:t>place the sample screenshot</w:t>
      </w:r>
      <w:r w:rsidR="00C7621A">
        <w:t xml:space="preserve"> with a screenshot on your system.</w:t>
      </w:r>
    </w:p>
    <w:p w14:paraId="2E239735" w14:textId="77777777" w:rsidR="00C41B06" w:rsidRDefault="00C41B06" w:rsidP="00C7621A">
      <w:r>
        <w:rPr>
          <w:noProof/>
        </w:rPr>
        <w:lastRenderedPageBreak/>
        <w:drawing>
          <wp:inline distT="0" distB="0" distL="0" distR="0" wp14:anchorId="02D27136" wp14:editId="50D8FAE1">
            <wp:extent cx="4855464" cy="4379976"/>
            <wp:effectExtent l="38100" t="38100" r="97790" b="97155"/>
            <wp:docPr id="7" name="Picture 7" title="HWiNFO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43799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C8953" w14:textId="77777777" w:rsidR="00481149" w:rsidRPr="00C7621A" w:rsidRDefault="00481149" w:rsidP="001379C2">
      <w:pPr>
        <w:pStyle w:val="ListParagraph"/>
        <w:numPr>
          <w:ilvl w:val="0"/>
          <w:numId w:val="10"/>
        </w:numPr>
        <w:rPr>
          <w:b/>
        </w:rPr>
      </w:pPr>
      <w:r w:rsidRPr="00C7621A">
        <w:rPr>
          <w:b/>
        </w:rPr>
        <w:t xml:space="preserve">Does this program give information that </w:t>
      </w:r>
      <w:proofErr w:type="spellStart"/>
      <w:r w:rsidRPr="00C7621A">
        <w:rPr>
          <w:b/>
        </w:rPr>
        <w:t>Cpu</w:t>
      </w:r>
      <w:proofErr w:type="spellEnd"/>
      <w:r w:rsidRPr="00C7621A">
        <w:rPr>
          <w:b/>
        </w:rPr>
        <w:t>-z doesn’t?</w:t>
      </w:r>
      <w:r w:rsidR="0045360B" w:rsidRPr="00C7621A">
        <w:rPr>
          <w:b/>
        </w:rPr>
        <w:t xml:space="preserve"> Give some examples.</w:t>
      </w:r>
    </w:p>
    <w:sdt>
      <w:sdtPr>
        <w:rPr>
          <w:rStyle w:val="Red"/>
        </w:rPr>
        <w:id w:val="-26805779"/>
        <w:placeholder>
          <w:docPart w:val="84A384C95F21430EACAF1B160FDC00AF"/>
        </w:placeholder>
        <w:showingPlcHdr/>
      </w:sdtPr>
      <w:sdtEndPr>
        <w:rPr>
          <w:rStyle w:val="Red"/>
        </w:rPr>
      </w:sdtEndPr>
      <w:sdtContent>
        <w:p w14:paraId="2CDCEA0E" w14:textId="77777777" w:rsidR="008D1C78" w:rsidRDefault="008D1C78" w:rsidP="008D1C78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F82C726" w14:textId="77777777" w:rsidR="00335F8F" w:rsidRDefault="00335F8F" w:rsidP="001379C2">
      <w:pPr>
        <w:pStyle w:val="Heading1"/>
      </w:pPr>
      <w:proofErr w:type="spellStart"/>
      <w:r>
        <w:t>Speccy</w:t>
      </w:r>
      <w:proofErr w:type="spellEnd"/>
    </w:p>
    <w:p w14:paraId="371EF7D6" w14:textId="4F73EB08" w:rsidR="00335F8F" w:rsidRDefault="00DE710B" w:rsidP="001D40A4">
      <w:pPr>
        <w:pStyle w:val="ListParagraph"/>
        <w:numPr>
          <w:ilvl w:val="0"/>
          <w:numId w:val="6"/>
        </w:numPr>
      </w:pPr>
      <w:r>
        <w:t>Go to</w:t>
      </w:r>
      <w:r w:rsidR="003A439C">
        <w:t xml:space="preserve"> </w:t>
      </w:r>
      <w:hyperlink r:id="rId12" w:history="1">
        <w:r w:rsidR="003A439C" w:rsidRPr="006B72D5">
          <w:rPr>
            <w:rStyle w:val="Hyperlink"/>
          </w:rPr>
          <w:t>https://www.ccleaner.com/speccy</w:t>
        </w:r>
      </w:hyperlink>
      <w:r>
        <w:t xml:space="preserve">, download and install the free version of </w:t>
      </w:r>
      <w:proofErr w:type="spellStart"/>
      <w:r>
        <w:t>Speccy</w:t>
      </w:r>
      <w:proofErr w:type="spellEnd"/>
      <w:r>
        <w:t>.</w:t>
      </w:r>
    </w:p>
    <w:p w14:paraId="3A16B053" w14:textId="77777777" w:rsidR="00DE710B" w:rsidRPr="00411CD1" w:rsidRDefault="000D4F4A" w:rsidP="001D40A4">
      <w:pPr>
        <w:pStyle w:val="ListParagraph"/>
        <w:numPr>
          <w:ilvl w:val="0"/>
          <w:numId w:val="6"/>
        </w:numPr>
        <w:rPr>
          <w:b/>
        </w:rPr>
      </w:pPr>
      <w:r w:rsidRPr="00411CD1">
        <w:rPr>
          <w:b/>
        </w:rPr>
        <w:t>Insert a screenshot of the Summary screen:</w:t>
      </w:r>
    </w:p>
    <w:sdt>
      <w:sdtPr>
        <w:rPr>
          <w:rStyle w:val="Red"/>
        </w:rPr>
        <w:id w:val="1892302075"/>
        <w:placeholder>
          <w:docPart w:val="4A79C975712B43AF890FAE1E0FA07AEE"/>
        </w:placeholder>
        <w:showingPlcHdr/>
      </w:sdtPr>
      <w:sdtEndPr>
        <w:rPr>
          <w:rStyle w:val="Red"/>
        </w:rPr>
      </w:sdtEndPr>
      <w:sdtContent>
        <w:p w14:paraId="137722FE" w14:textId="77777777" w:rsidR="008D1C78" w:rsidRDefault="008D1C78" w:rsidP="008D1C78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01F4B6AC" w14:textId="3E790DA4" w:rsidR="009D5A5F" w:rsidRDefault="009D5A5F" w:rsidP="006743AD">
      <w:pPr>
        <w:pStyle w:val="Heading1"/>
      </w:pPr>
      <w:r>
        <w:t>Assignment Submission</w:t>
      </w:r>
    </w:p>
    <w:p w14:paraId="0317C382" w14:textId="43B4963F" w:rsidR="001379C2" w:rsidRDefault="001379C2" w:rsidP="001379C2">
      <w:r>
        <w:t>Attach this completed document to the assignment in Blackboard.</w:t>
      </w:r>
    </w:p>
    <w:sectPr w:rsidR="001379C2" w:rsidSect="001D40A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F4892" w14:textId="77777777" w:rsidR="0006060A" w:rsidRDefault="0006060A" w:rsidP="0006060A">
      <w:pPr>
        <w:spacing w:before="0" w:after="0" w:line="240" w:lineRule="auto"/>
      </w:pPr>
      <w:r>
        <w:separator/>
      </w:r>
    </w:p>
  </w:endnote>
  <w:endnote w:type="continuationSeparator" w:id="0">
    <w:p w14:paraId="4EE1A57B" w14:textId="77777777" w:rsidR="0006060A" w:rsidRDefault="0006060A" w:rsidP="000606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ECEE" w14:textId="017207A7" w:rsidR="0006060A" w:rsidRDefault="0006060A" w:rsidP="0006060A">
    <w:pPr>
      <w:pStyle w:val="Footer"/>
      <w:tabs>
        <w:tab w:val="center" w:pos="5040"/>
        <w:tab w:val="right" w:pos="10080"/>
      </w:tabs>
    </w:pPr>
    <w:r>
      <w:t>Identify the Hardware on Your PC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4BB6">
      <w:rPr>
        <w:noProof/>
      </w:rPr>
      <w:t>4</w:t>
    </w:r>
    <w:r>
      <w:fldChar w:fldCharType="end"/>
    </w:r>
    <w:r>
      <w:t xml:space="preserve"> of </w:t>
    </w:r>
    <w:fldSimple w:instr=" NUMPAGES ">
      <w:r w:rsidR="00274BB6">
        <w:rPr>
          <w:noProof/>
        </w:rPr>
        <w:t>4</w:t>
      </w:r>
    </w:fldSimple>
    <w:r>
      <w:tab/>
      <w:t xml:space="preserve">Revised: </w:t>
    </w:r>
    <w:r w:rsidR="001B5BAB">
      <w:t>0</w:t>
    </w:r>
    <w:r w:rsidR="005024F8">
      <w:t>9</w:t>
    </w:r>
    <w:r w:rsidR="00C772CC">
      <w:t>/</w:t>
    </w:r>
    <w:r w:rsidR="005024F8">
      <w:t>0</w:t>
    </w:r>
    <w:r w:rsidR="007336BA">
      <w:t>7</w:t>
    </w:r>
    <w:r w:rsidR="00EA687B">
      <w:t>/20</w:t>
    </w:r>
    <w:r w:rsidR="007A7D57">
      <w:t>2</w:t>
    </w:r>
    <w:r w:rsidR="007336BA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F7AA" w14:textId="77777777" w:rsidR="0006060A" w:rsidRDefault="0006060A" w:rsidP="0006060A">
      <w:pPr>
        <w:spacing w:before="0" w:after="0" w:line="240" w:lineRule="auto"/>
      </w:pPr>
      <w:r>
        <w:separator/>
      </w:r>
    </w:p>
  </w:footnote>
  <w:footnote w:type="continuationSeparator" w:id="0">
    <w:p w14:paraId="12A58369" w14:textId="77777777" w:rsidR="0006060A" w:rsidRDefault="0006060A" w:rsidP="000606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900"/>
    <w:multiLevelType w:val="hybridMultilevel"/>
    <w:tmpl w:val="86282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EC4362"/>
    <w:multiLevelType w:val="hybridMultilevel"/>
    <w:tmpl w:val="31F8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71C45A9"/>
    <w:multiLevelType w:val="hybridMultilevel"/>
    <w:tmpl w:val="E83E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5260DA"/>
    <w:multiLevelType w:val="hybridMultilevel"/>
    <w:tmpl w:val="86282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DD73326"/>
    <w:multiLevelType w:val="hybridMultilevel"/>
    <w:tmpl w:val="5B346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962D5C"/>
    <w:multiLevelType w:val="hybridMultilevel"/>
    <w:tmpl w:val="C1021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CD264A"/>
    <w:multiLevelType w:val="hybridMultilevel"/>
    <w:tmpl w:val="F55E9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A1220B"/>
    <w:multiLevelType w:val="hybridMultilevel"/>
    <w:tmpl w:val="9C16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71080918">
    <w:abstractNumId w:val="30"/>
  </w:num>
  <w:num w:numId="2" w16cid:durableId="1420639240">
    <w:abstractNumId w:val="28"/>
  </w:num>
  <w:num w:numId="3" w16cid:durableId="920331411">
    <w:abstractNumId w:val="23"/>
  </w:num>
  <w:num w:numId="4" w16cid:durableId="1227034652">
    <w:abstractNumId w:val="19"/>
  </w:num>
  <w:num w:numId="5" w16cid:durableId="1898778430">
    <w:abstractNumId w:val="9"/>
  </w:num>
  <w:num w:numId="6" w16cid:durableId="622807100">
    <w:abstractNumId w:val="4"/>
  </w:num>
  <w:num w:numId="7" w16cid:durableId="1353722476">
    <w:abstractNumId w:val="0"/>
  </w:num>
  <w:num w:numId="8" w16cid:durableId="1226524566">
    <w:abstractNumId w:val="2"/>
  </w:num>
  <w:num w:numId="9" w16cid:durableId="1714649943">
    <w:abstractNumId w:val="33"/>
  </w:num>
  <w:num w:numId="10" w16cid:durableId="1845589790">
    <w:abstractNumId w:val="20"/>
  </w:num>
  <w:num w:numId="11" w16cid:durableId="299238452">
    <w:abstractNumId w:val="6"/>
  </w:num>
  <w:num w:numId="12" w16cid:durableId="499741267">
    <w:abstractNumId w:val="25"/>
  </w:num>
  <w:num w:numId="13" w16cid:durableId="915633575">
    <w:abstractNumId w:val="49"/>
  </w:num>
  <w:num w:numId="14" w16cid:durableId="2040935760">
    <w:abstractNumId w:val="16"/>
  </w:num>
  <w:num w:numId="15" w16cid:durableId="381516390">
    <w:abstractNumId w:val="44"/>
  </w:num>
  <w:num w:numId="16" w16cid:durableId="1689065453">
    <w:abstractNumId w:val="17"/>
  </w:num>
  <w:num w:numId="17" w16cid:durableId="1258368869">
    <w:abstractNumId w:val="31"/>
  </w:num>
  <w:num w:numId="18" w16cid:durableId="1647509604">
    <w:abstractNumId w:val="15"/>
  </w:num>
  <w:num w:numId="19" w16cid:durableId="1336304390">
    <w:abstractNumId w:val="14"/>
  </w:num>
  <w:num w:numId="20" w16cid:durableId="1680496766">
    <w:abstractNumId w:val="38"/>
  </w:num>
  <w:num w:numId="21" w16cid:durableId="593245145">
    <w:abstractNumId w:val="1"/>
  </w:num>
  <w:num w:numId="22" w16cid:durableId="964694521">
    <w:abstractNumId w:val="39"/>
  </w:num>
  <w:num w:numId="23" w16cid:durableId="555505237">
    <w:abstractNumId w:val="42"/>
  </w:num>
  <w:num w:numId="24" w16cid:durableId="1091779454">
    <w:abstractNumId w:val="36"/>
  </w:num>
  <w:num w:numId="25" w16cid:durableId="1165781581">
    <w:abstractNumId w:val="32"/>
  </w:num>
  <w:num w:numId="26" w16cid:durableId="21444034">
    <w:abstractNumId w:val="48"/>
  </w:num>
  <w:num w:numId="27" w16cid:durableId="1602910861">
    <w:abstractNumId w:val="21"/>
  </w:num>
  <w:num w:numId="28" w16cid:durableId="1790852761">
    <w:abstractNumId w:val="24"/>
  </w:num>
  <w:num w:numId="29" w16cid:durableId="77873814">
    <w:abstractNumId w:val="8"/>
  </w:num>
  <w:num w:numId="30" w16cid:durableId="514467134">
    <w:abstractNumId w:val="22"/>
  </w:num>
  <w:num w:numId="31" w16cid:durableId="1573270278">
    <w:abstractNumId w:val="41"/>
  </w:num>
  <w:num w:numId="32" w16cid:durableId="480073622">
    <w:abstractNumId w:val="45"/>
  </w:num>
  <w:num w:numId="33" w16cid:durableId="704060558">
    <w:abstractNumId w:val="12"/>
  </w:num>
  <w:num w:numId="34" w16cid:durableId="597178155">
    <w:abstractNumId w:val="47"/>
  </w:num>
  <w:num w:numId="35" w16cid:durableId="1215506756">
    <w:abstractNumId w:val="10"/>
  </w:num>
  <w:num w:numId="36" w16cid:durableId="161166962">
    <w:abstractNumId w:val="46"/>
  </w:num>
  <w:num w:numId="37" w16cid:durableId="620915590">
    <w:abstractNumId w:val="29"/>
  </w:num>
  <w:num w:numId="38" w16cid:durableId="291834637">
    <w:abstractNumId w:val="18"/>
  </w:num>
  <w:num w:numId="39" w16cid:durableId="1783260595">
    <w:abstractNumId w:val="11"/>
  </w:num>
  <w:num w:numId="40" w16cid:durableId="1607880791">
    <w:abstractNumId w:val="27"/>
  </w:num>
  <w:num w:numId="41" w16cid:durableId="518129513">
    <w:abstractNumId w:val="37"/>
  </w:num>
  <w:num w:numId="42" w16cid:durableId="2059426474">
    <w:abstractNumId w:val="3"/>
  </w:num>
  <w:num w:numId="43" w16cid:durableId="1335645479">
    <w:abstractNumId w:val="43"/>
  </w:num>
  <w:num w:numId="44" w16cid:durableId="1892840270">
    <w:abstractNumId w:val="26"/>
  </w:num>
  <w:num w:numId="45" w16cid:durableId="1666933884">
    <w:abstractNumId w:val="13"/>
  </w:num>
  <w:num w:numId="46" w16cid:durableId="1944191102">
    <w:abstractNumId w:val="35"/>
  </w:num>
  <w:num w:numId="47" w16cid:durableId="1992827905">
    <w:abstractNumId w:val="5"/>
  </w:num>
  <w:num w:numId="48" w16cid:durableId="1358431085">
    <w:abstractNumId w:val="34"/>
  </w:num>
  <w:num w:numId="49" w16cid:durableId="570891751">
    <w:abstractNumId w:val="40"/>
  </w:num>
  <w:num w:numId="50" w16cid:durableId="101260400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3NjIwNDI0MzIwMrVQ0lEKTi0uzszPAykwrAUAmG7xrywAAAA="/>
  </w:docVars>
  <w:rsids>
    <w:rsidRoot w:val="00911152"/>
    <w:rsid w:val="0000013C"/>
    <w:rsid w:val="00005263"/>
    <w:rsid w:val="00027149"/>
    <w:rsid w:val="00050EE9"/>
    <w:rsid w:val="0006060A"/>
    <w:rsid w:val="0006795F"/>
    <w:rsid w:val="00080C7F"/>
    <w:rsid w:val="000A1D39"/>
    <w:rsid w:val="000A5909"/>
    <w:rsid w:val="000D4F4A"/>
    <w:rsid w:val="00100919"/>
    <w:rsid w:val="0011019D"/>
    <w:rsid w:val="001217D7"/>
    <w:rsid w:val="001379C2"/>
    <w:rsid w:val="001409F6"/>
    <w:rsid w:val="001627D8"/>
    <w:rsid w:val="00175A09"/>
    <w:rsid w:val="00177A5D"/>
    <w:rsid w:val="00195DDB"/>
    <w:rsid w:val="00197CFA"/>
    <w:rsid w:val="001B5BAB"/>
    <w:rsid w:val="001D40A4"/>
    <w:rsid w:val="001F1121"/>
    <w:rsid w:val="00217713"/>
    <w:rsid w:val="00230712"/>
    <w:rsid w:val="0025321B"/>
    <w:rsid w:val="002661C5"/>
    <w:rsid w:val="002744D3"/>
    <w:rsid w:val="00274BB6"/>
    <w:rsid w:val="0027696D"/>
    <w:rsid w:val="0029396F"/>
    <w:rsid w:val="002A1C71"/>
    <w:rsid w:val="002A444F"/>
    <w:rsid w:val="002B1714"/>
    <w:rsid w:val="002B691A"/>
    <w:rsid w:val="002B6AA8"/>
    <w:rsid w:val="002C69ED"/>
    <w:rsid w:val="002F07E8"/>
    <w:rsid w:val="003036C1"/>
    <w:rsid w:val="00311876"/>
    <w:rsid w:val="003168F8"/>
    <w:rsid w:val="00323372"/>
    <w:rsid w:val="00331097"/>
    <w:rsid w:val="00335F8F"/>
    <w:rsid w:val="00346066"/>
    <w:rsid w:val="00352563"/>
    <w:rsid w:val="00380AE5"/>
    <w:rsid w:val="00383D2E"/>
    <w:rsid w:val="003A2F1B"/>
    <w:rsid w:val="003A439C"/>
    <w:rsid w:val="003C23F5"/>
    <w:rsid w:val="003D0BBF"/>
    <w:rsid w:val="003D217C"/>
    <w:rsid w:val="003E3C01"/>
    <w:rsid w:val="003E3F1D"/>
    <w:rsid w:val="0040079E"/>
    <w:rsid w:val="00411CD1"/>
    <w:rsid w:val="004229F2"/>
    <w:rsid w:val="0042511F"/>
    <w:rsid w:val="0043270E"/>
    <w:rsid w:val="00440049"/>
    <w:rsid w:val="0045360B"/>
    <w:rsid w:val="00481149"/>
    <w:rsid w:val="004905BC"/>
    <w:rsid w:val="00490907"/>
    <w:rsid w:val="004A7456"/>
    <w:rsid w:val="004D2FAB"/>
    <w:rsid w:val="005024F8"/>
    <w:rsid w:val="005158E8"/>
    <w:rsid w:val="00535472"/>
    <w:rsid w:val="00552612"/>
    <w:rsid w:val="005836F2"/>
    <w:rsid w:val="005D1C1B"/>
    <w:rsid w:val="005D77AD"/>
    <w:rsid w:val="005E380C"/>
    <w:rsid w:val="005F0B30"/>
    <w:rsid w:val="005F2019"/>
    <w:rsid w:val="006108D6"/>
    <w:rsid w:val="00661BCC"/>
    <w:rsid w:val="006667F7"/>
    <w:rsid w:val="006743AD"/>
    <w:rsid w:val="00680ADA"/>
    <w:rsid w:val="00692780"/>
    <w:rsid w:val="00694ACB"/>
    <w:rsid w:val="006A5D54"/>
    <w:rsid w:val="006C0D7C"/>
    <w:rsid w:val="006F46F5"/>
    <w:rsid w:val="00700057"/>
    <w:rsid w:val="007336BA"/>
    <w:rsid w:val="00736B85"/>
    <w:rsid w:val="00747802"/>
    <w:rsid w:val="007606EE"/>
    <w:rsid w:val="007627BC"/>
    <w:rsid w:val="007722BF"/>
    <w:rsid w:val="00775364"/>
    <w:rsid w:val="00782EF4"/>
    <w:rsid w:val="00783E45"/>
    <w:rsid w:val="00792D1D"/>
    <w:rsid w:val="007A04C5"/>
    <w:rsid w:val="007A2E90"/>
    <w:rsid w:val="007A7D57"/>
    <w:rsid w:val="007B0AF1"/>
    <w:rsid w:val="007B1761"/>
    <w:rsid w:val="007B6C30"/>
    <w:rsid w:val="007C3310"/>
    <w:rsid w:val="007D7A0E"/>
    <w:rsid w:val="007E4845"/>
    <w:rsid w:val="007F6A2B"/>
    <w:rsid w:val="00800F84"/>
    <w:rsid w:val="00813534"/>
    <w:rsid w:val="00814377"/>
    <w:rsid w:val="00815275"/>
    <w:rsid w:val="00833212"/>
    <w:rsid w:val="0083379B"/>
    <w:rsid w:val="00844860"/>
    <w:rsid w:val="00863488"/>
    <w:rsid w:val="00877B5F"/>
    <w:rsid w:val="0089250C"/>
    <w:rsid w:val="008A07F8"/>
    <w:rsid w:val="008B6985"/>
    <w:rsid w:val="008D1C78"/>
    <w:rsid w:val="008F6A3A"/>
    <w:rsid w:val="00911152"/>
    <w:rsid w:val="00920C5E"/>
    <w:rsid w:val="009215C1"/>
    <w:rsid w:val="009359D1"/>
    <w:rsid w:val="0093708C"/>
    <w:rsid w:val="00972191"/>
    <w:rsid w:val="00981D53"/>
    <w:rsid w:val="00990CC6"/>
    <w:rsid w:val="009A6FE6"/>
    <w:rsid w:val="009B4C51"/>
    <w:rsid w:val="009C6DAE"/>
    <w:rsid w:val="009D12CE"/>
    <w:rsid w:val="009D5A5F"/>
    <w:rsid w:val="009F7A8A"/>
    <w:rsid w:val="00A661B9"/>
    <w:rsid w:val="00A71F0C"/>
    <w:rsid w:val="00A75BC8"/>
    <w:rsid w:val="00AA1859"/>
    <w:rsid w:val="00AB09B3"/>
    <w:rsid w:val="00AB148C"/>
    <w:rsid w:val="00AB2B1D"/>
    <w:rsid w:val="00AD0626"/>
    <w:rsid w:val="00AD0B27"/>
    <w:rsid w:val="00AD152A"/>
    <w:rsid w:val="00AE0B81"/>
    <w:rsid w:val="00AE3455"/>
    <w:rsid w:val="00B21674"/>
    <w:rsid w:val="00B53A5D"/>
    <w:rsid w:val="00B73071"/>
    <w:rsid w:val="00BA6631"/>
    <w:rsid w:val="00BC4A80"/>
    <w:rsid w:val="00C001E7"/>
    <w:rsid w:val="00C14394"/>
    <w:rsid w:val="00C41B06"/>
    <w:rsid w:val="00C43560"/>
    <w:rsid w:val="00C55291"/>
    <w:rsid w:val="00C56F5F"/>
    <w:rsid w:val="00C6424C"/>
    <w:rsid w:val="00C64CCE"/>
    <w:rsid w:val="00C6586A"/>
    <w:rsid w:val="00C7621A"/>
    <w:rsid w:val="00C772CC"/>
    <w:rsid w:val="00C83D21"/>
    <w:rsid w:val="00CC490B"/>
    <w:rsid w:val="00CF5C7E"/>
    <w:rsid w:val="00CF7CCE"/>
    <w:rsid w:val="00D01131"/>
    <w:rsid w:val="00D227CE"/>
    <w:rsid w:val="00D23C3E"/>
    <w:rsid w:val="00D270B6"/>
    <w:rsid w:val="00D36F34"/>
    <w:rsid w:val="00D90D24"/>
    <w:rsid w:val="00DA1B7D"/>
    <w:rsid w:val="00DE710B"/>
    <w:rsid w:val="00E26BF9"/>
    <w:rsid w:val="00E5226F"/>
    <w:rsid w:val="00E55BDC"/>
    <w:rsid w:val="00E67D8E"/>
    <w:rsid w:val="00E73A37"/>
    <w:rsid w:val="00E73B43"/>
    <w:rsid w:val="00E9747B"/>
    <w:rsid w:val="00EA07B8"/>
    <w:rsid w:val="00EA687B"/>
    <w:rsid w:val="00EC3C8E"/>
    <w:rsid w:val="00ED42CD"/>
    <w:rsid w:val="00F11E91"/>
    <w:rsid w:val="00F23911"/>
    <w:rsid w:val="00F3420F"/>
    <w:rsid w:val="00F47C54"/>
    <w:rsid w:val="00F8023E"/>
    <w:rsid w:val="00F86AFD"/>
    <w:rsid w:val="00FC373D"/>
    <w:rsid w:val="00FD35F2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E2445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39C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3A439C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A439C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A439C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3A43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439C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39C"/>
    <w:pPr>
      <w:ind w:left="720"/>
    </w:pPr>
  </w:style>
  <w:style w:type="character" w:styleId="FollowedHyperlink">
    <w:name w:val="FollowedHyperlink"/>
    <w:rsid w:val="003A439C"/>
    <w:rPr>
      <w:color w:val="800080"/>
      <w:u w:val="single"/>
    </w:rPr>
  </w:style>
  <w:style w:type="paragraph" w:styleId="Footer">
    <w:name w:val="footer"/>
    <w:basedOn w:val="Normal"/>
    <w:link w:val="FooterChar"/>
    <w:rsid w:val="003A439C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3A439C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3A439C"/>
    <w:rPr>
      <w:color w:val="0000FF"/>
      <w:u w:val="single"/>
    </w:rPr>
  </w:style>
  <w:style w:type="paragraph" w:customStyle="1" w:styleId="NumberedHeading2">
    <w:name w:val="Numbered Heading 2"/>
    <w:basedOn w:val="Normal"/>
    <w:rsid w:val="003A439C"/>
    <w:pPr>
      <w:numPr>
        <w:numId w:val="1"/>
      </w:numPr>
    </w:pPr>
  </w:style>
  <w:style w:type="paragraph" w:customStyle="1" w:styleId="Outlinenumbering">
    <w:name w:val="Outline numbering"/>
    <w:basedOn w:val="Normal"/>
    <w:rsid w:val="003A439C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3A43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10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391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D1C78"/>
    <w:rPr>
      <w:color w:val="808080"/>
    </w:rPr>
  </w:style>
  <w:style w:type="character" w:customStyle="1" w:styleId="Red">
    <w:name w:val="Red"/>
    <w:basedOn w:val="DefaultParagraphFont"/>
    <w:uiPriority w:val="1"/>
    <w:rsid w:val="008D1C78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3A439C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3A439C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3A439C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A439C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3A439C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semiHidden/>
    <w:unhideWhenUsed/>
    <w:rsid w:val="00E5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uid.com" TargetMode="External"/><Relationship Id="rId12" Type="http://schemas.openxmlformats.org/officeDocument/2006/relationships/hyperlink" Target="https://www.ccleaner.com/specc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hwinf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DA4100667B4220AE6B71EB2CB57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38107-3A4B-49E3-BD0E-1C718415B0CA}"/>
      </w:docPartPr>
      <w:docPartBody>
        <w:p w:rsidR="00791C3C" w:rsidRDefault="00F871ED" w:rsidP="00F871ED">
          <w:pPr>
            <w:pStyle w:val="B3DA4100667B4220AE6B71EB2CB57754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9D91AEF17604DE2855D81CC9A5D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69152-A469-4871-962E-DE34F21831CC}"/>
      </w:docPartPr>
      <w:docPartBody>
        <w:p w:rsidR="00791C3C" w:rsidRDefault="00F871ED" w:rsidP="00F871ED">
          <w:pPr>
            <w:pStyle w:val="49D91AEF17604DE2855D81CC9A5D86D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07FDFBBD75E413CAAF3D784511C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A02EB-5ACB-4525-B3EE-5AD01BEB4E6D}"/>
      </w:docPartPr>
      <w:docPartBody>
        <w:p w:rsidR="00791C3C" w:rsidRDefault="00F871ED" w:rsidP="00F871ED">
          <w:pPr>
            <w:pStyle w:val="107FDFBBD75E413CAAF3D784511CC20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DF3A0395C9E64C81B774C4C1AE6D4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3472-5363-456E-816D-95F91C002F3F}"/>
      </w:docPartPr>
      <w:docPartBody>
        <w:p w:rsidR="00791C3C" w:rsidRDefault="00F871ED" w:rsidP="00F871ED">
          <w:pPr>
            <w:pStyle w:val="DF3A0395C9E64C81B774C4C1AE6D42A3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84A384C95F21430EACAF1B160FDC0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1E30F-FA8D-4C28-812C-916093AFA391}"/>
      </w:docPartPr>
      <w:docPartBody>
        <w:p w:rsidR="00791C3C" w:rsidRDefault="00F871ED" w:rsidP="00F871ED">
          <w:pPr>
            <w:pStyle w:val="84A384C95F21430EACAF1B160FDC00AF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A79C975712B43AF890FAE1E0FA07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846BD-FB45-475C-9267-60B8F9532B3B}"/>
      </w:docPartPr>
      <w:docPartBody>
        <w:p w:rsidR="00791C3C" w:rsidRDefault="00F871ED" w:rsidP="00F871ED">
          <w:pPr>
            <w:pStyle w:val="4A79C975712B43AF890FAE1E0FA07AE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7D3AFBE7E5346468BB2FA1AF554F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8B8D-214F-4B2E-843C-8C531F71CB2F}"/>
      </w:docPartPr>
      <w:docPartBody>
        <w:p w:rsidR="001774EF" w:rsidRDefault="00B23F03" w:rsidP="00B23F03">
          <w:pPr>
            <w:pStyle w:val="C7D3AFBE7E5346468BB2FA1AF554FE47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ED"/>
    <w:rsid w:val="001774EF"/>
    <w:rsid w:val="00177A5D"/>
    <w:rsid w:val="003D217C"/>
    <w:rsid w:val="006A5D54"/>
    <w:rsid w:val="00791C3C"/>
    <w:rsid w:val="0093708C"/>
    <w:rsid w:val="00B23F03"/>
    <w:rsid w:val="00F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F03"/>
  </w:style>
  <w:style w:type="paragraph" w:customStyle="1" w:styleId="B3DA4100667B4220AE6B71EB2CB57754">
    <w:name w:val="B3DA4100667B4220AE6B71EB2CB57754"/>
    <w:rsid w:val="00F871ED"/>
  </w:style>
  <w:style w:type="paragraph" w:customStyle="1" w:styleId="49D91AEF17604DE2855D81CC9A5D86DD">
    <w:name w:val="49D91AEF17604DE2855D81CC9A5D86DD"/>
    <w:rsid w:val="00F871ED"/>
  </w:style>
  <w:style w:type="paragraph" w:customStyle="1" w:styleId="107FDFBBD75E413CAAF3D784511CC202">
    <w:name w:val="107FDFBBD75E413CAAF3D784511CC202"/>
    <w:rsid w:val="00F871ED"/>
  </w:style>
  <w:style w:type="paragraph" w:customStyle="1" w:styleId="DF3A0395C9E64C81B774C4C1AE6D42A3">
    <w:name w:val="DF3A0395C9E64C81B774C4C1AE6D42A3"/>
    <w:rsid w:val="00F871ED"/>
  </w:style>
  <w:style w:type="paragraph" w:customStyle="1" w:styleId="84A384C95F21430EACAF1B160FDC00AF">
    <w:name w:val="84A384C95F21430EACAF1B160FDC00AF"/>
    <w:rsid w:val="00F871ED"/>
  </w:style>
  <w:style w:type="paragraph" w:customStyle="1" w:styleId="4A79C975712B43AF890FAE1E0FA07AEE">
    <w:name w:val="4A79C975712B43AF890FAE1E0FA07AEE"/>
    <w:rsid w:val="00F871ED"/>
  </w:style>
  <w:style w:type="paragraph" w:customStyle="1" w:styleId="C7D3AFBE7E5346468BB2FA1AF554FE47">
    <w:name w:val="C7D3AFBE7E5346468BB2FA1AF554FE47"/>
    <w:rsid w:val="00B23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145</TotalTime>
  <Pages>4</Pages>
  <Words>454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144</cp:revision>
  <cp:lastPrinted>2025-02-17T17:22:00Z</cp:lastPrinted>
  <dcterms:created xsi:type="dcterms:W3CDTF">2015-12-15T21:55:00Z</dcterms:created>
  <dcterms:modified xsi:type="dcterms:W3CDTF">2025-09-07T22:46:00Z</dcterms:modified>
</cp:coreProperties>
</file>