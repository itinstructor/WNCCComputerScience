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70E0" w14:textId="41EE2466" w:rsidR="009359D1" w:rsidRDefault="00165450" w:rsidP="00CF7CCE">
      <w:pPr>
        <w:pStyle w:val="Heading1"/>
      </w:pPr>
      <w:r>
        <w:t xml:space="preserve">Corrupted </w:t>
      </w:r>
      <w:r w:rsidR="00F8556A">
        <w:t xml:space="preserve">User </w:t>
      </w:r>
      <w:r>
        <w:t>Profile</w:t>
      </w:r>
      <w:r w:rsidR="00EC747C">
        <w:t xml:space="preserve"> (Delete and Recreate)</w:t>
      </w:r>
    </w:p>
    <w:p w14:paraId="687412BF" w14:textId="77777777" w:rsidR="00E101A7" w:rsidRPr="00E101A7" w:rsidRDefault="00E101A7" w:rsidP="00A30B52">
      <w:r w:rsidRPr="00E101A7">
        <w:t xml:space="preserve">Time required: </w:t>
      </w:r>
      <w:r w:rsidR="00165450">
        <w:t>30</w:t>
      </w:r>
      <w:r w:rsidRPr="00E101A7">
        <w:t xml:space="preserve"> minutes</w:t>
      </w:r>
    </w:p>
    <w:p w14:paraId="48000D44" w14:textId="77777777" w:rsidR="00F2658B" w:rsidRDefault="00F2658B" w:rsidP="00F2658B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4509C86A" w14:textId="77777777" w:rsidR="00F2658B" w:rsidRDefault="00F2658B" w:rsidP="00F2658B">
      <w:pPr>
        <w:pStyle w:val="ListParagraph"/>
        <w:numPr>
          <w:ilvl w:val="0"/>
          <w:numId w:val="8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235A54C4" w14:textId="77777777" w:rsidR="00F2658B" w:rsidRDefault="00F2658B" w:rsidP="00F2658B">
      <w:pPr>
        <w:pStyle w:val="ListParagraph"/>
        <w:numPr>
          <w:ilvl w:val="0"/>
          <w:numId w:val="8"/>
        </w:numPr>
      </w:pPr>
      <w:r>
        <w:t>Click and Drag your mouse around whatever you want to snip.</w:t>
      </w:r>
    </w:p>
    <w:p w14:paraId="5B7296E7" w14:textId="77777777" w:rsidR="00F2658B" w:rsidRDefault="00F2658B" w:rsidP="00F2658B">
      <w:pPr>
        <w:pStyle w:val="ListParagraph"/>
        <w:numPr>
          <w:ilvl w:val="0"/>
          <w:numId w:val="8"/>
        </w:numPr>
      </w:pPr>
      <w:r>
        <w:t>Release the mouse button. This places the snip into the Windows Clipboard.</w:t>
      </w:r>
    </w:p>
    <w:p w14:paraId="5614027E" w14:textId="77777777" w:rsidR="00F2658B" w:rsidRDefault="00F2658B" w:rsidP="00F2658B">
      <w:pPr>
        <w:pStyle w:val="ListParagraph"/>
        <w:numPr>
          <w:ilvl w:val="0"/>
          <w:numId w:val="8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58B08F29" w14:textId="77777777" w:rsidR="00F2658B" w:rsidRDefault="00F2658B" w:rsidP="00F2658B">
      <w:pPr>
        <w:pStyle w:val="Heading2"/>
      </w:pPr>
      <w:r>
        <w:t>Lab Description</w:t>
      </w:r>
    </w:p>
    <w:p w14:paraId="08710D9C" w14:textId="5B330E98" w:rsidR="007C3310" w:rsidRDefault="0095774A" w:rsidP="007C3310">
      <w:r>
        <w:t>A Windows user profile holds the settings for a user login.</w:t>
      </w:r>
      <w:r w:rsidR="00B40A5A">
        <w:t xml:space="preserve"> Sometimes, a user profile can get corrupted. </w:t>
      </w:r>
      <w:r w:rsidR="00472DCA">
        <w:t xml:space="preserve">Sometimes there are weird issues, sometimes you can’t login to the profile. </w:t>
      </w:r>
      <w:r w:rsidR="00B40A5A">
        <w:t>Deleting and recreating the user profile is a solution to issues like this. To perform this operation, you need a second administrative level account on the computer.</w:t>
      </w:r>
    </w:p>
    <w:p w14:paraId="50C3BF73" w14:textId="7CE510B5" w:rsidR="003905C4" w:rsidRDefault="003905C4" w:rsidP="007C3310">
      <w:r>
        <w:t>This is an example of how you would use this in real life.</w:t>
      </w:r>
    </w:p>
    <w:p w14:paraId="6D815E98" w14:textId="77777777" w:rsidR="0062369A" w:rsidRDefault="0062369A" w:rsidP="00061E19">
      <w:pPr>
        <w:pStyle w:val="ListParagraph"/>
        <w:numPr>
          <w:ilvl w:val="0"/>
          <w:numId w:val="49"/>
        </w:numPr>
      </w:pPr>
      <w:r w:rsidRPr="00061E19">
        <w:rPr>
          <w:b/>
          <w:bCs/>
        </w:rPr>
        <w:t>Real Life:</w:t>
      </w:r>
      <w:r>
        <w:t xml:space="preserve"> Logon to the Windows computer with a user account other than the one with the problems. If there isn’t a second user account, activate the local Administrator account.</w:t>
      </w:r>
    </w:p>
    <w:p w14:paraId="1E4DC3FD" w14:textId="44C54780" w:rsidR="0062369A" w:rsidRDefault="0062369A" w:rsidP="00061E19">
      <w:pPr>
        <w:pStyle w:val="ListParagraph"/>
        <w:numPr>
          <w:ilvl w:val="0"/>
          <w:numId w:val="49"/>
        </w:numPr>
      </w:pPr>
      <w:r>
        <w:t>Copy everything from the Documents and any other folder that has data to a backup drive</w:t>
      </w:r>
      <w:r w:rsidR="00040810">
        <w:t xml:space="preserve"> before you delete the profile.</w:t>
      </w:r>
    </w:p>
    <w:p w14:paraId="1C94DFD6" w14:textId="77777777" w:rsidR="00620172" w:rsidRDefault="005C7770" w:rsidP="007C3310">
      <w:r w:rsidRPr="005C7770">
        <w:rPr>
          <w:b/>
        </w:rPr>
        <w:t>NOTE:</w:t>
      </w:r>
      <w:r>
        <w:t xml:space="preserve"> </w:t>
      </w:r>
      <w:r w:rsidR="00F34666">
        <w:t>Complete this lab in your Windows virtual machine.</w:t>
      </w:r>
    </w:p>
    <w:p w14:paraId="7423DADB" w14:textId="547B3FAA" w:rsidR="00F34666" w:rsidRDefault="00620172" w:rsidP="007C3310">
      <w:r>
        <w:t>You cannot delete the Default Profile. You should have accounts other than your account and the Default Profile. If you don’t, please create one.</w:t>
      </w:r>
    </w:p>
    <w:p w14:paraId="1E9004D0" w14:textId="77777777" w:rsidR="008B0148" w:rsidRDefault="008B0148" w:rsidP="003905C4">
      <w:pPr>
        <w:pStyle w:val="ListParagraph"/>
        <w:numPr>
          <w:ilvl w:val="0"/>
          <w:numId w:val="9"/>
        </w:numPr>
      </w:pPr>
      <w:r>
        <w:t xml:space="preserve">If you have logged as the account you are recreating the profile for, reboot before deleting the profile. </w:t>
      </w:r>
      <w:r w:rsidR="005D37B7">
        <w:t xml:space="preserve">Windows won’t delete the profile as it will think the files are in use. </w:t>
      </w:r>
    </w:p>
    <w:p w14:paraId="60F08233" w14:textId="1036551C" w:rsidR="0062369A" w:rsidRDefault="0062369A" w:rsidP="003905C4">
      <w:pPr>
        <w:pStyle w:val="ListParagraph"/>
        <w:numPr>
          <w:ilvl w:val="0"/>
          <w:numId w:val="9"/>
        </w:numPr>
      </w:pPr>
      <w:r>
        <w:lastRenderedPageBreak/>
        <w:t>Logon with a different account than the one you are going to delete the profile from.</w:t>
      </w:r>
    </w:p>
    <w:p w14:paraId="4630B549" w14:textId="77777777" w:rsidR="000A6023" w:rsidRDefault="000A6023" w:rsidP="00F23374">
      <w:pPr>
        <w:pStyle w:val="ListParagraph"/>
        <w:numPr>
          <w:ilvl w:val="0"/>
          <w:numId w:val="9"/>
        </w:numPr>
      </w:pPr>
      <w:r>
        <w:t xml:space="preserve">Right </w:t>
      </w:r>
      <w:r w:rsidR="0058691E">
        <w:t xml:space="preserve">Click the </w:t>
      </w:r>
      <w:r w:rsidR="0058691E" w:rsidRPr="000A6023">
        <w:rPr>
          <w:b/>
        </w:rPr>
        <w:t>Start button</w:t>
      </w:r>
      <w:r w:rsidRPr="000A6023">
        <w:rPr>
          <w:b/>
        </w:rPr>
        <w:t xml:space="preserve"> </w:t>
      </w:r>
      <w:r>
        <w:sym w:font="Wingdings" w:char="F0E0"/>
      </w:r>
      <w:r>
        <w:t xml:space="preserve"> </w:t>
      </w:r>
      <w:r w:rsidRPr="000A6023">
        <w:rPr>
          <w:b/>
          <w:bCs/>
        </w:rPr>
        <w:t>Ad</w:t>
      </w:r>
      <w:r w:rsidR="00A662DE" w:rsidRPr="000A6023">
        <w:rPr>
          <w:b/>
        </w:rPr>
        <w:t>vanced System Settings</w:t>
      </w:r>
      <w:r w:rsidR="007E6CC6" w:rsidRPr="000A6023">
        <w:rPr>
          <w:b/>
        </w:rPr>
        <w:t xml:space="preserve"> </w:t>
      </w:r>
      <w:r w:rsidR="007E6CC6" w:rsidRPr="007E6CC6">
        <w:rPr>
          <w:b/>
        </w:rPr>
        <w:sym w:font="Wingdings" w:char="F0E0"/>
      </w:r>
      <w:r w:rsidR="00A662DE">
        <w:t xml:space="preserve"> </w:t>
      </w:r>
      <w:r w:rsidR="00A662DE" w:rsidRPr="000A6023">
        <w:rPr>
          <w:b/>
        </w:rPr>
        <w:t>User Profile</w:t>
      </w:r>
      <w:r w:rsidR="003765AB" w:rsidRPr="000A6023">
        <w:rPr>
          <w:b/>
        </w:rPr>
        <w:t>s</w:t>
      </w:r>
      <w:r w:rsidR="00A662DE">
        <w:t xml:space="preserve">. </w:t>
      </w:r>
    </w:p>
    <w:p w14:paraId="0762ED45" w14:textId="129701E7" w:rsidR="0058691E" w:rsidRDefault="001E7242" w:rsidP="00F23374">
      <w:pPr>
        <w:pStyle w:val="ListParagraph"/>
        <w:numPr>
          <w:ilvl w:val="0"/>
          <w:numId w:val="9"/>
        </w:numPr>
      </w:pPr>
      <w:r>
        <w:t>Insert a screenshot.</w:t>
      </w:r>
    </w:p>
    <w:sdt>
      <w:sdtPr>
        <w:rPr>
          <w:rStyle w:val="Red0"/>
        </w:rPr>
        <w:id w:val="1396709852"/>
        <w:placeholder>
          <w:docPart w:val="27F9673BED7D4EAD826A3BB8E8202A42"/>
        </w:placeholder>
        <w:showingPlcHdr/>
      </w:sdtPr>
      <w:sdtEndPr>
        <w:rPr>
          <w:rStyle w:val="Red0"/>
        </w:rPr>
      </w:sdtEndPr>
      <w:sdtContent>
        <w:p w14:paraId="79352497" w14:textId="77777777" w:rsidR="00C873C3" w:rsidRDefault="00C873C3" w:rsidP="00C873C3">
          <w:pPr>
            <w:rPr>
              <w:rStyle w:val="Red0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06C99B5C" w14:textId="3DFE7CB8" w:rsidR="001E7242" w:rsidRDefault="001E7242" w:rsidP="003905C4">
      <w:pPr>
        <w:pStyle w:val="ListParagraph"/>
        <w:numPr>
          <w:ilvl w:val="0"/>
          <w:numId w:val="9"/>
        </w:numPr>
      </w:pPr>
      <w:r>
        <w:t>Click the profile you want to delete</w:t>
      </w:r>
      <w:r w:rsidR="004D758A">
        <w:t xml:space="preserve"> </w:t>
      </w:r>
      <w:r w:rsidR="004D758A">
        <w:sym w:font="Wingdings" w:char="F0E0"/>
      </w:r>
      <w:r>
        <w:t xml:space="preserve"> Click </w:t>
      </w:r>
      <w:r w:rsidRPr="001E7242">
        <w:rPr>
          <w:b/>
        </w:rPr>
        <w:t>Delete</w:t>
      </w:r>
      <w:r>
        <w:t xml:space="preserve">. </w:t>
      </w:r>
      <w:r w:rsidR="0062369A">
        <w:t>Do not delete the Default Profile.</w:t>
      </w:r>
    </w:p>
    <w:p w14:paraId="31938DB3" w14:textId="1FD42D15" w:rsidR="00E0434C" w:rsidRDefault="00E0434C" w:rsidP="003905C4">
      <w:pPr>
        <w:pStyle w:val="ListParagraph"/>
        <w:numPr>
          <w:ilvl w:val="0"/>
          <w:numId w:val="9"/>
        </w:numPr>
      </w:pPr>
      <w:r>
        <w:t>If the Delete button is gray, restart the VM and try again.</w:t>
      </w:r>
    </w:p>
    <w:p w14:paraId="7F59DE7A" w14:textId="77777777" w:rsidR="001E7242" w:rsidRDefault="001E7242" w:rsidP="003905C4">
      <w:pPr>
        <w:pStyle w:val="ListParagraph"/>
        <w:numPr>
          <w:ilvl w:val="0"/>
          <w:numId w:val="9"/>
        </w:numPr>
      </w:pPr>
      <w:r>
        <w:t>Login as the user with the corrupted profile. The user profile will be recreated.</w:t>
      </w:r>
    </w:p>
    <w:p w14:paraId="35B8E828" w14:textId="77777777" w:rsidR="00696A08" w:rsidRDefault="00696A08" w:rsidP="003905C4">
      <w:pPr>
        <w:pStyle w:val="ListParagraph"/>
        <w:numPr>
          <w:ilvl w:val="0"/>
          <w:numId w:val="9"/>
        </w:numPr>
      </w:pPr>
      <w:r>
        <w:t>Insert a screenshot of this login process.</w:t>
      </w:r>
    </w:p>
    <w:sdt>
      <w:sdtPr>
        <w:rPr>
          <w:rStyle w:val="Red0"/>
        </w:rPr>
        <w:id w:val="1025062756"/>
        <w:placeholder>
          <w:docPart w:val="FA75E380E07C47BABDD0137BC0D72BD1"/>
        </w:placeholder>
        <w:showingPlcHdr/>
      </w:sdtPr>
      <w:sdtEndPr>
        <w:rPr>
          <w:rStyle w:val="Red0"/>
        </w:rPr>
      </w:sdtEndPr>
      <w:sdtContent>
        <w:p w14:paraId="11AF077F" w14:textId="77777777" w:rsidR="0096374D" w:rsidRDefault="0096374D" w:rsidP="0096374D">
          <w:pPr>
            <w:rPr>
              <w:rStyle w:val="Red0"/>
            </w:rPr>
          </w:pPr>
          <w:r w:rsidRPr="00B81549">
            <w:rPr>
              <w:rStyle w:val="PlaceholderText"/>
              <w:color w:val="FF0000"/>
            </w:rPr>
            <w:t>Click or tap here to enter text.</w:t>
          </w:r>
        </w:p>
      </w:sdtContent>
    </w:sdt>
    <w:p w14:paraId="6B94B93E" w14:textId="741E41E7" w:rsidR="00383E1B" w:rsidRDefault="00393B20" w:rsidP="00393B20">
      <w:pPr>
        <w:pStyle w:val="Heading2"/>
      </w:pPr>
      <w:r>
        <w:t>Assignment Submission</w:t>
      </w:r>
    </w:p>
    <w:p w14:paraId="02BF5920" w14:textId="4D525BB3" w:rsidR="007F2268" w:rsidRDefault="00760399" w:rsidP="007F2268">
      <w:r>
        <w:t>Attach this completed document to the assignment in Blackboard.</w:t>
      </w:r>
    </w:p>
    <w:sectPr w:rsidR="007F2268" w:rsidSect="00061E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83A15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03E52D14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18A68" w14:textId="77777777" w:rsidR="00937496" w:rsidRDefault="009374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C5480" w14:textId="104585ED" w:rsidR="00900A98" w:rsidRDefault="0095774A" w:rsidP="00900A98">
    <w:pPr>
      <w:pStyle w:val="Footer"/>
      <w:tabs>
        <w:tab w:val="center" w:pos="5040"/>
        <w:tab w:val="right" w:pos="10080"/>
      </w:tabs>
    </w:pPr>
    <w:r>
      <w:t>Delete and Recreate a Corrupted Profile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937496">
      <w:rPr>
        <w:noProof/>
      </w:rPr>
      <w:t>1</w:t>
    </w:r>
    <w:r w:rsidR="00900A98">
      <w:fldChar w:fldCharType="end"/>
    </w:r>
    <w:r w:rsidR="00900A98">
      <w:t xml:space="preserve"> of </w:t>
    </w:r>
    <w:fldSimple w:instr=" NUMPAGES ">
      <w:r w:rsidR="00937496">
        <w:rPr>
          <w:noProof/>
        </w:rPr>
        <w:t>1</w:t>
      </w:r>
    </w:fldSimple>
    <w:r w:rsidR="00900A98">
      <w:tab/>
      <w:t xml:space="preserve">Revised: </w:t>
    </w:r>
    <w:r w:rsidR="002A28B1">
      <w:t>11</w:t>
    </w:r>
    <w:r>
      <w:t>/</w:t>
    </w:r>
    <w:r w:rsidR="002C7D28">
      <w:t>28</w:t>
    </w:r>
    <w:r w:rsidR="005C12CF">
      <w:t>/20</w:t>
    </w:r>
    <w:r w:rsidR="002A61F0">
      <w:t>2</w:t>
    </w:r>
    <w:r w:rsidR="002F2A65"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C5AB4" w14:textId="77777777" w:rsidR="00937496" w:rsidRDefault="00937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AC6C5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111CBDC0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047A1" w14:textId="77777777" w:rsidR="00937496" w:rsidRDefault="009374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3E98F" w14:textId="77777777" w:rsidR="00937496" w:rsidRDefault="009374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F4876" w14:textId="77777777" w:rsidR="00937496" w:rsidRDefault="009374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2BDA"/>
    <w:multiLevelType w:val="hybridMultilevel"/>
    <w:tmpl w:val="A0962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7092B97"/>
    <w:multiLevelType w:val="hybridMultilevel"/>
    <w:tmpl w:val="05F4E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0237041"/>
    <w:multiLevelType w:val="hybridMultilevel"/>
    <w:tmpl w:val="64DE38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4CD264A"/>
    <w:multiLevelType w:val="hybridMultilevel"/>
    <w:tmpl w:val="F55E9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DC42BF0"/>
    <w:multiLevelType w:val="hybridMultilevel"/>
    <w:tmpl w:val="64DE3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FAD1CF3"/>
    <w:multiLevelType w:val="hybridMultilevel"/>
    <w:tmpl w:val="77628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68846225">
    <w:abstractNumId w:val="12"/>
  </w:num>
  <w:num w:numId="2" w16cid:durableId="1229458983">
    <w:abstractNumId w:val="36"/>
  </w:num>
  <w:num w:numId="3" w16cid:durableId="732119421">
    <w:abstractNumId w:val="27"/>
  </w:num>
  <w:num w:numId="4" w16cid:durableId="1122722250">
    <w:abstractNumId w:val="25"/>
  </w:num>
  <w:num w:numId="5" w16cid:durableId="295306483">
    <w:abstractNumId w:val="20"/>
  </w:num>
  <w:num w:numId="6" w16cid:durableId="706296662">
    <w:abstractNumId w:val="16"/>
  </w:num>
  <w:num w:numId="7" w16cid:durableId="4067296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55894061">
    <w:abstractNumId w:val="1"/>
  </w:num>
  <w:num w:numId="9" w16cid:durableId="918367573">
    <w:abstractNumId w:val="29"/>
  </w:num>
  <w:num w:numId="10" w16cid:durableId="1046489529">
    <w:abstractNumId w:val="22"/>
  </w:num>
  <w:num w:numId="11" w16cid:durableId="1583104517">
    <w:abstractNumId w:val="47"/>
  </w:num>
  <w:num w:numId="12" w16cid:durableId="121844453">
    <w:abstractNumId w:val="14"/>
  </w:num>
  <w:num w:numId="13" w16cid:durableId="1204638421">
    <w:abstractNumId w:val="42"/>
  </w:num>
  <w:num w:numId="14" w16cid:durableId="1375152725">
    <w:abstractNumId w:val="15"/>
  </w:num>
  <w:num w:numId="15" w16cid:durableId="1094012446">
    <w:abstractNumId w:val="28"/>
  </w:num>
  <w:num w:numId="16" w16cid:durableId="1902325594">
    <w:abstractNumId w:val="13"/>
  </w:num>
  <w:num w:numId="17" w16cid:durableId="1953197366">
    <w:abstractNumId w:val="11"/>
  </w:num>
  <w:num w:numId="18" w16cid:durableId="1354308276">
    <w:abstractNumId w:val="35"/>
  </w:num>
  <w:num w:numId="19" w16cid:durableId="25251451">
    <w:abstractNumId w:val="0"/>
  </w:num>
  <w:num w:numId="20" w16cid:durableId="1188174060">
    <w:abstractNumId w:val="37"/>
  </w:num>
  <w:num w:numId="21" w16cid:durableId="1935437170">
    <w:abstractNumId w:val="40"/>
  </w:num>
  <w:num w:numId="22" w16cid:durableId="1810628660">
    <w:abstractNumId w:val="33"/>
  </w:num>
  <w:num w:numId="23" w16cid:durableId="1022243912">
    <w:abstractNumId w:val="30"/>
  </w:num>
  <w:num w:numId="24" w16cid:durableId="285627963">
    <w:abstractNumId w:val="46"/>
  </w:num>
  <w:num w:numId="25" w16cid:durableId="1111391943">
    <w:abstractNumId w:val="18"/>
  </w:num>
  <w:num w:numId="26" w16cid:durableId="1798180787">
    <w:abstractNumId w:val="21"/>
  </w:num>
  <w:num w:numId="27" w16cid:durableId="577373920">
    <w:abstractNumId w:val="6"/>
  </w:num>
  <w:num w:numId="28" w16cid:durableId="67845309">
    <w:abstractNumId w:val="19"/>
  </w:num>
  <w:num w:numId="29" w16cid:durableId="866721459">
    <w:abstractNumId w:val="39"/>
  </w:num>
  <w:num w:numId="30" w16cid:durableId="374743060">
    <w:abstractNumId w:val="43"/>
  </w:num>
  <w:num w:numId="31" w16cid:durableId="732043539">
    <w:abstractNumId w:val="9"/>
  </w:num>
  <w:num w:numId="32" w16cid:durableId="989292087">
    <w:abstractNumId w:val="45"/>
  </w:num>
  <w:num w:numId="33" w16cid:durableId="692535350">
    <w:abstractNumId w:val="7"/>
  </w:num>
  <w:num w:numId="34" w16cid:durableId="1539203388">
    <w:abstractNumId w:val="44"/>
  </w:num>
  <w:num w:numId="35" w16cid:durableId="349840429">
    <w:abstractNumId w:val="26"/>
  </w:num>
  <w:num w:numId="36" w16cid:durableId="435029364">
    <w:abstractNumId w:val="17"/>
  </w:num>
  <w:num w:numId="37" w16cid:durableId="26488624">
    <w:abstractNumId w:val="8"/>
  </w:num>
  <w:num w:numId="38" w16cid:durableId="1300763620">
    <w:abstractNumId w:val="24"/>
  </w:num>
  <w:num w:numId="39" w16cid:durableId="2061250192">
    <w:abstractNumId w:val="34"/>
  </w:num>
  <w:num w:numId="40" w16cid:durableId="1389306542">
    <w:abstractNumId w:val="3"/>
  </w:num>
  <w:num w:numId="41" w16cid:durableId="1465848758">
    <w:abstractNumId w:val="41"/>
  </w:num>
  <w:num w:numId="42" w16cid:durableId="1057436020">
    <w:abstractNumId w:val="23"/>
  </w:num>
  <w:num w:numId="43" w16cid:durableId="1820073961">
    <w:abstractNumId w:val="10"/>
  </w:num>
  <w:num w:numId="44" w16cid:durableId="1908879959">
    <w:abstractNumId w:val="32"/>
  </w:num>
  <w:num w:numId="45" w16cid:durableId="134299384">
    <w:abstractNumId w:val="4"/>
  </w:num>
  <w:num w:numId="46" w16cid:durableId="76557029">
    <w:abstractNumId w:val="31"/>
  </w:num>
  <w:num w:numId="47" w16cid:durableId="963078031">
    <w:abstractNumId w:val="38"/>
  </w:num>
  <w:num w:numId="48" w16cid:durableId="1005670989">
    <w:abstractNumId w:val="5"/>
  </w:num>
  <w:num w:numId="49" w16cid:durableId="1754353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S0MLQ0NTS3sDQyMDJU0lEKTi0uzszPAykwqgUABk4x3SwAAAA="/>
  </w:docVars>
  <w:rsids>
    <w:rsidRoot w:val="00911152"/>
    <w:rsid w:val="0000013C"/>
    <w:rsid w:val="00005263"/>
    <w:rsid w:val="00027149"/>
    <w:rsid w:val="00030D0C"/>
    <w:rsid w:val="00040810"/>
    <w:rsid w:val="00061E19"/>
    <w:rsid w:val="000939D7"/>
    <w:rsid w:val="000A1D39"/>
    <w:rsid w:val="000A5909"/>
    <w:rsid w:val="000A6023"/>
    <w:rsid w:val="000E7E26"/>
    <w:rsid w:val="00135B3D"/>
    <w:rsid w:val="00165450"/>
    <w:rsid w:val="001727C2"/>
    <w:rsid w:val="00175A09"/>
    <w:rsid w:val="00195DDB"/>
    <w:rsid w:val="00197CFA"/>
    <w:rsid w:val="001A04C9"/>
    <w:rsid w:val="001C34C3"/>
    <w:rsid w:val="001E7242"/>
    <w:rsid w:val="001F1121"/>
    <w:rsid w:val="002270E5"/>
    <w:rsid w:val="002616E2"/>
    <w:rsid w:val="0027696D"/>
    <w:rsid w:val="00282A0B"/>
    <w:rsid w:val="0028587C"/>
    <w:rsid w:val="00291A24"/>
    <w:rsid w:val="002A0ED6"/>
    <w:rsid w:val="002A28B1"/>
    <w:rsid w:val="002A2A20"/>
    <w:rsid w:val="002A61F0"/>
    <w:rsid w:val="002B1E3C"/>
    <w:rsid w:val="002B691A"/>
    <w:rsid w:val="002C7D28"/>
    <w:rsid w:val="002D46F0"/>
    <w:rsid w:val="002F07E8"/>
    <w:rsid w:val="002F2A65"/>
    <w:rsid w:val="00311876"/>
    <w:rsid w:val="003168F8"/>
    <w:rsid w:val="0032058F"/>
    <w:rsid w:val="00323372"/>
    <w:rsid w:val="00346066"/>
    <w:rsid w:val="00352563"/>
    <w:rsid w:val="003765AB"/>
    <w:rsid w:val="00377251"/>
    <w:rsid w:val="00383D2E"/>
    <w:rsid w:val="00383E1B"/>
    <w:rsid w:val="003905C4"/>
    <w:rsid w:val="00393B20"/>
    <w:rsid w:val="003A04A5"/>
    <w:rsid w:val="003C23F5"/>
    <w:rsid w:val="003D1727"/>
    <w:rsid w:val="003D7FF4"/>
    <w:rsid w:val="003E277F"/>
    <w:rsid w:val="003E3C01"/>
    <w:rsid w:val="003E3F1D"/>
    <w:rsid w:val="004229F2"/>
    <w:rsid w:val="0042511F"/>
    <w:rsid w:val="00440049"/>
    <w:rsid w:val="00464240"/>
    <w:rsid w:val="00472DCA"/>
    <w:rsid w:val="004905BC"/>
    <w:rsid w:val="00490907"/>
    <w:rsid w:val="00496628"/>
    <w:rsid w:val="004A1976"/>
    <w:rsid w:val="004A4E38"/>
    <w:rsid w:val="004D2FAB"/>
    <w:rsid w:val="004D758A"/>
    <w:rsid w:val="00505890"/>
    <w:rsid w:val="005158E8"/>
    <w:rsid w:val="00535472"/>
    <w:rsid w:val="005510FB"/>
    <w:rsid w:val="00561C63"/>
    <w:rsid w:val="0058691E"/>
    <w:rsid w:val="005B42AB"/>
    <w:rsid w:val="005C12CF"/>
    <w:rsid w:val="005C7770"/>
    <w:rsid w:val="005D04E3"/>
    <w:rsid w:val="005D1C1B"/>
    <w:rsid w:val="005D37B7"/>
    <w:rsid w:val="005D77AD"/>
    <w:rsid w:val="005E7635"/>
    <w:rsid w:val="005F0B30"/>
    <w:rsid w:val="00600036"/>
    <w:rsid w:val="00620172"/>
    <w:rsid w:val="0062369A"/>
    <w:rsid w:val="00661BCC"/>
    <w:rsid w:val="00667269"/>
    <w:rsid w:val="00680ADA"/>
    <w:rsid w:val="00692780"/>
    <w:rsid w:val="00696A08"/>
    <w:rsid w:val="00696FE8"/>
    <w:rsid w:val="006C0D7C"/>
    <w:rsid w:val="006C75D4"/>
    <w:rsid w:val="006E2737"/>
    <w:rsid w:val="006F6887"/>
    <w:rsid w:val="00747A77"/>
    <w:rsid w:val="00760399"/>
    <w:rsid w:val="007722BF"/>
    <w:rsid w:val="0077589A"/>
    <w:rsid w:val="00775A15"/>
    <w:rsid w:val="00782EF4"/>
    <w:rsid w:val="007866D6"/>
    <w:rsid w:val="007A2E90"/>
    <w:rsid w:val="007A55AA"/>
    <w:rsid w:val="007B1761"/>
    <w:rsid w:val="007B6C30"/>
    <w:rsid w:val="007C3310"/>
    <w:rsid w:val="007E4845"/>
    <w:rsid w:val="007E6CC6"/>
    <w:rsid w:val="007F2268"/>
    <w:rsid w:val="007F6A2B"/>
    <w:rsid w:val="00814377"/>
    <w:rsid w:val="00833212"/>
    <w:rsid w:val="008347E1"/>
    <w:rsid w:val="00844860"/>
    <w:rsid w:val="00846CDF"/>
    <w:rsid w:val="00860D4E"/>
    <w:rsid w:val="0089250C"/>
    <w:rsid w:val="00896F3F"/>
    <w:rsid w:val="008B0148"/>
    <w:rsid w:val="008B6985"/>
    <w:rsid w:val="00900A98"/>
    <w:rsid w:val="00911152"/>
    <w:rsid w:val="009359D1"/>
    <w:rsid w:val="00937496"/>
    <w:rsid w:val="00940B4F"/>
    <w:rsid w:val="0095774A"/>
    <w:rsid w:val="0096374D"/>
    <w:rsid w:val="00972191"/>
    <w:rsid w:val="00981D53"/>
    <w:rsid w:val="009A6FE6"/>
    <w:rsid w:val="009B4C51"/>
    <w:rsid w:val="009C6DAE"/>
    <w:rsid w:val="009D4704"/>
    <w:rsid w:val="009D76E4"/>
    <w:rsid w:val="009F25EE"/>
    <w:rsid w:val="009F7A8A"/>
    <w:rsid w:val="00A30B52"/>
    <w:rsid w:val="00A332DD"/>
    <w:rsid w:val="00A662DE"/>
    <w:rsid w:val="00A71F0C"/>
    <w:rsid w:val="00A75BC8"/>
    <w:rsid w:val="00A930DF"/>
    <w:rsid w:val="00AA1859"/>
    <w:rsid w:val="00AA6E2C"/>
    <w:rsid w:val="00AB148C"/>
    <w:rsid w:val="00AD0626"/>
    <w:rsid w:val="00AD48C3"/>
    <w:rsid w:val="00B21674"/>
    <w:rsid w:val="00B31CE8"/>
    <w:rsid w:val="00B40A5A"/>
    <w:rsid w:val="00B53A5D"/>
    <w:rsid w:val="00B64919"/>
    <w:rsid w:val="00B73071"/>
    <w:rsid w:val="00BE471F"/>
    <w:rsid w:val="00C27D84"/>
    <w:rsid w:val="00C43560"/>
    <w:rsid w:val="00C645C1"/>
    <w:rsid w:val="00C6586A"/>
    <w:rsid w:val="00C81128"/>
    <w:rsid w:val="00C85836"/>
    <w:rsid w:val="00C873C3"/>
    <w:rsid w:val="00CA6B6F"/>
    <w:rsid w:val="00CF7CCE"/>
    <w:rsid w:val="00D16EC1"/>
    <w:rsid w:val="00D227CE"/>
    <w:rsid w:val="00D329E5"/>
    <w:rsid w:val="00D36F34"/>
    <w:rsid w:val="00D42F79"/>
    <w:rsid w:val="00D62D62"/>
    <w:rsid w:val="00D869BB"/>
    <w:rsid w:val="00D90708"/>
    <w:rsid w:val="00E0434C"/>
    <w:rsid w:val="00E101A7"/>
    <w:rsid w:val="00E347C4"/>
    <w:rsid w:val="00E45E5B"/>
    <w:rsid w:val="00E55BDC"/>
    <w:rsid w:val="00E67D8E"/>
    <w:rsid w:val="00E73A37"/>
    <w:rsid w:val="00E74BA7"/>
    <w:rsid w:val="00E961E8"/>
    <w:rsid w:val="00EA07B8"/>
    <w:rsid w:val="00EC747C"/>
    <w:rsid w:val="00ED4A69"/>
    <w:rsid w:val="00F2658B"/>
    <w:rsid w:val="00F3420F"/>
    <w:rsid w:val="00F34666"/>
    <w:rsid w:val="00F47C54"/>
    <w:rsid w:val="00F50150"/>
    <w:rsid w:val="00F644D0"/>
    <w:rsid w:val="00F8556A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F0FB5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0172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62017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62017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62017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62017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0172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172"/>
    <w:pPr>
      <w:ind w:left="720"/>
    </w:pPr>
  </w:style>
  <w:style w:type="character" w:styleId="FollowedHyperlink">
    <w:name w:val="FollowedHyperlink"/>
    <w:rsid w:val="00620172"/>
    <w:rPr>
      <w:color w:val="800080"/>
      <w:u w:val="single"/>
    </w:rPr>
  </w:style>
  <w:style w:type="paragraph" w:styleId="Footer">
    <w:name w:val="footer"/>
    <w:basedOn w:val="Normal"/>
    <w:link w:val="FooterChar"/>
    <w:rsid w:val="0062017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62017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620172"/>
    <w:rPr>
      <w:color w:val="0000FF"/>
      <w:u w:val="single"/>
    </w:rPr>
  </w:style>
  <w:style w:type="paragraph" w:customStyle="1" w:styleId="NumberedHeading2">
    <w:name w:val="Numbered Heading 2"/>
    <w:basedOn w:val="Normal"/>
    <w:rsid w:val="00620172"/>
    <w:pPr>
      <w:numPr>
        <w:numId w:val="3"/>
      </w:numPr>
    </w:pPr>
  </w:style>
  <w:style w:type="paragraph" w:customStyle="1" w:styleId="Outlinenumbering">
    <w:name w:val="Outline numbering"/>
    <w:basedOn w:val="Normal"/>
    <w:rsid w:val="00620172"/>
    <w:pPr>
      <w:numPr>
        <w:numId w:val="4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620172"/>
  </w:style>
  <w:style w:type="character" w:styleId="PlaceholderText">
    <w:name w:val="Placeholder Text"/>
    <w:basedOn w:val="DefaultParagraphFont"/>
    <w:uiPriority w:val="99"/>
    <w:semiHidden/>
    <w:rsid w:val="00D62D62"/>
    <w:rPr>
      <w:color w:val="808080"/>
    </w:rPr>
  </w:style>
  <w:style w:type="character" w:customStyle="1" w:styleId="RED">
    <w:name w:val="RED"/>
    <w:basedOn w:val="DefaultParagraphFont"/>
    <w:uiPriority w:val="1"/>
    <w:rsid w:val="00D62D62"/>
    <w:rPr>
      <w:color w:val="FF0000"/>
    </w:rPr>
  </w:style>
  <w:style w:type="character" w:customStyle="1" w:styleId="Red0">
    <w:name w:val="Red"/>
    <w:basedOn w:val="DefaultParagraphFont"/>
    <w:uiPriority w:val="1"/>
    <w:rsid w:val="00C873C3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62017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62017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62017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2017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620172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F9673BED7D4EAD826A3BB8E8202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E5658-9A39-432B-A06D-F990BE15B593}"/>
      </w:docPartPr>
      <w:docPartBody>
        <w:p w:rsidR="00E106BD" w:rsidRDefault="002849E6" w:rsidP="002849E6">
          <w:pPr>
            <w:pStyle w:val="27F9673BED7D4EAD826A3BB8E8202A4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FA75E380E07C47BABDD0137BC0D7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024DE-2E4F-41CB-91CA-D4DE7D5622F4}"/>
      </w:docPartPr>
      <w:docPartBody>
        <w:p w:rsidR="00E106BD" w:rsidRDefault="002849E6" w:rsidP="002849E6">
          <w:pPr>
            <w:pStyle w:val="FA75E380E07C47BABDD0137BC0D72BD1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E6"/>
    <w:rsid w:val="001C34C3"/>
    <w:rsid w:val="002849E6"/>
    <w:rsid w:val="003D1727"/>
    <w:rsid w:val="00E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9E6"/>
  </w:style>
  <w:style w:type="paragraph" w:customStyle="1" w:styleId="27F9673BED7D4EAD826A3BB8E8202A42">
    <w:name w:val="27F9673BED7D4EAD826A3BB8E8202A42"/>
    <w:rsid w:val="002849E6"/>
  </w:style>
  <w:style w:type="paragraph" w:customStyle="1" w:styleId="FA75E380E07C47BABDD0137BC0D72BD1">
    <w:name w:val="FA75E380E07C47BABDD0137BC0D72BD1"/>
    <w:rsid w:val="002849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130</TotalTime>
  <Pages>2</Pages>
  <Words>426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141</cp:revision>
  <dcterms:created xsi:type="dcterms:W3CDTF">2015-12-15T21:55:00Z</dcterms:created>
  <dcterms:modified xsi:type="dcterms:W3CDTF">2024-11-28T21:32:00Z</dcterms:modified>
</cp:coreProperties>
</file>