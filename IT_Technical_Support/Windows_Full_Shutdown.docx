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C072" w14:textId="1F68DDC0" w:rsidR="002F12C4" w:rsidRDefault="002F12C4" w:rsidP="00E96C42">
      <w:pPr>
        <w:pStyle w:val="Heading1"/>
      </w:pPr>
      <w:r w:rsidRPr="002F12C4">
        <w:t>Windows</w:t>
      </w:r>
      <w:r w:rsidR="00FA56BA">
        <w:t xml:space="preserve"> Full Shutdown</w:t>
      </w:r>
    </w:p>
    <w:p w14:paraId="5C8B951A" w14:textId="6EDB26E3" w:rsidR="00645FA2" w:rsidRDefault="00645FA2" w:rsidP="00645FA2">
      <w:r w:rsidRPr="00584A15">
        <w:t xml:space="preserve">Time required: </w:t>
      </w:r>
      <w:r w:rsidR="00492181">
        <w:t>15</w:t>
      </w:r>
      <w:r w:rsidRPr="00584A15">
        <w:t xml:space="preserve"> minutes</w:t>
      </w:r>
    </w:p>
    <w:p w14:paraId="71E3EF6B" w14:textId="77777777" w:rsidR="006D16B9" w:rsidRDefault="006D16B9" w:rsidP="006D16B9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5064C811" w14:textId="77777777" w:rsidR="006D16B9" w:rsidRDefault="006D16B9" w:rsidP="00635699">
      <w:pPr>
        <w:pStyle w:val="ListParagraph"/>
        <w:numPr>
          <w:ilvl w:val="0"/>
          <w:numId w:val="4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455C191B" w14:textId="77777777" w:rsidR="006D16B9" w:rsidRDefault="006D16B9" w:rsidP="00635699">
      <w:pPr>
        <w:pStyle w:val="ListParagraph"/>
        <w:numPr>
          <w:ilvl w:val="0"/>
          <w:numId w:val="4"/>
        </w:numPr>
      </w:pPr>
      <w:r>
        <w:t>Click and Drag your mouse around whatever you want to snip.</w:t>
      </w:r>
    </w:p>
    <w:p w14:paraId="793BEDFB" w14:textId="77777777" w:rsidR="006D16B9" w:rsidRDefault="006D16B9" w:rsidP="00635699">
      <w:pPr>
        <w:pStyle w:val="ListParagraph"/>
        <w:numPr>
          <w:ilvl w:val="0"/>
          <w:numId w:val="4"/>
        </w:numPr>
      </w:pPr>
      <w:r>
        <w:t>Release the mouse button. This places the snip into the Windows Clipboard.</w:t>
      </w:r>
    </w:p>
    <w:p w14:paraId="0B25B9D6" w14:textId="77777777" w:rsidR="006D16B9" w:rsidRDefault="006D16B9" w:rsidP="00635699">
      <w:pPr>
        <w:pStyle w:val="ListParagraph"/>
        <w:numPr>
          <w:ilvl w:val="0"/>
          <w:numId w:val="4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4156FFC3" w14:textId="77777777" w:rsidR="005D6C6C" w:rsidRDefault="005D6C6C" w:rsidP="005D6C6C">
      <w:pPr>
        <w:pStyle w:val="Heading2"/>
      </w:pPr>
      <w:r>
        <w:t>Quick Shutdown</w:t>
      </w:r>
    </w:p>
    <w:p w14:paraId="419EBE72" w14:textId="10186EA4" w:rsidR="00BF7FD8" w:rsidRPr="005362E6" w:rsidRDefault="002F12C4" w:rsidP="00BF7FD8">
      <w:r w:rsidRPr="002F12C4">
        <w:t xml:space="preserve">If you don't plan to use your PC for a while, then you could </w:t>
      </w:r>
      <w:r w:rsidRPr="00A97303">
        <w:t xml:space="preserve">shut down your PC by pressing the </w:t>
      </w:r>
      <w:proofErr w:type="spellStart"/>
      <w:r w:rsidRPr="002F12C4">
        <w:rPr>
          <w:b/>
          <w:bCs/>
        </w:rPr>
        <w:t>Win+X</w:t>
      </w:r>
      <w:proofErr w:type="spellEnd"/>
      <w:r w:rsidRPr="002F12C4">
        <w:t xml:space="preserve"> keys, press </w:t>
      </w:r>
      <w:r w:rsidRPr="002F12C4">
        <w:rPr>
          <w:b/>
          <w:bCs/>
        </w:rPr>
        <w:t>U</w:t>
      </w:r>
      <w:r w:rsidRPr="002F12C4">
        <w:t>, and press</w:t>
      </w:r>
      <w:r w:rsidRPr="002F12C4">
        <w:rPr>
          <w:b/>
          <w:bCs/>
        </w:rPr>
        <w:t xml:space="preserve"> U </w:t>
      </w:r>
      <w:r w:rsidRPr="002F12C4">
        <w:t>again. A shutdown will close all apps, sig</w:t>
      </w:r>
      <w:r w:rsidR="00EE52D4">
        <w:t xml:space="preserve">n out all users, and </w:t>
      </w:r>
      <w:r w:rsidRPr="002F12C4">
        <w:t xml:space="preserve">turn off the PC. Windows </w:t>
      </w:r>
      <w:r w:rsidR="00EE52D4">
        <w:t xml:space="preserve">uses a feature called </w:t>
      </w:r>
      <w:r w:rsidRPr="002F12C4">
        <w:t>a hybrid shutdown (fast startup)</w:t>
      </w:r>
      <w:r w:rsidR="00EE52D4">
        <w:t>. This is a form of hibernation, it does not shut down the operating system, just saves it for the next startup.</w:t>
      </w:r>
      <w:r w:rsidR="00BF7FD8">
        <w:t xml:space="preserve"> </w:t>
      </w:r>
      <w:r w:rsidR="00BF7FD8" w:rsidRPr="00383898">
        <w:rPr>
          <w:b/>
        </w:rPr>
        <w:t>Fast startup</w:t>
      </w:r>
      <w:r w:rsidR="00BF7FD8" w:rsidRPr="005362E6">
        <w:t xml:space="preserve"> is a setting that helps your PC start up faster after shutdown</w:t>
      </w:r>
      <w:r w:rsidR="00383898">
        <w:t>,</w:t>
      </w:r>
      <w:r w:rsidR="00BF7FD8" w:rsidRPr="005362E6">
        <w:t xml:space="preserve"> </w:t>
      </w:r>
      <w:r w:rsidR="00383898">
        <w:t>e</w:t>
      </w:r>
      <w:r w:rsidR="00BF7FD8" w:rsidRPr="005362E6">
        <w:t>ven faster than hibernate.</w:t>
      </w:r>
    </w:p>
    <w:p w14:paraId="01FCF6C1" w14:textId="77777777" w:rsidR="002F12C4" w:rsidRPr="002F12C4" w:rsidRDefault="002F12C4" w:rsidP="002F12C4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2F12C4">
        <w:rPr>
          <w:rFonts w:ascii="Times New Roman" w:hAnsi="Times New Roman"/>
          <w:noProof/>
          <w:sz w:val="24"/>
        </w:rPr>
        <w:drawing>
          <wp:inline distT="0" distB="0" distL="0" distR="0" wp14:anchorId="79A97FB3" wp14:editId="0DD52524">
            <wp:extent cx="5848350" cy="1200150"/>
            <wp:effectExtent l="38100" t="38100" r="95250" b="95250"/>
            <wp:docPr id="5" name="Picture 5" descr="Shutdown your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tdown your P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3" b="24473"/>
                    <a:stretch/>
                  </pic:blipFill>
                  <pic:spPr bwMode="auto">
                    <a:xfrm>
                      <a:off x="0" y="0"/>
                      <a:ext cx="5848350" cy="12001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0DB2" w14:textId="1C4DA0B4" w:rsidR="002F12C4" w:rsidRPr="005362E6" w:rsidRDefault="002F12C4" w:rsidP="005D6C6C">
      <w:r w:rsidRPr="00974DF5">
        <w:rPr>
          <w:b/>
        </w:rPr>
        <w:t>Hibernate</w:t>
      </w:r>
      <w:r w:rsidRPr="005362E6">
        <w:t xml:space="preserve"> is a power-saving state designed primarily for laptops or tablets. </w:t>
      </w:r>
      <w:r w:rsidR="005856CF">
        <w:t>If you u</w:t>
      </w:r>
      <w:r w:rsidRPr="005362E6">
        <w:t>se hibernation, when you start up the PC again, you’re back to where you left off.</w:t>
      </w:r>
    </w:p>
    <w:p w14:paraId="04815FBB" w14:textId="77777777" w:rsidR="002F12C4" w:rsidRPr="002F12C4" w:rsidRDefault="002F12C4" w:rsidP="005D6C6C">
      <w:r w:rsidRPr="002F12C4">
        <w:rPr>
          <w:b/>
          <w:bCs/>
        </w:rPr>
        <w:t>A full shutdown</w:t>
      </w:r>
      <w:r w:rsidRPr="002F12C4">
        <w:t xml:space="preserve"> will close all apps, sign out all users, </w:t>
      </w:r>
      <w:r w:rsidR="00266426">
        <w:t xml:space="preserve">completely shut down the operating system </w:t>
      </w:r>
      <w:r w:rsidRPr="002F12C4">
        <w:t>and completely turn off the PC.</w:t>
      </w:r>
      <w:r w:rsidR="00EA09F4">
        <w:t xml:space="preserve"> When the computer</w:t>
      </w:r>
      <w:r w:rsidR="00AD7B3E">
        <w:t xml:space="preserve"> is started, the operating system does a complete startup</w:t>
      </w:r>
      <w:r w:rsidR="00531E9C">
        <w:t>.</w:t>
      </w:r>
    </w:p>
    <w:p w14:paraId="724228ED" w14:textId="77777777" w:rsidR="002F12C4" w:rsidRPr="002F12C4" w:rsidRDefault="002F12C4" w:rsidP="00635699">
      <w:pPr>
        <w:pStyle w:val="Heading1"/>
      </w:pPr>
      <w:r w:rsidRPr="002F12C4">
        <w:lastRenderedPageBreak/>
        <w:t>Option 1: Perform a full shutdown using Shift key</w:t>
      </w:r>
    </w:p>
    <w:p w14:paraId="6F28FB70" w14:textId="77777777" w:rsidR="005528B0" w:rsidRDefault="002F12C4" w:rsidP="00635699">
      <w:pPr>
        <w:pStyle w:val="ListParagraph"/>
        <w:numPr>
          <w:ilvl w:val="0"/>
          <w:numId w:val="5"/>
        </w:numPr>
      </w:pPr>
      <w:r w:rsidRPr="002F12C4">
        <w:t xml:space="preserve">Open Start menu, select </w:t>
      </w:r>
      <w:r w:rsidRPr="00C443C1">
        <w:rPr>
          <w:b/>
          <w:bCs/>
        </w:rPr>
        <w:t>Power</w:t>
      </w:r>
      <w:r w:rsidRPr="002F12C4">
        <w:t xml:space="preserve"> button.</w:t>
      </w:r>
    </w:p>
    <w:p w14:paraId="1242F4E5" w14:textId="77777777" w:rsidR="002F12C4" w:rsidRPr="002F12C4" w:rsidRDefault="002F12C4" w:rsidP="00635699">
      <w:pPr>
        <w:pStyle w:val="ListParagraph"/>
        <w:numPr>
          <w:ilvl w:val="0"/>
          <w:numId w:val="5"/>
        </w:numPr>
      </w:pPr>
      <w:r w:rsidRPr="002F12C4">
        <w:t>Press and hold the </w:t>
      </w:r>
      <w:r w:rsidRPr="005528B0">
        <w:rPr>
          <w:b/>
          <w:bCs/>
        </w:rPr>
        <w:t>Shift</w:t>
      </w:r>
      <w:r w:rsidRPr="002F12C4">
        <w:t> key on keyboard, while clicking on </w:t>
      </w:r>
      <w:r w:rsidRPr="005528B0">
        <w:rPr>
          <w:b/>
          <w:bCs/>
        </w:rPr>
        <w:t>Shut down</w:t>
      </w:r>
      <w:r w:rsidRPr="002F12C4">
        <w:t>, and then release the </w:t>
      </w:r>
      <w:r w:rsidRPr="005528B0">
        <w:rPr>
          <w:b/>
          <w:bCs/>
        </w:rPr>
        <w:t>Shift</w:t>
      </w:r>
      <w:r w:rsidRPr="002F12C4">
        <w:t> key to perform a full shutdown.</w:t>
      </w:r>
    </w:p>
    <w:p w14:paraId="2DB9BCC0" w14:textId="77777777" w:rsidR="002F12C4" w:rsidRPr="002F12C4" w:rsidRDefault="002F12C4" w:rsidP="006464D9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2F12C4">
        <w:rPr>
          <w:rFonts w:ascii="Times New Roman" w:hAnsi="Times New Roman"/>
          <w:noProof/>
          <w:sz w:val="24"/>
        </w:rPr>
        <w:drawing>
          <wp:inline distT="0" distB="0" distL="0" distR="0" wp14:anchorId="49ABDEB8" wp14:editId="766841CE">
            <wp:extent cx="2867025" cy="2257425"/>
            <wp:effectExtent l="38100" t="38100" r="104775" b="104775"/>
            <wp:docPr id="4" name="Picture 4" descr="Perform a full shutdown using Shift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orm a full shutdown using Shift k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AD722" w14:textId="77777777" w:rsidR="002F12C4" w:rsidRPr="002F12C4" w:rsidRDefault="002F12C4" w:rsidP="00635699">
      <w:pPr>
        <w:pStyle w:val="Heading1"/>
      </w:pPr>
      <w:r w:rsidRPr="002F12C4">
        <w:t>Option 2: Perform a full Shutdown using Command Prompt</w:t>
      </w:r>
    </w:p>
    <w:p w14:paraId="6E6C14D5" w14:textId="77777777" w:rsidR="000C03D5" w:rsidRDefault="00047EE0" w:rsidP="00635699">
      <w:pPr>
        <w:pStyle w:val="ListParagraph"/>
        <w:numPr>
          <w:ilvl w:val="0"/>
          <w:numId w:val="6"/>
        </w:numPr>
      </w:pPr>
      <w:r>
        <w:t xml:space="preserve">Click </w:t>
      </w:r>
      <w:r w:rsidRPr="00C07562">
        <w:rPr>
          <w:b/>
        </w:rPr>
        <w:t>Start</w:t>
      </w:r>
      <w:r w:rsidRPr="00746BFB">
        <w:t xml:space="preserve">, type </w:t>
      </w:r>
      <w:r w:rsidRPr="00C07562">
        <w:rPr>
          <w:b/>
        </w:rPr>
        <w:t>command prompt</w:t>
      </w:r>
      <w:r w:rsidRPr="00746BFB">
        <w:t xml:space="preserve">, Right Click the command prompt and choose </w:t>
      </w:r>
      <w:r w:rsidRPr="00C07562">
        <w:rPr>
          <w:b/>
        </w:rPr>
        <w:t>Run as Administrator</w:t>
      </w:r>
      <w:r w:rsidRPr="00746BFB">
        <w:t>.</w:t>
      </w:r>
      <w:r w:rsidR="00D679C5" w:rsidRPr="00746BFB">
        <w:br/>
      </w:r>
      <w:r w:rsidR="00D679C5" w:rsidRPr="00304BC4">
        <w:rPr>
          <w:b/>
        </w:rPr>
        <w:t>Tip:</w:t>
      </w:r>
      <w:r w:rsidR="00D679C5" w:rsidRPr="00746BFB">
        <w:t xml:space="preserve"> </w:t>
      </w:r>
      <w:r w:rsidR="002F12C4" w:rsidRPr="00746BFB">
        <w:t xml:space="preserve">Instantly open </w:t>
      </w:r>
      <w:r w:rsidR="00304BC4">
        <w:t xml:space="preserve">the </w:t>
      </w:r>
      <w:r w:rsidR="002F12C4" w:rsidRPr="00304BC4">
        <w:rPr>
          <w:b/>
        </w:rPr>
        <w:t>Command Prompt(Admin)</w:t>
      </w:r>
      <w:r w:rsidR="002F12C4" w:rsidRPr="00746BFB">
        <w:t xml:space="preserve"> by using </w:t>
      </w:r>
      <w:hyperlink r:id="rId9" w:history="1">
        <w:r w:rsidR="002F12C4" w:rsidRPr="00746BFB">
          <w:t>Win</w:t>
        </w:r>
        <w:r w:rsidR="00304BC4">
          <w:t xml:space="preserve">dows key </w:t>
        </w:r>
        <w:r w:rsidR="002F12C4" w:rsidRPr="00746BFB">
          <w:t>X keyboard shortcuts</w:t>
        </w:r>
      </w:hyperlink>
      <w:r w:rsidR="002F12C4" w:rsidRPr="00746BFB">
        <w:t xml:space="preserve">: press </w:t>
      </w:r>
      <w:proofErr w:type="spellStart"/>
      <w:r w:rsidR="002F12C4" w:rsidRPr="00304BC4">
        <w:rPr>
          <w:b/>
        </w:rPr>
        <w:t>Win+X</w:t>
      </w:r>
      <w:proofErr w:type="spellEnd"/>
      <w:r w:rsidR="000C03D5">
        <w:t xml:space="preserve">, then </w:t>
      </w:r>
      <w:r w:rsidR="002F12C4" w:rsidRPr="00304BC4">
        <w:rPr>
          <w:b/>
        </w:rPr>
        <w:t>A</w:t>
      </w:r>
      <w:r w:rsidR="002F12C4" w:rsidRPr="00746BFB">
        <w:t>.</w:t>
      </w:r>
    </w:p>
    <w:p w14:paraId="43681548" w14:textId="77777777" w:rsidR="002F12C4" w:rsidRPr="00C419B1" w:rsidRDefault="00130AA6" w:rsidP="00635699">
      <w:pPr>
        <w:pStyle w:val="ListParagraph"/>
        <w:numPr>
          <w:ilvl w:val="0"/>
          <w:numId w:val="6"/>
        </w:numPr>
      </w:pPr>
      <w:r>
        <w:t>Ex</w:t>
      </w:r>
      <w:r w:rsidR="002F12C4" w:rsidRPr="002F12C4">
        <w:t>ecute the following command, and press Enter key.</w:t>
      </w:r>
      <w:r w:rsidR="002705CF">
        <w:br/>
      </w:r>
      <w:r w:rsidR="002705CF" w:rsidRPr="002705CF">
        <w:rPr>
          <w:b/>
        </w:rPr>
        <w:t>NOTE:</w:t>
      </w:r>
      <w:r w:rsidR="002705CF">
        <w:t xml:space="preserve"> </w:t>
      </w:r>
      <w:r w:rsidR="003538FA">
        <w:t>/s is shut</w:t>
      </w:r>
      <w:r w:rsidR="007304A8">
        <w:t xml:space="preserve"> </w:t>
      </w:r>
      <w:r w:rsidR="003538FA">
        <w:t>down, /f is full shut</w:t>
      </w:r>
      <w:r w:rsidR="007304A8">
        <w:t xml:space="preserve"> </w:t>
      </w:r>
      <w:r w:rsidR="003538FA">
        <w:t>down, /t 0 is shut</w:t>
      </w:r>
      <w:r w:rsidR="004D13B9">
        <w:t xml:space="preserve"> </w:t>
      </w:r>
      <w:r w:rsidR="003538FA">
        <w:t>down without delay</w:t>
      </w:r>
      <w:r w:rsidR="002C6041">
        <w:t>.</w:t>
      </w:r>
      <w:r w:rsidR="0053001E">
        <w:br/>
      </w:r>
      <w:r w:rsidR="002F12C4" w:rsidRPr="00130AA6">
        <w:rPr>
          <w:b/>
        </w:rPr>
        <w:t>shutdown /s /f /t 0</w:t>
      </w:r>
    </w:p>
    <w:p w14:paraId="0B054633" w14:textId="77777777" w:rsidR="00C419B1" w:rsidRPr="00C419B1" w:rsidRDefault="00C419B1" w:rsidP="00D97379">
      <w:r w:rsidRPr="00B71E4B">
        <w:rPr>
          <w:noProof/>
        </w:rPr>
        <w:lastRenderedPageBreak/>
        <w:drawing>
          <wp:inline distT="0" distB="0" distL="0" distR="0" wp14:anchorId="541D679C" wp14:editId="683BC80E">
            <wp:extent cx="5381625" cy="2152650"/>
            <wp:effectExtent l="38100" t="38100" r="104775" b="95250"/>
            <wp:docPr id="2" name="Picture 2" descr="Perform a full shutdown using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form a full shutdown using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526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62BA3D" w14:textId="77777777" w:rsidR="00C419B1" w:rsidRDefault="00C419B1" w:rsidP="00635699">
      <w:pPr>
        <w:pStyle w:val="ListParagraph"/>
        <w:numPr>
          <w:ilvl w:val="0"/>
          <w:numId w:val="4"/>
        </w:numPr>
      </w:pPr>
      <w:r w:rsidRPr="00C419B1">
        <w:t>Insert a screenshot of your command prompt.</w:t>
      </w:r>
    </w:p>
    <w:sdt>
      <w:sdtPr>
        <w:rPr>
          <w:rStyle w:val="Red"/>
        </w:rPr>
        <w:id w:val="1766644755"/>
        <w:placeholder>
          <w:docPart w:val="7228F06EE10A4550AB9A9A006EFC111A"/>
        </w:placeholder>
        <w:showingPlcHdr/>
      </w:sdtPr>
      <w:sdtEndPr>
        <w:rPr>
          <w:rStyle w:val="Red"/>
        </w:rPr>
      </w:sdtEndPr>
      <w:sdtContent>
        <w:p w14:paraId="3A8F9A57" w14:textId="77777777" w:rsidR="00C419B1" w:rsidRDefault="00C419B1" w:rsidP="00635699">
          <w:pPr>
            <w:ind w:left="360"/>
            <w:rPr>
              <w:rStyle w:val="Red"/>
            </w:rPr>
          </w:pPr>
          <w:r w:rsidRPr="00635699">
            <w:rPr>
              <w:rStyle w:val="PlaceholderText"/>
              <w:color w:val="FF0000"/>
            </w:rPr>
            <w:t>Click or tap here to enter text.</w:t>
          </w:r>
        </w:p>
      </w:sdtContent>
    </w:sdt>
    <w:p w14:paraId="3220CFD3" w14:textId="77777777" w:rsidR="002F12C4" w:rsidRPr="00B71E4B" w:rsidRDefault="002F12C4" w:rsidP="00635699">
      <w:pPr>
        <w:pStyle w:val="ListParagraph"/>
        <w:numPr>
          <w:ilvl w:val="0"/>
          <w:numId w:val="4"/>
        </w:numPr>
      </w:pPr>
      <w:r w:rsidRPr="00B71E4B">
        <w:t>If you want to perform a system restart after fully shutting down Windows 10, run the following command:</w:t>
      </w:r>
    </w:p>
    <w:p w14:paraId="2FD1B1C9" w14:textId="77777777" w:rsidR="002F12C4" w:rsidRPr="0035152C" w:rsidRDefault="002F12C4" w:rsidP="00635699">
      <w:pPr>
        <w:ind w:left="360"/>
        <w:rPr>
          <w:b/>
        </w:rPr>
      </w:pPr>
      <w:r w:rsidRPr="0035152C">
        <w:rPr>
          <w:b/>
        </w:rPr>
        <w:t>shutdown /r /f /t 0</w:t>
      </w:r>
    </w:p>
    <w:p w14:paraId="1A9E4796" w14:textId="77777777" w:rsidR="002F12C4" w:rsidRPr="00B71E4B" w:rsidRDefault="002F12C4" w:rsidP="00B71E4B">
      <w:r w:rsidRPr="00B71E4B">
        <w:rPr>
          <w:noProof/>
        </w:rPr>
        <w:drawing>
          <wp:inline distT="0" distB="0" distL="0" distR="0" wp14:anchorId="726AD439" wp14:editId="5CB17EC6">
            <wp:extent cx="5381625" cy="1924050"/>
            <wp:effectExtent l="38100" t="38100" r="104775" b="95250"/>
            <wp:docPr id="1" name="Picture 1" descr="Perform a system 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form a system rest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24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CF79F" w14:textId="77777777" w:rsidR="00E63B71" w:rsidRDefault="008477C0" w:rsidP="00051310">
      <w:pPr>
        <w:pStyle w:val="Heading1"/>
      </w:pPr>
      <w:r>
        <w:t>Full Shutdown Shortcut</w:t>
      </w:r>
    </w:p>
    <w:p w14:paraId="69245617" w14:textId="77777777" w:rsidR="008477C0" w:rsidRDefault="00452BDD" w:rsidP="008477C0">
      <w:r>
        <w:t xml:space="preserve">You can create a full shutdown shortcut </w:t>
      </w:r>
      <w:r w:rsidR="00346015">
        <w:t xml:space="preserve">on your desktop </w:t>
      </w:r>
      <w:r>
        <w:t xml:space="preserve">to make it easy to </w:t>
      </w:r>
      <w:r w:rsidR="00CF15A2">
        <w:t xml:space="preserve">do a full </w:t>
      </w:r>
      <w:r>
        <w:t xml:space="preserve">shutdown </w:t>
      </w:r>
      <w:r w:rsidR="00D35C70">
        <w:t xml:space="preserve">on </w:t>
      </w:r>
      <w:r>
        <w:t>you</w:t>
      </w:r>
      <w:r w:rsidR="00A9761E">
        <w:t>r</w:t>
      </w:r>
      <w:r>
        <w:t xml:space="preserve"> computer.</w:t>
      </w:r>
    </w:p>
    <w:p w14:paraId="3207AD90" w14:textId="0628B64E" w:rsidR="00452BDD" w:rsidRDefault="00D52379" w:rsidP="00051310">
      <w:pPr>
        <w:pStyle w:val="ListParagraph"/>
        <w:numPr>
          <w:ilvl w:val="0"/>
          <w:numId w:val="7"/>
        </w:numPr>
      </w:pPr>
      <w:r>
        <w:t>Right Click your Desktop</w:t>
      </w:r>
      <w:r w:rsidR="00F7037A">
        <w:t xml:space="preserve"> </w:t>
      </w:r>
      <w:r w:rsidR="00F7037A">
        <w:sym w:font="Wingdings" w:char="F0E0"/>
      </w:r>
      <w:r>
        <w:t xml:space="preserve"> </w:t>
      </w:r>
      <w:r w:rsidRPr="00DB6B9E">
        <w:rPr>
          <w:b/>
        </w:rPr>
        <w:t>New</w:t>
      </w:r>
      <w:r w:rsidR="00F7037A">
        <w:t xml:space="preserve"> </w:t>
      </w:r>
      <w:r w:rsidR="00F7037A">
        <w:sym w:font="Wingdings" w:char="F0E0"/>
      </w:r>
      <w:r>
        <w:t xml:space="preserve"> </w:t>
      </w:r>
      <w:r w:rsidRPr="00DB6B9E">
        <w:rPr>
          <w:b/>
        </w:rPr>
        <w:t>Shortcut</w:t>
      </w:r>
      <w:r>
        <w:t xml:space="preserve">. </w:t>
      </w:r>
    </w:p>
    <w:p w14:paraId="6B9A34CB" w14:textId="77777777" w:rsidR="00B92CC3" w:rsidRPr="008452FA" w:rsidRDefault="00B92CC3" w:rsidP="00051310">
      <w:pPr>
        <w:pStyle w:val="ListParagraph"/>
        <w:numPr>
          <w:ilvl w:val="0"/>
          <w:numId w:val="7"/>
        </w:numPr>
      </w:pPr>
      <w:r>
        <w:t>Type</w:t>
      </w:r>
      <w:r w:rsidR="00631DD0">
        <w:t xml:space="preserve"> the location of the item</w:t>
      </w:r>
      <w:r>
        <w:t xml:space="preserve">: </w:t>
      </w:r>
      <w:r w:rsidRPr="00130AA6">
        <w:rPr>
          <w:b/>
        </w:rPr>
        <w:t>shutdown</w:t>
      </w:r>
      <w:r w:rsidR="00631DD0">
        <w:rPr>
          <w:b/>
        </w:rPr>
        <w:t>.exe</w:t>
      </w:r>
      <w:r w:rsidRPr="00130AA6">
        <w:rPr>
          <w:b/>
        </w:rPr>
        <w:t xml:space="preserve"> /s /f /t 0</w:t>
      </w:r>
    </w:p>
    <w:p w14:paraId="15E83487" w14:textId="77777777" w:rsidR="008452FA" w:rsidRDefault="008452FA" w:rsidP="00051310">
      <w:pPr>
        <w:pStyle w:val="ListParagraph"/>
        <w:numPr>
          <w:ilvl w:val="0"/>
          <w:numId w:val="7"/>
        </w:numPr>
      </w:pPr>
      <w:r w:rsidRPr="008452FA">
        <w:t>Insert a screenshot.</w:t>
      </w:r>
    </w:p>
    <w:sdt>
      <w:sdtPr>
        <w:rPr>
          <w:rStyle w:val="Red"/>
        </w:rPr>
        <w:id w:val="1396709852"/>
        <w:placeholder>
          <w:docPart w:val="FE7E32FEDD2D48B0A550D0C41D5834F2"/>
        </w:placeholder>
        <w:showingPlcHdr/>
      </w:sdtPr>
      <w:sdtEndPr>
        <w:rPr>
          <w:rStyle w:val="Red"/>
        </w:rPr>
      </w:sdtEndPr>
      <w:sdtContent>
        <w:p w14:paraId="0833DE5C" w14:textId="77777777" w:rsidR="004B365A" w:rsidRDefault="004B365A" w:rsidP="004B365A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8E6358E" w14:textId="77777777" w:rsidR="00631DD0" w:rsidRPr="004B365A" w:rsidRDefault="00631DD0" w:rsidP="00E5582E">
      <w:pPr>
        <w:pStyle w:val="ListParagraph"/>
        <w:numPr>
          <w:ilvl w:val="0"/>
          <w:numId w:val="8"/>
        </w:numPr>
      </w:pPr>
      <w:r w:rsidRPr="00631DD0">
        <w:t>Click</w:t>
      </w:r>
      <w:r w:rsidRPr="00051310">
        <w:rPr>
          <w:b/>
        </w:rPr>
        <w:t xml:space="preserve"> Next. </w:t>
      </w:r>
      <w:r w:rsidRPr="00631DD0">
        <w:t xml:space="preserve">Type a name for this shortcut: </w:t>
      </w:r>
      <w:r w:rsidRPr="00051310">
        <w:rPr>
          <w:b/>
        </w:rPr>
        <w:t>Shutdown</w:t>
      </w:r>
    </w:p>
    <w:p w14:paraId="42A16306" w14:textId="77777777" w:rsidR="004B365A" w:rsidRDefault="004B365A" w:rsidP="00051310">
      <w:pPr>
        <w:pStyle w:val="ListParagraph"/>
        <w:numPr>
          <w:ilvl w:val="0"/>
          <w:numId w:val="8"/>
        </w:numPr>
      </w:pPr>
      <w:r>
        <w:t>Insert a screenshot.</w:t>
      </w:r>
    </w:p>
    <w:sdt>
      <w:sdtPr>
        <w:rPr>
          <w:rStyle w:val="Red"/>
        </w:rPr>
        <w:id w:val="-352180594"/>
        <w:placeholder>
          <w:docPart w:val="0858E988B5954B9CBD12D25995417195"/>
        </w:placeholder>
        <w:showingPlcHdr/>
      </w:sdtPr>
      <w:sdtEndPr>
        <w:rPr>
          <w:rStyle w:val="Red"/>
        </w:rPr>
      </w:sdtEndPr>
      <w:sdtContent>
        <w:p w14:paraId="4460C03C" w14:textId="77777777" w:rsidR="004B365A" w:rsidRDefault="004B365A" w:rsidP="004B365A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EBB9C95" w14:textId="77777777" w:rsidR="004B365A" w:rsidRDefault="00D8452E" w:rsidP="00E5582E">
      <w:pPr>
        <w:pStyle w:val="ListParagraph"/>
        <w:numPr>
          <w:ilvl w:val="0"/>
          <w:numId w:val="9"/>
        </w:numPr>
      </w:pPr>
      <w:r>
        <w:t xml:space="preserve">Click </w:t>
      </w:r>
      <w:r w:rsidRPr="00D8452E">
        <w:rPr>
          <w:b/>
        </w:rPr>
        <w:t>Finish</w:t>
      </w:r>
      <w:r>
        <w:t xml:space="preserve"> to create the shortcut.</w:t>
      </w:r>
    </w:p>
    <w:p w14:paraId="0E72D15B" w14:textId="77777777" w:rsidR="00D0227B" w:rsidRDefault="00D0227B" w:rsidP="00051310">
      <w:pPr>
        <w:pStyle w:val="ListParagraph"/>
        <w:numPr>
          <w:ilvl w:val="0"/>
          <w:numId w:val="9"/>
        </w:numPr>
      </w:pPr>
      <w:r>
        <w:t xml:space="preserve">To add a nice icon to your shortcut, Right Click </w:t>
      </w:r>
      <w:r w:rsidRPr="00D0227B">
        <w:rPr>
          <w:b/>
        </w:rPr>
        <w:t>Shutdown</w:t>
      </w:r>
      <w:r>
        <w:t xml:space="preserve"> and Click </w:t>
      </w:r>
      <w:r w:rsidRPr="00D0227B">
        <w:rPr>
          <w:b/>
        </w:rPr>
        <w:t>Properties</w:t>
      </w:r>
      <w:r>
        <w:t>.</w:t>
      </w:r>
    </w:p>
    <w:p w14:paraId="65D63FA3" w14:textId="77777777" w:rsidR="00D0227B" w:rsidRDefault="00590225" w:rsidP="00051310">
      <w:pPr>
        <w:pStyle w:val="ListParagraph"/>
        <w:numPr>
          <w:ilvl w:val="0"/>
          <w:numId w:val="9"/>
        </w:numPr>
      </w:pPr>
      <w:r>
        <w:t xml:space="preserve">Click </w:t>
      </w:r>
      <w:r w:rsidRPr="000E0327">
        <w:rPr>
          <w:b/>
        </w:rPr>
        <w:t>Change</w:t>
      </w:r>
      <w:r>
        <w:t xml:space="preserve"> Icon. Scroll around until you find the icon you like. Click </w:t>
      </w:r>
      <w:r w:rsidRPr="000E0327">
        <w:rPr>
          <w:b/>
        </w:rPr>
        <w:t>OK</w:t>
      </w:r>
      <w:r>
        <w:t xml:space="preserve">, Click </w:t>
      </w:r>
      <w:r w:rsidRPr="000E0327">
        <w:rPr>
          <w:b/>
        </w:rPr>
        <w:t>OK</w:t>
      </w:r>
      <w:r>
        <w:t>.</w:t>
      </w:r>
    </w:p>
    <w:p w14:paraId="6754372A" w14:textId="77777777" w:rsidR="00D93BB6" w:rsidRDefault="00D93BB6" w:rsidP="00051310">
      <w:pPr>
        <w:pStyle w:val="ListParagraph"/>
        <w:numPr>
          <w:ilvl w:val="0"/>
          <w:numId w:val="9"/>
        </w:numPr>
      </w:pPr>
      <w:r>
        <w:t>Close all programs. Double Click your shortcut to make sure it works.</w:t>
      </w:r>
    </w:p>
    <w:p w14:paraId="24D53621" w14:textId="5B41090A" w:rsidR="00590225" w:rsidRDefault="00590225" w:rsidP="00051310">
      <w:pPr>
        <w:pStyle w:val="ListParagraph"/>
        <w:numPr>
          <w:ilvl w:val="0"/>
          <w:numId w:val="9"/>
        </w:numPr>
      </w:pPr>
      <w:r w:rsidRPr="00612844">
        <w:rPr>
          <w:b/>
          <w:bCs/>
        </w:rPr>
        <w:t>Insert a screenshot of your new shortcut</w:t>
      </w:r>
      <w:r w:rsidR="00612844" w:rsidRPr="00612844">
        <w:rPr>
          <w:b/>
          <w:bCs/>
        </w:rPr>
        <w:t xml:space="preserve"> on your desktop</w:t>
      </w:r>
      <w:r>
        <w:t>.</w:t>
      </w:r>
    </w:p>
    <w:sdt>
      <w:sdtPr>
        <w:rPr>
          <w:rStyle w:val="Red"/>
        </w:rPr>
        <w:id w:val="1408968876"/>
        <w:placeholder>
          <w:docPart w:val="D0BD02B5B52C46068127456CFBCDE215"/>
        </w:placeholder>
        <w:showingPlcHdr/>
      </w:sdtPr>
      <w:sdtEndPr>
        <w:rPr>
          <w:rStyle w:val="Red"/>
        </w:rPr>
      </w:sdtEndPr>
      <w:sdtContent>
        <w:p w14:paraId="228A4ABC" w14:textId="77777777" w:rsidR="00590225" w:rsidRDefault="00590225" w:rsidP="00590225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932E25C" w14:textId="77777777" w:rsidR="00007C6F" w:rsidRDefault="00007C6F" w:rsidP="00007C6F">
      <w:pPr>
        <w:pStyle w:val="Heading2"/>
      </w:pPr>
      <w:r>
        <w:t>Assignment Submission</w:t>
      </w:r>
    </w:p>
    <w:p w14:paraId="2E61D15C" w14:textId="02A2424E" w:rsidR="00590225" w:rsidRPr="008477C0" w:rsidRDefault="00F21847" w:rsidP="00E5582E">
      <w:r>
        <w:t>Attach this completed document to the assignment in Blackboard.</w:t>
      </w:r>
    </w:p>
    <w:sectPr w:rsidR="00590225" w:rsidRPr="008477C0" w:rsidSect="00635699">
      <w:footerReference w:type="default" r:id="rId12"/>
      <w:pgSz w:w="12240" w:h="15840" w:code="1"/>
      <w:pgMar w:top="1440" w:right="1440" w:bottom="1440" w:left="1440" w:header="432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4048" w14:textId="77777777" w:rsidR="002F12C4" w:rsidRDefault="002F12C4">
      <w:r>
        <w:separator/>
      </w:r>
    </w:p>
  </w:endnote>
  <w:endnote w:type="continuationSeparator" w:id="0">
    <w:p w14:paraId="6151E6FE" w14:textId="77777777" w:rsidR="002F12C4" w:rsidRDefault="002F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3990" w14:textId="03C7A2D8" w:rsidR="004B2CB9" w:rsidRDefault="000C31DC" w:rsidP="00531702">
    <w:pPr>
      <w:pStyle w:val="Footer"/>
      <w:tabs>
        <w:tab w:val="right" w:pos="9900"/>
      </w:tabs>
    </w:pPr>
    <w:r>
      <w:t xml:space="preserve">Windows </w:t>
    </w:r>
    <w:r w:rsidR="00BE630E">
      <w:t>Full Shutdown</w:t>
    </w:r>
    <w:r w:rsidR="00C238F8">
      <w:tab/>
    </w:r>
    <w:r w:rsidR="00C238F8" w:rsidRPr="008E56FA">
      <w:t xml:space="preserve">Page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PAGE  \* Arabic  \* MERGEFORMAT </w:instrText>
    </w:r>
    <w:r w:rsidR="00C238F8" w:rsidRPr="008E56FA">
      <w:rPr>
        <w:bCs/>
      </w:rPr>
      <w:fldChar w:fldCharType="separate"/>
    </w:r>
    <w:r w:rsidR="00C23E96">
      <w:rPr>
        <w:bCs/>
        <w:noProof/>
      </w:rPr>
      <w:t>1</w:t>
    </w:r>
    <w:r w:rsidR="00C238F8" w:rsidRPr="008E56FA">
      <w:rPr>
        <w:bCs/>
      </w:rPr>
      <w:fldChar w:fldCharType="end"/>
    </w:r>
    <w:r w:rsidR="00C238F8" w:rsidRPr="008E56FA">
      <w:t xml:space="preserve"> of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NUMPAGES  \* Arabic  \* MERGEFORMAT </w:instrText>
    </w:r>
    <w:r w:rsidR="00C238F8" w:rsidRPr="008E56FA">
      <w:rPr>
        <w:bCs/>
      </w:rPr>
      <w:fldChar w:fldCharType="separate"/>
    </w:r>
    <w:r w:rsidR="00C23E96">
      <w:rPr>
        <w:bCs/>
        <w:noProof/>
      </w:rPr>
      <w:t>3</w:t>
    </w:r>
    <w:r w:rsidR="00C238F8" w:rsidRPr="008E56FA">
      <w:rPr>
        <w:bCs/>
      </w:rPr>
      <w:fldChar w:fldCharType="end"/>
    </w:r>
    <w:r w:rsidR="004B2CB9">
      <w:tab/>
      <w:t xml:space="preserve">Revised: </w:t>
    </w:r>
    <w:proofErr w:type="gramStart"/>
    <w:r w:rsidR="00536134">
      <w:t>0</w:t>
    </w:r>
    <w:r w:rsidR="00BE630E">
      <w:t>6</w:t>
    </w:r>
    <w:r w:rsidR="003B5352">
      <w:t>/</w:t>
    </w:r>
    <w:r w:rsidR="00BE630E">
      <w:t>14</w:t>
    </w:r>
    <w:r w:rsidR="003B5352">
      <w:t>/20</w:t>
    </w:r>
    <w:r w:rsidR="002B7723">
      <w:t>2</w:t>
    </w:r>
    <w:r w:rsidR="00BE630E">
      <w:t>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A861" w14:textId="77777777" w:rsidR="002F12C4" w:rsidRDefault="002F12C4">
      <w:r>
        <w:separator/>
      </w:r>
    </w:p>
  </w:footnote>
  <w:footnote w:type="continuationSeparator" w:id="0">
    <w:p w14:paraId="3E463593" w14:textId="77777777" w:rsidR="002F12C4" w:rsidRDefault="002F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921A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DC95B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1FA3E24"/>
    <w:multiLevelType w:val="multilevel"/>
    <w:tmpl w:val="B03C8B3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D4668C8"/>
    <w:multiLevelType w:val="multilevel"/>
    <w:tmpl w:val="11D68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657BDA"/>
    <w:multiLevelType w:val="multilevel"/>
    <w:tmpl w:val="5CBC0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4D504773"/>
    <w:multiLevelType w:val="multilevel"/>
    <w:tmpl w:val="49EA1BB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C21422"/>
    <w:multiLevelType w:val="multilevel"/>
    <w:tmpl w:val="2B0C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27790970">
    <w:abstractNumId w:val="24"/>
  </w:num>
  <w:num w:numId="2" w16cid:durableId="1708750637">
    <w:abstractNumId w:val="26"/>
  </w:num>
  <w:num w:numId="3" w16cid:durableId="1435831450">
    <w:abstractNumId w:val="6"/>
  </w:num>
  <w:num w:numId="4" w16cid:durableId="671641390">
    <w:abstractNumId w:val="1"/>
  </w:num>
  <w:num w:numId="5" w16cid:durableId="322977323">
    <w:abstractNumId w:val="17"/>
  </w:num>
  <w:num w:numId="6" w16cid:durableId="209419904">
    <w:abstractNumId w:val="28"/>
  </w:num>
  <w:num w:numId="7" w16cid:durableId="1219509978">
    <w:abstractNumId w:val="43"/>
  </w:num>
  <w:num w:numId="8" w16cid:durableId="515995427">
    <w:abstractNumId w:val="29"/>
  </w:num>
  <w:num w:numId="9" w16cid:durableId="1416783430">
    <w:abstractNumId w:val="9"/>
  </w:num>
  <w:num w:numId="10" w16cid:durableId="287325064">
    <w:abstractNumId w:val="21"/>
  </w:num>
  <w:num w:numId="11" w16cid:durableId="150946267">
    <w:abstractNumId w:val="47"/>
  </w:num>
  <w:num w:numId="12" w16cid:durableId="2021346539">
    <w:abstractNumId w:val="14"/>
  </w:num>
  <w:num w:numId="13" w16cid:durableId="1718705122">
    <w:abstractNumId w:val="41"/>
  </w:num>
  <w:num w:numId="14" w16cid:durableId="855848761">
    <w:abstractNumId w:val="15"/>
  </w:num>
  <w:num w:numId="15" w16cid:durableId="1098017282">
    <w:abstractNumId w:val="27"/>
  </w:num>
  <w:num w:numId="16" w16cid:durableId="30881876">
    <w:abstractNumId w:val="13"/>
  </w:num>
  <w:num w:numId="17" w16cid:durableId="921913782">
    <w:abstractNumId w:val="12"/>
  </w:num>
  <w:num w:numId="18" w16cid:durableId="907030438">
    <w:abstractNumId w:val="35"/>
  </w:num>
  <w:num w:numId="19" w16cid:durableId="212079697">
    <w:abstractNumId w:val="0"/>
  </w:num>
  <w:num w:numId="20" w16cid:durableId="887107111">
    <w:abstractNumId w:val="36"/>
  </w:num>
  <w:num w:numId="21" w16cid:durableId="758675579">
    <w:abstractNumId w:val="39"/>
  </w:num>
  <w:num w:numId="22" w16cid:durableId="744448776">
    <w:abstractNumId w:val="33"/>
  </w:num>
  <w:num w:numId="23" w16cid:durableId="51738807">
    <w:abstractNumId w:val="30"/>
  </w:num>
  <w:num w:numId="24" w16cid:durableId="1405683242">
    <w:abstractNumId w:val="46"/>
  </w:num>
  <w:num w:numId="25" w16cid:durableId="1474327795">
    <w:abstractNumId w:val="18"/>
  </w:num>
  <w:num w:numId="26" w16cid:durableId="1260068055">
    <w:abstractNumId w:val="20"/>
  </w:num>
  <w:num w:numId="27" w16cid:durableId="971836248">
    <w:abstractNumId w:val="5"/>
  </w:num>
  <w:num w:numId="28" w16cid:durableId="1372418880">
    <w:abstractNumId w:val="19"/>
  </w:num>
  <w:num w:numId="29" w16cid:durableId="61762367">
    <w:abstractNumId w:val="38"/>
  </w:num>
  <w:num w:numId="30" w16cid:durableId="353120125">
    <w:abstractNumId w:val="42"/>
  </w:num>
  <w:num w:numId="31" w16cid:durableId="1091193649">
    <w:abstractNumId w:val="10"/>
  </w:num>
  <w:num w:numId="32" w16cid:durableId="1644193053">
    <w:abstractNumId w:val="45"/>
  </w:num>
  <w:num w:numId="33" w16cid:durableId="963123654">
    <w:abstractNumId w:val="7"/>
  </w:num>
  <w:num w:numId="34" w16cid:durableId="222762057">
    <w:abstractNumId w:val="44"/>
  </w:num>
  <w:num w:numId="35" w16cid:durableId="1350326430">
    <w:abstractNumId w:val="25"/>
  </w:num>
  <w:num w:numId="36" w16cid:durableId="107360815">
    <w:abstractNumId w:val="16"/>
  </w:num>
  <w:num w:numId="37" w16cid:durableId="714162794">
    <w:abstractNumId w:val="8"/>
  </w:num>
  <w:num w:numId="38" w16cid:durableId="1040475064">
    <w:abstractNumId w:val="23"/>
  </w:num>
  <w:num w:numId="39" w16cid:durableId="1564438886">
    <w:abstractNumId w:val="34"/>
  </w:num>
  <w:num w:numId="40" w16cid:durableId="1184785867">
    <w:abstractNumId w:val="2"/>
  </w:num>
  <w:num w:numId="41" w16cid:durableId="255554892">
    <w:abstractNumId w:val="40"/>
  </w:num>
  <w:num w:numId="42" w16cid:durableId="2018576060">
    <w:abstractNumId w:val="22"/>
  </w:num>
  <w:num w:numId="43" w16cid:durableId="1535120741">
    <w:abstractNumId w:val="11"/>
  </w:num>
  <w:num w:numId="44" w16cid:durableId="820467992">
    <w:abstractNumId w:val="32"/>
  </w:num>
  <w:num w:numId="45" w16cid:durableId="837502672">
    <w:abstractNumId w:val="3"/>
  </w:num>
  <w:num w:numId="46" w16cid:durableId="492373593">
    <w:abstractNumId w:val="31"/>
  </w:num>
  <w:num w:numId="47" w16cid:durableId="1349330263">
    <w:abstractNumId w:val="37"/>
  </w:num>
  <w:num w:numId="48" w16cid:durableId="104733367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embedSystemFont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6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cdsf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F12C4"/>
    <w:rsid w:val="00007C6F"/>
    <w:rsid w:val="000359E4"/>
    <w:rsid w:val="00044D22"/>
    <w:rsid w:val="00047EE0"/>
    <w:rsid w:val="00051310"/>
    <w:rsid w:val="000708A9"/>
    <w:rsid w:val="0007253F"/>
    <w:rsid w:val="000C03D5"/>
    <w:rsid w:val="000C31DC"/>
    <w:rsid w:val="000E0327"/>
    <w:rsid w:val="000E5DF6"/>
    <w:rsid w:val="00105FA1"/>
    <w:rsid w:val="001210A7"/>
    <w:rsid w:val="00130AA6"/>
    <w:rsid w:val="0013131C"/>
    <w:rsid w:val="0014779F"/>
    <w:rsid w:val="0015652E"/>
    <w:rsid w:val="001A26E6"/>
    <w:rsid w:val="001C08FA"/>
    <w:rsid w:val="001C5A6D"/>
    <w:rsid w:val="001D46A3"/>
    <w:rsid w:val="00221584"/>
    <w:rsid w:val="002227C5"/>
    <w:rsid w:val="0023363E"/>
    <w:rsid w:val="002423CE"/>
    <w:rsid w:val="00255609"/>
    <w:rsid w:val="0025658F"/>
    <w:rsid w:val="00266426"/>
    <w:rsid w:val="002705CF"/>
    <w:rsid w:val="00275208"/>
    <w:rsid w:val="002855B9"/>
    <w:rsid w:val="00292842"/>
    <w:rsid w:val="0029721B"/>
    <w:rsid w:val="002B155E"/>
    <w:rsid w:val="002B7723"/>
    <w:rsid w:val="002C5847"/>
    <w:rsid w:val="002C6041"/>
    <w:rsid w:val="002E5609"/>
    <w:rsid w:val="002F12C4"/>
    <w:rsid w:val="002F4D0D"/>
    <w:rsid w:val="002F5380"/>
    <w:rsid w:val="0030281C"/>
    <w:rsid w:val="00302B99"/>
    <w:rsid w:val="00304BC4"/>
    <w:rsid w:val="00346015"/>
    <w:rsid w:val="00350104"/>
    <w:rsid w:val="0035152C"/>
    <w:rsid w:val="003538FA"/>
    <w:rsid w:val="00372457"/>
    <w:rsid w:val="00383898"/>
    <w:rsid w:val="00390C20"/>
    <w:rsid w:val="003A1006"/>
    <w:rsid w:val="003B5352"/>
    <w:rsid w:val="003B6787"/>
    <w:rsid w:val="003B72AF"/>
    <w:rsid w:val="003D2A29"/>
    <w:rsid w:val="00407633"/>
    <w:rsid w:val="004156D9"/>
    <w:rsid w:val="00415CE9"/>
    <w:rsid w:val="0041722F"/>
    <w:rsid w:val="00422F54"/>
    <w:rsid w:val="00424FAD"/>
    <w:rsid w:val="00436A87"/>
    <w:rsid w:val="00452BDD"/>
    <w:rsid w:val="00492181"/>
    <w:rsid w:val="004B2CB9"/>
    <w:rsid w:val="004B365A"/>
    <w:rsid w:val="004D13B9"/>
    <w:rsid w:val="004E71CD"/>
    <w:rsid w:val="004F4937"/>
    <w:rsid w:val="004F7F52"/>
    <w:rsid w:val="00516239"/>
    <w:rsid w:val="0053001E"/>
    <w:rsid w:val="00531702"/>
    <w:rsid w:val="00531E9C"/>
    <w:rsid w:val="0053247D"/>
    <w:rsid w:val="00534B40"/>
    <w:rsid w:val="00536134"/>
    <w:rsid w:val="005362E6"/>
    <w:rsid w:val="005404A6"/>
    <w:rsid w:val="005515E7"/>
    <w:rsid w:val="005528B0"/>
    <w:rsid w:val="0058461E"/>
    <w:rsid w:val="005856CF"/>
    <w:rsid w:val="00586946"/>
    <w:rsid w:val="00590225"/>
    <w:rsid w:val="00596FDD"/>
    <w:rsid w:val="005B739A"/>
    <w:rsid w:val="005C3B12"/>
    <w:rsid w:val="005D6C6C"/>
    <w:rsid w:val="00612844"/>
    <w:rsid w:val="00614055"/>
    <w:rsid w:val="006200CC"/>
    <w:rsid w:val="00631A62"/>
    <w:rsid w:val="00631DD0"/>
    <w:rsid w:val="00635699"/>
    <w:rsid w:val="006443EC"/>
    <w:rsid w:val="00645FA2"/>
    <w:rsid w:val="006464D9"/>
    <w:rsid w:val="00651053"/>
    <w:rsid w:val="0065455C"/>
    <w:rsid w:val="00662624"/>
    <w:rsid w:val="0067120D"/>
    <w:rsid w:val="00683845"/>
    <w:rsid w:val="006C66B8"/>
    <w:rsid w:val="006D16B9"/>
    <w:rsid w:val="00712803"/>
    <w:rsid w:val="00721B9F"/>
    <w:rsid w:val="007304A8"/>
    <w:rsid w:val="00746BFB"/>
    <w:rsid w:val="00784F6A"/>
    <w:rsid w:val="007E0B1C"/>
    <w:rsid w:val="007E7B8F"/>
    <w:rsid w:val="007F432C"/>
    <w:rsid w:val="00833E77"/>
    <w:rsid w:val="00836B4C"/>
    <w:rsid w:val="00843B82"/>
    <w:rsid w:val="008452FA"/>
    <w:rsid w:val="008477C0"/>
    <w:rsid w:val="008626D7"/>
    <w:rsid w:val="00873C2F"/>
    <w:rsid w:val="008956B1"/>
    <w:rsid w:val="008957BF"/>
    <w:rsid w:val="00896F59"/>
    <w:rsid w:val="008D6E43"/>
    <w:rsid w:val="008E4C50"/>
    <w:rsid w:val="008E56FA"/>
    <w:rsid w:val="008E7518"/>
    <w:rsid w:val="008F7E77"/>
    <w:rsid w:val="009078C4"/>
    <w:rsid w:val="009112D0"/>
    <w:rsid w:val="00914D0E"/>
    <w:rsid w:val="00932252"/>
    <w:rsid w:val="0093360D"/>
    <w:rsid w:val="009376EF"/>
    <w:rsid w:val="00941798"/>
    <w:rsid w:val="009738D2"/>
    <w:rsid w:val="00974DF5"/>
    <w:rsid w:val="00982444"/>
    <w:rsid w:val="009A1203"/>
    <w:rsid w:val="009C5053"/>
    <w:rsid w:val="009D6831"/>
    <w:rsid w:val="009D7DB7"/>
    <w:rsid w:val="00A22DFC"/>
    <w:rsid w:val="00A2491D"/>
    <w:rsid w:val="00A6372A"/>
    <w:rsid w:val="00A70A29"/>
    <w:rsid w:val="00A76E0A"/>
    <w:rsid w:val="00A97303"/>
    <w:rsid w:val="00A9761E"/>
    <w:rsid w:val="00AA5023"/>
    <w:rsid w:val="00AD7B3E"/>
    <w:rsid w:val="00AF234C"/>
    <w:rsid w:val="00B000AA"/>
    <w:rsid w:val="00B40E57"/>
    <w:rsid w:val="00B478BD"/>
    <w:rsid w:val="00B56D62"/>
    <w:rsid w:val="00B603C8"/>
    <w:rsid w:val="00B60F9C"/>
    <w:rsid w:val="00B70EE5"/>
    <w:rsid w:val="00B71E4B"/>
    <w:rsid w:val="00B72876"/>
    <w:rsid w:val="00B827C0"/>
    <w:rsid w:val="00B87CDF"/>
    <w:rsid w:val="00B92CC3"/>
    <w:rsid w:val="00BC4C4B"/>
    <w:rsid w:val="00BE630E"/>
    <w:rsid w:val="00BF731A"/>
    <w:rsid w:val="00BF7FD8"/>
    <w:rsid w:val="00C0358B"/>
    <w:rsid w:val="00C07562"/>
    <w:rsid w:val="00C2162D"/>
    <w:rsid w:val="00C238F8"/>
    <w:rsid w:val="00C23E96"/>
    <w:rsid w:val="00C419B1"/>
    <w:rsid w:val="00C443C1"/>
    <w:rsid w:val="00C50168"/>
    <w:rsid w:val="00C72269"/>
    <w:rsid w:val="00CA346D"/>
    <w:rsid w:val="00CA503D"/>
    <w:rsid w:val="00CB1F20"/>
    <w:rsid w:val="00CB7970"/>
    <w:rsid w:val="00CC17B0"/>
    <w:rsid w:val="00CC3EE6"/>
    <w:rsid w:val="00CD232C"/>
    <w:rsid w:val="00CD62BB"/>
    <w:rsid w:val="00CF15A2"/>
    <w:rsid w:val="00D00CD1"/>
    <w:rsid w:val="00D0227B"/>
    <w:rsid w:val="00D15ADD"/>
    <w:rsid w:val="00D35C70"/>
    <w:rsid w:val="00D52379"/>
    <w:rsid w:val="00D55945"/>
    <w:rsid w:val="00D679C5"/>
    <w:rsid w:val="00D8452E"/>
    <w:rsid w:val="00D8691C"/>
    <w:rsid w:val="00D93BB6"/>
    <w:rsid w:val="00D953FD"/>
    <w:rsid w:val="00D97379"/>
    <w:rsid w:val="00DA55A0"/>
    <w:rsid w:val="00DB5107"/>
    <w:rsid w:val="00DB6B9E"/>
    <w:rsid w:val="00DC423A"/>
    <w:rsid w:val="00DC6A9C"/>
    <w:rsid w:val="00DD1237"/>
    <w:rsid w:val="00DF40AA"/>
    <w:rsid w:val="00E032FD"/>
    <w:rsid w:val="00E32E65"/>
    <w:rsid w:val="00E3343E"/>
    <w:rsid w:val="00E5582E"/>
    <w:rsid w:val="00E57094"/>
    <w:rsid w:val="00E63B71"/>
    <w:rsid w:val="00E81F2D"/>
    <w:rsid w:val="00E832D1"/>
    <w:rsid w:val="00E96C42"/>
    <w:rsid w:val="00EA09F4"/>
    <w:rsid w:val="00EA1F9F"/>
    <w:rsid w:val="00EB33E5"/>
    <w:rsid w:val="00EE2F7E"/>
    <w:rsid w:val="00EE52D4"/>
    <w:rsid w:val="00F21847"/>
    <w:rsid w:val="00F41465"/>
    <w:rsid w:val="00F62359"/>
    <w:rsid w:val="00F64AFD"/>
    <w:rsid w:val="00F7037A"/>
    <w:rsid w:val="00F76760"/>
    <w:rsid w:val="00F85E8C"/>
    <w:rsid w:val="00F92F99"/>
    <w:rsid w:val="00F95694"/>
    <w:rsid w:val="00FA3704"/>
    <w:rsid w:val="00FA56BA"/>
    <w:rsid w:val="00FC1619"/>
    <w:rsid w:val="00F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7DD0B2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BA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FA56BA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A56BA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FA56BA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FA56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56BA"/>
  </w:style>
  <w:style w:type="paragraph" w:styleId="Footer">
    <w:name w:val="footer"/>
    <w:basedOn w:val="Normal"/>
    <w:rsid w:val="00FA56BA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FA56BA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FA56BA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FA56BA"/>
    <w:pPr>
      <w:numPr>
        <w:numId w:val="2"/>
      </w:numPr>
    </w:pPr>
  </w:style>
  <w:style w:type="character" w:styleId="PageNumber">
    <w:name w:val="page number"/>
    <w:basedOn w:val="DefaultParagraphFont"/>
    <w:rsid w:val="00FA56BA"/>
  </w:style>
  <w:style w:type="character" w:styleId="Hyperlink">
    <w:name w:val="Hyperlink"/>
    <w:rsid w:val="00FA56BA"/>
    <w:rPr>
      <w:color w:val="0000FF"/>
      <w:u w:val="single"/>
    </w:rPr>
  </w:style>
  <w:style w:type="character" w:styleId="FollowedHyperlink">
    <w:name w:val="FollowedHyperlink"/>
    <w:rsid w:val="00FA56B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A56B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2F12C4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2F12C4"/>
    <w:rPr>
      <w:rFonts w:ascii="Arial" w:hAnsi="Arial" w:cs="Arial"/>
      <w:b/>
      <w:bCs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2F12C4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F12C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B365A"/>
    <w:rPr>
      <w:color w:val="808080"/>
    </w:rPr>
  </w:style>
  <w:style w:type="character" w:customStyle="1" w:styleId="Red">
    <w:name w:val="Red"/>
    <w:basedOn w:val="DefaultParagraphFont"/>
    <w:uiPriority w:val="1"/>
    <w:rsid w:val="004B365A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FA56BA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FA56BA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A56BA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A56BA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A56BA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semiHidden/>
    <w:unhideWhenUsed/>
    <w:rsid w:val="00662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sumsoft.com/windows-10/keyboard-shortcuts-for-winx-quick-link-menu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7E32FEDD2D48B0A550D0C41D583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8C3CA-0153-4676-BFD1-AB0F4137944D}"/>
      </w:docPartPr>
      <w:docPartBody>
        <w:p w:rsidR="00FB761B" w:rsidRDefault="004D73FF" w:rsidP="004D73FF">
          <w:pPr>
            <w:pStyle w:val="FE7E32FEDD2D48B0A550D0C41D5834F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0858E988B5954B9CBD12D2599541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141B-798C-4E37-95EB-C30BF72FE91B}"/>
      </w:docPartPr>
      <w:docPartBody>
        <w:p w:rsidR="00FB761B" w:rsidRDefault="004D73FF" w:rsidP="004D73FF">
          <w:pPr>
            <w:pStyle w:val="0858E988B5954B9CBD12D2599541719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D0BD02B5B52C46068127456CFBCDE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D803-7106-4235-8562-FCFB4DDA276F}"/>
      </w:docPartPr>
      <w:docPartBody>
        <w:p w:rsidR="00FB761B" w:rsidRDefault="004D73FF" w:rsidP="004D73FF">
          <w:pPr>
            <w:pStyle w:val="D0BD02B5B52C46068127456CFBCDE21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7228F06EE10A4550AB9A9A006EFC1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E4388-DB0D-4C75-9AB7-2401B8CDD46F}"/>
      </w:docPartPr>
      <w:docPartBody>
        <w:p w:rsidR="00FB761B" w:rsidRDefault="004D73FF" w:rsidP="004D73FF">
          <w:pPr>
            <w:pStyle w:val="7228F06EE10A4550AB9A9A006EFC111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3FF"/>
    <w:rsid w:val="004D73FF"/>
    <w:rsid w:val="00F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3FF"/>
  </w:style>
  <w:style w:type="paragraph" w:customStyle="1" w:styleId="FE7E32FEDD2D48B0A550D0C41D5834F2">
    <w:name w:val="FE7E32FEDD2D48B0A550D0C41D5834F2"/>
    <w:rsid w:val="004D73FF"/>
  </w:style>
  <w:style w:type="paragraph" w:customStyle="1" w:styleId="0858E988B5954B9CBD12D25995417195">
    <w:name w:val="0858E988B5954B9CBD12D25995417195"/>
    <w:rsid w:val="004D73FF"/>
  </w:style>
  <w:style w:type="paragraph" w:customStyle="1" w:styleId="D0BD02B5B52C46068127456CFBCDE215">
    <w:name w:val="D0BD02B5B52C46068127456CFBCDE215"/>
    <w:rsid w:val="004D73FF"/>
  </w:style>
  <w:style w:type="paragraph" w:customStyle="1" w:styleId="7228F06EE10A4550AB9A9A006EFC111A">
    <w:name w:val="7228F06EE10A4550AB9A9A006EFC111A"/>
    <w:rsid w:val="004D7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4</Pages>
  <Words>591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2018-09-03T17:13:00Z</dcterms:created>
  <dcterms:modified xsi:type="dcterms:W3CDTF">2023-06-15T01:10:00Z</dcterms:modified>
</cp:coreProperties>
</file>