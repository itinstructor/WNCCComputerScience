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DCD2" w14:textId="41B75DDC" w:rsidR="009359D1" w:rsidRDefault="00F037C4" w:rsidP="00CF7CCE">
      <w:pPr>
        <w:pStyle w:val="Heading1"/>
      </w:pPr>
      <w:r>
        <w:t>OneDrive</w:t>
      </w:r>
      <w:r w:rsidR="008E60CC">
        <w:t xml:space="preserve"> on a Mobile Device</w:t>
      </w:r>
    </w:p>
    <w:p w14:paraId="394E161E" w14:textId="5DD1C8E6" w:rsidR="00CB1A91" w:rsidRDefault="00CB1A91" w:rsidP="007667BD">
      <w:r w:rsidRPr="00CB1A91">
        <w:t xml:space="preserve">Time required: </w:t>
      </w:r>
      <w:r w:rsidR="005728AF">
        <w:t>30</w:t>
      </w:r>
      <w:r w:rsidRPr="00CB1A91">
        <w:t xml:space="preserve"> minutes</w:t>
      </w:r>
    </w:p>
    <w:p w14:paraId="03B34EB9" w14:textId="77777777" w:rsidR="00DA6A9D" w:rsidRDefault="00DA6A9D" w:rsidP="007667BD">
      <w:r>
        <w:rPr>
          <w:b/>
        </w:rPr>
        <w:t>NOTE:</w:t>
      </w:r>
      <w:r>
        <w:t xml:space="preserve"> Please follow all directions carefully and accurately.</w:t>
      </w:r>
    </w:p>
    <w:p w14:paraId="10DFD02C" w14:textId="77777777" w:rsidR="008F18FB" w:rsidRDefault="008F18FB" w:rsidP="008F18FB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7541EDF7" w14:textId="77777777" w:rsidR="008F18FB" w:rsidRDefault="008F18FB" w:rsidP="00EE7CC5">
      <w:pPr>
        <w:pStyle w:val="ListParagraph"/>
        <w:numPr>
          <w:ilvl w:val="0"/>
          <w:numId w:val="4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7D530F98" w14:textId="77777777" w:rsidR="008F18FB" w:rsidRDefault="008F18FB" w:rsidP="00EE7CC5">
      <w:pPr>
        <w:pStyle w:val="ListParagraph"/>
        <w:numPr>
          <w:ilvl w:val="0"/>
          <w:numId w:val="4"/>
        </w:numPr>
      </w:pPr>
      <w:r>
        <w:t>Click and Drag your mouse around whatever you want to snip.</w:t>
      </w:r>
    </w:p>
    <w:p w14:paraId="768A2597" w14:textId="77777777" w:rsidR="008F18FB" w:rsidRDefault="008F18FB" w:rsidP="00EE7CC5">
      <w:pPr>
        <w:pStyle w:val="ListParagraph"/>
        <w:numPr>
          <w:ilvl w:val="0"/>
          <w:numId w:val="4"/>
        </w:numPr>
      </w:pPr>
      <w:r>
        <w:t>Release the mouse button. This places the snip into the Windows Clipboard.</w:t>
      </w:r>
    </w:p>
    <w:p w14:paraId="2CD0F6EF" w14:textId="77777777" w:rsidR="008F18FB" w:rsidRDefault="008F18FB" w:rsidP="00EE7CC5">
      <w:pPr>
        <w:pStyle w:val="ListParagraph"/>
        <w:numPr>
          <w:ilvl w:val="0"/>
          <w:numId w:val="4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679E0A03" w14:textId="77777777" w:rsidR="008F18FB" w:rsidRDefault="008F18FB" w:rsidP="00475D56">
      <w:pPr>
        <w:pStyle w:val="Heading1"/>
      </w:pPr>
      <w:r>
        <w:t>Lab Description</w:t>
      </w:r>
    </w:p>
    <w:p w14:paraId="34F2F11A" w14:textId="77777777" w:rsidR="00E35D26" w:rsidRDefault="00137F3D" w:rsidP="007667BD">
      <w:r>
        <w:t xml:space="preserve">There are many free cloud file storage and synchronization sites, DropBox, Google Drive, Box, just to name a few. </w:t>
      </w:r>
      <w:r w:rsidR="00AB3B64">
        <w:t>OneDrive is a free cloud storage service from Microsoft</w:t>
      </w:r>
      <w:r w:rsidR="001C252D">
        <w:t xml:space="preserve"> that integrates with Windows and Office</w:t>
      </w:r>
      <w:r w:rsidR="00AB3B64">
        <w:t>.</w:t>
      </w:r>
      <w:r w:rsidR="00E35D26">
        <w:t xml:space="preserve"> You can easily synchronize documents between your computer and OneDrive. It can serve </w:t>
      </w:r>
      <w:r w:rsidR="0058410D">
        <w:t>as a backup or a way to</w:t>
      </w:r>
      <w:r w:rsidR="00E35D26">
        <w:t xml:space="preserve"> access your files</w:t>
      </w:r>
      <w:r w:rsidR="0058410D">
        <w:t xml:space="preserve"> remotely</w:t>
      </w:r>
      <w:r w:rsidR="00E35D26">
        <w:t>.</w:t>
      </w:r>
    </w:p>
    <w:p w14:paraId="67184E61" w14:textId="77777777" w:rsidR="005F17D8" w:rsidRDefault="00A34528" w:rsidP="007667BD">
      <w:r>
        <w:t>You can use your WNCC email address (which is a business account) to access t</w:t>
      </w:r>
      <w:r w:rsidR="002A5E21">
        <w:t>he OneDrive through the college</w:t>
      </w:r>
      <w:r>
        <w:t xml:space="preserve"> or use a personal OneDrive</w:t>
      </w:r>
      <w:r w:rsidR="0009504C">
        <w:t>/Microsoft</w:t>
      </w:r>
      <w:r>
        <w:t xml:space="preserve"> account.</w:t>
      </w:r>
    </w:p>
    <w:p w14:paraId="2A83DA92" w14:textId="1A566A2B" w:rsidR="007667BD" w:rsidRDefault="00F037C4" w:rsidP="00475D56">
      <w:pPr>
        <w:pStyle w:val="Heading1"/>
      </w:pPr>
      <w:r>
        <w:t>OneDrive</w:t>
      </w:r>
      <w:r w:rsidR="00044947">
        <w:t xml:space="preserve"> on a Mobile Device</w:t>
      </w:r>
    </w:p>
    <w:p w14:paraId="0033BA95" w14:textId="510DD7D4" w:rsidR="00474465" w:rsidRPr="00474465" w:rsidRDefault="00474465" w:rsidP="00474465">
      <w:r>
        <w:t>On your mobile device, perform the following steps.</w:t>
      </w:r>
    </w:p>
    <w:p w14:paraId="1F64EC22" w14:textId="77777777" w:rsidR="00044947" w:rsidRDefault="00044947" w:rsidP="00EE7CC5">
      <w:pPr>
        <w:pStyle w:val="ListParagraph"/>
        <w:numPr>
          <w:ilvl w:val="0"/>
          <w:numId w:val="3"/>
        </w:numPr>
      </w:pPr>
      <w:r>
        <w:t>Using Google Play, or the App Store, download</w:t>
      </w:r>
      <w:r w:rsidR="00BA2B1F">
        <w:t xml:space="preserve"> and install Micr</w:t>
      </w:r>
      <w:r w:rsidR="005A47E0">
        <w:t>osoft OneDrive, Word, Excel,</w:t>
      </w:r>
      <w:r w:rsidR="00BA2B1F">
        <w:t xml:space="preserve"> PowerPoint</w:t>
      </w:r>
      <w:r w:rsidR="005A47E0">
        <w:t>, and OneNote</w:t>
      </w:r>
      <w:r w:rsidR="00BA2B1F">
        <w:t>.</w:t>
      </w:r>
    </w:p>
    <w:p w14:paraId="7DC386B3" w14:textId="77777777" w:rsidR="00BA2B1F" w:rsidRDefault="005A47E0" w:rsidP="00EE7CC5">
      <w:pPr>
        <w:pStyle w:val="ListParagraph"/>
        <w:numPr>
          <w:ilvl w:val="0"/>
          <w:numId w:val="3"/>
        </w:numPr>
      </w:pPr>
      <w:r>
        <w:t>Setup the OneDrive app to connect with the OneDrive account you used in an earlier lab.</w:t>
      </w:r>
    </w:p>
    <w:p w14:paraId="511383A0" w14:textId="77777777" w:rsidR="005A47E0" w:rsidRDefault="005A47E0" w:rsidP="00EE7CC5">
      <w:pPr>
        <w:pStyle w:val="ListParagraph"/>
        <w:numPr>
          <w:ilvl w:val="0"/>
          <w:numId w:val="3"/>
        </w:numPr>
      </w:pPr>
      <w:r>
        <w:t>Research how to take a screenshot on your mobile device.</w:t>
      </w:r>
    </w:p>
    <w:p w14:paraId="74AD820A" w14:textId="77777777" w:rsidR="005A47E0" w:rsidRPr="00782D64" w:rsidRDefault="005A47E0" w:rsidP="00EE7CC5">
      <w:pPr>
        <w:pStyle w:val="ListParagraph"/>
        <w:numPr>
          <w:ilvl w:val="0"/>
          <w:numId w:val="3"/>
        </w:numPr>
        <w:rPr>
          <w:b/>
        </w:rPr>
      </w:pPr>
      <w:r w:rsidRPr="00782D64">
        <w:rPr>
          <w:b/>
        </w:rPr>
        <w:lastRenderedPageBreak/>
        <w:t>Insert a screenshot showing OneDrive and your documents on your mobile device:</w:t>
      </w:r>
    </w:p>
    <w:sdt>
      <w:sdtPr>
        <w:rPr>
          <w:rStyle w:val="Red"/>
        </w:rPr>
        <w:id w:val="1396709852"/>
        <w:placeholder>
          <w:docPart w:val="7FEF007E18E34D7D8E57EF647907264A"/>
        </w:placeholder>
        <w:showingPlcHdr/>
      </w:sdtPr>
      <w:sdtEndPr>
        <w:rPr>
          <w:rStyle w:val="Red"/>
        </w:rPr>
      </w:sdtEndPr>
      <w:sdtContent>
        <w:p w14:paraId="3F62AF92" w14:textId="77777777" w:rsidR="00857520" w:rsidRDefault="00857520" w:rsidP="00857520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F64A48" w14:textId="77777777" w:rsidR="005A47E0" w:rsidRDefault="00684326" w:rsidP="00EE7CC5">
      <w:pPr>
        <w:pStyle w:val="ListParagraph"/>
        <w:numPr>
          <w:ilvl w:val="0"/>
          <w:numId w:val="3"/>
        </w:numPr>
      </w:pPr>
      <w:r>
        <w:t>Open</w:t>
      </w:r>
      <w:r w:rsidR="005A47E0">
        <w:t xml:space="preserve"> a Word docu</w:t>
      </w:r>
      <w:r>
        <w:t>ment from OneDrive on your mobile device.</w:t>
      </w:r>
    </w:p>
    <w:p w14:paraId="4E8C889E" w14:textId="77777777" w:rsidR="00684326" w:rsidRPr="00684326" w:rsidRDefault="00684326" w:rsidP="00EE7CC5">
      <w:pPr>
        <w:pStyle w:val="ListParagraph"/>
        <w:numPr>
          <w:ilvl w:val="0"/>
          <w:numId w:val="3"/>
        </w:numPr>
        <w:rPr>
          <w:b/>
        </w:rPr>
      </w:pPr>
      <w:r w:rsidRPr="00684326">
        <w:rPr>
          <w:b/>
        </w:rPr>
        <w:t>Insert a screenshot:</w:t>
      </w:r>
    </w:p>
    <w:sdt>
      <w:sdtPr>
        <w:rPr>
          <w:rStyle w:val="Red"/>
        </w:rPr>
        <w:id w:val="1645389663"/>
        <w:placeholder>
          <w:docPart w:val="20199930F4964BF696BD49A3F89D1842"/>
        </w:placeholder>
        <w:showingPlcHdr/>
      </w:sdtPr>
      <w:sdtEndPr>
        <w:rPr>
          <w:rStyle w:val="Red"/>
        </w:rPr>
      </w:sdtEndPr>
      <w:sdtContent>
        <w:p w14:paraId="0061F4C9" w14:textId="77777777" w:rsidR="00857520" w:rsidRDefault="00857520" w:rsidP="00857520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8F87F43" w14:textId="77777777" w:rsidR="009E09B3" w:rsidRDefault="009E09B3" w:rsidP="00EE7CC5">
      <w:pPr>
        <w:pStyle w:val="ListParagraph"/>
        <w:numPr>
          <w:ilvl w:val="0"/>
          <w:numId w:val="3"/>
        </w:numPr>
      </w:pPr>
      <w:r>
        <w:t>Open OneNote on your mobile device. Use the same account used earlier to setup OneNote.</w:t>
      </w:r>
    </w:p>
    <w:p w14:paraId="003708AF" w14:textId="77777777" w:rsidR="00685EE3" w:rsidRDefault="009E09B3" w:rsidP="00EE7CC5">
      <w:pPr>
        <w:pStyle w:val="ListParagraph"/>
        <w:numPr>
          <w:ilvl w:val="0"/>
          <w:numId w:val="3"/>
        </w:numPr>
      </w:pPr>
      <w:r>
        <w:t>Create a note on OneNote on your mobile device.</w:t>
      </w:r>
    </w:p>
    <w:p w14:paraId="5A54CD2E" w14:textId="77777777" w:rsidR="009E09B3" w:rsidRPr="00685EE3" w:rsidRDefault="009E09B3" w:rsidP="00EE7CC5">
      <w:pPr>
        <w:pStyle w:val="ListParagraph"/>
        <w:numPr>
          <w:ilvl w:val="0"/>
          <w:numId w:val="3"/>
        </w:numPr>
        <w:rPr>
          <w:b/>
        </w:rPr>
      </w:pPr>
      <w:r w:rsidRPr="00685EE3">
        <w:rPr>
          <w:b/>
        </w:rPr>
        <w:t>Insert a screenshot of that note:</w:t>
      </w:r>
    </w:p>
    <w:sdt>
      <w:sdtPr>
        <w:rPr>
          <w:rStyle w:val="Red"/>
        </w:rPr>
        <w:id w:val="-1982148902"/>
        <w:placeholder>
          <w:docPart w:val="5BA0492E09534671A210FDC4CC72EC3D"/>
        </w:placeholder>
        <w:showingPlcHdr/>
      </w:sdtPr>
      <w:sdtEndPr>
        <w:rPr>
          <w:rStyle w:val="Red"/>
        </w:rPr>
      </w:sdtEndPr>
      <w:sdtContent>
        <w:p w14:paraId="025052FB" w14:textId="77777777" w:rsidR="00857520" w:rsidRDefault="00857520" w:rsidP="00857520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E8C0CF2" w14:textId="77777777" w:rsidR="00685EE3" w:rsidRDefault="00685EE3" w:rsidP="00EE7CC5">
      <w:pPr>
        <w:pStyle w:val="ListParagraph"/>
        <w:numPr>
          <w:ilvl w:val="0"/>
          <w:numId w:val="3"/>
        </w:numPr>
      </w:pPr>
      <w:r>
        <w:t>Open OneNote on your computer. Use the same account used earlier. Open the note that you created on your mobile device.</w:t>
      </w:r>
    </w:p>
    <w:p w14:paraId="3DD98EBC" w14:textId="77777777" w:rsidR="009E09B3" w:rsidRPr="00685EE3" w:rsidRDefault="00685EE3" w:rsidP="00EE7CC5">
      <w:pPr>
        <w:pStyle w:val="ListParagraph"/>
        <w:numPr>
          <w:ilvl w:val="0"/>
          <w:numId w:val="3"/>
        </w:numPr>
        <w:rPr>
          <w:b/>
        </w:rPr>
      </w:pPr>
      <w:r w:rsidRPr="00685EE3">
        <w:rPr>
          <w:b/>
        </w:rPr>
        <w:t>Insert a screenshot of that note on your computer:</w:t>
      </w:r>
    </w:p>
    <w:sdt>
      <w:sdtPr>
        <w:rPr>
          <w:rStyle w:val="Red"/>
        </w:rPr>
        <w:id w:val="-38601955"/>
        <w:placeholder>
          <w:docPart w:val="4DE496D585E14FDBB8EC88BF13875347"/>
        </w:placeholder>
        <w:showingPlcHdr/>
      </w:sdtPr>
      <w:sdtEndPr>
        <w:rPr>
          <w:rStyle w:val="Red"/>
        </w:rPr>
      </w:sdtEndPr>
      <w:sdtContent>
        <w:p w14:paraId="5E45A593" w14:textId="77777777" w:rsidR="00857520" w:rsidRDefault="00857520" w:rsidP="00857520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D29A165" w14:textId="5C1D10C8" w:rsidR="004A73EF" w:rsidRPr="004A73EF" w:rsidRDefault="004A73EF" w:rsidP="00EE7CC5">
      <w:pPr>
        <w:pStyle w:val="ListParagraph"/>
        <w:numPr>
          <w:ilvl w:val="0"/>
          <w:numId w:val="3"/>
        </w:numPr>
        <w:rPr>
          <w:b/>
        </w:rPr>
      </w:pPr>
      <w:r w:rsidRPr="004A73EF">
        <w:rPr>
          <w:b/>
        </w:rPr>
        <w:t>Do you think you will start using OneDrive on your mobile device or a similar solution?</w:t>
      </w:r>
    </w:p>
    <w:sdt>
      <w:sdtPr>
        <w:rPr>
          <w:rStyle w:val="Red"/>
        </w:rPr>
        <w:id w:val="-1686434766"/>
        <w:placeholder>
          <w:docPart w:val="C87C5CAE4A5F4FD2AF597A3DCA3ECAE7"/>
        </w:placeholder>
        <w:showingPlcHdr/>
      </w:sdtPr>
      <w:sdtEndPr>
        <w:rPr>
          <w:rStyle w:val="Red"/>
        </w:rPr>
      </w:sdtEndPr>
      <w:sdtContent>
        <w:p w14:paraId="61215138" w14:textId="77777777" w:rsidR="004A73EF" w:rsidRDefault="004A73EF" w:rsidP="004A73EF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635ADA8" w14:textId="77777777" w:rsidR="004A73EF" w:rsidRDefault="004A73EF" w:rsidP="00EE7CC5">
      <w:pPr>
        <w:pStyle w:val="ListParagraph"/>
        <w:numPr>
          <w:ilvl w:val="0"/>
          <w:numId w:val="3"/>
        </w:numPr>
        <w:rPr>
          <w:b/>
        </w:rPr>
      </w:pPr>
      <w:r w:rsidRPr="003D2DA3">
        <w:rPr>
          <w:b/>
        </w:rPr>
        <w:t>How might you start using it?</w:t>
      </w:r>
    </w:p>
    <w:sdt>
      <w:sdtPr>
        <w:rPr>
          <w:rStyle w:val="Red"/>
        </w:rPr>
        <w:id w:val="1671675538"/>
        <w:placeholder>
          <w:docPart w:val="3C83BCE0B8EB46D8BAE43C914774EFB3"/>
        </w:placeholder>
        <w:showingPlcHdr/>
      </w:sdtPr>
      <w:sdtEndPr>
        <w:rPr>
          <w:rStyle w:val="Red"/>
        </w:rPr>
      </w:sdtEndPr>
      <w:sdtContent>
        <w:p w14:paraId="6453D77A" w14:textId="77777777" w:rsidR="004A73EF" w:rsidRDefault="004A73EF" w:rsidP="004A73EF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66AE510" w14:textId="7D58712F" w:rsidR="001861E7" w:rsidRDefault="001861E7" w:rsidP="001861E7">
      <w:pPr>
        <w:pStyle w:val="Heading2"/>
      </w:pPr>
      <w:r>
        <w:t>Assignment Submission</w:t>
      </w:r>
    </w:p>
    <w:p w14:paraId="30EDEC18" w14:textId="16715F8A" w:rsidR="005A47E0" w:rsidRPr="00044947" w:rsidRDefault="005A47E0" w:rsidP="001861E7">
      <w:pPr>
        <w:pStyle w:val="ListParagraph"/>
        <w:numPr>
          <w:ilvl w:val="0"/>
          <w:numId w:val="44"/>
        </w:numPr>
      </w:pPr>
      <w:r>
        <w:t xml:space="preserve">Attach this completed document </w:t>
      </w:r>
      <w:r w:rsidR="009E09B3">
        <w:t>to the assignment in Blackboard.</w:t>
      </w:r>
    </w:p>
    <w:sectPr w:rsidR="005A47E0" w:rsidRPr="00044947" w:rsidSect="00EE7C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4B21" w14:textId="77777777" w:rsidR="009E3051" w:rsidRDefault="009E3051" w:rsidP="009E3051">
      <w:pPr>
        <w:spacing w:before="0" w:after="0" w:line="240" w:lineRule="auto"/>
      </w:pPr>
      <w:r>
        <w:separator/>
      </w:r>
    </w:p>
  </w:endnote>
  <w:endnote w:type="continuationSeparator" w:id="0">
    <w:p w14:paraId="767398F6" w14:textId="77777777" w:rsidR="009E3051" w:rsidRDefault="009E3051" w:rsidP="009E3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FA58" w14:textId="77777777" w:rsidR="00617181" w:rsidRDefault="00617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85E9" w14:textId="778F4541" w:rsidR="009E3051" w:rsidRDefault="006F4E9E" w:rsidP="009E3051">
    <w:pPr>
      <w:pStyle w:val="Footer"/>
      <w:tabs>
        <w:tab w:val="center" w:pos="5040"/>
        <w:tab w:val="right" w:pos="10080"/>
      </w:tabs>
    </w:pPr>
    <w:r>
      <w:t>OneDrive</w:t>
    </w:r>
    <w:r w:rsidR="00044947">
      <w:t xml:space="preserve"> on a Mobile Device</w:t>
    </w:r>
    <w:r w:rsidR="009E3051">
      <w:tab/>
      <w:t xml:space="preserve">Page </w:t>
    </w:r>
    <w:r w:rsidR="009E3051">
      <w:fldChar w:fldCharType="begin"/>
    </w:r>
    <w:r w:rsidR="009E3051">
      <w:instrText xml:space="preserve"> PAGE </w:instrText>
    </w:r>
    <w:r w:rsidR="009E3051">
      <w:fldChar w:fldCharType="separate"/>
    </w:r>
    <w:r w:rsidR="009E7A15">
      <w:rPr>
        <w:noProof/>
      </w:rPr>
      <w:t>1</w:t>
    </w:r>
    <w:r w:rsidR="009E3051">
      <w:fldChar w:fldCharType="end"/>
    </w:r>
    <w:r w:rsidR="009E3051">
      <w:t xml:space="preserve"> of </w:t>
    </w:r>
    <w:r w:rsidR="00FE3997">
      <w:rPr>
        <w:noProof/>
      </w:rPr>
      <w:fldChar w:fldCharType="begin"/>
    </w:r>
    <w:r w:rsidR="00FE3997">
      <w:rPr>
        <w:noProof/>
      </w:rPr>
      <w:instrText xml:space="preserve"> NUMPAGES </w:instrText>
    </w:r>
    <w:r w:rsidR="00FE3997">
      <w:rPr>
        <w:noProof/>
      </w:rPr>
      <w:fldChar w:fldCharType="separate"/>
    </w:r>
    <w:r w:rsidR="009E7A15">
      <w:rPr>
        <w:noProof/>
      </w:rPr>
      <w:t>2</w:t>
    </w:r>
    <w:r w:rsidR="00FE3997">
      <w:rPr>
        <w:noProof/>
      </w:rPr>
      <w:fldChar w:fldCharType="end"/>
    </w:r>
    <w:r w:rsidR="009E3051">
      <w:tab/>
      <w:t xml:space="preserve">Revised: </w:t>
    </w:r>
    <w:r w:rsidR="00FE3997">
      <w:t>0</w:t>
    </w:r>
    <w:r w:rsidR="00195602">
      <w:t>6</w:t>
    </w:r>
    <w:r w:rsidR="00857520">
      <w:t>/</w:t>
    </w:r>
    <w:r w:rsidR="00195602">
      <w:t>12</w:t>
    </w:r>
    <w:r w:rsidR="00857520">
      <w:t>/20</w:t>
    </w:r>
    <w:r w:rsidR="005B0AB4">
      <w:t>2</w:t>
    </w:r>
    <w:r w:rsidR="00195602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2584" w14:textId="77777777" w:rsidR="00617181" w:rsidRDefault="0061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1994" w14:textId="77777777" w:rsidR="009E3051" w:rsidRDefault="009E3051" w:rsidP="009E3051">
      <w:pPr>
        <w:spacing w:before="0" w:after="0" w:line="240" w:lineRule="auto"/>
      </w:pPr>
      <w:r>
        <w:separator/>
      </w:r>
    </w:p>
  </w:footnote>
  <w:footnote w:type="continuationSeparator" w:id="0">
    <w:p w14:paraId="3A04DCC4" w14:textId="77777777" w:rsidR="009E3051" w:rsidRDefault="009E3051" w:rsidP="009E3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F7C8" w14:textId="77777777" w:rsidR="00617181" w:rsidRDefault="00617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2687" w14:textId="77777777" w:rsidR="00617181" w:rsidRDefault="00617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0BB1" w14:textId="77777777" w:rsidR="00617181" w:rsidRDefault="00617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5015C05"/>
    <w:multiLevelType w:val="hybridMultilevel"/>
    <w:tmpl w:val="BAC82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E95078D"/>
    <w:multiLevelType w:val="hybridMultilevel"/>
    <w:tmpl w:val="BAC82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70026336">
    <w:abstractNumId w:val="23"/>
  </w:num>
  <w:num w:numId="2" w16cid:durableId="1252005132">
    <w:abstractNumId w:val="21"/>
  </w:num>
  <w:num w:numId="3" w16cid:durableId="68508469">
    <w:abstractNumId w:val="32"/>
  </w:num>
  <w:num w:numId="4" w16cid:durableId="1550535704">
    <w:abstractNumId w:val="1"/>
  </w:num>
  <w:num w:numId="5" w16cid:durableId="1271746060">
    <w:abstractNumId w:val="18"/>
  </w:num>
  <w:num w:numId="6" w16cid:durableId="555288294">
    <w:abstractNumId w:val="43"/>
  </w:num>
  <w:num w:numId="7" w16cid:durableId="1298147699">
    <w:abstractNumId w:val="12"/>
  </w:num>
  <w:num w:numId="8" w16cid:durableId="1169442779">
    <w:abstractNumId w:val="38"/>
  </w:num>
  <w:num w:numId="9" w16cid:durableId="597298286">
    <w:abstractNumId w:val="13"/>
  </w:num>
  <w:num w:numId="10" w16cid:durableId="2020347725">
    <w:abstractNumId w:val="24"/>
  </w:num>
  <w:num w:numId="11" w16cid:durableId="1453675096">
    <w:abstractNumId w:val="11"/>
  </w:num>
  <w:num w:numId="12" w16cid:durableId="368840807">
    <w:abstractNumId w:val="10"/>
  </w:num>
  <w:num w:numId="13" w16cid:durableId="1601791950">
    <w:abstractNumId w:val="31"/>
  </w:num>
  <w:num w:numId="14" w16cid:durableId="984897220">
    <w:abstractNumId w:val="0"/>
  </w:num>
  <w:num w:numId="15" w16cid:durableId="149099657">
    <w:abstractNumId w:val="33"/>
  </w:num>
  <w:num w:numId="16" w16cid:durableId="904411960">
    <w:abstractNumId w:val="36"/>
  </w:num>
  <w:num w:numId="17" w16cid:durableId="1288508168">
    <w:abstractNumId w:val="29"/>
  </w:num>
  <w:num w:numId="18" w16cid:durableId="698551303">
    <w:abstractNumId w:val="25"/>
  </w:num>
  <w:num w:numId="19" w16cid:durableId="177353906">
    <w:abstractNumId w:val="42"/>
  </w:num>
  <w:num w:numId="20" w16cid:durableId="410272918">
    <w:abstractNumId w:val="15"/>
  </w:num>
  <w:num w:numId="21" w16cid:durableId="1246498617">
    <w:abstractNumId w:val="17"/>
  </w:num>
  <w:num w:numId="22" w16cid:durableId="699621376">
    <w:abstractNumId w:val="5"/>
  </w:num>
  <w:num w:numId="23" w16cid:durableId="1278221560">
    <w:abstractNumId w:val="16"/>
  </w:num>
  <w:num w:numId="24" w16cid:durableId="1493831681">
    <w:abstractNumId w:val="35"/>
  </w:num>
  <w:num w:numId="25" w16cid:durableId="717976828">
    <w:abstractNumId w:val="39"/>
  </w:num>
  <w:num w:numId="26" w16cid:durableId="1051197745">
    <w:abstractNumId w:val="8"/>
  </w:num>
  <w:num w:numId="27" w16cid:durableId="570776740">
    <w:abstractNumId w:val="41"/>
  </w:num>
  <w:num w:numId="28" w16cid:durableId="315452930">
    <w:abstractNumId w:val="6"/>
  </w:num>
  <w:num w:numId="29" w16cid:durableId="1183281150">
    <w:abstractNumId w:val="40"/>
  </w:num>
  <w:num w:numId="30" w16cid:durableId="2067145331">
    <w:abstractNumId w:val="22"/>
  </w:num>
  <w:num w:numId="31" w16cid:durableId="1969360626">
    <w:abstractNumId w:val="14"/>
  </w:num>
  <w:num w:numId="32" w16cid:durableId="1022320581">
    <w:abstractNumId w:val="7"/>
  </w:num>
  <w:num w:numId="33" w16cid:durableId="1110707122">
    <w:abstractNumId w:val="20"/>
  </w:num>
  <w:num w:numId="34" w16cid:durableId="1658069884">
    <w:abstractNumId w:val="30"/>
  </w:num>
  <w:num w:numId="35" w16cid:durableId="322322359">
    <w:abstractNumId w:val="2"/>
  </w:num>
  <w:num w:numId="36" w16cid:durableId="982586578">
    <w:abstractNumId w:val="37"/>
  </w:num>
  <w:num w:numId="37" w16cid:durableId="1241913776">
    <w:abstractNumId w:val="19"/>
  </w:num>
  <w:num w:numId="38" w16cid:durableId="1071738210">
    <w:abstractNumId w:val="9"/>
  </w:num>
  <w:num w:numId="39" w16cid:durableId="1692755571">
    <w:abstractNumId w:val="28"/>
  </w:num>
  <w:num w:numId="40" w16cid:durableId="849636234">
    <w:abstractNumId w:val="3"/>
  </w:num>
  <w:num w:numId="41" w16cid:durableId="1478835217">
    <w:abstractNumId w:val="27"/>
  </w:num>
  <w:num w:numId="42" w16cid:durableId="1437749003">
    <w:abstractNumId w:val="34"/>
  </w:num>
  <w:num w:numId="43" w16cid:durableId="1873226114">
    <w:abstractNumId w:val="4"/>
  </w:num>
  <w:num w:numId="44" w16cid:durableId="719325936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3NDUyMTUxNTU1tzBQ0lEKTi0uzszPAykwqQUAMmljAywAAAA="/>
  </w:docVars>
  <w:rsids>
    <w:rsidRoot w:val="00911152"/>
    <w:rsid w:val="0000013C"/>
    <w:rsid w:val="00005263"/>
    <w:rsid w:val="000202B2"/>
    <w:rsid w:val="00027149"/>
    <w:rsid w:val="00030D0C"/>
    <w:rsid w:val="00044947"/>
    <w:rsid w:val="00077A10"/>
    <w:rsid w:val="0009504C"/>
    <w:rsid w:val="000A1D39"/>
    <w:rsid w:val="000A5909"/>
    <w:rsid w:val="000D0FAB"/>
    <w:rsid w:val="0012256F"/>
    <w:rsid w:val="00137F3D"/>
    <w:rsid w:val="00155F5E"/>
    <w:rsid w:val="00174D96"/>
    <w:rsid w:val="00175A09"/>
    <w:rsid w:val="00175F4F"/>
    <w:rsid w:val="00184E2B"/>
    <w:rsid w:val="001861E7"/>
    <w:rsid w:val="00195602"/>
    <w:rsid w:val="00195DDB"/>
    <w:rsid w:val="00197CFA"/>
    <w:rsid w:val="001A13F1"/>
    <w:rsid w:val="001B4B3E"/>
    <w:rsid w:val="001C252D"/>
    <w:rsid w:val="001D4C57"/>
    <w:rsid w:val="001F1121"/>
    <w:rsid w:val="00212C3F"/>
    <w:rsid w:val="002235E0"/>
    <w:rsid w:val="00251DB1"/>
    <w:rsid w:val="00254178"/>
    <w:rsid w:val="00266BCA"/>
    <w:rsid w:val="0027696D"/>
    <w:rsid w:val="002A2A20"/>
    <w:rsid w:val="002A5E21"/>
    <w:rsid w:val="002B691A"/>
    <w:rsid w:val="002D46F0"/>
    <w:rsid w:val="002E7DA0"/>
    <w:rsid w:val="002F0227"/>
    <w:rsid w:val="002F07E8"/>
    <w:rsid w:val="00304987"/>
    <w:rsid w:val="003051FE"/>
    <w:rsid w:val="00311876"/>
    <w:rsid w:val="003168F8"/>
    <w:rsid w:val="00323372"/>
    <w:rsid w:val="00346066"/>
    <w:rsid w:val="00352563"/>
    <w:rsid w:val="00381F64"/>
    <w:rsid w:val="00383D2E"/>
    <w:rsid w:val="003B45E9"/>
    <w:rsid w:val="003C23F5"/>
    <w:rsid w:val="003D2DA3"/>
    <w:rsid w:val="003D48C1"/>
    <w:rsid w:val="003E3C01"/>
    <w:rsid w:val="003E3F1D"/>
    <w:rsid w:val="003E4D29"/>
    <w:rsid w:val="00414B20"/>
    <w:rsid w:val="004229F2"/>
    <w:rsid w:val="0042511F"/>
    <w:rsid w:val="00440049"/>
    <w:rsid w:val="00441E54"/>
    <w:rsid w:val="004542AB"/>
    <w:rsid w:val="004612DD"/>
    <w:rsid w:val="00471821"/>
    <w:rsid w:val="004721E4"/>
    <w:rsid w:val="00474465"/>
    <w:rsid w:val="00475D56"/>
    <w:rsid w:val="004905BC"/>
    <w:rsid w:val="00490907"/>
    <w:rsid w:val="004A4B7F"/>
    <w:rsid w:val="004A73EF"/>
    <w:rsid w:val="004D2FAB"/>
    <w:rsid w:val="004D408F"/>
    <w:rsid w:val="00505890"/>
    <w:rsid w:val="005158E8"/>
    <w:rsid w:val="005215C8"/>
    <w:rsid w:val="00525602"/>
    <w:rsid w:val="005266C5"/>
    <w:rsid w:val="00533AEF"/>
    <w:rsid w:val="00535472"/>
    <w:rsid w:val="005510FB"/>
    <w:rsid w:val="0055157D"/>
    <w:rsid w:val="00560B28"/>
    <w:rsid w:val="005728AF"/>
    <w:rsid w:val="0057529A"/>
    <w:rsid w:val="0058410D"/>
    <w:rsid w:val="005A07C3"/>
    <w:rsid w:val="005A2DB0"/>
    <w:rsid w:val="005A47E0"/>
    <w:rsid w:val="005A4B87"/>
    <w:rsid w:val="005B0AB4"/>
    <w:rsid w:val="005D1C1B"/>
    <w:rsid w:val="005D77AD"/>
    <w:rsid w:val="005E100C"/>
    <w:rsid w:val="005F0B30"/>
    <w:rsid w:val="005F17D8"/>
    <w:rsid w:val="00613D94"/>
    <w:rsid w:val="00616096"/>
    <w:rsid w:val="00617181"/>
    <w:rsid w:val="00660812"/>
    <w:rsid w:val="00661BCC"/>
    <w:rsid w:val="00667269"/>
    <w:rsid w:val="00672B5B"/>
    <w:rsid w:val="00680ADA"/>
    <w:rsid w:val="00684326"/>
    <w:rsid w:val="00685EE3"/>
    <w:rsid w:val="00692780"/>
    <w:rsid w:val="006C0D7C"/>
    <w:rsid w:val="006C3822"/>
    <w:rsid w:val="006F4E9E"/>
    <w:rsid w:val="00701577"/>
    <w:rsid w:val="007466F7"/>
    <w:rsid w:val="007511B0"/>
    <w:rsid w:val="007533A7"/>
    <w:rsid w:val="00757897"/>
    <w:rsid w:val="007667BD"/>
    <w:rsid w:val="00770C91"/>
    <w:rsid w:val="007722BF"/>
    <w:rsid w:val="00774743"/>
    <w:rsid w:val="00782D64"/>
    <w:rsid w:val="00782EF4"/>
    <w:rsid w:val="00786A66"/>
    <w:rsid w:val="007A2E90"/>
    <w:rsid w:val="007B1761"/>
    <w:rsid w:val="007B2E7D"/>
    <w:rsid w:val="007B6C30"/>
    <w:rsid w:val="007C3310"/>
    <w:rsid w:val="007E4845"/>
    <w:rsid w:val="007F624E"/>
    <w:rsid w:val="007F6A2B"/>
    <w:rsid w:val="00814377"/>
    <w:rsid w:val="008247C6"/>
    <w:rsid w:val="00833212"/>
    <w:rsid w:val="00834D24"/>
    <w:rsid w:val="00844860"/>
    <w:rsid w:val="00857520"/>
    <w:rsid w:val="0086272C"/>
    <w:rsid w:val="008701D4"/>
    <w:rsid w:val="00872670"/>
    <w:rsid w:val="00875168"/>
    <w:rsid w:val="0089250C"/>
    <w:rsid w:val="00896F3F"/>
    <w:rsid w:val="008B2F3C"/>
    <w:rsid w:val="008B6985"/>
    <w:rsid w:val="008E60CC"/>
    <w:rsid w:val="008F18FB"/>
    <w:rsid w:val="009005A4"/>
    <w:rsid w:val="00907FE1"/>
    <w:rsid w:val="00911152"/>
    <w:rsid w:val="00924A98"/>
    <w:rsid w:val="009359D1"/>
    <w:rsid w:val="00972191"/>
    <w:rsid w:val="00981D53"/>
    <w:rsid w:val="00987B51"/>
    <w:rsid w:val="009A6FE6"/>
    <w:rsid w:val="009B4C51"/>
    <w:rsid w:val="009C6DAE"/>
    <w:rsid w:val="009D4704"/>
    <w:rsid w:val="009E09B3"/>
    <w:rsid w:val="009E3051"/>
    <w:rsid w:val="009E7A15"/>
    <w:rsid w:val="009F7A8A"/>
    <w:rsid w:val="00A34528"/>
    <w:rsid w:val="00A44256"/>
    <w:rsid w:val="00A71F0C"/>
    <w:rsid w:val="00A75BC8"/>
    <w:rsid w:val="00A82CEB"/>
    <w:rsid w:val="00AA1859"/>
    <w:rsid w:val="00AB0CBB"/>
    <w:rsid w:val="00AB148C"/>
    <w:rsid w:val="00AB3B64"/>
    <w:rsid w:val="00AD0626"/>
    <w:rsid w:val="00AD7B71"/>
    <w:rsid w:val="00B21674"/>
    <w:rsid w:val="00B53A5D"/>
    <w:rsid w:val="00B73071"/>
    <w:rsid w:val="00BA2B1F"/>
    <w:rsid w:val="00BD752B"/>
    <w:rsid w:val="00BE4CAA"/>
    <w:rsid w:val="00BF318A"/>
    <w:rsid w:val="00C05979"/>
    <w:rsid w:val="00C36490"/>
    <w:rsid w:val="00C43560"/>
    <w:rsid w:val="00C46909"/>
    <w:rsid w:val="00C55811"/>
    <w:rsid w:val="00C63730"/>
    <w:rsid w:val="00C6586A"/>
    <w:rsid w:val="00C97C4E"/>
    <w:rsid w:val="00CB1A91"/>
    <w:rsid w:val="00CD3510"/>
    <w:rsid w:val="00CE244A"/>
    <w:rsid w:val="00CF48DF"/>
    <w:rsid w:val="00CF7CCE"/>
    <w:rsid w:val="00D227CE"/>
    <w:rsid w:val="00D26AE3"/>
    <w:rsid w:val="00D36F34"/>
    <w:rsid w:val="00D501FD"/>
    <w:rsid w:val="00D64F41"/>
    <w:rsid w:val="00DA2E0B"/>
    <w:rsid w:val="00DA6A9D"/>
    <w:rsid w:val="00DB538B"/>
    <w:rsid w:val="00DC75C4"/>
    <w:rsid w:val="00E17397"/>
    <w:rsid w:val="00E245FE"/>
    <w:rsid w:val="00E35D26"/>
    <w:rsid w:val="00E55BDC"/>
    <w:rsid w:val="00E65087"/>
    <w:rsid w:val="00E67D8E"/>
    <w:rsid w:val="00E73A37"/>
    <w:rsid w:val="00EA07B8"/>
    <w:rsid w:val="00EE7CC5"/>
    <w:rsid w:val="00F037C4"/>
    <w:rsid w:val="00F04E7C"/>
    <w:rsid w:val="00F2652B"/>
    <w:rsid w:val="00F3159E"/>
    <w:rsid w:val="00F3195F"/>
    <w:rsid w:val="00F3420F"/>
    <w:rsid w:val="00F47C54"/>
    <w:rsid w:val="00F50E50"/>
    <w:rsid w:val="00F5316C"/>
    <w:rsid w:val="00FB69D6"/>
    <w:rsid w:val="00FB758D"/>
    <w:rsid w:val="00FD35F2"/>
    <w:rsid w:val="00FE0A77"/>
    <w:rsid w:val="00FE3997"/>
    <w:rsid w:val="00FF188D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015A5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602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19560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9560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19560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19560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95602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602"/>
    <w:pPr>
      <w:ind w:left="720"/>
    </w:pPr>
  </w:style>
  <w:style w:type="character" w:styleId="FollowedHyperlink">
    <w:name w:val="FollowedHyperlink"/>
    <w:rsid w:val="00195602"/>
    <w:rPr>
      <w:color w:val="800080"/>
      <w:u w:val="single"/>
    </w:rPr>
  </w:style>
  <w:style w:type="paragraph" w:styleId="Footer">
    <w:name w:val="footer"/>
    <w:basedOn w:val="Normal"/>
    <w:link w:val="FooterChar"/>
    <w:rsid w:val="0019560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19560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195602"/>
    <w:rPr>
      <w:color w:val="0000FF"/>
      <w:u w:val="single"/>
    </w:rPr>
  </w:style>
  <w:style w:type="paragraph" w:customStyle="1" w:styleId="NumberedHeading2">
    <w:name w:val="Numbered Heading 2"/>
    <w:basedOn w:val="Normal"/>
    <w:rsid w:val="00195602"/>
    <w:pPr>
      <w:numPr>
        <w:numId w:val="1"/>
      </w:numPr>
    </w:pPr>
  </w:style>
  <w:style w:type="paragraph" w:customStyle="1" w:styleId="Outlinenumbering">
    <w:name w:val="Outline numbering"/>
    <w:basedOn w:val="Normal"/>
    <w:rsid w:val="00195602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195602"/>
  </w:style>
  <w:style w:type="character" w:styleId="PlaceholderText">
    <w:name w:val="Placeholder Text"/>
    <w:basedOn w:val="DefaultParagraphFont"/>
    <w:uiPriority w:val="99"/>
    <w:semiHidden/>
    <w:rsid w:val="00857520"/>
    <w:rPr>
      <w:color w:val="808080"/>
    </w:rPr>
  </w:style>
  <w:style w:type="character" w:customStyle="1" w:styleId="Red">
    <w:name w:val="Red"/>
    <w:basedOn w:val="DefaultParagraphFont"/>
    <w:uiPriority w:val="1"/>
    <w:rsid w:val="00857520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19560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19560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19560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9560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195602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EF007E18E34D7D8E57EF6479072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96575-A52C-496D-AF43-36037DF50AFD}"/>
      </w:docPartPr>
      <w:docPartBody>
        <w:p w:rsidR="003803D5" w:rsidRDefault="00227830" w:rsidP="00227830">
          <w:pPr>
            <w:pStyle w:val="7FEF007E18E34D7D8E57EF647907264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0199930F4964BF696BD49A3F89D1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89DB1-430A-49FA-B662-5DF66EB9F059}"/>
      </w:docPartPr>
      <w:docPartBody>
        <w:p w:rsidR="003803D5" w:rsidRDefault="00227830" w:rsidP="00227830">
          <w:pPr>
            <w:pStyle w:val="20199930F4964BF696BD49A3F89D184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5BA0492E09534671A210FDC4CC72E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2686D-5F34-440D-AD7C-9AC0FDAC7796}"/>
      </w:docPartPr>
      <w:docPartBody>
        <w:p w:rsidR="003803D5" w:rsidRDefault="00227830" w:rsidP="00227830">
          <w:pPr>
            <w:pStyle w:val="5BA0492E09534671A210FDC4CC72EC3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DE496D585E14FDBB8EC88BF13875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364D5-AD37-4E4A-8083-C7E9DA96DEBB}"/>
      </w:docPartPr>
      <w:docPartBody>
        <w:p w:rsidR="003803D5" w:rsidRDefault="00227830" w:rsidP="00227830">
          <w:pPr>
            <w:pStyle w:val="4DE496D585E14FDBB8EC88BF13875347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C87C5CAE4A5F4FD2AF597A3DCA3EC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DA0E3-8718-47EB-A664-AB94868F298A}"/>
      </w:docPartPr>
      <w:docPartBody>
        <w:p w:rsidR="00C55937" w:rsidRDefault="00FB4D2B" w:rsidP="00FB4D2B">
          <w:pPr>
            <w:pStyle w:val="C87C5CAE4A5F4FD2AF597A3DCA3ECAE7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C83BCE0B8EB46D8BAE43C914774E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7BEB-1B78-4032-B122-635E77374B63}"/>
      </w:docPartPr>
      <w:docPartBody>
        <w:p w:rsidR="00C55937" w:rsidRDefault="00FB4D2B" w:rsidP="00FB4D2B">
          <w:pPr>
            <w:pStyle w:val="3C83BCE0B8EB46D8BAE43C914774EFB3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830"/>
    <w:rsid w:val="00227830"/>
    <w:rsid w:val="003803D5"/>
    <w:rsid w:val="00C55937"/>
    <w:rsid w:val="00FB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D2B"/>
  </w:style>
  <w:style w:type="paragraph" w:customStyle="1" w:styleId="7FEF007E18E34D7D8E57EF647907264A">
    <w:name w:val="7FEF007E18E34D7D8E57EF647907264A"/>
    <w:rsid w:val="00227830"/>
  </w:style>
  <w:style w:type="paragraph" w:customStyle="1" w:styleId="20199930F4964BF696BD49A3F89D1842">
    <w:name w:val="20199930F4964BF696BD49A3F89D1842"/>
    <w:rsid w:val="00227830"/>
  </w:style>
  <w:style w:type="paragraph" w:customStyle="1" w:styleId="5BA0492E09534671A210FDC4CC72EC3D">
    <w:name w:val="5BA0492E09534671A210FDC4CC72EC3D"/>
    <w:rsid w:val="00227830"/>
  </w:style>
  <w:style w:type="paragraph" w:customStyle="1" w:styleId="4DE496D585E14FDBB8EC88BF13875347">
    <w:name w:val="4DE496D585E14FDBB8EC88BF13875347"/>
    <w:rsid w:val="00227830"/>
  </w:style>
  <w:style w:type="paragraph" w:customStyle="1" w:styleId="C87C5CAE4A5F4FD2AF597A3DCA3ECAE7">
    <w:name w:val="C87C5CAE4A5F4FD2AF597A3DCA3ECAE7"/>
    <w:rsid w:val="00FB4D2B"/>
  </w:style>
  <w:style w:type="paragraph" w:customStyle="1" w:styleId="3C83BCE0B8EB46D8BAE43C914774EFB3">
    <w:name w:val="3C83BCE0B8EB46D8BAE43C914774EFB3"/>
    <w:rsid w:val="00FB4D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12</TotalTime>
  <Pages>2</Pages>
  <Words>445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32</cp:revision>
  <dcterms:created xsi:type="dcterms:W3CDTF">2017-10-16T02:07:00Z</dcterms:created>
  <dcterms:modified xsi:type="dcterms:W3CDTF">2023-06-12T19:51:00Z</dcterms:modified>
</cp:coreProperties>
</file>