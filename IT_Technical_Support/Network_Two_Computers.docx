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1667AD" w14:textId="77777777" w:rsidR="009359D1" w:rsidRDefault="00FB07CA" w:rsidP="00CF7CCE">
      <w:pPr>
        <w:pStyle w:val="Heading1"/>
      </w:pPr>
      <w:bookmarkStart w:id="0" w:name="_Toc72845090"/>
      <w:r>
        <w:t>Network Two Computers</w:t>
      </w:r>
      <w:bookmarkEnd w:id="0"/>
    </w:p>
    <w:p w14:paraId="34944817" w14:textId="28C4DFAB" w:rsidR="005A5CB8" w:rsidRDefault="005A5CB8" w:rsidP="007C3310">
      <w:r w:rsidRPr="005A5CB8">
        <w:t>Time required:</w:t>
      </w:r>
      <w:r w:rsidR="0039588D">
        <w:t xml:space="preserve"> </w:t>
      </w:r>
      <w:r w:rsidR="004824EE">
        <w:t>6</w:t>
      </w:r>
      <w:r w:rsidR="0039588D">
        <w:t>0 minutes</w:t>
      </w:r>
    </w:p>
    <w:sdt>
      <w:sdtPr>
        <w:rPr>
          <w:rFonts w:ascii="Verdana" w:eastAsia="Times New Roman" w:hAnsi="Verdana" w:cs="Times New Roman"/>
          <w:b w:val="0"/>
          <w:sz w:val="20"/>
          <w:szCs w:val="24"/>
        </w:rPr>
        <w:id w:val="-12176306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AAB1F1F" w14:textId="6E30F030" w:rsidR="00A80BCC" w:rsidRDefault="00A80BCC">
          <w:pPr>
            <w:pStyle w:val="TOCHeading"/>
          </w:pPr>
          <w:r>
            <w:t>Contents</w:t>
          </w:r>
        </w:p>
        <w:p w14:paraId="4672A8F2" w14:textId="5D59E36E" w:rsidR="00A80BCC" w:rsidRDefault="00A80BC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845090" w:history="1">
            <w:r w:rsidRPr="00D72E24">
              <w:rPr>
                <w:rStyle w:val="Hyperlink"/>
                <w:noProof/>
              </w:rPr>
              <w:t>Network Two Computers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_Toc72845090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8223B" w14:textId="76910EF9" w:rsidR="00A80BCC" w:rsidRDefault="00A80BC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845091" w:history="1">
            <w:r w:rsidRPr="00D72E24">
              <w:rPr>
                <w:rStyle w:val="Hyperlink"/>
                <w:noProof/>
              </w:rPr>
              <w:t>Lab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_Toc72845091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614DE" w14:textId="0C31C5E3" w:rsidR="00A80BCC" w:rsidRDefault="00A80BC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845092" w:history="1">
            <w:r w:rsidRPr="00D72E24">
              <w:rPr>
                <w:rStyle w:val="Hyperlink"/>
                <w:noProof/>
              </w:rPr>
              <w:t>Change Network Location to Private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_Toc72845092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B3D8D" w14:textId="500E9992" w:rsidR="00A80BCC" w:rsidRDefault="00A80BC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845093" w:history="1">
            <w:r w:rsidRPr="00D72E24">
              <w:rPr>
                <w:rStyle w:val="Hyperlink"/>
                <w:noProof/>
              </w:rPr>
              <w:t>Change wired connection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_Toc72845093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506D7" w14:textId="74109739" w:rsidR="00A80BCC" w:rsidRDefault="00A80BC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845094" w:history="1">
            <w:r w:rsidRPr="00D72E24">
              <w:rPr>
                <w:rStyle w:val="Hyperlink"/>
                <w:noProof/>
              </w:rPr>
              <w:t>Change wireless connection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_Toc72845094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43DEC" w14:textId="1E816BFD" w:rsidR="00A80BCC" w:rsidRDefault="00A80BC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845095" w:history="1">
            <w:r w:rsidRPr="00D72E24">
              <w:rPr>
                <w:rStyle w:val="Hyperlink"/>
                <w:noProof/>
              </w:rPr>
              <w:t>Workgroup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_Toc72845095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85C14" w14:textId="28BD50C9" w:rsidR="00A80BCC" w:rsidRDefault="00A80BC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845096" w:history="1">
            <w:r w:rsidRPr="00D72E24">
              <w:rPr>
                <w:rStyle w:val="Hyperlink"/>
                <w:noProof/>
              </w:rPr>
              <w:t>Workgroup Sharing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_Toc72845096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140D6" w14:textId="2906618C" w:rsidR="00A80BCC" w:rsidRDefault="00A80BC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845097" w:history="1">
            <w:r w:rsidRPr="00D72E24">
              <w:rPr>
                <w:rStyle w:val="Hyperlink"/>
                <w:noProof/>
              </w:rPr>
              <w:t>Map Network Drives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_Toc72845097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115DA" w14:textId="4AB9A11D" w:rsidR="00A80BCC" w:rsidRDefault="00A80BC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845098" w:history="1">
            <w:r w:rsidRPr="00D72E24">
              <w:rPr>
                <w:rStyle w:val="Hyperlink"/>
                <w:noProof/>
              </w:rPr>
              <w:t>Net 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_Toc72845098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02A4E" w14:textId="53825527" w:rsidR="00A80BCC" w:rsidRDefault="00A80BC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845099" w:history="1">
            <w:r w:rsidRPr="00D72E24">
              <w:rPr>
                <w:rStyle w:val="Hyperlink"/>
                <w:noProof/>
              </w:rPr>
              <w:t>Activate the Local Administrator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_Toc72845099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5D50F" w14:textId="4A099F4C" w:rsidR="00A80BCC" w:rsidRDefault="00A80BCC">
          <w:r>
            <w:rPr>
              <w:b/>
              <w:bCs/>
              <w:noProof/>
            </w:rPr>
            <w:fldChar w:fldCharType="end"/>
          </w:r>
        </w:p>
      </w:sdtContent>
    </w:sdt>
    <w:p w14:paraId="4E72FF11" w14:textId="6DB3EF29" w:rsidR="00AF69D4" w:rsidRPr="00AF69D4" w:rsidRDefault="00AF69D4" w:rsidP="002F5FCD">
      <w:r w:rsidRPr="00AF69D4">
        <w:t>Time Required: 60 Minutes</w:t>
      </w:r>
    </w:p>
    <w:p w14:paraId="379E77F1" w14:textId="7FA094A2" w:rsidR="002F5FCD" w:rsidRDefault="002F5FCD" w:rsidP="002F5FCD">
      <w:r>
        <w:rPr>
          <w:b/>
        </w:rPr>
        <w:t>How to Create Screenshots:</w:t>
      </w:r>
      <w:r>
        <w:t xml:space="preserve"> Please use the Windows Snip and Sketch Tool or the Snipping Tool. Paste a screenshot of just the program you are working on. If you are snipping a virtual machine, make sure your focus is outside the virtual machine before you snip.</w:t>
      </w:r>
    </w:p>
    <w:p w14:paraId="556C2D5E" w14:textId="77777777" w:rsidR="002F5FCD" w:rsidRDefault="002F5FCD" w:rsidP="00CB6B6D">
      <w:pPr>
        <w:pStyle w:val="ListParagraph"/>
        <w:numPr>
          <w:ilvl w:val="0"/>
          <w:numId w:val="6"/>
        </w:numPr>
      </w:pPr>
      <w:r>
        <w:t xml:space="preserve">Press and hold down the </w:t>
      </w:r>
      <w:r w:rsidRPr="00EC5DAF">
        <w:rPr>
          <w:b/>
        </w:rPr>
        <w:t>Windows key</w:t>
      </w:r>
      <w:r>
        <w:rPr>
          <w:b/>
        </w:rPr>
        <w:t xml:space="preserve"> </w:t>
      </w:r>
      <w:r>
        <w:t xml:space="preserve">&amp; </w:t>
      </w:r>
      <w:r w:rsidRPr="00EC5DAF">
        <w:rPr>
          <w:b/>
        </w:rPr>
        <w:t>Shift</w:t>
      </w:r>
      <w:r>
        <w:t xml:space="preserve">, then type </w:t>
      </w:r>
      <w:r w:rsidRPr="00EC5DAF">
        <w:rPr>
          <w:b/>
        </w:rPr>
        <w:t>S</w:t>
      </w:r>
      <w:r>
        <w:rPr>
          <w:b/>
        </w:rPr>
        <w:t xml:space="preserve">. </w:t>
      </w:r>
      <w:r w:rsidRPr="00EC5DAF">
        <w:t>This brings up the on-screen snipping</w:t>
      </w:r>
      <w:r>
        <w:t xml:space="preserve"> tool.</w:t>
      </w:r>
    </w:p>
    <w:p w14:paraId="321560AA" w14:textId="77777777" w:rsidR="002F5FCD" w:rsidRDefault="002F5FCD" w:rsidP="00CB6B6D">
      <w:pPr>
        <w:pStyle w:val="ListParagraph"/>
        <w:numPr>
          <w:ilvl w:val="0"/>
          <w:numId w:val="6"/>
        </w:numPr>
      </w:pPr>
      <w:r>
        <w:t>Click and Drag your mouse around whatever you want to snip.</w:t>
      </w:r>
    </w:p>
    <w:p w14:paraId="792A3AB6" w14:textId="77777777" w:rsidR="002F5FCD" w:rsidRDefault="002F5FCD" w:rsidP="00CB6B6D">
      <w:pPr>
        <w:pStyle w:val="ListParagraph"/>
        <w:numPr>
          <w:ilvl w:val="0"/>
          <w:numId w:val="6"/>
        </w:numPr>
      </w:pPr>
      <w:r>
        <w:t>Release the mouse button. This places the snip into the Windows Clipboard.</w:t>
      </w:r>
    </w:p>
    <w:p w14:paraId="641B59F7" w14:textId="77777777" w:rsidR="002F5FCD" w:rsidRDefault="002F5FCD" w:rsidP="00CB6B6D">
      <w:pPr>
        <w:pStyle w:val="ListParagraph"/>
        <w:numPr>
          <w:ilvl w:val="0"/>
          <w:numId w:val="6"/>
        </w:numPr>
      </w:pPr>
      <w:r>
        <w:t xml:space="preserve">Go into Word or wherever you want to paste the snip. Hold down </w:t>
      </w:r>
      <w:r w:rsidRPr="00794F8E">
        <w:rPr>
          <w:b/>
        </w:rPr>
        <w:t>CTRL</w:t>
      </w:r>
      <w:r w:rsidRPr="00C36A8A">
        <w:t>, then type</w:t>
      </w:r>
      <w:r>
        <w:t xml:space="preserve"> </w:t>
      </w:r>
      <w:r w:rsidRPr="00794F8E">
        <w:rPr>
          <w:b/>
        </w:rPr>
        <w:t>V</w:t>
      </w:r>
      <w:r>
        <w:t xml:space="preserve"> to paste the snip.</w:t>
      </w:r>
    </w:p>
    <w:p w14:paraId="085750B2" w14:textId="77777777" w:rsidR="002F5FCD" w:rsidRDefault="00D60C0C" w:rsidP="002F5FCD">
      <w:pPr>
        <w:pStyle w:val="Heading2"/>
      </w:pPr>
      <w:bookmarkStart w:id="1" w:name="_Toc72845091"/>
      <w:r>
        <w:t>Lab Description</w:t>
      </w:r>
      <w:bookmarkEnd w:id="1"/>
    </w:p>
    <w:p w14:paraId="18BF68BA" w14:textId="39D60168" w:rsidR="007C3310" w:rsidRDefault="0099702D" w:rsidP="007C3310">
      <w:r>
        <w:t>This</w:t>
      </w:r>
      <w:r w:rsidR="007B7A60">
        <w:t xml:space="preserve"> lab can</w:t>
      </w:r>
      <w:r w:rsidR="004C3033">
        <w:t xml:space="preserve"> be done with physical computers</w:t>
      </w:r>
      <w:r w:rsidR="00697E35">
        <w:t xml:space="preserve"> </w:t>
      </w:r>
      <w:r w:rsidR="00FB07CA">
        <w:t xml:space="preserve">and a </w:t>
      </w:r>
      <w:r w:rsidR="00EC1D0E">
        <w:t xml:space="preserve">wireless </w:t>
      </w:r>
      <w:r w:rsidR="00FB07CA">
        <w:t>router.</w:t>
      </w:r>
      <w:r w:rsidR="00747250">
        <w:t xml:space="preserve"> It can </w:t>
      </w:r>
      <w:r w:rsidR="0075505F">
        <w:t xml:space="preserve">also </w:t>
      </w:r>
      <w:r w:rsidR="007B7A60">
        <w:t xml:space="preserve">be done </w:t>
      </w:r>
      <w:r w:rsidR="00A30E6B">
        <w:t xml:space="preserve">with </w:t>
      </w:r>
      <w:r w:rsidR="007B7A60">
        <w:t>a virtual machine and a physical machine</w:t>
      </w:r>
      <w:r w:rsidR="00A30E6B">
        <w:t>, or with 2 virtual machines</w:t>
      </w:r>
      <w:r w:rsidR="007B7A60">
        <w:t xml:space="preserve">. This lab is designed for Windows </w:t>
      </w:r>
      <w:r w:rsidR="0075178B">
        <w:t xml:space="preserve">10 or </w:t>
      </w:r>
      <w:r w:rsidR="007B7A60">
        <w:t>1</w:t>
      </w:r>
      <w:r w:rsidR="00CB6B6D">
        <w:t>1</w:t>
      </w:r>
      <w:r w:rsidR="007B7A60">
        <w:t>.</w:t>
      </w:r>
    </w:p>
    <w:p w14:paraId="300C3E89" w14:textId="5D94E634" w:rsidR="00CB6B6D" w:rsidRDefault="00CB6B6D" w:rsidP="00CB6B6D">
      <w:pPr>
        <w:pStyle w:val="Heading1"/>
      </w:pPr>
      <w:bookmarkStart w:id="2" w:name="_Toc72845092"/>
      <w:r>
        <w:lastRenderedPageBreak/>
        <w:t>Virtual Machine Network</w:t>
      </w:r>
    </w:p>
    <w:p w14:paraId="34505054" w14:textId="05DBDC60" w:rsidR="00585E2E" w:rsidRPr="00585E2E" w:rsidRDefault="00585E2E" w:rsidP="00585E2E">
      <w:r>
        <w:rPr>
          <w:noProof/>
        </w:rPr>
        <w:drawing>
          <wp:inline distT="0" distB="0" distL="0" distR="0" wp14:anchorId="5EA2062C" wp14:editId="600AE126">
            <wp:extent cx="2532888" cy="2167128"/>
            <wp:effectExtent l="38100" t="38100" r="96520" b="10033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2888" cy="2167128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5E66E6" w14:textId="557AB17D" w:rsidR="00CB6B6D" w:rsidRPr="00CB6B6D" w:rsidRDefault="00CB6B6D" w:rsidP="00CB6B6D">
      <w:r>
        <w:t xml:space="preserve">In your Windows Virtual Machine at the top in the </w:t>
      </w:r>
    </w:p>
    <w:p w14:paraId="60C7E044" w14:textId="77777777" w:rsidR="00CB6B6D" w:rsidRPr="00CB6B6D" w:rsidRDefault="00CB6B6D" w:rsidP="00CB6B6D">
      <w:pPr>
        <w:pStyle w:val="ListParagraph"/>
        <w:numPr>
          <w:ilvl w:val="0"/>
          <w:numId w:val="9"/>
        </w:numPr>
      </w:pPr>
      <w:r w:rsidRPr="00CB6B6D">
        <w:rPr>
          <w:b/>
          <w:bCs/>
        </w:rPr>
        <w:t>Machine</w:t>
      </w:r>
      <w:r w:rsidRPr="00CB6B6D">
        <w:t xml:space="preserve"> </w:t>
      </w:r>
      <w:r w:rsidRPr="00CB6B6D">
        <w:sym w:font="Wingdings" w:char="F0E0"/>
      </w:r>
      <w:r w:rsidRPr="00CB6B6D">
        <w:t xml:space="preserve"> </w:t>
      </w:r>
      <w:r w:rsidRPr="00CB6B6D">
        <w:rPr>
          <w:b/>
          <w:bCs/>
        </w:rPr>
        <w:t>Settings</w:t>
      </w:r>
      <w:r w:rsidRPr="00CB6B6D">
        <w:t xml:space="preserve"> </w:t>
      </w:r>
      <w:r w:rsidRPr="00CB6B6D">
        <w:sym w:font="Wingdings" w:char="F0E0"/>
      </w:r>
      <w:r w:rsidRPr="00CB6B6D">
        <w:t xml:space="preserve"> </w:t>
      </w:r>
      <w:r w:rsidRPr="00CB6B6D">
        <w:rPr>
          <w:b/>
          <w:bCs/>
        </w:rPr>
        <w:t>Network</w:t>
      </w:r>
      <w:r w:rsidRPr="00CB6B6D">
        <w:t xml:space="preserve"> </w:t>
      </w:r>
      <w:r w:rsidRPr="00CB6B6D">
        <w:sym w:font="Wingdings" w:char="F0E0"/>
      </w:r>
      <w:r w:rsidRPr="00CB6B6D">
        <w:t xml:space="preserve"> </w:t>
      </w:r>
      <w:r w:rsidRPr="00CB6B6D">
        <w:rPr>
          <w:b/>
          <w:bCs/>
        </w:rPr>
        <w:t>Attached To:</w:t>
      </w:r>
      <w:r w:rsidRPr="00CB6B6D">
        <w:t xml:space="preserve"> Bridged Adapter.</w:t>
      </w:r>
    </w:p>
    <w:p w14:paraId="0B370914" w14:textId="570CFB61" w:rsidR="00CB6B6D" w:rsidRDefault="00CB6B6D" w:rsidP="00CB6B6D">
      <w:pPr>
        <w:pStyle w:val="ListParagraph"/>
        <w:numPr>
          <w:ilvl w:val="0"/>
          <w:numId w:val="9"/>
        </w:numPr>
      </w:pPr>
      <w:r w:rsidRPr="00CB6B6D">
        <w:t xml:space="preserve">The adapter showing in </w:t>
      </w:r>
      <w:r w:rsidRPr="00CB6B6D">
        <w:rPr>
          <w:b/>
          <w:bCs/>
        </w:rPr>
        <w:t>Name:</w:t>
      </w:r>
      <w:r w:rsidRPr="00CB6B6D">
        <w:t xml:space="preserve"> should be the adapter that connects</w:t>
      </w:r>
      <w:r w:rsidR="00AE2E2F">
        <w:t xml:space="preserve"> your computer</w:t>
      </w:r>
      <w:r w:rsidRPr="00CB6B6D">
        <w:t xml:space="preserve"> to your network.</w:t>
      </w:r>
    </w:p>
    <w:p w14:paraId="10A1B2F6" w14:textId="112FCB2D" w:rsidR="00CB6B6D" w:rsidRDefault="00CB6B6D" w:rsidP="00CB6B6D">
      <w:pPr>
        <w:pStyle w:val="ListParagraph"/>
        <w:numPr>
          <w:ilvl w:val="0"/>
          <w:numId w:val="9"/>
        </w:numPr>
      </w:pPr>
      <w:r>
        <w:t xml:space="preserve">Click </w:t>
      </w:r>
      <w:r w:rsidRPr="00410B98">
        <w:rPr>
          <w:b/>
          <w:bCs/>
        </w:rPr>
        <w:t>OK</w:t>
      </w:r>
      <w:r>
        <w:t xml:space="preserve"> to save the changes.</w:t>
      </w:r>
    </w:p>
    <w:p w14:paraId="6488135C" w14:textId="5BC0DB16" w:rsidR="00987948" w:rsidRDefault="00635B66" w:rsidP="00387947">
      <w:pPr>
        <w:pStyle w:val="Heading1"/>
      </w:pPr>
      <w:r>
        <w:t>Change Network Location to Private</w:t>
      </w:r>
      <w:bookmarkEnd w:id="2"/>
    </w:p>
    <w:p w14:paraId="48EA08AD" w14:textId="75943137" w:rsidR="00AF2F41" w:rsidRDefault="00AF2F41" w:rsidP="00AF2F41">
      <w:r>
        <w:t xml:space="preserve">Do this lab between your Virtual Machine and your local machine. </w:t>
      </w:r>
    </w:p>
    <w:p w14:paraId="5130F7BD" w14:textId="395CF426" w:rsidR="00AF2F41" w:rsidRPr="00AF2F41" w:rsidRDefault="00AF2F41" w:rsidP="00AF2F41">
      <w:r>
        <w:t>Start with your Windows Virtual Machine.</w:t>
      </w:r>
    </w:p>
    <w:p w14:paraId="0E23A138" w14:textId="7AB28328" w:rsidR="00D02067" w:rsidRDefault="00B71584" w:rsidP="00D02067">
      <w:r>
        <w:rPr>
          <w:noProof/>
        </w:rPr>
        <w:drawing>
          <wp:inline distT="0" distB="0" distL="0" distR="0" wp14:anchorId="2D5E7F55" wp14:editId="33825554">
            <wp:extent cx="2167128" cy="886968"/>
            <wp:effectExtent l="38100" t="38100" r="100330" b="10414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7128" cy="886968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8D1F66" w14:textId="6EEC7289" w:rsidR="00DA298D" w:rsidRDefault="00DA298D" w:rsidP="00CB6B6D">
      <w:pPr>
        <w:pStyle w:val="ListParagraph"/>
        <w:numPr>
          <w:ilvl w:val="0"/>
          <w:numId w:val="8"/>
        </w:numPr>
      </w:pPr>
      <w:r>
        <w:t xml:space="preserve">Right </w:t>
      </w:r>
      <w:r w:rsidR="00CC1CFE">
        <w:t xml:space="preserve">Click </w:t>
      </w:r>
      <w:r w:rsidR="00F96F27">
        <w:t xml:space="preserve">the Network </w:t>
      </w:r>
      <w:r w:rsidR="00DE0AE2">
        <w:t>Icon in the</w:t>
      </w:r>
      <w:r w:rsidR="00F96F27">
        <w:t xml:space="preserve"> system tray</w:t>
      </w:r>
      <w:r>
        <w:t xml:space="preserve"> </w:t>
      </w:r>
      <w:r>
        <w:sym w:font="Wingdings" w:char="F0E0"/>
      </w:r>
      <w:r>
        <w:t xml:space="preserve"> Click </w:t>
      </w:r>
      <w:r w:rsidR="00326A31" w:rsidRPr="00736485">
        <w:rPr>
          <w:b/>
          <w:bCs/>
        </w:rPr>
        <w:t>Network and Internet settings</w:t>
      </w:r>
      <w:r>
        <w:t>.</w:t>
      </w:r>
    </w:p>
    <w:p w14:paraId="7FF2E1EF" w14:textId="18B65C5C" w:rsidR="00AF2F41" w:rsidRDefault="00AF2F41" w:rsidP="00AF2F41">
      <w:pPr>
        <w:ind w:left="360"/>
      </w:pPr>
      <w:r>
        <w:rPr>
          <w:noProof/>
        </w:rPr>
        <w:lastRenderedPageBreak/>
        <w:drawing>
          <wp:inline distT="0" distB="0" distL="0" distR="0" wp14:anchorId="05BAA365" wp14:editId="1B61533A">
            <wp:extent cx="1874520" cy="1444752"/>
            <wp:effectExtent l="38100" t="38100" r="87630" b="98425"/>
            <wp:docPr id="4" name="Picture 4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1444752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01F33D" w14:textId="511D8108" w:rsidR="00AF2F41" w:rsidRDefault="00AF2F41" w:rsidP="00CB6B6D">
      <w:pPr>
        <w:pStyle w:val="ListParagraph"/>
        <w:numPr>
          <w:ilvl w:val="0"/>
          <w:numId w:val="8"/>
        </w:numPr>
      </w:pPr>
      <w:r>
        <w:t xml:space="preserve">Click </w:t>
      </w:r>
      <w:r w:rsidRPr="00AF2F41">
        <w:rPr>
          <w:b/>
          <w:bCs/>
        </w:rPr>
        <w:t>Properties</w:t>
      </w:r>
      <w:r>
        <w:t>. (Yours will likely say Public network.)</w:t>
      </w:r>
    </w:p>
    <w:p w14:paraId="689598F9" w14:textId="59509594" w:rsidR="00D85CE6" w:rsidRDefault="00D85CE6" w:rsidP="00AF2F41"/>
    <w:p w14:paraId="0387362C" w14:textId="73EBF43B" w:rsidR="00AF2F41" w:rsidRDefault="00AF2F41" w:rsidP="00AF2F41">
      <w:r>
        <w:rPr>
          <w:noProof/>
        </w:rPr>
        <w:drawing>
          <wp:inline distT="0" distB="0" distL="0" distR="0" wp14:anchorId="30FF92EC" wp14:editId="228CFC42">
            <wp:extent cx="3767328" cy="2560320"/>
            <wp:effectExtent l="38100" t="38100" r="100330" b="8763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7328" cy="2560320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9BA18A" w14:textId="1D866C7E" w:rsidR="00F96F27" w:rsidRDefault="00AF2F41" w:rsidP="00CB6B6D">
      <w:pPr>
        <w:pStyle w:val="ListParagraph"/>
        <w:numPr>
          <w:ilvl w:val="0"/>
          <w:numId w:val="8"/>
        </w:numPr>
      </w:pPr>
      <w:r>
        <w:t xml:space="preserve">Scroll to the top </w:t>
      </w:r>
      <w:r>
        <w:sym w:font="Wingdings" w:char="F0E0"/>
      </w:r>
      <w:r>
        <w:t xml:space="preserve"> Click </w:t>
      </w:r>
      <w:r w:rsidRPr="004D02F1">
        <w:rPr>
          <w:b/>
          <w:bCs/>
        </w:rPr>
        <w:t>Private</w:t>
      </w:r>
      <w:r>
        <w:t>. There isn’t an OK button to click, the setting is changed.</w:t>
      </w:r>
    </w:p>
    <w:p w14:paraId="271F3553" w14:textId="77777777" w:rsidR="009F1F98" w:rsidRDefault="009F1F98" w:rsidP="007E161B">
      <w:pPr>
        <w:pStyle w:val="Heading1"/>
      </w:pPr>
      <w:bookmarkStart w:id="3" w:name="_Toc72845096"/>
      <w:r>
        <w:t>Workgroup Sharing</w:t>
      </w:r>
      <w:bookmarkEnd w:id="3"/>
    </w:p>
    <w:p w14:paraId="734D7FC0" w14:textId="152A9DA2" w:rsidR="009F1F98" w:rsidRPr="00635B66" w:rsidRDefault="009F1F98" w:rsidP="009F1F98">
      <w:r>
        <w:t>Workgroup sharing allow sharing of any resource</w:t>
      </w:r>
      <w:r w:rsidR="007F3244">
        <w:t xml:space="preserve"> in a small network</w:t>
      </w:r>
      <w:r>
        <w:t>.</w:t>
      </w:r>
    </w:p>
    <w:p w14:paraId="2E01B456" w14:textId="2DF0A05C" w:rsidR="007E7F8E" w:rsidRPr="007E7F8E" w:rsidRDefault="007E7F8E" w:rsidP="00CB6B6D">
      <w:pPr>
        <w:pStyle w:val="ListParagraph"/>
        <w:numPr>
          <w:ilvl w:val="0"/>
          <w:numId w:val="7"/>
        </w:numPr>
      </w:pPr>
      <w:r>
        <w:t xml:space="preserve">On the Windows Virtual Machine </w:t>
      </w:r>
      <w:r>
        <w:sym w:font="Wingdings" w:char="F0E0"/>
      </w:r>
      <w:r>
        <w:t xml:space="preserve"> open </w:t>
      </w:r>
      <w:r w:rsidRPr="007E7F8E">
        <w:rPr>
          <w:b/>
          <w:bCs/>
        </w:rPr>
        <w:t>File Explorer</w:t>
      </w:r>
    </w:p>
    <w:p w14:paraId="2A8F9417" w14:textId="5B2D8D85" w:rsidR="007E7F8E" w:rsidRPr="007E7F8E" w:rsidRDefault="007E7F8E" w:rsidP="00CB6B6D">
      <w:pPr>
        <w:pStyle w:val="ListParagraph"/>
        <w:numPr>
          <w:ilvl w:val="0"/>
          <w:numId w:val="7"/>
        </w:numPr>
      </w:pPr>
      <w:r w:rsidRPr="007E7F8E">
        <w:t xml:space="preserve">Go to </w:t>
      </w:r>
      <w:r w:rsidRPr="007E7F8E">
        <w:rPr>
          <w:b/>
          <w:bCs/>
        </w:rPr>
        <w:t>Network</w:t>
      </w:r>
      <w:r w:rsidRPr="007E7F8E">
        <w:t xml:space="preserve"> </w:t>
      </w:r>
      <w:r w:rsidRPr="007E7F8E">
        <w:sym w:font="Wingdings" w:char="F0E0"/>
      </w:r>
      <w:r w:rsidRPr="007E7F8E">
        <w:t xml:space="preserve"> </w:t>
      </w:r>
      <w:r>
        <w:t xml:space="preserve">Click on the </w:t>
      </w:r>
      <w:r w:rsidRPr="007E7F8E">
        <w:rPr>
          <w:b/>
          <w:bCs/>
        </w:rPr>
        <w:t>Network</w:t>
      </w:r>
      <w:r>
        <w:t xml:space="preserve"> icon. You should receive a prompt asking you to enable file sharing. Do so.</w:t>
      </w:r>
    </w:p>
    <w:p w14:paraId="323E67F2" w14:textId="0BF0BFFB" w:rsidR="002D491C" w:rsidRDefault="002D491C" w:rsidP="00CB6B6D">
      <w:pPr>
        <w:pStyle w:val="ListParagraph"/>
        <w:numPr>
          <w:ilvl w:val="0"/>
          <w:numId w:val="7"/>
        </w:numPr>
      </w:pPr>
      <w:r>
        <w:t xml:space="preserve">Create a folder </w:t>
      </w:r>
      <w:r w:rsidRPr="002D491C">
        <w:rPr>
          <w:b/>
        </w:rPr>
        <w:t>c:\data</w:t>
      </w:r>
    </w:p>
    <w:p w14:paraId="1F268D1A" w14:textId="32CEA3D8" w:rsidR="00017134" w:rsidRPr="00017134" w:rsidRDefault="00017134" w:rsidP="00CB6B6D">
      <w:pPr>
        <w:pStyle w:val="ListParagraph"/>
        <w:numPr>
          <w:ilvl w:val="0"/>
          <w:numId w:val="7"/>
        </w:numPr>
      </w:pPr>
      <w:r>
        <w:t xml:space="preserve">Right Click </w:t>
      </w:r>
      <w:r w:rsidRPr="00017134">
        <w:rPr>
          <w:b/>
        </w:rPr>
        <w:t>c:\data</w:t>
      </w:r>
      <w:r w:rsidR="00C55EE5">
        <w:t xml:space="preserve"> </w:t>
      </w:r>
      <w:r w:rsidR="00C55EE5">
        <w:sym w:font="Wingdings" w:char="F0E0"/>
      </w:r>
      <w:r w:rsidR="00C55EE5">
        <w:t xml:space="preserve"> </w:t>
      </w:r>
      <w:r w:rsidR="00642549" w:rsidRPr="00642549">
        <w:rPr>
          <w:b/>
          <w:bCs/>
        </w:rPr>
        <w:t xml:space="preserve">Show More </w:t>
      </w:r>
      <w:r w:rsidR="00C55EE5" w:rsidRPr="000D550F">
        <w:rPr>
          <w:b/>
          <w:bCs/>
        </w:rPr>
        <w:t>Options</w:t>
      </w:r>
      <w:r w:rsidR="00C55EE5">
        <w:t xml:space="preserve"> </w:t>
      </w:r>
      <w:r w:rsidR="00C55EE5">
        <w:sym w:font="Wingdings" w:char="F0E0"/>
      </w:r>
      <w:r>
        <w:t xml:space="preserve"> </w:t>
      </w:r>
      <w:r w:rsidR="00D24129">
        <w:rPr>
          <w:b/>
        </w:rPr>
        <w:t>Give access to</w:t>
      </w:r>
      <w:r w:rsidR="00C55EE5">
        <w:t xml:space="preserve"> </w:t>
      </w:r>
      <w:r w:rsidR="00C55EE5">
        <w:sym w:font="Wingdings" w:char="F0E0"/>
      </w:r>
      <w:r>
        <w:t xml:space="preserve"> </w:t>
      </w:r>
      <w:r w:rsidRPr="00017134">
        <w:rPr>
          <w:b/>
        </w:rPr>
        <w:t>Specific people…</w:t>
      </w:r>
    </w:p>
    <w:p w14:paraId="24FFDE49" w14:textId="77777777" w:rsidR="00017134" w:rsidRDefault="00017134" w:rsidP="00CB6B6D">
      <w:pPr>
        <w:pStyle w:val="ListParagraph"/>
        <w:numPr>
          <w:ilvl w:val="0"/>
          <w:numId w:val="7"/>
        </w:numPr>
      </w:pPr>
      <w:r w:rsidRPr="00017134">
        <w:lastRenderedPageBreak/>
        <w:t>Click</w:t>
      </w:r>
      <w:r>
        <w:rPr>
          <w:b/>
        </w:rPr>
        <w:t xml:space="preserve"> Share</w:t>
      </w:r>
      <w:r w:rsidRPr="00017134">
        <w:t>. Note the UNC path to the shared folder.</w:t>
      </w:r>
    </w:p>
    <w:p w14:paraId="06FF6712" w14:textId="077C52C4" w:rsidR="002D491C" w:rsidRDefault="007E7F8E" w:rsidP="00CB6B6D">
      <w:pPr>
        <w:pStyle w:val="ListParagraph"/>
        <w:numPr>
          <w:ilvl w:val="0"/>
          <w:numId w:val="7"/>
        </w:numPr>
      </w:pPr>
      <w:r>
        <w:t xml:space="preserve">On your local machine </w:t>
      </w:r>
      <w:r>
        <w:sym w:font="Wingdings" w:char="F0E0"/>
      </w:r>
      <w:r>
        <w:t xml:space="preserve"> </w:t>
      </w:r>
      <w:r w:rsidR="00FC258F">
        <w:t xml:space="preserve">Open </w:t>
      </w:r>
      <w:r w:rsidR="00FC258F" w:rsidRPr="00503285">
        <w:rPr>
          <w:b/>
        </w:rPr>
        <w:t>File Explorer</w:t>
      </w:r>
      <w:r w:rsidR="002D491C">
        <w:t xml:space="preserve"> and Click </w:t>
      </w:r>
      <w:r w:rsidR="002D491C" w:rsidRPr="002D491C">
        <w:rPr>
          <w:b/>
        </w:rPr>
        <w:t>Network</w:t>
      </w:r>
      <w:r w:rsidR="002D491C">
        <w:t>. You should see the other computer.</w:t>
      </w:r>
      <w:r w:rsidR="00F12650">
        <w:t xml:space="preserve"> If not, type in </w:t>
      </w:r>
      <w:r w:rsidR="00F12650" w:rsidRPr="00492FF5">
        <w:rPr>
          <w:b/>
          <w:bCs/>
        </w:rPr>
        <w:t>\\computername</w:t>
      </w:r>
      <w:r w:rsidR="00F12650">
        <w:t xml:space="preserve"> in the File Explorer address bar.</w:t>
      </w:r>
    </w:p>
    <w:p w14:paraId="0F21DB22" w14:textId="77777777" w:rsidR="006D7CB5" w:rsidRDefault="006D7CB5" w:rsidP="00CB6B6D">
      <w:pPr>
        <w:pStyle w:val="ListParagraph"/>
        <w:numPr>
          <w:ilvl w:val="0"/>
          <w:numId w:val="7"/>
        </w:numPr>
      </w:pPr>
      <w:r>
        <w:t>Navigate to the other computers shared data folder. Create and save a text file in the data folder.</w:t>
      </w:r>
    </w:p>
    <w:p w14:paraId="20E066AB" w14:textId="77777777" w:rsidR="001B4900" w:rsidRPr="00526565" w:rsidRDefault="001D746B" w:rsidP="00CB6B6D">
      <w:pPr>
        <w:pStyle w:val="ListParagraph"/>
        <w:numPr>
          <w:ilvl w:val="0"/>
          <w:numId w:val="7"/>
        </w:numPr>
        <w:rPr>
          <w:b/>
        </w:rPr>
      </w:pPr>
      <w:r w:rsidRPr="00526565">
        <w:rPr>
          <w:b/>
        </w:rPr>
        <w:t>Insert a screen shot:</w:t>
      </w:r>
    </w:p>
    <w:sdt>
      <w:sdtPr>
        <w:rPr>
          <w:rStyle w:val="Red"/>
        </w:rPr>
        <w:id w:val="-2133083519"/>
        <w:placeholder>
          <w:docPart w:val="31E43619122C4682A55A5310ECF956D8"/>
        </w:placeholder>
        <w:showingPlcHdr/>
      </w:sdtPr>
      <w:sdtEndPr>
        <w:rPr>
          <w:rStyle w:val="Red"/>
        </w:rPr>
      </w:sdtEndPr>
      <w:sdtContent>
        <w:p w14:paraId="5BCF7441" w14:textId="77777777" w:rsidR="00471E60" w:rsidRDefault="00471E60" w:rsidP="00471E60">
          <w:pPr>
            <w:rPr>
              <w:rStyle w:val="Red"/>
            </w:rPr>
          </w:pPr>
          <w:r>
            <w:rPr>
              <w:rStyle w:val="PlaceholderText"/>
              <w:color w:val="FF0000"/>
            </w:rPr>
            <w:t>Click or tap here to enter text.</w:t>
          </w:r>
        </w:p>
      </w:sdtContent>
    </w:sdt>
    <w:p w14:paraId="40ABBC0D" w14:textId="77777777" w:rsidR="003044BE" w:rsidRDefault="003044BE" w:rsidP="00DE0E5D">
      <w:pPr>
        <w:pStyle w:val="Heading1"/>
      </w:pPr>
      <w:bookmarkStart w:id="4" w:name="_Toc72845097"/>
      <w:r>
        <w:t>Map Network Drives</w:t>
      </w:r>
      <w:bookmarkEnd w:id="4"/>
    </w:p>
    <w:p w14:paraId="175A21C8" w14:textId="77777777" w:rsidR="003044BE" w:rsidRDefault="00C77195" w:rsidP="003044BE">
      <w:r>
        <w:t>Mapping a network drive allows easy access to network resources.</w:t>
      </w:r>
    </w:p>
    <w:p w14:paraId="77CEAE13" w14:textId="67F72E5C" w:rsidR="00C77195" w:rsidRDefault="007E7F8E" w:rsidP="00CB6B6D">
      <w:pPr>
        <w:pStyle w:val="ListParagraph"/>
        <w:numPr>
          <w:ilvl w:val="0"/>
          <w:numId w:val="3"/>
        </w:numPr>
      </w:pPr>
      <w:r>
        <w:t xml:space="preserve">On your local computer </w:t>
      </w:r>
      <w:r>
        <w:sym w:font="Wingdings" w:char="F0E0"/>
      </w:r>
      <w:r>
        <w:t xml:space="preserve"> Right Click My PC</w:t>
      </w:r>
      <w:r w:rsidR="00E856A3">
        <w:t xml:space="preserve"> </w:t>
      </w:r>
      <w:r w:rsidR="00E856A3">
        <w:sym w:font="Wingdings" w:char="F0E0"/>
      </w:r>
      <w:r w:rsidR="00E856A3">
        <w:t xml:space="preserve"> </w:t>
      </w:r>
      <w:r w:rsidR="00955552">
        <w:t xml:space="preserve"> Click </w:t>
      </w:r>
      <w:r w:rsidR="00955552" w:rsidRPr="00955552">
        <w:rPr>
          <w:b/>
        </w:rPr>
        <w:t>Map Network Drive</w:t>
      </w:r>
      <w:r w:rsidR="00955552">
        <w:t>.</w:t>
      </w:r>
    </w:p>
    <w:p w14:paraId="4EF9067D" w14:textId="514017BC" w:rsidR="00955552" w:rsidRDefault="00791E27" w:rsidP="00CB6B6D">
      <w:pPr>
        <w:pStyle w:val="ListParagraph"/>
        <w:numPr>
          <w:ilvl w:val="0"/>
          <w:numId w:val="3"/>
        </w:numPr>
      </w:pPr>
      <w:r>
        <w:t xml:space="preserve">Enter the UNC path </w:t>
      </w:r>
      <w:hyperlink r:id="rId12" w:history="1">
        <w:r w:rsidRPr="00C662FD">
          <w:rPr>
            <w:rStyle w:val="Hyperlink"/>
          </w:rPr>
          <w:t>\\win11\data</w:t>
        </w:r>
      </w:hyperlink>
      <w:r>
        <w:t xml:space="preserve"> </w:t>
      </w:r>
      <w:r w:rsidR="00821202">
        <w:sym w:font="Wingdings" w:char="F0E0"/>
      </w:r>
      <w:r>
        <w:t xml:space="preserve"> </w:t>
      </w:r>
      <w:r w:rsidR="00955552">
        <w:t>C</w:t>
      </w:r>
      <w:r w:rsidR="00E93E86">
        <w:t xml:space="preserve">hoose the drive letter </w:t>
      </w:r>
      <w:r w:rsidR="00E93E86" w:rsidRPr="00E93E86">
        <w:rPr>
          <w:b/>
          <w:bCs/>
        </w:rPr>
        <w:t>Z:</w:t>
      </w:r>
      <w:r w:rsidR="00E93E86">
        <w:t xml:space="preserve"> </w:t>
      </w:r>
      <w:r w:rsidR="00E93E86">
        <w:sym w:font="Wingdings" w:char="F0E0"/>
      </w:r>
      <w:r w:rsidR="00E93E86">
        <w:t xml:space="preserve"> </w:t>
      </w:r>
      <w:r w:rsidR="00955552">
        <w:t xml:space="preserve">Click </w:t>
      </w:r>
      <w:r w:rsidR="00955552" w:rsidRPr="00955552">
        <w:rPr>
          <w:b/>
        </w:rPr>
        <w:t>Finish</w:t>
      </w:r>
      <w:r w:rsidR="00955552">
        <w:t>.</w:t>
      </w:r>
    </w:p>
    <w:p w14:paraId="427ABF5A" w14:textId="77777777" w:rsidR="004C25B4" w:rsidRDefault="004C25B4" w:rsidP="00CB6B6D">
      <w:pPr>
        <w:pStyle w:val="ListParagraph"/>
        <w:numPr>
          <w:ilvl w:val="0"/>
          <w:numId w:val="3"/>
        </w:numPr>
      </w:pPr>
      <w:r>
        <w:t>Open Notepad. Create and save a small document to your new network drive.</w:t>
      </w:r>
    </w:p>
    <w:p w14:paraId="7A0BC6A5" w14:textId="7D6DA080" w:rsidR="00955552" w:rsidRPr="001D0FD0" w:rsidRDefault="00955552" w:rsidP="00CB6B6D">
      <w:pPr>
        <w:pStyle w:val="ListParagraph"/>
        <w:numPr>
          <w:ilvl w:val="0"/>
          <w:numId w:val="3"/>
        </w:numPr>
        <w:rPr>
          <w:b/>
        </w:rPr>
      </w:pPr>
      <w:r w:rsidRPr="001D0FD0">
        <w:rPr>
          <w:b/>
        </w:rPr>
        <w:t>Insert a screen shot</w:t>
      </w:r>
      <w:r w:rsidR="004C25B4" w:rsidRPr="001D0FD0">
        <w:rPr>
          <w:b/>
        </w:rPr>
        <w:t xml:space="preserve"> showing the file you created and the network drive</w:t>
      </w:r>
      <w:r w:rsidR="00492FF5">
        <w:rPr>
          <w:b/>
        </w:rPr>
        <w:t xml:space="preserve"> in File Explorer</w:t>
      </w:r>
      <w:r w:rsidR="001D746B" w:rsidRPr="001D0FD0">
        <w:rPr>
          <w:b/>
        </w:rPr>
        <w:t>:</w:t>
      </w:r>
    </w:p>
    <w:sdt>
      <w:sdtPr>
        <w:rPr>
          <w:rStyle w:val="Red"/>
        </w:rPr>
        <w:id w:val="1172533013"/>
        <w:placeholder>
          <w:docPart w:val="09E2097A513F423E8E0B195F089C1C9E"/>
        </w:placeholder>
        <w:showingPlcHdr/>
      </w:sdtPr>
      <w:sdtEndPr>
        <w:rPr>
          <w:rStyle w:val="Red"/>
        </w:rPr>
      </w:sdtEndPr>
      <w:sdtContent>
        <w:p w14:paraId="30D097D0" w14:textId="77777777" w:rsidR="00471E60" w:rsidRDefault="00471E60" w:rsidP="00471E60">
          <w:pPr>
            <w:rPr>
              <w:rStyle w:val="Red"/>
            </w:rPr>
          </w:pPr>
          <w:r>
            <w:rPr>
              <w:rStyle w:val="PlaceholderText"/>
              <w:color w:val="FF0000"/>
            </w:rPr>
            <w:t>Click or tap here to enter text.</w:t>
          </w:r>
        </w:p>
      </w:sdtContent>
    </w:sdt>
    <w:p w14:paraId="4D5CC161" w14:textId="77777777" w:rsidR="00F62446" w:rsidRPr="00F62446" w:rsidRDefault="00F62446" w:rsidP="00CB6B6D">
      <w:pPr>
        <w:pStyle w:val="ListParagraph"/>
        <w:numPr>
          <w:ilvl w:val="0"/>
          <w:numId w:val="3"/>
        </w:numPr>
      </w:pPr>
      <w:r w:rsidRPr="00F62446">
        <w:t xml:space="preserve">To disconnect the network drive, Right Click the network drive, and Click </w:t>
      </w:r>
      <w:r w:rsidRPr="00F62446">
        <w:rPr>
          <w:b/>
        </w:rPr>
        <w:t>Disconnect</w:t>
      </w:r>
      <w:r w:rsidRPr="00F62446">
        <w:t>.</w:t>
      </w:r>
    </w:p>
    <w:p w14:paraId="7A7396A1" w14:textId="77777777" w:rsidR="00060319" w:rsidRDefault="00060319" w:rsidP="002614C7">
      <w:pPr>
        <w:pStyle w:val="Heading1"/>
      </w:pPr>
      <w:bookmarkStart w:id="5" w:name="_Toc72845098"/>
      <w:r>
        <w:t>Net Use</w:t>
      </w:r>
      <w:bookmarkEnd w:id="5"/>
    </w:p>
    <w:p w14:paraId="3F668A03" w14:textId="5A515A1A" w:rsidR="00060319" w:rsidRDefault="00060319" w:rsidP="00060319">
      <w:r w:rsidRPr="00060319">
        <w:t xml:space="preserve">The net command is several commands in one. The net use command </w:t>
      </w:r>
      <w:r w:rsidR="008D275A">
        <w:t xml:space="preserve">can </w:t>
      </w:r>
      <w:r w:rsidRPr="00060319">
        <w:t>connect or disconnect a computer from a shared resource or can display information about connections.</w:t>
      </w:r>
    </w:p>
    <w:p w14:paraId="293487D1" w14:textId="3AA3CEE1" w:rsidR="00FB1CA0" w:rsidRDefault="00FB1CA0" w:rsidP="00FB1CA0">
      <w:r>
        <w:t>You are still on your local machine.</w:t>
      </w:r>
    </w:p>
    <w:p w14:paraId="370B8EFC" w14:textId="4F772789" w:rsidR="001E7158" w:rsidRDefault="001E7158" w:rsidP="00CB6B6D">
      <w:pPr>
        <w:pStyle w:val="ListParagraph"/>
        <w:numPr>
          <w:ilvl w:val="0"/>
          <w:numId w:val="4"/>
        </w:numPr>
      </w:pPr>
      <w:r>
        <w:t>Disconnect any network drives showing in File Explorer.</w:t>
      </w:r>
    </w:p>
    <w:p w14:paraId="51793290" w14:textId="52676AEB" w:rsidR="00060319" w:rsidRPr="00183DC4" w:rsidRDefault="00AA0CA0" w:rsidP="00CB6B6D">
      <w:pPr>
        <w:pStyle w:val="ListParagraph"/>
        <w:numPr>
          <w:ilvl w:val="0"/>
          <w:numId w:val="4"/>
        </w:numPr>
      </w:pPr>
      <w:r>
        <w:t>T</w:t>
      </w:r>
      <w:r w:rsidR="00060319" w:rsidRPr="00060319">
        <w:t xml:space="preserve">he following command makes a </w:t>
      </w:r>
      <w:r>
        <w:t>mapped drive</w:t>
      </w:r>
      <w:r w:rsidR="00060319" w:rsidRPr="00060319">
        <w:t xml:space="preserve"> to a remote computer and to a shared folder on that computer</w:t>
      </w:r>
      <w:r w:rsidR="00095C50">
        <w:t>.</w:t>
      </w:r>
      <w:r w:rsidR="00774516">
        <w:br/>
      </w:r>
      <w:r w:rsidR="008D562A">
        <w:t>A</w:t>
      </w:r>
      <w:r w:rsidR="003C4058">
        <w:t>t a normal</w:t>
      </w:r>
      <w:r w:rsidR="00095C50">
        <w:t xml:space="preserve"> command prompt type</w:t>
      </w:r>
      <w:r w:rsidR="00060319" w:rsidRPr="00060319">
        <w:t xml:space="preserve">: </w:t>
      </w:r>
      <w:r w:rsidR="00060319" w:rsidRPr="00AA0CA0">
        <w:rPr>
          <w:b/>
        </w:rPr>
        <w:t xml:space="preserve">net use </w:t>
      </w:r>
      <w:r w:rsidR="00F125B4">
        <w:rPr>
          <w:b/>
        </w:rPr>
        <w:t>z</w:t>
      </w:r>
      <w:r w:rsidRPr="00AA0CA0">
        <w:rPr>
          <w:b/>
        </w:rPr>
        <w:t xml:space="preserve">: </w:t>
      </w:r>
      <w:r w:rsidRPr="00095C50">
        <w:rPr>
          <w:b/>
        </w:rPr>
        <w:t>\\</w:t>
      </w:r>
      <w:r w:rsidR="00E93E86">
        <w:rPr>
          <w:b/>
        </w:rPr>
        <w:t>win1</w:t>
      </w:r>
      <w:r w:rsidRPr="00095C50">
        <w:rPr>
          <w:b/>
        </w:rPr>
        <w:t>1\data</w:t>
      </w:r>
      <w:r w:rsidRPr="00840146">
        <w:t xml:space="preserve"> </w:t>
      </w:r>
      <w:r w:rsidR="00840146" w:rsidRPr="00840146">
        <w:t xml:space="preserve">(Replace </w:t>
      </w:r>
      <w:r w:rsidR="00816BCD">
        <w:t>Window1</w:t>
      </w:r>
      <w:r w:rsidR="00840146" w:rsidRPr="00840146">
        <w:t xml:space="preserve">1 </w:t>
      </w:r>
      <w:r w:rsidR="00840146" w:rsidRPr="00840146">
        <w:lastRenderedPageBreak/>
        <w:t>with your pc name.)</w:t>
      </w:r>
      <w:r w:rsidR="00C45414">
        <w:rPr>
          <w:b/>
        </w:rPr>
        <w:br/>
        <w:t>NOTE:</w:t>
      </w:r>
      <w:r w:rsidR="00C45414" w:rsidRPr="00C45414">
        <w:t xml:space="preserve"> </w:t>
      </w:r>
      <w:r w:rsidR="00C45414">
        <w:t>D</w:t>
      </w:r>
      <w:r w:rsidR="00C45414" w:rsidRPr="00C45414">
        <w:t>on’t use an Administrative level command prompt.</w:t>
      </w:r>
    </w:p>
    <w:p w14:paraId="3195900F" w14:textId="77777777" w:rsidR="00183DC4" w:rsidRPr="00183DC4" w:rsidRDefault="00183DC4" w:rsidP="00CB6B6D">
      <w:pPr>
        <w:pStyle w:val="ListParagraph"/>
        <w:numPr>
          <w:ilvl w:val="0"/>
          <w:numId w:val="4"/>
        </w:numPr>
      </w:pPr>
      <w:r>
        <w:rPr>
          <w:b/>
        </w:rPr>
        <w:t>Insert a screenshot of the results of this command.</w:t>
      </w:r>
    </w:p>
    <w:sdt>
      <w:sdtPr>
        <w:rPr>
          <w:rStyle w:val="Red"/>
        </w:rPr>
        <w:id w:val="349762198"/>
        <w:placeholder>
          <w:docPart w:val="A093CA5F0F4B40D0B320ABC9D0048156"/>
        </w:placeholder>
        <w:showingPlcHdr/>
      </w:sdtPr>
      <w:sdtEndPr>
        <w:rPr>
          <w:rStyle w:val="Red"/>
        </w:rPr>
      </w:sdtEndPr>
      <w:sdtContent>
        <w:p w14:paraId="51C46FCE" w14:textId="77777777" w:rsidR="00183DC4" w:rsidRDefault="00183DC4" w:rsidP="00183DC4">
          <w:pPr>
            <w:rPr>
              <w:rStyle w:val="Red"/>
            </w:rPr>
          </w:pPr>
          <w:r>
            <w:rPr>
              <w:rStyle w:val="PlaceholderText"/>
              <w:color w:val="FF0000"/>
            </w:rPr>
            <w:t>Click or tap here to enter text.</w:t>
          </w:r>
        </w:p>
      </w:sdtContent>
    </w:sdt>
    <w:p w14:paraId="7802224D" w14:textId="77777777" w:rsidR="00D21A5F" w:rsidRPr="007F2CEE" w:rsidRDefault="00D21A5F" w:rsidP="00CB6B6D">
      <w:pPr>
        <w:pStyle w:val="ListParagraph"/>
        <w:numPr>
          <w:ilvl w:val="0"/>
          <w:numId w:val="4"/>
        </w:numPr>
      </w:pPr>
      <w:r w:rsidRPr="00D21A5F">
        <w:rPr>
          <w:b/>
        </w:rPr>
        <w:t>Insert a screenshot</w:t>
      </w:r>
      <w:r w:rsidR="00AA0CA0">
        <w:rPr>
          <w:b/>
        </w:rPr>
        <w:t xml:space="preserve"> of the mapped drive</w:t>
      </w:r>
      <w:r w:rsidR="00183DC4">
        <w:rPr>
          <w:b/>
        </w:rPr>
        <w:t xml:space="preserve"> in File Explorer</w:t>
      </w:r>
      <w:r w:rsidRPr="00D21A5F">
        <w:rPr>
          <w:b/>
        </w:rPr>
        <w:t>:</w:t>
      </w:r>
    </w:p>
    <w:sdt>
      <w:sdtPr>
        <w:rPr>
          <w:rStyle w:val="Red"/>
        </w:rPr>
        <w:id w:val="-1617979210"/>
        <w:placeholder>
          <w:docPart w:val="11476F335FF2492B86556E8E4149822D"/>
        </w:placeholder>
        <w:showingPlcHdr/>
      </w:sdtPr>
      <w:sdtEndPr>
        <w:rPr>
          <w:rStyle w:val="Red"/>
        </w:rPr>
      </w:sdtEndPr>
      <w:sdtContent>
        <w:p w14:paraId="04EAD678" w14:textId="77777777" w:rsidR="00471E60" w:rsidRDefault="00471E60" w:rsidP="00471E60">
          <w:pPr>
            <w:rPr>
              <w:rStyle w:val="Red"/>
            </w:rPr>
          </w:pPr>
          <w:r>
            <w:rPr>
              <w:rStyle w:val="PlaceholderText"/>
              <w:color w:val="FF0000"/>
            </w:rPr>
            <w:t>Click or tap here to enter text.</w:t>
          </w:r>
        </w:p>
      </w:sdtContent>
    </w:sdt>
    <w:p w14:paraId="40325BB0" w14:textId="77777777" w:rsidR="00D21A5F" w:rsidRPr="007F2CEE" w:rsidRDefault="007F2CEE" w:rsidP="00CB6B6D">
      <w:pPr>
        <w:pStyle w:val="ListParagraph"/>
        <w:numPr>
          <w:ilvl w:val="0"/>
          <w:numId w:val="4"/>
        </w:numPr>
      </w:pPr>
      <w:r w:rsidRPr="007F2CEE">
        <w:t xml:space="preserve">Use the </w:t>
      </w:r>
      <w:r>
        <w:rPr>
          <w:b/>
        </w:rPr>
        <w:t>net use</w:t>
      </w:r>
      <w:r w:rsidR="00B0649F">
        <w:rPr>
          <w:b/>
        </w:rPr>
        <w:t xml:space="preserve"> *</w:t>
      </w:r>
      <w:r>
        <w:rPr>
          <w:b/>
        </w:rPr>
        <w:t xml:space="preserve"> /delete</w:t>
      </w:r>
      <w:r>
        <w:t xml:space="preserve"> command to disconnect all network drives.</w:t>
      </w:r>
    </w:p>
    <w:p w14:paraId="66F43B36" w14:textId="77777777" w:rsidR="00311BB0" w:rsidRDefault="007F2CEE" w:rsidP="00CB6B6D">
      <w:pPr>
        <w:pStyle w:val="ListParagraph"/>
        <w:numPr>
          <w:ilvl w:val="0"/>
          <w:numId w:val="4"/>
        </w:numPr>
        <w:rPr>
          <w:b/>
        </w:rPr>
      </w:pPr>
      <w:r w:rsidRPr="007F2CEE">
        <w:rPr>
          <w:b/>
        </w:rPr>
        <w:t>Insert a screenshot:</w:t>
      </w:r>
    </w:p>
    <w:sdt>
      <w:sdtPr>
        <w:rPr>
          <w:rStyle w:val="Red"/>
        </w:rPr>
        <w:id w:val="-1213418123"/>
        <w:placeholder>
          <w:docPart w:val="821456331A7F4D248B1624EE6A538F12"/>
        </w:placeholder>
        <w:showingPlcHdr/>
      </w:sdtPr>
      <w:sdtEndPr>
        <w:rPr>
          <w:rStyle w:val="Red"/>
        </w:rPr>
      </w:sdtEndPr>
      <w:sdtContent>
        <w:p w14:paraId="4290835F" w14:textId="77777777" w:rsidR="00471E60" w:rsidRDefault="00471E60" w:rsidP="00471E60">
          <w:pPr>
            <w:rPr>
              <w:rStyle w:val="Red"/>
            </w:rPr>
          </w:pPr>
          <w:r>
            <w:rPr>
              <w:rStyle w:val="PlaceholderText"/>
              <w:color w:val="FF0000"/>
            </w:rPr>
            <w:t>Click or tap here to enter text.</w:t>
          </w:r>
        </w:p>
      </w:sdtContent>
    </w:sdt>
    <w:p w14:paraId="3D0CBDE9" w14:textId="0A2B7B14" w:rsidR="004043EA" w:rsidRPr="004043EA" w:rsidRDefault="001C3561" w:rsidP="00CB6B6D">
      <w:pPr>
        <w:pStyle w:val="ListParagraph"/>
        <w:numPr>
          <w:ilvl w:val="0"/>
          <w:numId w:val="4"/>
        </w:numPr>
      </w:pPr>
      <w:r>
        <w:t>Use Notepad to c</w:t>
      </w:r>
      <w:r w:rsidR="00F125B4">
        <w:t>reate a batch file</w:t>
      </w:r>
      <w:r w:rsidR="003A2602">
        <w:t xml:space="preserve"> with the following lines</w:t>
      </w:r>
      <w:r w:rsidR="001A2098">
        <w:t xml:space="preserve"> and save it as </w:t>
      </w:r>
      <w:r w:rsidR="0054241E">
        <w:rPr>
          <w:b/>
          <w:bCs/>
        </w:rPr>
        <w:t>l</w:t>
      </w:r>
      <w:r w:rsidR="001A2098" w:rsidRPr="0054241E">
        <w:rPr>
          <w:b/>
          <w:bCs/>
        </w:rPr>
        <w:t>ogon.</w:t>
      </w:r>
      <w:r w:rsidR="0054241E" w:rsidRPr="0054241E">
        <w:rPr>
          <w:b/>
          <w:bCs/>
        </w:rPr>
        <w:t>bat</w:t>
      </w:r>
      <w:r>
        <w:br/>
        <w:t>Choose all files when saving the file.</w:t>
      </w:r>
      <w:r w:rsidR="00F125B4">
        <w:br/>
      </w:r>
      <w:r w:rsidR="00F125B4" w:rsidRPr="00813FB3">
        <w:rPr>
          <w:b/>
        </w:rPr>
        <w:t xml:space="preserve">net use z: </w:t>
      </w:r>
      <w:r w:rsidR="00E33385" w:rsidRPr="00E33385">
        <w:rPr>
          <w:b/>
        </w:rPr>
        <w:t>\\lab1\data</w:t>
      </w:r>
      <w:r w:rsidR="00E33385">
        <w:rPr>
          <w:b/>
        </w:rPr>
        <w:t xml:space="preserve"> </w:t>
      </w:r>
      <w:r w:rsidR="00E33385" w:rsidRPr="00E33385">
        <w:t>(Replace lab1 with your pc name.)</w:t>
      </w:r>
      <w:r w:rsidR="00F125B4">
        <w:rPr>
          <w:b/>
        </w:rPr>
        <w:br/>
        <w:t>pause</w:t>
      </w:r>
    </w:p>
    <w:p w14:paraId="2CDE6ACA" w14:textId="617FD6DB" w:rsidR="004043EA" w:rsidRDefault="004043EA" w:rsidP="00CB6B6D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Insert a screenshot</w:t>
      </w:r>
      <w:r w:rsidR="001A2098">
        <w:rPr>
          <w:b/>
        </w:rPr>
        <w:t xml:space="preserve"> of the batch file</w:t>
      </w:r>
      <w:r w:rsidR="001C3561">
        <w:rPr>
          <w:b/>
        </w:rPr>
        <w:t xml:space="preserve"> contents</w:t>
      </w:r>
      <w:r>
        <w:rPr>
          <w:b/>
        </w:rPr>
        <w:t>:</w:t>
      </w:r>
    </w:p>
    <w:sdt>
      <w:sdtPr>
        <w:rPr>
          <w:rStyle w:val="Red"/>
        </w:rPr>
        <w:id w:val="-1601408245"/>
        <w:placeholder>
          <w:docPart w:val="D43F8EAEAEAC42088188F211D2EAD999"/>
        </w:placeholder>
        <w:showingPlcHdr/>
      </w:sdtPr>
      <w:sdtEndPr>
        <w:rPr>
          <w:rStyle w:val="Red"/>
        </w:rPr>
      </w:sdtEndPr>
      <w:sdtContent>
        <w:p w14:paraId="6BB3845F" w14:textId="77777777" w:rsidR="00471E60" w:rsidRDefault="00471E60" w:rsidP="00471E60">
          <w:pPr>
            <w:rPr>
              <w:rStyle w:val="Red"/>
            </w:rPr>
          </w:pPr>
          <w:r>
            <w:rPr>
              <w:rStyle w:val="PlaceholderText"/>
              <w:color w:val="FF0000"/>
            </w:rPr>
            <w:t>Click or tap here to enter text.</w:t>
          </w:r>
        </w:p>
      </w:sdtContent>
    </w:sdt>
    <w:p w14:paraId="60EA2B2B" w14:textId="77777777" w:rsidR="00674E0B" w:rsidRDefault="00D90C76" w:rsidP="00CB6B6D">
      <w:pPr>
        <w:pStyle w:val="ListParagraph"/>
        <w:numPr>
          <w:ilvl w:val="0"/>
          <w:numId w:val="4"/>
        </w:numPr>
      </w:pPr>
      <w:r>
        <w:t>Double Click the batch file.</w:t>
      </w:r>
      <w:r w:rsidR="005C122B">
        <w:br/>
      </w:r>
      <w:r w:rsidRPr="00D90C76">
        <w:rPr>
          <w:b/>
        </w:rPr>
        <w:t>Insert a scr</w:t>
      </w:r>
      <w:r w:rsidR="00425EBF">
        <w:rPr>
          <w:b/>
        </w:rPr>
        <w:t>eenshot of the batch file execution</w:t>
      </w:r>
      <w:r w:rsidRPr="00D90C76">
        <w:rPr>
          <w:b/>
        </w:rPr>
        <w:t>:</w:t>
      </w:r>
    </w:p>
    <w:sdt>
      <w:sdtPr>
        <w:rPr>
          <w:rStyle w:val="Red"/>
        </w:rPr>
        <w:id w:val="307207103"/>
        <w:placeholder>
          <w:docPart w:val="D57FA2CF90144BB7ADC8120CB74B679B"/>
        </w:placeholder>
        <w:showingPlcHdr/>
      </w:sdtPr>
      <w:sdtEndPr>
        <w:rPr>
          <w:rStyle w:val="Red"/>
        </w:rPr>
      </w:sdtEndPr>
      <w:sdtContent>
        <w:p w14:paraId="1286F7CD" w14:textId="77777777" w:rsidR="00471E60" w:rsidRDefault="00471E60" w:rsidP="00471E60">
          <w:pPr>
            <w:rPr>
              <w:rStyle w:val="Red"/>
            </w:rPr>
          </w:pPr>
          <w:r>
            <w:rPr>
              <w:rStyle w:val="PlaceholderText"/>
              <w:color w:val="FF0000"/>
            </w:rPr>
            <w:t>Click or tap here to enter text.</w:t>
          </w:r>
        </w:p>
      </w:sdtContent>
    </w:sdt>
    <w:p w14:paraId="5EDD2B84" w14:textId="77777777" w:rsidR="001E4DD3" w:rsidRPr="001E4DD3" w:rsidRDefault="001E4DD3" w:rsidP="00CB6B6D">
      <w:pPr>
        <w:pStyle w:val="ListParagraph"/>
        <w:numPr>
          <w:ilvl w:val="0"/>
          <w:numId w:val="4"/>
        </w:numPr>
        <w:rPr>
          <w:b/>
        </w:rPr>
      </w:pPr>
      <w:r w:rsidRPr="001E4DD3">
        <w:rPr>
          <w:b/>
        </w:rPr>
        <w:t>Insert a screenshot of the mapped drive in File Explorer.</w:t>
      </w:r>
    </w:p>
    <w:sdt>
      <w:sdtPr>
        <w:rPr>
          <w:rStyle w:val="Red"/>
        </w:rPr>
        <w:id w:val="-1905067082"/>
        <w:placeholder>
          <w:docPart w:val="B6A9B71AE2314BE6A752F1E54D4E432D"/>
        </w:placeholder>
        <w:showingPlcHdr/>
      </w:sdtPr>
      <w:sdtEndPr>
        <w:rPr>
          <w:rStyle w:val="Red"/>
        </w:rPr>
      </w:sdtEndPr>
      <w:sdtContent>
        <w:p w14:paraId="65DB620F" w14:textId="77777777" w:rsidR="001E4DD3" w:rsidRDefault="001E4DD3" w:rsidP="001E4DD3">
          <w:pPr>
            <w:rPr>
              <w:rStyle w:val="Red"/>
            </w:rPr>
          </w:pPr>
          <w:r>
            <w:rPr>
              <w:rStyle w:val="PlaceholderText"/>
              <w:color w:val="FF0000"/>
            </w:rPr>
            <w:t>Click or tap here to enter text.</w:t>
          </w:r>
        </w:p>
      </w:sdtContent>
    </w:sdt>
    <w:p w14:paraId="2C4DC400" w14:textId="77777777" w:rsidR="00F72E05" w:rsidRPr="007F2CEE" w:rsidRDefault="00F72E05" w:rsidP="00CB6B6D">
      <w:pPr>
        <w:pStyle w:val="ListParagraph"/>
        <w:numPr>
          <w:ilvl w:val="0"/>
          <w:numId w:val="4"/>
        </w:numPr>
      </w:pPr>
      <w:r w:rsidRPr="007F2CEE">
        <w:t xml:space="preserve">Use the </w:t>
      </w:r>
      <w:r>
        <w:rPr>
          <w:b/>
        </w:rPr>
        <w:t>net use * /delete</w:t>
      </w:r>
      <w:r>
        <w:t xml:space="preserve"> command to disconnect all network drives.</w:t>
      </w:r>
    </w:p>
    <w:p w14:paraId="3E64F2B7" w14:textId="77777777" w:rsidR="00473E3E" w:rsidRDefault="00473E3E" w:rsidP="002614C7">
      <w:pPr>
        <w:pStyle w:val="Heading1"/>
      </w:pPr>
      <w:bookmarkStart w:id="6" w:name="_Toc72845099"/>
      <w:r>
        <w:t>Activate the Local Administrator Account</w:t>
      </w:r>
      <w:bookmarkEnd w:id="6"/>
    </w:p>
    <w:p w14:paraId="578396B2" w14:textId="3720F5FE" w:rsidR="00051938" w:rsidRDefault="00060319" w:rsidP="00051938">
      <w:r w:rsidRPr="00060319">
        <w:t>The net user command manages user accounts. For example, recall that the built-in administrator account is disabled by default.</w:t>
      </w:r>
      <w:r w:rsidR="0059731A">
        <w:t xml:space="preserve"> You may have a need to enable the administrator account from a command prompt in </w:t>
      </w:r>
      <w:r w:rsidR="009911FB">
        <w:t>recovery mode to fix a computer if there are not any other administrator accounts that function.</w:t>
      </w:r>
    </w:p>
    <w:p w14:paraId="0689DC21" w14:textId="190CC3C3" w:rsidR="00051938" w:rsidRDefault="00051938" w:rsidP="00051938">
      <w:r>
        <w:t>Do this lab on the Virtual Machine.</w:t>
      </w:r>
    </w:p>
    <w:p w14:paraId="053B6944" w14:textId="331C15F8" w:rsidR="00060319" w:rsidRPr="00E61170" w:rsidRDefault="00AF0F5B" w:rsidP="00CB6B6D">
      <w:pPr>
        <w:pStyle w:val="ListParagraph"/>
        <w:numPr>
          <w:ilvl w:val="0"/>
          <w:numId w:val="5"/>
        </w:numPr>
      </w:pPr>
      <w:r>
        <w:lastRenderedPageBreak/>
        <w:t>To a</w:t>
      </w:r>
      <w:r w:rsidR="00060319" w:rsidRPr="00060319">
        <w:t xml:space="preserve">ctivate the </w:t>
      </w:r>
      <w:r w:rsidR="005612ED">
        <w:t xml:space="preserve">local Administrator </w:t>
      </w:r>
      <w:r w:rsidR="00060319" w:rsidRPr="00060319">
        <w:t>account, use this net user command</w:t>
      </w:r>
      <w:r>
        <w:t xml:space="preserve"> at an Administrative command prompt</w:t>
      </w:r>
      <w:r w:rsidR="00060319" w:rsidRPr="00060319">
        <w:t>:</w:t>
      </w:r>
      <w:r w:rsidR="005612ED">
        <w:br/>
      </w:r>
      <w:r w:rsidR="00060319" w:rsidRPr="005612ED">
        <w:rPr>
          <w:b/>
        </w:rPr>
        <w:t>net user administrator /active:</w:t>
      </w:r>
      <w:r w:rsidR="00B51FE4" w:rsidRPr="005612ED">
        <w:rPr>
          <w:b/>
        </w:rPr>
        <w:t>yes</w:t>
      </w:r>
    </w:p>
    <w:p w14:paraId="53420F66" w14:textId="77777777" w:rsidR="00E61170" w:rsidRDefault="00E61170" w:rsidP="00CB6B6D">
      <w:pPr>
        <w:pStyle w:val="ListParagraph"/>
        <w:numPr>
          <w:ilvl w:val="0"/>
          <w:numId w:val="5"/>
        </w:numPr>
      </w:pPr>
      <w:r>
        <w:t>Use Computer Management to take a screenshot showing the Administrator account is now active.</w:t>
      </w:r>
    </w:p>
    <w:p w14:paraId="285590A7" w14:textId="77777777" w:rsidR="00E61170" w:rsidRPr="00FD073F" w:rsidRDefault="00E61170" w:rsidP="00CB6B6D">
      <w:pPr>
        <w:pStyle w:val="ListParagraph"/>
        <w:numPr>
          <w:ilvl w:val="0"/>
          <w:numId w:val="5"/>
        </w:numPr>
      </w:pPr>
      <w:bookmarkStart w:id="7" w:name="_Hlk530329905"/>
      <w:r w:rsidRPr="00E61170">
        <w:rPr>
          <w:b/>
        </w:rPr>
        <w:t xml:space="preserve">Insert </w:t>
      </w:r>
      <w:r w:rsidR="001818FB">
        <w:rPr>
          <w:b/>
        </w:rPr>
        <w:t>a</w:t>
      </w:r>
      <w:r w:rsidRPr="00E61170">
        <w:rPr>
          <w:b/>
        </w:rPr>
        <w:t xml:space="preserve"> screenshot:</w:t>
      </w:r>
    </w:p>
    <w:sdt>
      <w:sdtPr>
        <w:rPr>
          <w:rStyle w:val="Red"/>
        </w:rPr>
        <w:id w:val="1582644460"/>
        <w:placeholder>
          <w:docPart w:val="238EC96BD61F4789B665D1AA4A5C1D23"/>
        </w:placeholder>
        <w:showingPlcHdr/>
      </w:sdtPr>
      <w:sdtEndPr>
        <w:rPr>
          <w:rStyle w:val="Red"/>
        </w:rPr>
      </w:sdtEndPr>
      <w:sdtContent>
        <w:p w14:paraId="759B0CEA" w14:textId="77777777" w:rsidR="00471E60" w:rsidRDefault="00471E60" w:rsidP="00471E60">
          <w:pPr>
            <w:rPr>
              <w:rStyle w:val="Red"/>
            </w:rPr>
          </w:pPr>
          <w:r>
            <w:rPr>
              <w:rStyle w:val="PlaceholderText"/>
              <w:color w:val="FF0000"/>
            </w:rPr>
            <w:t>Click or tap here to enter text.</w:t>
          </w:r>
        </w:p>
      </w:sdtContent>
    </w:sdt>
    <w:bookmarkEnd w:id="7"/>
    <w:p w14:paraId="584B5A54" w14:textId="77777777" w:rsidR="007A5263" w:rsidRPr="008A1F35" w:rsidRDefault="007A5263" w:rsidP="00CB6B6D">
      <w:pPr>
        <w:pStyle w:val="ListParagraph"/>
        <w:numPr>
          <w:ilvl w:val="0"/>
          <w:numId w:val="5"/>
        </w:numPr>
      </w:pPr>
      <w:r w:rsidRPr="007A5263">
        <w:t>Disable the Administrator account by using the following command</w:t>
      </w:r>
      <w:r>
        <w:t>.</w:t>
      </w:r>
      <w:r>
        <w:br/>
      </w:r>
      <w:r w:rsidRPr="007A5263">
        <w:rPr>
          <w:b/>
        </w:rPr>
        <w:t>net user administrator /active:</w:t>
      </w:r>
      <w:r>
        <w:rPr>
          <w:b/>
        </w:rPr>
        <w:t>no</w:t>
      </w:r>
    </w:p>
    <w:p w14:paraId="5DD522F4" w14:textId="77777777" w:rsidR="008A1F35" w:rsidRPr="00FD073F" w:rsidRDefault="008A1F35" w:rsidP="00CB6B6D">
      <w:pPr>
        <w:pStyle w:val="ListParagraph"/>
        <w:numPr>
          <w:ilvl w:val="0"/>
          <w:numId w:val="5"/>
        </w:numPr>
      </w:pPr>
      <w:r w:rsidRPr="00E61170">
        <w:rPr>
          <w:b/>
        </w:rPr>
        <w:t xml:space="preserve">Insert </w:t>
      </w:r>
      <w:r>
        <w:rPr>
          <w:b/>
        </w:rPr>
        <w:t>a</w:t>
      </w:r>
      <w:r w:rsidRPr="00E61170">
        <w:rPr>
          <w:b/>
        </w:rPr>
        <w:t xml:space="preserve"> screenshot:</w:t>
      </w:r>
    </w:p>
    <w:sdt>
      <w:sdtPr>
        <w:rPr>
          <w:rStyle w:val="Red"/>
        </w:rPr>
        <w:id w:val="1667359690"/>
        <w:placeholder>
          <w:docPart w:val="C363A69F558E4E62AC00F86ACA2D4D91"/>
        </w:placeholder>
        <w:showingPlcHdr/>
      </w:sdtPr>
      <w:sdtEndPr>
        <w:rPr>
          <w:rStyle w:val="Red"/>
        </w:rPr>
      </w:sdtEndPr>
      <w:sdtContent>
        <w:p w14:paraId="54AACDB2" w14:textId="1CA231C0" w:rsidR="008A1F35" w:rsidRDefault="008A1F35" w:rsidP="008A1F35">
          <w:pPr>
            <w:rPr>
              <w:rStyle w:val="Red"/>
            </w:rPr>
          </w:pPr>
          <w:r>
            <w:rPr>
              <w:rStyle w:val="PlaceholderText"/>
              <w:color w:val="FF0000"/>
            </w:rPr>
            <w:t>Click or tap here to enter text.</w:t>
          </w:r>
        </w:p>
      </w:sdtContent>
    </w:sdt>
    <w:p w14:paraId="5905FBDD" w14:textId="3567BB99" w:rsidR="008C20F6" w:rsidRDefault="008C20F6" w:rsidP="008C20F6">
      <w:pPr>
        <w:pStyle w:val="Heading2"/>
      </w:pPr>
      <w:r>
        <w:t>Assignment Submission</w:t>
      </w:r>
    </w:p>
    <w:p w14:paraId="155B4854" w14:textId="22EF7FC9" w:rsidR="003876D5" w:rsidRPr="003876D5" w:rsidRDefault="003876D5" w:rsidP="008A1F35">
      <w:r w:rsidRPr="003876D5">
        <w:t>Attach this completed document to the assignment in Blackboard.</w:t>
      </w:r>
    </w:p>
    <w:sectPr w:rsidR="003876D5" w:rsidRPr="003876D5" w:rsidSect="0038794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99DB7D" w14:textId="77777777" w:rsidR="00900A98" w:rsidRDefault="00900A98" w:rsidP="00900A98">
      <w:pPr>
        <w:spacing w:before="0" w:after="0" w:line="240" w:lineRule="auto"/>
      </w:pPr>
      <w:r>
        <w:separator/>
      </w:r>
    </w:p>
  </w:endnote>
  <w:endnote w:type="continuationSeparator" w:id="0">
    <w:p w14:paraId="311E28F3" w14:textId="77777777" w:rsidR="00900A98" w:rsidRDefault="00900A98" w:rsidP="00900A9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66B487" w14:textId="77777777" w:rsidR="006579EE" w:rsidRDefault="006579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A18DA4" w14:textId="378F48C4" w:rsidR="00900A98" w:rsidRDefault="0007336A" w:rsidP="00900A98">
    <w:pPr>
      <w:pStyle w:val="Footer"/>
      <w:tabs>
        <w:tab w:val="right" w:pos="10080"/>
      </w:tabs>
    </w:pPr>
    <w:r>
      <w:t>N</w:t>
    </w:r>
    <w:r w:rsidR="00E34187">
      <w:t>etwork Two</w:t>
    </w:r>
    <w:r>
      <w:t xml:space="preserve"> Computers</w:t>
    </w:r>
    <w:r w:rsidR="00900A98">
      <w:tab/>
      <w:t xml:space="preserve">Page </w:t>
    </w:r>
    <w:r w:rsidR="00900A98">
      <w:fldChar w:fldCharType="begin"/>
    </w:r>
    <w:r w:rsidR="00900A98">
      <w:instrText xml:space="preserve"> PAGE </w:instrText>
    </w:r>
    <w:r w:rsidR="00900A98">
      <w:fldChar w:fldCharType="separate"/>
    </w:r>
    <w:r w:rsidR="004978A9">
      <w:rPr>
        <w:noProof/>
      </w:rPr>
      <w:t>3</w:t>
    </w:r>
    <w:r w:rsidR="00900A98">
      <w:fldChar w:fldCharType="end"/>
    </w:r>
    <w:r w:rsidR="00900A98">
      <w:t xml:space="preserve"> of </w:t>
    </w:r>
    <w:r w:rsidR="001C0D93">
      <w:rPr>
        <w:noProof/>
      </w:rPr>
      <w:fldChar w:fldCharType="begin"/>
    </w:r>
    <w:r w:rsidR="001C0D93">
      <w:rPr>
        <w:noProof/>
      </w:rPr>
      <w:instrText xml:space="preserve"> NUMPAGES </w:instrText>
    </w:r>
    <w:r w:rsidR="001C0D93">
      <w:rPr>
        <w:noProof/>
      </w:rPr>
      <w:fldChar w:fldCharType="separate"/>
    </w:r>
    <w:r w:rsidR="004978A9">
      <w:rPr>
        <w:noProof/>
      </w:rPr>
      <w:t>3</w:t>
    </w:r>
    <w:r w:rsidR="001C0D93">
      <w:rPr>
        <w:noProof/>
      </w:rPr>
      <w:fldChar w:fldCharType="end"/>
    </w:r>
    <w:r w:rsidR="00900A98">
      <w:tab/>
      <w:t>Revised:</w:t>
    </w:r>
    <w:r w:rsidR="006579EE">
      <w:t xml:space="preserve"> </w:t>
    </w:r>
    <w:r w:rsidR="00984C23">
      <w:t>0</w:t>
    </w:r>
    <w:r w:rsidR="005D1C35">
      <w:t>6</w:t>
    </w:r>
    <w:r w:rsidR="008373E7">
      <w:t>/</w:t>
    </w:r>
    <w:r w:rsidR="005D1C35">
      <w:t>16</w:t>
    </w:r>
    <w:r w:rsidR="008373E7">
      <w:t>/20</w:t>
    </w:r>
    <w:r w:rsidR="00F0084A">
      <w:t>2</w:t>
    </w:r>
    <w:r w:rsidR="00984C23">
      <w:t>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B1DBD0" w14:textId="77777777" w:rsidR="006579EE" w:rsidRDefault="006579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7A545E" w14:textId="77777777" w:rsidR="00900A98" w:rsidRDefault="00900A98" w:rsidP="00900A98">
      <w:pPr>
        <w:spacing w:before="0" w:after="0" w:line="240" w:lineRule="auto"/>
      </w:pPr>
      <w:r>
        <w:separator/>
      </w:r>
    </w:p>
  </w:footnote>
  <w:footnote w:type="continuationSeparator" w:id="0">
    <w:p w14:paraId="7F9F35E8" w14:textId="77777777" w:rsidR="00900A98" w:rsidRDefault="00900A98" w:rsidP="00900A9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FE6840" w14:textId="77777777" w:rsidR="006579EE" w:rsidRDefault="006579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B5545F" w14:textId="77777777" w:rsidR="006579EE" w:rsidRDefault="006579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3FA3F8" w14:textId="77777777" w:rsidR="006579EE" w:rsidRDefault="006579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04AB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5E141C0"/>
    <w:multiLevelType w:val="hybridMultilevel"/>
    <w:tmpl w:val="32426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A6D9E"/>
    <w:multiLevelType w:val="hybridMultilevel"/>
    <w:tmpl w:val="B62ADC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D75FF"/>
    <w:multiLevelType w:val="hybridMultilevel"/>
    <w:tmpl w:val="F06AD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75A94"/>
    <w:multiLevelType w:val="hybridMultilevel"/>
    <w:tmpl w:val="1FCC1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D26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16B2578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18AA66B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193A75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1F66373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20E35E7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1A14D95"/>
    <w:multiLevelType w:val="hybridMultilevel"/>
    <w:tmpl w:val="B22A7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F63488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254F799D"/>
    <w:multiLevelType w:val="hybridMultilevel"/>
    <w:tmpl w:val="1AAEF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666F6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26954B4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28CD0B7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2C1F4AF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2FD37C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37114E3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3FCA7B8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4103484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45B45C2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47DF685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480B1EA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496D27F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496F6BD2"/>
    <w:multiLevelType w:val="multilevel"/>
    <w:tmpl w:val="FFE47BFC"/>
    <w:lvl w:ilvl="0">
      <w:start w:val="1"/>
      <w:numFmt w:val="decimal"/>
      <w:pStyle w:val="Outlinenumbering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4A850BB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4C371070"/>
    <w:multiLevelType w:val="multilevel"/>
    <w:tmpl w:val="E910B2A0"/>
    <w:lvl w:ilvl="0">
      <w:start w:val="1"/>
      <w:numFmt w:val="decimal"/>
      <w:pStyle w:val="NumberedHeading2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9" w15:restartNumberingAfterBreak="0">
    <w:nsid w:val="4C411C4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 w15:restartNumberingAfterBreak="0">
    <w:nsid w:val="50FE60A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 w15:restartNumberingAfterBreak="0">
    <w:nsid w:val="50FE7713"/>
    <w:multiLevelType w:val="hybridMultilevel"/>
    <w:tmpl w:val="86E225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1D3BF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584A455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4" w15:restartNumberingAfterBreak="0">
    <w:nsid w:val="5CE16E34"/>
    <w:multiLevelType w:val="hybridMultilevel"/>
    <w:tmpl w:val="0B12333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62080D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 w15:restartNumberingAfterBreak="0">
    <w:nsid w:val="6CB47B9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 w15:restartNumberingAfterBreak="0">
    <w:nsid w:val="713422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73B4082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 w15:restartNumberingAfterBreak="0">
    <w:nsid w:val="73C176B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0" w15:restartNumberingAfterBreak="0">
    <w:nsid w:val="7419358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 w15:restartNumberingAfterBreak="0">
    <w:nsid w:val="76A26C8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2" w15:restartNumberingAfterBreak="0">
    <w:nsid w:val="775B37E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3" w15:restartNumberingAfterBreak="0">
    <w:nsid w:val="7B054A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4" w15:restartNumberingAfterBreak="0">
    <w:nsid w:val="7BD2089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5" w15:restartNumberingAfterBreak="0">
    <w:nsid w:val="7E62425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6" w15:restartNumberingAfterBreak="0">
    <w:nsid w:val="7ED5764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7" w15:restartNumberingAfterBreak="0">
    <w:nsid w:val="7F0F27EC"/>
    <w:multiLevelType w:val="hybridMultilevel"/>
    <w:tmpl w:val="C830748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410495061">
    <w:abstractNumId w:val="28"/>
  </w:num>
  <w:num w:numId="2" w16cid:durableId="41567132">
    <w:abstractNumId w:val="26"/>
  </w:num>
  <w:num w:numId="3" w16cid:durableId="702822910">
    <w:abstractNumId w:val="2"/>
  </w:num>
  <w:num w:numId="4" w16cid:durableId="486046393">
    <w:abstractNumId w:val="11"/>
  </w:num>
  <w:num w:numId="5" w16cid:durableId="1470199136">
    <w:abstractNumId w:val="4"/>
  </w:num>
  <w:num w:numId="6" w16cid:durableId="173691736">
    <w:abstractNumId w:val="1"/>
  </w:num>
  <w:num w:numId="7" w16cid:durableId="1164201269">
    <w:abstractNumId w:val="31"/>
  </w:num>
  <w:num w:numId="8" w16cid:durableId="1770084454">
    <w:abstractNumId w:val="13"/>
  </w:num>
  <w:num w:numId="9" w16cid:durableId="1092778866">
    <w:abstractNumId w:val="3"/>
  </w:num>
  <w:num w:numId="10" w16cid:durableId="1555506312">
    <w:abstractNumId w:val="23"/>
  </w:num>
  <w:num w:numId="11" w16cid:durableId="899754446">
    <w:abstractNumId w:val="47"/>
  </w:num>
  <w:num w:numId="12" w16cid:durableId="252010651">
    <w:abstractNumId w:val="17"/>
  </w:num>
  <w:num w:numId="13" w16cid:durableId="1574461913">
    <w:abstractNumId w:val="42"/>
  </w:num>
  <w:num w:numId="14" w16cid:durableId="529221111">
    <w:abstractNumId w:val="18"/>
  </w:num>
  <w:num w:numId="15" w16cid:durableId="1528249765">
    <w:abstractNumId w:val="29"/>
  </w:num>
  <w:num w:numId="16" w16cid:durableId="775443711">
    <w:abstractNumId w:val="16"/>
  </w:num>
  <w:num w:numId="17" w16cid:durableId="2115124865">
    <w:abstractNumId w:val="15"/>
  </w:num>
  <w:num w:numId="18" w16cid:durableId="533881480">
    <w:abstractNumId w:val="36"/>
  </w:num>
  <w:num w:numId="19" w16cid:durableId="1075976951">
    <w:abstractNumId w:val="0"/>
  </w:num>
  <w:num w:numId="20" w16cid:durableId="563953584">
    <w:abstractNumId w:val="37"/>
  </w:num>
  <w:num w:numId="21" w16cid:durableId="2112358253">
    <w:abstractNumId w:val="40"/>
  </w:num>
  <w:num w:numId="22" w16cid:durableId="194974693">
    <w:abstractNumId w:val="34"/>
  </w:num>
  <w:num w:numId="23" w16cid:durableId="1914316973">
    <w:abstractNumId w:val="30"/>
  </w:num>
  <w:num w:numId="24" w16cid:durableId="718672036">
    <w:abstractNumId w:val="46"/>
  </w:num>
  <w:num w:numId="25" w16cid:durableId="380055386">
    <w:abstractNumId w:val="20"/>
  </w:num>
  <w:num w:numId="26" w16cid:durableId="1224412683">
    <w:abstractNumId w:val="22"/>
  </w:num>
  <w:num w:numId="27" w16cid:durableId="2006128649">
    <w:abstractNumId w:val="8"/>
  </w:num>
  <w:num w:numId="28" w16cid:durableId="1299650824">
    <w:abstractNumId w:val="21"/>
  </w:num>
  <w:num w:numId="29" w16cid:durableId="1913924177">
    <w:abstractNumId w:val="39"/>
  </w:num>
  <w:num w:numId="30" w16cid:durableId="860825468">
    <w:abstractNumId w:val="43"/>
  </w:num>
  <w:num w:numId="31" w16cid:durableId="1935749572">
    <w:abstractNumId w:val="12"/>
  </w:num>
  <w:num w:numId="32" w16cid:durableId="1777869923">
    <w:abstractNumId w:val="45"/>
  </w:num>
  <w:num w:numId="33" w16cid:durableId="774057564">
    <w:abstractNumId w:val="9"/>
  </w:num>
  <w:num w:numId="34" w16cid:durableId="723219860">
    <w:abstractNumId w:val="44"/>
  </w:num>
  <w:num w:numId="35" w16cid:durableId="170753689">
    <w:abstractNumId w:val="27"/>
  </w:num>
  <w:num w:numId="36" w16cid:durableId="2104495277">
    <w:abstractNumId w:val="19"/>
  </w:num>
  <w:num w:numId="37" w16cid:durableId="1827435202">
    <w:abstractNumId w:val="10"/>
  </w:num>
  <w:num w:numId="38" w16cid:durableId="1537234039">
    <w:abstractNumId w:val="25"/>
  </w:num>
  <w:num w:numId="39" w16cid:durableId="230818268">
    <w:abstractNumId w:val="35"/>
  </w:num>
  <w:num w:numId="40" w16cid:durableId="1921480714">
    <w:abstractNumId w:val="5"/>
  </w:num>
  <w:num w:numId="41" w16cid:durableId="1924876538">
    <w:abstractNumId w:val="41"/>
  </w:num>
  <w:num w:numId="42" w16cid:durableId="1714038558">
    <w:abstractNumId w:val="24"/>
  </w:num>
  <w:num w:numId="43" w16cid:durableId="1810587639">
    <w:abstractNumId w:val="14"/>
  </w:num>
  <w:num w:numId="44" w16cid:durableId="1525285344">
    <w:abstractNumId w:val="33"/>
  </w:num>
  <w:num w:numId="45" w16cid:durableId="540361178">
    <w:abstractNumId w:val="6"/>
  </w:num>
  <w:num w:numId="46" w16cid:durableId="411246205">
    <w:abstractNumId w:val="32"/>
  </w:num>
  <w:num w:numId="47" w16cid:durableId="1775590080">
    <w:abstractNumId w:val="38"/>
  </w:num>
  <w:num w:numId="48" w16cid:durableId="909509378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I1MjGwtDS3NDM3tTRU0lEKTi0uzszPAykwqQUAs4VKGCwAAAA="/>
  </w:docVars>
  <w:rsids>
    <w:rsidRoot w:val="00911152"/>
    <w:rsid w:val="0000013C"/>
    <w:rsid w:val="00005263"/>
    <w:rsid w:val="00017134"/>
    <w:rsid w:val="0002202E"/>
    <w:rsid w:val="00022B3A"/>
    <w:rsid w:val="00023D11"/>
    <w:rsid w:val="00027149"/>
    <w:rsid w:val="00027BD4"/>
    <w:rsid w:val="00030D0C"/>
    <w:rsid w:val="00051938"/>
    <w:rsid w:val="00060319"/>
    <w:rsid w:val="0007336A"/>
    <w:rsid w:val="00076361"/>
    <w:rsid w:val="00095C50"/>
    <w:rsid w:val="000A1D39"/>
    <w:rsid w:val="000A4CE8"/>
    <w:rsid w:val="000A5909"/>
    <w:rsid w:val="000B5990"/>
    <w:rsid w:val="000C59A4"/>
    <w:rsid w:val="000D1589"/>
    <w:rsid w:val="000D550F"/>
    <w:rsid w:val="000E1A83"/>
    <w:rsid w:val="00100101"/>
    <w:rsid w:val="00126537"/>
    <w:rsid w:val="0012716C"/>
    <w:rsid w:val="00131559"/>
    <w:rsid w:val="00145796"/>
    <w:rsid w:val="001504DB"/>
    <w:rsid w:val="00154A11"/>
    <w:rsid w:val="001727C2"/>
    <w:rsid w:val="00175A09"/>
    <w:rsid w:val="00176082"/>
    <w:rsid w:val="001818FB"/>
    <w:rsid w:val="00183DC4"/>
    <w:rsid w:val="00195DDB"/>
    <w:rsid w:val="00197CFA"/>
    <w:rsid w:val="001A063C"/>
    <w:rsid w:val="001A2098"/>
    <w:rsid w:val="001A250E"/>
    <w:rsid w:val="001A4FA7"/>
    <w:rsid w:val="001B4900"/>
    <w:rsid w:val="001C0D93"/>
    <w:rsid w:val="001C3561"/>
    <w:rsid w:val="001D0FD0"/>
    <w:rsid w:val="001D746B"/>
    <w:rsid w:val="001E0675"/>
    <w:rsid w:val="001E370A"/>
    <w:rsid w:val="001E4DD3"/>
    <w:rsid w:val="001E57ED"/>
    <w:rsid w:val="001E7158"/>
    <w:rsid w:val="001F1121"/>
    <w:rsid w:val="00210088"/>
    <w:rsid w:val="002408F8"/>
    <w:rsid w:val="00255284"/>
    <w:rsid w:val="002614C7"/>
    <w:rsid w:val="002616E2"/>
    <w:rsid w:val="00264D7E"/>
    <w:rsid w:val="0027696D"/>
    <w:rsid w:val="00282A0B"/>
    <w:rsid w:val="0028587C"/>
    <w:rsid w:val="0028678F"/>
    <w:rsid w:val="002A2A20"/>
    <w:rsid w:val="002A325A"/>
    <w:rsid w:val="002B1E3C"/>
    <w:rsid w:val="002B691A"/>
    <w:rsid w:val="002C3124"/>
    <w:rsid w:val="002C3F1F"/>
    <w:rsid w:val="002C71FD"/>
    <w:rsid w:val="002D31B5"/>
    <w:rsid w:val="002D46F0"/>
    <w:rsid w:val="002D491C"/>
    <w:rsid w:val="002D4AE7"/>
    <w:rsid w:val="002D50C0"/>
    <w:rsid w:val="002F07E8"/>
    <w:rsid w:val="002F5FCD"/>
    <w:rsid w:val="003044BE"/>
    <w:rsid w:val="00311876"/>
    <w:rsid w:val="00311BB0"/>
    <w:rsid w:val="0031590D"/>
    <w:rsid w:val="003168F8"/>
    <w:rsid w:val="00320612"/>
    <w:rsid w:val="00323372"/>
    <w:rsid w:val="00326A31"/>
    <w:rsid w:val="00331F7D"/>
    <w:rsid w:val="00346066"/>
    <w:rsid w:val="00350758"/>
    <w:rsid w:val="00352563"/>
    <w:rsid w:val="0035381B"/>
    <w:rsid w:val="00383D2E"/>
    <w:rsid w:val="003876D5"/>
    <w:rsid w:val="00387947"/>
    <w:rsid w:val="0039588D"/>
    <w:rsid w:val="003A2602"/>
    <w:rsid w:val="003B0133"/>
    <w:rsid w:val="003C1E5F"/>
    <w:rsid w:val="003C23F5"/>
    <w:rsid w:val="003C4058"/>
    <w:rsid w:val="003C5B72"/>
    <w:rsid w:val="003D58EE"/>
    <w:rsid w:val="003E277F"/>
    <w:rsid w:val="003E3C01"/>
    <w:rsid w:val="003E3F1D"/>
    <w:rsid w:val="003F5A34"/>
    <w:rsid w:val="004011CF"/>
    <w:rsid w:val="004043EA"/>
    <w:rsid w:val="00410B98"/>
    <w:rsid w:val="00414DF2"/>
    <w:rsid w:val="00422964"/>
    <w:rsid w:val="004229F2"/>
    <w:rsid w:val="00423CB5"/>
    <w:rsid w:val="0042511F"/>
    <w:rsid w:val="00425EBF"/>
    <w:rsid w:val="00430C8B"/>
    <w:rsid w:val="00440049"/>
    <w:rsid w:val="00445D9A"/>
    <w:rsid w:val="00464240"/>
    <w:rsid w:val="0046539D"/>
    <w:rsid w:val="00470BD5"/>
    <w:rsid w:val="00471E60"/>
    <w:rsid w:val="00473E3E"/>
    <w:rsid w:val="004824EE"/>
    <w:rsid w:val="004905BC"/>
    <w:rsid w:val="00490907"/>
    <w:rsid w:val="00492FF5"/>
    <w:rsid w:val="00493A99"/>
    <w:rsid w:val="00496628"/>
    <w:rsid w:val="004978A9"/>
    <w:rsid w:val="004A2AED"/>
    <w:rsid w:val="004B2274"/>
    <w:rsid w:val="004C0170"/>
    <w:rsid w:val="004C25B4"/>
    <w:rsid w:val="004C3033"/>
    <w:rsid w:val="004C54C9"/>
    <w:rsid w:val="004D02F1"/>
    <w:rsid w:val="004D2FAB"/>
    <w:rsid w:val="00503285"/>
    <w:rsid w:val="00505890"/>
    <w:rsid w:val="005158E8"/>
    <w:rsid w:val="00520C9C"/>
    <w:rsid w:val="00526565"/>
    <w:rsid w:val="00535472"/>
    <w:rsid w:val="005375C0"/>
    <w:rsid w:val="0054241E"/>
    <w:rsid w:val="005510FB"/>
    <w:rsid w:val="00552FE2"/>
    <w:rsid w:val="005612ED"/>
    <w:rsid w:val="00561C63"/>
    <w:rsid w:val="00585E2E"/>
    <w:rsid w:val="00590ABA"/>
    <w:rsid w:val="00595DE6"/>
    <w:rsid w:val="0059731A"/>
    <w:rsid w:val="005A5CB8"/>
    <w:rsid w:val="005B73B4"/>
    <w:rsid w:val="005C122B"/>
    <w:rsid w:val="005C6448"/>
    <w:rsid w:val="005D04E3"/>
    <w:rsid w:val="005D0F9D"/>
    <w:rsid w:val="005D1C1B"/>
    <w:rsid w:val="005D1C35"/>
    <w:rsid w:val="005D561D"/>
    <w:rsid w:val="005D77AD"/>
    <w:rsid w:val="005F0B30"/>
    <w:rsid w:val="005F455B"/>
    <w:rsid w:val="00600ED7"/>
    <w:rsid w:val="006016B9"/>
    <w:rsid w:val="006053A8"/>
    <w:rsid w:val="00635B66"/>
    <w:rsid w:val="006374CF"/>
    <w:rsid w:val="00640AFE"/>
    <w:rsid w:val="00642549"/>
    <w:rsid w:val="0065244B"/>
    <w:rsid w:val="006579EE"/>
    <w:rsid w:val="006616EF"/>
    <w:rsid w:val="00661BCC"/>
    <w:rsid w:val="00667269"/>
    <w:rsid w:val="00674E0B"/>
    <w:rsid w:val="00677848"/>
    <w:rsid w:val="00680ADA"/>
    <w:rsid w:val="00687334"/>
    <w:rsid w:val="00692780"/>
    <w:rsid w:val="00692B06"/>
    <w:rsid w:val="00697E35"/>
    <w:rsid w:val="006A6EBC"/>
    <w:rsid w:val="006B017B"/>
    <w:rsid w:val="006C0D7C"/>
    <w:rsid w:val="006C6044"/>
    <w:rsid w:val="006C75D4"/>
    <w:rsid w:val="006D6702"/>
    <w:rsid w:val="006D7CB5"/>
    <w:rsid w:val="006E2737"/>
    <w:rsid w:val="00725619"/>
    <w:rsid w:val="00733985"/>
    <w:rsid w:val="00736485"/>
    <w:rsid w:val="0074305B"/>
    <w:rsid w:val="00747250"/>
    <w:rsid w:val="0075178B"/>
    <w:rsid w:val="0075505F"/>
    <w:rsid w:val="00760173"/>
    <w:rsid w:val="007722BF"/>
    <w:rsid w:val="0077353B"/>
    <w:rsid w:val="00774516"/>
    <w:rsid w:val="00775A15"/>
    <w:rsid w:val="00782EF4"/>
    <w:rsid w:val="0078484C"/>
    <w:rsid w:val="007866D6"/>
    <w:rsid w:val="00787DD2"/>
    <w:rsid w:val="00791E27"/>
    <w:rsid w:val="007926E7"/>
    <w:rsid w:val="007A2E90"/>
    <w:rsid w:val="007A3369"/>
    <w:rsid w:val="007A5263"/>
    <w:rsid w:val="007A55AA"/>
    <w:rsid w:val="007B1761"/>
    <w:rsid w:val="007B6C30"/>
    <w:rsid w:val="007B7A60"/>
    <w:rsid w:val="007C3310"/>
    <w:rsid w:val="007E161B"/>
    <w:rsid w:val="007E190B"/>
    <w:rsid w:val="007E4845"/>
    <w:rsid w:val="007E7F8E"/>
    <w:rsid w:val="007F06DE"/>
    <w:rsid w:val="007F2CEE"/>
    <w:rsid w:val="007F3244"/>
    <w:rsid w:val="007F4FCA"/>
    <w:rsid w:val="007F6A2B"/>
    <w:rsid w:val="00811F95"/>
    <w:rsid w:val="00813FB3"/>
    <w:rsid w:val="00814377"/>
    <w:rsid w:val="00816BCD"/>
    <w:rsid w:val="00821202"/>
    <w:rsid w:val="00833212"/>
    <w:rsid w:val="008373E7"/>
    <w:rsid w:val="00840146"/>
    <w:rsid w:val="00844860"/>
    <w:rsid w:val="00860D4E"/>
    <w:rsid w:val="0087416D"/>
    <w:rsid w:val="008765AA"/>
    <w:rsid w:val="008779CD"/>
    <w:rsid w:val="0089250C"/>
    <w:rsid w:val="00896F3F"/>
    <w:rsid w:val="008A0DF8"/>
    <w:rsid w:val="008A1F35"/>
    <w:rsid w:val="008B0B0F"/>
    <w:rsid w:val="008B6985"/>
    <w:rsid w:val="008C20F6"/>
    <w:rsid w:val="008C5224"/>
    <w:rsid w:val="008D275A"/>
    <w:rsid w:val="008D562A"/>
    <w:rsid w:val="008F5DC1"/>
    <w:rsid w:val="00900A98"/>
    <w:rsid w:val="00911152"/>
    <w:rsid w:val="0091382A"/>
    <w:rsid w:val="00926080"/>
    <w:rsid w:val="00926B49"/>
    <w:rsid w:val="00927A4C"/>
    <w:rsid w:val="009359D1"/>
    <w:rsid w:val="00950B97"/>
    <w:rsid w:val="00953E5E"/>
    <w:rsid w:val="00955552"/>
    <w:rsid w:val="00964197"/>
    <w:rsid w:val="0097128E"/>
    <w:rsid w:val="00972191"/>
    <w:rsid w:val="00981D53"/>
    <w:rsid w:val="00984C23"/>
    <w:rsid w:val="00987948"/>
    <w:rsid w:val="009911FB"/>
    <w:rsid w:val="0099702D"/>
    <w:rsid w:val="00997E5F"/>
    <w:rsid w:val="009A1521"/>
    <w:rsid w:val="009A67D3"/>
    <w:rsid w:val="009A6EAB"/>
    <w:rsid w:val="009A6FE6"/>
    <w:rsid w:val="009B4C51"/>
    <w:rsid w:val="009B4E60"/>
    <w:rsid w:val="009C6DAE"/>
    <w:rsid w:val="009D186F"/>
    <w:rsid w:val="009D4704"/>
    <w:rsid w:val="009F02CB"/>
    <w:rsid w:val="009F1F98"/>
    <w:rsid w:val="009F3F20"/>
    <w:rsid w:val="009F476F"/>
    <w:rsid w:val="009F7A8A"/>
    <w:rsid w:val="00A06089"/>
    <w:rsid w:val="00A259A4"/>
    <w:rsid w:val="00A30E6B"/>
    <w:rsid w:val="00A332DD"/>
    <w:rsid w:val="00A63E3E"/>
    <w:rsid w:val="00A70BE6"/>
    <w:rsid w:val="00A71F0C"/>
    <w:rsid w:val="00A74445"/>
    <w:rsid w:val="00A75BC8"/>
    <w:rsid w:val="00A77A11"/>
    <w:rsid w:val="00A80BCC"/>
    <w:rsid w:val="00A90BC2"/>
    <w:rsid w:val="00A930DF"/>
    <w:rsid w:val="00A9397D"/>
    <w:rsid w:val="00A96D09"/>
    <w:rsid w:val="00A97884"/>
    <w:rsid w:val="00AA0976"/>
    <w:rsid w:val="00AA0CA0"/>
    <w:rsid w:val="00AA1859"/>
    <w:rsid w:val="00AA6E2C"/>
    <w:rsid w:val="00AB148C"/>
    <w:rsid w:val="00AB1CCE"/>
    <w:rsid w:val="00AC71BC"/>
    <w:rsid w:val="00AD0626"/>
    <w:rsid w:val="00AD5178"/>
    <w:rsid w:val="00AE2708"/>
    <w:rsid w:val="00AE2E2F"/>
    <w:rsid w:val="00AF0F5B"/>
    <w:rsid w:val="00AF2F41"/>
    <w:rsid w:val="00AF69D4"/>
    <w:rsid w:val="00B0649F"/>
    <w:rsid w:val="00B1545C"/>
    <w:rsid w:val="00B21674"/>
    <w:rsid w:val="00B225A9"/>
    <w:rsid w:val="00B31155"/>
    <w:rsid w:val="00B31CE8"/>
    <w:rsid w:val="00B44953"/>
    <w:rsid w:val="00B51FE4"/>
    <w:rsid w:val="00B53A5D"/>
    <w:rsid w:val="00B5404C"/>
    <w:rsid w:val="00B569D5"/>
    <w:rsid w:val="00B64874"/>
    <w:rsid w:val="00B71584"/>
    <w:rsid w:val="00B73071"/>
    <w:rsid w:val="00B85C73"/>
    <w:rsid w:val="00B94028"/>
    <w:rsid w:val="00BA1EE2"/>
    <w:rsid w:val="00BB2404"/>
    <w:rsid w:val="00BC1F4E"/>
    <w:rsid w:val="00BC42A0"/>
    <w:rsid w:val="00BF4454"/>
    <w:rsid w:val="00C119BD"/>
    <w:rsid w:val="00C43560"/>
    <w:rsid w:val="00C44990"/>
    <w:rsid w:val="00C45414"/>
    <w:rsid w:val="00C55667"/>
    <w:rsid w:val="00C55EE5"/>
    <w:rsid w:val="00C62A22"/>
    <w:rsid w:val="00C645C1"/>
    <w:rsid w:val="00C6586A"/>
    <w:rsid w:val="00C77195"/>
    <w:rsid w:val="00C85836"/>
    <w:rsid w:val="00C9535D"/>
    <w:rsid w:val="00C96E73"/>
    <w:rsid w:val="00CA6B6F"/>
    <w:rsid w:val="00CB641E"/>
    <w:rsid w:val="00CB6B6D"/>
    <w:rsid w:val="00CC1CFE"/>
    <w:rsid w:val="00CC7EC3"/>
    <w:rsid w:val="00CD682D"/>
    <w:rsid w:val="00CE51A6"/>
    <w:rsid w:val="00CF728B"/>
    <w:rsid w:val="00CF7CCE"/>
    <w:rsid w:val="00D02067"/>
    <w:rsid w:val="00D04F12"/>
    <w:rsid w:val="00D16EC1"/>
    <w:rsid w:val="00D21A5F"/>
    <w:rsid w:val="00D227CE"/>
    <w:rsid w:val="00D24129"/>
    <w:rsid w:val="00D329E5"/>
    <w:rsid w:val="00D36D00"/>
    <w:rsid w:val="00D36F34"/>
    <w:rsid w:val="00D42F79"/>
    <w:rsid w:val="00D60C0C"/>
    <w:rsid w:val="00D85CE6"/>
    <w:rsid w:val="00D869BB"/>
    <w:rsid w:val="00D90C76"/>
    <w:rsid w:val="00DA298D"/>
    <w:rsid w:val="00DB52A1"/>
    <w:rsid w:val="00DB6C6F"/>
    <w:rsid w:val="00DD009C"/>
    <w:rsid w:val="00DE0AE2"/>
    <w:rsid w:val="00DE0E5D"/>
    <w:rsid w:val="00E078AC"/>
    <w:rsid w:val="00E16BBA"/>
    <w:rsid w:val="00E33385"/>
    <w:rsid w:val="00E34187"/>
    <w:rsid w:val="00E347C4"/>
    <w:rsid w:val="00E55BDC"/>
    <w:rsid w:val="00E60998"/>
    <w:rsid w:val="00E61170"/>
    <w:rsid w:val="00E67D8E"/>
    <w:rsid w:val="00E73A37"/>
    <w:rsid w:val="00E8447B"/>
    <w:rsid w:val="00E856A3"/>
    <w:rsid w:val="00E93E86"/>
    <w:rsid w:val="00E961E8"/>
    <w:rsid w:val="00EA07B8"/>
    <w:rsid w:val="00EB00C1"/>
    <w:rsid w:val="00EC1D0E"/>
    <w:rsid w:val="00ED4A69"/>
    <w:rsid w:val="00EE3237"/>
    <w:rsid w:val="00EE67CB"/>
    <w:rsid w:val="00EF3ADA"/>
    <w:rsid w:val="00F006CD"/>
    <w:rsid w:val="00F0084A"/>
    <w:rsid w:val="00F068D9"/>
    <w:rsid w:val="00F125B4"/>
    <w:rsid w:val="00F12650"/>
    <w:rsid w:val="00F26C77"/>
    <w:rsid w:val="00F3420F"/>
    <w:rsid w:val="00F47C54"/>
    <w:rsid w:val="00F62446"/>
    <w:rsid w:val="00F644D0"/>
    <w:rsid w:val="00F6699C"/>
    <w:rsid w:val="00F72E05"/>
    <w:rsid w:val="00F85800"/>
    <w:rsid w:val="00F96F27"/>
    <w:rsid w:val="00FB07CA"/>
    <w:rsid w:val="00FB1CA0"/>
    <w:rsid w:val="00FC258F"/>
    <w:rsid w:val="00FD073F"/>
    <w:rsid w:val="00FD35F2"/>
    <w:rsid w:val="00FE01BF"/>
    <w:rsid w:val="00FF2226"/>
    <w:rsid w:val="00FF3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4FDCF2"/>
  <w15:chartTrackingRefBased/>
  <w15:docId w15:val="{513D948E-DF43-418A-A846-09DC570EB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semiHidden="1" w:qFormat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7E5F"/>
    <w:pPr>
      <w:spacing w:before="160" w:after="80" w:line="336" w:lineRule="auto"/>
    </w:pPr>
    <w:rPr>
      <w:rFonts w:ascii="Verdana" w:hAnsi="Verdana"/>
      <w:szCs w:val="24"/>
    </w:rPr>
  </w:style>
  <w:style w:type="paragraph" w:styleId="Heading1">
    <w:name w:val="heading 1"/>
    <w:basedOn w:val="Normal"/>
    <w:next w:val="Normal"/>
    <w:link w:val="Heading1Char"/>
    <w:qFormat/>
    <w:rsid w:val="00997E5F"/>
    <w:pPr>
      <w:keepNext/>
      <w:spacing w:before="400" w:after="200" w:line="240" w:lineRule="auto"/>
      <w:outlineLvl w:val="0"/>
    </w:pPr>
    <w:rPr>
      <w:rFonts w:ascii="Arial" w:eastAsia="Arial Unicode MS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997E5F"/>
    <w:pPr>
      <w:keepNext/>
      <w:pBdr>
        <w:top w:val="single" w:sz="8" w:space="1" w:color="auto"/>
      </w:pBdr>
      <w:spacing w:before="320" w:after="160" w:line="240" w:lineRule="auto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rsid w:val="00997E5F"/>
    <w:pPr>
      <w:keepNext/>
      <w:autoSpaceDE w:val="0"/>
      <w:autoSpaceDN w:val="0"/>
      <w:adjustRightInd w:val="0"/>
      <w:spacing w:line="240" w:lineRule="auto"/>
      <w:outlineLvl w:val="2"/>
    </w:pPr>
    <w:rPr>
      <w:rFonts w:ascii="Arial" w:hAnsi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  <w:rsid w:val="00997E5F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997E5F"/>
  </w:style>
  <w:style w:type="table" w:styleId="TableGrid">
    <w:name w:val="Table Grid"/>
    <w:basedOn w:val="TableNormal"/>
    <w:rsid w:val="003118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7E5F"/>
    <w:pPr>
      <w:ind w:left="720"/>
    </w:pPr>
  </w:style>
  <w:style w:type="character" w:styleId="FollowedHyperlink">
    <w:name w:val="FollowedHyperlink"/>
    <w:rsid w:val="00997E5F"/>
    <w:rPr>
      <w:color w:val="800080"/>
      <w:u w:val="single"/>
    </w:rPr>
  </w:style>
  <w:style w:type="paragraph" w:styleId="Footer">
    <w:name w:val="footer"/>
    <w:basedOn w:val="Normal"/>
    <w:link w:val="FooterChar"/>
    <w:rsid w:val="00997E5F"/>
    <w:pPr>
      <w:pBdr>
        <w:top w:val="single" w:sz="4" w:space="1" w:color="auto"/>
      </w:pBdr>
      <w:tabs>
        <w:tab w:val="center" w:pos="4680"/>
        <w:tab w:val="right" w:pos="9360"/>
      </w:tabs>
      <w:spacing w:before="120"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CF7CCE"/>
    <w:rPr>
      <w:rFonts w:ascii="Verdana" w:hAnsi="Verdana"/>
      <w:sz w:val="16"/>
      <w:szCs w:val="24"/>
    </w:rPr>
  </w:style>
  <w:style w:type="paragraph" w:styleId="Header">
    <w:name w:val="header"/>
    <w:basedOn w:val="Normal"/>
    <w:link w:val="HeaderChar"/>
    <w:rsid w:val="00997E5F"/>
    <w:pPr>
      <w:tabs>
        <w:tab w:val="left" w:pos="5040"/>
        <w:tab w:val="left" w:pos="972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rsid w:val="00CF7CCE"/>
    <w:rPr>
      <w:rFonts w:ascii="Verdana" w:hAnsi="Verdana"/>
      <w:sz w:val="16"/>
      <w:szCs w:val="24"/>
    </w:rPr>
  </w:style>
  <w:style w:type="character" w:customStyle="1" w:styleId="Heading1Char">
    <w:name w:val="Heading 1 Char"/>
    <w:basedOn w:val="DefaultParagraphFont"/>
    <w:link w:val="Heading1"/>
    <w:rsid w:val="00CF7CCE"/>
    <w:rPr>
      <w:rFonts w:ascii="Arial" w:eastAsia="Arial Unicode MS" w:hAnsi="Arial"/>
      <w:b/>
      <w:kern w:val="28"/>
      <w:sz w:val="28"/>
    </w:rPr>
  </w:style>
  <w:style w:type="character" w:customStyle="1" w:styleId="Heading2Char">
    <w:name w:val="Heading 2 Char"/>
    <w:basedOn w:val="DefaultParagraphFont"/>
    <w:link w:val="Heading2"/>
    <w:rsid w:val="00CF7CCE"/>
    <w:rPr>
      <w:rFonts w:ascii="Arial" w:hAnsi="Arial" w:cs="Arial"/>
      <w:b/>
      <w:bCs/>
      <w:iCs/>
      <w:sz w:val="24"/>
      <w:szCs w:val="28"/>
    </w:rPr>
  </w:style>
  <w:style w:type="character" w:styleId="Hyperlink">
    <w:name w:val="Hyperlink"/>
    <w:rsid w:val="00997E5F"/>
    <w:rPr>
      <w:color w:val="0000FF"/>
      <w:u w:val="single"/>
    </w:rPr>
  </w:style>
  <w:style w:type="paragraph" w:customStyle="1" w:styleId="NumberedHeading2">
    <w:name w:val="Numbered Heading 2"/>
    <w:basedOn w:val="Normal"/>
    <w:rsid w:val="00997E5F"/>
    <w:pPr>
      <w:numPr>
        <w:numId w:val="1"/>
      </w:numPr>
    </w:pPr>
  </w:style>
  <w:style w:type="paragraph" w:customStyle="1" w:styleId="Outlinenumbering">
    <w:name w:val="Outline numbering"/>
    <w:basedOn w:val="Normal"/>
    <w:rsid w:val="00997E5F"/>
    <w:pPr>
      <w:numPr>
        <w:numId w:val="2"/>
      </w:numPr>
      <w:tabs>
        <w:tab w:val="clear" w:pos="360"/>
        <w:tab w:val="num" w:pos="720"/>
      </w:tabs>
      <w:ind w:left="720"/>
    </w:pPr>
    <w:rPr>
      <w:szCs w:val="20"/>
    </w:rPr>
  </w:style>
  <w:style w:type="character" w:styleId="PageNumber">
    <w:name w:val="page number"/>
    <w:basedOn w:val="DefaultParagraphFont"/>
    <w:rsid w:val="00997E5F"/>
  </w:style>
  <w:style w:type="paragraph" w:styleId="BalloonText">
    <w:name w:val="Balloon Text"/>
    <w:basedOn w:val="Normal"/>
    <w:link w:val="BalloonTextChar"/>
    <w:rsid w:val="00760173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60173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60319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AA0CA0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471E60"/>
    <w:rPr>
      <w:color w:val="808080"/>
    </w:rPr>
  </w:style>
  <w:style w:type="character" w:customStyle="1" w:styleId="Red">
    <w:name w:val="Red"/>
    <w:basedOn w:val="DefaultParagraphFont"/>
    <w:uiPriority w:val="1"/>
    <w:rsid w:val="00471E60"/>
    <w:rPr>
      <w:color w:val="FF0000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F12650"/>
    <w:rPr>
      <w:color w:val="808080"/>
      <w:shd w:val="clear" w:color="auto" w:fill="E6E6E6"/>
    </w:rPr>
  </w:style>
  <w:style w:type="paragraph" w:styleId="TOCHeading">
    <w:name w:val="TOC Heading"/>
    <w:basedOn w:val="Heading1"/>
    <w:next w:val="Normal"/>
    <w:uiPriority w:val="39"/>
    <w:unhideWhenUsed/>
    <w:qFormat/>
    <w:rsid w:val="00997E5F"/>
    <w:pPr>
      <w:keepLines/>
      <w:spacing w:after="0" w:line="259" w:lineRule="auto"/>
      <w:outlineLvl w:val="9"/>
    </w:pPr>
    <w:rPr>
      <w:rFonts w:eastAsiaTheme="majorEastAsia" w:cstheme="majorBidi"/>
      <w:kern w:val="0"/>
      <w:sz w:val="24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E33385"/>
    <w:rPr>
      <w:color w:val="605E5C"/>
      <w:shd w:val="clear" w:color="auto" w:fill="E1DFDD"/>
    </w:rPr>
  </w:style>
  <w:style w:type="paragraph" w:customStyle="1" w:styleId="Code">
    <w:name w:val="Code"/>
    <w:basedOn w:val="Normal"/>
    <w:qFormat/>
    <w:rsid w:val="00997E5F"/>
    <w:pPr>
      <w:spacing w:before="80" w:line="240" w:lineRule="auto"/>
    </w:pPr>
    <w:rPr>
      <w:rFonts w:ascii="Courier New" w:hAnsi="Courier New"/>
    </w:rPr>
  </w:style>
  <w:style w:type="paragraph" w:styleId="TOC1">
    <w:name w:val="toc 1"/>
    <w:basedOn w:val="Normal"/>
    <w:next w:val="Normal"/>
    <w:autoRedefine/>
    <w:uiPriority w:val="39"/>
    <w:unhideWhenUsed/>
    <w:rsid w:val="00997E5F"/>
    <w:pPr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997E5F"/>
    <w:pPr>
      <w:spacing w:after="100" w:line="240" w:lineRule="auto"/>
      <w:ind w:left="202"/>
    </w:pPr>
  </w:style>
  <w:style w:type="paragraph" w:styleId="TOC3">
    <w:name w:val="toc 3"/>
    <w:basedOn w:val="Normal"/>
    <w:next w:val="Normal"/>
    <w:autoRedefine/>
    <w:uiPriority w:val="39"/>
    <w:unhideWhenUsed/>
    <w:rsid w:val="00997E5F"/>
    <w:pPr>
      <w:spacing w:after="100" w:line="240" w:lineRule="auto"/>
      <w:ind w:left="40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82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333859">
      <w:bodyDiv w:val="1"/>
      <w:marLeft w:val="0"/>
      <w:marRight w:val="0"/>
      <w:marTop w:val="10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1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52958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8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36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62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FFFFFF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75167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97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31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file:///\\win11\data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ll.THECOMPUTERGUY\AppData\Roaming\Microsoft\Templates\WNCC%20Training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9E2097A513F423E8E0B195F089C1C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044B44-B430-4F4D-8B2B-606EBEEA6C62}"/>
      </w:docPartPr>
      <w:docPartBody>
        <w:p w:rsidR="0041287C" w:rsidRDefault="00BC394D" w:rsidP="00BC394D">
          <w:pPr>
            <w:pStyle w:val="09E2097A513F423E8E0B195F089C1C9E"/>
          </w:pPr>
          <w:r>
            <w:rPr>
              <w:rStyle w:val="PlaceholderText"/>
              <w:color w:val="808080"/>
            </w:rPr>
            <w:t>Click or tap here to enter text.</w:t>
          </w:r>
        </w:p>
      </w:docPartBody>
    </w:docPart>
    <w:docPart>
      <w:docPartPr>
        <w:name w:val="31E43619122C4682A55A5310ECF956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DFDD6E-8371-44CA-A260-C97F7372A491}"/>
      </w:docPartPr>
      <w:docPartBody>
        <w:p w:rsidR="0041287C" w:rsidRDefault="00BC394D" w:rsidP="00BC394D">
          <w:pPr>
            <w:pStyle w:val="31E43619122C4682A55A5310ECF956D8"/>
          </w:pPr>
          <w:r>
            <w:rPr>
              <w:rStyle w:val="PlaceholderText"/>
              <w:color w:val="808080"/>
            </w:rPr>
            <w:t>Click or tap here to enter text.</w:t>
          </w:r>
        </w:p>
      </w:docPartBody>
    </w:docPart>
    <w:docPart>
      <w:docPartPr>
        <w:name w:val="11476F335FF2492B86556E8E414982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B33768-F734-4E6E-8360-F9A66D7BB2E0}"/>
      </w:docPartPr>
      <w:docPartBody>
        <w:p w:rsidR="0041287C" w:rsidRDefault="00BC394D" w:rsidP="00BC394D">
          <w:pPr>
            <w:pStyle w:val="11476F335FF2492B86556E8E4149822D"/>
          </w:pPr>
          <w:r>
            <w:rPr>
              <w:rStyle w:val="PlaceholderText"/>
              <w:color w:val="808080"/>
            </w:rPr>
            <w:t>Click or tap here to enter text.</w:t>
          </w:r>
        </w:p>
      </w:docPartBody>
    </w:docPart>
    <w:docPart>
      <w:docPartPr>
        <w:name w:val="821456331A7F4D248B1624EE6A538F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50D934-5058-4AEB-8FE6-7DDE4F70A7A2}"/>
      </w:docPartPr>
      <w:docPartBody>
        <w:p w:rsidR="0041287C" w:rsidRDefault="00BC394D" w:rsidP="00BC394D">
          <w:pPr>
            <w:pStyle w:val="821456331A7F4D248B1624EE6A538F12"/>
          </w:pPr>
          <w:r>
            <w:rPr>
              <w:rStyle w:val="PlaceholderText"/>
              <w:color w:val="808080"/>
            </w:rPr>
            <w:t>Click or tap here to enter text.</w:t>
          </w:r>
        </w:p>
      </w:docPartBody>
    </w:docPart>
    <w:docPart>
      <w:docPartPr>
        <w:name w:val="D43F8EAEAEAC42088188F211D2EAD9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9334FA-356D-4D86-A6C8-85311061E709}"/>
      </w:docPartPr>
      <w:docPartBody>
        <w:p w:rsidR="0041287C" w:rsidRDefault="00BC394D" w:rsidP="00BC394D">
          <w:pPr>
            <w:pStyle w:val="D43F8EAEAEAC42088188F211D2EAD999"/>
          </w:pPr>
          <w:r>
            <w:rPr>
              <w:rStyle w:val="PlaceholderText"/>
              <w:color w:val="808080"/>
            </w:rPr>
            <w:t>Click or tap here to enter text.</w:t>
          </w:r>
        </w:p>
      </w:docPartBody>
    </w:docPart>
    <w:docPart>
      <w:docPartPr>
        <w:name w:val="D57FA2CF90144BB7ADC8120CB74B67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9E8453-B2C5-4331-823E-E0D79F64D7CF}"/>
      </w:docPartPr>
      <w:docPartBody>
        <w:p w:rsidR="0041287C" w:rsidRDefault="00BC394D" w:rsidP="00BC394D">
          <w:pPr>
            <w:pStyle w:val="D57FA2CF90144BB7ADC8120CB74B679B"/>
          </w:pPr>
          <w:r>
            <w:rPr>
              <w:rStyle w:val="PlaceholderText"/>
              <w:color w:val="808080"/>
            </w:rPr>
            <w:t>Click or tap here to enter text.</w:t>
          </w:r>
        </w:p>
      </w:docPartBody>
    </w:docPart>
    <w:docPart>
      <w:docPartPr>
        <w:name w:val="238EC96BD61F4789B665D1AA4A5C1D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C99FCF-4711-4753-943A-F6C2A42742F2}"/>
      </w:docPartPr>
      <w:docPartBody>
        <w:p w:rsidR="0041287C" w:rsidRDefault="00BC394D" w:rsidP="00BC394D">
          <w:pPr>
            <w:pStyle w:val="238EC96BD61F4789B665D1AA4A5C1D23"/>
          </w:pPr>
          <w:r>
            <w:rPr>
              <w:rStyle w:val="PlaceholderText"/>
              <w:color w:val="808080"/>
            </w:rPr>
            <w:t>Click or tap here to enter text.</w:t>
          </w:r>
        </w:p>
      </w:docPartBody>
    </w:docPart>
    <w:docPart>
      <w:docPartPr>
        <w:name w:val="A093CA5F0F4B40D0B320ABC9D00481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C4DA1-E690-43AE-9E7B-77DECCC6D79A}"/>
      </w:docPartPr>
      <w:docPartBody>
        <w:p w:rsidR="00F67D6F" w:rsidRDefault="000D7E80" w:rsidP="000D7E80">
          <w:pPr>
            <w:pStyle w:val="A093CA5F0F4B40D0B320ABC9D0048156"/>
          </w:pPr>
          <w:r>
            <w:rPr>
              <w:rStyle w:val="PlaceholderText"/>
              <w:color w:val="808080"/>
            </w:rPr>
            <w:t>Click or tap here to enter text.</w:t>
          </w:r>
        </w:p>
      </w:docPartBody>
    </w:docPart>
    <w:docPart>
      <w:docPartPr>
        <w:name w:val="B6A9B71AE2314BE6A752F1E54D4E43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31F1CE-3DFD-4F3C-8779-63BE06C2DBC2}"/>
      </w:docPartPr>
      <w:docPartBody>
        <w:p w:rsidR="003E1172" w:rsidRDefault="00465B44" w:rsidP="00465B44">
          <w:pPr>
            <w:pStyle w:val="B6A9B71AE2314BE6A752F1E54D4E432D"/>
          </w:pPr>
          <w:r>
            <w:rPr>
              <w:rStyle w:val="PlaceholderText"/>
              <w:color w:val="808080"/>
            </w:rPr>
            <w:t>Click or tap here to enter text.</w:t>
          </w:r>
        </w:p>
      </w:docPartBody>
    </w:docPart>
    <w:docPart>
      <w:docPartPr>
        <w:name w:val="C363A69F558E4E62AC00F86ACA2D4D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61FA4-36A9-465F-A055-D3124D4A1862}"/>
      </w:docPartPr>
      <w:docPartBody>
        <w:p w:rsidR="003E1172" w:rsidRDefault="00465B44" w:rsidP="00465B44">
          <w:pPr>
            <w:pStyle w:val="C363A69F558E4E62AC00F86ACA2D4D91"/>
          </w:pPr>
          <w:r>
            <w:rPr>
              <w:rStyle w:val="PlaceholderText"/>
              <w:color w:val="808080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94D"/>
    <w:rsid w:val="000D7E80"/>
    <w:rsid w:val="003E1172"/>
    <w:rsid w:val="0041287C"/>
    <w:rsid w:val="00465B44"/>
    <w:rsid w:val="007F06DE"/>
    <w:rsid w:val="00BC394D"/>
    <w:rsid w:val="00F67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5B44"/>
  </w:style>
  <w:style w:type="paragraph" w:customStyle="1" w:styleId="09E2097A513F423E8E0B195F089C1C9E">
    <w:name w:val="09E2097A513F423E8E0B195F089C1C9E"/>
    <w:rsid w:val="00BC394D"/>
  </w:style>
  <w:style w:type="paragraph" w:customStyle="1" w:styleId="31E43619122C4682A55A5310ECF956D8">
    <w:name w:val="31E43619122C4682A55A5310ECF956D8"/>
    <w:rsid w:val="00BC394D"/>
  </w:style>
  <w:style w:type="paragraph" w:customStyle="1" w:styleId="11476F335FF2492B86556E8E4149822D">
    <w:name w:val="11476F335FF2492B86556E8E4149822D"/>
    <w:rsid w:val="00BC394D"/>
  </w:style>
  <w:style w:type="paragraph" w:customStyle="1" w:styleId="821456331A7F4D248B1624EE6A538F12">
    <w:name w:val="821456331A7F4D248B1624EE6A538F12"/>
    <w:rsid w:val="00BC394D"/>
  </w:style>
  <w:style w:type="paragraph" w:customStyle="1" w:styleId="D43F8EAEAEAC42088188F211D2EAD999">
    <w:name w:val="D43F8EAEAEAC42088188F211D2EAD999"/>
    <w:rsid w:val="00BC394D"/>
  </w:style>
  <w:style w:type="paragraph" w:customStyle="1" w:styleId="D57FA2CF90144BB7ADC8120CB74B679B">
    <w:name w:val="D57FA2CF90144BB7ADC8120CB74B679B"/>
    <w:rsid w:val="00BC394D"/>
  </w:style>
  <w:style w:type="paragraph" w:customStyle="1" w:styleId="238EC96BD61F4789B665D1AA4A5C1D23">
    <w:name w:val="238EC96BD61F4789B665D1AA4A5C1D23"/>
    <w:rsid w:val="00BC394D"/>
  </w:style>
  <w:style w:type="paragraph" w:customStyle="1" w:styleId="A093CA5F0F4B40D0B320ABC9D0048156">
    <w:name w:val="A093CA5F0F4B40D0B320ABC9D0048156"/>
    <w:rsid w:val="000D7E80"/>
  </w:style>
  <w:style w:type="paragraph" w:customStyle="1" w:styleId="B6A9B71AE2314BE6A752F1E54D4E432D">
    <w:name w:val="B6A9B71AE2314BE6A752F1E54D4E432D"/>
    <w:rsid w:val="00465B44"/>
  </w:style>
  <w:style w:type="paragraph" w:customStyle="1" w:styleId="C363A69F558E4E62AC00F86ACA2D4D91">
    <w:name w:val="C363A69F558E4E62AC00F86ACA2D4D91"/>
    <w:rsid w:val="00465B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91BD5D-AA7E-4887-9AC6-5478AB455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WNCC Training Template.dotx</Template>
  <TotalTime>281</TotalTime>
  <Pages>6</Pages>
  <Words>949</Words>
  <Characters>5052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When troubleshooting driver problems in Windows XP, one of the first places you may look is Device Manager, which provides detailed information about every piece of installed system hardware</vt:lpstr>
    </vt:vector>
  </TitlesOfParts>
  <Company>Gateway</Company>
  <LinksUpToDate>false</LinksUpToDate>
  <CharactersWithSpaces>5990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When troubleshooting driver problems in Windows XP, one of the first places you may look is Device Manager, which provides detailed information about every piece of installed system hardware</dc:title>
  <dc:subject/>
  <dc:creator>William Loring</dc:creator>
  <cp:keywords/>
  <dc:description/>
  <cp:lastModifiedBy>William Loring</cp:lastModifiedBy>
  <cp:revision>367</cp:revision>
  <cp:lastPrinted>2016-11-01T01:03:00Z</cp:lastPrinted>
  <dcterms:created xsi:type="dcterms:W3CDTF">2015-12-15T21:55:00Z</dcterms:created>
  <dcterms:modified xsi:type="dcterms:W3CDTF">2024-11-09T22:25:00Z</dcterms:modified>
</cp:coreProperties>
</file>