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BAAA" w14:textId="0C368C82" w:rsidR="009359D1" w:rsidRDefault="005510FB" w:rsidP="00CF7CCE">
      <w:pPr>
        <w:pStyle w:val="Heading1"/>
      </w:pPr>
      <w:r>
        <w:t>BIOS</w:t>
      </w:r>
      <w:r w:rsidR="00D16EC1">
        <w:t>/UEFI</w:t>
      </w:r>
      <w:r>
        <w:t xml:space="preserve"> Settings</w:t>
      </w:r>
    </w:p>
    <w:p w14:paraId="0A37EAEC" w14:textId="52CF8BC7" w:rsidR="0060012C" w:rsidRDefault="0060012C" w:rsidP="007C3310">
      <w:r w:rsidRPr="0060012C">
        <w:t xml:space="preserve">Time required: </w:t>
      </w:r>
      <w:r w:rsidR="00C458A7">
        <w:t xml:space="preserve">30 </w:t>
      </w:r>
      <w:r w:rsidRPr="0060012C">
        <w:t>minutes</w:t>
      </w:r>
    </w:p>
    <w:p w14:paraId="1E3C0713" w14:textId="77777777" w:rsidR="00AD33E5" w:rsidRDefault="005510FB" w:rsidP="007C3310">
      <w:r>
        <w:t xml:space="preserve">Access the BIOS </w:t>
      </w:r>
      <w:r w:rsidR="0028587C">
        <w:t xml:space="preserve">or UEFI </w:t>
      </w:r>
      <w:r>
        <w:t>setup program on your computer and</w:t>
      </w:r>
      <w:r w:rsidR="00505890">
        <w:t xml:space="preserve"> </w:t>
      </w:r>
      <w:r w:rsidR="00A31DFA">
        <w:t>answer the following questions.</w:t>
      </w:r>
      <w:r w:rsidR="00BF340A">
        <w:t xml:space="preserve"> </w:t>
      </w:r>
      <w:r w:rsidR="002074AC">
        <w:t>You may have to looku</w:t>
      </w:r>
      <w:r w:rsidR="0010061F">
        <w:t>p how to access your BIOS/UEFI.</w:t>
      </w:r>
    </w:p>
    <w:p w14:paraId="7FE8253C" w14:textId="77777777" w:rsidR="007C3310" w:rsidRDefault="00BF340A" w:rsidP="007C3310">
      <w:r>
        <w:t xml:space="preserve">Your BIOS/UEFI may not have </w:t>
      </w:r>
      <w:r w:rsidR="00805CD9">
        <w:t>all</w:t>
      </w:r>
      <w:r>
        <w:t xml:space="preserve"> these settings or information. If your BIOS does not support virtualization, you will not be able to do some of the later labs on your computer.</w:t>
      </w:r>
    </w:p>
    <w:p w14:paraId="07E97DFD" w14:textId="77777777" w:rsidR="00FD4F7C" w:rsidRDefault="00FD4F7C" w:rsidP="007C3310">
      <w:r w:rsidRPr="00FD4F7C">
        <w:rPr>
          <w:b/>
        </w:rPr>
        <w:t>NOTE:</w:t>
      </w:r>
      <w:r>
        <w:t xml:space="preserve"> This lab must be done on a physical machine.</w:t>
      </w:r>
    </w:p>
    <w:p w14:paraId="5B154DE0" w14:textId="036DC02F" w:rsidR="005510FB" w:rsidRDefault="005C5415" w:rsidP="000D3FC3">
      <w:pPr>
        <w:pStyle w:val="ListParagraph"/>
        <w:numPr>
          <w:ilvl w:val="0"/>
          <w:numId w:val="6"/>
        </w:numPr>
        <w:ind w:left="1080"/>
      </w:pPr>
      <w:r>
        <w:t xml:space="preserve">Hold down the SHIFT key </w:t>
      </w:r>
      <w:r>
        <w:sym w:font="Wingdings" w:char="F0E0"/>
      </w:r>
      <w:r>
        <w:t xml:space="preserve"> Click Start </w:t>
      </w:r>
      <w:r>
        <w:sym w:font="Wingdings" w:char="F0E0"/>
      </w:r>
      <w:r>
        <w:t xml:space="preserve"> Click the Power button </w:t>
      </w:r>
      <w:r>
        <w:sym w:font="Wingdings" w:char="F0E0"/>
      </w:r>
      <w:r>
        <w:t xml:space="preserve"> Click Restart</w:t>
      </w:r>
    </w:p>
    <w:p w14:paraId="2472855F" w14:textId="7302F48E" w:rsidR="005C5415" w:rsidRDefault="005C5415" w:rsidP="000D3FC3">
      <w:pPr>
        <w:pStyle w:val="ListParagraph"/>
        <w:numPr>
          <w:ilvl w:val="0"/>
          <w:numId w:val="6"/>
        </w:numPr>
        <w:ind w:left="1080"/>
      </w:pPr>
      <w:r>
        <w:t>Your computer should restart into Recovery Mode.</w:t>
      </w:r>
    </w:p>
    <w:p w14:paraId="536CE173" w14:textId="2F83D6DD" w:rsidR="00842043" w:rsidRDefault="00842043" w:rsidP="000D3FC3">
      <w:pPr>
        <w:pStyle w:val="ListParagraph"/>
        <w:numPr>
          <w:ilvl w:val="0"/>
          <w:numId w:val="6"/>
        </w:numPr>
        <w:ind w:left="1080"/>
      </w:pPr>
      <w:r>
        <w:t xml:space="preserve">Go to Advanced Options </w:t>
      </w:r>
      <w:r>
        <w:sym w:font="Wingdings" w:char="F0E0"/>
      </w:r>
      <w:r>
        <w:t xml:space="preserve"> UEFI Firmware settings.</w:t>
      </w:r>
    </w:p>
    <w:p w14:paraId="12857FB4" w14:textId="77777777" w:rsidR="005510FB" w:rsidRDefault="009D4704" w:rsidP="000D3FC3">
      <w:pPr>
        <w:pStyle w:val="ListParagraph"/>
        <w:numPr>
          <w:ilvl w:val="0"/>
          <w:numId w:val="6"/>
        </w:numPr>
        <w:ind w:left="1080"/>
      </w:pPr>
      <w:r>
        <w:t xml:space="preserve">What brand and version of BIOS </w:t>
      </w:r>
      <w:r w:rsidR="003E277F">
        <w:t xml:space="preserve">or UEFI </w:t>
      </w:r>
      <w:r>
        <w:t>are you using?</w:t>
      </w:r>
    </w:p>
    <w:sdt>
      <w:sdtPr>
        <w:rPr>
          <w:rStyle w:val="Red"/>
        </w:rPr>
        <w:id w:val="-229619472"/>
        <w:placeholder>
          <w:docPart w:val="541DF96483B24970A1C1D4808C3E20B1"/>
        </w:placeholder>
        <w:showingPlcHdr/>
      </w:sdtPr>
      <w:sdtEndPr>
        <w:rPr>
          <w:rStyle w:val="Red"/>
        </w:rPr>
      </w:sdtEndPr>
      <w:sdtContent>
        <w:p w14:paraId="2680D4AA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BB8278A" w14:textId="77777777" w:rsidR="009D4704" w:rsidRDefault="009D4704" w:rsidP="000D3FC3">
      <w:pPr>
        <w:pStyle w:val="ListParagraph"/>
        <w:numPr>
          <w:ilvl w:val="0"/>
          <w:numId w:val="6"/>
        </w:numPr>
        <w:ind w:left="1080"/>
      </w:pPr>
      <w:r>
        <w:t>What is the frequency</w:t>
      </w:r>
      <w:r w:rsidR="00D96F6D">
        <w:t>/speed</w:t>
      </w:r>
      <w:r>
        <w:t xml:space="preserve"> of your processor</w:t>
      </w:r>
      <w:r w:rsidR="00D96F6D">
        <w:t>/CPU</w:t>
      </w:r>
      <w:r>
        <w:t>?</w:t>
      </w:r>
    </w:p>
    <w:sdt>
      <w:sdtPr>
        <w:rPr>
          <w:rStyle w:val="Red"/>
        </w:rPr>
        <w:id w:val="-1351252425"/>
        <w:placeholder>
          <w:docPart w:val="D8BC6E0E07154FD69B5D5AE7D32B89B8"/>
        </w:placeholder>
        <w:showingPlcHdr/>
      </w:sdtPr>
      <w:sdtEndPr>
        <w:rPr>
          <w:rStyle w:val="Red"/>
        </w:rPr>
      </w:sdtEndPr>
      <w:sdtContent>
        <w:p w14:paraId="42D1BED0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391F7B3" w14:textId="77777777" w:rsidR="009D4704" w:rsidRDefault="00030D0C" w:rsidP="000D3FC3">
      <w:pPr>
        <w:pStyle w:val="ListParagraph"/>
        <w:numPr>
          <w:ilvl w:val="0"/>
          <w:numId w:val="6"/>
        </w:numPr>
        <w:ind w:left="1080"/>
      </w:pPr>
      <w:r>
        <w:t>What is the boot sequence order of devices?</w:t>
      </w:r>
    </w:p>
    <w:sdt>
      <w:sdtPr>
        <w:rPr>
          <w:rStyle w:val="Red"/>
        </w:rPr>
        <w:id w:val="-709729096"/>
        <w:placeholder>
          <w:docPart w:val="49B3007053034DF2871E33FA9AB4E100"/>
        </w:placeholder>
        <w:showingPlcHdr/>
      </w:sdtPr>
      <w:sdtEndPr>
        <w:rPr>
          <w:rStyle w:val="Red"/>
        </w:rPr>
      </w:sdtEndPr>
      <w:sdtContent>
        <w:p w14:paraId="11D8421B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06CC280" w14:textId="77777777" w:rsidR="002D46F0" w:rsidRDefault="002D46F0" w:rsidP="000D3FC3">
      <w:pPr>
        <w:pStyle w:val="ListParagraph"/>
        <w:numPr>
          <w:ilvl w:val="0"/>
          <w:numId w:val="6"/>
        </w:numPr>
        <w:ind w:left="1080"/>
      </w:pPr>
      <w:r>
        <w:t>How do you change the boot sequence of devices?</w:t>
      </w:r>
    </w:p>
    <w:sdt>
      <w:sdtPr>
        <w:rPr>
          <w:rStyle w:val="Red"/>
        </w:rPr>
        <w:id w:val="-1398658967"/>
        <w:placeholder>
          <w:docPart w:val="F1FBA0FD0E7346099B77A9343AC5B075"/>
        </w:placeholder>
        <w:showingPlcHdr/>
      </w:sdtPr>
      <w:sdtEndPr>
        <w:rPr>
          <w:rStyle w:val="Red"/>
        </w:rPr>
      </w:sdtEndPr>
      <w:sdtContent>
        <w:p w14:paraId="576E8748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648CCBE" w14:textId="77777777" w:rsidR="00030D0C" w:rsidRDefault="00896F3F" w:rsidP="000D3FC3">
      <w:pPr>
        <w:pStyle w:val="ListParagraph"/>
        <w:numPr>
          <w:ilvl w:val="0"/>
          <w:numId w:val="6"/>
        </w:numPr>
        <w:ind w:left="1080"/>
      </w:pPr>
      <w:r>
        <w:t>Do you have an optical drive installed? What are the details of the installed drive?</w:t>
      </w:r>
    </w:p>
    <w:sdt>
      <w:sdtPr>
        <w:rPr>
          <w:rStyle w:val="Red"/>
        </w:rPr>
        <w:id w:val="1007481011"/>
        <w:placeholder>
          <w:docPart w:val="283C28BC6A484A6D9E6C63EAFA9F93F5"/>
        </w:placeholder>
        <w:showingPlcHdr/>
      </w:sdtPr>
      <w:sdtEndPr>
        <w:rPr>
          <w:rStyle w:val="Red"/>
        </w:rPr>
      </w:sdtEndPr>
      <w:sdtContent>
        <w:p w14:paraId="71E36AF7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C8B6CAF" w14:textId="77777777" w:rsidR="00896F3F" w:rsidRDefault="00896F3F" w:rsidP="000D3FC3">
      <w:pPr>
        <w:pStyle w:val="ListParagraph"/>
        <w:numPr>
          <w:ilvl w:val="0"/>
          <w:numId w:val="6"/>
        </w:numPr>
        <w:ind w:left="1080"/>
      </w:pPr>
      <w:r>
        <w:t>What are the details of the installed hard drive?</w:t>
      </w:r>
    </w:p>
    <w:sdt>
      <w:sdtPr>
        <w:rPr>
          <w:rStyle w:val="Red"/>
        </w:rPr>
        <w:id w:val="-1462336868"/>
        <w:placeholder>
          <w:docPart w:val="E3732FED1FA14FFC9ED3F5CA91A94FBF"/>
        </w:placeholder>
        <w:showingPlcHdr/>
      </w:sdtPr>
      <w:sdtEndPr>
        <w:rPr>
          <w:rStyle w:val="Red"/>
        </w:rPr>
      </w:sdtEndPr>
      <w:sdtContent>
        <w:p w14:paraId="4BD53F3A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EE7831D" w14:textId="77777777" w:rsidR="00896F3F" w:rsidRDefault="002A2A20" w:rsidP="000D3FC3">
      <w:pPr>
        <w:pStyle w:val="ListParagraph"/>
        <w:numPr>
          <w:ilvl w:val="0"/>
          <w:numId w:val="6"/>
        </w:numPr>
        <w:ind w:left="1080"/>
      </w:pPr>
      <w:r>
        <w:t>Does your BIOS</w:t>
      </w:r>
      <w:r w:rsidR="00CD4C78">
        <w:t>/UEFI</w:t>
      </w:r>
      <w:r>
        <w:t xml:space="preserve"> support enabling or disabling hardware virtualization? If so, what is it called?</w:t>
      </w:r>
    </w:p>
    <w:sdt>
      <w:sdtPr>
        <w:rPr>
          <w:rStyle w:val="Red"/>
        </w:rPr>
        <w:id w:val="49896582"/>
        <w:placeholder>
          <w:docPart w:val="FE824A8E5BEC44B3B463CEC2E3D33C86"/>
        </w:placeholder>
        <w:showingPlcHdr/>
      </w:sdtPr>
      <w:sdtEndPr>
        <w:rPr>
          <w:rStyle w:val="Red"/>
        </w:rPr>
      </w:sdtEndPr>
      <w:sdtContent>
        <w:p w14:paraId="229DD0B8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B5CECE0" w14:textId="05678CCE" w:rsidR="002A2A20" w:rsidRDefault="00667269" w:rsidP="000D3FC3">
      <w:pPr>
        <w:pStyle w:val="ListParagraph"/>
        <w:numPr>
          <w:ilvl w:val="0"/>
          <w:numId w:val="6"/>
        </w:numPr>
        <w:ind w:left="1080"/>
      </w:pPr>
      <w:r>
        <w:t xml:space="preserve">How much memory does your BIOS </w:t>
      </w:r>
      <w:r w:rsidR="00282A0B">
        <w:t xml:space="preserve">or UEFI </w:t>
      </w:r>
      <w:r>
        <w:t>list</w:t>
      </w:r>
      <w:r w:rsidR="008923F8">
        <w:t>.</w:t>
      </w:r>
      <w:r>
        <w:t xml:space="preserve"> </w:t>
      </w:r>
      <w:r w:rsidR="008923F8">
        <w:t>W</w:t>
      </w:r>
      <w:r>
        <w:t>hat are the specifications?</w:t>
      </w:r>
    </w:p>
    <w:sdt>
      <w:sdtPr>
        <w:rPr>
          <w:rStyle w:val="Red"/>
        </w:rPr>
        <w:id w:val="352008416"/>
        <w:placeholder>
          <w:docPart w:val="7E1028818F884988928C9608670088F9"/>
        </w:placeholder>
        <w:showingPlcHdr/>
      </w:sdtPr>
      <w:sdtEndPr>
        <w:rPr>
          <w:rStyle w:val="Red"/>
        </w:rPr>
      </w:sdtEndPr>
      <w:sdtContent>
        <w:p w14:paraId="56F81288" w14:textId="77777777" w:rsidR="00CD4C78" w:rsidRDefault="00CD4C78" w:rsidP="000D3FC3">
          <w:pPr>
            <w:ind w:left="720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5EBDE5A" w14:textId="77777777" w:rsidR="006E2737" w:rsidRDefault="006E2737" w:rsidP="000D3FC3">
      <w:pPr>
        <w:pStyle w:val="ListParagraph"/>
        <w:numPr>
          <w:ilvl w:val="0"/>
          <w:numId w:val="6"/>
        </w:numPr>
        <w:ind w:left="1080"/>
      </w:pPr>
      <w:r>
        <w:t>Take a photo o</w:t>
      </w:r>
      <w:r w:rsidR="00EF6AA5">
        <w:t>f your main BIOS or UEFI screen</w:t>
      </w:r>
      <w:r>
        <w:t xml:space="preserve"> and insert it in this document.</w:t>
      </w:r>
    </w:p>
    <w:sdt>
      <w:sdtPr>
        <w:rPr>
          <w:rStyle w:val="Red"/>
        </w:rPr>
        <w:id w:val="244079069"/>
        <w:placeholder>
          <w:docPart w:val="44FC7A48985C4A5C96BD0C29F983289C"/>
        </w:placeholder>
        <w:showingPlcHdr/>
      </w:sdtPr>
      <w:sdtEndPr>
        <w:rPr>
          <w:rStyle w:val="Red"/>
        </w:rPr>
      </w:sdtEndPr>
      <w:sdtContent>
        <w:p w14:paraId="65615105" w14:textId="77777777" w:rsidR="00703B25" w:rsidRDefault="00703B25" w:rsidP="00C458A7">
          <w:pPr>
            <w:ind w:left="720"/>
            <w:rPr>
              <w:rStyle w:val="Red"/>
            </w:rPr>
          </w:pPr>
          <w:r w:rsidRPr="00C458A7">
            <w:rPr>
              <w:rStyle w:val="PlaceholderText"/>
              <w:color w:val="FF0000"/>
            </w:rPr>
            <w:t>Click or tap here to enter text.</w:t>
          </w:r>
        </w:p>
      </w:sdtContent>
    </w:sdt>
    <w:p w14:paraId="3FB77FB6" w14:textId="77777777" w:rsidR="00A930DF" w:rsidRPr="007C3310" w:rsidRDefault="00A930DF" w:rsidP="008F77AC">
      <w:r>
        <w:t>Attach this completed document to the assignment</w:t>
      </w:r>
      <w:r w:rsidR="00AA1969">
        <w:t xml:space="preserve"> in Blackboard</w:t>
      </w:r>
      <w:r>
        <w:t>.</w:t>
      </w:r>
    </w:p>
    <w:sectPr w:rsidR="00A930DF" w:rsidRPr="007C3310" w:rsidSect="000D3F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4E6F" w14:textId="77777777" w:rsidR="00EC127E" w:rsidRDefault="00EC127E" w:rsidP="00EC127E">
      <w:pPr>
        <w:spacing w:before="0" w:after="0" w:line="240" w:lineRule="auto"/>
      </w:pPr>
      <w:r>
        <w:separator/>
      </w:r>
    </w:p>
  </w:endnote>
  <w:endnote w:type="continuationSeparator" w:id="0">
    <w:p w14:paraId="59C6BC33" w14:textId="77777777" w:rsidR="00EC127E" w:rsidRDefault="00EC127E" w:rsidP="00EC12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9449" w14:textId="77777777" w:rsidR="00660AFB" w:rsidRDefault="00660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260B" w14:textId="64DE3ABE" w:rsidR="00EC127E" w:rsidRDefault="00EC127E" w:rsidP="00EC127E">
    <w:pPr>
      <w:pStyle w:val="Footer"/>
      <w:tabs>
        <w:tab w:val="right" w:pos="10080"/>
      </w:tabs>
    </w:pPr>
    <w:r>
      <w:t>BIOS/UEFI Settings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">
      <w:r>
        <w:t>2</w:t>
      </w:r>
    </w:fldSimple>
    <w:r>
      <w:tab/>
      <w:t xml:space="preserve">Revised: </w:t>
    </w:r>
    <w:r w:rsidR="000D3FC3">
      <w:t>0</w:t>
    </w:r>
    <w:r w:rsidR="00660AFB">
      <w:t>8</w:t>
    </w:r>
    <w:r>
      <w:t>/</w:t>
    </w:r>
    <w:r w:rsidR="00660AFB">
      <w:t>31</w:t>
    </w:r>
    <w:r>
      <w:t>/20</w:t>
    </w:r>
    <w:r w:rsidR="000D3FC3">
      <w:t>2</w:t>
    </w:r>
    <w:r w:rsidR="00B03DC1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9C972" w14:textId="77777777" w:rsidR="00660AFB" w:rsidRDefault="0066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6223" w14:textId="77777777" w:rsidR="00EC127E" w:rsidRDefault="00EC127E" w:rsidP="00EC127E">
      <w:pPr>
        <w:spacing w:before="0" w:after="0" w:line="240" w:lineRule="auto"/>
      </w:pPr>
      <w:r>
        <w:separator/>
      </w:r>
    </w:p>
  </w:footnote>
  <w:footnote w:type="continuationSeparator" w:id="0">
    <w:p w14:paraId="64B5E998" w14:textId="77777777" w:rsidR="00EC127E" w:rsidRDefault="00EC127E" w:rsidP="00EC12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A640" w14:textId="77777777" w:rsidR="00660AFB" w:rsidRDefault="00660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381A" w14:textId="77777777" w:rsidR="00660AFB" w:rsidRDefault="00660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41A5" w14:textId="77777777" w:rsidR="00660AFB" w:rsidRDefault="0066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7092B97"/>
    <w:multiLevelType w:val="hybridMultilevel"/>
    <w:tmpl w:val="05F4E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0237041"/>
    <w:multiLevelType w:val="hybridMultilevel"/>
    <w:tmpl w:val="64DE3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215ECA"/>
    <w:multiLevelType w:val="hybridMultilevel"/>
    <w:tmpl w:val="8E001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CD264A"/>
    <w:multiLevelType w:val="hybridMultilevel"/>
    <w:tmpl w:val="F55E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FAD1CF3"/>
    <w:multiLevelType w:val="hybridMultilevel"/>
    <w:tmpl w:val="7762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43165704">
    <w:abstractNumId w:val="10"/>
  </w:num>
  <w:num w:numId="2" w16cid:durableId="1415274831">
    <w:abstractNumId w:val="34"/>
  </w:num>
  <w:num w:numId="3" w16cid:durableId="162362682">
    <w:abstractNumId w:val="26"/>
  </w:num>
  <w:num w:numId="4" w16cid:durableId="566498158">
    <w:abstractNumId w:val="24"/>
  </w:num>
  <w:num w:numId="5" w16cid:durableId="2069449740">
    <w:abstractNumId w:val="19"/>
  </w:num>
  <w:num w:numId="6" w16cid:durableId="1520585272">
    <w:abstractNumId w:val="14"/>
  </w:num>
  <w:num w:numId="7" w16cid:durableId="715855075">
    <w:abstractNumId w:val="21"/>
  </w:num>
  <w:num w:numId="8" w16cid:durableId="1797291580">
    <w:abstractNumId w:val="45"/>
  </w:num>
  <w:num w:numId="9" w16cid:durableId="1002708158">
    <w:abstractNumId w:val="12"/>
  </w:num>
  <w:num w:numId="10" w16cid:durableId="1211191104">
    <w:abstractNumId w:val="40"/>
  </w:num>
  <w:num w:numId="11" w16cid:durableId="1239632441">
    <w:abstractNumId w:val="13"/>
  </w:num>
  <w:num w:numId="12" w16cid:durableId="674652403">
    <w:abstractNumId w:val="27"/>
  </w:num>
  <w:num w:numId="13" w16cid:durableId="67852305">
    <w:abstractNumId w:val="11"/>
  </w:num>
  <w:num w:numId="14" w16cid:durableId="329675537">
    <w:abstractNumId w:val="9"/>
  </w:num>
  <w:num w:numId="15" w16cid:durableId="266888315">
    <w:abstractNumId w:val="33"/>
  </w:num>
  <w:num w:numId="16" w16cid:durableId="1838614045">
    <w:abstractNumId w:val="0"/>
  </w:num>
  <w:num w:numId="17" w16cid:durableId="1366757695">
    <w:abstractNumId w:val="35"/>
  </w:num>
  <w:num w:numId="18" w16cid:durableId="696154389">
    <w:abstractNumId w:val="38"/>
  </w:num>
  <w:num w:numId="19" w16cid:durableId="1506168517">
    <w:abstractNumId w:val="31"/>
  </w:num>
  <w:num w:numId="20" w16cid:durableId="1241603364">
    <w:abstractNumId w:val="28"/>
  </w:num>
  <w:num w:numId="21" w16cid:durableId="2034762197">
    <w:abstractNumId w:val="44"/>
  </w:num>
  <w:num w:numId="22" w16cid:durableId="1750539318">
    <w:abstractNumId w:val="16"/>
  </w:num>
  <w:num w:numId="23" w16cid:durableId="1039940772">
    <w:abstractNumId w:val="20"/>
  </w:num>
  <w:num w:numId="24" w16cid:durableId="1141851824">
    <w:abstractNumId w:val="4"/>
  </w:num>
  <w:num w:numId="25" w16cid:durableId="816920746">
    <w:abstractNumId w:val="17"/>
  </w:num>
  <w:num w:numId="26" w16cid:durableId="1469661956">
    <w:abstractNumId w:val="37"/>
  </w:num>
  <w:num w:numId="27" w16cid:durableId="1109199292">
    <w:abstractNumId w:val="41"/>
  </w:num>
  <w:num w:numId="28" w16cid:durableId="197741686">
    <w:abstractNumId w:val="7"/>
  </w:num>
  <w:num w:numId="29" w16cid:durableId="812717906">
    <w:abstractNumId w:val="43"/>
  </w:num>
  <w:num w:numId="30" w16cid:durableId="144856317">
    <w:abstractNumId w:val="5"/>
  </w:num>
  <w:num w:numId="31" w16cid:durableId="868680782">
    <w:abstractNumId w:val="42"/>
  </w:num>
  <w:num w:numId="32" w16cid:durableId="711196806">
    <w:abstractNumId w:val="25"/>
  </w:num>
  <w:num w:numId="33" w16cid:durableId="2127307124">
    <w:abstractNumId w:val="15"/>
  </w:num>
  <w:num w:numId="34" w16cid:durableId="1669864451">
    <w:abstractNumId w:val="6"/>
  </w:num>
  <w:num w:numId="35" w16cid:durableId="219295277">
    <w:abstractNumId w:val="23"/>
  </w:num>
  <w:num w:numId="36" w16cid:durableId="212810118">
    <w:abstractNumId w:val="32"/>
  </w:num>
  <w:num w:numId="37" w16cid:durableId="1568764919">
    <w:abstractNumId w:val="1"/>
  </w:num>
  <w:num w:numId="38" w16cid:durableId="794910450">
    <w:abstractNumId w:val="39"/>
  </w:num>
  <w:num w:numId="39" w16cid:durableId="1514419020">
    <w:abstractNumId w:val="22"/>
  </w:num>
  <w:num w:numId="40" w16cid:durableId="2007050913">
    <w:abstractNumId w:val="8"/>
  </w:num>
  <w:num w:numId="41" w16cid:durableId="559874596">
    <w:abstractNumId w:val="30"/>
  </w:num>
  <w:num w:numId="42" w16cid:durableId="1028676080">
    <w:abstractNumId w:val="2"/>
  </w:num>
  <w:num w:numId="43" w16cid:durableId="2108578930">
    <w:abstractNumId w:val="29"/>
  </w:num>
  <w:num w:numId="44" w16cid:durableId="60687075">
    <w:abstractNumId w:val="36"/>
  </w:num>
  <w:num w:numId="45" w16cid:durableId="1519810780">
    <w:abstractNumId w:val="3"/>
  </w:num>
  <w:num w:numId="46" w16cid:durableId="13847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5263"/>
    <w:rsid w:val="000218F4"/>
    <w:rsid w:val="00027149"/>
    <w:rsid w:val="00030D0C"/>
    <w:rsid w:val="000A1D39"/>
    <w:rsid w:val="000A5909"/>
    <w:rsid w:val="000D3FC3"/>
    <w:rsid w:val="0010061F"/>
    <w:rsid w:val="00116C62"/>
    <w:rsid w:val="00175A09"/>
    <w:rsid w:val="00195DDB"/>
    <w:rsid w:val="00197CFA"/>
    <w:rsid w:val="001F1121"/>
    <w:rsid w:val="002074AC"/>
    <w:rsid w:val="002471FD"/>
    <w:rsid w:val="0027696D"/>
    <w:rsid w:val="00282A0B"/>
    <w:rsid w:val="0028587C"/>
    <w:rsid w:val="002A2A20"/>
    <w:rsid w:val="002B691A"/>
    <w:rsid w:val="002D46F0"/>
    <w:rsid w:val="002F07E8"/>
    <w:rsid w:val="00311876"/>
    <w:rsid w:val="003168F8"/>
    <w:rsid w:val="00323372"/>
    <w:rsid w:val="00346066"/>
    <w:rsid w:val="00352563"/>
    <w:rsid w:val="00383D2E"/>
    <w:rsid w:val="003C23F5"/>
    <w:rsid w:val="003E277F"/>
    <w:rsid w:val="003E3C01"/>
    <w:rsid w:val="003E3F1D"/>
    <w:rsid w:val="00411AF0"/>
    <w:rsid w:val="004229F2"/>
    <w:rsid w:val="0042511F"/>
    <w:rsid w:val="00440049"/>
    <w:rsid w:val="004905BC"/>
    <w:rsid w:val="00490907"/>
    <w:rsid w:val="004D2FAB"/>
    <w:rsid w:val="00505890"/>
    <w:rsid w:val="005138B4"/>
    <w:rsid w:val="005158E8"/>
    <w:rsid w:val="00535472"/>
    <w:rsid w:val="005510FB"/>
    <w:rsid w:val="005C5415"/>
    <w:rsid w:val="005D1C1B"/>
    <w:rsid w:val="005D77AD"/>
    <w:rsid w:val="005F0B30"/>
    <w:rsid w:val="0060012C"/>
    <w:rsid w:val="00660AFB"/>
    <w:rsid w:val="00661BCC"/>
    <w:rsid w:val="00667269"/>
    <w:rsid w:val="00680ADA"/>
    <w:rsid w:val="00692780"/>
    <w:rsid w:val="006A0D83"/>
    <w:rsid w:val="006C0D7C"/>
    <w:rsid w:val="006E2737"/>
    <w:rsid w:val="00703B25"/>
    <w:rsid w:val="00741305"/>
    <w:rsid w:val="007722BF"/>
    <w:rsid w:val="00775555"/>
    <w:rsid w:val="007821F4"/>
    <w:rsid w:val="00782EF4"/>
    <w:rsid w:val="007A2E90"/>
    <w:rsid w:val="007B1761"/>
    <w:rsid w:val="007B6C30"/>
    <w:rsid w:val="007C3310"/>
    <w:rsid w:val="007E4845"/>
    <w:rsid w:val="007F0AF1"/>
    <w:rsid w:val="007F6A2B"/>
    <w:rsid w:val="00805CD9"/>
    <w:rsid w:val="00814377"/>
    <w:rsid w:val="00833212"/>
    <w:rsid w:val="00842043"/>
    <w:rsid w:val="00844860"/>
    <w:rsid w:val="00884D0E"/>
    <w:rsid w:val="008923F8"/>
    <w:rsid w:val="0089250C"/>
    <w:rsid w:val="00896F3F"/>
    <w:rsid w:val="008B6985"/>
    <w:rsid w:val="008F77AC"/>
    <w:rsid w:val="00903E87"/>
    <w:rsid w:val="00911152"/>
    <w:rsid w:val="009359D1"/>
    <w:rsid w:val="00972191"/>
    <w:rsid w:val="00981D53"/>
    <w:rsid w:val="009A6FE6"/>
    <w:rsid w:val="009B4C51"/>
    <w:rsid w:val="009C6DAE"/>
    <w:rsid w:val="009D31C0"/>
    <w:rsid w:val="009D4704"/>
    <w:rsid w:val="009F7A8A"/>
    <w:rsid w:val="00A31DFA"/>
    <w:rsid w:val="00A631D2"/>
    <w:rsid w:val="00A71F0C"/>
    <w:rsid w:val="00A75BC8"/>
    <w:rsid w:val="00A930DF"/>
    <w:rsid w:val="00AA1859"/>
    <w:rsid w:val="00AA1969"/>
    <w:rsid w:val="00AA2B77"/>
    <w:rsid w:val="00AB148C"/>
    <w:rsid w:val="00AD0626"/>
    <w:rsid w:val="00AD33E5"/>
    <w:rsid w:val="00B03DC1"/>
    <w:rsid w:val="00B21674"/>
    <w:rsid w:val="00B53A5D"/>
    <w:rsid w:val="00B73071"/>
    <w:rsid w:val="00BF340A"/>
    <w:rsid w:val="00C43560"/>
    <w:rsid w:val="00C458A7"/>
    <w:rsid w:val="00C65704"/>
    <w:rsid w:val="00C6586A"/>
    <w:rsid w:val="00CD4C78"/>
    <w:rsid w:val="00CF7CCE"/>
    <w:rsid w:val="00D16EC1"/>
    <w:rsid w:val="00D227CE"/>
    <w:rsid w:val="00D36F34"/>
    <w:rsid w:val="00D869BB"/>
    <w:rsid w:val="00D96F6D"/>
    <w:rsid w:val="00E55BDC"/>
    <w:rsid w:val="00E67D8E"/>
    <w:rsid w:val="00E73A37"/>
    <w:rsid w:val="00EA07B8"/>
    <w:rsid w:val="00EC127E"/>
    <w:rsid w:val="00EF6AA5"/>
    <w:rsid w:val="00F3420F"/>
    <w:rsid w:val="00F47C54"/>
    <w:rsid w:val="00FD35F2"/>
    <w:rsid w:val="00FD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79C3E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AF0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411AF0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11AF0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11AF0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AF0"/>
    <w:pPr>
      <w:ind w:left="720"/>
    </w:pPr>
  </w:style>
  <w:style w:type="character" w:styleId="FollowedHyperlink">
    <w:name w:val="FollowedHyperlink"/>
    <w:rsid w:val="00411AF0"/>
    <w:rPr>
      <w:color w:val="800080"/>
      <w:u w:val="single"/>
    </w:rPr>
  </w:style>
  <w:style w:type="paragraph" w:styleId="Footer">
    <w:name w:val="footer"/>
    <w:basedOn w:val="Normal"/>
    <w:link w:val="FooterChar"/>
    <w:rsid w:val="00411AF0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411AF0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411AF0"/>
    <w:rPr>
      <w:color w:val="0000FF"/>
      <w:u w:val="single"/>
    </w:rPr>
  </w:style>
  <w:style w:type="paragraph" w:customStyle="1" w:styleId="NumberedHeading2">
    <w:name w:val="Numbered Heading 2"/>
    <w:basedOn w:val="Normal"/>
    <w:rsid w:val="00411AF0"/>
    <w:pPr>
      <w:numPr>
        <w:numId w:val="3"/>
      </w:numPr>
    </w:pPr>
  </w:style>
  <w:style w:type="paragraph" w:customStyle="1" w:styleId="Outlinenumbering">
    <w:name w:val="Outline numbering"/>
    <w:basedOn w:val="Normal"/>
    <w:rsid w:val="00411AF0"/>
    <w:pPr>
      <w:numPr>
        <w:numId w:val="4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411AF0"/>
  </w:style>
  <w:style w:type="character" w:styleId="PlaceholderText">
    <w:name w:val="Placeholder Text"/>
    <w:basedOn w:val="DefaultParagraphFont"/>
    <w:uiPriority w:val="99"/>
    <w:semiHidden/>
    <w:rsid w:val="00CD4C78"/>
    <w:rPr>
      <w:color w:val="808080"/>
    </w:rPr>
  </w:style>
  <w:style w:type="character" w:customStyle="1" w:styleId="Red">
    <w:name w:val="Red"/>
    <w:basedOn w:val="DefaultParagraphFont"/>
    <w:uiPriority w:val="1"/>
    <w:rsid w:val="00CD4C78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411AF0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411AF0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411AF0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11AF0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411AF0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DF96483B24970A1C1D4808C3E2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7A39D-9AD5-45D3-B54B-BFF5FB3E07FA}"/>
      </w:docPartPr>
      <w:docPartBody>
        <w:p w:rsidR="00A817B7" w:rsidRDefault="00C70A8D" w:rsidP="00C70A8D">
          <w:pPr>
            <w:pStyle w:val="541DF96483B24970A1C1D4808C3E20B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8BC6E0E07154FD69B5D5AE7D32B8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B763-52D5-4D2D-9005-31480F4E45A5}"/>
      </w:docPartPr>
      <w:docPartBody>
        <w:p w:rsidR="00A817B7" w:rsidRDefault="00C70A8D" w:rsidP="00C70A8D">
          <w:pPr>
            <w:pStyle w:val="D8BC6E0E07154FD69B5D5AE7D32B89B8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9B3007053034DF2871E33FA9AB4E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BFF9-B2D3-4A9F-9031-534BA433600A}"/>
      </w:docPartPr>
      <w:docPartBody>
        <w:p w:rsidR="00A817B7" w:rsidRDefault="00C70A8D" w:rsidP="00C70A8D">
          <w:pPr>
            <w:pStyle w:val="49B3007053034DF2871E33FA9AB4E100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1FBA0FD0E7346099B77A9343AC5B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D3F61-7343-439D-9A48-CA265959A712}"/>
      </w:docPartPr>
      <w:docPartBody>
        <w:p w:rsidR="00A817B7" w:rsidRDefault="00C70A8D" w:rsidP="00C70A8D">
          <w:pPr>
            <w:pStyle w:val="F1FBA0FD0E7346099B77A9343AC5B075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83C28BC6A484A6D9E6C63EAFA9F9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796D-14AF-4FDA-971B-51F6D50B22A9}"/>
      </w:docPartPr>
      <w:docPartBody>
        <w:p w:rsidR="00A817B7" w:rsidRDefault="00C70A8D" w:rsidP="00C70A8D">
          <w:pPr>
            <w:pStyle w:val="283C28BC6A484A6D9E6C63EAFA9F93F5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3732FED1FA14FFC9ED3F5CA91A9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E5139-3EE5-410E-8187-ED1602CBC9C5}"/>
      </w:docPartPr>
      <w:docPartBody>
        <w:p w:rsidR="00A817B7" w:rsidRDefault="00C70A8D" w:rsidP="00C70A8D">
          <w:pPr>
            <w:pStyle w:val="E3732FED1FA14FFC9ED3F5CA91A94FB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E824A8E5BEC44B3B463CEC2E3D33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7BF04-E264-4C0A-B7DF-1C770FC7D4C2}"/>
      </w:docPartPr>
      <w:docPartBody>
        <w:p w:rsidR="00A817B7" w:rsidRDefault="00C70A8D" w:rsidP="00C70A8D">
          <w:pPr>
            <w:pStyle w:val="FE824A8E5BEC44B3B463CEC2E3D33C86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E1028818F884988928C96086700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471AA-B72D-4874-A784-B4C6533D1EF5}"/>
      </w:docPartPr>
      <w:docPartBody>
        <w:p w:rsidR="00A817B7" w:rsidRDefault="00C70A8D" w:rsidP="00C70A8D">
          <w:pPr>
            <w:pStyle w:val="7E1028818F884988928C9608670088F9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4FC7A48985C4A5C96BD0C29F983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AB9F8-1D71-4538-B80B-ABE6FD9E50E0}"/>
      </w:docPartPr>
      <w:docPartBody>
        <w:p w:rsidR="0090146E" w:rsidRDefault="00F36180" w:rsidP="00F36180">
          <w:pPr>
            <w:pStyle w:val="44FC7A48985C4A5C96BD0C29F983289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D"/>
    <w:rsid w:val="0090146E"/>
    <w:rsid w:val="00A817B7"/>
    <w:rsid w:val="00C70A8D"/>
    <w:rsid w:val="00F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180"/>
  </w:style>
  <w:style w:type="paragraph" w:customStyle="1" w:styleId="F90714A12995441B85707D5FED998231">
    <w:name w:val="F90714A12995441B85707D5FED998231"/>
    <w:rsid w:val="00C70A8D"/>
  </w:style>
  <w:style w:type="paragraph" w:customStyle="1" w:styleId="541DF96483B24970A1C1D4808C3E20B1">
    <w:name w:val="541DF96483B24970A1C1D4808C3E20B1"/>
    <w:rsid w:val="00C70A8D"/>
  </w:style>
  <w:style w:type="paragraph" w:customStyle="1" w:styleId="D8BC6E0E07154FD69B5D5AE7D32B89B8">
    <w:name w:val="D8BC6E0E07154FD69B5D5AE7D32B89B8"/>
    <w:rsid w:val="00C70A8D"/>
  </w:style>
  <w:style w:type="paragraph" w:customStyle="1" w:styleId="49B3007053034DF2871E33FA9AB4E100">
    <w:name w:val="49B3007053034DF2871E33FA9AB4E100"/>
    <w:rsid w:val="00C70A8D"/>
  </w:style>
  <w:style w:type="paragraph" w:customStyle="1" w:styleId="F1FBA0FD0E7346099B77A9343AC5B075">
    <w:name w:val="F1FBA0FD0E7346099B77A9343AC5B075"/>
    <w:rsid w:val="00C70A8D"/>
  </w:style>
  <w:style w:type="paragraph" w:customStyle="1" w:styleId="283C28BC6A484A6D9E6C63EAFA9F93F5">
    <w:name w:val="283C28BC6A484A6D9E6C63EAFA9F93F5"/>
    <w:rsid w:val="00C70A8D"/>
  </w:style>
  <w:style w:type="paragraph" w:customStyle="1" w:styleId="E3732FED1FA14FFC9ED3F5CA91A94FBF">
    <w:name w:val="E3732FED1FA14FFC9ED3F5CA91A94FBF"/>
    <w:rsid w:val="00C70A8D"/>
  </w:style>
  <w:style w:type="paragraph" w:customStyle="1" w:styleId="FE824A8E5BEC44B3B463CEC2E3D33C86">
    <w:name w:val="FE824A8E5BEC44B3B463CEC2E3D33C86"/>
    <w:rsid w:val="00C70A8D"/>
  </w:style>
  <w:style w:type="paragraph" w:customStyle="1" w:styleId="7E1028818F884988928C9608670088F9">
    <w:name w:val="7E1028818F884988928C9608670088F9"/>
    <w:rsid w:val="00C70A8D"/>
  </w:style>
  <w:style w:type="paragraph" w:customStyle="1" w:styleId="44FC7A48985C4A5C96BD0C29F983289C">
    <w:name w:val="44FC7A48985C4A5C96BD0C29F983289C"/>
    <w:rsid w:val="00F36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47</TotalTime>
  <Pages>2</Pages>
  <Words>291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81</cp:revision>
  <dcterms:created xsi:type="dcterms:W3CDTF">2015-12-15T21:55:00Z</dcterms:created>
  <dcterms:modified xsi:type="dcterms:W3CDTF">2023-08-31T16:36:00Z</dcterms:modified>
</cp:coreProperties>
</file>