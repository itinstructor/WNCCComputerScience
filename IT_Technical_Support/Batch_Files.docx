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F4E08" w14:textId="210FB0A7" w:rsidR="002B34F0" w:rsidRDefault="00656D33" w:rsidP="002B34F0">
      <w:pPr>
        <w:pStyle w:val="Heading1"/>
      </w:pPr>
      <w:r>
        <w:t>Batch File</w:t>
      </w:r>
      <w:r w:rsidR="009572F0">
        <w:t>s</w:t>
      </w:r>
    </w:p>
    <w:p w14:paraId="60415F4C" w14:textId="0D1A1073" w:rsidR="00986A49" w:rsidRDefault="00986A49" w:rsidP="002B34F0">
      <w:r w:rsidRPr="00986A49">
        <w:t xml:space="preserve">Time required: </w:t>
      </w:r>
      <w:r w:rsidR="00B736A3">
        <w:t>3</w:t>
      </w:r>
      <w:r w:rsidR="00F73EFC">
        <w:t>0</w:t>
      </w:r>
      <w:r w:rsidRPr="00986A49">
        <w:t xml:space="preserve"> minutes</w:t>
      </w:r>
    </w:p>
    <w:p w14:paraId="46F1D102" w14:textId="77777777" w:rsidR="00605FB1" w:rsidRDefault="00605FB1" w:rsidP="00605FB1">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5EC10DE" w14:textId="77777777" w:rsidR="00605FB1" w:rsidRDefault="00605FB1" w:rsidP="00011005">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0C4FF802" w14:textId="77777777" w:rsidR="00605FB1" w:rsidRDefault="00605FB1" w:rsidP="00011005">
      <w:pPr>
        <w:pStyle w:val="ListParagraph"/>
        <w:numPr>
          <w:ilvl w:val="0"/>
          <w:numId w:val="3"/>
        </w:numPr>
      </w:pPr>
      <w:r>
        <w:t>Click and Drag your mouse around whatever you want to snip.</w:t>
      </w:r>
    </w:p>
    <w:p w14:paraId="72EA12A8" w14:textId="77777777" w:rsidR="00605FB1" w:rsidRDefault="00605FB1" w:rsidP="00011005">
      <w:pPr>
        <w:pStyle w:val="ListParagraph"/>
        <w:numPr>
          <w:ilvl w:val="0"/>
          <w:numId w:val="3"/>
        </w:numPr>
      </w:pPr>
      <w:r>
        <w:t>Release the mouse button. This places the snip into the Windows Clipboard.</w:t>
      </w:r>
    </w:p>
    <w:p w14:paraId="18DA9E23" w14:textId="77777777" w:rsidR="00605FB1" w:rsidRDefault="00605FB1" w:rsidP="00011005">
      <w:pPr>
        <w:pStyle w:val="ListParagraph"/>
        <w:numPr>
          <w:ilvl w:val="0"/>
          <w:numId w:val="3"/>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15F155CC" w14:textId="77777777" w:rsidR="00605FB1" w:rsidRDefault="00605FB1" w:rsidP="00605FB1">
      <w:pPr>
        <w:pStyle w:val="Heading2"/>
      </w:pPr>
      <w:r>
        <w:t>Lab Description</w:t>
      </w:r>
    </w:p>
    <w:p w14:paraId="6675259C" w14:textId="77A9C9B5" w:rsidR="002B34F0" w:rsidRDefault="002B34F0" w:rsidP="002B34F0">
      <w:r>
        <w:t xml:space="preserve">A </w:t>
      </w:r>
      <w:r w:rsidR="001601D8">
        <w:t xml:space="preserve">text </w:t>
      </w:r>
      <w:r>
        <w:t xml:space="preserve">file with a </w:t>
      </w:r>
      <w:r w:rsidRPr="001601D8">
        <w:rPr>
          <w:b/>
          <w:bCs/>
        </w:rPr>
        <w:t>bat</w:t>
      </w:r>
      <w:r>
        <w:t xml:space="preserve"> or </w:t>
      </w:r>
      <w:r w:rsidRPr="001601D8">
        <w:rPr>
          <w:b/>
          <w:bCs/>
        </w:rPr>
        <w:t>cmd</w:t>
      </w:r>
      <w:r>
        <w:t xml:space="preserve"> extension is called a batch file. You use a </w:t>
      </w:r>
      <w:r w:rsidR="00605FB1">
        <w:t xml:space="preserve">batch file to automate </w:t>
      </w:r>
      <w:r w:rsidR="00FA27CE">
        <w:t xml:space="preserve">command line </w:t>
      </w:r>
      <w:r w:rsidR="00605FB1">
        <w:t>commands. A batch file is</w:t>
      </w:r>
      <w:r>
        <w:t xml:space="preserve"> sometimes called a script.</w:t>
      </w:r>
    </w:p>
    <w:p w14:paraId="4DAB2ED2" w14:textId="602DFD49" w:rsidR="00B60F17" w:rsidRDefault="00B60F17" w:rsidP="00B60F17">
      <w:pPr>
        <w:pStyle w:val="Heading1"/>
      </w:pPr>
      <w:r>
        <w:t>Shutdown</w:t>
      </w:r>
      <w:r w:rsidR="00AE4CAA">
        <w:t xml:space="preserve"> Command</w:t>
      </w:r>
    </w:p>
    <w:p w14:paraId="79E98FA9" w14:textId="6F2A14EC" w:rsidR="00E829BC" w:rsidRDefault="00E829BC" w:rsidP="00E829BC">
      <w:r>
        <w:t xml:space="preserve">The </w:t>
      </w:r>
      <w:r w:rsidRPr="001A238E">
        <w:rPr>
          <w:b/>
          <w:bCs/>
        </w:rPr>
        <w:t>shutdown</w:t>
      </w:r>
      <w:r>
        <w:t xml:space="preserve"> command in Windows is used to shut down, restart, log off, or hibernate the computer from the command line.</w:t>
      </w:r>
      <w:r w:rsidR="000E2A84">
        <w:t xml:space="preserve"> This can be used from the command line, or in a batch file.</w:t>
      </w:r>
    </w:p>
    <w:p w14:paraId="1AAF27B6" w14:textId="77777777" w:rsidR="001A2335" w:rsidRDefault="001A2335" w:rsidP="00011005">
      <w:pPr>
        <w:pStyle w:val="ListParagraph"/>
        <w:numPr>
          <w:ilvl w:val="0"/>
          <w:numId w:val="6"/>
        </w:numPr>
      </w:pPr>
      <w:r>
        <w:t xml:space="preserve">Start </w:t>
      </w:r>
      <w:r>
        <w:sym w:font="Wingdings" w:char="F0E0"/>
      </w:r>
      <w:r>
        <w:t xml:space="preserve"> Command Prompt </w:t>
      </w:r>
      <w:r>
        <w:sym w:font="Wingdings" w:char="F0E0"/>
      </w:r>
      <w:r>
        <w:t xml:space="preserve"> </w:t>
      </w:r>
      <w:r w:rsidR="006C38D3">
        <w:t>Command Prompt</w:t>
      </w:r>
      <w:r>
        <w:t>:</w:t>
      </w:r>
    </w:p>
    <w:p w14:paraId="010C37EA" w14:textId="5214D027" w:rsidR="006C38D3" w:rsidRDefault="00414848" w:rsidP="00011005">
      <w:pPr>
        <w:pStyle w:val="ListParagraph"/>
        <w:numPr>
          <w:ilvl w:val="0"/>
          <w:numId w:val="6"/>
        </w:numPr>
      </w:pPr>
      <w:r>
        <w:t>S</w:t>
      </w:r>
      <w:r w:rsidR="006C38D3">
        <w:t xml:space="preserve">hut down the computer, type </w:t>
      </w:r>
      <w:r w:rsidR="006C38D3" w:rsidRPr="001A2335">
        <w:rPr>
          <w:b/>
          <w:bCs/>
        </w:rPr>
        <w:t>shutdown /s /f /t 0</w:t>
      </w:r>
      <w:r w:rsidR="006C38D3">
        <w:t xml:space="preserve"> and press Enter. </w:t>
      </w:r>
    </w:p>
    <w:p w14:paraId="4CC9AC27" w14:textId="22DD6A6A" w:rsidR="006C38D3" w:rsidRDefault="006C38D3" w:rsidP="00CE61FF">
      <w:pPr>
        <w:ind w:firstLine="720"/>
      </w:pPr>
      <w:r>
        <w:t>/s: Initiates the shutdown process.</w:t>
      </w:r>
    </w:p>
    <w:p w14:paraId="6FDE2B15" w14:textId="074D5FA1" w:rsidR="006C38D3" w:rsidRDefault="006C38D3" w:rsidP="00CE61FF">
      <w:pPr>
        <w:ind w:left="720"/>
      </w:pPr>
      <w:r>
        <w:t>/f: Forces running applications to close.</w:t>
      </w:r>
    </w:p>
    <w:p w14:paraId="45B9D0EC" w14:textId="3E5A46EE" w:rsidR="006C38D3" w:rsidRDefault="006C38D3" w:rsidP="00CE61FF">
      <w:pPr>
        <w:ind w:firstLine="720"/>
      </w:pPr>
      <w:r>
        <w:t>/t 0: Sets a timeout of 0 seconds.</w:t>
      </w:r>
    </w:p>
    <w:p w14:paraId="0490C302" w14:textId="7862C946" w:rsidR="006C38D3" w:rsidRDefault="002443D4" w:rsidP="00011005">
      <w:pPr>
        <w:pStyle w:val="ListParagraph"/>
        <w:numPr>
          <w:ilvl w:val="0"/>
          <w:numId w:val="6"/>
        </w:numPr>
      </w:pPr>
      <w:r>
        <w:t>R</w:t>
      </w:r>
      <w:r w:rsidR="006C38D3">
        <w:t>estart</w:t>
      </w:r>
      <w:r>
        <w:t>:</w:t>
      </w:r>
      <w:r w:rsidR="006C38D3">
        <w:t xml:space="preserve"> To restart, use </w:t>
      </w:r>
      <w:r w:rsidR="006C38D3" w:rsidRPr="002443D4">
        <w:rPr>
          <w:b/>
          <w:bCs/>
        </w:rPr>
        <w:t>shutdown /r /f /t 0</w:t>
      </w:r>
    </w:p>
    <w:p w14:paraId="3FC169EA" w14:textId="77777777" w:rsidR="001D59FD" w:rsidRDefault="006C38D3" w:rsidP="001D59FD">
      <w:pPr>
        <w:ind w:firstLine="720"/>
      </w:pPr>
      <w:r>
        <w:t>/r: Initiates a restart.</w:t>
      </w:r>
    </w:p>
    <w:p w14:paraId="21E5DD1B" w14:textId="63F970CA" w:rsidR="006C38D3" w:rsidRDefault="006C38D3" w:rsidP="001D59FD">
      <w:pPr>
        <w:pStyle w:val="ListParagraph"/>
        <w:numPr>
          <w:ilvl w:val="0"/>
          <w:numId w:val="6"/>
        </w:numPr>
      </w:pPr>
      <w:r>
        <w:t xml:space="preserve">Logoff: For user logoff, use </w:t>
      </w:r>
      <w:r w:rsidRPr="00881907">
        <w:rPr>
          <w:b/>
          <w:bCs/>
        </w:rPr>
        <w:t>shutdown /l</w:t>
      </w:r>
    </w:p>
    <w:p w14:paraId="01361786" w14:textId="77777777" w:rsidR="001D59FD" w:rsidRPr="00FD767C" w:rsidRDefault="001D59FD" w:rsidP="001D59FD">
      <w:pPr>
        <w:rPr>
          <w:b/>
          <w:bCs/>
        </w:rPr>
      </w:pPr>
      <w:r w:rsidRPr="00FD767C">
        <w:rPr>
          <w:b/>
          <w:bCs/>
        </w:rPr>
        <w:lastRenderedPageBreak/>
        <w:t>Options</w:t>
      </w:r>
    </w:p>
    <w:p w14:paraId="13312BB3" w14:textId="77777777" w:rsidR="001D59FD" w:rsidRDefault="001D59FD" w:rsidP="001D59FD">
      <w:pPr>
        <w:pStyle w:val="ListParagraph"/>
        <w:numPr>
          <w:ilvl w:val="0"/>
          <w:numId w:val="7"/>
        </w:numPr>
      </w:pPr>
      <w:r w:rsidRPr="00011005">
        <w:rPr>
          <w:b/>
          <w:bCs/>
        </w:rPr>
        <w:t>/s</w:t>
      </w:r>
      <w:r>
        <w:t xml:space="preserve">  This option is used for a </w:t>
      </w:r>
      <w:r w:rsidRPr="00011005">
        <w:rPr>
          <w:b/>
          <w:bCs/>
        </w:rPr>
        <w:t>shutdown</w:t>
      </w:r>
      <w:r>
        <w:t>. It instructs the computer to initiate a full system shutdown, powering off the machine.</w:t>
      </w:r>
    </w:p>
    <w:p w14:paraId="60663876" w14:textId="77777777" w:rsidR="001D59FD" w:rsidRDefault="001D59FD" w:rsidP="001D59FD">
      <w:pPr>
        <w:pStyle w:val="ListParagraph"/>
        <w:numPr>
          <w:ilvl w:val="0"/>
          <w:numId w:val="7"/>
        </w:numPr>
      </w:pPr>
      <w:r w:rsidRPr="004F013E">
        <w:rPr>
          <w:b/>
          <w:bCs/>
        </w:rPr>
        <w:t>/r</w:t>
      </w:r>
      <w:r>
        <w:rPr>
          <w:b/>
          <w:bCs/>
        </w:rPr>
        <w:t xml:space="preserve"> </w:t>
      </w:r>
      <w:r>
        <w:t xml:space="preserve"> For a </w:t>
      </w:r>
      <w:r w:rsidRPr="00530F8B">
        <w:rPr>
          <w:b/>
          <w:bCs/>
        </w:rPr>
        <w:t>restart</w:t>
      </w:r>
      <w:r>
        <w:t>. This option tells the computer to reboot.</w:t>
      </w:r>
    </w:p>
    <w:p w14:paraId="4C90E251" w14:textId="77777777" w:rsidR="001D59FD" w:rsidRDefault="001D59FD" w:rsidP="001D59FD">
      <w:pPr>
        <w:pStyle w:val="ListParagraph"/>
        <w:numPr>
          <w:ilvl w:val="0"/>
          <w:numId w:val="7"/>
        </w:numPr>
      </w:pPr>
      <w:r w:rsidRPr="006E0554">
        <w:rPr>
          <w:b/>
          <w:bCs/>
        </w:rPr>
        <w:t>/l</w:t>
      </w:r>
      <w:r>
        <w:t xml:space="preserve">  Used for </w:t>
      </w:r>
      <w:r w:rsidRPr="00E57E37">
        <w:rPr>
          <w:b/>
          <w:bCs/>
        </w:rPr>
        <w:t>log off</w:t>
      </w:r>
      <w:r>
        <w:t>. It logs off the current user without shutting down or restarting the computer.</w:t>
      </w:r>
    </w:p>
    <w:p w14:paraId="6D471EAE" w14:textId="77777777" w:rsidR="001D59FD" w:rsidRDefault="001D59FD" w:rsidP="001D59FD">
      <w:pPr>
        <w:pStyle w:val="ListParagraph"/>
        <w:numPr>
          <w:ilvl w:val="0"/>
          <w:numId w:val="7"/>
        </w:numPr>
      </w:pPr>
      <w:r w:rsidRPr="00250A7E">
        <w:rPr>
          <w:b/>
          <w:bCs/>
        </w:rPr>
        <w:t>/h</w:t>
      </w:r>
      <w:r>
        <w:t xml:space="preserve">  This option is used to </w:t>
      </w:r>
      <w:r w:rsidRPr="00250A7E">
        <w:rPr>
          <w:b/>
          <w:bCs/>
        </w:rPr>
        <w:t>hibernate</w:t>
      </w:r>
      <w:r>
        <w:t xml:space="preserve"> the computer. It saves the current system state to disk and then powers off the computer. It's similar to shutting down, but it allows you to resume your work exactly where you left off when you turn the computer back on.</w:t>
      </w:r>
    </w:p>
    <w:p w14:paraId="5C70F092" w14:textId="77777777" w:rsidR="001D59FD" w:rsidRDefault="001D59FD" w:rsidP="001D59FD">
      <w:pPr>
        <w:pStyle w:val="ListParagraph"/>
        <w:numPr>
          <w:ilvl w:val="0"/>
          <w:numId w:val="7"/>
        </w:numPr>
      </w:pPr>
      <w:r w:rsidRPr="00250A7E">
        <w:rPr>
          <w:b/>
          <w:bCs/>
        </w:rPr>
        <w:t>/f</w:t>
      </w:r>
      <w:r>
        <w:t xml:space="preserve">  The </w:t>
      </w:r>
      <w:r w:rsidRPr="00250A7E">
        <w:rPr>
          <w:b/>
          <w:bCs/>
        </w:rPr>
        <w:t>force</w:t>
      </w:r>
      <w:r>
        <w:t xml:space="preserve"> option. When combined with any of the above options, it forces running applications to close without warning. This can result in unsaved data loss, so use it with caution.</w:t>
      </w:r>
    </w:p>
    <w:p w14:paraId="73C9F883" w14:textId="77777777" w:rsidR="001D59FD" w:rsidRDefault="001D59FD" w:rsidP="001D59FD">
      <w:pPr>
        <w:pStyle w:val="ListParagraph"/>
        <w:numPr>
          <w:ilvl w:val="0"/>
          <w:numId w:val="7"/>
        </w:numPr>
      </w:pPr>
      <w:r w:rsidRPr="00E51025">
        <w:rPr>
          <w:b/>
          <w:bCs/>
        </w:rPr>
        <w:t>/t</w:t>
      </w:r>
      <w:r>
        <w:t xml:space="preserve">  The </w:t>
      </w:r>
      <w:r w:rsidRPr="00E51025">
        <w:rPr>
          <w:b/>
          <w:bCs/>
        </w:rPr>
        <w:t>timeout</w:t>
      </w:r>
      <w:r>
        <w:t xml:space="preserve"> option. It allows you to specify a delay in seconds before the chosen action takes effect. For example, `/t 60` will delay the shutdown or restart by 60 seconds.</w:t>
      </w:r>
    </w:p>
    <w:p w14:paraId="264FB3E0" w14:textId="77777777" w:rsidR="001D59FD" w:rsidRDefault="001D59FD" w:rsidP="001D59FD">
      <w:pPr>
        <w:pStyle w:val="ListParagraph"/>
        <w:numPr>
          <w:ilvl w:val="0"/>
          <w:numId w:val="7"/>
        </w:numPr>
      </w:pPr>
      <w:r w:rsidRPr="00E51025">
        <w:rPr>
          <w:b/>
          <w:bCs/>
        </w:rPr>
        <w:t>/a</w:t>
      </w:r>
      <w:r>
        <w:t xml:space="preserve">  The </w:t>
      </w:r>
      <w:r w:rsidRPr="00795DC6">
        <w:rPr>
          <w:b/>
          <w:bCs/>
        </w:rPr>
        <w:t>abort</w:t>
      </w:r>
      <w:r>
        <w:t xml:space="preserve"> option. If you've scheduled a shutdown or restart with a timeout using `/t`, you can use `/a` to cancel it.</w:t>
      </w:r>
    </w:p>
    <w:p w14:paraId="5AB45CA2" w14:textId="77777777" w:rsidR="001D59FD" w:rsidRPr="0081532D" w:rsidRDefault="001D59FD" w:rsidP="001D59FD">
      <w:pPr>
        <w:rPr>
          <w:b/>
          <w:bCs/>
        </w:rPr>
      </w:pPr>
      <w:r w:rsidRPr="0081532D">
        <w:rPr>
          <w:b/>
          <w:bCs/>
        </w:rPr>
        <w:t>Example Usage</w:t>
      </w:r>
    </w:p>
    <w:p w14:paraId="54529EE6" w14:textId="77777777" w:rsidR="001D59FD" w:rsidRPr="008627AD" w:rsidRDefault="001D59FD" w:rsidP="001D59FD">
      <w:pPr>
        <w:pStyle w:val="ListParagraph"/>
        <w:numPr>
          <w:ilvl w:val="0"/>
          <w:numId w:val="9"/>
        </w:numPr>
      </w:pPr>
      <w:r>
        <w:t xml:space="preserve">To shut down immediately and force applications to close: </w:t>
      </w:r>
      <w:r w:rsidRPr="008627AD">
        <w:rPr>
          <w:b/>
          <w:bCs/>
        </w:rPr>
        <w:t>shutdown /s /f /t 0</w:t>
      </w:r>
    </w:p>
    <w:p w14:paraId="00A6B48D" w14:textId="77777777" w:rsidR="001D59FD" w:rsidRPr="008627AD" w:rsidRDefault="001D59FD" w:rsidP="001D59FD">
      <w:pPr>
        <w:pStyle w:val="ListParagraph"/>
        <w:numPr>
          <w:ilvl w:val="0"/>
          <w:numId w:val="9"/>
        </w:numPr>
      </w:pPr>
      <w:r>
        <w:t xml:space="preserve">To restart immediately and force applications to close: </w:t>
      </w:r>
      <w:r w:rsidRPr="008627AD">
        <w:rPr>
          <w:b/>
          <w:bCs/>
        </w:rPr>
        <w:t>shutdown /r /f /t 0</w:t>
      </w:r>
    </w:p>
    <w:p w14:paraId="16693448" w14:textId="77777777" w:rsidR="001D59FD" w:rsidRPr="001D33C6" w:rsidRDefault="001D59FD" w:rsidP="001D59FD">
      <w:pPr>
        <w:pStyle w:val="ListParagraph"/>
        <w:numPr>
          <w:ilvl w:val="0"/>
          <w:numId w:val="9"/>
        </w:numPr>
      </w:pPr>
      <w:r>
        <w:t xml:space="preserve">To log off the current user: </w:t>
      </w:r>
      <w:r w:rsidRPr="001D33C6">
        <w:rPr>
          <w:b/>
          <w:bCs/>
        </w:rPr>
        <w:t>shutdown /l</w:t>
      </w:r>
    </w:p>
    <w:p w14:paraId="5D076454" w14:textId="77777777" w:rsidR="001D59FD" w:rsidRPr="001D33C6" w:rsidRDefault="001D59FD" w:rsidP="001D59FD">
      <w:pPr>
        <w:pStyle w:val="ListParagraph"/>
        <w:numPr>
          <w:ilvl w:val="0"/>
          <w:numId w:val="9"/>
        </w:numPr>
      </w:pPr>
      <w:r>
        <w:t xml:space="preserve">To hibernate the computer: </w:t>
      </w:r>
      <w:r w:rsidRPr="001D33C6">
        <w:rPr>
          <w:b/>
          <w:bCs/>
        </w:rPr>
        <w:t>shutdown /h</w:t>
      </w:r>
    </w:p>
    <w:p w14:paraId="7FA0DC5E" w14:textId="77777777" w:rsidR="001D59FD" w:rsidRPr="00AB0C5F" w:rsidRDefault="001D59FD" w:rsidP="001D59FD">
      <w:pPr>
        <w:pStyle w:val="ListParagraph"/>
        <w:numPr>
          <w:ilvl w:val="0"/>
          <w:numId w:val="9"/>
        </w:numPr>
      </w:pPr>
      <w:r>
        <w:t xml:space="preserve">To schedule a shutdown in 5 minutes: </w:t>
      </w:r>
      <w:r w:rsidRPr="00AB0C5F">
        <w:rPr>
          <w:b/>
          <w:bCs/>
        </w:rPr>
        <w:t>shutdown /s /t 300</w:t>
      </w:r>
    </w:p>
    <w:p w14:paraId="5932EF3E" w14:textId="77777777" w:rsidR="001D59FD" w:rsidRDefault="001D59FD" w:rsidP="001D59FD">
      <w:pPr>
        <w:pStyle w:val="ListParagraph"/>
        <w:numPr>
          <w:ilvl w:val="0"/>
          <w:numId w:val="9"/>
        </w:numPr>
      </w:pPr>
      <w:r>
        <w:t xml:space="preserve">To cancel a scheduled shutdown or restart: </w:t>
      </w:r>
      <w:r w:rsidRPr="00AB0C5F">
        <w:rPr>
          <w:b/>
          <w:bCs/>
        </w:rPr>
        <w:t>shutdown /a</w:t>
      </w:r>
    </w:p>
    <w:p w14:paraId="12110959" w14:textId="77777777" w:rsidR="001D59FD" w:rsidRPr="00E829BC" w:rsidRDefault="001D59FD" w:rsidP="001D59FD">
      <w:r>
        <w:t>Remember to be cautious when using the `/f` option, as it forcefully closes applications without giving users a chance to save their work.</w:t>
      </w:r>
    </w:p>
    <w:p w14:paraId="3F6A4A8C" w14:textId="77777777" w:rsidR="002B34F0" w:rsidRDefault="002B34F0" w:rsidP="001D0464">
      <w:pPr>
        <w:pStyle w:val="Heading1"/>
      </w:pPr>
      <w:r>
        <w:lastRenderedPageBreak/>
        <w:t>Robocopy</w:t>
      </w:r>
    </w:p>
    <w:p w14:paraId="6BBAB80B" w14:textId="155BDCAA" w:rsidR="002D0DF6" w:rsidRPr="00AC6115" w:rsidRDefault="002B34F0" w:rsidP="002B34F0">
      <w:r>
        <w:t xml:space="preserve">Robocopy allows you to copy and synchronize files and folders between different locations. </w:t>
      </w:r>
      <w:r w:rsidR="008B3077">
        <w:t xml:space="preserve"> You can make a different batch file for different copying needs, just change the source and destination folders.</w:t>
      </w:r>
      <w:r w:rsidR="002D0DF6">
        <w:t xml:space="preserve"> You can also have multiple commands in a batch file.</w:t>
      </w:r>
    </w:p>
    <w:p w14:paraId="7533805E" w14:textId="42D1F163" w:rsidR="00A977E6" w:rsidRDefault="002B34F0" w:rsidP="00011005">
      <w:pPr>
        <w:pStyle w:val="ListParagraph"/>
        <w:numPr>
          <w:ilvl w:val="0"/>
          <w:numId w:val="4"/>
        </w:numPr>
      </w:pPr>
      <w:r>
        <w:t>At a command prompt, use robocopy to copy the files in your My Documents folder to a folder named Backup on your USB flash drive. Replace %username% with your username, and E: with your flash drive letter.</w:t>
      </w:r>
      <w:r w:rsidR="003A0143">
        <w:br/>
        <w:t>You can also create a folder on your computer to synchronize to.</w:t>
      </w:r>
    </w:p>
    <w:tbl>
      <w:tblPr>
        <w:tblStyle w:val="TableGrid"/>
        <w:tblW w:w="0" w:type="auto"/>
        <w:tblLook w:val="04A0" w:firstRow="1" w:lastRow="0" w:firstColumn="1" w:lastColumn="0" w:noHBand="0" w:noVBand="1"/>
      </w:tblPr>
      <w:tblGrid>
        <w:gridCol w:w="9350"/>
      </w:tblGrid>
      <w:tr w:rsidR="009927F3" w14:paraId="506C30DF" w14:textId="77777777" w:rsidTr="009927F3">
        <w:tc>
          <w:tcPr>
            <w:tcW w:w="9350" w:type="dxa"/>
            <w:shd w:val="clear" w:color="auto" w:fill="E2EFD9" w:themeFill="accent6" w:themeFillTint="33"/>
          </w:tcPr>
          <w:p w14:paraId="3797AA47" w14:textId="74B785C6" w:rsidR="009927F3" w:rsidRPr="009927F3" w:rsidRDefault="009927F3" w:rsidP="009927F3">
            <w:pPr>
              <w:pStyle w:val="Code"/>
            </w:pPr>
            <w:r w:rsidRPr="009927F3">
              <w:t xml:space="preserve">robocopy </w:t>
            </w:r>
            <w:r w:rsidRPr="004D200D">
              <w:t>"</w:t>
            </w:r>
            <w:r w:rsidRPr="009927F3">
              <w:t>C:\users\%username%\documents</w:t>
            </w:r>
            <w:r w:rsidRPr="004D200D">
              <w:t>"</w:t>
            </w:r>
            <w:r w:rsidRPr="009927F3">
              <w:t xml:space="preserve"> </w:t>
            </w:r>
            <w:r w:rsidRPr="004D200D">
              <w:t>"</w:t>
            </w:r>
            <w:r w:rsidRPr="009927F3">
              <w:t>E:\Backup</w:t>
            </w:r>
            <w:r w:rsidRPr="004D200D">
              <w:t>"</w:t>
            </w:r>
            <w:r w:rsidRPr="009927F3">
              <w:t xml:space="preserve"> /MIR /V</w:t>
            </w:r>
          </w:p>
        </w:tc>
      </w:tr>
    </w:tbl>
    <w:p w14:paraId="047548D3" w14:textId="77777777" w:rsidR="002B34F0" w:rsidRPr="00440D89" w:rsidRDefault="00080552" w:rsidP="00011005">
      <w:pPr>
        <w:pStyle w:val="ListParagraph"/>
        <w:numPr>
          <w:ilvl w:val="0"/>
          <w:numId w:val="4"/>
        </w:numPr>
      </w:pPr>
      <w:r w:rsidRPr="00080552">
        <w:rPr>
          <w:b/>
        </w:rPr>
        <w:t>Insert</w:t>
      </w:r>
      <w:r w:rsidR="002B34F0" w:rsidRPr="00080552">
        <w:rPr>
          <w:b/>
        </w:rPr>
        <w:t xml:space="preserve"> a</w:t>
      </w:r>
      <w:r w:rsidRPr="00080552">
        <w:rPr>
          <w:b/>
        </w:rPr>
        <w:t xml:space="preserve"> screenshot of the copy process:</w:t>
      </w:r>
    </w:p>
    <w:sdt>
      <w:sdtPr>
        <w:rPr>
          <w:rStyle w:val="Red"/>
        </w:rPr>
        <w:id w:val="492075267"/>
        <w:placeholder>
          <w:docPart w:val="406C2E44E59C42429EEE3F54DC6C60E2"/>
        </w:placeholder>
        <w:showingPlcHdr/>
      </w:sdtPr>
      <w:sdtEndPr>
        <w:rPr>
          <w:rStyle w:val="Red"/>
        </w:rPr>
      </w:sdtEndPr>
      <w:sdtContent>
        <w:p w14:paraId="22778059" w14:textId="77777777" w:rsidR="00DE07CA" w:rsidRDefault="00DE07CA" w:rsidP="00DE07CA">
          <w:pPr>
            <w:rPr>
              <w:rStyle w:val="Red"/>
            </w:rPr>
          </w:pPr>
          <w:r w:rsidRPr="008F48D9">
            <w:rPr>
              <w:rStyle w:val="PlaceholderText"/>
              <w:color w:val="FF0000"/>
            </w:rPr>
            <w:t>Click or tap here to enter text.</w:t>
          </w:r>
        </w:p>
      </w:sdtContent>
    </w:sdt>
    <w:p w14:paraId="5D83AAED" w14:textId="77777777" w:rsidR="002B34F0" w:rsidRDefault="002B34F0" w:rsidP="00011005">
      <w:pPr>
        <w:pStyle w:val="ListParagraph"/>
        <w:numPr>
          <w:ilvl w:val="0"/>
          <w:numId w:val="4"/>
        </w:numPr>
      </w:pPr>
      <w:r>
        <w:t>Check your flash drive after the command finishes.</w:t>
      </w:r>
    </w:p>
    <w:p w14:paraId="1F4122B6" w14:textId="77777777" w:rsidR="002B34F0" w:rsidRDefault="002B34F0" w:rsidP="00011005">
      <w:pPr>
        <w:pStyle w:val="ListParagraph"/>
        <w:numPr>
          <w:ilvl w:val="0"/>
          <w:numId w:val="4"/>
        </w:numPr>
      </w:pPr>
      <w:r>
        <w:t>Change a file in your documents folder.</w:t>
      </w:r>
    </w:p>
    <w:p w14:paraId="20DD6714" w14:textId="1AA285A0" w:rsidR="002B34F0" w:rsidRDefault="002B34F0" w:rsidP="00011005">
      <w:pPr>
        <w:pStyle w:val="ListParagraph"/>
        <w:numPr>
          <w:ilvl w:val="0"/>
          <w:numId w:val="4"/>
        </w:numPr>
      </w:pPr>
      <w:r>
        <w:t>Create the following file in Notepad.</w:t>
      </w:r>
      <w:r w:rsidR="00D53C11">
        <w:t xml:space="preserve"> Replace %username% with the username you see in File Explorer.</w:t>
      </w:r>
    </w:p>
    <w:tbl>
      <w:tblPr>
        <w:tblStyle w:val="TableGrid"/>
        <w:tblW w:w="0" w:type="auto"/>
        <w:tblLook w:val="04A0" w:firstRow="1" w:lastRow="0" w:firstColumn="1" w:lastColumn="0" w:noHBand="0" w:noVBand="1"/>
      </w:tblPr>
      <w:tblGrid>
        <w:gridCol w:w="9350"/>
      </w:tblGrid>
      <w:tr w:rsidR="004D200D" w14:paraId="55283A76" w14:textId="77777777" w:rsidTr="00D50E62">
        <w:tc>
          <w:tcPr>
            <w:tcW w:w="9350" w:type="dxa"/>
            <w:shd w:val="clear" w:color="auto" w:fill="E2EFD9" w:themeFill="accent6" w:themeFillTint="33"/>
          </w:tcPr>
          <w:p w14:paraId="323A2E8A" w14:textId="77777777" w:rsidR="004D200D" w:rsidRDefault="004D200D" w:rsidP="00BF294B">
            <w:pPr>
              <w:pStyle w:val="Code"/>
            </w:pPr>
            <w:r w:rsidRPr="004D200D">
              <w:t>robocopy "C:\users\%username%\documents" "E:\Backup" /MIR /V</w:t>
            </w:r>
          </w:p>
          <w:p w14:paraId="46D0D92C" w14:textId="7D184097" w:rsidR="004D200D" w:rsidRPr="004D200D" w:rsidRDefault="004D200D" w:rsidP="00BF294B">
            <w:pPr>
              <w:pStyle w:val="Code"/>
            </w:pPr>
            <w:r>
              <w:t>p</w:t>
            </w:r>
            <w:r w:rsidRPr="004D200D">
              <w:t>ause</w:t>
            </w:r>
          </w:p>
        </w:tc>
      </w:tr>
    </w:tbl>
    <w:p w14:paraId="603DF2CA" w14:textId="77777777" w:rsidR="002B34F0" w:rsidRDefault="002B34F0" w:rsidP="00011005">
      <w:pPr>
        <w:pStyle w:val="ListParagraph"/>
        <w:numPr>
          <w:ilvl w:val="0"/>
          <w:numId w:val="4"/>
        </w:numPr>
      </w:pPr>
      <w:r>
        <w:t xml:space="preserve">Use File, Save As to save the batch file to your desktop as </w:t>
      </w:r>
      <w:r w:rsidRPr="007E3B4D">
        <w:rPr>
          <w:b/>
        </w:rPr>
        <w:t>BackupDocumentsToFlash.cmd</w:t>
      </w:r>
      <w:r>
        <w:br/>
      </w:r>
      <w:r w:rsidRPr="007E3B4D">
        <w:t>Be sure to use All Files when saving.</w:t>
      </w:r>
    </w:p>
    <w:p w14:paraId="4398124A" w14:textId="77777777" w:rsidR="00D86A5B" w:rsidRDefault="002B34F0" w:rsidP="00011005">
      <w:pPr>
        <w:pStyle w:val="ListParagraph"/>
        <w:numPr>
          <w:ilvl w:val="0"/>
          <w:numId w:val="4"/>
        </w:numPr>
      </w:pPr>
      <w:r>
        <w:t xml:space="preserve">Double Click </w:t>
      </w:r>
      <w:r w:rsidRPr="007E3B4D">
        <w:rPr>
          <w:b/>
        </w:rPr>
        <w:t>BackupDocumentsToFlash.cmd</w:t>
      </w:r>
      <w:r>
        <w:t>.</w:t>
      </w:r>
    </w:p>
    <w:p w14:paraId="3C0271BB" w14:textId="77777777" w:rsidR="00D86A5B" w:rsidRPr="0056426C" w:rsidRDefault="002B34F0" w:rsidP="00011005">
      <w:pPr>
        <w:pStyle w:val="ListParagraph"/>
        <w:numPr>
          <w:ilvl w:val="0"/>
          <w:numId w:val="4"/>
        </w:numPr>
        <w:rPr>
          <w:b/>
        </w:rPr>
      </w:pPr>
      <w:r w:rsidRPr="0056426C">
        <w:rPr>
          <w:b/>
        </w:rPr>
        <w:t>Paste a screenshot of the result when the command</w:t>
      </w:r>
      <w:r w:rsidR="00883362" w:rsidRPr="0056426C">
        <w:rPr>
          <w:b/>
        </w:rPr>
        <w:t xml:space="preserve"> is successful and </w:t>
      </w:r>
      <w:r w:rsidR="00AB2921">
        <w:rPr>
          <w:b/>
        </w:rPr>
        <w:t>pauses the first time:</w:t>
      </w:r>
    </w:p>
    <w:sdt>
      <w:sdtPr>
        <w:rPr>
          <w:rStyle w:val="Red"/>
        </w:rPr>
        <w:id w:val="-93243711"/>
        <w:placeholder>
          <w:docPart w:val="D1F6A1180AFB4882BA1CA6523D6CA6DC"/>
        </w:placeholder>
        <w:showingPlcHdr/>
      </w:sdtPr>
      <w:sdtEndPr>
        <w:rPr>
          <w:rStyle w:val="Red"/>
        </w:rPr>
      </w:sdtEndPr>
      <w:sdtContent>
        <w:p w14:paraId="44D1EC66" w14:textId="77777777" w:rsidR="00AB2921" w:rsidRDefault="00AB2921" w:rsidP="00AB2921">
          <w:pPr>
            <w:rPr>
              <w:rStyle w:val="Red"/>
            </w:rPr>
          </w:pPr>
          <w:r w:rsidRPr="008F48D9">
            <w:rPr>
              <w:rStyle w:val="PlaceholderText"/>
              <w:color w:val="FF0000"/>
            </w:rPr>
            <w:t>Click or tap here to enter text.</w:t>
          </w:r>
        </w:p>
      </w:sdtContent>
    </w:sdt>
    <w:p w14:paraId="4466DA40" w14:textId="2EC99D39" w:rsidR="002B34F0" w:rsidRDefault="00D86A5B" w:rsidP="00D86A5B">
      <w:r w:rsidRPr="00D86A5B">
        <w:rPr>
          <w:b/>
        </w:rPr>
        <w:t>NOTE:</w:t>
      </w:r>
      <w:r>
        <w:t xml:space="preserve"> Some system folders will give errors, that is normal, those folders are </w:t>
      </w:r>
      <w:r w:rsidR="001D0464">
        <w:t>compatibility</w:t>
      </w:r>
      <w:r>
        <w:t xml:space="preserve"> shortcuts</w:t>
      </w:r>
      <w:r w:rsidR="00B74260">
        <w:t xml:space="preserve"> and are not relevant.</w:t>
      </w:r>
    </w:p>
    <w:p w14:paraId="0DF5FA75" w14:textId="77777777" w:rsidR="002B34F0" w:rsidRPr="0026091C" w:rsidRDefault="002B34F0" w:rsidP="00011005">
      <w:pPr>
        <w:pStyle w:val="ListParagraph"/>
        <w:numPr>
          <w:ilvl w:val="0"/>
          <w:numId w:val="4"/>
        </w:numPr>
      </w:pPr>
      <w:r w:rsidRPr="00306662">
        <w:rPr>
          <w:b/>
        </w:rPr>
        <w:t>What did you discover with this assignment?</w:t>
      </w:r>
    </w:p>
    <w:sdt>
      <w:sdtPr>
        <w:rPr>
          <w:rStyle w:val="Red"/>
        </w:rPr>
        <w:id w:val="424306812"/>
        <w:placeholder>
          <w:docPart w:val="8C1E4B86EEDB40E79275B1A08B7DEE1E"/>
        </w:placeholder>
        <w:showingPlcHdr/>
      </w:sdtPr>
      <w:sdtEndPr>
        <w:rPr>
          <w:rStyle w:val="Red"/>
        </w:rPr>
      </w:sdtEndPr>
      <w:sdtContent>
        <w:p w14:paraId="30961181" w14:textId="77777777" w:rsidR="007E5F34" w:rsidRDefault="007E5F34" w:rsidP="007E5F34">
          <w:pPr>
            <w:rPr>
              <w:rStyle w:val="Red"/>
            </w:rPr>
          </w:pPr>
          <w:r w:rsidRPr="008F48D9">
            <w:rPr>
              <w:rStyle w:val="PlaceholderText"/>
              <w:color w:val="FF0000"/>
            </w:rPr>
            <w:t>Click or tap here to enter text.</w:t>
          </w:r>
        </w:p>
      </w:sdtContent>
    </w:sdt>
    <w:p w14:paraId="082A41C8" w14:textId="77777777" w:rsidR="002B34F0" w:rsidRPr="0026091C" w:rsidRDefault="002B34F0" w:rsidP="00011005">
      <w:pPr>
        <w:pStyle w:val="ListParagraph"/>
        <w:numPr>
          <w:ilvl w:val="0"/>
          <w:numId w:val="4"/>
        </w:numPr>
      </w:pPr>
      <w:r w:rsidRPr="00306662">
        <w:rPr>
          <w:b/>
        </w:rPr>
        <w:t xml:space="preserve">Will you use </w:t>
      </w:r>
      <w:r w:rsidR="00B26665" w:rsidRPr="00306662">
        <w:rPr>
          <w:b/>
        </w:rPr>
        <w:t xml:space="preserve">the </w:t>
      </w:r>
      <w:r w:rsidRPr="00306662">
        <w:rPr>
          <w:b/>
        </w:rPr>
        <w:t xml:space="preserve">robocopy or shutdown </w:t>
      </w:r>
      <w:r w:rsidR="00B26665" w:rsidRPr="00306662">
        <w:rPr>
          <w:b/>
        </w:rPr>
        <w:t xml:space="preserve">command </w:t>
      </w:r>
      <w:r w:rsidRPr="00306662">
        <w:rPr>
          <w:b/>
        </w:rPr>
        <w:t>in the future? If so, how?</w:t>
      </w:r>
    </w:p>
    <w:sdt>
      <w:sdtPr>
        <w:rPr>
          <w:rStyle w:val="Red"/>
        </w:rPr>
        <w:id w:val="-1896654653"/>
        <w:placeholder>
          <w:docPart w:val="9DF6C81481DD4634912D23E8BA5663E2"/>
        </w:placeholder>
        <w:showingPlcHdr/>
      </w:sdtPr>
      <w:sdtEndPr>
        <w:rPr>
          <w:rStyle w:val="Red"/>
        </w:rPr>
      </w:sdtEndPr>
      <w:sdtContent>
        <w:p w14:paraId="582A46CF" w14:textId="77777777" w:rsidR="00506337" w:rsidRDefault="00506337" w:rsidP="00506337">
          <w:pPr>
            <w:rPr>
              <w:rStyle w:val="Red"/>
            </w:rPr>
          </w:pPr>
          <w:r w:rsidRPr="008F48D9">
            <w:rPr>
              <w:rStyle w:val="PlaceholderText"/>
              <w:color w:val="FF0000"/>
            </w:rPr>
            <w:t>Click or tap here to enter text.</w:t>
          </w:r>
        </w:p>
      </w:sdtContent>
    </w:sdt>
    <w:p w14:paraId="68EB5308" w14:textId="77777777" w:rsidR="00B26665" w:rsidRPr="0026091C" w:rsidRDefault="00B26665" w:rsidP="00011005">
      <w:pPr>
        <w:pStyle w:val="ListParagraph"/>
        <w:numPr>
          <w:ilvl w:val="0"/>
          <w:numId w:val="4"/>
        </w:numPr>
      </w:pPr>
      <w:r w:rsidRPr="00306662">
        <w:rPr>
          <w:b/>
        </w:rPr>
        <w:lastRenderedPageBreak/>
        <w:t>Will you use batch files in the future? If so, how?</w:t>
      </w:r>
    </w:p>
    <w:sdt>
      <w:sdtPr>
        <w:rPr>
          <w:rStyle w:val="Red"/>
        </w:rPr>
        <w:id w:val="-1301215446"/>
        <w:placeholder>
          <w:docPart w:val="7FC2EA779EB94D84AE9126C73E53FCCC"/>
        </w:placeholder>
        <w:showingPlcHdr/>
      </w:sdtPr>
      <w:sdtEndPr>
        <w:rPr>
          <w:rStyle w:val="Red"/>
        </w:rPr>
      </w:sdtEndPr>
      <w:sdtContent>
        <w:p w14:paraId="26DD3FF6" w14:textId="77777777" w:rsidR="0026091C" w:rsidRDefault="0026091C" w:rsidP="0026091C">
          <w:pPr>
            <w:rPr>
              <w:rStyle w:val="Red"/>
            </w:rPr>
          </w:pPr>
          <w:r w:rsidRPr="008F48D9">
            <w:rPr>
              <w:rStyle w:val="PlaceholderText"/>
              <w:color w:val="FF0000"/>
            </w:rPr>
            <w:t>Click or tap here to enter text.</w:t>
          </w:r>
        </w:p>
      </w:sdtContent>
    </w:sdt>
    <w:p w14:paraId="2FB0C1B7" w14:textId="77777777" w:rsidR="001A019F" w:rsidRDefault="001A019F" w:rsidP="001A019F">
      <w:pPr>
        <w:pStyle w:val="Heading2"/>
      </w:pPr>
      <w:r>
        <w:t>Assignment Submission</w:t>
      </w:r>
    </w:p>
    <w:p w14:paraId="141463B5" w14:textId="77777777" w:rsidR="00FF6A6C" w:rsidRDefault="002B34F0" w:rsidP="00011005">
      <w:pPr>
        <w:pStyle w:val="ListParagraph"/>
        <w:numPr>
          <w:ilvl w:val="0"/>
          <w:numId w:val="5"/>
        </w:numPr>
      </w:pPr>
      <w:r>
        <w:t>Attach this completed document to the assignment</w:t>
      </w:r>
      <w:r w:rsidR="00E50086">
        <w:t xml:space="preserve"> in Blackboard</w:t>
      </w:r>
      <w:r>
        <w:t>.</w:t>
      </w:r>
    </w:p>
    <w:p w14:paraId="540778C9" w14:textId="2C88B855" w:rsidR="00FF6A6C" w:rsidRDefault="00FF6A6C" w:rsidP="00011005">
      <w:pPr>
        <w:pStyle w:val="ListParagraph"/>
        <w:numPr>
          <w:ilvl w:val="0"/>
          <w:numId w:val="5"/>
        </w:numPr>
      </w:pPr>
      <w:r>
        <w:t>Attach a separate copy of your batch file to the assignment in Blackboard. Do not put them in this document.</w:t>
      </w:r>
    </w:p>
    <w:p w14:paraId="17F60416" w14:textId="77777777" w:rsidR="00FF6A6C" w:rsidRPr="002B34F0" w:rsidRDefault="00FF6A6C" w:rsidP="001D0464"/>
    <w:sectPr w:rsidR="00FF6A6C" w:rsidRPr="002B34F0" w:rsidSect="00000D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2326D" w14:textId="77777777" w:rsidR="009E3051" w:rsidRDefault="009E3051" w:rsidP="009E3051">
      <w:pPr>
        <w:spacing w:before="0" w:after="0" w:line="240" w:lineRule="auto"/>
      </w:pPr>
      <w:r>
        <w:separator/>
      </w:r>
    </w:p>
  </w:endnote>
  <w:endnote w:type="continuationSeparator" w:id="0">
    <w:p w14:paraId="6AF011AB" w14:textId="77777777" w:rsidR="009E3051" w:rsidRDefault="009E3051" w:rsidP="009E30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C6B5" w14:textId="77777777" w:rsidR="006078ED" w:rsidRDefault="00607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23C6B" w14:textId="10CD0224" w:rsidR="009E3051" w:rsidRDefault="006F4E9E" w:rsidP="009E3051">
    <w:pPr>
      <w:pStyle w:val="Footer"/>
      <w:tabs>
        <w:tab w:val="center" w:pos="5040"/>
        <w:tab w:val="right" w:pos="10080"/>
      </w:tabs>
    </w:pPr>
    <w:r>
      <w:t>U</w:t>
    </w:r>
    <w:r w:rsidR="002417AD">
      <w:t>se a Batch File</w:t>
    </w:r>
    <w:r w:rsidR="009E3051">
      <w:tab/>
      <w:t xml:space="preserve">Page </w:t>
    </w:r>
    <w:r w:rsidR="009E3051">
      <w:fldChar w:fldCharType="begin"/>
    </w:r>
    <w:r w:rsidR="009E3051">
      <w:instrText xml:space="preserve"> PAGE </w:instrText>
    </w:r>
    <w:r w:rsidR="009E3051">
      <w:fldChar w:fldCharType="separate"/>
    </w:r>
    <w:r w:rsidR="00476B56">
      <w:rPr>
        <w:noProof/>
      </w:rPr>
      <w:t>1</w:t>
    </w:r>
    <w:r w:rsidR="009E3051">
      <w:fldChar w:fldCharType="end"/>
    </w:r>
    <w:r w:rsidR="009E3051">
      <w:t xml:space="preserve"> of </w:t>
    </w:r>
    <w:r w:rsidR="007C59D0">
      <w:rPr>
        <w:noProof/>
      </w:rPr>
      <w:fldChar w:fldCharType="begin"/>
    </w:r>
    <w:r w:rsidR="007C59D0">
      <w:rPr>
        <w:noProof/>
      </w:rPr>
      <w:instrText xml:space="preserve"> NUMPAGES </w:instrText>
    </w:r>
    <w:r w:rsidR="007C59D0">
      <w:rPr>
        <w:noProof/>
      </w:rPr>
      <w:fldChar w:fldCharType="separate"/>
    </w:r>
    <w:r w:rsidR="00476B56">
      <w:rPr>
        <w:noProof/>
      </w:rPr>
      <w:t>4</w:t>
    </w:r>
    <w:r w:rsidR="007C59D0">
      <w:rPr>
        <w:noProof/>
      </w:rPr>
      <w:fldChar w:fldCharType="end"/>
    </w:r>
    <w:r w:rsidR="009E3051">
      <w:tab/>
      <w:t xml:space="preserve">Revised: </w:t>
    </w:r>
    <w:r w:rsidR="00707B43">
      <w:t>10</w:t>
    </w:r>
    <w:r w:rsidR="00CC05B6">
      <w:t>/</w:t>
    </w:r>
    <w:r w:rsidR="00707B43">
      <w:t>06</w:t>
    </w:r>
    <w:r w:rsidR="00CC05B6">
      <w:t>/20</w:t>
    </w:r>
    <w:r w:rsidR="009E486B">
      <w:t>2</w:t>
    </w:r>
    <w:r w:rsidR="006078ED">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640D5" w14:textId="77777777" w:rsidR="006078ED" w:rsidRDefault="00607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3BA95" w14:textId="77777777" w:rsidR="009E3051" w:rsidRDefault="009E3051" w:rsidP="009E3051">
      <w:pPr>
        <w:spacing w:before="0" w:after="0" w:line="240" w:lineRule="auto"/>
      </w:pPr>
      <w:r>
        <w:separator/>
      </w:r>
    </w:p>
  </w:footnote>
  <w:footnote w:type="continuationSeparator" w:id="0">
    <w:p w14:paraId="0E88778B" w14:textId="77777777" w:rsidR="009E3051" w:rsidRDefault="009E3051" w:rsidP="009E30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A52B2" w14:textId="77777777" w:rsidR="006078ED" w:rsidRDefault="00607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9C05D" w14:textId="77777777" w:rsidR="006078ED" w:rsidRDefault="006078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E5B8A" w14:textId="77777777" w:rsidR="006078ED" w:rsidRDefault="00607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B79"/>
    <w:multiLevelType w:val="hybridMultilevel"/>
    <w:tmpl w:val="2BB8B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5F56FE"/>
    <w:multiLevelType w:val="hybridMultilevel"/>
    <w:tmpl w:val="51F4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4B30527"/>
    <w:multiLevelType w:val="hybridMultilevel"/>
    <w:tmpl w:val="C1E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A5543EF"/>
    <w:multiLevelType w:val="hybridMultilevel"/>
    <w:tmpl w:val="77DC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4F6551"/>
    <w:multiLevelType w:val="hybridMultilevel"/>
    <w:tmpl w:val="C04C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DEB64DF"/>
    <w:multiLevelType w:val="hybridMultilevel"/>
    <w:tmpl w:val="B3B846F6"/>
    <w:lvl w:ilvl="0" w:tplc="0520039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54930306">
    <w:abstractNumId w:val="26"/>
  </w:num>
  <w:num w:numId="2" w16cid:durableId="195852353">
    <w:abstractNumId w:val="24"/>
  </w:num>
  <w:num w:numId="3" w16cid:durableId="842671030">
    <w:abstractNumId w:val="2"/>
  </w:num>
  <w:num w:numId="4" w16cid:durableId="1588151508">
    <w:abstractNumId w:val="9"/>
  </w:num>
  <w:num w:numId="5" w16cid:durableId="2106536814">
    <w:abstractNumId w:val="0"/>
  </w:num>
  <w:num w:numId="6" w16cid:durableId="85544552">
    <w:abstractNumId w:val="31"/>
  </w:num>
  <w:num w:numId="7" w16cid:durableId="1780292183">
    <w:abstractNumId w:val="42"/>
  </w:num>
  <w:num w:numId="8" w16cid:durableId="867841236">
    <w:abstractNumId w:val="16"/>
  </w:num>
  <w:num w:numId="9" w16cid:durableId="1775396533">
    <w:abstractNumId w:val="44"/>
  </w:num>
  <w:num w:numId="10" w16cid:durableId="1825776343">
    <w:abstractNumId w:val="21"/>
  </w:num>
  <w:num w:numId="11" w16cid:durableId="1095635380">
    <w:abstractNumId w:val="47"/>
  </w:num>
  <w:num w:numId="12" w16cid:durableId="1383602312">
    <w:abstractNumId w:val="14"/>
  </w:num>
  <w:num w:numId="13" w16cid:durableId="137959354">
    <w:abstractNumId w:val="40"/>
  </w:num>
  <w:num w:numId="14" w16cid:durableId="1398821248">
    <w:abstractNumId w:val="15"/>
  </w:num>
  <w:num w:numId="15" w16cid:durableId="419255995">
    <w:abstractNumId w:val="27"/>
  </w:num>
  <w:num w:numId="16" w16cid:durableId="371459373">
    <w:abstractNumId w:val="13"/>
  </w:num>
  <w:num w:numId="17" w16cid:durableId="1717778428">
    <w:abstractNumId w:val="12"/>
  </w:num>
  <w:num w:numId="18" w16cid:durableId="976375809">
    <w:abstractNumId w:val="34"/>
  </w:num>
  <w:num w:numId="19" w16cid:durableId="337268119">
    <w:abstractNumId w:val="1"/>
  </w:num>
  <w:num w:numId="20" w16cid:durableId="2004357270">
    <w:abstractNumId w:val="35"/>
  </w:num>
  <w:num w:numId="21" w16cid:durableId="1421174484">
    <w:abstractNumId w:val="38"/>
  </w:num>
  <w:num w:numId="22" w16cid:durableId="1135371540">
    <w:abstractNumId w:val="32"/>
  </w:num>
  <w:num w:numId="23" w16cid:durableId="1231573035">
    <w:abstractNumId w:val="28"/>
  </w:num>
  <w:num w:numId="24" w16cid:durableId="485242383">
    <w:abstractNumId w:val="46"/>
  </w:num>
  <w:num w:numId="25" w16cid:durableId="220793604">
    <w:abstractNumId w:val="18"/>
  </w:num>
  <w:num w:numId="26" w16cid:durableId="2002613660">
    <w:abstractNumId w:val="20"/>
  </w:num>
  <w:num w:numId="27" w16cid:durableId="752244891">
    <w:abstractNumId w:val="6"/>
  </w:num>
  <w:num w:numId="28" w16cid:durableId="1084105267">
    <w:abstractNumId w:val="19"/>
  </w:num>
  <w:num w:numId="29" w16cid:durableId="1008874699">
    <w:abstractNumId w:val="37"/>
  </w:num>
  <w:num w:numId="30" w16cid:durableId="1734966838">
    <w:abstractNumId w:val="41"/>
  </w:num>
  <w:num w:numId="31" w16cid:durableId="1561206641">
    <w:abstractNumId w:val="10"/>
  </w:num>
  <w:num w:numId="32" w16cid:durableId="1864006545">
    <w:abstractNumId w:val="45"/>
  </w:num>
  <w:num w:numId="33" w16cid:durableId="769206827">
    <w:abstractNumId w:val="7"/>
  </w:num>
  <w:num w:numId="34" w16cid:durableId="2050369988">
    <w:abstractNumId w:val="43"/>
  </w:num>
  <w:num w:numId="35" w16cid:durableId="1134713243">
    <w:abstractNumId w:val="25"/>
  </w:num>
  <w:num w:numId="36" w16cid:durableId="1416593030">
    <w:abstractNumId w:val="17"/>
  </w:num>
  <w:num w:numId="37" w16cid:durableId="2024936063">
    <w:abstractNumId w:val="8"/>
  </w:num>
  <w:num w:numId="38" w16cid:durableId="200435867">
    <w:abstractNumId w:val="23"/>
  </w:num>
  <w:num w:numId="39" w16cid:durableId="2027124816">
    <w:abstractNumId w:val="33"/>
  </w:num>
  <w:num w:numId="40" w16cid:durableId="200872649">
    <w:abstractNumId w:val="3"/>
  </w:num>
  <w:num w:numId="41" w16cid:durableId="57094989">
    <w:abstractNumId w:val="39"/>
  </w:num>
  <w:num w:numId="42" w16cid:durableId="1021854427">
    <w:abstractNumId w:val="22"/>
  </w:num>
  <w:num w:numId="43" w16cid:durableId="1308902993">
    <w:abstractNumId w:val="11"/>
  </w:num>
  <w:num w:numId="44" w16cid:durableId="2048794437">
    <w:abstractNumId w:val="30"/>
  </w:num>
  <w:num w:numId="45" w16cid:durableId="1901093502">
    <w:abstractNumId w:val="4"/>
  </w:num>
  <w:num w:numId="46" w16cid:durableId="1747919796">
    <w:abstractNumId w:val="29"/>
  </w:num>
  <w:num w:numId="47" w16cid:durableId="663045699">
    <w:abstractNumId w:val="36"/>
  </w:num>
  <w:num w:numId="48" w16cid:durableId="177801606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Q2NjE2s7QwMLA0MLNU0lEKTi0uzszPAykwrAUAWm1RkywAAAA="/>
  </w:docVars>
  <w:rsids>
    <w:rsidRoot w:val="00911152"/>
    <w:rsid w:val="0000013C"/>
    <w:rsid w:val="00000D3B"/>
    <w:rsid w:val="00005263"/>
    <w:rsid w:val="00011005"/>
    <w:rsid w:val="00027149"/>
    <w:rsid w:val="00030D0C"/>
    <w:rsid w:val="00037C55"/>
    <w:rsid w:val="0005302E"/>
    <w:rsid w:val="00060F44"/>
    <w:rsid w:val="00077A10"/>
    <w:rsid w:val="00080552"/>
    <w:rsid w:val="0008227A"/>
    <w:rsid w:val="000845D1"/>
    <w:rsid w:val="0009753E"/>
    <w:rsid w:val="000A1D39"/>
    <w:rsid w:val="000A5909"/>
    <w:rsid w:val="000B6939"/>
    <w:rsid w:val="000C787C"/>
    <w:rsid w:val="000D0FAB"/>
    <w:rsid w:val="000E2A84"/>
    <w:rsid w:val="0012256F"/>
    <w:rsid w:val="00125E09"/>
    <w:rsid w:val="00135D1C"/>
    <w:rsid w:val="00146E3C"/>
    <w:rsid w:val="001601D8"/>
    <w:rsid w:val="00174D96"/>
    <w:rsid w:val="00175A09"/>
    <w:rsid w:val="00175F4F"/>
    <w:rsid w:val="00184E2B"/>
    <w:rsid w:val="00195DDB"/>
    <w:rsid w:val="0019619A"/>
    <w:rsid w:val="00197CFA"/>
    <w:rsid w:val="001A019F"/>
    <w:rsid w:val="001A11B2"/>
    <w:rsid w:val="001A13F1"/>
    <w:rsid w:val="001A2335"/>
    <w:rsid w:val="001A238E"/>
    <w:rsid w:val="001A41E1"/>
    <w:rsid w:val="001B4597"/>
    <w:rsid w:val="001B4A95"/>
    <w:rsid w:val="001C0BF8"/>
    <w:rsid w:val="001D0464"/>
    <w:rsid w:val="001D33C6"/>
    <w:rsid w:val="001D4C57"/>
    <w:rsid w:val="001D59FD"/>
    <w:rsid w:val="001F1121"/>
    <w:rsid w:val="001F51E5"/>
    <w:rsid w:val="001F78FC"/>
    <w:rsid w:val="002022BB"/>
    <w:rsid w:val="0020770D"/>
    <w:rsid w:val="002112C0"/>
    <w:rsid w:val="00212612"/>
    <w:rsid w:val="00212C3F"/>
    <w:rsid w:val="002235E0"/>
    <w:rsid w:val="002417AD"/>
    <w:rsid w:val="002443D4"/>
    <w:rsid w:val="00250A7E"/>
    <w:rsid w:val="00254178"/>
    <w:rsid w:val="0026091C"/>
    <w:rsid w:val="00266BCA"/>
    <w:rsid w:val="00267FA1"/>
    <w:rsid w:val="002708A1"/>
    <w:rsid w:val="0027696D"/>
    <w:rsid w:val="002A2A20"/>
    <w:rsid w:val="002B34F0"/>
    <w:rsid w:val="002B691A"/>
    <w:rsid w:val="002C4AB7"/>
    <w:rsid w:val="002D0DF6"/>
    <w:rsid w:val="002D46F0"/>
    <w:rsid w:val="002E7DA0"/>
    <w:rsid w:val="002F0227"/>
    <w:rsid w:val="002F07E8"/>
    <w:rsid w:val="002F55D3"/>
    <w:rsid w:val="002F5FA3"/>
    <w:rsid w:val="00304373"/>
    <w:rsid w:val="00304987"/>
    <w:rsid w:val="003051FE"/>
    <w:rsid w:val="00306662"/>
    <w:rsid w:val="00311876"/>
    <w:rsid w:val="003168F8"/>
    <w:rsid w:val="00321717"/>
    <w:rsid w:val="00323372"/>
    <w:rsid w:val="0032509A"/>
    <w:rsid w:val="00346066"/>
    <w:rsid w:val="00352563"/>
    <w:rsid w:val="00381F64"/>
    <w:rsid w:val="003824F0"/>
    <w:rsid w:val="00383D2E"/>
    <w:rsid w:val="00394876"/>
    <w:rsid w:val="00397E55"/>
    <w:rsid w:val="003A0143"/>
    <w:rsid w:val="003A61C8"/>
    <w:rsid w:val="003B3DAF"/>
    <w:rsid w:val="003B4825"/>
    <w:rsid w:val="003C23F5"/>
    <w:rsid w:val="003D352F"/>
    <w:rsid w:val="003D48C1"/>
    <w:rsid w:val="003E3C01"/>
    <w:rsid w:val="003E3EFE"/>
    <w:rsid w:val="003E3F1D"/>
    <w:rsid w:val="00414848"/>
    <w:rsid w:val="00414B20"/>
    <w:rsid w:val="004229F2"/>
    <w:rsid w:val="0042511F"/>
    <w:rsid w:val="00426F94"/>
    <w:rsid w:val="004309CD"/>
    <w:rsid w:val="00440049"/>
    <w:rsid w:val="00440D89"/>
    <w:rsid w:val="0045222F"/>
    <w:rsid w:val="00457A0E"/>
    <w:rsid w:val="004612DD"/>
    <w:rsid w:val="004640D4"/>
    <w:rsid w:val="00471821"/>
    <w:rsid w:val="00475AB3"/>
    <w:rsid w:val="00476B56"/>
    <w:rsid w:val="004905BC"/>
    <w:rsid w:val="00490907"/>
    <w:rsid w:val="004A4B7F"/>
    <w:rsid w:val="004D1167"/>
    <w:rsid w:val="004D200D"/>
    <w:rsid w:val="004D2FAB"/>
    <w:rsid w:val="004F013E"/>
    <w:rsid w:val="004F77DD"/>
    <w:rsid w:val="00505890"/>
    <w:rsid w:val="00506337"/>
    <w:rsid w:val="005158E8"/>
    <w:rsid w:val="005266C5"/>
    <w:rsid w:val="00530F8B"/>
    <w:rsid w:val="00533AEF"/>
    <w:rsid w:val="00535472"/>
    <w:rsid w:val="005510FB"/>
    <w:rsid w:val="00560B28"/>
    <w:rsid w:val="00563EC7"/>
    <w:rsid w:val="0056426C"/>
    <w:rsid w:val="00571B1E"/>
    <w:rsid w:val="00587D83"/>
    <w:rsid w:val="005A07C3"/>
    <w:rsid w:val="005A2DB0"/>
    <w:rsid w:val="005A4B87"/>
    <w:rsid w:val="005D1C1B"/>
    <w:rsid w:val="005D77AD"/>
    <w:rsid w:val="005E074B"/>
    <w:rsid w:val="005E100C"/>
    <w:rsid w:val="005F0B30"/>
    <w:rsid w:val="005F17D8"/>
    <w:rsid w:val="00605FB1"/>
    <w:rsid w:val="006078ED"/>
    <w:rsid w:val="00610A5A"/>
    <w:rsid w:val="00620F92"/>
    <w:rsid w:val="0063451B"/>
    <w:rsid w:val="006466A4"/>
    <w:rsid w:val="00656D33"/>
    <w:rsid w:val="00660812"/>
    <w:rsid w:val="00661BCC"/>
    <w:rsid w:val="00667269"/>
    <w:rsid w:val="006674CE"/>
    <w:rsid w:val="00671CC8"/>
    <w:rsid w:val="00672B5B"/>
    <w:rsid w:val="00680ADA"/>
    <w:rsid w:val="00692780"/>
    <w:rsid w:val="0069681A"/>
    <w:rsid w:val="006A5079"/>
    <w:rsid w:val="006A5F60"/>
    <w:rsid w:val="006C0D7C"/>
    <w:rsid w:val="006C38D3"/>
    <w:rsid w:val="006E0275"/>
    <w:rsid w:val="006E0554"/>
    <w:rsid w:val="006E189B"/>
    <w:rsid w:val="006F4E9E"/>
    <w:rsid w:val="006F79F9"/>
    <w:rsid w:val="00701577"/>
    <w:rsid w:val="00707B43"/>
    <w:rsid w:val="007466F7"/>
    <w:rsid w:val="00747798"/>
    <w:rsid w:val="007511B0"/>
    <w:rsid w:val="00763801"/>
    <w:rsid w:val="007667BD"/>
    <w:rsid w:val="00770C91"/>
    <w:rsid w:val="007722BF"/>
    <w:rsid w:val="00774125"/>
    <w:rsid w:val="007814CB"/>
    <w:rsid w:val="00782EF4"/>
    <w:rsid w:val="00786A66"/>
    <w:rsid w:val="00795DC6"/>
    <w:rsid w:val="0079776B"/>
    <w:rsid w:val="007A2E90"/>
    <w:rsid w:val="007B1761"/>
    <w:rsid w:val="007B284B"/>
    <w:rsid w:val="007B2E7D"/>
    <w:rsid w:val="007B6C30"/>
    <w:rsid w:val="007B71AD"/>
    <w:rsid w:val="007B7D47"/>
    <w:rsid w:val="007C3310"/>
    <w:rsid w:val="007C59D0"/>
    <w:rsid w:val="007E3B4D"/>
    <w:rsid w:val="007E4845"/>
    <w:rsid w:val="007E5F34"/>
    <w:rsid w:val="007F220B"/>
    <w:rsid w:val="007F6A2B"/>
    <w:rsid w:val="0081125F"/>
    <w:rsid w:val="008125CC"/>
    <w:rsid w:val="00814377"/>
    <w:rsid w:val="0081532D"/>
    <w:rsid w:val="008247C6"/>
    <w:rsid w:val="00833212"/>
    <w:rsid w:val="0083777A"/>
    <w:rsid w:val="00840D8F"/>
    <w:rsid w:val="008418EA"/>
    <w:rsid w:val="00844860"/>
    <w:rsid w:val="008627AD"/>
    <w:rsid w:val="00866C4B"/>
    <w:rsid w:val="008701D4"/>
    <w:rsid w:val="00875168"/>
    <w:rsid w:val="00881907"/>
    <w:rsid w:val="00882744"/>
    <w:rsid w:val="00883362"/>
    <w:rsid w:val="0089250C"/>
    <w:rsid w:val="0089381E"/>
    <w:rsid w:val="00896F3F"/>
    <w:rsid w:val="008B2F3C"/>
    <w:rsid w:val="008B3077"/>
    <w:rsid w:val="008B6985"/>
    <w:rsid w:val="008D7C16"/>
    <w:rsid w:val="009005A4"/>
    <w:rsid w:val="00907FE1"/>
    <w:rsid w:val="00911152"/>
    <w:rsid w:val="00924A98"/>
    <w:rsid w:val="009335E2"/>
    <w:rsid w:val="009359D1"/>
    <w:rsid w:val="00942E9E"/>
    <w:rsid w:val="009519C7"/>
    <w:rsid w:val="009572F0"/>
    <w:rsid w:val="00967432"/>
    <w:rsid w:val="00972191"/>
    <w:rsid w:val="00981D53"/>
    <w:rsid w:val="00982F22"/>
    <w:rsid w:val="00983666"/>
    <w:rsid w:val="00986A49"/>
    <w:rsid w:val="009927F3"/>
    <w:rsid w:val="009A2D38"/>
    <w:rsid w:val="009A6FE6"/>
    <w:rsid w:val="009B4C51"/>
    <w:rsid w:val="009C6DAE"/>
    <w:rsid w:val="009D4704"/>
    <w:rsid w:val="009E3051"/>
    <w:rsid w:val="009E486B"/>
    <w:rsid w:val="009E77BA"/>
    <w:rsid w:val="009F7A8A"/>
    <w:rsid w:val="00A44256"/>
    <w:rsid w:val="00A67BB5"/>
    <w:rsid w:val="00A71F0C"/>
    <w:rsid w:val="00A75BC8"/>
    <w:rsid w:val="00A82348"/>
    <w:rsid w:val="00A82CEB"/>
    <w:rsid w:val="00A977E6"/>
    <w:rsid w:val="00AA1859"/>
    <w:rsid w:val="00AB0C5F"/>
    <w:rsid w:val="00AB0CBB"/>
    <w:rsid w:val="00AB0E18"/>
    <w:rsid w:val="00AB148C"/>
    <w:rsid w:val="00AB2921"/>
    <w:rsid w:val="00AC5CC1"/>
    <w:rsid w:val="00AD0626"/>
    <w:rsid w:val="00AD7B71"/>
    <w:rsid w:val="00AD7D6F"/>
    <w:rsid w:val="00AE4CAA"/>
    <w:rsid w:val="00AE5393"/>
    <w:rsid w:val="00B116B6"/>
    <w:rsid w:val="00B21674"/>
    <w:rsid w:val="00B26665"/>
    <w:rsid w:val="00B53A5D"/>
    <w:rsid w:val="00B60F17"/>
    <w:rsid w:val="00B62FBA"/>
    <w:rsid w:val="00B73071"/>
    <w:rsid w:val="00B736A3"/>
    <w:rsid w:val="00B74260"/>
    <w:rsid w:val="00B86EB3"/>
    <w:rsid w:val="00BD3084"/>
    <w:rsid w:val="00BD752B"/>
    <w:rsid w:val="00BE24CD"/>
    <w:rsid w:val="00BF294B"/>
    <w:rsid w:val="00BF318A"/>
    <w:rsid w:val="00BF565E"/>
    <w:rsid w:val="00C05979"/>
    <w:rsid w:val="00C36490"/>
    <w:rsid w:val="00C43560"/>
    <w:rsid w:val="00C44F93"/>
    <w:rsid w:val="00C451A1"/>
    <w:rsid w:val="00C55811"/>
    <w:rsid w:val="00C63730"/>
    <w:rsid w:val="00C6586A"/>
    <w:rsid w:val="00C70ACC"/>
    <w:rsid w:val="00C802AF"/>
    <w:rsid w:val="00C81F50"/>
    <w:rsid w:val="00C878F8"/>
    <w:rsid w:val="00C97C4E"/>
    <w:rsid w:val="00CB3436"/>
    <w:rsid w:val="00CC05B6"/>
    <w:rsid w:val="00CD3510"/>
    <w:rsid w:val="00CE244A"/>
    <w:rsid w:val="00CE4FD2"/>
    <w:rsid w:val="00CE61FF"/>
    <w:rsid w:val="00CE743A"/>
    <w:rsid w:val="00CE7571"/>
    <w:rsid w:val="00CF40BE"/>
    <w:rsid w:val="00CF48DF"/>
    <w:rsid w:val="00CF7CCE"/>
    <w:rsid w:val="00D01112"/>
    <w:rsid w:val="00D227CE"/>
    <w:rsid w:val="00D26AE3"/>
    <w:rsid w:val="00D32588"/>
    <w:rsid w:val="00D36F34"/>
    <w:rsid w:val="00D50E62"/>
    <w:rsid w:val="00D53C11"/>
    <w:rsid w:val="00D64F41"/>
    <w:rsid w:val="00D75A8E"/>
    <w:rsid w:val="00D86A5B"/>
    <w:rsid w:val="00DC75C4"/>
    <w:rsid w:val="00DD1E06"/>
    <w:rsid w:val="00DE07CA"/>
    <w:rsid w:val="00DE12F1"/>
    <w:rsid w:val="00DE4C32"/>
    <w:rsid w:val="00DF512D"/>
    <w:rsid w:val="00E26E0A"/>
    <w:rsid w:val="00E32822"/>
    <w:rsid w:val="00E4080D"/>
    <w:rsid w:val="00E50086"/>
    <w:rsid w:val="00E51025"/>
    <w:rsid w:val="00E55921"/>
    <w:rsid w:val="00E55BDC"/>
    <w:rsid w:val="00E57E37"/>
    <w:rsid w:val="00E60490"/>
    <w:rsid w:val="00E65087"/>
    <w:rsid w:val="00E67D8E"/>
    <w:rsid w:val="00E732C7"/>
    <w:rsid w:val="00E73A37"/>
    <w:rsid w:val="00E829BC"/>
    <w:rsid w:val="00EA07B8"/>
    <w:rsid w:val="00EB5A8A"/>
    <w:rsid w:val="00EB7693"/>
    <w:rsid w:val="00ED339B"/>
    <w:rsid w:val="00EE2EDF"/>
    <w:rsid w:val="00F01C96"/>
    <w:rsid w:val="00F037C4"/>
    <w:rsid w:val="00F2652B"/>
    <w:rsid w:val="00F3159E"/>
    <w:rsid w:val="00F3195F"/>
    <w:rsid w:val="00F3420F"/>
    <w:rsid w:val="00F47C54"/>
    <w:rsid w:val="00F50E50"/>
    <w:rsid w:val="00F5316C"/>
    <w:rsid w:val="00F73EFC"/>
    <w:rsid w:val="00F75694"/>
    <w:rsid w:val="00F9163E"/>
    <w:rsid w:val="00FA27CE"/>
    <w:rsid w:val="00FA59F0"/>
    <w:rsid w:val="00FB69D6"/>
    <w:rsid w:val="00FD35F2"/>
    <w:rsid w:val="00FD767C"/>
    <w:rsid w:val="00FE0A77"/>
    <w:rsid w:val="00FE72F8"/>
    <w:rsid w:val="00FF6A6C"/>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3E62C"/>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0143"/>
    <w:pPr>
      <w:spacing w:before="160" w:after="80" w:line="336" w:lineRule="auto"/>
    </w:pPr>
    <w:rPr>
      <w:rFonts w:ascii="Verdana" w:hAnsi="Verdana"/>
      <w:szCs w:val="24"/>
    </w:rPr>
  </w:style>
  <w:style w:type="paragraph" w:styleId="Heading1">
    <w:name w:val="heading 1"/>
    <w:basedOn w:val="Normal"/>
    <w:next w:val="Normal"/>
    <w:link w:val="Heading1Char"/>
    <w:qFormat/>
    <w:rsid w:val="003A014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A014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3A0143"/>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3A01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0143"/>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143"/>
    <w:pPr>
      <w:ind w:left="720"/>
    </w:pPr>
  </w:style>
  <w:style w:type="character" w:styleId="FollowedHyperlink">
    <w:name w:val="FollowedHyperlink"/>
    <w:rsid w:val="003A0143"/>
    <w:rPr>
      <w:color w:val="800080"/>
      <w:u w:val="single"/>
    </w:rPr>
  </w:style>
  <w:style w:type="paragraph" w:styleId="Footer">
    <w:name w:val="footer"/>
    <w:basedOn w:val="Normal"/>
    <w:link w:val="FooterChar"/>
    <w:rsid w:val="003A0143"/>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3A0143"/>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3A0143"/>
    <w:rPr>
      <w:color w:val="0000FF"/>
      <w:u w:val="single"/>
    </w:rPr>
  </w:style>
  <w:style w:type="paragraph" w:customStyle="1" w:styleId="NumberedHeading2">
    <w:name w:val="Numbered Heading 2"/>
    <w:basedOn w:val="Normal"/>
    <w:rsid w:val="003A0143"/>
    <w:pPr>
      <w:numPr>
        <w:numId w:val="1"/>
      </w:numPr>
    </w:pPr>
  </w:style>
  <w:style w:type="paragraph" w:customStyle="1" w:styleId="Outlinenumbering">
    <w:name w:val="Outline numbering"/>
    <w:basedOn w:val="Normal"/>
    <w:rsid w:val="003A0143"/>
    <w:pPr>
      <w:numPr>
        <w:numId w:val="2"/>
      </w:numPr>
      <w:tabs>
        <w:tab w:val="clear" w:pos="360"/>
        <w:tab w:val="num" w:pos="720"/>
      </w:tabs>
      <w:ind w:left="720"/>
    </w:pPr>
    <w:rPr>
      <w:szCs w:val="20"/>
    </w:rPr>
  </w:style>
  <w:style w:type="character" w:styleId="PageNumber">
    <w:name w:val="page number"/>
    <w:basedOn w:val="DefaultParagraphFont"/>
    <w:rsid w:val="003A0143"/>
  </w:style>
  <w:style w:type="character" w:styleId="PlaceholderText">
    <w:name w:val="Placeholder Text"/>
    <w:basedOn w:val="DefaultParagraphFont"/>
    <w:uiPriority w:val="99"/>
    <w:semiHidden/>
    <w:rsid w:val="001F51E5"/>
    <w:rPr>
      <w:color w:val="808080"/>
    </w:rPr>
  </w:style>
  <w:style w:type="character" w:customStyle="1" w:styleId="Red">
    <w:name w:val="Red"/>
    <w:basedOn w:val="DefaultParagraphFont"/>
    <w:uiPriority w:val="1"/>
    <w:rsid w:val="001F51E5"/>
    <w:rPr>
      <w:color w:val="FF0000"/>
    </w:rPr>
  </w:style>
  <w:style w:type="paragraph" w:styleId="TOCHeading">
    <w:name w:val="TOC Heading"/>
    <w:basedOn w:val="Heading1"/>
    <w:next w:val="Normal"/>
    <w:uiPriority w:val="39"/>
    <w:unhideWhenUsed/>
    <w:qFormat/>
    <w:rsid w:val="003A0143"/>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3A0143"/>
    <w:pPr>
      <w:spacing w:before="80" w:line="240" w:lineRule="auto"/>
    </w:pPr>
    <w:rPr>
      <w:rFonts w:ascii="Courier New" w:hAnsi="Courier New"/>
    </w:rPr>
  </w:style>
  <w:style w:type="paragraph" w:styleId="TOC1">
    <w:name w:val="toc 1"/>
    <w:basedOn w:val="Normal"/>
    <w:next w:val="Normal"/>
    <w:autoRedefine/>
    <w:uiPriority w:val="39"/>
    <w:unhideWhenUsed/>
    <w:rsid w:val="003A0143"/>
    <w:pPr>
      <w:spacing w:after="100" w:line="240" w:lineRule="auto"/>
    </w:pPr>
  </w:style>
  <w:style w:type="paragraph" w:styleId="TOC2">
    <w:name w:val="toc 2"/>
    <w:basedOn w:val="Normal"/>
    <w:next w:val="Normal"/>
    <w:autoRedefine/>
    <w:uiPriority w:val="39"/>
    <w:unhideWhenUsed/>
    <w:rsid w:val="003A0143"/>
    <w:pPr>
      <w:spacing w:after="100" w:line="240" w:lineRule="auto"/>
      <w:ind w:left="202"/>
    </w:pPr>
  </w:style>
  <w:style w:type="paragraph" w:styleId="TOC3">
    <w:name w:val="toc 3"/>
    <w:basedOn w:val="Normal"/>
    <w:next w:val="Normal"/>
    <w:autoRedefine/>
    <w:uiPriority w:val="39"/>
    <w:unhideWhenUsed/>
    <w:rsid w:val="003A0143"/>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89972">
      <w:bodyDiv w:val="1"/>
      <w:marLeft w:val="0"/>
      <w:marRight w:val="0"/>
      <w:marTop w:val="0"/>
      <w:marBottom w:val="0"/>
      <w:divBdr>
        <w:top w:val="none" w:sz="0" w:space="0" w:color="auto"/>
        <w:left w:val="none" w:sz="0" w:space="0" w:color="auto"/>
        <w:bottom w:val="none" w:sz="0" w:space="0" w:color="auto"/>
        <w:right w:val="none" w:sz="0" w:space="0" w:color="auto"/>
      </w:divBdr>
      <w:divsChild>
        <w:div w:id="1931042407">
          <w:marLeft w:val="0"/>
          <w:marRight w:val="0"/>
          <w:marTop w:val="0"/>
          <w:marBottom w:val="0"/>
          <w:divBdr>
            <w:top w:val="none" w:sz="0" w:space="0" w:color="auto"/>
            <w:left w:val="none" w:sz="0" w:space="0" w:color="auto"/>
            <w:bottom w:val="none" w:sz="0" w:space="0" w:color="auto"/>
            <w:right w:val="none" w:sz="0" w:space="0" w:color="auto"/>
          </w:divBdr>
        </w:div>
      </w:divsChild>
    </w:div>
    <w:div w:id="808278096">
      <w:bodyDiv w:val="1"/>
      <w:marLeft w:val="0"/>
      <w:marRight w:val="0"/>
      <w:marTop w:val="0"/>
      <w:marBottom w:val="0"/>
      <w:divBdr>
        <w:top w:val="none" w:sz="0" w:space="0" w:color="auto"/>
        <w:left w:val="none" w:sz="0" w:space="0" w:color="auto"/>
        <w:bottom w:val="none" w:sz="0" w:space="0" w:color="auto"/>
        <w:right w:val="none" w:sz="0" w:space="0" w:color="auto"/>
      </w:divBdr>
    </w:div>
    <w:div w:id="809901616">
      <w:bodyDiv w:val="1"/>
      <w:marLeft w:val="0"/>
      <w:marRight w:val="0"/>
      <w:marTop w:val="0"/>
      <w:marBottom w:val="0"/>
      <w:divBdr>
        <w:top w:val="none" w:sz="0" w:space="0" w:color="auto"/>
        <w:left w:val="none" w:sz="0" w:space="0" w:color="auto"/>
        <w:bottom w:val="none" w:sz="0" w:space="0" w:color="auto"/>
        <w:right w:val="none" w:sz="0" w:space="0" w:color="auto"/>
      </w:divBdr>
      <w:divsChild>
        <w:div w:id="854928922">
          <w:marLeft w:val="0"/>
          <w:marRight w:val="0"/>
          <w:marTop w:val="0"/>
          <w:marBottom w:val="0"/>
          <w:divBdr>
            <w:top w:val="none" w:sz="0" w:space="0" w:color="auto"/>
            <w:left w:val="none" w:sz="0" w:space="0" w:color="auto"/>
            <w:bottom w:val="none" w:sz="0" w:space="0" w:color="auto"/>
            <w:right w:val="none" w:sz="0" w:space="0" w:color="auto"/>
          </w:divBdr>
        </w:div>
      </w:divsChild>
    </w:div>
    <w:div w:id="1470250088">
      <w:bodyDiv w:val="1"/>
      <w:marLeft w:val="0"/>
      <w:marRight w:val="0"/>
      <w:marTop w:val="0"/>
      <w:marBottom w:val="0"/>
      <w:divBdr>
        <w:top w:val="none" w:sz="0" w:space="0" w:color="auto"/>
        <w:left w:val="none" w:sz="0" w:space="0" w:color="auto"/>
        <w:bottom w:val="none" w:sz="0" w:space="0" w:color="auto"/>
        <w:right w:val="none" w:sz="0" w:space="0" w:color="auto"/>
      </w:divBdr>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16014">
      <w:bodyDiv w:val="1"/>
      <w:marLeft w:val="0"/>
      <w:marRight w:val="0"/>
      <w:marTop w:val="0"/>
      <w:marBottom w:val="0"/>
      <w:divBdr>
        <w:top w:val="none" w:sz="0" w:space="0" w:color="auto"/>
        <w:left w:val="none" w:sz="0" w:space="0" w:color="auto"/>
        <w:bottom w:val="none" w:sz="0" w:space="0" w:color="auto"/>
        <w:right w:val="none" w:sz="0" w:space="0" w:color="auto"/>
      </w:divBdr>
      <w:divsChild>
        <w:div w:id="609971580">
          <w:marLeft w:val="0"/>
          <w:marRight w:val="0"/>
          <w:marTop w:val="0"/>
          <w:marBottom w:val="0"/>
          <w:divBdr>
            <w:top w:val="none" w:sz="0" w:space="0" w:color="auto"/>
            <w:left w:val="none" w:sz="0" w:space="0" w:color="auto"/>
            <w:bottom w:val="none" w:sz="0" w:space="0" w:color="auto"/>
            <w:right w:val="none" w:sz="0" w:space="0" w:color="auto"/>
          </w:divBdr>
        </w:div>
      </w:divsChild>
    </w:div>
    <w:div w:id="2029135022">
      <w:bodyDiv w:val="1"/>
      <w:marLeft w:val="0"/>
      <w:marRight w:val="0"/>
      <w:marTop w:val="0"/>
      <w:marBottom w:val="0"/>
      <w:divBdr>
        <w:top w:val="none" w:sz="0" w:space="0" w:color="auto"/>
        <w:left w:val="none" w:sz="0" w:space="0" w:color="auto"/>
        <w:bottom w:val="none" w:sz="0" w:space="0" w:color="auto"/>
        <w:right w:val="none" w:sz="0" w:space="0" w:color="auto"/>
      </w:divBdr>
      <w:divsChild>
        <w:div w:id="73073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6C2E44E59C42429EEE3F54DC6C60E2"/>
        <w:category>
          <w:name w:val="General"/>
          <w:gallery w:val="placeholder"/>
        </w:category>
        <w:types>
          <w:type w:val="bbPlcHdr"/>
        </w:types>
        <w:behaviors>
          <w:behavior w:val="content"/>
        </w:behaviors>
        <w:guid w:val="{C69C5D55-790C-4C05-99DE-A1A0C8A41BC7}"/>
      </w:docPartPr>
      <w:docPartBody>
        <w:p w:rsidR="00271C17" w:rsidRDefault="00246A48" w:rsidP="00246A48">
          <w:pPr>
            <w:pStyle w:val="406C2E44E59C42429EEE3F54DC6C60E2"/>
          </w:pPr>
          <w:r>
            <w:rPr>
              <w:rStyle w:val="PlaceholderText"/>
              <w:color w:val="808080"/>
            </w:rPr>
            <w:t>Click or tap here to enter text.</w:t>
          </w:r>
        </w:p>
      </w:docPartBody>
    </w:docPart>
    <w:docPart>
      <w:docPartPr>
        <w:name w:val="D1F6A1180AFB4882BA1CA6523D6CA6DC"/>
        <w:category>
          <w:name w:val="General"/>
          <w:gallery w:val="placeholder"/>
        </w:category>
        <w:types>
          <w:type w:val="bbPlcHdr"/>
        </w:types>
        <w:behaviors>
          <w:behavior w:val="content"/>
        </w:behaviors>
        <w:guid w:val="{2C031F14-8D33-49A2-ABD4-A9EC4C5EE068}"/>
      </w:docPartPr>
      <w:docPartBody>
        <w:p w:rsidR="00271C17" w:rsidRDefault="00246A48" w:rsidP="00246A48">
          <w:pPr>
            <w:pStyle w:val="D1F6A1180AFB4882BA1CA6523D6CA6DC"/>
          </w:pPr>
          <w:r>
            <w:rPr>
              <w:rStyle w:val="PlaceholderText"/>
              <w:color w:val="808080"/>
            </w:rPr>
            <w:t>Click or tap here to enter text.</w:t>
          </w:r>
        </w:p>
      </w:docPartBody>
    </w:docPart>
    <w:docPart>
      <w:docPartPr>
        <w:name w:val="8C1E4B86EEDB40E79275B1A08B7DEE1E"/>
        <w:category>
          <w:name w:val="General"/>
          <w:gallery w:val="placeholder"/>
        </w:category>
        <w:types>
          <w:type w:val="bbPlcHdr"/>
        </w:types>
        <w:behaviors>
          <w:behavior w:val="content"/>
        </w:behaviors>
        <w:guid w:val="{418DBD18-173B-44B1-90A8-5628005D9B8C}"/>
      </w:docPartPr>
      <w:docPartBody>
        <w:p w:rsidR="00271C17" w:rsidRDefault="00246A48" w:rsidP="00246A48">
          <w:pPr>
            <w:pStyle w:val="8C1E4B86EEDB40E79275B1A08B7DEE1E"/>
          </w:pPr>
          <w:r>
            <w:rPr>
              <w:rStyle w:val="PlaceholderText"/>
              <w:color w:val="808080"/>
            </w:rPr>
            <w:t>Click or tap here to enter text.</w:t>
          </w:r>
        </w:p>
      </w:docPartBody>
    </w:docPart>
    <w:docPart>
      <w:docPartPr>
        <w:name w:val="9DF6C81481DD4634912D23E8BA5663E2"/>
        <w:category>
          <w:name w:val="General"/>
          <w:gallery w:val="placeholder"/>
        </w:category>
        <w:types>
          <w:type w:val="bbPlcHdr"/>
        </w:types>
        <w:behaviors>
          <w:behavior w:val="content"/>
        </w:behaviors>
        <w:guid w:val="{4E65C30E-6B5F-4905-8FBD-34C4D0437D77}"/>
      </w:docPartPr>
      <w:docPartBody>
        <w:p w:rsidR="00271C17" w:rsidRDefault="00246A48" w:rsidP="00246A48">
          <w:pPr>
            <w:pStyle w:val="9DF6C81481DD4634912D23E8BA5663E2"/>
          </w:pPr>
          <w:r>
            <w:rPr>
              <w:rStyle w:val="PlaceholderText"/>
              <w:color w:val="808080"/>
            </w:rPr>
            <w:t>Click or tap here to enter text.</w:t>
          </w:r>
        </w:p>
      </w:docPartBody>
    </w:docPart>
    <w:docPart>
      <w:docPartPr>
        <w:name w:val="7FC2EA779EB94D84AE9126C73E53FCCC"/>
        <w:category>
          <w:name w:val="General"/>
          <w:gallery w:val="placeholder"/>
        </w:category>
        <w:types>
          <w:type w:val="bbPlcHdr"/>
        </w:types>
        <w:behaviors>
          <w:behavior w:val="content"/>
        </w:behaviors>
        <w:guid w:val="{D88EC2D2-238E-4080-9646-A03362766E08}"/>
      </w:docPartPr>
      <w:docPartBody>
        <w:p w:rsidR="00271C17" w:rsidRDefault="00246A48" w:rsidP="00246A48">
          <w:pPr>
            <w:pStyle w:val="7FC2EA779EB94D84AE9126C73E53FCCC"/>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A48"/>
    <w:rsid w:val="000C08D4"/>
    <w:rsid w:val="00246A48"/>
    <w:rsid w:val="00271C17"/>
    <w:rsid w:val="00450060"/>
    <w:rsid w:val="004640D4"/>
    <w:rsid w:val="00581904"/>
    <w:rsid w:val="00B6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904"/>
  </w:style>
  <w:style w:type="paragraph" w:customStyle="1" w:styleId="406C2E44E59C42429EEE3F54DC6C60E2">
    <w:name w:val="406C2E44E59C42429EEE3F54DC6C60E2"/>
    <w:rsid w:val="00246A48"/>
  </w:style>
  <w:style w:type="paragraph" w:customStyle="1" w:styleId="D1F6A1180AFB4882BA1CA6523D6CA6DC">
    <w:name w:val="D1F6A1180AFB4882BA1CA6523D6CA6DC"/>
    <w:rsid w:val="00246A48"/>
  </w:style>
  <w:style w:type="paragraph" w:customStyle="1" w:styleId="8C1E4B86EEDB40E79275B1A08B7DEE1E">
    <w:name w:val="8C1E4B86EEDB40E79275B1A08B7DEE1E"/>
    <w:rsid w:val="00246A48"/>
  </w:style>
  <w:style w:type="paragraph" w:customStyle="1" w:styleId="9DF6C81481DD4634912D23E8BA5663E2">
    <w:name w:val="9DF6C81481DD4634912D23E8BA5663E2"/>
    <w:rsid w:val="00246A48"/>
  </w:style>
  <w:style w:type="paragraph" w:customStyle="1" w:styleId="7FC2EA779EB94D84AE9126C73E53FCCC">
    <w:name w:val="7FC2EA779EB94D84AE9126C73E53FCCC"/>
    <w:rsid w:val="00246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324</TotalTime>
  <Pages>4</Pages>
  <Words>849</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310</cp:revision>
  <dcterms:created xsi:type="dcterms:W3CDTF">2015-12-15T21:55:00Z</dcterms:created>
  <dcterms:modified xsi:type="dcterms:W3CDTF">2024-10-07T02:37:00Z</dcterms:modified>
</cp:coreProperties>
</file>