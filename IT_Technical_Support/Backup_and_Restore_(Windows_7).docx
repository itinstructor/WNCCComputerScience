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465B" w14:textId="77777777" w:rsidR="009359D1" w:rsidRDefault="004806FD" w:rsidP="004806FD">
      <w:pPr>
        <w:pStyle w:val="Heading1"/>
      </w:pPr>
      <w:r>
        <w:t>Backup and Restore</w:t>
      </w:r>
      <w:r w:rsidR="00345028">
        <w:t xml:space="preserve"> (Windows 7)</w:t>
      </w:r>
    </w:p>
    <w:p w14:paraId="498ED46B" w14:textId="6DCF2725" w:rsidR="00871E2B" w:rsidRPr="00871E2B" w:rsidRDefault="00871E2B" w:rsidP="004806FD">
      <w:r w:rsidRPr="00871E2B">
        <w:t xml:space="preserve">Time required: </w:t>
      </w:r>
      <w:r w:rsidR="00E35A45">
        <w:t>6</w:t>
      </w:r>
      <w:r w:rsidRPr="00871E2B">
        <w:t xml:space="preserve">0 </w:t>
      </w:r>
      <w:proofErr w:type="gramStart"/>
      <w:r w:rsidRPr="00871E2B">
        <w:t>minutes</w:t>
      </w:r>
      <w:proofErr w:type="gramEnd"/>
    </w:p>
    <w:p w14:paraId="0777F207" w14:textId="77777777" w:rsidR="00FA786A" w:rsidRDefault="00FA786A" w:rsidP="00FA786A">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1F8CB243" w14:textId="77777777" w:rsidR="00FA786A" w:rsidRDefault="00FA786A" w:rsidP="00F102E0">
      <w:pPr>
        <w:pStyle w:val="ListParagraph"/>
        <w:numPr>
          <w:ilvl w:val="0"/>
          <w:numId w:val="8"/>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739F8542" w14:textId="77777777" w:rsidR="00FA786A" w:rsidRDefault="00FA786A" w:rsidP="00F102E0">
      <w:pPr>
        <w:pStyle w:val="ListParagraph"/>
        <w:numPr>
          <w:ilvl w:val="0"/>
          <w:numId w:val="8"/>
        </w:numPr>
      </w:pPr>
      <w:r>
        <w:t xml:space="preserve">Click and </w:t>
      </w:r>
      <w:proofErr w:type="gramStart"/>
      <w:r>
        <w:t>Drag</w:t>
      </w:r>
      <w:proofErr w:type="gramEnd"/>
      <w:r>
        <w:t xml:space="preserve"> your mouse around whatever you want to snip.</w:t>
      </w:r>
    </w:p>
    <w:p w14:paraId="49C83BC6" w14:textId="77777777" w:rsidR="00FA786A" w:rsidRDefault="00FA786A" w:rsidP="00F102E0">
      <w:pPr>
        <w:pStyle w:val="ListParagraph"/>
        <w:numPr>
          <w:ilvl w:val="0"/>
          <w:numId w:val="8"/>
        </w:numPr>
      </w:pPr>
      <w:r>
        <w:t>Release the mouse button. This places the snip into the Windows Clipboard.</w:t>
      </w:r>
    </w:p>
    <w:p w14:paraId="21A9EC14" w14:textId="77777777" w:rsidR="00FA786A" w:rsidRDefault="00FA786A" w:rsidP="00F102E0">
      <w:pPr>
        <w:pStyle w:val="ListParagraph"/>
        <w:numPr>
          <w:ilvl w:val="0"/>
          <w:numId w:val="8"/>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0ED28A3E" w14:textId="77777777" w:rsidR="00FA786A" w:rsidRDefault="00FA786A" w:rsidP="00D01D59">
      <w:pPr>
        <w:pStyle w:val="Heading1"/>
      </w:pPr>
      <w:r>
        <w:t>Lab Description</w:t>
      </w:r>
    </w:p>
    <w:p w14:paraId="436790E6" w14:textId="3BB40FCC" w:rsidR="00622795" w:rsidRDefault="00E2279D" w:rsidP="004806FD">
      <w:r>
        <w:t>Windows includes the Windows 7 Backup and Restore</w:t>
      </w:r>
      <w:r w:rsidR="00991F81">
        <w:t xml:space="preserve"> program. It is now called Backup and Restore (Windows 7)</w:t>
      </w:r>
      <w:r>
        <w:t xml:space="preserve">. </w:t>
      </w:r>
      <w:r w:rsidR="004806FD">
        <w:t xml:space="preserve">Using Windows 7 </w:t>
      </w:r>
      <w:hyperlink r:id="rId7" w:history="1">
        <w:r w:rsidR="004806FD">
          <w:rPr>
            <w:rStyle w:val="primaryterm"/>
          </w:rPr>
          <w:t>Backup and Restore</w:t>
        </w:r>
      </w:hyperlink>
      <w:r w:rsidR="004806FD">
        <w:t xml:space="preserve">, you can create a backup schedule that can include any folder on the hard drive and </w:t>
      </w:r>
      <w:r w:rsidR="00746A29">
        <w:t>a</w:t>
      </w:r>
      <w:r w:rsidR="004806FD">
        <w:t xml:space="preserve"> system image. </w:t>
      </w:r>
    </w:p>
    <w:p w14:paraId="3E0E313C" w14:textId="6B0D2363" w:rsidR="004806FD" w:rsidRDefault="004806FD" w:rsidP="004806FD">
      <w:r>
        <w:t xml:space="preserve">The </w:t>
      </w:r>
      <w:hyperlink r:id="rId8" w:history="1">
        <w:r>
          <w:rPr>
            <w:rStyle w:val="primaryterm"/>
          </w:rPr>
          <w:t>system image</w:t>
        </w:r>
      </w:hyperlink>
      <w:r>
        <w:t xml:space="preserve"> is a backup of the entire volume where Windows is installed. The folders and volume are first backed up entirely (called a full backup). </w:t>
      </w:r>
      <w:r w:rsidR="00375BF9">
        <w:t>O</w:t>
      </w:r>
      <w:r>
        <w:t>n the schedule you set, any file or folder is backed up that has changed or been created since the last backup (called an incremental backup). Occasionally, Windows does another full backup.</w:t>
      </w:r>
    </w:p>
    <w:p w14:paraId="418393ED" w14:textId="5375B906" w:rsidR="008C40D2" w:rsidRDefault="008C40D2" w:rsidP="00D01D59">
      <w:pPr>
        <w:pStyle w:val="Heading1"/>
      </w:pPr>
      <w:bookmarkStart w:id="0" w:name="PageEnd_456"/>
      <w:bookmarkEnd w:id="0"/>
      <w:r>
        <w:t>Add an Extra Hard Drive</w:t>
      </w:r>
      <w:r w:rsidR="00B17584">
        <w:t xml:space="preserve"> to a Virtual Machine in </w:t>
      </w:r>
      <w:r w:rsidR="00F51A6D">
        <w:t>VirtualBox</w:t>
      </w:r>
    </w:p>
    <w:p w14:paraId="6FCECFB9" w14:textId="53761364" w:rsidR="008C40D2" w:rsidRDefault="008468C3" w:rsidP="008C40D2">
      <w:r>
        <w:t xml:space="preserve">Unless you have an external </w:t>
      </w:r>
      <w:r w:rsidR="0063535F">
        <w:t>USB</w:t>
      </w:r>
      <w:r>
        <w:t xml:space="preserve"> hard drive, </w:t>
      </w:r>
      <w:r w:rsidR="008C40D2">
        <w:t>do this lab on a virtual machine</w:t>
      </w:r>
      <w:r>
        <w:t>.</w:t>
      </w:r>
      <w:r w:rsidR="008C40D2">
        <w:t xml:space="preserve"> </w:t>
      </w:r>
      <w:r w:rsidR="00B17584">
        <w:t>It is easy to add an extra hard drive to a virtual machine.</w:t>
      </w:r>
    </w:p>
    <w:p w14:paraId="0F6A3A0C" w14:textId="32BB8619" w:rsidR="00EE26BF" w:rsidRDefault="00EE26BF" w:rsidP="008C40D2">
      <w:r w:rsidRPr="009A3B10">
        <w:rPr>
          <w:b/>
          <w:bCs/>
        </w:rPr>
        <w:t>NOTE:</w:t>
      </w:r>
      <w:r>
        <w:t xml:space="preserve"> Your virtual machine must be powered off.</w:t>
      </w:r>
    </w:p>
    <w:p w14:paraId="6C03EA3C" w14:textId="77BFC132" w:rsidR="00D80A06" w:rsidRPr="00D80A06" w:rsidRDefault="00D80A06" w:rsidP="003C0035">
      <w:pPr>
        <w:pStyle w:val="ListParagraph"/>
        <w:numPr>
          <w:ilvl w:val="0"/>
          <w:numId w:val="3"/>
        </w:numPr>
      </w:pPr>
      <w:r w:rsidRPr="00D80A06">
        <w:t>In</w:t>
      </w:r>
      <w:r w:rsidR="007835B7">
        <w:t xml:space="preserve"> VirtualBox</w:t>
      </w:r>
      <w:r w:rsidRPr="00D80A06">
        <w:t xml:space="preserve">, Right Click your virtual machine, and choose </w:t>
      </w:r>
      <w:r w:rsidRPr="00D80A06">
        <w:rPr>
          <w:b/>
        </w:rPr>
        <w:t>Settings</w:t>
      </w:r>
      <w:r w:rsidRPr="00D80A06">
        <w:t>.</w:t>
      </w:r>
    </w:p>
    <w:p w14:paraId="6D3DEDB7" w14:textId="26D8E5CC" w:rsidR="00D80A06" w:rsidRPr="006B7E3C" w:rsidRDefault="00D80A06" w:rsidP="003C0035">
      <w:pPr>
        <w:pStyle w:val="ListParagraph"/>
        <w:numPr>
          <w:ilvl w:val="0"/>
          <w:numId w:val="3"/>
        </w:numPr>
      </w:pPr>
      <w:r w:rsidRPr="00D80A06">
        <w:t xml:space="preserve">Click </w:t>
      </w:r>
      <w:r w:rsidR="006B7E3C">
        <w:t xml:space="preserve">Storage. Click the </w:t>
      </w:r>
      <w:r w:rsidR="006B7E3C" w:rsidRPr="006B7E3C">
        <w:rPr>
          <w:b/>
          <w:bCs/>
        </w:rPr>
        <w:t>Adds hard disk</w:t>
      </w:r>
      <w:r w:rsidR="006B7E3C">
        <w:t xml:space="preserve"> b</w:t>
      </w:r>
      <w:r w:rsidR="006B7E3C" w:rsidRPr="0044727E">
        <w:t>utton as shown below.</w:t>
      </w:r>
    </w:p>
    <w:p w14:paraId="42162D31" w14:textId="4D3A5C9E" w:rsidR="006B7E3C" w:rsidRPr="00D80A06" w:rsidRDefault="006B7E3C" w:rsidP="006B7E3C">
      <w:pPr>
        <w:ind w:left="360"/>
      </w:pPr>
      <w:r>
        <w:rPr>
          <w:noProof/>
        </w:rPr>
        <w:lastRenderedPageBreak/>
        <w:drawing>
          <wp:inline distT="0" distB="0" distL="0" distR="0" wp14:anchorId="52FFFBDA" wp14:editId="7E6C41FD">
            <wp:extent cx="3264408" cy="896112"/>
            <wp:effectExtent l="38100" t="38100" r="88900" b="946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4408" cy="89611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D5714D" w14:textId="176E8EBA" w:rsidR="00D80A06" w:rsidRDefault="00D80A06" w:rsidP="003C0035">
      <w:pPr>
        <w:pStyle w:val="ListParagraph"/>
        <w:numPr>
          <w:ilvl w:val="0"/>
          <w:numId w:val="3"/>
        </w:numPr>
      </w:pPr>
      <w:r w:rsidRPr="00D80A06">
        <w:t xml:space="preserve">Click </w:t>
      </w:r>
      <w:r w:rsidR="00477791">
        <w:rPr>
          <w:b/>
        </w:rPr>
        <w:t>Create</w:t>
      </w:r>
      <w:r w:rsidRPr="00D80A06">
        <w:t xml:space="preserve">. </w:t>
      </w:r>
      <w:r w:rsidR="00477791">
        <w:t>Keep all default settings.</w:t>
      </w:r>
    </w:p>
    <w:p w14:paraId="7B4D4C57" w14:textId="2BD25A59" w:rsidR="00477791" w:rsidRPr="00D80A06" w:rsidRDefault="00477791" w:rsidP="003C0035">
      <w:pPr>
        <w:pStyle w:val="ListParagraph"/>
        <w:numPr>
          <w:ilvl w:val="0"/>
          <w:numId w:val="3"/>
        </w:numPr>
      </w:pPr>
      <w:r>
        <w:t xml:space="preserve">After your hard disk is created, </w:t>
      </w:r>
      <w:proofErr w:type="gramStart"/>
      <w:r>
        <w:t>Click</w:t>
      </w:r>
      <w:proofErr w:type="gramEnd"/>
      <w:r>
        <w:t xml:space="preserve"> it and Click </w:t>
      </w:r>
      <w:r w:rsidRPr="00477791">
        <w:rPr>
          <w:b/>
          <w:bCs/>
        </w:rPr>
        <w:t>Choose</w:t>
      </w:r>
      <w:r>
        <w:t>.</w:t>
      </w:r>
    </w:p>
    <w:p w14:paraId="3131369A" w14:textId="77777777" w:rsidR="00D80A06" w:rsidRDefault="00D80A06" w:rsidP="003C0035">
      <w:pPr>
        <w:pStyle w:val="ListParagraph"/>
        <w:numPr>
          <w:ilvl w:val="0"/>
          <w:numId w:val="3"/>
        </w:numPr>
      </w:pPr>
      <w:r w:rsidRPr="00D80A06">
        <w:t xml:space="preserve">Click </w:t>
      </w:r>
      <w:r w:rsidRPr="00D80A06">
        <w:rPr>
          <w:b/>
        </w:rPr>
        <w:t>OK</w:t>
      </w:r>
      <w:r w:rsidRPr="00D80A06">
        <w:t>.</w:t>
      </w:r>
    </w:p>
    <w:p w14:paraId="48086DBD" w14:textId="77777777" w:rsidR="008A6967" w:rsidRDefault="008A6967" w:rsidP="00D01D59">
      <w:pPr>
        <w:pStyle w:val="Heading1"/>
      </w:pPr>
      <w:r>
        <w:t>Disk Management</w:t>
      </w:r>
    </w:p>
    <w:p w14:paraId="0666C38E" w14:textId="677328F9" w:rsidR="00ED6BFC" w:rsidRDefault="00ED6BFC" w:rsidP="00A74E56">
      <w:pPr>
        <w:pStyle w:val="ListParagraph"/>
        <w:numPr>
          <w:ilvl w:val="0"/>
          <w:numId w:val="6"/>
        </w:numPr>
      </w:pPr>
      <w:r>
        <w:t xml:space="preserve">Start </w:t>
      </w:r>
      <w:r w:rsidR="008A6967">
        <w:t xml:space="preserve">your </w:t>
      </w:r>
      <w:r>
        <w:t>Windows</w:t>
      </w:r>
      <w:r w:rsidR="008A6967">
        <w:t xml:space="preserve"> virtual machine</w:t>
      </w:r>
      <w:r>
        <w:t>. Right Click the Start button</w:t>
      </w:r>
      <w:r w:rsidR="0070275D">
        <w:t>. C</w:t>
      </w:r>
      <w:r>
        <w:t xml:space="preserve">hoose </w:t>
      </w:r>
      <w:r w:rsidRPr="00656948">
        <w:rPr>
          <w:b/>
        </w:rPr>
        <w:t>Disk Management</w:t>
      </w:r>
      <w:r>
        <w:t>.</w:t>
      </w:r>
    </w:p>
    <w:p w14:paraId="2F68D489" w14:textId="6490D213" w:rsidR="00ED6BFC" w:rsidRDefault="00ED6BFC" w:rsidP="00A74E56">
      <w:pPr>
        <w:pStyle w:val="ListParagraph"/>
        <w:numPr>
          <w:ilvl w:val="0"/>
          <w:numId w:val="6"/>
        </w:numPr>
      </w:pPr>
      <w:r>
        <w:t>The new disk will be recognized</w:t>
      </w:r>
      <w:r w:rsidR="005442E2">
        <w:t xml:space="preserve"> </w:t>
      </w:r>
      <w:r w:rsidR="005442E2">
        <w:sym w:font="Wingdings" w:char="F0E0"/>
      </w:r>
      <w:r>
        <w:t xml:space="preserve"> Click OK to Initialize Disk 1.</w:t>
      </w:r>
    </w:p>
    <w:p w14:paraId="63AE5D37" w14:textId="1375DE3D" w:rsidR="00ED6BFC" w:rsidRDefault="002A53B2" w:rsidP="00A74E56">
      <w:pPr>
        <w:pStyle w:val="ListParagraph"/>
        <w:numPr>
          <w:ilvl w:val="0"/>
          <w:numId w:val="6"/>
        </w:numPr>
      </w:pPr>
      <w:r>
        <w:t>Right Click on Disk 1 where it says Unallocated</w:t>
      </w:r>
      <w:r w:rsidR="005442E2">
        <w:t xml:space="preserve"> </w:t>
      </w:r>
      <w:r w:rsidR="005442E2">
        <w:sym w:font="Wingdings" w:char="F0E0"/>
      </w:r>
      <w:r>
        <w:t xml:space="preserve"> Click </w:t>
      </w:r>
      <w:r w:rsidRPr="0040602B">
        <w:rPr>
          <w:b/>
          <w:bCs/>
        </w:rPr>
        <w:t>New Simple Volume</w:t>
      </w:r>
      <w:r>
        <w:t>.</w:t>
      </w:r>
    </w:p>
    <w:p w14:paraId="333AF1D4" w14:textId="45EBD149" w:rsidR="002A53B2" w:rsidRDefault="00BF1D6E" w:rsidP="00A74E56">
      <w:pPr>
        <w:pStyle w:val="ListParagraph"/>
        <w:numPr>
          <w:ilvl w:val="0"/>
          <w:numId w:val="6"/>
        </w:numPr>
      </w:pPr>
      <w:r>
        <w:t>Click Next</w:t>
      </w:r>
      <w:r w:rsidR="00DD76B8">
        <w:t xml:space="preserve"> </w:t>
      </w:r>
      <w:r w:rsidR="00DD76B8">
        <w:sym w:font="Wingdings" w:char="F0E0"/>
      </w:r>
      <w:r>
        <w:t xml:space="preserve"> Specify the Volume Size</w:t>
      </w:r>
      <w:r w:rsidR="00DD76B8">
        <w:t xml:space="preserve"> </w:t>
      </w:r>
      <w:r w:rsidR="00DD76B8">
        <w:sym w:font="Wingdings" w:char="F0E0"/>
      </w:r>
      <w:r>
        <w:t xml:space="preserve"> Click Next</w:t>
      </w:r>
      <w:r w:rsidR="00DD76B8">
        <w:t xml:space="preserve"> </w:t>
      </w:r>
      <w:r w:rsidR="00DD76B8">
        <w:sym w:font="Wingdings" w:char="F0E0"/>
      </w:r>
      <w:r>
        <w:t xml:space="preserve"> Assign the following drive letter: E</w:t>
      </w:r>
      <w:r w:rsidR="00DD76B8">
        <w:t xml:space="preserve"> </w:t>
      </w:r>
      <w:r w:rsidR="00DD76B8">
        <w:sym w:font="Wingdings" w:char="F0E0"/>
      </w:r>
      <w:r>
        <w:t xml:space="preserve"> Click Next</w:t>
      </w:r>
      <w:r w:rsidR="00DD76B8">
        <w:t xml:space="preserve"> </w:t>
      </w:r>
      <w:r w:rsidR="00DD76B8">
        <w:sym w:font="Wingdings" w:char="F0E0"/>
      </w:r>
      <w:r>
        <w:t xml:space="preserve"> Vo</w:t>
      </w:r>
      <w:r w:rsidR="00B54B7B">
        <w:t>lume label: Backup</w:t>
      </w:r>
      <w:r w:rsidR="00DD76B8">
        <w:t xml:space="preserve"> </w:t>
      </w:r>
      <w:r w:rsidR="00DD76B8">
        <w:sym w:font="Wingdings" w:char="F0E0"/>
      </w:r>
      <w:r w:rsidR="00B54B7B">
        <w:t xml:space="preserve"> Click Next.</w:t>
      </w:r>
    </w:p>
    <w:p w14:paraId="775C2C9A" w14:textId="77777777" w:rsidR="00B54B7B" w:rsidRPr="00D80A06" w:rsidRDefault="00B54B7B" w:rsidP="00A74E56">
      <w:pPr>
        <w:pStyle w:val="ListParagraph"/>
        <w:numPr>
          <w:ilvl w:val="0"/>
          <w:numId w:val="6"/>
        </w:numPr>
      </w:pPr>
      <w:r>
        <w:t>Format the disk.</w:t>
      </w:r>
    </w:p>
    <w:p w14:paraId="262800F0" w14:textId="77777777" w:rsidR="00446B06" w:rsidRDefault="00446B06" w:rsidP="00D01D59">
      <w:pPr>
        <w:pStyle w:val="Heading1"/>
      </w:pPr>
      <w:r>
        <w:t>Setup a B</w:t>
      </w:r>
      <w:r w:rsidR="005F5FF1">
        <w:t>a</w:t>
      </w:r>
      <w:r>
        <w:t>ckup</w:t>
      </w:r>
    </w:p>
    <w:p w14:paraId="67B8CDBA" w14:textId="77777777" w:rsidR="004806FD" w:rsidRDefault="004806FD" w:rsidP="004806FD">
      <w:r>
        <w:t>Follow these steps to learn how to set up a backup schedule using Backup and Restore</w:t>
      </w:r>
      <w:r w:rsidR="00717FAB">
        <w:t xml:space="preserve"> (Windows 7)</w:t>
      </w:r>
      <w:r>
        <w:t>:</w:t>
      </w:r>
    </w:p>
    <w:p w14:paraId="5E525025" w14:textId="09BFB86E" w:rsidR="0013772A" w:rsidRDefault="0013772A" w:rsidP="00FB0670">
      <w:pPr>
        <w:pStyle w:val="ListParagraph"/>
        <w:numPr>
          <w:ilvl w:val="0"/>
          <w:numId w:val="48"/>
        </w:numPr>
      </w:pPr>
      <w:r>
        <w:t>Click Start</w:t>
      </w:r>
      <w:r w:rsidR="00FB0670">
        <w:t xml:space="preserve"> </w:t>
      </w:r>
      <w:r w:rsidR="00FB0670">
        <w:sym w:font="Wingdings" w:char="F0E0"/>
      </w:r>
      <w:r>
        <w:t xml:space="preserve"> type </w:t>
      </w:r>
      <w:r w:rsidR="004806FD" w:rsidRPr="0013772A">
        <w:rPr>
          <w:b/>
          <w:bCs/>
        </w:rPr>
        <w:t>Control Panel</w:t>
      </w:r>
      <w:r w:rsidR="00FB0670">
        <w:rPr>
          <w:b/>
          <w:bCs/>
        </w:rPr>
        <w:t xml:space="preserve"> </w:t>
      </w:r>
      <w:r w:rsidR="00FB0670" w:rsidRPr="00FB0670">
        <w:rPr>
          <w:b/>
          <w:bCs/>
        </w:rPr>
        <w:sym w:font="Wingdings" w:char="F0E0"/>
      </w:r>
      <w:r w:rsidR="004806FD">
        <w:t xml:space="preserve"> </w:t>
      </w:r>
      <w:r>
        <w:t xml:space="preserve">Click </w:t>
      </w:r>
      <w:r w:rsidRPr="00FB0670">
        <w:rPr>
          <w:b/>
          <w:bCs/>
        </w:rPr>
        <w:t>Control Panel</w:t>
      </w:r>
      <w:r>
        <w:t>.</w:t>
      </w:r>
    </w:p>
    <w:p w14:paraId="65B23D89" w14:textId="298E1163" w:rsidR="009B6888" w:rsidRDefault="00233B71" w:rsidP="00FB0670">
      <w:pPr>
        <w:pStyle w:val="ListParagraph"/>
        <w:numPr>
          <w:ilvl w:val="0"/>
          <w:numId w:val="48"/>
        </w:numPr>
      </w:pPr>
      <w:r>
        <w:t>C</w:t>
      </w:r>
      <w:r w:rsidR="004806FD">
        <w:t xml:space="preserve">lick </w:t>
      </w:r>
      <w:r w:rsidR="00280416">
        <w:t xml:space="preserve">or search for </w:t>
      </w:r>
      <w:r w:rsidR="004806FD" w:rsidRPr="008D0E8A">
        <w:rPr>
          <w:rStyle w:val="primaryterm"/>
          <w:b/>
          <w:bCs/>
        </w:rPr>
        <w:t>Backup and Restore</w:t>
      </w:r>
      <w:r w:rsidR="00280416" w:rsidRPr="008D0E8A">
        <w:rPr>
          <w:rStyle w:val="primaryterm"/>
          <w:b/>
          <w:bCs/>
        </w:rPr>
        <w:t xml:space="preserve"> (Windows 7)</w:t>
      </w:r>
      <w:r w:rsidR="004806FD">
        <w:t>. If no backup has ever been scheduled on the system, the window</w:t>
      </w:r>
      <w:r w:rsidR="00236A91">
        <w:t xml:space="preserve"> will look like the one shown</w:t>
      </w:r>
      <w:r w:rsidR="009B6888">
        <w:t xml:space="preserve"> belo</w:t>
      </w:r>
      <w:r w:rsidR="004F0651">
        <w:t>w</w:t>
      </w:r>
      <w:r w:rsidR="00691929">
        <w:t>.</w:t>
      </w:r>
    </w:p>
    <w:p w14:paraId="0EE92D52" w14:textId="1C57C60C" w:rsidR="004F0651" w:rsidRDefault="004F0651" w:rsidP="004F0651">
      <w:pPr>
        <w:ind w:left="360"/>
      </w:pPr>
      <w:r>
        <w:rPr>
          <w:noProof/>
        </w:rPr>
        <w:lastRenderedPageBreak/>
        <mc:AlternateContent>
          <mc:Choice Requires="wpg">
            <w:drawing>
              <wp:inline distT="0" distB="0" distL="0" distR="0" wp14:anchorId="6E557134" wp14:editId="5EE4D698">
                <wp:extent cx="5372100" cy="1830070"/>
                <wp:effectExtent l="38100" t="38100" r="95250" b="93980"/>
                <wp:docPr id="2" name="Group 2"/>
                <wp:cNvGraphicFramePr/>
                <a:graphic xmlns:a="http://schemas.openxmlformats.org/drawingml/2006/main">
                  <a:graphicData uri="http://schemas.microsoft.com/office/word/2010/wordprocessingGroup">
                    <wpg:wgp>
                      <wpg:cNvGrpSpPr/>
                      <wpg:grpSpPr>
                        <a:xfrm>
                          <a:off x="0" y="0"/>
                          <a:ext cx="5372100" cy="1830070"/>
                          <a:chOff x="0" y="0"/>
                          <a:chExt cx="5372100" cy="1830070"/>
                        </a:xfrm>
                      </wpg:grpSpPr>
                      <pic:pic xmlns:pic="http://schemas.openxmlformats.org/drawingml/2006/picture">
                        <pic:nvPicPr>
                          <pic:cNvPr id="1" name="Picture 1" descr="Screenshot of Backup and Restore (Windows 7)" title="Backup and Restore (Windows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72100" cy="183007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wps:wsp>
                        <wps:cNvPr id="217" name="Text Box 2"/>
                        <wps:cNvSpPr txBox="1">
                          <a:spLocks noChangeArrowheads="1"/>
                        </wps:cNvSpPr>
                        <wps:spPr bwMode="auto">
                          <a:xfrm>
                            <a:off x="4267200" y="1333500"/>
                            <a:ext cx="723900" cy="3238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wps:spPr>
                        <wps:txbx>
                          <w:txbxContent>
                            <w:p w14:paraId="078BE188" w14:textId="77777777" w:rsidR="004F0651" w:rsidRDefault="004F0651" w:rsidP="004F0651">
                              <w:r>
                                <w:t>Sample</w:t>
                              </w:r>
                            </w:p>
                          </w:txbxContent>
                        </wps:txbx>
                        <wps:bodyPr rot="0" vert="horz" wrap="square" lIns="91440" tIns="45720" rIns="91440" bIns="45720" anchor="t" anchorCtr="0">
                          <a:noAutofit/>
                        </wps:bodyPr>
                      </wps:wsp>
                    </wpg:wgp>
                  </a:graphicData>
                </a:graphic>
              </wp:inline>
            </w:drawing>
          </mc:Choice>
          <mc:Fallback>
            <w:pict>
              <v:group w14:anchorId="6E557134" id="Group 2" o:spid="_x0000_s1026" style="width:423pt;height:144.1pt;mso-position-horizontal-relative:char;mso-position-vertical-relative:line" coordsize="53721,18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Screenshot of Backup and Restore (Windows 7)" style="position:absolute;width:53721;height:1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" stroked="t" strokeweight=".5pt">
                  <v:stroke endcap="square"/>
                  <v:imagedata r:id="rId11" o:title="Screenshot of Backup and Restore (Windows 7)"/>
                  <v:shadow on="t" color="black" opacity="28180f" origin="-.5,-.5" offset=".74836mm,.74836mm"/>
                  <v:path arrowok="t"/>
                </v:shape>
                <v:shapetype id="_x0000_t202" coordsize="21600,21600" o:spt="202" path="m,l,21600r21600,l21600,xe">
                  <v:stroke joinstyle="miter"/>
                  <v:path gradientshapeok="t" o:connecttype="rect"/>
                </v:shapetype>
                <v:shape id="Text Box 2" o:spid="_x0000_s1028" type="#_x0000_t202" style="position:absolute;left:42672;top:13335;width:723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" filled="f" strokeweight=".5pt">
                  <v:stroke endcap="square"/>
                  <v:shadow on="t" color="black" opacity="28180f" origin="-.5,-.5" offset=".74836mm,.74836mm"/>
                  <v:textbox>
                    <w:txbxContent>
                      <w:p w14:paraId="078BE188" w14:textId="77777777" w:rsidR="004F0651" w:rsidRDefault="004F0651" w:rsidP="004F0651">
                        <w:r>
                          <w:t>Sample</w:t>
                        </w:r>
                      </w:p>
                    </w:txbxContent>
                  </v:textbox>
                </v:shape>
                <w10:anchorlock/>
              </v:group>
            </w:pict>
          </mc:Fallback>
        </mc:AlternateContent>
      </w:r>
    </w:p>
    <w:p w14:paraId="37B950E8" w14:textId="44BEC5AC" w:rsidR="00336A46" w:rsidRPr="00336A46" w:rsidRDefault="00691929" w:rsidP="00FB0670">
      <w:pPr>
        <w:pStyle w:val="ListParagraph"/>
        <w:numPr>
          <w:ilvl w:val="0"/>
          <w:numId w:val="48"/>
        </w:numPr>
      </w:pPr>
      <w:r>
        <w:t xml:space="preserve">Click </w:t>
      </w:r>
      <w:r>
        <w:rPr>
          <w:rStyle w:val="Strong"/>
        </w:rPr>
        <w:t>Set up backup</w:t>
      </w:r>
      <w:r w:rsidR="00CD6E0D">
        <w:t>.</w:t>
      </w:r>
    </w:p>
    <w:p w14:paraId="5B61A32E" w14:textId="77777777" w:rsidR="00336A46" w:rsidRPr="00336A46" w:rsidRDefault="00CD6E0D" w:rsidP="00FB0670">
      <w:pPr>
        <w:pStyle w:val="ListParagraph"/>
        <w:numPr>
          <w:ilvl w:val="0"/>
          <w:numId w:val="48"/>
        </w:numPr>
      </w:pPr>
      <w:r w:rsidRPr="009726B9">
        <w:rPr>
          <w:b/>
        </w:rPr>
        <w:t>Insert a screenshot</w:t>
      </w:r>
      <w:r w:rsidR="00336A46">
        <w:rPr>
          <w:b/>
        </w:rPr>
        <w:t>:</w:t>
      </w:r>
    </w:p>
    <w:sdt>
      <w:sdtPr>
        <w:rPr>
          <w:rStyle w:val="Red"/>
        </w:rPr>
        <w:id w:val="-474605688"/>
        <w:placeholder>
          <w:docPart w:val="091517E0AF7349A3AF76BFEC43F090FE"/>
        </w:placeholder>
        <w:showingPlcHdr/>
      </w:sdtPr>
      <w:sdtEndPr>
        <w:rPr>
          <w:rStyle w:val="DefaultParagraphFont"/>
          <w:color w:val="auto"/>
        </w:rPr>
      </w:sdtEndPr>
      <w:sdtContent>
        <w:p w14:paraId="4BBDFFD1" w14:textId="77777777" w:rsidR="0029031C" w:rsidRDefault="0029031C" w:rsidP="0029031C">
          <w:pPr>
            <w:rPr>
              <w:rStyle w:val="Red"/>
            </w:rPr>
          </w:pPr>
          <w:r w:rsidRPr="007A23CE">
            <w:rPr>
              <w:rStyle w:val="PlaceholderText"/>
              <w:color w:val="FF0000"/>
            </w:rPr>
            <w:t>Click or tap here to enter text.</w:t>
          </w:r>
        </w:p>
      </w:sdtContent>
    </w:sdt>
    <w:p w14:paraId="44BA12B7" w14:textId="77777777" w:rsidR="00F54960" w:rsidRDefault="004806FD" w:rsidP="00F54960">
      <w:pPr>
        <w:pStyle w:val="ListParagraph"/>
        <w:numPr>
          <w:ilvl w:val="0"/>
          <w:numId w:val="48"/>
        </w:numPr>
      </w:pPr>
      <w:r>
        <w:t>In the next dialog box</w:t>
      </w:r>
      <w:r w:rsidR="005E626E">
        <w:t>,</w:t>
      </w:r>
      <w:r w:rsidR="002C7265">
        <w:t xml:space="preserve"> sel</w:t>
      </w:r>
      <w:r>
        <w:t xml:space="preserve">ect the media to hold the backup. In </w:t>
      </w:r>
      <w:r w:rsidR="00F54960">
        <w:t>the figure below</w:t>
      </w:r>
      <w:r w:rsidR="008A3F55">
        <w:t xml:space="preserve">, choices are volume </w:t>
      </w:r>
      <w:r w:rsidR="009A236A">
        <w:t>E</w:t>
      </w:r>
      <w:r>
        <w:t>: (a second internal hard drive)</w:t>
      </w:r>
      <w:r w:rsidR="008A3F55">
        <w:t>.</w:t>
      </w:r>
    </w:p>
    <w:p w14:paraId="71ACF683" w14:textId="1379FB00" w:rsidR="00D07B7C" w:rsidRDefault="00D07B7C" w:rsidP="00D07B7C">
      <w:pPr>
        <w:ind w:left="360"/>
      </w:pPr>
      <w:r>
        <w:rPr>
          <w:noProof/>
        </w:rPr>
        <w:drawing>
          <wp:inline distT="0" distB="0" distL="0" distR="0" wp14:anchorId="499EE8C5" wp14:editId="7054A920">
            <wp:extent cx="3848100" cy="3362325"/>
            <wp:effectExtent l="38100" t="38100" r="95250" b="104775"/>
            <wp:docPr id="3" name="Picture 3" descr="Screenshot showing Backup Destination" title="Screenshot showing Backup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791" t="12104" r="20089" b="17857"/>
                    <a:stretch/>
                  </pic:blipFill>
                  <pic:spPr bwMode="auto">
                    <a:xfrm>
                      <a:off x="0" y="0"/>
                      <a:ext cx="3848100" cy="336232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5251C9B" w14:textId="7013DAB4" w:rsidR="00364386" w:rsidRPr="00364386" w:rsidRDefault="004806FD" w:rsidP="00F54960">
      <w:pPr>
        <w:pStyle w:val="ListParagraph"/>
        <w:numPr>
          <w:ilvl w:val="0"/>
          <w:numId w:val="48"/>
        </w:numPr>
      </w:pPr>
      <w:r>
        <w:t xml:space="preserve">Make your selection and click </w:t>
      </w:r>
      <w:r>
        <w:rPr>
          <w:rStyle w:val="Strong"/>
        </w:rPr>
        <w:t>Next</w:t>
      </w:r>
      <w:r>
        <w:t>.</w:t>
      </w:r>
      <w:bookmarkStart w:id="1" w:name="PageEnd_457"/>
      <w:bookmarkEnd w:id="1"/>
    </w:p>
    <w:p w14:paraId="7BC71B21" w14:textId="77777777" w:rsidR="004806FD" w:rsidRPr="00364386" w:rsidRDefault="00B771D4" w:rsidP="00FB0670">
      <w:pPr>
        <w:pStyle w:val="ListParagraph"/>
        <w:numPr>
          <w:ilvl w:val="0"/>
          <w:numId w:val="48"/>
        </w:numPr>
      </w:pPr>
      <w:r w:rsidRPr="00364386">
        <w:rPr>
          <w:b/>
        </w:rPr>
        <w:t>Insert a screenshot</w:t>
      </w:r>
      <w:r w:rsidR="00364386" w:rsidRPr="00364386">
        <w:rPr>
          <w:b/>
        </w:rPr>
        <w:t>:</w:t>
      </w:r>
    </w:p>
    <w:sdt>
      <w:sdtPr>
        <w:rPr>
          <w:rStyle w:val="Red"/>
        </w:rPr>
        <w:id w:val="1765037332"/>
        <w:placeholder>
          <w:docPart w:val="95E18CB5A9674FDFA3E0203D76E117E0"/>
        </w:placeholder>
        <w:showingPlcHdr/>
      </w:sdtPr>
      <w:sdtEndPr>
        <w:rPr>
          <w:rStyle w:val="DefaultParagraphFont"/>
          <w:color w:val="auto"/>
        </w:rPr>
      </w:sdtEndPr>
      <w:sdtContent>
        <w:p w14:paraId="2068C35E" w14:textId="77777777" w:rsidR="009C1D18" w:rsidRDefault="009C1D18" w:rsidP="009C1D18">
          <w:pPr>
            <w:rPr>
              <w:rStyle w:val="Red"/>
            </w:rPr>
          </w:pPr>
          <w:r w:rsidRPr="007A23CE">
            <w:rPr>
              <w:rStyle w:val="PlaceholderText"/>
              <w:color w:val="FF0000"/>
            </w:rPr>
            <w:t>Click or tap here to enter text.</w:t>
          </w:r>
        </w:p>
      </w:sdtContent>
    </w:sdt>
    <w:p w14:paraId="6E1BA2B8" w14:textId="77777777" w:rsidR="00364386" w:rsidRDefault="00364386" w:rsidP="00364386"/>
    <w:p w14:paraId="55AE6AEF" w14:textId="77777777" w:rsidR="00E74A2B" w:rsidRDefault="0061557D" w:rsidP="00FB0670">
      <w:pPr>
        <w:pStyle w:val="ListParagraph"/>
        <w:numPr>
          <w:ilvl w:val="0"/>
          <w:numId w:val="48"/>
        </w:numPr>
      </w:pPr>
      <w:r>
        <w:t>I</w:t>
      </w:r>
      <w:r w:rsidR="004806FD">
        <w:t xml:space="preserve">n the next box, you can allow Windows to decide what to back up or </w:t>
      </w:r>
      <w:proofErr w:type="gramStart"/>
      <w:r w:rsidR="004806FD">
        <w:t>decide</w:t>
      </w:r>
      <w:proofErr w:type="gramEnd"/>
      <w:r w:rsidR="004806FD">
        <w:t xml:space="preserve"> to choose for yourself. Select </w:t>
      </w:r>
      <w:r w:rsidR="004806FD">
        <w:rPr>
          <w:rStyle w:val="Strong"/>
        </w:rPr>
        <w:t>Let me choose</w:t>
      </w:r>
      <w:r w:rsidR="004806FD">
        <w:t xml:space="preserve"> so that you can select the folders to back up. Click </w:t>
      </w:r>
      <w:r w:rsidR="004806FD">
        <w:rPr>
          <w:rStyle w:val="Strong"/>
        </w:rPr>
        <w:t>Next</w:t>
      </w:r>
      <w:r w:rsidR="004806FD">
        <w:t>.</w:t>
      </w:r>
    </w:p>
    <w:p w14:paraId="1F492A31" w14:textId="77777777" w:rsidR="00AF239F" w:rsidRDefault="004806FD" w:rsidP="00FB0670">
      <w:pPr>
        <w:pStyle w:val="ListParagraph"/>
        <w:numPr>
          <w:ilvl w:val="0"/>
          <w:numId w:val="48"/>
        </w:numPr>
      </w:pPr>
      <w:r>
        <w:t>In the next box, select the libraries and folders you want to back up. Click the white triangle beside Local Disk (C:) to drill down to any folder on the hard drive for backup. Check folders or libraries to back up. If the backup media can hold the system image, the option to include the image is selected by default. If you don’t want to include the image, uncheck it.</w:t>
      </w:r>
    </w:p>
    <w:p w14:paraId="54E46BB2" w14:textId="77777777" w:rsidR="006C5C9F" w:rsidRDefault="004806FD" w:rsidP="00FB0670">
      <w:pPr>
        <w:pStyle w:val="ListParagraph"/>
        <w:numPr>
          <w:ilvl w:val="0"/>
          <w:numId w:val="48"/>
        </w:numPr>
      </w:pPr>
      <w:r>
        <w:t xml:space="preserve">Click </w:t>
      </w:r>
      <w:r>
        <w:rPr>
          <w:rStyle w:val="Strong"/>
        </w:rPr>
        <w:t>Next</w:t>
      </w:r>
      <w:r w:rsidR="00AF239F">
        <w:t xml:space="preserve"> to continue. Here is the folder that </w:t>
      </w:r>
      <w:r>
        <w:t xml:space="preserve">might contain important user data: </w:t>
      </w:r>
      <w:r w:rsidR="00134988">
        <w:br/>
      </w:r>
      <w:r w:rsidRPr="00AF239F">
        <w:rPr>
          <w:b/>
        </w:rPr>
        <w:t>C:\Users\</w:t>
      </w:r>
      <w:r w:rsidRPr="00AF239F">
        <w:rPr>
          <w:rStyle w:val="Emphasis"/>
          <w:b/>
        </w:rPr>
        <w:t>username</w:t>
      </w:r>
      <w:r w:rsidR="006266BF" w:rsidRPr="006266BF">
        <w:t xml:space="preserve"> (Where username is the user you</w:t>
      </w:r>
      <w:r w:rsidR="006266BF">
        <w:t xml:space="preserve"> </w:t>
      </w:r>
      <w:r w:rsidR="006266BF" w:rsidRPr="006266BF">
        <w:t>logged in as.)</w:t>
      </w:r>
    </w:p>
    <w:p w14:paraId="5A0479F5" w14:textId="77777777" w:rsidR="006266BF" w:rsidRPr="006C5C9F" w:rsidRDefault="006266BF" w:rsidP="00FB0670">
      <w:pPr>
        <w:pStyle w:val="ListParagraph"/>
        <w:numPr>
          <w:ilvl w:val="0"/>
          <w:numId w:val="48"/>
        </w:numPr>
      </w:pPr>
      <w:r>
        <w:t>You may want to select the entire user profile folder, or just the important folders, like Documents, Music, Videos, Desktop, etc.</w:t>
      </w:r>
    </w:p>
    <w:p w14:paraId="78C7943A" w14:textId="77777777" w:rsidR="00245368" w:rsidRPr="006C5C9F" w:rsidRDefault="009726B9" w:rsidP="00FB0670">
      <w:pPr>
        <w:pStyle w:val="ListParagraph"/>
        <w:numPr>
          <w:ilvl w:val="0"/>
          <w:numId w:val="48"/>
        </w:numPr>
      </w:pPr>
      <w:r w:rsidRPr="006C5C9F">
        <w:rPr>
          <w:b/>
        </w:rPr>
        <w:t>Insert a screenshot</w:t>
      </w:r>
      <w:r w:rsidR="006266BF">
        <w:rPr>
          <w:b/>
        </w:rPr>
        <w:t xml:space="preserve"> of your selections</w:t>
      </w:r>
      <w:r w:rsidR="006C5C9F">
        <w:rPr>
          <w:b/>
        </w:rPr>
        <w:t>:</w:t>
      </w:r>
    </w:p>
    <w:sdt>
      <w:sdtPr>
        <w:rPr>
          <w:rStyle w:val="Red"/>
        </w:rPr>
        <w:id w:val="514662500"/>
        <w:placeholder>
          <w:docPart w:val="99B9F204F1D643948A0C0A650B9D278D"/>
        </w:placeholder>
        <w:showingPlcHdr/>
      </w:sdtPr>
      <w:sdtEndPr>
        <w:rPr>
          <w:rStyle w:val="DefaultParagraphFont"/>
          <w:color w:val="auto"/>
        </w:rPr>
      </w:sdtEndPr>
      <w:sdtContent>
        <w:p w14:paraId="1B8E6850" w14:textId="77777777" w:rsidR="006962B8" w:rsidRDefault="006962B8" w:rsidP="006962B8">
          <w:pPr>
            <w:rPr>
              <w:rStyle w:val="Red"/>
            </w:rPr>
          </w:pPr>
          <w:r w:rsidRPr="007A23CE">
            <w:rPr>
              <w:rStyle w:val="PlaceholderText"/>
              <w:color w:val="FF0000"/>
            </w:rPr>
            <w:t>Click or tap here to enter text.</w:t>
          </w:r>
        </w:p>
      </w:sdtContent>
    </w:sdt>
    <w:p w14:paraId="414486A0" w14:textId="77777777" w:rsidR="007003FC" w:rsidRDefault="004806FD" w:rsidP="00FB0670">
      <w:pPr>
        <w:pStyle w:val="ListParagraph"/>
        <w:numPr>
          <w:ilvl w:val="0"/>
          <w:numId w:val="48"/>
        </w:numPr>
      </w:pPr>
      <w:r>
        <w:t xml:space="preserve">In the next box, verify the correct folders and libraries are selected. To change the default schedule, click </w:t>
      </w:r>
      <w:r>
        <w:rPr>
          <w:rStyle w:val="Strong"/>
        </w:rPr>
        <w:t>Change schedule</w:t>
      </w:r>
      <w:r>
        <w:t xml:space="preserve">. In the next box, you can choose to run the backup daily, weekly, or monthly and select the time of day. Make your selections and click </w:t>
      </w:r>
      <w:r>
        <w:rPr>
          <w:rStyle w:val="Strong"/>
        </w:rPr>
        <w:t>OK</w:t>
      </w:r>
      <w:r>
        <w:t>.</w:t>
      </w:r>
    </w:p>
    <w:p w14:paraId="7CED7F7D" w14:textId="77777777" w:rsidR="004806FD" w:rsidRDefault="004806FD" w:rsidP="00FB0670">
      <w:pPr>
        <w:pStyle w:val="ListParagraph"/>
        <w:numPr>
          <w:ilvl w:val="0"/>
          <w:numId w:val="48"/>
        </w:numPr>
      </w:pPr>
      <w:r>
        <w:t xml:space="preserve">Review your backup settings and click </w:t>
      </w:r>
      <w:r>
        <w:rPr>
          <w:rStyle w:val="Strong"/>
        </w:rPr>
        <w:t>Save settings and run backup</w:t>
      </w:r>
      <w:r>
        <w:t xml:space="preserve">. The backup proceeds. A </w:t>
      </w:r>
      <w:hyperlink r:id="rId13" w:history="1">
        <w:r>
          <w:rPr>
            <w:rStyle w:val="primaryterm"/>
          </w:rPr>
          <w:t>shadow copy</w:t>
        </w:r>
      </w:hyperlink>
      <w:r>
        <w:t xml:space="preserve"> is made of any open files so that files that are currently open are included in the backup.</w:t>
      </w:r>
    </w:p>
    <w:p w14:paraId="3E40D6AC" w14:textId="77777777" w:rsidR="004806FD" w:rsidRDefault="004806FD" w:rsidP="004806FD">
      <w:r>
        <w:t>Later, you can return to the Backup and Restore window to change the backup settings or to turn off the backup.</w:t>
      </w:r>
    </w:p>
    <w:p w14:paraId="58784C7D" w14:textId="77777777" w:rsidR="004806FD" w:rsidRDefault="004806FD" w:rsidP="004806FD">
      <w:r w:rsidRPr="00DF6A1D">
        <w:rPr>
          <w:rStyle w:val="label"/>
          <w:b/>
        </w:rPr>
        <w:t>Note</w:t>
      </w:r>
      <w:r w:rsidR="00DF6A1D" w:rsidRPr="00DF6A1D">
        <w:rPr>
          <w:rStyle w:val="label"/>
          <w:b/>
        </w:rPr>
        <w:t>:</w:t>
      </w:r>
      <w:r w:rsidR="00DF6A1D">
        <w:rPr>
          <w:rStyle w:val="label"/>
        </w:rPr>
        <w:t xml:space="preserve"> </w:t>
      </w:r>
      <w:r>
        <w:t>One limitation of Windows Backup and Restore is that you can have only one scheduled backup routine.</w:t>
      </w:r>
    </w:p>
    <w:p w14:paraId="1A1B469B" w14:textId="77777777" w:rsidR="004806FD" w:rsidRDefault="00DF6A1D" w:rsidP="004806FD">
      <w:r w:rsidRPr="00DF6A1D">
        <w:rPr>
          <w:rStyle w:val="label"/>
          <w:b/>
        </w:rPr>
        <w:t xml:space="preserve">Manage space: </w:t>
      </w:r>
      <w:r w:rsidR="004806FD">
        <w:t xml:space="preserve">After Windows does a full backup, it only backs up files that have changed since the last full backup. Occasionally, it does another full backup. Each full backup is called a backup period. It keeps as many backup periods as it has space on the backup media. As the media fills, it deletes the oldest backup periods. To see how space is used on your backup media, click </w:t>
      </w:r>
      <w:r w:rsidR="004806FD">
        <w:rPr>
          <w:rStyle w:val="Strong"/>
        </w:rPr>
        <w:t>Manage space</w:t>
      </w:r>
      <w:r w:rsidR="004806FD">
        <w:t xml:space="preserve"> in the Backup and Restore window. In the Manage Windows Backup disk space, you can click </w:t>
      </w:r>
      <w:r w:rsidR="004806FD">
        <w:rPr>
          <w:rStyle w:val="Strong"/>
        </w:rPr>
        <w:t>View backups</w:t>
      </w:r>
      <w:r w:rsidR="004806FD">
        <w:t xml:space="preserve"> to delete a backup period</w:t>
      </w:r>
      <w:r w:rsidR="0005232C">
        <w:t>.</w:t>
      </w:r>
      <w:r w:rsidR="004806FD">
        <w:t xml:space="preserve"> </w:t>
      </w:r>
      <w:r w:rsidR="0005232C">
        <w:t>However,</w:t>
      </w:r>
      <w:r w:rsidR="004806FD">
        <w:t xml:space="preserve"> be sure to keep the most recent backup periods.</w:t>
      </w:r>
    </w:p>
    <w:p w14:paraId="23707111" w14:textId="77777777" w:rsidR="004806FD" w:rsidRDefault="004806FD" w:rsidP="00D01D59">
      <w:pPr>
        <w:pStyle w:val="Heading1"/>
      </w:pPr>
      <w:r>
        <w:rPr>
          <w:rStyle w:val="headingtext"/>
        </w:rPr>
        <w:lastRenderedPageBreak/>
        <w:t>Recover Backed-Up Items</w:t>
      </w:r>
    </w:p>
    <w:p w14:paraId="2BAE5AF7" w14:textId="77777777" w:rsidR="005F5FF1" w:rsidRDefault="004806FD" w:rsidP="00F102E0">
      <w:pPr>
        <w:pStyle w:val="ListParagraph"/>
        <w:numPr>
          <w:ilvl w:val="0"/>
          <w:numId w:val="4"/>
        </w:numPr>
      </w:pPr>
      <w:r>
        <w:t xml:space="preserve">To recover backed-up items, open the Windows 7 Backup and Restore window and scroll down to the bottom of the window and click </w:t>
      </w:r>
      <w:r>
        <w:rPr>
          <w:rStyle w:val="Strong"/>
        </w:rPr>
        <w:t>Restore my files</w:t>
      </w:r>
      <w:r>
        <w:t xml:space="preserve">. Note that if the </w:t>
      </w:r>
      <w:r>
        <w:rPr>
          <w:rStyle w:val="Emphasis"/>
        </w:rPr>
        <w:t>Restore my files</w:t>
      </w:r>
      <w:r>
        <w:t xml:space="preserve"> button is missing from the Backup and Restore window, your backup media might not be available to Windows. You might need to plug in the media and then use Windows Explorer to verify you can access the backup folder on the media.</w:t>
      </w:r>
      <w:bookmarkStart w:id="2" w:name="PageEnd_458"/>
      <w:bookmarkEnd w:id="2"/>
    </w:p>
    <w:p w14:paraId="5AE47BA3" w14:textId="71F1D7A0" w:rsidR="004806FD" w:rsidRDefault="004806FD" w:rsidP="00F102E0">
      <w:pPr>
        <w:pStyle w:val="ListParagraph"/>
        <w:numPr>
          <w:ilvl w:val="0"/>
          <w:numId w:val="4"/>
        </w:numPr>
      </w:pPr>
      <w:r>
        <w:t xml:space="preserve">Use one of the three buttons on the window to locate the file or folder. </w:t>
      </w:r>
      <w:r>
        <w:rPr>
          <w:rStyle w:val="Emphasis"/>
        </w:rPr>
        <w:t>Search</w:t>
      </w:r>
      <w:r>
        <w:t xml:space="preserve"> allows you to search for a file or folder when you only know part of the file name or folder name. </w:t>
      </w:r>
      <w:proofErr w:type="gramStart"/>
      <w:r>
        <w:rPr>
          <w:rStyle w:val="Emphasis"/>
        </w:rPr>
        <w:t>Browse for</w:t>
      </w:r>
      <w:proofErr w:type="gramEnd"/>
      <w:r>
        <w:rPr>
          <w:rStyle w:val="Emphasis"/>
        </w:rPr>
        <w:t xml:space="preserve"> files</w:t>
      </w:r>
      <w:r>
        <w:t xml:space="preserve"> allows you to drill down to the file to restore. </w:t>
      </w:r>
      <w:r>
        <w:rPr>
          <w:rStyle w:val="Emphasis"/>
        </w:rPr>
        <w:t>Browse for folders</w:t>
      </w:r>
      <w:r>
        <w:t xml:space="preserve"> allows you to search for the folder to restore. You can locate and select multiple files or folders to restore. Then follow the directions on screen to restore all the selected items.</w:t>
      </w:r>
    </w:p>
    <w:p w14:paraId="65EA07EA" w14:textId="3D0E3464" w:rsidR="00F6115B" w:rsidRDefault="00F6115B" w:rsidP="00F102E0">
      <w:pPr>
        <w:pStyle w:val="ListParagraph"/>
        <w:numPr>
          <w:ilvl w:val="0"/>
          <w:numId w:val="4"/>
        </w:numPr>
      </w:pPr>
      <w:r>
        <w:t>Select one file from your backup to restore.</w:t>
      </w:r>
    </w:p>
    <w:p w14:paraId="64FCA8C8" w14:textId="70DE58DC" w:rsidR="00F6115B" w:rsidRDefault="00F6115B" w:rsidP="00F102E0">
      <w:pPr>
        <w:pStyle w:val="ListParagraph"/>
        <w:numPr>
          <w:ilvl w:val="0"/>
          <w:numId w:val="4"/>
        </w:numPr>
      </w:pPr>
      <w:r>
        <w:t>Restore it to your desktop.</w:t>
      </w:r>
    </w:p>
    <w:p w14:paraId="73CC33EA" w14:textId="69E0F8C8" w:rsidR="00F6115B" w:rsidRPr="00B868B0" w:rsidRDefault="00F6115B" w:rsidP="00F102E0">
      <w:pPr>
        <w:pStyle w:val="ListParagraph"/>
        <w:numPr>
          <w:ilvl w:val="0"/>
          <w:numId w:val="4"/>
        </w:numPr>
      </w:pPr>
      <w:r w:rsidRPr="009726B9">
        <w:rPr>
          <w:b/>
        </w:rPr>
        <w:t>Insert a screenshot</w:t>
      </w:r>
      <w:r>
        <w:rPr>
          <w:b/>
        </w:rPr>
        <w:t xml:space="preserve"> of the restored file:</w:t>
      </w:r>
    </w:p>
    <w:sdt>
      <w:sdtPr>
        <w:rPr>
          <w:rStyle w:val="Red"/>
        </w:rPr>
        <w:id w:val="-247884615"/>
        <w:placeholder>
          <w:docPart w:val="39D38ECFE39A410E9503487CAC04B3F0"/>
        </w:placeholder>
        <w:showingPlcHdr/>
      </w:sdtPr>
      <w:sdtEndPr>
        <w:rPr>
          <w:rStyle w:val="DefaultParagraphFont"/>
          <w:color w:val="auto"/>
        </w:rPr>
      </w:sdtEndPr>
      <w:sdtContent>
        <w:p w14:paraId="1D03E0D7" w14:textId="0421EC7B" w:rsidR="00F6115B" w:rsidRDefault="00F6115B" w:rsidP="00F6115B">
          <w:r w:rsidRPr="007A23CE">
            <w:rPr>
              <w:rStyle w:val="PlaceholderText"/>
              <w:color w:val="FF0000"/>
            </w:rPr>
            <w:t>Click or tap here to enter text.</w:t>
          </w:r>
        </w:p>
      </w:sdtContent>
    </w:sdt>
    <w:p w14:paraId="426B4ABC" w14:textId="77777777" w:rsidR="008A0CF1" w:rsidRDefault="00E54087" w:rsidP="008A0CF1">
      <w:pPr>
        <w:pStyle w:val="Heading2"/>
      </w:pPr>
      <w:r>
        <w:t xml:space="preserve">Create a </w:t>
      </w:r>
      <w:r w:rsidR="008A0CF1">
        <w:t>System Image</w:t>
      </w:r>
    </w:p>
    <w:p w14:paraId="291EDEFF" w14:textId="77777777" w:rsidR="00A66368" w:rsidRDefault="00A66368" w:rsidP="008A0CF1">
      <w:r w:rsidRPr="00A66368">
        <w:rPr>
          <w:b/>
        </w:rPr>
        <w:t>NOTE:</w:t>
      </w:r>
      <w:r>
        <w:t xml:space="preserve"> This is not part of the assignment, just information if you want to create a system image of your computer.</w:t>
      </w:r>
    </w:p>
    <w:p w14:paraId="205DA82B" w14:textId="77777777" w:rsidR="00E0548A" w:rsidRDefault="008A0CF1" w:rsidP="008A0CF1">
      <w:r>
        <w:t xml:space="preserve">A backup of an entire volume is called a system image. </w:t>
      </w:r>
      <w:r w:rsidR="00E0548A">
        <w:t>This is a recommended practice on a regular basis. If something goes wrong with your PC, yo</w:t>
      </w:r>
      <w:r w:rsidR="00411A3B">
        <w:t>u can</w:t>
      </w:r>
      <w:r w:rsidR="00E0548A">
        <w:t xml:space="preserve"> go back to your last system image</w:t>
      </w:r>
      <w:r w:rsidR="00640C0F">
        <w:t>, which restores your computer to the exact state it was in when you made the system image</w:t>
      </w:r>
      <w:r w:rsidR="00E0548A">
        <w:t>.</w:t>
      </w:r>
    </w:p>
    <w:p w14:paraId="440930B2" w14:textId="77777777" w:rsidR="008A0CF1" w:rsidRDefault="008A0CF1" w:rsidP="00F102E0">
      <w:pPr>
        <w:pStyle w:val="ListParagraph"/>
        <w:numPr>
          <w:ilvl w:val="0"/>
          <w:numId w:val="7"/>
        </w:numPr>
      </w:pPr>
      <w:r>
        <w:t xml:space="preserve">To create a system image, click </w:t>
      </w:r>
      <w:r w:rsidRPr="005B4C6A">
        <w:rPr>
          <w:b/>
        </w:rPr>
        <w:t>Create a system image</w:t>
      </w:r>
      <w:r>
        <w:t xml:space="preserve"> in the Backup and Restore windows and follow the directions on the screen.</w:t>
      </w:r>
    </w:p>
    <w:p w14:paraId="1BF7848D" w14:textId="77777777" w:rsidR="00F15027" w:rsidRDefault="00F15027" w:rsidP="00F15027">
      <w:pPr>
        <w:pStyle w:val="Heading2"/>
      </w:pPr>
      <w:r>
        <w:t>Assignment Submission</w:t>
      </w:r>
    </w:p>
    <w:p w14:paraId="2F9DE38C" w14:textId="235B69DC" w:rsidR="00F6680E" w:rsidRPr="008A0CF1" w:rsidRDefault="00F6680E" w:rsidP="008A0CF1">
      <w:r>
        <w:t>Attach this completed document to the assignment in Blackboard.</w:t>
      </w:r>
    </w:p>
    <w:sectPr w:rsidR="00F6680E" w:rsidRPr="008A0CF1" w:rsidSect="00D32BC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3562" w14:textId="77777777" w:rsidR="00900A98" w:rsidRDefault="00900A98" w:rsidP="00900A98">
      <w:pPr>
        <w:spacing w:before="0" w:after="0" w:line="240" w:lineRule="auto"/>
      </w:pPr>
      <w:r>
        <w:separator/>
      </w:r>
    </w:p>
  </w:endnote>
  <w:endnote w:type="continuationSeparator" w:id="0">
    <w:p w14:paraId="3FEC59BA" w14:textId="77777777" w:rsidR="00900A98" w:rsidRDefault="00900A98" w:rsidP="00900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0DD07" w14:textId="77777777" w:rsidR="00496CF0" w:rsidRDefault="00496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788F" w14:textId="3DBBEF75" w:rsidR="00900A98" w:rsidRDefault="00BD0F51" w:rsidP="00DA58CE">
    <w:pPr>
      <w:pStyle w:val="Footer"/>
      <w:tabs>
        <w:tab w:val="right" w:pos="10800"/>
      </w:tabs>
    </w:pPr>
    <w:r>
      <w:t>Backup and Restore</w:t>
    </w:r>
    <w:r w:rsidR="00DE4BFC">
      <w:t xml:space="preserve"> (Windows 7)</w:t>
    </w:r>
    <w:r w:rsidR="00900A98">
      <w:tab/>
      <w:t xml:space="preserve">Page </w:t>
    </w:r>
    <w:r w:rsidR="00900A98">
      <w:fldChar w:fldCharType="begin"/>
    </w:r>
    <w:r w:rsidR="00900A98">
      <w:instrText xml:space="preserve"> PAGE </w:instrText>
    </w:r>
    <w:r w:rsidR="00900A98">
      <w:fldChar w:fldCharType="separate"/>
    </w:r>
    <w:r w:rsidR="001C58F6">
      <w:rPr>
        <w:noProof/>
      </w:rPr>
      <w:t>1</w:t>
    </w:r>
    <w:r w:rsidR="00900A98">
      <w:fldChar w:fldCharType="end"/>
    </w:r>
    <w:r w:rsidR="00900A98">
      <w:t xml:space="preserve"> of </w:t>
    </w:r>
    <w:r w:rsidR="002F4697">
      <w:rPr>
        <w:noProof/>
      </w:rPr>
      <w:fldChar w:fldCharType="begin"/>
    </w:r>
    <w:r w:rsidR="002F4697">
      <w:rPr>
        <w:noProof/>
      </w:rPr>
      <w:instrText xml:space="preserve"> NUMPAGES </w:instrText>
    </w:r>
    <w:r w:rsidR="002F4697">
      <w:rPr>
        <w:noProof/>
      </w:rPr>
      <w:fldChar w:fldCharType="separate"/>
    </w:r>
    <w:r w:rsidR="001C58F6">
      <w:rPr>
        <w:noProof/>
      </w:rPr>
      <w:t>4</w:t>
    </w:r>
    <w:r w:rsidR="002F4697">
      <w:rPr>
        <w:noProof/>
      </w:rPr>
      <w:fldChar w:fldCharType="end"/>
    </w:r>
    <w:r w:rsidR="00900A98">
      <w:tab/>
      <w:t xml:space="preserve">Revised: </w:t>
    </w:r>
    <w:proofErr w:type="gramStart"/>
    <w:r w:rsidR="00DA58CE">
      <w:t>0</w:t>
    </w:r>
    <w:r w:rsidR="00496CF0">
      <w:t>9</w:t>
    </w:r>
    <w:r w:rsidR="009F2D24">
      <w:t>/</w:t>
    </w:r>
    <w:r w:rsidR="00496CF0">
      <w:t>2</w:t>
    </w:r>
    <w:r w:rsidR="00E5617C">
      <w:t>8</w:t>
    </w:r>
    <w:r w:rsidR="005B53DA">
      <w:t>/</w:t>
    </w:r>
    <w:r w:rsidR="00D100D1">
      <w:t>202</w:t>
    </w:r>
    <w:r w:rsidR="00D86D38">
      <w:t>3</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EF97" w14:textId="77777777" w:rsidR="00496CF0" w:rsidRDefault="00496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DC71A" w14:textId="77777777" w:rsidR="00900A98" w:rsidRDefault="00900A98" w:rsidP="00900A98">
      <w:pPr>
        <w:spacing w:before="0" w:after="0" w:line="240" w:lineRule="auto"/>
      </w:pPr>
      <w:r>
        <w:separator/>
      </w:r>
    </w:p>
  </w:footnote>
  <w:footnote w:type="continuationSeparator" w:id="0">
    <w:p w14:paraId="3BF94F71" w14:textId="77777777" w:rsidR="00900A98" w:rsidRDefault="00900A98" w:rsidP="00900A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FAE79" w14:textId="77777777" w:rsidR="00496CF0" w:rsidRDefault="00496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2CB3" w14:textId="77777777" w:rsidR="00496CF0" w:rsidRDefault="00496C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419F7" w14:textId="77777777" w:rsidR="00496CF0" w:rsidRDefault="00496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170A9"/>
    <w:multiLevelType w:val="hybridMultilevel"/>
    <w:tmpl w:val="C8F04A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B30B7"/>
    <w:multiLevelType w:val="hybridMultilevel"/>
    <w:tmpl w:val="7E2E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26965"/>
    <w:multiLevelType w:val="hybridMultilevel"/>
    <w:tmpl w:val="B6520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53E167F"/>
    <w:multiLevelType w:val="hybridMultilevel"/>
    <w:tmpl w:val="A5CE6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2FE6748"/>
    <w:multiLevelType w:val="hybridMultilevel"/>
    <w:tmpl w:val="95881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76BAB"/>
    <w:multiLevelType w:val="hybridMultilevel"/>
    <w:tmpl w:val="373078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D307A70"/>
    <w:multiLevelType w:val="hybridMultilevel"/>
    <w:tmpl w:val="C59C77BA"/>
    <w:lvl w:ilvl="0" w:tplc="FFFFFFF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6"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978152969">
    <w:abstractNumId w:val="29"/>
  </w:num>
  <w:num w:numId="2" w16cid:durableId="848832451">
    <w:abstractNumId w:val="27"/>
  </w:num>
  <w:num w:numId="3" w16cid:durableId="206644873">
    <w:abstractNumId w:val="4"/>
  </w:num>
  <w:num w:numId="4" w16cid:durableId="1121338592">
    <w:abstractNumId w:val="2"/>
  </w:num>
  <w:num w:numId="5" w16cid:durableId="546571269">
    <w:abstractNumId w:val="18"/>
  </w:num>
  <w:num w:numId="6" w16cid:durableId="585726120">
    <w:abstractNumId w:val="3"/>
  </w:num>
  <w:num w:numId="7" w16cid:durableId="527254291">
    <w:abstractNumId w:val="6"/>
  </w:num>
  <w:num w:numId="8" w16cid:durableId="997226577">
    <w:abstractNumId w:val="1"/>
  </w:num>
  <w:num w:numId="9" w16cid:durableId="1442070549">
    <w:abstractNumId w:val="24"/>
  </w:num>
  <w:num w:numId="10" w16cid:durableId="647788037">
    <w:abstractNumId w:val="48"/>
  </w:num>
  <w:num w:numId="11" w16cid:durableId="1394503421">
    <w:abstractNumId w:val="16"/>
  </w:num>
  <w:num w:numId="12" w16cid:durableId="577176367">
    <w:abstractNumId w:val="42"/>
  </w:num>
  <w:num w:numId="13" w16cid:durableId="1018240063">
    <w:abstractNumId w:val="17"/>
  </w:num>
  <w:num w:numId="14" w16cid:durableId="483163172">
    <w:abstractNumId w:val="30"/>
  </w:num>
  <w:num w:numId="15" w16cid:durableId="1746024876">
    <w:abstractNumId w:val="15"/>
  </w:num>
  <w:num w:numId="16" w16cid:durableId="1674721609">
    <w:abstractNumId w:val="14"/>
  </w:num>
  <w:num w:numId="17" w16cid:durableId="1166944795">
    <w:abstractNumId w:val="36"/>
  </w:num>
  <w:num w:numId="18" w16cid:durableId="184489245">
    <w:abstractNumId w:val="0"/>
  </w:num>
  <w:num w:numId="19" w16cid:durableId="36440924">
    <w:abstractNumId w:val="37"/>
  </w:num>
  <w:num w:numId="20" w16cid:durableId="1414938814">
    <w:abstractNumId w:val="40"/>
  </w:num>
  <w:num w:numId="21" w16cid:durableId="1560629933">
    <w:abstractNumId w:val="34"/>
  </w:num>
  <w:num w:numId="22" w16cid:durableId="1922519893">
    <w:abstractNumId w:val="31"/>
  </w:num>
  <w:num w:numId="23" w16cid:durableId="1744133712">
    <w:abstractNumId w:val="47"/>
  </w:num>
  <w:num w:numId="24" w16cid:durableId="68503166">
    <w:abstractNumId w:val="21"/>
  </w:num>
  <w:num w:numId="25" w16cid:durableId="2069449556">
    <w:abstractNumId w:val="23"/>
  </w:num>
  <w:num w:numId="26" w16cid:durableId="773326101">
    <w:abstractNumId w:val="9"/>
  </w:num>
  <w:num w:numId="27" w16cid:durableId="282268447">
    <w:abstractNumId w:val="22"/>
  </w:num>
  <w:num w:numId="28" w16cid:durableId="964771314">
    <w:abstractNumId w:val="39"/>
  </w:num>
  <w:num w:numId="29" w16cid:durableId="1920406362">
    <w:abstractNumId w:val="43"/>
  </w:num>
  <w:num w:numId="30" w16cid:durableId="1123841383">
    <w:abstractNumId w:val="12"/>
  </w:num>
  <w:num w:numId="31" w16cid:durableId="344943465">
    <w:abstractNumId w:val="46"/>
  </w:num>
  <w:num w:numId="32" w16cid:durableId="1078407509">
    <w:abstractNumId w:val="10"/>
  </w:num>
  <w:num w:numId="33" w16cid:durableId="773864121">
    <w:abstractNumId w:val="44"/>
  </w:num>
  <w:num w:numId="34" w16cid:durableId="1037854460">
    <w:abstractNumId w:val="28"/>
  </w:num>
  <w:num w:numId="35" w16cid:durableId="109520183">
    <w:abstractNumId w:val="20"/>
  </w:num>
  <w:num w:numId="36" w16cid:durableId="1525243450">
    <w:abstractNumId w:val="11"/>
  </w:num>
  <w:num w:numId="37" w16cid:durableId="1238438572">
    <w:abstractNumId w:val="26"/>
  </w:num>
  <w:num w:numId="38" w16cid:durableId="429936818">
    <w:abstractNumId w:val="35"/>
  </w:num>
  <w:num w:numId="39" w16cid:durableId="113985023">
    <w:abstractNumId w:val="5"/>
  </w:num>
  <w:num w:numId="40" w16cid:durableId="1572346197">
    <w:abstractNumId w:val="41"/>
  </w:num>
  <w:num w:numId="41" w16cid:durableId="1824078467">
    <w:abstractNumId w:val="25"/>
  </w:num>
  <w:num w:numId="42" w16cid:durableId="1155492144">
    <w:abstractNumId w:val="13"/>
  </w:num>
  <w:num w:numId="43" w16cid:durableId="1213614247">
    <w:abstractNumId w:val="33"/>
  </w:num>
  <w:num w:numId="44" w16cid:durableId="1247229128">
    <w:abstractNumId w:val="7"/>
  </w:num>
  <w:num w:numId="45" w16cid:durableId="983002177">
    <w:abstractNumId w:val="32"/>
  </w:num>
  <w:num w:numId="46" w16cid:durableId="1479807819">
    <w:abstractNumId w:val="38"/>
  </w:num>
  <w:num w:numId="47" w16cid:durableId="676807163">
    <w:abstractNumId w:val="8"/>
  </w:num>
  <w:num w:numId="48" w16cid:durableId="1151211038">
    <w:abstractNumId w:val="19"/>
  </w:num>
  <w:num w:numId="49" w16cid:durableId="1567759140">
    <w:abstractNumId w:val="4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52"/>
    <w:rsid w:val="0000013C"/>
    <w:rsid w:val="00005263"/>
    <w:rsid w:val="00023D11"/>
    <w:rsid w:val="00027149"/>
    <w:rsid w:val="00030D0C"/>
    <w:rsid w:val="00036F76"/>
    <w:rsid w:val="00043B00"/>
    <w:rsid w:val="0005232C"/>
    <w:rsid w:val="00076361"/>
    <w:rsid w:val="000963F8"/>
    <w:rsid w:val="000A1D39"/>
    <w:rsid w:val="000A5909"/>
    <w:rsid w:val="000B04F0"/>
    <w:rsid w:val="000C59A4"/>
    <w:rsid w:val="000F2BFD"/>
    <w:rsid w:val="0011028E"/>
    <w:rsid w:val="0012222C"/>
    <w:rsid w:val="00131559"/>
    <w:rsid w:val="00134988"/>
    <w:rsid w:val="0013772A"/>
    <w:rsid w:val="00154A11"/>
    <w:rsid w:val="001727C2"/>
    <w:rsid w:val="00175A09"/>
    <w:rsid w:val="00176082"/>
    <w:rsid w:val="0017783A"/>
    <w:rsid w:val="00195DDB"/>
    <w:rsid w:val="00197CFA"/>
    <w:rsid w:val="001C58F6"/>
    <w:rsid w:val="001D1270"/>
    <w:rsid w:val="001E5BBB"/>
    <w:rsid w:val="001F1121"/>
    <w:rsid w:val="00216492"/>
    <w:rsid w:val="00225840"/>
    <w:rsid w:val="00233B71"/>
    <w:rsid w:val="00236A91"/>
    <w:rsid w:val="00245368"/>
    <w:rsid w:val="002616E2"/>
    <w:rsid w:val="002707E1"/>
    <w:rsid w:val="0027519A"/>
    <w:rsid w:val="0027696D"/>
    <w:rsid w:val="00280416"/>
    <w:rsid w:val="00282A0B"/>
    <w:rsid w:val="0028587C"/>
    <w:rsid w:val="0029031C"/>
    <w:rsid w:val="002A2A20"/>
    <w:rsid w:val="002A53B2"/>
    <w:rsid w:val="002A62DA"/>
    <w:rsid w:val="002B1E3C"/>
    <w:rsid w:val="002B691A"/>
    <w:rsid w:val="002C7265"/>
    <w:rsid w:val="002D46F0"/>
    <w:rsid w:val="002D4AE7"/>
    <w:rsid w:val="002F07E8"/>
    <w:rsid w:val="002F2F3B"/>
    <w:rsid w:val="002F4697"/>
    <w:rsid w:val="002F5902"/>
    <w:rsid w:val="00311876"/>
    <w:rsid w:val="0031590D"/>
    <w:rsid w:val="003168F8"/>
    <w:rsid w:val="0032061A"/>
    <w:rsid w:val="00323372"/>
    <w:rsid w:val="00331F7D"/>
    <w:rsid w:val="00334072"/>
    <w:rsid w:val="00336A46"/>
    <w:rsid w:val="00343718"/>
    <w:rsid w:val="00345028"/>
    <w:rsid w:val="00346066"/>
    <w:rsid w:val="00350758"/>
    <w:rsid w:val="00352563"/>
    <w:rsid w:val="00353543"/>
    <w:rsid w:val="00364386"/>
    <w:rsid w:val="00375BF9"/>
    <w:rsid w:val="00383D2E"/>
    <w:rsid w:val="00386A63"/>
    <w:rsid w:val="003C0035"/>
    <w:rsid w:val="003C1E5F"/>
    <w:rsid w:val="003C23F5"/>
    <w:rsid w:val="003E277F"/>
    <w:rsid w:val="003E3C01"/>
    <w:rsid w:val="003E3F1D"/>
    <w:rsid w:val="0040602B"/>
    <w:rsid w:val="00411A3B"/>
    <w:rsid w:val="00415406"/>
    <w:rsid w:val="004229F2"/>
    <w:rsid w:val="0042511F"/>
    <w:rsid w:val="004326B9"/>
    <w:rsid w:val="00440049"/>
    <w:rsid w:val="00446B06"/>
    <w:rsid w:val="0044727E"/>
    <w:rsid w:val="00464240"/>
    <w:rsid w:val="00477791"/>
    <w:rsid w:val="004806FD"/>
    <w:rsid w:val="004905BC"/>
    <w:rsid w:val="00490907"/>
    <w:rsid w:val="00493A99"/>
    <w:rsid w:val="00496628"/>
    <w:rsid w:val="00496CF0"/>
    <w:rsid w:val="004B0610"/>
    <w:rsid w:val="004B6E14"/>
    <w:rsid w:val="004C3033"/>
    <w:rsid w:val="004D2FAB"/>
    <w:rsid w:val="004F0651"/>
    <w:rsid w:val="00505890"/>
    <w:rsid w:val="005158E8"/>
    <w:rsid w:val="00535472"/>
    <w:rsid w:val="005436C1"/>
    <w:rsid w:val="005442E2"/>
    <w:rsid w:val="005510FB"/>
    <w:rsid w:val="00551FE2"/>
    <w:rsid w:val="00561C63"/>
    <w:rsid w:val="00566541"/>
    <w:rsid w:val="005929ED"/>
    <w:rsid w:val="005B4C6A"/>
    <w:rsid w:val="005B53DA"/>
    <w:rsid w:val="005D04E3"/>
    <w:rsid w:val="005D1C1B"/>
    <w:rsid w:val="005D77AD"/>
    <w:rsid w:val="005E626E"/>
    <w:rsid w:val="005F0B30"/>
    <w:rsid w:val="005F5FF1"/>
    <w:rsid w:val="006070B6"/>
    <w:rsid w:val="0061557D"/>
    <w:rsid w:val="00622795"/>
    <w:rsid w:val="006266BF"/>
    <w:rsid w:val="006351A2"/>
    <w:rsid w:val="0063535F"/>
    <w:rsid w:val="00640C0F"/>
    <w:rsid w:val="00644364"/>
    <w:rsid w:val="00656948"/>
    <w:rsid w:val="00656A24"/>
    <w:rsid w:val="00661BCC"/>
    <w:rsid w:val="00667269"/>
    <w:rsid w:val="00680ADA"/>
    <w:rsid w:val="00687334"/>
    <w:rsid w:val="00691929"/>
    <w:rsid w:val="00691F88"/>
    <w:rsid w:val="00692780"/>
    <w:rsid w:val="00694999"/>
    <w:rsid w:val="006962B8"/>
    <w:rsid w:val="00697E35"/>
    <w:rsid w:val="006A2A25"/>
    <w:rsid w:val="006B5ECF"/>
    <w:rsid w:val="006B7E3C"/>
    <w:rsid w:val="006C0D7C"/>
    <w:rsid w:val="006C5C9F"/>
    <w:rsid w:val="006C5EAE"/>
    <w:rsid w:val="006C75D4"/>
    <w:rsid w:val="006E2737"/>
    <w:rsid w:val="007003FC"/>
    <w:rsid w:val="0070275D"/>
    <w:rsid w:val="00717FAB"/>
    <w:rsid w:val="00746A29"/>
    <w:rsid w:val="00760382"/>
    <w:rsid w:val="007722BF"/>
    <w:rsid w:val="00775A15"/>
    <w:rsid w:val="00782EF4"/>
    <w:rsid w:val="007835B7"/>
    <w:rsid w:val="0078484C"/>
    <w:rsid w:val="007866D6"/>
    <w:rsid w:val="00794F8E"/>
    <w:rsid w:val="007A23CE"/>
    <w:rsid w:val="007A2E90"/>
    <w:rsid w:val="007A55AA"/>
    <w:rsid w:val="007B1761"/>
    <w:rsid w:val="007B6C30"/>
    <w:rsid w:val="007C3310"/>
    <w:rsid w:val="007E4845"/>
    <w:rsid w:val="007F6A2B"/>
    <w:rsid w:val="00814377"/>
    <w:rsid w:val="00827CC0"/>
    <w:rsid w:val="00833212"/>
    <w:rsid w:val="00843022"/>
    <w:rsid w:val="00844860"/>
    <w:rsid w:val="008468C3"/>
    <w:rsid w:val="00860D4E"/>
    <w:rsid w:val="00871E2B"/>
    <w:rsid w:val="008779CD"/>
    <w:rsid w:val="0089250C"/>
    <w:rsid w:val="00896F3F"/>
    <w:rsid w:val="008A0CF1"/>
    <w:rsid w:val="008A262D"/>
    <w:rsid w:val="008A3073"/>
    <w:rsid w:val="008A3F55"/>
    <w:rsid w:val="008A6967"/>
    <w:rsid w:val="008A7F3B"/>
    <w:rsid w:val="008B0B0F"/>
    <w:rsid w:val="008B2CB9"/>
    <w:rsid w:val="008B664C"/>
    <w:rsid w:val="008B6985"/>
    <w:rsid w:val="008B6BEE"/>
    <w:rsid w:val="008C40D2"/>
    <w:rsid w:val="008D0E8A"/>
    <w:rsid w:val="00900A98"/>
    <w:rsid w:val="00911152"/>
    <w:rsid w:val="00926080"/>
    <w:rsid w:val="009359D1"/>
    <w:rsid w:val="00953E5E"/>
    <w:rsid w:val="00972191"/>
    <w:rsid w:val="00972636"/>
    <w:rsid w:val="009726B9"/>
    <w:rsid w:val="00981D53"/>
    <w:rsid w:val="00991F81"/>
    <w:rsid w:val="009A236A"/>
    <w:rsid w:val="009A3B10"/>
    <w:rsid w:val="009A6FE6"/>
    <w:rsid w:val="009B4C51"/>
    <w:rsid w:val="009B6888"/>
    <w:rsid w:val="009C1D18"/>
    <w:rsid w:val="009C6DAE"/>
    <w:rsid w:val="009D4704"/>
    <w:rsid w:val="009F2D24"/>
    <w:rsid w:val="009F3F20"/>
    <w:rsid w:val="009F7A8A"/>
    <w:rsid w:val="00A259A4"/>
    <w:rsid w:val="00A332DD"/>
    <w:rsid w:val="00A66368"/>
    <w:rsid w:val="00A66D04"/>
    <w:rsid w:val="00A71F0C"/>
    <w:rsid w:val="00A74445"/>
    <w:rsid w:val="00A74E56"/>
    <w:rsid w:val="00A75BC8"/>
    <w:rsid w:val="00A90BC2"/>
    <w:rsid w:val="00A930DF"/>
    <w:rsid w:val="00AA1859"/>
    <w:rsid w:val="00AA1EFC"/>
    <w:rsid w:val="00AA6E2C"/>
    <w:rsid w:val="00AB148C"/>
    <w:rsid w:val="00AC17C7"/>
    <w:rsid w:val="00AD0626"/>
    <w:rsid w:val="00AF239F"/>
    <w:rsid w:val="00B10AE5"/>
    <w:rsid w:val="00B17584"/>
    <w:rsid w:val="00B20620"/>
    <w:rsid w:val="00B21674"/>
    <w:rsid w:val="00B31CE8"/>
    <w:rsid w:val="00B3481F"/>
    <w:rsid w:val="00B53A5D"/>
    <w:rsid w:val="00B54B7B"/>
    <w:rsid w:val="00B73071"/>
    <w:rsid w:val="00B771D4"/>
    <w:rsid w:val="00B868B0"/>
    <w:rsid w:val="00B94028"/>
    <w:rsid w:val="00B9551C"/>
    <w:rsid w:val="00B95FAD"/>
    <w:rsid w:val="00BA70D7"/>
    <w:rsid w:val="00BB2425"/>
    <w:rsid w:val="00BC12A4"/>
    <w:rsid w:val="00BC61E2"/>
    <w:rsid w:val="00BD0F51"/>
    <w:rsid w:val="00BF1D6E"/>
    <w:rsid w:val="00C119BD"/>
    <w:rsid w:val="00C30885"/>
    <w:rsid w:val="00C43560"/>
    <w:rsid w:val="00C645C1"/>
    <w:rsid w:val="00C6586A"/>
    <w:rsid w:val="00C8463B"/>
    <w:rsid w:val="00C85836"/>
    <w:rsid w:val="00CA5347"/>
    <w:rsid w:val="00CA6B6F"/>
    <w:rsid w:val="00CB641E"/>
    <w:rsid w:val="00CD2236"/>
    <w:rsid w:val="00CD6E0D"/>
    <w:rsid w:val="00CF7CCE"/>
    <w:rsid w:val="00D003BC"/>
    <w:rsid w:val="00D01D59"/>
    <w:rsid w:val="00D07B7C"/>
    <w:rsid w:val="00D100D1"/>
    <w:rsid w:val="00D16EC1"/>
    <w:rsid w:val="00D227CE"/>
    <w:rsid w:val="00D329E5"/>
    <w:rsid w:val="00D32BC2"/>
    <w:rsid w:val="00D36F34"/>
    <w:rsid w:val="00D42F79"/>
    <w:rsid w:val="00D71CFE"/>
    <w:rsid w:val="00D80A06"/>
    <w:rsid w:val="00D869BB"/>
    <w:rsid w:val="00D86D38"/>
    <w:rsid w:val="00DA58CE"/>
    <w:rsid w:val="00DD76B8"/>
    <w:rsid w:val="00DE4BFC"/>
    <w:rsid w:val="00DF6A1D"/>
    <w:rsid w:val="00E0548A"/>
    <w:rsid w:val="00E16BBA"/>
    <w:rsid w:val="00E21E16"/>
    <w:rsid w:val="00E2279D"/>
    <w:rsid w:val="00E347C4"/>
    <w:rsid w:val="00E35A45"/>
    <w:rsid w:val="00E54087"/>
    <w:rsid w:val="00E55BDC"/>
    <w:rsid w:val="00E5617C"/>
    <w:rsid w:val="00E67D8E"/>
    <w:rsid w:val="00E73A37"/>
    <w:rsid w:val="00E74A2B"/>
    <w:rsid w:val="00E961E8"/>
    <w:rsid w:val="00EA07B8"/>
    <w:rsid w:val="00EC5DAF"/>
    <w:rsid w:val="00ED4A69"/>
    <w:rsid w:val="00ED6BFC"/>
    <w:rsid w:val="00EE26BF"/>
    <w:rsid w:val="00EE67CB"/>
    <w:rsid w:val="00EF0FC7"/>
    <w:rsid w:val="00F102E0"/>
    <w:rsid w:val="00F15027"/>
    <w:rsid w:val="00F33DF4"/>
    <w:rsid w:val="00F3420F"/>
    <w:rsid w:val="00F47C54"/>
    <w:rsid w:val="00F51A6D"/>
    <w:rsid w:val="00F54960"/>
    <w:rsid w:val="00F6115B"/>
    <w:rsid w:val="00F644D0"/>
    <w:rsid w:val="00F6538A"/>
    <w:rsid w:val="00F6680E"/>
    <w:rsid w:val="00F6699C"/>
    <w:rsid w:val="00FA786A"/>
    <w:rsid w:val="00FB0670"/>
    <w:rsid w:val="00FD01D2"/>
    <w:rsid w:val="00FD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26567BC"/>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semiHidden="1" w:uiPriority="20" w:qFormat="1"/>
    <w:lsdException w:name="Normal (Web)" w:uiPriority="99"/>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602B"/>
    <w:pPr>
      <w:spacing w:before="160" w:after="80" w:line="336" w:lineRule="auto"/>
    </w:pPr>
    <w:rPr>
      <w:rFonts w:ascii="Verdana" w:hAnsi="Verdana"/>
      <w:szCs w:val="24"/>
    </w:rPr>
  </w:style>
  <w:style w:type="paragraph" w:styleId="Heading1">
    <w:name w:val="heading 1"/>
    <w:basedOn w:val="Normal"/>
    <w:next w:val="Normal"/>
    <w:link w:val="Heading1Char"/>
    <w:qFormat/>
    <w:rsid w:val="0040602B"/>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40602B"/>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40602B"/>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4060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602B"/>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02B"/>
    <w:pPr>
      <w:ind w:left="720"/>
    </w:pPr>
  </w:style>
  <w:style w:type="character" w:styleId="FollowedHyperlink">
    <w:name w:val="FollowedHyperlink"/>
    <w:rsid w:val="0040602B"/>
    <w:rPr>
      <w:color w:val="800080"/>
      <w:u w:val="single"/>
    </w:rPr>
  </w:style>
  <w:style w:type="paragraph" w:styleId="Footer">
    <w:name w:val="footer"/>
    <w:basedOn w:val="Normal"/>
    <w:link w:val="FooterChar"/>
    <w:rsid w:val="0040602B"/>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40602B"/>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40602B"/>
    <w:rPr>
      <w:color w:val="0000FF"/>
      <w:u w:val="single"/>
    </w:rPr>
  </w:style>
  <w:style w:type="paragraph" w:customStyle="1" w:styleId="NumberedHeading2">
    <w:name w:val="Numbered Heading 2"/>
    <w:basedOn w:val="Normal"/>
    <w:rsid w:val="0040602B"/>
    <w:pPr>
      <w:numPr>
        <w:numId w:val="1"/>
      </w:numPr>
    </w:pPr>
  </w:style>
  <w:style w:type="paragraph" w:customStyle="1" w:styleId="Outlinenumbering">
    <w:name w:val="Outline numbering"/>
    <w:basedOn w:val="Normal"/>
    <w:rsid w:val="0040602B"/>
    <w:pPr>
      <w:numPr>
        <w:numId w:val="2"/>
      </w:numPr>
      <w:tabs>
        <w:tab w:val="clear" w:pos="360"/>
        <w:tab w:val="num" w:pos="720"/>
      </w:tabs>
      <w:ind w:left="720"/>
    </w:pPr>
    <w:rPr>
      <w:szCs w:val="20"/>
    </w:rPr>
  </w:style>
  <w:style w:type="character" w:styleId="PageNumber">
    <w:name w:val="page number"/>
    <w:basedOn w:val="DefaultParagraphFont"/>
    <w:rsid w:val="0040602B"/>
  </w:style>
  <w:style w:type="character" w:customStyle="1" w:styleId="label">
    <w:name w:val="label"/>
    <w:basedOn w:val="DefaultParagraphFont"/>
    <w:rsid w:val="004806FD"/>
  </w:style>
  <w:style w:type="character" w:customStyle="1" w:styleId="manuallabel">
    <w:name w:val="manuallabel"/>
    <w:basedOn w:val="DefaultParagraphFont"/>
    <w:rsid w:val="004806FD"/>
  </w:style>
  <w:style w:type="paragraph" w:styleId="NormalWeb">
    <w:name w:val="Normal (Web)"/>
    <w:basedOn w:val="Normal"/>
    <w:uiPriority w:val="99"/>
    <w:unhideWhenUsed/>
    <w:rsid w:val="004806FD"/>
    <w:pPr>
      <w:spacing w:before="100" w:beforeAutospacing="1" w:after="100" w:afterAutospacing="1" w:line="240" w:lineRule="auto"/>
    </w:pPr>
    <w:rPr>
      <w:rFonts w:ascii="Times New Roman" w:hAnsi="Times New Roman"/>
      <w:sz w:val="24"/>
    </w:rPr>
  </w:style>
  <w:style w:type="character" w:customStyle="1" w:styleId="primaryterm">
    <w:name w:val="primaryterm"/>
    <w:basedOn w:val="DefaultParagraphFont"/>
    <w:rsid w:val="004806FD"/>
  </w:style>
  <w:style w:type="character" w:customStyle="1" w:styleId="ordinal">
    <w:name w:val="ordinal"/>
    <w:basedOn w:val="DefaultParagraphFont"/>
    <w:rsid w:val="004806FD"/>
  </w:style>
  <w:style w:type="character" w:styleId="Strong">
    <w:name w:val="Strong"/>
    <w:basedOn w:val="DefaultParagraphFont"/>
    <w:uiPriority w:val="22"/>
    <w:qFormat/>
    <w:rsid w:val="004806FD"/>
    <w:rPr>
      <w:b/>
      <w:bCs/>
    </w:rPr>
  </w:style>
  <w:style w:type="character" w:customStyle="1" w:styleId="medialabeltext">
    <w:name w:val="medialabeltext"/>
    <w:basedOn w:val="DefaultParagraphFont"/>
    <w:rsid w:val="004806FD"/>
  </w:style>
  <w:style w:type="character" w:customStyle="1" w:styleId="mediafigurenumber">
    <w:name w:val="mediafigurenumber"/>
    <w:basedOn w:val="DefaultParagraphFont"/>
    <w:rsid w:val="004806FD"/>
  </w:style>
  <w:style w:type="character" w:styleId="Emphasis">
    <w:name w:val="Emphasis"/>
    <w:basedOn w:val="DefaultParagraphFont"/>
    <w:uiPriority w:val="20"/>
    <w:qFormat/>
    <w:rsid w:val="004806FD"/>
    <w:rPr>
      <w:i/>
      <w:iCs/>
    </w:rPr>
  </w:style>
  <w:style w:type="character" w:customStyle="1" w:styleId="headingtext">
    <w:name w:val="headingtext"/>
    <w:basedOn w:val="DefaultParagraphFont"/>
    <w:rsid w:val="004806FD"/>
  </w:style>
  <w:style w:type="character" w:styleId="PlaceholderText">
    <w:name w:val="Placeholder Text"/>
    <w:basedOn w:val="DefaultParagraphFont"/>
    <w:uiPriority w:val="99"/>
    <w:semiHidden/>
    <w:rsid w:val="004B0610"/>
    <w:rPr>
      <w:color w:val="808080"/>
    </w:rPr>
  </w:style>
  <w:style w:type="character" w:customStyle="1" w:styleId="Red">
    <w:name w:val="Red"/>
    <w:basedOn w:val="DefaultParagraphFont"/>
    <w:uiPriority w:val="1"/>
    <w:rsid w:val="004B0610"/>
    <w:rPr>
      <w:color w:val="FF0000"/>
    </w:rPr>
  </w:style>
  <w:style w:type="paragraph" w:styleId="TOCHeading">
    <w:name w:val="TOC Heading"/>
    <w:basedOn w:val="Heading1"/>
    <w:next w:val="Normal"/>
    <w:uiPriority w:val="39"/>
    <w:unhideWhenUsed/>
    <w:qFormat/>
    <w:rsid w:val="0040602B"/>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40602B"/>
    <w:pPr>
      <w:spacing w:before="80" w:line="240" w:lineRule="auto"/>
    </w:pPr>
    <w:rPr>
      <w:rFonts w:ascii="Courier New" w:hAnsi="Courier New"/>
    </w:rPr>
  </w:style>
  <w:style w:type="paragraph" w:styleId="TOC1">
    <w:name w:val="toc 1"/>
    <w:basedOn w:val="Normal"/>
    <w:next w:val="Normal"/>
    <w:autoRedefine/>
    <w:uiPriority w:val="39"/>
    <w:unhideWhenUsed/>
    <w:rsid w:val="0040602B"/>
    <w:pPr>
      <w:spacing w:after="100" w:line="240" w:lineRule="auto"/>
    </w:pPr>
  </w:style>
  <w:style w:type="paragraph" w:styleId="TOC2">
    <w:name w:val="toc 2"/>
    <w:basedOn w:val="Normal"/>
    <w:next w:val="Normal"/>
    <w:autoRedefine/>
    <w:uiPriority w:val="39"/>
    <w:unhideWhenUsed/>
    <w:rsid w:val="0040602B"/>
    <w:pPr>
      <w:spacing w:after="100" w:line="240" w:lineRule="auto"/>
      <w:ind w:left="202"/>
    </w:pPr>
  </w:style>
  <w:style w:type="paragraph" w:styleId="TOC3">
    <w:name w:val="toc 3"/>
    <w:basedOn w:val="Normal"/>
    <w:next w:val="Normal"/>
    <w:autoRedefine/>
    <w:uiPriority w:val="39"/>
    <w:unhideWhenUsed/>
    <w:rsid w:val="0040602B"/>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50829">
      <w:bodyDiv w:val="1"/>
      <w:marLeft w:val="0"/>
      <w:marRight w:val="0"/>
      <w:marTop w:val="0"/>
      <w:marBottom w:val="0"/>
      <w:divBdr>
        <w:top w:val="none" w:sz="0" w:space="0" w:color="auto"/>
        <w:left w:val="none" w:sz="0" w:space="0" w:color="auto"/>
        <w:bottom w:val="none" w:sz="0" w:space="0" w:color="auto"/>
        <w:right w:val="none" w:sz="0" w:space="0" w:color="auto"/>
      </w:divBdr>
      <w:divsChild>
        <w:div w:id="2076774498">
          <w:marLeft w:val="0"/>
          <w:marRight w:val="0"/>
          <w:marTop w:val="0"/>
          <w:marBottom w:val="0"/>
          <w:divBdr>
            <w:top w:val="none" w:sz="0" w:space="0" w:color="auto"/>
            <w:left w:val="none" w:sz="0" w:space="0" w:color="auto"/>
            <w:bottom w:val="none" w:sz="0" w:space="0" w:color="auto"/>
            <w:right w:val="none" w:sz="0" w:space="0" w:color="auto"/>
          </w:divBdr>
        </w:div>
        <w:div w:id="1070422598">
          <w:marLeft w:val="0"/>
          <w:marRight w:val="0"/>
          <w:marTop w:val="0"/>
          <w:marBottom w:val="0"/>
          <w:divBdr>
            <w:top w:val="none" w:sz="0" w:space="0" w:color="auto"/>
            <w:left w:val="none" w:sz="0" w:space="0" w:color="auto"/>
            <w:bottom w:val="none" w:sz="0" w:space="0" w:color="auto"/>
            <w:right w:val="none" w:sz="0" w:space="0" w:color="auto"/>
          </w:divBdr>
          <w:divsChild>
            <w:div w:id="282425677">
              <w:marLeft w:val="0"/>
              <w:marRight w:val="0"/>
              <w:marTop w:val="0"/>
              <w:marBottom w:val="0"/>
              <w:divBdr>
                <w:top w:val="none" w:sz="0" w:space="0" w:color="auto"/>
                <w:left w:val="none" w:sz="0" w:space="0" w:color="auto"/>
                <w:bottom w:val="none" w:sz="0" w:space="0" w:color="auto"/>
                <w:right w:val="none" w:sz="0" w:space="0" w:color="auto"/>
              </w:divBdr>
              <w:divsChild>
                <w:div w:id="526406524">
                  <w:marLeft w:val="0"/>
                  <w:marRight w:val="0"/>
                  <w:marTop w:val="0"/>
                  <w:marBottom w:val="0"/>
                  <w:divBdr>
                    <w:top w:val="none" w:sz="0" w:space="0" w:color="auto"/>
                    <w:left w:val="none" w:sz="0" w:space="0" w:color="auto"/>
                    <w:bottom w:val="none" w:sz="0" w:space="0" w:color="auto"/>
                    <w:right w:val="none" w:sz="0" w:space="0" w:color="auto"/>
                  </w:divBdr>
                </w:div>
                <w:div w:id="184055456">
                  <w:marLeft w:val="0"/>
                  <w:marRight w:val="0"/>
                  <w:marTop w:val="0"/>
                  <w:marBottom w:val="0"/>
                  <w:divBdr>
                    <w:top w:val="none" w:sz="0" w:space="0" w:color="auto"/>
                    <w:left w:val="none" w:sz="0" w:space="0" w:color="auto"/>
                    <w:bottom w:val="none" w:sz="0" w:space="0" w:color="auto"/>
                    <w:right w:val="none" w:sz="0" w:space="0" w:color="auto"/>
                  </w:divBdr>
                </w:div>
              </w:divsChild>
            </w:div>
            <w:div w:id="2125421199">
              <w:marLeft w:val="0"/>
              <w:marRight w:val="0"/>
              <w:marTop w:val="0"/>
              <w:marBottom w:val="0"/>
              <w:divBdr>
                <w:top w:val="none" w:sz="0" w:space="0" w:color="auto"/>
                <w:left w:val="none" w:sz="0" w:space="0" w:color="auto"/>
                <w:bottom w:val="none" w:sz="0" w:space="0" w:color="auto"/>
                <w:right w:val="none" w:sz="0" w:space="0" w:color="auto"/>
              </w:divBdr>
              <w:divsChild>
                <w:div w:id="611204082">
                  <w:marLeft w:val="0"/>
                  <w:marRight w:val="0"/>
                  <w:marTop w:val="0"/>
                  <w:marBottom w:val="0"/>
                  <w:divBdr>
                    <w:top w:val="none" w:sz="0" w:space="0" w:color="auto"/>
                    <w:left w:val="none" w:sz="0" w:space="0" w:color="auto"/>
                    <w:bottom w:val="none" w:sz="0" w:space="0" w:color="auto"/>
                    <w:right w:val="none" w:sz="0" w:space="0" w:color="auto"/>
                  </w:divBdr>
                </w:div>
                <w:div w:id="1729183474">
                  <w:marLeft w:val="0"/>
                  <w:marRight w:val="0"/>
                  <w:marTop w:val="0"/>
                  <w:marBottom w:val="0"/>
                  <w:divBdr>
                    <w:top w:val="none" w:sz="0" w:space="0" w:color="auto"/>
                    <w:left w:val="none" w:sz="0" w:space="0" w:color="auto"/>
                    <w:bottom w:val="none" w:sz="0" w:space="0" w:color="auto"/>
                    <w:right w:val="none" w:sz="0" w:space="0" w:color="auto"/>
                  </w:divBdr>
                  <w:divsChild>
                    <w:div w:id="1825467822">
                      <w:marLeft w:val="0"/>
                      <w:marRight w:val="0"/>
                      <w:marTop w:val="0"/>
                      <w:marBottom w:val="0"/>
                      <w:divBdr>
                        <w:top w:val="none" w:sz="0" w:space="0" w:color="auto"/>
                        <w:left w:val="none" w:sz="0" w:space="0" w:color="auto"/>
                        <w:bottom w:val="none" w:sz="0" w:space="0" w:color="auto"/>
                        <w:right w:val="none" w:sz="0" w:space="0" w:color="auto"/>
                      </w:divBdr>
                      <w:divsChild>
                        <w:div w:id="1606037780">
                          <w:marLeft w:val="0"/>
                          <w:marRight w:val="0"/>
                          <w:marTop w:val="0"/>
                          <w:marBottom w:val="0"/>
                          <w:divBdr>
                            <w:top w:val="none" w:sz="0" w:space="0" w:color="auto"/>
                            <w:left w:val="none" w:sz="0" w:space="0" w:color="auto"/>
                            <w:bottom w:val="none" w:sz="0" w:space="0" w:color="auto"/>
                            <w:right w:val="none" w:sz="0" w:space="0" w:color="auto"/>
                          </w:divBdr>
                          <w:divsChild>
                            <w:div w:id="1491482602">
                              <w:marLeft w:val="0"/>
                              <w:marRight w:val="0"/>
                              <w:marTop w:val="0"/>
                              <w:marBottom w:val="0"/>
                              <w:divBdr>
                                <w:top w:val="none" w:sz="0" w:space="0" w:color="auto"/>
                                <w:left w:val="none" w:sz="0" w:space="0" w:color="auto"/>
                                <w:bottom w:val="none" w:sz="0" w:space="0" w:color="auto"/>
                                <w:right w:val="none" w:sz="0" w:space="0" w:color="auto"/>
                              </w:divBdr>
                            </w:div>
                            <w:div w:id="905264672">
                              <w:marLeft w:val="0"/>
                              <w:marRight w:val="0"/>
                              <w:marTop w:val="0"/>
                              <w:marBottom w:val="0"/>
                              <w:divBdr>
                                <w:top w:val="none" w:sz="0" w:space="0" w:color="auto"/>
                                <w:left w:val="none" w:sz="0" w:space="0" w:color="auto"/>
                                <w:bottom w:val="none" w:sz="0" w:space="0" w:color="auto"/>
                                <w:right w:val="none" w:sz="0" w:space="0" w:color="auto"/>
                              </w:divBdr>
                            </w:div>
                            <w:div w:id="20509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9632">
                  <w:marLeft w:val="0"/>
                  <w:marRight w:val="0"/>
                  <w:marTop w:val="0"/>
                  <w:marBottom w:val="0"/>
                  <w:divBdr>
                    <w:top w:val="none" w:sz="0" w:space="0" w:color="auto"/>
                    <w:left w:val="none" w:sz="0" w:space="0" w:color="auto"/>
                    <w:bottom w:val="none" w:sz="0" w:space="0" w:color="auto"/>
                    <w:right w:val="none" w:sz="0" w:space="0" w:color="auto"/>
                  </w:divBdr>
                </w:div>
                <w:div w:id="16591762">
                  <w:marLeft w:val="0"/>
                  <w:marRight w:val="0"/>
                  <w:marTop w:val="0"/>
                  <w:marBottom w:val="0"/>
                  <w:divBdr>
                    <w:top w:val="none" w:sz="0" w:space="0" w:color="auto"/>
                    <w:left w:val="none" w:sz="0" w:space="0" w:color="auto"/>
                    <w:bottom w:val="none" w:sz="0" w:space="0" w:color="auto"/>
                    <w:right w:val="none" w:sz="0" w:space="0" w:color="auto"/>
                  </w:divBdr>
                  <w:divsChild>
                    <w:div w:id="351759217">
                      <w:marLeft w:val="0"/>
                      <w:marRight w:val="0"/>
                      <w:marTop w:val="0"/>
                      <w:marBottom w:val="0"/>
                      <w:divBdr>
                        <w:top w:val="none" w:sz="0" w:space="0" w:color="auto"/>
                        <w:left w:val="none" w:sz="0" w:space="0" w:color="auto"/>
                        <w:bottom w:val="none" w:sz="0" w:space="0" w:color="auto"/>
                        <w:right w:val="none" w:sz="0" w:space="0" w:color="auto"/>
                      </w:divBdr>
                      <w:divsChild>
                        <w:div w:id="1735859426">
                          <w:marLeft w:val="0"/>
                          <w:marRight w:val="0"/>
                          <w:marTop w:val="0"/>
                          <w:marBottom w:val="0"/>
                          <w:divBdr>
                            <w:top w:val="none" w:sz="0" w:space="0" w:color="auto"/>
                            <w:left w:val="none" w:sz="0" w:space="0" w:color="auto"/>
                            <w:bottom w:val="none" w:sz="0" w:space="0" w:color="auto"/>
                            <w:right w:val="none" w:sz="0" w:space="0" w:color="auto"/>
                          </w:divBdr>
                          <w:divsChild>
                            <w:div w:id="1305506933">
                              <w:marLeft w:val="0"/>
                              <w:marRight w:val="0"/>
                              <w:marTop w:val="0"/>
                              <w:marBottom w:val="0"/>
                              <w:divBdr>
                                <w:top w:val="none" w:sz="0" w:space="0" w:color="auto"/>
                                <w:left w:val="none" w:sz="0" w:space="0" w:color="auto"/>
                                <w:bottom w:val="none" w:sz="0" w:space="0" w:color="auto"/>
                                <w:right w:val="none" w:sz="0" w:space="0" w:color="auto"/>
                              </w:divBdr>
                            </w:div>
                            <w:div w:id="1563129668">
                              <w:marLeft w:val="0"/>
                              <w:marRight w:val="0"/>
                              <w:marTop w:val="0"/>
                              <w:marBottom w:val="0"/>
                              <w:divBdr>
                                <w:top w:val="none" w:sz="0" w:space="0" w:color="auto"/>
                                <w:left w:val="none" w:sz="0" w:space="0" w:color="auto"/>
                                <w:bottom w:val="none" w:sz="0" w:space="0" w:color="auto"/>
                                <w:right w:val="none" w:sz="0" w:space="0" w:color="auto"/>
                              </w:divBdr>
                            </w:div>
                            <w:div w:id="3031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8923">
                  <w:marLeft w:val="0"/>
                  <w:marRight w:val="0"/>
                  <w:marTop w:val="0"/>
                  <w:marBottom w:val="0"/>
                  <w:divBdr>
                    <w:top w:val="none" w:sz="0" w:space="0" w:color="auto"/>
                    <w:left w:val="none" w:sz="0" w:space="0" w:color="auto"/>
                    <w:bottom w:val="none" w:sz="0" w:space="0" w:color="auto"/>
                    <w:right w:val="none" w:sz="0" w:space="0" w:color="auto"/>
                  </w:divBdr>
                  <w:divsChild>
                    <w:div w:id="480267499">
                      <w:marLeft w:val="0"/>
                      <w:marRight w:val="0"/>
                      <w:marTop w:val="0"/>
                      <w:marBottom w:val="0"/>
                      <w:divBdr>
                        <w:top w:val="none" w:sz="0" w:space="0" w:color="auto"/>
                        <w:left w:val="none" w:sz="0" w:space="0" w:color="auto"/>
                        <w:bottom w:val="none" w:sz="0" w:space="0" w:color="auto"/>
                        <w:right w:val="none" w:sz="0" w:space="0" w:color="auto"/>
                      </w:divBdr>
                    </w:div>
                    <w:div w:id="1812862001">
                      <w:marLeft w:val="0"/>
                      <w:marRight w:val="0"/>
                      <w:marTop w:val="0"/>
                      <w:marBottom w:val="0"/>
                      <w:divBdr>
                        <w:top w:val="none" w:sz="0" w:space="0" w:color="auto"/>
                        <w:left w:val="none" w:sz="0" w:space="0" w:color="auto"/>
                        <w:bottom w:val="none" w:sz="0" w:space="0" w:color="auto"/>
                        <w:right w:val="none" w:sz="0" w:space="0" w:color="auto"/>
                      </w:divBdr>
                    </w:div>
                  </w:divsChild>
                </w:div>
                <w:div w:id="984746630">
                  <w:marLeft w:val="0"/>
                  <w:marRight w:val="0"/>
                  <w:marTop w:val="0"/>
                  <w:marBottom w:val="0"/>
                  <w:divBdr>
                    <w:top w:val="none" w:sz="0" w:space="0" w:color="auto"/>
                    <w:left w:val="none" w:sz="0" w:space="0" w:color="auto"/>
                    <w:bottom w:val="none" w:sz="0" w:space="0" w:color="auto"/>
                    <w:right w:val="none" w:sz="0" w:space="0" w:color="auto"/>
                  </w:divBdr>
                </w:div>
                <w:div w:id="1334648873">
                  <w:marLeft w:val="0"/>
                  <w:marRight w:val="0"/>
                  <w:marTop w:val="0"/>
                  <w:marBottom w:val="0"/>
                  <w:divBdr>
                    <w:top w:val="none" w:sz="0" w:space="0" w:color="auto"/>
                    <w:left w:val="none" w:sz="0" w:space="0" w:color="auto"/>
                    <w:bottom w:val="none" w:sz="0" w:space="0" w:color="auto"/>
                    <w:right w:val="none" w:sz="0" w:space="0" w:color="auto"/>
                  </w:divBdr>
                </w:div>
                <w:div w:id="1299994764">
                  <w:marLeft w:val="0"/>
                  <w:marRight w:val="0"/>
                  <w:marTop w:val="0"/>
                  <w:marBottom w:val="0"/>
                  <w:divBdr>
                    <w:top w:val="none" w:sz="0" w:space="0" w:color="auto"/>
                    <w:left w:val="none" w:sz="0" w:space="0" w:color="auto"/>
                    <w:bottom w:val="none" w:sz="0" w:space="0" w:color="auto"/>
                    <w:right w:val="none" w:sz="0" w:space="0" w:color="auto"/>
                  </w:divBdr>
                </w:div>
                <w:div w:id="414788694">
                  <w:marLeft w:val="0"/>
                  <w:marRight w:val="0"/>
                  <w:marTop w:val="0"/>
                  <w:marBottom w:val="0"/>
                  <w:divBdr>
                    <w:top w:val="none" w:sz="0" w:space="0" w:color="auto"/>
                    <w:left w:val="none" w:sz="0" w:space="0" w:color="auto"/>
                    <w:bottom w:val="none" w:sz="0" w:space="0" w:color="auto"/>
                    <w:right w:val="none" w:sz="0" w:space="0" w:color="auto"/>
                  </w:divBdr>
                </w:div>
              </w:divsChild>
            </w:div>
            <w:div w:id="531302323">
              <w:marLeft w:val="0"/>
              <w:marRight w:val="0"/>
              <w:marTop w:val="0"/>
              <w:marBottom w:val="0"/>
              <w:divBdr>
                <w:top w:val="none" w:sz="0" w:space="0" w:color="auto"/>
                <w:left w:val="none" w:sz="0" w:space="0" w:color="auto"/>
                <w:bottom w:val="none" w:sz="0" w:space="0" w:color="auto"/>
                <w:right w:val="none" w:sz="0" w:space="0" w:color="auto"/>
              </w:divBdr>
              <w:divsChild>
                <w:div w:id="969019323">
                  <w:marLeft w:val="0"/>
                  <w:marRight w:val="0"/>
                  <w:marTop w:val="0"/>
                  <w:marBottom w:val="0"/>
                  <w:divBdr>
                    <w:top w:val="none" w:sz="0" w:space="0" w:color="auto"/>
                    <w:left w:val="none" w:sz="0" w:space="0" w:color="auto"/>
                    <w:bottom w:val="none" w:sz="0" w:space="0" w:color="auto"/>
                    <w:right w:val="none" w:sz="0" w:space="0" w:color="auto"/>
                  </w:divBdr>
                </w:div>
                <w:div w:id="2125928797">
                  <w:marLeft w:val="0"/>
                  <w:marRight w:val="0"/>
                  <w:marTop w:val="0"/>
                  <w:marBottom w:val="0"/>
                  <w:divBdr>
                    <w:top w:val="none" w:sz="0" w:space="0" w:color="auto"/>
                    <w:left w:val="none" w:sz="0" w:space="0" w:color="auto"/>
                    <w:bottom w:val="none" w:sz="0" w:space="0" w:color="auto"/>
                    <w:right w:val="none" w:sz="0" w:space="0" w:color="auto"/>
                  </w:divBdr>
                </w:div>
              </w:divsChild>
            </w:div>
            <w:div w:id="1460801727">
              <w:marLeft w:val="0"/>
              <w:marRight w:val="0"/>
              <w:marTop w:val="0"/>
              <w:marBottom w:val="0"/>
              <w:divBdr>
                <w:top w:val="none" w:sz="0" w:space="0" w:color="auto"/>
                <w:left w:val="none" w:sz="0" w:space="0" w:color="auto"/>
                <w:bottom w:val="none" w:sz="0" w:space="0" w:color="auto"/>
                <w:right w:val="none" w:sz="0" w:space="0" w:color="auto"/>
              </w:divBdr>
              <w:divsChild>
                <w:div w:id="1968270766">
                  <w:marLeft w:val="0"/>
                  <w:marRight w:val="0"/>
                  <w:marTop w:val="0"/>
                  <w:marBottom w:val="0"/>
                  <w:divBdr>
                    <w:top w:val="none" w:sz="0" w:space="0" w:color="auto"/>
                    <w:left w:val="none" w:sz="0" w:space="0" w:color="auto"/>
                    <w:bottom w:val="none" w:sz="0" w:space="0" w:color="auto"/>
                    <w:right w:val="none" w:sz="0" w:space="0" w:color="auto"/>
                  </w:divBdr>
                </w:div>
                <w:div w:id="1142573537">
                  <w:marLeft w:val="0"/>
                  <w:marRight w:val="0"/>
                  <w:marTop w:val="0"/>
                  <w:marBottom w:val="0"/>
                  <w:divBdr>
                    <w:top w:val="none" w:sz="0" w:space="0" w:color="auto"/>
                    <w:left w:val="none" w:sz="0" w:space="0" w:color="auto"/>
                    <w:bottom w:val="none" w:sz="0" w:space="0" w:color="auto"/>
                    <w:right w:val="none" w:sz="0" w:space="0" w:color="auto"/>
                  </w:divBdr>
                </w:div>
              </w:divsChild>
            </w:div>
            <w:div w:id="164367608">
              <w:marLeft w:val="0"/>
              <w:marRight w:val="0"/>
              <w:marTop w:val="0"/>
              <w:marBottom w:val="0"/>
              <w:divBdr>
                <w:top w:val="none" w:sz="0" w:space="0" w:color="auto"/>
                <w:left w:val="none" w:sz="0" w:space="0" w:color="auto"/>
                <w:bottom w:val="none" w:sz="0" w:space="0" w:color="auto"/>
                <w:right w:val="none" w:sz="0" w:space="0" w:color="auto"/>
              </w:divBdr>
              <w:divsChild>
                <w:div w:id="2010017087">
                  <w:marLeft w:val="0"/>
                  <w:marRight w:val="0"/>
                  <w:marTop w:val="0"/>
                  <w:marBottom w:val="0"/>
                  <w:divBdr>
                    <w:top w:val="none" w:sz="0" w:space="0" w:color="auto"/>
                    <w:left w:val="none" w:sz="0" w:space="0" w:color="auto"/>
                    <w:bottom w:val="none" w:sz="0" w:space="0" w:color="auto"/>
                    <w:right w:val="none" w:sz="0" w:space="0" w:color="auto"/>
                  </w:divBdr>
                </w:div>
                <w:div w:id="587427074">
                  <w:marLeft w:val="0"/>
                  <w:marRight w:val="0"/>
                  <w:marTop w:val="0"/>
                  <w:marBottom w:val="0"/>
                  <w:divBdr>
                    <w:top w:val="none" w:sz="0" w:space="0" w:color="auto"/>
                    <w:left w:val="none" w:sz="0" w:space="0" w:color="auto"/>
                    <w:bottom w:val="none" w:sz="0" w:space="0" w:color="auto"/>
                    <w:right w:val="none" w:sz="0" w:space="0" w:color="auto"/>
                  </w:divBdr>
                </w:div>
              </w:divsChild>
            </w:div>
            <w:div w:id="379212761">
              <w:marLeft w:val="0"/>
              <w:marRight w:val="0"/>
              <w:marTop w:val="0"/>
              <w:marBottom w:val="0"/>
              <w:divBdr>
                <w:top w:val="none" w:sz="0" w:space="0" w:color="auto"/>
                <w:left w:val="none" w:sz="0" w:space="0" w:color="auto"/>
                <w:bottom w:val="none" w:sz="0" w:space="0" w:color="auto"/>
                <w:right w:val="none" w:sz="0" w:space="0" w:color="auto"/>
              </w:divBdr>
              <w:divsChild>
                <w:div w:id="1435632259">
                  <w:marLeft w:val="0"/>
                  <w:marRight w:val="0"/>
                  <w:marTop w:val="0"/>
                  <w:marBottom w:val="0"/>
                  <w:divBdr>
                    <w:top w:val="none" w:sz="0" w:space="0" w:color="auto"/>
                    <w:left w:val="none" w:sz="0" w:space="0" w:color="auto"/>
                    <w:bottom w:val="none" w:sz="0" w:space="0" w:color="auto"/>
                    <w:right w:val="none" w:sz="0" w:space="0" w:color="auto"/>
                  </w:divBdr>
                  <w:divsChild>
                    <w:div w:id="2134593751">
                      <w:marLeft w:val="0"/>
                      <w:marRight w:val="0"/>
                      <w:marTop w:val="0"/>
                      <w:marBottom w:val="0"/>
                      <w:divBdr>
                        <w:top w:val="none" w:sz="0" w:space="0" w:color="auto"/>
                        <w:left w:val="none" w:sz="0" w:space="0" w:color="auto"/>
                        <w:bottom w:val="none" w:sz="0" w:space="0" w:color="auto"/>
                        <w:right w:val="none" w:sz="0" w:space="0" w:color="auto"/>
                      </w:divBdr>
                      <w:divsChild>
                        <w:div w:id="189799829">
                          <w:marLeft w:val="0"/>
                          <w:marRight w:val="0"/>
                          <w:marTop w:val="0"/>
                          <w:marBottom w:val="0"/>
                          <w:divBdr>
                            <w:top w:val="none" w:sz="0" w:space="0" w:color="auto"/>
                            <w:left w:val="none" w:sz="0" w:space="0" w:color="auto"/>
                            <w:bottom w:val="none" w:sz="0" w:space="0" w:color="auto"/>
                            <w:right w:val="none" w:sz="0" w:space="0" w:color="auto"/>
                          </w:divBdr>
                          <w:divsChild>
                            <w:div w:id="368847396">
                              <w:marLeft w:val="0"/>
                              <w:marRight w:val="0"/>
                              <w:marTop w:val="0"/>
                              <w:marBottom w:val="0"/>
                              <w:divBdr>
                                <w:top w:val="none" w:sz="0" w:space="0" w:color="auto"/>
                                <w:left w:val="none" w:sz="0" w:space="0" w:color="auto"/>
                                <w:bottom w:val="none" w:sz="0" w:space="0" w:color="auto"/>
                                <w:right w:val="none" w:sz="0" w:space="0" w:color="auto"/>
                              </w:divBdr>
                            </w:div>
                            <w:div w:id="1104573054">
                              <w:marLeft w:val="0"/>
                              <w:marRight w:val="0"/>
                              <w:marTop w:val="0"/>
                              <w:marBottom w:val="0"/>
                              <w:divBdr>
                                <w:top w:val="none" w:sz="0" w:space="0" w:color="auto"/>
                                <w:left w:val="none" w:sz="0" w:space="0" w:color="auto"/>
                                <w:bottom w:val="none" w:sz="0" w:space="0" w:color="auto"/>
                                <w:right w:val="none" w:sz="0" w:space="0" w:color="auto"/>
                              </w:divBdr>
                            </w:div>
                            <w:div w:id="179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6445">
                  <w:marLeft w:val="0"/>
                  <w:marRight w:val="0"/>
                  <w:marTop w:val="0"/>
                  <w:marBottom w:val="0"/>
                  <w:divBdr>
                    <w:top w:val="none" w:sz="0" w:space="0" w:color="auto"/>
                    <w:left w:val="none" w:sz="0" w:space="0" w:color="auto"/>
                    <w:bottom w:val="none" w:sz="0" w:space="0" w:color="auto"/>
                    <w:right w:val="none" w:sz="0" w:space="0" w:color="auto"/>
                  </w:divBdr>
                  <w:divsChild>
                    <w:div w:id="853569520">
                      <w:marLeft w:val="0"/>
                      <w:marRight w:val="0"/>
                      <w:marTop w:val="0"/>
                      <w:marBottom w:val="0"/>
                      <w:divBdr>
                        <w:top w:val="none" w:sz="0" w:space="0" w:color="auto"/>
                        <w:left w:val="none" w:sz="0" w:space="0" w:color="auto"/>
                        <w:bottom w:val="none" w:sz="0" w:space="0" w:color="auto"/>
                        <w:right w:val="none" w:sz="0" w:space="0" w:color="auto"/>
                      </w:divBdr>
                    </w:div>
                    <w:div w:id="1769614512">
                      <w:marLeft w:val="0"/>
                      <w:marRight w:val="0"/>
                      <w:marTop w:val="0"/>
                      <w:marBottom w:val="0"/>
                      <w:divBdr>
                        <w:top w:val="none" w:sz="0" w:space="0" w:color="auto"/>
                        <w:left w:val="none" w:sz="0" w:space="0" w:color="auto"/>
                        <w:bottom w:val="none" w:sz="0" w:space="0" w:color="auto"/>
                        <w:right w:val="none" w:sz="0" w:space="0" w:color="auto"/>
                      </w:divBdr>
                    </w:div>
                    <w:div w:id="1482503821">
                      <w:marLeft w:val="0"/>
                      <w:marRight w:val="0"/>
                      <w:marTop w:val="0"/>
                      <w:marBottom w:val="0"/>
                      <w:divBdr>
                        <w:top w:val="none" w:sz="0" w:space="0" w:color="auto"/>
                        <w:left w:val="none" w:sz="0" w:space="0" w:color="auto"/>
                        <w:bottom w:val="none" w:sz="0" w:space="0" w:color="auto"/>
                        <w:right w:val="none" w:sz="0" w:space="0" w:color="auto"/>
                      </w:divBdr>
                      <w:divsChild>
                        <w:div w:id="607735018">
                          <w:marLeft w:val="0"/>
                          <w:marRight w:val="0"/>
                          <w:marTop w:val="0"/>
                          <w:marBottom w:val="0"/>
                          <w:divBdr>
                            <w:top w:val="none" w:sz="0" w:space="0" w:color="auto"/>
                            <w:left w:val="none" w:sz="0" w:space="0" w:color="auto"/>
                            <w:bottom w:val="none" w:sz="0" w:space="0" w:color="auto"/>
                            <w:right w:val="none" w:sz="0" w:space="0" w:color="auto"/>
                          </w:divBdr>
                          <w:divsChild>
                            <w:div w:id="573123101">
                              <w:marLeft w:val="0"/>
                              <w:marRight w:val="0"/>
                              <w:marTop w:val="0"/>
                              <w:marBottom w:val="0"/>
                              <w:divBdr>
                                <w:top w:val="none" w:sz="0" w:space="0" w:color="auto"/>
                                <w:left w:val="none" w:sz="0" w:space="0" w:color="auto"/>
                                <w:bottom w:val="none" w:sz="0" w:space="0" w:color="auto"/>
                                <w:right w:val="none" w:sz="0" w:space="0" w:color="auto"/>
                              </w:divBdr>
                              <w:divsChild>
                                <w:div w:id="1931623401">
                                  <w:marLeft w:val="0"/>
                                  <w:marRight w:val="0"/>
                                  <w:marTop w:val="0"/>
                                  <w:marBottom w:val="0"/>
                                  <w:divBdr>
                                    <w:top w:val="none" w:sz="0" w:space="0" w:color="auto"/>
                                    <w:left w:val="none" w:sz="0" w:space="0" w:color="auto"/>
                                    <w:bottom w:val="none" w:sz="0" w:space="0" w:color="auto"/>
                                    <w:right w:val="none" w:sz="0" w:space="0" w:color="auto"/>
                                  </w:divBdr>
                                </w:div>
                                <w:div w:id="34277215">
                                  <w:marLeft w:val="0"/>
                                  <w:marRight w:val="0"/>
                                  <w:marTop w:val="0"/>
                                  <w:marBottom w:val="0"/>
                                  <w:divBdr>
                                    <w:top w:val="none" w:sz="0" w:space="0" w:color="auto"/>
                                    <w:left w:val="none" w:sz="0" w:space="0" w:color="auto"/>
                                    <w:bottom w:val="none" w:sz="0" w:space="0" w:color="auto"/>
                                    <w:right w:val="none" w:sz="0" w:space="0" w:color="auto"/>
                                  </w:divBdr>
                                </w:div>
                                <w:div w:id="1063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107">
                      <w:marLeft w:val="0"/>
                      <w:marRight w:val="0"/>
                      <w:marTop w:val="0"/>
                      <w:marBottom w:val="0"/>
                      <w:divBdr>
                        <w:top w:val="none" w:sz="0" w:space="0" w:color="auto"/>
                        <w:left w:val="none" w:sz="0" w:space="0" w:color="auto"/>
                        <w:bottom w:val="none" w:sz="0" w:space="0" w:color="auto"/>
                        <w:right w:val="none" w:sz="0" w:space="0" w:color="auto"/>
                      </w:divBdr>
                    </w:div>
                    <w:div w:id="20391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5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javascript://"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B9F204F1D643948A0C0A650B9D278D"/>
        <w:category>
          <w:name w:val="General"/>
          <w:gallery w:val="placeholder"/>
        </w:category>
        <w:types>
          <w:type w:val="bbPlcHdr"/>
        </w:types>
        <w:behaviors>
          <w:behavior w:val="content"/>
        </w:behaviors>
        <w:guid w:val="{BD9E4B34-1563-4382-A50F-3AE278848BB6}"/>
      </w:docPartPr>
      <w:docPartBody>
        <w:p w:rsidR="004C5570" w:rsidRDefault="002A59B9" w:rsidP="002A59B9">
          <w:pPr>
            <w:pStyle w:val="99B9F204F1D643948A0C0A650B9D278D"/>
          </w:pPr>
          <w:r w:rsidRPr="00BA29AF">
            <w:rPr>
              <w:rStyle w:val="PlaceholderText"/>
            </w:rPr>
            <w:t>Click or tap here to enter text.</w:t>
          </w:r>
        </w:p>
      </w:docPartBody>
    </w:docPart>
    <w:docPart>
      <w:docPartPr>
        <w:name w:val="95E18CB5A9674FDFA3E0203D76E117E0"/>
        <w:category>
          <w:name w:val="General"/>
          <w:gallery w:val="placeholder"/>
        </w:category>
        <w:types>
          <w:type w:val="bbPlcHdr"/>
        </w:types>
        <w:behaviors>
          <w:behavior w:val="content"/>
        </w:behaviors>
        <w:guid w:val="{2390F6B7-4409-45F2-9FBD-AB41FA26AD60}"/>
      </w:docPartPr>
      <w:docPartBody>
        <w:p w:rsidR="004C5570" w:rsidRDefault="002A59B9" w:rsidP="002A59B9">
          <w:pPr>
            <w:pStyle w:val="95E18CB5A9674FDFA3E0203D76E117E0"/>
          </w:pPr>
          <w:r w:rsidRPr="00BA29AF">
            <w:rPr>
              <w:rStyle w:val="PlaceholderText"/>
            </w:rPr>
            <w:t>Click or tap here to enter text.</w:t>
          </w:r>
        </w:p>
      </w:docPartBody>
    </w:docPart>
    <w:docPart>
      <w:docPartPr>
        <w:name w:val="091517E0AF7349A3AF76BFEC43F090FE"/>
        <w:category>
          <w:name w:val="General"/>
          <w:gallery w:val="placeholder"/>
        </w:category>
        <w:types>
          <w:type w:val="bbPlcHdr"/>
        </w:types>
        <w:behaviors>
          <w:behavior w:val="content"/>
        </w:behaviors>
        <w:guid w:val="{716006BC-CD7B-455A-B1A0-B0DDC1B0FDAD}"/>
      </w:docPartPr>
      <w:docPartBody>
        <w:p w:rsidR="004C5570" w:rsidRDefault="002A59B9" w:rsidP="002A59B9">
          <w:pPr>
            <w:pStyle w:val="091517E0AF7349A3AF76BFEC43F090FE"/>
          </w:pPr>
          <w:r w:rsidRPr="00BA29AF">
            <w:rPr>
              <w:rStyle w:val="PlaceholderText"/>
            </w:rPr>
            <w:t>Click or tap here to enter text.</w:t>
          </w:r>
        </w:p>
      </w:docPartBody>
    </w:docPart>
    <w:docPart>
      <w:docPartPr>
        <w:name w:val="39D38ECFE39A410E9503487CAC04B3F0"/>
        <w:category>
          <w:name w:val="General"/>
          <w:gallery w:val="placeholder"/>
        </w:category>
        <w:types>
          <w:type w:val="bbPlcHdr"/>
        </w:types>
        <w:behaviors>
          <w:behavior w:val="content"/>
        </w:behaviors>
        <w:guid w:val="{713B6027-91C2-45A1-8BCA-DAFFE8D92F6D}"/>
      </w:docPartPr>
      <w:docPartBody>
        <w:p w:rsidR="007F643D" w:rsidRDefault="00B35F3A" w:rsidP="00B35F3A">
          <w:pPr>
            <w:pStyle w:val="39D38ECFE39A410E9503487CAC04B3F0"/>
          </w:pPr>
          <w:r w:rsidRPr="00BA29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B9"/>
    <w:rsid w:val="002A59B9"/>
    <w:rsid w:val="004C5570"/>
    <w:rsid w:val="007F643D"/>
    <w:rsid w:val="00B3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F3A"/>
    <w:rPr>
      <w:color w:val="808080"/>
    </w:rPr>
  </w:style>
  <w:style w:type="paragraph" w:customStyle="1" w:styleId="99B9F204F1D643948A0C0A650B9D278D">
    <w:name w:val="99B9F204F1D643948A0C0A650B9D278D"/>
    <w:rsid w:val="002A59B9"/>
  </w:style>
  <w:style w:type="paragraph" w:customStyle="1" w:styleId="95E18CB5A9674FDFA3E0203D76E117E0">
    <w:name w:val="95E18CB5A9674FDFA3E0203D76E117E0"/>
    <w:rsid w:val="002A59B9"/>
  </w:style>
  <w:style w:type="paragraph" w:customStyle="1" w:styleId="091517E0AF7349A3AF76BFEC43F090FE">
    <w:name w:val="091517E0AF7349A3AF76BFEC43F090FE"/>
    <w:rsid w:val="002A59B9"/>
  </w:style>
  <w:style w:type="paragraph" w:customStyle="1" w:styleId="39D38ECFE39A410E9503487CAC04B3F0">
    <w:name w:val="39D38ECFE39A410E9503487CAC04B3F0"/>
    <w:rsid w:val="00B35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82</TotalTime>
  <Pages>5</Pages>
  <Words>1221</Words>
  <Characters>5476</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170</cp:revision>
  <dcterms:created xsi:type="dcterms:W3CDTF">2017-02-18T20:04:00Z</dcterms:created>
  <dcterms:modified xsi:type="dcterms:W3CDTF">2023-09-29T01:43:00Z</dcterms:modified>
</cp:coreProperties>
</file>