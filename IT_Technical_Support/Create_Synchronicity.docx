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F3737" w14:textId="77777777" w:rsidR="009359D1" w:rsidRDefault="00D42F79" w:rsidP="00CF7CCE">
      <w:pPr>
        <w:pStyle w:val="Heading1"/>
      </w:pPr>
      <w:r>
        <w:t>Create</w:t>
      </w:r>
      <w:r w:rsidR="00C645C1">
        <w:t xml:space="preserve"> </w:t>
      </w:r>
      <w:r>
        <w:t>Synchronicity</w:t>
      </w:r>
    </w:p>
    <w:p w14:paraId="2C961272" w14:textId="0FD51BED" w:rsidR="00E101A7" w:rsidRPr="00E101A7" w:rsidRDefault="00E101A7" w:rsidP="00A30B52">
      <w:r w:rsidRPr="00E101A7">
        <w:t xml:space="preserve">Time required: </w:t>
      </w:r>
      <w:r w:rsidR="008534C5">
        <w:t>30</w:t>
      </w:r>
      <w:r w:rsidRPr="00E101A7">
        <w:t xml:space="preserve"> minutes</w:t>
      </w:r>
    </w:p>
    <w:p w14:paraId="144E749C" w14:textId="77777777" w:rsidR="001C79BE" w:rsidRDefault="001C79BE" w:rsidP="001C79BE">
      <w:r>
        <w:rPr>
          <w:b/>
        </w:rPr>
        <w:t>How to Create Screenshots:</w:t>
      </w:r>
      <w:r>
        <w:t xml:space="preserve"> Please use the Windows Snip and Sketch Tool or the Snipping Tool. Paste a screenshot of just the program you are working on. If you are snipping a virtual machine, make sure your focus is outside the virtual machine before you snip.</w:t>
      </w:r>
    </w:p>
    <w:p w14:paraId="20DC4C4E" w14:textId="77777777" w:rsidR="001C79BE" w:rsidRDefault="001C79BE" w:rsidP="001C79BE">
      <w:pPr>
        <w:pStyle w:val="ListParagraph"/>
        <w:numPr>
          <w:ilvl w:val="0"/>
          <w:numId w:val="7"/>
        </w:numPr>
      </w:pPr>
      <w:r>
        <w:t xml:space="preserve">Press and hold down the </w:t>
      </w:r>
      <w:r w:rsidRPr="00EC5DAF">
        <w:rPr>
          <w:b/>
        </w:rPr>
        <w:t>Windows key</w:t>
      </w:r>
      <w:r>
        <w:rPr>
          <w:b/>
        </w:rPr>
        <w:t xml:space="preserve"> </w:t>
      </w:r>
      <w:r>
        <w:t xml:space="preserve">&amp; </w:t>
      </w:r>
      <w:r w:rsidRPr="00EC5DAF">
        <w:rPr>
          <w:b/>
        </w:rPr>
        <w:t>Shift</w:t>
      </w:r>
      <w:r>
        <w:t xml:space="preserve">, then type </w:t>
      </w:r>
      <w:r w:rsidRPr="00EC5DAF">
        <w:rPr>
          <w:b/>
        </w:rPr>
        <w:t>S</w:t>
      </w:r>
      <w:r>
        <w:rPr>
          <w:b/>
        </w:rPr>
        <w:t xml:space="preserve">. </w:t>
      </w:r>
      <w:r w:rsidRPr="00EC5DAF">
        <w:t>This brings up the on-screen snipping</w:t>
      </w:r>
      <w:r>
        <w:t xml:space="preserve"> tool.</w:t>
      </w:r>
    </w:p>
    <w:p w14:paraId="3E6818B0" w14:textId="77777777" w:rsidR="001C79BE" w:rsidRDefault="001C79BE" w:rsidP="001C79BE">
      <w:pPr>
        <w:pStyle w:val="ListParagraph"/>
        <w:numPr>
          <w:ilvl w:val="0"/>
          <w:numId w:val="7"/>
        </w:numPr>
      </w:pPr>
      <w:r>
        <w:t xml:space="preserve">Click and </w:t>
      </w:r>
      <w:proofErr w:type="gramStart"/>
      <w:r>
        <w:t>Drag</w:t>
      </w:r>
      <w:proofErr w:type="gramEnd"/>
      <w:r>
        <w:t xml:space="preserve"> your mouse around whatever you want to snip.</w:t>
      </w:r>
    </w:p>
    <w:p w14:paraId="3A87F54C" w14:textId="77777777" w:rsidR="001C79BE" w:rsidRDefault="001C79BE" w:rsidP="001C79BE">
      <w:pPr>
        <w:pStyle w:val="ListParagraph"/>
        <w:numPr>
          <w:ilvl w:val="0"/>
          <w:numId w:val="7"/>
        </w:numPr>
      </w:pPr>
      <w:r>
        <w:t>Release the mouse button. This places the snip into the Windows Clipboard.</w:t>
      </w:r>
    </w:p>
    <w:p w14:paraId="0CDA4AE4" w14:textId="77777777" w:rsidR="001C79BE" w:rsidRDefault="001C79BE" w:rsidP="001C79BE">
      <w:pPr>
        <w:pStyle w:val="ListParagraph"/>
        <w:numPr>
          <w:ilvl w:val="0"/>
          <w:numId w:val="7"/>
        </w:numPr>
      </w:pPr>
      <w:r>
        <w:t xml:space="preserve">Go into Word or wherever you want to paste the snip. Hold down </w:t>
      </w:r>
      <w:r w:rsidRPr="00794F8E">
        <w:rPr>
          <w:b/>
        </w:rPr>
        <w:t>CTRL</w:t>
      </w:r>
      <w:r w:rsidRPr="00C36A8A">
        <w:t>, then type</w:t>
      </w:r>
      <w:r>
        <w:t xml:space="preserve"> </w:t>
      </w:r>
      <w:r w:rsidRPr="00794F8E">
        <w:rPr>
          <w:b/>
        </w:rPr>
        <w:t>V</w:t>
      </w:r>
      <w:r>
        <w:t xml:space="preserve"> to paste the snip.</w:t>
      </w:r>
    </w:p>
    <w:p w14:paraId="2D77BDFC" w14:textId="77777777" w:rsidR="001C79BE" w:rsidRDefault="001C79BE" w:rsidP="001C79BE">
      <w:pPr>
        <w:pStyle w:val="Heading2"/>
      </w:pPr>
      <w:r>
        <w:t>Lab Description</w:t>
      </w:r>
    </w:p>
    <w:p w14:paraId="65C02604" w14:textId="689638BB" w:rsidR="007C3310" w:rsidRDefault="00D42F79" w:rsidP="007C3310">
      <w:r>
        <w:t xml:space="preserve">Using a backup program to </w:t>
      </w:r>
      <w:r w:rsidR="00E961E8">
        <w:t>back up</w:t>
      </w:r>
      <w:r>
        <w:t xml:space="preserve"> your files is </w:t>
      </w:r>
      <w:r w:rsidR="00DD66AC">
        <w:t>good</w:t>
      </w:r>
      <w:r w:rsidR="00291A24">
        <w:t xml:space="preserve"> practice</w:t>
      </w:r>
      <w:r>
        <w:t>. Sometimes you just want to synchronize folders of data.</w:t>
      </w:r>
      <w:r w:rsidR="00775A15">
        <w:t xml:space="preserve"> Create Synchronicity is a free </w:t>
      </w:r>
      <w:r w:rsidR="00EC4DD0">
        <w:t>open-source</w:t>
      </w:r>
      <w:r w:rsidR="00775A15">
        <w:t xml:space="preserve"> backup and synchronization program.</w:t>
      </w:r>
      <w:r w:rsidR="00D329E5">
        <w:t xml:space="preserve"> This program is perfect for synchronizing the contents of your flash drive with your desktop computer and vice versa.</w:t>
      </w:r>
      <w:r w:rsidR="00B31CE8">
        <w:t xml:space="preserve"> It only copies the changed files, so it works very quickly.</w:t>
      </w:r>
      <w:r w:rsidR="00CA6B6F">
        <w:t xml:space="preserve"> You can create different profiles for different synchronization folders.</w:t>
      </w:r>
    </w:p>
    <w:p w14:paraId="177F4D82" w14:textId="30D7E205" w:rsidR="00D869BB" w:rsidRDefault="00C85836" w:rsidP="008534C5">
      <w:pPr>
        <w:pStyle w:val="ListParagraph"/>
        <w:numPr>
          <w:ilvl w:val="0"/>
          <w:numId w:val="47"/>
        </w:numPr>
      </w:pPr>
      <w:r>
        <w:t xml:space="preserve">Download Create Synchronicity from </w:t>
      </w:r>
      <w:hyperlink r:id="rId7" w:history="1">
        <w:r w:rsidRPr="00EF71E9">
          <w:rPr>
            <w:rStyle w:val="Hyperlink"/>
          </w:rPr>
          <w:t>http://synchronicity.sourceforge.net</w:t>
        </w:r>
      </w:hyperlink>
      <w:r>
        <w:t xml:space="preserve"> </w:t>
      </w:r>
      <w:r w:rsidR="00D329E5">
        <w:t>Choose either the</w:t>
      </w:r>
      <w:r>
        <w:t xml:space="preserve"> standalone </w:t>
      </w:r>
      <w:r w:rsidR="00D329E5">
        <w:t>or</w:t>
      </w:r>
      <w:r>
        <w:t xml:space="preserve"> installer version.</w:t>
      </w:r>
    </w:p>
    <w:p w14:paraId="09CD36D7" w14:textId="77777777" w:rsidR="00D329E5" w:rsidRDefault="00D329E5" w:rsidP="008534C5">
      <w:pPr>
        <w:pStyle w:val="ListParagraph"/>
        <w:numPr>
          <w:ilvl w:val="0"/>
          <w:numId w:val="47"/>
        </w:numPr>
      </w:pPr>
      <w:r>
        <w:t>Install or unzip Create Synchronicity.</w:t>
      </w:r>
    </w:p>
    <w:p w14:paraId="76A8DF10" w14:textId="77777777" w:rsidR="00CE555F" w:rsidRDefault="00AA6E2C" w:rsidP="008534C5">
      <w:pPr>
        <w:pStyle w:val="ListParagraph"/>
        <w:numPr>
          <w:ilvl w:val="0"/>
          <w:numId w:val="47"/>
        </w:numPr>
      </w:pPr>
      <w:r>
        <w:t>Run Create Synchronicity.</w:t>
      </w:r>
    </w:p>
    <w:p w14:paraId="6F152671" w14:textId="08FD6A72" w:rsidR="00CE555F" w:rsidRDefault="00CE555F" w:rsidP="008534C5">
      <w:pPr>
        <w:pStyle w:val="ListParagraph"/>
        <w:numPr>
          <w:ilvl w:val="0"/>
          <w:numId w:val="47"/>
        </w:numPr>
      </w:pPr>
      <w:r>
        <w:t xml:space="preserve">You may be asked to </w:t>
      </w:r>
      <w:r w:rsidRPr="00366244">
        <w:rPr>
          <w:b/>
          <w:bCs/>
        </w:rPr>
        <w:t>Download and Install .NET 3.5</w:t>
      </w:r>
      <w:r>
        <w:t>. Agree, download and install. This may take a few minutes.</w:t>
      </w:r>
    </w:p>
    <w:p w14:paraId="20BD9BF1" w14:textId="47825C21" w:rsidR="00D329E5" w:rsidRDefault="00AA6E2C" w:rsidP="008534C5">
      <w:pPr>
        <w:pStyle w:val="ListParagraph"/>
        <w:numPr>
          <w:ilvl w:val="0"/>
          <w:numId w:val="47"/>
        </w:numPr>
      </w:pPr>
      <w:r>
        <w:t xml:space="preserve"> </w:t>
      </w:r>
      <w:r w:rsidR="00C40C2C">
        <w:t xml:space="preserve">You don’t need to </w:t>
      </w:r>
      <w:r>
        <w:t>Agree to check for updates on startup.</w:t>
      </w:r>
    </w:p>
    <w:p w14:paraId="25142B1E" w14:textId="77777777" w:rsidR="00AA6E2C" w:rsidRDefault="000E7E26" w:rsidP="0002151A">
      <w:r>
        <w:t>D</w:t>
      </w:r>
      <w:r w:rsidR="00AA6E2C">
        <w:t>ecide what to synchronize. A suggestion is to synchronize your school USB drive with a folder on your computer. This is a quick way to backup</w:t>
      </w:r>
      <w:r w:rsidR="00600036">
        <w:t>/synchronize</w:t>
      </w:r>
      <w:r w:rsidR="00AA6E2C">
        <w:t xml:space="preserve"> your USB drive each day.</w:t>
      </w:r>
    </w:p>
    <w:p w14:paraId="11C6EB14" w14:textId="77777777" w:rsidR="00AA6E2C" w:rsidRDefault="00AA6E2C" w:rsidP="008534C5">
      <w:pPr>
        <w:pStyle w:val="ListParagraph"/>
        <w:numPr>
          <w:ilvl w:val="0"/>
          <w:numId w:val="47"/>
        </w:numPr>
      </w:pPr>
      <w:r>
        <w:lastRenderedPageBreak/>
        <w:t xml:space="preserve">Click </w:t>
      </w:r>
      <w:r w:rsidRPr="00AA6E2C">
        <w:rPr>
          <w:b/>
        </w:rPr>
        <w:t>New profile</w:t>
      </w:r>
      <w:r>
        <w:t xml:space="preserve">. Name </w:t>
      </w:r>
      <w:proofErr w:type="gramStart"/>
      <w:r>
        <w:t>it</w:t>
      </w:r>
      <w:proofErr w:type="gramEnd"/>
      <w:r>
        <w:t xml:space="preserve"> </w:t>
      </w:r>
      <w:r w:rsidRPr="00AA6E2C">
        <w:rPr>
          <w:b/>
        </w:rPr>
        <w:t>USB Drive to My Documents</w:t>
      </w:r>
      <w:r>
        <w:t>.</w:t>
      </w:r>
      <w:r w:rsidR="00B31CE8">
        <w:t xml:space="preserve"> </w:t>
      </w:r>
      <w:r>
        <w:t>(Or the other way around if your documents are on your computer.</w:t>
      </w:r>
      <w:r w:rsidR="00B31CE8">
        <w:t xml:space="preserve"> Press </w:t>
      </w:r>
      <w:r w:rsidR="00B31CE8" w:rsidRPr="00B31CE8">
        <w:rPr>
          <w:b/>
        </w:rPr>
        <w:t>Enter</w:t>
      </w:r>
      <w:r w:rsidR="00B31CE8">
        <w:t>.</w:t>
      </w:r>
    </w:p>
    <w:p w14:paraId="17351531" w14:textId="77777777" w:rsidR="00E347C4" w:rsidRDefault="00AA6E2C" w:rsidP="008534C5">
      <w:pPr>
        <w:pStyle w:val="ListParagraph"/>
        <w:numPr>
          <w:ilvl w:val="0"/>
          <w:numId w:val="47"/>
        </w:numPr>
      </w:pPr>
      <w:r>
        <w:t xml:space="preserve">Click the box with the three dots to the right of </w:t>
      </w:r>
      <w:proofErr w:type="gramStart"/>
      <w:r w:rsidRPr="00B31CE8">
        <w:rPr>
          <w:b/>
        </w:rPr>
        <w:t>From</w:t>
      </w:r>
      <w:proofErr w:type="gramEnd"/>
      <w:r w:rsidRPr="00B31CE8">
        <w:rPr>
          <w:b/>
        </w:rPr>
        <w:t>:</w:t>
      </w:r>
      <w:r w:rsidR="00B31CE8">
        <w:t xml:space="preserve"> and choose the source folder.</w:t>
      </w:r>
      <w:r w:rsidR="002A0ED6">
        <w:t xml:space="preserve"> Choose your documents folder, or a sub folder under documents.</w:t>
      </w:r>
    </w:p>
    <w:p w14:paraId="6A7AB1BE" w14:textId="77777777" w:rsidR="00AA6E2C" w:rsidRDefault="00B31CE8" w:rsidP="008534C5">
      <w:pPr>
        <w:pStyle w:val="ListParagraph"/>
        <w:numPr>
          <w:ilvl w:val="0"/>
          <w:numId w:val="47"/>
        </w:numPr>
      </w:pPr>
      <w:r>
        <w:t xml:space="preserve">Click the box with the three dots to the right of </w:t>
      </w:r>
      <w:proofErr w:type="gramStart"/>
      <w:r w:rsidRPr="00B31CE8">
        <w:rPr>
          <w:b/>
        </w:rPr>
        <w:t>To</w:t>
      </w:r>
      <w:proofErr w:type="gramEnd"/>
      <w:r w:rsidRPr="00B31CE8">
        <w:rPr>
          <w:b/>
        </w:rPr>
        <w:t>:</w:t>
      </w:r>
      <w:r>
        <w:t xml:space="preserve"> and choose the destination folder.</w:t>
      </w:r>
      <w:r w:rsidR="00E347C4">
        <w:t xml:space="preserve"> </w:t>
      </w:r>
      <w:r w:rsidR="002A0ED6">
        <w:t>Create a folder on the USB drive for the backup.</w:t>
      </w:r>
    </w:p>
    <w:p w14:paraId="0001C807" w14:textId="77777777" w:rsidR="00E74BA7" w:rsidRDefault="00F644D0" w:rsidP="00E74BA7">
      <w:r>
        <w:rPr>
          <w:noProof/>
        </w:rPr>
        <w:drawing>
          <wp:inline distT="0" distB="0" distL="0" distR="0" wp14:anchorId="5191ABB6" wp14:editId="50BDBF7B">
            <wp:extent cx="4522440" cy="3629025"/>
            <wp:effectExtent l="38100" t="38100" r="88265" b="85725"/>
            <wp:docPr id="1" name="Picture 1" title="Screenshot showing the Drive profile 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448" cy="365150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636DA3" w14:textId="77777777" w:rsidR="003A04A5" w:rsidRDefault="00E347C4" w:rsidP="008534C5">
      <w:pPr>
        <w:pStyle w:val="ListParagraph"/>
        <w:numPr>
          <w:ilvl w:val="0"/>
          <w:numId w:val="47"/>
        </w:numPr>
      </w:pPr>
      <w:r>
        <w:t xml:space="preserve">Click </w:t>
      </w:r>
      <w:r w:rsidRPr="00E347C4">
        <w:rPr>
          <w:b/>
        </w:rPr>
        <w:t>Load folder tree</w:t>
      </w:r>
      <w:r>
        <w:t>.</w:t>
      </w:r>
      <w:r w:rsidR="00A332DD">
        <w:t xml:space="preserve"> Your setup should be </w:t>
      </w:r>
      <w:r w:rsidR="00B64919">
        <w:t>like</w:t>
      </w:r>
      <w:r w:rsidR="00A332DD">
        <w:t xml:space="preserve"> the example image.</w:t>
      </w:r>
    </w:p>
    <w:p w14:paraId="0471EFCB" w14:textId="77777777" w:rsidR="00E347C4" w:rsidRPr="008A3601" w:rsidRDefault="00570D79" w:rsidP="008534C5">
      <w:pPr>
        <w:pStyle w:val="ListParagraph"/>
        <w:numPr>
          <w:ilvl w:val="0"/>
          <w:numId w:val="47"/>
        </w:numPr>
      </w:pPr>
      <w:r>
        <w:rPr>
          <w:b/>
        </w:rPr>
        <w:t xml:space="preserve">Insert a </w:t>
      </w:r>
      <w:r w:rsidR="003A04A5">
        <w:rPr>
          <w:b/>
        </w:rPr>
        <w:t>screenshot of your setup:</w:t>
      </w:r>
    </w:p>
    <w:sdt>
      <w:sdtPr>
        <w:rPr>
          <w:rStyle w:val="Red0"/>
        </w:rPr>
        <w:id w:val="1396709852"/>
        <w:placeholder>
          <w:docPart w:val="FA5190D6DDF5458AB81C959A1C5D17DF"/>
        </w:placeholder>
        <w:showingPlcHdr/>
      </w:sdtPr>
      <w:sdtEndPr>
        <w:rPr>
          <w:rStyle w:val="Red0"/>
        </w:rPr>
      </w:sdtEndPr>
      <w:sdtContent>
        <w:p w14:paraId="2208FD77" w14:textId="77777777" w:rsidR="00570D79" w:rsidRDefault="00570D79" w:rsidP="00570D79">
          <w:pPr>
            <w:rPr>
              <w:rStyle w:val="Red0"/>
            </w:rPr>
          </w:pPr>
          <w:r w:rsidRPr="00B81549">
            <w:rPr>
              <w:rStyle w:val="PlaceholderText"/>
              <w:color w:val="FF0000"/>
            </w:rPr>
            <w:t>Click or tap here to enter text.</w:t>
          </w:r>
        </w:p>
      </w:sdtContent>
    </w:sdt>
    <w:p w14:paraId="4DF072FB" w14:textId="77777777" w:rsidR="00AA6E2C" w:rsidRDefault="00F644D0" w:rsidP="008534C5">
      <w:pPr>
        <w:pStyle w:val="ListParagraph"/>
        <w:numPr>
          <w:ilvl w:val="0"/>
          <w:numId w:val="47"/>
        </w:numPr>
      </w:pPr>
      <w:r>
        <w:t xml:space="preserve">Click </w:t>
      </w:r>
      <w:r w:rsidRPr="00F644D0">
        <w:rPr>
          <w:b/>
        </w:rPr>
        <w:t>Save</w:t>
      </w:r>
      <w:r>
        <w:t>.</w:t>
      </w:r>
    </w:p>
    <w:p w14:paraId="1C77DC3B" w14:textId="77777777" w:rsidR="00F644D0" w:rsidRDefault="002B1E3C" w:rsidP="008534C5">
      <w:pPr>
        <w:pStyle w:val="ListParagraph"/>
        <w:numPr>
          <w:ilvl w:val="0"/>
          <w:numId w:val="47"/>
        </w:numPr>
      </w:pPr>
      <w:r>
        <w:t xml:space="preserve">To run your Synchronization, </w:t>
      </w:r>
      <w:r w:rsidRPr="002B1E3C">
        <w:rPr>
          <w:b/>
        </w:rPr>
        <w:t>Right Click</w:t>
      </w:r>
      <w:r>
        <w:t xml:space="preserve"> the profile you created, and choose </w:t>
      </w:r>
      <w:r w:rsidRPr="002B1E3C">
        <w:rPr>
          <w:b/>
        </w:rPr>
        <w:t>Synchronize</w:t>
      </w:r>
      <w:r>
        <w:t>. You can choose Preview first, to test it out.</w:t>
      </w:r>
    </w:p>
    <w:p w14:paraId="3D487D21" w14:textId="77777777" w:rsidR="002B1E3C" w:rsidRPr="008A3601" w:rsidRDefault="007866D6" w:rsidP="008534C5">
      <w:pPr>
        <w:pStyle w:val="ListParagraph"/>
        <w:numPr>
          <w:ilvl w:val="0"/>
          <w:numId w:val="47"/>
        </w:numPr>
      </w:pPr>
      <w:r w:rsidRPr="008347E1">
        <w:rPr>
          <w:b/>
        </w:rPr>
        <w:t>Replace the example with a screenshot of your</w:t>
      </w:r>
      <w:r w:rsidR="002B1E3C" w:rsidRPr="008347E1">
        <w:rPr>
          <w:b/>
        </w:rPr>
        <w:t xml:space="preserve"> running process.</w:t>
      </w:r>
    </w:p>
    <w:p w14:paraId="20F52F96" w14:textId="77777777" w:rsidR="008347E1" w:rsidRDefault="00135B3D" w:rsidP="008347E1">
      <w:r>
        <w:rPr>
          <w:noProof/>
        </w:rPr>
        <w:lastRenderedPageBreak/>
        <w:drawing>
          <wp:inline distT="0" distB="0" distL="0" distR="0" wp14:anchorId="17B27D8D" wp14:editId="7602ACC6">
            <wp:extent cx="4133850" cy="2630632"/>
            <wp:effectExtent l="38100" t="38100" r="95250" b="93980"/>
            <wp:docPr id="2" name="Picture 2" title="Example screenshot of synchronization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428" cy="2639273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2F43BD" w14:textId="77777777" w:rsidR="00E45E5B" w:rsidRPr="008A3601" w:rsidRDefault="002616E2" w:rsidP="008534C5">
      <w:pPr>
        <w:pStyle w:val="ListParagraph"/>
        <w:numPr>
          <w:ilvl w:val="0"/>
          <w:numId w:val="47"/>
        </w:numPr>
      </w:pPr>
      <w:r w:rsidRPr="008347E1">
        <w:rPr>
          <w:b/>
        </w:rPr>
        <w:t>What do you think? Is this something you might use or show someone else how to use?</w:t>
      </w:r>
    </w:p>
    <w:sdt>
      <w:sdtPr>
        <w:rPr>
          <w:rStyle w:val="RED"/>
        </w:rPr>
        <w:id w:val="-1606571678"/>
        <w:placeholder>
          <w:docPart w:val="55D6EF171BEF4C15A676C1C510F7ED69"/>
        </w:placeholder>
        <w:showingPlcHdr/>
      </w:sdtPr>
      <w:sdtEndPr>
        <w:rPr>
          <w:rStyle w:val="RED"/>
        </w:rPr>
      </w:sdtEndPr>
      <w:sdtContent>
        <w:p w14:paraId="254696FC" w14:textId="77777777" w:rsidR="00D62D62" w:rsidRDefault="00D62D62" w:rsidP="00D62D62">
          <w:pPr>
            <w:rPr>
              <w:rStyle w:val="RED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017623B0" w14:textId="77777777" w:rsidR="00DB73E2" w:rsidRDefault="00DB73E2" w:rsidP="00DB73E2">
      <w:pPr>
        <w:pStyle w:val="Heading2"/>
      </w:pPr>
      <w:r>
        <w:t>Assignment Submission</w:t>
      </w:r>
    </w:p>
    <w:p w14:paraId="454DB7D1" w14:textId="4E43F05C" w:rsidR="00464240" w:rsidRDefault="007A55AA" w:rsidP="008534C5">
      <w:r>
        <w:t>Attach this</w:t>
      </w:r>
      <w:r w:rsidR="00496628">
        <w:t xml:space="preserve"> completed document to the assignment</w:t>
      </w:r>
      <w:r w:rsidR="00940B4F">
        <w:t xml:space="preserve"> in Blackboard</w:t>
      </w:r>
      <w:r w:rsidR="00496628">
        <w:t>.</w:t>
      </w:r>
    </w:p>
    <w:sectPr w:rsidR="00464240" w:rsidSect="008534C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14459" w14:textId="77777777" w:rsidR="00900A98" w:rsidRDefault="00900A98" w:rsidP="00900A98">
      <w:pPr>
        <w:spacing w:before="0" w:after="0" w:line="240" w:lineRule="auto"/>
      </w:pPr>
      <w:r>
        <w:separator/>
      </w:r>
    </w:p>
  </w:endnote>
  <w:endnote w:type="continuationSeparator" w:id="0">
    <w:p w14:paraId="4E49AFA2" w14:textId="77777777" w:rsidR="00900A98" w:rsidRDefault="00900A98" w:rsidP="00900A9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0874B" w14:textId="77777777" w:rsidR="0038278A" w:rsidRDefault="003827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51AFC" w14:textId="52B07D01" w:rsidR="00900A98" w:rsidRDefault="00900A98" w:rsidP="00900A98">
    <w:pPr>
      <w:pStyle w:val="Footer"/>
      <w:tabs>
        <w:tab w:val="center" w:pos="5040"/>
        <w:tab w:val="right" w:pos="10080"/>
      </w:tabs>
    </w:pPr>
    <w:r>
      <w:t>Create Synchronicity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3F6305">
      <w:rPr>
        <w:noProof/>
      </w:rPr>
      <w:t>1</w:t>
    </w:r>
    <w:r>
      <w:fldChar w:fldCharType="end"/>
    </w:r>
    <w:r>
      <w:t xml:space="preserve"> of </w:t>
    </w:r>
    <w:r w:rsidR="00B4786F">
      <w:rPr>
        <w:noProof/>
      </w:rPr>
      <w:fldChar w:fldCharType="begin"/>
    </w:r>
    <w:r w:rsidR="00B4786F">
      <w:rPr>
        <w:noProof/>
      </w:rPr>
      <w:instrText xml:space="preserve"> NUMPAGES </w:instrText>
    </w:r>
    <w:r w:rsidR="00B4786F">
      <w:rPr>
        <w:noProof/>
      </w:rPr>
      <w:fldChar w:fldCharType="separate"/>
    </w:r>
    <w:r w:rsidR="003F6305">
      <w:rPr>
        <w:noProof/>
      </w:rPr>
      <w:t>3</w:t>
    </w:r>
    <w:r w:rsidR="00B4786F">
      <w:rPr>
        <w:noProof/>
      </w:rPr>
      <w:fldChar w:fldCharType="end"/>
    </w:r>
    <w:r>
      <w:tab/>
      <w:t xml:space="preserve">Revised: </w:t>
    </w:r>
    <w:r w:rsidR="0038278A">
      <w:t>10</w:t>
    </w:r>
    <w:r w:rsidR="001A04C9">
      <w:t>/</w:t>
    </w:r>
    <w:r w:rsidR="0038278A">
      <w:t>02</w:t>
    </w:r>
    <w:r w:rsidR="005C12CF">
      <w:t>/20</w:t>
    </w:r>
    <w:r w:rsidR="000D1E7C">
      <w:t>2</w:t>
    </w:r>
    <w:r w:rsidR="0038278A">
      <w:t>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F88A6" w14:textId="77777777" w:rsidR="0038278A" w:rsidRDefault="003827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DD712" w14:textId="77777777" w:rsidR="00900A98" w:rsidRDefault="00900A98" w:rsidP="00900A98">
      <w:pPr>
        <w:spacing w:before="0" w:after="0" w:line="240" w:lineRule="auto"/>
      </w:pPr>
      <w:r>
        <w:separator/>
      </w:r>
    </w:p>
  </w:footnote>
  <w:footnote w:type="continuationSeparator" w:id="0">
    <w:p w14:paraId="09B91B96" w14:textId="77777777" w:rsidR="00900A98" w:rsidRDefault="00900A98" w:rsidP="00900A9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B47A8" w14:textId="77777777" w:rsidR="0038278A" w:rsidRDefault="003827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AC316" w14:textId="77777777" w:rsidR="0038278A" w:rsidRDefault="003827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758AF" w14:textId="77777777" w:rsidR="0038278A" w:rsidRDefault="003827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04A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5E141C0"/>
    <w:multiLevelType w:val="hybridMultilevel"/>
    <w:tmpl w:val="32426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E31C4"/>
    <w:multiLevelType w:val="hybridMultilevel"/>
    <w:tmpl w:val="2FEA8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D26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6B2578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8AA66B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193A75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1F66373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0E35E7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4F6348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5666F6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6954B4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7092B97"/>
    <w:multiLevelType w:val="hybridMultilevel"/>
    <w:tmpl w:val="05F4E1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8CD0B7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2C1F4AF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2FD37C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0237041"/>
    <w:multiLevelType w:val="hybridMultilevel"/>
    <w:tmpl w:val="64DE38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7114E3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3FCA7B8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4103484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44CD264A"/>
    <w:multiLevelType w:val="hybridMultilevel"/>
    <w:tmpl w:val="F55E9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B45C2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47DF685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480B1EA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496D27F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96F6BD2"/>
    <w:multiLevelType w:val="multilevel"/>
    <w:tmpl w:val="FFE47BFC"/>
    <w:lvl w:ilvl="0">
      <w:start w:val="1"/>
      <w:numFmt w:val="decimal"/>
      <w:pStyle w:val="Outlinenumbering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4A850B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4C371070"/>
    <w:multiLevelType w:val="multilevel"/>
    <w:tmpl w:val="E910B2A0"/>
    <w:lvl w:ilvl="0">
      <w:start w:val="1"/>
      <w:numFmt w:val="decimal"/>
      <w:pStyle w:val="NumberedHeading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8" w15:restartNumberingAfterBreak="0">
    <w:nsid w:val="4C411C4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50FE60A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571D3BF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584A455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5CE16E34"/>
    <w:multiLevelType w:val="hybridMultilevel"/>
    <w:tmpl w:val="0B1233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62080D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6CB47B9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6FAD1CF3"/>
    <w:multiLevelType w:val="hybridMultilevel"/>
    <w:tmpl w:val="77628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3422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73B4082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73C176B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419358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6A26C8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75B37E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2" w15:restartNumberingAfterBreak="0">
    <w:nsid w:val="7B054A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3" w15:restartNumberingAfterBreak="0">
    <w:nsid w:val="7BD2089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4" w15:restartNumberingAfterBreak="0">
    <w:nsid w:val="7E62425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5" w15:restartNumberingAfterBreak="0">
    <w:nsid w:val="7ED5764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6" w15:restartNumberingAfterBreak="0">
    <w:nsid w:val="7F0F27EC"/>
    <w:multiLevelType w:val="hybridMultilevel"/>
    <w:tmpl w:val="C83074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2"/>
  </w:num>
  <w:num w:numId="2">
    <w:abstractNumId w:val="35"/>
  </w:num>
  <w:num w:numId="3">
    <w:abstractNumId w:val="27"/>
  </w:num>
  <w:num w:numId="4">
    <w:abstractNumId w:val="25"/>
  </w:num>
  <w:num w:numId="5">
    <w:abstractNumId w:val="20"/>
  </w:num>
  <w:num w:numId="6">
    <w:abstractNumId w:val="16"/>
  </w:num>
  <w:num w:numId="7">
    <w:abstractNumId w:val="1"/>
  </w:num>
  <w:num w:numId="8">
    <w:abstractNumId w:val="22"/>
  </w:num>
  <w:num w:numId="9">
    <w:abstractNumId w:val="46"/>
  </w:num>
  <w:num w:numId="10">
    <w:abstractNumId w:val="14"/>
  </w:num>
  <w:num w:numId="11">
    <w:abstractNumId w:val="41"/>
  </w:num>
  <w:num w:numId="12">
    <w:abstractNumId w:val="15"/>
  </w:num>
  <w:num w:numId="13">
    <w:abstractNumId w:val="28"/>
  </w:num>
  <w:num w:numId="14">
    <w:abstractNumId w:val="13"/>
  </w:num>
  <w:num w:numId="15">
    <w:abstractNumId w:val="11"/>
  </w:num>
  <w:num w:numId="16">
    <w:abstractNumId w:val="34"/>
  </w:num>
  <w:num w:numId="17">
    <w:abstractNumId w:val="0"/>
  </w:num>
  <w:num w:numId="18">
    <w:abstractNumId w:val="36"/>
  </w:num>
  <w:num w:numId="19">
    <w:abstractNumId w:val="39"/>
  </w:num>
  <w:num w:numId="20">
    <w:abstractNumId w:val="32"/>
  </w:num>
  <w:num w:numId="21">
    <w:abstractNumId w:val="29"/>
  </w:num>
  <w:num w:numId="22">
    <w:abstractNumId w:val="45"/>
  </w:num>
  <w:num w:numId="23">
    <w:abstractNumId w:val="18"/>
  </w:num>
  <w:num w:numId="24">
    <w:abstractNumId w:val="21"/>
  </w:num>
  <w:num w:numId="25">
    <w:abstractNumId w:val="6"/>
  </w:num>
  <w:num w:numId="26">
    <w:abstractNumId w:val="19"/>
  </w:num>
  <w:num w:numId="27">
    <w:abstractNumId w:val="38"/>
  </w:num>
  <w:num w:numId="28">
    <w:abstractNumId w:val="42"/>
  </w:num>
  <w:num w:numId="29">
    <w:abstractNumId w:val="9"/>
  </w:num>
  <w:num w:numId="30">
    <w:abstractNumId w:val="44"/>
  </w:num>
  <w:num w:numId="31">
    <w:abstractNumId w:val="7"/>
  </w:num>
  <w:num w:numId="32">
    <w:abstractNumId w:val="43"/>
  </w:num>
  <w:num w:numId="33">
    <w:abstractNumId w:val="26"/>
  </w:num>
  <w:num w:numId="34">
    <w:abstractNumId w:val="17"/>
  </w:num>
  <w:num w:numId="35">
    <w:abstractNumId w:val="8"/>
  </w:num>
  <w:num w:numId="36">
    <w:abstractNumId w:val="24"/>
  </w:num>
  <w:num w:numId="37">
    <w:abstractNumId w:val="33"/>
  </w:num>
  <w:num w:numId="38">
    <w:abstractNumId w:val="3"/>
  </w:num>
  <w:num w:numId="39">
    <w:abstractNumId w:val="40"/>
  </w:num>
  <w:num w:numId="40">
    <w:abstractNumId w:val="23"/>
  </w:num>
  <w:num w:numId="41">
    <w:abstractNumId w:val="10"/>
  </w:num>
  <w:num w:numId="42">
    <w:abstractNumId w:val="31"/>
  </w:num>
  <w:num w:numId="43">
    <w:abstractNumId w:val="4"/>
  </w:num>
  <w:num w:numId="44">
    <w:abstractNumId w:val="30"/>
  </w:num>
  <w:num w:numId="45">
    <w:abstractNumId w:val="37"/>
  </w:num>
  <w:num w:numId="46">
    <w:abstractNumId w:val="5"/>
  </w:num>
  <w:num w:numId="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LS0MLQ0NTS3sDQyMDJU0lEKTi0uzszPAykwrAUAxR0c9iwAAAA="/>
  </w:docVars>
  <w:rsids>
    <w:rsidRoot w:val="00911152"/>
    <w:rsid w:val="0000013C"/>
    <w:rsid w:val="00005263"/>
    <w:rsid w:val="0002151A"/>
    <w:rsid w:val="00027149"/>
    <w:rsid w:val="00030D0C"/>
    <w:rsid w:val="000A1D39"/>
    <w:rsid w:val="000A5909"/>
    <w:rsid w:val="000D1E7C"/>
    <w:rsid w:val="000E7E26"/>
    <w:rsid w:val="00135B3D"/>
    <w:rsid w:val="001727C2"/>
    <w:rsid w:val="00175A09"/>
    <w:rsid w:val="00195DDB"/>
    <w:rsid w:val="00197CFA"/>
    <w:rsid w:val="001A04C9"/>
    <w:rsid w:val="001C79BE"/>
    <w:rsid w:val="001F1121"/>
    <w:rsid w:val="002616E2"/>
    <w:rsid w:val="0027696D"/>
    <w:rsid w:val="00282A0B"/>
    <w:rsid w:val="0028587C"/>
    <w:rsid w:val="00291A24"/>
    <w:rsid w:val="002A0ED6"/>
    <w:rsid w:val="002A2A20"/>
    <w:rsid w:val="002B1E3C"/>
    <w:rsid w:val="002B691A"/>
    <w:rsid w:val="002D46F0"/>
    <w:rsid w:val="002F07E8"/>
    <w:rsid w:val="00311876"/>
    <w:rsid w:val="003168F8"/>
    <w:rsid w:val="00323372"/>
    <w:rsid w:val="00346066"/>
    <w:rsid w:val="00352563"/>
    <w:rsid w:val="00366244"/>
    <w:rsid w:val="0038278A"/>
    <w:rsid w:val="00383D2E"/>
    <w:rsid w:val="003A04A5"/>
    <w:rsid w:val="003C23F5"/>
    <w:rsid w:val="003D7FF4"/>
    <w:rsid w:val="003E277F"/>
    <w:rsid w:val="003E3C01"/>
    <w:rsid w:val="003E3F1D"/>
    <w:rsid w:val="003F6305"/>
    <w:rsid w:val="004229F2"/>
    <w:rsid w:val="0042511F"/>
    <w:rsid w:val="00440049"/>
    <w:rsid w:val="00464240"/>
    <w:rsid w:val="004905BC"/>
    <w:rsid w:val="00490907"/>
    <w:rsid w:val="00496628"/>
    <w:rsid w:val="004A1976"/>
    <w:rsid w:val="004A4E38"/>
    <w:rsid w:val="004D2FAB"/>
    <w:rsid w:val="00505890"/>
    <w:rsid w:val="005158E8"/>
    <w:rsid w:val="00535472"/>
    <w:rsid w:val="005510FB"/>
    <w:rsid w:val="00561C63"/>
    <w:rsid w:val="00570D79"/>
    <w:rsid w:val="005C12CF"/>
    <w:rsid w:val="005D04E3"/>
    <w:rsid w:val="005D1C1B"/>
    <w:rsid w:val="005D77AD"/>
    <w:rsid w:val="005F0B30"/>
    <w:rsid w:val="00600036"/>
    <w:rsid w:val="00661BCC"/>
    <w:rsid w:val="00667269"/>
    <w:rsid w:val="00680ADA"/>
    <w:rsid w:val="00692780"/>
    <w:rsid w:val="006C0D7C"/>
    <w:rsid w:val="006C75D4"/>
    <w:rsid w:val="006E2737"/>
    <w:rsid w:val="006F6887"/>
    <w:rsid w:val="007722BF"/>
    <w:rsid w:val="00774AF2"/>
    <w:rsid w:val="00775A15"/>
    <w:rsid w:val="00782EF4"/>
    <w:rsid w:val="007866D6"/>
    <w:rsid w:val="007A2E90"/>
    <w:rsid w:val="007A55AA"/>
    <w:rsid w:val="007B1761"/>
    <w:rsid w:val="007B6C30"/>
    <w:rsid w:val="007C3310"/>
    <w:rsid w:val="007E4845"/>
    <w:rsid w:val="007F6A2B"/>
    <w:rsid w:val="00814377"/>
    <w:rsid w:val="00833212"/>
    <w:rsid w:val="008347E1"/>
    <w:rsid w:val="00844860"/>
    <w:rsid w:val="008534C5"/>
    <w:rsid w:val="00860D4E"/>
    <w:rsid w:val="0089250C"/>
    <w:rsid w:val="00896F3F"/>
    <w:rsid w:val="008A3601"/>
    <w:rsid w:val="008B6985"/>
    <w:rsid w:val="00900A98"/>
    <w:rsid w:val="00911152"/>
    <w:rsid w:val="009359D1"/>
    <w:rsid w:val="00940B4F"/>
    <w:rsid w:val="00972191"/>
    <w:rsid w:val="00981D53"/>
    <w:rsid w:val="0099100D"/>
    <w:rsid w:val="009A6FE6"/>
    <w:rsid w:val="009A7E5A"/>
    <w:rsid w:val="009B4C51"/>
    <w:rsid w:val="009B5D6C"/>
    <w:rsid w:val="009C6DAE"/>
    <w:rsid w:val="009D4704"/>
    <w:rsid w:val="009F7A8A"/>
    <w:rsid w:val="00A30B52"/>
    <w:rsid w:val="00A332DD"/>
    <w:rsid w:val="00A71F0C"/>
    <w:rsid w:val="00A75BC8"/>
    <w:rsid w:val="00A930DF"/>
    <w:rsid w:val="00AA1859"/>
    <w:rsid w:val="00AA6E2C"/>
    <w:rsid w:val="00AB148C"/>
    <w:rsid w:val="00AD0626"/>
    <w:rsid w:val="00AD48C3"/>
    <w:rsid w:val="00B21674"/>
    <w:rsid w:val="00B31CE8"/>
    <w:rsid w:val="00B4786F"/>
    <w:rsid w:val="00B53A5D"/>
    <w:rsid w:val="00B64919"/>
    <w:rsid w:val="00B73071"/>
    <w:rsid w:val="00BE471F"/>
    <w:rsid w:val="00C27D84"/>
    <w:rsid w:val="00C40C2C"/>
    <w:rsid w:val="00C43560"/>
    <w:rsid w:val="00C645C1"/>
    <w:rsid w:val="00C6586A"/>
    <w:rsid w:val="00C85836"/>
    <w:rsid w:val="00CA6B6F"/>
    <w:rsid w:val="00CB5C48"/>
    <w:rsid w:val="00CE555F"/>
    <w:rsid w:val="00CF7CCE"/>
    <w:rsid w:val="00D16EC1"/>
    <w:rsid w:val="00D227CE"/>
    <w:rsid w:val="00D329E5"/>
    <w:rsid w:val="00D36F34"/>
    <w:rsid w:val="00D42F79"/>
    <w:rsid w:val="00D62D62"/>
    <w:rsid w:val="00D869BB"/>
    <w:rsid w:val="00D919BA"/>
    <w:rsid w:val="00DB73E2"/>
    <w:rsid w:val="00DD66AC"/>
    <w:rsid w:val="00E101A7"/>
    <w:rsid w:val="00E347C4"/>
    <w:rsid w:val="00E45E5B"/>
    <w:rsid w:val="00E55BDC"/>
    <w:rsid w:val="00E67D8E"/>
    <w:rsid w:val="00E73A37"/>
    <w:rsid w:val="00E74BA7"/>
    <w:rsid w:val="00E961E8"/>
    <w:rsid w:val="00EA07B8"/>
    <w:rsid w:val="00EC4DD0"/>
    <w:rsid w:val="00ED4A69"/>
    <w:rsid w:val="00F3420F"/>
    <w:rsid w:val="00F47C54"/>
    <w:rsid w:val="00F644D0"/>
    <w:rsid w:val="00FD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02B97F"/>
  <w15:chartTrackingRefBased/>
  <w15:docId w15:val="{513D948E-DF43-418A-A846-09DC570EB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semiHidden="1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40C2C"/>
    <w:pPr>
      <w:spacing w:before="160" w:after="80" w:line="336" w:lineRule="auto"/>
    </w:pPr>
    <w:rPr>
      <w:rFonts w:ascii="Verdana" w:hAnsi="Verdana"/>
      <w:szCs w:val="24"/>
    </w:rPr>
  </w:style>
  <w:style w:type="paragraph" w:styleId="Heading1">
    <w:name w:val="heading 1"/>
    <w:basedOn w:val="Normal"/>
    <w:next w:val="Normal"/>
    <w:link w:val="Heading1Char"/>
    <w:qFormat/>
    <w:rsid w:val="00C40C2C"/>
    <w:pPr>
      <w:keepNext/>
      <w:spacing w:before="400" w:after="200" w:line="240" w:lineRule="auto"/>
      <w:outlineLvl w:val="0"/>
    </w:pPr>
    <w:rPr>
      <w:rFonts w:ascii="Arial" w:eastAsia="Arial Unicode MS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C40C2C"/>
    <w:pPr>
      <w:keepNext/>
      <w:pBdr>
        <w:top w:val="single" w:sz="8" w:space="1" w:color="auto"/>
      </w:pBdr>
      <w:spacing w:before="320" w:after="160" w:line="240" w:lineRule="auto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C40C2C"/>
    <w:pPr>
      <w:keepNext/>
      <w:autoSpaceDE w:val="0"/>
      <w:autoSpaceDN w:val="0"/>
      <w:adjustRightInd w:val="0"/>
      <w:spacing w:line="240" w:lineRule="auto"/>
      <w:outlineLvl w:val="2"/>
    </w:pPr>
    <w:rPr>
      <w:rFonts w:ascii="Arial" w:hAnsi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118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0C2C"/>
    <w:pPr>
      <w:ind w:left="720"/>
    </w:pPr>
  </w:style>
  <w:style w:type="character" w:styleId="FollowedHyperlink">
    <w:name w:val="FollowedHyperlink"/>
    <w:rsid w:val="00C40C2C"/>
    <w:rPr>
      <w:color w:val="800080"/>
      <w:u w:val="single"/>
    </w:rPr>
  </w:style>
  <w:style w:type="paragraph" w:styleId="Footer">
    <w:name w:val="footer"/>
    <w:basedOn w:val="Normal"/>
    <w:link w:val="FooterChar"/>
    <w:rsid w:val="00C40C2C"/>
    <w:pPr>
      <w:pBdr>
        <w:top w:val="single" w:sz="4" w:space="1" w:color="auto"/>
      </w:pBdr>
      <w:tabs>
        <w:tab w:val="center" w:pos="4680"/>
        <w:tab w:val="right" w:pos="9360"/>
      </w:tabs>
      <w:spacing w:before="120"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CF7CCE"/>
    <w:rPr>
      <w:rFonts w:ascii="Verdana" w:hAnsi="Verdana"/>
      <w:sz w:val="16"/>
      <w:szCs w:val="24"/>
    </w:rPr>
  </w:style>
  <w:style w:type="paragraph" w:styleId="Header">
    <w:name w:val="header"/>
    <w:basedOn w:val="Normal"/>
    <w:link w:val="HeaderChar"/>
    <w:rsid w:val="00C40C2C"/>
    <w:pPr>
      <w:tabs>
        <w:tab w:val="left" w:pos="5040"/>
        <w:tab w:val="left" w:pos="972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CF7CCE"/>
    <w:rPr>
      <w:rFonts w:ascii="Verdana" w:hAnsi="Verdana"/>
      <w:sz w:val="16"/>
      <w:szCs w:val="24"/>
    </w:rPr>
  </w:style>
  <w:style w:type="character" w:customStyle="1" w:styleId="Heading1Char">
    <w:name w:val="Heading 1 Char"/>
    <w:basedOn w:val="DefaultParagraphFont"/>
    <w:link w:val="Heading1"/>
    <w:rsid w:val="00CF7CCE"/>
    <w:rPr>
      <w:rFonts w:ascii="Arial" w:eastAsia="Arial Unicode MS" w:hAnsi="Arial"/>
      <w:b/>
      <w:kern w:val="28"/>
      <w:sz w:val="28"/>
    </w:rPr>
  </w:style>
  <w:style w:type="character" w:customStyle="1" w:styleId="Heading2Char">
    <w:name w:val="Heading 2 Char"/>
    <w:basedOn w:val="DefaultParagraphFont"/>
    <w:link w:val="Heading2"/>
    <w:rsid w:val="00CF7CCE"/>
    <w:rPr>
      <w:rFonts w:ascii="Arial" w:hAnsi="Arial" w:cs="Arial"/>
      <w:b/>
      <w:bCs/>
      <w:iCs/>
      <w:sz w:val="24"/>
      <w:szCs w:val="28"/>
    </w:rPr>
  </w:style>
  <w:style w:type="character" w:styleId="Hyperlink">
    <w:name w:val="Hyperlink"/>
    <w:rsid w:val="00C40C2C"/>
    <w:rPr>
      <w:color w:val="0000FF"/>
      <w:u w:val="single"/>
    </w:rPr>
  </w:style>
  <w:style w:type="paragraph" w:customStyle="1" w:styleId="NumberedHeading2">
    <w:name w:val="Numbered Heading 2"/>
    <w:basedOn w:val="Normal"/>
    <w:rsid w:val="00C40C2C"/>
    <w:pPr>
      <w:numPr>
        <w:numId w:val="3"/>
      </w:numPr>
    </w:pPr>
  </w:style>
  <w:style w:type="paragraph" w:customStyle="1" w:styleId="Outlinenumbering">
    <w:name w:val="Outline numbering"/>
    <w:basedOn w:val="Normal"/>
    <w:rsid w:val="00C40C2C"/>
    <w:pPr>
      <w:numPr>
        <w:numId w:val="4"/>
      </w:numPr>
      <w:tabs>
        <w:tab w:val="clear" w:pos="360"/>
        <w:tab w:val="num" w:pos="720"/>
      </w:tabs>
      <w:ind w:left="720"/>
    </w:pPr>
    <w:rPr>
      <w:szCs w:val="20"/>
    </w:rPr>
  </w:style>
  <w:style w:type="character" w:styleId="PageNumber">
    <w:name w:val="page number"/>
    <w:basedOn w:val="DefaultParagraphFont"/>
    <w:rsid w:val="00C40C2C"/>
  </w:style>
  <w:style w:type="character" w:styleId="PlaceholderText">
    <w:name w:val="Placeholder Text"/>
    <w:basedOn w:val="DefaultParagraphFont"/>
    <w:uiPriority w:val="99"/>
    <w:semiHidden/>
    <w:rsid w:val="00D62D62"/>
    <w:rPr>
      <w:color w:val="808080"/>
    </w:rPr>
  </w:style>
  <w:style w:type="character" w:customStyle="1" w:styleId="RED">
    <w:name w:val="RED"/>
    <w:basedOn w:val="DefaultParagraphFont"/>
    <w:uiPriority w:val="1"/>
    <w:rsid w:val="00D62D62"/>
    <w:rPr>
      <w:color w:val="FF0000"/>
    </w:rPr>
  </w:style>
  <w:style w:type="character" w:customStyle="1" w:styleId="Red0">
    <w:name w:val="Red"/>
    <w:basedOn w:val="DefaultParagraphFont"/>
    <w:uiPriority w:val="1"/>
    <w:rsid w:val="00570D79"/>
    <w:rPr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C40C2C"/>
    <w:pPr>
      <w:keepLines/>
      <w:spacing w:after="0" w:line="259" w:lineRule="auto"/>
      <w:outlineLvl w:val="9"/>
    </w:pPr>
    <w:rPr>
      <w:rFonts w:eastAsiaTheme="majorEastAsia" w:cstheme="majorBidi"/>
      <w:kern w:val="0"/>
      <w:sz w:val="24"/>
      <w:szCs w:val="32"/>
    </w:rPr>
  </w:style>
  <w:style w:type="paragraph" w:customStyle="1" w:styleId="Code">
    <w:name w:val="Code"/>
    <w:basedOn w:val="Normal"/>
    <w:qFormat/>
    <w:rsid w:val="00C40C2C"/>
    <w:pPr>
      <w:spacing w:before="80" w:line="240" w:lineRule="auto"/>
    </w:pPr>
    <w:rPr>
      <w:rFonts w:ascii="Courier New" w:hAnsi="Courier New"/>
    </w:rPr>
  </w:style>
  <w:style w:type="paragraph" w:styleId="TOC1">
    <w:name w:val="toc 1"/>
    <w:basedOn w:val="Normal"/>
    <w:next w:val="Normal"/>
    <w:autoRedefine/>
    <w:uiPriority w:val="39"/>
    <w:unhideWhenUsed/>
    <w:rsid w:val="00C40C2C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C40C2C"/>
    <w:pPr>
      <w:spacing w:after="100" w:line="240" w:lineRule="auto"/>
      <w:ind w:left="202"/>
    </w:pPr>
  </w:style>
  <w:style w:type="paragraph" w:styleId="TOC3">
    <w:name w:val="toc 3"/>
    <w:basedOn w:val="Normal"/>
    <w:next w:val="Normal"/>
    <w:autoRedefine/>
    <w:uiPriority w:val="39"/>
    <w:unhideWhenUsed/>
    <w:rsid w:val="00C40C2C"/>
    <w:pPr>
      <w:spacing w:after="100" w:line="240" w:lineRule="auto"/>
      <w:ind w:left="4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5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3859">
      <w:bodyDiv w:val="1"/>
      <w:marLeft w:val="0"/>
      <w:marRight w:val="0"/>
      <w:marTop w:val="10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295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8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3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62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FFFFFF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75167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97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8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ynchronicity.sourceforge.net" TargetMode="Externa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.THECOMPUTERGUY\AppData\Roaming\Microsoft\Templates\WNCC%20Training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5D6EF171BEF4C15A676C1C510F7ED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4C18D8-EA32-458A-AB0A-0CDACB8C0276}"/>
      </w:docPartPr>
      <w:docPartBody>
        <w:p w:rsidR="00921D25" w:rsidRDefault="005E5B86" w:rsidP="005E5B86">
          <w:pPr>
            <w:pStyle w:val="55D6EF171BEF4C15A676C1C510F7ED69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  <w:docPart>
      <w:docPartPr>
        <w:name w:val="FA5190D6DDF5458AB81C959A1C5D1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FA64F9-C096-45CB-AE92-5E366DD23155}"/>
      </w:docPartPr>
      <w:docPartBody>
        <w:p w:rsidR="00BA4ACD" w:rsidRDefault="006F2262" w:rsidP="006F2262">
          <w:pPr>
            <w:pStyle w:val="FA5190D6DDF5458AB81C959A1C5D17DF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B86"/>
    <w:rsid w:val="005E5B86"/>
    <w:rsid w:val="006F2262"/>
    <w:rsid w:val="00921D25"/>
    <w:rsid w:val="00BA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2262"/>
  </w:style>
  <w:style w:type="paragraph" w:customStyle="1" w:styleId="55D6EF171BEF4C15A676C1C510F7ED69">
    <w:name w:val="55D6EF171BEF4C15A676C1C510F7ED69"/>
    <w:rsid w:val="005E5B86"/>
  </w:style>
  <w:style w:type="paragraph" w:customStyle="1" w:styleId="FA5190D6DDF5458AB81C959A1C5D17DF">
    <w:name w:val="FA5190D6DDF5458AB81C959A1C5D17DF"/>
    <w:rsid w:val="006F22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WNCC Training Template.dotx</Template>
  <TotalTime>59</TotalTime>
  <Pages>3</Pages>
  <Words>459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When troubleshooting driver problems in Windows XP, one of the first places you may look is Device Manager, which provides detailed information about every piece of installed system hardware</vt:lpstr>
    </vt:vector>
  </TitlesOfParts>
  <Company>Gateway</Company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When troubleshooting driver problems in Windows XP, one of the first places you may look is Device Manager, which provides detailed information about every piece of installed system hardware</dc:title>
  <dc:subject/>
  <dc:creator>William Loring</dc:creator>
  <cp:keywords/>
  <dc:description/>
  <cp:lastModifiedBy>William Loring</cp:lastModifiedBy>
  <cp:revision>112</cp:revision>
  <dcterms:created xsi:type="dcterms:W3CDTF">2015-12-15T21:55:00Z</dcterms:created>
  <dcterms:modified xsi:type="dcterms:W3CDTF">2024-10-02T21:01:00Z</dcterms:modified>
</cp:coreProperties>
</file>