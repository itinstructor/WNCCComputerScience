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7185E" w14:textId="77777777" w:rsidR="009359D1" w:rsidRDefault="003C36E9" w:rsidP="00CF7CCE">
      <w:pPr>
        <w:pStyle w:val="Heading1"/>
      </w:pPr>
      <w:bookmarkStart w:id="0" w:name="_Toc55274670"/>
      <w:r>
        <w:t>TeamViewer to Remotely Access Another Computer</w:t>
      </w:r>
      <w:bookmarkEnd w:id="0"/>
    </w:p>
    <w:p w14:paraId="65FEC7AE" w14:textId="5ADB20B0" w:rsidR="00CE7B42" w:rsidRPr="00CE7B42" w:rsidRDefault="00CE7B42" w:rsidP="007667BD">
      <w:r w:rsidRPr="00CE7B42">
        <w:t xml:space="preserve">Time required: </w:t>
      </w:r>
      <w:r w:rsidR="00FC7495">
        <w:t>60</w:t>
      </w:r>
      <w:r w:rsidRPr="00CE7B42">
        <w:t xml:space="preserve"> minutes</w:t>
      </w:r>
    </w:p>
    <w:sdt>
      <w:sdtPr>
        <w:rPr>
          <w:rFonts w:ascii="Verdana" w:eastAsia="Times New Roman" w:hAnsi="Verdana" w:cs="Times New Roman"/>
          <w:b w:val="0"/>
          <w:sz w:val="20"/>
          <w:szCs w:val="24"/>
        </w:rPr>
        <w:id w:val="-419179847"/>
        <w:docPartObj>
          <w:docPartGallery w:val="Table of Contents"/>
          <w:docPartUnique/>
        </w:docPartObj>
      </w:sdtPr>
      <w:sdtEndPr>
        <w:rPr>
          <w:bCs/>
          <w:noProof/>
        </w:rPr>
      </w:sdtEndPr>
      <w:sdtContent>
        <w:p w14:paraId="7A3F5006" w14:textId="77777777" w:rsidR="00F96F13" w:rsidRDefault="00F96F13">
          <w:pPr>
            <w:pStyle w:val="TOCHeading"/>
          </w:pPr>
          <w:r>
            <w:t>Contents</w:t>
          </w:r>
        </w:p>
        <w:p w14:paraId="69EDF302" w14:textId="77777777" w:rsidR="00250B21" w:rsidRDefault="00F96F13">
          <w:pPr>
            <w:pStyle w:val="TOC1"/>
            <w:tabs>
              <w:tab w:val="right" w:leader="dot" w:pos="1007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5274670" w:history="1">
            <w:r w:rsidR="00250B21" w:rsidRPr="006F1830">
              <w:rPr>
                <w:rStyle w:val="Hyperlink"/>
                <w:noProof/>
              </w:rPr>
              <w:t>TeamViewer to Remotely Access Another Computer</w:t>
            </w:r>
            <w:r w:rsidR="00250B21">
              <w:rPr>
                <w:noProof/>
                <w:webHidden/>
              </w:rPr>
              <w:tab/>
            </w:r>
            <w:r w:rsidR="00250B21">
              <w:rPr>
                <w:noProof/>
                <w:webHidden/>
              </w:rPr>
              <w:fldChar w:fldCharType="begin"/>
            </w:r>
            <w:r w:rsidR="00250B21">
              <w:rPr>
                <w:noProof/>
                <w:webHidden/>
              </w:rPr>
              <w:instrText xml:space="preserve"> PAGEREF _Toc55274670 \h </w:instrText>
            </w:r>
            <w:r w:rsidR="00250B21">
              <w:rPr>
                <w:noProof/>
                <w:webHidden/>
              </w:rPr>
            </w:r>
            <w:r w:rsidR="00250B21">
              <w:rPr>
                <w:noProof/>
                <w:webHidden/>
              </w:rPr>
              <w:fldChar w:fldCharType="separate"/>
            </w:r>
            <w:r w:rsidR="00250B21">
              <w:rPr>
                <w:noProof/>
                <w:webHidden/>
              </w:rPr>
              <w:t>1</w:t>
            </w:r>
            <w:r w:rsidR="00250B21">
              <w:rPr>
                <w:noProof/>
                <w:webHidden/>
              </w:rPr>
              <w:fldChar w:fldCharType="end"/>
            </w:r>
          </w:hyperlink>
        </w:p>
        <w:p w14:paraId="6890853E" w14:textId="77777777" w:rsidR="00250B21" w:rsidRDefault="00250B21">
          <w:pPr>
            <w:pStyle w:val="TOC2"/>
            <w:tabs>
              <w:tab w:val="right" w:leader="dot" w:pos="10070"/>
            </w:tabs>
            <w:rPr>
              <w:rFonts w:asciiTheme="minorHAnsi" w:eastAsiaTheme="minorEastAsia" w:hAnsiTheme="minorHAnsi" w:cstheme="minorBidi"/>
              <w:noProof/>
              <w:sz w:val="22"/>
              <w:szCs w:val="22"/>
            </w:rPr>
          </w:pPr>
          <w:hyperlink w:anchor="_Toc55274671" w:history="1">
            <w:r w:rsidRPr="006F1830">
              <w:rPr>
                <w:rStyle w:val="Hyperlink"/>
                <w:noProof/>
              </w:rPr>
              <w:t>The Assignment</w:t>
            </w:r>
            <w:r>
              <w:rPr>
                <w:noProof/>
                <w:webHidden/>
              </w:rPr>
              <w:tab/>
            </w:r>
            <w:r>
              <w:rPr>
                <w:noProof/>
                <w:webHidden/>
              </w:rPr>
              <w:fldChar w:fldCharType="begin"/>
            </w:r>
            <w:r>
              <w:rPr>
                <w:noProof/>
                <w:webHidden/>
              </w:rPr>
              <w:instrText xml:space="preserve"> PAGEREF _Toc55274671 \h </w:instrText>
            </w:r>
            <w:r>
              <w:rPr>
                <w:noProof/>
                <w:webHidden/>
              </w:rPr>
            </w:r>
            <w:r>
              <w:rPr>
                <w:noProof/>
                <w:webHidden/>
              </w:rPr>
              <w:fldChar w:fldCharType="separate"/>
            </w:r>
            <w:r>
              <w:rPr>
                <w:noProof/>
                <w:webHidden/>
              </w:rPr>
              <w:t>1</w:t>
            </w:r>
            <w:r>
              <w:rPr>
                <w:noProof/>
                <w:webHidden/>
              </w:rPr>
              <w:fldChar w:fldCharType="end"/>
            </w:r>
          </w:hyperlink>
        </w:p>
        <w:p w14:paraId="0B547C7C" w14:textId="77777777" w:rsidR="00250B21" w:rsidRDefault="00250B21">
          <w:pPr>
            <w:pStyle w:val="TOC2"/>
            <w:tabs>
              <w:tab w:val="right" w:leader="dot" w:pos="10070"/>
            </w:tabs>
            <w:rPr>
              <w:rFonts w:asciiTheme="minorHAnsi" w:eastAsiaTheme="minorEastAsia" w:hAnsiTheme="minorHAnsi" w:cstheme="minorBidi"/>
              <w:noProof/>
              <w:sz w:val="22"/>
              <w:szCs w:val="22"/>
            </w:rPr>
          </w:pPr>
          <w:hyperlink w:anchor="_Toc55274672" w:history="1">
            <w:r w:rsidRPr="006F1830">
              <w:rPr>
                <w:rStyle w:val="Hyperlink"/>
                <w:noProof/>
              </w:rPr>
              <w:t>Lab Goal</w:t>
            </w:r>
            <w:r>
              <w:rPr>
                <w:noProof/>
                <w:webHidden/>
              </w:rPr>
              <w:tab/>
            </w:r>
            <w:r>
              <w:rPr>
                <w:noProof/>
                <w:webHidden/>
              </w:rPr>
              <w:fldChar w:fldCharType="begin"/>
            </w:r>
            <w:r>
              <w:rPr>
                <w:noProof/>
                <w:webHidden/>
              </w:rPr>
              <w:instrText xml:space="preserve"> PAGEREF _Toc55274672 \h </w:instrText>
            </w:r>
            <w:r>
              <w:rPr>
                <w:noProof/>
                <w:webHidden/>
              </w:rPr>
            </w:r>
            <w:r>
              <w:rPr>
                <w:noProof/>
                <w:webHidden/>
              </w:rPr>
              <w:fldChar w:fldCharType="separate"/>
            </w:r>
            <w:r>
              <w:rPr>
                <w:noProof/>
                <w:webHidden/>
              </w:rPr>
              <w:t>2</w:t>
            </w:r>
            <w:r>
              <w:rPr>
                <w:noProof/>
                <w:webHidden/>
              </w:rPr>
              <w:fldChar w:fldCharType="end"/>
            </w:r>
          </w:hyperlink>
        </w:p>
        <w:p w14:paraId="4338562C" w14:textId="77777777" w:rsidR="00250B21" w:rsidRDefault="00250B21">
          <w:pPr>
            <w:pStyle w:val="TOC2"/>
            <w:tabs>
              <w:tab w:val="right" w:leader="dot" w:pos="10070"/>
            </w:tabs>
            <w:rPr>
              <w:rFonts w:asciiTheme="minorHAnsi" w:eastAsiaTheme="minorEastAsia" w:hAnsiTheme="minorHAnsi" w:cstheme="minorBidi"/>
              <w:noProof/>
              <w:sz w:val="22"/>
              <w:szCs w:val="22"/>
            </w:rPr>
          </w:pPr>
          <w:hyperlink w:anchor="_Toc55274673" w:history="1">
            <w:r w:rsidRPr="006F1830">
              <w:rPr>
                <w:rStyle w:val="Hyperlink"/>
                <w:noProof/>
              </w:rPr>
              <w:t>Download and Install Teamviewer</w:t>
            </w:r>
            <w:r>
              <w:rPr>
                <w:noProof/>
                <w:webHidden/>
              </w:rPr>
              <w:tab/>
            </w:r>
            <w:r>
              <w:rPr>
                <w:noProof/>
                <w:webHidden/>
              </w:rPr>
              <w:fldChar w:fldCharType="begin"/>
            </w:r>
            <w:r>
              <w:rPr>
                <w:noProof/>
                <w:webHidden/>
              </w:rPr>
              <w:instrText xml:space="preserve"> PAGEREF _Toc55274673 \h </w:instrText>
            </w:r>
            <w:r>
              <w:rPr>
                <w:noProof/>
                <w:webHidden/>
              </w:rPr>
            </w:r>
            <w:r>
              <w:rPr>
                <w:noProof/>
                <w:webHidden/>
              </w:rPr>
              <w:fldChar w:fldCharType="separate"/>
            </w:r>
            <w:r>
              <w:rPr>
                <w:noProof/>
                <w:webHidden/>
              </w:rPr>
              <w:t>2</w:t>
            </w:r>
            <w:r>
              <w:rPr>
                <w:noProof/>
                <w:webHidden/>
              </w:rPr>
              <w:fldChar w:fldCharType="end"/>
            </w:r>
          </w:hyperlink>
        </w:p>
        <w:p w14:paraId="634EA781" w14:textId="77777777" w:rsidR="00250B21" w:rsidRDefault="00250B21">
          <w:pPr>
            <w:pStyle w:val="TOC2"/>
            <w:tabs>
              <w:tab w:val="right" w:leader="dot" w:pos="10070"/>
            </w:tabs>
            <w:rPr>
              <w:rFonts w:asciiTheme="minorHAnsi" w:eastAsiaTheme="minorEastAsia" w:hAnsiTheme="minorHAnsi" w:cstheme="minorBidi"/>
              <w:noProof/>
              <w:sz w:val="22"/>
              <w:szCs w:val="22"/>
            </w:rPr>
          </w:pPr>
          <w:hyperlink w:anchor="_Toc55274674" w:history="1">
            <w:r w:rsidRPr="006F1830">
              <w:rPr>
                <w:rStyle w:val="Hyperlink"/>
                <w:noProof/>
              </w:rPr>
              <w:t>Remotely Access Target Computer</w:t>
            </w:r>
            <w:r>
              <w:rPr>
                <w:noProof/>
                <w:webHidden/>
              </w:rPr>
              <w:tab/>
            </w:r>
            <w:r>
              <w:rPr>
                <w:noProof/>
                <w:webHidden/>
              </w:rPr>
              <w:fldChar w:fldCharType="begin"/>
            </w:r>
            <w:r>
              <w:rPr>
                <w:noProof/>
                <w:webHidden/>
              </w:rPr>
              <w:instrText xml:space="preserve"> PAGEREF _Toc55274674 \h </w:instrText>
            </w:r>
            <w:r>
              <w:rPr>
                <w:noProof/>
                <w:webHidden/>
              </w:rPr>
            </w:r>
            <w:r>
              <w:rPr>
                <w:noProof/>
                <w:webHidden/>
              </w:rPr>
              <w:fldChar w:fldCharType="separate"/>
            </w:r>
            <w:r>
              <w:rPr>
                <w:noProof/>
                <w:webHidden/>
              </w:rPr>
              <w:t>3</w:t>
            </w:r>
            <w:r>
              <w:rPr>
                <w:noProof/>
                <w:webHidden/>
              </w:rPr>
              <w:fldChar w:fldCharType="end"/>
            </w:r>
          </w:hyperlink>
        </w:p>
        <w:p w14:paraId="5B7CF1AE" w14:textId="77777777" w:rsidR="00250B21" w:rsidRDefault="00250B21">
          <w:pPr>
            <w:pStyle w:val="TOC2"/>
            <w:tabs>
              <w:tab w:val="right" w:leader="dot" w:pos="10070"/>
            </w:tabs>
            <w:rPr>
              <w:rFonts w:asciiTheme="minorHAnsi" w:eastAsiaTheme="minorEastAsia" w:hAnsiTheme="minorHAnsi" w:cstheme="minorBidi"/>
              <w:noProof/>
              <w:sz w:val="22"/>
              <w:szCs w:val="22"/>
            </w:rPr>
          </w:pPr>
          <w:hyperlink w:anchor="_Toc55274675" w:history="1">
            <w:r w:rsidRPr="006F1830">
              <w:rPr>
                <w:rStyle w:val="Hyperlink"/>
                <w:noProof/>
              </w:rPr>
              <w:t>Explore Teamviewer Target Capabilities</w:t>
            </w:r>
            <w:r>
              <w:rPr>
                <w:noProof/>
                <w:webHidden/>
              </w:rPr>
              <w:tab/>
            </w:r>
            <w:r>
              <w:rPr>
                <w:noProof/>
                <w:webHidden/>
              </w:rPr>
              <w:fldChar w:fldCharType="begin"/>
            </w:r>
            <w:r>
              <w:rPr>
                <w:noProof/>
                <w:webHidden/>
              </w:rPr>
              <w:instrText xml:space="preserve"> PAGEREF _Toc55274675 \h </w:instrText>
            </w:r>
            <w:r>
              <w:rPr>
                <w:noProof/>
                <w:webHidden/>
              </w:rPr>
            </w:r>
            <w:r>
              <w:rPr>
                <w:noProof/>
                <w:webHidden/>
              </w:rPr>
              <w:fldChar w:fldCharType="separate"/>
            </w:r>
            <w:r>
              <w:rPr>
                <w:noProof/>
                <w:webHidden/>
              </w:rPr>
              <w:t>4</w:t>
            </w:r>
            <w:r>
              <w:rPr>
                <w:noProof/>
                <w:webHidden/>
              </w:rPr>
              <w:fldChar w:fldCharType="end"/>
            </w:r>
          </w:hyperlink>
        </w:p>
        <w:p w14:paraId="635076AD" w14:textId="77777777" w:rsidR="00250B21" w:rsidRDefault="00250B21">
          <w:pPr>
            <w:pStyle w:val="TOC2"/>
            <w:tabs>
              <w:tab w:val="right" w:leader="dot" w:pos="10070"/>
            </w:tabs>
            <w:rPr>
              <w:rFonts w:asciiTheme="minorHAnsi" w:eastAsiaTheme="minorEastAsia" w:hAnsiTheme="minorHAnsi" w:cstheme="minorBidi"/>
              <w:noProof/>
              <w:sz w:val="22"/>
              <w:szCs w:val="22"/>
            </w:rPr>
          </w:pPr>
          <w:hyperlink w:anchor="_Toc55274676" w:history="1">
            <w:r w:rsidRPr="006F1830">
              <w:rPr>
                <w:rStyle w:val="Hyperlink"/>
                <w:noProof/>
              </w:rPr>
              <w:t>Explore Teamviewer Host Capabilities</w:t>
            </w:r>
            <w:r>
              <w:rPr>
                <w:noProof/>
                <w:webHidden/>
              </w:rPr>
              <w:tab/>
            </w:r>
            <w:r>
              <w:rPr>
                <w:noProof/>
                <w:webHidden/>
              </w:rPr>
              <w:fldChar w:fldCharType="begin"/>
            </w:r>
            <w:r>
              <w:rPr>
                <w:noProof/>
                <w:webHidden/>
              </w:rPr>
              <w:instrText xml:space="preserve"> PAGEREF _Toc55274676 \h </w:instrText>
            </w:r>
            <w:r>
              <w:rPr>
                <w:noProof/>
                <w:webHidden/>
              </w:rPr>
            </w:r>
            <w:r>
              <w:rPr>
                <w:noProof/>
                <w:webHidden/>
              </w:rPr>
              <w:fldChar w:fldCharType="separate"/>
            </w:r>
            <w:r>
              <w:rPr>
                <w:noProof/>
                <w:webHidden/>
              </w:rPr>
              <w:t>4</w:t>
            </w:r>
            <w:r>
              <w:rPr>
                <w:noProof/>
                <w:webHidden/>
              </w:rPr>
              <w:fldChar w:fldCharType="end"/>
            </w:r>
          </w:hyperlink>
        </w:p>
        <w:p w14:paraId="20E5BC37" w14:textId="77777777" w:rsidR="00250B21" w:rsidRDefault="00250B21">
          <w:pPr>
            <w:pStyle w:val="TOC2"/>
            <w:tabs>
              <w:tab w:val="right" w:leader="dot" w:pos="10070"/>
            </w:tabs>
            <w:rPr>
              <w:rFonts w:asciiTheme="minorHAnsi" w:eastAsiaTheme="minorEastAsia" w:hAnsiTheme="minorHAnsi" w:cstheme="minorBidi"/>
              <w:noProof/>
              <w:sz w:val="22"/>
              <w:szCs w:val="22"/>
            </w:rPr>
          </w:pPr>
          <w:hyperlink w:anchor="_Toc55274677" w:history="1">
            <w:r w:rsidRPr="006F1830">
              <w:rPr>
                <w:rStyle w:val="Hyperlink"/>
                <w:noProof/>
              </w:rPr>
              <w:t>Use Teamviewer With a Smartphone</w:t>
            </w:r>
            <w:r>
              <w:rPr>
                <w:noProof/>
                <w:webHidden/>
              </w:rPr>
              <w:tab/>
            </w:r>
            <w:r>
              <w:rPr>
                <w:noProof/>
                <w:webHidden/>
              </w:rPr>
              <w:fldChar w:fldCharType="begin"/>
            </w:r>
            <w:r>
              <w:rPr>
                <w:noProof/>
                <w:webHidden/>
              </w:rPr>
              <w:instrText xml:space="preserve"> PAGEREF _Toc55274677 \h </w:instrText>
            </w:r>
            <w:r>
              <w:rPr>
                <w:noProof/>
                <w:webHidden/>
              </w:rPr>
            </w:r>
            <w:r>
              <w:rPr>
                <w:noProof/>
                <w:webHidden/>
              </w:rPr>
              <w:fldChar w:fldCharType="separate"/>
            </w:r>
            <w:r>
              <w:rPr>
                <w:noProof/>
                <w:webHidden/>
              </w:rPr>
              <w:t>5</w:t>
            </w:r>
            <w:r>
              <w:rPr>
                <w:noProof/>
                <w:webHidden/>
              </w:rPr>
              <w:fldChar w:fldCharType="end"/>
            </w:r>
          </w:hyperlink>
        </w:p>
        <w:p w14:paraId="28725D01" w14:textId="77777777" w:rsidR="00250B21" w:rsidRDefault="00250B21">
          <w:pPr>
            <w:pStyle w:val="TOC2"/>
            <w:tabs>
              <w:tab w:val="right" w:leader="dot" w:pos="10070"/>
            </w:tabs>
            <w:rPr>
              <w:rFonts w:asciiTheme="minorHAnsi" w:eastAsiaTheme="minorEastAsia" w:hAnsiTheme="minorHAnsi" w:cstheme="minorBidi"/>
              <w:noProof/>
              <w:sz w:val="22"/>
              <w:szCs w:val="22"/>
            </w:rPr>
          </w:pPr>
          <w:hyperlink w:anchor="_Toc55274678" w:history="1">
            <w:r w:rsidRPr="006F1830">
              <w:rPr>
                <w:rStyle w:val="Hyperlink"/>
                <w:noProof/>
              </w:rPr>
              <w:t>Project Reflection</w:t>
            </w:r>
            <w:r>
              <w:rPr>
                <w:noProof/>
                <w:webHidden/>
              </w:rPr>
              <w:tab/>
            </w:r>
            <w:r>
              <w:rPr>
                <w:noProof/>
                <w:webHidden/>
              </w:rPr>
              <w:fldChar w:fldCharType="begin"/>
            </w:r>
            <w:r>
              <w:rPr>
                <w:noProof/>
                <w:webHidden/>
              </w:rPr>
              <w:instrText xml:space="preserve"> PAGEREF _Toc55274678 \h </w:instrText>
            </w:r>
            <w:r>
              <w:rPr>
                <w:noProof/>
                <w:webHidden/>
              </w:rPr>
            </w:r>
            <w:r>
              <w:rPr>
                <w:noProof/>
                <w:webHidden/>
              </w:rPr>
              <w:fldChar w:fldCharType="separate"/>
            </w:r>
            <w:r>
              <w:rPr>
                <w:noProof/>
                <w:webHidden/>
              </w:rPr>
              <w:t>5</w:t>
            </w:r>
            <w:r>
              <w:rPr>
                <w:noProof/>
                <w:webHidden/>
              </w:rPr>
              <w:fldChar w:fldCharType="end"/>
            </w:r>
          </w:hyperlink>
        </w:p>
        <w:p w14:paraId="4666ACBB" w14:textId="77777777" w:rsidR="00F96F13" w:rsidRDefault="00F96F13">
          <w:r>
            <w:rPr>
              <w:b/>
              <w:bCs/>
              <w:noProof/>
            </w:rPr>
            <w:fldChar w:fldCharType="end"/>
          </w:r>
        </w:p>
      </w:sdtContent>
    </w:sdt>
    <w:p w14:paraId="6BFD52B4" w14:textId="77777777" w:rsidR="006776E9" w:rsidRDefault="006776E9" w:rsidP="006776E9">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705ABC3F" w14:textId="77777777" w:rsidR="006776E9" w:rsidRDefault="006776E9" w:rsidP="006776E9">
      <w:pPr>
        <w:pStyle w:val="ListParagraph"/>
        <w:numPr>
          <w:ilvl w:val="0"/>
          <w:numId w:val="8"/>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63F4BCA3" w14:textId="77777777" w:rsidR="006776E9" w:rsidRDefault="006776E9" w:rsidP="006776E9">
      <w:pPr>
        <w:pStyle w:val="ListParagraph"/>
        <w:numPr>
          <w:ilvl w:val="0"/>
          <w:numId w:val="8"/>
        </w:numPr>
      </w:pPr>
      <w:r>
        <w:t>Click and Drag your mouse around whatever you want to snip.</w:t>
      </w:r>
    </w:p>
    <w:p w14:paraId="3EF5ADE1" w14:textId="77777777" w:rsidR="006776E9" w:rsidRDefault="006776E9" w:rsidP="006776E9">
      <w:pPr>
        <w:pStyle w:val="ListParagraph"/>
        <w:numPr>
          <w:ilvl w:val="0"/>
          <w:numId w:val="8"/>
        </w:numPr>
      </w:pPr>
      <w:r>
        <w:t>Release the mouse button. This places the snip into the Windows Clipboard.</w:t>
      </w:r>
    </w:p>
    <w:p w14:paraId="721C6375" w14:textId="77777777" w:rsidR="006776E9" w:rsidRDefault="006776E9" w:rsidP="006776E9">
      <w:pPr>
        <w:pStyle w:val="ListParagraph"/>
        <w:numPr>
          <w:ilvl w:val="0"/>
          <w:numId w:val="8"/>
        </w:numPr>
      </w:pPr>
      <w:r>
        <w:t xml:space="preserve">Go into Word or wherever you want to paste the snip. Hold down </w:t>
      </w:r>
      <w:r w:rsidRPr="00794F8E">
        <w:rPr>
          <w:b/>
        </w:rPr>
        <w:t>CTRL</w:t>
      </w:r>
      <w:r w:rsidRPr="00C36A8A">
        <w:t>, then type</w:t>
      </w:r>
      <w:r>
        <w:t xml:space="preserve"> </w:t>
      </w:r>
      <w:r w:rsidRPr="00794F8E">
        <w:rPr>
          <w:b/>
        </w:rPr>
        <w:t>V</w:t>
      </w:r>
      <w:r>
        <w:t xml:space="preserve"> to paste the snip.</w:t>
      </w:r>
    </w:p>
    <w:p w14:paraId="46206DB9" w14:textId="77777777" w:rsidR="003948DD" w:rsidRDefault="003948DD" w:rsidP="003948DD">
      <w:pPr>
        <w:pStyle w:val="Heading2"/>
      </w:pPr>
      <w:bookmarkStart w:id="1" w:name="_Toc55274671"/>
      <w:bookmarkStart w:id="2" w:name="_Hlk52635720"/>
      <w:r>
        <w:t>The Assignment</w:t>
      </w:r>
      <w:bookmarkEnd w:id="1"/>
    </w:p>
    <w:p w14:paraId="651E3389" w14:textId="77777777" w:rsidR="003948DD" w:rsidRDefault="003948DD" w:rsidP="003948DD">
      <w:pPr>
        <w:pStyle w:val="ListParagraph"/>
        <w:numPr>
          <w:ilvl w:val="0"/>
          <w:numId w:val="49"/>
        </w:numPr>
      </w:pPr>
      <w:r>
        <w:t xml:space="preserve">In Blackboard, in the </w:t>
      </w:r>
      <w:r w:rsidR="003C7668">
        <w:t>left-hand</w:t>
      </w:r>
      <w:r>
        <w:t xml:space="preserve"> navigation bar, Click Groups to find out who is on your team.</w:t>
      </w:r>
    </w:p>
    <w:p w14:paraId="52AC0D19" w14:textId="77777777" w:rsidR="003948DD" w:rsidRDefault="003948DD" w:rsidP="003948DD">
      <w:pPr>
        <w:pStyle w:val="ListParagraph"/>
        <w:numPr>
          <w:ilvl w:val="0"/>
          <w:numId w:val="49"/>
        </w:numPr>
      </w:pPr>
      <w:r>
        <w:t>Email your Group/Team members to setup a time for everyone to participate.</w:t>
      </w:r>
    </w:p>
    <w:p w14:paraId="2D7F5B5D" w14:textId="77777777" w:rsidR="003948DD" w:rsidRDefault="003948DD" w:rsidP="003948DD">
      <w:pPr>
        <w:pStyle w:val="ListParagraph"/>
        <w:numPr>
          <w:ilvl w:val="1"/>
          <w:numId w:val="49"/>
        </w:numPr>
      </w:pPr>
      <w:r>
        <w:lastRenderedPageBreak/>
        <w:t xml:space="preserve">Go to </w:t>
      </w:r>
      <w:r w:rsidRPr="007F197E">
        <w:rPr>
          <w:b/>
        </w:rPr>
        <w:t>Outlook</w:t>
      </w:r>
      <w:r>
        <w:t xml:space="preserve">, Click </w:t>
      </w:r>
      <w:r w:rsidRPr="007F197E">
        <w:rPr>
          <w:b/>
        </w:rPr>
        <w:t>To</w:t>
      </w:r>
      <w:r>
        <w:t>, type in their name, their email address will come up.</w:t>
      </w:r>
    </w:p>
    <w:p w14:paraId="09E0CC1D" w14:textId="77777777" w:rsidR="003948DD" w:rsidRDefault="003948DD" w:rsidP="003948DD">
      <w:pPr>
        <w:pStyle w:val="ListParagraph"/>
        <w:numPr>
          <w:ilvl w:val="0"/>
          <w:numId w:val="49"/>
        </w:numPr>
      </w:pPr>
      <w:r>
        <w:t xml:space="preserve">If one of the Group/Team members does not respond within </w:t>
      </w:r>
      <w:r w:rsidR="00BF2C7B">
        <w:t>24 hours</w:t>
      </w:r>
      <w:r>
        <w:t xml:space="preserve">, please note that on </w:t>
      </w:r>
      <w:r w:rsidR="003F3FEB">
        <w:t>your</w:t>
      </w:r>
      <w:r>
        <w:t xml:space="preserve"> evaluation. Work with whoever communicates to complete the assignment.</w:t>
      </w:r>
      <w:bookmarkEnd w:id="2"/>
    </w:p>
    <w:p w14:paraId="10033966" w14:textId="77777777" w:rsidR="003948DD" w:rsidRDefault="003948DD" w:rsidP="003948DD">
      <w:pPr>
        <w:pStyle w:val="ListParagraph"/>
        <w:numPr>
          <w:ilvl w:val="0"/>
          <w:numId w:val="49"/>
        </w:numPr>
      </w:pPr>
      <w:r>
        <w:t>One member of the team will attach this completed document to the group assignment for entire group.</w:t>
      </w:r>
    </w:p>
    <w:p w14:paraId="66BDAEC2" w14:textId="77777777" w:rsidR="003948DD" w:rsidRDefault="003948DD" w:rsidP="003948DD">
      <w:r w:rsidRPr="00B4296A">
        <w:rPr>
          <w:b/>
          <w:bCs/>
        </w:rPr>
        <w:t>NOTE:</w:t>
      </w:r>
      <w:r>
        <w:t xml:space="preserve"> To receive a grade, each team member MUST submit a Team Evaluation assignment.</w:t>
      </w:r>
    </w:p>
    <w:p w14:paraId="15E624DE" w14:textId="77777777" w:rsidR="009A63F5" w:rsidRDefault="001643B5" w:rsidP="007667BD">
      <w:r>
        <w:t xml:space="preserve">You can use </w:t>
      </w:r>
      <w:r w:rsidR="00186DE3">
        <w:t>any combination of</w:t>
      </w:r>
      <w:r>
        <w:t xml:space="preserve"> physical computer</w:t>
      </w:r>
      <w:r w:rsidR="00186DE3">
        <w:t>s</w:t>
      </w:r>
      <w:r>
        <w:t xml:space="preserve"> </w:t>
      </w:r>
      <w:r w:rsidR="00186DE3">
        <w:t>or</w:t>
      </w:r>
      <w:r>
        <w:t xml:space="preserve"> virtual machine</w:t>
      </w:r>
      <w:r w:rsidR="00186DE3">
        <w:t>s</w:t>
      </w:r>
      <w:r>
        <w:t>.</w:t>
      </w:r>
    </w:p>
    <w:p w14:paraId="39210AB4" w14:textId="77777777" w:rsidR="00586915" w:rsidRDefault="00586915" w:rsidP="005B4406">
      <w:pPr>
        <w:pStyle w:val="Heading2"/>
      </w:pPr>
      <w:bookmarkStart w:id="3" w:name="_Toc55274672"/>
      <w:r>
        <w:t>Lab Goal</w:t>
      </w:r>
      <w:bookmarkEnd w:id="3"/>
    </w:p>
    <w:p w14:paraId="43A45BC1" w14:textId="77777777" w:rsidR="003C36E9" w:rsidRDefault="003C36E9" w:rsidP="007667BD">
      <w:r w:rsidRPr="003C36E9">
        <w:t>The goal of this lab is to explore one method by which computers can be remotely accessed and controlled across an Internet connection. As an IT support technician, you can use TeamViewer when you are called on to support a client’s computer remotely. The client can easily give you access to his or her computer if you both have Internet access. TeamViewer is also useful when you are working on a team project and you and your team members need to share information and collaborate about the project from re</w:t>
      </w:r>
      <w:r w:rsidR="00B6388A">
        <w:t>mote locations.</w:t>
      </w:r>
    </w:p>
    <w:p w14:paraId="1360D614" w14:textId="77777777" w:rsidR="00B6388A" w:rsidRDefault="00356163" w:rsidP="007667BD">
      <w:r>
        <w:t>Tea</w:t>
      </w:r>
      <w:r w:rsidRPr="00356163">
        <w:t xml:space="preserve">mViewer is remote control software that is free to noncommercial users. It can be used for such things as tech support, remote maintenance, </w:t>
      </w:r>
      <w:r w:rsidR="00466616">
        <w:t>online presentations and train</w:t>
      </w:r>
      <w:r w:rsidRPr="00356163">
        <w:t>ing, team meetings, or simple application and file access. TeamViewer uses 1024-bit key exchange and 256-bit session encryption, thereby providing reasonable security for most situations. After you have connected to a target computer using TeamViewer, you can take complete control over th</w:t>
      </w:r>
      <w:r>
        <w:t>e target computer.</w:t>
      </w:r>
    </w:p>
    <w:p w14:paraId="05018460" w14:textId="77777777" w:rsidR="005354DE" w:rsidRDefault="00E836FA" w:rsidP="007667BD">
      <w:r>
        <w:t>W</w:t>
      </w:r>
      <w:r w:rsidR="00811EA3">
        <w:t>ork with your group</w:t>
      </w:r>
      <w:r w:rsidRPr="00E836FA">
        <w:t xml:space="preserve"> and two </w:t>
      </w:r>
      <w:r w:rsidR="00811EA3">
        <w:t xml:space="preserve">or more </w:t>
      </w:r>
      <w:r w:rsidRPr="00E836FA">
        <w:t xml:space="preserve">computers. The host computer will use TeamViewer to access the target computer. Designate one partner as the host partner using the host computer, and the other partner as the target partner using the target computer. Who is the host partner? Who is the target partner? Note that later in the lab, the host and target roles are reversed and Parts 2–4 are repeated so that each partner </w:t>
      </w:r>
      <w:r w:rsidR="00461630" w:rsidRPr="00E836FA">
        <w:t>can</w:t>
      </w:r>
      <w:r w:rsidRPr="00E836FA">
        <w:t xml:space="preserve"> </w:t>
      </w:r>
      <w:r w:rsidR="00503535">
        <w:t>go through</w:t>
      </w:r>
      <w:r w:rsidRPr="00E836FA">
        <w:t xml:space="preserve"> all the steps in this lab.</w:t>
      </w:r>
    </w:p>
    <w:p w14:paraId="264018D0" w14:textId="77777777" w:rsidR="00841D39" w:rsidRDefault="00841D39" w:rsidP="007667BD">
      <w:r>
        <w:t>Who participated in this lab?</w:t>
      </w:r>
    </w:p>
    <w:sdt>
      <w:sdtPr>
        <w:rPr>
          <w:rStyle w:val="Red"/>
        </w:rPr>
        <w:id w:val="-1155760914"/>
        <w:placeholder>
          <w:docPart w:val="1CB607405A724930B0280962F6069856"/>
        </w:placeholder>
        <w:showingPlcHdr/>
      </w:sdtPr>
      <w:sdtEndPr>
        <w:rPr>
          <w:rStyle w:val="Red"/>
        </w:rPr>
      </w:sdtEndPr>
      <w:sdtContent>
        <w:p w14:paraId="0404B769" w14:textId="77777777" w:rsidR="00841D39" w:rsidRPr="001E51DE" w:rsidRDefault="001E51DE" w:rsidP="007667BD">
          <w:pPr>
            <w:rPr>
              <w:color w:val="FF0000"/>
            </w:rPr>
          </w:pPr>
          <w:r w:rsidRPr="00B81549">
            <w:rPr>
              <w:rStyle w:val="PlaceholderText"/>
              <w:color w:val="FF0000"/>
            </w:rPr>
            <w:t>Click or tap here to enter text.</w:t>
          </w:r>
        </w:p>
      </w:sdtContent>
    </w:sdt>
    <w:p w14:paraId="43FCF470" w14:textId="77777777" w:rsidR="005354DE" w:rsidRDefault="00693E1E" w:rsidP="00821812">
      <w:pPr>
        <w:pStyle w:val="Heading1"/>
      </w:pPr>
      <w:bookmarkStart w:id="4" w:name="_Toc55274673"/>
      <w:r>
        <w:lastRenderedPageBreak/>
        <w:t>Download a</w:t>
      </w:r>
      <w:r w:rsidRPr="00E836FA">
        <w:t xml:space="preserve">nd Install </w:t>
      </w:r>
      <w:proofErr w:type="spellStart"/>
      <w:r w:rsidRPr="00E836FA">
        <w:t>Teamviewer</w:t>
      </w:r>
      <w:bookmarkEnd w:id="4"/>
      <w:proofErr w:type="spellEnd"/>
    </w:p>
    <w:p w14:paraId="5A3A367E" w14:textId="77777777" w:rsidR="0054629A" w:rsidRDefault="00E836FA" w:rsidP="007667BD">
      <w:r w:rsidRPr="00E836FA">
        <w:t>Both partners follow these steps to download and install TeamViewer on their computers:</w:t>
      </w:r>
    </w:p>
    <w:p w14:paraId="06495665" w14:textId="77777777" w:rsidR="0042269D" w:rsidRDefault="00E836FA" w:rsidP="00F96F13">
      <w:pPr>
        <w:pStyle w:val="ListParagraph"/>
        <w:numPr>
          <w:ilvl w:val="0"/>
          <w:numId w:val="3"/>
        </w:numPr>
      </w:pPr>
      <w:r w:rsidRPr="00E836FA">
        <w:t>Log on to your computer with a user account that has administrator privileges.</w:t>
      </w:r>
    </w:p>
    <w:p w14:paraId="46841345" w14:textId="77777777" w:rsidR="00DC29A0" w:rsidRDefault="00E836FA" w:rsidP="00F96F13">
      <w:pPr>
        <w:pStyle w:val="ListParagraph"/>
        <w:numPr>
          <w:ilvl w:val="0"/>
          <w:numId w:val="3"/>
        </w:numPr>
      </w:pPr>
      <w:r w:rsidRPr="00E836FA">
        <w:t xml:space="preserve">Using your browser, go to </w:t>
      </w:r>
      <w:hyperlink r:id="rId8" w:history="1">
        <w:r w:rsidR="00DC29A0" w:rsidRPr="00140906">
          <w:rPr>
            <w:rStyle w:val="Hyperlink"/>
          </w:rPr>
          <w:t>www.teamviewer.com</w:t>
        </w:r>
      </w:hyperlink>
      <w:r w:rsidR="00DC29A0">
        <w:t xml:space="preserve"> </w:t>
      </w:r>
    </w:p>
    <w:p w14:paraId="53E408D8" w14:textId="77777777" w:rsidR="00E802C7" w:rsidRDefault="00E836FA" w:rsidP="00F96F13">
      <w:pPr>
        <w:pStyle w:val="ListParagraph"/>
        <w:numPr>
          <w:ilvl w:val="0"/>
          <w:numId w:val="3"/>
        </w:numPr>
        <w:rPr>
          <w:b/>
        </w:rPr>
      </w:pPr>
      <w:r w:rsidRPr="00B755BD">
        <w:rPr>
          <w:b/>
        </w:rPr>
        <w:t>Besides the free version of TeamViewer, what other versions are available?</w:t>
      </w:r>
    </w:p>
    <w:sdt>
      <w:sdtPr>
        <w:rPr>
          <w:rStyle w:val="Red"/>
        </w:rPr>
        <w:id w:val="1396709852"/>
        <w:placeholder>
          <w:docPart w:val="86B851868F1E450C9B638087B06C5365"/>
        </w:placeholder>
        <w:showingPlcHdr/>
      </w:sdtPr>
      <w:sdtEndPr>
        <w:rPr>
          <w:rStyle w:val="Red"/>
        </w:rPr>
      </w:sdtEndPr>
      <w:sdtContent>
        <w:p w14:paraId="6E342AF2" w14:textId="77777777" w:rsidR="003F20D7" w:rsidRDefault="003F20D7" w:rsidP="003F20D7">
          <w:pPr>
            <w:rPr>
              <w:rStyle w:val="Red"/>
            </w:rPr>
          </w:pPr>
          <w:r w:rsidRPr="00B81549">
            <w:rPr>
              <w:rStyle w:val="PlaceholderText"/>
              <w:color w:val="FF0000"/>
            </w:rPr>
            <w:t>Click or tap here to enter text.</w:t>
          </w:r>
        </w:p>
      </w:sdtContent>
    </w:sdt>
    <w:p w14:paraId="62607601" w14:textId="77777777" w:rsidR="00E802C7" w:rsidRDefault="00E836FA" w:rsidP="00F96F13">
      <w:pPr>
        <w:pStyle w:val="ListParagraph"/>
        <w:numPr>
          <w:ilvl w:val="0"/>
          <w:numId w:val="3"/>
        </w:numPr>
        <w:rPr>
          <w:b/>
        </w:rPr>
      </w:pPr>
      <w:r w:rsidRPr="00B755BD">
        <w:rPr>
          <w:b/>
        </w:rPr>
        <w:t>What is the current version number of the free version available for download?</w:t>
      </w:r>
    </w:p>
    <w:sdt>
      <w:sdtPr>
        <w:rPr>
          <w:rStyle w:val="Red"/>
        </w:rPr>
        <w:id w:val="1796785544"/>
        <w:placeholder>
          <w:docPart w:val="A2CE33AE264F4C21A1A892DAE2BA8EA9"/>
        </w:placeholder>
        <w:showingPlcHdr/>
      </w:sdtPr>
      <w:sdtEndPr>
        <w:rPr>
          <w:rStyle w:val="Red"/>
        </w:rPr>
      </w:sdtEndPr>
      <w:sdtContent>
        <w:p w14:paraId="299BFA61" w14:textId="77777777" w:rsidR="003F20D7" w:rsidRDefault="003F20D7" w:rsidP="003F20D7">
          <w:pPr>
            <w:rPr>
              <w:rStyle w:val="Red"/>
            </w:rPr>
          </w:pPr>
          <w:r w:rsidRPr="00B81549">
            <w:rPr>
              <w:rStyle w:val="PlaceholderText"/>
              <w:color w:val="FF0000"/>
            </w:rPr>
            <w:t>Click or tap here to enter text.</w:t>
          </w:r>
        </w:p>
      </w:sdtContent>
    </w:sdt>
    <w:p w14:paraId="5FE111EF" w14:textId="77777777" w:rsidR="00792549" w:rsidRDefault="00E836FA" w:rsidP="00F96F13">
      <w:pPr>
        <w:pStyle w:val="ListParagraph"/>
        <w:numPr>
          <w:ilvl w:val="0"/>
          <w:numId w:val="3"/>
        </w:numPr>
      </w:pPr>
      <w:r w:rsidRPr="00E836FA">
        <w:t>To download the free versions of TeamViewer, click the Download button. Save the downloaded file to your Downloads folder.</w:t>
      </w:r>
    </w:p>
    <w:p w14:paraId="5879EE97" w14:textId="77777777" w:rsidR="00541624" w:rsidRDefault="00E836FA" w:rsidP="00F96F13">
      <w:pPr>
        <w:pStyle w:val="ListParagraph"/>
        <w:numPr>
          <w:ilvl w:val="0"/>
          <w:numId w:val="3"/>
        </w:numPr>
        <w:rPr>
          <w:b/>
        </w:rPr>
      </w:pPr>
      <w:r w:rsidRPr="00DF4121">
        <w:rPr>
          <w:b/>
        </w:rPr>
        <w:t>What is the name of the file that was downloaded?</w:t>
      </w:r>
    </w:p>
    <w:sdt>
      <w:sdtPr>
        <w:rPr>
          <w:rStyle w:val="Red"/>
        </w:rPr>
        <w:id w:val="603539644"/>
        <w:placeholder>
          <w:docPart w:val="0666E91354ED43F5AAE056BC218E8025"/>
        </w:placeholder>
        <w:showingPlcHdr/>
      </w:sdtPr>
      <w:sdtEndPr>
        <w:rPr>
          <w:rStyle w:val="Red"/>
        </w:rPr>
      </w:sdtEndPr>
      <w:sdtContent>
        <w:p w14:paraId="58C2FEDB" w14:textId="77777777" w:rsidR="003F20D7" w:rsidRDefault="003F20D7" w:rsidP="003F20D7">
          <w:pPr>
            <w:rPr>
              <w:rStyle w:val="Red"/>
            </w:rPr>
          </w:pPr>
          <w:r w:rsidRPr="00B81549">
            <w:rPr>
              <w:rStyle w:val="PlaceholderText"/>
              <w:color w:val="FF0000"/>
            </w:rPr>
            <w:t>Click or tap here to enter text.</w:t>
          </w:r>
        </w:p>
      </w:sdtContent>
    </w:sdt>
    <w:p w14:paraId="4BB7F5E5" w14:textId="77777777" w:rsidR="003B34DC" w:rsidRDefault="00E836FA" w:rsidP="00F96F13">
      <w:pPr>
        <w:pStyle w:val="ListParagraph"/>
        <w:numPr>
          <w:ilvl w:val="0"/>
          <w:numId w:val="3"/>
        </w:numPr>
      </w:pPr>
      <w:r w:rsidRPr="00E836FA">
        <w:t>Double-click the executable file that downloaded to begin the installation. If a Security Warning dialog box appears, click Run. Make sure Basic installation is selected, select Personal/Non-commercial use, and then click Accept – finish. If necessary, click Yes to respond to the UAC dialog box.</w:t>
      </w:r>
    </w:p>
    <w:p w14:paraId="6B611FF7" w14:textId="77777777" w:rsidR="00BA0B30" w:rsidRDefault="00E836FA" w:rsidP="00F96F13">
      <w:pPr>
        <w:pStyle w:val="ListParagraph"/>
        <w:numPr>
          <w:ilvl w:val="0"/>
          <w:numId w:val="3"/>
        </w:numPr>
      </w:pPr>
      <w:r w:rsidRPr="00E836FA">
        <w:t>You will see the progress bar as TeamViewer is installed in the default program folder. If necessary, review the TeamViewer welcome dialog box, and then click Close at the</w:t>
      </w:r>
      <w:r w:rsidR="00B96295">
        <w:t xml:space="preserve"> </w:t>
      </w:r>
      <w:r w:rsidR="00BA0B30" w:rsidRPr="00BA0B30">
        <w:t>bo</w:t>
      </w:r>
      <w:r w:rsidR="00BA0B30">
        <w:t>ttom.</w:t>
      </w:r>
    </w:p>
    <w:p w14:paraId="08143567" w14:textId="77777777" w:rsidR="005941B2" w:rsidRDefault="00BA0B30" w:rsidP="00F96F13">
      <w:pPr>
        <w:pStyle w:val="ListParagraph"/>
        <w:numPr>
          <w:ilvl w:val="0"/>
          <w:numId w:val="3"/>
        </w:numPr>
      </w:pPr>
      <w:r w:rsidRPr="00BA0B30">
        <w:t>TeamViewer opens on your desktop. Minimize any browser windows that are blocking the TeamViewer window.</w:t>
      </w:r>
    </w:p>
    <w:p w14:paraId="0A516ED6" w14:textId="77777777" w:rsidR="00AA1076" w:rsidRPr="00CB17DA" w:rsidRDefault="005941B2" w:rsidP="00F96F13">
      <w:pPr>
        <w:pStyle w:val="ListParagraph"/>
        <w:numPr>
          <w:ilvl w:val="0"/>
          <w:numId w:val="3"/>
        </w:numPr>
        <w:rPr>
          <w:b/>
        </w:rPr>
      </w:pPr>
      <w:r w:rsidRPr="00CB17DA">
        <w:rPr>
          <w:b/>
        </w:rPr>
        <w:t>What is the ID number and pass</w:t>
      </w:r>
      <w:r w:rsidR="00BA0B30" w:rsidRPr="00CB17DA">
        <w:rPr>
          <w:b/>
        </w:rPr>
        <w:t>word displayed in TeamViewer?</w:t>
      </w:r>
    </w:p>
    <w:sdt>
      <w:sdtPr>
        <w:rPr>
          <w:rStyle w:val="Red"/>
        </w:rPr>
        <w:id w:val="972329255"/>
        <w:placeholder>
          <w:docPart w:val="A7BF890161D94EA5A91D8DEDF50EA9FE"/>
        </w:placeholder>
        <w:showingPlcHdr/>
      </w:sdtPr>
      <w:sdtEndPr>
        <w:rPr>
          <w:rStyle w:val="Red"/>
        </w:rPr>
      </w:sdtEndPr>
      <w:sdtContent>
        <w:p w14:paraId="7115C6FB" w14:textId="77777777" w:rsidR="006D45CE" w:rsidRDefault="006D45CE" w:rsidP="006D45CE">
          <w:pPr>
            <w:rPr>
              <w:rStyle w:val="Red"/>
            </w:rPr>
          </w:pPr>
          <w:r w:rsidRPr="00B81549">
            <w:rPr>
              <w:rStyle w:val="PlaceholderText"/>
              <w:color w:val="FF0000"/>
            </w:rPr>
            <w:t>Click or tap here to enter text.</w:t>
          </w:r>
        </w:p>
      </w:sdtContent>
    </w:sdt>
    <w:p w14:paraId="6B7F70B6" w14:textId="77777777" w:rsidR="003208A9" w:rsidRDefault="00161154" w:rsidP="00AA3520">
      <w:pPr>
        <w:pStyle w:val="Heading1"/>
      </w:pPr>
      <w:bookmarkStart w:id="5" w:name="_Toc55274674"/>
      <w:r w:rsidRPr="003208A9">
        <w:t>Remotely Access Target Computer</w:t>
      </w:r>
      <w:bookmarkEnd w:id="5"/>
    </w:p>
    <w:p w14:paraId="1313D4C1" w14:textId="77777777" w:rsidR="003208A9" w:rsidRDefault="003208A9" w:rsidP="003208A9">
      <w:r w:rsidRPr="003208A9">
        <w:t>The host partner uses the host computer to establish access to the target comp</w:t>
      </w:r>
      <w:r>
        <w:t>uter. If you are the host part</w:t>
      </w:r>
      <w:r w:rsidRPr="003208A9">
        <w:t>ner, follow these steps as the target partner observes:</w:t>
      </w:r>
    </w:p>
    <w:p w14:paraId="35AE2589" w14:textId="143B9DDE" w:rsidR="00F67B70" w:rsidRDefault="00F67B70" w:rsidP="00F96F13">
      <w:pPr>
        <w:pStyle w:val="ListParagraph"/>
        <w:numPr>
          <w:ilvl w:val="0"/>
          <w:numId w:val="4"/>
        </w:numPr>
      </w:pPr>
      <w:r>
        <w:t xml:space="preserve">Create a TeamViewer </w:t>
      </w:r>
      <w:r w:rsidR="00996A3A">
        <w:t>account</w:t>
      </w:r>
      <w:r>
        <w:t>.</w:t>
      </w:r>
    </w:p>
    <w:p w14:paraId="102EC800" w14:textId="252E89A4" w:rsidR="00F50489" w:rsidRDefault="003208A9" w:rsidP="00F96F13">
      <w:pPr>
        <w:pStyle w:val="ListParagraph"/>
        <w:numPr>
          <w:ilvl w:val="0"/>
          <w:numId w:val="4"/>
        </w:numPr>
      </w:pPr>
      <w:r w:rsidRPr="003208A9">
        <w:lastRenderedPageBreak/>
        <w:t>On the computer</w:t>
      </w:r>
      <w:r w:rsidR="00EA24AF">
        <w:t xml:space="preserve"> providing support </w:t>
      </w:r>
      <w:r w:rsidR="00EA24AF">
        <w:sym w:font="Wingdings" w:char="F0E0"/>
      </w:r>
      <w:r w:rsidR="00EA24AF">
        <w:t xml:space="preserve"> Click </w:t>
      </w:r>
      <w:r w:rsidR="00EA24AF" w:rsidRPr="000765BB">
        <w:rPr>
          <w:b/>
          <w:bCs/>
        </w:rPr>
        <w:t>Sessions</w:t>
      </w:r>
      <w:r w:rsidR="00EA24AF">
        <w:t xml:space="preserve"> </w:t>
      </w:r>
      <w:r w:rsidR="00EA24AF">
        <w:sym w:font="Wingdings" w:char="F0E0"/>
      </w:r>
      <w:r w:rsidRPr="003208A9">
        <w:t xml:space="preserve"> </w:t>
      </w:r>
      <w:r w:rsidR="00F50489">
        <w:t xml:space="preserve">Click </w:t>
      </w:r>
      <w:r w:rsidR="00F50489" w:rsidRPr="000765BB">
        <w:rPr>
          <w:b/>
          <w:bCs/>
        </w:rPr>
        <w:t>New Session</w:t>
      </w:r>
      <w:r w:rsidR="00F50489">
        <w:t xml:space="preserve"> </w:t>
      </w:r>
    </w:p>
    <w:p w14:paraId="7AD5B378" w14:textId="1B17E1C9" w:rsidR="001A7B13" w:rsidRDefault="000765BB" w:rsidP="00F96F13">
      <w:pPr>
        <w:pStyle w:val="ListParagraph"/>
        <w:numPr>
          <w:ilvl w:val="0"/>
          <w:numId w:val="4"/>
        </w:numPr>
      </w:pPr>
      <w:r>
        <w:t xml:space="preserve">There will be a </w:t>
      </w:r>
      <w:r w:rsidRPr="000765BB">
        <w:rPr>
          <w:b/>
          <w:bCs/>
        </w:rPr>
        <w:t>Session code</w:t>
      </w:r>
      <w:r>
        <w:t>: Give this to the computer receiving support.</w:t>
      </w:r>
    </w:p>
    <w:p w14:paraId="1A40F21D" w14:textId="58F42E75" w:rsidR="000765BB" w:rsidRDefault="000765BB" w:rsidP="00F96F13">
      <w:pPr>
        <w:pStyle w:val="ListParagraph"/>
        <w:numPr>
          <w:ilvl w:val="0"/>
          <w:numId w:val="4"/>
        </w:numPr>
      </w:pPr>
      <w:r>
        <w:t xml:space="preserve">Click </w:t>
      </w:r>
      <w:r w:rsidRPr="00B4291C">
        <w:rPr>
          <w:b/>
          <w:bCs/>
        </w:rPr>
        <w:t>Start</w:t>
      </w:r>
      <w:r>
        <w:t>.</w:t>
      </w:r>
    </w:p>
    <w:p w14:paraId="6BCA46AF" w14:textId="7B4B2A98" w:rsidR="000765BB" w:rsidRDefault="000765BB" w:rsidP="00F96F13">
      <w:pPr>
        <w:pStyle w:val="ListParagraph"/>
        <w:numPr>
          <w:ilvl w:val="0"/>
          <w:numId w:val="4"/>
        </w:numPr>
      </w:pPr>
      <w:r>
        <w:t xml:space="preserve">On the computer receiving support </w:t>
      </w:r>
      <w:r>
        <w:sym w:font="Wingdings" w:char="F0E0"/>
      </w:r>
      <w:r>
        <w:t xml:space="preserve"> Enter the </w:t>
      </w:r>
      <w:r w:rsidRPr="000765BB">
        <w:rPr>
          <w:b/>
          <w:bCs/>
        </w:rPr>
        <w:t>Session code</w:t>
      </w:r>
      <w:r w:rsidR="00B4291C">
        <w:t xml:space="preserve"> </w:t>
      </w:r>
      <w:r w:rsidR="00B4291C">
        <w:sym w:font="Wingdings" w:char="F0E0"/>
      </w:r>
      <w:r w:rsidR="00B4291C">
        <w:t xml:space="preserve"> </w:t>
      </w:r>
      <w:r w:rsidR="00B4291C" w:rsidRPr="00B4291C">
        <w:rPr>
          <w:b/>
          <w:bCs/>
        </w:rPr>
        <w:t>Join Session</w:t>
      </w:r>
      <w:r w:rsidR="00B4291C">
        <w:t>.</w:t>
      </w:r>
    </w:p>
    <w:p w14:paraId="657E54A9" w14:textId="431EA449" w:rsidR="00B4291C" w:rsidRDefault="00B4291C" w:rsidP="00F96F13">
      <w:pPr>
        <w:pStyle w:val="ListParagraph"/>
        <w:numPr>
          <w:ilvl w:val="0"/>
          <w:numId w:val="4"/>
        </w:numPr>
      </w:pPr>
      <w:r w:rsidRPr="00B4291C">
        <w:rPr>
          <w:b/>
          <w:bCs/>
        </w:rPr>
        <w:t>Verify User</w:t>
      </w:r>
      <w:r>
        <w:t xml:space="preserve"> </w:t>
      </w:r>
      <w:r>
        <w:sym w:font="Wingdings" w:char="F0E0"/>
      </w:r>
      <w:r>
        <w:t xml:space="preserve"> </w:t>
      </w:r>
      <w:r w:rsidRPr="00B4291C">
        <w:rPr>
          <w:b/>
          <w:bCs/>
        </w:rPr>
        <w:t>Allow Access</w:t>
      </w:r>
      <w:r>
        <w:t>.</w:t>
      </w:r>
    </w:p>
    <w:p w14:paraId="285F46C9" w14:textId="18DFA90F" w:rsidR="00B4291C" w:rsidRPr="00B4291C" w:rsidRDefault="00B4291C" w:rsidP="00F96F13">
      <w:pPr>
        <w:pStyle w:val="ListParagraph"/>
        <w:numPr>
          <w:ilvl w:val="0"/>
          <w:numId w:val="4"/>
        </w:numPr>
      </w:pPr>
      <w:r w:rsidRPr="00B4291C">
        <w:t>The computer providing support now has full access to the computer receiving support.</w:t>
      </w:r>
    </w:p>
    <w:sdt>
      <w:sdtPr>
        <w:rPr>
          <w:rStyle w:val="Red"/>
        </w:rPr>
        <w:id w:val="-512457018"/>
        <w:placeholder>
          <w:docPart w:val="44919C85582545D69F6B06D1DCF4C25A"/>
        </w:placeholder>
        <w:showingPlcHdr/>
      </w:sdtPr>
      <w:sdtEndPr>
        <w:rPr>
          <w:rStyle w:val="Red"/>
        </w:rPr>
      </w:sdtEndPr>
      <w:sdtContent>
        <w:p w14:paraId="1C874C32" w14:textId="77777777" w:rsidR="006D45CE" w:rsidRDefault="006D45CE" w:rsidP="006D45CE">
          <w:pPr>
            <w:rPr>
              <w:rStyle w:val="Red"/>
            </w:rPr>
          </w:pPr>
          <w:r w:rsidRPr="00B81549">
            <w:rPr>
              <w:rStyle w:val="PlaceholderText"/>
              <w:color w:val="FF0000"/>
            </w:rPr>
            <w:t>Click or tap here to enter text.</w:t>
          </w:r>
        </w:p>
      </w:sdtContent>
    </w:sdt>
    <w:p w14:paraId="0D82E698" w14:textId="77777777" w:rsidR="00BE2E93" w:rsidRPr="00BE2E93" w:rsidRDefault="00BE2E93" w:rsidP="00F96F13">
      <w:pPr>
        <w:pStyle w:val="ListParagraph"/>
        <w:numPr>
          <w:ilvl w:val="0"/>
          <w:numId w:val="4"/>
        </w:numPr>
        <w:rPr>
          <w:b/>
        </w:rPr>
      </w:pPr>
      <w:r w:rsidRPr="00BE2E93">
        <w:rPr>
          <w:b/>
        </w:rPr>
        <w:t>Insert a screenshot of the remote computer:</w:t>
      </w:r>
    </w:p>
    <w:sdt>
      <w:sdtPr>
        <w:rPr>
          <w:rStyle w:val="Red"/>
        </w:rPr>
        <w:id w:val="1066766679"/>
        <w:placeholder>
          <w:docPart w:val="19BA4154F16C4D0AA12F4175A59D61C4"/>
        </w:placeholder>
        <w:showingPlcHdr/>
      </w:sdtPr>
      <w:sdtEndPr>
        <w:rPr>
          <w:rStyle w:val="Red"/>
        </w:rPr>
      </w:sdtEndPr>
      <w:sdtContent>
        <w:p w14:paraId="71D5132F" w14:textId="77777777" w:rsidR="006D45CE" w:rsidRDefault="006D45CE" w:rsidP="006D45CE">
          <w:pPr>
            <w:rPr>
              <w:rStyle w:val="Red"/>
            </w:rPr>
          </w:pPr>
          <w:r w:rsidRPr="00B81549">
            <w:rPr>
              <w:rStyle w:val="PlaceholderText"/>
              <w:color w:val="FF0000"/>
            </w:rPr>
            <w:t>Click or tap here to enter text.</w:t>
          </w:r>
        </w:p>
      </w:sdtContent>
    </w:sdt>
    <w:p w14:paraId="164DD43C" w14:textId="77777777" w:rsidR="00C765FF" w:rsidRPr="00444E30" w:rsidRDefault="00957A8D" w:rsidP="00F96F13">
      <w:pPr>
        <w:pStyle w:val="ListParagraph"/>
        <w:numPr>
          <w:ilvl w:val="0"/>
          <w:numId w:val="4"/>
        </w:numPr>
        <w:rPr>
          <w:b/>
        </w:rPr>
      </w:pPr>
      <w:r w:rsidRPr="00444E30">
        <w:rPr>
          <w:b/>
        </w:rPr>
        <w:t>What happened on the target computer to indicate the session is live?</w:t>
      </w:r>
    </w:p>
    <w:sdt>
      <w:sdtPr>
        <w:rPr>
          <w:rStyle w:val="Red"/>
        </w:rPr>
        <w:id w:val="1059435032"/>
        <w:placeholder>
          <w:docPart w:val="A50E76DDD97E4F88A484F4D40D0B9905"/>
        </w:placeholder>
        <w:showingPlcHdr/>
      </w:sdtPr>
      <w:sdtEndPr>
        <w:rPr>
          <w:rStyle w:val="Red"/>
        </w:rPr>
      </w:sdtEndPr>
      <w:sdtContent>
        <w:p w14:paraId="42D3B379" w14:textId="77777777" w:rsidR="006D45CE" w:rsidRDefault="006D45CE" w:rsidP="006D45CE">
          <w:pPr>
            <w:rPr>
              <w:rStyle w:val="Red"/>
            </w:rPr>
          </w:pPr>
          <w:r w:rsidRPr="00B81549">
            <w:rPr>
              <w:rStyle w:val="PlaceholderText"/>
              <w:color w:val="FF0000"/>
            </w:rPr>
            <w:t>Click or tap here to enter text.</w:t>
          </w:r>
        </w:p>
      </w:sdtContent>
    </w:sdt>
    <w:p w14:paraId="4E991334" w14:textId="77777777" w:rsidR="00444E30" w:rsidRPr="00444E30" w:rsidRDefault="00957A8D" w:rsidP="00F96F13">
      <w:pPr>
        <w:pStyle w:val="ListParagraph"/>
        <w:numPr>
          <w:ilvl w:val="0"/>
          <w:numId w:val="4"/>
        </w:numPr>
        <w:rPr>
          <w:b/>
        </w:rPr>
      </w:pPr>
      <w:r w:rsidRPr="00444E30">
        <w:rPr>
          <w:b/>
        </w:rPr>
        <w:t>What happened on the host computer?</w:t>
      </w:r>
    </w:p>
    <w:sdt>
      <w:sdtPr>
        <w:rPr>
          <w:rStyle w:val="Red"/>
        </w:rPr>
        <w:id w:val="29926504"/>
        <w:placeholder>
          <w:docPart w:val="480B2FD32D2846C295385656FDD10AC4"/>
        </w:placeholder>
        <w:showingPlcHdr/>
      </w:sdtPr>
      <w:sdtEndPr>
        <w:rPr>
          <w:rStyle w:val="Red"/>
        </w:rPr>
      </w:sdtEndPr>
      <w:sdtContent>
        <w:p w14:paraId="6182A175" w14:textId="77777777" w:rsidR="006D45CE" w:rsidRDefault="006D45CE" w:rsidP="006D45CE">
          <w:pPr>
            <w:rPr>
              <w:rStyle w:val="Red"/>
            </w:rPr>
          </w:pPr>
          <w:r w:rsidRPr="00B81549">
            <w:rPr>
              <w:rStyle w:val="PlaceholderText"/>
              <w:color w:val="FF0000"/>
            </w:rPr>
            <w:t>Click or tap here to enter text.</w:t>
          </w:r>
        </w:p>
      </w:sdtContent>
    </w:sdt>
    <w:p w14:paraId="6B78F119" w14:textId="77777777" w:rsidR="001B7621" w:rsidRDefault="00957A8D" w:rsidP="005F66E1">
      <w:r w:rsidRPr="00957A8D">
        <w:t xml:space="preserve">Now we will switch the action to the target computer. It is the host partner’s turn to observe as the target partner proceeds </w:t>
      </w:r>
      <w:r w:rsidR="005F66E1">
        <w:t>to the next step.</w:t>
      </w:r>
    </w:p>
    <w:p w14:paraId="19C645FE" w14:textId="75AD627A" w:rsidR="004123D8" w:rsidRDefault="0024211D" w:rsidP="00AA3520">
      <w:pPr>
        <w:pStyle w:val="Heading1"/>
      </w:pPr>
      <w:bookmarkStart w:id="6" w:name="_Toc55274675"/>
      <w:r w:rsidRPr="004123D8">
        <w:t xml:space="preserve">Explore </w:t>
      </w:r>
      <w:r w:rsidR="000C1533" w:rsidRPr="004123D8">
        <w:t>TeamViewer</w:t>
      </w:r>
      <w:r w:rsidRPr="004123D8">
        <w:t xml:space="preserve"> Target Capabilities</w:t>
      </w:r>
      <w:bookmarkEnd w:id="6"/>
    </w:p>
    <w:p w14:paraId="6677E921" w14:textId="77777777" w:rsidR="00442D8D" w:rsidRDefault="004123D8" w:rsidP="005F66E1">
      <w:r w:rsidRPr="004123D8">
        <w:t>If you are the target partner, perform the following steps on the target computer as the host partner observes:</w:t>
      </w:r>
    </w:p>
    <w:p w14:paraId="2137783F" w14:textId="77777777" w:rsidR="003D1513" w:rsidRDefault="004123D8" w:rsidP="00F96F13">
      <w:pPr>
        <w:pStyle w:val="ListParagraph"/>
        <w:numPr>
          <w:ilvl w:val="0"/>
          <w:numId w:val="5"/>
        </w:numPr>
      </w:pPr>
      <w:r w:rsidRPr="004123D8">
        <w:t>On the target computer, notice the session control box in the lower-right corner</w:t>
      </w:r>
      <w:r w:rsidR="003D1513">
        <w:t xml:space="preserve"> of the screen</w:t>
      </w:r>
      <w:r w:rsidRPr="004123D8">
        <w:t>. Do not click the X; if you do, TeamViewer will close all sessions and disconnect you</w:t>
      </w:r>
      <w:r w:rsidR="003D1513">
        <w:t xml:space="preserve"> from the host.</w:t>
      </w:r>
    </w:p>
    <w:p w14:paraId="680CD9E2" w14:textId="77777777" w:rsidR="005F66E1" w:rsidRDefault="004123D8" w:rsidP="00F96F13">
      <w:pPr>
        <w:pStyle w:val="ListParagraph"/>
        <w:numPr>
          <w:ilvl w:val="0"/>
          <w:numId w:val="5"/>
        </w:numPr>
      </w:pPr>
      <w:r w:rsidRPr="004123D8">
        <w:t>Hover the mouse over each icon on the toolbar of the session control box, and list below what each of these five tools does:</w:t>
      </w:r>
    </w:p>
    <w:sdt>
      <w:sdtPr>
        <w:rPr>
          <w:rStyle w:val="Red"/>
        </w:rPr>
        <w:id w:val="1680536948"/>
        <w:placeholder>
          <w:docPart w:val="DF72896CC6B54B53A5F166455BE93C7F"/>
        </w:placeholder>
        <w:showingPlcHdr/>
      </w:sdtPr>
      <w:sdtEndPr>
        <w:rPr>
          <w:rStyle w:val="Red"/>
        </w:rPr>
      </w:sdtEndPr>
      <w:sdtContent>
        <w:p w14:paraId="500F9A80" w14:textId="77777777" w:rsidR="006D45CE" w:rsidRDefault="006D45CE" w:rsidP="006D45CE">
          <w:pPr>
            <w:rPr>
              <w:rStyle w:val="Red"/>
            </w:rPr>
          </w:pPr>
          <w:r w:rsidRPr="00B81549">
            <w:rPr>
              <w:rStyle w:val="PlaceholderText"/>
              <w:color w:val="FF0000"/>
            </w:rPr>
            <w:t>Click or tap here to enter text.</w:t>
          </w:r>
        </w:p>
      </w:sdtContent>
    </w:sdt>
    <w:p w14:paraId="01A713D2" w14:textId="77777777" w:rsidR="00B41A71" w:rsidRDefault="00745B0C" w:rsidP="00F96F13">
      <w:pPr>
        <w:pStyle w:val="ListParagraph"/>
        <w:numPr>
          <w:ilvl w:val="0"/>
          <w:numId w:val="5"/>
        </w:numPr>
      </w:pPr>
      <w:r w:rsidRPr="00745B0C">
        <w:t>Click each of the five tool icons one at a time to see what happens. Type a sentence into the chat section and click Send.</w:t>
      </w:r>
    </w:p>
    <w:p w14:paraId="01B00150" w14:textId="77777777" w:rsidR="00B41A71" w:rsidRPr="00B41A71" w:rsidRDefault="00745B0C" w:rsidP="00F96F13">
      <w:pPr>
        <w:pStyle w:val="ListParagraph"/>
        <w:numPr>
          <w:ilvl w:val="0"/>
          <w:numId w:val="5"/>
        </w:numPr>
        <w:rPr>
          <w:b/>
        </w:rPr>
      </w:pPr>
      <w:r w:rsidRPr="00B41A71">
        <w:rPr>
          <w:b/>
        </w:rPr>
        <w:t>What happened on the host?</w:t>
      </w:r>
    </w:p>
    <w:sdt>
      <w:sdtPr>
        <w:rPr>
          <w:rStyle w:val="Red"/>
        </w:rPr>
        <w:id w:val="78108495"/>
        <w:placeholder>
          <w:docPart w:val="E64CEF9461874939B0894388A40EF888"/>
        </w:placeholder>
        <w:showingPlcHdr/>
      </w:sdtPr>
      <w:sdtEndPr>
        <w:rPr>
          <w:rStyle w:val="Red"/>
        </w:rPr>
      </w:sdtEndPr>
      <w:sdtContent>
        <w:p w14:paraId="582EF902" w14:textId="77777777" w:rsidR="006D45CE" w:rsidRDefault="006D45CE" w:rsidP="006D45CE">
          <w:pPr>
            <w:rPr>
              <w:rStyle w:val="Red"/>
            </w:rPr>
          </w:pPr>
          <w:r w:rsidRPr="00B81549">
            <w:rPr>
              <w:rStyle w:val="PlaceholderText"/>
              <w:color w:val="FF0000"/>
            </w:rPr>
            <w:t>Click or tap here to enter text.</w:t>
          </w:r>
        </w:p>
      </w:sdtContent>
    </w:sdt>
    <w:p w14:paraId="1D13A7BE" w14:textId="77777777" w:rsidR="00867FF0" w:rsidRDefault="00745B0C" w:rsidP="00F96F13">
      <w:pPr>
        <w:pStyle w:val="ListParagraph"/>
        <w:numPr>
          <w:ilvl w:val="0"/>
          <w:numId w:val="5"/>
        </w:numPr>
      </w:pPr>
      <w:r w:rsidRPr="00745B0C">
        <w:t xml:space="preserve">Create </w:t>
      </w:r>
      <w:r w:rsidR="006D45CE">
        <w:t>a text document on your desktop</w:t>
      </w:r>
      <w:r w:rsidRPr="00745B0C">
        <w:t xml:space="preserve"> and use the File Transfer feature to move the file to the host computer. After the document is moved, the host user can right-click the document and download it to any folder on his or her computer (don’t do that now).</w:t>
      </w:r>
    </w:p>
    <w:p w14:paraId="1616DF5F" w14:textId="77777777" w:rsidR="001B6FAA" w:rsidRDefault="00745B0C" w:rsidP="00F96F13">
      <w:pPr>
        <w:pStyle w:val="ListParagraph"/>
        <w:numPr>
          <w:ilvl w:val="0"/>
          <w:numId w:val="5"/>
        </w:numPr>
      </w:pPr>
      <w:r w:rsidRPr="00745B0C">
        <w:t xml:space="preserve">Create a </w:t>
      </w:r>
      <w:r w:rsidR="00867FF0">
        <w:t xml:space="preserve">Word or </w:t>
      </w:r>
      <w:r w:rsidRPr="00745B0C">
        <w:t>Rich Text document on your desktop and leave it there. The host user will retrieve it later in this lab. Write down the name of the file:</w:t>
      </w:r>
    </w:p>
    <w:p w14:paraId="0683ED99" w14:textId="77777777" w:rsidR="00204C45" w:rsidRDefault="001B6FAA" w:rsidP="00F96F13">
      <w:pPr>
        <w:pStyle w:val="ListParagraph"/>
        <w:numPr>
          <w:ilvl w:val="0"/>
          <w:numId w:val="5"/>
        </w:numPr>
      </w:pPr>
      <w:r>
        <w:t>In</w:t>
      </w:r>
      <w:r w:rsidR="00745B0C" w:rsidRPr="00745B0C">
        <w:t xml:space="preserve"> the Session list section, hover the mouse over th</w:t>
      </w:r>
      <w:r w:rsidR="00204C45">
        <w:t>e blue arrow icon on the right.</w:t>
      </w:r>
    </w:p>
    <w:p w14:paraId="0E3EAEE6" w14:textId="77777777" w:rsidR="00204C45" w:rsidRPr="00783203" w:rsidRDefault="00745B0C" w:rsidP="00F96F13">
      <w:pPr>
        <w:pStyle w:val="ListParagraph"/>
        <w:numPr>
          <w:ilvl w:val="0"/>
          <w:numId w:val="5"/>
        </w:numPr>
        <w:rPr>
          <w:b/>
        </w:rPr>
      </w:pPr>
      <w:r w:rsidRPr="00783203">
        <w:rPr>
          <w:b/>
        </w:rPr>
        <w:t>What is the purpose of this icon?</w:t>
      </w:r>
    </w:p>
    <w:sdt>
      <w:sdtPr>
        <w:rPr>
          <w:rStyle w:val="Red"/>
        </w:rPr>
        <w:id w:val="-2071417098"/>
        <w:placeholder>
          <w:docPart w:val="B82CDB402C2644CD8B2ED9622FB3613B"/>
        </w:placeholder>
        <w:showingPlcHdr/>
      </w:sdtPr>
      <w:sdtEndPr>
        <w:rPr>
          <w:rStyle w:val="Red"/>
        </w:rPr>
      </w:sdtEndPr>
      <w:sdtContent>
        <w:p w14:paraId="15C85665" w14:textId="77777777" w:rsidR="006D45CE" w:rsidRDefault="006D45CE" w:rsidP="006D45CE">
          <w:pPr>
            <w:rPr>
              <w:rStyle w:val="Red"/>
            </w:rPr>
          </w:pPr>
          <w:r w:rsidRPr="00B81549">
            <w:rPr>
              <w:rStyle w:val="PlaceholderText"/>
              <w:color w:val="FF0000"/>
            </w:rPr>
            <w:t>Click or tap here to enter text.</w:t>
          </w:r>
        </w:p>
      </w:sdtContent>
    </w:sdt>
    <w:p w14:paraId="41A713F1" w14:textId="77777777" w:rsidR="009F133D" w:rsidRDefault="00745B0C" w:rsidP="00F96F13">
      <w:pPr>
        <w:pStyle w:val="ListParagraph"/>
        <w:numPr>
          <w:ilvl w:val="0"/>
          <w:numId w:val="5"/>
        </w:numPr>
      </w:pPr>
      <w:r w:rsidRPr="00745B0C">
        <w:t>Sometimes you might want to stop a host user fro</w:t>
      </w:r>
      <w:r w:rsidR="00204C45">
        <w:t>m remotely controlling your com</w:t>
      </w:r>
      <w:r w:rsidRPr="00745B0C">
        <w:t xml:space="preserve">puter. To do so, click the blue arrow. Then tell the host user to try to do something (like open the Start menu) on your computer from </w:t>
      </w:r>
      <w:r w:rsidR="00204C45">
        <w:t>within the TeamViewer host win</w:t>
      </w:r>
      <w:r w:rsidRPr="00745B0C">
        <w:t>dow. Nothing will happen because you have denied the host computer remote control.</w:t>
      </w:r>
    </w:p>
    <w:p w14:paraId="41B4E7AE" w14:textId="1F9D26FD" w:rsidR="00D1647C" w:rsidRDefault="00745B0C" w:rsidP="009F133D">
      <w:r w:rsidRPr="00745B0C">
        <w:t>Now we will switch the action back to the host computer. It is the target partner’s turn to observe again as the</w:t>
      </w:r>
      <w:r w:rsidR="00D1647C">
        <w:t xml:space="preserve"> host partner</w:t>
      </w:r>
      <w:r w:rsidRPr="00745B0C">
        <w:t>.</w:t>
      </w:r>
      <w:r w:rsidR="00B4291C">
        <w:t xml:space="preserve"> Goi through the previous steps until everyone has had a chance to provide and receive support.</w:t>
      </w:r>
    </w:p>
    <w:p w14:paraId="771EA35B" w14:textId="46D7EAA4" w:rsidR="00786BD0" w:rsidRDefault="00786BD0" w:rsidP="00AA3520">
      <w:pPr>
        <w:pStyle w:val="Heading1"/>
      </w:pPr>
      <w:bookmarkStart w:id="7" w:name="_Toc55274677"/>
      <w:r>
        <w:t xml:space="preserve">Use </w:t>
      </w:r>
      <w:r w:rsidR="00B4291C">
        <w:t>TeamViewer</w:t>
      </w:r>
      <w:r>
        <w:t xml:space="preserve"> </w:t>
      </w:r>
      <w:r w:rsidR="007C6B04">
        <w:t>w</w:t>
      </w:r>
      <w:r>
        <w:t>ith a Smartphone</w:t>
      </w:r>
      <w:bookmarkEnd w:id="7"/>
    </w:p>
    <w:p w14:paraId="6D6DC1C2" w14:textId="77777777" w:rsidR="00786BD0" w:rsidRDefault="00A80635" w:rsidP="00786BD0">
      <w:r>
        <w:t>You can use a smartphone to remotely control a computer.</w:t>
      </w:r>
    </w:p>
    <w:p w14:paraId="26AF184E" w14:textId="33203BE1" w:rsidR="00A80635" w:rsidRDefault="00F359DF" w:rsidP="00F96F13">
      <w:pPr>
        <w:pStyle w:val="ListParagraph"/>
        <w:numPr>
          <w:ilvl w:val="0"/>
          <w:numId w:val="7"/>
        </w:numPr>
      </w:pPr>
      <w:r>
        <w:t xml:space="preserve">Go to Google Play on your Android device, or the App Store on your iOS device. Download and install the latest version of </w:t>
      </w:r>
      <w:r w:rsidR="007D2A17">
        <w:t>TeamViewer</w:t>
      </w:r>
      <w:r>
        <w:t>.</w:t>
      </w:r>
    </w:p>
    <w:p w14:paraId="2644204F" w14:textId="77777777" w:rsidR="00F359DF" w:rsidRDefault="00C57381" w:rsidP="00F96F13">
      <w:pPr>
        <w:pStyle w:val="ListParagraph"/>
        <w:numPr>
          <w:ilvl w:val="0"/>
          <w:numId w:val="7"/>
        </w:numPr>
      </w:pPr>
      <w:r>
        <w:t>Use the access code from one of your pc’s to connect your phone to one of the pc’s.</w:t>
      </w:r>
    </w:p>
    <w:p w14:paraId="1E98447A" w14:textId="77777777" w:rsidR="00C57381" w:rsidRPr="00C57381" w:rsidRDefault="00C57381" w:rsidP="00F96F13">
      <w:pPr>
        <w:pStyle w:val="ListParagraph"/>
        <w:numPr>
          <w:ilvl w:val="0"/>
          <w:numId w:val="7"/>
        </w:numPr>
        <w:rPr>
          <w:b/>
        </w:rPr>
      </w:pPr>
      <w:r w:rsidRPr="00C57381">
        <w:rPr>
          <w:b/>
        </w:rPr>
        <w:t>Insert a screenshot from your smartphone showing the remote pc:</w:t>
      </w:r>
    </w:p>
    <w:sdt>
      <w:sdtPr>
        <w:rPr>
          <w:rStyle w:val="Red"/>
        </w:rPr>
        <w:id w:val="1535930123"/>
        <w:placeholder>
          <w:docPart w:val="8AEE14352DF346F19F4E28C9B77EF5A9"/>
        </w:placeholder>
        <w:showingPlcHdr/>
      </w:sdtPr>
      <w:sdtEndPr>
        <w:rPr>
          <w:rStyle w:val="Red"/>
        </w:rPr>
      </w:sdtEndPr>
      <w:sdtContent>
        <w:p w14:paraId="5287C4A0" w14:textId="77777777" w:rsidR="008522EE" w:rsidRDefault="008522EE" w:rsidP="008522EE">
          <w:pPr>
            <w:rPr>
              <w:rStyle w:val="Red"/>
            </w:rPr>
          </w:pPr>
          <w:r w:rsidRPr="00B81549">
            <w:rPr>
              <w:rStyle w:val="PlaceholderText"/>
              <w:color w:val="FF0000"/>
            </w:rPr>
            <w:t>Click or tap here to enter text.</w:t>
          </w:r>
        </w:p>
      </w:sdtContent>
    </w:sdt>
    <w:p w14:paraId="3D8F12D4" w14:textId="77777777" w:rsidR="00C57381" w:rsidRPr="00C57381" w:rsidRDefault="00C57381" w:rsidP="00F96F13">
      <w:pPr>
        <w:pStyle w:val="ListParagraph"/>
        <w:numPr>
          <w:ilvl w:val="0"/>
          <w:numId w:val="7"/>
        </w:numPr>
        <w:rPr>
          <w:b/>
        </w:rPr>
      </w:pPr>
      <w:r w:rsidRPr="00C57381">
        <w:rPr>
          <w:b/>
        </w:rPr>
        <w:t>Switch with your partner and Insert a screenshot from your smartphone showing the remote pc:</w:t>
      </w:r>
    </w:p>
    <w:sdt>
      <w:sdtPr>
        <w:rPr>
          <w:rStyle w:val="Red"/>
        </w:rPr>
        <w:id w:val="-945235155"/>
        <w:placeholder>
          <w:docPart w:val="1DD38AE48794427F88A64C4A87E05924"/>
        </w:placeholder>
        <w:showingPlcHdr/>
      </w:sdtPr>
      <w:sdtEndPr>
        <w:rPr>
          <w:rStyle w:val="Red"/>
        </w:rPr>
      </w:sdtEndPr>
      <w:sdtContent>
        <w:p w14:paraId="34D22DA7" w14:textId="77777777" w:rsidR="008522EE" w:rsidRDefault="008522EE" w:rsidP="008522EE">
          <w:pPr>
            <w:rPr>
              <w:rStyle w:val="Red"/>
            </w:rPr>
          </w:pPr>
          <w:r w:rsidRPr="00B81549">
            <w:rPr>
              <w:rStyle w:val="PlaceholderText"/>
              <w:color w:val="FF0000"/>
            </w:rPr>
            <w:t>Click or tap here to enter text.</w:t>
          </w:r>
        </w:p>
      </w:sdtContent>
    </w:sdt>
    <w:p w14:paraId="7E2E22F3" w14:textId="77777777" w:rsidR="002831AA" w:rsidRDefault="002831AA" w:rsidP="00AA3520">
      <w:pPr>
        <w:pStyle w:val="Heading1"/>
      </w:pPr>
      <w:bookmarkStart w:id="8" w:name="_Toc55274678"/>
      <w:r>
        <w:lastRenderedPageBreak/>
        <w:t>Project Reflection</w:t>
      </w:r>
      <w:bookmarkEnd w:id="8"/>
    </w:p>
    <w:p w14:paraId="4AFFC8D3" w14:textId="77777777" w:rsidR="00387063" w:rsidRDefault="00387063" w:rsidP="00F96F13">
      <w:pPr>
        <w:pStyle w:val="ListParagraph"/>
        <w:numPr>
          <w:ilvl w:val="0"/>
          <w:numId w:val="9"/>
        </w:numPr>
        <w:rPr>
          <w:b/>
        </w:rPr>
      </w:pPr>
      <w:r>
        <w:rPr>
          <w:b/>
        </w:rPr>
        <w:t>Please list the members of your team that participated in this lab.</w:t>
      </w:r>
    </w:p>
    <w:sdt>
      <w:sdtPr>
        <w:rPr>
          <w:rStyle w:val="Red"/>
        </w:rPr>
        <w:id w:val="-1853790936"/>
        <w:placeholder>
          <w:docPart w:val="D304F08A19CE451EAFB0BA2024811C6F"/>
        </w:placeholder>
        <w:showingPlcHdr/>
      </w:sdtPr>
      <w:sdtEndPr>
        <w:rPr>
          <w:rStyle w:val="Red"/>
        </w:rPr>
      </w:sdtEndPr>
      <w:sdtContent>
        <w:p w14:paraId="51C82CEE" w14:textId="77777777" w:rsidR="00387063" w:rsidRDefault="00387063" w:rsidP="00387063">
          <w:pPr>
            <w:rPr>
              <w:rStyle w:val="Red"/>
            </w:rPr>
          </w:pPr>
          <w:r w:rsidRPr="00B81549">
            <w:rPr>
              <w:rStyle w:val="PlaceholderText"/>
              <w:color w:val="FF0000"/>
            </w:rPr>
            <w:t>Click or tap here to enter text.</w:t>
          </w:r>
        </w:p>
      </w:sdtContent>
    </w:sdt>
    <w:p w14:paraId="07707DFB" w14:textId="77777777" w:rsidR="00DB4EFB" w:rsidRPr="00A363CF" w:rsidRDefault="00DB4EFB" w:rsidP="00F96F13">
      <w:pPr>
        <w:pStyle w:val="ListParagraph"/>
        <w:numPr>
          <w:ilvl w:val="0"/>
          <w:numId w:val="9"/>
        </w:numPr>
        <w:rPr>
          <w:b/>
        </w:rPr>
      </w:pPr>
      <w:r w:rsidRPr="00A363CF">
        <w:rPr>
          <w:b/>
        </w:rPr>
        <w:t xml:space="preserve">As a team, please write a </w:t>
      </w:r>
      <w:r w:rsidR="00A363CF" w:rsidRPr="00A363CF">
        <w:rPr>
          <w:b/>
        </w:rPr>
        <w:t>100-word</w:t>
      </w:r>
      <w:r w:rsidRPr="00A363CF">
        <w:rPr>
          <w:b/>
        </w:rPr>
        <w:t xml:space="preserve"> minimum reflection on what you learned from this lab.</w:t>
      </w:r>
    </w:p>
    <w:sdt>
      <w:sdtPr>
        <w:rPr>
          <w:rStyle w:val="Red"/>
        </w:rPr>
        <w:id w:val="2040007075"/>
        <w:placeholder>
          <w:docPart w:val="1D20A3F0AE4240678AD3079F187D510A"/>
        </w:placeholder>
        <w:showingPlcHdr/>
      </w:sdtPr>
      <w:sdtEndPr>
        <w:rPr>
          <w:rStyle w:val="Red"/>
        </w:rPr>
      </w:sdtEndPr>
      <w:sdtContent>
        <w:p w14:paraId="019DBFA8" w14:textId="77777777" w:rsidR="00DB4EFB" w:rsidRDefault="00DB4EFB" w:rsidP="00DB4EFB">
          <w:pPr>
            <w:rPr>
              <w:rStyle w:val="Red"/>
            </w:rPr>
          </w:pPr>
          <w:r w:rsidRPr="00B81549">
            <w:rPr>
              <w:rStyle w:val="PlaceholderText"/>
              <w:color w:val="FF0000"/>
            </w:rPr>
            <w:t>Click or tap here to enter text.</w:t>
          </w:r>
        </w:p>
      </w:sdtContent>
    </w:sdt>
    <w:p w14:paraId="5158264F" w14:textId="6FF381AD" w:rsidR="007C6B04" w:rsidRDefault="007C6B04" w:rsidP="007C6B04">
      <w:pPr>
        <w:pStyle w:val="Heading2"/>
      </w:pPr>
      <w:r>
        <w:t>Assignment Submission</w:t>
      </w:r>
    </w:p>
    <w:p w14:paraId="1BCE4FB9" w14:textId="6CC4B4C7" w:rsidR="00C57381" w:rsidRDefault="00C57381" w:rsidP="00AA3520">
      <w:r>
        <w:t>Attach this completed document to the assignment in Blackboard.</w:t>
      </w:r>
    </w:p>
    <w:sectPr w:rsidR="00C57381" w:rsidSect="00DA30B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B684A" w14:textId="77777777" w:rsidR="009E3051" w:rsidRDefault="009E3051" w:rsidP="009E3051">
      <w:pPr>
        <w:spacing w:before="0" w:after="0" w:line="240" w:lineRule="auto"/>
      </w:pPr>
      <w:r>
        <w:separator/>
      </w:r>
    </w:p>
  </w:endnote>
  <w:endnote w:type="continuationSeparator" w:id="0">
    <w:p w14:paraId="0CACA1FE" w14:textId="77777777" w:rsidR="009E3051" w:rsidRDefault="009E3051" w:rsidP="009E30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24318" w14:textId="4288937C" w:rsidR="009E3051" w:rsidRDefault="0089471E" w:rsidP="009E3051">
    <w:pPr>
      <w:pStyle w:val="Footer"/>
      <w:tabs>
        <w:tab w:val="right" w:pos="10080"/>
      </w:tabs>
    </w:pPr>
    <w:r>
      <w:t>TeamViewer to Remotely Access Another Computer</w:t>
    </w:r>
    <w:r w:rsidR="009E3051">
      <w:tab/>
      <w:t xml:space="preserve">Page </w:t>
    </w:r>
    <w:r w:rsidR="009E3051">
      <w:fldChar w:fldCharType="begin"/>
    </w:r>
    <w:r w:rsidR="009E3051">
      <w:instrText xml:space="preserve"> PAGE </w:instrText>
    </w:r>
    <w:r w:rsidR="009E3051">
      <w:fldChar w:fldCharType="separate"/>
    </w:r>
    <w:r w:rsidR="00D5299F">
      <w:rPr>
        <w:noProof/>
      </w:rPr>
      <w:t>1</w:t>
    </w:r>
    <w:r w:rsidR="009E3051">
      <w:fldChar w:fldCharType="end"/>
    </w:r>
    <w:r w:rsidR="009E3051">
      <w:t xml:space="preserve"> of </w:t>
    </w:r>
    <w:r w:rsidR="00D5299F">
      <w:rPr>
        <w:noProof/>
      </w:rPr>
      <w:fldChar w:fldCharType="begin"/>
    </w:r>
    <w:r w:rsidR="00D5299F">
      <w:rPr>
        <w:noProof/>
      </w:rPr>
      <w:instrText xml:space="preserve"> NUMPAGES </w:instrText>
    </w:r>
    <w:r w:rsidR="00D5299F">
      <w:rPr>
        <w:noProof/>
      </w:rPr>
      <w:fldChar w:fldCharType="separate"/>
    </w:r>
    <w:r w:rsidR="00D5299F">
      <w:rPr>
        <w:noProof/>
      </w:rPr>
      <w:t>5</w:t>
    </w:r>
    <w:r w:rsidR="00D5299F">
      <w:rPr>
        <w:noProof/>
      </w:rPr>
      <w:fldChar w:fldCharType="end"/>
    </w:r>
    <w:r w:rsidR="009E3051">
      <w:tab/>
      <w:t xml:space="preserve">Revised: </w:t>
    </w:r>
    <w:r w:rsidR="007F7124">
      <w:t>0</w:t>
    </w:r>
    <w:r w:rsidR="009A3355">
      <w:t>9</w:t>
    </w:r>
    <w:r w:rsidR="004169D6">
      <w:t>/</w:t>
    </w:r>
    <w:r w:rsidR="009A3355">
      <w:t>09</w:t>
    </w:r>
    <w:r w:rsidR="004169D6">
      <w:t>/20</w:t>
    </w:r>
    <w:r w:rsidR="00061AFD">
      <w:t>2</w:t>
    </w:r>
    <w:r w:rsidR="009A3355">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D52ED2" w14:textId="77777777" w:rsidR="009E3051" w:rsidRDefault="009E3051" w:rsidP="009E3051">
      <w:pPr>
        <w:spacing w:before="0" w:after="0" w:line="240" w:lineRule="auto"/>
      </w:pPr>
      <w:r>
        <w:separator/>
      </w:r>
    </w:p>
  </w:footnote>
  <w:footnote w:type="continuationSeparator" w:id="0">
    <w:p w14:paraId="5D686A4D" w14:textId="77777777" w:rsidR="009E3051" w:rsidRDefault="009E3051" w:rsidP="009E30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413782"/>
    <w:multiLevelType w:val="hybridMultilevel"/>
    <w:tmpl w:val="87EAC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141C0"/>
    <w:multiLevelType w:val="hybridMultilevel"/>
    <w:tmpl w:val="32426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8FE7EFC"/>
    <w:multiLevelType w:val="hybridMultilevel"/>
    <w:tmpl w:val="9ACA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6"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D667CF2"/>
    <w:multiLevelType w:val="hybridMultilevel"/>
    <w:tmpl w:val="66EE4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43A79B8"/>
    <w:multiLevelType w:val="hybridMultilevel"/>
    <w:tmpl w:val="9ACAA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1385CDD"/>
    <w:multiLevelType w:val="hybridMultilevel"/>
    <w:tmpl w:val="7C7AF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985F11"/>
    <w:multiLevelType w:val="hybridMultilevel"/>
    <w:tmpl w:val="98767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849689D"/>
    <w:multiLevelType w:val="hybridMultilevel"/>
    <w:tmpl w:val="4BFC8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242914541">
    <w:abstractNumId w:val="25"/>
  </w:num>
  <w:num w:numId="2" w16cid:durableId="177886502">
    <w:abstractNumId w:val="23"/>
  </w:num>
  <w:num w:numId="3" w16cid:durableId="1923565938">
    <w:abstractNumId w:val="1"/>
  </w:num>
  <w:num w:numId="4" w16cid:durableId="388653724">
    <w:abstractNumId w:val="27"/>
  </w:num>
  <w:num w:numId="5" w16cid:durableId="521939994">
    <w:abstractNumId w:val="34"/>
  </w:num>
  <w:num w:numId="6" w16cid:durableId="972908641">
    <w:abstractNumId w:val="43"/>
  </w:num>
  <w:num w:numId="7" w16cid:durableId="774862504">
    <w:abstractNumId w:val="6"/>
  </w:num>
  <w:num w:numId="8" w16cid:durableId="106051763">
    <w:abstractNumId w:val="2"/>
  </w:num>
  <w:num w:numId="9" w16cid:durableId="336345335">
    <w:abstractNumId w:val="29"/>
  </w:num>
  <w:num w:numId="10" w16cid:durableId="1134761563">
    <w:abstractNumId w:val="20"/>
  </w:num>
  <w:num w:numId="11" w16cid:durableId="921597241">
    <w:abstractNumId w:val="48"/>
  </w:num>
  <w:num w:numId="12" w16cid:durableId="324403704">
    <w:abstractNumId w:val="14"/>
  </w:num>
  <w:num w:numId="13" w16cid:durableId="1461996646">
    <w:abstractNumId w:val="42"/>
  </w:num>
  <w:num w:numId="14" w16cid:durableId="395201798">
    <w:abstractNumId w:val="15"/>
  </w:num>
  <w:num w:numId="15" w16cid:durableId="2012366695">
    <w:abstractNumId w:val="26"/>
  </w:num>
  <w:num w:numId="16" w16cid:durableId="582301781">
    <w:abstractNumId w:val="13"/>
  </w:num>
  <w:num w:numId="17" w16cid:durableId="569117705">
    <w:abstractNumId w:val="12"/>
  </w:num>
  <w:num w:numId="18" w16cid:durableId="1372606205">
    <w:abstractNumId w:val="36"/>
  </w:num>
  <w:num w:numId="19" w16cid:durableId="963853313">
    <w:abstractNumId w:val="0"/>
  </w:num>
  <w:num w:numId="20" w16cid:durableId="1667592859">
    <w:abstractNumId w:val="37"/>
  </w:num>
  <w:num w:numId="21" w16cid:durableId="119306263">
    <w:abstractNumId w:val="40"/>
  </w:num>
  <w:num w:numId="22" w16cid:durableId="280264633">
    <w:abstractNumId w:val="32"/>
  </w:num>
  <w:num w:numId="23" w16cid:durableId="1172648038">
    <w:abstractNumId w:val="28"/>
  </w:num>
  <w:num w:numId="24" w16cid:durableId="137380881">
    <w:abstractNumId w:val="47"/>
  </w:num>
  <w:num w:numId="25" w16cid:durableId="1215776566">
    <w:abstractNumId w:val="17"/>
  </w:num>
  <w:num w:numId="26" w16cid:durableId="1001860762">
    <w:abstractNumId w:val="19"/>
  </w:num>
  <w:num w:numId="27" w16cid:durableId="873930461">
    <w:abstractNumId w:val="7"/>
  </w:num>
  <w:num w:numId="28" w16cid:durableId="760637505">
    <w:abstractNumId w:val="18"/>
  </w:num>
  <w:num w:numId="29" w16cid:durableId="1387755433">
    <w:abstractNumId w:val="39"/>
  </w:num>
  <w:num w:numId="30" w16cid:durableId="1005863559">
    <w:abstractNumId w:val="44"/>
  </w:num>
  <w:num w:numId="31" w16cid:durableId="899902580">
    <w:abstractNumId w:val="10"/>
  </w:num>
  <w:num w:numId="32" w16cid:durableId="1095900368">
    <w:abstractNumId w:val="46"/>
  </w:num>
  <w:num w:numId="33" w16cid:durableId="1424839101">
    <w:abstractNumId w:val="8"/>
  </w:num>
  <w:num w:numId="34" w16cid:durableId="903222946">
    <w:abstractNumId w:val="45"/>
  </w:num>
  <w:num w:numId="35" w16cid:durableId="175391183">
    <w:abstractNumId w:val="24"/>
  </w:num>
  <w:num w:numId="36" w16cid:durableId="2143308957">
    <w:abstractNumId w:val="16"/>
  </w:num>
  <w:num w:numId="37" w16cid:durableId="848101868">
    <w:abstractNumId w:val="9"/>
  </w:num>
  <w:num w:numId="38" w16cid:durableId="537399529">
    <w:abstractNumId w:val="22"/>
  </w:num>
  <w:num w:numId="39" w16cid:durableId="341469788">
    <w:abstractNumId w:val="35"/>
  </w:num>
  <w:num w:numId="40" w16cid:durableId="814491186">
    <w:abstractNumId w:val="3"/>
  </w:num>
  <w:num w:numId="41" w16cid:durableId="1044527111">
    <w:abstractNumId w:val="41"/>
  </w:num>
  <w:num w:numId="42" w16cid:durableId="741560428">
    <w:abstractNumId w:val="21"/>
  </w:num>
  <w:num w:numId="43" w16cid:durableId="1535339444">
    <w:abstractNumId w:val="11"/>
  </w:num>
  <w:num w:numId="44" w16cid:durableId="879784573">
    <w:abstractNumId w:val="31"/>
  </w:num>
  <w:num w:numId="45" w16cid:durableId="744648170">
    <w:abstractNumId w:val="4"/>
  </w:num>
  <w:num w:numId="46" w16cid:durableId="1354649988">
    <w:abstractNumId w:val="30"/>
  </w:num>
  <w:num w:numId="47" w16cid:durableId="1427917894">
    <w:abstractNumId w:val="38"/>
  </w:num>
  <w:num w:numId="48" w16cid:durableId="466317119">
    <w:abstractNumId w:val="5"/>
  </w:num>
  <w:num w:numId="49" w16cid:durableId="948395181">
    <w:abstractNumId w:val="3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CwMDCzMDa1NDE1NjdS0lEKTi0uzszPAykwqgUAtdxMkSwAAAA="/>
  </w:docVars>
  <w:rsids>
    <w:rsidRoot w:val="00911152"/>
    <w:rsid w:val="0000013C"/>
    <w:rsid w:val="00005263"/>
    <w:rsid w:val="00027149"/>
    <w:rsid w:val="00030D0C"/>
    <w:rsid w:val="0004062F"/>
    <w:rsid w:val="0005328F"/>
    <w:rsid w:val="00057CAA"/>
    <w:rsid w:val="000605FD"/>
    <w:rsid w:val="00061AFD"/>
    <w:rsid w:val="000637B0"/>
    <w:rsid w:val="00063DD6"/>
    <w:rsid w:val="000765BB"/>
    <w:rsid w:val="00077A10"/>
    <w:rsid w:val="00080215"/>
    <w:rsid w:val="000825C1"/>
    <w:rsid w:val="00096EE1"/>
    <w:rsid w:val="000A1D39"/>
    <w:rsid w:val="000A5909"/>
    <w:rsid w:val="000B2066"/>
    <w:rsid w:val="000C1533"/>
    <w:rsid w:val="000D0FAB"/>
    <w:rsid w:val="000F2009"/>
    <w:rsid w:val="00101DCA"/>
    <w:rsid w:val="001024C5"/>
    <w:rsid w:val="00103187"/>
    <w:rsid w:val="00123BD7"/>
    <w:rsid w:val="0013047F"/>
    <w:rsid w:val="00146C26"/>
    <w:rsid w:val="0015100C"/>
    <w:rsid w:val="00157934"/>
    <w:rsid w:val="00161154"/>
    <w:rsid w:val="001632BE"/>
    <w:rsid w:val="001643B5"/>
    <w:rsid w:val="00165176"/>
    <w:rsid w:val="00174D96"/>
    <w:rsid w:val="00175A09"/>
    <w:rsid w:val="00175F4F"/>
    <w:rsid w:val="00176865"/>
    <w:rsid w:val="001811EE"/>
    <w:rsid w:val="0018369B"/>
    <w:rsid w:val="00186DE3"/>
    <w:rsid w:val="00186FD1"/>
    <w:rsid w:val="00195DDB"/>
    <w:rsid w:val="00197CFA"/>
    <w:rsid w:val="001A13F1"/>
    <w:rsid w:val="001A7B13"/>
    <w:rsid w:val="001B2A2F"/>
    <w:rsid w:val="001B3868"/>
    <w:rsid w:val="001B3E09"/>
    <w:rsid w:val="001B6FAA"/>
    <w:rsid w:val="001B7621"/>
    <w:rsid w:val="001C72CA"/>
    <w:rsid w:val="001D73CF"/>
    <w:rsid w:val="001E48E9"/>
    <w:rsid w:val="001E51DE"/>
    <w:rsid w:val="001F1121"/>
    <w:rsid w:val="001F2590"/>
    <w:rsid w:val="001F6EED"/>
    <w:rsid w:val="00204C45"/>
    <w:rsid w:val="00206C83"/>
    <w:rsid w:val="00212C3F"/>
    <w:rsid w:val="002235E0"/>
    <w:rsid w:val="002240D9"/>
    <w:rsid w:val="00237E48"/>
    <w:rsid w:val="0024211D"/>
    <w:rsid w:val="00242B62"/>
    <w:rsid w:val="002439D2"/>
    <w:rsid w:val="00250B21"/>
    <w:rsid w:val="00254178"/>
    <w:rsid w:val="00264C89"/>
    <w:rsid w:val="00266BCA"/>
    <w:rsid w:val="002678FE"/>
    <w:rsid w:val="00275DF9"/>
    <w:rsid w:val="0027696D"/>
    <w:rsid w:val="00277519"/>
    <w:rsid w:val="002831AA"/>
    <w:rsid w:val="0029145A"/>
    <w:rsid w:val="00296097"/>
    <w:rsid w:val="002A2A20"/>
    <w:rsid w:val="002B4E8B"/>
    <w:rsid w:val="002B691A"/>
    <w:rsid w:val="002C71F4"/>
    <w:rsid w:val="002D46F0"/>
    <w:rsid w:val="002E0636"/>
    <w:rsid w:val="002E7DA0"/>
    <w:rsid w:val="002F07BF"/>
    <w:rsid w:val="002F07E8"/>
    <w:rsid w:val="00304987"/>
    <w:rsid w:val="00307190"/>
    <w:rsid w:val="00311876"/>
    <w:rsid w:val="003168F8"/>
    <w:rsid w:val="003208A9"/>
    <w:rsid w:val="00323372"/>
    <w:rsid w:val="003260B0"/>
    <w:rsid w:val="00326479"/>
    <w:rsid w:val="00337E82"/>
    <w:rsid w:val="003413B6"/>
    <w:rsid w:val="00342753"/>
    <w:rsid w:val="00346066"/>
    <w:rsid w:val="00352563"/>
    <w:rsid w:val="00356163"/>
    <w:rsid w:val="0037133F"/>
    <w:rsid w:val="003721A8"/>
    <w:rsid w:val="00374DD8"/>
    <w:rsid w:val="00381EC6"/>
    <w:rsid w:val="00381F64"/>
    <w:rsid w:val="00383D2E"/>
    <w:rsid w:val="00387063"/>
    <w:rsid w:val="00390769"/>
    <w:rsid w:val="00392DC0"/>
    <w:rsid w:val="003948DD"/>
    <w:rsid w:val="00394DCC"/>
    <w:rsid w:val="003A4BC9"/>
    <w:rsid w:val="003A54D0"/>
    <w:rsid w:val="003B34DC"/>
    <w:rsid w:val="003C23F5"/>
    <w:rsid w:val="003C34A3"/>
    <w:rsid w:val="003C36E9"/>
    <w:rsid w:val="003C7668"/>
    <w:rsid w:val="003D1513"/>
    <w:rsid w:val="003D48C1"/>
    <w:rsid w:val="003D6FB8"/>
    <w:rsid w:val="003E2A5A"/>
    <w:rsid w:val="003E2C1A"/>
    <w:rsid w:val="003E3C01"/>
    <w:rsid w:val="003E3F1D"/>
    <w:rsid w:val="003F20D7"/>
    <w:rsid w:val="003F3FEB"/>
    <w:rsid w:val="003F4B5C"/>
    <w:rsid w:val="004123D8"/>
    <w:rsid w:val="004169D6"/>
    <w:rsid w:val="0042269D"/>
    <w:rsid w:val="004229F2"/>
    <w:rsid w:val="0042511F"/>
    <w:rsid w:val="0043339D"/>
    <w:rsid w:val="00440049"/>
    <w:rsid w:val="00441696"/>
    <w:rsid w:val="00442D8D"/>
    <w:rsid w:val="00443FE5"/>
    <w:rsid w:val="00444E30"/>
    <w:rsid w:val="00451F54"/>
    <w:rsid w:val="00452E39"/>
    <w:rsid w:val="00461630"/>
    <w:rsid w:val="00463DE2"/>
    <w:rsid w:val="00466616"/>
    <w:rsid w:val="0047074F"/>
    <w:rsid w:val="00471821"/>
    <w:rsid w:val="004728E2"/>
    <w:rsid w:val="004754CB"/>
    <w:rsid w:val="0048168C"/>
    <w:rsid w:val="00487501"/>
    <w:rsid w:val="004905BC"/>
    <w:rsid w:val="004905CB"/>
    <w:rsid w:val="00490907"/>
    <w:rsid w:val="0049443A"/>
    <w:rsid w:val="00496819"/>
    <w:rsid w:val="004A1B85"/>
    <w:rsid w:val="004A7283"/>
    <w:rsid w:val="004A7FE6"/>
    <w:rsid w:val="004B43F2"/>
    <w:rsid w:val="004B608D"/>
    <w:rsid w:val="004D2FAB"/>
    <w:rsid w:val="004D5850"/>
    <w:rsid w:val="004D64D2"/>
    <w:rsid w:val="004D70FD"/>
    <w:rsid w:val="004F5135"/>
    <w:rsid w:val="004F525B"/>
    <w:rsid w:val="004F712B"/>
    <w:rsid w:val="005030F2"/>
    <w:rsid w:val="00503535"/>
    <w:rsid w:val="00505890"/>
    <w:rsid w:val="005131D5"/>
    <w:rsid w:val="005144D0"/>
    <w:rsid w:val="005158E8"/>
    <w:rsid w:val="005166A9"/>
    <w:rsid w:val="00521026"/>
    <w:rsid w:val="0052151A"/>
    <w:rsid w:val="0052335C"/>
    <w:rsid w:val="0052433F"/>
    <w:rsid w:val="00527345"/>
    <w:rsid w:val="00531BEE"/>
    <w:rsid w:val="00533AEF"/>
    <w:rsid w:val="00535472"/>
    <w:rsid w:val="005354DE"/>
    <w:rsid w:val="00541624"/>
    <w:rsid w:val="0054228B"/>
    <w:rsid w:val="0054629A"/>
    <w:rsid w:val="005510FB"/>
    <w:rsid w:val="00553D40"/>
    <w:rsid w:val="00565D76"/>
    <w:rsid w:val="00570661"/>
    <w:rsid w:val="00586915"/>
    <w:rsid w:val="005911BF"/>
    <w:rsid w:val="00592BE4"/>
    <w:rsid w:val="005941B2"/>
    <w:rsid w:val="0059512A"/>
    <w:rsid w:val="005A07C3"/>
    <w:rsid w:val="005A2DB0"/>
    <w:rsid w:val="005A4B87"/>
    <w:rsid w:val="005B0C50"/>
    <w:rsid w:val="005B4406"/>
    <w:rsid w:val="005B54F1"/>
    <w:rsid w:val="005D1C1B"/>
    <w:rsid w:val="005D77AD"/>
    <w:rsid w:val="005D7C7A"/>
    <w:rsid w:val="005E100C"/>
    <w:rsid w:val="005F0B30"/>
    <w:rsid w:val="005F17D8"/>
    <w:rsid w:val="005F66E1"/>
    <w:rsid w:val="00600D31"/>
    <w:rsid w:val="00601EC9"/>
    <w:rsid w:val="00612848"/>
    <w:rsid w:val="00614420"/>
    <w:rsid w:val="0061711A"/>
    <w:rsid w:val="00632753"/>
    <w:rsid w:val="0063406C"/>
    <w:rsid w:val="00647312"/>
    <w:rsid w:val="00660812"/>
    <w:rsid w:val="00661BCC"/>
    <w:rsid w:val="00663BD9"/>
    <w:rsid w:val="00667269"/>
    <w:rsid w:val="00667A8B"/>
    <w:rsid w:val="006776E9"/>
    <w:rsid w:val="00680ADA"/>
    <w:rsid w:val="006868B7"/>
    <w:rsid w:val="00692780"/>
    <w:rsid w:val="00693E1E"/>
    <w:rsid w:val="006A58C9"/>
    <w:rsid w:val="006A64B0"/>
    <w:rsid w:val="006A6C06"/>
    <w:rsid w:val="006B0024"/>
    <w:rsid w:val="006B58CD"/>
    <w:rsid w:val="006C0D7C"/>
    <w:rsid w:val="006C28FF"/>
    <w:rsid w:val="006D45CE"/>
    <w:rsid w:val="006E612B"/>
    <w:rsid w:val="006E7926"/>
    <w:rsid w:val="006F1110"/>
    <w:rsid w:val="006F1425"/>
    <w:rsid w:val="00701577"/>
    <w:rsid w:val="00733606"/>
    <w:rsid w:val="00745B0C"/>
    <w:rsid w:val="007466F7"/>
    <w:rsid w:val="007511B0"/>
    <w:rsid w:val="00751AD7"/>
    <w:rsid w:val="00760DC9"/>
    <w:rsid w:val="00762F61"/>
    <w:rsid w:val="007645CC"/>
    <w:rsid w:val="007667BD"/>
    <w:rsid w:val="00767793"/>
    <w:rsid w:val="007722BF"/>
    <w:rsid w:val="00782EF4"/>
    <w:rsid w:val="00783203"/>
    <w:rsid w:val="00786A66"/>
    <w:rsid w:val="00786BD0"/>
    <w:rsid w:val="0078731E"/>
    <w:rsid w:val="00792549"/>
    <w:rsid w:val="007A19F6"/>
    <w:rsid w:val="007A243E"/>
    <w:rsid w:val="007A2A64"/>
    <w:rsid w:val="007A2E90"/>
    <w:rsid w:val="007A36D2"/>
    <w:rsid w:val="007B1761"/>
    <w:rsid w:val="007B2E7D"/>
    <w:rsid w:val="007B6C30"/>
    <w:rsid w:val="007C3310"/>
    <w:rsid w:val="007C6B04"/>
    <w:rsid w:val="007C7B06"/>
    <w:rsid w:val="007D133A"/>
    <w:rsid w:val="007D2A17"/>
    <w:rsid w:val="007D4839"/>
    <w:rsid w:val="007E024C"/>
    <w:rsid w:val="007E2BB0"/>
    <w:rsid w:val="007E4845"/>
    <w:rsid w:val="007F6A2B"/>
    <w:rsid w:val="007F7124"/>
    <w:rsid w:val="00811EA3"/>
    <w:rsid w:val="00814047"/>
    <w:rsid w:val="00814377"/>
    <w:rsid w:val="00820F6B"/>
    <w:rsid w:val="00821812"/>
    <w:rsid w:val="008242FE"/>
    <w:rsid w:val="008247C6"/>
    <w:rsid w:val="00833212"/>
    <w:rsid w:val="00837597"/>
    <w:rsid w:val="00841D39"/>
    <w:rsid w:val="00844860"/>
    <w:rsid w:val="00845099"/>
    <w:rsid w:val="008465A7"/>
    <w:rsid w:val="008522EE"/>
    <w:rsid w:val="00855C65"/>
    <w:rsid w:val="00867FF0"/>
    <w:rsid w:val="008701D4"/>
    <w:rsid w:val="00872B85"/>
    <w:rsid w:val="008815EC"/>
    <w:rsid w:val="00881884"/>
    <w:rsid w:val="0089250C"/>
    <w:rsid w:val="0089471E"/>
    <w:rsid w:val="00894E7E"/>
    <w:rsid w:val="00896F3F"/>
    <w:rsid w:val="008B060D"/>
    <w:rsid w:val="008B2F3C"/>
    <w:rsid w:val="008B52CF"/>
    <w:rsid w:val="008B6296"/>
    <w:rsid w:val="008B6835"/>
    <w:rsid w:val="008B6985"/>
    <w:rsid w:val="008E64B1"/>
    <w:rsid w:val="008E7B37"/>
    <w:rsid w:val="009023B7"/>
    <w:rsid w:val="00902932"/>
    <w:rsid w:val="00911152"/>
    <w:rsid w:val="00924A98"/>
    <w:rsid w:val="00930733"/>
    <w:rsid w:val="00933D52"/>
    <w:rsid w:val="009359D1"/>
    <w:rsid w:val="00937118"/>
    <w:rsid w:val="00941159"/>
    <w:rsid w:val="00950992"/>
    <w:rsid w:val="00957A8D"/>
    <w:rsid w:val="00960B30"/>
    <w:rsid w:val="00962BD0"/>
    <w:rsid w:val="00972191"/>
    <w:rsid w:val="00981D53"/>
    <w:rsid w:val="009879D9"/>
    <w:rsid w:val="00996A3A"/>
    <w:rsid w:val="009A19AD"/>
    <w:rsid w:val="009A3355"/>
    <w:rsid w:val="009A6250"/>
    <w:rsid w:val="009A63F5"/>
    <w:rsid w:val="009A6FE6"/>
    <w:rsid w:val="009B0860"/>
    <w:rsid w:val="009B318D"/>
    <w:rsid w:val="009B4C51"/>
    <w:rsid w:val="009C4F18"/>
    <w:rsid w:val="009C6DAE"/>
    <w:rsid w:val="009D057B"/>
    <w:rsid w:val="009D4704"/>
    <w:rsid w:val="009D67A5"/>
    <w:rsid w:val="009E038A"/>
    <w:rsid w:val="009E3051"/>
    <w:rsid w:val="009E580F"/>
    <w:rsid w:val="009E774C"/>
    <w:rsid w:val="009F133D"/>
    <w:rsid w:val="009F40F5"/>
    <w:rsid w:val="009F7A8A"/>
    <w:rsid w:val="00A17CC4"/>
    <w:rsid w:val="00A249A6"/>
    <w:rsid w:val="00A27843"/>
    <w:rsid w:val="00A327C6"/>
    <w:rsid w:val="00A363CF"/>
    <w:rsid w:val="00A41E59"/>
    <w:rsid w:val="00A44256"/>
    <w:rsid w:val="00A5061C"/>
    <w:rsid w:val="00A606B0"/>
    <w:rsid w:val="00A62141"/>
    <w:rsid w:val="00A64581"/>
    <w:rsid w:val="00A71F0C"/>
    <w:rsid w:val="00A75BC8"/>
    <w:rsid w:val="00A80635"/>
    <w:rsid w:val="00A82CEB"/>
    <w:rsid w:val="00A920A3"/>
    <w:rsid w:val="00A97444"/>
    <w:rsid w:val="00A976EA"/>
    <w:rsid w:val="00AA1076"/>
    <w:rsid w:val="00AA1859"/>
    <w:rsid w:val="00AA3520"/>
    <w:rsid w:val="00AB0CBB"/>
    <w:rsid w:val="00AB148C"/>
    <w:rsid w:val="00AB28BF"/>
    <w:rsid w:val="00AB3D5A"/>
    <w:rsid w:val="00AB66FD"/>
    <w:rsid w:val="00AC62CF"/>
    <w:rsid w:val="00AD0626"/>
    <w:rsid w:val="00AD7B71"/>
    <w:rsid w:val="00B04630"/>
    <w:rsid w:val="00B11831"/>
    <w:rsid w:val="00B21674"/>
    <w:rsid w:val="00B22B88"/>
    <w:rsid w:val="00B41A71"/>
    <w:rsid w:val="00B4291C"/>
    <w:rsid w:val="00B53A5D"/>
    <w:rsid w:val="00B57F9C"/>
    <w:rsid w:val="00B6388A"/>
    <w:rsid w:val="00B64608"/>
    <w:rsid w:val="00B65E55"/>
    <w:rsid w:val="00B71C7B"/>
    <w:rsid w:val="00B73071"/>
    <w:rsid w:val="00B755BD"/>
    <w:rsid w:val="00B766F2"/>
    <w:rsid w:val="00B82E15"/>
    <w:rsid w:val="00B96295"/>
    <w:rsid w:val="00BA0B30"/>
    <w:rsid w:val="00BB0E32"/>
    <w:rsid w:val="00BB3EB0"/>
    <w:rsid w:val="00BB457C"/>
    <w:rsid w:val="00BB5C43"/>
    <w:rsid w:val="00BC1C71"/>
    <w:rsid w:val="00BC7366"/>
    <w:rsid w:val="00BD752B"/>
    <w:rsid w:val="00BE2E93"/>
    <w:rsid w:val="00BE5835"/>
    <w:rsid w:val="00BE5E0D"/>
    <w:rsid w:val="00BF2C7B"/>
    <w:rsid w:val="00BF47E2"/>
    <w:rsid w:val="00C0057B"/>
    <w:rsid w:val="00C102B2"/>
    <w:rsid w:val="00C11855"/>
    <w:rsid w:val="00C14FE2"/>
    <w:rsid w:val="00C16195"/>
    <w:rsid w:val="00C274B9"/>
    <w:rsid w:val="00C40672"/>
    <w:rsid w:val="00C43560"/>
    <w:rsid w:val="00C5087A"/>
    <w:rsid w:val="00C5215C"/>
    <w:rsid w:val="00C556AA"/>
    <w:rsid w:val="00C55811"/>
    <w:rsid w:val="00C57381"/>
    <w:rsid w:val="00C6521D"/>
    <w:rsid w:val="00C6586A"/>
    <w:rsid w:val="00C765FF"/>
    <w:rsid w:val="00C835D0"/>
    <w:rsid w:val="00C856D4"/>
    <w:rsid w:val="00C86002"/>
    <w:rsid w:val="00C97C4E"/>
    <w:rsid w:val="00CB0A2B"/>
    <w:rsid w:val="00CB17DA"/>
    <w:rsid w:val="00CD3510"/>
    <w:rsid w:val="00CD5AD0"/>
    <w:rsid w:val="00CD716D"/>
    <w:rsid w:val="00CE244A"/>
    <w:rsid w:val="00CE7B42"/>
    <w:rsid w:val="00CF48DF"/>
    <w:rsid w:val="00CF4EBD"/>
    <w:rsid w:val="00CF7CCE"/>
    <w:rsid w:val="00D1505F"/>
    <w:rsid w:val="00D1647C"/>
    <w:rsid w:val="00D1676F"/>
    <w:rsid w:val="00D227CE"/>
    <w:rsid w:val="00D26AE3"/>
    <w:rsid w:val="00D36F34"/>
    <w:rsid w:val="00D46918"/>
    <w:rsid w:val="00D5299F"/>
    <w:rsid w:val="00D568B4"/>
    <w:rsid w:val="00D56CFC"/>
    <w:rsid w:val="00D64F41"/>
    <w:rsid w:val="00D70A97"/>
    <w:rsid w:val="00D7362C"/>
    <w:rsid w:val="00D817CE"/>
    <w:rsid w:val="00D82C1F"/>
    <w:rsid w:val="00D83F1E"/>
    <w:rsid w:val="00D8744C"/>
    <w:rsid w:val="00D90003"/>
    <w:rsid w:val="00D91C42"/>
    <w:rsid w:val="00D95465"/>
    <w:rsid w:val="00DA06DF"/>
    <w:rsid w:val="00DA30B7"/>
    <w:rsid w:val="00DA5E1D"/>
    <w:rsid w:val="00DA68E6"/>
    <w:rsid w:val="00DB1863"/>
    <w:rsid w:val="00DB4EFB"/>
    <w:rsid w:val="00DB6321"/>
    <w:rsid w:val="00DC29A0"/>
    <w:rsid w:val="00DC4915"/>
    <w:rsid w:val="00DE4C88"/>
    <w:rsid w:val="00DE671A"/>
    <w:rsid w:val="00DF4121"/>
    <w:rsid w:val="00E069A6"/>
    <w:rsid w:val="00E13729"/>
    <w:rsid w:val="00E148FF"/>
    <w:rsid w:val="00E21713"/>
    <w:rsid w:val="00E22770"/>
    <w:rsid w:val="00E25C55"/>
    <w:rsid w:val="00E36CB2"/>
    <w:rsid w:val="00E50C5A"/>
    <w:rsid w:val="00E55BDC"/>
    <w:rsid w:val="00E61AB6"/>
    <w:rsid w:val="00E65087"/>
    <w:rsid w:val="00E67D8E"/>
    <w:rsid w:val="00E707D1"/>
    <w:rsid w:val="00E73A37"/>
    <w:rsid w:val="00E77627"/>
    <w:rsid w:val="00E802C7"/>
    <w:rsid w:val="00E836FA"/>
    <w:rsid w:val="00EA07B8"/>
    <w:rsid w:val="00EA24AF"/>
    <w:rsid w:val="00EA2C79"/>
    <w:rsid w:val="00EC7BD3"/>
    <w:rsid w:val="00EF2063"/>
    <w:rsid w:val="00F00301"/>
    <w:rsid w:val="00F05C77"/>
    <w:rsid w:val="00F11DD9"/>
    <w:rsid w:val="00F24AC0"/>
    <w:rsid w:val="00F2652B"/>
    <w:rsid w:val="00F3159E"/>
    <w:rsid w:val="00F3195F"/>
    <w:rsid w:val="00F33FF2"/>
    <w:rsid w:val="00F3420F"/>
    <w:rsid w:val="00F359DF"/>
    <w:rsid w:val="00F35D0C"/>
    <w:rsid w:val="00F44725"/>
    <w:rsid w:val="00F47C54"/>
    <w:rsid w:val="00F50489"/>
    <w:rsid w:val="00F50720"/>
    <w:rsid w:val="00F5316C"/>
    <w:rsid w:val="00F5318F"/>
    <w:rsid w:val="00F53701"/>
    <w:rsid w:val="00F62A11"/>
    <w:rsid w:val="00F67B70"/>
    <w:rsid w:val="00F713C4"/>
    <w:rsid w:val="00F74D0B"/>
    <w:rsid w:val="00F96F13"/>
    <w:rsid w:val="00FB330A"/>
    <w:rsid w:val="00FB522B"/>
    <w:rsid w:val="00FB69D6"/>
    <w:rsid w:val="00FC096D"/>
    <w:rsid w:val="00FC3098"/>
    <w:rsid w:val="00FC7495"/>
    <w:rsid w:val="00FD35F2"/>
    <w:rsid w:val="00FD400F"/>
    <w:rsid w:val="00FE0A77"/>
    <w:rsid w:val="00FE5804"/>
    <w:rsid w:val="00FF09F0"/>
    <w:rsid w:val="00FF6A96"/>
    <w:rsid w:val="00FF7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3E636F"/>
  <w15:chartTrackingRefBased/>
  <w15:docId w15:val="{513D948E-DF43-418A-A846-09DC570E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semiHidden="1"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7B70"/>
    <w:pPr>
      <w:spacing w:before="160" w:after="80" w:line="336" w:lineRule="auto"/>
    </w:pPr>
    <w:rPr>
      <w:rFonts w:ascii="Verdana" w:hAnsi="Verdana"/>
      <w:szCs w:val="24"/>
    </w:rPr>
  </w:style>
  <w:style w:type="paragraph" w:styleId="Heading1">
    <w:name w:val="heading 1"/>
    <w:basedOn w:val="Normal"/>
    <w:next w:val="Normal"/>
    <w:link w:val="Heading1Char"/>
    <w:qFormat/>
    <w:rsid w:val="00F67B70"/>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F67B70"/>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qFormat/>
    <w:rsid w:val="00F67B70"/>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unhideWhenUsed/>
    <w:rsid w:val="00F67B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7B70"/>
  </w:style>
  <w:style w:type="table" w:styleId="TableGrid">
    <w:name w:val="Table Grid"/>
    <w:basedOn w:val="TableNormal"/>
    <w:rsid w:val="00311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7B70"/>
    <w:pPr>
      <w:ind w:left="720"/>
    </w:pPr>
  </w:style>
  <w:style w:type="character" w:styleId="FollowedHyperlink">
    <w:name w:val="FollowedHyperlink"/>
    <w:rsid w:val="00F67B70"/>
    <w:rPr>
      <w:color w:val="800080"/>
      <w:u w:val="single"/>
    </w:rPr>
  </w:style>
  <w:style w:type="paragraph" w:styleId="Footer">
    <w:name w:val="footer"/>
    <w:basedOn w:val="Normal"/>
    <w:link w:val="FooterChar"/>
    <w:rsid w:val="00F67B70"/>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CF7CCE"/>
    <w:rPr>
      <w:rFonts w:ascii="Verdana" w:hAnsi="Verdana"/>
      <w:sz w:val="16"/>
      <w:szCs w:val="24"/>
    </w:rPr>
  </w:style>
  <w:style w:type="paragraph" w:styleId="Header">
    <w:name w:val="header"/>
    <w:basedOn w:val="Normal"/>
    <w:link w:val="HeaderChar"/>
    <w:rsid w:val="00F67B70"/>
    <w:pPr>
      <w:tabs>
        <w:tab w:val="left" w:pos="5040"/>
        <w:tab w:val="left" w:pos="9720"/>
      </w:tabs>
    </w:pPr>
    <w:rPr>
      <w:sz w:val="16"/>
    </w:rPr>
  </w:style>
  <w:style w:type="character" w:customStyle="1" w:styleId="HeaderChar">
    <w:name w:val="Header Char"/>
    <w:basedOn w:val="DefaultParagraphFont"/>
    <w:link w:val="Header"/>
    <w:rsid w:val="00CF7CCE"/>
    <w:rPr>
      <w:rFonts w:ascii="Verdana" w:hAnsi="Verdana"/>
      <w:sz w:val="16"/>
      <w:szCs w:val="24"/>
    </w:rPr>
  </w:style>
  <w:style w:type="character" w:customStyle="1" w:styleId="Heading1Char">
    <w:name w:val="Heading 1 Char"/>
    <w:basedOn w:val="DefaultParagraphFont"/>
    <w:link w:val="Heading1"/>
    <w:rsid w:val="00CF7CCE"/>
    <w:rPr>
      <w:rFonts w:ascii="Arial" w:eastAsia="Arial Unicode MS" w:hAnsi="Arial"/>
      <w:b/>
      <w:kern w:val="28"/>
      <w:sz w:val="28"/>
    </w:rPr>
  </w:style>
  <w:style w:type="character" w:customStyle="1" w:styleId="Heading2Char">
    <w:name w:val="Heading 2 Char"/>
    <w:basedOn w:val="DefaultParagraphFont"/>
    <w:link w:val="Heading2"/>
    <w:rsid w:val="00CF7CCE"/>
    <w:rPr>
      <w:rFonts w:ascii="Arial" w:hAnsi="Arial" w:cs="Arial"/>
      <w:b/>
      <w:bCs/>
      <w:iCs/>
      <w:sz w:val="24"/>
      <w:szCs w:val="28"/>
    </w:rPr>
  </w:style>
  <w:style w:type="character" w:styleId="Hyperlink">
    <w:name w:val="Hyperlink"/>
    <w:rsid w:val="00F67B70"/>
    <w:rPr>
      <w:color w:val="0000FF"/>
      <w:u w:val="single"/>
    </w:rPr>
  </w:style>
  <w:style w:type="paragraph" w:customStyle="1" w:styleId="NumberedHeading2">
    <w:name w:val="Numbered Heading 2"/>
    <w:basedOn w:val="Normal"/>
    <w:rsid w:val="00F67B70"/>
    <w:pPr>
      <w:numPr>
        <w:numId w:val="1"/>
      </w:numPr>
    </w:pPr>
  </w:style>
  <w:style w:type="paragraph" w:customStyle="1" w:styleId="Outlinenumbering">
    <w:name w:val="Outline numbering"/>
    <w:basedOn w:val="Normal"/>
    <w:rsid w:val="00F67B70"/>
    <w:pPr>
      <w:numPr>
        <w:numId w:val="2"/>
      </w:numPr>
      <w:tabs>
        <w:tab w:val="clear" w:pos="360"/>
        <w:tab w:val="num" w:pos="720"/>
      </w:tabs>
      <w:ind w:left="720"/>
    </w:pPr>
    <w:rPr>
      <w:szCs w:val="20"/>
    </w:rPr>
  </w:style>
  <w:style w:type="character" w:styleId="PageNumber">
    <w:name w:val="page number"/>
    <w:basedOn w:val="DefaultParagraphFont"/>
    <w:rsid w:val="00F67B70"/>
  </w:style>
  <w:style w:type="character" w:customStyle="1" w:styleId="UnresolvedMention1">
    <w:name w:val="Unresolved Mention1"/>
    <w:basedOn w:val="DefaultParagraphFont"/>
    <w:uiPriority w:val="99"/>
    <w:semiHidden/>
    <w:unhideWhenUsed/>
    <w:rsid w:val="00902932"/>
    <w:rPr>
      <w:color w:val="808080"/>
      <w:shd w:val="clear" w:color="auto" w:fill="E6E6E6"/>
    </w:rPr>
  </w:style>
  <w:style w:type="character" w:styleId="PlaceholderText">
    <w:name w:val="Placeholder Text"/>
    <w:basedOn w:val="DefaultParagraphFont"/>
    <w:uiPriority w:val="99"/>
    <w:semiHidden/>
    <w:rsid w:val="003F20D7"/>
    <w:rPr>
      <w:color w:val="808080"/>
    </w:rPr>
  </w:style>
  <w:style w:type="character" w:customStyle="1" w:styleId="Red">
    <w:name w:val="Red"/>
    <w:basedOn w:val="DefaultParagraphFont"/>
    <w:uiPriority w:val="1"/>
    <w:rsid w:val="003F20D7"/>
    <w:rPr>
      <w:color w:val="FF0000"/>
    </w:rPr>
  </w:style>
  <w:style w:type="paragraph" w:styleId="TOCHeading">
    <w:name w:val="TOC Heading"/>
    <w:basedOn w:val="Heading1"/>
    <w:next w:val="Normal"/>
    <w:uiPriority w:val="39"/>
    <w:unhideWhenUsed/>
    <w:qFormat/>
    <w:rsid w:val="00F67B70"/>
    <w:pPr>
      <w:keepLines/>
      <w:spacing w:after="0" w:line="259" w:lineRule="auto"/>
      <w:outlineLvl w:val="9"/>
    </w:pPr>
    <w:rPr>
      <w:rFonts w:eastAsiaTheme="majorEastAsia" w:cstheme="majorBidi"/>
      <w:kern w:val="0"/>
      <w:sz w:val="24"/>
      <w:szCs w:val="32"/>
    </w:rPr>
  </w:style>
  <w:style w:type="paragraph" w:styleId="TOC1">
    <w:name w:val="toc 1"/>
    <w:basedOn w:val="Normal"/>
    <w:next w:val="Normal"/>
    <w:autoRedefine/>
    <w:uiPriority w:val="39"/>
    <w:unhideWhenUsed/>
    <w:rsid w:val="00F67B70"/>
    <w:pPr>
      <w:spacing w:after="100" w:line="240" w:lineRule="auto"/>
    </w:pPr>
  </w:style>
  <w:style w:type="paragraph" w:styleId="TOC2">
    <w:name w:val="toc 2"/>
    <w:basedOn w:val="Normal"/>
    <w:next w:val="Normal"/>
    <w:autoRedefine/>
    <w:uiPriority w:val="39"/>
    <w:unhideWhenUsed/>
    <w:rsid w:val="00F67B70"/>
    <w:pPr>
      <w:spacing w:after="100" w:line="240" w:lineRule="auto"/>
      <w:ind w:left="202"/>
    </w:pPr>
  </w:style>
  <w:style w:type="paragraph" w:customStyle="1" w:styleId="Code">
    <w:name w:val="Code"/>
    <w:basedOn w:val="Normal"/>
    <w:qFormat/>
    <w:rsid w:val="00F67B70"/>
    <w:pPr>
      <w:spacing w:before="80" w:line="240" w:lineRule="auto"/>
    </w:pPr>
    <w:rPr>
      <w:rFonts w:ascii="Courier New" w:hAnsi="Courier New"/>
    </w:rPr>
  </w:style>
  <w:style w:type="paragraph" w:styleId="TOC3">
    <w:name w:val="toc 3"/>
    <w:basedOn w:val="Normal"/>
    <w:next w:val="Normal"/>
    <w:autoRedefine/>
    <w:uiPriority w:val="39"/>
    <w:unhideWhenUsed/>
    <w:rsid w:val="00F67B70"/>
    <w:pPr>
      <w:spacing w:after="100" w:line="240" w:lineRule="auto"/>
      <w:ind w:left="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4231">
      <w:bodyDiv w:val="1"/>
      <w:marLeft w:val="0"/>
      <w:marRight w:val="0"/>
      <w:marTop w:val="0"/>
      <w:marBottom w:val="0"/>
      <w:divBdr>
        <w:top w:val="none" w:sz="0" w:space="0" w:color="auto"/>
        <w:left w:val="none" w:sz="0" w:space="0" w:color="auto"/>
        <w:bottom w:val="none" w:sz="0" w:space="0" w:color="auto"/>
        <w:right w:val="none" w:sz="0" w:space="0" w:color="auto"/>
      </w:divBdr>
      <w:divsChild>
        <w:div w:id="1532453748">
          <w:marLeft w:val="0"/>
          <w:marRight w:val="0"/>
          <w:marTop w:val="0"/>
          <w:marBottom w:val="0"/>
          <w:divBdr>
            <w:top w:val="none" w:sz="0" w:space="0" w:color="auto"/>
            <w:left w:val="none" w:sz="0" w:space="0" w:color="auto"/>
            <w:bottom w:val="none" w:sz="0" w:space="0" w:color="auto"/>
            <w:right w:val="none" w:sz="0" w:space="0" w:color="auto"/>
          </w:divBdr>
        </w:div>
      </w:divsChild>
    </w:div>
    <w:div w:id="66341507">
      <w:bodyDiv w:val="1"/>
      <w:marLeft w:val="0"/>
      <w:marRight w:val="0"/>
      <w:marTop w:val="0"/>
      <w:marBottom w:val="0"/>
      <w:divBdr>
        <w:top w:val="none" w:sz="0" w:space="0" w:color="auto"/>
        <w:left w:val="none" w:sz="0" w:space="0" w:color="auto"/>
        <w:bottom w:val="none" w:sz="0" w:space="0" w:color="auto"/>
        <w:right w:val="none" w:sz="0" w:space="0" w:color="auto"/>
      </w:divBdr>
      <w:divsChild>
        <w:div w:id="715662238">
          <w:marLeft w:val="0"/>
          <w:marRight w:val="0"/>
          <w:marTop w:val="0"/>
          <w:marBottom w:val="0"/>
          <w:divBdr>
            <w:top w:val="none" w:sz="0" w:space="0" w:color="auto"/>
            <w:left w:val="none" w:sz="0" w:space="0" w:color="auto"/>
            <w:bottom w:val="none" w:sz="0" w:space="0" w:color="auto"/>
            <w:right w:val="none" w:sz="0" w:space="0" w:color="auto"/>
          </w:divBdr>
        </w:div>
      </w:divsChild>
    </w:div>
    <w:div w:id="135998747">
      <w:bodyDiv w:val="1"/>
      <w:marLeft w:val="0"/>
      <w:marRight w:val="0"/>
      <w:marTop w:val="0"/>
      <w:marBottom w:val="0"/>
      <w:divBdr>
        <w:top w:val="none" w:sz="0" w:space="0" w:color="auto"/>
        <w:left w:val="none" w:sz="0" w:space="0" w:color="auto"/>
        <w:bottom w:val="none" w:sz="0" w:space="0" w:color="auto"/>
        <w:right w:val="none" w:sz="0" w:space="0" w:color="auto"/>
      </w:divBdr>
      <w:divsChild>
        <w:div w:id="783424327">
          <w:marLeft w:val="0"/>
          <w:marRight w:val="0"/>
          <w:marTop w:val="0"/>
          <w:marBottom w:val="0"/>
          <w:divBdr>
            <w:top w:val="none" w:sz="0" w:space="0" w:color="auto"/>
            <w:left w:val="none" w:sz="0" w:space="0" w:color="auto"/>
            <w:bottom w:val="none" w:sz="0" w:space="0" w:color="auto"/>
            <w:right w:val="none" w:sz="0" w:space="0" w:color="auto"/>
          </w:divBdr>
        </w:div>
      </w:divsChild>
    </w:div>
    <w:div w:id="238639661">
      <w:bodyDiv w:val="1"/>
      <w:marLeft w:val="0"/>
      <w:marRight w:val="0"/>
      <w:marTop w:val="0"/>
      <w:marBottom w:val="0"/>
      <w:divBdr>
        <w:top w:val="none" w:sz="0" w:space="0" w:color="auto"/>
        <w:left w:val="none" w:sz="0" w:space="0" w:color="auto"/>
        <w:bottom w:val="none" w:sz="0" w:space="0" w:color="auto"/>
        <w:right w:val="none" w:sz="0" w:space="0" w:color="auto"/>
      </w:divBdr>
      <w:divsChild>
        <w:div w:id="2073505375">
          <w:marLeft w:val="0"/>
          <w:marRight w:val="0"/>
          <w:marTop w:val="0"/>
          <w:marBottom w:val="0"/>
          <w:divBdr>
            <w:top w:val="none" w:sz="0" w:space="0" w:color="auto"/>
            <w:left w:val="none" w:sz="0" w:space="0" w:color="auto"/>
            <w:bottom w:val="none" w:sz="0" w:space="0" w:color="auto"/>
            <w:right w:val="none" w:sz="0" w:space="0" w:color="auto"/>
          </w:divBdr>
        </w:div>
      </w:divsChild>
    </w:div>
    <w:div w:id="256249882">
      <w:bodyDiv w:val="1"/>
      <w:marLeft w:val="0"/>
      <w:marRight w:val="0"/>
      <w:marTop w:val="0"/>
      <w:marBottom w:val="0"/>
      <w:divBdr>
        <w:top w:val="none" w:sz="0" w:space="0" w:color="auto"/>
        <w:left w:val="none" w:sz="0" w:space="0" w:color="auto"/>
        <w:bottom w:val="none" w:sz="0" w:space="0" w:color="auto"/>
        <w:right w:val="none" w:sz="0" w:space="0" w:color="auto"/>
      </w:divBdr>
      <w:divsChild>
        <w:div w:id="179272880">
          <w:marLeft w:val="0"/>
          <w:marRight w:val="0"/>
          <w:marTop w:val="0"/>
          <w:marBottom w:val="0"/>
          <w:divBdr>
            <w:top w:val="none" w:sz="0" w:space="0" w:color="auto"/>
            <w:left w:val="none" w:sz="0" w:space="0" w:color="auto"/>
            <w:bottom w:val="none" w:sz="0" w:space="0" w:color="auto"/>
            <w:right w:val="none" w:sz="0" w:space="0" w:color="auto"/>
          </w:divBdr>
        </w:div>
      </w:divsChild>
    </w:div>
    <w:div w:id="342436479">
      <w:bodyDiv w:val="1"/>
      <w:marLeft w:val="0"/>
      <w:marRight w:val="0"/>
      <w:marTop w:val="0"/>
      <w:marBottom w:val="0"/>
      <w:divBdr>
        <w:top w:val="none" w:sz="0" w:space="0" w:color="auto"/>
        <w:left w:val="none" w:sz="0" w:space="0" w:color="auto"/>
        <w:bottom w:val="none" w:sz="0" w:space="0" w:color="auto"/>
        <w:right w:val="none" w:sz="0" w:space="0" w:color="auto"/>
      </w:divBdr>
      <w:divsChild>
        <w:div w:id="589044965">
          <w:marLeft w:val="0"/>
          <w:marRight w:val="0"/>
          <w:marTop w:val="0"/>
          <w:marBottom w:val="0"/>
          <w:divBdr>
            <w:top w:val="none" w:sz="0" w:space="0" w:color="auto"/>
            <w:left w:val="none" w:sz="0" w:space="0" w:color="auto"/>
            <w:bottom w:val="none" w:sz="0" w:space="0" w:color="auto"/>
            <w:right w:val="none" w:sz="0" w:space="0" w:color="auto"/>
          </w:divBdr>
        </w:div>
      </w:divsChild>
    </w:div>
    <w:div w:id="444931120">
      <w:bodyDiv w:val="1"/>
      <w:marLeft w:val="0"/>
      <w:marRight w:val="0"/>
      <w:marTop w:val="0"/>
      <w:marBottom w:val="0"/>
      <w:divBdr>
        <w:top w:val="none" w:sz="0" w:space="0" w:color="auto"/>
        <w:left w:val="none" w:sz="0" w:space="0" w:color="auto"/>
        <w:bottom w:val="none" w:sz="0" w:space="0" w:color="auto"/>
        <w:right w:val="none" w:sz="0" w:space="0" w:color="auto"/>
      </w:divBdr>
      <w:divsChild>
        <w:div w:id="246424769">
          <w:marLeft w:val="0"/>
          <w:marRight w:val="0"/>
          <w:marTop w:val="0"/>
          <w:marBottom w:val="0"/>
          <w:divBdr>
            <w:top w:val="none" w:sz="0" w:space="0" w:color="auto"/>
            <w:left w:val="none" w:sz="0" w:space="0" w:color="auto"/>
            <w:bottom w:val="none" w:sz="0" w:space="0" w:color="auto"/>
            <w:right w:val="none" w:sz="0" w:space="0" w:color="auto"/>
          </w:divBdr>
        </w:div>
      </w:divsChild>
    </w:div>
    <w:div w:id="496384010">
      <w:bodyDiv w:val="1"/>
      <w:marLeft w:val="0"/>
      <w:marRight w:val="0"/>
      <w:marTop w:val="0"/>
      <w:marBottom w:val="0"/>
      <w:divBdr>
        <w:top w:val="none" w:sz="0" w:space="0" w:color="auto"/>
        <w:left w:val="none" w:sz="0" w:space="0" w:color="auto"/>
        <w:bottom w:val="none" w:sz="0" w:space="0" w:color="auto"/>
        <w:right w:val="none" w:sz="0" w:space="0" w:color="auto"/>
      </w:divBdr>
      <w:divsChild>
        <w:div w:id="1929726411">
          <w:marLeft w:val="0"/>
          <w:marRight w:val="0"/>
          <w:marTop w:val="0"/>
          <w:marBottom w:val="0"/>
          <w:divBdr>
            <w:top w:val="none" w:sz="0" w:space="0" w:color="auto"/>
            <w:left w:val="none" w:sz="0" w:space="0" w:color="auto"/>
            <w:bottom w:val="none" w:sz="0" w:space="0" w:color="auto"/>
            <w:right w:val="none" w:sz="0" w:space="0" w:color="auto"/>
          </w:divBdr>
        </w:div>
      </w:divsChild>
    </w:div>
    <w:div w:id="526673427">
      <w:bodyDiv w:val="1"/>
      <w:marLeft w:val="0"/>
      <w:marRight w:val="0"/>
      <w:marTop w:val="0"/>
      <w:marBottom w:val="0"/>
      <w:divBdr>
        <w:top w:val="none" w:sz="0" w:space="0" w:color="auto"/>
        <w:left w:val="none" w:sz="0" w:space="0" w:color="auto"/>
        <w:bottom w:val="none" w:sz="0" w:space="0" w:color="auto"/>
        <w:right w:val="none" w:sz="0" w:space="0" w:color="auto"/>
      </w:divBdr>
      <w:divsChild>
        <w:div w:id="680132725">
          <w:marLeft w:val="0"/>
          <w:marRight w:val="0"/>
          <w:marTop w:val="0"/>
          <w:marBottom w:val="0"/>
          <w:divBdr>
            <w:top w:val="none" w:sz="0" w:space="0" w:color="auto"/>
            <w:left w:val="none" w:sz="0" w:space="0" w:color="auto"/>
            <w:bottom w:val="none" w:sz="0" w:space="0" w:color="auto"/>
            <w:right w:val="none" w:sz="0" w:space="0" w:color="auto"/>
          </w:divBdr>
        </w:div>
      </w:divsChild>
    </w:div>
    <w:div w:id="568425134">
      <w:bodyDiv w:val="1"/>
      <w:marLeft w:val="0"/>
      <w:marRight w:val="0"/>
      <w:marTop w:val="0"/>
      <w:marBottom w:val="0"/>
      <w:divBdr>
        <w:top w:val="none" w:sz="0" w:space="0" w:color="auto"/>
        <w:left w:val="none" w:sz="0" w:space="0" w:color="auto"/>
        <w:bottom w:val="none" w:sz="0" w:space="0" w:color="auto"/>
        <w:right w:val="none" w:sz="0" w:space="0" w:color="auto"/>
      </w:divBdr>
      <w:divsChild>
        <w:div w:id="582222709">
          <w:marLeft w:val="0"/>
          <w:marRight w:val="0"/>
          <w:marTop w:val="0"/>
          <w:marBottom w:val="0"/>
          <w:divBdr>
            <w:top w:val="none" w:sz="0" w:space="0" w:color="auto"/>
            <w:left w:val="none" w:sz="0" w:space="0" w:color="auto"/>
            <w:bottom w:val="none" w:sz="0" w:space="0" w:color="auto"/>
            <w:right w:val="none" w:sz="0" w:space="0" w:color="auto"/>
          </w:divBdr>
        </w:div>
      </w:divsChild>
    </w:div>
    <w:div w:id="599413642">
      <w:bodyDiv w:val="1"/>
      <w:marLeft w:val="0"/>
      <w:marRight w:val="0"/>
      <w:marTop w:val="0"/>
      <w:marBottom w:val="0"/>
      <w:divBdr>
        <w:top w:val="none" w:sz="0" w:space="0" w:color="auto"/>
        <w:left w:val="none" w:sz="0" w:space="0" w:color="auto"/>
        <w:bottom w:val="none" w:sz="0" w:space="0" w:color="auto"/>
        <w:right w:val="none" w:sz="0" w:space="0" w:color="auto"/>
      </w:divBdr>
      <w:divsChild>
        <w:div w:id="2031486981">
          <w:marLeft w:val="0"/>
          <w:marRight w:val="0"/>
          <w:marTop w:val="0"/>
          <w:marBottom w:val="0"/>
          <w:divBdr>
            <w:top w:val="none" w:sz="0" w:space="0" w:color="auto"/>
            <w:left w:val="none" w:sz="0" w:space="0" w:color="auto"/>
            <w:bottom w:val="none" w:sz="0" w:space="0" w:color="auto"/>
            <w:right w:val="none" w:sz="0" w:space="0" w:color="auto"/>
          </w:divBdr>
        </w:div>
      </w:divsChild>
    </w:div>
    <w:div w:id="667639961">
      <w:bodyDiv w:val="1"/>
      <w:marLeft w:val="0"/>
      <w:marRight w:val="0"/>
      <w:marTop w:val="0"/>
      <w:marBottom w:val="0"/>
      <w:divBdr>
        <w:top w:val="none" w:sz="0" w:space="0" w:color="auto"/>
        <w:left w:val="none" w:sz="0" w:space="0" w:color="auto"/>
        <w:bottom w:val="none" w:sz="0" w:space="0" w:color="auto"/>
        <w:right w:val="none" w:sz="0" w:space="0" w:color="auto"/>
      </w:divBdr>
      <w:divsChild>
        <w:div w:id="2048141859">
          <w:marLeft w:val="0"/>
          <w:marRight w:val="0"/>
          <w:marTop w:val="0"/>
          <w:marBottom w:val="0"/>
          <w:divBdr>
            <w:top w:val="none" w:sz="0" w:space="0" w:color="auto"/>
            <w:left w:val="none" w:sz="0" w:space="0" w:color="auto"/>
            <w:bottom w:val="none" w:sz="0" w:space="0" w:color="auto"/>
            <w:right w:val="none" w:sz="0" w:space="0" w:color="auto"/>
          </w:divBdr>
        </w:div>
      </w:divsChild>
    </w:div>
    <w:div w:id="765468559">
      <w:bodyDiv w:val="1"/>
      <w:marLeft w:val="0"/>
      <w:marRight w:val="0"/>
      <w:marTop w:val="0"/>
      <w:marBottom w:val="0"/>
      <w:divBdr>
        <w:top w:val="none" w:sz="0" w:space="0" w:color="auto"/>
        <w:left w:val="none" w:sz="0" w:space="0" w:color="auto"/>
        <w:bottom w:val="none" w:sz="0" w:space="0" w:color="auto"/>
        <w:right w:val="none" w:sz="0" w:space="0" w:color="auto"/>
      </w:divBdr>
      <w:divsChild>
        <w:div w:id="1670475174">
          <w:marLeft w:val="0"/>
          <w:marRight w:val="0"/>
          <w:marTop w:val="0"/>
          <w:marBottom w:val="0"/>
          <w:divBdr>
            <w:top w:val="none" w:sz="0" w:space="0" w:color="auto"/>
            <w:left w:val="none" w:sz="0" w:space="0" w:color="auto"/>
            <w:bottom w:val="none" w:sz="0" w:space="0" w:color="auto"/>
            <w:right w:val="none" w:sz="0" w:space="0" w:color="auto"/>
          </w:divBdr>
        </w:div>
      </w:divsChild>
    </w:div>
    <w:div w:id="958293872">
      <w:bodyDiv w:val="1"/>
      <w:marLeft w:val="0"/>
      <w:marRight w:val="0"/>
      <w:marTop w:val="0"/>
      <w:marBottom w:val="0"/>
      <w:divBdr>
        <w:top w:val="none" w:sz="0" w:space="0" w:color="auto"/>
        <w:left w:val="none" w:sz="0" w:space="0" w:color="auto"/>
        <w:bottom w:val="none" w:sz="0" w:space="0" w:color="auto"/>
        <w:right w:val="none" w:sz="0" w:space="0" w:color="auto"/>
      </w:divBdr>
      <w:divsChild>
        <w:div w:id="607667209">
          <w:marLeft w:val="0"/>
          <w:marRight w:val="0"/>
          <w:marTop w:val="0"/>
          <w:marBottom w:val="0"/>
          <w:divBdr>
            <w:top w:val="none" w:sz="0" w:space="0" w:color="auto"/>
            <w:left w:val="none" w:sz="0" w:space="0" w:color="auto"/>
            <w:bottom w:val="none" w:sz="0" w:space="0" w:color="auto"/>
            <w:right w:val="none" w:sz="0" w:space="0" w:color="auto"/>
          </w:divBdr>
        </w:div>
      </w:divsChild>
    </w:div>
    <w:div w:id="1021857263">
      <w:bodyDiv w:val="1"/>
      <w:marLeft w:val="0"/>
      <w:marRight w:val="0"/>
      <w:marTop w:val="0"/>
      <w:marBottom w:val="0"/>
      <w:divBdr>
        <w:top w:val="none" w:sz="0" w:space="0" w:color="auto"/>
        <w:left w:val="none" w:sz="0" w:space="0" w:color="auto"/>
        <w:bottom w:val="none" w:sz="0" w:space="0" w:color="auto"/>
        <w:right w:val="none" w:sz="0" w:space="0" w:color="auto"/>
      </w:divBdr>
      <w:divsChild>
        <w:div w:id="172300691">
          <w:marLeft w:val="0"/>
          <w:marRight w:val="0"/>
          <w:marTop w:val="0"/>
          <w:marBottom w:val="0"/>
          <w:divBdr>
            <w:top w:val="none" w:sz="0" w:space="0" w:color="auto"/>
            <w:left w:val="none" w:sz="0" w:space="0" w:color="auto"/>
            <w:bottom w:val="none" w:sz="0" w:space="0" w:color="auto"/>
            <w:right w:val="none" w:sz="0" w:space="0" w:color="auto"/>
          </w:divBdr>
        </w:div>
      </w:divsChild>
    </w:div>
    <w:div w:id="1048988722">
      <w:bodyDiv w:val="1"/>
      <w:marLeft w:val="0"/>
      <w:marRight w:val="0"/>
      <w:marTop w:val="0"/>
      <w:marBottom w:val="0"/>
      <w:divBdr>
        <w:top w:val="none" w:sz="0" w:space="0" w:color="auto"/>
        <w:left w:val="none" w:sz="0" w:space="0" w:color="auto"/>
        <w:bottom w:val="none" w:sz="0" w:space="0" w:color="auto"/>
        <w:right w:val="none" w:sz="0" w:space="0" w:color="auto"/>
      </w:divBdr>
      <w:divsChild>
        <w:div w:id="1647860864">
          <w:marLeft w:val="0"/>
          <w:marRight w:val="0"/>
          <w:marTop w:val="0"/>
          <w:marBottom w:val="0"/>
          <w:divBdr>
            <w:top w:val="none" w:sz="0" w:space="0" w:color="auto"/>
            <w:left w:val="none" w:sz="0" w:space="0" w:color="auto"/>
            <w:bottom w:val="none" w:sz="0" w:space="0" w:color="auto"/>
            <w:right w:val="none" w:sz="0" w:space="0" w:color="auto"/>
          </w:divBdr>
        </w:div>
      </w:divsChild>
    </w:div>
    <w:div w:id="1142774457">
      <w:bodyDiv w:val="1"/>
      <w:marLeft w:val="0"/>
      <w:marRight w:val="0"/>
      <w:marTop w:val="0"/>
      <w:marBottom w:val="0"/>
      <w:divBdr>
        <w:top w:val="none" w:sz="0" w:space="0" w:color="auto"/>
        <w:left w:val="none" w:sz="0" w:space="0" w:color="auto"/>
        <w:bottom w:val="none" w:sz="0" w:space="0" w:color="auto"/>
        <w:right w:val="none" w:sz="0" w:space="0" w:color="auto"/>
      </w:divBdr>
      <w:divsChild>
        <w:div w:id="2051564249">
          <w:marLeft w:val="0"/>
          <w:marRight w:val="0"/>
          <w:marTop w:val="0"/>
          <w:marBottom w:val="0"/>
          <w:divBdr>
            <w:top w:val="none" w:sz="0" w:space="0" w:color="auto"/>
            <w:left w:val="none" w:sz="0" w:space="0" w:color="auto"/>
            <w:bottom w:val="none" w:sz="0" w:space="0" w:color="auto"/>
            <w:right w:val="none" w:sz="0" w:space="0" w:color="auto"/>
          </w:divBdr>
        </w:div>
      </w:divsChild>
    </w:div>
    <w:div w:id="1214583730">
      <w:bodyDiv w:val="1"/>
      <w:marLeft w:val="0"/>
      <w:marRight w:val="0"/>
      <w:marTop w:val="0"/>
      <w:marBottom w:val="0"/>
      <w:divBdr>
        <w:top w:val="none" w:sz="0" w:space="0" w:color="auto"/>
        <w:left w:val="none" w:sz="0" w:space="0" w:color="auto"/>
        <w:bottom w:val="none" w:sz="0" w:space="0" w:color="auto"/>
        <w:right w:val="none" w:sz="0" w:space="0" w:color="auto"/>
      </w:divBdr>
    </w:div>
    <w:div w:id="1234896271">
      <w:bodyDiv w:val="1"/>
      <w:marLeft w:val="0"/>
      <w:marRight w:val="0"/>
      <w:marTop w:val="0"/>
      <w:marBottom w:val="0"/>
      <w:divBdr>
        <w:top w:val="none" w:sz="0" w:space="0" w:color="auto"/>
        <w:left w:val="none" w:sz="0" w:space="0" w:color="auto"/>
        <w:bottom w:val="none" w:sz="0" w:space="0" w:color="auto"/>
        <w:right w:val="none" w:sz="0" w:space="0" w:color="auto"/>
      </w:divBdr>
      <w:divsChild>
        <w:div w:id="1388531729">
          <w:marLeft w:val="0"/>
          <w:marRight w:val="0"/>
          <w:marTop w:val="0"/>
          <w:marBottom w:val="0"/>
          <w:divBdr>
            <w:top w:val="none" w:sz="0" w:space="0" w:color="auto"/>
            <w:left w:val="none" w:sz="0" w:space="0" w:color="auto"/>
            <w:bottom w:val="none" w:sz="0" w:space="0" w:color="auto"/>
            <w:right w:val="none" w:sz="0" w:space="0" w:color="auto"/>
          </w:divBdr>
        </w:div>
      </w:divsChild>
    </w:div>
    <w:div w:id="1276863302">
      <w:bodyDiv w:val="1"/>
      <w:marLeft w:val="0"/>
      <w:marRight w:val="0"/>
      <w:marTop w:val="0"/>
      <w:marBottom w:val="0"/>
      <w:divBdr>
        <w:top w:val="none" w:sz="0" w:space="0" w:color="auto"/>
        <w:left w:val="none" w:sz="0" w:space="0" w:color="auto"/>
        <w:bottom w:val="none" w:sz="0" w:space="0" w:color="auto"/>
        <w:right w:val="none" w:sz="0" w:space="0" w:color="auto"/>
      </w:divBdr>
      <w:divsChild>
        <w:div w:id="77294311">
          <w:marLeft w:val="0"/>
          <w:marRight w:val="0"/>
          <w:marTop w:val="0"/>
          <w:marBottom w:val="0"/>
          <w:divBdr>
            <w:top w:val="none" w:sz="0" w:space="0" w:color="auto"/>
            <w:left w:val="none" w:sz="0" w:space="0" w:color="auto"/>
            <w:bottom w:val="none" w:sz="0" w:space="0" w:color="auto"/>
            <w:right w:val="none" w:sz="0" w:space="0" w:color="auto"/>
          </w:divBdr>
        </w:div>
      </w:divsChild>
    </w:div>
    <w:div w:id="1449163282">
      <w:bodyDiv w:val="1"/>
      <w:marLeft w:val="0"/>
      <w:marRight w:val="0"/>
      <w:marTop w:val="0"/>
      <w:marBottom w:val="0"/>
      <w:divBdr>
        <w:top w:val="none" w:sz="0" w:space="0" w:color="auto"/>
        <w:left w:val="none" w:sz="0" w:space="0" w:color="auto"/>
        <w:bottom w:val="none" w:sz="0" w:space="0" w:color="auto"/>
        <w:right w:val="none" w:sz="0" w:space="0" w:color="auto"/>
      </w:divBdr>
      <w:divsChild>
        <w:div w:id="1721048802">
          <w:marLeft w:val="0"/>
          <w:marRight w:val="0"/>
          <w:marTop w:val="0"/>
          <w:marBottom w:val="0"/>
          <w:divBdr>
            <w:top w:val="none" w:sz="0" w:space="0" w:color="auto"/>
            <w:left w:val="none" w:sz="0" w:space="0" w:color="auto"/>
            <w:bottom w:val="none" w:sz="0" w:space="0" w:color="auto"/>
            <w:right w:val="none" w:sz="0" w:space="0" w:color="auto"/>
          </w:divBdr>
        </w:div>
      </w:divsChild>
    </w:div>
    <w:div w:id="1477380443">
      <w:bodyDiv w:val="1"/>
      <w:marLeft w:val="0"/>
      <w:marRight w:val="0"/>
      <w:marTop w:val="0"/>
      <w:marBottom w:val="0"/>
      <w:divBdr>
        <w:top w:val="none" w:sz="0" w:space="0" w:color="auto"/>
        <w:left w:val="none" w:sz="0" w:space="0" w:color="auto"/>
        <w:bottom w:val="none" w:sz="0" w:space="0" w:color="auto"/>
        <w:right w:val="none" w:sz="0" w:space="0" w:color="auto"/>
      </w:divBdr>
      <w:divsChild>
        <w:div w:id="1326859685">
          <w:marLeft w:val="0"/>
          <w:marRight w:val="0"/>
          <w:marTop w:val="0"/>
          <w:marBottom w:val="0"/>
          <w:divBdr>
            <w:top w:val="none" w:sz="0" w:space="0" w:color="auto"/>
            <w:left w:val="none" w:sz="0" w:space="0" w:color="auto"/>
            <w:bottom w:val="none" w:sz="0" w:space="0" w:color="auto"/>
            <w:right w:val="none" w:sz="0" w:space="0" w:color="auto"/>
          </w:divBdr>
        </w:div>
      </w:divsChild>
    </w:div>
    <w:div w:id="1505780453">
      <w:bodyDiv w:val="1"/>
      <w:marLeft w:val="0"/>
      <w:marRight w:val="0"/>
      <w:marTop w:val="0"/>
      <w:marBottom w:val="0"/>
      <w:divBdr>
        <w:top w:val="none" w:sz="0" w:space="0" w:color="auto"/>
        <w:left w:val="none" w:sz="0" w:space="0" w:color="auto"/>
        <w:bottom w:val="none" w:sz="0" w:space="0" w:color="auto"/>
        <w:right w:val="none" w:sz="0" w:space="0" w:color="auto"/>
      </w:divBdr>
      <w:divsChild>
        <w:div w:id="2053187355">
          <w:marLeft w:val="0"/>
          <w:marRight w:val="0"/>
          <w:marTop w:val="0"/>
          <w:marBottom w:val="0"/>
          <w:divBdr>
            <w:top w:val="none" w:sz="0" w:space="0" w:color="auto"/>
            <w:left w:val="none" w:sz="0" w:space="0" w:color="auto"/>
            <w:bottom w:val="none" w:sz="0" w:space="0" w:color="auto"/>
            <w:right w:val="none" w:sz="0" w:space="0" w:color="auto"/>
          </w:divBdr>
        </w:div>
      </w:divsChild>
    </w:div>
    <w:div w:id="1566333859">
      <w:bodyDiv w:val="1"/>
      <w:marLeft w:val="0"/>
      <w:marRight w:val="0"/>
      <w:marTop w:val="105"/>
      <w:marBottom w:val="0"/>
      <w:divBdr>
        <w:top w:val="none" w:sz="0" w:space="0" w:color="auto"/>
        <w:left w:val="none" w:sz="0" w:space="0" w:color="auto"/>
        <w:bottom w:val="none" w:sz="0" w:space="0" w:color="auto"/>
        <w:right w:val="none" w:sz="0" w:space="0" w:color="auto"/>
      </w:divBdr>
      <w:divsChild>
        <w:div w:id="271519567">
          <w:marLeft w:val="0"/>
          <w:marRight w:val="0"/>
          <w:marTop w:val="0"/>
          <w:marBottom w:val="0"/>
          <w:divBdr>
            <w:top w:val="none" w:sz="0" w:space="0" w:color="auto"/>
            <w:left w:val="none" w:sz="0" w:space="0" w:color="auto"/>
            <w:bottom w:val="none" w:sz="0" w:space="0" w:color="auto"/>
            <w:right w:val="none" w:sz="0" w:space="0" w:color="auto"/>
          </w:divBdr>
          <w:divsChild>
            <w:div w:id="631252958">
              <w:marLeft w:val="0"/>
              <w:marRight w:val="0"/>
              <w:marTop w:val="0"/>
              <w:marBottom w:val="600"/>
              <w:divBdr>
                <w:top w:val="none" w:sz="0" w:space="0" w:color="auto"/>
                <w:left w:val="none" w:sz="0" w:space="0" w:color="auto"/>
                <w:bottom w:val="none" w:sz="0" w:space="0" w:color="auto"/>
                <w:right w:val="none" w:sz="0" w:space="0" w:color="auto"/>
              </w:divBdr>
              <w:divsChild>
                <w:div w:id="268781694">
                  <w:marLeft w:val="0"/>
                  <w:marRight w:val="0"/>
                  <w:marTop w:val="0"/>
                  <w:marBottom w:val="0"/>
                  <w:divBdr>
                    <w:top w:val="none" w:sz="0" w:space="0" w:color="auto"/>
                    <w:left w:val="none" w:sz="0" w:space="0" w:color="auto"/>
                    <w:bottom w:val="none" w:sz="0" w:space="0" w:color="auto"/>
                    <w:right w:val="none" w:sz="0" w:space="0" w:color="auto"/>
                  </w:divBdr>
                  <w:divsChild>
                    <w:div w:id="455368070">
                      <w:marLeft w:val="0"/>
                      <w:marRight w:val="0"/>
                      <w:marTop w:val="0"/>
                      <w:marBottom w:val="0"/>
                      <w:divBdr>
                        <w:top w:val="none" w:sz="0" w:space="0" w:color="auto"/>
                        <w:left w:val="none" w:sz="0" w:space="0" w:color="auto"/>
                        <w:bottom w:val="none" w:sz="0" w:space="0" w:color="auto"/>
                        <w:right w:val="none" w:sz="0" w:space="0" w:color="auto"/>
                      </w:divBdr>
                      <w:divsChild>
                        <w:div w:id="305624490">
                          <w:marLeft w:val="0"/>
                          <w:marRight w:val="0"/>
                          <w:marTop w:val="0"/>
                          <w:marBottom w:val="0"/>
                          <w:divBdr>
                            <w:top w:val="none" w:sz="0" w:space="0" w:color="auto"/>
                            <w:left w:val="single" w:sz="6" w:space="0" w:color="FFFFFF"/>
                            <w:bottom w:val="none" w:sz="0" w:space="0" w:color="auto"/>
                            <w:right w:val="none" w:sz="0" w:space="0" w:color="auto"/>
                          </w:divBdr>
                          <w:divsChild>
                            <w:div w:id="629751673">
                              <w:marLeft w:val="0"/>
                              <w:marRight w:val="0"/>
                              <w:marTop w:val="75"/>
                              <w:marBottom w:val="75"/>
                              <w:divBdr>
                                <w:top w:val="none" w:sz="0" w:space="0" w:color="auto"/>
                                <w:left w:val="none" w:sz="0" w:space="0" w:color="auto"/>
                                <w:bottom w:val="none" w:sz="0" w:space="0" w:color="auto"/>
                                <w:right w:val="none" w:sz="0" w:space="0" w:color="auto"/>
                              </w:divBdr>
                              <w:divsChild>
                                <w:div w:id="10919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123600">
      <w:bodyDiv w:val="1"/>
      <w:marLeft w:val="0"/>
      <w:marRight w:val="0"/>
      <w:marTop w:val="0"/>
      <w:marBottom w:val="0"/>
      <w:divBdr>
        <w:top w:val="none" w:sz="0" w:space="0" w:color="auto"/>
        <w:left w:val="none" w:sz="0" w:space="0" w:color="auto"/>
        <w:bottom w:val="none" w:sz="0" w:space="0" w:color="auto"/>
        <w:right w:val="none" w:sz="0" w:space="0" w:color="auto"/>
      </w:divBdr>
      <w:divsChild>
        <w:div w:id="1083379035">
          <w:marLeft w:val="0"/>
          <w:marRight w:val="0"/>
          <w:marTop w:val="0"/>
          <w:marBottom w:val="0"/>
          <w:divBdr>
            <w:top w:val="none" w:sz="0" w:space="0" w:color="auto"/>
            <w:left w:val="none" w:sz="0" w:space="0" w:color="auto"/>
            <w:bottom w:val="none" w:sz="0" w:space="0" w:color="auto"/>
            <w:right w:val="none" w:sz="0" w:space="0" w:color="auto"/>
          </w:divBdr>
        </w:div>
      </w:divsChild>
    </w:div>
    <w:div w:id="1668512207">
      <w:bodyDiv w:val="1"/>
      <w:marLeft w:val="0"/>
      <w:marRight w:val="0"/>
      <w:marTop w:val="0"/>
      <w:marBottom w:val="0"/>
      <w:divBdr>
        <w:top w:val="none" w:sz="0" w:space="0" w:color="auto"/>
        <w:left w:val="none" w:sz="0" w:space="0" w:color="auto"/>
        <w:bottom w:val="none" w:sz="0" w:space="0" w:color="auto"/>
        <w:right w:val="none" w:sz="0" w:space="0" w:color="auto"/>
      </w:divBdr>
      <w:divsChild>
        <w:div w:id="1277635216">
          <w:marLeft w:val="0"/>
          <w:marRight w:val="0"/>
          <w:marTop w:val="0"/>
          <w:marBottom w:val="0"/>
          <w:divBdr>
            <w:top w:val="none" w:sz="0" w:space="0" w:color="auto"/>
            <w:left w:val="none" w:sz="0" w:space="0" w:color="auto"/>
            <w:bottom w:val="none" w:sz="0" w:space="0" w:color="auto"/>
            <w:right w:val="none" w:sz="0" w:space="0" w:color="auto"/>
          </w:divBdr>
        </w:div>
      </w:divsChild>
    </w:div>
    <w:div w:id="1726952418">
      <w:bodyDiv w:val="1"/>
      <w:marLeft w:val="0"/>
      <w:marRight w:val="0"/>
      <w:marTop w:val="0"/>
      <w:marBottom w:val="0"/>
      <w:divBdr>
        <w:top w:val="none" w:sz="0" w:space="0" w:color="auto"/>
        <w:left w:val="none" w:sz="0" w:space="0" w:color="auto"/>
        <w:bottom w:val="none" w:sz="0" w:space="0" w:color="auto"/>
        <w:right w:val="none" w:sz="0" w:space="0" w:color="auto"/>
      </w:divBdr>
      <w:divsChild>
        <w:div w:id="962535359">
          <w:marLeft w:val="0"/>
          <w:marRight w:val="0"/>
          <w:marTop w:val="0"/>
          <w:marBottom w:val="0"/>
          <w:divBdr>
            <w:top w:val="none" w:sz="0" w:space="0" w:color="auto"/>
            <w:left w:val="none" w:sz="0" w:space="0" w:color="auto"/>
            <w:bottom w:val="none" w:sz="0" w:space="0" w:color="auto"/>
            <w:right w:val="none" w:sz="0" w:space="0" w:color="auto"/>
          </w:divBdr>
        </w:div>
      </w:divsChild>
    </w:div>
    <w:div w:id="1752585726">
      <w:bodyDiv w:val="1"/>
      <w:marLeft w:val="0"/>
      <w:marRight w:val="0"/>
      <w:marTop w:val="0"/>
      <w:marBottom w:val="0"/>
      <w:divBdr>
        <w:top w:val="none" w:sz="0" w:space="0" w:color="auto"/>
        <w:left w:val="none" w:sz="0" w:space="0" w:color="auto"/>
        <w:bottom w:val="none" w:sz="0" w:space="0" w:color="auto"/>
        <w:right w:val="none" w:sz="0" w:space="0" w:color="auto"/>
      </w:divBdr>
      <w:divsChild>
        <w:div w:id="690109073">
          <w:marLeft w:val="0"/>
          <w:marRight w:val="0"/>
          <w:marTop w:val="0"/>
          <w:marBottom w:val="0"/>
          <w:divBdr>
            <w:top w:val="none" w:sz="0" w:space="0" w:color="auto"/>
            <w:left w:val="none" w:sz="0" w:space="0" w:color="auto"/>
            <w:bottom w:val="none" w:sz="0" w:space="0" w:color="auto"/>
            <w:right w:val="none" w:sz="0" w:space="0" w:color="auto"/>
          </w:divBdr>
        </w:div>
      </w:divsChild>
    </w:div>
    <w:div w:id="1794403902">
      <w:bodyDiv w:val="1"/>
      <w:marLeft w:val="0"/>
      <w:marRight w:val="0"/>
      <w:marTop w:val="0"/>
      <w:marBottom w:val="0"/>
      <w:divBdr>
        <w:top w:val="none" w:sz="0" w:space="0" w:color="auto"/>
        <w:left w:val="none" w:sz="0" w:space="0" w:color="auto"/>
        <w:bottom w:val="none" w:sz="0" w:space="0" w:color="auto"/>
        <w:right w:val="none" w:sz="0" w:space="0" w:color="auto"/>
      </w:divBdr>
      <w:divsChild>
        <w:div w:id="766197684">
          <w:marLeft w:val="0"/>
          <w:marRight w:val="0"/>
          <w:marTop w:val="0"/>
          <w:marBottom w:val="0"/>
          <w:divBdr>
            <w:top w:val="none" w:sz="0" w:space="0" w:color="auto"/>
            <w:left w:val="none" w:sz="0" w:space="0" w:color="auto"/>
            <w:bottom w:val="none" w:sz="0" w:space="0" w:color="auto"/>
            <w:right w:val="none" w:sz="0" w:space="0" w:color="auto"/>
          </w:divBdr>
        </w:div>
      </w:divsChild>
    </w:div>
    <w:div w:id="1916470583">
      <w:bodyDiv w:val="1"/>
      <w:marLeft w:val="0"/>
      <w:marRight w:val="0"/>
      <w:marTop w:val="0"/>
      <w:marBottom w:val="0"/>
      <w:divBdr>
        <w:top w:val="none" w:sz="0" w:space="0" w:color="auto"/>
        <w:left w:val="none" w:sz="0" w:space="0" w:color="auto"/>
        <w:bottom w:val="none" w:sz="0" w:space="0" w:color="auto"/>
        <w:right w:val="none" w:sz="0" w:space="0" w:color="auto"/>
      </w:divBdr>
      <w:divsChild>
        <w:div w:id="1538393658">
          <w:marLeft w:val="0"/>
          <w:marRight w:val="0"/>
          <w:marTop w:val="0"/>
          <w:marBottom w:val="0"/>
          <w:divBdr>
            <w:top w:val="none" w:sz="0" w:space="0" w:color="auto"/>
            <w:left w:val="none" w:sz="0" w:space="0" w:color="auto"/>
            <w:bottom w:val="none" w:sz="0" w:space="0" w:color="auto"/>
            <w:right w:val="none" w:sz="0" w:space="0" w:color="auto"/>
          </w:divBdr>
        </w:div>
      </w:divsChild>
    </w:div>
    <w:div w:id="1930116822">
      <w:bodyDiv w:val="1"/>
      <w:marLeft w:val="0"/>
      <w:marRight w:val="0"/>
      <w:marTop w:val="0"/>
      <w:marBottom w:val="0"/>
      <w:divBdr>
        <w:top w:val="none" w:sz="0" w:space="0" w:color="auto"/>
        <w:left w:val="none" w:sz="0" w:space="0" w:color="auto"/>
        <w:bottom w:val="none" w:sz="0" w:space="0" w:color="auto"/>
        <w:right w:val="none" w:sz="0" w:space="0" w:color="auto"/>
      </w:divBdr>
      <w:divsChild>
        <w:div w:id="1219393824">
          <w:marLeft w:val="0"/>
          <w:marRight w:val="0"/>
          <w:marTop w:val="0"/>
          <w:marBottom w:val="0"/>
          <w:divBdr>
            <w:top w:val="none" w:sz="0" w:space="0" w:color="auto"/>
            <w:left w:val="none" w:sz="0" w:space="0" w:color="auto"/>
            <w:bottom w:val="none" w:sz="0" w:space="0" w:color="auto"/>
            <w:right w:val="none" w:sz="0" w:space="0" w:color="auto"/>
          </w:divBdr>
        </w:div>
      </w:divsChild>
    </w:div>
    <w:div w:id="1993173594">
      <w:bodyDiv w:val="1"/>
      <w:marLeft w:val="0"/>
      <w:marRight w:val="0"/>
      <w:marTop w:val="0"/>
      <w:marBottom w:val="0"/>
      <w:divBdr>
        <w:top w:val="none" w:sz="0" w:space="0" w:color="auto"/>
        <w:left w:val="none" w:sz="0" w:space="0" w:color="auto"/>
        <w:bottom w:val="none" w:sz="0" w:space="0" w:color="auto"/>
        <w:right w:val="none" w:sz="0" w:space="0" w:color="auto"/>
      </w:divBdr>
      <w:divsChild>
        <w:div w:id="1848012928">
          <w:marLeft w:val="0"/>
          <w:marRight w:val="0"/>
          <w:marTop w:val="0"/>
          <w:marBottom w:val="0"/>
          <w:divBdr>
            <w:top w:val="none" w:sz="0" w:space="0" w:color="auto"/>
            <w:left w:val="none" w:sz="0" w:space="0" w:color="auto"/>
            <w:bottom w:val="none" w:sz="0" w:space="0" w:color="auto"/>
            <w:right w:val="none" w:sz="0" w:space="0" w:color="auto"/>
          </w:divBdr>
        </w:div>
      </w:divsChild>
    </w:div>
    <w:div w:id="2005931444">
      <w:bodyDiv w:val="1"/>
      <w:marLeft w:val="0"/>
      <w:marRight w:val="0"/>
      <w:marTop w:val="0"/>
      <w:marBottom w:val="0"/>
      <w:divBdr>
        <w:top w:val="none" w:sz="0" w:space="0" w:color="auto"/>
        <w:left w:val="none" w:sz="0" w:space="0" w:color="auto"/>
        <w:bottom w:val="none" w:sz="0" w:space="0" w:color="auto"/>
        <w:right w:val="none" w:sz="0" w:space="0" w:color="auto"/>
      </w:divBdr>
      <w:divsChild>
        <w:div w:id="177618348">
          <w:marLeft w:val="0"/>
          <w:marRight w:val="0"/>
          <w:marTop w:val="0"/>
          <w:marBottom w:val="0"/>
          <w:divBdr>
            <w:top w:val="none" w:sz="0" w:space="0" w:color="auto"/>
            <w:left w:val="none" w:sz="0" w:space="0" w:color="auto"/>
            <w:bottom w:val="none" w:sz="0" w:space="0" w:color="auto"/>
            <w:right w:val="none" w:sz="0" w:space="0" w:color="auto"/>
          </w:divBdr>
        </w:div>
      </w:divsChild>
    </w:div>
    <w:div w:id="2031760933">
      <w:bodyDiv w:val="1"/>
      <w:marLeft w:val="0"/>
      <w:marRight w:val="0"/>
      <w:marTop w:val="0"/>
      <w:marBottom w:val="0"/>
      <w:divBdr>
        <w:top w:val="none" w:sz="0" w:space="0" w:color="auto"/>
        <w:left w:val="none" w:sz="0" w:space="0" w:color="auto"/>
        <w:bottom w:val="none" w:sz="0" w:space="0" w:color="auto"/>
        <w:right w:val="none" w:sz="0" w:space="0" w:color="auto"/>
      </w:divBdr>
      <w:divsChild>
        <w:div w:id="1908491642">
          <w:marLeft w:val="0"/>
          <w:marRight w:val="0"/>
          <w:marTop w:val="0"/>
          <w:marBottom w:val="0"/>
          <w:divBdr>
            <w:top w:val="none" w:sz="0" w:space="0" w:color="auto"/>
            <w:left w:val="none" w:sz="0" w:space="0" w:color="auto"/>
            <w:bottom w:val="none" w:sz="0" w:space="0" w:color="auto"/>
            <w:right w:val="none" w:sz="0" w:space="0" w:color="auto"/>
          </w:divBdr>
        </w:div>
      </w:divsChild>
    </w:div>
    <w:div w:id="2054034027">
      <w:bodyDiv w:val="1"/>
      <w:marLeft w:val="0"/>
      <w:marRight w:val="0"/>
      <w:marTop w:val="0"/>
      <w:marBottom w:val="0"/>
      <w:divBdr>
        <w:top w:val="none" w:sz="0" w:space="0" w:color="auto"/>
        <w:left w:val="none" w:sz="0" w:space="0" w:color="auto"/>
        <w:bottom w:val="none" w:sz="0" w:space="0" w:color="auto"/>
        <w:right w:val="none" w:sz="0" w:space="0" w:color="auto"/>
      </w:divBdr>
      <w:divsChild>
        <w:div w:id="1958217174">
          <w:marLeft w:val="0"/>
          <w:marRight w:val="0"/>
          <w:marTop w:val="0"/>
          <w:marBottom w:val="0"/>
          <w:divBdr>
            <w:top w:val="none" w:sz="0" w:space="0" w:color="auto"/>
            <w:left w:val="none" w:sz="0" w:space="0" w:color="auto"/>
            <w:bottom w:val="none" w:sz="0" w:space="0" w:color="auto"/>
            <w:right w:val="none" w:sz="0" w:space="0" w:color="auto"/>
          </w:divBdr>
        </w:div>
      </w:divsChild>
    </w:div>
    <w:div w:id="2092120996">
      <w:bodyDiv w:val="1"/>
      <w:marLeft w:val="0"/>
      <w:marRight w:val="0"/>
      <w:marTop w:val="0"/>
      <w:marBottom w:val="0"/>
      <w:divBdr>
        <w:top w:val="none" w:sz="0" w:space="0" w:color="auto"/>
        <w:left w:val="none" w:sz="0" w:space="0" w:color="auto"/>
        <w:bottom w:val="none" w:sz="0" w:space="0" w:color="auto"/>
        <w:right w:val="none" w:sz="0" w:space="0" w:color="auto"/>
      </w:divBdr>
      <w:divsChild>
        <w:div w:id="1209562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amviewe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6B851868F1E450C9B638087B06C5365"/>
        <w:category>
          <w:name w:val="General"/>
          <w:gallery w:val="placeholder"/>
        </w:category>
        <w:types>
          <w:type w:val="bbPlcHdr"/>
        </w:types>
        <w:behaviors>
          <w:behavior w:val="content"/>
        </w:behaviors>
        <w:guid w:val="{D42E3D36-2A8B-4CB1-81F3-F4DC72AB885A}"/>
      </w:docPartPr>
      <w:docPartBody>
        <w:p w:rsidR="00E0119F" w:rsidRDefault="00753372" w:rsidP="00753372">
          <w:pPr>
            <w:pStyle w:val="86B851868F1E450C9B638087B06C5365"/>
          </w:pPr>
          <w:r>
            <w:rPr>
              <w:rStyle w:val="PlaceholderText"/>
              <w:color w:val="808080"/>
            </w:rPr>
            <w:t>Click or tap here to enter text.</w:t>
          </w:r>
        </w:p>
      </w:docPartBody>
    </w:docPart>
    <w:docPart>
      <w:docPartPr>
        <w:name w:val="A2CE33AE264F4C21A1A892DAE2BA8EA9"/>
        <w:category>
          <w:name w:val="General"/>
          <w:gallery w:val="placeholder"/>
        </w:category>
        <w:types>
          <w:type w:val="bbPlcHdr"/>
        </w:types>
        <w:behaviors>
          <w:behavior w:val="content"/>
        </w:behaviors>
        <w:guid w:val="{0C6D1BE0-A527-44B4-ACA0-4F6B80C146A1}"/>
      </w:docPartPr>
      <w:docPartBody>
        <w:p w:rsidR="00E0119F" w:rsidRDefault="00753372" w:rsidP="00753372">
          <w:pPr>
            <w:pStyle w:val="A2CE33AE264F4C21A1A892DAE2BA8EA9"/>
          </w:pPr>
          <w:r>
            <w:rPr>
              <w:rStyle w:val="PlaceholderText"/>
              <w:color w:val="808080"/>
            </w:rPr>
            <w:t>Click or tap here to enter text.</w:t>
          </w:r>
        </w:p>
      </w:docPartBody>
    </w:docPart>
    <w:docPart>
      <w:docPartPr>
        <w:name w:val="0666E91354ED43F5AAE056BC218E8025"/>
        <w:category>
          <w:name w:val="General"/>
          <w:gallery w:val="placeholder"/>
        </w:category>
        <w:types>
          <w:type w:val="bbPlcHdr"/>
        </w:types>
        <w:behaviors>
          <w:behavior w:val="content"/>
        </w:behaviors>
        <w:guid w:val="{BA8BE1C3-1DC1-4B9F-8330-F0B69868F88C}"/>
      </w:docPartPr>
      <w:docPartBody>
        <w:p w:rsidR="00E0119F" w:rsidRDefault="00753372" w:rsidP="00753372">
          <w:pPr>
            <w:pStyle w:val="0666E91354ED43F5AAE056BC218E8025"/>
          </w:pPr>
          <w:r>
            <w:rPr>
              <w:rStyle w:val="PlaceholderText"/>
              <w:color w:val="808080"/>
            </w:rPr>
            <w:t>Click or tap here to enter text.</w:t>
          </w:r>
        </w:p>
      </w:docPartBody>
    </w:docPart>
    <w:docPart>
      <w:docPartPr>
        <w:name w:val="A7BF890161D94EA5A91D8DEDF50EA9FE"/>
        <w:category>
          <w:name w:val="General"/>
          <w:gallery w:val="placeholder"/>
        </w:category>
        <w:types>
          <w:type w:val="bbPlcHdr"/>
        </w:types>
        <w:behaviors>
          <w:behavior w:val="content"/>
        </w:behaviors>
        <w:guid w:val="{5B531920-6A63-4323-A63B-4CCAA16E1A25}"/>
      </w:docPartPr>
      <w:docPartBody>
        <w:p w:rsidR="00E0119F" w:rsidRDefault="00753372" w:rsidP="00753372">
          <w:pPr>
            <w:pStyle w:val="A7BF890161D94EA5A91D8DEDF50EA9FE"/>
          </w:pPr>
          <w:r>
            <w:rPr>
              <w:rStyle w:val="PlaceholderText"/>
              <w:color w:val="808080"/>
            </w:rPr>
            <w:t>Click or tap here to enter text.</w:t>
          </w:r>
        </w:p>
      </w:docPartBody>
    </w:docPart>
    <w:docPart>
      <w:docPartPr>
        <w:name w:val="44919C85582545D69F6B06D1DCF4C25A"/>
        <w:category>
          <w:name w:val="General"/>
          <w:gallery w:val="placeholder"/>
        </w:category>
        <w:types>
          <w:type w:val="bbPlcHdr"/>
        </w:types>
        <w:behaviors>
          <w:behavior w:val="content"/>
        </w:behaviors>
        <w:guid w:val="{EFF8F4F4-19F8-476A-95ED-7C29B9CF90C1}"/>
      </w:docPartPr>
      <w:docPartBody>
        <w:p w:rsidR="00E0119F" w:rsidRDefault="00753372" w:rsidP="00753372">
          <w:pPr>
            <w:pStyle w:val="44919C85582545D69F6B06D1DCF4C25A"/>
          </w:pPr>
          <w:r>
            <w:rPr>
              <w:rStyle w:val="PlaceholderText"/>
              <w:color w:val="808080"/>
            </w:rPr>
            <w:t>Click or tap here to enter text.</w:t>
          </w:r>
        </w:p>
      </w:docPartBody>
    </w:docPart>
    <w:docPart>
      <w:docPartPr>
        <w:name w:val="19BA4154F16C4D0AA12F4175A59D61C4"/>
        <w:category>
          <w:name w:val="General"/>
          <w:gallery w:val="placeholder"/>
        </w:category>
        <w:types>
          <w:type w:val="bbPlcHdr"/>
        </w:types>
        <w:behaviors>
          <w:behavior w:val="content"/>
        </w:behaviors>
        <w:guid w:val="{3B5E7143-B257-48AE-89C6-BEEEC467EE8C}"/>
      </w:docPartPr>
      <w:docPartBody>
        <w:p w:rsidR="00E0119F" w:rsidRDefault="00753372" w:rsidP="00753372">
          <w:pPr>
            <w:pStyle w:val="19BA4154F16C4D0AA12F4175A59D61C4"/>
          </w:pPr>
          <w:r>
            <w:rPr>
              <w:rStyle w:val="PlaceholderText"/>
              <w:color w:val="808080"/>
            </w:rPr>
            <w:t>Click or tap here to enter text.</w:t>
          </w:r>
        </w:p>
      </w:docPartBody>
    </w:docPart>
    <w:docPart>
      <w:docPartPr>
        <w:name w:val="A50E76DDD97E4F88A484F4D40D0B9905"/>
        <w:category>
          <w:name w:val="General"/>
          <w:gallery w:val="placeholder"/>
        </w:category>
        <w:types>
          <w:type w:val="bbPlcHdr"/>
        </w:types>
        <w:behaviors>
          <w:behavior w:val="content"/>
        </w:behaviors>
        <w:guid w:val="{FDB95E05-ADE5-45AC-8ED2-97C5272E32C5}"/>
      </w:docPartPr>
      <w:docPartBody>
        <w:p w:rsidR="00E0119F" w:rsidRDefault="00753372" w:rsidP="00753372">
          <w:pPr>
            <w:pStyle w:val="A50E76DDD97E4F88A484F4D40D0B9905"/>
          </w:pPr>
          <w:r>
            <w:rPr>
              <w:rStyle w:val="PlaceholderText"/>
              <w:color w:val="808080"/>
            </w:rPr>
            <w:t>Click or tap here to enter text.</w:t>
          </w:r>
        </w:p>
      </w:docPartBody>
    </w:docPart>
    <w:docPart>
      <w:docPartPr>
        <w:name w:val="480B2FD32D2846C295385656FDD10AC4"/>
        <w:category>
          <w:name w:val="General"/>
          <w:gallery w:val="placeholder"/>
        </w:category>
        <w:types>
          <w:type w:val="bbPlcHdr"/>
        </w:types>
        <w:behaviors>
          <w:behavior w:val="content"/>
        </w:behaviors>
        <w:guid w:val="{EDE0A32B-28CF-4F08-A887-BB5CADE8B80C}"/>
      </w:docPartPr>
      <w:docPartBody>
        <w:p w:rsidR="00E0119F" w:rsidRDefault="00753372" w:rsidP="00753372">
          <w:pPr>
            <w:pStyle w:val="480B2FD32D2846C295385656FDD10AC4"/>
          </w:pPr>
          <w:r>
            <w:rPr>
              <w:rStyle w:val="PlaceholderText"/>
              <w:color w:val="808080"/>
            </w:rPr>
            <w:t>Click or tap here to enter text.</w:t>
          </w:r>
        </w:p>
      </w:docPartBody>
    </w:docPart>
    <w:docPart>
      <w:docPartPr>
        <w:name w:val="DF72896CC6B54B53A5F166455BE93C7F"/>
        <w:category>
          <w:name w:val="General"/>
          <w:gallery w:val="placeholder"/>
        </w:category>
        <w:types>
          <w:type w:val="bbPlcHdr"/>
        </w:types>
        <w:behaviors>
          <w:behavior w:val="content"/>
        </w:behaviors>
        <w:guid w:val="{E6D61A56-69AE-4689-A9CB-1DF8000F6E3B}"/>
      </w:docPartPr>
      <w:docPartBody>
        <w:p w:rsidR="00E0119F" w:rsidRDefault="00753372" w:rsidP="00753372">
          <w:pPr>
            <w:pStyle w:val="DF72896CC6B54B53A5F166455BE93C7F"/>
          </w:pPr>
          <w:r>
            <w:rPr>
              <w:rStyle w:val="PlaceholderText"/>
              <w:color w:val="808080"/>
            </w:rPr>
            <w:t>Click or tap here to enter text.</w:t>
          </w:r>
        </w:p>
      </w:docPartBody>
    </w:docPart>
    <w:docPart>
      <w:docPartPr>
        <w:name w:val="E64CEF9461874939B0894388A40EF888"/>
        <w:category>
          <w:name w:val="General"/>
          <w:gallery w:val="placeholder"/>
        </w:category>
        <w:types>
          <w:type w:val="bbPlcHdr"/>
        </w:types>
        <w:behaviors>
          <w:behavior w:val="content"/>
        </w:behaviors>
        <w:guid w:val="{AE90EA01-7BF3-4D60-94E3-7CA632B18334}"/>
      </w:docPartPr>
      <w:docPartBody>
        <w:p w:rsidR="00E0119F" w:rsidRDefault="00753372" w:rsidP="00753372">
          <w:pPr>
            <w:pStyle w:val="E64CEF9461874939B0894388A40EF888"/>
          </w:pPr>
          <w:r>
            <w:rPr>
              <w:rStyle w:val="PlaceholderText"/>
              <w:color w:val="808080"/>
            </w:rPr>
            <w:t>Click or tap here to enter text.</w:t>
          </w:r>
        </w:p>
      </w:docPartBody>
    </w:docPart>
    <w:docPart>
      <w:docPartPr>
        <w:name w:val="B82CDB402C2644CD8B2ED9622FB3613B"/>
        <w:category>
          <w:name w:val="General"/>
          <w:gallery w:val="placeholder"/>
        </w:category>
        <w:types>
          <w:type w:val="bbPlcHdr"/>
        </w:types>
        <w:behaviors>
          <w:behavior w:val="content"/>
        </w:behaviors>
        <w:guid w:val="{98868DC9-DE72-48D4-9F42-B214CD580D9A}"/>
      </w:docPartPr>
      <w:docPartBody>
        <w:p w:rsidR="00E0119F" w:rsidRDefault="00753372" w:rsidP="00753372">
          <w:pPr>
            <w:pStyle w:val="B82CDB402C2644CD8B2ED9622FB3613B"/>
          </w:pPr>
          <w:r>
            <w:rPr>
              <w:rStyle w:val="PlaceholderText"/>
              <w:color w:val="808080"/>
            </w:rPr>
            <w:t>Click or tap here to enter text.</w:t>
          </w:r>
        </w:p>
      </w:docPartBody>
    </w:docPart>
    <w:docPart>
      <w:docPartPr>
        <w:name w:val="8AEE14352DF346F19F4E28C9B77EF5A9"/>
        <w:category>
          <w:name w:val="General"/>
          <w:gallery w:val="placeholder"/>
        </w:category>
        <w:types>
          <w:type w:val="bbPlcHdr"/>
        </w:types>
        <w:behaviors>
          <w:behavior w:val="content"/>
        </w:behaviors>
        <w:guid w:val="{30E2D9C4-6B29-4007-8A2B-E4600D51A034}"/>
      </w:docPartPr>
      <w:docPartBody>
        <w:p w:rsidR="00E0119F" w:rsidRDefault="00753372" w:rsidP="00753372">
          <w:pPr>
            <w:pStyle w:val="8AEE14352DF346F19F4E28C9B77EF5A9"/>
          </w:pPr>
          <w:r>
            <w:rPr>
              <w:rStyle w:val="PlaceholderText"/>
              <w:color w:val="808080"/>
            </w:rPr>
            <w:t>Click or tap here to enter text.</w:t>
          </w:r>
        </w:p>
      </w:docPartBody>
    </w:docPart>
    <w:docPart>
      <w:docPartPr>
        <w:name w:val="1DD38AE48794427F88A64C4A87E05924"/>
        <w:category>
          <w:name w:val="General"/>
          <w:gallery w:val="placeholder"/>
        </w:category>
        <w:types>
          <w:type w:val="bbPlcHdr"/>
        </w:types>
        <w:behaviors>
          <w:behavior w:val="content"/>
        </w:behaviors>
        <w:guid w:val="{4CA9C655-9AE0-4CA0-B42A-D560A32580E6}"/>
      </w:docPartPr>
      <w:docPartBody>
        <w:p w:rsidR="00E0119F" w:rsidRDefault="00753372" w:rsidP="00753372">
          <w:pPr>
            <w:pStyle w:val="1DD38AE48794427F88A64C4A87E05924"/>
          </w:pPr>
          <w:r>
            <w:rPr>
              <w:rStyle w:val="PlaceholderText"/>
              <w:color w:val="808080"/>
            </w:rPr>
            <w:t>Click or tap here to enter text.</w:t>
          </w:r>
        </w:p>
      </w:docPartBody>
    </w:docPart>
    <w:docPart>
      <w:docPartPr>
        <w:name w:val="1D20A3F0AE4240678AD3079F187D510A"/>
        <w:category>
          <w:name w:val="General"/>
          <w:gallery w:val="placeholder"/>
        </w:category>
        <w:types>
          <w:type w:val="bbPlcHdr"/>
        </w:types>
        <w:behaviors>
          <w:behavior w:val="content"/>
        </w:behaviors>
        <w:guid w:val="{2356970B-A78E-4D2F-B35C-50FD140131D1}"/>
      </w:docPartPr>
      <w:docPartBody>
        <w:p w:rsidR="006B6844" w:rsidRDefault="004C005D" w:rsidP="004C005D">
          <w:pPr>
            <w:pStyle w:val="1D20A3F0AE4240678AD3079F187D510A"/>
          </w:pPr>
          <w:r>
            <w:rPr>
              <w:rStyle w:val="PlaceholderText"/>
              <w:color w:val="808080"/>
            </w:rPr>
            <w:t>Click or tap here to enter text.</w:t>
          </w:r>
        </w:p>
      </w:docPartBody>
    </w:docPart>
    <w:docPart>
      <w:docPartPr>
        <w:name w:val="D304F08A19CE451EAFB0BA2024811C6F"/>
        <w:category>
          <w:name w:val="General"/>
          <w:gallery w:val="placeholder"/>
        </w:category>
        <w:types>
          <w:type w:val="bbPlcHdr"/>
        </w:types>
        <w:behaviors>
          <w:behavior w:val="content"/>
        </w:behaviors>
        <w:guid w:val="{6551BCBA-E2D4-4DD4-BC37-3F1A282978DC}"/>
      </w:docPartPr>
      <w:docPartBody>
        <w:p w:rsidR="00426F6E" w:rsidRDefault="006B6844" w:rsidP="006B6844">
          <w:pPr>
            <w:pStyle w:val="D304F08A19CE451EAFB0BA2024811C6F"/>
          </w:pPr>
          <w:r>
            <w:rPr>
              <w:rStyle w:val="PlaceholderText"/>
              <w:color w:val="808080"/>
            </w:rPr>
            <w:t>Click or tap here to enter text.</w:t>
          </w:r>
        </w:p>
      </w:docPartBody>
    </w:docPart>
    <w:docPart>
      <w:docPartPr>
        <w:name w:val="1CB607405A724930B0280962F6069856"/>
        <w:category>
          <w:name w:val="General"/>
          <w:gallery w:val="placeholder"/>
        </w:category>
        <w:types>
          <w:type w:val="bbPlcHdr"/>
        </w:types>
        <w:behaviors>
          <w:behavior w:val="content"/>
        </w:behaviors>
        <w:guid w:val="{9BA63423-D7A2-4C0C-BCFD-689D009C97C2}"/>
      </w:docPartPr>
      <w:docPartBody>
        <w:p w:rsidR="00241A8F" w:rsidRDefault="005C0AEA" w:rsidP="005C0AEA">
          <w:pPr>
            <w:pStyle w:val="1CB607405A724930B0280962F6069856"/>
          </w:pPr>
          <w:r>
            <w:rPr>
              <w:rStyle w:val="PlaceholderText"/>
              <w:color w:val="80808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372"/>
    <w:rsid w:val="00241A8F"/>
    <w:rsid w:val="00426F6E"/>
    <w:rsid w:val="0047074F"/>
    <w:rsid w:val="004C005D"/>
    <w:rsid w:val="005C0AEA"/>
    <w:rsid w:val="006B6844"/>
    <w:rsid w:val="00753372"/>
    <w:rsid w:val="00E01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0AEA"/>
  </w:style>
  <w:style w:type="paragraph" w:customStyle="1" w:styleId="86B851868F1E450C9B638087B06C5365">
    <w:name w:val="86B851868F1E450C9B638087B06C5365"/>
    <w:rsid w:val="00753372"/>
  </w:style>
  <w:style w:type="paragraph" w:customStyle="1" w:styleId="A2CE33AE264F4C21A1A892DAE2BA8EA9">
    <w:name w:val="A2CE33AE264F4C21A1A892DAE2BA8EA9"/>
    <w:rsid w:val="00753372"/>
  </w:style>
  <w:style w:type="paragraph" w:customStyle="1" w:styleId="0666E91354ED43F5AAE056BC218E8025">
    <w:name w:val="0666E91354ED43F5AAE056BC218E8025"/>
    <w:rsid w:val="00753372"/>
  </w:style>
  <w:style w:type="paragraph" w:customStyle="1" w:styleId="A7BF890161D94EA5A91D8DEDF50EA9FE">
    <w:name w:val="A7BF890161D94EA5A91D8DEDF50EA9FE"/>
    <w:rsid w:val="00753372"/>
  </w:style>
  <w:style w:type="paragraph" w:customStyle="1" w:styleId="BE51353308674BB2B7BDEA60635044ED">
    <w:name w:val="BE51353308674BB2B7BDEA60635044ED"/>
    <w:rsid w:val="00753372"/>
  </w:style>
  <w:style w:type="paragraph" w:customStyle="1" w:styleId="20AF9ABC747E45778A7FC00DF2359D99">
    <w:name w:val="20AF9ABC747E45778A7FC00DF2359D99"/>
    <w:rsid w:val="00753372"/>
  </w:style>
  <w:style w:type="paragraph" w:customStyle="1" w:styleId="44919C85582545D69F6B06D1DCF4C25A">
    <w:name w:val="44919C85582545D69F6B06D1DCF4C25A"/>
    <w:rsid w:val="00753372"/>
  </w:style>
  <w:style w:type="paragraph" w:customStyle="1" w:styleId="19BA4154F16C4D0AA12F4175A59D61C4">
    <w:name w:val="19BA4154F16C4D0AA12F4175A59D61C4"/>
    <w:rsid w:val="00753372"/>
  </w:style>
  <w:style w:type="paragraph" w:customStyle="1" w:styleId="A50E76DDD97E4F88A484F4D40D0B9905">
    <w:name w:val="A50E76DDD97E4F88A484F4D40D0B9905"/>
    <w:rsid w:val="00753372"/>
  </w:style>
  <w:style w:type="paragraph" w:customStyle="1" w:styleId="480B2FD32D2846C295385656FDD10AC4">
    <w:name w:val="480B2FD32D2846C295385656FDD10AC4"/>
    <w:rsid w:val="00753372"/>
  </w:style>
  <w:style w:type="paragraph" w:customStyle="1" w:styleId="DF72896CC6B54B53A5F166455BE93C7F">
    <w:name w:val="DF72896CC6B54B53A5F166455BE93C7F"/>
    <w:rsid w:val="00753372"/>
  </w:style>
  <w:style w:type="paragraph" w:customStyle="1" w:styleId="E64CEF9461874939B0894388A40EF888">
    <w:name w:val="E64CEF9461874939B0894388A40EF888"/>
    <w:rsid w:val="00753372"/>
  </w:style>
  <w:style w:type="paragraph" w:customStyle="1" w:styleId="B82CDB402C2644CD8B2ED9622FB3613B">
    <w:name w:val="B82CDB402C2644CD8B2ED9622FB3613B"/>
    <w:rsid w:val="00753372"/>
  </w:style>
  <w:style w:type="paragraph" w:customStyle="1" w:styleId="3751433157A24F33B2C2C81BB53C010C">
    <w:name w:val="3751433157A24F33B2C2C81BB53C010C"/>
    <w:rsid w:val="00753372"/>
  </w:style>
  <w:style w:type="paragraph" w:customStyle="1" w:styleId="8A6338B6946B475E88D7E4357C1B7427">
    <w:name w:val="8A6338B6946B475E88D7E4357C1B7427"/>
    <w:rsid w:val="00753372"/>
  </w:style>
  <w:style w:type="paragraph" w:customStyle="1" w:styleId="8AEE14352DF346F19F4E28C9B77EF5A9">
    <w:name w:val="8AEE14352DF346F19F4E28C9B77EF5A9"/>
    <w:rsid w:val="00753372"/>
  </w:style>
  <w:style w:type="paragraph" w:customStyle="1" w:styleId="1DD38AE48794427F88A64C4A87E05924">
    <w:name w:val="1DD38AE48794427F88A64C4A87E05924"/>
    <w:rsid w:val="00753372"/>
  </w:style>
  <w:style w:type="paragraph" w:customStyle="1" w:styleId="1D20A3F0AE4240678AD3079F187D510A">
    <w:name w:val="1D20A3F0AE4240678AD3079F187D510A"/>
    <w:rsid w:val="004C005D"/>
  </w:style>
  <w:style w:type="paragraph" w:customStyle="1" w:styleId="D304F08A19CE451EAFB0BA2024811C6F">
    <w:name w:val="D304F08A19CE451EAFB0BA2024811C6F"/>
    <w:rsid w:val="006B6844"/>
  </w:style>
  <w:style w:type="paragraph" w:customStyle="1" w:styleId="1CB607405A724930B0280962F6069856">
    <w:name w:val="1CB607405A724930B0280962F6069856"/>
    <w:rsid w:val="005C0A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ECC3A-2AF2-4094-837A-0A807CBA1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59</TotalTime>
  <Pages>6</Pages>
  <Words>1453</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When troubleshooting driver problems in Windows XP, one of the first places you may look is Device Manager, which provides detailed information about every piece of installed system hardware</vt:lpstr>
    </vt:vector>
  </TitlesOfParts>
  <Company>Gateway</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troubleshooting driver problems in Windows XP, one of the first places you may look is Device Manager, which provides detailed information about every piece of installed system hardware</dc:title>
  <dc:subject/>
  <dc:creator>William Loring</dc:creator>
  <cp:keywords/>
  <dc:description/>
  <cp:lastModifiedBy>William Loring</cp:lastModifiedBy>
  <cp:revision>140</cp:revision>
  <dcterms:created xsi:type="dcterms:W3CDTF">2017-11-04T00:25:00Z</dcterms:created>
  <dcterms:modified xsi:type="dcterms:W3CDTF">2025-09-10T01:14:00Z</dcterms:modified>
</cp:coreProperties>
</file>