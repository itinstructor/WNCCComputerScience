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B7FB4" w14:textId="77777777" w:rsidR="00160E82" w:rsidRDefault="00160E82" w:rsidP="00160E82">
      <w:pPr>
        <w:pStyle w:val="Heading1"/>
      </w:pPr>
      <w:r>
        <w:t>Backup Options for Home Networks</w:t>
      </w:r>
    </w:p>
    <w:p w14:paraId="490EE8F8" w14:textId="5EEE76BF" w:rsidR="00CA75CA" w:rsidRDefault="00CA75CA" w:rsidP="00160E82">
      <w:r w:rsidRPr="00CA75CA">
        <w:t xml:space="preserve">Time Required: </w:t>
      </w:r>
      <w:r w:rsidR="00C419AA">
        <w:t>30</w:t>
      </w:r>
      <w:r w:rsidRPr="00CA75CA">
        <w:t xml:space="preserve"> minutes</w:t>
      </w:r>
    </w:p>
    <w:p w14:paraId="5C0C3DFF" w14:textId="77777777" w:rsidR="00A33668" w:rsidRDefault="00A33668" w:rsidP="00A33668">
      <w:pPr>
        <w:pStyle w:val="Heading2"/>
      </w:pPr>
      <w:r>
        <w:t>Lab Description</w:t>
      </w:r>
    </w:p>
    <w:p w14:paraId="10E053CB" w14:textId="77777777" w:rsidR="00A31BA5" w:rsidRDefault="00160E82" w:rsidP="00160E82">
      <w:r>
        <w:t>Home networks can be equipped with a solid backup system for a low cost. Considering how much personal and sentimental data people keep on their home computers these days, and yet how poorly most of these systems are protected and maintained, having a good backup system in place can be well worth the expense.</w:t>
      </w:r>
    </w:p>
    <w:p w14:paraId="5CB3398D" w14:textId="5BF63F1E" w:rsidR="00160E82" w:rsidRDefault="00160E82" w:rsidP="00160E82">
      <w:r>
        <w:t>In this project, you research inexpensive backup options.</w:t>
      </w:r>
    </w:p>
    <w:p w14:paraId="62B3AEDC" w14:textId="77777777" w:rsidR="00160E82" w:rsidRDefault="00160E82" w:rsidP="005A719D">
      <w:pPr>
        <w:pStyle w:val="ListParagraph"/>
        <w:numPr>
          <w:ilvl w:val="0"/>
          <w:numId w:val="3"/>
        </w:numPr>
      </w:pPr>
      <w:r>
        <w:t>Backups can be kept on external hard drives, flash drives, disks, or in the cloud. Research these options at a high level first, listing pros and cons of each type of backup.</w:t>
      </w:r>
    </w:p>
    <w:p w14:paraId="2248298E" w14:textId="77777777" w:rsidR="00DF6859" w:rsidRDefault="00160E82" w:rsidP="00652811">
      <w:pPr>
        <w:pStyle w:val="ListParagraph"/>
        <w:numPr>
          <w:ilvl w:val="0"/>
          <w:numId w:val="3"/>
        </w:numPr>
      </w:pPr>
      <w:r>
        <w:t>Select the type of backup that you feel is most secure and reasonable for your situation, then research at least three products that would provide that service.</w:t>
      </w:r>
    </w:p>
    <w:p w14:paraId="456EFB30" w14:textId="7A32B8F7" w:rsidR="00DF6859" w:rsidRPr="00C13532" w:rsidRDefault="00160E82" w:rsidP="00652811">
      <w:pPr>
        <w:pStyle w:val="ListParagraph"/>
        <w:numPr>
          <w:ilvl w:val="0"/>
          <w:numId w:val="3"/>
        </w:numPr>
      </w:pPr>
      <w:r w:rsidRPr="00E91A94">
        <w:rPr>
          <w:b/>
        </w:rPr>
        <w:t xml:space="preserve">List </w:t>
      </w:r>
      <w:r w:rsidR="00710DE2">
        <w:rPr>
          <w:b/>
        </w:rPr>
        <w:t xml:space="preserve">and discuss </w:t>
      </w:r>
      <w:r w:rsidRPr="00E91A94">
        <w:rPr>
          <w:b/>
        </w:rPr>
        <w:t>pros and cons, cost, and features.</w:t>
      </w:r>
      <w:r w:rsidR="00710DE2">
        <w:rPr>
          <w:b/>
        </w:rPr>
        <w:t xml:space="preserve"> A table is a good way to compare different backup products.</w:t>
      </w:r>
    </w:p>
    <w:sdt>
      <w:sdtPr>
        <w:rPr>
          <w:rStyle w:val="Red"/>
        </w:rPr>
        <w:id w:val="1172533013"/>
        <w:placeholder>
          <w:docPart w:val="634B78D2E59248449D56C07C31B3D779"/>
        </w:placeholder>
        <w:showingPlcHdr/>
      </w:sdtPr>
      <w:sdtEndPr>
        <w:rPr>
          <w:rStyle w:val="Red"/>
        </w:rPr>
      </w:sdtEndPr>
      <w:sdtContent>
        <w:p w14:paraId="4DA728AB" w14:textId="77777777" w:rsidR="007B1D08" w:rsidRDefault="007B1D08" w:rsidP="007B1D08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0D005DC" w14:textId="77777777" w:rsidR="00160E82" w:rsidRPr="00C13532" w:rsidRDefault="00160E82" w:rsidP="00652811">
      <w:pPr>
        <w:pStyle w:val="ListParagraph"/>
        <w:numPr>
          <w:ilvl w:val="0"/>
          <w:numId w:val="3"/>
        </w:numPr>
      </w:pPr>
      <w:r w:rsidRPr="00E91A94">
        <w:rPr>
          <w:b/>
        </w:rPr>
        <w:t>Which product would you choose and why?</w:t>
      </w:r>
    </w:p>
    <w:sdt>
      <w:sdtPr>
        <w:rPr>
          <w:rStyle w:val="Red"/>
        </w:rPr>
        <w:id w:val="1765883894"/>
        <w:placeholder>
          <w:docPart w:val="EEE93BD9A9574FF7BAA29B761143633D"/>
        </w:placeholder>
        <w:showingPlcHdr/>
      </w:sdtPr>
      <w:sdtEndPr>
        <w:rPr>
          <w:rStyle w:val="Red"/>
        </w:rPr>
      </w:sdtEndPr>
      <w:sdtContent>
        <w:p w14:paraId="677D8550" w14:textId="77777777" w:rsidR="007B1D08" w:rsidRDefault="007B1D08" w:rsidP="007B1D08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5703756" w14:textId="77777777" w:rsidR="0040485B" w:rsidRPr="00C1288A" w:rsidRDefault="00BF5699" w:rsidP="00652811">
      <w:pPr>
        <w:pStyle w:val="ListParagraph"/>
        <w:numPr>
          <w:ilvl w:val="0"/>
          <w:numId w:val="3"/>
        </w:numPr>
      </w:pPr>
      <w:r w:rsidRPr="00E91A94">
        <w:rPr>
          <w:b/>
        </w:rPr>
        <w:t>Describe your current</w:t>
      </w:r>
      <w:r w:rsidR="0040485B" w:rsidRPr="00E91A94">
        <w:rPr>
          <w:b/>
        </w:rPr>
        <w:t xml:space="preserve"> backup plan?</w:t>
      </w:r>
    </w:p>
    <w:sdt>
      <w:sdtPr>
        <w:rPr>
          <w:rStyle w:val="Red"/>
        </w:rPr>
        <w:id w:val="-1596388783"/>
        <w:placeholder>
          <w:docPart w:val="254EFFF0D4504A2588FFB610BD425905"/>
        </w:placeholder>
        <w:showingPlcHdr/>
      </w:sdtPr>
      <w:sdtEndPr>
        <w:rPr>
          <w:rStyle w:val="Red"/>
        </w:rPr>
      </w:sdtEndPr>
      <w:sdtContent>
        <w:p w14:paraId="4D07BFF3" w14:textId="77777777" w:rsidR="007B1D08" w:rsidRDefault="007B1D08" w:rsidP="007B1D08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D5BA1B9" w14:textId="77777777" w:rsidR="00BF5699" w:rsidRPr="00C1288A" w:rsidRDefault="00BF5699" w:rsidP="00652811">
      <w:pPr>
        <w:pStyle w:val="ListParagraph"/>
        <w:numPr>
          <w:ilvl w:val="0"/>
          <w:numId w:val="3"/>
        </w:numPr>
      </w:pPr>
      <w:r w:rsidRPr="00425A81">
        <w:rPr>
          <w:b/>
        </w:rPr>
        <w:t>How long would it take you to replace all the data on your computer if it was cor</w:t>
      </w:r>
      <w:r w:rsidR="004D04FD" w:rsidRPr="00425A81">
        <w:rPr>
          <w:b/>
        </w:rPr>
        <w:t xml:space="preserve">rupted, and what </w:t>
      </w:r>
      <w:r w:rsidR="00425A81">
        <w:rPr>
          <w:b/>
        </w:rPr>
        <w:t>might you</w:t>
      </w:r>
      <w:r w:rsidR="004D04FD" w:rsidRPr="00425A81">
        <w:rPr>
          <w:b/>
        </w:rPr>
        <w:t xml:space="preserve"> lose?</w:t>
      </w:r>
    </w:p>
    <w:sdt>
      <w:sdtPr>
        <w:rPr>
          <w:rStyle w:val="Red"/>
        </w:rPr>
        <w:id w:val="-30339674"/>
        <w:placeholder>
          <w:docPart w:val="4D1CC624860448B6B8B9A2121DB641DA"/>
        </w:placeholder>
        <w:showingPlcHdr/>
      </w:sdtPr>
      <w:sdtEndPr>
        <w:rPr>
          <w:rStyle w:val="Red"/>
        </w:rPr>
      </w:sdtEndPr>
      <w:sdtContent>
        <w:p w14:paraId="7F5804E1" w14:textId="77777777" w:rsidR="007B1D08" w:rsidRDefault="007B1D08" w:rsidP="007B1D08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6EC0214C" w14:textId="29EC57F1" w:rsidR="0040485B" w:rsidRDefault="00B46A16" w:rsidP="00652811">
      <w:pPr>
        <w:pStyle w:val="ListParagraph"/>
        <w:numPr>
          <w:ilvl w:val="0"/>
          <w:numId w:val="3"/>
        </w:numPr>
      </w:pPr>
      <w:r>
        <w:t xml:space="preserve">Think about how you might improve your </w:t>
      </w:r>
      <w:r w:rsidR="00710DE2">
        <w:t xml:space="preserve">current </w:t>
      </w:r>
      <w:r>
        <w:t>backup strategy.</w:t>
      </w:r>
    </w:p>
    <w:p w14:paraId="5BCA60A9" w14:textId="77777777" w:rsidR="0040485B" w:rsidRDefault="0040485B" w:rsidP="00652811">
      <w:pPr>
        <w:pStyle w:val="ListParagraph"/>
        <w:numPr>
          <w:ilvl w:val="1"/>
          <w:numId w:val="3"/>
        </w:numPr>
      </w:pPr>
      <w:r>
        <w:t>Take into account the 321 rule of backups.</w:t>
      </w:r>
    </w:p>
    <w:p w14:paraId="7DEB1D91" w14:textId="77777777" w:rsidR="0040485B" w:rsidRDefault="00A221E3" w:rsidP="00652811">
      <w:pPr>
        <w:pStyle w:val="ListParagraph"/>
        <w:numPr>
          <w:ilvl w:val="2"/>
          <w:numId w:val="3"/>
        </w:numPr>
      </w:pPr>
      <w:r>
        <w:t>3 copies</w:t>
      </w:r>
    </w:p>
    <w:p w14:paraId="3FDA2C47" w14:textId="77777777" w:rsidR="0040485B" w:rsidRDefault="0040485B" w:rsidP="00652811">
      <w:pPr>
        <w:pStyle w:val="ListParagraph"/>
        <w:numPr>
          <w:ilvl w:val="2"/>
          <w:numId w:val="3"/>
        </w:numPr>
      </w:pPr>
      <w:r>
        <w:t>2 different types of media</w:t>
      </w:r>
    </w:p>
    <w:p w14:paraId="2FE16926" w14:textId="77777777" w:rsidR="0040485B" w:rsidRDefault="0040485B" w:rsidP="00652811">
      <w:pPr>
        <w:pStyle w:val="ListParagraph"/>
        <w:numPr>
          <w:ilvl w:val="2"/>
          <w:numId w:val="3"/>
        </w:numPr>
      </w:pPr>
      <w:r>
        <w:lastRenderedPageBreak/>
        <w:t>1 copy offsite</w:t>
      </w:r>
    </w:p>
    <w:p w14:paraId="758BA9F9" w14:textId="77777777" w:rsidR="00DF6859" w:rsidRPr="00C1288A" w:rsidRDefault="00A32B9A" w:rsidP="00652811">
      <w:pPr>
        <w:pStyle w:val="ListParagraph"/>
        <w:numPr>
          <w:ilvl w:val="0"/>
          <w:numId w:val="3"/>
        </w:numPr>
      </w:pPr>
      <w:r w:rsidRPr="00425A81">
        <w:rPr>
          <w:b/>
        </w:rPr>
        <w:t>How do</w:t>
      </w:r>
      <w:r w:rsidR="0040485B" w:rsidRPr="00425A81">
        <w:rPr>
          <w:b/>
        </w:rPr>
        <w:t xml:space="preserve"> you think your current backup system could be improved?</w:t>
      </w:r>
      <w:r w:rsidR="00CC728E">
        <w:rPr>
          <w:b/>
        </w:rPr>
        <w:t xml:space="preserve"> Please be specific.</w:t>
      </w:r>
    </w:p>
    <w:sdt>
      <w:sdtPr>
        <w:rPr>
          <w:rStyle w:val="Red"/>
        </w:rPr>
        <w:id w:val="1920904229"/>
        <w:placeholder>
          <w:docPart w:val="78F5D7C844844C7E8F6BC94F2170FDD9"/>
        </w:placeholder>
        <w:showingPlcHdr/>
      </w:sdtPr>
      <w:sdtEndPr>
        <w:rPr>
          <w:rStyle w:val="Red"/>
        </w:rPr>
      </w:sdtEndPr>
      <w:sdtContent>
        <w:p w14:paraId="0A04A720" w14:textId="77777777" w:rsidR="007B1D08" w:rsidRDefault="007B1D08" w:rsidP="007B1D08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6F8C3F3A" w14:textId="77777777" w:rsidR="00E71CA7" w:rsidRPr="00D33C75" w:rsidRDefault="009660BB" w:rsidP="009660BB">
      <w:r>
        <w:rPr>
          <w:b/>
        </w:rPr>
        <w:t xml:space="preserve">NOTE: </w:t>
      </w:r>
      <w:r w:rsidR="00CC728E" w:rsidRPr="00182CBF">
        <w:t>If you think you need to make a change to your current backup system, make the change now before you lose important files forever.</w:t>
      </w:r>
    </w:p>
    <w:p w14:paraId="0AF82D1B" w14:textId="77777777" w:rsidR="00E90744" w:rsidRDefault="00E90744" w:rsidP="00E90744">
      <w:pPr>
        <w:pStyle w:val="Heading2"/>
      </w:pPr>
      <w:r>
        <w:t>Assignment Submission</w:t>
      </w:r>
    </w:p>
    <w:p w14:paraId="726294A5" w14:textId="0DF0D81E" w:rsidR="00E71CA7" w:rsidRPr="00D33C75" w:rsidRDefault="00E71CA7" w:rsidP="00652811">
      <w:r w:rsidRPr="00D33C75">
        <w:t>Attach this completed document to the assignment in Blackboard.</w:t>
      </w:r>
    </w:p>
    <w:p w14:paraId="4AED7274" w14:textId="77777777" w:rsidR="00C9451B" w:rsidRPr="00160E82" w:rsidRDefault="00C9451B" w:rsidP="0040485B"/>
    <w:sectPr w:rsidR="00C9451B" w:rsidRPr="00160E82" w:rsidSect="00652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2FB39" w14:textId="77777777" w:rsidR="00900A98" w:rsidRDefault="00900A98" w:rsidP="00900A98">
      <w:pPr>
        <w:spacing w:before="0" w:after="0" w:line="240" w:lineRule="auto"/>
      </w:pPr>
      <w:r>
        <w:separator/>
      </w:r>
    </w:p>
  </w:endnote>
  <w:endnote w:type="continuationSeparator" w:id="0">
    <w:p w14:paraId="06605198" w14:textId="77777777" w:rsidR="00900A98" w:rsidRDefault="00900A98" w:rsidP="00900A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7449" w14:textId="77777777" w:rsidR="001C6619" w:rsidRDefault="001C66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27B2A" w14:textId="3A1E9DC2" w:rsidR="00900A98" w:rsidRDefault="00602537" w:rsidP="00900A98">
    <w:pPr>
      <w:pStyle w:val="Footer"/>
      <w:tabs>
        <w:tab w:val="center" w:pos="5040"/>
        <w:tab w:val="right" w:pos="10080"/>
      </w:tabs>
    </w:pPr>
    <w:r w:rsidRPr="00602537">
      <w:t>Backup Options for Home Networks</w:t>
    </w:r>
    <w:r w:rsidR="00900A98">
      <w:tab/>
      <w:t xml:space="preserve">Page </w:t>
    </w:r>
    <w:r w:rsidR="00900A98">
      <w:fldChar w:fldCharType="begin"/>
    </w:r>
    <w:r w:rsidR="00900A98">
      <w:instrText xml:space="preserve"> PAGE </w:instrText>
    </w:r>
    <w:r w:rsidR="00900A98">
      <w:fldChar w:fldCharType="separate"/>
    </w:r>
    <w:r w:rsidR="00182CBF">
      <w:rPr>
        <w:noProof/>
      </w:rPr>
      <w:t>1</w:t>
    </w:r>
    <w:r w:rsidR="00900A98">
      <w:fldChar w:fldCharType="end"/>
    </w:r>
    <w:r w:rsidR="00900A98">
      <w:t xml:space="preserve"> of </w:t>
    </w:r>
    <w:r w:rsidR="001C6619">
      <w:fldChar w:fldCharType="begin"/>
    </w:r>
    <w:r w:rsidR="001C6619">
      <w:instrText xml:space="preserve"> NUMPAGES </w:instrText>
    </w:r>
    <w:r w:rsidR="001C6619">
      <w:fldChar w:fldCharType="separate"/>
    </w:r>
    <w:r w:rsidR="00182CBF">
      <w:rPr>
        <w:noProof/>
      </w:rPr>
      <w:t>1</w:t>
    </w:r>
    <w:r w:rsidR="001C6619">
      <w:rPr>
        <w:noProof/>
      </w:rPr>
      <w:fldChar w:fldCharType="end"/>
    </w:r>
    <w:r w:rsidR="00900A98">
      <w:tab/>
      <w:t xml:space="preserve">Revised: </w:t>
    </w:r>
    <w:r w:rsidR="00D22BA7">
      <w:t>0</w:t>
    </w:r>
    <w:r w:rsidR="001C6619">
      <w:t>8</w:t>
    </w:r>
    <w:r w:rsidR="002D593F">
      <w:t>/</w:t>
    </w:r>
    <w:r w:rsidR="001C6619">
      <w:t>24</w:t>
    </w:r>
    <w:r w:rsidR="005A2957">
      <w:t>/20</w:t>
    </w:r>
    <w:r w:rsidR="00D22BA7">
      <w:t>2</w:t>
    </w:r>
    <w:r w:rsidR="001C6619"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658A3" w14:textId="77777777" w:rsidR="001C6619" w:rsidRDefault="001C6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CB75E" w14:textId="77777777" w:rsidR="00900A98" w:rsidRDefault="00900A98" w:rsidP="00900A98">
      <w:pPr>
        <w:spacing w:before="0" w:after="0" w:line="240" w:lineRule="auto"/>
      </w:pPr>
      <w:r>
        <w:separator/>
      </w:r>
    </w:p>
  </w:footnote>
  <w:footnote w:type="continuationSeparator" w:id="0">
    <w:p w14:paraId="77A22494" w14:textId="77777777" w:rsidR="00900A98" w:rsidRDefault="00900A98" w:rsidP="00900A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2B037" w14:textId="77777777" w:rsidR="001C6619" w:rsidRDefault="001C6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CA85C" w14:textId="77777777" w:rsidR="001C6619" w:rsidRDefault="001C66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53674" w14:textId="77777777" w:rsidR="001C6619" w:rsidRDefault="001C6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A1222E7"/>
    <w:multiLevelType w:val="multilevel"/>
    <w:tmpl w:val="916C5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24035985">
    <w:abstractNumId w:val="23"/>
  </w:num>
  <w:num w:numId="2" w16cid:durableId="43868852">
    <w:abstractNumId w:val="21"/>
  </w:num>
  <w:num w:numId="3" w16cid:durableId="940797681">
    <w:abstractNumId w:val="11"/>
  </w:num>
  <w:num w:numId="4" w16cid:durableId="1374772974">
    <w:abstractNumId w:val="18"/>
  </w:num>
  <w:num w:numId="5" w16cid:durableId="31464880">
    <w:abstractNumId w:val="41"/>
  </w:num>
  <w:num w:numId="6" w16cid:durableId="1826048897">
    <w:abstractNumId w:val="12"/>
  </w:num>
  <w:num w:numId="7" w16cid:durableId="1702978924">
    <w:abstractNumId w:val="36"/>
  </w:num>
  <w:num w:numId="8" w16cid:durableId="1133718928">
    <w:abstractNumId w:val="13"/>
  </w:num>
  <w:num w:numId="9" w16cid:durableId="717632945">
    <w:abstractNumId w:val="24"/>
  </w:num>
  <w:num w:numId="10" w16cid:durableId="618343300">
    <w:abstractNumId w:val="10"/>
  </w:num>
  <w:num w:numId="11" w16cid:durableId="2053570898">
    <w:abstractNumId w:val="9"/>
  </w:num>
  <w:num w:numId="12" w16cid:durableId="766468478">
    <w:abstractNumId w:val="30"/>
  </w:num>
  <w:num w:numId="13" w16cid:durableId="1850099971">
    <w:abstractNumId w:val="0"/>
  </w:num>
  <w:num w:numId="14" w16cid:durableId="128473747">
    <w:abstractNumId w:val="31"/>
  </w:num>
  <w:num w:numId="15" w16cid:durableId="502546454">
    <w:abstractNumId w:val="34"/>
  </w:num>
  <w:num w:numId="16" w16cid:durableId="2102682915">
    <w:abstractNumId w:val="28"/>
  </w:num>
  <w:num w:numId="17" w16cid:durableId="58023584">
    <w:abstractNumId w:val="25"/>
  </w:num>
  <w:num w:numId="18" w16cid:durableId="76903435">
    <w:abstractNumId w:val="40"/>
  </w:num>
  <w:num w:numId="19" w16cid:durableId="1586331474">
    <w:abstractNumId w:val="15"/>
  </w:num>
  <w:num w:numId="20" w16cid:durableId="1595506049">
    <w:abstractNumId w:val="17"/>
  </w:num>
  <w:num w:numId="21" w16cid:durableId="1033075011">
    <w:abstractNumId w:val="4"/>
  </w:num>
  <w:num w:numId="22" w16cid:durableId="31227236">
    <w:abstractNumId w:val="16"/>
  </w:num>
  <w:num w:numId="23" w16cid:durableId="1996176468">
    <w:abstractNumId w:val="33"/>
  </w:num>
  <w:num w:numId="24" w16cid:durableId="1855267280">
    <w:abstractNumId w:val="37"/>
  </w:num>
  <w:num w:numId="25" w16cid:durableId="205144429">
    <w:abstractNumId w:val="7"/>
  </w:num>
  <w:num w:numId="26" w16cid:durableId="864367775">
    <w:abstractNumId w:val="39"/>
  </w:num>
  <w:num w:numId="27" w16cid:durableId="1139029476">
    <w:abstractNumId w:val="5"/>
  </w:num>
  <w:num w:numId="28" w16cid:durableId="253436556">
    <w:abstractNumId w:val="38"/>
  </w:num>
  <w:num w:numId="29" w16cid:durableId="884952772">
    <w:abstractNumId w:val="22"/>
  </w:num>
  <w:num w:numId="30" w16cid:durableId="501893450">
    <w:abstractNumId w:val="14"/>
  </w:num>
  <w:num w:numId="31" w16cid:durableId="1011644127">
    <w:abstractNumId w:val="6"/>
  </w:num>
  <w:num w:numId="32" w16cid:durableId="622733441">
    <w:abstractNumId w:val="20"/>
  </w:num>
  <w:num w:numId="33" w16cid:durableId="1737967304">
    <w:abstractNumId w:val="29"/>
  </w:num>
  <w:num w:numId="34" w16cid:durableId="149830622">
    <w:abstractNumId w:val="1"/>
  </w:num>
  <w:num w:numId="35" w16cid:durableId="1316494840">
    <w:abstractNumId w:val="35"/>
  </w:num>
  <w:num w:numId="36" w16cid:durableId="287976340">
    <w:abstractNumId w:val="19"/>
  </w:num>
  <w:num w:numId="37" w16cid:durableId="1030762597">
    <w:abstractNumId w:val="8"/>
  </w:num>
  <w:num w:numId="38" w16cid:durableId="1612394783">
    <w:abstractNumId w:val="27"/>
  </w:num>
  <w:num w:numId="39" w16cid:durableId="427699527">
    <w:abstractNumId w:val="2"/>
  </w:num>
  <w:num w:numId="40" w16cid:durableId="463164062">
    <w:abstractNumId w:val="26"/>
  </w:num>
  <w:num w:numId="41" w16cid:durableId="121384064">
    <w:abstractNumId w:val="32"/>
  </w:num>
  <w:num w:numId="42" w16cid:durableId="196661850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52"/>
    <w:rsid w:val="0000013C"/>
    <w:rsid w:val="00005263"/>
    <w:rsid w:val="000111DC"/>
    <w:rsid w:val="000135F6"/>
    <w:rsid w:val="00021201"/>
    <w:rsid w:val="00023D11"/>
    <w:rsid w:val="00027149"/>
    <w:rsid w:val="00030D0C"/>
    <w:rsid w:val="00036F76"/>
    <w:rsid w:val="00065066"/>
    <w:rsid w:val="00076361"/>
    <w:rsid w:val="000A1D39"/>
    <w:rsid w:val="000A5909"/>
    <w:rsid w:val="000C59A4"/>
    <w:rsid w:val="000F2BFD"/>
    <w:rsid w:val="000F38E7"/>
    <w:rsid w:val="0011028E"/>
    <w:rsid w:val="00131559"/>
    <w:rsid w:val="00134988"/>
    <w:rsid w:val="00150958"/>
    <w:rsid w:val="00154A11"/>
    <w:rsid w:val="00160E82"/>
    <w:rsid w:val="001640C9"/>
    <w:rsid w:val="00164DD3"/>
    <w:rsid w:val="001727C2"/>
    <w:rsid w:val="00175A09"/>
    <w:rsid w:val="00176082"/>
    <w:rsid w:val="0017783A"/>
    <w:rsid w:val="00182CBF"/>
    <w:rsid w:val="00195DDB"/>
    <w:rsid w:val="00197CFA"/>
    <w:rsid w:val="001C6619"/>
    <w:rsid w:val="001D07C8"/>
    <w:rsid w:val="001F1121"/>
    <w:rsid w:val="001F5683"/>
    <w:rsid w:val="00236A91"/>
    <w:rsid w:val="00245368"/>
    <w:rsid w:val="002616E2"/>
    <w:rsid w:val="002707E1"/>
    <w:rsid w:val="0027490D"/>
    <w:rsid w:val="0027696D"/>
    <w:rsid w:val="00282A0B"/>
    <w:rsid w:val="0028587C"/>
    <w:rsid w:val="002A2A20"/>
    <w:rsid w:val="002B14F6"/>
    <w:rsid w:val="002B1E3C"/>
    <w:rsid w:val="002B4B9B"/>
    <w:rsid w:val="002B691A"/>
    <w:rsid w:val="002B7B5E"/>
    <w:rsid w:val="002C7265"/>
    <w:rsid w:val="002D46F0"/>
    <w:rsid w:val="002D4AE7"/>
    <w:rsid w:val="002D593F"/>
    <w:rsid w:val="002F07E8"/>
    <w:rsid w:val="00311876"/>
    <w:rsid w:val="0031590D"/>
    <w:rsid w:val="003168F8"/>
    <w:rsid w:val="00323372"/>
    <w:rsid w:val="00331F7D"/>
    <w:rsid w:val="00346066"/>
    <w:rsid w:val="00350758"/>
    <w:rsid w:val="00352563"/>
    <w:rsid w:val="00353543"/>
    <w:rsid w:val="00383D2E"/>
    <w:rsid w:val="00392020"/>
    <w:rsid w:val="003A3FC7"/>
    <w:rsid w:val="003C1E5F"/>
    <w:rsid w:val="003C23F5"/>
    <w:rsid w:val="003E277F"/>
    <w:rsid w:val="003E3C01"/>
    <w:rsid w:val="003E3F1D"/>
    <w:rsid w:val="0040485B"/>
    <w:rsid w:val="00415406"/>
    <w:rsid w:val="004229F2"/>
    <w:rsid w:val="0042511F"/>
    <w:rsid w:val="00425A81"/>
    <w:rsid w:val="00426E5E"/>
    <w:rsid w:val="004326B9"/>
    <w:rsid w:val="00440049"/>
    <w:rsid w:val="00446B06"/>
    <w:rsid w:val="00464240"/>
    <w:rsid w:val="00464A9F"/>
    <w:rsid w:val="00465069"/>
    <w:rsid w:val="004806FD"/>
    <w:rsid w:val="004905BC"/>
    <w:rsid w:val="00490907"/>
    <w:rsid w:val="00493A99"/>
    <w:rsid w:val="00496628"/>
    <w:rsid w:val="004C3033"/>
    <w:rsid w:val="004D04FD"/>
    <w:rsid w:val="004D2FAB"/>
    <w:rsid w:val="004D65AE"/>
    <w:rsid w:val="00505890"/>
    <w:rsid w:val="005158E8"/>
    <w:rsid w:val="00530AA9"/>
    <w:rsid w:val="00535472"/>
    <w:rsid w:val="005510FB"/>
    <w:rsid w:val="0056173B"/>
    <w:rsid w:val="00561C63"/>
    <w:rsid w:val="005A2957"/>
    <w:rsid w:val="005A719D"/>
    <w:rsid w:val="005D04E3"/>
    <w:rsid w:val="005D1C1B"/>
    <w:rsid w:val="005D77AD"/>
    <w:rsid w:val="005E7A8D"/>
    <w:rsid w:val="005F0B30"/>
    <w:rsid w:val="005F5FF1"/>
    <w:rsid w:val="00602537"/>
    <w:rsid w:val="006343AF"/>
    <w:rsid w:val="006351A2"/>
    <w:rsid w:val="00652811"/>
    <w:rsid w:val="00655E10"/>
    <w:rsid w:val="00661BCC"/>
    <w:rsid w:val="00667269"/>
    <w:rsid w:val="00680ADA"/>
    <w:rsid w:val="00687334"/>
    <w:rsid w:val="00691929"/>
    <w:rsid w:val="00692780"/>
    <w:rsid w:val="00697E35"/>
    <w:rsid w:val="006B7891"/>
    <w:rsid w:val="006C0D7C"/>
    <w:rsid w:val="006C75D4"/>
    <w:rsid w:val="006D238E"/>
    <w:rsid w:val="006E2737"/>
    <w:rsid w:val="007003FC"/>
    <w:rsid w:val="00707CDE"/>
    <w:rsid w:val="00710DE2"/>
    <w:rsid w:val="00713068"/>
    <w:rsid w:val="00725525"/>
    <w:rsid w:val="007722BF"/>
    <w:rsid w:val="00775A15"/>
    <w:rsid w:val="00782EF4"/>
    <w:rsid w:val="007832CE"/>
    <w:rsid w:val="0078484C"/>
    <w:rsid w:val="007866D6"/>
    <w:rsid w:val="007A0D95"/>
    <w:rsid w:val="007A146E"/>
    <w:rsid w:val="007A2E90"/>
    <w:rsid w:val="007A55AA"/>
    <w:rsid w:val="007B1761"/>
    <w:rsid w:val="007B1D08"/>
    <w:rsid w:val="007B6C30"/>
    <w:rsid w:val="007C3310"/>
    <w:rsid w:val="007E4845"/>
    <w:rsid w:val="007F6A2B"/>
    <w:rsid w:val="00814377"/>
    <w:rsid w:val="00817C77"/>
    <w:rsid w:val="00822545"/>
    <w:rsid w:val="00833212"/>
    <w:rsid w:val="00844860"/>
    <w:rsid w:val="0085214A"/>
    <w:rsid w:val="00860D4E"/>
    <w:rsid w:val="00865D44"/>
    <w:rsid w:val="008779CD"/>
    <w:rsid w:val="0089250C"/>
    <w:rsid w:val="00896F3F"/>
    <w:rsid w:val="008A0CF1"/>
    <w:rsid w:val="008A262D"/>
    <w:rsid w:val="008A3073"/>
    <w:rsid w:val="008A3F55"/>
    <w:rsid w:val="008B0B0F"/>
    <w:rsid w:val="008B664C"/>
    <w:rsid w:val="008B6985"/>
    <w:rsid w:val="00900A98"/>
    <w:rsid w:val="009100B5"/>
    <w:rsid w:val="00911152"/>
    <w:rsid w:val="00926080"/>
    <w:rsid w:val="00932646"/>
    <w:rsid w:val="009359D1"/>
    <w:rsid w:val="009377CF"/>
    <w:rsid w:val="00942108"/>
    <w:rsid w:val="0095297C"/>
    <w:rsid w:val="00953E5E"/>
    <w:rsid w:val="00955F12"/>
    <w:rsid w:val="009660BB"/>
    <w:rsid w:val="00972191"/>
    <w:rsid w:val="00972636"/>
    <w:rsid w:val="009726B9"/>
    <w:rsid w:val="00981D53"/>
    <w:rsid w:val="009A6FE6"/>
    <w:rsid w:val="009B4C51"/>
    <w:rsid w:val="009C6DAE"/>
    <w:rsid w:val="009D4704"/>
    <w:rsid w:val="009E2992"/>
    <w:rsid w:val="009F3F20"/>
    <w:rsid w:val="009F7A8A"/>
    <w:rsid w:val="00A16C43"/>
    <w:rsid w:val="00A221E3"/>
    <w:rsid w:val="00A259A4"/>
    <w:rsid w:val="00A31BA5"/>
    <w:rsid w:val="00A32B9A"/>
    <w:rsid w:val="00A332DD"/>
    <w:rsid w:val="00A33668"/>
    <w:rsid w:val="00A43F56"/>
    <w:rsid w:val="00A44873"/>
    <w:rsid w:val="00A70747"/>
    <w:rsid w:val="00A71F0C"/>
    <w:rsid w:val="00A74445"/>
    <w:rsid w:val="00A75BC8"/>
    <w:rsid w:val="00A8048C"/>
    <w:rsid w:val="00A859CA"/>
    <w:rsid w:val="00A90BC2"/>
    <w:rsid w:val="00A930DF"/>
    <w:rsid w:val="00AA1859"/>
    <w:rsid w:val="00AA6E2C"/>
    <w:rsid w:val="00AB148C"/>
    <w:rsid w:val="00AD0626"/>
    <w:rsid w:val="00AE62C2"/>
    <w:rsid w:val="00B21674"/>
    <w:rsid w:val="00B31C52"/>
    <w:rsid w:val="00B31CE8"/>
    <w:rsid w:val="00B3481F"/>
    <w:rsid w:val="00B46A16"/>
    <w:rsid w:val="00B53A5D"/>
    <w:rsid w:val="00B73071"/>
    <w:rsid w:val="00B771D4"/>
    <w:rsid w:val="00B94028"/>
    <w:rsid w:val="00B95FAD"/>
    <w:rsid w:val="00B97C98"/>
    <w:rsid w:val="00BA70D7"/>
    <w:rsid w:val="00BD0F51"/>
    <w:rsid w:val="00BE1CE2"/>
    <w:rsid w:val="00BF5699"/>
    <w:rsid w:val="00C119BD"/>
    <w:rsid w:val="00C1288A"/>
    <w:rsid w:val="00C13436"/>
    <w:rsid w:val="00C13532"/>
    <w:rsid w:val="00C13A4D"/>
    <w:rsid w:val="00C260C8"/>
    <w:rsid w:val="00C419AA"/>
    <w:rsid w:val="00C43560"/>
    <w:rsid w:val="00C645C1"/>
    <w:rsid w:val="00C6586A"/>
    <w:rsid w:val="00C8463B"/>
    <w:rsid w:val="00C85836"/>
    <w:rsid w:val="00C9170D"/>
    <w:rsid w:val="00C9451B"/>
    <w:rsid w:val="00CA6B6F"/>
    <w:rsid w:val="00CA75CA"/>
    <w:rsid w:val="00CB641E"/>
    <w:rsid w:val="00CC1224"/>
    <w:rsid w:val="00CC728E"/>
    <w:rsid w:val="00CD6E0D"/>
    <w:rsid w:val="00CF7CCE"/>
    <w:rsid w:val="00D16EC1"/>
    <w:rsid w:val="00D227CE"/>
    <w:rsid w:val="00D22BA7"/>
    <w:rsid w:val="00D329E5"/>
    <w:rsid w:val="00D33C75"/>
    <w:rsid w:val="00D36F34"/>
    <w:rsid w:val="00D42F79"/>
    <w:rsid w:val="00D526EC"/>
    <w:rsid w:val="00D6237D"/>
    <w:rsid w:val="00D65CBB"/>
    <w:rsid w:val="00D71CFE"/>
    <w:rsid w:val="00D869BB"/>
    <w:rsid w:val="00DA5EA5"/>
    <w:rsid w:val="00DC1C74"/>
    <w:rsid w:val="00DC4050"/>
    <w:rsid w:val="00DC4725"/>
    <w:rsid w:val="00DF0B9A"/>
    <w:rsid w:val="00DF6859"/>
    <w:rsid w:val="00DF6A1D"/>
    <w:rsid w:val="00E0548A"/>
    <w:rsid w:val="00E16BBA"/>
    <w:rsid w:val="00E2279D"/>
    <w:rsid w:val="00E347C4"/>
    <w:rsid w:val="00E536D5"/>
    <w:rsid w:val="00E55BDC"/>
    <w:rsid w:val="00E63510"/>
    <w:rsid w:val="00E668EB"/>
    <w:rsid w:val="00E67D8E"/>
    <w:rsid w:val="00E71CA7"/>
    <w:rsid w:val="00E73A37"/>
    <w:rsid w:val="00E74A2B"/>
    <w:rsid w:val="00E82E79"/>
    <w:rsid w:val="00E90744"/>
    <w:rsid w:val="00E91A94"/>
    <w:rsid w:val="00E961E8"/>
    <w:rsid w:val="00EA04C5"/>
    <w:rsid w:val="00EA07B8"/>
    <w:rsid w:val="00EA74B3"/>
    <w:rsid w:val="00ED421E"/>
    <w:rsid w:val="00ED4A69"/>
    <w:rsid w:val="00EE67CB"/>
    <w:rsid w:val="00F04F3B"/>
    <w:rsid w:val="00F3420F"/>
    <w:rsid w:val="00F47C54"/>
    <w:rsid w:val="00F644D0"/>
    <w:rsid w:val="00F6699C"/>
    <w:rsid w:val="00F7636B"/>
    <w:rsid w:val="00F9597F"/>
    <w:rsid w:val="00FB6F91"/>
    <w:rsid w:val="00FC2269"/>
    <w:rsid w:val="00FD01D2"/>
    <w:rsid w:val="00FD35F2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BE89F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semiHidden="1" w:uiPriority="20" w:qFormat="1"/>
    <w:lsdException w:name="Normal (Web)" w:uiPriority="99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0DE2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710DE2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10DE2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710DE2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710DE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10DE2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DE2"/>
    <w:pPr>
      <w:ind w:left="720"/>
    </w:pPr>
  </w:style>
  <w:style w:type="character" w:styleId="FollowedHyperlink">
    <w:name w:val="FollowedHyperlink"/>
    <w:rsid w:val="00710DE2"/>
    <w:rPr>
      <w:color w:val="800080"/>
      <w:u w:val="single"/>
    </w:rPr>
  </w:style>
  <w:style w:type="paragraph" w:styleId="Footer">
    <w:name w:val="footer"/>
    <w:basedOn w:val="Normal"/>
    <w:link w:val="FooterChar"/>
    <w:rsid w:val="00710DE2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710DE2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710DE2"/>
    <w:rPr>
      <w:color w:val="0000FF"/>
      <w:u w:val="single"/>
    </w:rPr>
  </w:style>
  <w:style w:type="paragraph" w:customStyle="1" w:styleId="NumberedHeading2">
    <w:name w:val="Numbered Heading 2"/>
    <w:basedOn w:val="Normal"/>
    <w:rsid w:val="00710DE2"/>
    <w:pPr>
      <w:numPr>
        <w:numId w:val="1"/>
      </w:numPr>
    </w:pPr>
  </w:style>
  <w:style w:type="paragraph" w:customStyle="1" w:styleId="Outlinenumbering">
    <w:name w:val="Outline numbering"/>
    <w:basedOn w:val="Normal"/>
    <w:rsid w:val="00710DE2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710DE2"/>
  </w:style>
  <w:style w:type="character" w:customStyle="1" w:styleId="label">
    <w:name w:val="label"/>
    <w:basedOn w:val="DefaultParagraphFont"/>
    <w:rsid w:val="004806FD"/>
  </w:style>
  <w:style w:type="character" w:customStyle="1" w:styleId="manuallabel">
    <w:name w:val="manuallabel"/>
    <w:basedOn w:val="DefaultParagraphFont"/>
    <w:rsid w:val="004806FD"/>
  </w:style>
  <w:style w:type="paragraph" w:styleId="NormalWeb">
    <w:name w:val="Normal (Web)"/>
    <w:basedOn w:val="Normal"/>
    <w:uiPriority w:val="99"/>
    <w:unhideWhenUsed/>
    <w:rsid w:val="004806F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primaryterm">
    <w:name w:val="primaryterm"/>
    <w:basedOn w:val="DefaultParagraphFont"/>
    <w:rsid w:val="004806FD"/>
  </w:style>
  <w:style w:type="character" w:customStyle="1" w:styleId="ordinal">
    <w:name w:val="ordinal"/>
    <w:basedOn w:val="DefaultParagraphFont"/>
    <w:rsid w:val="004806FD"/>
  </w:style>
  <w:style w:type="character" w:styleId="Strong">
    <w:name w:val="Strong"/>
    <w:basedOn w:val="DefaultParagraphFont"/>
    <w:uiPriority w:val="22"/>
    <w:qFormat/>
    <w:rsid w:val="004806FD"/>
    <w:rPr>
      <w:b/>
      <w:bCs/>
    </w:rPr>
  </w:style>
  <w:style w:type="character" w:customStyle="1" w:styleId="medialabeltext">
    <w:name w:val="medialabeltext"/>
    <w:basedOn w:val="DefaultParagraphFont"/>
    <w:rsid w:val="004806FD"/>
  </w:style>
  <w:style w:type="character" w:customStyle="1" w:styleId="mediafigurenumber">
    <w:name w:val="mediafigurenumber"/>
    <w:basedOn w:val="DefaultParagraphFont"/>
    <w:rsid w:val="004806FD"/>
  </w:style>
  <w:style w:type="character" w:styleId="Emphasis">
    <w:name w:val="Emphasis"/>
    <w:basedOn w:val="DefaultParagraphFont"/>
    <w:uiPriority w:val="20"/>
    <w:qFormat/>
    <w:rsid w:val="004806FD"/>
    <w:rPr>
      <w:i/>
      <w:iCs/>
    </w:rPr>
  </w:style>
  <w:style w:type="character" w:customStyle="1" w:styleId="headingtext">
    <w:name w:val="headingtext"/>
    <w:basedOn w:val="DefaultParagraphFont"/>
    <w:rsid w:val="004806FD"/>
  </w:style>
  <w:style w:type="character" w:styleId="PlaceholderText">
    <w:name w:val="Placeholder Text"/>
    <w:basedOn w:val="DefaultParagraphFont"/>
    <w:uiPriority w:val="99"/>
    <w:semiHidden/>
    <w:rsid w:val="007B1D08"/>
    <w:rPr>
      <w:color w:val="808080"/>
    </w:rPr>
  </w:style>
  <w:style w:type="character" w:customStyle="1" w:styleId="Red">
    <w:name w:val="Red"/>
    <w:basedOn w:val="DefaultParagraphFont"/>
    <w:uiPriority w:val="1"/>
    <w:rsid w:val="007B1D08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10DE2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710DE2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710DE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10DE2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710DE2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0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3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5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96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1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35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8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9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7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67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8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9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5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7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6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7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0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5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0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5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61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2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9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7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0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1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0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17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5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1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1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63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5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9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1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7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9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2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07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1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9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1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1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9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6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30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7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99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2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7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1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5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5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3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2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2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7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0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6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0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4B78D2E59248449D56C07C31B3D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07AA-36DA-40EE-8375-2780B8DBF4AB}"/>
      </w:docPartPr>
      <w:docPartBody>
        <w:p w:rsidR="006C6DEA" w:rsidRDefault="00C516F8" w:rsidP="00C516F8">
          <w:pPr>
            <w:pStyle w:val="634B78D2E59248449D56C07C31B3D779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EEE93BD9A9574FF7BAA29B7611436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1103-1C16-442A-AA4D-DD6AD09C2173}"/>
      </w:docPartPr>
      <w:docPartBody>
        <w:p w:rsidR="006C6DEA" w:rsidRDefault="00C516F8" w:rsidP="00C516F8">
          <w:pPr>
            <w:pStyle w:val="EEE93BD9A9574FF7BAA29B761143633D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254EFFF0D4504A2588FFB610BD425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DF5C5-802A-40B3-AD10-4E628D3D1881}"/>
      </w:docPartPr>
      <w:docPartBody>
        <w:p w:rsidR="006C6DEA" w:rsidRDefault="00C516F8" w:rsidP="00C516F8">
          <w:pPr>
            <w:pStyle w:val="254EFFF0D4504A2588FFB610BD425905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4D1CC624860448B6B8B9A2121DB64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A304-160C-40FF-BB21-DDB4C2C048C6}"/>
      </w:docPartPr>
      <w:docPartBody>
        <w:p w:rsidR="006C6DEA" w:rsidRDefault="00C516F8" w:rsidP="00C516F8">
          <w:pPr>
            <w:pStyle w:val="4D1CC624860448B6B8B9A2121DB641DA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78F5D7C844844C7E8F6BC94F2170F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7C975-2D88-4C64-9C27-F728C51F6481}"/>
      </w:docPartPr>
      <w:docPartBody>
        <w:p w:rsidR="006C6DEA" w:rsidRDefault="00C516F8" w:rsidP="00C516F8">
          <w:pPr>
            <w:pStyle w:val="78F5D7C844844C7E8F6BC94F2170FDD9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F8"/>
    <w:rsid w:val="006C6DEA"/>
    <w:rsid w:val="00C516F8"/>
    <w:rsid w:val="00D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6F8"/>
  </w:style>
  <w:style w:type="paragraph" w:customStyle="1" w:styleId="634B78D2E59248449D56C07C31B3D779">
    <w:name w:val="634B78D2E59248449D56C07C31B3D779"/>
    <w:rsid w:val="00C516F8"/>
  </w:style>
  <w:style w:type="paragraph" w:customStyle="1" w:styleId="EEE93BD9A9574FF7BAA29B761143633D">
    <w:name w:val="EEE93BD9A9574FF7BAA29B761143633D"/>
    <w:rsid w:val="00C516F8"/>
  </w:style>
  <w:style w:type="paragraph" w:customStyle="1" w:styleId="254EFFF0D4504A2588FFB610BD425905">
    <w:name w:val="254EFFF0D4504A2588FFB610BD425905"/>
    <w:rsid w:val="00C516F8"/>
  </w:style>
  <w:style w:type="paragraph" w:customStyle="1" w:styleId="4D1CC624860448B6B8B9A2121DB641DA">
    <w:name w:val="4D1CC624860448B6B8B9A2121DB641DA"/>
    <w:rsid w:val="00C516F8"/>
  </w:style>
  <w:style w:type="paragraph" w:customStyle="1" w:styleId="78F5D7C844844C7E8F6BC94F2170FDD9">
    <w:name w:val="78F5D7C844844C7E8F6BC94F2170FDD9"/>
    <w:rsid w:val="00C516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22</TotalTime>
  <Pages>2</Pages>
  <Words>312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41</cp:revision>
  <dcterms:created xsi:type="dcterms:W3CDTF">2017-08-05T22:42:00Z</dcterms:created>
  <dcterms:modified xsi:type="dcterms:W3CDTF">2024-08-24T22:26:00Z</dcterms:modified>
</cp:coreProperties>
</file>