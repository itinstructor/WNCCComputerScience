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54E2" w14:textId="41D219C1" w:rsidR="009359D1" w:rsidRDefault="0086379E" w:rsidP="00CF7CCE">
      <w:pPr>
        <w:pStyle w:val="Heading1"/>
      </w:pPr>
      <w:r>
        <w:t>Routine Maintenance</w:t>
      </w:r>
    </w:p>
    <w:p w14:paraId="6FAF44C8" w14:textId="14087F11" w:rsidR="00CB09C1" w:rsidRDefault="00CB09C1" w:rsidP="007667BD">
      <w:r w:rsidRPr="00CB09C1">
        <w:t xml:space="preserve">Time required: </w:t>
      </w:r>
      <w:r w:rsidR="003965CC">
        <w:t>6</w:t>
      </w:r>
      <w:r w:rsidR="007212E6">
        <w:t>0</w:t>
      </w:r>
      <w:r w:rsidRPr="00CB09C1">
        <w:t xml:space="preserve"> minutes</w:t>
      </w:r>
    </w:p>
    <w:p w14:paraId="31EE8EF7" w14:textId="77777777" w:rsidR="006C4E41" w:rsidRDefault="006C4E41" w:rsidP="006C4E41">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27EF5932" w14:textId="77777777" w:rsidR="006C4E41" w:rsidRDefault="006C4E41" w:rsidP="00D67DEC">
      <w:pPr>
        <w:pStyle w:val="ListParagraph"/>
        <w:numPr>
          <w:ilvl w:val="0"/>
          <w:numId w:val="9"/>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243DA73C" w14:textId="77777777" w:rsidR="006C4E41" w:rsidRDefault="006C4E41" w:rsidP="00D67DEC">
      <w:pPr>
        <w:pStyle w:val="ListParagraph"/>
        <w:numPr>
          <w:ilvl w:val="0"/>
          <w:numId w:val="9"/>
        </w:numPr>
      </w:pPr>
      <w:r>
        <w:t>Click and Drag your mouse around whatever you want to snip.</w:t>
      </w:r>
    </w:p>
    <w:p w14:paraId="6C457AFE" w14:textId="77777777" w:rsidR="006C4E41" w:rsidRDefault="006C4E41" w:rsidP="00D67DEC">
      <w:pPr>
        <w:pStyle w:val="ListParagraph"/>
        <w:numPr>
          <w:ilvl w:val="0"/>
          <w:numId w:val="9"/>
        </w:numPr>
      </w:pPr>
      <w:r>
        <w:t>Release the mouse button. This places the snip into the Windows Clipboard.</w:t>
      </w:r>
    </w:p>
    <w:p w14:paraId="408C4614" w14:textId="77777777" w:rsidR="006C4E41" w:rsidRDefault="006C4E41" w:rsidP="00D67DEC">
      <w:pPr>
        <w:pStyle w:val="ListParagraph"/>
        <w:numPr>
          <w:ilvl w:val="0"/>
          <w:numId w:val="9"/>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60694501" w14:textId="77777777" w:rsidR="006C4E41" w:rsidRDefault="006C4E41" w:rsidP="006C4E41">
      <w:pPr>
        <w:pStyle w:val="Heading2"/>
      </w:pPr>
      <w:r>
        <w:t>Lab Description</w:t>
      </w:r>
    </w:p>
    <w:p w14:paraId="41892C1A" w14:textId="1AE22009" w:rsidR="005F17D8" w:rsidRDefault="00BE0D3C" w:rsidP="007667BD">
      <w:r>
        <w:t>These maintenance steps should be performed on a regular basis.</w:t>
      </w:r>
      <w:r w:rsidR="004201E8">
        <w:t xml:space="preserve"> </w:t>
      </w:r>
      <w:r w:rsidR="007A3AAB">
        <w:t xml:space="preserve">Monthly would be a good interval. </w:t>
      </w:r>
      <w:r w:rsidR="008B55DC">
        <w:t>You can p</w:t>
      </w:r>
      <w:r w:rsidR="004201E8">
        <w:t>erform this lab on the computer you use.</w:t>
      </w:r>
    </w:p>
    <w:p w14:paraId="466DBB22" w14:textId="77777777" w:rsidR="007667BD" w:rsidRDefault="009513E5" w:rsidP="003C5BB3">
      <w:pPr>
        <w:pStyle w:val="Heading1"/>
      </w:pPr>
      <w:r>
        <w:t>Chkdsk</w:t>
      </w:r>
    </w:p>
    <w:p w14:paraId="7AB0F172" w14:textId="77777777" w:rsidR="00E96D7B" w:rsidRDefault="00276989" w:rsidP="00995C81">
      <w:r>
        <w:t>Check the hard drive for errors.</w:t>
      </w:r>
      <w:r w:rsidR="00B80FA3">
        <w:t xml:space="preserve"> </w:t>
      </w:r>
      <w:r w:rsidR="00D4118E">
        <w:t>Change c: to whatever drive letter you have, if you have more than one drive.</w:t>
      </w:r>
      <w:r w:rsidR="001415FB">
        <w:t xml:space="preserve"> You will need to restart the computer for chkdsk to run.</w:t>
      </w:r>
    </w:p>
    <w:p w14:paraId="1459B59B" w14:textId="77777777" w:rsidR="003A41AE" w:rsidRDefault="00E96D7B" w:rsidP="00D67DEC">
      <w:pPr>
        <w:pStyle w:val="ListParagraph"/>
        <w:numPr>
          <w:ilvl w:val="0"/>
          <w:numId w:val="3"/>
        </w:numPr>
      </w:pPr>
      <w:r>
        <w:t>Type the following command at an Administrative command prompt</w:t>
      </w:r>
      <w:r w:rsidR="00107E86">
        <w:t>.</w:t>
      </w:r>
    </w:p>
    <w:tbl>
      <w:tblPr>
        <w:tblStyle w:val="TableGrid"/>
        <w:tblW w:w="0" w:type="auto"/>
        <w:tblLook w:val="04A0" w:firstRow="1" w:lastRow="0" w:firstColumn="1" w:lastColumn="0" w:noHBand="0" w:noVBand="1"/>
      </w:tblPr>
      <w:tblGrid>
        <w:gridCol w:w="9350"/>
      </w:tblGrid>
      <w:tr w:rsidR="003A41AE" w14:paraId="57742577" w14:textId="77777777" w:rsidTr="003A41AE">
        <w:tc>
          <w:tcPr>
            <w:tcW w:w="9350" w:type="dxa"/>
            <w:shd w:val="clear" w:color="auto" w:fill="E2EFD9" w:themeFill="accent6" w:themeFillTint="33"/>
          </w:tcPr>
          <w:p w14:paraId="103B8BF0" w14:textId="489C0FF1" w:rsidR="003A41AE" w:rsidRPr="003A41AE" w:rsidRDefault="003A41AE" w:rsidP="0003016C">
            <w:pPr>
              <w:pStyle w:val="Code"/>
            </w:pPr>
            <w:r w:rsidRPr="003A41AE">
              <w:t>chkdsk c: /f</w:t>
            </w:r>
          </w:p>
        </w:tc>
      </w:tr>
    </w:tbl>
    <w:p w14:paraId="33354BB2" w14:textId="77777777" w:rsidR="0027733C" w:rsidRPr="0027733C" w:rsidRDefault="0027733C" w:rsidP="00D67DEC">
      <w:pPr>
        <w:pStyle w:val="ListParagraph"/>
        <w:numPr>
          <w:ilvl w:val="0"/>
          <w:numId w:val="3"/>
        </w:numPr>
      </w:pPr>
      <w:r w:rsidRPr="0027733C">
        <w:t>Press Enter</w:t>
      </w:r>
      <w:r>
        <w:t>.</w:t>
      </w:r>
    </w:p>
    <w:p w14:paraId="1EA5C581" w14:textId="77777777" w:rsidR="00673F70" w:rsidRDefault="00107E86" w:rsidP="00D67DEC">
      <w:pPr>
        <w:pStyle w:val="ListParagraph"/>
        <w:numPr>
          <w:ilvl w:val="0"/>
          <w:numId w:val="3"/>
        </w:numPr>
      </w:pPr>
      <w:r w:rsidRPr="00EE5411">
        <w:rPr>
          <w:b/>
        </w:rPr>
        <w:t>Insert a screenshot</w:t>
      </w:r>
      <w:r>
        <w:t xml:space="preserve"> after executing the command.</w:t>
      </w:r>
    </w:p>
    <w:sdt>
      <w:sdtPr>
        <w:rPr>
          <w:rStyle w:val="Red"/>
        </w:rPr>
        <w:id w:val="1396709852"/>
        <w:placeholder>
          <w:docPart w:val="3EB65BAB5A474E1096D89F240ACEEF2C"/>
        </w:placeholder>
        <w:showingPlcHdr/>
      </w:sdtPr>
      <w:sdtEndPr>
        <w:rPr>
          <w:rStyle w:val="Red"/>
        </w:rPr>
      </w:sdtEndPr>
      <w:sdtContent>
        <w:p w14:paraId="5896B789" w14:textId="77777777" w:rsidR="00D349EA" w:rsidRDefault="00D349EA" w:rsidP="00D349EA">
          <w:pPr>
            <w:rPr>
              <w:rStyle w:val="Red"/>
            </w:rPr>
          </w:pPr>
          <w:r w:rsidRPr="008F48D9">
            <w:rPr>
              <w:rStyle w:val="PlaceholderText"/>
              <w:color w:val="FF0000"/>
            </w:rPr>
            <w:t>Click or tap here to enter text.</w:t>
          </w:r>
        </w:p>
      </w:sdtContent>
    </w:sdt>
    <w:p w14:paraId="290BDC29" w14:textId="7A809BBB" w:rsidR="0027733C" w:rsidRDefault="001673AF" w:rsidP="00D67DEC">
      <w:pPr>
        <w:pStyle w:val="ListParagraph"/>
        <w:numPr>
          <w:ilvl w:val="0"/>
          <w:numId w:val="3"/>
        </w:numPr>
      </w:pPr>
      <w:r>
        <w:t xml:space="preserve">Type </w:t>
      </w:r>
      <w:r w:rsidRPr="000A4FFB">
        <w:rPr>
          <w:b/>
          <w:bCs/>
        </w:rPr>
        <w:t>Y</w:t>
      </w:r>
      <w:r w:rsidR="000A4FFB">
        <w:rPr>
          <w:b/>
          <w:bCs/>
        </w:rPr>
        <w:t>.</w:t>
      </w:r>
      <w:r>
        <w:t xml:space="preserve"> </w:t>
      </w:r>
      <w:r w:rsidR="000A4FFB">
        <w:t>R</w:t>
      </w:r>
      <w:r w:rsidR="0027733C" w:rsidRPr="0027733C">
        <w:t>estart the computer as instructed.</w:t>
      </w:r>
    </w:p>
    <w:p w14:paraId="4709DF1F" w14:textId="77777777" w:rsidR="00DA2607" w:rsidRDefault="00DA2607" w:rsidP="00D67DEC">
      <w:pPr>
        <w:pStyle w:val="ListParagraph"/>
        <w:numPr>
          <w:ilvl w:val="0"/>
          <w:numId w:val="3"/>
        </w:numPr>
      </w:pPr>
      <w:r>
        <w:t>Insert a photo from your smartphone of the chkdsk process when the computer reboots.</w:t>
      </w:r>
    </w:p>
    <w:sdt>
      <w:sdtPr>
        <w:rPr>
          <w:rStyle w:val="Red"/>
        </w:rPr>
        <w:id w:val="1172533013"/>
        <w:placeholder>
          <w:docPart w:val="9A9EEAC40C544113AC219EBAD7E89D60"/>
        </w:placeholder>
        <w:showingPlcHdr/>
      </w:sdtPr>
      <w:sdtEndPr>
        <w:rPr>
          <w:rStyle w:val="Red"/>
        </w:rPr>
      </w:sdtEndPr>
      <w:sdtContent>
        <w:p w14:paraId="60C17403" w14:textId="77777777" w:rsidR="00DA2607" w:rsidRDefault="00DA2607" w:rsidP="00DA2607">
          <w:pPr>
            <w:rPr>
              <w:rStyle w:val="Red"/>
            </w:rPr>
          </w:pPr>
          <w:r w:rsidRPr="008F48D9">
            <w:rPr>
              <w:rStyle w:val="PlaceholderText"/>
              <w:color w:val="FF0000"/>
            </w:rPr>
            <w:t>Click or tap here to enter text.</w:t>
          </w:r>
        </w:p>
      </w:sdtContent>
    </w:sdt>
    <w:p w14:paraId="788C896D" w14:textId="77777777" w:rsidR="001415FB" w:rsidRDefault="001415FB" w:rsidP="00D67DEC">
      <w:pPr>
        <w:pStyle w:val="Heading1"/>
      </w:pPr>
      <w:r>
        <w:lastRenderedPageBreak/>
        <w:t>Error Checking</w:t>
      </w:r>
    </w:p>
    <w:p w14:paraId="428121D8" w14:textId="77777777" w:rsidR="001415FB" w:rsidRDefault="001415FB" w:rsidP="001415FB">
      <w:r>
        <w:t>There is a GUI based disk checking tool.</w:t>
      </w:r>
    </w:p>
    <w:p w14:paraId="5A65194C" w14:textId="77777777" w:rsidR="00594244" w:rsidRDefault="001415FB" w:rsidP="00D67DEC">
      <w:pPr>
        <w:pStyle w:val="ListParagraph"/>
        <w:numPr>
          <w:ilvl w:val="0"/>
          <w:numId w:val="6"/>
        </w:numPr>
      </w:pPr>
      <w:r w:rsidRPr="00371DD5">
        <w:t>Open Windows File Explorer</w:t>
      </w:r>
      <w:r w:rsidR="00594244">
        <w:t>.</w:t>
      </w:r>
    </w:p>
    <w:p w14:paraId="4A042514" w14:textId="77777777" w:rsidR="00360A7A" w:rsidRDefault="00594244" w:rsidP="00D67DEC">
      <w:pPr>
        <w:pStyle w:val="ListParagraph"/>
        <w:numPr>
          <w:ilvl w:val="0"/>
          <w:numId w:val="6"/>
        </w:numPr>
      </w:pPr>
      <w:r>
        <w:t>Ri</w:t>
      </w:r>
      <w:r w:rsidR="001415FB" w:rsidRPr="00371DD5">
        <w:t>ght-click the volume on which Windows is installed, most likely drive C:.</w:t>
      </w:r>
    </w:p>
    <w:p w14:paraId="6EFC300F" w14:textId="14277D71" w:rsidR="001415FB" w:rsidRDefault="001415FB" w:rsidP="00D67DEC">
      <w:pPr>
        <w:pStyle w:val="ListParagraph"/>
        <w:numPr>
          <w:ilvl w:val="0"/>
          <w:numId w:val="6"/>
        </w:numPr>
      </w:pPr>
      <w:r w:rsidRPr="00371DD5">
        <w:t xml:space="preserve">Select </w:t>
      </w:r>
      <w:r w:rsidRPr="001E2BA6">
        <w:rPr>
          <w:b/>
        </w:rPr>
        <w:t>Properties</w:t>
      </w:r>
      <w:r w:rsidRPr="00371DD5">
        <w:t xml:space="preserve"> from the </w:t>
      </w:r>
      <w:r>
        <w:t>shortcut menu.</w:t>
      </w:r>
    </w:p>
    <w:p w14:paraId="02ACC418" w14:textId="77777777" w:rsidR="006414CA" w:rsidRDefault="001415FB" w:rsidP="00D67DEC">
      <w:pPr>
        <w:pStyle w:val="ListParagraph"/>
        <w:numPr>
          <w:ilvl w:val="0"/>
          <w:numId w:val="6"/>
        </w:numPr>
      </w:pPr>
      <w:r>
        <w:t xml:space="preserve">Click the </w:t>
      </w:r>
      <w:r w:rsidRPr="00037F64">
        <w:rPr>
          <w:b/>
        </w:rPr>
        <w:t>Tools</w:t>
      </w:r>
      <w:r>
        <w:t xml:space="preserve"> tab. Under </w:t>
      </w:r>
      <w:r w:rsidRPr="00037F64">
        <w:rPr>
          <w:b/>
        </w:rPr>
        <w:t>Error checking</w:t>
      </w:r>
      <w:r w:rsidR="00085467">
        <w:t xml:space="preserve"> </w:t>
      </w:r>
      <w:r w:rsidR="00085467">
        <w:sym w:font="Wingdings" w:char="F0E0"/>
      </w:r>
      <w:r w:rsidR="00111F1A">
        <w:t xml:space="preserve"> </w:t>
      </w:r>
      <w:r>
        <w:t xml:space="preserve">Click </w:t>
      </w:r>
      <w:r w:rsidRPr="00037F64">
        <w:rPr>
          <w:b/>
        </w:rPr>
        <w:t>Check</w:t>
      </w:r>
      <w:r>
        <w:t>.</w:t>
      </w:r>
    </w:p>
    <w:p w14:paraId="2766925D" w14:textId="77777777" w:rsidR="008A335C" w:rsidRDefault="008A335C" w:rsidP="00D67DEC">
      <w:pPr>
        <w:pStyle w:val="ListParagraph"/>
        <w:numPr>
          <w:ilvl w:val="0"/>
          <w:numId w:val="6"/>
        </w:numPr>
      </w:pPr>
      <w:r>
        <w:t>You will see a message that says You don’t need to scan the drive.</w:t>
      </w:r>
    </w:p>
    <w:p w14:paraId="5BCCB26C" w14:textId="0C43FDA6" w:rsidR="001415FB" w:rsidRDefault="001415FB" w:rsidP="00D67DEC">
      <w:pPr>
        <w:pStyle w:val="ListParagraph"/>
        <w:numPr>
          <w:ilvl w:val="0"/>
          <w:numId w:val="6"/>
        </w:numPr>
      </w:pPr>
      <w:r>
        <w:t>Scan the drive anyway.</w:t>
      </w:r>
    </w:p>
    <w:p w14:paraId="56E5C68E" w14:textId="77777777" w:rsidR="00037F64" w:rsidRDefault="00037F64" w:rsidP="00D67DEC">
      <w:pPr>
        <w:pStyle w:val="ListParagraph"/>
        <w:numPr>
          <w:ilvl w:val="0"/>
          <w:numId w:val="6"/>
        </w:numPr>
      </w:pPr>
      <w:r w:rsidRPr="00EE5411">
        <w:rPr>
          <w:b/>
        </w:rPr>
        <w:t>Insert a screenshot</w:t>
      </w:r>
      <w:r>
        <w:t xml:space="preserve"> </w:t>
      </w:r>
      <w:r w:rsidR="00215728">
        <w:t>while the command is</w:t>
      </w:r>
      <w:r>
        <w:t xml:space="preserve"> executing.</w:t>
      </w:r>
    </w:p>
    <w:sdt>
      <w:sdtPr>
        <w:rPr>
          <w:rStyle w:val="Red"/>
        </w:rPr>
        <w:id w:val="1157338026"/>
        <w:placeholder>
          <w:docPart w:val="A93A55AD9CFB4AE4878DCDEDA8035964"/>
        </w:placeholder>
        <w:showingPlcHdr/>
      </w:sdtPr>
      <w:sdtEndPr>
        <w:rPr>
          <w:rStyle w:val="Red"/>
        </w:rPr>
      </w:sdtEndPr>
      <w:sdtContent>
        <w:p w14:paraId="47FF0FF3" w14:textId="77777777" w:rsidR="00484A10" w:rsidRDefault="00484A10" w:rsidP="00484A10">
          <w:pPr>
            <w:rPr>
              <w:rStyle w:val="Red"/>
            </w:rPr>
          </w:pPr>
          <w:r w:rsidRPr="008F48D9">
            <w:rPr>
              <w:rStyle w:val="PlaceholderText"/>
              <w:color w:val="FF0000"/>
            </w:rPr>
            <w:t>Click or tap here to enter text.</w:t>
          </w:r>
        </w:p>
      </w:sdtContent>
    </w:sdt>
    <w:p w14:paraId="1F13B95E" w14:textId="77777777" w:rsidR="009513E5" w:rsidRDefault="009513E5" w:rsidP="00D67DEC">
      <w:pPr>
        <w:pStyle w:val="Heading1"/>
      </w:pPr>
      <w:r>
        <w:t>Disk Cleanup</w:t>
      </w:r>
    </w:p>
    <w:p w14:paraId="52BB07B1" w14:textId="77777777" w:rsidR="009513E5" w:rsidRPr="00371DD5" w:rsidRDefault="009513E5" w:rsidP="00371DD5">
      <w:r w:rsidRPr="00371DD5">
        <w:t>Follow these steps to find out how much free space is on the drive, and use Disk Cleanup:</w:t>
      </w:r>
    </w:p>
    <w:p w14:paraId="06FA386D" w14:textId="1ED7B678" w:rsidR="00AE5C57" w:rsidRDefault="00184A96" w:rsidP="00D67DEC">
      <w:pPr>
        <w:pStyle w:val="ListParagraph"/>
        <w:numPr>
          <w:ilvl w:val="0"/>
          <w:numId w:val="4"/>
        </w:numPr>
        <w:ind w:left="720"/>
      </w:pPr>
      <w:r>
        <w:t xml:space="preserve"> Click</w:t>
      </w:r>
      <w:r w:rsidR="00CE6C13">
        <w:t xml:space="preserve"> File Explorer</w:t>
      </w:r>
      <w:r>
        <w:t>.</w:t>
      </w:r>
    </w:p>
    <w:p w14:paraId="6C22E225" w14:textId="2D266EC6" w:rsidR="00C53FD7" w:rsidRDefault="00CE6C13" w:rsidP="00D67DEC">
      <w:pPr>
        <w:pStyle w:val="ListParagraph"/>
        <w:numPr>
          <w:ilvl w:val="0"/>
          <w:numId w:val="4"/>
        </w:numPr>
        <w:ind w:left="720"/>
      </w:pPr>
      <w:r>
        <w:t xml:space="preserve">Right Click on your C drive. </w:t>
      </w:r>
      <w:r w:rsidR="009513E5" w:rsidRPr="00371DD5">
        <w:t xml:space="preserve">Select </w:t>
      </w:r>
      <w:r w:rsidR="009513E5" w:rsidRPr="001E2BA6">
        <w:rPr>
          <w:b/>
        </w:rPr>
        <w:t>Properties</w:t>
      </w:r>
      <w:r w:rsidR="009513E5" w:rsidRPr="00371DD5">
        <w:t xml:space="preserve"> from the shortcut menu. The drive Properties box appears</w:t>
      </w:r>
      <w:r w:rsidR="00C53FD7">
        <w:t>, showing how much space is available.</w:t>
      </w:r>
    </w:p>
    <w:p w14:paraId="58B1FB90" w14:textId="77777777" w:rsidR="00BB3F00" w:rsidRDefault="00BB3F00" w:rsidP="00BB3F00">
      <w:pPr>
        <w:pStyle w:val="ListParagraph"/>
        <w:numPr>
          <w:ilvl w:val="0"/>
          <w:numId w:val="4"/>
        </w:numPr>
        <w:ind w:left="720"/>
        <w:rPr>
          <w:b/>
        </w:rPr>
      </w:pPr>
      <w:r>
        <w:rPr>
          <w:b/>
        </w:rPr>
        <w:t>Insert</w:t>
      </w:r>
      <w:r w:rsidRPr="00C76622">
        <w:rPr>
          <w:b/>
        </w:rPr>
        <w:t xml:space="preserve"> a screenshot:</w:t>
      </w:r>
    </w:p>
    <w:sdt>
      <w:sdtPr>
        <w:rPr>
          <w:rStyle w:val="Red"/>
        </w:rPr>
        <w:id w:val="1031458834"/>
        <w:placeholder>
          <w:docPart w:val="4865411C3B02461B9B18B4A6739CC86C"/>
        </w:placeholder>
        <w:showingPlcHdr/>
      </w:sdtPr>
      <w:sdtEndPr>
        <w:rPr>
          <w:rStyle w:val="Red"/>
        </w:rPr>
      </w:sdtEndPr>
      <w:sdtContent>
        <w:p w14:paraId="054063B3" w14:textId="3F0CA34C" w:rsidR="00BB3F00" w:rsidRDefault="00BB3F00" w:rsidP="00BB3F00">
          <w:pPr>
            <w:ind w:left="360"/>
          </w:pPr>
          <w:r w:rsidRPr="00BB3F00">
            <w:rPr>
              <w:rStyle w:val="PlaceholderText"/>
              <w:color w:val="FF0000"/>
            </w:rPr>
            <w:t>Click or tap here to enter text.</w:t>
          </w:r>
        </w:p>
      </w:sdtContent>
    </w:sdt>
    <w:p w14:paraId="6B32DE53" w14:textId="11CBBD34" w:rsidR="005D4EAB" w:rsidRDefault="005401A0" w:rsidP="00D67DEC">
      <w:pPr>
        <w:pStyle w:val="ListParagraph"/>
        <w:numPr>
          <w:ilvl w:val="0"/>
          <w:numId w:val="4"/>
        </w:numPr>
        <w:ind w:left="720"/>
      </w:pPr>
      <w:r>
        <w:t xml:space="preserve">Click Start </w:t>
      </w:r>
      <w:r>
        <w:sym w:font="Wingdings" w:char="F0E0"/>
      </w:r>
      <w:r>
        <w:t xml:space="preserve"> </w:t>
      </w:r>
      <w:r w:rsidR="009513E5" w:rsidRPr="00420139">
        <w:rPr>
          <w:b/>
        </w:rPr>
        <w:t>Disk Cleanup</w:t>
      </w:r>
      <w:r w:rsidR="009513E5" w:rsidRPr="00371DD5">
        <w:t>.</w:t>
      </w:r>
      <w:r>
        <w:t xml:space="preserve"> This should bring up the Disk Cleanup application.</w:t>
      </w:r>
    </w:p>
    <w:p w14:paraId="114AA546" w14:textId="35E69D72" w:rsidR="00904762" w:rsidRDefault="009513E5" w:rsidP="00D67DEC">
      <w:pPr>
        <w:pStyle w:val="ListParagraph"/>
        <w:numPr>
          <w:ilvl w:val="0"/>
          <w:numId w:val="4"/>
        </w:numPr>
        <w:ind w:left="720"/>
      </w:pPr>
      <w:r w:rsidRPr="00371DD5">
        <w:t>Disk Cleanup calculates how much space can be freed and then displays the Disk Cleanup box</w:t>
      </w:r>
      <w:r w:rsidR="00C53FD7">
        <w:t>.</w:t>
      </w:r>
    </w:p>
    <w:p w14:paraId="77B31D68" w14:textId="77777777" w:rsidR="00604CA8" w:rsidRDefault="0013779B" w:rsidP="00D67DEC">
      <w:pPr>
        <w:pStyle w:val="ListParagraph"/>
        <w:numPr>
          <w:ilvl w:val="0"/>
          <w:numId w:val="4"/>
        </w:numPr>
        <w:ind w:left="720"/>
        <w:rPr>
          <w:b/>
        </w:rPr>
      </w:pPr>
      <w:r>
        <w:rPr>
          <w:b/>
        </w:rPr>
        <w:t>I</w:t>
      </w:r>
      <w:r w:rsidR="0081674C">
        <w:rPr>
          <w:b/>
        </w:rPr>
        <w:t>nsert</w:t>
      </w:r>
      <w:r w:rsidR="00C76622" w:rsidRPr="00C76622">
        <w:rPr>
          <w:b/>
        </w:rPr>
        <w:t xml:space="preserve"> a screenshot:</w:t>
      </w:r>
    </w:p>
    <w:sdt>
      <w:sdtPr>
        <w:rPr>
          <w:rStyle w:val="Red"/>
        </w:rPr>
        <w:id w:val="327956376"/>
        <w:placeholder>
          <w:docPart w:val="483740A17B1E46AA983A22F602F031CF"/>
        </w:placeholder>
        <w:showingPlcHdr/>
      </w:sdtPr>
      <w:sdtEndPr>
        <w:rPr>
          <w:rStyle w:val="Red"/>
        </w:rPr>
      </w:sdtEndPr>
      <w:sdtContent>
        <w:p w14:paraId="2D7C1AB7" w14:textId="77777777" w:rsidR="00947E40" w:rsidRDefault="00947E40" w:rsidP="00D67DEC">
          <w:pPr>
            <w:ind w:left="360"/>
            <w:rPr>
              <w:rStyle w:val="Red"/>
            </w:rPr>
          </w:pPr>
          <w:r w:rsidRPr="008F48D9">
            <w:rPr>
              <w:rStyle w:val="PlaceholderText"/>
              <w:color w:val="FF0000"/>
            </w:rPr>
            <w:t>Click or tap here to enter text.</w:t>
          </w:r>
        </w:p>
      </w:sdtContent>
    </w:sdt>
    <w:p w14:paraId="0D19A2BE" w14:textId="77777777" w:rsidR="003109DF" w:rsidRDefault="009513E5" w:rsidP="00D67DEC">
      <w:pPr>
        <w:pStyle w:val="ListParagraph"/>
        <w:numPr>
          <w:ilvl w:val="0"/>
          <w:numId w:val="4"/>
        </w:numPr>
        <w:ind w:left="720"/>
      </w:pPr>
      <w:r w:rsidRPr="00371DD5">
        <w:t xml:space="preserve">Click </w:t>
      </w:r>
      <w:r w:rsidRPr="00051911">
        <w:rPr>
          <w:b/>
        </w:rPr>
        <w:t>Clean up system files</w:t>
      </w:r>
      <w:r w:rsidRPr="00371DD5">
        <w:t xml:space="preserve"> to see temporary system files that you can also delete.</w:t>
      </w:r>
      <w:r w:rsidR="004B4145">
        <w:t xml:space="preserve"> </w:t>
      </w:r>
    </w:p>
    <w:p w14:paraId="2B8518B5" w14:textId="77777777" w:rsidR="00604CA8" w:rsidRPr="00DD4CBE" w:rsidRDefault="00DD4CBE" w:rsidP="00D67DEC">
      <w:pPr>
        <w:pStyle w:val="ListParagraph"/>
        <w:numPr>
          <w:ilvl w:val="0"/>
          <w:numId w:val="4"/>
        </w:numPr>
        <w:ind w:left="720"/>
      </w:pPr>
      <w:r w:rsidRPr="00DD4CBE">
        <w:t xml:space="preserve">Select all checkboxes for </w:t>
      </w:r>
      <w:r>
        <w:rPr>
          <w:b/>
        </w:rPr>
        <w:t>Files to delete</w:t>
      </w:r>
      <w:r w:rsidR="004B4145" w:rsidRPr="00763E2D">
        <w:rPr>
          <w:b/>
        </w:rPr>
        <w:t>.</w:t>
      </w:r>
    </w:p>
    <w:p w14:paraId="2C11AEBF" w14:textId="77777777" w:rsidR="00507B76" w:rsidRPr="00C76622" w:rsidRDefault="00507B76" w:rsidP="00D67DEC">
      <w:pPr>
        <w:pStyle w:val="ListParagraph"/>
        <w:numPr>
          <w:ilvl w:val="0"/>
          <w:numId w:val="4"/>
        </w:numPr>
        <w:ind w:left="720"/>
      </w:pPr>
      <w:r w:rsidRPr="00FD0CC0">
        <w:rPr>
          <w:b/>
        </w:rPr>
        <w:t>Insert a screenshot</w:t>
      </w:r>
      <w:r w:rsidR="00166376">
        <w:rPr>
          <w:b/>
        </w:rPr>
        <w:t xml:space="preserve"> of </w:t>
      </w:r>
      <w:r w:rsidR="00F91881">
        <w:rPr>
          <w:b/>
        </w:rPr>
        <w:t>the options</w:t>
      </w:r>
      <w:r w:rsidR="00C76622">
        <w:rPr>
          <w:b/>
        </w:rPr>
        <w:t>:</w:t>
      </w:r>
    </w:p>
    <w:sdt>
      <w:sdtPr>
        <w:rPr>
          <w:rStyle w:val="Red"/>
        </w:rPr>
        <w:id w:val="-1347319900"/>
        <w:placeholder>
          <w:docPart w:val="D6EB59C8CA0F44508E7D98BB19CD8BA2"/>
        </w:placeholder>
        <w:showingPlcHdr/>
      </w:sdtPr>
      <w:sdtEndPr>
        <w:rPr>
          <w:rStyle w:val="Red"/>
        </w:rPr>
      </w:sdtEndPr>
      <w:sdtContent>
        <w:p w14:paraId="3D69AACE" w14:textId="77777777" w:rsidR="00D14222" w:rsidRDefault="00D14222" w:rsidP="00D67DEC">
          <w:pPr>
            <w:ind w:left="360"/>
            <w:rPr>
              <w:rStyle w:val="Red"/>
            </w:rPr>
          </w:pPr>
          <w:r w:rsidRPr="008F48D9">
            <w:rPr>
              <w:rStyle w:val="PlaceholderText"/>
              <w:color w:val="FF0000"/>
            </w:rPr>
            <w:t>Click or tap here to enter text.</w:t>
          </w:r>
        </w:p>
      </w:sdtContent>
    </w:sdt>
    <w:p w14:paraId="19CA7D60" w14:textId="77777777" w:rsidR="00BF4C10" w:rsidRDefault="008C16AA" w:rsidP="005F1FA9">
      <w:r w:rsidRPr="005F1FA9">
        <w:rPr>
          <w:b/>
        </w:rPr>
        <w:lastRenderedPageBreak/>
        <w:t>NOTE:</w:t>
      </w:r>
      <w:r>
        <w:t xml:space="preserve"> </w:t>
      </w:r>
      <w:r w:rsidR="00BF4C10">
        <w:t>If you upgraded to your current operating system, you will n</w:t>
      </w:r>
      <w:r w:rsidR="009513E5" w:rsidRPr="00371DD5">
        <w:t>otice the option to delete files from Previous Windows installation(s), which can free up additional hard drive space. This space is used by the Windows.old folder, which was created when Windows 8</w:t>
      </w:r>
      <w:r w:rsidR="00BF4C10">
        <w:t>/10</w:t>
      </w:r>
      <w:r w:rsidR="009513E5" w:rsidRPr="00371DD5">
        <w:t xml:space="preserve"> was installed as an upgrade from Windows 7 and stored the old Windows, Program Files, and User folders in the Windows.old folder. If the user assures you that no information, data, or settings are needed from the old Windows installation, it’s safe to delete these files to free up the space. </w:t>
      </w:r>
    </w:p>
    <w:p w14:paraId="08388BDE" w14:textId="4D65F5BB" w:rsidR="00112425" w:rsidRDefault="00112425" w:rsidP="00D67DEC">
      <w:pPr>
        <w:pStyle w:val="ListParagraph"/>
        <w:numPr>
          <w:ilvl w:val="0"/>
          <w:numId w:val="4"/>
        </w:numPr>
        <w:ind w:left="720"/>
      </w:pPr>
      <w:r>
        <w:t xml:space="preserve">Click </w:t>
      </w:r>
      <w:r w:rsidRPr="00560209">
        <w:rPr>
          <w:b/>
          <w:bCs/>
        </w:rPr>
        <w:t>OK</w:t>
      </w:r>
      <w:r>
        <w:t xml:space="preserve"> to clean up your drive. Click </w:t>
      </w:r>
      <w:r w:rsidR="001877D5">
        <w:rPr>
          <w:b/>
          <w:bCs/>
        </w:rPr>
        <w:t>OK</w:t>
      </w:r>
      <w:r>
        <w:t xml:space="preserve"> to permanently deleting files.</w:t>
      </w:r>
    </w:p>
    <w:p w14:paraId="7C5A7BC4" w14:textId="77777777" w:rsidR="00112425" w:rsidRPr="00E209CE" w:rsidRDefault="00112425" w:rsidP="00D67DEC">
      <w:pPr>
        <w:pStyle w:val="ListParagraph"/>
        <w:numPr>
          <w:ilvl w:val="0"/>
          <w:numId w:val="4"/>
        </w:numPr>
        <w:ind w:left="720"/>
      </w:pPr>
      <w:r w:rsidRPr="00112425">
        <w:rPr>
          <w:b/>
        </w:rPr>
        <w:t>Insert a screenshot of the cleanup process:</w:t>
      </w:r>
    </w:p>
    <w:sdt>
      <w:sdtPr>
        <w:rPr>
          <w:rStyle w:val="Red"/>
        </w:rPr>
        <w:id w:val="291487694"/>
        <w:placeholder>
          <w:docPart w:val="57C29AE1E06C401FBD3CBD12630BD1DC"/>
        </w:placeholder>
        <w:showingPlcHdr/>
      </w:sdtPr>
      <w:sdtEndPr>
        <w:rPr>
          <w:rStyle w:val="Red"/>
        </w:rPr>
      </w:sdtEndPr>
      <w:sdtContent>
        <w:p w14:paraId="364B1048" w14:textId="77777777" w:rsidR="00376AF4" w:rsidRDefault="00376AF4" w:rsidP="00D67DEC">
          <w:pPr>
            <w:ind w:left="360"/>
            <w:rPr>
              <w:rStyle w:val="Red"/>
            </w:rPr>
          </w:pPr>
          <w:r w:rsidRPr="008F48D9">
            <w:rPr>
              <w:rStyle w:val="PlaceholderText"/>
              <w:color w:val="FF0000"/>
            </w:rPr>
            <w:t>Click or tap here to enter text.</w:t>
          </w:r>
        </w:p>
      </w:sdtContent>
    </w:sdt>
    <w:p w14:paraId="7A0E61F4" w14:textId="77777777" w:rsidR="0064434C" w:rsidRDefault="0064434C" w:rsidP="00EF2277">
      <w:pPr>
        <w:pStyle w:val="Heading1"/>
      </w:pPr>
      <w:r>
        <w:t>Verify Scheduled Drive Maintenance</w:t>
      </w:r>
    </w:p>
    <w:p w14:paraId="14D0D890" w14:textId="145C176C" w:rsidR="0064434C" w:rsidRDefault="00A15CE4" w:rsidP="0064434C">
      <w:pPr>
        <w:rPr>
          <w:rFonts w:ascii="Times New Roman" w:hAnsi="Times New Roman"/>
        </w:rPr>
      </w:pPr>
      <w:r>
        <w:t>V</w:t>
      </w:r>
      <w:r w:rsidR="0064434C">
        <w:t xml:space="preserve">erify that Windows is </w:t>
      </w:r>
      <w:r>
        <w:t xml:space="preserve">automatically </w:t>
      </w:r>
      <w:r w:rsidR="0064434C">
        <w:t xml:space="preserve">defragmenting </w:t>
      </w:r>
      <w:r>
        <w:t>your drives.</w:t>
      </w:r>
    </w:p>
    <w:p w14:paraId="30E8E582" w14:textId="591DF70B" w:rsidR="007F7C2A" w:rsidRDefault="00415926" w:rsidP="00EF2277">
      <w:pPr>
        <w:pStyle w:val="ListParagraph"/>
        <w:numPr>
          <w:ilvl w:val="0"/>
          <w:numId w:val="7"/>
        </w:numPr>
        <w:ind w:left="720"/>
      </w:pPr>
      <w:r>
        <w:t>Click Start</w:t>
      </w:r>
      <w:r w:rsidR="00C1096B">
        <w:t xml:space="preserve"> </w:t>
      </w:r>
      <w:r w:rsidR="00C1096B">
        <w:sym w:font="Wingdings" w:char="F0E0"/>
      </w:r>
      <w:r>
        <w:t xml:space="preserve"> type </w:t>
      </w:r>
      <w:r w:rsidRPr="00415926">
        <w:rPr>
          <w:b/>
        </w:rPr>
        <w:t>Defragment and Optimize Drives</w:t>
      </w:r>
      <w:r w:rsidR="007F7C2A">
        <w:t xml:space="preserve"> </w:t>
      </w:r>
      <w:r w:rsidR="007F7C2A">
        <w:sym w:font="Wingdings" w:char="F0E0"/>
      </w:r>
      <w:r w:rsidR="007F7C2A">
        <w:t xml:space="preserve"> launch the app.</w:t>
      </w:r>
    </w:p>
    <w:p w14:paraId="2B10B6CC" w14:textId="1DB7D812" w:rsidR="00B72B27" w:rsidRDefault="0064434C" w:rsidP="00EF2277">
      <w:pPr>
        <w:pStyle w:val="ListParagraph"/>
        <w:numPr>
          <w:ilvl w:val="0"/>
          <w:numId w:val="7"/>
        </w:numPr>
        <w:ind w:left="720"/>
      </w:pPr>
      <w:r>
        <w:t>In the Optimize Drives box</w:t>
      </w:r>
      <w:r w:rsidR="00B72B27">
        <w:t>, verify the defrag settings.</w:t>
      </w:r>
    </w:p>
    <w:p w14:paraId="3B418993" w14:textId="77777777" w:rsidR="0027732F" w:rsidRPr="00570C9A" w:rsidRDefault="00B72B27" w:rsidP="00EF2277">
      <w:pPr>
        <w:pStyle w:val="ListParagraph"/>
        <w:numPr>
          <w:ilvl w:val="0"/>
          <w:numId w:val="7"/>
        </w:numPr>
        <w:ind w:left="720"/>
      </w:pPr>
      <w:r w:rsidRPr="00CB4CB1">
        <w:rPr>
          <w:b/>
        </w:rPr>
        <w:t xml:space="preserve">Insert </w:t>
      </w:r>
      <w:r w:rsidR="0027732F" w:rsidRPr="00CB4CB1">
        <w:rPr>
          <w:b/>
        </w:rPr>
        <w:t>a screenshot</w:t>
      </w:r>
      <w:r w:rsidR="003F50A4">
        <w:rPr>
          <w:b/>
        </w:rPr>
        <w:t xml:space="preserve"> of your def</w:t>
      </w:r>
      <w:r w:rsidR="005903D2">
        <w:rPr>
          <w:b/>
        </w:rPr>
        <w:t>ra</w:t>
      </w:r>
      <w:r w:rsidR="003F50A4">
        <w:rPr>
          <w:b/>
        </w:rPr>
        <w:t>g</w:t>
      </w:r>
      <w:r w:rsidR="005903D2">
        <w:rPr>
          <w:b/>
        </w:rPr>
        <w:t xml:space="preserve"> settings</w:t>
      </w:r>
      <w:r w:rsidR="00570C9A">
        <w:rPr>
          <w:b/>
        </w:rPr>
        <w:t>:</w:t>
      </w:r>
    </w:p>
    <w:sdt>
      <w:sdtPr>
        <w:rPr>
          <w:rStyle w:val="Red"/>
        </w:rPr>
        <w:id w:val="1820541119"/>
        <w:placeholder>
          <w:docPart w:val="1A2761DB7AF1404E8195431F09FD731F"/>
        </w:placeholder>
        <w:showingPlcHdr/>
      </w:sdtPr>
      <w:sdtEndPr>
        <w:rPr>
          <w:rStyle w:val="Red"/>
        </w:rPr>
      </w:sdtEndPr>
      <w:sdtContent>
        <w:p w14:paraId="5C47A198" w14:textId="77777777" w:rsidR="00CE6B68" w:rsidRDefault="00CE6B68" w:rsidP="00EF2277">
          <w:pPr>
            <w:ind w:left="360"/>
            <w:rPr>
              <w:rStyle w:val="Red"/>
            </w:rPr>
          </w:pPr>
          <w:r w:rsidRPr="008F48D9">
            <w:rPr>
              <w:rStyle w:val="PlaceholderText"/>
              <w:color w:val="FF0000"/>
            </w:rPr>
            <w:t>Click or tap here to enter text.</w:t>
          </w:r>
        </w:p>
      </w:sdtContent>
    </w:sdt>
    <w:p w14:paraId="430F3237" w14:textId="77777777" w:rsidR="0064434C" w:rsidRDefault="0027732F" w:rsidP="00EF2277">
      <w:pPr>
        <w:pStyle w:val="ListParagraph"/>
        <w:numPr>
          <w:ilvl w:val="0"/>
          <w:numId w:val="7"/>
        </w:numPr>
        <w:ind w:left="720"/>
      </w:pPr>
      <w:r>
        <w:t xml:space="preserve">If your drives are not being optimized automatically, you can </w:t>
      </w:r>
      <w:r w:rsidR="0064434C">
        <w:t xml:space="preserve">turn it on, select the drive and click </w:t>
      </w:r>
      <w:r w:rsidR="0064434C">
        <w:rPr>
          <w:rStyle w:val="Strong"/>
        </w:rPr>
        <w:t>Turn on</w:t>
      </w:r>
      <w:r w:rsidR="0064434C">
        <w:t xml:space="preserve">. In the box that appears, which is showing in the bottom of the figure, check </w:t>
      </w:r>
      <w:r w:rsidR="0064434C">
        <w:rPr>
          <w:rStyle w:val="Strong"/>
        </w:rPr>
        <w:t>Run on a schedule (recommended)</w:t>
      </w:r>
      <w:r w:rsidR="0064434C">
        <w:t xml:space="preserve"> and select </w:t>
      </w:r>
      <w:r w:rsidR="0064434C">
        <w:rPr>
          <w:rStyle w:val="Strong"/>
        </w:rPr>
        <w:t>Weekly</w:t>
      </w:r>
      <w:r w:rsidR="0064434C">
        <w:t xml:space="preserve"> for the Frequency. Click </w:t>
      </w:r>
      <w:r w:rsidR="0064434C">
        <w:rPr>
          <w:rStyle w:val="Strong"/>
        </w:rPr>
        <w:t>OK</w:t>
      </w:r>
      <w:r w:rsidR="0064434C">
        <w:t>.</w:t>
      </w:r>
    </w:p>
    <w:p w14:paraId="39063455" w14:textId="31D1A3A3" w:rsidR="0064434C" w:rsidRDefault="008013B0" w:rsidP="008013B0">
      <w:r w:rsidRPr="008013B0">
        <w:rPr>
          <w:b/>
        </w:rPr>
        <w:t>NOTE:</w:t>
      </w:r>
      <w:r>
        <w:t xml:space="preserve"> </w:t>
      </w:r>
      <w:r w:rsidR="0064434C">
        <w:t xml:space="preserve">Windows can optimize an SSD to release unused space to reduce the number of write operations to the drive. To optimize an SSD in Windows, select the drive in the Optimize Drives window and click </w:t>
      </w:r>
      <w:r w:rsidR="0064434C">
        <w:rPr>
          <w:rStyle w:val="Strong"/>
        </w:rPr>
        <w:t>Optimize</w:t>
      </w:r>
      <w:r w:rsidR="0064434C">
        <w:t>.</w:t>
      </w:r>
    </w:p>
    <w:p w14:paraId="3E127E3D" w14:textId="758C67E3" w:rsidR="00AB4D55" w:rsidRDefault="008F3779" w:rsidP="00EF2277">
      <w:pPr>
        <w:pStyle w:val="Heading1"/>
      </w:pPr>
      <w:r>
        <w:t xml:space="preserve">Verify </w:t>
      </w:r>
      <w:r w:rsidR="00127224">
        <w:t>Windows System Settings</w:t>
      </w:r>
    </w:p>
    <w:p w14:paraId="6681D06F" w14:textId="12A1E090" w:rsidR="003475FC" w:rsidRDefault="003475FC" w:rsidP="00207F7C">
      <w:r>
        <w:t>Verify that Windows is up to date.</w:t>
      </w:r>
    </w:p>
    <w:p w14:paraId="1D263035" w14:textId="06D8036B" w:rsidR="008B2CF9" w:rsidRPr="008B2CF9" w:rsidRDefault="003475FC" w:rsidP="00EF2277">
      <w:pPr>
        <w:pStyle w:val="ListParagraph"/>
        <w:numPr>
          <w:ilvl w:val="0"/>
          <w:numId w:val="5"/>
        </w:numPr>
        <w:ind w:left="720"/>
      </w:pPr>
      <w:r>
        <w:t xml:space="preserve">Go to </w:t>
      </w:r>
      <w:r w:rsidRPr="003475FC">
        <w:rPr>
          <w:b/>
        </w:rPr>
        <w:t>Settings</w:t>
      </w:r>
      <w:r w:rsidR="00C4793C">
        <w:rPr>
          <w:b/>
        </w:rPr>
        <w:t xml:space="preserve"> </w:t>
      </w:r>
      <w:r w:rsidR="00C4793C" w:rsidRPr="00C4793C">
        <w:rPr>
          <w:b/>
        </w:rPr>
        <w:sym w:font="Wingdings" w:char="F0E0"/>
      </w:r>
      <w:r>
        <w:rPr>
          <w:b/>
        </w:rPr>
        <w:t xml:space="preserve"> </w:t>
      </w:r>
      <w:r w:rsidR="00FF6366">
        <w:rPr>
          <w:b/>
        </w:rPr>
        <w:t>Update and Security</w:t>
      </w:r>
      <w:r w:rsidR="00C4793C">
        <w:rPr>
          <w:b/>
        </w:rPr>
        <w:t xml:space="preserve"> </w:t>
      </w:r>
      <w:r w:rsidR="00C4793C" w:rsidRPr="00C4793C">
        <w:rPr>
          <w:b/>
        </w:rPr>
        <w:sym w:font="Wingdings" w:char="F0E0"/>
      </w:r>
      <w:r w:rsidR="00FF6366">
        <w:rPr>
          <w:b/>
        </w:rPr>
        <w:t xml:space="preserve"> </w:t>
      </w:r>
      <w:r w:rsidR="001D7EF9">
        <w:rPr>
          <w:b/>
        </w:rPr>
        <w:t xml:space="preserve">Click Advanced Options. </w:t>
      </w:r>
      <w:r w:rsidR="001D7EF9" w:rsidRPr="001D7EF9">
        <w:t xml:space="preserve">Turn on </w:t>
      </w:r>
      <w:r w:rsidR="001D7EF9">
        <w:rPr>
          <w:b/>
        </w:rPr>
        <w:t>Give me updates for Microsoft Products when I update Windows.</w:t>
      </w:r>
    </w:p>
    <w:p w14:paraId="5D141AB9" w14:textId="77777777" w:rsidR="00612391" w:rsidRPr="00612391" w:rsidRDefault="00612391" w:rsidP="00EF2277">
      <w:pPr>
        <w:pStyle w:val="ListParagraph"/>
        <w:numPr>
          <w:ilvl w:val="0"/>
          <w:numId w:val="5"/>
        </w:numPr>
        <w:ind w:left="720"/>
      </w:pPr>
      <w:r w:rsidRPr="00612391">
        <w:rPr>
          <w:b/>
        </w:rPr>
        <w:t>Insert a screenshot</w:t>
      </w:r>
      <w:r w:rsidR="00B1113D">
        <w:rPr>
          <w:b/>
        </w:rPr>
        <w:t xml:space="preserve"> of the Advanced Options</w:t>
      </w:r>
      <w:r w:rsidRPr="00612391">
        <w:rPr>
          <w:b/>
        </w:rPr>
        <w:t>.</w:t>
      </w:r>
    </w:p>
    <w:sdt>
      <w:sdtPr>
        <w:rPr>
          <w:rStyle w:val="Red"/>
        </w:rPr>
        <w:id w:val="1870324308"/>
        <w:placeholder>
          <w:docPart w:val="66E0C01156974DD98B0FC8AC4847423C"/>
        </w:placeholder>
        <w:showingPlcHdr/>
      </w:sdtPr>
      <w:sdtEndPr>
        <w:rPr>
          <w:rStyle w:val="Red"/>
        </w:rPr>
      </w:sdtEndPr>
      <w:sdtContent>
        <w:p w14:paraId="67521142" w14:textId="77777777" w:rsidR="00612391" w:rsidRDefault="00612391" w:rsidP="00EF2277">
          <w:pPr>
            <w:ind w:left="360"/>
            <w:rPr>
              <w:rStyle w:val="Red"/>
            </w:rPr>
          </w:pPr>
          <w:r w:rsidRPr="008F48D9">
            <w:rPr>
              <w:rStyle w:val="PlaceholderText"/>
              <w:color w:val="FF0000"/>
            </w:rPr>
            <w:t>Click or tap here to enter text.</w:t>
          </w:r>
        </w:p>
      </w:sdtContent>
    </w:sdt>
    <w:p w14:paraId="526CF9F3" w14:textId="77777777" w:rsidR="001D7EF9" w:rsidRPr="001D7EF9" w:rsidRDefault="001D7EF9" w:rsidP="00EF2277">
      <w:pPr>
        <w:pStyle w:val="ListParagraph"/>
        <w:numPr>
          <w:ilvl w:val="0"/>
          <w:numId w:val="5"/>
        </w:numPr>
        <w:ind w:left="720"/>
      </w:pPr>
      <w:r w:rsidRPr="001D7EF9">
        <w:lastRenderedPageBreak/>
        <w:t xml:space="preserve">Click </w:t>
      </w:r>
      <w:r>
        <w:rPr>
          <w:b/>
        </w:rPr>
        <w:t>Back.</w:t>
      </w:r>
    </w:p>
    <w:p w14:paraId="39BDCB79" w14:textId="77777777" w:rsidR="006F2E81" w:rsidRDefault="001D7EF9" w:rsidP="00EF2277">
      <w:pPr>
        <w:pStyle w:val="ListParagraph"/>
        <w:numPr>
          <w:ilvl w:val="0"/>
          <w:numId w:val="5"/>
        </w:numPr>
        <w:ind w:left="720"/>
      </w:pPr>
      <w:r w:rsidRPr="001D7EF9">
        <w:t xml:space="preserve">Click </w:t>
      </w:r>
      <w:r>
        <w:rPr>
          <w:b/>
        </w:rPr>
        <w:t>Check for Updates.</w:t>
      </w:r>
      <w:r w:rsidRPr="001D7EF9">
        <w:t xml:space="preserve"> Wait until it completes and either says that everything is</w:t>
      </w:r>
      <w:r>
        <w:t xml:space="preserve"> </w:t>
      </w:r>
      <w:r w:rsidRPr="001D7EF9">
        <w:t>up to date, or updates start installing.</w:t>
      </w:r>
    </w:p>
    <w:p w14:paraId="4133C5E3" w14:textId="77777777" w:rsidR="00AB4D55" w:rsidRDefault="006F2E81" w:rsidP="00EF2277">
      <w:pPr>
        <w:pStyle w:val="ListParagraph"/>
        <w:numPr>
          <w:ilvl w:val="0"/>
          <w:numId w:val="5"/>
        </w:numPr>
        <w:ind w:left="720"/>
      </w:pPr>
      <w:r w:rsidRPr="0040322C">
        <w:rPr>
          <w:b/>
        </w:rPr>
        <w:t>Insert</w:t>
      </w:r>
      <w:r w:rsidR="00AB4D55" w:rsidRPr="0040322C">
        <w:rPr>
          <w:b/>
        </w:rPr>
        <w:t xml:space="preserve"> a screenshot</w:t>
      </w:r>
      <w:r w:rsidR="00364A91">
        <w:t>:</w:t>
      </w:r>
    </w:p>
    <w:sdt>
      <w:sdtPr>
        <w:rPr>
          <w:rStyle w:val="Red"/>
        </w:rPr>
        <w:id w:val="1665044236"/>
        <w:placeholder>
          <w:docPart w:val="BC9AB55E5AFA4F1C87F1C1A1A7CFC619"/>
        </w:placeholder>
        <w:showingPlcHdr/>
      </w:sdtPr>
      <w:sdtEndPr>
        <w:rPr>
          <w:rStyle w:val="Red"/>
        </w:rPr>
      </w:sdtEndPr>
      <w:sdtContent>
        <w:p w14:paraId="7A3B62A3" w14:textId="77777777" w:rsidR="001D7EF9" w:rsidRDefault="001D7EF9" w:rsidP="00EF2277">
          <w:pPr>
            <w:ind w:left="360"/>
            <w:rPr>
              <w:rStyle w:val="Red"/>
            </w:rPr>
          </w:pPr>
          <w:r w:rsidRPr="008F48D9">
            <w:rPr>
              <w:rStyle w:val="PlaceholderText"/>
              <w:color w:val="FF0000"/>
            </w:rPr>
            <w:t>Click or tap here to enter text.</w:t>
          </w:r>
        </w:p>
      </w:sdtContent>
    </w:sdt>
    <w:p w14:paraId="53440ADD" w14:textId="4DE79BCF" w:rsidR="006F2E81" w:rsidRDefault="00AB4D55" w:rsidP="00EF2277">
      <w:pPr>
        <w:pStyle w:val="ListParagraph"/>
        <w:numPr>
          <w:ilvl w:val="0"/>
          <w:numId w:val="5"/>
        </w:numPr>
        <w:ind w:left="720"/>
      </w:pPr>
      <w:r>
        <w:t xml:space="preserve">Verify </w:t>
      </w:r>
      <w:r w:rsidR="001D7EF9">
        <w:t xml:space="preserve">that your </w:t>
      </w:r>
      <w:r>
        <w:t>anti-virus/anti-malware software is up to date.</w:t>
      </w:r>
      <w:r w:rsidR="004840D2">
        <w:t xml:space="preserve"> If you do not have a third party anti virus, this will be under Windows Security.</w:t>
      </w:r>
    </w:p>
    <w:p w14:paraId="74619FAA" w14:textId="77777777" w:rsidR="00AB4D55" w:rsidRPr="00E14003" w:rsidRDefault="006F2E81" w:rsidP="00EF2277">
      <w:pPr>
        <w:pStyle w:val="ListParagraph"/>
        <w:numPr>
          <w:ilvl w:val="0"/>
          <w:numId w:val="5"/>
        </w:numPr>
        <w:ind w:left="720"/>
      </w:pPr>
      <w:r w:rsidRPr="0040322C">
        <w:rPr>
          <w:b/>
        </w:rPr>
        <w:t>Insert</w:t>
      </w:r>
      <w:r w:rsidR="00AB4D55" w:rsidRPr="0040322C">
        <w:rPr>
          <w:b/>
        </w:rPr>
        <w:t xml:space="preserve"> a screenshot</w:t>
      </w:r>
      <w:r w:rsidR="00E14003">
        <w:rPr>
          <w:b/>
        </w:rPr>
        <w:t>:</w:t>
      </w:r>
    </w:p>
    <w:sdt>
      <w:sdtPr>
        <w:rPr>
          <w:rStyle w:val="Red"/>
        </w:rPr>
        <w:id w:val="945269361"/>
        <w:placeholder>
          <w:docPart w:val="F6C00DDEAB774A0EB6007A7014AC4B35"/>
        </w:placeholder>
        <w:showingPlcHdr/>
      </w:sdtPr>
      <w:sdtEndPr>
        <w:rPr>
          <w:rStyle w:val="Red"/>
        </w:rPr>
      </w:sdtEndPr>
      <w:sdtContent>
        <w:p w14:paraId="603745BA" w14:textId="77777777" w:rsidR="00E108BB" w:rsidRDefault="00E108BB" w:rsidP="00EF2277">
          <w:pPr>
            <w:ind w:left="360"/>
            <w:rPr>
              <w:rStyle w:val="Red"/>
            </w:rPr>
          </w:pPr>
          <w:r w:rsidRPr="008F48D9">
            <w:rPr>
              <w:rStyle w:val="PlaceholderText"/>
              <w:color w:val="FF0000"/>
            </w:rPr>
            <w:t>Click or tap here to enter text.</w:t>
          </w:r>
        </w:p>
      </w:sdtContent>
    </w:sdt>
    <w:p w14:paraId="73E1A0F9" w14:textId="77777777" w:rsidR="000826AF" w:rsidRDefault="00AB4D55" w:rsidP="00EF2277">
      <w:pPr>
        <w:pStyle w:val="ListParagraph"/>
        <w:numPr>
          <w:ilvl w:val="0"/>
          <w:numId w:val="5"/>
        </w:numPr>
        <w:ind w:left="720"/>
      </w:pPr>
      <w:r>
        <w:t>Verify System Protection</w:t>
      </w:r>
      <w:r w:rsidR="005D4867">
        <w:t xml:space="preserve"> (Create a restore point)</w:t>
      </w:r>
      <w:r>
        <w:t xml:space="preserve"> is turned on</w:t>
      </w:r>
      <w:r w:rsidR="005459C2">
        <w:t xml:space="preserve"> for Drive C:</w:t>
      </w:r>
      <w:r>
        <w:t>.</w:t>
      </w:r>
    </w:p>
    <w:p w14:paraId="437ACBE8" w14:textId="31E9595C" w:rsidR="006F2E81" w:rsidRDefault="005459C2" w:rsidP="00EF2277">
      <w:pPr>
        <w:pStyle w:val="ListParagraph"/>
        <w:numPr>
          <w:ilvl w:val="0"/>
          <w:numId w:val="5"/>
        </w:numPr>
        <w:ind w:left="720"/>
      </w:pPr>
      <w:r>
        <w:t>A good option is to allocate 5% to 10% of your drive space, depending on the size of your C: drive.</w:t>
      </w:r>
    </w:p>
    <w:p w14:paraId="58ED6D3B" w14:textId="77777777" w:rsidR="00AB4D55" w:rsidRDefault="006F2E81" w:rsidP="00EF2277">
      <w:pPr>
        <w:pStyle w:val="ListParagraph"/>
        <w:numPr>
          <w:ilvl w:val="0"/>
          <w:numId w:val="5"/>
        </w:numPr>
        <w:ind w:left="720"/>
      </w:pPr>
      <w:r w:rsidRPr="0040322C">
        <w:rPr>
          <w:b/>
        </w:rPr>
        <w:t>Insert</w:t>
      </w:r>
      <w:r w:rsidR="00AB4D55" w:rsidRPr="0040322C">
        <w:rPr>
          <w:b/>
        </w:rPr>
        <w:t xml:space="preserve"> a screenshot</w:t>
      </w:r>
      <w:r w:rsidR="00E14003">
        <w:t>:</w:t>
      </w:r>
    </w:p>
    <w:sdt>
      <w:sdtPr>
        <w:rPr>
          <w:rStyle w:val="Red"/>
        </w:rPr>
        <w:id w:val="-1563474064"/>
        <w:placeholder>
          <w:docPart w:val="E45395B63C754D10BC93E4D3DCA09433"/>
        </w:placeholder>
        <w:showingPlcHdr/>
      </w:sdtPr>
      <w:sdtEndPr>
        <w:rPr>
          <w:rStyle w:val="Red"/>
        </w:rPr>
      </w:sdtEndPr>
      <w:sdtContent>
        <w:p w14:paraId="27844421" w14:textId="77777777" w:rsidR="00E108BB" w:rsidRDefault="00E108BB" w:rsidP="00EF2277">
          <w:pPr>
            <w:ind w:left="360"/>
            <w:rPr>
              <w:rStyle w:val="Red"/>
            </w:rPr>
          </w:pPr>
          <w:r w:rsidRPr="008F48D9">
            <w:rPr>
              <w:rStyle w:val="PlaceholderText"/>
              <w:color w:val="FF0000"/>
            </w:rPr>
            <w:t>Click or tap here to enter text.</w:t>
          </w:r>
        </w:p>
      </w:sdtContent>
    </w:sdt>
    <w:p w14:paraId="25332536" w14:textId="77777777" w:rsidR="001D61AE" w:rsidRDefault="001D61AE" w:rsidP="001D61AE">
      <w:pPr>
        <w:pStyle w:val="Heading2"/>
      </w:pPr>
      <w:r>
        <w:t>Assignment Submission</w:t>
      </w:r>
    </w:p>
    <w:p w14:paraId="18367BB6" w14:textId="2538CF27" w:rsidR="00AB4D55" w:rsidRPr="00371DD5" w:rsidRDefault="00AB4D55" w:rsidP="00EF2277">
      <w:r>
        <w:t>Attach this completed document to the assignment in Blackboard.</w:t>
      </w:r>
    </w:p>
    <w:sectPr w:rsidR="00AB4D55" w:rsidRPr="00371DD5" w:rsidSect="00BD46C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C7059" w14:textId="77777777" w:rsidR="009E3051" w:rsidRDefault="009E3051" w:rsidP="009E3051">
      <w:pPr>
        <w:spacing w:before="0" w:after="0" w:line="240" w:lineRule="auto"/>
      </w:pPr>
      <w:r>
        <w:separator/>
      </w:r>
    </w:p>
  </w:endnote>
  <w:endnote w:type="continuationSeparator" w:id="0">
    <w:p w14:paraId="4F4B718B" w14:textId="77777777" w:rsidR="009E3051" w:rsidRDefault="009E3051" w:rsidP="009E30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03128" w14:textId="052AFB2C" w:rsidR="009E3051" w:rsidRDefault="000212B5" w:rsidP="009E3051">
    <w:pPr>
      <w:pStyle w:val="Footer"/>
      <w:tabs>
        <w:tab w:val="center" w:pos="5040"/>
        <w:tab w:val="right" w:pos="10080"/>
      </w:tabs>
    </w:pPr>
    <w:r>
      <w:t>Routine Maintenance</w:t>
    </w:r>
    <w:r w:rsidR="009E3051">
      <w:tab/>
      <w:t xml:space="preserve">Page </w:t>
    </w:r>
    <w:r w:rsidR="009E3051">
      <w:fldChar w:fldCharType="begin"/>
    </w:r>
    <w:r w:rsidR="009E3051">
      <w:instrText xml:space="preserve"> PAGE </w:instrText>
    </w:r>
    <w:r w:rsidR="009E3051">
      <w:fldChar w:fldCharType="separate"/>
    </w:r>
    <w:r w:rsidR="004211C1">
      <w:rPr>
        <w:noProof/>
      </w:rPr>
      <w:t>2</w:t>
    </w:r>
    <w:r w:rsidR="009E3051">
      <w:fldChar w:fldCharType="end"/>
    </w:r>
    <w:r w:rsidR="009E3051">
      <w:t xml:space="preserve"> of </w:t>
    </w:r>
    <w:r w:rsidR="008B2CF9">
      <w:rPr>
        <w:noProof/>
      </w:rPr>
      <w:fldChar w:fldCharType="begin"/>
    </w:r>
    <w:r w:rsidR="008B2CF9">
      <w:rPr>
        <w:noProof/>
      </w:rPr>
      <w:instrText xml:space="preserve"> NUMPAGES </w:instrText>
    </w:r>
    <w:r w:rsidR="008B2CF9">
      <w:rPr>
        <w:noProof/>
      </w:rPr>
      <w:fldChar w:fldCharType="separate"/>
    </w:r>
    <w:r w:rsidR="004211C1">
      <w:rPr>
        <w:noProof/>
      </w:rPr>
      <w:t>3</w:t>
    </w:r>
    <w:r w:rsidR="008B2CF9">
      <w:rPr>
        <w:noProof/>
      </w:rPr>
      <w:fldChar w:fldCharType="end"/>
    </w:r>
    <w:r w:rsidR="009E3051">
      <w:tab/>
      <w:t xml:space="preserve">Revised: </w:t>
    </w:r>
    <w:r w:rsidR="005C139E">
      <w:t>03</w:t>
    </w:r>
    <w:r w:rsidR="00D67DEC">
      <w:t>/</w:t>
    </w:r>
    <w:r w:rsidR="005C139E">
      <w:t>08</w:t>
    </w:r>
    <w:r w:rsidR="004211C1">
      <w:t>/202</w:t>
    </w:r>
    <w:r w:rsidR="005C139E">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4A0CC" w14:textId="77777777" w:rsidR="009E3051" w:rsidRDefault="009E3051" w:rsidP="009E3051">
      <w:pPr>
        <w:spacing w:before="0" w:after="0" w:line="240" w:lineRule="auto"/>
      </w:pPr>
      <w:r>
        <w:separator/>
      </w:r>
    </w:p>
  </w:footnote>
  <w:footnote w:type="continuationSeparator" w:id="0">
    <w:p w14:paraId="79721FBC" w14:textId="77777777" w:rsidR="009E3051" w:rsidRDefault="009E3051" w:rsidP="009E30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9F3D68"/>
    <w:multiLevelType w:val="hybridMultilevel"/>
    <w:tmpl w:val="0298F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E2641F"/>
    <w:multiLevelType w:val="hybridMultilevel"/>
    <w:tmpl w:val="0298FB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BE174A8"/>
    <w:multiLevelType w:val="hybridMultilevel"/>
    <w:tmpl w:val="00B80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9C40EF"/>
    <w:multiLevelType w:val="hybridMultilevel"/>
    <w:tmpl w:val="66AE8F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07B0DC8"/>
    <w:multiLevelType w:val="hybridMultilevel"/>
    <w:tmpl w:val="00B80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2E0648E"/>
    <w:multiLevelType w:val="hybridMultilevel"/>
    <w:tmpl w:val="0298FB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76933594">
    <w:abstractNumId w:val="27"/>
  </w:num>
  <w:num w:numId="2" w16cid:durableId="1923953916">
    <w:abstractNumId w:val="25"/>
  </w:num>
  <w:num w:numId="3" w16cid:durableId="483815591">
    <w:abstractNumId w:val="35"/>
  </w:num>
  <w:num w:numId="4" w16cid:durableId="947128575">
    <w:abstractNumId w:val="33"/>
  </w:num>
  <w:num w:numId="5" w16cid:durableId="143358463">
    <w:abstractNumId w:val="20"/>
  </w:num>
  <w:num w:numId="6" w16cid:durableId="1746953556">
    <w:abstractNumId w:val="7"/>
  </w:num>
  <w:num w:numId="7" w16cid:durableId="903879676">
    <w:abstractNumId w:val="9"/>
  </w:num>
  <w:num w:numId="8" w16cid:durableId="643782275">
    <w:abstractNumId w:val="17"/>
  </w:num>
  <w:num w:numId="9" w16cid:durableId="1688481294">
    <w:abstractNumId w:val="1"/>
  </w:num>
  <w:num w:numId="10" w16cid:durableId="1122723479">
    <w:abstractNumId w:val="22"/>
  </w:num>
  <w:num w:numId="11" w16cid:durableId="2112698650">
    <w:abstractNumId w:val="47"/>
  </w:num>
  <w:num w:numId="12" w16cid:durableId="552884566">
    <w:abstractNumId w:val="14"/>
  </w:num>
  <w:num w:numId="13" w16cid:durableId="1559130839">
    <w:abstractNumId w:val="42"/>
  </w:num>
  <w:num w:numId="14" w16cid:durableId="1415398923">
    <w:abstractNumId w:val="15"/>
  </w:num>
  <w:num w:numId="15" w16cid:durableId="72091769">
    <w:abstractNumId w:val="28"/>
  </w:num>
  <w:num w:numId="16" w16cid:durableId="769157182">
    <w:abstractNumId w:val="13"/>
  </w:num>
  <w:num w:numId="17" w16cid:durableId="2036729798">
    <w:abstractNumId w:val="12"/>
  </w:num>
  <w:num w:numId="18" w16cid:durableId="953555383">
    <w:abstractNumId w:val="36"/>
  </w:num>
  <w:num w:numId="19" w16cid:durableId="28336898">
    <w:abstractNumId w:val="0"/>
  </w:num>
  <w:num w:numId="20" w16cid:durableId="760686002">
    <w:abstractNumId w:val="37"/>
  </w:num>
  <w:num w:numId="21" w16cid:durableId="1392312960">
    <w:abstractNumId w:val="40"/>
  </w:num>
  <w:num w:numId="22" w16cid:durableId="930621419">
    <w:abstractNumId w:val="32"/>
  </w:num>
  <w:num w:numId="23" w16cid:durableId="81731781">
    <w:abstractNumId w:val="29"/>
  </w:num>
  <w:num w:numId="24" w16cid:durableId="786586491">
    <w:abstractNumId w:val="46"/>
  </w:num>
  <w:num w:numId="25" w16cid:durableId="51971535">
    <w:abstractNumId w:val="18"/>
  </w:num>
  <w:num w:numId="26" w16cid:durableId="1001279843">
    <w:abstractNumId w:val="21"/>
  </w:num>
  <w:num w:numId="27" w16cid:durableId="2084595716">
    <w:abstractNumId w:val="5"/>
  </w:num>
  <w:num w:numId="28" w16cid:durableId="401755499">
    <w:abstractNumId w:val="19"/>
  </w:num>
  <w:num w:numId="29" w16cid:durableId="444815265">
    <w:abstractNumId w:val="39"/>
  </w:num>
  <w:num w:numId="30" w16cid:durableId="181869538">
    <w:abstractNumId w:val="43"/>
  </w:num>
  <w:num w:numId="31" w16cid:durableId="583998675">
    <w:abstractNumId w:val="10"/>
  </w:num>
  <w:num w:numId="32" w16cid:durableId="664017596">
    <w:abstractNumId w:val="45"/>
  </w:num>
  <w:num w:numId="33" w16cid:durableId="1070082108">
    <w:abstractNumId w:val="6"/>
  </w:num>
  <w:num w:numId="34" w16cid:durableId="1234585049">
    <w:abstractNumId w:val="44"/>
  </w:num>
  <w:num w:numId="35" w16cid:durableId="23143352">
    <w:abstractNumId w:val="26"/>
  </w:num>
  <w:num w:numId="36" w16cid:durableId="1564411447">
    <w:abstractNumId w:val="16"/>
  </w:num>
  <w:num w:numId="37" w16cid:durableId="1771703089">
    <w:abstractNumId w:val="8"/>
  </w:num>
  <w:num w:numId="38" w16cid:durableId="940185561">
    <w:abstractNumId w:val="24"/>
  </w:num>
  <w:num w:numId="39" w16cid:durableId="2013363634">
    <w:abstractNumId w:val="34"/>
  </w:num>
  <w:num w:numId="40" w16cid:durableId="1509709612">
    <w:abstractNumId w:val="2"/>
  </w:num>
  <w:num w:numId="41" w16cid:durableId="1984190696">
    <w:abstractNumId w:val="41"/>
  </w:num>
  <w:num w:numId="42" w16cid:durableId="970205430">
    <w:abstractNumId w:val="23"/>
  </w:num>
  <w:num w:numId="43" w16cid:durableId="839545778">
    <w:abstractNumId w:val="11"/>
  </w:num>
  <w:num w:numId="44" w16cid:durableId="35591578">
    <w:abstractNumId w:val="31"/>
  </w:num>
  <w:num w:numId="45" w16cid:durableId="2013022284">
    <w:abstractNumId w:val="3"/>
  </w:num>
  <w:num w:numId="46" w16cid:durableId="1602253938">
    <w:abstractNumId w:val="30"/>
  </w:num>
  <w:num w:numId="47" w16cid:durableId="1940528482">
    <w:abstractNumId w:val="38"/>
  </w:num>
  <w:num w:numId="48" w16cid:durableId="35403574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52"/>
    <w:rsid w:val="0000013C"/>
    <w:rsid w:val="0000356E"/>
    <w:rsid w:val="00005263"/>
    <w:rsid w:val="00007A24"/>
    <w:rsid w:val="000212B5"/>
    <w:rsid w:val="0002477A"/>
    <w:rsid w:val="00027149"/>
    <w:rsid w:val="0003016C"/>
    <w:rsid w:val="00030D0C"/>
    <w:rsid w:val="00037F64"/>
    <w:rsid w:val="00045FBA"/>
    <w:rsid w:val="00051911"/>
    <w:rsid w:val="00077A10"/>
    <w:rsid w:val="000826AF"/>
    <w:rsid w:val="00085467"/>
    <w:rsid w:val="00086C5C"/>
    <w:rsid w:val="000A1D39"/>
    <w:rsid w:val="000A4FFB"/>
    <w:rsid w:val="000A5909"/>
    <w:rsid w:val="000C663A"/>
    <w:rsid w:val="000D0FAB"/>
    <w:rsid w:val="00100B77"/>
    <w:rsid w:val="00107E86"/>
    <w:rsid w:val="00111F1A"/>
    <w:rsid w:val="00112425"/>
    <w:rsid w:val="0012256F"/>
    <w:rsid w:val="00127224"/>
    <w:rsid w:val="0013779B"/>
    <w:rsid w:val="001415FB"/>
    <w:rsid w:val="00166376"/>
    <w:rsid w:val="001673AF"/>
    <w:rsid w:val="00174D96"/>
    <w:rsid w:val="00175A09"/>
    <w:rsid w:val="00175F4F"/>
    <w:rsid w:val="00184A96"/>
    <w:rsid w:val="00184E2B"/>
    <w:rsid w:val="001877D5"/>
    <w:rsid w:val="00187863"/>
    <w:rsid w:val="00195DDB"/>
    <w:rsid w:val="00197CFA"/>
    <w:rsid w:val="001A13F1"/>
    <w:rsid w:val="001D4C57"/>
    <w:rsid w:val="001D61AE"/>
    <w:rsid w:val="001D7EF9"/>
    <w:rsid w:val="001E2BA6"/>
    <w:rsid w:val="001F1121"/>
    <w:rsid w:val="00202762"/>
    <w:rsid w:val="00207F7C"/>
    <w:rsid w:val="00212C3F"/>
    <w:rsid w:val="002139D2"/>
    <w:rsid w:val="00215728"/>
    <w:rsid w:val="002226E7"/>
    <w:rsid w:val="002235E0"/>
    <w:rsid w:val="002368D8"/>
    <w:rsid w:val="00254178"/>
    <w:rsid w:val="00266BCA"/>
    <w:rsid w:val="0027696D"/>
    <w:rsid w:val="00276989"/>
    <w:rsid w:val="0027732F"/>
    <w:rsid w:val="0027733C"/>
    <w:rsid w:val="00282F67"/>
    <w:rsid w:val="00295770"/>
    <w:rsid w:val="002A2A20"/>
    <w:rsid w:val="002A452A"/>
    <w:rsid w:val="002B691A"/>
    <w:rsid w:val="002D46F0"/>
    <w:rsid w:val="002E7DA0"/>
    <w:rsid w:val="002F0227"/>
    <w:rsid w:val="002F07E8"/>
    <w:rsid w:val="00304987"/>
    <w:rsid w:val="003051FE"/>
    <w:rsid w:val="003109DF"/>
    <w:rsid w:val="00311876"/>
    <w:rsid w:val="003168F8"/>
    <w:rsid w:val="00323372"/>
    <w:rsid w:val="00346066"/>
    <w:rsid w:val="003475FC"/>
    <w:rsid w:val="00352563"/>
    <w:rsid w:val="00360A7A"/>
    <w:rsid w:val="00364A91"/>
    <w:rsid w:val="00371DD5"/>
    <w:rsid w:val="00376AF4"/>
    <w:rsid w:val="00381F64"/>
    <w:rsid w:val="00383D2E"/>
    <w:rsid w:val="00384142"/>
    <w:rsid w:val="003965CC"/>
    <w:rsid w:val="003A41AE"/>
    <w:rsid w:val="003A5D0D"/>
    <w:rsid w:val="003C23F5"/>
    <w:rsid w:val="003C5BB3"/>
    <w:rsid w:val="003D48C1"/>
    <w:rsid w:val="003E36B9"/>
    <w:rsid w:val="003E3C01"/>
    <w:rsid w:val="003E3F1D"/>
    <w:rsid w:val="003F0D7B"/>
    <w:rsid w:val="003F2254"/>
    <w:rsid w:val="003F50A4"/>
    <w:rsid w:val="003F73F3"/>
    <w:rsid w:val="0040322C"/>
    <w:rsid w:val="00414B20"/>
    <w:rsid w:val="00415926"/>
    <w:rsid w:val="00420139"/>
    <w:rsid w:val="004201E8"/>
    <w:rsid w:val="004211C1"/>
    <w:rsid w:val="004229F2"/>
    <w:rsid w:val="0042511F"/>
    <w:rsid w:val="00430FF6"/>
    <w:rsid w:val="00440049"/>
    <w:rsid w:val="0045053D"/>
    <w:rsid w:val="004612DD"/>
    <w:rsid w:val="00471821"/>
    <w:rsid w:val="004840D2"/>
    <w:rsid w:val="00484A10"/>
    <w:rsid w:val="004905BC"/>
    <w:rsid w:val="00490907"/>
    <w:rsid w:val="004A4B7F"/>
    <w:rsid w:val="004B4145"/>
    <w:rsid w:val="004D2FAB"/>
    <w:rsid w:val="00501A10"/>
    <w:rsid w:val="00505890"/>
    <w:rsid w:val="00506682"/>
    <w:rsid w:val="00507B76"/>
    <w:rsid w:val="005158E8"/>
    <w:rsid w:val="005266C5"/>
    <w:rsid w:val="00533AEF"/>
    <w:rsid w:val="00535472"/>
    <w:rsid w:val="005401A0"/>
    <w:rsid w:val="005459C2"/>
    <w:rsid w:val="005510FB"/>
    <w:rsid w:val="00560209"/>
    <w:rsid w:val="00560B28"/>
    <w:rsid w:val="00570C9A"/>
    <w:rsid w:val="005903D2"/>
    <w:rsid w:val="00594244"/>
    <w:rsid w:val="005A07C3"/>
    <w:rsid w:val="005A2DB0"/>
    <w:rsid w:val="005A4B87"/>
    <w:rsid w:val="005C139E"/>
    <w:rsid w:val="005D1C1B"/>
    <w:rsid w:val="005D4867"/>
    <w:rsid w:val="005D4EAB"/>
    <w:rsid w:val="005D77AD"/>
    <w:rsid w:val="005E100C"/>
    <w:rsid w:val="005E520D"/>
    <w:rsid w:val="005F0B30"/>
    <w:rsid w:val="005F17D8"/>
    <w:rsid w:val="005F1FA9"/>
    <w:rsid w:val="00604CA8"/>
    <w:rsid w:val="00612391"/>
    <w:rsid w:val="0061695B"/>
    <w:rsid w:val="006414CA"/>
    <w:rsid w:val="0064434C"/>
    <w:rsid w:val="00660812"/>
    <w:rsid w:val="00661BCC"/>
    <w:rsid w:val="00667269"/>
    <w:rsid w:val="00672B5B"/>
    <w:rsid w:val="00673F70"/>
    <w:rsid w:val="00680ADA"/>
    <w:rsid w:val="00686107"/>
    <w:rsid w:val="00692780"/>
    <w:rsid w:val="006A16BD"/>
    <w:rsid w:val="006C0D7C"/>
    <w:rsid w:val="006C4E41"/>
    <w:rsid w:val="006F2E81"/>
    <w:rsid w:val="006F4E9E"/>
    <w:rsid w:val="006F6814"/>
    <w:rsid w:val="006F6CD4"/>
    <w:rsid w:val="00701577"/>
    <w:rsid w:val="00711AA9"/>
    <w:rsid w:val="007212E6"/>
    <w:rsid w:val="007466F7"/>
    <w:rsid w:val="007511B0"/>
    <w:rsid w:val="00763E2D"/>
    <w:rsid w:val="007667BD"/>
    <w:rsid w:val="00770C91"/>
    <w:rsid w:val="007722BF"/>
    <w:rsid w:val="00782EF4"/>
    <w:rsid w:val="00786A66"/>
    <w:rsid w:val="00794491"/>
    <w:rsid w:val="007A2E90"/>
    <w:rsid w:val="007A3AAB"/>
    <w:rsid w:val="007B1761"/>
    <w:rsid w:val="007B1E43"/>
    <w:rsid w:val="007B2E7D"/>
    <w:rsid w:val="007B6C30"/>
    <w:rsid w:val="007C3310"/>
    <w:rsid w:val="007E4845"/>
    <w:rsid w:val="007F6348"/>
    <w:rsid w:val="007F6A2B"/>
    <w:rsid w:val="007F7C2A"/>
    <w:rsid w:val="008013B0"/>
    <w:rsid w:val="00803489"/>
    <w:rsid w:val="00814377"/>
    <w:rsid w:val="0081674C"/>
    <w:rsid w:val="008247C6"/>
    <w:rsid w:val="00833212"/>
    <w:rsid w:val="00844860"/>
    <w:rsid w:val="0086379E"/>
    <w:rsid w:val="008701D4"/>
    <w:rsid w:val="00875168"/>
    <w:rsid w:val="008755B0"/>
    <w:rsid w:val="00877CE6"/>
    <w:rsid w:val="0089250C"/>
    <w:rsid w:val="00896F3F"/>
    <w:rsid w:val="00897C64"/>
    <w:rsid w:val="008A335C"/>
    <w:rsid w:val="008A38EE"/>
    <w:rsid w:val="008B065C"/>
    <w:rsid w:val="008B2CF9"/>
    <w:rsid w:val="008B2F3C"/>
    <w:rsid w:val="008B55DC"/>
    <w:rsid w:val="008B6985"/>
    <w:rsid w:val="008C0C15"/>
    <w:rsid w:val="008C16AA"/>
    <w:rsid w:val="008F3779"/>
    <w:rsid w:val="009005A4"/>
    <w:rsid w:val="00904762"/>
    <w:rsid w:val="00907FE1"/>
    <w:rsid w:val="00911152"/>
    <w:rsid w:val="00924A98"/>
    <w:rsid w:val="009359D1"/>
    <w:rsid w:val="00947E40"/>
    <w:rsid w:val="009513E5"/>
    <w:rsid w:val="00960E7E"/>
    <w:rsid w:val="00972191"/>
    <w:rsid w:val="00981D53"/>
    <w:rsid w:val="00995C81"/>
    <w:rsid w:val="009A6FE6"/>
    <w:rsid w:val="009B4C51"/>
    <w:rsid w:val="009B7D85"/>
    <w:rsid w:val="009C47D8"/>
    <w:rsid w:val="009C6DAE"/>
    <w:rsid w:val="009D4704"/>
    <w:rsid w:val="009E3051"/>
    <w:rsid w:val="009F7A8A"/>
    <w:rsid w:val="00A15CE4"/>
    <w:rsid w:val="00A15DFE"/>
    <w:rsid w:val="00A42507"/>
    <w:rsid w:val="00A44256"/>
    <w:rsid w:val="00A537EE"/>
    <w:rsid w:val="00A71F0C"/>
    <w:rsid w:val="00A75BC8"/>
    <w:rsid w:val="00A82C21"/>
    <w:rsid w:val="00A82CEB"/>
    <w:rsid w:val="00AA1859"/>
    <w:rsid w:val="00AB0CBB"/>
    <w:rsid w:val="00AB148C"/>
    <w:rsid w:val="00AB4D55"/>
    <w:rsid w:val="00AC6FD3"/>
    <w:rsid w:val="00AD0626"/>
    <w:rsid w:val="00AD7B71"/>
    <w:rsid w:val="00AD7F39"/>
    <w:rsid w:val="00AE4913"/>
    <w:rsid w:val="00AE5C57"/>
    <w:rsid w:val="00B1113D"/>
    <w:rsid w:val="00B21674"/>
    <w:rsid w:val="00B53A5D"/>
    <w:rsid w:val="00B572F7"/>
    <w:rsid w:val="00B631A5"/>
    <w:rsid w:val="00B70D4E"/>
    <w:rsid w:val="00B72B27"/>
    <w:rsid w:val="00B73071"/>
    <w:rsid w:val="00B80FA3"/>
    <w:rsid w:val="00B933C9"/>
    <w:rsid w:val="00BB3F00"/>
    <w:rsid w:val="00BD46C5"/>
    <w:rsid w:val="00BD752B"/>
    <w:rsid w:val="00BE0D3C"/>
    <w:rsid w:val="00BF318A"/>
    <w:rsid w:val="00BF4C10"/>
    <w:rsid w:val="00C05979"/>
    <w:rsid w:val="00C1096B"/>
    <w:rsid w:val="00C36490"/>
    <w:rsid w:val="00C43560"/>
    <w:rsid w:val="00C4793C"/>
    <w:rsid w:val="00C53FD7"/>
    <w:rsid w:val="00C55811"/>
    <w:rsid w:val="00C63730"/>
    <w:rsid w:val="00C648AD"/>
    <w:rsid w:val="00C6586A"/>
    <w:rsid w:val="00C76622"/>
    <w:rsid w:val="00C97C4E"/>
    <w:rsid w:val="00CB09C1"/>
    <w:rsid w:val="00CB4CB1"/>
    <w:rsid w:val="00CB7B3D"/>
    <w:rsid w:val="00CD3510"/>
    <w:rsid w:val="00CE244A"/>
    <w:rsid w:val="00CE6B68"/>
    <w:rsid w:val="00CE6C13"/>
    <w:rsid w:val="00CF48DF"/>
    <w:rsid w:val="00CF7CCE"/>
    <w:rsid w:val="00D00BC3"/>
    <w:rsid w:val="00D14222"/>
    <w:rsid w:val="00D227CE"/>
    <w:rsid w:val="00D26AE3"/>
    <w:rsid w:val="00D2753D"/>
    <w:rsid w:val="00D2793D"/>
    <w:rsid w:val="00D349EA"/>
    <w:rsid w:val="00D36F34"/>
    <w:rsid w:val="00D4118E"/>
    <w:rsid w:val="00D64F41"/>
    <w:rsid w:val="00D67DEC"/>
    <w:rsid w:val="00D864BF"/>
    <w:rsid w:val="00D97CEB"/>
    <w:rsid w:val="00DA2607"/>
    <w:rsid w:val="00DB7576"/>
    <w:rsid w:val="00DB7BB9"/>
    <w:rsid w:val="00DC75C4"/>
    <w:rsid w:val="00DD4CBE"/>
    <w:rsid w:val="00E108BB"/>
    <w:rsid w:val="00E14003"/>
    <w:rsid w:val="00E209CE"/>
    <w:rsid w:val="00E55BDC"/>
    <w:rsid w:val="00E63E2B"/>
    <w:rsid w:val="00E65087"/>
    <w:rsid w:val="00E67D8E"/>
    <w:rsid w:val="00E73A37"/>
    <w:rsid w:val="00E96D7B"/>
    <w:rsid w:val="00EA07B8"/>
    <w:rsid w:val="00EE5411"/>
    <w:rsid w:val="00EE6E63"/>
    <w:rsid w:val="00EF2277"/>
    <w:rsid w:val="00F037C4"/>
    <w:rsid w:val="00F17FA1"/>
    <w:rsid w:val="00F2652B"/>
    <w:rsid w:val="00F3159E"/>
    <w:rsid w:val="00F3195F"/>
    <w:rsid w:val="00F3420F"/>
    <w:rsid w:val="00F47C54"/>
    <w:rsid w:val="00F50E50"/>
    <w:rsid w:val="00F5316C"/>
    <w:rsid w:val="00F91881"/>
    <w:rsid w:val="00FB5005"/>
    <w:rsid w:val="00FB69D6"/>
    <w:rsid w:val="00FD0CC0"/>
    <w:rsid w:val="00FD35F2"/>
    <w:rsid w:val="00FE0A77"/>
    <w:rsid w:val="00FF6366"/>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C101"/>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semiHidden="1" w:qFormat="1"/>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6C13"/>
    <w:pPr>
      <w:spacing w:before="160" w:after="80" w:line="336" w:lineRule="auto"/>
    </w:pPr>
    <w:rPr>
      <w:rFonts w:ascii="Verdana" w:hAnsi="Verdana"/>
      <w:szCs w:val="24"/>
    </w:rPr>
  </w:style>
  <w:style w:type="paragraph" w:styleId="Heading1">
    <w:name w:val="heading 1"/>
    <w:basedOn w:val="Normal"/>
    <w:next w:val="Normal"/>
    <w:link w:val="Heading1Char"/>
    <w:qFormat/>
    <w:rsid w:val="00CE6C13"/>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CE6C13"/>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CE6C13"/>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CE6C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6C13"/>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6C13"/>
    <w:pPr>
      <w:ind w:left="720"/>
    </w:pPr>
  </w:style>
  <w:style w:type="character" w:styleId="FollowedHyperlink">
    <w:name w:val="FollowedHyperlink"/>
    <w:rsid w:val="00CE6C13"/>
    <w:rPr>
      <w:color w:val="800080"/>
      <w:u w:val="single"/>
    </w:rPr>
  </w:style>
  <w:style w:type="paragraph" w:styleId="Footer">
    <w:name w:val="footer"/>
    <w:basedOn w:val="Normal"/>
    <w:link w:val="FooterChar"/>
    <w:rsid w:val="00CE6C13"/>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CE6C13"/>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CE6C13"/>
    <w:rPr>
      <w:color w:val="0000FF"/>
      <w:u w:val="single"/>
    </w:rPr>
  </w:style>
  <w:style w:type="paragraph" w:customStyle="1" w:styleId="NumberedHeading2">
    <w:name w:val="Numbered Heading 2"/>
    <w:basedOn w:val="Normal"/>
    <w:rsid w:val="00CE6C13"/>
    <w:pPr>
      <w:numPr>
        <w:numId w:val="1"/>
      </w:numPr>
    </w:pPr>
  </w:style>
  <w:style w:type="paragraph" w:customStyle="1" w:styleId="Outlinenumbering">
    <w:name w:val="Outline numbering"/>
    <w:basedOn w:val="Normal"/>
    <w:rsid w:val="00CE6C13"/>
    <w:pPr>
      <w:numPr>
        <w:numId w:val="2"/>
      </w:numPr>
      <w:tabs>
        <w:tab w:val="clear" w:pos="360"/>
        <w:tab w:val="num" w:pos="720"/>
      </w:tabs>
      <w:ind w:left="720"/>
    </w:pPr>
    <w:rPr>
      <w:szCs w:val="20"/>
    </w:rPr>
  </w:style>
  <w:style w:type="character" w:styleId="PageNumber">
    <w:name w:val="page number"/>
    <w:basedOn w:val="DefaultParagraphFont"/>
    <w:rsid w:val="00CE6C13"/>
  </w:style>
  <w:style w:type="paragraph" w:styleId="NormalWeb">
    <w:name w:val="Normal (Web)"/>
    <w:basedOn w:val="Normal"/>
    <w:uiPriority w:val="99"/>
    <w:unhideWhenUsed/>
    <w:rsid w:val="009513E5"/>
    <w:pPr>
      <w:spacing w:before="100" w:beforeAutospacing="1" w:after="100" w:afterAutospacing="1" w:line="240" w:lineRule="auto"/>
    </w:pPr>
    <w:rPr>
      <w:rFonts w:ascii="Times New Roman" w:hAnsi="Times New Roman"/>
      <w:sz w:val="24"/>
    </w:rPr>
  </w:style>
  <w:style w:type="character" w:customStyle="1" w:styleId="ordinal">
    <w:name w:val="ordinal"/>
    <w:basedOn w:val="DefaultParagraphFont"/>
    <w:rsid w:val="009513E5"/>
  </w:style>
  <w:style w:type="character" w:styleId="Strong">
    <w:name w:val="Strong"/>
    <w:basedOn w:val="DefaultParagraphFont"/>
    <w:uiPriority w:val="22"/>
    <w:qFormat/>
    <w:rsid w:val="009513E5"/>
    <w:rPr>
      <w:b/>
      <w:bCs/>
    </w:rPr>
  </w:style>
  <w:style w:type="character" w:styleId="PlaceholderText">
    <w:name w:val="Placeholder Text"/>
    <w:basedOn w:val="DefaultParagraphFont"/>
    <w:uiPriority w:val="99"/>
    <w:semiHidden/>
    <w:rsid w:val="00D349EA"/>
    <w:rPr>
      <w:color w:val="808080"/>
    </w:rPr>
  </w:style>
  <w:style w:type="character" w:customStyle="1" w:styleId="Red">
    <w:name w:val="Red"/>
    <w:basedOn w:val="DefaultParagraphFont"/>
    <w:uiPriority w:val="1"/>
    <w:rsid w:val="00D349EA"/>
    <w:rPr>
      <w:color w:val="FF0000"/>
    </w:rPr>
  </w:style>
  <w:style w:type="paragraph" w:styleId="TOCHeading">
    <w:name w:val="TOC Heading"/>
    <w:basedOn w:val="Heading1"/>
    <w:next w:val="Normal"/>
    <w:uiPriority w:val="39"/>
    <w:unhideWhenUsed/>
    <w:qFormat/>
    <w:rsid w:val="00CE6C13"/>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CE6C13"/>
    <w:pPr>
      <w:spacing w:before="80" w:line="240" w:lineRule="auto"/>
    </w:pPr>
    <w:rPr>
      <w:rFonts w:ascii="Courier New" w:hAnsi="Courier New"/>
    </w:rPr>
  </w:style>
  <w:style w:type="paragraph" w:styleId="TOC1">
    <w:name w:val="toc 1"/>
    <w:basedOn w:val="Normal"/>
    <w:next w:val="Normal"/>
    <w:autoRedefine/>
    <w:uiPriority w:val="39"/>
    <w:unhideWhenUsed/>
    <w:rsid w:val="00CE6C13"/>
    <w:pPr>
      <w:spacing w:after="100" w:line="240" w:lineRule="auto"/>
    </w:pPr>
  </w:style>
  <w:style w:type="paragraph" w:styleId="TOC2">
    <w:name w:val="toc 2"/>
    <w:basedOn w:val="Normal"/>
    <w:next w:val="Normal"/>
    <w:autoRedefine/>
    <w:uiPriority w:val="39"/>
    <w:unhideWhenUsed/>
    <w:rsid w:val="00CE6C13"/>
    <w:pPr>
      <w:spacing w:after="100" w:line="240" w:lineRule="auto"/>
      <w:ind w:left="202"/>
    </w:pPr>
  </w:style>
  <w:style w:type="paragraph" w:styleId="TOC3">
    <w:name w:val="toc 3"/>
    <w:basedOn w:val="Normal"/>
    <w:next w:val="Normal"/>
    <w:autoRedefine/>
    <w:uiPriority w:val="39"/>
    <w:unhideWhenUsed/>
    <w:rsid w:val="00CE6C13"/>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18391">
      <w:bodyDiv w:val="1"/>
      <w:marLeft w:val="0"/>
      <w:marRight w:val="0"/>
      <w:marTop w:val="0"/>
      <w:marBottom w:val="0"/>
      <w:divBdr>
        <w:top w:val="none" w:sz="0" w:space="0" w:color="auto"/>
        <w:left w:val="none" w:sz="0" w:space="0" w:color="auto"/>
        <w:bottom w:val="none" w:sz="0" w:space="0" w:color="auto"/>
        <w:right w:val="none" w:sz="0" w:space="0" w:color="auto"/>
      </w:divBdr>
    </w:div>
    <w:div w:id="758138547">
      <w:bodyDiv w:val="1"/>
      <w:marLeft w:val="0"/>
      <w:marRight w:val="0"/>
      <w:marTop w:val="0"/>
      <w:marBottom w:val="0"/>
      <w:divBdr>
        <w:top w:val="none" w:sz="0" w:space="0" w:color="auto"/>
        <w:left w:val="none" w:sz="0" w:space="0" w:color="auto"/>
        <w:bottom w:val="none" w:sz="0" w:space="0" w:color="auto"/>
        <w:right w:val="none" w:sz="0" w:space="0" w:color="auto"/>
      </w:divBdr>
      <w:divsChild>
        <w:div w:id="580675672">
          <w:marLeft w:val="0"/>
          <w:marRight w:val="0"/>
          <w:marTop w:val="0"/>
          <w:marBottom w:val="0"/>
          <w:divBdr>
            <w:top w:val="none" w:sz="0" w:space="0" w:color="auto"/>
            <w:left w:val="none" w:sz="0" w:space="0" w:color="auto"/>
            <w:bottom w:val="none" w:sz="0" w:space="0" w:color="auto"/>
            <w:right w:val="none" w:sz="0" w:space="0" w:color="auto"/>
          </w:divBdr>
          <w:divsChild>
            <w:div w:id="13596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164417">
      <w:bodyDiv w:val="1"/>
      <w:marLeft w:val="0"/>
      <w:marRight w:val="0"/>
      <w:marTop w:val="0"/>
      <w:marBottom w:val="0"/>
      <w:divBdr>
        <w:top w:val="none" w:sz="0" w:space="0" w:color="auto"/>
        <w:left w:val="none" w:sz="0" w:space="0" w:color="auto"/>
        <w:bottom w:val="none" w:sz="0" w:space="0" w:color="auto"/>
        <w:right w:val="none" w:sz="0" w:space="0" w:color="auto"/>
      </w:divBdr>
    </w:div>
    <w:div w:id="1776171983">
      <w:bodyDiv w:val="1"/>
      <w:marLeft w:val="0"/>
      <w:marRight w:val="0"/>
      <w:marTop w:val="0"/>
      <w:marBottom w:val="0"/>
      <w:divBdr>
        <w:top w:val="none" w:sz="0" w:space="0" w:color="auto"/>
        <w:left w:val="none" w:sz="0" w:space="0" w:color="auto"/>
        <w:bottom w:val="none" w:sz="0" w:space="0" w:color="auto"/>
        <w:right w:val="none" w:sz="0" w:space="0" w:color="auto"/>
      </w:divBdr>
    </w:div>
    <w:div w:id="1953242011">
      <w:bodyDiv w:val="1"/>
      <w:marLeft w:val="0"/>
      <w:marRight w:val="0"/>
      <w:marTop w:val="0"/>
      <w:marBottom w:val="0"/>
      <w:divBdr>
        <w:top w:val="none" w:sz="0" w:space="0" w:color="auto"/>
        <w:left w:val="none" w:sz="0" w:space="0" w:color="auto"/>
        <w:bottom w:val="none" w:sz="0" w:space="0" w:color="auto"/>
        <w:right w:val="none" w:sz="0" w:space="0" w:color="auto"/>
      </w:divBdr>
      <w:divsChild>
        <w:div w:id="43068315">
          <w:marLeft w:val="0"/>
          <w:marRight w:val="0"/>
          <w:marTop w:val="0"/>
          <w:marBottom w:val="0"/>
          <w:divBdr>
            <w:top w:val="none" w:sz="0" w:space="0" w:color="auto"/>
            <w:left w:val="none" w:sz="0" w:space="0" w:color="auto"/>
            <w:bottom w:val="none" w:sz="0" w:space="0" w:color="auto"/>
            <w:right w:val="none" w:sz="0" w:space="0" w:color="auto"/>
          </w:divBdr>
          <w:divsChild>
            <w:div w:id="9474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5215">
      <w:bodyDiv w:val="1"/>
      <w:marLeft w:val="0"/>
      <w:marRight w:val="0"/>
      <w:marTop w:val="0"/>
      <w:marBottom w:val="0"/>
      <w:divBdr>
        <w:top w:val="none" w:sz="0" w:space="0" w:color="auto"/>
        <w:left w:val="none" w:sz="0" w:space="0" w:color="auto"/>
        <w:bottom w:val="none" w:sz="0" w:space="0" w:color="auto"/>
        <w:right w:val="none" w:sz="0" w:space="0" w:color="auto"/>
      </w:divBdr>
      <w:divsChild>
        <w:div w:id="44191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B65BAB5A474E1096D89F240ACEEF2C"/>
        <w:category>
          <w:name w:val="General"/>
          <w:gallery w:val="placeholder"/>
        </w:category>
        <w:types>
          <w:type w:val="bbPlcHdr"/>
        </w:types>
        <w:behaviors>
          <w:behavior w:val="content"/>
        </w:behaviors>
        <w:guid w:val="{1B57276F-E7C1-44DE-8C0B-77DC8C6F8B19}"/>
      </w:docPartPr>
      <w:docPartBody>
        <w:p w:rsidR="006D431E" w:rsidRDefault="00791144" w:rsidP="00791144">
          <w:pPr>
            <w:pStyle w:val="3EB65BAB5A474E1096D89F240ACEEF2C"/>
          </w:pPr>
          <w:r>
            <w:rPr>
              <w:rStyle w:val="PlaceholderText"/>
              <w:color w:val="808080"/>
            </w:rPr>
            <w:t>Click or tap here to enter text.</w:t>
          </w:r>
        </w:p>
      </w:docPartBody>
    </w:docPart>
    <w:docPart>
      <w:docPartPr>
        <w:name w:val="A93A55AD9CFB4AE4878DCDEDA8035964"/>
        <w:category>
          <w:name w:val="General"/>
          <w:gallery w:val="placeholder"/>
        </w:category>
        <w:types>
          <w:type w:val="bbPlcHdr"/>
        </w:types>
        <w:behaviors>
          <w:behavior w:val="content"/>
        </w:behaviors>
        <w:guid w:val="{BB0ED760-B238-401B-A7AE-C3DE3B10FC6C}"/>
      </w:docPartPr>
      <w:docPartBody>
        <w:p w:rsidR="006D431E" w:rsidRDefault="00791144" w:rsidP="00791144">
          <w:pPr>
            <w:pStyle w:val="A93A55AD9CFB4AE4878DCDEDA8035964"/>
          </w:pPr>
          <w:r>
            <w:rPr>
              <w:rStyle w:val="PlaceholderText"/>
              <w:color w:val="808080"/>
            </w:rPr>
            <w:t>Click or tap here to enter text.</w:t>
          </w:r>
        </w:p>
      </w:docPartBody>
    </w:docPart>
    <w:docPart>
      <w:docPartPr>
        <w:name w:val="483740A17B1E46AA983A22F602F031CF"/>
        <w:category>
          <w:name w:val="General"/>
          <w:gallery w:val="placeholder"/>
        </w:category>
        <w:types>
          <w:type w:val="bbPlcHdr"/>
        </w:types>
        <w:behaviors>
          <w:behavior w:val="content"/>
        </w:behaviors>
        <w:guid w:val="{B0F3C7CE-DF86-4010-A847-EE4465273059}"/>
      </w:docPartPr>
      <w:docPartBody>
        <w:p w:rsidR="006D431E" w:rsidRDefault="00791144" w:rsidP="00791144">
          <w:pPr>
            <w:pStyle w:val="483740A17B1E46AA983A22F602F031CF"/>
          </w:pPr>
          <w:r>
            <w:rPr>
              <w:rStyle w:val="PlaceholderText"/>
              <w:color w:val="808080"/>
            </w:rPr>
            <w:t>Click or tap here to enter text.</w:t>
          </w:r>
        </w:p>
      </w:docPartBody>
    </w:docPart>
    <w:docPart>
      <w:docPartPr>
        <w:name w:val="D6EB59C8CA0F44508E7D98BB19CD8BA2"/>
        <w:category>
          <w:name w:val="General"/>
          <w:gallery w:val="placeholder"/>
        </w:category>
        <w:types>
          <w:type w:val="bbPlcHdr"/>
        </w:types>
        <w:behaviors>
          <w:behavior w:val="content"/>
        </w:behaviors>
        <w:guid w:val="{A6836F59-8A92-4E9D-9709-9A13DA5160F0}"/>
      </w:docPartPr>
      <w:docPartBody>
        <w:p w:rsidR="006D431E" w:rsidRDefault="00791144" w:rsidP="00791144">
          <w:pPr>
            <w:pStyle w:val="D6EB59C8CA0F44508E7D98BB19CD8BA2"/>
          </w:pPr>
          <w:r>
            <w:rPr>
              <w:rStyle w:val="PlaceholderText"/>
              <w:color w:val="808080"/>
            </w:rPr>
            <w:t>Click or tap here to enter text.</w:t>
          </w:r>
        </w:p>
      </w:docPartBody>
    </w:docPart>
    <w:docPart>
      <w:docPartPr>
        <w:name w:val="57C29AE1E06C401FBD3CBD12630BD1DC"/>
        <w:category>
          <w:name w:val="General"/>
          <w:gallery w:val="placeholder"/>
        </w:category>
        <w:types>
          <w:type w:val="bbPlcHdr"/>
        </w:types>
        <w:behaviors>
          <w:behavior w:val="content"/>
        </w:behaviors>
        <w:guid w:val="{02541809-BE3D-4B2F-BB56-12177E81AD5D}"/>
      </w:docPartPr>
      <w:docPartBody>
        <w:p w:rsidR="006D431E" w:rsidRDefault="00791144" w:rsidP="00791144">
          <w:pPr>
            <w:pStyle w:val="57C29AE1E06C401FBD3CBD12630BD1DC"/>
          </w:pPr>
          <w:r>
            <w:rPr>
              <w:rStyle w:val="PlaceholderText"/>
              <w:color w:val="808080"/>
            </w:rPr>
            <w:t>Click or tap here to enter text.</w:t>
          </w:r>
        </w:p>
      </w:docPartBody>
    </w:docPart>
    <w:docPart>
      <w:docPartPr>
        <w:name w:val="1A2761DB7AF1404E8195431F09FD731F"/>
        <w:category>
          <w:name w:val="General"/>
          <w:gallery w:val="placeholder"/>
        </w:category>
        <w:types>
          <w:type w:val="bbPlcHdr"/>
        </w:types>
        <w:behaviors>
          <w:behavior w:val="content"/>
        </w:behaviors>
        <w:guid w:val="{C84BE485-63D5-4C1A-BAF7-1EC800C80967}"/>
      </w:docPartPr>
      <w:docPartBody>
        <w:p w:rsidR="006D431E" w:rsidRDefault="00791144" w:rsidP="00791144">
          <w:pPr>
            <w:pStyle w:val="1A2761DB7AF1404E8195431F09FD731F"/>
          </w:pPr>
          <w:r>
            <w:rPr>
              <w:rStyle w:val="PlaceholderText"/>
              <w:color w:val="808080"/>
            </w:rPr>
            <w:t>Click or tap here to enter text.</w:t>
          </w:r>
        </w:p>
      </w:docPartBody>
    </w:docPart>
    <w:docPart>
      <w:docPartPr>
        <w:name w:val="BC9AB55E5AFA4F1C87F1C1A1A7CFC619"/>
        <w:category>
          <w:name w:val="General"/>
          <w:gallery w:val="placeholder"/>
        </w:category>
        <w:types>
          <w:type w:val="bbPlcHdr"/>
        </w:types>
        <w:behaviors>
          <w:behavior w:val="content"/>
        </w:behaviors>
        <w:guid w:val="{6B6FAA0C-9B0F-4446-8760-7858D59164EE}"/>
      </w:docPartPr>
      <w:docPartBody>
        <w:p w:rsidR="006D431E" w:rsidRDefault="00791144" w:rsidP="00791144">
          <w:pPr>
            <w:pStyle w:val="BC9AB55E5AFA4F1C87F1C1A1A7CFC619"/>
          </w:pPr>
          <w:r>
            <w:rPr>
              <w:rStyle w:val="PlaceholderText"/>
              <w:color w:val="808080"/>
            </w:rPr>
            <w:t>Click or tap here to enter text.</w:t>
          </w:r>
        </w:p>
      </w:docPartBody>
    </w:docPart>
    <w:docPart>
      <w:docPartPr>
        <w:name w:val="F6C00DDEAB774A0EB6007A7014AC4B35"/>
        <w:category>
          <w:name w:val="General"/>
          <w:gallery w:val="placeholder"/>
        </w:category>
        <w:types>
          <w:type w:val="bbPlcHdr"/>
        </w:types>
        <w:behaviors>
          <w:behavior w:val="content"/>
        </w:behaviors>
        <w:guid w:val="{9C423D5C-8A6C-4149-BBC4-6CABBD497AAB}"/>
      </w:docPartPr>
      <w:docPartBody>
        <w:p w:rsidR="006D431E" w:rsidRDefault="00791144" w:rsidP="00791144">
          <w:pPr>
            <w:pStyle w:val="F6C00DDEAB774A0EB6007A7014AC4B35"/>
          </w:pPr>
          <w:r>
            <w:rPr>
              <w:rStyle w:val="PlaceholderText"/>
              <w:color w:val="808080"/>
            </w:rPr>
            <w:t>Click or tap here to enter text.</w:t>
          </w:r>
        </w:p>
      </w:docPartBody>
    </w:docPart>
    <w:docPart>
      <w:docPartPr>
        <w:name w:val="E45395B63C754D10BC93E4D3DCA09433"/>
        <w:category>
          <w:name w:val="General"/>
          <w:gallery w:val="placeholder"/>
        </w:category>
        <w:types>
          <w:type w:val="bbPlcHdr"/>
        </w:types>
        <w:behaviors>
          <w:behavior w:val="content"/>
        </w:behaviors>
        <w:guid w:val="{A134EF5F-7E4B-4FD5-8CB8-2193C372C19F}"/>
      </w:docPartPr>
      <w:docPartBody>
        <w:p w:rsidR="006D431E" w:rsidRDefault="00791144" w:rsidP="00791144">
          <w:pPr>
            <w:pStyle w:val="E45395B63C754D10BC93E4D3DCA09433"/>
          </w:pPr>
          <w:r>
            <w:rPr>
              <w:rStyle w:val="PlaceholderText"/>
              <w:color w:val="808080"/>
            </w:rPr>
            <w:t>Click or tap here to enter text.</w:t>
          </w:r>
        </w:p>
      </w:docPartBody>
    </w:docPart>
    <w:docPart>
      <w:docPartPr>
        <w:name w:val="9A9EEAC40C544113AC219EBAD7E89D60"/>
        <w:category>
          <w:name w:val="General"/>
          <w:gallery w:val="placeholder"/>
        </w:category>
        <w:types>
          <w:type w:val="bbPlcHdr"/>
        </w:types>
        <w:behaviors>
          <w:behavior w:val="content"/>
        </w:behaviors>
        <w:guid w:val="{5A1EF43D-5CAA-4B45-AEF0-1060D52E9421}"/>
      </w:docPartPr>
      <w:docPartBody>
        <w:p w:rsidR="00434A57" w:rsidRDefault="00465DD8" w:rsidP="00465DD8">
          <w:pPr>
            <w:pStyle w:val="9A9EEAC40C544113AC219EBAD7E89D60"/>
          </w:pPr>
          <w:r>
            <w:rPr>
              <w:rStyle w:val="PlaceholderText"/>
              <w:color w:val="808080"/>
            </w:rPr>
            <w:t>Click or tap here to enter text.</w:t>
          </w:r>
        </w:p>
      </w:docPartBody>
    </w:docPart>
    <w:docPart>
      <w:docPartPr>
        <w:name w:val="66E0C01156974DD98B0FC8AC4847423C"/>
        <w:category>
          <w:name w:val="General"/>
          <w:gallery w:val="placeholder"/>
        </w:category>
        <w:types>
          <w:type w:val="bbPlcHdr"/>
        </w:types>
        <w:behaviors>
          <w:behavior w:val="content"/>
        </w:behaviors>
        <w:guid w:val="{29F28194-F489-49AF-B843-2C4EA6E39275}"/>
      </w:docPartPr>
      <w:docPartBody>
        <w:p w:rsidR="008D0D08" w:rsidRDefault="007229C2" w:rsidP="007229C2">
          <w:pPr>
            <w:pStyle w:val="66E0C01156974DD98B0FC8AC4847423C"/>
          </w:pPr>
          <w:r>
            <w:rPr>
              <w:rStyle w:val="PlaceholderText"/>
              <w:color w:val="808080"/>
            </w:rPr>
            <w:t>Click or tap here to enter text.</w:t>
          </w:r>
        </w:p>
      </w:docPartBody>
    </w:docPart>
    <w:docPart>
      <w:docPartPr>
        <w:name w:val="4865411C3B02461B9B18B4A6739CC86C"/>
        <w:category>
          <w:name w:val="General"/>
          <w:gallery w:val="placeholder"/>
        </w:category>
        <w:types>
          <w:type w:val="bbPlcHdr"/>
        </w:types>
        <w:behaviors>
          <w:behavior w:val="content"/>
        </w:behaviors>
        <w:guid w:val="{13E09EF6-A2CA-43D7-B002-52175184C6A4}"/>
      </w:docPartPr>
      <w:docPartBody>
        <w:p w:rsidR="009838BF" w:rsidRDefault="00334E95" w:rsidP="00334E95">
          <w:pPr>
            <w:pStyle w:val="4865411C3B02461B9B18B4A6739CC86C"/>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44"/>
    <w:rsid w:val="00334E95"/>
    <w:rsid w:val="00434A57"/>
    <w:rsid w:val="00465DD8"/>
    <w:rsid w:val="006D431E"/>
    <w:rsid w:val="007229C2"/>
    <w:rsid w:val="00791144"/>
    <w:rsid w:val="008D0D08"/>
    <w:rsid w:val="009838BF"/>
    <w:rsid w:val="00A537EE"/>
    <w:rsid w:val="00D2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E95"/>
  </w:style>
  <w:style w:type="paragraph" w:customStyle="1" w:styleId="3EB65BAB5A474E1096D89F240ACEEF2C">
    <w:name w:val="3EB65BAB5A474E1096D89F240ACEEF2C"/>
    <w:rsid w:val="00791144"/>
  </w:style>
  <w:style w:type="paragraph" w:customStyle="1" w:styleId="A93A55AD9CFB4AE4878DCDEDA8035964">
    <w:name w:val="A93A55AD9CFB4AE4878DCDEDA8035964"/>
    <w:rsid w:val="00791144"/>
  </w:style>
  <w:style w:type="paragraph" w:customStyle="1" w:styleId="483740A17B1E46AA983A22F602F031CF">
    <w:name w:val="483740A17B1E46AA983A22F602F031CF"/>
    <w:rsid w:val="00791144"/>
  </w:style>
  <w:style w:type="paragraph" w:customStyle="1" w:styleId="D6EB59C8CA0F44508E7D98BB19CD8BA2">
    <w:name w:val="D6EB59C8CA0F44508E7D98BB19CD8BA2"/>
    <w:rsid w:val="00791144"/>
  </w:style>
  <w:style w:type="paragraph" w:customStyle="1" w:styleId="57C29AE1E06C401FBD3CBD12630BD1DC">
    <w:name w:val="57C29AE1E06C401FBD3CBD12630BD1DC"/>
    <w:rsid w:val="00791144"/>
  </w:style>
  <w:style w:type="paragraph" w:customStyle="1" w:styleId="1A2761DB7AF1404E8195431F09FD731F">
    <w:name w:val="1A2761DB7AF1404E8195431F09FD731F"/>
    <w:rsid w:val="00791144"/>
  </w:style>
  <w:style w:type="paragraph" w:customStyle="1" w:styleId="BC9AB55E5AFA4F1C87F1C1A1A7CFC619">
    <w:name w:val="BC9AB55E5AFA4F1C87F1C1A1A7CFC619"/>
    <w:rsid w:val="00791144"/>
  </w:style>
  <w:style w:type="paragraph" w:customStyle="1" w:styleId="F6C00DDEAB774A0EB6007A7014AC4B35">
    <w:name w:val="F6C00DDEAB774A0EB6007A7014AC4B35"/>
    <w:rsid w:val="00791144"/>
  </w:style>
  <w:style w:type="paragraph" w:customStyle="1" w:styleId="E45395B63C754D10BC93E4D3DCA09433">
    <w:name w:val="E45395B63C754D10BC93E4D3DCA09433"/>
    <w:rsid w:val="00791144"/>
  </w:style>
  <w:style w:type="paragraph" w:customStyle="1" w:styleId="9A9EEAC40C544113AC219EBAD7E89D60">
    <w:name w:val="9A9EEAC40C544113AC219EBAD7E89D60"/>
    <w:rsid w:val="00465DD8"/>
  </w:style>
  <w:style w:type="paragraph" w:customStyle="1" w:styleId="66E0C01156974DD98B0FC8AC4847423C">
    <w:name w:val="66E0C01156974DD98B0FC8AC4847423C"/>
    <w:rsid w:val="007229C2"/>
  </w:style>
  <w:style w:type="paragraph" w:customStyle="1" w:styleId="4865411C3B02461B9B18B4A6739CC86C">
    <w:name w:val="4865411C3B02461B9B18B4A6739CC86C"/>
    <w:rsid w:val="00334E9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251</TotalTime>
  <Pages>4</Pages>
  <Words>902</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287</cp:revision>
  <dcterms:created xsi:type="dcterms:W3CDTF">2015-12-15T21:55:00Z</dcterms:created>
  <dcterms:modified xsi:type="dcterms:W3CDTF">2025-03-08T16:23:00Z</dcterms:modified>
</cp:coreProperties>
</file>