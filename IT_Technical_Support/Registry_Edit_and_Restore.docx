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4EBB2" w14:textId="2BA0C175" w:rsidR="009359D1" w:rsidRDefault="00BB65A9" w:rsidP="00CF7CCE">
      <w:pPr>
        <w:pStyle w:val="Heading1"/>
      </w:pPr>
      <w:r>
        <w:t>Registry</w:t>
      </w:r>
      <w:r>
        <w:t xml:space="preserve"> </w:t>
      </w:r>
      <w:r w:rsidR="0017457E">
        <w:t xml:space="preserve">Edit and Restore </w:t>
      </w:r>
    </w:p>
    <w:p w14:paraId="34B2E9B3" w14:textId="77777777" w:rsidR="001701A2" w:rsidRPr="001701A2" w:rsidRDefault="001701A2" w:rsidP="007C3310">
      <w:r w:rsidRPr="001701A2">
        <w:t>Time required: 15 minutes</w:t>
      </w:r>
    </w:p>
    <w:p w14:paraId="4EBC504B" w14:textId="77777777" w:rsidR="003435D7" w:rsidRDefault="003435D7" w:rsidP="003435D7">
      <w:r>
        <w:rPr>
          <w:b/>
        </w:rPr>
        <w:t>How to Create Screenshots:</w:t>
      </w:r>
      <w:r>
        <w:t xml:space="preserve"> Please use the Windows Snip and Sketch Tool or the Snipping Tool. Paste a screenshot of just the program you are working on. If you are snipping a virtual machine, make sure your focus is outside the virtual machine before you snip.</w:t>
      </w:r>
    </w:p>
    <w:p w14:paraId="2961260A" w14:textId="77777777" w:rsidR="003435D7" w:rsidRDefault="003435D7" w:rsidP="00850511">
      <w:pPr>
        <w:pStyle w:val="ListParagraph"/>
        <w:numPr>
          <w:ilvl w:val="0"/>
          <w:numId w:val="3"/>
        </w:numPr>
      </w:pPr>
      <w:r>
        <w:t xml:space="preserve">Press and hold down the </w:t>
      </w:r>
      <w:r w:rsidRPr="00EC5DAF">
        <w:rPr>
          <w:b/>
        </w:rPr>
        <w:t>Windows key</w:t>
      </w:r>
      <w:r>
        <w:rPr>
          <w:b/>
        </w:rPr>
        <w:t xml:space="preserve"> </w:t>
      </w:r>
      <w:r>
        <w:t xml:space="preserve">&amp; </w:t>
      </w:r>
      <w:r w:rsidRPr="00EC5DAF">
        <w:rPr>
          <w:b/>
        </w:rPr>
        <w:t>Shift</w:t>
      </w:r>
      <w:r>
        <w:t xml:space="preserve">, then type </w:t>
      </w:r>
      <w:r w:rsidRPr="00EC5DAF">
        <w:rPr>
          <w:b/>
        </w:rPr>
        <w:t>S</w:t>
      </w:r>
      <w:r>
        <w:rPr>
          <w:b/>
        </w:rPr>
        <w:t xml:space="preserve">. </w:t>
      </w:r>
      <w:r w:rsidRPr="00EC5DAF">
        <w:t>This brings up the on-screen snipping</w:t>
      </w:r>
      <w:r>
        <w:t xml:space="preserve"> tool.</w:t>
      </w:r>
    </w:p>
    <w:p w14:paraId="0EFD0A7A" w14:textId="77777777" w:rsidR="003435D7" w:rsidRDefault="003435D7" w:rsidP="00850511">
      <w:pPr>
        <w:pStyle w:val="ListParagraph"/>
        <w:numPr>
          <w:ilvl w:val="0"/>
          <w:numId w:val="3"/>
        </w:numPr>
      </w:pPr>
      <w:r>
        <w:t>Click and Drag your mouse around whatever you want to snip.</w:t>
      </w:r>
    </w:p>
    <w:p w14:paraId="1C87B0AE" w14:textId="77777777" w:rsidR="003435D7" w:rsidRDefault="003435D7" w:rsidP="00850511">
      <w:pPr>
        <w:pStyle w:val="ListParagraph"/>
        <w:numPr>
          <w:ilvl w:val="0"/>
          <w:numId w:val="3"/>
        </w:numPr>
      </w:pPr>
      <w:r>
        <w:t>Release the mouse button. This places the snip into the Windows Clipboard.</w:t>
      </w:r>
    </w:p>
    <w:p w14:paraId="1C91CC32" w14:textId="77777777" w:rsidR="003435D7" w:rsidRDefault="003435D7" w:rsidP="00850511">
      <w:pPr>
        <w:pStyle w:val="ListParagraph"/>
        <w:numPr>
          <w:ilvl w:val="0"/>
          <w:numId w:val="3"/>
        </w:numPr>
      </w:pPr>
      <w:r>
        <w:t xml:space="preserve">Go into Word or wherever you want to paste the snip. Hold down </w:t>
      </w:r>
      <w:r w:rsidRPr="00794F8E">
        <w:rPr>
          <w:b/>
        </w:rPr>
        <w:t>CTRL</w:t>
      </w:r>
      <w:r w:rsidRPr="00C36A8A">
        <w:t>, then type</w:t>
      </w:r>
      <w:r>
        <w:t xml:space="preserve"> </w:t>
      </w:r>
      <w:r w:rsidRPr="00794F8E">
        <w:rPr>
          <w:b/>
        </w:rPr>
        <w:t>V</w:t>
      </w:r>
      <w:r>
        <w:t xml:space="preserve"> to paste the snip.</w:t>
      </w:r>
    </w:p>
    <w:p w14:paraId="20534A7F" w14:textId="77777777" w:rsidR="003435D7" w:rsidRDefault="003435D7" w:rsidP="003435D7">
      <w:pPr>
        <w:pStyle w:val="Heading2"/>
      </w:pPr>
      <w:r>
        <w:t>Lab Description</w:t>
      </w:r>
    </w:p>
    <w:p w14:paraId="3F678133" w14:textId="77777777" w:rsidR="006F0163" w:rsidRDefault="00803285" w:rsidP="00803285">
      <w:r w:rsidRPr="00803285">
        <w:t>When you install Windows on a new computer, Windows setup gives you opportunity to enter the registered owner and registered organization of the computer.</w:t>
      </w:r>
    </w:p>
    <w:p w14:paraId="6C4687E4" w14:textId="1A8EF9A0" w:rsidR="006F0163" w:rsidRDefault="006F0163" w:rsidP="00803285">
      <w:r w:rsidRPr="006F0163">
        <w:rPr>
          <w:b/>
          <w:bCs/>
        </w:rPr>
        <w:t>NOTE:</w:t>
      </w:r>
      <w:r>
        <w:t xml:space="preserve"> Use your Windows VM for this lab.</w:t>
      </w:r>
    </w:p>
    <w:p w14:paraId="365DA3AF" w14:textId="00D4517B" w:rsidR="00803285" w:rsidRPr="00803285" w:rsidRDefault="00803285" w:rsidP="00803285">
      <w:r w:rsidRPr="00803285">
        <w:t>Practice editing and restoring the registry by doing the following to change the registered owner name:</w:t>
      </w:r>
    </w:p>
    <w:p w14:paraId="3B2E118A" w14:textId="77777777" w:rsidR="002371EE" w:rsidRDefault="002371EE" w:rsidP="00850511">
      <w:pPr>
        <w:pStyle w:val="ListParagraph"/>
        <w:numPr>
          <w:ilvl w:val="0"/>
          <w:numId w:val="4"/>
        </w:numPr>
      </w:pPr>
      <w:r>
        <w:t xml:space="preserve">Click the Start button </w:t>
      </w:r>
      <w:r>
        <w:sym w:font="Wingdings" w:char="F0E0"/>
      </w:r>
      <w:r>
        <w:t xml:space="preserve"> </w:t>
      </w:r>
      <w:r w:rsidR="00803285" w:rsidRPr="002371EE">
        <w:rPr>
          <w:b/>
          <w:bCs/>
        </w:rPr>
        <w:t>winver.exe</w:t>
      </w:r>
      <w:r w:rsidR="00803285" w:rsidRPr="00803285">
        <w:t xml:space="preserve"> </w:t>
      </w:r>
      <w:r>
        <w:t>This</w:t>
      </w:r>
      <w:r w:rsidR="00803285" w:rsidRPr="00803285">
        <w:t xml:space="preserve"> displays the About Windows box. </w:t>
      </w:r>
    </w:p>
    <w:p w14:paraId="1B057068" w14:textId="77777777" w:rsidR="002371EE" w:rsidRDefault="00803285" w:rsidP="00850511">
      <w:pPr>
        <w:pStyle w:val="ListParagraph"/>
        <w:numPr>
          <w:ilvl w:val="0"/>
          <w:numId w:val="4"/>
        </w:numPr>
      </w:pPr>
      <w:r w:rsidRPr="00803285">
        <w:t>Who is the registered owner and registered organization of your computer?</w:t>
      </w:r>
    </w:p>
    <w:p w14:paraId="415D373B" w14:textId="7A4566C1" w:rsidR="003F6BE0" w:rsidRDefault="00A00CFB" w:rsidP="00850511">
      <w:pPr>
        <w:pStyle w:val="ListParagraph"/>
        <w:numPr>
          <w:ilvl w:val="0"/>
          <w:numId w:val="4"/>
        </w:numPr>
      </w:pPr>
      <w:r w:rsidRPr="00850511">
        <w:rPr>
          <w:b/>
        </w:rPr>
        <w:t>Insert a screenshot</w:t>
      </w:r>
      <w:r w:rsidR="003F6BE0">
        <w:t>:</w:t>
      </w:r>
    </w:p>
    <w:sdt>
      <w:sdtPr>
        <w:rPr>
          <w:rStyle w:val="Red0"/>
        </w:rPr>
        <w:id w:val="1172533013"/>
        <w:placeholder>
          <w:docPart w:val="E4B542A22B5949F8B06924C1C90F47E0"/>
        </w:placeholder>
        <w:showingPlcHdr/>
      </w:sdtPr>
      <w:sdtEndPr>
        <w:rPr>
          <w:rStyle w:val="Red0"/>
        </w:rPr>
      </w:sdtEndPr>
      <w:sdtContent>
        <w:p w14:paraId="301CB74A" w14:textId="77777777" w:rsidR="00A33EB9" w:rsidRDefault="00A33EB9" w:rsidP="00A33EB9">
          <w:pPr>
            <w:rPr>
              <w:rStyle w:val="Red0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58B05817" w14:textId="7D16247A" w:rsidR="00803285" w:rsidRDefault="006B0FEA" w:rsidP="00850511">
      <w:pPr>
        <w:pStyle w:val="ListParagraph"/>
        <w:numPr>
          <w:ilvl w:val="0"/>
          <w:numId w:val="4"/>
        </w:numPr>
      </w:pPr>
      <w:r w:rsidRPr="006B0FEA">
        <w:t xml:space="preserve">Close the </w:t>
      </w:r>
      <w:r w:rsidR="00FE2F9B">
        <w:t xml:space="preserve">message </w:t>
      </w:r>
      <w:r w:rsidRPr="006B0FEA">
        <w:t>box.</w:t>
      </w:r>
    </w:p>
    <w:p w14:paraId="00304BC4" w14:textId="77777777" w:rsidR="00EE2B23" w:rsidRDefault="00803285" w:rsidP="00850511">
      <w:pPr>
        <w:pStyle w:val="ListParagraph"/>
        <w:numPr>
          <w:ilvl w:val="0"/>
          <w:numId w:val="4"/>
        </w:numPr>
      </w:pPr>
      <w:r w:rsidRPr="00803285">
        <w:t>Using the Registry Editor, export the registry key HKEY_LOCAL_MACHINE\SOFTWARE\Microsoft\Windows NT\CurrentVersion to an export file stored on the desktop.</w:t>
      </w:r>
    </w:p>
    <w:p w14:paraId="57D756C6" w14:textId="77777777" w:rsidR="00062694" w:rsidRDefault="00803285" w:rsidP="00850511">
      <w:pPr>
        <w:pStyle w:val="ListParagraph"/>
        <w:numPr>
          <w:ilvl w:val="0"/>
          <w:numId w:val="4"/>
        </w:numPr>
      </w:pPr>
      <w:r w:rsidRPr="00803285">
        <w:t xml:space="preserve">With the HKEY_LOCAL_MACHINE\SOFTWARE\Microsoft\Windows NT\CurrentVersion key selected in the left pane, double-click </w:t>
      </w:r>
      <w:r w:rsidR="003425BB">
        <w:t xml:space="preserve">the </w:t>
      </w:r>
      <w:r w:rsidRPr="003425BB">
        <w:rPr>
          <w:b/>
        </w:rPr>
        <w:t>RegisteredOwner</w:t>
      </w:r>
      <w:r w:rsidRPr="00803285">
        <w:t xml:space="preserve"> value in the right </w:t>
      </w:r>
      <w:r w:rsidRPr="00803285">
        <w:lastRenderedPageBreak/>
        <w:t>pane. The Edit String box appears. Change the Value data, which is highlighted in the box</w:t>
      </w:r>
      <w:r w:rsidR="00062694">
        <w:t>.</w:t>
      </w:r>
    </w:p>
    <w:p w14:paraId="7B28C916" w14:textId="77777777" w:rsidR="00DF6939" w:rsidRPr="006C79D8" w:rsidRDefault="00062694" w:rsidP="00263708">
      <w:r w:rsidRPr="00263708">
        <w:rPr>
          <w:b/>
        </w:rPr>
        <w:t>NOTE:</w:t>
      </w:r>
      <w:r>
        <w:t xml:space="preserve"> If you don’t have this key, you can create it. Right Click </w:t>
      </w:r>
      <w:r w:rsidR="00CD40B7">
        <w:t>in an empty spot on the right hand screen of</w:t>
      </w:r>
      <w:r>
        <w:t xml:space="preserve"> CurrentVersion, </w:t>
      </w:r>
      <w:r w:rsidR="00CD40B7">
        <w:t xml:space="preserve">Click New, Click String Value. Type </w:t>
      </w:r>
      <w:r w:rsidR="00CD40B7" w:rsidRPr="00CD40B7">
        <w:rPr>
          <w:b/>
        </w:rPr>
        <w:t>RegisteredOwner</w:t>
      </w:r>
      <w:r w:rsidR="00CD40B7">
        <w:t xml:space="preserve"> for the key name. Press Enter.</w:t>
      </w:r>
      <w:r w:rsidR="00DF6939">
        <w:br/>
      </w:r>
      <w:r w:rsidR="00DF6939" w:rsidRPr="00263708">
        <w:rPr>
          <w:b/>
        </w:rPr>
        <w:t>Insert a screenshot</w:t>
      </w:r>
      <w:r w:rsidR="006C79D8" w:rsidRPr="00263708">
        <w:rPr>
          <w:b/>
        </w:rPr>
        <w:t>:</w:t>
      </w:r>
    </w:p>
    <w:sdt>
      <w:sdtPr>
        <w:rPr>
          <w:rStyle w:val="Red0"/>
        </w:rPr>
        <w:id w:val="1454838306"/>
        <w:placeholder>
          <w:docPart w:val="EEE3910B1FD94C81B0D1EDE0566D21FB"/>
        </w:placeholder>
        <w:showingPlcHdr/>
      </w:sdtPr>
      <w:sdtEndPr>
        <w:rPr>
          <w:rStyle w:val="Red0"/>
        </w:rPr>
      </w:sdtEndPr>
      <w:sdtContent>
        <w:p w14:paraId="66B75371" w14:textId="77777777" w:rsidR="00A33EB9" w:rsidRDefault="00A33EB9" w:rsidP="00A33EB9">
          <w:pPr>
            <w:rPr>
              <w:rStyle w:val="Red0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2208F909" w14:textId="77777777" w:rsidR="004669A7" w:rsidRDefault="00DF6939" w:rsidP="00850511">
      <w:pPr>
        <w:pStyle w:val="ListParagraph"/>
        <w:numPr>
          <w:ilvl w:val="0"/>
          <w:numId w:val="4"/>
        </w:numPr>
      </w:pPr>
      <w:r>
        <w:t>C</w:t>
      </w:r>
      <w:r w:rsidR="00803285" w:rsidRPr="00803285">
        <w:t>lick OK. Close the Registry Editor window.</w:t>
      </w:r>
    </w:p>
    <w:p w14:paraId="4D467FB9" w14:textId="77777777" w:rsidR="00E60206" w:rsidRDefault="004669A7" w:rsidP="00850511">
      <w:pPr>
        <w:pStyle w:val="ListParagraph"/>
        <w:numPr>
          <w:ilvl w:val="0"/>
          <w:numId w:val="4"/>
        </w:numPr>
      </w:pPr>
      <w:r>
        <w:t xml:space="preserve">Use the </w:t>
      </w:r>
      <w:r w:rsidRPr="00056421">
        <w:rPr>
          <w:b/>
        </w:rPr>
        <w:t>winver</w:t>
      </w:r>
      <w:r>
        <w:t xml:space="preserve"> command again to display the About Windows box. Did the new name show as the registered owner? </w:t>
      </w:r>
    </w:p>
    <w:sdt>
      <w:sdtPr>
        <w:rPr>
          <w:rStyle w:val="RED"/>
        </w:rPr>
        <w:id w:val="-1606571678"/>
        <w:placeholder>
          <w:docPart w:val="DF62E89E498A4364B87E040CFA800C5A"/>
        </w:placeholder>
        <w:showingPlcHdr/>
      </w:sdtPr>
      <w:sdtEndPr>
        <w:rPr>
          <w:rStyle w:val="RED"/>
        </w:rPr>
      </w:sdtEndPr>
      <w:sdtContent>
        <w:p w14:paraId="249EB18D" w14:textId="77777777" w:rsidR="00E60206" w:rsidRDefault="00E60206" w:rsidP="00E60206">
          <w:pPr>
            <w:rPr>
              <w:rStyle w:val="RED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770E43CA" w14:textId="77777777" w:rsidR="00251F96" w:rsidRPr="00251F96" w:rsidRDefault="004669A7" w:rsidP="00850511">
      <w:pPr>
        <w:pStyle w:val="ListParagraph"/>
        <w:numPr>
          <w:ilvl w:val="0"/>
          <w:numId w:val="4"/>
        </w:numPr>
      </w:pPr>
      <w:r w:rsidRPr="00B40350">
        <w:rPr>
          <w:b/>
        </w:rPr>
        <w:t>Insert a screenshot</w:t>
      </w:r>
      <w:r w:rsidR="00334B14">
        <w:rPr>
          <w:b/>
        </w:rPr>
        <w:t xml:space="preserve"> showing the new name and registered owner</w:t>
      </w:r>
      <w:r w:rsidR="00251F96">
        <w:rPr>
          <w:b/>
        </w:rPr>
        <w:t>:</w:t>
      </w:r>
    </w:p>
    <w:sdt>
      <w:sdtPr>
        <w:rPr>
          <w:rStyle w:val="Red0"/>
        </w:rPr>
        <w:id w:val="-50466886"/>
        <w:placeholder>
          <w:docPart w:val="A198650FD7B74FEABB55C3EE21B5FBC1"/>
        </w:placeholder>
        <w:showingPlcHdr/>
      </w:sdtPr>
      <w:sdtEndPr>
        <w:rPr>
          <w:rStyle w:val="Red0"/>
        </w:rPr>
      </w:sdtEndPr>
      <w:sdtContent>
        <w:p w14:paraId="794B86DA" w14:textId="77777777" w:rsidR="00A33EB9" w:rsidRDefault="00A33EB9" w:rsidP="00A33EB9">
          <w:pPr>
            <w:rPr>
              <w:rStyle w:val="Red0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61815DBE" w14:textId="77777777" w:rsidR="00B40350" w:rsidRDefault="004669A7" w:rsidP="00850511">
      <w:pPr>
        <w:pStyle w:val="ListParagraph"/>
        <w:numPr>
          <w:ilvl w:val="0"/>
          <w:numId w:val="4"/>
        </w:numPr>
      </w:pPr>
      <w:r>
        <w:t>Close the box.</w:t>
      </w:r>
    </w:p>
    <w:p w14:paraId="3AF6284D" w14:textId="77777777" w:rsidR="00A12E31" w:rsidRDefault="004669A7" w:rsidP="00850511">
      <w:pPr>
        <w:pStyle w:val="ListParagraph"/>
        <w:numPr>
          <w:ilvl w:val="0"/>
          <w:numId w:val="4"/>
        </w:numPr>
      </w:pPr>
      <w:r>
        <w:t xml:space="preserve">To restore the Value data to its original name, double-click the exported key on your desktop. </w:t>
      </w:r>
      <w:r w:rsidR="00A8191B">
        <w:t xml:space="preserve">You may get an error, disregard it. </w:t>
      </w:r>
    </w:p>
    <w:p w14:paraId="1074E97E" w14:textId="77777777" w:rsidR="00251F96" w:rsidRPr="00251F96" w:rsidRDefault="00A12E31" w:rsidP="00850511">
      <w:pPr>
        <w:pStyle w:val="ListParagraph"/>
        <w:numPr>
          <w:ilvl w:val="0"/>
          <w:numId w:val="4"/>
        </w:numPr>
      </w:pPr>
      <w:r>
        <w:t>U</w:t>
      </w:r>
      <w:r w:rsidR="004669A7">
        <w:t>se the winver command to display the About Windows box and verify the original name is restored.</w:t>
      </w:r>
      <w:r w:rsidR="00B40350">
        <w:br/>
      </w:r>
      <w:r w:rsidR="00B40350" w:rsidRPr="00B40350">
        <w:rPr>
          <w:b/>
        </w:rPr>
        <w:t>Insert a screenshot</w:t>
      </w:r>
      <w:r w:rsidR="00251F96">
        <w:rPr>
          <w:b/>
        </w:rPr>
        <w:t>:</w:t>
      </w:r>
    </w:p>
    <w:sdt>
      <w:sdtPr>
        <w:rPr>
          <w:rStyle w:val="Red0"/>
        </w:rPr>
        <w:id w:val="-244265925"/>
        <w:placeholder>
          <w:docPart w:val="E47EE6CE0A804144B19F59FFB6D7B663"/>
        </w:placeholder>
        <w:showingPlcHdr/>
      </w:sdtPr>
      <w:sdtEndPr>
        <w:rPr>
          <w:rStyle w:val="Red0"/>
        </w:rPr>
      </w:sdtEndPr>
      <w:sdtContent>
        <w:p w14:paraId="702E403E" w14:textId="77777777" w:rsidR="00A33EB9" w:rsidRDefault="00A33EB9" w:rsidP="00A33EB9">
          <w:pPr>
            <w:rPr>
              <w:rStyle w:val="Red0"/>
            </w:rPr>
          </w:pPr>
          <w:r>
            <w:rPr>
              <w:rStyle w:val="PlaceholderText"/>
              <w:color w:val="FF0000"/>
            </w:rPr>
            <w:t>Click or tap here to enter text.</w:t>
          </w:r>
        </w:p>
      </w:sdtContent>
    </w:sdt>
    <w:p w14:paraId="39637094" w14:textId="77777777" w:rsidR="00B40350" w:rsidRDefault="004669A7" w:rsidP="00850511">
      <w:pPr>
        <w:pStyle w:val="ListParagraph"/>
        <w:numPr>
          <w:ilvl w:val="0"/>
          <w:numId w:val="4"/>
        </w:numPr>
      </w:pPr>
      <w:r>
        <w:t>Close the box.</w:t>
      </w:r>
    </w:p>
    <w:p w14:paraId="36E2A087" w14:textId="77777777" w:rsidR="004669A7" w:rsidRDefault="004669A7" w:rsidP="00850511">
      <w:pPr>
        <w:pStyle w:val="ListParagraph"/>
        <w:numPr>
          <w:ilvl w:val="0"/>
          <w:numId w:val="4"/>
        </w:numPr>
      </w:pPr>
      <w:r>
        <w:t>Delete the exported registry key stored on the desktop.</w:t>
      </w:r>
    </w:p>
    <w:p w14:paraId="2F352ED0" w14:textId="77777777" w:rsidR="00464240" w:rsidRDefault="004669A7" w:rsidP="004669A7">
      <w:r>
        <w:t>From these directions, you can see that changes made to the registry take effect immediately. Therefore, take extra care when editing the registry. If you make a mistake and don’t know how to correct a problem you create, then you can restore the key that you exported by exiting the Registry Editor and double-clicking the exported key.</w:t>
      </w:r>
    </w:p>
    <w:p w14:paraId="2651BE40" w14:textId="77777777" w:rsidR="007D5B3D" w:rsidRDefault="007D5B3D" w:rsidP="004669A7">
      <w:r w:rsidRPr="007D5B3D">
        <w:rPr>
          <w:b/>
        </w:rPr>
        <w:t>NOTE:</w:t>
      </w:r>
      <w:r>
        <w:t xml:space="preserve"> </w:t>
      </w:r>
      <w:r w:rsidR="006135E6">
        <w:t>After you have finished the lab, y</w:t>
      </w:r>
      <w:r>
        <w:t>ou can put whatever you want in the Register</w:t>
      </w:r>
      <w:r w:rsidR="00B15156">
        <w:t>ed</w:t>
      </w:r>
      <w:r>
        <w:t>Owner key if you want.</w:t>
      </w:r>
    </w:p>
    <w:p w14:paraId="690126EA" w14:textId="0E45C2F8" w:rsidR="00271AAF" w:rsidRDefault="00271AAF" w:rsidP="00271AAF">
      <w:pPr>
        <w:pStyle w:val="Heading2"/>
      </w:pPr>
      <w:r>
        <w:lastRenderedPageBreak/>
        <w:t>Assignment Submission</w:t>
      </w:r>
    </w:p>
    <w:p w14:paraId="28FC6B2D" w14:textId="14B11862" w:rsidR="00B665C0" w:rsidRPr="00803285" w:rsidRDefault="00B665C0" w:rsidP="004C0636">
      <w:r>
        <w:t>Attach this completed document to the assignment in Blackboard.</w:t>
      </w:r>
    </w:p>
    <w:sectPr w:rsidR="00B665C0" w:rsidRPr="00803285" w:rsidSect="008505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65EF4" w14:textId="77777777" w:rsidR="00900A98" w:rsidRDefault="00900A98" w:rsidP="00900A98">
      <w:pPr>
        <w:spacing w:before="0" w:after="0" w:line="240" w:lineRule="auto"/>
      </w:pPr>
      <w:r>
        <w:separator/>
      </w:r>
    </w:p>
  </w:endnote>
  <w:endnote w:type="continuationSeparator" w:id="0">
    <w:p w14:paraId="486B5342" w14:textId="77777777" w:rsidR="00900A98" w:rsidRDefault="00900A98" w:rsidP="00900A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586F8" w14:textId="77777777" w:rsidR="00EC2F5F" w:rsidRDefault="00EC2F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97F93" w14:textId="6C26B047" w:rsidR="00900A98" w:rsidRDefault="00EC2F5F" w:rsidP="00900A98">
    <w:pPr>
      <w:pStyle w:val="Footer"/>
      <w:tabs>
        <w:tab w:val="center" w:pos="5040"/>
        <w:tab w:val="right" w:pos="10080"/>
      </w:tabs>
    </w:pPr>
    <w:r>
      <w:t>Registry</w:t>
    </w:r>
    <w:r>
      <w:t xml:space="preserve"> </w:t>
    </w:r>
    <w:r w:rsidR="00B665C0">
      <w:t>Edit and Restore</w:t>
    </w:r>
    <w:r w:rsidR="00900A98">
      <w:tab/>
      <w:t xml:space="preserve">Page </w:t>
    </w:r>
    <w:r w:rsidR="00900A98">
      <w:fldChar w:fldCharType="begin"/>
    </w:r>
    <w:r w:rsidR="00900A98">
      <w:instrText xml:space="preserve"> PAGE </w:instrText>
    </w:r>
    <w:r w:rsidR="00900A98">
      <w:fldChar w:fldCharType="separate"/>
    </w:r>
    <w:r w:rsidR="00DB0AC0">
      <w:rPr>
        <w:noProof/>
      </w:rPr>
      <w:t>1</w:t>
    </w:r>
    <w:r w:rsidR="00900A98">
      <w:fldChar w:fldCharType="end"/>
    </w:r>
    <w:r w:rsidR="00900A98"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DB0AC0">
      <w:rPr>
        <w:noProof/>
      </w:rPr>
      <w:t>2</w:t>
    </w:r>
    <w:r>
      <w:rPr>
        <w:noProof/>
      </w:rPr>
      <w:fldChar w:fldCharType="end"/>
    </w:r>
    <w:r w:rsidR="00900A98">
      <w:tab/>
      <w:t xml:space="preserve">Revised: </w:t>
    </w:r>
    <w:r w:rsidR="004C0636">
      <w:t>0</w:t>
    </w:r>
    <w:r>
      <w:t>6</w:t>
    </w:r>
    <w:r w:rsidR="00DB0E7F">
      <w:t>/</w:t>
    </w:r>
    <w:r>
      <w:t>13</w:t>
    </w:r>
    <w:r w:rsidR="00DB0E7F">
      <w:t>/20</w:t>
    </w:r>
    <w:r w:rsidR="004C0636">
      <w:t>2</w:t>
    </w:r>
    <w:r>
      <w:t>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5AC6B" w14:textId="77777777" w:rsidR="00EC2F5F" w:rsidRDefault="00EC2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87396" w14:textId="77777777" w:rsidR="00900A98" w:rsidRDefault="00900A98" w:rsidP="00900A98">
      <w:pPr>
        <w:spacing w:before="0" w:after="0" w:line="240" w:lineRule="auto"/>
      </w:pPr>
      <w:r>
        <w:separator/>
      </w:r>
    </w:p>
  </w:footnote>
  <w:footnote w:type="continuationSeparator" w:id="0">
    <w:p w14:paraId="0FB4B6F6" w14:textId="77777777" w:rsidR="00900A98" w:rsidRDefault="00900A98" w:rsidP="00900A9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4343E" w14:textId="77777777" w:rsidR="00EC2F5F" w:rsidRDefault="00EC2F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8D929" w14:textId="77777777" w:rsidR="00EC2F5F" w:rsidRDefault="00EC2F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ED4F" w14:textId="77777777" w:rsidR="00EC2F5F" w:rsidRDefault="00EC2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5E141C0"/>
    <w:multiLevelType w:val="hybridMultilevel"/>
    <w:tmpl w:val="324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3C2113B"/>
    <w:multiLevelType w:val="hybridMultilevel"/>
    <w:tmpl w:val="D4740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5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324480685">
    <w:abstractNumId w:val="24"/>
  </w:num>
  <w:num w:numId="2" w16cid:durableId="387807166">
    <w:abstractNumId w:val="22"/>
  </w:num>
  <w:num w:numId="3" w16cid:durableId="514728750">
    <w:abstractNumId w:val="1"/>
  </w:num>
  <w:num w:numId="4" w16cid:durableId="614361032">
    <w:abstractNumId w:val="8"/>
  </w:num>
  <w:num w:numId="5" w16cid:durableId="957641431">
    <w:abstractNumId w:val="19"/>
  </w:num>
  <w:num w:numId="6" w16cid:durableId="221599360">
    <w:abstractNumId w:val="42"/>
  </w:num>
  <w:num w:numId="7" w16cid:durableId="1327785187">
    <w:abstractNumId w:val="13"/>
  </w:num>
  <w:num w:numId="8" w16cid:durableId="1158768208">
    <w:abstractNumId w:val="37"/>
  </w:num>
  <w:num w:numId="9" w16cid:durableId="353113207">
    <w:abstractNumId w:val="14"/>
  </w:num>
  <w:num w:numId="10" w16cid:durableId="1920285380">
    <w:abstractNumId w:val="25"/>
  </w:num>
  <w:num w:numId="11" w16cid:durableId="1376589172">
    <w:abstractNumId w:val="12"/>
  </w:num>
  <w:num w:numId="12" w16cid:durableId="1087187974">
    <w:abstractNumId w:val="11"/>
  </w:num>
  <w:num w:numId="13" w16cid:durableId="1745489567">
    <w:abstractNumId w:val="31"/>
  </w:num>
  <w:num w:numId="14" w16cid:durableId="111174489">
    <w:abstractNumId w:val="0"/>
  </w:num>
  <w:num w:numId="15" w16cid:durableId="818111826">
    <w:abstractNumId w:val="32"/>
  </w:num>
  <w:num w:numId="16" w16cid:durableId="684982307">
    <w:abstractNumId w:val="35"/>
  </w:num>
  <w:num w:numId="17" w16cid:durableId="1049916763">
    <w:abstractNumId w:val="29"/>
  </w:num>
  <w:num w:numId="18" w16cid:durableId="1769472275">
    <w:abstractNumId w:val="26"/>
  </w:num>
  <w:num w:numId="19" w16cid:durableId="1061556532">
    <w:abstractNumId w:val="41"/>
  </w:num>
  <w:num w:numId="20" w16cid:durableId="1385828902">
    <w:abstractNumId w:val="16"/>
  </w:num>
  <w:num w:numId="21" w16cid:durableId="1631977537">
    <w:abstractNumId w:val="18"/>
  </w:num>
  <w:num w:numId="22" w16cid:durableId="1653557071">
    <w:abstractNumId w:val="5"/>
  </w:num>
  <w:num w:numId="23" w16cid:durableId="120194556">
    <w:abstractNumId w:val="17"/>
  </w:num>
  <w:num w:numId="24" w16cid:durableId="1670448265">
    <w:abstractNumId w:val="34"/>
  </w:num>
  <w:num w:numId="25" w16cid:durableId="216087509">
    <w:abstractNumId w:val="38"/>
  </w:num>
  <w:num w:numId="26" w16cid:durableId="555630648">
    <w:abstractNumId w:val="9"/>
  </w:num>
  <w:num w:numId="27" w16cid:durableId="995301795">
    <w:abstractNumId w:val="40"/>
  </w:num>
  <w:num w:numId="28" w16cid:durableId="1597054300">
    <w:abstractNumId w:val="6"/>
  </w:num>
  <w:num w:numId="29" w16cid:durableId="1156920248">
    <w:abstractNumId w:val="39"/>
  </w:num>
  <w:num w:numId="30" w16cid:durableId="1711345426">
    <w:abstractNumId w:val="23"/>
  </w:num>
  <w:num w:numId="31" w16cid:durableId="1020426284">
    <w:abstractNumId w:val="15"/>
  </w:num>
  <w:num w:numId="32" w16cid:durableId="2096122886">
    <w:abstractNumId w:val="7"/>
  </w:num>
  <w:num w:numId="33" w16cid:durableId="112284666">
    <w:abstractNumId w:val="21"/>
  </w:num>
  <w:num w:numId="34" w16cid:durableId="1221750240">
    <w:abstractNumId w:val="30"/>
  </w:num>
  <w:num w:numId="35" w16cid:durableId="1758361974">
    <w:abstractNumId w:val="2"/>
  </w:num>
  <w:num w:numId="36" w16cid:durableId="688290791">
    <w:abstractNumId w:val="36"/>
  </w:num>
  <w:num w:numId="37" w16cid:durableId="915751697">
    <w:abstractNumId w:val="20"/>
  </w:num>
  <w:num w:numId="38" w16cid:durableId="1677532347">
    <w:abstractNumId w:val="10"/>
  </w:num>
  <w:num w:numId="39" w16cid:durableId="492599192">
    <w:abstractNumId w:val="28"/>
  </w:num>
  <w:num w:numId="40" w16cid:durableId="772240316">
    <w:abstractNumId w:val="3"/>
  </w:num>
  <w:num w:numId="41" w16cid:durableId="1257904558">
    <w:abstractNumId w:val="27"/>
  </w:num>
  <w:num w:numId="42" w16cid:durableId="801315328">
    <w:abstractNumId w:val="33"/>
  </w:num>
  <w:num w:numId="43" w16cid:durableId="819923770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S0MLQ0NTS3sDQyMDJU0lEKTi0uzszPAykwrAUAxR0c9iwAAAA="/>
  </w:docVars>
  <w:rsids>
    <w:rsidRoot w:val="00911152"/>
    <w:rsid w:val="0000013C"/>
    <w:rsid w:val="00005263"/>
    <w:rsid w:val="00027149"/>
    <w:rsid w:val="00030D0C"/>
    <w:rsid w:val="00056421"/>
    <w:rsid w:val="00062694"/>
    <w:rsid w:val="000A1D39"/>
    <w:rsid w:val="000A5909"/>
    <w:rsid w:val="000E7E26"/>
    <w:rsid w:val="001701A2"/>
    <w:rsid w:val="001727C2"/>
    <w:rsid w:val="0017457E"/>
    <w:rsid w:val="00175A09"/>
    <w:rsid w:val="00195DDB"/>
    <w:rsid w:val="00197CFA"/>
    <w:rsid w:val="001F1121"/>
    <w:rsid w:val="002371EE"/>
    <w:rsid w:val="00251F96"/>
    <w:rsid w:val="002616E2"/>
    <w:rsid w:val="00263708"/>
    <w:rsid w:val="00271AAF"/>
    <w:rsid w:val="0027696D"/>
    <w:rsid w:val="00282A0B"/>
    <w:rsid w:val="0028587C"/>
    <w:rsid w:val="002A2A20"/>
    <w:rsid w:val="002B1E3C"/>
    <w:rsid w:val="002B691A"/>
    <w:rsid w:val="002D46F0"/>
    <w:rsid w:val="002F07E8"/>
    <w:rsid w:val="00311876"/>
    <w:rsid w:val="003168F8"/>
    <w:rsid w:val="00323372"/>
    <w:rsid w:val="00334B14"/>
    <w:rsid w:val="003425BB"/>
    <w:rsid w:val="003435D7"/>
    <w:rsid w:val="00346066"/>
    <w:rsid w:val="00352563"/>
    <w:rsid w:val="00380EF0"/>
    <w:rsid w:val="00383D2E"/>
    <w:rsid w:val="003C23F5"/>
    <w:rsid w:val="003E277F"/>
    <w:rsid w:val="003E3C01"/>
    <w:rsid w:val="003E3F1D"/>
    <w:rsid w:val="003F6BE0"/>
    <w:rsid w:val="004229F2"/>
    <w:rsid w:val="0042511F"/>
    <w:rsid w:val="00440049"/>
    <w:rsid w:val="00464240"/>
    <w:rsid w:val="004669A7"/>
    <w:rsid w:val="004905BC"/>
    <w:rsid w:val="00490907"/>
    <w:rsid w:val="00496628"/>
    <w:rsid w:val="004C0636"/>
    <w:rsid w:val="004D2FAB"/>
    <w:rsid w:val="00505890"/>
    <w:rsid w:val="005158E8"/>
    <w:rsid w:val="005229BF"/>
    <w:rsid w:val="00535472"/>
    <w:rsid w:val="005510FB"/>
    <w:rsid w:val="00561C63"/>
    <w:rsid w:val="005D04E3"/>
    <w:rsid w:val="005D1C1B"/>
    <w:rsid w:val="005D77AD"/>
    <w:rsid w:val="005F0B30"/>
    <w:rsid w:val="00600036"/>
    <w:rsid w:val="006135E6"/>
    <w:rsid w:val="00661BCC"/>
    <w:rsid w:val="00667269"/>
    <w:rsid w:val="00680ADA"/>
    <w:rsid w:val="00692780"/>
    <w:rsid w:val="006B0FEA"/>
    <w:rsid w:val="006C0D7C"/>
    <w:rsid w:val="006C75D4"/>
    <w:rsid w:val="006C79D8"/>
    <w:rsid w:val="006E2737"/>
    <w:rsid w:val="006F0163"/>
    <w:rsid w:val="00762BC9"/>
    <w:rsid w:val="00766E3E"/>
    <w:rsid w:val="007722BF"/>
    <w:rsid w:val="00775A15"/>
    <w:rsid w:val="00782EF4"/>
    <w:rsid w:val="007866D6"/>
    <w:rsid w:val="007A2E90"/>
    <w:rsid w:val="007A55AA"/>
    <w:rsid w:val="007B1761"/>
    <w:rsid w:val="007B6C30"/>
    <w:rsid w:val="007C3310"/>
    <w:rsid w:val="007D5B3D"/>
    <w:rsid w:val="007E4845"/>
    <w:rsid w:val="007F6A2B"/>
    <w:rsid w:val="00803285"/>
    <w:rsid w:val="00814377"/>
    <w:rsid w:val="00821E93"/>
    <w:rsid w:val="00833212"/>
    <w:rsid w:val="00836AB7"/>
    <w:rsid w:val="00844860"/>
    <w:rsid w:val="00850511"/>
    <w:rsid w:val="00860D4E"/>
    <w:rsid w:val="00880807"/>
    <w:rsid w:val="0089035F"/>
    <w:rsid w:val="0089250C"/>
    <w:rsid w:val="00896F3F"/>
    <w:rsid w:val="008B6985"/>
    <w:rsid w:val="008C2223"/>
    <w:rsid w:val="00900A98"/>
    <w:rsid w:val="00911152"/>
    <w:rsid w:val="009359D1"/>
    <w:rsid w:val="00940B4F"/>
    <w:rsid w:val="00972191"/>
    <w:rsid w:val="00981D53"/>
    <w:rsid w:val="009A6FE6"/>
    <w:rsid w:val="009B4C51"/>
    <w:rsid w:val="009C6DAE"/>
    <w:rsid w:val="009D4704"/>
    <w:rsid w:val="009F7A8A"/>
    <w:rsid w:val="00A00CFB"/>
    <w:rsid w:val="00A12E31"/>
    <w:rsid w:val="00A332DD"/>
    <w:rsid w:val="00A33EB9"/>
    <w:rsid w:val="00A71F0C"/>
    <w:rsid w:val="00A75BC8"/>
    <w:rsid w:val="00A8191B"/>
    <w:rsid w:val="00A930DF"/>
    <w:rsid w:val="00AA1859"/>
    <w:rsid w:val="00AA6E2C"/>
    <w:rsid w:val="00AB148C"/>
    <w:rsid w:val="00AD0626"/>
    <w:rsid w:val="00AD48C3"/>
    <w:rsid w:val="00B15156"/>
    <w:rsid w:val="00B21674"/>
    <w:rsid w:val="00B31CE8"/>
    <w:rsid w:val="00B40350"/>
    <w:rsid w:val="00B53A5D"/>
    <w:rsid w:val="00B665C0"/>
    <w:rsid w:val="00B73071"/>
    <w:rsid w:val="00BB65A9"/>
    <w:rsid w:val="00C43560"/>
    <w:rsid w:val="00C645C1"/>
    <w:rsid w:val="00C6586A"/>
    <w:rsid w:val="00C85836"/>
    <w:rsid w:val="00CA6B6F"/>
    <w:rsid w:val="00CD40B7"/>
    <w:rsid w:val="00CF7CCE"/>
    <w:rsid w:val="00D16EC1"/>
    <w:rsid w:val="00D227CE"/>
    <w:rsid w:val="00D329E5"/>
    <w:rsid w:val="00D36F34"/>
    <w:rsid w:val="00D42F79"/>
    <w:rsid w:val="00D869BB"/>
    <w:rsid w:val="00DB0AC0"/>
    <w:rsid w:val="00DB0E7F"/>
    <w:rsid w:val="00DF6939"/>
    <w:rsid w:val="00E347C4"/>
    <w:rsid w:val="00E55BDC"/>
    <w:rsid w:val="00E60206"/>
    <w:rsid w:val="00E67D8E"/>
    <w:rsid w:val="00E73A37"/>
    <w:rsid w:val="00E961E8"/>
    <w:rsid w:val="00EA07B8"/>
    <w:rsid w:val="00EC2F5F"/>
    <w:rsid w:val="00ED4A69"/>
    <w:rsid w:val="00EE2B23"/>
    <w:rsid w:val="00F3420F"/>
    <w:rsid w:val="00F47C54"/>
    <w:rsid w:val="00F644D0"/>
    <w:rsid w:val="00FD35F2"/>
    <w:rsid w:val="00FE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78C475"/>
  <w15:chartTrackingRefBased/>
  <w15:docId w15:val="{513D948E-DF43-418A-A846-09DC570E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uiPriority="22" w:qFormat="1"/>
    <w:lsdException w:name="Emphasis" w:semiHidden="1" w:qFormat="1"/>
    <w:lsdException w:name="Normal (Web)" w:uiPriority="99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65A9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BB65A9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BB65A9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BB65A9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BB65A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B65A9"/>
  </w:style>
  <w:style w:type="table" w:styleId="TableGrid">
    <w:name w:val="Table Grid"/>
    <w:basedOn w:val="TableNormal"/>
    <w:rsid w:val="003118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5A9"/>
    <w:pPr>
      <w:ind w:left="720"/>
    </w:pPr>
  </w:style>
  <w:style w:type="character" w:styleId="FollowedHyperlink">
    <w:name w:val="FollowedHyperlink"/>
    <w:rsid w:val="00BB65A9"/>
    <w:rPr>
      <w:color w:val="800080"/>
      <w:u w:val="single"/>
    </w:rPr>
  </w:style>
  <w:style w:type="paragraph" w:styleId="Footer">
    <w:name w:val="footer"/>
    <w:basedOn w:val="Normal"/>
    <w:link w:val="FooterChar"/>
    <w:rsid w:val="00BB65A9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CF7CCE"/>
    <w:rPr>
      <w:rFonts w:ascii="Verdana" w:hAnsi="Verdana"/>
      <w:sz w:val="16"/>
      <w:szCs w:val="24"/>
    </w:rPr>
  </w:style>
  <w:style w:type="paragraph" w:styleId="Header">
    <w:name w:val="header"/>
    <w:basedOn w:val="Normal"/>
    <w:link w:val="HeaderChar"/>
    <w:rsid w:val="00BB65A9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CF7CCE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CF7CCE"/>
    <w:rPr>
      <w:rFonts w:ascii="Arial" w:eastAsia="Arial Unicode MS" w:hAnsi="Arial"/>
      <w:b/>
      <w:kern w:val="28"/>
      <w:sz w:val="28"/>
    </w:rPr>
  </w:style>
  <w:style w:type="character" w:customStyle="1" w:styleId="Heading2Char">
    <w:name w:val="Heading 2 Char"/>
    <w:basedOn w:val="DefaultParagraphFont"/>
    <w:link w:val="Heading2"/>
    <w:rsid w:val="00CF7CCE"/>
    <w:rPr>
      <w:rFonts w:ascii="Arial" w:hAnsi="Arial" w:cs="Arial"/>
      <w:b/>
      <w:bCs/>
      <w:iCs/>
      <w:sz w:val="24"/>
      <w:szCs w:val="28"/>
    </w:rPr>
  </w:style>
  <w:style w:type="character" w:styleId="Hyperlink">
    <w:name w:val="Hyperlink"/>
    <w:rsid w:val="00BB65A9"/>
    <w:rPr>
      <w:color w:val="0000FF"/>
      <w:u w:val="single"/>
    </w:rPr>
  </w:style>
  <w:style w:type="paragraph" w:customStyle="1" w:styleId="NumberedHeading2">
    <w:name w:val="Numbered Heading 2"/>
    <w:basedOn w:val="Normal"/>
    <w:rsid w:val="00BB65A9"/>
    <w:pPr>
      <w:numPr>
        <w:numId w:val="1"/>
      </w:numPr>
    </w:pPr>
  </w:style>
  <w:style w:type="paragraph" w:customStyle="1" w:styleId="Outlinenumbering">
    <w:name w:val="Outline numbering"/>
    <w:basedOn w:val="Normal"/>
    <w:rsid w:val="00BB65A9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BB65A9"/>
  </w:style>
  <w:style w:type="character" w:customStyle="1" w:styleId="label">
    <w:name w:val="label"/>
    <w:basedOn w:val="DefaultParagraphFont"/>
    <w:rsid w:val="00803285"/>
  </w:style>
  <w:style w:type="character" w:customStyle="1" w:styleId="manuallabel">
    <w:name w:val="manuallabel"/>
    <w:basedOn w:val="DefaultParagraphFont"/>
    <w:rsid w:val="00803285"/>
  </w:style>
  <w:style w:type="paragraph" w:styleId="NormalWeb">
    <w:name w:val="Normal (Web)"/>
    <w:basedOn w:val="Normal"/>
    <w:uiPriority w:val="99"/>
    <w:unhideWhenUsed/>
    <w:rsid w:val="00803285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0328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60206"/>
    <w:rPr>
      <w:color w:val="808080"/>
    </w:rPr>
  </w:style>
  <w:style w:type="character" w:customStyle="1" w:styleId="RED">
    <w:name w:val="RED"/>
    <w:basedOn w:val="DefaultParagraphFont"/>
    <w:uiPriority w:val="1"/>
    <w:rsid w:val="00E60206"/>
    <w:rPr>
      <w:color w:val="FF0000"/>
    </w:rPr>
  </w:style>
  <w:style w:type="character" w:customStyle="1" w:styleId="Red0">
    <w:name w:val="Red"/>
    <w:basedOn w:val="DefaultParagraphFont"/>
    <w:uiPriority w:val="1"/>
    <w:rsid w:val="00A33EB9"/>
    <w:rPr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BB65A9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BB65A9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BB65A9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BB65A9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BB65A9"/>
    <w:pPr>
      <w:spacing w:after="100" w:line="240" w:lineRule="auto"/>
      <w:ind w:left="40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6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3859">
      <w:bodyDiv w:val="1"/>
      <w:marLeft w:val="0"/>
      <w:marRight w:val="0"/>
      <w:marTop w:val="10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295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62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FFFFFF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516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97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58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9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7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2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F62E89E498A4364B87E040CFA800C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E1D22A-211C-42B6-9FD4-6CF4D7DB39F7}"/>
      </w:docPartPr>
      <w:docPartBody>
        <w:p w:rsidR="0098285D" w:rsidRDefault="000F00C6" w:rsidP="000F00C6">
          <w:pPr>
            <w:pStyle w:val="DF62E89E498A4364B87E040CFA800C5A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E4B542A22B5949F8B06924C1C90F4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EBE72-2715-46ED-9D7D-258E5817CDA7}"/>
      </w:docPartPr>
      <w:docPartBody>
        <w:p w:rsidR="00975E5D" w:rsidRDefault="00390C9A" w:rsidP="00390C9A">
          <w:pPr>
            <w:pStyle w:val="E4B542A22B5949F8B06924C1C90F47E0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EEE3910B1FD94C81B0D1EDE0566D2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E44BE1-46BD-4F59-84EB-2D8036F1070E}"/>
      </w:docPartPr>
      <w:docPartBody>
        <w:p w:rsidR="00975E5D" w:rsidRDefault="00390C9A" w:rsidP="00390C9A">
          <w:pPr>
            <w:pStyle w:val="EEE3910B1FD94C81B0D1EDE0566D21FB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A198650FD7B74FEABB55C3EE21B5F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AC192-0C2A-4DE6-AFD2-8B5FEDAE63D9}"/>
      </w:docPartPr>
      <w:docPartBody>
        <w:p w:rsidR="00975E5D" w:rsidRDefault="00390C9A" w:rsidP="00390C9A">
          <w:pPr>
            <w:pStyle w:val="A198650FD7B74FEABB55C3EE21B5FBC1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  <w:docPart>
      <w:docPartPr>
        <w:name w:val="E47EE6CE0A804144B19F59FFB6D7B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BA450-63B2-4E33-94C9-CDB31D3D83CE}"/>
      </w:docPartPr>
      <w:docPartBody>
        <w:p w:rsidR="00975E5D" w:rsidRDefault="00390C9A" w:rsidP="00390C9A">
          <w:pPr>
            <w:pStyle w:val="E47EE6CE0A804144B19F59FFB6D7B663"/>
          </w:pPr>
          <w:r>
            <w:rPr>
              <w:rStyle w:val="PlaceholderText"/>
              <w:color w:val="80808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0C6"/>
    <w:rsid w:val="000F00C6"/>
    <w:rsid w:val="00390C9A"/>
    <w:rsid w:val="00975E5D"/>
    <w:rsid w:val="0098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0C9A"/>
  </w:style>
  <w:style w:type="paragraph" w:customStyle="1" w:styleId="DF62E89E498A4364B87E040CFA800C5A">
    <w:name w:val="DF62E89E498A4364B87E040CFA800C5A"/>
    <w:rsid w:val="000F00C6"/>
  </w:style>
  <w:style w:type="paragraph" w:customStyle="1" w:styleId="E4B542A22B5949F8B06924C1C90F47E0">
    <w:name w:val="E4B542A22B5949F8B06924C1C90F47E0"/>
    <w:rsid w:val="00390C9A"/>
  </w:style>
  <w:style w:type="paragraph" w:customStyle="1" w:styleId="EEE3910B1FD94C81B0D1EDE0566D21FB">
    <w:name w:val="EEE3910B1FD94C81B0D1EDE0566D21FB"/>
    <w:rsid w:val="00390C9A"/>
  </w:style>
  <w:style w:type="paragraph" w:customStyle="1" w:styleId="A198650FD7B74FEABB55C3EE21B5FBC1">
    <w:name w:val="A198650FD7B74FEABB55C3EE21B5FBC1"/>
    <w:rsid w:val="00390C9A"/>
  </w:style>
  <w:style w:type="paragraph" w:customStyle="1" w:styleId="E47EE6CE0A804144B19F59FFB6D7B663">
    <w:name w:val="E47EE6CE0A804144B19F59FFB6D7B663"/>
    <w:rsid w:val="00390C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68</TotalTime>
  <Pages>3</Pages>
  <Words>524</Words>
  <Characters>2529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When troubleshooting driver problems in Windows XP, one of the first places you may look is Device Manager, which provides detailed information about every piece of installed system hardware</vt:lpstr>
    </vt:vector>
  </TitlesOfParts>
  <Company>Gateway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When troubleshooting driver problems in Windows XP, one of the first places you may look is Device Manager, which provides detailed information about every piece of installed system hardware</dc:title>
  <dc:subject/>
  <dc:creator>William Loring</dc:creator>
  <cp:keywords/>
  <dc:description/>
  <cp:lastModifiedBy>William Loring</cp:lastModifiedBy>
  <cp:revision>118</cp:revision>
  <dcterms:created xsi:type="dcterms:W3CDTF">2015-12-15T21:55:00Z</dcterms:created>
  <dcterms:modified xsi:type="dcterms:W3CDTF">2023-06-14T00:42:00Z</dcterms:modified>
</cp:coreProperties>
</file>