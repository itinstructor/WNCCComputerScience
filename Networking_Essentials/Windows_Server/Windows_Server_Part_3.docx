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D22E" w14:textId="72444EAA" w:rsidR="003B5A3B" w:rsidRDefault="008733A1" w:rsidP="00252214">
      <w:pPr>
        <w:pStyle w:val="Heading1"/>
      </w:pPr>
      <w:bookmarkStart w:id="0" w:name="_Toc191139853"/>
      <w:r>
        <w:t xml:space="preserve">Windows </w:t>
      </w:r>
      <w:r w:rsidR="009D1F2E">
        <w:t>Server</w:t>
      </w:r>
      <w:r w:rsidR="003876FC">
        <w:t xml:space="preserve"> </w:t>
      </w:r>
      <w:r w:rsidR="005F2A3A">
        <w:t xml:space="preserve">Part </w:t>
      </w:r>
      <w:r w:rsidR="00056A3F">
        <w:t>3</w:t>
      </w:r>
      <w:r w:rsidR="001450AC">
        <w:t xml:space="preserve"> -</w:t>
      </w:r>
      <w:r w:rsidR="00AA1BD7">
        <w:t xml:space="preserve"> Users and Groups</w:t>
      </w:r>
      <w:bookmarkEnd w:id="0"/>
    </w:p>
    <w:sdt>
      <w:sdtPr>
        <w:id w:val="-630702983"/>
        <w:docPartObj>
          <w:docPartGallery w:val="Table of Contents"/>
          <w:docPartUnique/>
        </w:docPartObj>
      </w:sdtPr>
      <w:sdtEndPr>
        <w:rPr>
          <w:b/>
          <w:bCs/>
          <w:noProof/>
        </w:rPr>
      </w:sdtEndPr>
      <w:sdtContent>
        <w:p w14:paraId="5CFBA612" w14:textId="77777777" w:rsidR="00F20FE8" w:rsidRPr="00F20FE8" w:rsidRDefault="00F20FE8" w:rsidP="00F20FE8">
          <w:pPr>
            <w:keepNext/>
            <w:keepLines/>
            <w:spacing w:before="240" w:after="0" w:line="259" w:lineRule="auto"/>
            <w:rPr>
              <w:rFonts w:eastAsiaTheme="majorEastAsia" w:cstheme="majorBidi"/>
              <w:b/>
              <w:sz w:val="22"/>
              <w:szCs w:val="32"/>
            </w:rPr>
          </w:pPr>
          <w:r w:rsidRPr="00F20FE8">
            <w:rPr>
              <w:rFonts w:eastAsiaTheme="majorEastAsia" w:cstheme="majorBidi"/>
              <w:b/>
              <w:sz w:val="22"/>
              <w:szCs w:val="32"/>
            </w:rPr>
            <w:t>Activities</w:t>
          </w:r>
        </w:p>
        <w:p w14:paraId="7536B003" w14:textId="70263482" w:rsidR="00D30CC1" w:rsidRDefault="00F20FE8">
          <w:pPr>
            <w:pStyle w:val="TOC1"/>
            <w:tabs>
              <w:tab w:val="right" w:leader="dot" w:pos="9350"/>
            </w:tabs>
            <w:rPr>
              <w:rFonts w:asciiTheme="minorHAnsi" w:eastAsiaTheme="minorEastAsia" w:hAnsiTheme="minorHAnsi" w:cstheme="minorBidi"/>
              <w:noProof/>
              <w:kern w:val="2"/>
              <w:sz w:val="24"/>
              <w14:ligatures w14:val="standardContextual"/>
            </w:rPr>
          </w:pPr>
          <w:r w:rsidRPr="00F20FE8">
            <w:fldChar w:fldCharType="begin"/>
          </w:r>
          <w:r w:rsidRPr="00F20FE8">
            <w:instrText xml:space="preserve"> TOC \o "1-3" \h \z \u </w:instrText>
          </w:r>
          <w:r w:rsidRPr="00F20FE8">
            <w:fldChar w:fldCharType="separate"/>
          </w:r>
          <w:hyperlink w:anchor="_Toc191139853" w:history="1">
            <w:r w:rsidR="00D30CC1" w:rsidRPr="004B5D67">
              <w:rPr>
                <w:rStyle w:val="Hyperlink"/>
                <w:noProof/>
              </w:rPr>
              <w:t>Windows Server Part 3 - Users and Groups</w:t>
            </w:r>
            <w:r w:rsidR="00D30CC1">
              <w:rPr>
                <w:noProof/>
                <w:webHidden/>
              </w:rPr>
              <w:tab/>
            </w:r>
            <w:r w:rsidR="00D30CC1">
              <w:rPr>
                <w:noProof/>
                <w:webHidden/>
              </w:rPr>
              <w:fldChar w:fldCharType="begin"/>
            </w:r>
            <w:r w:rsidR="00D30CC1">
              <w:rPr>
                <w:noProof/>
                <w:webHidden/>
              </w:rPr>
              <w:instrText xml:space="preserve"> PAGEREF _Toc191139853 \h </w:instrText>
            </w:r>
            <w:r w:rsidR="00D30CC1">
              <w:rPr>
                <w:noProof/>
                <w:webHidden/>
              </w:rPr>
            </w:r>
            <w:r w:rsidR="00D30CC1">
              <w:rPr>
                <w:noProof/>
                <w:webHidden/>
              </w:rPr>
              <w:fldChar w:fldCharType="separate"/>
            </w:r>
            <w:r w:rsidR="00D30CC1">
              <w:rPr>
                <w:noProof/>
                <w:webHidden/>
              </w:rPr>
              <w:t>1</w:t>
            </w:r>
            <w:r w:rsidR="00D30CC1">
              <w:rPr>
                <w:noProof/>
                <w:webHidden/>
              </w:rPr>
              <w:fldChar w:fldCharType="end"/>
            </w:r>
          </w:hyperlink>
        </w:p>
        <w:p w14:paraId="4E0B53EE" w14:textId="55900B74"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54" w:history="1">
            <w:r w:rsidRPr="004B5D67">
              <w:rPr>
                <w:rStyle w:val="Hyperlink"/>
                <w:noProof/>
              </w:rPr>
              <w:t>Figure It Out</w:t>
            </w:r>
            <w:r>
              <w:rPr>
                <w:noProof/>
                <w:webHidden/>
              </w:rPr>
              <w:tab/>
            </w:r>
            <w:r>
              <w:rPr>
                <w:noProof/>
                <w:webHidden/>
              </w:rPr>
              <w:fldChar w:fldCharType="begin"/>
            </w:r>
            <w:r>
              <w:rPr>
                <w:noProof/>
                <w:webHidden/>
              </w:rPr>
              <w:instrText xml:space="preserve"> PAGEREF _Toc191139854 \h </w:instrText>
            </w:r>
            <w:r>
              <w:rPr>
                <w:noProof/>
                <w:webHidden/>
              </w:rPr>
            </w:r>
            <w:r>
              <w:rPr>
                <w:noProof/>
                <w:webHidden/>
              </w:rPr>
              <w:fldChar w:fldCharType="separate"/>
            </w:r>
            <w:r>
              <w:rPr>
                <w:noProof/>
                <w:webHidden/>
              </w:rPr>
              <w:t>1</w:t>
            </w:r>
            <w:r>
              <w:rPr>
                <w:noProof/>
                <w:webHidden/>
              </w:rPr>
              <w:fldChar w:fldCharType="end"/>
            </w:r>
          </w:hyperlink>
        </w:p>
        <w:p w14:paraId="239FC095" w14:textId="62D87EA5"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55" w:history="1">
            <w:r w:rsidRPr="004B5D67">
              <w:rPr>
                <w:rStyle w:val="Hyperlink"/>
                <w:noProof/>
              </w:rPr>
              <w:t>Activity 3-1: Disabling, Renaming, and Enabling an Account</w:t>
            </w:r>
            <w:r>
              <w:rPr>
                <w:noProof/>
                <w:webHidden/>
              </w:rPr>
              <w:tab/>
            </w:r>
            <w:r>
              <w:rPr>
                <w:noProof/>
                <w:webHidden/>
              </w:rPr>
              <w:fldChar w:fldCharType="begin"/>
            </w:r>
            <w:r>
              <w:rPr>
                <w:noProof/>
                <w:webHidden/>
              </w:rPr>
              <w:instrText xml:space="preserve"> PAGEREF _Toc191139855 \h </w:instrText>
            </w:r>
            <w:r>
              <w:rPr>
                <w:noProof/>
                <w:webHidden/>
              </w:rPr>
            </w:r>
            <w:r>
              <w:rPr>
                <w:noProof/>
                <w:webHidden/>
              </w:rPr>
              <w:fldChar w:fldCharType="separate"/>
            </w:r>
            <w:r>
              <w:rPr>
                <w:noProof/>
                <w:webHidden/>
              </w:rPr>
              <w:t>2</w:t>
            </w:r>
            <w:r>
              <w:rPr>
                <w:noProof/>
                <w:webHidden/>
              </w:rPr>
              <w:fldChar w:fldCharType="end"/>
            </w:r>
          </w:hyperlink>
        </w:p>
        <w:p w14:paraId="42ABD5EB" w14:textId="2B9FA851"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56" w:history="1">
            <w:r w:rsidRPr="004B5D67">
              <w:rPr>
                <w:rStyle w:val="Hyperlink"/>
                <w:noProof/>
              </w:rPr>
              <w:t>Activity 3-2: Moving an Account</w:t>
            </w:r>
            <w:r>
              <w:rPr>
                <w:noProof/>
                <w:webHidden/>
              </w:rPr>
              <w:tab/>
            </w:r>
            <w:r>
              <w:rPr>
                <w:noProof/>
                <w:webHidden/>
              </w:rPr>
              <w:fldChar w:fldCharType="begin"/>
            </w:r>
            <w:r>
              <w:rPr>
                <w:noProof/>
                <w:webHidden/>
              </w:rPr>
              <w:instrText xml:space="preserve"> PAGEREF _Toc191139856 \h </w:instrText>
            </w:r>
            <w:r>
              <w:rPr>
                <w:noProof/>
                <w:webHidden/>
              </w:rPr>
            </w:r>
            <w:r>
              <w:rPr>
                <w:noProof/>
                <w:webHidden/>
              </w:rPr>
              <w:fldChar w:fldCharType="separate"/>
            </w:r>
            <w:r>
              <w:rPr>
                <w:noProof/>
                <w:webHidden/>
              </w:rPr>
              <w:t>3</w:t>
            </w:r>
            <w:r>
              <w:rPr>
                <w:noProof/>
                <w:webHidden/>
              </w:rPr>
              <w:fldChar w:fldCharType="end"/>
            </w:r>
          </w:hyperlink>
        </w:p>
        <w:p w14:paraId="553A5E47" w14:textId="5D44A928"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57" w:history="1">
            <w:r w:rsidRPr="004B5D67">
              <w:rPr>
                <w:rStyle w:val="Hyperlink"/>
                <w:noProof/>
              </w:rPr>
              <w:t>Activity 3-3: Changing an Account’s Password</w:t>
            </w:r>
            <w:r>
              <w:rPr>
                <w:noProof/>
                <w:webHidden/>
              </w:rPr>
              <w:tab/>
            </w:r>
            <w:r>
              <w:rPr>
                <w:noProof/>
                <w:webHidden/>
              </w:rPr>
              <w:fldChar w:fldCharType="begin"/>
            </w:r>
            <w:r>
              <w:rPr>
                <w:noProof/>
                <w:webHidden/>
              </w:rPr>
              <w:instrText xml:space="preserve"> PAGEREF _Toc191139857 \h </w:instrText>
            </w:r>
            <w:r>
              <w:rPr>
                <w:noProof/>
                <w:webHidden/>
              </w:rPr>
            </w:r>
            <w:r>
              <w:rPr>
                <w:noProof/>
                <w:webHidden/>
              </w:rPr>
              <w:fldChar w:fldCharType="separate"/>
            </w:r>
            <w:r>
              <w:rPr>
                <w:noProof/>
                <w:webHidden/>
              </w:rPr>
              <w:t>3</w:t>
            </w:r>
            <w:r>
              <w:rPr>
                <w:noProof/>
                <w:webHidden/>
              </w:rPr>
              <w:fldChar w:fldCharType="end"/>
            </w:r>
          </w:hyperlink>
        </w:p>
        <w:p w14:paraId="3B3FB5B1" w14:textId="4CF6BFF6"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58" w:history="1">
            <w:r w:rsidRPr="004B5D67">
              <w:rPr>
                <w:rStyle w:val="Hyperlink"/>
                <w:noProof/>
              </w:rPr>
              <w:t>Activity 3-4: Copying and Deleting an Account</w:t>
            </w:r>
            <w:r>
              <w:rPr>
                <w:noProof/>
                <w:webHidden/>
              </w:rPr>
              <w:tab/>
            </w:r>
            <w:r>
              <w:rPr>
                <w:noProof/>
                <w:webHidden/>
              </w:rPr>
              <w:fldChar w:fldCharType="begin"/>
            </w:r>
            <w:r>
              <w:rPr>
                <w:noProof/>
                <w:webHidden/>
              </w:rPr>
              <w:instrText xml:space="preserve"> PAGEREF _Toc191139858 \h </w:instrText>
            </w:r>
            <w:r>
              <w:rPr>
                <w:noProof/>
                <w:webHidden/>
              </w:rPr>
            </w:r>
            <w:r>
              <w:rPr>
                <w:noProof/>
                <w:webHidden/>
              </w:rPr>
              <w:fldChar w:fldCharType="separate"/>
            </w:r>
            <w:r>
              <w:rPr>
                <w:noProof/>
                <w:webHidden/>
              </w:rPr>
              <w:t>4</w:t>
            </w:r>
            <w:r>
              <w:rPr>
                <w:noProof/>
                <w:webHidden/>
              </w:rPr>
              <w:fldChar w:fldCharType="end"/>
            </w:r>
          </w:hyperlink>
        </w:p>
        <w:p w14:paraId="162A105C" w14:textId="274E2EDD"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59" w:history="1">
            <w:r w:rsidRPr="004B5D67">
              <w:rPr>
                <w:rStyle w:val="Hyperlink"/>
                <w:noProof/>
              </w:rPr>
              <w:t>Activity 3-5: Creating an OU Structure</w:t>
            </w:r>
            <w:r>
              <w:rPr>
                <w:noProof/>
                <w:webHidden/>
              </w:rPr>
              <w:tab/>
            </w:r>
            <w:r>
              <w:rPr>
                <w:noProof/>
                <w:webHidden/>
              </w:rPr>
              <w:fldChar w:fldCharType="begin"/>
            </w:r>
            <w:r>
              <w:rPr>
                <w:noProof/>
                <w:webHidden/>
              </w:rPr>
              <w:instrText xml:space="preserve"> PAGEREF _Toc191139859 \h </w:instrText>
            </w:r>
            <w:r>
              <w:rPr>
                <w:noProof/>
                <w:webHidden/>
              </w:rPr>
            </w:r>
            <w:r>
              <w:rPr>
                <w:noProof/>
                <w:webHidden/>
              </w:rPr>
              <w:fldChar w:fldCharType="separate"/>
            </w:r>
            <w:r>
              <w:rPr>
                <w:noProof/>
                <w:webHidden/>
              </w:rPr>
              <w:t>5</w:t>
            </w:r>
            <w:r>
              <w:rPr>
                <w:noProof/>
                <w:webHidden/>
              </w:rPr>
              <w:fldChar w:fldCharType="end"/>
            </w:r>
          </w:hyperlink>
        </w:p>
        <w:p w14:paraId="66C250B8" w14:textId="7A18D3B7" w:rsidR="00D30CC1" w:rsidRDefault="00D30CC1">
          <w:pPr>
            <w:pStyle w:val="TOC1"/>
            <w:tabs>
              <w:tab w:val="right" w:leader="dot" w:pos="9350"/>
            </w:tabs>
            <w:rPr>
              <w:rFonts w:asciiTheme="minorHAnsi" w:eastAsiaTheme="minorEastAsia" w:hAnsiTheme="minorHAnsi" w:cstheme="minorBidi"/>
              <w:noProof/>
              <w:kern w:val="2"/>
              <w:sz w:val="24"/>
              <w14:ligatures w14:val="standardContextual"/>
            </w:rPr>
          </w:pPr>
          <w:hyperlink w:anchor="_Toc191139860" w:history="1">
            <w:r w:rsidRPr="004B5D67">
              <w:rPr>
                <w:rStyle w:val="Hyperlink"/>
                <w:noProof/>
              </w:rPr>
              <w:t>Activity 3-6: Creating Domain Local and Global Security Groups</w:t>
            </w:r>
            <w:r>
              <w:rPr>
                <w:noProof/>
                <w:webHidden/>
              </w:rPr>
              <w:tab/>
            </w:r>
            <w:r>
              <w:rPr>
                <w:noProof/>
                <w:webHidden/>
              </w:rPr>
              <w:fldChar w:fldCharType="begin"/>
            </w:r>
            <w:r>
              <w:rPr>
                <w:noProof/>
                <w:webHidden/>
              </w:rPr>
              <w:instrText xml:space="preserve"> PAGEREF _Toc191139860 \h </w:instrText>
            </w:r>
            <w:r>
              <w:rPr>
                <w:noProof/>
                <w:webHidden/>
              </w:rPr>
            </w:r>
            <w:r>
              <w:rPr>
                <w:noProof/>
                <w:webHidden/>
              </w:rPr>
              <w:fldChar w:fldCharType="separate"/>
            </w:r>
            <w:r>
              <w:rPr>
                <w:noProof/>
                <w:webHidden/>
              </w:rPr>
              <w:t>6</w:t>
            </w:r>
            <w:r>
              <w:rPr>
                <w:noProof/>
                <w:webHidden/>
              </w:rPr>
              <w:fldChar w:fldCharType="end"/>
            </w:r>
          </w:hyperlink>
        </w:p>
        <w:p w14:paraId="479F7EA1" w14:textId="3355858E" w:rsidR="00D30CC1" w:rsidRDefault="00D30CC1">
          <w:pPr>
            <w:pStyle w:val="TOC2"/>
            <w:tabs>
              <w:tab w:val="right" w:leader="dot" w:pos="9350"/>
            </w:tabs>
            <w:rPr>
              <w:rFonts w:asciiTheme="minorHAnsi" w:eastAsiaTheme="minorEastAsia" w:hAnsiTheme="minorHAnsi" w:cstheme="minorBidi"/>
              <w:noProof/>
              <w:kern w:val="2"/>
              <w:sz w:val="24"/>
              <w14:ligatures w14:val="standardContextual"/>
            </w:rPr>
          </w:pPr>
          <w:hyperlink w:anchor="_Toc191139861" w:history="1">
            <w:r w:rsidRPr="004B5D67">
              <w:rPr>
                <w:rStyle w:val="Hyperlink"/>
                <w:noProof/>
              </w:rPr>
              <w:t>Assignment Submission</w:t>
            </w:r>
            <w:r>
              <w:rPr>
                <w:noProof/>
                <w:webHidden/>
              </w:rPr>
              <w:tab/>
            </w:r>
            <w:r>
              <w:rPr>
                <w:noProof/>
                <w:webHidden/>
              </w:rPr>
              <w:fldChar w:fldCharType="begin"/>
            </w:r>
            <w:r>
              <w:rPr>
                <w:noProof/>
                <w:webHidden/>
              </w:rPr>
              <w:instrText xml:space="preserve"> PAGEREF _Toc191139861 \h </w:instrText>
            </w:r>
            <w:r>
              <w:rPr>
                <w:noProof/>
                <w:webHidden/>
              </w:rPr>
            </w:r>
            <w:r>
              <w:rPr>
                <w:noProof/>
                <w:webHidden/>
              </w:rPr>
              <w:fldChar w:fldCharType="separate"/>
            </w:r>
            <w:r>
              <w:rPr>
                <w:noProof/>
                <w:webHidden/>
              </w:rPr>
              <w:t>9</w:t>
            </w:r>
            <w:r>
              <w:rPr>
                <w:noProof/>
                <w:webHidden/>
              </w:rPr>
              <w:fldChar w:fldCharType="end"/>
            </w:r>
          </w:hyperlink>
        </w:p>
        <w:p w14:paraId="78B6808E" w14:textId="4CC9D3E2" w:rsidR="00646240" w:rsidRDefault="00F20FE8" w:rsidP="00646240">
          <w:pPr>
            <w:spacing w:line="264" w:lineRule="auto"/>
            <w:rPr>
              <w:b/>
              <w:bCs/>
              <w:noProof/>
            </w:rPr>
          </w:pPr>
          <w:r w:rsidRPr="00F20FE8">
            <w:rPr>
              <w:b/>
              <w:bCs/>
              <w:noProof/>
            </w:rPr>
            <w:fldChar w:fldCharType="end"/>
          </w:r>
        </w:p>
      </w:sdtContent>
    </w:sdt>
    <w:bookmarkStart w:id="1" w:name="_Toc492100391" w:displacedByCustomXml="prev"/>
    <w:p w14:paraId="0C6ED0C8" w14:textId="77777777" w:rsidR="00646240" w:rsidRPr="00646240" w:rsidRDefault="00646240" w:rsidP="0022283C">
      <w:pPr>
        <w:rPr>
          <w:b/>
          <w:bCs/>
          <w:noProof/>
        </w:rPr>
      </w:pPr>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124C529D" w14:textId="77777777" w:rsidR="00646240" w:rsidRDefault="00646240" w:rsidP="003876FC">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150A0F3B" w14:textId="77777777" w:rsidR="00646240" w:rsidRDefault="00646240" w:rsidP="003876FC">
      <w:pPr>
        <w:pStyle w:val="ListParagraph"/>
        <w:numPr>
          <w:ilvl w:val="0"/>
          <w:numId w:val="3"/>
        </w:numPr>
      </w:pPr>
      <w:r>
        <w:t>Click and Drag your mouse around whatever you want to snip.</w:t>
      </w:r>
    </w:p>
    <w:p w14:paraId="3DF6F4C5" w14:textId="77777777" w:rsidR="00646240" w:rsidRDefault="00646240" w:rsidP="003876FC">
      <w:pPr>
        <w:pStyle w:val="ListParagraph"/>
        <w:numPr>
          <w:ilvl w:val="0"/>
          <w:numId w:val="3"/>
        </w:numPr>
      </w:pPr>
      <w:r>
        <w:t>Release the mouse button. This places the snip into the Windows Clipboard.</w:t>
      </w:r>
    </w:p>
    <w:p w14:paraId="4618F518" w14:textId="680762B2" w:rsidR="00646240" w:rsidRDefault="00646240" w:rsidP="003876FC">
      <w:pPr>
        <w:pStyle w:val="ListParagraph"/>
        <w:numPr>
          <w:ilvl w:val="0"/>
          <w:numId w:val="3"/>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26AE8DAA" w14:textId="77777777" w:rsidR="00D72BA3" w:rsidRDefault="00D72BA3" w:rsidP="00D72BA3">
      <w:pPr>
        <w:pStyle w:val="Heading1"/>
      </w:pPr>
      <w:bookmarkStart w:id="2" w:name="_Toc127107743"/>
      <w:bookmarkStart w:id="3" w:name="_Toc191139854"/>
      <w:r>
        <w:t>Figure It Out</w:t>
      </w:r>
      <w:bookmarkEnd w:id="2"/>
      <w:bookmarkEnd w:id="3"/>
    </w:p>
    <w:p w14:paraId="117D7705" w14:textId="77777777" w:rsidR="00D72BA3" w:rsidRPr="008F046B" w:rsidRDefault="00D72BA3" w:rsidP="00D72BA3">
      <w:r>
        <w:t>There will be times in any assignment where you may miss a step or the instructions are not quite correct or as clear as they could be. Research and figure out what is needed to complete the assignment. Explain what you did and why. I am looking for evidence of understanding. Directions in IT are not always complete or accurate. They need interpretation and research. Take the concepts of that we are learning and figure out an answer.</w:t>
      </w:r>
    </w:p>
    <w:p w14:paraId="154BC081" w14:textId="77777777" w:rsidR="00D72BA3" w:rsidRDefault="00D72BA3" w:rsidP="00D72BA3">
      <w:pPr>
        <w:pStyle w:val="ListParagraph"/>
        <w:numPr>
          <w:ilvl w:val="0"/>
          <w:numId w:val="50"/>
        </w:numPr>
      </w:pPr>
      <w:r>
        <w:t>Google it</w:t>
      </w:r>
    </w:p>
    <w:p w14:paraId="1624C57F" w14:textId="77777777" w:rsidR="00D72BA3" w:rsidRDefault="00D72BA3" w:rsidP="00D72BA3">
      <w:pPr>
        <w:pStyle w:val="ListParagraph"/>
        <w:numPr>
          <w:ilvl w:val="0"/>
          <w:numId w:val="50"/>
        </w:numPr>
      </w:pPr>
      <w:r>
        <w:lastRenderedPageBreak/>
        <w:t>Watch the videos</w:t>
      </w:r>
    </w:p>
    <w:p w14:paraId="1BB94832" w14:textId="77777777" w:rsidR="00D72BA3" w:rsidRDefault="00D72BA3" w:rsidP="00D72BA3">
      <w:pPr>
        <w:pStyle w:val="ListParagraph"/>
        <w:numPr>
          <w:ilvl w:val="0"/>
          <w:numId w:val="50"/>
        </w:numPr>
      </w:pPr>
      <w:r>
        <w:t>Read the book</w:t>
      </w:r>
    </w:p>
    <w:p w14:paraId="2E135C57" w14:textId="77777777" w:rsidR="00D72BA3" w:rsidRDefault="00D72BA3" w:rsidP="00D72BA3">
      <w:pPr>
        <w:pStyle w:val="ListParagraph"/>
        <w:numPr>
          <w:ilvl w:val="0"/>
          <w:numId w:val="50"/>
        </w:numPr>
      </w:pPr>
      <w:r>
        <w:t>Ask for help</w:t>
      </w:r>
    </w:p>
    <w:p w14:paraId="4EE218F2" w14:textId="40BC268B" w:rsidR="00AA1BD7" w:rsidRDefault="00AA1BD7" w:rsidP="001200C7">
      <w:pPr>
        <w:pStyle w:val="Heading1"/>
      </w:pPr>
      <w:bookmarkStart w:id="4" w:name="_Toc47763681"/>
      <w:bookmarkStart w:id="5" w:name="_Toc191139855"/>
      <w:r>
        <w:t xml:space="preserve">Activity </w:t>
      </w:r>
      <w:r w:rsidR="00780133">
        <w:t>3</w:t>
      </w:r>
      <w:r>
        <w:t>-1</w:t>
      </w:r>
      <w:r w:rsidRPr="008F0405">
        <w:t>: Disabling, Re</w:t>
      </w:r>
      <w:r>
        <w:t>naming, and Enabling an Account</w:t>
      </w:r>
      <w:bookmarkEnd w:id="4"/>
      <w:bookmarkEnd w:id="5"/>
    </w:p>
    <w:p w14:paraId="52E3EA95" w14:textId="77777777" w:rsidR="00AA1BD7" w:rsidRDefault="00AA1BD7" w:rsidP="00AA1BD7">
      <w:r w:rsidRPr="008F0405">
        <w:t>Time Required: Approximately 5 minutes</w:t>
      </w:r>
    </w:p>
    <w:p w14:paraId="0CAB3AD6" w14:textId="77777777" w:rsidR="00AA1BD7" w:rsidRDefault="00AA1BD7" w:rsidP="00AA1BD7">
      <w:r w:rsidRPr="008F0405">
        <w:t>Objective: Practice disabling, renaming, and then enabling an account.</w:t>
      </w:r>
    </w:p>
    <w:p w14:paraId="1FFCDC04" w14:textId="77777777" w:rsidR="00AA1BD7" w:rsidRDefault="00AA1BD7" w:rsidP="00AA1BD7">
      <w:r w:rsidRPr="008F0405">
        <w:t>Description: In this activity, you learn how to disable an account, rename the account, and then enable that account.</w:t>
      </w:r>
    </w:p>
    <w:p w14:paraId="429148BD" w14:textId="77777777" w:rsidR="00AA1BD7" w:rsidRDefault="00AA1BD7" w:rsidP="00B65AE6">
      <w:pPr>
        <w:pStyle w:val="ListParagraph"/>
        <w:numPr>
          <w:ilvl w:val="0"/>
          <w:numId w:val="6"/>
        </w:numPr>
      </w:pPr>
      <w:r>
        <w:t xml:space="preserve">Logon to </w:t>
      </w:r>
      <w:r w:rsidRPr="008F3B02">
        <w:t>Server1</w:t>
      </w:r>
      <w:r>
        <w:t>.</w:t>
      </w:r>
    </w:p>
    <w:p w14:paraId="5AA058D8" w14:textId="77777777" w:rsidR="00AA1BD7" w:rsidRDefault="00AA1BD7" w:rsidP="00B65AE6">
      <w:pPr>
        <w:pStyle w:val="ListParagraph"/>
        <w:numPr>
          <w:ilvl w:val="0"/>
          <w:numId w:val="6"/>
        </w:numPr>
      </w:pPr>
      <w:r w:rsidRPr="008F0405">
        <w:t>Access</w:t>
      </w:r>
      <w:r>
        <w:t xml:space="preserve"> </w:t>
      </w:r>
      <w:r w:rsidRPr="008F3B02">
        <w:t>Active Directory Users and Computers</w:t>
      </w:r>
      <w:r w:rsidRPr="008F0405">
        <w:t>, or if it is closed, open it.</w:t>
      </w:r>
    </w:p>
    <w:p w14:paraId="547D3CAC" w14:textId="77777777" w:rsidR="00AA1BD7" w:rsidRDefault="00AA1BD7" w:rsidP="00B65AE6">
      <w:pPr>
        <w:pStyle w:val="ListParagraph"/>
        <w:numPr>
          <w:ilvl w:val="0"/>
          <w:numId w:val="6"/>
        </w:numPr>
      </w:pPr>
      <w:r w:rsidRPr="008F0405">
        <w:t xml:space="preserve">Browse to find the account, </w:t>
      </w:r>
      <w:r w:rsidRPr="005012DE">
        <w:rPr>
          <w:b/>
          <w:bCs/>
        </w:rPr>
        <w:t>Sales1</w:t>
      </w:r>
      <w:r>
        <w:t>, you created in the previous activity</w:t>
      </w:r>
      <w:r w:rsidRPr="008F0405">
        <w:t>.</w:t>
      </w:r>
    </w:p>
    <w:p w14:paraId="638D6308" w14:textId="77777777" w:rsidR="00AA1BD7" w:rsidRDefault="00AA1BD7" w:rsidP="00B65AE6">
      <w:pPr>
        <w:pStyle w:val="ListParagraph"/>
        <w:numPr>
          <w:ilvl w:val="0"/>
          <w:numId w:val="6"/>
        </w:numPr>
      </w:pPr>
      <w:r w:rsidRPr="008F0405">
        <w:t xml:space="preserve">Right-click the account and click </w:t>
      </w:r>
      <w:r w:rsidRPr="00885E04">
        <w:rPr>
          <w:b/>
          <w:bCs/>
        </w:rPr>
        <w:t>Disable Account</w:t>
      </w:r>
      <w:r>
        <w:t>.</w:t>
      </w:r>
    </w:p>
    <w:p w14:paraId="421D0DDC" w14:textId="222458D9" w:rsidR="00AA1BD7" w:rsidRDefault="00AA1BD7" w:rsidP="00B65AE6">
      <w:pPr>
        <w:pStyle w:val="ListParagraph"/>
        <w:numPr>
          <w:ilvl w:val="0"/>
          <w:numId w:val="6"/>
        </w:numPr>
      </w:pPr>
      <w:r w:rsidRPr="008F0405">
        <w:t>Click OK when you see the informational dialog box that verifies you have disabled the account. The account icon will have a down arrow inside a white circle to show that it is disabled. No one can use the account until you enable it.</w:t>
      </w:r>
    </w:p>
    <w:p w14:paraId="1EB6EF6E" w14:textId="77777777" w:rsidR="00C26644" w:rsidRPr="005E0588" w:rsidRDefault="00C26644" w:rsidP="00B65AE6">
      <w:pPr>
        <w:pStyle w:val="ListParagraph"/>
        <w:numPr>
          <w:ilvl w:val="0"/>
          <w:numId w:val="6"/>
        </w:numPr>
      </w:pPr>
      <w:r w:rsidRPr="003D364B">
        <w:t>Insert a screenshot:</w:t>
      </w:r>
    </w:p>
    <w:sdt>
      <w:sdtPr>
        <w:rPr>
          <w:rStyle w:val="Red"/>
        </w:rPr>
        <w:id w:val="695432984"/>
        <w:placeholder>
          <w:docPart w:val="65917120F3BE47059F239165C23E78EB"/>
        </w:placeholder>
        <w:showingPlcHdr/>
      </w:sdtPr>
      <w:sdtEndPr>
        <w:rPr>
          <w:rStyle w:val="DefaultParagraphFont"/>
          <w:color w:val="auto"/>
        </w:rPr>
      </w:sdtEndPr>
      <w:sdtContent>
        <w:p w14:paraId="67714104" w14:textId="6B0C0CB3" w:rsidR="00C26644" w:rsidRDefault="00C26644" w:rsidP="00C26644">
          <w:pPr>
            <w:spacing w:before="120" w:after="60" w:line="288" w:lineRule="auto"/>
            <w:ind w:left="360"/>
          </w:pPr>
          <w:r w:rsidRPr="00C26644">
            <w:rPr>
              <w:rStyle w:val="PlaceholderText"/>
              <w:color w:val="FF0000"/>
            </w:rPr>
            <w:t>Click or tap here to enter text.</w:t>
          </w:r>
        </w:p>
      </w:sdtContent>
    </w:sdt>
    <w:p w14:paraId="6FA99699" w14:textId="3059072E" w:rsidR="00AA1BD7" w:rsidRDefault="00AA1BD7" w:rsidP="00B65AE6">
      <w:pPr>
        <w:pStyle w:val="ListParagraph"/>
        <w:numPr>
          <w:ilvl w:val="0"/>
          <w:numId w:val="6"/>
        </w:numPr>
      </w:pPr>
      <w:r w:rsidRPr="008F0405">
        <w:t>To rename the account</w:t>
      </w:r>
      <w:r w:rsidR="007620B0">
        <w:t xml:space="preserve"> </w:t>
      </w:r>
      <w:r w:rsidR="007620B0">
        <w:sym w:font="Wingdings" w:char="F0E0"/>
      </w:r>
      <w:r w:rsidRPr="008F0405">
        <w:t xml:space="preserve"> </w:t>
      </w:r>
      <w:r w:rsidR="003B2300">
        <w:t>R</w:t>
      </w:r>
      <w:r w:rsidRPr="008F0405">
        <w:t>ight-</w:t>
      </w:r>
      <w:r w:rsidR="003B2300">
        <w:t>C</w:t>
      </w:r>
      <w:r w:rsidRPr="008F0405">
        <w:t xml:space="preserve">lick </w:t>
      </w:r>
      <w:r w:rsidR="007620B0">
        <w:sym w:font="Wingdings" w:char="F0E0"/>
      </w:r>
      <w:r w:rsidRPr="008F0405">
        <w:t xml:space="preserve"> </w:t>
      </w:r>
      <w:r w:rsidRPr="007620B0">
        <w:rPr>
          <w:b/>
          <w:bCs/>
        </w:rPr>
        <w:t>Rename</w:t>
      </w:r>
      <w:r w:rsidRPr="008F0405">
        <w:t>. Enter a new name</w:t>
      </w:r>
      <w:r w:rsidR="003B2300">
        <w:t xml:space="preserve"> </w:t>
      </w:r>
      <w:r w:rsidR="003B2300">
        <w:sym w:font="Wingdings" w:char="F0E0"/>
      </w:r>
      <w:r w:rsidRPr="008F0405">
        <w:t xml:space="preserve"> </w:t>
      </w:r>
      <w:r w:rsidRPr="00997BC5">
        <w:rPr>
          <w:b/>
        </w:rPr>
        <w:t>Sales2</w:t>
      </w:r>
      <w:r w:rsidR="003B2300">
        <w:t xml:space="preserve"> </w:t>
      </w:r>
      <w:r w:rsidR="003B2300">
        <w:sym w:font="Wingdings" w:char="F0E0"/>
      </w:r>
      <w:r w:rsidRPr="008F0405">
        <w:t xml:space="preserve"> press Enter.</w:t>
      </w:r>
    </w:p>
    <w:p w14:paraId="58035814" w14:textId="77777777" w:rsidR="00AA1BD7" w:rsidRDefault="00AA1BD7" w:rsidP="00B65AE6">
      <w:pPr>
        <w:pStyle w:val="ListParagraph"/>
        <w:numPr>
          <w:ilvl w:val="0"/>
          <w:numId w:val="6"/>
        </w:numPr>
      </w:pPr>
      <w:r w:rsidRPr="008F0405">
        <w:t>When you see the Rename User dialog box, change the First name and the Last name boxes to reflect the new name. Change the Us</w:t>
      </w:r>
      <w:r>
        <w:t xml:space="preserve">er logon name, </w:t>
      </w:r>
      <w:r w:rsidRPr="00997BC5">
        <w:rPr>
          <w:b/>
        </w:rPr>
        <w:t>sales2</w:t>
      </w:r>
      <w:r w:rsidRPr="008F0405">
        <w:t>. Click OK.</w:t>
      </w:r>
    </w:p>
    <w:p w14:paraId="1356D1B5" w14:textId="41A64B04" w:rsidR="00AA1BD7" w:rsidRDefault="00AA1BD7" w:rsidP="00B65AE6">
      <w:pPr>
        <w:pStyle w:val="ListParagraph"/>
        <w:numPr>
          <w:ilvl w:val="0"/>
          <w:numId w:val="6"/>
        </w:numPr>
      </w:pPr>
      <w:r w:rsidRPr="008F0405">
        <w:t xml:space="preserve">Make sure the account is </w:t>
      </w:r>
      <w:r>
        <w:t xml:space="preserve">now listed as </w:t>
      </w:r>
      <w:r w:rsidRPr="00997BC5">
        <w:rPr>
          <w:b/>
        </w:rPr>
        <w:t>Sales2</w:t>
      </w:r>
      <w:r w:rsidRPr="008F0405">
        <w:t xml:space="preserve"> in the </w:t>
      </w:r>
      <w:r>
        <w:t>Sales OU.</w:t>
      </w:r>
    </w:p>
    <w:p w14:paraId="7F2DB4D4" w14:textId="77777777" w:rsidR="00247D0B" w:rsidRDefault="00132C9D" w:rsidP="00B65AE6">
      <w:pPr>
        <w:pStyle w:val="ListParagraph"/>
        <w:numPr>
          <w:ilvl w:val="0"/>
          <w:numId w:val="6"/>
        </w:numPr>
      </w:pPr>
      <w:r>
        <w:t xml:space="preserve">Time to enable </w:t>
      </w:r>
      <w:r w:rsidRPr="00D930FD">
        <w:rPr>
          <w:b/>
          <w:bCs/>
        </w:rPr>
        <w:t>Sales2</w:t>
      </w:r>
      <w:r>
        <w:t>.</w:t>
      </w:r>
    </w:p>
    <w:p w14:paraId="2398A555" w14:textId="7C79BA07" w:rsidR="00132C9D" w:rsidRDefault="001365D1" w:rsidP="00B65AE6">
      <w:pPr>
        <w:pStyle w:val="ListParagraph"/>
        <w:numPr>
          <w:ilvl w:val="0"/>
          <w:numId w:val="6"/>
        </w:numPr>
      </w:pPr>
      <w:r>
        <w:t xml:space="preserve">Right </w:t>
      </w:r>
      <w:r w:rsidR="00132C9D">
        <w:t xml:space="preserve">Click </w:t>
      </w:r>
      <w:r w:rsidR="00132C9D" w:rsidRPr="00997BC5">
        <w:rPr>
          <w:b/>
          <w:bCs/>
        </w:rPr>
        <w:t>Sales2</w:t>
      </w:r>
      <w:r w:rsidR="00CA2383">
        <w:t xml:space="preserve"> </w:t>
      </w:r>
      <w:r w:rsidR="00CA2383">
        <w:sym w:font="Wingdings" w:char="F0E0"/>
      </w:r>
      <w:r w:rsidR="00C26644">
        <w:t xml:space="preserve"> </w:t>
      </w:r>
      <w:r w:rsidR="00132C9D">
        <w:t xml:space="preserve"> </w:t>
      </w:r>
      <w:r w:rsidRPr="00997BC5">
        <w:rPr>
          <w:b/>
          <w:bCs/>
        </w:rPr>
        <w:t>Enable Account</w:t>
      </w:r>
      <w:r>
        <w:t>.</w:t>
      </w:r>
    </w:p>
    <w:p w14:paraId="04B7C973" w14:textId="77777777" w:rsidR="00AA1BD7" w:rsidRPr="005E0588" w:rsidRDefault="00AA1BD7" w:rsidP="00B65AE6">
      <w:pPr>
        <w:pStyle w:val="ListParagraph"/>
        <w:numPr>
          <w:ilvl w:val="0"/>
          <w:numId w:val="6"/>
        </w:numPr>
      </w:pPr>
      <w:r w:rsidRPr="00997BC5">
        <w:rPr>
          <w:b/>
        </w:rPr>
        <w:t>Insert a screenshot:</w:t>
      </w:r>
    </w:p>
    <w:sdt>
      <w:sdtPr>
        <w:rPr>
          <w:rStyle w:val="Red"/>
        </w:rPr>
        <w:id w:val="783773346"/>
        <w:placeholder>
          <w:docPart w:val="AB71EA161F6840CF97392BBE17462737"/>
        </w:placeholder>
        <w:showingPlcHdr/>
      </w:sdtPr>
      <w:sdtEndPr>
        <w:rPr>
          <w:rStyle w:val="DefaultParagraphFont"/>
          <w:color w:val="auto"/>
        </w:rPr>
      </w:sdtEndPr>
      <w:sdtContent>
        <w:p w14:paraId="19B7F933" w14:textId="77777777" w:rsidR="00AA1BD7" w:rsidRDefault="00AA1BD7" w:rsidP="00AA1BD7">
          <w:pPr>
            <w:rPr>
              <w:rStyle w:val="Red"/>
            </w:rPr>
          </w:pPr>
          <w:r w:rsidRPr="004B3313">
            <w:rPr>
              <w:rStyle w:val="PlaceholderText"/>
              <w:color w:val="FF0000"/>
            </w:rPr>
            <w:t>Click or tap here to enter text.</w:t>
          </w:r>
        </w:p>
      </w:sdtContent>
    </w:sdt>
    <w:p w14:paraId="41DFEAC0" w14:textId="500F7ADD" w:rsidR="00AA1BD7" w:rsidRDefault="00AA1BD7" w:rsidP="001200C7">
      <w:pPr>
        <w:pStyle w:val="Heading1"/>
      </w:pPr>
      <w:bookmarkStart w:id="6" w:name="_Toc47763682"/>
      <w:bookmarkStart w:id="7" w:name="_Toc191139856"/>
      <w:r>
        <w:lastRenderedPageBreak/>
        <w:t xml:space="preserve">Activity </w:t>
      </w:r>
      <w:r w:rsidR="00780133">
        <w:t>3</w:t>
      </w:r>
      <w:r>
        <w:t>-</w:t>
      </w:r>
      <w:r w:rsidR="00780133">
        <w:t>2</w:t>
      </w:r>
      <w:r>
        <w:t>: Moving an Account</w:t>
      </w:r>
      <w:bookmarkEnd w:id="6"/>
      <w:bookmarkEnd w:id="7"/>
    </w:p>
    <w:p w14:paraId="463D9DB1" w14:textId="77777777" w:rsidR="00AA1BD7" w:rsidRDefault="00AA1BD7" w:rsidP="00AA1BD7">
      <w:r w:rsidRPr="00DA4A5F">
        <w:t>Time Re</w:t>
      </w:r>
      <w:r>
        <w:t>quired: Approximately 5 minutes</w:t>
      </w:r>
    </w:p>
    <w:p w14:paraId="44D77641" w14:textId="77777777" w:rsidR="00AA1BD7" w:rsidRDefault="00AA1BD7" w:rsidP="00AA1BD7">
      <w:r w:rsidRPr="00DA4A5F">
        <w:t>Objective: Practice moving an account.</w:t>
      </w:r>
    </w:p>
    <w:p w14:paraId="18E0651F" w14:textId="77777777" w:rsidR="00AA1BD7" w:rsidRDefault="00AA1BD7" w:rsidP="00AA1BD7">
      <w:r w:rsidRPr="00DA4A5F">
        <w:t>Description: If your organization uses OUs to reflect different departments, then you might need to move accounts between OUs as people are transferred to different departments. In this activity, you move the account you rename</w:t>
      </w:r>
      <w:r>
        <w:t>d to a different OU</w:t>
      </w:r>
      <w:r w:rsidRPr="00DA4A5F">
        <w:t>.</w:t>
      </w:r>
    </w:p>
    <w:p w14:paraId="73941101" w14:textId="67AC5A61" w:rsidR="00AA1BD7" w:rsidRDefault="003F54C8" w:rsidP="00B65AE6">
      <w:pPr>
        <w:pStyle w:val="ListParagraph"/>
        <w:numPr>
          <w:ilvl w:val="0"/>
          <w:numId w:val="7"/>
        </w:numPr>
      </w:pPr>
      <w:r>
        <w:t>Open</w:t>
      </w:r>
      <w:r w:rsidR="00AA1BD7" w:rsidRPr="00DA4A5F">
        <w:t xml:space="preserve"> Active Directory Users and Computers.</w:t>
      </w:r>
    </w:p>
    <w:p w14:paraId="125D3CCA" w14:textId="77777777" w:rsidR="00AA1BD7" w:rsidRDefault="00AA1BD7" w:rsidP="00B65AE6">
      <w:pPr>
        <w:pStyle w:val="ListParagraph"/>
        <w:numPr>
          <w:ilvl w:val="0"/>
          <w:numId w:val="7"/>
        </w:numPr>
      </w:pPr>
      <w:r w:rsidRPr="00DA4A5F">
        <w:t>Right-click the account you ren</w:t>
      </w:r>
      <w:r>
        <w:t xml:space="preserve">amed, </w:t>
      </w:r>
      <w:r w:rsidRPr="00DE2CB7">
        <w:rPr>
          <w:b/>
        </w:rPr>
        <w:t>Sales2</w:t>
      </w:r>
      <w:r w:rsidRPr="00DA4A5F">
        <w:t>.</w:t>
      </w:r>
    </w:p>
    <w:p w14:paraId="1DF1DABD" w14:textId="77777777" w:rsidR="00AA1BD7" w:rsidRDefault="00AA1BD7" w:rsidP="00B65AE6">
      <w:pPr>
        <w:pStyle w:val="ListParagraph"/>
        <w:numPr>
          <w:ilvl w:val="0"/>
          <w:numId w:val="7"/>
        </w:numPr>
      </w:pPr>
      <w:r w:rsidRPr="00DA4A5F">
        <w:t xml:space="preserve">Click </w:t>
      </w:r>
      <w:r w:rsidRPr="00DE2CB7">
        <w:rPr>
          <w:b/>
          <w:bCs/>
        </w:rPr>
        <w:t>Move</w:t>
      </w:r>
      <w:r>
        <w:t xml:space="preserve">. </w:t>
      </w:r>
    </w:p>
    <w:p w14:paraId="626157D4" w14:textId="77777777" w:rsidR="00AA1BD7" w:rsidRDefault="00AA1BD7" w:rsidP="00B65AE6">
      <w:pPr>
        <w:pStyle w:val="ListParagraph"/>
        <w:numPr>
          <w:ilvl w:val="0"/>
          <w:numId w:val="7"/>
        </w:numPr>
      </w:pPr>
      <w:r w:rsidRPr="00DA4A5F">
        <w:t>In the Move dialog b</w:t>
      </w:r>
      <w:r>
        <w:t>ox, find the</w:t>
      </w:r>
      <w:r w:rsidRPr="00DA4A5F">
        <w:t xml:space="preserve"> </w:t>
      </w:r>
      <w:r w:rsidRPr="00DE2CB7">
        <w:rPr>
          <w:b/>
          <w:bCs/>
        </w:rPr>
        <w:t>Accounting</w:t>
      </w:r>
      <w:r>
        <w:t xml:space="preserve"> OU</w:t>
      </w:r>
      <w:r w:rsidRPr="00DA4A5F">
        <w:t>, and click it. Click OK.</w:t>
      </w:r>
    </w:p>
    <w:p w14:paraId="4B7351AE" w14:textId="77777777" w:rsidR="00AA1BD7" w:rsidRDefault="00AA1BD7" w:rsidP="00B65AE6">
      <w:pPr>
        <w:pStyle w:val="ListParagraph"/>
        <w:numPr>
          <w:ilvl w:val="0"/>
          <w:numId w:val="7"/>
        </w:numPr>
      </w:pPr>
      <w:r w:rsidRPr="00DA4A5F">
        <w:t>In the tree of the left pane, click the OU to which you moved the account and verify that the account is moved (see the mid</w:t>
      </w:r>
      <w:r>
        <w:t>dle pane).</w:t>
      </w:r>
    </w:p>
    <w:p w14:paraId="22116F1B" w14:textId="77777777" w:rsidR="00AA1BD7" w:rsidRPr="006603A9" w:rsidRDefault="00AA1BD7" w:rsidP="00B65AE6">
      <w:pPr>
        <w:pStyle w:val="ListParagraph"/>
        <w:numPr>
          <w:ilvl w:val="0"/>
          <w:numId w:val="7"/>
        </w:numPr>
      </w:pPr>
      <w:r w:rsidRPr="00DE2CB7">
        <w:rPr>
          <w:b/>
        </w:rPr>
        <w:t>Insert a screenshot:</w:t>
      </w:r>
    </w:p>
    <w:sdt>
      <w:sdtPr>
        <w:rPr>
          <w:rStyle w:val="Red"/>
        </w:rPr>
        <w:id w:val="1979267282"/>
        <w:placeholder>
          <w:docPart w:val="3A0E39C559BD41489E86D4D8BB7741EC"/>
        </w:placeholder>
        <w:showingPlcHdr/>
      </w:sdtPr>
      <w:sdtEndPr>
        <w:rPr>
          <w:rStyle w:val="DefaultParagraphFont"/>
          <w:color w:val="auto"/>
        </w:rPr>
      </w:sdtEndPr>
      <w:sdtContent>
        <w:p w14:paraId="11E0320F" w14:textId="77777777" w:rsidR="00AA1BD7" w:rsidRDefault="00AA1BD7" w:rsidP="00AA1BD7">
          <w:pPr>
            <w:rPr>
              <w:rStyle w:val="Red"/>
            </w:rPr>
          </w:pPr>
          <w:r w:rsidRPr="004B3313">
            <w:rPr>
              <w:rStyle w:val="PlaceholderText"/>
              <w:color w:val="FF0000"/>
            </w:rPr>
            <w:t>Click or tap here to enter text.</w:t>
          </w:r>
        </w:p>
      </w:sdtContent>
    </w:sdt>
    <w:p w14:paraId="60ED155B" w14:textId="77777777" w:rsidR="00AA1BD7" w:rsidRDefault="00AA1BD7" w:rsidP="00B65AE6">
      <w:pPr>
        <w:pStyle w:val="ListParagraph"/>
        <w:numPr>
          <w:ilvl w:val="0"/>
          <w:numId w:val="7"/>
        </w:numPr>
        <w:spacing w:before="120" w:after="60" w:line="288" w:lineRule="auto"/>
      </w:pPr>
      <w:r>
        <w:t xml:space="preserve">Drag </w:t>
      </w:r>
      <w:r w:rsidRPr="00153D69">
        <w:rPr>
          <w:b/>
        </w:rPr>
        <w:t>Sales2</w:t>
      </w:r>
      <w:r>
        <w:t xml:space="preserve"> back to the </w:t>
      </w:r>
      <w:r w:rsidRPr="00153D69">
        <w:rPr>
          <w:b/>
        </w:rPr>
        <w:t>Sales OU</w:t>
      </w:r>
      <w:r>
        <w:t>.</w:t>
      </w:r>
    </w:p>
    <w:p w14:paraId="02592ED6" w14:textId="77777777" w:rsidR="00AA1BD7" w:rsidRDefault="00AA1BD7" w:rsidP="00B65AE6">
      <w:pPr>
        <w:pStyle w:val="ListParagraph"/>
        <w:numPr>
          <w:ilvl w:val="0"/>
          <w:numId w:val="7"/>
        </w:numPr>
        <w:spacing w:before="120" w:after="60" w:line="288" w:lineRule="auto"/>
      </w:pPr>
      <w:r>
        <w:t xml:space="preserve">Leave the Active </w:t>
      </w:r>
      <w:r w:rsidRPr="004F2412">
        <w:t>Directory Users and Computers MMC console window open for the next activity.</w:t>
      </w:r>
    </w:p>
    <w:p w14:paraId="32667500" w14:textId="4F88D06D" w:rsidR="00AA1BD7" w:rsidRDefault="00AA1BD7" w:rsidP="001200C7">
      <w:pPr>
        <w:pStyle w:val="Heading1"/>
      </w:pPr>
      <w:bookmarkStart w:id="8" w:name="_Toc47763683"/>
      <w:bookmarkStart w:id="9" w:name="_Toc191139857"/>
      <w:r>
        <w:t xml:space="preserve">Activity </w:t>
      </w:r>
      <w:r w:rsidR="00780133">
        <w:t>3</w:t>
      </w:r>
      <w:r>
        <w:t>-</w:t>
      </w:r>
      <w:r w:rsidR="00780133">
        <w:t>3</w:t>
      </w:r>
      <w:r w:rsidRPr="00667ACA">
        <w:t>: Changing an Account’s Password</w:t>
      </w:r>
      <w:bookmarkEnd w:id="8"/>
      <w:bookmarkEnd w:id="9"/>
    </w:p>
    <w:p w14:paraId="1FA34FC1" w14:textId="77777777" w:rsidR="00AA1BD7" w:rsidRDefault="00AA1BD7" w:rsidP="00AA1BD7">
      <w:r w:rsidRPr="00667ACA">
        <w:t>Time Required: Approximately 5 minutes</w:t>
      </w:r>
    </w:p>
    <w:p w14:paraId="573765EB" w14:textId="77777777" w:rsidR="00AA1BD7" w:rsidRDefault="00AA1BD7" w:rsidP="00AA1BD7">
      <w:r w:rsidRPr="00667ACA">
        <w:t xml:space="preserve">Objective: Practice changing an account’s password. </w:t>
      </w:r>
    </w:p>
    <w:p w14:paraId="034DDB2A" w14:textId="77777777" w:rsidR="00AA1BD7" w:rsidRDefault="00AA1BD7" w:rsidP="00AA1BD7">
      <w:r w:rsidRPr="00667ACA">
        <w:t>Description: One of the most common account management tasks is resetting passwords. In this activity, you learn how to reset the password for a user.</w:t>
      </w:r>
    </w:p>
    <w:p w14:paraId="5CDD9839" w14:textId="5694A863" w:rsidR="00AA1BD7" w:rsidRDefault="0030341E" w:rsidP="00B65AE6">
      <w:pPr>
        <w:pStyle w:val="ListParagraph"/>
        <w:numPr>
          <w:ilvl w:val="0"/>
          <w:numId w:val="8"/>
        </w:numPr>
      </w:pPr>
      <w:r>
        <w:t>Open</w:t>
      </w:r>
      <w:r w:rsidR="00AA1BD7" w:rsidRPr="00667ACA">
        <w:t xml:space="preserve"> Active Directory Users and Computers.</w:t>
      </w:r>
    </w:p>
    <w:p w14:paraId="3C25A4DE" w14:textId="77777777" w:rsidR="00AA1BD7" w:rsidRDefault="00AA1BD7" w:rsidP="00B65AE6">
      <w:pPr>
        <w:pStyle w:val="ListParagraph"/>
        <w:numPr>
          <w:ilvl w:val="0"/>
          <w:numId w:val="8"/>
        </w:numPr>
      </w:pPr>
      <w:r w:rsidRPr="00667ACA">
        <w:t xml:space="preserve">Open the </w:t>
      </w:r>
      <w:r w:rsidRPr="00A928B1">
        <w:rPr>
          <w:b/>
        </w:rPr>
        <w:t>Sales OU</w:t>
      </w:r>
      <w:r w:rsidRPr="00667ACA">
        <w:t>, if it is not already open, so that you can see the account you created and renamed.</w:t>
      </w:r>
    </w:p>
    <w:p w14:paraId="0B32A12F" w14:textId="77777777" w:rsidR="00AA1BD7" w:rsidRDefault="00AA1BD7" w:rsidP="00B65AE6">
      <w:pPr>
        <w:pStyle w:val="ListParagraph"/>
        <w:numPr>
          <w:ilvl w:val="0"/>
          <w:numId w:val="8"/>
        </w:numPr>
      </w:pPr>
      <w:r w:rsidRPr="00667ACA">
        <w:t>Right-click the account for which you want to reset the passwo</w:t>
      </w:r>
      <w:r>
        <w:t xml:space="preserve">rd, </w:t>
      </w:r>
      <w:r w:rsidRPr="00A928B1">
        <w:rPr>
          <w:b/>
        </w:rPr>
        <w:t>Sales2</w:t>
      </w:r>
      <w:r>
        <w:t>.</w:t>
      </w:r>
    </w:p>
    <w:p w14:paraId="305E34F5" w14:textId="77777777" w:rsidR="00AA1BD7" w:rsidRDefault="00AA1BD7" w:rsidP="00B65AE6">
      <w:pPr>
        <w:pStyle w:val="ListParagraph"/>
        <w:numPr>
          <w:ilvl w:val="0"/>
          <w:numId w:val="8"/>
        </w:numPr>
      </w:pPr>
      <w:r w:rsidRPr="00667ACA">
        <w:t>Click Reset Password.</w:t>
      </w:r>
    </w:p>
    <w:p w14:paraId="29226D47" w14:textId="77777777" w:rsidR="00AA1BD7" w:rsidRPr="00AE3CFA" w:rsidRDefault="00AA1BD7" w:rsidP="00B65AE6">
      <w:pPr>
        <w:pStyle w:val="ListParagraph"/>
        <w:numPr>
          <w:ilvl w:val="0"/>
          <w:numId w:val="8"/>
        </w:numPr>
      </w:pPr>
      <w:r w:rsidRPr="00A928B1">
        <w:rPr>
          <w:b/>
        </w:rPr>
        <w:t>Insert a screenshot:</w:t>
      </w:r>
    </w:p>
    <w:sdt>
      <w:sdtPr>
        <w:rPr>
          <w:rStyle w:val="Red"/>
        </w:rPr>
        <w:id w:val="293564806"/>
        <w:placeholder>
          <w:docPart w:val="9451409005AE4723881579E23EAFE678"/>
        </w:placeholder>
        <w:showingPlcHdr/>
      </w:sdtPr>
      <w:sdtEndPr>
        <w:rPr>
          <w:rStyle w:val="DefaultParagraphFont"/>
          <w:color w:val="auto"/>
        </w:rPr>
      </w:sdtEndPr>
      <w:sdtContent>
        <w:p w14:paraId="28C70134" w14:textId="77777777" w:rsidR="00AA1BD7" w:rsidRDefault="00AA1BD7" w:rsidP="00AA1BD7">
          <w:pPr>
            <w:rPr>
              <w:rStyle w:val="Red"/>
            </w:rPr>
          </w:pPr>
          <w:r w:rsidRPr="004B3313">
            <w:rPr>
              <w:rStyle w:val="PlaceholderText"/>
              <w:color w:val="FF0000"/>
            </w:rPr>
            <w:t>Click or tap here to enter text.</w:t>
          </w:r>
        </w:p>
      </w:sdtContent>
    </w:sdt>
    <w:p w14:paraId="7585FB82" w14:textId="1A62CE04" w:rsidR="00AA1BD7" w:rsidRDefault="00AA1BD7" w:rsidP="00B65AE6">
      <w:pPr>
        <w:pStyle w:val="ListParagraph"/>
        <w:numPr>
          <w:ilvl w:val="0"/>
          <w:numId w:val="8"/>
        </w:numPr>
      </w:pPr>
      <w:r w:rsidRPr="00667ACA">
        <w:t xml:space="preserve">Enter the new password </w:t>
      </w:r>
      <w:r w:rsidR="00A928B1" w:rsidRPr="00A928B1">
        <w:rPr>
          <w:b/>
          <w:bCs/>
        </w:rPr>
        <w:t>Password02</w:t>
      </w:r>
      <w:r w:rsidR="00A928B1">
        <w:t xml:space="preserve"> </w:t>
      </w:r>
      <w:r w:rsidRPr="00667ACA">
        <w:t>and then confirm it</w:t>
      </w:r>
      <w:r w:rsidR="00A928B1">
        <w:t>.</w:t>
      </w:r>
    </w:p>
    <w:p w14:paraId="300E9F57" w14:textId="77777777" w:rsidR="00AA1BD7" w:rsidRDefault="00AA1BD7" w:rsidP="00B65AE6">
      <w:pPr>
        <w:pStyle w:val="ListParagraph"/>
        <w:numPr>
          <w:ilvl w:val="0"/>
          <w:numId w:val="8"/>
        </w:numPr>
      </w:pPr>
      <w:r w:rsidRPr="00667ACA">
        <w:t xml:space="preserve">Ensure that the box is checked for </w:t>
      </w:r>
      <w:r w:rsidRPr="00C94F50">
        <w:rPr>
          <w:b/>
          <w:bCs/>
        </w:rPr>
        <w:t>User must change password at next logon</w:t>
      </w:r>
      <w:r w:rsidRPr="00667ACA">
        <w:t>. Checking this box enables you to force the user to change the password by Microsoft and often a requirement of financial auditors who scrutinize networks that handle financial information. Notice that you can also unlock an account that has been locked. You might need to unlock an acc</w:t>
      </w:r>
      <w:r>
        <w:t>ount when a user has unsuccess</w:t>
      </w:r>
      <w:r w:rsidRPr="00667ACA">
        <w:t>fully tried to sign in too many times and the account goes into a locked status for a prespecified interval.</w:t>
      </w:r>
    </w:p>
    <w:p w14:paraId="3C03A2D9" w14:textId="77777777" w:rsidR="00AA1BD7" w:rsidRDefault="00AA1BD7" w:rsidP="00B65AE6">
      <w:pPr>
        <w:pStyle w:val="ListParagraph"/>
        <w:numPr>
          <w:ilvl w:val="0"/>
          <w:numId w:val="8"/>
        </w:numPr>
      </w:pPr>
      <w:r w:rsidRPr="00667ACA">
        <w:t>Click OK in the Reset Password dialog box. Click OK in the information message box.</w:t>
      </w:r>
    </w:p>
    <w:p w14:paraId="7D49D064" w14:textId="023D61D3" w:rsidR="006924D7" w:rsidRPr="007D5E18" w:rsidRDefault="006924D7" w:rsidP="00B65AE6">
      <w:pPr>
        <w:pStyle w:val="ListParagraph"/>
        <w:numPr>
          <w:ilvl w:val="0"/>
          <w:numId w:val="8"/>
        </w:numPr>
      </w:pPr>
      <w:r>
        <w:t xml:space="preserve">Logon to Win 11 with Sales2 </w:t>
      </w:r>
      <w:r w:rsidRPr="007D5E18">
        <w:rPr>
          <w:b/>
          <w:bCs/>
        </w:rPr>
        <w:sym w:font="Wingdings" w:char="F0E0"/>
      </w:r>
      <w:r>
        <w:t xml:space="preserve"> change the password to </w:t>
      </w:r>
      <w:r w:rsidRPr="006924D7">
        <w:rPr>
          <w:b/>
          <w:bCs/>
        </w:rPr>
        <w:t>Password01</w:t>
      </w:r>
    </w:p>
    <w:p w14:paraId="1E57AA91" w14:textId="753D4A41" w:rsidR="007D5E18" w:rsidRDefault="007D5E18" w:rsidP="00B65AE6">
      <w:pPr>
        <w:pStyle w:val="ListParagraph"/>
        <w:numPr>
          <w:ilvl w:val="0"/>
          <w:numId w:val="8"/>
        </w:numPr>
      </w:pPr>
      <w:r w:rsidRPr="007D5E18">
        <w:t>Notice that you couldn’t go back to a previous password because you had already used it.</w:t>
      </w:r>
    </w:p>
    <w:p w14:paraId="1A38432C" w14:textId="2979501A" w:rsidR="007D5E18" w:rsidRPr="00E86B53" w:rsidRDefault="007D5E18" w:rsidP="00B65AE6">
      <w:pPr>
        <w:pStyle w:val="ListParagraph"/>
        <w:numPr>
          <w:ilvl w:val="0"/>
          <w:numId w:val="8"/>
        </w:numPr>
      </w:pPr>
      <w:r>
        <w:t xml:space="preserve">Change your Password to </w:t>
      </w:r>
      <w:r w:rsidRPr="007D5E18">
        <w:rPr>
          <w:b/>
          <w:bCs/>
        </w:rPr>
        <w:t>Password03</w:t>
      </w:r>
    </w:p>
    <w:p w14:paraId="0A9814DA" w14:textId="3E443481" w:rsidR="00E86B53" w:rsidRPr="00E86B53" w:rsidRDefault="00E86B53" w:rsidP="00B65AE6">
      <w:pPr>
        <w:pStyle w:val="ListParagraph"/>
        <w:numPr>
          <w:ilvl w:val="0"/>
          <w:numId w:val="8"/>
        </w:numPr>
      </w:pPr>
      <w:r w:rsidRPr="00E86B53">
        <w:t>Restart Win11.</w:t>
      </w:r>
    </w:p>
    <w:p w14:paraId="728B3B4A" w14:textId="22CB7E81" w:rsidR="00AA1BD7" w:rsidRDefault="00AA1BD7" w:rsidP="00B65AE6">
      <w:pPr>
        <w:pStyle w:val="ListParagraph"/>
        <w:numPr>
          <w:ilvl w:val="0"/>
          <w:numId w:val="8"/>
        </w:numPr>
      </w:pPr>
      <w:r w:rsidRPr="00667ACA">
        <w:t>Leave Active Directory Users and Computers open for the next activity.</w:t>
      </w:r>
    </w:p>
    <w:p w14:paraId="626E8BA1" w14:textId="01BAEBBD" w:rsidR="00AA1BD7" w:rsidRDefault="00AA1BD7" w:rsidP="001200C7">
      <w:pPr>
        <w:pStyle w:val="Heading1"/>
      </w:pPr>
      <w:bookmarkStart w:id="10" w:name="_Toc47763684"/>
      <w:bookmarkStart w:id="11" w:name="_Toc191139858"/>
      <w:r>
        <w:t xml:space="preserve">Activity </w:t>
      </w:r>
      <w:r w:rsidR="00780133">
        <w:t>3</w:t>
      </w:r>
      <w:r>
        <w:t>-</w:t>
      </w:r>
      <w:r w:rsidR="00780133">
        <w:t>4</w:t>
      </w:r>
      <w:r w:rsidRPr="00FB0D52">
        <w:t xml:space="preserve">: </w:t>
      </w:r>
      <w:r w:rsidR="00494CA9">
        <w:t xml:space="preserve">Copying and </w:t>
      </w:r>
      <w:r w:rsidRPr="00FB0D52">
        <w:t>Deleting an Account</w:t>
      </w:r>
      <w:bookmarkEnd w:id="10"/>
      <w:bookmarkEnd w:id="11"/>
    </w:p>
    <w:p w14:paraId="45EF822B" w14:textId="77777777" w:rsidR="00AA1BD7" w:rsidRDefault="00AA1BD7" w:rsidP="00AA1BD7">
      <w:r w:rsidRPr="00FB0D52">
        <w:t>Time Required: Approximately 5 minutes</w:t>
      </w:r>
    </w:p>
    <w:p w14:paraId="10618DEE" w14:textId="77777777" w:rsidR="00AA1BD7" w:rsidRDefault="00AA1BD7" w:rsidP="00AA1BD7">
      <w:r w:rsidRPr="00FB0D52">
        <w:t>Objective: Practice deleting an account.</w:t>
      </w:r>
    </w:p>
    <w:p w14:paraId="098EA2EE" w14:textId="77777777" w:rsidR="00AA1BD7" w:rsidRDefault="00AA1BD7" w:rsidP="00AA1BD7">
      <w:r w:rsidRPr="00FB0D52">
        <w:t xml:space="preserve">Description: In this project, you delete the account </w:t>
      </w:r>
      <w:r>
        <w:t>that you renamed</w:t>
      </w:r>
      <w:r w:rsidRPr="00FB0D52">
        <w:t>.</w:t>
      </w:r>
    </w:p>
    <w:p w14:paraId="467DB67C" w14:textId="1C29B991" w:rsidR="00E86B53" w:rsidRDefault="00E86B53" w:rsidP="00B65AE6">
      <w:pPr>
        <w:pStyle w:val="ListParagraph"/>
        <w:numPr>
          <w:ilvl w:val="0"/>
          <w:numId w:val="9"/>
        </w:numPr>
      </w:pPr>
      <w:r>
        <w:t>Logon to Server1.</w:t>
      </w:r>
    </w:p>
    <w:p w14:paraId="400D322B" w14:textId="599F11E0" w:rsidR="00AA1BD7" w:rsidRDefault="006F2A1C" w:rsidP="00B65AE6">
      <w:pPr>
        <w:pStyle w:val="ListParagraph"/>
        <w:numPr>
          <w:ilvl w:val="0"/>
          <w:numId w:val="9"/>
        </w:numPr>
      </w:pPr>
      <w:r>
        <w:t>Open</w:t>
      </w:r>
      <w:r w:rsidR="00AA1BD7" w:rsidRPr="00FB0D52">
        <w:t xml:space="preserve"> Active Directory Users and Compute</w:t>
      </w:r>
      <w:r w:rsidR="00AA1BD7">
        <w:t>rs.</w:t>
      </w:r>
    </w:p>
    <w:p w14:paraId="25DC472C" w14:textId="73137226" w:rsidR="0030557F" w:rsidRDefault="0030557F" w:rsidP="00B65AE6">
      <w:pPr>
        <w:pStyle w:val="ListParagraph"/>
        <w:numPr>
          <w:ilvl w:val="0"/>
          <w:numId w:val="9"/>
        </w:numPr>
      </w:pPr>
      <w:r>
        <w:t>Before we delete Sales2, we are going to copy it.</w:t>
      </w:r>
    </w:p>
    <w:p w14:paraId="4C0F1616" w14:textId="4F130715" w:rsidR="0030557F" w:rsidRPr="0030557F" w:rsidRDefault="0030557F" w:rsidP="00B65AE6">
      <w:pPr>
        <w:pStyle w:val="ListParagraph"/>
        <w:numPr>
          <w:ilvl w:val="0"/>
          <w:numId w:val="9"/>
        </w:numPr>
      </w:pPr>
      <w:r>
        <w:t xml:space="preserve">Right Click </w:t>
      </w:r>
      <w:r w:rsidRPr="00A909BF">
        <w:rPr>
          <w:b/>
          <w:bCs/>
        </w:rPr>
        <w:t xml:space="preserve">Sales2 </w:t>
      </w:r>
      <w:r w:rsidRPr="0030557F">
        <w:sym w:font="Wingdings" w:char="F0E0"/>
      </w:r>
      <w:r w:rsidRPr="00A909BF">
        <w:rPr>
          <w:b/>
          <w:bCs/>
        </w:rPr>
        <w:t xml:space="preserve"> Copy</w:t>
      </w:r>
    </w:p>
    <w:p w14:paraId="28039688" w14:textId="4916A2AB" w:rsidR="0030557F" w:rsidRPr="00292832" w:rsidRDefault="0030557F" w:rsidP="00B65AE6">
      <w:pPr>
        <w:pStyle w:val="ListParagraph"/>
        <w:numPr>
          <w:ilvl w:val="0"/>
          <w:numId w:val="9"/>
        </w:numPr>
      </w:pPr>
      <w:r w:rsidRPr="0030557F">
        <w:t>Enter</w:t>
      </w:r>
      <w:r>
        <w:t xml:space="preserve"> user information for</w:t>
      </w:r>
      <w:r w:rsidRPr="00A909BF">
        <w:rPr>
          <w:b/>
          <w:bCs/>
        </w:rPr>
        <w:t xml:space="preserve"> Sales1.</w:t>
      </w:r>
    </w:p>
    <w:p w14:paraId="046B4833" w14:textId="0E01EEE3" w:rsidR="00292832" w:rsidRPr="00292832" w:rsidRDefault="00292832" w:rsidP="00B65AE6">
      <w:pPr>
        <w:pStyle w:val="ListParagraph"/>
        <w:numPr>
          <w:ilvl w:val="0"/>
          <w:numId w:val="9"/>
        </w:numPr>
      </w:pPr>
      <w:r w:rsidRPr="00292832">
        <w:t>Password:</w:t>
      </w:r>
      <w:r w:rsidRPr="00A909BF">
        <w:rPr>
          <w:b/>
          <w:bCs/>
        </w:rPr>
        <w:t xml:space="preserve"> Password0</w:t>
      </w:r>
      <w:r w:rsidR="00025D0D">
        <w:rPr>
          <w:b/>
          <w:bCs/>
        </w:rPr>
        <w:t>1</w:t>
      </w:r>
    </w:p>
    <w:p w14:paraId="05DB333B" w14:textId="72937341" w:rsidR="00292832" w:rsidRPr="00CF4441" w:rsidRDefault="00292832" w:rsidP="00B65AE6">
      <w:pPr>
        <w:pStyle w:val="ListParagraph"/>
        <w:numPr>
          <w:ilvl w:val="0"/>
          <w:numId w:val="9"/>
        </w:numPr>
      </w:pPr>
      <w:r w:rsidRPr="00292832">
        <w:t>Check:</w:t>
      </w:r>
      <w:r w:rsidRPr="00A909BF">
        <w:rPr>
          <w:b/>
          <w:bCs/>
        </w:rPr>
        <w:t xml:space="preserve"> User must change password at next logon</w:t>
      </w:r>
    </w:p>
    <w:p w14:paraId="6A20AE30" w14:textId="149D241D" w:rsidR="00CF4441" w:rsidRPr="00E86B53" w:rsidRDefault="00CF4441" w:rsidP="00B65AE6">
      <w:pPr>
        <w:pStyle w:val="ListParagraph"/>
        <w:numPr>
          <w:ilvl w:val="0"/>
          <w:numId w:val="9"/>
        </w:numPr>
      </w:pPr>
      <w:r w:rsidRPr="00E15131">
        <w:t>Logon to Win11 as Sales 1 -&gt; Change the password to</w:t>
      </w:r>
      <w:r>
        <w:rPr>
          <w:b/>
          <w:bCs/>
        </w:rPr>
        <w:t xml:space="preserve"> Password04</w:t>
      </w:r>
    </w:p>
    <w:p w14:paraId="0417E58C" w14:textId="2A9BB7ED" w:rsidR="00E86B53" w:rsidRPr="00E86B53" w:rsidRDefault="00E86B53" w:rsidP="00B65AE6">
      <w:pPr>
        <w:pStyle w:val="ListParagraph"/>
        <w:numPr>
          <w:ilvl w:val="0"/>
          <w:numId w:val="9"/>
        </w:numPr>
      </w:pPr>
      <w:r w:rsidRPr="00E86B53">
        <w:lastRenderedPageBreak/>
        <w:t>Restart Win11</w:t>
      </w:r>
      <w:r w:rsidR="004F2362">
        <w:t>.</w:t>
      </w:r>
    </w:p>
    <w:p w14:paraId="554A6DD1" w14:textId="552F3589" w:rsidR="00AA1BD7" w:rsidRDefault="00AA1BD7" w:rsidP="00B65AE6">
      <w:pPr>
        <w:pStyle w:val="ListParagraph"/>
        <w:numPr>
          <w:ilvl w:val="0"/>
          <w:numId w:val="9"/>
        </w:numPr>
      </w:pPr>
      <w:r w:rsidRPr="00FB0D52">
        <w:t xml:space="preserve">Open the </w:t>
      </w:r>
      <w:r w:rsidRPr="00A909BF">
        <w:rPr>
          <w:b/>
        </w:rPr>
        <w:t>Sales OU</w:t>
      </w:r>
      <w:r w:rsidRPr="00FB0D52">
        <w:t>, if it is not already open, so that you</w:t>
      </w:r>
      <w:r w:rsidR="00485F5F">
        <w:t xml:space="preserve"> can see both Sales1 and Sales2</w:t>
      </w:r>
      <w:r w:rsidRPr="00FB0D52">
        <w:t>.</w:t>
      </w:r>
    </w:p>
    <w:p w14:paraId="2363CEBB" w14:textId="77777777" w:rsidR="00AA1BD7" w:rsidRDefault="00AA1BD7" w:rsidP="00B65AE6">
      <w:pPr>
        <w:pStyle w:val="ListParagraph"/>
        <w:numPr>
          <w:ilvl w:val="0"/>
          <w:numId w:val="9"/>
        </w:numPr>
      </w:pPr>
      <w:r w:rsidRPr="00FB0D52">
        <w:t xml:space="preserve">Right-click the account you want to delete, </w:t>
      </w:r>
      <w:r w:rsidRPr="00A909BF">
        <w:rPr>
          <w:b/>
        </w:rPr>
        <w:t>Sales2</w:t>
      </w:r>
      <w:r>
        <w:t>, and click Delete</w:t>
      </w:r>
      <w:r w:rsidRPr="00FB0D52">
        <w:t>.</w:t>
      </w:r>
    </w:p>
    <w:p w14:paraId="46FEB3AD" w14:textId="77777777" w:rsidR="00AA1BD7" w:rsidRPr="00776396" w:rsidRDefault="00AA1BD7" w:rsidP="00B65AE6">
      <w:pPr>
        <w:pStyle w:val="ListParagraph"/>
        <w:numPr>
          <w:ilvl w:val="0"/>
          <w:numId w:val="9"/>
        </w:numPr>
      </w:pPr>
      <w:r w:rsidRPr="00A909BF">
        <w:rPr>
          <w:b/>
        </w:rPr>
        <w:t>Insert a screenshot:</w:t>
      </w:r>
    </w:p>
    <w:sdt>
      <w:sdtPr>
        <w:rPr>
          <w:rStyle w:val="Red"/>
        </w:rPr>
        <w:id w:val="674147126"/>
        <w:placeholder>
          <w:docPart w:val="5D67F39F9EFD449193B313D73AD06E9A"/>
        </w:placeholder>
        <w:showingPlcHdr/>
      </w:sdtPr>
      <w:sdtEndPr>
        <w:rPr>
          <w:rStyle w:val="DefaultParagraphFont"/>
          <w:color w:val="auto"/>
        </w:rPr>
      </w:sdtEndPr>
      <w:sdtContent>
        <w:p w14:paraId="343FC239" w14:textId="77777777" w:rsidR="00AA1BD7" w:rsidRDefault="00AA1BD7" w:rsidP="00AA1BD7">
          <w:pPr>
            <w:rPr>
              <w:rStyle w:val="Red"/>
            </w:rPr>
          </w:pPr>
          <w:r w:rsidRPr="004B3313">
            <w:rPr>
              <w:rStyle w:val="PlaceholderText"/>
              <w:color w:val="FF0000"/>
            </w:rPr>
            <w:t>Click or tap here to enter text.</w:t>
          </w:r>
        </w:p>
      </w:sdtContent>
    </w:sdt>
    <w:p w14:paraId="0D0ADE66" w14:textId="77777777" w:rsidR="00AA1BD7" w:rsidRDefault="00AA1BD7" w:rsidP="00B65AE6">
      <w:pPr>
        <w:pStyle w:val="ListParagraph"/>
        <w:numPr>
          <w:ilvl w:val="0"/>
          <w:numId w:val="9"/>
        </w:numPr>
      </w:pPr>
      <w:r w:rsidRPr="00FB0D52">
        <w:t>Click Yes to verify that you want to delete this account.</w:t>
      </w:r>
    </w:p>
    <w:p w14:paraId="7502B2C9" w14:textId="77777777" w:rsidR="00AA1BD7" w:rsidRDefault="00AA1BD7" w:rsidP="00B65AE6">
      <w:pPr>
        <w:pStyle w:val="ListParagraph"/>
        <w:numPr>
          <w:ilvl w:val="0"/>
          <w:numId w:val="9"/>
        </w:numPr>
      </w:pPr>
      <w:r w:rsidRPr="00FB0D52">
        <w:t>Leave the MMC console window for Active Directory Users and Computers open for th</w:t>
      </w:r>
      <w:r>
        <w:t>e next activity.</w:t>
      </w:r>
    </w:p>
    <w:p w14:paraId="48B4BED8" w14:textId="273B9DDE" w:rsidR="005931CF" w:rsidRDefault="005931CF" w:rsidP="005931CF">
      <w:pPr>
        <w:pStyle w:val="ListParagraph"/>
        <w:numPr>
          <w:ilvl w:val="0"/>
          <w:numId w:val="9"/>
        </w:numPr>
      </w:pPr>
      <w:r>
        <w:t xml:space="preserve">Right Click </w:t>
      </w:r>
      <w:r w:rsidRPr="005931CF">
        <w:rPr>
          <w:b/>
          <w:bCs/>
        </w:rPr>
        <w:t>Sales1</w:t>
      </w:r>
      <w:r>
        <w:t xml:space="preserve"> </w:t>
      </w:r>
      <w:r>
        <w:sym w:font="Wingdings" w:char="F0E0"/>
      </w:r>
      <w:r w:rsidRPr="005931CF">
        <w:rPr>
          <w:b/>
          <w:bCs/>
        </w:rPr>
        <w:t xml:space="preserve"> Reset Password</w:t>
      </w:r>
      <w:r>
        <w:t xml:space="preserve"> </w:t>
      </w:r>
      <w:r>
        <w:sym w:font="Wingdings" w:char="F0E0"/>
      </w:r>
      <w:r>
        <w:t xml:space="preserve"> </w:t>
      </w:r>
      <w:r w:rsidRPr="005931CF">
        <w:rPr>
          <w:b/>
          <w:bCs/>
        </w:rPr>
        <w:t>Password01</w:t>
      </w:r>
    </w:p>
    <w:p w14:paraId="0391D105" w14:textId="410C4999" w:rsidR="00AA1BD7" w:rsidRDefault="00AA1BD7" w:rsidP="001200C7">
      <w:pPr>
        <w:pStyle w:val="Heading1"/>
      </w:pPr>
      <w:bookmarkStart w:id="12" w:name="_Toc493620391"/>
      <w:bookmarkStart w:id="13" w:name="_Toc47763685"/>
      <w:bookmarkStart w:id="14" w:name="_Toc191139859"/>
      <w:r>
        <w:t xml:space="preserve">Activity </w:t>
      </w:r>
      <w:r w:rsidR="00780133">
        <w:t>3</w:t>
      </w:r>
      <w:r>
        <w:t>-</w:t>
      </w:r>
      <w:r w:rsidR="00780133">
        <w:t>5</w:t>
      </w:r>
      <w:r>
        <w:t>: Creating an OU Structure</w:t>
      </w:r>
      <w:bookmarkEnd w:id="12"/>
      <w:bookmarkEnd w:id="13"/>
      <w:bookmarkEnd w:id="14"/>
    </w:p>
    <w:p w14:paraId="0C0C5402" w14:textId="77777777" w:rsidR="00AA1BD7" w:rsidRDefault="00AA1BD7" w:rsidP="00AA1BD7">
      <w:r>
        <w:t>Time Required: 10 minutes</w:t>
      </w:r>
    </w:p>
    <w:p w14:paraId="4FFF8420" w14:textId="77777777" w:rsidR="00AA1BD7" w:rsidRDefault="00AA1BD7" w:rsidP="00AA1BD7">
      <w:r>
        <w:t>Objective: Create OUs to reflect a company’s departmental structure.</w:t>
      </w:r>
    </w:p>
    <w:p w14:paraId="187CB0B2" w14:textId="77777777" w:rsidR="00AA1BD7" w:rsidRDefault="00AA1BD7" w:rsidP="00AA1BD7">
      <w:r>
        <w:t>Required Tools and Equipment: Server1</w:t>
      </w:r>
    </w:p>
    <w:p w14:paraId="029353D1" w14:textId="77777777" w:rsidR="00AA1BD7" w:rsidRDefault="00AA1BD7" w:rsidP="00AA1BD7">
      <w:r>
        <w:t>Description: You have been asked to finish creating the OU structure for a business with five main departments: Accounting, Administration, Sales, Research, and Operations. You create an OU structure based on these requirements, using Active Directory Administrative Center for this task.</w:t>
      </w:r>
    </w:p>
    <w:p w14:paraId="69032069" w14:textId="77777777" w:rsidR="00AA1BD7" w:rsidRDefault="00AA1BD7" w:rsidP="00B65AE6">
      <w:pPr>
        <w:pStyle w:val="ListParagraph"/>
        <w:numPr>
          <w:ilvl w:val="0"/>
          <w:numId w:val="5"/>
        </w:numPr>
      </w:pPr>
      <w:r>
        <w:t>Log on to Server1 as your administrator account, if necessary.</w:t>
      </w:r>
    </w:p>
    <w:p w14:paraId="37FF51C9" w14:textId="77777777" w:rsidR="00AA1BD7" w:rsidRDefault="00AA1BD7" w:rsidP="00B65AE6">
      <w:pPr>
        <w:pStyle w:val="ListParagraph"/>
        <w:numPr>
          <w:ilvl w:val="0"/>
          <w:numId w:val="5"/>
        </w:numPr>
      </w:pPr>
      <w:r>
        <w:t xml:space="preserve">Open </w:t>
      </w:r>
      <w:r w:rsidRPr="007D0B36">
        <w:rPr>
          <w:b/>
          <w:bCs/>
        </w:rPr>
        <w:t>Active Directory Users and Computers</w:t>
      </w:r>
      <w:r>
        <w:t>.</w:t>
      </w:r>
    </w:p>
    <w:p w14:paraId="58F15D3E" w14:textId="77777777" w:rsidR="00AA1BD7" w:rsidRDefault="00AA1BD7" w:rsidP="00B65AE6">
      <w:pPr>
        <w:pStyle w:val="ListParagraph"/>
        <w:numPr>
          <w:ilvl w:val="0"/>
          <w:numId w:val="5"/>
        </w:numPr>
      </w:pPr>
      <w:r>
        <w:t>In the left pane, right-click the Employees OU, which was created earlier, point to New, and click Organizational Unit.</w:t>
      </w:r>
    </w:p>
    <w:p w14:paraId="3E92E977" w14:textId="77777777" w:rsidR="00AA1BD7" w:rsidRDefault="00AA1BD7" w:rsidP="00B65AE6">
      <w:pPr>
        <w:pStyle w:val="ListParagraph"/>
        <w:numPr>
          <w:ilvl w:val="0"/>
          <w:numId w:val="5"/>
        </w:numPr>
      </w:pPr>
      <w:r>
        <w:t xml:space="preserve">In the Name text box, type </w:t>
      </w:r>
      <w:r w:rsidRPr="007D0B36">
        <w:rPr>
          <w:b/>
          <w:bCs/>
        </w:rPr>
        <w:t>Administration</w:t>
      </w:r>
      <w:r>
        <w:t>. Leave the other settings at their defaults and click OK.</w:t>
      </w:r>
    </w:p>
    <w:p w14:paraId="2513612F" w14:textId="77777777" w:rsidR="00AA1BD7" w:rsidRDefault="00AA1BD7" w:rsidP="00B65AE6">
      <w:pPr>
        <w:pStyle w:val="ListParagraph"/>
        <w:numPr>
          <w:ilvl w:val="0"/>
          <w:numId w:val="5"/>
        </w:numPr>
      </w:pPr>
      <w:r>
        <w:t>Repeat Steps 3 and 4 to create the Research and Operations OUs. When finished, click the domain node in the left pane to display the folders and OUs in the middle pane, if necessary. You should have Accounting, Administration, Operations, Research, and Sales.</w:t>
      </w:r>
    </w:p>
    <w:p w14:paraId="73841193" w14:textId="77777777" w:rsidR="00AA1BD7" w:rsidRPr="000A23FC" w:rsidRDefault="00AA1BD7" w:rsidP="00B65AE6">
      <w:pPr>
        <w:pStyle w:val="ListParagraph"/>
        <w:numPr>
          <w:ilvl w:val="0"/>
          <w:numId w:val="5"/>
        </w:numPr>
        <w:spacing w:before="120" w:after="60" w:line="288" w:lineRule="auto"/>
      </w:pPr>
      <w:r>
        <w:rPr>
          <w:b/>
        </w:rPr>
        <w:t>Insert a screenshot:</w:t>
      </w:r>
    </w:p>
    <w:sdt>
      <w:sdtPr>
        <w:rPr>
          <w:rStyle w:val="Red"/>
        </w:rPr>
        <w:id w:val="1905877924"/>
        <w:placeholder>
          <w:docPart w:val="0058DD16111C4D8DB94536E28264697D"/>
        </w:placeholder>
        <w:showingPlcHdr/>
      </w:sdtPr>
      <w:sdtEndPr>
        <w:rPr>
          <w:rStyle w:val="DefaultParagraphFont"/>
          <w:color w:val="auto"/>
        </w:rPr>
      </w:sdtEndPr>
      <w:sdtContent>
        <w:p w14:paraId="2CA33BE0" w14:textId="77777777" w:rsidR="00AA1BD7" w:rsidRDefault="00AA1BD7" w:rsidP="00AA1BD7">
          <w:pPr>
            <w:rPr>
              <w:rStyle w:val="Red"/>
            </w:rPr>
          </w:pPr>
          <w:r w:rsidRPr="004B3313">
            <w:rPr>
              <w:rStyle w:val="PlaceholderText"/>
              <w:color w:val="FF0000"/>
            </w:rPr>
            <w:t>Click or tap here to enter text.</w:t>
          </w:r>
        </w:p>
      </w:sdtContent>
    </w:sdt>
    <w:p w14:paraId="0D3CC370" w14:textId="4CB112DD" w:rsidR="00AA1BD7" w:rsidRDefault="00AA1BD7" w:rsidP="00B65AE6">
      <w:pPr>
        <w:pStyle w:val="ListParagraph"/>
        <w:numPr>
          <w:ilvl w:val="0"/>
          <w:numId w:val="5"/>
        </w:numPr>
      </w:pPr>
      <w:r>
        <w:t xml:space="preserve">Close Active Directory </w:t>
      </w:r>
      <w:r w:rsidR="0025415C">
        <w:t>Users and Computers</w:t>
      </w:r>
      <w:r>
        <w:t>. If you’re continuing to the next activity, stay logged on; otherwise, log off or shut down Server1.</w:t>
      </w:r>
    </w:p>
    <w:p w14:paraId="6F2268F7" w14:textId="30AEC57B" w:rsidR="00AA1BD7" w:rsidRDefault="00AA1BD7" w:rsidP="001200C7">
      <w:pPr>
        <w:pStyle w:val="Heading1"/>
      </w:pPr>
      <w:bookmarkStart w:id="15" w:name="_Toc47763686"/>
      <w:bookmarkStart w:id="16" w:name="_Toc191139860"/>
      <w:r>
        <w:t xml:space="preserve">Activity </w:t>
      </w:r>
      <w:r w:rsidR="00780133">
        <w:t>3</w:t>
      </w:r>
      <w:r>
        <w:t>-</w:t>
      </w:r>
      <w:r w:rsidR="00780133">
        <w:t>6</w:t>
      </w:r>
      <w:r w:rsidRPr="009110B2">
        <w:t>: Creating Domain Local and Global Security Groups</w:t>
      </w:r>
      <w:bookmarkEnd w:id="15"/>
      <w:bookmarkEnd w:id="16"/>
    </w:p>
    <w:p w14:paraId="1621BE4C" w14:textId="77777777" w:rsidR="00AA1BD7" w:rsidRDefault="00AA1BD7" w:rsidP="00AA1BD7">
      <w:r w:rsidRPr="009110B2">
        <w:t>Time Required: Approximately 15 minutes</w:t>
      </w:r>
    </w:p>
    <w:p w14:paraId="278E391C" w14:textId="77777777" w:rsidR="00AA1BD7" w:rsidRDefault="00AA1BD7" w:rsidP="00AA1BD7">
      <w:r w:rsidRPr="009110B2">
        <w:t>Objective: Create a domain local and a global security group and make the global group a member of the domain local group.</w:t>
      </w:r>
    </w:p>
    <w:p w14:paraId="1631B64D" w14:textId="77777777" w:rsidR="00AA1BD7" w:rsidRDefault="00AA1BD7" w:rsidP="00AA1BD7">
      <w:r>
        <w:t>A domain local group is the main security principal recommended for assigning rights and permissions to domain resources. Although both global and universal groups can also be used for this purpose, Microsoft best practices recommend using these groups to aggregate users with similar access or rights requirements. Global and universal groups should then be added as members of domain local groups, which are added to a resource’s DACL. The process can be summarized with the abbreviations AGDLP and AGGUDLP. In single-domain environments or when users from only one domain are assigned access to a resource, use AGDLP:</w:t>
      </w:r>
    </w:p>
    <w:p w14:paraId="0C2B5442" w14:textId="77777777" w:rsidR="00AA1BD7" w:rsidRDefault="00AA1BD7" w:rsidP="00B65AE6">
      <w:pPr>
        <w:pStyle w:val="ListParagraph"/>
        <w:numPr>
          <w:ilvl w:val="0"/>
          <w:numId w:val="4"/>
        </w:numPr>
        <w:spacing w:before="120" w:after="60" w:line="288" w:lineRule="auto"/>
      </w:pPr>
      <w:r w:rsidRPr="00A746FB">
        <w:rPr>
          <w:b/>
        </w:rPr>
        <w:t>A</w:t>
      </w:r>
      <w:r>
        <w:t>ccounts are made members of</w:t>
      </w:r>
    </w:p>
    <w:p w14:paraId="754C28DD" w14:textId="77777777" w:rsidR="00AA1BD7" w:rsidRDefault="00AA1BD7" w:rsidP="00B65AE6">
      <w:pPr>
        <w:pStyle w:val="ListParagraph"/>
        <w:numPr>
          <w:ilvl w:val="0"/>
          <w:numId w:val="4"/>
        </w:numPr>
        <w:spacing w:before="120" w:after="60" w:line="288" w:lineRule="auto"/>
      </w:pPr>
      <w:r w:rsidRPr="00A746FB">
        <w:rPr>
          <w:b/>
        </w:rPr>
        <w:t>G</w:t>
      </w:r>
      <w:r>
        <w:t>lobal groups, which are made members of</w:t>
      </w:r>
    </w:p>
    <w:p w14:paraId="05C88BAB" w14:textId="77777777" w:rsidR="00AA1BD7" w:rsidRDefault="00AA1BD7" w:rsidP="00B65AE6">
      <w:pPr>
        <w:pStyle w:val="ListParagraph"/>
        <w:numPr>
          <w:ilvl w:val="0"/>
          <w:numId w:val="4"/>
        </w:numPr>
        <w:spacing w:before="120" w:after="60" w:line="288" w:lineRule="auto"/>
      </w:pPr>
      <w:r w:rsidRPr="00A746FB">
        <w:rPr>
          <w:b/>
        </w:rPr>
        <w:t>D</w:t>
      </w:r>
      <w:r>
        <w:t xml:space="preserve">omain </w:t>
      </w:r>
      <w:r w:rsidRPr="00A746FB">
        <w:rPr>
          <w:b/>
        </w:rPr>
        <w:t>L</w:t>
      </w:r>
      <w:r>
        <w:t>ocal groups, which are assigned</w:t>
      </w:r>
    </w:p>
    <w:p w14:paraId="79A2C974" w14:textId="77777777" w:rsidR="00AA1BD7" w:rsidRPr="00A85A6B" w:rsidRDefault="00AA1BD7" w:rsidP="00B65AE6">
      <w:pPr>
        <w:pStyle w:val="ListParagraph"/>
        <w:numPr>
          <w:ilvl w:val="0"/>
          <w:numId w:val="4"/>
        </w:numPr>
        <w:spacing w:before="120" w:after="60" w:line="288" w:lineRule="auto"/>
      </w:pPr>
      <w:r w:rsidRPr="00A746FB">
        <w:rPr>
          <w:b/>
        </w:rPr>
        <w:t>P</w:t>
      </w:r>
      <w:r>
        <w:t>ermissions to resources</w:t>
      </w:r>
    </w:p>
    <w:p w14:paraId="75175907" w14:textId="77777777" w:rsidR="00AA1BD7" w:rsidRDefault="00AA1BD7" w:rsidP="00AA1BD7">
      <w:r w:rsidRPr="009110B2">
        <w:t>Description: In this activity, assume that you have been asked to set up groups to manage access for the managers in an Active Directory that has four domains. You will practice beginning the setup by creating a domain local group that will be used to manage resources and a global group of accounts. Last, you will add the global group to th</w:t>
      </w:r>
      <w:r>
        <w:t>e domain local group. Use the a</w:t>
      </w:r>
      <w:r w:rsidRPr="009110B2">
        <w:t xml:space="preserve">dministrator </w:t>
      </w:r>
      <w:r>
        <w:t>level account you created earlier.</w:t>
      </w:r>
    </w:p>
    <w:p w14:paraId="1BBF6558" w14:textId="77777777" w:rsidR="00AA1BD7" w:rsidRPr="00BC1F48" w:rsidRDefault="00AA1BD7" w:rsidP="00AA1BD7">
      <w:pPr>
        <w:rPr>
          <w:b/>
        </w:rPr>
      </w:pPr>
      <w:r w:rsidRPr="00BC1F48">
        <w:rPr>
          <w:b/>
        </w:rPr>
        <w:t>Users &gt;&gt; Global &gt;&gt; Domain Local &gt;&gt; Resources</w:t>
      </w:r>
    </w:p>
    <w:p w14:paraId="189FA7EE" w14:textId="77777777" w:rsidR="00AA1BD7" w:rsidRDefault="00AA1BD7" w:rsidP="00AA1BD7">
      <w:r>
        <w:rPr>
          <w:noProof/>
        </w:rPr>
        <w:lastRenderedPageBreak/>
        <w:drawing>
          <wp:inline distT="0" distB="0" distL="0" distR="0" wp14:anchorId="616069F2" wp14:editId="4ACD4659">
            <wp:extent cx="4038600" cy="3363783"/>
            <wp:effectExtent l="0" t="0" r="0" b="8255"/>
            <wp:docPr id="1" name="Picture 1" descr="Image result for domain local vs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main local vs glob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138" cy="3375059"/>
                    </a:xfrm>
                    <a:prstGeom prst="rect">
                      <a:avLst/>
                    </a:prstGeom>
                    <a:noFill/>
                    <a:ln>
                      <a:noFill/>
                    </a:ln>
                  </pic:spPr>
                </pic:pic>
              </a:graphicData>
            </a:graphic>
          </wp:inline>
        </w:drawing>
      </w:r>
    </w:p>
    <w:p w14:paraId="3FFA0976" w14:textId="77777777" w:rsidR="00AA1BD7" w:rsidRDefault="00AA1BD7" w:rsidP="00AA1BD7"/>
    <w:p w14:paraId="7649CFF3" w14:textId="77777777" w:rsidR="00AA1BD7" w:rsidRDefault="00AA1BD7" w:rsidP="00B65AE6">
      <w:pPr>
        <w:pStyle w:val="ListParagraph"/>
        <w:numPr>
          <w:ilvl w:val="0"/>
          <w:numId w:val="10"/>
        </w:numPr>
      </w:pPr>
      <w:r>
        <w:t>Open</w:t>
      </w:r>
      <w:r w:rsidRPr="009110B2">
        <w:t xml:space="preserve"> Active Directory Users and Computers that you h</w:t>
      </w:r>
      <w:r>
        <w:t>ave been using</w:t>
      </w:r>
      <w:r w:rsidRPr="009110B2">
        <w:t>.</w:t>
      </w:r>
    </w:p>
    <w:p w14:paraId="0BFE6F8E" w14:textId="4F77AB4C" w:rsidR="007D52AE" w:rsidRDefault="007D52AE" w:rsidP="007D52AE">
      <w:pPr>
        <w:pStyle w:val="ListParagraph"/>
        <w:numPr>
          <w:ilvl w:val="0"/>
          <w:numId w:val="10"/>
        </w:numPr>
      </w:pPr>
      <w:r>
        <w:t xml:space="preserve">In the Sales OU, create a new user named: </w:t>
      </w:r>
      <w:r w:rsidRPr="00DB0CBF">
        <w:rPr>
          <w:b/>
          <w:bCs/>
        </w:rPr>
        <w:t>Sales2</w:t>
      </w:r>
    </w:p>
    <w:p w14:paraId="3B0A56C1" w14:textId="77777777" w:rsidR="007D52AE" w:rsidRPr="00292832" w:rsidRDefault="007D52AE" w:rsidP="007D52AE">
      <w:pPr>
        <w:pStyle w:val="ListParagraph"/>
        <w:numPr>
          <w:ilvl w:val="0"/>
          <w:numId w:val="10"/>
        </w:numPr>
      </w:pPr>
      <w:r w:rsidRPr="0030557F">
        <w:t>Enter</w:t>
      </w:r>
      <w:r>
        <w:t xml:space="preserve"> user information for</w:t>
      </w:r>
      <w:r w:rsidRPr="00DB0CBF">
        <w:rPr>
          <w:b/>
          <w:bCs/>
        </w:rPr>
        <w:t xml:space="preserve"> Sales2.</w:t>
      </w:r>
    </w:p>
    <w:p w14:paraId="16AEFE7C" w14:textId="77777777" w:rsidR="007D52AE" w:rsidRPr="00292832" w:rsidRDefault="007D52AE" w:rsidP="007D52AE">
      <w:pPr>
        <w:pStyle w:val="ListParagraph"/>
        <w:numPr>
          <w:ilvl w:val="1"/>
          <w:numId w:val="10"/>
        </w:numPr>
      </w:pPr>
      <w:r w:rsidRPr="00292832">
        <w:t>Password:</w:t>
      </w:r>
      <w:r w:rsidRPr="00DB0CBF">
        <w:rPr>
          <w:b/>
          <w:bCs/>
        </w:rPr>
        <w:t xml:space="preserve"> Password02</w:t>
      </w:r>
    </w:p>
    <w:p w14:paraId="5265A2C1" w14:textId="77777777" w:rsidR="007D52AE" w:rsidRDefault="007D52AE" w:rsidP="007D52AE">
      <w:pPr>
        <w:pStyle w:val="ListParagraph"/>
        <w:numPr>
          <w:ilvl w:val="1"/>
          <w:numId w:val="10"/>
        </w:numPr>
      </w:pPr>
      <w:r w:rsidRPr="00292832">
        <w:t>Check:</w:t>
      </w:r>
      <w:r w:rsidRPr="00DB0CBF">
        <w:rPr>
          <w:b/>
          <w:bCs/>
        </w:rPr>
        <w:t xml:space="preserve"> User must change password at next logon</w:t>
      </w:r>
    </w:p>
    <w:p w14:paraId="08BBA68D" w14:textId="19C35B6E" w:rsidR="00AA1BD7" w:rsidRDefault="00AA1BD7" w:rsidP="00B65AE6">
      <w:pPr>
        <w:pStyle w:val="ListParagraph"/>
        <w:numPr>
          <w:ilvl w:val="0"/>
          <w:numId w:val="10"/>
        </w:numPr>
      </w:pPr>
      <w:r w:rsidRPr="009110B2">
        <w:t>In the tree in the left pane, display the contents under the domain,</w:t>
      </w:r>
      <w:r>
        <w:t xml:space="preserve"> </w:t>
      </w:r>
      <w:r w:rsidR="00036C27">
        <w:t>business</w:t>
      </w:r>
      <w:r>
        <w:t>.local</w:t>
      </w:r>
    </w:p>
    <w:p w14:paraId="66D5E630" w14:textId="77777777" w:rsidR="000A1014" w:rsidRDefault="00AA1BD7" w:rsidP="00B65AE6">
      <w:pPr>
        <w:pStyle w:val="ListParagraph"/>
        <w:numPr>
          <w:ilvl w:val="0"/>
          <w:numId w:val="10"/>
        </w:numPr>
      </w:pPr>
      <w:r>
        <w:t xml:space="preserve">Create 2 new users in the Administration OU, </w:t>
      </w:r>
      <w:r w:rsidRPr="00B5791A">
        <w:rPr>
          <w:b/>
          <w:bCs/>
        </w:rPr>
        <w:t>Administration1</w:t>
      </w:r>
      <w:r>
        <w:t xml:space="preserve"> and </w:t>
      </w:r>
      <w:r w:rsidRPr="00B5791A">
        <w:rPr>
          <w:b/>
          <w:bCs/>
        </w:rPr>
        <w:t>Administration2</w:t>
      </w:r>
      <w:r>
        <w:t>.</w:t>
      </w:r>
    </w:p>
    <w:p w14:paraId="31076DE4" w14:textId="23113974" w:rsidR="00E74955" w:rsidRDefault="00AA1BD7" w:rsidP="000A1014">
      <w:pPr>
        <w:pStyle w:val="ListParagraph"/>
        <w:numPr>
          <w:ilvl w:val="1"/>
          <w:numId w:val="10"/>
        </w:numPr>
      </w:pPr>
      <w:r>
        <w:t>Use Test as their last names.</w:t>
      </w:r>
    </w:p>
    <w:p w14:paraId="6A18BD9A" w14:textId="77777777" w:rsidR="00E74955" w:rsidRDefault="00E74955" w:rsidP="00E74955">
      <w:pPr>
        <w:pStyle w:val="ListParagraph"/>
        <w:numPr>
          <w:ilvl w:val="1"/>
          <w:numId w:val="10"/>
        </w:numPr>
      </w:pPr>
      <w:r>
        <w:t>Password: Password02</w:t>
      </w:r>
    </w:p>
    <w:p w14:paraId="21F119B6" w14:textId="6CE578ED" w:rsidR="00AA1BD7" w:rsidRDefault="00AA1BD7" w:rsidP="00E74955">
      <w:pPr>
        <w:pStyle w:val="ListParagraph"/>
        <w:numPr>
          <w:ilvl w:val="1"/>
          <w:numId w:val="10"/>
        </w:numPr>
      </w:pPr>
      <w:r w:rsidRPr="00B9051A">
        <w:t xml:space="preserve">Ensure the box is checked for </w:t>
      </w:r>
      <w:r w:rsidRPr="000A1014">
        <w:rPr>
          <w:b/>
          <w:bCs/>
        </w:rPr>
        <w:t>User must change password at next logon</w:t>
      </w:r>
      <w:r w:rsidRPr="00B9051A">
        <w:t>.</w:t>
      </w:r>
    </w:p>
    <w:p w14:paraId="6AC77F55" w14:textId="6A0EF6E2" w:rsidR="00B5791A" w:rsidRPr="00AB5FC6" w:rsidRDefault="00B5791A" w:rsidP="00B5791A">
      <w:pPr>
        <w:pStyle w:val="ListParagraph"/>
        <w:numPr>
          <w:ilvl w:val="0"/>
          <w:numId w:val="10"/>
        </w:numPr>
        <w:spacing w:before="120" w:after="60" w:line="288" w:lineRule="auto"/>
        <w:rPr>
          <w:b/>
        </w:rPr>
      </w:pPr>
      <w:r w:rsidRPr="00AB5FC6">
        <w:rPr>
          <w:b/>
        </w:rPr>
        <w:t>Insert a screenshot</w:t>
      </w:r>
      <w:r>
        <w:rPr>
          <w:b/>
        </w:rPr>
        <w:t xml:space="preserve"> showing these two users in the Administration OU</w:t>
      </w:r>
      <w:r w:rsidRPr="00AB5FC6">
        <w:rPr>
          <w:b/>
        </w:rPr>
        <w:t>:</w:t>
      </w:r>
    </w:p>
    <w:sdt>
      <w:sdtPr>
        <w:rPr>
          <w:rStyle w:val="Red"/>
        </w:rPr>
        <w:id w:val="-2054222573"/>
        <w:placeholder>
          <w:docPart w:val="E2191071976B4300A1EF5C13F812CE32"/>
        </w:placeholder>
        <w:showingPlcHdr/>
      </w:sdtPr>
      <w:sdtEndPr>
        <w:rPr>
          <w:rStyle w:val="DefaultParagraphFont"/>
          <w:color w:val="auto"/>
        </w:rPr>
      </w:sdtEndPr>
      <w:sdtContent>
        <w:p w14:paraId="63D9A569" w14:textId="026CC3FD" w:rsidR="00B5791A" w:rsidRDefault="00B5791A" w:rsidP="00B5791A">
          <w:pPr>
            <w:pStyle w:val="ListParagraph"/>
            <w:numPr>
              <w:ilvl w:val="0"/>
              <w:numId w:val="10"/>
            </w:numPr>
          </w:pPr>
          <w:r w:rsidRPr="004B3313">
            <w:rPr>
              <w:rStyle w:val="PlaceholderText"/>
              <w:color w:val="FF0000"/>
            </w:rPr>
            <w:t>Click or tap here to enter text.</w:t>
          </w:r>
        </w:p>
      </w:sdtContent>
    </w:sdt>
    <w:p w14:paraId="34524F8A" w14:textId="24ECDF74" w:rsidR="00AA1BD7" w:rsidRDefault="005B5C08" w:rsidP="00B65AE6">
      <w:pPr>
        <w:pStyle w:val="ListParagraph"/>
        <w:numPr>
          <w:ilvl w:val="0"/>
          <w:numId w:val="10"/>
        </w:numPr>
      </w:pPr>
      <w:r>
        <w:t>Repeat the previous steps for</w:t>
      </w:r>
      <w:r w:rsidR="00AA1BD7">
        <w:t xml:space="preserve"> </w:t>
      </w:r>
      <w:r w:rsidR="00A22952" w:rsidRPr="00A22952">
        <w:rPr>
          <w:b/>
          <w:bCs/>
        </w:rPr>
        <w:t>Accounting, Research, and Operations</w:t>
      </w:r>
      <w:r w:rsidR="00AA1BD7">
        <w:t>.</w:t>
      </w:r>
    </w:p>
    <w:p w14:paraId="54C228C3" w14:textId="19C73DAD" w:rsidR="00AA1BD7" w:rsidRDefault="00AA1BD7" w:rsidP="00B65AE6">
      <w:pPr>
        <w:pStyle w:val="ListParagraph"/>
        <w:numPr>
          <w:ilvl w:val="0"/>
          <w:numId w:val="10"/>
        </w:numPr>
      </w:pPr>
      <w:r>
        <w:lastRenderedPageBreak/>
        <w:t>In the Sales OU,</w:t>
      </w:r>
      <w:r w:rsidR="005A1F75">
        <w:t xml:space="preserve"> Right Click</w:t>
      </w:r>
      <w:r w:rsidR="009338BE">
        <w:t xml:space="preserve"> </w:t>
      </w:r>
      <w:r w:rsidR="009338BE">
        <w:sym w:font="Wingdings" w:char="F0E0"/>
      </w:r>
      <w:r w:rsidRPr="009110B2">
        <w:t xml:space="preserve"> </w:t>
      </w:r>
      <w:r w:rsidRPr="009338BE">
        <w:rPr>
          <w:b/>
          <w:bCs/>
        </w:rPr>
        <w:t>New</w:t>
      </w:r>
      <w:r w:rsidR="009338BE">
        <w:rPr>
          <w:b/>
          <w:bCs/>
        </w:rPr>
        <w:t xml:space="preserve"> </w:t>
      </w:r>
      <w:r w:rsidR="009338BE" w:rsidRPr="009338BE">
        <w:rPr>
          <w:b/>
          <w:bCs/>
        </w:rPr>
        <w:sym w:font="Wingdings" w:char="F0E0"/>
      </w:r>
      <w:r w:rsidRPr="009110B2">
        <w:t xml:space="preserve"> </w:t>
      </w:r>
      <w:r w:rsidRPr="009338BE">
        <w:rPr>
          <w:b/>
          <w:bCs/>
        </w:rPr>
        <w:t>Group</w:t>
      </w:r>
      <w:r w:rsidRPr="009110B2">
        <w:t>.</w:t>
      </w:r>
    </w:p>
    <w:p w14:paraId="37A2B38E" w14:textId="77777777" w:rsidR="00AA1BD7" w:rsidRDefault="00AA1BD7" w:rsidP="00B65AE6">
      <w:pPr>
        <w:pStyle w:val="ListParagraph"/>
        <w:numPr>
          <w:ilvl w:val="0"/>
          <w:numId w:val="10"/>
        </w:numPr>
      </w:pPr>
      <w:r w:rsidRPr="009110B2">
        <w:t>In the Gr</w:t>
      </w:r>
      <w:r>
        <w:t xml:space="preserve">oup name box, enter </w:t>
      </w:r>
      <w:r w:rsidRPr="00DB0CBF">
        <w:rPr>
          <w:b/>
        </w:rPr>
        <w:t>DL_Sales</w:t>
      </w:r>
    </w:p>
    <w:p w14:paraId="77CF2BF2" w14:textId="53276B6D" w:rsidR="00AA1BD7" w:rsidRDefault="00AA1BD7" w:rsidP="00B65AE6">
      <w:pPr>
        <w:pStyle w:val="ListParagraph"/>
        <w:numPr>
          <w:ilvl w:val="0"/>
          <w:numId w:val="10"/>
        </w:numPr>
      </w:pPr>
      <w:r w:rsidRPr="009110B2">
        <w:t>Click Domain local under Group scope</w:t>
      </w:r>
      <w:r w:rsidR="00474406">
        <w:t>.</w:t>
      </w:r>
      <w:r w:rsidRPr="009110B2">
        <w:t xml:space="preserve"> </w:t>
      </w:r>
      <w:r w:rsidR="00474406">
        <w:t>C</w:t>
      </w:r>
      <w:r w:rsidRPr="009110B2">
        <w:t>lick Security (if it is not alre</w:t>
      </w:r>
      <w:r>
        <w:t>ady selected) under Group type.</w:t>
      </w:r>
    </w:p>
    <w:p w14:paraId="61D5C930" w14:textId="0E6405F1" w:rsidR="00AA1BD7" w:rsidRDefault="00AA1BD7" w:rsidP="00B65AE6">
      <w:pPr>
        <w:pStyle w:val="ListParagraph"/>
        <w:numPr>
          <w:ilvl w:val="0"/>
          <w:numId w:val="10"/>
        </w:numPr>
      </w:pPr>
      <w:r w:rsidRPr="009110B2">
        <w:t>Click OK</w:t>
      </w:r>
      <w:r w:rsidR="00D1583D">
        <w:t>.</w:t>
      </w:r>
      <w:r w:rsidRPr="009110B2">
        <w:t xml:space="preserve"> </w:t>
      </w:r>
      <w:r w:rsidR="00D1583D">
        <w:t>L</w:t>
      </w:r>
      <w:r w:rsidRPr="009110B2">
        <w:t>ook for the group you just created in the right pa</w:t>
      </w:r>
      <w:r>
        <w:t>ne within the Sales OU.</w:t>
      </w:r>
    </w:p>
    <w:p w14:paraId="61943464" w14:textId="64CADFD6" w:rsidR="00AA1BD7" w:rsidRDefault="00AA1BD7" w:rsidP="00B65AE6">
      <w:pPr>
        <w:pStyle w:val="ListParagraph"/>
        <w:numPr>
          <w:ilvl w:val="0"/>
          <w:numId w:val="10"/>
        </w:numPr>
      </w:pPr>
      <w:r w:rsidRPr="009110B2">
        <w:t>Click the Create a new group in the current container icon on the button bar (with two heads).</w:t>
      </w:r>
    </w:p>
    <w:p w14:paraId="0DAAC722" w14:textId="77777777" w:rsidR="00AA1BD7" w:rsidRDefault="00AA1BD7" w:rsidP="00B65AE6">
      <w:pPr>
        <w:pStyle w:val="ListParagraph"/>
        <w:numPr>
          <w:ilvl w:val="0"/>
          <w:numId w:val="10"/>
        </w:numPr>
      </w:pPr>
      <w:r w:rsidRPr="009110B2">
        <w:t>In the Group name bo</w:t>
      </w:r>
      <w:r>
        <w:t xml:space="preserve">x, type </w:t>
      </w:r>
      <w:r w:rsidRPr="00DB0CBF">
        <w:rPr>
          <w:b/>
        </w:rPr>
        <w:t>G_Sales</w:t>
      </w:r>
    </w:p>
    <w:p w14:paraId="6BA61EEB" w14:textId="77777777" w:rsidR="00AA1BD7" w:rsidRDefault="00AA1BD7" w:rsidP="00B65AE6">
      <w:pPr>
        <w:pStyle w:val="ListParagraph"/>
        <w:numPr>
          <w:ilvl w:val="0"/>
          <w:numId w:val="10"/>
        </w:numPr>
      </w:pPr>
      <w:r w:rsidRPr="009110B2">
        <w:t>Ensure Global is selected under Group scope and that Security is</w:t>
      </w:r>
      <w:r>
        <w:t xml:space="preserve"> selected under Group type.</w:t>
      </w:r>
    </w:p>
    <w:p w14:paraId="5EFD06B8" w14:textId="124E3E88" w:rsidR="00AA1BD7" w:rsidRDefault="00AA1BD7" w:rsidP="00B65AE6">
      <w:pPr>
        <w:pStyle w:val="ListParagraph"/>
        <w:numPr>
          <w:ilvl w:val="0"/>
          <w:numId w:val="10"/>
        </w:numPr>
      </w:pPr>
      <w:r w:rsidRPr="009110B2">
        <w:t>Click OK</w:t>
      </w:r>
      <w:r w:rsidR="00B03101">
        <w:t>. L</w:t>
      </w:r>
      <w:r w:rsidRPr="009110B2">
        <w:t>ook for the group you just</w:t>
      </w:r>
      <w:r>
        <w:t xml:space="preserve"> created in the right pane.</w:t>
      </w:r>
    </w:p>
    <w:p w14:paraId="2BF7A9AC" w14:textId="510AA87E" w:rsidR="00AA1BD7" w:rsidRDefault="00AA1BD7" w:rsidP="00B65AE6">
      <w:pPr>
        <w:pStyle w:val="ListParagraph"/>
        <w:numPr>
          <w:ilvl w:val="0"/>
          <w:numId w:val="10"/>
        </w:numPr>
      </w:pPr>
      <w:r>
        <w:t xml:space="preserve">Use the </w:t>
      </w:r>
      <w:r w:rsidR="00B60EB3">
        <w:t xml:space="preserve">previous </w:t>
      </w:r>
      <w:r>
        <w:t>instructions to create groups for</w:t>
      </w:r>
      <w:r w:rsidR="007C739D">
        <w:t xml:space="preserve"> Accounting, Administration, Research, and Operations</w:t>
      </w:r>
    </w:p>
    <w:p w14:paraId="5734E361" w14:textId="77777777" w:rsidR="00AA1BD7" w:rsidRDefault="00AA1BD7" w:rsidP="00B65AE6">
      <w:pPr>
        <w:pStyle w:val="ListParagraph"/>
        <w:numPr>
          <w:ilvl w:val="0"/>
          <w:numId w:val="10"/>
        </w:numPr>
      </w:pPr>
      <w:r>
        <w:t xml:space="preserve">In the </w:t>
      </w:r>
      <w:r w:rsidRPr="00F1060A">
        <w:rPr>
          <w:b/>
        </w:rPr>
        <w:t>Sales OU</w:t>
      </w:r>
      <w:r>
        <w:t xml:space="preserve">, Double-click </w:t>
      </w:r>
      <w:r w:rsidRPr="00F1060A">
        <w:rPr>
          <w:b/>
        </w:rPr>
        <w:t>G_Sales</w:t>
      </w:r>
      <w:r w:rsidRPr="009110B2">
        <w:t>.</w:t>
      </w:r>
    </w:p>
    <w:p w14:paraId="2303ED69" w14:textId="77777777" w:rsidR="00AA1BD7" w:rsidRDefault="00AA1BD7" w:rsidP="00B65AE6">
      <w:pPr>
        <w:pStyle w:val="ListParagraph"/>
        <w:numPr>
          <w:ilvl w:val="0"/>
          <w:numId w:val="10"/>
        </w:numPr>
      </w:pPr>
      <w:r w:rsidRPr="009110B2">
        <w:t>Click the Members tab. Notice that no members are currently associated with this group.</w:t>
      </w:r>
    </w:p>
    <w:p w14:paraId="68B7A192" w14:textId="77777777" w:rsidR="00AA1BD7" w:rsidRDefault="00AA1BD7" w:rsidP="00B65AE6">
      <w:pPr>
        <w:pStyle w:val="ListParagraph"/>
        <w:numPr>
          <w:ilvl w:val="0"/>
          <w:numId w:val="10"/>
        </w:numPr>
      </w:pPr>
      <w:r w:rsidRPr="009110B2">
        <w:t>Click the Add button.</w:t>
      </w:r>
    </w:p>
    <w:p w14:paraId="67BE425E" w14:textId="77777777" w:rsidR="00AA1BD7" w:rsidRDefault="00AA1BD7" w:rsidP="00B65AE6">
      <w:pPr>
        <w:pStyle w:val="ListParagraph"/>
        <w:numPr>
          <w:ilvl w:val="0"/>
          <w:numId w:val="10"/>
        </w:numPr>
      </w:pPr>
      <w:r w:rsidRPr="009110B2">
        <w:t>Click the Advanced button in the Select Users, Contacts, Computers, Service Accounts, or Groups dialog box.</w:t>
      </w:r>
    </w:p>
    <w:p w14:paraId="0904F24F" w14:textId="77777777" w:rsidR="00AA1BD7" w:rsidRDefault="00AA1BD7" w:rsidP="00B65AE6">
      <w:pPr>
        <w:pStyle w:val="ListParagraph"/>
        <w:numPr>
          <w:ilvl w:val="0"/>
          <w:numId w:val="10"/>
        </w:numPr>
      </w:pPr>
      <w:r w:rsidRPr="009110B2">
        <w:t>Click Find Now.</w:t>
      </w:r>
    </w:p>
    <w:p w14:paraId="1DD0723B" w14:textId="77777777" w:rsidR="00AA1BD7" w:rsidRDefault="00AA1BD7" w:rsidP="00B65AE6">
      <w:pPr>
        <w:pStyle w:val="ListParagraph"/>
        <w:numPr>
          <w:ilvl w:val="0"/>
          <w:numId w:val="10"/>
        </w:numPr>
      </w:pPr>
      <w:r>
        <w:t xml:space="preserve">Click </w:t>
      </w:r>
      <w:r w:rsidRPr="00B65AE6">
        <w:rPr>
          <w:b/>
          <w:bCs/>
        </w:rPr>
        <w:t>Sales1</w:t>
      </w:r>
      <w:r>
        <w:t>, then hold d</w:t>
      </w:r>
      <w:r w:rsidRPr="009110B2">
        <w:t xml:space="preserve">own the CTRL key and click </w:t>
      </w:r>
      <w:r w:rsidRPr="00B65AE6">
        <w:rPr>
          <w:b/>
          <w:bCs/>
        </w:rPr>
        <w:t>Sales2</w:t>
      </w:r>
      <w:r w:rsidRPr="009110B2">
        <w:t>. Click OK.</w:t>
      </w:r>
    </w:p>
    <w:p w14:paraId="60BAF761" w14:textId="77777777" w:rsidR="00AA1BD7" w:rsidRDefault="00AA1BD7" w:rsidP="00B65AE6">
      <w:pPr>
        <w:pStyle w:val="ListParagraph"/>
        <w:numPr>
          <w:ilvl w:val="0"/>
          <w:numId w:val="10"/>
        </w:numPr>
      </w:pPr>
      <w:r w:rsidRPr="009110B2">
        <w:t>Make sure that the users you selected are shown in the Select Users, Contacts, Computers, Service Accounts, or Groups dialog box. Click OK.</w:t>
      </w:r>
    </w:p>
    <w:p w14:paraId="7FB13C0C" w14:textId="77777777" w:rsidR="00AA1BD7" w:rsidRDefault="00AA1BD7" w:rsidP="00B65AE6">
      <w:pPr>
        <w:pStyle w:val="ListParagraph"/>
        <w:numPr>
          <w:ilvl w:val="0"/>
          <w:numId w:val="10"/>
        </w:numPr>
      </w:pPr>
      <w:r>
        <w:t>B</w:t>
      </w:r>
      <w:r w:rsidRPr="009110B2">
        <w:t>e sure that both accounts are shown in the global group’s Properties bo</w:t>
      </w:r>
      <w:r>
        <w:t>x on the Members tab.</w:t>
      </w:r>
    </w:p>
    <w:p w14:paraId="4D598335" w14:textId="77777777" w:rsidR="00AA1BD7" w:rsidRPr="00AB5FC6" w:rsidRDefault="00AA1BD7" w:rsidP="00B65AE6">
      <w:pPr>
        <w:pStyle w:val="ListParagraph"/>
        <w:numPr>
          <w:ilvl w:val="0"/>
          <w:numId w:val="10"/>
        </w:numPr>
        <w:spacing w:before="120" w:after="60" w:line="288" w:lineRule="auto"/>
        <w:rPr>
          <w:b/>
        </w:rPr>
      </w:pPr>
      <w:r w:rsidRPr="00AB5FC6">
        <w:rPr>
          <w:b/>
        </w:rPr>
        <w:t>Insert a screenshot:</w:t>
      </w:r>
    </w:p>
    <w:sdt>
      <w:sdtPr>
        <w:rPr>
          <w:rStyle w:val="Red"/>
        </w:rPr>
        <w:id w:val="-318034195"/>
        <w:placeholder>
          <w:docPart w:val="858F2851108C4153B5942640ADE4180B"/>
        </w:placeholder>
        <w:showingPlcHdr/>
      </w:sdtPr>
      <w:sdtEndPr>
        <w:rPr>
          <w:rStyle w:val="DefaultParagraphFont"/>
          <w:color w:val="auto"/>
        </w:rPr>
      </w:sdtEndPr>
      <w:sdtContent>
        <w:p w14:paraId="7E0B62FD" w14:textId="77777777" w:rsidR="00AA1BD7" w:rsidRDefault="00AA1BD7" w:rsidP="00AA1BD7">
          <w:pPr>
            <w:rPr>
              <w:rStyle w:val="Red"/>
            </w:rPr>
          </w:pPr>
          <w:r w:rsidRPr="004B3313">
            <w:rPr>
              <w:rStyle w:val="PlaceholderText"/>
              <w:color w:val="FF0000"/>
            </w:rPr>
            <w:t>Click or tap here to enter text.</w:t>
          </w:r>
        </w:p>
      </w:sdtContent>
    </w:sdt>
    <w:p w14:paraId="15E182D7" w14:textId="77777777" w:rsidR="00AA1BD7" w:rsidRDefault="00AA1BD7" w:rsidP="00B65AE6">
      <w:pPr>
        <w:pStyle w:val="ListParagraph"/>
        <w:numPr>
          <w:ilvl w:val="0"/>
          <w:numId w:val="10"/>
        </w:numPr>
      </w:pPr>
      <w:r>
        <w:t>Click OK.</w:t>
      </w:r>
    </w:p>
    <w:p w14:paraId="0765408F" w14:textId="77777777" w:rsidR="00AA1BD7" w:rsidRDefault="00AA1BD7" w:rsidP="00B65AE6">
      <w:pPr>
        <w:pStyle w:val="ListParagraph"/>
        <w:numPr>
          <w:ilvl w:val="0"/>
          <w:numId w:val="10"/>
        </w:numPr>
      </w:pPr>
      <w:r>
        <w:t>Do this same process for the other OU’s.</w:t>
      </w:r>
    </w:p>
    <w:p w14:paraId="526A683E" w14:textId="77777777" w:rsidR="00AA1BD7" w:rsidRDefault="00AA1BD7" w:rsidP="00B65AE6">
      <w:pPr>
        <w:pStyle w:val="ListParagraph"/>
        <w:numPr>
          <w:ilvl w:val="0"/>
          <w:numId w:val="10"/>
        </w:numPr>
      </w:pPr>
      <w:r>
        <w:lastRenderedPageBreak/>
        <w:t>Add each Global Group to the corresponding Domain Local Group.</w:t>
      </w:r>
    </w:p>
    <w:p w14:paraId="572DF880" w14:textId="1FC5214D" w:rsidR="00AA1BD7" w:rsidRDefault="00AA1BD7" w:rsidP="00B65AE6">
      <w:pPr>
        <w:pStyle w:val="ListParagraph"/>
        <w:numPr>
          <w:ilvl w:val="0"/>
          <w:numId w:val="10"/>
        </w:numPr>
      </w:pPr>
      <w:r>
        <w:t xml:space="preserve">Double Click </w:t>
      </w:r>
      <w:r w:rsidRPr="008205C3">
        <w:rPr>
          <w:b/>
        </w:rPr>
        <w:t>DL_Sales</w:t>
      </w:r>
      <w:r w:rsidR="00F1060A">
        <w:t>.</w:t>
      </w:r>
      <w:r>
        <w:t xml:space="preserve"> </w:t>
      </w:r>
      <w:r w:rsidR="00F1060A">
        <w:t>S</w:t>
      </w:r>
      <w:r>
        <w:t>how the Member tab.</w:t>
      </w:r>
    </w:p>
    <w:p w14:paraId="19A32882" w14:textId="77777777" w:rsidR="00AA1BD7" w:rsidRPr="008205C3" w:rsidRDefault="00AA1BD7" w:rsidP="00B65AE6">
      <w:pPr>
        <w:pStyle w:val="ListParagraph"/>
        <w:numPr>
          <w:ilvl w:val="0"/>
          <w:numId w:val="10"/>
        </w:numPr>
      </w:pPr>
      <w:r w:rsidRPr="008205C3">
        <w:rPr>
          <w:b/>
        </w:rPr>
        <w:t>Insert a screenshot:</w:t>
      </w:r>
    </w:p>
    <w:sdt>
      <w:sdtPr>
        <w:rPr>
          <w:rStyle w:val="Red"/>
        </w:rPr>
        <w:id w:val="836811840"/>
        <w:placeholder>
          <w:docPart w:val="865B22755CCD4F79A6093D673AE72BF4"/>
        </w:placeholder>
        <w:showingPlcHdr/>
      </w:sdtPr>
      <w:sdtEndPr>
        <w:rPr>
          <w:rStyle w:val="DefaultParagraphFont"/>
          <w:color w:val="auto"/>
        </w:rPr>
      </w:sdtEndPr>
      <w:sdtContent>
        <w:p w14:paraId="2355CD2F" w14:textId="77777777" w:rsidR="00AA1BD7" w:rsidRDefault="00AA1BD7" w:rsidP="00AA1BD7">
          <w:pPr>
            <w:rPr>
              <w:rStyle w:val="Red"/>
            </w:rPr>
          </w:pPr>
          <w:r w:rsidRPr="004B3313">
            <w:rPr>
              <w:rStyle w:val="PlaceholderText"/>
              <w:color w:val="FF0000"/>
            </w:rPr>
            <w:t>Click or tap here to enter text.</w:t>
          </w:r>
        </w:p>
      </w:sdtContent>
    </w:sdt>
    <w:p w14:paraId="05156D4B" w14:textId="77777777" w:rsidR="00F05F2F" w:rsidRDefault="00F05F2F" w:rsidP="00F05F2F">
      <w:pPr>
        <w:pStyle w:val="Heading2"/>
      </w:pPr>
      <w:bookmarkStart w:id="17" w:name="_Toc191139861"/>
      <w:r>
        <w:t>Assignment Submission</w:t>
      </w:r>
      <w:bookmarkEnd w:id="17"/>
    </w:p>
    <w:p w14:paraId="2DAD4244" w14:textId="096356B5" w:rsidR="00AA1BD7" w:rsidRDefault="00F05F2F" w:rsidP="00133417">
      <w:r>
        <w:t>Attach this completed document to the assignment in Blackboard.</w:t>
      </w:r>
    </w:p>
    <w:bookmarkEnd w:id="1"/>
    <w:sectPr w:rsidR="00AA1BD7" w:rsidSect="00F00E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E43A2" w14:textId="77777777" w:rsidR="000A0977" w:rsidRDefault="000A0977" w:rsidP="00AB57D0">
      <w:r>
        <w:separator/>
      </w:r>
    </w:p>
  </w:endnote>
  <w:endnote w:type="continuationSeparator" w:id="0">
    <w:p w14:paraId="396931AA" w14:textId="77777777" w:rsidR="000A0977" w:rsidRDefault="000A0977"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C42EF" w14:textId="77777777" w:rsidR="000C01BB" w:rsidRDefault="000C0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1074" w14:textId="6BA5B4A3" w:rsidR="00AB57D0" w:rsidRPr="00AB57D0" w:rsidRDefault="009D0F99" w:rsidP="00036695">
    <w:pPr>
      <w:pStyle w:val="Footer"/>
    </w:pPr>
    <w:r>
      <w:t>Windows Server</w:t>
    </w:r>
    <w:r w:rsidR="00872665">
      <w:t xml:space="preserve"> Part </w:t>
    </w:r>
    <w:r w:rsidR="00405F9F">
      <w:t>3</w:t>
    </w:r>
    <w:r w:rsidR="00AB57D0" w:rsidRPr="00A87D54">
      <w:tab/>
      <w:t xml:space="preserve">Page </w:t>
    </w:r>
    <w:r w:rsidR="00AB57D0" w:rsidRPr="00A87D54">
      <w:fldChar w:fldCharType="begin"/>
    </w:r>
    <w:r w:rsidR="00AB57D0" w:rsidRPr="00A87D54">
      <w:instrText xml:space="preserve"> PAGE </w:instrText>
    </w:r>
    <w:r w:rsidR="00AB57D0" w:rsidRPr="00A87D54">
      <w:fldChar w:fldCharType="separate"/>
    </w:r>
    <w:r w:rsidR="008E67FE">
      <w:rPr>
        <w:noProof/>
      </w:rPr>
      <w:t>11</w:t>
    </w:r>
    <w:r w:rsidR="00AB57D0" w:rsidRPr="00A87D54">
      <w:fldChar w:fldCharType="end"/>
    </w:r>
    <w:r w:rsidR="00AB57D0" w:rsidRPr="00A87D54">
      <w:t xml:space="preserve"> of </w:t>
    </w:r>
    <w:r w:rsidR="006A3725">
      <w:rPr>
        <w:noProof/>
      </w:rPr>
      <w:fldChar w:fldCharType="begin"/>
    </w:r>
    <w:r w:rsidR="006A3725">
      <w:rPr>
        <w:noProof/>
      </w:rPr>
      <w:instrText xml:space="preserve"> NUMPAGES </w:instrText>
    </w:r>
    <w:r w:rsidR="006A3725">
      <w:rPr>
        <w:noProof/>
      </w:rPr>
      <w:fldChar w:fldCharType="separate"/>
    </w:r>
    <w:r w:rsidR="008E67FE">
      <w:rPr>
        <w:noProof/>
      </w:rPr>
      <w:t>11</w:t>
    </w:r>
    <w:r w:rsidR="006A3725">
      <w:rPr>
        <w:noProof/>
      </w:rPr>
      <w:fldChar w:fldCharType="end"/>
    </w:r>
    <w:r w:rsidR="00DD5F22">
      <w:tab/>
    </w:r>
    <w:r w:rsidR="00AB57D0" w:rsidRPr="00A87D54">
      <w:t xml:space="preserve">Revised: </w:t>
    </w:r>
    <w:r w:rsidR="00405F9F">
      <w:t>0</w:t>
    </w:r>
    <w:r w:rsidR="0085440F">
      <w:t>2</w:t>
    </w:r>
    <w:r w:rsidR="007B6C32">
      <w:t>/</w:t>
    </w:r>
    <w:r w:rsidR="000C01BB">
      <w:t>1</w:t>
    </w:r>
    <w:r w:rsidR="0085440F">
      <w:t>8</w:t>
    </w:r>
    <w:r w:rsidR="007B6C32">
      <w:t>/20</w:t>
    </w:r>
    <w:r w:rsidR="00036695">
      <w:t>2</w:t>
    </w:r>
    <w:r w:rsidR="00895C87">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53375" w14:textId="77777777" w:rsidR="000C01BB" w:rsidRDefault="000C0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3D847" w14:textId="77777777" w:rsidR="000A0977" w:rsidRDefault="000A0977" w:rsidP="00AB57D0">
      <w:r>
        <w:separator/>
      </w:r>
    </w:p>
  </w:footnote>
  <w:footnote w:type="continuationSeparator" w:id="0">
    <w:p w14:paraId="6FA4FD96" w14:textId="77777777" w:rsidR="000A0977" w:rsidRDefault="000A0977"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FE72F" w14:textId="77777777" w:rsidR="000C01BB" w:rsidRDefault="000C0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F921E" w14:textId="77777777" w:rsidR="000C01BB" w:rsidRDefault="000C0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627E9" w14:textId="77777777" w:rsidR="000C01BB" w:rsidRDefault="000C0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28557C"/>
    <w:multiLevelType w:val="hybridMultilevel"/>
    <w:tmpl w:val="A7E69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E51C40"/>
    <w:multiLevelType w:val="hybridMultilevel"/>
    <w:tmpl w:val="FD72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27748AC"/>
    <w:multiLevelType w:val="hybridMultilevel"/>
    <w:tmpl w:val="5982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D2B29B1"/>
    <w:multiLevelType w:val="hybridMultilevel"/>
    <w:tmpl w:val="9FD2B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C34F2D"/>
    <w:multiLevelType w:val="hybridMultilevel"/>
    <w:tmpl w:val="6F08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901593"/>
    <w:multiLevelType w:val="hybridMultilevel"/>
    <w:tmpl w:val="9E5E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61F7FF7"/>
    <w:multiLevelType w:val="hybridMultilevel"/>
    <w:tmpl w:val="1718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E0B5DF1"/>
    <w:multiLevelType w:val="hybridMultilevel"/>
    <w:tmpl w:val="3F92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6493341">
    <w:abstractNumId w:val="26"/>
  </w:num>
  <w:num w:numId="2" w16cid:durableId="252855602">
    <w:abstractNumId w:val="24"/>
  </w:num>
  <w:num w:numId="3" w16cid:durableId="1089155730">
    <w:abstractNumId w:val="1"/>
  </w:num>
  <w:num w:numId="4" w16cid:durableId="238443604">
    <w:abstractNumId w:val="16"/>
  </w:num>
  <w:num w:numId="5" w16cid:durableId="713310168">
    <w:abstractNumId w:val="36"/>
  </w:num>
  <w:num w:numId="6" w16cid:durableId="1258179084">
    <w:abstractNumId w:val="29"/>
  </w:num>
  <w:num w:numId="7" w16cid:durableId="1980306284">
    <w:abstractNumId w:val="38"/>
  </w:num>
  <w:num w:numId="8" w16cid:durableId="1754399454">
    <w:abstractNumId w:val="13"/>
  </w:num>
  <w:num w:numId="9" w16cid:durableId="54621187">
    <w:abstractNumId w:val="2"/>
  </w:num>
  <w:num w:numId="10" w16cid:durableId="2125881822">
    <w:abstractNumId w:val="28"/>
  </w:num>
  <w:num w:numId="11" w16cid:durableId="707492037">
    <w:abstractNumId w:val="21"/>
  </w:num>
  <w:num w:numId="12" w16cid:durableId="502472159">
    <w:abstractNumId w:val="49"/>
  </w:num>
  <w:num w:numId="13" w16cid:durableId="506142738">
    <w:abstractNumId w:val="14"/>
  </w:num>
  <w:num w:numId="14" w16cid:durableId="1334261243">
    <w:abstractNumId w:val="44"/>
  </w:num>
  <w:num w:numId="15" w16cid:durableId="445392128">
    <w:abstractNumId w:val="15"/>
  </w:num>
  <w:num w:numId="16" w16cid:durableId="1507867671">
    <w:abstractNumId w:val="27"/>
  </w:num>
  <w:num w:numId="17" w16cid:durableId="1802724599">
    <w:abstractNumId w:val="12"/>
  </w:num>
  <w:num w:numId="18" w16cid:durableId="1157259410">
    <w:abstractNumId w:val="11"/>
  </w:num>
  <w:num w:numId="19" w16cid:durableId="669791548">
    <w:abstractNumId w:val="37"/>
  </w:num>
  <w:num w:numId="20" w16cid:durableId="1078602241">
    <w:abstractNumId w:val="0"/>
  </w:num>
  <w:num w:numId="21" w16cid:durableId="935213231">
    <w:abstractNumId w:val="39"/>
  </w:num>
  <w:num w:numId="22" w16cid:durableId="727189573">
    <w:abstractNumId w:val="42"/>
  </w:num>
  <w:num w:numId="23" w16cid:durableId="1959683187">
    <w:abstractNumId w:val="34"/>
  </w:num>
  <w:num w:numId="24" w16cid:durableId="1979414297">
    <w:abstractNumId w:val="30"/>
  </w:num>
  <w:num w:numId="25" w16cid:durableId="1707292437">
    <w:abstractNumId w:val="48"/>
  </w:num>
  <w:num w:numId="26" w16cid:durableId="1555040689">
    <w:abstractNumId w:val="18"/>
  </w:num>
  <w:num w:numId="27" w16cid:durableId="1831435552">
    <w:abstractNumId w:val="20"/>
  </w:num>
  <w:num w:numId="28" w16cid:durableId="365101279">
    <w:abstractNumId w:val="6"/>
  </w:num>
  <w:num w:numId="29" w16cid:durableId="226495184">
    <w:abstractNumId w:val="19"/>
  </w:num>
  <w:num w:numId="30" w16cid:durableId="111559326">
    <w:abstractNumId w:val="41"/>
  </w:num>
  <w:num w:numId="31" w16cid:durableId="915554624">
    <w:abstractNumId w:val="45"/>
  </w:num>
  <w:num w:numId="32" w16cid:durableId="176967002">
    <w:abstractNumId w:val="9"/>
  </w:num>
  <w:num w:numId="33" w16cid:durableId="859511596">
    <w:abstractNumId w:val="47"/>
  </w:num>
  <w:num w:numId="34" w16cid:durableId="1535383139">
    <w:abstractNumId w:val="7"/>
  </w:num>
  <w:num w:numId="35" w16cid:durableId="642466029">
    <w:abstractNumId w:val="46"/>
  </w:num>
  <w:num w:numId="36" w16cid:durableId="33626587">
    <w:abstractNumId w:val="25"/>
  </w:num>
  <w:num w:numId="37" w16cid:durableId="194932206">
    <w:abstractNumId w:val="17"/>
  </w:num>
  <w:num w:numId="38" w16cid:durableId="1973441609">
    <w:abstractNumId w:val="8"/>
  </w:num>
  <w:num w:numId="39" w16cid:durableId="405148943">
    <w:abstractNumId w:val="23"/>
  </w:num>
  <w:num w:numId="40" w16cid:durableId="1897545027">
    <w:abstractNumId w:val="35"/>
  </w:num>
  <w:num w:numId="41" w16cid:durableId="1790009958">
    <w:abstractNumId w:val="3"/>
  </w:num>
  <w:num w:numId="42" w16cid:durableId="484589324">
    <w:abstractNumId w:val="43"/>
  </w:num>
  <w:num w:numId="43" w16cid:durableId="626401374">
    <w:abstractNumId w:val="22"/>
  </w:num>
  <w:num w:numId="44" w16cid:durableId="1246261033">
    <w:abstractNumId w:val="10"/>
  </w:num>
  <w:num w:numId="45" w16cid:durableId="498156143">
    <w:abstractNumId w:val="33"/>
  </w:num>
  <w:num w:numId="46" w16cid:durableId="249626817">
    <w:abstractNumId w:val="4"/>
  </w:num>
  <w:num w:numId="47" w16cid:durableId="920529657">
    <w:abstractNumId w:val="32"/>
  </w:num>
  <w:num w:numId="48" w16cid:durableId="2053738">
    <w:abstractNumId w:val="40"/>
  </w:num>
  <w:num w:numId="49" w16cid:durableId="1457403932">
    <w:abstractNumId w:val="5"/>
  </w:num>
  <w:num w:numId="50" w16cid:durableId="1952081915">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0Mbc0NjEzNDUytTBU0lEKTi0uzszPAykwrAUAhmW+ECwAAAA="/>
  </w:docVars>
  <w:rsids>
    <w:rsidRoot w:val="003B5A3B"/>
    <w:rsid w:val="00000F88"/>
    <w:rsid w:val="00010625"/>
    <w:rsid w:val="00014176"/>
    <w:rsid w:val="00025D0D"/>
    <w:rsid w:val="000301CB"/>
    <w:rsid w:val="00032F69"/>
    <w:rsid w:val="00034D73"/>
    <w:rsid w:val="00036695"/>
    <w:rsid w:val="00036C27"/>
    <w:rsid w:val="000476CB"/>
    <w:rsid w:val="0005091A"/>
    <w:rsid w:val="00051939"/>
    <w:rsid w:val="00056A3F"/>
    <w:rsid w:val="00087A83"/>
    <w:rsid w:val="000A0977"/>
    <w:rsid w:val="000A1014"/>
    <w:rsid w:val="000A62B3"/>
    <w:rsid w:val="000C01BB"/>
    <w:rsid w:val="000E6FEF"/>
    <w:rsid w:val="000F2244"/>
    <w:rsid w:val="000F2EA9"/>
    <w:rsid w:val="000F674B"/>
    <w:rsid w:val="0010091B"/>
    <w:rsid w:val="001200C7"/>
    <w:rsid w:val="00120854"/>
    <w:rsid w:val="001224DD"/>
    <w:rsid w:val="001252E1"/>
    <w:rsid w:val="00130425"/>
    <w:rsid w:val="00132C9D"/>
    <w:rsid w:val="00133417"/>
    <w:rsid w:val="001357F4"/>
    <w:rsid w:val="00135B5E"/>
    <w:rsid w:val="001365D1"/>
    <w:rsid w:val="00141AF0"/>
    <w:rsid w:val="001433B0"/>
    <w:rsid w:val="001435A1"/>
    <w:rsid w:val="001450AC"/>
    <w:rsid w:val="00153CF8"/>
    <w:rsid w:val="00155207"/>
    <w:rsid w:val="001671ED"/>
    <w:rsid w:val="00172507"/>
    <w:rsid w:val="001B4FA6"/>
    <w:rsid w:val="001C1E25"/>
    <w:rsid w:val="001D3532"/>
    <w:rsid w:val="001D79AB"/>
    <w:rsid w:val="001E2CED"/>
    <w:rsid w:val="001F0310"/>
    <w:rsid w:val="0021429C"/>
    <w:rsid w:val="0022283C"/>
    <w:rsid w:val="0022657F"/>
    <w:rsid w:val="00234AB6"/>
    <w:rsid w:val="00247D0B"/>
    <w:rsid w:val="00252214"/>
    <w:rsid w:val="0025415C"/>
    <w:rsid w:val="00292832"/>
    <w:rsid w:val="00293C89"/>
    <w:rsid w:val="002A183E"/>
    <w:rsid w:val="002A2681"/>
    <w:rsid w:val="002A4C72"/>
    <w:rsid w:val="002B6F9F"/>
    <w:rsid w:val="002B7224"/>
    <w:rsid w:val="002D1516"/>
    <w:rsid w:val="002D1CDC"/>
    <w:rsid w:val="002F18EF"/>
    <w:rsid w:val="0030341E"/>
    <w:rsid w:val="0030557F"/>
    <w:rsid w:val="003105DA"/>
    <w:rsid w:val="0031161C"/>
    <w:rsid w:val="00314884"/>
    <w:rsid w:val="00325805"/>
    <w:rsid w:val="00326097"/>
    <w:rsid w:val="00331FF8"/>
    <w:rsid w:val="003345F3"/>
    <w:rsid w:val="0034029A"/>
    <w:rsid w:val="00340822"/>
    <w:rsid w:val="0034745E"/>
    <w:rsid w:val="003574B2"/>
    <w:rsid w:val="00363C9B"/>
    <w:rsid w:val="00366274"/>
    <w:rsid w:val="003711FE"/>
    <w:rsid w:val="00372949"/>
    <w:rsid w:val="00380110"/>
    <w:rsid w:val="00385360"/>
    <w:rsid w:val="003876FC"/>
    <w:rsid w:val="0039326C"/>
    <w:rsid w:val="0039336C"/>
    <w:rsid w:val="003951CF"/>
    <w:rsid w:val="003A01F3"/>
    <w:rsid w:val="003A55D7"/>
    <w:rsid w:val="003A7220"/>
    <w:rsid w:val="003B2300"/>
    <w:rsid w:val="003B5A3B"/>
    <w:rsid w:val="003C59DD"/>
    <w:rsid w:val="003D4A4E"/>
    <w:rsid w:val="003D6C62"/>
    <w:rsid w:val="003E2375"/>
    <w:rsid w:val="003E3167"/>
    <w:rsid w:val="003F246F"/>
    <w:rsid w:val="003F54C8"/>
    <w:rsid w:val="00404E42"/>
    <w:rsid w:val="00405F9F"/>
    <w:rsid w:val="0042098A"/>
    <w:rsid w:val="00434643"/>
    <w:rsid w:val="004567F1"/>
    <w:rsid w:val="00465CE1"/>
    <w:rsid w:val="00467A06"/>
    <w:rsid w:val="00473139"/>
    <w:rsid w:val="00474406"/>
    <w:rsid w:val="004816A8"/>
    <w:rsid w:val="004827D3"/>
    <w:rsid w:val="00485F5F"/>
    <w:rsid w:val="00493F8C"/>
    <w:rsid w:val="00494CA9"/>
    <w:rsid w:val="004C37B1"/>
    <w:rsid w:val="004D2170"/>
    <w:rsid w:val="004D44BB"/>
    <w:rsid w:val="004D49F9"/>
    <w:rsid w:val="004F2362"/>
    <w:rsid w:val="004F4A23"/>
    <w:rsid w:val="004F5070"/>
    <w:rsid w:val="005012DE"/>
    <w:rsid w:val="00507837"/>
    <w:rsid w:val="00507C1D"/>
    <w:rsid w:val="00511EDE"/>
    <w:rsid w:val="00540EE5"/>
    <w:rsid w:val="005449C5"/>
    <w:rsid w:val="0054766E"/>
    <w:rsid w:val="005566E8"/>
    <w:rsid w:val="00556F1C"/>
    <w:rsid w:val="00566D19"/>
    <w:rsid w:val="0057570F"/>
    <w:rsid w:val="00580B8C"/>
    <w:rsid w:val="0058787B"/>
    <w:rsid w:val="005911A1"/>
    <w:rsid w:val="005931CF"/>
    <w:rsid w:val="0059678D"/>
    <w:rsid w:val="005A1F75"/>
    <w:rsid w:val="005A6DD1"/>
    <w:rsid w:val="005A6F3F"/>
    <w:rsid w:val="005B3C3E"/>
    <w:rsid w:val="005B5C08"/>
    <w:rsid w:val="005D0F3A"/>
    <w:rsid w:val="005D4BE9"/>
    <w:rsid w:val="005D4E4D"/>
    <w:rsid w:val="005D5502"/>
    <w:rsid w:val="005E1BC4"/>
    <w:rsid w:val="005F2A3A"/>
    <w:rsid w:val="00603F4F"/>
    <w:rsid w:val="00610E6B"/>
    <w:rsid w:val="00614EA8"/>
    <w:rsid w:val="00636990"/>
    <w:rsid w:val="00641BCE"/>
    <w:rsid w:val="006459B9"/>
    <w:rsid w:val="00646240"/>
    <w:rsid w:val="00647461"/>
    <w:rsid w:val="00651EF7"/>
    <w:rsid w:val="00652EED"/>
    <w:rsid w:val="0067200F"/>
    <w:rsid w:val="00675BF5"/>
    <w:rsid w:val="00681B78"/>
    <w:rsid w:val="00684DBD"/>
    <w:rsid w:val="00684E5F"/>
    <w:rsid w:val="006924D7"/>
    <w:rsid w:val="006A3725"/>
    <w:rsid w:val="006A5CCF"/>
    <w:rsid w:val="006E7354"/>
    <w:rsid w:val="006F2A1C"/>
    <w:rsid w:val="006F6A33"/>
    <w:rsid w:val="007010FD"/>
    <w:rsid w:val="00716395"/>
    <w:rsid w:val="00717EA4"/>
    <w:rsid w:val="00727086"/>
    <w:rsid w:val="00735927"/>
    <w:rsid w:val="0074091E"/>
    <w:rsid w:val="00742EF7"/>
    <w:rsid w:val="00751231"/>
    <w:rsid w:val="007620B0"/>
    <w:rsid w:val="00764EF3"/>
    <w:rsid w:val="00767EA2"/>
    <w:rsid w:val="00767FD6"/>
    <w:rsid w:val="00780133"/>
    <w:rsid w:val="00787568"/>
    <w:rsid w:val="00797FFA"/>
    <w:rsid w:val="007B304E"/>
    <w:rsid w:val="007B5FF4"/>
    <w:rsid w:val="007B60FF"/>
    <w:rsid w:val="007B6C32"/>
    <w:rsid w:val="007C739D"/>
    <w:rsid w:val="007D0B36"/>
    <w:rsid w:val="007D4C1F"/>
    <w:rsid w:val="007D52AE"/>
    <w:rsid w:val="007D5E18"/>
    <w:rsid w:val="007F04E7"/>
    <w:rsid w:val="007F1A3B"/>
    <w:rsid w:val="008010EE"/>
    <w:rsid w:val="008205C3"/>
    <w:rsid w:val="008447BE"/>
    <w:rsid w:val="0085309F"/>
    <w:rsid w:val="0085440F"/>
    <w:rsid w:val="00865254"/>
    <w:rsid w:val="00866308"/>
    <w:rsid w:val="00867934"/>
    <w:rsid w:val="0087202B"/>
    <w:rsid w:val="00872665"/>
    <w:rsid w:val="00872A81"/>
    <w:rsid w:val="008733A1"/>
    <w:rsid w:val="0088165B"/>
    <w:rsid w:val="00884508"/>
    <w:rsid w:val="00885C74"/>
    <w:rsid w:val="00885E04"/>
    <w:rsid w:val="00886C13"/>
    <w:rsid w:val="0089111D"/>
    <w:rsid w:val="00891FE0"/>
    <w:rsid w:val="00895C87"/>
    <w:rsid w:val="008970EF"/>
    <w:rsid w:val="008A2978"/>
    <w:rsid w:val="008A4D7B"/>
    <w:rsid w:val="008B6824"/>
    <w:rsid w:val="008D1D3E"/>
    <w:rsid w:val="008D34E7"/>
    <w:rsid w:val="008E02B8"/>
    <w:rsid w:val="008E1052"/>
    <w:rsid w:val="008E190B"/>
    <w:rsid w:val="008E67FE"/>
    <w:rsid w:val="00901A97"/>
    <w:rsid w:val="00901DD4"/>
    <w:rsid w:val="0092039D"/>
    <w:rsid w:val="009338BE"/>
    <w:rsid w:val="00943495"/>
    <w:rsid w:val="00960FC4"/>
    <w:rsid w:val="009615DB"/>
    <w:rsid w:val="00961C81"/>
    <w:rsid w:val="00962243"/>
    <w:rsid w:val="0098424F"/>
    <w:rsid w:val="00995DBF"/>
    <w:rsid w:val="00997BC5"/>
    <w:rsid w:val="009A049B"/>
    <w:rsid w:val="009A0C2F"/>
    <w:rsid w:val="009A69B8"/>
    <w:rsid w:val="009B0AC3"/>
    <w:rsid w:val="009B63BE"/>
    <w:rsid w:val="009B6838"/>
    <w:rsid w:val="009C3B32"/>
    <w:rsid w:val="009C48ED"/>
    <w:rsid w:val="009D0F99"/>
    <w:rsid w:val="009D1F2E"/>
    <w:rsid w:val="009E60AB"/>
    <w:rsid w:val="009E732D"/>
    <w:rsid w:val="009E761F"/>
    <w:rsid w:val="009F2C2B"/>
    <w:rsid w:val="00A062AA"/>
    <w:rsid w:val="00A10904"/>
    <w:rsid w:val="00A22952"/>
    <w:rsid w:val="00A8622B"/>
    <w:rsid w:val="00A909BF"/>
    <w:rsid w:val="00A9228E"/>
    <w:rsid w:val="00A928B1"/>
    <w:rsid w:val="00A933C9"/>
    <w:rsid w:val="00AA1BD7"/>
    <w:rsid w:val="00AB57D0"/>
    <w:rsid w:val="00AC1E34"/>
    <w:rsid w:val="00AC42D9"/>
    <w:rsid w:val="00AD5473"/>
    <w:rsid w:val="00AE0CC3"/>
    <w:rsid w:val="00AE73A9"/>
    <w:rsid w:val="00B03101"/>
    <w:rsid w:val="00B326A1"/>
    <w:rsid w:val="00B43CE6"/>
    <w:rsid w:val="00B53CA3"/>
    <w:rsid w:val="00B5791A"/>
    <w:rsid w:val="00B6088A"/>
    <w:rsid w:val="00B60EB3"/>
    <w:rsid w:val="00B65AE6"/>
    <w:rsid w:val="00B74A08"/>
    <w:rsid w:val="00B90F64"/>
    <w:rsid w:val="00BA0A93"/>
    <w:rsid w:val="00BB0DFF"/>
    <w:rsid w:val="00BB58E3"/>
    <w:rsid w:val="00BC0C0F"/>
    <w:rsid w:val="00BE2F33"/>
    <w:rsid w:val="00BE55B4"/>
    <w:rsid w:val="00BF23F6"/>
    <w:rsid w:val="00BF57FB"/>
    <w:rsid w:val="00C0450D"/>
    <w:rsid w:val="00C15343"/>
    <w:rsid w:val="00C24736"/>
    <w:rsid w:val="00C26644"/>
    <w:rsid w:val="00C30AE3"/>
    <w:rsid w:val="00C32018"/>
    <w:rsid w:val="00C341C2"/>
    <w:rsid w:val="00C357DA"/>
    <w:rsid w:val="00C3770B"/>
    <w:rsid w:val="00C5171D"/>
    <w:rsid w:val="00C57CD4"/>
    <w:rsid w:val="00C63436"/>
    <w:rsid w:val="00C80805"/>
    <w:rsid w:val="00C85B0B"/>
    <w:rsid w:val="00C94F50"/>
    <w:rsid w:val="00CA001C"/>
    <w:rsid w:val="00CA153E"/>
    <w:rsid w:val="00CA2383"/>
    <w:rsid w:val="00CD4578"/>
    <w:rsid w:val="00CE55E4"/>
    <w:rsid w:val="00CF0397"/>
    <w:rsid w:val="00CF4441"/>
    <w:rsid w:val="00D01B2C"/>
    <w:rsid w:val="00D02303"/>
    <w:rsid w:val="00D02765"/>
    <w:rsid w:val="00D1583D"/>
    <w:rsid w:val="00D30CC1"/>
    <w:rsid w:val="00D50785"/>
    <w:rsid w:val="00D52021"/>
    <w:rsid w:val="00D6123E"/>
    <w:rsid w:val="00D72BA3"/>
    <w:rsid w:val="00D81327"/>
    <w:rsid w:val="00D8184E"/>
    <w:rsid w:val="00D835CC"/>
    <w:rsid w:val="00D874C5"/>
    <w:rsid w:val="00D876FC"/>
    <w:rsid w:val="00D930FD"/>
    <w:rsid w:val="00DA33A5"/>
    <w:rsid w:val="00DB0CBF"/>
    <w:rsid w:val="00DB296C"/>
    <w:rsid w:val="00DB62E0"/>
    <w:rsid w:val="00DD5F22"/>
    <w:rsid w:val="00DD65F3"/>
    <w:rsid w:val="00DD7558"/>
    <w:rsid w:val="00DE2CB7"/>
    <w:rsid w:val="00DE48FC"/>
    <w:rsid w:val="00DF4440"/>
    <w:rsid w:val="00DF4BC7"/>
    <w:rsid w:val="00DF4C92"/>
    <w:rsid w:val="00E10DB4"/>
    <w:rsid w:val="00E15131"/>
    <w:rsid w:val="00E20CA6"/>
    <w:rsid w:val="00E27752"/>
    <w:rsid w:val="00E30945"/>
    <w:rsid w:val="00E36218"/>
    <w:rsid w:val="00E4017C"/>
    <w:rsid w:val="00E456D4"/>
    <w:rsid w:val="00E51C5E"/>
    <w:rsid w:val="00E5366C"/>
    <w:rsid w:val="00E643DC"/>
    <w:rsid w:val="00E72231"/>
    <w:rsid w:val="00E72E53"/>
    <w:rsid w:val="00E74955"/>
    <w:rsid w:val="00E80636"/>
    <w:rsid w:val="00E81629"/>
    <w:rsid w:val="00E81794"/>
    <w:rsid w:val="00E86B53"/>
    <w:rsid w:val="00E9698E"/>
    <w:rsid w:val="00EB1E86"/>
    <w:rsid w:val="00EC74E9"/>
    <w:rsid w:val="00EE219F"/>
    <w:rsid w:val="00EE572E"/>
    <w:rsid w:val="00EF1799"/>
    <w:rsid w:val="00F00EC6"/>
    <w:rsid w:val="00F05F2F"/>
    <w:rsid w:val="00F1060A"/>
    <w:rsid w:val="00F1071D"/>
    <w:rsid w:val="00F11BE1"/>
    <w:rsid w:val="00F17F61"/>
    <w:rsid w:val="00F20FE8"/>
    <w:rsid w:val="00F340C6"/>
    <w:rsid w:val="00F50F4D"/>
    <w:rsid w:val="00F526BD"/>
    <w:rsid w:val="00F56CA0"/>
    <w:rsid w:val="00F76990"/>
    <w:rsid w:val="00F85578"/>
    <w:rsid w:val="00F87E6E"/>
    <w:rsid w:val="00F96EED"/>
    <w:rsid w:val="00FA453A"/>
    <w:rsid w:val="00FA6EE0"/>
    <w:rsid w:val="00FB1026"/>
    <w:rsid w:val="00FB3DC0"/>
    <w:rsid w:val="00FB43C4"/>
    <w:rsid w:val="00FB68DF"/>
    <w:rsid w:val="00FC1B9B"/>
    <w:rsid w:val="00FC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shapelayout v:ext="edit">
      <o:idmap v:ext="edit" data="1"/>
    </o:shapelayout>
  </w:shapeDefaults>
  <w:decimalSymbol w:val="."/>
  <w:listSeparator w:val=","/>
  <w14:docId w14:val="2F742C96"/>
  <w15:chartTrackingRefBased/>
  <w15:docId w15:val="{EE633FF6-9876-42FE-BA3D-343A7E4D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0C7"/>
    <w:pPr>
      <w:spacing w:before="160" w:after="80" w:line="336" w:lineRule="auto"/>
    </w:pPr>
    <w:rPr>
      <w:rFonts w:ascii="Verdana" w:hAnsi="Verdana"/>
      <w:szCs w:val="24"/>
    </w:rPr>
  </w:style>
  <w:style w:type="paragraph" w:styleId="Heading1">
    <w:name w:val="heading 1"/>
    <w:basedOn w:val="Normal"/>
    <w:next w:val="Normal"/>
    <w:link w:val="Heading1Char"/>
    <w:qFormat/>
    <w:rsid w:val="001200C7"/>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1200C7"/>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1200C7"/>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1200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0C7"/>
  </w:style>
  <w:style w:type="paragraph" w:styleId="ListParagraph">
    <w:name w:val="List Paragraph"/>
    <w:basedOn w:val="Normal"/>
    <w:uiPriority w:val="34"/>
    <w:qFormat/>
    <w:rsid w:val="001200C7"/>
    <w:pPr>
      <w:ind w:left="720"/>
    </w:pPr>
  </w:style>
  <w:style w:type="character" w:styleId="Hyperlink">
    <w:name w:val="Hyperlink"/>
    <w:uiPriority w:val="99"/>
    <w:rsid w:val="001200C7"/>
    <w:rPr>
      <w:color w:val="0000FF"/>
      <w:u w:val="single"/>
    </w:rPr>
  </w:style>
  <w:style w:type="paragraph" w:styleId="Header">
    <w:name w:val="header"/>
    <w:basedOn w:val="Normal"/>
    <w:link w:val="HeaderChar"/>
    <w:rsid w:val="001200C7"/>
    <w:pPr>
      <w:tabs>
        <w:tab w:val="left" w:pos="5040"/>
        <w:tab w:val="left" w:pos="9720"/>
      </w:tabs>
    </w:pPr>
    <w:rPr>
      <w:sz w:val="16"/>
    </w:rPr>
  </w:style>
  <w:style w:type="character" w:customStyle="1" w:styleId="HeaderChar">
    <w:name w:val="Header Char"/>
    <w:link w:val="Header"/>
    <w:rsid w:val="00AB57D0"/>
    <w:rPr>
      <w:rFonts w:ascii="Verdana" w:hAnsi="Verdana"/>
      <w:sz w:val="16"/>
      <w:szCs w:val="24"/>
    </w:rPr>
  </w:style>
  <w:style w:type="paragraph" w:styleId="Footer">
    <w:name w:val="footer"/>
    <w:basedOn w:val="Normal"/>
    <w:link w:val="FooterChar"/>
    <w:rsid w:val="001200C7"/>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link w:val="Footer"/>
    <w:rsid w:val="00AB57D0"/>
    <w:rPr>
      <w:rFonts w:ascii="Verdana" w:hAnsi="Verdana"/>
      <w:sz w:val="16"/>
      <w:szCs w:val="24"/>
    </w:rPr>
  </w:style>
  <w:style w:type="character" w:customStyle="1" w:styleId="Heading1Char">
    <w:name w:val="Heading 1 Char"/>
    <w:link w:val="Heading1"/>
    <w:rsid w:val="00B74A08"/>
    <w:rPr>
      <w:rFonts w:ascii="Arial" w:eastAsia="Arial Unicode MS" w:hAnsi="Arial"/>
      <w:b/>
      <w:kern w:val="28"/>
      <w:sz w:val="28"/>
    </w:rPr>
  </w:style>
  <w:style w:type="character" w:styleId="FollowedHyperlink">
    <w:name w:val="FollowedHyperlink"/>
    <w:rsid w:val="001200C7"/>
    <w:rPr>
      <w:color w:val="800080"/>
      <w:u w:val="single"/>
    </w:rPr>
  </w:style>
  <w:style w:type="character" w:customStyle="1" w:styleId="Heading2Char">
    <w:name w:val="Heading 2 Char"/>
    <w:basedOn w:val="DefaultParagraphFont"/>
    <w:link w:val="Heading2"/>
    <w:rsid w:val="00BC0C0F"/>
    <w:rPr>
      <w:rFonts w:ascii="Arial" w:hAnsi="Arial" w:cs="Arial"/>
      <w:b/>
      <w:bCs/>
      <w:iCs/>
      <w:sz w:val="24"/>
      <w:szCs w:val="28"/>
    </w:rPr>
  </w:style>
  <w:style w:type="character" w:customStyle="1" w:styleId="Heading3Char">
    <w:name w:val="Heading 3 Char"/>
    <w:basedOn w:val="DefaultParagraphFont"/>
    <w:link w:val="Heading3"/>
    <w:rsid w:val="00BC0C0F"/>
    <w:rPr>
      <w:rFonts w:ascii="Arial" w:hAnsi="Arial"/>
      <w:b/>
      <w:bCs/>
      <w:sz w:val="22"/>
      <w:szCs w:val="24"/>
    </w:rPr>
  </w:style>
  <w:style w:type="paragraph" w:customStyle="1" w:styleId="NumberedHeading2">
    <w:name w:val="Numbered Heading 2"/>
    <w:basedOn w:val="Normal"/>
    <w:rsid w:val="001200C7"/>
    <w:pPr>
      <w:numPr>
        <w:numId w:val="1"/>
      </w:numPr>
    </w:pPr>
  </w:style>
  <w:style w:type="paragraph" w:customStyle="1" w:styleId="Outlinenumbering">
    <w:name w:val="Outline numbering"/>
    <w:basedOn w:val="Normal"/>
    <w:rsid w:val="001200C7"/>
    <w:pPr>
      <w:numPr>
        <w:numId w:val="2"/>
      </w:numPr>
      <w:tabs>
        <w:tab w:val="clear" w:pos="360"/>
        <w:tab w:val="num" w:pos="720"/>
      </w:tabs>
      <w:ind w:left="720"/>
    </w:pPr>
    <w:rPr>
      <w:szCs w:val="20"/>
    </w:rPr>
  </w:style>
  <w:style w:type="character" w:styleId="PageNumber">
    <w:name w:val="page number"/>
    <w:basedOn w:val="DefaultParagraphFont"/>
    <w:rsid w:val="001200C7"/>
  </w:style>
  <w:style w:type="paragraph" w:styleId="TOC1">
    <w:name w:val="toc 1"/>
    <w:basedOn w:val="Normal"/>
    <w:next w:val="Normal"/>
    <w:autoRedefine/>
    <w:uiPriority w:val="39"/>
    <w:unhideWhenUsed/>
    <w:rsid w:val="001200C7"/>
    <w:pPr>
      <w:spacing w:after="100" w:line="240" w:lineRule="auto"/>
    </w:pPr>
  </w:style>
  <w:style w:type="paragraph" w:styleId="TOC2">
    <w:name w:val="toc 2"/>
    <w:basedOn w:val="Normal"/>
    <w:next w:val="Normal"/>
    <w:autoRedefine/>
    <w:uiPriority w:val="39"/>
    <w:unhideWhenUsed/>
    <w:rsid w:val="001200C7"/>
    <w:pPr>
      <w:spacing w:after="100" w:line="240" w:lineRule="auto"/>
      <w:ind w:left="202"/>
    </w:pPr>
  </w:style>
  <w:style w:type="paragraph" w:styleId="TOC3">
    <w:name w:val="toc 3"/>
    <w:basedOn w:val="Normal"/>
    <w:next w:val="Normal"/>
    <w:autoRedefine/>
    <w:uiPriority w:val="39"/>
    <w:unhideWhenUsed/>
    <w:rsid w:val="001200C7"/>
    <w:pPr>
      <w:spacing w:after="100" w:line="240" w:lineRule="auto"/>
      <w:ind w:left="403"/>
    </w:pPr>
  </w:style>
  <w:style w:type="character" w:styleId="PlaceholderText">
    <w:name w:val="Placeholder Text"/>
    <w:basedOn w:val="DefaultParagraphFont"/>
    <w:uiPriority w:val="99"/>
    <w:semiHidden/>
    <w:rsid w:val="00DD7558"/>
    <w:rPr>
      <w:color w:val="808080"/>
    </w:rPr>
  </w:style>
  <w:style w:type="character" w:customStyle="1" w:styleId="Red">
    <w:name w:val="Red"/>
    <w:basedOn w:val="DefaultParagraphFont"/>
    <w:uiPriority w:val="1"/>
    <w:rsid w:val="00DD7558"/>
    <w:rPr>
      <w:color w:val="FF0000"/>
    </w:rPr>
  </w:style>
  <w:style w:type="character" w:styleId="UnresolvedMention">
    <w:name w:val="Unresolved Mention"/>
    <w:basedOn w:val="DefaultParagraphFont"/>
    <w:uiPriority w:val="99"/>
    <w:semiHidden/>
    <w:unhideWhenUsed/>
    <w:rsid w:val="00385360"/>
    <w:rPr>
      <w:color w:val="605E5C"/>
      <w:shd w:val="clear" w:color="auto" w:fill="E1DFDD"/>
    </w:rPr>
  </w:style>
  <w:style w:type="paragraph" w:styleId="TOCHeading">
    <w:name w:val="TOC Heading"/>
    <w:basedOn w:val="Heading1"/>
    <w:next w:val="Normal"/>
    <w:uiPriority w:val="39"/>
    <w:unhideWhenUsed/>
    <w:qFormat/>
    <w:rsid w:val="001200C7"/>
    <w:pPr>
      <w:keepLines/>
      <w:spacing w:after="0" w:line="259" w:lineRule="auto"/>
      <w:outlineLvl w:val="9"/>
    </w:pPr>
    <w:rPr>
      <w:rFonts w:eastAsiaTheme="majorEastAsia" w:cstheme="majorBidi"/>
      <w:kern w:val="0"/>
      <w:sz w:val="24"/>
      <w:szCs w:val="32"/>
    </w:rPr>
  </w:style>
  <w:style w:type="table" w:styleId="TableGrid">
    <w:name w:val="Table Grid"/>
    <w:basedOn w:val="TableNormal"/>
    <w:rsid w:val="006A5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1200C7"/>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71EA161F6840CF97392BBE17462737"/>
        <w:category>
          <w:name w:val="General"/>
          <w:gallery w:val="placeholder"/>
        </w:category>
        <w:types>
          <w:type w:val="bbPlcHdr"/>
        </w:types>
        <w:behaviors>
          <w:behavior w:val="content"/>
        </w:behaviors>
        <w:guid w:val="{39252B04-D9CF-44B3-8F2F-0F476D4639F7}"/>
      </w:docPartPr>
      <w:docPartBody>
        <w:p w:rsidR="008D2D45" w:rsidRDefault="003B5931" w:rsidP="003B5931">
          <w:pPr>
            <w:pStyle w:val="AB71EA161F6840CF97392BBE17462737"/>
          </w:pPr>
          <w:r w:rsidRPr="004B3313">
            <w:rPr>
              <w:rStyle w:val="PlaceholderText"/>
              <w:color w:val="FF0000"/>
            </w:rPr>
            <w:t>Click or tap here to enter text.</w:t>
          </w:r>
        </w:p>
      </w:docPartBody>
    </w:docPart>
    <w:docPart>
      <w:docPartPr>
        <w:name w:val="3A0E39C559BD41489E86D4D8BB7741EC"/>
        <w:category>
          <w:name w:val="General"/>
          <w:gallery w:val="placeholder"/>
        </w:category>
        <w:types>
          <w:type w:val="bbPlcHdr"/>
        </w:types>
        <w:behaviors>
          <w:behavior w:val="content"/>
        </w:behaviors>
        <w:guid w:val="{9062346D-21F2-47CA-AA4D-AB70FB71F5D8}"/>
      </w:docPartPr>
      <w:docPartBody>
        <w:p w:rsidR="008D2D45" w:rsidRDefault="003B5931" w:rsidP="003B5931">
          <w:pPr>
            <w:pStyle w:val="3A0E39C559BD41489E86D4D8BB7741EC"/>
          </w:pPr>
          <w:r w:rsidRPr="004B3313">
            <w:rPr>
              <w:rStyle w:val="PlaceholderText"/>
              <w:color w:val="FF0000"/>
            </w:rPr>
            <w:t>Click or tap here to enter text.</w:t>
          </w:r>
        </w:p>
      </w:docPartBody>
    </w:docPart>
    <w:docPart>
      <w:docPartPr>
        <w:name w:val="9451409005AE4723881579E23EAFE678"/>
        <w:category>
          <w:name w:val="General"/>
          <w:gallery w:val="placeholder"/>
        </w:category>
        <w:types>
          <w:type w:val="bbPlcHdr"/>
        </w:types>
        <w:behaviors>
          <w:behavior w:val="content"/>
        </w:behaviors>
        <w:guid w:val="{4D08DD28-99AC-43FF-9FDE-BC26406D53E3}"/>
      </w:docPartPr>
      <w:docPartBody>
        <w:p w:rsidR="008D2D45" w:rsidRDefault="003B5931" w:rsidP="003B5931">
          <w:pPr>
            <w:pStyle w:val="9451409005AE4723881579E23EAFE678"/>
          </w:pPr>
          <w:r w:rsidRPr="004B3313">
            <w:rPr>
              <w:rStyle w:val="PlaceholderText"/>
              <w:color w:val="FF0000"/>
            </w:rPr>
            <w:t>Click or tap here to enter text.</w:t>
          </w:r>
        </w:p>
      </w:docPartBody>
    </w:docPart>
    <w:docPart>
      <w:docPartPr>
        <w:name w:val="5D67F39F9EFD449193B313D73AD06E9A"/>
        <w:category>
          <w:name w:val="General"/>
          <w:gallery w:val="placeholder"/>
        </w:category>
        <w:types>
          <w:type w:val="bbPlcHdr"/>
        </w:types>
        <w:behaviors>
          <w:behavior w:val="content"/>
        </w:behaviors>
        <w:guid w:val="{1CF27936-C8AA-4953-BF46-C778543F74A4}"/>
      </w:docPartPr>
      <w:docPartBody>
        <w:p w:rsidR="008D2D45" w:rsidRDefault="003B5931" w:rsidP="003B5931">
          <w:pPr>
            <w:pStyle w:val="5D67F39F9EFD449193B313D73AD06E9A"/>
          </w:pPr>
          <w:r w:rsidRPr="004B3313">
            <w:rPr>
              <w:rStyle w:val="PlaceholderText"/>
              <w:color w:val="FF0000"/>
            </w:rPr>
            <w:t>Click or tap here to enter text.</w:t>
          </w:r>
        </w:p>
      </w:docPartBody>
    </w:docPart>
    <w:docPart>
      <w:docPartPr>
        <w:name w:val="0058DD16111C4D8DB94536E28264697D"/>
        <w:category>
          <w:name w:val="General"/>
          <w:gallery w:val="placeholder"/>
        </w:category>
        <w:types>
          <w:type w:val="bbPlcHdr"/>
        </w:types>
        <w:behaviors>
          <w:behavior w:val="content"/>
        </w:behaviors>
        <w:guid w:val="{7474112B-37B1-44E4-9156-6EBED9D31361}"/>
      </w:docPartPr>
      <w:docPartBody>
        <w:p w:rsidR="008D2D45" w:rsidRDefault="003B5931" w:rsidP="003B5931">
          <w:pPr>
            <w:pStyle w:val="0058DD16111C4D8DB94536E28264697D"/>
          </w:pPr>
          <w:r w:rsidRPr="004B3313">
            <w:rPr>
              <w:rStyle w:val="PlaceholderText"/>
              <w:color w:val="FF0000"/>
            </w:rPr>
            <w:t>Click or tap here to enter text.</w:t>
          </w:r>
        </w:p>
      </w:docPartBody>
    </w:docPart>
    <w:docPart>
      <w:docPartPr>
        <w:name w:val="858F2851108C4153B5942640ADE4180B"/>
        <w:category>
          <w:name w:val="General"/>
          <w:gallery w:val="placeholder"/>
        </w:category>
        <w:types>
          <w:type w:val="bbPlcHdr"/>
        </w:types>
        <w:behaviors>
          <w:behavior w:val="content"/>
        </w:behaviors>
        <w:guid w:val="{AD445E61-6F66-4885-AD6F-F6D50F8992BC}"/>
      </w:docPartPr>
      <w:docPartBody>
        <w:p w:rsidR="008D2D45" w:rsidRDefault="003B5931" w:rsidP="003B5931">
          <w:pPr>
            <w:pStyle w:val="858F2851108C4153B5942640ADE4180B"/>
          </w:pPr>
          <w:r w:rsidRPr="004B3313">
            <w:rPr>
              <w:rStyle w:val="PlaceholderText"/>
              <w:color w:val="FF0000"/>
            </w:rPr>
            <w:t>Click or tap here to enter text.</w:t>
          </w:r>
        </w:p>
      </w:docPartBody>
    </w:docPart>
    <w:docPart>
      <w:docPartPr>
        <w:name w:val="865B22755CCD4F79A6093D673AE72BF4"/>
        <w:category>
          <w:name w:val="General"/>
          <w:gallery w:val="placeholder"/>
        </w:category>
        <w:types>
          <w:type w:val="bbPlcHdr"/>
        </w:types>
        <w:behaviors>
          <w:behavior w:val="content"/>
        </w:behaviors>
        <w:guid w:val="{792B8DA2-FC56-478F-AC4A-02E7CA888466}"/>
      </w:docPartPr>
      <w:docPartBody>
        <w:p w:rsidR="008D2D45" w:rsidRDefault="003B5931" w:rsidP="003B5931">
          <w:pPr>
            <w:pStyle w:val="865B22755CCD4F79A6093D673AE72BF4"/>
          </w:pPr>
          <w:r w:rsidRPr="004B3313">
            <w:rPr>
              <w:rStyle w:val="PlaceholderText"/>
              <w:color w:val="FF0000"/>
            </w:rPr>
            <w:t>Click or tap here to enter text.</w:t>
          </w:r>
        </w:p>
      </w:docPartBody>
    </w:docPart>
    <w:docPart>
      <w:docPartPr>
        <w:name w:val="65917120F3BE47059F239165C23E78EB"/>
        <w:category>
          <w:name w:val="General"/>
          <w:gallery w:val="placeholder"/>
        </w:category>
        <w:types>
          <w:type w:val="bbPlcHdr"/>
        </w:types>
        <w:behaviors>
          <w:behavior w:val="content"/>
        </w:behaviors>
        <w:guid w:val="{2A4FC26B-7276-4436-9DB0-5EC187DBF178}"/>
      </w:docPartPr>
      <w:docPartBody>
        <w:p w:rsidR="00302B90" w:rsidRDefault="00E57275" w:rsidP="00E57275">
          <w:pPr>
            <w:pStyle w:val="65917120F3BE47059F239165C23E78EB"/>
          </w:pPr>
          <w:r w:rsidRPr="004B3313">
            <w:rPr>
              <w:rStyle w:val="PlaceholderText"/>
              <w:color w:val="FF0000"/>
            </w:rPr>
            <w:t>Click or tap here to enter text.</w:t>
          </w:r>
        </w:p>
      </w:docPartBody>
    </w:docPart>
    <w:docPart>
      <w:docPartPr>
        <w:name w:val="E2191071976B4300A1EF5C13F812CE32"/>
        <w:category>
          <w:name w:val="General"/>
          <w:gallery w:val="placeholder"/>
        </w:category>
        <w:types>
          <w:type w:val="bbPlcHdr"/>
        </w:types>
        <w:behaviors>
          <w:behavior w:val="content"/>
        </w:behaviors>
        <w:guid w:val="{82959CD5-C826-432F-AA38-3ABCB7725A50}"/>
      </w:docPartPr>
      <w:docPartBody>
        <w:p w:rsidR="007E11B2" w:rsidRDefault="00302B90" w:rsidP="00302B90">
          <w:pPr>
            <w:pStyle w:val="E2191071976B4300A1EF5C13F812CE32"/>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61"/>
    <w:rsid w:val="00134FBA"/>
    <w:rsid w:val="0022657F"/>
    <w:rsid w:val="00302B90"/>
    <w:rsid w:val="003A5798"/>
    <w:rsid w:val="003B5931"/>
    <w:rsid w:val="0052137B"/>
    <w:rsid w:val="007E11B2"/>
    <w:rsid w:val="008D2D45"/>
    <w:rsid w:val="00985E61"/>
    <w:rsid w:val="00A32353"/>
    <w:rsid w:val="00AC42D9"/>
    <w:rsid w:val="00B961A6"/>
    <w:rsid w:val="00E57275"/>
    <w:rsid w:val="00F4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B90"/>
  </w:style>
  <w:style w:type="paragraph" w:customStyle="1" w:styleId="AB71EA161F6840CF97392BBE17462737">
    <w:name w:val="AB71EA161F6840CF97392BBE17462737"/>
    <w:rsid w:val="003B5931"/>
  </w:style>
  <w:style w:type="paragraph" w:customStyle="1" w:styleId="3A0E39C559BD41489E86D4D8BB7741EC">
    <w:name w:val="3A0E39C559BD41489E86D4D8BB7741EC"/>
    <w:rsid w:val="003B5931"/>
  </w:style>
  <w:style w:type="paragraph" w:customStyle="1" w:styleId="9451409005AE4723881579E23EAFE678">
    <w:name w:val="9451409005AE4723881579E23EAFE678"/>
    <w:rsid w:val="003B5931"/>
  </w:style>
  <w:style w:type="paragraph" w:customStyle="1" w:styleId="5D67F39F9EFD449193B313D73AD06E9A">
    <w:name w:val="5D67F39F9EFD449193B313D73AD06E9A"/>
    <w:rsid w:val="003B5931"/>
  </w:style>
  <w:style w:type="paragraph" w:customStyle="1" w:styleId="0058DD16111C4D8DB94536E28264697D">
    <w:name w:val="0058DD16111C4D8DB94536E28264697D"/>
    <w:rsid w:val="003B5931"/>
  </w:style>
  <w:style w:type="paragraph" w:customStyle="1" w:styleId="858F2851108C4153B5942640ADE4180B">
    <w:name w:val="858F2851108C4153B5942640ADE4180B"/>
    <w:rsid w:val="003B5931"/>
  </w:style>
  <w:style w:type="paragraph" w:customStyle="1" w:styleId="865B22755CCD4F79A6093D673AE72BF4">
    <w:name w:val="865B22755CCD4F79A6093D673AE72BF4"/>
    <w:rsid w:val="003B5931"/>
  </w:style>
  <w:style w:type="paragraph" w:customStyle="1" w:styleId="65917120F3BE47059F239165C23E78EB">
    <w:name w:val="65917120F3BE47059F239165C23E78EB"/>
    <w:rsid w:val="00E57275"/>
  </w:style>
  <w:style w:type="paragraph" w:customStyle="1" w:styleId="E2191071976B4300A1EF5C13F812CE32">
    <w:name w:val="E2191071976B4300A1EF5C13F812CE32"/>
    <w:rsid w:val="00302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185</TotalTime>
  <Pages>9</Pages>
  <Words>1937</Words>
  <Characters>9680</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Links>
    <vt:vector size="12" baseType="variant">
      <vt:variant>
        <vt:i4>2162739</vt:i4>
      </vt:variant>
      <vt:variant>
        <vt:i4>3</vt:i4>
      </vt:variant>
      <vt:variant>
        <vt:i4>0</vt:i4>
      </vt:variant>
      <vt:variant>
        <vt:i4>5</vt:i4>
      </vt:variant>
      <vt:variant>
        <vt:lpwstr>http://www.google.com/</vt:lpwstr>
      </vt:variant>
      <vt:variant>
        <vt:lpwstr/>
      </vt: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23</cp:revision>
  <cp:lastPrinted>2025-02-23T01:03:00Z</cp:lastPrinted>
  <dcterms:created xsi:type="dcterms:W3CDTF">2020-12-07T23:19:00Z</dcterms:created>
  <dcterms:modified xsi:type="dcterms:W3CDTF">2025-02-23T01:04:00Z</dcterms:modified>
</cp:coreProperties>
</file>