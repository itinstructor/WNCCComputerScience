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D22E" w14:textId="0B1F07D2" w:rsidR="003B5A3B" w:rsidRDefault="008733A1" w:rsidP="00252214">
      <w:pPr>
        <w:pStyle w:val="Heading1"/>
      </w:pPr>
      <w:bookmarkStart w:id="0" w:name="_Toc192138493"/>
      <w:r>
        <w:t xml:space="preserve">Windows </w:t>
      </w:r>
      <w:r w:rsidR="009D1F2E">
        <w:t>Server</w:t>
      </w:r>
      <w:r w:rsidR="003876FC">
        <w:t xml:space="preserve"> </w:t>
      </w:r>
      <w:r w:rsidR="005F2A3A">
        <w:t xml:space="preserve">Part </w:t>
      </w:r>
      <w:r w:rsidR="00946459">
        <w:t>4</w:t>
      </w:r>
      <w:bookmarkEnd w:id="0"/>
    </w:p>
    <w:sdt>
      <w:sdtPr>
        <w:id w:val="-630702983"/>
        <w:docPartObj>
          <w:docPartGallery w:val="Table of Contents"/>
          <w:docPartUnique/>
        </w:docPartObj>
      </w:sdtPr>
      <w:sdtEndPr>
        <w:rPr>
          <w:b/>
          <w:bCs/>
          <w:noProof/>
        </w:rPr>
      </w:sdtEndPr>
      <w:sdtContent>
        <w:p w14:paraId="5CFBA612" w14:textId="77777777" w:rsidR="00F20FE8" w:rsidRPr="00F20FE8" w:rsidRDefault="00F20FE8" w:rsidP="00F20FE8">
          <w:pPr>
            <w:keepNext/>
            <w:keepLines/>
            <w:spacing w:before="240" w:after="0" w:line="259" w:lineRule="auto"/>
            <w:rPr>
              <w:rFonts w:eastAsiaTheme="majorEastAsia" w:cstheme="majorBidi"/>
              <w:b/>
              <w:sz w:val="22"/>
              <w:szCs w:val="32"/>
            </w:rPr>
          </w:pPr>
          <w:r w:rsidRPr="00F20FE8">
            <w:rPr>
              <w:rFonts w:eastAsiaTheme="majorEastAsia" w:cstheme="majorBidi"/>
              <w:b/>
              <w:sz w:val="22"/>
              <w:szCs w:val="32"/>
            </w:rPr>
            <w:t>Activities</w:t>
          </w:r>
        </w:p>
        <w:p w14:paraId="25E5C94D" w14:textId="454716CC" w:rsidR="00CF6F25" w:rsidRDefault="00F20FE8">
          <w:pPr>
            <w:pStyle w:val="TOC1"/>
            <w:tabs>
              <w:tab w:val="right" w:leader="dot" w:pos="9350"/>
            </w:tabs>
            <w:rPr>
              <w:rFonts w:asciiTheme="minorHAnsi" w:eastAsiaTheme="minorEastAsia" w:hAnsiTheme="minorHAnsi" w:cstheme="minorBidi"/>
              <w:noProof/>
              <w:kern w:val="2"/>
              <w:sz w:val="24"/>
              <w14:ligatures w14:val="standardContextual"/>
            </w:rPr>
          </w:pPr>
          <w:r w:rsidRPr="00F20FE8">
            <w:fldChar w:fldCharType="begin"/>
          </w:r>
          <w:r w:rsidRPr="00F20FE8">
            <w:instrText xml:space="preserve"> TOC \o "1-3" \h \z \u </w:instrText>
          </w:r>
          <w:r w:rsidRPr="00F20FE8">
            <w:fldChar w:fldCharType="separate"/>
          </w:r>
          <w:hyperlink w:anchor="_Toc192138493" w:history="1">
            <w:r w:rsidR="00CF6F25" w:rsidRPr="00413D0F">
              <w:rPr>
                <w:rStyle w:val="Hyperlink"/>
                <w:noProof/>
              </w:rPr>
              <w:t>Windows Server Part 4</w:t>
            </w:r>
            <w:r w:rsidR="00CF6F25">
              <w:rPr>
                <w:noProof/>
                <w:webHidden/>
              </w:rPr>
              <w:tab/>
            </w:r>
            <w:r w:rsidR="00CF6F25">
              <w:rPr>
                <w:noProof/>
                <w:webHidden/>
              </w:rPr>
              <w:fldChar w:fldCharType="begin"/>
            </w:r>
            <w:r w:rsidR="00CF6F25">
              <w:rPr>
                <w:noProof/>
                <w:webHidden/>
              </w:rPr>
              <w:instrText xml:space="preserve"> PAGEREF _Toc192138493 \h </w:instrText>
            </w:r>
            <w:r w:rsidR="00CF6F25">
              <w:rPr>
                <w:noProof/>
                <w:webHidden/>
              </w:rPr>
            </w:r>
            <w:r w:rsidR="00CF6F25">
              <w:rPr>
                <w:noProof/>
                <w:webHidden/>
              </w:rPr>
              <w:fldChar w:fldCharType="separate"/>
            </w:r>
            <w:r w:rsidR="00CF6F25">
              <w:rPr>
                <w:noProof/>
                <w:webHidden/>
              </w:rPr>
              <w:t>1</w:t>
            </w:r>
            <w:r w:rsidR="00CF6F25">
              <w:rPr>
                <w:noProof/>
                <w:webHidden/>
              </w:rPr>
              <w:fldChar w:fldCharType="end"/>
            </w:r>
          </w:hyperlink>
        </w:p>
        <w:p w14:paraId="7B685E05" w14:textId="53909B8D"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4" w:history="1">
            <w:r w:rsidRPr="00413D0F">
              <w:rPr>
                <w:rStyle w:val="Hyperlink"/>
                <w:noProof/>
              </w:rPr>
              <w:t>Figure It Out</w:t>
            </w:r>
            <w:r>
              <w:rPr>
                <w:noProof/>
                <w:webHidden/>
              </w:rPr>
              <w:tab/>
            </w:r>
            <w:r>
              <w:rPr>
                <w:noProof/>
                <w:webHidden/>
              </w:rPr>
              <w:fldChar w:fldCharType="begin"/>
            </w:r>
            <w:r>
              <w:rPr>
                <w:noProof/>
                <w:webHidden/>
              </w:rPr>
              <w:instrText xml:space="preserve"> PAGEREF _Toc192138494 \h </w:instrText>
            </w:r>
            <w:r>
              <w:rPr>
                <w:noProof/>
                <w:webHidden/>
              </w:rPr>
            </w:r>
            <w:r>
              <w:rPr>
                <w:noProof/>
                <w:webHidden/>
              </w:rPr>
              <w:fldChar w:fldCharType="separate"/>
            </w:r>
            <w:r>
              <w:rPr>
                <w:noProof/>
                <w:webHidden/>
              </w:rPr>
              <w:t>2</w:t>
            </w:r>
            <w:r>
              <w:rPr>
                <w:noProof/>
                <w:webHidden/>
              </w:rPr>
              <w:fldChar w:fldCharType="end"/>
            </w:r>
          </w:hyperlink>
        </w:p>
        <w:p w14:paraId="6DEBD7DB" w14:textId="03154DDB"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5" w:history="1">
            <w:r w:rsidRPr="00413D0F">
              <w:rPr>
                <w:rStyle w:val="Hyperlink"/>
                <w:noProof/>
              </w:rPr>
              <w:t>Activity 4-1: Setup and Configure Folder Permissions</w:t>
            </w:r>
            <w:r>
              <w:rPr>
                <w:noProof/>
                <w:webHidden/>
              </w:rPr>
              <w:tab/>
            </w:r>
            <w:r>
              <w:rPr>
                <w:noProof/>
                <w:webHidden/>
              </w:rPr>
              <w:fldChar w:fldCharType="begin"/>
            </w:r>
            <w:r>
              <w:rPr>
                <w:noProof/>
                <w:webHidden/>
              </w:rPr>
              <w:instrText xml:space="preserve"> PAGEREF _Toc192138495 \h </w:instrText>
            </w:r>
            <w:r>
              <w:rPr>
                <w:noProof/>
                <w:webHidden/>
              </w:rPr>
            </w:r>
            <w:r>
              <w:rPr>
                <w:noProof/>
                <w:webHidden/>
              </w:rPr>
              <w:fldChar w:fldCharType="separate"/>
            </w:r>
            <w:r>
              <w:rPr>
                <w:noProof/>
                <w:webHidden/>
              </w:rPr>
              <w:t>2</w:t>
            </w:r>
            <w:r>
              <w:rPr>
                <w:noProof/>
                <w:webHidden/>
              </w:rPr>
              <w:fldChar w:fldCharType="end"/>
            </w:r>
          </w:hyperlink>
        </w:p>
        <w:p w14:paraId="0BC4D816" w14:textId="009984EE"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6" w:history="1">
            <w:r w:rsidRPr="00413D0F">
              <w:rPr>
                <w:rStyle w:val="Hyperlink"/>
                <w:noProof/>
              </w:rPr>
              <w:t>Activity 4-2: Working with Group Policies</w:t>
            </w:r>
            <w:r>
              <w:rPr>
                <w:noProof/>
                <w:webHidden/>
              </w:rPr>
              <w:tab/>
            </w:r>
            <w:r>
              <w:rPr>
                <w:noProof/>
                <w:webHidden/>
              </w:rPr>
              <w:fldChar w:fldCharType="begin"/>
            </w:r>
            <w:r>
              <w:rPr>
                <w:noProof/>
                <w:webHidden/>
              </w:rPr>
              <w:instrText xml:space="preserve"> PAGEREF _Toc192138496 \h </w:instrText>
            </w:r>
            <w:r>
              <w:rPr>
                <w:noProof/>
                <w:webHidden/>
              </w:rPr>
            </w:r>
            <w:r>
              <w:rPr>
                <w:noProof/>
                <w:webHidden/>
              </w:rPr>
              <w:fldChar w:fldCharType="separate"/>
            </w:r>
            <w:r>
              <w:rPr>
                <w:noProof/>
                <w:webHidden/>
              </w:rPr>
              <w:t>4</w:t>
            </w:r>
            <w:r>
              <w:rPr>
                <w:noProof/>
                <w:webHidden/>
              </w:rPr>
              <w:fldChar w:fldCharType="end"/>
            </w:r>
          </w:hyperlink>
        </w:p>
        <w:p w14:paraId="19A26A49" w14:textId="2EE11EEE"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7" w:history="1">
            <w:r w:rsidRPr="00413D0F">
              <w:rPr>
                <w:rStyle w:val="Hyperlink"/>
                <w:noProof/>
              </w:rPr>
              <w:t>Activity 4-3: Mapped Drives by Group Policy Preferences</w:t>
            </w:r>
            <w:r>
              <w:rPr>
                <w:noProof/>
                <w:webHidden/>
              </w:rPr>
              <w:tab/>
            </w:r>
            <w:r>
              <w:rPr>
                <w:noProof/>
                <w:webHidden/>
              </w:rPr>
              <w:fldChar w:fldCharType="begin"/>
            </w:r>
            <w:r>
              <w:rPr>
                <w:noProof/>
                <w:webHidden/>
              </w:rPr>
              <w:instrText xml:space="preserve"> PAGEREF _Toc192138497 \h </w:instrText>
            </w:r>
            <w:r>
              <w:rPr>
                <w:noProof/>
                <w:webHidden/>
              </w:rPr>
            </w:r>
            <w:r>
              <w:rPr>
                <w:noProof/>
                <w:webHidden/>
              </w:rPr>
              <w:fldChar w:fldCharType="separate"/>
            </w:r>
            <w:r>
              <w:rPr>
                <w:noProof/>
                <w:webHidden/>
              </w:rPr>
              <w:t>6</w:t>
            </w:r>
            <w:r>
              <w:rPr>
                <w:noProof/>
                <w:webHidden/>
              </w:rPr>
              <w:fldChar w:fldCharType="end"/>
            </w:r>
          </w:hyperlink>
        </w:p>
        <w:p w14:paraId="06D41F08" w14:textId="2B2E4765"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8" w:history="1">
            <w:r w:rsidRPr="00413D0F">
              <w:rPr>
                <w:rStyle w:val="Hyperlink"/>
                <w:noProof/>
              </w:rPr>
              <w:t>Activity 4-4: Setting the Default Domain Policy</w:t>
            </w:r>
            <w:r>
              <w:rPr>
                <w:noProof/>
                <w:webHidden/>
              </w:rPr>
              <w:tab/>
            </w:r>
            <w:r>
              <w:rPr>
                <w:noProof/>
                <w:webHidden/>
              </w:rPr>
              <w:fldChar w:fldCharType="begin"/>
            </w:r>
            <w:r>
              <w:rPr>
                <w:noProof/>
                <w:webHidden/>
              </w:rPr>
              <w:instrText xml:space="preserve"> PAGEREF _Toc192138498 \h </w:instrText>
            </w:r>
            <w:r>
              <w:rPr>
                <w:noProof/>
                <w:webHidden/>
              </w:rPr>
            </w:r>
            <w:r>
              <w:rPr>
                <w:noProof/>
                <w:webHidden/>
              </w:rPr>
              <w:fldChar w:fldCharType="separate"/>
            </w:r>
            <w:r>
              <w:rPr>
                <w:noProof/>
                <w:webHidden/>
              </w:rPr>
              <w:t>7</w:t>
            </w:r>
            <w:r>
              <w:rPr>
                <w:noProof/>
                <w:webHidden/>
              </w:rPr>
              <w:fldChar w:fldCharType="end"/>
            </w:r>
          </w:hyperlink>
        </w:p>
        <w:p w14:paraId="12B72557" w14:textId="4AF198E9"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499" w:history="1">
            <w:r w:rsidRPr="00413D0F">
              <w:rPr>
                <w:rStyle w:val="Hyperlink"/>
                <w:noProof/>
              </w:rPr>
              <w:t>Activity 4-5: Installing the Windows Server Backup Tool</w:t>
            </w:r>
            <w:r>
              <w:rPr>
                <w:noProof/>
                <w:webHidden/>
              </w:rPr>
              <w:tab/>
            </w:r>
            <w:r>
              <w:rPr>
                <w:noProof/>
                <w:webHidden/>
              </w:rPr>
              <w:fldChar w:fldCharType="begin"/>
            </w:r>
            <w:r>
              <w:rPr>
                <w:noProof/>
                <w:webHidden/>
              </w:rPr>
              <w:instrText xml:space="preserve"> PAGEREF _Toc192138499 \h </w:instrText>
            </w:r>
            <w:r>
              <w:rPr>
                <w:noProof/>
                <w:webHidden/>
              </w:rPr>
            </w:r>
            <w:r>
              <w:rPr>
                <w:noProof/>
                <w:webHidden/>
              </w:rPr>
              <w:fldChar w:fldCharType="separate"/>
            </w:r>
            <w:r>
              <w:rPr>
                <w:noProof/>
                <w:webHidden/>
              </w:rPr>
              <w:t>8</w:t>
            </w:r>
            <w:r>
              <w:rPr>
                <w:noProof/>
                <w:webHidden/>
              </w:rPr>
              <w:fldChar w:fldCharType="end"/>
            </w:r>
          </w:hyperlink>
        </w:p>
        <w:p w14:paraId="17202D43" w14:textId="76867482"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0" w:history="1">
            <w:r w:rsidRPr="00413D0F">
              <w:rPr>
                <w:rStyle w:val="Hyperlink"/>
                <w:noProof/>
              </w:rPr>
              <w:t>Activity 4-6: Backing Up a Server</w:t>
            </w:r>
            <w:r>
              <w:rPr>
                <w:noProof/>
                <w:webHidden/>
              </w:rPr>
              <w:tab/>
            </w:r>
            <w:r>
              <w:rPr>
                <w:noProof/>
                <w:webHidden/>
              </w:rPr>
              <w:fldChar w:fldCharType="begin"/>
            </w:r>
            <w:r>
              <w:rPr>
                <w:noProof/>
                <w:webHidden/>
              </w:rPr>
              <w:instrText xml:space="preserve"> PAGEREF _Toc192138500 \h </w:instrText>
            </w:r>
            <w:r>
              <w:rPr>
                <w:noProof/>
                <w:webHidden/>
              </w:rPr>
            </w:r>
            <w:r>
              <w:rPr>
                <w:noProof/>
                <w:webHidden/>
              </w:rPr>
              <w:fldChar w:fldCharType="separate"/>
            </w:r>
            <w:r>
              <w:rPr>
                <w:noProof/>
                <w:webHidden/>
              </w:rPr>
              <w:t>8</w:t>
            </w:r>
            <w:r>
              <w:rPr>
                <w:noProof/>
                <w:webHidden/>
              </w:rPr>
              <w:fldChar w:fldCharType="end"/>
            </w:r>
          </w:hyperlink>
        </w:p>
        <w:p w14:paraId="48750EB9" w14:textId="24B8F257"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1" w:history="1">
            <w:r w:rsidRPr="00413D0F">
              <w:rPr>
                <w:rStyle w:val="Hyperlink"/>
                <w:noProof/>
              </w:rPr>
              <w:t>Activity 4-7: Performing a Scheduled Full Server Backup</w:t>
            </w:r>
            <w:r>
              <w:rPr>
                <w:noProof/>
                <w:webHidden/>
              </w:rPr>
              <w:tab/>
            </w:r>
            <w:r>
              <w:rPr>
                <w:noProof/>
                <w:webHidden/>
              </w:rPr>
              <w:fldChar w:fldCharType="begin"/>
            </w:r>
            <w:r>
              <w:rPr>
                <w:noProof/>
                <w:webHidden/>
              </w:rPr>
              <w:instrText xml:space="preserve"> PAGEREF _Toc192138501 \h </w:instrText>
            </w:r>
            <w:r>
              <w:rPr>
                <w:noProof/>
                <w:webHidden/>
              </w:rPr>
            </w:r>
            <w:r>
              <w:rPr>
                <w:noProof/>
                <w:webHidden/>
              </w:rPr>
              <w:fldChar w:fldCharType="separate"/>
            </w:r>
            <w:r>
              <w:rPr>
                <w:noProof/>
                <w:webHidden/>
              </w:rPr>
              <w:t>11</w:t>
            </w:r>
            <w:r>
              <w:rPr>
                <w:noProof/>
                <w:webHidden/>
              </w:rPr>
              <w:fldChar w:fldCharType="end"/>
            </w:r>
          </w:hyperlink>
        </w:p>
        <w:p w14:paraId="4DC2AF90" w14:textId="55567C26"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2" w:history="1">
            <w:r w:rsidRPr="00413D0F">
              <w:rPr>
                <w:rStyle w:val="Hyperlink"/>
                <w:noProof/>
              </w:rPr>
              <w:t>Activity 4-8: Performing a One-Time Backup of Selected Files</w:t>
            </w:r>
            <w:r>
              <w:rPr>
                <w:noProof/>
                <w:webHidden/>
              </w:rPr>
              <w:tab/>
            </w:r>
            <w:r>
              <w:rPr>
                <w:noProof/>
                <w:webHidden/>
              </w:rPr>
              <w:fldChar w:fldCharType="begin"/>
            </w:r>
            <w:r>
              <w:rPr>
                <w:noProof/>
                <w:webHidden/>
              </w:rPr>
              <w:instrText xml:space="preserve"> PAGEREF _Toc192138502 \h </w:instrText>
            </w:r>
            <w:r>
              <w:rPr>
                <w:noProof/>
                <w:webHidden/>
              </w:rPr>
            </w:r>
            <w:r>
              <w:rPr>
                <w:noProof/>
                <w:webHidden/>
              </w:rPr>
              <w:fldChar w:fldCharType="separate"/>
            </w:r>
            <w:r>
              <w:rPr>
                <w:noProof/>
                <w:webHidden/>
              </w:rPr>
              <w:t>13</w:t>
            </w:r>
            <w:r>
              <w:rPr>
                <w:noProof/>
                <w:webHidden/>
              </w:rPr>
              <w:fldChar w:fldCharType="end"/>
            </w:r>
          </w:hyperlink>
        </w:p>
        <w:p w14:paraId="40D617C8" w14:textId="267FC35F"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3" w:history="1">
            <w:r w:rsidRPr="00413D0F">
              <w:rPr>
                <w:rStyle w:val="Hyperlink"/>
                <w:noProof/>
              </w:rPr>
              <w:t>Activity 4-9: Recovering a File</w:t>
            </w:r>
            <w:r>
              <w:rPr>
                <w:noProof/>
                <w:webHidden/>
              </w:rPr>
              <w:tab/>
            </w:r>
            <w:r>
              <w:rPr>
                <w:noProof/>
                <w:webHidden/>
              </w:rPr>
              <w:fldChar w:fldCharType="begin"/>
            </w:r>
            <w:r>
              <w:rPr>
                <w:noProof/>
                <w:webHidden/>
              </w:rPr>
              <w:instrText xml:space="preserve"> PAGEREF _Toc192138503 \h </w:instrText>
            </w:r>
            <w:r>
              <w:rPr>
                <w:noProof/>
                <w:webHidden/>
              </w:rPr>
            </w:r>
            <w:r>
              <w:rPr>
                <w:noProof/>
                <w:webHidden/>
              </w:rPr>
              <w:fldChar w:fldCharType="separate"/>
            </w:r>
            <w:r>
              <w:rPr>
                <w:noProof/>
                <w:webHidden/>
              </w:rPr>
              <w:t>13</w:t>
            </w:r>
            <w:r>
              <w:rPr>
                <w:noProof/>
                <w:webHidden/>
              </w:rPr>
              <w:fldChar w:fldCharType="end"/>
            </w:r>
          </w:hyperlink>
        </w:p>
        <w:p w14:paraId="705B1FC8" w14:textId="15C2059E"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4" w:history="1">
            <w:r w:rsidRPr="00413D0F">
              <w:rPr>
                <w:rStyle w:val="Hyperlink"/>
                <w:noProof/>
              </w:rPr>
              <w:t>Activity 4.10: Unjoin Win11 from the Domain</w:t>
            </w:r>
            <w:r>
              <w:rPr>
                <w:noProof/>
                <w:webHidden/>
              </w:rPr>
              <w:tab/>
            </w:r>
            <w:r>
              <w:rPr>
                <w:noProof/>
                <w:webHidden/>
              </w:rPr>
              <w:fldChar w:fldCharType="begin"/>
            </w:r>
            <w:r>
              <w:rPr>
                <w:noProof/>
                <w:webHidden/>
              </w:rPr>
              <w:instrText xml:space="preserve"> PAGEREF _Toc192138504 \h </w:instrText>
            </w:r>
            <w:r>
              <w:rPr>
                <w:noProof/>
                <w:webHidden/>
              </w:rPr>
            </w:r>
            <w:r>
              <w:rPr>
                <w:noProof/>
                <w:webHidden/>
              </w:rPr>
              <w:fldChar w:fldCharType="separate"/>
            </w:r>
            <w:r>
              <w:rPr>
                <w:noProof/>
                <w:webHidden/>
              </w:rPr>
              <w:t>14</w:t>
            </w:r>
            <w:r>
              <w:rPr>
                <w:noProof/>
                <w:webHidden/>
              </w:rPr>
              <w:fldChar w:fldCharType="end"/>
            </w:r>
          </w:hyperlink>
        </w:p>
        <w:p w14:paraId="72DF2A79" w14:textId="4F3A9063" w:rsidR="00CF6F25" w:rsidRDefault="00CF6F25">
          <w:pPr>
            <w:pStyle w:val="TOC1"/>
            <w:tabs>
              <w:tab w:val="right" w:leader="dot" w:pos="9350"/>
            </w:tabs>
            <w:rPr>
              <w:rFonts w:asciiTheme="minorHAnsi" w:eastAsiaTheme="minorEastAsia" w:hAnsiTheme="minorHAnsi" w:cstheme="minorBidi"/>
              <w:noProof/>
              <w:kern w:val="2"/>
              <w:sz w:val="24"/>
              <w14:ligatures w14:val="standardContextual"/>
            </w:rPr>
          </w:pPr>
          <w:hyperlink w:anchor="_Toc192138505" w:history="1">
            <w:r w:rsidRPr="00413D0F">
              <w:rPr>
                <w:rStyle w:val="Hyperlink"/>
                <w:noProof/>
              </w:rPr>
              <w:t>Activity 4-11: Remove Server1 from VirtualBox</w:t>
            </w:r>
            <w:r>
              <w:rPr>
                <w:noProof/>
                <w:webHidden/>
              </w:rPr>
              <w:tab/>
            </w:r>
            <w:r>
              <w:rPr>
                <w:noProof/>
                <w:webHidden/>
              </w:rPr>
              <w:fldChar w:fldCharType="begin"/>
            </w:r>
            <w:r>
              <w:rPr>
                <w:noProof/>
                <w:webHidden/>
              </w:rPr>
              <w:instrText xml:space="preserve"> PAGEREF _Toc192138505 \h </w:instrText>
            </w:r>
            <w:r>
              <w:rPr>
                <w:noProof/>
                <w:webHidden/>
              </w:rPr>
            </w:r>
            <w:r>
              <w:rPr>
                <w:noProof/>
                <w:webHidden/>
              </w:rPr>
              <w:fldChar w:fldCharType="separate"/>
            </w:r>
            <w:r>
              <w:rPr>
                <w:noProof/>
                <w:webHidden/>
              </w:rPr>
              <w:t>15</w:t>
            </w:r>
            <w:r>
              <w:rPr>
                <w:noProof/>
                <w:webHidden/>
              </w:rPr>
              <w:fldChar w:fldCharType="end"/>
            </w:r>
          </w:hyperlink>
        </w:p>
        <w:p w14:paraId="766D56AB" w14:textId="32B492DF" w:rsidR="00CF6F25" w:rsidRDefault="00CF6F25">
          <w:pPr>
            <w:pStyle w:val="TOC2"/>
            <w:tabs>
              <w:tab w:val="right" w:leader="dot" w:pos="9350"/>
            </w:tabs>
            <w:rPr>
              <w:rFonts w:asciiTheme="minorHAnsi" w:eastAsiaTheme="minorEastAsia" w:hAnsiTheme="minorHAnsi" w:cstheme="minorBidi"/>
              <w:noProof/>
              <w:kern w:val="2"/>
              <w:sz w:val="24"/>
              <w14:ligatures w14:val="standardContextual"/>
            </w:rPr>
          </w:pPr>
          <w:hyperlink w:anchor="_Toc192138506" w:history="1">
            <w:r w:rsidRPr="00413D0F">
              <w:rPr>
                <w:rStyle w:val="Hyperlink"/>
                <w:noProof/>
              </w:rPr>
              <w:t>Assignment Submission</w:t>
            </w:r>
            <w:r>
              <w:rPr>
                <w:noProof/>
                <w:webHidden/>
              </w:rPr>
              <w:tab/>
            </w:r>
            <w:r>
              <w:rPr>
                <w:noProof/>
                <w:webHidden/>
              </w:rPr>
              <w:fldChar w:fldCharType="begin"/>
            </w:r>
            <w:r>
              <w:rPr>
                <w:noProof/>
                <w:webHidden/>
              </w:rPr>
              <w:instrText xml:space="preserve"> PAGEREF _Toc192138506 \h </w:instrText>
            </w:r>
            <w:r>
              <w:rPr>
                <w:noProof/>
                <w:webHidden/>
              </w:rPr>
            </w:r>
            <w:r>
              <w:rPr>
                <w:noProof/>
                <w:webHidden/>
              </w:rPr>
              <w:fldChar w:fldCharType="separate"/>
            </w:r>
            <w:r>
              <w:rPr>
                <w:noProof/>
                <w:webHidden/>
              </w:rPr>
              <w:t>15</w:t>
            </w:r>
            <w:r>
              <w:rPr>
                <w:noProof/>
                <w:webHidden/>
              </w:rPr>
              <w:fldChar w:fldCharType="end"/>
            </w:r>
          </w:hyperlink>
        </w:p>
        <w:p w14:paraId="78B6808E" w14:textId="5BA2E1EB" w:rsidR="00646240" w:rsidRDefault="00F20FE8" w:rsidP="00646240">
          <w:pPr>
            <w:spacing w:line="264" w:lineRule="auto"/>
            <w:rPr>
              <w:b/>
              <w:bCs/>
              <w:noProof/>
            </w:rPr>
          </w:pPr>
          <w:r w:rsidRPr="00F20FE8">
            <w:rPr>
              <w:b/>
              <w:bCs/>
              <w:noProof/>
            </w:rPr>
            <w:fldChar w:fldCharType="end"/>
          </w:r>
        </w:p>
      </w:sdtContent>
    </w:sdt>
    <w:bookmarkStart w:id="1" w:name="_Toc492100391" w:displacedByCustomXml="prev"/>
    <w:p w14:paraId="0C6ED0C8" w14:textId="77777777" w:rsidR="00646240" w:rsidRPr="00646240" w:rsidRDefault="00646240" w:rsidP="0022283C">
      <w:pPr>
        <w:rPr>
          <w:b/>
          <w:bCs/>
          <w:noProof/>
        </w:rPr>
      </w:pPr>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124C529D" w14:textId="77777777" w:rsidR="00646240" w:rsidRDefault="00646240" w:rsidP="003876FC">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50A0F3B" w14:textId="77777777" w:rsidR="00646240" w:rsidRDefault="00646240" w:rsidP="003876FC">
      <w:pPr>
        <w:pStyle w:val="ListParagraph"/>
        <w:numPr>
          <w:ilvl w:val="0"/>
          <w:numId w:val="3"/>
        </w:numPr>
      </w:pPr>
      <w:r>
        <w:t>Click and Drag your mouse around whatever you want to snip.</w:t>
      </w:r>
    </w:p>
    <w:p w14:paraId="3DF6F4C5" w14:textId="77777777" w:rsidR="00646240" w:rsidRDefault="00646240" w:rsidP="003876FC">
      <w:pPr>
        <w:pStyle w:val="ListParagraph"/>
        <w:numPr>
          <w:ilvl w:val="0"/>
          <w:numId w:val="3"/>
        </w:numPr>
      </w:pPr>
      <w:r>
        <w:t>Release the mouse button. This places the snip into the Windows Clipboard.</w:t>
      </w:r>
    </w:p>
    <w:p w14:paraId="4618F518" w14:textId="60D09356" w:rsidR="00646240" w:rsidRDefault="00646240" w:rsidP="003876FC">
      <w:pPr>
        <w:pStyle w:val="ListParagraph"/>
        <w:numPr>
          <w:ilvl w:val="0"/>
          <w:numId w:val="3"/>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34362ED0" w14:textId="77777777" w:rsidR="00157B1F" w:rsidRDefault="00157B1F" w:rsidP="00157B1F">
      <w:pPr>
        <w:pStyle w:val="Heading1"/>
      </w:pPr>
      <w:bookmarkStart w:id="2" w:name="_Toc127107743"/>
      <w:bookmarkStart w:id="3" w:name="_Toc192138494"/>
      <w:r>
        <w:lastRenderedPageBreak/>
        <w:t>Figure It Out</w:t>
      </w:r>
      <w:bookmarkEnd w:id="2"/>
      <w:bookmarkEnd w:id="3"/>
    </w:p>
    <w:p w14:paraId="1DAEBACE" w14:textId="77777777" w:rsidR="00157B1F" w:rsidRPr="008F046B" w:rsidRDefault="00157B1F" w:rsidP="00157B1F">
      <w:r>
        <w:t>There will be times in any assignment where you may miss a step or the instructions are not quite correct or as clear as they could be. Research and figure out what is needed to complete the assignment. Explain what you did and why. I am looking for evidence of understanding. Directions in IT are not always complete or accurate. They need interpretation and research. Take the concepts of that we are learning and figure out an answer.</w:t>
      </w:r>
    </w:p>
    <w:p w14:paraId="53413120" w14:textId="77777777" w:rsidR="00157B1F" w:rsidRDefault="00157B1F" w:rsidP="003A4241">
      <w:pPr>
        <w:pStyle w:val="ListParagraph"/>
        <w:numPr>
          <w:ilvl w:val="0"/>
          <w:numId w:val="12"/>
        </w:numPr>
      </w:pPr>
      <w:r>
        <w:t>Google it</w:t>
      </w:r>
    </w:p>
    <w:p w14:paraId="07066CA0" w14:textId="77777777" w:rsidR="00157B1F" w:rsidRDefault="00157B1F" w:rsidP="003A4241">
      <w:pPr>
        <w:pStyle w:val="ListParagraph"/>
        <w:numPr>
          <w:ilvl w:val="0"/>
          <w:numId w:val="12"/>
        </w:numPr>
      </w:pPr>
      <w:r>
        <w:t>Watch the videos</w:t>
      </w:r>
    </w:p>
    <w:p w14:paraId="1C81DAFE" w14:textId="77777777" w:rsidR="00157B1F" w:rsidRDefault="00157B1F" w:rsidP="003A4241">
      <w:pPr>
        <w:pStyle w:val="ListParagraph"/>
        <w:numPr>
          <w:ilvl w:val="0"/>
          <w:numId w:val="12"/>
        </w:numPr>
      </w:pPr>
      <w:r>
        <w:t>Read the book</w:t>
      </w:r>
    </w:p>
    <w:p w14:paraId="3CBB03D6" w14:textId="77777777" w:rsidR="00157B1F" w:rsidRDefault="00157B1F" w:rsidP="003A4241">
      <w:pPr>
        <w:pStyle w:val="ListParagraph"/>
        <w:numPr>
          <w:ilvl w:val="0"/>
          <w:numId w:val="12"/>
        </w:numPr>
      </w:pPr>
      <w:r>
        <w:t>Ask for help</w:t>
      </w:r>
    </w:p>
    <w:p w14:paraId="2C421134" w14:textId="0DFD0E02" w:rsidR="00946459" w:rsidRDefault="00946459" w:rsidP="004150AC">
      <w:pPr>
        <w:pStyle w:val="Heading1"/>
      </w:pPr>
      <w:bookmarkStart w:id="4" w:name="_Toc51824775"/>
      <w:bookmarkStart w:id="5" w:name="_Toc192138495"/>
      <w:r w:rsidRPr="00727C6A">
        <w:t>Activit</w:t>
      </w:r>
      <w:r>
        <w:t xml:space="preserve">y </w:t>
      </w:r>
      <w:r w:rsidR="007416DC">
        <w:t>4</w:t>
      </w:r>
      <w:r w:rsidRPr="00727C6A">
        <w:t>-</w:t>
      </w:r>
      <w:r w:rsidR="007416DC">
        <w:t>1</w:t>
      </w:r>
      <w:r w:rsidRPr="00727C6A">
        <w:t>:</w:t>
      </w:r>
      <w:r>
        <w:t xml:space="preserve"> Setup and Configure Folder Permissions</w:t>
      </w:r>
      <w:bookmarkEnd w:id="4"/>
      <w:bookmarkEnd w:id="5"/>
    </w:p>
    <w:p w14:paraId="7D9AC523" w14:textId="77777777" w:rsidR="00946459" w:rsidRDefault="00946459" w:rsidP="00946459">
      <w:r w:rsidRPr="00727C6A">
        <w:t xml:space="preserve">Time Required: Approximately </w:t>
      </w:r>
      <w:r>
        <w:t>15</w:t>
      </w:r>
      <w:r w:rsidRPr="00727C6A">
        <w:t xml:space="preserve"> minutes</w:t>
      </w:r>
    </w:p>
    <w:p w14:paraId="3589DA55" w14:textId="77777777" w:rsidR="00946459" w:rsidRDefault="00946459" w:rsidP="00946459">
      <w:r w:rsidRPr="00727C6A">
        <w:t xml:space="preserve">Objective: </w:t>
      </w:r>
      <w:r>
        <w:t>Setup folders and c</w:t>
      </w:r>
      <w:r w:rsidRPr="00727C6A">
        <w:t>onfigure permissions on a folder so that users can modify its contents.</w:t>
      </w:r>
    </w:p>
    <w:p w14:paraId="0489CA38" w14:textId="77777777" w:rsidR="00946459" w:rsidRDefault="00946459" w:rsidP="00946459">
      <w:r w:rsidRPr="00727C6A">
        <w:t xml:space="preserve">Description: </w:t>
      </w:r>
      <w:r>
        <w:t>You will setup data storage folders on the server that will become file shares for the users, and eventually network drives for ease of access. You will configure NTFS and share permissions.</w:t>
      </w:r>
    </w:p>
    <w:p w14:paraId="351F89EE" w14:textId="77777777" w:rsidR="00946459" w:rsidRDefault="00946459" w:rsidP="00AE0EE8">
      <w:pPr>
        <w:pStyle w:val="ListParagraph"/>
        <w:numPr>
          <w:ilvl w:val="0"/>
          <w:numId w:val="4"/>
        </w:numPr>
        <w:spacing w:before="120" w:after="60" w:line="288" w:lineRule="auto"/>
      </w:pPr>
      <w:r>
        <w:t>Logon to Server1 with your administrator account.</w:t>
      </w:r>
    </w:p>
    <w:p w14:paraId="5DC07837" w14:textId="77777777" w:rsidR="00874010" w:rsidRDefault="00946459" w:rsidP="00AE0EE8">
      <w:pPr>
        <w:pStyle w:val="ListParagraph"/>
        <w:numPr>
          <w:ilvl w:val="0"/>
          <w:numId w:val="4"/>
        </w:numPr>
        <w:spacing w:before="120" w:after="60" w:line="288" w:lineRule="auto"/>
      </w:pPr>
      <w:r w:rsidRPr="00727C6A">
        <w:t>Open File Explorer (click its icon in the taskbar), if it is not already open.</w:t>
      </w:r>
    </w:p>
    <w:p w14:paraId="15FB4329" w14:textId="3FFE5705" w:rsidR="00946459" w:rsidRDefault="00874010" w:rsidP="00AE0EE8">
      <w:pPr>
        <w:pStyle w:val="ListParagraph"/>
        <w:numPr>
          <w:ilvl w:val="0"/>
          <w:numId w:val="4"/>
        </w:numPr>
        <w:spacing w:before="120" w:after="60" w:line="288" w:lineRule="auto"/>
      </w:pPr>
      <w:r>
        <w:t>C</w:t>
      </w:r>
      <w:r w:rsidR="00946459">
        <w:t>reate a Data</w:t>
      </w:r>
      <w:r w:rsidR="00946459" w:rsidRPr="00727C6A">
        <w:t xml:space="preserve"> folder</w:t>
      </w:r>
      <w:r w:rsidR="00946459">
        <w:t xml:space="preserve">. The local path will be c:\Data. </w:t>
      </w:r>
    </w:p>
    <w:p w14:paraId="634C2B3F" w14:textId="19B344C1" w:rsidR="00946459" w:rsidRDefault="00946459" w:rsidP="00AE0EE8">
      <w:pPr>
        <w:pStyle w:val="ListParagraph"/>
        <w:numPr>
          <w:ilvl w:val="0"/>
          <w:numId w:val="4"/>
        </w:numPr>
        <w:spacing w:before="120" w:after="60" w:line="288" w:lineRule="auto"/>
      </w:pPr>
      <w:r>
        <w:t xml:space="preserve">Right-click the new </w:t>
      </w:r>
      <w:r w:rsidRPr="00F04A67">
        <w:rPr>
          <w:b/>
          <w:bCs/>
        </w:rPr>
        <w:t>Data</w:t>
      </w:r>
      <w:r w:rsidRPr="00727C6A">
        <w:t xml:space="preserve"> folder</w:t>
      </w:r>
      <w:r w:rsidR="001E7C0F">
        <w:t xml:space="preserve"> </w:t>
      </w:r>
      <w:r w:rsidR="001E7C0F">
        <w:sym w:font="Wingdings" w:char="F0E0"/>
      </w:r>
      <w:r w:rsidRPr="00727C6A">
        <w:t xml:space="preserve"> </w:t>
      </w:r>
      <w:r w:rsidRPr="00F04A67">
        <w:rPr>
          <w:b/>
          <w:bCs/>
        </w:rPr>
        <w:t>Properties</w:t>
      </w:r>
      <w:r w:rsidRPr="00727C6A">
        <w:t xml:space="preserve">, </w:t>
      </w:r>
      <w:r w:rsidR="001E7C0F">
        <w:sym w:font="Wingdings" w:char="F0E0"/>
      </w:r>
      <w:r w:rsidRPr="00727C6A">
        <w:t xml:space="preserve"> </w:t>
      </w:r>
      <w:r w:rsidRPr="00F04A67">
        <w:rPr>
          <w:b/>
          <w:bCs/>
        </w:rPr>
        <w:t>Security</w:t>
      </w:r>
      <w:r w:rsidRPr="00727C6A">
        <w:t xml:space="preserve"> tab.</w:t>
      </w:r>
    </w:p>
    <w:p w14:paraId="7C24084B" w14:textId="77777777" w:rsidR="00946459" w:rsidRPr="00786E69" w:rsidRDefault="00946459" w:rsidP="00AE0EE8">
      <w:pPr>
        <w:pStyle w:val="ListParagraph"/>
        <w:numPr>
          <w:ilvl w:val="0"/>
          <w:numId w:val="4"/>
        </w:numPr>
        <w:spacing w:before="120" w:after="60" w:line="288" w:lineRule="auto"/>
      </w:pPr>
      <w:r w:rsidRPr="000C3FC5">
        <w:rPr>
          <w:b/>
        </w:rPr>
        <w:t>What users and groups already have permissions to access the folder?</w:t>
      </w:r>
    </w:p>
    <w:sdt>
      <w:sdtPr>
        <w:rPr>
          <w:rStyle w:val="Red"/>
        </w:rPr>
        <w:id w:val="-539591053"/>
        <w:placeholder>
          <w:docPart w:val="533BB8B25DEF4E99BD8D47EC301E6D6A"/>
        </w:placeholder>
        <w:showingPlcHdr/>
      </w:sdtPr>
      <w:sdtEndPr>
        <w:rPr>
          <w:rStyle w:val="DefaultParagraphFont"/>
          <w:color w:val="auto"/>
        </w:rPr>
      </w:sdtEndPr>
      <w:sdtContent>
        <w:p w14:paraId="0D5F217B" w14:textId="77777777" w:rsidR="00946459" w:rsidRDefault="00946459" w:rsidP="00946459">
          <w:pPr>
            <w:rPr>
              <w:rStyle w:val="Red"/>
            </w:rPr>
          </w:pPr>
          <w:r w:rsidRPr="009E102F">
            <w:rPr>
              <w:rStyle w:val="PlaceholderText"/>
              <w:color w:val="FF0000"/>
            </w:rPr>
            <w:t>Click or tap here to enter text.</w:t>
          </w:r>
        </w:p>
      </w:sdtContent>
    </w:sdt>
    <w:p w14:paraId="15942575" w14:textId="77777777" w:rsidR="00946459" w:rsidRPr="00786E69" w:rsidRDefault="00946459" w:rsidP="00AE0EE8">
      <w:pPr>
        <w:pStyle w:val="ListParagraph"/>
        <w:numPr>
          <w:ilvl w:val="0"/>
          <w:numId w:val="4"/>
        </w:numPr>
        <w:spacing w:before="120" w:after="60" w:line="288" w:lineRule="auto"/>
        <w:rPr>
          <w:b/>
        </w:rPr>
      </w:pPr>
      <w:r w:rsidRPr="00786E69">
        <w:rPr>
          <w:b/>
        </w:rPr>
        <w:t>Insert a screenshot:</w:t>
      </w:r>
    </w:p>
    <w:sdt>
      <w:sdtPr>
        <w:rPr>
          <w:rStyle w:val="Red"/>
        </w:rPr>
        <w:id w:val="-330990071"/>
        <w:placeholder>
          <w:docPart w:val="7C857B3C3F344A6BB3E1C0343046027F"/>
        </w:placeholder>
        <w:showingPlcHdr/>
      </w:sdtPr>
      <w:sdtEndPr>
        <w:rPr>
          <w:rStyle w:val="DefaultParagraphFont"/>
          <w:color w:val="auto"/>
        </w:rPr>
      </w:sdtEndPr>
      <w:sdtContent>
        <w:p w14:paraId="6F6DAEB3" w14:textId="77777777" w:rsidR="00946459" w:rsidRDefault="00946459" w:rsidP="00946459">
          <w:pPr>
            <w:rPr>
              <w:rStyle w:val="Red"/>
            </w:rPr>
          </w:pPr>
          <w:r w:rsidRPr="009E102F">
            <w:rPr>
              <w:rStyle w:val="PlaceholderText"/>
              <w:color w:val="FF0000"/>
            </w:rPr>
            <w:t>Click or tap here to enter text.</w:t>
          </w:r>
        </w:p>
      </w:sdtContent>
    </w:sdt>
    <w:p w14:paraId="5DD407E1" w14:textId="77777777" w:rsidR="00946459" w:rsidRPr="000C3FC5" w:rsidRDefault="00946459" w:rsidP="00AE0EE8">
      <w:pPr>
        <w:pStyle w:val="ListParagraph"/>
        <w:numPr>
          <w:ilvl w:val="0"/>
          <w:numId w:val="4"/>
        </w:numPr>
        <w:spacing w:before="120" w:after="60" w:line="288" w:lineRule="auto"/>
      </w:pPr>
      <w:r w:rsidRPr="00E56F30">
        <w:t>Click each group and user to determine what permissions they have.</w:t>
      </w:r>
    </w:p>
    <w:p w14:paraId="2A3F3083" w14:textId="77777777" w:rsidR="00946459" w:rsidRDefault="00946459" w:rsidP="00AE0EE8">
      <w:pPr>
        <w:pStyle w:val="ListParagraph"/>
        <w:numPr>
          <w:ilvl w:val="0"/>
          <w:numId w:val="4"/>
        </w:numPr>
        <w:spacing w:before="120" w:after="60" w:line="288" w:lineRule="auto"/>
      </w:pPr>
      <w:r w:rsidRPr="00727C6A">
        <w:t xml:space="preserve">Click the </w:t>
      </w:r>
      <w:r w:rsidRPr="000A38C8">
        <w:rPr>
          <w:b/>
        </w:rPr>
        <w:t>Edit</w:t>
      </w:r>
      <w:r w:rsidRPr="00727C6A">
        <w:t xml:space="preserve"> button. Click each group and user again, and notice that some boxes are checked and deactivated because they represent inherited permissions.</w:t>
      </w:r>
    </w:p>
    <w:p w14:paraId="5534C909" w14:textId="77777777" w:rsidR="00946459" w:rsidRDefault="00946459" w:rsidP="00AE0EE8">
      <w:pPr>
        <w:pStyle w:val="ListParagraph"/>
        <w:numPr>
          <w:ilvl w:val="0"/>
          <w:numId w:val="4"/>
        </w:numPr>
        <w:spacing w:before="120" w:after="60" w:line="288" w:lineRule="auto"/>
      </w:pPr>
      <w:r>
        <w:t>Close the window.</w:t>
      </w:r>
    </w:p>
    <w:p w14:paraId="651147FE" w14:textId="5703FC85" w:rsidR="00946459" w:rsidRDefault="00946459" w:rsidP="006D0E2C">
      <w:pPr>
        <w:pStyle w:val="ListParagraph"/>
        <w:numPr>
          <w:ilvl w:val="0"/>
          <w:numId w:val="4"/>
        </w:numPr>
      </w:pPr>
      <w:r>
        <w:lastRenderedPageBreak/>
        <w:t xml:space="preserve">Create 5 new folders under c:\Data for each of your business units/OU’s. </w:t>
      </w:r>
      <w:r w:rsidRPr="006D0E2C">
        <w:rPr>
          <w:b/>
          <w:bCs/>
        </w:rPr>
        <w:t>Accounting, Administration,</w:t>
      </w:r>
      <w:r w:rsidR="006021E5" w:rsidRPr="006D0E2C">
        <w:rPr>
          <w:b/>
          <w:bCs/>
        </w:rPr>
        <w:t xml:space="preserve"> </w:t>
      </w:r>
      <w:r w:rsidR="00BB1598" w:rsidRPr="006D0E2C">
        <w:rPr>
          <w:b/>
          <w:bCs/>
        </w:rPr>
        <w:t xml:space="preserve">Operations, </w:t>
      </w:r>
      <w:r w:rsidR="006021E5" w:rsidRPr="006D0E2C">
        <w:rPr>
          <w:b/>
          <w:bCs/>
        </w:rPr>
        <w:t>Research, and</w:t>
      </w:r>
      <w:r w:rsidRPr="006D0E2C">
        <w:rPr>
          <w:b/>
          <w:bCs/>
        </w:rPr>
        <w:t xml:space="preserve"> Sales</w:t>
      </w:r>
      <w:r>
        <w:t>.</w:t>
      </w:r>
    </w:p>
    <w:p w14:paraId="6303C06D" w14:textId="08DF48DC" w:rsidR="00946459" w:rsidRDefault="00946459" w:rsidP="006D0E2C">
      <w:pPr>
        <w:pStyle w:val="ListParagraph"/>
        <w:numPr>
          <w:ilvl w:val="0"/>
          <w:numId w:val="4"/>
        </w:numPr>
      </w:pPr>
      <w:r>
        <w:t xml:space="preserve">Right Click </w:t>
      </w:r>
      <w:r w:rsidRPr="006D0E2C">
        <w:rPr>
          <w:b/>
          <w:bCs/>
        </w:rPr>
        <w:t>Data</w:t>
      </w:r>
      <w:r>
        <w:t xml:space="preserve">, Click </w:t>
      </w:r>
      <w:r w:rsidRPr="006D0E2C">
        <w:rPr>
          <w:b/>
          <w:bCs/>
        </w:rPr>
        <w:t>Properties</w:t>
      </w:r>
      <w:r>
        <w:t>. Look at the default inherited permissions. This is fine for the root folder, we will change that for each of the other folders. Click Cancel.</w:t>
      </w:r>
    </w:p>
    <w:p w14:paraId="21F9F7AE" w14:textId="50339560" w:rsidR="00946459" w:rsidRDefault="00397432" w:rsidP="00946459">
      <w:pPr>
        <w:spacing w:line="288" w:lineRule="auto"/>
      </w:pPr>
      <w:r>
        <w:t>F</w:t>
      </w:r>
      <w:r w:rsidR="00946459">
        <w:t>ollow these steps for each folder, with the appropriate security groups.</w:t>
      </w:r>
    </w:p>
    <w:p w14:paraId="0D9F9F23" w14:textId="77777777" w:rsidR="00946459" w:rsidRDefault="00946459" w:rsidP="003A4241">
      <w:pPr>
        <w:pStyle w:val="ListParagraph"/>
        <w:numPr>
          <w:ilvl w:val="0"/>
          <w:numId w:val="10"/>
        </w:numPr>
        <w:spacing w:before="120" w:after="60" w:line="288" w:lineRule="auto"/>
      </w:pPr>
      <w:r>
        <w:t xml:space="preserve">Right Click </w:t>
      </w:r>
      <w:r w:rsidRPr="001B7F50">
        <w:rPr>
          <w:b/>
          <w:bCs/>
        </w:rPr>
        <w:t>Sales</w:t>
      </w:r>
      <w:r>
        <w:t xml:space="preserve">, Click </w:t>
      </w:r>
      <w:r w:rsidRPr="001B7F50">
        <w:rPr>
          <w:b/>
          <w:bCs/>
        </w:rPr>
        <w:t>Properties</w:t>
      </w:r>
      <w:r>
        <w:t xml:space="preserve">, Click the </w:t>
      </w:r>
      <w:r w:rsidRPr="001B7F50">
        <w:rPr>
          <w:b/>
          <w:bCs/>
        </w:rPr>
        <w:t>Security</w:t>
      </w:r>
      <w:r>
        <w:t xml:space="preserve"> Tab. Click </w:t>
      </w:r>
      <w:r w:rsidRPr="001B7F50">
        <w:rPr>
          <w:b/>
          <w:bCs/>
        </w:rPr>
        <w:t>Advanced</w:t>
      </w:r>
      <w:r>
        <w:t>.</w:t>
      </w:r>
    </w:p>
    <w:p w14:paraId="1C9F5375" w14:textId="77777777" w:rsidR="00705112" w:rsidRDefault="00946459" w:rsidP="003A4241">
      <w:pPr>
        <w:pStyle w:val="ListParagraph"/>
        <w:numPr>
          <w:ilvl w:val="0"/>
          <w:numId w:val="10"/>
        </w:numPr>
        <w:spacing w:before="120" w:after="60" w:line="288" w:lineRule="auto"/>
      </w:pPr>
      <w:r>
        <w:t xml:space="preserve">Click </w:t>
      </w:r>
      <w:r w:rsidRPr="001B7F50">
        <w:rPr>
          <w:b/>
          <w:bCs/>
        </w:rPr>
        <w:t>Disable inheritance</w:t>
      </w:r>
      <w:r>
        <w:t>.</w:t>
      </w:r>
    </w:p>
    <w:p w14:paraId="3FA8BBC9" w14:textId="420A34FB" w:rsidR="00946459" w:rsidRDefault="00946459" w:rsidP="003A4241">
      <w:pPr>
        <w:pStyle w:val="ListParagraph"/>
        <w:numPr>
          <w:ilvl w:val="0"/>
          <w:numId w:val="10"/>
        </w:numPr>
      </w:pPr>
      <w:r>
        <w:t xml:space="preserve">Click </w:t>
      </w:r>
      <w:r w:rsidRPr="001B7F50">
        <w:t>Convert inherited permissions into explicit permissions on this object</w:t>
      </w:r>
      <w:r>
        <w:t>. Click OK.</w:t>
      </w:r>
    </w:p>
    <w:p w14:paraId="4738DF18" w14:textId="77777777" w:rsidR="00946459" w:rsidRDefault="00946459" w:rsidP="003A4241">
      <w:pPr>
        <w:pStyle w:val="ListParagraph"/>
        <w:numPr>
          <w:ilvl w:val="0"/>
          <w:numId w:val="10"/>
        </w:numPr>
      </w:pPr>
      <w:r>
        <w:t xml:space="preserve">In the </w:t>
      </w:r>
      <w:r w:rsidRPr="00351805">
        <w:rPr>
          <w:b/>
          <w:bCs/>
        </w:rPr>
        <w:t>Security</w:t>
      </w:r>
      <w:r>
        <w:t xml:space="preserve"> Tab, Click </w:t>
      </w:r>
      <w:r w:rsidRPr="00351805">
        <w:rPr>
          <w:b/>
          <w:bCs/>
        </w:rPr>
        <w:t>Edit</w:t>
      </w:r>
      <w:r>
        <w:t xml:space="preserve">. Remove </w:t>
      </w:r>
      <w:r w:rsidRPr="00351805">
        <w:rPr>
          <w:b/>
          <w:bCs/>
        </w:rPr>
        <w:t>Creator Owner</w:t>
      </w:r>
      <w:r>
        <w:t xml:space="preserve"> and </w:t>
      </w:r>
      <w:r w:rsidRPr="00351805">
        <w:rPr>
          <w:b/>
          <w:bCs/>
        </w:rPr>
        <w:t>Users</w:t>
      </w:r>
      <w:r>
        <w:t xml:space="preserve">. Leave </w:t>
      </w:r>
      <w:r w:rsidRPr="00351805">
        <w:rPr>
          <w:b/>
          <w:bCs/>
        </w:rPr>
        <w:t>System</w:t>
      </w:r>
      <w:r>
        <w:t xml:space="preserve"> and </w:t>
      </w:r>
      <w:r w:rsidRPr="00351805">
        <w:rPr>
          <w:b/>
          <w:bCs/>
        </w:rPr>
        <w:t>Administrators</w:t>
      </w:r>
      <w:r>
        <w:t xml:space="preserve"> alone.</w:t>
      </w:r>
    </w:p>
    <w:p w14:paraId="6BD363B9" w14:textId="77777777" w:rsidR="00946459" w:rsidRDefault="00946459" w:rsidP="003A4241">
      <w:pPr>
        <w:pStyle w:val="ListParagraph"/>
        <w:numPr>
          <w:ilvl w:val="0"/>
          <w:numId w:val="10"/>
        </w:numPr>
      </w:pPr>
      <w:r>
        <w:t xml:space="preserve">Click </w:t>
      </w:r>
      <w:r w:rsidRPr="006E0E11">
        <w:rPr>
          <w:b/>
          <w:bCs/>
        </w:rPr>
        <w:t>Add</w:t>
      </w:r>
      <w:r>
        <w:t xml:space="preserve">. Type </w:t>
      </w:r>
      <w:r w:rsidRPr="006E0E11">
        <w:rPr>
          <w:b/>
          <w:bCs/>
        </w:rPr>
        <w:t>DL_Sales</w:t>
      </w:r>
      <w:r>
        <w:t xml:space="preserve">. Click OK. Note that the default permission are Read &amp; execute, List folder contents, and Read. </w:t>
      </w:r>
    </w:p>
    <w:p w14:paraId="27A59F67" w14:textId="77777777" w:rsidR="00946459" w:rsidRDefault="00946459" w:rsidP="003A4241">
      <w:pPr>
        <w:pStyle w:val="ListParagraph"/>
        <w:numPr>
          <w:ilvl w:val="0"/>
          <w:numId w:val="10"/>
        </w:numPr>
        <w:spacing w:before="120" w:after="60" w:line="288" w:lineRule="auto"/>
      </w:pPr>
      <w:r>
        <w:t xml:space="preserve">Set </w:t>
      </w:r>
      <w:r w:rsidRPr="007504D7">
        <w:rPr>
          <w:b/>
          <w:bCs/>
        </w:rPr>
        <w:t>Modify</w:t>
      </w:r>
      <w:r>
        <w:t xml:space="preserve"> permissions for </w:t>
      </w:r>
      <w:r w:rsidRPr="007504D7">
        <w:rPr>
          <w:b/>
          <w:bCs/>
        </w:rPr>
        <w:t>DL_Sales</w:t>
      </w:r>
      <w:r>
        <w:t>. Click OK to finish setting the local NTFS permissions.</w:t>
      </w:r>
    </w:p>
    <w:p w14:paraId="17E0FB2D" w14:textId="77777777" w:rsidR="00946459" w:rsidRDefault="00946459" w:rsidP="003A4241">
      <w:pPr>
        <w:pStyle w:val="ListParagraph"/>
        <w:numPr>
          <w:ilvl w:val="0"/>
          <w:numId w:val="10"/>
        </w:numPr>
        <w:spacing w:before="120" w:after="60" w:line="288" w:lineRule="auto"/>
      </w:pPr>
      <w:r>
        <w:t xml:space="preserve">Click the </w:t>
      </w:r>
      <w:r w:rsidRPr="007504D7">
        <w:rPr>
          <w:b/>
          <w:bCs/>
        </w:rPr>
        <w:t>Sharing</w:t>
      </w:r>
      <w:r>
        <w:t xml:space="preserve"> tab. Click </w:t>
      </w:r>
      <w:r w:rsidRPr="007504D7">
        <w:rPr>
          <w:b/>
          <w:bCs/>
        </w:rPr>
        <w:t>Advanced Sharing</w:t>
      </w:r>
      <w:r>
        <w:t>.</w:t>
      </w:r>
    </w:p>
    <w:p w14:paraId="2D10AF23" w14:textId="77777777" w:rsidR="00946459" w:rsidRPr="007504D7" w:rsidRDefault="00946459" w:rsidP="003A4241">
      <w:pPr>
        <w:pStyle w:val="ListParagraph"/>
        <w:numPr>
          <w:ilvl w:val="0"/>
          <w:numId w:val="10"/>
        </w:numPr>
        <w:spacing w:before="120" w:after="60" w:line="288" w:lineRule="auto"/>
      </w:pPr>
      <w:r w:rsidRPr="001546D6">
        <w:rPr>
          <w:b/>
        </w:rPr>
        <w:t>How can you change the name of the share?</w:t>
      </w:r>
    </w:p>
    <w:sdt>
      <w:sdtPr>
        <w:rPr>
          <w:rStyle w:val="Red"/>
        </w:rPr>
        <w:id w:val="-914858279"/>
        <w:placeholder>
          <w:docPart w:val="C04280E9A672444D8FB9A91E8B0CF462"/>
        </w:placeholder>
        <w:showingPlcHdr/>
      </w:sdtPr>
      <w:sdtEndPr>
        <w:rPr>
          <w:rStyle w:val="DefaultParagraphFont"/>
          <w:color w:val="auto"/>
        </w:rPr>
      </w:sdtEndPr>
      <w:sdtContent>
        <w:p w14:paraId="741B979F" w14:textId="77777777" w:rsidR="00946459" w:rsidRDefault="00946459" w:rsidP="00946459">
          <w:pPr>
            <w:rPr>
              <w:rStyle w:val="Red"/>
            </w:rPr>
          </w:pPr>
          <w:r w:rsidRPr="009E102F">
            <w:rPr>
              <w:rStyle w:val="PlaceholderText"/>
              <w:color w:val="FF0000"/>
            </w:rPr>
            <w:t>Click or tap here to enter text.</w:t>
          </w:r>
        </w:p>
      </w:sdtContent>
    </w:sdt>
    <w:p w14:paraId="61949AA8" w14:textId="77777777" w:rsidR="00946459" w:rsidRPr="007504D7" w:rsidRDefault="00946459" w:rsidP="003A4241">
      <w:pPr>
        <w:pStyle w:val="ListParagraph"/>
        <w:numPr>
          <w:ilvl w:val="0"/>
          <w:numId w:val="10"/>
        </w:numPr>
        <w:spacing w:before="120" w:after="60" w:line="288" w:lineRule="auto"/>
      </w:pPr>
      <w:r w:rsidRPr="00086F5A">
        <w:rPr>
          <w:b/>
        </w:rPr>
        <w:t>How can you set the limit of users who can access the share at the same time?</w:t>
      </w:r>
    </w:p>
    <w:sdt>
      <w:sdtPr>
        <w:rPr>
          <w:rStyle w:val="Red"/>
        </w:rPr>
        <w:id w:val="-1687292565"/>
        <w:placeholder>
          <w:docPart w:val="57268B6FFB1B4CE38DB44969A405AF4B"/>
        </w:placeholder>
        <w:showingPlcHdr/>
      </w:sdtPr>
      <w:sdtEndPr>
        <w:rPr>
          <w:rStyle w:val="DefaultParagraphFont"/>
          <w:color w:val="auto"/>
        </w:rPr>
      </w:sdtEndPr>
      <w:sdtContent>
        <w:p w14:paraId="1CFE0E74" w14:textId="77777777" w:rsidR="00946459" w:rsidRDefault="00946459" w:rsidP="00946459">
          <w:pPr>
            <w:rPr>
              <w:rStyle w:val="Red"/>
            </w:rPr>
          </w:pPr>
          <w:r w:rsidRPr="009E102F">
            <w:rPr>
              <w:rStyle w:val="PlaceholderText"/>
              <w:color w:val="FF0000"/>
            </w:rPr>
            <w:t>Click or tap here to enter text.</w:t>
          </w:r>
        </w:p>
      </w:sdtContent>
    </w:sdt>
    <w:p w14:paraId="597D2F70" w14:textId="77777777" w:rsidR="00946459" w:rsidRPr="007504D7" w:rsidRDefault="00946459" w:rsidP="003A4241">
      <w:pPr>
        <w:pStyle w:val="ListParagraph"/>
        <w:numPr>
          <w:ilvl w:val="0"/>
          <w:numId w:val="10"/>
        </w:numPr>
        <w:spacing w:before="120" w:after="60" w:line="288" w:lineRule="auto"/>
      </w:pPr>
      <w:r w:rsidRPr="00395D15">
        <w:rPr>
          <w:b/>
        </w:rPr>
        <w:t>How can you configure offline use?</w:t>
      </w:r>
    </w:p>
    <w:sdt>
      <w:sdtPr>
        <w:rPr>
          <w:rStyle w:val="Red"/>
        </w:rPr>
        <w:id w:val="-1026548283"/>
        <w:placeholder>
          <w:docPart w:val="67F77D4E01DF446792D3F6DE1E7FCECF"/>
        </w:placeholder>
        <w:showingPlcHdr/>
      </w:sdtPr>
      <w:sdtEndPr>
        <w:rPr>
          <w:rStyle w:val="DefaultParagraphFont"/>
          <w:color w:val="auto"/>
        </w:rPr>
      </w:sdtEndPr>
      <w:sdtContent>
        <w:p w14:paraId="3291B77A" w14:textId="77777777" w:rsidR="00946459" w:rsidRDefault="00946459" w:rsidP="00946459">
          <w:pPr>
            <w:rPr>
              <w:rStyle w:val="Red"/>
            </w:rPr>
          </w:pPr>
          <w:r w:rsidRPr="009E102F">
            <w:rPr>
              <w:rStyle w:val="PlaceholderText"/>
              <w:color w:val="FF0000"/>
            </w:rPr>
            <w:t>Click or tap here to enter text.</w:t>
          </w:r>
        </w:p>
      </w:sdtContent>
    </w:sdt>
    <w:p w14:paraId="3291765A" w14:textId="77777777" w:rsidR="00F92696" w:rsidRDefault="00946459" w:rsidP="003A4241">
      <w:pPr>
        <w:pStyle w:val="ListParagraph"/>
        <w:numPr>
          <w:ilvl w:val="0"/>
          <w:numId w:val="10"/>
        </w:numPr>
        <w:spacing w:before="120" w:after="60" w:line="288" w:lineRule="auto"/>
      </w:pPr>
      <w:r>
        <w:t xml:space="preserve">Select </w:t>
      </w:r>
      <w:r w:rsidRPr="007504D7">
        <w:rPr>
          <w:b/>
          <w:bCs/>
        </w:rPr>
        <w:t>Share this folder</w:t>
      </w:r>
      <w:r w:rsidR="00F92696">
        <w:t xml:space="preserve"> </w:t>
      </w:r>
      <w:r w:rsidR="00F92696">
        <w:sym w:font="Wingdings" w:char="F0E0"/>
      </w:r>
      <w:r>
        <w:t xml:space="preserve"> </w:t>
      </w:r>
      <w:r w:rsidRPr="007504D7">
        <w:rPr>
          <w:b/>
          <w:bCs/>
        </w:rPr>
        <w:t>Permissions</w:t>
      </w:r>
      <w:r w:rsidR="00F92696">
        <w:rPr>
          <w:b/>
          <w:bCs/>
        </w:rPr>
        <w:t xml:space="preserve"> </w:t>
      </w:r>
      <w:r w:rsidR="00F92696" w:rsidRPr="00F92696">
        <w:rPr>
          <w:b/>
          <w:bCs/>
        </w:rPr>
        <w:sym w:font="Wingdings" w:char="F0E0"/>
      </w:r>
      <w:r>
        <w:t xml:space="preserve"> </w:t>
      </w:r>
      <w:r w:rsidRPr="007504D7">
        <w:rPr>
          <w:b/>
          <w:bCs/>
        </w:rPr>
        <w:t>Full Control</w:t>
      </w:r>
      <w:r>
        <w:t xml:space="preserve"> for the </w:t>
      </w:r>
      <w:r w:rsidRPr="007504D7">
        <w:rPr>
          <w:b/>
          <w:bCs/>
        </w:rPr>
        <w:t>Everyone</w:t>
      </w:r>
      <w:r>
        <w:t xml:space="preserve"> group. </w:t>
      </w:r>
    </w:p>
    <w:p w14:paraId="1B388A5B" w14:textId="4FBD772A" w:rsidR="00946459" w:rsidRDefault="00946459" w:rsidP="003A4241">
      <w:pPr>
        <w:pStyle w:val="ListParagraph"/>
        <w:numPr>
          <w:ilvl w:val="0"/>
          <w:numId w:val="10"/>
        </w:numPr>
        <w:spacing w:before="120" w:after="60" w:line="288" w:lineRule="auto"/>
      </w:pPr>
      <w:r>
        <w:t>Click OK. Click OK. Close the Sales Properties window.</w:t>
      </w:r>
    </w:p>
    <w:p w14:paraId="63208006" w14:textId="77777777" w:rsidR="00946459" w:rsidRDefault="00946459" w:rsidP="00946459">
      <w:pPr>
        <w:spacing w:line="288" w:lineRule="auto"/>
      </w:pPr>
      <w:r>
        <w:t>Repeat the setup instructions for each of your business units. Only answer the questions for the first folder.</w:t>
      </w:r>
    </w:p>
    <w:p w14:paraId="113F3298" w14:textId="63A83544" w:rsidR="00644D52" w:rsidRPr="00644D52" w:rsidRDefault="00644D52" w:rsidP="003A4241">
      <w:pPr>
        <w:pStyle w:val="ListParagraph"/>
        <w:numPr>
          <w:ilvl w:val="0"/>
          <w:numId w:val="10"/>
        </w:numPr>
        <w:spacing w:line="288" w:lineRule="auto"/>
      </w:pPr>
      <w:r>
        <w:t xml:space="preserve">In the File Explorer address bar </w:t>
      </w:r>
      <w:r>
        <w:sym w:font="Wingdings" w:char="F0E0"/>
      </w:r>
      <w:r>
        <w:t xml:space="preserve"> Type </w:t>
      </w:r>
      <w:hyperlink r:id="rId7" w:history="1">
        <w:r w:rsidRPr="00B736C3">
          <w:rPr>
            <w:rStyle w:val="Hyperlink"/>
            <w:b/>
            <w:bCs/>
          </w:rPr>
          <w:t>\\server1</w:t>
        </w:r>
      </w:hyperlink>
    </w:p>
    <w:p w14:paraId="4DFE9570" w14:textId="19F31AB4" w:rsidR="00644D52" w:rsidRDefault="00644D52" w:rsidP="003A4241">
      <w:pPr>
        <w:pStyle w:val="ListParagraph"/>
        <w:numPr>
          <w:ilvl w:val="0"/>
          <w:numId w:val="10"/>
        </w:numPr>
        <w:spacing w:line="288" w:lineRule="auto"/>
      </w:pPr>
      <w:r w:rsidRPr="00644D52">
        <w:t>You should see all 5 of your new shares.</w:t>
      </w:r>
    </w:p>
    <w:p w14:paraId="0ECA7B06" w14:textId="77777777" w:rsidR="00644D52" w:rsidRPr="007504D7" w:rsidRDefault="00644D52" w:rsidP="003A4241">
      <w:pPr>
        <w:pStyle w:val="ListParagraph"/>
        <w:numPr>
          <w:ilvl w:val="0"/>
          <w:numId w:val="10"/>
        </w:numPr>
        <w:spacing w:before="120" w:after="60" w:line="288" w:lineRule="auto"/>
      </w:pPr>
      <w:r w:rsidRPr="007E3020">
        <w:rPr>
          <w:b/>
        </w:rPr>
        <w:t>Insert a screenshot:</w:t>
      </w:r>
    </w:p>
    <w:sdt>
      <w:sdtPr>
        <w:rPr>
          <w:rStyle w:val="Red"/>
        </w:rPr>
        <w:id w:val="-802313034"/>
        <w:placeholder>
          <w:docPart w:val="2A7CC262049544388A643A367374BCA8"/>
        </w:placeholder>
        <w:showingPlcHdr/>
      </w:sdtPr>
      <w:sdtEndPr>
        <w:rPr>
          <w:rStyle w:val="DefaultParagraphFont"/>
          <w:color w:val="auto"/>
        </w:rPr>
      </w:sdtEndPr>
      <w:sdtContent>
        <w:p w14:paraId="76865C50" w14:textId="08DE52ED" w:rsidR="00644D52" w:rsidRPr="00644D52" w:rsidRDefault="00644D52" w:rsidP="00644D52">
          <w:pPr>
            <w:spacing w:line="288" w:lineRule="auto"/>
            <w:ind w:left="360"/>
          </w:pPr>
          <w:r w:rsidRPr="00644D52">
            <w:rPr>
              <w:rStyle w:val="PlaceholderText"/>
              <w:color w:val="FF0000"/>
            </w:rPr>
            <w:t>Click or tap here to enter text.</w:t>
          </w:r>
        </w:p>
      </w:sdtContent>
    </w:sdt>
    <w:p w14:paraId="70DC6482" w14:textId="77777777" w:rsidR="00946459" w:rsidRDefault="00946459" w:rsidP="003A4241">
      <w:pPr>
        <w:pStyle w:val="ListParagraph"/>
        <w:numPr>
          <w:ilvl w:val="0"/>
          <w:numId w:val="10"/>
        </w:numPr>
      </w:pPr>
      <w:r>
        <w:lastRenderedPageBreak/>
        <w:t xml:space="preserve">Right Click the Start button and Click Computer Management. Go to </w:t>
      </w:r>
      <w:r w:rsidRPr="00351805">
        <w:rPr>
          <w:b/>
          <w:bCs/>
        </w:rPr>
        <w:t>Shared Folders</w:t>
      </w:r>
      <w:r>
        <w:t xml:space="preserve">, then </w:t>
      </w:r>
      <w:r w:rsidRPr="00351805">
        <w:rPr>
          <w:b/>
          <w:bCs/>
        </w:rPr>
        <w:t>Shares</w:t>
      </w:r>
      <w:r>
        <w:t>.</w:t>
      </w:r>
    </w:p>
    <w:p w14:paraId="5208B281" w14:textId="77777777" w:rsidR="00946459" w:rsidRPr="007504D7" w:rsidRDefault="00946459" w:rsidP="003A4241">
      <w:pPr>
        <w:pStyle w:val="ListParagraph"/>
        <w:numPr>
          <w:ilvl w:val="0"/>
          <w:numId w:val="10"/>
        </w:numPr>
        <w:spacing w:before="120" w:after="60" w:line="288" w:lineRule="auto"/>
      </w:pPr>
      <w:r w:rsidRPr="007E3020">
        <w:rPr>
          <w:b/>
        </w:rPr>
        <w:t>Insert a screenshot:</w:t>
      </w:r>
    </w:p>
    <w:sdt>
      <w:sdtPr>
        <w:rPr>
          <w:rStyle w:val="Red"/>
        </w:rPr>
        <w:id w:val="1481954960"/>
        <w:placeholder>
          <w:docPart w:val="6F71DE2F053A4E5784DD84D184CF9433"/>
        </w:placeholder>
        <w:showingPlcHdr/>
      </w:sdtPr>
      <w:sdtEndPr>
        <w:rPr>
          <w:rStyle w:val="DefaultParagraphFont"/>
          <w:color w:val="auto"/>
        </w:rPr>
      </w:sdtEndPr>
      <w:sdtContent>
        <w:p w14:paraId="32B4F2A1" w14:textId="77777777" w:rsidR="00946459" w:rsidRDefault="00946459" w:rsidP="00946459">
          <w:pPr>
            <w:rPr>
              <w:rStyle w:val="Red"/>
            </w:rPr>
          </w:pPr>
          <w:r w:rsidRPr="009E102F">
            <w:rPr>
              <w:rStyle w:val="PlaceholderText"/>
              <w:color w:val="FF0000"/>
            </w:rPr>
            <w:t>Click or tap here to enter text.</w:t>
          </w:r>
        </w:p>
      </w:sdtContent>
    </w:sdt>
    <w:p w14:paraId="62CCD650" w14:textId="77777777" w:rsidR="00946459" w:rsidRDefault="00946459" w:rsidP="003A4241">
      <w:pPr>
        <w:pStyle w:val="ListParagraph"/>
        <w:numPr>
          <w:ilvl w:val="0"/>
          <w:numId w:val="10"/>
        </w:numPr>
        <w:spacing w:before="120" w:after="60" w:line="288" w:lineRule="auto"/>
      </w:pPr>
      <w:r w:rsidRPr="002567C7">
        <w:t>Close Computer Management.</w:t>
      </w:r>
    </w:p>
    <w:p w14:paraId="6746B45F" w14:textId="77777777" w:rsidR="00946459" w:rsidRDefault="00946459" w:rsidP="003241B4">
      <w:pPr>
        <w:spacing w:before="120" w:after="60" w:line="288" w:lineRule="auto"/>
        <w:ind w:left="360"/>
      </w:pPr>
      <w:r w:rsidRPr="00E05EC6">
        <w:t>Client computers can now access the shared folder through the network, such as through the Network window</w:t>
      </w:r>
      <w:r>
        <w:t xml:space="preserve"> in</w:t>
      </w:r>
      <w:r w:rsidRPr="00E05EC6">
        <w:t xml:space="preserve"> File Explorer.</w:t>
      </w:r>
    </w:p>
    <w:p w14:paraId="2A6B4879" w14:textId="4B5E1390" w:rsidR="004E00FE" w:rsidRDefault="004E00FE" w:rsidP="004150AC">
      <w:pPr>
        <w:pStyle w:val="Heading1"/>
      </w:pPr>
      <w:bookmarkStart w:id="6" w:name="_Toc489457110"/>
      <w:bookmarkStart w:id="7" w:name="_Toc493478874"/>
      <w:bookmarkStart w:id="8" w:name="_Toc51421222"/>
      <w:bookmarkStart w:id="9" w:name="_Toc51824780"/>
      <w:bookmarkStart w:id="10" w:name="_Toc192138496"/>
      <w:r>
        <w:t>Activity 4-2: Working with Group Policies</w:t>
      </w:r>
      <w:bookmarkEnd w:id="6"/>
      <w:bookmarkEnd w:id="7"/>
      <w:bookmarkEnd w:id="8"/>
      <w:bookmarkEnd w:id="10"/>
    </w:p>
    <w:p w14:paraId="70C81D93" w14:textId="77777777" w:rsidR="004E00FE" w:rsidRDefault="004E00FE" w:rsidP="004E00FE">
      <w:r>
        <w:t>Time Required: 10 minutes</w:t>
      </w:r>
    </w:p>
    <w:p w14:paraId="48238584" w14:textId="2BE81C04" w:rsidR="004E00FE" w:rsidRDefault="004E00FE" w:rsidP="004E00FE">
      <w:r>
        <w:t>Objective: Create a GPO</w:t>
      </w:r>
      <w:r w:rsidR="00DB6CE3">
        <w:t xml:space="preserve"> (Group Policy Object)</w:t>
      </w:r>
      <w:r>
        <w:t xml:space="preserve"> and see how policies you configure affect user objects in the OU to which the GPO is linked.</w:t>
      </w:r>
    </w:p>
    <w:p w14:paraId="15C5EF33" w14:textId="77777777" w:rsidR="004E00FE" w:rsidRDefault="004E00FE" w:rsidP="004E00FE">
      <w:r>
        <w:t>Required Tools and Equipment: Server1</w:t>
      </w:r>
    </w:p>
    <w:p w14:paraId="65762DA0" w14:textId="77777777" w:rsidR="004E00FE" w:rsidRDefault="004E00FE" w:rsidP="004E00FE">
      <w:r>
        <w:t>Description: You want to see how some group policy settings affect users in your domain. You know that you want to restrict some users’ access to Control Panel, so you decide to start with this policy. Because you want the policy to affect certain users, you configure it in the User Configuration node.</w:t>
      </w:r>
    </w:p>
    <w:p w14:paraId="3360D6DB" w14:textId="77777777" w:rsidR="009A709C" w:rsidRDefault="004E00FE" w:rsidP="003A4241">
      <w:pPr>
        <w:pStyle w:val="ListParagraph"/>
        <w:numPr>
          <w:ilvl w:val="0"/>
          <w:numId w:val="11"/>
        </w:numPr>
      </w:pPr>
      <w:r>
        <w:t>If necessary, log on to Server1 as your administrator account</w:t>
      </w:r>
      <w:r w:rsidR="005A45DD">
        <w:t>.</w:t>
      </w:r>
    </w:p>
    <w:p w14:paraId="01C13283" w14:textId="075487C7" w:rsidR="004E00FE" w:rsidRDefault="009A709C" w:rsidP="003A4241">
      <w:pPr>
        <w:pStyle w:val="ListParagraph"/>
        <w:numPr>
          <w:ilvl w:val="0"/>
          <w:numId w:val="11"/>
        </w:numPr>
      </w:pPr>
      <w:r>
        <w:t xml:space="preserve">In Server Manager, go to </w:t>
      </w:r>
      <w:r w:rsidRPr="00CD3304">
        <w:rPr>
          <w:b/>
        </w:rPr>
        <w:t xml:space="preserve">Tools </w:t>
      </w:r>
      <w:r w:rsidRPr="00CD3304">
        <w:rPr>
          <w:b/>
        </w:rPr>
        <w:sym w:font="Wingdings" w:char="F0E0"/>
      </w:r>
      <w:r w:rsidR="005A45DD" w:rsidRPr="00CD3304">
        <w:rPr>
          <w:b/>
        </w:rPr>
        <w:t xml:space="preserve"> </w:t>
      </w:r>
      <w:r w:rsidR="004E00FE" w:rsidRPr="00CD3304">
        <w:rPr>
          <w:b/>
        </w:rPr>
        <w:t>Group Policy Management</w:t>
      </w:r>
      <w:r w:rsidR="004E00FE">
        <w:t>.</w:t>
      </w:r>
    </w:p>
    <w:p w14:paraId="6BBB87D4" w14:textId="77777777" w:rsidR="004E00FE" w:rsidRDefault="004E00FE" w:rsidP="003A4241">
      <w:pPr>
        <w:pStyle w:val="ListParagraph"/>
        <w:numPr>
          <w:ilvl w:val="0"/>
          <w:numId w:val="11"/>
        </w:numPr>
      </w:pPr>
      <w:r>
        <w:t>Click to expand the Forest and Domains nodes and then the domain node, if necessary.</w:t>
      </w:r>
    </w:p>
    <w:p w14:paraId="79690CF5" w14:textId="77777777" w:rsidR="00147F8B" w:rsidRDefault="004E00FE" w:rsidP="003A4241">
      <w:pPr>
        <w:pStyle w:val="ListParagraph"/>
        <w:numPr>
          <w:ilvl w:val="0"/>
          <w:numId w:val="11"/>
        </w:numPr>
      </w:pPr>
      <w:r>
        <w:t>Right-click the Sales OU (created earlier).</w:t>
      </w:r>
    </w:p>
    <w:p w14:paraId="47159EF7" w14:textId="77777777" w:rsidR="00395573" w:rsidRDefault="004E00FE" w:rsidP="003A4241">
      <w:pPr>
        <w:pStyle w:val="ListParagraph"/>
        <w:numPr>
          <w:ilvl w:val="0"/>
          <w:numId w:val="11"/>
        </w:numPr>
      </w:pPr>
      <w:r>
        <w:t>Click Create a GPO in this domain and Link it here.</w:t>
      </w:r>
    </w:p>
    <w:p w14:paraId="1456D1B9" w14:textId="19DCCF9E" w:rsidR="004E00FE" w:rsidRDefault="004E00FE" w:rsidP="003A4241">
      <w:pPr>
        <w:pStyle w:val="ListParagraph"/>
        <w:numPr>
          <w:ilvl w:val="0"/>
          <w:numId w:val="11"/>
        </w:numPr>
      </w:pPr>
      <w:r>
        <w:t xml:space="preserve">In the New GPO dialog box, type </w:t>
      </w:r>
      <w:r w:rsidRPr="00DA2B63">
        <w:rPr>
          <w:b/>
        </w:rPr>
        <w:t>Remove Control Panel and Settings</w:t>
      </w:r>
      <w:r>
        <w:t xml:space="preserve"> in the Name text box, and then click OK.</w:t>
      </w:r>
    </w:p>
    <w:p w14:paraId="61B85A6E" w14:textId="77777777" w:rsidR="004E00FE" w:rsidRDefault="004E00FE" w:rsidP="003A4241">
      <w:pPr>
        <w:pStyle w:val="ListParagraph"/>
        <w:numPr>
          <w:ilvl w:val="0"/>
          <w:numId w:val="11"/>
        </w:numPr>
      </w:pPr>
      <w:r>
        <w:t xml:space="preserve">In the left pane, click to expand the Sales OU, and then right-click </w:t>
      </w:r>
      <w:r w:rsidRPr="00DA2B63">
        <w:rPr>
          <w:b/>
        </w:rPr>
        <w:t>Remove Control Panel and Settings</w:t>
      </w:r>
      <w:r>
        <w:t xml:space="preserve"> and click Edit to open the Group Policy Management Editor.</w:t>
      </w:r>
    </w:p>
    <w:p w14:paraId="0B40C455" w14:textId="77777777" w:rsidR="00894832" w:rsidRDefault="004E00FE" w:rsidP="003A4241">
      <w:pPr>
        <w:pStyle w:val="ListParagraph"/>
        <w:numPr>
          <w:ilvl w:val="0"/>
          <w:numId w:val="11"/>
        </w:numPr>
      </w:pPr>
      <w:r>
        <w:t xml:space="preserve">Go to </w:t>
      </w:r>
      <w:r w:rsidRPr="00DD2C20">
        <w:rPr>
          <w:b/>
          <w:bCs/>
        </w:rPr>
        <w:t xml:space="preserve">User Configuration </w:t>
      </w:r>
      <w:r w:rsidRPr="00DD2C20">
        <w:rPr>
          <w:b/>
          <w:bCs/>
        </w:rPr>
        <w:sym w:font="Wingdings" w:char="F0E0"/>
      </w:r>
      <w:r w:rsidRPr="00DD2C20">
        <w:rPr>
          <w:b/>
          <w:bCs/>
        </w:rPr>
        <w:t xml:space="preserve"> Policies </w:t>
      </w:r>
      <w:r w:rsidRPr="00DD2C20">
        <w:rPr>
          <w:b/>
          <w:bCs/>
        </w:rPr>
        <w:sym w:font="Wingdings" w:char="F0E0"/>
      </w:r>
      <w:r w:rsidRPr="00DD2C20">
        <w:rPr>
          <w:b/>
          <w:bCs/>
        </w:rPr>
        <w:t xml:space="preserve"> Administrative Templates </w:t>
      </w:r>
      <w:r w:rsidRPr="00DD2C20">
        <w:rPr>
          <w:b/>
          <w:bCs/>
        </w:rPr>
        <w:sym w:font="Wingdings" w:char="F0E0"/>
      </w:r>
      <w:r w:rsidRPr="00DD2C20">
        <w:rPr>
          <w:b/>
          <w:bCs/>
        </w:rPr>
        <w:t xml:space="preserve"> Control Panel</w:t>
      </w:r>
      <w:r>
        <w:t>.</w:t>
      </w:r>
    </w:p>
    <w:p w14:paraId="78721EF3" w14:textId="77F19DD4" w:rsidR="004E00FE" w:rsidRDefault="004E00FE" w:rsidP="003A4241">
      <w:pPr>
        <w:pStyle w:val="ListParagraph"/>
        <w:numPr>
          <w:ilvl w:val="0"/>
          <w:numId w:val="11"/>
        </w:numPr>
      </w:pPr>
      <w:r>
        <w:t xml:space="preserve">In the right pane, double-click the </w:t>
      </w:r>
      <w:r w:rsidRPr="006150F5">
        <w:rPr>
          <w:b/>
          <w:bCs/>
        </w:rPr>
        <w:t>Prohibit access to Control Panel and PC settings</w:t>
      </w:r>
      <w:r>
        <w:t xml:space="preserve"> policy to open the dialog box.</w:t>
      </w:r>
    </w:p>
    <w:p w14:paraId="4D1A4D2F" w14:textId="77777777" w:rsidR="004E00FE" w:rsidRDefault="004E00FE" w:rsidP="003A4241">
      <w:pPr>
        <w:pStyle w:val="ListParagraph"/>
        <w:numPr>
          <w:ilvl w:val="0"/>
          <w:numId w:val="11"/>
        </w:numPr>
      </w:pPr>
      <w:r>
        <w:lastRenderedPageBreak/>
        <w:t>Read the description of the policy in the Help box, and then click the Enabled option button. Note that there are three possible settings: Enabled, Disabled, and Not Configured. If the policy is enabled, users affected by the policy are prohibited from accessing the Control Panel and PC settings. If the policy is disabled, users have access. If the policy is not configured, it has no effect on users’ access to the Control Panel and PC settings. Click OK. Notice that the State column in the Group Policy Management Editor for the policy you changed then shows “Enabled.”</w:t>
      </w:r>
    </w:p>
    <w:p w14:paraId="050FD620" w14:textId="77777777" w:rsidR="004E00FE" w:rsidRPr="00463C1C" w:rsidRDefault="004E00FE" w:rsidP="003A4241">
      <w:pPr>
        <w:pStyle w:val="ListParagraph"/>
        <w:numPr>
          <w:ilvl w:val="0"/>
          <w:numId w:val="11"/>
        </w:numPr>
      </w:pPr>
      <w:r w:rsidRPr="003D364B">
        <w:rPr>
          <w:b/>
        </w:rPr>
        <w:t xml:space="preserve">Insert a </w:t>
      </w:r>
      <w:r w:rsidRPr="007C6338">
        <w:t>screenshot</w:t>
      </w:r>
      <w:r w:rsidRPr="003D364B">
        <w:rPr>
          <w:b/>
        </w:rPr>
        <w:t>:</w:t>
      </w:r>
    </w:p>
    <w:sdt>
      <w:sdtPr>
        <w:rPr>
          <w:rStyle w:val="Red"/>
        </w:rPr>
        <w:id w:val="1793240537"/>
        <w:placeholder>
          <w:docPart w:val="8E4DB2D806B94DEEA9364045386B726C"/>
        </w:placeholder>
        <w:showingPlcHdr/>
      </w:sdtPr>
      <w:sdtEndPr>
        <w:rPr>
          <w:rStyle w:val="Red"/>
        </w:rPr>
      </w:sdtEndPr>
      <w:sdtContent>
        <w:p w14:paraId="4B963921" w14:textId="77777777" w:rsidR="004E00FE" w:rsidRDefault="004E00FE" w:rsidP="004E00FE">
          <w:pPr>
            <w:rPr>
              <w:rStyle w:val="Red"/>
            </w:rPr>
          </w:pPr>
          <w:r>
            <w:rPr>
              <w:rStyle w:val="PlaceholderText"/>
              <w:color w:val="FF0000"/>
            </w:rPr>
            <w:t>Click or tap here to enter text.</w:t>
          </w:r>
        </w:p>
      </w:sdtContent>
    </w:sdt>
    <w:p w14:paraId="5D1A86F8" w14:textId="77777777" w:rsidR="004E00FE" w:rsidRDefault="004E00FE" w:rsidP="003A4241">
      <w:pPr>
        <w:pStyle w:val="ListParagraph"/>
        <w:numPr>
          <w:ilvl w:val="0"/>
          <w:numId w:val="11"/>
        </w:numPr>
      </w:pPr>
      <w:r>
        <w:t>Close the Group Policy Management Editor and Group Policy Management console.</w:t>
      </w:r>
    </w:p>
    <w:p w14:paraId="157A225D" w14:textId="0E1F255A" w:rsidR="004E00FE" w:rsidRDefault="004E00FE" w:rsidP="003A4241">
      <w:pPr>
        <w:pStyle w:val="ListParagraph"/>
        <w:numPr>
          <w:ilvl w:val="0"/>
          <w:numId w:val="11"/>
        </w:numPr>
      </w:pPr>
      <w:r>
        <w:t xml:space="preserve">Log on to </w:t>
      </w:r>
      <w:r w:rsidR="005E1E6A">
        <w:t>Win11</w:t>
      </w:r>
      <w:r>
        <w:t xml:space="preserve"> as </w:t>
      </w:r>
      <w:r w:rsidRPr="00945432">
        <w:rPr>
          <w:b/>
          <w:bCs/>
        </w:rPr>
        <w:t>Sales1</w:t>
      </w:r>
      <w:r>
        <w:t>.</w:t>
      </w:r>
    </w:p>
    <w:p w14:paraId="0985105F" w14:textId="77777777" w:rsidR="004E00FE" w:rsidRDefault="004E00FE" w:rsidP="003A4241">
      <w:pPr>
        <w:pStyle w:val="ListParagraph"/>
        <w:numPr>
          <w:ilvl w:val="0"/>
          <w:numId w:val="11"/>
        </w:numPr>
      </w:pPr>
      <w:r>
        <w:t xml:space="preserve">After you’re logged on, Click </w:t>
      </w:r>
      <w:r w:rsidRPr="00334DD8">
        <w:rPr>
          <w:b/>
          <w:bCs/>
        </w:rPr>
        <w:t>Start</w:t>
      </w:r>
      <w:r>
        <w:t xml:space="preserve">, type in </w:t>
      </w:r>
      <w:r w:rsidRPr="00334DD8">
        <w:rPr>
          <w:b/>
          <w:bCs/>
        </w:rPr>
        <w:t>Control Panel</w:t>
      </w:r>
      <w:r>
        <w:t>, and try to access the Control Panel. In the Restrictions message box stating that the operation has been cancelled because of restrictions on the computer.</w:t>
      </w:r>
    </w:p>
    <w:p w14:paraId="50D1C408" w14:textId="77777777" w:rsidR="004E00FE" w:rsidRPr="00734A03" w:rsidRDefault="004E00FE" w:rsidP="003A4241">
      <w:pPr>
        <w:pStyle w:val="ListParagraph"/>
        <w:numPr>
          <w:ilvl w:val="0"/>
          <w:numId w:val="11"/>
        </w:numPr>
      </w:pPr>
      <w:r w:rsidRPr="00794103">
        <w:rPr>
          <w:b/>
        </w:rPr>
        <w:t xml:space="preserve">Insert a </w:t>
      </w:r>
      <w:r w:rsidRPr="00C60794">
        <w:t>screenshot</w:t>
      </w:r>
      <w:r w:rsidRPr="00794103">
        <w:rPr>
          <w:b/>
        </w:rPr>
        <w:t>:</w:t>
      </w:r>
    </w:p>
    <w:sdt>
      <w:sdtPr>
        <w:rPr>
          <w:rStyle w:val="Red"/>
        </w:rPr>
        <w:id w:val="-1602104203"/>
        <w:placeholder>
          <w:docPart w:val="284B4463F0D046319704FD443CB30264"/>
        </w:placeholder>
        <w:showingPlcHdr/>
      </w:sdtPr>
      <w:sdtEndPr>
        <w:rPr>
          <w:rStyle w:val="Red"/>
        </w:rPr>
      </w:sdtEndPr>
      <w:sdtContent>
        <w:p w14:paraId="1A5A579A" w14:textId="77777777" w:rsidR="004E00FE" w:rsidRDefault="004E00FE" w:rsidP="004E00FE">
          <w:pPr>
            <w:rPr>
              <w:rStyle w:val="Red"/>
            </w:rPr>
          </w:pPr>
          <w:r>
            <w:rPr>
              <w:rStyle w:val="PlaceholderText"/>
              <w:color w:val="FF0000"/>
            </w:rPr>
            <w:t>Click or tap here to enter text.</w:t>
          </w:r>
        </w:p>
      </w:sdtContent>
    </w:sdt>
    <w:p w14:paraId="16DF699E" w14:textId="77777777" w:rsidR="004E00FE" w:rsidRDefault="004E00FE" w:rsidP="003A4241">
      <w:pPr>
        <w:pStyle w:val="ListParagraph"/>
        <w:numPr>
          <w:ilvl w:val="0"/>
          <w:numId w:val="11"/>
        </w:numPr>
      </w:pPr>
      <w:r>
        <w:t>Click OK.</w:t>
      </w:r>
    </w:p>
    <w:p w14:paraId="13E38E7E" w14:textId="129034DB" w:rsidR="004E00FE" w:rsidRDefault="004E00FE" w:rsidP="003A4241">
      <w:pPr>
        <w:pStyle w:val="ListParagraph"/>
        <w:numPr>
          <w:ilvl w:val="0"/>
          <w:numId w:val="11"/>
        </w:numPr>
      </w:pPr>
      <w:r>
        <w:t xml:space="preserve">Right-click the desktop and click </w:t>
      </w:r>
      <w:r w:rsidR="00B94F9E" w:rsidRPr="00B94F9E">
        <w:rPr>
          <w:b/>
          <w:bCs/>
        </w:rPr>
        <w:t>Display Settings</w:t>
      </w:r>
      <w:r>
        <w:t>. In the same Restrictions message box, click OK. Your policy has clearly taken effect. (If you see an Explorer.EXE message box stating “Unspecified error,” click OK.)</w:t>
      </w:r>
    </w:p>
    <w:p w14:paraId="1BDE452D" w14:textId="77777777" w:rsidR="004E00FE" w:rsidRPr="00B360CB" w:rsidRDefault="004E00FE" w:rsidP="003A4241">
      <w:pPr>
        <w:pStyle w:val="ListParagraph"/>
        <w:numPr>
          <w:ilvl w:val="0"/>
          <w:numId w:val="11"/>
        </w:numPr>
      </w:pPr>
      <w:r w:rsidRPr="00794103">
        <w:rPr>
          <w:b/>
        </w:rPr>
        <w:t>Insert a screenshot:</w:t>
      </w:r>
    </w:p>
    <w:sdt>
      <w:sdtPr>
        <w:rPr>
          <w:rStyle w:val="Red"/>
        </w:rPr>
        <w:id w:val="-359137631"/>
        <w:placeholder>
          <w:docPart w:val="D687BDC882E24365991443D9EB4EED69"/>
        </w:placeholder>
        <w:showingPlcHdr/>
      </w:sdtPr>
      <w:sdtEndPr>
        <w:rPr>
          <w:rStyle w:val="Red"/>
        </w:rPr>
      </w:sdtEndPr>
      <w:sdtContent>
        <w:p w14:paraId="39109B2D" w14:textId="77777777" w:rsidR="004E00FE" w:rsidRDefault="004E00FE" w:rsidP="004E00FE">
          <w:pPr>
            <w:rPr>
              <w:rStyle w:val="Red"/>
            </w:rPr>
          </w:pPr>
          <w:r>
            <w:rPr>
              <w:rStyle w:val="PlaceholderText"/>
              <w:color w:val="FF0000"/>
            </w:rPr>
            <w:t>Click or tap here to enter text.</w:t>
          </w:r>
        </w:p>
      </w:sdtContent>
    </w:sdt>
    <w:p w14:paraId="5C2DF7D6" w14:textId="3217E4CC" w:rsidR="00AA5DCA" w:rsidRDefault="00AA5DCA" w:rsidP="003A4241">
      <w:pPr>
        <w:pStyle w:val="ListParagraph"/>
        <w:numPr>
          <w:ilvl w:val="0"/>
          <w:numId w:val="11"/>
        </w:numPr>
      </w:pPr>
      <w:r>
        <w:t>Go back to Server1 and Group Policy Management.</w:t>
      </w:r>
    </w:p>
    <w:p w14:paraId="32B71873" w14:textId="6CCFB390" w:rsidR="00AA5DCA" w:rsidRDefault="004B063C" w:rsidP="003A4241">
      <w:pPr>
        <w:pStyle w:val="ListParagraph"/>
        <w:numPr>
          <w:ilvl w:val="0"/>
          <w:numId w:val="11"/>
        </w:numPr>
      </w:pPr>
      <w:r>
        <w:t xml:space="preserve">Right Click on </w:t>
      </w:r>
      <w:r w:rsidRPr="00693731">
        <w:rPr>
          <w:b/>
          <w:bCs/>
        </w:rPr>
        <w:t>Remove Control Panel and Settings</w:t>
      </w:r>
      <w:r>
        <w:t xml:space="preserve"> policy </w:t>
      </w:r>
      <w:r>
        <w:sym w:font="Wingdings" w:char="F0E0"/>
      </w:r>
      <w:r>
        <w:t xml:space="preserve"> </w:t>
      </w:r>
      <w:r w:rsidRPr="00693731">
        <w:rPr>
          <w:b/>
          <w:bCs/>
        </w:rPr>
        <w:t>Delete</w:t>
      </w:r>
      <w:r>
        <w:t>.</w:t>
      </w:r>
    </w:p>
    <w:p w14:paraId="4D1DE04B" w14:textId="5513303A" w:rsidR="004E00FE" w:rsidRDefault="004E00FE" w:rsidP="003A4241">
      <w:pPr>
        <w:pStyle w:val="ListParagraph"/>
        <w:numPr>
          <w:ilvl w:val="0"/>
          <w:numId w:val="11"/>
        </w:numPr>
      </w:pPr>
      <w:r>
        <w:t xml:space="preserve">Log off Server1 and </w:t>
      </w:r>
      <w:r w:rsidR="005E1E6A">
        <w:t>Win11</w:t>
      </w:r>
      <w:r>
        <w:t>. Shut down the server and the workstation unless you’re continuing to the next activities.</w:t>
      </w:r>
    </w:p>
    <w:p w14:paraId="608E0A70" w14:textId="0E327A03" w:rsidR="004E00FE" w:rsidRDefault="004E00FE" w:rsidP="00C60794">
      <w:r>
        <w:t xml:space="preserve">In this activity, you might have noticed a delay between setting a policy and the policy taking effect. You can run the command-line program gpupdate.exe, which applies group policies immediately to the computer on which gpupdate.exe is running and to the currently logged-on user. This program is an invaluable tool for testing GPOs because it saves considerable time. As mentioned, computer policies are applied when a computer restarts, </w:t>
      </w:r>
      <w:r>
        <w:lastRenderedPageBreak/>
        <w:t>which can take some time, and user policies are applied when a user logs on. GPOs are also updated on domain controllers every 5 minutes and on workstations and servers every 90 minutes, even if the computers don’t restart.</w:t>
      </w:r>
    </w:p>
    <w:p w14:paraId="5CC25E3B" w14:textId="57E12859" w:rsidR="00ED422C" w:rsidRDefault="00ED422C" w:rsidP="004150AC">
      <w:pPr>
        <w:pStyle w:val="Heading1"/>
      </w:pPr>
      <w:bookmarkStart w:id="11" w:name="_Toc192138497"/>
      <w:r>
        <w:t xml:space="preserve">Activity </w:t>
      </w:r>
      <w:r w:rsidR="007416DC">
        <w:t>4</w:t>
      </w:r>
      <w:r>
        <w:t>-</w:t>
      </w:r>
      <w:r w:rsidR="005003E7">
        <w:t>3</w:t>
      </w:r>
      <w:r>
        <w:t>: Mapped Drives</w:t>
      </w:r>
      <w:r w:rsidRPr="007610EF">
        <w:t xml:space="preserve"> by Group Policy Preferences</w:t>
      </w:r>
      <w:bookmarkEnd w:id="9"/>
      <w:bookmarkEnd w:id="11"/>
    </w:p>
    <w:p w14:paraId="27A5EBE1" w14:textId="77777777" w:rsidR="00ED422C" w:rsidRPr="00074B85" w:rsidRDefault="00ED422C" w:rsidP="00ED422C">
      <w:r>
        <w:t>Time Required: 10 minutes</w:t>
      </w:r>
    </w:p>
    <w:p w14:paraId="2356E68A" w14:textId="10FA1525" w:rsidR="00ED422C" w:rsidRPr="007610EF" w:rsidRDefault="00ED422C" w:rsidP="00ED422C">
      <w:pPr>
        <w:spacing w:line="288" w:lineRule="auto"/>
      </w:pPr>
      <w:r>
        <w:t xml:space="preserve">Mapping drives by Group Policy Preferences allow you to set mapped drives for several users or groups all at once. </w:t>
      </w:r>
      <w:r w:rsidRPr="007610EF">
        <w:t>The reason for preferences, is that some settings can’t be changed with Group Policies. Both types of policies are useful, you just need to be aware of the difference.</w:t>
      </w:r>
    </w:p>
    <w:p w14:paraId="022CAB6D" w14:textId="3CE924AB" w:rsidR="003139EA" w:rsidRDefault="003139EA" w:rsidP="00AE0EE8">
      <w:pPr>
        <w:numPr>
          <w:ilvl w:val="0"/>
          <w:numId w:val="5"/>
        </w:numPr>
        <w:spacing w:before="120" w:after="60" w:line="288" w:lineRule="auto"/>
      </w:pPr>
      <w:r>
        <w:t xml:space="preserve">Server1 </w:t>
      </w:r>
      <w:r>
        <w:sym w:font="Wingdings" w:char="F0E0"/>
      </w:r>
      <w:r>
        <w:t xml:space="preserve"> In File Manager, go to C:\Data\Accounting. Create a new folder called Payroll. C:\Data\Accounting\Payroll should be the result.</w:t>
      </w:r>
    </w:p>
    <w:p w14:paraId="72DD9351" w14:textId="26854B08" w:rsidR="00ED422C" w:rsidRPr="007610EF" w:rsidRDefault="00ED422C" w:rsidP="00AE0EE8">
      <w:pPr>
        <w:numPr>
          <w:ilvl w:val="0"/>
          <w:numId w:val="5"/>
        </w:numPr>
        <w:spacing w:before="120" w:after="60" w:line="288" w:lineRule="auto"/>
      </w:pPr>
      <w:r>
        <w:t>Create</w:t>
      </w:r>
      <w:r w:rsidRPr="007610EF">
        <w:t xml:space="preserve"> a GPO named </w:t>
      </w:r>
      <w:r w:rsidR="00135EC8">
        <w:rPr>
          <w:b/>
        </w:rPr>
        <w:t>Accounting Mapped Drives</w:t>
      </w:r>
      <w:r w:rsidRPr="007610EF">
        <w:t xml:space="preserve"> </w:t>
      </w:r>
      <w:r>
        <w:t xml:space="preserve">and link it to </w:t>
      </w:r>
      <w:r w:rsidRPr="007610EF">
        <w:t xml:space="preserve">the </w:t>
      </w:r>
      <w:r w:rsidRPr="0036529C">
        <w:rPr>
          <w:b/>
        </w:rPr>
        <w:t>Accounting</w:t>
      </w:r>
      <w:r w:rsidRPr="007610EF">
        <w:rPr>
          <w:b/>
        </w:rPr>
        <w:t xml:space="preserve"> OU</w:t>
      </w:r>
      <w:r w:rsidRPr="007610EF">
        <w:t>.</w:t>
      </w:r>
    </w:p>
    <w:p w14:paraId="3969883B" w14:textId="77777777" w:rsidR="00ED422C" w:rsidRPr="00A2348F" w:rsidRDefault="00ED422C" w:rsidP="00AE0EE8">
      <w:pPr>
        <w:numPr>
          <w:ilvl w:val="0"/>
          <w:numId w:val="5"/>
        </w:numPr>
        <w:spacing w:before="120" w:after="60" w:line="288" w:lineRule="auto"/>
      </w:pPr>
      <w:r>
        <w:t xml:space="preserve">Go to </w:t>
      </w:r>
      <w:r w:rsidRPr="006F2353">
        <w:rPr>
          <w:b/>
          <w:bCs/>
        </w:rPr>
        <w:t xml:space="preserve">User Configuration </w:t>
      </w:r>
      <w:r w:rsidRPr="006F2353">
        <w:rPr>
          <w:b/>
          <w:bCs/>
        </w:rPr>
        <w:sym w:font="Wingdings" w:char="F0E0"/>
      </w:r>
      <w:r w:rsidRPr="006F2353">
        <w:rPr>
          <w:b/>
          <w:bCs/>
        </w:rPr>
        <w:t xml:space="preserve"> Preferences </w:t>
      </w:r>
      <w:r w:rsidRPr="006F2353">
        <w:rPr>
          <w:b/>
          <w:bCs/>
        </w:rPr>
        <w:sym w:font="Wingdings" w:char="F0E0"/>
      </w:r>
      <w:r w:rsidRPr="006F2353">
        <w:rPr>
          <w:b/>
          <w:bCs/>
        </w:rPr>
        <w:t xml:space="preserve"> Windows Settings </w:t>
      </w:r>
      <w:r w:rsidRPr="006F2353">
        <w:rPr>
          <w:b/>
          <w:bCs/>
        </w:rPr>
        <w:sym w:font="Wingdings" w:char="F0E0"/>
      </w:r>
      <w:r w:rsidRPr="006F2353">
        <w:rPr>
          <w:b/>
          <w:bCs/>
        </w:rPr>
        <w:t xml:space="preserve"> Drive Maps</w:t>
      </w:r>
    </w:p>
    <w:p w14:paraId="209C1860" w14:textId="77777777" w:rsidR="00ED422C" w:rsidRDefault="00ED422C" w:rsidP="00AE0EE8">
      <w:pPr>
        <w:numPr>
          <w:ilvl w:val="0"/>
          <w:numId w:val="5"/>
        </w:numPr>
        <w:spacing w:before="120" w:after="60" w:line="288" w:lineRule="auto"/>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1F5FE5A8" w14:textId="77777777" w:rsidR="00ED422C" w:rsidRPr="007610EF" w:rsidRDefault="00ED422C" w:rsidP="00AE0EE8">
      <w:pPr>
        <w:numPr>
          <w:ilvl w:val="1"/>
          <w:numId w:val="5"/>
        </w:numPr>
        <w:spacing w:before="120" w:after="60" w:line="288" w:lineRule="auto"/>
      </w:pPr>
      <w:r>
        <w:t xml:space="preserve">Location: </w:t>
      </w:r>
      <w:r w:rsidRPr="00D64506">
        <w:rPr>
          <w:b/>
          <w:bCs/>
        </w:rPr>
        <w:t>\\Server1\Accounting</w:t>
      </w:r>
    </w:p>
    <w:p w14:paraId="3CFA1C26" w14:textId="77777777" w:rsidR="00ED422C" w:rsidRDefault="00ED422C" w:rsidP="00AE0EE8">
      <w:pPr>
        <w:numPr>
          <w:ilvl w:val="1"/>
          <w:numId w:val="5"/>
        </w:numPr>
        <w:spacing w:before="120" w:after="60" w:line="288" w:lineRule="auto"/>
      </w:pPr>
      <w:r>
        <w:t xml:space="preserve">Check </w:t>
      </w:r>
      <w:r w:rsidRPr="00D64506">
        <w:rPr>
          <w:b/>
          <w:bCs/>
        </w:rPr>
        <w:t>Reconnect</w:t>
      </w:r>
      <w:r>
        <w:t>.</w:t>
      </w:r>
    </w:p>
    <w:p w14:paraId="6216A788" w14:textId="77777777" w:rsidR="00ED422C" w:rsidRPr="00D64506" w:rsidRDefault="00ED422C" w:rsidP="00AE0EE8">
      <w:pPr>
        <w:numPr>
          <w:ilvl w:val="1"/>
          <w:numId w:val="5"/>
        </w:numPr>
        <w:spacing w:before="120" w:after="60" w:line="288" w:lineRule="auto"/>
      </w:pPr>
      <w:r>
        <w:t xml:space="preserve">Drive Letter </w:t>
      </w:r>
      <w:r w:rsidRPr="00D64506">
        <w:rPr>
          <w:b/>
          <w:bCs/>
        </w:rPr>
        <w:t xml:space="preserve">Existing </w:t>
      </w:r>
      <w:r w:rsidRPr="00D64506">
        <w:rPr>
          <w:b/>
          <w:bCs/>
        </w:rPr>
        <w:sym w:font="Wingdings" w:char="F0E0"/>
      </w:r>
      <w:r w:rsidRPr="00D64506">
        <w:rPr>
          <w:b/>
          <w:bCs/>
        </w:rPr>
        <w:t xml:space="preserve"> Z</w:t>
      </w:r>
    </w:p>
    <w:p w14:paraId="1A26026C" w14:textId="77777777" w:rsidR="00ED422C" w:rsidRPr="007B1794" w:rsidRDefault="00ED422C" w:rsidP="00AE0EE8">
      <w:pPr>
        <w:numPr>
          <w:ilvl w:val="1"/>
          <w:numId w:val="5"/>
        </w:numPr>
        <w:spacing w:before="120" w:after="60" w:line="288" w:lineRule="auto"/>
      </w:pPr>
      <w:r>
        <w:t xml:space="preserve">Use the option on the common tab: </w:t>
      </w:r>
      <w:r w:rsidRPr="007B1794">
        <w:rPr>
          <w:b/>
        </w:rPr>
        <w:t>Remove this item when it is no longer applied</w:t>
      </w:r>
    </w:p>
    <w:p w14:paraId="3F379FEF" w14:textId="77777777" w:rsidR="00ED422C" w:rsidRPr="007B1794" w:rsidRDefault="00ED422C" w:rsidP="00AE0EE8">
      <w:pPr>
        <w:numPr>
          <w:ilvl w:val="1"/>
          <w:numId w:val="5"/>
        </w:numPr>
        <w:spacing w:before="120" w:after="60" w:line="288" w:lineRule="auto"/>
      </w:pPr>
      <w:r w:rsidRPr="007B1794">
        <w:t xml:space="preserve">This will change the </w:t>
      </w:r>
      <w:r w:rsidRPr="00B9032B">
        <w:rPr>
          <w:b/>
          <w:bCs/>
        </w:rPr>
        <w:t>Action</w:t>
      </w:r>
      <w:r w:rsidRPr="007B1794">
        <w:t xml:space="preserve"> to </w:t>
      </w:r>
      <w:r w:rsidRPr="00B9032B">
        <w:rPr>
          <w:b/>
          <w:bCs/>
        </w:rPr>
        <w:t>Replace</w:t>
      </w:r>
      <w:r w:rsidRPr="007B1794">
        <w:t>.</w:t>
      </w:r>
    </w:p>
    <w:p w14:paraId="53FF5E3A" w14:textId="77777777" w:rsidR="00ED422C" w:rsidRPr="00A2348F" w:rsidRDefault="00ED422C" w:rsidP="00AE0EE8">
      <w:pPr>
        <w:numPr>
          <w:ilvl w:val="1"/>
          <w:numId w:val="5"/>
        </w:numPr>
        <w:spacing w:before="120" w:after="60" w:line="288" w:lineRule="auto"/>
      </w:pPr>
      <w:r>
        <w:t>Click OK.</w:t>
      </w:r>
    </w:p>
    <w:p w14:paraId="06CEBF13" w14:textId="77777777" w:rsidR="00ED422C" w:rsidRDefault="00ED422C" w:rsidP="00AE0EE8">
      <w:pPr>
        <w:numPr>
          <w:ilvl w:val="0"/>
          <w:numId w:val="5"/>
        </w:numPr>
        <w:spacing w:before="120" w:after="60" w:line="288" w:lineRule="auto"/>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4484F3E0" w14:textId="77777777" w:rsidR="00ED422C" w:rsidRPr="007610EF" w:rsidRDefault="00ED422C" w:rsidP="00AE0EE8">
      <w:pPr>
        <w:numPr>
          <w:ilvl w:val="1"/>
          <w:numId w:val="5"/>
        </w:numPr>
        <w:spacing w:before="120" w:after="60" w:line="288" w:lineRule="auto"/>
      </w:pPr>
      <w:r>
        <w:t xml:space="preserve">Location: </w:t>
      </w:r>
      <w:r w:rsidRPr="00D64506">
        <w:rPr>
          <w:b/>
          <w:bCs/>
        </w:rPr>
        <w:t>\\Server1\Accounting</w:t>
      </w:r>
      <w:r>
        <w:rPr>
          <w:b/>
          <w:bCs/>
        </w:rPr>
        <w:t>\Payroll</w:t>
      </w:r>
    </w:p>
    <w:p w14:paraId="3B8CA627" w14:textId="77777777" w:rsidR="00ED422C" w:rsidRDefault="00ED422C" w:rsidP="00AE0EE8">
      <w:pPr>
        <w:numPr>
          <w:ilvl w:val="1"/>
          <w:numId w:val="5"/>
        </w:numPr>
        <w:spacing w:before="120" w:after="60" w:line="288" w:lineRule="auto"/>
      </w:pPr>
      <w:r>
        <w:t xml:space="preserve">Check </w:t>
      </w:r>
      <w:r w:rsidRPr="00D64506">
        <w:rPr>
          <w:b/>
          <w:bCs/>
        </w:rPr>
        <w:t>Reconnect</w:t>
      </w:r>
      <w:r>
        <w:t>.</w:t>
      </w:r>
    </w:p>
    <w:p w14:paraId="1DCEEE7A" w14:textId="77777777" w:rsidR="00ED422C" w:rsidRPr="00D64506" w:rsidRDefault="00ED422C" w:rsidP="00AE0EE8">
      <w:pPr>
        <w:numPr>
          <w:ilvl w:val="1"/>
          <w:numId w:val="5"/>
        </w:numPr>
        <w:spacing w:before="120" w:after="60" w:line="288" w:lineRule="auto"/>
      </w:pPr>
      <w:r>
        <w:t xml:space="preserve">Drive Letter </w:t>
      </w:r>
      <w:r w:rsidRPr="00D64506">
        <w:rPr>
          <w:b/>
          <w:bCs/>
        </w:rPr>
        <w:t xml:space="preserve">Existing </w:t>
      </w:r>
      <w:r w:rsidRPr="00D64506">
        <w:rPr>
          <w:b/>
          <w:bCs/>
        </w:rPr>
        <w:sym w:font="Wingdings" w:char="F0E0"/>
      </w:r>
      <w:r w:rsidRPr="00D64506">
        <w:rPr>
          <w:b/>
          <w:bCs/>
        </w:rPr>
        <w:t xml:space="preserve"> </w:t>
      </w:r>
      <w:r>
        <w:rPr>
          <w:b/>
          <w:bCs/>
        </w:rPr>
        <w:t>Y</w:t>
      </w:r>
    </w:p>
    <w:p w14:paraId="269F7CAA" w14:textId="77777777" w:rsidR="00ED422C" w:rsidRPr="007B1794" w:rsidRDefault="00ED422C" w:rsidP="00AE0EE8">
      <w:pPr>
        <w:numPr>
          <w:ilvl w:val="1"/>
          <w:numId w:val="5"/>
        </w:numPr>
        <w:spacing w:before="120" w:after="60" w:line="288" w:lineRule="auto"/>
      </w:pPr>
      <w:r>
        <w:t xml:space="preserve">Use the option on the common tab: </w:t>
      </w:r>
      <w:r w:rsidRPr="007B1794">
        <w:rPr>
          <w:b/>
        </w:rPr>
        <w:t>Remove this item when it is no longer applied</w:t>
      </w:r>
    </w:p>
    <w:p w14:paraId="4F7E3E07" w14:textId="77777777" w:rsidR="00ED422C" w:rsidRPr="007B1794" w:rsidRDefault="00ED422C" w:rsidP="00AE0EE8">
      <w:pPr>
        <w:numPr>
          <w:ilvl w:val="1"/>
          <w:numId w:val="5"/>
        </w:numPr>
        <w:spacing w:before="120" w:after="60" w:line="288" w:lineRule="auto"/>
      </w:pPr>
      <w:r w:rsidRPr="007B1794">
        <w:t xml:space="preserve">This will change the </w:t>
      </w:r>
      <w:r w:rsidRPr="00B9032B">
        <w:rPr>
          <w:b/>
          <w:bCs/>
        </w:rPr>
        <w:t>Action</w:t>
      </w:r>
      <w:r w:rsidRPr="007B1794">
        <w:t xml:space="preserve"> to </w:t>
      </w:r>
      <w:r w:rsidRPr="00B9032B">
        <w:rPr>
          <w:b/>
          <w:bCs/>
        </w:rPr>
        <w:t>Replace</w:t>
      </w:r>
      <w:r w:rsidRPr="007B1794">
        <w:t>.</w:t>
      </w:r>
    </w:p>
    <w:p w14:paraId="391E7C31" w14:textId="77777777" w:rsidR="00ED422C" w:rsidRDefault="00ED422C" w:rsidP="00AE0EE8">
      <w:pPr>
        <w:numPr>
          <w:ilvl w:val="1"/>
          <w:numId w:val="5"/>
        </w:numPr>
        <w:spacing w:before="120" w:after="60" w:line="288" w:lineRule="auto"/>
      </w:pPr>
      <w:r>
        <w:t>Click OK.</w:t>
      </w:r>
    </w:p>
    <w:p w14:paraId="618F41FC" w14:textId="77777777" w:rsidR="00ED422C" w:rsidRPr="001162B4" w:rsidRDefault="00ED422C" w:rsidP="00AE0EE8">
      <w:pPr>
        <w:numPr>
          <w:ilvl w:val="0"/>
          <w:numId w:val="5"/>
        </w:numPr>
        <w:spacing w:before="120" w:after="60" w:line="288" w:lineRule="auto"/>
      </w:pPr>
      <w:r w:rsidRPr="007610EF">
        <w:rPr>
          <w:b/>
        </w:rPr>
        <w:t>Insert a screenshot of the Group Policy</w:t>
      </w:r>
      <w:r>
        <w:rPr>
          <w:b/>
        </w:rPr>
        <w:t xml:space="preserve"> Settings showing the mapped drives.</w:t>
      </w:r>
    </w:p>
    <w:sdt>
      <w:sdtPr>
        <w:rPr>
          <w:rStyle w:val="Red"/>
        </w:rPr>
        <w:id w:val="1365481158"/>
        <w:placeholder>
          <w:docPart w:val="C7D8C47DE6C447EBB08D83CE550ED01F"/>
        </w:placeholder>
        <w:showingPlcHdr/>
      </w:sdtPr>
      <w:sdtEndPr>
        <w:rPr>
          <w:rStyle w:val="DefaultParagraphFont"/>
          <w:color w:val="auto"/>
        </w:rPr>
      </w:sdtEndPr>
      <w:sdtContent>
        <w:p w14:paraId="4FE346C0" w14:textId="77777777" w:rsidR="00ED422C" w:rsidRDefault="00ED422C" w:rsidP="00ED422C">
          <w:pPr>
            <w:rPr>
              <w:rStyle w:val="Red"/>
            </w:rPr>
          </w:pPr>
          <w:r w:rsidRPr="009E102F">
            <w:rPr>
              <w:rStyle w:val="PlaceholderText"/>
              <w:color w:val="FF0000"/>
            </w:rPr>
            <w:t>Click or tap here to enter text.</w:t>
          </w:r>
        </w:p>
      </w:sdtContent>
    </w:sdt>
    <w:p w14:paraId="5D1E044C" w14:textId="33AF6AFA" w:rsidR="00ED422C" w:rsidRPr="001E6E74" w:rsidRDefault="00ED422C" w:rsidP="00AE0EE8">
      <w:pPr>
        <w:numPr>
          <w:ilvl w:val="0"/>
          <w:numId w:val="5"/>
        </w:numPr>
        <w:spacing w:before="120" w:after="60" w:line="288" w:lineRule="auto"/>
      </w:pPr>
      <w:r w:rsidRPr="007610EF">
        <w:lastRenderedPageBreak/>
        <w:t xml:space="preserve">Logon to </w:t>
      </w:r>
      <w:r w:rsidR="005E1E6A">
        <w:rPr>
          <w:b/>
        </w:rPr>
        <w:t>Win11</w:t>
      </w:r>
      <w:r w:rsidRPr="007610EF">
        <w:t xml:space="preserve"> with </w:t>
      </w:r>
      <w:r>
        <w:t>Accounting1.</w:t>
      </w:r>
      <w:r w:rsidRPr="007610EF">
        <w:t xml:space="preserve"> </w:t>
      </w:r>
      <w:r>
        <w:t xml:space="preserve">Do a </w:t>
      </w:r>
      <w:r w:rsidRPr="00DB7D64">
        <w:rPr>
          <w:b/>
          <w:bCs/>
        </w:rPr>
        <w:t>g</w:t>
      </w:r>
      <w:r w:rsidR="00546700">
        <w:rPr>
          <w:b/>
          <w:bCs/>
        </w:rPr>
        <w:t>p</w:t>
      </w:r>
      <w:r w:rsidRPr="00DB7D64">
        <w:rPr>
          <w:b/>
          <w:bCs/>
        </w:rPr>
        <w:t>update /force</w:t>
      </w:r>
    </w:p>
    <w:p w14:paraId="6397BB90" w14:textId="0FAE1846" w:rsidR="00ED422C" w:rsidRPr="001E6E74" w:rsidRDefault="00ED422C" w:rsidP="00AE0EE8">
      <w:pPr>
        <w:numPr>
          <w:ilvl w:val="0"/>
          <w:numId w:val="5"/>
        </w:numPr>
        <w:spacing w:before="120" w:after="60" w:line="288" w:lineRule="auto"/>
      </w:pPr>
      <w:r>
        <w:t xml:space="preserve">Sign out and sign back into </w:t>
      </w:r>
      <w:r w:rsidR="005E1E6A">
        <w:t>Win11</w:t>
      </w:r>
      <w:r>
        <w:t>. Your drives should be visible.</w:t>
      </w:r>
    </w:p>
    <w:p w14:paraId="50DF9E68" w14:textId="77777777" w:rsidR="00ED422C" w:rsidRPr="007610EF" w:rsidRDefault="00ED422C" w:rsidP="00AE0EE8">
      <w:pPr>
        <w:numPr>
          <w:ilvl w:val="0"/>
          <w:numId w:val="5"/>
        </w:numPr>
        <w:spacing w:before="120" w:after="60" w:line="288" w:lineRule="auto"/>
      </w:pPr>
      <w:r w:rsidRPr="007610EF">
        <w:rPr>
          <w:b/>
        </w:rPr>
        <w:t>Insert a screenshot of the drives that you mapped:</w:t>
      </w:r>
    </w:p>
    <w:sdt>
      <w:sdtPr>
        <w:rPr>
          <w:rStyle w:val="Red"/>
        </w:rPr>
        <w:id w:val="1052347781"/>
        <w:placeholder>
          <w:docPart w:val="76C4CA0781304C8A852094FF4386CBD6"/>
        </w:placeholder>
        <w:showingPlcHdr/>
      </w:sdtPr>
      <w:sdtEndPr>
        <w:rPr>
          <w:rStyle w:val="DefaultParagraphFont"/>
          <w:color w:val="auto"/>
        </w:rPr>
      </w:sdtEndPr>
      <w:sdtContent>
        <w:p w14:paraId="2DCCD639" w14:textId="77777777" w:rsidR="00ED422C" w:rsidRDefault="00ED422C" w:rsidP="00ED422C">
          <w:pPr>
            <w:rPr>
              <w:rStyle w:val="Red"/>
            </w:rPr>
          </w:pPr>
          <w:r w:rsidRPr="009E102F">
            <w:rPr>
              <w:rStyle w:val="PlaceholderText"/>
              <w:color w:val="FF0000"/>
            </w:rPr>
            <w:t>Click or tap here to enter text.</w:t>
          </w:r>
        </w:p>
      </w:sdtContent>
    </w:sdt>
    <w:p w14:paraId="26430567" w14:textId="77777777" w:rsidR="00ED422C" w:rsidRDefault="00ED422C" w:rsidP="00AE0EE8">
      <w:pPr>
        <w:numPr>
          <w:ilvl w:val="0"/>
          <w:numId w:val="5"/>
        </w:numPr>
        <w:spacing w:before="120" w:after="60" w:line="288" w:lineRule="auto"/>
      </w:pPr>
      <w:r>
        <w:t xml:space="preserve">Save a file to both drives named </w:t>
      </w:r>
      <w:r>
        <w:rPr>
          <w:b/>
        </w:rPr>
        <w:t>Mapped Drives by GPO Preferences</w:t>
      </w:r>
      <w:r>
        <w:t>.</w:t>
      </w:r>
    </w:p>
    <w:p w14:paraId="7432F8D6" w14:textId="77777777" w:rsidR="00ED422C" w:rsidRDefault="00ED422C" w:rsidP="00AE0EE8">
      <w:pPr>
        <w:numPr>
          <w:ilvl w:val="0"/>
          <w:numId w:val="5"/>
        </w:numPr>
        <w:spacing w:before="120" w:after="60" w:line="288" w:lineRule="auto"/>
      </w:pPr>
      <w:r>
        <w:t>Unlink Mapped Drive preferences.</w:t>
      </w:r>
    </w:p>
    <w:p w14:paraId="62812153" w14:textId="16279528" w:rsidR="00ED422C" w:rsidRPr="007610EF" w:rsidRDefault="00ED422C" w:rsidP="005549F8">
      <w:pPr>
        <w:pStyle w:val="ListParagraph"/>
        <w:numPr>
          <w:ilvl w:val="0"/>
          <w:numId w:val="5"/>
        </w:numPr>
      </w:pPr>
      <w:r w:rsidRPr="005549F8">
        <w:rPr>
          <w:b/>
        </w:rPr>
        <w:t>Logoff</w:t>
      </w:r>
      <w:r w:rsidRPr="007610EF">
        <w:t xml:space="preserve"> and </w:t>
      </w:r>
      <w:r w:rsidRPr="005549F8">
        <w:rPr>
          <w:b/>
        </w:rPr>
        <w:t>logon</w:t>
      </w:r>
      <w:r w:rsidRPr="007610EF">
        <w:t xml:space="preserve"> again as </w:t>
      </w:r>
      <w:r w:rsidRPr="005549F8">
        <w:rPr>
          <w:b/>
          <w:bCs/>
        </w:rPr>
        <w:t>Accounting1</w:t>
      </w:r>
      <w:r w:rsidRPr="007610EF">
        <w:t>, the drives should be gone.</w:t>
      </w:r>
      <w:r>
        <w:t xml:space="preserve"> </w:t>
      </w:r>
      <w:r w:rsidR="00257626">
        <w:br/>
      </w:r>
      <w:r>
        <w:t xml:space="preserve">If they are not, do a </w:t>
      </w:r>
      <w:r w:rsidRPr="005549F8">
        <w:rPr>
          <w:b/>
          <w:bCs/>
        </w:rPr>
        <w:t>gpudate /force.</w:t>
      </w:r>
    </w:p>
    <w:p w14:paraId="7DFCC3A4" w14:textId="68C80480" w:rsidR="004E5251" w:rsidRDefault="004E5251" w:rsidP="004150AC">
      <w:pPr>
        <w:pStyle w:val="Heading1"/>
      </w:pPr>
      <w:bookmarkStart w:id="12" w:name="_Toc515205186"/>
      <w:bookmarkStart w:id="13" w:name="_Toc527633370"/>
      <w:bookmarkStart w:id="14" w:name="_Toc192138498"/>
      <w:r>
        <w:t xml:space="preserve">Activity </w:t>
      </w:r>
      <w:r w:rsidR="001844F7">
        <w:t>4</w:t>
      </w:r>
      <w:r>
        <w:t>-</w:t>
      </w:r>
      <w:r w:rsidR="005003E7">
        <w:t>4</w:t>
      </w:r>
      <w:r>
        <w:t>: Setting the Default Domain Policy</w:t>
      </w:r>
      <w:bookmarkEnd w:id="12"/>
      <w:bookmarkEnd w:id="14"/>
    </w:p>
    <w:p w14:paraId="64EA58CC" w14:textId="77777777" w:rsidR="004E5251" w:rsidRDefault="004E5251" w:rsidP="004E5251">
      <w:r>
        <w:t>Time Required: 5 minutes</w:t>
      </w:r>
    </w:p>
    <w:p w14:paraId="0D5D6B72" w14:textId="77777777" w:rsidR="004E5251" w:rsidRDefault="004E5251" w:rsidP="004E5251">
      <w:r>
        <w:t>Objective: Set password and other account policies in the Default Domain Policy.</w:t>
      </w:r>
    </w:p>
    <w:p w14:paraId="53EFA604" w14:textId="77777777" w:rsidR="004E5251" w:rsidRDefault="004E5251" w:rsidP="004E5251">
      <w:r>
        <w:t>Required Tools and Equipment: Server1</w:t>
      </w:r>
    </w:p>
    <w:p w14:paraId="2BC0CABC" w14:textId="77777777" w:rsidR="004E5251" w:rsidRDefault="004E5251" w:rsidP="004E5251">
      <w:r>
        <w:t>Description: The management has decided to enforce password and other account policies according to the policies recommended by a security audit.</w:t>
      </w:r>
    </w:p>
    <w:p w14:paraId="1E2E5BA0" w14:textId="77777777" w:rsidR="004E5251" w:rsidRDefault="004E5251" w:rsidP="004E5251">
      <w:r w:rsidRPr="001C4FB2">
        <w:rPr>
          <w:b/>
          <w:bCs/>
        </w:rPr>
        <w:t>NOTE:</w:t>
      </w:r>
      <w:r>
        <w:t xml:space="preserve"> The only settings ever changed in the Default Domain Policy are the account policies. Never add other policies to this GPO.</w:t>
      </w:r>
    </w:p>
    <w:p w14:paraId="737DCDFB" w14:textId="77777777" w:rsidR="004E5251" w:rsidRDefault="004E5251" w:rsidP="00AB576B">
      <w:pPr>
        <w:pStyle w:val="ListParagraph"/>
        <w:numPr>
          <w:ilvl w:val="0"/>
          <w:numId w:val="8"/>
        </w:numPr>
        <w:spacing w:before="120" w:after="60" w:line="288" w:lineRule="auto"/>
      </w:pPr>
      <w:r>
        <w:t>Log on to Server1 as your administrator level account, if necessary.</w:t>
      </w:r>
    </w:p>
    <w:p w14:paraId="3C54139D" w14:textId="120C2CEC" w:rsidR="004E5251" w:rsidRDefault="004E5251" w:rsidP="00E919F4">
      <w:pPr>
        <w:pStyle w:val="ListParagraph"/>
        <w:numPr>
          <w:ilvl w:val="0"/>
          <w:numId w:val="8"/>
        </w:numPr>
      </w:pPr>
      <w:r>
        <w:t xml:space="preserve">Open the </w:t>
      </w:r>
      <w:r w:rsidRPr="00E919F4">
        <w:rPr>
          <w:b/>
          <w:bCs/>
        </w:rPr>
        <w:t>Group Policy Management</w:t>
      </w:r>
      <w:r>
        <w:t xml:space="preserve"> console, if necessary. Right Click and </w:t>
      </w:r>
      <w:r w:rsidRPr="00E919F4">
        <w:rPr>
          <w:b/>
          <w:bCs/>
        </w:rPr>
        <w:t>Edit</w:t>
      </w:r>
      <w:r>
        <w:t xml:space="preserve"> the </w:t>
      </w:r>
      <w:r w:rsidRPr="00E919F4">
        <w:rPr>
          <w:b/>
          <w:bCs/>
        </w:rPr>
        <w:t>Default Domain Policy</w:t>
      </w:r>
      <w:r>
        <w:t>.</w:t>
      </w:r>
    </w:p>
    <w:p w14:paraId="78240F88" w14:textId="5DC108C8" w:rsidR="00F20896" w:rsidRDefault="009E4D5D" w:rsidP="00202947">
      <w:pPr>
        <w:pStyle w:val="ListParagraph"/>
        <w:numPr>
          <w:ilvl w:val="0"/>
          <w:numId w:val="8"/>
        </w:numPr>
      </w:pPr>
      <w:r>
        <w:t xml:space="preserve">Go to </w:t>
      </w:r>
      <w:r w:rsidR="001334CA" w:rsidRPr="0038593A">
        <w:rPr>
          <w:b/>
          <w:bCs/>
        </w:rPr>
        <w:t>Computer Configuration</w:t>
      </w:r>
      <w:r w:rsidR="001334CA">
        <w:t xml:space="preserve"> </w:t>
      </w:r>
      <w:r w:rsidR="00137EF4">
        <w:sym w:font="Wingdings" w:char="F0E0"/>
      </w:r>
      <w:r w:rsidR="00137EF4">
        <w:t xml:space="preserve"> </w:t>
      </w:r>
      <w:r w:rsidR="006E3517" w:rsidRPr="0038593A">
        <w:rPr>
          <w:b/>
          <w:bCs/>
        </w:rPr>
        <w:t>Windows Settings</w:t>
      </w:r>
      <w:r w:rsidR="00137EF4">
        <w:t xml:space="preserve"> </w:t>
      </w:r>
      <w:r w:rsidR="00137EF4">
        <w:sym w:font="Wingdings" w:char="F0E0"/>
      </w:r>
      <w:r w:rsidR="006E3517">
        <w:t xml:space="preserve"> </w:t>
      </w:r>
      <w:r w:rsidR="006E3517" w:rsidRPr="00D90044">
        <w:rPr>
          <w:b/>
          <w:bCs/>
        </w:rPr>
        <w:t>Security Settings</w:t>
      </w:r>
      <w:r w:rsidR="00D90044">
        <w:t xml:space="preserve"> </w:t>
      </w:r>
      <w:r w:rsidR="00D90044">
        <w:sym w:font="Wingdings" w:char="F0E0"/>
      </w:r>
      <w:r w:rsidR="00D90044">
        <w:t xml:space="preserve"> </w:t>
      </w:r>
      <w:r w:rsidR="00D90044" w:rsidRPr="00D90044">
        <w:rPr>
          <w:b/>
          <w:bCs/>
        </w:rPr>
        <w:t>Account Policies</w:t>
      </w:r>
    </w:p>
    <w:p w14:paraId="00814A93" w14:textId="251A8915" w:rsidR="004E5251" w:rsidRDefault="00D90044" w:rsidP="00AB576B">
      <w:pPr>
        <w:pStyle w:val="ListParagraph"/>
        <w:numPr>
          <w:ilvl w:val="0"/>
          <w:numId w:val="8"/>
        </w:numPr>
        <w:spacing w:before="120" w:after="60" w:line="264" w:lineRule="auto"/>
      </w:pPr>
      <w:r>
        <w:t xml:space="preserve"> These settings are in </w:t>
      </w:r>
      <w:r w:rsidRPr="00DA0EF4">
        <w:rPr>
          <w:b/>
          <w:bCs/>
        </w:rPr>
        <w:t>Password</w:t>
      </w:r>
      <w:r w:rsidR="00DA0EF4" w:rsidRPr="00DA0EF4">
        <w:rPr>
          <w:b/>
          <w:bCs/>
        </w:rPr>
        <w:t xml:space="preserve"> Policy</w:t>
      </w:r>
      <w:r w:rsidR="00DA0EF4">
        <w:t>. Change to these settings.</w:t>
      </w:r>
    </w:p>
    <w:p w14:paraId="7B16A963" w14:textId="5C1D49A6" w:rsidR="004E5251" w:rsidRDefault="004E5251" w:rsidP="00AB576B">
      <w:pPr>
        <w:pStyle w:val="ListParagraph"/>
        <w:numPr>
          <w:ilvl w:val="1"/>
          <w:numId w:val="8"/>
        </w:numPr>
        <w:spacing w:before="120" w:after="60" w:line="264" w:lineRule="auto"/>
      </w:pPr>
      <w:r>
        <w:t xml:space="preserve">Maximum password age: </w:t>
      </w:r>
      <w:r w:rsidR="00DF260A">
        <w:t>365</w:t>
      </w:r>
    </w:p>
    <w:p w14:paraId="2F6D3FD1" w14:textId="17A3E658" w:rsidR="004E5251" w:rsidRDefault="004E5251" w:rsidP="00AB576B">
      <w:pPr>
        <w:pStyle w:val="ListParagraph"/>
        <w:numPr>
          <w:ilvl w:val="1"/>
          <w:numId w:val="8"/>
        </w:numPr>
        <w:spacing w:before="120" w:after="60" w:line="264" w:lineRule="auto"/>
      </w:pPr>
      <w:r>
        <w:t xml:space="preserve">Minimum password length: </w:t>
      </w:r>
      <w:r w:rsidR="009E2C2D">
        <w:t>1</w:t>
      </w:r>
      <w:r w:rsidR="009E069D">
        <w:t>4</w:t>
      </w:r>
    </w:p>
    <w:p w14:paraId="7EF5A3A0" w14:textId="1317DE02" w:rsidR="00DA0EF4" w:rsidRDefault="00DA0EF4" w:rsidP="00DA0EF4">
      <w:pPr>
        <w:pStyle w:val="ListParagraph"/>
        <w:numPr>
          <w:ilvl w:val="0"/>
          <w:numId w:val="8"/>
        </w:numPr>
        <w:spacing w:before="120" w:after="60" w:line="264" w:lineRule="auto"/>
      </w:pPr>
      <w:r>
        <w:t xml:space="preserve">These settings are in </w:t>
      </w:r>
      <w:r w:rsidRPr="00DA0EF4">
        <w:rPr>
          <w:b/>
          <w:bCs/>
        </w:rPr>
        <w:t>Account Lockout Policy</w:t>
      </w:r>
      <w:r>
        <w:t>. Change to these settings.</w:t>
      </w:r>
    </w:p>
    <w:p w14:paraId="0D35F5E4" w14:textId="77777777" w:rsidR="004E5251" w:rsidRDefault="004E5251" w:rsidP="00AB576B">
      <w:pPr>
        <w:pStyle w:val="ListParagraph"/>
        <w:numPr>
          <w:ilvl w:val="1"/>
          <w:numId w:val="8"/>
        </w:numPr>
        <w:spacing w:before="120" w:after="60" w:line="264" w:lineRule="auto"/>
      </w:pPr>
      <w:r>
        <w:t>Account lockout threshold: 10</w:t>
      </w:r>
    </w:p>
    <w:p w14:paraId="6A26F1CF" w14:textId="77777777" w:rsidR="004E5251" w:rsidRDefault="004E5251" w:rsidP="00AB576B">
      <w:pPr>
        <w:pStyle w:val="ListParagraph"/>
        <w:numPr>
          <w:ilvl w:val="1"/>
          <w:numId w:val="8"/>
        </w:numPr>
        <w:spacing w:before="120" w:after="60" w:line="264" w:lineRule="auto"/>
      </w:pPr>
      <w:r>
        <w:t>Account lockout duration: 30 minutes</w:t>
      </w:r>
    </w:p>
    <w:p w14:paraId="73178510" w14:textId="77777777" w:rsidR="004E5251" w:rsidRDefault="004E5251" w:rsidP="00AB576B">
      <w:pPr>
        <w:pStyle w:val="ListParagraph"/>
        <w:numPr>
          <w:ilvl w:val="1"/>
          <w:numId w:val="8"/>
        </w:numPr>
        <w:spacing w:before="120" w:after="60" w:line="264" w:lineRule="auto"/>
      </w:pPr>
      <w:r>
        <w:t>Reset lockout counter after: 30 minutes</w:t>
      </w:r>
    </w:p>
    <w:p w14:paraId="2B4FEA35" w14:textId="0680EB11" w:rsidR="004E5251" w:rsidRPr="00C56CA9" w:rsidRDefault="004E5251" w:rsidP="00AB576B">
      <w:pPr>
        <w:pStyle w:val="ListParagraph"/>
        <w:numPr>
          <w:ilvl w:val="0"/>
          <w:numId w:val="8"/>
        </w:numPr>
        <w:spacing w:before="120" w:after="60" w:line="288" w:lineRule="auto"/>
      </w:pPr>
      <w:r w:rsidRPr="007578D2">
        <w:rPr>
          <w:b/>
          <w:bCs/>
        </w:rPr>
        <w:t xml:space="preserve">Insert a screenshot of </w:t>
      </w:r>
      <w:r w:rsidR="00DB658F">
        <w:rPr>
          <w:b/>
          <w:bCs/>
        </w:rPr>
        <w:t>each of these settings.</w:t>
      </w:r>
    </w:p>
    <w:sdt>
      <w:sdtPr>
        <w:rPr>
          <w:rStyle w:val="Red"/>
        </w:rPr>
        <w:id w:val="-719213477"/>
        <w:placeholder>
          <w:docPart w:val="6E22AD1EB1314BB4BFA9D469D21A6DAA"/>
        </w:placeholder>
        <w:showingPlcHdr/>
      </w:sdtPr>
      <w:sdtEndPr>
        <w:rPr>
          <w:rStyle w:val="Red"/>
        </w:rPr>
      </w:sdtEndPr>
      <w:sdtContent>
        <w:p w14:paraId="33D8CB85" w14:textId="77777777" w:rsidR="004E5251" w:rsidRDefault="004E5251" w:rsidP="004E5251">
          <w:pPr>
            <w:rPr>
              <w:rStyle w:val="Red"/>
            </w:rPr>
          </w:pPr>
          <w:r>
            <w:rPr>
              <w:rStyle w:val="PlaceholderText"/>
              <w:color w:val="FF0000"/>
            </w:rPr>
            <w:t>Click or tap here to enter text.</w:t>
          </w:r>
        </w:p>
      </w:sdtContent>
    </w:sdt>
    <w:p w14:paraId="650AB90F" w14:textId="58F11027" w:rsidR="004E5251" w:rsidRDefault="004E5251" w:rsidP="004E5251">
      <w:r>
        <w:lastRenderedPageBreak/>
        <w:t>Close the Group Policy Management Editor.</w:t>
      </w:r>
    </w:p>
    <w:p w14:paraId="473C1234" w14:textId="01DAA8D6" w:rsidR="00FF0E22" w:rsidRDefault="00FF0E22" w:rsidP="004150AC">
      <w:pPr>
        <w:pStyle w:val="Heading1"/>
      </w:pPr>
      <w:bookmarkStart w:id="15" w:name="_Toc192138499"/>
      <w:r>
        <w:t xml:space="preserve">Activity </w:t>
      </w:r>
      <w:r w:rsidR="001844F7">
        <w:t>4</w:t>
      </w:r>
      <w:r w:rsidRPr="002F4A5E">
        <w:t>-</w:t>
      </w:r>
      <w:r w:rsidR="005A61B4">
        <w:t>5</w:t>
      </w:r>
      <w:r w:rsidRPr="002F4A5E">
        <w:t>: Installing the Windows Server Backup Tool</w:t>
      </w:r>
      <w:bookmarkEnd w:id="13"/>
      <w:bookmarkEnd w:id="15"/>
    </w:p>
    <w:p w14:paraId="66932B22" w14:textId="77777777" w:rsidR="00FF0E22" w:rsidRDefault="00FF0E22" w:rsidP="00FF0E22">
      <w:r w:rsidRPr="002F4A5E">
        <w:t>Time Req</w:t>
      </w:r>
      <w:r>
        <w:t>uired: Approximately 10 minutes</w:t>
      </w:r>
    </w:p>
    <w:p w14:paraId="36EA93D0" w14:textId="77777777" w:rsidR="00FF0E22" w:rsidRDefault="00FF0E22" w:rsidP="00FF0E22">
      <w:r w:rsidRPr="002F4A5E">
        <w:t>Objective: Install the Windows Server Backup tool.</w:t>
      </w:r>
    </w:p>
    <w:p w14:paraId="603571F2" w14:textId="77777777" w:rsidR="00FF0E22" w:rsidRDefault="00FF0E22" w:rsidP="00FF0E22">
      <w:r w:rsidRPr="002F4A5E">
        <w:t>Description: Performing regular backups is a critical task for ens</w:t>
      </w:r>
      <w:r>
        <w:t>uring your organization’s work</w:t>
      </w:r>
      <w:r w:rsidRPr="002F4A5E">
        <w:t>ing environment. Even if you lose a disk drive or inadvertently delete an important folder, you still have your important information if you have it backed up. You probably won’t need to restore from backups often, but when you need to, there is no better feeling than having sound backups. In this activity, you install the Windows Server Backup</w:t>
      </w:r>
      <w:r>
        <w:t xml:space="preserve"> tool that some server adminis</w:t>
      </w:r>
      <w:r w:rsidRPr="002F4A5E">
        <w:t>trators prefer using for backups, because it is native to Windows Server.</w:t>
      </w:r>
    </w:p>
    <w:p w14:paraId="7D613384" w14:textId="77777777" w:rsidR="00FF0E22" w:rsidRDefault="00FF0E22" w:rsidP="00AE0EE8">
      <w:pPr>
        <w:pStyle w:val="ListParagraph"/>
        <w:numPr>
          <w:ilvl w:val="0"/>
          <w:numId w:val="6"/>
        </w:numPr>
        <w:spacing w:before="120" w:after="60" w:line="288" w:lineRule="auto"/>
      </w:pPr>
      <w:r w:rsidRPr="0015191C">
        <w:t xml:space="preserve">Start </w:t>
      </w:r>
      <w:r w:rsidRPr="004453EE">
        <w:rPr>
          <w:b/>
          <w:bCs/>
        </w:rPr>
        <w:t>Server1</w:t>
      </w:r>
      <w:r>
        <w:t>.</w:t>
      </w:r>
      <w:r w:rsidRPr="0015191C">
        <w:t xml:space="preserve"> </w:t>
      </w:r>
      <w:r>
        <w:t>L</w:t>
      </w:r>
      <w:r w:rsidRPr="0015191C">
        <w:t xml:space="preserve">og on as </w:t>
      </w:r>
      <w:r>
        <w:t>your administrator account</w:t>
      </w:r>
      <w:r w:rsidRPr="0015191C">
        <w:t>.</w:t>
      </w:r>
    </w:p>
    <w:p w14:paraId="150250A8" w14:textId="77777777" w:rsidR="00FF0E22" w:rsidRDefault="00FF0E22" w:rsidP="00AE0EE8">
      <w:pPr>
        <w:pStyle w:val="ListParagraph"/>
        <w:numPr>
          <w:ilvl w:val="0"/>
          <w:numId w:val="6"/>
        </w:numPr>
        <w:spacing w:before="120" w:after="60" w:line="288" w:lineRule="auto"/>
      </w:pPr>
      <w:r w:rsidRPr="002F4A5E">
        <w:t xml:space="preserve">Open </w:t>
      </w:r>
      <w:r w:rsidRPr="004453EE">
        <w:rPr>
          <w:b/>
          <w:bCs/>
        </w:rPr>
        <w:t>Server Manager</w:t>
      </w:r>
      <w:r w:rsidRPr="002F4A5E">
        <w:t>, if it isn’t already open.</w:t>
      </w:r>
    </w:p>
    <w:p w14:paraId="14DD00B2" w14:textId="77777777" w:rsidR="00FF0E22" w:rsidRDefault="00FF0E22" w:rsidP="00AE0EE8">
      <w:pPr>
        <w:pStyle w:val="ListParagraph"/>
        <w:numPr>
          <w:ilvl w:val="0"/>
          <w:numId w:val="6"/>
        </w:numPr>
        <w:spacing w:before="120" w:after="60" w:line="288" w:lineRule="auto"/>
      </w:pPr>
      <w:r>
        <w:t>C</w:t>
      </w:r>
      <w:r w:rsidRPr="002F4A5E">
        <w:t xml:space="preserve">lick </w:t>
      </w:r>
      <w:r w:rsidRPr="004453EE">
        <w:rPr>
          <w:b/>
          <w:bCs/>
        </w:rPr>
        <w:t>Add Roles and Features</w:t>
      </w:r>
      <w:r w:rsidRPr="002F4A5E">
        <w:t>.</w:t>
      </w:r>
    </w:p>
    <w:p w14:paraId="7D7060F6" w14:textId="77777777" w:rsidR="00FF0E22" w:rsidRDefault="00FF0E22" w:rsidP="00AE0EE8">
      <w:pPr>
        <w:pStyle w:val="ListParagraph"/>
        <w:numPr>
          <w:ilvl w:val="0"/>
          <w:numId w:val="6"/>
        </w:numPr>
        <w:spacing w:before="120" w:after="60" w:line="288" w:lineRule="auto"/>
      </w:pPr>
      <w:r w:rsidRPr="002F4A5E">
        <w:t>If you see the Before you begin window, click Next.</w:t>
      </w:r>
    </w:p>
    <w:p w14:paraId="5B44B553" w14:textId="77777777" w:rsidR="00FF0E22" w:rsidRDefault="00FF0E22" w:rsidP="00AE0EE8">
      <w:pPr>
        <w:pStyle w:val="ListParagraph"/>
        <w:numPr>
          <w:ilvl w:val="0"/>
          <w:numId w:val="6"/>
        </w:numPr>
        <w:spacing w:before="120" w:after="60" w:line="288" w:lineRule="auto"/>
      </w:pPr>
      <w:r w:rsidRPr="002F4A5E">
        <w:t>In the Select installation type window, ensure that Role-based or feature–based installation is selected and click Next.</w:t>
      </w:r>
    </w:p>
    <w:p w14:paraId="75ED2A02" w14:textId="77777777" w:rsidR="00FF0E22" w:rsidRDefault="00FF0E22" w:rsidP="00AE0EE8">
      <w:pPr>
        <w:pStyle w:val="ListParagraph"/>
        <w:numPr>
          <w:ilvl w:val="0"/>
          <w:numId w:val="6"/>
        </w:numPr>
        <w:spacing w:before="120" w:after="60" w:line="288" w:lineRule="auto"/>
      </w:pPr>
      <w:r w:rsidRPr="002F4A5E">
        <w:t>Make sure your server is selected in the Select destination server window and click Next.</w:t>
      </w:r>
    </w:p>
    <w:p w14:paraId="26718E68" w14:textId="77777777" w:rsidR="00FF0E22" w:rsidRDefault="00FF0E22" w:rsidP="00AE0EE8">
      <w:pPr>
        <w:pStyle w:val="ListParagraph"/>
        <w:numPr>
          <w:ilvl w:val="0"/>
          <w:numId w:val="6"/>
        </w:numPr>
        <w:spacing w:before="120" w:after="60" w:line="288" w:lineRule="auto"/>
      </w:pPr>
      <w:r w:rsidRPr="002F4A5E">
        <w:t>Click Next in the Select server roles windo</w:t>
      </w:r>
      <w:r>
        <w:t>w.</w:t>
      </w:r>
    </w:p>
    <w:p w14:paraId="6D70F309" w14:textId="77777777" w:rsidR="00FF0E22" w:rsidRDefault="00FF0E22" w:rsidP="00AE0EE8">
      <w:pPr>
        <w:pStyle w:val="ListParagraph"/>
        <w:numPr>
          <w:ilvl w:val="0"/>
          <w:numId w:val="6"/>
        </w:numPr>
        <w:spacing w:before="120" w:after="60" w:line="288" w:lineRule="auto"/>
      </w:pPr>
      <w:r w:rsidRPr="009749D8">
        <w:t xml:space="preserve">Click the box for </w:t>
      </w:r>
      <w:r w:rsidRPr="006B5E5B">
        <w:rPr>
          <w:b/>
          <w:bCs/>
        </w:rPr>
        <w:t>Windows Server Backup</w:t>
      </w:r>
      <w:r w:rsidRPr="009749D8">
        <w:t xml:space="preserve"> </w:t>
      </w:r>
      <w:r>
        <w:t>in the Select features window</w:t>
      </w:r>
      <w:r w:rsidRPr="009749D8">
        <w:t>. Click Next.</w:t>
      </w:r>
    </w:p>
    <w:p w14:paraId="21289682" w14:textId="77777777" w:rsidR="00FF0E22" w:rsidRDefault="00FF0E22" w:rsidP="00AE0EE8">
      <w:pPr>
        <w:pStyle w:val="ListParagraph"/>
        <w:numPr>
          <w:ilvl w:val="0"/>
          <w:numId w:val="6"/>
        </w:numPr>
        <w:spacing w:before="120" w:after="60" w:line="288" w:lineRule="auto"/>
      </w:pPr>
      <w:r w:rsidRPr="009749D8">
        <w:t>In the Confirm installation selections window, click Install.</w:t>
      </w:r>
    </w:p>
    <w:p w14:paraId="2D22C4FB" w14:textId="77777777" w:rsidR="00FF0E22" w:rsidRDefault="00FF0E22" w:rsidP="00AE0EE8">
      <w:pPr>
        <w:pStyle w:val="ListParagraph"/>
        <w:numPr>
          <w:ilvl w:val="0"/>
          <w:numId w:val="6"/>
        </w:numPr>
        <w:spacing w:before="120" w:after="60" w:line="288" w:lineRule="auto"/>
      </w:pPr>
      <w:r w:rsidRPr="009749D8">
        <w:t>In the Installation progress window, make sure the installation succeeded and then click Close.</w:t>
      </w:r>
    </w:p>
    <w:p w14:paraId="29EB9D2A" w14:textId="77777777" w:rsidR="00FF0E22" w:rsidRDefault="00FF0E22" w:rsidP="00AE0EE8">
      <w:pPr>
        <w:pStyle w:val="ListParagraph"/>
        <w:numPr>
          <w:ilvl w:val="0"/>
          <w:numId w:val="6"/>
        </w:numPr>
        <w:spacing w:before="120" w:after="60" w:line="288" w:lineRule="auto"/>
      </w:pPr>
      <w:r w:rsidRPr="009749D8">
        <w:t>Leave Server Manager open for the next a</w:t>
      </w:r>
      <w:r>
        <w:t>ctivity.</w:t>
      </w:r>
    </w:p>
    <w:p w14:paraId="4EF90EC7" w14:textId="0E4770FE" w:rsidR="00FF0E22" w:rsidRDefault="00FF0E22" w:rsidP="004150AC">
      <w:pPr>
        <w:pStyle w:val="Heading1"/>
      </w:pPr>
      <w:bookmarkStart w:id="16" w:name="_Toc527633371"/>
      <w:bookmarkStart w:id="17" w:name="_Toc192138500"/>
      <w:r w:rsidRPr="00976FAE">
        <w:t>Ac</w:t>
      </w:r>
      <w:r>
        <w:t xml:space="preserve">tivity </w:t>
      </w:r>
      <w:r w:rsidR="001844F7">
        <w:t>4-</w:t>
      </w:r>
      <w:r w:rsidR="001C54ED">
        <w:t>6</w:t>
      </w:r>
      <w:r>
        <w:t>: Backing Up a Server</w:t>
      </w:r>
      <w:bookmarkEnd w:id="16"/>
      <w:bookmarkEnd w:id="17"/>
    </w:p>
    <w:p w14:paraId="43B8BCD0" w14:textId="77777777" w:rsidR="00FF0E22" w:rsidRDefault="00FF0E22" w:rsidP="00FF0E22">
      <w:r w:rsidRPr="00976FAE">
        <w:t>Time Required: Approximately 10 minutes</w:t>
      </w:r>
    </w:p>
    <w:p w14:paraId="21304D35" w14:textId="77777777" w:rsidR="00FF0E22" w:rsidRDefault="00FF0E22" w:rsidP="00FF0E22">
      <w:r w:rsidRPr="00976FAE">
        <w:t xml:space="preserve">Objective: Perform a Custom backup. </w:t>
      </w:r>
    </w:p>
    <w:p w14:paraId="550EB555" w14:textId="77777777" w:rsidR="00FF0E22" w:rsidRDefault="00FF0E22" w:rsidP="00FF0E22">
      <w:r w:rsidRPr="00976FAE">
        <w:t xml:space="preserve">Description: In this activity, you practice starting a custom backup. You </w:t>
      </w:r>
      <w:r>
        <w:t>will create a second</w:t>
      </w:r>
      <w:r w:rsidRPr="00976FAE">
        <w:t xml:space="preserve"> target disk on whic</w:t>
      </w:r>
      <w:r>
        <w:t>h to store the backup</w:t>
      </w:r>
      <w:r w:rsidRPr="00976FAE">
        <w:t>.</w:t>
      </w:r>
    </w:p>
    <w:p w14:paraId="0393CCC1" w14:textId="04FA0E3E" w:rsidR="0036415C" w:rsidRDefault="0036415C" w:rsidP="00AE0EE8">
      <w:pPr>
        <w:pStyle w:val="ListParagraph"/>
        <w:numPr>
          <w:ilvl w:val="0"/>
          <w:numId w:val="7"/>
        </w:numPr>
        <w:spacing w:before="120" w:after="60" w:line="288" w:lineRule="auto"/>
      </w:pPr>
      <w:r>
        <w:lastRenderedPageBreak/>
        <w:t xml:space="preserve">In VirtualBox, we are going to create a new virtual hard drive to </w:t>
      </w:r>
      <w:r w:rsidR="001136BC">
        <w:t>back up</w:t>
      </w:r>
      <w:r>
        <w:t xml:space="preserve"> our server.</w:t>
      </w:r>
    </w:p>
    <w:p w14:paraId="09DA70F6" w14:textId="711AD2E7" w:rsidR="0036415C" w:rsidRDefault="0089492F" w:rsidP="00AE0EE8">
      <w:pPr>
        <w:pStyle w:val="ListParagraph"/>
        <w:numPr>
          <w:ilvl w:val="0"/>
          <w:numId w:val="7"/>
        </w:numPr>
        <w:spacing w:before="120" w:after="60" w:line="288" w:lineRule="auto"/>
      </w:pPr>
      <w:r>
        <w:t>Shut down Server1 if it is running.</w:t>
      </w:r>
    </w:p>
    <w:p w14:paraId="2D19D1A5" w14:textId="2518C755" w:rsidR="0089492F" w:rsidRDefault="001136BC" w:rsidP="00AE0EE8">
      <w:pPr>
        <w:pStyle w:val="ListParagraph"/>
        <w:numPr>
          <w:ilvl w:val="0"/>
          <w:numId w:val="7"/>
        </w:numPr>
        <w:spacing w:before="120" w:after="60" w:line="288" w:lineRule="auto"/>
      </w:pPr>
      <w:r>
        <w:t xml:space="preserve">Right Click </w:t>
      </w:r>
      <w:r w:rsidRPr="001136BC">
        <w:rPr>
          <w:b/>
          <w:bCs/>
        </w:rPr>
        <w:t xml:space="preserve">Server1 </w:t>
      </w:r>
      <w:r w:rsidRPr="001136BC">
        <w:rPr>
          <w:b/>
          <w:bCs/>
        </w:rPr>
        <w:sym w:font="Wingdings" w:char="F0E0"/>
      </w:r>
      <w:r w:rsidRPr="001136BC">
        <w:rPr>
          <w:b/>
          <w:bCs/>
        </w:rPr>
        <w:t xml:space="preserve"> Settings</w:t>
      </w:r>
      <w:r w:rsidR="0089051E">
        <w:rPr>
          <w:b/>
          <w:bCs/>
        </w:rPr>
        <w:t xml:space="preserve"> </w:t>
      </w:r>
      <w:r w:rsidR="0089051E" w:rsidRPr="0089051E">
        <w:rPr>
          <w:b/>
          <w:bCs/>
        </w:rPr>
        <w:sym w:font="Wingdings" w:char="F0E0"/>
      </w:r>
      <w:r w:rsidR="0089051E">
        <w:rPr>
          <w:b/>
          <w:bCs/>
        </w:rPr>
        <w:t xml:space="preserve"> Storage</w:t>
      </w:r>
      <w:r>
        <w:t>.</w:t>
      </w:r>
    </w:p>
    <w:p w14:paraId="42A3BE5A" w14:textId="39ECF0F3" w:rsidR="005A7F8A" w:rsidRDefault="00F95F11" w:rsidP="00C9068A">
      <w:pPr>
        <w:spacing w:before="120" w:after="60" w:line="288" w:lineRule="auto"/>
        <w:ind w:left="360"/>
      </w:pPr>
      <w:r>
        <w:rPr>
          <w:noProof/>
        </w:rPr>
        <w:drawing>
          <wp:inline distT="0" distB="0" distL="0" distR="0" wp14:anchorId="51E46667" wp14:editId="77A3CB29">
            <wp:extent cx="1993392" cy="2816352"/>
            <wp:effectExtent l="38100" t="38100" r="102235" b="98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3392" cy="281635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00401D" w14:textId="44672C27" w:rsidR="00FA3894" w:rsidRDefault="00FA3894" w:rsidP="00AE0EE8">
      <w:pPr>
        <w:pStyle w:val="ListParagraph"/>
        <w:numPr>
          <w:ilvl w:val="0"/>
          <w:numId w:val="7"/>
        </w:numPr>
        <w:spacing w:before="120" w:after="60" w:line="288" w:lineRule="auto"/>
      </w:pPr>
      <w:r>
        <w:t>Click the</w:t>
      </w:r>
      <w:r w:rsidR="000E445F">
        <w:t xml:space="preserve"> </w:t>
      </w:r>
      <w:r w:rsidR="000E445F" w:rsidRPr="000E445F">
        <w:rPr>
          <w:b/>
          <w:bCs/>
        </w:rPr>
        <w:t>Add</w:t>
      </w:r>
      <w:r w:rsidRPr="0012444B">
        <w:rPr>
          <w:b/>
          <w:bCs/>
        </w:rPr>
        <w:t xml:space="preserve"> Attachment</w:t>
      </w:r>
      <w:r>
        <w:t xml:space="preserve"> button as shown above.</w:t>
      </w:r>
    </w:p>
    <w:p w14:paraId="590A4511" w14:textId="77777777" w:rsidR="00CA1FB9" w:rsidRDefault="00CA1FB9" w:rsidP="00AE0EE8">
      <w:pPr>
        <w:pStyle w:val="ListParagraph"/>
        <w:numPr>
          <w:ilvl w:val="0"/>
          <w:numId w:val="7"/>
        </w:numPr>
        <w:spacing w:before="120" w:after="60" w:line="288" w:lineRule="auto"/>
      </w:pPr>
      <w:r>
        <w:t xml:space="preserve">Click </w:t>
      </w:r>
      <w:r w:rsidRPr="00CA1FB9">
        <w:rPr>
          <w:b/>
          <w:bCs/>
        </w:rPr>
        <w:t>Hard Disk</w:t>
      </w:r>
      <w:r>
        <w:t xml:space="preserve">. </w:t>
      </w:r>
    </w:p>
    <w:p w14:paraId="062D634D" w14:textId="414561FE" w:rsidR="00672C12" w:rsidRPr="00D7432C" w:rsidRDefault="00CA1FB9" w:rsidP="00AE0EE8">
      <w:pPr>
        <w:pStyle w:val="ListParagraph"/>
        <w:numPr>
          <w:ilvl w:val="0"/>
          <w:numId w:val="7"/>
        </w:numPr>
        <w:spacing w:before="120" w:after="60" w:line="288" w:lineRule="auto"/>
      </w:pPr>
      <w:r>
        <w:t xml:space="preserve">Server 1 – Hard Disk Selector: </w:t>
      </w:r>
      <w:r w:rsidR="00F50F7F">
        <w:t xml:space="preserve">Click </w:t>
      </w:r>
      <w:r w:rsidR="00F50F7F">
        <w:rPr>
          <w:b/>
          <w:bCs/>
        </w:rPr>
        <w:t>Create.</w:t>
      </w:r>
    </w:p>
    <w:p w14:paraId="1DCD20E5" w14:textId="39BB7908" w:rsidR="00D7432C" w:rsidRPr="00D7432C" w:rsidRDefault="00D7432C" w:rsidP="00D7432C">
      <w:pPr>
        <w:pStyle w:val="ListParagraph"/>
        <w:numPr>
          <w:ilvl w:val="1"/>
          <w:numId w:val="7"/>
        </w:numPr>
        <w:spacing w:before="120" w:after="60" w:line="288" w:lineRule="auto"/>
      </w:pPr>
      <w:r w:rsidRPr="00D7432C">
        <w:t>Hard disk file type:</w:t>
      </w:r>
      <w:r>
        <w:rPr>
          <w:b/>
          <w:bCs/>
        </w:rPr>
        <w:t xml:space="preserve"> VDI</w:t>
      </w:r>
      <w:r w:rsidR="00077496">
        <w:rPr>
          <w:b/>
          <w:bCs/>
        </w:rPr>
        <w:t xml:space="preserve"> </w:t>
      </w:r>
      <w:r w:rsidR="00077496" w:rsidRPr="00077496">
        <w:t xml:space="preserve">Click </w:t>
      </w:r>
      <w:r w:rsidR="00077496">
        <w:rPr>
          <w:b/>
          <w:bCs/>
        </w:rPr>
        <w:t>Next.</w:t>
      </w:r>
    </w:p>
    <w:p w14:paraId="225DC744" w14:textId="0C70A260" w:rsidR="00D7432C" w:rsidRPr="00077496" w:rsidRDefault="006A3423" w:rsidP="00D7432C">
      <w:pPr>
        <w:pStyle w:val="ListParagraph"/>
        <w:numPr>
          <w:ilvl w:val="1"/>
          <w:numId w:val="7"/>
        </w:numPr>
        <w:spacing w:before="120" w:after="60" w:line="288" w:lineRule="auto"/>
      </w:pPr>
      <w:r w:rsidRPr="006A3423">
        <w:t>Storage on physical hard disk:</w:t>
      </w:r>
      <w:r>
        <w:t xml:space="preserve"> </w:t>
      </w:r>
      <w:r>
        <w:rPr>
          <w:b/>
          <w:bCs/>
        </w:rPr>
        <w:t>Dynamically allocated.</w:t>
      </w:r>
      <w:r w:rsidR="00077496" w:rsidRPr="00077496">
        <w:t xml:space="preserve"> Click </w:t>
      </w:r>
      <w:r w:rsidR="00077496">
        <w:rPr>
          <w:b/>
          <w:bCs/>
        </w:rPr>
        <w:t>Next.</w:t>
      </w:r>
    </w:p>
    <w:p w14:paraId="5811E5A3" w14:textId="754B54B5" w:rsidR="00077496" w:rsidRPr="00A70D78" w:rsidRDefault="00E50AB3" w:rsidP="00D7432C">
      <w:pPr>
        <w:pStyle w:val="ListParagraph"/>
        <w:numPr>
          <w:ilvl w:val="1"/>
          <w:numId w:val="7"/>
        </w:numPr>
        <w:spacing w:before="120" w:after="60" w:line="288" w:lineRule="auto"/>
      </w:pPr>
      <w:r w:rsidRPr="00E50AB3">
        <w:t xml:space="preserve">File location and size: Click </w:t>
      </w:r>
      <w:r>
        <w:rPr>
          <w:b/>
          <w:bCs/>
        </w:rPr>
        <w:t>Create.</w:t>
      </w:r>
    </w:p>
    <w:p w14:paraId="65FDA621" w14:textId="1A81FD61" w:rsidR="00A70D78" w:rsidRPr="0068428B" w:rsidRDefault="00A70D78" w:rsidP="00A70D78">
      <w:pPr>
        <w:pStyle w:val="ListParagraph"/>
        <w:numPr>
          <w:ilvl w:val="0"/>
          <w:numId w:val="7"/>
        </w:numPr>
        <w:spacing w:before="120" w:after="60" w:line="288" w:lineRule="auto"/>
      </w:pPr>
      <w:r w:rsidRPr="00A70D78">
        <w:t xml:space="preserve">Click </w:t>
      </w:r>
      <w:r>
        <w:rPr>
          <w:b/>
          <w:bCs/>
        </w:rPr>
        <w:t>Choose.</w:t>
      </w:r>
    </w:p>
    <w:p w14:paraId="07E2215F" w14:textId="43867D80" w:rsidR="0068428B" w:rsidRPr="006A3423" w:rsidRDefault="0068428B" w:rsidP="00A70D78">
      <w:pPr>
        <w:pStyle w:val="ListParagraph"/>
        <w:numPr>
          <w:ilvl w:val="0"/>
          <w:numId w:val="7"/>
        </w:numPr>
        <w:spacing w:before="120" w:after="60" w:line="288" w:lineRule="auto"/>
      </w:pPr>
      <w:r w:rsidRPr="0068428B">
        <w:t xml:space="preserve">Click </w:t>
      </w:r>
      <w:r>
        <w:rPr>
          <w:b/>
          <w:bCs/>
        </w:rPr>
        <w:t>OK.</w:t>
      </w:r>
    </w:p>
    <w:p w14:paraId="304F57DE" w14:textId="51FF9E52" w:rsidR="00FF0E22" w:rsidRDefault="00FF0E22" w:rsidP="00AE0EE8">
      <w:pPr>
        <w:pStyle w:val="ListParagraph"/>
        <w:numPr>
          <w:ilvl w:val="0"/>
          <w:numId w:val="7"/>
        </w:numPr>
        <w:spacing w:before="120" w:after="60" w:line="288" w:lineRule="auto"/>
      </w:pPr>
      <w:r w:rsidRPr="0015191C">
        <w:t xml:space="preserve">Start </w:t>
      </w:r>
      <w:r w:rsidRPr="0070698D">
        <w:rPr>
          <w:b/>
          <w:bCs/>
        </w:rPr>
        <w:t>Server1</w:t>
      </w:r>
      <w:r>
        <w:t>.</w:t>
      </w:r>
      <w:r w:rsidRPr="0015191C">
        <w:t xml:space="preserve"> </w:t>
      </w:r>
      <w:r>
        <w:t>L</w:t>
      </w:r>
      <w:r w:rsidRPr="0015191C">
        <w:t xml:space="preserve">og on as </w:t>
      </w:r>
      <w:r>
        <w:t>your administrator account</w:t>
      </w:r>
      <w:r w:rsidRPr="0015191C">
        <w:t>.</w:t>
      </w:r>
    </w:p>
    <w:p w14:paraId="2AC60C2B" w14:textId="77777777" w:rsidR="000C36B6" w:rsidRDefault="000C36B6" w:rsidP="000C36B6">
      <w:pPr>
        <w:pStyle w:val="ListParagraph"/>
        <w:numPr>
          <w:ilvl w:val="0"/>
          <w:numId w:val="7"/>
        </w:numPr>
        <w:spacing w:before="120" w:after="60" w:line="288" w:lineRule="auto"/>
      </w:pPr>
      <w:r w:rsidRPr="00976FAE">
        <w:t>Open Server Manager, if necessary.</w:t>
      </w:r>
    </w:p>
    <w:p w14:paraId="132AA321" w14:textId="29D9245E" w:rsidR="00CB0ACE" w:rsidRDefault="00CB0ACE" w:rsidP="00AE0EE8">
      <w:pPr>
        <w:pStyle w:val="ListParagraph"/>
        <w:numPr>
          <w:ilvl w:val="0"/>
          <w:numId w:val="7"/>
        </w:numPr>
        <w:spacing w:before="120" w:after="60" w:line="288" w:lineRule="auto"/>
      </w:pPr>
      <w:r>
        <w:t xml:space="preserve">Click </w:t>
      </w:r>
      <w:r w:rsidRPr="00CB0ACE">
        <w:rPr>
          <w:b/>
          <w:bCs/>
        </w:rPr>
        <w:t>Tools</w:t>
      </w:r>
      <w:r>
        <w:t xml:space="preserve"> </w:t>
      </w:r>
      <w:r>
        <w:sym w:font="Wingdings" w:char="F0E0"/>
      </w:r>
      <w:r w:rsidR="00FF0E22">
        <w:t xml:space="preserve"> </w:t>
      </w:r>
      <w:r>
        <w:rPr>
          <w:b/>
          <w:bCs/>
        </w:rPr>
        <w:t>Computer</w:t>
      </w:r>
      <w:r w:rsidR="00FF0E22" w:rsidRPr="0070698D">
        <w:rPr>
          <w:b/>
          <w:bCs/>
        </w:rPr>
        <w:t xml:space="preserve"> Management</w:t>
      </w:r>
      <w:r>
        <w:rPr>
          <w:b/>
          <w:bCs/>
        </w:rPr>
        <w:t xml:space="preserve"> </w:t>
      </w:r>
      <w:r w:rsidRPr="00CB0ACE">
        <w:rPr>
          <w:b/>
          <w:bCs/>
        </w:rPr>
        <w:sym w:font="Wingdings" w:char="F0E0"/>
      </w:r>
      <w:r>
        <w:rPr>
          <w:b/>
          <w:bCs/>
        </w:rPr>
        <w:t xml:space="preserve"> Disk Management</w:t>
      </w:r>
      <w:r w:rsidR="00FF0E22">
        <w:t>.</w:t>
      </w:r>
    </w:p>
    <w:p w14:paraId="44DA2304" w14:textId="75317D4D" w:rsidR="0027327A" w:rsidRDefault="00CB0ACE" w:rsidP="00AE0EE8">
      <w:pPr>
        <w:pStyle w:val="ListParagraph"/>
        <w:numPr>
          <w:ilvl w:val="0"/>
          <w:numId w:val="7"/>
        </w:numPr>
        <w:spacing w:before="120" w:after="60" w:line="288" w:lineRule="auto"/>
      </w:pPr>
      <w:r>
        <w:t xml:space="preserve">You should get a message: </w:t>
      </w:r>
      <w:r w:rsidRPr="00CB0ACE">
        <w:rPr>
          <w:b/>
          <w:bCs/>
        </w:rPr>
        <w:t>Initialize Disk</w:t>
      </w:r>
      <w:r>
        <w:t xml:space="preserve">. Click </w:t>
      </w:r>
      <w:r w:rsidRPr="00CB0ACE">
        <w:rPr>
          <w:b/>
          <w:bCs/>
        </w:rPr>
        <w:t>OK</w:t>
      </w:r>
      <w:r>
        <w:t>.</w:t>
      </w:r>
    </w:p>
    <w:p w14:paraId="06A0DD13" w14:textId="5134F53A" w:rsidR="00221A4B" w:rsidRDefault="00221A4B" w:rsidP="00AE0EE8">
      <w:pPr>
        <w:pStyle w:val="ListParagraph"/>
        <w:numPr>
          <w:ilvl w:val="0"/>
          <w:numId w:val="7"/>
        </w:numPr>
        <w:spacing w:before="120" w:after="60" w:line="288" w:lineRule="auto"/>
      </w:pPr>
      <w:r>
        <w:t xml:space="preserve">Right Click the </w:t>
      </w:r>
      <w:r w:rsidRPr="00221A4B">
        <w:rPr>
          <w:b/>
          <w:bCs/>
        </w:rPr>
        <w:t>50.00 GB Unallocated</w:t>
      </w:r>
      <w:r>
        <w:t xml:space="preserve"> volume.</w:t>
      </w:r>
    </w:p>
    <w:p w14:paraId="77B091FA" w14:textId="6D8655A2" w:rsidR="00221A4B" w:rsidRDefault="008D0FEE" w:rsidP="00AE0EE8">
      <w:pPr>
        <w:pStyle w:val="ListParagraph"/>
        <w:numPr>
          <w:ilvl w:val="0"/>
          <w:numId w:val="7"/>
        </w:numPr>
        <w:spacing w:before="120" w:after="60" w:line="288" w:lineRule="auto"/>
      </w:pPr>
      <w:r w:rsidRPr="008D0FEE">
        <w:rPr>
          <w:b/>
          <w:bCs/>
        </w:rPr>
        <w:t>Welcome to the New Simple Volume Wizard</w:t>
      </w:r>
      <w:r>
        <w:t xml:space="preserve">: Click </w:t>
      </w:r>
      <w:r w:rsidRPr="008D0FEE">
        <w:rPr>
          <w:b/>
          <w:bCs/>
        </w:rPr>
        <w:t>Next</w:t>
      </w:r>
      <w:r>
        <w:t xml:space="preserve">. </w:t>
      </w:r>
    </w:p>
    <w:p w14:paraId="559014A5" w14:textId="2CB99523" w:rsidR="008D0FEE" w:rsidRPr="00BD149C" w:rsidRDefault="00BD149C" w:rsidP="00AE0EE8">
      <w:pPr>
        <w:pStyle w:val="ListParagraph"/>
        <w:numPr>
          <w:ilvl w:val="0"/>
          <w:numId w:val="7"/>
        </w:numPr>
        <w:spacing w:before="120" w:after="60" w:line="288" w:lineRule="auto"/>
      </w:pPr>
      <w:r>
        <w:rPr>
          <w:b/>
          <w:bCs/>
        </w:rPr>
        <w:t>Specify Volume Size:</w:t>
      </w:r>
      <w:r w:rsidRPr="00BD149C">
        <w:t xml:space="preserve"> Click </w:t>
      </w:r>
      <w:r>
        <w:rPr>
          <w:b/>
          <w:bCs/>
        </w:rPr>
        <w:t>Next.</w:t>
      </w:r>
    </w:p>
    <w:p w14:paraId="669B3522" w14:textId="6AB4220C" w:rsidR="00BD149C" w:rsidRPr="00557E24" w:rsidRDefault="00557E24" w:rsidP="00AE0EE8">
      <w:pPr>
        <w:pStyle w:val="ListParagraph"/>
        <w:numPr>
          <w:ilvl w:val="0"/>
          <w:numId w:val="7"/>
        </w:numPr>
        <w:spacing w:before="120" w:after="60" w:line="288" w:lineRule="auto"/>
      </w:pPr>
      <w:r>
        <w:rPr>
          <w:b/>
          <w:bCs/>
        </w:rPr>
        <w:t>Assign Drive Letter or Path:</w:t>
      </w:r>
      <w:r w:rsidRPr="00557E24">
        <w:t xml:space="preserve"> Click </w:t>
      </w:r>
      <w:r>
        <w:rPr>
          <w:b/>
          <w:bCs/>
        </w:rPr>
        <w:t>Next.</w:t>
      </w:r>
    </w:p>
    <w:p w14:paraId="1B8B1901" w14:textId="6D034D39" w:rsidR="00557E24" w:rsidRPr="00B30339" w:rsidRDefault="00822383" w:rsidP="00AE0EE8">
      <w:pPr>
        <w:pStyle w:val="ListParagraph"/>
        <w:numPr>
          <w:ilvl w:val="0"/>
          <w:numId w:val="7"/>
        </w:numPr>
        <w:spacing w:before="120" w:after="60" w:line="288" w:lineRule="auto"/>
      </w:pPr>
      <w:r>
        <w:rPr>
          <w:b/>
          <w:bCs/>
        </w:rPr>
        <w:t xml:space="preserve">Format Partition </w:t>
      </w:r>
      <w:r w:rsidRPr="00822383">
        <w:rPr>
          <w:b/>
          <w:bCs/>
        </w:rPr>
        <w:sym w:font="Wingdings" w:char="F0E0"/>
      </w:r>
      <w:r>
        <w:rPr>
          <w:b/>
          <w:bCs/>
        </w:rPr>
        <w:t xml:space="preserve"> Volume label </w:t>
      </w:r>
      <w:r w:rsidRPr="00822383">
        <w:rPr>
          <w:b/>
          <w:bCs/>
        </w:rPr>
        <w:sym w:font="Wingdings" w:char="F0E0"/>
      </w:r>
      <w:r>
        <w:rPr>
          <w:b/>
          <w:bCs/>
        </w:rPr>
        <w:t xml:space="preserve"> Backup.</w:t>
      </w:r>
      <w:r w:rsidR="00B30339">
        <w:rPr>
          <w:b/>
          <w:bCs/>
        </w:rPr>
        <w:t xml:space="preserve"> </w:t>
      </w:r>
      <w:r w:rsidR="00B30339" w:rsidRPr="00B30339">
        <w:t xml:space="preserve">Click </w:t>
      </w:r>
      <w:r w:rsidR="00B30339">
        <w:rPr>
          <w:b/>
          <w:bCs/>
        </w:rPr>
        <w:t>Next.</w:t>
      </w:r>
      <w:r w:rsidR="00266E69">
        <w:rPr>
          <w:b/>
          <w:bCs/>
        </w:rPr>
        <w:t xml:space="preserve"> </w:t>
      </w:r>
      <w:r w:rsidR="00266E69" w:rsidRPr="00266E69">
        <w:t xml:space="preserve">Click </w:t>
      </w:r>
      <w:r w:rsidR="00266E69">
        <w:rPr>
          <w:b/>
          <w:bCs/>
        </w:rPr>
        <w:t>Finish.</w:t>
      </w:r>
    </w:p>
    <w:p w14:paraId="26A8E692" w14:textId="025D001E" w:rsidR="00CB0ACE" w:rsidRDefault="00E740CC" w:rsidP="00AE0EE8">
      <w:pPr>
        <w:pStyle w:val="ListParagraph"/>
        <w:numPr>
          <w:ilvl w:val="0"/>
          <w:numId w:val="7"/>
        </w:numPr>
        <w:spacing w:before="120" w:after="60" w:line="288" w:lineRule="auto"/>
      </w:pPr>
      <w:r>
        <w:lastRenderedPageBreak/>
        <w:t>Close Computer Management.</w:t>
      </w:r>
    </w:p>
    <w:p w14:paraId="378252AD" w14:textId="53A27CCB" w:rsidR="00FF0E22" w:rsidRDefault="00E740CC" w:rsidP="00AE0EE8">
      <w:pPr>
        <w:pStyle w:val="ListParagraph"/>
        <w:numPr>
          <w:ilvl w:val="0"/>
          <w:numId w:val="7"/>
        </w:numPr>
        <w:spacing w:before="120" w:after="60" w:line="288" w:lineRule="auto"/>
      </w:pPr>
      <w:r>
        <w:t xml:space="preserve">In Server Manager: </w:t>
      </w:r>
      <w:r w:rsidR="00FF0E22" w:rsidRPr="006B6373">
        <w:rPr>
          <w:b/>
          <w:bCs/>
        </w:rPr>
        <w:t>Tools</w:t>
      </w:r>
      <w:r w:rsidR="00CB0ACE">
        <w:t xml:space="preserve"> </w:t>
      </w:r>
      <w:r w:rsidR="00CB0ACE">
        <w:sym w:font="Wingdings" w:char="F0E0"/>
      </w:r>
      <w:r w:rsidR="00FF0E22" w:rsidRPr="00976FAE">
        <w:t xml:space="preserve"> </w:t>
      </w:r>
      <w:r w:rsidR="00FF0E22">
        <w:t>C</w:t>
      </w:r>
      <w:r w:rsidR="00FF0E22" w:rsidRPr="00976FAE">
        <w:t xml:space="preserve">lick </w:t>
      </w:r>
      <w:r w:rsidR="00FF0E22" w:rsidRPr="006B6373">
        <w:rPr>
          <w:b/>
          <w:bCs/>
        </w:rPr>
        <w:t>Windows Server Backup</w:t>
      </w:r>
      <w:r w:rsidR="00FF0E22" w:rsidRPr="00976FAE">
        <w:t>.</w:t>
      </w:r>
    </w:p>
    <w:p w14:paraId="315E3A0E" w14:textId="461A3AAA" w:rsidR="00FF0E22" w:rsidRDefault="00C84ED3" w:rsidP="00AE0EE8">
      <w:pPr>
        <w:pStyle w:val="ListParagraph"/>
        <w:numPr>
          <w:ilvl w:val="0"/>
          <w:numId w:val="7"/>
        </w:numPr>
        <w:spacing w:before="120" w:after="60" w:line="288" w:lineRule="auto"/>
      </w:pPr>
      <w:r>
        <w:t xml:space="preserve">On the left side </w:t>
      </w:r>
      <w:r>
        <w:sym w:font="Wingdings" w:char="F0E0"/>
      </w:r>
      <w:r>
        <w:t xml:space="preserve"> Click </w:t>
      </w:r>
      <w:r w:rsidRPr="00C84ED3">
        <w:rPr>
          <w:b/>
        </w:rPr>
        <w:t>Local Backup</w:t>
      </w:r>
      <w:r>
        <w:t xml:space="preserve">. </w:t>
      </w:r>
      <w:r w:rsidR="00B524AA">
        <w:t xml:space="preserve">In the upper right side: </w:t>
      </w:r>
      <w:r w:rsidR="00FF0E22" w:rsidRPr="00976FAE">
        <w:t xml:space="preserve">Click </w:t>
      </w:r>
      <w:r w:rsidR="00B524AA" w:rsidRPr="00B524AA">
        <w:rPr>
          <w:b/>
          <w:bCs/>
        </w:rPr>
        <w:t>Backup Once…</w:t>
      </w:r>
    </w:p>
    <w:p w14:paraId="06E5E9BB" w14:textId="5662A492" w:rsidR="00FF0E22" w:rsidRDefault="00FF0E22" w:rsidP="00AE0EE8">
      <w:pPr>
        <w:pStyle w:val="ListParagraph"/>
        <w:numPr>
          <w:ilvl w:val="0"/>
          <w:numId w:val="7"/>
        </w:numPr>
        <w:spacing w:before="120" w:after="60" w:line="288" w:lineRule="auto"/>
      </w:pPr>
      <w:r w:rsidRPr="00976FAE">
        <w:t>In the Backup Options window</w:t>
      </w:r>
      <w:r w:rsidR="00B84C74">
        <w:t>:</w:t>
      </w:r>
      <w:r w:rsidRPr="00976FAE">
        <w:t xml:space="preserve"> </w:t>
      </w:r>
      <w:r w:rsidRPr="00B84C74">
        <w:rPr>
          <w:b/>
          <w:bCs/>
        </w:rPr>
        <w:t>Different options</w:t>
      </w:r>
      <w:r w:rsidRPr="00976FAE">
        <w:t xml:space="preserve"> should</w:t>
      </w:r>
      <w:r>
        <w:t xml:space="preserve"> be selected by default.</w:t>
      </w:r>
      <w:r w:rsidRPr="00976FAE">
        <w:t xml:space="preserve"> Cli</w:t>
      </w:r>
      <w:r>
        <w:t xml:space="preserve">ck </w:t>
      </w:r>
      <w:r w:rsidRPr="00B84C74">
        <w:rPr>
          <w:b/>
          <w:bCs/>
        </w:rPr>
        <w:t>Next</w:t>
      </w:r>
      <w:r>
        <w:t>.</w:t>
      </w:r>
    </w:p>
    <w:p w14:paraId="3D4458B7" w14:textId="0823E8F9" w:rsidR="00FF0E22" w:rsidRDefault="00FF0E22" w:rsidP="00AE0EE8">
      <w:pPr>
        <w:pStyle w:val="ListParagraph"/>
        <w:numPr>
          <w:ilvl w:val="0"/>
          <w:numId w:val="7"/>
        </w:numPr>
        <w:spacing w:before="120" w:after="60" w:line="288" w:lineRule="auto"/>
      </w:pPr>
      <w:r w:rsidRPr="00F53BAC">
        <w:rPr>
          <w:b/>
          <w:bCs/>
        </w:rPr>
        <w:t>Select Backup Configuration</w:t>
      </w:r>
      <w:r w:rsidR="00F53BAC">
        <w:t>:</w:t>
      </w:r>
      <w:r>
        <w:t xml:space="preserve"> Choose </w:t>
      </w:r>
      <w:r w:rsidRPr="00F53BAC">
        <w:rPr>
          <w:b/>
          <w:bCs/>
        </w:rPr>
        <w:t>Custom</w:t>
      </w:r>
      <w:r>
        <w:t xml:space="preserve">. Click </w:t>
      </w:r>
      <w:r w:rsidRPr="00F53BAC">
        <w:rPr>
          <w:b/>
          <w:bCs/>
        </w:rPr>
        <w:t>Next</w:t>
      </w:r>
      <w:r>
        <w:t>.</w:t>
      </w:r>
    </w:p>
    <w:p w14:paraId="020C3DA6" w14:textId="26F9917A" w:rsidR="00FF0E22" w:rsidRDefault="00FF0E22" w:rsidP="00AE0EE8">
      <w:pPr>
        <w:pStyle w:val="ListParagraph"/>
        <w:numPr>
          <w:ilvl w:val="0"/>
          <w:numId w:val="7"/>
        </w:numPr>
        <w:spacing w:before="120" w:after="60" w:line="288" w:lineRule="auto"/>
      </w:pPr>
      <w:r w:rsidRPr="003E4734">
        <w:rPr>
          <w:b/>
          <w:bCs/>
        </w:rPr>
        <w:t>Select Items for Backup</w:t>
      </w:r>
      <w:r w:rsidR="003E4734">
        <w:rPr>
          <w:b/>
          <w:bCs/>
        </w:rPr>
        <w:t>:</w:t>
      </w:r>
      <w:r w:rsidRPr="00AD65EE">
        <w:t xml:space="preserve"> </w:t>
      </w:r>
      <w:r w:rsidR="003E4734">
        <w:t>C</w:t>
      </w:r>
      <w:r w:rsidRPr="00AD65EE">
        <w:t xml:space="preserve">lick </w:t>
      </w:r>
      <w:r w:rsidRPr="003E4734">
        <w:rPr>
          <w:b/>
          <w:bCs/>
        </w:rPr>
        <w:t>Add Items</w:t>
      </w:r>
      <w:r w:rsidRPr="00AD65EE">
        <w:t>.</w:t>
      </w:r>
    </w:p>
    <w:p w14:paraId="2AA5C2A0" w14:textId="77777777" w:rsidR="00FF0E22" w:rsidRDefault="00FF0E22" w:rsidP="00AE0EE8">
      <w:pPr>
        <w:pStyle w:val="ListParagraph"/>
        <w:numPr>
          <w:ilvl w:val="0"/>
          <w:numId w:val="7"/>
        </w:numPr>
        <w:spacing w:before="120" w:after="60" w:line="288" w:lineRule="auto"/>
      </w:pPr>
      <w:r w:rsidRPr="00AD65EE">
        <w:t>In the Select Items window, you’ll see items such as the following from which to select:</w:t>
      </w:r>
    </w:p>
    <w:p w14:paraId="34284C3E" w14:textId="77777777" w:rsidR="00FF0E22" w:rsidRDefault="00FF0E22" w:rsidP="00FF6D5E">
      <w:pPr>
        <w:pStyle w:val="ListParagraph"/>
        <w:numPr>
          <w:ilvl w:val="1"/>
          <w:numId w:val="7"/>
        </w:numPr>
      </w:pPr>
      <w:r w:rsidRPr="00FF6D5E">
        <w:rPr>
          <w:b/>
          <w:bCs/>
        </w:rPr>
        <w:t>Bare metal recovery</w:t>
      </w:r>
      <w:r w:rsidRPr="00AD65EE">
        <w:t>—This creates a binary image of the operating system and all files that can be used for a full restore, sort of like taking a full snapshot of the system as it exists in the moment of the backup. Keep in mind that to assure a successful restore from a binary image backup, you will need a machine that is as identical as possible to the original, including the same computer configuration, manufacturer, and BIOS. A binary backup does not give you the option to restore specific folders or files. It’s all or none, either you restore everything or you don’t do the restore at all.</w:t>
      </w:r>
    </w:p>
    <w:p w14:paraId="0901C862" w14:textId="77777777" w:rsidR="00FF0E22" w:rsidRDefault="00FF0E22" w:rsidP="00FF6D5E">
      <w:pPr>
        <w:pStyle w:val="ListParagraph"/>
        <w:numPr>
          <w:ilvl w:val="1"/>
          <w:numId w:val="7"/>
        </w:numPr>
      </w:pPr>
      <w:r w:rsidRPr="00FF6D5E">
        <w:rPr>
          <w:b/>
          <w:bCs/>
        </w:rPr>
        <w:t>System state</w:t>
      </w:r>
      <w:r w:rsidRPr="00AD65EE">
        <w:t>—This saves system state data including the operating system and boot files, plus extra components and information that reflect the currently configured state of the server depending on what roles an</w:t>
      </w:r>
      <w:r>
        <w:t>d features are installed.</w:t>
      </w:r>
    </w:p>
    <w:p w14:paraId="2471139F" w14:textId="77777777" w:rsidR="00FF0E22" w:rsidRDefault="00FF0E22" w:rsidP="00FF6D5E">
      <w:pPr>
        <w:pStyle w:val="ListParagraph"/>
        <w:numPr>
          <w:ilvl w:val="1"/>
          <w:numId w:val="7"/>
        </w:numPr>
      </w:pPr>
      <w:r w:rsidRPr="00FF6D5E">
        <w:rPr>
          <w:b/>
          <w:bCs/>
        </w:rPr>
        <w:t>Hyper-V</w:t>
      </w:r>
      <w:r w:rsidRPr="00AD65EE">
        <w:t>—This backs up virtual server information associated</w:t>
      </w:r>
      <w:r>
        <w:t xml:space="preserve"> with Hyper-V virtual machines. You will not see this on a virtual server, but on a physical server hosting virtual machines.</w:t>
      </w:r>
    </w:p>
    <w:p w14:paraId="210A8132" w14:textId="77777777" w:rsidR="00FF0E22" w:rsidRDefault="00FF0E22" w:rsidP="00FF6D5E">
      <w:pPr>
        <w:pStyle w:val="ListParagraph"/>
        <w:numPr>
          <w:ilvl w:val="1"/>
          <w:numId w:val="7"/>
        </w:numPr>
      </w:pPr>
      <w:r w:rsidRPr="00FF6D5E">
        <w:rPr>
          <w:b/>
          <w:bCs/>
        </w:rPr>
        <w:t>System Reserved</w:t>
      </w:r>
      <w:r w:rsidRPr="00AD65EE">
        <w:t xml:space="preserve">—This backs up information on </w:t>
      </w:r>
      <w:r>
        <w:t xml:space="preserve">the </w:t>
      </w:r>
      <w:r w:rsidRPr="00AD65EE">
        <w:t>Boot and Recovery volumes as well as system volume information (if you have a recovery volume configured).</w:t>
      </w:r>
    </w:p>
    <w:p w14:paraId="2B0B2B1D" w14:textId="77777777" w:rsidR="00FF0E22" w:rsidRDefault="00FF0E22" w:rsidP="00FF6D5E">
      <w:pPr>
        <w:pStyle w:val="ListParagraph"/>
        <w:numPr>
          <w:ilvl w:val="1"/>
          <w:numId w:val="7"/>
        </w:numPr>
      </w:pPr>
      <w:r w:rsidRPr="00AD65EE">
        <w:t>Individual disks attached to the server—This backs up specific disks, such as Local disk (C:), with the option to select particular folders a</w:t>
      </w:r>
      <w:r>
        <w:t>nd subfolders.</w:t>
      </w:r>
    </w:p>
    <w:p w14:paraId="2CC38799" w14:textId="30F7F001" w:rsidR="00B22627" w:rsidRDefault="00B22627" w:rsidP="00E6530C">
      <w:pPr>
        <w:pStyle w:val="ListParagraph"/>
        <w:numPr>
          <w:ilvl w:val="0"/>
          <w:numId w:val="7"/>
        </w:numPr>
      </w:pPr>
      <w:r>
        <w:t>Deselect all the options. We don’t really need to backup our server. Just a folder to show that it works.</w:t>
      </w:r>
    </w:p>
    <w:p w14:paraId="6681CA1B" w14:textId="6880B598" w:rsidR="00FF0E22" w:rsidRDefault="00FF0E22" w:rsidP="00AF0A58">
      <w:pPr>
        <w:pStyle w:val="ListParagraph"/>
        <w:numPr>
          <w:ilvl w:val="0"/>
          <w:numId w:val="7"/>
        </w:numPr>
      </w:pPr>
      <w:r w:rsidRPr="00214C11">
        <w:lastRenderedPageBreak/>
        <w:t>In the Select Items window, click the plus sign in front of Local disk (C:), making sure you do not place a checkmark in its box at this time.</w:t>
      </w:r>
      <w:r w:rsidR="00426C2B">
        <w:t xml:space="preserve"> Drill down until you see the Administrator folder.</w:t>
      </w:r>
    </w:p>
    <w:p w14:paraId="324DFE42" w14:textId="6BE7B8B8" w:rsidR="00887B28" w:rsidRPr="00887B28" w:rsidRDefault="00887B28" w:rsidP="00AE0EE8">
      <w:pPr>
        <w:pStyle w:val="ListParagraph"/>
        <w:numPr>
          <w:ilvl w:val="0"/>
          <w:numId w:val="7"/>
        </w:numPr>
        <w:spacing w:before="120" w:after="60" w:line="288" w:lineRule="auto"/>
      </w:pPr>
      <w:r>
        <w:t xml:space="preserve">Select the </w:t>
      </w:r>
      <w:r w:rsidRPr="00FB5DE3">
        <w:rPr>
          <w:b/>
          <w:bCs/>
        </w:rPr>
        <w:t>Administrator</w:t>
      </w:r>
      <w:r>
        <w:t xml:space="preserve"> folder.</w:t>
      </w:r>
    </w:p>
    <w:p w14:paraId="1C334E18" w14:textId="72494968" w:rsidR="00FF0E22" w:rsidRPr="00FB41D1" w:rsidRDefault="00887B28" w:rsidP="00AE0EE8">
      <w:pPr>
        <w:pStyle w:val="ListParagraph"/>
        <w:numPr>
          <w:ilvl w:val="0"/>
          <w:numId w:val="7"/>
        </w:numPr>
        <w:spacing w:before="120" w:after="60" w:line="288" w:lineRule="auto"/>
      </w:pPr>
      <w:r>
        <w:rPr>
          <w:b/>
        </w:rPr>
        <w:t>Insert a screenshot:</w:t>
      </w:r>
    </w:p>
    <w:sdt>
      <w:sdtPr>
        <w:rPr>
          <w:rStyle w:val="Red"/>
        </w:rPr>
        <w:id w:val="1762324954"/>
        <w:placeholder>
          <w:docPart w:val="C3B82CA833834F88AF4917123F2A2512"/>
        </w:placeholder>
        <w:showingPlcHdr/>
      </w:sdtPr>
      <w:sdtEndPr>
        <w:rPr>
          <w:rStyle w:val="Red"/>
        </w:rPr>
      </w:sdtEndPr>
      <w:sdtContent>
        <w:p w14:paraId="7747B1DA" w14:textId="77777777" w:rsidR="00FF0E22" w:rsidRDefault="00FF0E22" w:rsidP="00FF0E22">
          <w:pPr>
            <w:rPr>
              <w:rStyle w:val="Red"/>
            </w:rPr>
          </w:pPr>
          <w:r>
            <w:rPr>
              <w:rStyle w:val="PlaceholderText"/>
              <w:color w:val="FF0000"/>
            </w:rPr>
            <w:t>Click or tap here to enter text.</w:t>
          </w:r>
        </w:p>
      </w:sdtContent>
    </w:sdt>
    <w:p w14:paraId="775DD105" w14:textId="1B886F77" w:rsidR="0046316B" w:rsidRDefault="0046316B" w:rsidP="00AE0EE8">
      <w:pPr>
        <w:pStyle w:val="ListParagraph"/>
        <w:numPr>
          <w:ilvl w:val="0"/>
          <w:numId w:val="7"/>
        </w:numPr>
        <w:spacing w:before="120" w:after="60" w:line="288" w:lineRule="auto"/>
      </w:pPr>
      <w:r>
        <w:t xml:space="preserve">Click </w:t>
      </w:r>
      <w:r w:rsidRPr="002A75D3">
        <w:rPr>
          <w:b/>
          <w:bCs/>
        </w:rPr>
        <w:t>OK</w:t>
      </w:r>
      <w:r>
        <w:t xml:space="preserve"> to return to </w:t>
      </w:r>
      <w:r w:rsidRPr="00594242">
        <w:rPr>
          <w:b/>
          <w:bCs/>
        </w:rPr>
        <w:t>Select Items for Backup</w:t>
      </w:r>
      <w:r>
        <w:t>.</w:t>
      </w:r>
    </w:p>
    <w:p w14:paraId="748EC4F1" w14:textId="4CD08A7E" w:rsidR="00FF0E22" w:rsidRDefault="00FF0E22" w:rsidP="00AE0EE8">
      <w:pPr>
        <w:pStyle w:val="ListParagraph"/>
        <w:numPr>
          <w:ilvl w:val="0"/>
          <w:numId w:val="7"/>
        </w:numPr>
        <w:spacing w:before="120" w:after="60" w:line="288" w:lineRule="auto"/>
      </w:pPr>
      <w:r w:rsidRPr="00214C11">
        <w:t>In the Select Items for Backup window, click Advanced Settin</w:t>
      </w:r>
      <w:r>
        <w:t>gs. Click the VSS Settings tab</w:t>
      </w:r>
      <w:r w:rsidRPr="00214C11">
        <w:t>.</w:t>
      </w:r>
    </w:p>
    <w:p w14:paraId="242636C8" w14:textId="77777777" w:rsidR="00FF0E22" w:rsidRDefault="00FF0E22" w:rsidP="00AF0A58">
      <w:pPr>
        <w:pStyle w:val="ListParagraph"/>
        <w:numPr>
          <w:ilvl w:val="1"/>
          <w:numId w:val="7"/>
        </w:numPr>
      </w:pPr>
      <w:r>
        <w:t>VSS is Volume Shadow Copy Service. This service takes a snapshot to ensure that files in use can be backed up.</w:t>
      </w:r>
    </w:p>
    <w:p w14:paraId="6910596A" w14:textId="7D83A0EF" w:rsidR="00FF0E22" w:rsidRDefault="00FF0E22" w:rsidP="00AE0EE8">
      <w:pPr>
        <w:pStyle w:val="ListParagraph"/>
        <w:numPr>
          <w:ilvl w:val="0"/>
          <w:numId w:val="7"/>
        </w:numPr>
        <w:spacing w:before="120" w:after="60" w:line="288" w:lineRule="auto"/>
      </w:pPr>
      <w:r w:rsidRPr="00214C11">
        <w:t xml:space="preserve">Click </w:t>
      </w:r>
      <w:r w:rsidRPr="005E734F">
        <w:rPr>
          <w:b/>
          <w:bCs/>
        </w:rPr>
        <w:t>Cancel</w:t>
      </w:r>
      <w:r w:rsidRPr="00214C11">
        <w:t>.</w:t>
      </w:r>
      <w:r>
        <w:t xml:space="preserve"> Click </w:t>
      </w:r>
      <w:r w:rsidR="005E734F" w:rsidRPr="005E734F">
        <w:rPr>
          <w:b/>
          <w:bCs/>
        </w:rPr>
        <w:t>Next</w:t>
      </w:r>
      <w:r>
        <w:t xml:space="preserve"> in the </w:t>
      </w:r>
      <w:r w:rsidRPr="005E734F">
        <w:rPr>
          <w:b/>
          <w:bCs/>
        </w:rPr>
        <w:t>Select Items</w:t>
      </w:r>
      <w:r w:rsidR="005E734F">
        <w:t xml:space="preserve"> </w:t>
      </w:r>
      <w:r w:rsidR="005E734F" w:rsidRPr="005E734F">
        <w:rPr>
          <w:b/>
          <w:bCs/>
        </w:rPr>
        <w:t>for Backup</w:t>
      </w:r>
      <w:r>
        <w:t>.</w:t>
      </w:r>
    </w:p>
    <w:p w14:paraId="334331A4" w14:textId="77777777" w:rsidR="00FF0E22" w:rsidRDefault="00FF0E22" w:rsidP="00BA4C68">
      <w:pPr>
        <w:pStyle w:val="ListParagraph"/>
        <w:numPr>
          <w:ilvl w:val="0"/>
          <w:numId w:val="7"/>
        </w:numPr>
      </w:pPr>
      <w:r w:rsidRPr="00214C11">
        <w:t xml:space="preserve">In the </w:t>
      </w:r>
      <w:r w:rsidRPr="00BA4C68">
        <w:rPr>
          <w:b/>
          <w:bCs/>
        </w:rPr>
        <w:t>Specify Destination Type</w:t>
      </w:r>
      <w:r w:rsidRPr="00214C11">
        <w:t xml:space="preserve"> window, leave the default backup destinat</w:t>
      </w:r>
      <w:r>
        <w:t xml:space="preserve">ion, which should be Local drives. Click </w:t>
      </w:r>
      <w:r w:rsidRPr="00BA4C68">
        <w:rPr>
          <w:b/>
          <w:bCs/>
        </w:rPr>
        <w:t>Next</w:t>
      </w:r>
      <w:r>
        <w:t>.</w:t>
      </w:r>
    </w:p>
    <w:p w14:paraId="33D43D44" w14:textId="64C44B26" w:rsidR="00FF0E22" w:rsidRDefault="00FF0E22" w:rsidP="002D4467">
      <w:pPr>
        <w:pStyle w:val="ListParagraph"/>
        <w:numPr>
          <w:ilvl w:val="0"/>
          <w:numId w:val="7"/>
        </w:numPr>
      </w:pPr>
      <w:r w:rsidRPr="002D4467">
        <w:rPr>
          <w:b/>
          <w:bCs/>
        </w:rPr>
        <w:t>Select Backup Destination</w:t>
      </w:r>
      <w:r>
        <w:t xml:space="preserve">. The volume you created earlier </w:t>
      </w:r>
      <w:r w:rsidR="006119D0">
        <w:t xml:space="preserve">should </w:t>
      </w:r>
      <w:r>
        <w:t xml:space="preserve">show be selected as the Backup destination. Click </w:t>
      </w:r>
      <w:r w:rsidRPr="002D4467">
        <w:rPr>
          <w:b/>
          <w:bCs/>
        </w:rPr>
        <w:t>Next</w:t>
      </w:r>
      <w:r>
        <w:t>.</w:t>
      </w:r>
    </w:p>
    <w:p w14:paraId="703F27A0" w14:textId="77777777" w:rsidR="00FF0E22" w:rsidRDefault="00FF0E22" w:rsidP="002D4467">
      <w:pPr>
        <w:pStyle w:val="ListParagraph"/>
        <w:numPr>
          <w:ilvl w:val="0"/>
          <w:numId w:val="7"/>
        </w:numPr>
      </w:pPr>
      <w:r w:rsidRPr="00214C11">
        <w:t>In the Confirmation window, notice your selections for Local disk (C:</w:t>
      </w:r>
      <w:r>
        <w:t>) and System state are listed.</w:t>
      </w:r>
    </w:p>
    <w:p w14:paraId="41E021BB" w14:textId="77777777" w:rsidR="00FF0E22" w:rsidRPr="00701D50" w:rsidRDefault="00FF0E22" w:rsidP="00AE0EE8">
      <w:pPr>
        <w:pStyle w:val="ListParagraph"/>
        <w:numPr>
          <w:ilvl w:val="0"/>
          <w:numId w:val="7"/>
        </w:numPr>
        <w:spacing w:before="120" w:after="60" w:line="288" w:lineRule="auto"/>
        <w:rPr>
          <w:b/>
        </w:rPr>
      </w:pPr>
      <w:r w:rsidRPr="00701D50">
        <w:rPr>
          <w:b/>
        </w:rPr>
        <w:t>Insert a screenshot:</w:t>
      </w:r>
    </w:p>
    <w:sdt>
      <w:sdtPr>
        <w:rPr>
          <w:rStyle w:val="Red"/>
        </w:rPr>
        <w:id w:val="880202071"/>
        <w:placeholder>
          <w:docPart w:val="CCFBF3ED5D3148CCAA1456C1ACFF7F41"/>
        </w:placeholder>
        <w:showingPlcHdr/>
      </w:sdtPr>
      <w:sdtEndPr>
        <w:rPr>
          <w:rStyle w:val="Red"/>
        </w:rPr>
      </w:sdtEndPr>
      <w:sdtContent>
        <w:p w14:paraId="4E7ADF78" w14:textId="77777777" w:rsidR="00FF0E22" w:rsidRDefault="00FF0E22" w:rsidP="00FF0E22">
          <w:pPr>
            <w:rPr>
              <w:rStyle w:val="Red"/>
            </w:rPr>
          </w:pPr>
          <w:r>
            <w:rPr>
              <w:rStyle w:val="PlaceholderText"/>
              <w:color w:val="FF0000"/>
            </w:rPr>
            <w:t>Click or tap here to enter text.</w:t>
          </w:r>
        </w:p>
      </w:sdtContent>
    </w:sdt>
    <w:p w14:paraId="5ADBE4F2" w14:textId="77777777" w:rsidR="00FF0E22" w:rsidRDefault="00FF0E22" w:rsidP="00AE0EE8">
      <w:pPr>
        <w:pStyle w:val="ListParagraph"/>
        <w:numPr>
          <w:ilvl w:val="0"/>
          <w:numId w:val="7"/>
        </w:numPr>
        <w:spacing w:before="120" w:after="60" w:line="288" w:lineRule="auto"/>
      </w:pPr>
      <w:r w:rsidRPr="00214C11">
        <w:t xml:space="preserve">Click </w:t>
      </w:r>
      <w:r w:rsidRPr="004D1A3A">
        <w:rPr>
          <w:b/>
          <w:bCs/>
        </w:rPr>
        <w:t>Cancel</w:t>
      </w:r>
      <w:r>
        <w:t>. You will</w:t>
      </w:r>
      <w:r w:rsidRPr="00214C11">
        <w:t xml:space="preserve"> discontinue your</w:t>
      </w:r>
      <w:r>
        <w:t xml:space="preserve"> backup practice at this point.</w:t>
      </w:r>
    </w:p>
    <w:p w14:paraId="40EAF666" w14:textId="77777777" w:rsidR="00FF0E22" w:rsidRDefault="00FF0E22" w:rsidP="00AE0EE8">
      <w:pPr>
        <w:pStyle w:val="ListParagraph"/>
        <w:numPr>
          <w:ilvl w:val="0"/>
          <w:numId w:val="7"/>
        </w:numPr>
        <w:spacing w:before="120" w:after="60" w:line="288" w:lineRule="auto"/>
      </w:pPr>
      <w:r w:rsidRPr="00214C11">
        <w:t>Leave the Windows Server Backup tool ope</w:t>
      </w:r>
      <w:r>
        <w:t>n for the next activity.</w:t>
      </w:r>
    </w:p>
    <w:p w14:paraId="10FB82C5" w14:textId="0361E377" w:rsidR="00FF0E22" w:rsidRDefault="00FF0E22" w:rsidP="004150AC">
      <w:pPr>
        <w:pStyle w:val="Heading1"/>
      </w:pPr>
      <w:bookmarkStart w:id="18" w:name="_Toc489265054"/>
      <w:bookmarkStart w:id="19" w:name="_Toc527633372"/>
      <w:bookmarkStart w:id="20" w:name="_Toc192138501"/>
      <w:r>
        <w:t xml:space="preserve">Activity </w:t>
      </w:r>
      <w:r w:rsidR="001844F7">
        <w:t>4-</w:t>
      </w:r>
      <w:r w:rsidR="00AE633F">
        <w:t>7</w:t>
      </w:r>
      <w:r>
        <w:t>: Performing a Scheduled Full Server Backup</w:t>
      </w:r>
      <w:bookmarkEnd w:id="18"/>
      <w:bookmarkEnd w:id="19"/>
      <w:bookmarkEnd w:id="20"/>
    </w:p>
    <w:p w14:paraId="1BD47FA2" w14:textId="77777777" w:rsidR="00FF0E22" w:rsidRDefault="00FF0E22" w:rsidP="00FF0E22">
      <w:r>
        <w:t>Time Required: 10 minutes</w:t>
      </w:r>
    </w:p>
    <w:p w14:paraId="423128F1" w14:textId="77777777" w:rsidR="00FF0E22" w:rsidRDefault="00FF0E22" w:rsidP="00FF0E22">
      <w:r>
        <w:t>Objective: Perform a scheduled full server backup.</w:t>
      </w:r>
    </w:p>
    <w:p w14:paraId="72FC7D24" w14:textId="77777777" w:rsidR="00FF0E22" w:rsidRDefault="00FF0E22" w:rsidP="00FF0E22">
      <w:r>
        <w:t>Required Tools and Equipment: Server1</w:t>
      </w:r>
    </w:p>
    <w:p w14:paraId="5B59B4E1" w14:textId="77777777" w:rsidR="00FF0E22" w:rsidRDefault="00FF0E22" w:rsidP="00FF0E22">
      <w:r>
        <w:t>Description: In this activity, you perform a scheduled full server backup of Server1 to a dedicated backup disk. This activity requires the second disk in Server1 to be unallocated.</w:t>
      </w:r>
    </w:p>
    <w:p w14:paraId="1B7CFDAC" w14:textId="77777777" w:rsidR="00FF0E22" w:rsidRDefault="00FF0E22" w:rsidP="00AB576B">
      <w:pPr>
        <w:pStyle w:val="ListParagraph"/>
        <w:numPr>
          <w:ilvl w:val="0"/>
          <w:numId w:val="9"/>
        </w:numPr>
        <w:spacing w:before="120" w:after="60" w:line="288" w:lineRule="auto"/>
      </w:pPr>
      <w:r>
        <w:t>Start Server1. Log on as your administrator account, if necessary.</w:t>
      </w:r>
    </w:p>
    <w:p w14:paraId="251C7279" w14:textId="77777777" w:rsidR="00FF0E22" w:rsidRDefault="00FF0E22" w:rsidP="00417D82">
      <w:pPr>
        <w:pStyle w:val="ListParagraph"/>
        <w:numPr>
          <w:ilvl w:val="0"/>
          <w:numId w:val="9"/>
        </w:numPr>
      </w:pPr>
      <w:r>
        <w:lastRenderedPageBreak/>
        <w:t xml:space="preserve">In the C:\Data folder, create a text file named </w:t>
      </w:r>
      <w:r w:rsidRPr="00417D82">
        <w:rPr>
          <w:b/>
          <w:bCs/>
        </w:rPr>
        <w:t>restoreme.txt</w:t>
      </w:r>
      <w:r>
        <w:t>. We are going to backup, delete, then restore the file.</w:t>
      </w:r>
    </w:p>
    <w:p w14:paraId="4F604E45" w14:textId="77777777" w:rsidR="00FF0E22" w:rsidRDefault="00FF0E22" w:rsidP="00AB576B">
      <w:pPr>
        <w:pStyle w:val="ListParagraph"/>
        <w:numPr>
          <w:ilvl w:val="0"/>
          <w:numId w:val="9"/>
        </w:numPr>
        <w:spacing w:before="120" w:after="60" w:line="288" w:lineRule="auto"/>
      </w:pPr>
      <w:r>
        <w:t>In Server Manager, click Tools, Windows Server Backup, if necessary.</w:t>
      </w:r>
    </w:p>
    <w:p w14:paraId="3CA77D64" w14:textId="77777777" w:rsidR="00FF0E22" w:rsidRDefault="00FF0E22" w:rsidP="00AB576B">
      <w:pPr>
        <w:pStyle w:val="ListParagraph"/>
        <w:numPr>
          <w:ilvl w:val="0"/>
          <w:numId w:val="9"/>
        </w:numPr>
        <w:spacing w:before="120" w:after="60" w:line="288" w:lineRule="auto"/>
      </w:pPr>
      <w:r>
        <w:t>In the Actions pane, click Backup Schedule. In the Getting Started window, click Next.</w:t>
      </w:r>
    </w:p>
    <w:p w14:paraId="00823462" w14:textId="77777777" w:rsidR="00FF0E22" w:rsidRDefault="00FF0E22" w:rsidP="00417D82">
      <w:pPr>
        <w:pStyle w:val="ListParagraph"/>
        <w:numPr>
          <w:ilvl w:val="0"/>
          <w:numId w:val="9"/>
        </w:numPr>
      </w:pPr>
      <w:r>
        <w:t>In the Select Backup Configuration window, you might normally accept the default option Full server (recommended). As we are using a virtual drive for our backup, we will use Custom, and exclude the Backup volume we created earlier. Click Next.</w:t>
      </w:r>
    </w:p>
    <w:p w14:paraId="1E2038EB" w14:textId="77777777" w:rsidR="00FF0E22" w:rsidRDefault="00FF0E22" w:rsidP="00417D82">
      <w:pPr>
        <w:pStyle w:val="ListParagraph"/>
        <w:numPr>
          <w:ilvl w:val="0"/>
          <w:numId w:val="9"/>
        </w:numPr>
      </w:pPr>
      <w:r>
        <w:t>Click Add Items. Add everything except the Backup volume. If you Click Bare metal recovery, the appropriate items should be selected. Click OK.</w:t>
      </w:r>
    </w:p>
    <w:p w14:paraId="55345461" w14:textId="77777777" w:rsidR="00FF0E22" w:rsidRPr="00C603CE" w:rsidRDefault="00FF0E22" w:rsidP="00AB576B">
      <w:pPr>
        <w:pStyle w:val="ListParagraph"/>
        <w:numPr>
          <w:ilvl w:val="0"/>
          <w:numId w:val="9"/>
        </w:numPr>
        <w:spacing w:before="120" w:after="60" w:line="288" w:lineRule="auto"/>
      </w:pPr>
      <w:r w:rsidRPr="0032638C">
        <w:rPr>
          <w:b/>
        </w:rPr>
        <w:t>Insert a screenshot:</w:t>
      </w:r>
    </w:p>
    <w:sdt>
      <w:sdtPr>
        <w:rPr>
          <w:rStyle w:val="Red"/>
        </w:rPr>
        <w:id w:val="693506645"/>
        <w:placeholder>
          <w:docPart w:val="51FF3D21FEDB4239891F989B5BE017CF"/>
        </w:placeholder>
        <w:showingPlcHdr/>
      </w:sdtPr>
      <w:sdtEndPr>
        <w:rPr>
          <w:rStyle w:val="Red"/>
        </w:rPr>
      </w:sdtEndPr>
      <w:sdtContent>
        <w:p w14:paraId="5395FDBE" w14:textId="77777777" w:rsidR="00FF0E22" w:rsidRDefault="00FF0E22" w:rsidP="00FF0E22">
          <w:pPr>
            <w:rPr>
              <w:rStyle w:val="Red"/>
            </w:rPr>
          </w:pPr>
          <w:r>
            <w:rPr>
              <w:rStyle w:val="PlaceholderText"/>
              <w:color w:val="FF0000"/>
            </w:rPr>
            <w:t>Click or tap here to enter text.</w:t>
          </w:r>
        </w:p>
      </w:sdtContent>
    </w:sdt>
    <w:p w14:paraId="3C3444C8" w14:textId="77777777" w:rsidR="00FF0E22" w:rsidRDefault="00FF0E22" w:rsidP="00AB576B">
      <w:pPr>
        <w:pStyle w:val="ListParagraph"/>
        <w:numPr>
          <w:ilvl w:val="0"/>
          <w:numId w:val="9"/>
        </w:numPr>
        <w:spacing w:before="120" w:after="60" w:line="288" w:lineRule="auto"/>
      </w:pPr>
      <w:r>
        <w:t>Click Next.</w:t>
      </w:r>
    </w:p>
    <w:p w14:paraId="3C3F6F91" w14:textId="77777777" w:rsidR="00FF0E22" w:rsidRDefault="00FF0E22" w:rsidP="00417D82">
      <w:pPr>
        <w:pStyle w:val="ListParagraph"/>
        <w:numPr>
          <w:ilvl w:val="0"/>
          <w:numId w:val="9"/>
        </w:numPr>
      </w:pPr>
      <w:r>
        <w:t>In the Specify Backup Time window, review the options for scheduling the backup. You can perform the backup once per day or more than once per day, but you don’t have any options for specific days of the week. Accept the default option Once a day and 9 PM. Click Next.</w:t>
      </w:r>
    </w:p>
    <w:p w14:paraId="68A7EF61" w14:textId="77777777" w:rsidR="00FF0E22" w:rsidRDefault="00FF0E22" w:rsidP="00417D82">
      <w:pPr>
        <w:pStyle w:val="ListParagraph"/>
        <w:numPr>
          <w:ilvl w:val="0"/>
          <w:numId w:val="9"/>
        </w:numPr>
      </w:pPr>
      <w:r>
        <w:t>In the Specify Destination Type window, accept the default option Back up to a hard disk that is dedicated for backups (recommended), and click then Next.</w:t>
      </w:r>
    </w:p>
    <w:p w14:paraId="0D97570D" w14:textId="77777777" w:rsidR="00FF0E22" w:rsidRDefault="00FF0E22" w:rsidP="00417D82">
      <w:pPr>
        <w:pStyle w:val="ListParagraph"/>
        <w:numPr>
          <w:ilvl w:val="0"/>
          <w:numId w:val="9"/>
        </w:numPr>
      </w:pPr>
      <w:r>
        <w:t>In the Select Destination Disk window, only external disks are shown by default. Click Show All Available Disks. In the Show All Available Disks dialog box, click the Virtual HD ATA Device check box, and then click OK.</w:t>
      </w:r>
    </w:p>
    <w:p w14:paraId="01F3360A" w14:textId="77777777" w:rsidR="00FF0E22" w:rsidRDefault="00FF0E22" w:rsidP="00417D82">
      <w:pPr>
        <w:pStyle w:val="ListParagraph"/>
        <w:numPr>
          <w:ilvl w:val="0"/>
          <w:numId w:val="9"/>
        </w:numPr>
      </w:pPr>
      <w:r>
        <w:t>In the Select Destination Disk window, click the check box next to Virtual HD ATA Device. A dialog box will warn you that this drive will be reformatted. Click Yes.</w:t>
      </w:r>
    </w:p>
    <w:p w14:paraId="6A6CC677" w14:textId="77777777" w:rsidR="00FF0E22" w:rsidRPr="00B431D9" w:rsidRDefault="00FF0E22" w:rsidP="00AB576B">
      <w:pPr>
        <w:pStyle w:val="ListParagraph"/>
        <w:numPr>
          <w:ilvl w:val="0"/>
          <w:numId w:val="9"/>
        </w:numPr>
        <w:spacing w:before="120" w:after="60" w:line="288" w:lineRule="auto"/>
      </w:pPr>
      <w:r w:rsidRPr="0032638C">
        <w:rPr>
          <w:b/>
        </w:rPr>
        <w:t>Insert a screenshot:</w:t>
      </w:r>
    </w:p>
    <w:sdt>
      <w:sdtPr>
        <w:rPr>
          <w:rStyle w:val="Red"/>
        </w:rPr>
        <w:id w:val="1865469722"/>
        <w:placeholder>
          <w:docPart w:val="1D8AE25E2A89415D99EFEF80328DC1BE"/>
        </w:placeholder>
        <w:showingPlcHdr/>
      </w:sdtPr>
      <w:sdtEndPr>
        <w:rPr>
          <w:rStyle w:val="Red"/>
        </w:rPr>
      </w:sdtEndPr>
      <w:sdtContent>
        <w:p w14:paraId="6A06C335" w14:textId="77777777" w:rsidR="00FF0E22" w:rsidRDefault="00FF0E22" w:rsidP="00FF0E22">
          <w:pPr>
            <w:rPr>
              <w:rStyle w:val="Red"/>
            </w:rPr>
          </w:pPr>
          <w:r>
            <w:rPr>
              <w:rStyle w:val="PlaceholderText"/>
              <w:color w:val="FF0000"/>
            </w:rPr>
            <w:t>Click or tap here to enter text.</w:t>
          </w:r>
        </w:p>
      </w:sdtContent>
    </w:sdt>
    <w:p w14:paraId="207BC264" w14:textId="77777777" w:rsidR="00FF0E22" w:rsidRDefault="00FF0E22" w:rsidP="00AB576B">
      <w:pPr>
        <w:pStyle w:val="ListParagraph"/>
        <w:numPr>
          <w:ilvl w:val="0"/>
          <w:numId w:val="9"/>
        </w:numPr>
        <w:spacing w:before="120" w:after="60" w:line="288" w:lineRule="auto"/>
      </w:pPr>
      <w:r>
        <w:t>In the Confirmation window, review the options you have selected.</w:t>
      </w:r>
    </w:p>
    <w:p w14:paraId="46DD2CA7" w14:textId="77777777" w:rsidR="00FF0E22" w:rsidRPr="00B56DFC" w:rsidRDefault="00FF0E22" w:rsidP="00AB576B">
      <w:pPr>
        <w:pStyle w:val="ListParagraph"/>
        <w:numPr>
          <w:ilvl w:val="0"/>
          <w:numId w:val="9"/>
        </w:numPr>
        <w:spacing w:before="120" w:after="60" w:line="288" w:lineRule="auto"/>
      </w:pPr>
      <w:r w:rsidRPr="0066121D">
        <w:rPr>
          <w:b/>
        </w:rPr>
        <w:t>Insert a screenshot:</w:t>
      </w:r>
    </w:p>
    <w:sdt>
      <w:sdtPr>
        <w:rPr>
          <w:rStyle w:val="Red"/>
        </w:rPr>
        <w:id w:val="1798559116"/>
        <w:placeholder>
          <w:docPart w:val="510E9EDEE53040C9915D85A4832EAE01"/>
        </w:placeholder>
        <w:showingPlcHdr/>
      </w:sdtPr>
      <w:sdtEndPr>
        <w:rPr>
          <w:rStyle w:val="Red"/>
        </w:rPr>
      </w:sdtEndPr>
      <w:sdtContent>
        <w:p w14:paraId="2E06D098" w14:textId="77777777" w:rsidR="00FF0E22" w:rsidRDefault="00FF0E22" w:rsidP="00FF0E22">
          <w:pPr>
            <w:rPr>
              <w:rStyle w:val="Red"/>
            </w:rPr>
          </w:pPr>
          <w:r>
            <w:rPr>
              <w:rStyle w:val="PlaceholderText"/>
              <w:color w:val="FF0000"/>
            </w:rPr>
            <w:t>Click or tap here to enter text.</w:t>
          </w:r>
        </w:p>
      </w:sdtContent>
    </w:sdt>
    <w:p w14:paraId="567D2D76" w14:textId="77777777" w:rsidR="00FF0E22" w:rsidRDefault="00FF0E22" w:rsidP="00AB576B">
      <w:pPr>
        <w:pStyle w:val="ListParagraph"/>
        <w:numPr>
          <w:ilvl w:val="0"/>
          <w:numId w:val="9"/>
        </w:numPr>
        <w:spacing w:before="120" w:after="60" w:line="288" w:lineRule="auto"/>
      </w:pPr>
      <w:r>
        <w:t>Click Finish.</w:t>
      </w:r>
    </w:p>
    <w:p w14:paraId="1B45E455" w14:textId="77777777" w:rsidR="00FF0E22" w:rsidRDefault="00FF0E22" w:rsidP="00417D82">
      <w:pPr>
        <w:pStyle w:val="ListParagraph"/>
        <w:numPr>
          <w:ilvl w:val="0"/>
          <w:numId w:val="9"/>
        </w:numPr>
      </w:pPr>
      <w:r>
        <w:t>You see a message stating that the disk is being formatted and then a message stating when the backup will occur. Click Close.</w:t>
      </w:r>
    </w:p>
    <w:p w14:paraId="635549E6" w14:textId="77777777" w:rsidR="00FF0E22" w:rsidRDefault="00FF0E22" w:rsidP="00AB576B">
      <w:pPr>
        <w:pStyle w:val="ListParagraph"/>
        <w:numPr>
          <w:ilvl w:val="0"/>
          <w:numId w:val="9"/>
        </w:numPr>
        <w:spacing w:before="120" w:after="60" w:line="288" w:lineRule="auto"/>
      </w:pPr>
      <w:r>
        <w:lastRenderedPageBreak/>
        <w:t>Continue to the next activity, where you stop the scheduled backup.</w:t>
      </w:r>
    </w:p>
    <w:p w14:paraId="5A00DF29" w14:textId="44BF6CFF" w:rsidR="00FF0E22" w:rsidRDefault="00FF0E22" w:rsidP="004150AC">
      <w:pPr>
        <w:pStyle w:val="Heading1"/>
      </w:pPr>
      <w:bookmarkStart w:id="21" w:name="_Toc489265055"/>
      <w:bookmarkStart w:id="22" w:name="_Toc527633373"/>
      <w:bookmarkStart w:id="23" w:name="_Toc192138502"/>
      <w:r>
        <w:t xml:space="preserve">Activity </w:t>
      </w:r>
      <w:r w:rsidR="001844F7">
        <w:t>4</w:t>
      </w:r>
      <w:r>
        <w:t>-</w:t>
      </w:r>
      <w:r w:rsidR="00AE633F">
        <w:t>8</w:t>
      </w:r>
      <w:r>
        <w:t>: Performing a One-Time Backup of Selected Files</w:t>
      </w:r>
      <w:bookmarkEnd w:id="21"/>
      <w:bookmarkEnd w:id="22"/>
      <w:bookmarkEnd w:id="23"/>
    </w:p>
    <w:p w14:paraId="6E7E033B" w14:textId="77777777" w:rsidR="00FF0E22" w:rsidRDefault="00FF0E22" w:rsidP="00FF0E22">
      <w:r>
        <w:t>Time Required: 10 minutes</w:t>
      </w:r>
    </w:p>
    <w:p w14:paraId="734ED861" w14:textId="77777777" w:rsidR="00FF0E22" w:rsidRDefault="00FF0E22" w:rsidP="00FF0E22">
      <w:r>
        <w:t>Objective: Perform a one-time backup of selected files.</w:t>
      </w:r>
    </w:p>
    <w:p w14:paraId="32CFFB73" w14:textId="77777777" w:rsidR="00FF0E22" w:rsidRDefault="00FF0E22" w:rsidP="00FF0E22">
      <w:r>
        <w:t>Required Tools and Equipment: Server1</w:t>
      </w:r>
    </w:p>
    <w:p w14:paraId="6FEE2824" w14:textId="77777777" w:rsidR="00FF0E22" w:rsidRDefault="00FF0E22" w:rsidP="00FF0E22">
      <w:r>
        <w:t>Description: In this activity, you will perform a one-time backup of Server1.</w:t>
      </w:r>
    </w:p>
    <w:p w14:paraId="1E86E437" w14:textId="77777777" w:rsidR="00FF0E22" w:rsidRDefault="00FF0E22" w:rsidP="003A4241">
      <w:pPr>
        <w:pStyle w:val="ListParagraph"/>
        <w:numPr>
          <w:ilvl w:val="0"/>
          <w:numId w:val="13"/>
        </w:numPr>
      </w:pPr>
      <w:r>
        <w:t>On Server1. Log on as your administrator account, if necessary. In Server Manager, click Tools, Windows Server Backup, if necessary.</w:t>
      </w:r>
    </w:p>
    <w:p w14:paraId="37EDE4A1" w14:textId="77777777" w:rsidR="00FF0E22" w:rsidRDefault="00FF0E22" w:rsidP="003A4241">
      <w:pPr>
        <w:pStyle w:val="ListParagraph"/>
        <w:numPr>
          <w:ilvl w:val="0"/>
          <w:numId w:val="13"/>
        </w:numPr>
      </w:pPr>
      <w:r>
        <w:t>In the Actions pane, click Backup Once. In the Backup Options window, you see that you can base the one-time backup on the existing scheduled backup, if one exists. Accept the default option Different options, and then click Next.</w:t>
      </w:r>
    </w:p>
    <w:p w14:paraId="3C68B560" w14:textId="77777777" w:rsidR="00FF0E22" w:rsidRPr="00810F70" w:rsidRDefault="00FF0E22" w:rsidP="003A4241">
      <w:pPr>
        <w:pStyle w:val="ListParagraph"/>
        <w:numPr>
          <w:ilvl w:val="0"/>
          <w:numId w:val="13"/>
        </w:numPr>
        <w:spacing w:before="120" w:after="60" w:line="288" w:lineRule="auto"/>
      </w:pPr>
      <w:r w:rsidRPr="0032638C">
        <w:rPr>
          <w:b/>
        </w:rPr>
        <w:t>Insert a screenshot:</w:t>
      </w:r>
    </w:p>
    <w:sdt>
      <w:sdtPr>
        <w:rPr>
          <w:rStyle w:val="Red"/>
        </w:rPr>
        <w:id w:val="476811886"/>
        <w:placeholder>
          <w:docPart w:val="1B244CD1038344F2B7E59BC42CEA70ED"/>
        </w:placeholder>
        <w:showingPlcHdr/>
      </w:sdtPr>
      <w:sdtEndPr>
        <w:rPr>
          <w:rStyle w:val="Red"/>
        </w:rPr>
      </w:sdtEndPr>
      <w:sdtContent>
        <w:p w14:paraId="18030941" w14:textId="77777777" w:rsidR="00FF0E22" w:rsidRDefault="00FF0E22" w:rsidP="00FF0E22">
          <w:pPr>
            <w:rPr>
              <w:rStyle w:val="Red"/>
            </w:rPr>
          </w:pPr>
          <w:r>
            <w:rPr>
              <w:rStyle w:val="PlaceholderText"/>
              <w:color w:val="FF0000"/>
            </w:rPr>
            <w:t>Click or tap here to enter text.</w:t>
          </w:r>
        </w:p>
      </w:sdtContent>
    </w:sdt>
    <w:p w14:paraId="4786D33C" w14:textId="77777777" w:rsidR="00FF0E22" w:rsidRDefault="00FF0E22" w:rsidP="003A4241">
      <w:pPr>
        <w:pStyle w:val="ListParagraph"/>
        <w:numPr>
          <w:ilvl w:val="0"/>
          <w:numId w:val="13"/>
        </w:numPr>
      </w:pPr>
      <w:r>
        <w:t>In the Confirmation window, click Backup to start the backup. You see its status in the Windows Server Backup Progress window. When the backup is finished, continue to the next activity.</w:t>
      </w:r>
    </w:p>
    <w:p w14:paraId="1A628FB9" w14:textId="745E1B9B" w:rsidR="00FF0E22" w:rsidRDefault="00FF0E22" w:rsidP="004150AC">
      <w:pPr>
        <w:pStyle w:val="Heading1"/>
      </w:pPr>
      <w:bookmarkStart w:id="24" w:name="_Toc489265056"/>
      <w:bookmarkStart w:id="25" w:name="_Toc527633374"/>
      <w:bookmarkStart w:id="26" w:name="_Toc192138503"/>
      <w:r>
        <w:t xml:space="preserve">Activity </w:t>
      </w:r>
      <w:r w:rsidR="001844F7">
        <w:t>4</w:t>
      </w:r>
      <w:r>
        <w:t>-</w:t>
      </w:r>
      <w:r w:rsidR="00AE633F">
        <w:t>9</w:t>
      </w:r>
      <w:r>
        <w:t>: Recovering a File</w:t>
      </w:r>
      <w:bookmarkEnd w:id="24"/>
      <w:bookmarkEnd w:id="25"/>
      <w:bookmarkEnd w:id="26"/>
    </w:p>
    <w:p w14:paraId="52306766" w14:textId="77777777" w:rsidR="00FF0E22" w:rsidRDefault="00FF0E22" w:rsidP="00FF0E22">
      <w:r>
        <w:t>Time Required: 10 minutes</w:t>
      </w:r>
    </w:p>
    <w:p w14:paraId="25FBA0ED" w14:textId="77777777" w:rsidR="00FF0E22" w:rsidRDefault="00FF0E22" w:rsidP="00FF0E22">
      <w:r>
        <w:t>Objective: Recover a file from backup.</w:t>
      </w:r>
    </w:p>
    <w:p w14:paraId="41597B04" w14:textId="77777777" w:rsidR="00FF0E22" w:rsidRDefault="00FF0E22" w:rsidP="00FF0E22">
      <w:r>
        <w:t>Required Tools and Equipment: Server1</w:t>
      </w:r>
    </w:p>
    <w:p w14:paraId="20D116E8" w14:textId="77777777" w:rsidR="00FF0E22" w:rsidRDefault="00FF0E22" w:rsidP="00FF0E22">
      <w:r>
        <w:t>Description: In this activity, you delete one of the files you backed up earlier and then recover it.</w:t>
      </w:r>
    </w:p>
    <w:p w14:paraId="10687C94" w14:textId="77777777" w:rsidR="00FF0E22" w:rsidRDefault="00FF0E22" w:rsidP="003A4241">
      <w:pPr>
        <w:pStyle w:val="ListParagraph"/>
        <w:numPr>
          <w:ilvl w:val="0"/>
          <w:numId w:val="14"/>
        </w:numPr>
      </w:pPr>
      <w:r>
        <w:t xml:space="preserve">On Server1, log on as your administrator account, if necessary. Open File Explorer. Delete the </w:t>
      </w:r>
      <w:r w:rsidRPr="00A637AC">
        <w:rPr>
          <w:b/>
          <w:bCs/>
        </w:rPr>
        <w:t>restoreme.txt</w:t>
      </w:r>
      <w:r>
        <w:t xml:space="preserve"> you created earlier in C:\Data that you created earlier. Leave File Explorer open.</w:t>
      </w:r>
    </w:p>
    <w:p w14:paraId="137FF962" w14:textId="77777777" w:rsidR="00FF0E22" w:rsidRDefault="00FF0E22" w:rsidP="003A4241">
      <w:pPr>
        <w:pStyle w:val="ListParagraph"/>
        <w:numPr>
          <w:ilvl w:val="0"/>
          <w:numId w:val="14"/>
        </w:numPr>
      </w:pPr>
      <w:r>
        <w:t>In Server Manager, click Tools, Windows Server Backup, if necessary. Click Recover in the Actions pane. In the Getting Started window, click Next.</w:t>
      </w:r>
    </w:p>
    <w:p w14:paraId="2F8EE03F" w14:textId="77777777" w:rsidR="00FF0E22" w:rsidRDefault="00FF0E22" w:rsidP="003A4241">
      <w:pPr>
        <w:pStyle w:val="ListParagraph"/>
        <w:numPr>
          <w:ilvl w:val="0"/>
          <w:numId w:val="14"/>
        </w:numPr>
      </w:pPr>
      <w:r>
        <w:lastRenderedPageBreak/>
        <w:t>In the Select Backup Date window, accept the default backup because you have only one backup, and then click Next.</w:t>
      </w:r>
    </w:p>
    <w:p w14:paraId="173D9AD8" w14:textId="77777777" w:rsidR="00FF0E22" w:rsidRDefault="00FF0E22" w:rsidP="003A4241">
      <w:pPr>
        <w:pStyle w:val="ListParagraph"/>
        <w:numPr>
          <w:ilvl w:val="0"/>
          <w:numId w:val="14"/>
        </w:numPr>
      </w:pPr>
      <w:r>
        <w:t>In the Select Recovery Type window, accept the default option Files and folders. Review the other recovery types, most of which are grayed out because you don’t have a suitable backup to perform them. Click Next.</w:t>
      </w:r>
    </w:p>
    <w:p w14:paraId="316A0EA9" w14:textId="77777777" w:rsidR="00FF0E22" w:rsidRDefault="00FF0E22" w:rsidP="003A4241">
      <w:pPr>
        <w:pStyle w:val="ListParagraph"/>
        <w:numPr>
          <w:ilvl w:val="0"/>
          <w:numId w:val="14"/>
        </w:numPr>
      </w:pPr>
      <w:r>
        <w:t>In the Select Items to Recover window, click to expand Server1 and Local disk (C:). Click the Data folder you have. In the right pane, select the file you deleted earlier.</w:t>
      </w:r>
    </w:p>
    <w:p w14:paraId="4CC13A18" w14:textId="77777777" w:rsidR="00FF0E22" w:rsidRPr="00FB0331" w:rsidRDefault="00FF0E22" w:rsidP="003A4241">
      <w:pPr>
        <w:pStyle w:val="ListParagraph"/>
        <w:numPr>
          <w:ilvl w:val="0"/>
          <w:numId w:val="13"/>
        </w:numPr>
        <w:spacing w:before="120" w:after="60" w:line="288" w:lineRule="auto"/>
      </w:pPr>
      <w:r w:rsidRPr="0032638C">
        <w:rPr>
          <w:b/>
        </w:rPr>
        <w:t>Insert a screenshot:</w:t>
      </w:r>
    </w:p>
    <w:sdt>
      <w:sdtPr>
        <w:rPr>
          <w:rStyle w:val="Red"/>
        </w:rPr>
        <w:id w:val="749476753"/>
        <w:placeholder>
          <w:docPart w:val="64E5C1B33CB041ED8944F601F805FCB4"/>
        </w:placeholder>
        <w:showingPlcHdr/>
      </w:sdtPr>
      <w:sdtEndPr>
        <w:rPr>
          <w:rStyle w:val="Red"/>
        </w:rPr>
      </w:sdtEndPr>
      <w:sdtContent>
        <w:p w14:paraId="2BDE763F" w14:textId="77777777" w:rsidR="00FF0E22" w:rsidRDefault="00FF0E22" w:rsidP="00FF0E22">
          <w:pPr>
            <w:rPr>
              <w:rStyle w:val="Red"/>
            </w:rPr>
          </w:pPr>
          <w:r>
            <w:rPr>
              <w:rStyle w:val="PlaceholderText"/>
              <w:color w:val="FF0000"/>
            </w:rPr>
            <w:t>Click or tap here to enter text.</w:t>
          </w:r>
        </w:p>
      </w:sdtContent>
    </w:sdt>
    <w:p w14:paraId="106B2C53" w14:textId="77777777" w:rsidR="00FF0E22" w:rsidRDefault="00FF0E22" w:rsidP="003A4241">
      <w:pPr>
        <w:pStyle w:val="ListParagraph"/>
        <w:numPr>
          <w:ilvl w:val="0"/>
          <w:numId w:val="13"/>
        </w:numPr>
        <w:spacing w:before="120" w:after="60" w:line="288" w:lineRule="auto"/>
      </w:pPr>
      <w:r>
        <w:t>Click Next.</w:t>
      </w:r>
    </w:p>
    <w:p w14:paraId="7A903308" w14:textId="77777777" w:rsidR="00FF0E22" w:rsidRDefault="00FF0E22" w:rsidP="003A4241">
      <w:pPr>
        <w:pStyle w:val="ListParagraph"/>
        <w:numPr>
          <w:ilvl w:val="0"/>
          <w:numId w:val="13"/>
        </w:numPr>
      </w:pPr>
      <w:r>
        <w:t>In the Specify Recovery Options window, you can recover the file to the original location or a new location. You also have the option to create a copy of the file if the original file exists, and you can choose to restore permissions to the file being recovered. Accept the default options, and then click Next.</w:t>
      </w:r>
    </w:p>
    <w:p w14:paraId="0902B3AB" w14:textId="77777777" w:rsidR="00FF0E22" w:rsidRDefault="00FF0E22" w:rsidP="003A4241">
      <w:pPr>
        <w:pStyle w:val="ListParagraph"/>
        <w:numPr>
          <w:ilvl w:val="0"/>
          <w:numId w:val="13"/>
        </w:numPr>
      </w:pPr>
      <w:r>
        <w:t>In the Confirmation window, click Recover. In the Recovery Progress window, you see the progress of the recovery.</w:t>
      </w:r>
    </w:p>
    <w:p w14:paraId="47B3610A" w14:textId="77777777" w:rsidR="00FF0E22" w:rsidRPr="005E6E95" w:rsidRDefault="00FF0E22" w:rsidP="003A4241">
      <w:pPr>
        <w:pStyle w:val="ListParagraph"/>
        <w:numPr>
          <w:ilvl w:val="0"/>
          <w:numId w:val="13"/>
        </w:numPr>
        <w:spacing w:before="120" w:after="60" w:line="288" w:lineRule="auto"/>
      </w:pPr>
      <w:r w:rsidRPr="00BA2B0F">
        <w:rPr>
          <w:b/>
        </w:rPr>
        <w:t>Insert a screenshot:</w:t>
      </w:r>
    </w:p>
    <w:sdt>
      <w:sdtPr>
        <w:rPr>
          <w:rStyle w:val="Red"/>
        </w:rPr>
        <w:id w:val="-1845630795"/>
        <w:placeholder>
          <w:docPart w:val="9C0ACC1A3E5F48C4AAABC40749619847"/>
        </w:placeholder>
        <w:showingPlcHdr/>
      </w:sdtPr>
      <w:sdtEndPr>
        <w:rPr>
          <w:rStyle w:val="Red"/>
        </w:rPr>
      </w:sdtEndPr>
      <w:sdtContent>
        <w:p w14:paraId="479EA622" w14:textId="77777777" w:rsidR="00FF0E22" w:rsidRDefault="00FF0E22" w:rsidP="00FF0E22">
          <w:pPr>
            <w:rPr>
              <w:rStyle w:val="Red"/>
            </w:rPr>
          </w:pPr>
          <w:r>
            <w:rPr>
              <w:rStyle w:val="PlaceholderText"/>
              <w:color w:val="FF0000"/>
            </w:rPr>
            <w:t>Click or tap here to enter text.</w:t>
          </w:r>
        </w:p>
      </w:sdtContent>
    </w:sdt>
    <w:p w14:paraId="2C58369A" w14:textId="77777777" w:rsidR="00FF0E22" w:rsidRDefault="00FF0E22" w:rsidP="003A4241">
      <w:pPr>
        <w:pStyle w:val="ListParagraph"/>
        <w:numPr>
          <w:ilvl w:val="0"/>
          <w:numId w:val="13"/>
        </w:numPr>
        <w:spacing w:before="120" w:after="60" w:line="288" w:lineRule="auto"/>
      </w:pPr>
      <w:r>
        <w:t>After the recovery is finished, click Close.</w:t>
      </w:r>
    </w:p>
    <w:p w14:paraId="4F337A07" w14:textId="77777777" w:rsidR="00FF0E22" w:rsidRDefault="00FF0E22" w:rsidP="003A4241">
      <w:pPr>
        <w:pStyle w:val="ListParagraph"/>
        <w:numPr>
          <w:ilvl w:val="0"/>
          <w:numId w:val="13"/>
        </w:numPr>
        <w:spacing w:before="120" w:after="60" w:line="288" w:lineRule="auto"/>
      </w:pPr>
      <w:r>
        <w:t xml:space="preserve">In File Explorer, verify that the file has been recovered, </w:t>
      </w:r>
    </w:p>
    <w:p w14:paraId="04DD2E58" w14:textId="77777777" w:rsidR="00FF0E22" w:rsidRPr="005E6E95" w:rsidRDefault="00FF0E22" w:rsidP="003A4241">
      <w:pPr>
        <w:pStyle w:val="ListParagraph"/>
        <w:numPr>
          <w:ilvl w:val="0"/>
          <w:numId w:val="13"/>
        </w:numPr>
        <w:spacing w:before="120" w:after="60" w:line="288" w:lineRule="auto"/>
      </w:pPr>
      <w:r w:rsidRPr="00BA2B0F">
        <w:rPr>
          <w:b/>
        </w:rPr>
        <w:t>Insert a screenshot:</w:t>
      </w:r>
    </w:p>
    <w:sdt>
      <w:sdtPr>
        <w:rPr>
          <w:rStyle w:val="Red"/>
        </w:rPr>
        <w:id w:val="1957908021"/>
        <w:placeholder>
          <w:docPart w:val="016580F799BC47AEAC5C7A11A567F69A"/>
        </w:placeholder>
        <w:showingPlcHdr/>
      </w:sdtPr>
      <w:sdtEndPr>
        <w:rPr>
          <w:rStyle w:val="Red"/>
        </w:rPr>
      </w:sdtEndPr>
      <w:sdtContent>
        <w:p w14:paraId="3447AA9B" w14:textId="77777777" w:rsidR="00FF0E22" w:rsidRDefault="00FF0E22" w:rsidP="00FF0E22">
          <w:pPr>
            <w:spacing w:line="288" w:lineRule="auto"/>
          </w:pPr>
          <w:r w:rsidRPr="00E91E17">
            <w:rPr>
              <w:rStyle w:val="PlaceholderText"/>
              <w:color w:val="FF0000"/>
            </w:rPr>
            <w:t>Click or tap here to enter text.</w:t>
          </w:r>
        </w:p>
      </w:sdtContent>
    </w:sdt>
    <w:p w14:paraId="3C68BE79" w14:textId="14E2A59D" w:rsidR="00FF0E22" w:rsidRDefault="00FF0E22" w:rsidP="003A4241">
      <w:pPr>
        <w:pStyle w:val="ListParagraph"/>
        <w:numPr>
          <w:ilvl w:val="0"/>
          <w:numId w:val="13"/>
        </w:numPr>
        <w:spacing w:before="120" w:after="60" w:line="288" w:lineRule="auto"/>
      </w:pPr>
      <w:r>
        <w:t>Open Windows Server Backup. Click Backup Schedule. Click Stop Backup.</w:t>
      </w:r>
    </w:p>
    <w:p w14:paraId="2E5EC776" w14:textId="6A5072FC" w:rsidR="003A4241" w:rsidRDefault="003A4241" w:rsidP="003A4241">
      <w:pPr>
        <w:pStyle w:val="Heading1"/>
      </w:pPr>
      <w:bookmarkStart w:id="27" w:name="_Toc192138504"/>
      <w:r>
        <w:t>Activity 4.10: Unjoin Win11 from the Domain</w:t>
      </w:r>
      <w:bookmarkEnd w:id="27"/>
    </w:p>
    <w:p w14:paraId="77DFACEA" w14:textId="7B772E24" w:rsidR="003A4241" w:rsidRDefault="003A4241" w:rsidP="003A4241">
      <w:r>
        <w:t>We are done with Server1. Before we remove this Virtual Machine, we will want to remove Win11 from the domain. We want Win11 to be a standalone VM for other exercises.</w:t>
      </w:r>
    </w:p>
    <w:p w14:paraId="6BA3A705" w14:textId="1863D18A" w:rsidR="003A4241" w:rsidRDefault="003A4241" w:rsidP="003A4241">
      <w:pPr>
        <w:pStyle w:val="ListParagraph"/>
        <w:numPr>
          <w:ilvl w:val="0"/>
          <w:numId w:val="15"/>
        </w:numPr>
      </w:pPr>
      <w:r>
        <w:t>Start Server1 and Win11.</w:t>
      </w:r>
    </w:p>
    <w:p w14:paraId="315C4816" w14:textId="5077344B" w:rsidR="003A4241" w:rsidRDefault="003A4241" w:rsidP="003A4241">
      <w:pPr>
        <w:pStyle w:val="ListParagraph"/>
        <w:numPr>
          <w:ilvl w:val="0"/>
          <w:numId w:val="15"/>
        </w:numPr>
      </w:pPr>
      <w:r>
        <w:t>Logon to Win11 as an administrator.</w:t>
      </w:r>
    </w:p>
    <w:p w14:paraId="02ABFBDB" w14:textId="130C4BB2" w:rsidR="003A4241" w:rsidRDefault="00017FED" w:rsidP="003A4241">
      <w:pPr>
        <w:pStyle w:val="ListParagraph"/>
        <w:numPr>
          <w:ilvl w:val="0"/>
          <w:numId w:val="15"/>
        </w:numPr>
      </w:pPr>
      <w:r>
        <w:t xml:space="preserve">Right Click the Start button </w:t>
      </w:r>
      <w:r>
        <w:sym w:font="Wingdings" w:char="F0E0"/>
      </w:r>
      <w:r>
        <w:t xml:space="preserve"> System.</w:t>
      </w:r>
    </w:p>
    <w:p w14:paraId="4D1BFFF5" w14:textId="21592F94" w:rsidR="00017FED" w:rsidRDefault="00017FED" w:rsidP="003A4241">
      <w:pPr>
        <w:pStyle w:val="ListParagraph"/>
        <w:numPr>
          <w:ilvl w:val="0"/>
          <w:numId w:val="15"/>
        </w:numPr>
      </w:pPr>
      <w:r>
        <w:t xml:space="preserve">Scroll down to </w:t>
      </w:r>
      <w:r>
        <w:sym w:font="Wingdings" w:char="F0E0"/>
      </w:r>
      <w:r>
        <w:t xml:space="preserve"> Domain or workgroup.</w:t>
      </w:r>
    </w:p>
    <w:p w14:paraId="3C8498D3" w14:textId="497B49E3" w:rsidR="00017FED" w:rsidRDefault="00017FED" w:rsidP="003A4241">
      <w:pPr>
        <w:pStyle w:val="ListParagraph"/>
        <w:numPr>
          <w:ilvl w:val="0"/>
          <w:numId w:val="15"/>
        </w:numPr>
      </w:pPr>
      <w:r>
        <w:lastRenderedPageBreak/>
        <w:t>Click Change.</w:t>
      </w:r>
    </w:p>
    <w:p w14:paraId="1E0F35A6" w14:textId="167906E0" w:rsidR="00017FED" w:rsidRDefault="00017FED" w:rsidP="003A4241">
      <w:pPr>
        <w:pStyle w:val="ListParagraph"/>
        <w:numPr>
          <w:ilvl w:val="0"/>
          <w:numId w:val="15"/>
        </w:numPr>
      </w:pPr>
      <w:r>
        <w:t>Click the Workgroup radio button.</w:t>
      </w:r>
    </w:p>
    <w:p w14:paraId="509F1158" w14:textId="49E46EB8" w:rsidR="00017FED" w:rsidRDefault="00017FED" w:rsidP="003A4241">
      <w:pPr>
        <w:pStyle w:val="ListParagraph"/>
        <w:numPr>
          <w:ilvl w:val="0"/>
          <w:numId w:val="15"/>
        </w:numPr>
      </w:pPr>
      <w:r>
        <w:t>For the Workgroup name: Business</w:t>
      </w:r>
    </w:p>
    <w:p w14:paraId="379C20A6" w14:textId="2BBC56C9" w:rsidR="00017FED" w:rsidRDefault="00017FED" w:rsidP="003A4241">
      <w:pPr>
        <w:pStyle w:val="ListParagraph"/>
        <w:numPr>
          <w:ilvl w:val="0"/>
          <w:numId w:val="15"/>
        </w:numPr>
      </w:pPr>
      <w:r>
        <w:t>Click Ok.</w:t>
      </w:r>
    </w:p>
    <w:p w14:paraId="74F43822" w14:textId="01E55CB5" w:rsidR="00017FED" w:rsidRDefault="00017FED" w:rsidP="003A4241">
      <w:pPr>
        <w:pStyle w:val="ListParagraph"/>
        <w:numPr>
          <w:ilvl w:val="0"/>
          <w:numId w:val="15"/>
        </w:numPr>
      </w:pPr>
      <w:r>
        <w:t>You will receive a message that you will need a local account to logon with. Click OK.</w:t>
      </w:r>
    </w:p>
    <w:p w14:paraId="656D994F" w14:textId="14F9D689" w:rsidR="00017FED" w:rsidRDefault="00017FED" w:rsidP="003A4241">
      <w:pPr>
        <w:pStyle w:val="ListParagraph"/>
        <w:numPr>
          <w:ilvl w:val="0"/>
          <w:numId w:val="15"/>
        </w:numPr>
      </w:pPr>
      <w:r>
        <w:t xml:space="preserve">Enter your Server1 Administrator account and password. </w:t>
      </w:r>
    </w:p>
    <w:p w14:paraId="7B5C48AF" w14:textId="3B966D99" w:rsidR="00017FED" w:rsidRDefault="00017FED" w:rsidP="003A4241">
      <w:pPr>
        <w:pStyle w:val="ListParagraph"/>
        <w:numPr>
          <w:ilvl w:val="0"/>
          <w:numId w:val="15"/>
        </w:numPr>
      </w:pPr>
      <w:r>
        <w:t>Click OK.</w:t>
      </w:r>
    </w:p>
    <w:p w14:paraId="6E4CA2A8" w14:textId="43608737" w:rsidR="00017FED" w:rsidRDefault="00017FED" w:rsidP="003A4241">
      <w:pPr>
        <w:pStyle w:val="ListParagraph"/>
        <w:numPr>
          <w:ilvl w:val="0"/>
          <w:numId w:val="15"/>
        </w:numPr>
      </w:pPr>
      <w:r>
        <w:t>You should receive a Welcome to the Business Workgroup message.</w:t>
      </w:r>
    </w:p>
    <w:p w14:paraId="5500AD37" w14:textId="26BDB7D5" w:rsidR="00017FED" w:rsidRDefault="00017FED" w:rsidP="003A4241">
      <w:pPr>
        <w:pStyle w:val="ListParagraph"/>
        <w:numPr>
          <w:ilvl w:val="0"/>
          <w:numId w:val="15"/>
        </w:numPr>
      </w:pPr>
      <w:r>
        <w:t xml:space="preserve">Click OK until asked to </w:t>
      </w:r>
      <w:r w:rsidR="007A7153">
        <w:t>Restart</w:t>
      </w:r>
      <w:r>
        <w:t>.</w:t>
      </w:r>
      <w:r w:rsidR="007A7153">
        <w:t xml:space="preserve"> Click Restart.</w:t>
      </w:r>
    </w:p>
    <w:p w14:paraId="7A0918AD" w14:textId="241D0D2C" w:rsidR="00017FED" w:rsidRDefault="00697568" w:rsidP="003A4241">
      <w:pPr>
        <w:pStyle w:val="ListParagraph"/>
        <w:numPr>
          <w:ilvl w:val="0"/>
          <w:numId w:val="15"/>
        </w:numPr>
      </w:pPr>
      <w:r>
        <w:t>You should be able to logon to your VM with user and Password01. Win11 is no longer connected to the server.</w:t>
      </w:r>
    </w:p>
    <w:p w14:paraId="632B1A67" w14:textId="65AD221F" w:rsidR="00697568" w:rsidRDefault="004E3103" w:rsidP="004E3103">
      <w:pPr>
        <w:pStyle w:val="Heading1"/>
      </w:pPr>
      <w:bookmarkStart w:id="28" w:name="_Toc192138505"/>
      <w:r>
        <w:t>Activity 4-11: Remove Server1 from VirtualBox</w:t>
      </w:r>
      <w:bookmarkEnd w:id="28"/>
    </w:p>
    <w:p w14:paraId="4625E6D3" w14:textId="783D2E3F" w:rsidR="004E3103" w:rsidRDefault="006135D5" w:rsidP="006135D5">
      <w:pPr>
        <w:pStyle w:val="ListParagraph"/>
        <w:numPr>
          <w:ilvl w:val="0"/>
          <w:numId w:val="16"/>
        </w:numPr>
      </w:pPr>
      <w:r>
        <w:t>Shutdown your Server1 Virtual Machine.</w:t>
      </w:r>
    </w:p>
    <w:p w14:paraId="481FF24F" w14:textId="02B711BF" w:rsidR="006135D5" w:rsidRDefault="006135D5" w:rsidP="006135D5">
      <w:pPr>
        <w:pStyle w:val="ListParagraph"/>
        <w:numPr>
          <w:ilvl w:val="0"/>
          <w:numId w:val="16"/>
        </w:numPr>
      </w:pPr>
      <w:r>
        <w:t xml:space="preserve">In VirtualBox Manager </w:t>
      </w:r>
      <w:r>
        <w:sym w:font="Wingdings" w:char="F0E0"/>
      </w:r>
      <w:r>
        <w:t xml:space="preserve"> Right Click on Server1 </w:t>
      </w:r>
      <w:r>
        <w:sym w:font="Wingdings" w:char="F0E0"/>
      </w:r>
      <w:r>
        <w:t xml:space="preserve"> Click Remove.</w:t>
      </w:r>
    </w:p>
    <w:p w14:paraId="161E7683" w14:textId="67601B23" w:rsidR="006135D5" w:rsidRDefault="006135D5" w:rsidP="006135D5">
      <w:pPr>
        <w:pStyle w:val="ListParagraph"/>
        <w:numPr>
          <w:ilvl w:val="0"/>
          <w:numId w:val="16"/>
        </w:numPr>
      </w:pPr>
      <w:r>
        <w:t>Click Delete all files.</w:t>
      </w:r>
    </w:p>
    <w:p w14:paraId="6932247F" w14:textId="4802FEBD" w:rsidR="006135D5" w:rsidRPr="004E3103" w:rsidRDefault="006135D5" w:rsidP="006135D5">
      <w:pPr>
        <w:pStyle w:val="ListParagraph"/>
        <w:numPr>
          <w:ilvl w:val="0"/>
          <w:numId w:val="16"/>
        </w:numPr>
      </w:pPr>
      <w:r>
        <w:t>Server1 is gone.</w:t>
      </w:r>
    </w:p>
    <w:p w14:paraId="4A88040A" w14:textId="77777777" w:rsidR="00AB576B" w:rsidRDefault="00AB576B" w:rsidP="00AB576B">
      <w:pPr>
        <w:pStyle w:val="Heading2"/>
      </w:pPr>
      <w:bookmarkStart w:id="29" w:name="_Toc64277207"/>
      <w:bookmarkStart w:id="30" w:name="_Toc192138506"/>
      <w:r>
        <w:t>Assignment Submission</w:t>
      </w:r>
      <w:bookmarkEnd w:id="29"/>
      <w:bookmarkEnd w:id="30"/>
    </w:p>
    <w:p w14:paraId="55F84429" w14:textId="000D884C" w:rsidR="00AB576B" w:rsidRDefault="00AB576B" w:rsidP="00AB576B">
      <w:r>
        <w:t>Attach this completed document to the assignment in Blackboard.</w:t>
      </w:r>
    </w:p>
    <w:bookmarkEnd w:id="1"/>
    <w:sectPr w:rsidR="00AB576B" w:rsidSect="00F00EC6">
      <w:footerReference w:type="default" r:id="rId9"/>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E43A2" w14:textId="77777777" w:rsidR="000A0977" w:rsidRDefault="000A0977" w:rsidP="00AB57D0">
      <w:r>
        <w:separator/>
      </w:r>
    </w:p>
  </w:endnote>
  <w:endnote w:type="continuationSeparator" w:id="0">
    <w:p w14:paraId="396931AA" w14:textId="77777777" w:rsidR="000A0977" w:rsidRDefault="000A0977"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1074" w14:textId="393E192E" w:rsidR="00AB57D0" w:rsidRPr="00AB57D0" w:rsidRDefault="009D0F99" w:rsidP="00036695">
    <w:pPr>
      <w:pStyle w:val="Footer"/>
    </w:pPr>
    <w:r>
      <w:t xml:space="preserve">Windows Server </w:t>
    </w:r>
    <w:r w:rsidR="00872665">
      <w:t xml:space="preserve">Part </w:t>
    </w:r>
    <w:r w:rsidR="00287ABA">
      <w:t>4</w:t>
    </w:r>
    <w:r w:rsidR="00AB57D0" w:rsidRPr="00A87D54">
      <w:tab/>
      <w:t xml:space="preserve">Page </w:t>
    </w:r>
    <w:r w:rsidR="00AB57D0" w:rsidRPr="00A87D54">
      <w:fldChar w:fldCharType="begin"/>
    </w:r>
    <w:r w:rsidR="00AB57D0" w:rsidRPr="00A87D54">
      <w:instrText xml:space="preserve"> PAGE </w:instrText>
    </w:r>
    <w:r w:rsidR="00AB57D0" w:rsidRPr="00A87D54">
      <w:fldChar w:fldCharType="separate"/>
    </w:r>
    <w:r w:rsidR="008E67FE">
      <w:rPr>
        <w:noProof/>
      </w:rPr>
      <w:t>11</w:t>
    </w:r>
    <w:r w:rsidR="00AB57D0" w:rsidRPr="00A87D54">
      <w:fldChar w:fldCharType="end"/>
    </w:r>
    <w:r w:rsidR="00AB57D0" w:rsidRPr="00A87D54">
      <w:t xml:space="preserve"> of </w:t>
    </w:r>
    <w:r w:rsidR="006A3725">
      <w:rPr>
        <w:noProof/>
      </w:rPr>
      <w:fldChar w:fldCharType="begin"/>
    </w:r>
    <w:r w:rsidR="006A3725">
      <w:rPr>
        <w:noProof/>
      </w:rPr>
      <w:instrText xml:space="preserve"> NUMPAGES </w:instrText>
    </w:r>
    <w:r w:rsidR="006A3725">
      <w:rPr>
        <w:noProof/>
      </w:rPr>
      <w:fldChar w:fldCharType="separate"/>
    </w:r>
    <w:r w:rsidR="008E67FE">
      <w:rPr>
        <w:noProof/>
      </w:rPr>
      <w:t>11</w:t>
    </w:r>
    <w:r w:rsidR="006A3725">
      <w:rPr>
        <w:noProof/>
      </w:rPr>
      <w:fldChar w:fldCharType="end"/>
    </w:r>
    <w:r w:rsidR="00DD5F22">
      <w:tab/>
    </w:r>
    <w:r w:rsidR="00AB57D0" w:rsidRPr="00A87D54">
      <w:t xml:space="preserve">Revised: </w:t>
    </w:r>
    <w:r w:rsidR="00287ABA">
      <w:t>0</w:t>
    </w:r>
    <w:r w:rsidR="0083226A">
      <w:t>3</w:t>
    </w:r>
    <w:r w:rsidR="007B6C32">
      <w:t>/</w:t>
    </w:r>
    <w:r w:rsidR="0083226A">
      <w:t>01</w:t>
    </w:r>
    <w:r w:rsidR="007B6C32">
      <w:t>/20</w:t>
    </w:r>
    <w:r w:rsidR="00036695">
      <w:t>2</w:t>
    </w:r>
    <w:r w:rsidR="0083226A">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3D847" w14:textId="77777777" w:rsidR="000A0977" w:rsidRDefault="000A0977" w:rsidP="00AB57D0">
      <w:r>
        <w:separator/>
      </w:r>
    </w:p>
  </w:footnote>
  <w:footnote w:type="continuationSeparator" w:id="0">
    <w:p w14:paraId="6FA4FD96" w14:textId="77777777" w:rsidR="000A0977" w:rsidRDefault="000A0977"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340485"/>
    <w:multiLevelType w:val="hybridMultilevel"/>
    <w:tmpl w:val="6C08E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E5DB2"/>
    <w:multiLevelType w:val="hybridMultilevel"/>
    <w:tmpl w:val="D17E6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A48CA"/>
    <w:multiLevelType w:val="hybridMultilevel"/>
    <w:tmpl w:val="8414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B341E"/>
    <w:multiLevelType w:val="hybridMultilevel"/>
    <w:tmpl w:val="DF461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4A487FC4"/>
    <w:multiLevelType w:val="hybridMultilevel"/>
    <w:tmpl w:val="9A1A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51B85315"/>
    <w:multiLevelType w:val="hybridMultilevel"/>
    <w:tmpl w:val="090EAE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01593"/>
    <w:multiLevelType w:val="hybridMultilevel"/>
    <w:tmpl w:val="9E5EE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10784"/>
    <w:multiLevelType w:val="hybridMultilevel"/>
    <w:tmpl w:val="54B66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C5BB7"/>
    <w:multiLevelType w:val="hybridMultilevel"/>
    <w:tmpl w:val="D17E62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294942"/>
    <w:multiLevelType w:val="hybridMultilevel"/>
    <w:tmpl w:val="B9ACB5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346B79"/>
    <w:multiLevelType w:val="hybridMultilevel"/>
    <w:tmpl w:val="8C00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B7096"/>
    <w:multiLevelType w:val="hybridMultilevel"/>
    <w:tmpl w:val="06949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E1FBF"/>
    <w:multiLevelType w:val="hybridMultilevel"/>
    <w:tmpl w:val="DB526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169822">
    <w:abstractNumId w:val="7"/>
  </w:num>
  <w:num w:numId="2" w16cid:durableId="995886988">
    <w:abstractNumId w:val="5"/>
  </w:num>
  <w:num w:numId="3" w16cid:durableId="1393653746">
    <w:abstractNumId w:val="0"/>
  </w:num>
  <w:num w:numId="4" w16cid:durableId="1590433033">
    <w:abstractNumId w:val="15"/>
  </w:num>
  <w:num w:numId="5" w16cid:durableId="1392921895">
    <w:abstractNumId w:val="4"/>
  </w:num>
  <w:num w:numId="6" w16cid:durableId="144710294">
    <w:abstractNumId w:val="3"/>
  </w:num>
  <w:num w:numId="7" w16cid:durableId="1832870733">
    <w:abstractNumId w:val="10"/>
  </w:num>
  <w:num w:numId="8" w16cid:durableId="446892914">
    <w:abstractNumId w:val="1"/>
  </w:num>
  <w:num w:numId="9" w16cid:durableId="1056590333">
    <w:abstractNumId w:val="13"/>
  </w:num>
  <w:num w:numId="10" w16cid:durableId="1407074314">
    <w:abstractNumId w:val="14"/>
  </w:num>
  <w:num w:numId="11" w16cid:durableId="190387005">
    <w:abstractNumId w:val="6"/>
  </w:num>
  <w:num w:numId="12" w16cid:durableId="174419360">
    <w:abstractNumId w:val="9"/>
  </w:num>
  <w:num w:numId="13" w16cid:durableId="2079085989">
    <w:abstractNumId w:val="2"/>
  </w:num>
  <w:num w:numId="14" w16cid:durableId="1375230262">
    <w:abstractNumId w:val="12"/>
  </w:num>
  <w:num w:numId="15" w16cid:durableId="976571532">
    <w:abstractNumId w:val="11"/>
  </w:num>
  <w:num w:numId="16" w16cid:durableId="1279678881">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136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Q0Mbc0NjEzNDUytTBU0lEKTi0uzszPAykwrAUAhmW+ECwAAAA="/>
  </w:docVars>
  <w:rsids>
    <w:rsidRoot w:val="003B5A3B"/>
    <w:rsid w:val="00000F88"/>
    <w:rsid w:val="00010625"/>
    <w:rsid w:val="00014176"/>
    <w:rsid w:val="00017FED"/>
    <w:rsid w:val="000301CB"/>
    <w:rsid w:val="00032F69"/>
    <w:rsid w:val="00034D73"/>
    <w:rsid w:val="00036695"/>
    <w:rsid w:val="000476CB"/>
    <w:rsid w:val="0005091A"/>
    <w:rsid w:val="00051939"/>
    <w:rsid w:val="00056A3F"/>
    <w:rsid w:val="00077496"/>
    <w:rsid w:val="0009744B"/>
    <w:rsid w:val="000A0977"/>
    <w:rsid w:val="000A38C8"/>
    <w:rsid w:val="000A62B3"/>
    <w:rsid w:val="000C36B6"/>
    <w:rsid w:val="000E445F"/>
    <w:rsid w:val="000E6FEF"/>
    <w:rsid w:val="000F0C51"/>
    <w:rsid w:val="000F2244"/>
    <w:rsid w:val="000F2EA9"/>
    <w:rsid w:val="000F674B"/>
    <w:rsid w:val="0010091B"/>
    <w:rsid w:val="001136BC"/>
    <w:rsid w:val="00120854"/>
    <w:rsid w:val="001224DD"/>
    <w:rsid w:val="0012444B"/>
    <w:rsid w:val="001252E1"/>
    <w:rsid w:val="00133097"/>
    <w:rsid w:val="001334CA"/>
    <w:rsid w:val="001357F4"/>
    <w:rsid w:val="00135EC8"/>
    <w:rsid w:val="00137EF4"/>
    <w:rsid w:val="00141AF0"/>
    <w:rsid w:val="001433B0"/>
    <w:rsid w:val="001435A1"/>
    <w:rsid w:val="00147F8B"/>
    <w:rsid w:val="00153CF8"/>
    <w:rsid w:val="00155207"/>
    <w:rsid w:val="0015617A"/>
    <w:rsid w:val="00157B1F"/>
    <w:rsid w:val="001671ED"/>
    <w:rsid w:val="00172507"/>
    <w:rsid w:val="001844F7"/>
    <w:rsid w:val="0018613C"/>
    <w:rsid w:val="001A0BD8"/>
    <w:rsid w:val="001B4FA6"/>
    <w:rsid w:val="001C54ED"/>
    <w:rsid w:val="001D79AB"/>
    <w:rsid w:val="001E2CED"/>
    <w:rsid w:val="001E7C0F"/>
    <w:rsid w:val="001F0310"/>
    <w:rsid w:val="00202947"/>
    <w:rsid w:val="0021429C"/>
    <w:rsid w:val="00221A4B"/>
    <w:rsid w:val="0022283C"/>
    <w:rsid w:val="00234AB6"/>
    <w:rsid w:val="00236F6F"/>
    <w:rsid w:val="00252214"/>
    <w:rsid w:val="00257626"/>
    <w:rsid w:val="00266E69"/>
    <w:rsid w:val="0027327A"/>
    <w:rsid w:val="0027420B"/>
    <w:rsid w:val="00287ABA"/>
    <w:rsid w:val="00293C89"/>
    <w:rsid w:val="002A183E"/>
    <w:rsid w:val="002A2681"/>
    <w:rsid w:val="002A4C72"/>
    <w:rsid w:val="002A75D3"/>
    <w:rsid w:val="002B6F9F"/>
    <w:rsid w:val="002B7224"/>
    <w:rsid w:val="002D1516"/>
    <w:rsid w:val="002D1CDC"/>
    <w:rsid w:val="002D4467"/>
    <w:rsid w:val="002E1824"/>
    <w:rsid w:val="002F18EF"/>
    <w:rsid w:val="003105DA"/>
    <w:rsid w:val="0031161C"/>
    <w:rsid w:val="003139EA"/>
    <w:rsid w:val="00314884"/>
    <w:rsid w:val="003241B4"/>
    <w:rsid w:val="00325805"/>
    <w:rsid w:val="00326097"/>
    <w:rsid w:val="00331FF8"/>
    <w:rsid w:val="003345F3"/>
    <w:rsid w:val="00334DD8"/>
    <w:rsid w:val="0034029A"/>
    <w:rsid w:val="0034745E"/>
    <w:rsid w:val="00351805"/>
    <w:rsid w:val="003574B2"/>
    <w:rsid w:val="00363C9B"/>
    <w:rsid w:val="0036415C"/>
    <w:rsid w:val="00366274"/>
    <w:rsid w:val="003711FE"/>
    <w:rsid w:val="00372949"/>
    <w:rsid w:val="00373B96"/>
    <w:rsid w:val="00385360"/>
    <w:rsid w:val="0038593A"/>
    <w:rsid w:val="003876FC"/>
    <w:rsid w:val="0039326C"/>
    <w:rsid w:val="0039336C"/>
    <w:rsid w:val="003951CF"/>
    <w:rsid w:val="00395573"/>
    <w:rsid w:val="00397432"/>
    <w:rsid w:val="003A01F3"/>
    <w:rsid w:val="003A4241"/>
    <w:rsid w:val="003A7220"/>
    <w:rsid w:val="003B5A3B"/>
    <w:rsid w:val="003C59DD"/>
    <w:rsid w:val="003D6C62"/>
    <w:rsid w:val="003E2375"/>
    <w:rsid w:val="003E3167"/>
    <w:rsid w:val="003E4734"/>
    <w:rsid w:val="003F246F"/>
    <w:rsid w:val="00404E42"/>
    <w:rsid w:val="00411675"/>
    <w:rsid w:val="004150AC"/>
    <w:rsid w:val="00417D82"/>
    <w:rsid w:val="00422E85"/>
    <w:rsid w:val="00423AD0"/>
    <w:rsid w:val="00426C2B"/>
    <w:rsid w:val="00434643"/>
    <w:rsid w:val="004453EE"/>
    <w:rsid w:val="004567F1"/>
    <w:rsid w:val="0046316B"/>
    <w:rsid w:val="00465CE1"/>
    <w:rsid w:val="00467A06"/>
    <w:rsid w:val="00473139"/>
    <w:rsid w:val="00475B21"/>
    <w:rsid w:val="004816A8"/>
    <w:rsid w:val="004827D3"/>
    <w:rsid w:val="00493F8C"/>
    <w:rsid w:val="004B063C"/>
    <w:rsid w:val="004C37B1"/>
    <w:rsid w:val="004D1A3A"/>
    <w:rsid w:val="004D2170"/>
    <w:rsid w:val="004D49F9"/>
    <w:rsid w:val="004E00FE"/>
    <w:rsid w:val="004E3103"/>
    <w:rsid w:val="004E5251"/>
    <w:rsid w:val="004F5070"/>
    <w:rsid w:val="004F6F05"/>
    <w:rsid w:val="005003E7"/>
    <w:rsid w:val="005042F9"/>
    <w:rsid w:val="00507837"/>
    <w:rsid w:val="00507C1D"/>
    <w:rsid w:val="00511EDE"/>
    <w:rsid w:val="00540EE5"/>
    <w:rsid w:val="005449C5"/>
    <w:rsid w:val="00546700"/>
    <w:rsid w:val="005549F8"/>
    <w:rsid w:val="005566E8"/>
    <w:rsid w:val="00556F1C"/>
    <w:rsid w:val="00557E24"/>
    <w:rsid w:val="00566D19"/>
    <w:rsid w:val="0057570F"/>
    <w:rsid w:val="00580B8C"/>
    <w:rsid w:val="005911A1"/>
    <w:rsid w:val="0059277F"/>
    <w:rsid w:val="00594242"/>
    <w:rsid w:val="0059678D"/>
    <w:rsid w:val="005A45DD"/>
    <w:rsid w:val="005A61B4"/>
    <w:rsid w:val="005A6DD1"/>
    <w:rsid w:val="005A6F3F"/>
    <w:rsid w:val="005A7F8A"/>
    <w:rsid w:val="005B67BE"/>
    <w:rsid w:val="005B7E1F"/>
    <w:rsid w:val="005C4AD6"/>
    <w:rsid w:val="005D0F3A"/>
    <w:rsid w:val="005D384D"/>
    <w:rsid w:val="005D4BE9"/>
    <w:rsid w:val="005D4E4D"/>
    <w:rsid w:val="005E1BC4"/>
    <w:rsid w:val="005E1BE9"/>
    <w:rsid w:val="005E1E6A"/>
    <w:rsid w:val="005E734F"/>
    <w:rsid w:val="005F2A3A"/>
    <w:rsid w:val="006021E5"/>
    <w:rsid w:val="00603F4F"/>
    <w:rsid w:val="00610E6B"/>
    <w:rsid w:val="006119D0"/>
    <w:rsid w:val="006135D5"/>
    <w:rsid w:val="00614EA8"/>
    <w:rsid w:val="00636990"/>
    <w:rsid w:val="00644D52"/>
    <w:rsid w:val="006459B9"/>
    <w:rsid w:val="00646240"/>
    <w:rsid w:val="00646B8A"/>
    <w:rsid w:val="00647461"/>
    <w:rsid w:val="00651EF7"/>
    <w:rsid w:val="0067200F"/>
    <w:rsid w:val="00672C12"/>
    <w:rsid w:val="00675BF5"/>
    <w:rsid w:val="00681B78"/>
    <w:rsid w:val="0068428B"/>
    <w:rsid w:val="00684DBD"/>
    <w:rsid w:val="00684E5F"/>
    <w:rsid w:val="00693731"/>
    <w:rsid w:val="00697568"/>
    <w:rsid w:val="006A3423"/>
    <w:rsid w:val="006A3725"/>
    <w:rsid w:val="006A5CCF"/>
    <w:rsid w:val="006B14D3"/>
    <w:rsid w:val="006B5E5B"/>
    <w:rsid w:val="006B6373"/>
    <w:rsid w:val="006D0E2C"/>
    <w:rsid w:val="006E0E11"/>
    <w:rsid w:val="006E3517"/>
    <w:rsid w:val="007010FD"/>
    <w:rsid w:val="00705112"/>
    <w:rsid w:val="0070698D"/>
    <w:rsid w:val="00716395"/>
    <w:rsid w:val="00717EA4"/>
    <w:rsid w:val="00721CBD"/>
    <w:rsid w:val="00727086"/>
    <w:rsid w:val="00735927"/>
    <w:rsid w:val="0074091E"/>
    <w:rsid w:val="007416DC"/>
    <w:rsid w:val="00742EF7"/>
    <w:rsid w:val="00751231"/>
    <w:rsid w:val="00764EF3"/>
    <w:rsid w:val="00767EA2"/>
    <w:rsid w:val="00767FD6"/>
    <w:rsid w:val="00787568"/>
    <w:rsid w:val="00797FFA"/>
    <w:rsid w:val="007A7153"/>
    <w:rsid w:val="007B304E"/>
    <w:rsid w:val="007B5FF4"/>
    <w:rsid w:val="007B60FF"/>
    <w:rsid w:val="007B6C32"/>
    <w:rsid w:val="007C6338"/>
    <w:rsid w:val="007D4C1F"/>
    <w:rsid w:val="007F04E7"/>
    <w:rsid w:val="007F1A3B"/>
    <w:rsid w:val="008010EE"/>
    <w:rsid w:val="00822383"/>
    <w:rsid w:val="0083226A"/>
    <w:rsid w:val="008447BE"/>
    <w:rsid w:val="0085309F"/>
    <w:rsid w:val="00865254"/>
    <w:rsid w:val="00866308"/>
    <w:rsid w:val="00867934"/>
    <w:rsid w:val="0087202B"/>
    <w:rsid w:val="00872665"/>
    <w:rsid w:val="00872A81"/>
    <w:rsid w:val="008733A1"/>
    <w:rsid w:val="00874010"/>
    <w:rsid w:val="0088165B"/>
    <w:rsid w:val="00884508"/>
    <w:rsid w:val="00885C74"/>
    <w:rsid w:val="00886C13"/>
    <w:rsid w:val="00887B28"/>
    <w:rsid w:val="0089051E"/>
    <w:rsid w:val="0089111D"/>
    <w:rsid w:val="00891FE0"/>
    <w:rsid w:val="00894832"/>
    <w:rsid w:val="0089492F"/>
    <w:rsid w:val="008970EF"/>
    <w:rsid w:val="008A2978"/>
    <w:rsid w:val="008A4D7B"/>
    <w:rsid w:val="008B245F"/>
    <w:rsid w:val="008B6824"/>
    <w:rsid w:val="008D0FEE"/>
    <w:rsid w:val="008D14F3"/>
    <w:rsid w:val="008D34E7"/>
    <w:rsid w:val="008E02B8"/>
    <w:rsid w:val="008E190B"/>
    <w:rsid w:val="008E67FE"/>
    <w:rsid w:val="00901A97"/>
    <w:rsid w:val="00901DD4"/>
    <w:rsid w:val="0092039D"/>
    <w:rsid w:val="00920DF8"/>
    <w:rsid w:val="00943495"/>
    <w:rsid w:val="00945432"/>
    <w:rsid w:val="00946459"/>
    <w:rsid w:val="00960FC4"/>
    <w:rsid w:val="009615DB"/>
    <w:rsid w:val="00961C81"/>
    <w:rsid w:val="00962243"/>
    <w:rsid w:val="0098424F"/>
    <w:rsid w:val="00987C3B"/>
    <w:rsid w:val="009A049B"/>
    <w:rsid w:val="009A0C2F"/>
    <w:rsid w:val="009A69B8"/>
    <w:rsid w:val="009A709C"/>
    <w:rsid w:val="009B0AC3"/>
    <w:rsid w:val="009B63BE"/>
    <w:rsid w:val="009B6838"/>
    <w:rsid w:val="009C3B32"/>
    <w:rsid w:val="009C48ED"/>
    <w:rsid w:val="009D0F99"/>
    <w:rsid w:val="009D1F2E"/>
    <w:rsid w:val="009E069D"/>
    <w:rsid w:val="009E2C2D"/>
    <w:rsid w:val="009E4D5D"/>
    <w:rsid w:val="009E60AB"/>
    <w:rsid w:val="009E732D"/>
    <w:rsid w:val="009E761F"/>
    <w:rsid w:val="009F2C2B"/>
    <w:rsid w:val="00A062AA"/>
    <w:rsid w:val="00A10904"/>
    <w:rsid w:val="00A600D3"/>
    <w:rsid w:val="00A637AC"/>
    <w:rsid w:val="00A6510B"/>
    <w:rsid w:val="00A70D78"/>
    <w:rsid w:val="00A72600"/>
    <w:rsid w:val="00A8413E"/>
    <w:rsid w:val="00A8622B"/>
    <w:rsid w:val="00A9228E"/>
    <w:rsid w:val="00A933C9"/>
    <w:rsid w:val="00AA1BD7"/>
    <w:rsid w:val="00AA5DCA"/>
    <w:rsid w:val="00AB576B"/>
    <w:rsid w:val="00AB57D0"/>
    <w:rsid w:val="00AC1E34"/>
    <w:rsid w:val="00AD5473"/>
    <w:rsid w:val="00AE0CC3"/>
    <w:rsid w:val="00AE0EE8"/>
    <w:rsid w:val="00AE633F"/>
    <w:rsid w:val="00AE73A9"/>
    <w:rsid w:val="00AF0A58"/>
    <w:rsid w:val="00AF7EE5"/>
    <w:rsid w:val="00B22627"/>
    <w:rsid w:val="00B30339"/>
    <w:rsid w:val="00B326A1"/>
    <w:rsid w:val="00B524AA"/>
    <w:rsid w:val="00B53CA3"/>
    <w:rsid w:val="00B6088A"/>
    <w:rsid w:val="00B64075"/>
    <w:rsid w:val="00B74A08"/>
    <w:rsid w:val="00B84C74"/>
    <w:rsid w:val="00B90F64"/>
    <w:rsid w:val="00B94F9E"/>
    <w:rsid w:val="00BA0A93"/>
    <w:rsid w:val="00BA4C68"/>
    <w:rsid w:val="00BB0DFF"/>
    <w:rsid w:val="00BB1598"/>
    <w:rsid w:val="00BC0C0F"/>
    <w:rsid w:val="00BD149C"/>
    <w:rsid w:val="00BE55B4"/>
    <w:rsid w:val="00BF23F6"/>
    <w:rsid w:val="00BF57FB"/>
    <w:rsid w:val="00C0450D"/>
    <w:rsid w:val="00C15343"/>
    <w:rsid w:val="00C25D12"/>
    <w:rsid w:val="00C30AE3"/>
    <w:rsid w:val="00C32018"/>
    <w:rsid w:val="00C341C2"/>
    <w:rsid w:val="00C357DA"/>
    <w:rsid w:val="00C3770B"/>
    <w:rsid w:val="00C42F58"/>
    <w:rsid w:val="00C5171D"/>
    <w:rsid w:val="00C57CD4"/>
    <w:rsid w:val="00C60794"/>
    <w:rsid w:val="00C80805"/>
    <w:rsid w:val="00C83DBC"/>
    <w:rsid w:val="00C84ED3"/>
    <w:rsid w:val="00C85B0B"/>
    <w:rsid w:val="00C9068A"/>
    <w:rsid w:val="00CA001C"/>
    <w:rsid w:val="00CA153E"/>
    <w:rsid w:val="00CA1FB9"/>
    <w:rsid w:val="00CB0ACE"/>
    <w:rsid w:val="00CC6DE2"/>
    <w:rsid w:val="00CD3304"/>
    <w:rsid w:val="00CD4578"/>
    <w:rsid w:val="00CE55E4"/>
    <w:rsid w:val="00CF0397"/>
    <w:rsid w:val="00CF6F25"/>
    <w:rsid w:val="00D0063B"/>
    <w:rsid w:val="00D01B2C"/>
    <w:rsid w:val="00D02303"/>
    <w:rsid w:val="00D02765"/>
    <w:rsid w:val="00D50785"/>
    <w:rsid w:val="00D52021"/>
    <w:rsid w:val="00D6123E"/>
    <w:rsid w:val="00D6552B"/>
    <w:rsid w:val="00D7432C"/>
    <w:rsid w:val="00D81327"/>
    <w:rsid w:val="00D8184E"/>
    <w:rsid w:val="00D835CC"/>
    <w:rsid w:val="00D874C5"/>
    <w:rsid w:val="00D876FC"/>
    <w:rsid w:val="00D90044"/>
    <w:rsid w:val="00DA0EF4"/>
    <w:rsid w:val="00DA33A5"/>
    <w:rsid w:val="00DB296C"/>
    <w:rsid w:val="00DB62E0"/>
    <w:rsid w:val="00DB658F"/>
    <w:rsid w:val="00DB6CE3"/>
    <w:rsid w:val="00DD5F22"/>
    <w:rsid w:val="00DD65F3"/>
    <w:rsid w:val="00DD7558"/>
    <w:rsid w:val="00DE1686"/>
    <w:rsid w:val="00DE48FC"/>
    <w:rsid w:val="00DF260A"/>
    <w:rsid w:val="00DF4440"/>
    <w:rsid w:val="00DF4BC7"/>
    <w:rsid w:val="00DF4C92"/>
    <w:rsid w:val="00DF65B4"/>
    <w:rsid w:val="00E10DB4"/>
    <w:rsid w:val="00E20CA6"/>
    <w:rsid w:val="00E21D3C"/>
    <w:rsid w:val="00E27752"/>
    <w:rsid w:val="00E30945"/>
    <w:rsid w:val="00E36218"/>
    <w:rsid w:val="00E4017C"/>
    <w:rsid w:val="00E456D4"/>
    <w:rsid w:val="00E46A7C"/>
    <w:rsid w:val="00E50AB3"/>
    <w:rsid w:val="00E51C5E"/>
    <w:rsid w:val="00E5366C"/>
    <w:rsid w:val="00E643DC"/>
    <w:rsid w:val="00E6530C"/>
    <w:rsid w:val="00E66486"/>
    <w:rsid w:val="00E72231"/>
    <w:rsid w:val="00E740CC"/>
    <w:rsid w:val="00E80636"/>
    <w:rsid w:val="00E81629"/>
    <w:rsid w:val="00E81794"/>
    <w:rsid w:val="00E86578"/>
    <w:rsid w:val="00E919F4"/>
    <w:rsid w:val="00E92EF5"/>
    <w:rsid w:val="00E94A14"/>
    <w:rsid w:val="00E9698E"/>
    <w:rsid w:val="00EB1E86"/>
    <w:rsid w:val="00EC33D7"/>
    <w:rsid w:val="00EC74E9"/>
    <w:rsid w:val="00ED422C"/>
    <w:rsid w:val="00EE219F"/>
    <w:rsid w:val="00EF563A"/>
    <w:rsid w:val="00F00EC6"/>
    <w:rsid w:val="00F1071D"/>
    <w:rsid w:val="00F11BE1"/>
    <w:rsid w:val="00F17F61"/>
    <w:rsid w:val="00F20896"/>
    <w:rsid w:val="00F20FE8"/>
    <w:rsid w:val="00F340C6"/>
    <w:rsid w:val="00F50F4D"/>
    <w:rsid w:val="00F50F7F"/>
    <w:rsid w:val="00F526BD"/>
    <w:rsid w:val="00F53BAC"/>
    <w:rsid w:val="00F56CA0"/>
    <w:rsid w:val="00F76990"/>
    <w:rsid w:val="00F83514"/>
    <w:rsid w:val="00F85578"/>
    <w:rsid w:val="00F906E1"/>
    <w:rsid w:val="00F92696"/>
    <w:rsid w:val="00F9558F"/>
    <w:rsid w:val="00F95F11"/>
    <w:rsid w:val="00F97421"/>
    <w:rsid w:val="00FA3894"/>
    <w:rsid w:val="00FA6EE0"/>
    <w:rsid w:val="00FB1026"/>
    <w:rsid w:val="00FB3DC0"/>
    <w:rsid w:val="00FB43C4"/>
    <w:rsid w:val="00FB5DE3"/>
    <w:rsid w:val="00FB68DF"/>
    <w:rsid w:val="00FC1B9B"/>
    <w:rsid w:val="00FC5847"/>
    <w:rsid w:val="00FE1C11"/>
    <w:rsid w:val="00FF0E22"/>
    <w:rsid w:val="00FF6D5E"/>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5"/>
    <o:shapelayout v:ext="edit">
      <o:idmap v:ext="edit" data="1"/>
    </o:shapelayout>
  </w:shapeDefaults>
  <w:decimalSymbol w:val="."/>
  <w:listSeparator w:val=","/>
  <w14:docId w14:val="2F742C96"/>
  <w15:chartTrackingRefBased/>
  <w15:docId w15:val="{47FC850E-6F8E-4F12-A359-19277EE8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4241"/>
    <w:pPr>
      <w:spacing w:before="160" w:after="80" w:line="336" w:lineRule="auto"/>
    </w:pPr>
    <w:rPr>
      <w:rFonts w:ascii="Verdana" w:hAnsi="Verdana"/>
      <w:szCs w:val="24"/>
    </w:rPr>
  </w:style>
  <w:style w:type="paragraph" w:styleId="Heading1">
    <w:name w:val="heading 1"/>
    <w:basedOn w:val="Normal"/>
    <w:next w:val="Normal"/>
    <w:link w:val="Heading1Char"/>
    <w:qFormat/>
    <w:rsid w:val="003A4241"/>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A4241"/>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A4241"/>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A42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241"/>
  </w:style>
  <w:style w:type="paragraph" w:styleId="ListParagraph">
    <w:name w:val="List Paragraph"/>
    <w:basedOn w:val="Normal"/>
    <w:uiPriority w:val="34"/>
    <w:qFormat/>
    <w:rsid w:val="003A4241"/>
    <w:pPr>
      <w:ind w:left="720"/>
    </w:pPr>
  </w:style>
  <w:style w:type="character" w:styleId="Hyperlink">
    <w:name w:val="Hyperlink"/>
    <w:uiPriority w:val="99"/>
    <w:rsid w:val="003A4241"/>
    <w:rPr>
      <w:color w:val="0000FF"/>
      <w:u w:val="single"/>
    </w:rPr>
  </w:style>
  <w:style w:type="paragraph" w:styleId="Header">
    <w:name w:val="header"/>
    <w:basedOn w:val="Normal"/>
    <w:link w:val="HeaderChar"/>
    <w:rsid w:val="003A4241"/>
    <w:pPr>
      <w:tabs>
        <w:tab w:val="left" w:pos="5040"/>
        <w:tab w:val="left" w:pos="9720"/>
      </w:tabs>
    </w:pPr>
    <w:rPr>
      <w:sz w:val="16"/>
    </w:rPr>
  </w:style>
  <w:style w:type="character" w:customStyle="1" w:styleId="HeaderChar">
    <w:name w:val="Header Char"/>
    <w:link w:val="Header"/>
    <w:rsid w:val="00AB57D0"/>
    <w:rPr>
      <w:rFonts w:ascii="Verdana" w:hAnsi="Verdana"/>
      <w:sz w:val="16"/>
      <w:szCs w:val="24"/>
    </w:rPr>
  </w:style>
  <w:style w:type="paragraph" w:styleId="Footer">
    <w:name w:val="footer"/>
    <w:basedOn w:val="Normal"/>
    <w:link w:val="FooterChar"/>
    <w:rsid w:val="003A4241"/>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link w:val="Footer"/>
    <w:rsid w:val="00AB57D0"/>
    <w:rPr>
      <w:rFonts w:ascii="Verdana" w:hAnsi="Verdana"/>
      <w:sz w:val="16"/>
      <w:szCs w:val="24"/>
    </w:rPr>
  </w:style>
  <w:style w:type="character" w:customStyle="1" w:styleId="Heading1Char">
    <w:name w:val="Heading 1 Char"/>
    <w:link w:val="Heading1"/>
    <w:rsid w:val="00B74A08"/>
    <w:rPr>
      <w:rFonts w:ascii="Arial" w:eastAsia="Arial Unicode MS" w:hAnsi="Arial"/>
      <w:b/>
      <w:kern w:val="28"/>
      <w:sz w:val="28"/>
    </w:rPr>
  </w:style>
  <w:style w:type="character" w:styleId="FollowedHyperlink">
    <w:name w:val="FollowedHyperlink"/>
    <w:rsid w:val="003A4241"/>
    <w:rPr>
      <w:color w:val="800080"/>
      <w:u w:val="single"/>
    </w:rPr>
  </w:style>
  <w:style w:type="character" w:customStyle="1" w:styleId="Heading2Char">
    <w:name w:val="Heading 2 Char"/>
    <w:basedOn w:val="DefaultParagraphFont"/>
    <w:link w:val="Heading2"/>
    <w:rsid w:val="00BC0C0F"/>
    <w:rPr>
      <w:rFonts w:ascii="Arial" w:hAnsi="Arial" w:cs="Arial"/>
      <w:b/>
      <w:bCs/>
      <w:iCs/>
      <w:sz w:val="24"/>
      <w:szCs w:val="28"/>
    </w:rPr>
  </w:style>
  <w:style w:type="character" w:customStyle="1" w:styleId="Heading3Char">
    <w:name w:val="Heading 3 Char"/>
    <w:basedOn w:val="DefaultParagraphFont"/>
    <w:link w:val="Heading3"/>
    <w:rsid w:val="00BC0C0F"/>
    <w:rPr>
      <w:rFonts w:ascii="Arial" w:hAnsi="Arial"/>
      <w:b/>
      <w:bCs/>
      <w:sz w:val="22"/>
      <w:szCs w:val="24"/>
    </w:rPr>
  </w:style>
  <w:style w:type="paragraph" w:customStyle="1" w:styleId="NumberedHeading2">
    <w:name w:val="Numbered Heading 2"/>
    <w:basedOn w:val="Normal"/>
    <w:rsid w:val="003A4241"/>
    <w:pPr>
      <w:numPr>
        <w:numId w:val="1"/>
      </w:numPr>
    </w:pPr>
  </w:style>
  <w:style w:type="paragraph" w:customStyle="1" w:styleId="Outlinenumbering">
    <w:name w:val="Outline numbering"/>
    <w:basedOn w:val="Normal"/>
    <w:rsid w:val="003A4241"/>
    <w:pPr>
      <w:numPr>
        <w:numId w:val="2"/>
      </w:numPr>
      <w:tabs>
        <w:tab w:val="clear" w:pos="360"/>
        <w:tab w:val="num" w:pos="720"/>
      </w:tabs>
      <w:ind w:left="720"/>
    </w:pPr>
    <w:rPr>
      <w:szCs w:val="20"/>
    </w:rPr>
  </w:style>
  <w:style w:type="character" w:styleId="PageNumber">
    <w:name w:val="page number"/>
    <w:basedOn w:val="DefaultParagraphFont"/>
    <w:rsid w:val="003A4241"/>
  </w:style>
  <w:style w:type="paragraph" w:styleId="TOC1">
    <w:name w:val="toc 1"/>
    <w:basedOn w:val="Normal"/>
    <w:next w:val="Normal"/>
    <w:autoRedefine/>
    <w:uiPriority w:val="39"/>
    <w:unhideWhenUsed/>
    <w:rsid w:val="003A4241"/>
    <w:pPr>
      <w:spacing w:after="100" w:line="240" w:lineRule="auto"/>
    </w:pPr>
  </w:style>
  <w:style w:type="paragraph" w:styleId="TOC2">
    <w:name w:val="toc 2"/>
    <w:basedOn w:val="Normal"/>
    <w:next w:val="Normal"/>
    <w:autoRedefine/>
    <w:uiPriority w:val="39"/>
    <w:unhideWhenUsed/>
    <w:rsid w:val="003A4241"/>
    <w:pPr>
      <w:spacing w:after="100" w:line="240" w:lineRule="auto"/>
      <w:ind w:left="202"/>
    </w:pPr>
  </w:style>
  <w:style w:type="paragraph" w:styleId="TOC3">
    <w:name w:val="toc 3"/>
    <w:basedOn w:val="Normal"/>
    <w:next w:val="Normal"/>
    <w:autoRedefine/>
    <w:uiPriority w:val="39"/>
    <w:unhideWhenUsed/>
    <w:rsid w:val="003A4241"/>
    <w:pPr>
      <w:spacing w:after="100" w:line="240" w:lineRule="auto"/>
      <w:ind w:left="403"/>
    </w:pPr>
  </w:style>
  <w:style w:type="character" w:styleId="PlaceholderText">
    <w:name w:val="Placeholder Text"/>
    <w:basedOn w:val="DefaultParagraphFont"/>
    <w:uiPriority w:val="99"/>
    <w:semiHidden/>
    <w:rsid w:val="00DD7558"/>
    <w:rPr>
      <w:color w:val="808080"/>
    </w:rPr>
  </w:style>
  <w:style w:type="character" w:customStyle="1" w:styleId="Red">
    <w:name w:val="Red"/>
    <w:basedOn w:val="DefaultParagraphFont"/>
    <w:uiPriority w:val="1"/>
    <w:rsid w:val="00DD7558"/>
    <w:rPr>
      <w:color w:val="FF0000"/>
    </w:rPr>
  </w:style>
  <w:style w:type="character" w:styleId="UnresolvedMention">
    <w:name w:val="Unresolved Mention"/>
    <w:basedOn w:val="DefaultParagraphFont"/>
    <w:uiPriority w:val="99"/>
    <w:semiHidden/>
    <w:unhideWhenUsed/>
    <w:rsid w:val="00385360"/>
    <w:rPr>
      <w:color w:val="605E5C"/>
      <w:shd w:val="clear" w:color="auto" w:fill="E1DFDD"/>
    </w:rPr>
  </w:style>
  <w:style w:type="paragraph" w:styleId="TOCHeading">
    <w:name w:val="TOC Heading"/>
    <w:basedOn w:val="Heading1"/>
    <w:next w:val="Normal"/>
    <w:uiPriority w:val="39"/>
    <w:unhideWhenUsed/>
    <w:qFormat/>
    <w:rsid w:val="003A4241"/>
    <w:pPr>
      <w:keepLines/>
      <w:spacing w:after="0" w:line="259" w:lineRule="auto"/>
      <w:outlineLvl w:val="9"/>
    </w:pPr>
    <w:rPr>
      <w:rFonts w:eastAsiaTheme="majorEastAsia" w:cstheme="majorBidi"/>
      <w:kern w:val="0"/>
      <w:sz w:val="24"/>
      <w:szCs w:val="32"/>
    </w:rPr>
  </w:style>
  <w:style w:type="table" w:styleId="TableGrid">
    <w:name w:val="Table Grid"/>
    <w:basedOn w:val="TableNormal"/>
    <w:rsid w:val="006A5C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3A4241"/>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server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33BB8B25DEF4E99BD8D47EC301E6D6A"/>
        <w:category>
          <w:name w:val="General"/>
          <w:gallery w:val="placeholder"/>
        </w:category>
        <w:types>
          <w:type w:val="bbPlcHdr"/>
        </w:types>
        <w:behaviors>
          <w:behavior w:val="content"/>
        </w:behaviors>
        <w:guid w:val="{4AE504E9-3445-42AC-A00B-0E022202C3A8}"/>
      </w:docPartPr>
      <w:docPartBody>
        <w:p w:rsidR="00340B60" w:rsidRDefault="003B5931" w:rsidP="003B5931">
          <w:pPr>
            <w:pStyle w:val="533BB8B25DEF4E99BD8D47EC301E6D6A"/>
          </w:pPr>
          <w:r w:rsidRPr="00F249D9">
            <w:rPr>
              <w:rStyle w:val="PlaceholderText"/>
            </w:rPr>
            <w:t>Click or tap here to enter text.</w:t>
          </w:r>
        </w:p>
      </w:docPartBody>
    </w:docPart>
    <w:docPart>
      <w:docPartPr>
        <w:name w:val="7C857B3C3F344A6BB3E1C0343046027F"/>
        <w:category>
          <w:name w:val="General"/>
          <w:gallery w:val="placeholder"/>
        </w:category>
        <w:types>
          <w:type w:val="bbPlcHdr"/>
        </w:types>
        <w:behaviors>
          <w:behavior w:val="content"/>
        </w:behaviors>
        <w:guid w:val="{83008F20-F9CF-46A1-9218-75471DBF735F}"/>
      </w:docPartPr>
      <w:docPartBody>
        <w:p w:rsidR="00340B60" w:rsidRDefault="003B5931" w:rsidP="003B5931">
          <w:pPr>
            <w:pStyle w:val="7C857B3C3F344A6BB3E1C0343046027F"/>
          </w:pPr>
          <w:r w:rsidRPr="00F249D9">
            <w:rPr>
              <w:rStyle w:val="PlaceholderText"/>
            </w:rPr>
            <w:t>Click or tap here to enter text.</w:t>
          </w:r>
        </w:p>
      </w:docPartBody>
    </w:docPart>
    <w:docPart>
      <w:docPartPr>
        <w:name w:val="C04280E9A672444D8FB9A91E8B0CF462"/>
        <w:category>
          <w:name w:val="General"/>
          <w:gallery w:val="placeholder"/>
        </w:category>
        <w:types>
          <w:type w:val="bbPlcHdr"/>
        </w:types>
        <w:behaviors>
          <w:behavior w:val="content"/>
        </w:behaviors>
        <w:guid w:val="{235B0F5D-798F-4693-82AF-096070418470}"/>
      </w:docPartPr>
      <w:docPartBody>
        <w:p w:rsidR="00340B60" w:rsidRDefault="003B5931" w:rsidP="003B5931">
          <w:pPr>
            <w:pStyle w:val="C04280E9A672444D8FB9A91E8B0CF462"/>
          </w:pPr>
          <w:r w:rsidRPr="00F249D9">
            <w:rPr>
              <w:rStyle w:val="PlaceholderText"/>
            </w:rPr>
            <w:t>Click or tap here to enter text.</w:t>
          </w:r>
        </w:p>
      </w:docPartBody>
    </w:docPart>
    <w:docPart>
      <w:docPartPr>
        <w:name w:val="57268B6FFB1B4CE38DB44969A405AF4B"/>
        <w:category>
          <w:name w:val="General"/>
          <w:gallery w:val="placeholder"/>
        </w:category>
        <w:types>
          <w:type w:val="bbPlcHdr"/>
        </w:types>
        <w:behaviors>
          <w:behavior w:val="content"/>
        </w:behaviors>
        <w:guid w:val="{1FA46F3C-618D-4D08-8F00-DAAB5D0EE3F4}"/>
      </w:docPartPr>
      <w:docPartBody>
        <w:p w:rsidR="00340B60" w:rsidRDefault="003B5931" w:rsidP="003B5931">
          <w:pPr>
            <w:pStyle w:val="57268B6FFB1B4CE38DB44969A405AF4B"/>
          </w:pPr>
          <w:r w:rsidRPr="00F249D9">
            <w:rPr>
              <w:rStyle w:val="PlaceholderText"/>
            </w:rPr>
            <w:t>Click or tap here to enter text.</w:t>
          </w:r>
        </w:p>
      </w:docPartBody>
    </w:docPart>
    <w:docPart>
      <w:docPartPr>
        <w:name w:val="67F77D4E01DF446792D3F6DE1E7FCECF"/>
        <w:category>
          <w:name w:val="General"/>
          <w:gallery w:val="placeholder"/>
        </w:category>
        <w:types>
          <w:type w:val="bbPlcHdr"/>
        </w:types>
        <w:behaviors>
          <w:behavior w:val="content"/>
        </w:behaviors>
        <w:guid w:val="{3B6B88FA-207A-42A7-937F-52E116103024}"/>
      </w:docPartPr>
      <w:docPartBody>
        <w:p w:rsidR="00340B60" w:rsidRDefault="003B5931" w:rsidP="003B5931">
          <w:pPr>
            <w:pStyle w:val="67F77D4E01DF446792D3F6DE1E7FCECF"/>
          </w:pPr>
          <w:r w:rsidRPr="00F249D9">
            <w:rPr>
              <w:rStyle w:val="PlaceholderText"/>
            </w:rPr>
            <w:t>Click or tap here to enter text.</w:t>
          </w:r>
        </w:p>
      </w:docPartBody>
    </w:docPart>
    <w:docPart>
      <w:docPartPr>
        <w:name w:val="6F71DE2F053A4E5784DD84D184CF9433"/>
        <w:category>
          <w:name w:val="General"/>
          <w:gallery w:val="placeholder"/>
        </w:category>
        <w:types>
          <w:type w:val="bbPlcHdr"/>
        </w:types>
        <w:behaviors>
          <w:behavior w:val="content"/>
        </w:behaviors>
        <w:guid w:val="{532A67DB-A864-4B90-8728-B83E6DAB0001}"/>
      </w:docPartPr>
      <w:docPartBody>
        <w:p w:rsidR="00340B60" w:rsidRDefault="003B5931" w:rsidP="003B5931">
          <w:pPr>
            <w:pStyle w:val="6F71DE2F053A4E5784DD84D184CF9433"/>
          </w:pPr>
          <w:r w:rsidRPr="00F249D9">
            <w:rPr>
              <w:rStyle w:val="PlaceholderText"/>
            </w:rPr>
            <w:t>Click or tap here to enter text.</w:t>
          </w:r>
        </w:p>
      </w:docPartBody>
    </w:docPart>
    <w:docPart>
      <w:docPartPr>
        <w:name w:val="C7D8C47DE6C447EBB08D83CE550ED01F"/>
        <w:category>
          <w:name w:val="General"/>
          <w:gallery w:val="placeholder"/>
        </w:category>
        <w:types>
          <w:type w:val="bbPlcHdr"/>
        </w:types>
        <w:behaviors>
          <w:behavior w:val="content"/>
        </w:behaviors>
        <w:guid w:val="{2A5B2F35-9463-4AA1-BFA5-1B519B08FF17}"/>
      </w:docPartPr>
      <w:docPartBody>
        <w:p w:rsidR="00340B60" w:rsidRDefault="003B5931" w:rsidP="003B5931">
          <w:pPr>
            <w:pStyle w:val="C7D8C47DE6C447EBB08D83CE550ED01F"/>
          </w:pPr>
          <w:r w:rsidRPr="00F249D9">
            <w:rPr>
              <w:rStyle w:val="PlaceholderText"/>
            </w:rPr>
            <w:t>Click or tap here to enter text.</w:t>
          </w:r>
        </w:p>
      </w:docPartBody>
    </w:docPart>
    <w:docPart>
      <w:docPartPr>
        <w:name w:val="76C4CA0781304C8A852094FF4386CBD6"/>
        <w:category>
          <w:name w:val="General"/>
          <w:gallery w:val="placeholder"/>
        </w:category>
        <w:types>
          <w:type w:val="bbPlcHdr"/>
        </w:types>
        <w:behaviors>
          <w:behavior w:val="content"/>
        </w:behaviors>
        <w:guid w:val="{71627291-6914-49F4-8C98-4CF09577AA41}"/>
      </w:docPartPr>
      <w:docPartBody>
        <w:p w:rsidR="00340B60" w:rsidRDefault="003B5931" w:rsidP="003B5931">
          <w:pPr>
            <w:pStyle w:val="76C4CA0781304C8A852094FF4386CBD6"/>
          </w:pPr>
          <w:r w:rsidRPr="00F249D9">
            <w:rPr>
              <w:rStyle w:val="PlaceholderText"/>
            </w:rPr>
            <w:t>Click or tap here to enter text.</w:t>
          </w:r>
        </w:p>
      </w:docPartBody>
    </w:docPart>
    <w:docPart>
      <w:docPartPr>
        <w:name w:val="C3B82CA833834F88AF4917123F2A2512"/>
        <w:category>
          <w:name w:val="General"/>
          <w:gallery w:val="placeholder"/>
        </w:category>
        <w:types>
          <w:type w:val="bbPlcHdr"/>
        </w:types>
        <w:behaviors>
          <w:behavior w:val="content"/>
        </w:behaviors>
        <w:guid w:val="{BDC9C6B4-D7D5-4B04-8B9B-1C94A9C29E7F}"/>
      </w:docPartPr>
      <w:docPartBody>
        <w:p w:rsidR="00340B60" w:rsidRDefault="003B5931" w:rsidP="003B5931">
          <w:pPr>
            <w:pStyle w:val="C3B82CA833834F88AF4917123F2A2512"/>
          </w:pPr>
          <w:r>
            <w:rPr>
              <w:rStyle w:val="PlaceholderText"/>
            </w:rPr>
            <w:t>Click or tap here to enter text.</w:t>
          </w:r>
        </w:p>
      </w:docPartBody>
    </w:docPart>
    <w:docPart>
      <w:docPartPr>
        <w:name w:val="CCFBF3ED5D3148CCAA1456C1ACFF7F41"/>
        <w:category>
          <w:name w:val="General"/>
          <w:gallery w:val="placeholder"/>
        </w:category>
        <w:types>
          <w:type w:val="bbPlcHdr"/>
        </w:types>
        <w:behaviors>
          <w:behavior w:val="content"/>
        </w:behaviors>
        <w:guid w:val="{6E4B7FC9-F2AE-401A-BCE2-88AE614CB112}"/>
      </w:docPartPr>
      <w:docPartBody>
        <w:p w:rsidR="00340B60" w:rsidRDefault="003B5931" w:rsidP="003B5931">
          <w:pPr>
            <w:pStyle w:val="CCFBF3ED5D3148CCAA1456C1ACFF7F41"/>
          </w:pPr>
          <w:r>
            <w:rPr>
              <w:rStyle w:val="PlaceholderText"/>
            </w:rPr>
            <w:t>Click or tap here to enter text.</w:t>
          </w:r>
        </w:p>
      </w:docPartBody>
    </w:docPart>
    <w:docPart>
      <w:docPartPr>
        <w:name w:val="51FF3D21FEDB4239891F989B5BE017CF"/>
        <w:category>
          <w:name w:val="General"/>
          <w:gallery w:val="placeholder"/>
        </w:category>
        <w:types>
          <w:type w:val="bbPlcHdr"/>
        </w:types>
        <w:behaviors>
          <w:behavior w:val="content"/>
        </w:behaviors>
        <w:guid w:val="{836BB56E-98F3-4D4D-9D1C-A82B6CA57443}"/>
      </w:docPartPr>
      <w:docPartBody>
        <w:p w:rsidR="00340B60" w:rsidRDefault="003B5931" w:rsidP="003B5931">
          <w:pPr>
            <w:pStyle w:val="51FF3D21FEDB4239891F989B5BE017CF"/>
          </w:pPr>
          <w:r>
            <w:rPr>
              <w:rStyle w:val="PlaceholderText"/>
            </w:rPr>
            <w:t>Click or tap here to enter text.</w:t>
          </w:r>
        </w:p>
      </w:docPartBody>
    </w:docPart>
    <w:docPart>
      <w:docPartPr>
        <w:name w:val="1D8AE25E2A89415D99EFEF80328DC1BE"/>
        <w:category>
          <w:name w:val="General"/>
          <w:gallery w:val="placeholder"/>
        </w:category>
        <w:types>
          <w:type w:val="bbPlcHdr"/>
        </w:types>
        <w:behaviors>
          <w:behavior w:val="content"/>
        </w:behaviors>
        <w:guid w:val="{533E1D9A-4A98-4E1C-818A-7E7974339F63}"/>
      </w:docPartPr>
      <w:docPartBody>
        <w:p w:rsidR="00340B60" w:rsidRDefault="003B5931" w:rsidP="003B5931">
          <w:pPr>
            <w:pStyle w:val="1D8AE25E2A89415D99EFEF80328DC1BE"/>
          </w:pPr>
          <w:r>
            <w:rPr>
              <w:rStyle w:val="PlaceholderText"/>
            </w:rPr>
            <w:t>Click or tap here to enter text.</w:t>
          </w:r>
        </w:p>
      </w:docPartBody>
    </w:docPart>
    <w:docPart>
      <w:docPartPr>
        <w:name w:val="510E9EDEE53040C9915D85A4832EAE01"/>
        <w:category>
          <w:name w:val="General"/>
          <w:gallery w:val="placeholder"/>
        </w:category>
        <w:types>
          <w:type w:val="bbPlcHdr"/>
        </w:types>
        <w:behaviors>
          <w:behavior w:val="content"/>
        </w:behaviors>
        <w:guid w:val="{BA121916-5F31-405C-A13C-2D8A4CFDE222}"/>
      </w:docPartPr>
      <w:docPartBody>
        <w:p w:rsidR="00340B60" w:rsidRDefault="003B5931" w:rsidP="003B5931">
          <w:pPr>
            <w:pStyle w:val="510E9EDEE53040C9915D85A4832EAE01"/>
          </w:pPr>
          <w:r>
            <w:rPr>
              <w:rStyle w:val="PlaceholderText"/>
            </w:rPr>
            <w:t>Click or tap here to enter text.</w:t>
          </w:r>
        </w:p>
      </w:docPartBody>
    </w:docPart>
    <w:docPart>
      <w:docPartPr>
        <w:name w:val="1B244CD1038344F2B7E59BC42CEA70ED"/>
        <w:category>
          <w:name w:val="General"/>
          <w:gallery w:val="placeholder"/>
        </w:category>
        <w:types>
          <w:type w:val="bbPlcHdr"/>
        </w:types>
        <w:behaviors>
          <w:behavior w:val="content"/>
        </w:behaviors>
        <w:guid w:val="{FD1C099D-743A-4AE8-9262-74177C733047}"/>
      </w:docPartPr>
      <w:docPartBody>
        <w:p w:rsidR="00340B60" w:rsidRDefault="003B5931" w:rsidP="003B5931">
          <w:pPr>
            <w:pStyle w:val="1B244CD1038344F2B7E59BC42CEA70ED"/>
          </w:pPr>
          <w:r>
            <w:rPr>
              <w:rStyle w:val="PlaceholderText"/>
            </w:rPr>
            <w:t>Click or tap here to enter text.</w:t>
          </w:r>
        </w:p>
      </w:docPartBody>
    </w:docPart>
    <w:docPart>
      <w:docPartPr>
        <w:name w:val="64E5C1B33CB041ED8944F601F805FCB4"/>
        <w:category>
          <w:name w:val="General"/>
          <w:gallery w:val="placeholder"/>
        </w:category>
        <w:types>
          <w:type w:val="bbPlcHdr"/>
        </w:types>
        <w:behaviors>
          <w:behavior w:val="content"/>
        </w:behaviors>
        <w:guid w:val="{11C667C8-CF92-43FC-926B-2AEC51DF8915}"/>
      </w:docPartPr>
      <w:docPartBody>
        <w:p w:rsidR="00340B60" w:rsidRDefault="003B5931" w:rsidP="003B5931">
          <w:pPr>
            <w:pStyle w:val="64E5C1B33CB041ED8944F601F805FCB4"/>
          </w:pPr>
          <w:r>
            <w:rPr>
              <w:rStyle w:val="PlaceholderText"/>
            </w:rPr>
            <w:t>Click or tap here to enter text.</w:t>
          </w:r>
        </w:p>
      </w:docPartBody>
    </w:docPart>
    <w:docPart>
      <w:docPartPr>
        <w:name w:val="9C0ACC1A3E5F48C4AAABC40749619847"/>
        <w:category>
          <w:name w:val="General"/>
          <w:gallery w:val="placeholder"/>
        </w:category>
        <w:types>
          <w:type w:val="bbPlcHdr"/>
        </w:types>
        <w:behaviors>
          <w:behavior w:val="content"/>
        </w:behaviors>
        <w:guid w:val="{346B0516-F230-434E-A84A-D9CB6CE4C9ED}"/>
      </w:docPartPr>
      <w:docPartBody>
        <w:p w:rsidR="00340B60" w:rsidRDefault="003B5931" w:rsidP="003B5931">
          <w:pPr>
            <w:pStyle w:val="9C0ACC1A3E5F48C4AAABC40749619847"/>
          </w:pPr>
          <w:r>
            <w:rPr>
              <w:rStyle w:val="PlaceholderText"/>
            </w:rPr>
            <w:t>Click or tap here to enter text.</w:t>
          </w:r>
        </w:p>
      </w:docPartBody>
    </w:docPart>
    <w:docPart>
      <w:docPartPr>
        <w:name w:val="016580F799BC47AEAC5C7A11A567F69A"/>
        <w:category>
          <w:name w:val="General"/>
          <w:gallery w:val="placeholder"/>
        </w:category>
        <w:types>
          <w:type w:val="bbPlcHdr"/>
        </w:types>
        <w:behaviors>
          <w:behavior w:val="content"/>
        </w:behaviors>
        <w:guid w:val="{36CCB638-96AA-40BF-94FE-96D29F3B2839}"/>
      </w:docPartPr>
      <w:docPartBody>
        <w:p w:rsidR="00340B60" w:rsidRDefault="003B5931" w:rsidP="003B5931">
          <w:pPr>
            <w:pStyle w:val="016580F799BC47AEAC5C7A11A567F69A"/>
          </w:pPr>
          <w:r>
            <w:rPr>
              <w:rStyle w:val="PlaceholderText"/>
            </w:rPr>
            <w:t>Click or tap here to enter text.</w:t>
          </w:r>
        </w:p>
      </w:docPartBody>
    </w:docPart>
    <w:docPart>
      <w:docPartPr>
        <w:name w:val="6E22AD1EB1314BB4BFA9D469D21A6DAA"/>
        <w:category>
          <w:name w:val="General"/>
          <w:gallery w:val="placeholder"/>
        </w:category>
        <w:types>
          <w:type w:val="bbPlcHdr"/>
        </w:types>
        <w:behaviors>
          <w:behavior w:val="content"/>
        </w:behaviors>
        <w:guid w:val="{75838C30-3478-4357-84C4-D3FA72D2150D}"/>
      </w:docPartPr>
      <w:docPartBody>
        <w:p w:rsidR="00340B60" w:rsidRDefault="003B5931" w:rsidP="003B5931">
          <w:pPr>
            <w:pStyle w:val="6E22AD1EB1314BB4BFA9D469D21A6DAA"/>
          </w:pPr>
          <w:r>
            <w:rPr>
              <w:rStyle w:val="PlaceholderText"/>
              <w:color w:val="FF0000"/>
            </w:rPr>
            <w:t>Click or tap here to enter text.</w:t>
          </w:r>
        </w:p>
      </w:docPartBody>
    </w:docPart>
    <w:docPart>
      <w:docPartPr>
        <w:name w:val="8E4DB2D806B94DEEA9364045386B726C"/>
        <w:category>
          <w:name w:val="General"/>
          <w:gallery w:val="placeholder"/>
        </w:category>
        <w:types>
          <w:type w:val="bbPlcHdr"/>
        </w:types>
        <w:behaviors>
          <w:behavior w:val="content"/>
        </w:behaviors>
        <w:guid w:val="{BA5BE489-067F-43BA-836C-E02A49DDCD0D}"/>
      </w:docPartPr>
      <w:docPartBody>
        <w:p w:rsidR="000E3B30" w:rsidRDefault="00191736" w:rsidP="00191736">
          <w:pPr>
            <w:pStyle w:val="8E4DB2D806B94DEEA9364045386B726C"/>
          </w:pPr>
          <w:r>
            <w:rPr>
              <w:rStyle w:val="PlaceholderText"/>
              <w:color w:val="FF0000"/>
            </w:rPr>
            <w:t>Click or tap here to enter text.</w:t>
          </w:r>
        </w:p>
      </w:docPartBody>
    </w:docPart>
    <w:docPart>
      <w:docPartPr>
        <w:name w:val="284B4463F0D046319704FD443CB30264"/>
        <w:category>
          <w:name w:val="General"/>
          <w:gallery w:val="placeholder"/>
        </w:category>
        <w:types>
          <w:type w:val="bbPlcHdr"/>
        </w:types>
        <w:behaviors>
          <w:behavior w:val="content"/>
        </w:behaviors>
        <w:guid w:val="{E01D4E3A-3B97-4589-9CC1-54F9B7C620AF}"/>
      </w:docPartPr>
      <w:docPartBody>
        <w:p w:rsidR="000E3B30" w:rsidRDefault="00191736" w:rsidP="00191736">
          <w:pPr>
            <w:pStyle w:val="284B4463F0D046319704FD443CB30264"/>
          </w:pPr>
          <w:r>
            <w:rPr>
              <w:rStyle w:val="PlaceholderText"/>
              <w:color w:val="FF0000"/>
            </w:rPr>
            <w:t>Click or tap here to enter text.</w:t>
          </w:r>
        </w:p>
      </w:docPartBody>
    </w:docPart>
    <w:docPart>
      <w:docPartPr>
        <w:name w:val="D687BDC882E24365991443D9EB4EED69"/>
        <w:category>
          <w:name w:val="General"/>
          <w:gallery w:val="placeholder"/>
        </w:category>
        <w:types>
          <w:type w:val="bbPlcHdr"/>
        </w:types>
        <w:behaviors>
          <w:behavior w:val="content"/>
        </w:behaviors>
        <w:guid w:val="{41A5403A-9F36-4B72-A277-79BC86362879}"/>
      </w:docPartPr>
      <w:docPartBody>
        <w:p w:rsidR="000E3B30" w:rsidRDefault="00191736" w:rsidP="00191736">
          <w:pPr>
            <w:pStyle w:val="D687BDC882E24365991443D9EB4EED69"/>
          </w:pPr>
          <w:r>
            <w:rPr>
              <w:rStyle w:val="PlaceholderText"/>
              <w:color w:val="FF0000"/>
            </w:rPr>
            <w:t>Click or tap here to enter text.</w:t>
          </w:r>
        </w:p>
      </w:docPartBody>
    </w:docPart>
    <w:docPart>
      <w:docPartPr>
        <w:name w:val="2A7CC262049544388A643A367374BCA8"/>
        <w:category>
          <w:name w:val="General"/>
          <w:gallery w:val="placeholder"/>
        </w:category>
        <w:types>
          <w:type w:val="bbPlcHdr"/>
        </w:types>
        <w:behaviors>
          <w:behavior w:val="content"/>
        </w:behaviors>
        <w:guid w:val="{405AB58D-4D59-424D-AFB8-C5121D42ACF7}"/>
      </w:docPartPr>
      <w:docPartBody>
        <w:p w:rsidR="00FB36B5" w:rsidRDefault="00FB36B5" w:rsidP="00FB36B5">
          <w:pPr>
            <w:pStyle w:val="2A7CC262049544388A643A367374BCA8"/>
          </w:pPr>
          <w:r w:rsidRPr="00F24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61"/>
    <w:rsid w:val="000E3B30"/>
    <w:rsid w:val="000F0C51"/>
    <w:rsid w:val="00133097"/>
    <w:rsid w:val="00134FBA"/>
    <w:rsid w:val="00191736"/>
    <w:rsid w:val="00340B60"/>
    <w:rsid w:val="003A5798"/>
    <w:rsid w:val="003B5931"/>
    <w:rsid w:val="0052137B"/>
    <w:rsid w:val="00985E61"/>
    <w:rsid w:val="00A32353"/>
    <w:rsid w:val="00B961A6"/>
    <w:rsid w:val="00C42F58"/>
    <w:rsid w:val="00C83DBC"/>
    <w:rsid w:val="00EF563A"/>
    <w:rsid w:val="00F465D0"/>
    <w:rsid w:val="00FB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36B5"/>
  </w:style>
  <w:style w:type="paragraph" w:customStyle="1" w:styleId="533BB8B25DEF4E99BD8D47EC301E6D6A">
    <w:name w:val="533BB8B25DEF4E99BD8D47EC301E6D6A"/>
    <w:rsid w:val="003B5931"/>
  </w:style>
  <w:style w:type="paragraph" w:customStyle="1" w:styleId="7C857B3C3F344A6BB3E1C0343046027F">
    <w:name w:val="7C857B3C3F344A6BB3E1C0343046027F"/>
    <w:rsid w:val="003B5931"/>
  </w:style>
  <w:style w:type="paragraph" w:customStyle="1" w:styleId="C04280E9A672444D8FB9A91E8B0CF462">
    <w:name w:val="C04280E9A672444D8FB9A91E8B0CF462"/>
    <w:rsid w:val="003B5931"/>
  </w:style>
  <w:style w:type="paragraph" w:customStyle="1" w:styleId="57268B6FFB1B4CE38DB44969A405AF4B">
    <w:name w:val="57268B6FFB1B4CE38DB44969A405AF4B"/>
    <w:rsid w:val="003B5931"/>
  </w:style>
  <w:style w:type="paragraph" w:customStyle="1" w:styleId="67F77D4E01DF446792D3F6DE1E7FCECF">
    <w:name w:val="67F77D4E01DF446792D3F6DE1E7FCECF"/>
    <w:rsid w:val="003B5931"/>
  </w:style>
  <w:style w:type="paragraph" w:customStyle="1" w:styleId="6F71DE2F053A4E5784DD84D184CF9433">
    <w:name w:val="6F71DE2F053A4E5784DD84D184CF9433"/>
    <w:rsid w:val="003B5931"/>
  </w:style>
  <w:style w:type="paragraph" w:customStyle="1" w:styleId="C7D8C47DE6C447EBB08D83CE550ED01F">
    <w:name w:val="C7D8C47DE6C447EBB08D83CE550ED01F"/>
    <w:rsid w:val="003B5931"/>
  </w:style>
  <w:style w:type="paragraph" w:customStyle="1" w:styleId="76C4CA0781304C8A852094FF4386CBD6">
    <w:name w:val="76C4CA0781304C8A852094FF4386CBD6"/>
    <w:rsid w:val="003B5931"/>
  </w:style>
  <w:style w:type="paragraph" w:customStyle="1" w:styleId="C3B82CA833834F88AF4917123F2A2512">
    <w:name w:val="C3B82CA833834F88AF4917123F2A2512"/>
    <w:rsid w:val="003B5931"/>
  </w:style>
  <w:style w:type="paragraph" w:customStyle="1" w:styleId="CCFBF3ED5D3148CCAA1456C1ACFF7F41">
    <w:name w:val="CCFBF3ED5D3148CCAA1456C1ACFF7F41"/>
    <w:rsid w:val="003B5931"/>
  </w:style>
  <w:style w:type="paragraph" w:customStyle="1" w:styleId="51FF3D21FEDB4239891F989B5BE017CF">
    <w:name w:val="51FF3D21FEDB4239891F989B5BE017CF"/>
    <w:rsid w:val="003B5931"/>
  </w:style>
  <w:style w:type="paragraph" w:customStyle="1" w:styleId="1D8AE25E2A89415D99EFEF80328DC1BE">
    <w:name w:val="1D8AE25E2A89415D99EFEF80328DC1BE"/>
    <w:rsid w:val="003B5931"/>
  </w:style>
  <w:style w:type="paragraph" w:customStyle="1" w:styleId="510E9EDEE53040C9915D85A4832EAE01">
    <w:name w:val="510E9EDEE53040C9915D85A4832EAE01"/>
    <w:rsid w:val="003B5931"/>
  </w:style>
  <w:style w:type="paragraph" w:customStyle="1" w:styleId="1B244CD1038344F2B7E59BC42CEA70ED">
    <w:name w:val="1B244CD1038344F2B7E59BC42CEA70ED"/>
    <w:rsid w:val="003B5931"/>
  </w:style>
  <w:style w:type="paragraph" w:customStyle="1" w:styleId="64E5C1B33CB041ED8944F601F805FCB4">
    <w:name w:val="64E5C1B33CB041ED8944F601F805FCB4"/>
    <w:rsid w:val="003B5931"/>
  </w:style>
  <w:style w:type="paragraph" w:customStyle="1" w:styleId="9C0ACC1A3E5F48C4AAABC40749619847">
    <w:name w:val="9C0ACC1A3E5F48C4AAABC40749619847"/>
    <w:rsid w:val="003B5931"/>
  </w:style>
  <w:style w:type="paragraph" w:customStyle="1" w:styleId="016580F799BC47AEAC5C7A11A567F69A">
    <w:name w:val="016580F799BC47AEAC5C7A11A567F69A"/>
    <w:rsid w:val="003B5931"/>
  </w:style>
  <w:style w:type="paragraph" w:customStyle="1" w:styleId="6E22AD1EB1314BB4BFA9D469D21A6DAA">
    <w:name w:val="6E22AD1EB1314BB4BFA9D469D21A6DAA"/>
    <w:rsid w:val="003B5931"/>
  </w:style>
  <w:style w:type="paragraph" w:customStyle="1" w:styleId="8E4DB2D806B94DEEA9364045386B726C">
    <w:name w:val="8E4DB2D806B94DEEA9364045386B726C"/>
    <w:rsid w:val="00191736"/>
  </w:style>
  <w:style w:type="paragraph" w:customStyle="1" w:styleId="284B4463F0D046319704FD443CB30264">
    <w:name w:val="284B4463F0D046319704FD443CB30264"/>
    <w:rsid w:val="00191736"/>
  </w:style>
  <w:style w:type="paragraph" w:customStyle="1" w:styleId="D687BDC882E24365991443D9EB4EED69">
    <w:name w:val="D687BDC882E24365991443D9EB4EED69"/>
    <w:rsid w:val="00191736"/>
  </w:style>
  <w:style w:type="paragraph" w:customStyle="1" w:styleId="2A7CC262049544388A643A367374BCA8">
    <w:name w:val="2A7CC262049544388A643A367374BCA8"/>
    <w:rsid w:val="00FB36B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52</TotalTime>
  <Pages>15</Pages>
  <Words>3969</Words>
  <Characters>19738</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Links>
    <vt:vector size="12" baseType="variant">
      <vt:variant>
        <vt:i4>2162739</vt:i4>
      </vt:variant>
      <vt:variant>
        <vt:i4>3</vt:i4>
      </vt:variant>
      <vt:variant>
        <vt:i4>0</vt:i4>
      </vt:variant>
      <vt:variant>
        <vt:i4>5</vt:i4>
      </vt:variant>
      <vt:variant>
        <vt:lpwstr>http://www.google.com/</vt:lpwstr>
      </vt:variant>
      <vt:variant>
        <vt:lpwstr/>
      </vt: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27</cp:revision>
  <cp:lastPrinted>2025-03-06T14:27:00Z</cp:lastPrinted>
  <dcterms:created xsi:type="dcterms:W3CDTF">2020-12-10T21:30:00Z</dcterms:created>
  <dcterms:modified xsi:type="dcterms:W3CDTF">2025-03-06T14:28:00Z</dcterms:modified>
</cp:coreProperties>
</file>