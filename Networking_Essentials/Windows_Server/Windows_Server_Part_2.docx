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D22E" w14:textId="4D955D2E" w:rsidR="003B5A3B" w:rsidRDefault="008733A1" w:rsidP="00252214">
      <w:pPr>
        <w:pStyle w:val="Heading1"/>
      </w:pPr>
      <w:bookmarkStart w:id="0" w:name="_Toc190693578"/>
      <w:r>
        <w:t xml:space="preserve">Windows </w:t>
      </w:r>
      <w:r w:rsidR="009D1F2E">
        <w:t>Server</w:t>
      </w:r>
      <w:r w:rsidR="0077405D">
        <w:t xml:space="preserve"> </w:t>
      </w:r>
      <w:r w:rsidR="005F2A3A">
        <w:t>Part 2</w:t>
      </w:r>
      <w:r w:rsidR="00E83768">
        <w:t xml:space="preserve"> -</w:t>
      </w:r>
      <w:r w:rsidR="00A75A71">
        <w:t xml:space="preserve"> DNS</w:t>
      </w:r>
      <w:bookmarkEnd w:id="0"/>
    </w:p>
    <w:sdt>
      <w:sdtPr>
        <w:id w:val="-630702983"/>
        <w:docPartObj>
          <w:docPartGallery w:val="Table of Contents"/>
          <w:docPartUnique/>
        </w:docPartObj>
      </w:sdtPr>
      <w:sdtEndPr>
        <w:rPr>
          <w:b/>
          <w:bCs/>
          <w:noProof/>
        </w:rPr>
      </w:sdtEndPr>
      <w:sdtContent>
        <w:p w14:paraId="5CFBA612" w14:textId="77777777" w:rsidR="00F20FE8" w:rsidRPr="00F20FE8" w:rsidRDefault="00F20FE8" w:rsidP="00F20FE8">
          <w:pPr>
            <w:keepNext/>
            <w:keepLines/>
            <w:spacing w:before="240" w:after="0" w:line="259" w:lineRule="auto"/>
            <w:rPr>
              <w:rFonts w:eastAsiaTheme="majorEastAsia" w:cstheme="majorBidi"/>
              <w:b/>
              <w:sz w:val="22"/>
              <w:szCs w:val="32"/>
            </w:rPr>
          </w:pPr>
          <w:r w:rsidRPr="00F20FE8">
            <w:rPr>
              <w:rFonts w:eastAsiaTheme="majorEastAsia" w:cstheme="majorBidi"/>
              <w:b/>
              <w:sz w:val="22"/>
              <w:szCs w:val="32"/>
            </w:rPr>
            <w:t>Activities</w:t>
          </w:r>
        </w:p>
        <w:p w14:paraId="6794C30E" w14:textId="6489BF0C" w:rsidR="00F554E4" w:rsidRDefault="00F20FE8">
          <w:pPr>
            <w:pStyle w:val="TOC1"/>
            <w:tabs>
              <w:tab w:val="right" w:leader="dot" w:pos="9350"/>
            </w:tabs>
            <w:rPr>
              <w:rFonts w:asciiTheme="minorHAnsi" w:eastAsiaTheme="minorEastAsia" w:hAnsiTheme="minorHAnsi" w:cstheme="minorBidi"/>
              <w:noProof/>
              <w:kern w:val="2"/>
              <w:sz w:val="24"/>
              <w14:ligatures w14:val="standardContextual"/>
            </w:rPr>
          </w:pPr>
          <w:r w:rsidRPr="00F20FE8">
            <w:fldChar w:fldCharType="begin"/>
          </w:r>
          <w:r w:rsidRPr="00F20FE8">
            <w:instrText xml:space="preserve"> TOC \o "1-3" \h \z \u </w:instrText>
          </w:r>
          <w:r w:rsidRPr="00F20FE8">
            <w:fldChar w:fldCharType="separate"/>
          </w:r>
          <w:hyperlink w:anchor="_Toc190693578" w:history="1">
            <w:r w:rsidR="00F554E4" w:rsidRPr="00A00729">
              <w:rPr>
                <w:rStyle w:val="Hyperlink"/>
                <w:noProof/>
              </w:rPr>
              <w:t>Windows Server Part 2 - DNS</w:t>
            </w:r>
            <w:r w:rsidR="00F554E4">
              <w:rPr>
                <w:noProof/>
                <w:webHidden/>
              </w:rPr>
              <w:tab/>
            </w:r>
            <w:r w:rsidR="00F554E4">
              <w:rPr>
                <w:noProof/>
                <w:webHidden/>
              </w:rPr>
              <w:fldChar w:fldCharType="begin"/>
            </w:r>
            <w:r w:rsidR="00F554E4">
              <w:rPr>
                <w:noProof/>
                <w:webHidden/>
              </w:rPr>
              <w:instrText xml:space="preserve"> PAGEREF _Toc190693578 \h </w:instrText>
            </w:r>
            <w:r w:rsidR="00F554E4">
              <w:rPr>
                <w:noProof/>
                <w:webHidden/>
              </w:rPr>
            </w:r>
            <w:r w:rsidR="00F554E4">
              <w:rPr>
                <w:noProof/>
                <w:webHidden/>
              </w:rPr>
              <w:fldChar w:fldCharType="separate"/>
            </w:r>
            <w:r w:rsidR="00F554E4">
              <w:rPr>
                <w:noProof/>
                <w:webHidden/>
              </w:rPr>
              <w:t>1</w:t>
            </w:r>
            <w:r w:rsidR="00F554E4">
              <w:rPr>
                <w:noProof/>
                <w:webHidden/>
              </w:rPr>
              <w:fldChar w:fldCharType="end"/>
            </w:r>
          </w:hyperlink>
        </w:p>
        <w:p w14:paraId="510BEE31" w14:textId="1FC0BE55"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79" w:history="1">
            <w:r w:rsidRPr="00A00729">
              <w:rPr>
                <w:rStyle w:val="Hyperlink"/>
                <w:noProof/>
              </w:rPr>
              <w:t>Figure It Out</w:t>
            </w:r>
            <w:r>
              <w:rPr>
                <w:noProof/>
                <w:webHidden/>
              </w:rPr>
              <w:tab/>
            </w:r>
            <w:r>
              <w:rPr>
                <w:noProof/>
                <w:webHidden/>
              </w:rPr>
              <w:fldChar w:fldCharType="begin"/>
            </w:r>
            <w:r>
              <w:rPr>
                <w:noProof/>
                <w:webHidden/>
              </w:rPr>
              <w:instrText xml:space="preserve"> PAGEREF _Toc190693579 \h </w:instrText>
            </w:r>
            <w:r>
              <w:rPr>
                <w:noProof/>
                <w:webHidden/>
              </w:rPr>
            </w:r>
            <w:r>
              <w:rPr>
                <w:noProof/>
                <w:webHidden/>
              </w:rPr>
              <w:fldChar w:fldCharType="separate"/>
            </w:r>
            <w:r>
              <w:rPr>
                <w:noProof/>
                <w:webHidden/>
              </w:rPr>
              <w:t>1</w:t>
            </w:r>
            <w:r>
              <w:rPr>
                <w:noProof/>
                <w:webHidden/>
              </w:rPr>
              <w:fldChar w:fldCharType="end"/>
            </w:r>
          </w:hyperlink>
        </w:p>
        <w:p w14:paraId="51BD9C2D" w14:textId="212F5B51"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80" w:history="1">
            <w:r w:rsidRPr="00A00729">
              <w:rPr>
                <w:rStyle w:val="Hyperlink"/>
                <w:noProof/>
              </w:rPr>
              <w:t>Activity 2-1: Creating User Accounts in Active Directory</w:t>
            </w:r>
            <w:r>
              <w:rPr>
                <w:noProof/>
                <w:webHidden/>
              </w:rPr>
              <w:tab/>
            </w:r>
            <w:r>
              <w:rPr>
                <w:noProof/>
                <w:webHidden/>
              </w:rPr>
              <w:fldChar w:fldCharType="begin"/>
            </w:r>
            <w:r>
              <w:rPr>
                <w:noProof/>
                <w:webHidden/>
              </w:rPr>
              <w:instrText xml:space="preserve"> PAGEREF _Toc190693580 \h </w:instrText>
            </w:r>
            <w:r>
              <w:rPr>
                <w:noProof/>
                <w:webHidden/>
              </w:rPr>
            </w:r>
            <w:r>
              <w:rPr>
                <w:noProof/>
                <w:webHidden/>
              </w:rPr>
              <w:fldChar w:fldCharType="separate"/>
            </w:r>
            <w:r>
              <w:rPr>
                <w:noProof/>
                <w:webHidden/>
              </w:rPr>
              <w:t>2</w:t>
            </w:r>
            <w:r>
              <w:rPr>
                <w:noProof/>
                <w:webHidden/>
              </w:rPr>
              <w:fldChar w:fldCharType="end"/>
            </w:r>
          </w:hyperlink>
        </w:p>
        <w:p w14:paraId="721D4409" w14:textId="46922F21"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81" w:history="1">
            <w:r w:rsidRPr="00A00729">
              <w:rPr>
                <w:rStyle w:val="Hyperlink"/>
                <w:noProof/>
              </w:rPr>
              <w:t>Activity 2-2: Creating a Reverse Lookup Zone</w:t>
            </w:r>
            <w:r>
              <w:rPr>
                <w:noProof/>
                <w:webHidden/>
              </w:rPr>
              <w:tab/>
            </w:r>
            <w:r>
              <w:rPr>
                <w:noProof/>
                <w:webHidden/>
              </w:rPr>
              <w:fldChar w:fldCharType="begin"/>
            </w:r>
            <w:r>
              <w:rPr>
                <w:noProof/>
                <w:webHidden/>
              </w:rPr>
              <w:instrText xml:space="preserve"> PAGEREF _Toc190693581 \h </w:instrText>
            </w:r>
            <w:r>
              <w:rPr>
                <w:noProof/>
                <w:webHidden/>
              </w:rPr>
            </w:r>
            <w:r>
              <w:rPr>
                <w:noProof/>
                <w:webHidden/>
              </w:rPr>
              <w:fldChar w:fldCharType="separate"/>
            </w:r>
            <w:r>
              <w:rPr>
                <w:noProof/>
                <w:webHidden/>
              </w:rPr>
              <w:t>4</w:t>
            </w:r>
            <w:r>
              <w:rPr>
                <w:noProof/>
                <w:webHidden/>
              </w:rPr>
              <w:fldChar w:fldCharType="end"/>
            </w:r>
          </w:hyperlink>
        </w:p>
        <w:p w14:paraId="67C7F75E" w14:textId="0ACF40BC"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82" w:history="1">
            <w:r w:rsidRPr="00A00729">
              <w:rPr>
                <w:rStyle w:val="Hyperlink"/>
                <w:noProof/>
              </w:rPr>
              <w:t>Activity 2-3: Manually Creating DNS Host Address A Resource Records</w:t>
            </w:r>
            <w:r>
              <w:rPr>
                <w:noProof/>
                <w:webHidden/>
              </w:rPr>
              <w:tab/>
            </w:r>
            <w:r>
              <w:rPr>
                <w:noProof/>
                <w:webHidden/>
              </w:rPr>
              <w:fldChar w:fldCharType="begin"/>
            </w:r>
            <w:r>
              <w:rPr>
                <w:noProof/>
                <w:webHidden/>
              </w:rPr>
              <w:instrText xml:space="preserve"> PAGEREF _Toc190693582 \h </w:instrText>
            </w:r>
            <w:r>
              <w:rPr>
                <w:noProof/>
                <w:webHidden/>
              </w:rPr>
            </w:r>
            <w:r>
              <w:rPr>
                <w:noProof/>
                <w:webHidden/>
              </w:rPr>
              <w:fldChar w:fldCharType="separate"/>
            </w:r>
            <w:r>
              <w:rPr>
                <w:noProof/>
                <w:webHidden/>
              </w:rPr>
              <w:t>5</w:t>
            </w:r>
            <w:r>
              <w:rPr>
                <w:noProof/>
                <w:webHidden/>
              </w:rPr>
              <w:fldChar w:fldCharType="end"/>
            </w:r>
          </w:hyperlink>
        </w:p>
        <w:p w14:paraId="7D69B2C7" w14:textId="24049AA9"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83" w:history="1">
            <w:r w:rsidRPr="00A00729">
              <w:rPr>
                <w:rStyle w:val="Hyperlink"/>
                <w:noProof/>
              </w:rPr>
              <w:t>Activity 2-4: Verifying the DNS Dynamic Update Configuration</w:t>
            </w:r>
            <w:r>
              <w:rPr>
                <w:noProof/>
                <w:webHidden/>
              </w:rPr>
              <w:tab/>
            </w:r>
            <w:r>
              <w:rPr>
                <w:noProof/>
                <w:webHidden/>
              </w:rPr>
              <w:fldChar w:fldCharType="begin"/>
            </w:r>
            <w:r>
              <w:rPr>
                <w:noProof/>
                <w:webHidden/>
              </w:rPr>
              <w:instrText xml:space="preserve"> PAGEREF _Toc190693583 \h </w:instrText>
            </w:r>
            <w:r>
              <w:rPr>
                <w:noProof/>
                <w:webHidden/>
              </w:rPr>
            </w:r>
            <w:r>
              <w:rPr>
                <w:noProof/>
                <w:webHidden/>
              </w:rPr>
              <w:fldChar w:fldCharType="separate"/>
            </w:r>
            <w:r>
              <w:rPr>
                <w:noProof/>
                <w:webHidden/>
              </w:rPr>
              <w:t>6</w:t>
            </w:r>
            <w:r>
              <w:rPr>
                <w:noProof/>
                <w:webHidden/>
              </w:rPr>
              <w:fldChar w:fldCharType="end"/>
            </w:r>
          </w:hyperlink>
        </w:p>
        <w:p w14:paraId="5AFC7021" w14:textId="18D18C7C"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84" w:history="1">
            <w:r w:rsidRPr="00A00729">
              <w:rPr>
                <w:rStyle w:val="Hyperlink"/>
                <w:noProof/>
              </w:rPr>
              <w:t>Activity 2-5: Configuring Forwarders</w:t>
            </w:r>
            <w:r>
              <w:rPr>
                <w:noProof/>
                <w:webHidden/>
              </w:rPr>
              <w:tab/>
            </w:r>
            <w:r>
              <w:rPr>
                <w:noProof/>
                <w:webHidden/>
              </w:rPr>
              <w:fldChar w:fldCharType="begin"/>
            </w:r>
            <w:r>
              <w:rPr>
                <w:noProof/>
                <w:webHidden/>
              </w:rPr>
              <w:instrText xml:space="preserve"> PAGEREF _Toc190693584 \h </w:instrText>
            </w:r>
            <w:r>
              <w:rPr>
                <w:noProof/>
                <w:webHidden/>
              </w:rPr>
            </w:r>
            <w:r>
              <w:rPr>
                <w:noProof/>
                <w:webHidden/>
              </w:rPr>
              <w:fldChar w:fldCharType="separate"/>
            </w:r>
            <w:r>
              <w:rPr>
                <w:noProof/>
                <w:webHidden/>
              </w:rPr>
              <w:t>7</w:t>
            </w:r>
            <w:r>
              <w:rPr>
                <w:noProof/>
                <w:webHidden/>
              </w:rPr>
              <w:fldChar w:fldCharType="end"/>
            </w:r>
          </w:hyperlink>
        </w:p>
        <w:p w14:paraId="21669B4D" w14:textId="1321D69F" w:rsidR="00F554E4" w:rsidRDefault="00F554E4">
          <w:pPr>
            <w:pStyle w:val="TOC1"/>
            <w:tabs>
              <w:tab w:val="right" w:leader="dot" w:pos="9350"/>
            </w:tabs>
            <w:rPr>
              <w:rFonts w:asciiTheme="minorHAnsi" w:eastAsiaTheme="minorEastAsia" w:hAnsiTheme="minorHAnsi" w:cstheme="minorBidi"/>
              <w:noProof/>
              <w:kern w:val="2"/>
              <w:sz w:val="24"/>
              <w14:ligatures w14:val="standardContextual"/>
            </w:rPr>
          </w:pPr>
          <w:hyperlink w:anchor="_Toc190693585" w:history="1">
            <w:r w:rsidRPr="00A00729">
              <w:rPr>
                <w:rStyle w:val="Hyperlink"/>
                <w:noProof/>
              </w:rPr>
              <w:t>Activity 2-6: Test DNS</w:t>
            </w:r>
            <w:r>
              <w:rPr>
                <w:noProof/>
                <w:webHidden/>
              </w:rPr>
              <w:tab/>
            </w:r>
            <w:r>
              <w:rPr>
                <w:noProof/>
                <w:webHidden/>
              </w:rPr>
              <w:fldChar w:fldCharType="begin"/>
            </w:r>
            <w:r>
              <w:rPr>
                <w:noProof/>
                <w:webHidden/>
              </w:rPr>
              <w:instrText xml:space="preserve"> PAGEREF _Toc190693585 \h </w:instrText>
            </w:r>
            <w:r>
              <w:rPr>
                <w:noProof/>
                <w:webHidden/>
              </w:rPr>
            </w:r>
            <w:r>
              <w:rPr>
                <w:noProof/>
                <w:webHidden/>
              </w:rPr>
              <w:fldChar w:fldCharType="separate"/>
            </w:r>
            <w:r>
              <w:rPr>
                <w:noProof/>
                <w:webHidden/>
              </w:rPr>
              <w:t>8</w:t>
            </w:r>
            <w:r>
              <w:rPr>
                <w:noProof/>
                <w:webHidden/>
              </w:rPr>
              <w:fldChar w:fldCharType="end"/>
            </w:r>
          </w:hyperlink>
        </w:p>
        <w:p w14:paraId="78608F5E" w14:textId="51D83E61" w:rsidR="00F554E4" w:rsidRDefault="00F554E4">
          <w:pPr>
            <w:pStyle w:val="TOC2"/>
            <w:tabs>
              <w:tab w:val="right" w:leader="dot" w:pos="9350"/>
            </w:tabs>
            <w:rPr>
              <w:rFonts w:asciiTheme="minorHAnsi" w:eastAsiaTheme="minorEastAsia" w:hAnsiTheme="minorHAnsi" w:cstheme="minorBidi"/>
              <w:noProof/>
              <w:kern w:val="2"/>
              <w:sz w:val="24"/>
              <w14:ligatures w14:val="standardContextual"/>
            </w:rPr>
          </w:pPr>
          <w:hyperlink w:anchor="_Toc190693586" w:history="1">
            <w:r w:rsidRPr="00A00729">
              <w:rPr>
                <w:rStyle w:val="Hyperlink"/>
                <w:noProof/>
              </w:rPr>
              <w:t>Assignment Submission</w:t>
            </w:r>
            <w:r>
              <w:rPr>
                <w:noProof/>
                <w:webHidden/>
              </w:rPr>
              <w:tab/>
            </w:r>
            <w:r>
              <w:rPr>
                <w:noProof/>
                <w:webHidden/>
              </w:rPr>
              <w:fldChar w:fldCharType="begin"/>
            </w:r>
            <w:r>
              <w:rPr>
                <w:noProof/>
                <w:webHidden/>
              </w:rPr>
              <w:instrText xml:space="preserve"> PAGEREF _Toc190693586 \h </w:instrText>
            </w:r>
            <w:r>
              <w:rPr>
                <w:noProof/>
                <w:webHidden/>
              </w:rPr>
            </w:r>
            <w:r>
              <w:rPr>
                <w:noProof/>
                <w:webHidden/>
              </w:rPr>
              <w:fldChar w:fldCharType="separate"/>
            </w:r>
            <w:r>
              <w:rPr>
                <w:noProof/>
                <w:webHidden/>
              </w:rPr>
              <w:t>9</w:t>
            </w:r>
            <w:r>
              <w:rPr>
                <w:noProof/>
                <w:webHidden/>
              </w:rPr>
              <w:fldChar w:fldCharType="end"/>
            </w:r>
          </w:hyperlink>
        </w:p>
        <w:p w14:paraId="78B6808E" w14:textId="2B690468" w:rsidR="00646240" w:rsidRDefault="00F20FE8" w:rsidP="00646240">
          <w:pPr>
            <w:spacing w:line="264" w:lineRule="auto"/>
            <w:rPr>
              <w:b/>
              <w:bCs/>
              <w:noProof/>
            </w:rPr>
          </w:pPr>
          <w:r w:rsidRPr="00F20FE8">
            <w:rPr>
              <w:b/>
              <w:bCs/>
              <w:noProof/>
            </w:rPr>
            <w:fldChar w:fldCharType="end"/>
          </w:r>
        </w:p>
      </w:sdtContent>
    </w:sdt>
    <w:bookmarkStart w:id="1" w:name="_Toc492100391" w:displacedByCustomXml="prev"/>
    <w:p w14:paraId="0C6ED0C8" w14:textId="0EE05272" w:rsidR="00646240" w:rsidRPr="00646240" w:rsidRDefault="00646240" w:rsidP="00E45C57">
      <w:pPr>
        <w:rPr>
          <w:b/>
          <w:bCs/>
          <w:noProof/>
        </w:rPr>
      </w:pPr>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124C529D" w14:textId="77777777" w:rsidR="00646240" w:rsidRDefault="00646240" w:rsidP="00E45C57">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150A0F3B" w14:textId="77777777" w:rsidR="00646240" w:rsidRDefault="00646240" w:rsidP="00E45C57">
      <w:pPr>
        <w:pStyle w:val="ListParagraph"/>
        <w:numPr>
          <w:ilvl w:val="0"/>
          <w:numId w:val="3"/>
        </w:numPr>
      </w:pPr>
      <w:r>
        <w:t>Click and Drag your mouse around whatever you want to snip.</w:t>
      </w:r>
    </w:p>
    <w:p w14:paraId="3DF6F4C5" w14:textId="77777777" w:rsidR="00646240" w:rsidRDefault="00646240" w:rsidP="00E45C57">
      <w:pPr>
        <w:pStyle w:val="ListParagraph"/>
        <w:numPr>
          <w:ilvl w:val="0"/>
          <w:numId w:val="3"/>
        </w:numPr>
      </w:pPr>
      <w:r>
        <w:t>Release the mouse button. This places the snip into the Windows Clipboard.</w:t>
      </w:r>
    </w:p>
    <w:p w14:paraId="4618F518" w14:textId="45F7A5F9" w:rsidR="00646240" w:rsidRDefault="00646240" w:rsidP="00E45C57">
      <w:pPr>
        <w:pStyle w:val="ListParagraph"/>
        <w:numPr>
          <w:ilvl w:val="0"/>
          <w:numId w:val="3"/>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3D7AD364" w14:textId="77777777" w:rsidR="00FD65CA" w:rsidRDefault="00FD65CA" w:rsidP="00FD65CA">
      <w:pPr>
        <w:pStyle w:val="Heading1"/>
      </w:pPr>
      <w:bookmarkStart w:id="2" w:name="_Toc127107743"/>
      <w:bookmarkStart w:id="3" w:name="_Toc190693579"/>
      <w:r>
        <w:t>Figure It Out</w:t>
      </w:r>
      <w:bookmarkEnd w:id="2"/>
      <w:bookmarkEnd w:id="3"/>
    </w:p>
    <w:p w14:paraId="2C0C65B7" w14:textId="77777777" w:rsidR="00FD65CA" w:rsidRPr="008F046B" w:rsidRDefault="00FD65CA" w:rsidP="00FD65CA">
      <w:r>
        <w:t>There will be times in any assignment where you may miss a step or the instructions are not quite correct or as clear as they could be. Research and figure out what is needed to complete the assignment. Explain what you did and why. I am looking for evidence of understanding. Directions in IT are not always complete or accurate. They need interpretation and research. Take the concepts of that we are learning and figure out an answer.</w:t>
      </w:r>
    </w:p>
    <w:p w14:paraId="72A6F4C5" w14:textId="77777777" w:rsidR="00FD65CA" w:rsidRDefault="00FD65CA" w:rsidP="00D85EC7">
      <w:pPr>
        <w:pStyle w:val="ListParagraph"/>
        <w:numPr>
          <w:ilvl w:val="0"/>
          <w:numId w:val="10"/>
        </w:numPr>
      </w:pPr>
      <w:r>
        <w:t>Google it</w:t>
      </w:r>
    </w:p>
    <w:p w14:paraId="0A091ADD" w14:textId="77777777" w:rsidR="00FD65CA" w:rsidRDefault="00FD65CA" w:rsidP="00D85EC7">
      <w:pPr>
        <w:pStyle w:val="ListParagraph"/>
        <w:numPr>
          <w:ilvl w:val="0"/>
          <w:numId w:val="10"/>
        </w:numPr>
      </w:pPr>
      <w:r>
        <w:lastRenderedPageBreak/>
        <w:t>Watch the videos</w:t>
      </w:r>
    </w:p>
    <w:p w14:paraId="1A5835FA" w14:textId="77777777" w:rsidR="00FD65CA" w:rsidRDefault="00FD65CA" w:rsidP="00D85EC7">
      <w:pPr>
        <w:pStyle w:val="ListParagraph"/>
        <w:numPr>
          <w:ilvl w:val="0"/>
          <w:numId w:val="10"/>
        </w:numPr>
      </w:pPr>
      <w:r>
        <w:t>Read the book</w:t>
      </w:r>
    </w:p>
    <w:p w14:paraId="451B794F" w14:textId="77777777" w:rsidR="00FD65CA" w:rsidRDefault="00FD65CA" w:rsidP="00D85EC7">
      <w:pPr>
        <w:pStyle w:val="ListParagraph"/>
        <w:numPr>
          <w:ilvl w:val="0"/>
          <w:numId w:val="10"/>
        </w:numPr>
      </w:pPr>
      <w:r>
        <w:t>Ask for help</w:t>
      </w:r>
    </w:p>
    <w:p w14:paraId="51039351" w14:textId="397DC50D" w:rsidR="0039439A" w:rsidRDefault="0039439A" w:rsidP="00652B5B">
      <w:pPr>
        <w:pStyle w:val="Heading1"/>
      </w:pPr>
      <w:bookmarkStart w:id="4" w:name="_Toc47763680"/>
      <w:bookmarkStart w:id="5" w:name="_Toc58502960"/>
      <w:bookmarkStart w:id="6" w:name="_Toc528660333"/>
      <w:bookmarkStart w:id="7" w:name="_Toc493744582"/>
      <w:bookmarkStart w:id="8" w:name="_Toc493620391"/>
      <w:bookmarkStart w:id="9" w:name="_Toc493744593"/>
      <w:bookmarkStart w:id="10" w:name="_Toc493947197"/>
      <w:bookmarkStart w:id="11" w:name="_Toc190693580"/>
      <w:bookmarkEnd w:id="1"/>
      <w:r>
        <w:t>Activity 2-1</w:t>
      </w:r>
      <w:r w:rsidRPr="00B546CD">
        <w:t>: Creating User Accounts in Active Directory</w:t>
      </w:r>
      <w:bookmarkEnd w:id="4"/>
      <w:bookmarkEnd w:id="5"/>
      <w:bookmarkEnd w:id="11"/>
    </w:p>
    <w:p w14:paraId="11376C83" w14:textId="77777777" w:rsidR="0039439A" w:rsidRDefault="0039439A" w:rsidP="0039439A">
      <w:r w:rsidRPr="00B546CD">
        <w:t>Time Required: Approximately 15 minutes</w:t>
      </w:r>
    </w:p>
    <w:p w14:paraId="164A8827" w14:textId="77777777" w:rsidR="0039439A" w:rsidRDefault="0039439A" w:rsidP="0039439A">
      <w:r w:rsidRPr="00B546CD">
        <w:t>Objective: Learn how to create a user account in Active Directory.</w:t>
      </w:r>
    </w:p>
    <w:p w14:paraId="4455FA3D" w14:textId="77777777" w:rsidR="0039439A" w:rsidRDefault="0039439A" w:rsidP="0039439A">
      <w:r w:rsidRPr="00B546CD">
        <w:t>Description: Management and access to resources through Active Directory begins through user accounts. In this activity, you learn how to set up a new account.</w:t>
      </w:r>
    </w:p>
    <w:p w14:paraId="58AEAF90" w14:textId="6A481114" w:rsidR="00180965" w:rsidRDefault="00180965" w:rsidP="00D85EC7">
      <w:pPr>
        <w:pStyle w:val="ListParagraph"/>
        <w:numPr>
          <w:ilvl w:val="0"/>
          <w:numId w:val="7"/>
        </w:numPr>
        <w:spacing w:before="120" w:after="60" w:line="288" w:lineRule="auto"/>
      </w:pPr>
      <w:bookmarkStart w:id="12" w:name="_Hlk56341789"/>
      <w:r>
        <w:t>Start and logon to Server1 with your administrator account.</w:t>
      </w:r>
    </w:p>
    <w:p w14:paraId="316DC73C" w14:textId="322C5D0D" w:rsidR="0039439A" w:rsidRDefault="00180965" w:rsidP="00D85EC7">
      <w:pPr>
        <w:pStyle w:val="ListParagraph"/>
        <w:numPr>
          <w:ilvl w:val="0"/>
          <w:numId w:val="7"/>
        </w:numPr>
        <w:spacing w:before="120" w:after="60" w:line="288" w:lineRule="auto"/>
      </w:pPr>
      <w:r>
        <w:t xml:space="preserve">In </w:t>
      </w:r>
      <w:r w:rsidRPr="0001165D">
        <w:rPr>
          <w:b/>
          <w:bCs/>
        </w:rPr>
        <w:t>Server Manager</w:t>
      </w:r>
      <w:r>
        <w:t xml:space="preserve">, go to </w:t>
      </w:r>
      <w:r w:rsidRPr="0001165D">
        <w:rPr>
          <w:b/>
          <w:bCs/>
        </w:rPr>
        <w:t xml:space="preserve">Tools </w:t>
      </w:r>
      <w:r w:rsidRPr="0001165D">
        <w:rPr>
          <w:b/>
          <w:bCs/>
        </w:rPr>
        <w:sym w:font="Wingdings" w:char="F0E0"/>
      </w:r>
      <w:r w:rsidRPr="0001165D">
        <w:rPr>
          <w:b/>
          <w:bCs/>
        </w:rPr>
        <w:t xml:space="preserve"> </w:t>
      </w:r>
      <w:r w:rsidR="0039439A" w:rsidRPr="0001165D">
        <w:rPr>
          <w:b/>
          <w:bCs/>
        </w:rPr>
        <w:t>Active Directory Users and Computers</w:t>
      </w:r>
      <w:r w:rsidR="0039439A">
        <w:t>.</w:t>
      </w:r>
    </w:p>
    <w:p w14:paraId="5B8110CD" w14:textId="00ED8FCB" w:rsidR="0039439A" w:rsidRDefault="0039439A" w:rsidP="00D85EC7">
      <w:pPr>
        <w:pStyle w:val="ListParagraph"/>
        <w:numPr>
          <w:ilvl w:val="0"/>
          <w:numId w:val="7"/>
        </w:numPr>
      </w:pPr>
      <w:r w:rsidRPr="000F17F4">
        <w:t>Right-click the top domain in the tree in t</w:t>
      </w:r>
      <w:r>
        <w:t xml:space="preserve">he left pane, </w:t>
      </w:r>
      <w:proofErr w:type="spellStart"/>
      <w:r w:rsidR="00D37C01" w:rsidRPr="00866A47">
        <w:rPr>
          <w:b/>
        </w:rPr>
        <w:t>business</w:t>
      </w:r>
      <w:r w:rsidRPr="00866A47">
        <w:rPr>
          <w:b/>
        </w:rPr>
        <w:t>.local</w:t>
      </w:r>
      <w:proofErr w:type="spellEnd"/>
      <w:r w:rsidRPr="000F17F4">
        <w:t xml:space="preserve">, point to New, and click </w:t>
      </w:r>
      <w:r w:rsidRPr="00866A47">
        <w:rPr>
          <w:b/>
        </w:rPr>
        <w:t>Organizational Unit</w:t>
      </w:r>
      <w:r w:rsidRPr="000F17F4">
        <w:t>.</w:t>
      </w:r>
    </w:p>
    <w:p w14:paraId="016E77AC" w14:textId="77777777" w:rsidR="0039439A" w:rsidRDefault="0039439A" w:rsidP="00D85EC7">
      <w:pPr>
        <w:pStyle w:val="ListParagraph"/>
        <w:numPr>
          <w:ilvl w:val="0"/>
          <w:numId w:val="7"/>
        </w:numPr>
        <w:spacing w:before="120" w:after="60" w:line="288" w:lineRule="auto"/>
      </w:pPr>
      <w:r>
        <w:t xml:space="preserve">Enter </w:t>
      </w:r>
      <w:r w:rsidRPr="004A587F">
        <w:rPr>
          <w:b/>
        </w:rPr>
        <w:t>Employees</w:t>
      </w:r>
      <w:r>
        <w:t>. Click OK.</w:t>
      </w:r>
    </w:p>
    <w:p w14:paraId="05F1A3E1" w14:textId="3F6C51B2" w:rsidR="0039439A" w:rsidRPr="00732411" w:rsidRDefault="0039439A" w:rsidP="00D85EC7">
      <w:pPr>
        <w:pStyle w:val="ListParagraph"/>
        <w:numPr>
          <w:ilvl w:val="0"/>
          <w:numId w:val="7"/>
        </w:numPr>
        <w:spacing w:before="120" w:after="60" w:line="288" w:lineRule="auto"/>
      </w:pPr>
      <w:r>
        <w:t xml:space="preserve">Under the </w:t>
      </w:r>
      <w:r w:rsidRPr="005A2C64">
        <w:rPr>
          <w:b/>
          <w:bCs/>
        </w:rPr>
        <w:t>Employees</w:t>
      </w:r>
      <w:r>
        <w:t xml:space="preserve"> OU</w:t>
      </w:r>
      <w:r w:rsidR="00D160CA">
        <w:t xml:space="preserve"> (Organizational Unit)</w:t>
      </w:r>
      <w:r>
        <w:t xml:space="preserve">, create a </w:t>
      </w:r>
      <w:r w:rsidRPr="004A587F">
        <w:rPr>
          <w:b/>
        </w:rPr>
        <w:t>Sales</w:t>
      </w:r>
      <w:r>
        <w:t xml:space="preserve"> OU and an </w:t>
      </w:r>
      <w:r w:rsidRPr="004A587F">
        <w:rPr>
          <w:b/>
        </w:rPr>
        <w:t>Accounting</w:t>
      </w:r>
      <w:r>
        <w:t xml:space="preserve"> OU.</w:t>
      </w:r>
      <w:r w:rsidRPr="00732411">
        <w:t xml:space="preserve"> </w:t>
      </w:r>
    </w:p>
    <w:p w14:paraId="2228B087" w14:textId="77777777" w:rsidR="0039439A" w:rsidRDefault="0039439A" w:rsidP="00D85EC7">
      <w:pPr>
        <w:pStyle w:val="ListParagraph"/>
        <w:numPr>
          <w:ilvl w:val="0"/>
          <w:numId w:val="7"/>
        </w:numPr>
        <w:spacing w:before="120" w:after="60" w:line="288" w:lineRule="auto"/>
      </w:pPr>
      <w:r>
        <w:t xml:space="preserve">Right Click the </w:t>
      </w:r>
      <w:r w:rsidRPr="005A2C64">
        <w:rPr>
          <w:b/>
          <w:bCs/>
        </w:rPr>
        <w:t>Sales</w:t>
      </w:r>
      <w:r>
        <w:t xml:space="preserve"> OU, and Click New, User.</w:t>
      </w:r>
    </w:p>
    <w:p w14:paraId="0E08FC74" w14:textId="77777777" w:rsidR="0039439A" w:rsidRDefault="0039439A" w:rsidP="00D85EC7">
      <w:pPr>
        <w:pStyle w:val="ListParagraph"/>
        <w:numPr>
          <w:ilvl w:val="0"/>
          <w:numId w:val="7"/>
        </w:numPr>
      </w:pPr>
      <w:r w:rsidRPr="00432F74">
        <w:t xml:space="preserve">Type </w:t>
      </w:r>
      <w:r w:rsidRPr="00976A9A">
        <w:rPr>
          <w:b/>
        </w:rPr>
        <w:t>Sales1</w:t>
      </w:r>
      <w:r>
        <w:t xml:space="preserve"> in the f</w:t>
      </w:r>
      <w:r w:rsidRPr="00432F74">
        <w:t xml:space="preserve">irst name box, </w:t>
      </w:r>
      <w:r w:rsidRPr="009318CD">
        <w:rPr>
          <w:b/>
          <w:bCs/>
        </w:rPr>
        <w:t>Test</w:t>
      </w:r>
      <w:r>
        <w:t xml:space="preserve"> in</w:t>
      </w:r>
      <w:r w:rsidRPr="00432F74">
        <w:t xml:space="preserve"> the Last name box. Enter </w:t>
      </w:r>
      <w:r w:rsidRPr="00B873BE">
        <w:rPr>
          <w:b/>
        </w:rPr>
        <w:t>Sales1</w:t>
      </w:r>
      <w:r w:rsidRPr="00432F74">
        <w:t xml:space="preserve"> in the User logon name</w:t>
      </w:r>
      <w:r>
        <w:t xml:space="preserve"> box.</w:t>
      </w:r>
    </w:p>
    <w:p w14:paraId="09C99452" w14:textId="77777777" w:rsidR="0039439A" w:rsidRPr="00E54185" w:rsidRDefault="0039439A" w:rsidP="00D85EC7">
      <w:pPr>
        <w:pStyle w:val="ListParagraph"/>
        <w:numPr>
          <w:ilvl w:val="0"/>
          <w:numId w:val="7"/>
        </w:numPr>
        <w:spacing w:before="120" w:after="60" w:line="288" w:lineRule="auto"/>
      </w:pPr>
      <w:r w:rsidRPr="00545DC7">
        <w:rPr>
          <w:b/>
        </w:rPr>
        <w:t>What options are automatically completed for you?</w:t>
      </w:r>
    </w:p>
    <w:sdt>
      <w:sdtPr>
        <w:rPr>
          <w:rStyle w:val="Red"/>
        </w:rPr>
        <w:id w:val="-2120742553"/>
        <w:placeholder>
          <w:docPart w:val="C92BF6CE674A466894A09291991CDCBF"/>
        </w:placeholder>
        <w:showingPlcHdr/>
      </w:sdtPr>
      <w:sdtEndPr>
        <w:rPr>
          <w:rStyle w:val="DefaultParagraphFont"/>
          <w:color w:val="auto"/>
        </w:rPr>
      </w:sdtEndPr>
      <w:sdtContent>
        <w:p w14:paraId="154BC307" w14:textId="77777777" w:rsidR="0039439A" w:rsidRDefault="0039439A" w:rsidP="0039439A">
          <w:pPr>
            <w:rPr>
              <w:rStyle w:val="Red"/>
            </w:rPr>
          </w:pPr>
          <w:r w:rsidRPr="004B3313">
            <w:rPr>
              <w:rStyle w:val="PlaceholderText"/>
              <w:color w:val="FF0000"/>
            </w:rPr>
            <w:t>Click or tap here to enter text.</w:t>
          </w:r>
        </w:p>
      </w:sdtContent>
    </w:sdt>
    <w:p w14:paraId="1685AC57" w14:textId="77777777" w:rsidR="0039439A" w:rsidRDefault="0039439A" w:rsidP="00D85EC7">
      <w:pPr>
        <w:pStyle w:val="ListParagraph"/>
        <w:numPr>
          <w:ilvl w:val="0"/>
          <w:numId w:val="7"/>
        </w:numPr>
        <w:spacing w:before="120" w:after="60" w:line="288" w:lineRule="auto"/>
      </w:pPr>
      <w:r w:rsidRPr="003D364B">
        <w:rPr>
          <w:b/>
        </w:rPr>
        <w:t>Insert a screenshot:</w:t>
      </w:r>
    </w:p>
    <w:sdt>
      <w:sdtPr>
        <w:rPr>
          <w:rStyle w:val="Red"/>
        </w:rPr>
        <w:id w:val="1864475350"/>
        <w:placeholder>
          <w:docPart w:val="7CC4717E3B034DD29CACBF563CB43102"/>
        </w:placeholder>
        <w:showingPlcHdr/>
      </w:sdtPr>
      <w:sdtEndPr>
        <w:rPr>
          <w:rStyle w:val="DefaultParagraphFont"/>
          <w:color w:val="auto"/>
        </w:rPr>
      </w:sdtEndPr>
      <w:sdtContent>
        <w:p w14:paraId="213137B2" w14:textId="77777777" w:rsidR="0039439A" w:rsidRDefault="0039439A" w:rsidP="0039439A">
          <w:pPr>
            <w:rPr>
              <w:rStyle w:val="Red"/>
            </w:rPr>
          </w:pPr>
          <w:r w:rsidRPr="004B3313">
            <w:rPr>
              <w:rStyle w:val="PlaceholderText"/>
              <w:color w:val="FF0000"/>
            </w:rPr>
            <w:t>Click or tap here to enter text.</w:t>
          </w:r>
        </w:p>
      </w:sdtContent>
    </w:sdt>
    <w:p w14:paraId="78327EB1" w14:textId="77777777" w:rsidR="0039439A" w:rsidRDefault="0039439A" w:rsidP="00D85EC7">
      <w:pPr>
        <w:pStyle w:val="ListParagraph"/>
        <w:numPr>
          <w:ilvl w:val="0"/>
          <w:numId w:val="7"/>
        </w:numPr>
        <w:spacing w:before="120" w:after="60" w:line="288" w:lineRule="auto"/>
      </w:pPr>
      <w:r>
        <w:t>Click Next.</w:t>
      </w:r>
    </w:p>
    <w:p w14:paraId="44333863" w14:textId="2E29C5E8" w:rsidR="0039439A" w:rsidRDefault="0039439A" w:rsidP="00D85EC7">
      <w:pPr>
        <w:pStyle w:val="ListParagraph"/>
        <w:numPr>
          <w:ilvl w:val="0"/>
          <w:numId w:val="7"/>
        </w:numPr>
      </w:pPr>
      <w:r>
        <w:t xml:space="preserve">Use </w:t>
      </w:r>
      <w:r w:rsidRPr="00882FBD">
        <w:rPr>
          <w:b/>
        </w:rPr>
        <w:t>Password0</w:t>
      </w:r>
      <w:r w:rsidR="007A0EC3" w:rsidRPr="00882FBD">
        <w:rPr>
          <w:b/>
        </w:rPr>
        <w:t>2</w:t>
      </w:r>
      <w:r>
        <w:t xml:space="preserve"> as the password</w:t>
      </w:r>
      <w:r w:rsidRPr="00B9051A">
        <w:t xml:space="preserve">. Ensure the box is checked for User must change password at next logon. This option forces users to enter a new password the first time they sign in, so that the account creator will not know their password. The other options include: </w:t>
      </w:r>
      <w:r>
        <w:br/>
      </w:r>
      <w:r w:rsidRPr="00882FBD">
        <w:rPr>
          <w:b/>
        </w:rPr>
        <w:t>User cannot change password:</w:t>
      </w:r>
      <w:r w:rsidRPr="00B9051A">
        <w:t xml:space="preserve"> </w:t>
      </w:r>
      <w:r>
        <w:t>This</w:t>
      </w:r>
      <w:r w:rsidRPr="00B9051A">
        <w:t xml:space="preserve"> means that only the account administrator can change the user’s password</w:t>
      </w:r>
      <w:r>
        <w:t>.</w:t>
      </w:r>
      <w:r>
        <w:br/>
      </w:r>
      <w:r w:rsidRPr="00882FBD">
        <w:rPr>
          <w:b/>
        </w:rPr>
        <w:t>Password never expires:</w:t>
      </w:r>
      <w:r>
        <w:t xml:space="preserve"> This</w:t>
      </w:r>
      <w:r w:rsidRPr="00B9051A">
        <w:t xml:space="preserve"> is used in situations in which an account must </w:t>
      </w:r>
      <w:r w:rsidRPr="00B9051A">
        <w:lastRenderedPageBreak/>
        <w:t>always be accessed, such as when a program accesses an account to run a special process</w:t>
      </w:r>
      <w:r>
        <w:br/>
      </w:r>
      <w:r w:rsidRPr="00882FBD">
        <w:rPr>
          <w:b/>
        </w:rPr>
        <w:t>Account is disabled:</w:t>
      </w:r>
      <w:r>
        <w:t xml:space="preserve"> This</w:t>
      </w:r>
      <w:r w:rsidRPr="00B9051A">
        <w:t xml:space="preserve"> provides a way to prevent access to an account without deleting it</w:t>
      </w:r>
      <w:r>
        <w:t>.</w:t>
      </w:r>
      <w:r w:rsidRPr="00B9051A">
        <w:t xml:space="preserve"> The Windows Server default password requirements are enabled when you create an account. A password must be seven characters or longer and cannot contain the account name or portions of the user’s full name (beyond two characters of the name). Also, a minimum of three of the following four rules apply: includes numbers, includes uppercase letters, includes lowercase letters, includes characters such as $, #, and !.</w:t>
      </w:r>
    </w:p>
    <w:p w14:paraId="7C06F55E" w14:textId="77777777" w:rsidR="0039439A" w:rsidRDefault="0039439A" w:rsidP="00D85EC7">
      <w:pPr>
        <w:pStyle w:val="ListParagraph"/>
        <w:numPr>
          <w:ilvl w:val="0"/>
          <w:numId w:val="7"/>
        </w:numPr>
        <w:spacing w:before="120" w:after="60" w:line="288" w:lineRule="auto"/>
      </w:pPr>
      <w:r w:rsidRPr="00B9051A">
        <w:t xml:space="preserve">Click </w:t>
      </w:r>
      <w:r w:rsidRPr="006A466A">
        <w:rPr>
          <w:b/>
        </w:rPr>
        <w:t>Next</w:t>
      </w:r>
      <w:r w:rsidRPr="00B9051A">
        <w:t>.</w:t>
      </w:r>
    </w:p>
    <w:p w14:paraId="32001B53" w14:textId="77777777" w:rsidR="0039439A" w:rsidRDefault="0039439A" w:rsidP="00D85EC7">
      <w:pPr>
        <w:pStyle w:val="ListParagraph"/>
        <w:numPr>
          <w:ilvl w:val="0"/>
          <w:numId w:val="7"/>
        </w:numPr>
        <w:spacing w:before="120" w:after="60" w:line="288" w:lineRule="auto"/>
      </w:pPr>
      <w:r>
        <w:t>V</w:t>
      </w:r>
      <w:r w:rsidRPr="00B9051A">
        <w:t>erify the information you have entered and click Finish.</w:t>
      </w:r>
    </w:p>
    <w:p w14:paraId="49250283" w14:textId="77777777" w:rsidR="0039439A" w:rsidRDefault="0039439A" w:rsidP="00D85EC7">
      <w:pPr>
        <w:pStyle w:val="ListParagraph"/>
        <w:numPr>
          <w:ilvl w:val="0"/>
          <w:numId w:val="7"/>
        </w:numPr>
      </w:pPr>
      <w:r w:rsidRPr="00B9051A">
        <w:t>To continue configuring the account, in the middle pane, double-click the account you jus</w:t>
      </w:r>
      <w:r>
        <w:t xml:space="preserve">t created, </w:t>
      </w:r>
      <w:r w:rsidRPr="00C52812">
        <w:rPr>
          <w:b/>
        </w:rPr>
        <w:t>Sales1</w:t>
      </w:r>
      <w:r w:rsidRPr="00B9051A">
        <w:t xml:space="preserve"> (alternatively, you can right-click the account and click Properties).</w:t>
      </w:r>
    </w:p>
    <w:p w14:paraId="2BDE40BF" w14:textId="77777777" w:rsidR="0039439A" w:rsidRPr="006C01AF" w:rsidRDefault="0039439A" w:rsidP="00D85EC7">
      <w:pPr>
        <w:pStyle w:val="ListParagraph"/>
        <w:numPr>
          <w:ilvl w:val="0"/>
          <w:numId w:val="7"/>
        </w:numPr>
        <w:spacing w:before="120" w:after="60" w:line="288" w:lineRule="auto"/>
      </w:pPr>
      <w:r w:rsidRPr="00E075B8">
        <w:rPr>
          <w:b/>
        </w:rPr>
        <w:t>Insert a screenshot:</w:t>
      </w:r>
    </w:p>
    <w:sdt>
      <w:sdtPr>
        <w:rPr>
          <w:rStyle w:val="Red"/>
        </w:rPr>
        <w:id w:val="1547724598"/>
        <w:placeholder>
          <w:docPart w:val="3D549E7BD642487D8C142D798BCC901A"/>
        </w:placeholder>
        <w:showingPlcHdr/>
      </w:sdtPr>
      <w:sdtEndPr>
        <w:rPr>
          <w:rStyle w:val="DefaultParagraphFont"/>
          <w:color w:val="auto"/>
        </w:rPr>
      </w:sdtEndPr>
      <w:sdtContent>
        <w:p w14:paraId="08669B1C" w14:textId="77777777" w:rsidR="0039439A" w:rsidRDefault="0039439A" w:rsidP="0039439A">
          <w:pPr>
            <w:rPr>
              <w:rStyle w:val="Red"/>
            </w:rPr>
          </w:pPr>
          <w:r w:rsidRPr="004B3313">
            <w:rPr>
              <w:rStyle w:val="PlaceholderText"/>
              <w:color w:val="FF0000"/>
            </w:rPr>
            <w:t>Click or tap here to enter text.</w:t>
          </w:r>
        </w:p>
      </w:sdtContent>
    </w:sdt>
    <w:p w14:paraId="63592BBB" w14:textId="77777777" w:rsidR="0039439A" w:rsidRDefault="0039439A" w:rsidP="00D85EC7">
      <w:pPr>
        <w:pStyle w:val="ListParagraph"/>
        <w:numPr>
          <w:ilvl w:val="0"/>
          <w:numId w:val="7"/>
        </w:numPr>
        <w:spacing w:before="120" w:after="60" w:line="288" w:lineRule="auto"/>
      </w:pPr>
      <w:r w:rsidRPr="00B9051A">
        <w:t>Notice the tabs that are displayed for the account properties.</w:t>
      </w:r>
    </w:p>
    <w:p w14:paraId="6EEF855D" w14:textId="77777777" w:rsidR="0039439A" w:rsidRDefault="0039439A" w:rsidP="00D85EC7">
      <w:pPr>
        <w:pStyle w:val="ListParagraph"/>
        <w:numPr>
          <w:ilvl w:val="0"/>
          <w:numId w:val="7"/>
        </w:numPr>
      </w:pPr>
      <w:r w:rsidRPr="00B9051A">
        <w:t>Click the General tab, if it is not already displayed, and enter a description of the account, such as Test account.</w:t>
      </w:r>
    </w:p>
    <w:p w14:paraId="75DC3838" w14:textId="77777777" w:rsidR="0039439A" w:rsidRDefault="0039439A" w:rsidP="00D85EC7">
      <w:pPr>
        <w:pStyle w:val="ListParagraph"/>
        <w:numPr>
          <w:ilvl w:val="0"/>
          <w:numId w:val="7"/>
        </w:numPr>
        <w:spacing w:before="120" w:after="60" w:line="288" w:lineRule="auto"/>
      </w:pPr>
      <w:r w:rsidRPr="00B9051A">
        <w:t>Click the Account tab to view the information you can enter on it.</w:t>
      </w:r>
    </w:p>
    <w:p w14:paraId="1C65AADE" w14:textId="77777777" w:rsidR="0039439A" w:rsidRDefault="0039439A" w:rsidP="00D85EC7">
      <w:pPr>
        <w:pStyle w:val="ListParagraph"/>
        <w:numPr>
          <w:ilvl w:val="0"/>
          <w:numId w:val="7"/>
        </w:numPr>
      </w:pPr>
      <w:r w:rsidRPr="00B9051A">
        <w:t>Click the tabs you have not yet viewed to find out what information can be configured through each one.</w:t>
      </w:r>
    </w:p>
    <w:p w14:paraId="0358B722" w14:textId="77777777" w:rsidR="0039439A" w:rsidRDefault="0039439A" w:rsidP="00D85EC7">
      <w:pPr>
        <w:pStyle w:val="ListParagraph"/>
        <w:numPr>
          <w:ilvl w:val="0"/>
          <w:numId w:val="7"/>
        </w:numPr>
        <w:spacing w:before="120" w:after="60" w:line="288" w:lineRule="auto"/>
      </w:pPr>
      <w:r w:rsidRPr="00B9051A">
        <w:t xml:space="preserve">Click </w:t>
      </w:r>
      <w:r w:rsidRPr="00C41134">
        <w:rPr>
          <w:b/>
        </w:rPr>
        <w:t>OK</w:t>
      </w:r>
      <w:r w:rsidRPr="00B9051A">
        <w:t>.</w:t>
      </w:r>
    </w:p>
    <w:p w14:paraId="7D763477" w14:textId="5BD028BC" w:rsidR="0039439A" w:rsidRDefault="0039439A" w:rsidP="00D85EC7">
      <w:pPr>
        <w:pStyle w:val="ListParagraph"/>
        <w:numPr>
          <w:ilvl w:val="0"/>
          <w:numId w:val="7"/>
        </w:numPr>
      </w:pPr>
      <w:r>
        <w:t xml:space="preserve">Startup </w:t>
      </w:r>
      <w:r w:rsidR="008A5DDC">
        <w:rPr>
          <w:b/>
          <w:bCs/>
        </w:rPr>
        <w:t>Win11</w:t>
      </w:r>
      <w:r>
        <w:t xml:space="preserve">. Click </w:t>
      </w:r>
      <w:r w:rsidRPr="00E83C9A">
        <w:rPr>
          <w:b/>
        </w:rPr>
        <w:t>Other User</w:t>
      </w:r>
      <w:r>
        <w:t xml:space="preserve"> to logon to the domain. Logon to </w:t>
      </w:r>
      <w:r w:rsidR="008A5DDC">
        <w:rPr>
          <w:b/>
          <w:bCs/>
        </w:rPr>
        <w:t>Win11</w:t>
      </w:r>
      <w:r>
        <w:t xml:space="preserve"> as </w:t>
      </w:r>
      <w:r w:rsidRPr="00AE13A6">
        <w:rPr>
          <w:b/>
          <w:bCs/>
        </w:rPr>
        <w:t>Sales1</w:t>
      </w:r>
      <w:r>
        <w:t xml:space="preserve">. Change the password when requested to </w:t>
      </w:r>
      <w:r w:rsidRPr="007C6693">
        <w:rPr>
          <w:b/>
          <w:bCs/>
        </w:rPr>
        <w:t>Password0</w:t>
      </w:r>
      <w:r w:rsidR="007A0EC3">
        <w:rPr>
          <w:b/>
          <w:bCs/>
        </w:rPr>
        <w:t>1</w:t>
      </w:r>
      <w:r>
        <w:t>.</w:t>
      </w:r>
    </w:p>
    <w:p w14:paraId="3AC7C45F" w14:textId="77777777" w:rsidR="0039439A" w:rsidRDefault="0039439A" w:rsidP="00D85EC7">
      <w:pPr>
        <w:pStyle w:val="ListParagraph"/>
        <w:numPr>
          <w:ilvl w:val="0"/>
          <w:numId w:val="7"/>
        </w:numPr>
      </w:pPr>
      <w:r>
        <w:t>Click the Start button, point your mouse at the top icon on the left that will show your username.</w:t>
      </w:r>
    </w:p>
    <w:p w14:paraId="1CC55631" w14:textId="77777777" w:rsidR="0039439A" w:rsidRPr="006C01AF" w:rsidRDefault="0039439A" w:rsidP="00D85EC7">
      <w:pPr>
        <w:pStyle w:val="ListParagraph"/>
        <w:numPr>
          <w:ilvl w:val="0"/>
          <w:numId w:val="7"/>
        </w:numPr>
        <w:spacing w:before="120" w:after="60" w:line="288" w:lineRule="auto"/>
      </w:pPr>
      <w:r w:rsidRPr="00E075B8">
        <w:rPr>
          <w:b/>
        </w:rPr>
        <w:t>Insert a screenshot:</w:t>
      </w:r>
    </w:p>
    <w:sdt>
      <w:sdtPr>
        <w:rPr>
          <w:rStyle w:val="Red"/>
        </w:rPr>
        <w:id w:val="-446690995"/>
        <w:placeholder>
          <w:docPart w:val="E3FD41BFC22645229F088B2D6041F447"/>
        </w:placeholder>
        <w:showingPlcHdr/>
      </w:sdtPr>
      <w:sdtEndPr>
        <w:rPr>
          <w:rStyle w:val="DefaultParagraphFont"/>
          <w:color w:val="auto"/>
        </w:rPr>
      </w:sdtEndPr>
      <w:sdtContent>
        <w:p w14:paraId="59885BEF" w14:textId="77777777" w:rsidR="0039439A" w:rsidRDefault="0039439A" w:rsidP="0039439A">
          <w:pPr>
            <w:rPr>
              <w:rStyle w:val="Red"/>
            </w:rPr>
          </w:pPr>
          <w:r w:rsidRPr="004B3313">
            <w:rPr>
              <w:rStyle w:val="PlaceholderText"/>
              <w:color w:val="FF0000"/>
            </w:rPr>
            <w:t>Click or tap here to enter text.</w:t>
          </w:r>
        </w:p>
      </w:sdtContent>
    </w:sdt>
    <w:bookmarkEnd w:id="12" w:displacedByCustomXml="prev"/>
    <w:p w14:paraId="7D43BFB5" w14:textId="471C5524" w:rsidR="004F5070" w:rsidRDefault="004F5070" w:rsidP="00281E14">
      <w:pPr>
        <w:pStyle w:val="Heading1"/>
      </w:pPr>
      <w:bookmarkStart w:id="13" w:name="_Toc190693581"/>
      <w:r>
        <w:lastRenderedPageBreak/>
        <w:t xml:space="preserve">Activity </w:t>
      </w:r>
      <w:r w:rsidR="00E4017C">
        <w:t>2-</w:t>
      </w:r>
      <w:r w:rsidR="0039439A">
        <w:t>2</w:t>
      </w:r>
      <w:r w:rsidRPr="004C0327">
        <w:t>: Creating a Reverse Lookup Zone</w:t>
      </w:r>
      <w:bookmarkEnd w:id="6"/>
      <w:bookmarkEnd w:id="13"/>
    </w:p>
    <w:p w14:paraId="2B1E8176" w14:textId="77777777" w:rsidR="004F5070" w:rsidRDefault="004F5070" w:rsidP="004F5070">
      <w:r>
        <w:rPr>
          <w:noProof/>
        </w:rPr>
        <w:drawing>
          <wp:inline distT="0" distB="0" distL="0" distR="0" wp14:anchorId="6EEA938A" wp14:editId="608F93AF">
            <wp:extent cx="5934075" cy="3493108"/>
            <wp:effectExtent l="38100" t="38100" r="85725"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7">
                      <a:extLst>
                        <a:ext uri="{28A0092B-C50C-407E-A947-70E740481C1C}">
                          <a14:useLocalDpi xmlns:a14="http://schemas.microsoft.com/office/drawing/2010/main" val="0"/>
                        </a:ext>
                      </a:extLst>
                    </a:blip>
                    <a:stretch>
                      <a:fillRect/>
                    </a:stretch>
                  </pic:blipFill>
                  <pic:spPr>
                    <a:xfrm>
                      <a:off x="0" y="0"/>
                      <a:ext cx="6013917" cy="354010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94556" w14:textId="77777777" w:rsidR="004F5070" w:rsidRDefault="004F5070" w:rsidP="004F5070">
      <w:r w:rsidRPr="004C0327">
        <w:t>Time Req</w:t>
      </w:r>
      <w:r>
        <w:t>uired: Approximately 10 minutes</w:t>
      </w:r>
    </w:p>
    <w:p w14:paraId="17C5DA4C" w14:textId="77777777" w:rsidR="004F5070" w:rsidRDefault="004F5070" w:rsidP="004F5070">
      <w:r w:rsidRPr="004C0327">
        <w:t>Objective: Learn how to create a reverse lookup zone.</w:t>
      </w:r>
    </w:p>
    <w:p w14:paraId="1C545839" w14:textId="514BD128" w:rsidR="004F5070" w:rsidRDefault="004F5070" w:rsidP="004F5070">
      <w:r w:rsidRPr="004C0327">
        <w:t>Description: If you plan to use a reverse lookup zone, create it before DNS forward lookup zone records are created. The reason for this is that when a DNS forward lookup zone record is created, either manually or through dynamic updating, an associated reverse lookup zone PTR record can be created automatically.</w:t>
      </w:r>
    </w:p>
    <w:p w14:paraId="6AC9488A" w14:textId="0999E8D2" w:rsidR="004F5070" w:rsidRDefault="004F5070" w:rsidP="00866A47">
      <w:pPr>
        <w:pStyle w:val="ListParagraph"/>
        <w:numPr>
          <w:ilvl w:val="0"/>
          <w:numId w:val="6"/>
        </w:numPr>
        <w:spacing w:before="120" w:after="60" w:line="288" w:lineRule="auto"/>
      </w:pPr>
      <w:r w:rsidRPr="0015191C">
        <w:t xml:space="preserve">Start </w:t>
      </w:r>
      <w:r w:rsidRPr="00A8152E">
        <w:rPr>
          <w:b/>
          <w:bCs/>
        </w:rPr>
        <w:t>Server1</w:t>
      </w:r>
      <w:r w:rsidR="00A8152E">
        <w:rPr>
          <w:b/>
          <w:bCs/>
        </w:rPr>
        <w:t>.</w:t>
      </w:r>
      <w:r w:rsidRPr="0015191C">
        <w:t xml:space="preserve"> </w:t>
      </w:r>
      <w:r w:rsidR="00A8152E">
        <w:t>L</w:t>
      </w:r>
      <w:r w:rsidRPr="0015191C">
        <w:t xml:space="preserve">og on as </w:t>
      </w:r>
      <w:r>
        <w:t>your administrator account</w:t>
      </w:r>
      <w:r w:rsidRPr="0015191C">
        <w:t>.</w:t>
      </w:r>
    </w:p>
    <w:p w14:paraId="46F0BB10" w14:textId="77777777" w:rsidR="004F5070" w:rsidRDefault="004F5070" w:rsidP="00866A47">
      <w:pPr>
        <w:pStyle w:val="ListParagraph"/>
        <w:numPr>
          <w:ilvl w:val="0"/>
          <w:numId w:val="6"/>
        </w:numPr>
        <w:spacing w:before="120" w:after="60" w:line="288" w:lineRule="auto"/>
      </w:pPr>
      <w:r w:rsidRPr="004C0327">
        <w:t>Open Server Manager, if it is not open.</w:t>
      </w:r>
    </w:p>
    <w:p w14:paraId="1C452211" w14:textId="4AC09C5D" w:rsidR="004F5070" w:rsidRDefault="004F5070" w:rsidP="00866A47">
      <w:pPr>
        <w:pStyle w:val="ListParagraph"/>
        <w:numPr>
          <w:ilvl w:val="0"/>
          <w:numId w:val="6"/>
        </w:numPr>
        <w:spacing w:before="120" w:after="60" w:line="288" w:lineRule="auto"/>
      </w:pPr>
      <w:r w:rsidRPr="004C0327">
        <w:t xml:space="preserve">Click </w:t>
      </w:r>
      <w:r w:rsidRPr="00E3321A">
        <w:rPr>
          <w:b/>
        </w:rPr>
        <w:t>Tools</w:t>
      </w:r>
      <w:r w:rsidR="00E3321A">
        <w:t xml:space="preserve"> </w:t>
      </w:r>
      <w:r w:rsidR="00E3321A">
        <w:sym w:font="Wingdings" w:char="F0E0"/>
      </w:r>
      <w:r w:rsidRPr="004C0327">
        <w:t xml:space="preserve"> </w:t>
      </w:r>
      <w:r w:rsidRPr="00E45C57">
        <w:rPr>
          <w:b/>
        </w:rPr>
        <w:t>DNS</w:t>
      </w:r>
      <w:r w:rsidRPr="004C0327">
        <w:t>.</w:t>
      </w:r>
    </w:p>
    <w:p w14:paraId="2338A412" w14:textId="6AD3FA53" w:rsidR="004F5070" w:rsidRDefault="002554CF" w:rsidP="00866A47">
      <w:pPr>
        <w:pStyle w:val="ListParagraph"/>
        <w:numPr>
          <w:ilvl w:val="0"/>
          <w:numId w:val="6"/>
        </w:numPr>
        <w:spacing w:before="120" w:after="60" w:line="288" w:lineRule="auto"/>
      </w:pPr>
      <w:r>
        <w:t>I</w:t>
      </w:r>
      <w:r w:rsidR="004F5070" w:rsidRPr="004C0327">
        <w:t>n the left pane of DNS M</w:t>
      </w:r>
      <w:r w:rsidR="004F5070">
        <w:t>anager</w:t>
      </w:r>
      <w:r>
        <w:t>,</w:t>
      </w:r>
      <w:r w:rsidR="004F5070">
        <w:t xml:space="preserve"> </w:t>
      </w:r>
      <w:r>
        <w:t xml:space="preserve">Double Click Server1. </w:t>
      </w:r>
    </w:p>
    <w:p w14:paraId="4EFAFB5D" w14:textId="3DF60737" w:rsidR="004F5070" w:rsidRDefault="004F5070" w:rsidP="00866A47">
      <w:pPr>
        <w:pStyle w:val="ListParagraph"/>
        <w:numPr>
          <w:ilvl w:val="0"/>
          <w:numId w:val="6"/>
        </w:numPr>
        <w:spacing w:before="120" w:after="60" w:line="288" w:lineRule="auto"/>
      </w:pPr>
      <w:r w:rsidRPr="004C0327">
        <w:t xml:space="preserve">In the left pane, </w:t>
      </w:r>
      <w:r>
        <w:t>Right C</w:t>
      </w:r>
      <w:r w:rsidRPr="004C0327">
        <w:t xml:space="preserve">lick </w:t>
      </w:r>
      <w:r w:rsidRPr="00E45C57">
        <w:rPr>
          <w:b/>
        </w:rPr>
        <w:t>Reverse Lookup Zones</w:t>
      </w:r>
      <w:r w:rsidR="007A3FEC">
        <w:rPr>
          <w:b/>
        </w:rPr>
        <w:t xml:space="preserve"> </w:t>
      </w:r>
      <w:r w:rsidR="007A3FEC" w:rsidRPr="007A3FEC">
        <w:rPr>
          <w:b/>
        </w:rPr>
        <w:sym w:font="Wingdings" w:char="F0E0"/>
      </w:r>
      <w:r>
        <w:t xml:space="preserve"> Click </w:t>
      </w:r>
      <w:r w:rsidRPr="00E45C57">
        <w:rPr>
          <w:b/>
        </w:rPr>
        <w:t>New Zone</w:t>
      </w:r>
      <w:r>
        <w:t>.</w:t>
      </w:r>
    </w:p>
    <w:p w14:paraId="0D89FACD" w14:textId="1C7E7435" w:rsidR="004F5070" w:rsidRDefault="007A3FEC" w:rsidP="00866A47">
      <w:pPr>
        <w:pStyle w:val="ListParagraph"/>
        <w:numPr>
          <w:ilvl w:val="0"/>
          <w:numId w:val="6"/>
        </w:numPr>
        <w:spacing w:before="120" w:after="60" w:line="288" w:lineRule="auto"/>
      </w:pPr>
      <w:r w:rsidRPr="007A3FEC">
        <w:rPr>
          <w:b/>
          <w:bCs/>
        </w:rPr>
        <w:t>Welcome to</w:t>
      </w:r>
      <w:r w:rsidR="004F5070" w:rsidRPr="007A3FEC">
        <w:rPr>
          <w:b/>
          <w:bCs/>
        </w:rPr>
        <w:t xml:space="preserve"> the New Zone Wizard</w:t>
      </w:r>
      <w:r w:rsidR="004F5070" w:rsidRPr="004C0327">
        <w:t>.</w:t>
      </w:r>
      <w:r>
        <w:t xml:space="preserve"> Click </w:t>
      </w:r>
      <w:r w:rsidRPr="007A3FEC">
        <w:rPr>
          <w:b/>
          <w:bCs/>
        </w:rPr>
        <w:t>Next</w:t>
      </w:r>
      <w:r>
        <w:t>.</w:t>
      </w:r>
    </w:p>
    <w:p w14:paraId="68F1F6FB" w14:textId="77777777" w:rsidR="007C0A06" w:rsidRDefault="007C0A06" w:rsidP="00866A47">
      <w:r w:rsidRPr="00E2340F">
        <w:t xml:space="preserve">Configuring the zone type When you select the option to Store the zone in Active Directory (available only if DNS server is a writeable domain controller), this means that you are creating an Active Directory Integrated zone, so that the zone data is stored in Active Directory. The benefit is that zone data is replicated when Active Directory is replicated and </w:t>
      </w:r>
      <w:r w:rsidRPr="00E2340F">
        <w:lastRenderedPageBreak/>
        <w:t>such zones are afforded Active Directory security. Zone data is also replicated to all new domain controllers.</w:t>
      </w:r>
    </w:p>
    <w:p w14:paraId="2FA12C9C" w14:textId="77777777" w:rsidR="004F5070" w:rsidRDefault="004F5070" w:rsidP="00866A47">
      <w:pPr>
        <w:pStyle w:val="ListParagraph"/>
        <w:numPr>
          <w:ilvl w:val="0"/>
          <w:numId w:val="6"/>
        </w:numPr>
        <w:spacing w:before="120" w:after="60" w:line="288" w:lineRule="auto"/>
      </w:pPr>
      <w:r>
        <w:t xml:space="preserve">Click </w:t>
      </w:r>
      <w:r w:rsidRPr="00A471C8">
        <w:rPr>
          <w:b/>
        </w:rPr>
        <w:t>Next</w:t>
      </w:r>
      <w:r>
        <w:t>.</w:t>
      </w:r>
    </w:p>
    <w:p w14:paraId="55391AA3" w14:textId="3255509C" w:rsidR="004F5070" w:rsidRDefault="004F5070" w:rsidP="00866A47">
      <w:pPr>
        <w:pStyle w:val="ListParagraph"/>
        <w:numPr>
          <w:ilvl w:val="0"/>
          <w:numId w:val="6"/>
        </w:numPr>
      </w:pPr>
      <w:r w:rsidRPr="00522915">
        <w:rPr>
          <w:b/>
          <w:bCs/>
        </w:rPr>
        <w:t>Active Directory Zone Replication Scope</w:t>
      </w:r>
      <w:r w:rsidR="00522915">
        <w:t>:</w:t>
      </w:r>
      <w:r w:rsidRPr="00E2340F">
        <w:t xml:space="preserve"> </w:t>
      </w:r>
      <w:r w:rsidR="00522915">
        <w:t>Y</w:t>
      </w:r>
      <w:r>
        <w:t>ou can select how the DNS serv</w:t>
      </w:r>
      <w:r w:rsidRPr="00E2340F">
        <w:t xml:space="preserve">er is replicated through Active Directory. </w:t>
      </w:r>
      <w:r w:rsidRPr="008E7F2A">
        <w:rPr>
          <w:b/>
          <w:bCs/>
        </w:rPr>
        <w:t xml:space="preserve">To all DNS servers running on domain controllers in the domain: </w:t>
      </w:r>
      <w:proofErr w:type="spellStart"/>
      <w:r w:rsidR="00DA2FEE">
        <w:rPr>
          <w:b/>
          <w:bCs/>
        </w:rPr>
        <w:t>business</w:t>
      </w:r>
      <w:r w:rsidR="008E7F2A">
        <w:rPr>
          <w:b/>
          <w:bCs/>
        </w:rPr>
        <w:t>.local</w:t>
      </w:r>
      <w:proofErr w:type="spellEnd"/>
      <w:r w:rsidR="008E7F2A" w:rsidRPr="008E7F2A">
        <w:t xml:space="preserve"> should be</w:t>
      </w:r>
      <w:r>
        <w:t xml:space="preserve"> selected.</w:t>
      </w:r>
    </w:p>
    <w:p w14:paraId="0ABFC160" w14:textId="77777777" w:rsidR="004F5070" w:rsidRDefault="004F5070" w:rsidP="00866A47">
      <w:pPr>
        <w:pStyle w:val="ListParagraph"/>
        <w:numPr>
          <w:ilvl w:val="0"/>
          <w:numId w:val="6"/>
        </w:numPr>
        <w:spacing w:before="120" w:after="60" w:line="288" w:lineRule="auto"/>
      </w:pPr>
      <w:r w:rsidRPr="00E2340F">
        <w:t xml:space="preserve">Click </w:t>
      </w:r>
      <w:r w:rsidRPr="005176A1">
        <w:rPr>
          <w:b/>
          <w:bCs/>
        </w:rPr>
        <w:t>Next</w:t>
      </w:r>
      <w:r w:rsidRPr="00E2340F">
        <w:t>.</w:t>
      </w:r>
    </w:p>
    <w:p w14:paraId="796A3166" w14:textId="4A39C42F" w:rsidR="004F5070" w:rsidRDefault="00747546" w:rsidP="00866A47">
      <w:pPr>
        <w:pStyle w:val="ListParagraph"/>
        <w:numPr>
          <w:ilvl w:val="0"/>
          <w:numId w:val="6"/>
        </w:numPr>
      </w:pPr>
      <w:r w:rsidRPr="00747546">
        <w:rPr>
          <w:b/>
          <w:bCs/>
        </w:rPr>
        <w:t>Reverse Lookup Zone Name:</w:t>
      </w:r>
      <w:r>
        <w:t xml:space="preserve"> L</w:t>
      </w:r>
      <w:r w:rsidR="003B4C71">
        <w:t>e</w:t>
      </w:r>
      <w:r w:rsidR="004F5070">
        <w:t>ave</w:t>
      </w:r>
      <w:r w:rsidR="004F5070" w:rsidRPr="00E2340F">
        <w:t xml:space="preserve"> </w:t>
      </w:r>
      <w:r w:rsidR="004F5070" w:rsidRPr="00866A47">
        <w:t>IPv4</w:t>
      </w:r>
      <w:r w:rsidR="004F5070" w:rsidRPr="003B4C71">
        <w:rPr>
          <w:b/>
          <w:bCs/>
        </w:rPr>
        <w:t xml:space="preserve"> Reverse Lookup Zone</w:t>
      </w:r>
      <w:r w:rsidR="004F5070">
        <w:t xml:space="preserve"> selected</w:t>
      </w:r>
      <w:r w:rsidR="004F5070" w:rsidRPr="00E2340F">
        <w:t>.</w:t>
      </w:r>
    </w:p>
    <w:p w14:paraId="79F618BA" w14:textId="77777777" w:rsidR="004F5070" w:rsidRDefault="004F5070" w:rsidP="00866A47">
      <w:pPr>
        <w:pStyle w:val="ListParagraph"/>
        <w:numPr>
          <w:ilvl w:val="0"/>
          <w:numId w:val="6"/>
        </w:numPr>
        <w:spacing w:before="120" w:after="60" w:line="288" w:lineRule="auto"/>
      </w:pPr>
      <w:r>
        <w:t xml:space="preserve">Click </w:t>
      </w:r>
      <w:r w:rsidRPr="003B4C71">
        <w:rPr>
          <w:b/>
          <w:bCs/>
        </w:rPr>
        <w:t>Next</w:t>
      </w:r>
      <w:r>
        <w:t>.</w:t>
      </w:r>
    </w:p>
    <w:p w14:paraId="711F8F61" w14:textId="1F01C2ED" w:rsidR="004F5070" w:rsidRDefault="004F5070" w:rsidP="00866A47">
      <w:pPr>
        <w:pStyle w:val="ListParagraph"/>
        <w:numPr>
          <w:ilvl w:val="0"/>
          <w:numId w:val="6"/>
        </w:numPr>
      </w:pPr>
      <w:r w:rsidRPr="00E2340F">
        <w:t>Enter the network ID of the reverse lookup zone</w:t>
      </w:r>
      <w:r>
        <w:t>.</w:t>
      </w:r>
      <w:r w:rsidRPr="00E2340F">
        <w:t xml:space="preserve"> </w:t>
      </w:r>
      <w:r w:rsidRPr="003957A3">
        <w:rPr>
          <w:b/>
          <w:bCs/>
        </w:rPr>
        <w:t>10.10.1</w:t>
      </w:r>
      <w:r w:rsidR="001238AE">
        <w:rPr>
          <w:b/>
          <w:bCs/>
        </w:rPr>
        <w:t>0</w:t>
      </w:r>
      <w:r w:rsidRPr="003957A3">
        <w:rPr>
          <w:b/>
          <w:bCs/>
        </w:rPr>
        <w:t xml:space="preserve"> </w:t>
      </w:r>
      <w:r>
        <w:t>This is</w:t>
      </w:r>
      <w:r w:rsidRPr="00E2340F">
        <w:t xml:space="preserve"> the first two or three octets that identify the network, depending on the subnet mask that you use.</w:t>
      </w:r>
      <w:r>
        <w:t xml:space="preserve"> </w:t>
      </w:r>
      <w:r>
        <w:br/>
        <w:t>T</w:t>
      </w:r>
      <w:r w:rsidRPr="00E2340F">
        <w:t xml:space="preserve">his information is used to build the </w:t>
      </w:r>
      <w:r w:rsidR="003B4C71" w:rsidRPr="003B4C71">
        <w:rPr>
          <w:b/>
          <w:bCs/>
        </w:rPr>
        <w:t>1</w:t>
      </w:r>
      <w:r w:rsidR="001238AE">
        <w:rPr>
          <w:b/>
          <w:bCs/>
        </w:rPr>
        <w:t>0</w:t>
      </w:r>
      <w:r w:rsidR="003B4C71" w:rsidRPr="003B4C71">
        <w:rPr>
          <w:b/>
          <w:bCs/>
        </w:rPr>
        <w:t>.10.10.</w:t>
      </w:r>
      <w:r w:rsidRPr="003B4C71">
        <w:rPr>
          <w:b/>
          <w:bCs/>
        </w:rPr>
        <w:t>in-addr.arpa</w:t>
      </w:r>
      <w:r w:rsidRPr="00E2340F">
        <w:t xml:space="preserve"> reverse lookup zone</w:t>
      </w:r>
      <w:r w:rsidR="003B4C71">
        <w:t xml:space="preserve"> for our network</w:t>
      </w:r>
      <w:r w:rsidRPr="00E2340F">
        <w:t>.</w:t>
      </w:r>
    </w:p>
    <w:p w14:paraId="62CC6729" w14:textId="77777777" w:rsidR="004F5070" w:rsidRDefault="004F5070" w:rsidP="00866A47">
      <w:pPr>
        <w:pStyle w:val="ListParagraph"/>
        <w:numPr>
          <w:ilvl w:val="0"/>
          <w:numId w:val="6"/>
        </w:numPr>
        <w:spacing w:before="120" w:after="60" w:line="288" w:lineRule="auto"/>
      </w:pPr>
      <w:r w:rsidRPr="00E2340F">
        <w:t xml:space="preserve">Click </w:t>
      </w:r>
      <w:r w:rsidRPr="003B4C71">
        <w:rPr>
          <w:b/>
          <w:bCs/>
        </w:rPr>
        <w:t>Next</w:t>
      </w:r>
      <w:r w:rsidRPr="00E2340F">
        <w:t>.</w:t>
      </w:r>
    </w:p>
    <w:p w14:paraId="569E7186" w14:textId="6DE0578C" w:rsidR="004F5070" w:rsidRDefault="007519A9" w:rsidP="00866A47">
      <w:pPr>
        <w:pStyle w:val="ListParagraph"/>
        <w:numPr>
          <w:ilvl w:val="0"/>
          <w:numId w:val="6"/>
        </w:numPr>
      </w:pPr>
      <w:r w:rsidRPr="007519A9">
        <w:rPr>
          <w:b/>
          <w:bCs/>
        </w:rPr>
        <w:t>Dynamic Update:</w:t>
      </w:r>
      <w:r>
        <w:t xml:space="preserve"> Ensure</w:t>
      </w:r>
      <w:r w:rsidR="004F5070" w:rsidRPr="00E800A4">
        <w:t xml:space="preserve"> that </w:t>
      </w:r>
      <w:r w:rsidR="004F5070" w:rsidRPr="007519A9">
        <w:rPr>
          <w:b/>
          <w:bCs/>
        </w:rPr>
        <w:t>Allow only secure dynamic updates (recommended for Active Directory)</w:t>
      </w:r>
      <w:r w:rsidR="004F5070" w:rsidRPr="00E800A4">
        <w:t xml:space="preserve"> is selected.</w:t>
      </w:r>
    </w:p>
    <w:p w14:paraId="17761586" w14:textId="77777777" w:rsidR="004F5070" w:rsidRDefault="004F5070" w:rsidP="00866A47">
      <w:pPr>
        <w:pStyle w:val="ListParagraph"/>
        <w:numPr>
          <w:ilvl w:val="0"/>
          <w:numId w:val="6"/>
        </w:numPr>
        <w:spacing w:before="120" w:after="60" w:line="288" w:lineRule="auto"/>
      </w:pPr>
      <w:r w:rsidRPr="00E800A4">
        <w:t xml:space="preserve">Click </w:t>
      </w:r>
      <w:r w:rsidRPr="007519A9">
        <w:rPr>
          <w:b/>
          <w:bCs/>
        </w:rPr>
        <w:t>Next</w:t>
      </w:r>
      <w:r w:rsidRPr="00E800A4">
        <w:t>.</w:t>
      </w:r>
    </w:p>
    <w:p w14:paraId="2824621D" w14:textId="77777777" w:rsidR="004F5070" w:rsidRDefault="004F5070" w:rsidP="00866A47">
      <w:pPr>
        <w:pStyle w:val="ListParagraph"/>
        <w:numPr>
          <w:ilvl w:val="0"/>
          <w:numId w:val="6"/>
        </w:numPr>
        <w:spacing w:before="120" w:after="60" w:line="288" w:lineRule="auto"/>
      </w:pPr>
      <w:r w:rsidRPr="00E800A4">
        <w:t>Review the information you have entered</w:t>
      </w:r>
      <w:r>
        <w:t>.</w:t>
      </w:r>
    </w:p>
    <w:p w14:paraId="16D4C15D" w14:textId="77777777" w:rsidR="004F5070" w:rsidRPr="00E45C57" w:rsidRDefault="004F5070" w:rsidP="00866A47">
      <w:pPr>
        <w:pStyle w:val="ListParagraph"/>
        <w:numPr>
          <w:ilvl w:val="0"/>
          <w:numId w:val="6"/>
        </w:numPr>
        <w:spacing w:before="120" w:after="60" w:line="288" w:lineRule="auto"/>
        <w:rPr>
          <w:b/>
        </w:rPr>
      </w:pPr>
      <w:r w:rsidRPr="00E45C57">
        <w:rPr>
          <w:b/>
        </w:rPr>
        <w:t>Insert a screenshot:</w:t>
      </w:r>
    </w:p>
    <w:sdt>
      <w:sdtPr>
        <w:rPr>
          <w:rStyle w:val="Red"/>
        </w:rPr>
        <w:id w:val="-7450633"/>
        <w:placeholder>
          <w:docPart w:val="6ABB886F94C445BF8C0509825DB9C685"/>
        </w:placeholder>
        <w:showingPlcHdr/>
      </w:sdtPr>
      <w:sdtEndPr>
        <w:rPr>
          <w:rStyle w:val="Red"/>
        </w:rPr>
      </w:sdtEndPr>
      <w:sdtContent>
        <w:p w14:paraId="7B0AC38E" w14:textId="77777777" w:rsidR="004F5070" w:rsidRDefault="004F5070" w:rsidP="00E45C57">
          <w:pPr>
            <w:ind w:left="360"/>
            <w:rPr>
              <w:rStyle w:val="Red"/>
            </w:rPr>
          </w:pPr>
          <w:r w:rsidRPr="00E45C57">
            <w:rPr>
              <w:rStyle w:val="PlaceholderText"/>
              <w:color w:val="FF0000"/>
            </w:rPr>
            <w:t>Click or tap here to enter text.</w:t>
          </w:r>
        </w:p>
      </w:sdtContent>
    </w:sdt>
    <w:p w14:paraId="66FD1652" w14:textId="77777777" w:rsidR="004F5070" w:rsidRDefault="004F5070" w:rsidP="00866A47">
      <w:pPr>
        <w:pStyle w:val="ListParagraph"/>
        <w:numPr>
          <w:ilvl w:val="0"/>
          <w:numId w:val="6"/>
        </w:numPr>
      </w:pPr>
      <w:r>
        <w:t>C</w:t>
      </w:r>
      <w:r w:rsidRPr="00E800A4">
        <w:t>lick Finish. You should see the new reverse lookup zone displayed in the right pane.</w:t>
      </w:r>
    </w:p>
    <w:p w14:paraId="164E2BD2" w14:textId="77777777" w:rsidR="004F5070" w:rsidRPr="00E45C57" w:rsidRDefault="004F5070" w:rsidP="00866A47">
      <w:pPr>
        <w:pStyle w:val="ListParagraph"/>
        <w:numPr>
          <w:ilvl w:val="0"/>
          <w:numId w:val="6"/>
        </w:numPr>
        <w:spacing w:before="120" w:after="60" w:line="288" w:lineRule="auto"/>
        <w:rPr>
          <w:b/>
        </w:rPr>
      </w:pPr>
      <w:r w:rsidRPr="00E45C57">
        <w:rPr>
          <w:b/>
        </w:rPr>
        <w:t>Insert a screenshot:</w:t>
      </w:r>
    </w:p>
    <w:sdt>
      <w:sdtPr>
        <w:rPr>
          <w:rStyle w:val="Red"/>
        </w:rPr>
        <w:id w:val="-387342652"/>
        <w:placeholder>
          <w:docPart w:val="B168986CD5A14E78AFD18EEFD1A04C2A"/>
        </w:placeholder>
        <w:showingPlcHdr/>
      </w:sdtPr>
      <w:sdtEndPr>
        <w:rPr>
          <w:rStyle w:val="Red"/>
        </w:rPr>
      </w:sdtEndPr>
      <w:sdtContent>
        <w:p w14:paraId="4FF3DD92" w14:textId="77777777" w:rsidR="004F5070" w:rsidRDefault="004F5070" w:rsidP="00E45C57">
          <w:pPr>
            <w:ind w:left="360"/>
            <w:rPr>
              <w:rStyle w:val="Red"/>
            </w:rPr>
          </w:pPr>
          <w:r w:rsidRPr="00E45C57">
            <w:rPr>
              <w:rStyle w:val="PlaceholderText"/>
              <w:color w:val="FF0000"/>
            </w:rPr>
            <w:t>Click or tap here to enter text.</w:t>
          </w:r>
        </w:p>
      </w:sdtContent>
    </w:sdt>
    <w:p w14:paraId="5988126A" w14:textId="77777777" w:rsidR="004F5070" w:rsidRDefault="004F5070" w:rsidP="00866A47">
      <w:pPr>
        <w:pStyle w:val="ListParagraph"/>
        <w:numPr>
          <w:ilvl w:val="0"/>
          <w:numId w:val="6"/>
        </w:numPr>
        <w:spacing w:before="120" w:after="60" w:line="288" w:lineRule="auto"/>
      </w:pPr>
      <w:r w:rsidRPr="00E800A4">
        <w:t xml:space="preserve">Leave </w:t>
      </w:r>
      <w:r w:rsidRPr="00230FA9">
        <w:rPr>
          <w:b/>
          <w:bCs/>
        </w:rPr>
        <w:t>DNS Manager</w:t>
      </w:r>
      <w:r w:rsidRPr="00E800A4">
        <w:t xml:space="preserve"> open for the next activity.</w:t>
      </w:r>
    </w:p>
    <w:p w14:paraId="54374752" w14:textId="0E372BBF" w:rsidR="004F5070" w:rsidRDefault="004F5070" w:rsidP="00A01F04">
      <w:pPr>
        <w:pStyle w:val="Heading1"/>
      </w:pPr>
      <w:bookmarkStart w:id="14" w:name="_Toc528660334"/>
      <w:bookmarkStart w:id="15" w:name="_Toc190693582"/>
      <w:r w:rsidRPr="00E800A4">
        <w:t xml:space="preserve">Activity </w:t>
      </w:r>
      <w:r w:rsidR="00172507">
        <w:t>2</w:t>
      </w:r>
      <w:r>
        <w:t>-</w:t>
      </w:r>
      <w:r w:rsidR="00821708">
        <w:t>3</w:t>
      </w:r>
      <w:r w:rsidRPr="00E800A4">
        <w:t>: Manually Creating DNS Host Address A Resource Records</w:t>
      </w:r>
      <w:bookmarkEnd w:id="14"/>
      <w:bookmarkEnd w:id="15"/>
    </w:p>
    <w:p w14:paraId="67B7F452" w14:textId="77777777" w:rsidR="004F5070" w:rsidRDefault="004F5070" w:rsidP="004F5070">
      <w:r w:rsidRPr="00E800A4">
        <w:t>Time Req</w:t>
      </w:r>
      <w:r>
        <w:t>uired: Approximately 10 minutes</w:t>
      </w:r>
    </w:p>
    <w:p w14:paraId="1724DE56" w14:textId="73F1C30F" w:rsidR="004F5070" w:rsidRDefault="004F5070" w:rsidP="004F5070">
      <w:r w:rsidRPr="00E800A4">
        <w:t>Objective: Create a Host Address A Resource Record</w:t>
      </w:r>
    </w:p>
    <w:p w14:paraId="7C7235F9" w14:textId="77777777" w:rsidR="004F5070" w:rsidRDefault="004F5070" w:rsidP="004F5070">
      <w:r w:rsidRPr="00E800A4">
        <w:t xml:space="preserve">Description: In this activity, you learn how to configure a Host Address A Resource Record in a forward lookup zone. </w:t>
      </w:r>
      <w:r>
        <w:t>We will put in a fake IP address and fake host name.</w:t>
      </w:r>
    </w:p>
    <w:p w14:paraId="448D7C28" w14:textId="0DF7DD73" w:rsidR="004F5070" w:rsidRDefault="004F5070" w:rsidP="00D85EC7">
      <w:pPr>
        <w:pStyle w:val="ListParagraph"/>
        <w:numPr>
          <w:ilvl w:val="0"/>
          <w:numId w:val="9"/>
        </w:numPr>
      </w:pPr>
      <w:r w:rsidRPr="0015191C">
        <w:lastRenderedPageBreak/>
        <w:t xml:space="preserve">Start </w:t>
      </w:r>
      <w:r w:rsidRPr="00E905EB">
        <w:rPr>
          <w:b/>
          <w:bCs/>
        </w:rPr>
        <w:t>Server1</w:t>
      </w:r>
      <w:r w:rsidR="00E905EB">
        <w:t>.</w:t>
      </w:r>
      <w:r w:rsidRPr="0015191C">
        <w:t xml:space="preserve"> </w:t>
      </w:r>
      <w:r w:rsidR="00E905EB">
        <w:t>L</w:t>
      </w:r>
      <w:r w:rsidRPr="0015191C">
        <w:t xml:space="preserve">og on as </w:t>
      </w:r>
      <w:r>
        <w:t>your administrator account</w:t>
      </w:r>
      <w:r w:rsidRPr="0015191C">
        <w:t>.</w:t>
      </w:r>
    </w:p>
    <w:p w14:paraId="02E0D730" w14:textId="77777777" w:rsidR="004F5070" w:rsidRDefault="004F5070" w:rsidP="00D85EC7">
      <w:pPr>
        <w:pStyle w:val="ListParagraph"/>
        <w:numPr>
          <w:ilvl w:val="0"/>
          <w:numId w:val="9"/>
        </w:numPr>
      </w:pPr>
      <w:r w:rsidRPr="00E800A4">
        <w:t xml:space="preserve">Open </w:t>
      </w:r>
      <w:r w:rsidRPr="0044600C">
        <w:rPr>
          <w:b/>
          <w:bCs/>
        </w:rPr>
        <w:t>DNS Manager</w:t>
      </w:r>
      <w:r w:rsidRPr="00E800A4">
        <w:t>, if it is not still open.</w:t>
      </w:r>
    </w:p>
    <w:p w14:paraId="06ABF8F3" w14:textId="6E035B32" w:rsidR="004F5070" w:rsidRDefault="004F5070" w:rsidP="00D85EC7">
      <w:pPr>
        <w:pStyle w:val="ListParagraph"/>
        <w:numPr>
          <w:ilvl w:val="0"/>
          <w:numId w:val="9"/>
        </w:numPr>
      </w:pPr>
      <w:r w:rsidRPr="00E800A4">
        <w:t xml:space="preserve">Double-click </w:t>
      </w:r>
      <w:r w:rsidRPr="00C0591D">
        <w:rPr>
          <w:b/>
          <w:bCs/>
        </w:rPr>
        <w:t>Forward Lookup Zones</w:t>
      </w:r>
      <w:r w:rsidRPr="00E800A4">
        <w:t xml:space="preserve"> in the tree under </w:t>
      </w:r>
      <w:r w:rsidR="00C0591D">
        <w:t>Server1</w:t>
      </w:r>
      <w:r w:rsidRPr="00E800A4">
        <w:t>.</w:t>
      </w:r>
    </w:p>
    <w:p w14:paraId="0E7A31B6" w14:textId="2D36367B" w:rsidR="004F5070" w:rsidRDefault="004F5070" w:rsidP="00D85EC7">
      <w:pPr>
        <w:pStyle w:val="ListParagraph"/>
        <w:numPr>
          <w:ilvl w:val="0"/>
          <w:numId w:val="9"/>
        </w:numPr>
      </w:pPr>
      <w:r w:rsidRPr="00E800A4">
        <w:t>Double-click the domain name</w:t>
      </w:r>
      <w:r w:rsidR="00C0591D">
        <w:t>:</w:t>
      </w:r>
      <w:r w:rsidRPr="00E800A4">
        <w:t xml:space="preserve"> </w:t>
      </w:r>
      <w:proofErr w:type="spellStart"/>
      <w:r w:rsidR="00CD692C">
        <w:rPr>
          <w:b/>
          <w:bCs/>
        </w:rPr>
        <w:t>business</w:t>
      </w:r>
      <w:r w:rsidRPr="00C0591D">
        <w:rPr>
          <w:b/>
          <w:bCs/>
        </w:rPr>
        <w:t>.local</w:t>
      </w:r>
      <w:proofErr w:type="spellEnd"/>
      <w:r w:rsidRPr="00E800A4">
        <w:t>. Notice there is already a Host (A) record for your server</w:t>
      </w:r>
      <w:r>
        <w:t xml:space="preserve"> and </w:t>
      </w:r>
      <w:r w:rsidR="008A5DDC">
        <w:t>Win11</w:t>
      </w:r>
      <w:r w:rsidRPr="00E800A4">
        <w:t xml:space="preserve"> in the right pane.</w:t>
      </w:r>
    </w:p>
    <w:p w14:paraId="00D1DCC4" w14:textId="62E507F4" w:rsidR="004F5070" w:rsidRDefault="00EC7913" w:rsidP="00D85EC7">
      <w:pPr>
        <w:pStyle w:val="ListParagraph"/>
        <w:numPr>
          <w:ilvl w:val="0"/>
          <w:numId w:val="9"/>
        </w:numPr>
      </w:pPr>
      <w:r>
        <w:t xml:space="preserve">Right Click </w:t>
      </w:r>
      <w:proofErr w:type="spellStart"/>
      <w:r w:rsidR="006D28B2">
        <w:rPr>
          <w:b/>
          <w:bCs/>
        </w:rPr>
        <w:t>business</w:t>
      </w:r>
      <w:r w:rsidRPr="00EC7913">
        <w:rPr>
          <w:b/>
          <w:bCs/>
        </w:rPr>
        <w:t>.local</w:t>
      </w:r>
      <w:proofErr w:type="spellEnd"/>
      <w:r>
        <w:t xml:space="preserve"> </w:t>
      </w:r>
      <w:r>
        <w:sym w:font="Wingdings" w:char="F0E0"/>
      </w:r>
      <w:r>
        <w:t xml:space="preserve"> </w:t>
      </w:r>
      <w:r w:rsidR="004F5070" w:rsidRPr="00EF60CD">
        <w:t xml:space="preserve">Click </w:t>
      </w:r>
      <w:r w:rsidR="004F5070" w:rsidRPr="00EC7913">
        <w:rPr>
          <w:b/>
          <w:bCs/>
        </w:rPr>
        <w:t>New Host (A or AAAA)</w:t>
      </w:r>
      <w:r w:rsidR="004F5070" w:rsidRPr="00EF60CD">
        <w:t>.</w:t>
      </w:r>
    </w:p>
    <w:p w14:paraId="0E0F04A4" w14:textId="3FEADEDA" w:rsidR="004F5070" w:rsidRDefault="004F5070" w:rsidP="00D85EC7">
      <w:pPr>
        <w:pStyle w:val="ListParagraph"/>
        <w:numPr>
          <w:ilvl w:val="0"/>
          <w:numId w:val="9"/>
        </w:numPr>
      </w:pPr>
      <w:r w:rsidRPr="00EF60CD">
        <w:t>Enter the name of the host computer</w:t>
      </w:r>
      <w:r>
        <w:t xml:space="preserve"> </w:t>
      </w:r>
      <w:r w:rsidRPr="00844AFA">
        <w:rPr>
          <w:b/>
        </w:rPr>
        <w:t>Computer1</w:t>
      </w:r>
      <w:r w:rsidRPr="00EF60CD">
        <w:t xml:space="preserve"> and its IP address </w:t>
      </w:r>
      <w:r w:rsidRPr="00844AFA">
        <w:rPr>
          <w:b/>
        </w:rPr>
        <w:t>10.10.</w:t>
      </w:r>
      <w:r w:rsidR="00800509">
        <w:rPr>
          <w:b/>
        </w:rPr>
        <w:t>1</w:t>
      </w:r>
      <w:r w:rsidRPr="00844AFA">
        <w:rPr>
          <w:b/>
        </w:rPr>
        <w:t>.40</w:t>
      </w:r>
      <w:r w:rsidRPr="00EF60CD">
        <w:t xml:space="preserve"> in the New Host dialog box.</w:t>
      </w:r>
    </w:p>
    <w:p w14:paraId="7131B09A" w14:textId="005D6078" w:rsidR="004F5070" w:rsidRDefault="004F5070" w:rsidP="00D85EC7">
      <w:pPr>
        <w:pStyle w:val="ListParagraph"/>
        <w:numPr>
          <w:ilvl w:val="0"/>
          <w:numId w:val="9"/>
        </w:numPr>
      </w:pPr>
      <w:r>
        <w:t>C</w:t>
      </w:r>
      <w:r w:rsidR="00E57FFB">
        <w:t>lick</w:t>
      </w:r>
      <w:r w:rsidRPr="00EF60CD">
        <w:t xml:space="preserve"> the </w:t>
      </w:r>
      <w:r>
        <w:t xml:space="preserve">check </w:t>
      </w:r>
      <w:r w:rsidRPr="00EF60CD">
        <w:t xml:space="preserve">box to </w:t>
      </w:r>
      <w:r w:rsidRPr="00E57FFB">
        <w:rPr>
          <w:b/>
          <w:bCs/>
        </w:rPr>
        <w:t>Create associated pointer (PTR) record</w:t>
      </w:r>
      <w:r w:rsidRPr="00EF60CD">
        <w:t>.</w:t>
      </w:r>
    </w:p>
    <w:p w14:paraId="4DFB5C8C" w14:textId="6211C5A0" w:rsidR="004F5070" w:rsidRDefault="004F5070" w:rsidP="00D85EC7">
      <w:pPr>
        <w:pStyle w:val="ListParagraph"/>
        <w:numPr>
          <w:ilvl w:val="0"/>
          <w:numId w:val="9"/>
        </w:numPr>
      </w:pPr>
      <w:r w:rsidRPr="00EF60CD">
        <w:t>C</w:t>
      </w:r>
      <w:r w:rsidR="000F1999">
        <w:t>lick</w:t>
      </w:r>
      <w:r w:rsidRPr="00EF60CD">
        <w:t xml:space="preserve"> the </w:t>
      </w:r>
      <w:r w:rsidR="000F1999">
        <w:t xml:space="preserve">check </w:t>
      </w:r>
      <w:r w:rsidRPr="00EF60CD">
        <w:t xml:space="preserve">box to </w:t>
      </w:r>
      <w:r w:rsidRPr="000F1999">
        <w:rPr>
          <w:b/>
          <w:bCs/>
        </w:rPr>
        <w:t>Allow any authenticated user to update DNS records with the same owner name</w:t>
      </w:r>
      <w:r w:rsidRPr="00EF60CD">
        <w:t xml:space="preserve"> (for computers running Windows 8.1, Windows 10, or Windows Server </w:t>
      </w:r>
      <w:r>
        <w:t>2019</w:t>
      </w:r>
      <w:r w:rsidRPr="00EF60CD">
        <w:t>, for example, that can update in coordination with DHCP; this option also ensures security, because it associates an ACL with the record).</w:t>
      </w:r>
    </w:p>
    <w:p w14:paraId="5C3BB4DD" w14:textId="77777777" w:rsidR="000F1999" w:rsidRDefault="000F1999" w:rsidP="00D85EC7">
      <w:pPr>
        <w:pStyle w:val="ListParagraph"/>
        <w:numPr>
          <w:ilvl w:val="0"/>
          <w:numId w:val="9"/>
        </w:numPr>
        <w:spacing w:before="120" w:after="60" w:line="288" w:lineRule="auto"/>
        <w:rPr>
          <w:b/>
        </w:rPr>
      </w:pPr>
      <w:r w:rsidRPr="00DA5296">
        <w:rPr>
          <w:b/>
        </w:rPr>
        <w:t>Insert a screenshot:</w:t>
      </w:r>
    </w:p>
    <w:sdt>
      <w:sdtPr>
        <w:rPr>
          <w:rStyle w:val="Red"/>
        </w:rPr>
        <w:id w:val="-1095088946"/>
        <w:placeholder>
          <w:docPart w:val="96517463FAAC425CB524CD67133D9F7C"/>
        </w:placeholder>
        <w:showingPlcHdr/>
      </w:sdtPr>
      <w:sdtEndPr>
        <w:rPr>
          <w:rStyle w:val="Red"/>
        </w:rPr>
      </w:sdtEndPr>
      <w:sdtContent>
        <w:p w14:paraId="799656F3" w14:textId="77777777" w:rsidR="000F1999" w:rsidRDefault="000F1999" w:rsidP="000F1999">
          <w:pPr>
            <w:ind w:left="360"/>
            <w:rPr>
              <w:rStyle w:val="Red"/>
            </w:rPr>
          </w:pPr>
          <w:r>
            <w:rPr>
              <w:rStyle w:val="PlaceholderText"/>
              <w:color w:val="FF0000"/>
            </w:rPr>
            <w:t>Click or tap here to enter text.</w:t>
          </w:r>
        </w:p>
      </w:sdtContent>
    </w:sdt>
    <w:p w14:paraId="3F1A360F" w14:textId="77777777" w:rsidR="004F5070" w:rsidRDefault="004F5070" w:rsidP="00D85EC7">
      <w:pPr>
        <w:pStyle w:val="ListParagraph"/>
        <w:numPr>
          <w:ilvl w:val="0"/>
          <w:numId w:val="9"/>
        </w:numPr>
        <w:spacing w:before="120" w:after="60" w:line="288" w:lineRule="auto"/>
      </w:pPr>
      <w:r w:rsidRPr="00EF60CD">
        <w:t xml:space="preserve">Click </w:t>
      </w:r>
      <w:r w:rsidRPr="004968EB">
        <w:rPr>
          <w:b/>
          <w:bCs/>
        </w:rPr>
        <w:t>Add Host</w:t>
      </w:r>
      <w:r w:rsidRPr="00EF60CD">
        <w:t>.</w:t>
      </w:r>
    </w:p>
    <w:p w14:paraId="6B98B710" w14:textId="77777777" w:rsidR="004F5070" w:rsidRDefault="004F5070" w:rsidP="00D85EC7">
      <w:pPr>
        <w:pStyle w:val="ListParagraph"/>
        <w:numPr>
          <w:ilvl w:val="0"/>
          <w:numId w:val="9"/>
        </w:numPr>
      </w:pPr>
      <w:r w:rsidRPr="00EF60CD">
        <w:t>Click OK when you see the message box that your host record was successfully c</w:t>
      </w:r>
      <w:r>
        <w:t>reated.</w:t>
      </w:r>
    </w:p>
    <w:p w14:paraId="5CB3C3F1" w14:textId="77777777" w:rsidR="004F5070" w:rsidRDefault="004F5070" w:rsidP="00D85EC7">
      <w:pPr>
        <w:pStyle w:val="ListParagraph"/>
        <w:numPr>
          <w:ilvl w:val="0"/>
          <w:numId w:val="9"/>
        </w:numPr>
      </w:pPr>
      <w:r w:rsidRPr="00EF60CD">
        <w:t>Click Done.</w:t>
      </w:r>
    </w:p>
    <w:p w14:paraId="7770DA60" w14:textId="5E78CCEA" w:rsidR="004F5070" w:rsidRPr="004F15AE" w:rsidRDefault="004F5070" w:rsidP="00D85EC7">
      <w:pPr>
        <w:pStyle w:val="ListParagraph"/>
        <w:numPr>
          <w:ilvl w:val="0"/>
          <w:numId w:val="9"/>
        </w:numPr>
        <w:spacing w:before="120" w:after="60" w:line="288" w:lineRule="auto"/>
      </w:pPr>
      <w:r>
        <w:rPr>
          <w:b/>
        </w:rPr>
        <w:t xml:space="preserve">Insert a screenshot showing the entire </w:t>
      </w:r>
      <w:proofErr w:type="spellStart"/>
      <w:r w:rsidR="00910FD3">
        <w:rPr>
          <w:b/>
        </w:rPr>
        <w:t>business</w:t>
      </w:r>
      <w:r>
        <w:rPr>
          <w:b/>
        </w:rPr>
        <w:t>.local</w:t>
      </w:r>
      <w:proofErr w:type="spellEnd"/>
      <w:r>
        <w:rPr>
          <w:b/>
        </w:rPr>
        <w:t xml:space="preserve"> zone:</w:t>
      </w:r>
    </w:p>
    <w:sdt>
      <w:sdtPr>
        <w:rPr>
          <w:rStyle w:val="Red"/>
        </w:rPr>
        <w:id w:val="-382408479"/>
        <w:placeholder>
          <w:docPart w:val="13538749C7ED4ACEB659A7EA2B2C5337"/>
        </w:placeholder>
        <w:showingPlcHdr/>
      </w:sdtPr>
      <w:sdtEndPr>
        <w:rPr>
          <w:rStyle w:val="Red"/>
        </w:rPr>
      </w:sdtEndPr>
      <w:sdtContent>
        <w:p w14:paraId="3F768F4F" w14:textId="77777777" w:rsidR="004F5070" w:rsidRDefault="004F5070" w:rsidP="00E90214">
          <w:pPr>
            <w:ind w:left="360"/>
            <w:rPr>
              <w:rStyle w:val="Red"/>
            </w:rPr>
          </w:pPr>
          <w:r w:rsidRPr="004F15AE">
            <w:rPr>
              <w:rStyle w:val="PlaceholderText"/>
              <w:color w:val="FF0000"/>
            </w:rPr>
            <w:t>Click or tap here to enter text.</w:t>
          </w:r>
        </w:p>
      </w:sdtContent>
    </w:sdt>
    <w:p w14:paraId="42649C0C" w14:textId="77777777" w:rsidR="004F5070" w:rsidRDefault="004F5070" w:rsidP="00D85EC7">
      <w:pPr>
        <w:pStyle w:val="ListParagraph"/>
        <w:numPr>
          <w:ilvl w:val="0"/>
          <w:numId w:val="9"/>
        </w:numPr>
        <w:spacing w:before="120" w:after="60" w:line="288" w:lineRule="auto"/>
      </w:pPr>
      <w:r w:rsidRPr="00EF60CD">
        <w:t>Leave DNS Manager open for the next activity.</w:t>
      </w:r>
    </w:p>
    <w:p w14:paraId="28C343BD" w14:textId="2097E19F" w:rsidR="004F5070" w:rsidRDefault="004F5070" w:rsidP="00A01F04">
      <w:pPr>
        <w:pStyle w:val="Heading1"/>
      </w:pPr>
      <w:bookmarkStart w:id="16" w:name="_Toc528660335"/>
      <w:bookmarkStart w:id="17" w:name="_Toc190693583"/>
      <w:r>
        <w:t xml:space="preserve">Activity </w:t>
      </w:r>
      <w:r w:rsidR="00172507">
        <w:t>2</w:t>
      </w:r>
      <w:r w:rsidRPr="00174D6C">
        <w:t>-</w:t>
      </w:r>
      <w:r w:rsidR="00A01F04">
        <w:t>4</w:t>
      </w:r>
      <w:r w:rsidRPr="00174D6C">
        <w:t>: Verifying the D</w:t>
      </w:r>
      <w:r>
        <w:t>NS Dynamic Update Configuration</w:t>
      </w:r>
      <w:bookmarkEnd w:id="16"/>
      <w:bookmarkEnd w:id="17"/>
    </w:p>
    <w:p w14:paraId="660A7928" w14:textId="77777777" w:rsidR="004F5070" w:rsidRDefault="004F5070" w:rsidP="004F5070">
      <w:r w:rsidRPr="00174D6C">
        <w:t>Time Required: Approximately 5 minutes</w:t>
      </w:r>
    </w:p>
    <w:p w14:paraId="3AD6E905" w14:textId="77777777" w:rsidR="004F5070" w:rsidRDefault="004F5070" w:rsidP="004F5070">
      <w:r w:rsidRPr="00174D6C">
        <w:t>Objective: Verify that DNS is configured to be dynamically updated using the DNS dynamic update protocol.</w:t>
      </w:r>
    </w:p>
    <w:p w14:paraId="61B63776" w14:textId="77777777" w:rsidR="004F5070" w:rsidRDefault="004F5070" w:rsidP="004F5070">
      <w:r w:rsidRPr="00174D6C">
        <w:t xml:space="preserve">Description: In this activity, you make certain that dynamic DNS updating is properly con- figured. This step is important in two respects. One is to ensure that the workload for the </w:t>
      </w:r>
      <w:r w:rsidRPr="00174D6C">
        <w:lastRenderedPageBreak/>
        <w:t>DNS server administrator is reduced and the other is to be sure security is set on dynamic updating.</w:t>
      </w:r>
    </w:p>
    <w:p w14:paraId="267A911F" w14:textId="584A49EE" w:rsidR="004F5070" w:rsidRDefault="004F5070" w:rsidP="00D85EC7">
      <w:pPr>
        <w:pStyle w:val="ListParagraph"/>
        <w:numPr>
          <w:ilvl w:val="0"/>
          <w:numId w:val="11"/>
        </w:numPr>
      </w:pPr>
      <w:r>
        <w:t xml:space="preserve">Start </w:t>
      </w:r>
      <w:r w:rsidRPr="00D5553B">
        <w:rPr>
          <w:b/>
          <w:bCs/>
        </w:rPr>
        <w:t>Server1</w:t>
      </w:r>
      <w:r w:rsidR="00D5553B">
        <w:rPr>
          <w:b/>
          <w:bCs/>
        </w:rPr>
        <w:t>.</w:t>
      </w:r>
      <w:r w:rsidRPr="0015191C">
        <w:t xml:space="preserve"> </w:t>
      </w:r>
      <w:r w:rsidR="00D5553B">
        <w:t>L</w:t>
      </w:r>
      <w:r w:rsidRPr="0015191C">
        <w:t xml:space="preserve">og on as </w:t>
      </w:r>
      <w:r>
        <w:t>your administrator account</w:t>
      </w:r>
      <w:r w:rsidRPr="0015191C">
        <w:t>.</w:t>
      </w:r>
    </w:p>
    <w:p w14:paraId="471E1147" w14:textId="77777777" w:rsidR="004F5070" w:rsidRDefault="004F5070" w:rsidP="00D85EC7">
      <w:pPr>
        <w:pStyle w:val="ListParagraph"/>
        <w:numPr>
          <w:ilvl w:val="0"/>
          <w:numId w:val="11"/>
        </w:numPr>
      </w:pPr>
      <w:r w:rsidRPr="00174D6C">
        <w:t xml:space="preserve">Open </w:t>
      </w:r>
      <w:r w:rsidRPr="00D5553B">
        <w:rPr>
          <w:b/>
          <w:bCs/>
        </w:rPr>
        <w:t>DNS Manager</w:t>
      </w:r>
      <w:r w:rsidRPr="00174D6C">
        <w:t>, if it is not still open.</w:t>
      </w:r>
    </w:p>
    <w:p w14:paraId="6789A16A" w14:textId="00595B3E" w:rsidR="004F5070" w:rsidRDefault="003B287F" w:rsidP="00866A47">
      <w:pPr>
        <w:pStyle w:val="ListParagraph"/>
        <w:numPr>
          <w:ilvl w:val="0"/>
          <w:numId w:val="4"/>
        </w:numPr>
        <w:spacing w:before="120" w:after="60" w:line="288" w:lineRule="auto"/>
        <w:ind w:left="720"/>
      </w:pPr>
      <w:r>
        <w:t>R</w:t>
      </w:r>
      <w:r w:rsidR="004F5070" w:rsidRPr="00174D6C">
        <w:t>ight</w:t>
      </w:r>
      <w:r w:rsidR="004F5070">
        <w:t xml:space="preserve">-click </w:t>
      </w:r>
      <w:proofErr w:type="spellStart"/>
      <w:r w:rsidR="00794762">
        <w:rPr>
          <w:b/>
          <w:bCs/>
        </w:rPr>
        <w:t>business</w:t>
      </w:r>
      <w:r w:rsidR="004F5070" w:rsidRPr="003B287F">
        <w:rPr>
          <w:b/>
          <w:bCs/>
        </w:rPr>
        <w:t>.local</w:t>
      </w:r>
      <w:proofErr w:type="spellEnd"/>
      <w:r>
        <w:t xml:space="preserve"> </w:t>
      </w:r>
      <w:r>
        <w:sym w:font="Wingdings" w:char="F0E0"/>
      </w:r>
      <w:r w:rsidR="004F5070">
        <w:t xml:space="preserve"> </w:t>
      </w:r>
      <w:r>
        <w:t>C</w:t>
      </w:r>
      <w:r w:rsidR="004F5070" w:rsidRPr="00174D6C">
        <w:t xml:space="preserve">lick </w:t>
      </w:r>
      <w:r w:rsidR="004F5070" w:rsidRPr="003B287F">
        <w:rPr>
          <w:b/>
          <w:bCs/>
        </w:rPr>
        <w:t>Properties</w:t>
      </w:r>
      <w:r w:rsidR="004F5070" w:rsidRPr="00174D6C">
        <w:t>.</w:t>
      </w:r>
    </w:p>
    <w:p w14:paraId="55224CB1" w14:textId="77777777" w:rsidR="00E058DC" w:rsidRDefault="004F5070" w:rsidP="00D85EC7">
      <w:pPr>
        <w:pStyle w:val="ListParagraph"/>
        <w:numPr>
          <w:ilvl w:val="0"/>
          <w:numId w:val="11"/>
        </w:numPr>
      </w:pPr>
      <w:r w:rsidRPr="00174D6C">
        <w:t>Make sure that the General tab is displayed.</w:t>
      </w:r>
    </w:p>
    <w:p w14:paraId="26024A6F" w14:textId="3592A074" w:rsidR="004F5070" w:rsidRDefault="004F5070" w:rsidP="00D6273D">
      <w:r w:rsidRPr="00174D6C">
        <w:t xml:space="preserve">In the </w:t>
      </w:r>
      <w:r w:rsidRPr="0073311F">
        <w:rPr>
          <w:b/>
          <w:bCs/>
        </w:rPr>
        <w:t>Data is stored in Active Directory</w:t>
      </w:r>
      <w:r w:rsidRPr="00174D6C">
        <w:t xml:space="preserve"> section of the dialog box, verify the setting for Dynamic updates.</w:t>
      </w:r>
      <w:r>
        <w:t xml:space="preserve"> The best practice</w:t>
      </w:r>
      <w:r w:rsidRPr="00174D6C">
        <w:t xml:space="preserve"> is for this parameter to be configured as </w:t>
      </w:r>
      <w:r w:rsidRPr="0073311F">
        <w:rPr>
          <w:b/>
          <w:bCs/>
        </w:rPr>
        <w:t>Secure only</w:t>
      </w:r>
      <w:r w:rsidRPr="00174D6C">
        <w:t xml:space="preserve">, so that an ACL is associated with a host record (only an authorized client can perform an update). Click the down arrow in the list box to view </w:t>
      </w:r>
      <w:r>
        <w:t>the other options.</w:t>
      </w:r>
    </w:p>
    <w:p w14:paraId="40EE3F85" w14:textId="77777777" w:rsidR="004F5070" w:rsidRPr="0027459D" w:rsidRDefault="004F5070" w:rsidP="00866A47">
      <w:pPr>
        <w:pStyle w:val="ListParagraph"/>
        <w:numPr>
          <w:ilvl w:val="0"/>
          <w:numId w:val="4"/>
        </w:numPr>
        <w:spacing w:before="120" w:after="60" w:line="288" w:lineRule="auto"/>
        <w:ind w:left="720"/>
      </w:pPr>
      <w:r w:rsidRPr="00DA5296">
        <w:rPr>
          <w:b/>
        </w:rPr>
        <w:t>Insert a screenshot:</w:t>
      </w:r>
    </w:p>
    <w:sdt>
      <w:sdtPr>
        <w:rPr>
          <w:rStyle w:val="Red"/>
        </w:rPr>
        <w:id w:val="997618369"/>
        <w:placeholder>
          <w:docPart w:val="55082A9E019C4861AEB297540A23F9E3"/>
        </w:placeholder>
        <w:showingPlcHdr/>
      </w:sdtPr>
      <w:sdtEndPr>
        <w:rPr>
          <w:rStyle w:val="Red"/>
        </w:rPr>
      </w:sdtEndPr>
      <w:sdtContent>
        <w:p w14:paraId="0F0797D4" w14:textId="77777777" w:rsidR="004F5070" w:rsidRDefault="004F5070" w:rsidP="00E90214">
          <w:pPr>
            <w:ind w:left="360"/>
            <w:rPr>
              <w:rStyle w:val="Red"/>
            </w:rPr>
          </w:pPr>
          <w:r>
            <w:rPr>
              <w:rStyle w:val="PlaceholderText"/>
              <w:color w:val="FF0000"/>
            </w:rPr>
            <w:t>Click or tap here to enter text.</w:t>
          </w:r>
        </w:p>
      </w:sdtContent>
    </w:sdt>
    <w:p w14:paraId="31585092" w14:textId="77777777" w:rsidR="004F5070" w:rsidRDefault="004F5070" w:rsidP="00D6273D">
      <w:pPr>
        <w:pStyle w:val="ListParagraph"/>
        <w:numPr>
          <w:ilvl w:val="0"/>
          <w:numId w:val="4"/>
        </w:numPr>
        <w:spacing w:before="120" w:after="60" w:line="288" w:lineRule="auto"/>
        <w:ind w:left="720"/>
      </w:pPr>
      <w:r w:rsidRPr="00174D6C">
        <w:t>Click OK in the Properties dialog box for the domain.</w:t>
      </w:r>
    </w:p>
    <w:p w14:paraId="2417BF7E" w14:textId="77777777" w:rsidR="004F5070" w:rsidRDefault="004F5070" w:rsidP="00866A47">
      <w:pPr>
        <w:pStyle w:val="ListParagraph"/>
        <w:numPr>
          <w:ilvl w:val="0"/>
          <w:numId w:val="4"/>
        </w:numPr>
        <w:spacing w:before="120" w:after="60" w:line="288" w:lineRule="auto"/>
        <w:ind w:left="720"/>
      </w:pPr>
      <w:r w:rsidRPr="00174D6C">
        <w:t>Close the DNS management tool</w:t>
      </w:r>
      <w:r>
        <w:t>.</w:t>
      </w:r>
    </w:p>
    <w:p w14:paraId="3E19FF11" w14:textId="4E7A560D" w:rsidR="004F5070" w:rsidRDefault="004F5070" w:rsidP="00A01F04">
      <w:pPr>
        <w:pStyle w:val="Heading1"/>
      </w:pPr>
      <w:bookmarkStart w:id="18" w:name="_Toc528660336"/>
      <w:bookmarkStart w:id="19" w:name="_Toc190693584"/>
      <w:r>
        <w:t xml:space="preserve">Activity </w:t>
      </w:r>
      <w:r w:rsidR="00172507">
        <w:t>2</w:t>
      </w:r>
      <w:r>
        <w:t>-</w:t>
      </w:r>
      <w:r w:rsidR="00A01F04">
        <w:t>5</w:t>
      </w:r>
      <w:r>
        <w:t>: Configuring Forwarders</w:t>
      </w:r>
      <w:bookmarkEnd w:id="18"/>
      <w:bookmarkEnd w:id="19"/>
    </w:p>
    <w:p w14:paraId="065B1528" w14:textId="77777777" w:rsidR="004F5070" w:rsidRDefault="004F5070" w:rsidP="004F5070">
      <w:pPr>
        <w:spacing w:line="288" w:lineRule="auto"/>
      </w:pPr>
      <w:r>
        <w:t>Time Required: 5 minutes</w:t>
      </w:r>
    </w:p>
    <w:p w14:paraId="6F475B2C" w14:textId="35FED9DF" w:rsidR="004F5070" w:rsidRDefault="006E4AEA" w:rsidP="004F5070">
      <w:pPr>
        <w:spacing w:line="288" w:lineRule="auto"/>
      </w:pPr>
      <w:r>
        <w:t>Objective</w:t>
      </w:r>
      <w:r w:rsidR="004F5070">
        <w:t>: Setup DNS forwarders in AD DNS.</w:t>
      </w:r>
    </w:p>
    <w:p w14:paraId="0CF914D6" w14:textId="211C0EF1" w:rsidR="006E4AEA" w:rsidRDefault="006E4AEA" w:rsidP="00B976FF">
      <w:r>
        <w:t>Description: Setting up DNS forwarders takes some of the work load off of your internal DNS server. It also helps secure your network.</w:t>
      </w:r>
    </w:p>
    <w:p w14:paraId="1F81974E" w14:textId="53429199" w:rsidR="004F5070" w:rsidRDefault="004F5070" w:rsidP="00866A47">
      <w:pPr>
        <w:pStyle w:val="ListParagraph"/>
        <w:numPr>
          <w:ilvl w:val="0"/>
          <w:numId w:val="5"/>
        </w:numPr>
        <w:spacing w:before="120" w:after="60" w:line="288" w:lineRule="auto"/>
        <w:ind w:left="720"/>
      </w:pPr>
      <w:r w:rsidRPr="0015191C">
        <w:t xml:space="preserve">Start </w:t>
      </w:r>
      <w:r w:rsidRPr="00C120B7">
        <w:rPr>
          <w:b/>
          <w:bCs/>
        </w:rPr>
        <w:t>Server1</w:t>
      </w:r>
      <w:r w:rsidR="00C120B7">
        <w:t>.</w:t>
      </w:r>
      <w:r w:rsidRPr="0015191C">
        <w:t xml:space="preserve"> </w:t>
      </w:r>
      <w:r w:rsidR="00C120B7">
        <w:t>L</w:t>
      </w:r>
      <w:r w:rsidRPr="0015191C">
        <w:t xml:space="preserve">og on as </w:t>
      </w:r>
      <w:r>
        <w:t>your administrator account</w:t>
      </w:r>
      <w:r w:rsidRPr="0015191C">
        <w:t>.</w:t>
      </w:r>
    </w:p>
    <w:p w14:paraId="4996499A" w14:textId="77777777" w:rsidR="004F5070" w:rsidRDefault="004F5070" w:rsidP="00866A47">
      <w:pPr>
        <w:pStyle w:val="ListParagraph"/>
        <w:numPr>
          <w:ilvl w:val="0"/>
          <w:numId w:val="5"/>
        </w:numPr>
        <w:spacing w:before="120" w:after="60" w:line="288" w:lineRule="auto"/>
        <w:ind w:left="720"/>
      </w:pPr>
      <w:r w:rsidRPr="00FC4866">
        <w:t>Open DNS Manager.</w:t>
      </w:r>
    </w:p>
    <w:p w14:paraId="2592709D" w14:textId="6871317E" w:rsidR="004F5070" w:rsidRDefault="004F5070" w:rsidP="00866A47">
      <w:pPr>
        <w:pStyle w:val="ListParagraph"/>
        <w:numPr>
          <w:ilvl w:val="0"/>
          <w:numId w:val="5"/>
        </w:numPr>
        <w:spacing w:before="120" w:after="60" w:line="288" w:lineRule="auto"/>
        <w:ind w:left="720"/>
      </w:pPr>
      <w:r w:rsidRPr="00FC4866">
        <w:t>Right-click</w:t>
      </w:r>
      <w:r>
        <w:t xml:space="preserve"> </w:t>
      </w:r>
      <w:r w:rsidRPr="005B5E92">
        <w:rPr>
          <w:b/>
          <w:bCs/>
        </w:rPr>
        <w:t>Server1</w:t>
      </w:r>
      <w:r w:rsidR="005B5E92">
        <w:t xml:space="preserve"> </w:t>
      </w:r>
      <w:r w:rsidR="005B5E92">
        <w:sym w:font="Wingdings" w:char="F0E0"/>
      </w:r>
      <w:r w:rsidR="005B5E92">
        <w:t xml:space="preserve"> </w:t>
      </w:r>
      <w:r w:rsidRPr="00FC4866">
        <w:t xml:space="preserve">Click </w:t>
      </w:r>
      <w:r w:rsidRPr="005B5E92">
        <w:rPr>
          <w:b/>
          <w:bCs/>
        </w:rPr>
        <w:t>Properties</w:t>
      </w:r>
      <w:r w:rsidRPr="00FC4866">
        <w:t>.</w:t>
      </w:r>
    </w:p>
    <w:p w14:paraId="7DF6FE70" w14:textId="5901424B" w:rsidR="004F5070" w:rsidRDefault="006E4AEA" w:rsidP="00866A47">
      <w:pPr>
        <w:pStyle w:val="ListParagraph"/>
        <w:numPr>
          <w:ilvl w:val="0"/>
          <w:numId w:val="5"/>
        </w:numPr>
        <w:spacing w:before="120" w:after="60" w:line="288" w:lineRule="auto"/>
        <w:ind w:left="720"/>
      </w:pPr>
      <w:r>
        <w:t>C</w:t>
      </w:r>
      <w:r w:rsidR="004F5070" w:rsidRPr="00FC4866">
        <w:t xml:space="preserve">lick the </w:t>
      </w:r>
      <w:r w:rsidR="004F5070" w:rsidRPr="006E4AEA">
        <w:rPr>
          <w:b/>
          <w:bCs/>
        </w:rPr>
        <w:t>Forwarders</w:t>
      </w:r>
      <w:r w:rsidR="004F5070" w:rsidRPr="00FC4866">
        <w:t xml:space="preserve"> tab</w:t>
      </w:r>
      <w:r w:rsidR="006352C9">
        <w:t xml:space="preserve"> </w:t>
      </w:r>
      <w:r w:rsidR="006352C9">
        <w:sym w:font="Wingdings" w:char="F0E0"/>
      </w:r>
      <w:r w:rsidR="004F5070" w:rsidRPr="00FC4866">
        <w:t xml:space="preserve"> </w:t>
      </w:r>
      <w:r w:rsidR="006352C9">
        <w:t>C</w:t>
      </w:r>
      <w:r w:rsidR="004F5070" w:rsidRPr="00FC4866">
        <w:t xml:space="preserve">lick </w:t>
      </w:r>
      <w:r w:rsidR="004F5070" w:rsidRPr="006352C9">
        <w:rPr>
          <w:b/>
          <w:bCs/>
        </w:rPr>
        <w:t>Edit</w:t>
      </w:r>
      <w:r w:rsidR="006352C9">
        <w:rPr>
          <w:b/>
          <w:bCs/>
        </w:rPr>
        <w:t xml:space="preserve"> </w:t>
      </w:r>
      <w:r w:rsidR="006352C9" w:rsidRPr="006352C9">
        <w:rPr>
          <w:b/>
          <w:bCs/>
        </w:rPr>
        <w:sym w:font="Wingdings" w:char="F0E0"/>
      </w:r>
      <w:r w:rsidR="006352C9" w:rsidRPr="00EC7E77">
        <w:t xml:space="preserve"> Enter</w:t>
      </w:r>
      <w:r w:rsidR="00EC7E77">
        <w:t>:</w:t>
      </w:r>
      <w:r w:rsidR="006352C9">
        <w:rPr>
          <w:b/>
          <w:bCs/>
        </w:rPr>
        <w:br/>
      </w:r>
      <w:r w:rsidR="00334E56">
        <w:t>9.9.9.9</w:t>
      </w:r>
      <w:r w:rsidR="00334E56">
        <w:br/>
      </w:r>
      <w:r w:rsidR="004F5070">
        <w:t>8.8.8.8</w:t>
      </w:r>
    </w:p>
    <w:p w14:paraId="078C12DD" w14:textId="77777777" w:rsidR="004F5070" w:rsidRPr="00C91E42" w:rsidRDefault="004F5070" w:rsidP="00866A47">
      <w:pPr>
        <w:pStyle w:val="ListParagraph"/>
        <w:numPr>
          <w:ilvl w:val="0"/>
          <w:numId w:val="5"/>
        </w:numPr>
        <w:spacing w:before="120" w:after="60" w:line="288" w:lineRule="auto"/>
        <w:ind w:left="720"/>
      </w:pPr>
      <w:r w:rsidRPr="00DA5296">
        <w:rPr>
          <w:b/>
        </w:rPr>
        <w:t>Insert a screenshot:</w:t>
      </w:r>
    </w:p>
    <w:sdt>
      <w:sdtPr>
        <w:rPr>
          <w:rStyle w:val="Red"/>
        </w:rPr>
        <w:id w:val="-1250656660"/>
        <w:placeholder>
          <w:docPart w:val="4505A54AB80E4D35A5BAC8344845547B"/>
        </w:placeholder>
        <w:showingPlcHdr/>
      </w:sdtPr>
      <w:sdtEndPr>
        <w:rPr>
          <w:rStyle w:val="Red"/>
        </w:rPr>
      </w:sdtEndPr>
      <w:sdtContent>
        <w:p w14:paraId="23BC6BA6" w14:textId="77777777" w:rsidR="004F5070" w:rsidRDefault="004F5070" w:rsidP="00E90214">
          <w:pPr>
            <w:ind w:left="360"/>
            <w:rPr>
              <w:rStyle w:val="Red"/>
            </w:rPr>
          </w:pPr>
          <w:r>
            <w:rPr>
              <w:rStyle w:val="PlaceholderText"/>
              <w:color w:val="FF0000"/>
            </w:rPr>
            <w:t>Click or tap here to enter text.</w:t>
          </w:r>
        </w:p>
      </w:sdtContent>
    </w:sdt>
    <w:p w14:paraId="0E7A7E19" w14:textId="457C8822" w:rsidR="004F5070" w:rsidRDefault="009A091F" w:rsidP="00866A47">
      <w:pPr>
        <w:pStyle w:val="ListParagraph"/>
        <w:numPr>
          <w:ilvl w:val="0"/>
          <w:numId w:val="5"/>
        </w:numPr>
        <w:spacing w:before="120" w:after="60" w:line="288" w:lineRule="auto"/>
        <w:ind w:left="720"/>
      </w:pPr>
      <w:r>
        <w:t>C</w:t>
      </w:r>
      <w:r w:rsidR="004F5070" w:rsidRPr="00FC4866">
        <w:t xml:space="preserve">lick </w:t>
      </w:r>
      <w:r w:rsidR="004F5070" w:rsidRPr="009A091F">
        <w:rPr>
          <w:b/>
          <w:bCs/>
        </w:rPr>
        <w:t>OK</w:t>
      </w:r>
      <w:r>
        <w:t>.</w:t>
      </w:r>
    </w:p>
    <w:p w14:paraId="0C4440CE" w14:textId="4B5F90DD" w:rsidR="004F5070" w:rsidRDefault="004F5070" w:rsidP="00866A47">
      <w:pPr>
        <w:pStyle w:val="ListParagraph"/>
        <w:numPr>
          <w:ilvl w:val="0"/>
          <w:numId w:val="5"/>
        </w:numPr>
        <w:spacing w:before="120" w:after="60" w:line="288" w:lineRule="auto"/>
        <w:ind w:left="720"/>
      </w:pPr>
      <w:r w:rsidRPr="00FC4866">
        <w:t xml:space="preserve">Close </w:t>
      </w:r>
      <w:r w:rsidRPr="005B5E92">
        <w:rPr>
          <w:b/>
          <w:bCs/>
        </w:rPr>
        <w:t>DNS Manager</w:t>
      </w:r>
      <w:r w:rsidRPr="00FC4866">
        <w:t>.</w:t>
      </w:r>
    </w:p>
    <w:p w14:paraId="5E0A9347" w14:textId="77777777" w:rsidR="006C6D20" w:rsidRDefault="004F5070" w:rsidP="00866A47">
      <w:pPr>
        <w:pStyle w:val="ListParagraph"/>
        <w:numPr>
          <w:ilvl w:val="0"/>
          <w:numId w:val="5"/>
        </w:numPr>
        <w:spacing w:before="120" w:after="60" w:line="288" w:lineRule="auto"/>
        <w:ind w:left="720"/>
      </w:pPr>
      <w:r>
        <w:t>Test internet access on each</w:t>
      </w:r>
      <w:r w:rsidR="006C6D20">
        <w:t xml:space="preserve"> virtual machine</w:t>
      </w:r>
      <w:r>
        <w:t>.</w:t>
      </w:r>
    </w:p>
    <w:p w14:paraId="35190820" w14:textId="2DBA458A" w:rsidR="004F5070" w:rsidRPr="00094EF8" w:rsidRDefault="004F5070" w:rsidP="00866A47">
      <w:pPr>
        <w:pStyle w:val="ListParagraph"/>
        <w:numPr>
          <w:ilvl w:val="0"/>
          <w:numId w:val="5"/>
        </w:numPr>
        <w:spacing w:before="120" w:after="60" w:line="288" w:lineRule="auto"/>
        <w:ind w:left="720"/>
      </w:pPr>
      <w:r w:rsidRPr="005B7969">
        <w:rPr>
          <w:b/>
        </w:rPr>
        <w:lastRenderedPageBreak/>
        <w:t>Does internet access work with the new DNS forwarders?</w:t>
      </w:r>
    </w:p>
    <w:sdt>
      <w:sdtPr>
        <w:rPr>
          <w:rStyle w:val="Red"/>
        </w:rPr>
        <w:id w:val="729745252"/>
        <w:placeholder>
          <w:docPart w:val="FDE51FA5169C4A93ADC703A12FD58042"/>
        </w:placeholder>
        <w:showingPlcHdr/>
      </w:sdtPr>
      <w:sdtEndPr>
        <w:rPr>
          <w:rStyle w:val="Red"/>
        </w:rPr>
      </w:sdtEndPr>
      <w:sdtContent>
        <w:p w14:paraId="1C5984B3" w14:textId="7EFB7759" w:rsidR="004F5070" w:rsidRDefault="004F5070" w:rsidP="00E90214">
          <w:pPr>
            <w:ind w:left="360"/>
            <w:rPr>
              <w:rStyle w:val="Red"/>
            </w:rPr>
          </w:pPr>
          <w:r>
            <w:rPr>
              <w:rStyle w:val="PlaceholderText"/>
              <w:color w:val="FF0000"/>
            </w:rPr>
            <w:t>Click or tap here to enter text.</w:t>
          </w:r>
        </w:p>
      </w:sdtContent>
    </w:sdt>
    <w:p w14:paraId="101E9A4E" w14:textId="2959FA68" w:rsidR="0099571F" w:rsidRDefault="0099571F" w:rsidP="00A01F04">
      <w:pPr>
        <w:pStyle w:val="Heading1"/>
      </w:pPr>
      <w:bookmarkStart w:id="20" w:name="_Toc190693585"/>
      <w:r w:rsidRPr="0099571F">
        <w:t>Activity 2-</w:t>
      </w:r>
      <w:r w:rsidR="00A01F04">
        <w:t>6</w:t>
      </w:r>
      <w:r w:rsidRPr="0099571F">
        <w:t>: Test DNS</w:t>
      </w:r>
      <w:bookmarkEnd w:id="20"/>
    </w:p>
    <w:p w14:paraId="12F29A23" w14:textId="3C5E1DFC" w:rsidR="0099571F" w:rsidRDefault="0099571F" w:rsidP="0099571F">
      <w:pPr>
        <w:spacing w:line="288" w:lineRule="auto"/>
      </w:pPr>
      <w:r>
        <w:t>Time Required: 10 minutes</w:t>
      </w:r>
    </w:p>
    <w:p w14:paraId="000FEE29" w14:textId="23377B7A" w:rsidR="0099571F" w:rsidRDefault="0099571F" w:rsidP="0099571F">
      <w:pPr>
        <w:spacing w:line="288" w:lineRule="auto"/>
      </w:pPr>
      <w:r>
        <w:t xml:space="preserve">Objective: </w:t>
      </w:r>
      <w:r w:rsidR="00236C5F">
        <w:t>Test DNS resolution internally and externally</w:t>
      </w:r>
    </w:p>
    <w:p w14:paraId="7E304C45" w14:textId="3DA627D0" w:rsidR="0099571F" w:rsidRDefault="0099571F" w:rsidP="0099571F">
      <w:pPr>
        <w:spacing w:line="288" w:lineRule="auto"/>
      </w:pPr>
      <w:r>
        <w:t xml:space="preserve">Description: </w:t>
      </w:r>
      <w:r w:rsidR="00236C5F">
        <w:t>Use various network troubleshooting commands to confirm DNS resolution.</w:t>
      </w:r>
      <w:r w:rsidR="005834BA">
        <w:t xml:space="preserve"> Each command should be successful. If they are not, it is time to do some troubleshooting.</w:t>
      </w:r>
    </w:p>
    <w:p w14:paraId="07FA12A0" w14:textId="6851E339" w:rsidR="00ED6888" w:rsidRDefault="00ED6888" w:rsidP="00D85EC7">
      <w:pPr>
        <w:pStyle w:val="ListParagraph"/>
        <w:numPr>
          <w:ilvl w:val="0"/>
          <w:numId w:val="8"/>
        </w:numPr>
        <w:spacing w:before="120" w:after="60" w:line="288" w:lineRule="auto"/>
      </w:pPr>
      <w:r>
        <w:t xml:space="preserve">Start </w:t>
      </w:r>
      <w:r w:rsidRPr="00ED6888">
        <w:rPr>
          <w:b/>
          <w:bCs/>
        </w:rPr>
        <w:t>Server1</w:t>
      </w:r>
      <w:r>
        <w:t xml:space="preserve"> and </w:t>
      </w:r>
      <w:r w:rsidR="008A5DDC">
        <w:rPr>
          <w:b/>
          <w:bCs/>
        </w:rPr>
        <w:t>Win11</w:t>
      </w:r>
      <w:r>
        <w:t>.</w:t>
      </w:r>
    </w:p>
    <w:p w14:paraId="7F6D0896" w14:textId="48C7A920" w:rsidR="00ED6888" w:rsidRDefault="00ED6888" w:rsidP="00D85EC7">
      <w:pPr>
        <w:pStyle w:val="ListParagraph"/>
        <w:numPr>
          <w:ilvl w:val="0"/>
          <w:numId w:val="8"/>
        </w:numPr>
        <w:spacing w:before="120" w:after="60" w:line="288" w:lineRule="auto"/>
      </w:pPr>
      <w:r>
        <w:t xml:space="preserve">Logon to </w:t>
      </w:r>
      <w:r w:rsidR="008A5DDC">
        <w:t>Win11</w:t>
      </w:r>
      <w:r>
        <w:t xml:space="preserve"> as </w:t>
      </w:r>
      <w:r w:rsidRPr="00ED6888">
        <w:rPr>
          <w:b/>
          <w:bCs/>
        </w:rPr>
        <w:t>Sales1</w:t>
      </w:r>
      <w:r>
        <w:t>.</w:t>
      </w:r>
    </w:p>
    <w:p w14:paraId="330205A1" w14:textId="27B8CF64" w:rsidR="001020F8" w:rsidRDefault="001020F8" w:rsidP="00D85EC7">
      <w:pPr>
        <w:pStyle w:val="ListParagraph"/>
        <w:numPr>
          <w:ilvl w:val="1"/>
          <w:numId w:val="8"/>
        </w:numPr>
        <w:spacing w:before="120" w:after="60" w:line="288" w:lineRule="auto"/>
      </w:pPr>
      <w:r>
        <w:t xml:space="preserve">The first time you may have to Click </w:t>
      </w:r>
      <w:r w:rsidRPr="001020F8">
        <w:rPr>
          <w:b/>
          <w:bCs/>
        </w:rPr>
        <w:t>Other User</w:t>
      </w:r>
      <w:r>
        <w:t>.</w:t>
      </w:r>
      <w:r w:rsidR="00E50ECF">
        <w:br/>
        <w:t xml:space="preserve">You should see </w:t>
      </w:r>
      <w:r w:rsidR="00E50ECF">
        <w:sym w:font="Wingdings" w:char="F0E0"/>
      </w:r>
      <w:r w:rsidR="00E50ECF">
        <w:t xml:space="preserve"> </w:t>
      </w:r>
      <w:r w:rsidR="00E50ECF" w:rsidRPr="00E50ECF">
        <w:rPr>
          <w:b/>
          <w:bCs/>
        </w:rPr>
        <w:t>Sig</w:t>
      </w:r>
      <w:r w:rsidR="00E50ECF">
        <w:rPr>
          <w:b/>
          <w:bCs/>
        </w:rPr>
        <w:t>n</w:t>
      </w:r>
      <w:r w:rsidR="00E50ECF" w:rsidRPr="00E50ECF">
        <w:rPr>
          <w:b/>
          <w:bCs/>
        </w:rPr>
        <w:t xml:space="preserve"> in to: </w:t>
      </w:r>
      <w:r w:rsidR="00FF5E98">
        <w:rPr>
          <w:b/>
          <w:bCs/>
        </w:rPr>
        <w:t>BUSINESS</w:t>
      </w:r>
    </w:p>
    <w:p w14:paraId="5FBB09AD" w14:textId="1A244D03" w:rsidR="00ED6888" w:rsidRDefault="00DE4F76" w:rsidP="00D85EC7">
      <w:pPr>
        <w:pStyle w:val="ListParagraph"/>
        <w:numPr>
          <w:ilvl w:val="0"/>
          <w:numId w:val="8"/>
        </w:numPr>
        <w:spacing w:before="120" w:after="60" w:line="288" w:lineRule="auto"/>
      </w:pPr>
      <w:r>
        <w:t>Bring up a command prompt.</w:t>
      </w:r>
    </w:p>
    <w:p w14:paraId="7DAB2A94" w14:textId="3EDAB921" w:rsidR="00B53398" w:rsidRPr="00B53398" w:rsidRDefault="00B53398" w:rsidP="00D85EC7">
      <w:pPr>
        <w:pStyle w:val="ListParagraph"/>
        <w:numPr>
          <w:ilvl w:val="0"/>
          <w:numId w:val="8"/>
        </w:numPr>
        <w:spacing w:before="120" w:after="60" w:line="288" w:lineRule="auto"/>
      </w:pPr>
      <w:r>
        <w:t xml:space="preserve">Confirm correct IP configuration. Type: </w:t>
      </w:r>
      <w:r w:rsidRPr="00B53398">
        <w:rPr>
          <w:b/>
          <w:bCs/>
        </w:rPr>
        <w:t>ipconfig /all</w:t>
      </w:r>
    </w:p>
    <w:p w14:paraId="78BF2574" w14:textId="77777777" w:rsidR="00B53398" w:rsidRPr="00C91E42" w:rsidRDefault="00B53398" w:rsidP="00D85EC7">
      <w:pPr>
        <w:pStyle w:val="ListParagraph"/>
        <w:numPr>
          <w:ilvl w:val="0"/>
          <w:numId w:val="8"/>
        </w:numPr>
        <w:spacing w:before="120" w:after="60" w:line="288" w:lineRule="auto"/>
      </w:pPr>
      <w:r w:rsidRPr="00DA5296">
        <w:rPr>
          <w:b/>
        </w:rPr>
        <w:t>Insert a screenshot:</w:t>
      </w:r>
    </w:p>
    <w:sdt>
      <w:sdtPr>
        <w:rPr>
          <w:rStyle w:val="Red"/>
        </w:rPr>
        <w:id w:val="-583135487"/>
        <w:placeholder>
          <w:docPart w:val="974C35E801B24028A75D0499DDDFD92F"/>
        </w:placeholder>
        <w:showingPlcHdr/>
      </w:sdtPr>
      <w:sdtEndPr>
        <w:rPr>
          <w:rStyle w:val="Red"/>
        </w:rPr>
      </w:sdtEndPr>
      <w:sdtContent>
        <w:p w14:paraId="580CC9AD" w14:textId="77777777" w:rsidR="00B53398" w:rsidRDefault="00B53398" w:rsidP="00B53398">
          <w:pPr>
            <w:ind w:left="360"/>
            <w:rPr>
              <w:rStyle w:val="Red"/>
            </w:rPr>
          </w:pPr>
          <w:r>
            <w:rPr>
              <w:rStyle w:val="PlaceholderText"/>
              <w:color w:val="FF0000"/>
            </w:rPr>
            <w:t>Click or tap here to enter text.</w:t>
          </w:r>
        </w:p>
      </w:sdtContent>
    </w:sdt>
    <w:p w14:paraId="180EFAFE" w14:textId="17764D7D" w:rsidR="00DE4F76" w:rsidRPr="00ED6888" w:rsidRDefault="00BC6468" w:rsidP="00D85EC7">
      <w:pPr>
        <w:pStyle w:val="ListParagraph"/>
        <w:numPr>
          <w:ilvl w:val="0"/>
          <w:numId w:val="8"/>
        </w:numPr>
        <w:spacing w:before="120" w:after="60" w:line="288" w:lineRule="auto"/>
      </w:pPr>
      <w:r>
        <w:t xml:space="preserve">Type: </w:t>
      </w:r>
      <w:r w:rsidRPr="00BC6468">
        <w:rPr>
          <w:b/>
          <w:bCs/>
        </w:rPr>
        <w:t>ping 10.10.1</w:t>
      </w:r>
      <w:r w:rsidR="004C7BDD">
        <w:rPr>
          <w:b/>
          <w:bCs/>
        </w:rPr>
        <w:t>0</w:t>
      </w:r>
      <w:r w:rsidRPr="00BC6468">
        <w:rPr>
          <w:b/>
          <w:bCs/>
        </w:rPr>
        <w:t>.10</w:t>
      </w:r>
    </w:p>
    <w:p w14:paraId="09582768" w14:textId="2F8A1E79" w:rsidR="00334E56" w:rsidRPr="00C91E42" w:rsidRDefault="00334E56" w:rsidP="00D85EC7">
      <w:pPr>
        <w:pStyle w:val="ListParagraph"/>
        <w:numPr>
          <w:ilvl w:val="0"/>
          <w:numId w:val="8"/>
        </w:numPr>
        <w:spacing w:before="120" w:after="60" w:line="288" w:lineRule="auto"/>
      </w:pPr>
      <w:r w:rsidRPr="00DA5296">
        <w:rPr>
          <w:b/>
        </w:rPr>
        <w:t>Insert a screenshot:</w:t>
      </w:r>
    </w:p>
    <w:sdt>
      <w:sdtPr>
        <w:rPr>
          <w:rStyle w:val="Red"/>
        </w:rPr>
        <w:id w:val="1274219556"/>
        <w:placeholder>
          <w:docPart w:val="684EB7B0598646D5B31DD48B5589EBAD"/>
        </w:placeholder>
        <w:showingPlcHdr/>
      </w:sdtPr>
      <w:sdtEndPr>
        <w:rPr>
          <w:rStyle w:val="Red"/>
        </w:rPr>
      </w:sdtEndPr>
      <w:sdtContent>
        <w:p w14:paraId="15EC7E27" w14:textId="52D73047" w:rsidR="00334E56" w:rsidRDefault="00334E56" w:rsidP="00334E56">
          <w:pPr>
            <w:ind w:left="360"/>
            <w:rPr>
              <w:rStyle w:val="Red"/>
            </w:rPr>
          </w:pPr>
          <w:r>
            <w:rPr>
              <w:rStyle w:val="PlaceholderText"/>
              <w:color w:val="FF0000"/>
            </w:rPr>
            <w:t>Click or tap here to enter text.</w:t>
          </w:r>
        </w:p>
      </w:sdtContent>
    </w:sdt>
    <w:p w14:paraId="246405C3" w14:textId="2213EB9F" w:rsidR="00D60D4F" w:rsidRPr="00D60D4F" w:rsidRDefault="00910FE1" w:rsidP="00D85EC7">
      <w:pPr>
        <w:pStyle w:val="ListParagraph"/>
        <w:numPr>
          <w:ilvl w:val="0"/>
          <w:numId w:val="8"/>
        </w:numPr>
      </w:pPr>
      <w:r>
        <w:t>C</w:t>
      </w:r>
      <w:r w:rsidR="009F0F62">
        <w:t xml:space="preserve">onfirm internal ADS DNS resolution. </w:t>
      </w:r>
      <w:r w:rsidR="00E5462D">
        <w:t xml:space="preserve">Type: </w:t>
      </w:r>
      <w:r w:rsidR="00E5462D" w:rsidRPr="00BC3040">
        <w:rPr>
          <w:b/>
          <w:bCs/>
        </w:rPr>
        <w:t>ping server1</w:t>
      </w:r>
    </w:p>
    <w:p w14:paraId="21F9E68C" w14:textId="77777777" w:rsidR="001E5431" w:rsidRPr="00C91E42" w:rsidRDefault="001E5431" w:rsidP="00D85EC7">
      <w:pPr>
        <w:pStyle w:val="ListParagraph"/>
        <w:numPr>
          <w:ilvl w:val="0"/>
          <w:numId w:val="8"/>
        </w:numPr>
        <w:spacing w:before="120" w:after="60" w:line="288" w:lineRule="auto"/>
      </w:pPr>
      <w:r w:rsidRPr="00DA5296">
        <w:rPr>
          <w:b/>
        </w:rPr>
        <w:t>Insert a screenshot:</w:t>
      </w:r>
    </w:p>
    <w:sdt>
      <w:sdtPr>
        <w:rPr>
          <w:rStyle w:val="Red"/>
        </w:rPr>
        <w:id w:val="-2074426143"/>
        <w:placeholder>
          <w:docPart w:val="861B8435D67B4048BFAEDAC8E76B180A"/>
        </w:placeholder>
        <w:showingPlcHdr/>
      </w:sdtPr>
      <w:sdtEndPr>
        <w:rPr>
          <w:rStyle w:val="Red"/>
        </w:rPr>
      </w:sdtEndPr>
      <w:sdtContent>
        <w:p w14:paraId="0B0E59DC" w14:textId="77777777" w:rsidR="001E5431" w:rsidRDefault="001E5431" w:rsidP="001E5431">
          <w:pPr>
            <w:ind w:left="360"/>
            <w:rPr>
              <w:rStyle w:val="Red"/>
            </w:rPr>
          </w:pPr>
          <w:r>
            <w:rPr>
              <w:rStyle w:val="PlaceholderText"/>
              <w:color w:val="FF0000"/>
            </w:rPr>
            <w:t>Click or tap here to enter text.</w:t>
          </w:r>
        </w:p>
      </w:sdtContent>
    </w:sdt>
    <w:p w14:paraId="267288B0" w14:textId="34689391" w:rsidR="0099571F" w:rsidRPr="007D3A46" w:rsidRDefault="00910FE1" w:rsidP="00D85EC7">
      <w:pPr>
        <w:pStyle w:val="ListParagraph"/>
        <w:numPr>
          <w:ilvl w:val="0"/>
          <w:numId w:val="8"/>
        </w:numPr>
      </w:pPr>
      <w:r>
        <w:t>C</w:t>
      </w:r>
      <w:r w:rsidR="007D3A46">
        <w:t xml:space="preserve">onfirm </w:t>
      </w:r>
      <w:r>
        <w:t>the internal</w:t>
      </w:r>
      <w:r w:rsidR="007D3A46">
        <w:t xml:space="preserve"> reverse lookup zone. Type: </w:t>
      </w:r>
      <w:proofErr w:type="spellStart"/>
      <w:r w:rsidR="007D3A46" w:rsidRPr="007D3A46">
        <w:rPr>
          <w:b/>
          <w:bCs/>
        </w:rPr>
        <w:t>nslookup</w:t>
      </w:r>
      <w:proofErr w:type="spellEnd"/>
      <w:r w:rsidR="007D3A46" w:rsidRPr="007D3A46">
        <w:rPr>
          <w:b/>
          <w:bCs/>
        </w:rPr>
        <w:t xml:space="preserve"> </w:t>
      </w:r>
      <w:r w:rsidR="008A5DDC">
        <w:rPr>
          <w:b/>
          <w:bCs/>
        </w:rPr>
        <w:t>Win11</w:t>
      </w:r>
    </w:p>
    <w:p w14:paraId="3233A6BA" w14:textId="77777777" w:rsidR="007D3A46" w:rsidRPr="00C91E42" w:rsidRDefault="007D3A46" w:rsidP="00D85EC7">
      <w:pPr>
        <w:pStyle w:val="ListParagraph"/>
        <w:numPr>
          <w:ilvl w:val="0"/>
          <w:numId w:val="8"/>
        </w:numPr>
        <w:spacing w:before="120" w:after="60" w:line="288" w:lineRule="auto"/>
      </w:pPr>
      <w:r w:rsidRPr="00DA5296">
        <w:rPr>
          <w:b/>
        </w:rPr>
        <w:t>Insert a screenshot:</w:t>
      </w:r>
    </w:p>
    <w:sdt>
      <w:sdtPr>
        <w:rPr>
          <w:rStyle w:val="Red"/>
        </w:rPr>
        <w:id w:val="-1542361346"/>
        <w:placeholder>
          <w:docPart w:val="7627639AFD2742CEA00CB84E49EADE9E"/>
        </w:placeholder>
        <w:showingPlcHdr/>
      </w:sdtPr>
      <w:sdtEndPr>
        <w:rPr>
          <w:rStyle w:val="Red"/>
        </w:rPr>
      </w:sdtEndPr>
      <w:sdtContent>
        <w:p w14:paraId="028FF701" w14:textId="77777777" w:rsidR="007D3A46" w:rsidRDefault="007D3A46" w:rsidP="007D3A46">
          <w:pPr>
            <w:ind w:left="360"/>
            <w:rPr>
              <w:rStyle w:val="Red"/>
            </w:rPr>
          </w:pPr>
          <w:r>
            <w:rPr>
              <w:rStyle w:val="PlaceholderText"/>
              <w:color w:val="FF0000"/>
            </w:rPr>
            <w:t>Click or tap here to enter text.</w:t>
          </w:r>
        </w:p>
      </w:sdtContent>
    </w:sdt>
    <w:p w14:paraId="39FD97FC" w14:textId="28CE8CBB" w:rsidR="007D3A46" w:rsidRPr="00A94A5D" w:rsidRDefault="003E145C" w:rsidP="00D85EC7">
      <w:pPr>
        <w:pStyle w:val="ListParagraph"/>
        <w:numPr>
          <w:ilvl w:val="0"/>
          <w:numId w:val="8"/>
        </w:numPr>
      </w:pPr>
      <w:r>
        <w:t xml:space="preserve">Confirm external DNS resolution. Type: </w:t>
      </w:r>
      <w:r w:rsidRPr="003E145C">
        <w:rPr>
          <w:b/>
          <w:bCs/>
        </w:rPr>
        <w:t>ping google.com</w:t>
      </w:r>
    </w:p>
    <w:p w14:paraId="21A57852" w14:textId="77777777" w:rsidR="00A94A5D" w:rsidRPr="00C91E42" w:rsidRDefault="00A94A5D" w:rsidP="00D85EC7">
      <w:pPr>
        <w:pStyle w:val="ListParagraph"/>
        <w:numPr>
          <w:ilvl w:val="0"/>
          <w:numId w:val="8"/>
        </w:numPr>
        <w:spacing w:before="120" w:after="60" w:line="288" w:lineRule="auto"/>
      </w:pPr>
      <w:r w:rsidRPr="00DA5296">
        <w:rPr>
          <w:b/>
        </w:rPr>
        <w:t>Insert a screenshot:</w:t>
      </w:r>
    </w:p>
    <w:sdt>
      <w:sdtPr>
        <w:rPr>
          <w:rStyle w:val="Red"/>
        </w:rPr>
        <w:id w:val="-904606668"/>
        <w:placeholder>
          <w:docPart w:val="771A4CC9B55647EC8E9B9B8E4E90B5FF"/>
        </w:placeholder>
        <w:showingPlcHdr/>
      </w:sdtPr>
      <w:sdtEndPr>
        <w:rPr>
          <w:rStyle w:val="Red"/>
        </w:rPr>
      </w:sdtEndPr>
      <w:sdtContent>
        <w:p w14:paraId="6405B901" w14:textId="77777777" w:rsidR="00A94A5D" w:rsidRDefault="00A94A5D" w:rsidP="00A94A5D">
          <w:pPr>
            <w:ind w:left="360"/>
            <w:rPr>
              <w:rStyle w:val="Red"/>
            </w:rPr>
          </w:pPr>
          <w:r>
            <w:rPr>
              <w:rStyle w:val="PlaceholderText"/>
              <w:color w:val="FF0000"/>
            </w:rPr>
            <w:t>Click or tap here to enter text.</w:t>
          </w:r>
        </w:p>
      </w:sdtContent>
    </w:sdt>
    <w:p w14:paraId="16F9AF1D" w14:textId="3BE8E9D7" w:rsidR="00A94A5D" w:rsidRDefault="00341D1D" w:rsidP="00D85EC7">
      <w:pPr>
        <w:pStyle w:val="ListParagraph"/>
        <w:numPr>
          <w:ilvl w:val="0"/>
          <w:numId w:val="8"/>
        </w:numPr>
      </w:pPr>
      <w:r>
        <w:t xml:space="preserve">Confirm external reverse lookup: Type: </w:t>
      </w:r>
      <w:proofErr w:type="spellStart"/>
      <w:r w:rsidRPr="00341D1D">
        <w:rPr>
          <w:b/>
          <w:bCs/>
        </w:rPr>
        <w:t>nslookup</w:t>
      </w:r>
      <w:proofErr w:type="spellEnd"/>
      <w:r w:rsidRPr="00341D1D">
        <w:rPr>
          <w:b/>
          <w:bCs/>
        </w:rPr>
        <w:t xml:space="preserve"> google.com</w:t>
      </w:r>
      <w:r>
        <w:rPr>
          <w:b/>
          <w:bCs/>
        </w:rPr>
        <w:br/>
      </w:r>
      <w:r w:rsidRPr="00341D1D">
        <w:t>Notice</w:t>
      </w:r>
      <w:r>
        <w:t xml:space="preserve"> </w:t>
      </w:r>
      <w:r w:rsidR="004745DB">
        <w:t xml:space="preserve">that </w:t>
      </w:r>
      <w:r>
        <w:t>the response says that Server1 is non-authoritative</w:t>
      </w:r>
      <w:r w:rsidR="004745DB">
        <w:t>.</w:t>
      </w:r>
    </w:p>
    <w:p w14:paraId="01830B01" w14:textId="77777777" w:rsidR="004745DB" w:rsidRPr="00C91E42" w:rsidRDefault="004745DB" w:rsidP="00D85EC7">
      <w:pPr>
        <w:pStyle w:val="ListParagraph"/>
        <w:numPr>
          <w:ilvl w:val="0"/>
          <w:numId w:val="8"/>
        </w:numPr>
        <w:spacing w:before="120" w:after="60" w:line="288" w:lineRule="auto"/>
      </w:pPr>
      <w:r w:rsidRPr="00DA5296">
        <w:rPr>
          <w:b/>
        </w:rPr>
        <w:lastRenderedPageBreak/>
        <w:t>Insert a screenshot:</w:t>
      </w:r>
    </w:p>
    <w:sdt>
      <w:sdtPr>
        <w:rPr>
          <w:rStyle w:val="Red"/>
        </w:rPr>
        <w:id w:val="887143286"/>
        <w:placeholder>
          <w:docPart w:val="8A1780B449114EC1B8738C782E7460F5"/>
        </w:placeholder>
        <w:showingPlcHdr/>
      </w:sdtPr>
      <w:sdtEndPr>
        <w:rPr>
          <w:rStyle w:val="Red"/>
        </w:rPr>
      </w:sdtEndPr>
      <w:sdtContent>
        <w:p w14:paraId="1B49DE76" w14:textId="77777777" w:rsidR="004745DB" w:rsidRDefault="004745DB" w:rsidP="004745DB">
          <w:pPr>
            <w:ind w:left="360"/>
            <w:rPr>
              <w:rStyle w:val="Red"/>
            </w:rPr>
          </w:pPr>
          <w:r>
            <w:rPr>
              <w:rStyle w:val="PlaceholderText"/>
              <w:color w:val="FF0000"/>
            </w:rPr>
            <w:t>Click or tap here to enter text.</w:t>
          </w:r>
        </w:p>
      </w:sdtContent>
    </w:sdt>
    <w:p w14:paraId="715F9F31" w14:textId="45F63200" w:rsidR="004745DB" w:rsidRPr="004745DB" w:rsidRDefault="004745DB" w:rsidP="00D85EC7">
      <w:pPr>
        <w:pStyle w:val="ListParagraph"/>
        <w:numPr>
          <w:ilvl w:val="0"/>
          <w:numId w:val="8"/>
        </w:numPr>
      </w:pPr>
      <w:r>
        <w:t xml:space="preserve">Type: </w:t>
      </w:r>
      <w:proofErr w:type="spellStart"/>
      <w:r w:rsidRPr="004745DB">
        <w:rPr>
          <w:b/>
          <w:bCs/>
        </w:rPr>
        <w:t>nslookup</w:t>
      </w:r>
      <w:proofErr w:type="spellEnd"/>
      <w:r w:rsidRPr="004745DB">
        <w:rPr>
          <w:b/>
          <w:bCs/>
        </w:rPr>
        <w:t xml:space="preserve"> Server1</w:t>
      </w:r>
      <w:r w:rsidR="00234B89">
        <w:rPr>
          <w:b/>
          <w:bCs/>
        </w:rPr>
        <w:br/>
      </w:r>
      <w:r w:rsidR="00234B89" w:rsidRPr="00234B89">
        <w:t>No</w:t>
      </w:r>
      <w:r w:rsidR="00234B89">
        <w:t xml:space="preserve">tice there is nothing about non-authoritative. Server1 is the authoritative DNS server for the </w:t>
      </w:r>
      <w:proofErr w:type="spellStart"/>
      <w:r w:rsidR="001567CC">
        <w:t>business</w:t>
      </w:r>
      <w:r w:rsidR="00234B89">
        <w:t>.local</w:t>
      </w:r>
      <w:proofErr w:type="spellEnd"/>
      <w:r w:rsidR="00234B89">
        <w:t xml:space="preserve"> domain.</w:t>
      </w:r>
    </w:p>
    <w:p w14:paraId="093BA301" w14:textId="77777777" w:rsidR="002E54E7" w:rsidRPr="00C91E42" w:rsidRDefault="002E54E7" w:rsidP="00D85EC7">
      <w:pPr>
        <w:pStyle w:val="ListParagraph"/>
        <w:numPr>
          <w:ilvl w:val="0"/>
          <w:numId w:val="8"/>
        </w:numPr>
        <w:spacing w:before="120" w:after="60" w:line="288" w:lineRule="auto"/>
      </w:pPr>
      <w:r w:rsidRPr="00DA5296">
        <w:rPr>
          <w:b/>
        </w:rPr>
        <w:t>Insert a screenshot:</w:t>
      </w:r>
    </w:p>
    <w:sdt>
      <w:sdtPr>
        <w:rPr>
          <w:rStyle w:val="Red"/>
        </w:rPr>
        <w:id w:val="-311796867"/>
        <w:placeholder>
          <w:docPart w:val="8DFAEA05351E476B9C2FC4C39B5457DC"/>
        </w:placeholder>
        <w:showingPlcHdr/>
      </w:sdtPr>
      <w:sdtEndPr>
        <w:rPr>
          <w:rStyle w:val="Red"/>
        </w:rPr>
      </w:sdtEndPr>
      <w:sdtContent>
        <w:p w14:paraId="4FE90A2B" w14:textId="77777777" w:rsidR="002E54E7" w:rsidRDefault="002E54E7" w:rsidP="002E54E7">
          <w:pPr>
            <w:ind w:left="360"/>
            <w:rPr>
              <w:rStyle w:val="Red"/>
            </w:rPr>
          </w:pPr>
          <w:r>
            <w:rPr>
              <w:rStyle w:val="PlaceholderText"/>
              <w:color w:val="FF0000"/>
            </w:rPr>
            <w:t>Click or tap here to enter text.</w:t>
          </w:r>
        </w:p>
      </w:sdtContent>
    </w:sdt>
    <w:p w14:paraId="419EA62E" w14:textId="56B4A0F2" w:rsidR="004745DB" w:rsidRDefault="00C55BD7" w:rsidP="00D85EC7">
      <w:pPr>
        <w:pStyle w:val="ListParagraph"/>
        <w:numPr>
          <w:ilvl w:val="0"/>
          <w:numId w:val="8"/>
        </w:numPr>
      </w:pPr>
      <w:r>
        <w:t xml:space="preserve">Type: </w:t>
      </w:r>
      <w:r w:rsidRPr="00C55BD7">
        <w:rPr>
          <w:b/>
          <w:bCs/>
        </w:rPr>
        <w:t>ipconfig /</w:t>
      </w:r>
      <w:proofErr w:type="spellStart"/>
      <w:r w:rsidRPr="00C55BD7">
        <w:rPr>
          <w:b/>
          <w:bCs/>
        </w:rPr>
        <w:t>displaydns</w:t>
      </w:r>
      <w:proofErr w:type="spellEnd"/>
      <w:r>
        <w:rPr>
          <w:b/>
          <w:bCs/>
        </w:rPr>
        <w:br/>
      </w:r>
      <w:r>
        <w:t>Notice that some of the cache entries are from our local network, and some are external.</w:t>
      </w:r>
    </w:p>
    <w:p w14:paraId="10545592" w14:textId="77777777" w:rsidR="00C55BD7" w:rsidRPr="00C91E42" w:rsidRDefault="00C55BD7" w:rsidP="00D85EC7">
      <w:pPr>
        <w:pStyle w:val="ListParagraph"/>
        <w:numPr>
          <w:ilvl w:val="0"/>
          <w:numId w:val="8"/>
        </w:numPr>
        <w:spacing w:before="120" w:after="60" w:line="288" w:lineRule="auto"/>
      </w:pPr>
      <w:r w:rsidRPr="00DA5296">
        <w:rPr>
          <w:b/>
        </w:rPr>
        <w:t>Insert a screenshot:</w:t>
      </w:r>
    </w:p>
    <w:sdt>
      <w:sdtPr>
        <w:rPr>
          <w:rStyle w:val="Red"/>
        </w:rPr>
        <w:id w:val="452759835"/>
        <w:placeholder>
          <w:docPart w:val="5632C56A053545BB87D43157467B4A6B"/>
        </w:placeholder>
        <w:showingPlcHdr/>
      </w:sdtPr>
      <w:sdtEndPr>
        <w:rPr>
          <w:rStyle w:val="Red"/>
        </w:rPr>
      </w:sdtEndPr>
      <w:sdtContent>
        <w:p w14:paraId="0E6382C8" w14:textId="77777777" w:rsidR="00C55BD7" w:rsidRDefault="00C55BD7" w:rsidP="00C55BD7">
          <w:pPr>
            <w:ind w:left="360"/>
            <w:rPr>
              <w:rStyle w:val="Red"/>
            </w:rPr>
          </w:pPr>
          <w:r>
            <w:rPr>
              <w:rStyle w:val="PlaceholderText"/>
              <w:color w:val="FF0000"/>
            </w:rPr>
            <w:t>Click or tap here to enter text.</w:t>
          </w:r>
        </w:p>
      </w:sdtContent>
    </w:sdt>
    <w:p w14:paraId="1FC3AE45" w14:textId="77777777" w:rsidR="003B779D" w:rsidRDefault="003B779D" w:rsidP="003B779D">
      <w:pPr>
        <w:pStyle w:val="Heading2"/>
      </w:pPr>
      <w:bookmarkStart w:id="21" w:name="_Toc190693586"/>
      <w:r>
        <w:t>Assignment Submission</w:t>
      </w:r>
      <w:bookmarkEnd w:id="21"/>
    </w:p>
    <w:p w14:paraId="3101432A" w14:textId="77777777" w:rsidR="003B779D" w:rsidRDefault="003B779D" w:rsidP="003B779D">
      <w:r>
        <w:t>Attach this completed document to the assignment in Blackboard.</w:t>
      </w:r>
    </w:p>
    <w:p w14:paraId="6A8F3F53" w14:textId="77777777" w:rsidR="00C55BD7" w:rsidRPr="0099571F" w:rsidRDefault="00C55BD7" w:rsidP="00814C0B">
      <w:pPr>
        <w:pStyle w:val="ListParagraph"/>
        <w:ind w:left="360"/>
      </w:pPr>
    </w:p>
    <w:bookmarkEnd w:id="7"/>
    <w:bookmarkEnd w:id="8"/>
    <w:bookmarkEnd w:id="9"/>
    <w:bookmarkEnd w:id="10"/>
    <w:sectPr w:rsidR="00C55BD7" w:rsidRPr="0099571F" w:rsidSect="00F00E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E43A2" w14:textId="77777777" w:rsidR="000A0977" w:rsidRDefault="000A0977" w:rsidP="00AB57D0">
      <w:r>
        <w:separator/>
      </w:r>
    </w:p>
  </w:endnote>
  <w:endnote w:type="continuationSeparator" w:id="0">
    <w:p w14:paraId="396931AA" w14:textId="77777777" w:rsidR="000A0977" w:rsidRDefault="000A0977"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854F7" w14:textId="77777777" w:rsidR="008C2205" w:rsidRDefault="008C2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1074" w14:textId="301C4D96" w:rsidR="00AB57D0" w:rsidRPr="00AB57D0" w:rsidRDefault="009D0F99" w:rsidP="00036695">
    <w:pPr>
      <w:pStyle w:val="Footer"/>
    </w:pPr>
    <w:r>
      <w:t>Windows Server</w:t>
    </w:r>
    <w:r w:rsidR="00063083">
      <w:t xml:space="preserve"> Part 2</w:t>
    </w:r>
    <w:r w:rsidR="00AB57D0" w:rsidRPr="00A87D54">
      <w:tab/>
      <w:t xml:space="preserve">Page </w:t>
    </w:r>
    <w:r w:rsidR="00AB57D0" w:rsidRPr="00A87D54">
      <w:fldChar w:fldCharType="begin"/>
    </w:r>
    <w:r w:rsidR="00AB57D0" w:rsidRPr="00A87D54">
      <w:instrText xml:space="preserve"> PAGE </w:instrText>
    </w:r>
    <w:r w:rsidR="00AB57D0" w:rsidRPr="00A87D54">
      <w:fldChar w:fldCharType="separate"/>
    </w:r>
    <w:r w:rsidR="008E67FE">
      <w:rPr>
        <w:noProof/>
      </w:rPr>
      <w:t>11</w:t>
    </w:r>
    <w:r w:rsidR="00AB57D0" w:rsidRPr="00A87D54">
      <w:fldChar w:fldCharType="end"/>
    </w:r>
    <w:r w:rsidR="00AB57D0" w:rsidRPr="00A87D54">
      <w:t xml:space="preserve"> of </w:t>
    </w:r>
    <w:r w:rsidR="006A3725">
      <w:rPr>
        <w:noProof/>
      </w:rPr>
      <w:fldChar w:fldCharType="begin"/>
    </w:r>
    <w:r w:rsidR="006A3725">
      <w:rPr>
        <w:noProof/>
      </w:rPr>
      <w:instrText xml:space="preserve"> NUMPAGES </w:instrText>
    </w:r>
    <w:r w:rsidR="006A3725">
      <w:rPr>
        <w:noProof/>
      </w:rPr>
      <w:fldChar w:fldCharType="separate"/>
    </w:r>
    <w:r w:rsidR="008E67FE">
      <w:rPr>
        <w:noProof/>
      </w:rPr>
      <w:t>11</w:t>
    </w:r>
    <w:r w:rsidR="006A3725">
      <w:rPr>
        <w:noProof/>
      </w:rPr>
      <w:fldChar w:fldCharType="end"/>
    </w:r>
    <w:r w:rsidR="00DD5F22">
      <w:tab/>
    </w:r>
    <w:r w:rsidR="00AB57D0" w:rsidRPr="00A87D54">
      <w:t xml:space="preserve">Revised: </w:t>
    </w:r>
    <w:r w:rsidR="0066515B">
      <w:t>0</w:t>
    </w:r>
    <w:r w:rsidR="00CA62C2">
      <w:t>2</w:t>
    </w:r>
    <w:r w:rsidR="007B6C32">
      <w:t>/</w:t>
    </w:r>
    <w:r w:rsidR="009927D9">
      <w:t>1</w:t>
    </w:r>
    <w:r w:rsidR="008C2205">
      <w:t>0</w:t>
    </w:r>
    <w:r w:rsidR="007B6C32">
      <w:t>/20</w:t>
    </w:r>
    <w:r w:rsidR="00036695">
      <w:t>2</w:t>
    </w:r>
    <w:r w:rsidR="008C2205">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350A" w14:textId="77777777" w:rsidR="008C2205" w:rsidRDefault="008C2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3D847" w14:textId="77777777" w:rsidR="000A0977" w:rsidRDefault="000A0977" w:rsidP="00AB57D0">
      <w:r>
        <w:separator/>
      </w:r>
    </w:p>
  </w:footnote>
  <w:footnote w:type="continuationSeparator" w:id="0">
    <w:p w14:paraId="6FA4FD96" w14:textId="77777777" w:rsidR="000A0977" w:rsidRDefault="000A0977"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E64F5" w14:textId="77777777" w:rsidR="008C2205" w:rsidRDefault="008C2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3EC3B" w14:textId="77777777" w:rsidR="008C2205" w:rsidRDefault="008C2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06BF9" w14:textId="77777777" w:rsidR="008C2205" w:rsidRDefault="008C2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57A1D74"/>
    <w:multiLevelType w:val="hybridMultilevel"/>
    <w:tmpl w:val="EDC65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95B5120"/>
    <w:multiLevelType w:val="hybridMultilevel"/>
    <w:tmpl w:val="F20670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C7051E5"/>
    <w:multiLevelType w:val="hybridMultilevel"/>
    <w:tmpl w:val="F3EEB8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496969"/>
    <w:multiLevelType w:val="hybridMultilevel"/>
    <w:tmpl w:val="F3EEB8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901593"/>
    <w:multiLevelType w:val="hybridMultilevel"/>
    <w:tmpl w:val="9E5E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80F670D"/>
    <w:multiLevelType w:val="hybridMultilevel"/>
    <w:tmpl w:val="94307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944AF6"/>
    <w:multiLevelType w:val="hybridMultilevel"/>
    <w:tmpl w:val="74EA9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FAE273D"/>
    <w:multiLevelType w:val="hybridMultilevel"/>
    <w:tmpl w:val="6BF64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54846020">
    <w:abstractNumId w:val="27"/>
  </w:num>
  <w:num w:numId="2" w16cid:durableId="1572234380">
    <w:abstractNumId w:val="25"/>
  </w:num>
  <w:num w:numId="3" w16cid:durableId="1410228133">
    <w:abstractNumId w:val="1"/>
  </w:num>
  <w:num w:numId="4" w16cid:durableId="1891728086">
    <w:abstractNumId w:val="35"/>
  </w:num>
  <w:num w:numId="5" w16cid:durableId="844857252">
    <w:abstractNumId w:val="13"/>
  </w:num>
  <w:num w:numId="6" w16cid:durableId="1313485611">
    <w:abstractNumId w:val="38"/>
  </w:num>
  <w:num w:numId="7" w16cid:durableId="671220590">
    <w:abstractNumId w:val="36"/>
  </w:num>
  <w:num w:numId="8" w16cid:durableId="161287662">
    <w:abstractNumId w:val="3"/>
  </w:num>
  <w:num w:numId="9" w16cid:durableId="385371431">
    <w:abstractNumId w:val="17"/>
  </w:num>
  <w:num w:numId="10" w16cid:durableId="478812649">
    <w:abstractNumId w:val="30"/>
  </w:num>
  <w:num w:numId="11" w16cid:durableId="508759924">
    <w:abstractNumId w:val="18"/>
  </w:num>
  <w:num w:numId="12" w16cid:durableId="1519850706">
    <w:abstractNumId w:val="22"/>
  </w:num>
  <w:num w:numId="13" w16cid:durableId="948044244">
    <w:abstractNumId w:val="49"/>
  </w:num>
  <w:num w:numId="14" w16cid:durableId="1620793593">
    <w:abstractNumId w:val="14"/>
  </w:num>
  <w:num w:numId="15" w16cid:durableId="921529986">
    <w:abstractNumId w:val="44"/>
  </w:num>
  <w:num w:numId="16" w16cid:durableId="1213931039">
    <w:abstractNumId w:val="15"/>
  </w:num>
  <w:num w:numId="17" w16cid:durableId="514075596">
    <w:abstractNumId w:val="28"/>
  </w:num>
  <w:num w:numId="18" w16cid:durableId="2137138966">
    <w:abstractNumId w:val="12"/>
  </w:num>
  <w:num w:numId="19" w16cid:durableId="818959720">
    <w:abstractNumId w:val="11"/>
  </w:num>
  <w:num w:numId="20" w16cid:durableId="1448887937">
    <w:abstractNumId w:val="37"/>
  </w:num>
  <w:num w:numId="21" w16cid:durableId="858201576">
    <w:abstractNumId w:val="0"/>
  </w:num>
  <w:num w:numId="22" w16cid:durableId="1737434448">
    <w:abstractNumId w:val="39"/>
  </w:num>
  <w:num w:numId="23" w16cid:durableId="1625766370">
    <w:abstractNumId w:val="42"/>
  </w:num>
  <w:num w:numId="24" w16cid:durableId="528840682">
    <w:abstractNumId w:val="33"/>
  </w:num>
  <w:num w:numId="25" w16cid:durableId="38362803">
    <w:abstractNumId w:val="29"/>
  </w:num>
  <w:num w:numId="26" w16cid:durableId="1072581427">
    <w:abstractNumId w:val="48"/>
  </w:num>
  <w:num w:numId="27" w16cid:durableId="1571886268">
    <w:abstractNumId w:val="19"/>
  </w:num>
  <w:num w:numId="28" w16cid:durableId="160432346">
    <w:abstractNumId w:val="21"/>
  </w:num>
  <w:num w:numId="29" w16cid:durableId="754203392">
    <w:abstractNumId w:val="6"/>
  </w:num>
  <w:num w:numId="30" w16cid:durableId="623584575">
    <w:abstractNumId w:val="20"/>
  </w:num>
  <w:num w:numId="31" w16cid:durableId="186262606">
    <w:abstractNumId w:val="41"/>
  </w:num>
  <w:num w:numId="32" w16cid:durableId="301810095">
    <w:abstractNumId w:val="45"/>
  </w:num>
  <w:num w:numId="33" w16cid:durableId="426538658">
    <w:abstractNumId w:val="9"/>
  </w:num>
  <w:num w:numId="34" w16cid:durableId="873544697">
    <w:abstractNumId w:val="47"/>
  </w:num>
  <w:num w:numId="35" w16cid:durableId="501311022">
    <w:abstractNumId w:val="7"/>
  </w:num>
  <w:num w:numId="36" w16cid:durableId="572475145">
    <w:abstractNumId w:val="46"/>
  </w:num>
  <w:num w:numId="37" w16cid:durableId="1616013220">
    <w:abstractNumId w:val="26"/>
  </w:num>
  <w:num w:numId="38" w16cid:durableId="1284578369">
    <w:abstractNumId w:val="16"/>
  </w:num>
  <w:num w:numId="39" w16cid:durableId="833758547">
    <w:abstractNumId w:val="8"/>
  </w:num>
  <w:num w:numId="40" w16cid:durableId="2071075467">
    <w:abstractNumId w:val="24"/>
  </w:num>
  <w:num w:numId="41" w16cid:durableId="2137025291">
    <w:abstractNumId w:val="34"/>
  </w:num>
  <w:num w:numId="42" w16cid:durableId="1348172239">
    <w:abstractNumId w:val="2"/>
  </w:num>
  <w:num w:numId="43" w16cid:durableId="1067722885">
    <w:abstractNumId w:val="43"/>
  </w:num>
  <w:num w:numId="44" w16cid:durableId="1206721115">
    <w:abstractNumId w:val="23"/>
  </w:num>
  <w:num w:numId="45" w16cid:durableId="930047175">
    <w:abstractNumId w:val="10"/>
  </w:num>
  <w:num w:numId="46" w16cid:durableId="1800566172">
    <w:abstractNumId w:val="32"/>
  </w:num>
  <w:num w:numId="47" w16cid:durableId="1080444258">
    <w:abstractNumId w:val="4"/>
  </w:num>
  <w:num w:numId="48" w16cid:durableId="1876502612">
    <w:abstractNumId w:val="31"/>
  </w:num>
  <w:num w:numId="49" w16cid:durableId="695892653">
    <w:abstractNumId w:val="40"/>
  </w:num>
  <w:num w:numId="50" w16cid:durableId="132647594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095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0Mbc0NjEzNDUytTBU0lEKTi0uzszPAykwrAUAhmW+ECwAAAA="/>
  </w:docVars>
  <w:rsids>
    <w:rsidRoot w:val="003B5A3B"/>
    <w:rsid w:val="00000F88"/>
    <w:rsid w:val="00010625"/>
    <w:rsid w:val="0001165D"/>
    <w:rsid w:val="00011E05"/>
    <w:rsid w:val="00014176"/>
    <w:rsid w:val="00017ECE"/>
    <w:rsid w:val="000301CB"/>
    <w:rsid w:val="00032F69"/>
    <w:rsid w:val="00034D73"/>
    <w:rsid w:val="00036695"/>
    <w:rsid w:val="000476CB"/>
    <w:rsid w:val="0005091A"/>
    <w:rsid w:val="00051939"/>
    <w:rsid w:val="00063083"/>
    <w:rsid w:val="000854DE"/>
    <w:rsid w:val="000A0977"/>
    <w:rsid w:val="000A62B3"/>
    <w:rsid w:val="000C1F75"/>
    <w:rsid w:val="000E6FEF"/>
    <w:rsid w:val="000F1999"/>
    <w:rsid w:val="000F2244"/>
    <w:rsid w:val="000F2EA9"/>
    <w:rsid w:val="000F674B"/>
    <w:rsid w:val="0010091B"/>
    <w:rsid w:val="001020F8"/>
    <w:rsid w:val="00112C63"/>
    <w:rsid w:val="00120854"/>
    <w:rsid w:val="001224DD"/>
    <w:rsid w:val="001238AE"/>
    <w:rsid w:val="001252E1"/>
    <w:rsid w:val="001357F4"/>
    <w:rsid w:val="00141AF0"/>
    <w:rsid w:val="001432BC"/>
    <w:rsid w:val="001433B0"/>
    <w:rsid w:val="001435A1"/>
    <w:rsid w:val="00153CF8"/>
    <w:rsid w:val="00155207"/>
    <w:rsid w:val="001567CC"/>
    <w:rsid w:val="00163EF4"/>
    <w:rsid w:val="001671ED"/>
    <w:rsid w:val="00172507"/>
    <w:rsid w:val="00174ACF"/>
    <w:rsid w:val="00180965"/>
    <w:rsid w:val="001B4FA6"/>
    <w:rsid w:val="001D79AB"/>
    <w:rsid w:val="001E2CED"/>
    <w:rsid w:val="001E5431"/>
    <w:rsid w:val="001F0299"/>
    <w:rsid w:val="001F0310"/>
    <w:rsid w:val="0021429C"/>
    <w:rsid w:val="0022283C"/>
    <w:rsid w:val="00230FA9"/>
    <w:rsid w:val="00234AB6"/>
    <w:rsid w:val="00234B89"/>
    <w:rsid w:val="00236C5F"/>
    <w:rsid w:val="00252214"/>
    <w:rsid w:val="002554CF"/>
    <w:rsid w:val="00260825"/>
    <w:rsid w:val="00281E14"/>
    <w:rsid w:val="00293C89"/>
    <w:rsid w:val="002A183E"/>
    <w:rsid w:val="002A2681"/>
    <w:rsid w:val="002A4C72"/>
    <w:rsid w:val="002B6F9F"/>
    <w:rsid w:val="002B7224"/>
    <w:rsid w:val="002D1516"/>
    <w:rsid w:val="002D1CDC"/>
    <w:rsid w:val="002E54E7"/>
    <w:rsid w:val="002F18EF"/>
    <w:rsid w:val="002F3214"/>
    <w:rsid w:val="003105DA"/>
    <w:rsid w:val="0031161C"/>
    <w:rsid w:val="00314884"/>
    <w:rsid w:val="00325805"/>
    <w:rsid w:val="00326097"/>
    <w:rsid w:val="00331743"/>
    <w:rsid w:val="00331FF8"/>
    <w:rsid w:val="003345F3"/>
    <w:rsid w:val="00334E56"/>
    <w:rsid w:val="0034029A"/>
    <w:rsid w:val="00341D1D"/>
    <w:rsid w:val="0034745E"/>
    <w:rsid w:val="003574B2"/>
    <w:rsid w:val="00363C9B"/>
    <w:rsid w:val="00366274"/>
    <w:rsid w:val="003711FE"/>
    <w:rsid w:val="00372949"/>
    <w:rsid w:val="0037535D"/>
    <w:rsid w:val="00385360"/>
    <w:rsid w:val="00392587"/>
    <w:rsid w:val="0039326C"/>
    <w:rsid w:val="0039336C"/>
    <w:rsid w:val="0039439A"/>
    <w:rsid w:val="003951CF"/>
    <w:rsid w:val="003957A3"/>
    <w:rsid w:val="003A01F3"/>
    <w:rsid w:val="003A7220"/>
    <w:rsid w:val="003B287F"/>
    <w:rsid w:val="003B4C71"/>
    <w:rsid w:val="003B5A3B"/>
    <w:rsid w:val="003B779D"/>
    <w:rsid w:val="003C59DD"/>
    <w:rsid w:val="003D6C62"/>
    <w:rsid w:val="003E145C"/>
    <w:rsid w:val="003E2375"/>
    <w:rsid w:val="003E3167"/>
    <w:rsid w:val="003F2274"/>
    <w:rsid w:val="003F246F"/>
    <w:rsid w:val="003F5D4E"/>
    <w:rsid w:val="00423365"/>
    <w:rsid w:val="00434643"/>
    <w:rsid w:val="0044600C"/>
    <w:rsid w:val="004567F1"/>
    <w:rsid w:val="00465CE1"/>
    <w:rsid w:val="00467A06"/>
    <w:rsid w:val="00473139"/>
    <w:rsid w:val="004745DB"/>
    <w:rsid w:val="004816A8"/>
    <w:rsid w:val="004827D3"/>
    <w:rsid w:val="00487A3C"/>
    <w:rsid w:val="00493F8C"/>
    <w:rsid w:val="004968EB"/>
    <w:rsid w:val="004A1D53"/>
    <w:rsid w:val="004C0237"/>
    <w:rsid w:val="004C37B1"/>
    <w:rsid w:val="004C7BDD"/>
    <w:rsid w:val="004D2170"/>
    <w:rsid w:val="004D49F9"/>
    <w:rsid w:val="004F5070"/>
    <w:rsid w:val="00507837"/>
    <w:rsid w:val="00507C1D"/>
    <w:rsid w:val="00511EDE"/>
    <w:rsid w:val="005176A1"/>
    <w:rsid w:val="00522915"/>
    <w:rsid w:val="00530F1D"/>
    <w:rsid w:val="00540EE5"/>
    <w:rsid w:val="005449C5"/>
    <w:rsid w:val="005566E8"/>
    <w:rsid w:val="00556F1C"/>
    <w:rsid w:val="00565349"/>
    <w:rsid w:val="00566D19"/>
    <w:rsid w:val="0057570F"/>
    <w:rsid w:val="00577398"/>
    <w:rsid w:val="00580B8C"/>
    <w:rsid w:val="005834BA"/>
    <w:rsid w:val="005911A1"/>
    <w:rsid w:val="00593ECA"/>
    <w:rsid w:val="0059678D"/>
    <w:rsid w:val="00597D31"/>
    <w:rsid w:val="005A6DD1"/>
    <w:rsid w:val="005A6F3F"/>
    <w:rsid w:val="005B5E92"/>
    <w:rsid w:val="005D0F3A"/>
    <w:rsid w:val="005D4BE9"/>
    <w:rsid w:val="005D4E4D"/>
    <w:rsid w:val="005D63D1"/>
    <w:rsid w:val="005D73F8"/>
    <w:rsid w:val="005E1BC4"/>
    <w:rsid w:val="005F2A3A"/>
    <w:rsid w:val="00603F4F"/>
    <w:rsid w:val="00610E6B"/>
    <w:rsid w:val="00614EA8"/>
    <w:rsid w:val="00623611"/>
    <w:rsid w:val="006352C9"/>
    <w:rsid w:val="00636990"/>
    <w:rsid w:val="00646240"/>
    <w:rsid w:val="00647461"/>
    <w:rsid w:val="00647C9F"/>
    <w:rsid w:val="00651EF7"/>
    <w:rsid w:val="00652B5B"/>
    <w:rsid w:val="00653393"/>
    <w:rsid w:val="0066515B"/>
    <w:rsid w:val="0067200F"/>
    <w:rsid w:val="00675BF5"/>
    <w:rsid w:val="00681B78"/>
    <w:rsid w:val="00684DBD"/>
    <w:rsid w:val="00684E5F"/>
    <w:rsid w:val="006A3725"/>
    <w:rsid w:val="006A466A"/>
    <w:rsid w:val="006A5CCF"/>
    <w:rsid w:val="006B4FE5"/>
    <w:rsid w:val="006C4752"/>
    <w:rsid w:val="006C6D20"/>
    <w:rsid w:val="006D28B2"/>
    <w:rsid w:val="006D74C2"/>
    <w:rsid w:val="006E4AEA"/>
    <w:rsid w:val="007010FD"/>
    <w:rsid w:val="00716395"/>
    <w:rsid w:val="00717EA4"/>
    <w:rsid w:val="00720AA6"/>
    <w:rsid w:val="00727086"/>
    <w:rsid w:val="0073311F"/>
    <w:rsid w:val="0074091E"/>
    <w:rsid w:val="00742EF7"/>
    <w:rsid w:val="00747546"/>
    <w:rsid w:val="00751231"/>
    <w:rsid w:val="007519A9"/>
    <w:rsid w:val="00764EF3"/>
    <w:rsid w:val="00767EA2"/>
    <w:rsid w:val="00767FD6"/>
    <w:rsid w:val="0077405D"/>
    <w:rsid w:val="00787568"/>
    <w:rsid w:val="00790A39"/>
    <w:rsid w:val="00793CBB"/>
    <w:rsid w:val="00794762"/>
    <w:rsid w:val="007A0EC3"/>
    <w:rsid w:val="007A3FEC"/>
    <w:rsid w:val="007B304E"/>
    <w:rsid w:val="007B5FF4"/>
    <w:rsid w:val="007B60FF"/>
    <w:rsid w:val="007B6C32"/>
    <w:rsid w:val="007C0A06"/>
    <w:rsid w:val="007C1F85"/>
    <w:rsid w:val="007D3A46"/>
    <w:rsid w:val="007D4C1F"/>
    <w:rsid w:val="007F04E7"/>
    <w:rsid w:val="007F1A3B"/>
    <w:rsid w:val="00800509"/>
    <w:rsid w:val="008010EE"/>
    <w:rsid w:val="00801AAA"/>
    <w:rsid w:val="00803504"/>
    <w:rsid w:val="00814C0B"/>
    <w:rsid w:val="00820E00"/>
    <w:rsid w:val="00821708"/>
    <w:rsid w:val="008273E0"/>
    <w:rsid w:val="008447BE"/>
    <w:rsid w:val="0085309F"/>
    <w:rsid w:val="00865254"/>
    <w:rsid w:val="00866308"/>
    <w:rsid w:val="00866A47"/>
    <w:rsid w:val="00867934"/>
    <w:rsid w:val="0087202B"/>
    <w:rsid w:val="00872A81"/>
    <w:rsid w:val="008733A1"/>
    <w:rsid w:val="008778FA"/>
    <w:rsid w:val="0088165B"/>
    <w:rsid w:val="00882FBD"/>
    <w:rsid w:val="00884508"/>
    <w:rsid w:val="00885C74"/>
    <w:rsid w:val="00886C13"/>
    <w:rsid w:val="0089111D"/>
    <w:rsid w:val="00891FE0"/>
    <w:rsid w:val="00893129"/>
    <w:rsid w:val="008970EF"/>
    <w:rsid w:val="00897E95"/>
    <w:rsid w:val="008A2978"/>
    <w:rsid w:val="008A4D7B"/>
    <w:rsid w:val="008A5DDC"/>
    <w:rsid w:val="008B6824"/>
    <w:rsid w:val="008C2205"/>
    <w:rsid w:val="008D34E7"/>
    <w:rsid w:val="008D357C"/>
    <w:rsid w:val="008E02B8"/>
    <w:rsid w:val="008E190B"/>
    <w:rsid w:val="008E67FE"/>
    <w:rsid w:val="008E7F2A"/>
    <w:rsid w:val="00901DD4"/>
    <w:rsid w:val="00910FD3"/>
    <w:rsid w:val="00910FE1"/>
    <w:rsid w:val="009318CD"/>
    <w:rsid w:val="00943495"/>
    <w:rsid w:val="00945850"/>
    <w:rsid w:val="009501EF"/>
    <w:rsid w:val="00960FC4"/>
    <w:rsid w:val="009615DB"/>
    <w:rsid w:val="00961C81"/>
    <w:rsid w:val="00962243"/>
    <w:rsid w:val="0098424F"/>
    <w:rsid w:val="009927D9"/>
    <w:rsid w:val="0099571F"/>
    <w:rsid w:val="009A049B"/>
    <w:rsid w:val="009A091F"/>
    <w:rsid w:val="009A0C2F"/>
    <w:rsid w:val="009A69B8"/>
    <w:rsid w:val="009B0AC3"/>
    <w:rsid w:val="009B63BE"/>
    <w:rsid w:val="009B6838"/>
    <w:rsid w:val="009C3B32"/>
    <w:rsid w:val="009C48ED"/>
    <w:rsid w:val="009D0F99"/>
    <w:rsid w:val="009D1F2E"/>
    <w:rsid w:val="009E60AB"/>
    <w:rsid w:val="009E732D"/>
    <w:rsid w:val="009F0F62"/>
    <w:rsid w:val="009F2C2B"/>
    <w:rsid w:val="00A01F04"/>
    <w:rsid w:val="00A062AA"/>
    <w:rsid w:val="00A10904"/>
    <w:rsid w:val="00A25D3E"/>
    <w:rsid w:val="00A471C8"/>
    <w:rsid w:val="00A75A71"/>
    <w:rsid w:val="00A8152E"/>
    <w:rsid w:val="00A8622B"/>
    <w:rsid w:val="00A9228E"/>
    <w:rsid w:val="00A933C9"/>
    <w:rsid w:val="00A94A5D"/>
    <w:rsid w:val="00AB57D0"/>
    <w:rsid w:val="00AC1E34"/>
    <w:rsid w:val="00AD296F"/>
    <w:rsid w:val="00AD5473"/>
    <w:rsid w:val="00AE0CC3"/>
    <w:rsid w:val="00AE73A9"/>
    <w:rsid w:val="00AF4853"/>
    <w:rsid w:val="00B120C3"/>
    <w:rsid w:val="00B13BA8"/>
    <w:rsid w:val="00B326A1"/>
    <w:rsid w:val="00B53398"/>
    <w:rsid w:val="00B53CA3"/>
    <w:rsid w:val="00B6088A"/>
    <w:rsid w:val="00B74A08"/>
    <w:rsid w:val="00B81753"/>
    <w:rsid w:val="00B90F64"/>
    <w:rsid w:val="00B976FF"/>
    <w:rsid w:val="00BA0A93"/>
    <w:rsid w:val="00BB0DFF"/>
    <w:rsid w:val="00BC0C0F"/>
    <w:rsid w:val="00BC3040"/>
    <w:rsid w:val="00BC6468"/>
    <w:rsid w:val="00BE3357"/>
    <w:rsid w:val="00BE55B4"/>
    <w:rsid w:val="00BF23F6"/>
    <w:rsid w:val="00BF57FB"/>
    <w:rsid w:val="00BF6226"/>
    <w:rsid w:val="00C03E48"/>
    <w:rsid w:val="00C0450D"/>
    <w:rsid w:val="00C0591D"/>
    <w:rsid w:val="00C120B7"/>
    <w:rsid w:val="00C15343"/>
    <w:rsid w:val="00C32018"/>
    <w:rsid w:val="00C341C2"/>
    <w:rsid w:val="00C357DA"/>
    <w:rsid w:val="00C3770B"/>
    <w:rsid w:val="00C41134"/>
    <w:rsid w:val="00C5171D"/>
    <w:rsid w:val="00C55BD7"/>
    <w:rsid w:val="00C57CD4"/>
    <w:rsid w:val="00C80805"/>
    <w:rsid w:val="00C85B0B"/>
    <w:rsid w:val="00CA001C"/>
    <w:rsid w:val="00CA153E"/>
    <w:rsid w:val="00CA62C2"/>
    <w:rsid w:val="00CC266E"/>
    <w:rsid w:val="00CD4578"/>
    <w:rsid w:val="00CD692C"/>
    <w:rsid w:val="00CE55E4"/>
    <w:rsid w:val="00D01B2C"/>
    <w:rsid w:val="00D02303"/>
    <w:rsid w:val="00D02765"/>
    <w:rsid w:val="00D160CA"/>
    <w:rsid w:val="00D37C01"/>
    <w:rsid w:val="00D52021"/>
    <w:rsid w:val="00D5553B"/>
    <w:rsid w:val="00D60D4F"/>
    <w:rsid w:val="00D6123E"/>
    <w:rsid w:val="00D6273D"/>
    <w:rsid w:val="00D73AEC"/>
    <w:rsid w:val="00D81327"/>
    <w:rsid w:val="00D8184E"/>
    <w:rsid w:val="00D835CC"/>
    <w:rsid w:val="00D85EC7"/>
    <w:rsid w:val="00D874C5"/>
    <w:rsid w:val="00D876FC"/>
    <w:rsid w:val="00D942E2"/>
    <w:rsid w:val="00DA2FEE"/>
    <w:rsid w:val="00DA33A5"/>
    <w:rsid w:val="00DA40E0"/>
    <w:rsid w:val="00DA78A4"/>
    <w:rsid w:val="00DB296C"/>
    <w:rsid w:val="00DB483A"/>
    <w:rsid w:val="00DB62E0"/>
    <w:rsid w:val="00DD5F22"/>
    <w:rsid w:val="00DD65F3"/>
    <w:rsid w:val="00DD67A3"/>
    <w:rsid w:val="00DD7558"/>
    <w:rsid w:val="00DE48FC"/>
    <w:rsid w:val="00DE4F76"/>
    <w:rsid w:val="00DF4440"/>
    <w:rsid w:val="00DF4BC7"/>
    <w:rsid w:val="00DF4C92"/>
    <w:rsid w:val="00DF6150"/>
    <w:rsid w:val="00E058DC"/>
    <w:rsid w:val="00E10DB4"/>
    <w:rsid w:val="00E20CA6"/>
    <w:rsid w:val="00E27752"/>
    <w:rsid w:val="00E30945"/>
    <w:rsid w:val="00E33036"/>
    <w:rsid w:val="00E3321A"/>
    <w:rsid w:val="00E346CC"/>
    <w:rsid w:val="00E36218"/>
    <w:rsid w:val="00E4017C"/>
    <w:rsid w:val="00E456D4"/>
    <w:rsid w:val="00E45C57"/>
    <w:rsid w:val="00E4601C"/>
    <w:rsid w:val="00E50ECF"/>
    <w:rsid w:val="00E5366C"/>
    <w:rsid w:val="00E5462D"/>
    <w:rsid w:val="00E57FFB"/>
    <w:rsid w:val="00E643DC"/>
    <w:rsid w:val="00E72231"/>
    <w:rsid w:val="00E80636"/>
    <w:rsid w:val="00E81629"/>
    <w:rsid w:val="00E81794"/>
    <w:rsid w:val="00E83768"/>
    <w:rsid w:val="00E83C9A"/>
    <w:rsid w:val="00E90214"/>
    <w:rsid w:val="00E905EB"/>
    <w:rsid w:val="00E925C5"/>
    <w:rsid w:val="00E9698E"/>
    <w:rsid w:val="00EB1304"/>
    <w:rsid w:val="00EB1E86"/>
    <w:rsid w:val="00EC08FB"/>
    <w:rsid w:val="00EC74E9"/>
    <w:rsid w:val="00EC7913"/>
    <w:rsid w:val="00EC7E77"/>
    <w:rsid w:val="00ED6888"/>
    <w:rsid w:val="00EE219F"/>
    <w:rsid w:val="00EE4486"/>
    <w:rsid w:val="00F00EC6"/>
    <w:rsid w:val="00F1071D"/>
    <w:rsid w:val="00F11BE1"/>
    <w:rsid w:val="00F124A4"/>
    <w:rsid w:val="00F17F61"/>
    <w:rsid w:val="00F20FE8"/>
    <w:rsid w:val="00F26D35"/>
    <w:rsid w:val="00F3407F"/>
    <w:rsid w:val="00F340C6"/>
    <w:rsid w:val="00F50F4D"/>
    <w:rsid w:val="00F526BD"/>
    <w:rsid w:val="00F554E4"/>
    <w:rsid w:val="00F56CA0"/>
    <w:rsid w:val="00F57097"/>
    <w:rsid w:val="00F76990"/>
    <w:rsid w:val="00F85578"/>
    <w:rsid w:val="00FA6EE0"/>
    <w:rsid w:val="00FB1026"/>
    <w:rsid w:val="00FB3DC0"/>
    <w:rsid w:val="00FB43C4"/>
    <w:rsid w:val="00FB68DF"/>
    <w:rsid w:val="00FC1B9B"/>
    <w:rsid w:val="00FC5847"/>
    <w:rsid w:val="00FD65CA"/>
    <w:rsid w:val="00FF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69"/>
    <o:shapelayout v:ext="edit">
      <o:idmap v:ext="edit" data="1"/>
    </o:shapelayout>
  </w:shapeDefaults>
  <w:decimalSymbol w:val="."/>
  <w:listSeparator w:val=","/>
  <w14:docId w14:val="2F742C96"/>
  <w15:chartTrackingRefBased/>
  <w15:docId w15:val="{D34A6024-1030-4F90-9489-A2186A37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D4E"/>
    <w:pPr>
      <w:spacing w:before="160" w:after="80" w:line="336" w:lineRule="auto"/>
    </w:pPr>
    <w:rPr>
      <w:rFonts w:ascii="Verdana" w:hAnsi="Verdana"/>
      <w:szCs w:val="24"/>
    </w:rPr>
  </w:style>
  <w:style w:type="paragraph" w:styleId="Heading1">
    <w:name w:val="heading 1"/>
    <w:basedOn w:val="Normal"/>
    <w:next w:val="Normal"/>
    <w:link w:val="Heading1Char"/>
    <w:qFormat/>
    <w:rsid w:val="003F5D4E"/>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F5D4E"/>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F5D4E"/>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3F5D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5D4E"/>
  </w:style>
  <w:style w:type="paragraph" w:styleId="ListParagraph">
    <w:name w:val="List Paragraph"/>
    <w:basedOn w:val="Normal"/>
    <w:uiPriority w:val="34"/>
    <w:qFormat/>
    <w:rsid w:val="003F5D4E"/>
    <w:pPr>
      <w:ind w:left="720"/>
    </w:pPr>
  </w:style>
  <w:style w:type="character" w:styleId="Hyperlink">
    <w:name w:val="Hyperlink"/>
    <w:uiPriority w:val="99"/>
    <w:rsid w:val="003F5D4E"/>
    <w:rPr>
      <w:color w:val="0000FF"/>
      <w:u w:val="single"/>
    </w:rPr>
  </w:style>
  <w:style w:type="paragraph" w:styleId="Header">
    <w:name w:val="header"/>
    <w:basedOn w:val="Normal"/>
    <w:link w:val="HeaderChar"/>
    <w:rsid w:val="003F5D4E"/>
    <w:pPr>
      <w:tabs>
        <w:tab w:val="left" w:pos="5040"/>
        <w:tab w:val="left" w:pos="9720"/>
      </w:tabs>
    </w:pPr>
    <w:rPr>
      <w:sz w:val="16"/>
    </w:rPr>
  </w:style>
  <w:style w:type="character" w:customStyle="1" w:styleId="HeaderChar">
    <w:name w:val="Header Char"/>
    <w:link w:val="Header"/>
    <w:rsid w:val="00AB57D0"/>
    <w:rPr>
      <w:rFonts w:ascii="Verdana" w:hAnsi="Verdana"/>
      <w:sz w:val="16"/>
      <w:szCs w:val="24"/>
    </w:rPr>
  </w:style>
  <w:style w:type="paragraph" w:styleId="Footer">
    <w:name w:val="footer"/>
    <w:basedOn w:val="Normal"/>
    <w:link w:val="FooterChar"/>
    <w:rsid w:val="003F5D4E"/>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link w:val="Footer"/>
    <w:rsid w:val="00AB57D0"/>
    <w:rPr>
      <w:rFonts w:ascii="Verdana" w:hAnsi="Verdana"/>
      <w:sz w:val="16"/>
      <w:szCs w:val="24"/>
    </w:rPr>
  </w:style>
  <w:style w:type="character" w:customStyle="1" w:styleId="Heading1Char">
    <w:name w:val="Heading 1 Char"/>
    <w:link w:val="Heading1"/>
    <w:rsid w:val="00B74A08"/>
    <w:rPr>
      <w:rFonts w:ascii="Arial" w:eastAsia="Arial Unicode MS" w:hAnsi="Arial"/>
      <w:b/>
      <w:kern w:val="28"/>
      <w:sz w:val="28"/>
    </w:rPr>
  </w:style>
  <w:style w:type="character" w:styleId="FollowedHyperlink">
    <w:name w:val="FollowedHyperlink"/>
    <w:rsid w:val="003F5D4E"/>
    <w:rPr>
      <w:color w:val="800080"/>
      <w:u w:val="single"/>
    </w:rPr>
  </w:style>
  <w:style w:type="character" w:customStyle="1" w:styleId="Heading2Char">
    <w:name w:val="Heading 2 Char"/>
    <w:basedOn w:val="DefaultParagraphFont"/>
    <w:link w:val="Heading2"/>
    <w:rsid w:val="00BC0C0F"/>
    <w:rPr>
      <w:rFonts w:ascii="Arial" w:hAnsi="Arial" w:cs="Arial"/>
      <w:b/>
      <w:bCs/>
      <w:iCs/>
      <w:sz w:val="24"/>
      <w:szCs w:val="28"/>
    </w:rPr>
  </w:style>
  <w:style w:type="character" w:customStyle="1" w:styleId="Heading3Char">
    <w:name w:val="Heading 3 Char"/>
    <w:basedOn w:val="DefaultParagraphFont"/>
    <w:link w:val="Heading3"/>
    <w:rsid w:val="00BC0C0F"/>
    <w:rPr>
      <w:rFonts w:ascii="Arial" w:hAnsi="Arial"/>
      <w:b/>
      <w:bCs/>
      <w:sz w:val="22"/>
      <w:szCs w:val="24"/>
    </w:rPr>
  </w:style>
  <w:style w:type="paragraph" w:customStyle="1" w:styleId="NumberedHeading2">
    <w:name w:val="Numbered Heading 2"/>
    <w:basedOn w:val="Normal"/>
    <w:rsid w:val="003F5D4E"/>
    <w:pPr>
      <w:numPr>
        <w:numId w:val="1"/>
      </w:numPr>
    </w:pPr>
  </w:style>
  <w:style w:type="paragraph" w:customStyle="1" w:styleId="Outlinenumbering">
    <w:name w:val="Outline numbering"/>
    <w:basedOn w:val="Normal"/>
    <w:rsid w:val="003F5D4E"/>
    <w:pPr>
      <w:numPr>
        <w:numId w:val="2"/>
      </w:numPr>
      <w:tabs>
        <w:tab w:val="clear" w:pos="360"/>
        <w:tab w:val="num" w:pos="720"/>
      </w:tabs>
      <w:ind w:left="720"/>
    </w:pPr>
    <w:rPr>
      <w:szCs w:val="20"/>
    </w:rPr>
  </w:style>
  <w:style w:type="character" w:styleId="PageNumber">
    <w:name w:val="page number"/>
    <w:basedOn w:val="DefaultParagraphFont"/>
    <w:rsid w:val="003F5D4E"/>
  </w:style>
  <w:style w:type="paragraph" w:styleId="TOC1">
    <w:name w:val="toc 1"/>
    <w:basedOn w:val="Normal"/>
    <w:next w:val="Normal"/>
    <w:autoRedefine/>
    <w:uiPriority w:val="39"/>
    <w:unhideWhenUsed/>
    <w:rsid w:val="003F5D4E"/>
    <w:pPr>
      <w:spacing w:after="100" w:line="240" w:lineRule="auto"/>
    </w:pPr>
  </w:style>
  <w:style w:type="paragraph" w:styleId="TOC2">
    <w:name w:val="toc 2"/>
    <w:basedOn w:val="Normal"/>
    <w:next w:val="Normal"/>
    <w:autoRedefine/>
    <w:uiPriority w:val="39"/>
    <w:unhideWhenUsed/>
    <w:rsid w:val="003F5D4E"/>
    <w:pPr>
      <w:spacing w:after="100" w:line="240" w:lineRule="auto"/>
      <w:ind w:left="202"/>
    </w:pPr>
  </w:style>
  <w:style w:type="paragraph" w:styleId="TOC3">
    <w:name w:val="toc 3"/>
    <w:basedOn w:val="Normal"/>
    <w:next w:val="Normal"/>
    <w:autoRedefine/>
    <w:uiPriority w:val="39"/>
    <w:unhideWhenUsed/>
    <w:rsid w:val="003F5D4E"/>
    <w:pPr>
      <w:spacing w:after="100" w:line="240" w:lineRule="auto"/>
      <w:ind w:left="403"/>
    </w:pPr>
  </w:style>
  <w:style w:type="character" w:styleId="PlaceholderText">
    <w:name w:val="Placeholder Text"/>
    <w:basedOn w:val="DefaultParagraphFont"/>
    <w:uiPriority w:val="99"/>
    <w:semiHidden/>
    <w:rsid w:val="00DD7558"/>
    <w:rPr>
      <w:color w:val="808080"/>
    </w:rPr>
  </w:style>
  <w:style w:type="character" w:customStyle="1" w:styleId="Red">
    <w:name w:val="Red"/>
    <w:basedOn w:val="DefaultParagraphFont"/>
    <w:uiPriority w:val="1"/>
    <w:rsid w:val="00DD7558"/>
    <w:rPr>
      <w:color w:val="FF0000"/>
    </w:rPr>
  </w:style>
  <w:style w:type="character" w:styleId="UnresolvedMention">
    <w:name w:val="Unresolved Mention"/>
    <w:basedOn w:val="DefaultParagraphFont"/>
    <w:uiPriority w:val="99"/>
    <w:semiHidden/>
    <w:unhideWhenUsed/>
    <w:rsid w:val="00385360"/>
    <w:rPr>
      <w:color w:val="605E5C"/>
      <w:shd w:val="clear" w:color="auto" w:fill="E1DFDD"/>
    </w:rPr>
  </w:style>
  <w:style w:type="paragraph" w:styleId="TOCHeading">
    <w:name w:val="TOC Heading"/>
    <w:basedOn w:val="Heading1"/>
    <w:next w:val="Normal"/>
    <w:uiPriority w:val="39"/>
    <w:unhideWhenUsed/>
    <w:qFormat/>
    <w:rsid w:val="003F5D4E"/>
    <w:pPr>
      <w:keepLines/>
      <w:spacing w:after="0" w:line="259" w:lineRule="auto"/>
      <w:outlineLvl w:val="9"/>
    </w:pPr>
    <w:rPr>
      <w:rFonts w:eastAsiaTheme="majorEastAsia" w:cstheme="majorBidi"/>
      <w:kern w:val="0"/>
      <w:sz w:val="24"/>
      <w:szCs w:val="32"/>
    </w:rPr>
  </w:style>
  <w:style w:type="table" w:styleId="TableGrid">
    <w:name w:val="Table Grid"/>
    <w:basedOn w:val="TableNormal"/>
    <w:rsid w:val="006A5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3F5D4E"/>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BB886F94C445BF8C0509825DB9C685"/>
        <w:category>
          <w:name w:val="General"/>
          <w:gallery w:val="placeholder"/>
        </w:category>
        <w:types>
          <w:type w:val="bbPlcHdr"/>
        </w:types>
        <w:behaviors>
          <w:behavior w:val="content"/>
        </w:behaviors>
        <w:guid w:val="{3E241540-7C2D-4D5E-89B5-4424D7F48F84}"/>
      </w:docPartPr>
      <w:docPartBody>
        <w:p w:rsidR="006C6E39" w:rsidRDefault="0052137B" w:rsidP="0052137B">
          <w:pPr>
            <w:pStyle w:val="6ABB886F94C445BF8C0509825DB9C685"/>
          </w:pPr>
          <w:r>
            <w:rPr>
              <w:rStyle w:val="PlaceholderText"/>
            </w:rPr>
            <w:t>Click or tap here to enter text.</w:t>
          </w:r>
        </w:p>
      </w:docPartBody>
    </w:docPart>
    <w:docPart>
      <w:docPartPr>
        <w:name w:val="B168986CD5A14E78AFD18EEFD1A04C2A"/>
        <w:category>
          <w:name w:val="General"/>
          <w:gallery w:val="placeholder"/>
        </w:category>
        <w:types>
          <w:type w:val="bbPlcHdr"/>
        </w:types>
        <w:behaviors>
          <w:behavior w:val="content"/>
        </w:behaviors>
        <w:guid w:val="{EEEF11FA-29FF-40D5-BB12-54BB28A44A51}"/>
      </w:docPartPr>
      <w:docPartBody>
        <w:p w:rsidR="006C6E39" w:rsidRDefault="0052137B" w:rsidP="0052137B">
          <w:pPr>
            <w:pStyle w:val="B168986CD5A14E78AFD18EEFD1A04C2A"/>
          </w:pPr>
          <w:r>
            <w:rPr>
              <w:rStyle w:val="PlaceholderText"/>
            </w:rPr>
            <w:t>Click or tap here to enter text.</w:t>
          </w:r>
        </w:p>
      </w:docPartBody>
    </w:docPart>
    <w:docPart>
      <w:docPartPr>
        <w:name w:val="13538749C7ED4ACEB659A7EA2B2C5337"/>
        <w:category>
          <w:name w:val="General"/>
          <w:gallery w:val="placeholder"/>
        </w:category>
        <w:types>
          <w:type w:val="bbPlcHdr"/>
        </w:types>
        <w:behaviors>
          <w:behavior w:val="content"/>
        </w:behaviors>
        <w:guid w:val="{6CA1BF1C-BB9A-4C14-A14E-B8DE2F7D1AFF}"/>
      </w:docPartPr>
      <w:docPartBody>
        <w:p w:rsidR="006C6E39" w:rsidRDefault="0052137B" w:rsidP="0052137B">
          <w:pPr>
            <w:pStyle w:val="13538749C7ED4ACEB659A7EA2B2C5337"/>
          </w:pPr>
          <w:r>
            <w:rPr>
              <w:rStyle w:val="PlaceholderText"/>
            </w:rPr>
            <w:t>Click or tap here to enter text.</w:t>
          </w:r>
        </w:p>
      </w:docPartBody>
    </w:docPart>
    <w:docPart>
      <w:docPartPr>
        <w:name w:val="55082A9E019C4861AEB297540A23F9E3"/>
        <w:category>
          <w:name w:val="General"/>
          <w:gallery w:val="placeholder"/>
        </w:category>
        <w:types>
          <w:type w:val="bbPlcHdr"/>
        </w:types>
        <w:behaviors>
          <w:behavior w:val="content"/>
        </w:behaviors>
        <w:guid w:val="{73307C13-9D66-4FA2-AF1D-5934059DF92F}"/>
      </w:docPartPr>
      <w:docPartBody>
        <w:p w:rsidR="006C6E39" w:rsidRDefault="0052137B" w:rsidP="0052137B">
          <w:pPr>
            <w:pStyle w:val="55082A9E019C4861AEB297540A23F9E3"/>
          </w:pPr>
          <w:r>
            <w:rPr>
              <w:rStyle w:val="PlaceholderText"/>
            </w:rPr>
            <w:t>Click or tap here to enter text.</w:t>
          </w:r>
        </w:p>
      </w:docPartBody>
    </w:docPart>
    <w:docPart>
      <w:docPartPr>
        <w:name w:val="4505A54AB80E4D35A5BAC8344845547B"/>
        <w:category>
          <w:name w:val="General"/>
          <w:gallery w:val="placeholder"/>
        </w:category>
        <w:types>
          <w:type w:val="bbPlcHdr"/>
        </w:types>
        <w:behaviors>
          <w:behavior w:val="content"/>
        </w:behaviors>
        <w:guid w:val="{27F355C8-6160-4D47-9233-DC009A6A757D}"/>
      </w:docPartPr>
      <w:docPartBody>
        <w:p w:rsidR="006C6E39" w:rsidRDefault="0052137B" w:rsidP="0052137B">
          <w:pPr>
            <w:pStyle w:val="4505A54AB80E4D35A5BAC8344845547B"/>
          </w:pPr>
          <w:r>
            <w:rPr>
              <w:rStyle w:val="PlaceholderText"/>
            </w:rPr>
            <w:t>Click or tap here to enter text.</w:t>
          </w:r>
        </w:p>
      </w:docPartBody>
    </w:docPart>
    <w:docPart>
      <w:docPartPr>
        <w:name w:val="FDE51FA5169C4A93ADC703A12FD58042"/>
        <w:category>
          <w:name w:val="General"/>
          <w:gallery w:val="placeholder"/>
        </w:category>
        <w:types>
          <w:type w:val="bbPlcHdr"/>
        </w:types>
        <w:behaviors>
          <w:behavior w:val="content"/>
        </w:behaviors>
        <w:guid w:val="{0EE25A3D-3D2E-4920-BA2D-ABF9C9D98502}"/>
      </w:docPartPr>
      <w:docPartBody>
        <w:p w:rsidR="006C6E39" w:rsidRDefault="0052137B" w:rsidP="0052137B">
          <w:pPr>
            <w:pStyle w:val="FDE51FA5169C4A93ADC703A12FD58042"/>
          </w:pPr>
          <w:r>
            <w:rPr>
              <w:rStyle w:val="PlaceholderText"/>
            </w:rPr>
            <w:t>Click or tap here to enter text.</w:t>
          </w:r>
        </w:p>
      </w:docPartBody>
    </w:docPart>
    <w:docPart>
      <w:docPartPr>
        <w:name w:val="96517463FAAC425CB524CD67133D9F7C"/>
        <w:category>
          <w:name w:val="General"/>
          <w:gallery w:val="placeholder"/>
        </w:category>
        <w:types>
          <w:type w:val="bbPlcHdr"/>
        </w:types>
        <w:behaviors>
          <w:behavior w:val="content"/>
        </w:behaviors>
        <w:guid w:val="{0C30DA8B-3ED0-4F17-95CB-7FD0A8D52A80}"/>
      </w:docPartPr>
      <w:docPartBody>
        <w:p w:rsidR="000A7159" w:rsidRDefault="000476DF" w:rsidP="000476DF">
          <w:pPr>
            <w:pStyle w:val="96517463FAAC425CB524CD67133D9F7C"/>
          </w:pPr>
          <w:r>
            <w:rPr>
              <w:rStyle w:val="PlaceholderText"/>
            </w:rPr>
            <w:t>Click or tap here to enter text.</w:t>
          </w:r>
        </w:p>
      </w:docPartBody>
    </w:docPart>
    <w:docPart>
      <w:docPartPr>
        <w:name w:val="C92BF6CE674A466894A09291991CDCBF"/>
        <w:category>
          <w:name w:val="General"/>
          <w:gallery w:val="placeholder"/>
        </w:category>
        <w:types>
          <w:type w:val="bbPlcHdr"/>
        </w:types>
        <w:behaviors>
          <w:behavior w:val="content"/>
        </w:behaviors>
        <w:guid w:val="{A2E876A7-BF4D-4A5A-A155-63EEBDA2D4BF}"/>
      </w:docPartPr>
      <w:docPartBody>
        <w:p w:rsidR="0094161E" w:rsidRDefault="00BD457C" w:rsidP="00BD457C">
          <w:pPr>
            <w:pStyle w:val="C92BF6CE674A466894A09291991CDCBF"/>
          </w:pPr>
          <w:r w:rsidRPr="004B3313">
            <w:rPr>
              <w:rStyle w:val="PlaceholderText"/>
              <w:color w:val="FF0000"/>
            </w:rPr>
            <w:t>Click or tap here to enter text.</w:t>
          </w:r>
        </w:p>
      </w:docPartBody>
    </w:docPart>
    <w:docPart>
      <w:docPartPr>
        <w:name w:val="7CC4717E3B034DD29CACBF563CB43102"/>
        <w:category>
          <w:name w:val="General"/>
          <w:gallery w:val="placeholder"/>
        </w:category>
        <w:types>
          <w:type w:val="bbPlcHdr"/>
        </w:types>
        <w:behaviors>
          <w:behavior w:val="content"/>
        </w:behaviors>
        <w:guid w:val="{57B393FF-065A-4235-9282-5872BECC6A51}"/>
      </w:docPartPr>
      <w:docPartBody>
        <w:p w:rsidR="0094161E" w:rsidRDefault="00BD457C" w:rsidP="00BD457C">
          <w:pPr>
            <w:pStyle w:val="7CC4717E3B034DD29CACBF563CB43102"/>
          </w:pPr>
          <w:r w:rsidRPr="004B3313">
            <w:rPr>
              <w:rStyle w:val="PlaceholderText"/>
              <w:color w:val="FF0000"/>
            </w:rPr>
            <w:t>Click or tap here to enter text.</w:t>
          </w:r>
        </w:p>
      </w:docPartBody>
    </w:docPart>
    <w:docPart>
      <w:docPartPr>
        <w:name w:val="3D549E7BD642487D8C142D798BCC901A"/>
        <w:category>
          <w:name w:val="General"/>
          <w:gallery w:val="placeholder"/>
        </w:category>
        <w:types>
          <w:type w:val="bbPlcHdr"/>
        </w:types>
        <w:behaviors>
          <w:behavior w:val="content"/>
        </w:behaviors>
        <w:guid w:val="{EE066E19-D3FC-450F-8C69-759942820303}"/>
      </w:docPartPr>
      <w:docPartBody>
        <w:p w:rsidR="0094161E" w:rsidRDefault="00BD457C" w:rsidP="00BD457C">
          <w:pPr>
            <w:pStyle w:val="3D549E7BD642487D8C142D798BCC901A"/>
          </w:pPr>
          <w:r w:rsidRPr="004B3313">
            <w:rPr>
              <w:rStyle w:val="PlaceholderText"/>
              <w:color w:val="FF0000"/>
            </w:rPr>
            <w:t>Click or tap here to enter text.</w:t>
          </w:r>
        </w:p>
      </w:docPartBody>
    </w:docPart>
    <w:docPart>
      <w:docPartPr>
        <w:name w:val="E3FD41BFC22645229F088B2D6041F447"/>
        <w:category>
          <w:name w:val="General"/>
          <w:gallery w:val="placeholder"/>
        </w:category>
        <w:types>
          <w:type w:val="bbPlcHdr"/>
        </w:types>
        <w:behaviors>
          <w:behavior w:val="content"/>
        </w:behaviors>
        <w:guid w:val="{6FBDB6BC-10E6-4601-BAB7-6BC54D4F06ED}"/>
      </w:docPartPr>
      <w:docPartBody>
        <w:p w:rsidR="0094161E" w:rsidRDefault="00BD457C" w:rsidP="00BD457C">
          <w:pPr>
            <w:pStyle w:val="E3FD41BFC22645229F088B2D6041F447"/>
          </w:pPr>
          <w:r w:rsidRPr="004B3313">
            <w:rPr>
              <w:rStyle w:val="PlaceholderText"/>
              <w:color w:val="FF0000"/>
            </w:rPr>
            <w:t>Click or tap here to enter text.</w:t>
          </w:r>
        </w:p>
      </w:docPartBody>
    </w:docPart>
    <w:docPart>
      <w:docPartPr>
        <w:name w:val="684EB7B0598646D5B31DD48B5589EBAD"/>
        <w:category>
          <w:name w:val="General"/>
          <w:gallery w:val="placeholder"/>
        </w:category>
        <w:types>
          <w:type w:val="bbPlcHdr"/>
        </w:types>
        <w:behaviors>
          <w:behavior w:val="content"/>
        </w:behaviors>
        <w:guid w:val="{CA08806C-9AF8-4E33-902D-8257A39D0052}"/>
      </w:docPartPr>
      <w:docPartBody>
        <w:p w:rsidR="000B743E" w:rsidRDefault="0094161E" w:rsidP="0094161E">
          <w:pPr>
            <w:pStyle w:val="684EB7B0598646D5B31DD48B5589EBAD"/>
          </w:pPr>
          <w:r>
            <w:rPr>
              <w:rStyle w:val="PlaceholderText"/>
            </w:rPr>
            <w:t>Click or tap here to enter text.</w:t>
          </w:r>
        </w:p>
      </w:docPartBody>
    </w:docPart>
    <w:docPart>
      <w:docPartPr>
        <w:name w:val="861B8435D67B4048BFAEDAC8E76B180A"/>
        <w:category>
          <w:name w:val="General"/>
          <w:gallery w:val="placeholder"/>
        </w:category>
        <w:types>
          <w:type w:val="bbPlcHdr"/>
        </w:types>
        <w:behaviors>
          <w:behavior w:val="content"/>
        </w:behaviors>
        <w:guid w:val="{0493F61A-E163-40DC-87CB-53F927E6E97F}"/>
      </w:docPartPr>
      <w:docPartBody>
        <w:p w:rsidR="000B743E" w:rsidRDefault="0094161E" w:rsidP="0094161E">
          <w:pPr>
            <w:pStyle w:val="861B8435D67B4048BFAEDAC8E76B180A"/>
          </w:pPr>
          <w:r>
            <w:rPr>
              <w:rStyle w:val="PlaceholderText"/>
            </w:rPr>
            <w:t>Click or tap here to enter text.</w:t>
          </w:r>
        </w:p>
      </w:docPartBody>
    </w:docPart>
    <w:docPart>
      <w:docPartPr>
        <w:name w:val="7627639AFD2742CEA00CB84E49EADE9E"/>
        <w:category>
          <w:name w:val="General"/>
          <w:gallery w:val="placeholder"/>
        </w:category>
        <w:types>
          <w:type w:val="bbPlcHdr"/>
        </w:types>
        <w:behaviors>
          <w:behavior w:val="content"/>
        </w:behaviors>
        <w:guid w:val="{36CA3628-3C98-4D6C-9B60-36AE50052521}"/>
      </w:docPartPr>
      <w:docPartBody>
        <w:p w:rsidR="000B743E" w:rsidRDefault="0094161E" w:rsidP="0094161E">
          <w:pPr>
            <w:pStyle w:val="7627639AFD2742CEA00CB84E49EADE9E"/>
          </w:pPr>
          <w:r>
            <w:rPr>
              <w:rStyle w:val="PlaceholderText"/>
            </w:rPr>
            <w:t>Click or tap here to enter text.</w:t>
          </w:r>
        </w:p>
      </w:docPartBody>
    </w:docPart>
    <w:docPart>
      <w:docPartPr>
        <w:name w:val="771A4CC9B55647EC8E9B9B8E4E90B5FF"/>
        <w:category>
          <w:name w:val="General"/>
          <w:gallery w:val="placeholder"/>
        </w:category>
        <w:types>
          <w:type w:val="bbPlcHdr"/>
        </w:types>
        <w:behaviors>
          <w:behavior w:val="content"/>
        </w:behaviors>
        <w:guid w:val="{E41E3272-0E2E-4EB5-ADAC-47945D8A5244}"/>
      </w:docPartPr>
      <w:docPartBody>
        <w:p w:rsidR="000B743E" w:rsidRDefault="0094161E" w:rsidP="0094161E">
          <w:pPr>
            <w:pStyle w:val="771A4CC9B55647EC8E9B9B8E4E90B5FF"/>
          </w:pPr>
          <w:r>
            <w:rPr>
              <w:rStyle w:val="PlaceholderText"/>
            </w:rPr>
            <w:t>Click or tap here to enter text.</w:t>
          </w:r>
        </w:p>
      </w:docPartBody>
    </w:docPart>
    <w:docPart>
      <w:docPartPr>
        <w:name w:val="8A1780B449114EC1B8738C782E7460F5"/>
        <w:category>
          <w:name w:val="General"/>
          <w:gallery w:val="placeholder"/>
        </w:category>
        <w:types>
          <w:type w:val="bbPlcHdr"/>
        </w:types>
        <w:behaviors>
          <w:behavior w:val="content"/>
        </w:behaviors>
        <w:guid w:val="{23A9712C-3182-4A34-A011-0B81B9CFEC92}"/>
      </w:docPartPr>
      <w:docPartBody>
        <w:p w:rsidR="000B743E" w:rsidRDefault="0094161E" w:rsidP="0094161E">
          <w:pPr>
            <w:pStyle w:val="8A1780B449114EC1B8738C782E7460F5"/>
          </w:pPr>
          <w:r>
            <w:rPr>
              <w:rStyle w:val="PlaceholderText"/>
            </w:rPr>
            <w:t>Click or tap here to enter text.</w:t>
          </w:r>
        </w:p>
      </w:docPartBody>
    </w:docPart>
    <w:docPart>
      <w:docPartPr>
        <w:name w:val="8DFAEA05351E476B9C2FC4C39B5457DC"/>
        <w:category>
          <w:name w:val="General"/>
          <w:gallery w:val="placeholder"/>
        </w:category>
        <w:types>
          <w:type w:val="bbPlcHdr"/>
        </w:types>
        <w:behaviors>
          <w:behavior w:val="content"/>
        </w:behaviors>
        <w:guid w:val="{47D69FEA-7708-49AE-8667-525F5724412C}"/>
      </w:docPartPr>
      <w:docPartBody>
        <w:p w:rsidR="000B743E" w:rsidRDefault="0094161E" w:rsidP="0094161E">
          <w:pPr>
            <w:pStyle w:val="8DFAEA05351E476B9C2FC4C39B5457DC"/>
          </w:pPr>
          <w:r>
            <w:rPr>
              <w:rStyle w:val="PlaceholderText"/>
            </w:rPr>
            <w:t>Click or tap here to enter text.</w:t>
          </w:r>
        </w:p>
      </w:docPartBody>
    </w:docPart>
    <w:docPart>
      <w:docPartPr>
        <w:name w:val="5632C56A053545BB87D43157467B4A6B"/>
        <w:category>
          <w:name w:val="General"/>
          <w:gallery w:val="placeholder"/>
        </w:category>
        <w:types>
          <w:type w:val="bbPlcHdr"/>
        </w:types>
        <w:behaviors>
          <w:behavior w:val="content"/>
        </w:behaviors>
        <w:guid w:val="{EDB59181-EAE0-4DD1-9FD2-D3BF5AB935E2}"/>
      </w:docPartPr>
      <w:docPartBody>
        <w:p w:rsidR="000B743E" w:rsidRDefault="0094161E" w:rsidP="0094161E">
          <w:pPr>
            <w:pStyle w:val="5632C56A053545BB87D43157467B4A6B"/>
          </w:pPr>
          <w:r>
            <w:rPr>
              <w:rStyle w:val="PlaceholderText"/>
            </w:rPr>
            <w:t>Click or tap here to enter text.</w:t>
          </w:r>
        </w:p>
      </w:docPartBody>
    </w:docPart>
    <w:docPart>
      <w:docPartPr>
        <w:name w:val="974C35E801B24028A75D0499DDDFD92F"/>
        <w:category>
          <w:name w:val="General"/>
          <w:gallery w:val="placeholder"/>
        </w:category>
        <w:types>
          <w:type w:val="bbPlcHdr"/>
        </w:types>
        <w:behaviors>
          <w:behavior w:val="content"/>
        </w:behaviors>
        <w:guid w:val="{FA4A294A-110D-48FF-B6F5-6AC198F34426}"/>
      </w:docPartPr>
      <w:docPartBody>
        <w:p w:rsidR="000B743E" w:rsidRDefault="0094161E" w:rsidP="0094161E">
          <w:pPr>
            <w:pStyle w:val="974C35E801B24028A75D0499DDDFD92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61"/>
    <w:rsid w:val="000476DF"/>
    <w:rsid w:val="000A7159"/>
    <w:rsid w:val="000B743E"/>
    <w:rsid w:val="00134FBA"/>
    <w:rsid w:val="0052137B"/>
    <w:rsid w:val="006B4FE5"/>
    <w:rsid w:val="006C6E39"/>
    <w:rsid w:val="0094161E"/>
    <w:rsid w:val="00985E61"/>
    <w:rsid w:val="00A32353"/>
    <w:rsid w:val="00B961A6"/>
    <w:rsid w:val="00BD457C"/>
    <w:rsid w:val="00DB483A"/>
    <w:rsid w:val="00F4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61E"/>
  </w:style>
  <w:style w:type="paragraph" w:customStyle="1" w:styleId="6ABB886F94C445BF8C0509825DB9C685">
    <w:name w:val="6ABB886F94C445BF8C0509825DB9C685"/>
    <w:rsid w:val="0052137B"/>
  </w:style>
  <w:style w:type="paragraph" w:customStyle="1" w:styleId="B168986CD5A14E78AFD18EEFD1A04C2A">
    <w:name w:val="B168986CD5A14E78AFD18EEFD1A04C2A"/>
    <w:rsid w:val="0052137B"/>
  </w:style>
  <w:style w:type="paragraph" w:customStyle="1" w:styleId="13538749C7ED4ACEB659A7EA2B2C5337">
    <w:name w:val="13538749C7ED4ACEB659A7EA2B2C5337"/>
    <w:rsid w:val="0052137B"/>
  </w:style>
  <w:style w:type="paragraph" w:customStyle="1" w:styleId="55082A9E019C4861AEB297540A23F9E3">
    <w:name w:val="55082A9E019C4861AEB297540A23F9E3"/>
    <w:rsid w:val="0052137B"/>
  </w:style>
  <w:style w:type="paragraph" w:customStyle="1" w:styleId="4505A54AB80E4D35A5BAC8344845547B">
    <w:name w:val="4505A54AB80E4D35A5BAC8344845547B"/>
    <w:rsid w:val="0052137B"/>
  </w:style>
  <w:style w:type="paragraph" w:customStyle="1" w:styleId="FDE51FA5169C4A93ADC703A12FD58042">
    <w:name w:val="FDE51FA5169C4A93ADC703A12FD58042"/>
    <w:rsid w:val="0052137B"/>
  </w:style>
  <w:style w:type="paragraph" w:customStyle="1" w:styleId="96517463FAAC425CB524CD67133D9F7C">
    <w:name w:val="96517463FAAC425CB524CD67133D9F7C"/>
    <w:rsid w:val="000476DF"/>
  </w:style>
  <w:style w:type="paragraph" w:customStyle="1" w:styleId="C92BF6CE674A466894A09291991CDCBF">
    <w:name w:val="C92BF6CE674A466894A09291991CDCBF"/>
    <w:rsid w:val="00BD457C"/>
  </w:style>
  <w:style w:type="paragraph" w:customStyle="1" w:styleId="7CC4717E3B034DD29CACBF563CB43102">
    <w:name w:val="7CC4717E3B034DD29CACBF563CB43102"/>
    <w:rsid w:val="00BD457C"/>
  </w:style>
  <w:style w:type="paragraph" w:customStyle="1" w:styleId="3D549E7BD642487D8C142D798BCC901A">
    <w:name w:val="3D549E7BD642487D8C142D798BCC901A"/>
    <w:rsid w:val="00BD457C"/>
  </w:style>
  <w:style w:type="paragraph" w:customStyle="1" w:styleId="E3FD41BFC22645229F088B2D6041F447">
    <w:name w:val="E3FD41BFC22645229F088B2D6041F447"/>
    <w:rsid w:val="00BD457C"/>
  </w:style>
  <w:style w:type="paragraph" w:customStyle="1" w:styleId="684EB7B0598646D5B31DD48B5589EBAD">
    <w:name w:val="684EB7B0598646D5B31DD48B5589EBAD"/>
    <w:rsid w:val="0094161E"/>
  </w:style>
  <w:style w:type="paragraph" w:customStyle="1" w:styleId="861B8435D67B4048BFAEDAC8E76B180A">
    <w:name w:val="861B8435D67B4048BFAEDAC8E76B180A"/>
    <w:rsid w:val="0094161E"/>
  </w:style>
  <w:style w:type="paragraph" w:customStyle="1" w:styleId="7627639AFD2742CEA00CB84E49EADE9E">
    <w:name w:val="7627639AFD2742CEA00CB84E49EADE9E"/>
    <w:rsid w:val="0094161E"/>
  </w:style>
  <w:style w:type="paragraph" w:customStyle="1" w:styleId="771A4CC9B55647EC8E9B9B8E4E90B5FF">
    <w:name w:val="771A4CC9B55647EC8E9B9B8E4E90B5FF"/>
    <w:rsid w:val="0094161E"/>
  </w:style>
  <w:style w:type="paragraph" w:customStyle="1" w:styleId="8A1780B449114EC1B8738C782E7460F5">
    <w:name w:val="8A1780B449114EC1B8738C782E7460F5"/>
    <w:rsid w:val="0094161E"/>
  </w:style>
  <w:style w:type="paragraph" w:customStyle="1" w:styleId="8DFAEA05351E476B9C2FC4C39B5457DC">
    <w:name w:val="8DFAEA05351E476B9C2FC4C39B5457DC"/>
    <w:rsid w:val="0094161E"/>
  </w:style>
  <w:style w:type="paragraph" w:customStyle="1" w:styleId="5632C56A053545BB87D43157467B4A6B">
    <w:name w:val="5632C56A053545BB87D43157467B4A6B"/>
    <w:rsid w:val="0094161E"/>
  </w:style>
  <w:style w:type="paragraph" w:customStyle="1" w:styleId="974C35E801B24028A75D0499DDDFD92F">
    <w:name w:val="974C35E801B24028A75D0499DDDFD92F"/>
    <w:rsid w:val="00941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37</TotalTime>
  <Pages>9</Pages>
  <Words>2029</Words>
  <Characters>10174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Links>
    <vt:vector size="12" baseType="variant">
      <vt:variant>
        <vt:i4>2162739</vt:i4>
      </vt:variant>
      <vt:variant>
        <vt:i4>3</vt:i4>
      </vt:variant>
      <vt:variant>
        <vt:i4>0</vt:i4>
      </vt:variant>
      <vt:variant>
        <vt:i4>5</vt:i4>
      </vt:variant>
      <vt:variant>
        <vt:lpwstr>http://www.google.com/</vt:lpwstr>
      </vt:variant>
      <vt:variant>
        <vt:lpwstr/>
      </vt: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4</cp:revision>
  <cp:lastPrinted>2025-02-17T21:06:00Z</cp:lastPrinted>
  <dcterms:created xsi:type="dcterms:W3CDTF">2020-12-07T23:17:00Z</dcterms:created>
  <dcterms:modified xsi:type="dcterms:W3CDTF">2025-02-17T21:06:00Z</dcterms:modified>
</cp:coreProperties>
</file>