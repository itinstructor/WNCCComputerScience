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480516" w14:textId="77777777" w:rsidR="003B5A3B" w:rsidRDefault="00521CC4" w:rsidP="00F95338">
      <w:pPr>
        <w:pStyle w:val="Heading1"/>
      </w:pPr>
      <w:r>
        <w:t>Hash a Text String</w:t>
      </w:r>
    </w:p>
    <w:p w14:paraId="51F7F542" w14:textId="77777777" w:rsidR="00962C17" w:rsidRDefault="00962C17" w:rsidP="001E5775">
      <w:r w:rsidRPr="00962C17">
        <w:t>Time require</w:t>
      </w:r>
      <w:r w:rsidR="00930BBD">
        <w:t>d</w:t>
      </w:r>
      <w:r w:rsidRPr="00962C17">
        <w:t xml:space="preserve">: </w:t>
      </w:r>
      <w:r w:rsidR="00367F81">
        <w:t>15</w:t>
      </w:r>
      <w:r w:rsidRPr="00962C17">
        <w:t xml:space="preserve"> minutes</w:t>
      </w:r>
    </w:p>
    <w:p w14:paraId="3088BDC5" w14:textId="77777777" w:rsidR="002B2459" w:rsidRDefault="002B2459" w:rsidP="002B2459">
      <w:r>
        <w:rPr>
          <w:b/>
        </w:rPr>
        <w:t>How to Create Screenshots:</w:t>
      </w:r>
      <w:r>
        <w:t xml:space="preserve"> Please use the Windows Snip and Sketch Tool or the Snipping Tool. Paste a screenshot of just the program you are working on. If you are snipping a virtual machine, make sure your focus is outside the virtual machine before you snip.</w:t>
      </w:r>
    </w:p>
    <w:p w14:paraId="08E4EB69" w14:textId="77777777" w:rsidR="002B2459" w:rsidRDefault="002B2459" w:rsidP="00786506">
      <w:pPr>
        <w:pStyle w:val="ListParagraph"/>
        <w:numPr>
          <w:ilvl w:val="0"/>
          <w:numId w:val="4"/>
        </w:numPr>
      </w:pPr>
      <w:r>
        <w:t xml:space="preserve">Press and hold down the </w:t>
      </w:r>
      <w:r w:rsidRPr="00EC5DAF">
        <w:rPr>
          <w:b/>
        </w:rPr>
        <w:t>Windows key</w:t>
      </w:r>
      <w:r>
        <w:rPr>
          <w:b/>
        </w:rPr>
        <w:t xml:space="preserve"> </w:t>
      </w:r>
      <w:r>
        <w:t xml:space="preserve">&amp; </w:t>
      </w:r>
      <w:r w:rsidRPr="00EC5DAF">
        <w:rPr>
          <w:b/>
        </w:rPr>
        <w:t>Shift</w:t>
      </w:r>
      <w:r>
        <w:t xml:space="preserve">, then type </w:t>
      </w:r>
      <w:r w:rsidRPr="00EC5DAF">
        <w:rPr>
          <w:b/>
        </w:rPr>
        <w:t>S</w:t>
      </w:r>
      <w:r>
        <w:rPr>
          <w:b/>
        </w:rPr>
        <w:t xml:space="preserve">. </w:t>
      </w:r>
      <w:r w:rsidRPr="00EC5DAF">
        <w:t>This brings up the on-screen snipping</w:t>
      </w:r>
      <w:r>
        <w:t xml:space="preserve"> tool.</w:t>
      </w:r>
    </w:p>
    <w:p w14:paraId="5127E180" w14:textId="77777777" w:rsidR="002B2459" w:rsidRDefault="002B2459" w:rsidP="00786506">
      <w:pPr>
        <w:pStyle w:val="ListParagraph"/>
        <w:numPr>
          <w:ilvl w:val="0"/>
          <w:numId w:val="4"/>
        </w:numPr>
      </w:pPr>
      <w:r>
        <w:t>Click and Drag your mouse around whatever you want to snip.</w:t>
      </w:r>
    </w:p>
    <w:p w14:paraId="0202DAD9" w14:textId="77777777" w:rsidR="002B2459" w:rsidRDefault="002B2459" w:rsidP="00786506">
      <w:pPr>
        <w:pStyle w:val="ListParagraph"/>
        <w:numPr>
          <w:ilvl w:val="0"/>
          <w:numId w:val="4"/>
        </w:numPr>
      </w:pPr>
      <w:r>
        <w:t>Release the mouse button. This places the snip into the Windows Clipboard.</w:t>
      </w:r>
    </w:p>
    <w:p w14:paraId="42926729" w14:textId="77777777" w:rsidR="002B2459" w:rsidRDefault="002B2459" w:rsidP="00786506">
      <w:pPr>
        <w:pStyle w:val="ListParagraph"/>
        <w:numPr>
          <w:ilvl w:val="0"/>
          <w:numId w:val="4"/>
        </w:numPr>
      </w:pPr>
      <w:r>
        <w:t xml:space="preserve">Go into Word or wherever you want to paste the snip. Hold down </w:t>
      </w:r>
      <w:r w:rsidRPr="00794F8E">
        <w:rPr>
          <w:b/>
        </w:rPr>
        <w:t>CTRL</w:t>
      </w:r>
      <w:r w:rsidRPr="00C36A8A">
        <w:t>, then type</w:t>
      </w:r>
      <w:r>
        <w:t xml:space="preserve"> </w:t>
      </w:r>
      <w:r w:rsidRPr="00794F8E">
        <w:rPr>
          <w:b/>
        </w:rPr>
        <w:t>V</w:t>
      </w:r>
      <w:r>
        <w:t xml:space="preserve"> to paste the snip.</w:t>
      </w:r>
    </w:p>
    <w:p w14:paraId="058C6FCF" w14:textId="77777777" w:rsidR="00890EEA" w:rsidRDefault="00890EEA" w:rsidP="00BB79D7">
      <w:pPr>
        <w:pStyle w:val="Heading2"/>
      </w:pPr>
      <w:r>
        <w:t>What is Hashing?</w:t>
      </w:r>
    </w:p>
    <w:p w14:paraId="77AA0F7E" w14:textId="77777777" w:rsidR="005D64D3" w:rsidRDefault="00144EB4" w:rsidP="005D64D3">
      <w:r>
        <w:t xml:space="preserve">A </w:t>
      </w:r>
      <w:r w:rsidR="005D64D3">
        <w:t>hash value (or simply hash), also called a message digest, is a number generated from a string of text. The hash is substantially smaller than the text itself and is generated by a formula in such a way that it is extremely unlikely that some other text will produce the same hash value.</w:t>
      </w:r>
    </w:p>
    <w:p w14:paraId="522156EC" w14:textId="77777777" w:rsidR="00890EEA" w:rsidRPr="00890EEA" w:rsidRDefault="005D64D3" w:rsidP="005D64D3">
      <w:r>
        <w:t>Hashes play a role in security systems where they're used to ensure that transmitted messages have not been tampered with. The sender generates a hash of the message, encrypts it, and sends it with the message itself. The recipient then decrypts both the message and the hash, produces another hash from the received message, and compares the two hashes. If they're the same, there is a very high probability that the message was transmitted intact.</w:t>
      </w:r>
    </w:p>
    <w:p w14:paraId="64108934" w14:textId="77777777" w:rsidR="00BB79D7" w:rsidRDefault="00BB79D7" w:rsidP="00BB79D7">
      <w:pPr>
        <w:pStyle w:val="Heading2"/>
      </w:pPr>
      <w:r>
        <w:t>Lab Description</w:t>
      </w:r>
    </w:p>
    <w:p w14:paraId="696C7830" w14:textId="77777777" w:rsidR="00827796" w:rsidRDefault="00827796" w:rsidP="00827796">
      <w:pPr>
        <w:pStyle w:val="ListParagraph"/>
        <w:ind w:left="0"/>
      </w:pPr>
      <w:r w:rsidRPr="00827796">
        <w:t>Several hashing tools are available free online. One website, onlinemd5.com, lets you choose between three hashing algorithms: MD5 (an older, outdated hashing algorithm), SHA-1, and SHA-256. Complete the following steps:</w:t>
      </w:r>
    </w:p>
    <w:p w14:paraId="0C3F2897" w14:textId="31E589F5" w:rsidR="00F413A9" w:rsidRDefault="00827796" w:rsidP="00786506">
      <w:pPr>
        <w:pStyle w:val="ListParagraph"/>
        <w:numPr>
          <w:ilvl w:val="0"/>
          <w:numId w:val="5"/>
        </w:numPr>
      </w:pPr>
      <w:r w:rsidRPr="00827796">
        <w:t xml:space="preserve">In your browser, go to </w:t>
      </w:r>
      <w:hyperlink r:id="rId7" w:history="1">
        <w:r w:rsidR="00F413A9" w:rsidRPr="00CA02B2">
          <w:rPr>
            <w:rStyle w:val="Hyperlink"/>
          </w:rPr>
          <w:t>https://codebeautify.org/md5-hash-generator</w:t>
        </w:r>
      </w:hyperlink>
      <w:r w:rsidR="00F413A9">
        <w:t xml:space="preserve"> </w:t>
      </w:r>
    </w:p>
    <w:p w14:paraId="014BC3A6" w14:textId="247987D2" w:rsidR="003A667D" w:rsidRDefault="00466D99" w:rsidP="00786506">
      <w:pPr>
        <w:pStyle w:val="ListParagraph"/>
        <w:numPr>
          <w:ilvl w:val="0"/>
          <w:numId w:val="5"/>
        </w:numPr>
      </w:pPr>
      <w:r>
        <w:t>There are several different types of Hash Generators on this site.</w:t>
      </w:r>
    </w:p>
    <w:p w14:paraId="529D7498" w14:textId="77777777" w:rsidR="005A5EC8" w:rsidRDefault="00827796" w:rsidP="00786506">
      <w:pPr>
        <w:pStyle w:val="ListParagraph"/>
        <w:numPr>
          <w:ilvl w:val="0"/>
          <w:numId w:val="5"/>
        </w:numPr>
      </w:pPr>
      <w:r w:rsidRPr="00827796">
        <w:lastRenderedPageBreak/>
        <w:t>MD5 should be selected by default. Type a string of text into the box and watch the hash output calculate automatically as you type.</w:t>
      </w:r>
    </w:p>
    <w:p w14:paraId="7D8EDB62" w14:textId="77777777" w:rsidR="005A5EC8" w:rsidRDefault="00827796" w:rsidP="00786506">
      <w:pPr>
        <w:pStyle w:val="ListParagraph"/>
        <w:numPr>
          <w:ilvl w:val="0"/>
          <w:numId w:val="5"/>
        </w:numPr>
      </w:pPr>
      <w:r w:rsidRPr="00827796">
        <w:t>What do you notice about the length of the string hash as you enter each additional letter?</w:t>
      </w:r>
    </w:p>
    <w:sdt>
      <w:sdtPr>
        <w:id w:val="496705072"/>
        <w:placeholder>
          <w:docPart w:val="C45D36E664B5420FBBCB7432DD91036D"/>
        </w:placeholder>
        <w:showingPlcHdr/>
      </w:sdtPr>
      <w:sdtEndPr/>
      <w:sdtContent>
        <w:p w14:paraId="6C83470B" w14:textId="77777777" w:rsidR="00B44E51" w:rsidRDefault="00B44E51" w:rsidP="00B44E51">
          <w:pPr>
            <w:pStyle w:val="ListParagraph"/>
            <w:ind w:left="360"/>
          </w:pPr>
          <w:r w:rsidRPr="00FB3E0D">
            <w:rPr>
              <w:color w:val="FF0000"/>
            </w:rPr>
            <w:t>Click or tap here to enter text.</w:t>
          </w:r>
        </w:p>
      </w:sdtContent>
    </w:sdt>
    <w:p w14:paraId="0349685C" w14:textId="77777777" w:rsidR="00B44E51" w:rsidRDefault="00B44E51" w:rsidP="00786506">
      <w:pPr>
        <w:pStyle w:val="ListParagraph"/>
        <w:numPr>
          <w:ilvl w:val="0"/>
          <w:numId w:val="5"/>
        </w:numPr>
      </w:pPr>
      <w:r>
        <w:t>Insert a screenshot</w:t>
      </w:r>
    </w:p>
    <w:bookmarkStart w:id="0" w:name="_Hlk531808131" w:displacedByCustomXml="next"/>
    <w:sdt>
      <w:sdtPr>
        <w:id w:val="1722556496"/>
        <w:placeholder>
          <w:docPart w:val="63A7ABAE2F0844ACBEFED3DA5733581D"/>
        </w:placeholder>
        <w:showingPlcHdr/>
      </w:sdtPr>
      <w:sdtEndPr/>
      <w:sdtContent>
        <w:p w14:paraId="32355289" w14:textId="77777777" w:rsidR="005A5EC8" w:rsidRDefault="005A5EC8" w:rsidP="005A5EC8">
          <w:pPr>
            <w:pStyle w:val="ListParagraph"/>
            <w:ind w:left="360"/>
          </w:pPr>
          <w:r w:rsidRPr="00FB3E0D">
            <w:rPr>
              <w:color w:val="FF0000"/>
            </w:rPr>
            <w:t>Click or tap here to enter text.</w:t>
          </w:r>
        </w:p>
      </w:sdtContent>
    </w:sdt>
    <w:bookmarkEnd w:id="0" w:displacedByCustomXml="prev"/>
    <w:p w14:paraId="42AC25B1" w14:textId="77777777" w:rsidR="00CC731C" w:rsidRDefault="00827796" w:rsidP="00786506">
      <w:pPr>
        <w:pStyle w:val="ListParagraph"/>
        <w:numPr>
          <w:ilvl w:val="0"/>
          <w:numId w:val="5"/>
        </w:numPr>
      </w:pPr>
      <w:r w:rsidRPr="00827796">
        <w:t>Copy the final string hash into a text document for later comparison. Windows Notepad works well for this purpose.</w:t>
      </w:r>
    </w:p>
    <w:p w14:paraId="612ED290" w14:textId="77777777" w:rsidR="00F3171E" w:rsidRDefault="00827796" w:rsidP="00786506">
      <w:pPr>
        <w:pStyle w:val="ListParagraph"/>
        <w:numPr>
          <w:ilvl w:val="0"/>
          <w:numId w:val="5"/>
        </w:numPr>
      </w:pPr>
      <w:r w:rsidRPr="00827796">
        <w:t>Select SHA1 and copy the new string hash into your text document for comparison.</w:t>
      </w:r>
    </w:p>
    <w:p w14:paraId="5C50C14B" w14:textId="77777777" w:rsidR="00F3171E" w:rsidRDefault="00827796" w:rsidP="00786506">
      <w:pPr>
        <w:pStyle w:val="ListParagraph"/>
        <w:numPr>
          <w:ilvl w:val="0"/>
          <w:numId w:val="5"/>
        </w:numPr>
      </w:pPr>
      <w:r w:rsidRPr="00827796">
        <w:t>Select SHA-256 and copy the new string hash into your text document for comparison.</w:t>
      </w:r>
    </w:p>
    <w:p w14:paraId="21143210" w14:textId="77777777" w:rsidR="003472E4" w:rsidRDefault="00827796" w:rsidP="00786506">
      <w:pPr>
        <w:pStyle w:val="ListParagraph"/>
        <w:numPr>
          <w:ilvl w:val="0"/>
          <w:numId w:val="5"/>
        </w:numPr>
      </w:pPr>
      <w:r w:rsidRPr="00827796">
        <w:t>Which string hash is longer?</w:t>
      </w:r>
    </w:p>
    <w:sdt>
      <w:sdtPr>
        <w:id w:val="521213154"/>
        <w:placeholder>
          <w:docPart w:val="DB65151562E24533B12FC8FF5020DDF3"/>
        </w:placeholder>
        <w:showingPlcHdr/>
      </w:sdtPr>
      <w:sdtEndPr/>
      <w:sdtContent>
        <w:p w14:paraId="1ED16528" w14:textId="77777777" w:rsidR="003472E4" w:rsidRDefault="003472E4" w:rsidP="003472E4">
          <w:pPr>
            <w:pStyle w:val="ListParagraph"/>
            <w:ind w:left="360"/>
          </w:pPr>
          <w:r w:rsidRPr="00FB3E0D">
            <w:rPr>
              <w:color w:val="FF0000"/>
            </w:rPr>
            <w:t>Click or tap here to enter text.</w:t>
          </w:r>
        </w:p>
      </w:sdtContent>
    </w:sdt>
    <w:p w14:paraId="62228519" w14:textId="77777777" w:rsidR="003472E4" w:rsidRDefault="00827796" w:rsidP="00786506">
      <w:pPr>
        <w:pStyle w:val="ListParagraph"/>
        <w:numPr>
          <w:ilvl w:val="0"/>
          <w:numId w:val="5"/>
        </w:numPr>
      </w:pPr>
      <w:r w:rsidRPr="00827796">
        <w:t>Why do you think that is?</w:t>
      </w:r>
      <w:r w:rsidR="00BA02CB">
        <w:t xml:space="preserve"> (Please explain your answer.)</w:t>
      </w:r>
    </w:p>
    <w:sdt>
      <w:sdtPr>
        <w:id w:val="-54865151"/>
        <w:placeholder>
          <w:docPart w:val="F724C71C5C2D4E15AB579F6CC67B16EE"/>
        </w:placeholder>
        <w:showingPlcHdr/>
      </w:sdtPr>
      <w:sdtEndPr/>
      <w:sdtContent>
        <w:p w14:paraId="6158FA8E" w14:textId="77777777" w:rsidR="009D2716" w:rsidRDefault="009D2716" w:rsidP="009D2716">
          <w:pPr>
            <w:pStyle w:val="ListParagraph"/>
            <w:ind w:left="360"/>
          </w:pPr>
          <w:r w:rsidRPr="00FB3E0D">
            <w:rPr>
              <w:color w:val="FF0000"/>
            </w:rPr>
            <w:t>Click or tap here to enter text.</w:t>
          </w:r>
        </w:p>
      </w:sdtContent>
    </w:sdt>
    <w:p w14:paraId="2D90F7B3" w14:textId="5230FEE2" w:rsidR="00E05C4D" w:rsidRDefault="006272C8" w:rsidP="00786506">
      <w:pPr>
        <w:pStyle w:val="ListParagraph"/>
        <w:numPr>
          <w:ilvl w:val="0"/>
          <w:numId w:val="5"/>
        </w:numPr>
      </w:pPr>
      <w:r>
        <w:t>T</w:t>
      </w:r>
      <w:r w:rsidR="00827796" w:rsidRPr="00827796">
        <w:t>ype a lot more text into the hash generator.</w:t>
      </w:r>
    </w:p>
    <w:p w14:paraId="2D7B46E6" w14:textId="77777777" w:rsidR="00E05C4D" w:rsidRDefault="00827796" w:rsidP="00786506">
      <w:pPr>
        <w:pStyle w:val="ListParagraph"/>
        <w:numPr>
          <w:ilvl w:val="0"/>
          <w:numId w:val="5"/>
        </w:numPr>
      </w:pPr>
      <w:r w:rsidRPr="00827796">
        <w:t>What happens to the string hash?</w:t>
      </w:r>
    </w:p>
    <w:sdt>
      <w:sdtPr>
        <w:id w:val="560531553"/>
        <w:placeholder>
          <w:docPart w:val="C751A1E00240458CBA80D4798ACA07F4"/>
        </w:placeholder>
        <w:showingPlcHdr/>
      </w:sdtPr>
      <w:sdtEndPr/>
      <w:sdtContent>
        <w:p w14:paraId="6D5BBA39" w14:textId="77777777" w:rsidR="00E05C4D" w:rsidRDefault="00E05C4D" w:rsidP="00E05C4D">
          <w:pPr>
            <w:pStyle w:val="ListParagraph"/>
            <w:ind w:left="360"/>
          </w:pPr>
          <w:r w:rsidRPr="00FB3E0D">
            <w:rPr>
              <w:color w:val="FF0000"/>
            </w:rPr>
            <w:t>Click or tap here to enter text.</w:t>
          </w:r>
        </w:p>
      </w:sdtContent>
    </w:sdt>
    <w:p w14:paraId="73040049" w14:textId="77777777" w:rsidR="00E05C4D" w:rsidRDefault="00827796" w:rsidP="00786506">
      <w:pPr>
        <w:pStyle w:val="ListParagraph"/>
        <w:numPr>
          <w:ilvl w:val="0"/>
          <w:numId w:val="5"/>
        </w:numPr>
      </w:pPr>
      <w:r w:rsidRPr="00827796">
        <w:t>Now change exactly one letter in the hash generator’s input text.</w:t>
      </w:r>
    </w:p>
    <w:p w14:paraId="7B8BD9CA" w14:textId="77777777" w:rsidR="00827796" w:rsidRDefault="00827796" w:rsidP="00786506">
      <w:pPr>
        <w:pStyle w:val="ListParagraph"/>
        <w:numPr>
          <w:ilvl w:val="0"/>
          <w:numId w:val="5"/>
        </w:numPr>
      </w:pPr>
      <w:r w:rsidRPr="00827796">
        <w:t>What happens to the string hash?</w:t>
      </w:r>
    </w:p>
    <w:sdt>
      <w:sdtPr>
        <w:id w:val="1872487489"/>
        <w:placeholder>
          <w:docPart w:val="2BC7B9000B4B4964874BA1B02C738313"/>
        </w:placeholder>
        <w:showingPlcHdr/>
      </w:sdtPr>
      <w:sdtEndPr/>
      <w:sdtContent>
        <w:p w14:paraId="3F2F2287" w14:textId="77777777" w:rsidR="00E05C4D" w:rsidRDefault="00E05C4D" w:rsidP="00E05C4D">
          <w:pPr>
            <w:pStyle w:val="ListParagraph"/>
            <w:ind w:left="360"/>
          </w:pPr>
          <w:r w:rsidRPr="00FB3E0D">
            <w:rPr>
              <w:color w:val="FF0000"/>
            </w:rPr>
            <w:t>Click or tap here to enter text.</w:t>
          </w:r>
        </w:p>
      </w:sdtContent>
    </w:sdt>
    <w:p w14:paraId="0E4C7089" w14:textId="77777777" w:rsidR="00195783" w:rsidRDefault="00195783" w:rsidP="005F029D">
      <w:pPr>
        <w:pStyle w:val="ListParagraph"/>
        <w:numPr>
          <w:ilvl w:val="0"/>
          <w:numId w:val="5"/>
        </w:numPr>
      </w:pPr>
      <w:r>
        <w:t>Insert a screenshot.</w:t>
      </w:r>
    </w:p>
    <w:sdt>
      <w:sdtPr>
        <w:id w:val="1320390696"/>
        <w:placeholder>
          <w:docPart w:val="F9B02966A6DB4B758AB728C43939C3A7"/>
        </w:placeholder>
        <w:showingPlcHdr/>
      </w:sdtPr>
      <w:sdtEndPr/>
      <w:sdtContent>
        <w:p w14:paraId="2585E2EE" w14:textId="77777777" w:rsidR="00195783" w:rsidRDefault="00195783" w:rsidP="00195783">
          <w:pPr>
            <w:pStyle w:val="ListParagraph"/>
            <w:ind w:left="360"/>
          </w:pPr>
          <w:r w:rsidRPr="00FB3E0D">
            <w:rPr>
              <w:color w:val="FF0000"/>
            </w:rPr>
            <w:t>Click or tap here to enter text.</w:t>
          </w:r>
        </w:p>
      </w:sdtContent>
    </w:sdt>
    <w:p w14:paraId="1C5F8FEB" w14:textId="77777777" w:rsidR="005F029D" w:rsidRDefault="005F029D" w:rsidP="005F029D">
      <w:pPr>
        <w:pStyle w:val="ListParagraph"/>
        <w:numPr>
          <w:ilvl w:val="0"/>
          <w:numId w:val="5"/>
        </w:numPr>
      </w:pPr>
      <w:r>
        <w:t>Save the text file.</w:t>
      </w:r>
    </w:p>
    <w:p w14:paraId="1C7FDDF7" w14:textId="136C70CB" w:rsidR="00FC228E" w:rsidRDefault="0037337C" w:rsidP="00FC228E">
      <w:r w:rsidRPr="0037337C">
        <w:rPr>
          <w:b/>
        </w:rPr>
        <w:t>The rest of the story:</w:t>
      </w:r>
      <w:r>
        <w:t xml:space="preserve"> </w:t>
      </w:r>
      <w:r w:rsidRPr="0037337C">
        <w:t>The longer the hash or encryption key, the more secure it is</w:t>
      </w:r>
      <w:r w:rsidRPr="0037337C">
        <w:rPr>
          <w:rFonts w:ascii="Tahoma" w:hAnsi="Tahoma" w:cs="Tahoma"/>
        </w:rPr>
        <w:t>﻿﻿</w:t>
      </w:r>
      <w:r w:rsidRPr="0037337C">
        <w:t xml:space="preserve">. On the flip side, it takes longer to calculate. </w:t>
      </w:r>
      <w:r w:rsidR="00A507B3">
        <w:t>There is always</w:t>
      </w:r>
      <w:r w:rsidRPr="0037337C">
        <w:t xml:space="preserve"> a tradeoff.</w:t>
      </w:r>
    </w:p>
    <w:p w14:paraId="71425753" w14:textId="75BBFC8C" w:rsidR="00B938B2" w:rsidRDefault="00B938B2" w:rsidP="00B938B2">
      <w:pPr>
        <w:pStyle w:val="Heading2"/>
      </w:pPr>
      <w:r>
        <w:lastRenderedPageBreak/>
        <w:t>Assignment Submission</w:t>
      </w:r>
    </w:p>
    <w:p w14:paraId="6BD3C685" w14:textId="77777777" w:rsidR="00B938B2" w:rsidRDefault="00FC228E" w:rsidP="00B938B2">
      <w:pPr>
        <w:pStyle w:val="ListParagraph"/>
        <w:numPr>
          <w:ilvl w:val="0"/>
          <w:numId w:val="46"/>
        </w:numPr>
      </w:pPr>
      <w:r>
        <w:t>Attach this completed document</w:t>
      </w:r>
    </w:p>
    <w:p w14:paraId="3D856F69" w14:textId="77777777" w:rsidR="00B938B2" w:rsidRDefault="00B938B2" w:rsidP="00B938B2">
      <w:pPr>
        <w:pStyle w:val="ListParagraph"/>
        <w:numPr>
          <w:ilvl w:val="0"/>
          <w:numId w:val="46"/>
        </w:numPr>
      </w:pPr>
      <w:r>
        <w:t>Attach</w:t>
      </w:r>
      <w:r w:rsidR="00FC228E">
        <w:t xml:space="preserve"> the text file</w:t>
      </w:r>
    </w:p>
    <w:p w14:paraId="7AB756E3" w14:textId="6ED5DCCC" w:rsidR="00FC228E" w:rsidRDefault="00B938B2" w:rsidP="00B938B2">
      <w:pPr>
        <w:pStyle w:val="ListParagraph"/>
        <w:numPr>
          <w:ilvl w:val="0"/>
          <w:numId w:val="46"/>
        </w:numPr>
      </w:pPr>
      <w:r>
        <w:t xml:space="preserve">Submit in </w:t>
      </w:r>
      <w:r w:rsidR="00FC228E">
        <w:t>Blackboard.</w:t>
      </w:r>
    </w:p>
    <w:sectPr w:rsidR="00FC228E" w:rsidSect="00EF7C5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65FB3A" w14:textId="77777777" w:rsidR="006171F7" w:rsidRDefault="006171F7" w:rsidP="00C71F9B">
      <w:r>
        <w:separator/>
      </w:r>
    </w:p>
  </w:endnote>
  <w:endnote w:type="continuationSeparator" w:id="0">
    <w:p w14:paraId="1CA05D25" w14:textId="77777777" w:rsidR="006171F7" w:rsidRDefault="006171F7" w:rsidP="00C71F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846DC2" w14:textId="31A093DE" w:rsidR="00C71F9B" w:rsidRPr="00C71F9B" w:rsidRDefault="00753642" w:rsidP="00EE2241">
    <w:pPr>
      <w:pStyle w:val="Footer"/>
    </w:pPr>
    <w:r>
      <w:t>Hash a Text String</w:t>
    </w:r>
    <w:r w:rsidR="00C71F9B" w:rsidRPr="00C71F9B">
      <w:tab/>
      <w:t xml:space="preserve">Page </w:t>
    </w:r>
    <w:r w:rsidR="00C71F9B" w:rsidRPr="00C71F9B">
      <w:fldChar w:fldCharType="begin"/>
    </w:r>
    <w:r w:rsidR="00C71F9B" w:rsidRPr="00C71F9B">
      <w:instrText xml:space="preserve"> PAGE </w:instrText>
    </w:r>
    <w:r w:rsidR="00C71F9B" w:rsidRPr="00C71F9B">
      <w:fldChar w:fldCharType="separate"/>
    </w:r>
    <w:r w:rsidR="00930BBD">
      <w:rPr>
        <w:noProof/>
      </w:rPr>
      <w:t>1</w:t>
    </w:r>
    <w:r w:rsidR="00C71F9B" w:rsidRPr="00C71F9B">
      <w:fldChar w:fldCharType="end"/>
    </w:r>
    <w:r w:rsidR="00C71F9B" w:rsidRPr="00C71F9B">
      <w:t xml:space="preserve"> of </w:t>
    </w:r>
    <w:fldSimple w:instr=" NUMPAGES ">
      <w:r w:rsidR="00930BBD">
        <w:rPr>
          <w:noProof/>
        </w:rPr>
        <w:t>1</w:t>
      </w:r>
    </w:fldSimple>
    <w:r w:rsidR="00C71F9B" w:rsidRPr="00C71F9B">
      <w:tab/>
      <w:t xml:space="preserve">Revised: </w:t>
    </w:r>
    <w:r w:rsidR="002551D4">
      <w:t>0</w:t>
    </w:r>
    <w:r w:rsidR="008D1E93">
      <w:t>4</w:t>
    </w:r>
    <w:r w:rsidR="002551D4">
      <w:t>/1</w:t>
    </w:r>
    <w:r w:rsidR="00FC07BF">
      <w:t>6</w:t>
    </w:r>
    <w:r w:rsidR="002551D4">
      <w:t>/20</w:t>
    </w:r>
    <w:r w:rsidR="00FC07BF">
      <w:t>2</w:t>
    </w:r>
    <w:r w:rsidR="008D1E93">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F2542D" w14:textId="77777777" w:rsidR="006171F7" w:rsidRDefault="006171F7" w:rsidP="00C71F9B">
      <w:r>
        <w:separator/>
      </w:r>
    </w:p>
  </w:footnote>
  <w:footnote w:type="continuationSeparator" w:id="0">
    <w:p w14:paraId="32C5E041" w14:textId="77777777" w:rsidR="006171F7" w:rsidRDefault="006171F7" w:rsidP="00C71F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04AB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05E141C0"/>
    <w:multiLevelType w:val="hybridMultilevel"/>
    <w:tmpl w:val="32426A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26D26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16B2578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18AA66B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93A75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F66373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0E35E7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24F6348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5666F6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6954B4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CD0B7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9B6723D"/>
    <w:multiLevelType w:val="hybridMultilevel"/>
    <w:tmpl w:val="E5B270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C1F4AF4"/>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2FD37C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37114E3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3FCA7B8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103484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45B45C2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47DF685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480B1EA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496D27F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496F6BD2"/>
    <w:multiLevelType w:val="multilevel"/>
    <w:tmpl w:val="FFE47BFC"/>
    <w:lvl w:ilvl="0">
      <w:start w:val="1"/>
      <w:numFmt w:val="decimal"/>
      <w:pStyle w:val="Outlinenumbering"/>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4A850BB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C371070"/>
    <w:multiLevelType w:val="multilevel"/>
    <w:tmpl w:val="E910B2A0"/>
    <w:lvl w:ilvl="0">
      <w:start w:val="1"/>
      <w:numFmt w:val="decimal"/>
      <w:pStyle w:val="NumberedHeading2"/>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5" w15:restartNumberingAfterBreak="0">
    <w:nsid w:val="4C411C4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4E6C4ED2"/>
    <w:multiLevelType w:val="hybridMultilevel"/>
    <w:tmpl w:val="117E7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FE60A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571D3BF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584A455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5CE16E34"/>
    <w:multiLevelType w:val="hybridMultilevel"/>
    <w:tmpl w:val="0B12333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620116BF"/>
    <w:multiLevelType w:val="hybridMultilevel"/>
    <w:tmpl w:val="C8982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080D0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6CB47B9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6F2A67E9"/>
    <w:multiLevelType w:val="hybridMultilevel"/>
    <w:tmpl w:val="C8982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3422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73B4082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73C176B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7419358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6A26C8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775B37E6"/>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B054A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7BD2089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15:restartNumberingAfterBreak="0">
    <w:nsid w:val="7E62425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 w15:restartNumberingAfterBreak="0">
    <w:nsid w:val="7ED5764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5" w15:restartNumberingAfterBreak="0">
    <w:nsid w:val="7F0F27EC"/>
    <w:multiLevelType w:val="hybridMultilevel"/>
    <w:tmpl w:val="C83074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865675159">
    <w:abstractNumId w:val="24"/>
  </w:num>
  <w:num w:numId="2" w16cid:durableId="1829053565">
    <w:abstractNumId w:val="22"/>
  </w:num>
  <w:num w:numId="3" w16cid:durableId="1037660835">
    <w:abstractNumId w:val="12"/>
  </w:num>
  <w:num w:numId="4" w16cid:durableId="948778880">
    <w:abstractNumId w:val="1"/>
  </w:num>
  <w:num w:numId="5" w16cid:durableId="1924878030">
    <w:abstractNumId w:val="31"/>
  </w:num>
  <w:num w:numId="6" w16cid:durableId="993099249">
    <w:abstractNumId w:val="19"/>
  </w:num>
  <w:num w:numId="7" w16cid:durableId="154106311">
    <w:abstractNumId w:val="45"/>
  </w:num>
  <w:num w:numId="8" w16cid:durableId="1248153343">
    <w:abstractNumId w:val="13"/>
  </w:num>
  <w:num w:numId="9" w16cid:durableId="1566180132">
    <w:abstractNumId w:val="40"/>
  </w:num>
  <w:num w:numId="10" w16cid:durableId="1759670826">
    <w:abstractNumId w:val="14"/>
  </w:num>
  <w:num w:numId="11" w16cid:durableId="2166341">
    <w:abstractNumId w:val="25"/>
  </w:num>
  <w:num w:numId="12" w16cid:durableId="760221357">
    <w:abstractNumId w:val="11"/>
  </w:num>
  <w:num w:numId="13" w16cid:durableId="131219565">
    <w:abstractNumId w:val="10"/>
  </w:num>
  <w:num w:numId="14" w16cid:durableId="2100716280">
    <w:abstractNumId w:val="33"/>
  </w:num>
  <w:num w:numId="15" w16cid:durableId="1351830926">
    <w:abstractNumId w:val="0"/>
  </w:num>
  <w:num w:numId="16" w16cid:durableId="1882672619">
    <w:abstractNumId w:val="35"/>
  </w:num>
  <w:num w:numId="17" w16cid:durableId="393938396">
    <w:abstractNumId w:val="38"/>
  </w:num>
  <w:num w:numId="18" w16cid:durableId="1551771959">
    <w:abstractNumId w:val="30"/>
  </w:num>
  <w:num w:numId="19" w16cid:durableId="838664935">
    <w:abstractNumId w:val="27"/>
  </w:num>
  <w:num w:numId="20" w16cid:durableId="658576776">
    <w:abstractNumId w:val="44"/>
  </w:num>
  <w:num w:numId="21" w16cid:durableId="208567932">
    <w:abstractNumId w:val="16"/>
  </w:num>
  <w:num w:numId="22" w16cid:durableId="143858769">
    <w:abstractNumId w:val="18"/>
  </w:num>
  <w:num w:numId="23" w16cid:durableId="1185706145">
    <w:abstractNumId w:val="5"/>
  </w:num>
  <w:num w:numId="24" w16cid:durableId="977028657">
    <w:abstractNumId w:val="17"/>
  </w:num>
  <w:num w:numId="25" w16cid:durableId="404107463">
    <w:abstractNumId w:val="37"/>
  </w:num>
  <w:num w:numId="26" w16cid:durableId="1056708689">
    <w:abstractNumId w:val="41"/>
  </w:num>
  <w:num w:numId="27" w16cid:durableId="1315330938">
    <w:abstractNumId w:val="8"/>
  </w:num>
  <w:num w:numId="28" w16cid:durableId="1234199457">
    <w:abstractNumId w:val="43"/>
  </w:num>
  <w:num w:numId="29" w16cid:durableId="1357579828">
    <w:abstractNumId w:val="6"/>
  </w:num>
  <w:num w:numId="30" w16cid:durableId="1645045217">
    <w:abstractNumId w:val="42"/>
  </w:num>
  <w:num w:numId="31" w16cid:durableId="1109351879">
    <w:abstractNumId w:val="23"/>
  </w:num>
  <w:num w:numId="32" w16cid:durableId="1844390235">
    <w:abstractNumId w:val="15"/>
  </w:num>
  <w:num w:numId="33" w16cid:durableId="1499270680">
    <w:abstractNumId w:val="7"/>
  </w:num>
  <w:num w:numId="34" w16cid:durableId="110171029">
    <w:abstractNumId w:val="21"/>
  </w:num>
  <w:num w:numId="35" w16cid:durableId="483740253">
    <w:abstractNumId w:val="32"/>
  </w:num>
  <w:num w:numId="36" w16cid:durableId="449477680">
    <w:abstractNumId w:val="2"/>
  </w:num>
  <w:num w:numId="37" w16cid:durableId="754715615">
    <w:abstractNumId w:val="39"/>
  </w:num>
  <w:num w:numId="38" w16cid:durableId="1971742006">
    <w:abstractNumId w:val="20"/>
  </w:num>
  <w:num w:numId="39" w16cid:durableId="1380858340">
    <w:abstractNumId w:val="9"/>
  </w:num>
  <w:num w:numId="40" w16cid:durableId="1356613703">
    <w:abstractNumId w:val="29"/>
  </w:num>
  <w:num w:numId="41" w16cid:durableId="2006472154">
    <w:abstractNumId w:val="3"/>
  </w:num>
  <w:num w:numId="42" w16cid:durableId="396706598">
    <w:abstractNumId w:val="28"/>
  </w:num>
  <w:num w:numId="43" w16cid:durableId="1723167633">
    <w:abstractNumId w:val="36"/>
  </w:num>
  <w:num w:numId="44" w16cid:durableId="1905411766">
    <w:abstractNumId w:val="4"/>
  </w:num>
  <w:num w:numId="45" w16cid:durableId="769617175">
    <w:abstractNumId w:val="26"/>
  </w:num>
  <w:num w:numId="46" w16cid:durableId="839539912">
    <w:abstractNumId w:val="3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6" w:nlCheck="1" w:checkStyle="1"/>
  <w:activeWritingStyle w:appName="MSWord" w:lang="en-US" w:vendorID="64" w:dllVersion="0" w:nlCheck="1" w:checkStyle="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A3B"/>
    <w:rsid w:val="00004930"/>
    <w:rsid w:val="00016F37"/>
    <w:rsid w:val="00017061"/>
    <w:rsid w:val="00023019"/>
    <w:rsid w:val="000308EC"/>
    <w:rsid w:val="00035C78"/>
    <w:rsid w:val="00045772"/>
    <w:rsid w:val="000476CB"/>
    <w:rsid w:val="0005385A"/>
    <w:rsid w:val="00075289"/>
    <w:rsid w:val="00077DB0"/>
    <w:rsid w:val="00087974"/>
    <w:rsid w:val="000C0C91"/>
    <w:rsid w:val="000D3C85"/>
    <w:rsid w:val="000E4DEC"/>
    <w:rsid w:val="000E5176"/>
    <w:rsid w:val="000F2EA9"/>
    <w:rsid w:val="000F5092"/>
    <w:rsid w:val="000F6602"/>
    <w:rsid w:val="001003F3"/>
    <w:rsid w:val="00101221"/>
    <w:rsid w:val="00115D0B"/>
    <w:rsid w:val="001224DD"/>
    <w:rsid w:val="00136CC3"/>
    <w:rsid w:val="00141C2A"/>
    <w:rsid w:val="00142457"/>
    <w:rsid w:val="00144EB4"/>
    <w:rsid w:val="0014795F"/>
    <w:rsid w:val="00172F4B"/>
    <w:rsid w:val="00180444"/>
    <w:rsid w:val="00182A81"/>
    <w:rsid w:val="00195783"/>
    <w:rsid w:val="001A3BA6"/>
    <w:rsid w:val="001B4FA6"/>
    <w:rsid w:val="001C0342"/>
    <w:rsid w:val="001D70C2"/>
    <w:rsid w:val="001E4F2F"/>
    <w:rsid w:val="001E5775"/>
    <w:rsid w:val="001E5FF9"/>
    <w:rsid w:val="001F0310"/>
    <w:rsid w:val="00206A81"/>
    <w:rsid w:val="00207CBD"/>
    <w:rsid w:val="00210269"/>
    <w:rsid w:val="00211050"/>
    <w:rsid w:val="00226383"/>
    <w:rsid w:val="00226C03"/>
    <w:rsid w:val="002417A0"/>
    <w:rsid w:val="00246899"/>
    <w:rsid w:val="00250BC2"/>
    <w:rsid w:val="00253FE4"/>
    <w:rsid w:val="002551D4"/>
    <w:rsid w:val="002553DF"/>
    <w:rsid w:val="00267D7C"/>
    <w:rsid w:val="00273D0C"/>
    <w:rsid w:val="00275D65"/>
    <w:rsid w:val="002B2459"/>
    <w:rsid w:val="002B7224"/>
    <w:rsid w:val="002C2E19"/>
    <w:rsid w:val="002D1516"/>
    <w:rsid w:val="002F2916"/>
    <w:rsid w:val="002F4E56"/>
    <w:rsid w:val="00326097"/>
    <w:rsid w:val="00331FF8"/>
    <w:rsid w:val="0034029A"/>
    <w:rsid w:val="003472E4"/>
    <w:rsid w:val="003574B2"/>
    <w:rsid w:val="00367F81"/>
    <w:rsid w:val="003704BE"/>
    <w:rsid w:val="00371FB9"/>
    <w:rsid w:val="0037337C"/>
    <w:rsid w:val="00376731"/>
    <w:rsid w:val="00396E5F"/>
    <w:rsid w:val="003A667D"/>
    <w:rsid w:val="003A74CF"/>
    <w:rsid w:val="003B5A3B"/>
    <w:rsid w:val="003C6A26"/>
    <w:rsid w:val="003D5487"/>
    <w:rsid w:val="003D6C62"/>
    <w:rsid w:val="003E0A54"/>
    <w:rsid w:val="003E2375"/>
    <w:rsid w:val="003E5EAC"/>
    <w:rsid w:val="003E6131"/>
    <w:rsid w:val="003F0F62"/>
    <w:rsid w:val="003F77AC"/>
    <w:rsid w:val="00416464"/>
    <w:rsid w:val="004518C6"/>
    <w:rsid w:val="00451BEF"/>
    <w:rsid w:val="004567F1"/>
    <w:rsid w:val="00465CE1"/>
    <w:rsid w:val="00466D99"/>
    <w:rsid w:val="0048370A"/>
    <w:rsid w:val="004A128F"/>
    <w:rsid w:val="004A19BB"/>
    <w:rsid w:val="004B157B"/>
    <w:rsid w:val="004C3819"/>
    <w:rsid w:val="004E799A"/>
    <w:rsid w:val="004F04AB"/>
    <w:rsid w:val="004F50FD"/>
    <w:rsid w:val="004F5BED"/>
    <w:rsid w:val="005037C8"/>
    <w:rsid w:val="00521CC4"/>
    <w:rsid w:val="00524E21"/>
    <w:rsid w:val="00525D78"/>
    <w:rsid w:val="00531458"/>
    <w:rsid w:val="0053224E"/>
    <w:rsid w:val="00540EE5"/>
    <w:rsid w:val="005566E8"/>
    <w:rsid w:val="00574A43"/>
    <w:rsid w:val="00580A35"/>
    <w:rsid w:val="0058249E"/>
    <w:rsid w:val="005928D1"/>
    <w:rsid w:val="005A5EC8"/>
    <w:rsid w:val="005C0418"/>
    <w:rsid w:val="005D0F3A"/>
    <w:rsid w:val="005D5B69"/>
    <w:rsid w:val="005D64D3"/>
    <w:rsid w:val="005F029D"/>
    <w:rsid w:val="005F2BB8"/>
    <w:rsid w:val="005F4ED2"/>
    <w:rsid w:val="0060173E"/>
    <w:rsid w:val="00601935"/>
    <w:rsid w:val="00613A9A"/>
    <w:rsid w:val="006142D1"/>
    <w:rsid w:val="006160EA"/>
    <w:rsid w:val="006171F7"/>
    <w:rsid w:val="006272C8"/>
    <w:rsid w:val="0063579E"/>
    <w:rsid w:val="006519B8"/>
    <w:rsid w:val="006574A5"/>
    <w:rsid w:val="00674B35"/>
    <w:rsid w:val="00691A3B"/>
    <w:rsid w:val="006948CF"/>
    <w:rsid w:val="0069580D"/>
    <w:rsid w:val="006C43AC"/>
    <w:rsid w:val="006D31A0"/>
    <w:rsid w:val="006D5683"/>
    <w:rsid w:val="006D5892"/>
    <w:rsid w:val="006E4F99"/>
    <w:rsid w:val="00713671"/>
    <w:rsid w:val="00724CB2"/>
    <w:rsid w:val="0072736E"/>
    <w:rsid w:val="00742EF7"/>
    <w:rsid w:val="00751231"/>
    <w:rsid w:val="00753642"/>
    <w:rsid w:val="00753DD1"/>
    <w:rsid w:val="00756A30"/>
    <w:rsid w:val="00760620"/>
    <w:rsid w:val="00776466"/>
    <w:rsid w:val="00781DAE"/>
    <w:rsid w:val="00786506"/>
    <w:rsid w:val="007A1B9D"/>
    <w:rsid w:val="007A5123"/>
    <w:rsid w:val="007B35A4"/>
    <w:rsid w:val="007D4C1F"/>
    <w:rsid w:val="007D7F80"/>
    <w:rsid w:val="007E3B54"/>
    <w:rsid w:val="008006B4"/>
    <w:rsid w:val="008010EE"/>
    <w:rsid w:val="00821870"/>
    <w:rsid w:val="00827796"/>
    <w:rsid w:val="00852E86"/>
    <w:rsid w:val="00857780"/>
    <w:rsid w:val="00860C65"/>
    <w:rsid w:val="0088165B"/>
    <w:rsid w:val="00886C13"/>
    <w:rsid w:val="00890EEA"/>
    <w:rsid w:val="00897B05"/>
    <w:rsid w:val="008A6669"/>
    <w:rsid w:val="008C01A2"/>
    <w:rsid w:val="008D1E93"/>
    <w:rsid w:val="00905CD1"/>
    <w:rsid w:val="00916F43"/>
    <w:rsid w:val="00930BBD"/>
    <w:rsid w:val="00934214"/>
    <w:rsid w:val="00943495"/>
    <w:rsid w:val="00954FE3"/>
    <w:rsid w:val="00960FC4"/>
    <w:rsid w:val="00961BD9"/>
    <w:rsid w:val="00961C81"/>
    <w:rsid w:val="00962243"/>
    <w:rsid w:val="00962C17"/>
    <w:rsid w:val="00967079"/>
    <w:rsid w:val="0096741D"/>
    <w:rsid w:val="00972FD8"/>
    <w:rsid w:val="009B0AC3"/>
    <w:rsid w:val="009B4AF4"/>
    <w:rsid w:val="009C3879"/>
    <w:rsid w:val="009C3B32"/>
    <w:rsid w:val="009D2716"/>
    <w:rsid w:val="009D3821"/>
    <w:rsid w:val="009D3E29"/>
    <w:rsid w:val="00A061DE"/>
    <w:rsid w:val="00A4687D"/>
    <w:rsid w:val="00A507B3"/>
    <w:rsid w:val="00A53E3D"/>
    <w:rsid w:val="00A54994"/>
    <w:rsid w:val="00A62994"/>
    <w:rsid w:val="00A64CDD"/>
    <w:rsid w:val="00A66E2A"/>
    <w:rsid w:val="00A70CAD"/>
    <w:rsid w:val="00A759EC"/>
    <w:rsid w:val="00A84FED"/>
    <w:rsid w:val="00A87AC0"/>
    <w:rsid w:val="00AA0775"/>
    <w:rsid w:val="00AC1C06"/>
    <w:rsid w:val="00AC30BB"/>
    <w:rsid w:val="00AC74F7"/>
    <w:rsid w:val="00AC79B6"/>
    <w:rsid w:val="00AD1501"/>
    <w:rsid w:val="00B05BB2"/>
    <w:rsid w:val="00B2483F"/>
    <w:rsid w:val="00B33020"/>
    <w:rsid w:val="00B41E0D"/>
    <w:rsid w:val="00B44E51"/>
    <w:rsid w:val="00B52ABF"/>
    <w:rsid w:val="00B53CA3"/>
    <w:rsid w:val="00B53D17"/>
    <w:rsid w:val="00B60692"/>
    <w:rsid w:val="00B833C8"/>
    <w:rsid w:val="00B938B2"/>
    <w:rsid w:val="00BA02CB"/>
    <w:rsid w:val="00BA0A93"/>
    <w:rsid w:val="00BB0DFF"/>
    <w:rsid w:val="00BB1E1B"/>
    <w:rsid w:val="00BB2FA5"/>
    <w:rsid w:val="00BB652C"/>
    <w:rsid w:val="00BB79D7"/>
    <w:rsid w:val="00BC02F3"/>
    <w:rsid w:val="00BC37F0"/>
    <w:rsid w:val="00BF23F6"/>
    <w:rsid w:val="00BF57FB"/>
    <w:rsid w:val="00BF6508"/>
    <w:rsid w:val="00C0450D"/>
    <w:rsid w:val="00C07F54"/>
    <w:rsid w:val="00C15343"/>
    <w:rsid w:val="00C154D8"/>
    <w:rsid w:val="00C30C19"/>
    <w:rsid w:val="00C315F6"/>
    <w:rsid w:val="00C42BD2"/>
    <w:rsid w:val="00C64BDE"/>
    <w:rsid w:val="00C6758F"/>
    <w:rsid w:val="00C71F9B"/>
    <w:rsid w:val="00C80805"/>
    <w:rsid w:val="00C837AD"/>
    <w:rsid w:val="00C870ED"/>
    <w:rsid w:val="00CB0BCE"/>
    <w:rsid w:val="00CB0CE6"/>
    <w:rsid w:val="00CC731C"/>
    <w:rsid w:val="00CD0177"/>
    <w:rsid w:val="00CD4578"/>
    <w:rsid w:val="00CE0543"/>
    <w:rsid w:val="00CE48D6"/>
    <w:rsid w:val="00CF1006"/>
    <w:rsid w:val="00D06343"/>
    <w:rsid w:val="00D15094"/>
    <w:rsid w:val="00D27F47"/>
    <w:rsid w:val="00D33AF7"/>
    <w:rsid w:val="00D51761"/>
    <w:rsid w:val="00D52021"/>
    <w:rsid w:val="00D5383D"/>
    <w:rsid w:val="00D63AD9"/>
    <w:rsid w:val="00D7578E"/>
    <w:rsid w:val="00D773A1"/>
    <w:rsid w:val="00D83500"/>
    <w:rsid w:val="00D84A78"/>
    <w:rsid w:val="00D97A94"/>
    <w:rsid w:val="00DA1388"/>
    <w:rsid w:val="00DA1AD1"/>
    <w:rsid w:val="00DD4D47"/>
    <w:rsid w:val="00DF4638"/>
    <w:rsid w:val="00E05C4D"/>
    <w:rsid w:val="00E1012F"/>
    <w:rsid w:val="00E165EB"/>
    <w:rsid w:val="00E27752"/>
    <w:rsid w:val="00E351F3"/>
    <w:rsid w:val="00E47019"/>
    <w:rsid w:val="00E54EB5"/>
    <w:rsid w:val="00E57B4B"/>
    <w:rsid w:val="00E61965"/>
    <w:rsid w:val="00E62E39"/>
    <w:rsid w:val="00E72231"/>
    <w:rsid w:val="00E74A90"/>
    <w:rsid w:val="00E84AAA"/>
    <w:rsid w:val="00E86ED3"/>
    <w:rsid w:val="00E94694"/>
    <w:rsid w:val="00E9698E"/>
    <w:rsid w:val="00EB32AC"/>
    <w:rsid w:val="00EC50A6"/>
    <w:rsid w:val="00ED3783"/>
    <w:rsid w:val="00EE2241"/>
    <w:rsid w:val="00EF7C58"/>
    <w:rsid w:val="00F00383"/>
    <w:rsid w:val="00F03CF1"/>
    <w:rsid w:val="00F047F5"/>
    <w:rsid w:val="00F11AF8"/>
    <w:rsid w:val="00F13696"/>
    <w:rsid w:val="00F17367"/>
    <w:rsid w:val="00F2044D"/>
    <w:rsid w:val="00F238D1"/>
    <w:rsid w:val="00F3171E"/>
    <w:rsid w:val="00F340C6"/>
    <w:rsid w:val="00F34CB6"/>
    <w:rsid w:val="00F37464"/>
    <w:rsid w:val="00F413A9"/>
    <w:rsid w:val="00F441F2"/>
    <w:rsid w:val="00F5300C"/>
    <w:rsid w:val="00F55ABC"/>
    <w:rsid w:val="00F63041"/>
    <w:rsid w:val="00F650E8"/>
    <w:rsid w:val="00F67E61"/>
    <w:rsid w:val="00F76CA3"/>
    <w:rsid w:val="00F844CF"/>
    <w:rsid w:val="00F95338"/>
    <w:rsid w:val="00F954CB"/>
    <w:rsid w:val="00FA51CA"/>
    <w:rsid w:val="00FB3DC0"/>
    <w:rsid w:val="00FB68DF"/>
    <w:rsid w:val="00FC07BF"/>
    <w:rsid w:val="00FC1B9B"/>
    <w:rsid w:val="00FC228E"/>
    <w:rsid w:val="00FC3C36"/>
    <w:rsid w:val="00FD769D"/>
    <w:rsid w:val="00FE30EC"/>
    <w:rsid w:val="00FE436F"/>
    <w:rsid w:val="00FE7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B75FC8"/>
  <w15:chartTrackingRefBased/>
  <w15:docId w15:val="{396E4AB3-41CF-4C5A-B241-6B83199C9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54994"/>
    <w:pPr>
      <w:spacing w:before="160" w:after="80" w:line="336" w:lineRule="auto"/>
    </w:pPr>
    <w:rPr>
      <w:rFonts w:ascii="Verdana" w:hAnsi="Verdana"/>
      <w:szCs w:val="24"/>
    </w:rPr>
  </w:style>
  <w:style w:type="paragraph" w:styleId="Heading1">
    <w:name w:val="heading 1"/>
    <w:basedOn w:val="Normal"/>
    <w:next w:val="Normal"/>
    <w:link w:val="Heading1Char"/>
    <w:qFormat/>
    <w:rsid w:val="00A54994"/>
    <w:pPr>
      <w:keepNext/>
      <w:spacing w:before="400" w:after="200" w:line="240" w:lineRule="auto"/>
      <w:outlineLvl w:val="0"/>
    </w:pPr>
    <w:rPr>
      <w:rFonts w:ascii="Arial" w:eastAsia="Arial Unicode MS" w:hAnsi="Arial"/>
      <w:b/>
      <w:kern w:val="28"/>
      <w:sz w:val="28"/>
      <w:szCs w:val="20"/>
    </w:rPr>
  </w:style>
  <w:style w:type="paragraph" w:styleId="Heading2">
    <w:name w:val="heading 2"/>
    <w:basedOn w:val="Normal"/>
    <w:next w:val="Normal"/>
    <w:link w:val="Heading2Char"/>
    <w:qFormat/>
    <w:rsid w:val="00A54994"/>
    <w:pPr>
      <w:keepNext/>
      <w:pBdr>
        <w:top w:val="single" w:sz="8" w:space="1" w:color="auto"/>
      </w:pBdr>
      <w:spacing w:before="320" w:after="160" w:line="240" w:lineRule="auto"/>
      <w:outlineLvl w:val="1"/>
    </w:pPr>
    <w:rPr>
      <w:rFonts w:ascii="Arial" w:hAnsi="Arial" w:cs="Arial"/>
      <w:b/>
      <w:bCs/>
      <w:iCs/>
      <w:sz w:val="24"/>
      <w:szCs w:val="28"/>
    </w:rPr>
  </w:style>
  <w:style w:type="paragraph" w:styleId="Heading3">
    <w:name w:val="heading 3"/>
    <w:basedOn w:val="Normal"/>
    <w:next w:val="Normal"/>
    <w:link w:val="Heading3Char"/>
    <w:qFormat/>
    <w:rsid w:val="00A54994"/>
    <w:pPr>
      <w:keepNext/>
      <w:autoSpaceDE w:val="0"/>
      <w:autoSpaceDN w:val="0"/>
      <w:adjustRightInd w:val="0"/>
      <w:spacing w:line="240" w:lineRule="auto"/>
      <w:outlineLvl w:val="2"/>
    </w:pPr>
    <w:rPr>
      <w:rFonts w:ascii="Arial" w:hAnsi="Arial"/>
      <w:b/>
      <w:bCs/>
      <w:sz w:val="22"/>
    </w:rPr>
  </w:style>
  <w:style w:type="paragraph" w:styleId="Heading4">
    <w:name w:val="heading 4"/>
    <w:basedOn w:val="Normal"/>
    <w:next w:val="Normal"/>
    <w:link w:val="Heading4Char"/>
    <w:semiHidden/>
    <w:unhideWhenUsed/>
    <w:qFormat/>
    <w:rsid w:val="00136CC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rsid w:val="00A5499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54994"/>
  </w:style>
  <w:style w:type="paragraph" w:styleId="ListParagraph">
    <w:name w:val="List Paragraph"/>
    <w:basedOn w:val="Normal"/>
    <w:uiPriority w:val="34"/>
    <w:qFormat/>
    <w:rsid w:val="00A54994"/>
    <w:pPr>
      <w:ind w:left="720"/>
    </w:pPr>
  </w:style>
  <w:style w:type="character" w:styleId="Hyperlink">
    <w:name w:val="Hyperlink"/>
    <w:rsid w:val="00A54994"/>
    <w:rPr>
      <w:color w:val="0000FF"/>
      <w:u w:val="single"/>
    </w:rPr>
  </w:style>
  <w:style w:type="paragraph" w:styleId="Header">
    <w:name w:val="header"/>
    <w:basedOn w:val="Normal"/>
    <w:link w:val="HeaderChar"/>
    <w:rsid w:val="00A54994"/>
    <w:pPr>
      <w:tabs>
        <w:tab w:val="left" w:pos="5040"/>
        <w:tab w:val="left" w:pos="9720"/>
      </w:tabs>
    </w:pPr>
    <w:rPr>
      <w:sz w:val="16"/>
    </w:rPr>
  </w:style>
  <w:style w:type="character" w:customStyle="1" w:styleId="HeaderChar">
    <w:name w:val="Header Char"/>
    <w:link w:val="Header"/>
    <w:rsid w:val="00C71F9B"/>
    <w:rPr>
      <w:rFonts w:ascii="Verdana" w:hAnsi="Verdana"/>
      <w:sz w:val="16"/>
      <w:szCs w:val="24"/>
    </w:rPr>
  </w:style>
  <w:style w:type="paragraph" w:styleId="Footer">
    <w:name w:val="footer"/>
    <w:basedOn w:val="Normal"/>
    <w:link w:val="FooterChar"/>
    <w:rsid w:val="00A54994"/>
    <w:pPr>
      <w:pBdr>
        <w:top w:val="single" w:sz="4" w:space="1" w:color="auto"/>
      </w:pBdr>
      <w:tabs>
        <w:tab w:val="center" w:pos="4680"/>
        <w:tab w:val="right" w:pos="9360"/>
      </w:tabs>
      <w:spacing w:before="120" w:after="0" w:line="240" w:lineRule="auto"/>
    </w:pPr>
    <w:rPr>
      <w:sz w:val="16"/>
    </w:rPr>
  </w:style>
  <w:style w:type="character" w:customStyle="1" w:styleId="FooterChar">
    <w:name w:val="Footer Char"/>
    <w:link w:val="Footer"/>
    <w:rsid w:val="00C71F9B"/>
    <w:rPr>
      <w:rFonts w:ascii="Verdana" w:hAnsi="Verdana"/>
      <w:sz w:val="16"/>
      <w:szCs w:val="24"/>
    </w:rPr>
  </w:style>
  <w:style w:type="character" w:styleId="FollowedHyperlink">
    <w:name w:val="FollowedHyperlink"/>
    <w:rsid w:val="00A54994"/>
    <w:rPr>
      <w:color w:val="800080"/>
      <w:u w:val="single"/>
    </w:rPr>
  </w:style>
  <w:style w:type="character" w:customStyle="1" w:styleId="Heading1Char">
    <w:name w:val="Heading 1 Char"/>
    <w:basedOn w:val="DefaultParagraphFont"/>
    <w:link w:val="Heading1"/>
    <w:rsid w:val="00F95338"/>
    <w:rPr>
      <w:rFonts w:ascii="Arial" w:eastAsia="Arial Unicode MS" w:hAnsi="Arial"/>
      <w:b/>
      <w:kern w:val="28"/>
      <w:sz w:val="28"/>
    </w:rPr>
  </w:style>
  <w:style w:type="character" w:customStyle="1" w:styleId="Heading2Char">
    <w:name w:val="Heading 2 Char"/>
    <w:basedOn w:val="DefaultParagraphFont"/>
    <w:link w:val="Heading2"/>
    <w:rsid w:val="00F95338"/>
    <w:rPr>
      <w:rFonts w:ascii="Arial" w:hAnsi="Arial" w:cs="Arial"/>
      <w:b/>
      <w:bCs/>
      <w:iCs/>
      <w:sz w:val="24"/>
      <w:szCs w:val="28"/>
    </w:rPr>
  </w:style>
  <w:style w:type="character" w:customStyle="1" w:styleId="Heading3Char">
    <w:name w:val="Heading 3 Char"/>
    <w:basedOn w:val="DefaultParagraphFont"/>
    <w:link w:val="Heading3"/>
    <w:rsid w:val="00F95338"/>
    <w:rPr>
      <w:rFonts w:ascii="Arial" w:hAnsi="Arial"/>
      <w:b/>
      <w:bCs/>
      <w:sz w:val="22"/>
      <w:szCs w:val="24"/>
    </w:rPr>
  </w:style>
  <w:style w:type="paragraph" w:customStyle="1" w:styleId="NumberedHeading2">
    <w:name w:val="Numbered Heading 2"/>
    <w:basedOn w:val="Normal"/>
    <w:rsid w:val="00A54994"/>
    <w:pPr>
      <w:numPr>
        <w:numId w:val="1"/>
      </w:numPr>
    </w:pPr>
  </w:style>
  <w:style w:type="paragraph" w:customStyle="1" w:styleId="Outlinenumbering">
    <w:name w:val="Outline numbering"/>
    <w:basedOn w:val="Normal"/>
    <w:rsid w:val="00A54994"/>
    <w:pPr>
      <w:numPr>
        <w:numId w:val="2"/>
      </w:numPr>
      <w:tabs>
        <w:tab w:val="clear" w:pos="360"/>
        <w:tab w:val="num" w:pos="720"/>
      </w:tabs>
      <w:ind w:left="720"/>
    </w:pPr>
    <w:rPr>
      <w:szCs w:val="20"/>
    </w:rPr>
  </w:style>
  <w:style w:type="character" w:styleId="PageNumber">
    <w:name w:val="page number"/>
    <w:basedOn w:val="DefaultParagraphFont"/>
    <w:rsid w:val="00A54994"/>
  </w:style>
  <w:style w:type="character" w:styleId="PlaceholderText">
    <w:name w:val="Placeholder Text"/>
    <w:basedOn w:val="DefaultParagraphFont"/>
    <w:uiPriority w:val="99"/>
    <w:semiHidden/>
    <w:rsid w:val="006D31A0"/>
    <w:rPr>
      <w:color w:val="808080"/>
    </w:rPr>
  </w:style>
  <w:style w:type="character" w:customStyle="1" w:styleId="Red">
    <w:name w:val="Red"/>
    <w:basedOn w:val="DefaultParagraphFont"/>
    <w:uiPriority w:val="1"/>
    <w:rsid w:val="006D31A0"/>
    <w:rPr>
      <w:color w:val="FF0000"/>
    </w:rPr>
  </w:style>
  <w:style w:type="character" w:customStyle="1" w:styleId="Heading4Char">
    <w:name w:val="Heading 4 Char"/>
    <w:basedOn w:val="DefaultParagraphFont"/>
    <w:link w:val="Heading4"/>
    <w:semiHidden/>
    <w:rsid w:val="00136CC3"/>
    <w:rPr>
      <w:rFonts w:asciiTheme="majorHAnsi" w:eastAsiaTheme="majorEastAsia" w:hAnsiTheme="majorHAnsi" w:cstheme="majorBidi"/>
      <w:i/>
      <w:iCs/>
      <w:color w:val="2E74B5" w:themeColor="accent1" w:themeShade="BF"/>
      <w:szCs w:val="24"/>
    </w:rPr>
  </w:style>
  <w:style w:type="paragraph" w:styleId="NormalWeb">
    <w:name w:val="Normal (Web)"/>
    <w:basedOn w:val="Normal"/>
    <w:uiPriority w:val="99"/>
    <w:unhideWhenUsed/>
    <w:rsid w:val="00136CC3"/>
    <w:pPr>
      <w:spacing w:before="100" w:beforeAutospacing="1" w:after="100" w:afterAutospacing="1" w:line="240" w:lineRule="auto"/>
    </w:pPr>
    <w:rPr>
      <w:rFonts w:ascii="Times New Roman" w:hAnsi="Times New Roman"/>
      <w:sz w:val="24"/>
    </w:rPr>
  </w:style>
  <w:style w:type="character" w:customStyle="1" w:styleId="jsa-list-span">
    <w:name w:val="jsa-list-span"/>
    <w:basedOn w:val="DefaultParagraphFont"/>
    <w:rsid w:val="00136CC3"/>
  </w:style>
  <w:style w:type="character" w:customStyle="1" w:styleId="jsa-figure-text">
    <w:name w:val="jsa-figure-text"/>
    <w:basedOn w:val="DefaultParagraphFont"/>
    <w:rsid w:val="00136CC3"/>
  </w:style>
  <w:style w:type="character" w:styleId="UnresolvedMention">
    <w:name w:val="Unresolved Mention"/>
    <w:basedOn w:val="DefaultParagraphFont"/>
    <w:uiPriority w:val="99"/>
    <w:semiHidden/>
    <w:unhideWhenUsed/>
    <w:rsid w:val="003704BE"/>
    <w:rPr>
      <w:color w:val="808080"/>
      <w:shd w:val="clear" w:color="auto" w:fill="E6E6E6"/>
    </w:rPr>
  </w:style>
  <w:style w:type="paragraph" w:styleId="TOCHeading">
    <w:name w:val="TOC Heading"/>
    <w:basedOn w:val="Heading1"/>
    <w:next w:val="Normal"/>
    <w:uiPriority w:val="39"/>
    <w:unhideWhenUsed/>
    <w:qFormat/>
    <w:rsid w:val="00A54994"/>
    <w:pPr>
      <w:keepLines/>
      <w:spacing w:after="0" w:line="259" w:lineRule="auto"/>
      <w:outlineLvl w:val="9"/>
    </w:pPr>
    <w:rPr>
      <w:rFonts w:eastAsiaTheme="majorEastAsia" w:cstheme="majorBidi"/>
      <w:kern w:val="0"/>
      <w:sz w:val="24"/>
      <w:szCs w:val="32"/>
    </w:rPr>
  </w:style>
  <w:style w:type="paragraph" w:customStyle="1" w:styleId="Code">
    <w:name w:val="Code"/>
    <w:basedOn w:val="Normal"/>
    <w:qFormat/>
    <w:rsid w:val="00A54994"/>
    <w:pPr>
      <w:spacing w:before="80" w:line="240" w:lineRule="auto"/>
    </w:pPr>
    <w:rPr>
      <w:rFonts w:ascii="Courier New" w:hAnsi="Courier New"/>
    </w:rPr>
  </w:style>
  <w:style w:type="paragraph" w:styleId="TOC1">
    <w:name w:val="toc 1"/>
    <w:basedOn w:val="Normal"/>
    <w:next w:val="Normal"/>
    <w:autoRedefine/>
    <w:uiPriority w:val="39"/>
    <w:unhideWhenUsed/>
    <w:rsid w:val="00A54994"/>
    <w:pPr>
      <w:spacing w:after="100" w:line="240" w:lineRule="auto"/>
    </w:pPr>
  </w:style>
  <w:style w:type="paragraph" w:styleId="TOC2">
    <w:name w:val="toc 2"/>
    <w:basedOn w:val="Normal"/>
    <w:next w:val="Normal"/>
    <w:autoRedefine/>
    <w:uiPriority w:val="39"/>
    <w:unhideWhenUsed/>
    <w:rsid w:val="00A54994"/>
    <w:pPr>
      <w:spacing w:after="100" w:line="240" w:lineRule="auto"/>
      <w:ind w:left="202"/>
    </w:pPr>
  </w:style>
  <w:style w:type="paragraph" w:styleId="TOC3">
    <w:name w:val="toc 3"/>
    <w:basedOn w:val="Normal"/>
    <w:next w:val="Normal"/>
    <w:autoRedefine/>
    <w:uiPriority w:val="39"/>
    <w:unhideWhenUsed/>
    <w:rsid w:val="00A54994"/>
    <w:pPr>
      <w:spacing w:after="100" w:line="240" w:lineRule="auto"/>
      <w:ind w:left="40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602223">
      <w:bodyDiv w:val="1"/>
      <w:marLeft w:val="0"/>
      <w:marRight w:val="0"/>
      <w:marTop w:val="0"/>
      <w:marBottom w:val="0"/>
      <w:divBdr>
        <w:top w:val="none" w:sz="0" w:space="0" w:color="auto"/>
        <w:left w:val="none" w:sz="0" w:space="0" w:color="auto"/>
        <w:bottom w:val="none" w:sz="0" w:space="0" w:color="auto"/>
        <w:right w:val="none" w:sz="0" w:space="0" w:color="auto"/>
      </w:divBdr>
      <w:divsChild>
        <w:div w:id="237861203">
          <w:marLeft w:val="0"/>
          <w:marRight w:val="0"/>
          <w:marTop w:val="0"/>
          <w:marBottom w:val="0"/>
          <w:divBdr>
            <w:top w:val="none" w:sz="0" w:space="0" w:color="auto"/>
            <w:left w:val="none" w:sz="0" w:space="0" w:color="auto"/>
            <w:bottom w:val="none" w:sz="0" w:space="0" w:color="auto"/>
            <w:right w:val="none" w:sz="0" w:space="0" w:color="auto"/>
          </w:divBdr>
        </w:div>
      </w:divsChild>
    </w:div>
    <w:div w:id="108008591">
      <w:bodyDiv w:val="1"/>
      <w:marLeft w:val="0"/>
      <w:marRight w:val="0"/>
      <w:marTop w:val="0"/>
      <w:marBottom w:val="0"/>
      <w:divBdr>
        <w:top w:val="none" w:sz="0" w:space="0" w:color="auto"/>
        <w:left w:val="none" w:sz="0" w:space="0" w:color="auto"/>
        <w:bottom w:val="none" w:sz="0" w:space="0" w:color="auto"/>
        <w:right w:val="none" w:sz="0" w:space="0" w:color="auto"/>
      </w:divBdr>
      <w:divsChild>
        <w:div w:id="1189491395">
          <w:marLeft w:val="0"/>
          <w:marRight w:val="0"/>
          <w:marTop w:val="0"/>
          <w:marBottom w:val="0"/>
          <w:divBdr>
            <w:top w:val="none" w:sz="0" w:space="0" w:color="auto"/>
            <w:left w:val="none" w:sz="0" w:space="0" w:color="auto"/>
            <w:bottom w:val="none" w:sz="0" w:space="0" w:color="auto"/>
            <w:right w:val="none" w:sz="0" w:space="0" w:color="auto"/>
          </w:divBdr>
        </w:div>
      </w:divsChild>
    </w:div>
    <w:div w:id="266087185">
      <w:bodyDiv w:val="1"/>
      <w:marLeft w:val="0"/>
      <w:marRight w:val="0"/>
      <w:marTop w:val="0"/>
      <w:marBottom w:val="0"/>
      <w:divBdr>
        <w:top w:val="none" w:sz="0" w:space="0" w:color="auto"/>
        <w:left w:val="none" w:sz="0" w:space="0" w:color="auto"/>
        <w:bottom w:val="none" w:sz="0" w:space="0" w:color="auto"/>
        <w:right w:val="none" w:sz="0" w:space="0" w:color="auto"/>
      </w:divBdr>
      <w:divsChild>
        <w:div w:id="522281307">
          <w:marLeft w:val="0"/>
          <w:marRight w:val="0"/>
          <w:marTop w:val="0"/>
          <w:marBottom w:val="0"/>
          <w:divBdr>
            <w:top w:val="none" w:sz="0" w:space="0" w:color="auto"/>
            <w:left w:val="none" w:sz="0" w:space="0" w:color="auto"/>
            <w:bottom w:val="none" w:sz="0" w:space="0" w:color="auto"/>
            <w:right w:val="none" w:sz="0" w:space="0" w:color="auto"/>
          </w:divBdr>
        </w:div>
      </w:divsChild>
    </w:div>
    <w:div w:id="278923109">
      <w:bodyDiv w:val="1"/>
      <w:marLeft w:val="0"/>
      <w:marRight w:val="0"/>
      <w:marTop w:val="0"/>
      <w:marBottom w:val="0"/>
      <w:divBdr>
        <w:top w:val="none" w:sz="0" w:space="0" w:color="auto"/>
        <w:left w:val="none" w:sz="0" w:space="0" w:color="auto"/>
        <w:bottom w:val="none" w:sz="0" w:space="0" w:color="auto"/>
        <w:right w:val="none" w:sz="0" w:space="0" w:color="auto"/>
      </w:divBdr>
      <w:divsChild>
        <w:div w:id="520316469">
          <w:marLeft w:val="0"/>
          <w:marRight w:val="0"/>
          <w:marTop w:val="0"/>
          <w:marBottom w:val="0"/>
          <w:divBdr>
            <w:top w:val="none" w:sz="0" w:space="0" w:color="auto"/>
            <w:left w:val="none" w:sz="0" w:space="0" w:color="auto"/>
            <w:bottom w:val="none" w:sz="0" w:space="0" w:color="auto"/>
            <w:right w:val="none" w:sz="0" w:space="0" w:color="auto"/>
          </w:divBdr>
        </w:div>
        <w:div w:id="174350196">
          <w:marLeft w:val="0"/>
          <w:marRight w:val="0"/>
          <w:marTop w:val="0"/>
          <w:marBottom w:val="0"/>
          <w:divBdr>
            <w:top w:val="none" w:sz="0" w:space="0" w:color="auto"/>
            <w:left w:val="none" w:sz="0" w:space="0" w:color="auto"/>
            <w:bottom w:val="none" w:sz="0" w:space="0" w:color="auto"/>
            <w:right w:val="none" w:sz="0" w:space="0" w:color="auto"/>
          </w:divBdr>
        </w:div>
      </w:divsChild>
    </w:div>
    <w:div w:id="394281629">
      <w:bodyDiv w:val="1"/>
      <w:marLeft w:val="0"/>
      <w:marRight w:val="0"/>
      <w:marTop w:val="0"/>
      <w:marBottom w:val="0"/>
      <w:divBdr>
        <w:top w:val="none" w:sz="0" w:space="0" w:color="auto"/>
        <w:left w:val="none" w:sz="0" w:space="0" w:color="auto"/>
        <w:bottom w:val="none" w:sz="0" w:space="0" w:color="auto"/>
        <w:right w:val="none" w:sz="0" w:space="0" w:color="auto"/>
      </w:divBdr>
    </w:div>
    <w:div w:id="554395933">
      <w:bodyDiv w:val="1"/>
      <w:marLeft w:val="0"/>
      <w:marRight w:val="0"/>
      <w:marTop w:val="0"/>
      <w:marBottom w:val="0"/>
      <w:divBdr>
        <w:top w:val="none" w:sz="0" w:space="0" w:color="auto"/>
        <w:left w:val="none" w:sz="0" w:space="0" w:color="auto"/>
        <w:bottom w:val="none" w:sz="0" w:space="0" w:color="auto"/>
        <w:right w:val="none" w:sz="0" w:space="0" w:color="auto"/>
      </w:divBdr>
      <w:divsChild>
        <w:div w:id="1718160929">
          <w:marLeft w:val="0"/>
          <w:marRight w:val="0"/>
          <w:marTop w:val="0"/>
          <w:marBottom w:val="0"/>
          <w:divBdr>
            <w:top w:val="none" w:sz="0" w:space="0" w:color="auto"/>
            <w:left w:val="none" w:sz="0" w:space="0" w:color="auto"/>
            <w:bottom w:val="none" w:sz="0" w:space="0" w:color="auto"/>
            <w:right w:val="none" w:sz="0" w:space="0" w:color="auto"/>
          </w:divBdr>
        </w:div>
      </w:divsChild>
    </w:div>
    <w:div w:id="754060079">
      <w:bodyDiv w:val="1"/>
      <w:marLeft w:val="0"/>
      <w:marRight w:val="0"/>
      <w:marTop w:val="0"/>
      <w:marBottom w:val="0"/>
      <w:divBdr>
        <w:top w:val="none" w:sz="0" w:space="0" w:color="auto"/>
        <w:left w:val="none" w:sz="0" w:space="0" w:color="auto"/>
        <w:bottom w:val="none" w:sz="0" w:space="0" w:color="auto"/>
        <w:right w:val="none" w:sz="0" w:space="0" w:color="auto"/>
      </w:divBdr>
      <w:divsChild>
        <w:div w:id="1395006360">
          <w:marLeft w:val="0"/>
          <w:marRight w:val="0"/>
          <w:marTop w:val="0"/>
          <w:marBottom w:val="0"/>
          <w:divBdr>
            <w:top w:val="none" w:sz="0" w:space="0" w:color="auto"/>
            <w:left w:val="none" w:sz="0" w:space="0" w:color="auto"/>
            <w:bottom w:val="none" w:sz="0" w:space="0" w:color="auto"/>
            <w:right w:val="none" w:sz="0" w:space="0" w:color="auto"/>
          </w:divBdr>
        </w:div>
      </w:divsChild>
    </w:div>
    <w:div w:id="975646457">
      <w:bodyDiv w:val="1"/>
      <w:marLeft w:val="0"/>
      <w:marRight w:val="0"/>
      <w:marTop w:val="0"/>
      <w:marBottom w:val="0"/>
      <w:divBdr>
        <w:top w:val="none" w:sz="0" w:space="0" w:color="auto"/>
        <w:left w:val="none" w:sz="0" w:space="0" w:color="auto"/>
        <w:bottom w:val="none" w:sz="0" w:space="0" w:color="auto"/>
        <w:right w:val="none" w:sz="0" w:space="0" w:color="auto"/>
      </w:divBdr>
      <w:divsChild>
        <w:div w:id="1209343960">
          <w:marLeft w:val="0"/>
          <w:marRight w:val="0"/>
          <w:marTop w:val="0"/>
          <w:marBottom w:val="0"/>
          <w:divBdr>
            <w:top w:val="none" w:sz="0" w:space="0" w:color="auto"/>
            <w:left w:val="none" w:sz="0" w:space="0" w:color="auto"/>
            <w:bottom w:val="none" w:sz="0" w:space="0" w:color="auto"/>
            <w:right w:val="none" w:sz="0" w:space="0" w:color="auto"/>
          </w:divBdr>
        </w:div>
      </w:divsChild>
    </w:div>
    <w:div w:id="1050033596">
      <w:bodyDiv w:val="1"/>
      <w:marLeft w:val="0"/>
      <w:marRight w:val="0"/>
      <w:marTop w:val="0"/>
      <w:marBottom w:val="0"/>
      <w:divBdr>
        <w:top w:val="none" w:sz="0" w:space="0" w:color="auto"/>
        <w:left w:val="none" w:sz="0" w:space="0" w:color="auto"/>
        <w:bottom w:val="none" w:sz="0" w:space="0" w:color="auto"/>
        <w:right w:val="none" w:sz="0" w:space="0" w:color="auto"/>
      </w:divBdr>
      <w:divsChild>
        <w:div w:id="1002664309">
          <w:marLeft w:val="0"/>
          <w:marRight w:val="0"/>
          <w:marTop w:val="0"/>
          <w:marBottom w:val="0"/>
          <w:divBdr>
            <w:top w:val="none" w:sz="0" w:space="0" w:color="auto"/>
            <w:left w:val="none" w:sz="0" w:space="0" w:color="auto"/>
            <w:bottom w:val="none" w:sz="0" w:space="0" w:color="auto"/>
            <w:right w:val="none" w:sz="0" w:space="0" w:color="auto"/>
          </w:divBdr>
        </w:div>
      </w:divsChild>
    </w:div>
    <w:div w:id="1133018413">
      <w:bodyDiv w:val="1"/>
      <w:marLeft w:val="0"/>
      <w:marRight w:val="0"/>
      <w:marTop w:val="0"/>
      <w:marBottom w:val="0"/>
      <w:divBdr>
        <w:top w:val="none" w:sz="0" w:space="0" w:color="auto"/>
        <w:left w:val="none" w:sz="0" w:space="0" w:color="auto"/>
        <w:bottom w:val="none" w:sz="0" w:space="0" w:color="auto"/>
        <w:right w:val="none" w:sz="0" w:space="0" w:color="auto"/>
      </w:divBdr>
      <w:divsChild>
        <w:div w:id="2013947793">
          <w:marLeft w:val="0"/>
          <w:marRight w:val="0"/>
          <w:marTop w:val="0"/>
          <w:marBottom w:val="0"/>
          <w:divBdr>
            <w:top w:val="none" w:sz="0" w:space="0" w:color="auto"/>
            <w:left w:val="none" w:sz="0" w:space="0" w:color="auto"/>
            <w:bottom w:val="none" w:sz="0" w:space="0" w:color="auto"/>
            <w:right w:val="none" w:sz="0" w:space="0" w:color="auto"/>
          </w:divBdr>
        </w:div>
      </w:divsChild>
    </w:div>
    <w:div w:id="1279098856">
      <w:bodyDiv w:val="1"/>
      <w:marLeft w:val="0"/>
      <w:marRight w:val="0"/>
      <w:marTop w:val="0"/>
      <w:marBottom w:val="0"/>
      <w:divBdr>
        <w:top w:val="none" w:sz="0" w:space="0" w:color="auto"/>
        <w:left w:val="none" w:sz="0" w:space="0" w:color="auto"/>
        <w:bottom w:val="none" w:sz="0" w:space="0" w:color="auto"/>
        <w:right w:val="none" w:sz="0" w:space="0" w:color="auto"/>
      </w:divBdr>
      <w:divsChild>
        <w:div w:id="1547450948">
          <w:marLeft w:val="0"/>
          <w:marRight w:val="0"/>
          <w:marTop w:val="0"/>
          <w:marBottom w:val="0"/>
          <w:divBdr>
            <w:top w:val="none" w:sz="0" w:space="0" w:color="auto"/>
            <w:left w:val="none" w:sz="0" w:space="0" w:color="auto"/>
            <w:bottom w:val="none" w:sz="0" w:space="0" w:color="auto"/>
            <w:right w:val="none" w:sz="0" w:space="0" w:color="auto"/>
          </w:divBdr>
        </w:div>
        <w:div w:id="21057755">
          <w:marLeft w:val="0"/>
          <w:marRight w:val="0"/>
          <w:marTop w:val="0"/>
          <w:marBottom w:val="0"/>
          <w:divBdr>
            <w:top w:val="none" w:sz="0" w:space="0" w:color="auto"/>
            <w:left w:val="none" w:sz="0" w:space="0" w:color="auto"/>
            <w:bottom w:val="none" w:sz="0" w:space="0" w:color="auto"/>
            <w:right w:val="none" w:sz="0" w:space="0" w:color="auto"/>
          </w:divBdr>
        </w:div>
      </w:divsChild>
    </w:div>
    <w:div w:id="1376660083">
      <w:bodyDiv w:val="1"/>
      <w:marLeft w:val="0"/>
      <w:marRight w:val="0"/>
      <w:marTop w:val="0"/>
      <w:marBottom w:val="0"/>
      <w:divBdr>
        <w:top w:val="none" w:sz="0" w:space="0" w:color="auto"/>
        <w:left w:val="none" w:sz="0" w:space="0" w:color="auto"/>
        <w:bottom w:val="none" w:sz="0" w:space="0" w:color="auto"/>
        <w:right w:val="none" w:sz="0" w:space="0" w:color="auto"/>
      </w:divBdr>
    </w:div>
    <w:div w:id="1398628535">
      <w:bodyDiv w:val="1"/>
      <w:marLeft w:val="0"/>
      <w:marRight w:val="0"/>
      <w:marTop w:val="0"/>
      <w:marBottom w:val="0"/>
      <w:divBdr>
        <w:top w:val="none" w:sz="0" w:space="0" w:color="auto"/>
        <w:left w:val="none" w:sz="0" w:space="0" w:color="auto"/>
        <w:bottom w:val="none" w:sz="0" w:space="0" w:color="auto"/>
        <w:right w:val="none" w:sz="0" w:space="0" w:color="auto"/>
      </w:divBdr>
      <w:divsChild>
        <w:div w:id="1396734036">
          <w:marLeft w:val="0"/>
          <w:marRight w:val="0"/>
          <w:marTop w:val="0"/>
          <w:marBottom w:val="0"/>
          <w:divBdr>
            <w:top w:val="none" w:sz="0" w:space="0" w:color="auto"/>
            <w:left w:val="none" w:sz="0" w:space="0" w:color="auto"/>
            <w:bottom w:val="none" w:sz="0" w:space="0" w:color="auto"/>
            <w:right w:val="none" w:sz="0" w:space="0" w:color="auto"/>
          </w:divBdr>
        </w:div>
      </w:divsChild>
    </w:div>
    <w:div w:id="1561135350">
      <w:bodyDiv w:val="1"/>
      <w:marLeft w:val="0"/>
      <w:marRight w:val="0"/>
      <w:marTop w:val="0"/>
      <w:marBottom w:val="0"/>
      <w:divBdr>
        <w:top w:val="none" w:sz="0" w:space="0" w:color="auto"/>
        <w:left w:val="none" w:sz="0" w:space="0" w:color="auto"/>
        <w:bottom w:val="none" w:sz="0" w:space="0" w:color="auto"/>
        <w:right w:val="none" w:sz="0" w:space="0" w:color="auto"/>
      </w:divBdr>
    </w:div>
    <w:div w:id="1705212244">
      <w:bodyDiv w:val="1"/>
      <w:marLeft w:val="0"/>
      <w:marRight w:val="0"/>
      <w:marTop w:val="0"/>
      <w:marBottom w:val="0"/>
      <w:divBdr>
        <w:top w:val="none" w:sz="0" w:space="0" w:color="auto"/>
        <w:left w:val="none" w:sz="0" w:space="0" w:color="auto"/>
        <w:bottom w:val="none" w:sz="0" w:space="0" w:color="auto"/>
        <w:right w:val="none" w:sz="0" w:space="0" w:color="auto"/>
      </w:divBdr>
      <w:divsChild>
        <w:div w:id="820969965">
          <w:marLeft w:val="0"/>
          <w:marRight w:val="0"/>
          <w:marTop w:val="0"/>
          <w:marBottom w:val="0"/>
          <w:divBdr>
            <w:top w:val="none" w:sz="0" w:space="0" w:color="auto"/>
            <w:left w:val="none" w:sz="0" w:space="0" w:color="auto"/>
            <w:bottom w:val="none" w:sz="0" w:space="0" w:color="auto"/>
            <w:right w:val="none" w:sz="0" w:space="0" w:color="auto"/>
          </w:divBdr>
        </w:div>
      </w:divsChild>
    </w:div>
    <w:div w:id="1852068497">
      <w:bodyDiv w:val="1"/>
      <w:marLeft w:val="0"/>
      <w:marRight w:val="0"/>
      <w:marTop w:val="0"/>
      <w:marBottom w:val="0"/>
      <w:divBdr>
        <w:top w:val="none" w:sz="0" w:space="0" w:color="auto"/>
        <w:left w:val="none" w:sz="0" w:space="0" w:color="auto"/>
        <w:bottom w:val="none" w:sz="0" w:space="0" w:color="auto"/>
        <w:right w:val="none" w:sz="0" w:space="0" w:color="auto"/>
      </w:divBdr>
      <w:divsChild>
        <w:div w:id="1961104181">
          <w:marLeft w:val="0"/>
          <w:marRight w:val="0"/>
          <w:marTop w:val="0"/>
          <w:marBottom w:val="0"/>
          <w:divBdr>
            <w:top w:val="none" w:sz="0" w:space="0" w:color="auto"/>
            <w:left w:val="none" w:sz="0" w:space="0" w:color="auto"/>
            <w:bottom w:val="none" w:sz="0" w:space="0" w:color="auto"/>
            <w:right w:val="none" w:sz="0" w:space="0" w:color="auto"/>
          </w:divBdr>
        </w:div>
      </w:divsChild>
    </w:div>
    <w:div w:id="1917395475">
      <w:bodyDiv w:val="1"/>
      <w:marLeft w:val="0"/>
      <w:marRight w:val="0"/>
      <w:marTop w:val="0"/>
      <w:marBottom w:val="0"/>
      <w:divBdr>
        <w:top w:val="none" w:sz="0" w:space="0" w:color="auto"/>
        <w:left w:val="none" w:sz="0" w:space="0" w:color="auto"/>
        <w:bottom w:val="none" w:sz="0" w:space="0" w:color="auto"/>
        <w:right w:val="none" w:sz="0" w:space="0" w:color="auto"/>
      </w:divBdr>
    </w:div>
    <w:div w:id="2078623682">
      <w:bodyDiv w:val="1"/>
      <w:marLeft w:val="0"/>
      <w:marRight w:val="0"/>
      <w:marTop w:val="0"/>
      <w:marBottom w:val="0"/>
      <w:divBdr>
        <w:top w:val="none" w:sz="0" w:space="0" w:color="auto"/>
        <w:left w:val="none" w:sz="0" w:space="0" w:color="auto"/>
        <w:bottom w:val="none" w:sz="0" w:space="0" w:color="auto"/>
        <w:right w:val="none" w:sz="0" w:space="0" w:color="auto"/>
      </w:divBdr>
    </w:div>
    <w:div w:id="2132086805">
      <w:bodyDiv w:val="1"/>
      <w:marLeft w:val="0"/>
      <w:marRight w:val="0"/>
      <w:marTop w:val="0"/>
      <w:marBottom w:val="0"/>
      <w:divBdr>
        <w:top w:val="none" w:sz="0" w:space="0" w:color="auto"/>
        <w:left w:val="none" w:sz="0" w:space="0" w:color="auto"/>
        <w:bottom w:val="none" w:sz="0" w:space="0" w:color="auto"/>
        <w:right w:val="none" w:sz="0" w:space="0" w:color="auto"/>
      </w:divBdr>
      <w:divsChild>
        <w:div w:id="669721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codebeautify.org/md5-hash-gener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l.THECOMPUTERGUY\AppData\Roaming\Microsoft\Templates\WNCC%20Training%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3A7ABAE2F0844ACBEFED3DA5733581D"/>
        <w:category>
          <w:name w:val="General"/>
          <w:gallery w:val="placeholder"/>
        </w:category>
        <w:types>
          <w:type w:val="bbPlcHdr"/>
        </w:types>
        <w:behaviors>
          <w:behavior w:val="content"/>
        </w:behaviors>
        <w:guid w:val="{83FD8AE7-3695-48A0-B49C-1BBADC78DE87}"/>
      </w:docPartPr>
      <w:docPartBody>
        <w:p w:rsidR="002C1FDB" w:rsidRDefault="00836E4C" w:rsidP="00836E4C">
          <w:pPr>
            <w:pStyle w:val="63A7ABAE2F0844ACBEFED3DA5733581D"/>
          </w:pPr>
          <w:r w:rsidRPr="004B3313">
            <w:rPr>
              <w:rStyle w:val="PlaceholderText"/>
              <w:color w:val="FF0000"/>
            </w:rPr>
            <w:t>Click or tap here to enter text.</w:t>
          </w:r>
        </w:p>
      </w:docPartBody>
    </w:docPart>
    <w:docPart>
      <w:docPartPr>
        <w:name w:val="DB65151562E24533B12FC8FF5020DDF3"/>
        <w:category>
          <w:name w:val="General"/>
          <w:gallery w:val="placeholder"/>
        </w:category>
        <w:types>
          <w:type w:val="bbPlcHdr"/>
        </w:types>
        <w:behaviors>
          <w:behavior w:val="content"/>
        </w:behaviors>
        <w:guid w:val="{EBEF9170-18AB-4F40-9848-4F3775BD6E11}"/>
      </w:docPartPr>
      <w:docPartBody>
        <w:p w:rsidR="002C1FDB" w:rsidRDefault="00836E4C" w:rsidP="00836E4C">
          <w:pPr>
            <w:pStyle w:val="DB65151562E24533B12FC8FF5020DDF3"/>
          </w:pPr>
          <w:r w:rsidRPr="004B3313">
            <w:rPr>
              <w:rStyle w:val="PlaceholderText"/>
              <w:color w:val="FF0000"/>
            </w:rPr>
            <w:t>Click or tap here to enter text.</w:t>
          </w:r>
        </w:p>
      </w:docPartBody>
    </w:docPart>
    <w:docPart>
      <w:docPartPr>
        <w:name w:val="F724C71C5C2D4E15AB579F6CC67B16EE"/>
        <w:category>
          <w:name w:val="General"/>
          <w:gallery w:val="placeholder"/>
        </w:category>
        <w:types>
          <w:type w:val="bbPlcHdr"/>
        </w:types>
        <w:behaviors>
          <w:behavior w:val="content"/>
        </w:behaviors>
        <w:guid w:val="{8D0CA1D6-E69D-432F-B08C-3F3C3E1B0406}"/>
      </w:docPartPr>
      <w:docPartBody>
        <w:p w:rsidR="002C1FDB" w:rsidRDefault="00836E4C" w:rsidP="00836E4C">
          <w:pPr>
            <w:pStyle w:val="F724C71C5C2D4E15AB579F6CC67B16EE"/>
          </w:pPr>
          <w:r w:rsidRPr="004B3313">
            <w:rPr>
              <w:rStyle w:val="PlaceholderText"/>
              <w:color w:val="FF0000"/>
            </w:rPr>
            <w:t>Click or tap here to enter text.</w:t>
          </w:r>
        </w:p>
      </w:docPartBody>
    </w:docPart>
    <w:docPart>
      <w:docPartPr>
        <w:name w:val="C751A1E00240458CBA80D4798ACA07F4"/>
        <w:category>
          <w:name w:val="General"/>
          <w:gallery w:val="placeholder"/>
        </w:category>
        <w:types>
          <w:type w:val="bbPlcHdr"/>
        </w:types>
        <w:behaviors>
          <w:behavior w:val="content"/>
        </w:behaviors>
        <w:guid w:val="{D4BC479F-DDA2-4C27-A4E3-C73B28125C96}"/>
      </w:docPartPr>
      <w:docPartBody>
        <w:p w:rsidR="002C1FDB" w:rsidRDefault="00836E4C" w:rsidP="00836E4C">
          <w:pPr>
            <w:pStyle w:val="C751A1E00240458CBA80D4798ACA07F4"/>
          </w:pPr>
          <w:r w:rsidRPr="004B3313">
            <w:rPr>
              <w:rStyle w:val="PlaceholderText"/>
              <w:color w:val="FF0000"/>
            </w:rPr>
            <w:t>Click or tap here to enter text.</w:t>
          </w:r>
        </w:p>
      </w:docPartBody>
    </w:docPart>
    <w:docPart>
      <w:docPartPr>
        <w:name w:val="2BC7B9000B4B4964874BA1B02C738313"/>
        <w:category>
          <w:name w:val="General"/>
          <w:gallery w:val="placeholder"/>
        </w:category>
        <w:types>
          <w:type w:val="bbPlcHdr"/>
        </w:types>
        <w:behaviors>
          <w:behavior w:val="content"/>
        </w:behaviors>
        <w:guid w:val="{221A5CB0-852D-49A6-9271-41FE05D7198C}"/>
      </w:docPartPr>
      <w:docPartBody>
        <w:p w:rsidR="002C1FDB" w:rsidRDefault="00836E4C" w:rsidP="00836E4C">
          <w:pPr>
            <w:pStyle w:val="2BC7B9000B4B4964874BA1B02C738313"/>
          </w:pPr>
          <w:r w:rsidRPr="004B3313">
            <w:rPr>
              <w:rStyle w:val="PlaceholderText"/>
              <w:color w:val="FF0000"/>
            </w:rPr>
            <w:t>Click or tap here to enter text.</w:t>
          </w:r>
        </w:p>
      </w:docPartBody>
    </w:docPart>
    <w:docPart>
      <w:docPartPr>
        <w:name w:val="C45D36E664B5420FBBCB7432DD91036D"/>
        <w:category>
          <w:name w:val="General"/>
          <w:gallery w:val="placeholder"/>
        </w:category>
        <w:types>
          <w:type w:val="bbPlcHdr"/>
        </w:types>
        <w:behaviors>
          <w:behavior w:val="content"/>
        </w:behaviors>
        <w:guid w:val="{2BAEC5F9-6142-4F53-9D56-F1EDA3170B10}"/>
      </w:docPartPr>
      <w:docPartBody>
        <w:p w:rsidR="007C7965" w:rsidRDefault="00413547" w:rsidP="00413547">
          <w:pPr>
            <w:pStyle w:val="C45D36E664B5420FBBCB7432DD91036D"/>
          </w:pPr>
          <w:r w:rsidRPr="004B3313">
            <w:rPr>
              <w:rStyle w:val="PlaceholderText"/>
              <w:color w:val="FF0000"/>
            </w:rPr>
            <w:t>Click or tap here to enter text.</w:t>
          </w:r>
        </w:p>
      </w:docPartBody>
    </w:docPart>
    <w:docPart>
      <w:docPartPr>
        <w:name w:val="F9B02966A6DB4B758AB728C43939C3A7"/>
        <w:category>
          <w:name w:val="General"/>
          <w:gallery w:val="placeholder"/>
        </w:category>
        <w:types>
          <w:type w:val="bbPlcHdr"/>
        </w:types>
        <w:behaviors>
          <w:behavior w:val="content"/>
        </w:behaviors>
        <w:guid w:val="{0E9AF46D-89E4-4D58-ABA0-71A9114F98A5}"/>
      </w:docPartPr>
      <w:docPartBody>
        <w:p w:rsidR="007C7965" w:rsidRDefault="00413547" w:rsidP="00413547">
          <w:pPr>
            <w:pStyle w:val="F9B02966A6DB4B758AB728C43939C3A7"/>
          </w:pPr>
          <w:r w:rsidRPr="004B3313">
            <w:rPr>
              <w:rStyle w:val="PlaceholderText"/>
              <w:color w:val="FF0000"/>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65D"/>
    <w:rsid w:val="002C1FDB"/>
    <w:rsid w:val="00413547"/>
    <w:rsid w:val="007C7965"/>
    <w:rsid w:val="007E546A"/>
    <w:rsid w:val="00836E4C"/>
    <w:rsid w:val="00AD065D"/>
    <w:rsid w:val="00F23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3547"/>
    <w:rPr>
      <w:color w:val="808080"/>
    </w:rPr>
  </w:style>
  <w:style w:type="paragraph" w:customStyle="1" w:styleId="63A7ABAE2F0844ACBEFED3DA5733581D">
    <w:name w:val="63A7ABAE2F0844ACBEFED3DA5733581D"/>
    <w:rsid w:val="00836E4C"/>
  </w:style>
  <w:style w:type="paragraph" w:customStyle="1" w:styleId="DB65151562E24533B12FC8FF5020DDF3">
    <w:name w:val="DB65151562E24533B12FC8FF5020DDF3"/>
    <w:rsid w:val="00836E4C"/>
  </w:style>
  <w:style w:type="paragraph" w:customStyle="1" w:styleId="F724C71C5C2D4E15AB579F6CC67B16EE">
    <w:name w:val="F724C71C5C2D4E15AB579F6CC67B16EE"/>
    <w:rsid w:val="00836E4C"/>
  </w:style>
  <w:style w:type="paragraph" w:customStyle="1" w:styleId="C751A1E00240458CBA80D4798ACA07F4">
    <w:name w:val="C751A1E00240458CBA80D4798ACA07F4"/>
    <w:rsid w:val="00836E4C"/>
  </w:style>
  <w:style w:type="paragraph" w:customStyle="1" w:styleId="2BC7B9000B4B4964874BA1B02C738313">
    <w:name w:val="2BC7B9000B4B4964874BA1B02C738313"/>
    <w:rsid w:val="00836E4C"/>
  </w:style>
  <w:style w:type="paragraph" w:customStyle="1" w:styleId="C45D36E664B5420FBBCB7432DD91036D">
    <w:name w:val="C45D36E664B5420FBBCB7432DD91036D"/>
    <w:rsid w:val="00413547"/>
  </w:style>
  <w:style w:type="paragraph" w:customStyle="1" w:styleId="F9B02966A6DB4B758AB728C43939C3A7">
    <w:name w:val="F9B02966A6DB4B758AB728C43939C3A7"/>
    <w:rsid w:val="004135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WNCC Training Template.dotx</Template>
  <TotalTime>22</TotalTime>
  <Pages>3</Pages>
  <Words>559</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Systems Analysis and Design</vt:lpstr>
    </vt:vector>
  </TitlesOfParts>
  <Company>WNCC</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Systems Analysis and Design</dc:title>
  <dc:subject/>
  <dc:creator>Workstation</dc:creator>
  <cp:keywords/>
  <cp:lastModifiedBy>William Loring</cp:lastModifiedBy>
  <cp:revision>34</cp:revision>
  <cp:lastPrinted>2025-04-10T01:46:00Z</cp:lastPrinted>
  <dcterms:created xsi:type="dcterms:W3CDTF">2018-12-06T04:16:00Z</dcterms:created>
  <dcterms:modified xsi:type="dcterms:W3CDTF">2025-04-10T01:47:00Z</dcterms:modified>
</cp:coreProperties>
</file>