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F698" w14:textId="77777777" w:rsidR="003B5A3B" w:rsidRDefault="001369B3" w:rsidP="003E18A8">
      <w:pPr>
        <w:pStyle w:val="Heading1"/>
      </w:pPr>
      <w:bookmarkStart w:id="0" w:name="_Toc100255648"/>
      <w:r>
        <w:t xml:space="preserve">8-2 </w:t>
      </w:r>
      <w:r w:rsidR="002E7208">
        <w:t xml:space="preserve">Create VLANs using IPv4 </w:t>
      </w:r>
      <w:r>
        <w:t xml:space="preserve">in </w:t>
      </w:r>
      <w:r w:rsidR="002E7208">
        <w:t>Packet Tracer</w:t>
      </w:r>
      <w:bookmarkEnd w:id="0"/>
    </w:p>
    <w:sdt>
      <w:sdtPr>
        <w:rPr>
          <w:rFonts w:ascii="Verdana" w:eastAsia="Times New Roman" w:hAnsi="Verdana" w:cs="Times New Roman"/>
          <w:b w:val="0"/>
          <w:sz w:val="20"/>
          <w:szCs w:val="24"/>
        </w:rPr>
        <w:id w:val="-49532591"/>
        <w:docPartObj>
          <w:docPartGallery w:val="Table of Contents"/>
          <w:docPartUnique/>
        </w:docPartObj>
      </w:sdtPr>
      <w:sdtEndPr>
        <w:rPr>
          <w:bCs/>
          <w:noProof/>
        </w:rPr>
      </w:sdtEndPr>
      <w:sdtContent>
        <w:p w14:paraId="71E70343" w14:textId="77777777" w:rsidR="001808A5" w:rsidRDefault="001808A5">
          <w:pPr>
            <w:pStyle w:val="TOCHeading"/>
          </w:pPr>
          <w:r>
            <w:t>Contents</w:t>
          </w:r>
        </w:p>
        <w:p w14:paraId="72B62D50" w14:textId="1328B13C" w:rsidR="00DE18A0" w:rsidRDefault="001808A5">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00255648" w:history="1">
            <w:r w:rsidR="00DE18A0" w:rsidRPr="00CB3DEC">
              <w:rPr>
                <w:rStyle w:val="Hyperlink"/>
                <w:noProof/>
              </w:rPr>
              <w:t>8-2 Create VLANs using IPv4 in Packet Tracer</w:t>
            </w:r>
            <w:r w:rsidR="00DE18A0">
              <w:rPr>
                <w:noProof/>
                <w:webHidden/>
              </w:rPr>
              <w:tab/>
            </w:r>
            <w:r w:rsidR="00DE18A0">
              <w:rPr>
                <w:noProof/>
                <w:webHidden/>
              </w:rPr>
              <w:fldChar w:fldCharType="begin"/>
            </w:r>
            <w:r w:rsidR="00DE18A0">
              <w:rPr>
                <w:noProof/>
                <w:webHidden/>
              </w:rPr>
              <w:instrText xml:space="preserve"> PAGEREF _Toc100255648 \h </w:instrText>
            </w:r>
            <w:r w:rsidR="00DE18A0">
              <w:rPr>
                <w:noProof/>
                <w:webHidden/>
              </w:rPr>
            </w:r>
            <w:r w:rsidR="00DE18A0">
              <w:rPr>
                <w:noProof/>
                <w:webHidden/>
              </w:rPr>
              <w:fldChar w:fldCharType="separate"/>
            </w:r>
            <w:r w:rsidR="00DE18A0">
              <w:rPr>
                <w:noProof/>
                <w:webHidden/>
              </w:rPr>
              <w:t>1</w:t>
            </w:r>
            <w:r w:rsidR="00DE18A0">
              <w:rPr>
                <w:noProof/>
                <w:webHidden/>
              </w:rPr>
              <w:fldChar w:fldCharType="end"/>
            </w:r>
          </w:hyperlink>
        </w:p>
        <w:p w14:paraId="51F551B2" w14:textId="136F3041" w:rsidR="00DE18A0" w:rsidRDefault="00345C89">
          <w:pPr>
            <w:pStyle w:val="TOC2"/>
            <w:tabs>
              <w:tab w:val="right" w:leader="dot" w:pos="9350"/>
            </w:tabs>
            <w:rPr>
              <w:rFonts w:asciiTheme="minorHAnsi" w:eastAsiaTheme="minorEastAsia" w:hAnsiTheme="minorHAnsi" w:cstheme="minorBidi"/>
              <w:noProof/>
              <w:sz w:val="22"/>
              <w:szCs w:val="22"/>
            </w:rPr>
          </w:pPr>
          <w:hyperlink w:anchor="_Toc100255649" w:history="1">
            <w:r w:rsidR="00DE18A0" w:rsidRPr="00CB3DEC">
              <w:rPr>
                <w:rStyle w:val="Hyperlink"/>
                <w:noProof/>
              </w:rPr>
              <w:t>Lab Description</w:t>
            </w:r>
            <w:r w:rsidR="00DE18A0">
              <w:rPr>
                <w:noProof/>
                <w:webHidden/>
              </w:rPr>
              <w:tab/>
            </w:r>
            <w:r w:rsidR="00DE18A0">
              <w:rPr>
                <w:noProof/>
                <w:webHidden/>
              </w:rPr>
              <w:fldChar w:fldCharType="begin"/>
            </w:r>
            <w:r w:rsidR="00DE18A0">
              <w:rPr>
                <w:noProof/>
                <w:webHidden/>
              </w:rPr>
              <w:instrText xml:space="preserve"> PAGEREF _Toc100255649 \h </w:instrText>
            </w:r>
            <w:r w:rsidR="00DE18A0">
              <w:rPr>
                <w:noProof/>
                <w:webHidden/>
              </w:rPr>
            </w:r>
            <w:r w:rsidR="00DE18A0">
              <w:rPr>
                <w:noProof/>
                <w:webHidden/>
              </w:rPr>
              <w:fldChar w:fldCharType="separate"/>
            </w:r>
            <w:r w:rsidR="00DE18A0">
              <w:rPr>
                <w:noProof/>
                <w:webHidden/>
              </w:rPr>
              <w:t>1</w:t>
            </w:r>
            <w:r w:rsidR="00DE18A0">
              <w:rPr>
                <w:noProof/>
                <w:webHidden/>
              </w:rPr>
              <w:fldChar w:fldCharType="end"/>
            </w:r>
          </w:hyperlink>
        </w:p>
        <w:p w14:paraId="4B4BE86A" w14:textId="556156B0" w:rsidR="00DE18A0" w:rsidRDefault="00345C89">
          <w:pPr>
            <w:pStyle w:val="TOC1"/>
            <w:tabs>
              <w:tab w:val="right" w:leader="dot" w:pos="9350"/>
            </w:tabs>
            <w:rPr>
              <w:rFonts w:asciiTheme="minorHAnsi" w:eastAsiaTheme="minorEastAsia" w:hAnsiTheme="minorHAnsi" w:cstheme="minorBidi"/>
              <w:noProof/>
              <w:sz w:val="22"/>
              <w:szCs w:val="22"/>
            </w:rPr>
          </w:pPr>
          <w:hyperlink w:anchor="_Toc100255650" w:history="1">
            <w:r w:rsidR="00DE18A0" w:rsidRPr="00CB3DEC">
              <w:rPr>
                <w:rStyle w:val="Hyperlink"/>
                <w:noProof/>
              </w:rPr>
              <w:t>Part 1 - Build the Network in Packet Tracer</w:t>
            </w:r>
            <w:r w:rsidR="00DE18A0">
              <w:rPr>
                <w:noProof/>
                <w:webHidden/>
              </w:rPr>
              <w:tab/>
            </w:r>
            <w:r w:rsidR="00DE18A0">
              <w:rPr>
                <w:noProof/>
                <w:webHidden/>
              </w:rPr>
              <w:fldChar w:fldCharType="begin"/>
            </w:r>
            <w:r w:rsidR="00DE18A0">
              <w:rPr>
                <w:noProof/>
                <w:webHidden/>
              </w:rPr>
              <w:instrText xml:space="preserve"> PAGEREF _Toc100255650 \h </w:instrText>
            </w:r>
            <w:r w:rsidR="00DE18A0">
              <w:rPr>
                <w:noProof/>
                <w:webHidden/>
              </w:rPr>
            </w:r>
            <w:r w:rsidR="00DE18A0">
              <w:rPr>
                <w:noProof/>
                <w:webHidden/>
              </w:rPr>
              <w:fldChar w:fldCharType="separate"/>
            </w:r>
            <w:r w:rsidR="00DE18A0">
              <w:rPr>
                <w:noProof/>
                <w:webHidden/>
              </w:rPr>
              <w:t>1</w:t>
            </w:r>
            <w:r w:rsidR="00DE18A0">
              <w:rPr>
                <w:noProof/>
                <w:webHidden/>
              </w:rPr>
              <w:fldChar w:fldCharType="end"/>
            </w:r>
          </w:hyperlink>
        </w:p>
        <w:p w14:paraId="3A2000AD" w14:textId="4DD14ACD" w:rsidR="00DE18A0" w:rsidRDefault="00345C89">
          <w:pPr>
            <w:pStyle w:val="TOC1"/>
            <w:tabs>
              <w:tab w:val="right" w:leader="dot" w:pos="9350"/>
            </w:tabs>
            <w:rPr>
              <w:rFonts w:asciiTheme="minorHAnsi" w:eastAsiaTheme="minorEastAsia" w:hAnsiTheme="minorHAnsi" w:cstheme="minorBidi"/>
              <w:noProof/>
              <w:sz w:val="22"/>
              <w:szCs w:val="22"/>
            </w:rPr>
          </w:pPr>
          <w:hyperlink w:anchor="_Toc100255651" w:history="1">
            <w:r w:rsidR="00DE18A0" w:rsidRPr="00CB3DEC">
              <w:rPr>
                <w:rStyle w:val="Hyperlink"/>
                <w:noProof/>
              </w:rPr>
              <w:t>Part 2 - Setup the VLAN’s on the Router</w:t>
            </w:r>
            <w:r w:rsidR="00DE18A0">
              <w:rPr>
                <w:noProof/>
                <w:webHidden/>
              </w:rPr>
              <w:tab/>
            </w:r>
            <w:r w:rsidR="00DE18A0">
              <w:rPr>
                <w:noProof/>
                <w:webHidden/>
              </w:rPr>
              <w:fldChar w:fldCharType="begin"/>
            </w:r>
            <w:r w:rsidR="00DE18A0">
              <w:rPr>
                <w:noProof/>
                <w:webHidden/>
              </w:rPr>
              <w:instrText xml:space="preserve"> PAGEREF _Toc100255651 \h </w:instrText>
            </w:r>
            <w:r w:rsidR="00DE18A0">
              <w:rPr>
                <w:noProof/>
                <w:webHidden/>
              </w:rPr>
            </w:r>
            <w:r w:rsidR="00DE18A0">
              <w:rPr>
                <w:noProof/>
                <w:webHidden/>
              </w:rPr>
              <w:fldChar w:fldCharType="separate"/>
            </w:r>
            <w:r w:rsidR="00DE18A0">
              <w:rPr>
                <w:noProof/>
                <w:webHidden/>
              </w:rPr>
              <w:t>3</w:t>
            </w:r>
            <w:r w:rsidR="00DE18A0">
              <w:rPr>
                <w:noProof/>
                <w:webHidden/>
              </w:rPr>
              <w:fldChar w:fldCharType="end"/>
            </w:r>
          </w:hyperlink>
        </w:p>
        <w:p w14:paraId="78C6C256" w14:textId="2B9DA205" w:rsidR="00DE18A0" w:rsidRDefault="00345C89">
          <w:pPr>
            <w:pStyle w:val="TOC1"/>
            <w:tabs>
              <w:tab w:val="right" w:leader="dot" w:pos="9350"/>
            </w:tabs>
            <w:rPr>
              <w:rFonts w:asciiTheme="minorHAnsi" w:eastAsiaTheme="minorEastAsia" w:hAnsiTheme="minorHAnsi" w:cstheme="minorBidi"/>
              <w:noProof/>
              <w:sz w:val="22"/>
              <w:szCs w:val="22"/>
            </w:rPr>
          </w:pPr>
          <w:hyperlink w:anchor="_Toc100255652" w:history="1">
            <w:r w:rsidR="00DE18A0" w:rsidRPr="00CB3DEC">
              <w:rPr>
                <w:rStyle w:val="Hyperlink"/>
                <w:noProof/>
              </w:rPr>
              <w:t>Part 3 - Setup the VLAN’s on the LibrarySwitch</w:t>
            </w:r>
            <w:r w:rsidR="00DE18A0">
              <w:rPr>
                <w:noProof/>
                <w:webHidden/>
              </w:rPr>
              <w:tab/>
            </w:r>
            <w:r w:rsidR="00DE18A0">
              <w:rPr>
                <w:noProof/>
                <w:webHidden/>
              </w:rPr>
              <w:fldChar w:fldCharType="begin"/>
            </w:r>
            <w:r w:rsidR="00DE18A0">
              <w:rPr>
                <w:noProof/>
                <w:webHidden/>
              </w:rPr>
              <w:instrText xml:space="preserve"> PAGEREF _Toc100255652 \h </w:instrText>
            </w:r>
            <w:r w:rsidR="00DE18A0">
              <w:rPr>
                <w:noProof/>
                <w:webHidden/>
              </w:rPr>
            </w:r>
            <w:r w:rsidR="00DE18A0">
              <w:rPr>
                <w:noProof/>
                <w:webHidden/>
              </w:rPr>
              <w:fldChar w:fldCharType="separate"/>
            </w:r>
            <w:r w:rsidR="00DE18A0">
              <w:rPr>
                <w:noProof/>
                <w:webHidden/>
              </w:rPr>
              <w:t>5</w:t>
            </w:r>
            <w:r w:rsidR="00DE18A0">
              <w:rPr>
                <w:noProof/>
                <w:webHidden/>
              </w:rPr>
              <w:fldChar w:fldCharType="end"/>
            </w:r>
          </w:hyperlink>
        </w:p>
        <w:p w14:paraId="7C1A671B" w14:textId="7992059C" w:rsidR="00DE18A0" w:rsidRDefault="00345C89">
          <w:pPr>
            <w:pStyle w:val="TOC1"/>
            <w:tabs>
              <w:tab w:val="right" w:leader="dot" w:pos="9350"/>
            </w:tabs>
            <w:rPr>
              <w:rFonts w:asciiTheme="minorHAnsi" w:eastAsiaTheme="minorEastAsia" w:hAnsiTheme="minorHAnsi" w:cstheme="minorBidi"/>
              <w:noProof/>
              <w:sz w:val="22"/>
              <w:szCs w:val="22"/>
            </w:rPr>
          </w:pPr>
          <w:hyperlink w:anchor="_Toc100255653" w:history="1">
            <w:r w:rsidR="00DE18A0" w:rsidRPr="00CB3DEC">
              <w:rPr>
                <w:rStyle w:val="Hyperlink"/>
                <w:noProof/>
              </w:rPr>
              <w:t>Step 4 – Setup Devices on the VLAN’s</w:t>
            </w:r>
            <w:r w:rsidR="00DE18A0">
              <w:rPr>
                <w:noProof/>
                <w:webHidden/>
              </w:rPr>
              <w:tab/>
            </w:r>
            <w:r w:rsidR="00DE18A0">
              <w:rPr>
                <w:noProof/>
                <w:webHidden/>
              </w:rPr>
              <w:fldChar w:fldCharType="begin"/>
            </w:r>
            <w:r w:rsidR="00DE18A0">
              <w:rPr>
                <w:noProof/>
                <w:webHidden/>
              </w:rPr>
              <w:instrText xml:space="preserve"> PAGEREF _Toc100255653 \h </w:instrText>
            </w:r>
            <w:r w:rsidR="00DE18A0">
              <w:rPr>
                <w:noProof/>
                <w:webHidden/>
              </w:rPr>
            </w:r>
            <w:r w:rsidR="00DE18A0">
              <w:rPr>
                <w:noProof/>
                <w:webHidden/>
              </w:rPr>
              <w:fldChar w:fldCharType="separate"/>
            </w:r>
            <w:r w:rsidR="00DE18A0">
              <w:rPr>
                <w:noProof/>
                <w:webHidden/>
              </w:rPr>
              <w:t>5</w:t>
            </w:r>
            <w:r w:rsidR="00DE18A0">
              <w:rPr>
                <w:noProof/>
                <w:webHidden/>
              </w:rPr>
              <w:fldChar w:fldCharType="end"/>
            </w:r>
          </w:hyperlink>
        </w:p>
        <w:p w14:paraId="1BF27F68" w14:textId="0C8A0C4E" w:rsidR="00DE18A0" w:rsidRDefault="00345C89">
          <w:pPr>
            <w:pStyle w:val="TOC3"/>
            <w:tabs>
              <w:tab w:val="right" w:leader="dot" w:pos="9350"/>
            </w:tabs>
            <w:rPr>
              <w:rFonts w:asciiTheme="minorHAnsi" w:eastAsiaTheme="minorEastAsia" w:hAnsiTheme="minorHAnsi" w:cstheme="minorBidi"/>
              <w:noProof/>
              <w:sz w:val="22"/>
              <w:szCs w:val="22"/>
            </w:rPr>
          </w:pPr>
          <w:hyperlink w:anchor="_Toc100255654" w:history="1">
            <w:r w:rsidR="00DE18A0" w:rsidRPr="00CB3DEC">
              <w:rPr>
                <w:rStyle w:val="Hyperlink"/>
                <w:noProof/>
              </w:rPr>
              <w:t>Table 1 IP addresses and subnet masks for three VLANs</w:t>
            </w:r>
            <w:r w:rsidR="00DE18A0">
              <w:rPr>
                <w:noProof/>
                <w:webHidden/>
              </w:rPr>
              <w:tab/>
            </w:r>
            <w:r w:rsidR="00DE18A0">
              <w:rPr>
                <w:noProof/>
                <w:webHidden/>
              </w:rPr>
              <w:fldChar w:fldCharType="begin"/>
            </w:r>
            <w:r w:rsidR="00DE18A0">
              <w:rPr>
                <w:noProof/>
                <w:webHidden/>
              </w:rPr>
              <w:instrText xml:space="preserve"> PAGEREF _Toc100255654 \h </w:instrText>
            </w:r>
            <w:r w:rsidR="00DE18A0">
              <w:rPr>
                <w:noProof/>
                <w:webHidden/>
              </w:rPr>
            </w:r>
            <w:r w:rsidR="00DE18A0">
              <w:rPr>
                <w:noProof/>
                <w:webHidden/>
              </w:rPr>
              <w:fldChar w:fldCharType="separate"/>
            </w:r>
            <w:r w:rsidR="00DE18A0">
              <w:rPr>
                <w:noProof/>
                <w:webHidden/>
              </w:rPr>
              <w:t>8</w:t>
            </w:r>
            <w:r w:rsidR="00DE18A0">
              <w:rPr>
                <w:noProof/>
                <w:webHidden/>
              </w:rPr>
              <w:fldChar w:fldCharType="end"/>
            </w:r>
          </w:hyperlink>
        </w:p>
        <w:p w14:paraId="410E715A" w14:textId="738D0075" w:rsidR="00DE18A0" w:rsidRDefault="00345C89">
          <w:pPr>
            <w:pStyle w:val="TOC3"/>
            <w:tabs>
              <w:tab w:val="right" w:leader="dot" w:pos="9350"/>
            </w:tabs>
            <w:rPr>
              <w:rFonts w:asciiTheme="minorHAnsi" w:eastAsiaTheme="minorEastAsia" w:hAnsiTheme="minorHAnsi" w:cstheme="minorBidi"/>
              <w:noProof/>
              <w:sz w:val="22"/>
              <w:szCs w:val="22"/>
            </w:rPr>
          </w:pPr>
          <w:hyperlink w:anchor="_Toc100255655" w:history="1">
            <w:r w:rsidR="00DE18A0" w:rsidRPr="00CB3DEC">
              <w:rPr>
                <w:rStyle w:val="Hyperlink"/>
                <w:noProof/>
              </w:rPr>
              <w:t>Table 2 DHCP, subnet masks, and default gateways for three VLANs</w:t>
            </w:r>
            <w:r w:rsidR="00DE18A0">
              <w:rPr>
                <w:noProof/>
                <w:webHidden/>
              </w:rPr>
              <w:tab/>
            </w:r>
            <w:r w:rsidR="00DE18A0">
              <w:rPr>
                <w:noProof/>
                <w:webHidden/>
              </w:rPr>
              <w:fldChar w:fldCharType="begin"/>
            </w:r>
            <w:r w:rsidR="00DE18A0">
              <w:rPr>
                <w:noProof/>
                <w:webHidden/>
              </w:rPr>
              <w:instrText xml:space="preserve"> PAGEREF _Toc100255655 \h </w:instrText>
            </w:r>
            <w:r w:rsidR="00DE18A0">
              <w:rPr>
                <w:noProof/>
                <w:webHidden/>
              </w:rPr>
            </w:r>
            <w:r w:rsidR="00DE18A0">
              <w:rPr>
                <w:noProof/>
                <w:webHidden/>
              </w:rPr>
              <w:fldChar w:fldCharType="separate"/>
            </w:r>
            <w:r w:rsidR="00DE18A0">
              <w:rPr>
                <w:noProof/>
                <w:webHidden/>
              </w:rPr>
              <w:t>8</w:t>
            </w:r>
            <w:r w:rsidR="00DE18A0">
              <w:rPr>
                <w:noProof/>
                <w:webHidden/>
              </w:rPr>
              <w:fldChar w:fldCharType="end"/>
            </w:r>
          </w:hyperlink>
        </w:p>
        <w:p w14:paraId="621F68DA" w14:textId="18D9D458" w:rsidR="00DE18A0" w:rsidRDefault="00345C89">
          <w:pPr>
            <w:pStyle w:val="TOC3"/>
            <w:tabs>
              <w:tab w:val="right" w:leader="dot" w:pos="9350"/>
            </w:tabs>
            <w:rPr>
              <w:rFonts w:asciiTheme="minorHAnsi" w:eastAsiaTheme="minorEastAsia" w:hAnsiTheme="minorHAnsi" w:cstheme="minorBidi"/>
              <w:noProof/>
              <w:sz w:val="22"/>
              <w:szCs w:val="22"/>
            </w:rPr>
          </w:pPr>
          <w:hyperlink w:anchor="_Toc100255656" w:history="1">
            <w:r w:rsidR="00DE18A0" w:rsidRPr="00CB3DEC">
              <w:rPr>
                <w:rStyle w:val="Hyperlink"/>
                <w:noProof/>
              </w:rPr>
              <w:t>Table 3 TCP/IP settings for router and two printers</w:t>
            </w:r>
            <w:r w:rsidR="00DE18A0">
              <w:rPr>
                <w:noProof/>
                <w:webHidden/>
              </w:rPr>
              <w:tab/>
            </w:r>
            <w:r w:rsidR="00DE18A0">
              <w:rPr>
                <w:noProof/>
                <w:webHidden/>
              </w:rPr>
              <w:fldChar w:fldCharType="begin"/>
            </w:r>
            <w:r w:rsidR="00DE18A0">
              <w:rPr>
                <w:noProof/>
                <w:webHidden/>
              </w:rPr>
              <w:instrText xml:space="preserve"> PAGEREF _Toc100255656 \h </w:instrText>
            </w:r>
            <w:r w:rsidR="00DE18A0">
              <w:rPr>
                <w:noProof/>
                <w:webHidden/>
              </w:rPr>
            </w:r>
            <w:r w:rsidR="00DE18A0">
              <w:rPr>
                <w:noProof/>
                <w:webHidden/>
              </w:rPr>
              <w:fldChar w:fldCharType="separate"/>
            </w:r>
            <w:r w:rsidR="00DE18A0">
              <w:rPr>
                <w:noProof/>
                <w:webHidden/>
              </w:rPr>
              <w:t>9</w:t>
            </w:r>
            <w:r w:rsidR="00DE18A0">
              <w:rPr>
                <w:noProof/>
                <w:webHidden/>
              </w:rPr>
              <w:fldChar w:fldCharType="end"/>
            </w:r>
          </w:hyperlink>
        </w:p>
        <w:p w14:paraId="6A066742" w14:textId="424ED163" w:rsidR="00DE18A0" w:rsidRDefault="00345C89">
          <w:pPr>
            <w:pStyle w:val="TOC1"/>
            <w:tabs>
              <w:tab w:val="right" w:leader="dot" w:pos="9350"/>
            </w:tabs>
            <w:rPr>
              <w:rFonts w:asciiTheme="minorHAnsi" w:eastAsiaTheme="minorEastAsia" w:hAnsiTheme="minorHAnsi" w:cstheme="minorBidi"/>
              <w:noProof/>
              <w:sz w:val="22"/>
              <w:szCs w:val="22"/>
            </w:rPr>
          </w:pPr>
          <w:hyperlink w:anchor="_Toc100255657" w:history="1">
            <w:r w:rsidR="00DE18A0" w:rsidRPr="00CB3DEC">
              <w:rPr>
                <w:rStyle w:val="Hyperlink"/>
                <w:noProof/>
              </w:rPr>
              <w:t>Step 5 - Configure VLAN</w:t>
            </w:r>
            <w:r w:rsidR="00DE18A0">
              <w:rPr>
                <w:noProof/>
                <w:webHidden/>
              </w:rPr>
              <w:tab/>
            </w:r>
            <w:r w:rsidR="00DE18A0">
              <w:rPr>
                <w:noProof/>
                <w:webHidden/>
              </w:rPr>
              <w:fldChar w:fldCharType="begin"/>
            </w:r>
            <w:r w:rsidR="00DE18A0">
              <w:rPr>
                <w:noProof/>
                <w:webHidden/>
              </w:rPr>
              <w:instrText xml:space="preserve"> PAGEREF _Toc100255657 \h </w:instrText>
            </w:r>
            <w:r w:rsidR="00DE18A0">
              <w:rPr>
                <w:noProof/>
                <w:webHidden/>
              </w:rPr>
            </w:r>
            <w:r w:rsidR="00DE18A0">
              <w:rPr>
                <w:noProof/>
                <w:webHidden/>
              </w:rPr>
              <w:fldChar w:fldCharType="separate"/>
            </w:r>
            <w:r w:rsidR="00DE18A0">
              <w:rPr>
                <w:noProof/>
                <w:webHidden/>
              </w:rPr>
              <w:t>9</w:t>
            </w:r>
            <w:r w:rsidR="00DE18A0">
              <w:rPr>
                <w:noProof/>
                <w:webHidden/>
              </w:rPr>
              <w:fldChar w:fldCharType="end"/>
            </w:r>
          </w:hyperlink>
        </w:p>
        <w:p w14:paraId="12B436AE" w14:textId="659FC3B3" w:rsidR="00DE18A0" w:rsidRDefault="00345C89">
          <w:pPr>
            <w:pStyle w:val="TOC2"/>
            <w:tabs>
              <w:tab w:val="right" w:leader="dot" w:pos="9350"/>
            </w:tabs>
            <w:rPr>
              <w:rFonts w:asciiTheme="minorHAnsi" w:eastAsiaTheme="minorEastAsia" w:hAnsiTheme="minorHAnsi" w:cstheme="minorBidi"/>
              <w:noProof/>
              <w:sz w:val="22"/>
              <w:szCs w:val="22"/>
            </w:rPr>
          </w:pPr>
          <w:hyperlink w:anchor="_Toc100255658" w:history="1">
            <w:r w:rsidR="00DE18A0" w:rsidRPr="00CB3DEC">
              <w:rPr>
                <w:rStyle w:val="Hyperlink"/>
                <w:noProof/>
              </w:rPr>
              <w:t>Assignment Submission</w:t>
            </w:r>
            <w:r w:rsidR="00DE18A0">
              <w:rPr>
                <w:noProof/>
                <w:webHidden/>
              </w:rPr>
              <w:tab/>
            </w:r>
            <w:r w:rsidR="00DE18A0">
              <w:rPr>
                <w:noProof/>
                <w:webHidden/>
              </w:rPr>
              <w:fldChar w:fldCharType="begin"/>
            </w:r>
            <w:r w:rsidR="00DE18A0">
              <w:rPr>
                <w:noProof/>
                <w:webHidden/>
              </w:rPr>
              <w:instrText xml:space="preserve"> PAGEREF _Toc100255658 \h </w:instrText>
            </w:r>
            <w:r w:rsidR="00DE18A0">
              <w:rPr>
                <w:noProof/>
                <w:webHidden/>
              </w:rPr>
            </w:r>
            <w:r w:rsidR="00DE18A0">
              <w:rPr>
                <w:noProof/>
                <w:webHidden/>
              </w:rPr>
              <w:fldChar w:fldCharType="separate"/>
            </w:r>
            <w:r w:rsidR="00DE18A0">
              <w:rPr>
                <w:noProof/>
                <w:webHidden/>
              </w:rPr>
              <w:t>15</w:t>
            </w:r>
            <w:r w:rsidR="00DE18A0">
              <w:rPr>
                <w:noProof/>
                <w:webHidden/>
              </w:rPr>
              <w:fldChar w:fldCharType="end"/>
            </w:r>
          </w:hyperlink>
        </w:p>
        <w:p w14:paraId="68670F69" w14:textId="26A273AD" w:rsidR="005343C1" w:rsidRDefault="001808A5" w:rsidP="005343C1">
          <w:pPr>
            <w:rPr>
              <w:bCs/>
              <w:noProof/>
            </w:rPr>
          </w:pPr>
          <w:r>
            <w:rPr>
              <w:b/>
              <w:bCs/>
              <w:noProof/>
            </w:rPr>
            <w:fldChar w:fldCharType="end"/>
          </w:r>
        </w:p>
      </w:sdtContent>
    </w:sdt>
    <w:p w14:paraId="2D578875" w14:textId="6820B73C" w:rsidR="00931BF6" w:rsidRPr="00145EB5" w:rsidRDefault="00931BF6" w:rsidP="00931BF6">
      <w:bookmarkStart w:id="1" w:name="_Toc100255649"/>
      <w:r w:rsidRPr="00145EB5">
        <w:rPr>
          <w:lang w:eastAsia="x-none"/>
        </w:rPr>
        <w:t xml:space="preserve">Time required: </w:t>
      </w:r>
      <w:r>
        <w:rPr>
          <w:lang w:eastAsia="x-none"/>
        </w:rPr>
        <w:t>1</w:t>
      </w:r>
      <w:r w:rsidR="00E82571">
        <w:rPr>
          <w:lang w:eastAsia="x-none"/>
        </w:rPr>
        <w:t>8</w:t>
      </w:r>
      <w:r>
        <w:rPr>
          <w:lang w:eastAsia="x-none"/>
        </w:rPr>
        <w:t>0</w:t>
      </w:r>
      <w:r w:rsidRPr="00145EB5">
        <w:rPr>
          <w:lang w:eastAsia="x-none"/>
        </w:rPr>
        <w:t xml:space="preserve"> minutes</w:t>
      </w:r>
    </w:p>
    <w:p w14:paraId="0F0517F6" w14:textId="1B94AA47" w:rsidR="0060113F" w:rsidRDefault="0060113F" w:rsidP="008B5234">
      <w:pPr>
        <w:pStyle w:val="Heading2"/>
      </w:pPr>
      <w:r>
        <w:t>Lab Description</w:t>
      </w:r>
      <w:bookmarkEnd w:id="1"/>
    </w:p>
    <w:p w14:paraId="36BD8C44" w14:textId="77777777" w:rsidR="008642DE" w:rsidRDefault="008642DE" w:rsidP="00D60B41">
      <w:r>
        <w:t>A</w:t>
      </w:r>
      <w:r w:rsidR="00FD601E">
        <w:t xml:space="preserve"> well-designed network should work transparently for the end user, allowing them to connect to various resources on the LAN (local area network). This lab will implement </w:t>
      </w:r>
      <w:r>
        <w:t>a</w:t>
      </w:r>
      <w:r w:rsidR="00FD601E">
        <w:t xml:space="preserve"> small library network.</w:t>
      </w:r>
    </w:p>
    <w:p w14:paraId="5174E10D" w14:textId="39E58F77" w:rsidR="00D60B41" w:rsidRDefault="00FD601E" w:rsidP="00D60B41">
      <w:r>
        <w:t xml:space="preserve">Three separate networks will be created using a Cisco 1841 router, Cisco Catalyst 2960 switch and generic 802.11AC wireless access point. The network needs to be segmented for a staff network, patron network, and public wireless network using a VLSM (variable length subnet mask). The router will be configured to serve DHCP (Dynamic Host Control Protocol) addresses to the three VLANs (virtual local area </w:t>
      </w:r>
      <w:r w:rsidR="00D60B41">
        <w:t>networks).</w:t>
      </w:r>
    </w:p>
    <w:p w14:paraId="0BEAA1C4" w14:textId="77777777" w:rsidR="00FD601E" w:rsidRDefault="00FD601E" w:rsidP="00D60B41">
      <w:r>
        <w:t>In this lab, we will use Cisco Packet Tracer (PT) to create the networks using VLSM, DHCP and VLANs.</w:t>
      </w:r>
    </w:p>
    <w:p w14:paraId="5AB42781" w14:textId="16788C75" w:rsidR="00FD601E" w:rsidRDefault="00FD601E" w:rsidP="00601BC8">
      <w:pPr>
        <w:pStyle w:val="Heading1"/>
      </w:pPr>
      <w:bookmarkStart w:id="2" w:name="_Toc100255650"/>
      <w:r>
        <w:t xml:space="preserve">Part </w:t>
      </w:r>
      <w:r w:rsidR="0045223C">
        <w:t>1</w:t>
      </w:r>
      <w:r w:rsidR="00A06375">
        <w:t xml:space="preserve"> -</w:t>
      </w:r>
      <w:r>
        <w:t xml:space="preserve"> Build the Network in Packet Tracer</w:t>
      </w:r>
      <w:bookmarkEnd w:id="2"/>
    </w:p>
    <w:p w14:paraId="4C5C6CBC" w14:textId="77777777" w:rsidR="00FD601E" w:rsidRDefault="00FD601E" w:rsidP="00FC701F">
      <w:r>
        <w:t>Follow these steps to build the network in Packet Tracer:</w:t>
      </w:r>
    </w:p>
    <w:p w14:paraId="10C43F38" w14:textId="77777777" w:rsidR="00FE065F" w:rsidRDefault="00FD601E" w:rsidP="004E03DA">
      <w:pPr>
        <w:pStyle w:val="ListParagraph"/>
        <w:numPr>
          <w:ilvl w:val="0"/>
          <w:numId w:val="3"/>
        </w:numPr>
      </w:pPr>
      <w:r>
        <w:lastRenderedPageBreak/>
        <w:t xml:space="preserve">Add the following devices. Arrange the devices as shown in Figure 1. </w:t>
      </w:r>
      <w:r w:rsidR="000B14F8">
        <w:t>Change the names of the devices, but d</w:t>
      </w:r>
      <w:r>
        <w:t xml:space="preserve">o not worry about configuring any of the devices yet. </w:t>
      </w:r>
    </w:p>
    <w:p w14:paraId="53B9EF6E" w14:textId="77777777" w:rsidR="00FE065F" w:rsidRDefault="00FD601E" w:rsidP="004E03DA">
      <w:pPr>
        <w:pStyle w:val="ListParagraph"/>
        <w:numPr>
          <w:ilvl w:val="1"/>
          <w:numId w:val="3"/>
        </w:numPr>
      </w:pPr>
      <w:r>
        <w:t>Cisco 1841 Router</w:t>
      </w:r>
    </w:p>
    <w:p w14:paraId="1F232F9F" w14:textId="77777777" w:rsidR="00FE065F" w:rsidRDefault="00FD601E" w:rsidP="004E03DA">
      <w:pPr>
        <w:pStyle w:val="ListParagraph"/>
        <w:numPr>
          <w:ilvl w:val="1"/>
          <w:numId w:val="3"/>
        </w:numPr>
      </w:pPr>
      <w:r>
        <w:t>Cisco 2960 Switch</w:t>
      </w:r>
    </w:p>
    <w:p w14:paraId="23E6A661" w14:textId="1D041C0B" w:rsidR="00FE065F" w:rsidRDefault="002270F1" w:rsidP="004E03DA">
      <w:pPr>
        <w:pStyle w:val="ListParagraph"/>
        <w:numPr>
          <w:ilvl w:val="1"/>
          <w:numId w:val="3"/>
        </w:numPr>
      </w:pPr>
      <w:r>
        <w:t>AA-PT-A (</w:t>
      </w:r>
      <w:r w:rsidR="00FD601E">
        <w:t>AccessPoint-PT-AC</w:t>
      </w:r>
      <w:r w:rsidR="00A640C7">
        <w:t xml:space="preserve"> </w:t>
      </w:r>
      <w:r>
        <w:t>)</w:t>
      </w:r>
    </w:p>
    <w:p w14:paraId="628992E1" w14:textId="6D20E8E6" w:rsidR="00FE065F" w:rsidRDefault="00FD601E" w:rsidP="004E03DA">
      <w:pPr>
        <w:pStyle w:val="ListParagraph"/>
        <w:numPr>
          <w:ilvl w:val="1"/>
          <w:numId w:val="3"/>
        </w:numPr>
      </w:pPr>
      <w:r>
        <w:t>Four</w:t>
      </w:r>
      <w:r w:rsidR="00400AE7">
        <w:t xml:space="preserve"> </w:t>
      </w:r>
      <w:r>
        <w:t>PC</w:t>
      </w:r>
      <w:r w:rsidR="0019012B">
        <w:t>’s</w:t>
      </w:r>
      <w:r>
        <w:t xml:space="preserve"> </w:t>
      </w:r>
      <w:r w:rsidR="00400AE7">
        <w:t>(</w:t>
      </w:r>
      <w:r w:rsidR="00FD42AE">
        <w:t>PC-PT</w:t>
      </w:r>
      <w:r w:rsidR="00400AE7">
        <w:t>)</w:t>
      </w:r>
    </w:p>
    <w:p w14:paraId="52D4B20E" w14:textId="17460E81" w:rsidR="00FE065F" w:rsidRDefault="00FD601E" w:rsidP="004E03DA">
      <w:pPr>
        <w:pStyle w:val="ListParagraph"/>
        <w:numPr>
          <w:ilvl w:val="1"/>
          <w:numId w:val="3"/>
        </w:numPr>
      </w:pPr>
      <w:r>
        <w:t>Two Printer</w:t>
      </w:r>
      <w:r w:rsidR="00E9531B">
        <w:t>’s (Printer-PT)</w:t>
      </w:r>
    </w:p>
    <w:p w14:paraId="44BFA7A4" w14:textId="6F60ABB7" w:rsidR="00FE065F" w:rsidRDefault="0088545C" w:rsidP="004E03DA">
      <w:pPr>
        <w:pStyle w:val="ListParagraph"/>
        <w:numPr>
          <w:ilvl w:val="1"/>
          <w:numId w:val="3"/>
        </w:numPr>
      </w:pPr>
      <w:r>
        <w:t>Smart Phone</w:t>
      </w:r>
      <w:r w:rsidR="00FD601E">
        <w:t xml:space="preserve"> </w:t>
      </w:r>
      <w:r>
        <w:t>(</w:t>
      </w:r>
      <w:r w:rsidR="00FD601E">
        <w:t>SMARTPHONE-PT</w:t>
      </w:r>
      <w:r>
        <w:t>)</w:t>
      </w:r>
    </w:p>
    <w:p w14:paraId="078F0F48" w14:textId="69E81756" w:rsidR="00FD601E" w:rsidRDefault="00FD601E" w:rsidP="004E03DA">
      <w:pPr>
        <w:pStyle w:val="ListParagraph"/>
        <w:numPr>
          <w:ilvl w:val="1"/>
          <w:numId w:val="3"/>
        </w:numPr>
      </w:pPr>
      <w:r>
        <w:t xml:space="preserve">Tablet </w:t>
      </w:r>
      <w:r w:rsidR="00DF02FA">
        <w:t>(</w:t>
      </w:r>
      <w:r>
        <w:t>TabletPC-P</w:t>
      </w:r>
      <w:r w:rsidR="00DF02FA">
        <w:t>T)</w:t>
      </w:r>
    </w:p>
    <w:p w14:paraId="1649E253" w14:textId="79E2720D" w:rsidR="00FD601E" w:rsidRDefault="007E583F" w:rsidP="00FC027E">
      <w:pPr>
        <w:spacing w:before="0" w:beforeAutospacing="1" w:after="0" w:afterAutospacing="1"/>
      </w:pPr>
      <w:r>
        <w:rPr>
          <w:noProof/>
        </w:rPr>
        <w:drawing>
          <wp:inline distT="0" distB="0" distL="0" distR="0" wp14:anchorId="7F3E5055" wp14:editId="6C814D8D">
            <wp:extent cx="5342857" cy="3733333"/>
            <wp:effectExtent l="38100" t="38100" r="86995" b="958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857" cy="373333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7C413A" w14:textId="77777777" w:rsidR="00FD601E" w:rsidRDefault="00FD601E" w:rsidP="007175F9">
      <w:r>
        <w:rPr>
          <w:rStyle w:val="jsa-figure-text"/>
        </w:rPr>
        <w:t>Figure 1:</w:t>
      </w:r>
      <w:r>
        <w:t xml:space="preserve"> Arrangement of devices in Packet Tracer</w:t>
      </w:r>
    </w:p>
    <w:p w14:paraId="58DF14F4" w14:textId="77777777" w:rsidR="00FD601E" w:rsidRDefault="00FD601E" w:rsidP="004E03DA">
      <w:pPr>
        <w:pStyle w:val="ListParagraph"/>
        <w:numPr>
          <w:ilvl w:val="0"/>
          <w:numId w:val="3"/>
        </w:numPr>
      </w:pPr>
      <w:r>
        <w:t xml:space="preserve">Use Copper Straight-Through cables to connect the devices (except the two wireless devices) to ports on the switch, as listed in Table 4. Be sure each device is connected to the correct switch port. </w:t>
      </w:r>
    </w:p>
    <w:p w14:paraId="0133A80A" w14:textId="77777777" w:rsidR="00FD601E" w:rsidRDefault="00FD601E" w:rsidP="00305C25">
      <w:r>
        <w:rPr>
          <w:rStyle w:val="jsa-figure-text"/>
        </w:rPr>
        <w:t>Table 4</w:t>
      </w:r>
      <w:r>
        <w:t xml:space="preserve"> Device ports, interfaces, and names</w:t>
      </w:r>
    </w:p>
    <w:tbl>
      <w:tblPr>
        <w:tblW w:w="5000" w:type="pct"/>
        <w:tblInd w:w="-8" w:type="dxa"/>
        <w:tblBorders>
          <w:top w:val="outset" w:sz="6" w:space="0" w:color="auto"/>
          <w:left w:val="outset" w:sz="6" w:space="0" w:color="auto"/>
          <w:bottom w:val="outset" w:sz="6" w:space="0" w:color="auto"/>
          <w:right w:val="outset" w:sz="6" w:space="0" w:color="auto"/>
        </w:tblBorders>
        <w:tblCellMar>
          <w:top w:w="29" w:type="dxa"/>
          <w:left w:w="29" w:type="dxa"/>
          <w:bottom w:w="29" w:type="dxa"/>
          <w:right w:w="29" w:type="dxa"/>
        </w:tblCellMar>
        <w:tblLook w:val="04A0" w:firstRow="1" w:lastRow="0" w:firstColumn="1" w:lastColumn="0" w:noHBand="0" w:noVBand="1"/>
      </w:tblPr>
      <w:tblGrid>
        <w:gridCol w:w="3275"/>
        <w:gridCol w:w="1821"/>
        <w:gridCol w:w="2216"/>
        <w:gridCol w:w="2032"/>
      </w:tblGrid>
      <w:tr w:rsidR="00FD601E" w14:paraId="56AE8010"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35C2417A" w14:textId="77777777" w:rsidR="00FD601E" w:rsidRDefault="00FD601E">
            <w:r>
              <w:rPr>
                <w:b/>
                <w:bCs/>
              </w:rPr>
              <w:lastRenderedPageBreak/>
              <w:t>Packet Tracer Device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6C7D9" w14:textId="77777777" w:rsidR="00FD601E" w:rsidRDefault="00FD601E">
            <w:r>
              <w:rPr>
                <w:b/>
                <w:bCs/>
              </w:rPr>
              <w:t>Device 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DD608" w14:textId="77777777" w:rsidR="00FD601E" w:rsidRDefault="00FD601E">
            <w:r>
              <w:rPr>
                <w:b/>
                <w:bCs/>
              </w:rPr>
              <w:t>Switch 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B0AC" w14:textId="77777777" w:rsidR="00FD601E" w:rsidRDefault="00FD601E">
            <w:r>
              <w:rPr>
                <w:b/>
                <w:bCs/>
              </w:rPr>
              <w:t>Device Name</w:t>
            </w:r>
          </w:p>
        </w:tc>
      </w:tr>
      <w:tr w:rsidR="00FD601E" w14:paraId="1BAFCF4D"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7F73CDE2" w14:textId="77777777" w:rsidR="00FD601E" w:rsidRDefault="00FD601E">
            <w:r>
              <w:t>1841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E62C5" w14:textId="77777777" w:rsidR="00FD601E" w:rsidRDefault="00FD601E">
            <w:r>
              <w:t>FastEthernet0/0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FE938" w14:textId="77777777" w:rsidR="00FD601E" w:rsidRDefault="00FD601E">
            <w:r>
              <w:t>FastEthernet0/24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2F862" w14:textId="718B75FE" w:rsidR="00FD601E" w:rsidRDefault="00FD601E">
            <w:r>
              <w:t>LibraryR</w:t>
            </w:r>
            <w:r w:rsidR="00456A3C">
              <w:t>outer</w:t>
            </w:r>
          </w:p>
        </w:tc>
      </w:tr>
      <w:tr w:rsidR="00FD601E" w14:paraId="006A30BC"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42B06EA6" w14:textId="77777777" w:rsidR="00FD601E" w:rsidRDefault="00FD601E">
            <w:r>
              <w:t>2960-24TT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1C08F" w14:textId="77777777" w:rsidR="00FD601E" w:rsidRDefault="00FD601E">
            <w: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4D0CA" w14:textId="77777777" w:rsidR="00FD601E" w:rsidRDefault="00FD601E">
            <w: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AC0FB" w14:textId="2EC92407" w:rsidR="00FD601E" w:rsidRDefault="00FD601E">
            <w:r>
              <w:t>LibraryS</w:t>
            </w:r>
            <w:r w:rsidR="00456A3C">
              <w:t>witch</w:t>
            </w:r>
          </w:p>
        </w:tc>
      </w:tr>
      <w:tr w:rsidR="00FD601E" w14:paraId="02F39F08"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04DC3DB8" w14:textId="77777777" w:rsidR="00FD601E" w:rsidRDefault="00FD601E">
            <w:r>
              <w:t>AccessPoint-PT-AC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86FC6" w14:textId="77777777" w:rsidR="00FD601E" w:rsidRDefault="00FD601E">
            <w:r>
              <w:t>Port 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4B92E" w14:textId="77777777" w:rsidR="00FD601E" w:rsidRDefault="00FD601E">
            <w:r>
              <w:t>GigabitEthernet 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107C2" w14:textId="77777777" w:rsidR="00FD601E" w:rsidRDefault="00FD601E">
            <w:r>
              <w:t>LibraryAP</w:t>
            </w:r>
          </w:p>
        </w:tc>
      </w:tr>
      <w:tr w:rsidR="00FD601E" w14:paraId="37373F36"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5728ABA1" w14:textId="77777777" w:rsidR="00FD601E" w:rsidRDefault="00FD601E">
            <w:r>
              <w:t>PC-PT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D2265" w14:textId="77777777" w:rsidR="00FD601E" w:rsidRDefault="00FD601E">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D648C" w14:textId="77777777" w:rsidR="00FD601E" w:rsidRDefault="00FD601E">
            <w:r>
              <w:t>FastEthernet0/1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6F8E4" w14:textId="77777777" w:rsidR="00FD601E" w:rsidRDefault="00FD601E">
            <w:r>
              <w:t>Staff01</w:t>
            </w:r>
          </w:p>
        </w:tc>
      </w:tr>
      <w:tr w:rsidR="00FD601E" w14:paraId="34711608"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5D80D08F" w14:textId="77777777" w:rsidR="00FD601E" w:rsidRDefault="00FD601E">
            <w:r>
              <w:t>PC-PT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DE4E7" w14:textId="77777777" w:rsidR="00FD601E" w:rsidRDefault="00FD601E">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3B6C" w14:textId="77777777" w:rsidR="00FD601E" w:rsidRDefault="00FD601E">
            <w:r>
              <w:t>FastEthernet0/2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B7F58" w14:textId="77777777" w:rsidR="00FD601E" w:rsidRDefault="00FD601E">
            <w:r>
              <w:t>Staff02</w:t>
            </w:r>
          </w:p>
        </w:tc>
      </w:tr>
      <w:tr w:rsidR="00FD601E" w14:paraId="7F936AF8"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7166FA2F" w14:textId="77777777" w:rsidR="00FD601E" w:rsidRDefault="00FD601E">
            <w:r>
              <w:t>Printer-PT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8CFA4" w14:textId="77777777" w:rsidR="00FD601E" w:rsidRDefault="00FD601E">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29613" w14:textId="77777777" w:rsidR="00FD601E" w:rsidRDefault="00FD601E">
            <w:r>
              <w:t>FastEthernet0/22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44C65" w14:textId="77777777" w:rsidR="00FD601E" w:rsidRDefault="00FD601E">
            <w:r>
              <w:t>StaffPrinter</w:t>
            </w:r>
          </w:p>
        </w:tc>
      </w:tr>
      <w:tr w:rsidR="00FD601E" w14:paraId="252DC434"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557BB9B5" w14:textId="77777777" w:rsidR="00FD601E" w:rsidRDefault="00FD601E">
            <w:r>
              <w:t>PC-PT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03A49" w14:textId="77777777" w:rsidR="00FD601E" w:rsidRDefault="00FD601E">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8BAB7" w14:textId="77777777" w:rsidR="00FD601E" w:rsidRDefault="00FD601E">
            <w:r>
              <w:t>FastEthernet0/11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FE129" w14:textId="77777777" w:rsidR="00FD601E" w:rsidRDefault="00FD601E">
            <w:r>
              <w:t>Patron01</w:t>
            </w:r>
          </w:p>
        </w:tc>
      </w:tr>
      <w:tr w:rsidR="00FD601E" w14:paraId="297C5A7B"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67CCBE5A" w14:textId="77777777" w:rsidR="00FD601E" w:rsidRDefault="00FD601E">
            <w:r>
              <w:t>PC-PT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F7D21" w14:textId="77777777" w:rsidR="00FD601E" w:rsidRDefault="00FD601E">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02D2F" w14:textId="77777777" w:rsidR="00FD601E" w:rsidRDefault="00FD601E">
            <w:r>
              <w:t>FastEthernet0/12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247E1" w14:textId="77777777" w:rsidR="00FD601E" w:rsidRDefault="00FD601E">
            <w:r>
              <w:t>Patron02</w:t>
            </w:r>
          </w:p>
        </w:tc>
      </w:tr>
      <w:tr w:rsidR="00FD601E" w14:paraId="2EE308A4"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22A7EF10" w14:textId="77777777" w:rsidR="00FD601E" w:rsidRDefault="00FD601E">
            <w:r>
              <w:t>Printer-PT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AEC24" w14:textId="77777777" w:rsidR="00FD601E" w:rsidRDefault="00FD601E">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1E4D1" w14:textId="77777777" w:rsidR="00FD601E" w:rsidRDefault="00FD601E">
            <w:r>
              <w:t>FastEthernet0/23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3E133" w14:textId="77777777" w:rsidR="00FD601E" w:rsidRDefault="00FD601E">
            <w:r>
              <w:t>PatronPrinter</w:t>
            </w:r>
          </w:p>
        </w:tc>
      </w:tr>
      <w:tr w:rsidR="00FD601E" w14:paraId="66C8035E"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56CF4E5F" w14:textId="77777777" w:rsidR="00FD601E" w:rsidRDefault="00FD601E">
            <w:r>
              <w:t>SMARTPHONE-PT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E87B3" w14:textId="77777777" w:rsidR="00FD601E" w:rsidRDefault="00FD601E">
            <w:r>
              <w:t>Wireless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8BB29" w14:textId="77777777" w:rsidR="00FD601E" w:rsidRDefault="00FD601E">
            <w: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10BA1" w14:textId="77777777" w:rsidR="00FD601E" w:rsidRDefault="00FD601E">
            <w:r>
              <w:t>PublicSmartphone</w:t>
            </w:r>
          </w:p>
        </w:tc>
      </w:tr>
      <w:tr w:rsidR="00FD601E" w14:paraId="10367D3D" w14:textId="77777777" w:rsidTr="005301AC">
        <w:tc>
          <w:tcPr>
            <w:tcW w:w="0" w:type="auto"/>
            <w:tcBorders>
              <w:top w:val="outset" w:sz="6" w:space="0" w:color="auto"/>
              <w:left w:val="outset" w:sz="6" w:space="0" w:color="auto"/>
              <w:bottom w:val="outset" w:sz="6" w:space="0" w:color="auto"/>
              <w:right w:val="outset" w:sz="6" w:space="0" w:color="auto"/>
            </w:tcBorders>
            <w:vAlign w:val="center"/>
            <w:hideMark/>
          </w:tcPr>
          <w:p w14:paraId="22360BDC" w14:textId="77777777" w:rsidR="00FD601E" w:rsidRDefault="00FD601E">
            <w:r>
              <w:t>TabletPC-PT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1C12E" w14:textId="77777777" w:rsidR="00FD601E" w:rsidRDefault="00FD601E">
            <w:r>
              <w:t>Wireless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CB569" w14:textId="77777777" w:rsidR="00FD601E" w:rsidRDefault="00FD601E">
            <w: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863B9" w14:textId="77777777" w:rsidR="00FD601E" w:rsidRDefault="00FD601E">
            <w:r>
              <w:t>PublicTabletPC</w:t>
            </w:r>
          </w:p>
        </w:tc>
      </w:tr>
    </w:tbl>
    <w:p w14:paraId="156F3626" w14:textId="40DE7EEC" w:rsidR="00FD601E" w:rsidRDefault="00FD601E" w:rsidP="004E03DA">
      <w:pPr>
        <w:pStyle w:val="ListParagraph"/>
        <w:numPr>
          <w:ilvl w:val="0"/>
          <w:numId w:val="3"/>
        </w:numPr>
      </w:pPr>
      <w:r>
        <w:t>Change each device name as shown in the Device Name column in Table 4.</w:t>
      </w:r>
    </w:p>
    <w:p w14:paraId="6C5345F6" w14:textId="40D222C0" w:rsidR="00FD44B2" w:rsidRDefault="00FD44B2" w:rsidP="004E03DA">
      <w:pPr>
        <w:pStyle w:val="ListParagraph"/>
        <w:numPr>
          <w:ilvl w:val="0"/>
          <w:numId w:val="3"/>
        </w:numPr>
      </w:pPr>
      <w:r>
        <w:t>Set and confirm all other devices are using DHCP.</w:t>
      </w:r>
    </w:p>
    <w:p w14:paraId="667D10FE" w14:textId="1572B33F" w:rsidR="00456A26" w:rsidRDefault="00456A26" w:rsidP="004E03DA">
      <w:pPr>
        <w:pStyle w:val="ListParagraph"/>
        <w:numPr>
          <w:ilvl w:val="0"/>
          <w:numId w:val="3"/>
        </w:numPr>
      </w:pPr>
      <w:r>
        <w:t>Insert a screenshot of your connected network</w:t>
      </w:r>
      <w:r w:rsidR="005141DE">
        <w:t>.</w:t>
      </w:r>
    </w:p>
    <w:sdt>
      <w:sdtPr>
        <w:rPr>
          <w:rStyle w:val="Red"/>
        </w:rPr>
        <w:id w:val="-949553553"/>
        <w:placeholder>
          <w:docPart w:val="C01906273C804DE1A7AA81FF20F76891"/>
        </w:placeholder>
        <w:showingPlcHdr/>
      </w:sdtPr>
      <w:sdtEndPr>
        <w:rPr>
          <w:rStyle w:val="DefaultParagraphFont"/>
          <w:color w:val="auto"/>
        </w:rPr>
      </w:sdtEndPr>
      <w:sdtContent>
        <w:p w14:paraId="6701BB29" w14:textId="77777777" w:rsidR="005141DE" w:rsidRDefault="005141DE" w:rsidP="005141DE">
          <w:pPr>
            <w:spacing w:line="264" w:lineRule="auto"/>
            <w:rPr>
              <w:rStyle w:val="Red"/>
            </w:rPr>
          </w:pPr>
          <w:r w:rsidRPr="004B3313">
            <w:rPr>
              <w:rStyle w:val="PlaceholderText"/>
              <w:color w:val="FF0000"/>
            </w:rPr>
            <w:t>Click or tap here to enter text.</w:t>
          </w:r>
        </w:p>
      </w:sdtContent>
    </w:sdt>
    <w:p w14:paraId="4875FA65" w14:textId="4A22C107" w:rsidR="00514AC4" w:rsidRPr="00F95125" w:rsidRDefault="00C9393F" w:rsidP="00C9393F">
      <w:pPr>
        <w:pStyle w:val="Heading1"/>
      </w:pPr>
      <w:bookmarkStart w:id="3" w:name="_Toc100255651"/>
      <w:r>
        <w:t xml:space="preserve">Part 2 - </w:t>
      </w:r>
      <w:r w:rsidR="00F95125">
        <w:t>Setup the VLAN’</w:t>
      </w:r>
      <w:r w:rsidR="0059488C">
        <w:t>s on the Router</w:t>
      </w:r>
      <w:bookmarkEnd w:id="3"/>
    </w:p>
    <w:p w14:paraId="358F7796" w14:textId="77777777" w:rsidR="00320CBA" w:rsidRDefault="00FD601E" w:rsidP="003A011D">
      <w:r>
        <w:t>You’re now ready to set up the VLAN Database on the router.</w:t>
      </w:r>
    </w:p>
    <w:p w14:paraId="2BD58CE4" w14:textId="77777777" w:rsidR="00BC6456" w:rsidRDefault="00FD601E" w:rsidP="004E03DA">
      <w:pPr>
        <w:pStyle w:val="ListParagraph"/>
        <w:numPr>
          <w:ilvl w:val="0"/>
          <w:numId w:val="5"/>
        </w:numPr>
      </w:pPr>
      <w:r>
        <w:t xml:space="preserve">Click on the </w:t>
      </w:r>
      <w:r w:rsidRPr="00221BD9">
        <w:rPr>
          <w:b/>
          <w:bCs/>
        </w:rPr>
        <w:t>LibraryR</w:t>
      </w:r>
      <w:r w:rsidR="00BC6456">
        <w:rPr>
          <w:b/>
          <w:bCs/>
        </w:rPr>
        <w:t>outer</w:t>
      </w:r>
      <w:r w:rsidRPr="00221BD9">
        <w:rPr>
          <w:b/>
          <w:bCs/>
        </w:rPr>
        <w:t xml:space="preserve"> </w:t>
      </w:r>
      <w:r>
        <w:t>(1841 Router)</w:t>
      </w:r>
    </w:p>
    <w:p w14:paraId="1F506456" w14:textId="77777777" w:rsidR="00DF6A9C" w:rsidRDefault="00BC6456" w:rsidP="004E03DA">
      <w:pPr>
        <w:pStyle w:val="ListParagraph"/>
        <w:numPr>
          <w:ilvl w:val="0"/>
          <w:numId w:val="5"/>
        </w:numPr>
      </w:pPr>
      <w:r>
        <w:t>C</w:t>
      </w:r>
      <w:r w:rsidR="00FD601E">
        <w:t xml:space="preserve">lick the </w:t>
      </w:r>
      <w:r w:rsidR="00FD601E" w:rsidRPr="00221BD9">
        <w:rPr>
          <w:b/>
          <w:bCs/>
        </w:rPr>
        <w:t>Config</w:t>
      </w:r>
      <w:r w:rsidR="00FD601E">
        <w:t xml:space="preserve"> tab.</w:t>
      </w:r>
    </w:p>
    <w:p w14:paraId="4E92FC06" w14:textId="2C4F43F8" w:rsidR="00DF6A9C" w:rsidRDefault="00DF6A9C" w:rsidP="004E03DA">
      <w:pPr>
        <w:pStyle w:val="ListParagraph"/>
        <w:numPr>
          <w:ilvl w:val="0"/>
          <w:numId w:val="5"/>
        </w:numPr>
      </w:pPr>
      <w:r>
        <w:t xml:space="preserve">In the left pane </w:t>
      </w:r>
      <w:r>
        <w:sym w:font="Wingdings" w:char="F0E0"/>
      </w:r>
      <w:r>
        <w:t xml:space="preserve"> </w:t>
      </w:r>
      <w:r w:rsidR="00370B64">
        <w:t>C</w:t>
      </w:r>
      <w:r>
        <w:t xml:space="preserve">lick </w:t>
      </w:r>
      <w:r w:rsidRPr="005D4FC9">
        <w:rPr>
          <w:b/>
          <w:bCs/>
        </w:rPr>
        <w:t>FastEthernet0/0</w:t>
      </w:r>
      <w:r>
        <w:t xml:space="preserve"> </w:t>
      </w:r>
      <w:r>
        <w:sym w:font="Wingdings" w:char="F0E0"/>
      </w:r>
      <w:r>
        <w:t xml:space="preserve"> Click the </w:t>
      </w:r>
      <w:r w:rsidRPr="005D4FC9">
        <w:rPr>
          <w:b/>
          <w:bCs/>
        </w:rPr>
        <w:t>Port Status</w:t>
      </w:r>
      <w:r>
        <w:t xml:space="preserve"> to </w:t>
      </w:r>
      <w:r w:rsidRPr="005D4FC9">
        <w:rPr>
          <w:b/>
          <w:bCs/>
        </w:rPr>
        <w:t>On</w:t>
      </w:r>
      <w:r>
        <w:t>.</w:t>
      </w:r>
    </w:p>
    <w:p w14:paraId="5EBF52D9" w14:textId="6A25FE20" w:rsidR="00221BD9" w:rsidRPr="00221BD9" w:rsidRDefault="00FD601E" w:rsidP="004E03DA">
      <w:pPr>
        <w:pStyle w:val="ListParagraph"/>
        <w:numPr>
          <w:ilvl w:val="0"/>
          <w:numId w:val="5"/>
        </w:numPr>
      </w:pPr>
      <w:r>
        <w:t xml:space="preserve">In the left pane, click </w:t>
      </w:r>
      <w:r w:rsidRPr="00221BD9">
        <w:rPr>
          <w:b/>
          <w:bCs/>
        </w:rPr>
        <w:t>VLAN Database.</w:t>
      </w:r>
    </w:p>
    <w:p w14:paraId="22AFE902" w14:textId="71D04A4D" w:rsidR="00FD601E" w:rsidRDefault="00FD601E" w:rsidP="004E03DA">
      <w:pPr>
        <w:pStyle w:val="ListParagraph"/>
        <w:numPr>
          <w:ilvl w:val="0"/>
          <w:numId w:val="5"/>
        </w:numPr>
      </w:pPr>
      <w:r>
        <w:lastRenderedPageBreak/>
        <w:t xml:space="preserve">Create three VLANs, one for Staff, one for Patron and one for PublicWireless: </w:t>
      </w:r>
    </w:p>
    <w:p w14:paraId="518AB2B0" w14:textId="77777777" w:rsidR="00FD601E" w:rsidRDefault="00FD601E" w:rsidP="004E03DA">
      <w:pPr>
        <w:pStyle w:val="ListParagraph"/>
        <w:numPr>
          <w:ilvl w:val="1"/>
          <w:numId w:val="4"/>
        </w:numPr>
      </w:pPr>
      <w:r>
        <w:t xml:space="preserve">Enter the following information for the first new VLAN, and then click </w:t>
      </w:r>
      <w:r w:rsidRPr="009F33A1">
        <w:rPr>
          <w:b/>
          <w:bCs/>
        </w:rPr>
        <w:t>Add</w:t>
      </w:r>
      <w:r>
        <w:t xml:space="preserve">: </w:t>
      </w:r>
    </w:p>
    <w:p w14:paraId="50F5F648" w14:textId="77777777" w:rsidR="00FD601E" w:rsidRDefault="00FD601E" w:rsidP="004E03DA">
      <w:pPr>
        <w:pStyle w:val="ListParagraph"/>
        <w:numPr>
          <w:ilvl w:val="2"/>
          <w:numId w:val="4"/>
        </w:numPr>
      </w:pPr>
      <w:r>
        <w:t>VLAN Number: 100</w:t>
      </w:r>
    </w:p>
    <w:p w14:paraId="06F61B06" w14:textId="77777777" w:rsidR="00FD601E" w:rsidRDefault="00FD601E" w:rsidP="004E03DA">
      <w:pPr>
        <w:pStyle w:val="ListParagraph"/>
        <w:numPr>
          <w:ilvl w:val="2"/>
          <w:numId w:val="5"/>
        </w:numPr>
      </w:pPr>
      <w:r>
        <w:t>VLAN Name:</w:t>
      </w:r>
      <w:r w:rsidR="00375DE6">
        <w:t xml:space="preserve"> </w:t>
      </w:r>
      <w:r>
        <w:t>Staff</w:t>
      </w:r>
    </w:p>
    <w:p w14:paraId="2A777A1E" w14:textId="77777777" w:rsidR="00FD601E" w:rsidRDefault="00FD601E" w:rsidP="004E03DA">
      <w:pPr>
        <w:pStyle w:val="ListParagraph"/>
        <w:numPr>
          <w:ilvl w:val="1"/>
          <w:numId w:val="5"/>
        </w:numPr>
      </w:pPr>
      <w:r>
        <w:t xml:space="preserve">Enter the following information for the second new VLAN, and then click </w:t>
      </w:r>
      <w:r w:rsidRPr="009F33A1">
        <w:rPr>
          <w:b/>
          <w:bCs/>
        </w:rPr>
        <w:t>Add</w:t>
      </w:r>
      <w:r>
        <w:t xml:space="preserve">: </w:t>
      </w:r>
    </w:p>
    <w:p w14:paraId="44948892" w14:textId="77777777" w:rsidR="00FD601E" w:rsidRDefault="00FD601E" w:rsidP="004E03DA">
      <w:pPr>
        <w:pStyle w:val="ListParagraph"/>
        <w:numPr>
          <w:ilvl w:val="2"/>
          <w:numId w:val="5"/>
        </w:numPr>
      </w:pPr>
      <w:r>
        <w:t>VLAN Number: 110</w:t>
      </w:r>
    </w:p>
    <w:p w14:paraId="1148214F" w14:textId="77777777" w:rsidR="00FD601E" w:rsidRDefault="00FD601E" w:rsidP="004E03DA">
      <w:pPr>
        <w:pStyle w:val="ListParagraph"/>
        <w:numPr>
          <w:ilvl w:val="2"/>
          <w:numId w:val="5"/>
        </w:numPr>
      </w:pPr>
      <w:r>
        <w:t>VLAN Name:</w:t>
      </w:r>
      <w:r w:rsidR="00375DE6">
        <w:t xml:space="preserve"> </w:t>
      </w:r>
      <w:r>
        <w:t>Patron</w:t>
      </w:r>
    </w:p>
    <w:p w14:paraId="17328621" w14:textId="77777777" w:rsidR="00FD601E" w:rsidRDefault="00FD601E" w:rsidP="004E03DA">
      <w:pPr>
        <w:pStyle w:val="ListParagraph"/>
        <w:numPr>
          <w:ilvl w:val="1"/>
          <w:numId w:val="5"/>
        </w:numPr>
      </w:pPr>
      <w:r>
        <w:t xml:space="preserve">Enter the following information for the third new VLAN, and then click </w:t>
      </w:r>
      <w:r w:rsidRPr="009F33A1">
        <w:rPr>
          <w:b/>
          <w:bCs/>
        </w:rPr>
        <w:t>Add</w:t>
      </w:r>
      <w:r>
        <w:t xml:space="preserve">: </w:t>
      </w:r>
    </w:p>
    <w:p w14:paraId="08505CD5" w14:textId="77777777" w:rsidR="00FD601E" w:rsidRDefault="00FD601E" w:rsidP="004E03DA">
      <w:pPr>
        <w:pStyle w:val="ListParagraph"/>
        <w:numPr>
          <w:ilvl w:val="2"/>
          <w:numId w:val="5"/>
        </w:numPr>
      </w:pPr>
      <w:r>
        <w:t>VLAN Number: 120</w:t>
      </w:r>
    </w:p>
    <w:p w14:paraId="0E061DBD" w14:textId="77777777" w:rsidR="00FD601E" w:rsidRDefault="00FD601E" w:rsidP="004E03DA">
      <w:pPr>
        <w:pStyle w:val="ListParagraph"/>
        <w:numPr>
          <w:ilvl w:val="2"/>
          <w:numId w:val="5"/>
        </w:numPr>
      </w:pPr>
      <w:r>
        <w:t>VLAN Name:</w:t>
      </w:r>
      <w:r w:rsidR="00375DE6">
        <w:t xml:space="preserve"> </w:t>
      </w:r>
      <w:r>
        <w:t>PublicWireless</w:t>
      </w:r>
    </w:p>
    <w:p w14:paraId="1BAFA4A5" w14:textId="77777777" w:rsidR="00FD601E" w:rsidRDefault="00FD601E" w:rsidP="004E03DA">
      <w:pPr>
        <w:pStyle w:val="ListParagraph"/>
        <w:numPr>
          <w:ilvl w:val="0"/>
          <w:numId w:val="5"/>
        </w:numPr>
      </w:pPr>
      <w:r>
        <w:t xml:space="preserve">Confirm that the three new VLANs appear in the middle pane as shown in Figure 2. </w:t>
      </w:r>
    </w:p>
    <w:p w14:paraId="3C4BFE45" w14:textId="77777777" w:rsidR="00FD601E" w:rsidRDefault="00FD601E" w:rsidP="00AE23C6">
      <w:pPr>
        <w:spacing w:before="100" w:beforeAutospacing="1" w:after="100" w:afterAutospacing="1"/>
      </w:pPr>
      <w:r>
        <w:rPr>
          <w:noProof/>
        </w:rPr>
        <w:drawing>
          <wp:inline distT="0" distB="0" distL="0" distR="0" wp14:anchorId="6AE81712" wp14:editId="44540FA3">
            <wp:extent cx="4603669" cy="3935896"/>
            <wp:effectExtent l="38100" t="38100" r="102235" b="102870"/>
            <wp:docPr id="9" name="Picture 9" descr="Figure 2: LibraryRTR VLAN configuration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gure 2: LibraryRTR VLAN configuration in Packet Trace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5382"/>
                    <a:stretch/>
                  </pic:blipFill>
                  <pic:spPr bwMode="auto">
                    <a:xfrm>
                      <a:off x="0" y="0"/>
                      <a:ext cx="4619130" cy="39491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A667CF9" w14:textId="3E1D33E7" w:rsidR="00FD601E" w:rsidRDefault="00FD601E" w:rsidP="002A02FD">
      <w:r>
        <w:rPr>
          <w:rStyle w:val="jsa-figure-text"/>
        </w:rPr>
        <w:t>Figure 2:</w:t>
      </w:r>
      <w:r>
        <w:t xml:space="preserve"> LibraryR</w:t>
      </w:r>
      <w:r w:rsidR="00516B9C">
        <w:t>outer</w:t>
      </w:r>
      <w:r>
        <w:t xml:space="preserve"> VLAN configuration in Packet Tracer</w:t>
      </w:r>
    </w:p>
    <w:p w14:paraId="2A0A4CB2" w14:textId="23E3EFD9" w:rsidR="00C548BB" w:rsidRDefault="00C548BB" w:rsidP="00C548BB">
      <w:pPr>
        <w:pStyle w:val="Heading1"/>
      </w:pPr>
      <w:bookmarkStart w:id="4" w:name="_Toc100255652"/>
      <w:r>
        <w:lastRenderedPageBreak/>
        <w:t>Part 3 - Setup the VLAN’s on the LibrarySwitch</w:t>
      </w:r>
      <w:bookmarkEnd w:id="4"/>
    </w:p>
    <w:p w14:paraId="58D5497A" w14:textId="4D0050A6" w:rsidR="00C00B9A" w:rsidRDefault="00D928C7" w:rsidP="00D928C7">
      <w:pPr>
        <w:pStyle w:val="ListParagraph"/>
        <w:numPr>
          <w:ilvl w:val="0"/>
          <w:numId w:val="47"/>
        </w:numPr>
      </w:pPr>
      <w:r>
        <w:t xml:space="preserve">Click the </w:t>
      </w:r>
      <w:r w:rsidR="00FD601E" w:rsidRPr="00D928C7">
        <w:rPr>
          <w:b/>
          <w:bCs/>
        </w:rPr>
        <w:t>LibraryS</w:t>
      </w:r>
      <w:r w:rsidR="00E351E6" w:rsidRPr="00D928C7">
        <w:rPr>
          <w:b/>
          <w:bCs/>
        </w:rPr>
        <w:t>witch</w:t>
      </w:r>
      <w:r w:rsidR="00FD601E">
        <w:t xml:space="preserve"> (2960-24TT switch).</w:t>
      </w:r>
    </w:p>
    <w:p w14:paraId="0BA175AC" w14:textId="77777777" w:rsidR="0040224F" w:rsidRDefault="0040224F" w:rsidP="00D928C7">
      <w:pPr>
        <w:pStyle w:val="ListParagraph"/>
        <w:numPr>
          <w:ilvl w:val="0"/>
          <w:numId w:val="47"/>
        </w:numPr>
      </w:pPr>
      <w:r>
        <w:t xml:space="preserve">Click the </w:t>
      </w:r>
      <w:r w:rsidRPr="00221BD9">
        <w:rPr>
          <w:b/>
          <w:bCs/>
        </w:rPr>
        <w:t>Config</w:t>
      </w:r>
      <w:r>
        <w:t xml:space="preserve"> tab.</w:t>
      </w:r>
    </w:p>
    <w:p w14:paraId="50F68221" w14:textId="77777777" w:rsidR="0040224F" w:rsidRPr="00221BD9" w:rsidRDefault="0040224F" w:rsidP="00D928C7">
      <w:pPr>
        <w:pStyle w:val="ListParagraph"/>
        <w:numPr>
          <w:ilvl w:val="0"/>
          <w:numId w:val="47"/>
        </w:numPr>
      </w:pPr>
      <w:r>
        <w:t xml:space="preserve">In the left pane, click </w:t>
      </w:r>
      <w:r w:rsidRPr="00221BD9">
        <w:rPr>
          <w:b/>
          <w:bCs/>
        </w:rPr>
        <w:t>VLAN Database.</w:t>
      </w:r>
    </w:p>
    <w:p w14:paraId="1BEB11E5" w14:textId="77777777" w:rsidR="0040224F" w:rsidRDefault="0040224F" w:rsidP="00D928C7">
      <w:pPr>
        <w:pStyle w:val="ListParagraph"/>
        <w:numPr>
          <w:ilvl w:val="0"/>
          <w:numId w:val="47"/>
        </w:numPr>
      </w:pPr>
      <w:r>
        <w:t xml:space="preserve">Create three VLANs, one for Staff, one for Patron and one for PublicWireless: </w:t>
      </w:r>
    </w:p>
    <w:p w14:paraId="241A32DE" w14:textId="77777777" w:rsidR="0040224F" w:rsidRDefault="0040224F" w:rsidP="0040224F">
      <w:pPr>
        <w:pStyle w:val="ListParagraph"/>
        <w:numPr>
          <w:ilvl w:val="1"/>
          <w:numId w:val="4"/>
        </w:numPr>
      </w:pPr>
      <w:r>
        <w:t xml:space="preserve">Enter the following information for the first new VLAN, and then click </w:t>
      </w:r>
      <w:r w:rsidRPr="009F33A1">
        <w:rPr>
          <w:b/>
          <w:bCs/>
        </w:rPr>
        <w:t>Add</w:t>
      </w:r>
      <w:r>
        <w:t xml:space="preserve">: </w:t>
      </w:r>
    </w:p>
    <w:p w14:paraId="1C1E3CBA" w14:textId="77777777" w:rsidR="0040224F" w:rsidRDefault="0040224F" w:rsidP="0040224F">
      <w:pPr>
        <w:pStyle w:val="ListParagraph"/>
        <w:numPr>
          <w:ilvl w:val="2"/>
          <w:numId w:val="4"/>
        </w:numPr>
      </w:pPr>
      <w:r>
        <w:t>VLAN Number: 100</w:t>
      </w:r>
    </w:p>
    <w:p w14:paraId="4F0C6963" w14:textId="77777777" w:rsidR="0040224F" w:rsidRDefault="0040224F" w:rsidP="00D928C7">
      <w:pPr>
        <w:pStyle w:val="ListParagraph"/>
        <w:numPr>
          <w:ilvl w:val="2"/>
          <w:numId w:val="47"/>
        </w:numPr>
      </w:pPr>
      <w:r>
        <w:t>VLAN Name: Staff</w:t>
      </w:r>
    </w:p>
    <w:p w14:paraId="2A33CF30" w14:textId="77777777" w:rsidR="0040224F" w:rsidRDefault="0040224F" w:rsidP="00D928C7">
      <w:pPr>
        <w:pStyle w:val="ListParagraph"/>
        <w:numPr>
          <w:ilvl w:val="1"/>
          <w:numId w:val="47"/>
        </w:numPr>
      </w:pPr>
      <w:r>
        <w:t xml:space="preserve">Enter the following information for the second new VLAN, and then click </w:t>
      </w:r>
      <w:r w:rsidRPr="009F33A1">
        <w:rPr>
          <w:b/>
          <w:bCs/>
        </w:rPr>
        <w:t>Add</w:t>
      </w:r>
      <w:r>
        <w:t xml:space="preserve">: </w:t>
      </w:r>
    </w:p>
    <w:p w14:paraId="20A01E36" w14:textId="77777777" w:rsidR="0040224F" w:rsidRDefault="0040224F" w:rsidP="00D928C7">
      <w:pPr>
        <w:pStyle w:val="ListParagraph"/>
        <w:numPr>
          <w:ilvl w:val="2"/>
          <w:numId w:val="47"/>
        </w:numPr>
      </w:pPr>
      <w:r>
        <w:t>VLAN Number: 110</w:t>
      </w:r>
    </w:p>
    <w:p w14:paraId="39B3B2D1" w14:textId="77777777" w:rsidR="0040224F" w:rsidRDefault="0040224F" w:rsidP="00D928C7">
      <w:pPr>
        <w:pStyle w:val="ListParagraph"/>
        <w:numPr>
          <w:ilvl w:val="2"/>
          <w:numId w:val="47"/>
        </w:numPr>
      </w:pPr>
      <w:r>
        <w:t>VLAN Name: Patron</w:t>
      </w:r>
    </w:p>
    <w:p w14:paraId="3DDFD46B" w14:textId="77777777" w:rsidR="0040224F" w:rsidRDefault="0040224F" w:rsidP="00D928C7">
      <w:pPr>
        <w:pStyle w:val="ListParagraph"/>
        <w:numPr>
          <w:ilvl w:val="1"/>
          <w:numId w:val="47"/>
        </w:numPr>
      </w:pPr>
      <w:r>
        <w:t xml:space="preserve">Enter the following information for the third new VLAN, and then click </w:t>
      </w:r>
      <w:r w:rsidRPr="009F33A1">
        <w:rPr>
          <w:b/>
          <w:bCs/>
        </w:rPr>
        <w:t>Add</w:t>
      </w:r>
      <w:r>
        <w:t xml:space="preserve">: </w:t>
      </w:r>
    </w:p>
    <w:p w14:paraId="4EE4D434" w14:textId="77777777" w:rsidR="0040224F" w:rsidRDefault="0040224F" w:rsidP="00D928C7">
      <w:pPr>
        <w:pStyle w:val="ListParagraph"/>
        <w:numPr>
          <w:ilvl w:val="2"/>
          <w:numId w:val="47"/>
        </w:numPr>
      </w:pPr>
      <w:r>
        <w:t>VLAN Number: 120</w:t>
      </w:r>
    </w:p>
    <w:p w14:paraId="3BADA5BC" w14:textId="77777777" w:rsidR="0040224F" w:rsidRDefault="0040224F" w:rsidP="00D928C7">
      <w:pPr>
        <w:pStyle w:val="ListParagraph"/>
        <w:numPr>
          <w:ilvl w:val="2"/>
          <w:numId w:val="47"/>
        </w:numPr>
      </w:pPr>
      <w:r>
        <w:t>VLAN Name: PublicWireless</w:t>
      </w:r>
    </w:p>
    <w:p w14:paraId="6BB16DA9" w14:textId="19D2B0A7" w:rsidR="00B154B2" w:rsidRDefault="00B154B2" w:rsidP="00B154B2">
      <w:pPr>
        <w:pStyle w:val="Heading1"/>
      </w:pPr>
      <w:bookmarkStart w:id="5" w:name="_Toc100255653"/>
      <w:r>
        <w:t xml:space="preserve">Step 4 </w:t>
      </w:r>
      <w:r w:rsidR="007E564B">
        <w:t>-</w:t>
      </w:r>
      <w:r>
        <w:t xml:space="preserve"> Setup Devices on the VLAN’s</w:t>
      </w:r>
      <w:bookmarkEnd w:id="5"/>
    </w:p>
    <w:p w14:paraId="214C83D6" w14:textId="6DE45583" w:rsidR="006253CC" w:rsidRDefault="00FD601E" w:rsidP="006253CC">
      <w:r>
        <w:t>You are now ready to assign each interface on the switch to a VLAN. Let’s start with the Staff01 (PC-PT) workstation.</w:t>
      </w:r>
    </w:p>
    <w:p w14:paraId="0970B22D" w14:textId="0F6A67E9" w:rsidR="00FD601E" w:rsidRDefault="00FD601E" w:rsidP="00134A0E">
      <w:pPr>
        <w:pStyle w:val="ListParagraph"/>
        <w:numPr>
          <w:ilvl w:val="0"/>
          <w:numId w:val="48"/>
        </w:numPr>
      </w:pPr>
      <w:r>
        <w:t xml:space="preserve">On the </w:t>
      </w:r>
      <w:r w:rsidRPr="006A7549">
        <w:rPr>
          <w:b/>
          <w:bCs/>
        </w:rPr>
        <w:t>LibraryS</w:t>
      </w:r>
      <w:r w:rsidR="008C7566" w:rsidRPr="006A7549">
        <w:rPr>
          <w:b/>
          <w:bCs/>
        </w:rPr>
        <w:t>witch</w:t>
      </w:r>
      <w:r>
        <w:t xml:space="preserve"> Config tab, click the </w:t>
      </w:r>
      <w:r w:rsidRPr="00C00B9A">
        <w:rPr>
          <w:b/>
          <w:bCs/>
        </w:rPr>
        <w:t>Interface FastEthernet 0/1</w:t>
      </w:r>
      <w:r>
        <w:t xml:space="preserve"> to select it. In the dropdown menu, select </w:t>
      </w:r>
      <w:r w:rsidRPr="00C00B9A">
        <w:rPr>
          <w:b/>
          <w:bCs/>
        </w:rPr>
        <w:t>Access</w:t>
      </w:r>
      <w:r>
        <w:t xml:space="preserve"> mode. In the VLAN dropdown menu, select </w:t>
      </w:r>
      <w:r w:rsidRPr="00C00B9A">
        <w:rPr>
          <w:b/>
          <w:bCs/>
        </w:rPr>
        <w:t>100:Staff</w:t>
      </w:r>
      <w:r w:rsidR="00E33D45">
        <w:t xml:space="preserve"> (see Figure 3).</w:t>
      </w:r>
    </w:p>
    <w:p w14:paraId="43702E8E" w14:textId="77777777" w:rsidR="00FD601E" w:rsidRDefault="00FD601E" w:rsidP="00CA4889">
      <w:pPr>
        <w:spacing w:before="100" w:beforeAutospacing="1" w:after="100" w:afterAutospacing="1"/>
      </w:pPr>
      <w:r>
        <w:rPr>
          <w:noProof/>
        </w:rPr>
        <w:lastRenderedPageBreak/>
        <w:drawing>
          <wp:inline distT="0" distB="0" distL="0" distR="0" wp14:anchorId="32B82F3A" wp14:editId="5EF881A9">
            <wp:extent cx="4269851" cy="3801388"/>
            <wp:effectExtent l="0" t="0" r="0" b="8890"/>
            <wp:docPr id="8" name="Picture 8" descr="Figure 3: LibrarySW FastEthernet0/1 VLAN Interface configuration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gure 3: LibrarySW FastEthernet0/1 VLAN Interface configuration in Packet Trac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061" cy="3814039"/>
                    </a:xfrm>
                    <a:prstGeom prst="rect">
                      <a:avLst/>
                    </a:prstGeom>
                    <a:noFill/>
                    <a:ln>
                      <a:noFill/>
                    </a:ln>
                  </pic:spPr>
                </pic:pic>
              </a:graphicData>
            </a:graphic>
          </wp:inline>
        </w:drawing>
      </w:r>
    </w:p>
    <w:p w14:paraId="41B6DEFE" w14:textId="024150A6" w:rsidR="00FD601E" w:rsidRDefault="00FD601E" w:rsidP="00BC6674">
      <w:r>
        <w:rPr>
          <w:rStyle w:val="jsa-figure-text"/>
        </w:rPr>
        <w:t>Figure 3:</w:t>
      </w:r>
      <w:r>
        <w:t xml:space="preserve"> LibraryS</w:t>
      </w:r>
      <w:r w:rsidR="002161F0">
        <w:t xml:space="preserve">witch </w:t>
      </w:r>
      <w:r>
        <w:t>FastEthernet0/1 VLAN Interface configuration in Packet Tracer</w:t>
      </w:r>
    </w:p>
    <w:p w14:paraId="1F959536" w14:textId="6CFD9D71" w:rsidR="00FD601E" w:rsidRDefault="00DB3F0C" w:rsidP="00134A0E">
      <w:pPr>
        <w:pStyle w:val="ListParagraph"/>
        <w:numPr>
          <w:ilvl w:val="0"/>
          <w:numId w:val="48"/>
        </w:numPr>
      </w:pPr>
      <w:r>
        <w:t>C</w:t>
      </w:r>
      <w:r w:rsidR="00FD601E">
        <w:t>onfigure the remaining 7 wired devices, as shown in Table 5.</w:t>
      </w:r>
    </w:p>
    <w:p w14:paraId="4889F16A" w14:textId="77777777" w:rsidR="00FD601E" w:rsidRDefault="00FD601E" w:rsidP="008E5843">
      <w:r>
        <w:rPr>
          <w:rStyle w:val="jsa-figure-text"/>
        </w:rPr>
        <w:t>Table 5</w:t>
      </w:r>
      <w:r>
        <w:t xml:space="preserve"> VLAN assignments for each interface</w:t>
      </w:r>
    </w:p>
    <w:tbl>
      <w:tblPr>
        <w:tblW w:w="5000" w:type="pct"/>
        <w:tblBorders>
          <w:top w:val="outset" w:sz="6" w:space="0" w:color="auto"/>
          <w:left w:val="outset" w:sz="6" w:space="0" w:color="auto"/>
          <w:bottom w:val="outset" w:sz="6" w:space="0" w:color="auto"/>
          <w:right w:val="outset" w:sz="6" w:space="0" w:color="auto"/>
        </w:tblBorders>
        <w:tblCellMar>
          <w:top w:w="15" w:type="dxa"/>
          <w:left w:w="43" w:type="dxa"/>
          <w:bottom w:w="15" w:type="dxa"/>
          <w:right w:w="43" w:type="dxa"/>
        </w:tblCellMar>
        <w:tblLook w:val="04A0" w:firstRow="1" w:lastRow="0" w:firstColumn="1" w:lastColumn="0" w:noHBand="0" w:noVBand="1"/>
      </w:tblPr>
      <w:tblGrid>
        <w:gridCol w:w="2772"/>
        <w:gridCol w:w="3814"/>
        <w:gridCol w:w="1444"/>
        <w:gridCol w:w="1314"/>
      </w:tblGrid>
      <w:tr w:rsidR="00FD601E" w14:paraId="7319B594"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6EFF3D35" w14:textId="77777777" w:rsidR="00FD601E" w:rsidRDefault="00FD601E">
            <w:r>
              <w:rPr>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C01F4" w14:textId="77777777" w:rsidR="00FD601E" w:rsidRDefault="00FD601E">
            <w:r>
              <w:rPr>
                <w:b/>
                <w:bCs/>
              </w:rPr>
              <w:t>Interface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3D678" w14:textId="77777777" w:rsidR="00FD601E" w:rsidRDefault="00FD601E">
            <w:r>
              <w:rPr>
                <w:b/>
                <w:bCs/>
              </w:rPr>
              <w:t xml:space="preserve">Mode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7717D" w14:textId="77777777" w:rsidR="00FD601E" w:rsidRDefault="00FD601E">
            <w:r>
              <w:rPr>
                <w:b/>
                <w:bCs/>
              </w:rPr>
              <w:t>VLAN</w:t>
            </w:r>
          </w:p>
        </w:tc>
      </w:tr>
      <w:tr w:rsidR="00FD601E" w14:paraId="47BABFB0"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3C57E1A2" w14:textId="77777777" w:rsidR="00FD601E" w:rsidRDefault="00FD601E">
            <w:r>
              <w:t>Staff01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7C8DD" w14:textId="77777777" w:rsidR="00FD601E" w:rsidRDefault="00FD601E">
            <w:r>
              <w:t>FastEthernet0/1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184EE"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54C3D" w14:textId="77777777" w:rsidR="00FD601E" w:rsidRDefault="00FD601E">
            <w:r>
              <w:t>100</w:t>
            </w:r>
          </w:p>
        </w:tc>
      </w:tr>
      <w:tr w:rsidR="00FD601E" w14:paraId="48668B8E"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6258A2C5" w14:textId="77777777" w:rsidR="00FD601E" w:rsidRDefault="00FD601E">
            <w:r>
              <w:t>Staff02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9459E" w14:textId="77777777" w:rsidR="00FD601E" w:rsidRDefault="00FD601E">
            <w:r>
              <w:t>FastEthernet0/2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0A75F"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1D3C9" w14:textId="77777777" w:rsidR="00FD601E" w:rsidRDefault="00FD601E">
            <w:r>
              <w:t>100</w:t>
            </w:r>
          </w:p>
        </w:tc>
      </w:tr>
      <w:tr w:rsidR="00FD601E" w14:paraId="210AB009"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21048FA5" w14:textId="77777777" w:rsidR="00FD601E" w:rsidRDefault="00FD601E">
            <w:r>
              <w:t>StaffPrinter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7643D" w14:textId="77777777" w:rsidR="00FD601E" w:rsidRDefault="00FD601E">
            <w:r>
              <w:t>FastEthernet0/22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D53F4"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5850" w14:textId="77777777" w:rsidR="00FD601E" w:rsidRDefault="00FD601E">
            <w:r>
              <w:t>100</w:t>
            </w:r>
          </w:p>
        </w:tc>
      </w:tr>
      <w:tr w:rsidR="00FD601E" w14:paraId="212E9A8D"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32100660" w14:textId="77777777" w:rsidR="00FD601E" w:rsidRDefault="00FD601E">
            <w:r>
              <w:t>Patron01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5C71" w14:textId="77777777" w:rsidR="00FD601E" w:rsidRDefault="00FD601E">
            <w:r>
              <w:t>FastEthernet0/11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428CB"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DA562" w14:textId="77777777" w:rsidR="00FD601E" w:rsidRDefault="00FD601E">
            <w:r>
              <w:t>110</w:t>
            </w:r>
          </w:p>
        </w:tc>
      </w:tr>
      <w:tr w:rsidR="00FD601E" w14:paraId="5397B4DC"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13EBCB59" w14:textId="77777777" w:rsidR="00FD601E" w:rsidRDefault="00FD601E">
            <w:r>
              <w:t>Patron02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4CAAE" w14:textId="77777777" w:rsidR="00FD601E" w:rsidRDefault="00FD601E">
            <w:r>
              <w:t>FastEthernet0/12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05BA2"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861AA" w14:textId="77777777" w:rsidR="00FD601E" w:rsidRDefault="00FD601E">
            <w:r>
              <w:t>110</w:t>
            </w:r>
          </w:p>
        </w:tc>
      </w:tr>
      <w:tr w:rsidR="00FD601E" w14:paraId="7F781741"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7E0250A8" w14:textId="77777777" w:rsidR="00FD601E" w:rsidRDefault="00FD601E">
            <w:r>
              <w:t>PatronPrinter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D3D16" w14:textId="77777777" w:rsidR="00FD601E" w:rsidRDefault="00FD601E">
            <w:r>
              <w:t>FastEthernet0/23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D38CD"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8F913" w14:textId="77777777" w:rsidR="00FD601E" w:rsidRDefault="00FD601E">
            <w:r>
              <w:t>110</w:t>
            </w:r>
          </w:p>
        </w:tc>
      </w:tr>
      <w:tr w:rsidR="00FD601E" w14:paraId="2CA368E5"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3D211226" w14:textId="4F7981D9" w:rsidR="00FD601E" w:rsidRDefault="00FD601E">
            <w:r>
              <w:t>LibraryR</w:t>
            </w:r>
            <w:r w:rsidR="00190D78">
              <w:t>outer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20742" w14:textId="77777777" w:rsidR="00FD601E" w:rsidRDefault="00FD601E">
            <w:r>
              <w:t>FastEthernet0/24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D4573" w14:textId="77777777" w:rsidR="00FD601E" w:rsidRDefault="00FD601E">
            <w:r>
              <w:t>Trunk</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DF16A" w14:textId="77777777" w:rsidR="00FD601E" w:rsidRDefault="00FD601E"/>
        </w:tc>
      </w:tr>
      <w:tr w:rsidR="00FD601E" w14:paraId="1E0E4003" w14:textId="77777777" w:rsidTr="0058132E">
        <w:tc>
          <w:tcPr>
            <w:tcW w:w="0" w:type="auto"/>
            <w:tcBorders>
              <w:top w:val="outset" w:sz="6" w:space="0" w:color="auto"/>
              <w:left w:val="outset" w:sz="6" w:space="0" w:color="auto"/>
              <w:bottom w:val="outset" w:sz="6" w:space="0" w:color="auto"/>
              <w:right w:val="outset" w:sz="6" w:space="0" w:color="auto"/>
            </w:tcBorders>
            <w:vAlign w:val="center"/>
            <w:hideMark/>
          </w:tcPr>
          <w:p w14:paraId="13FBD690" w14:textId="77777777" w:rsidR="00FD601E" w:rsidRDefault="00FD601E">
            <w:pPr>
              <w:rPr>
                <w:sz w:val="24"/>
              </w:rPr>
            </w:pPr>
            <w:r>
              <w:lastRenderedPageBreak/>
              <w:t>LibraryAP</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2FCB9" w14:textId="77777777" w:rsidR="00FD601E" w:rsidRDefault="00FD601E">
            <w:r>
              <w:t>GigabitEthernet0/1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617B4" w14:textId="77777777" w:rsidR="00FD601E" w:rsidRDefault="00FD601E">
            <w:r>
              <w:t>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82DB4" w14:textId="77777777" w:rsidR="00FD601E" w:rsidRDefault="00FD601E">
            <w:r>
              <w:t>120</w:t>
            </w:r>
          </w:p>
        </w:tc>
      </w:tr>
    </w:tbl>
    <w:p w14:paraId="6EF98F22" w14:textId="77777777" w:rsidR="009443B3" w:rsidRDefault="00FD601E" w:rsidP="009443B3">
      <w:r>
        <w:t xml:space="preserve">You’re now ready to configure the router to send traffic between VLANs. To do this, you have to configure a sub-interface on the router for each VLAN. Basically, this means you’re dividing the one physical interface into three logical interfaces. </w:t>
      </w:r>
    </w:p>
    <w:p w14:paraId="5B85B6A1" w14:textId="77777777" w:rsidR="009443B3" w:rsidRDefault="00FD601E" w:rsidP="00134A0E">
      <w:pPr>
        <w:pStyle w:val="ListParagraph"/>
        <w:numPr>
          <w:ilvl w:val="0"/>
          <w:numId w:val="48"/>
        </w:numPr>
      </w:pPr>
      <w:r>
        <w:t xml:space="preserve">Click </w:t>
      </w:r>
      <w:r w:rsidRPr="009443B3">
        <w:rPr>
          <w:b/>
          <w:bCs/>
        </w:rPr>
        <w:t>LibraryR</w:t>
      </w:r>
      <w:r w:rsidR="009443B3" w:rsidRPr="009443B3">
        <w:rPr>
          <w:b/>
          <w:bCs/>
        </w:rPr>
        <w:t>outer</w:t>
      </w:r>
      <w:r>
        <w:t xml:space="preserve">. Click the </w:t>
      </w:r>
      <w:r w:rsidRPr="009443B3">
        <w:rPr>
          <w:b/>
          <w:bCs/>
        </w:rPr>
        <w:t>CLI</w:t>
      </w:r>
      <w:r>
        <w:t xml:space="preserve"> tab.</w:t>
      </w:r>
    </w:p>
    <w:p w14:paraId="453F0955" w14:textId="4F88A274" w:rsidR="00FD601E" w:rsidRDefault="00FD601E" w:rsidP="00134A0E">
      <w:pPr>
        <w:pStyle w:val="ListParagraph"/>
        <w:numPr>
          <w:ilvl w:val="0"/>
          <w:numId w:val="48"/>
        </w:numPr>
      </w:pPr>
      <w:r>
        <w:t xml:space="preserve">Before you can configure the router interface, you must be in the correct command mode, which is indicated by the CLI prompt. Table </w:t>
      </w:r>
      <w:r w:rsidR="004C24B4">
        <w:t>6</w:t>
      </w:r>
      <w:r>
        <w:t xml:space="preserve"> lists important prompts, modes, and commands to manage the interface. Read over the table so you are familiar with how to use the five commands, enable, exit, conf t, copy run start, and sh run that you might need to change modes or view/save the configuration settings. After you type a command, press Enter to execute it. </w:t>
      </w:r>
    </w:p>
    <w:p w14:paraId="1E55E649" w14:textId="77777777" w:rsidR="00FD601E" w:rsidRDefault="00EF601D" w:rsidP="00BD5926">
      <w:r w:rsidRPr="00EF601D">
        <w:rPr>
          <w:b/>
        </w:rPr>
        <w:t>Note:</w:t>
      </w:r>
      <w:r>
        <w:t xml:space="preserve"> </w:t>
      </w:r>
      <w:r w:rsidR="00FD601E">
        <w:t xml:space="preserve">When you first access the CLI on a Cisco device that has not yet been configured, answer </w:t>
      </w:r>
      <w:r w:rsidR="00FD601E">
        <w:rPr>
          <w:i/>
          <w:iCs/>
        </w:rPr>
        <w:t xml:space="preserve">no </w:t>
      </w:r>
      <w:r w:rsidR="00FD601E">
        <w:t>if you see a dialog box that says, “Would you like to enter the initial configuration dialog? [yes/no]:”. Then continue to configure the device manually.</w:t>
      </w:r>
    </w:p>
    <w:p w14:paraId="60704147" w14:textId="7676D864" w:rsidR="00FD601E" w:rsidRDefault="00FD601E" w:rsidP="007F720E">
      <w:r>
        <w:rPr>
          <w:rStyle w:val="jsa-figure-text"/>
        </w:rPr>
        <w:t>Table 6</w:t>
      </w:r>
      <w:r>
        <w:t xml:space="preserve"> CLI prompts and the commands needed to change modes</w:t>
      </w:r>
      <w:r w:rsidR="00FF6F60">
        <w:t>. This is for reference.</w:t>
      </w:r>
    </w:p>
    <w:tbl>
      <w:tblPr>
        <w:tblW w:w="5000" w:type="pct"/>
        <w:tblBorders>
          <w:top w:val="outset" w:sz="6" w:space="0" w:color="auto"/>
          <w:left w:val="outset" w:sz="6" w:space="0" w:color="auto"/>
          <w:bottom w:val="outset" w:sz="6" w:space="0" w:color="auto"/>
          <w:right w:val="outset" w:sz="6" w:space="0" w:color="auto"/>
        </w:tblBorders>
        <w:tblCellMar>
          <w:top w:w="15" w:type="dxa"/>
          <w:left w:w="29" w:type="dxa"/>
          <w:bottom w:w="15" w:type="dxa"/>
          <w:right w:w="29" w:type="dxa"/>
        </w:tblCellMar>
        <w:tblLook w:val="04A0" w:firstRow="1" w:lastRow="0" w:firstColumn="1" w:lastColumn="0" w:noHBand="0" w:noVBand="1"/>
      </w:tblPr>
      <w:tblGrid>
        <w:gridCol w:w="2153"/>
        <w:gridCol w:w="7191"/>
      </w:tblGrid>
      <w:tr w:rsidR="00FD601E" w14:paraId="296A56F2"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4D853AED" w14:textId="77777777" w:rsidR="00FD601E" w:rsidRDefault="00FD601E">
            <w:r>
              <w:rPr>
                <w:b/>
                <w:bCs/>
              </w:rPr>
              <w:t>Prompts and Commands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272CA" w14:textId="77777777" w:rsidR="00FD601E" w:rsidRDefault="00FD601E">
            <w:r>
              <w:rPr>
                <w:b/>
                <w:bCs/>
              </w:rPr>
              <w:t>Description</w:t>
            </w:r>
          </w:p>
        </w:tc>
      </w:tr>
      <w:tr w:rsidR="00FD601E" w14:paraId="016B39D0"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6F965827" w14:textId="77777777" w:rsidR="00FD601E" w:rsidRDefault="00FD601E">
            <w:r>
              <w:t>Router&gt;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0D2FD" w14:textId="77777777" w:rsidR="00FD601E" w:rsidRDefault="00FD601E">
            <w:r>
              <w:t>The prompt indicates User EXEC mode, which has few privileges.</w:t>
            </w:r>
          </w:p>
        </w:tc>
      </w:tr>
      <w:tr w:rsidR="00FD601E" w14:paraId="56D12CF8"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09958475" w14:textId="77777777" w:rsidR="00FD601E" w:rsidRDefault="00FD601E">
            <w:r>
              <w:t>Router&gt;</w:t>
            </w:r>
            <w:r>
              <w:rPr>
                <w:b/>
                <w:bCs/>
              </w:rPr>
              <w:t>enable</w:t>
            </w:r>
            <w:r>
              <w:br/>
              <w:t>Router#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73035" w14:textId="77777777" w:rsidR="00FD601E" w:rsidRDefault="00FD601E">
            <w:r>
              <w:t xml:space="preserve">Use the </w:t>
            </w:r>
            <w:r>
              <w:rPr>
                <w:b/>
                <w:bCs/>
              </w:rPr>
              <w:t>enable</w:t>
            </w:r>
            <w:r>
              <w:t xml:space="preserve"> command to change from User EXEC mode to the more powerful Privileged EXEC mode.</w:t>
            </w:r>
          </w:p>
        </w:tc>
      </w:tr>
      <w:tr w:rsidR="00FD601E" w14:paraId="5CA849CB"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31B701CF" w14:textId="77777777" w:rsidR="00FD601E" w:rsidRDefault="00FD601E">
            <w:r>
              <w:t xml:space="preserve">Router# </w:t>
            </w:r>
            <w:r>
              <w:rPr>
                <w:b/>
                <w:bCs/>
              </w:rPr>
              <w:t>conf t</w:t>
            </w:r>
            <w:r>
              <w:br/>
              <w:t>Router(config)#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D2243" w14:textId="77777777" w:rsidR="00FD601E" w:rsidRDefault="00FD601E">
            <w:r>
              <w:t xml:space="preserve">The prompt indicates the mode is Privileged EXEC mode. Use the </w:t>
            </w:r>
            <w:r>
              <w:rPr>
                <w:b/>
                <w:bCs/>
              </w:rPr>
              <w:t>conf t</w:t>
            </w:r>
            <w:r>
              <w:t xml:space="preserve"> command to enter global configuration mode.</w:t>
            </w:r>
          </w:p>
        </w:tc>
      </w:tr>
      <w:tr w:rsidR="00FD601E" w14:paraId="7D28F1ED"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3F23C856" w14:textId="77777777" w:rsidR="00FD601E" w:rsidRDefault="00FD601E">
            <w:r>
              <w:t>Router(config)#</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9720B" w14:textId="77777777" w:rsidR="00FD601E" w:rsidRDefault="00FD601E">
            <w:r>
              <w:t>The prompt indicates global configuration mode, used to configure the router.</w:t>
            </w:r>
          </w:p>
        </w:tc>
      </w:tr>
      <w:tr w:rsidR="00FD601E" w14:paraId="6642926B"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26D5FA73" w14:textId="77777777" w:rsidR="00FD601E" w:rsidRDefault="00FD601E">
            <w:r>
              <w:t>Router(config-if)#</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5D03C" w14:textId="77777777" w:rsidR="00FD601E" w:rsidRDefault="00FD601E">
            <w:r>
              <w:t>The prompt indicates interface mode, used to configure a router interface.</w:t>
            </w:r>
          </w:p>
        </w:tc>
      </w:tr>
      <w:tr w:rsidR="00FD601E" w14:paraId="7D8D5157"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22F80032" w14:textId="77777777" w:rsidR="00FD601E" w:rsidRDefault="00FD601E">
            <w:r>
              <w:lastRenderedPageBreak/>
              <w:t>Router(vlan)#</w:t>
            </w:r>
            <w:r>
              <w:rPr>
                <w:b/>
                <w:bCs/>
              </w:rPr>
              <w:t xml:space="preserve"> exit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C322B" w14:textId="77777777" w:rsidR="00FD601E" w:rsidRDefault="00FD601E">
            <w:r>
              <w:t xml:space="preserve">The prompt indicates VLAN mode, used to configure a VLAN. Use the </w:t>
            </w:r>
            <w:r>
              <w:rPr>
                <w:b/>
                <w:bCs/>
              </w:rPr>
              <w:t>exit</w:t>
            </w:r>
            <w:r>
              <w:t xml:space="preserve"> command at any time to return to Privileged EXEC mode. You might need to enter the command more than once.</w:t>
            </w:r>
          </w:p>
        </w:tc>
      </w:tr>
      <w:tr w:rsidR="00FD601E" w14:paraId="7047B52B"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31767FE0" w14:textId="77777777" w:rsidR="00FD601E" w:rsidRDefault="00FD601E">
            <w:r>
              <w:t xml:space="preserve">Router# </w:t>
            </w:r>
            <w:r>
              <w:rPr>
                <w:b/>
                <w:bCs/>
              </w:rPr>
              <w:t>copy run start</w:t>
            </w:r>
            <w:r>
              <w:br/>
              <w:t>Destination filename [startup-config]?</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48539" w14:textId="77777777" w:rsidR="00FD601E" w:rsidRDefault="00FD601E">
            <w:r>
              <w:t xml:space="preserve">The prompt indicates the mode is Privileged EXEC mode. The </w:t>
            </w:r>
            <w:r>
              <w:rPr>
                <w:b/>
                <w:bCs/>
              </w:rPr>
              <w:t>copy run start</w:t>
            </w:r>
            <w:r>
              <w:t xml:space="preserve"> command saves the current settings so they will be reinstated after the next boot. By default, the settings are saved to the startup-config file. Press </w:t>
            </w:r>
            <w:r>
              <w:rPr>
                <w:b/>
                <w:bCs/>
              </w:rPr>
              <w:t>Enter</w:t>
            </w:r>
            <w:r>
              <w:t xml:space="preserve"> to accept the default name.</w:t>
            </w:r>
          </w:p>
        </w:tc>
      </w:tr>
      <w:tr w:rsidR="00FD601E" w14:paraId="2F527631" w14:textId="77777777" w:rsidTr="009F0B64">
        <w:tc>
          <w:tcPr>
            <w:tcW w:w="0" w:type="auto"/>
            <w:tcBorders>
              <w:top w:val="outset" w:sz="6" w:space="0" w:color="auto"/>
              <w:left w:val="outset" w:sz="6" w:space="0" w:color="auto"/>
              <w:bottom w:val="outset" w:sz="6" w:space="0" w:color="auto"/>
              <w:right w:val="outset" w:sz="6" w:space="0" w:color="auto"/>
            </w:tcBorders>
            <w:vAlign w:val="center"/>
            <w:hideMark/>
          </w:tcPr>
          <w:p w14:paraId="09FE2E2E" w14:textId="77777777" w:rsidR="00FD601E" w:rsidRDefault="00FD601E">
            <w:r>
              <w:t xml:space="preserve">Router# </w:t>
            </w:r>
            <w:r>
              <w:rPr>
                <w:b/>
                <w:bCs/>
              </w:rPr>
              <w:t>sh run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E626A" w14:textId="77777777" w:rsidR="00FD601E" w:rsidRDefault="00FD601E">
            <w:r>
              <w:t xml:space="preserve">The prompt indicates the mode is Privileged EXEC mode. The sh run command displays the current configuration and is useful to verify your work and check for errors. Press </w:t>
            </w:r>
            <w:r>
              <w:rPr>
                <w:b/>
                <w:bCs/>
              </w:rPr>
              <w:t>Enter</w:t>
            </w:r>
            <w:r>
              <w:t xml:space="preserve"> to advance one line at a time or </w:t>
            </w:r>
            <w:r>
              <w:rPr>
                <w:b/>
                <w:bCs/>
              </w:rPr>
              <w:t>Space</w:t>
            </w:r>
            <w:r>
              <w:t xml:space="preserve"> to advance one page at a time through the command output.</w:t>
            </w:r>
          </w:p>
        </w:tc>
      </w:tr>
    </w:tbl>
    <w:p w14:paraId="1F4254A4" w14:textId="4593654F" w:rsidR="00FD601E" w:rsidRDefault="00C5412A" w:rsidP="00C5412A">
      <w:pPr>
        <w:pStyle w:val="Heading1"/>
      </w:pPr>
      <w:bookmarkStart w:id="6" w:name="_Toc100255657"/>
      <w:r>
        <w:t xml:space="preserve">Step </w:t>
      </w:r>
      <w:r w:rsidR="00B154B2">
        <w:t>5</w:t>
      </w:r>
      <w:r>
        <w:t xml:space="preserve"> </w:t>
      </w:r>
      <w:r w:rsidR="004223E0">
        <w:t>-</w:t>
      </w:r>
      <w:r>
        <w:t xml:space="preserve"> Configure </w:t>
      </w:r>
      <w:r w:rsidR="00FD601E">
        <w:t>VLAN</w:t>
      </w:r>
      <w:bookmarkEnd w:id="6"/>
    </w:p>
    <w:p w14:paraId="42A2631D" w14:textId="5E1757DD" w:rsidR="001B4971" w:rsidRDefault="001B4971" w:rsidP="001B4971">
      <w:r>
        <w:t>Before you configure the router, save, close, and reopen the Packet Tracer file to reset the router.</w:t>
      </w:r>
    </w:p>
    <w:p w14:paraId="32D5F8C2" w14:textId="14AF0ED2" w:rsidR="00283F2F" w:rsidRPr="001B4971" w:rsidRDefault="00283F2F" w:rsidP="001B4971">
      <w:r>
        <w:t>Table 6</w:t>
      </w:r>
    </w:p>
    <w:tbl>
      <w:tblPr>
        <w:tblW w:w="5298"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9"/>
        <w:gridCol w:w="2701"/>
        <w:gridCol w:w="5131"/>
      </w:tblGrid>
      <w:tr w:rsidR="00FD601E" w14:paraId="67D8AA79"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4EB5C895" w14:textId="77777777" w:rsidR="00FD601E" w:rsidRDefault="00FD601E">
            <w:pPr>
              <w:jc w:val="center"/>
            </w:pPr>
            <w:r>
              <w:rPr>
                <w:b/>
                <w:bCs/>
              </w:rPr>
              <w:t>Command</w:t>
            </w:r>
          </w:p>
        </w:tc>
        <w:tc>
          <w:tcPr>
            <w:tcW w:w="2591" w:type="pct"/>
            <w:tcBorders>
              <w:top w:val="outset" w:sz="6" w:space="0" w:color="auto"/>
              <w:left w:val="outset" w:sz="6" w:space="0" w:color="auto"/>
              <w:bottom w:val="outset" w:sz="6" w:space="0" w:color="auto"/>
              <w:right w:val="outset" w:sz="6" w:space="0" w:color="auto"/>
            </w:tcBorders>
            <w:vAlign w:val="center"/>
            <w:hideMark/>
          </w:tcPr>
          <w:p w14:paraId="2EDCCE07" w14:textId="77777777" w:rsidR="00FD601E" w:rsidRDefault="00FD601E">
            <w:pPr>
              <w:jc w:val="center"/>
            </w:pPr>
            <w:r>
              <w:rPr>
                <w:b/>
                <w:bCs/>
              </w:rPr>
              <w:t>Purpose</w:t>
            </w:r>
          </w:p>
        </w:tc>
      </w:tr>
      <w:tr w:rsidR="007E172E" w14:paraId="6AF20E92" w14:textId="77777777" w:rsidTr="00103CD2">
        <w:tc>
          <w:tcPr>
            <w:tcW w:w="1045" w:type="pct"/>
            <w:tcBorders>
              <w:top w:val="outset" w:sz="6" w:space="0" w:color="auto"/>
              <w:left w:val="outset" w:sz="6" w:space="0" w:color="auto"/>
              <w:bottom w:val="outset" w:sz="6" w:space="0" w:color="auto"/>
              <w:right w:val="outset" w:sz="6" w:space="0" w:color="auto"/>
            </w:tcBorders>
            <w:vAlign w:val="center"/>
          </w:tcPr>
          <w:p w14:paraId="182549BB" w14:textId="31DE5CF5" w:rsidR="007E172E" w:rsidRPr="002B6551" w:rsidRDefault="007E172E">
            <w:r w:rsidRPr="002B6551">
              <w:t>enable</w:t>
            </w:r>
          </w:p>
          <w:p w14:paraId="6194BCD9" w14:textId="637C212B" w:rsidR="007E172E" w:rsidRPr="007E172E" w:rsidRDefault="007E172E">
            <w:pPr>
              <w:rPr>
                <w:b/>
                <w:bCs/>
              </w:rPr>
            </w:pPr>
            <w:r w:rsidRPr="002B6551">
              <w:t>conf t</w:t>
            </w:r>
          </w:p>
        </w:tc>
        <w:tc>
          <w:tcPr>
            <w:tcW w:w="3955" w:type="pct"/>
            <w:gridSpan w:val="2"/>
            <w:tcBorders>
              <w:top w:val="outset" w:sz="6" w:space="0" w:color="auto"/>
              <w:left w:val="outset" w:sz="6" w:space="0" w:color="auto"/>
              <w:bottom w:val="outset" w:sz="6" w:space="0" w:color="auto"/>
              <w:right w:val="outset" w:sz="6" w:space="0" w:color="auto"/>
            </w:tcBorders>
            <w:vAlign w:val="center"/>
          </w:tcPr>
          <w:p w14:paraId="2E97141F" w14:textId="77777777" w:rsidR="007E172E" w:rsidRDefault="00013D59">
            <w:r>
              <w:rPr>
                <w:noProof/>
              </w:rPr>
              <w:drawing>
                <wp:inline distT="0" distB="0" distL="0" distR="0" wp14:anchorId="1E0E227B" wp14:editId="6451CE86">
                  <wp:extent cx="4190476" cy="542857"/>
                  <wp:effectExtent l="38100" t="38100" r="95885" b="863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54285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1DC3ED" w14:textId="5716E995" w:rsidR="00A2016A" w:rsidRDefault="00A2016A">
            <w:r>
              <w:t>You are now read to configure the router.</w:t>
            </w:r>
          </w:p>
        </w:tc>
      </w:tr>
      <w:tr w:rsidR="00FD601E" w14:paraId="791C9933"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7E10CC2E" w14:textId="77777777" w:rsidR="00FD601E" w:rsidRPr="002B6551" w:rsidRDefault="00FD601E">
            <w:r w:rsidRPr="002B6551">
              <w:t>interface fastethernet0/0.100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6575F3F3" w14:textId="77777777" w:rsidR="00FD601E" w:rsidRDefault="00FD601E">
            <w:r>
              <w:t>Creates the sub-interface and enters interface configuration mode</w:t>
            </w:r>
          </w:p>
        </w:tc>
      </w:tr>
      <w:tr w:rsidR="00FD601E" w14:paraId="7E36090B"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592E3741" w14:textId="77777777" w:rsidR="00FD601E" w:rsidRPr="002B6551" w:rsidRDefault="00FD601E">
            <w:r w:rsidRPr="002B6551">
              <w:t>encapsulation dot1Q 100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5D0AB106" w14:textId="77777777" w:rsidR="00FD601E" w:rsidRDefault="00FD601E">
            <w:r>
              <w:t>Sets encapsulation</w:t>
            </w:r>
          </w:p>
        </w:tc>
      </w:tr>
      <w:tr w:rsidR="00FD601E" w14:paraId="4FBCA9E5"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7A05F157" w14:textId="313867BC" w:rsidR="00FD601E" w:rsidRDefault="00FD601E">
            <w:r>
              <w:t xml:space="preserve">ip address </w:t>
            </w:r>
            <w:r w:rsidR="002B6551">
              <w:t>192.168.100.193 255.255.255.192</w:t>
            </w:r>
          </w:p>
        </w:tc>
        <w:tc>
          <w:tcPr>
            <w:tcW w:w="2591" w:type="pct"/>
            <w:tcBorders>
              <w:top w:val="outset" w:sz="6" w:space="0" w:color="auto"/>
              <w:left w:val="outset" w:sz="6" w:space="0" w:color="auto"/>
              <w:bottom w:val="outset" w:sz="6" w:space="0" w:color="auto"/>
              <w:right w:val="outset" w:sz="6" w:space="0" w:color="auto"/>
            </w:tcBorders>
            <w:vAlign w:val="center"/>
            <w:hideMark/>
          </w:tcPr>
          <w:p w14:paraId="51088AAB" w14:textId="69121349" w:rsidR="00FD601E" w:rsidRDefault="00FD601E">
            <w:r>
              <w:t>Assigns network information to the sub-interface</w:t>
            </w:r>
          </w:p>
        </w:tc>
      </w:tr>
      <w:tr w:rsidR="00FD601E" w14:paraId="37E8BD1F"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13CEA5FD" w14:textId="77777777" w:rsidR="00FD601E" w:rsidRDefault="00FD601E">
            <w:r>
              <w:t>exit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79C28EAF" w14:textId="77777777" w:rsidR="00FD601E" w:rsidRDefault="00FD601E">
            <w:r>
              <w:t>Returns to global configuration mode</w:t>
            </w:r>
          </w:p>
        </w:tc>
      </w:tr>
      <w:tr w:rsidR="00FD601E" w14:paraId="0C6493EF"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76AC1750" w14:textId="77777777" w:rsidR="00FD601E" w:rsidRDefault="00FD601E">
            <w:r>
              <w:lastRenderedPageBreak/>
              <w:t>interface fastethernet0/0.110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43075C16" w14:textId="77777777" w:rsidR="00FD601E" w:rsidRDefault="00FD601E">
            <w:r>
              <w:t>Creates the sub-interface and enters interface configuration mode</w:t>
            </w:r>
          </w:p>
        </w:tc>
      </w:tr>
      <w:tr w:rsidR="00FD601E" w14:paraId="30FA4270"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098BE66F" w14:textId="77777777" w:rsidR="00FD601E" w:rsidRDefault="00FD601E">
            <w:r>
              <w:t>encapsulation dot1Q 110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5713E30D" w14:textId="77777777" w:rsidR="00FD601E" w:rsidRDefault="00FD601E">
            <w:r>
              <w:t>Sets encapsulation</w:t>
            </w:r>
          </w:p>
        </w:tc>
      </w:tr>
      <w:tr w:rsidR="00244DA2" w14:paraId="0E105A60"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0BD39EEE" w14:textId="3F303FC9" w:rsidR="00244DA2" w:rsidRDefault="00244DA2" w:rsidP="00244DA2">
            <w:r>
              <w:t>ip address 192.168.100.1</w:t>
            </w:r>
            <w:r w:rsidR="009C2D5C">
              <w:t>29</w:t>
            </w:r>
            <w:r>
              <w:t xml:space="preserve"> 255.255.255.192</w:t>
            </w:r>
          </w:p>
        </w:tc>
        <w:tc>
          <w:tcPr>
            <w:tcW w:w="2591" w:type="pct"/>
            <w:tcBorders>
              <w:top w:val="outset" w:sz="6" w:space="0" w:color="auto"/>
              <w:left w:val="outset" w:sz="6" w:space="0" w:color="auto"/>
              <w:bottom w:val="outset" w:sz="6" w:space="0" w:color="auto"/>
              <w:right w:val="outset" w:sz="6" w:space="0" w:color="auto"/>
            </w:tcBorders>
            <w:vAlign w:val="center"/>
            <w:hideMark/>
          </w:tcPr>
          <w:p w14:paraId="5084B493" w14:textId="112E1C46" w:rsidR="00244DA2" w:rsidRDefault="00244DA2" w:rsidP="00244DA2">
            <w:r>
              <w:t>Assigns network information to the sub-interface</w:t>
            </w:r>
          </w:p>
        </w:tc>
      </w:tr>
      <w:tr w:rsidR="00244DA2" w14:paraId="6EC15EFD"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2467C8BA" w14:textId="77777777" w:rsidR="00244DA2" w:rsidRDefault="00244DA2" w:rsidP="00244DA2">
            <w:r>
              <w:t>exit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3C8C55B9" w14:textId="77777777" w:rsidR="00244DA2" w:rsidRDefault="00244DA2" w:rsidP="00244DA2">
            <w:r>
              <w:t>Returns to global configuration mode</w:t>
            </w:r>
          </w:p>
        </w:tc>
      </w:tr>
      <w:tr w:rsidR="00244DA2" w14:paraId="39C0B6BB"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0B660660" w14:textId="77777777" w:rsidR="00244DA2" w:rsidRDefault="00244DA2" w:rsidP="00244DA2">
            <w:r>
              <w:t>interface fastethernet0/0.120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640F4B18" w14:textId="77777777" w:rsidR="00244DA2" w:rsidRDefault="00244DA2" w:rsidP="00244DA2">
            <w:r>
              <w:t>Creates the sub-interface and enters interface configuration mode</w:t>
            </w:r>
          </w:p>
        </w:tc>
      </w:tr>
      <w:tr w:rsidR="00244DA2" w14:paraId="72170962"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312EE3B3" w14:textId="77777777" w:rsidR="00244DA2" w:rsidRDefault="00244DA2" w:rsidP="00244DA2">
            <w:r>
              <w:t>encapsulation dot1Q 120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6EE2139B" w14:textId="77777777" w:rsidR="00244DA2" w:rsidRDefault="00244DA2" w:rsidP="00244DA2">
            <w:r>
              <w:t>Sets encapsulation</w:t>
            </w:r>
          </w:p>
        </w:tc>
      </w:tr>
      <w:tr w:rsidR="00C845BA" w14:paraId="2E14A3B5"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78CFD9FA" w14:textId="020ECA8D" w:rsidR="00C845BA" w:rsidRDefault="00C845BA" w:rsidP="00C845BA">
            <w:r>
              <w:t>ip address 192.168.100.1 255.255.255.128</w:t>
            </w:r>
          </w:p>
        </w:tc>
        <w:tc>
          <w:tcPr>
            <w:tcW w:w="2591" w:type="pct"/>
            <w:tcBorders>
              <w:top w:val="outset" w:sz="6" w:space="0" w:color="auto"/>
              <w:left w:val="outset" w:sz="6" w:space="0" w:color="auto"/>
              <w:bottom w:val="outset" w:sz="6" w:space="0" w:color="auto"/>
              <w:right w:val="outset" w:sz="6" w:space="0" w:color="auto"/>
            </w:tcBorders>
            <w:vAlign w:val="center"/>
            <w:hideMark/>
          </w:tcPr>
          <w:p w14:paraId="58EA42E1" w14:textId="5114CB9A" w:rsidR="00C845BA" w:rsidRDefault="00C845BA" w:rsidP="00C845BA">
            <w:r>
              <w:t>Assigns network information to the sub-interface</w:t>
            </w:r>
          </w:p>
        </w:tc>
      </w:tr>
      <w:tr w:rsidR="00C845BA" w14:paraId="7611B37D" w14:textId="77777777" w:rsidTr="00655AC9">
        <w:tc>
          <w:tcPr>
            <w:tcW w:w="5000" w:type="pct"/>
            <w:gridSpan w:val="3"/>
            <w:tcBorders>
              <w:top w:val="outset" w:sz="6" w:space="0" w:color="auto"/>
              <w:left w:val="outset" w:sz="6" w:space="0" w:color="auto"/>
              <w:bottom w:val="outset" w:sz="6" w:space="0" w:color="auto"/>
              <w:right w:val="outset" w:sz="6" w:space="0" w:color="auto"/>
            </w:tcBorders>
            <w:vAlign w:val="center"/>
          </w:tcPr>
          <w:p w14:paraId="68D914CB" w14:textId="77777777" w:rsidR="00C845BA" w:rsidRDefault="00C845BA" w:rsidP="00C845BA">
            <w:r>
              <w:t>Insert a screenshot of the commands you have run so far.</w:t>
            </w:r>
          </w:p>
          <w:sdt>
            <w:sdtPr>
              <w:rPr>
                <w:rStyle w:val="Red"/>
              </w:rPr>
              <w:id w:val="1858083857"/>
              <w:placeholder>
                <w:docPart w:val="A82EE65EFB604C969C9DC130940A0883"/>
              </w:placeholder>
              <w:showingPlcHdr/>
            </w:sdtPr>
            <w:sdtEndPr>
              <w:rPr>
                <w:rStyle w:val="DefaultParagraphFont"/>
                <w:color w:val="auto"/>
              </w:rPr>
            </w:sdtEndPr>
            <w:sdtContent>
              <w:p w14:paraId="6AFF98DE" w14:textId="77777777" w:rsidR="00C845BA" w:rsidRDefault="00C845BA" w:rsidP="00C845BA">
                <w:pPr>
                  <w:spacing w:line="264" w:lineRule="auto"/>
                  <w:rPr>
                    <w:rStyle w:val="Red"/>
                  </w:rPr>
                </w:pPr>
                <w:r w:rsidRPr="004B3313">
                  <w:rPr>
                    <w:rStyle w:val="PlaceholderText"/>
                    <w:color w:val="FF0000"/>
                  </w:rPr>
                  <w:t>Click or tap here to enter text.</w:t>
                </w:r>
              </w:p>
            </w:sdtContent>
          </w:sdt>
          <w:p w14:paraId="6A9876C7" w14:textId="77777777" w:rsidR="00C845BA" w:rsidRDefault="00C845BA" w:rsidP="00C845BA"/>
        </w:tc>
      </w:tr>
      <w:tr w:rsidR="00C845BA" w14:paraId="67082DEE"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201FC4A3" w14:textId="77777777" w:rsidR="00C845BA" w:rsidRDefault="00C845BA" w:rsidP="00C845BA">
            <w:r>
              <w:t>exit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7DC76F5D" w14:textId="77777777" w:rsidR="00C845BA" w:rsidRDefault="00C845BA" w:rsidP="00C845BA">
            <w:r>
              <w:t>Returns to global configuration mode</w:t>
            </w:r>
          </w:p>
        </w:tc>
      </w:tr>
      <w:tr w:rsidR="00C845BA" w14:paraId="1DFBFD59"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3FD6FA13" w14:textId="77777777" w:rsidR="00C845BA" w:rsidRDefault="00C845BA" w:rsidP="00C845BA">
            <w:r>
              <w:t>interface fastethernet0/0</w:t>
            </w:r>
          </w:p>
        </w:tc>
        <w:tc>
          <w:tcPr>
            <w:tcW w:w="2591" w:type="pct"/>
            <w:tcBorders>
              <w:top w:val="outset" w:sz="6" w:space="0" w:color="auto"/>
              <w:left w:val="outset" w:sz="6" w:space="0" w:color="auto"/>
              <w:bottom w:val="outset" w:sz="6" w:space="0" w:color="auto"/>
              <w:right w:val="outset" w:sz="6" w:space="0" w:color="auto"/>
            </w:tcBorders>
            <w:vAlign w:val="center"/>
            <w:hideMark/>
          </w:tcPr>
          <w:p w14:paraId="354472FC" w14:textId="77777777" w:rsidR="00C845BA" w:rsidRDefault="00C845BA" w:rsidP="00C845BA">
            <w:r>
              <w:t>Enters the interface configuration mode</w:t>
            </w:r>
          </w:p>
        </w:tc>
      </w:tr>
      <w:tr w:rsidR="00C845BA" w14:paraId="5285BD5D"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673303F7" w14:textId="77777777" w:rsidR="00C845BA" w:rsidRDefault="00C845BA" w:rsidP="00C845BA">
            <w:r>
              <w:t>no shut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2B2C0342" w14:textId="77777777" w:rsidR="00C845BA" w:rsidRDefault="00C845BA" w:rsidP="00C845BA">
            <w:r>
              <w:t>Enables the interface</w:t>
            </w:r>
          </w:p>
        </w:tc>
      </w:tr>
      <w:tr w:rsidR="00C845BA" w14:paraId="2D029C38"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6FBE7013" w14:textId="30FEA125" w:rsidR="00C845BA" w:rsidRDefault="008B45B0" w:rsidP="00C845BA">
            <w:r>
              <w:t>e</w:t>
            </w:r>
            <w:r w:rsidR="00C845BA">
              <w:t>xit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77DE7A31" w14:textId="77777777" w:rsidR="00C845BA" w:rsidRDefault="00C845BA" w:rsidP="00C845BA">
            <w:r>
              <w:t>Returns to global configuration mode</w:t>
            </w:r>
          </w:p>
        </w:tc>
      </w:tr>
      <w:tr w:rsidR="00C845BA" w14:paraId="064B1A35"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582FD1E8" w14:textId="22BD2A9F" w:rsidR="00C845BA" w:rsidRDefault="00062F2F" w:rsidP="00C845BA">
            <w:r>
              <w:t>e</w:t>
            </w:r>
            <w:r w:rsidR="00C845BA">
              <w:t>xit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3D9488A6" w14:textId="77777777" w:rsidR="00C845BA" w:rsidRDefault="00C845BA" w:rsidP="00C845BA">
            <w:r>
              <w:t>Returns to privileged EXEC mode and Router# prompt appears</w:t>
            </w:r>
          </w:p>
        </w:tc>
      </w:tr>
      <w:tr w:rsidR="00C845BA" w14:paraId="2B3798D5"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0A3904D3" w14:textId="77777777" w:rsidR="00C845BA" w:rsidRDefault="00C845BA" w:rsidP="00C845BA">
            <w:r>
              <w:t>copy run start</w:t>
            </w:r>
          </w:p>
        </w:tc>
        <w:tc>
          <w:tcPr>
            <w:tcW w:w="2591" w:type="pct"/>
            <w:tcBorders>
              <w:top w:val="outset" w:sz="6" w:space="0" w:color="auto"/>
              <w:left w:val="outset" w:sz="6" w:space="0" w:color="auto"/>
              <w:bottom w:val="outset" w:sz="6" w:space="0" w:color="auto"/>
              <w:right w:val="outset" w:sz="6" w:space="0" w:color="auto"/>
            </w:tcBorders>
            <w:vAlign w:val="center"/>
            <w:hideMark/>
          </w:tcPr>
          <w:p w14:paraId="487AD484" w14:textId="77777777" w:rsidR="00C845BA" w:rsidRDefault="00C845BA" w:rsidP="00C845BA">
            <w:r>
              <w:t xml:space="preserve">Saves the current settings. Accept the default name startup-config by pressing the </w:t>
            </w:r>
            <w:r>
              <w:rPr>
                <w:b/>
                <w:bCs/>
              </w:rPr>
              <w:t>Enter</w:t>
            </w:r>
            <w:r>
              <w:t xml:space="preserve"> key.</w:t>
            </w:r>
          </w:p>
        </w:tc>
      </w:tr>
      <w:tr w:rsidR="00C845BA" w14:paraId="1788DD7D" w14:textId="77777777" w:rsidTr="002B6551">
        <w:tc>
          <w:tcPr>
            <w:tcW w:w="2409" w:type="pct"/>
            <w:gridSpan w:val="2"/>
            <w:tcBorders>
              <w:top w:val="outset" w:sz="6" w:space="0" w:color="auto"/>
              <w:left w:val="outset" w:sz="6" w:space="0" w:color="auto"/>
              <w:bottom w:val="outset" w:sz="6" w:space="0" w:color="auto"/>
              <w:right w:val="outset" w:sz="6" w:space="0" w:color="auto"/>
            </w:tcBorders>
            <w:vAlign w:val="center"/>
            <w:hideMark/>
          </w:tcPr>
          <w:p w14:paraId="0EEEE4CB" w14:textId="77777777" w:rsidR="00C845BA" w:rsidRDefault="00C845BA" w:rsidP="00C845BA">
            <w:r>
              <w:t>sh run</w:t>
            </w:r>
          </w:p>
        </w:tc>
        <w:tc>
          <w:tcPr>
            <w:tcW w:w="2591" w:type="pct"/>
            <w:tcBorders>
              <w:top w:val="outset" w:sz="6" w:space="0" w:color="auto"/>
              <w:left w:val="outset" w:sz="6" w:space="0" w:color="auto"/>
              <w:bottom w:val="outset" w:sz="6" w:space="0" w:color="auto"/>
              <w:right w:val="outset" w:sz="6" w:space="0" w:color="auto"/>
            </w:tcBorders>
            <w:vAlign w:val="center"/>
            <w:hideMark/>
          </w:tcPr>
          <w:p w14:paraId="7DCC092C" w14:textId="77777777" w:rsidR="00C845BA" w:rsidRDefault="00C845BA" w:rsidP="00C845BA">
            <w:r>
              <w:t xml:space="preserve">Shows the configuration currently running on the router. Use the </w:t>
            </w:r>
            <w:r>
              <w:rPr>
                <w:b/>
                <w:bCs/>
              </w:rPr>
              <w:t>Enter</w:t>
            </w:r>
            <w:r>
              <w:t xml:space="preserve"> key to advance one line at a time or use the </w:t>
            </w:r>
            <w:r>
              <w:rPr>
                <w:b/>
                <w:bCs/>
              </w:rPr>
              <w:t>Space</w:t>
            </w:r>
            <w:r>
              <w:t xml:space="preserve"> key to advance one page </w:t>
            </w:r>
            <w:r>
              <w:lastRenderedPageBreak/>
              <w:t>at a time. Verify your configuration using Figure 5.</w:t>
            </w:r>
          </w:p>
        </w:tc>
      </w:tr>
    </w:tbl>
    <w:p w14:paraId="6DDC923A" w14:textId="77777777" w:rsidR="00345C89" w:rsidRDefault="00E438DF" w:rsidP="00E438DF">
      <w:r>
        <w:lastRenderedPageBreak/>
        <w:t>Enter the commands listed in Table 6 to configure a sub-interface for each VLAN, using three subnets of the original subnet for this network.</w:t>
      </w:r>
    </w:p>
    <w:p w14:paraId="0DF99241" w14:textId="282D532C" w:rsidR="00E438DF" w:rsidRDefault="00E438DF" w:rsidP="00E438DF">
      <w:r>
        <w:t xml:space="preserve">Figure 4 shows the first sub-interface for VLAN 100 configured. Remember to press </w:t>
      </w:r>
      <w:r>
        <w:rPr>
          <w:b/>
          <w:bCs/>
        </w:rPr>
        <w:t>Enter</w:t>
      </w:r>
      <w:r>
        <w:t xml:space="preserve"> after each command and don’t be concerned if the prompt changes as you work through the list of commands. </w:t>
      </w:r>
    </w:p>
    <w:p w14:paraId="3A6C8A00" w14:textId="77777777" w:rsidR="00E438DF" w:rsidRDefault="00E438DF" w:rsidP="00E438DF">
      <w:pPr>
        <w:pStyle w:val="Heading3"/>
      </w:pPr>
      <w:bookmarkStart w:id="7" w:name="_Toc100255654"/>
      <w:r>
        <w:rPr>
          <w:rStyle w:val="jsa-figure-text"/>
        </w:rPr>
        <w:t>Table 1</w:t>
      </w:r>
      <w:r>
        <w:t xml:space="preserve"> IP addresses and subnet masks for three VLANs</w:t>
      </w:r>
      <w:bookmarkEnd w:id="7"/>
    </w:p>
    <w:tbl>
      <w:tblPr>
        <w:tblW w:w="5000" w:type="pct"/>
        <w:tblBorders>
          <w:top w:val="outset" w:sz="6" w:space="0" w:color="auto"/>
          <w:left w:val="outset" w:sz="6" w:space="0" w:color="auto"/>
          <w:bottom w:val="outset" w:sz="6" w:space="0" w:color="auto"/>
          <w:right w:val="outset" w:sz="6" w:space="0" w:color="auto"/>
        </w:tblBorders>
        <w:tblCellMar>
          <w:top w:w="15" w:type="dxa"/>
          <w:left w:w="72" w:type="dxa"/>
          <w:bottom w:w="15" w:type="dxa"/>
          <w:right w:w="72" w:type="dxa"/>
        </w:tblCellMar>
        <w:tblLook w:val="04A0" w:firstRow="1" w:lastRow="0" w:firstColumn="1" w:lastColumn="0" w:noHBand="0" w:noVBand="1"/>
      </w:tblPr>
      <w:tblGrid>
        <w:gridCol w:w="1720"/>
        <w:gridCol w:w="786"/>
        <w:gridCol w:w="2448"/>
        <w:gridCol w:w="2409"/>
        <w:gridCol w:w="1981"/>
      </w:tblGrid>
      <w:tr w:rsidR="00E438DF" w14:paraId="78821C3A"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70F6F94A" w14:textId="77777777" w:rsidR="00E438DF" w:rsidRDefault="00E438DF" w:rsidP="00DC2365">
            <w:r>
              <w:rPr>
                <w:b/>
                <w:bCs/>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7D2D" w14:textId="77777777" w:rsidR="00E438DF" w:rsidRDefault="00E438DF" w:rsidP="00DC2365">
            <w:r>
              <w:rPr>
                <w:b/>
                <w:bCs/>
              </w:rPr>
              <w:t>VLAN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CF366" w14:textId="77777777" w:rsidR="00E438DF" w:rsidRDefault="00E438DF" w:rsidP="00DC2365">
            <w:r>
              <w:rPr>
                <w:b/>
                <w:bCs/>
              </w:rPr>
              <w:t>First Available Host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277E8" w14:textId="77777777" w:rsidR="00E438DF" w:rsidRDefault="00E438DF" w:rsidP="00DC2365">
            <w:r>
              <w:rPr>
                <w:b/>
                <w:bCs/>
              </w:rPr>
              <w:t>Last Available Host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ECFAD" w14:textId="77777777" w:rsidR="00E438DF" w:rsidRDefault="00E438DF" w:rsidP="00DC2365">
            <w:r>
              <w:rPr>
                <w:b/>
                <w:bCs/>
              </w:rPr>
              <w:t>Subnet Mask</w:t>
            </w:r>
          </w:p>
        </w:tc>
      </w:tr>
      <w:tr w:rsidR="00E438DF" w14:paraId="2ED24902"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3281CAFE" w14:textId="77777777" w:rsidR="00E438DF" w:rsidRDefault="00E438DF" w:rsidP="00DC2365">
            <w:r>
              <w:t>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37BC" w14:textId="77777777" w:rsidR="00E438DF" w:rsidRDefault="00E438DF" w:rsidP="00DC2365">
            <w: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7E962" w14:textId="77777777" w:rsidR="00E438DF" w:rsidRDefault="00E438DF" w:rsidP="00DC2365">
            <w:r>
              <w:t>192.168.100.193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13662" w14:textId="77777777" w:rsidR="00E438DF" w:rsidRDefault="00E438DF" w:rsidP="00DC2365">
            <w:r>
              <w:t>192.168.100.254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02904" w14:textId="77777777" w:rsidR="00E438DF" w:rsidRDefault="00E438DF" w:rsidP="00DC2365">
            <w:r>
              <w:t>255.255.255.192</w:t>
            </w:r>
          </w:p>
        </w:tc>
      </w:tr>
      <w:tr w:rsidR="00E438DF" w14:paraId="34887810"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5447A14D" w14:textId="77777777" w:rsidR="00E438DF" w:rsidRDefault="00E438DF" w:rsidP="00DC2365">
            <w:r>
              <w:t>Patron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3DD10" w14:textId="77777777" w:rsidR="00E438DF" w:rsidRDefault="00E438DF" w:rsidP="00DC2365">
            <w: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A3B3" w14:textId="77777777" w:rsidR="00E438DF" w:rsidRDefault="00E438DF" w:rsidP="00DC2365">
            <w:r>
              <w:t>192.168.100.129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8F1A7" w14:textId="77777777" w:rsidR="00E438DF" w:rsidRDefault="00E438DF" w:rsidP="00DC2365">
            <w:r>
              <w:t>192.168.100.190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B7587" w14:textId="77777777" w:rsidR="00E438DF" w:rsidRDefault="00E438DF" w:rsidP="00DC2365">
            <w:r>
              <w:t>255.255.255.192</w:t>
            </w:r>
          </w:p>
        </w:tc>
      </w:tr>
      <w:tr w:rsidR="00E438DF" w14:paraId="6664DE0B"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7272C43E" w14:textId="77777777" w:rsidR="00E438DF" w:rsidRDefault="00E438DF" w:rsidP="00DC2365">
            <w:r>
              <w:t>Public Wireless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F74D6" w14:textId="77777777" w:rsidR="00E438DF" w:rsidRDefault="00E438DF" w:rsidP="00DC2365">
            <w: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0864" w14:textId="77777777" w:rsidR="00E438DF" w:rsidRDefault="00E438DF" w:rsidP="00DC2365">
            <w:r>
              <w:t>192.168.100.1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A538" w14:textId="77777777" w:rsidR="00E438DF" w:rsidRDefault="00E438DF" w:rsidP="00DC2365">
            <w:r>
              <w:t>192.168.100.126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145B" w14:textId="77777777" w:rsidR="00E438DF" w:rsidRDefault="00E438DF" w:rsidP="00DC2365">
            <w:r>
              <w:t>255.255.255.128</w:t>
            </w:r>
          </w:p>
        </w:tc>
      </w:tr>
    </w:tbl>
    <w:p w14:paraId="46A736EB" w14:textId="77777777" w:rsidR="00E438DF" w:rsidRDefault="00E438DF" w:rsidP="00E438DF">
      <w:pPr>
        <w:pStyle w:val="Heading3"/>
      </w:pPr>
      <w:bookmarkStart w:id="8" w:name="_Toc100255655"/>
      <w:r>
        <w:rPr>
          <w:rStyle w:val="jsa-figure-text"/>
        </w:rPr>
        <w:t>Table 2</w:t>
      </w:r>
      <w:r>
        <w:t xml:space="preserve"> DHCP, subnet masks, and default gateways for three VLANs</w:t>
      </w:r>
      <w:bookmarkEnd w:id="8"/>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9"/>
        <w:gridCol w:w="2941"/>
        <w:gridCol w:w="2187"/>
        <w:gridCol w:w="2337"/>
      </w:tblGrid>
      <w:tr w:rsidR="00E438DF" w14:paraId="0E6ABADE"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17F2B6EE" w14:textId="77777777" w:rsidR="00E438DF" w:rsidRDefault="00E438DF" w:rsidP="00DC2365">
            <w:r>
              <w:rPr>
                <w:b/>
                <w:bCs/>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08EF8" w14:textId="77777777" w:rsidR="00E438DF" w:rsidRDefault="00E438DF" w:rsidP="00DC2365">
            <w:r>
              <w:rPr>
                <w:b/>
                <w:bCs/>
              </w:rPr>
              <w:t>DHCP 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99702" w14:textId="77777777" w:rsidR="00E438DF" w:rsidRDefault="00E438DF" w:rsidP="00DC2365">
            <w:r>
              <w:rPr>
                <w:b/>
                <w:bCs/>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1C8B" w14:textId="77777777" w:rsidR="00E438DF" w:rsidRDefault="00E438DF" w:rsidP="00DC2365">
            <w:r>
              <w:rPr>
                <w:b/>
                <w:bCs/>
              </w:rPr>
              <w:t>Default Gateway</w:t>
            </w:r>
          </w:p>
        </w:tc>
      </w:tr>
      <w:tr w:rsidR="00E438DF" w14:paraId="234D79EB"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2F8F9D3B" w14:textId="77777777" w:rsidR="00E438DF" w:rsidRDefault="00E438DF" w:rsidP="00DC2365">
            <w:r>
              <w:t>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BE52" w14:textId="77777777" w:rsidR="00E438DF" w:rsidRDefault="00E438DF" w:rsidP="00DC2365">
            <w:r>
              <w:t>192.168.100.208 - 244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1A1F" w14:textId="77777777" w:rsidR="00E438DF" w:rsidRDefault="00E438DF" w:rsidP="00DC2365">
            <w:r>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D1EF" w14:textId="77777777" w:rsidR="00E438DF" w:rsidRDefault="00E438DF" w:rsidP="00DC2365">
            <w:r>
              <w:t>192.168.100.193</w:t>
            </w:r>
          </w:p>
        </w:tc>
      </w:tr>
      <w:tr w:rsidR="00E438DF" w14:paraId="00887389"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6E4AF9C5" w14:textId="77777777" w:rsidR="00E438DF" w:rsidRDefault="00E438DF" w:rsidP="00DC2365">
            <w:r>
              <w:t>Patron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ECC2" w14:textId="77777777" w:rsidR="00E438DF" w:rsidRDefault="00E438DF" w:rsidP="00DC2365">
            <w:r>
              <w:t>192.168.100.139 - 180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3A16D" w14:textId="77777777" w:rsidR="00E438DF" w:rsidRDefault="00E438DF" w:rsidP="00DC2365">
            <w:r>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488FF" w14:textId="77777777" w:rsidR="00E438DF" w:rsidRDefault="00E438DF" w:rsidP="00DC2365">
            <w:r>
              <w:t>192.168.100.129</w:t>
            </w:r>
          </w:p>
        </w:tc>
      </w:tr>
      <w:tr w:rsidR="00E438DF" w14:paraId="5F65777B"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0DC50608" w14:textId="77777777" w:rsidR="00E438DF" w:rsidRDefault="00E438DF" w:rsidP="00DC2365">
            <w:r>
              <w:t>Public Wireless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52607" w14:textId="77777777" w:rsidR="00E438DF" w:rsidRDefault="00E438DF" w:rsidP="00DC2365">
            <w:r>
              <w:t>192.168.100.6 - 121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0C252" w14:textId="77777777" w:rsidR="00E438DF" w:rsidRDefault="00E438DF" w:rsidP="00DC2365">
            <w:r>
              <w:t>255.255.255.128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B8D38" w14:textId="77777777" w:rsidR="00E438DF" w:rsidRDefault="00E438DF" w:rsidP="00DC2365">
            <w:r>
              <w:t>192.168.100.1</w:t>
            </w:r>
          </w:p>
        </w:tc>
      </w:tr>
    </w:tbl>
    <w:p w14:paraId="52A5973A" w14:textId="77777777" w:rsidR="00E438DF" w:rsidRDefault="00E438DF" w:rsidP="00E438DF">
      <w:pPr>
        <w:pStyle w:val="Heading3"/>
      </w:pPr>
      <w:bookmarkStart w:id="9" w:name="_Toc100255656"/>
      <w:r>
        <w:rPr>
          <w:rStyle w:val="jsa-figure-text"/>
        </w:rPr>
        <w:t>Table 3</w:t>
      </w:r>
      <w:r>
        <w:t xml:space="preserve"> TCP/IP settings for router and two printers</w:t>
      </w:r>
      <w:bookmarkEnd w:id="9"/>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2"/>
        <w:gridCol w:w="2194"/>
        <w:gridCol w:w="1847"/>
        <w:gridCol w:w="1847"/>
        <w:gridCol w:w="1974"/>
      </w:tblGrid>
      <w:tr w:rsidR="00E438DF" w14:paraId="360F92D8"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35A77B57" w14:textId="77777777" w:rsidR="00E438DF" w:rsidRDefault="00E438DF" w:rsidP="00DC2365">
            <w:r>
              <w:rPr>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8854" w14:textId="77777777" w:rsidR="00E438DF" w:rsidRDefault="00E438DF" w:rsidP="00DC2365">
            <w:r>
              <w:rPr>
                <w:b/>
                <w:bCs/>
              </w:rPr>
              <w:t>Interface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1E28B" w14:textId="77777777" w:rsidR="00E438DF" w:rsidRDefault="00E438DF" w:rsidP="00DC2365">
            <w:r>
              <w:rPr>
                <w:b/>
                <w:bCs/>
              </w:rPr>
              <w:t>IP 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CDB38" w14:textId="77777777" w:rsidR="00E438DF" w:rsidRDefault="00E438DF" w:rsidP="00DC2365">
            <w:r>
              <w:rPr>
                <w:b/>
                <w:bCs/>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2BC53" w14:textId="77777777" w:rsidR="00E438DF" w:rsidRDefault="00E438DF" w:rsidP="00DC2365">
            <w:r>
              <w:rPr>
                <w:b/>
                <w:bCs/>
              </w:rPr>
              <w:t>Default Gateway</w:t>
            </w:r>
          </w:p>
        </w:tc>
      </w:tr>
      <w:tr w:rsidR="00E438DF" w14:paraId="40C58791"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0E814861" w14:textId="77777777" w:rsidR="00E438DF" w:rsidRDefault="00E438DF" w:rsidP="00DC2365">
            <w:r>
              <w:t>Router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77E6" w14:textId="77777777" w:rsidR="00E438DF" w:rsidRDefault="00E438DF" w:rsidP="00DC2365">
            <w:r>
              <w:t>FastEthernet0/0.100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E710C" w14:textId="77777777" w:rsidR="00E438DF" w:rsidRPr="0036163C" w:rsidRDefault="00E438DF" w:rsidP="00DC2365">
            <w:r w:rsidRPr="0036163C">
              <w:t>192.168.100.193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39F92" w14:textId="77777777" w:rsidR="00E438DF" w:rsidRPr="0036163C" w:rsidRDefault="00E438DF" w:rsidP="00DC2365">
            <w:r w:rsidRPr="0036163C">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5F15" w14:textId="77777777" w:rsidR="00E438DF" w:rsidRDefault="00E438DF" w:rsidP="00DC2365">
            <w:pPr>
              <w:rPr>
                <w:sz w:val="24"/>
              </w:rPr>
            </w:pPr>
            <w:r>
              <w:t>n/a</w:t>
            </w:r>
          </w:p>
        </w:tc>
      </w:tr>
      <w:tr w:rsidR="00E438DF" w14:paraId="572A3CDB"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74EE8A15" w14:textId="77777777" w:rsidR="00E438DF" w:rsidRDefault="00E438DF" w:rsidP="00DC2365"/>
        </w:tc>
        <w:tc>
          <w:tcPr>
            <w:tcW w:w="0" w:type="auto"/>
            <w:tcBorders>
              <w:top w:val="outset" w:sz="6" w:space="0" w:color="auto"/>
              <w:left w:val="outset" w:sz="6" w:space="0" w:color="auto"/>
              <w:bottom w:val="outset" w:sz="6" w:space="0" w:color="auto"/>
              <w:right w:val="outset" w:sz="6" w:space="0" w:color="auto"/>
            </w:tcBorders>
            <w:vAlign w:val="center"/>
            <w:hideMark/>
          </w:tcPr>
          <w:p w14:paraId="7E34419C" w14:textId="77777777" w:rsidR="00E438DF" w:rsidRDefault="00E438DF" w:rsidP="00DC2365">
            <w:pPr>
              <w:rPr>
                <w:sz w:val="24"/>
              </w:rPr>
            </w:pPr>
            <w:r>
              <w:t>FastEthernet0/0.110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5F2C9" w14:textId="77777777" w:rsidR="00E438DF" w:rsidRPr="0036163C" w:rsidRDefault="00E438DF" w:rsidP="00DC2365">
            <w:r w:rsidRPr="0036163C">
              <w:t>192.168.100.129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FDF44" w14:textId="77777777" w:rsidR="00E438DF" w:rsidRPr="0036163C" w:rsidRDefault="00E438DF" w:rsidP="00DC2365">
            <w:r w:rsidRPr="0036163C">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4E9CD" w14:textId="77777777" w:rsidR="00E438DF" w:rsidRDefault="00E438DF" w:rsidP="00DC2365">
            <w:pPr>
              <w:rPr>
                <w:sz w:val="24"/>
              </w:rPr>
            </w:pPr>
            <w:r>
              <w:t>n/a</w:t>
            </w:r>
          </w:p>
        </w:tc>
      </w:tr>
      <w:tr w:rsidR="00E438DF" w14:paraId="0C72FA7E"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0A6D802B" w14:textId="77777777" w:rsidR="00E438DF" w:rsidRDefault="00E438DF" w:rsidP="00DC2365"/>
        </w:tc>
        <w:tc>
          <w:tcPr>
            <w:tcW w:w="0" w:type="auto"/>
            <w:tcBorders>
              <w:top w:val="outset" w:sz="6" w:space="0" w:color="auto"/>
              <w:left w:val="outset" w:sz="6" w:space="0" w:color="auto"/>
              <w:bottom w:val="outset" w:sz="6" w:space="0" w:color="auto"/>
              <w:right w:val="outset" w:sz="6" w:space="0" w:color="auto"/>
            </w:tcBorders>
            <w:vAlign w:val="center"/>
            <w:hideMark/>
          </w:tcPr>
          <w:p w14:paraId="25DAA699" w14:textId="77777777" w:rsidR="00E438DF" w:rsidRDefault="00E438DF" w:rsidP="00DC2365">
            <w:pPr>
              <w:rPr>
                <w:sz w:val="24"/>
              </w:rPr>
            </w:pPr>
            <w:r>
              <w:t>FastEthernet0/0.120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5FF2B" w14:textId="77777777" w:rsidR="00E438DF" w:rsidRPr="0036163C" w:rsidRDefault="00E438DF" w:rsidP="00DC2365">
            <w:r w:rsidRPr="0036163C">
              <w:t>192.168.100.1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AE851" w14:textId="77777777" w:rsidR="00E438DF" w:rsidRPr="0036163C" w:rsidRDefault="00E438DF" w:rsidP="00DC2365">
            <w:r w:rsidRPr="0036163C">
              <w:t>255.255.255.128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F4124" w14:textId="77777777" w:rsidR="00E438DF" w:rsidRDefault="00E438DF" w:rsidP="00DC2365">
            <w:pPr>
              <w:rPr>
                <w:sz w:val="24"/>
              </w:rPr>
            </w:pPr>
            <w:r>
              <w:t>n/a</w:t>
            </w:r>
          </w:p>
        </w:tc>
      </w:tr>
      <w:tr w:rsidR="00E438DF" w14:paraId="63E2B136"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32006347" w14:textId="77777777" w:rsidR="00E438DF" w:rsidRDefault="00E438DF" w:rsidP="00DC2365">
            <w:r>
              <w:t>Staff Printer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D7AC6" w14:textId="77777777" w:rsidR="00E438DF" w:rsidRDefault="00E438DF" w:rsidP="00DC2365">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BF1EB" w14:textId="77777777" w:rsidR="00E438DF" w:rsidRPr="0036163C" w:rsidRDefault="00E438DF" w:rsidP="00DC2365">
            <w:r w:rsidRPr="0036163C">
              <w:t>192.168.100.254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CA51B" w14:textId="77777777" w:rsidR="00E438DF" w:rsidRPr="0036163C" w:rsidRDefault="00E438DF" w:rsidP="00DC2365">
            <w:r w:rsidRPr="0036163C">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6C364" w14:textId="77777777" w:rsidR="00E438DF" w:rsidRDefault="00E438DF" w:rsidP="00DC2365">
            <w:pPr>
              <w:rPr>
                <w:szCs w:val="20"/>
              </w:rPr>
            </w:pPr>
            <w:r>
              <w:t>192.168.100.193</w:t>
            </w:r>
          </w:p>
        </w:tc>
      </w:tr>
      <w:tr w:rsidR="00E438DF" w14:paraId="4B6069C9" w14:textId="77777777" w:rsidTr="00DC2365">
        <w:tc>
          <w:tcPr>
            <w:tcW w:w="0" w:type="auto"/>
            <w:tcBorders>
              <w:top w:val="outset" w:sz="6" w:space="0" w:color="auto"/>
              <w:left w:val="outset" w:sz="6" w:space="0" w:color="auto"/>
              <w:bottom w:val="outset" w:sz="6" w:space="0" w:color="auto"/>
              <w:right w:val="outset" w:sz="6" w:space="0" w:color="auto"/>
            </w:tcBorders>
            <w:vAlign w:val="center"/>
            <w:hideMark/>
          </w:tcPr>
          <w:p w14:paraId="0AB55550" w14:textId="77777777" w:rsidR="00E438DF" w:rsidRDefault="00E438DF" w:rsidP="00DC2365">
            <w:pPr>
              <w:rPr>
                <w:sz w:val="24"/>
              </w:rPr>
            </w:pPr>
            <w:r>
              <w:lastRenderedPageBreak/>
              <w:t>Patron Printer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698BB" w14:textId="77777777" w:rsidR="00E438DF" w:rsidRDefault="00E438DF" w:rsidP="00DC2365">
            <w:r>
              <w:t>FastEthernet0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E2063" w14:textId="77777777" w:rsidR="00E438DF" w:rsidRPr="0036163C" w:rsidRDefault="00E438DF" w:rsidP="00DC2365">
            <w:r w:rsidRPr="0036163C">
              <w:t>192.168.100.190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D69BC" w14:textId="77777777" w:rsidR="00E438DF" w:rsidRPr="0036163C" w:rsidRDefault="00E438DF" w:rsidP="00DC2365">
            <w:r w:rsidRPr="0036163C">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DF6C3" w14:textId="77777777" w:rsidR="00E438DF" w:rsidRDefault="00E438DF" w:rsidP="00DC2365">
            <w:pPr>
              <w:rPr>
                <w:szCs w:val="20"/>
              </w:rPr>
            </w:pPr>
            <w:r>
              <w:t>192.168.100.129</w:t>
            </w:r>
          </w:p>
        </w:tc>
      </w:tr>
    </w:tbl>
    <w:p w14:paraId="4CC720C8" w14:textId="77777777" w:rsidR="00E438DF" w:rsidRDefault="00E438DF" w:rsidP="00E438DF">
      <w:r w:rsidRPr="003A5A47">
        <w:rPr>
          <w:b/>
        </w:rPr>
        <w:t>NOTE:</w:t>
      </w:r>
      <w:r>
        <w:t xml:space="preserve"> You can use the up and down arrow/cursor keys to navigate through a command history. This will save a lot of typing.</w:t>
      </w:r>
    </w:p>
    <w:p w14:paraId="78A5CBAA" w14:textId="0FDDA7E0" w:rsidR="00FD601E" w:rsidRDefault="00696F52" w:rsidP="00060AF3">
      <w:pPr>
        <w:spacing w:beforeAutospacing="1" w:afterAutospacing="1"/>
      </w:pPr>
      <w:r>
        <w:rPr>
          <w:noProof/>
        </w:rPr>
        <w:drawing>
          <wp:inline distT="0" distB="0" distL="0" distR="0" wp14:anchorId="27F1F284" wp14:editId="09A818F4">
            <wp:extent cx="3161905" cy="3085714"/>
            <wp:effectExtent l="38100" t="38100" r="95885" b="958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1905" cy="30857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832F00" w14:textId="745BC023" w:rsidR="00FD601E" w:rsidRDefault="00FD601E" w:rsidP="00B04D8A">
      <w:r>
        <w:rPr>
          <w:rStyle w:val="jsa-figure-text"/>
        </w:rPr>
        <w:t>Figure 5:</w:t>
      </w:r>
      <w:r>
        <w:t xml:space="preserve"> LibraryR</w:t>
      </w:r>
      <w:r w:rsidR="001A7299">
        <w:t>outer</w:t>
      </w:r>
      <w:r>
        <w:t xml:space="preserve"> </w:t>
      </w:r>
      <w:r w:rsidRPr="00203DAC">
        <w:rPr>
          <w:b/>
          <w:bCs/>
        </w:rPr>
        <w:t>sh run</w:t>
      </w:r>
      <w:r>
        <w:t xml:space="preserve"> command verifying FastEthernet0/0 interface configuration</w:t>
      </w:r>
    </w:p>
    <w:p w14:paraId="42AEB864" w14:textId="77777777" w:rsidR="00FD601E" w:rsidRDefault="00FD601E" w:rsidP="00134A0E">
      <w:pPr>
        <w:pStyle w:val="ListParagraph"/>
        <w:numPr>
          <w:ilvl w:val="0"/>
          <w:numId w:val="48"/>
        </w:numPr>
      </w:pPr>
      <w:r>
        <w:t>Return to global configuration mode by using commands in Table 6 as needed.</w:t>
      </w:r>
      <w:r w:rsidR="00042A80">
        <w:t xml:space="preserve"> You should have the prompt: Router(config)#</w:t>
      </w:r>
    </w:p>
    <w:p w14:paraId="43E4A04E" w14:textId="77777777" w:rsidR="00FD601E" w:rsidRDefault="009E17A3" w:rsidP="00134A0E">
      <w:pPr>
        <w:pStyle w:val="ListParagraph"/>
        <w:numPr>
          <w:ilvl w:val="0"/>
          <w:numId w:val="48"/>
        </w:numPr>
      </w:pPr>
      <w:r>
        <w:t>C</w:t>
      </w:r>
      <w:r w:rsidR="00FD601E">
        <w:t xml:space="preserve">onfigure DHCP on the router. Enter the global configuration mode commands listed in Table 8. When you’re finished, close the router’s window. </w:t>
      </w:r>
    </w:p>
    <w:p w14:paraId="34E6B138" w14:textId="77777777" w:rsidR="00FD601E" w:rsidRDefault="00FD601E" w:rsidP="00B04D8A">
      <w:r>
        <w:rPr>
          <w:rStyle w:val="jsa-figure-text"/>
        </w:rPr>
        <w:t>Table 8</w:t>
      </w:r>
      <w:r>
        <w:t xml:space="preserve"> DHCP configuration for each VLAN</w:t>
      </w:r>
    </w:p>
    <w:tbl>
      <w:tblPr>
        <w:tblW w:w="5000"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8"/>
        <w:gridCol w:w="6330"/>
        <w:gridCol w:w="36"/>
      </w:tblGrid>
      <w:tr w:rsidR="00FD601E" w14:paraId="28BE298A" w14:textId="77777777" w:rsidTr="009C2BD1">
        <w:trPr>
          <w:gridAfter w:val="1"/>
        </w:trPr>
        <w:tc>
          <w:tcPr>
            <w:tcW w:w="0" w:type="auto"/>
            <w:tcBorders>
              <w:top w:val="outset" w:sz="6" w:space="0" w:color="auto"/>
              <w:left w:val="outset" w:sz="6" w:space="0" w:color="auto"/>
              <w:bottom w:val="outset" w:sz="6" w:space="0" w:color="auto"/>
              <w:right w:val="outset" w:sz="6" w:space="0" w:color="auto"/>
            </w:tcBorders>
            <w:vAlign w:val="center"/>
            <w:hideMark/>
          </w:tcPr>
          <w:p w14:paraId="112985DE" w14:textId="77777777" w:rsidR="00FD601E" w:rsidRDefault="00FD601E">
            <w:pPr>
              <w:jc w:val="center"/>
            </w:pPr>
            <w:r>
              <w:rPr>
                <w:b/>
                <w:bCs/>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144EF" w14:textId="77777777" w:rsidR="00FD601E" w:rsidRDefault="00FD601E">
            <w:pPr>
              <w:jc w:val="center"/>
            </w:pPr>
            <w:r>
              <w:rPr>
                <w:b/>
                <w:bCs/>
              </w:rPr>
              <w:t>Purpose</w:t>
            </w:r>
          </w:p>
        </w:tc>
      </w:tr>
      <w:tr w:rsidR="00FD601E" w14:paraId="59DA031F"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224C6D20" w14:textId="77777777" w:rsidR="00FD601E" w:rsidRDefault="00FD601E">
            <w:r>
              <w:t>ip dhcp excluded-address 192.168.100.1 192.168.100.5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3295F" w14:textId="77777777" w:rsidR="00FD601E" w:rsidRDefault="00FD601E">
            <w:r>
              <w:t>Excludes the IP address from the DHCP pool</w:t>
            </w:r>
          </w:p>
        </w:tc>
        <w:tc>
          <w:tcPr>
            <w:tcW w:w="0" w:type="auto"/>
            <w:vAlign w:val="center"/>
            <w:hideMark/>
          </w:tcPr>
          <w:p w14:paraId="3957014F" w14:textId="77777777" w:rsidR="00FD601E" w:rsidRDefault="00FD601E">
            <w:pPr>
              <w:rPr>
                <w:szCs w:val="20"/>
              </w:rPr>
            </w:pPr>
          </w:p>
        </w:tc>
      </w:tr>
      <w:tr w:rsidR="00FD601E" w14:paraId="03B6F213"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1BB6AAC9" w14:textId="77777777" w:rsidR="00FD601E" w:rsidRDefault="00FD601E">
            <w:r>
              <w:lastRenderedPageBreak/>
              <w:t>ip dhcp excluded-address 192.168.100.122 192.168.100.126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916C" w14:textId="77777777" w:rsidR="00FD601E" w:rsidRDefault="00FD601E">
            <w:r>
              <w:t>Excludes the IP address from the DHCP pool</w:t>
            </w:r>
          </w:p>
        </w:tc>
        <w:tc>
          <w:tcPr>
            <w:tcW w:w="0" w:type="auto"/>
            <w:vAlign w:val="center"/>
            <w:hideMark/>
          </w:tcPr>
          <w:p w14:paraId="4851C31C" w14:textId="77777777" w:rsidR="00FD601E" w:rsidRDefault="00FD601E">
            <w:pPr>
              <w:rPr>
                <w:szCs w:val="20"/>
              </w:rPr>
            </w:pPr>
          </w:p>
        </w:tc>
      </w:tr>
      <w:tr w:rsidR="00FD601E" w14:paraId="1C22F251"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1C7181C5" w14:textId="77777777" w:rsidR="00FD601E" w:rsidRDefault="00FD601E">
            <w:r>
              <w:t>ip dhcp excluded-address 192.168.100.129 192.168.100.138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C2541" w14:textId="77777777" w:rsidR="00FD601E" w:rsidRDefault="00FD601E">
            <w:r>
              <w:t>Excludes the IP address from the DHCP pool</w:t>
            </w:r>
          </w:p>
        </w:tc>
        <w:tc>
          <w:tcPr>
            <w:tcW w:w="0" w:type="auto"/>
            <w:vAlign w:val="center"/>
            <w:hideMark/>
          </w:tcPr>
          <w:p w14:paraId="207DFB6B" w14:textId="77777777" w:rsidR="00FD601E" w:rsidRDefault="00FD601E">
            <w:pPr>
              <w:rPr>
                <w:szCs w:val="20"/>
              </w:rPr>
            </w:pPr>
          </w:p>
        </w:tc>
      </w:tr>
      <w:tr w:rsidR="00FD601E" w14:paraId="7D957EAC"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03B6DAFB" w14:textId="77777777" w:rsidR="00FD601E" w:rsidRDefault="00FD601E">
            <w:r>
              <w:t>ip dhcp excluded-address 192.168.100.181 192.168.100.190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B8296" w14:textId="77777777" w:rsidR="00FD601E" w:rsidRDefault="00FD601E">
            <w:r>
              <w:t>Excludes the IP address from the DHCP pool</w:t>
            </w:r>
          </w:p>
        </w:tc>
        <w:tc>
          <w:tcPr>
            <w:tcW w:w="0" w:type="auto"/>
            <w:vAlign w:val="center"/>
            <w:hideMark/>
          </w:tcPr>
          <w:p w14:paraId="03CD7F33" w14:textId="77777777" w:rsidR="00FD601E" w:rsidRDefault="00FD601E">
            <w:pPr>
              <w:rPr>
                <w:szCs w:val="20"/>
              </w:rPr>
            </w:pPr>
          </w:p>
        </w:tc>
      </w:tr>
      <w:tr w:rsidR="00FD601E" w14:paraId="778DA45A"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6B2980B2" w14:textId="77777777" w:rsidR="00FD601E" w:rsidRDefault="00FD601E">
            <w:r>
              <w:t>ip dhcp excluded-address 192.168.100.193 192.168.100.207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2261" w14:textId="77777777" w:rsidR="00FD601E" w:rsidRDefault="00FD601E">
            <w:r>
              <w:t>Excludes the IP address from the DHCP pool</w:t>
            </w:r>
          </w:p>
        </w:tc>
        <w:tc>
          <w:tcPr>
            <w:tcW w:w="0" w:type="auto"/>
            <w:vAlign w:val="center"/>
            <w:hideMark/>
          </w:tcPr>
          <w:p w14:paraId="21A2A481" w14:textId="77777777" w:rsidR="00FD601E" w:rsidRDefault="00FD601E">
            <w:pPr>
              <w:rPr>
                <w:szCs w:val="20"/>
              </w:rPr>
            </w:pPr>
          </w:p>
        </w:tc>
      </w:tr>
      <w:tr w:rsidR="00FD601E" w14:paraId="46B86119"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0FE71971" w14:textId="77777777" w:rsidR="00FD601E" w:rsidRDefault="00FD601E">
            <w:r>
              <w:t>ip dhcp excluded-address 192.168.100.245 192.168.100.254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CA8F" w14:textId="77777777" w:rsidR="00FD601E" w:rsidRDefault="00FD601E">
            <w:r>
              <w:t>Excludes the IP address from the DHCP pool</w:t>
            </w:r>
          </w:p>
        </w:tc>
        <w:tc>
          <w:tcPr>
            <w:tcW w:w="0" w:type="auto"/>
            <w:vAlign w:val="center"/>
            <w:hideMark/>
          </w:tcPr>
          <w:p w14:paraId="1EB2A6DE" w14:textId="77777777" w:rsidR="00FD601E" w:rsidRDefault="00FD601E">
            <w:pPr>
              <w:rPr>
                <w:szCs w:val="20"/>
              </w:rPr>
            </w:pPr>
          </w:p>
        </w:tc>
      </w:tr>
      <w:tr w:rsidR="00FD601E" w14:paraId="272B4BAA"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2A71DCBE" w14:textId="77777777" w:rsidR="00FD601E" w:rsidRDefault="00FD601E">
            <w:r>
              <w:t>ip dhcp pool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E24A3" w14:textId="77777777" w:rsidR="00FD601E" w:rsidRDefault="00FD601E">
            <w:r>
              <w:t>Creates the first DHCP pool and enters DHCP configuration mode</w:t>
            </w:r>
          </w:p>
        </w:tc>
        <w:tc>
          <w:tcPr>
            <w:tcW w:w="0" w:type="auto"/>
            <w:vAlign w:val="center"/>
            <w:hideMark/>
          </w:tcPr>
          <w:p w14:paraId="1E406339" w14:textId="77777777" w:rsidR="00FD601E" w:rsidRDefault="00FD601E">
            <w:pPr>
              <w:rPr>
                <w:szCs w:val="20"/>
              </w:rPr>
            </w:pPr>
          </w:p>
        </w:tc>
      </w:tr>
      <w:tr w:rsidR="00FD601E" w14:paraId="66DD05C4"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430276F3" w14:textId="77777777" w:rsidR="00FD601E" w:rsidRDefault="00FD601E">
            <w:r>
              <w:t>network 192.168.100.192 255.255.255.192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A18F9" w14:textId="77777777" w:rsidR="00FD601E" w:rsidRDefault="00FD601E">
            <w:r>
              <w:t>Defines network information for the DHCP pool</w:t>
            </w:r>
          </w:p>
        </w:tc>
        <w:tc>
          <w:tcPr>
            <w:tcW w:w="0" w:type="auto"/>
            <w:vAlign w:val="center"/>
            <w:hideMark/>
          </w:tcPr>
          <w:p w14:paraId="42BCFA59" w14:textId="77777777" w:rsidR="00FD601E" w:rsidRDefault="00FD601E">
            <w:pPr>
              <w:rPr>
                <w:szCs w:val="20"/>
              </w:rPr>
            </w:pPr>
          </w:p>
        </w:tc>
      </w:tr>
      <w:tr w:rsidR="00FD601E" w14:paraId="404B2A55"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48331D73" w14:textId="77777777" w:rsidR="00FD601E" w:rsidRDefault="00FD601E">
            <w:r>
              <w:t>default-router 192.168.100.193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D982C" w14:textId="77777777" w:rsidR="00FD601E" w:rsidRDefault="00FD601E">
            <w:r>
              <w:t>Defines the default router for the DHCP pool</w:t>
            </w:r>
          </w:p>
        </w:tc>
        <w:tc>
          <w:tcPr>
            <w:tcW w:w="0" w:type="auto"/>
            <w:vAlign w:val="center"/>
            <w:hideMark/>
          </w:tcPr>
          <w:p w14:paraId="7AC3B030" w14:textId="77777777" w:rsidR="00FD601E" w:rsidRDefault="00FD601E">
            <w:pPr>
              <w:rPr>
                <w:szCs w:val="20"/>
              </w:rPr>
            </w:pPr>
          </w:p>
        </w:tc>
      </w:tr>
      <w:tr w:rsidR="00FD601E" w14:paraId="42E1A898"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1EA3D353" w14:textId="02EEA0E0" w:rsidR="00FD601E" w:rsidRDefault="003A467E">
            <w:r>
              <w:t>e</w:t>
            </w:r>
            <w:r w:rsidR="00FD601E">
              <w:t>xit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EE5D5" w14:textId="77777777" w:rsidR="00FD601E" w:rsidRDefault="00FD601E">
            <w:r>
              <w:t>Returns to global configuration mode</w:t>
            </w:r>
          </w:p>
        </w:tc>
        <w:tc>
          <w:tcPr>
            <w:tcW w:w="0" w:type="auto"/>
            <w:vAlign w:val="center"/>
            <w:hideMark/>
          </w:tcPr>
          <w:p w14:paraId="20F3C538" w14:textId="77777777" w:rsidR="00FD601E" w:rsidRDefault="00FD601E">
            <w:pPr>
              <w:rPr>
                <w:szCs w:val="20"/>
              </w:rPr>
            </w:pPr>
          </w:p>
        </w:tc>
      </w:tr>
      <w:tr w:rsidR="00FD601E" w14:paraId="24D91A0A"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660DB259" w14:textId="77777777" w:rsidR="00FD601E" w:rsidRDefault="00FD601E">
            <w:r>
              <w:t>ip dhcp pool Patron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FE616" w14:textId="77777777" w:rsidR="00FD601E" w:rsidRDefault="00FD601E">
            <w:r>
              <w:t>Creates the second DHCP pool and enters DHCP configuration mode</w:t>
            </w:r>
          </w:p>
        </w:tc>
        <w:tc>
          <w:tcPr>
            <w:tcW w:w="0" w:type="auto"/>
            <w:vAlign w:val="center"/>
            <w:hideMark/>
          </w:tcPr>
          <w:p w14:paraId="63AAA717" w14:textId="77777777" w:rsidR="00FD601E" w:rsidRDefault="00FD601E">
            <w:pPr>
              <w:rPr>
                <w:szCs w:val="20"/>
              </w:rPr>
            </w:pPr>
          </w:p>
        </w:tc>
      </w:tr>
      <w:tr w:rsidR="00FD601E" w14:paraId="3A526F1A"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37C8AEB3" w14:textId="77777777" w:rsidR="00FD601E" w:rsidRDefault="00FD601E">
            <w:r>
              <w:t>network 192.168.100.128 255.255.255.192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2E44B" w14:textId="77777777" w:rsidR="00FD601E" w:rsidRDefault="00FD601E">
            <w:r>
              <w:t>Defines network information for the DHCP pool</w:t>
            </w:r>
          </w:p>
        </w:tc>
        <w:tc>
          <w:tcPr>
            <w:tcW w:w="0" w:type="auto"/>
            <w:vAlign w:val="center"/>
            <w:hideMark/>
          </w:tcPr>
          <w:p w14:paraId="235CCDDD" w14:textId="77777777" w:rsidR="00FD601E" w:rsidRDefault="00FD601E">
            <w:pPr>
              <w:rPr>
                <w:szCs w:val="20"/>
              </w:rPr>
            </w:pPr>
          </w:p>
        </w:tc>
      </w:tr>
      <w:tr w:rsidR="00FD601E" w14:paraId="6A2FD2DC"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077D0DCB" w14:textId="77777777" w:rsidR="00FD601E" w:rsidRDefault="00FD601E">
            <w:r>
              <w:lastRenderedPageBreak/>
              <w:t>default-router 192.168.100.129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6D3F3" w14:textId="77777777" w:rsidR="00FD601E" w:rsidRDefault="00FD601E">
            <w:r>
              <w:t>Defines the default router for the DHCP pool</w:t>
            </w:r>
          </w:p>
        </w:tc>
        <w:tc>
          <w:tcPr>
            <w:tcW w:w="0" w:type="auto"/>
            <w:vAlign w:val="center"/>
            <w:hideMark/>
          </w:tcPr>
          <w:p w14:paraId="467DFBC0" w14:textId="77777777" w:rsidR="00FD601E" w:rsidRDefault="00FD601E">
            <w:pPr>
              <w:rPr>
                <w:szCs w:val="20"/>
              </w:rPr>
            </w:pPr>
          </w:p>
        </w:tc>
      </w:tr>
      <w:tr w:rsidR="00FD601E" w14:paraId="4DAAAD02"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47B92128" w14:textId="77777777" w:rsidR="00FD601E" w:rsidRDefault="00FD601E">
            <w:r>
              <w:t>exit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9D034" w14:textId="77777777" w:rsidR="00FD601E" w:rsidRDefault="00FD601E">
            <w:r>
              <w:t>Returns to global configuration mode</w:t>
            </w:r>
          </w:p>
        </w:tc>
        <w:tc>
          <w:tcPr>
            <w:tcW w:w="0" w:type="auto"/>
            <w:vAlign w:val="center"/>
            <w:hideMark/>
          </w:tcPr>
          <w:p w14:paraId="58F5181B" w14:textId="77777777" w:rsidR="00FD601E" w:rsidRDefault="00FD601E">
            <w:pPr>
              <w:rPr>
                <w:szCs w:val="20"/>
              </w:rPr>
            </w:pPr>
          </w:p>
        </w:tc>
      </w:tr>
      <w:tr w:rsidR="00FD601E" w14:paraId="149943F1"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27BC0077" w14:textId="77777777" w:rsidR="00FD601E" w:rsidRDefault="00FD601E">
            <w:r>
              <w:t>ip dhcp pool PublicWireless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AADCB" w14:textId="77777777" w:rsidR="00FD601E" w:rsidRDefault="00FD601E">
            <w:r>
              <w:t>Creates the third DHCP pool and enters DHCP configuration mode</w:t>
            </w:r>
          </w:p>
        </w:tc>
        <w:tc>
          <w:tcPr>
            <w:tcW w:w="0" w:type="auto"/>
            <w:vAlign w:val="center"/>
            <w:hideMark/>
          </w:tcPr>
          <w:p w14:paraId="019A396A" w14:textId="77777777" w:rsidR="00FD601E" w:rsidRDefault="00FD601E">
            <w:pPr>
              <w:rPr>
                <w:szCs w:val="20"/>
              </w:rPr>
            </w:pPr>
          </w:p>
        </w:tc>
      </w:tr>
      <w:tr w:rsidR="00FD601E" w14:paraId="4C50C3E6"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56D04360" w14:textId="77777777" w:rsidR="00FD601E" w:rsidRDefault="00FD601E">
            <w:r>
              <w:t>network 192.168.100.0 255.255.255.128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5A284" w14:textId="77777777" w:rsidR="00FD601E" w:rsidRDefault="00FD601E">
            <w:r>
              <w:t>Defines network information for the DHCP pool</w:t>
            </w:r>
          </w:p>
        </w:tc>
        <w:tc>
          <w:tcPr>
            <w:tcW w:w="0" w:type="auto"/>
            <w:vAlign w:val="center"/>
            <w:hideMark/>
          </w:tcPr>
          <w:p w14:paraId="69285BA5" w14:textId="77777777" w:rsidR="00FD601E" w:rsidRDefault="00FD601E">
            <w:pPr>
              <w:rPr>
                <w:szCs w:val="20"/>
              </w:rPr>
            </w:pPr>
          </w:p>
        </w:tc>
      </w:tr>
      <w:tr w:rsidR="00FD601E" w14:paraId="4E5B8513"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51782B2A" w14:textId="77777777" w:rsidR="00FD601E" w:rsidRDefault="00FD601E">
            <w:r>
              <w:t>default-router 192.168.100.1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CD795" w14:textId="77777777" w:rsidR="00FD601E" w:rsidRDefault="00FD601E">
            <w:r>
              <w:t>Defines the default router for the DHCP pool</w:t>
            </w:r>
          </w:p>
        </w:tc>
        <w:tc>
          <w:tcPr>
            <w:tcW w:w="0" w:type="auto"/>
            <w:vAlign w:val="center"/>
            <w:hideMark/>
          </w:tcPr>
          <w:p w14:paraId="0F872322" w14:textId="77777777" w:rsidR="00FD601E" w:rsidRDefault="00FD601E">
            <w:pPr>
              <w:rPr>
                <w:szCs w:val="20"/>
              </w:rPr>
            </w:pPr>
          </w:p>
        </w:tc>
      </w:tr>
      <w:tr w:rsidR="00FD601E" w14:paraId="5606A6D8"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280D0CCF" w14:textId="77777777" w:rsidR="00FD601E" w:rsidRDefault="00FD601E">
            <w:r>
              <w:t>exit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1320D" w14:textId="77777777" w:rsidR="00FD601E" w:rsidRDefault="00FD601E">
            <w:r>
              <w:t>Returns to global configuration mode</w:t>
            </w:r>
          </w:p>
        </w:tc>
        <w:tc>
          <w:tcPr>
            <w:tcW w:w="0" w:type="auto"/>
            <w:vAlign w:val="center"/>
            <w:hideMark/>
          </w:tcPr>
          <w:p w14:paraId="03D9CFD4" w14:textId="77777777" w:rsidR="00FD601E" w:rsidRDefault="00FD601E">
            <w:pPr>
              <w:rPr>
                <w:szCs w:val="20"/>
              </w:rPr>
            </w:pPr>
          </w:p>
        </w:tc>
      </w:tr>
      <w:tr w:rsidR="00FD601E" w14:paraId="6E91D9B0"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583B9A76" w14:textId="77777777" w:rsidR="00FD601E" w:rsidRDefault="00FD601E">
            <w:r>
              <w:t>exit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19396" w14:textId="77777777" w:rsidR="00FD601E" w:rsidRDefault="00FD601E">
            <w:r>
              <w:t>Returns to privileged EXEC mode and Router# prompt appears</w:t>
            </w:r>
          </w:p>
        </w:tc>
        <w:tc>
          <w:tcPr>
            <w:tcW w:w="0" w:type="auto"/>
            <w:vAlign w:val="center"/>
            <w:hideMark/>
          </w:tcPr>
          <w:p w14:paraId="2EA7987E" w14:textId="77777777" w:rsidR="00FD601E" w:rsidRDefault="00FD601E">
            <w:pPr>
              <w:rPr>
                <w:szCs w:val="20"/>
              </w:rPr>
            </w:pPr>
          </w:p>
        </w:tc>
      </w:tr>
      <w:tr w:rsidR="00FD601E" w14:paraId="14A57325"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6C5917F4" w14:textId="77777777" w:rsidR="00FD601E" w:rsidRDefault="00FD601E">
            <w:r>
              <w:t>copy run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8DA29" w14:textId="77777777" w:rsidR="00FD601E" w:rsidRDefault="00FD601E">
            <w:r>
              <w:t xml:space="preserve">Saves the current settings. Accept the default name by pressing the </w:t>
            </w:r>
            <w:r>
              <w:rPr>
                <w:b/>
                <w:bCs/>
              </w:rPr>
              <w:t>Enter</w:t>
            </w:r>
            <w:r>
              <w:t xml:space="preserve"> key.</w:t>
            </w:r>
          </w:p>
        </w:tc>
        <w:tc>
          <w:tcPr>
            <w:tcW w:w="0" w:type="auto"/>
            <w:vAlign w:val="center"/>
            <w:hideMark/>
          </w:tcPr>
          <w:p w14:paraId="55D62DBC" w14:textId="77777777" w:rsidR="00FD601E" w:rsidRDefault="00FD601E">
            <w:pPr>
              <w:rPr>
                <w:szCs w:val="20"/>
              </w:rPr>
            </w:pPr>
          </w:p>
        </w:tc>
      </w:tr>
      <w:tr w:rsidR="00FD601E" w14:paraId="2C3EAECC" w14:textId="77777777" w:rsidTr="009C2BD1">
        <w:tc>
          <w:tcPr>
            <w:tcW w:w="0" w:type="auto"/>
            <w:tcBorders>
              <w:top w:val="outset" w:sz="6" w:space="0" w:color="auto"/>
              <w:left w:val="outset" w:sz="6" w:space="0" w:color="auto"/>
              <w:bottom w:val="outset" w:sz="6" w:space="0" w:color="auto"/>
              <w:right w:val="outset" w:sz="6" w:space="0" w:color="auto"/>
            </w:tcBorders>
            <w:vAlign w:val="center"/>
            <w:hideMark/>
          </w:tcPr>
          <w:p w14:paraId="2A3F10DC" w14:textId="77777777" w:rsidR="00FD601E" w:rsidRDefault="00FD601E">
            <w:r>
              <w:t>sh run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68729" w14:textId="77777777" w:rsidR="00FD601E" w:rsidRDefault="00FD601E">
            <w:r>
              <w:t xml:space="preserve">Shows the configuration currently running on the router. Use the </w:t>
            </w:r>
            <w:r>
              <w:rPr>
                <w:b/>
                <w:bCs/>
              </w:rPr>
              <w:t>Enter</w:t>
            </w:r>
            <w:r>
              <w:t xml:space="preserve"> key to advance one line at a time or use the </w:t>
            </w:r>
            <w:r>
              <w:rPr>
                <w:b/>
                <w:bCs/>
              </w:rPr>
              <w:t>Space</w:t>
            </w:r>
            <w:r>
              <w:t xml:space="preserve"> key to advance one page at a time. Verify configuration using Figure 8.</w:t>
            </w:r>
          </w:p>
        </w:tc>
        <w:tc>
          <w:tcPr>
            <w:tcW w:w="0" w:type="auto"/>
            <w:vAlign w:val="center"/>
            <w:hideMark/>
          </w:tcPr>
          <w:p w14:paraId="6E2C156B" w14:textId="77777777" w:rsidR="00FD601E" w:rsidRDefault="00FD601E">
            <w:pPr>
              <w:rPr>
                <w:szCs w:val="20"/>
              </w:rPr>
            </w:pPr>
          </w:p>
        </w:tc>
      </w:tr>
    </w:tbl>
    <w:p w14:paraId="7BC48493" w14:textId="77777777" w:rsidR="00723EDD" w:rsidRDefault="00723EDD" w:rsidP="00B92254">
      <w:pPr>
        <w:spacing w:beforeAutospacing="1" w:afterAutospacing="1"/>
      </w:pPr>
      <w:r>
        <w:t>Replace the screenshot with one of your CLI window.</w:t>
      </w:r>
    </w:p>
    <w:p w14:paraId="3D1EEBA5" w14:textId="67CBC1E2" w:rsidR="00FD601E" w:rsidRDefault="00097E9A" w:rsidP="00B92254">
      <w:pPr>
        <w:spacing w:beforeAutospacing="1" w:afterAutospacing="1"/>
      </w:pPr>
      <w:r>
        <w:rPr>
          <w:noProof/>
        </w:rPr>
        <w:lastRenderedPageBreak/>
        <w:drawing>
          <wp:inline distT="0" distB="0" distL="0" distR="0" wp14:anchorId="0ED9DC96" wp14:editId="5F9AF716">
            <wp:extent cx="3800000" cy="2114286"/>
            <wp:effectExtent l="38100" t="38100" r="86360"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000" cy="211428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42F6AD" w14:textId="2F32A533" w:rsidR="00FD601E" w:rsidRDefault="00FD601E" w:rsidP="00B92254">
      <w:r>
        <w:rPr>
          <w:rStyle w:val="jsa-figure-text"/>
        </w:rPr>
        <w:t>Figure 6:</w:t>
      </w:r>
      <w:r>
        <w:t xml:space="preserve"> LibraryR</w:t>
      </w:r>
      <w:r w:rsidR="00A57DB4">
        <w:t>outer</w:t>
      </w:r>
      <w:r>
        <w:t xml:space="preserve"> sh run command verifying DHCP configuration</w:t>
      </w:r>
    </w:p>
    <w:p w14:paraId="7C9AFCEF" w14:textId="77777777" w:rsidR="006E7CC7" w:rsidRDefault="000F0CC1" w:rsidP="00DE58C7">
      <w:pPr>
        <w:ind w:left="360"/>
      </w:pPr>
      <w:r>
        <w:t>L</w:t>
      </w:r>
      <w:r w:rsidR="00FD601E">
        <w:t>et’s configure some devices on the network.</w:t>
      </w:r>
    </w:p>
    <w:p w14:paraId="1791D7CB" w14:textId="41DC97E3" w:rsidR="000F0CC1" w:rsidRDefault="00FD601E" w:rsidP="00134A0E">
      <w:pPr>
        <w:pStyle w:val="ListParagraph"/>
        <w:numPr>
          <w:ilvl w:val="0"/>
          <w:numId w:val="48"/>
        </w:numPr>
      </w:pPr>
      <w:r>
        <w:t xml:space="preserve">On the </w:t>
      </w:r>
      <w:r w:rsidRPr="004678BB">
        <w:rPr>
          <w:b/>
          <w:bCs/>
        </w:rPr>
        <w:t>StaffPrinter</w:t>
      </w:r>
      <w:r>
        <w:t xml:space="preserve"> </w:t>
      </w:r>
      <w:r w:rsidR="003D656F">
        <w:sym w:font="Wingdings" w:char="F0E0"/>
      </w:r>
      <w:r w:rsidR="003D656F">
        <w:t xml:space="preserve"> Click the </w:t>
      </w:r>
      <w:r w:rsidRPr="007C2C05">
        <w:rPr>
          <w:b/>
          <w:bCs/>
        </w:rPr>
        <w:t>Config</w:t>
      </w:r>
      <w:r>
        <w:t xml:space="preserve"> tab</w:t>
      </w:r>
      <w:r w:rsidR="003D656F">
        <w:t xml:space="preserve"> </w:t>
      </w:r>
      <w:r w:rsidR="003D656F">
        <w:sym w:font="Wingdings" w:char="F0E0"/>
      </w:r>
      <w:r>
        <w:t xml:space="preserve"> </w:t>
      </w:r>
      <w:r w:rsidR="003D656F" w:rsidRPr="005A24A2">
        <w:rPr>
          <w:b/>
          <w:bCs/>
        </w:rPr>
        <w:t>Gateway</w:t>
      </w:r>
      <w:r w:rsidR="003D656F">
        <w:t>: 192.168.100.193</w:t>
      </w:r>
    </w:p>
    <w:p w14:paraId="31FE2D9B" w14:textId="1FC539E2" w:rsidR="00C51761" w:rsidRDefault="000F0CC1" w:rsidP="00134A0E">
      <w:pPr>
        <w:pStyle w:val="ListParagraph"/>
        <w:numPr>
          <w:ilvl w:val="0"/>
          <w:numId w:val="48"/>
        </w:numPr>
      </w:pPr>
      <w:r>
        <w:t>C</w:t>
      </w:r>
      <w:r w:rsidR="00FD601E">
        <w:t xml:space="preserve">lick Interface </w:t>
      </w:r>
      <w:r w:rsidR="00FD601E" w:rsidRPr="007C2C05">
        <w:rPr>
          <w:b/>
          <w:bCs/>
        </w:rPr>
        <w:t>FastEthernet0</w:t>
      </w:r>
      <w:r w:rsidR="00FD601E">
        <w:t xml:space="preserve"> </w:t>
      </w:r>
      <w:r w:rsidR="00257C2E">
        <w:sym w:font="Wingdings" w:char="F0E0"/>
      </w:r>
      <w:r w:rsidR="00257C2E">
        <w:t xml:space="preserve"> IP Configuration: Static.</w:t>
      </w:r>
    </w:p>
    <w:p w14:paraId="6C4A684B" w14:textId="4A3B4875" w:rsidR="00257C2E" w:rsidRDefault="00257C2E" w:rsidP="00134A0E">
      <w:pPr>
        <w:pStyle w:val="ListParagraph"/>
        <w:numPr>
          <w:ilvl w:val="1"/>
          <w:numId w:val="48"/>
        </w:numPr>
      </w:pPr>
      <w:r>
        <w:t>IP v4 Address: 192.168.100.254</w:t>
      </w:r>
    </w:p>
    <w:p w14:paraId="31AC6156" w14:textId="1ADC39F6" w:rsidR="00257C2E" w:rsidRDefault="00257C2E" w:rsidP="00134A0E">
      <w:pPr>
        <w:pStyle w:val="ListParagraph"/>
        <w:numPr>
          <w:ilvl w:val="1"/>
          <w:numId w:val="48"/>
        </w:numPr>
      </w:pPr>
      <w:r>
        <w:t>Subnet Mask:</w:t>
      </w:r>
      <w:r w:rsidR="00940B33">
        <w:t xml:space="preserve"> 255.255.255.192</w:t>
      </w:r>
      <w:r>
        <w:t xml:space="preserve"> </w:t>
      </w:r>
    </w:p>
    <w:p w14:paraId="6256BB2A" w14:textId="77777777" w:rsidR="003D5D24" w:rsidRDefault="00E22292" w:rsidP="00134A0E">
      <w:pPr>
        <w:pStyle w:val="ListParagraph"/>
        <w:numPr>
          <w:ilvl w:val="0"/>
          <w:numId w:val="48"/>
        </w:numPr>
      </w:pPr>
      <w:r>
        <w:t>Insert a screenshot of your config tab.</w:t>
      </w:r>
    </w:p>
    <w:bookmarkStart w:id="10" w:name="_Hlk3455438" w:displacedByCustomXml="next"/>
    <w:sdt>
      <w:sdtPr>
        <w:rPr>
          <w:rStyle w:val="Red"/>
        </w:rPr>
        <w:id w:val="1609704137"/>
        <w:placeholder>
          <w:docPart w:val="F67650152EBD4A238E36287C4B271D2F"/>
        </w:placeholder>
        <w:showingPlcHdr/>
      </w:sdtPr>
      <w:sdtEndPr>
        <w:rPr>
          <w:rStyle w:val="DefaultParagraphFont"/>
          <w:color w:val="auto"/>
        </w:rPr>
      </w:sdtEndPr>
      <w:sdtContent>
        <w:p w14:paraId="34572F4C" w14:textId="77777777" w:rsidR="00475DD2" w:rsidRDefault="00475DD2" w:rsidP="00475DD2">
          <w:pPr>
            <w:spacing w:line="264" w:lineRule="auto"/>
            <w:rPr>
              <w:rStyle w:val="Red"/>
            </w:rPr>
          </w:pPr>
          <w:r w:rsidRPr="004B3313">
            <w:rPr>
              <w:rStyle w:val="PlaceholderText"/>
              <w:color w:val="FF0000"/>
            </w:rPr>
            <w:t>Click or tap here to enter text.</w:t>
          </w:r>
        </w:p>
      </w:sdtContent>
    </w:sdt>
    <w:bookmarkEnd w:id="10" w:displacedByCustomXml="prev"/>
    <w:p w14:paraId="3060B75E" w14:textId="3D4C1F92" w:rsidR="004E03DA" w:rsidRDefault="004E03DA" w:rsidP="00134A0E">
      <w:pPr>
        <w:pStyle w:val="ListParagraph"/>
        <w:numPr>
          <w:ilvl w:val="0"/>
          <w:numId w:val="48"/>
        </w:numPr>
      </w:pPr>
      <w:r>
        <w:t xml:space="preserve">On the </w:t>
      </w:r>
      <w:r w:rsidR="00B000D2">
        <w:rPr>
          <w:b/>
          <w:bCs/>
        </w:rPr>
        <w:t>Patron</w:t>
      </w:r>
      <w:r w:rsidRPr="004678BB">
        <w:rPr>
          <w:b/>
          <w:bCs/>
        </w:rPr>
        <w:t>Printer</w:t>
      </w:r>
      <w:r>
        <w:t xml:space="preserve"> </w:t>
      </w:r>
      <w:r>
        <w:sym w:font="Wingdings" w:char="F0E0"/>
      </w:r>
      <w:r>
        <w:t xml:space="preserve"> Click the </w:t>
      </w:r>
      <w:r w:rsidRPr="007C2C05">
        <w:rPr>
          <w:b/>
          <w:bCs/>
        </w:rPr>
        <w:t>Config</w:t>
      </w:r>
      <w:r>
        <w:t xml:space="preserve"> tab </w:t>
      </w:r>
      <w:r>
        <w:sym w:font="Wingdings" w:char="F0E0"/>
      </w:r>
      <w:r>
        <w:t xml:space="preserve"> </w:t>
      </w:r>
      <w:r w:rsidRPr="005A24A2">
        <w:rPr>
          <w:b/>
          <w:bCs/>
        </w:rPr>
        <w:t>Gateway</w:t>
      </w:r>
      <w:r>
        <w:t>: 192.168.100.193</w:t>
      </w:r>
    </w:p>
    <w:p w14:paraId="09675D47" w14:textId="77777777" w:rsidR="004E03DA" w:rsidRDefault="004E03DA" w:rsidP="00134A0E">
      <w:pPr>
        <w:pStyle w:val="ListParagraph"/>
        <w:numPr>
          <w:ilvl w:val="0"/>
          <w:numId w:val="48"/>
        </w:numPr>
      </w:pPr>
      <w:r>
        <w:t xml:space="preserve">Click Interface </w:t>
      </w:r>
      <w:r w:rsidRPr="007C2C05">
        <w:rPr>
          <w:b/>
          <w:bCs/>
        </w:rPr>
        <w:t>FastEthernet0</w:t>
      </w:r>
      <w:r>
        <w:t xml:space="preserve"> </w:t>
      </w:r>
      <w:r>
        <w:sym w:font="Wingdings" w:char="F0E0"/>
      </w:r>
      <w:r>
        <w:t xml:space="preserve"> IP Configuration: Static.</w:t>
      </w:r>
    </w:p>
    <w:p w14:paraId="5D72353F" w14:textId="145D6DCF" w:rsidR="004E03DA" w:rsidRDefault="004E03DA" w:rsidP="004E03DA">
      <w:pPr>
        <w:pStyle w:val="ListParagraph"/>
        <w:numPr>
          <w:ilvl w:val="1"/>
          <w:numId w:val="6"/>
        </w:numPr>
      </w:pPr>
      <w:r>
        <w:t>IP v4 Address: 192.168.100.</w:t>
      </w:r>
      <w:r w:rsidR="005F0691">
        <w:t>190</w:t>
      </w:r>
    </w:p>
    <w:p w14:paraId="0171A488" w14:textId="2C224DF9" w:rsidR="004E03DA" w:rsidRDefault="004E03DA" w:rsidP="004E03DA">
      <w:pPr>
        <w:pStyle w:val="ListParagraph"/>
        <w:numPr>
          <w:ilvl w:val="1"/>
          <w:numId w:val="6"/>
        </w:numPr>
      </w:pPr>
      <w:r>
        <w:t>Subnet Mask: 255.255.255.</w:t>
      </w:r>
      <w:r w:rsidR="005F0691">
        <w:t>192</w:t>
      </w:r>
    </w:p>
    <w:p w14:paraId="6C11C6C1" w14:textId="77777777" w:rsidR="00D61C63" w:rsidRDefault="00D61C63" w:rsidP="00134A0E">
      <w:pPr>
        <w:pStyle w:val="ListParagraph"/>
        <w:numPr>
          <w:ilvl w:val="0"/>
          <w:numId w:val="48"/>
        </w:numPr>
      </w:pPr>
      <w:r>
        <w:t>Insert a screenshot of your config tab.</w:t>
      </w:r>
    </w:p>
    <w:sdt>
      <w:sdtPr>
        <w:rPr>
          <w:rStyle w:val="Red"/>
        </w:rPr>
        <w:id w:val="1461075756"/>
        <w:placeholder>
          <w:docPart w:val="91DD1B100E0F43ABB8A6015555B2E2EE"/>
        </w:placeholder>
        <w:showingPlcHdr/>
      </w:sdtPr>
      <w:sdtEndPr>
        <w:rPr>
          <w:rStyle w:val="DefaultParagraphFont"/>
          <w:color w:val="auto"/>
        </w:rPr>
      </w:sdtEndPr>
      <w:sdtContent>
        <w:p w14:paraId="0102BD8C" w14:textId="77777777" w:rsidR="00D61C63" w:rsidRDefault="00D61C63" w:rsidP="00D61C63">
          <w:r w:rsidRPr="00D61C63">
            <w:rPr>
              <w:rStyle w:val="PlaceholderText"/>
              <w:color w:val="FF0000"/>
            </w:rPr>
            <w:t>Click or tap here to enter text.</w:t>
          </w:r>
        </w:p>
      </w:sdtContent>
    </w:sdt>
    <w:p w14:paraId="612E58D5" w14:textId="77777777" w:rsidR="006D3DD2" w:rsidRDefault="00FD601E" w:rsidP="00134A0E">
      <w:pPr>
        <w:pStyle w:val="ListParagraph"/>
        <w:numPr>
          <w:ilvl w:val="0"/>
          <w:numId w:val="48"/>
        </w:numPr>
      </w:pPr>
      <w:r>
        <w:t>Test your DHCP configurations. Click on Staff01, Desktop, and IP Configuration. This PC is currently configured with a static IP address. Select DHCP and wait while the DHCP request is resolved.</w:t>
      </w:r>
    </w:p>
    <w:p w14:paraId="4A12CD54" w14:textId="77777777" w:rsidR="009822D5" w:rsidRDefault="009822D5" w:rsidP="00134A0E">
      <w:pPr>
        <w:pStyle w:val="ListParagraph"/>
        <w:numPr>
          <w:ilvl w:val="0"/>
          <w:numId w:val="48"/>
        </w:numPr>
      </w:pPr>
      <w:r>
        <w:t>Insert a screenshot of the IP Configuration Screen.</w:t>
      </w:r>
    </w:p>
    <w:sdt>
      <w:sdtPr>
        <w:rPr>
          <w:rStyle w:val="Red"/>
        </w:rPr>
        <w:id w:val="-326671084"/>
        <w:placeholder>
          <w:docPart w:val="6095CC384D4344D9814AC6DE0C6A800B"/>
        </w:placeholder>
        <w:showingPlcHdr/>
      </w:sdtPr>
      <w:sdtEndPr>
        <w:rPr>
          <w:rStyle w:val="DefaultParagraphFont"/>
          <w:color w:val="auto"/>
        </w:rPr>
      </w:sdtEndPr>
      <w:sdtContent>
        <w:p w14:paraId="4E5BEEAD" w14:textId="77777777" w:rsidR="009822D5" w:rsidRDefault="009822D5" w:rsidP="009822D5">
          <w:r w:rsidRPr="00D61C63">
            <w:rPr>
              <w:rStyle w:val="PlaceholderText"/>
              <w:color w:val="FF0000"/>
            </w:rPr>
            <w:t>Click or tap here to enter text.</w:t>
          </w:r>
        </w:p>
      </w:sdtContent>
    </w:sdt>
    <w:p w14:paraId="37E0308D" w14:textId="77777777" w:rsidR="00FD601E" w:rsidRDefault="00FD601E" w:rsidP="00134A0E">
      <w:pPr>
        <w:pStyle w:val="ListParagraph"/>
        <w:numPr>
          <w:ilvl w:val="0"/>
          <w:numId w:val="48"/>
        </w:numPr>
      </w:pPr>
      <w:r>
        <w:lastRenderedPageBreak/>
        <w:t>What IP address, subnet mask, and default gateway was assigned to Staff01? If Staff01 did not lease an IP address in the correct range of IP addresses, troubleshoot the problem.</w:t>
      </w:r>
    </w:p>
    <w:sdt>
      <w:sdtPr>
        <w:rPr>
          <w:rStyle w:val="Red"/>
        </w:rPr>
        <w:id w:val="-133184196"/>
        <w:placeholder>
          <w:docPart w:val="E1C625E26DC34139AAB73AB468C5F2AE"/>
        </w:placeholder>
        <w:showingPlcHdr/>
      </w:sdtPr>
      <w:sdtEndPr>
        <w:rPr>
          <w:rStyle w:val="DefaultParagraphFont"/>
          <w:color w:val="auto"/>
        </w:rPr>
      </w:sdtEndPr>
      <w:sdtContent>
        <w:p w14:paraId="2EB35290" w14:textId="77777777" w:rsidR="00056944" w:rsidRDefault="00056944" w:rsidP="00056944">
          <w:pPr>
            <w:spacing w:line="264" w:lineRule="auto"/>
            <w:rPr>
              <w:rStyle w:val="Red"/>
            </w:rPr>
          </w:pPr>
          <w:r w:rsidRPr="004B3313">
            <w:rPr>
              <w:rStyle w:val="PlaceholderText"/>
              <w:color w:val="FF0000"/>
            </w:rPr>
            <w:t>Click or tap here to enter text.</w:t>
          </w:r>
        </w:p>
      </w:sdtContent>
    </w:sdt>
    <w:p w14:paraId="307320C6" w14:textId="77777777" w:rsidR="00FD601E" w:rsidRDefault="00FD601E" w:rsidP="001C3F21">
      <w:r w:rsidRPr="001C3F21">
        <w:rPr>
          <w:b/>
        </w:rPr>
        <w:t>Notes</w:t>
      </w:r>
      <w:r w:rsidR="001C3F21">
        <w:rPr>
          <w:b/>
        </w:rPr>
        <w:t xml:space="preserve">: </w:t>
      </w:r>
      <w:r>
        <w:t>To troubleshoot a DHCP problem, begin by rechecking your dhcp configuration on the router using the sh run command.</w:t>
      </w:r>
    </w:p>
    <w:p w14:paraId="05AB0C69" w14:textId="77777777" w:rsidR="00BA064A" w:rsidRDefault="00FD601E" w:rsidP="00134A0E">
      <w:pPr>
        <w:pStyle w:val="ListParagraph"/>
        <w:numPr>
          <w:ilvl w:val="0"/>
          <w:numId w:val="48"/>
        </w:numPr>
      </w:pPr>
      <w:r>
        <w:t>Repeat step 18 for each of the three other desktop PCs and two public wireless devices.</w:t>
      </w:r>
    </w:p>
    <w:p w14:paraId="2E5FAB55" w14:textId="5D352941" w:rsidR="00BA064A" w:rsidRDefault="00521A75" w:rsidP="00BA064A">
      <w:pPr>
        <w:pStyle w:val="Heading1"/>
      </w:pPr>
      <w:r>
        <w:t>Step 6</w:t>
      </w:r>
      <w:r w:rsidR="00024B95">
        <w:t xml:space="preserve"> -</w:t>
      </w:r>
      <w:r>
        <w:t xml:space="preserve"> </w:t>
      </w:r>
      <w:r w:rsidR="00BA064A">
        <w:t>Test the Network</w:t>
      </w:r>
    </w:p>
    <w:p w14:paraId="4BBD2A30" w14:textId="1A9886FE" w:rsidR="00FD601E" w:rsidRDefault="00FD601E" w:rsidP="00796E09">
      <w:r>
        <w:t xml:space="preserve">What is the </w:t>
      </w:r>
      <w:r w:rsidR="00BA064A">
        <w:t xml:space="preserve">IP address and </w:t>
      </w:r>
      <w:r>
        <w:t>default gateway address on each of the</w:t>
      </w:r>
      <w:r w:rsidR="00796E09">
        <w:t>se</w:t>
      </w:r>
      <w:r>
        <w:t xml:space="preserve"> devices? </w:t>
      </w:r>
    </w:p>
    <w:p w14:paraId="3308609C" w14:textId="77777777" w:rsidR="00FD601E" w:rsidRDefault="00FD601E" w:rsidP="00134A0E">
      <w:pPr>
        <w:pStyle w:val="ListParagraph"/>
        <w:numPr>
          <w:ilvl w:val="0"/>
          <w:numId w:val="48"/>
        </w:numPr>
      </w:pPr>
      <w:r>
        <w:t xml:space="preserve">Staff02: </w:t>
      </w:r>
    </w:p>
    <w:sdt>
      <w:sdtPr>
        <w:rPr>
          <w:rStyle w:val="Red"/>
        </w:rPr>
        <w:id w:val="97918136"/>
        <w:placeholder>
          <w:docPart w:val="5375EF9F8F3F4B458AACFC53EE1792C4"/>
        </w:placeholder>
        <w:showingPlcHdr/>
      </w:sdtPr>
      <w:sdtEndPr>
        <w:rPr>
          <w:rStyle w:val="DefaultParagraphFont"/>
          <w:color w:val="auto"/>
        </w:rPr>
      </w:sdtEndPr>
      <w:sdtContent>
        <w:p w14:paraId="636F0D19"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36565C69" w14:textId="77777777" w:rsidR="00FD601E" w:rsidRDefault="00FD601E" w:rsidP="00134A0E">
      <w:pPr>
        <w:pStyle w:val="ListParagraph"/>
        <w:numPr>
          <w:ilvl w:val="0"/>
          <w:numId w:val="48"/>
        </w:numPr>
      </w:pPr>
      <w:r>
        <w:t xml:space="preserve">Patron01: </w:t>
      </w:r>
    </w:p>
    <w:sdt>
      <w:sdtPr>
        <w:rPr>
          <w:rStyle w:val="Red"/>
        </w:rPr>
        <w:id w:val="-989244177"/>
        <w:placeholder>
          <w:docPart w:val="77707B7232D84F9EA5455D20E6F5F4B0"/>
        </w:placeholder>
        <w:showingPlcHdr/>
      </w:sdtPr>
      <w:sdtEndPr>
        <w:rPr>
          <w:rStyle w:val="DefaultParagraphFont"/>
          <w:color w:val="auto"/>
        </w:rPr>
      </w:sdtEndPr>
      <w:sdtContent>
        <w:p w14:paraId="2A240A4D"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43AC03DD" w14:textId="77777777" w:rsidR="00FD601E" w:rsidRDefault="00FD601E" w:rsidP="00134A0E">
      <w:pPr>
        <w:pStyle w:val="ListParagraph"/>
        <w:numPr>
          <w:ilvl w:val="0"/>
          <w:numId w:val="48"/>
        </w:numPr>
      </w:pPr>
      <w:r>
        <w:t xml:space="preserve">Patron02: </w:t>
      </w:r>
    </w:p>
    <w:sdt>
      <w:sdtPr>
        <w:rPr>
          <w:rStyle w:val="Red"/>
        </w:rPr>
        <w:id w:val="-944076166"/>
        <w:placeholder>
          <w:docPart w:val="B31441E8C5D4463CBF6C024C45179206"/>
        </w:placeholder>
        <w:showingPlcHdr/>
      </w:sdtPr>
      <w:sdtEndPr>
        <w:rPr>
          <w:rStyle w:val="DefaultParagraphFont"/>
          <w:color w:val="auto"/>
        </w:rPr>
      </w:sdtEndPr>
      <w:sdtContent>
        <w:p w14:paraId="391D1199"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2B38EC08" w14:textId="77777777" w:rsidR="00FD601E" w:rsidRDefault="00FD601E" w:rsidP="00134A0E">
      <w:pPr>
        <w:pStyle w:val="ListParagraph"/>
        <w:numPr>
          <w:ilvl w:val="0"/>
          <w:numId w:val="48"/>
        </w:numPr>
      </w:pPr>
      <w:r>
        <w:t xml:space="preserve">PublicSmartphone: </w:t>
      </w:r>
    </w:p>
    <w:sdt>
      <w:sdtPr>
        <w:rPr>
          <w:rStyle w:val="Red"/>
        </w:rPr>
        <w:id w:val="-1383941649"/>
        <w:placeholder>
          <w:docPart w:val="1C9E0DB893D0449A94E1034D577CD12C"/>
        </w:placeholder>
        <w:showingPlcHdr/>
      </w:sdtPr>
      <w:sdtEndPr>
        <w:rPr>
          <w:rStyle w:val="DefaultParagraphFont"/>
          <w:color w:val="auto"/>
        </w:rPr>
      </w:sdtEndPr>
      <w:sdtContent>
        <w:p w14:paraId="41C3B364"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0BC5DDEC" w14:textId="77777777" w:rsidR="00FD601E" w:rsidRDefault="00FD601E" w:rsidP="00134A0E">
      <w:pPr>
        <w:pStyle w:val="ListParagraph"/>
        <w:numPr>
          <w:ilvl w:val="0"/>
          <w:numId w:val="48"/>
        </w:numPr>
      </w:pPr>
      <w:r>
        <w:t xml:space="preserve">PublicTabletPC: </w:t>
      </w:r>
    </w:p>
    <w:sdt>
      <w:sdtPr>
        <w:rPr>
          <w:rStyle w:val="Red"/>
        </w:rPr>
        <w:id w:val="-1281486024"/>
        <w:placeholder>
          <w:docPart w:val="09DB48B60DD94354BCB382646928580C"/>
        </w:placeholder>
        <w:showingPlcHdr/>
      </w:sdtPr>
      <w:sdtEndPr>
        <w:rPr>
          <w:rStyle w:val="DefaultParagraphFont"/>
          <w:color w:val="auto"/>
        </w:rPr>
      </w:sdtEndPr>
      <w:sdtContent>
        <w:p w14:paraId="40DF4B00"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514D158B" w14:textId="6A9699AA" w:rsidR="00E0358A" w:rsidRDefault="00E0358A" w:rsidP="00134A0E">
      <w:pPr>
        <w:pStyle w:val="ListParagraph"/>
        <w:numPr>
          <w:ilvl w:val="0"/>
          <w:numId w:val="48"/>
        </w:numPr>
      </w:pPr>
      <w:r>
        <w:t xml:space="preserve">On Patron01, select the </w:t>
      </w:r>
      <w:r w:rsidRPr="00A90213">
        <w:rPr>
          <w:b/>
          <w:bCs/>
        </w:rPr>
        <w:t>Desktop</w:t>
      </w:r>
      <w:r>
        <w:t xml:space="preserve"> tab, then </w:t>
      </w:r>
      <w:r w:rsidRPr="00A90213">
        <w:rPr>
          <w:b/>
          <w:bCs/>
        </w:rPr>
        <w:t>Command Prompt</w:t>
      </w:r>
      <w:r>
        <w:t>. Ping the StaffPrinter</w:t>
      </w:r>
      <w:r w:rsidR="00E24842">
        <w:t>’s IP address</w:t>
      </w:r>
      <w:r>
        <w:t>. Does it work? Why do you think this is?</w:t>
      </w:r>
    </w:p>
    <w:sdt>
      <w:sdtPr>
        <w:rPr>
          <w:rStyle w:val="Red"/>
        </w:rPr>
        <w:id w:val="-72127367"/>
        <w:placeholder>
          <w:docPart w:val="A73D4A5047594147B01BD7DEE3BB300A"/>
        </w:placeholder>
        <w:showingPlcHdr/>
      </w:sdtPr>
      <w:sdtEndPr>
        <w:rPr>
          <w:rStyle w:val="DefaultParagraphFont"/>
          <w:color w:val="auto"/>
        </w:rPr>
      </w:sdtEndPr>
      <w:sdtContent>
        <w:p w14:paraId="15404778" w14:textId="77777777" w:rsidR="00E0358A" w:rsidRDefault="00E0358A" w:rsidP="00E0358A">
          <w:pPr>
            <w:spacing w:line="264" w:lineRule="auto"/>
            <w:rPr>
              <w:rStyle w:val="Red"/>
            </w:rPr>
          </w:pPr>
          <w:r w:rsidRPr="004B3313">
            <w:rPr>
              <w:rStyle w:val="PlaceholderText"/>
              <w:color w:val="FF0000"/>
            </w:rPr>
            <w:t>Click or tap here to enter text.</w:t>
          </w:r>
        </w:p>
      </w:sdtContent>
    </w:sdt>
    <w:p w14:paraId="5E02957E" w14:textId="77777777" w:rsidR="00E0358A" w:rsidRDefault="00E0358A" w:rsidP="00134A0E">
      <w:pPr>
        <w:pStyle w:val="ListParagraph"/>
        <w:numPr>
          <w:ilvl w:val="0"/>
          <w:numId w:val="48"/>
        </w:numPr>
      </w:pPr>
      <w:r>
        <w:t>Insert a screenshot of the results of your ping command.</w:t>
      </w:r>
    </w:p>
    <w:sdt>
      <w:sdtPr>
        <w:rPr>
          <w:rStyle w:val="Red"/>
        </w:rPr>
        <w:id w:val="-920246666"/>
        <w:placeholder>
          <w:docPart w:val="EA5FCAECE6E1468CA3E787EB15FAECD0"/>
        </w:placeholder>
        <w:showingPlcHdr/>
      </w:sdtPr>
      <w:sdtEndPr>
        <w:rPr>
          <w:rStyle w:val="DefaultParagraphFont"/>
          <w:color w:val="auto"/>
        </w:rPr>
      </w:sdtEndPr>
      <w:sdtContent>
        <w:p w14:paraId="242DE6E1" w14:textId="77777777" w:rsidR="00E0358A" w:rsidRDefault="00E0358A" w:rsidP="00E0358A">
          <w:r w:rsidRPr="00E0358A">
            <w:rPr>
              <w:rStyle w:val="PlaceholderText"/>
              <w:color w:val="FF0000"/>
            </w:rPr>
            <w:t>Click or tap here to enter text.</w:t>
          </w:r>
        </w:p>
      </w:sdtContent>
    </w:sdt>
    <w:p w14:paraId="0FFF12FE" w14:textId="7CF5F3D4" w:rsidR="00FD601E" w:rsidRDefault="00FD601E" w:rsidP="00134A0E">
      <w:pPr>
        <w:pStyle w:val="ListParagraph"/>
        <w:numPr>
          <w:ilvl w:val="0"/>
          <w:numId w:val="48"/>
        </w:numPr>
      </w:pPr>
      <w:r>
        <w:t xml:space="preserve">On Patron01, select the </w:t>
      </w:r>
      <w:r w:rsidRPr="00A90213">
        <w:rPr>
          <w:b/>
          <w:bCs/>
        </w:rPr>
        <w:t>Desktop</w:t>
      </w:r>
      <w:r>
        <w:t xml:space="preserve"> tab, then </w:t>
      </w:r>
      <w:r w:rsidRPr="00A90213">
        <w:rPr>
          <w:b/>
          <w:bCs/>
        </w:rPr>
        <w:t>Command Prompt</w:t>
      </w:r>
      <w:r>
        <w:t>. Ping the PatronPrinter</w:t>
      </w:r>
      <w:r w:rsidR="00FB4C0B">
        <w:t>’s IP address</w:t>
      </w:r>
      <w:r>
        <w:t xml:space="preserve">. Does it </w:t>
      </w:r>
      <w:r w:rsidR="00A90213">
        <w:t>work? Why do you think this is?</w:t>
      </w:r>
    </w:p>
    <w:sdt>
      <w:sdtPr>
        <w:rPr>
          <w:rStyle w:val="Red"/>
        </w:rPr>
        <w:id w:val="-569199994"/>
        <w:placeholder>
          <w:docPart w:val="7B9C48916E7E46AABCAFAA501CBD3754"/>
        </w:placeholder>
        <w:showingPlcHdr/>
      </w:sdtPr>
      <w:sdtEndPr>
        <w:rPr>
          <w:rStyle w:val="DefaultParagraphFont"/>
          <w:color w:val="auto"/>
        </w:rPr>
      </w:sdtEndPr>
      <w:sdtContent>
        <w:p w14:paraId="4788582A"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54AB1E72" w14:textId="77777777" w:rsidR="006D500F" w:rsidRDefault="006D500F" w:rsidP="00134A0E">
      <w:pPr>
        <w:pStyle w:val="ListParagraph"/>
        <w:numPr>
          <w:ilvl w:val="0"/>
          <w:numId w:val="48"/>
        </w:numPr>
      </w:pPr>
      <w:r>
        <w:lastRenderedPageBreak/>
        <w:t>Insert a screenshot of the results of your ping command.</w:t>
      </w:r>
    </w:p>
    <w:sdt>
      <w:sdtPr>
        <w:rPr>
          <w:rStyle w:val="Red"/>
        </w:rPr>
        <w:id w:val="1003559392"/>
        <w:placeholder>
          <w:docPart w:val="52239E05398C4037A43A6A1DED3A92E9"/>
        </w:placeholder>
        <w:showingPlcHdr/>
      </w:sdtPr>
      <w:sdtEndPr>
        <w:rPr>
          <w:rStyle w:val="DefaultParagraphFont"/>
          <w:color w:val="auto"/>
        </w:rPr>
      </w:sdtEndPr>
      <w:sdtContent>
        <w:p w14:paraId="43BBD76D" w14:textId="77777777" w:rsidR="006D500F" w:rsidRDefault="006D500F" w:rsidP="006D500F">
          <w:r w:rsidRPr="00D61C63">
            <w:rPr>
              <w:rStyle w:val="PlaceholderText"/>
              <w:color w:val="FF0000"/>
            </w:rPr>
            <w:t>Click or tap here to enter text.</w:t>
          </w:r>
        </w:p>
      </w:sdtContent>
    </w:sdt>
    <w:p w14:paraId="18444C8A" w14:textId="1528B06C" w:rsidR="00FD601E" w:rsidRDefault="00FD601E" w:rsidP="00134A0E">
      <w:pPr>
        <w:pStyle w:val="ListParagraph"/>
        <w:numPr>
          <w:ilvl w:val="0"/>
          <w:numId w:val="48"/>
        </w:numPr>
      </w:pPr>
      <w:r>
        <w:t xml:space="preserve">On PublicSmartphone, select the </w:t>
      </w:r>
      <w:r w:rsidRPr="00A90213">
        <w:rPr>
          <w:b/>
          <w:bCs/>
        </w:rPr>
        <w:t>Desktop</w:t>
      </w:r>
      <w:r>
        <w:t xml:space="preserve"> tab, then </w:t>
      </w:r>
      <w:r w:rsidRPr="00A90213">
        <w:rPr>
          <w:b/>
          <w:bCs/>
        </w:rPr>
        <w:t>Command Prompt.</w:t>
      </w:r>
      <w:r>
        <w:t xml:space="preserve"> Ping the StaffPrinter</w:t>
      </w:r>
      <w:r w:rsidR="00FB4C0B">
        <w:t>’s IP address</w:t>
      </w:r>
      <w:r>
        <w:t>. Does it work? Why do you think this is?</w:t>
      </w:r>
    </w:p>
    <w:sdt>
      <w:sdtPr>
        <w:rPr>
          <w:rStyle w:val="Red"/>
        </w:rPr>
        <w:id w:val="528218110"/>
        <w:placeholder>
          <w:docPart w:val="CBFCE8F4541D420C81F04AD65870F8C4"/>
        </w:placeholder>
        <w:showingPlcHdr/>
      </w:sdtPr>
      <w:sdtEndPr>
        <w:rPr>
          <w:rStyle w:val="DefaultParagraphFont"/>
          <w:color w:val="auto"/>
        </w:rPr>
      </w:sdtEndPr>
      <w:sdtContent>
        <w:p w14:paraId="0F38F8BE" w14:textId="77777777" w:rsidR="00A90213" w:rsidRDefault="00A90213" w:rsidP="00A90213">
          <w:pPr>
            <w:spacing w:line="264" w:lineRule="auto"/>
            <w:rPr>
              <w:rStyle w:val="Red"/>
            </w:rPr>
          </w:pPr>
          <w:r w:rsidRPr="004B3313">
            <w:rPr>
              <w:rStyle w:val="PlaceholderText"/>
              <w:color w:val="FF0000"/>
            </w:rPr>
            <w:t>Click or tap here to enter text.</w:t>
          </w:r>
        </w:p>
      </w:sdtContent>
    </w:sdt>
    <w:p w14:paraId="17AB43C1" w14:textId="77777777" w:rsidR="006D500F" w:rsidRDefault="006D500F" w:rsidP="00134A0E">
      <w:pPr>
        <w:pStyle w:val="ListParagraph"/>
        <w:numPr>
          <w:ilvl w:val="0"/>
          <w:numId w:val="48"/>
        </w:numPr>
      </w:pPr>
      <w:r>
        <w:t>Insert a screenshot of the results of your ping command.</w:t>
      </w:r>
    </w:p>
    <w:sdt>
      <w:sdtPr>
        <w:rPr>
          <w:rStyle w:val="Red"/>
        </w:rPr>
        <w:id w:val="-548997735"/>
        <w:placeholder>
          <w:docPart w:val="3C6AD30A993348D59BD6B212CF7B372A"/>
        </w:placeholder>
        <w:showingPlcHdr/>
      </w:sdtPr>
      <w:sdtEndPr>
        <w:rPr>
          <w:rStyle w:val="DefaultParagraphFont"/>
          <w:color w:val="auto"/>
        </w:rPr>
      </w:sdtEndPr>
      <w:sdtContent>
        <w:p w14:paraId="2052F578" w14:textId="77777777" w:rsidR="006D500F" w:rsidRDefault="006D500F" w:rsidP="006D500F">
          <w:r w:rsidRPr="00D61C63">
            <w:rPr>
              <w:rStyle w:val="PlaceholderText"/>
              <w:color w:val="FF0000"/>
            </w:rPr>
            <w:t>Click or tap here to enter text.</w:t>
          </w:r>
        </w:p>
      </w:sdtContent>
    </w:sdt>
    <w:p w14:paraId="3E776FB9" w14:textId="54C40A50" w:rsidR="009C38B5" w:rsidRDefault="009C38B5" w:rsidP="00357C19">
      <w:pPr>
        <w:pStyle w:val="Heading2"/>
      </w:pPr>
      <w:bookmarkStart w:id="11" w:name="_Toc100255658"/>
      <w:r>
        <w:t>Assignment Submission</w:t>
      </w:r>
      <w:bookmarkEnd w:id="11"/>
    </w:p>
    <w:p w14:paraId="6E8E7012" w14:textId="25260415" w:rsidR="009212A4" w:rsidRPr="009212A4" w:rsidRDefault="009212A4" w:rsidP="00357C19">
      <w:r>
        <w:t xml:space="preserve">Attach this completed document </w:t>
      </w:r>
      <w:r w:rsidR="00586D34">
        <w:t xml:space="preserve">and the Packet Tracer file </w:t>
      </w:r>
      <w:r>
        <w:t>to the assignment in Blackboard.</w:t>
      </w:r>
    </w:p>
    <w:sectPr w:rsidR="009212A4" w:rsidRPr="009212A4" w:rsidSect="00FB37D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D346F" w14:textId="77777777" w:rsidR="00E10A1F" w:rsidRDefault="00E10A1F" w:rsidP="005474C1">
      <w:pPr>
        <w:spacing w:before="0" w:after="0"/>
      </w:pPr>
      <w:r>
        <w:separator/>
      </w:r>
    </w:p>
  </w:endnote>
  <w:endnote w:type="continuationSeparator" w:id="0">
    <w:p w14:paraId="5032C704" w14:textId="77777777" w:rsidR="00E10A1F" w:rsidRDefault="00E10A1F" w:rsidP="005474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477F9" w14:textId="77777777" w:rsidR="003B6BDE" w:rsidRDefault="003B6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8EC19" w14:textId="7C05D6D7" w:rsidR="00E10A1F" w:rsidRPr="0025217E" w:rsidRDefault="00E10A1F" w:rsidP="00902E35">
    <w:pPr>
      <w:pStyle w:val="Footer"/>
      <w:tabs>
        <w:tab w:val="center" w:pos="4950"/>
        <w:tab w:val="right" w:pos="9990"/>
      </w:tabs>
    </w:pPr>
    <w:r>
      <w:t>8-2 Create VLANs using IPv4 in Packet Tracer</w:t>
    </w:r>
    <w:r>
      <w:tab/>
      <w:t xml:space="preserve">Page </w:t>
    </w:r>
    <w:r>
      <w:fldChar w:fldCharType="begin"/>
    </w:r>
    <w:r>
      <w:instrText xml:space="preserve"> PAGE </w:instrText>
    </w:r>
    <w:r>
      <w:fldChar w:fldCharType="separate"/>
    </w:r>
    <w:r>
      <w:rPr>
        <w:noProof/>
      </w:rPr>
      <w:t>3</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r>
      <w:tab/>
      <w:t>Revised: 0</w:t>
    </w:r>
    <w:r w:rsidR="007661CE">
      <w:t>4</w:t>
    </w:r>
    <w:r>
      <w:t>/</w:t>
    </w:r>
    <w:r w:rsidR="00B12338">
      <w:t>07</w:t>
    </w:r>
    <w:r>
      <w:t>/202</w:t>
    </w:r>
    <w:r w:rsidR="00B12338">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43699" w14:textId="40EC15D0" w:rsidR="00E10A1F" w:rsidRDefault="00E10A1F" w:rsidP="003910F9">
    <w:pPr>
      <w:pStyle w:val="Footer"/>
      <w:tabs>
        <w:tab w:val="center" w:pos="5040"/>
        <w:tab w:val="right" w:pos="10080"/>
      </w:tabs>
    </w:pPr>
    <w:r>
      <w:t>Manage DNS</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r>
      <w:tab/>
      <w:t xml:space="preserve">Revised: </w:t>
    </w:r>
    <w:r>
      <w:fldChar w:fldCharType="begin"/>
    </w:r>
    <w:r>
      <w:instrText xml:space="preserve"> SAVEDATE \@ "M/d/yyyy" \* MERGEFORMAT </w:instrText>
    </w:r>
    <w:r>
      <w:fldChar w:fldCharType="separate"/>
    </w:r>
    <w:r w:rsidR="00196EB8">
      <w:rPr>
        <w:noProof/>
      </w:rPr>
      <w:t>4/7/2024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78B87" w14:textId="77777777" w:rsidR="00E10A1F" w:rsidRDefault="00E10A1F" w:rsidP="005474C1">
      <w:pPr>
        <w:spacing w:before="0" w:after="0"/>
      </w:pPr>
      <w:r>
        <w:separator/>
      </w:r>
    </w:p>
  </w:footnote>
  <w:footnote w:type="continuationSeparator" w:id="0">
    <w:p w14:paraId="5ED69327" w14:textId="77777777" w:rsidR="00E10A1F" w:rsidRDefault="00E10A1F" w:rsidP="005474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62692" w14:textId="77777777" w:rsidR="003B6BDE" w:rsidRDefault="003B6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FB57A" w14:textId="77777777" w:rsidR="003B6BDE" w:rsidRDefault="003B6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0544" w14:textId="77777777" w:rsidR="003B6BDE" w:rsidRDefault="003B6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0151718"/>
    <w:multiLevelType w:val="hybridMultilevel"/>
    <w:tmpl w:val="4CE21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887552F"/>
    <w:multiLevelType w:val="hybridMultilevel"/>
    <w:tmpl w:val="796A5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B4502F"/>
    <w:multiLevelType w:val="hybridMultilevel"/>
    <w:tmpl w:val="8E04C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0211EC"/>
    <w:multiLevelType w:val="hybridMultilevel"/>
    <w:tmpl w:val="4CE210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BFB5755"/>
    <w:multiLevelType w:val="hybridMultilevel"/>
    <w:tmpl w:val="52A61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FC81D5A"/>
    <w:multiLevelType w:val="hybridMultilevel"/>
    <w:tmpl w:val="4BE29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8E397A"/>
    <w:multiLevelType w:val="hybridMultilevel"/>
    <w:tmpl w:val="4CE21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27326731">
    <w:abstractNumId w:val="26"/>
  </w:num>
  <w:num w:numId="2" w16cid:durableId="414204692">
    <w:abstractNumId w:val="24"/>
  </w:num>
  <w:num w:numId="3" w16cid:durableId="1638216948">
    <w:abstractNumId w:val="35"/>
  </w:num>
  <w:num w:numId="4" w16cid:durableId="904535779">
    <w:abstractNumId w:val="18"/>
  </w:num>
  <w:num w:numId="5" w16cid:durableId="1148281326">
    <w:abstractNumId w:val="36"/>
  </w:num>
  <w:num w:numId="6" w16cid:durableId="1992326120">
    <w:abstractNumId w:val="15"/>
  </w:num>
  <w:num w:numId="7" w16cid:durableId="1663895038">
    <w:abstractNumId w:val="20"/>
  </w:num>
  <w:num w:numId="8" w16cid:durableId="306399239">
    <w:abstractNumId w:val="47"/>
  </w:num>
  <w:num w:numId="9" w16cid:durableId="1080719032">
    <w:abstractNumId w:val="12"/>
  </w:num>
  <w:num w:numId="10" w16cid:durableId="1483543499">
    <w:abstractNumId w:val="42"/>
  </w:num>
  <w:num w:numId="11" w16cid:durableId="71438041">
    <w:abstractNumId w:val="13"/>
  </w:num>
  <w:num w:numId="12" w16cid:durableId="166869335">
    <w:abstractNumId w:val="27"/>
  </w:num>
  <w:num w:numId="13" w16cid:durableId="628896003">
    <w:abstractNumId w:val="11"/>
  </w:num>
  <w:num w:numId="14" w16cid:durableId="193344593">
    <w:abstractNumId w:val="10"/>
  </w:num>
  <w:num w:numId="15" w16cid:durableId="684746762">
    <w:abstractNumId w:val="34"/>
  </w:num>
  <w:num w:numId="16" w16cid:durableId="398988516">
    <w:abstractNumId w:val="0"/>
  </w:num>
  <w:num w:numId="17" w16cid:durableId="757407231">
    <w:abstractNumId w:val="37"/>
  </w:num>
  <w:num w:numId="18" w16cid:durableId="376470925">
    <w:abstractNumId w:val="40"/>
  </w:num>
  <w:num w:numId="19" w16cid:durableId="371883625">
    <w:abstractNumId w:val="31"/>
  </w:num>
  <w:num w:numId="20" w16cid:durableId="1704135986">
    <w:abstractNumId w:val="28"/>
  </w:num>
  <w:num w:numId="21" w16cid:durableId="481389137">
    <w:abstractNumId w:val="46"/>
  </w:num>
  <w:num w:numId="22" w16cid:durableId="180173104">
    <w:abstractNumId w:val="16"/>
  </w:num>
  <w:num w:numId="23" w16cid:durableId="714547111">
    <w:abstractNumId w:val="19"/>
  </w:num>
  <w:num w:numId="24" w16cid:durableId="202834681">
    <w:abstractNumId w:val="5"/>
  </w:num>
  <w:num w:numId="25" w16cid:durableId="1917010184">
    <w:abstractNumId w:val="17"/>
  </w:num>
  <w:num w:numId="26" w16cid:durableId="1328560658">
    <w:abstractNumId w:val="39"/>
  </w:num>
  <w:num w:numId="27" w16cid:durableId="1536388272">
    <w:abstractNumId w:val="43"/>
  </w:num>
  <w:num w:numId="28" w16cid:durableId="112405420">
    <w:abstractNumId w:val="8"/>
  </w:num>
  <w:num w:numId="29" w16cid:durableId="1747259625">
    <w:abstractNumId w:val="45"/>
  </w:num>
  <w:num w:numId="30" w16cid:durableId="26030071">
    <w:abstractNumId w:val="6"/>
  </w:num>
  <w:num w:numId="31" w16cid:durableId="1117602157">
    <w:abstractNumId w:val="44"/>
  </w:num>
  <w:num w:numId="32" w16cid:durableId="623728312">
    <w:abstractNumId w:val="25"/>
  </w:num>
  <w:num w:numId="33" w16cid:durableId="1697345727">
    <w:abstractNumId w:val="14"/>
  </w:num>
  <w:num w:numId="34" w16cid:durableId="374551041">
    <w:abstractNumId w:val="7"/>
  </w:num>
  <w:num w:numId="35" w16cid:durableId="1973361391">
    <w:abstractNumId w:val="23"/>
  </w:num>
  <w:num w:numId="36" w16cid:durableId="263809521">
    <w:abstractNumId w:val="32"/>
  </w:num>
  <w:num w:numId="37" w16cid:durableId="160047030">
    <w:abstractNumId w:val="2"/>
  </w:num>
  <w:num w:numId="38" w16cid:durableId="1683967884">
    <w:abstractNumId w:val="41"/>
  </w:num>
  <w:num w:numId="39" w16cid:durableId="544559969">
    <w:abstractNumId w:val="21"/>
  </w:num>
  <w:num w:numId="40" w16cid:durableId="1133136473">
    <w:abstractNumId w:val="9"/>
  </w:num>
  <w:num w:numId="41" w16cid:durableId="1484856713">
    <w:abstractNumId w:val="30"/>
  </w:num>
  <w:num w:numId="42" w16cid:durableId="790513517">
    <w:abstractNumId w:val="3"/>
  </w:num>
  <w:num w:numId="43" w16cid:durableId="1781409516">
    <w:abstractNumId w:val="29"/>
  </w:num>
  <w:num w:numId="44" w16cid:durableId="606238274">
    <w:abstractNumId w:val="38"/>
  </w:num>
  <w:num w:numId="45" w16cid:durableId="1383360071">
    <w:abstractNumId w:val="4"/>
  </w:num>
  <w:num w:numId="46" w16cid:durableId="1186754683">
    <w:abstractNumId w:val="33"/>
  </w:num>
  <w:num w:numId="47" w16cid:durableId="560872766">
    <w:abstractNumId w:val="1"/>
  </w:num>
  <w:num w:numId="48" w16cid:durableId="128793016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3NjKyNDC0MLS0NDJX0lEKTi0uzszPAykwrgUAx6n2uCwAAAA="/>
  </w:docVars>
  <w:rsids>
    <w:rsidRoot w:val="003B5A3B"/>
    <w:rsid w:val="000131D2"/>
    <w:rsid w:val="00013D59"/>
    <w:rsid w:val="0001739B"/>
    <w:rsid w:val="00022AC6"/>
    <w:rsid w:val="00024B95"/>
    <w:rsid w:val="00024DB5"/>
    <w:rsid w:val="00040CE4"/>
    <w:rsid w:val="00041E78"/>
    <w:rsid w:val="00042A80"/>
    <w:rsid w:val="000476CB"/>
    <w:rsid w:val="000479CA"/>
    <w:rsid w:val="00052816"/>
    <w:rsid w:val="00056944"/>
    <w:rsid w:val="00060AF3"/>
    <w:rsid w:val="00062F2F"/>
    <w:rsid w:val="00063352"/>
    <w:rsid w:val="00074538"/>
    <w:rsid w:val="00074E42"/>
    <w:rsid w:val="0007655E"/>
    <w:rsid w:val="00084D35"/>
    <w:rsid w:val="00091B12"/>
    <w:rsid w:val="00095A4C"/>
    <w:rsid w:val="00097E9A"/>
    <w:rsid w:val="000A2BFC"/>
    <w:rsid w:val="000A3F15"/>
    <w:rsid w:val="000B14F8"/>
    <w:rsid w:val="000B41AC"/>
    <w:rsid w:val="000B4B0E"/>
    <w:rsid w:val="000D0537"/>
    <w:rsid w:val="000D4E2E"/>
    <w:rsid w:val="000E1755"/>
    <w:rsid w:val="000F0CC1"/>
    <w:rsid w:val="000F234C"/>
    <w:rsid w:val="000F2EA9"/>
    <w:rsid w:val="000F55D7"/>
    <w:rsid w:val="000F66F9"/>
    <w:rsid w:val="00103CD2"/>
    <w:rsid w:val="00105BE1"/>
    <w:rsid w:val="00106885"/>
    <w:rsid w:val="00111FB3"/>
    <w:rsid w:val="001224DD"/>
    <w:rsid w:val="001336FB"/>
    <w:rsid w:val="00134A0E"/>
    <w:rsid w:val="001369B3"/>
    <w:rsid w:val="00145EB5"/>
    <w:rsid w:val="00166D39"/>
    <w:rsid w:val="00174795"/>
    <w:rsid w:val="001808A5"/>
    <w:rsid w:val="001847B3"/>
    <w:rsid w:val="00185BFD"/>
    <w:rsid w:val="0019012B"/>
    <w:rsid w:val="00190D78"/>
    <w:rsid w:val="001956D3"/>
    <w:rsid w:val="00196EB8"/>
    <w:rsid w:val="00197249"/>
    <w:rsid w:val="001A0AE9"/>
    <w:rsid w:val="001A7299"/>
    <w:rsid w:val="001A77A7"/>
    <w:rsid w:val="001B1383"/>
    <w:rsid w:val="001B1A84"/>
    <w:rsid w:val="001B2D59"/>
    <w:rsid w:val="001B4971"/>
    <w:rsid w:val="001B4FA6"/>
    <w:rsid w:val="001C3F21"/>
    <w:rsid w:val="001E31CF"/>
    <w:rsid w:val="001F0310"/>
    <w:rsid w:val="001F501E"/>
    <w:rsid w:val="001F5DF3"/>
    <w:rsid w:val="00203DAC"/>
    <w:rsid w:val="002063EE"/>
    <w:rsid w:val="00211C5E"/>
    <w:rsid w:val="002161F0"/>
    <w:rsid w:val="00221848"/>
    <w:rsid w:val="00221BD9"/>
    <w:rsid w:val="00224702"/>
    <w:rsid w:val="002270F1"/>
    <w:rsid w:val="00231287"/>
    <w:rsid w:val="00233452"/>
    <w:rsid w:val="002362F4"/>
    <w:rsid w:val="00236D65"/>
    <w:rsid w:val="00236EC2"/>
    <w:rsid w:val="002403B9"/>
    <w:rsid w:val="00244DA2"/>
    <w:rsid w:val="002466BE"/>
    <w:rsid w:val="002468C3"/>
    <w:rsid w:val="00247DB5"/>
    <w:rsid w:val="0025217E"/>
    <w:rsid w:val="0025695E"/>
    <w:rsid w:val="00257C2E"/>
    <w:rsid w:val="00283F2F"/>
    <w:rsid w:val="00290559"/>
    <w:rsid w:val="002A02FD"/>
    <w:rsid w:val="002A149D"/>
    <w:rsid w:val="002A4918"/>
    <w:rsid w:val="002B0996"/>
    <w:rsid w:val="002B35B9"/>
    <w:rsid w:val="002B6551"/>
    <w:rsid w:val="002B7224"/>
    <w:rsid w:val="002B7AB9"/>
    <w:rsid w:val="002D1516"/>
    <w:rsid w:val="002D2E4C"/>
    <w:rsid w:val="002D5767"/>
    <w:rsid w:val="002E7208"/>
    <w:rsid w:val="002F1BE8"/>
    <w:rsid w:val="003014E1"/>
    <w:rsid w:val="00305C25"/>
    <w:rsid w:val="00314DE9"/>
    <w:rsid w:val="003209BF"/>
    <w:rsid w:val="00320CBA"/>
    <w:rsid w:val="00322AF0"/>
    <w:rsid w:val="00326097"/>
    <w:rsid w:val="00330765"/>
    <w:rsid w:val="00331FF8"/>
    <w:rsid w:val="00334C1E"/>
    <w:rsid w:val="0034029A"/>
    <w:rsid w:val="00342662"/>
    <w:rsid w:val="00345C89"/>
    <w:rsid w:val="00355FEB"/>
    <w:rsid w:val="003574B2"/>
    <w:rsid w:val="00357C19"/>
    <w:rsid w:val="0036163C"/>
    <w:rsid w:val="003623E5"/>
    <w:rsid w:val="00364ACA"/>
    <w:rsid w:val="003652D0"/>
    <w:rsid w:val="00370B64"/>
    <w:rsid w:val="00375DE6"/>
    <w:rsid w:val="003910F9"/>
    <w:rsid w:val="0039287E"/>
    <w:rsid w:val="00397726"/>
    <w:rsid w:val="003978D7"/>
    <w:rsid w:val="003A011D"/>
    <w:rsid w:val="003A3346"/>
    <w:rsid w:val="003A3C07"/>
    <w:rsid w:val="003A467E"/>
    <w:rsid w:val="003A4FA0"/>
    <w:rsid w:val="003A5A47"/>
    <w:rsid w:val="003B5A3B"/>
    <w:rsid w:val="003B6BDE"/>
    <w:rsid w:val="003C109B"/>
    <w:rsid w:val="003C2AC8"/>
    <w:rsid w:val="003C36C1"/>
    <w:rsid w:val="003D5D24"/>
    <w:rsid w:val="003D656F"/>
    <w:rsid w:val="003D6C62"/>
    <w:rsid w:val="003E18A8"/>
    <w:rsid w:val="003E2375"/>
    <w:rsid w:val="003E4C74"/>
    <w:rsid w:val="003E52AF"/>
    <w:rsid w:val="003F1540"/>
    <w:rsid w:val="003F176E"/>
    <w:rsid w:val="003F1C5E"/>
    <w:rsid w:val="003F7A91"/>
    <w:rsid w:val="00400AE7"/>
    <w:rsid w:val="0040224F"/>
    <w:rsid w:val="00410613"/>
    <w:rsid w:val="00411DAF"/>
    <w:rsid w:val="00417A17"/>
    <w:rsid w:val="00417DD2"/>
    <w:rsid w:val="004223E0"/>
    <w:rsid w:val="0042588E"/>
    <w:rsid w:val="00446D17"/>
    <w:rsid w:val="00447040"/>
    <w:rsid w:val="004517E9"/>
    <w:rsid w:val="0045223C"/>
    <w:rsid w:val="004567F1"/>
    <w:rsid w:val="00456A26"/>
    <w:rsid w:val="00456A3C"/>
    <w:rsid w:val="00465CE1"/>
    <w:rsid w:val="004678BB"/>
    <w:rsid w:val="00472703"/>
    <w:rsid w:val="00475540"/>
    <w:rsid w:val="00475DD2"/>
    <w:rsid w:val="00484EB2"/>
    <w:rsid w:val="004A1AAA"/>
    <w:rsid w:val="004A3EE0"/>
    <w:rsid w:val="004A4EF2"/>
    <w:rsid w:val="004C0AF9"/>
    <w:rsid w:val="004C24B4"/>
    <w:rsid w:val="004D1488"/>
    <w:rsid w:val="004D51EB"/>
    <w:rsid w:val="004E03DA"/>
    <w:rsid w:val="004E71C2"/>
    <w:rsid w:val="004F1E5C"/>
    <w:rsid w:val="004F2AB4"/>
    <w:rsid w:val="00507E30"/>
    <w:rsid w:val="005101BB"/>
    <w:rsid w:val="00510A2A"/>
    <w:rsid w:val="005141DE"/>
    <w:rsid w:val="00514AC4"/>
    <w:rsid w:val="00516B9C"/>
    <w:rsid w:val="00521A75"/>
    <w:rsid w:val="00522A3C"/>
    <w:rsid w:val="005301AC"/>
    <w:rsid w:val="005343C1"/>
    <w:rsid w:val="00536471"/>
    <w:rsid w:val="00540EE5"/>
    <w:rsid w:val="005418CB"/>
    <w:rsid w:val="0054431E"/>
    <w:rsid w:val="005474C1"/>
    <w:rsid w:val="005566E8"/>
    <w:rsid w:val="00560F40"/>
    <w:rsid w:val="00565B4A"/>
    <w:rsid w:val="0056759E"/>
    <w:rsid w:val="005769ED"/>
    <w:rsid w:val="0058132E"/>
    <w:rsid w:val="00585971"/>
    <w:rsid w:val="00586D34"/>
    <w:rsid w:val="00591436"/>
    <w:rsid w:val="00592B55"/>
    <w:rsid w:val="0059488C"/>
    <w:rsid w:val="005A24A2"/>
    <w:rsid w:val="005B7454"/>
    <w:rsid w:val="005B793A"/>
    <w:rsid w:val="005D0F3A"/>
    <w:rsid w:val="005D3511"/>
    <w:rsid w:val="005D4FC9"/>
    <w:rsid w:val="005E47D8"/>
    <w:rsid w:val="005E5A7F"/>
    <w:rsid w:val="005F0691"/>
    <w:rsid w:val="0060113F"/>
    <w:rsid w:val="0060146A"/>
    <w:rsid w:val="00601BC8"/>
    <w:rsid w:val="0062058A"/>
    <w:rsid w:val="006253CC"/>
    <w:rsid w:val="00627108"/>
    <w:rsid w:val="00633685"/>
    <w:rsid w:val="00636174"/>
    <w:rsid w:val="0064625F"/>
    <w:rsid w:val="00647D4F"/>
    <w:rsid w:val="00655AC9"/>
    <w:rsid w:val="00662DA5"/>
    <w:rsid w:val="006635C0"/>
    <w:rsid w:val="00664023"/>
    <w:rsid w:val="0066765E"/>
    <w:rsid w:val="006726DE"/>
    <w:rsid w:val="00680C42"/>
    <w:rsid w:val="00682FCE"/>
    <w:rsid w:val="00696F52"/>
    <w:rsid w:val="00697218"/>
    <w:rsid w:val="00697D90"/>
    <w:rsid w:val="006A076C"/>
    <w:rsid w:val="006A7549"/>
    <w:rsid w:val="006B26F3"/>
    <w:rsid w:val="006B41DE"/>
    <w:rsid w:val="006C1179"/>
    <w:rsid w:val="006C3EB0"/>
    <w:rsid w:val="006D1DEA"/>
    <w:rsid w:val="006D3DD2"/>
    <w:rsid w:val="006D500F"/>
    <w:rsid w:val="006D515E"/>
    <w:rsid w:val="006D68B2"/>
    <w:rsid w:val="006E7CC7"/>
    <w:rsid w:val="006F4BEB"/>
    <w:rsid w:val="007062B0"/>
    <w:rsid w:val="00706609"/>
    <w:rsid w:val="00707800"/>
    <w:rsid w:val="007127ED"/>
    <w:rsid w:val="00713D5B"/>
    <w:rsid w:val="00715D54"/>
    <w:rsid w:val="007175F9"/>
    <w:rsid w:val="0072081D"/>
    <w:rsid w:val="00723EDD"/>
    <w:rsid w:val="0073316D"/>
    <w:rsid w:val="0074239E"/>
    <w:rsid w:val="00742EF7"/>
    <w:rsid w:val="00745E9F"/>
    <w:rsid w:val="00747035"/>
    <w:rsid w:val="00751231"/>
    <w:rsid w:val="00752D0C"/>
    <w:rsid w:val="00754AF8"/>
    <w:rsid w:val="007661CE"/>
    <w:rsid w:val="00777701"/>
    <w:rsid w:val="00781784"/>
    <w:rsid w:val="00783660"/>
    <w:rsid w:val="0079141B"/>
    <w:rsid w:val="00796E09"/>
    <w:rsid w:val="007A142A"/>
    <w:rsid w:val="007A2FF1"/>
    <w:rsid w:val="007C036A"/>
    <w:rsid w:val="007C1C95"/>
    <w:rsid w:val="007C2C05"/>
    <w:rsid w:val="007D4C1F"/>
    <w:rsid w:val="007D682F"/>
    <w:rsid w:val="007E172E"/>
    <w:rsid w:val="007E564B"/>
    <w:rsid w:val="007E583F"/>
    <w:rsid w:val="007F0E02"/>
    <w:rsid w:val="007F720E"/>
    <w:rsid w:val="00800992"/>
    <w:rsid w:val="008010EE"/>
    <w:rsid w:val="00806E44"/>
    <w:rsid w:val="008158C9"/>
    <w:rsid w:val="00817AA9"/>
    <w:rsid w:val="00822E23"/>
    <w:rsid w:val="00843143"/>
    <w:rsid w:val="00844B8C"/>
    <w:rsid w:val="00851AF8"/>
    <w:rsid w:val="0085544F"/>
    <w:rsid w:val="00860322"/>
    <w:rsid w:val="008642DE"/>
    <w:rsid w:val="00871E7B"/>
    <w:rsid w:val="0088165B"/>
    <w:rsid w:val="0088545C"/>
    <w:rsid w:val="00886C13"/>
    <w:rsid w:val="00887244"/>
    <w:rsid w:val="0088779B"/>
    <w:rsid w:val="008B4323"/>
    <w:rsid w:val="008B45B0"/>
    <w:rsid w:val="008B5018"/>
    <w:rsid w:val="008B5234"/>
    <w:rsid w:val="008B7158"/>
    <w:rsid w:val="008C1811"/>
    <w:rsid w:val="008C2BF0"/>
    <w:rsid w:val="008C54F8"/>
    <w:rsid w:val="008C7566"/>
    <w:rsid w:val="008D1C70"/>
    <w:rsid w:val="008E5843"/>
    <w:rsid w:val="008F3973"/>
    <w:rsid w:val="008F68D9"/>
    <w:rsid w:val="008F6C46"/>
    <w:rsid w:val="0090163F"/>
    <w:rsid w:val="00902E35"/>
    <w:rsid w:val="00904209"/>
    <w:rsid w:val="009050C3"/>
    <w:rsid w:val="00920DC8"/>
    <w:rsid w:val="009212A4"/>
    <w:rsid w:val="009263E7"/>
    <w:rsid w:val="00931BF6"/>
    <w:rsid w:val="00933A48"/>
    <w:rsid w:val="00935873"/>
    <w:rsid w:val="00940B33"/>
    <w:rsid w:val="00943495"/>
    <w:rsid w:val="009443B3"/>
    <w:rsid w:val="00955BE1"/>
    <w:rsid w:val="00960FC4"/>
    <w:rsid w:val="00961238"/>
    <w:rsid w:val="00961C81"/>
    <w:rsid w:val="00962243"/>
    <w:rsid w:val="00963B4A"/>
    <w:rsid w:val="009646B7"/>
    <w:rsid w:val="00975344"/>
    <w:rsid w:val="009822D5"/>
    <w:rsid w:val="00982D0B"/>
    <w:rsid w:val="00986085"/>
    <w:rsid w:val="0098630A"/>
    <w:rsid w:val="00994773"/>
    <w:rsid w:val="00997CBD"/>
    <w:rsid w:val="009A5177"/>
    <w:rsid w:val="009B0AC3"/>
    <w:rsid w:val="009C1628"/>
    <w:rsid w:val="009C2BD1"/>
    <w:rsid w:val="009C2D5C"/>
    <w:rsid w:val="009C2FB7"/>
    <w:rsid w:val="009C34E6"/>
    <w:rsid w:val="009C38B5"/>
    <w:rsid w:val="009C3B32"/>
    <w:rsid w:val="009D3DA4"/>
    <w:rsid w:val="009D6A52"/>
    <w:rsid w:val="009D7303"/>
    <w:rsid w:val="009D7FD8"/>
    <w:rsid w:val="009E17A3"/>
    <w:rsid w:val="009E2E8F"/>
    <w:rsid w:val="009E433F"/>
    <w:rsid w:val="009E763D"/>
    <w:rsid w:val="009F0B64"/>
    <w:rsid w:val="009F33A1"/>
    <w:rsid w:val="00A06192"/>
    <w:rsid w:val="00A06375"/>
    <w:rsid w:val="00A067B0"/>
    <w:rsid w:val="00A072B2"/>
    <w:rsid w:val="00A114B5"/>
    <w:rsid w:val="00A12558"/>
    <w:rsid w:val="00A1658E"/>
    <w:rsid w:val="00A17884"/>
    <w:rsid w:val="00A2016A"/>
    <w:rsid w:val="00A42CC9"/>
    <w:rsid w:val="00A42FC3"/>
    <w:rsid w:val="00A504AE"/>
    <w:rsid w:val="00A51D7A"/>
    <w:rsid w:val="00A57DB4"/>
    <w:rsid w:val="00A63AED"/>
    <w:rsid w:val="00A640C7"/>
    <w:rsid w:val="00A802F4"/>
    <w:rsid w:val="00A90213"/>
    <w:rsid w:val="00A90DF9"/>
    <w:rsid w:val="00A95D0A"/>
    <w:rsid w:val="00A97546"/>
    <w:rsid w:val="00AA32B5"/>
    <w:rsid w:val="00AA5FF8"/>
    <w:rsid w:val="00AB4AB3"/>
    <w:rsid w:val="00AD45F7"/>
    <w:rsid w:val="00AD6386"/>
    <w:rsid w:val="00AD6929"/>
    <w:rsid w:val="00AE23C6"/>
    <w:rsid w:val="00AE3AF9"/>
    <w:rsid w:val="00AF30B5"/>
    <w:rsid w:val="00B000D2"/>
    <w:rsid w:val="00B04D8A"/>
    <w:rsid w:val="00B12338"/>
    <w:rsid w:val="00B12962"/>
    <w:rsid w:val="00B1499B"/>
    <w:rsid w:val="00B154B2"/>
    <w:rsid w:val="00B17397"/>
    <w:rsid w:val="00B20533"/>
    <w:rsid w:val="00B22083"/>
    <w:rsid w:val="00B23D3F"/>
    <w:rsid w:val="00B25F27"/>
    <w:rsid w:val="00B2610A"/>
    <w:rsid w:val="00B30AD1"/>
    <w:rsid w:val="00B32346"/>
    <w:rsid w:val="00B45D9F"/>
    <w:rsid w:val="00B53CA3"/>
    <w:rsid w:val="00B546F4"/>
    <w:rsid w:val="00B54978"/>
    <w:rsid w:val="00B64AD1"/>
    <w:rsid w:val="00B739F1"/>
    <w:rsid w:val="00B77648"/>
    <w:rsid w:val="00B81EDD"/>
    <w:rsid w:val="00B83B7A"/>
    <w:rsid w:val="00B87033"/>
    <w:rsid w:val="00B92254"/>
    <w:rsid w:val="00B946A1"/>
    <w:rsid w:val="00B963B2"/>
    <w:rsid w:val="00BA064A"/>
    <w:rsid w:val="00BA0A93"/>
    <w:rsid w:val="00BA5540"/>
    <w:rsid w:val="00BA7701"/>
    <w:rsid w:val="00BB0DFF"/>
    <w:rsid w:val="00BB2E68"/>
    <w:rsid w:val="00BB6C70"/>
    <w:rsid w:val="00BC6456"/>
    <w:rsid w:val="00BC6674"/>
    <w:rsid w:val="00BD5926"/>
    <w:rsid w:val="00BE09E6"/>
    <w:rsid w:val="00BE446F"/>
    <w:rsid w:val="00BE7431"/>
    <w:rsid w:val="00BF23F6"/>
    <w:rsid w:val="00BF2928"/>
    <w:rsid w:val="00BF57FB"/>
    <w:rsid w:val="00BF7BDC"/>
    <w:rsid w:val="00C00B9A"/>
    <w:rsid w:val="00C01109"/>
    <w:rsid w:val="00C0450D"/>
    <w:rsid w:val="00C050CD"/>
    <w:rsid w:val="00C11286"/>
    <w:rsid w:val="00C11B0E"/>
    <w:rsid w:val="00C15343"/>
    <w:rsid w:val="00C204FA"/>
    <w:rsid w:val="00C27C0A"/>
    <w:rsid w:val="00C33D54"/>
    <w:rsid w:val="00C36900"/>
    <w:rsid w:val="00C44EED"/>
    <w:rsid w:val="00C50F9A"/>
    <w:rsid w:val="00C51761"/>
    <w:rsid w:val="00C5412A"/>
    <w:rsid w:val="00C548BB"/>
    <w:rsid w:val="00C56DC6"/>
    <w:rsid w:val="00C6329E"/>
    <w:rsid w:val="00C65186"/>
    <w:rsid w:val="00C66478"/>
    <w:rsid w:val="00C66907"/>
    <w:rsid w:val="00C670BD"/>
    <w:rsid w:val="00C67DF2"/>
    <w:rsid w:val="00C7257D"/>
    <w:rsid w:val="00C73894"/>
    <w:rsid w:val="00C80805"/>
    <w:rsid w:val="00C845BA"/>
    <w:rsid w:val="00C85EDF"/>
    <w:rsid w:val="00C87A42"/>
    <w:rsid w:val="00C9393F"/>
    <w:rsid w:val="00CA2B28"/>
    <w:rsid w:val="00CA4889"/>
    <w:rsid w:val="00CA6BE7"/>
    <w:rsid w:val="00CA7D5F"/>
    <w:rsid w:val="00CB2931"/>
    <w:rsid w:val="00CC1939"/>
    <w:rsid w:val="00CD0920"/>
    <w:rsid w:val="00CD4578"/>
    <w:rsid w:val="00CE11A8"/>
    <w:rsid w:val="00D24429"/>
    <w:rsid w:val="00D24957"/>
    <w:rsid w:val="00D338E6"/>
    <w:rsid w:val="00D34201"/>
    <w:rsid w:val="00D45179"/>
    <w:rsid w:val="00D52021"/>
    <w:rsid w:val="00D60B41"/>
    <w:rsid w:val="00D60DA3"/>
    <w:rsid w:val="00D616A5"/>
    <w:rsid w:val="00D61C63"/>
    <w:rsid w:val="00D65140"/>
    <w:rsid w:val="00D653D3"/>
    <w:rsid w:val="00D667BD"/>
    <w:rsid w:val="00D77CCB"/>
    <w:rsid w:val="00D8692D"/>
    <w:rsid w:val="00D928C7"/>
    <w:rsid w:val="00D942EE"/>
    <w:rsid w:val="00D975A7"/>
    <w:rsid w:val="00DA208E"/>
    <w:rsid w:val="00DB3F0C"/>
    <w:rsid w:val="00DC2112"/>
    <w:rsid w:val="00DC5F01"/>
    <w:rsid w:val="00DC6005"/>
    <w:rsid w:val="00DD4C43"/>
    <w:rsid w:val="00DE18A0"/>
    <w:rsid w:val="00DE1E70"/>
    <w:rsid w:val="00DE58C7"/>
    <w:rsid w:val="00DF02FA"/>
    <w:rsid w:val="00DF1518"/>
    <w:rsid w:val="00DF60EF"/>
    <w:rsid w:val="00DF6A9C"/>
    <w:rsid w:val="00E0358A"/>
    <w:rsid w:val="00E070E3"/>
    <w:rsid w:val="00E10928"/>
    <w:rsid w:val="00E10A1F"/>
    <w:rsid w:val="00E1738D"/>
    <w:rsid w:val="00E21817"/>
    <w:rsid w:val="00E22292"/>
    <w:rsid w:val="00E24842"/>
    <w:rsid w:val="00E2541C"/>
    <w:rsid w:val="00E27752"/>
    <w:rsid w:val="00E33D45"/>
    <w:rsid w:val="00E351E6"/>
    <w:rsid w:val="00E3601E"/>
    <w:rsid w:val="00E438DF"/>
    <w:rsid w:val="00E56334"/>
    <w:rsid w:val="00E62C36"/>
    <w:rsid w:val="00E70346"/>
    <w:rsid w:val="00E72231"/>
    <w:rsid w:val="00E82571"/>
    <w:rsid w:val="00E834B0"/>
    <w:rsid w:val="00E9531B"/>
    <w:rsid w:val="00E9579C"/>
    <w:rsid w:val="00E957C7"/>
    <w:rsid w:val="00E96240"/>
    <w:rsid w:val="00E9698E"/>
    <w:rsid w:val="00EA39C2"/>
    <w:rsid w:val="00EC7FCD"/>
    <w:rsid w:val="00ED3AC9"/>
    <w:rsid w:val="00EE2B00"/>
    <w:rsid w:val="00EE4705"/>
    <w:rsid w:val="00EF601D"/>
    <w:rsid w:val="00F173AA"/>
    <w:rsid w:val="00F25311"/>
    <w:rsid w:val="00F26389"/>
    <w:rsid w:val="00F340C6"/>
    <w:rsid w:val="00F356C8"/>
    <w:rsid w:val="00F44193"/>
    <w:rsid w:val="00F51EB1"/>
    <w:rsid w:val="00F552B8"/>
    <w:rsid w:val="00F56D2F"/>
    <w:rsid w:val="00F60E38"/>
    <w:rsid w:val="00F6294D"/>
    <w:rsid w:val="00F70978"/>
    <w:rsid w:val="00F86FA5"/>
    <w:rsid w:val="00F9419D"/>
    <w:rsid w:val="00F95125"/>
    <w:rsid w:val="00FA0F65"/>
    <w:rsid w:val="00FB1F57"/>
    <w:rsid w:val="00FB37DE"/>
    <w:rsid w:val="00FB3DC0"/>
    <w:rsid w:val="00FB4C0B"/>
    <w:rsid w:val="00FB56CD"/>
    <w:rsid w:val="00FB68DF"/>
    <w:rsid w:val="00FB71A1"/>
    <w:rsid w:val="00FC027E"/>
    <w:rsid w:val="00FC1B9B"/>
    <w:rsid w:val="00FC6430"/>
    <w:rsid w:val="00FC701F"/>
    <w:rsid w:val="00FD42AE"/>
    <w:rsid w:val="00FD44B2"/>
    <w:rsid w:val="00FD601E"/>
    <w:rsid w:val="00FD6B8F"/>
    <w:rsid w:val="00FE065F"/>
    <w:rsid w:val="00FE15F4"/>
    <w:rsid w:val="00FF0554"/>
    <w:rsid w:val="00FF14D5"/>
    <w:rsid w:val="00FF1BC4"/>
    <w:rsid w:val="00FF6995"/>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D8839"/>
  <w15:chartTrackingRefBased/>
  <w15:docId w15:val="{D9306E24-905C-4BD1-A2A8-69610251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EB8"/>
    <w:pPr>
      <w:spacing w:before="160" w:after="80" w:line="336" w:lineRule="auto"/>
    </w:pPr>
    <w:rPr>
      <w:rFonts w:ascii="Verdana" w:hAnsi="Verdana"/>
      <w:szCs w:val="24"/>
    </w:rPr>
  </w:style>
  <w:style w:type="paragraph" w:styleId="Heading1">
    <w:name w:val="heading 1"/>
    <w:basedOn w:val="Normal"/>
    <w:next w:val="Normal"/>
    <w:link w:val="Heading1Char"/>
    <w:qFormat/>
    <w:rsid w:val="00196EB8"/>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196EB8"/>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196EB8"/>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semiHidden/>
    <w:unhideWhenUsed/>
    <w:qFormat/>
    <w:rsid w:val="00FD60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196E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EB8"/>
  </w:style>
  <w:style w:type="paragraph" w:styleId="ListParagraph">
    <w:name w:val="List Paragraph"/>
    <w:basedOn w:val="Normal"/>
    <w:uiPriority w:val="34"/>
    <w:qFormat/>
    <w:rsid w:val="00196EB8"/>
    <w:pPr>
      <w:ind w:left="720"/>
    </w:pPr>
  </w:style>
  <w:style w:type="character" w:styleId="Hyperlink">
    <w:name w:val="Hyperlink"/>
    <w:rsid w:val="00196EB8"/>
    <w:rPr>
      <w:color w:val="0000FF"/>
      <w:u w:val="single"/>
    </w:rPr>
  </w:style>
  <w:style w:type="character" w:customStyle="1" w:styleId="Heading1Char">
    <w:name w:val="Heading 1 Char"/>
    <w:link w:val="Heading1"/>
    <w:rsid w:val="00D8692D"/>
    <w:rPr>
      <w:rFonts w:ascii="Arial" w:eastAsia="Arial Unicode MS" w:hAnsi="Arial"/>
      <w:b/>
      <w:kern w:val="28"/>
      <w:sz w:val="28"/>
    </w:rPr>
  </w:style>
  <w:style w:type="character" w:styleId="FollowedHyperlink">
    <w:name w:val="FollowedHyperlink"/>
    <w:rsid w:val="00196EB8"/>
    <w:rPr>
      <w:color w:val="800080"/>
      <w:u w:val="single"/>
    </w:rPr>
  </w:style>
  <w:style w:type="paragraph" w:styleId="Footer">
    <w:name w:val="footer"/>
    <w:basedOn w:val="Normal"/>
    <w:link w:val="FooterChar"/>
    <w:rsid w:val="00196EB8"/>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link w:val="Footer"/>
    <w:rsid w:val="00D8692D"/>
    <w:rPr>
      <w:rFonts w:ascii="Verdana" w:hAnsi="Verdana"/>
      <w:sz w:val="16"/>
      <w:szCs w:val="24"/>
    </w:rPr>
  </w:style>
  <w:style w:type="paragraph" w:styleId="Header">
    <w:name w:val="header"/>
    <w:basedOn w:val="Normal"/>
    <w:link w:val="HeaderChar"/>
    <w:rsid w:val="00196EB8"/>
    <w:pPr>
      <w:tabs>
        <w:tab w:val="left" w:pos="5040"/>
        <w:tab w:val="left" w:pos="9720"/>
      </w:tabs>
    </w:pPr>
    <w:rPr>
      <w:sz w:val="16"/>
    </w:rPr>
  </w:style>
  <w:style w:type="character" w:customStyle="1" w:styleId="HeaderChar">
    <w:name w:val="Header Char"/>
    <w:link w:val="Header"/>
    <w:rsid w:val="00D8692D"/>
    <w:rPr>
      <w:rFonts w:ascii="Verdana" w:hAnsi="Verdana"/>
      <w:sz w:val="16"/>
      <w:szCs w:val="24"/>
    </w:rPr>
  </w:style>
  <w:style w:type="character" w:customStyle="1" w:styleId="Heading2Char">
    <w:name w:val="Heading 2 Char"/>
    <w:link w:val="Heading2"/>
    <w:rsid w:val="00D8692D"/>
    <w:rPr>
      <w:rFonts w:ascii="Arial" w:hAnsi="Arial" w:cs="Arial"/>
      <w:b/>
      <w:bCs/>
      <w:iCs/>
      <w:sz w:val="24"/>
      <w:szCs w:val="28"/>
    </w:rPr>
  </w:style>
  <w:style w:type="character" w:customStyle="1" w:styleId="Heading3Char">
    <w:name w:val="Heading 3 Char"/>
    <w:link w:val="Heading3"/>
    <w:rsid w:val="003E52AF"/>
    <w:rPr>
      <w:rFonts w:ascii="Arial" w:hAnsi="Arial"/>
      <w:b/>
      <w:bCs/>
      <w:sz w:val="22"/>
      <w:szCs w:val="24"/>
    </w:rPr>
  </w:style>
  <w:style w:type="paragraph" w:customStyle="1" w:styleId="NumberedHeading2">
    <w:name w:val="Numbered Heading 2"/>
    <w:basedOn w:val="Normal"/>
    <w:rsid w:val="00196EB8"/>
    <w:pPr>
      <w:numPr>
        <w:numId w:val="1"/>
      </w:numPr>
    </w:pPr>
  </w:style>
  <w:style w:type="paragraph" w:customStyle="1" w:styleId="Outlinenumbering">
    <w:name w:val="Outline numbering"/>
    <w:basedOn w:val="Normal"/>
    <w:rsid w:val="00196EB8"/>
    <w:pPr>
      <w:numPr>
        <w:numId w:val="2"/>
      </w:numPr>
      <w:tabs>
        <w:tab w:val="clear" w:pos="360"/>
        <w:tab w:val="num" w:pos="720"/>
      </w:tabs>
      <w:ind w:left="720"/>
    </w:pPr>
    <w:rPr>
      <w:szCs w:val="20"/>
    </w:rPr>
  </w:style>
  <w:style w:type="character" w:styleId="PageNumber">
    <w:name w:val="page number"/>
    <w:basedOn w:val="DefaultParagraphFont"/>
    <w:rsid w:val="00196EB8"/>
  </w:style>
  <w:style w:type="character" w:customStyle="1" w:styleId="UnresolvedMention1">
    <w:name w:val="Unresolved Mention1"/>
    <w:basedOn w:val="DefaultParagraphFont"/>
    <w:uiPriority w:val="99"/>
    <w:semiHidden/>
    <w:unhideWhenUsed/>
    <w:rsid w:val="00B546F4"/>
    <w:rPr>
      <w:color w:val="808080"/>
      <w:shd w:val="clear" w:color="auto" w:fill="E6E6E6"/>
    </w:rPr>
  </w:style>
  <w:style w:type="character" w:styleId="PlaceholderText">
    <w:name w:val="Placeholder Text"/>
    <w:basedOn w:val="DefaultParagraphFont"/>
    <w:uiPriority w:val="99"/>
    <w:semiHidden/>
    <w:rsid w:val="009E433F"/>
    <w:rPr>
      <w:color w:val="808080"/>
    </w:rPr>
  </w:style>
  <w:style w:type="character" w:customStyle="1" w:styleId="Red">
    <w:name w:val="Red"/>
    <w:basedOn w:val="DefaultParagraphFont"/>
    <w:uiPriority w:val="1"/>
    <w:rsid w:val="009E433F"/>
    <w:rPr>
      <w:color w:val="FF0000"/>
    </w:rPr>
  </w:style>
  <w:style w:type="paragraph" w:styleId="NormalWeb">
    <w:name w:val="Normal (Web)"/>
    <w:basedOn w:val="Normal"/>
    <w:uiPriority w:val="99"/>
    <w:unhideWhenUsed/>
    <w:rsid w:val="00817AA9"/>
    <w:pPr>
      <w:spacing w:before="100" w:beforeAutospacing="1" w:after="100" w:afterAutospacing="1" w:line="240" w:lineRule="auto"/>
    </w:pPr>
    <w:rPr>
      <w:rFonts w:ascii="Times New Roman" w:hAnsi="Times New Roman"/>
      <w:sz w:val="24"/>
    </w:rPr>
  </w:style>
  <w:style w:type="character" w:customStyle="1" w:styleId="jsa-figure-text">
    <w:name w:val="jsa-figure-text"/>
    <w:basedOn w:val="DefaultParagraphFont"/>
    <w:rsid w:val="00817AA9"/>
  </w:style>
  <w:style w:type="character" w:customStyle="1" w:styleId="jsa-list-span">
    <w:name w:val="jsa-list-span"/>
    <w:basedOn w:val="DefaultParagraphFont"/>
    <w:rsid w:val="00817AA9"/>
  </w:style>
  <w:style w:type="character" w:customStyle="1" w:styleId="Heading4Char">
    <w:name w:val="Heading 4 Char"/>
    <w:basedOn w:val="DefaultParagraphFont"/>
    <w:link w:val="Heading4"/>
    <w:semiHidden/>
    <w:rsid w:val="00FD601E"/>
    <w:rPr>
      <w:rFonts w:asciiTheme="majorHAnsi" w:eastAsiaTheme="majorEastAsia" w:hAnsiTheme="majorHAnsi" w:cstheme="majorBidi"/>
      <w:i/>
      <w:iCs/>
      <w:color w:val="2E74B5" w:themeColor="accent1" w:themeShade="BF"/>
      <w:szCs w:val="24"/>
    </w:rPr>
  </w:style>
  <w:style w:type="paragraph" w:styleId="TOCHeading">
    <w:name w:val="TOC Heading"/>
    <w:basedOn w:val="Heading1"/>
    <w:next w:val="Normal"/>
    <w:uiPriority w:val="39"/>
    <w:unhideWhenUsed/>
    <w:qFormat/>
    <w:rsid w:val="00196EB8"/>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196EB8"/>
    <w:pPr>
      <w:spacing w:after="100" w:line="240" w:lineRule="auto"/>
    </w:pPr>
  </w:style>
  <w:style w:type="paragraph" w:styleId="TOC2">
    <w:name w:val="toc 2"/>
    <w:basedOn w:val="Normal"/>
    <w:next w:val="Normal"/>
    <w:autoRedefine/>
    <w:uiPriority w:val="39"/>
    <w:unhideWhenUsed/>
    <w:rsid w:val="00196EB8"/>
    <w:pPr>
      <w:spacing w:after="100" w:line="240" w:lineRule="auto"/>
      <w:ind w:left="202"/>
    </w:pPr>
  </w:style>
  <w:style w:type="paragraph" w:styleId="TOC3">
    <w:name w:val="toc 3"/>
    <w:basedOn w:val="Normal"/>
    <w:next w:val="Normal"/>
    <w:autoRedefine/>
    <w:uiPriority w:val="39"/>
    <w:unhideWhenUsed/>
    <w:rsid w:val="00196EB8"/>
    <w:pPr>
      <w:spacing w:after="100" w:line="240" w:lineRule="auto"/>
      <w:ind w:left="403"/>
    </w:pPr>
  </w:style>
  <w:style w:type="paragraph" w:customStyle="1" w:styleId="Code">
    <w:name w:val="Code"/>
    <w:basedOn w:val="Normal"/>
    <w:qFormat/>
    <w:rsid w:val="00196EB8"/>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40386">
      <w:bodyDiv w:val="1"/>
      <w:marLeft w:val="0"/>
      <w:marRight w:val="0"/>
      <w:marTop w:val="0"/>
      <w:marBottom w:val="0"/>
      <w:divBdr>
        <w:top w:val="none" w:sz="0" w:space="0" w:color="auto"/>
        <w:left w:val="none" w:sz="0" w:space="0" w:color="auto"/>
        <w:bottom w:val="none" w:sz="0" w:space="0" w:color="auto"/>
        <w:right w:val="none" w:sz="0" w:space="0" w:color="auto"/>
      </w:divBdr>
      <w:divsChild>
        <w:div w:id="286785826">
          <w:marLeft w:val="0"/>
          <w:marRight w:val="0"/>
          <w:marTop w:val="150"/>
          <w:marBottom w:val="0"/>
          <w:divBdr>
            <w:top w:val="single" w:sz="6" w:space="11" w:color="auto"/>
            <w:left w:val="single" w:sz="6" w:space="11" w:color="auto"/>
            <w:bottom w:val="single" w:sz="6" w:space="11" w:color="auto"/>
            <w:right w:val="single" w:sz="6" w:space="11" w:color="auto"/>
          </w:divBdr>
        </w:div>
        <w:div w:id="2000452806">
          <w:marLeft w:val="0"/>
          <w:marRight w:val="0"/>
          <w:marTop w:val="0"/>
          <w:marBottom w:val="0"/>
          <w:divBdr>
            <w:top w:val="none" w:sz="0" w:space="0" w:color="auto"/>
            <w:left w:val="none" w:sz="0" w:space="0" w:color="auto"/>
            <w:bottom w:val="none" w:sz="0" w:space="0" w:color="auto"/>
            <w:right w:val="none" w:sz="0" w:space="0" w:color="auto"/>
          </w:divBdr>
        </w:div>
        <w:div w:id="1496913679">
          <w:marLeft w:val="0"/>
          <w:marRight w:val="0"/>
          <w:marTop w:val="0"/>
          <w:marBottom w:val="0"/>
          <w:divBdr>
            <w:top w:val="none" w:sz="0" w:space="0" w:color="auto"/>
            <w:left w:val="none" w:sz="0" w:space="0" w:color="auto"/>
            <w:bottom w:val="none" w:sz="0" w:space="0" w:color="auto"/>
            <w:right w:val="none" w:sz="0" w:space="0" w:color="auto"/>
          </w:divBdr>
        </w:div>
        <w:div w:id="263999681">
          <w:marLeft w:val="0"/>
          <w:marRight w:val="0"/>
          <w:marTop w:val="0"/>
          <w:marBottom w:val="0"/>
          <w:divBdr>
            <w:top w:val="none" w:sz="0" w:space="0" w:color="auto"/>
            <w:left w:val="none" w:sz="0" w:space="0" w:color="auto"/>
            <w:bottom w:val="none" w:sz="0" w:space="0" w:color="auto"/>
            <w:right w:val="none" w:sz="0" w:space="0" w:color="auto"/>
          </w:divBdr>
        </w:div>
        <w:div w:id="595938853">
          <w:marLeft w:val="0"/>
          <w:marRight w:val="0"/>
          <w:marTop w:val="0"/>
          <w:marBottom w:val="0"/>
          <w:divBdr>
            <w:top w:val="none" w:sz="0" w:space="0" w:color="auto"/>
            <w:left w:val="none" w:sz="0" w:space="0" w:color="auto"/>
            <w:bottom w:val="none" w:sz="0" w:space="0" w:color="auto"/>
            <w:right w:val="none" w:sz="0" w:space="0" w:color="auto"/>
          </w:divBdr>
        </w:div>
        <w:div w:id="46877223">
          <w:marLeft w:val="0"/>
          <w:marRight w:val="0"/>
          <w:marTop w:val="0"/>
          <w:marBottom w:val="0"/>
          <w:divBdr>
            <w:top w:val="none" w:sz="0" w:space="0" w:color="auto"/>
            <w:left w:val="none" w:sz="0" w:space="0" w:color="auto"/>
            <w:bottom w:val="none" w:sz="0" w:space="0" w:color="auto"/>
            <w:right w:val="none" w:sz="0" w:space="0" w:color="auto"/>
          </w:divBdr>
        </w:div>
        <w:div w:id="2102991175">
          <w:marLeft w:val="0"/>
          <w:marRight w:val="0"/>
          <w:marTop w:val="0"/>
          <w:marBottom w:val="0"/>
          <w:divBdr>
            <w:top w:val="none" w:sz="0" w:space="0" w:color="auto"/>
            <w:left w:val="none" w:sz="0" w:space="0" w:color="auto"/>
            <w:bottom w:val="none" w:sz="0" w:space="0" w:color="auto"/>
            <w:right w:val="none" w:sz="0" w:space="0" w:color="auto"/>
          </w:divBdr>
        </w:div>
        <w:div w:id="1270506473">
          <w:marLeft w:val="0"/>
          <w:marRight w:val="0"/>
          <w:marTop w:val="0"/>
          <w:marBottom w:val="0"/>
          <w:divBdr>
            <w:top w:val="none" w:sz="0" w:space="0" w:color="auto"/>
            <w:left w:val="none" w:sz="0" w:space="0" w:color="auto"/>
            <w:bottom w:val="none" w:sz="0" w:space="0" w:color="auto"/>
            <w:right w:val="none" w:sz="0" w:space="0" w:color="auto"/>
          </w:divBdr>
        </w:div>
        <w:div w:id="1981613983">
          <w:marLeft w:val="0"/>
          <w:marRight w:val="0"/>
          <w:marTop w:val="0"/>
          <w:marBottom w:val="0"/>
          <w:divBdr>
            <w:top w:val="none" w:sz="0" w:space="0" w:color="auto"/>
            <w:left w:val="none" w:sz="0" w:space="0" w:color="auto"/>
            <w:bottom w:val="none" w:sz="0" w:space="0" w:color="auto"/>
            <w:right w:val="none" w:sz="0" w:space="0" w:color="auto"/>
          </w:divBdr>
        </w:div>
        <w:div w:id="402601469">
          <w:marLeft w:val="0"/>
          <w:marRight w:val="0"/>
          <w:marTop w:val="150"/>
          <w:marBottom w:val="0"/>
          <w:divBdr>
            <w:top w:val="single" w:sz="6" w:space="11" w:color="auto"/>
            <w:left w:val="single" w:sz="6" w:space="11" w:color="auto"/>
            <w:bottom w:val="single" w:sz="6" w:space="11" w:color="auto"/>
            <w:right w:val="single" w:sz="6" w:space="11" w:color="auto"/>
          </w:divBdr>
        </w:div>
        <w:div w:id="1391658578">
          <w:marLeft w:val="0"/>
          <w:marRight w:val="0"/>
          <w:marTop w:val="0"/>
          <w:marBottom w:val="0"/>
          <w:divBdr>
            <w:top w:val="none" w:sz="0" w:space="0" w:color="auto"/>
            <w:left w:val="none" w:sz="0" w:space="0" w:color="auto"/>
            <w:bottom w:val="none" w:sz="0" w:space="0" w:color="auto"/>
            <w:right w:val="none" w:sz="0" w:space="0" w:color="auto"/>
          </w:divBdr>
        </w:div>
        <w:div w:id="943684099">
          <w:marLeft w:val="0"/>
          <w:marRight w:val="0"/>
          <w:marTop w:val="0"/>
          <w:marBottom w:val="0"/>
          <w:divBdr>
            <w:top w:val="none" w:sz="0" w:space="0" w:color="auto"/>
            <w:left w:val="none" w:sz="0" w:space="0" w:color="auto"/>
            <w:bottom w:val="none" w:sz="0" w:space="0" w:color="auto"/>
            <w:right w:val="none" w:sz="0" w:space="0" w:color="auto"/>
          </w:divBdr>
        </w:div>
        <w:div w:id="1931690911">
          <w:marLeft w:val="0"/>
          <w:marRight w:val="0"/>
          <w:marTop w:val="0"/>
          <w:marBottom w:val="0"/>
          <w:divBdr>
            <w:top w:val="none" w:sz="0" w:space="0" w:color="auto"/>
            <w:left w:val="none" w:sz="0" w:space="0" w:color="auto"/>
            <w:bottom w:val="none" w:sz="0" w:space="0" w:color="auto"/>
            <w:right w:val="none" w:sz="0" w:space="0" w:color="auto"/>
          </w:divBdr>
        </w:div>
        <w:div w:id="1200440061">
          <w:marLeft w:val="0"/>
          <w:marRight w:val="0"/>
          <w:marTop w:val="0"/>
          <w:marBottom w:val="0"/>
          <w:divBdr>
            <w:top w:val="none" w:sz="0" w:space="0" w:color="auto"/>
            <w:left w:val="none" w:sz="0" w:space="0" w:color="auto"/>
            <w:bottom w:val="none" w:sz="0" w:space="0" w:color="auto"/>
            <w:right w:val="none" w:sz="0" w:space="0" w:color="auto"/>
          </w:divBdr>
        </w:div>
        <w:div w:id="278755319">
          <w:marLeft w:val="0"/>
          <w:marRight w:val="0"/>
          <w:marTop w:val="0"/>
          <w:marBottom w:val="0"/>
          <w:divBdr>
            <w:top w:val="none" w:sz="0" w:space="0" w:color="auto"/>
            <w:left w:val="none" w:sz="0" w:space="0" w:color="auto"/>
            <w:bottom w:val="none" w:sz="0" w:space="0" w:color="auto"/>
            <w:right w:val="none" w:sz="0" w:space="0" w:color="auto"/>
          </w:divBdr>
        </w:div>
        <w:div w:id="1252737872">
          <w:marLeft w:val="0"/>
          <w:marRight w:val="0"/>
          <w:marTop w:val="0"/>
          <w:marBottom w:val="0"/>
          <w:divBdr>
            <w:top w:val="none" w:sz="0" w:space="0" w:color="auto"/>
            <w:left w:val="none" w:sz="0" w:space="0" w:color="auto"/>
            <w:bottom w:val="none" w:sz="0" w:space="0" w:color="auto"/>
            <w:right w:val="none" w:sz="0" w:space="0" w:color="auto"/>
          </w:divBdr>
        </w:div>
        <w:div w:id="1916931112">
          <w:marLeft w:val="0"/>
          <w:marRight w:val="0"/>
          <w:marTop w:val="0"/>
          <w:marBottom w:val="0"/>
          <w:divBdr>
            <w:top w:val="none" w:sz="0" w:space="0" w:color="auto"/>
            <w:left w:val="none" w:sz="0" w:space="0" w:color="auto"/>
            <w:bottom w:val="none" w:sz="0" w:space="0" w:color="auto"/>
            <w:right w:val="none" w:sz="0" w:space="0" w:color="auto"/>
          </w:divBdr>
        </w:div>
        <w:div w:id="1638728584">
          <w:marLeft w:val="0"/>
          <w:marRight w:val="0"/>
          <w:marTop w:val="150"/>
          <w:marBottom w:val="0"/>
          <w:divBdr>
            <w:top w:val="single" w:sz="6" w:space="11" w:color="auto"/>
            <w:left w:val="single" w:sz="6" w:space="11" w:color="auto"/>
            <w:bottom w:val="single" w:sz="6" w:space="11" w:color="auto"/>
            <w:right w:val="single" w:sz="6" w:space="11" w:color="auto"/>
          </w:divBdr>
        </w:div>
        <w:div w:id="1319572865">
          <w:marLeft w:val="0"/>
          <w:marRight w:val="0"/>
          <w:marTop w:val="0"/>
          <w:marBottom w:val="0"/>
          <w:divBdr>
            <w:top w:val="none" w:sz="0" w:space="0" w:color="auto"/>
            <w:left w:val="none" w:sz="0" w:space="0" w:color="auto"/>
            <w:bottom w:val="none" w:sz="0" w:space="0" w:color="auto"/>
            <w:right w:val="none" w:sz="0" w:space="0" w:color="auto"/>
          </w:divBdr>
        </w:div>
      </w:divsChild>
    </w:div>
    <w:div w:id="672609648">
      <w:bodyDiv w:val="1"/>
      <w:marLeft w:val="0"/>
      <w:marRight w:val="0"/>
      <w:marTop w:val="0"/>
      <w:marBottom w:val="0"/>
      <w:divBdr>
        <w:top w:val="none" w:sz="0" w:space="0" w:color="auto"/>
        <w:left w:val="none" w:sz="0" w:space="0" w:color="auto"/>
        <w:bottom w:val="none" w:sz="0" w:space="0" w:color="auto"/>
        <w:right w:val="none" w:sz="0" w:space="0" w:color="auto"/>
      </w:divBdr>
      <w:divsChild>
        <w:div w:id="798963242">
          <w:marLeft w:val="0"/>
          <w:marRight w:val="0"/>
          <w:marTop w:val="0"/>
          <w:marBottom w:val="0"/>
          <w:divBdr>
            <w:top w:val="none" w:sz="0" w:space="0" w:color="auto"/>
            <w:left w:val="none" w:sz="0" w:space="0" w:color="auto"/>
            <w:bottom w:val="none" w:sz="0" w:space="0" w:color="auto"/>
            <w:right w:val="none" w:sz="0" w:space="0" w:color="auto"/>
          </w:divBdr>
          <w:divsChild>
            <w:div w:id="229973345">
              <w:marLeft w:val="0"/>
              <w:marRight w:val="0"/>
              <w:marTop w:val="0"/>
              <w:marBottom w:val="0"/>
              <w:divBdr>
                <w:top w:val="none" w:sz="0" w:space="0" w:color="auto"/>
                <w:left w:val="none" w:sz="0" w:space="0" w:color="auto"/>
                <w:bottom w:val="none" w:sz="0" w:space="0" w:color="auto"/>
                <w:right w:val="none" w:sz="0" w:space="0" w:color="auto"/>
              </w:divBdr>
              <w:divsChild>
                <w:div w:id="1625692469">
                  <w:marLeft w:val="0"/>
                  <w:marRight w:val="0"/>
                  <w:marTop w:val="0"/>
                  <w:marBottom w:val="0"/>
                  <w:divBdr>
                    <w:top w:val="none" w:sz="0" w:space="0" w:color="auto"/>
                    <w:left w:val="none" w:sz="0" w:space="0" w:color="auto"/>
                    <w:bottom w:val="none" w:sz="0" w:space="0" w:color="auto"/>
                    <w:right w:val="none" w:sz="0" w:space="0" w:color="auto"/>
                  </w:divBdr>
                  <w:divsChild>
                    <w:div w:id="2042046940">
                      <w:marLeft w:val="0"/>
                      <w:marRight w:val="0"/>
                      <w:marTop w:val="0"/>
                      <w:marBottom w:val="0"/>
                      <w:divBdr>
                        <w:top w:val="none" w:sz="0" w:space="0" w:color="auto"/>
                        <w:left w:val="none" w:sz="0" w:space="0" w:color="auto"/>
                        <w:bottom w:val="none" w:sz="0" w:space="0" w:color="auto"/>
                        <w:right w:val="none" w:sz="0" w:space="0" w:color="auto"/>
                      </w:divBdr>
                    </w:div>
                    <w:div w:id="1665620742">
                      <w:marLeft w:val="0"/>
                      <w:marRight w:val="0"/>
                      <w:marTop w:val="0"/>
                      <w:marBottom w:val="0"/>
                      <w:divBdr>
                        <w:top w:val="none" w:sz="0" w:space="0" w:color="auto"/>
                        <w:left w:val="none" w:sz="0" w:space="0" w:color="auto"/>
                        <w:bottom w:val="none" w:sz="0" w:space="0" w:color="auto"/>
                        <w:right w:val="none" w:sz="0" w:space="0" w:color="auto"/>
                      </w:divBdr>
                    </w:div>
                    <w:div w:id="441729209">
                      <w:marLeft w:val="0"/>
                      <w:marRight w:val="0"/>
                      <w:marTop w:val="0"/>
                      <w:marBottom w:val="0"/>
                      <w:divBdr>
                        <w:top w:val="none" w:sz="0" w:space="0" w:color="auto"/>
                        <w:left w:val="none" w:sz="0" w:space="0" w:color="auto"/>
                        <w:bottom w:val="none" w:sz="0" w:space="0" w:color="auto"/>
                        <w:right w:val="none" w:sz="0" w:space="0" w:color="auto"/>
                      </w:divBdr>
                    </w:div>
                    <w:div w:id="567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0937">
          <w:marLeft w:val="0"/>
          <w:marRight w:val="0"/>
          <w:marTop w:val="0"/>
          <w:marBottom w:val="0"/>
          <w:divBdr>
            <w:top w:val="none" w:sz="0" w:space="0" w:color="auto"/>
            <w:left w:val="none" w:sz="0" w:space="0" w:color="auto"/>
            <w:bottom w:val="none" w:sz="0" w:space="0" w:color="auto"/>
            <w:right w:val="none" w:sz="0" w:space="0" w:color="auto"/>
          </w:divBdr>
          <w:divsChild>
            <w:div w:id="1649672833">
              <w:marLeft w:val="0"/>
              <w:marRight w:val="0"/>
              <w:marTop w:val="0"/>
              <w:marBottom w:val="0"/>
              <w:divBdr>
                <w:top w:val="none" w:sz="0" w:space="0" w:color="auto"/>
                <w:left w:val="none" w:sz="0" w:space="0" w:color="auto"/>
                <w:bottom w:val="none" w:sz="0" w:space="0" w:color="auto"/>
                <w:right w:val="none" w:sz="0" w:space="0" w:color="auto"/>
              </w:divBdr>
              <w:divsChild>
                <w:div w:id="949509493">
                  <w:marLeft w:val="0"/>
                  <w:marRight w:val="0"/>
                  <w:marTop w:val="0"/>
                  <w:marBottom w:val="0"/>
                  <w:divBdr>
                    <w:top w:val="none" w:sz="0" w:space="0" w:color="auto"/>
                    <w:left w:val="none" w:sz="0" w:space="0" w:color="auto"/>
                    <w:bottom w:val="none" w:sz="0" w:space="0" w:color="auto"/>
                    <w:right w:val="none" w:sz="0" w:space="0" w:color="auto"/>
                  </w:divBdr>
                  <w:divsChild>
                    <w:div w:id="848300765">
                      <w:marLeft w:val="0"/>
                      <w:marRight w:val="0"/>
                      <w:marTop w:val="0"/>
                      <w:marBottom w:val="0"/>
                      <w:divBdr>
                        <w:top w:val="none" w:sz="0" w:space="0" w:color="auto"/>
                        <w:left w:val="none" w:sz="0" w:space="0" w:color="auto"/>
                        <w:bottom w:val="none" w:sz="0" w:space="0" w:color="auto"/>
                        <w:right w:val="none" w:sz="0" w:space="0" w:color="auto"/>
                      </w:divBdr>
                    </w:div>
                    <w:div w:id="1151823976">
                      <w:marLeft w:val="0"/>
                      <w:marRight w:val="0"/>
                      <w:marTop w:val="0"/>
                      <w:marBottom w:val="0"/>
                      <w:divBdr>
                        <w:top w:val="none" w:sz="0" w:space="0" w:color="auto"/>
                        <w:left w:val="none" w:sz="0" w:space="0" w:color="auto"/>
                        <w:bottom w:val="none" w:sz="0" w:space="0" w:color="auto"/>
                        <w:right w:val="none" w:sz="0" w:space="0" w:color="auto"/>
                      </w:divBdr>
                    </w:div>
                    <w:div w:id="1796295271">
                      <w:marLeft w:val="0"/>
                      <w:marRight w:val="0"/>
                      <w:marTop w:val="0"/>
                      <w:marBottom w:val="0"/>
                      <w:divBdr>
                        <w:top w:val="none" w:sz="0" w:space="0" w:color="auto"/>
                        <w:left w:val="none" w:sz="0" w:space="0" w:color="auto"/>
                        <w:bottom w:val="none" w:sz="0" w:space="0" w:color="auto"/>
                        <w:right w:val="none" w:sz="0" w:space="0" w:color="auto"/>
                      </w:divBdr>
                    </w:div>
                    <w:div w:id="19407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85694">
      <w:bodyDiv w:val="1"/>
      <w:marLeft w:val="0"/>
      <w:marRight w:val="0"/>
      <w:marTop w:val="0"/>
      <w:marBottom w:val="0"/>
      <w:divBdr>
        <w:top w:val="none" w:sz="0" w:space="0" w:color="auto"/>
        <w:left w:val="none" w:sz="0" w:space="0" w:color="auto"/>
        <w:bottom w:val="none" w:sz="0" w:space="0" w:color="auto"/>
        <w:right w:val="none" w:sz="0" w:space="0" w:color="auto"/>
      </w:divBdr>
      <w:divsChild>
        <w:div w:id="448746564">
          <w:marLeft w:val="0"/>
          <w:marRight w:val="0"/>
          <w:marTop w:val="0"/>
          <w:marBottom w:val="0"/>
          <w:divBdr>
            <w:top w:val="none" w:sz="0" w:space="0" w:color="auto"/>
            <w:left w:val="none" w:sz="0" w:space="0" w:color="auto"/>
            <w:bottom w:val="none" w:sz="0" w:space="0" w:color="auto"/>
            <w:right w:val="none" w:sz="0" w:space="0" w:color="auto"/>
          </w:divBdr>
        </w:div>
      </w:divsChild>
    </w:div>
    <w:div w:id="1376200624">
      <w:bodyDiv w:val="1"/>
      <w:marLeft w:val="0"/>
      <w:marRight w:val="0"/>
      <w:marTop w:val="0"/>
      <w:marBottom w:val="0"/>
      <w:divBdr>
        <w:top w:val="none" w:sz="0" w:space="0" w:color="auto"/>
        <w:left w:val="none" w:sz="0" w:space="0" w:color="auto"/>
        <w:bottom w:val="none" w:sz="0" w:space="0" w:color="auto"/>
        <w:right w:val="none" w:sz="0" w:space="0" w:color="auto"/>
      </w:divBdr>
      <w:divsChild>
        <w:div w:id="348139222">
          <w:marLeft w:val="0"/>
          <w:marRight w:val="0"/>
          <w:marTop w:val="0"/>
          <w:marBottom w:val="0"/>
          <w:divBdr>
            <w:top w:val="none" w:sz="0" w:space="0" w:color="auto"/>
            <w:left w:val="none" w:sz="0" w:space="0" w:color="auto"/>
            <w:bottom w:val="none" w:sz="0" w:space="0" w:color="auto"/>
            <w:right w:val="none" w:sz="0" w:space="0" w:color="auto"/>
          </w:divBdr>
        </w:div>
      </w:divsChild>
    </w:div>
    <w:div w:id="1403984928">
      <w:bodyDiv w:val="1"/>
      <w:marLeft w:val="0"/>
      <w:marRight w:val="0"/>
      <w:marTop w:val="0"/>
      <w:marBottom w:val="0"/>
      <w:divBdr>
        <w:top w:val="none" w:sz="0" w:space="0" w:color="auto"/>
        <w:left w:val="none" w:sz="0" w:space="0" w:color="auto"/>
        <w:bottom w:val="none" w:sz="0" w:space="0" w:color="auto"/>
        <w:right w:val="none" w:sz="0" w:space="0" w:color="auto"/>
      </w:divBdr>
      <w:divsChild>
        <w:div w:id="1493570873">
          <w:marLeft w:val="0"/>
          <w:marRight w:val="0"/>
          <w:marTop w:val="0"/>
          <w:marBottom w:val="0"/>
          <w:divBdr>
            <w:top w:val="none" w:sz="0" w:space="0" w:color="auto"/>
            <w:left w:val="none" w:sz="0" w:space="0" w:color="auto"/>
            <w:bottom w:val="none" w:sz="0" w:space="0" w:color="auto"/>
            <w:right w:val="none" w:sz="0" w:space="0" w:color="auto"/>
          </w:divBdr>
        </w:div>
        <w:div w:id="2011564853">
          <w:marLeft w:val="0"/>
          <w:marRight w:val="0"/>
          <w:marTop w:val="0"/>
          <w:marBottom w:val="0"/>
          <w:divBdr>
            <w:top w:val="none" w:sz="0" w:space="0" w:color="auto"/>
            <w:left w:val="none" w:sz="0" w:space="0" w:color="auto"/>
            <w:bottom w:val="none" w:sz="0" w:space="0" w:color="auto"/>
            <w:right w:val="none" w:sz="0" w:space="0" w:color="auto"/>
          </w:divBdr>
        </w:div>
        <w:div w:id="739671759">
          <w:marLeft w:val="0"/>
          <w:marRight w:val="0"/>
          <w:marTop w:val="0"/>
          <w:marBottom w:val="0"/>
          <w:divBdr>
            <w:top w:val="none" w:sz="0" w:space="0" w:color="auto"/>
            <w:left w:val="none" w:sz="0" w:space="0" w:color="auto"/>
            <w:bottom w:val="none" w:sz="0" w:space="0" w:color="auto"/>
            <w:right w:val="none" w:sz="0" w:space="0" w:color="auto"/>
          </w:divBdr>
        </w:div>
      </w:divsChild>
    </w:div>
    <w:div w:id="1638562029">
      <w:bodyDiv w:val="1"/>
      <w:marLeft w:val="0"/>
      <w:marRight w:val="0"/>
      <w:marTop w:val="0"/>
      <w:marBottom w:val="0"/>
      <w:divBdr>
        <w:top w:val="none" w:sz="0" w:space="0" w:color="auto"/>
        <w:left w:val="none" w:sz="0" w:space="0" w:color="auto"/>
        <w:bottom w:val="none" w:sz="0" w:space="0" w:color="auto"/>
        <w:right w:val="none" w:sz="0" w:space="0" w:color="auto"/>
      </w:divBdr>
      <w:divsChild>
        <w:div w:id="1238437107">
          <w:marLeft w:val="0"/>
          <w:marRight w:val="0"/>
          <w:marTop w:val="0"/>
          <w:marBottom w:val="0"/>
          <w:divBdr>
            <w:top w:val="none" w:sz="0" w:space="0" w:color="auto"/>
            <w:left w:val="none" w:sz="0" w:space="0" w:color="auto"/>
            <w:bottom w:val="none" w:sz="0" w:space="0" w:color="auto"/>
            <w:right w:val="none" w:sz="0" w:space="0" w:color="auto"/>
          </w:divBdr>
        </w:div>
      </w:divsChild>
    </w:div>
    <w:div w:id="1878396015">
      <w:bodyDiv w:val="1"/>
      <w:marLeft w:val="0"/>
      <w:marRight w:val="0"/>
      <w:marTop w:val="0"/>
      <w:marBottom w:val="0"/>
      <w:divBdr>
        <w:top w:val="none" w:sz="0" w:space="0" w:color="auto"/>
        <w:left w:val="none" w:sz="0" w:space="0" w:color="auto"/>
        <w:bottom w:val="none" w:sz="0" w:space="0" w:color="auto"/>
        <w:right w:val="none" w:sz="0" w:space="0" w:color="auto"/>
      </w:divBdr>
      <w:divsChild>
        <w:div w:id="133067607">
          <w:marLeft w:val="0"/>
          <w:marRight w:val="0"/>
          <w:marTop w:val="0"/>
          <w:marBottom w:val="0"/>
          <w:divBdr>
            <w:top w:val="none" w:sz="0" w:space="0" w:color="auto"/>
            <w:left w:val="none" w:sz="0" w:space="0" w:color="auto"/>
            <w:bottom w:val="none" w:sz="0" w:space="0" w:color="auto"/>
            <w:right w:val="none" w:sz="0" w:space="0" w:color="auto"/>
          </w:divBdr>
          <w:divsChild>
            <w:div w:id="947469844">
              <w:marLeft w:val="0"/>
              <w:marRight w:val="0"/>
              <w:marTop w:val="0"/>
              <w:marBottom w:val="0"/>
              <w:divBdr>
                <w:top w:val="none" w:sz="0" w:space="0" w:color="auto"/>
                <w:left w:val="none" w:sz="0" w:space="0" w:color="auto"/>
                <w:bottom w:val="none" w:sz="0" w:space="0" w:color="auto"/>
                <w:right w:val="none" w:sz="0" w:space="0" w:color="auto"/>
              </w:divBdr>
              <w:divsChild>
                <w:div w:id="250310187">
                  <w:marLeft w:val="0"/>
                  <w:marRight w:val="0"/>
                  <w:marTop w:val="0"/>
                  <w:marBottom w:val="0"/>
                  <w:divBdr>
                    <w:top w:val="none" w:sz="0" w:space="0" w:color="auto"/>
                    <w:left w:val="none" w:sz="0" w:space="0" w:color="auto"/>
                    <w:bottom w:val="none" w:sz="0" w:space="0" w:color="auto"/>
                    <w:right w:val="none" w:sz="0" w:space="0" w:color="auto"/>
                  </w:divBdr>
                </w:div>
                <w:div w:id="575172407">
                  <w:marLeft w:val="0"/>
                  <w:marRight w:val="0"/>
                  <w:marTop w:val="0"/>
                  <w:marBottom w:val="0"/>
                  <w:divBdr>
                    <w:top w:val="none" w:sz="0" w:space="0" w:color="auto"/>
                    <w:left w:val="none" w:sz="0" w:space="0" w:color="auto"/>
                    <w:bottom w:val="none" w:sz="0" w:space="0" w:color="auto"/>
                    <w:right w:val="none" w:sz="0" w:space="0" w:color="auto"/>
                  </w:divBdr>
                </w:div>
              </w:divsChild>
            </w:div>
            <w:div w:id="1193569584">
              <w:marLeft w:val="0"/>
              <w:marRight w:val="0"/>
              <w:marTop w:val="0"/>
              <w:marBottom w:val="0"/>
              <w:divBdr>
                <w:top w:val="none" w:sz="0" w:space="0" w:color="auto"/>
                <w:left w:val="none" w:sz="0" w:space="0" w:color="auto"/>
                <w:bottom w:val="none" w:sz="0" w:space="0" w:color="auto"/>
                <w:right w:val="none" w:sz="0" w:space="0" w:color="auto"/>
              </w:divBdr>
              <w:divsChild>
                <w:div w:id="1312440880">
                  <w:marLeft w:val="0"/>
                  <w:marRight w:val="0"/>
                  <w:marTop w:val="0"/>
                  <w:marBottom w:val="0"/>
                  <w:divBdr>
                    <w:top w:val="none" w:sz="0" w:space="0" w:color="auto"/>
                    <w:left w:val="none" w:sz="0" w:space="0" w:color="auto"/>
                    <w:bottom w:val="none" w:sz="0" w:space="0" w:color="auto"/>
                    <w:right w:val="none" w:sz="0" w:space="0" w:color="auto"/>
                  </w:divBdr>
                  <w:divsChild>
                    <w:div w:id="389118166">
                      <w:marLeft w:val="0"/>
                      <w:marRight w:val="0"/>
                      <w:marTop w:val="0"/>
                      <w:marBottom w:val="0"/>
                      <w:divBdr>
                        <w:top w:val="none" w:sz="0" w:space="0" w:color="auto"/>
                        <w:left w:val="none" w:sz="0" w:space="0" w:color="auto"/>
                        <w:bottom w:val="none" w:sz="0" w:space="0" w:color="auto"/>
                        <w:right w:val="none" w:sz="0" w:space="0" w:color="auto"/>
                      </w:divBdr>
                      <w:divsChild>
                        <w:div w:id="2819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4837">
              <w:marLeft w:val="0"/>
              <w:marRight w:val="0"/>
              <w:marTop w:val="0"/>
              <w:marBottom w:val="0"/>
              <w:divBdr>
                <w:top w:val="none" w:sz="0" w:space="0" w:color="auto"/>
                <w:left w:val="none" w:sz="0" w:space="0" w:color="auto"/>
                <w:bottom w:val="none" w:sz="0" w:space="0" w:color="auto"/>
                <w:right w:val="none" w:sz="0" w:space="0" w:color="auto"/>
              </w:divBdr>
              <w:divsChild>
                <w:div w:id="1065252394">
                  <w:marLeft w:val="0"/>
                  <w:marRight w:val="0"/>
                  <w:marTop w:val="0"/>
                  <w:marBottom w:val="0"/>
                  <w:divBdr>
                    <w:top w:val="none" w:sz="0" w:space="0" w:color="auto"/>
                    <w:left w:val="none" w:sz="0" w:space="0" w:color="auto"/>
                    <w:bottom w:val="none" w:sz="0" w:space="0" w:color="auto"/>
                    <w:right w:val="none" w:sz="0" w:space="0" w:color="auto"/>
                  </w:divBdr>
                  <w:divsChild>
                    <w:div w:id="1762679449">
                      <w:marLeft w:val="0"/>
                      <w:marRight w:val="0"/>
                      <w:marTop w:val="0"/>
                      <w:marBottom w:val="0"/>
                      <w:divBdr>
                        <w:top w:val="none" w:sz="0" w:space="0" w:color="auto"/>
                        <w:left w:val="none" w:sz="0" w:space="0" w:color="auto"/>
                        <w:bottom w:val="none" w:sz="0" w:space="0" w:color="auto"/>
                        <w:right w:val="none" w:sz="0" w:space="0" w:color="auto"/>
                      </w:divBdr>
                      <w:divsChild>
                        <w:div w:id="2001424640">
                          <w:marLeft w:val="0"/>
                          <w:marRight w:val="0"/>
                          <w:marTop w:val="0"/>
                          <w:marBottom w:val="0"/>
                          <w:divBdr>
                            <w:top w:val="none" w:sz="0" w:space="0" w:color="auto"/>
                            <w:left w:val="none" w:sz="0" w:space="0" w:color="auto"/>
                            <w:bottom w:val="none" w:sz="0" w:space="0" w:color="auto"/>
                            <w:right w:val="none" w:sz="0" w:space="0" w:color="auto"/>
                          </w:divBdr>
                        </w:div>
                        <w:div w:id="215557409">
                          <w:marLeft w:val="0"/>
                          <w:marRight w:val="0"/>
                          <w:marTop w:val="0"/>
                          <w:marBottom w:val="0"/>
                          <w:divBdr>
                            <w:top w:val="none" w:sz="0" w:space="0" w:color="auto"/>
                            <w:left w:val="none" w:sz="0" w:space="0" w:color="auto"/>
                            <w:bottom w:val="none" w:sz="0" w:space="0" w:color="auto"/>
                            <w:right w:val="none" w:sz="0" w:space="0" w:color="auto"/>
                          </w:divBdr>
                        </w:div>
                        <w:div w:id="2104060164">
                          <w:marLeft w:val="0"/>
                          <w:marRight w:val="0"/>
                          <w:marTop w:val="0"/>
                          <w:marBottom w:val="0"/>
                          <w:divBdr>
                            <w:top w:val="none" w:sz="0" w:space="0" w:color="auto"/>
                            <w:left w:val="none" w:sz="0" w:space="0" w:color="auto"/>
                            <w:bottom w:val="none" w:sz="0" w:space="0" w:color="auto"/>
                            <w:right w:val="none" w:sz="0" w:space="0" w:color="auto"/>
                          </w:divBdr>
                          <w:divsChild>
                            <w:div w:id="118233757">
                              <w:marLeft w:val="0"/>
                              <w:marRight w:val="0"/>
                              <w:marTop w:val="0"/>
                              <w:marBottom w:val="0"/>
                              <w:divBdr>
                                <w:top w:val="none" w:sz="0" w:space="0" w:color="auto"/>
                                <w:left w:val="none" w:sz="0" w:space="0" w:color="auto"/>
                                <w:bottom w:val="none" w:sz="0" w:space="0" w:color="auto"/>
                                <w:right w:val="none" w:sz="0" w:space="0" w:color="auto"/>
                              </w:divBdr>
                            </w:div>
                          </w:divsChild>
                        </w:div>
                        <w:div w:id="19386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35522">
      <w:bodyDiv w:val="1"/>
      <w:marLeft w:val="0"/>
      <w:marRight w:val="0"/>
      <w:marTop w:val="0"/>
      <w:marBottom w:val="0"/>
      <w:divBdr>
        <w:top w:val="none" w:sz="0" w:space="0" w:color="auto"/>
        <w:left w:val="none" w:sz="0" w:space="0" w:color="auto"/>
        <w:bottom w:val="none" w:sz="0" w:space="0" w:color="auto"/>
        <w:right w:val="none" w:sz="0" w:space="0" w:color="auto"/>
      </w:divBdr>
      <w:divsChild>
        <w:div w:id="1117798294">
          <w:marLeft w:val="0"/>
          <w:marRight w:val="0"/>
          <w:marTop w:val="0"/>
          <w:marBottom w:val="0"/>
          <w:divBdr>
            <w:top w:val="none" w:sz="0" w:space="0" w:color="auto"/>
            <w:left w:val="none" w:sz="0" w:space="0" w:color="auto"/>
            <w:bottom w:val="none" w:sz="0" w:space="0" w:color="auto"/>
            <w:right w:val="none" w:sz="0" w:space="0" w:color="auto"/>
          </w:divBdr>
        </w:div>
      </w:divsChild>
    </w:div>
    <w:div w:id="2044088385">
      <w:bodyDiv w:val="1"/>
      <w:marLeft w:val="0"/>
      <w:marRight w:val="0"/>
      <w:marTop w:val="0"/>
      <w:marBottom w:val="0"/>
      <w:divBdr>
        <w:top w:val="none" w:sz="0" w:space="0" w:color="auto"/>
        <w:left w:val="none" w:sz="0" w:space="0" w:color="auto"/>
        <w:bottom w:val="none" w:sz="0" w:space="0" w:color="auto"/>
        <w:right w:val="none" w:sz="0" w:space="0" w:color="auto"/>
      </w:divBdr>
      <w:divsChild>
        <w:div w:id="2045399889">
          <w:marLeft w:val="0"/>
          <w:marRight w:val="0"/>
          <w:marTop w:val="0"/>
          <w:marBottom w:val="0"/>
          <w:divBdr>
            <w:top w:val="none" w:sz="0" w:space="0" w:color="auto"/>
            <w:left w:val="none" w:sz="0" w:space="0" w:color="auto"/>
            <w:bottom w:val="none" w:sz="0" w:space="0" w:color="auto"/>
            <w:right w:val="none" w:sz="0" w:space="0" w:color="auto"/>
          </w:divBdr>
          <w:divsChild>
            <w:div w:id="1828981136">
              <w:marLeft w:val="0"/>
              <w:marRight w:val="0"/>
              <w:marTop w:val="0"/>
              <w:marBottom w:val="0"/>
              <w:divBdr>
                <w:top w:val="none" w:sz="0" w:space="0" w:color="auto"/>
                <w:left w:val="none" w:sz="0" w:space="0" w:color="auto"/>
                <w:bottom w:val="none" w:sz="0" w:space="0" w:color="auto"/>
                <w:right w:val="none" w:sz="0" w:space="0" w:color="auto"/>
              </w:divBdr>
              <w:divsChild>
                <w:div w:id="1786339818">
                  <w:marLeft w:val="0"/>
                  <w:marRight w:val="0"/>
                  <w:marTop w:val="0"/>
                  <w:marBottom w:val="0"/>
                  <w:divBdr>
                    <w:top w:val="none" w:sz="0" w:space="0" w:color="auto"/>
                    <w:left w:val="none" w:sz="0" w:space="0" w:color="auto"/>
                    <w:bottom w:val="none" w:sz="0" w:space="0" w:color="auto"/>
                    <w:right w:val="none" w:sz="0" w:space="0" w:color="auto"/>
                  </w:divBdr>
                  <w:divsChild>
                    <w:div w:id="273751642">
                      <w:marLeft w:val="0"/>
                      <w:marRight w:val="0"/>
                      <w:marTop w:val="0"/>
                      <w:marBottom w:val="0"/>
                      <w:divBdr>
                        <w:top w:val="none" w:sz="0" w:space="0" w:color="auto"/>
                        <w:left w:val="none" w:sz="0" w:space="0" w:color="auto"/>
                        <w:bottom w:val="none" w:sz="0" w:space="0" w:color="auto"/>
                        <w:right w:val="none" w:sz="0" w:space="0" w:color="auto"/>
                      </w:divBdr>
                      <w:divsChild>
                        <w:div w:id="401372616">
                          <w:marLeft w:val="0"/>
                          <w:marRight w:val="0"/>
                          <w:marTop w:val="0"/>
                          <w:marBottom w:val="0"/>
                          <w:divBdr>
                            <w:top w:val="none" w:sz="0" w:space="0" w:color="auto"/>
                            <w:left w:val="none" w:sz="0" w:space="0" w:color="auto"/>
                            <w:bottom w:val="none" w:sz="0" w:space="0" w:color="auto"/>
                            <w:right w:val="none" w:sz="0" w:space="0" w:color="auto"/>
                          </w:divBdr>
                        </w:div>
                        <w:div w:id="539704177">
                          <w:marLeft w:val="0"/>
                          <w:marRight w:val="0"/>
                          <w:marTop w:val="0"/>
                          <w:marBottom w:val="0"/>
                          <w:divBdr>
                            <w:top w:val="none" w:sz="0" w:space="0" w:color="auto"/>
                            <w:left w:val="none" w:sz="0" w:space="0" w:color="auto"/>
                            <w:bottom w:val="none" w:sz="0" w:space="0" w:color="auto"/>
                            <w:right w:val="none" w:sz="0" w:space="0" w:color="auto"/>
                          </w:divBdr>
                        </w:div>
                        <w:div w:id="1792554412">
                          <w:marLeft w:val="0"/>
                          <w:marRight w:val="0"/>
                          <w:marTop w:val="0"/>
                          <w:marBottom w:val="0"/>
                          <w:divBdr>
                            <w:top w:val="none" w:sz="0" w:space="0" w:color="auto"/>
                            <w:left w:val="none" w:sz="0" w:space="0" w:color="auto"/>
                            <w:bottom w:val="none" w:sz="0" w:space="0" w:color="auto"/>
                            <w:right w:val="none" w:sz="0" w:space="0" w:color="auto"/>
                          </w:divBdr>
                        </w:div>
                        <w:div w:id="4213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7650152EBD4A238E36287C4B271D2F"/>
        <w:category>
          <w:name w:val="General"/>
          <w:gallery w:val="placeholder"/>
        </w:category>
        <w:types>
          <w:type w:val="bbPlcHdr"/>
        </w:types>
        <w:behaviors>
          <w:behavior w:val="content"/>
        </w:behaviors>
        <w:guid w:val="{70887640-04BC-4CAE-921D-73519B8A2037}"/>
      </w:docPartPr>
      <w:docPartBody>
        <w:p w:rsidR="005379E6" w:rsidRDefault="00E90B72" w:rsidP="00E90B72">
          <w:pPr>
            <w:pStyle w:val="F67650152EBD4A238E36287C4B271D2F2"/>
          </w:pPr>
          <w:r w:rsidRPr="004B3313">
            <w:rPr>
              <w:rStyle w:val="PlaceholderText"/>
              <w:color w:val="FF0000"/>
            </w:rPr>
            <w:t>Click or tap here to enter text.</w:t>
          </w:r>
        </w:p>
      </w:docPartBody>
    </w:docPart>
    <w:docPart>
      <w:docPartPr>
        <w:name w:val="E1C625E26DC34139AAB73AB468C5F2AE"/>
        <w:category>
          <w:name w:val="General"/>
          <w:gallery w:val="placeholder"/>
        </w:category>
        <w:types>
          <w:type w:val="bbPlcHdr"/>
        </w:types>
        <w:behaviors>
          <w:behavior w:val="content"/>
        </w:behaviors>
        <w:guid w:val="{DA14304E-B494-451E-8EF6-5163185479B1}"/>
      </w:docPartPr>
      <w:docPartBody>
        <w:p w:rsidR="005379E6" w:rsidRDefault="00E90B72" w:rsidP="00E90B72">
          <w:pPr>
            <w:pStyle w:val="E1C625E26DC34139AAB73AB468C5F2AE"/>
          </w:pPr>
          <w:r w:rsidRPr="004B3313">
            <w:rPr>
              <w:rStyle w:val="PlaceholderText"/>
              <w:color w:val="FF0000"/>
            </w:rPr>
            <w:t>Click or tap here to enter text.</w:t>
          </w:r>
        </w:p>
      </w:docPartBody>
    </w:docPart>
    <w:docPart>
      <w:docPartPr>
        <w:name w:val="5375EF9F8F3F4B458AACFC53EE1792C4"/>
        <w:category>
          <w:name w:val="General"/>
          <w:gallery w:val="placeholder"/>
        </w:category>
        <w:types>
          <w:type w:val="bbPlcHdr"/>
        </w:types>
        <w:behaviors>
          <w:behavior w:val="content"/>
        </w:behaviors>
        <w:guid w:val="{1D289044-C80D-46A7-A791-EB5D9224B3DE}"/>
      </w:docPartPr>
      <w:docPartBody>
        <w:p w:rsidR="005379E6" w:rsidRDefault="00E90B72" w:rsidP="00E90B72">
          <w:pPr>
            <w:pStyle w:val="5375EF9F8F3F4B458AACFC53EE1792C4"/>
          </w:pPr>
          <w:r w:rsidRPr="004B3313">
            <w:rPr>
              <w:rStyle w:val="PlaceholderText"/>
              <w:color w:val="FF0000"/>
            </w:rPr>
            <w:t>Click or tap here to enter text.</w:t>
          </w:r>
        </w:p>
      </w:docPartBody>
    </w:docPart>
    <w:docPart>
      <w:docPartPr>
        <w:name w:val="77707B7232D84F9EA5455D20E6F5F4B0"/>
        <w:category>
          <w:name w:val="General"/>
          <w:gallery w:val="placeholder"/>
        </w:category>
        <w:types>
          <w:type w:val="bbPlcHdr"/>
        </w:types>
        <w:behaviors>
          <w:behavior w:val="content"/>
        </w:behaviors>
        <w:guid w:val="{BEA66FF9-68A6-449F-81DD-88AEFB227BDC}"/>
      </w:docPartPr>
      <w:docPartBody>
        <w:p w:rsidR="005379E6" w:rsidRDefault="00E90B72" w:rsidP="00E90B72">
          <w:pPr>
            <w:pStyle w:val="77707B7232D84F9EA5455D20E6F5F4B0"/>
          </w:pPr>
          <w:r w:rsidRPr="004B3313">
            <w:rPr>
              <w:rStyle w:val="PlaceholderText"/>
              <w:color w:val="FF0000"/>
            </w:rPr>
            <w:t>Click or tap here to enter text.</w:t>
          </w:r>
        </w:p>
      </w:docPartBody>
    </w:docPart>
    <w:docPart>
      <w:docPartPr>
        <w:name w:val="B31441E8C5D4463CBF6C024C45179206"/>
        <w:category>
          <w:name w:val="General"/>
          <w:gallery w:val="placeholder"/>
        </w:category>
        <w:types>
          <w:type w:val="bbPlcHdr"/>
        </w:types>
        <w:behaviors>
          <w:behavior w:val="content"/>
        </w:behaviors>
        <w:guid w:val="{157644DE-7BC1-460F-8050-E2C806E0FFC3}"/>
      </w:docPartPr>
      <w:docPartBody>
        <w:p w:rsidR="005379E6" w:rsidRDefault="00E90B72" w:rsidP="00E90B72">
          <w:pPr>
            <w:pStyle w:val="B31441E8C5D4463CBF6C024C45179206"/>
          </w:pPr>
          <w:r w:rsidRPr="004B3313">
            <w:rPr>
              <w:rStyle w:val="PlaceholderText"/>
              <w:color w:val="FF0000"/>
            </w:rPr>
            <w:t>Click or tap here to enter text.</w:t>
          </w:r>
        </w:p>
      </w:docPartBody>
    </w:docPart>
    <w:docPart>
      <w:docPartPr>
        <w:name w:val="1C9E0DB893D0449A94E1034D577CD12C"/>
        <w:category>
          <w:name w:val="General"/>
          <w:gallery w:val="placeholder"/>
        </w:category>
        <w:types>
          <w:type w:val="bbPlcHdr"/>
        </w:types>
        <w:behaviors>
          <w:behavior w:val="content"/>
        </w:behaviors>
        <w:guid w:val="{E4612067-D4E6-4C83-A293-6F1A9037A1F9}"/>
      </w:docPartPr>
      <w:docPartBody>
        <w:p w:rsidR="005379E6" w:rsidRDefault="00E90B72" w:rsidP="00E90B72">
          <w:pPr>
            <w:pStyle w:val="1C9E0DB893D0449A94E1034D577CD12C"/>
          </w:pPr>
          <w:r w:rsidRPr="004B3313">
            <w:rPr>
              <w:rStyle w:val="PlaceholderText"/>
              <w:color w:val="FF0000"/>
            </w:rPr>
            <w:t>Click or tap here to enter text.</w:t>
          </w:r>
        </w:p>
      </w:docPartBody>
    </w:docPart>
    <w:docPart>
      <w:docPartPr>
        <w:name w:val="09DB48B60DD94354BCB382646928580C"/>
        <w:category>
          <w:name w:val="General"/>
          <w:gallery w:val="placeholder"/>
        </w:category>
        <w:types>
          <w:type w:val="bbPlcHdr"/>
        </w:types>
        <w:behaviors>
          <w:behavior w:val="content"/>
        </w:behaviors>
        <w:guid w:val="{D42A671E-3047-485E-9D56-EF45E94A6902}"/>
      </w:docPartPr>
      <w:docPartBody>
        <w:p w:rsidR="005379E6" w:rsidRDefault="00E90B72" w:rsidP="00E90B72">
          <w:pPr>
            <w:pStyle w:val="09DB48B60DD94354BCB382646928580C"/>
          </w:pPr>
          <w:r w:rsidRPr="004B3313">
            <w:rPr>
              <w:rStyle w:val="PlaceholderText"/>
              <w:color w:val="FF0000"/>
            </w:rPr>
            <w:t>Click or tap here to enter text.</w:t>
          </w:r>
        </w:p>
      </w:docPartBody>
    </w:docPart>
    <w:docPart>
      <w:docPartPr>
        <w:name w:val="7B9C48916E7E46AABCAFAA501CBD3754"/>
        <w:category>
          <w:name w:val="General"/>
          <w:gallery w:val="placeholder"/>
        </w:category>
        <w:types>
          <w:type w:val="bbPlcHdr"/>
        </w:types>
        <w:behaviors>
          <w:behavior w:val="content"/>
        </w:behaviors>
        <w:guid w:val="{929137D4-F31F-4F10-9B7C-C76B73A75278}"/>
      </w:docPartPr>
      <w:docPartBody>
        <w:p w:rsidR="005379E6" w:rsidRDefault="00E90B72" w:rsidP="00E90B72">
          <w:pPr>
            <w:pStyle w:val="7B9C48916E7E46AABCAFAA501CBD3754"/>
          </w:pPr>
          <w:r w:rsidRPr="004B3313">
            <w:rPr>
              <w:rStyle w:val="PlaceholderText"/>
              <w:color w:val="FF0000"/>
            </w:rPr>
            <w:t>Click or tap here to enter text.</w:t>
          </w:r>
        </w:p>
      </w:docPartBody>
    </w:docPart>
    <w:docPart>
      <w:docPartPr>
        <w:name w:val="CBFCE8F4541D420C81F04AD65870F8C4"/>
        <w:category>
          <w:name w:val="General"/>
          <w:gallery w:val="placeholder"/>
        </w:category>
        <w:types>
          <w:type w:val="bbPlcHdr"/>
        </w:types>
        <w:behaviors>
          <w:behavior w:val="content"/>
        </w:behaviors>
        <w:guid w:val="{85D61A01-0AE9-458A-A661-132CC05C4AF3}"/>
      </w:docPartPr>
      <w:docPartBody>
        <w:p w:rsidR="005379E6" w:rsidRDefault="00E90B72" w:rsidP="00E90B72">
          <w:pPr>
            <w:pStyle w:val="CBFCE8F4541D420C81F04AD65870F8C4"/>
          </w:pPr>
          <w:r w:rsidRPr="004B3313">
            <w:rPr>
              <w:rStyle w:val="PlaceholderText"/>
              <w:color w:val="FF0000"/>
            </w:rPr>
            <w:t>Click or tap here to enter text.</w:t>
          </w:r>
        </w:p>
      </w:docPartBody>
    </w:docPart>
    <w:docPart>
      <w:docPartPr>
        <w:name w:val="C01906273C804DE1A7AA81FF20F76891"/>
        <w:category>
          <w:name w:val="General"/>
          <w:gallery w:val="placeholder"/>
        </w:category>
        <w:types>
          <w:type w:val="bbPlcHdr"/>
        </w:types>
        <w:behaviors>
          <w:behavior w:val="content"/>
        </w:behaviors>
        <w:guid w:val="{D8472C48-9F3C-4A1C-B7E3-0061D2A2F84B}"/>
      </w:docPartPr>
      <w:docPartBody>
        <w:p w:rsidR="00B42AFF" w:rsidRDefault="00C106DF" w:rsidP="00C106DF">
          <w:pPr>
            <w:pStyle w:val="C01906273C804DE1A7AA81FF20F76891"/>
          </w:pPr>
          <w:r w:rsidRPr="004B3313">
            <w:rPr>
              <w:rStyle w:val="PlaceholderText"/>
              <w:color w:val="FF0000"/>
            </w:rPr>
            <w:t>Click or tap here to enter text.</w:t>
          </w:r>
        </w:p>
      </w:docPartBody>
    </w:docPart>
    <w:docPart>
      <w:docPartPr>
        <w:name w:val="91DD1B100E0F43ABB8A6015555B2E2EE"/>
        <w:category>
          <w:name w:val="General"/>
          <w:gallery w:val="placeholder"/>
        </w:category>
        <w:types>
          <w:type w:val="bbPlcHdr"/>
        </w:types>
        <w:behaviors>
          <w:behavior w:val="content"/>
        </w:behaviors>
        <w:guid w:val="{6D9171A7-629F-4D88-92D0-F523AC824AD4}"/>
      </w:docPartPr>
      <w:docPartBody>
        <w:p w:rsidR="00B42AFF" w:rsidRDefault="00C106DF" w:rsidP="00C106DF">
          <w:pPr>
            <w:pStyle w:val="91DD1B100E0F43ABB8A6015555B2E2EE"/>
          </w:pPr>
          <w:r w:rsidRPr="004B3313">
            <w:rPr>
              <w:rStyle w:val="PlaceholderText"/>
              <w:color w:val="FF0000"/>
            </w:rPr>
            <w:t>Click or tap here to enter text.</w:t>
          </w:r>
        </w:p>
      </w:docPartBody>
    </w:docPart>
    <w:docPart>
      <w:docPartPr>
        <w:name w:val="6095CC384D4344D9814AC6DE0C6A800B"/>
        <w:category>
          <w:name w:val="General"/>
          <w:gallery w:val="placeholder"/>
        </w:category>
        <w:types>
          <w:type w:val="bbPlcHdr"/>
        </w:types>
        <w:behaviors>
          <w:behavior w:val="content"/>
        </w:behaviors>
        <w:guid w:val="{F13B46B7-0B5F-4A72-8A5C-CD560AE867A3}"/>
      </w:docPartPr>
      <w:docPartBody>
        <w:p w:rsidR="00B42AFF" w:rsidRDefault="00C106DF" w:rsidP="00C106DF">
          <w:pPr>
            <w:pStyle w:val="6095CC384D4344D9814AC6DE0C6A800B"/>
          </w:pPr>
          <w:r w:rsidRPr="004B3313">
            <w:rPr>
              <w:rStyle w:val="PlaceholderText"/>
              <w:color w:val="FF0000"/>
            </w:rPr>
            <w:t>Click or tap here to enter text.</w:t>
          </w:r>
        </w:p>
      </w:docPartBody>
    </w:docPart>
    <w:docPart>
      <w:docPartPr>
        <w:name w:val="52239E05398C4037A43A6A1DED3A92E9"/>
        <w:category>
          <w:name w:val="General"/>
          <w:gallery w:val="placeholder"/>
        </w:category>
        <w:types>
          <w:type w:val="bbPlcHdr"/>
        </w:types>
        <w:behaviors>
          <w:behavior w:val="content"/>
        </w:behaviors>
        <w:guid w:val="{582025A5-D368-4E99-8244-5F75F938C639}"/>
      </w:docPartPr>
      <w:docPartBody>
        <w:p w:rsidR="00B42AFF" w:rsidRDefault="00C106DF" w:rsidP="00C106DF">
          <w:pPr>
            <w:pStyle w:val="52239E05398C4037A43A6A1DED3A92E9"/>
          </w:pPr>
          <w:r w:rsidRPr="004B3313">
            <w:rPr>
              <w:rStyle w:val="PlaceholderText"/>
              <w:color w:val="FF0000"/>
            </w:rPr>
            <w:t>Click or tap here to enter text.</w:t>
          </w:r>
        </w:p>
      </w:docPartBody>
    </w:docPart>
    <w:docPart>
      <w:docPartPr>
        <w:name w:val="3C6AD30A993348D59BD6B212CF7B372A"/>
        <w:category>
          <w:name w:val="General"/>
          <w:gallery w:val="placeholder"/>
        </w:category>
        <w:types>
          <w:type w:val="bbPlcHdr"/>
        </w:types>
        <w:behaviors>
          <w:behavior w:val="content"/>
        </w:behaviors>
        <w:guid w:val="{1A3DBAFC-DBAB-4762-9721-7013415EAD58}"/>
      </w:docPartPr>
      <w:docPartBody>
        <w:p w:rsidR="00B42AFF" w:rsidRDefault="00C106DF" w:rsidP="00C106DF">
          <w:pPr>
            <w:pStyle w:val="3C6AD30A993348D59BD6B212CF7B372A"/>
          </w:pPr>
          <w:r w:rsidRPr="004B3313">
            <w:rPr>
              <w:rStyle w:val="PlaceholderText"/>
              <w:color w:val="FF0000"/>
            </w:rPr>
            <w:t>Click or tap here to enter text.</w:t>
          </w:r>
        </w:p>
      </w:docPartBody>
    </w:docPart>
    <w:docPart>
      <w:docPartPr>
        <w:name w:val="A73D4A5047594147B01BD7DEE3BB300A"/>
        <w:category>
          <w:name w:val="General"/>
          <w:gallery w:val="placeholder"/>
        </w:category>
        <w:types>
          <w:type w:val="bbPlcHdr"/>
        </w:types>
        <w:behaviors>
          <w:behavior w:val="content"/>
        </w:behaviors>
        <w:guid w:val="{16702E67-A29B-4269-AE71-BF3E3FC21312}"/>
      </w:docPartPr>
      <w:docPartBody>
        <w:p w:rsidR="00B42AFF" w:rsidRDefault="00C106DF" w:rsidP="00C106DF">
          <w:pPr>
            <w:pStyle w:val="A73D4A5047594147B01BD7DEE3BB300A"/>
          </w:pPr>
          <w:r w:rsidRPr="004B3313">
            <w:rPr>
              <w:rStyle w:val="PlaceholderText"/>
              <w:color w:val="FF0000"/>
            </w:rPr>
            <w:t>Click or tap here to enter text.</w:t>
          </w:r>
        </w:p>
      </w:docPartBody>
    </w:docPart>
    <w:docPart>
      <w:docPartPr>
        <w:name w:val="EA5FCAECE6E1468CA3E787EB15FAECD0"/>
        <w:category>
          <w:name w:val="General"/>
          <w:gallery w:val="placeholder"/>
        </w:category>
        <w:types>
          <w:type w:val="bbPlcHdr"/>
        </w:types>
        <w:behaviors>
          <w:behavior w:val="content"/>
        </w:behaviors>
        <w:guid w:val="{321BEAB3-09E6-4CA7-B00D-0DD943B6F59C}"/>
      </w:docPartPr>
      <w:docPartBody>
        <w:p w:rsidR="00B42AFF" w:rsidRDefault="00C106DF" w:rsidP="00C106DF">
          <w:pPr>
            <w:pStyle w:val="EA5FCAECE6E1468CA3E787EB15FAECD0"/>
          </w:pPr>
          <w:r w:rsidRPr="004B3313">
            <w:rPr>
              <w:rStyle w:val="PlaceholderText"/>
              <w:color w:val="FF0000"/>
            </w:rPr>
            <w:t>Click or tap here to enter text.</w:t>
          </w:r>
        </w:p>
      </w:docPartBody>
    </w:docPart>
    <w:docPart>
      <w:docPartPr>
        <w:name w:val="A82EE65EFB604C969C9DC130940A0883"/>
        <w:category>
          <w:name w:val="General"/>
          <w:gallery w:val="placeholder"/>
        </w:category>
        <w:types>
          <w:type w:val="bbPlcHdr"/>
        </w:types>
        <w:behaviors>
          <w:behavior w:val="content"/>
        </w:behaviors>
        <w:guid w:val="{9EB10F11-144C-4EE2-885A-6528144B462D}"/>
      </w:docPartPr>
      <w:docPartBody>
        <w:p w:rsidR="002D7304" w:rsidRDefault="002D43E3" w:rsidP="002D43E3">
          <w:pPr>
            <w:pStyle w:val="A82EE65EFB604C969C9DC130940A0883"/>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6C"/>
    <w:rsid w:val="002D43E3"/>
    <w:rsid w:val="002D7304"/>
    <w:rsid w:val="005379E6"/>
    <w:rsid w:val="00727B14"/>
    <w:rsid w:val="008D3D6C"/>
    <w:rsid w:val="009311FE"/>
    <w:rsid w:val="00B42AFF"/>
    <w:rsid w:val="00B530FF"/>
    <w:rsid w:val="00B76500"/>
    <w:rsid w:val="00C106DF"/>
    <w:rsid w:val="00E9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E3"/>
    <w:rPr>
      <w:color w:val="808080"/>
    </w:rPr>
  </w:style>
  <w:style w:type="paragraph" w:customStyle="1" w:styleId="F67650152EBD4A238E36287C4B271D2F2">
    <w:name w:val="F67650152EBD4A238E36287C4B271D2F2"/>
    <w:rsid w:val="00E90B72"/>
    <w:pPr>
      <w:spacing w:before="120" w:after="60" w:line="288" w:lineRule="auto"/>
    </w:pPr>
    <w:rPr>
      <w:rFonts w:ascii="Verdana" w:eastAsia="Times New Roman" w:hAnsi="Verdana" w:cs="Times New Roman"/>
      <w:sz w:val="20"/>
      <w:szCs w:val="24"/>
    </w:rPr>
  </w:style>
  <w:style w:type="paragraph" w:customStyle="1" w:styleId="E1C625E26DC34139AAB73AB468C5F2AE">
    <w:name w:val="E1C625E26DC34139AAB73AB468C5F2AE"/>
    <w:rsid w:val="00E90B72"/>
  </w:style>
  <w:style w:type="paragraph" w:customStyle="1" w:styleId="5375EF9F8F3F4B458AACFC53EE1792C4">
    <w:name w:val="5375EF9F8F3F4B458AACFC53EE1792C4"/>
    <w:rsid w:val="00E90B72"/>
  </w:style>
  <w:style w:type="paragraph" w:customStyle="1" w:styleId="77707B7232D84F9EA5455D20E6F5F4B0">
    <w:name w:val="77707B7232D84F9EA5455D20E6F5F4B0"/>
    <w:rsid w:val="00E90B72"/>
  </w:style>
  <w:style w:type="paragraph" w:customStyle="1" w:styleId="B31441E8C5D4463CBF6C024C45179206">
    <w:name w:val="B31441E8C5D4463CBF6C024C45179206"/>
    <w:rsid w:val="00E90B72"/>
  </w:style>
  <w:style w:type="paragraph" w:customStyle="1" w:styleId="1C9E0DB893D0449A94E1034D577CD12C">
    <w:name w:val="1C9E0DB893D0449A94E1034D577CD12C"/>
    <w:rsid w:val="00E90B72"/>
  </w:style>
  <w:style w:type="paragraph" w:customStyle="1" w:styleId="09DB48B60DD94354BCB382646928580C">
    <w:name w:val="09DB48B60DD94354BCB382646928580C"/>
    <w:rsid w:val="00E90B72"/>
  </w:style>
  <w:style w:type="paragraph" w:customStyle="1" w:styleId="7B9C48916E7E46AABCAFAA501CBD3754">
    <w:name w:val="7B9C48916E7E46AABCAFAA501CBD3754"/>
    <w:rsid w:val="00E90B72"/>
  </w:style>
  <w:style w:type="paragraph" w:customStyle="1" w:styleId="CBFCE8F4541D420C81F04AD65870F8C4">
    <w:name w:val="CBFCE8F4541D420C81F04AD65870F8C4"/>
    <w:rsid w:val="00E90B72"/>
  </w:style>
  <w:style w:type="paragraph" w:customStyle="1" w:styleId="C01906273C804DE1A7AA81FF20F76891">
    <w:name w:val="C01906273C804DE1A7AA81FF20F76891"/>
    <w:rsid w:val="00C106DF"/>
  </w:style>
  <w:style w:type="paragraph" w:customStyle="1" w:styleId="91DD1B100E0F43ABB8A6015555B2E2EE">
    <w:name w:val="91DD1B100E0F43ABB8A6015555B2E2EE"/>
    <w:rsid w:val="00C106DF"/>
  </w:style>
  <w:style w:type="paragraph" w:customStyle="1" w:styleId="6095CC384D4344D9814AC6DE0C6A800B">
    <w:name w:val="6095CC384D4344D9814AC6DE0C6A800B"/>
    <w:rsid w:val="00C106DF"/>
  </w:style>
  <w:style w:type="paragraph" w:customStyle="1" w:styleId="52239E05398C4037A43A6A1DED3A92E9">
    <w:name w:val="52239E05398C4037A43A6A1DED3A92E9"/>
    <w:rsid w:val="00C106DF"/>
  </w:style>
  <w:style w:type="paragraph" w:customStyle="1" w:styleId="3C6AD30A993348D59BD6B212CF7B372A">
    <w:name w:val="3C6AD30A993348D59BD6B212CF7B372A"/>
    <w:rsid w:val="00C106DF"/>
  </w:style>
  <w:style w:type="paragraph" w:customStyle="1" w:styleId="A73D4A5047594147B01BD7DEE3BB300A">
    <w:name w:val="A73D4A5047594147B01BD7DEE3BB300A"/>
    <w:rsid w:val="00C106DF"/>
  </w:style>
  <w:style w:type="paragraph" w:customStyle="1" w:styleId="EA5FCAECE6E1468CA3E787EB15FAECD0">
    <w:name w:val="EA5FCAECE6E1468CA3E787EB15FAECD0"/>
    <w:rsid w:val="00C106DF"/>
  </w:style>
  <w:style w:type="paragraph" w:customStyle="1" w:styleId="A82EE65EFB604C969C9DC130940A0883">
    <w:name w:val="A82EE65EFB604C969C9DC130940A0883"/>
    <w:rsid w:val="002D4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53CC-E518-4732-932C-C315E135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366</TotalTime>
  <Pages>16</Pages>
  <Words>2460</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WNCC</Company>
  <LinksUpToDate>false</LinksUpToDate>
  <CharactersWithSpaces>16313</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cp:lastModifiedBy>William Loring</cp:lastModifiedBy>
  <cp:revision>275</cp:revision>
  <cp:lastPrinted>2016-09-06T23:38:00Z</cp:lastPrinted>
  <dcterms:created xsi:type="dcterms:W3CDTF">2018-12-06T02:43:00Z</dcterms:created>
  <dcterms:modified xsi:type="dcterms:W3CDTF">2024-04-08T23:08:00Z</dcterms:modified>
</cp:coreProperties>
</file>