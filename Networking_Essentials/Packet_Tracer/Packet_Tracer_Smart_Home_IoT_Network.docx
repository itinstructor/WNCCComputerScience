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AE2A5" w14:textId="5604EFC8" w:rsidR="00F56C87" w:rsidRDefault="00911959" w:rsidP="00EE25F5">
      <w:pPr>
        <w:pStyle w:val="Heading1"/>
      </w:pPr>
      <w:r>
        <w:t xml:space="preserve">Packet Tracer </w:t>
      </w:r>
      <w:r w:rsidR="00F56C87" w:rsidRPr="00EE25F5">
        <w:t>Smart Home IoT Network</w:t>
      </w:r>
    </w:p>
    <w:p w14:paraId="1680AC03" w14:textId="1055D642" w:rsidR="00390353" w:rsidRPr="00712C21" w:rsidRDefault="00390353" w:rsidP="00390353">
      <w:r>
        <w:t xml:space="preserve">Time required: </w:t>
      </w:r>
      <w:r>
        <w:t>6</w:t>
      </w:r>
      <w:r>
        <w:t>0 minutes</w:t>
      </w:r>
    </w:p>
    <w:p w14:paraId="08E5ABFC" w14:textId="03F0B35E" w:rsidR="00F56C87" w:rsidRPr="00F56C87" w:rsidRDefault="00EE25F5" w:rsidP="00EE25F5">
      <w:pPr>
        <w:pStyle w:val="Heading2"/>
      </w:pPr>
      <w:r w:rsidRPr="00F56C87">
        <w:t>Objectives</w:t>
      </w:r>
    </w:p>
    <w:p w14:paraId="6E03A66E" w14:textId="77777777" w:rsidR="00F56C87" w:rsidRPr="00F56C87" w:rsidRDefault="00F56C87" w:rsidP="00EE25F5">
      <w:r w:rsidRPr="00F56C87">
        <w:t xml:space="preserve">Your goal in this lab is to use Packet Tracer to explore the basics of setting up a smart home with </w:t>
      </w:r>
      <w:r w:rsidRPr="00EE25F5">
        <w:t xml:space="preserve">IoT devices and controlling these devices with a smartphone. After completing this lab, you will be </w:t>
      </w:r>
      <w:r w:rsidRPr="00F56C87">
        <w:t>able to:</w:t>
      </w:r>
    </w:p>
    <w:p w14:paraId="1D14B988" w14:textId="77777777" w:rsidR="00F56C87" w:rsidRPr="00F56C87" w:rsidRDefault="00F56C87" w:rsidP="007E5A35">
      <w:pPr>
        <w:pStyle w:val="ListParagraph"/>
        <w:numPr>
          <w:ilvl w:val="0"/>
          <w:numId w:val="3"/>
        </w:numPr>
      </w:pPr>
      <w:r w:rsidRPr="00F56C87">
        <w:t>Describe the components of a smart home network</w:t>
      </w:r>
    </w:p>
    <w:p w14:paraId="3F1E5BB7" w14:textId="77777777" w:rsidR="00F56C87" w:rsidRPr="00F56C87" w:rsidRDefault="00F56C87" w:rsidP="007E5A35">
      <w:pPr>
        <w:pStyle w:val="ListParagraph"/>
        <w:numPr>
          <w:ilvl w:val="0"/>
          <w:numId w:val="3"/>
        </w:numPr>
      </w:pPr>
      <w:r w:rsidRPr="00F56C87">
        <w:t>Use Packet Tracer to practice setting up a smart home with IoT devices</w:t>
      </w:r>
    </w:p>
    <w:p w14:paraId="289B1B11" w14:textId="6DA4213D" w:rsidR="00F56C87" w:rsidRPr="00F56C87" w:rsidRDefault="00EB6021" w:rsidP="00EB6021">
      <w:pPr>
        <w:pStyle w:val="Heading2"/>
      </w:pPr>
      <w:r w:rsidRPr="00F56C87">
        <w:t>Activity Background</w:t>
      </w:r>
    </w:p>
    <w:p w14:paraId="616A2E32" w14:textId="6035F1F6" w:rsidR="00F56C87" w:rsidRDefault="00F56C87" w:rsidP="00712C21">
      <w:r w:rsidRPr="00712C21">
        <w:t>As an IT support technician, you can expect that your career will lead you into learning many new technologies. The world of IoT and smart homes is one example of the changing landscape of knowledge and skills expected of a technician. In this lab, you get the chance to practice setting up a smart home without the investment of buying IoT devices. You use Packet Tracer to control a garage door and lamp from a smartphone.</w:t>
      </w:r>
    </w:p>
    <w:p w14:paraId="7F58940D" w14:textId="02E9DF04" w:rsidR="004B1783" w:rsidRDefault="00962D9E" w:rsidP="00712C21">
      <w:r>
        <w:rPr>
          <w:b/>
          <w:bCs/>
        </w:rPr>
        <w:t>NOTE:</w:t>
      </w:r>
      <w:r>
        <w:t xml:space="preserve"> When loading a Packet Tracer file, it may take a minute for everything to connect. </w:t>
      </w:r>
    </w:p>
    <w:p w14:paraId="37F8C91C" w14:textId="4B9A17C3" w:rsidR="007E5A35" w:rsidRPr="00970FB5" w:rsidRDefault="007E5A35" w:rsidP="007E5A35">
      <w:pPr>
        <w:pStyle w:val="Heading2"/>
      </w:pPr>
      <w:bookmarkStart w:id="0" w:name="_Hlk55739491"/>
      <w:r w:rsidRPr="00970FB5">
        <w:t>Download And Install Packet Tracer</w:t>
      </w:r>
    </w:p>
    <w:p w14:paraId="0029F9EE" w14:textId="77777777" w:rsidR="00B06CAD" w:rsidRPr="00AD0897" w:rsidRDefault="00B06CAD" w:rsidP="00B06CAD">
      <w:r w:rsidRPr="00AD0897">
        <w:t>To get the Packet Tracer download, you must first sign up for the free Introduction to Packet Tracer online course on the Cisco Networking Academy website. Complete the following steps to create your account</w:t>
      </w:r>
      <w:r>
        <w:t>, download, and install Packet Tracer</w:t>
      </w:r>
      <w:r w:rsidRPr="00AD0897">
        <w:t xml:space="preserve">: </w:t>
      </w:r>
    </w:p>
    <w:p w14:paraId="6565CDC4" w14:textId="57447840" w:rsidR="00B06CAD" w:rsidRDefault="00B06CAD" w:rsidP="00B06CAD">
      <w:pPr>
        <w:pStyle w:val="ListParagraph"/>
        <w:numPr>
          <w:ilvl w:val="0"/>
          <w:numId w:val="7"/>
        </w:numPr>
      </w:pPr>
      <w:r w:rsidRPr="00AD0897">
        <w:t xml:space="preserve">In your browser, navigate to </w:t>
      </w:r>
      <w:hyperlink r:id="rId7" w:history="1">
        <w:r w:rsidRPr="00B77B93">
          <w:rPr>
            <w:rStyle w:val="Hyperlink"/>
          </w:rPr>
          <w:t>www.netacad.com/courses/packet-tracer</w:t>
        </w:r>
      </w:hyperlink>
      <w:r w:rsidRPr="00AD0897">
        <w:t>. Enroll in the course.</w:t>
      </w:r>
    </w:p>
    <w:p w14:paraId="0D93BBCA" w14:textId="77777777" w:rsidR="00B06CAD" w:rsidRDefault="00B06CAD" w:rsidP="00B06CAD">
      <w:pPr>
        <w:pStyle w:val="ListParagraph"/>
        <w:numPr>
          <w:ilvl w:val="0"/>
          <w:numId w:val="7"/>
        </w:numPr>
      </w:pPr>
      <w:r w:rsidRPr="00AD0897">
        <w:t>Open the confirmation email and confirm your email address. Configure your account and save this information in a safe place. You will need this information again.</w:t>
      </w:r>
    </w:p>
    <w:p w14:paraId="7797DF3D" w14:textId="77777777" w:rsidR="00B06CAD" w:rsidRDefault="00B06CAD" w:rsidP="00B06CAD">
      <w:pPr>
        <w:pStyle w:val="ListParagraph"/>
        <w:numPr>
          <w:ilvl w:val="0"/>
          <w:numId w:val="7"/>
        </w:numPr>
      </w:pPr>
      <w:r w:rsidRPr="00AD0897">
        <w:t xml:space="preserve">Click </w:t>
      </w:r>
      <w:r w:rsidRPr="007656F5">
        <w:rPr>
          <w:b/>
          <w:bCs/>
        </w:rPr>
        <w:t>Courses</w:t>
      </w:r>
      <w:r w:rsidRPr="00AD0897">
        <w:t xml:space="preserve"> and select the </w:t>
      </w:r>
      <w:r w:rsidRPr="0097166D">
        <w:rPr>
          <w:b/>
          <w:bCs/>
        </w:rPr>
        <w:t>Getting Started with</w:t>
      </w:r>
      <w:r w:rsidRPr="007656F5">
        <w:rPr>
          <w:b/>
          <w:bCs/>
        </w:rPr>
        <w:t xml:space="preserve"> Packet Tracer</w:t>
      </w:r>
      <w:r w:rsidRPr="00AD0897">
        <w:t xml:space="preserve"> course.</w:t>
      </w:r>
    </w:p>
    <w:p w14:paraId="185C2378" w14:textId="77777777" w:rsidR="00B06CAD" w:rsidRDefault="00B06CAD" w:rsidP="00B06CAD">
      <w:pPr>
        <w:pStyle w:val="ListParagraph"/>
        <w:numPr>
          <w:ilvl w:val="0"/>
          <w:numId w:val="7"/>
        </w:numPr>
      </w:pPr>
      <w:r w:rsidRPr="00AD0897">
        <w:t>Inside the course</w:t>
      </w:r>
      <w:r>
        <w:t xml:space="preserve"> </w:t>
      </w:r>
      <w:r>
        <w:sym w:font="Wingdings" w:char="F0E0"/>
      </w:r>
      <w:r>
        <w:t xml:space="preserve"> </w:t>
      </w:r>
      <w:r w:rsidRPr="00271B49">
        <w:rPr>
          <w:b/>
          <w:bCs/>
        </w:rPr>
        <w:t>Module 1: Download and Use Packet Trace</w:t>
      </w:r>
      <w:r w:rsidRPr="00E166C5">
        <w:rPr>
          <w:b/>
          <w:bCs/>
        </w:rPr>
        <w:t>r</w:t>
      </w:r>
      <w:r w:rsidRPr="00271B49">
        <w:t xml:space="preserve"> </w:t>
      </w:r>
      <w:r w:rsidRPr="00271B49">
        <w:sym w:font="Wingdings" w:char="F0E0"/>
      </w:r>
      <w:r w:rsidRPr="00271B49">
        <w:t xml:space="preserve"> </w:t>
      </w:r>
      <w:r>
        <w:rPr>
          <w:b/>
          <w:bCs/>
        </w:rPr>
        <w:t>Download Cisco Packet Tracer.</w:t>
      </w:r>
      <w:r w:rsidRPr="00AD0897">
        <w:t xml:space="preserve"> Download the latest version for your computer</w:t>
      </w:r>
      <w:r>
        <w:t xml:space="preserve"> OS.</w:t>
      </w:r>
    </w:p>
    <w:p w14:paraId="21C97342" w14:textId="77777777" w:rsidR="00B06CAD" w:rsidRDefault="00B06CAD" w:rsidP="00B06CAD">
      <w:pPr>
        <w:pStyle w:val="ListParagraph"/>
        <w:numPr>
          <w:ilvl w:val="0"/>
          <w:numId w:val="7"/>
        </w:numPr>
      </w:pPr>
      <w:r>
        <w:t>I</w:t>
      </w:r>
      <w:r w:rsidRPr="00D77EF6">
        <w:t>nstall Packet Tracer</w:t>
      </w:r>
      <w:r w:rsidRPr="00AD0897">
        <w:t>.</w:t>
      </w:r>
    </w:p>
    <w:p w14:paraId="63A2E775" w14:textId="77777777" w:rsidR="007E5A35" w:rsidRDefault="007E5A35" w:rsidP="007E5A35">
      <w:pPr>
        <w:pStyle w:val="ListParagraph"/>
        <w:numPr>
          <w:ilvl w:val="0"/>
          <w:numId w:val="7"/>
        </w:numPr>
      </w:pPr>
      <w:r w:rsidRPr="00AD0897">
        <w:t>When the installation is complete, run Cisco Packet Tracer.</w:t>
      </w:r>
    </w:p>
    <w:p w14:paraId="7B966E75" w14:textId="07B7E130" w:rsidR="007E5A35" w:rsidRPr="00AD0897" w:rsidRDefault="007E5A35" w:rsidP="007E5A35">
      <w:pPr>
        <w:pStyle w:val="ListParagraph"/>
        <w:numPr>
          <w:ilvl w:val="0"/>
          <w:numId w:val="7"/>
        </w:numPr>
      </w:pPr>
      <w:r w:rsidRPr="00AD0897">
        <w:lastRenderedPageBreak/>
        <w:t>When Packet Tracer opens, sign in with your Networking Academy account that you created earlier. If you see a Windows Security Alert, allow access through your firewall. Cisco Packet Tracer opens.</w:t>
      </w:r>
      <w:bookmarkEnd w:id="0"/>
    </w:p>
    <w:p w14:paraId="07DBB4A4" w14:textId="77777777" w:rsidR="007E5A35" w:rsidRDefault="007E5A35" w:rsidP="007E5A35">
      <w:r w:rsidRPr="00E433BE">
        <w:t>Take a few moments to explore the Packet Tracer menus and features.</w:t>
      </w:r>
    </w:p>
    <w:p w14:paraId="6B5506F5" w14:textId="6B027E7C" w:rsidR="007E5A35" w:rsidRDefault="007E5A35" w:rsidP="007E5A35">
      <w:r w:rsidRPr="00E433BE">
        <w:rPr>
          <w:b/>
          <w:bCs/>
        </w:rPr>
        <w:t>Note:</w:t>
      </w:r>
      <w:r w:rsidRPr="00E433BE">
        <w:t xml:space="preserve"> The web is an excellent source of information about Packet Tracer. For example, you can search </w:t>
      </w:r>
      <w:hyperlink r:id="rId8" w:history="1">
        <w:r w:rsidRPr="00E433BE">
          <w:t>youtube.com</w:t>
        </w:r>
      </w:hyperlink>
      <w:r w:rsidRPr="00E433BE">
        <w:t xml:space="preserve"> on “how to use packet tracer” for a quick tutorial.</w:t>
      </w:r>
    </w:p>
    <w:p w14:paraId="2A507CF7" w14:textId="4FB1995B" w:rsidR="00F56C87" w:rsidRPr="00F56C87" w:rsidRDefault="00F56C87" w:rsidP="00982420">
      <w:pPr>
        <w:pStyle w:val="Heading1"/>
      </w:pPr>
      <w:r w:rsidRPr="00F56C87">
        <w:t>Activity</w:t>
      </w:r>
    </w:p>
    <w:p w14:paraId="224832EA" w14:textId="77777777" w:rsidR="00EC073D" w:rsidRDefault="006F0D86" w:rsidP="007E5A35">
      <w:pPr>
        <w:pStyle w:val="ListParagraph"/>
        <w:numPr>
          <w:ilvl w:val="0"/>
          <w:numId w:val="4"/>
        </w:numPr>
      </w:pPr>
      <w:r>
        <w:t>P</w:t>
      </w:r>
      <w:r w:rsidR="00F56C87" w:rsidRPr="00F56C87">
        <w:t>lace devices on the Packet Tracer workspace.</w:t>
      </w:r>
    </w:p>
    <w:p w14:paraId="0AB1A463" w14:textId="3F1A762E" w:rsidR="00F56C87" w:rsidRPr="00F56C87" w:rsidRDefault="00F56C87" w:rsidP="007E5A35">
      <w:pPr>
        <w:pStyle w:val="ListParagraph"/>
        <w:numPr>
          <w:ilvl w:val="0"/>
          <w:numId w:val="4"/>
        </w:numPr>
      </w:pPr>
      <w:r w:rsidRPr="00F56C87">
        <w:t xml:space="preserve">A smart home needs a gateway device to connect all IoT devices. Select the </w:t>
      </w:r>
      <w:r w:rsidRPr="00EE6B74">
        <w:rPr>
          <w:b/>
          <w:bCs/>
        </w:rPr>
        <w:t>Network Devices</w:t>
      </w:r>
      <w:r w:rsidRPr="00F56C87">
        <w:t xml:space="preserve"> category, select the </w:t>
      </w:r>
      <w:r w:rsidRPr="00EE6B74">
        <w:rPr>
          <w:b/>
          <w:bCs/>
        </w:rPr>
        <w:t>Wireless Devices</w:t>
      </w:r>
      <w:r w:rsidRPr="00F56C87">
        <w:t xml:space="preserve"> subcategory, and press and drag a</w:t>
      </w:r>
      <w:r w:rsidR="00146D7F">
        <w:t xml:space="preserve"> </w:t>
      </w:r>
      <w:r w:rsidR="00146D7F" w:rsidRPr="0093098A">
        <w:rPr>
          <w:b/>
        </w:rPr>
        <w:t>H</w:t>
      </w:r>
      <w:r w:rsidR="00146D7F" w:rsidRPr="00146D7F">
        <w:rPr>
          <w:b/>
          <w:bCs/>
        </w:rPr>
        <w:t>ome Gateway</w:t>
      </w:r>
      <w:r w:rsidRPr="00F56C87">
        <w:t xml:space="preserve"> to your workspace.</w:t>
      </w:r>
    </w:p>
    <w:p w14:paraId="5BFC3138" w14:textId="459176E1" w:rsidR="00F56C87" w:rsidRPr="00F56C87" w:rsidRDefault="004B3E95" w:rsidP="00EE6B74">
      <w:pPr>
        <w:spacing w:before="100" w:beforeAutospacing="1" w:after="100" w:afterAutospacing="1" w:line="240" w:lineRule="auto"/>
        <w:ind w:left="360"/>
        <w:rPr>
          <w:rFonts w:ascii="Times New Roman" w:hAnsi="Times New Roman"/>
          <w:sz w:val="24"/>
        </w:rPr>
      </w:pPr>
      <w:r>
        <w:rPr>
          <w:noProof/>
        </w:rPr>
        <w:drawing>
          <wp:inline distT="0" distB="0" distL="0" distR="0" wp14:anchorId="788A8022" wp14:editId="22FE6D96">
            <wp:extent cx="6309360" cy="2388870"/>
            <wp:effectExtent l="57150" t="57150" r="110490" b="106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238887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EFCC6A" w14:textId="1E9072C7" w:rsidR="00F56C87" w:rsidRPr="00F56C87" w:rsidRDefault="00F56C87" w:rsidP="007E5A35">
      <w:pPr>
        <w:pStyle w:val="ListParagraph"/>
        <w:numPr>
          <w:ilvl w:val="0"/>
          <w:numId w:val="6"/>
        </w:numPr>
      </w:pPr>
      <w:r w:rsidRPr="00F56C87">
        <w:t xml:space="preserve">Select the </w:t>
      </w:r>
      <w:r w:rsidRPr="00C91239">
        <w:rPr>
          <w:b/>
          <w:bCs/>
        </w:rPr>
        <w:t>End Devices</w:t>
      </w:r>
      <w:r w:rsidRPr="00F56C87">
        <w:t xml:space="preserve"> category, select the </w:t>
      </w:r>
      <w:r w:rsidRPr="00C91239">
        <w:rPr>
          <w:b/>
          <w:bCs/>
        </w:rPr>
        <w:t>End Devices</w:t>
      </w:r>
      <w:r w:rsidRPr="00F56C87">
        <w:t xml:space="preserve"> subcategory, and press and drag a </w:t>
      </w:r>
      <w:r w:rsidR="00146D7F" w:rsidRPr="00146D7F">
        <w:rPr>
          <w:b/>
          <w:bCs/>
        </w:rPr>
        <w:t>S</w:t>
      </w:r>
      <w:r w:rsidRPr="00146D7F">
        <w:rPr>
          <w:b/>
          <w:bCs/>
        </w:rPr>
        <w:t xml:space="preserve">mart </w:t>
      </w:r>
      <w:r w:rsidR="00FA2429">
        <w:rPr>
          <w:b/>
          <w:bCs/>
        </w:rPr>
        <w:t>Phone</w:t>
      </w:r>
      <w:r w:rsidRPr="00F56C87">
        <w:t xml:space="preserve"> to the workspace. A </w:t>
      </w:r>
      <w:r w:rsidR="00F9155A">
        <w:t>S</w:t>
      </w:r>
      <w:r w:rsidRPr="00F56C87">
        <w:t>martphone is added to the workspace.</w:t>
      </w:r>
    </w:p>
    <w:p w14:paraId="7D81C83C" w14:textId="284A44B5" w:rsidR="00F56C87" w:rsidRPr="00F56C87" w:rsidRDefault="00F56C87" w:rsidP="007E5A35">
      <w:pPr>
        <w:pStyle w:val="ListParagraph"/>
        <w:numPr>
          <w:ilvl w:val="0"/>
          <w:numId w:val="6"/>
        </w:numPr>
      </w:pPr>
      <w:r w:rsidRPr="00F56C87">
        <w:t xml:space="preserve">In the </w:t>
      </w:r>
      <w:r w:rsidRPr="00A775BF">
        <w:rPr>
          <w:b/>
          <w:bCs/>
        </w:rPr>
        <w:t>End Devices</w:t>
      </w:r>
      <w:r w:rsidRPr="00F56C87">
        <w:t xml:space="preserve"> category, select the </w:t>
      </w:r>
      <w:r w:rsidRPr="00C91239">
        <w:rPr>
          <w:b/>
          <w:bCs/>
        </w:rPr>
        <w:t>Home</w:t>
      </w:r>
      <w:r w:rsidRPr="00F56C87">
        <w:t xml:space="preserve"> subcategory, and press and drag a </w:t>
      </w:r>
      <w:r w:rsidR="00A775BF" w:rsidRPr="00A775BF">
        <w:rPr>
          <w:b/>
          <w:bCs/>
        </w:rPr>
        <w:t>L</w:t>
      </w:r>
      <w:r w:rsidRPr="00A775BF">
        <w:rPr>
          <w:b/>
          <w:bCs/>
        </w:rPr>
        <w:t>ight</w:t>
      </w:r>
      <w:r w:rsidRPr="00F56C87">
        <w:t xml:space="preserve"> to the workspace.</w:t>
      </w:r>
    </w:p>
    <w:p w14:paraId="76EB9BCE" w14:textId="431328C7" w:rsidR="00F56C87" w:rsidRPr="00F56C87" w:rsidRDefault="00F56C87" w:rsidP="007F5130">
      <w:pPr>
        <w:pStyle w:val="ListParagraph"/>
        <w:numPr>
          <w:ilvl w:val="0"/>
          <w:numId w:val="6"/>
        </w:numPr>
      </w:pPr>
      <w:r w:rsidRPr="00F56C87">
        <w:t xml:space="preserve">Press and drag a </w:t>
      </w:r>
      <w:r w:rsidR="00A775BF" w:rsidRPr="00A775BF">
        <w:rPr>
          <w:b/>
          <w:bCs/>
        </w:rPr>
        <w:t>G</w:t>
      </w:r>
      <w:r w:rsidRPr="00A775BF">
        <w:rPr>
          <w:b/>
          <w:bCs/>
        </w:rPr>
        <w:t xml:space="preserve">arage </w:t>
      </w:r>
      <w:r w:rsidR="00A775BF" w:rsidRPr="00A775BF">
        <w:rPr>
          <w:b/>
          <w:bCs/>
        </w:rPr>
        <w:t>D</w:t>
      </w:r>
      <w:r w:rsidRPr="00A775BF">
        <w:rPr>
          <w:b/>
          <w:bCs/>
        </w:rPr>
        <w:t>oor</w:t>
      </w:r>
      <w:r w:rsidRPr="00F56C87">
        <w:t xml:space="preserve"> to the workspace.</w:t>
      </w:r>
    </w:p>
    <w:p w14:paraId="329D44AF" w14:textId="71B56660" w:rsidR="003E287F" w:rsidRDefault="00F56C87" w:rsidP="007E5A35">
      <w:pPr>
        <w:pStyle w:val="ListParagraph"/>
        <w:numPr>
          <w:ilvl w:val="0"/>
          <w:numId w:val="6"/>
        </w:numPr>
      </w:pPr>
      <w:r w:rsidRPr="00F56C87">
        <w:t xml:space="preserve">Click the </w:t>
      </w:r>
      <w:r w:rsidR="00CE4150" w:rsidRPr="00CE4150">
        <w:rPr>
          <w:b/>
          <w:bCs/>
        </w:rPr>
        <w:t>H</w:t>
      </w:r>
      <w:r w:rsidRPr="00CE4150">
        <w:rPr>
          <w:b/>
          <w:bCs/>
        </w:rPr>
        <w:t xml:space="preserve">ome </w:t>
      </w:r>
      <w:r w:rsidR="00CE4150" w:rsidRPr="00CE4150">
        <w:rPr>
          <w:b/>
          <w:bCs/>
        </w:rPr>
        <w:t>G</w:t>
      </w:r>
      <w:r w:rsidRPr="00CE4150">
        <w:rPr>
          <w:b/>
          <w:bCs/>
        </w:rPr>
        <w:t>ateway</w:t>
      </w:r>
      <w:r w:rsidRPr="00F56C87">
        <w:t xml:space="preserve"> to open its configuration window. Select the </w:t>
      </w:r>
      <w:r w:rsidRPr="00C91239">
        <w:rPr>
          <w:b/>
          <w:bCs/>
        </w:rPr>
        <w:t>Config</w:t>
      </w:r>
      <w:r w:rsidRPr="00F56C87">
        <w:t xml:space="preserve"> tab. Click </w:t>
      </w:r>
      <w:r w:rsidRPr="00C91239">
        <w:rPr>
          <w:b/>
          <w:bCs/>
        </w:rPr>
        <w:t>LAN</w:t>
      </w:r>
      <w:r w:rsidRPr="00F56C87">
        <w:t xml:space="preserve">. </w:t>
      </w:r>
    </w:p>
    <w:p w14:paraId="47C53156" w14:textId="5660C697" w:rsidR="00F56C87" w:rsidRDefault="00F56C87" w:rsidP="007E5A35">
      <w:pPr>
        <w:pStyle w:val="ListParagraph"/>
        <w:numPr>
          <w:ilvl w:val="0"/>
          <w:numId w:val="6"/>
        </w:numPr>
      </w:pPr>
      <w:r w:rsidRPr="00F56C87">
        <w:t xml:space="preserve">What is the IP address of the home gateway? </w:t>
      </w:r>
    </w:p>
    <w:p w14:paraId="59AF609A" w14:textId="3819D44E" w:rsidR="003E287F" w:rsidRPr="00F56C87" w:rsidRDefault="002058AF" w:rsidP="007A35F4">
      <w:pPr>
        <w:ind w:left="360"/>
      </w:pPr>
      <w:sdt>
        <w:sdtPr>
          <w:rPr>
            <w:rStyle w:val="Red"/>
          </w:rPr>
          <w:id w:val="1582478850"/>
          <w:placeholder>
            <w:docPart w:val="B32D4AF04071462B9AB38FA76FE325AD"/>
          </w:placeholder>
          <w:showingPlcHdr/>
        </w:sdtPr>
        <w:sdtEndPr>
          <w:rPr>
            <w:rStyle w:val="DefaultParagraphFont"/>
            <w:color w:val="auto"/>
          </w:rPr>
        </w:sdtEndPr>
        <w:sdtContent>
          <w:r w:rsidR="003E287F" w:rsidRPr="008E05D8">
            <w:rPr>
              <w:rStyle w:val="PlaceholderText"/>
              <w:color w:val="FF0000"/>
            </w:rPr>
            <w:t>Click or tap here to enter text.</w:t>
          </w:r>
        </w:sdtContent>
      </w:sdt>
    </w:p>
    <w:p w14:paraId="730281B0" w14:textId="0E59D3D2" w:rsidR="00F56C87" w:rsidRDefault="00F56C87" w:rsidP="007E5A35">
      <w:pPr>
        <w:pStyle w:val="ListParagraph"/>
        <w:numPr>
          <w:ilvl w:val="0"/>
          <w:numId w:val="6"/>
        </w:numPr>
      </w:pPr>
      <w:r w:rsidRPr="00F56C87">
        <w:t xml:space="preserve">Click </w:t>
      </w:r>
      <w:r w:rsidRPr="00C91239">
        <w:rPr>
          <w:b/>
          <w:bCs/>
        </w:rPr>
        <w:t>Wireless</w:t>
      </w:r>
      <w:r w:rsidRPr="00F56C87">
        <w:t xml:space="preserve">. What is the SSID of the wireless network that the home gateway provides? </w:t>
      </w:r>
    </w:p>
    <w:p w14:paraId="271FC74D" w14:textId="20C24BA3" w:rsidR="003E287F" w:rsidRPr="00F56C87" w:rsidRDefault="002058AF" w:rsidP="007A35F4">
      <w:pPr>
        <w:ind w:left="360"/>
      </w:pPr>
      <w:sdt>
        <w:sdtPr>
          <w:rPr>
            <w:rStyle w:val="Red"/>
          </w:rPr>
          <w:id w:val="-1339075281"/>
          <w:placeholder>
            <w:docPart w:val="B388A302A4B8448ABA5E0F05A37EF9F8"/>
          </w:placeholder>
          <w:showingPlcHdr/>
        </w:sdtPr>
        <w:sdtEndPr>
          <w:rPr>
            <w:rStyle w:val="DefaultParagraphFont"/>
            <w:color w:val="auto"/>
          </w:rPr>
        </w:sdtEndPr>
        <w:sdtContent>
          <w:r w:rsidR="003E287F" w:rsidRPr="008E05D8">
            <w:rPr>
              <w:rStyle w:val="PlaceholderText"/>
              <w:color w:val="FF0000"/>
            </w:rPr>
            <w:t>Click or tap here to enter text.</w:t>
          </w:r>
        </w:sdtContent>
      </w:sdt>
    </w:p>
    <w:p w14:paraId="598F98B0" w14:textId="77777777" w:rsidR="00510CAA" w:rsidRDefault="00FA3353" w:rsidP="007E5A35">
      <w:pPr>
        <w:pStyle w:val="ListParagraph"/>
        <w:numPr>
          <w:ilvl w:val="0"/>
          <w:numId w:val="6"/>
        </w:numPr>
      </w:pPr>
      <w:r>
        <w:t>T</w:t>
      </w:r>
      <w:r w:rsidR="00F56C87" w:rsidRPr="00F56C87">
        <w:t>he IoT devices are connected to the gatewa</w:t>
      </w:r>
      <w:r w:rsidR="0008474C">
        <w:t>y. R</w:t>
      </w:r>
      <w:r w:rsidR="00F56C87" w:rsidRPr="00F56C87">
        <w:t xml:space="preserve">egister them with the IoT server embedded in the gateway. Click the </w:t>
      </w:r>
      <w:r w:rsidR="00E63FA1" w:rsidRPr="00E63FA1">
        <w:rPr>
          <w:b/>
          <w:bCs/>
        </w:rPr>
        <w:t>L</w:t>
      </w:r>
      <w:r w:rsidR="00F56C87" w:rsidRPr="00E63FA1">
        <w:rPr>
          <w:b/>
          <w:bCs/>
        </w:rPr>
        <w:t>ight</w:t>
      </w:r>
      <w:r w:rsidR="00F56C87" w:rsidRPr="00F56C87">
        <w:t xml:space="preserve"> and click the </w:t>
      </w:r>
      <w:r w:rsidR="00F56C87" w:rsidRPr="00C91239">
        <w:rPr>
          <w:b/>
          <w:bCs/>
        </w:rPr>
        <w:t>Config</w:t>
      </w:r>
      <w:r w:rsidR="00F56C87" w:rsidRPr="00F56C87">
        <w:t xml:space="preserve"> tab.</w:t>
      </w:r>
    </w:p>
    <w:p w14:paraId="6B0BFF0A" w14:textId="26FFA194" w:rsidR="00F56C87" w:rsidRPr="00F56C87" w:rsidRDefault="00F56C87" w:rsidP="007E5A35">
      <w:pPr>
        <w:pStyle w:val="ListParagraph"/>
        <w:numPr>
          <w:ilvl w:val="0"/>
          <w:numId w:val="6"/>
        </w:numPr>
      </w:pPr>
      <w:r w:rsidRPr="00F56C87">
        <w:t xml:space="preserve">Select </w:t>
      </w:r>
      <w:r w:rsidR="00BB5C79" w:rsidRPr="00510CAA">
        <w:rPr>
          <w:b/>
          <w:bCs/>
        </w:rPr>
        <w:t>IoT Server</w:t>
      </w:r>
      <w:r w:rsidR="00BB5C79">
        <w:t xml:space="preserve"> </w:t>
      </w:r>
      <w:r w:rsidR="00BB5C79">
        <w:sym w:font="Wingdings" w:char="F0E0"/>
      </w:r>
      <w:r w:rsidR="00BB5C79">
        <w:t xml:space="preserve"> </w:t>
      </w:r>
      <w:r w:rsidRPr="00C91239">
        <w:rPr>
          <w:b/>
          <w:bCs/>
        </w:rPr>
        <w:t>Home</w:t>
      </w:r>
      <w:r w:rsidR="003A4378">
        <w:rPr>
          <w:b/>
          <w:bCs/>
        </w:rPr>
        <w:t xml:space="preserve"> </w:t>
      </w:r>
      <w:r w:rsidRPr="00C91239">
        <w:rPr>
          <w:b/>
          <w:bCs/>
        </w:rPr>
        <w:t>Gateway</w:t>
      </w:r>
      <w:r w:rsidRPr="00F56C87">
        <w:t xml:space="preserve">. Close the configuration window. Do the same for the </w:t>
      </w:r>
      <w:r w:rsidR="00E63FA1" w:rsidRPr="009A5889">
        <w:rPr>
          <w:b/>
          <w:bCs/>
        </w:rPr>
        <w:t>G</w:t>
      </w:r>
      <w:r w:rsidRPr="00E63FA1">
        <w:rPr>
          <w:b/>
          <w:bCs/>
        </w:rPr>
        <w:t xml:space="preserve">arage </w:t>
      </w:r>
      <w:r w:rsidR="00E63FA1">
        <w:rPr>
          <w:b/>
          <w:bCs/>
        </w:rPr>
        <w:t>D</w:t>
      </w:r>
      <w:r w:rsidRPr="00E63FA1">
        <w:rPr>
          <w:b/>
          <w:bCs/>
        </w:rPr>
        <w:t>oor</w:t>
      </w:r>
      <w:r w:rsidRPr="00F56C87">
        <w:t>.</w:t>
      </w:r>
    </w:p>
    <w:p w14:paraId="61F1DE76" w14:textId="2F06362F" w:rsidR="00B820E0" w:rsidRDefault="008B6F7A" w:rsidP="007E5A35">
      <w:pPr>
        <w:pStyle w:val="ListParagraph"/>
        <w:numPr>
          <w:ilvl w:val="0"/>
          <w:numId w:val="6"/>
        </w:numPr>
      </w:pPr>
      <w:r>
        <w:t>L</w:t>
      </w:r>
      <w:r w:rsidR="00F56C87" w:rsidRPr="00F56C87">
        <w:t xml:space="preserve">et’s connect the smartphone to the home gateway and configure an app on the phone to manage the devices connected to the home gateway. To connect to Wi-Fi, click the smartphone and click </w:t>
      </w:r>
      <w:r w:rsidR="00F56C87" w:rsidRPr="00C91239">
        <w:rPr>
          <w:b/>
          <w:bCs/>
        </w:rPr>
        <w:t>Config</w:t>
      </w:r>
      <w:r w:rsidR="00F56C87" w:rsidRPr="00F56C87">
        <w:t xml:space="preserve">. Click </w:t>
      </w:r>
      <w:r w:rsidR="00F56C87" w:rsidRPr="00C91239">
        <w:rPr>
          <w:b/>
          <w:bCs/>
        </w:rPr>
        <w:t>Wireless0</w:t>
      </w:r>
      <w:r w:rsidR="00F56C87" w:rsidRPr="00F56C87">
        <w:t xml:space="preserve">. Change the </w:t>
      </w:r>
      <w:r w:rsidR="00F56C87" w:rsidRPr="00FF0389">
        <w:rPr>
          <w:b/>
          <w:bCs/>
        </w:rPr>
        <w:t>SSID</w:t>
      </w:r>
      <w:r w:rsidR="00F56C87" w:rsidRPr="00F56C87">
        <w:t xml:space="preserve"> to the SSID of the </w:t>
      </w:r>
      <w:r w:rsidR="00FF0389" w:rsidRPr="00226966">
        <w:rPr>
          <w:b/>
          <w:bCs/>
        </w:rPr>
        <w:t>H</w:t>
      </w:r>
      <w:r w:rsidR="00F56C87" w:rsidRPr="00226966">
        <w:rPr>
          <w:b/>
          <w:bCs/>
        </w:rPr>
        <w:t>ome</w:t>
      </w:r>
      <w:r w:rsidR="00FF0389" w:rsidRPr="00226966">
        <w:rPr>
          <w:b/>
          <w:bCs/>
        </w:rPr>
        <w:t>G</w:t>
      </w:r>
      <w:r w:rsidR="00F56C87" w:rsidRPr="00226966">
        <w:rPr>
          <w:b/>
          <w:bCs/>
        </w:rPr>
        <w:t>ateway</w:t>
      </w:r>
      <w:r w:rsidR="00F56C87" w:rsidRPr="00F56C87">
        <w:t>.</w:t>
      </w:r>
    </w:p>
    <w:p w14:paraId="2130D46A" w14:textId="0E424CDA" w:rsidR="003A1E18" w:rsidRDefault="003A1E18" w:rsidP="007E5A35">
      <w:pPr>
        <w:pStyle w:val="ListParagraph"/>
        <w:numPr>
          <w:ilvl w:val="0"/>
          <w:numId w:val="6"/>
        </w:numPr>
      </w:pPr>
      <w:r>
        <w:t>Insert a screenshot.</w:t>
      </w:r>
    </w:p>
    <w:p w14:paraId="19A6ABA0" w14:textId="376A23CD" w:rsidR="00B820E0" w:rsidRDefault="002058AF" w:rsidP="007A35F4">
      <w:pPr>
        <w:ind w:left="360"/>
      </w:pPr>
      <w:sdt>
        <w:sdtPr>
          <w:rPr>
            <w:rStyle w:val="Red"/>
          </w:rPr>
          <w:id w:val="1411734339"/>
          <w:placeholder>
            <w:docPart w:val="24FEC168294F4E87AADE7A5A7EBB4D94"/>
          </w:placeholder>
          <w:showingPlcHdr/>
        </w:sdtPr>
        <w:sdtEndPr>
          <w:rPr>
            <w:rStyle w:val="DefaultParagraphFont"/>
            <w:color w:val="auto"/>
          </w:rPr>
        </w:sdtEndPr>
        <w:sdtContent>
          <w:r w:rsidR="00B820E0" w:rsidRPr="008E05D8">
            <w:rPr>
              <w:rStyle w:val="PlaceholderText"/>
              <w:color w:val="FF0000"/>
            </w:rPr>
            <w:t>Click or tap here to enter text.</w:t>
          </w:r>
        </w:sdtContent>
      </w:sdt>
    </w:p>
    <w:p w14:paraId="4644174C" w14:textId="16F03ED2" w:rsidR="00F56C87" w:rsidRPr="00F56C87" w:rsidRDefault="00F56C87" w:rsidP="007E5A35">
      <w:pPr>
        <w:pStyle w:val="ListParagraph"/>
        <w:numPr>
          <w:ilvl w:val="0"/>
          <w:numId w:val="6"/>
        </w:numPr>
      </w:pPr>
      <w:r w:rsidRPr="00F56C87">
        <w:t>Close the configuration window and verify that the wireless connection is made.</w:t>
      </w:r>
    </w:p>
    <w:p w14:paraId="3D3E9168" w14:textId="311A6FFC" w:rsidR="00F56C87" w:rsidRDefault="00F56C87" w:rsidP="007E5A35">
      <w:pPr>
        <w:pStyle w:val="ListParagraph"/>
        <w:numPr>
          <w:ilvl w:val="0"/>
          <w:numId w:val="6"/>
        </w:numPr>
      </w:pPr>
      <w:r w:rsidRPr="00F56C87">
        <w:t xml:space="preserve">To use the phone to manage the IoT devices, click the smartphone and click </w:t>
      </w:r>
      <w:r w:rsidRPr="00C91239">
        <w:rPr>
          <w:b/>
          <w:bCs/>
        </w:rPr>
        <w:t>Desktop</w:t>
      </w:r>
      <w:r w:rsidRPr="00F56C87">
        <w:t xml:space="preserve">. Click </w:t>
      </w:r>
      <w:r w:rsidRPr="00C91239">
        <w:rPr>
          <w:b/>
          <w:bCs/>
        </w:rPr>
        <w:t>IoT Monitor</w:t>
      </w:r>
      <w:r w:rsidRPr="00F56C87">
        <w:t xml:space="preserve">. Notice the IP address of the IoT server is correct. Click </w:t>
      </w:r>
      <w:r w:rsidRPr="00C91239">
        <w:rPr>
          <w:b/>
          <w:bCs/>
        </w:rPr>
        <w:t>Login</w:t>
      </w:r>
      <w:r w:rsidRPr="00F56C87">
        <w:t xml:space="preserve"> to sign in to the server. You should now be able to control the light and the garage door from the IoT Monitor app on the smartphone.</w:t>
      </w:r>
    </w:p>
    <w:p w14:paraId="602252EC" w14:textId="77777777" w:rsidR="003A1E18" w:rsidRDefault="003A1E18" w:rsidP="003A1E18">
      <w:pPr>
        <w:pStyle w:val="ListParagraph"/>
        <w:numPr>
          <w:ilvl w:val="0"/>
          <w:numId w:val="6"/>
        </w:numPr>
      </w:pPr>
      <w:r>
        <w:t>Insert a screenshot.</w:t>
      </w:r>
    </w:p>
    <w:p w14:paraId="5E46E093" w14:textId="21D43556" w:rsidR="003A1E18" w:rsidRDefault="002058AF" w:rsidP="007A35F4">
      <w:pPr>
        <w:ind w:left="360"/>
        <w:rPr>
          <w:rStyle w:val="Red"/>
        </w:rPr>
      </w:pPr>
      <w:sdt>
        <w:sdtPr>
          <w:rPr>
            <w:rStyle w:val="Red"/>
          </w:rPr>
          <w:id w:val="-107274849"/>
          <w:placeholder>
            <w:docPart w:val="6ECCDEB04CB04B4A85B4BD623A87196B"/>
          </w:placeholder>
          <w:showingPlcHdr/>
        </w:sdtPr>
        <w:sdtEndPr>
          <w:rPr>
            <w:rStyle w:val="DefaultParagraphFont"/>
            <w:color w:val="auto"/>
          </w:rPr>
        </w:sdtEndPr>
        <w:sdtContent>
          <w:r w:rsidR="003A1E18" w:rsidRPr="003A1E18">
            <w:rPr>
              <w:rStyle w:val="PlaceholderText"/>
              <w:color w:val="FF0000"/>
            </w:rPr>
            <w:t>Click or tap here to enter text.</w:t>
          </w:r>
        </w:sdtContent>
      </w:sdt>
    </w:p>
    <w:p w14:paraId="5232101E" w14:textId="021A2100" w:rsidR="00322BA6" w:rsidRDefault="00322BA6" w:rsidP="00322BA6">
      <w:pPr>
        <w:pStyle w:val="ListParagraph"/>
        <w:numPr>
          <w:ilvl w:val="0"/>
          <w:numId w:val="6"/>
        </w:numPr>
      </w:pPr>
      <w:r>
        <w:t>Insert a screenshot of your completed network.</w:t>
      </w:r>
    </w:p>
    <w:p w14:paraId="65A132A0" w14:textId="77777777" w:rsidR="00322BA6" w:rsidRPr="00F56C87" w:rsidRDefault="002058AF" w:rsidP="007A35F4">
      <w:pPr>
        <w:ind w:left="360"/>
      </w:pPr>
      <w:sdt>
        <w:sdtPr>
          <w:rPr>
            <w:rStyle w:val="Red"/>
          </w:rPr>
          <w:id w:val="1419896845"/>
          <w:placeholder>
            <w:docPart w:val="2B1AD1F1120E4967B933FFEAF7BED5B6"/>
          </w:placeholder>
          <w:showingPlcHdr/>
        </w:sdtPr>
        <w:sdtEndPr>
          <w:rPr>
            <w:rStyle w:val="DefaultParagraphFont"/>
            <w:color w:val="auto"/>
          </w:rPr>
        </w:sdtEndPr>
        <w:sdtContent>
          <w:r w:rsidR="00322BA6" w:rsidRPr="003A1E18">
            <w:rPr>
              <w:rStyle w:val="PlaceholderText"/>
              <w:color w:val="FF0000"/>
            </w:rPr>
            <w:t>Click or tap here to enter text.</w:t>
          </w:r>
        </w:sdtContent>
      </w:sdt>
    </w:p>
    <w:p w14:paraId="245D119C" w14:textId="01566F10" w:rsidR="00F56C87" w:rsidRPr="00F56C87" w:rsidRDefault="006F63E9" w:rsidP="006F63E9">
      <w:pPr>
        <w:pStyle w:val="Heading2"/>
      </w:pPr>
      <w:r w:rsidRPr="00F56C87">
        <w:t>Review Questions</w:t>
      </w:r>
    </w:p>
    <w:p w14:paraId="21794472" w14:textId="5A1ACECB" w:rsidR="00F56C87" w:rsidRDefault="00F56C87" w:rsidP="007E5A35">
      <w:pPr>
        <w:pStyle w:val="ListParagraph"/>
        <w:numPr>
          <w:ilvl w:val="0"/>
          <w:numId w:val="5"/>
        </w:numPr>
      </w:pPr>
      <w:r w:rsidRPr="00F56C87">
        <w:t xml:space="preserve">In this Packet Tracer lab, which component (hardware or software) is similar in concept to the Amazon Alexa app? </w:t>
      </w:r>
    </w:p>
    <w:p w14:paraId="517C392E" w14:textId="3E88B59F" w:rsidR="008E05D8" w:rsidRPr="00F56C87" w:rsidRDefault="002058AF" w:rsidP="007A35F4">
      <w:pPr>
        <w:ind w:left="360"/>
      </w:pPr>
      <w:sdt>
        <w:sdtPr>
          <w:rPr>
            <w:rStyle w:val="Red"/>
          </w:rPr>
          <w:id w:val="1263809638"/>
          <w:placeholder>
            <w:docPart w:val="AE8AB0FFE7214D01A503D2FBAF41EB8C"/>
          </w:placeholder>
          <w:showingPlcHdr/>
        </w:sdtPr>
        <w:sdtEndPr>
          <w:rPr>
            <w:rStyle w:val="DefaultParagraphFont"/>
            <w:color w:val="auto"/>
          </w:rPr>
        </w:sdtEndPr>
        <w:sdtContent>
          <w:r w:rsidR="008E05D8" w:rsidRPr="008E05D8">
            <w:rPr>
              <w:rStyle w:val="PlaceholderText"/>
              <w:color w:val="FF0000"/>
            </w:rPr>
            <w:t>Click or tap here to enter text.</w:t>
          </w:r>
        </w:sdtContent>
      </w:sdt>
    </w:p>
    <w:p w14:paraId="44439AC9" w14:textId="7232DA4A" w:rsidR="00F56C87" w:rsidRDefault="00F56C87" w:rsidP="007E5A35">
      <w:pPr>
        <w:pStyle w:val="ListParagraph"/>
        <w:numPr>
          <w:ilvl w:val="0"/>
          <w:numId w:val="5"/>
        </w:numPr>
      </w:pPr>
      <w:r w:rsidRPr="00F56C87">
        <w:t>In this Packet Tracer lab, which component (hardware or software) is similar in concept to a</w:t>
      </w:r>
      <w:r w:rsidR="002F6749">
        <w:t xml:space="preserve"> Home or</w:t>
      </w:r>
      <w:r w:rsidRPr="00F56C87">
        <w:t xml:space="preserve"> SOHO router? </w:t>
      </w:r>
    </w:p>
    <w:p w14:paraId="0C1ABA9A" w14:textId="3B17515B" w:rsidR="008E05D8" w:rsidRPr="00F56C87" w:rsidRDefault="002058AF" w:rsidP="007A35F4">
      <w:pPr>
        <w:ind w:left="360"/>
      </w:pPr>
      <w:sdt>
        <w:sdtPr>
          <w:rPr>
            <w:rStyle w:val="Red"/>
          </w:rPr>
          <w:id w:val="-253128038"/>
          <w:placeholder>
            <w:docPart w:val="CE7B2FE3D3C34554BFB792358D587F81"/>
          </w:placeholder>
          <w:showingPlcHdr/>
        </w:sdtPr>
        <w:sdtEndPr>
          <w:rPr>
            <w:rStyle w:val="DefaultParagraphFont"/>
            <w:color w:val="auto"/>
          </w:rPr>
        </w:sdtEndPr>
        <w:sdtContent>
          <w:r w:rsidR="008E05D8" w:rsidRPr="008E05D8">
            <w:rPr>
              <w:rStyle w:val="PlaceholderText"/>
              <w:color w:val="FF0000"/>
            </w:rPr>
            <w:t>Click or tap here to enter text.</w:t>
          </w:r>
        </w:sdtContent>
      </w:sdt>
    </w:p>
    <w:p w14:paraId="2277CA21" w14:textId="77777777" w:rsidR="00BF1480" w:rsidRDefault="00F56C87" w:rsidP="007E5A35">
      <w:pPr>
        <w:pStyle w:val="ListParagraph"/>
        <w:numPr>
          <w:ilvl w:val="0"/>
          <w:numId w:val="5"/>
        </w:numPr>
      </w:pPr>
      <w:r w:rsidRPr="00F56C87">
        <w:t xml:space="preserve">Which Packet Tracer component (hardware or software) in this lab acted as your IoT gateway? </w:t>
      </w:r>
    </w:p>
    <w:p w14:paraId="4A59B6AC" w14:textId="74457E75" w:rsidR="00BF1480" w:rsidRDefault="002058AF" w:rsidP="007A35F4">
      <w:pPr>
        <w:ind w:left="360"/>
      </w:pPr>
      <w:sdt>
        <w:sdtPr>
          <w:rPr>
            <w:rStyle w:val="Red"/>
          </w:rPr>
          <w:id w:val="648563932"/>
          <w:placeholder>
            <w:docPart w:val="65A5FDDA5A6E4DC4B0A2D127FE140ED3"/>
          </w:placeholder>
          <w:showingPlcHdr/>
        </w:sdtPr>
        <w:sdtEndPr>
          <w:rPr>
            <w:rStyle w:val="DefaultParagraphFont"/>
            <w:color w:val="auto"/>
          </w:rPr>
        </w:sdtEndPr>
        <w:sdtContent>
          <w:r w:rsidR="00BF1480" w:rsidRPr="008E05D8">
            <w:rPr>
              <w:rStyle w:val="PlaceholderText"/>
              <w:color w:val="FF0000"/>
            </w:rPr>
            <w:t>Click or tap here to enter text.</w:t>
          </w:r>
        </w:sdtContent>
      </w:sdt>
    </w:p>
    <w:p w14:paraId="7095F4E5" w14:textId="0A5AC121" w:rsidR="00F56C87" w:rsidRDefault="00FC5EF6" w:rsidP="007E5A35">
      <w:pPr>
        <w:pStyle w:val="ListParagraph"/>
        <w:numPr>
          <w:ilvl w:val="0"/>
          <w:numId w:val="5"/>
        </w:numPr>
      </w:pPr>
      <w:r>
        <w:t>What is</w:t>
      </w:r>
      <w:r w:rsidRPr="00F56C87">
        <w:t xml:space="preserve"> an IoT gateway</w:t>
      </w:r>
      <w:r w:rsidR="00022EA5">
        <w:t xml:space="preserve"> or app</w:t>
      </w:r>
      <w:r>
        <w:t>?</w:t>
      </w:r>
    </w:p>
    <w:p w14:paraId="4E2635E4" w14:textId="084B60CF" w:rsidR="008E05D8" w:rsidRPr="00F56C87" w:rsidRDefault="002058AF" w:rsidP="007A35F4">
      <w:pPr>
        <w:ind w:left="360"/>
      </w:pPr>
      <w:sdt>
        <w:sdtPr>
          <w:rPr>
            <w:rStyle w:val="Red"/>
          </w:rPr>
          <w:id w:val="1440492276"/>
          <w:placeholder>
            <w:docPart w:val="BD49AA39C3B549D0BEE8ECE9F2B3D17E"/>
          </w:placeholder>
          <w:showingPlcHdr/>
        </w:sdtPr>
        <w:sdtEndPr>
          <w:rPr>
            <w:rStyle w:val="DefaultParagraphFont"/>
            <w:color w:val="auto"/>
          </w:rPr>
        </w:sdtEndPr>
        <w:sdtContent>
          <w:r w:rsidR="008E05D8" w:rsidRPr="008E05D8">
            <w:rPr>
              <w:rStyle w:val="PlaceholderText"/>
              <w:color w:val="FF0000"/>
            </w:rPr>
            <w:t>Click or tap here to enter text.</w:t>
          </w:r>
        </w:sdtContent>
      </w:sdt>
    </w:p>
    <w:p w14:paraId="43E0FA44" w14:textId="33DBD001" w:rsidR="00F56C87" w:rsidRDefault="00F56C87" w:rsidP="004006F8">
      <w:pPr>
        <w:pStyle w:val="ListParagraph"/>
        <w:numPr>
          <w:ilvl w:val="0"/>
          <w:numId w:val="5"/>
        </w:numPr>
      </w:pPr>
      <w:r w:rsidRPr="00F56C87">
        <w:t xml:space="preserve">When setting up the Amazon Echo, you communicate with it through your smartphone and configure the </w:t>
      </w:r>
      <w:r w:rsidR="00A94C21">
        <w:t>Echo</w:t>
      </w:r>
      <w:r w:rsidRPr="00F56C87">
        <w:t xml:space="preserve"> to connect to the home Wi-Fi network. Then you must register IoT devices with the </w:t>
      </w:r>
      <w:r w:rsidR="00606D90">
        <w:t>Echo</w:t>
      </w:r>
      <w:r w:rsidRPr="00F56C87">
        <w:t xml:space="preserve"> by adding these devices to your Alexa account. In this Packet Tracer lab, which action is equivalent to registering IoT devices in your Alexa account? </w:t>
      </w:r>
    </w:p>
    <w:p w14:paraId="02C83EF7" w14:textId="418C48FB" w:rsidR="008E05D8" w:rsidRPr="00F56C87" w:rsidRDefault="002058AF" w:rsidP="007A35F4">
      <w:pPr>
        <w:ind w:left="360"/>
      </w:pPr>
      <w:sdt>
        <w:sdtPr>
          <w:rPr>
            <w:rStyle w:val="Red"/>
          </w:rPr>
          <w:id w:val="-1371059203"/>
          <w:placeholder>
            <w:docPart w:val="266F0B2F24CD4F24B0EDCD1A18E25C96"/>
          </w:placeholder>
          <w:showingPlcHdr/>
        </w:sdtPr>
        <w:sdtEndPr>
          <w:rPr>
            <w:rStyle w:val="DefaultParagraphFont"/>
            <w:color w:val="auto"/>
          </w:rPr>
        </w:sdtEndPr>
        <w:sdtContent>
          <w:r w:rsidR="008E05D8" w:rsidRPr="008E05D8">
            <w:rPr>
              <w:rStyle w:val="PlaceholderText"/>
              <w:color w:val="FF0000"/>
            </w:rPr>
            <w:t>Click or tap here to enter text.</w:t>
          </w:r>
        </w:sdtContent>
      </w:sdt>
    </w:p>
    <w:p w14:paraId="21B6B39D" w14:textId="77777777" w:rsidR="008E05D8" w:rsidRDefault="008E05D8" w:rsidP="008E05D8"/>
    <w:p w14:paraId="2E61D15C" w14:textId="2312878E" w:rsidR="00590225" w:rsidRPr="00F56C87" w:rsidRDefault="008E05D8" w:rsidP="00F56C87">
      <w:r w:rsidRPr="008E05D8">
        <w:t xml:space="preserve">Attach this completed document and </w:t>
      </w:r>
      <w:r w:rsidR="001B08BB">
        <w:t xml:space="preserve">the Packet Tracer file and </w:t>
      </w:r>
      <w:r w:rsidRPr="008E05D8">
        <w:t xml:space="preserve">submit in </w:t>
      </w:r>
      <w:r w:rsidR="005D032A" w:rsidRPr="008E05D8">
        <w:t>Blackboard</w:t>
      </w:r>
      <w:r w:rsidRPr="008E05D8">
        <w:t>.</w:t>
      </w:r>
    </w:p>
    <w:sectPr w:rsidR="00590225" w:rsidRPr="00F56C87" w:rsidSect="007029F8">
      <w:footerReference w:type="default" r:id="rId10"/>
      <w:pgSz w:w="12240" w:h="15840" w:code="1"/>
      <w:pgMar w:top="1440" w:right="1440" w:bottom="1440" w:left="1440" w:header="432"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84048" w14:textId="77777777" w:rsidR="002F12C4" w:rsidRDefault="002F12C4">
      <w:r>
        <w:separator/>
      </w:r>
    </w:p>
  </w:endnote>
  <w:endnote w:type="continuationSeparator" w:id="0">
    <w:p w14:paraId="6151E6FE" w14:textId="77777777" w:rsidR="002F12C4" w:rsidRDefault="002F1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3990" w14:textId="790EEDED" w:rsidR="004B2CB9" w:rsidRDefault="00F747C4" w:rsidP="00531702">
    <w:pPr>
      <w:pStyle w:val="Footer"/>
      <w:tabs>
        <w:tab w:val="right" w:pos="9900"/>
      </w:tabs>
    </w:pPr>
    <w:r>
      <w:t xml:space="preserve">Packet Tracer </w:t>
    </w:r>
    <w:r w:rsidR="00911959">
      <w:t>Smart Home IoT Network</w:t>
    </w:r>
    <w:r w:rsidR="00C238F8">
      <w:tab/>
    </w:r>
    <w:r w:rsidR="00C238F8" w:rsidRPr="008E56FA">
      <w:t xml:space="preserve">Page </w:t>
    </w:r>
    <w:r w:rsidR="00C238F8" w:rsidRPr="008E56FA">
      <w:rPr>
        <w:bCs/>
      </w:rPr>
      <w:fldChar w:fldCharType="begin"/>
    </w:r>
    <w:r w:rsidR="00C238F8" w:rsidRPr="008E56FA">
      <w:rPr>
        <w:bCs/>
      </w:rPr>
      <w:instrText xml:space="preserve"> PAGE  \* Arabic  \* MERGEFORMAT </w:instrText>
    </w:r>
    <w:r w:rsidR="00C238F8" w:rsidRPr="008E56FA">
      <w:rPr>
        <w:bCs/>
      </w:rPr>
      <w:fldChar w:fldCharType="separate"/>
    </w:r>
    <w:r w:rsidR="00C23E96">
      <w:rPr>
        <w:bCs/>
        <w:noProof/>
      </w:rPr>
      <w:t>1</w:t>
    </w:r>
    <w:r w:rsidR="00C238F8" w:rsidRPr="008E56FA">
      <w:rPr>
        <w:bCs/>
      </w:rPr>
      <w:fldChar w:fldCharType="end"/>
    </w:r>
    <w:r w:rsidR="00C238F8" w:rsidRPr="008E56FA">
      <w:t xml:space="preserve"> of </w:t>
    </w:r>
    <w:r w:rsidR="00C238F8" w:rsidRPr="008E56FA">
      <w:rPr>
        <w:bCs/>
      </w:rPr>
      <w:fldChar w:fldCharType="begin"/>
    </w:r>
    <w:r w:rsidR="00C238F8" w:rsidRPr="008E56FA">
      <w:rPr>
        <w:bCs/>
      </w:rPr>
      <w:instrText xml:space="preserve"> NUMPAGES  \* Arabic  \* MERGEFORMAT </w:instrText>
    </w:r>
    <w:r w:rsidR="00C238F8" w:rsidRPr="008E56FA">
      <w:rPr>
        <w:bCs/>
      </w:rPr>
      <w:fldChar w:fldCharType="separate"/>
    </w:r>
    <w:r w:rsidR="00C23E96">
      <w:rPr>
        <w:bCs/>
        <w:noProof/>
      </w:rPr>
      <w:t>3</w:t>
    </w:r>
    <w:r w:rsidR="00C238F8" w:rsidRPr="008E56FA">
      <w:rPr>
        <w:bCs/>
      </w:rPr>
      <w:fldChar w:fldCharType="end"/>
    </w:r>
    <w:r w:rsidR="004B2CB9">
      <w:tab/>
      <w:t xml:space="preserve">Revised: </w:t>
    </w:r>
    <w:r w:rsidR="00B50465">
      <w:t>04</w:t>
    </w:r>
    <w:r w:rsidR="003B5352">
      <w:t>/</w:t>
    </w:r>
    <w:r w:rsidR="00B50465">
      <w:t>21</w:t>
    </w:r>
    <w:r w:rsidR="003B5352">
      <w:t>/20</w:t>
    </w:r>
    <w:r w:rsidR="002B7723">
      <w:t>2</w:t>
    </w:r>
    <w:r w:rsidR="00B50465">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AA861" w14:textId="77777777" w:rsidR="002F12C4" w:rsidRDefault="002F12C4">
      <w:r>
        <w:separator/>
      </w:r>
    </w:p>
  </w:footnote>
  <w:footnote w:type="continuationSeparator" w:id="0">
    <w:p w14:paraId="3E463593" w14:textId="77777777" w:rsidR="002F12C4" w:rsidRDefault="002F1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3E80A7C"/>
    <w:multiLevelType w:val="hybridMultilevel"/>
    <w:tmpl w:val="DB328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4907A0"/>
    <w:multiLevelType w:val="hybridMultilevel"/>
    <w:tmpl w:val="80FE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CEB72C5"/>
    <w:multiLevelType w:val="multilevel"/>
    <w:tmpl w:val="87B8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1263312"/>
    <w:multiLevelType w:val="hybridMultilevel"/>
    <w:tmpl w:val="9A30C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923D8B"/>
    <w:multiLevelType w:val="hybridMultilevel"/>
    <w:tmpl w:val="61928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908425856">
    <w:abstractNumId w:val="25"/>
  </w:num>
  <w:num w:numId="2" w16cid:durableId="159851315">
    <w:abstractNumId w:val="27"/>
  </w:num>
  <w:num w:numId="3" w16cid:durableId="1035154521">
    <w:abstractNumId w:val="2"/>
  </w:num>
  <w:num w:numId="4" w16cid:durableId="329602461">
    <w:abstractNumId w:val="1"/>
  </w:num>
  <w:num w:numId="5" w16cid:durableId="57630762">
    <w:abstractNumId w:val="16"/>
  </w:num>
  <w:num w:numId="6" w16cid:durableId="1648781102">
    <w:abstractNumId w:val="17"/>
  </w:num>
  <w:num w:numId="7" w16cid:durableId="1605764987">
    <w:abstractNumId w:val="14"/>
  </w:num>
  <w:num w:numId="8" w16cid:durableId="1632787733">
    <w:abstractNumId w:val="22"/>
  </w:num>
  <w:num w:numId="9" w16cid:durableId="636373657">
    <w:abstractNumId w:val="45"/>
  </w:num>
  <w:num w:numId="10" w16cid:durableId="1834251233">
    <w:abstractNumId w:val="13"/>
  </w:num>
  <w:num w:numId="11" w16cid:durableId="1964771602">
    <w:abstractNumId w:val="40"/>
  </w:num>
  <w:num w:numId="12" w16cid:durableId="747847218">
    <w:abstractNumId w:val="15"/>
  </w:num>
  <w:num w:numId="13" w16cid:durableId="1251161460">
    <w:abstractNumId w:val="28"/>
  </w:num>
  <w:num w:numId="14" w16cid:durableId="1117603994">
    <w:abstractNumId w:val="12"/>
  </w:num>
  <w:num w:numId="15" w16cid:durableId="573395144">
    <w:abstractNumId w:val="11"/>
  </w:num>
  <w:num w:numId="16" w16cid:durableId="655455194">
    <w:abstractNumId w:val="34"/>
  </w:num>
  <w:num w:numId="17" w16cid:durableId="1603757164">
    <w:abstractNumId w:val="0"/>
  </w:num>
  <w:num w:numId="18" w16cid:durableId="538516024">
    <w:abstractNumId w:val="35"/>
  </w:num>
  <w:num w:numId="19" w16cid:durableId="572817403">
    <w:abstractNumId w:val="38"/>
  </w:num>
  <w:num w:numId="20" w16cid:durableId="1463498129">
    <w:abstractNumId w:val="32"/>
  </w:num>
  <w:num w:numId="21" w16cid:durableId="766313155">
    <w:abstractNumId w:val="29"/>
  </w:num>
  <w:num w:numId="22" w16cid:durableId="797574171">
    <w:abstractNumId w:val="44"/>
  </w:num>
  <w:num w:numId="23" w16cid:durableId="1509324607">
    <w:abstractNumId w:val="19"/>
  </w:num>
  <w:num w:numId="24" w16cid:durableId="230233383">
    <w:abstractNumId w:val="21"/>
  </w:num>
  <w:num w:numId="25" w16cid:durableId="1820611239">
    <w:abstractNumId w:val="6"/>
  </w:num>
  <w:num w:numId="26" w16cid:durableId="739327529">
    <w:abstractNumId w:val="20"/>
  </w:num>
  <w:num w:numId="27" w16cid:durableId="568223998">
    <w:abstractNumId w:val="37"/>
  </w:num>
  <w:num w:numId="28" w16cid:durableId="1213227492">
    <w:abstractNumId w:val="41"/>
  </w:num>
  <w:num w:numId="29" w16cid:durableId="1651448563">
    <w:abstractNumId w:val="9"/>
  </w:num>
  <w:num w:numId="30" w16cid:durableId="987435694">
    <w:abstractNumId w:val="43"/>
  </w:num>
  <w:num w:numId="31" w16cid:durableId="1723406006">
    <w:abstractNumId w:val="7"/>
  </w:num>
  <w:num w:numId="32" w16cid:durableId="1587417697">
    <w:abstractNumId w:val="42"/>
  </w:num>
  <w:num w:numId="33" w16cid:durableId="904267421">
    <w:abstractNumId w:val="26"/>
  </w:num>
  <w:num w:numId="34" w16cid:durableId="130633218">
    <w:abstractNumId w:val="18"/>
  </w:num>
  <w:num w:numId="35" w16cid:durableId="940988704">
    <w:abstractNumId w:val="8"/>
  </w:num>
  <w:num w:numId="36" w16cid:durableId="1038974747">
    <w:abstractNumId w:val="24"/>
  </w:num>
  <w:num w:numId="37" w16cid:durableId="1595282924">
    <w:abstractNumId w:val="33"/>
  </w:num>
  <w:num w:numId="38" w16cid:durableId="1230265050">
    <w:abstractNumId w:val="3"/>
  </w:num>
  <w:num w:numId="39" w16cid:durableId="1294284458">
    <w:abstractNumId w:val="39"/>
  </w:num>
  <w:num w:numId="40" w16cid:durableId="1451899282">
    <w:abstractNumId w:val="23"/>
  </w:num>
  <w:num w:numId="41" w16cid:durableId="1153260382">
    <w:abstractNumId w:val="10"/>
  </w:num>
  <w:num w:numId="42" w16cid:durableId="1636570683">
    <w:abstractNumId w:val="31"/>
  </w:num>
  <w:num w:numId="43" w16cid:durableId="493570806">
    <w:abstractNumId w:val="4"/>
  </w:num>
  <w:num w:numId="44" w16cid:durableId="714699764">
    <w:abstractNumId w:val="30"/>
  </w:num>
  <w:num w:numId="45" w16cid:durableId="1945067064">
    <w:abstractNumId w:val="36"/>
  </w:num>
  <w:num w:numId="46" w16cid:durableId="97471820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GrammaticalError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60"/>
  <w:hyphenationZone w:val="0"/>
  <w:doNotHyphenateCaps/>
  <w:displayHorizontalDrawingGridEvery w:val="0"/>
  <w:displayVerticalDrawingGridEvery w:val="0"/>
  <w:doNotUseMarginsForDrawingGridOrigin/>
  <w:noPunctuationKerning/>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AhKWFmZmhhYGZko6SsGpxcWZ+XkgBYYGtQBlCz6cLQAAAA=="/>
    <w:docVar w:name="ACTIVE" w:val="cdsf.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2F12C4"/>
    <w:rsid w:val="00022EA5"/>
    <w:rsid w:val="000359E4"/>
    <w:rsid w:val="00044D22"/>
    <w:rsid w:val="00045300"/>
    <w:rsid w:val="00047EE0"/>
    <w:rsid w:val="000708A9"/>
    <w:rsid w:val="0007253F"/>
    <w:rsid w:val="0008474C"/>
    <w:rsid w:val="000C03D5"/>
    <w:rsid w:val="000C31DC"/>
    <w:rsid w:val="000E0327"/>
    <w:rsid w:val="000E5DF6"/>
    <w:rsid w:val="00105FA1"/>
    <w:rsid w:val="001210A7"/>
    <w:rsid w:val="00130AA6"/>
    <w:rsid w:val="0013131C"/>
    <w:rsid w:val="00146D7F"/>
    <w:rsid w:val="001474CD"/>
    <w:rsid w:val="0014779F"/>
    <w:rsid w:val="0015652E"/>
    <w:rsid w:val="0017536E"/>
    <w:rsid w:val="001A26E6"/>
    <w:rsid w:val="001B08BB"/>
    <w:rsid w:val="001C08FA"/>
    <w:rsid w:val="001C5A6D"/>
    <w:rsid w:val="001D46A3"/>
    <w:rsid w:val="001E662A"/>
    <w:rsid w:val="002058AF"/>
    <w:rsid w:val="00221584"/>
    <w:rsid w:val="002227C5"/>
    <w:rsid w:val="00226966"/>
    <w:rsid w:val="0023363E"/>
    <w:rsid w:val="002423CE"/>
    <w:rsid w:val="00255609"/>
    <w:rsid w:val="0025658F"/>
    <w:rsid w:val="002658AA"/>
    <w:rsid w:val="00266426"/>
    <w:rsid w:val="002705CF"/>
    <w:rsid w:val="00275208"/>
    <w:rsid w:val="002855B9"/>
    <w:rsid w:val="00292842"/>
    <w:rsid w:val="0029721B"/>
    <w:rsid w:val="002A1F3C"/>
    <w:rsid w:val="002B155E"/>
    <w:rsid w:val="002B7723"/>
    <w:rsid w:val="002C5847"/>
    <w:rsid w:val="002C6041"/>
    <w:rsid w:val="002E5609"/>
    <w:rsid w:val="002F12C4"/>
    <w:rsid w:val="002F4D0D"/>
    <w:rsid w:val="002F5380"/>
    <w:rsid w:val="002F6749"/>
    <w:rsid w:val="0030281C"/>
    <w:rsid w:val="00302B99"/>
    <w:rsid w:val="003048FF"/>
    <w:rsid w:val="00304BC4"/>
    <w:rsid w:val="0031666B"/>
    <w:rsid w:val="00322BA6"/>
    <w:rsid w:val="00346015"/>
    <w:rsid w:val="00350104"/>
    <w:rsid w:val="0035152C"/>
    <w:rsid w:val="003535E3"/>
    <w:rsid w:val="003538FA"/>
    <w:rsid w:val="00372457"/>
    <w:rsid w:val="00383898"/>
    <w:rsid w:val="00390353"/>
    <w:rsid w:val="00390C20"/>
    <w:rsid w:val="003A1006"/>
    <w:rsid w:val="003A1E18"/>
    <w:rsid w:val="003A4378"/>
    <w:rsid w:val="003B5352"/>
    <w:rsid w:val="003B6787"/>
    <w:rsid w:val="003B72AF"/>
    <w:rsid w:val="003D2A29"/>
    <w:rsid w:val="003E287F"/>
    <w:rsid w:val="004006F8"/>
    <w:rsid w:val="00407633"/>
    <w:rsid w:val="004156D9"/>
    <w:rsid w:val="00415ACF"/>
    <w:rsid w:val="00415CE9"/>
    <w:rsid w:val="0041722F"/>
    <w:rsid w:val="00422F54"/>
    <w:rsid w:val="00424FAD"/>
    <w:rsid w:val="00436A87"/>
    <w:rsid w:val="00452BDD"/>
    <w:rsid w:val="004B1783"/>
    <w:rsid w:val="004B2CB9"/>
    <w:rsid w:val="004B365A"/>
    <w:rsid w:val="004B3E95"/>
    <w:rsid w:val="004D13B9"/>
    <w:rsid w:val="004E71CD"/>
    <w:rsid w:val="004F4937"/>
    <w:rsid w:val="004F7F52"/>
    <w:rsid w:val="00510CAA"/>
    <w:rsid w:val="00516239"/>
    <w:rsid w:val="0053001E"/>
    <w:rsid w:val="00531702"/>
    <w:rsid w:val="00531E9C"/>
    <w:rsid w:val="0053247D"/>
    <w:rsid w:val="00534B40"/>
    <w:rsid w:val="005362E6"/>
    <w:rsid w:val="005404A6"/>
    <w:rsid w:val="005515E7"/>
    <w:rsid w:val="005528B0"/>
    <w:rsid w:val="0058461E"/>
    <w:rsid w:val="005856CF"/>
    <w:rsid w:val="00586946"/>
    <w:rsid w:val="00590225"/>
    <w:rsid w:val="00596FDD"/>
    <w:rsid w:val="005B739A"/>
    <w:rsid w:val="005C3B12"/>
    <w:rsid w:val="005D032A"/>
    <w:rsid w:val="005D60F2"/>
    <w:rsid w:val="005D6C6C"/>
    <w:rsid w:val="00606D90"/>
    <w:rsid w:val="00612844"/>
    <w:rsid w:val="00614055"/>
    <w:rsid w:val="006200CC"/>
    <w:rsid w:val="00631A62"/>
    <w:rsid w:val="00631DD0"/>
    <w:rsid w:val="00635823"/>
    <w:rsid w:val="006443EC"/>
    <w:rsid w:val="00645FA2"/>
    <w:rsid w:val="00651053"/>
    <w:rsid w:val="00652DBC"/>
    <w:rsid w:val="0065455C"/>
    <w:rsid w:val="0067120D"/>
    <w:rsid w:val="00683845"/>
    <w:rsid w:val="006C66B8"/>
    <w:rsid w:val="006D16B9"/>
    <w:rsid w:val="006E33CD"/>
    <w:rsid w:val="006E67CD"/>
    <w:rsid w:val="006F0D86"/>
    <w:rsid w:val="006F63E9"/>
    <w:rsid w:val="007029F8"/>
    <w:rsid w:val="00712803"/>
    <w:rsid w:val="00712C21"/>
    <w:rsid w:val="00721B9F"/>
    <w:rsid w:val="007304A8"/>
    <w:rsid w:val="00746BFB"/>
    <w:rsid w:val="00784F6A"/>
    <w:rsid w:val="007A35F4"/>
    <w:rsid w:val="007E0B1C"/>
    <w:rsid w:val="007E5A35"/>
    <w:rsid w:val="007E7B8F"/>
    <w:rsid w:val="007F432C"/>
    <w:rsid w:val="007F5130"/>
    <w:rsid w:val="00833E77"/>
    <w:rsid w:val="00843B82"/>
    <w:rsid w:val="008452FA"/>
    <w:rsid w:val="008477C0"/>
    <w:rsid w:val="00854FE9"/>
    <w:rsid w:val="008626D7"/>
    <w:rsid w:val="00873C2F"/>
    <w:rsid w:val="008956B1"/>
    <w:rsid w:val="008957BF"/>
    <w:rsid w:val="008B6F7A"/>
    <w:rsid w:val="008D6E43"/>
    <w:rsid w:val="008E05D8"/>
    <w:rsid w:val="008E4C50"/>
    <w:rsid w:val="008E56FA"/>
    <w:rsid w:val="008E7518"/>
    <w:rsid w:val="008F7E77"/>
    <w:rsid w:val="009029F3"/>
    <w:rsid w:val="00903D07"/>
    <w:rsid w:val="009078C4"/>
    <w:rsid w:val="009112D0"/>
    <w:rsid w:val="00911959"/>
    <w:rsid w:val="00914D0E"/>
    <w:rsid w:val="0093098A"/>
    <w:rsid w:val="00932252"/>
    <w:rsid w:val="0093360D"/>
    <w:rsid w:val="009376EF"/>
    <w:rsid w:val="00941798"/>
    <w:rsid w:val="00952A2F"/>
    <w:rsid w:val="00962D9E"/>
    <w:rsid w:val="009738D2"/>
    <w:rsid w:val="00974DF5"/>
    <w:rsid w:val="00982420"/>
    <w:rsid w:val="00982444"/>
    <w:rsid w:val="009A1203"/>
    <w:rsid w:val="009A5889"/>
    <w:rsid w:val="009C1761"/>
    <w:rsid w:val="009C5053"/>
    <w:rsid w:val="009D6831"/>
    <w:rsid w:val="009D7DB7"/>
    <w:rsid w:val="009F4FF0"/>
    <w:rsid w:val="00A22DFC"/>
    <w:rsid w:val="00A2491D"/>
    <w:rsid w:val="00A353F5"/>
    <w:rsid w:val="00A6372A"/>
    <w:rsid w:val="00A70A29"/>
    <w:rsid w:val="00A76E0A"/>
    <w:rsid w:val="00A775BF"/>
    <w:rsid w:val="00A94C21"/>
    <w:rsid w:val="00A97303"/>
    <w:rsid w:val="00A9761E"/>
    <w:rsid w:val="00AA1BC6"/>
    <w:rsid w:val="00AA5023"/>
    <w:rsid w:val="00AD7B3E"/>
    <w:rsid w:val="00AF234C"/>
    <w:rsid w:val="00B000AA"/>
    <w:rsid w:val="00B06CAD"/>
    <w:rsid w:val="00B10141"/>
    <w:rsid w:val="00B340CF"/>
    <w:rsid w:val="00B40E57"/>
    <w:rsid w:val="00B478BD"/>
    <w:rsid w:val="00B50465"/>
    <w:rsid w:val="00B56D62"/>
    <w:rsid w:val="00B603C8"/>
    <w:rsid w:val="00B60F9C"/>
    <w:rsid w:val="00B70EE5"/>
    <w:rsid w:val="00B71E4B"/>
    <w:rsid w:val="00B72876"/>
    <w:rsid w:val="00B820E0"/>
    <w:rsid w:val="00B827C0"/>
    <w:rsid w:val="00B87CDF"/>
    <w:rsid w:val="00B92CC3"/>
    <w:rsid w:val="00B92E38"/>
    <w:rsid w:val="00BB5C79"/>
    <w:rsid w:val="00BF1480"/>
    <w:rsid w:val="00BF731A"/>
    <w:rsid w:val="00BF7FD8"/>
    <w:rsid w:val="00C0358B"/>
    <w:rsid w:val="00C07562"/>
    <w:rsid w:val="00C2162D"/>
    <w:rsid w:val="00C238F8"/>
    <w:rsid w:val="00C23E96"/>
    <w:rsid w:val="00C419B1"/>
    <w:rsid w:val="00C443C1"/>
    <w:rsid w:val="00C50168"/>
    <w:rsid w:val="00C72269"/>
    <w:rsid w:val="00C91239"/>
    <w:rsid w:val="00CA346D"/>
    <w:rsid w:val="00CA503D"/>
    <w:rsid w:val="00CB1F20"/>
    <w:rsid w:val="00CB7970"/>
    <w:rsid w:val="00CC17B0"/>
    <w:rsid w:val="00CC3EE6"/>
    <w:rsid w:val="00CD232C"/>
    <w:rsid w:val="00CD62BB"/>
    <w:rsid w:val="00CE4150"/>
    <w:rsid w:val="00CE7B6F"/>
    <w:rsid w:val="00CF15A2"/>
    <w:rsid w:val="00D00CD1"/>
    <w:rsid w:val="00D0227B"/>
    <w:rsid w:val="00D15ADD"/>
    <w:rsid w:val="00D35C70"/>
    <w:rsid w:val="00D47A11"/>
    <w:rsid w:val="00D52379"/>
    <w:rsid w:val="00D55945"/>
    <w:rsid w:val="00D679C5"/>
    <w:rsid w:val="00D8452E"/>
    <w:rsid w:val="00D8691C"/>
    <w:rsid w:val="00D93BB6"/>
    <w:rsid w:val="00D953FD"/>
    <w:rsid w:val="00D97379"/>
    <w:rsid w:val="00DA55A0"/>
    <w:rsid w:val="00DB5107"/>
    <w:rsid w:val="00DB6B9E"/>
    <w:rsid w:val="00DC423A"/>
    <w:rsid w:val="00DC6A9C"/>
    <w:rsid w:val="00DD1237"/>
    <w:rsid w:val="00DF40AA"/>
    <w:rsid w:val="00E032FD"/>
    <w:rsid w:val="00E0517E"/>
    <w:rsid w:val="00E31010"/>
    <w:rsid w:val="00E32E65"/>
    <w:rsid w:val="00E3343E"/>
    <w:rsid w:val="00E46D2C"/>
    <w:rsid w:val="00E57094"/>
    <w:rsid w:val="00E63B71"/>
    <w:rsid w:val="00E63FA1"/>
    <w:rsid w:val="00E71A2D"/>
    <w:rsid w:val="00E81F2D"/>
    <w:rsid w:val="00E96C42"/>
    <w:rsid w:val="00EA09F4"/>
    <w:rsid w:val="00EB33E5"/>
    <w:rsid w:val="00EB6021"/>
    <w:rsid w:val="00EC073D"/>
    <w:rsid w:val="00EE25F5"/>
    <w:rsid w:val="00EE2F7E"/>
    <w:rsid w:val="00EE52D4"/>
    <w:rsid w:val="00EE6B74"/>
    <w:rsid w:val="00F21847"/>
    <w:rsid w:val="00F41465"/>
    <w:rsid w:val="00F53252"/>
    <w:rsid w:val="00F56C87"/>
    <w:rsid w:val="00F62359"/>
    <w:rsid w:val="00F64AFD"/>
    <w:rsid w:val="00F71B57"/>
    <w:rsid w:val="00F747C4"/>
    <w:rsid w:val="00F76760"/>
    <w:rsid w:val="00F85E8C"/>
    <w:rsid w:val="00F9155A"/>
    <w:rsid w:val="00F95694"/>
    <w:rsid w:val="00FA2429"/>
    <w:rsid w:val="00FA3353"/>
    <w:rsid w:val="00FA3704"/>
    <w:rsid w:val="00FB3559"/>
    <w:rsid w:val="00FC1619"/>
    <w:rsid w:val="00FC5EF6"/>
    <w:rsid w:val="00FE57F3"/>
    <w:rsid w:val="00FF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7DD0B280"/>
  <w15:chartTrackingRefBased/>
  <w15:docId w15:val="{C04B9D7E-9419-46F6-9149-2E6F7728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53"/>
    <w:pPr>
      <w:spacing w:before="160" w:after="80" w:line="336" w:lineRule="auto"/>
    </w:pPr>
    <w:rPr>
      <w:rFonts w:ascii="Verdana" w:hAnsi="Verdana"/>
      <w:szCs w:val="24"/>
    </w:rPr>
  </w:style>
  <w:style w:type="paragraph" w:styleId="Heading1">
    <w:name w:val="heading 1"/>
    <w:basedOn w:val="Normal"/>
    <w:next w:val="Normal"/>
    <w:link w:val="Heading1Char"/>
    <w:qFormat/>
    <w:rsid w:val="00390353"/>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90353"/>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390353"/>
    <w:pPr>
      <w:keepNext/>
      <w:autoSpaceDE w:val="0"/>
      <w:autoSpaceDN w:val="0"/>
      <w:adjustRightInd w:val="0"/>
      <w:spacing w:line="240" w:lineRule="auto"/>
      <w:outlineLvl w:val="2"/>
    </w:pPr>
    <w:rPr>
      <w:rFonts w:ascii="Arial" w:hAnsi="Arial"/>
      <w:b/>
      <w:bCs/>
      <w:sz w:val="22"/>
    </w:rPr>
  </w:style>
  <w:style w:type="paragraph" w:styleId="Heading4">
    <w:name w:val="heading 4"/>
    <w:basedOn w:val="Normal"/>
    <w:link w:val="Heading4Char"/>
    <w:uiPriority w:val="9"/>
    <w:qFormat/>
    <w:rsid w:val="00F56C87"/>
    <w:pPr>
      <w:spacing w:before="100" w:beforeAutospacing="1" w:after="100" w:afterAutospacing="1" w:line="240" w:lineRule="auto"/>
      <w:outlineLvl w:val="3"/>
    </w:pPr>
    <w:rPr>
      <w:rFonts w:ascii="Times New Roman" w:hAnsi="Times New Roman"/>
      <w:b/>
      <w:bCs/>
      <w:sz w:val="24"/>
    </w:rPr>
  </w:style>
  <w:style w:type="character" w:default="1" w:styleId="DefaultParagraphFont">
    <w:name w:val="Default Paragraph Font"/>
    <w:uiPriority w:val="1"/>
    <w:semiHidden/>
    <w:unhideWhenUsed/>
    <w:rsid w:val="003903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0353"/>
  </w:style>
  <w:style w:type="paragraph" w:styleId="Footer">
    <w:name w:val="footer"/>
    <w:basedOn w:val="Normal"/>
    <w:rsid w:val="00390353"/>
    <w:pPr>
      <w:pBdr>
        <w:top w:val="single" w:sz="4" w:space="1" w:color="auto"/>
      </w:pBdr>
      <w:tabs>
        <w:tab w:val="center" w:pos="4680"/>
        <w:tab w:val="right" w:pos="9360"/>
      </w:tabs>
      <w:spacing w:before="120" w:after="0" w:line="240" w:lineRule="auto"/>
    </w:pPr>
    <w:rPr>
      <w:sz w:val="16"/>
    </w:rPr>
  </w:style>
  <w:style w:type="paragraph" w:styleId="Header">
    <w:name w:val="header"/>
    <w:basedOn w:val="Normal"/>
    <w:rsid w:val="00390353"/>
    <w:pPr>
      <w:tabs>
        <w:tab w:val="left" w:pos="5040"/>
        <w:tab w:val="left" w:pos="9720"/>
      </w:tabs>
    </w:pPr>
    <w:rPr>
      <w:sz w:val="16"/>
    </w:rPr>
  </w:style>
  <w:style w:type="paragraph" w:customStyle="1" w:styleId="Outlinenumbering">
    <w:name w:val="Outline numbering"/>
    <w:basedOn w:val="Normal"/>
    <w:rsid w:val="00390353"/>
    <w:pPr>
      <w:numPr>
        <w:numId w:val="1"/>
      </w:numPr>
      <w:tabs>
        <w:tab w:val="clear" w:pos="360"/>
        <w:tab w:val="num" w:pos="720"/>
      </w:tabs>
      <w:ind w:left="720"/>
    </w:pPr>
    <w:rPr>
      <w:szCs w:val="20"/>
    </w:rPr>
  </w:style>
  <w:style w:type="paragraph" w:customStyle="1" w:styleId="NumberedHeading2">
    <w:name w:val="Numbered Heading 2"/>
    <w:basedOn w:val="Normal"/>
    <w:rsid w:val="00390353"/>
    <w:pPr>
      <w:numPr>
        <w:numId w:val="2"/>
      </w:numPr>
    </w:pPr>
  </w:style>
  <w:style w:type="character" w:styleId="PageNumber">
    <w:name w:val="page number"/>
    <w:basedOn w:val="DefaultParagraphFont"/>
    <w:rsid w:val="00390353"/>
  </w:style>
  <w:style w:type="character" w:styleId="Hyperlink">
    <w:name w:val="Hyperlink"/>
    <w:rsid w:val="00390353"/>
    <w:rPr>
      <w:color w:val="0000FF"/>
      <w:u w:val="single"/>
    </w:rPr>
  </w:style>
  <w:style w:type="character" w:styleId="FollowedHyperlink">
    <w:name w:val="FollowedHyperlink"/>
    <w:rsid w:val="00390353"/>
    <w:rPr>
      <w:color w:val="800080"/>
      <w:u w:val="single"/>
    </w:rPr>
  </w:style>
  <w:style w:type="paragraph" w:styleId="ListParagraph">
    <w:name w:val="List Paragraph"/>
    <w:basedOn w:val="Normal"/>
    <w:uiPriority w:val="34"/>
    <w:qFormat/>
    <w:rsid w:val="00390353"/>
    <w:pPr>
      <w:ind w:left="720"/>
    </w:pPr>
  </w:style>
  <w:style w:type="character" w:customStyle="1" w:styleId="Heading1Char">
    <w:name w:val="Heading 1 Char"/>
    <w:basedOn w:val="DefaultParagraphFont"/>
    <w:link w:val="Heading1"/>
    <w:rsid w:val="002F12C4"/>
    <w:rPr>
      <w:rFonts w:ascii="Arial" w:eastAsia="Arial Unicode MS" w:hAnsi="Arial"/>
      <w:b/>
      <w:kern w:val="28"/>
      <w:sz w:val="28"/>
    </w:rPr>
  </w:style>
  <w:style w:type="character" w:customStyle="1" w:styleId="Heading2Char">
    <w:name w:val="Heading 2 Char"/>
    <w:basedOn w:val="DefaultParagraphFont"/>
    <w:link w:val="Heading2"/>
    <w:rsid w:val="002F12C4"/>
    <w:rPr>
      <w:rFonts w:ascii="Arial" w:hAnsi="Arial" w:cs="Arial"/>
      <w:b/>
      <w:bCs/>
      <w:iCs/>
      <w:sz w:val="24"/>
      <w:szCs w:val="28"/>
    </w:rPr>
  </w:style>
  <w:style w:type="paragraph" w:styleId="NormalWeb">
    <w:name w:val="Normal (Web)"/>
    <w:basedOn w:val="Normal"/>
    <w:uiPriority w:val="99"/>
    <w:semiHidden/>
    <w:unhideWhenUsed/>
    <w:rsid w:val="002F12C4"/>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2F12C4"/>
    <w:rPr>
      <w:b/>
      <w:bCs/>
    </w:rPr>
  </w:style>
  <w:style w:type="character" w:styleId="PlaceholderText">
    <w:name w:val="Placeholder Text"/>
    <w:basedOn w:val="DefaultParagraphFont"/>
    <w:uiPriority w:val="99"/>
    <w:semiHidden/>
    <w:rsid w:val="004B365A"/>
    <w:rPr>
      <w:color w:val="808080"/>
    </w:rPr>
  </w:style>
  <w:style w:type="character" w:customStyle="1" w:styleId="Red">
    <w:name w:val="Red"/>
    <w:basedOn w:val="DefaultParagraphFont"/>
    <w:uiPriority w:val="1"/>
    <w:rsid w:val="004B365A"/>
    <w:rPr>
      <w:color w:val="FF0000"/>
    </w:rPr>
  </w:style>
  <w:style w:type="paragraph" w:styleId="TOCHeading">
    <w:name w:val="TOC Heading"/>
    <w:basedOn w:val="Heading1"/>
    <w:next w:val="Normal"/>
    <w:uiPriority w:val="39"/>
    <w:unhideWhenUsed/>
    <w:qFormat/>
    <w:rsid w:val="00390353"/>
    <w:pPr>
      <w:keepLines/>
      <w:spacing w:after="0" w:line="259" w:lineRule="auto"/>
      <w:outlineLvl w:val="9"/>
    </w:pPr>
    <w:rPr>
      <w:rFonts w:eastAsiaTheme="majorEastAsia" w:cstheme="majorBidi"/>
      <w:kern w:val="0"/>
      <w:sz w:val="24"/>
      <w:szCs w:val="32"/>
    </w:rPr>
  </w:style>
  <w:style w:type="character" w:customStyle="1" w:styleId="Heading3Char">
    <w:name w:val="Heading 3 Char"/>
    <w:basedOn w:val="DefaultParagraphFont"/>
    <w:link w:val="Heading3"/>
    <w:rsid w:val="00952A2F"/>
    <w:rPr>
      <w:rFonts w:ascii="Arial" w:hAnsi="Arial"/>
      <w:b/>
      <w:bCs/>
      <w:sz w:val="22"/>
      <w:szCs w:val="24"/>
    </w:rPr>
  </w:style>
  <w:style w:type="character" w:customStyle="1" w:styleId="Heading4Char">
    <w:name w:val="Heading 4 Char"/>
    <w:basedOn w:val="DefaultParagraphFont"/>
    <w:link w:val="Heading4"/>
    <w:uiPriority w:val="9"/>
    <w:rsid w:val="00F56C87"/>
    <w:rPr>
      <w:rFonts w:ascii="Times New Roman" w:hAnsi="Times New Roman"/>
      <w:b/>
      <w:bCs/>
      <w:sz w:val="24"/>
      <w:szCs w:val="24"/>
    </w:rPr>
  </w:style>
  <w:style w:type="paragraph" w:customStyle="1" w:styleId="Code">
    <w:name w:val="Code"/>
    <w:basedOn w:val="Normal"/>
    <w:qFormat/>
    <w:rsid w:val="00390353"/>
    <w:pPr>
      <w:spacing w:before="80" w:line="240" w:lineRule="auto"/>
    </w:pPr>
    <w:rPr>
      <w:rFonts w:ascii="Courier New" w:hAnsi="Courier New"/>
    </w:rPr>
  </w:style>
  <w:style w:type="paragraph" w:styleId="TOC1">
    <w:name w:val="toc 1"/>
    <w:basedOn w:val="Normal"/>
    <w:next w:val="Normal"/>
    <w:autoRedefine/>
    <w:uiPriority w:val="39"/>
    <w:semiHidden/>
    <w:unhideWhenUsed/>
    <w:rsid w:val="00390353"/>
    <w:pPr>
      <w:spacing w:after="100" w:line="240" w:lineRule="auto"/>
    </w:pPr>
  </w:style>
  <w:style w:type="paragraph" w:styleId="TOC2">
    <w:name w:val="toc 2"/>
    <w:basedOn w:val="Normal"/>
    <w:next w:val="Normal"/>
    <w:autoRedefine/>
    <w:uiPriority w:val="39"/>
    <w:semiHidden/>
    <w:unhideWhenUsed/>
    <w:rsid w:val="00390353"/>
    <w:pPr>
      <w:spacing w:after="100" w:line="240" w:lineRule="auto"/>
      <w:ind w:left="202"/>
    </w:pPr>
  </w:style>
  <w:style w:type="paragraph" w:styleId="TOC3">
    <w:name w:val="toc 3"/>
    <w:basedOn w:val="Normal"/>
    <w:next w:val="Normal"/>
    <w:autoRedefine/>
    <w:uiPriority w:val="39"/>
    <w:semiHidden/>
    <w:unhideWhenUsed/>
    <w:rsid w:val="00390353"/>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24956">
      <w:bodyDiv w:val="1"/>
      <w:marLeft w:val="0"/>
      <w:marRight w:val="0"/>
      <w:marTop w:val="0"/>
      <w:marBottom w:val="0"/>
      <w:divBdr>
        <w:top w:val="none" w:sz="0" w:space="0" w:color="auto"/>
        <w:left w:val="none" w:sz="0" w:space="0" w:color="auto"/>
        <w:bottom w:val="none" w:sz="0" w:space="0" w:color="auto"/>
        <w:right w:val="none" w:sz="0" w:space="0" w:color="auto"/>
      </w:divBdr>
      <w:divsChild>
        <w:div w:id="184171747">
          <w:marLeft w:val="0"/>
          <w:marRight w:val="0"/>
          <w:marTop w:val="0"/>
          <w:marBottom w:val="0"/>
          <w:divBdr>
            <w:top w:val="none" w:sz="0" w:space="0" w:color="auto"/>
            <w:left w:val="none" w:sz="0" w:space="0" w:color="auto"/>
            <w:bottom w:val="none" w:sz="0" w:space="0" w:color="auto"/>
            <w:right w:val="none" w:sz="0" w:space="0" w:color="auto"/>
          </w:divBdr>
          <w:divsChild>
            <w:div w:id="1143932525">
              <w:marLeft w:val="0"/>
              <w:marRight w:val="0"/>
              <w:marTop w:val="0"/>
              <w:marBottom w:val="0"/>
              <w:divBdr>
                <w:top w:val="none" w:sz="0" w:space="0" w:color="auto"/>
                <w:left w:val="none" w:sz="0" w:space="0" w:color="auto"/>
                <w:bottom w:val="none" w:sz="0" w:space="0" w:color="auto"/>
                <w:right w:val="none" w:sz="0" w:space="0" w:color="auto"/>
              </w:divBdr>
            </w:div>
          </w:divsChild>
        </w:div>
        <w:div w:id="1676155187">
          <w:marLeft w:val="0"/>
          <w:marRight w:val="0"/>
          <w:marTop w:val="0"/>
          <w:marBottom w:val="0"/>
          <w:divBdr>
            <w:top w:val="none" w:sz="0" w:space="0" w:color="auto"/>
            <w:left w:val="none" w:sz="0" w:space="0" w:color="auto"/>
            <w:bottom w:val="none" w:sz="0" w:space="0" w:color="auto"/>
            <w:right w:val="none" w:sz="0" w:space="0" w:color="auto"/>
          </w:divBdr>
        </w:div>
        <w:div w:id="312755315">
          <w:marLeft w:val="0"/>
          <w:marRight w:val="0"/>
          <w:marTop w:val="0"/>
          <w:marBottom w:val="0"/>
          <w:divBdr>
            <w:top w:val="none" w:sz="0" w:space="0" w:color="auto"/>
            <w:left w:val="none" w:sz="0" w:space="0" w:color="auto"/>
            <w:bottom w:val="none" w:sz="0" w:space="0" w:color="auto"/>
            <w:right w:val="none" w:sz="0" w:space="0" w:color="auto"/>
          </w:divBdr>
        </w:div>
      </w:divsChild>
    </w:div>
    <w:div w:id="1249341142">
      <w:bodyDiv w:val="1"/>
      <w:marLeft w:val="0"/>
      <w:marRight w:val="0"/>
      <w:marTop w:val="0"/>
      <w:marBottom w:val="0"/>
      <w:divBdr>
        <w:top w:val="none" w:sz="0" w:space="0" w:color="auto"/>
        <w:left w:val="none" w:sz="0" w:space="0" w:color="auto"/>
        <w:bottom w:val="none" w:sz="0" w:space="0" w:color="auto"/>
        <w:right w:val="none" w:sz="0" w:space="0" w:color="auto"/>
      </w:divBdr>
    </w:div>
    <w:div w:id="1688751635">
      <w:bodyDiv w:val="1"/>
      <w:marLeft w:val="0"/>
      <w:marRight w:val="0"/>
      <w:marTop w:val="0"/>
      <w:marBottom w:val="0"/>
      <w:divBdr>
        <w:top w:val="none" w:sz="0" w:space="0" w:color="auto"/>
        <w:left w:val="none" w:sz="0" w:space="0" w:color="auto"/>
        <w:bottom w:val="none" w:sz="0" w:space="0" w:color="auto"/>
        <w:right w:val="none" w:sz="0" w:space="0" w:color="auto"/>
      </w:divBdr>
      <w:divsChild>
        <w:div w:id="841550272">
          <w:marLeft w:val="0"/>
          <w:marRight w:val="0"/>
          <w:marTop w:val="0"/>
          <w:marBottom w:val="0"/>
          <w:divBdr>
            <w:top w:val="none" w:sz="0" w:space="0" w:color="auto"/>
            <w:left w:val="none" w:sz="0" w:space="0" w:color="auto"/>
            <w:bottom w:val="none" w:sz="0" w:space="0" w:color="auto"/>
            <w:right w:val="none" w:sz="0" w:space="0" w:color="auto"/>
          </w:divBdr>
          <w:divsChild>
            <w:div w:id="1031758603">
              <w:marLeft w:val="0"/>
              <w:marRight w:val="0"/>
              <w:marTop w:val="0"/>
              <w:marBottom w:val="0"/>
              <w:divBdr>
                <w:top w:val="none" w:sz="0" w:space="0" w:color="auto"/>
                <w:left w:val="none" w:sz="0" w:space="0" w:color="auto"/>
                <w:bottom w:val="none" w:sz="0" w:space="0" w:color="auto"/>
                <w:right w:val="none" w:sz="0" w:space="0" w:color="auto"/>
              </w:divBdr>
            </w:div>
          </w:divsChild>
        </w:div>
        <w:div w:id="548230943">
          <w:marLeft w:val="0"/>
          <w:marRight w:val="0"/>
          <w:marTop w:val="0"/>
          <w:marBottom w:val="0"/>
          <w:divBdr>
            <w:top w:val="none" w:sz="0" w:space="0" w:color="auto"/>
            <w:left w:val="none" w:sz="0" w:space="0" w:color="auto"/>
            <w:bottom w:val="none" w:sz="0" w:space="0" w:color="auto"/>
            <w:right w:val="none" w:sz="0" w:space="0" w:color="auto"/>
          </w:divBdr>
        </w:div>
        <w:div w:id="859466976">
          <w:marLeft w:val="0"/>
          <w:marRight w:val="0"/>
          <w:marTop w:val="0"/>
          <w:marBottom w:val="0"/>
          <w:divBdr>
            <w:top w:val="none" w:sz="0" w:space="0" w:color="auto"/>
            <w:left w:val="none" w:sz="0" w:space="0" w:color="auto"/>
            <w:bottom w:val="none" w:sz="0" w:space="0" w:color="auto"/>
            <w:right w:val="none" w:sz="0" w:space="0" w:color="auto"/>
          </w:divBdr>
        </w:div>
        <w:div w:id="1233851761">
          <w:marLeft w:val="0"/>
          <w:marRight w:val="0"/>
          <w:marTop w:val="0"/>
          <w:marBottom w:val="0"/>
          <w:divBdr>
            <w:top w:val="none" w:sz="0" w:space="0" w:color="auto"/>
            <w:left w:val="none" w:sz="0" w:space="0" w:color="auto"/>
            <w:bottom w:val="none" w:sz="0" w:space="0" w:color="auto"/>
            <w:right w:val="none" w:sz="0" w:space="0" w:color="auto"/>
          </w:divBdr>
        </w:div>
        <w:div w:id="1881823157">
          <w:marLeft w:val="0"/>
          <w:marRight w:val="0"/>
          <w:marTop w:val="0"/>
          <w:marBottom w:val="0"/>
          <w:divBdr>
            <w:top w:val="none" w:sz="0" w:space="0" w:color="auto"/>
            <w:left w:val="none" w:sz="0" w:space="0" w:color="auto"/>
            <w:bottom w:val="none" w:sz="0" w:space="0" w:color="auto"/>
            <w:right w:val="none" w:sz="0" w:space="0" w:color="auto"/>
          </w:divBdr>
          <w:divsChild>
            <w:div w:id="1346437683">
              <w:marLeft w:val="0"/>
              <w:marRight w:val="0"/>
              <w:marTop w:val="0"/>
              <w:marBottom w:val="0"/>
              <w:divBdr>
                <w:top w:val="none" w:sz="0" w:space="0" w:color="auto"/>
                <w:left w:val="none" w:sz="0" w:space="0" w:color="auto"/>
                <w:bottom w:val="none" w:sz="0" w:space="0" w:color="auto"/>
                <w:right w:val="none" w:sz="0" w:space="0" w:color="auto"/>
              </w:divBdr>
            </w:div>
          </w:divsChild>
        </w:div>
        <w:div w:id="1039865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tacad.com/courses/packet-trace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32D4AF04071462B9AB38FA76FE325AD"/>
        <w:category>
          <w:name w:val="General"/>
          <w:gallery w:val="placeholder"/>
        </w:category>
        <w:types>
          <w:type w:val="bbPlcHdr"/>
        </w:types>
        <w:behaviors>
          <w:behavior w:val="content"/>
        </w:behaviors>
        <w:guid w:val="{D5476860-F218-43EA-9EC6-14D09C5871D0}"/>
      </w:docPartPr>
      <w:docPartBody>
        <w:p w:rsidR="004B7145" w:rsidRDefault="00050262" w:rsidP="00050262">
          <w:pPr>
            <w:pStyle w:val="B32D4AF04071462B9AB38FA76FE325AD"/>
          </w:pPr>
          <w:r w:rsidRPr="004B3313">
            <w:rPr>
              <w:rStyle w:val="PlaceholderText"/>
              <w:color w:val="FF0000"/>
            </w:rPr>
            <w:t>Click or tap here to enter text.</w:t>
          </w:r>
        </w:p>
      </w:docPartBody>
    </w:docPart>
    <w:docPart>
      <w:docPartPr>
        <w:name w:val="B388A302A4B8448ABA5E0F05A37EF9F8"/>
        <w:category>
          <w:name w:val="General"/>
          <w:gallery w:val="placeholder"/>
        </w:category>
        <w:types>
          <w:type w:val="bbPlcHdr"/>
        </w:types>
        <w:behaviors>
          <w:behavior w:val="content"/>
        </w:behaviors>
        <w:guid w:val="{6C63E00B-423F-4737-91B1-BAB12136B267}"/>
      </w:docPartPr>
      <w:docPartBody>
        <w:p w:rsidR="004B7145" w:rsidRDefault="00050262" w:rsidP="00050262">
          <w:pPr>
            <w:pStyle w:val="B388A302A4B8448ABA5E0F05A37EF9F8"/>
          </w:pPr>
          <w:r w:rsidRPr="004B3313">
            <w:rPr>
              <w:rStyle w:val="PlaceholderText"/>
              <w:color w:val="FF0000"/>
            </w:rPr>
            <w:t>Click or tap here to enter text.</w:t>
          </w:r>
        </w:p>
      </w:docPartBody>
    </w:docPart>
    <w:docPart>
      <w:docPartPr>
        <w:name w:val="24FEC168294F4E87AADE7A5A7EBB4D94"/>
        <w:category>
          <w:name w:val="General"/>
          <w:gallery w:val="placeholder"/>
        </w:category>
        <w:types>
          <w:type w:val="bbPlcHdr"/>
        </w:types>
        <w:behaviors>
          <w:behavior w:val="content"/>
        </w:behaviors>
        <w:guid w:val="{EA030AE0-D365-403A-A335-2861D32E1BB8}"/>
      </w:docPartPr>
      <w:docPartBody>
        <w:p w:rsidR="004B7145" w:rsidRDefault="00050262" w:rsidP="00050262">
          <w:pPr>
            <w:pStyle w:val="24FEC168294F4E87AADE7A5A7EBB4D94"/>
          </w:pPr>
          <w:r w:rsidRPr="004B3313">
            <w:rPr>
              <w:rStyle w:val="PlaceholderText"/>
              <w:color w:val="FF0000"/>
            </w:rPr>
            <w:t>Click or tap here to enter text.</w:t>
          </w:r>
        </w:p>
      </w:docPartBody>
    </w:docPart>
    <w:docPart>
      <w:docPartPr>
        <w:name w:val="AE8AB0FFE7214D01A503D2FBAF41EB8C"/>
        <w:category>
          <w:name w:val="General"/>
          <w:gallery w:val="placeholder"/>
        </w:category>
        <w:types>
          <w:type w:val="bbPlcHdr"/>
        </w:types>
        <w:behaviors>
          <w:behavior w:val="content"/>
        </w:behaviors>
        <w:guid w:val="{A25EE5C7-0F3C-4FE7-BE87-B2A434E03281}"/>
      </w:docPartPr>
      <w:docPartBody>
        <w:p w:rsidR="004B7145" w:rsidRDefault="00050262" w:rsidP="00050262">
          <w:pPr>
            <w:pStyle w:val="AE8AB0FFE7214D01A503D2FBAF41EB8C"/>
          </w:pPr>
          <w:r w:rsidRPr="004B3313">
            <w:rPr>
              <w:rStyle w:val="PlaceholderText"/>
              <w:color w:val="FF0000"/>
            </w:rPr>
            <w:t>Click or tap here to enter text.</w:t>
          </w:r>
        </w:p>
      </w:docPartBody>
    </w:docPart>
    <w:docPart>
      <w:docPartPr>
        <w:name w:val="CE7B2FE3D3C34554BFB792358D587F81"/>
        <w:category>
          <w:name w:val="General"/>
          <w:gallery w:val="placeholder"/>
        </w:category>
        <w:types>
          <w:type w:val="bbPlcHdr"/>
        </w:types>
        <w:behaviors>
          <w:behavior w:val="content"/>
        </w:behaviors>
        <w:guid w:val="{40D9AD7A-1304-4CD1-8F86-B178C431ABA8}"/>
      </w:docPartPr>
      <w:docPartBody>
        <w:p w:rsidR="004B7145" w:rsidRDefault="00050262" w:rsidP="00050262">
          <w:pPr>
            <w:pStyle w:val="CE7B2FE3D3C34554BFB792358D587F81"/>
          </w:pPr>
          <w:r w:rsidRPr="004B3313">
            <w:rPr>
              <w:rStyle w:val="PlaceholderText"/>
              <w:color w:val="FF0000"/>
            </w:rPr>
            <w:t>Click or tap here to enter text.</w:t>
          </w:r>
        </w:p>
      </w:docPartBody>
    </w:docPart>
    <w:docPart>
      <w:docPartPr>
        <w:name w:val="BD49AA39C3B549D0BEE8ECE9F2B3D17E"/>
        <w:category>
          <w:name w:val="General"/>
          <w:gallery w:val="placeholder"/>
        </w:category>
        <w:types>
          <w:type w:val="bbPlcHdr"/>
        </w:types>
        <w:behaviors>
          <w:behavior w:val="content"/>
        </w:behaviors>
        <w:guid w:val="{2DE179A9-5300-4586-BC73-9AF2E6F30AE9}"/>
      </w:docPartPr>
      <w:docPartBody>
        <w:p w:rsidR="004B7145" w:rsidRDefault="00050262" w:rsidP="00050262">
          <w:pPr>
            <w:pStyle w:val="BD49AA39C3B549D0BEE8ECE9F2B3D17E"/>
          </w:pPr>
          <w:r w:rsidRPr="004B3313">
            <w:rPr>
              <w:rStyle w:val="PlaceholderText"/>
              <w:color w:val="FF0000"/>
            </w:rPr>
            <w:t>Click or tap here to enter text.</w:t>
          </w:r>
        </w:p>
      </w:docPartBody>
    </w:docPart>
    <w:docPart>
      <w:docPartPr>
        <w:name w:val="266F0B2F24CD4F24B0EDCD1A18E25C96"/>
        <w:category>
          <w:name w:val="General"/>
          <w:gallery w:val="placeholder"/>
        </w:category>
        <w:types>
          <w:type w:val="bbPlcHdr"/>
        </w:types>
        <w:behaviors>
          <w:behavior w:val="content"/>
        </w:behaviors>
        <w:guid w:val="{6851E394-C35C-4A6D-98DC-272AD67F739C}"/>
      </w:docPartPr>
      <w:docPartBody>
        <w:p w:rsidR="004B7145" w:rsidRDefault="00050262" w:rsidP="00050262">
          <w:pPr>
            <w:pStyle w:val="266F0B2F24CD4F24B0EDCD1A18E25C96"/>
          </w:pPr>
          <w:r w:rsidRPr="004B3313">
            <w:rPr>
              <w:rStyle w:val="PlaceholderText"/>
              <w:color w:val="FF0000"/>
            </w:rPr>
            <w:t>Click or tap here to enter text.</w:t>
          </w:r>
        </w:p>
      </w:docPartBody>
    </w:docPart>
    <w:docPart>
      <w:docPartPr>
        <w:name w:val="6ECCDEB04CB04B4A85B4BD623A87196B"/>
        <w:category>
          <w:name w:val="General"/>
          <w:gallery w:val="placeholder"/>
        </w:category>
        <w:types>
          <w:type w:val="bbPlcHdr"/>
        </w:types>
        <w:behaviors>
          <w:behavior w:val="content"/>
        </w:behaviors>
        <w:guid w:val="{AE0755C6-E6AB-4912-A563-D16280F26108}"/>
      </w:docPartPr>
      <w:docPartBody>
        <w:p w:rsidR="006F3096" w:rsidRDefault="006B0B8D" w:rsidP="006B0B8D">
          <w:pPr>
            <w:pStyle w:val="6ECCDEB04CB04B4A85B4BD623A87196B"/>
          </w:pPr>
          <w:r w:rsidRPr="004B3313">
            <w:rPr>
              <w:rStyle w:val="PlaceholderText"/>
              <w:color w:val="FF0000"/>
            </w:rPr>
            <w:t>Click or tap here to enter text.</w:t>
          </w:r>
        </w:p>
      </w:docPartBody>
    </w:docPart>
    <w:docPart>
      <w:docPartPr>
        <w:name w:val="2B1AD1F1120E4967B933FFEAF7BED5B6"/>
        <w:category>
          <w:name w:val="General"/>
          <w:gallery w:val="placeholder"/>
        </w:category>
        <w:types>
          <w:type w:val="bbPlcHdr"/>
        </w:types>
        <w:behaviors>
          <w:behavior w:val="content"/>
        </w:behaviors>
        <w:guid w:val="{618841DB-61DB-44DE-A0C0-B6BF5CAAAEEB}"/>
      </w:docPartPr>
      <w:docPartBody>
        <w:p w:rsidR="006F3096" w:rsidRDefault="006B0B8D" w:rsidP="006B0B8D">
          <w:pPr>
            <w:pStyle w:val="2B1AD1F1120E4967B933FFEAF7BED5B6"/>
          </w:pPr>
          <w:r w:rsidRPr="004B3313">
            <w:rPr>
              <w:rStyle w:val="PlaceholderText"/>
              <w:color w:val="FF0000"/>
            </w:rPr>
            <w:t>Click or tap here to enter text.</w:t>
          </w:r>
        </w:p>
      </w:docPartBody>
    </w:docPart>
    <w:docPart>
      <w:docPartPr>
        <w:name w:val="65A5FDDA5A6E4DC4B0A2D127FE140ED3"/>
        <w:category>
          <w:name w:val="General"/>
          <w:gallery w:val="placeholder"/>
        </w:category>
        <w:types>
          <w:type w:val="bbPlcHdr"/>
        </w:types>
        <w:behaviors>
          <w:behavior w:val="content"/>
        </w:behaviors>
        <w:guid w:val="{12179AF2-FB45-415E-8CA9-56B95DD73908}"/>
      </w:docPartPr>
      <w:docPartBody>
        <w:p w:rsidR="000B3B95" w:rsidRDefault="006F3096" w:rsidP="006F3096">
          <w:pPr>
            <w:pStyle w:val="65A5FDDA5A6E4DC4B0A2D127FE140ED3"/>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62"/>
    <w:rsid w:val="00050262"/>
    <w:rsid w:val="000B3B95"/>
    <w:rsid w:val="004B7145"/>
    <w:rsid w:val="006B0B8D"/>
    <w:rsid w:val="006F3096"/>
    <w:rsid w:val="00AA1BC6"/>
    <w:rsid w:val="00B340CF"/>
    <w:rsid w:val="00E4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096"/>
    <w:rPr>
      <w:color w:val="808080"/>
    </w:rPr>
  </w:style>
  <w:style w:type="paragraph" w:customStyle="1" w:styleId="B32D4AF04071462B9AB38FA76FE325AD">
    <w:name w:val="B32D4AF04071462B9AB38FA76FE325AD"/>
    <w:rsid w:val="00050262"/>
  </w:style>
  <w:style w:type="paragraph" w:customStyle="1" w:styleId="B388A302A4B8448ABA5E0F05A37EF9F8">
    <w:name w:val="B388A302A4B8448ABA5E0F05A37EF9F8"/>
    <w:rsid w:val="00050262"/>
  </w:style>
  <w:style w:type="paragraph" w:customStyle="1" w:styleId="24FEC168294F4E87AADE7A5A7EBB4D94">
    <w:name w:val="24FEC168294F4E87AADE7A5A7EBB4D94"/>
    <w:rsid w:val="00050262"/>
  </w:style>
  <w:style w:type="paragraph" w:customStyle="1" w:styleId="AE8AB0FFE7214D01A503D2FBAF41EB8C">
    <w:name w:val="AE8AB0FFE7214D01A503D2FBAF41EB8C"/>
    <w:rsid w:val="00050262"/>
  </w:style>
  <w:style w:type="paragraph" w:customStyle="1" w:styleId="CE7B2FE3D3C34554BFB792358D587F81">
    <w:name w:val="CE7B2FE3D3C34554BFB792358D587F81"/>
    <w:rsid w:val="00050262"/>
  </w:style>
  <w:style w:type="paragraph" w:customStyle="1" w:styleId="BD49AA39C3B549D0BEE8ECE9F2B3D17E">
    <w:name w:val="BD49AA39C3B549D0BEE8ECE9F2B3D17E"/>
    <w:rsid w:val="00050262"/>
  </w:style>
  <w:style w:type="paragraph" w:customStyle="1" w:styleId="266F0B2F24CD4F24B0EDCD1A18E25C96">
    <w:name w:val="266F0B2F24CD4F24B0EDCD1A18E25C96"/>
    <w:rsid w:val="00050262"/>
  </w:style>
  <w:style w:type="paragraph" w:customStyle="1" w:styleId="6ECCDEB04CB04B4A85B4BD623A87196B">
    <w:name w:val="6ECCDEB04CB04B4A85B4BD623A87196B"/>
    <w:rsid w:val="006B0B8D"/>
  </w:style>
  <w:style w:type="paragraph" w:customStyle="1" w:styleId="2B1AD1F1120E4967B933FFEAF7BED5B6">
    <w:name w:val="2B1AD1F1120E4967B933FFEAF7BED5B6"/>
    <w:rsid w:val="006B0B8D"/>
  </w:style>
  <w:style w:type="paragraph" w:customStyle="1" w:styleId="65A5FDDA5A6E4DC4B0A2D127FE140ED3">
    <w:name w:val="65A5FDDA5A6E4DC4B0A2D127FE140ED3"/>
    <w:rsid w:val="006F3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14</TotalTime>
  <Pages>4</Pages>
  <Words>898</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10</cp:revision>
  <cp:lastPrinted>2025-04-22T01:34:00Z</cp:lastPrinted>
  <dcterms:created xsi:type="dcterms:W3CDTF">2020-11-08T15:26:00Z</dcterms:created>
  <dcterms:modified xsi:type="dcterms:W3CDTF">2025-04-22T01:34:00Z</dcterms:modified>
</cp:coreProperties>
</file>