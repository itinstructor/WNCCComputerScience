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E613E" w14:textId="0BF3801F" w:rsidR="003B5A3B" w:rsidRDefault="00176145" w:rsidP="003E18A8">
      <w:pPr>
        <w:pStyle w:val="Heading1"/>
      </w:pPr>
      <w:r>
        <w:t>Packet Tracer</w:t>
      </w:r>
      <w:r>
        <w:t xml:space="preserve"> </w:t>
      </w:r>
      <w:r w:rsidR="0096752B">
        <w:t>Configure RADIUS</w:t>
      </w:r>
    </w:p>
    <w:p w14:paraId="63B5383A" w14:textId="7146548E" w:rsidR="00A7181E" w:rsidRPr="00A7181E" w:rsidRDefault="00A7181E" w:rsidP="00D77CCB">
      <w:r w:rsidRPr="00A7181E">
        <w:rPr>
          <w:lang w:eastAsia="x-none"/>
        </w:rPr>
        <w:t xml:space="preserve">Time required: </w:t>
      </w:r>
      <w:r w:rsidR="00B5215B">
        <w:rPr>
          <w:lang w:eastAsia="x-none"/>
        </w:rPr>
        <w:t>6</w:t>
      </w:r>
      <w:r w:rsidR="00B50E98">
        <w:rPr>
          <w:lang w:eastAsia="x-none"/>
        </w:rPr>
        <w:t>0</w:t>
      </w:r>
      <w:r w:rsidRPr="00A7181E">
        <w:rPr>
          <w:lang w:eastAsia="x-none"/>
        </w:rPr>
        <w:t xml:space="preserve"> minutes</w:t>
      </w:r>
    </w:p>
    <w:p w14:paraId="072F13B7" w14:textId="77777777" w:rsidR="00940EF3" w:rsidRDefault="00940EF3" w:rsidP="00FF2914">
      <w:pPr>
        <w:pStyle w:val="Heading2"/>
      </w:pPr>
      <w:r>
        <w:t>Lab Description</w:t>
      </w:r>
    </w:p>
    <w:p w14:paraId="341403CF" w14:textId="683C929B" w:rsidR="0017348B" w:rsidRDefault="0017348B" w:rsidP="0017348B">
      <w:r w:rsidRPr="0017348B">
        <w:t>In this project, you’ll configure RADIUS on a new Packet Tracer network. Complete the following steps:</w:t>
      </w:r>
    </w:p>
    <w:p w14:paraId="7EE2FC1B" w14:textId="77777777" w:rsidR="0017348B" w:rsidRPr="0017348B" w:rsidRDefault="0017348B" w:rsidP="0017348B">
      <w:pPr>
        <w:pStyle w:val="Heading2"/>
      </w:pPr>
      <w:r>
        <w:t>Activities</w:t>
      </w:r>
    </w:p>
    <w:p w14:paraId="64EE84D4" w14:textId="4EFE2A05" w:rsidR="00BF4BFE" w:rsidRPr="0017348B" w:rsidRDefault="0017348B" w:rsidP="00BF4BFE">
      <w:pPr>
        <w:pStyle w:val="ListParagraph"/>
        <w:numPr>
          <w:ilvl w:val="0"/>
          <w:numId w:val="5"/>
        </w:numPr>
      </w:pPr>
      <w:r w:rsidRPr="0017348B">
        <w:t>Open Packet Tracer.</w:t>
      </w:r>
      <w:r w:rsidR="00BF4BFE">
        <w:t xml:space="preserve"> </w:t>
      </w:r>
      <w:r w:rsidR="00BF4BFE" w:rsidRPr="003F2A25">
        <w:t>Save your</w:t>
      </w:r>
      <w:r w:rsidR="00BF4BFE">
        <w:t xml:space="preserve"> project as </w:t>
      </w:r>
      <w:r w:rsidR="0096345B">
        <w:rPr>
          <w:b/>
        </w:rPr>
        <w:t>Radius</w:t>
      </w:r>
      <w:r w:rsidR="00BF4BFE" w:rsidRPr="003F2A25">
        <w:t>.</w:t>
      </w:r>
    </w:p>
    <w:p w14:paraId="2D6A9DF2" w14:textId="2AF1962B" w:rsidR="007D1C11" w:rsidRDefault="0017348B" w:rsidP="007D1C11">
      <w:pPr>
        <w:pStyle w:val="ListParagraph"/>
        <w:numPr>
          <w:ilvl w:val="0"/>
          <w:numId w:val="5"/>
        </w:numPr>
      </w:pPr>
      <w:r w:rsidRPr="0017348B">
        <w:t xml:space="preserve">From the </w:t>
      </w:r>
      <w:r w:rsidRPr="007D1C11">
        <w:rPr>
          <w:b/>
        </w:rPr>
        <w:t>Network Devices</w:t>
      </w:r>
      <w:r w:rsidR="00FC192B">
        <w:t xml:space="preserve"> </w:t>
      </w:r>
      <w:r w:rsidR="00FC192B">
        <w:sym w:font="Wingdings" w:char="F0E0"/>
      </w:r>
      <w:r w:rsidRPr="0017348B">
        <w:t xml:space="preserve"> </w:t>
      </w:r>
      <w:r w:rsidRPr="007D1C11">
        <w:rPr>
          <w:b/>
        </w:rPr>
        <w:t>Wireless Devices</w:t>
      </w:r>
      <w:r w:rsidRPr="0017348B">
        <w:t xml:space="preserve"> menu, insert a </w:t>
      </w:r>
      <w:r w:rsidRPr="007D1C11">
        <w:rPr>
          <w:b/>
        </w:rPr>
        <w:t>WRT300N</w:t>
      </w:r>
      <w:r w:rsidRPr="0017348B">
        <w:t xml:space="preserve"> wireless router.</w:t>
      </w:r>
    </w:p>
    <w:p w14:paraId="6E3A1A16" w14:textId="002D3951" w:rsidR="004168E0" w:rsidRDefault="0017348B" w:rsidP="007D1C11">
      <w:pPr>
        <w:pStyle w:val="ListParagraph"/>
        <w:numPr>
          <w:ilvl w:val="0"/>
          <w:numId w:val="5"/>
        </w:numPr>
      </w:pPr>
      <w:r w:rsidRPr="0017348B">
        <w:t xml:space="preserve">On the wireless router’s </w:t>
      </w:r>
      <w:r w:rsidRPr="005C2689">
        <w:rPr>
          <w:b/>
        </w:rPr>
        <w:t>Config</w:t>
      </w:r>
      <w:r w:rsidRPr="0017348B">
        <w:t xml:space="preserve"> tab, </w:t>
      </w:r>
      <w:r w:rsidR="00297DB7">
        <w:t xml:space="preserve">Click LAN </w:t>
      </w:r>
      <w:r w:rsidR="00297DB7">
        <w:sym w:font="Wingdings" w:char="F0E0"/>
      </w:r>
      <w:r w:rsidR="00297DB7">
        <w:t xml:space="preserve"> set the</w:t>
      </w:r>
      <w:r w:rsidRPr="0017348B">
        <w:t xml:space="preserve"> IP address to </w:t>
      </w:r>
      <w:r w:rsidRPr="004168E0">
        <w:rPr>
          <w:b/>
        </w:rPr>
        <w:t>192.168.5.1/24</w:t>
      </w:r>
      <w:r w:rsidRPr="0017348B">
        <w:t>.</w:t>
      </w:r>
    </w:p>
    <w:p w14:paraId="4607C1A4" w14:textId="38FFFEB3" w:rsidR="00A05C36" w:rsidRPr="00A05C36" w:rsidRDefault="0017348B" w:rsidP="007D1C11">
      <w:pPr>
        <w:pStyle w:val="ListParagraph"/>
        <w:numPr>
          <w:ilvl w:val="0"/>
          <w:numId w:val="5"/>
        </w:numPr>
      </w:pPr>
      <w:r w:rsidRPr="0017348B">
        <w:t xml:space="preserve">From the </w:t>
      </w:r>
      <w:r w:rsidRPr="00A05C36">
        <w:rPr>
          <w:b/>
        </w:rPr>
        <w:t>End Devices</w:t>
      </w:r>
      <w:r w:rsidRPr="0017348B">
        <w:t xml:space="preserve"> menu, insert </w:t>
      </w:r>
      <w:r w:rsidR="00592418">
        <w:t xml:space="preserve">a </w:t>
      </w:r>
      <w:r w:rsidR="00592418" w:rsidRPr="00592418">
        <w:rPr>
          <w:b/>
          <w:bCs/>
        </w:rPr>
        <w:t>L</w:t>
      </w:r>
      <w:r w:rsidRPr="00A05C36">
        <w:rPr>
          <w:b/>
        </w:rPr>
        <w:t>aptop</w:t>
      </w:r>
      <w:r w:rsidR="00A05C36">
        <w:rPr>
          <w:b/>
        </w:rPr>
        <w:t>.</w:t>
      </w:r>
    </w:p>
    <w:p w14:paraId="329C8FF7" w14:textId="77777777" w:rsidR="004179DA" w:rsidRDefault="0017348B" w:rsidP="007D1C11">
      <w:pPr>
        <w:pStyle w:val="ListParagraph"/>
        <w:numPr>
          <w:ilvl w:val="0"/>
          <w:numId w:val="5"/>
        </w:numPr>
      </w:pPr>
      <w:r w:rsidRPr="0017348B">
        <w:t>On the laptop’s Physical tab, replace the Ethernet network module with a wireless module:</w:t>
      </w:r>
    </w:p>
    <w:p w14:paraId="3B4BB2F9" w14:textId="77777777" w:rsidR="004179DA" w:rsidRDefault="0017348B" w:rsidP="00FC192B">
      <w:pPr>
        <w:pStyle w:val="ListParagraph"/>
        <w:numPr>
          <w:ilvl w:val="1"/>
          <w:numId w:val="5"/>
        </w:numPr>
      </w:pPr>
      <w:r w:rsidRPr="0017348B">
        <w:t>Click the laptop’s power button to turn off the laptop.</w:t>
      </w:r>
    </w:p>
    <w:p w14:paraId="621DD5CB" w14:textId="77777777" w:rsidR="004648C7" w:rsidRDefault="0017348B" w:rsidP="00FC192B">
      <w:pPr>
        <w:pStyle w:val="ListParagraph"/>
        <w:numPr>
          <w:ilvl w:val="1"/>
          <w:numId w:val="5"/>
        </w:numPr>
      </w:pPr>
      <w:r w:rsidRPr="0017348B">
        <w:t>Drag the PT-LAPTOP-NM-1CFE card from the laptop to the MODULES pane. Zoom in if necessary. The card is labeled "FAST ETH0."</w:t>
      </w:r>
    </w:p>
    <w:p w14:paraId="2D9FB6B2" w14:textId="77777777" w:rsidR="009025E9" w:rsidRDefault="0017348B" w:rsidP="00FC192B">
      <w:pPr>
        <w:pStyle w:val="ListParagraph"/>
        <w:numPr>
          <w:ilvl w:val="1"/>
          <w:numId w:val="5"/>
        </w:numPr>
      </w:pPr>
      <w:r w:rsidRPr="0017348B">
        <w:t xml:space="preserve">Drag the </w:t>
      </w:r>
      <w:r w:rsidRPr="00613CF0">
        <w:rPr>
          <w:b/>
        </w:rPr>
        <w:t>WPC300N</w:t>
      </w:r>
      <w:r w:rsidRPr="0017348B">
        <w:t xml:space="preserve"> module from the MODULES pane to the laptop.</w:t>
      </w:r>
    </w:p>
    <w:p w14:paraId="63309E5B" w14:textId="77777777" w:rsidR="000A0F77" w:rsidRDefault="0017348B" w:rsidP="00FC192B">
      <w:pPr>
        <w:pStyle w:val="ListParagraph"/>
        <w:numPr>
          <w:ilvl w:val="1"/>
          <w:numId w:val="5"/>
        </w:numPr>
      </w:pPr>
      <w:r w:rsidRPr="0017348B">
        <w:t>Turn the laptop back on.</w:t>
      </w:r>
    </w:p>
    <w:p w14:paraId="5B380523" w14:textId="77777777" w:rsidR="00ED73F3" w:rsidRDefault="0017348B" w:rsidP="00613CF0">
      <w:pPr>
        <w:pStyle w:val="ListParagraph"/>
        <w:numPr>
          <w:ilvl w:val="1"/>
          <w:numId w:val="5"/>
        </w:numPr>
      </w:pPr>
      <w:r w:rsidRPr="0017348B">
        <w:t>A wireless connection is automatically created between the wireless router and the laptop. If not, troubleshoot the problem.</w:t>
      </w:r>
    </w:p>
    <w:p w14:paraId="62AEA89F" w14:textId="0EDCF0BE" w:rsidR="00CB6772" w:rsidRDefault="00CB6772" w:rsidP="00CB6772">
      <w:pPr>
        <w:pStyle w:val="Heading1"/>
      </w:pPr>
      <w:r>
        <w:t>Wireless Router</w:t>
      </w:r>
    </w:p>
    <w:p w14:paraId="0F2A0821" w14:textId="43244D1A" w:rsidR="004E15BB" w:rsidRDefault="00E72142" w:rsidP="00CB6772">
      <w:r>
        <w:t>L</w:t>
      </w:r>
      <w:r w:rsidR="0017348B" w:rsidRPr="0017348B">
        <w:t>et’s set up some security parameters on the wireless router:</w:t>
      </w:r>
    </w:p>
    <w:p w14:paraId="5A86897E" w14:textId="0DBA83A1" w:rsidR="00713A4C" w:rsidRDefault="0017348B" w:rsidP="002A1D27">
      <w:pPr>
        <w:pStyle w:val="ListParagraph"/>
        <w:numPr>
          <w:ilvl w:val="0"/>
          <w:numId w:val="45"/>
        </w:numPr>
      </w:pPr>
      <w:r w:rsidRPr="0017348B">
        <w:t xml:space="preserve">On the wireless router’s Config tab on the Wireless page, select </w:t>
      </w:r>
      <w:r w:rsidRPr="000E0865">
        <w:rPr>
          <w:b/>
        </w:rPr>
        <w:t>WPA2</w:t>
      </w:r>
      <w:r w:rsidRPr="0017348B">
        <w:t xml:space="preserve"> </w:t>
      </w:r>
      <w:r w:rsidR="006A5C1F" w:rsidRPr="006A5C1F">
        <w:rPr>
          <w:b/>
          <w:bCs/>
        </w:rPr>
        <w:t>Enterprise</w:t>
      </w:r>
      <w:r w:rsidR="006A5C1F">
        <w:t xml:space="preserve"> </w:t>
      </w:r>
      <w:r w:rsidRPr="0017348B">
        <w:t>authentication.</w:t>
      </w:r>
    </w:p>
    <w:p w14:paraId="765586C1" w14:textId="77777777" w:rsidR="00422EF2" w:rsidRDefault="0017348B" w:rsidP="002A1D27">
      <w:pPr>
        <w:pStyle w:val="ListParagraph"/>
        <w:numPr>
          <w:ilvl w:val="0"/>
          <w:numId w:val="45"/>
        </w:numPr>
      </w:pPr>
      <w:r w:rsidRPr="0017348B">
        <w:t xml:space="preserve">Set the RADIUS server’s IP address to </w:t>
      </w:r>
      <w:r w:rsidRPr="00C64D26">
        <w:rPr>
          <w:b/>
        </w:rPr>
        <w:t>192.168.5.2</w:t>
      </w:r>
      <w:r w:rsidRPr="0017348B">
        <w:t>.</w:t>
      </w:r>
    </w:p>
    <w:p w14:paraId="4A1F8E1A" w14:textId="77777777" w:rsidR="00D70088" w:rsidRPr="00D70088" w:rsidRDefault="0017348B" w:rsidP="002A1D27">
      <w:pPr>
        <w:pStyle w:val="ListParagraph"/>
        <w:numPr>
          <w:ilvl w:val="0"/>
          <w:numId w:val="45"/>
        </w:numPr>
      </w:pPr>
      <w:r w:rsidRPr="0017348B">
        <w:lastRenderedPageBreak/>
        <w:t xml:space="preserve">Set the shared secret to </w:t>
      </w:r>
      <w:proofErr w:type="spellStart"/>
      <w:r w:rsidRPr="00D70088">
        <w:rPr>
          <w:b/>
        </w:rPr>
        <w:t>networkplus</w:t>
      </w:r>
      <w:proofErr w:type="spellEnd"/>
    </w:p>
    <w:p w14:paraId="379B5C2E" w14:textId="77777777" w:rsidR="007A40EC" w:rsidRDefault="0017348B" w:rsidP="002A1D27">
      <w:pPr>
        <w:pStyle w:val="ListParagraph"/>
        <w:numPr>
          <w:ilvl w:val="0"/>
          <w:numId w:val="45"/>
        </w:numPr>
      </w:pPr>
      <w:r w:rsidRPr="0017348B">
        <w:t xml:space="preserve">Make sure the encryption type is </w:t>
      </w:r>
      <w:r w:rsidRPr="002E1BFE">
        <w:rPr>
          <w:b/>
        </w:rPr>
        <w:t>AES</w:t>
      </w:r>
      <w:r w:rsidRPr="0017348B">
        <w:t>.</w:t>
      </w:r>
    </w:p>
    <w:p w14:paraId="0BCC6D48" w14:textId="2DBC2176" w:rsidR="00300DE0" w:rsidRDefault="00300DE0" w:rsidP="00300DE0">
      <w:pPr>
        <w:pStyle w:val="Heading1"/>
      </w:pPr>
      <w:r>
        <w:t>RADIUS Server</w:t>
      </w:r>
    </w:p>
    <w:p w14:paraId="702990FA" w14:textId="222C96EC" w:rsidR="00F221C4" w:rsidRDefault="00300DE0" w:rsidP="00300DE0">
      <w:r>
        <w:t>Let’s</w:t>
      </w:r>
      <w:r w:rsidR="0017348B" w:rsidRPr="0017348B">
        <w:t xml:space="preserve"> need to create a RADIUS server</w:t>
      </w:r>
      <w:r>
        <w:t xml:space="preserve"> for authentication.</w:t>
      </w:r>
    </w:p>
    <w:p w14:paraId="05ABBA97" w14:textId="77777777" w:rsidR="00E8477A" w:rsidRDefault="0017348B" w:rsidP="00300DE0">
      <w:pPr>
        <w:pStyle w:val="ListParagraph"/>
        <w:numPr>
          <w:ilvl w:val="0"/>
          <w:numId w:val="46"/>
        </w:numPr>
      </w:pPr>
      <w:r w:rsidRPr="0017348B">
        <w:t xml:space="preserve">From the </w:t>
      </w:r>
      <w:r w:rsidRPr="00E8477A">
        <w:rPr>
          <w:b/>
        </w:rPr>
        <w:t>End Devices</w:t>
      </w:r>
      <w:r w:rsidRPr="0017348B">
        <w:t xml:space="preserve"> menu, insert a </w:t>
      </w:r>
      <w:r w:rsidRPr="00E8477A">
        <w:rPr>
          <w:b/>
        </w:rPr>
        <w:t>generic server</w:t>
      </w:r>
      <w:r w:rsidRPr="0017348B">
        <w:t>.</w:t>
      </w:r>
    </w:p>
    <w:p w14:paraId="2821D865" w14:textId="77777777" w:rsidR="0093022A" w:rsidRDefault="0017348B" w:rsidP="00300DE0">
      <w:pPr>
        <w:pStyle w:val="ListParagraph"/>
        <w:numPr>
          <w:ilvl w:val="0"/>
          <w:numId w:val="46"/>
        </w:numPr>
      </w:pPr>
      <w:r w:rsidRPr="0017348B">
        <w:t xml:space="preserve">On the server’s Config tab on the FastEthernet0 page, set its IP address to </w:t>
      </w:r>
      <w:r w:rsidRPr="00290CAF">
        <w:rPr>
          <w:b/>
        </w:rPr>
        <w:t>192.168.5.2/24</w:t>
      </w:r>
      <w:r w:rsidRPr="0017348B">
        <w:t>.</w:t>
      </w:r>
    </w:p>
    <w:p w14:paraId="3577749B" w14:textId="77777777" w:rsidR="00290CAF" w:rsidRDefault="0093022A" w:rsidP="00300DE0">
      <w:pPr>
        <w:pStyle w:val="ListParagraph"/>
        <w:numPr>
          <w:ilvl w:val="0"/>
          <w:numId w:val="46"/>
        </w:numPr>
      </w:pPr>
      <w:r>
        <w:t>What is the subnet mask that /24 represents?</w:t>
      </w:r>
    </w:p>
    <w:p w14:paraId="42C136F3" w14:textId="77777777" w:rsidR="00972964" w:rsidRDefault="0063166A" w:rsidP="00972964">
      <w:pPr>
        <w:ind w:left="360"/>
      </w:pPr>
      <w:sdt>
        <w:sdtPr>
          <w:rPr>
            <w:rStyle w:val="Red"/>
          </w:rPr>
          <w:id w:val="195829046"/>
          <w:placeholder>
            <w:docPart w:val="DCF8E18195FD4E76B04484D58E4A7983"/>
          </w:placeholder>
          <w:showingPlcHdr/>
        </w:sdtPr>
        <w:sdtEndPr>
          <w:rPr>
            <w:rStyle w:val="DefaultParagraphFont"/>
            <w:color w:val="auto"/>
          </w:rPr>
        </w:sdtEndPr>
        <w:sdtContent>
          <w:r w:rsidR="00972964" w:rsidRPr="00972964">
            <w:rPr>
              <w:rStyle w:val="PlaceholderText"/>
              <w:color w:val="FF0000"/>
            </w:rPr>
            <w:t>Click or tap here to enter text.</w:t>
          </w:r>
        </w:sdtContent>
      </w:sdt>
    </w:p>
    <w:p w14:paraId="0965DD8D" w14:textId="77777777" w:rsidR="00E248CB" w:rsidRDefault="0017348B" w:rsidP="00300DE0">
      <w:pPr>
        <w:pStyle w:val="ListParagraph"/>
        <w:numPr>
          <w:ilvl w:val="0"/>
          <w:numId w:val="46"/>
        </w:numPr>
      </w:pPr>
      <w:r w:rsidRPr="0017348B">
        <w:t>On the server’s Services tab, on the AAA page, turn on the AAA service.</w:t>
      </w:r>
    </w:p>
    <w:p w14:paraId="23F11276" w14:textId="77777777" w:rsidR="00A85E04" w:rsidRDefault="0017348B" w:rsidP="00300DE0">
      <w:pPr>
        <w:pStyle w:val="ListParagraph"/>
        <w:numPr>
          <w:ilvl w:val="0"/>
          <w:numId w:val="46"/>
        </w:numPr>
      </w:pPr>
      <w:r w:rsidRPr="0017348B">
        <w:t>In the Network Configuration section, add a new client with the following information:</w:t>
      </w:r>
    </w:p>
    <w:p w14:paraId="725E0118" w14:textId="77777777" w:rsidR="003F1A1B" w:rsidRDefault="0017348B" w:rsidP="00300DE0">
      <w:pPr>
        <w:pStyle w:val="ListParagraph"/>
        <w:numPr>
          <w:ilvl w:val="1"/>
          <w:numId w:val="46"/>
        </w:numPr>
      </w:pPr>
      <w:r w:rsidRPr="0017348B">
        <w:t xml:space="preserve">Client Name: </w:t>
      </w:r>
      <w:r w:rsidRPr="003F1A1B">
        <w:rPr>
          <w:b/>
        </w:rPr>
        <w:t>WRouter0</w:t>
      </w:r>
    </w:p>
    <w:p w14:paraId="1B5CF9D2" w14:textId="77777777" w:rsidR="003F1A1B" w:rsidRDefault="003F1A1B" w:rsidP="00300DE0">
      <w:pPr>
        <w:pStyle w:val="ListParagraph"/>
        <w:numPr>
          <w:ilvl w:val="1"/>
          <w:numId w:val="46"/>
        </w:numPr>
      </w:pPr>
      <w:r>
        <w:t xml:space="preserve">Client IP: </w:t>
      </w:r>
      <w:r w:rsidRPr="00B1624C">
        <w:rPr>
          <w:b/>
        </w:rPr>
        <w:t>192.168.5.1</w:t>
      </w:r>
    </w:p>
    <w:p w14:paraId="58E8A9C1" w14:textId="77777777" w:rsidR="00BE1D4E" w:rsidRPr="00BE1D4E" w:rsidRDefault="0017348B" w:rsidP="00300DE0">
      <w:pPr>
        <w:pStyle w:val="ListParagraph"/>
        <w:numPr>
          <w:ilvl w:val="1"/>
          <w:numId w:val="46"/>
        </w:numPr>
      </w:pPr>
      <w:r w:rsidRPr="0017348B">
        <w:t xml:space="preserve">Secret: </w:t>
      </w:r>
      <w:proofErr w:type="spellStart"/>
      <w:r w:rsidRPr="00B1624C">
        <w:rPr>
          <w:b/>
        </w:rPr>
        <w:t>networkplus</w:t>
      </w:r>
      <w:proofErr w:type="spellEnd"/>
    </w:p>
    <w:p w14:paraId="70C5415A" w14:textId="77777777" w:rsidR="00BE1D4E" w:rsidRPr="00BE1D4E" w:rsidRDefault="003F2A25" w:rsidP="00300DE0">
      <w:pPr>
        <w:pStyle w:val="ListParagraph"/>
        <w:numPr>
          <w:ilvl w:val="1"/>
          <w:numId w:val="46"/>
        </w:numPr>
      </w:pPr>
      <w:proofErr w:type="spellStart"/>
      <w:r w:rsidRPr="003F2A25">
        <w:t>ServerType</w:t>
      </w:r>
      <w:proofErr w:type="spellEnd"/>
      <w:r w:rsidRPr="003F2A25">
        <w:t xml:space="preserve">: </w:t>
      </w:r>
      <w:r w:rsidRPr="00BE1D4E">
        <w:rPr>
          <w:b/>
        </w:rPr>
        <w:t>Radius</w:t>
      </w:r>
    </w:p>
    <w:p w14:paraId="5A691DA5" w14:textId="77777777" w:rsidR="00392BFC" w:rsidRDefault="003F2A25" w:rsidP="00300DE0">
      <w:pPr>
        <w:pStyle w:val="ListParagraph"/>
        <w:numPr>
          <w:ilvl w:val="1"/>
          <w:numId w:val="46"/>
        </w:numPr>
      </w:pPr>
      <w:r w:rsidRPr="003F2A25">
        <w:t xml:space="preserve">Click </w:t>
      </w:r>
      <w:r w:rsidRPr="008B69F0">
        <w:rPr>
          <w:b/>
        </w:rPr>
        <w:t>Add</w:t>
      </w:r>
      <w:r w:rsidRPr="003F2A25">
        <w:t>.</w:t>
      </w:r>
    </w:p>
    <w:p w14:paraId="0DA317D7" w14:textId="77777777" w:rsidR="00D236A8" w:rsidRDefault="003F2A25" w:rsidP="00300DE0">
      <w:pPr>
        <w:pStyle w:val="ListParagraph"/>
        <w:numPr>
          <w:ilvl w:val="0"/>
          <w:numId w:val="46"/>
        </w:numPr>
      </w:pPr>
      <w:r w:rsidRPr="003F2A25">
        <w:t xml:space="preserve">In the </w:t>
      </w:r>
      <w:r w:rsidRPr="008B69F0">
        <w:rPr>
          <w:b/>
        </w:rPr>
        <w:t>User Setup</w:t>
      </w:r>
      <w:r w:rsidRPr="003F2A25">
        <w:t xml:space="preserve"> section, add a new user with the following information:</w:t>
      </w:r>
    </w:p>
    <w:p w14:paraId="44D63EDD" w14:textId="77777777" w:rsidR="00105053" w:rsidRPr="00105053" w:rsidRDefault="003F2A25" w:rsidP="00300DE0">
      <w:pPr>
        <w:pStyle w:val="ListParagraph"/>
        <w:numPr>
          <w:ilvl w:val="1"/>
          <w:numId w:val="46"/>
        </w:numPr>
      </w:pPr>
      <w:r w:rsidRPr="003F2A25">
        <w:t xml:space="preserve">Username: </w:t>
      </w:r>
      <w:r w:rsidRPr="00105053">
        <w:rPr>
          <w:b/>
        </w:rPr>
        <w:t>User1</w:t>
      </w:r>
    </w:p>
    <w:p w14:paraId="6A36811E" w14:textId="77777777" w:rsidR="00105053" w:rsidRPr="00105053" w:rsidRDefault="003F2A25" w:rsidP="00300DE0">
      <w:pPr>
        <w:pStyle w:val="ListParagraph"/>
        <w:numPr>
          <w:ilvl w:val="1"/>
          <w:numId w:val="46"/>
        </w:numPr>
      </w:pPr>
      <w:r w:rsidRPr="003F2A25">
        <w:t xml:space="preserve">Password: </w:t>
      </w:r>
      <w:proofErr w:type="spellStart"/>
      <w:r w:rsidRPr="00105053">
        <w:rPr>
          <w:b/>
        </w:rPr>
        <w:t>cengage</w:t>
      </w:r>
      <w:proofErr w:type="spellEnd"/>
    </w:p>
    <w:p w14:paraId="48045E20" w14:textId="77777777" w:rsidR="00B536C2" w:rsidRDefault="003F2A25" w:rsidP="00300DE0">
      <w:pPr>
        <w:pStyle w:val="ListParagraph"/>
        <w:numPr>
          <w:ilvl w:val="1"/>
          <w:numId w:val="46"/>
        </w:numPr>
      </w:pPr>
      <w:r w:rsidRPr="003F2A25">
        <w:t xml:space="preserve">Click </w:t>
      </w:r>
      <w:r w:rsidRPr="008B69F0">
        <w:rPr>
          <w:b/>
        </w:rPr>
        <w:t>Add</w:t>
      </w:r>
      <w:r w:rsidRPr="003F2A25">
        <w:t>.</w:t>
      </w:r>
    </w:p>
    <w:p w14:paraId="6A9BBFA0" w14:textId="77777777" w:rsidR="00B92EE0" w:rsidRDefault="00B92EE0" w:rsidP="00300DE0">
      <w:pPr>
        <w:pStyle w:val="ListParagraph"/>
        <w:numPr>
          <w:ilvl w:val="0"/>
          <w:numId w:val="46"/>
        </w:numPr>
      </w:pPr>
      <w:r>
        <w:t>Insert a screenshot of the server settings</w:t>
      </w:r>
      <w:r w:rsidR="006B412B">
        <w:t>.</w:t>
      </w:r>
    </w:p>
    <w:p w14:paraId="74133A55" w14:textId="77777777" w:rsidR="00B92EE0" w:rsidRDefault="0063166A" w:rsidP="006F4166">
      <w:sdt>
        <w:sdtPr>
          <w:rPr>
            <w:rStyle w:val="Red"/>
          </w:rPr>
          <w:id w:val="599538748"/>
          <w:placeholder>
            <w:docPart w:val="3135084C5DBC4BD5B11538508ABF916F"/>
          </w:placeholder>
          <w:showingPlcHdr/>
        </w:sdtPr>
        <w:sdtEndPr>
          <w:rPr>
            <w:rStyle w:val="DefaultParagraphFont"/>
            <w:color w:val="auto"/>
          </w:rPr>
        </w:sdtEndPr>
        <w:sdtContent>
          <w:r w:rsidR="00B92EE0" w:rsidRPr="006F4166">
            <w:rPr>
              <w:rStyle w:val="PlaceholderText"/>
              <w:color w:val="FF0000"/>
            </w:rPr>
            <w:t>Click or tap here to enter text.</w:t>
          </w:r>
        </w:sdtContent>
      </w:sdt>
    </w:p>
    <w:p w14:paraId="20B1CD96" w14:textId="77777777" w:rsidR="008C22E0" w:rsidRDefault="003F2A25" w:rsidP="00300DE0">
      <w:pPr>
        <w:pStyle w:val="ListParagraph"/>
        <w:numPr>
          <w:ilvl w:val="0"/>
          <w:numId w:val="46"/>
        </w:numPr>
      </w:pPr>
      <w:r w:rsidRPr="003F2A25">
        <w:t>Using a Copper Straight-Through cable, connect the server’s FastEthernet0 port to the wireless router’s Ethernet 1 port.</w:t>
      </w:r>
    </w:p>
    <w:p w14:paraId="6028ACF6" w14:textId="77777777" w:rsidR="000263E2" w:rsidRDefault="003F2A25" w:rsidP="00300DE0">
      <w:pPr>
        <w:pStyle w:val="ListParagraph"/>
        <w:numPr>
          <w:ilvl w:val="0"/>
          <w:numId w:val="46"/>
        </w:numPr>
      </w:pPr>
      <w:r w:rsidRPr="003F2A25">
        <w:t>Has the wireless connection been reestablished?</w:t>
      </w:r>
    </w:p>
    <w:p w14:paraId="13803F6C" w14:textId="77777777" w:rsidR="00AD1587" w:rsidRDefault="0063166A" w:rsidP="00AD1587">
      <w:sdt>
        <w:sdtPr>
          <w:rPr>
            <w:rStyle w:val="Red"/>
          </w:rPr>
          <w:id w:val="-647900275"/>
          <w:placeholder>
            <w:docPart w:val="017E86DCF56943B085F98AF5B68B789B"/>
          </w:placeholder>
          <w:showingPlcHdr/>
        </w:sdtPr>
        <w:sdtEndPr>
          <w:rPr>
            <w:rStyle w:val="DefaultParagraphFont"/>
            <w:color w:val="auto"/>
          </w:rPr>
        </w:sdtEndPr>
        <w:sdtContent>
          <w:r w:rsidR="00AD1587" w:rsidRPr="00AD1587">
            <w:rPr>
              <w:rStyle w:val="PlaceholderText"/>
              <w:color w:val="FF0000"/>
            </w:rPr>
            <w:t>Click or tap here to enter text.</w:t>
          </w:r>
        </w:sdtContent>
      </w:sdt>
    </w:p>
    <w:p w14:paraId="3A0DD4D9" w14:textId="77777777" w:rsidR="00AD1587" w:rsidRDefault="003F2A25" w:rsidP="00300DE0">
      <w:pPr>
        <w:pStyle w:val="ListParagraph"/>
        <w:numPr>
          <w:ilvl w:val="0"/>
          <w:numId w:val="46"/>
        </w:numPr>
      </w:pPr>
      <w:r w:rsidRPr="003F2A25">
        <w:t>Why do you think this is?</w:t>
      </w:r>
    </w:p>
    <w:p w14:paraId="3FAB4EAA" w14:textId="77777777" w:rsidR="00AD1587" w:rsidRDefault="0063166A" w:rsidP="00AD1587">
      <w:sdt>
        <w:sdtPr>
          <w:rPr>
            <w:rStyle w:val="Red"/>
          </w:rPr>
          <w:id w:val="-1378077125"/>
          <w:placeholder>
            <w:docPart w:val="03D34103B9D348078E2EA52078453175"/>
          </w:placeholder>
          <w:showingPlcHdr/>
        </w:sdtPr>
        <w:sdtEndPr>
          <w:rPr>
            <w:rStyle w:val="DefaultParagraphFont"/>
            <w:color w:val="auto"/>
          </w:rPr>
        </w:sdtEndPr>
        <w:sdtContent>
          <w:r w:rsidR="00AD1587" w:rsidRPr="00AD1587">
            <w:rPr>
              <w:rStyle w:val="PlaceholderText"/>
              <w:color w:val="FF0000"/>
            </w:rPr>
            <w:t>Click or tap here to enter text.</w:t>
          </w:r>
        </w:sdtContent>
      </w:sdt>
    </w:p>
    <w:p w14:paraId="6ACA1C87" w14:textId="1F32F08E" w:rsidR="00D27D22" w:rsidRDefault="00D27D22" w:rsidP="00D27D22">
      <w:pPr>
        <w:pStyle w:val="Heading1"/>
      </w:pPr>
      <w:r>
        <w:t>Laptop</w:t>
      </w:r>
    </w:p>
    <w:p w14:paraId="29F5B4B0" w14:textId="0E90F9C1" w:rsidR="002063B3" w:rsidRDefault="003F2A25" w:rsidP="00D27D22">
      <w:pPr>
        <w:pStyle w:val="ListParagraph"/>
        <w:numPr>
          <w:ilvl w:val="0"/>
          <w:numId w:val="47"/>
        </w:numPr>
      </w:pPr>
      <w:r w:rsidRPr="003F2A25">
        <w:t xml:space="preserve">On the laptop’s </w:t>
      </w:r>
      <w:r w:rsidRPr="00D258A0">
        <w:rPr>
          <w:b/>
        </w:rPr>
        <w:t>Config</w:t>
      </w:r>
      <w:r w:rsidRPr="003F2A25">
        <w:t xml:space="preserve"> tab, on the </w:t>
      </w:r>
      <w:r w:rsidRPr="00D258A0">
        <w:rPr>
          <w:b/>
        </w:rPr>
        <w:t>Wireless0</w:t>
      </w:r>
      <w:r w:rsidRPr="003F2A25">
        <w:t xml:space="preserve"> page, change the following settings:</w:t>
      </w:r>
    </w:p>
    <w:p w14:paraId="5221911D" w14:textId="707BBAD8" w:rsidR="009F047A" w:rsidRPr="009F047A" w:rsidRDefault="003F2A25" w:rsidP="00D27D22">
      <w:pPr>
        <w:pStyle w:val="ListParagraph"/>
        <w:numPr>
          <w:ilvl w:val="1"/>
          <w:numId w:val="47"/>
        </w:numPr>
      </w:pPr>
      <w:r w:rsidRPr="003F2A25">
        <w:t xml:space="preserve">Authentication: </w:t>
      </w:r>
      <w:r w:rsidRPr="009F047A">
        <w:rPr>
          <w:b/>
        </w:rPr>
        <w:t>WPA2</w:t>
      </w:r>
      <w:r w:rsidR="00CD6196">
        <w:rPr>
          <w:b/>
        </w:rPr>
        <w:t xml:space="preserve"> </w:t>
      </w:r>
    </w:p>
    <w:p w14:paraId="6CC8E2D2" w14:textId="77777777" w:rsidR="00696F6D" w:rsidRPr="00696F6D" w:rsidRDefault="003F2A25" w:rsidP="00D27D22">
      <w:pPr>
        <w:pStyle w:val="ListParagraph"/>
        <w:numPr>
          <w:ilvl w:val="1"/>
          <w:numId w:val="47"/>
        </w:numPr>
      </w:pPr>
      <w:r w:rsidRPr="003F2A25">
        <w:t xml:space="preserve">User ID: </w:t>
      </w:r>
      <w:r w:rsidRPr="00696F6D">
        <w:rPr>
          <w:b/>
        </w:rPr>
        <w:t>User1</w:t>
      </w:r>
    </w:p>
    <w:p w14:paraId="71B27198" w14:textId="77777777" w:rsidR="00A44D76" w:rsidRPr="00A44D76" w:rsidRDefault="003F2A25" w:rsidP="00D27D22">
      <w:pPr>
        <w:pStyle w:val="ListParagraph"/>
        <w:numPr>
          <w:ilvl w:val="1"/>
          <w:numId w:val="47"/>
        </w:numPr>
      </w:pPr>
      <w:r w:rsidRPr="003F2A25">
        <w:t xml:space="preserve">Password: </w:t>
      </w:r>
      <w:proofErr w:type="spellStart"/>
      <w:r w:rsidRPr="00A44D76">
        <w:rPr>
          <w:b/>
        </w:rPr>
        <w:t>cengage</w:t>
      </w:r>
      <w:proofErr w:type="spellEnd"/>
    </w:p>
    <w:p w14:paraId="65BCD638" w14:textId="77777777" w:rsidR="00D73F43" w:rsidRDefault="003F2A25" w:rsidP="00D27D22">
      <w:pPr>
        <w:pStyle w:val="ListParagraph"/>
        <w:numPr>
          <w:ilvl w:val="1"/>
          <w:numId w:val="47"/>
        </w:numPr>
      </w:pPr>
      <w:r w:rsidRPr="003F2A25">
        <w:t>Close the laptop’s configuration window</w:t>
      </w:r>
      <w:r w:rsidR="008F0499">
        <w:t>.</w:t>
      </w:r>
      <w:r w:rsidRPr="003F2A25">
        <w:t xml:space="preserve"> </w:t>
      </w:r>
      <w:r w:rsidR="008F0499">
        <w:t>T</w:t>
      </w:r>
      <w:r w:rsidRPr="003F2A25">
        <w:t>he wireless connection should reestablish within a minute or two.</w:t>
      </w:r>
    </w:p>
    <w:p w14:paraId="187301E1" w14:textId="497A0CB4" w:rsidR="004921ED" w:rsidRDefault="006C45DB" w:rsidP="00D27D22">
      <w:pPr>
        <w:pStyle w:val="ListParagraph"/>
        <w:numPr>
          <w:ilvl w:val="1"/>
          <w:numId w:val="47"/>
        </w:numPr>
      </w:pPr>
      <w:r>
        <w:t>Notice that y</w:t>
      </w:r>
      <w:r w:rsidR="003F2A25" w:rsidRPr="003F2A25">
        <w:t>ou didn’t configure the laptop’s user information on the wireless router.</w:t>
      </w:r>
    </w:p>
    <w:p w14:paraId="0F1BDEEC" w14:textId="5EC9415D" w:rsidR="004921ED" w:rsidRDefault="003F2A25" w:rsidP="00D27D22">
      <w:pPr>
        <w:pStyle w:val="ListParagraph"/>
        <w:numPr>
          <w:ilvl w:val="0"/>
          <w:numId w:val="47"/>
        </w:numPr>
      </w:pPr>
      <w:r w:rsidRPr="003F2A25">
        <w:t>How did the router know to accept the laptop as a wireless client</w:t>
      </w:r>
      <w:r w:rsidR="00F3719B">
        <w:t xml:space="preserve"> based on your username and password</w:t>
      </w:r>
      <w:r w:rsidRPr="003F2A25">
        <w:t>?</w:t>
      </w:r>
    </w:p>
    <w:p w14:paraId="3B43B078" w14:textId="77777777" w:rsidR="00D77703" w:rsidRDefault="0063166A" w:rsidP="00D77703">
      <w:sdt>
        <w:sdtPr>
          <w:rPr>
            <w:rStyle w:val="Red"/>
          </w:rPr>
          <w:id w:val="-625391795"/>
          <w:placeholder>
            <w:docPart w:val="9D1897D5CEC5440A8E2A71D95804038B"/>
          </w:placeholder>
          <w:showingPlcHdr/>
        </w:sdtPr>
        <w:sdtEndPr>
          <w:rPr>
            <w:rStyle w:val="DefaultParagraphFont"/>
            <w:color w:val="auto"/>
          </w:rPr>
        </w:sdtEndPr>
        <w:sdtContent>
          <w:r w:rsidR="00D77703" w:rsidRPr="00D77703">
            <w:rPr>
              <w:rStyle w:val="PlaceholderText"/>
              <w:color w:val="FF0000"/>
            </w:rPr>
            <w:t>Click or tap here to enter text.</w:t>
          </w:r>
        </w:sdtContent>
      </w:sdt>
    </w:p>
    <w:p w14:paraId="1CAB9BBC" w14:textId="0D46482A" w:rsidR="00386475" w:rsidRDefault="00386475" w:rsidP="00D27D22">
      <w:pPr>
        <w:pStyle w:val="ListParagraph"/>
        <w:numPr>
          <w:ilvl w:val="0"/>
          <w:numId w:val="47"/>
        </w:numPr>
      </w:pPr>
      <w:r>
        <w:t>Insert a screenshot showing the wireless connection between the laptop and the router.</w:t>
      </w:r>
    </w:p>
    <w:p w14:paraId="5C4B2529" w14:textId="67F0B9D6" w:rsidR="00386475" w:rsidRDefault="0063166A" w:rsidP="00386475">
      <w:pPr>
        <w:ind w:left="360"/>
      </w:pPr>
      <w:sdt>
        <w:sdtPr>
          <w:rPr>
            <w:rStyle w:val="Red"/>
          </w:rPr>
          <w:id w:val="1251625409"/>
          <w:placeholder>
            <w:docPart w:val="D8A74A191C7643CDB3191A347637203C"/>
          </w:placeholder>
          <w:showingPlcHdr/>
        </w:sdtPr>
        <w:sdtEndPr>
          <w:rPr>
            <w:rStyle w:val="DefaultParagraphFont"/>
            <w:color w:val="auto"/>
          </w:rPr>
        </w:sdtEndPr>
        <w:sdtContent>
          <w:r w:rsidR="00386475" w:rsidRPr="00386475">
            <w:rPr>
              <w:rStyle w:val="PlaceholderText"/>
              <w:color w:val="FF0000"/>
            </w:rPr>
            <w:t>Click or tap here to enter text.</w:t>
          </w:r>
        </w:sdtContent>
      </w:sdt>
    </w:p>
    <w:p w14:paraId="2ED5AFEE" w14:textId="5D2CD9C7" w:rsidR="0017348B" w:rsidRPr="0017348B" w:rsidRDefault="003F2A25" w:rsidP="00D27D22">
      <w:pPr>
        <w:pStyle w:val="ListParagraph"/>
        <w:numPr>
          <w:ilvl w:val="0"/>
          <w:numId w:val="47"/>
        </w:numPr>
      </w:pPr>
      <w:r w:rsidRPr="003F2A25">
        <w:t xml:space="preserve">Save your </w:t>
      </w:r>
      <w:r w:rsidR="00E50B1D">
        <w:t>Packet Tracer file</w:t>
      </w:r>
      <w:r w:rsidR="00C16117">
        <w:t>.</w:t>
      </w:r>
    </w:p>
    <w:p w14:paraId="0C2E0C48" w14:textId="04623D98" w:rsidR="00357E60" w:rsidRDefault="00357E60" w:rsidP="00357E60">
      <w:pPr>
        <w:pStyle w:val="Heading2"/>
      </w:pPr>
      <w:r>
        <w:t>Assignment Submission</w:t>
      </w:r>
    </w:p>
    <w:p w14:paraId="56CB0A1D" w14:textId="76FE130F" w:rsidR="00BE77F3" w:rsidRDefault="00BE77F3" w:rsidP="00357E60">
      <w:r>
        <w:t>Attach this complete</w:t>
      </w:r>
      <w:r w:rsidR="004F6003">
        <w:t>d</w:t>
      </w:r>
      <w:r>
        <w:t xml:space="preserve"> document </w:t>
      </w:r>
      <w:r w:rsidR="00232F32">
        <w:t xml:space="preserve">and the Packet Tracer file </w:t>
      </w:r>
      <w:r>
        <w:t>to the assignment in Blackboard.</w:t>
      </w:r>
    </w:p>
    <w:sectPr w:rsidR="00BE77F3" w:rsidSect="006C45DB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8B714" w14:textId="77777777" w:rsidR="0039287E" w:rsidRDefault="0039287E" w:rsidP="005474C1">
      <w:pPr>
        <w:spacing w:before="0" w:after="0"/>
      </w:pPr>
      <w:r>
        <w:separator/>
      </w:r>
    </w:p>
  </w:endnote>
  <w:endnote w:type="continuationSeparator" w:id="0">
    <w:p w14:paraId="11EFEF66" w14:textId="77777777" w:rsidR="0039287E" w:rsidRDefault="0039287E" w:rsidP="005474C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0C9FF" w14:textId="132A3637" w:rsidR="00C50F9A" w:rsidRPr="00582B34" w:rsidRDefault="003277F1" w:rsidP="00C57234">
    <w:pPr>
      <w:pStyle w:val="Footer"/>
    </w:pPr>
    <w:r>
      <w:t xml:space="preserve">Packet Tracer </w:t>
    </w:r>
    <w:r w:rsidR="0038509E">
      <w:t>Configure RADIUS</w:t>
    </w:r>
    <w:r w:rsidR="00C50F9A">
      <w:tab/>
      <w:t xml:space="preserve">Page </w:t>
    </w:r>
    <w:r w:rsidR="00C50F9A">
      <w:fldChar w:fldCharType="begin"/>
    </w:r>
    <w:r w:rsidR="00C50F9A">
      <w:instrText xml:space="preserve"> PAGE </w:instrText>
    </w:r>
    <w:r w:rsidR="00C50F9A">
      <w:fldChar w:fldCharType="separate"/>
    </w:r>
    <w:r w:rsidR="00A7181E">
      <w:rPr>
        <w:noProof/>
      </w:rPr>
      <w:t>3</w:t>
    </w:r>
    <w:r w:rsidR="00C50F9A">
      <w:fldChar w:fldCharType="end"/>
    </w:r>
    <w:r w:rsidR="00C50F9A">
      <w:t xml:space="preserve"> of </w:t>
    </w:r>
    <w:fldSimple w:instr=" NUMPAGES ">
      <w:r w:rsidR="00A7181E">
        <w:rPr>
          <w:noProof/>
        </w:rPr>
        <w:t>3</w:t>
      </w:r>
    </w:fldSimple>
    <w:r w:rsidR="00C50F9A">
      <w:tab/>
      <w:t xml:space="preserve">Revised: </w:t>
    </w:r>
    <w:r w:rsidR="00357E60">
      <w:t>0</w:t>
    </w:r>
    <w:r w:rsidR="00405E24">
      <w:t>4</w:t>
    </w:r>
    <w:r w:rsidR="00582B34">
      <w:t>/</w:t>
    </w:r>
    <w:r w:rsidR="002D292C">
      <w:t>14</w:t>
    </w:r>
    <w:r w:rsidR="00582B34">
      <w:t>/20</w:t>
    </w:r>
    <w:r w:rsidR="00C66A44">
      <w:t>2</w:t>
    </w:r>
    <w:r w:rsidR="002D292C"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6A84A" w14:textId="7BBA7724" w:rsidR="003910F9" w:rsidRDefault="003910F9" w:rsidP="003910F9">
    <w:pPr>
      <w:pStyle w:val="Footer"/>
      <w:tabs>
        <w:tab w:val="center" w:pos="5040"/>
        <w:tab w:val="right" w:pos="10080"/>
      </w:tabs>
    </w:pPr>
    <w:r>
      <w:t>Manage DNS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A4EF2">
      <w:rPr>
        <w:noProof/>
      </w:rPr>
      <w:t>1</w:t>
    </w:r>
    <w:r>
      <w:fldChar w:fldCharType="end"/>
    </w:r>
    <w:r>
      <w:t xml:space="preserve"> of </w:t>
    </w:r>
    <w:fldSimple w:instr=" NUMPAGES ">
      <w:r w:rsidR="004A4EF2">
        <w:rPr>
          <w:noProof/>
        </w:rPr>
        <w:t>2</w:t>
      </w:r>
    </w:fldSimple>
    <w:r>
      <w:tab/>
      <w:t xml:space="preserve">Revised: </w:t>
    </w:r>
    <w:r>
      <w:fldChar w:fldCharType="begin"/>
    </w:r>
    <w:r>
      <w:instrText xml:space="preserve"> SAVEDATE \@ "M/d/yyyy" \* MERGEFORMAT </w:instrText>
    </w:r>
    <w:r>
      <w:fldChar w:fldCharType="separate"/>
    </w:r>
    <w:r w:rsidR="0063166A">
      <w:rPr>
        <w:noProof/>
      </w:rPr>
      <w:t>4/16/2025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8B46B" w14:textId="77777777" w:rsidR="0039287E" w:rsidRDefault="0039287E" w:rsidP="005474C1">
      <w:pPr>
        <w:spacing w:before="0" w:after="0"/>
      </w:pPr>
      <w:r>
        <w:separator/>
      </w:r>
    </w:p>
  </w:footnote>
  <w:footnote w:type="continuationSeparator" w:id="0">
    <w:p w14:paraId="798513C1" w14:textId="77777777" w:rsidR="0039287E" w:rsidRDefault="0039287E" w:rsidP="005474C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020F"/>
    <w:multiLevelType w:val="hybridMultilevel"/>
    <w:tmpl w:val="6B808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5E141C0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0857056"/>
    <w:multiLevelType w:val="hybridMultilevel"/>
    <w:tmpl w:val="85F6CC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6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A5F3D74"/>
    <w:multiLevelType w:val="hybridMultilevel"/>
    <w:tmpl w:val="6B808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AFA3F01"/>
    <w:multiLevelType w:val="hybridMultilevel"/>
    <w:tmpl w:val="6B808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7D455DF"/>
    <w:multiLevelType w:val="hybridMultilevel"/>
    <w:tmpl w:val="6B808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500148549">
    <w:abstractNumId w:val="25"/>
  </w:num>
  <w:num w:numId="2" w16cid:durableId="361250973">
    <w:abstractNumId w:val="23"/>
  </w:num>
  <w:num w:numId="3" w16cid:durableId="1748771307">
    <w:abstractNumId w:val="17"/>
  </w:num>
  <w:num w:numId="4" w16cid:durableId="1648390046">
    <w:abstractNumId w:val="2"/>
  </w:num>
  <w:num w:numId="5" w16cid:durableId="1998924154">
    <w:abstractNumId w:val="0"/>
  </w:num>
  <w:num w:numId="6" w16cid:durableId="1747651581">
    <w:abstractNumId w:val="20"/>
  </w:num>
  <w:num w:numId="7" w16cid:durableId="1842698407">
    <w:abstractNumId w:val="46"/>
  </w:num>
  <w:num w:numId="8" w16cid:durableId="2048605043">
    <w:abstractNumId w:val="13"/>
  </w:num>
  <w:num w:numId="9" w16cid:durableId="2093502162">
    <w:abstractNumId w:val="40"/>
  </w:num>
  <w:num w:numId="10" w16cid:durableId="1940286430">
    <w:abstractNumId w:val="14"/>
  </w:num>
  <w:num w:numId="11" w16cid:durableId="424962273">
    <w:abstractNumId w:val="26"/>
  </w:num>
  <w:num w:numId="12" w16cid:durableId="2003193431">
    <w:abstractNumId w:val="12"/>
  </w:num>
  <w:num w:numId="13" w16cid:durableId="942297999">
    <w:abstractNumId w:val="11"/>
  </w:num>
  <w:num w:numId="14" w16cid:durableId="1841919508">
    <w:abstractNumId w:val="34"/>
  </w:num>
  <w:num w:numId="15" w16cid:durableId="154421195">
    <w:abstractNumId w:val="1"/>
  </w:num>
  <w:num w:numId="16" w16cid:durableId="178859117">
    <w:abstractNumId w:val="35"/>
  </w:num>
  <w:num w:numId="17" w16cid:durableId="875003415">
    <w:abstractNumId w:val="38"/>
  </w:num>
  <w:num w:numId="18" w16cid:durableId="1388458055">
    <w:abstractNumId w:val="31"/>
  </w:num>
  <w:num w:numId="19" w16cid:durableId="831027452">
    <w:abstractNumId w:val="27"/>
  </w:num>
  <w:num w:numId="20" w16cid:durableId="1935893397">
    <w:abstractNumId w:val="45"/>
  </w:num>
  <w:num w:numId="21" w16cid:durableId="1132938006">
    <w:abstractNumId w:val="16"/>
  </w:num>
  <w:num w:numId="22" w16cid:durableId="183442072">
    <w:abstractNumId w:val="19"/>
  </w:num>
  <w:num w:numId="23" w16cid:durableId="1904565761">
    <w:abstractNumId w:val="6"/>
  </w:num>
  <w:num w:numId="24" w16cid:durableId="137846997">
    <w:abstractNumId w:val="18"/>
  </w:num>
  <w:num w:numId="25" w16cid:durableId="303778875">
    <w:abstractNumId w:val="37"/>
  </w:num>
  <w:num w:numId="26" w16cid:durableId="2052874596">
    <w:abstractNumId w:val="42"/>
  </w:num>
  <w:num w:numId="27" w16cid:durableId="1420910085">
    <w:abstractNumId w:val="9"/>
  </w:num>
  <w:num w:numId="28" w16cid:durableId="1260214033">
    <w:abstractNumId w:val="44"/>
  </w:num>
  <w:num w:numId="29" w16cid:durableId="944069464">
    <w:abstractNumId w:val="7"/>
  </w:num>
  <w:num w:numId="30" w16cid:durableId="1424573237">
    <w:abstractNumId w:val="43"/>
  </w:num>
  <w:num w:numId="31" w16cid:durableId="298347021">
    <w:abstractNumId w:val="24"/>
  </w:num>
  <w:num w:numId="32" w16cid:durableId="1678729646">
    <w:abstractNumId w:val="15"/>
  </w:num>
  <w:num w:numId="33" w16cid:durableId="435559638">
    <w:abstractNumId w:val="8"/>
  </w:num>
  <w:num w:numId="34" w16cid:durableId="1963489642">
    <w:abstractNumId w:val="22"/>
  </w:num>
  <w:num w:numId="35" w16cid:durableId="2029019110">
    <w:abstractNumId w:val="32"/>
  </w:num>
  <w:num w:numId="36" w16cid:durableId="2000846082">
    <w:abstractNumId w:val="3"/>
  </w:num>
  <w:num w:numId="37" w16cid:durableId="261113738">
    <w:abstractNumId w:val="39"/>
  </w:num>
  <w:num w:numId="38" w16cid:durableId="1466656485">
    <w:abstractNumId w:val="21"/>
  </w:num>
  <w:num w:numId="39" w16cid:durableId="823400987">
    <w:abstractNumId w:val="10"/>
  </w:num>
  <w:num w:numId="40" w16cid:durableId="1733459814">
    <w:abstractNumId w:val="29"/>
  </w:num>
  <w:num w:numId="41" w16cid:durableId="1244410354">
    <w:abstractNumId w:val="4"/>
  </w:num>
  <w:num w:numId="42" w16cid:durableId="1556968359">
    <w:abstractNumId w:val="28"/>
  </w:num>
  <w:num w:numId="43" w16cid:durableId="2100324101">
    <w:abstractNumId w:val="36"/>
  </w:num>
  <w:num w:numId="44" w16cid:durableId="2034768359">
    <w:abstractNumId w:val="5"/>
  </w:num>
  <w:num w:numId="45" w16cid:durableId="58021244">
    <w:abstractNumId w:val="41"/>
  </w:num>
  <w:num w:numId="46" w16cid:durableId="1298293852">
    <w:abstractNumId w:val="30"/>
  </w:num>
  <w:num w:numId="47" w16cid:durableId="1033922050">
    <w:abstractNumId w:val="3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3NjKyNDC0MLS0NDJX0lEKTi0uzszPAykwrgUAx6n2uCwAAAA="/>
  </w:docVars>
  <w:rsids>
    <w:rsidRoot w:val="003B5A3B"/>
    <w:rsid w:val="00011196"/>
    <w:rsid w:val="000263E2"/>
    <w:rsid w:val="00040928"/>
    <w:rsid w:val="000476CB"/>
    <w:rsid w:val="000479CA"/>
    <w:rsid w:val="00052816"/>
    <w:rsid w:val="0006090A"/>
    <w:rsid w:val="00074538"/>
    <w:rsid w:val="00074E42"/>
    <w:rsid w:val="0007655E"/>
    <w:rsid w:val="00082D6B"/>
    <w:rsid w:val="00084D35"/>
    <w:rsid w:val="000A0F77"/>
    <w:rsid w:val="000A2BFC"/>
    <w:rsid w:val="000A3F15"/>
    <w:rsid w:val="000A5BFD"/>
    <w:rsid w:val="000B41AC"/>
    <w:rsid w:val="000D0537"/>
    <w:rsid w:val="000D4E2E"/>
    <w:rsid w:val="000D67D4"/>
    <w:rsid w:val="000E0865"/>
    <w:rsid w:val="000E1755"/>
    <w:rsid w:val="000F234C"/>
    <w:rsid w:val="000F2EA9"/>
    <w:rsid w:val="000F55D7"/>
    <w:rsid w:val="000F66F9"/>
    <w:rsid w:val="00105053"/>
    <w:rsid w:val="00105BE1"/>
    <w:rsid w:val="00106885"/>
    <w:rsid w:val="001224DD"/>
    <w:rsid w:val="001336FB"/>
    <w:rsid w:val="00142E79"/>
    <w:rsid w:val="00151730"/>
    <w:rsid w:val="0017348B"/>
    <w:rsid w:val="00174795"/>
    <w:rsid w:val="00176145"/>
    <w:rsid w:val="00186E87"/>
    <w:rsid w:val="001956D3"/>
    <w:rsid w:val="001B1383"/>
    <w:rsid w:val="001B1A84"/>
    <w:rsid w:val="001B2D59"/>
    <w:rsid w:val="001B4FA6"/>
    <w:rsid w:val="001C1D04"/>
    <w:rsid w:val="001C2215"/>
    <w:rsid w:val="001E672A"/>
    <w:rsid w:val="001F0310"/>
    <w:rsid w:val="002063B3"/>
    <w:rsid w:val="00206C29"/>
    <w:rsid w:val="00232F32"/>
    <w:rsid w:val="00236D65"/>
    <w:rsid w:val="00236EC2"/>
    <w:rsid w:val="002454A8"/>
    <w:rsid w:val="002468C3"/>
    <w:rsid w:val="00247DB5"/>
    <w:rsid w:val="0025695E"/>
    <w:rsid w:val="00290CAF"/>
    <w:rsid w:val="00297DB7"/>
    <w:rsid w:val="002A149D"/>
    <w:rsid w:val="002A1D27"/>
    <w:rsid w:val="002A4918"/>
    <w:rsid w:val="002B0996"/>
    <w:rsid w:val="002B7224"/>
    <w:rsid w:val="002C2668"/>
    <w:rsid w:val="002D1516"/>
    <w:rsid w:val="002D292C"/>
    <w:rsid w:val="002D2E4C"/>
    <w:rsid w:val="002D5767"/>
    <w:rsid w:val="002E1BFE"/>
    <w:rsid w:val="002F1BE8"/>
    <w:rsid w:val="00300DE0"/>
    <w:rsid w:val="003014E1"/>
    <w:rsid w:val="00314DE9"/>
    <w:rsid w:val="003209BF"/>
    <w:rsid w:val="00326097"/>
    <w:rsid w:val="003268E6"/>
    <w:rsid w:val="003277F1"/>
    <w:rsid w:val="00331FF8"/>
    <w:rsid w:val="00334C1E"/>
    <w:rsid w:val="00334E3D"/>
    <w:rsid w:val="0034029A"/>
    <w:rsid w:val="00342662"/>
    <w:rsid w:val="00343639"/>
    <w:rsid w:val="00355FEB"/>
    <w:rsid w:val="003574B2"/>
    <w:rsid w:val="00357E60"/>
    <w:rsid w:val="003652D0"/>
    <w:rsid w:val="0038509E"/>
    <w:rsid w:val="00386475"/>
    <w:rsid w:val="00387E95"/>
    <w:rsid w:val="003910F9"/>
    <w:rsid w:val="0039287E"/>
    <w:rsid w:val="00392BFC"/>
    <w:rsid w:val="003978D7"/>
    <w:rsid w:val="003A3C07"/>
    <w:rsid w:val="003A4EC1"/>
    <w:rsid w:val="003B5A3B"/>
    <w:rsid w:val="003D6C62"/>
    <w:rsid w:val="003E18A8"/>
    <w:rsid w:val="003E2375"/>
    <w:rsid w:val="003E4C74"/>
    <w:rsid w:val="003E52AF"/>
    <w:rsid w:val="003F1540"/>
    <w:rsid w:val="003F1A1B"/>
    <w:rsid w:val="003F1C5E"/>
    <w:rsid w:val="003F2A25"/>
    <w:rsid w:val="003F7A91"/>
    <w:rsid w:val="00405E24"/>
    <w:rsid w:val="00411DAF"/>
    <w:rsid w:val="004168E0"/>
    <w:rsid w:val="004179DA"/>
    <w:rsid w:val="00417A17"/>
    <w:rsid w:val="00422EF2"/>
    <w:rsid w:val="0042588E"/>
    <w:rsid w:val="004517E9"/>
    <w:rsid w:val="004567F1"/>
    <w:rsid w:val="00456903"/>
    <w:rsid w:val="004648C7"/>
    <w:rsid w:val="00465CE1"/>
    <w:rsid w:val="00475540"/>
    <w:rsid w:val="004921ED"/>
    <w:rsid w:val="004A1AAA"/>
    <w:rsid w:val="004A3EE0"/>
    <w:rsid w:val="004A4EF2"/>
    <w:rsid w:val="004D51EB"/>
    <w:rsid w:val="004E15BB"/>
    <w:rsid w:val="004F1E5C"/>
    <w:rsid w:val="004F2AB4"/>
    <w:rsid w:val="004F6003"/>
    <w:rsid w:val="00504696"/>
    <w:rsid w:val="00507E30"/>
    <w:rsid w:val="005158F6"/>
    <w:rsid w:val="00522A3C"/>
    <w:rsid w:val="00536471"/>
    <w:rsid w:val="00540EE5"/>
    <w:rsid w:val="005418CB"/>
    <w:rsid w:val="005474C1"/>
    <w:rsid w:val="005566E8"/>
    <w:rsid w:val="00560F40"/>
    <w:rsid w:val="0056759E"/>
    <w:rsid w:val="005701A5"/>
    <w:rsid w:val="005769ED"/>
    <w:rsid w:val="00582B34"/>
    <w:rsid w:val="00591436"/>
    <w:rsid w:val="00592418"/>
    <w:rsid w:val="00592B55"/>
    <w:rsid w:val="005A1AD0"/>
    <w:rsid w:val="005B7454"/>
    <w:rsid w:val="005C2689"/>
    <w:rsid w:val="005D0F3A"/>
    <w:rsid w:val="005D215C"/>
    <w:rsid w:val="005E47D8"/>
    <w:rsid w:val="005E5B21"/>
    <w:rsid w:val="005F0690"/>
    <w:rsid w:val="00613CF0"/>
    <w:rsid w:val="00627108"/>
    <w:rsid w:val="0063166A"/>
    <w:rsid w:val="00643E3A"/>
    <w:rsid w:val="0064625F"/>
    <w:rsid w:val="00647D4F"/>
    <w:rsid w:val="006635C0"/>
    <w:rsid w:val="00664023"/>
    <w:rsid w:val="00666505"/>
    <w:rsid w:val="0066765E"/>
    <w:rsid w:val="006726DE"/>
    <w:rsid w:val="00682FCE"/>
    <w:rsid w:val="00696F6D"/>
    <w:rsid w:val="00697218"/>
    <w:rsid w:val="006A5C1F"/>
    <w:rsid w:val="006B412B"/>
    <w:rsid w:val="006B41DE"/>
    <w:rsid w:val="006C1179"/>
    <w:rsid w:val="006C45DB"/>
    <w:rsid w:val="006D1DEA"/>
    <w:rsid w:val="006F4166"/>
    <w:rsid w:val="006F4BEB"/>
    <w:rsid w:val="00705054"/>
    <w:rsid w:val="00706609"/>
    <w:rsid w:val="00713A4C"/>
    <w:rsid w:val="00713D5B"/>
    <w:rsid w:val="00715D54"/>
    <w:rsid w:val="00716262"/>
    <w:rsid w:val="0074239E"/>
    <w:rsid w:val="00742EF7"/>
    <w:rsid w:val="00747035"/>
    <w:rsid w:val="007504EA"/>
    <w:rsid w:val="00751231"/>
    <w:rsid w:val="00751232"/>
    <w:rsid w:val="00752CEB"/>
    <w:rsid w:val="00752D0C"/>
    <w:rsid w:val="00754AF8"/>
    <w:rsid w:val="00777701"/>
    <w:rsid w:val="00781784"/>
    <w:rsid w:val="0079141B"/>
    <w:rsid w:val="007A2FF1"/>
    <w:rsid w:val="007A40EC"/>
    <w:rsid w:val="007B6AD5"/>
    <w:rsid w:val="007C036A"/>
    <w:rsid w:val="007C1C95"/>
    <w:rsid w:val="007D1C11"/>
    <w:rsid w:val="007D4C1F"/>
    <w:rsid w:val="007D682F"/>
    <w:rsid w:val="007E4178"/>
    <w:rsid w:val="00800992"/>
    <w:rsid w:val="008010EE"/>
    <w:rsid w:val="008064E5"/>
    <w:rsid w:val="0081416E"/>
    <w:rsid w:val="008158C9"/>
    <w:rsid w:val="008224BF"/>
    <w:rsid w:val="00822E23"/>
    <w:rsid w:val="00844B8C"/>
    <w:rsid w:val="00851AF8"/>
    <w:rsid w:val="0085544F"/>
    <w:rsid w:val="00860322"/>
    <w:rsid w:val="00871E7B"/>
    <w:rsid w:val="0088165B"/>
    <w:rsid w:val="00886C13"/>
    <w:rsid w:val="008B4323"/>
    <w:rsid w:val="008B69F0"/>
    <w:rsid w:val="008C22E0"/>
    <w:rsid w:val="008C2BF0"/>
    <w:rsid w:val="008C54F8"/>
    <w:rsid w:val="008F0499"/>
    <w:rsid w:val="008F2C4F"/>
    <w:rsid w:val="008F3973"/>
    <w:rsid w:val="009025E9"/>
    <w:rsid w:val="00902E35"/>
    <w:rsid w:val="00904209"/>
    <w:rsid w:val="009050C3"/>
    <w:rsid w:val="00923F33"/>
    <w:rsid w:val="009263E7"/>
    <w:rsid w:val="0093022A"/>
    <w:rsid w:val="00935873"/>
    <w:rsid w:val="00940EF3"/>
    <w:rsid w:val="00943495"/>
    <w:rsid w:val="00955BE1"/>
    <w:rsid w:val="00960FC4"/>
    <w:rsid w:val="00961238"/>
    <w:rsid w:val="00961C81"/>
    <w:rsid w:val="00962243"/>
    <w:rsid w:val="0096345B"/>
    <w:rsid w:val="00963B4A"/>
    <w:rsid w:val="009646B7"/>
    <w:rsid w:val="0096752B"/>
    <w:rsid w:val="00972964"/>
    <w:rsid w:val="00982D0B"/>
    <w:rsid w:val="00986085"/>
    <w:rsid w:val="0098630A"/>
    <w:rsid w:val="00994773"/>
    <w:rsid w:val="0099492F"/>
    <w:rsid w:val="00997CBD"/>
    <w:rsid w:val="009A5177"/>
    <w:rsid w:val="009B0AC3"/>
    <w:rsid w:val="009C3B32"/>
    <w:rsid w:val="009D3DA4"/>
    <w:rsid w:val="009D6A52"/>
    <w:rsid w:val="009D7303"/>
    <w:rsid w:val="009E2E8F"/>
    <w:rsid w:val="009F047A"/>
    <w:rsid w:val="00A05C36"/>
    <w:rsid w:val="00A06192"/>
    <w:rsid w:val="00A072B2"/>
    <w:rsid w:val="00A114B5"/>
    <w:rsid w:val="00A11EDF"/>
    <w:rsid w:val="00A12558"/>
    <w:rsid w:val="00A1658E"/>
    <w:rsid w:val="00A165E1"/>
    <w:rsid w:val="00A17884"/>
    <w:rsid w:val="00A21176"/>
    <w:rsid w:val="00A42FC3"/>
    <w:rsid w:val="00A44D76"/>
    <w:rsid w:val="00A504AE"/>
    <w:rsid w:val="00A638DB"/>
    <w:rsid w:val="00A7181E"/>
    <w:rsid w:val="00A802F4"/>
    <w:rsid w:val="00A85E04"/>
    <w:rsid w:val="00A90DF9"/>
    <w:rsid w:val="00A95D0A"/>
    <w:rsid w:val="00AB4AB3"/>
    <w:rsid w:val="00AC41DF"/>
    <w:rsid w:val="00AD1587"/>
    <w:rsid w:val="00AD6386"/>
    <w:rsid w:val="00B1624C"/>
    <w:rsid w:val="00B2321F"/>
    <w:rsid w:val="00B23D3F"/>
    <w:rsid w:val="00B2610A"/>
    <w:rsid w:val="00B30AD1"/>
    <w:rsid w:val="00B32346"/>
    <w:rsid w:val="00B50E98"/>
    <w:rsid w:val="00B5215B"/>
    <w:rsid w:val="00B536C2"/>
    <w:rsid w:val="00B53CA3"/>
    <w:rsid w:val="00B546F4"/>
    <w:rsid w:val="00B54978"/>
    <w:rsid w:val="00B70F54"/>
    <w:rsid w:val="00B83B7A"/>
    <w:rsid w:val="00B87033"/>
    <w:rsid w:val="00B92EE0"/>
    <w:rsid w:val="00B946A1"/>
    <w:rsid w:val="00BA0A93"/>
    <w:rsid w:val="00BB0DFF"/>
    <w:rsid w:val="00BB2E68"/>
    <w:rsid w:val="00BB6C70"/>
    <w:rsid w:val="00BE1D4E"/>
    <w:rsid w:val="00BE446F"/>
    <w:rsid w:val="00BE7431"/>
    <w:rsid w:val="00BE77F3"/>
    <w:rsid w:val="00BF23F6"/>
    <w:rsid w:val="00BF4BFE"/>
    <w:rsid w:val="00BF57FB"/>
    <w:rsid w:val="00BF7BDC"/>
    <w:rsid w:val="00C0450D"/>
    <w:rsid w:val="00C070EB"/>
    <w:rsid w:val="00C11286"/>
    <w:rsid w:val="00C15343"/>
    <w:rsid w:val="00C16117"/>
    <w:rsid w:val="00C33D54"/>
    <w:rsid w:val="00C36900"/>
    <w:rsid w:val="00C44EED"/>
    <w:rsid w:val="00C50F9A"/>
    <w:rsid w:val="00C57234"/>
    <w:rsid w:val="00C64D26"/>
    <w:rsid w:val="00C65186"/>
    <w:rsid w:val="00C66907"/>
    <w:rsid w:val="00C66A44"/>
    <w:rsid w:val="00C67DF2"/>
    <w:rsid w:val="00C80805"/>
    <w:rsid w:val="00C922B8"/>
    <w:rsid w:val="00CA7D5F"/>
    <w:rsid w:val="00CB6772"/>
    <w:rsid w:val="00CC72AA"/>
    <w:rsid w:val="00CD4578"/>
    <w:rsid w:val="00CD6196"/>
    <w:rsid w:val="00CD6998"/>
    <w:rsid w:val="00CF532E"/>
    <w:rsid w:val="00CF5699"/>
    <w:rsid w:val="00D236A8"/>
    <w:rsid w:val="00D258A0"/>
    <w:rsid w:val="00D27D22"/>
    <w:rsid w:val="00D338E6"/>
    <w:rsid w:val="00D34201"/>
    <w:rsid w:val="00D417F2"/>
    <w:rsid w:val="00D52021"/>
    <w:rsid w:val="00D616A5"/>
    <w:rsid w:val="00D65140"/>
    <w:rsid w:val="00D70088"/>
    <w:rsid w:val="00D73F43"/>
    <w:rsid w:val="00D77703"/>
    <w:rsid w:val="00D77CCB"/>
    <w:rsid w:val="00D8692D"/>
    <w:rsid w:val="00D870DE"/>
    <w:rsid w:val="00DC2112"/>
    <w:rsid w:val="00DD29CC"/>
    <w:rsid w:val="00DD4C43"/>
    <w:rsid w:val="00DE1E70"/>
    <w:rsid w:val="00DE5D84"/>
    <w:rsid w:val="00DF60EF"/>
    <w:rsid w:val="00E1738D"/>
    <w:rsid w:val="00E248CB"/>
    <w:rsid w:val="00E27752"/>
    <w:rsid w:val="00E3601E"/>
    <w:rsid w:val="00E50B1D"/>
    <w:rsid w:val="00E70346"/>
    <w:rsid w:val="00E72142"/>
    <w:rsid w:val="00E72231"/>
    <w:rsid w:val="00E8477A"/>
    <w:rsid w:val="00E957C7"/>
    <w:rsid w:val="00E96240"/>
    <w:rsid w:val="00E9698E"/>
    <w:rsid w:val="00ED73F3"/>
    <w:rsid w:val="00EE2B00"/>
    <w:rsid w:val="00EE4705"/>
    <w:rsid w:val="00F221C4"/>
    <w:rsid w:val="00F25311"/>
    <w:rsid w:val="00F26389"/>
    <w:rsid w:val="00F340C6"/>
    <w:rsid w:val="00F3719B"/>
    <w:rsid w:val="00F552B8"/>
    <w:rsid w:val="00F60E38"/>
    <w:rsid w:val="00F61A6B"/>
    <w:rsid w:val="00F6294D"/>
    <w:rsid w:val="00F86FA5"/>
    <w:rsid w:val="00F91E52"/>
    <w:rsid w:val="00F9419D"/>
    <w:rsid w:val="00FA0F65"/>
    <w:rsid w:val="00FB1F57"/>
    <w:rsid w:val="00FB3DC0"/>
    <w:rsid w:val="00FB64E0"/>
    <w:rsid w:val="00FB68DF"/>
    <w:rsid w:val="00FC192B"/>
    <w:rsid w:val="00FC1B9B"/>
    <w:rsid w:val="00FD6B8F"/>
    <w:rsid w:val="00FE15F4"/>
    <w:rsid w:val="00FF14D5"/>
    <w:rsid w:val="00FF2914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92B65B"/>
  <w15:chartTrackingRefBased/>
  <w15:docId w15:val="{D9306E24-905C-4BD1-A2A8-69610251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6145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176145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176145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176145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17614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76145"/>
  </w:style>
  <w:style w:type="paragraph" w:styleId="ListParagraph">
    <w:name w:val="List Paragraph"/>
    <w:basedOn w:val="Normal"/>
    <w:uiPriority w:val="34"/>
    <w:qFormat/>
    <w:rsid w:val="00176145"/>
    <w:pPr>
      <w:ind w:left="720"/>
    </w:pPr>
  </w:style>
  <w:style w:type="character" w:styleId="Hyperlink">
    <w:name w:val="Hyperlink"/>
    <w:rsid w:val="00176145"/>
    <w:rPr>
      <w:color w:val="0000FF"/>
      <w:u w:val="single"/>
    </w:rPr>
  </w:style>
  <w:style w:type="character" w:customStyle="1" w:styleId="Heading1Char">
    <w:name w:val="Heading 1 Char"/>
    <w:link w:val="Heading1"/>
    <w:rsid w:val="00D8692D"/>
    <w:rPr>
      <w:rFonts w:ascii="Arial" w:eastAsia="Arial Unicode MS" w:hAnsi="Arial"/>
      <w:b/>
      <w:kern w:val="28"/>
      <w:sz w:val="28"/>
    </w:rPr>
  </w:style>
  <w:style w:type="character" w:styleId="FollowedHyperlink">
    <w:name w:val="FollowedHyperlink"/>
    <w:rsid w:val="00176145"/>
    <w:rPr>
      <w:color w:val="800080"/>
      <w:u w:val="single"/>
    </w:rPr>
  </w:style>
  <w:style w:type="paragraph" w:styleId="Footer">
    <w:name w:val="footer"/>
    <w:basedOn w:val="Normal"/>
    <w:link w:val="FooterChar"/>
    <w:rsid w:val="00176145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link w:val="Footer"/>
    <w:rsid w:val="00D8692D"/>
    <w:rPr>
      <w:rFonts w:ascii="Verdana" w:hAnsi="Verdana"/>
      <w:sz w:val="16"/>
      <w:szCs w:val="24"/>
    </w:rPr>
  </w:style>
  <w:style w:type="paragraph" w:styleId="Header">
    <w:name w:val="header"/>
    <w:basedOn w:val="Normal"/>
    <w:link w:val="HeaderChar"/>
    <w:rsid w:val="00176145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link w:val="Header"/>
    <w:rsid w:val="00D8692D"/>
    <w:rPr>
      <w:rFonts w:ascii="Verdana" w:hAnsi="Verdana"/>
      <w:sz w:val="16"/>
      <w:szCs w:val="24"/>
    </w:rPr>
  </w:style>
  <w:style w:type="character" w:customStyle="1" w:styleId="Heading2Char">
    <w:name w:val="Heading 2 Char"/>
    <w:link w:val="Heading2"/>
    <w:rsid w:val="00D8692D"/>
    <w:rPr>
      <w:rFonts w:ascii="Arial" w:hAnsi="Arial" w:cs="Arial"/>
      <w:b/>
      <w:bCs/>
      <w:iCs/>
      <w:sz w:val="24"/>
      <w:szCs w:val="28"/>
    </w:rPr>
  </w:style>
  <w:style w:type="character" w:customStyle="1" w:styleId="Heading3Char">
    <w:name w:val="Heading 3 Char"/>
    <w:link w:val="Heading3"/>
    <w:rsid w:val="003E52AF"/>
    <w:rPr>
      <w:rFonts w:ascii="Arial" w:hAnsi="Arial"/>
      <w:b/>
      <w:bCs/>
      <w:sz w:val="22"/>
      <w:szCs w:val="24"/>
    </w:rPr>
  </w:style>
  <w:style w:type="paragraph" w:customStyle="1" w:styleId="NumberedHeading2">
    <w:name w:val="Numbered Heading 2"/>
    <w:basedOn w:val="Normal"/>
    <w:rsid w:val="00176145"/>
    <w:pPr>
      <w:numPr>
        <w:numId w:val="1"/>
      </w:numPr>
    </w:pPr>
  </w:style>
  <w:style w:type="paragraph" w:customStyle="1" w:styleId="Outlinenumbering">
    <w:name w:val="Outline numbering"/>
    <w:basedOn w:val="Normal"/>
    <w:rsid w:val="00176145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176145"/>
  </w:style>
  <w:style w:type="character" w:styleId="UnresolvedMention">
    <w:name w:val="Unresolved Mention"/>
    <w:basedOn w:val="DefaultParagraphFont"/>
    <w:uiPriority w:val="99"/>
    <w:semiHidden/>
    <w:unhideWhenUsed/>
    <w:rsid w:val="00B546F4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2321F"/>
    <w:rPr>
      <w:color w:val="808080"/>
    </w:rPr>
  </w:style>
  <w:style w:type="character" w:customStyle="1" w:styleId="Red">
    <w:name w:val="Red"/>
    <w:basedOn w:val="DefaultParagraphFont"/>
    <w:uiPriority w:val="1"/>
    <w:rsid w:val="00B2321F"/>
    <w:rPr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176145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176145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176145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176145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176145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70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55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34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17E86DCF56943B085F98AF5B68B7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4E8B9-66D9-4B87-988F-8A1208734651}"/>
      </w:docPartPr>
      <w:docPartBody>
        <w:p w:rsidR="00EC3084" w:rsidRDefault="006277A1" w:rsidP="006277A1">
          <w:pPr>
            <w:pStyle w:val="017E86DCF56943B085F98AF5B68B789B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03D34103B9D348078E2EA52078453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70363-09AB-447C-8E9E-2E5601F4C268}"/>
      </w:docPartPr>
      <w:docPartBody>
        <w:p w:rsidR="00EC3084" w:rsidRDefault="006277A1" w:rsidP="006277A1">
          <w:pPr>
            <w:pStyle w:val="03D34103B9D348078E2EA52078453175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9D1897D5CEC5440A8E2A71D958040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1A48D-9224-4FEC-98F0-E739C0498371}"/>
      </w:docPartPr>
      <w:docPartBody>
        <w:p w:rsidR="00EC3084" w:rsidRDefault="006277A1" w:rsidP="006277A1">
          <w:pPr>
            <w:pStyle w:val="9D1897D5CEC5440A8E2A71D95804038B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DCF8E18195FD4E76B04484D58E4A7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3BDD3-1848-4491-A6E1-67ABDD8F4F05}"/>
      </w:docPartPr>
      <w:docPartBody>
        <w:p w:rsidR="00F9020E" w:rsidRDefault="00EC3084" w:rsidP="00EC3084">
          <w:pPr>
            <w:pStyle w:val="DCF8E18195FD4E76B04484D58E4A7983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3135084C5DBC4BD5B11538508ABF9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630FC-904F-4BDA-904F-7253007F480C}"/>
      </w:docPartPr>
      <w:docPartBody>
        <w:p w:rsidR="00F9020E" w:rsidRDefault="00EC3084" w:rsidP="00EC3084">
          <w:pPr>
            <w:pStyle w:val="3135084C5DBC4BD5B11538508ABF916F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D8A74A191C7643CDB3191A3476372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6023F-982A-4F22-90BA-1C1D5440F185}"/>
      </w:docPartPr>
      <w:docPartBody>
        <w:p w:rsidR="00D804BD" w:rsidRDefault="00375F69" w:rsidP="00375F69">
          <w:pPr>
            <w:pStyle w:val="D8A74A191C7643CDB3191A347637203C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FB"/>
    <w:rsid w:val="000054AA"/>
    <w:rsid w:val="002F64D5"/>
    <w:rsid w:val="00375F69"/>
    <w:rsid w:val="006277A1"/>
    <w:rsid w:val="008F2C4F"/>
    <w:rsid w:val="0099492F"/>
    <w:rsid w:val="00A550E8"/>
    <w:rsid w:val="00C64FFB"/>
    <w:rsid w:val="00D804BD"/>
    <w:rsid w:val="00EC3084"/>
    <w:rsid w:val="00F9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5F69"/>
    <w:rPr>
      <w:color w:val="808080"/>
    </w:rPr>
  </w:style>
  <w:style w:type="paragraph" w:customStyle="1" w:styleId="391503A3F39F4451BABDC75473219EEF">
    <w:name w:val="391503A3F39F4451BABDC75473219EEF"/>
    <w:rsid w:val="006277A1"/>
  </w:style>
  <w:style w:type="paragraph" w:customStyle="1" w:styleId="017E86DCF56943B085F98AF5B68B789B">
    <w:name w:val="017E86DCF56943B085F98AF5B68B789B"/>
    <w:rsid w:val="006277A1"/>
  </w:style>
  <w:style w:type="paragraph" w:customStyle="1" w:styleId="03D34103B9D348078E2EA52078453175">
    <w:name w:val="03D34103B9D348078E2EA52078453175"/>
    <w:rsid w:val="006277A1"/>
  </w:style>
  <w:style w:type="paragraph" w:customStyle="1" w:styleId="9D1897D5CEC5440A8E2A71D95804038B">
    <w:name w:val="9D1897D5CEC5440A8E2A71D95804038B"/>
    <w:rsid w:val="006277A1"/>
  </w:style>
  <w:style w:type="paragraph" w:customStyle="1" w:styleId="DCF8E18195FD4E76B04484D58E4A7983">
    <w:name w:val="DCF8E18195FD4E76B04484D58E4A7983"/>
    <w:rsid w:val="00EC3084"/>
  </w:style>
  <w:style w:type="paragraph" w:customStyle="1" w:styleId="3135084C5DBC4BD5B11538508ABF916F">
    <w:name w:val="3135084C5DBC4BD5B11538508ABF916F"/>
    <w:rsid w:val="00EC3084"/>
  </w:style>
  <w:style w:type="paragraph" w:customStyle="1" w:styleId="D8A74A191C7643CDB3191A347637203C">
    <w:name w:val="D8A74A191C7643CDB3191A347637203C"/>
    <w:rsid w:val="00375F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69</TotalTime>
  <Pages>3</Pages>
  <Words>519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WNCC</Company>
  <LinksUpToDate>false</LinksUpToDate>
  <CharactersWithSpaces>2982</CharactersWithSpaces>
  <SharedDoc>false</SharedDoc>
  <HLinks>
    <vt:vector size="6" baseType="variant">
      <vt:variant>
        <vt:i4>6225946</vt:i4>
      </vt:variant>
      <vt:variant>
        <vt:i4>0</vt:i4>
      </vt:variant>
      <vt:variant>
        <vt:i4>0</vt:i4>
      </vt:variant>
      <vt:variant>
        <vt:i4>5</vt:i4>
      </vt:variant>
      <vt:variant>
        <vt:lpwstr>http://www.wireshark.org/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cp:lastModifiedBy>William Loring</cp:lastModifiedBy>
  <cp:revision>100</cp:revision>
  <cp:lastPrinted>2025-04-17T02:37:00Z</cp:lastPrinted>
  <dcterms:created xsi:type="dcterms:W3CDTF">2018-12-06T21:20:00Z</dcterms:created>
  <dcterms:modified xsi:type="dcterms:W3CDTF">2025-04-17T02:37:00Z</dcterms:modified>
</cp:coreProperties>
</file>