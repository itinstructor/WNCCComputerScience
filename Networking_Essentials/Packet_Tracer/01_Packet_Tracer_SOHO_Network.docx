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8B7A2" w14:textId="5BDF8B87" w:rsidR="00841C97" w:rsidRDefault="007A6B55" w:rsidP="00676C23">
      <w:pPr>
        <w:pStyle w:val="Heading1"/>
      </w:pPr>
      <w:bookmarkStart w:id="0" w:name="_Toc195117211"/>
      <w:r>
        <w:t xml:space="preserve">Packet Tracer SOHO </w:t>
      </w:r>
      <w:r w:rsidR="00841C97">
        <w:t>Network</w:t>
      </w:r>
      <w:bookmarkEnd w:id="0"/>
    </w:p>
    <w:sdt>
      <w:sdtPr>
        <w:rPr>
          <w:rFonts w:ascii="Verdana" w:eastAsia="Times New Roman" w:hAnsi="Verdana" w:cs="Times New Roman"/>
          <w:b w:val="0"/>
          <w:sz w:val="20"/>
          <w:szCs w:val="24"/>
        </w:rPr>
        <w:id w:val="1513871515"/>
        <w:docPartObj>
          <w:docPartGallery w:val="Table of Contents"/>
          <w:docPartUnique/>
        </w:docPartObj>
      </w:sdtPr>
      <w:sdtEndPr>
        <w:rPr>
          <w:bCs/>
          <w:noProof/>
        </w:rPr>
      </w:sdtEndPr>
      <w:sdtContent>
        <w:p w14:paraId="48A4B7D5" w14:textId="27BAB989" w:rsidR="00787A3D" w:rsidRDefault="00787A3D">
          <w:pPr>
            <w:pStyle w:val="TOCHeading"/>
          </w:pPr>
          <w:r>
            <w:t>Contents</w:t>
          </w:r>
        </w:p>
        <w:p w14:paraId="7C5D2F39" w14:textId="17D734FF" w:rsidR="009B1EF9" w:rsidRDefault="00787A3D">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5117211" w:history="1">
            <w:r w:rsidR="009B1EF9" w:rsidRPr="00ED12AF">
              <w:rPr>
                <w:rStyle w:val="Hyperlink"/>
                <w:noProof/>
              </w:rPr>
              <w:t>Packet Tracer SOHO Network</w:t>
            </w:r>
            <w:r w:rsidR="009B1EF9">
              <w:rPr>
                <w:noProof/>
                <w:webHidden/>
              </w:rPr>
              <w:tab/>
            </w:r>
            <w:r w:rsidR="009B1EF9">
              <w:rPr>
                <w:noProof/>
                <w:webHidden/>
              </w:rPr>
              <w:fldChar w:fldCharType="begin"/>
            </w:r>
            <w:r w:rsidR="009B1EF9">
              <w:rPr>
                <w:noProof/>
                <w:webHidden/>
              </w:rPr>
              <w:instrText xml:space="preserve"> PAGEREF _Toc195117211 \h </w:instrText>
            </w:r>
            <w:r w:rsidR="009B1EF9">
              <w:rPr>
                <w:noProof/>
                <w:webHidden/>
              </w:rPr>
            </w:r>
            <w:r w:rsidR="009B1EF9">
              <w:rPr>
                <w:noProof/>
                <w:webHidden/>
              </w:rPr>
              <w:fldChar w:fldCharType="separate"/>
            </w:r>
            <w:r w:rsidR="009B1EF9">
              <w:rPr>
                <w:noProof/>
                <w:webHidden/>
              </w:rPr>
              <w:t>1</w:t>
            </w:r>
            <w:r w:rsidR="009B1EF9">
              <w:rPr>
                <w:noProof/>
                <w:webHidden/>
              </w:rPr>
              <w:fldChar w:fldCharType="end"/>
            </w:r>
          </w:hyperlink>
        </w:p>
        <w:p w14:paraId="1DE9A661" w14:textId="0D089759" w:rsidR="009B1EF9" w:rsidRDefault="009B1EF9">
          <w:pPr>
            <w:pStyle w:val="TOC3"/>
            <w:tabs>
              <w:tab w:val="right" w:leader="dot" w:pos="9350"/>
            </w:tabs>
            <w:rPr>
              <w:rFonts w:asciiTheme="minorHAnsi" w:eastAsiaTheme="minorEastAsia" w:hAnsiTheme="minorHAnsi" w:cstheme="minorBidi"/>
              <w:noProof/>
              <w:kern w:val="2"/>
              <w:sz w:val="24"/>
              <w14:ligatures w14:val="standardContextual"/>
            </w:rPr>
          </w:pPr>
          <w:hyperlink w:anchor="_Toc195117212" w:history="1">
            <w:r w:rsidRPr="00ED12AF">
              <w:rPr>
                <w:rStyle w:val="Hyperlink"/>
                <w:noProof/>
              </w:rPr>
              <w:t>Objectives</w:t>
            </w:r>
            <w:r>
              <w:rPr>
                <w:noProof/>
                <w:webHidden/>
              </w:rPr>
              <w:tab/>
            </w:r>
            <w:r>
              <w:rPr>
                <w:noProof/>
                <w:webHidden/>
              </w:rPr>
              <w:fldChar w:fldCharType="begin"/>
            </w:r>
            <w:r>
              <w:rPr>
                <w:noProof/>
                <w:webHidden/>
              </w:rPr>
              <w:instrText xml:space="preserve"> PAGEREF _Toc195117212 \h </w:instrText>
            </w:r>
            <w:r>
              <w:rPr>
                <w:noProof/>
                <w:webHidden/>
              </w:rPr>
            </w:r>
            <w:r>
              <w:rPr>
                <w:noProof/>
                <w:webHidden/>
              </w:rPr>
              <w:fldChar w:fldCharType="separate"/>
            </w:r>
            <w:r>
              <w:rPr>
                <w:noProof/>
                <w:webHidden/>
              </w:rPr>
              <w:t>1</w:t>
            </w:r>
            <w:r>
              <w:rPr>
                <w:noProof/>
                <w:webHidden/>
              </w:rPr>
              <w:fldChar w:fldCharType="end"/>
            </w:r>
          </w:hyperlink>
        </w:p>
        <w:p w14:paraId="27A096B4" w14:textId="0ADBFAB2" w:rsidR="009B1EF9" w:rsidRDefault="009B1EF9">
          <w:pPr>
            <w:pStyle w:val="TOC3"/>
            <w:tabs>
              <w:tab w:val="right" w:leader="dot" w:pos="9350"/>
            </w:tabs>
            <w:rPr>
              <w:rFonts w:asciiTheme="minorHAnsi" w:eastAsiaTheme="minorEastAsia" w:hAnsiTheme="minorHAnsi" w:cstheme="minorBidi"/>
              <w:noProof/>
              <w:kern w:val="2"/>
              <w:sz w:val="24"/>
              <w14:ligatures w14:val="standardContextual"/>
            </w:rPr>
          </w:pPr>
          <w:hyperlink w:anchor="_Toc195117213" w:history="1">
            <w:r w:rsidRPr="00ED12AF">
              <w:rPr>
                <w:rStyle w:val="Hyperlink"/>
                <w:noProof/>
              </w:rPr>
              <w:t>Materials Required</w:t>
            </w:r>
            <w:r>
              <w:rPr>
                <w:noProof/>
                <w:webHidden/>
              </w:rPr>
              <w:tab/>
            </w:r>
            <w:r>
              <w:rPr>
                <w:noProof/>
                <w:webHidden/>
              </w:rPr>
              <w:fldChar w:fldCharType="begin"/>
            </w:r>
            <w:r>
              <w:rPr>
                <w:noProof/>
                <w:webHidden/>
              </w:rPr>
              <w:instrText xml:space="preserve"> PAGEREF _Toc195117213 \h </w:instrText>
            </w:r>
            <w:r>
              <w:rPr>
                <w:noProof/>
                <w:webHidden/>
              </w:rPr>
            </w:r>
            <w:r>
              <w:rPr>
                <w:noProof/>
                <w:webHidden/>
              </w:rPr>
              <w:fldChar w:fldCharType="separate"/>
            </w:r>
            <w:r>
              <w:rPr>
                <w:noProof/>
                <w:webHidden/>
              </w:rPr>
              <w:t>1</w:t>
            </w:r>
            <w:r>
              <w:rPr>
                <w:noProof/>
                <w:webHidden/>
              </w:rPr>
              <w:fldChar w:fldCharType="end"/>
            </w:r>
          </w:hyperlink>
        </w:p>
        <w:p w14:paraId="56C24B76" w14:textId="04BB9783" w:rsidR="009B1EF9" w:rsidRDefault="009B1EF9">
          <w:pPr>
            <w:pStyle w:val="TOC3"/>
            <w:tabs>
              <w:tab w:val="right" w:leader="dot" w:pos="9350"/>
            </w:tabs>
            <w:rPr>
              <w:rFonts w:asciiTheme="minorHAnsi" w:eastAsiaTheme="minorEastAsia" w:hAnsiTheme="minorHAnsi" w:cstheme="minorBidi"/>
              <w:noProof/>
              <w:kern w:val="2"/>
              <w:sz w:val="24"/>
              <w14:ligatures w14:val="standardContextual"/>
            </w:rPr>
          </w:pPr>
          <w:hyperlink w:anchor="_Toc195117214" w:history="1">
            <w:r w:rsidRPr="00ED12AF">
              <w:rPr>
                <w:rStyle w:val="Hyperlink"/>
                <w:noProof/>
              </w:rPr>
              <w:t>Activity Background</w:t>
            </w:r>
            <w:r>
              <w:rPr>
                <w:noProof/>
                <w:webHidden/>
              </w:rPr>
              <w:tab/>
            </w:r>
            <w:r>
              <w:rPr>
                <w:noProof/>
                <w:webHidden/>
              </w:rPr>
              <w:fldChar w:fldCharType="begin"/>
            </w:r>
            <w:r>
              <w:rPr>
                <w:noProof/>
                <w:webHidden/>
              </w:rPr>
              <w:instrText xml:space="preserve"> PAGEREF _Toc195117214 \h </w:instrText>
            </w:r>
            <w:r>
              <w:rPr>
                <w:noProof/>
                <w:webHidden/>
              </w:rPr>
            </w:r>
            <w:r>
              <w:rPr>
                <w:noProof/>
                <w:webHidden/>
              </w:rPr>
              <w:fldChar w:fldCharType="separate"/>
            </w:r>
            <w:r>
              <w:rPr>
                <w:noProof/>
                <w:webHidden/>
              </w:rPr>
              <w:t>1</w:t>
            </w:r>
            <w:r>
              <w:rPr>
                <w:noProof/>
                <w:webHidden/>
              </w:rPr>
              <w:fldChar w:fldCharType="end"/>
            </w:r>
          </w:hyperlink>
        </w:p>
        <w:p w14:paraId="76D5C00F" w14:textId="38BEA3FB" w:rsidR="009B1EF9" w:rsidRDefault="009B1EF9">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7215" w:history="1">
            <w:r w:rsidRPr="00ED12AF">
              <w:rPr>
                <w:rStyle w:val="Hyperlink"/>
                <w:noProof/>
              </w:rPr>
              <w:t>Part 1: Download And Install Packet Tracer</w:t>
            </w:r>
            <w:r>
              <w:rPr>
                <w:noProof/>
                <w:webHidden/>
              </w:rPr>
              <w:tab/>
            </w:r>
            <w:r>
              <w:rPr>
                <w:noProof/>
                <w:webHidden/>
              </w:rPr>
              <w:fldChar w:fldCharType="begin"/>
            </w:r>
            <w:r>
              <w:rPr>
                <w:noProof/>
                <w:webHidden/>
              </w:rPr>
              <w:instrText xml:space="preserve"> PAGEREF _Toc195117215 \h </w:instrText>
            </w:r>
            <w:r>
              <w:rPr>
                <w:noProof/>
                <w:webHidden/>
              </w:rPr>
            </w:r>
            <w:r>
              <w:rPr>
                <w:noProof/>
                <w:webHidden/>
              </w:rPr>
              <w:fldChar w:fldCharType="separate"/>
            </w:r>
            <w:r>
              <w:rPr>
                <w:noProof/>
                <w:webHidden/>
              </w:rPr>
              <w:t>2</w:t>
            </w:r>
            <w:r>
              <w:rPr>
                <w:noProof/>
                <w:webHidden/>
              </w:rPr>
              <w:fldChar w:fldCharType="end"/>
            </w:r>
          </w:hyperlink>
        </w:p>
        <w:p w14:paraId="0136099F" w14:textId="75A0F046" w:rsidR="009B1EF9" w:rsidRDefault="009B1EF9">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7216" w:history="1">
            <w:r w:rsidRPr="00ED12AF">
              <w:rPr>
                <w:rStyle w:val="Hyperlink"/>
                <w:noProof/>
              </w:rPr>
              <w:t>Part 2: Build a SOHO Network in Packet Tracer</w:t>
            </w:r>
            <w:r>
              <w:rPr>
                <w:noProof/>
                <w:webHidden/>
              </w:rPr>
              <w:tab/>
            </w:r>
            <w:r>
              <w:rPr>
                <w:noProof/>
                <w:webHidden/>
              </w:rPr>
              <w:fldChar w:fldCharType="begin"/>
            </w:r>
            <w:r>
              <w:rPr>
                <w:noProof/>
                <w:webHidden/>
              </w:rPr>
              <w:instrText xml:space="preserve"> PAGEREF _Toc195117216 \h </w:instrText>
            </w:r>
            <w:r>
              <w:rPr>
                <w:noProof/>
                <w:webHidden/>
              </w:rPr>
            </w:r>
            <w:r>
              <w:rPr>
                <w:noProof/>
                <w:webHidden/>
              </w:rPr>
              <w:fldChar w:fldCharType="separate"/>
            </w:r>
            <w:r>
              <w:rPr>
                <w:noProof/>
                <w:webHidden/>
              </w:rPr>
              <w:t>2</w:t>
            </w:r>
            <w:r>
              <w:rPr>
                <w:noProof/>
                <w:webHidden/>
              </w:rPr>
              <w:fldChar w:fldCharType="end"/>
            </w:r>
          </w:hyperlink>
        </w:p>
        <w:p w14:paraId="111BCA25" w14:textId="15313368" w:rsidR="009B1EF9" w:rsidRDefault="009B1EF9">
          <w:pPr>
            <w:pStyle w:val="TOC3"/>
            <w:tabs>
              <w:tab w:val="right" w:leader="dot" w:pos="9350"/>
            </w:tabs>
            <w:rPr>
              <w:rFonts w:asciiTheme="minorHAnsi" w:eastAsiaTheme="minorEastAsia" w:hAnsiTheme="minorHAnsi" w:cstheme="minorBidi"/>
              <w:noProof/>
              <w:kern w:val="2"/>
              <w:sz w:val="24"/>
              <w14:ligatures w14:val="standardContextual"/>
            </w:rPr>
          </w:pPr>
          <w:hyperlink w:anchor="_Toc195117217" w:history="1">
            <w:r w:rsidRPr="00ED12AF">
              <w:rPr>
                <w:rStyle w:val="Hyperlink"/>
                <w:noProof/>
              </w:rPr>
              <w:t>Test Connectivity</w:t>
            </w:r>
            <w:r>
              <w:rPr>
                <w:noProof/>
                <w:webHidden/>
              </w:rPr>
              <w:tab/>
            </w:r>
            <w:r>
              <w:rPr>
                <w:noProof/>
                <w:webHidden/>
              </w:rPr>
              <w:fldChar w:fldCharType="begin"/>
            </w:r>
            <w:r>
              <w:rPr>
                <w:noProof/>
                <w:webHidden/>
              </w:rPr>
              <w:instrText xml:space="preserve"> PAGEREF _Toc195117217 \h </w:instrText>
            </w:r>
            <w:r>
              <w:rPr>
                <w:noProof/>
                <w:webHidden/>
              </w:rPr>
            </w:r>
            <w:r>
              <w:rPr>
                <w:noProof/>
                <w:webHidden/>
              </w:rPr>
              <w:fldChar w:fldCharType="separate"/>
            </w:r>
            <w:r>
              <w:rPr>
                <w:noProof/>
                <w:webHidden/>
              </w:rPr>
              <w:t>7</w:t>
            </w:r>
            <w:r>
              <w:rPr>
                <w:noProof/>
                <w:webHidden/>
              </w:rPr>
              <w:fldChar w:fldCharType="end"/>
            </w:r>
          </w:hyperlink>
        </w:p>
        <w:p w14:paraId="72269574" w14:textId="7148B803" w:rsidR="009B1EF9" w:rsidRDefault="009B1EF9">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7218" w:history="1">
            <w:r w:rsidRPr="00ED12AF">
              <w:rPr>
                <w:rStyle w:val="Hyperlink"/>
                <w:noProof/>
              </w:rPr>
              <w:t>Review Questions</w:t>
            </w:r>
            <w:r>
              <w:rPr>
                <w:noProof/>
                <w:webHidden/>
              </w:rPr>
              <w:tab/>
            </w:r>
            <w:r>
              <w:rPr>
                <w:noProof/>
                <w:webHidden/>
              </w:rPr>
              <w:fldChar w:fldCharType="begin"/>
            </w:r>
            <w:r>
              <w:rPr>
                <w:noProof/>
                <w:webHidden/>
              </w:rPr>
              <w:instrText xml:space="preserve"> PAGEREF _Toc195117218 \h </w:instrText>
            </w:r>
            <w:r>
              <w:rPr>
                <w:noProof/>
                <w:webHidden/>
              </w:rPr>
            </w:r>
            <w:r>
              <w:rPr>
                <w:noProof/>
                <w:webHidden/>
              </w:rPr>
              <w:fldChar w:fldCharType="separate"/>
            </w:r>
            <w:r>
              <w:rPr>
                <w:noProof/>
                <w:webHidden/>
              </w:rPr>
              <w:t>8</w:t>
            </w:r>
            <w:r>
              <w:rPr>
                <w:noProof/>
                <w:webHidden/>
              </w:rPr>
              <w:fldChar w:fldCharType="end"/>
            </w:r>
          </w:hyperlink>
        </w:p>
        <w:p w14:paraId="4D406855" w14:textId="54E9FF47" w:rsidR="009B1EF9" w:rsidRDefault="009B1EF9">
          <w:pPr>
            <w:pStyle w:val="TOC2"/>
            <w:tabs>
              <w:tab w:val="right" w:leader="dot" w:pos="9350"/>
            </w:tabs>
            <w:rPr>
              <w:rFonts w:asciiTheme="minorHAnsi" w:eastAsiaTheme="minorEastAsia" w:hAnsiTheme="minorHAnsi" w:cstheme="minorBidi"/>
              <w:noProof/>
              <w:kern w:val="2"/>
              <w:sz w:val="24"/>
              <w14:ligatures w14:val="standardContextual"/>
            </w:rPr>
          </w:pPr>
          <w:hyperlink w:anchor="_Toc195117219" w:history="1">
            <w:r w:rsidRPr="00ED12AF">
              <w:rPr>
                <w:rStyle w:val="Hyperlink"/>
                <w:noProof/>
              </w:rPr>
              <w:t>Assignment Submission</w:t>
            </w:r>
            <w:r>
              <w:rPr>
                <w:noProof/>
                <w:webHidden/>
              </w:rPr>
              <w:tab/>
            </w:r>
            <w:r>
              <w:rPr>
                <w:noProof/>
                <w:webHidden/>
              </w:rPr>
              <w:fldChar w:fldCharType="begin"/>
            </w:r>
            <w:r>
              <w:rPr>
                <w:noProof/>
                <w:webHidden/>
              </w:rPr>
              <w:instrText xml:space="preserve"> PAGEREF _Toc195117219 \h </w:instrText>
            </w:r>
            <w:r>
              <w:rPr>
                <w:noProof/>
                <w:webHidden/>
              </w:rPr>
            </w:r>
            <w:r>
              <w:rPr>
                <w:noProof/>
                <w:webHidden/>
              </w:rPr>
              <w:fldChar w:fldCharType="separate"/>
            </w:r>
            <w:r>
              <w:rPr>
                <w:noProof/>
                <w:webHidden/>
              </w:rPr>
              <w:t>8</w:t>
            </w:r>
            <w:r>
              <w:rPr>
                <w:noProof/>
                <w:webHidden/>
              </w:rPr>
              <w:fldChar w:fldCharType="end"/>
            </w:r>
          </w:hyperlink>
        </w:p>
        <w:p w14:paraId="722D337A" w14:textId="3AEF5760" w:rsidR="00787A3D" w:rsidRDefault="00787A3D">
          <w:r>
            <w:rPr>
              <w:b/>
              <w:bCs/>
              <w:noProof/>
            </w:rPr>
            <w:fldChar w:fldCharType="end"/>
          </w:r>
        </w:p>
      </w:sdtContent>
    </w:sdt>
    <w:p w14:paraId="58798B81" w14:textId="77777777" w:rsidR="00841C97" w:rsidRPr="0050557B" w:rsidRDefault="00841C97" w:rsidP="0050557B">
      <w:pPr>
        <w:pStyle w:val="Heading3"/>
      </w:pPr>
      <w:bookmarkStart w:id="1" w:name="_Toc195117212"/>
      <w:r w:rsidRPr="0050557B">
        <w:t>Objectives</w:t>
      </w:r>
      <w:bookmarkEnd w:id="1"/>
    </w:p>
    <w:p w14:paraId="27E71F77" w14:textId="0519D7FB" w:rsidR="00841C97" w:rsidRPr="0050557B" w:rsidRDefault="00841C97" w:rsidP="0050557B">
      <w:r w:rsidRPr="0050557B">
        <w:t xml:space="preserve">The goal of this lab is to implement a wired and wireless network with a SOHO </w:t>
      </w:r>
      <w:r w:rsidR="00191C67">
        <w:t xml:space="preserve">(Small Office Home Office) </w:t>
      </w:r>
      <w:r w:rsidRPr="0050557B">
        <w:t>router in</w:t>
      </w:r>
      <w:r w:rsidR="0033365B">
        <w:t xml:space="preserve"> </w:t>
      </w:r>
      <w:r w:rsidRPr="0050557B">
        <w:t>Packet Tracer. After completing this lab, you will be able to:</w:t>
      </w:r>
    </w:p>
    <w:p w14:paraId="68AEE242" w14:textId="4A515451" w:rsidR="00841C97" w:rsidRPr="0050557B" w:rsidRDefault="00841C97" w:rsidP="00340825">
      <w:pPr>
        <w:pStyle w:val="ListParagraph"/>
        <w:numPr>
          <w:ilvl w:val="0"/>
          <w:numId w:val="47"/>
        </w:numPr>
      </w:pPr>
      <w:r w:rsidRPr="0050557B">
        <w:t xml:space="preserve">Set up a </w:t>
      </w:r>
      <w:r w:rsidR="0063386E">
        <w:t>SOHO</w:t>
      </w:r>
      <w:r w:rsidRPr="0050557B">
        <w:t xml:space="preserve"> network in Cisco Packet Tracer</w:t>
      </w:r>
    </w:p>
    <w:p w14:paraId="182AE980" w14:textId="77777777" w:rsidR="00841C97" w:rsidRPr="0050557B" w:rsidRDefault="00841C97" w:rsidP="0033365B">
      <w:pPr>
        <w:pStyle w:val="Heading3"/>
      </w:pPr>
      <w:bookmarkStart w:id="2" w:name="_Toc195117213"/>
      <w:r w:rsidRPr="0050557B">
        <w:t>Materials Required</w:t>
      </w:r>
      <w:bookmarkEnd w:id="2"/>
    </w:p>
    <w:p w14:paraId="414CA014" w14:textId="77777777" w:rsidR="00841C97" w:rsidRPr="0050557B" w:rsidRDefault="00841C97" w:rsidP="0050557B">
      <w:r w:rsidRPr="0050557B">
        <w:t>This lab requires the following:</w:t>
      </w:r>
    </w:p>
    <w:p w14:paraId="33A5EB2B" w14:textId="17103B20" w:rsidR="00841C97" w:rsidRPr="0050557B" w:rsidRDefault="00841C97" w:rsidP="007A6B55">
      <w:pPr>
        <w:pStyle w:val="ListParagraph"/>
        <w:numPr>
          <w:ilvl w:val="0"/>
          <w:numId w:val="4"/>
        </w:numPr>
      </w:pPr>
      <w:r w:rsidRPr="0050557B">
        <w:t>Computer with Windows</w:t>
      </w:r>
    </w:p>
    <w:p w14:paraId="7F3BAA88" w14:textId="77777777" w:rsidR="00841C97" w:rsidRPr="0050557B" w:rsidRDefault="00841C97" w:rsidP="007A6B55">
      <w:pPr>
        <w:pStyle w:val="ListParagraph"/>
        <w:numPr>
          <w:ilvl w:val="0"/>
          <w:numId w:val="4"/>
        </w:numPr>
      </w:pPr>
      <w:r w:rsidRPr="0050557B">
        <w:t>Internet access</w:t>
      </w:r>
    </w:p>
    <w:p w14:paraId="16ADFF6F" w14:textId="6BC10C2F" w:rsidR="00841C97" w:rsidRPr="0050557B" w:rsidRDefault="00841C97" w:rsidP="009E711B">
      <w:pPr>
        <w:pStyle w:val="Heading3"/>
      </w:pPr>
      <w:bookmarkStart w:id="3" w:name="_Toc195117214"/>
      <w:r w:rsidRPr="0050557B">
        <w:t>Activity Background</w:t>
      </w:r>
      <w:bookmarkEnd w:id="3"/>
    </w:p>
    <w:p w14:paraId="01FE017F" w14:textId="344D1268" w:rsidR="00841C97" w:rsidRDefault="00841C97" w:rsidP="009E711B">
      <w:r w:rsidRPr="0050557B">
        <w:t>Cisco Packet Tracer simulates many functions of a network and can be useful to help you</w:t>
      </w:r>
      <w:r w:rsidR="009E711B">
        <w:t xml:space="preserve"> </w:t>
      </w:r>
      <w:r w:rsidRPr="0050557B">
        <w:t>learn and practice networking skills. In this lab, you install Packet Tracer and use it to</w:t>
      </w:r>
      <w:r w:rsidR="009E711B">
        <w:t xml:space="preserve"> </w:t>
      </w:r>
      <w:r w:rsidRPr="0050557B">
        <w:t>build and configure a small wired and wireless network that uses a SOHO router and cable</w:t>
      </w:r>
      <w:r w:rsidR="009E711B">
        <w:t xml:space="preserve"> </w:t>
      </w:r>
      <w:r w:rsidRPr="0050557B">
        <w:t>modem for Internet connectivity.</w:t>
      </w:r>
    </w:p>
    <w:p w14:paraId="0BC7E132" w14:textId="146A2747" w:rsidR="00E06FE4" w:rsidRPr="0050557B" w:rsidRDefault="00E06FE4" w:rsidP="009E711B">
      <w:r>
        <w:rPr>
          <w:b/>
          <w:bCs/>
        </w:rPr>
        <w:t>NOTES:</w:t>
      </w:r>
      <w:r>
        <w:t xml:space="preserve"> When loading a Packet Tracer file, it may take a minute for everything to connect. Sometimes a device may not get a DHCP address. Switch the IP Configuration from DHCP to Static then back to DHCP.</w:t>
      </w:r>
    </w:p>
    <w:p w14:paraId="7A4E9DBC" w14:textId="2338497B" w:rsidR="00841C97" w:rsidRPr="0050557B" w:rsidRDefault="009E711B" w:rsidP="009E711B">
      <w:r>
        <w:t xml:space="preserve">Time Required: </w:t>
      </w:r>
      <w:r w:rsidR="00974D96">
        <w:t>6</w:t>
      </w:r>
      <w:r w:rsidR="00841C97" w:rsidRPr="0050557B">
        <w:t>0 Minute</w:t>
      </w:r>
      <w:r>
        <w:t>s</w:t>
      </w:r>
    </w:p>
    <w:p w14:paraId="4B6813DF" w14:textId="79966AC7" w:rsidR="00952A2F" w:rsidRPr="00970FB5" w:rsidRDefault="00136313" w:rsidP="0038583F">
      <w:pPr>
        <w:pStyle w:val="Heading1"/>
      </w:pPr>
      <w:bookmarkStart w:id="4" w:name="_Hlk55739491"/>
      <w:bookmarkStart w:id="5" w:name="_Toc195117215"/>
      <w:r w:rsidRPr="00970FB5">
        <w:lastRenderedPageBreak/>
        <w:t>Part 1: Download And Install Packet Tracer</w:t>
      </w:r>
      <w:bookmarkEnd w:id="5"/>
    </w:p>
    <w:p w14:paraId="6B847BD4" w14:textId="77777777" w:rsidR="005674B0" w:rsidRPr="00AD0897" w:rsidRDefault="005674B0" w:rsidP="005674B0">
      <w:r w:rsidRPr="00AD0897">
        <w:t>To get the Packet Tracer download, you must first sign up for the free Introduction to Packet Tracer online course on the Cisco Networking Academy website. Complete the following steps to create your account</w:t>
      </w:r>
      <w:r>
        <w:t>, download, and install Packet Tracer</w:t>
      </w:r>
      <w:r w:rsidRPr="00AD0897">
        <w:t xml:space="preserve">: </w:t>
      </w:r>
    </w:p>
    <w:p w14:paraId="548F5426" w14:textId="7905727D" w:rsidR="005674B0" w:rsidRDefault="005674B0" w:rsidP="005674B0">
      <w:pPr>
        <w:pStyle w:val="ListParagraph"/>
        <w:numPr>
          <w:ilvl w:val="0"/>
          <w:numId w:val="3"/>
        </w:numPr>
      </w:pPr>
      <w:r w:rsidRPr="00AD0897">
        <w:t xml:space="preserve">In your browser, navigate to </w:t>
      </w:r>
      <w:hyperlink r:id="rId8" w:history="1">
        <w:r w:rsidRPr="00B77B93">
          <w:rPr>
            <w:rStyle w:val="Hyperlink"/>
          </w:rPr>
          <w:t>www.netacad.com/courses/packet-tracer</w:t>
        </w:r>
      </w:hyperlink>
      <w:r w:rsidRPr="00AD0897">
        <w:t>. Enroll in the course.</w:t>
      </w:r>
    </w:p>
    <w:p w14:paraId="199C1172" w14:textId="77777777" w:rsidR="005674B0" w:rsidRDefault="005674B0" w:rsidP="005674B0">
      <w:pPr>
        <w:pStyle w:val="ListParagraph"/>
        <w:numPr>
          <w:ilvl w:val="0"/>
          <w:numId w:val="3"/>
        </w:numPr>
      </w:pPr>
      <w:r w:rsidRPr="00AD0897">
        <w:t>Open the confirmation email and confirm your email address. Configure your account and save this information in a safe place. You will need this information again.</w:t>
      </w:r>
    </w:p>
    <w:p w14:paraId="1355FB83" w14:textId="77777777" w:rsidR="005674B0" w:rsidRDefault="005674B0" w:rsidP="005674B0">
      <w:pPr>
        <w:pStyle w:val="ListParagraph"/>
        <w:numPr>
          <w:ilvl w:val="0"/>
          <w:numId w:val="3"/>
        </w:numPr>
      </w:pPr>
      <w:r w:rsidRPr="00AD0897">
        <w:t xml:space="preserve">Click </w:t>
      </w:r>
      <w:r w:rsidRPr="007656F5">
        <w:rPr>
          <w:b/>
          <w:bCs/>
        </w:rPr>
        <w:t>Courses</w:t>
      </w:r>
      <w:r w:rsidRPr="00AD0897">
        <w:t xml:space="preserve"> and select the </w:t>
      </w:r>
      <w:r w:rsidRPr="0097166D">
        <w:rPr>
          <w:b/>
          <w:bCs/>
        </w:rPr>
        <w:t>Getting Started with</w:t>
      </w:r>
      <w:r w:rsidRPr="007656F5">
        <w:rPr>
          <w:b/>
          <w:bCs/>
        </w:rPr>
        <w:t xml:space="preserve"> Packet Tracer</w:t>
      </w:r>
      <w:r w:rsidRPr="00AD0897">
        <w:t xml:space="preserve"> course.</w:t>
      </w:r>
    </w:p>
    <w:p w14:paraId="649E93CC" w14:textId="77777777" w:rsidR="005674B0" w:rsidRDefault="005674B0" w:rsidP="005674B0">
      <w:pPr>
        <w:pStyle w:val="ListParagraph"/>
        <w:numPr>
          <w:ilvl w:val="0"/>
          <w:numId w:val="3"/>
        </w:numPr>
      </w:pPr>
      <w:r w:rsidRPr="00AD0897">
        <w:t>Inside the course</w:t>
      </w:r>
      <w:r>
        <w:t xml:space="preserve"> </w:t>
      </w:r>
      <w:r>
        <w:sym w:font="Wingdings" w:char="F0E0"/>
      </w:r>
      <w:r>
        <w:t xml:space="preserve"> </w:t>
      </w:r>
      <w:r w:rsidRPr="00271B49">
        <w:rPr>
          <w:b/>
          <w:bCs/>
        </w:rPr>
        <w:t>Module 1: Download and Use Packet Trace</w:t>
      </w:r>
      <w:r w:rsidRPr="00E166C5">
        <w:rPr>
          <w:b/>
          <w:bCs/>
        </w:rPr>
        <w:t>r</w:t>
      </w:r>
      <w:r w:rsidRPr="00271B49">
        <w:t xml:space="preserve"> </w:t>
      </w:r>
      <w:r w:rsidRPr="00271B49">
        <w:sym w:font="Wingdings" w:char="F0E0"/>
      </w:r>
      <w:r w:rsidRPr="00271B49">
        <w:t xml:space="preserve"> </w:t>
      </w:r>
      <w:r>
        <w:rPr>
          <w:b/>
          <w:bCs/>
        </w:rPr>
        <w:t>Download Cisco Packet Tracer.</w:t>
      </w:r>
      <w:r w:rsidRPr="00AD0897">
        <w:t xml:space="preserve"> Download the latest version for your computer</w:t>
      </w:r>
      <w:r>
        <w:t xml:space="preserve"> OS.</w:t>
      </w:r>
    </w:p>
    <w:p w14:paraId="3298F6B1" w14:textId="77777777" w:rsidR="005674B0" w:rsidRDefault="005674B0" w:rsidP="005674B0">
      <w:pPr>
        <w:pStyle w:val="ListParagraph"/>
        <w:numPr>
          <w:ilvl w:val="0"/>
          <w:numId w:val="3"/>
        </w:numPr>
      </w:pPr>
      <w:r>
        <w:t>I</w:t>
      </w:r>
      <w:r w:rsidRPr="00D77EF6">
        <w:t>nstall Packet Tracer</w:t>
      </w:r>
      <w:r w:rsidRPr="00AD0897">
        <w:t>.</w:t>
      </w:r>
    </w:p>
    <w:p w14:paraId="2A69A9EB" w14:textId="74047AD5" w:rsidR="00ED70AD" w:rsidRDefault="00ED70AD" w:rsidP="00ED70AD">
      <w:pPr>
        <w:pStyle w:val="ListParagraph"/>
        <w:numPr>
          <w:ilvl w:val="0"/>
          <w:numId w:val="3"/>
        </w:numPr>
      </w:pPr>
      <w:r w:rsidRPr="00AD0897">
        <w:t>When the installation is complete, run Cisco Packet Tracer.</w:t>
      </w:r>
    </w:p>
    <w:p w14:paraId="32A8740A" w14:textId="01A4C840" w:rsidR="00ED70AD" w:rsidRPr="00AD0897" w:rsidRDefault="00ED70AD" w:rsidP="00ED70AD">
      <w:pPr>
        <w:pStyle w:val="ListParagraph"/>
        <w:numPr>
          <w:ilvl w:val="0"/>
          <w:numId w:val="3"/>
        </w:numPr>
      </w:pPr>
      <w:r w:rsidRPr="00AD0897">
        <w:t>When Packet Tracer opens, sign in with your Networking Academy account that you created earlier. If you see a Windows Security Alert, allow access through your firewall. Cisco Packet Tracer opens.</w:t>
      </w:r>
      <w:bookmarkEnd w:id="4"/>
    </w:p>
    <w:p w14:paraId="20D1535C" w14:textId="77777777" w:rsidR="00FC33F0" w:rsidRDefault="00952A2F" w:rsidP="0020787D">
      <w:r w:rsidRPr="00E433BE">
        <w:t>Take a few moments to explore the Packet Tracer menus and features.</w:t>
      </w:r>
    </w:p>
    <w:p w14:paraId="6F898068" w14:textId="42FD93DF" w:rsidR="00952A2F" w:rsidRPr="00E433BE" w:rsidRDefault="00952A2F" w:rsidP="0020787D">
      <w:r w:rsidRPr="00E433BE">
        <w:rPr>
          <w:b/>
          <w:bCs/>
        </w:rPr>
        <w:t>Note:</w:t>
      </w:r>
      <w:r w:rsidRPr="00E433BE">
        <w:t xml:space="preserve"> The web is an excellent source of information about Packet Tracer. For example, you can search </w:t>
      </w:r>
      <w:hyperlink r:id="rId9" w:history="1">
        <w:r w:rsidRPr="00E433BE">
          <w:t>youtube.com</w:t>
        </w:r>
      </w:hyperlink>
      <w:r w:rsidRPr="00E433BE">
        <w:t xml:space="preserve"> on “how to use packet tracer” for a quick tutorial.</w:t>
      </w:r>
    </w:p>
    <w:p w14:paraId="090FF5FE" w14:textId="37CE7EAB" w:rsidR="00952A2F" w:rsidRPr="0099636D" w:rsidRDefault="000519A1" w:rsidP="0038583F">
      <w:pPr>
        <w:pStyle w:val="Heading1"/>
      </w:pPr>
      <w:bookmarkStart w:id="6" w:name="_Toc195117216"/>
      <w:r w:rsidRPr="0099636D">
        <w:t xml:space="preserve">Part 2: Build </w:t>
      </w:r>
      <w:r>
        <w:t>a</w:t>
      </w:r>
      <w:r w:rsidRPr="0099636D">
        <w:t xml:space="preserve"> </w:t>
      </w:r>
      <w:r w:rsidR="00241D78">
        <w:t xml:space="preserve">SOHO </w:t>
      </w:r>
      <w:r w:rsidRPr="0099636D">
        <w:t xml:space="preserve">Network </w:t>
      </w:r>
      <w:r>
        <w:t>i</w:t>
      </w:r>
      <w:r w:rsidRPr="0099636D">
        <w:t>n Packet Tracer</w:t>
      </w:r>
      <w:bookmarkEnd w:id="6"/>
    </w:p>
    <w:p w14:paraId="445CCD71" w14:textId="77777777" w:rsidR="00952A2F" w:rsidRPr="0099636D" w:rsidRDefault="00952A2F" w:rsidP="0099636D">
      <w:r w:rsidRPr="0099636D">
        <w:t>Follow these steps to build a network in Packet Tracer:</w:t>
      </w:r>
    </w:p>
    <w:p w14:paraId="2494E27F" w14:textId="77777777" w:rsidR="000519A1" w:rsidRDefault="00952A2F" w:rsidP="00F77AE5">
      <w:r w:rsidRPr="000519A1">
        <w:t xml:space="preserve">To add a device to your network, select a category of devices in the bottom-left portion of the window, and then press and drag a device to the workspace. Follow these steps to add devices to your network, arranging the devices as shown in Figure 7-14. Do not worry about configuring any of the devices yet. </w:t>
      </w:r>
    </w:p>
    <w:p w14:paraId="6BB04104" w14:textId="30052FDE" w:rsidR="0077240D" w:rsidRPr="0077240D" w:rsidRDefault="00952A2F" w:rsidP="007A6B55">
      <w:pPr>
        <w:pStyle w:val="ListParagraph"/>
        <w:numPr>
          <w:ilvl w:val="0"/>
          <w:numId w:val="5"/>
        </w:numPr>
      </w:pPr>
      <w:r w:rsidRPr="000519A1">
        <w:t xml:space="preserve">Select </w:t>
      </w:r>
      <w:r w:rsidRPr="000519A1">
        <w:rPr>
          <w:b/>
          <w:bCs/>
        </w:rPr>
        <w:t>End Devices</w:t>
      </w:r>
      <w:r w:rsidR="0077240D">
        <w:rPr>
          <w:b/>
          <w:bCs/>
        </w:rPr>
        <w:t>.</w:t>
      </w:r>
    </w:p>
    <w:p w14:paraId="307B4EBB" w14:textId="711AE662" w:rsidR="000519A1" w:rsidRDefault="0077240D" w:rsidP="0077240D">
      <w:pPr>
        <w:pStyle w:val="ListParagraph"/>
        <w:numPr>
          <w:ilvl w:val="1"/>
          <w:numId w:val="5"/>
        </w:numPr>
      </w:pPr>
      <w:r>
        <w:t>P</w:t>
      </w:r>
      <w:r w:rsidR="00952A2F" w:rsidRPr="000519A1">
        <w:t xml:space="preserve">ress and drag a </w:t>
      </w:r>
      <w:r w:rsidR="00952A2F" w:rsidRPr="000519A1">
        <w:rPr>
          <w:b/>
          <w:bCs/>
        </w:rPr>
        <w:t>PC</w:t>
      </w:r>
      <w:r w:rsidR="00952A2F" w:rsidRPr="000519A1">
        <w:t xml:space="preserve"> to the workspace.</w:t>
      </w:r>
    </w:p>
    <w:p w14:paraId="69A1A947" w14:textId="0369FF08" w:rsidR="000519A1" w:rsidRDefault="00952A2F" w:rsidP="00B2796F">
      <w:pPr>
        <w:pStyle w:val="ListParagraph"/>
        <w:numPr>
          <w:ilvl w:val="1"/>
          <w:numId w:val="5"/>
        </w:numPr>
      </w:pPr>
      <w:r w:rsidRPr="000519A1">
        <w:t xml:space="preserve">Press and drag a </w:t>
      </w:r>
      <w:r w:rsidR="00C42C4D">
        <w:rPr>
          <w:b/>
          <w:bCs/>
        </w:rPr>
        <w:t>L</w:t>
      </w:r>
      <w:r w:rsidRPr="000519A1">
        <w:rPr>
          <w:b/>
          <w:bCs/>
        </w:rPr>
        <w:t>aptop</w:t>
      </w:r>
      <w:r w:rsidRPr="000519A1">
        <w:t xml:space="preserve"> to the workspace.</w:t>
      </w:r>
    </w:p>
    <w:p w14:paraId="5F0FEDEC" w14:textId="2DF97B19" w:rsidR="008E1516" w:rsidRDefault="00952A2F" w:rsidP="00B2796F">
      <w:pPr>
        <w:pStyle w:val="ListParagraph"/>
        <w:numPr>
          <w:ilvl w:val="1"/>
          <w:numId w:val="5"/>
        </w:numPr>
      </w:pPr>
      <w:r w:rsidRPr="000519A1">
        <w:t xml:space="preserve">Press and drag a </w:t>
      </w:r>
      <w:r w:rsidR="00C42C4D">
        <w:rPr>
          <w:b/>
          <w:bCs/>
        </w:rPr>
        <w:t>P</w:t>
      </w:r>
      <w:r w:rsidRPr="008E1516">
        <w:rPr>
          <w:b/>
          <w:bCs/>
        </w:rPr>
        <w:t>rinter</w:t>
      </w:r>
      <w:r w:rsidRPr="000519A1">
        <w:t xml:space="preserve"> to the workspace.</w:t>
      </w:r>
    </w:p>
    <w:p w14:paraId="04E58722" w14:textId="277F97AA" w:rsidR="00C42C4D" w:rsidRDefault="00C42C4D" w:rsidP="00C42C4D">
      <w:pPr>
        <w:pStyle w:val="ListParagraph"/>
        <w:numPr>
          <w:ilvl w:val="1"/>
          <w:numId w:val="5"/>
        </w:numPr>
      </w:pPr>
      <w:r w:rsidRPr="000519A1">
        <w:lastRenderedPageBreak/>
        <w:t xml:space="preserve">Press and drag a </w:t>
      </w:r>
      <w:r>
        <w:rPr>
          <w:b/>
          <w:bCs/>
        </w:rPr>
        <w:t>Smartphone</w:t>
      </w:r>
      <w:r w:rsidRPr="000519A1">
        <w:t xml:space="preserve"> to the workspace.</w:t>
      </w:r>
    </w:p>
    <w:p w14:paraId="747DDE2B" w14:textId="705909DE" w:rsidR="00C42C4D" w:rsidRDefault="00C42C4D" w:rsidP="00C42C4D">
      <w:pPr>
        <w:pStyle w:val="ListParagraph"/>
        <w:numPr>
          <w:ilvl w:val="1"/>
          <w:numId w:val="5"/>
        </w:numPr>
      </w:pPr>
      <w:r w:rsidRPr="000519A1">
        <w:t xml:space="preserve">Press and drag a </w:t>
      </w:r>
      <w:r w:rsidRPr="00C42C4D">
        <w:rPr>
          <w:b/>
          <w:bCs/>
        </w:rPr>
        <w:t>Tablet</w:t>
      </w:r>
      <w:r w:rsidRPr="000519A1">
        <w:t xml:space="preserve"> to the workspace.</w:t>
      </w:r>
    </w:p>
    <w:p w14:paraId="5F2AE13E" w14:textId="77777777" w:rsidR="003142B9" w:rsidRPr="003142B9" w:rsidRDefault="00952A2F" w:rsidP="005955F3">
      <w:pPr>
        <w:pStyle w:val="ListParagraph"/>
        <w:numPr>
          <w:ilvl w:val="0"/>
          <w:numId w:val="5"/>
        </w:numPr>
      </w:pPr>
      <w:r w:rsidRPr="000519A1">
        <w:t xml:space="preserve">Select </w:t>
      </w:r>
      <w:r w:rsidRPr="005955F3">
        <w:rPr>
          <w:b/>
          <w:bCs/>
        </w:rPr>
        <w:t>Network Devices</w:t>
      </w:r>
      <w:r w:rsidR="003142B9">
        <w:rPr>
          <w:b/>
          <w:bCs/>
        </w:rPr>
        <w:t xml:space="preserve"> </w:t>
      </w:r>
      <w:r w:rsidR="003142B9" w:rsidRPr="003142B9">
        <w:rPr>
          <w:b/>
          <w:bCs/>
        </w:rPr>
        <w:sym w:font="Wingdings" w:char="F0E0"/>
      </w:r>
      <w:r w:rsidRPr="000519A1">
        <w:t xml:space="preserve"> select </w:t>
      </w:r>
      <w:r w:rsidRPr="005955F3">
        <w:rPr>
          <w:b/>
          <w:bCs/>
        </w:rPr>
        <w:t>Wireless Device</w:t>
      </w:r>
      <w:r w:rsidR="003142B9">
        <w:rPr>
          <w:b/>
          <w:bCs/>
        </w:rPr>
        <w:t>.</w:t>
      </w:r>
    </w:p>
    <w:p w14:paraId="54F60BC4" w14:textId="0CA83603" w:rsidR="00C42A40" w:rsidRDefault="003142B9" w:rsidP="003142B9">
      <w:pPr>
        <w:pStyle w:val="ListParagraph"/>
        <w:numPr>
          <w:ilvl w:val="1"/>
          <w:numId w:val="5"/>
        </w:numPr>
      </w:pPr>
      <w:r>
        <w:t>P</w:t>
      </w:r>
      <w:r w:rsidR="00952A2F" w:rsidRPr="000519A1">
        <w:t xml:space="preserve">ress and drag the </w:t>
      </w:r>
      <w:r w:rsidR="00952A2F" w:rsidRPr="005955F3">
        <w:rPr>
          <w:b/>
          <w:bCs/>
        </w:rPr>
        <w:t>WRT300N</w:t>
      </w:r>
      <w:r w:rsidR="00952A2F" w:rsidRPr="000519A1">
        <w:t xml:space="preserve"> wireless router to the workspace.</w:t>
      </w:r>
    </w:p>
    <w:p w14:paraId="6A737C22" w14:textId="514318B4" w:rsidR="00AD1F69" w:rsidRDefault="00AD1F69" w:rsidP="00AD1F69">
      <w:pPr>
        <w:pStyle w:val="ListParagraph"/>
        <w:numPr>
          <w:ilvl w:val="1"/>
          <w:numId w:val="5"/>
        </w:numPr>
      </w:pPr>
      <w:r>
        <w:t>S</w:t>
      </w:r>
      <w:r w:rsidRPr="000519A1">
        <w:t xml:space="preserve">elect </w:t>
      </w:r>
      <w:r w:rsidRPr="00AD2D3D">
        <w:rPr>
          <w:b/>
          <w:bCs/>
        </w:rPr>
        <w:t>WAN Emulation</w:t>
      </w:r>
      <w:r w:rsidRPr="000519A1">
        <w:t xml:space="preserve">, then press and drag </w:t>
      </w:r>
      <w:r w:rsidR="00BA18E1" w:rsidRPr="002E34E3">
        <w:rPr>
          <w:b/>
          <w:bCs/>
        </w:rPr>
        <w:t>PT-</w:t>
      </w:r>
      <w:r w:rsidRPr="008321B3">
        <w:rPr>
          <w:b/>
          <w:bCs/>
        </w:rPr>
        <w:t>Cloud</w:t>
      </w:r>
      <w:r>
        <w:t xml:space="preserve"> </w:t>
      </w:r>
      <w:r w:rsidRPr="000519A1">
        <w:t>to the workspace.</w:t>
      </w:r>
    </w:p>
    <w:p w14:paraId="39DC5BF1" w14:textId="24BA0D38" w:rsidR="004458BF" w:rsidRDefault="004458BF" w:rsidP="004458BF">
      <w:pPr>
        <w:pStyle w:val="ListParagraph"/>
        <w:numPr>
          <w:ilvl w:val="2"/>
          <w:numId w:val="5"/>
        </w:numPr>
      </w:pPr>
      <w:r>
        <w:t xml:space="preserve">Click </w:t>
      </w:r>
      <w:r w:rsidRPr="00BA18E1">
        <w:rPr>
          <w:b/>
          <w:bCs/>
        </w:rPr>
        <w:t>Cloud-PT</w:t>
      </w:r>
      <w:r>
        <w:t xml:space="preserve">. Click </w:t>
      </w:r>
      <w:r w:rsidRPr="00BA18E1">
        <w:rPr>
          <w:b/>
          <w:bCs/>
        </w:rPr>
        <w:t>Config</w:t>
      </w:r>
      <w:r>
        <w:t xml:space="preserve">, set the </w:t>
      </w:r>
      <w:r w:rsidRPr="004458BF">
        <w:rPr>
          <w:b/>
          <w:bCs/>
        </w:rPr>
        <w:t>Display Name</w:t>
      </w:r>
      <w:r>
        <w:t xml:space="preserve"> as </w:t>
      </w:r>
      <w:r w:rsidRPr="004458BF">
        <w:rPr>
          <w:b/>
          <w:bCs/>
        </w:rPr>
        <w:t>ISP</w:t>
      </w:r>
      <w:r>
        <w:t>.</w:t>
      </w:r>
    </w:p>
    <w:p w14:paraId="57C0CFF8" w14:textId="5A8EBA43" w:rsidR="00952A2F" w:rsidRPr="000519A1" w:rsidRDefault="00D52BFB" w:rsidP="002133CF">
      <w:pPr>
        <w:pStyle w:val="ListParagraph"/>
        <w:numPr>
          <w:ilvl w:val="1"/>
          <w:numId w:val="5"/>
        </w:numPr>
      </w:pPr>
      <w:r>
        <w:t>S</w:t>
      </w:r>
      <w:r w:rsidR="00952A2F" w:rsidRPr="000519A1">
        <w:t xml:space="preserve">elect </w:t>
      </w:r>
      <w:r w:rsidR="00952A2F" w:rsidRPr="00C42A40">
        <w:rPr>
          <w:b/>
          <w:bCs/>
        </w:rPr>
        <w:t>WAN Emulation</w:t>
      </w:r>
      <w:r w:rsidR="00952A2F" w:rsidRPr="000519A1">
        <w:t xml:space="preserve">, and then press and drag a </w:t>
      </w:r>
      <w:r w:rsidR="00A01764">
        <w:rPr>
          <w:b/>
          <w:bCs/>
        </w:rPr>
        <w:t>Cable</w:t>
      </w:r>
      <w:r w:rsidR="004458BF">
        <w:rPr>
          <w:b/>
          <w:bCs/>
        </w:rPr>
        <w:t>-M</w:t>
      </w:r>
      <w:r w:rsidR="00952A2F" w:rsidRPr="003328BA">
        <w:rPr>
          <w:b/>
          <w:bCs/>
        </w:rPr>
        <w:t>odem</w:t>
      </w:r>
      <w:r w:rsidR="004458BF">
        <w:rPr>
          <w:b/>
          <w:bCs/>
        </w:rPr>
        <w:t>-PT</w:t>
      </w:r>
      <w:r w:rsidR="00952A2F" w:rsidRPr="000519A1">
        <w:t xml:space="preserve"> to the workspace.</w:t>
      </w:r>
    </w:p>
    <w:p w14:paraId="1D5E8E52" w14:textId="1BD5F06E" w:rsidR="00952A2F" w:rsidRPr="00952A2F" w:rsidRDefault="00384EE8" w:rsidP="00712608">
      <w:pPr>
        <w:spacing w:before="100" w:beforeAutospacing="1" w:after="100" w:afterAutospacing="1" w:line="240" w:lineRule="auto"/>
        <w:rPr>
          <w:rFonts w:ascii="Times New Roman" w:hAnsi="Times New Roman"/>
          <w:sz w:val="24"/>
        </w:rPr>
      </w:pPr>
      <w:r>
        <w:rPr>
          <w:noProof/>
        </w:rPr>
        <w:drawing>
          <wp:inline distT="0" distB="0" distL="0" distR="0" wp14:anchorId="2356532D" wp14:editId="65B0B8D5">
            <wp:extent cx="5857875" cy="4184702"/>
            <wp:effectExtent l="152400" t="152400" r="352425" b="368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72" cy="4191558"/>
                    </a:xfrm>
                    <a:prstGeom prst="rect">
                      <a:avLst/>
                    </a:prstGeom>
                    <a:ln>
                      <a:noFill/>
                    </a:ln>
                    <a:effectLst>
                      <a:outerShdw blurRad="292100" dist="139700" dir="2700000" algn="tl" rotWithShape="0">
                        <a:srgbClr val="333333">
                          <a:alpha val="65000"/>
                        </a:srgbClr>
                      </a:outerShdw>
                    </a:effectLst>
                  </pic:spPr>
                </pic:pic>
              </a:graphicData>
            </a:graphic>
          </wp:inline>
        </w:drawing>
      </w:r>
    </w:p>
    <w:p w14:paraId="7A9294F0" w14:textId="62BB7FA2" w:rsidR="00952A2F" w:rsidRPr="00C42A40" w:rsidRDefault="00952A2F" w:rsidP="00C42A40">
      <w:r w:rsidRPr="00C42A40">
        <w:rPr>
          <w:b/>
          <w:bCs/>
        </w:rPr>
        <w:t>Figure 7-14</w:t>
      </w:r>
      <w:r w:rsidRPr="00C42A40">
        <w:t xml:space="preserve"> Arrangement of devices in Packet Tracer</w:t>
      </w:r>
    </w:p>
    <w:p w14:paraId="6468BBFD" w14:textId="7AB774C5" w:rsidR="00952A2F" w:rsidRPr="00C42A40" w:rsidRDefault="00952A2F" w:rsidP="00C42A40">
      <w:r w:rsidRPr="00C42A40">
        <w:rPr>
          <w:b/>
          <w:bCs/>
        </w:rPr>
        <w:lastRenderedPageBreak/>
        <w:t>N</w:t>
      </w:r>
      <w:r w:rsidR="0015718A">
        <w:rPr>
          <w:b/>
          <w:bCs/>
        </w:rPr>
        <w:t>OTE</w:t>
      </w:r>
      <w:r w:rsidRPr="00C42A40">
        <w:rPr>
          <w:b/>
          <w:bCs/>
        </w:rPr>
        <w:t>:</w:t>
      </w:r>
      <w:r w:rsidRPr="00C42A40">
        <w:t xml:space="preserve"> To delete a device from the workspace, select the </w:t>
      </w:r>
      <w:r w:rsidRPr="00C42A40">
        <w:rPr>
          <w:b/>
          <w:bCs/>
        </w:rPr>
        <w:t>Delete</w:t>
      </w:r>
      <w:r w:rsidRPr="00C42A40">
        <w:t xml:space="preserve"> icon in the menu bar. Your pointer changes to an </w:t>
      </w:r>
      <w:r w:rsidRPr="00C42A40">
        <w:rPr>
          <w:b/>
          <w:bCs/>
        </w:rPr>
        <w:t>×</w:t>
      </w:r>
      <w:r w:rsidRPr="00C42A40">
        <w:t xml:space="preserve">. Then click the device you want to delete. To return to the Select function, click the </w:t>
      </w:r>
      <w:r w:rsidRPr="00C42A40">
        <w:rPr>
          <w:b/>
          <w:bCs/>
        </w:rPr>
        <w:t>Select</w:t>
      </w:r>
      <w:r w:rsidRPr="00C42A40">
        <w:t xml:space="preserve"> icon in the menu bar.</w:t>
      </w:r>
    </w:p>
    <w:p w14:paraId="1404F982" w14:textId="77777777" w:rsidR="003626B1" w:rsidRDefault="00952A2F" w:rsidP="007A760E">
      <w:r w:rsidRPr="007A760E">
        <w:t>You’re now ready to use Ethernet cable to connect devices in your network.</w:t>
      </w:r>
    </w:p>
    <w:p w14:paraId="6284B78B" w14:textId="77777777" w:rsidR="00DF46C1" w:rsidRDefault="00952A2F" w:rsidP="005D7FC4">
      <w:pPr>
        <w:pStyle w:val="ListParagraph"/>
        <w:numPr>
          <w:ilvl w:val="0"/>
          <w:numId w:val="49"/>
        </w:numPr>
      </w:pPr>
      <w:r w:rsidRPr="007A760E">
        <w:t>To connect a cable, you first select the type of cable you want. Then click the first device in the connection and select its port.</w:t>
      </w:r>
    </w:p>
    <w:p w14:paraId="44658736" w14:textId="4611E47B" w:rsidR="00877C21" w:rsidRDefault="00DF46C1" w:rsidP="005D7FC4">
      <w:pPr>
        <w:pStyle w:val="ListParagraph"/>
        <w:numPr>
          <w:ilvl w:val="0"/>
          <w:numId w:val="49"/>
        </w:numPr>
      </w:pPr>
      <w:r>
        <w:t>C</w:t>
      </w:r>
      <w:r w:rsidR="00952A2F" w:rsidRPr="007A760E">
        <w:t>lick the second device and select its port. The cable connects the two devices. If both devices are turned on, they will attempt to automatically establish connectivity.</w:t>
      </w:r>
    </w:p>
    <w:p w14:paraId="0B96E947" w14:textId="27545F90" w:rsidR="002E1D29" w:rsidRDefault="00952A2F" w:rsidP="005D7FC4">
      <w:pPr>
        <w:pStyle w:val="ListParagraph"/>
        <w:numPr>
          <w:ilvl w:val="0"/>
          <w:numId w:val="49"/>
        </w:numPr>
      </w:pPr>
      <w:r w:rsidRPr="007A760E">
        <w:t xml:space="preserve">In the categories of devices in the bottom-left portion of the window, select </w:t>
      </w:r>
      <w:r w:rsidRPr="002E1D29">
        <w:rPr>
          <w:b/>
          <w:bCs/>
        </w:rPr>
        <w:t>Connections</w:t>
      </w:r>
      <w:r w:rsidRPr="007A760E">
        <w:t xml:space="preserve"> (the lightning bolt icon). In the list of cable types, press and drag a </w:t>
      </w:r>
      <w:r w:rsidRPr="002E1D29">
        <w:rPr>
          <w:b/>
          <w:bCs/>
        </w:rPr>
        <w:t>Copper Straight-Through cable</w:t>
      </w:r>
      <w:r w:rsidRPr="007A760E">
        <w:t xml:space="preserve"> (a black solid line) to the </w:t>
      </w:r>
      <w:r w:rsidR="00CD11A2" w:rsidRPr="00CD11A2">
        <w:rPr>
          <w:b/>
          <w:bCs/>
        </w:rPr>
        <w:t>Wireless Router</w:t>
      </w:r>
      <w:r w:rsidRPr="007A760E">
        <w:t>. Select the first port on the</w:t>
      </w:r>
      <w:r w:rsidR="00CD11A2">
        <w:t xml:space="preserve"> </w:t>
      </w:r>
      <w:r w:rsidR="00CD11A2" w:rsidRPr="00CD11A2">
        <w:rPr>
          <w:b/>
          <w:bCs/>
        </w:rPr>
        <w:t>Wireless Router</w:t>
      </w:r>
      <w:r w:rsidR="00CD11A2">
        <w:rPr>
          <w:b/>
          <w:bCs/>
        </w:rPr>
        <w:t>,</w:t>
      </w:r>
      <w:r w:rsidRPr="007A760E">
        <w:t xml:space="preserve">  then click the </w:t>
      </w:r>
      <w:r w:rsidRPr="00DB239A">
        <w:rPr>
          <w:b/>
          <w:bCs/>
        </w:rPr>
        <w:t>PC</w:t>
      </w:r>
      <w:r w:rsidRPr="007A760E">
        <w:t xml:space="preserve"> and select the </w:t>
      </w:r>
      <w:proofErr w:type="spellStart"/>
      <w:r w:rsidRPr="002E1D29">
        <w:rPr>
          <w:b/>
          <w:bCs/>
        </w:rPr>
        <w:t>FastEthernet</w:t>
      </w:r>
      <w:proofErr w:type="spellEnd"/>
      <w:r w:rsidRPr="002E1D29">
        <w:rPr>
          <w:b/>
          <w:bCs/>
        </w:rPr>
        <w:t xml:space="preserve"> port</w:t>
      </w:r>
      <w:r w:rsidRPr="007A760E">
        <w:t xml:space="preserve">. The Ethernet cable connects the </w:t>
      </w:r>
      <w:r w:rsidR="00DB239A" w:rsidRPr="00CD11A2">
        <w:rPr>
          <w:b/>
          <w:bCs/>
        </w:rPr>
        <w:t>Wireless Router</w:t>
      </w:r>
      <w:r w:rsidRPr="007A760E">
        <w:t xml:space="preserve"> and </w:t>
      </w:r>
      <w:r w:rsidRPr="00DB239A">
        <w:rPr>
          <w:b/>
          <w:bCs/>
        </w:rPr>
        <w:t>PC</w:t>
      </w:r>
      <w:r w:rsidR="00DB239A">
        <w:t>.</w:t>
      </w:r>
    </w:p>
    <w:p w14:paraId="1DC3486E" w14:textId="38ABE933" w:rsidR="0066191A" w:rsidRDefault="0066191A" w:rsidP="005D7FC4">
      <w:pPr>
        <w:pStyle w:val="ListParagraph"/>
        <w:numPr>
          <w:ilvl w:val="0"/>
          <w:numId w:val="49"/>
        </w:numPr>
      </w:pPr>
      <w:r w:rsidRPr="007A760E">
        <w:t xml:space="preserve">Connect the </w:t>
      </w:r>
      <w:r w:rsidRPr="00283253">
        <w:rPr>
          <w:b/>
          <w:bCs/>
        </w:rPr>
        <w:t>Internet</w:t>
      </w:r>
      <w:r w:rsidRPr="007A760E">
        <w:t xml:space="preserve"> port on the wireless router to </w:t>
      </w:r>
      <w:r w:rsidRPr="00283253">
        <w:rPr>
          <w:b/>
          <w:bCs/>
        </w:rPr>
        <w:t>Port</w:t>
      </w:r>
      <w:r w:rsidR="00B140FE">
        <w:rPr>
          <w:b/>
          <w:bCs/>
        </w:rPr>
        <w:t>1</w:t>
      </w:r>
      <w:r w:rsidRPr="007A760E">
        <w:t xml:space="preserve"> on </w:t>
      </w:r>
      <w:r w:rsidR="00B140FE">
        <w:t xml:space="preserve">the </w:t>
      </w:r>
      <w:r w:rsidR="00B140FE" w:rsidRPr="00B140FE">
        <w:rPr>
          <w:b/>
          <w:bCs/>
        </w:rPr>
        <w:t>Cable</w:t>
      </w:r>
      <w:r>
        <w:rPr>
          <w:b/>
          <w:bCs/>
        </w:rPr>
        <w:t>-</w:t>
      </w:r>
      <w:r w:rsidRPr="00B328A3">
        <w:rPr>
          <w:b/>
          <w:bCs/>
        </w:rPr>
        <w:t>Modem</w:t>
      </w:r>
      <w:r>
        <w:rPr>
          <w:b/>
          <w:bCs/>
        </w:rPr>
        <w:t>-PT</w:t>
      </w:r>
      <w:r w:rsidRPr="007A760E">
        <w:t>.</w:t>
      </w:r>
    </w:p>
    <w:p w14:paraId="67BE6E83" w14:textId="1FD7C294" w:rsidR="0066191A" w:rsidRDefault="0066191A" w:rsidP="005D7FC4">
      <w:pPr>
        <w:pStyle w:val="ListParagraph"/>
        <w:numPr>
          <w:ilvl w:val="0"/>
          <w:numId w:val="49"/>
        </w:numPr>
      </w:pPr>
      <w:r>
        <w:t xml:space="preserve">Use a </w:t>
      </w:r>
      <w:r w:rsidR="00FC4477">
        <w:rPr>
          <w:b/>
          <w:bCs/>
        </w:rPr>
        <w:t>Coaxial</w:t>
      </w:r>
      <w:r>
        <w:t xml:space="preserve"> cable to connect </w:t>
      </w:r>
      <w:r w:rsidRPr="004D7B7F">
        <w:rPr>
          <w:b/>
          <w:bCs/>
        </w:rPr>
        <w:t>Port0</w:t>
      </w:r>
      <w:r>
        <w:t xml:space="preserve"> on the </w:t>
      </w:r>
      <w:r w:rsidR="00FC4477" w:rsidRPr="00FC4477">
        <w:rPr>
          <w:b/>
          <w:bCs/>
        </w:rPr>
        <w:t>Cable</w:t>
      </w:r>
      <w:r w:rsidR="00420340" w:rsidRPr="005F1464">
        <w:rPr>
          <w:b/>
          <w:bCs/>
        </w:rPr>
        <w:t>-Modem</w:t>
      </w:r>
      <w:r>
        <w:t xml:space="preserve"> </w:t>
      </w:r>
      <w:r w:rsidR="005F1464">
        <w:t xml:space="preserve">to </w:t>
      </w:r>
      <w:r w:rsidR="00FC4477">
        <w:rPr>
          <w:b/>
          <w:bCs/>
        </w:rPr>
        <w:t>Coaxial7</w:t>
      </w:r>
      <w:r w:rsidR="005F1464">
        <w:t xml:space="preserve"> </w:t>
      </w:r>
      <w:r>
        <w:t xml:space="preserve">on the </w:t>
      </w:r>
      <w:r w:rsidRPr="005B5306">
        <w:rPr>
          <w:b/>
          <w:bCs/>
        </w:rPr>
        <w:t>Cloud-PT</w:t>
      </w:r>
      <w:r>
        <w:t>.</w:t>
      </w:r>
    </w:p>
    <w:p w14:paraId="35F1EDC5" w14:textId="77777777" w:rsidR="005622DF" w:rsidRDefault="008A62C1" w:rsidP="005D7FC4">
      <w:pPr>
        <w:pStyle w:val="ListParagraph"/>
        <w:numPr>
          <w:ilvl w:val="0"/>
          <w:numId w:val="49"/>
        </w:numPr>
      </w:pPr>
      <w:r w:rsidRPr="007A760E">
        <w:t xml:space="preserve">To configure the </w:t>
      </w:r>
      <w:r w:rsidR="00F15A96" w:rsidRPr="00CD11A2">
        <w:rPr>
          <w:b/>
          <w:bCs/>
        </w:rPr>
        <w:t>Wireless Router</w:t>
      </w:r>
      <w:r w:rsidRPr="007A760E">
        <w:t xml:space="preserve">, </w:t>
      </w:r>
      <w:r w:rsidR="00F15A96">
        <w:t>Cl</w:t>
      </w:r>
      <w:r w:rsidRPr="007A760E">
        <w:t>ick to open its configuration window.</w:t>
      </w:r>
    </w:p>
    <w:p w14:paraId="20EB4BE7" w14:textId="5C2C98E2" w:rsidR="008A62C1" w:rsidRDefault="008A62C1" w:rsidP="005D7FC4">
      <w:pPr>
        <w:pStyle w:val="ListParagraph"/>
        <w:numPr>
          <w:ilvl w:val="1"/>
          <w:numId w:val="49"/>
        </w:numPr>
      </w:pPr>
      <w:r w:rsidRPr="007A760E">
        <w:t xml:space="preserve">Click </w:t>
      </w:r>
      <w:r w:rsidRPr="004630D6">
        <w:rPr>
          <w:b/>
          <w:bCs/>
        </w:rPr>
        <w:t>GUI</w:t>
      </w:r>
      <w:r w:rsidRPr="007A760E">
        <w:t xml:space="preserve"> to see the web-based utility </w:t>
      </w:r>
      <w:r>
        <w:t xml:space="preserve">on </w:t>
      </w:r>
      <w:r w:rsidRPr="007A760E">
        <w:t xml:space="preserve">the </w:t>
      </w:r>
      <w:r w:rsidRPr="007C3383">
        <w:rPr>
          <w:b/>
          <w:bCs/>
        </w:rPr>
        <w:t xml:space="preserve">WRT300N </w:t>
      </w:r>
      <w:r w:rsidRPr="007A760E">
        <w:t xml:space="preserve">wireless router. </w:t>
      </w:r>
    </w:p>
    <w:p w14:paraId="7DCB92A3" w14:textId="77777777" w:rsidR="008A62C1" w:rsidRDefault="008A62C1" w:rsidP="005D7FC4">
      <w:pPr>
        <w:pStyle w:val="ListParagraph"/>
        <w:numPr>
          <w:ilvl w:val="1"/>
          <w:numId w:val="49"/>
        </w:numPr>
      </w:pPr>
      <w:r w:rsidRPr="007A760E">
        <w:t xml:space="preserve">Select the </w:t>
      </w:r>
      <w:r w:rsidRPr="007C3383">
        <w:rPr>
          <w:b/>
          <w:bCs/>
        </w:rPr>
        <w:t>GUI Setup</w:t>
      </w:r>
      <w:r w:rsidRPr="007A760E">
        <w:t xml:space="preserve"> tab, and notice that the local IP address of the router is</w:t>
      </w:r>
      <w:r w:rsidRPr="007C3383">
        <w:rPr>
          <w:b/>
          <w:bCs/>
        </w:rPr>
        <w:t xml:space="preserve"> 192.168.0.1</w:t>
      </w:r>
      <w:r w:rsidRPr="007A760E">
        <w:t>. Also notice that DHCP is enabled, so devices on your network can be assigned dynamic IP addresses.</w:t>
      </w:r>
    </w:p>
    <w:p w14:paraId="05C5807D" w14:textId="77777777" w:rsidR="008A62C1" w:rsidRDefault="008A62C1" w:rsidP="005D7FC4">
      <w:pPr>
        <w:pStyle w:val="ListParagraph"/>
        <w:numPr>
          <w:ilvl w:val="1"/>
          <w:numId w:val="49"/>
        </w:numPr>
      </w:pPr>
      <w:r>
        <w:t>Insert a screenshot.</w:t>
      </w:r>
    </w:p>
    <w:sdt>
      <w:sdtPr>
        <w:rPr>
          <w:rStyle w:val="Red"/>
        </w:rPr>
        <w:id w:val="-292673067"/>
        <w:placeholder>
          <w:docPart w:val="85E82E8DD88842C1832454553960C522"/>
        </w:placeholder>
        <w:showingPlcHdr/>
      </w:sdtPr>
      <w:sdtEndPr>
        <w:rPr>
          <w:rStyle w:val="DefaultParagraphFont"/>
          <w:color w:val="auto"/>
        </w:rPr>
      </w:sdtEndPr>
      <w:sdtContent>
        <w:p w14:paraId="04DEE5E6" w14:textId="77777777" w:rsidR="008A62C1" w:rsidRDefault="008A62C1" w:rsidP="008A62C1">
          <w:pPr>
            <w:spacing w:line="264" w:lineRule="auto"/>
            <w:ind w:left="360"/>
            <w:rPr>
              <w:rStyle w:val="Red"/>
            </w:rPr>
          </w:pPr>
          <w:r w:rsidRPr="006A1740">
            <w:rPr>
              <w:rStyle w:val="PlaceholderText"/>
              <w:color w:val="FF0000"/>
            </w:rPr>
            <w:t>Click or tap here to enter text.</w:t>
          </w:r>
        </w:p>
      </w:sdtContent>
    </w:sdt>
    <w:p w14:paraId="76265BA7" w14:textId="77777777" w:rsidR="008A62C1" w:rsidRDefault="008A62C1" w:rsidP="005D7FC4">
      <w:pPr>
        <w:pStyle w:val="ListParagraph"/>
        <w:numPr>
          <w:ilvl w:val="1"/>
          <w:numId w:val="49"/>
        </w:numPr>
      </w:pPr>
      <w:r w:rsidRPr="007A760E">
        <w:t>What is the range of IP addresses to be assigned</w:t>
      </w:r>
      <w:r>
        <w:t>?</w:t>
      </w:r>
    </w:p>
    <w:p w14:paraId="3897113A" w14:textId="77777777" w:rsidR="008A62C1" w:rsidRDefault="009B1EF9" w:rsidP="008A62C1">
      <w:pPr>
        <w:spacing w:line="264" w:lineRule="auto"/>
        <w:ind w:left="360"/>
        <w:rPr>
          <w:rStyle w:val="Red"/>
        </w:rPr>
      </w:pPr>
      <w:sdt>
        <w:sdtPr>
          <w:rPr>
            <w:rStyle w:val="Red"/>
          </w:rPr>
          <w:id w:val="-681586957"/>
          <w:placeholder>
            <w:docPart w:val="8A91EAA3C6C04B7B9823A694407A2C74"/>
          </w:placeholder>
          <w:showingPlcHdr/>
        </w:sdtPr>
        <w:sdtEndPr>
          <w:rPr>
            <w:rStyle w:val="DefaultParagraphFont"/>
            <w:color w:val="auto"/>
          </w:rPr>
        </w:sdtEndPr>
        <w:sdtContent>
          <w:r w:rsidR="008A62C1" w:rsidRPr="004630D6">
            <w:rPr>
              <w:rStyle w:val="PlaceholderText"/>
              <w:color w:val="FF0000"/>
            </w:rPr>
            <w:t>Click or tap here to enter text.</w:t>
          </w:r>
        </w:sdtContent>
      </w:sdt>
    </w:p>
    <w:p w14:paraId="167CA5C8" w14:textId="77777777" w:rsidR="008A62C1" w:rsidRDefault="008A62C1" w:rsidP="005D7FC4">
      <w:pPr>
        <w:pStyle w:val="ListParagraph"/>
        <w:numPr>
          <w:ilvl w:val="0"/>
          <w:numId w:val="49"/>
        </w:numPr>
      </w:pPr>
      <w:r w:rsidRPr="007A760E">
        <w:t xml:space="preserve">To secure the wireless network, select the GUI </w:t>
      </w:r>
      <w:r w:rsidRPr="005D7FC4">
        <w:rPr>
          <w:b/>
          <w:bCs/>
        </w:rPr>
        <w:t>Wireless</w:t>
      </w:r>
      <w:r w:rsidRPr="007A760E">
        <w:t xml:space="preserve"> tab, select </w:t>
      </w:r>
      <w:r w:rsidRPr="005D7FC4">
        <w:rPr>
          <w:b/>
          <w:bCs/>
        </w:rPr>
        <w:t>Wireless Security</w:t>
      </w:r>
      <w:r w:rsidRPr="007A760E">
        <w:t xml:space="preserve">, and set the </w:t>
      </w:r>
      <w:r w:rsidRPr="005D7FC4">
        <w:rPr>
          <w:b/>
          <w:bCs/>
        </w:rPr>
        <w:t>Security Mode</w:t>
      </w:r>
      <w:r w:rsidRPr="007A760E">
        <w:t xml:space="preserve"> to </w:t>
      </w:r>
      <w:r w:rsidRPr="005D7FC4">
        <w:rPr>
          <w:b/>
          <w:bCs/>
        </w:rPr>
        <w:t>WPA2 Personal</w:t>
      </w:r>
      <w:r w:rsidRPr="007A760E">
        <w:t>.</w:t>
      </w:r>
    </w:p>
    <w:p w14:paraId="632954E8" w14:textId="382F336A" w:rsidR="00E67971" w:rsidRDefault="005B4940" w:rsidP="005D7FC4">
      <w:pPr>
        <w:pStyle w:val="ListParagraph"/>
        <w:numPr>
          <w:ilvl w:val="0"/>
          <w:numId w:val="49"/>
        </w:numPr>
      </w:pPr>
      <w:r>
        <w:t xml:space="preserve">Set a </w:t>
      </w:r>
      <w:r w:rsidR="00E67971">
        <w:t>P</w:t>
      </w:r>
      <w:r w:rsidR="00E67971" w:rsidRPr="007A760E">
        <w:t>assphrase</w:t>
      </w:r>
      <w:r w:rsidR="00E67971">
        <w:t>.</w:t>
      </w:r>
    </w:p>
    <w:p w14:paraId="203D6E6D" w14:textId="77777777" w:rsidR="009F1775" w:rsidRDefault="009F1775" w:rsidP="005D7FC4">
      <w:pPr>
        <w:pStyle w:val="ListParagraph"/>
        <w:numPr>
          <w:ilvl w:val="0"/>
          <w:numId w:val="49"/>
        </w:numPr>
      </w:pPr>
      <w:r w:rsidRPr="007A760E">
        <w:t xml:space="preserve">Save your settings. </w:t>
      </w:r>
    </w:p>
    <w:p w14:paraId="46F0969D" w14:textId="403632CB" w:rsidR="008A62C1" w:rsidRDefault="008A62C1" w:rsidP="005D7FC4">
      <w:pPr>
        <w:pStyle w:val="ListParagraph"/>
        <w:numPr>
          <w:ilvl w:val="0"/>
          <w:numId w:val="49"/>
        </w:numPr>
      </w:pPr>
      <w:r>
        <w:lastRenderedPageBreak/>
        <w:t>Insert a screenshot.</w:t>
      </w:r>
    </w:p>
    <w:p w14:paraId="16CEDE47" w14:textId="77777777" w:rsidR="008A62C1" w:rsidRDefault="009B1EF9" w:rsidP="008A62C1">
      <w:pPr>
        <w:spacing w:line="264" w:lineRule="auto"/>
        <w:ind w:left="360"/>
      </w:pPr>
      <w:sdt>
        <w:sdtPr>
          <w:rPr>
            <w:rStyle w:val="Red"/>
          </w:rPr>
          <w:id w:val="-205948524"/>
          <w:placeholder>
            <w:docPart w:val="01AF09833ED54C72AE68816ABD8D8728"/>
          </w:placeholder>
          <w:showingPlcHdr/>
        </w:sdtPr>
        <w:sdtEndPr>
          <w:rPr>
            <w:rStyle w:val="DefaultParagraphFont"/>
            <w:color w:val="auto"/>
          </w:rPr>
        </w:sdtEndPr>
        <w:sdtContent>
          <w:r w:rsidR="008A62C1" w:rsidRPr="00EA41E1">
            <w:rPr>
              <w:rStyle w:val="PlaceholderText"/>
              <w:color w:val="FF0000"/>
            </w:rPr>
            <w:t>Click or tap here to enter text.</w:t>
          </w:r>
        </w:sdtContent>
      </w:sdt>
    </w:p>
    <w:p w14:paraId="11DDA8A0" w14:textId="50E5A2A6" w:rsidR="008A62C1" w:rsidRDefault="009F1775" w:rsidP="005D7FC4">
      <w:pPr>
        <w:pStyle w:val="ListParagraph"/>
        <w:numPr>
          <w:ilvl w:val="1"/>
          <w:numId w:val="49"/>
        </w:numPr>
        <w:spacing w:line="264" w:lineRule="auto"/>
      </w:pPr>
      <w:r>
        <w:t>C</w:t>
      </w:r>
      <w:r w:rsidR="008A62C1" w:rsidRPr="007A760E">
        <w:t xml:space="preserve">lick </w:t>
      </w:r>
      <w:r w:rsidR="008A62C1" w:rsidRPr="009F1775">
        <w:rPr>
          <w:b/>
          <w:bCs/>
        </w:rPr>
        <w:t>Basic Wireless Settings</w:t>
      </w:r>
      <w:r w:rsidR="008A62C1" w:rsidRPr="007A760E">
        <w:t xml:space="preserve">. </w:t>
      </w:r>
      <w:r>
        <w:t>C</w:t>
      </w:r>
      <w:r w:rsidR="008A62C1" w:rsidRPr="007A760E">
        <w:t xml:space="preserve">hange the </w:t>
      </w:r>
      <w:r w:rsidR="008A62C1" w:rsidRPr="009F1775">
        <w:rPr>
          <w:b/>
          <w:bCs/>
        </w:rPr>
        <w:t>SSID</w:t>
      </w:r>
      <w:r>
        <w:t xml:space="preserve"> </w:t>
      </w:r>
      <w:r w:rsidR="0086488C">
        <w:t>to something of your choosing</w:t>
      </w:r>
      <w:r>
        <w:t>.</w:t>
      </w:r>
    </w:p>
    <w:p w14:paraId="7F9AB333" w14:textId="77777777" w:rsidR="008A62C1" w:rsidRDefault="008A62C1" w:rsidP="005D7FC4">
      <w:pPr>
        <w:pStyle w:val="ListParagraph"/>
        <w:numPr>
          <w:ilvl w:val="1"/>
          <w:numId w:val="49"/>
        </w:numPr>
        <w:spacing w:line="264" w:lineRule="auto"/>
      </w:pPr>
      <w:r>
        <w:t>Insert a screenshot.</w:t>
      </w:r>
    </w:p>
    <w:p w14:paraId="6CD9AAC1" w14:textId="77777777" w:rsidR="008A62C1" w:rsidRDefault="009B1EF9" w:rsidP="008A62C1">
      <w:pPr>
        <w:spacing w:line="264" w:lineRule="auto"/>
        <w:ind w:left="720"/>
      </w:pPr>
      <w:sdt>
        <w:sdtPr>
          <w:rPr>
            <w:rStyle w:val="Red"/>
          </w:rPr>
          <w:id w:val="558746036"/>
          <w:placeholder>
            <w:docPart w:val="672D4CCA4DA84BE28F1B2D2E4E56E71F"/>
          </w:placeholder>
          <w:showingPlcHdr/>
        </w:sdtPr>
        <w:sdtEndPr>
          <w:rPr>
            <w:rStyle w:val="DefaultParagraphFont"/>
            <w:color w:val="auto"/>
          </w:rPr>
        </w:sdtEndPr>
        <w:sdtContent>
          <w:r w:rsidR="008A62C1" w:rsidRPr="00BB73F2">
            <w:rPr>
              <w:rStyle w:val="PlaceholderText"/>
              <w:color w:val="FF0000"/>
            </w:rPr>
            <w:t>Click or tap here to enter text.</w:t>
          </w:r>
        </w:sdtContent>
      </w:sdt>
    </w:p>
    <w:p w14:paraId="7578986F" w14:textId="77777777" w:rsidR="008A62C1" w:rsidRDefault="008A62C1" w:rsidP="005D7FC4">
      <w:pPr>
        <w:pStyle w:val="ListParagraph"/>
        <w:numPr>
          <w:ilvl w:val="1"/>
          <w:numId w:val="49"/>
        </w:numPr>
        <w:spacing w:line="264" w:lineRule="auto"/>
      </w:pPr>
      <w:r w:rsidRPr="007A760E">
        <w:t xml:space="preserve">Save your settings. </w:t>
      </w:r>
    </w:p>
    <w:p w14:paraId="2E7CD0F0" w14:textId="74B57BF5" w:rsidR="008A62C1" w:rsidRPr="006A1740" w:rsidRDefault="008A62C1" w:rsidP="005D7FC4">
      <w:pPr>
        <w:pStyle w:val="ListParagraph"/>
        <w:numPr>
          <w:ilvl w:val="1"/>
          <w:numId w:val="49"/>
        </w:numPr>
        <w:spacing w:line="264" w:lineRule="auto"/>
      </w:pPr>
      <w:r w:rsidRPr="007A760E">
        <w:t xml:space="preserve">To secure the router, select the GUI </w:t>
      </w:r>
      <w:r w:rsidRPr="009F1775">
        <w:rPr>
          <w:b/>
          <w:bCs/>
        </w:rPr>
        <w:t>Administration</w:t>
      </w:r>
      <w:r w:rsidRPr="007A760E">
        <w:t xml:space="preserve"> tab. Change the </w:t>
      </w:r>
      <w:r w:rsidRPr="009F1775">
        <w:rPr>
          <w:b/>
          <w:bCs/>
        </w:rPr>
        <w:t>Router Password</w:t>
      </w:r>
      <w:r w:rsidRPr="007A760E">
        <w:t xml:space="preserve">. </w:t>
      </w:r>
      <w:r w:rsidR="009F1775">
        <w:t xml:space="preserve">Change the Password to </w:t>
      </w:r>
      <w:r w:rsidR="009F1775" w:rsidRPr="009F1775">
        <w:rPr>
          <w:b/>
          <w:bCs/>
        </w:rPr>
        <w:t>Password01</w:t>
      </w:r>
      <w:r w:rsidR="009F1775">
        <w:t>.</w:t>
      </w:r>
    </w:p>
    <w:p w14:paraId="05684F59" w14:textId="77777777" w:rsidR="008A62C1" w:rsidRDefault="008A62C1" w:rsidP="005D7FC4">
      <w:pPr>
        <w:pStyle w:val="ListParagraph"/>
        <w:numPr>
          <w:ilvl w:val="1"/>
          <w:numId w:val="49"/>
        </w:numPr>
        <w:spacing w:line="264" w:lineRule="auto"/>
      </w:pPr>
      <w:r>
        <w:t>Insert a screenshot.</w:t>
      </w:r>
    </w:p>
    <w:p w14:paraId="0DB8B9BD" w14:textId="77777777" w:rsidR="008A62C1" w:rsidRDefault="009B1EF9" w:rsidP="008A62C1">
      <w:pPr>
        <w:spacing w:line="264" w:lineRule="auto"/>
        <w:ind w:left="720"/>
      </w:pPr>
      <w:sdt>
        <w:sdtPr>
          <w:rPr>
            <w:rStyle w:val="Red"/>
          </w:rPr>
          <w:id w:val="-551615997"/>
          <w:placeholder>
            <w:docPart w:val="1EF06191EFF445698655D076BA581360"/>
          </w:placeholder>
          <w:showingPlcHdr/>
        </w:sdtPr>
        <w:sdtEndPr>
          <w:rPr>
            <w:rStyle w:val="DefaultParagraphFont"/>
            <w:color w:val="auto"/>
          </w:rPr>
        </w:sdtEndPr>
        <w:sdtContent>
          <w:r w:rsidR="008A62C1" w:rsidRPr="00BB73F2">
            <w:rPr>
              <w:rStyle w:val="PlaceholderText"/>
              <w:color w:val="FF0000"/>
            </w:rPr>
            <w:t>Click or tap here to enter text.</w:t>
          </w:r>
        </w:sdtContent>
      </w:sdt>
    </w:p>
    <w:p w14:paraId="02BA482D" w14:textId="77777777" w:rsidR="008A62C1" w:rsidRPr="006A1740" w:rsidRDefault="008A62C1" w:rsidP="005D7FC4">
      <w:pPr>
        <w:pStyle w:val="ListParagraph"/>
        <w:numPr>
          <w:ilvl w:val="1"/>
          <w:numId w:val="49"/>
        </w:numPr>
        <w:spacing w:line="264" w:lineRule="auto"/>
      </w:pPr>
      <w:r w:rsidRPr="007A760E">
        <w:t xml:space="preserve">Save your settings. </w:t>
      </w:r>
    </w:p>
    <w:p w14:paraId="36128883" w14:textId="77777777" w:rsidR="00F145B4" w:rsidRDefault="00952A2F" w:rsidP="00DC497E">
      <w:pPr>
        <w:spacing w:line="264" w:lineRule="auto"/>
      </w:pPr>
      <w:r w:rsidRPr="007A760E">
        <w:t xml:space="preserve">By default, end devices are set for static IP addresses and have not yet been assigned IP addresses. To change the setting to DHCP, follow these steps: </w:t>
      </w:r>
    </w:p>
    <w:p w14:paraId="48BBE914" w14:textId="5B428CE0" w:rsidR="00882ACC" w:rsidRPr="00FA0EC2" w:rsidRDefault="005F4D4B" w:rsidP="005D7FC4">
      <w:pPr>
        <w:pStyle w:val="ListParagraph"/>
        <w:numPr>
          <w:ilvl w:val="0"/>
          <w:numId w:val="49"/>
        </w:numPr>
        <w:spacing w:line="264" w:lineRule="auto"/>
      </w:pPr>
      <w:proofErr w:type="spellStart"/>
      <w:r w:rsidRPr="005F4D4B">
        <w:rPr>
          <w:b/>
          <w:bCs/>
        </w:rPr>
        <w:t>TabletPC</w:t>
      </w:r>
      <w:proofErr w:type="spellEnd"/>
    </w:p>
    <w:p w14:paraId="02F6ED9A" w14:textId="5F876A13" w:rsidR="00AE1D0A" w:rsidRDefault="00AE1D0A" w:rsidP="005D7FC4">
      <w:pPr>
        <w:pStyle w:val="ListParagraph"/>
        <w:numPr>
          <w:ilvl w:val="1"/>
          <w:numId w:val="49"/>
        </w:numPr>
        <w:spacing w:line="264" w:lineRule="auto"/>
      </w:pPr>
      <w:r>
        <w:t xml:space="preserve">Click the </w:t>
      </w:r>
      <w:proofErr w:type="spellStart"/>
      <w:r w:rsidRPr="00AE1D0A">
        <w:rPr>
          <w:b/>
          <w:bCs/>
        </w:rPr>
        <w:t>TabletPC</w:t>
      </w:r>
      <w:proofErr w:type="spellEnd"/>
      <w:r>
        <w:t xml:space="preserve"> to open the configuration window.</w:t>
      </w:r>
    </w:p>
    <w:p w14:paraId="37E19F0B" w14:textId="3F9A7C24" w:rsidR="00AE1D0A" w:rsidRDefault="00926A67" w:rsidP="005D7FC4">
      <w:pPr>
        <w:pStyle w:val="ListParagraph"/>
        <w:numPr>
          <w:ilvl w:val="1"/>
          <w:numId w:val="49"/>
        </w:numPr>
        <w:spacing w:line="264" w:lineRule="auto"/>
      </w:pPr>
      <w:r>
        <w:t xml:space="preserve">Set to </w:t>
      </w:r>
      <w:r w:rsidRPr="00926A67">
        <w:rPr>
          <w:b/>
          <w:bCs/>
        </w:rPr>
        <w:t>DHCP</w:t>
      </w:r>
      <w:r>
        <w:t>.</w:t>
      </w:r>
    </w:p>
    <w:p w14:paraId="24994D51" w14:textId="67B93A94" w:rsidR="00926A67" w:rsidRDefault="00926A67" w:rsidP="005D7FC4">
      <w:pPr>
        <w:pStyle w:val="ListParagraph"/>
        <w:numPr>
          <w:ilvl w:val="1"/>
          <w:numId w:val="49"/>
        </w:numPr>
        <w:spacing w:line="264" w:lineRule="auto"/>
      </w:pPr>
      <w:r>
        <w:t xml:space="preserve">Click </w:t>
      </w:r>
      <w:r w:rsidRPr="00926A67">
        <w:rPr>
          <w:b/>
          <w:bCs/>
        </w:rPr>
        <w:t>Wireless0</w:t>
      </w:r>
      <w:r>
        <w:t xml:space="preserve">. </w:t>
      </w:r>
    </w:p>
    <w:p w14:paraId="4809279E" w14:textId="3C961A1D" w:rsidR="007E2617" w:rsidRDefault="007E2617" w:rsidP="005D7FC4">
      <w:pPr>
        <w:pStyle w:val="ListParagraph"/>
        <w:numPr>
          <w:ilvl w:val="1"/>
          <w:numId w:val="49"/>
        </w:numPr>
        <w:spacing w:line="264" w:lineRule="auto"/>
      </w:pPr>
      <w:r>
        <w:t xml:space="preserve">Set the </w:t>
      </w:r>
      <w:r w:rsidRPr="007E2617">
        <w:rPr>
          <w:b/>
          <w:bCs/>
        </w:rPr>
        <w:t>SSID</w:t>
      </w:r>
      <w:r>
        <w:t xml:space="preserve"> to</w:t>
      </w:r>
      <w:r w:rsidRPr="00830AA9">
        <w:t xml:space="preserve"> </w:t>
      </w:r>
      <w:r w:rsidR="00830AA9" w:rsidRPr="00830AA9">
        <w:t>your SSID</w:t>
      </w:r>
      <w:r>
        <w:t xml:space="preserve">. </w:t>
      </w:r>
    </w:p>
    <w:p w14:paraId="310E4771" w14:textId="1328841A" w:rsidR="007E2617" w:rsidRDefault="007E2617" w:rsidP="005D7FC4">
      <w:pPr>
        <w:pStyle w:val="ListParagraph"/>
        <w:numPr>
          <w:ilvl w:val="1"/>
          <w:numId w:val="49"/>
        </w:numPr>
        <w:spacing w:line="264" w:lineRule="auto"/>
      </w:pPr>
      <w:r>
        <w:t xml:space="preserve">Set the </w:t>
      </w:r>
      <w:r w:rsidRPr="007E2617">
        <w:rPr>
          <w:b/>
          <w:bCs/>
        </w:rPr>
        <w:t>WPA-PSK Pass Phrase</w:t>
      </w:r>
      <w:r>
        <w:t xml:space="preserve"> to</w:t>
      </w:r>
      <w:r w:rsidRPr="00830AA9">
        <w:t xml:space="preserve"> </w:t>
      </w:r>
      <w:r w:rsidR="00830AA9" w:rsidRPr="00830AA9">
        <w:t>the passphrase you created earlier</w:t>
      </w:r>
      <w:r>
        <w:t>.</w:t>
      </w:r>
    </w:p>
    <w:p w14:paraId="1094EBB4" w14:textId="77777777" w:rsidR="007E2617" w:rsidRDefault="007E2617" w:rsidP="005D7FC4">
      <w:pPr>
        <w:pStyle w:val="ListParagraph"/>
        <w:numPr>
          <w:ilvl w:val="1"/>
          <w:numId w:val="49"/>
        </w:numPr>
        <w:spacing w:line="264" w:lineRule="auto"/>
      </w:pPr>
      <w:r>
        <w:t>Insert a screenshot.</w:t>
      </w:r>
    </w:p>
    <w:p w14:paraId="3C231DDA" w14:textId="77777777" w:rsidR="007E2617" w:rsidRDefault="009B1EF9" w:rsidP="007E2617">
      <w:pPr>
        <w:spacing w:line="264" w:lineRule="auto"/>
        <w:ind w:left="720"/>
      </w:pPr>
      <w:sdt>
        <w:sdtPr>
          <w:rPr>
            <w:rStyle w:val="Red"/>
          </w:rPr>
          <w:id w:val="-926887334"/>
          <w:placeholder>
            <w:docPart w:val="2603137403D043ABAB5D23E0CEFFFC9F"/>
          </w:placeholder>
          <w:showingPlcHdr/>
        </w:sdtPr>
        <w:sdtEndPr>
          <w:rPr>
            <w:rStyle w:val="DefaultParagraphFont"/>
            <w:color w:val="auto"/>
          </w:rPr>
        </w:sdtEndPr>
        <w:sdtContent>
          <w:r w:rsidR="007E2617" w:rsidRPr="002B0C70">
            <w:rPr>
              <w:rStyle w:val="PlaceholderText"/>
              <w:color w:val="FF0000"/>
            </w:rPr>
            <w:t>Click or tap here to enter text.</w:t>
          </w:r>
        </w:sdtContent>
      </w:sdt>
    </w:p>
    <w:p w14:paraId="44249EA4" w14:textId="4DC04DDC" w:rsidR="00AE1D0A" w:rsidRDefault="00AE1D0A" w:rsidP="005D7FC4">
      <w:pPr>
        <w:pStyle w:val="ListParagraph"/>
        <w:numPr>
          <w:ilvl w:val="1"/>
          <w:numId w:val="49"/>
        </w:numPr>
        <w:spacing w:line="264" w:lineRule="auto"/>
      </w:pPr>
      <w:r w:rsidRPr="007A760E">
        <w:t>Close the configuration window.</w:t>
      </w:r>
    </w:p>
    <w:p w14:paraId="1FB42983" w14:textId="7F7B6754" w:rsidR="005F4D4B" w:rsidRPr="0048074A" w:rsidRDefault="000B12F6" w:rsidP="005D7FC4">
      <w:pPr>
        <w:pStyle w:val="ListParagraph"/>
        <w:numPr>
          <w:ilvl w:val="0"/>
          <w:numId w:val="49"/>
        </w:numPr>
        <w:spacing w:line="264" w:lineRule="auto"/>
      </w:pPr>
      <w:r w:rsidRPr="000B12F6">
        <w:rPr>
          <w:b/>
          <w:bCs/>
        </w:rPr>
        <w:t>Smartphone</w:t>
      </w:r>
    </w:p>
    <w:p w14:paraId="3C37FDF9" w14:textId="25EB310B" w:rsidR="000B12F6" w:rsidRDefault="000B12F6" w:rsidP="005D7FC4">
      <w:pPr>
        <w:pStyle w:val="ListParagraph"/>
        <w:numPr>
          <w:ilvl w:val="1"/>
          <w:numId w:val="49"/>
        </w:numPr>
        <w:spacing w:line="264" w:lineRule="auto"/>
      </w:pPr>
      <w:r>
        <w:t xml:space="preserve">Click the </w:t>
      </w:r>
      <w:r w:rsidRPr="00121F18">
        <w:rPr>
          <w:b/>
          <w:bCs/>
        </w:rPr>
        <w:t>Smartphone</w:t>
      </w:r>
      <w:r>
        <w:t xml:space="preserve"> to open the configuration window.</w:t>
      </w:r>
    </w:p>
    <w:p w14:paraId="4AC544D1" w14:textId="1F147040" w:rsidR="00121F18" w:rsidRDefault="00187E14" w:rsidP="005D7FC4">
      <w:pPr>
        <w:pStyle w:val="ListParagraph"/>
        <w:numPr>
          <w:ilvl w:val="1"/>
          <w:numId w:val="49"/>
        </w:numPr>
        <w:spacing w:line="264" w:lineRule="auto"/>
      </w:pPr>
      <w:r>
        <w:t xml:space="preserve">Set to </w:t>
      </w:r>
      <w:r w:rsidRPr="00187E14">
        <w:rPr>
          <w:b/>
          <w:bCs/>
        </w:rPr>
        <w:t>DHCP</w:t>
      </w:r>
      <w:r>
        <w:t>.</w:t>
      </w:r>
    </w:p>
    <w:p w14:paraId="393276F7" w14:textId="77777777" w:rsidR="00962CD9" w:rsidRDefault="00962CD9" w:rsidP="005D7FC4">
      <w:pPr>
        <w:pStyle w:val="ListParagraph"/>
        <w:numPr>
          <w:ilvl w:val="1"/>
          <w:numId w:val="49"/>
        </w:numPr>
        <w:spacing w:line="264" w:lineRule="auto"/>
      </w:pPr>
      <w:r>
        <w:t xml:space="preserve">Click </w:t>
      </w:r>
      <w:r w:rsidRPr="00926A67">
        <w:rPr>
          <w:b/>
          <w:bCs/>
        </w:rPr>
        <w:t>Wireless0</w:t>
      </w:r>
      <w:r>
        <w:t xml:space="preserve">. </w:t>
      </w:r>
    </w:p>
    <w:p w14:paraId="600AC48F" w14:textId="670D6256" w:rsidR="00962CD9" w:rsidRDefault="00962CD9" w:rsidP="005D7FC4">
      <w:pPr>
        <w:pStyle w:val="ListParagraph"/>
        <w:numPr>
          <w:ilvl w:val="1"/>
          <w:numId w:val="49"/>
        </w:numPr>
        <w:spacing w:line="264" w:lineRule="auto"/>
      </w:pPr>
      <w:r>
        <w:t xml:space="preserve">Set the </w:t>
      </w:r>
      <w:r w:rsidRPr="007E2617">
        <w:rPr>
          <w:b/>
          <w:bCs/>
        </w:rPr>
        <w:t>SSID</w:t>
      </w:r>
      <w:r>
        <w:t xml:space="preserve"> to </w:t>
      </w:r>
      <w:r w:rsidR="00830AA9" w:rsidRPr="00830AA9">
        <w:t>your SSID</w:t>
      </w:r>
      <w:r>
        <w:t xml:space="preserve">. </w:t>
      </w:r>
    </w:p>
    <w:p w14:paraId="18239232" w14:textId="3B93A0D6" w:rsidR="00962CD9" w:rsidRDefault="00962CD9" w:rsidP="005D7FC4">
      <w:pPr>
        <w:pStyle w:val="ListParagraph"/>
        <w:numPr>
          <w:ilvl w:val="1"/>
          <w:numId w:val="49"/>
        </w:numPr>
        <w:spacing w:line="264" w:lineRule="auto"/>
      </w:pPr>
      <w:r>
        <w:t xml:space="preserve">Set the </w:t>
      </w:r>
      <w:r w:rsidRPr="007E2617">
        <w:rPr>
          <w:b/>
          <w:bCs/>
        </w:rPr>
        <w:t>WPA-PSK Pass Phrase</w:t>
      </w:r>
      <w:r>
        <w:t xml:space="preserve"> to</w:t>
      </w:r>
      <w:r w:rsidRPr="00830AA9">
        <w:t xml:space="preserve"> </w:t>
      </w:r>
      <w:r w:rsidR="00830AA9" w:rsidRPr="00830AA9">
        <w:t>your passphrase.</w:t>
      </w:r>
    </w:p>
    <w:p w14:paraId="27AC3F63" w14:textId="77777777" w:rsidR="00962CD9" w:rsidRDefault="00962CD9" w:rsidP="005D7FC4">
      <w:pPr>
        <w:pStyle w:val="ListParagraph"/>
        <w:numPr>
          <w:ilvl w:val="1"/>
          <w:numId w:val="49"/>
        </w:numPr>
        <w:spacing w:line="264" w:lineRule="auto"/>
      </w:pPr>
      <w:r>
        <w:t>Insert a screenshot.</w:t>
      </w:r>
    </w:p>
    <w:p w14:paraId="16088DC9" w14:textId="77777777" w:rsidR="00962CD9" w:rsidRDefault="009B1EF9" w:rsidP="00962CD9">
      <w:pPr>
        <w:spacing w:line="264" w:lineRule="auto"/>
        <w:ind w:left="720"/>
      </w:pPr>
      <w:sdt>
        <w:sdtPr>
          <w:rPr>
            <w:rStyle w:val="Red"/>
          </w:rPr>
          <w:id w:val="-890339184"/>
          <w:placeholder>
            <w:docPart w:val="D7E727D81E7F4893A1A0C917B24AD074"/>
          </w:placeholder>
          <w:showingPlcHdr/>
        </w:sdtPr>
        <w:sdtEndPr>
          <w:rPr>
            <w:rStyle w:val="DefaultParagraphFont"/>
            <w:color w:val="auto"/>
          </w:rPr>
        </w:sdtEndPr>
        <w:sdtContent>
          <w:r w:rsidR="00962CD9" w:rsidRPr="002B0C70">
            <w:rPr>
              <w:rStyle w:val="PlaceholderText"/>
              <w:color w:val="FF0000"/>
            </w:rPr>
            <w:t>Click or tap here to enter text.</w:t>
          </w:r>
        </w:sdtContent>
      </w:sdt>
    </w:p>
    <w:p w14:paraId="6E230B22" w14:textId="49A74306" w:rsidR="00187E14" w:rsidRDefault="00962CD9" w:rsidP="005D7FC4">
      <w:pPr>
        <w:pStyle w:val="ListParagraph"/>
        <w:numPr>
          <w:ilvl w:val="1"/>
          <w:numId w:val="49"/>
        </w:numPr>
        <w:spacing w:line="264" w:lineRule="auto"/>
      </w:pPr>
      <w:r w:rsidRPr="007A760E">
        <w:lastRenderedPageBreak/>
        <w:t>Close the configuration window.</w:t>
      </w:r>
    </w:p>
    <w:p w14:paraId="209AC387" w14:textId="676FE609" w:rsidR="00962CD9" w:rsidRPr="0048074A" w:rsidRDefault="00B3511D" w:rsidP="005D7FC4">
      <w:pPr>
        <w:pStyle w:val="ListParagraph"/>
        <w:numPr>
          <w:ilvl w:val="0"/>
          <w:numId w:val="49"/>
        </w:numPr>
        <w:spacing w:line="264" w:lineRule="auto"/>
      </w:pPr>
      <w:bookmarkStart w:id="7" w:name="_Hlk65081250"/>
      <w:r w:rsidRPr="00B3511D">
        <w:rPr>
          <w:b/>
          <w:bCs/>
        </w:rPr>
        <w:t>Laptop</w:t>
      </w:r>
    </w:p>
    <w:p w14:paraId="0083CFF2" w14:textId="1711FA81" w:rsidR="00B3511D" w:rsidRDefault="00B3511D" w:rsidP="00B3511D">
      <w:pPr>
        <w:spacing w:line="264" w:lineRule="auto"/>
        <w:ind w:left="360"/>
      </w:pPr>
      <w:r>
        <w:t>The Laptop has to be configured to use a wireless car</w:t>
      </w:r>
      <w:r w:rsidR="00857E42">
        <w:t>d</w:t>
      </w:r>
      <w:r>
        <w:t>.</w:t>
      </w:r>
    </w:p>
    <w:p w14:paraId="4AD8E4B3" w14:textId="10EA597C" w:rsidR="00B3511D" w:rsidRDefault="00B3511D" w:rsidP="005D7FC4">
      <w:pPr>
        <w:pStyle w:val="ListParagraph"/>
        <w:numPr>
          <w:ilvl w:val="1"/>
          <w:numId w:val="49"/>
        </w:numPr>
        <w:spacing w:line="264" w:lineRule="auto"/>
      </w:pPr>
      <w:r>
        <w:t xml:space="preserve">Scroll down in </w:t>
      </w:r>
      <w:r w:rsidRPr="00B3511D">
        <w:rPr>
          <w:b/>
          <w:bCs/>
        </w:rPr>
        <w:t>the Physical Device View</w:t>
      </w:r>
      <w:r>
        <w:t>.</w:t>
      </w:r>
    </w:p>
    <w:p w14:paraId="0977A5EB" w14:textId="4099C143" w:rsidR="00B3511D" w:rsidRDefault="00B3511D" w:rsidP="005D7FC4">
      <w:pPr>
        <w:pStyle w:val="ListParagraph"/>
        <w:numPr>
          <w:ilvl w:val="1"/>
          <w:numId w:val="49"/>
        </w:numPr>
        <w:spacing w:line="264" w:lineRule="auto"/>
      </w:pPr>
      <w:r>
        <w:t xml:space="preserve">Click the </w:t>
      </w:r>
      <w:r w:rsidRPr="00B3511D">
        <w:rPr>
          <w:b/>
          <w:bCs/>
        </w:rPr>
        <w:t>Power Button</w:t>
      </w:r>
      <w:r>
        <w:t xml:space="preserve"> to turn off the laptop.</w:t>
      </w:r>
    </w:p>
    <w:p w14:paraId="6597FAA9" w14:textId="21A166AA" w:rsidR="00000328" w:rsidRDefault="00000328" w:rsidP="005D7FC4">
      <w:pPr>
        <w:pStyle w:val="ListParagraph"/>
        <w:numPr>
          <w:ilvl w:val="1"/>
          <w:numId w:val="49"/>
        </w:numPr>
        <w:spacing w:line="264" w:lineRule="auto"/>
      </w:pPr>
      <w:r>
        <w:t>Drag the ethernet module from the laptop to the module column.</w:t>
      </w:r>
    </w:p>
    <w:p w14:paraId="3CA56B8C" w14:textId="4E7287C7" w:rsidR="00B3511D" w:rsidRDefault="00B3511D" w:rsidP="005D7FC4">
      <w:pPr>
        <w:pStyle w:val="ListParagraph"/>
        <w:numPr>
          <w:ilvl w:val="1"/>
          <w:numId w:val="49"/>
        </w:numPr>
        <w:spacing w:line="264" w:lineRule="auto"/>
      </w:pPr>
      <w:r>
        <w:t xml:space="preserve">Drag the </w:t>
      </w:r>
      <w:r w:rsidRPr="00D87514">
        <w:rPr>
          <w:b/>
          <w:bCs/>
        </w:rPr>
        <w:t>WPC300N</w:t>
      </w:r>
      <w:r w:rsidR="00D87514">
        <w:t xml:space="preserve"> module</w:t>
      </w:r>
      <w:r>
        <w:t xml:space="preserve"> to the bottom right of the screen.</w:t>
      </w:r>
      <w:r w:rsidR="00D87514">
        <w:t xml:space="preserve"> Drop it right below </w:t>
      </w:r>
      <w:r w:rsidR="00D87514" w:rsidRPr="00D87514">
        <w:rPr>
          <w:b/>
          <w:bCs/>
        </w:rPr>
        <w:t>Customize Icon in Logical View</w:t>
      </w:r>
      <w:r w:rsidR="00D87514">
        <w:t>.</w:t>
      </w:r>
    </w:p>
    <w:p w14:paraId="6F9D061F" w14:textId="7CD08B7F" w:rsidR="00B3511D" w:rsidRPr="000B12F6" w:rsidRDefault="00B3511D" w:rsidP="00D90014">
      <w:pPr>
        <w:spacing w:line="264" w:lineRule="auto"/>
        <w:ind w:left="360"/>
      </w:pPr>
      <w:r>
        <w:rPr>
          <w:noProof/>
        </w:rPr>
        <w:drawing>
          <wp:inline distT="0" distB="0" distL="0" distR="0" wp14:anchorId="67847CD9" wp14:editId="68617EC8">
            <wp:extent cx="3692663" cy="33337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4913" cy="3344810"/>
                    </a:xfrm>
                    <a:prstGeom prst="rect">
                      <a:avLst/>
                    </a:prstGeom>
                  </pic:spPr>
                </pic:pic>
              </a:graphicData>
            </a:graphic>
          </wp:inline>
        </w:drawing>
      </w:r>
    </w:p>
    <w:p w14:paraId="30B40D6F" w14:textId="4875AC5D" w:rsidR="00D90014" w:rsidRDefault="00D90014" w:rsidP="005D7FC4">
      <w:pPr>
        <w:pStyle w:val="ListParagraph"/>
        <w:numPr>
          <w:ilvl w:val="1"/>
          <w:numId w:val="49"/>
        </w:numPr>
        <w:spacing w:line="264" w:lineRule="auto"/>
      </w:pPr>
      <w:r>
        <w:t xml:space="preserve">Click the </w:t>
      </w:r>
      <w:r w:rsidRPr="00D90014">
        <w:rPr>
          <w:b/>
          <w:bCs/>
        </w:rPr>
        <w:t>Power Button</w:t>
      </w:r>
      <w:r>
        <w:t xml:space="preserve"> to turn on the laptop.</w:t>
      </w:r>
    </w:p>
    <w:bookmarkEnd w:id="7"/>
    <w:p w14:paraId="65624180" w14:textId="610F9AC0" w:rsidR="00D90014" w:rsidRDefault="00B82A1D" w:rsidP="005D7FC4">
      <w:pPr>
        <w:pStyle w:val="ListParagraph"/>
        <w:numPr>
          <w:ilvl w:val="1"/>
          <w:numId w:val="49"/>
        </w:numPr>
        <w:spacing w:line="264" w:lineRule="auto"/>
      </w:pPr>
      <w:r>
        <w:t xml:space="preserve">Click the </w:t>
      </w:r>
      <w:r w:rsidRPr="00B82A1D">
        <w:rPr>
          <w:b/>
          <w:bCs/>
        </w:rPr>
        <w:t>Config</w:t>
      </w:r>
      <w:r>
        <w:t xml:space="preserve"> tab. Set to </w:t>
      </w:r>
      <w:r w:rsidRPr="00B82A1D">
        <w:rPr>
          <w:b/>
          <w:bCs/>
        </w:rPr>
        <w:t>DHCP</w:t>
      </w:r>
      <w:r>
        <w:t>.</w:t>
      </w:r>
    </w:p>
    <w:p w14:paraId="57C40719" w14:textId="77777777" w:rsidR="00C027D0" w:rsidRDefault="00C027D0" w:rsidP="005D7FC4">
      <w:pPr>
        <w:pStyle w:val="ListParagraph"/>
        <w:numPr>
          <w:ilvl w:val="1"/>
          <w:numId w:val="49"/>
        </w:numPr>
        <w:spacing w:line="264" w:lineRule="auto"/>
      </w:pPr>
      <w:r>
        <w:t xml:space="preserve">Click </w:t>
      </w:r>
      <w:r w:rsidRPr="00926A67">
        <w:rPr>
          <w:b/>
          <w:bCs/>
        </w:rPr>
        <w:t>Wireless0</w:t>
      </w:r>
      <w:r>
        <w:t xml:space="preserve">. </w:t>
      </w:r>
    </w:p>
    <w:p w14:paraId="16513169" w14:textId="3E5290BB" w:rsidR="00C027D0" w:rsidRDefault="00C027D0" w:rsidP="005D7FC4">
      <w:pPr>
        <w:pStyle w:val="ListParagraph"/>
        <w:numPr>
          <w:ilvl w:val="1"/>
          <w:numId w:val="49"/>
        </w:numPr>
        <w:spacing w:line="264" w:lineRule="auto"/>
      </w:pPr>
      <w:r>
        <w:t xml:space="preserve">Set the </w:t>
      </w:r>
      <w:r w:rsidRPr="007E2617">
        <w:rPr>
          <w:b/>
          <w:bCs/>
        </w:rPr>
        <w:t>SSID</w:t>
      </w:r>
      <w:r>
        <w:t xml:space="preserve"> t</w:t>
      </w:r>
      <w:r w:rsidR="00C9003E" w:rsidRPr="00C9003E">
        <w:t>o the SSID you created earlier</w:t>
      </w:r>
      <w:r>
        <w:t xml:space="preserve">. </w:t>
      </w:r>
    </w:p>
    <w:p w14:paraId="43E14F21" w14:textId="3AAE4846" w:rsidR="00C027D0" w:rsidRDefault="00C027D0" w:rsidP="005D7FC4">
      <w:pPr>
        <w:pStyle w:val="ListParagraph"/>
        <w:numPr>
          <w:ilvl w:val="1"/>
          <w:numId w:val="49"/>
        </w:numPr>
        <w:spacing w:line="264" w:lineRule="auto"/>
      </w:pPr>
      <w:r>
        <w:t xml:space="preserve">Set the </w:t>
      </w:r>
      <w:r w:rsidRPr="007E2617">
        <w:rPr>
          <w:b/>
          <w:bCs/>
        </w:rPr>
        <w:t>WPA</w:t>
      </w:r>
      <w:r w:rsidR="0026044C">
        <w:rPr>
          <w:b/>
          <w:bCs/>
        </w:rPr>
        <w:t>2</w:t>
      </w:r>
      <w:r w:rsidRPr="007E2617">
        <w:rPr>
          <w:b/>
          <w:bCs/>
        </w:rPr>
        <w:t>-PSK Pass Phrase</w:t>
      </w:r>
      <w:r>
        <w:t xml:space="preserve"> to</w:t>
      </w:r>
      <w:r w:rsidR="00C9003E">
        <w:t xml:space="preserve"> the passphrase you created earlier</w:t>
      </w:r>
      <w:r>
        <w:t>.</w:t>
      </w:r>
    </w:p>
    <w:p w14:paraId="35A5717E" w14:textId="77777777" w:rsidR="00C027D0" w:rsidRDefault="00C027D0" w:rsidP="005D7FC4">
      <w:pPr>
        <w:pStyle w:val="ListParagraph"/>
        <w:numPr>
          <w:ilvl w:val="1"/>
          <w:numId w:val="49"/>
        </w:numPr>
        <w:spacing w:line="264" w:lineRule="auto"/>
      </w:pPr>
      <w:r>
        <w:t>Insert a screenshot.</w:t>
      </w:r>
    </w:p>
    <w:p w14:paraId="26FFB3B6" w14:textId="77777777" w:rsidR="00C027D0" w:rsidRDefault="009B1EF9" w:rsidP="00C027D0">
      <w:pPr>
        <w:spacing w:line="264" w:lineRule="auto"/>
        <w:ind w:left="720"/>
      </w:pPr>
      <w:sdt>
        <w:sdtPr>
          <w:rPr>
            <w:rStyle w:val="Red"/>
          </w:rPr>
          <w:id w:val="-1060247957"/>
          <w:placeholder>
            <w:docPart w:val="5DE1B805AEB6411EB0179502DC9980AD"/>
          </w:placeholder>
          <w:showingPlcHdr/>
        </w:sdtPr>
        <w:sdtEndPr>
          <w:rPr>
            <w:rStyle w:val="DefaultParagraphFont"/>
            <w:color w:val="auto"/>
          </w:rPr>
        </w:sdtEndPr>
        <w:sdtContent>
          <w:r w:rsidR="00C027D0" w:rsidRPr="002B0C70">
            <w:rPr>
              <w:rStyle w:val="PlaceholderText"/>
              <w:color w:val="FF0000"/>
            </w:rPr>
            <w:t>Click or tap here to enter text.</w:t>
          </w:r>
        </w:sdtContent>
      </w:sdt>
    </w:p>
    <w:p w14:paraId="3A9E04CA" w14:textId="213E9FBE" w:rsidR="00C027D0" w:rsidRDefault="00C027D0" w:rsidP="005D7FC4">
      <w:pPr>
        <w:pStyle w:val="ListParagraph"/>
        <w:numPr>
          <w:ilvl w:val="1"/>
          <w:numId w:val="49"/>
        </w:numPr>
        <w:spacing w:line="264" w:lineRule="auto"/>
      </w:pPr>
      <w:r w:rsidRPr="007A760E">
        <w:t>Close the configuration window.</w:t>
      </w:r>
    </w:p>
    <w:p w14:paraId="7A82F5A4" w14:textId="787F84C4" w:rsidR="00C027D0" w:rsidRPr="00857E42" w:rsidRDefault="00857E42" w:rsidP="005D7FC4">
      <w:pPr>
        <w:pStyle w:val="ListParagraph"/>
        <w:numPr>
          <w:ilvl w:val="0"/>
          <w:numId w:val="49"/>
        </w:numPr>
        <w:spacing w:line="264" w:lineRule="auto"/>
      </w:pPr>
      <w:r w:rsidRPr="00857E42">
        <w:rPr>
          <w:b/>
          <w:bCs/>
        </w:rPr>
        <w:t>Printer</w:t>
      </w:r>
    </w:p>
    <w:p w14:paraId="2E2B3829" w14:textId="4B5AE978" w:rsidR="00857E42" w:rsidRDefault="00857E42" w:rsidP="00857E42">
      <w:pPr>
        <w:spacing w:line="264" w:lineRule="auto"/>
        <w:ind w:left="360"/>
      </w:pPr>
      <w:r>
        <w:lastRenderedPageBreak/>
        <w:t>The Printer has to be configured to use a wireless card. It is the same process as the laptop.</w:t>
      </w:r>
    </w:p>
    <w:p w14:paraId="4B1652FD" w14:textId="77777777" w:rsidR="00857E42" w:rsidRDefault="00857E42" w:rsidP="005D7FC4">
      <w:pPr>
        <w:pStyle w:val="ListParagraph"/>
        <w:numPr>
          <w:ilvl w:val="1"/>
          <w:numId w:val="49"/>
        </w:numPr>
        <w:spacing w:line="264" w:lineRule="auto"/>
      </w:pPr>
      <w:r>
        <w:t xml:space="preserve">Scroll down in </w:t>
      </w:r>
      <w:r w:rsidRPr="00B3511D">
        <w:rPr>
          <w:b/>
          <w:bCs/>
        </w:rPr>
        <w:t>the Physical Device View</w:t>
      </w:r>
      <w:r>
        <w:t>.</w:t>
      </w:r>
    </w:p>
    <w:p w14:paraId="327A8270" w14:textId="1771FD81" w:rsidR="00857E42" w:rsidRDefault="00857E42" w:rsidP="005D7FC4">
      <w:pPr>
        <w:pStyle w:val="ListParagraph"/>
        <w:numPr>
          <w:ilvl w:val="1"/>
          <w:numId w:val="49"/>
        </w:numPr>
        <w:spacing w:line="264" w:lineRule="auto"/>
      </w:pPr>
      <w:r>
        <w:t xml:space="preserve">Click the </w:t>
      </w:r>
      <w:r w:rsidRPr="00B3511D">
        <w:rPr>
          <w:b/>
          <w:bCs/>
        </w:rPr>
        <w:t>Power Button</w:t>
      </w:r>
      <w:r>
        <w:t xml:space="preserve"> to turn off the printer.</w:t>
      </w:r>
    </w:p>
    <w:p w14:paraId="20EAC3F4" w14:textId="2B701888" w:rsidR="00857E42" w:rsidRDefault="00857E42" w:rsidP="005D7FC4">
      <w:pPr>
        <w:pStyle w:val="ListParagraph"/>
        <w:numPr>
          <w:ilvl w:val="1"/>
          <w:numId w:val="49"/>
        </w:numPr>
        <w:spacing w:line="264" w:lineRule="auto"/>
      </w:pPr>
      <w:r>
        <w:t>Drag the ethernet module from the printer to the module column.</w:t>
      </w:r>
    </w:p>
    <w:p w14:paraId="696C2322" w14:textId="39FCF28B" w:rsidR="00857E42" w:rsidRDefault="00857E42" w:rsidP="005D7FC4">
      <w:pPr>
        <w:pStyle w:val="ListParagraph"/>
        <w:numPr>
          <w:ilvl w:val="1"/>
          <w:numId w:val="49"/>
        </w:numPr>
        <w:spacing w:line="264" w:lineRule="auto"/>
      </w:pPr>
      <w:r>
        <w:t xml:space="preserve">Replace it with the </w:t>
      </w:r>
      <w:r w:rsidRPr="00D87514">
        <w:rPr>
          <w:b/>
          <w:bCs/>
        </w:rPr>
        <w:t>WPC300N</w:t>
      </w:r>
      <w:r>
        <w:t xml:space="preserve"> module.</w:t>
      </w:r>
    </w:p>
    <w:p w14:paraId="56E07A6F" w14:textId="62C8F36C" w:rsidR="004676A2" w:rsidRDefault="004676A2" w:rsidP="005D7FC4">
      <w:pPr>
        <w:pStyle w:val="ListParagraph"/>
        <w:numPr>
          <w:ilvl w:val="1"/>
          <w:numId w:val="49"/>
        </w:numPr>
        <w:spacing w:line="264" w:lineRule="auto"/>
      </w:pPr>
      <w:r>
        <w:t xml:space="preserve">Click the </w:t>
      </w:r>
      <w:r w:rsidRPr="00D90014">
        <w:rPr>
          <w:b/>
          <w:bCs/>
        </w:rPr>
        <w:t>Power Button</w:t>
      </w:r>
      <w:r>
        <w:t xml:space="preserve"> to turn on the printer.</w:t>
      </w:r>
    </w:p>
    <w:p w14:paraId="7CC5CEFC" w14:textId="77777777" w:rsidR="004676A2" w:rsidRDefault="004676A2" w:rsidP="005D7FC4">
      <w:pPr>
        <w:pStyle w:val="ListParagraph"/>
        <w:numPr>
          <w:ilvl w:val="1"/>
          <w:numId w:val="49"/>
        </w:numPr>
        <w:spacing w:line="264" w:lineRule="auto"/>
      </w:pPr>
      <w:r>
        <w:t xml:space="preserve">Click the </w:t>
      </w:r>
      <w:r w:rsidRPr="00B82A1D">
        <w:rPr>
          <w:b/>
          <w:bCs/>
        </w:rPr>
        <w:t>Config</w:t>
      </w:r>
      <w:r>
        <w:t xml:space="preserve"> tab. Set to </w:t>
      </w:r>
      <w:r w:rsidRPr="00B82A1D">
        <w:rPr>
          <w:b/>
          <w:bCs/>
        </w:rPr>
        <w:t>DHCP</w:t>
      </w:r>
      <w:r>
        <w:t>.</w:t>
      </w:r>
    </w:p>
    <w:p w14:paraId="4BA29182" w14:textId="77777777" w:rsidR="004676A2" w:rsidRDefault="004676A2" w:rsidP="005D7FC4">
      <w:pPr>
        <w:pStyle w:val="ListParagraph"/>
        <w:numPr>
          <w:ilvl w:val="1"/>
          <w:numId w:val="49"/>
        </w:numPr>
        <w:spacing w:line="264" w:lineRule="auto"/>
      </w:pPr>
      <w:r>
        <w:t xml:space="preserve">Click </w:t>
      </w:r>
      <w:r w:rsidRPr="00926A67">
        <w:rPr>
          <w:b/>
          <w:bCs/>
        </w:rPr>
        <w:t>Wireless0</w:t>
      </w:r>
      <w:r>
        <w:t xml:space="preserve">. </w:t>
      </w:r>
    </w:p>
    <w:p w14:paraId="36B4FAB9" w14:textId="4DD175A5" w:rsidR="004676A2" w:rsidRDefault="004676A2" w:rsidP="005D7FC4">
      <w:pPr>
        <w:pStyle w:val="ListParagraph"/>
        <w:numPr>
          <w:ilvl w:val="1"/>
          <w:numId w:val="49"/>
        </w:numPr>
        <w:spacing w:line="264" w:lineRule="auto"/>
      </w:pPr>
      <w:r>
        <w:t xml:space="preserve">Set the </w:t>
      </w:r>
      <w:r w:rsidRPr="007E2617">
        <w:rPr>
          <w:b/>
          <w:bCs/>
        </w:rPr>
        <w:t>SSID</w:t>
      </w:r>
      <w:r>
        <w:t xml:space="preserve"> to</w:t>
      </w:r>
      <w:r w:rsidRPr="005801B9">
        <w:t xml:space="preserve"> </w:t>
      </w:r>
      <w:r w:rsidR="005801B9" w:rsidRPr="005801B9">
        <w:t>the SSID you created earlier</w:t>
      </w:r>
      <w:r w:rsidRPr="005801B9">
        <w:t xml:space="preserve">. </w:t>
      </w:r>
    </w:p>
    <w:p w14:paraId="58036485" w14:textId="3CCAD57C" w:rsidR="004676A2" w:rsidRDefault="004676A2" w:rsidP="005D7FC4">
      <w:pPr>
        <w:pStyle w:val="ListParagraph"/>
        <w:numPr>
          <w:ilvl w:val="1"/>
          <w:numId w:val="49"/>
        </w:numPr>
        <w:spacing w:line="264" w:lineRule="auto"/>
      </w:pPr>
      <w:r>
        <w:t xml:space="preserve">Set the </w:t>
      </w:r>
      <w:r w:rsidRPr="007E2617">
        <w:rPr>
          <w:b/>
          <w:bCs/>
        </w:rPr>
        <w:t>WPA</w:t>
      </w:r>
      <w:r w:rsidR="003E2F21">
        <w:rPr>
          <w:b/>
          <w:bCs/>
        </w:rPr>
        <w:t>2</w:t>
      </w:r>
      <w:r w:rsidRPr="007E2617">
        <w:rPr>
          <w:b/>
          <w:bCs/>
        </w:rPr>
        <w:t>-PSK Pass Phrase</w:t>
      </w:r>
      <w:r>
        <w:t xml:space="preserve"> t</w:t>
      </w:r>
      <w:r w:rsidR="005801B9">
        <w:t>o the passphrase you created earlier</w:t>
      </w:r>
      <w:r>
        <w:t>.</w:t>
      </w:r>
    </w:p>
    <w:p w14:paraId="15342FF0" w14:textId="77777777" w:rsidR="004676A2" w:rsidRDefault="004676A2" w:rsidP="005D7FC4">
      <w:pPr>
        <w:pStyle w:val="ListParagraph"/>
        <w:numPr>
          <w:ilvl w:val="1"/>
          <w:numId w:val="49"/>
        </w:numPr>
        <w:spacing w:line="264" w:lineRule="auto"/>
      </w:pPr>
      <w:r>
        <w:t>Insert a screenshot.</w:t>
      </w:r>
    </w:p>
    <w:p w14:paraId="0E1FDA10" w14:textId="77777777" w:rsidR="004676A2" w:rsidRDefault="009B1EF9" w:rsidP="004676A2">
      <w:pPr>
        <w:spacing w:line="264" w:lineRule="auto"/>
        <w:ind w:left="720"/>
      </w:pPr>
      <w:sdt>
        <w:sdtPr>
          <w:rPr>
            <w:rStyle w:val="Red"/>
          </w:rPr>
          <w:id w:val="-384255784"/>
          <w:placeholder>
            <w:docPart w:val="DCAFF58677BB419EBF3513C207309BFE"/>
          </w:placeholder>
          <w:showingPlcHdr/>
        </w:sdtPr>
        <w:sdtEndPr>
          <w:rPr>
            <w:rStyle w:val="DefaultParagraphFont"/>
            <w:color w:val="auto"/>
          </w:rPr>
        </w:sdtEndPr>
        <w:sdtContent>
          <w:r w:rsidR="004676A2" w:rsidRPr="002B0C70">
            <w:rPr>
              <w:rStyle w:val="PlaceholderText"/>
              <w:color w:val="FF0000"/>
            </w:rPr>
            <w:t>Click or tap here to enter text.</w:t>
          </w:r>
        </w:sdtContent>
      </w:sdt>
    </w:p>
    <w:p w14:paraId="76FD636A" w14:textId="77777777" w:rsidR="004676A2" w:rsidRDefault="004676A2" w:rsidP="005D7FC4">
      <w:pPr>
        <w:pStyle w:val="ListParagraph"/>
        <w:numPr>
          <w:ilvl w:val="1"/>
          <w:numId w:val="49"/>
        </w:numPr>
        <w:spacing w:line="264" w:lineRule="auto"/>
      </w:pPr>
      <w:r w:rsidRPr="007A760E">
        <w:t>Close the configuration window.</w:t>
      </w:r>
    </w:p>
    <w:p w14:paraId="3DA5CB26" w14:textId="7176114E" w:rsidR="00B660E5" w:rsidRPr="00B768BA" w:rsidRDefault="00B660E5" w:rsidP="00B660E5">
      <w:pPr>
        <w:pStyle w:val="ListParagraph"/>
        <w:numPr>
          <w:ilvl w:val="0"/>
          <w:numId w:val="49"/>
        </w:numPr>
        <w:spacing w:line="264" w:lineRule="auto"/>
      </w:pPr>
      <w:r w:rsidRPr="00366F68">
        <w:rPr>
          <w:b/>
          <w:bCs/>
        </w:rPr>
        <w:t>PC</w:t>
      </w:r>
    </w:p>
    <w:p w14:paraId="0A6320F0" w14:textId="350C4280" w:rsidR="00B660E5" w:rsidRDefault="00B855E1" w:rsidP="00B660E5">
      <w:pPr>
        <w:pStyle w:val="ListParagraph"/>
        <w:numPr>
          <w:ilvl w:val="1"/>
          <w:numId w:val="49"/>
        </w:numPr>
        <w:spacing w:line="264" w:lineRule="auto"/>
      </w:pPr>
      <w:r>
        <w:t xml:space="preserve">Click the PC </w:t>
      </w:r>
      <w:r>
        <w:sym w:font="Wingdings" w:char="F0E0"/>
      </w:r>
      <w:r>
        <w:t xml:space="preserve"> Desktop tab </w:t>
      </w:r>
      <w:r>
        <w:sym w:font="Wingdings" w:char="F0E0"/>
      </w:r>
      <w:r>
        <w:t xml:space="preserve"> IP Configuration.</w:t>
      </w:r>
    </w:p>
    <w:p w14:paraId="25FF0F88" w14:textId="010B0939" w:rsidR="00B855E1" w:rsidRDefault="002D13E3" w:rsidP="00B660E5">
      <w:pPr>
        <w:pStyle w:val="ListParagraph"/>
        <w:numPr>
          <w:ilvl w:val="1"/>
          <w:numId w:val="49"/>
        </w:numPr>
        <w:spacing w:line="264" w:lineRule="auto"/>
      </w:pPr>
      <w:r>
        <w:t>Choose DHCP.</w:t>
      </w:r>
    </w:p>
    <w:p w14:paraId="7CDA6DE1" w14:textId="0027F6DF" w:rsidR="00150CC0" w:rsidRDefault="00150CC0" w:rsidP="00150CC0">
      <w:pPr>
        <w:pStyle w:val="Heading3"/>
      </w:pPr>
      <w:bookmarkStart w:id="8" w:name="_Toc195117217"/>
      <w:r>
        <w:t>Test Connectivity</w:t>
      </w:r>
      <w:bookmarkEnd w:id="8"/>
    </w:p>
    <w:p w14:paraId="69A0DB94" w14:textId="38890D92" w:rsidR="00616533" w:rsidRDefault="00952A2F" w:rsidP="00805039">
      <w:pPr>
        <w:pStyle w:val="ListParagraph"/>
        <w:numPr>
          <w:ilvl w:val="0"/>
          <w:numId w:val="48"/>
        </w:numPr>
        <w:spacing w:line="264" w:lineRule="auto"/>
        <w:ind w:left="720"/>
      </w:pPr>
      <w:r w:rsidRPr="007A760E">
        <w:t xml:space="preserve">To test connectivity from the PC to your router, open the PC’s configuration window, </w:t>
      </w:r>
      <w:r w:rsidR="005F6806">
        <w:t>C</w:t>
      </w:r>
      <w:r w:rsidRPr="007A760E">
        <w:t xml:space="preserve">lick </w:t>
      </w:r>
      <w:r w:rsidRPr="005F6806">
        <w:rPr>
          <w:b/>
          <w:bCs/>
        </w:rPr>
        <w:t>Desktop</w:t>
      </w:r>
      <w:r w:rsidRPr="007A760E">
        <w:t xml:space="preserve">, and then click </w:t>
      </w:r>
      <w:r w:rsidRPr="008C023F">
        <w:rPr>
          <w:b/>
          <w:bCs/>
        </w:rPr>
        <w:t>Command Prompt</w:t>
      </w:r>
      <w:r w:rsidRPr="007A760E">
        <w:t xml:space="preserve">. </w:t>
      </w:r>
    </w:p>
    <w:p w14:paraId="5373B482" w14:textId="7CAEA176" w:rsidR="005B6073" w:rsidRDefault="008C023F" w:rsidP="00805039">
      <w:pPr>
        <w:pStyle w:val="ListParagraph"/>
        <w:numPr>
          <w:ilvl w:val="1"/>
          <w:numId w:val="48"/>
        </w:numPr>
        <w:spacing w:line="264" w:lineRule="auto"/>
        <w:ind w:left="1080"/>
      </w:pPr>
      <w:r>
        <w:t>Determine</w:t>
      </w:r>
      <w:r w:rsidR="00952A2F" w:rsidRPr="007A760E">
        <w:t xml:space="preserve"> the </w:t>
      </w:r>
      <w:r w:rsidR="00952A2F" w:rsidRPr="00A617BA">
        <w:rPr>
          <w:b/>
          <w:bCs/>
        </w:rPr>
        <w:t>IP address</w:t>
      </w:r>
      <w:r w:rsidR="00952A2F" w:rsidRPr="007A760E">
        <w:t xml:space="preserve"> of the </w:t>
      </w:r>
      <w:r w:rsidR="00952A2F" w:rsidRPr="00A617BA">
        <w:rPr>
          <w:b/>
          <w:bCs/>
        </w:rPr>
        <w:t>PC</w:t>
      </w:r>
      <w:r>
        <w:t xml:space="preserve"> using a command line utility.</w:t>
      </w:r>
    </w:p>
    <w:p w14:paraId="09083E82" w14:textId="60EF8720" w:rsidR="0041757A" w:rsidRDefault="0041757A" w:rsidP="00805039">
      <w:pPr>
        <w:pStyle w:val="ListParagraph"/>
        <w:numPr>
          <w:ilvl w:val="1"/>
          <w:numId w:val="48"/>
        </w:numPr>
        <w:spacing w:line="264" w:lineRule="auto"/>
        <w:ind w:left="1080"/>
      </w:pPr>
      <w:r>
        <w:t>Insert a screenshot.</w:t>
      </w:r>
    </w:p>
    <w:p w14:paraId="4342676B" w14:textId="679EC85A" w:rsidR="00384636" w:rsidRDefault="009B1EF9" w:rsidP="00805039">
      <w:pPr>
        <w:spacing w:line="264" w:lineRule="auto"/>
        <w:ind w:left="720"/>
      </w:pPr>
      <w:sdt>
        <w:sdtPr>
          <w:rPr>
            <w:rStyle w:val="Red"/>
          </w:rPr>
          <w:id w:val="-888415623"/>
          <w:placeholder>
            <w:docPart w:val="58F2E5D03E0B4EE9AFCDD3C976481E2B"/>
          </w:placeholder>
          <w:showingPlcHdr/>
        </w:sdtPr>
        <w:sdtEndPr>
          <w:rPr>
            <w:rStyle w:val="DefaultParagraphFont"/>
            <w:color w:val="auto"/>
          </w:rPr>
        </w:sdtEndPr>
        <w:sdtContent>
          <w:r w:rsidR="00384636" w:rsidRPr="00384636">
            <w:rPr>
              <w:rStyle w:val="PlaceholderText"/>
              <w:color w:val="FF0000"/>
            </w:rPr>
            <w:t>Click or tap here to enter text.</w:t>
          </w:r>
        </w:sdtContent>
      </w:sdt>
    </w:p>
    <w:p w14:paraId="3525B433" w14:textId="06745247" w:rsidR="005B6073" w:rsidRDefault="008E447A" w:rsidP="00805039">
      <w:pPr>
        <w:pStyle w:val="ListParagraph"/>
        <w:numPr>
          <w:ilvl w:val="1"/>
          <w:numId w:val="48"/>
        </w:numPr>
        <w:spacing w:line="264" w:lineRule="auto"/>
        <w:ind w:left="1080"/>
      </w:pPr>
      <w:r>
        <w:t>T</w:t>
      </w:r>
      <w:r w:rsidR="00952A2F" w:rsidRPr="007A760E">
        <w:t>est connectivity to the router</w:t>
      </w:r>
      <w:r>
        <w:t xml:space="preserve"> using a command line utility.</w:t>
      </w:r>
    </w:p>
    <w:p w14:paraId="4EC66BE8" w14:textId="26B40812" w:rsidR="00384636" w:rsidRDefault="00384636" w:rsidP="00805039">
      <w:pPr>
        <w:pStyle w:val="ListParagraph"/>
        <w:numPr>
          <w:ilvl w:val="1"/>
          <w:numId w:val="48"/>
        </w:numPr>
        <w:spacing w:line="264" w:lineRule="auto"/>
        <w:ind w:left="1080"/>
      </w:pPr>
      <w:r>
        <w:t>Insert a screenshot.</w:t>
      </w:r>
    </w:p>
    <w:p w14:paraId="47694A35" w14:textId="45BBB152" w:rsidR="00384636" w:rsidRDefault="009B1EF9" w:rsidP="00805039">
      <w:pPr>
        <w:spacing w:line="264" w:lineRule="auto"/>
        <w:ind w:left="720"/>
      </w:pPr>
      <w:sdt>
        <w:sdtPr>
          <w:rPr>
            <w:rStyle w:val="Red"/>
          </w:rPr>
          <w:id w:val="1520507624"/>
          <w:placeholder>
            <w:docPart w:val="7ECA8C1EC11F4AFE8E1F5910D3DB9425"/>
          </w:placeholder>
          <w:showingPlcHdr/>
        </w:sdtPr>
        <w:sdtEndPr>
          <w:rPr>
            <w:rStyle w:val="DefaultParagraphFont"/>
            <w:color w:val="auto"/>
          </w:rPr>
        </w:sdtEndPr>
        <w:sdtContent>
          <w:r w:rsidR="00384636" w:rsidRPr="00384636">
            <w:rPr>
              <w:rStyle w:val="PlaceholderText"/>
              <w:color w:val="FF0000"/>
            </w:rPr>
            <w:t>Click or tap here to enter text.</w:t>
          </w:r>
        </w:sdtContent>
      </w:sdt>
    </w:p>
    <w:p w14:paraId="61199DDA" w14:textId="4871726A" w:rsidR="00EC3E10" w:rsidRDefault="00A617BA" w:rsidP="00805039">
      <w:pPr>
        <w:pStyle w:val="ListParagraph"/>
        <w:numPr>
          <w:ilvl w:val="0"/>
          <w:numId w:val="49"/>
        </w:numPr>
        <w:ind w:left="1080"/>
      </w:pPr>
      <w:r>
        <w:t>Click the Laptop.</w:t>
      </w:r>
    </w:p>
    <w:p w14:paraId="1B511D5B" w14:textId="08CCB3D2" w:rsidR="00A617BA" w:rsidRDefault="00A617BA" w:rsidP="00805039">
      <w:pPr>
        <w:pStyle w:val="ListParagraph"/>
        <w:numPr>
          <w:ilvl w:val="1"/>
          <w:numId w:val="49"/>
        </w:numPr>
        <w:spacing w:line="264" w:lineRule="auto"/>
        <w:ind w:left="1440"/>
      </w:pPr>
      <w:r>
        <w:t>Determine</w:t>
      </w:r>
      <w:r w:rsidRPr="007A760E">
        <w:t xml:space="preserve"> the </w:t>
      </w:r>
      <w:r w:rsidRPr="00A617BA">
        <w:rPr>
          <w:b/>
          <w:bCs/>
        </w:rPr>
        <w:t>IP address</w:t>
      </w:r>
      <w:r w:rsidRPr="007A760E">
        <w:t xml:space="preserve"> of the </w:t>
      </w:r>
      <w:r>
        <w:t>Laptop using a command line utility.</w:t>
      </w:r>
    </w:p>
    <w:p w14:paraId="11DFDFC3" w14:textId="77777777" w:rsidR="00A617BA" w:rsidRDefault="00A617BA" w:rsidP="00805039">
      <w:pPr>
        <w:pStyle w:val="ListParagraph"/>
        <w:numPr>
          <w:ilvl w:val="1"/>
          <w:numId w:val="49"/>
        </w:numPr>
        <w:spacing w:line="264" w:lineRule="auto"/>
        <w:ind w:left="1440"/>
      </w:pPr>
      <w:r>
        <w:t>Insert a screenshot.</w:t>
      </w:r>
    </w:p>
    <w:p w14:paraId="5497FC0D" w14:textId="77777777" w:rsidR="00A617BA" w:rsidRDefault="009B1EF9" w:rsidP="00805039">
      <w:pPr>
        <w:spacing w:line="264" w:lineRule="auto"/>
        <w:ind w:left="720"/>
      </w:pPr>
      <w:sdt>
        <w:sdtPr>
          <w:rPr>
            <w:rStyle w:val="Red"/>
          </w:rPr>
          <w:id w:val="-1842071046"/>
          <w:placeholder>
            <w:docPart w:val="261766FA3FC843C0BB4FE7A3DC24A9D1"/>
          </w:placeholder>
          <w:showingPlcHdr/>
        </w:sdtPr>
        <w:sdtEndPr>
          <w:rPr>
            <w:rStyle w:val="DefaultParagraphFont"/>
            <w:color w:val="auto"/>
          </w:rPr>
        </w:sdtEndPr>
        <w:sdtContent>
          <w:r w:rsidR="00A617BA" w:rsidRPr="00384636">
            <w:rPr>
              <w:rStyle w:val="PlaceholderText"/>
              <w:color w:val="FF0000"/>
            </w:rPr>
            <w:t>Click or tap here to enter text.</w:t>
          </w:r>
        </w:sdtContent>
      </w:sdt>
    </w:p>
    <w:p w14:paraId="65AD721C" w14:textId="7EC0DC18" w:rsidR="00A617BA" w:rsidRDefault="00A617BA" w:rsidP="00805039">
      <w:pPr>
        <w:pStyle w:val="ListParagraph"/>
        <w:numPr>
          <w:ilvl w:val="1"/>
          <w:numId w:val="49"/>
        </w:numPr>
        <w:spacing w:line="264" w:lineRule="auto"/>
        <w:ind w:left="1440"/>
      </w:pPr>
      <w:r>
        <w:t>T</w:t>
      </w:r>
      <w:r w:rsidRPr="007A760E">
        <w:t xml:space="preserve">est connectivity to the </w:t>
      </w:r>
      <w:r w:rsidRPr="00A617BA">
        <w:rPr>
          <w:b/>
          <w:bCs/>
        </w:rPr>
        <w:t>PC</w:t>
      </w:r>
      <w:r>
        <w:t xml:space="preserve"> using a command line utility.</w:t>
      </w:r>
    </w:p>
    <w:p w14:paraId="49FF91E2" w14:textId="77777777" w:rsidR="00A617BA" w:rsidRDefault="00A617BA" w:rsidP="00805039">
      <w:pPr>
        <w:pStyle w:val="ListParagraph"/>
        <w:numPr>
          <w:ilvl w:val="1"/>
          <w:numId w:val="49"/>
        </w:numPr>
        <w:spacing w:line="264" w:lineRule="auto"/>
        <w:ind w:left="1440"/>
      </w:pPr>
      <w:r>
        <w:lastRenderedPageBreak/>
        <w:t>Insert a screenshot.</w:t>
      </w:r>
    </w:p>
    <w:p w14:paraId="433F31E3" w14:textId="6C8C72A6" w:rsidR="00A617BA" w:rsidRDefault="009B1EF9" w:rsidP="00805039">
      <w:pPr>
        <w:pStyle w:val="ListParagraph"/>
        <w:numPr>
          <w:ilvl w:val="1"/>
          <w:numId w:val="49"/>
        </w:numPr>
        <w:ind w:left="1440"/>
      </w:pPr>
      <w:sdt>
        <w:sdtPr>
          <w:rPr>
            <w:rStyle w:val="Red"/>
          </w:rPr>
          <w:id w:val="2043396657"/>
          <w:placeholder>
            <w:docPart w:val="54C2D83DE6204040ABA81877472C6A9F"/>
          </w:placeholder>
          <w:showingPlcHdr/>
        </w:sdtPr>
        <w:sdtEndPr>
          <w:rPr>
            <w:rStyle w:val="DefaultParagraphFont"/>
            <w:color w:val="auto"/>
          </w:rPr>
        </w:sdtEndPr>
        <w:sdtContent>
          <w:r w:rsidR="00A617BA" w:rsidRPr="00384636">
            <w:rPr>
              <w:rStyle w:val="PlaceholderText"/>
              <w:color w:val="FF0000"/>
            </w:rPr>
            <w:t>Click or tap here to enter text.</w:t>
          </w:r>
        </w:sdtContent>
      </w:sdt>
    </w:p>
    <w:p w14:paraId="7480D4EE" w14:textId="3802DE5E" w:rsidR="00120816" w:rsidRDefault="00120816" w:rsidP="00805039">
      <w:pPr>
        <w:pStyle w:val="ListParagraph"/>
        <w:numPr>
          <w:ilvl w:val="0"/>
          <w:numId w:val="49"/>
        </w:numPr>
        <w:ind w:left="1080"/>
      </w:pPr>
      <w:r>
        <w:t>Insert a screenshot of your completed network.</w:t>
      </w:r>
    </w:p>
    <w:p w14:paraId="0D759770" w14:textId="77777777" w:rsidR="00120816" w:rsidRDefault="009B1EF9" w:rsidP="00805039">
      <w:pPr>
        <w:ind w:left="360"/>
      </w:pPr>
      <w:sdt>
        <w:sdtPr>
          <w:rPr>
            <w:rStyle w:val="Red"/>
          </w:rPr>
          <w:id w:val="1582478850"/>
          <w:placeholder>
            <w:docPart w:val="22068D2B7E4F4BC49DF2B400C8D5B697"/>
          </w:placeholder>
          <w:showingPlcHdr/>
        </w:sdtPr>
        <w:sdtEndPr>
          <w:rPr>
            <w:rStyle w:val="DefaultParagraphFont"/>
            <w:color w:val="auto"/>
          </w:rPr>
        </w:sdtEndPr>
        <w:sdtContent>
          <w:r w:rsidR="00120816" w:rsidRPr="007666C2">
            <w:rPr>
              <w:rStyle w:val="PlaceholderText"/>
              <w:color w:val="FF0000"/>
            </w:rPr>
            <w:t>Click or tap here to enter text.</w:t>
          </w:r>
        </w:sdtContent>
      </w:sdt>
    </w:p>
    <w:p w14:paraId="165BF307" w14:textId="3C9C9F8E" w:rsidR="00952A2F" w:rsidRPr="007A760E" w:rsidRDefault="00952A2F" w:rsidP="00805039">
      <w:pPr>
        <w:pStyle w:val="ListParagraph"/>
        <w:numPr>
          <w:ilvl w:val="0"/>
          <w:numId w:val="48"/>
        </w:numPr>
        <w:spacing w:line="264" w:lineRule="auto"/>
        <w:ind w:left="720"/>
      </w:pPr>
      <w:r w:rsidRPr="007A760E">
        <w:t>Click File, click Save as, and save the Packet Tracer file in a safe place.</w:t>
      </w:r>
    </w:p>
    <w:p w14:paraId="608709DD" w14:textId="55375B75" w:rsidR="00952A2F" w:rsidRPr="00814C42" w:rsidRDefault="002D2F9B" w:rsidP="0038583F">
      <w:pPr>
        <w:pStyle w:val="Heading1"/>
      </w:pPr>
      <w:bookmarkStart w:id="9" w:name="_Toc195117218"/>
      <w:r w:rsidRPr="00814C42">
        <w:t>Review Questions</w:t>
      </w:r>
      <w:bookmarkEnd w:id="9"/>
    </w:p>
    <w:p w14:paraId="62F6AEDF" w14:textId="43976AA8" w:rsidR="00687344" w:rsidRDefault="00687344" w:rsidP="007A6B55">
      <w:pPr>
        <w:pStyle w:val="ListParagraph"/>
        <w:numPr>
          <w:ilvl w:val="0"/>
          <w:numId w:val="7"/>
        </w:numPr>
      </w:pPr>
      <w:r>
        <w:t>What layer does a switch operate at?</w:t>
      </w:r>
    </w:p>
    <w:p w14:paraId="22E39469" w14:textId="3ABF963D" w:rsidR="00687344" w:rsidRDefault="009B1EF9" w:rsidP="00687344">
      <w:sdt>
        <w:sdtPr>
          <w:rPr>
            <w:rStyle w:val="Red"/>
          </w:rPr>
          <w:id w:val="-1651590813"/>
          <w:placeholder>
            <w:docPart w:val="F10056D61B424A688280E4A6BAB48855"/>
          </w:placeholder>
          <w:showingPlcHdr/>
        </w:sdtPr>
        <w:sdtEndPr>
          <w:rPr>
            <w:rStyle w:val="DefaultParagraphFont"/>
            <w:color w:val="auto"/>
          </w:rPr>
        </w:sdtEndPr>
        <w:sdtContent>
          <w:r w:rsidR="00687344" w:rsidRPr="00687344">
            <w:rPr>
              <w:rStyle w:val="PlaceholderText"/>
              <w:color w:val="FF0000"/>
            </w:rPr>
            <w:t>Click or tap here to enter text.</w:t>
          </w:r>
        </w:sdtContent>
      </w:sdt>
    </w:p>
    <w:p w14:paraId="043678A6" w14:textId="5212D4C5" w:rsidR="00952A2F" w:rsidRDefault="00952A2F" w:rsidP="007A6B55">
      <w:pPr>
        <w:pStyle w:val="ListParagraph"/>
        <w:numPr>
          <w:ilvl w:val="0"/>
          <w:numId w:val="7"/>
        </w:numPr>
      </w:pPr>
      <w:r w:rsidRPr="00814C42">
        <w:t>Does an end device require an IP address in order to establish network connectivity with a switch?</w:t>
      </w:r>
      <w:r w:rsidR="00137294">
        <w:t xml:space="preserve"> Please explain why.</w:t>
      </w:r>
    </w:p>
    <w:p w14:paraId="46C073F5" w14:textId="36BF0B69" w:rsidR="00214351" w:rsidRPr="00814C42" w:rsidRDefault="009B1EF9" w:rsidP="00214351">
      <w:sdt>
        <w:sdtPr>
          <w:rPr>
            <w:rStyle w:val="Red"/>
          </w:rPr>
          <w:id w:val="-1067872465"/>
          <w:placeholder>
            <w:docPart w:val="B68571B65CA94332B96FB34A62B5DBBD"/>
          </w:placeholder>
          <w:showingPlcHdr/>
        </w:sdtPr>
        <w:sdtEndPr>
          <w:rPr>
            <w:rStyle w:val="DefaultParagraphFont"/>
            <w:color w:val="auto"/>
          </w:rPr>
        </w:sdtEndPr>
        <w:sdtContent>
          <w:r w:rsidR="00214351" w:rsidRPr="00214351">
            <w:rPr>
              <w:rStyle w:val="PlaceholderText"/>
              <w:color w:val="FF0000"/>
            </w:rPr>
            <w:t>Click or tap here to enter text.</w:t>
          </w:r>
        </w:sdtContent>
      </w:sdt>
    </w:p>
    <w:p w14:paraId="500EF10B" w14:textId="2953A5A2" w:rsidR="00FD0407" w:rsidRDefault="00FD0407" w:rsidP="007A6B55">
      <w:pPr>
        <w:pStyle w:val="ListParagraph"/>
        <w:numPr>
          <w:ilvl w:val="0"/>
          <w:numId w:val="7"/>
        </w:numPr>
      </w:pPr>
      <w:r>
        <w:t xml:space="preserve">What layer does </w:t>
      </w:r>
      <w:r w:rsidR="006C01DD">
        <w:t>Wireless</w:t>
      </w:r>
      <w:r>
        <w:t xml:space="preserve"> </w:t>
      </w:r>
      <w:r w:rsidR="006C01DD">
        <w:t>R</w:t>
      </w:r>
      <w:r>
        <w:t>outer operate at?</w:t>
      </w:r>
    </w:p>
    <w:p w14:paraId="6828C71D" w14:textId="59D5EFEA" w:rsidR="00FD0407" w:rsidRDefault="009B1EF9" w:rsidP="00FD0407">
      <w:sdt>
        <w:sdtPr>
          <w:rPr>
            <w:rStyle w:val="Red"/>
          </w:rPr>
          <w:id w:val="-19481406"/>
          <w:placeholder>
            <w:docPart w:val="176581AC72C14F3D9D5E5EA3B9DDDF37"/>
          </w:placeholder>
          <w:showingPlcHdr/>
        </w:sdtPr>
        <w:sdtEndPr>
          <w:rPr>
            <w:rStyle w:val="DefaultParagraphFont"/>
            <w:color w:val="auto"/>
          </w:rPr>
        </w:sdtEndPr>
        <w:sdtContent>
          <w:r w:rsidR="00FD0407" w:rsidRPr="00FD0407">
            <w:rPr>
              <w:rStyle w:val="PlaceholderText"/>
              <w:color w:val="FF0000"/>
            </w:rPr>
            <w:t>Click or tap here to enter text.</w:t>
          </w:r>
        </w:sdtContent>
      </w:sdt>
    </w:p>
    <w:p w14:paraId="38BF2E67" w14:textId="27D5CC64" w:rsidR="00952A2F" w:rsidRDefault="00952A2F" w:rsidP="007A6B55">
      <w:pPr>
        <w:pStyle w:val="ListParagraph"/>
        <w:numPr>
          <w:ilvl w:val="0"/>
          <w:numId w:val="7"/>
        </w:numPr>
      </w:pPr>
      <w:r w:rsidRPr="00814C42">
        <w:t xml:space="preserve">What </w:t>
      </w:r>
      <w:r w:rsidR="00217C40">
        <w:t xml:space="preserve">is the exact </w:t>
      </w:r>
      <w:r w:rsidRPr="00814C42">
        <w:t xml:space="preserve">TCP/IP command is used to test for connectivity between a device with an IP address of 192.168.1.101 and another device that has an IP address of 192.168.1.102? </w:t>
      </w:r>
    </w:p>
    <w:p w14:paraId="377549C4" w14:textId="36B98A13" w:rsidR="00214351" w:rsidRPr="00814C42" w:rsidRDefault="009B1EF9" w:rsidP="00214351">
      <w:sdt>
        <w:sdtPr>
          <w:rPr>
            <w:rStyle w:val="Red"/>
          </w:rPr>
          <w:id w:val="1396157891"/>
          <w:placeholder>
            <w:docPart w:val="64E98FC6B8DA4EA6BA0898CA83B2F347"/>
          </w:placeholder>
          <w:showingPlcHdr/>
        </w:sdtPr>
        <w:sdtEndPr>
          <w:rPr>
            <w:rStyle w:val="DefaultParagraphFont"/>
            <w:color w:val="auto"/>
          </w:rPr>
        </w:sdtEndPr>
        <w:sdtContent>
          <w:r w:rsidR="00214351" w:rsidRPr="00214351">
            <w:rPr>
              <w:rStyle w:val="PlaceholderText"/>
              <w:color w:val="FF0000"/>
            </w:rPr>
            <w:t>Click or tap here to enter text.</w:t>
          </w:r>
        </w:sdtContent>
      </w:sdt>
    </w:p>
    <w:p w14:paraId="1A00E756" w14:textId="6C1AC686" w:rsidR="0048074A" w:rsidRDefault="0048074A" w:rsidP="002714E4">
      <w:pPr>
        <w:pStyle w:val="Heading2"/>
      </w:pPr>
      <w:bookmarkStart w:id="10" w:name="_Toc195117219"/>
      <w:r>
        <w:t>Assignment Submission</w:t>
      </w:r>
      <w:bookmarkEnd w:id="10"/>
    </w:p>
    <w:p w14:paraId="2E61D15C" w14:textId="3A48E834" w:rsidR="00590225" w:rsidRPr="00952A2F" w:rsidRDefault="00214351" w:rsidP="00952A2F">
      <w:r>
        <w:t xml:space="preserve">Attach this completed document and your Packet Tracer file and submit the assignment in </w:t>
      </w:r>
      <w:proofErr w:type="spellStart"/>
      <w:r>
        <w:t>BlackBoard</w:t>
      </w:r>
      <w:proofErr w:type="spellEnd"/>
      <w:r>
        <w:t>.</w:t>
      </w:r>
    </w:p>
    <w:sectPr w:rsidR="00590225" w:rsidRPr="00952A2F" w:rsidSect="00712608">
      <w:footerReference w:type="default" r:id="rId12"/>
      <w:pgSz w:w="12240" w:h="15840" w:code="1"/>
      <w:pgMar w:top="1440" w:right="1440" w:bottom="1440" w:left="1440" w:header="432"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84048" w14:textId="77777777" w:rsidR="002F12C4" w:rsidRDefault="002F12C4">
      <w:r>
        <w:separator/>
      </w:r>
    </w:p>
  </w:endnote>
  <w:endnote w:type="continuationSeparator" w:id="0">
    <w:p w14:paraId="6151E6FE" w14:textId="77777777" w:rsidR="002F12C4" w:rsidRDefault="002F1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3990" w14:textId="3DE44607" w:rsidR="004B2CB9" w:rsidRDefault="00F23ECC" w:rsidP="001B1B5E">
    <w:pPr>
      <w:pStyle w:val="Footer"/>
    </w:pPr>
    <w:r>
      <w:t>Packet Tracer</w:t>
    </w:r>
    <w:r w:rsidR="007A6AEA">
      <w:t xml:space="preserve"> SOHO Network</w:t>
    </w:r>
    <w:r w:rsidR="00C238F8">
      <w:tab/>
    </w:r>
    <w:r w:rsidR="00C238F8" w:rsidRPr="008E56FA">
      <w:t xml:space="preserve">Page </w:t>
    </w:r>
    <w:r w:rsidR="00C238F8" w:rsidRPr="008E56FA">
      <w:fldChar w:fldCharType="begin"/>
    </w:r>
    <w:r w:rsidR="00C238F8" w:rsidRPr="008E56FA">
      <w:instrText xml:space="preserve"> PAGE  \* Arabic  \* MERGEFORMAT </w:instrText>
    </w:r>
    <w:r w:rsidR="00C238F8" w:rsidRPr="008E56FA">
      <w:fldChar w:fldCharType="separate"/>
    </w:r>
    <w:r w:rsidR="00C23E96">
      <w:rPr>
        <w:noProof/>
      </w:rPr>
      <w:t>1</w:t>
    </w:r>
    <w:r w:rsidR="00C238F8" w:rsidRPr="008E56FA">
      <w:fldChar w:fldCharType="end"/>
    </w:r>
    <w:r w:rsidR="00C238F8" w:rsidRPr="008E56FA">
      <w:t xml:space="preserve"> of </w:t>
    </w:r>
    <w:fldSimple w:instr=" NUMPAGES  \* Arabic  \* MERGEFORMAT ">
      <w:r w:rsidR="00C23E96">
        <w:rPr>
          <w:noProof/>
        </w:rPr>
        <w:t>3</w:t>
      </w:r>
    </w:fldSimple>
    <w:r w:rsidR="004B2CB9">
      <w:tab/>
      <w:t xml:space="preserve">Revised: </w:t>
    </w:r>
    <w:r w:rsidR="00AE0010">
      <w:t>04</w:t>
    </w:r>
    <w:r w:rsidR="003B5352">
      <w:t>/</w:t>
    </w:r>
    <w:r w:rsidR="00AE0010">
      <w:t>09</w:t>
    </w:r>
    <w:r w:rsidR="003B5352">
      <w:t>/20</w:t>
    </w:r>
    <w:r w:rsidR="002B7723">
      <w:t>2</w:t>
    </w:r>
    <w:r w:rsidR="00AE0010">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AA861" w14:textId="77777777" w:rsidR="002F12C4" w:rsidRDefault="002F12C4">
      <w:r>
        <w:separator/>
      </w:r>
    </w:p>
  </w:footnote>
  <w:footnote w:type="continuationSeparator" w:id="0">
    <w:p w14:paraId="3E463593" w14:textId="77777777" w:rsidR="002F12C4" w:rsidRDefault="002F1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CEB72C5"/>
    <w:multiLevelType w:val="multilevel"/>
    <w:tmpl w:val="87B8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D3F2475"/>
    <w:multiLevelType w:val="hybridMultilevel"/>
    <w:tmpl w:val="A6E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7A398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9"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B8D6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7D17A28"/>
    <w:multiLevelType w:val="hybridMultilevel"/>
    <w:tmpl w:val="4F74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F391D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931153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083F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85331051">
    <w:abstractNumId w:val="21"/>
  </w:num>
  <w:num w:numId="2" w16cid:durableId="133060267">
    <w:abstractNumId w:val="23"/>
  </w:num>
  <w:num w:numId="3" w16cid:durableId="1893467320">
    <w:abstractNumId w:val="12"/>
  </w:num>
  <w:num w:numId="4" w16cid:durableId="2071149380">
    <w:abstractNumId w:val="33"/>
  </w:num>
  <w:num w:numId="5" w16cid:durableId="1034427367">
    <w:abstractNumId w:val="42"/>
  </w:num>
  <w:num w:numId="6" w16cid:durableId="1236284205">
    <w:abstractNumId w:val="30"/>
  </w:num>
  <w:num w:numId="7" w16cid:durableId="1761440285">
    <w:abstractNumId w:val="44"/>
  </w:num>
  <w:num w:numId="8" w16cid:durableId="192351239">
    <w:abstractNumId w:val="18"/>
  </w:num>
  <w:num w:numId="9" w16cid:durableId="1972049191">
    <w:abstractNumId w:val="48"/>
  </w:num>
  <w:num w:numId="10" w16cid:durableId="1373924189">
    <w:abstractNumId w:val="11"/>
  </w:num>
  <w:num w:numId="11" w16cid:durableId="42368492">
    <w:abstractNumId w:val="41"/>
  </w:num>
  <w:num w:numId="12" w16cid:durableId="201139912">
    <w:abstractNumId w:val="13"/>
  </w:num>
  <w:num w:numId="13" w16cid:durableId="1422918673">
    <w:abstractNumId w:val="24"/>
  </w:num>
  <w:num w:numId="14" w16cid:durableId="345407400">
    <w:abstractNumId w:val="10"/>
  </w:num>
  <w:num w:numId="15" w16cid:durableId="1502551478">
    <w:abstractNumId w:val="9"/>
  </w:num>
  <w:num w:numId="16" w16cid:durableId="241647879">
    <w:abstractNumId w:val="34"/>
  </w:num>
  <w:num w:numId="17" w16cid:durableId="195124862">
    <w:abstractNumId w:val="0"/>
  </w:num>
  <w:num w:numId="18" w16cid:durableId="795104006">
    <w:abstractNumId w:val="36"/>
  </w:num>
  <w:num w:numId="19" w16cid:durableId="1476292749">
    <w:abstractNumId w:val="39"/>
  </w:num>
  <w:num w:numId="20" w16cid:durableId="750807704">
    <w:abstractNumId w:val="31"/>
  </w:num>
  <w:num w:numId="21" w16cid:durableId="1880822781">
    <w:abstractNumId w:val="26"/>
  </w:num>
  <w:num w:numId="22" w16cid:durableId="976689070">
    <w:abstractNumId w:val="47"/>
  </w:num>
  <w:num w:numId="23" w16cid:durableId="1359576906">
    <w:abstractNumId w:val="15"/>
  </w:num>
  <w:num w:numId="24" w16cid:durableId="590821318">
    <w:abstractNumId w:val="17"/>
  </w:num>
  <w:num w:numId="25" w16cid:durableId="1955745544">
    <w:abstractNumId w:val="4"/>
  </w:num>
  <w:num w:numId="26" w16cid:durableId="447817733">
    <w:abstractNumId w:val="16"/>
  </w:num>
  <w:num w:numId="27" w16cid:durableId="2004040450">
    <w:abstractNumId w:val="38"/>
  </w:num>
  <w:num w:numId="28" w16cid:durableId="522523653">
    <w:abstractNumId w:val="43"/>
  </w:num>
  <w:num w:numId="29" w16cid:durableId="415397271">
    <w:abstractNumId w:val="7"/>
  </w:num>
  <w:num w:numId="30" w16cid:durableId="1423066678">
    <w:abstractNumId w:val="46"/>
  </w:num>
  <w:num w:numId="31" w16cid:durableId="1317415175">
    <w:abstractNumId w:val="5"/>
  </w:num>
  <w:num w:numId="32" w16cid:durableId="1026058639">
    <w:abstractNumId w:val="45"/>
  </w:num>
  <w:num w:numId="33" w16cid:durableId="178349917">
    <w:abstractNumId w:val="22"/>
  </w:num>
  <w:num w:numId="34" w16cid:durableId="148903762">
    <w:abstractNumId w:val="14"/>
  </w:num>
  <w:num w:numId="35" w16cid:durableId="1344820629">
    <w:abstractNumId w:val="6"/>
  </w:num>
  <w:num w:numId="36" w16cid:durableId="1297104154">
    <w:abstractNumId w:val="20"/>
  </w:num>
  <w:num w:numId="37" w16cid:durableId="963576993">
    <w:abstractNumId w:val="32"/>
  </w:num>
  <w:num w:numId="38" w16cid:durableId="1847094759">
    <w:abstractNumId w:val="1"/>
  </w:num>
  <w:num w:numId="39" w16cid:durableId="1662271606">
    <w:abstractNumId w:val="40"/>
  </w:num>
  <w:num w:numId="40" w16cid:durableId="1691754343">
    <w:abstractNumId w:val="19"/>
  </w:num>
  <w:num w:numId="41" w16cid:durableId="1684819445">
    <w:abstractNumId w:val="8"/>
  </w:num>
  <w:num w:numId="42" w16cid:durableId="825708665">
    <w:abstractNumId w:val="29"/>
  </w:num>
  <w:num w:numId="43" w16cid:durableId="1655987699">
    <w:abstractNumId w:val="2"/>
  </w:num>
  <w:num w:numId="44" w16cid:durableId="1490829568">
    <w:abstractNumId w:val="27"/>
  </w:num>
  <w:num w:numId="45" w16cid:durableId="705060853">
    <w:abstractNumId w:val="37"/>
  </w:num>
  <w:num w:numId="46" w16cid:durableId="328798462">
    <w:abstractNumId w:val="3"/>
  </w:num>
  <w:num w:numId="47" w16cid:durableId="1419138111">
    <w:abstractNumId w:val="25"/>
  </w:num>
  <w:num w:numId="48" w16cid:durableId="94719195">
    <w:abstractNumId w:val="35"/>
  </w:num>
  <w:num w:numId="49" w16cid:durableId="444470273">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GrammaticalError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60"/>
  <w:hyphenationZone w:val="0"/>
  <w:doNotHyphenateCaps/>
  <w:displayHorizontalDrawingGridEvery w:val="0"/>
  <w:displayVerticalDrawingGridEvery w:val="0"/>
  <w:doNotUseMarginsForDrawingGridOrigin/>
  <w:noPunctuationKerning/>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AhKWFmZmhhYGZko6SsGpxcWZ+XkgBYaWtQAssPxNLQAAAA=="/>
    <w:docVar w:name="ACTIVE" w:val="cdsf.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2F12C4"/>
    <w:rsid w:val="00000328"/>
    <w:rsid w:val="00011197"/>
    <w:rsid w:val="00013C58"/>
    <w:rsid w:val="000359E4"/>
    <w:rsid w:val="00044D22"/>
    <w:rsid w:val="00047EE0"/>
    <w:rsid w:val="000519A1"/>
    <w:rsid w:val="00052A5C"/>
    <w:rsid w:val="000708A9"/>
    <w:rsid w:val="0007253F"/>
    <w:rsid w:val="00091FF8"/>
    <w:rsid w:val="000B12F6"/>
    <w:rsid w:val="000C03D5"/>
    <w:rsid w:val="000C31DC"/>
    <w:rsid w:val="000C33F2"/>
    <w:rsid w:val="000E0327"/>
    <w:rsid w:val="000E5DF6"/>
    <w:rsid w:val="00105FA1"/>
    <w:rsid w:val="00112438"/>
    <w:rsid w:val="00120816"/>
    <w:rsid w:val="001210A7"/>
    <w:rsid w:val="00121F18"/>
    <w:rsid w:val="00130AA6"/>
    <w:rsid w:val="0013131C"/>
    <w:rsid w:val="00136313"/>
    <w:rsid w:val="00137294"/>
    <w:rsid w:val="0014779F"/>
    <w:rsid w:val="00150CC0"/>
    <w:rsid w:val="0015652E"/>
    <w:rsid w:val="0015718A"/>
    <w:rsid w:val="0016417F"/>
    <w:rsid w:val="00180F4B"/>
    <w:rsid w:val="00187E14"/>
    <w:rsid w:val="00191C67"/>
    <w:rsid w:val="00195F7C"/>
    <w:rsid w:val="001A26E6"/>
    <w:rsid w:val="001B1B5E"/>
    <w:rsid w:val="001B4FAF"/>
    <w:rsid w:val="001C08FA"/>
    <w:rsid w:val="001C5A6D"/>
    <w:rsid w:val="001D46A3"/>
    <w:rsid w:val="0020787D"/>
    <w:rsid w:val="002133CF"/>
    <w:rsid w:val="00214351"/>
    <w:rsid w:val="00217C40"/>
    <w:rsid w:val="00221584"/>
    <w:rsid w:val="002227C5"/>
    <w:rsid w:val="0023363E"/>
    <w:rsid w:val="00241D78"/>
    <w:rsid w:val="002423CE"/>
    <w:rsid w:val="002479DF"/>
    <w:rsid w:val="00255609"/>
    <w:rsid w:val="0025658F"/>
    <w:rsid w:val="0026044C"/>
    <w:rsid w:val="00266426"/>
    <w:rsid w:val="002705CF"/>
    <w:rsid w:val="002714E4"/>
    <w:rsid w:val="00275208"/>
    <w:rsid w:val="002855B9"/>
    <w:rsid w:val="00292842"/>
    <w:rsid w:val="0029721B"/>
    <w:rsid w:val="002B0C70"/>
    <w:rsid w:val="002B155E"/>
    <w:rsid w:val="002B2AEA"/>
    <w:rsid w:val="002B7723"/>
    <w:rsid w:val="002C5847"/>
    <w:rsid w:val="002C6041"/>
    <w:rsid w:val="002D13E3"/>
    <w:rsid w:val="002D2F9B"/>
    <w:rsid w:val="002E1D29"/>
    <w:rsid w:val="002E34E3"/>
    <w:rsid w:val="002E5609"/>
    <w:rsid w:val="002E6D97"/>
    <w:rsid w:val="002F12C4"/>
    <w:rsid w:val="002F1C5A"/>
    <w:rsid w:val="002F4D0D"/>
    <w:rsid w:val="002F5380"/>
    <w:rsid w:val="0030281C"/>
    <w:rsid w:val="00302B99"/>
    <w:rsid w:val="00304BC4"/>
    <w:rsid w:val="003142B9"/>
    <w:rsid w:val="003328BA"/>
    <w:rsid w:val="0033365B"/>
    <w:rsid w:val="00333809"/>
    <w:rsid w:val="00340825"/>
    <w:rsid w:val="00346015"/>
    <w:rsid w:val="00350104"/>
    <w:rsid w:val="0035152C"/>
    <w:rsid w:val="003538FA"/>
    <w:rsid w:val="003626B1"/>
    <w:rsid w:val="00366F68"/>
    <w:rsid w:val="00372457"/>
    <w:rsid w:val="00383898"/>
    <w:rsid w:val="00384636"/>
    <w:rsid w:val="00384EE8"/>
    <w:rsid w:val="0038583F"/>
    <w:rsid w:val="00390C20"/>
    <w:rsid w:val="003A1006"/>
    <w:rsid w:val="003A1BF2"/>
    <w:rsid w:val="003B2471"/>
    <w:rsid w:val="003B5352"/>
    <w:rsid w:val="003B6787"/>
    <w:rsid w:val="003B72AF"/>
    <w:rsid w:val="003C16C2"/>
    <w:rsid w:val="003D2A29"/>
    <w:rsid w:val="003E2F21"/>
    <w:rsid w:val="00407633"/>
    <w:rsid w:val="004156D9"/>
    <w:rsid w:val="00415CE9"/>
    <w:rsid w:val="0041722F"/>
    <w:rsid w:val="0041757A"/>
    <w:rsid w:val="00420340"/>
    <w:rsid w:val="00422F54"/>
    <w:rsid w:val="00424FAD"/>
    <w:rsid w:val="00436A87"/>
    <w:rsid w:val="004458BF"/>
    <w:rsid w:val="00452BDD"/>
    <w:rsid w:val="004630D6"/>
    <w:rsid w:val="004676A2"/>
    <w:rsid w:val="0048074A"/>
    <w:rsid w:val="004B2CB9"/>
    <w:rsid w:val="004B365A"/>
    <w:rsid w:val="004D13B9"/>
    <w:rsid w:val="004E71CD"/>
    <w:rsid w:val="004F4937"/>
    <w:rsid w:val="004F7F52"/>
    <w:rsid w:val="0050557B"/>
    <w:rsid w:val="00516239"/>
    <w:rsid w:val="0053001E"/>
    <w:rsid w:val="00531702"/>
    <w:rsid w:val="00531E9C"/>
    <w:rsid w:val="0053247D"/>
    <w:rsid w:val="00534B40"/>
    <w:rsid w:val="005362E6"/>
    <w:rsid w:val="005404A6"/>
    <w:rsid w:val="00543A58"/>
    <w:rsid w:val="005515E7"/>
    <w:rsid w:val="005528B0"/>
    <w:rsid w:val="005622DF"/>
    <w:rsid w:val="005674B0"/>
    <w:rsid w:val="005801B9"/>
    <w:rsid w:val="0058461E"/>
    <w:rsid w:val="005856CF"/>
    <w:rsid w:val="00586946"/>
    <w:rsid w:val="00590225"/>
    <w:rsid w:val="005955F3"/>
    <w:rsid w:val="00596FDD"/>
    <w:rsid w:val="005B1E3F"/>
    <w:rsid w:val="005B4940"/>
    <w:rsid w:val="005B6073"/>
    <w:rsid w:val="005B739A"/>
    <w:rsid w:val="005C3B12"/>
    <w:rsid w:val="005D6C6C"/>
    <w:rsid w:val="005D7FC4"/>
    <w:rsid w:val="005F1464"/>
    <w:rsid w:val="005F4B9E"/>
    <w:rsid w:val="005F4D4B"/>
    <w:rsid w:val="005F6806"/>
    <w:rsid w:val="00612405"/>
    <w:rsid w:val="00612844"/>
    <w:rsid w:val="00614055"/>
    <w:rsid w:val="00616533"/>
    <w:rsid w:val="006200CC"/>
    <w:rsid w:val="00631A62"/>
    <w:rsid w:val="00631DD0"/>
    <w:rsid w:val="0063386E"/>
    <w:rsid w:val="00635CE7"/>
    <w:rsid w:val="006443EC"/>
    <w:rsid w:val="00645FA2"/>
    <w:rsid w:val="00651053"/>
    <w:rsid w:val="0065455C"/>
    <w:rsid w:val="0066191A"/>
    <w:rsid w:val="0067120D"/>
    <w:rsid w:val="00674F5C"/>
    <w:rsid w:val="00676C23"/>
    <w:rsid w:val="00682B10"/>
    <w:rsid w:val="00683845"/>
    <w:rsid w:val="00687344"/>
    <w:rsid w:val="006A1740"/>
    <w:rsid w:val="006C01DD"/>
    <w:rsid w:val="006C66B8"/>
    <w:rsid w:val="006D16B9"/>
    <w:rsid w:val="006D5465"/>
    <w:rsid w:val="00712608"/>
    <w:rsid w:val="00712803"/>
    <w:rsid w:val="007159E3"/>
    <w:rsid w:val="00721B9F"/>
    <w:rsid w:val="0072485D"/>
    <w:rsid w:val="007304A8"/>
    <w:rsid w:val="00735C01"/>
    <w:rsid w:val="00746BFB"/>
    <w:rsid w:val="007656F5"/>
    <w:rsid w:val="007666C2"/>
    <w:rsid w:val="0077240D"/>
    <w:rsid w:val="00784F6A"/>
    <w:rsid w:val="00787A3D"/>
    <w:rsid w:val="00796707"/>
    <w:rsid w:val="007A6AEA"/>
    <w:rsid w:val="007A6B55"/>
    <w:rsid w:val="007A760E"/>
    <w:rsid w:val="007C3383"/>
    <w:rsid w:val="007E0B1C"/>
    <w:rsid w:val="007E2617"/>
    <w:rsid w:val="007E7B8F"/>
    <w:rsid w:val="007F432C"/>
    <w:rsid w:val="00805039"/>
    <w:rsid w:val="00814C42"/>
    <w:rsid w:val="00821133"/>
    <w:rsid w:val="00825599"/>
    <w:rsid w:val="00830AA9"/>
    <w:rsid w:val="00833E77"/>
    <w:rsid w:val="00836CFF"/>
    <w:rsid w:val="008374BA"/>
    <w:rsid w:val="00841C97"/>
    <w:rsid w:val="00843B82"/>
    <w:rsid w:val="008452FA"/>
    <w:rsid w:val="008477C0"/>
    <w:rsid w:val="008564B1"/>
    <w:rsid w:val="00857E42"/>
    <w:rsid w:val="00861AE7"/>
    <w:rsid w:val="008626D7"/>
    <w:rsid w:val="0086488C"/>
    <w:rsid w:val="00873C2F"/>
    <w:rsid w:val="008760D5"/>
    <w:rsid w:val="00877C21"/>
    <w:rsid w:val="00882ACC"/>
    <w:rsid w:val="008956B1"/>
    <w:rsid w:val="008957BF"/>
    <w:rsid w:val="008A62C1"/>
    <w:rsid w:val="008B074E"/>
    <w:rsid w:val="008B5038"/>
    <w:rsid w:val="008C023F"/>
    <w:rsid w:val="008C721B"/>
    <w:rsid w:val="008D648E"/>
    <w:rsid w:val="008D6E43"/>
    <w:rsid w:val="008E1516"/>
    <w:rsid w:val="008E447A"/>
    <w:rsid w:val="008E4C50"/>
    <w:rsid w:val="008E56FA"/>
    <w:rsid w:val="008E7518"/>
    <w:rsid w:val="008F36C2"/>
    <w:rsid w:val="008F7E77"/>
    <w:rsid w:val="0090344A"/>
    <w:rsid w:val="009078C4"/>
    <w:rsid w:val="009112D0"/>
    <w:rsid w:val="00914D0E"/>
    <w:rsid w:val="00926A67"/>
    <w:rsid w:val="00932252"/>
    <w:rsid w:val="0093360D"/>
    <w:rsid w:val="009376EF"/>
    <w:rsid w:val="00941798"/>
    <w:rsid w:val="00952A2F"/>
    <w:rsid w:val="009542C8"/>
    <w:rsid w:val="00962CD9"/>
    <w:rsid w:val="00970FB5"/>
    <w:rsid w:val="009738D2"/>
    <w:rsid w:val="009747C2"/>
    <w:rsid w:val="00974D96"/>
    <w:rsid w:val="00974DF5"/>
    <w:rsid w:val="00982444"/>
    <w:rsid w:val="0099636D"/>
    <w:rsid w:val="00997643"/>
    <w:rsid w:val="009A1203"/>
    <w:rsid w:val="009B1EF9"/>
    <w:rsid w:val="009C5053"/>
    <w:rsid w:val="009D6831"/>
    <w:rsid w:val="009D7DB7"/>
    <w:rsid w:val="009E711B"/>
    <w:rsid w:val="009F1775"/>
    <w:rsid w:val="009F3282"/>
    <w:rsid w:val="009F3402"/>
    <w:rsid w:val="009F3DDE"/>
    <w:rsid w:val="00A01581"/>
    <w:rsid w:val="00A01764"/>
    <w:rsid w:val="00A22DFC"/>
    <w:rsid w:val="00A2491D"/>
    <w:rsid w:val="00A57439"/>
    <w:rsid w:val="00A576EC"/>
    <w:rsid w:val="00A601E1"/>
    <w:rsid w:val="00A617BA"/>
    <w:rsid w:val="00A6372A"/>
    <w:rsid w:val="00A63A85"/>
    <w:rsid w:val="00A70A29"/>
    <w:rsid w:val="00A76E0A"/>
    <w:rsid w:val="00A97303"/>
    <w:rsid w:val="00A9761E"/>
    <w:rsid w:val="00AA5023"/>
    <w:rsid w:val="00AB17A3"/>
    <w:rsid w:val="00AD1F69"/>
    <w:rsid w:val="00AD21FC"/>
    <w:rsid w:val="00AD7B3E"/>
    <w:rsid w:val="00AE0010"/>
    <w:rsid w:val="00AE1D0A"/>
    <w:rsid w:val="00AF234C"/>
    <w:rsid w:val="00B000AA"/>
    <w:rsid w:val="00B140FE"/>
    <w:rsid w:val="00B2796F"/>
    <w:rsid w:val="00B3511D"/>
    <w:rsid w:val="00B40E57"/>
    <w:rsid w:val="00B478BD"/>
    <w:rsid w:val="00B56D62"/>
    <w:rsid w:val="00B603C8"/>
    <w:rsid w:val="00B60F9C"/>
    <w:rsid w:val="00B660E5"/>
    <w:rsid w:val="00B70EE5"/>
    <w:rsid w:val="00B71E4B"/>
    <w:rsid w:val="00B72876"/>
    <w:rsid w:val="00B768BA"/>
    <w:rsid w:val="00B827C0"/>
    <w:rsid w:val="00B82A1D"/>
    <w:rsid w:val="00B852FF"/>
    <w:rsid w:val="00B855E1"/>
    <w:rsid w:val="00B87CDF"/>
    <w:rsid w:val="00B92CC3"/>
    <w:rsid w:val="00BA18E1"/>
    <w:rsid w:val="00BB73F2"/>
    <w:rsid w:val="00BF1096"/>
    <w:rsid w:val="00BF1CA3"/>
    <w:rsid w:val="00BF731A"/>
    <w:rsid w:val="00BF7FD8"/>
    <w:rsid w:val="00C027D0"/>
    <w:rsid w:val="00C0358B"/>
    <w:rsid w:val="00C07562"/>
    <w:rsid w:val="00C2162D"/>
    <w:rsid w:val="00C238F8"/>
    <w:rsid w:val="00C23E96"/>
    <w:rsid w:val="00C25318"/>
    <w:rsid w:val="00C30404"/>
    <w:rsid w:val="00C30AED"/>
    <w:rsid w:val="00C419B1"/>
    <w:rsid w:val="00C42A40"/>
    <w:rsid w:val="00C42C4D"/>
    <w:rsid w:val="00C443C1"/>
    <w:rsid w:val="00C50168"/>
    <w:rsid w:val="00C72269"/>
    <w:rsid w:val="00C9003E"/>
    <w:rsid w:val="00CA346D"/>
    <w:rsid w:val="00CA503D"/>
    <w:rsid w:val="00CB1F20"/>
    <w:rsid w:val="00CB7970"/>
    <w:rsid w:val="00CB7CB7"/>
    <w:rsid w:val="00CC17B0"/>
    <w:rsid w:val="00CC3EE6"/>
    <w:rsid w:val="00CD11A2"/>
    <w:rsid w:val="00CD232C"/>
    <w:rsid w:val="00CD300D"/>
    <w:rsid w:val="00CD62BB"/>
    <w:rsid w:val="00CF15A2"/>
    <w:rsid w:val="00D00CD1"/>
    <w:rsid w:val="00D0227B"/>
    <w:rsid w:val="00D15ADD"/>
    <w:rsid w:val="00D1660D"/>
    <w:rsid w:val="00D2303D"/>
    <w:rsid w:val="00D35C70"/>
    <w:rsid w:val="00D52379"/>
    <w:rsid w:val="00D52BFB"/>
    <w:rsid w:val="00D55945"/>
    <w:rsid w:val="00D679C5"/>
    <w:rsid w:val="00D77EF6"/>
    <w:rsid w:val="00D8452E"/>
    <w:rsid w:val="00D8691C"/>
    <w:rsid w:val="00D87514"/>
    <w:rsid w:val="00D90014"/>
    <w:rsid w:val="00D93BB6"/>
    <w:rsid w:val="00D953FD"/>
    <w:rsid w:val="00D97379"/>
    <w:rsid w:val="00DA55A0"/>
    <w:rsid w:val="00DB239A"/>
    <w:rsid w:val="00DB5107"/>
    <w:rsid w:val="00DB6B9E"/>
    <w:rsid w:val="00DC423A"/>
    <w:rsid w:val="00DC497E"/>
    <w:rsid w:val="00DC6A9C"/>
    <w:rsid w:val="00DD1237"/>
    <w:rsid w:val="00DF40AA"/>
    <w:rsid w:val="00DF46C1"/>
    <w:rsid w:val="00E01C71"/>
    <w:rsid w:val="00E032FD"/>
    <w:rsid w:val="00E06FE4"/>
    <w:rsid w:val="00E1437E"/>
    <w:rsid w:val="00E15B1D"/>
    <w:rsid w:val="00E32E65"/>
    <w:rsid w:val="00E3343E"/>
    <w:rsid w:val="00E433BE"/>
    <w:rsid w:val="00E50CBE"/>
    <w:rsid w:val="00E57094"/>
    <w:rsid w:val="00E63B71"/>
    <w:rsid w:val="00E67971"/>
    <w:rsid w:val="00E81F2D"/>
    <w:rsid w:val="00E95B12"/>
    <w:rsid w:val="00E96C42"/>
    <w:rsid w:val="00EA09F4"/>
    <w:rsid w:val="00EA41E1"/>
    <w:rsid w:val="00EB33E5"/>
    <w:rsid w:val="00EC3E10"/>
    <w:rsid w:val="00ED70AD"/>
    <w:rsid w:val="00EE2F7E"/>
    <w:rsid w:val="00EE52D4"/>
    <w:rsid w:val="00F14347"/>
    <w:rsid w:val="00F145B4"/>
    <w:rsid w:val="00F15A96"/>
    <w:rsid w:val="00F21847"/>
    <w:rsid w:val="00F23ECC"/>
    <w:rsid w:val="00F41465"/>
    <w:rsid w:val="00F54D2E"/>
    <w:rsid w:val="00F617EF"/>
    <w:rsid w:val="00F62359"/>
    <w:rsid w:val="00F64AFD"/>
    <w:rsid w:val="00F76760"/>
    <w:rsid w:val="00F77AE5"/>
    <w:rsid w:val="00F85E8C"/>
    <w:rsid w:val="00F95694"/>
    <w:rsid w:val="00FA0EC2"/>
    <w:rsid w:val="00FA3704"/>
    <w:rsid w:val="00FA44D8"/>
    <w:rsid w:val="00FC1619"/>
    <w:rsid w:val="00FC33F0"/>
    <w:rsid w:val="00FC4477"/>
    <w:rsid w:val="00FD0407"/>
    <w:rsid w:val="00FE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shapelayout v:ext="edit">
      <o:idmap v:ext="edit" data="1"/>
    </o:shapelayout>
  </w:shapeDefaults>
  <w:decimalSymbol w:val="."/>
  <w:listSeparator w:val=","/>
  <w14:docId w14:val="7DD0B280"/>
  <w15:chartTrackingRefBased/>
  <w15:docId w15:val="{6DEF8DA3-4CB2-4051-969F-C994A214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3F"/>
    <w:pPr>
      <w:spacing w:before="160" w:after="80" w:line="336" w:lineRule="auto"/>
    </w:pPr>
    <w:rPr>
      <w:rFonts w:ascii="Verdana" w:hAnsi="Verdana"/>
      <w:szCs w:val="24"/>
    </w:rPr>
  </w:style>
  <w:style w:type="paragraph" w:styleId="Heading1">
    <w:name w:val="heading 1"/>
    <w:basedOn w:val="Normal"/>
    <w:next w:val="Normal"/>
    <w:link w:val="Heading1Char"/>
    <w:qFormat/>
    <w:rsid w:val="0038583F"/>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38583F"/>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38583F"/>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3858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583F"/>
  </w:style>
  <w:style w:type="paragraph" w:styleId="Footer">
    <w:name w:val="footer"/>
    <w:basedOn w:val="Normal"/>
    <w:rsid w:val="0038583F"/>
    <w:pPr>
      <w:pBdr>
        <w:top w:val="single" w:sz="4" w:space="1" w:color="auto"/>
      </w:pBdr>
      <w:tabs>
        <w:tab w:val="center" w:pos="4680"/>
        <w:tab w:val="right" w:pos="9360"/>
      </w:tabs>
      <w:spacing w:before="120" w:after="0" w:line="240" w:lineRule="auto"/>
    </w:pPr>
    <w:rPr>
      <w:sz w:val="16"/>
    </w:rPr>
  </w:style>
  <w:style w:type="paragraph" w:styleId="Header">
    <w:name w:val="header"/>
    <w:basedOn w:val="Normal"/>
    <w:rsid w:val="0038583F"/>
    <w:pPr>
      <w:tabs>
        <w:tab w:val="left" w:pos="5040"/>
        <w:tab w:val="left" w:pos="9720"/>
      </w:tabs>
    </w:pPr>
    <w:rPr>
      <w:sz w:val="16"/>
    </w:rPr>
  </w:style>
  <w:style w:type="paragraph" w:customStyle="1" w:styleId="Outlinenumbering">
    <w:name w:val="Outline numbering"/>
    <w:basedOn w:val="Normal"/>
    <w:rsid w:val="0038583F"/>
    <w:pPr>
      <w:numPr>
        <w:numId w:val="1"/>
      </w:numPr>
      <w:tabs>
        <w:tab w:val="clear" w:pos="360"/>
        <w:tab w:val="num" w:pos="720"/>
      </w:tabs>
      <w:ind w:left="720"/>
    </w:pPr>
    <w:rPr>
      <w:szCs w:val="20"/>
    </w:rPr>
  </w:style>
  <w:style w:type="paragraph" w:customStyle="1" w:styleId="NumberedHeading2">
    <w:name w:val="Numbered Heading 2"/>
    <w:basedOn w:val="Normal"/>
    <w:rsid w:val="0038583F"/>
    <w:pPr>
      <w:numPr>
        <w:numId w:val="2"/>
      </w:numPr>
    </w:pPr>
  </w:style>
  <w:style w:type="character" w:styleId="PageNumber">
    <w:name w:val="page number"/>
    <w:basedOn w:val="DefaultParagraphFont"/>
    <w:rsid w:val="0038583F"/>
  </w:style>
  <w:style w:type="character" w:styleId="Hyperlink">
    <w:name w:val="Hyperlink"/>
    <w:uiPriority w:val="99"/>
    <w:rsid w:val="0038583F"/>
    <w:rPr>
      <w:color w:val="0000FF"/>
      <w:u w:val="single"/>
    </w:rPr>
  </w:style>
  <w:style w:type="character" w:styleId="FollowedHyperlink">
    <w:name w:val="FollowedHyperlink"/>
    <w:rsid w:val="0038583F"/>
    <w:rPr>
      <w:color w:val="800080"/>
      <w:u w:val="single"/>
    </w:rPr>
  </w:style>
  <w:style w:type="paragraph" w:styleId="ListParagraph">
    <w:name w:val="List Paragraph"/>
    <w:basedOn w:val="Normal"/>
    <w:uiPriority w:val="34"/>
    <w:qFormat/>
    <w:rsid w:val="0038583F"/>
    <w:pPr>
      <w:ind w:left="720"/>
    </w:pPr>
  </w:style>
  <w:style w:type="character" w:customStyle="1" w:styleId="Heading1Char">
    <w:name w:val="Heading 1 Char"/>
    <w:basedOn w:val="DefaultParagraphFont"/>
    <w:link w:val="Heading1"/>
    <w:rsid w:val="002F12C4"/>
    <w:rPr>
      <w:rFonts w:ascii="Arial" w:eastAsia="Arial Unicode MS" w:hAnsi="Arial"/>
      <w:b/>
      <w:kern w:val="28"/>
      <w:sz w:val="28"/>
    </w:rPr>
  </w:style>
  <w:style w:type="character" w:customStyle="1" w:styleId="Heading2Char">
    <w:name w:val="Heading 2 Char"/>
    <w:basedOn w:val="DefaultParagraphFont"/>
    <w:link w:val="Heading2"/>
    <w:rsid w:val="002F12C4"/>
    <w:rPr>
      <w:rFonts w:ascii="Arial" w:hAnsi="Arial" w:cs="Arial"/>
      <w:b/>
      <w:bCs/>
      <w:iCs/>
      <w:sz w:val="24"/>
      <w:szCs w:val="28"/>
    </w:rPr>
  </w:style>
  <w:style w:type="paragraph" w:styleId="NormalWeb">
    <w:name w:val="Normal (Web)"/>
    <w:basedOn w:val="Normal"/>
    <w:uiPriority w:val="99"/>
    <w:semiHidden/>
    <w:unhideWhenUsed/>
    <w:rsid w:val="002F12C4"/>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2F12C4"/>
    <w:rPr>
      <w:b/>
      <w:bCs/>
    </w:rPr>
  </w:style>
  <w:style w:type="character" w:styleId="PlaceholderText">
    <w:name w:val="Placeholder Text"/>
    <w:basedOn w:val="DefaultParagraphFont"/>
    <w:uiPriority w:val="99"/>
    <w:semiHidden/>
    <w:rsid w:val="004B365A"/>
    <w:rPr>
      <w:color w:val="808080"/>
    </w:rPr>
  </w:style>
  <w:style w:type="character" w:customStyle="1" w:styleId="Red">
    <w:name w:val="Red"/>
    <w:basedOn w:val="DefaultParagraphFont"/>
    <w:uiPriority w:val="1"/>
    <w:rsid w:val="004B365A"/>
    <w:rPr>
      <w:color w:val="FF0000"/>
    </w:rPr>
  </w:style>
  <w:style w:type="paragraph" w:styleId="TOCHeading">
    <w:name w:val="TOC Heading"/>
    <w:basedOn w:val="Heading1"/>
    <w:next w:val="Normal"/>
    <w:uiPriority w:val="39"/>
    <w:unhideWhenUsed/>
    <w:qFormat/>
    <w:rsid w:val="0038583F"/>
    <w:pPr>
      <w:keepLines/>
      <w:spacing w:after="0" w:line="259" w:lineRule="auto"/>
      <w:outlineLvl w:val="9"/>
    </w:pPr>
    <w:rPr>
      <w:rFonts w:eastAsiaTheme="majorEastAsia" w:cstheme="majorBidi"/>
      <w:kern w:val="0"/>
      <w:sz w:val="24"/>
      <w:szCs w:val="32"/>
    </w:rPr>
  </w:style>
  <w:style w:type="character" w:customStyle="1" w:styleId="Heading3Char">
    <w:name w:val="Heading 3 Char"/>
    <w:basedOn w:val="DefaultParagraphFont"/>
    <w:link w:val="Heading3"/>
    <w:rsid w:val="00952A2F"/>
    <w:rPr>
      <w:rFonts w:ascii="Arial" w:hAnsi="Arial"/>
      <w:b/>
      <w:bCs/>
      <w:sz w:val="22"/>
      <w:szCs w:val="24"/>
    </w:rPr>
  </w:style>
  <w:style w:type="paragraph" w:customStyle="1" w:styleId="Code">
    <w:name w:val="Code"/>
    <w:basedOn w:val="Normal"/>
    <w:qFormat/>
    <w:rsid w:val="0038583F"/>
    <w:pPr>
      <w:spacing w:before="80" w:line="240" w:lineRule="auto"/>
    </w:pPr>
    <w:rPr>
      <w:rFonts w:ascii="Courier New" w:hAnsi="Courier New"/>
    </w:rPr>
  </w:style>
  <w:style w:type="paragraph" w:styleId="TOC1">
    <w:name w:val="toc 1"/>
    <w:basedOn w:val="Normal"/>
    <w:next w:val="Normal"/>
    <w:autoRedefine/>
    <w:uiPriority w:val="39"/>
    <w:unhideWhenUsed/>
    <w:rsid w:val="0038583F"/>
    <w:pPr>
      <w:spacing w:after="100" w:line="240" w:lineRule="auto"/>
    </w:pPr>
  </w:style>
  <w:style w:type="paragraph" w:styleId="TOC2">
    <w:name w:val="toc 2"/>
    <w:basedOn w:val="Normal"/>
    <w:next w:val="Normal"/>
    <w:autoRedefine/>
    <w:uiPriority w:val="39"/>
    <w:unhideWhenUsed/>
    <w:rsid w:val="0038583F"/>
    <w:pPr>
      <w:spacing w:after="100" w:line="240" w:lineRule="auto"/>
      <w:ind w:left="202"/>
    </w:pPr>
  </w:style>
  <w:style w:type="paragraph" w:styleId="TOC3">
    <w:name w:val="toc 3"/>
    <w:basedOn w:val="Normal"/>
    <w:next w:val="Normal"/>
    <w:autoRedefine/>
    <w:uiPriority w:val="39"/>
    <w:unhideWhenUsed/>
    <w:rsid w:val="0038583F"/>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24956">
      <w:bodyDiv w:val="1"/>
      <w:marLeft w:val="0"/>
      <w:marRight w:val="0"/>
      <w:marTop w:val="0"/>
      <w:marBottom w:val="0"/>
      <w:divBdr>
        <w:top w:val="none" w:sz="0" w:space="0" w:color="auto"/>
        <w:left w:val="none" w:sz="0" w:space="0" w:color="auto"/>
        <w:bottom w:val="none" w:sz="0" w:space="0" w:color="auto"/>
        <w:right w:val="none" w:sz="0" w:space="0" w:color="auto"/>
      </w:divBdr>
      <w:divsChild>
        <w:div w:id="184171747">
          <w:marLeft w:val="0"/>
          <w:marRight w:val="0"/>
          <w:marTop w:val="0"/>
          <w:marBottom w:val="0"/>
          <w:divBdr>
            <w:top w:val="none" w:sz="0" w:space="0" w:color="auto"/>
            <w:left w:val="none" w:sz="0" w:space="0" w:color="auto"/>
            <w:bottom w:val="none" w:sz="0" w:space="0" w:color="auto"/>
            <w:right w:val="none" w:sz="0" w:space="0" w:color="auto"/>
          </w:divBdr>
          <w:divsChild>
            <w:div w:id="1143932525">
              <w:marLeft w:val="0"/>
              <w:marRight w:val="0"/>
              <w:marTop w:val="0"/>
              <w:marBottom w:val="0"/>
              <w:divBdr>
                <w:top w:val="none" w:sz="0" w:space="0" w:color="auto"/>
                <w:left w:val="none" w:sz="0" w:space="0" w:color="auto"/>
                <w:bottom w:val="none" w:sz="0" w:space="0" w:color="auto"/>
                <w:right w:val="none" w:sz="0" w:space="0" w:color="auto"/>
              </w:divBdr>
            </w:div>
          </w:divsChild>
        </w:div>
        <w:div w:id="1676155187">
          <w:marLeft w:val="0"/>
          <w:marRight w:val="0"/>
          <w:marTop w:val="0"/>
          <w:marBottom w:val="0"/>
          <w:divBdr>
            <w:top w:val="none" w:sz="0" w:space="0" w:color="auto"/>
            <w:left w:val="none" w:sz="0" w:space="0" w:color="auto"/>
            <w:bottom w:val="none" w:sz="0" w:space="0" w:color="auto"/>
            <w:right w:val="none" w:sz="0" w:space="0" w:color="auto"/>
          </w:divBdr>
        </w:div>
        <w:div w:id="312755315">
          <w:marLeft w:val="0"/>
          <w:marRight w:val="0"/>
          <w:marTop w:val="0"/>
          <w:marBottom w:val="0"/>
          <w:divBdr>
            <w:top w:val="none" w:sz="0" w:space="0" w:color="auto"/>
            <w:left w:val="none" w:sz="0" w:space="0" w:color="auto"/>
            <w:bottom w:val="none" w:sz="0" w:space="0" w:color="auto"/>
            <w:right w:val="none" w:sz="0" w:space="0" w:color="auto"/>
          </w:divBdr>
        </w:div>
      </w:divsChild>
    </w:div>
    <w:div w:id="124934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tacad.com/courses/packet-trac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youtube.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8F2E5D03E0B4EE9AFCDD3C976481E2B"/>
        <w:category>
          <w:name w:val="General"/>
          <w:gallery w:val="placeholder"/>
        </w:category>
        <w:types>
          <w:type w:val="bbPlcHdr"/>
        </w:types>
        <w:behaviors>
          <w:behavior w:val="content"/>
        </w:behaviors>
        <w:guid w:val="{57459308-91AA-42B0-919E-ADD890A6D255}"/>
      </w:docPartPr>
      <w:docPartBody>
        <w:p w:rsidR="00687873" w:rsidRDefault="00CF4F12" w:rsidP="00CF4F12">
          <w:pPr>
            <w:pStyle w:val="58F2E5D03E0B4EE9AFCDD3C976481E2B"/>
          </w:pPr>
          <w:r w:rsidRPr="004B3313">
            <w:rPr>
              <w:rStyle w:val="PlaceholderText"/>
              <w:color w:val="FF0000"/>
            </w:rPr>
            <w:t>Click or tap here to enter text.</w:t>
          </w:r>
        </w:p>
      </w:docPartBody>
    </w:docPart>
    <w:docPart>
      <w:docPartPr>
        <w:name w:val="7ECA8C1EC11F4AFE8E1F5910D3DB9425"/>
        <w:category>
          <w:name w:val="General"/>
          <w:gallery w:val="placeholder"/>
        </w:category>
        <w:types>
          <w:type w:val="bbPlcHdr"/>
        </w:types>
        <w:behaviors>
          <w:behavior w:val="content"/>
        </w:behaviors>
        <w:guid w:val="{FBCD5BE2-FDD8-4CD7-B270-ED2677A8F0A0}"/>
      </w:docPartPr>
      <w:docPartBody>
        <w:p w:rsidR="00687873" w:rsidRDefault="00CF4F12" w:rsidP="00CF4F12">
          <w:pPr>
            <w:pStyle w:val="7ECA8C1EC11F4AFE8E1F5910D3DB9425"/>
          </w:pPr>
          <w:r w:rsidRPr="004B3313">
            <w:rPr>
              <w:rStyle w:val="PlaceholderText"/>
              <w:color w:val="FF0000"/>
            </w:rPr>
            <w:t>Click or tap here to enter text.</w:t>
          </w:r>
        </w:p>
      </w:docPartBody>
    </w:docPart>
    <w:docPart>
      <w:docPartPr>
        <w:name w:val="B68571B65CA94332B96FB34A62B5DBBD"/>
        <w:category>
          <w:name w:val="General"/>
          <w:gallery w:val="placeholder"/>
        </w:category>
        <w:types>
          <w:type w:val="bbPlcHdr"/>
        </w:types>
        <w:behaviors>
          <w:behavior w:val="content"/>
        </w:behaviors>
        <w:guid w:val="{76DF9713-8C11-4AF7-8074-D83632EA8FDC}"/>
      </w:docPartPr>
      <w:docPartBody>
        <w:p w:rsidR="00687873" w:rsidRDefault="00CF4F12" w:rsidP="00CF4F12">
          <w:pPr>
            <w:pStyle w:val="B68571B65CA94332B96FB34A62B5DBBD"/>
          </w:pPr>
          <w:r w:rsidRPr="004B3313">
            <w:rPr>
              <w:rStyle w:val="PlaceholderText"/>
              <w:color w:val="FF0000"/>
            </w:rPr>
            <w:t>Click or tap here to enter text.</w:t>
          </w:r>
        </w:p>
      </w:docPartBody>
    </w:docPart>
    <w:docPart>
      <w:docPartPr>
        <w:name w:val="64E98FC6B8DA4EA6BA0898CA83B2F347"/>
        <w:category>
          <w:name w:val="General"/>
          <w:gallery w:val="placeholder"/>
        </w:category>
        <w:types>
          <w:type w:val="bbPlcHdr"/>
        </w:types>
        <w:behaviors>
          <w:behavior w:val="content"/>
        </w:behaviors>
        <w:guid w:val="{D4F0162F-91E9-4056-A95C-3DB61963A2EB}"/>
      </w:docPartPr>
      <w:docPartBody>
        <w:p w:rsidR="00687873" w:rsidRDefault="00CF4F12" w:rsidP="00CF4F12">
          <w:pPr>
            <w:pStyle w:val="64E98FC6B8DA4EA6BA0898CA83B2F347"/>
          </w:pPr>
          <w:r w:rsidRPr="004B3313">
            <w:rPr>
              <w:rStyle w:val="PlaceholderText"/>
              <w:color w:val="FF0000"/>
            </w:rPr>
            <w:t>Click or tap here to enter text.</w:t>
          </w:r>
        </w:p>
      </w:docPartBody>
    </w:docPart>
    <w:docPart>
      <w:docPartPr>
        <w:name w:val="F10056D61B424A688280E4A6BAB48855"/>
        <w:category>
          <w:name w:val="General"/>
          <w:gallery w:val="placeholder"/>
        </w:category>
        <w:types>
          <w:type w:val="bbPlcHdr"/>
        </w:types>
        <w:behaviors>
          <w:behavior w:val="content"/>
        </w:behaviors>
        <w:guid w:val="{BC46E1F8-35BA-4D3E-85CC-A67F772DD29B}"/>
      </w:docPartPr>
      <w:docPartBody>
        <w:p w:rsidR="00060877" w:rsidRDefault="00536E41" w:rsidP="00536E41">
          <w:pPr>
            <w:pStyle w:val="F10056D61B424A688280E4A6BAB48855"/>
          </w:pPr>
          <w:r w:rsidRPr="004B3313">
            <w:rPr>
              <w:rStyle w:val="PlaceholderText"/>
              <w:color w:val="FF0000"/>
            </w:rPr>
            <w:t>Click or tap here to enter text.</w:t>
          </w:r>
        </w:p>
      </w:docPartBody>
    </w:docPart>
    <w:docPart>
      <w:docPartPr>
        <w:name w:val="176581AC72C14F3D9D5E5EA3B9DDDF37"/>
        <w:category>
          <w:name w:val="General"/>
          <w:gallery w:val="placeholder"/>
        </w:category>
        <w:types>
          <w:type w:val="bbPlcHdr"/>
        </w:types>
        <w:behaviors>
          <w:behavior w:val="content"/>
        </w:behaviors>
        <w:guid w:val="{8CB62858-DBB7-4D27-AF74-915AAB1EA0F1}"/>
      </w:docPartPr>
      <w:docPartBody>
        <w:p w:rsidR="00060877" w:rsidRDefault="00536E41" w:rsidP="00536E41">
          <w:pPr>
            <w:pStyle w:val="176581AC72C14F3D9D5E5EA3B9DDDF37"/>
          </w:pPr>
          <w:r w:rsidRPr="004B3313">
            <w:rPr>
              <w:rStyle w:val="PlaceholderText"/>
              <w:color w:val="FF0000"/>
            </w:rPr>
            <w:t>Click or tap here to enter text.</w:t>
          </w:r>
        </w:p>
      </w:docPartBody>
    </w:docPart>
    <w:docPart>
      <w:docPartPr>
        <w:name w:val="85E82E8DD88842C1832454553960C522"/>
        <w:category>
          <w:name w:val="General"/>
          <w:gallery w:val="placeholder"/>
        </w:category>
        <w:types>
          <w:type w:val="bbPlcHdr"/>
        </w:types>
        <w:behaviors>
          <w:behavior w:val="content"/>
        </w:behaviors>
        <w:guid w:val="{BCD02194-87A1-4881-B87C-570D1E258EAA}"/>
      </w:docPartPr>
      <w:docPartBody>
        <w:p w:rsidR="00A526C8" w:rsidRDefault="00F225A9" w:rsidP="00F225A9">
          <w:pPr>
            <w:pStyle w:val="85E82E8DD88842C1832454553960C522"/>
          </w:pPr>
          <w:r w:rsidRPr="004B3313">
            <w:rPr>
              <w:rStyle w:val="PlaceholderText"/>
              <w:color w:val="FF0000"/>
            </w:rPr>
            <w:t>Click or tap here to enter text.</w:t>
          </w:r>
        </w:p>
      </w:docPartBody>
    </w:docPart>
    <w:docPart>
      <w:docPartPr>
        <w:name w:val="8A91EAA3C6C04B7B9823A694407A2C74"/>
        <w:category>
          <w:name w:val="General"/>
          <w:gallery w:val="placeholder"/>
        </w:category>
        <w:types>
          <w:type w:val="bbPlcHdr"/>
        </w:types>
        <w:behaviors>
          <w:behavior w:val="content"/>
        </w:behaviors>
        <w:guid w:val="{13098FAC-C696-4F3A-A64C-51CD92014D03}"/>
      </w:docPartPr>
      <w:docPartBody>
        <w:p w:rsidR="00A526C8" w:rsidRDefault="00F225A9" w:rsidP="00F225A9">
          <w:pPr>
            <w:pStyle w:val="8A91EAA3C6C04B7B9823A694407A2C74"/>
          </w:pPr>
          <w:r w:rsidRPr="004630D6">
            <w:rPr>
              <w:rStyle w:val="PlaceholderText"/>
              <w:color w:val="FF0000"/>
            </w:rPr>
            <w:t>Click or tap here to enter text.</w:t>
          </w:r>
        </w:p>
      </w:docPartBody>
    </w:docPart>
    <w:docPart>
      <w:docPartPr>
        <w:name w:val="01AF09833ED54C72AE68816ABD8D8728"/>
        <w:category>
          <w:name w:val="General"/>
          <w:gallery w:val="placeholder"/>
        </w:category>
        <w:types>
          <w:type w:val="bbPlcHdr"/>
        </w:types>
        <w:behaviors>
          <w:behavior w:val="content"/>
        </w:behaviors>
        <w:guid w:val="{3081EBB0-E5E9-48FE-95F4-E9D5BDCC4D0B}"/>
      </w:docPartPr>
      <w:docPartBody>
        <w:p w:rsidR="00A526C8" w:rsidRDefault="00F225A9" w:rsidP="00F225A9">
          <w:pPr>
            <w:pStyle w:val="01AF09833ED54C72AE68816ABD8D8728"/>
          </w:pPr>
          <w:r w:rsidRPr="004B3313">
            <w:rPr>
              <w:rStyle w:val="PlaceholderText"/>
              <w:color w:val="FF0000"/>
            </w:rPr>
            <w:t>Click or tap here to enter text.</w:t>
          </w:r>
        </w:p>
      </w:docPartBody>
    </w:docPart>
    <w:docPart>
      <w:docPartPr>
        <w:name w:val="672D4CCA4DA84BE28F1B2D2E4E56E71F"/>
        <w:category>
          <w:name w:val="General"/>
          <w:gallery w:val="placeholder"/>
        </w:category>
        <w:types>
          <w:type w:val="bbPlcHdr"/>
        </w:types>
        <w:behaviors>
          <w:behavior w:val="content"/>
        </w:behaviors>
        <w:guid w:val="{AE0D60ED-F2BF-4B48-9C58-FFC8D40A26B9}"/>
      </w:docPartPr>
      <w:docPartBody>
        <w:p w:rsidR="00A526C8" w:rsidRDefault="00F225A9" w:rsidP="00F225A9">
          <w:pPr>
            <w:pStyle w:val="672D4CCA4DA84BE28F1B2D2E4E56E71F"/>
          </w:pPr>
          <w:r w:rsidRPr="004B3313">
            <w:rPr>
              <w:rStyle w:val="PlaceholderText"/>
              <w:color w:val="FF0000"/>
            </w:rPr>
            <w:t>Click or tap here to enter text.</w:t>
          </w:r>
        </w:p>
      </w:docPartBody>
    </w:docPart>
    <w:docPart>
      <w:docPartPr>
        <w:name w:val="1EF06191EFF445698655D076BA581360"/>
        <w:category>
          <w:name w:val="General"/>
          <w:gallery w:val="placeholder"/>
        </w:category>
        <w:types>
          <w:type w:val="bbPlcHdr"/>
        </w:types>
        <w:behaviors>
          <w:behavior w:val="content"/>
        </w:behaviors>
        <w:guid w:val="{11974E4D-FEFB-4A2A-A3A3-1FCB304AD6CD}"/>
      </w:docPartPr>
      <w:docPartBody>
        <w:p w:rsidR="00A526C8" w:rsidRDefault="00F225A9" w:rsidP="00F225A9">
          <w:pPr>
            <w:pStyle w:val="1EF06191EFF445698655D076BA581360"/>
          </w:pPr>
          <w:r w:rsidRPr="004B3313">
            <w:rPr>
              <w:rStyle w:val="PlaceholderText"/>
              <w:color w:val="FF0000"/>
            </w:rPr>
            <w:t>Click or tap here to enter text.</w:t>
          </w:r>
        </w:p>
      </w:docPartBody>
    </w:docPart>
    <w:docPart>
      <w:docPartPr>
        <w:name w:val="22068D2B7E4F4BC49DF2B400C8D5B697"/>
        <w:category>
          <w:name w:val="General"/>
          <w:gallery w:val="placeholder"/>
        </w:category>
        <w:types>
          <w:type w:val="bbPlcHdr"/>
        </w:types>
        <w:behaviors>
          <w:behavior w:val="content"/>
        </w:behaviors>
        <w:guid w:val="{D8354789-1BDD-4B79-955B-F92D2BDDCAC6}"/>
      </w:docPartPr>
      <w:docPartBody>
        <w:p w:rsidR="00A526C8" w:rsidRDefault="00F225A9" w:rsidP="00F225A9">
          <w:pPr>
            <w:pStyle w:val="22068D2B7E4F4BC49DF2B400C8D5B697"/>
          </w:pPr>
          <w:r w:rsidRPr="004B3313">
            <w:rPr>
              <w:rStyle w:val="PlaceholderText"/>
              <w:color w:val="FF0000"/>
            </w:rPr>
            <w:t>Click or tap here to enter text.</w:t>
          </w:r>
        </w:p>
      </w:docPartBody>
    </w:docPart>
    <w:docPart>
      <w:docPartPr>
        <w:name w:val="2603137403D043ABAB5D23E0CEFFFC9F"/>
        <w:category>
          <w:name w:val="General"/>
          <w:gallery w:val="placeholder"/>
        </w:category>
        <w:types>
          <w:type w:val="bbPlcHdr"/>
        </w:types>
        <w:behaviors>
          <w:behavior w:val="content"/>
        </w:behaviors>
        <w:guid w:val="{0B268F20-5122-4011-A3A7-05F5E98B5628}"/>
      </w:docPartPr>
      <w:docPartBody>
        <w:p w:rsidR="00A526C8" w:rsidRDefault="00F225A9" w:rsidP="00F225A9">
          <w:pPr>
            <w:pStyle w:val="2603137403D043ABAB5D23E0CEFFFC9F"/>
          </w:pPr>
          <w:r w:rsidRPr="004B3313">
            <w:rPr>
              <w:rStyle w:val="PlaceholderText"/>
              <w:color w:val="FF0000"/>
            </w:rPr>
            <w:t>Click or tap here to enter text.</w:t>
          </w:r>
        </w:p>
      </w:docPartBody>
    </w:docPart>
    <w:docPart>
      <w:docPartPr>
        <w:name w:val="D7E727D81E7F4893A1A0C917B24AD074"/>
        <w:category>
          <w:name w:val="General"/>
          <w:gallery w:val="placeholder"/>
        </w:category>
        <w:types>
          <w:type w:val="bbPlcHdr"/>
        </w:types>
        <w:behaviors>
          <w:behavior w:val="content"/>
        </w:behaviors>
        <w:guid w:val="{2B19FA93-5E86-48DD-9E60-E5998C4E1FA6}"/>
      </w:docPartPr>
      <w:docPartBody>
        <w:p w:rsidR="00A526C8" w:rsidRDefault="00F225A9" w:rsidP="00F225A9">
          <w:pPr>
            <w:pStyle w:val="D7E727D81E7F4893A1A0C917B24AD074"/>
          </w:pPr>
          <w:r w:rsidRPr="004B3313">
            <w:rPr>
              <w:rStyle w:val="PlaceholderText"/>
              <w:color w:val="FF0000"/>
            </w:rPr>
            <w:t>Click or tap here to enter text.</w:t>
          </w:r>
        </w:p>
      </w:docPartBody>
    </w:docPart>
    <w:docPart>
      <w:docPartPr>
        <w:name w:val="5DE1B805AEB6411EB0179502DC9980AD"/>
        <w:category>
          <w:name w:val="General"/>
          <w:gallery w:val="placeholder"/>
        </w:category>
        <w:types>
          <w:type w:val="bbPlcHdr"/>
        </w:types>
        <w:behaviors>
          <w:behavior w:val="content"/>
        </w:behaviors>
        <w:guid w:val="{3B555DD4-A7FE-4BF0-B7B2-89F73730DE2E}"/>
      </w:docPartPr>
      <w:docPartBody>
        <w:p w:rsidR="00A526C8" w:rsidRDefault="00F225A9" w:rsidP="00F225A9">
          <w:pPr>
            <w:pStyle w:val="5DE1B805AEB6411EB0179502DC9980AD"/>
          </w:pPr>
          <w:r w:rsidRPr="004B3313">
            <w:rPr>
              <w:rStyle w:val="PlaceholderText"/>
              <w:color w:val="FF0000"/>
            </w:rPr>
            <w:t>Click or tap here to enter text.</w:t>
          </w:r>
        </w:p>
      </w:docPartBody>
    </w:docPart>
    <w:docPart>
      <w:docPartPr>
        <w:name w:val="DCAFF58677BB419EBF3513C207309BFE"/>
        <w:category>
          <w:name w:val="General"/>
          <w:gallery w:val="placeholder"/>
        </w:category>
        <w:types>
          <w:type w:val="bbPlcHdr"/>
        </w:types>
        <w:behaviors>
          <w:behavior w:val="content"/>
        </w:behaviors>
        <w:guid w:val="{814DBD91-D3C6-4B1D-B431-37236AECB060}"/>
      </w:docPartPr>
      <w:docPartBody>
        <w:p w:rsidR="00A526C8" w:rsidRDefault="00F225A9" w:rsidP="00F225A9">
          <w:pPr>
            <w:pStyle w:val="DCAFF58677BB419EBF3513C207309BFE"/>
          </w:pPr>
          <w:r w:rsidRPr="004B3313">
            <w:rPr>
              <w:rStyle w:val="PlaceholderText"/>
              <w:color w:val="FF0000"/>
            </w:rPr>
            <w:t>Click or tap here to enter text.</w:t>
          </w:r>
        </w:p>
      </w:docPartBody>
    </w:docPart>
    <w:docPart>
      <w:docPartPr>
        <w:name w:val="261766FA3FC843C0BB4FE7A3DC24A9D1"/>
        <w:category>
          <w:name w:val="General"/>
          <w:gallery w:val="placeholder"/>
        </w:category>
        <w:types>
          <w:type w:val="bbPlcHdr"/>
        </w:types>
        <w:behaviors>
          <w:behavior w:val="content"/>
        </w:behaviors>
        <w:guid w:val="{F7289D99-D730-4D6D-B33C-DD1CA8D29C5F}"/>
      </w:docPartPr>
      <w:docPartBody>
        <w:p w:rsidR="00A526C8" w:rsidRDefault="00F225A9" w:rsidP="00F225A9">
          <w:pPr>
            <w:pStyle w:val="261766FA3FC843C0BB4FE7A3DC24A9D1"/>
          </w:pPr>
          <w:r w:rsidRPr="004B3313">
            <w:rPr>
              <w:rStyle w:val="PlaceholderText"/>
              <w:color w:val="FF0000"/>
            </w:rPr>
            <w:t>Click or tap here to enter text.</w:t>
          </w:r>
        </w:p>
      </w:docPartBody>
    </w:docPart>
    <w:docPart>
      <w:docPartPr>
        <w:name w:val="54C2D83DE6204040ABA81877472C6A9F"/>
        <w:category>
          <w:name w:val="General"/>
          <w:gallery w:val="placeholder"/>
        </w:category>
        <w:types>
          <w:type w:val="bbPlcHdr"/>
        </w:types>
        <w:behaviors>
          <w:behavior w:val="content"/>
        </w:behaviors>
        <w:guid w:val="{A23F24B9-A1DF-4703-84B5-9119C54A8710}"/>
      </w:docPartPr>
      <w:docPartBody>
        <w:p w:rsidR="00A526C8" w:rsidRDefault="00F225A9" w:rsidP="00F225A9">
          <w:pPr>
            <w:pStyle w:val="54C2D83DE6204040ABA81877472C6A9F"/>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12"/>
    <w:rsid w:val="00060877"/>
    <w:rsid w:val="00536E41"/>
    <w:rsid w:val="00687873"/>
    <w:rsid w:val="00735C01"/>
    <w:rsid w:val="00825599"/>
    <w:rsid w:val="008B074E"/>
    <w:rsid w:val="00A526C8"/>
    <w:rsid w:val="00CF4F12"/>
    <w:rsid w:val="00F2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5A9"/>
    <w:rPr>
      <w:color w:val="808080"/>
    </w:rPr>
  </w:style>
  <w:style w:type="paragraph" w:customStyle="1" w:styleId="58F2E5D03E0B4EE9AFCDD3C976481E2B">
    <w:name w:val="58F2E5D03E0B4EE9AFCDD3C976481E2B"/>
    <w:rsid w:val="00CF4F12"/>
  </w:style>
  <w:style w:type="paragraph" w:customStyle="1" w:styleId="7ECA8C1EC11F4AFE8E1F5910D3DB9425">
    <w:name w:val="7ECA8C1EC11F4AFE8E1F5910D3DB9425"/>
    <w:rsid w:val="00CF4F12"/>
  </w:style>
  <w:style w:type="paragraph" w:customStyle="1" w:styleId="B68571B65CA94332B96FB34A62B5DBBD">
    <w:name w:val="B68571B65CA94332B96FB34A62B5DBBD"/>
    <w:rsid w:val="00CF4F12"/>
  </w:style>
  <w:style w:type="paragraph" w:customStyle="1" w:styleId="64E98FC6B8DA4EA6BA0898CA83B2F347">
    <w:name w:val="64E98FC6B8DA4EA6BA0898CA83B2F347"/>
    <w:rsid w:val="00CF4F12"/>
  </w:style>
  <w:style w:type="paragraph" w:customStyle="1" w:styleId="F10056D61B424A688280E4A6BAB48855">
    <w:name w:val="F10056D61B424A688280E4A6BAB48855"/>
    <w:rsid w:val="00536E41"/>
  </w:style>
  <w:style w:type="paragraph" w:customStyle="1" w:styleId="176581AC72C14F3D9D5E5EA3B9DDDF37">
    <w:name w:val="176581AC72C14F3D9D5E5EA3B9DDDF37"/>
    <w:rsid w:val="00536E41"/>
  </w:style>
  <w:style w:type="paragraph" w:customStyle="1" w:styleId="85E82E8DD88842C1832454553960C522">
    <w:name w:val="85E82E8DD88842C1832454553960C522"/>
    <w:rsid w:val="00F225A9"/>
  </w:style>
  <w:style w:type="paragraph" w:customStyle="1" w:styleId="8A91EAA3C6C04B7B9823A694407A2C74">
    <w:name w:val="8A91EAA3C6C04B7B9823A694407A2C74"/>
    <w:rsid w:val="00F225A9"/>
  </w:style>
  <w:style w:type="paragraph" w:customStyle="1" w:styleId="01AF09833ED54C72AE68816ABD8D8728">
    <w:name w:val="01AF09833ED54C72AE68816ABD8D8728"/>
    <w:rsid w:val="00F225A9"/>
  </w:style>
  <w:style w:type="paragraph" w:customStyle="1" w:styleId="672D4CCA4DA84BE28F1B2D2E4E56E71F">
    <w:name w:val="672D4CCA4DA84BE28F1B2D2E4E56E71F"/>
    <w:rsid w:val="00F225A9"/>
  </w:style>
  <w:style w:type="paragraph" w:customStyle="1" w:styleId="1EF06191EFF445698655D076BA581360">
    <w:name w:val="1EF06191EFF445698655D076BA581360"/>
    <w:rsid w:val="00F225A9"/>
  </w:style>
  <w:style w:type="paragraph" w:customStyle="1" w:styleId="22068D2B7E4F4BC49DF2B400C8D5B697">
    <w:name w:val="22068D2B7E4F4BC49DF2B400C8D5B697"/>
    <w:rsid w:val="00F225A9"/>
  </w:style>
  <w:style w:type="paragraph" w:customStyle="1" w:styleId="2603137403D043ABAB5D23E0CEFFFC9F">
    <w:name w:val="2603137403D043ABAB5D23E0CEFFFC9F"/>
    <w:rsid w:val="00F225A9"/>
  </w:style>
  <w:style w:type="paragraph" w:customStyle="1" w:styleId="D7E727D81E7F4893A1A0C917B24AD074">
    <w:name w:val="D7E727D81E7F4893A1A0C917B24AD074"/>
    <w:rsid w:val="00F225A9"/>
  </w:style>
  <w:style w:type="paragraph" w:customStyle="1" w:styleId="5DE1B805AEB6411EB0179502DC9980AD">
    <w:name w:val="5DE1B805AEB6411EB0179502DC9980AD"/>
    <w:rsid w:val="00F225A9"/>
  </w:style>
  <w:style w:type="paragraph" w:customStyle="1" w:styleId="DCAFF58677BB419EBF3513C207309BFE">
    <w:name w:val="DCAFF58677BB419EBF3513C207309BFE"/>
    <w:rsid w:val="00F225A9"/>
  </w:style>
  <w:style w:type="paragraph" w:customStyle="1" w:styleId="261766FA3FC843C0BB4FE7A3DC24A9D1">
    <w:name w:val="261766FA3FC843C0BB4FE7A3DC24A9D1"/>
    <w:rsid w:val="00F225A9"/>
  </w:style>
  <w:style w:type="paragraph" w:customStyle="1" w:styleId="54C2D83DE6204040ABA81877472C6A9F">
    <w:name w:val="54C2D83DE6204040ABA81877472C6A9F"/>
    <w:rsid w:val="00F22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3C69A-1BB3-464A-AD50-CBB3EA06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39</TotalTime>
  <Pages>8</Pages>
  <Words>1642</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13</cp:revision>
  <cp:lastPrinted>2025-04-10T00:53:00Z</cp:lastPrinted>
  <dcterms:created xsi:type="dcterms:W3CDTF">2020-11-08T15:22:00Z</dcterms:created>
  <dcterms:modified xsi:type="dcterms:W3CDTF">2025-04-10T00:53:00Z</dcterms:modified>
</cp:coreProperties>
</file>