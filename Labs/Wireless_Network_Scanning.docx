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DD65D" w14:textId="77777777" w:rsidR="00155777" w:rsidRDefault="00155777" w:rsidP="00CF7CCE">
      <w:pPr>
        <w:pStyle w:val="Heading1"/>
      </w:pPr>
      <w:bookmarkStart w:id="0" w:name="_Toc195116718"/>
      <w:r>
        <w:t>Wireless Network</w:t>
      </w:r>
      <w:r w:rsidR="00D944EC">
        <w:t xml:space="preserve"> Scanning</w:t>
      </w:r>
      <w:bookmarkEnd w:id="0"/>
    </w:p>
    <w:p w14:paraId="27B56FA6" w14:textId="46DB5547" w:rsidR="00566A4B" w:rsidRPr="00566A4B" w:rsidRDefault="00566A4B" w:rsidP="00227ED5">
      <w:r w:rsidRPr="00566A4B">
        <w:t xml:space="preserve">Time required: </w:t>
      </w:r>
      <w:r w:rsidR="006C6B1A">
        <w:t>60</w:t>
      </w:r>
      <w:r w:rsidR="0022025A">
        <w:t xml:space="preserve"> minutes</w:t>
      </w:r>
    </w:p>
    <w:sdt>
      <w:sdtPr>
        <w:rPr>
          <w:rFonts w:ascii="Verdana" w:eastAsia="Times New Roman" w:hAnsi="Verdana" w:cs="Times New Roman"/>
          <w:b w:val="0"/>
          <w:sz w:val="20"/>
          <w:szCs w:val="24"/>
        </w:rPr>
        <w:id w:val="-2046668614"/>
        <w:docPartObj>
          <w:docPartGallery w:val="Table of Contents"/>
          <w:docPartUnique/>
        </w:docPartObj>
      </w:sdtPr>
      <w:sdtEndPr>
        <w:rPr>
          <w:bCs/>
          <w:noProof/>
        </w:rPr>
      </w:sdtEndPr>
      <w:sdtContent>
        <w:p w14:paraId="2BF4A1CC" w14:textId="77777777" w:rsidR="00C8117C" w:rsidRDefault="00C8117C">
          <w:pPr>
            <w:pStyle w:val="TOCHeading"/>
          </w:pPr>
          <w:r>
            <w:t>Contents</w:t>
          </w:r>
        </w:p>
        <w:p w14:paraId="45B3F22D" w14:textId="6486AB0B" w:rsidR="00560B97" w:rsidRDefault="00C8117C">
          <w:pPr>
            <w:pStyle w:val="TOC1"/>
            <w:tabs>
              <w:tab w:val="right" w:leader="dot" w:pos="9350"/>
            </w:tabs>
            <w:rPr>
              <w:rFonts w:asciiTheme="minorHAnsi" w:eastAsiaTheme="minorEastAsia" w:hAnsiTheme="minorHAnsi" w:cstheme="minorBidi"/>
              <w:noProof/>
              <w:kern w:val="2"/>
              <w:sz w:val="24"/>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95116718" w:history="1">
            <w:r w:rsidR="00560B97" w:rsidRPr="00B81A6C">
              <w:rPr>
                <w:rStyle w:val="Hyperlink"/>
                <w:noProof/>
              </w:rPr>
              <w:t>Wireless Network Scanning</w:t>
            </w:r>
            <w:r w:rsidR="00560B97">
              <w:rPr>
                <w:noProof/>
                <w:webHidden/>
              </w:rPr>
              <w:tab/>
            </w:r>
            <w:r w:rsidR="00560B97">
              <w:rPr>
                <w:noProof/>
                <w:webHidden/>
              </w:rPr>
              <w:fldChar w:fldCharType="begin"/>
            </w:r>
            <w:r w:rsidR="00560B97">
              <w:rPr>
                <w:noProof/>
                <w:webHidden/>
              </w:rPr>
              <w:instrText xml:space="preserve"> PAGEREF _Toc195116718 \h </w:instrText>
            </w:r>
            <w:r w:rsidR="00560B97">
              <w:rPr>
                <w:noProof/>
                <w:webHidden/>
              </w:rPr>
            </w:r>
            <w:r w:rsidR="00560B97">
              <w:rPr>
                <w:noProof/>
                <w:webHidden/>
              </w:rPr>
              <w:fldChar w:fldCharType="separate"/>
            </w:r>
            <w:r w:rsidR="00560B97">
              <w:rPr>
                <w:noProof/>
                <w:webHidden/>
              </w:rPr>
              <w:t>1</w:t>
            </w:r>
            <w:r w:rsidR="00560B97">
              <w:rPr>
                <w:noProof/>
                <w:webHidden/>
              </w:rPr>
              <w:fldChar w:fldCharType="end"/>
            </w:r>
          </w:hyperlink>
        </w:p>
        <w:p w14:paraId="235E784C" w14:textId="34B4044A" w:rsidR="00560B97" w:rsidRDefault="00560B97">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6719" w:history="1">
            <w:r w:rsidRPr="00B81A6C">
              <w:rPr>
                <w:rStyle w:val="Hyperlink"/>
                <w:noProof/>
              </w:rPr>
              <w:t>Lab Description</w:t>
            </w:r>
            <w:r>
              <w:rPr>
                <w:noProof/>
                <w:webHidden/>
              </w:rPr>
              <w:tab/>
            </w:r>
            <w:r>
              <w:rPr>
                <w:noProof/>
                <w:webHidden/>
              </w:rPr>
              <w:fldChar w:fldCharType="begin"/>
            </w:r>
            <w:r>
              <w:rPr>
                <w:noProof/>
                <w:webHidden/>
              </w:rPr>
              <w:instrText xml:space="preserve"> PAGEREF _Toc195116719 \h </w:instrText>
            </w:r>
            <w:r>
              <w:rPr>
                <w:noProof/>
                <w:webHidden/>
              </w:rPr>
            </w:r>
            <w:r>
              <w:rPr>
                <w:noProof/>
                <w:webHidden/>
              </w:rPr>
              <w:fldChar w:fldCharType="separate"/>
            </w:r>
            <w:r>
              <w:rPr>
                <w:noProof/>
                <w:webHidden/>
              </w:rPr>
              <w:t>1</w:t>
            </w:r>
            <w:r>
              <w:rPr>
                <w:noProof/>
                <w:webHidden/>
              </w:rPr>
              <w:fldChar w:fldCharType="end"/>
            </w:r>
          </w:hyperlink>
        </w:p>
        <w:p w14:paraId="7A39CE2D" w14:textId="3F2ECB06" w:rsidR="00560B97" w:rsidRDefault="00560B97">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6720" w:history="1">
            <w:r w:rsidRPr="00B81A6C">
              <w:rPr>
                <w:rStyle w:val="Hyperlink"/>
                <w:noProof/>
              </w:rPr>
              <w:t>Simple Wireless Analyzer</w:t>
            </w:r>
            <w:r>
              <w:rPr>
                <w:noProof/>
                <w:webHidden/>
              </w:rPr>
              <w:tab/>
            </w:r>
            <w:r>
              <w:rPr>
                <w:noProof/>
                <w:webHidden/>
              </w:rPr>
              <w:fldChar w:fldCharType="begin"/>
            </w:r>
            <w:r>
              <w:rPr>
                <w:noProof/>
                <w:webHidden/>
              </w:rPr>
              <w:instrText xml:space="preserve"> PAGEREF _Toc195116720 \h </w:instrText>
            </w:r>
            <w:r>
              <w:rPr>
                <w:noProof/>
                <w:webHidden/>
              </w:rPr>
            </w:r>
            <w:r>
              <w:rPr>
                <w:noProof/>
                <w:webHidden/>
              </w:rPr>
              <w:fldChar w:fldCharType="separate"/>
            </w:r>
            <w:r>
              <w:rPr>
                <w:noProof/>
                <w:webHidden/>
              </w:rPr>
              <w:t>2</w:t>
            </w:r>
            <w:r>
              <w:rPr>
                <w:noProof/>
                <w:webHidden/>
              </w:rPr>
              <w:fldChar w:fldCharType="end"/>
            </w:r>
          </w:hyperlink>
        </w:p>
        <w:p w14:paraId="16A79AFF" w14:textId="050FC6BB" w:rsidR="00560B97" w:rsidRDefault="00560B97">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6721" w:history="1">
            <w:r w:rsidRPr="00B81A6C">
              <w:rPr>
                <w:rStyle w:val="Hyperlink"/>
                <w:noProof/>
              </w:rPr>
              <w:t>View Wireless Keys</w:t>
            </w:r>
            <w:r>
              <w:rPr>
                <w:noProof/>
                <w:webHidden/>
              </w:rPr>
              <w:tab/>
            </w:r>
            <w:r>
              <w:rPr>
                <w:noProof/>
                <w:webHidden/>
              </w:rPr>
              <w:fldChar w:fldCharType="begin"/>
            </w:r>
            <w:r>
              <w:rPr>
                <w:noProof/>
                <w:webHidden/>
              </w:rPr>
              <w:instrText xml:space="preserve"> PAGEREF _Toc195116721 \h </w:instrText>
            </w:r>
            <w:r>
              <w:rPr>
                <w:noProof/>
                <w:webHidden/>
              </w:rPr>
            </w:r>
            <w:r>
              <w:rPr>
                <w:noProof/>
                <w:webHidden/>
              </w:rPr>
              <w:fldChar w:fldCharType="separate"/>
            </w:r>
            <w:r>
              <w:rPr>
                <w:noProof/>
                <w:webHidden/>
              </w:rPr>
              <w:t>3</w:t>
            </w:r>
            <w:r>
              <w:rPr>
                <w:noProof/>
                <w:webHidden/>
              </w:rPr>
              <w:fldChar w:fldCharType="end"/>
            </w:r>
          </w:hyperlink>
        </w:p>
        <w:p w14:paraId="36F1EBD9" w14:textId="23F32210" w:rsidR="00560B97" w:rsidRDefault="00560B97">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6722" w:history="1">
            <w:r w:rsidRPr="00B81A6C">
              <w:rPr>
                <w:rStyle w:val="Hyperlink"/>
                <w:noProof/>
              </w:rPr>
              <w:t>Wireless Network Watcher</w:t>
            </w:r>
            <w:r>
              <w:rPr>
                <w:noProof/>
                <w:webHidden/>
              </w:rPr>
              <w:tab/>
            </w:r>
            <w:r>
              <w:rPr>
                <w:noProof/>
                <w:webHidden/>
              </w:rPr>
              <w:fldChar w:fldCharType="begin"/>
            </w:r>
            <w:r>
              <w:rPr>
                <w:noProof/>
                <w:webHidden/>
              </w:rPr>
              <w:instrText xml:space="preserve"> PAGEREF _Toc195116722 \h </w:instrText>
            </w:r>
            <w:r>
              <w:rPr>
                <w:noProof/>
                <w:webHidden/>
              </w:rPr>
            </w:r>
            <w:r>
              <w:rPr>
                <w:noProof/>
                <w:webHidden/>
              </w:rPr>
              <w:fldChar w:fldCharType="separate"/>
            </w:r>
            <w:r>
              <w:rPr>
                <w:noProof/>
                <w:webHidden/>
              </w:rPr>
              <w:t>4</w:t>
            </w:r>
            <w:r>
              <w:rPr>
                <w:noProof/>
                <w:webHidden/>
              </w:rPr>
              <w:fldChar w:fldCharType="end"/>
            </w:r>
          </w:hyperlink>
        </w:p>
        <w:p w14:paraId="79F1BB0C" w14:textId="28D5C8E3" w:rsidR="00560B97" w:rsidRDefault="00560B97">
          <w:pPr>
            <w:pStyle w:val="TOC2"/>
            <w:tabs>
              <w:tab w:val="right" w:leader="dot" w:pos="9350"/>
            </w:tabs>
            <w:rPr>
              <w:rFonts w:asciiTheme="minorHAnsi" w:eastAsiaTheme="minorEastAsia" w:hAnsiTheme="minorHAnsi" w:cstheme="minorBidi"/>
              <w:noProof/>
              <w:kern w:val="2"/>
              <w:sz w:val="24"/>
              <w14:ligatures w14:val="standardContextual"/>
            </w:rPr>
          </w:pPr>
          <w:hyperlink w:anchor="_Toc195116723" w:history="1">
            <w:r w:rsidRPr="00B81A6C">
              <w:rPr>
                <w:rStyle w:val="Hyperlink"/>
                <w:noProof/>
              </w:rPr>
              <w:t>NetSurveyor Wireless Analyzer</w:t>
            </w:r>
            <w:r>
              <w:rPr>
                <w:noProof/>
                <w:webHidden/>
              </w:rPr>
              <w:tab/>
            </w:r>
            <w:r>
              <w:rPr>
                <w:noProof/>
                <w:webHidden/>
              </w:rPr>
              <w:fldChar w:fldCharType="begin"/>
            </w:r>
            <w:r>
              <w:rPr>
                <w:noProof/>
                <w:webHidden/>
              </w:rPr>
              <w:instrText xml:space="preserve"> PAGEREF _Toc195116723 \h </w:instrText>
            </w:r>
            <w:r>
              <w:rPr>
                <w:noProof/>
                <w:webHidden/>
              </w:rPr>
            </w:r>
            <w:r>
              <w:rPr>
                <w:noProof/>
                <w:webHidden/>
              </w:rPr>
              <w:fldChar w:fldCharType="separate"/>
            </w:r>
            <w:r>
              <w:rPr>
                <w:noProof/>
                <w:webHidden/>
              </w:rPr>
              <w:t>4</w:t>
            </w:r>
            <w:r>
              <w:rPr>
                <w:noProof/>
                <w:webHidden/>
              </w:rPr>
              <w:fldChar w:fldCharType="end"/>
            </w:r>
          </w:hyperlink>
        </w:p>
        <w:p w14:paraId="49A1A5AF" w14:textId="3AB3199A" w:rsidR="00560B97" w:rsidRDefault="00560B97">
          <w:pPr>
            <w:pStyle w:val="TOC2"/>
            <w:tabs>
              <w:tab w:val="right" w:leader="dot" w:pos="9350"/>
            </w:tabs>
            <w:rPr>
              <w:rFonts w:asciiTheme="minorHAnsi" w:eastAsiaTheme="minorEastAsia" w:hAnsiTheme="minorHAnsi" w:cstheme="minorBidi"/>
              <w:noProof/>
              <w:kern w:val="2"/>
              <w:sz w:val="24"/>
              <w14:ligatures w14:val="standardContextual"/>
            </w:rPr>
          </w:pPr>
          <w:hyperlink w:anchor="_Toc195116724" w:history="1">
            <w:r w:rsidRPr="00B81A6C">
              <w:rPr>
                <w:rStyle w:val="Hyperlink"/>
                <w:noProof/>
              </w:rPr>
              <w:t>Wireless Analyzer on Your Android Smartphone or Tablet</w:t>
            </w:r>
            <w:r>
              <w:rPr>
                <w:noProof/>
                <w:webHidden/>
              </w:rPr>
              <w:tab/>
            </w:r>
            <w:r>
              <w:rPr>
                <w:noProof/>
                <w:webHidden/>
              </w:rPr>
              <w:fldChar w:fldCharType="begin"/>
            </w:r>
            <w:r>
              <w:rPr>
                <w:noProof/>
                <w:webHidden/>
              </w:rPr>
              <w:instrText xml:space="preserve"> PAGEREF _Toc195116724 \h </w:instrText>
            </w:r>
            <w:r>
              <w:rPr>
                <w:noProof/>
                <w:webHidden/>
              </w:rPr>
            </w:r>
            <w:r>
              <w:rPr>
                <w:noProof/>
                <w:webHidden/>
              </w:rPr>
              <w:fldChar w:fldCharType="separate"/>
            </w:r>
            <w:r>
              <w:rPr>
                <w:noProof/>
                <w:webHidden/>
              </w:rPr>
              <w:t>6</w:t>
            </w:r>
            <w:r>
              <w:rPr>
                <w:noProof/>
                <w:webHidden/>
              </w:rPr>
              <w:fldChar w:fldCharType="end"/>
            </w:r>
          </w:hyperlink>
        </w:p>
        <w:p w14:paraId="595DFAD2" w14:textId="72959610" w:rsidR="00560B97" w:rsidRDefault="00560B97">
          <w:pPr>
            <w:pStyle w:val="TOC2"/>
            <w:tabs>
              <w:tab w:val="right" w:leader="dot" w:pos="9350"/>
            </w:tabs>
            <w:rPr>
              <w:rFonts w:asciiTheme="minorHAnsi" w:eastAsiaTheme="minorEastAsia" w:hAnsiTheme="minorHAnsi" w:cstheme="minorBidi"/>
              <w:noProof/>
              <w:kern w:val="2"/>
              <w:sz w:val="24"/>
              <w14:ligatures w14:val="standardContextual"/>
            </w:rPr>
          </w:pPr>
          <w:hyperlink w:anchor="_Toc195116725" w:history="1">
            <w:r w:rsidRPr="00B81A6C">
              <w:rPr>
                <w:rStyle w:val="Hyperlink"/>
                <w:noProof/>
              </w:rPr>
              <w:t>iPhone or IPad</w:t>
            </w:r>
            <w:r>
              <w:rPr>
                <w:noProof/>
                <w:webHidden/>
              </w:rPr>
              <w:tab/>
            </w:r>
            <w:r>
              <w:rPr>
                <w:noProof/>
                <w:webHidden/>
              </w:rPr>
              <w:fldChar w:fldCharType="begin"/>
            </w:r>
            <w:r>
              <w:rPr>
                <w:noProof/>
                <w:webHidden/>
              </w:rPr>
              <w:instrText xml:space="preserve"> PAGEREF _Toc195116725 \h </w:instrText>
            </w:r>
            <w:r>
              <w:rPr>
                <w:noProof/>
                <w:webHidden/>
              </w:rPr>
            </w:r>
            <w:r>
              <w:rPr>
                <w:noProof/>
                <w:webHidden/>
              </w:rPr>
              <w:fldChar w:fldCharType="separate"/>
            </w:r>
            <w:r>
              <w:rPr>
                <w:noProof/>
                <w:webHidden/>
              </w:rPr>
              <w:t>7</w:t>
            </w:r>
            <w:r>
              <w:rPr>
                <w:noProof/>
                <w:webHidden/>
              </w:rPr>
              <w:fldChar w:fldCharType="end"/>
            </w:r>
          </w:hyperlink>
        </w:p>
        <w:p w14:paraId="056C38BD" w14:textId="74AFB0E7" w:rsidR="00560B97" w:rsidRDefault="00560B97">
          <w:pPr>
            <w:pStyle w:val="TOC2"/>
            <w:tabs>
              <w:tab w:val="right" w:leader="dot" w:pos="9350"/>
            </w:tabs>
            <w:rPr>
              <w:rFonts w:asciiTheme="minorHAnsi" w:eastAsiaTheme="minorEastAsia" w:hAnsiTheme="minorHAnsi" w:cstheme="minorBidi"/>
              <w:noProof/>
              <w:kern w:val="2"/>
              <w:sz w:val="24"/>
              <w14:ligatures w14:val="standardContextual"/>
            </w:rPr>
          </w:pPr>
          <w:hyperlink w:anchor="_Toc195116726" w:history="1">
            <w:r w:rsidRPr="00B81A6C">
              <w:rPr>
                <w:rStyle w:val="Hyperlink"/>
                <w:noProof/>
              </w:rPr>
              <w:t>Speedtest.net</w:t>
            </w:r>
            <w:r>
              <w:rPr>
                <w:noProof/>
                <w:webHidden/>
              </w:rPr>
              <w:tab/>
            </w:r>
            <w:r>
              <w:rPr>
                <w:noProof/>
                <w:webHidden/>
              </w:rPr>
              <w:fldChar w:fldCharType="begin"/>
            </w:r>
            <w:r>
              <w:rPr>
                <w:noProof/>
                <w:webHidden/>
              </w:rPr>
              <w:instrText xml:space="preserve"> PAGEREF _Toc195116726 \h </w:instrText>
            </w:r>
            <w:r>
              <w:rPr>
                <w:noProof/>
                <w:webHidden/>
              </w:rPr>
            </w:r>
            <w:r>
              <w:rPr>
                <w:noProof/>
                <w:webHidden/>
              </w:rPr>
              <w:fldChar w:fldCharType="separate"/>
            </w:r>
            <w:r>
              <w:rPr>
                <w:noProof/>
                <w:webHidden/>
              </w:rPr>
              <w:t>7</w:t>
            </w:r>
            <w:r>
              <w:rPr>
                <w:noProof/>
                <w:webHidden/>
              </w:rPr>
              <w:fldChar w:fldCharType="end"/>
            </w:r>
          </w:hyperlink>
        </w:p>
        <w:p w14:paraId="23C95419" w14:textId="5A3F44DD" w:rsidR="00560B97" w:rsidRDefault="00560B97">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6727" w:history="1">
            <w:r w:rsidRPr="00B81A6C">
              <w:rPr>
                <w:rStyle w:val="Hyperlink"/>
                <w:noProof/>
              </w:rPr>
              <w:t>Speedtest on Your Smartphone</w:t>
            </w:r>
            <w:r>
              <w:rPr>
                <w:noProof/>
                <w:webHidden/>
              </w:rPr>
              <w:tab/>
            </w:r>
            <w:r>
              <w:rPr>
                <w:noProof/>
                <w:webHidden/>
              </w:rPr>
              <w:fldChar w:fldCharType="begin"/>
            </w:r>
            <w:r>
              <w:rPr>
                <w:noProof/>
                <w:webHidden/>
              </w:rPr>
              <w:instrText xml:space="preserve"> PAGEREF _Toc195116727 \h </w:instrText>
            </w:r>
            <w:r>
              <w:rPr>
                <w:noProof/>
                <w:webHidden/>
              </w:rPr>
            </w:r>
            <w:r>
              <w:rPr>
                <w:noProof/>
                <w:webHidden/>
              </w:rPr>
              <w:fldChar w:fldCharType="separate"/>
            </w:r>
            <w:r>
              <w:rPr>
                <w:noProof/>
                <w:webHidden/>
              </w:rPr>
              <w:t>8</w:t>
            </w:r>
            <w:r>
              <w:rPr>
                <w:noProof/>
                <w:webHidden/>
              </w:rPr>
              <w:fldChar w:fldCharType="end"/>
            </w:r>
          </w:hyperlink>
        </w:p>
        <w:p w14:paraId="7DAC07B7" w14:textId="59CF4F9A" w:rsidR="00560B97" w:rsidRDefault="00560B97">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6728" w:history="1">
            <w:r w:rsidRPr="00B81A6C">
              <w:rPr>
                <w:rStyle w:val="Hyperlink"/>
                <w:noProof/>
              </w:rPr>
              <w:t>Wigle.net</w:t>
            </w:r>
            <w:r>
              <w:rPr>
                <w:noProof/>
                <w:webHidden/>
              </w:rPr>
              <w:tab/>
            </w:r>
            <w:r>
              <w:rPr>
                <w:noProof/>
                <w:webHidden/>
              </w:rPr>
              <w:fldChar w:fldCharType="begin"/>
            </w:r>
            <w:r>
              <w:rPr>
                <w:noProof/>
                <w:webHidden/>
              </w:rPr>
              <w:instrText xml:space="preserve"> PAGEREF _Toc195116728 \h </w:instrText>
            </w:r>
            <w:r>
              <w:rPr>
                <w:noProof/>
                <w:webHidden/>
              </w:rPr>
            </w:r>
            <w:r>
              <w:rPr>
                <w:noProof/>
                <w:webHidden/>
              </w:rPr>
              <w:fldChar w:fldCharType="separate"/>
            </w:r>
            <w:r>
              <w:rPr>
                <w:noProof/>
                <w:webHidden/>
              </w:rPr>
              <w:t>8</w:t>
            </w:r>
            <w:r>
              <w:rPr>
                <w:noProof/>
                <w:webHidden/>
              </w:rPr>
              <w:fldChar w:fldCharType="end"/>
            </w:r>
          </w:hyperlink>
        </w:p>
        <w:p w14:paraId="4BB0E001" w14:textId="395C769F" w:rsidR="00560B97" w:rsidRDefault="00560B97">
          <w:pPr>
            <w:pStyle w:val="TOC1"/>
            <w:tabs>
              <w:tab w:val="right" w:leader="dot" w:pos="9350"/>
            </w:tabs>
            <w:rPr>
              <w:rFonts w:asciiTheme="minorHAnsi" w:eastAsiaTheme="minorEastAsia" w:hAnsiTheme="minorHAnsi" w:cstheme="minorBidi"/>
              <w:noProof/>
              <w:kern w:val="2"/>
              <w:sz w:val="24"/>
              <w14:ligatures w14:val="standardContextual"/>
            </w:rPr>
          </w:pPr>
          <w:hyperlink w:anchor="_Toc195116729" w:history="1">
            <w:r w:rsidRPr="00B81A6C">
              <w:rPr>
                <w:rStyle w:val="Hyperlink"/>
                <w:noProof/>
              </w:rPr>
              <w:t>Assignment Reflection</w:t>
            </w:r>
            <w:r>
              <w:rPr>
                <w:noProof/>
                <w:webHidden/>
              </w:rPr>
              <w:tab/>
            </w:r>
            <w:r>
              <w:rPr>
                <w:noProof/>
                <w:webHidden/>
              </w:rPr>
              <w:fldChar w:fldCharType="begin"/>
            </w:r>
            <w:r>
              <w:rPr>
                <w:noProof/>
                <w:webHidden/>
              </w:rPr>
              <w:instrText xml:space="preserve"> PAGEREF _Toc195116729 \h </w:instrText>
            </w:r>
            <w:r>
              <w:rPr>
                <w:noProof/>
                <w:webHidden/>
              </w:rPr>
            </w:r>
            <w:r>
              <w:rPr>
                <w:noProof/>
                <w:webHidden/>
              </w:rPr>
              <w:fldChar w:fldCharType="separate"/>
            </w:r>
            <w:r>
              <w:rPr>
                <w:noProof/>
                <w:webHidden/>
              </w:rPr>
              <w:t>9</w:t>
            </w:r>
            <w:r>
              <w:rPr>
                <w:noProof/>
                <w:webHidden/>
              </w:rPr>
              <w:fldChar w:fldCharType="end"/>
            </w:r>
          </w:hyperlink>
        </w:p>
        <w:p w14:paraId="1DE4D316" w14:textId="5B8E6F30" w:rsidR="00C8117C" w:rsidRDefault="00C8117C">
          <w:r>
            <w:rPr>
              <w:b/>
              <w:bCs/>
              <w:noProof/>
            </w:rPr>
            <w:fldChar w:fldCharType="end"/>
          </w:r>
        </w:p>
      </w:sdtContent>
    </w:sdt>
    <w:p w14:paraId="6E82B1EE" w14:textId="77777777" w:rsidR="00695E3E" w:rsidRDefault="00695E3E" w:rsidP="00EA6BF3">
      <w:pPr>
        <w:pStyle w:val="Heading1"/>
      </w:pPr>
      <w:bookmarkStart w:id="1" w:name="_Toc195116719"/>
      <w:r>
        <w:t>Lab Description</w:t>
      </w:r>
      <w:bookmarkEnd w:id="1"/>
    </w:p>
    <w:p w14:paraId="26F0E77B" w14:textId="77777777" w:rsidR="00F97F90" w:rsidRDefault="00DC13CC" w:rsidP="00227ED5">
      <w:r>
        <w:rPr>
          <w:b/>
        </w:rPr>
        <w:t>NOTE:</w:t>
      </w:r>
      <w:r>
        <w:t xml:space="preserve"> This lab mus</w:t>
      </w:r>
      <w:r w:rsidR="00C81ED2">
        <w:t>t be done on a physical machine with a wireless network card.</w:t>
      </w:r>
    </w:p>
    <w:p w14:paraId="02ED2271" w14:textId="77777777" w:rsidR="00CF5788" w:rsidRPr="00CF5788" w:rsidRDefault="00CF5788" w:rsidP="00227ED5">
      <w:r w:rsidRPr="00CF5788">
        <w:rPr>
          <w:b/>
          <w:bCs/>
        </w:rPr>
        <w:t>MAC NOTE</w:t>
      </w:r>
      <w:r w:rsidR="006F5834" w:rsidRPr="005B64E4">
        <w:rPr>
          <w:b/>
          <w:bCs/>
        </w:rPr>
        <w:t>:</w:t>
      </w:r>
      <w:r w:rsidR="006F5834">
        <w:t xml:space="preserve"> If you do not have a Windows machine, research how to use the built in Wi-fi Scanner tool for Mac for OS X.</w:t>
      </w:r>
    </w:p>
    <w:p w14:paraId="5E4F0AD6" w14:textId="77777777" w:rsidR="007D1C43" w:rsidRDefault="007D1C43" w:rsidP="00227ED5">
      <w:r w:rsidRPr="007D1C43">
        <w:rPr>
          <w:b/>
        </w:rPr>
        <w:t>NOTE:</w:t>
      </w:r>
      <w:r>
        <w:t xml:space="preserve"> Some </w:t>
      </w:r>
      <w:r w:rsidR="009E4135">
        <w:t>anti-virus/malware</w:t>
      </w:r>
      <w:r>
        <w:t xml:space="preserve"> programs may not like the programs we will use in this lab. They are legitimate program</w:t>
      </w:r>
      <w:r w:rsidR="005936EE">
        <w:t>s</w:t>
      </w:r>
      <w:r w:rsidR="001537E1">
        <w:t>;</w:t>
      </w:r>
      <w:r>
        <w:t xml:space="preserve"> but may be considered hacking tools by an </w:t>
      </w:r>
      <w:r w:rsidR="00CF09FB">
        <w:t>anti-virus/malware</w:t>
      </w:r>
      <w:r>
        <w:t xml:space="preserve"> program.</w:t>
      </w:r>
      <w:r w:rsidR="00D955F1">
        <w:t xml:space="preserve"> I</w:t>
      </w:r>
      <w:r w:rsidR="00636D6D">
        <w:t>f</w:t>
      </w:r>
      <w:r w:rsidR="00D955F1">
        <w:t xml:space="preserve"> you have trouble, disable your </w:t>
      </w:r>
      <w:r w:rsidR="009E4135">
        <w:t>anti-virus</w:t>
      </w:r>
      <w:r w:rsidR="007B219E">
        <w:t>/</w:t>
      </w:r>
      <w:r w:rsidR="009E4135">
        <w:t>malware</w:t>
      </w:r>
      <w:r w:rsidR="00D955F1">
        <w:t xml:space="preserve"> while working with the Nirsoft programs.</w:t>
      </w:r>
    </w:p>
    <w:p w14:paraId="195FA005" w14:textId="402EC0DE" w:rsidR="00FA3B61" w:rsidRPr="00227ED5" w:rsidRDefault="00FA3B61" w:rsidP="00227ED5">
      <w:r>
        <w:t xml:space="preserve">You can download all the utilities in one Launcher package from </w:t>
      </w:r>
      <w:hyperlink r:id="rId8" w:history="1">
        <w:r w:rsidRPr="00C20D12">
          <w:rPr>
            <w:rStyle w:val="Hyperlink"/>
          </w:rPr>
          <w:t>https://launcher.nirsoft.net/downloads/index.html</w:t>
        </w:r>
      </w:hyperlink>
    </w:p>
    <w:p w14:paraId="048A95FE" w14:textId="77777777" w:rsidR="009C662D" w:rsidRDefault="00C81ED2" w:rsidP="00EA6BF3">
      <w:pPr>
        <w:pStyle w:val="Heading1"/>
      </w:pPr>
      <w:bookmarkStart w:id="2" w:name="_Toc195116720"/>
      <w:r>
        <w:lastRenderedPageBreak/>
        <w:t xml:space="preserve">Simple Wireless </w:t>
      </w:r>
      <w:r w:rsidR="00886FF4">
        <w:t>Analyze</w:t>
      </w:r>
      <w:r>
        <w:t>r</w:t>
      </w:r>
      <w:bookmarkEnd w:id="2"/>
    </w:p>
    <w:p w14:paraId="53A8F143" w14:textId="77777777" w:rsidR="00C81ED2" w:rsidRDefault="00446C77" w:rsidP="00C81ED2">
      <w:r w:rsidRPr="00446C77">
        <w:t xml:space="preserve">Wireless network monitoring software can be used to examine your own wireless network and look for other nearby networks that may cause interference. This kind of software can usually capture details about networks, such as their network name or SSID, whether they use encryption, and their broadcasting frequency. Some programs will also capture and analyze packets transmitted on the WLAN. In this lab, you will use a common wireless network detector from </w:t>
      </w:r>
      <w:r>
        <w:t>Nirsoft called WirelessNetView.</w:t>
      </w:r>
      <w:r w:rsidR="00FA3B61">
        <w:t xml:space="preserve"> </w:t>
      </w:r>
    </w:p>
    <w:p w14:paraId="133C75D4" w14:textId="7B0E5B7C" w:rsidR="00446C77" w:rsidRDefault="001D1E2B" w:rsidP="00B87D7C">
      <w:pPr>
        <w:pStyle w:val="ListParagraph"/>
        <w:numPr>
          <w:ilvl w:val="0"/>
          <w:numId w:val="7"/>
        </w:numPr>
      </w:pPr>
      <w:r w:rsidRPr="001D1E2B">
        <w:t xml:space="preserve">Download and install </w:t>
      </w:r>
      <w:r w:rsidRPr="00331C8D">
        <w:rPr>
          <w:b/>
        </w:rPr>
        <w:t>WirelessNetView</w:t>
      </w:r>
      <w:r w:rsidRPr="001D1E2B">
        <w:t xml:space="preserve"> from </w:t>
      </w:r>
      <w:hyperlink r:id="rId9" w:history="1">
        <w:r w:rsidRPr="006B38B0">
          <w:rPr>
            <w:rStyle w:val="Hyperlink"/>
          </w:rPr>
          <w:t>www.nirsoft.net</w:t>
        </w:r>
      </w:hyperlink>
      <w:r>
        <w:t xml:space="preserve"> </w:t>
      </w:r>
      <w:r w:rsidRPr="001D1E2B">
        <w:t>under the Network Monitoring Tools section.</w:t>
      </w:r>
      <w:r w:rsidR="00AD7494">
        <w:t xml:space="preserve"> The zip file download link is at the bottom of the WirelessNetView page.</w:t>
      </w:r>
      <w:r w:rsidR="00E91CA4">
        <w:br/>
      </w:r>
      <w:r w:rsidR="00E91CA4" w:rsidRPr="00E91CA4">
        <w:rPr>
          <w:b/>
        </w:rPr>
        <w:t>NOTE:</w:t>
      </w:r>
      <w:r w:rsidR="00E91CA4">
        <w:t xml:space="preserve"> Google Chrome blocks this file from being downloaded. Use Edge or Firefox.</w:t>
      </w:r>
    </w:p>
    <w:p w14:paraId="1180FB5E" w14:textId="77777777" w:rsidR="001D1E2B" w:rsidRDefault="00E92A07" w:rsidP="00B87D7C">
      <w:pPr>
        <w:pStyle w:val="ListParagraph"/>
        <w:numPr>
          <w:ilvl w:val="0"/>
          <w:numId w:val="7"/>
        </w:numPr>
      </w:pPr>
      <w:r>
        <w:t xml:space="preserve">Unzip and run </w:t>
      </w:r>
      <w:r w:rsidRPr="00840541">
        <w:rPr>
          <w:b/>
        </w:rPr>
        <w:t>WirelessNetView</w:t>
      </w:r>
      <w:r>
        <w:t>.</w:t>
      </w:r>
    </w:p>
    <w:p w14:paraId="1C380537" w14:textId="77777777" w:rsidR="003C0E15" w:rsidRDefault="003C0E15" w:rsidP="003C0E15">
      <w:r>
        <w:rPr>
          <w:noProof/>
        </w:rPr>
        <w:drawing>
          <wp:inline distT="0" distB="0" distL="0" distR="0" wp14:anchorId="10CDB950" wp14:editId="3F4AF3DA">
            <wp:extent cx="4381500" cy="1736207"/>
            <wp:effectExtent l="0" t="0" r="0" b="0"/>
            <wp:docPr id="4" name="Picture 4" descr="Screenshot of WirelessNe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3460" cy="1740946"/>
                    </a:xfrm>
                    <a:prstGeom prst="rect">
                      <a:avLst/>
                    </a:prstGeom>
                  </pic:spPr>
                </pic:pic>
              </a:graphicData>
            </a:graphic>
          </wp:inline>
        </w:drawing>
      </w:r>
    </w:p>
    <w:p w14:paraId="2C2CCE12" w14:textId="77777777" w:rsidR="00F97A1E" w:rsidRDefault="00AB0E4A" w:rsidP="00B87D7C">
      <w:pPr>
        <w:pStyle w:val="ListParagraph"/>
        <w:numPr>
          <w:ilvl w:val="0"/>
          <w:numId w:val="7"/>
        </w:numPr>
      </w:pPr>
      <w:r w:rsidRPr="00F97A1E">
        <w:t>Click File, and then Clear Networks list.</w:t>
      </w:r>
    </w:p>
    <w:p w14:paraId="4DEA6021" w14:textId="77777777" w:rsidR="00BC0528" w:rsidRDefault="00AB0E4A" w:rsidP="00B87D7C">
      <w:pPr>
        <w:pStyle w:val="ListParagraph"/>
        <w:numPr>
          <w:ilvl w:val="0"/>
          <w:numId w:val="7"/>
        </w:numPr>
      </w:pPr>
      <w:r w:rsidRPr="00F97A1E">
        <w:t xml:space="preserve">After a few minutes, the </w:t>
      </w:r>
      <w:r w:rsidRPr="00EF2A97">
        <w:rPr>
          <w:b/>
        </w:rPr>
        <w:t>WirelessNetView</w:t>
      </w:r>
      <w:r w:rsidRPr="00F97A1E">
        <w:t xml:space="preserve"> window should fill with all the available networks, as shown </w:t>
      </w:r>
      <w:r w:rsidR="00BC0528">
        <w:t>above</w:t>
      </w:r>
      <w:r w:rsidR="007250E5">
        <w:t>.</w:t>
      </w:r>
    </w:p>
    <w:p w14:paraId="3376B8CA" w14:textId="77777777" w:rsidR="007250E5" w:rsidRPr="007250E5" w:rsidRDefault="007250E5" w:rsidP="00B87D7C">
      <w:pPr>
        <w:pStyle w:val="ListParagraph"/>
        <w:numPr>
          <w:ilvl w:val="0"/>
          <w:numId w:val="7"/>
        </w:numPr>
        <w:rPr>
          <w:b/>
        </w:rPr>
      </w:pPr>
      <w:r w:rsidRPr="007250E5">
        <w:rPr>
          <w:b/>
        </w:rPr>
        <w:t>Insert a screenshot:</w:t>
      </w:r>
    </w:p>
    <w:sdt>
      <w:sdtPr>
        <w:rPr>
          <w:rStyle w:val="Red"/>
        </w:rPr>
        <w:id w:val="147638029"/>
        <w:placeholder>
          <w:docPart w:val="41B2A28F7BB543198D33E15021178083"/>
        </w:placeholder>
        <w:showingPlcHdr/>
      </w:sdtPr>
      <w:sdtEndPr>
        <w:rPr>
          <w:rStyle w:val="DefaultParagraphFont"/>
          <w:color w:val="auto"/>
        </w:rPr>
      </w:sdtEndPr>
      <w:sdtContent>
        <w:p w14:paraId="6C9BFF50" w14:textId="77777777" w:rsidR="00EF2A97" w:rsidRDefault="00EF2A97" w:rsidP="00EF2A97">
          <w:pPr>
            <w:spacing w:line="264" w:lineRule="auto"/>
            <w:rPr>
              <w:rStyle w:val="Red"/>
            </w:rPr>
          </w:pPr>
          <w:r w:rsidRPr="004B3313">
            <w:rPr>
              <w:rStyle w:val="PlaceholderText"/>
              <w:color w:val="FF0000"/>
            </w:rPr>
            <w:t>Click or tap here to enter text.</w:t>
          </w:r>
        </w:p>
      </w:sdtContent>
    </w:sdt>
    <w:p w14:paraId="379E896A" w14:textId="77777777" w:rsidR="00D02E66" w:rsidRDefault="00AB0E4A" w:rsidP="00B87D7C">
      <w:pPr>
        <w:pStyle w:val="ListParagraph"/>
        <w:numPr>
          <w:ilvl w:val="0"/>
          <w:numId w:val="7"/>
        </w:numPr>
      </w:pPr>
      <w:r w:rsidRPr="00F97A1E">
        <w:t>Use WirelessNetView to determine if your wireless network is set up as you expected.</w:t>
      </w:r>
    </w:p>
    <w:p w14:paraId="580A69F8" w14:textId="77777777" w:rsidR="00F265C8" w:rsidRDefault="00AB0E4A" w:rsidP="00B87D7C">
      <w:pPr>
        <w:pStyle w:val="ListParagraph"/>
        <w:numPr>
          <w:ilvl w:val="0"/>
          <w:numId w:val="7"/>
        </w:numPr>
      </w:pPr>
      <w:r w:rsidRPr="00F97A1E">
        <w:t>Double-click on your own network and record your network’s SSID, authentication type, channel number, and maximum speed.</w:t>
      </w:r>
    </w:p>
    <w:p w14:paraId="22902D5B" w14:textId="77777777" w:rsidR="00F265C8" w:rsidRPr="00F265C8" w:rsidRDefault="00F265C8" w:rsidP="00B87D7C">
      <w:pPr>
        <w:pStyle w:val="ListParagraph"/>
        <w:numPr>
          <w:ilvl w:val="0"/>
          <w:numId w:val="7"/>
        </w:numPr>
        <w:rPr>
          <w:b/>
        </w:rPr>
      </w:pPr>
      <w:r w:rsidRPr="00F265C8">
        <w:rPr>
          <w:b/>
        </w:rPr>
        <w:t>Insert a screenshot of your wireless network properties:</w:t>
      </w:r>
    </w:p>
    <w:sdt>
      <w:sdtPr>
        <w:rPr>
          <w:rStyle w:val="Red"/>
        </w:rPr>
        <w:id w:val="1684240141"/>
        <w:placeholder>
          <w:docPart w:val="FDA224E5D22C4CF5BC77283D5C87983C"/>
        </w:placeholder>
        <w:showingPlcHdr/>
      </w:sdtPr>
      <w:sdtEndPr>
        <w:rPr>
          <w:rStyle w:val="DefaultParagraphFont"/>
          <w:color w:val="auto"/>
        </w:rPr>
      </w:sdtEndPr>
      <w:sdtContent>
        <w:p w14:paraId="1028C2DE" w14:textId="77777777" w:rsidR="00BD6075" w:rsidRDefault="00BD6075" w:rsidP="00BD6075">
          <w:pPr>
            <w:spacing w:line="264" w:lineRule="auto"/>
            <w:rPr>
              <w:rStyle w:val="Red"/>
            </w:rPr>
          </w:pPr>
          <w:r w:rsidRPr="004B3313">
            <w:rPr>
              <w:rStyle w:val="PlaceholderText"/>
              <w:color w:val="FF0000"/>
            </w:rPr>
            <w:t>Click or tap here to enter text.</w:t>
          </w:r>
        </w:p>
      </w:sdtContent>
    </w:sdt>
    <w:p w14:paraId="06C88B14" w14:textId="77777777" w:rsidR="002B1928" w:rsidRDefault="00AB0E4A" w:rsidP="00B87D7C">
      <w:pPr>
        <w:pStyle w:val="ListParagraph"/>
        <w:numPr>
          <w:ilvl w:val="0"/>
          <w:numId w:val="7"/>
        </w:numPr>
      </w:pPr>
      <w:r w:rsidRPr="00F97A1E">
        <w:t>If other networks are also visible, answer the following questions:</w:t>
      </w:r>
    </w:p>
    <w:p w14:paraId="568C3C3B" w14:textId="77777777" w:rsidR="00AD4822" w:rsidRPr="00DD0AC2" w:rsidRDefault="00AB0E4A" w:rsidP="00B87D7C">
      <w:pPr>
        <w:pStyle w:val="ListParagraph"/>
        <w:numPr>
          <w:ilvl w:val="0"/>
          <w:numId w:val="7"/>
        </w:numPr>
      </w:pPr>
      <w:r w:rsidRPr="00BC6C52">
        <w:rPr>
          <w:b/>
        </w:rPr>
        <w:lastRenderedPageBreak/>
        <w:t>Are any unsecured networks visible?</w:t>
      </w:r>
    </w:p>
    <w:sdt>
      <w:sdtPr>
        <w:rPr>
          <w:rStyle w:val="Red"/>
        </w:rPr>
        <w:id w:val="-1371450928"/>
        <w:placeholder>
          <w:docPart w:val="46E6C01BE6AB49939E823C6731DB659C"/>
        </w:placeholder>
        <w:showingPlcHdr/>
      </w:sdtPr>
      <w:sdtEndPr>
        <w:rPr>
          <w:rStyle w:val="DefaultParagraphFont"/>
          <w:color w:val="auto"/>
        </w:rPr>
      </w:sdtEndPr>
      <w:sdtContent>
        <w:p w14:paraId="5CEF8597" w14:textId="77777777" w:rsidR="00BD6075" w:rsidRDefault="00BD6075" w:rsidP="00BD6075">
          <w:pPr>
            <w:spacing w:line="264" w:lineRule="auto"/>
            <w:rPr>
              <w:rStyle w:val="Red"/>
            </w:rPr>
          </w:pPr>
          <w:r w:rsidRPr="004B3313">
            <w:rPr>
              <w:rStyle w:val="PlaceholderText"/>
              <w:color w:val="FF0000"/>
            </w:rPr>
            <w:t>Click or tap here to enter text.</w:t>
          </w:r>
        </w:p>
      </w:sdtContent>
    </w:sdt>
    <w:p w14:paraId="6BE4C9BE" w14:textId="77777777" w:rsidR="005D4B9F" w:rsidRPr="00DD0AC2" w:rsidRDefault="00AB0E4A" w:rsidP="00B87D7C">
      <w:pPr>
        <w:pStyle w:val="ListParagraph"/>
        <w:numPr>
          <w:ilvl w:val="0"/>
          <w:numId w:val="7"/>
        </w:numPr>
      </w:pPr>
      <w:r w:rsidRPr="00BC6C52">
        <w:rPr>
          <w:b/>
        </w:rPr>
        <w:t>Do any other networks use the same channel number as your network?</w:t>
      </w:r>
    </w:p>
    <w:sdt>
      <w:sdtPr>
        <w:rPr>
          <w:rStyle w:val="Red"/>
        </w:rPr>
        <w:id w:val="-158696132"/>
        <w:placeholder>
          <w:docPart w:val="F2F9F2D588224F3BBB12D44249BA74AB"/>
        </w:placeholder>
        <w:showingPlcHdr/>
      </w:sdtPr>
      <w:sdtEndPr>
        <w:rPr>
          <w:rStyle w:val="DefaultParagraphFont"/>
          <w:color w:val="auto"/>
        </w:rPr>
      </w:sdtEndPr>
      <w:sdtContent>
        <w:p w14:paraId="431C80B3" w14:textId="77777777" w:rsidR="00BD6075" w:rsidRDefault="00BD6075" w:rsidP="00BD6075">
          <w:pPr>
            <w:spacing w:line="264" w:lineRule="auto"/>
            <w:rPr>
              <w:rStyle w:val="Red"/>
            </w:rPr>
          </w:pPr>
          <w:r w:rsidRPr="004B3313">
            <w:rPr>
              <w:rStyle w:val="PlaceholderText"/>
              <w:color w:val="FF0000"/>
            </w:rPr>
            <w:t>Click or tap here to enter text.</w:t>
          </w:r>
        </w:p>
      </w:sdtContent>
    </w:sdt>
    <w:p w14:paraId="3782247A" w14:textId="77777777" w:rsidR="002B1928" w:rsidRPr="005D4B9F" w:rsidRDefault="00AB0E4A" w:rsidP="00B87D7C">
      <w:pPr>
        <w:pStyle w:val="ListParagraph"/>
        <w:numPr>
          <w:ilvl w:val="0"/>
          <w:numId w:val="7"/>
        </w:numPr>
      </w:pPr>
      <w:r w:rsidRPr="00F97A1E">
        <w:t xml:space="preserve">If possible, walk with your laptop while monitoring the signal strength. </w:t>
      </w:r>
      <w:r w:rsidRPr="005D4B9F">
        <w:rPr>
          <w:b/>
        </w:rPr>
        <w:t>How far from the wireless router could you get before the signal str</w:t>
      </w:r>
      <w:r w:rsidR="005D4B9F" w:rsidRPr="005D4B9F">
        <w:rPr>
          <w:b/>
        </w:rPr>
        <w:t>ength dropped by 10 percent?</w:t>
      </w:r>
      <w:r w:rsidRPr="005D4B9F">
        <w:rPr>
          <w:b/>
        </w:rPr>
        <w:t xml:space="preserve"> </w:t>
      </w:r>
    </w:p>
    <w:sdt>
      <w:sdtPr>
        <w:rPr>
          <w:rStyle w:val="Red"/>
        </w:rPr>
        <w:id w:val="847292825"/>
        <w:placeholder>
          <w:docPart w:val="45D4D3A51A2443DF924E51BB895D8EC2"/>
        </w:placeholder>
        <w:showingPlcHdr/>
      </w:sdtPr>
      <w:sdtEndPr>
        <w:rPr>
          <w:rStyle w:val="DefaultParagraphFont"/>
          <w:color w:val="auto"/>
        </w:rPr>
      </w:sdtEndPr>
      <w:sdtContent>
        <w:p w14:paraId="16BE20CF" w14:textId="77777777" w:rsidR="00BD6075" w:rsidRDefault="00BD6075" w:rsidP="00BD6075">
          <w:pPr>
            <w:spacing w:line="264" w:lineRule="auto"/>
            <w:rPr>
              <w:rStyle w:val="Red"/>
            </w:rPr>
          </w:pPr>
          <w:r w:rsidRPr="004B3313">
            <w:rPr>
              <w:rStyle w:val="PlaceholderText"/>
              <w:color w:val="FF0000"/>
            </w:rPr>
            <w:t>Click or tap here to enter text.</w:t>
          </w:r>
        </w:p>
      </w:sdtContent>
    </w:sdt>
    <w:p w14:paraId="16FD596D" w14:textId="77777777" w:rsidR="00AB0E4A" w:rsidRPr="00F97A1E" w:rsidRDefault="00AB0E4A" w:rsidP="00B87D7C">
      <w:pPr>
        <w:pStyle w:val="ListParagraph"/>
        <w:numPr>
          <w:ilvl w:val="0"/>
          <w:numId w:val="7"/>
        </w:numPr>
      </w:pPr>
      <w:r w:rsidRPr="00F97A1E">
        <w:t>When you’re finished, exit Wireless</w:t>
      </w:r>
      <w:r w:rsidR="002B1928">
        <w:t>NetView</w:t>
      </w:r>
      <w:r w:rsidRPr="00F97A1E">
        <w:t xml:space="preserve">. </w:t>
      </w:r>
    </w:p>
    <w:p w14:paraId="105C753B" w14:textId="77777777" w:rsidR="00E47AF5" w:rsidRDefault="00E47AF5" w:rsidP="00EA6BF3">
      <w:pPr>
        <w:pStyle w:val="Heading1"/>
      </w:pPr>
      <w:bookmarkStart w:id="3" w:name="_Toc195116721"/>
      <w:r>
        <w:t>View Wireless Keys</w:t>
      </w:r>
      <w:bookmarkEnd w:id="3"/>
    </w:p>
    <w:p w14:paraId="460A089D" w14:textId="77777777" w:rsidR="00E44775" w:rsidRDefault="00E44775" w:rsidP="00E44775">
      <w:r w:rsidRPr="007D1C43">
        <w:rPr>
          <w:b/>
        </w:rPr>
        <w:t>NOTE:</w:t>
      </w:r>
      <w:r>
        <w:t xml:space="preserve"> Some anti-virus/malware programs may not like the programs we will use in this lab. They are legitimate programs; but may be considered hacking tools by an anti-virus/malware program. IF you have trouble, disable your anti-virus/malware while working with the Nirsoft programs.</w:t>
      </w:r>
    </w:p>
    <w:p w14:paraId="09F94103" w14:textId="77777777" w:rsidR="00C90DC0" w:rsidRDefault="00C90DC0" w:rsidP="00C90DC0">
      <w:r w:rsidRPr="000F49D8">
        <w:t>WirelessKeyView recovers all wireless network security keys/passwords (WEP/WPA</w:t>
      </w:r>
      <w:r>
        <w:t>/WPA2</w:t>
      </w:r>
      <w:r w:rsidRPr="000F49D8">
        <w:t>) stored in your computer by the 'Wireless Zero Configuration' service of Windows XP or by the 'WLAN AutoConfig' service of Windows Vista, Windows 7, Windows 8, Windows 10, and Windows Server 2008. It allows you to easily save all keys to text/html/xml file, or copy a single key to the clipboard. You can also export your wireless keys into a file and import these keys into another computer.</w:t>
      </w:r>
    </w:p>
    <w:p w14:paraId="5A5FC872" w14:textId="71FE1130" w:rsidR="000F21B8" w:rsidRDefault="000F21B8" w:rsidP="00C90DC0">
      <w:r w:rsidRPr="000F21B8">
        <w:rPr>
          <w:b/>
          <w:bCs/>
        </w:rPr>
        <w:t>NOTE:</w:t>
      </w:r>
      <w:r>
        <w:t xml:space="preserve"> Disable your anti virus.</w:t>
      </w:r>
    </w:p>
    <w:p w14:paraId="3A3FB8A0" w14:textId="41F6DEDD" w:rsidR="00C90DC0" w:rsidRDefault="00C90DC0" w:rsidP="00B87D7C">
      <w:pPr>
        <w:pStyle w:val="ListParagraph"/>
        <w:numPr>
          <w:ilvl w:val="0"/>
          <w:numId w:val="8"/>
        </w:numPr>
      </w:pPr>
      <w:r>
        <w:t xml:space="preserve">Go to </w:t>
      </w:r>
      <w:hyperlink r:id="rId11" w:history="1">
        <w:r w:rsidRPr="006B38B0">
          <w:rPr>
            <w:rStyle w:val="Hyperlink"/>
          </w:rPr>
          <w:t>http://www.nirsoft.net/utils/wireless_key.html</w:t>
        </w:r>
      </w:hyperlink>
      <w:r>
        <w:t xml:space="preserve"> and download the 64-bit version of </w:t>
      </w:r>
      <w:r w:rsidRPr="00BD6075">
        <w:rPr>
          <w:b/>
        </w:rPr>
        <w:t>WirelessKeyView</w:t>
      </w:r>
      <w:r>
        <w:t>. The download link is on the bottom of the page.</w:t>
      </w:r>
    </w:p>
    <w:p w14:paraId="399AB63B" w14:textId="77777777" w:rsidR="00C90DC0" w:rsidRDefault="00C90DC0" w:rsidP="00B87D7C">
      <w:pPr>
        <w:pStyle w:val="ListParagraph"/>
        <w:numPr>
          <w:ilvl w:val="0"/>
          <w:numId w:val="8"/>
        </w:numPr>
      </w:pPr>
      <w:r>
        <w:t>Extract the files</w:t>
      </w:r>
      <w:r w:rsidR="00BF7A73">
        <w:t xml:space="preserve"> from the downloaded file</w:t>
      </w:r>
      <w:r>
        <w:t xml:space="preserve">. Double Click the </w:t>
      </w:r>
      <w:r w:rsidR="00B725D0" w:rsidRPr="00BD6075">
        <w:rPr>
          <w:b/>
        </w:rPr>
        <w:t>WirelessKeyView</w:t>
      </w:r>
      <w:r w:rsidR="00BB04BC" w:rsidRPr="00BD6075">
        <w:rPr>
          <w:b/>
        </w:rPr>
        <w:t>.exe</w:t>
      </w:r>
      <w:r w:rsidR="00BB04BC">
        <w:t xml:space="preserve"> file to run the program.</w:t>
      </w:r>
    </w:p>
    <w:p w14:paraId="7F4DC2AE" w14:textId="77777777" w:rsidR="00E47AF5" w:rsidRDefault="00051BCF" w:rsidP="00B87D7C">
      <w:pPr>
        <w:pStyle w:val="ListParagraph"/>
        <w:numPr>
          <w:ilvl w:val="0"/>
          <w:numId w:val="8"/>
        </w:numPr>
      </w:pPr>
      <w:r>
        <w:t>You will see the keys to all the wireless networks stored on your computer.</w:t>
      </w:r>
    </w:p>
    <w:p w14:paraId="653297D4" w14:textId="77777777" w:rsidR="00C26DA2" w:rsidRPr="00C26DA2" w:rsidRDefault="00C26DA2" w:rsidP="00B87D7C">
      <w:pPr>
        <w:pStyle w:val="ListParagraph"/>
        <w:numPr>
          <w:ilvl w:val="0"/>
          <w:numId w:val="8"/>
        </w:numPr>
      </w:pPr>
      <w:r>
        <w:rPr>
          <w:b/>
        </w:rPr>
        <w:t>Resize the program window</w:t>
      </w:r>
      <w:r w:rsidR="007D58ED">
        <w:rPr>
          <w:b/>
        </w:rPr>
        <w:t xml:space="preserve"> or use the Word drawing tools to blank out they keys</w:t>
      </w:r>
      <w:r>
        <w:rPr>
          <w:b/>
        </w:rPr>
        <w:t xml:space="preserve"> so that you can i</w:t>
      </w:r>
      <w:r w:rsidRPr="001A2191">
        <w:rPr>
          <w:b/>
        </w:rPr>
        <w:t>nsert a screenshot of the program resul</w:t>
      </w:r>
      <w:r>
        <w:rPr>
          <w:b/>
        </w:rPr>
        <w:t>ts without showing the keys</w:t>
      </w:r>
      <w:r w:rsidRPr="001A2191">
        <w:rPr>
          <w:b/>
        </w:rPr>
        <w:t>:</w:t>
      </w:r>
    </w:p>
    <w:sdt>
      <w:sdtPr>
        <w:rPr>
          <w:rStyle w:val="Red"/>
        </w:rPr>
        <w:id w:val="1573858929"/>
        <w:placeholder>
          <w:docPart w:val="5DE20D1EBEFE4110AF57E4F7E3500FB2"/>
        </w:placeholder>
        <w:showingPlcHdr/>
      </w:sdtPr>
      <w:sdtEndPr>
        <w:rPr>
          <w:rStyle w:val="DefaultParagraphFont"/>
          <w:color w:val="auto"/>
        </w:rPr>
      </w:sdtEndPr>
      <w:sdtContent>
        <w:p w14:paraId="60F77B5A" w14:textId="77777777" w:rsidR="00BD6075" w:rsidRDefault="00BD6075" w:rsidP="00BD6075">
          <w:pPr>
            <w:spacing w:line="264" w:lineRule="auto"/>
            <w:rPr>
              <w:rStyle w:val="Red"/>
            </w:rPr>
          </w:pPr>
          <w:r w:rsidRPr="004B3313">
            <w:rPr>
              <w:rStyle w:val="PlaceholderText"/>
              <w:color w:val="FF0000"/>
            </w:rPr>
            <w:t>Click or tap here to enter text.</w:t>
          </w:r>
        </w:p>
      </w:sdtContent>
    </w:sdt>
    <w:p w14:paraId="114415A6" w14:textId="77777777" w:rsidR="000761F8" w:rsidRPr="0093784E" w:rsidRDefault="000761F8" w:rsidP="00B87D7C">
      <w:pPr>
        <w:pStyle w:val="ListParagraph"/>
        <w:numPr>
          <w:ilvl w:val="0"/>
          <w:numId w:val="8"/>
        </w:numPr>
      </w:pPr>
      <w:r w:rsidRPr="000761F8">
        <w:rPr>
          <w:b/>
        </w:rPr>
        <w:lastRenderedPageBreak/>
        <w:t>Did you see the keys?</w:t>
      </w:r>
    </w:p>
    <w:sdt>
      <w:sdtPr>
        <w:rPr>
          <w:rStyle w:val="Red"/>
        </w:rPr>
        <w:id w:val="2059890067"/>
        <w:placeholder>
          <w:docPart w:val="D1EFC9DD43CD4765B01212C8D6473C06"/>
        </w:placeholder>
        <w:showingPlcHdr/>
      </w:sdtPr>
      <w:sdtEndPr>
        <w:rPr>
          <w:rStyle w:val="DefaultParagraphFont"/>
          <w:color w:val="auto"/>
        </w:rPr>
      </w:sdtEndPr>
      <w:sdtContent>
        <w:p w14:paraId="7BFF2EA2" w14:textId="77777777" w:rsidR="00057E72" w:rsidRDefault="00057E72" w:rsidP="00057E72">
          <w:pPr>
            <w:spacing w:line="264" w:lineRule="auto"/>
            <w:rPr>
              <w:rStyle w:val="Red"/>
            </w:rPr>
          </w:pPr>
          <w:r w:rsidRPr="004B3313">
            <w:rPr>
              <w:rStyle w:val="PlaceholderText"/>
              <w:color w:val="FF0000"/>
            </w:rPr>
            <w:t>Click or tap here to enter text.</w:t>
          </w:r>
        </w:p>
      </w:sdtContent>
    </w:sdt>
    <w:p w14:paraId="07ACF8F0" w14:textId="77777777" w:rsidR="000761F8" w:rsidRPr="0093784E" w:rsidRDefault="000761F8" w:rsidP="00B87D7C">
      <w:pPr>
        <w:pStyle w:val="ListParagraph"/>
        <w:numPr>
          <w:ilvl w:val="0"/>
          <w:numId w:val="8"/>
        </w:numPr>
      </w:pPr>
      <w:r w:rsidRPr="000761F8">
        <w:rPr>
          <w:b/>
        </w:rPr>
        <w:t>Do you think this presents a security risk? If so, why?</w:t>
      </w:r>
    </w:p>
    <w:sdt>
      <w:sdtPr>
        <w:rPr>
          <w:rStyle w:val="Red"/>
        </w:rPr>
        <w:id w:val="-959337815"/>
        <w:placeholder>
          <w:docPart w:val="18B3CC697902453B8EAC2E4D15DBE9F4"/>
        </w:placeholder>
        <w:showingPlcHdr/>
      </w:sdtPr>
      <w:sdtEndPr>
        <w:rPr>
          <w:rStyle w:val="DefaultParagraphFont"/>
          <w:color w:val="auto"/>
        </w:rPr>
      </w:sdtEndPr>
      <w:sdtContent>
        <w:p w14:paraId="11D6BAE0" w14:textId="77777777" w:rsidR="00057E72" w:rsidRDefault="00057E72" w:rsidP="00057E72">
          <w:pPr>
            <w:spacing w:line="264" w:lineRule="auto"/>
            <w:rPr>
              <w:rStyle w:val="Red"/>
            </w:rPr>
          </w:pPr>
          <w:r w:rsidRPr="004B3313">
            <w:rPr>
              <w:rStyle w:val="PlaceholderText"/>
              <w:color w:val="FF0000"/>
            </w:rPr>
            <w:t>Click or tap here to enter text.</w:t>
          </w:r>
        </w:p>
      </w:sdtContent>
    </w:sdt>
    <w:p w14:paraId="75CBD2E0" w14:textId="77777777" w:rsidR="00E463B9" w:rsidRDefault="00E463B9" w:rsidP="00EA6BF3">
      <w:pPr>
        <w:pStyle w:val="Heading1"/>
      </w:pPr>
      <w:bookmarkStart w:id="4" w:name="_Toc195116722"/>
      <w:r>
        <w:t>Wireless Network Watcher</w:t>
      </w:r>
      <w:bookmarkEnd w:id="4"/>
    </w:p>
    <w:p w14:paraId="2765E1B9" w14:textId="77777777" w:rsidR="00E463B9" w:rsidRDefault="00E463B9" w:rsidP="00E463B9">
      <w:r>
        <w:t>Wireless Network Watcher is a small utility that scans your wireless network and displays the list of all computers and devices that are currently connected to your network.</w:t>
      </w:r>
    </w:p>
    <w:p w14:paraId="0A9143E9" w14:textId="77777777" w:rsidR="00E463B9" w:rsidRDefault="00E463B9" w:rsidP="00E463B9">
      <w:r>
        <w:t>For every computer or device that is connected to your network, the following information is displayed: IP address, MAC address, the company that manufactured the network card, and optionally the computer name.</w:t>
      </w:r>
    </w:p>
    <w:p w14:paraId="01E702FC" w14:textId="77777777" w:rsidR="00E463B9" w:rsidRDefault="00E463B9" w:rsidP="00E463B9">
      <w:r>
        <w:t>You can also export the connected devices list into html/xml/csv/text file, or copy the list to the clipboard and then paste into Excel or other spreadsheet application.</w:t>
      </w:r>
    </w:p>
    <w:p w14:paraId="166A4003" w14:textId="7A049DAD" w:rsidR="00B85DF4" w:rsidRDefault="00BF7A73" w:rsidP="00B87D7C">
      <w:pPr>
        <w:pStyle w:val="ListParagraph"/>
        <w:numPr>
          <w:ilvl w:val="0"/>
          <w:numId w:val="9"/>
        </w:numPr>
        <w:ind w:left="720"/>
      </w:pPr>
      <w:r>
        <w:t xml:space="preserve">Go to </w:t>
      </w:r>
      <w:hyperlink r:id="rId12" w:history="1">
        <w:r w:rsidRPr="001463F3">
          <w:rPr>
            <w:rStyle w:val="Hyperlink"/>
          </w:rPr>
          <w:t>http://www.nirsoft.net/utils/wireless_network_watcher.html</w:t>
        </w:r>
      </w:hyperlink>
      <w:r>
        <w:t xml:space="preserve"> and download </w:t>
      </w:r>
      <w:r w:rsidRPr="00057E72">
        <w:rPr>
          <w:b/>
        </w:rPr>
        <w:t>Wireless Network Watcher</w:t>
      </w:r>
      <w:r>
        <w:t>. The download file is toward the bottom of the page.</w:t>
      </w:r>
    </w:p>
    <w:p w14:paraId="05266AFE" w14:textId="77777777" w:rsidR="00BF7A73" w:rsidRDefault="00BF7A73" w:rsidP="00B87D7C">
      <w:pPr>
        <w:pStyle w:val="ListParagraph"/>
        <w:numPr>
          <w:ilvl w:val="0"/>
          <w:numId w:val="9"/>
        </w:numPr>
        <w:ind w:left="720"/>
      </w:pPr>
      <w:r>
        <w:t>Extract the files from the downloaded file.</w:t>
      </w:r>
      <w:r w:rsidR="00BB04BC">
        <w:t xml:space="preserve"> Double Click </w:t>
      </w:r>
      <w:r w:rsidR="00BB04BC" w:rsidRPr="00057E72">
        <w:rPr>
          <w:b/>
        </w:rPr>
        <w:t>WNetWatcher.exe</w:t>
      </w:r>
      <w:r w:rsidR="00BB04BC">
        <w:t xml:space="preserve"> to run the program.</w:t>
      </w:r>
    </w:p>
    <w:p w14:paraId="2DE349B9" w14:textId="77777777" w:rsidR="00FA6E0B" w:rsidRDefault="00400160" w:rsidP="00B87D7C">
      <w:pPr>
        <w:pStyle w:val="ListParagraph"/>
        <w:numPr>
          <w:ilvl w:val="0"/>
          <w:numId w:val="9"/>
        </w:numPr>
        <w:ind w:left="720"/>
      </w:pPr>
      <w:r>
        <w:t>It may take a moment, but all the devices on your network should show up.</w:t>
      </w:r>
    </w:p>
    <w:p w14:paraId="03900192" w14:textId="77777777" w:rsidR="00400160" w:rsidRPr="00F45541" w:rsidRDefault="00400160" w:rsidP="00B87D7C">
      <w:pPr>
        <w:pStyle w:val="ListParagraph"/>
        <w:numPr>
          <w:ilvl w:val="0"/>
          <w:numId w:val="9"/>
        </w:numPr>
        <w:ind w:left="720"/>
      </w:pPr>
      <w:r w:rsidRPr="00400160">
        <w:rPr>
          <w:b/>
        </w:rPr>
        <w:t>Insert a screenshot showing the devices on your network:</w:t>
      </w:r>
    </w:p>
    <w:sdt>
      <w:sdtPr>
        <w:rPr>
          <w:rStyle w:val="Red"/>
        </w:rPr>
        <w:id w:val="1488214120"/>
        <w:placeholder>
          <w:docPart w:val="7FF86C3C0224468E97926E427624221E"/>
        </w:placeholder>
        <w:showingPlcHdr/>
      </w:sdtPr>
      <w:sdtEndPr>
        <w:rPr>
          <w:rStyle w:val="DefaultParagraphFont"/>
          <w:color w:val="auto"/>
        </w:rPr>
      </w:sdtEndPr>
      <w:sdtContent>
        <w:p w14:paraId="4698FCD4" w14:textId="77777777" w:rsidR="00057E72" w:rsidRDefault="00057E72" w:rsidP="00F45541">
          <w:pPr>
            <w:spacing w:line="264" w:lineRule="auto"/>
            <w:ind w:left="360"/>
            <w:rPr>
              <w:rStyle w:val="Red"/>
            </w:rPr>
          </w:pPr>
          <w:r w:rsidRPr="004B3313">
            <w:rPr>
              <w:rStyle w:val="PlaceholderText"/>
              <w:color w:val="FF0000"/>
            </w:rPr>
            <w:t>Click or tap here to enter text.</w:t>
          </w:r>
        </w:p>
      </w:sdtContent>
    </w:sdt>
    <w:p w14:paraId="5B5CE60F" w14:textId="77777777" w:rsidR="00E23A00" w:rsidRDefault="00D26907" w:rsidP="00155777">
      <w:pPr>
        <w:pStyle w:val="Heading2"/>
      </w:pPr>
      <w:bookmarkStart w:id="5" w:name="_Toc195116723"/>
      <w:r>
        <w:t xml:space="preserve">NetSurveyor </w:t>
      </w:r>
      <w:r w:rsidR="00E23A00">
        <w:t>Wi</w:t>
      </w:r>
      <w:r>
        <w:t>reless Analyzer</w:t>
      </w:r>
      <w:bookmarkEnd w:id="5"/>
    </w:p>
    <w:p w14:paraId="15F2AB43" w14:textId="77777777" w:rsidR="008A42C1" w:rsidRDefault="001A2D6C" w:rsidP="00110676">
      <w:r>
        <w:t>You can analyze wifi networks with</w:t>
      </w:r>
      <w:r w:rsidR="00D6139D">
        <w:t xml:space="preserve"> a free Windows program,</w:t>
      </w:r>
      <w:r>
        <w:t xml:space="preserve"> </w:t>
      </w:r>
      <w:r w:rsidR="002B697B">
        <w:t>NetSurveyor.</w:t>
      </w:r>
    </w:p>
    <w:p w14:paraId="19A0ECB4" w14:textId="175968F0" w:rsidR="00110676" w:rsidRDefault="00840A78" w:rsidP="00110676">
      <w:hyperlink r:id="rId13" w:history="1">
        <w:r w:rsidRPr="002A32DF">
          <w:rPr>
            <w:rStyle w:val="Hyperlink"/>
          </w:rPr>
          <w:t>http://nutsaboutnets.com/archives/netsurveyor-wifi-scanner</w:t>
        </w:r>
      </w:hyperlink>
      <w:r>
        <w:t xml:space="preserve"> </w:t>
      </w:r>
      <w:r w:rsidR="008A42C1">
        <w:t xml:space="preserve"> </w:t>
      </w:r>
    </w:p>
    <w:p w14:paraId="30EF2452" w14:textId="2582D001" w:rsidR="00B87D7C" w:rsidRDefault="00B87D7C" w:rsidP="00110676">
      <w:r>
        <w:t>Alternative site, as the one above is temporarily having trouble.</w:t>
      </w:r>
    </w:p>
    <w:p w14:paraId="77F2BE3A" w14:textId="2726F19C" w:rsidR="00B87D7C" w:rsidRDefault="00B87D7C" w:rsidP="00E22115">
      <w:pPr>
        <w:pStyle w:val="ListParagraph"/>
        <w:numPr>
          <w:ilvl w:val="0"/>
          <w:numId w:val="11"/>
        </w:numPr>
      </w:pPr>
      <w:hyperlink r:id="rId14" w:history="1">
        <w:r w:rsidRPr="006B684F">
          <w:rPr>
            <w:rStyle w:val="Hyperlink"/>
          </w:rPr>
          <w:t>https://www.techspot.com/downloads/6904-netsurveyor.html</w:t>
        </w:r>
      </w:hyperlink>
      <w:r>
        <w:t xml:space="preserve"> </w:t>
      </w:r>
    </w:p>
    <w:p w14:paraId="1324574D" w14:textId="3678B3AD" w:rsidR="00B87D7C" w:rsidRDefault="00B87D7C" w:rsidP="00E22115">
      <w:pPr>
        <w:pStyle w:val="ListParagraph"/>
        <w:numPr>
          <w:ilvl w:val="0"/>
          <w:numId w:val="11"/>
        </w:numPr>
      </w:pPr>
      <w:r>
        <w:t>Use Direct Download</w:t>
      </w:r>
    </w:p>
    <w:p w14:paraId="4DA5742E" w14:textId="77777777" w:rsidR="001A2D6C" w:rsidRDefault="001A2D6C" w:rsidP="00E22115">
      <w:pPr>
        <w:pStyle w:val="ListParagraph"/>
        <w:numPr>
          <w:ilvl w:val="0"/>
          <w:numId w:val="11"/>
        </w:numPr>
      </w:pPr>
      <w:r>
        <w:t xml:space="preserve">Download and install </w:t>
      </w:r>
      <w:r w:rsidR="004863E3">
        <w:rPr>
          <w:b/>
        </w:rPr>
        <w:t>NetSurveyor</w:t>
      </w:r>
      <w:r w:rsidR="00515F5D">
        <w:t xml:space="preserve"> on a</w:t>
      </w:r>
      <w:r>
        <w:t xml:space="preserve"> computer that has a wireless </w:t>
      </w:r>
      <w:r w:rsidR="00515F5D">
        <w:t xml:space="preserve">network </w:t>
      </w:r>
      <w:r>
        <w:t>card.</w:t>
      </w:r>
    </w:p>
    <w:p w14:paraId="5F66EACA" w14:textId="77777777" w:rsidR="0099757D" w:rsidRDefault="00AD74FA" w:rsidP="00E22115">
      <w:pPr>
        <w:pStyle w:val="ListParagraph"/>
        <w:numPr>
          <w:ilvl w:val="0"/>
          <w:numId w:val="11"/>
        </w:numPr>
      </w:pPr>
      <w:r>
        <w:t>Insert a</w:t>
      </w:r>
      <w:r w:rsidR="004D1949">
        <w:t xml:space="preserve"> screenshot below with one of your wireless networks</w:t>
      </w:r>
      <w:r w:rsidR="006F5865">
        <w:t>.</w:t>
      </w:r>
    </w:p>
    <w:sdt>
      <w:sdtPr>
        <w:rPr>
          <w:rStyle w:val="Red"/>
        </w:rPr>
        <w:id w:val="-2071104285"/>
        <w:placeholder>
          <w:docPart w:val="B75880A69CA945EF84C1AB3B0329814C"/>
        </w:placeholder>
        <w:showingPlcHdr/>
      </w:sdtPr>
      <w:sdtEndPr>
        <w:rPr>
          <w:rStyle w:val="DefaultParagraphFont"/>
          <w:color w:val="auto"/>
        </w:rPr>
      </w:sdtEndPr>
      <w:sdtContent>
        <w:p w14:paraId="0A4A3EAC" w14:textId="77777777" w:rsidR="00AD74FA" w:rsidRDefault="00AD74FA" w:rsidP="00AD74FA">
          <w:pPr>
            <w:spacing w:line="264" w:lineRule="auto"/>
            <w:rPr>
              <w:rStyle w:val="Red"/>
            </w:rPr>
          </w:pPr>
          <w:r w:rsidRPr="004B3313">
            <w:rPr>
              <w:rStyle w:val="PlaceholderText"/>
              <w:color w:val="FF0000"/>
            </w:rPr>
            <w:t>Click or tap here to enter text.</w:t>
          </w:r>
        </w:p>
      </w:sdtContent>
    </w:sdt>
    <w:p w14:paraId="5D53068D" w14:textId="77777777" w:rsidR="00431265" w:rsidRDefault="004863E3" w:rsidP="00431265">
      <w:r>
        <w:rPr>
          <w:noProof/>
        </w:rPr>
        <w:drawing>
          <wp:inline distT="0" distB="0" distL="0" distR="0" wp14:anchorId="3979B81B" wp14:editId="0D98A958">
            <wp:extent cx="5295900" cy="2822904"/>
            <wp:effectExtent l="0" t="0" r="0" b="0"/>
            <wp:docPr id="5" name="Picture 5" descr="Screenshot of wireless channels in NetSur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1328" cy="2825797"/>
                    </a:xfrm>
                    <a:prstGeom prst="rect">
                      <a:avLst/>
                    </a:prstGeom>
                  </pic:spPr>
                </pic:pic>
              </a:graphicData>
            </a:graphic>
          </wp:inline>
        </w:drawing>
      </w:r>
    </w:p>
    <w:p w14:paraId="552F46A8" w14:textId="77777777" w:rsidR="001A2D6C" w:rsidRPr="002839DD" w:rsidRDefault="00742C87" w:rsidP="00E22115">
      <w:pPr>
        <w:pStyle w:val="ListParagraph"/>
        <w:numPr>
          <w:ilvl w:val="0"/>
          <w:numId w:val="11"/>
        </w:numPr>
      </w:pPr>
      <w:r w:rsidRPr="002839DD">
        <w:t>What channel is your wireless network set to</w:t>
      </w:r>
      <w:r w:rsidR="00693877" w:rsidRPr="002839DD">
        <w:t>?</w:t>
      </w:r>
    </w:p>
    <w:sdt>
      <w:sdtPr>
        <w:rPr>
          <w:rStyle w:val="Red"/>
        </w:rPr>
        <w:id w:val="-1855559637"/>
        <w:placeholder>
          <w:docPart w:val="D970577B770E4E23AFAD9F02171240C0"/>
        </w:placeholder>
        <w:showingPlcHdr/>
      </w:sdtPr>
      <w:sdtEndPr>
        <w:rPr>
          <w:rStyle w:val="DefaultParagraphFont"/>
          <w:color w:val="auto"/>
        </w:rPr>
      </w:sdtEndPr>
      <w:sdtContent>
        <w:p w14:paraId="11B68967" w14:textId="77777777" w:rsidR="002839DD" w:rsidRDefault="002839DD" w:rsidP="002839DD">
          <w:pPr>
            <w:spacing w:line="264" w:lineRule="auto"/>
            <w:rPr>
              <w:rStyle w:val="Red"/>
            </w:rPr>
          </w:pPr>
          <w:r w:rsidRPr="004B3313">
            <w:rPr>
              <w:rStyle w:val="PlaceholderText"/>
              <w:color w:val="FF0000"/>
            </w:rPr>
            <w:t>Click or tap here to enter text.</w:t>
          </w:r>
        </w:p>
      </w:sdtContent>
    </w:sdt>
    <w:p w14:paraId="22C1FD40" w14:textId="77777777" w:rsidR="009B757B" w:rsidRPr="002839DD" w:rsidRDefault="0072605B" w:rsidP="00E22115">
      <w:pPr>
        <w:pStyle w:val="ListParagraph"/>
        <w:numPr>
          <w:ilvl w:val="0"/>
          <w:numId w:val="11"/>
        </w:numPr>
      </w:pPr>
      <w:r w:rsidRPr="002839DD">
        <w:t>Are there other networks on this channel?</w:t>
      </w:r>
      <w:r w:rsidR="008F2B0C" w:rsidRPr="002839DD">
        <w:t xml:space="preserve"> If so, what are they?</w:t>
      </w:r>
    </w:p>
    <w:sdt>
      <w:sdtPr>
        <w:rPr>
          <w:rStyle w:val="Red"/>
        </w:rPr>
        <w:id w:val="-1574806128"/>
        <w:placeholder>
          <w:docPart w:val="3C709304A9E74DEAB601C9CD7430E9F4"/>
        </w:placeholder>
        <w:showingPlcHdr/>
      </w:sdtPr>
      <w:sdtEndPr>
        <w:rPr>
          <w:rStyle w:val="DefaultParagraphFont"/>
          <w:color w:val="auto"/>
        </w:rPr>
      </w:sdtEndPr>
      <w:sdtContent>
        <w:p w14:paraId="071D4902" w14:textId="77777777" w:rsidR="002839DD" w:rsidRDefault="002839DD" w:rsidP="002839DD">
          <w:pPr>
            <w:spacing w:line="264" w:lineRule="auto"/>
            <w:rPr>
              <w:rStyle w:val="Red"/>
            </w:rPr>
          </w:pPr>
          <w:r w:rsidRPr="004B3313">
            <w:rPr>
              <w:rStyle w:val="PlaceholderText"/>
              <w:color w:val="FF0000"/>
            </w:rPr>
            <w:t>Click or tap here to enter text.</w:t>
          </w:r>
        </w:p>
      </w:sdtContent>
    </w:sdt>
    <w:p w14:paraId="09869384" w14:textId="77777777" w:rsidR="002839DD" w:rsidRDefault="00C8001E" w:rsidP="00E22115">
      <w:pPr>
        <w:pStyle w:val="ListParagraph"/>
        <w:numPr>
          <w:ilvl w:val="0"/>
          <w:numId w:val="11"/>
        </w:numPr>
      </w:pPr>
      <w:r w:rsidRPr="00D20283">
        <w:t>Notice the col</w:t>
      </w:r>
      <w:r w:rsidR="00351F69" w:rsidRPr="00D20283">
        <w:t>u</w:t>
      </w:r>
      <w:r w:rsidR="00842B6C">
        <w:t>mn</w:t>
      </w:r>
      <w:r w:rsidRPr="00D20283">
        <w:t xml:space="preserve"> Signal </w:t>
      </w:r>
      <w:r w:rsidR="004E534B">
        <w:t>Quality</w:t>
      </w:r>
      <w:r w:rsidR="0047510E" w:rsidRPr="00D20283">
        <w:t>.</w:t>
      </w:r>
    </w:p>
    <w:p w14:paraId="0AD5F4DD" w14:textId="77777777" w:rsidR="002839DD" w:rsidRPr="000441FE" w:rsidRDefault="009F76FC" w:rsidP="00E22115">
      <w:pPr>
        <w:pStyle w:val="ListParagraph"/>
        <w:numPr>
          <w:ilvl w:val="0"/>
          <w:numId w:val="11"/>
        </w:numPr>
      </w:pPr>
      <w:r>
        <w:t xml:space="preserve">The purpose of a Site Survey is to determine where wireless access points should be placed in a building for the best coverage. </w:t>
      </w:r>
      <w:r w:rsidR="0047510E" w:rsidRPr="000441FE">
        <w:t xml:space="preserve">How could </w:t>
      </w:r>
      <w:r w:rsidR="000441FE">
        <w:t>Signal Quality</w:t>
      </w:r>
      <w:r w:rsidR="0047510E" w:rsidRPr="000441FE">
        <w:t xml:space="preserve"> be </w:t>
      </w:r>
      <w:r w:rsidR="00C8001E" w:rsidRPr="000441FE">
        <w:t>u</w:t>
      </w:r>
      <w:r w:rsidR="0047510E" w:rsidRPr="000441FE">
        <w:t>s</w:t>
      </w:r>
      <w:r w:rsidR="00C8001E" w:rsidRPr="000441FE">
        <w:t>ed for a site survey?</w:t>
      </w:r>
    </w:p>
    <w:sdt>
      <w:sdtPr>
        <w:rPr>
          <w:rStyle w:val="Red"/>
        </w:rPr>
        <w:id w:val="-903904840"/>
        <w:placeholder>
          <w:docPart w:val="CA081A8A9A174BD18B55092C1C896C7E"/>
        </w:placeholder>
        <w:showingPlcHdr/>
      </w:sdtPr>
      <w:sdtEndPr>
        <w:rPr>
          <w:rStyle w:val="DefaultParagraphFont"/>
          <w:color w:val="auto"/>
        </w:rPr>
      </w:sdtEndPr>
      <w:sdtContent>
        <w:p w14:paraId="4D1F87D1" w14:textId="77777777" w:rsidR="002839DD" w:rsidRDefault="002839DD" w:rsidP="002839DD">
          <w:pPr>
            <w:spacing w:line="264" w:lineRule="auto"/>
            <w:rPr>
              <w:rStyle w:val="Red"/>
            </w:rPr>
          </w:pPr>
          <w:r w:rsidRPr="004B3313">
            <w:rPr>
              <w:rStyle w:val="PlaceholderText"/>
              <w:color w:val="FF0000"/>
            </w:rPr>
            <w:t>Click or tap here to enter text.</w:t>
          </w:r>
        </w:p>
      </w:sdtContent>
    </w:sdt>
    <w:p w14:paraId="4DAA4C58" w14:textId="77777777" w:rsidR="00E27C5F" w:rsidRDefault="00E27C5F" w:rsidP="00E22115">
      <w:pPr>
        <w:pStyle w:val="ListParagraph"/>
        <w:numPr>
          <w:ilvl w:val="0"/>
          <w:numId w:val="11"/>
        </w:numPr>
      </w:pPr>
      <w:r>
        <w:t>Click the Channel Spectrogram tab.</w:t>
      </w:r>
    </w:p>
    <w:p w14:paraId="193FA9A2" w14:textId="77777777" w:rsidR="004A0961" w:rsidRPr="00E27C5F" w:rsidRDefault="00E27C5F" w:rsidP="00E22115">
      <w:pPr>
        <w:pStyle w:val="ListParagraph"/>
        <w:numPr>
          <w:ilvl w:val="0"/>
          <w:numId w:val="11"/>
        </w:numPr>
        <w:rPr>
          <w:b/>
        </w:rPr>
      </w:pPr>
      <w:r w:rsidRPr="00E27C5F">
        <w:rPr>
          <w:b/>
        </w:rPr>
        <w:t>Insert</w:t>
      </w:r>
      <w:r w:rsidR="002C4EEE" w:rsidRPr="00E27C5F">
        <w:rPr>
          <w:b/>
        </w:rPr>
        <w:t xml:space="preserve"> a screenshot</w:t>
      </w:r>
      <w:r w:rsidRPr="00E27C5F">
        <w:rPr>
          <w:b/>
        </w:rPr>
        <w:t>:</w:t>
      </w:r>
    </w:p>
    <w:sdt>
      <w:sdtPr>
        <w:rPr>
          <w:rStyle w:val="Red"/>
        </w:rPr>
        <w:id w:val="1718853135"/>
        <w:placeholder>
          <w:docPart w:val="C078B358D5274997A62CFC64F2DAF26E"/>
        </w:placeholder>
        <w:showingPlcHdr/>
      </w:sdtPr>
      <w:sdtEndPr>
        <w:rPr>
          <w:rStyle w:val="DefaultParagraphFont"/>
          <w:color w:val="auto"/>
        </w:rPr>
      </w:sdtEndPr>
      <w:sdtContent>
        <w:p w14:paraId="3A5B6147" w14:textId="77777777" w:rsidR="00742DA7" w:rsidRDefault="00742DA7" w:rsidP="00742DA7">
          <w:pPr>
            <w:spacing w:line="264" w:lineRule="auto"/>
            <w:rPr>
              <w:rStyle w:val="Red"/>
            </w:rPr>
          </w:pPr>
          <w:r w:rsidRPr="004B3313">
            <w:rPr>
              <w:rStyle w:val="PlaceholderText"/>
              <w:color w:val="FF0000"/>
            </w:rPr>
            <w:t>Click or tap here to enter text.</w:t>
          </w:r>
        </w:p>
      </w:sdtContent>
    </w:sdt>
    <w:p w14:paraId="5EAFA7D3" w14:textId="77777777" w:rsidR="00742DA7" w:rsidRDefault="004778DD" w:rsidP="00E22115">
      <w:pPr>
        <w:pStyle w:val="ListParagraph"/>
        <w:numPr>
          <w:ilvl w:val="0"/>
          <w:numId w:val="11"/>
        </w:numPr>
      </w:pPr>
      <w:r>
        <w:t>Carry your lapto</w:t>
      </w:r>
      <w:r w:rsidR="00CD697F">
        <w:t>p away or move your wireless router</w:t>
      </w:r>
      <w:r>
        <w:t>. Note the changes in signal strength.</w:t>
      </w:r>
    </w:p>
    <w:p w14:paraId="13C62AFD" w14:textId="77777777" w:rsidR="004778DD" w:rsidRDefault="00A3729B" w:rsidP="00E22115">
      <w:pPr>
        <w:pStyle w:val="ListParagraph"/>
        <w:numPr>
          <w:ilvl w:val="0"/>
          <w:numId w:val="11"/>
        </w:numPr>
      </w:pPr>
      <w:r w:rsidRPr="00742DA7">
        <w:t>How much did the signal degrade with distance?</w:t>
      </w:r>
    </w:p>
    <w:sdt>
      <w:sdtPr>
        <w:rPr>
          <w:rStyle w:val="Red"/>
        </w:rPr>
        <w:id w:val="1675306720"/>
        <w:placeholder>
          <w:docPart w:val="A16271E9374D417AA1369461031C80D2"/>
        </w:placeholder>
        <w:showingPlcHdr/>
      </w:sdtPr>
      <w:sdtEndPr>
        <w:rPr>
          <w:rStyle w:val="DefaultParagraphFont"/>
          <w:color w:val="auto"/>
        </w:rPr>
      </w:sdtEndPr>
      <w:sdtContent>
        <w:p w14:paraId="346BDD84" w14:textId="77777777" w:rsidR="00742DA7" w:rsidRDefault="00742DA7" w:rsidP="00742DA7">
          <w:pPr>
            <w:spacing w:line="264" w:lineRule="auto"/>
            <w:rPr>
              <w:rStyle w:val="Red"/>
            </w:rPr>
          </w:pPr>
          <w:r w:rsidRPr="004B3313">
            <w:rPr>
              <w:rStyle w:val="PlaceholderText"/>
              <w:color w:val="FF0000"/>
            </w:rPr>
            <w:t>Click or tap here to enter text.</w:t>
          </w:r>
        </w:p>
      </w:sdtContent>
    </w:sdt>
    <w:p w14:paraId="291DCDDF" w14:textId="77777777" w:rsidR="00033713" w:rsidRPr="00742DA7" w:rsidRDefault="00E11078" w:rsidP="00E22115">
      <w:pPr>
        <w:pStyle w:val="ListParagraph"/>
        <w:numPr>
          <w:ilvl w:val="0"/>
          <w:numId w:val="11"/>
        </w:numPr>
      </w:pPr>
      <w:r w:rsidRPr="00742DA7">
        <w:t>Is there anything y</w:t>
      </w:r>
      <w:r w:rsidR="008F2B0C" w:rsidRPr="00742DA7">
        <w:t>ou can do to improve your WiFi?</w:t>
      </w:r>
    </w:p>
    <w:sdt>
      <w:sdtPr>
        <w:rPr>
          <w:rStyle w:val="Red"/>
        </w:rPr>
        <w:id w:val="-1141028238"/>
        <w:placeholder>
          <w:docPart w:val="A2D129D51D1E42C9909C7A32F403A51A"/>
        </w:placeholder>
        <w:showingPlcHdr/>
      </w:sdtPr>
      <w:sdtEndPr>
        <w:rPr>
          <w:rStyle w:val="DefaultParagraphFont"/>
          <w:color w:val="auto"/>
        </w:rPr>
      </w:sdtEndPr>
      <w:sdtContent>
        <w:p w14:paraId="776FB156" w14:textId="77777777" w:rsidR="00742DA7" w:rsidRDefault="00742DA7" w:rsidP="00742DA7">
          <w:pPr>
            <w:spacing w:line="264" w:lineRule="auto"/>
            <w:rPr>
              <w:rStyle w:val="Red"/>
            </w:rPr>
          </w:pPr>
          <w:r w:rsidRPr="004B3313">
            <w:rPr>
              <w:rStyle w:val="PlaceholderText"/>
              <w:color w:val="FF0000"/>
            </w:rPr>
            <w:t>Click or tap here to enter text.</w:t>
          </w:r>
        </w:p>
      </w:sdtContent>
    </w:sdt>
    <w:p w14:paraId="12F31B78" w14:textId="7B8DDB1A" w:rsidR="00E11078" w:rsidRPr="00033713" w:rsidRDefault="00033713" w:rsidP="00E22115">
      <w:pPr>
        <w:pStyle w:val="ListParagraph"/>
        <w:numPr>
          <w:ilvl w:val="0"/>
          <w:numId w:val="11"/>
        </w:numPr>
      </w:pPr>
      <w:r w:rsidRPr="00033713">
        <w:t>Go to the File menu, then click Create Report. Give the report a useful name</w:t>
      </w:r>
      <w:r w:rsidR="00E304E8">
        <w:t>.</w:t>
      </w:r>
      <w:r w:rsidRPr="00033713">
        <w:t xml:space="preserve"> </w:t>
      </w:r>
      <w:r w:rsidR="00E304E8">
        <w:t>A</w:t>
      </w:r>
      <w:r w:rsidRPr="00033713">
        <w:t>ttach it to this assignment.</w:t>
      </w:r>
    </w:p>
    <w:p w14:paraId="13717B60" w14:textId="66F6400F" w:rsidR="000B46CE" w:rsidRPr="005C5314" w:rsidRDefault="000B46CE" w:rsidP="00352FA0">
      <w:pPr>
        <w:pStyle w:val="Heading2"/>
      </w:pPr>
      <w:bookmarkStart w:id="6" w:name="_Toc195116724"/>
      <w:r>
        <w:t>Wireless Analyzer on Your</w:t>
      </w:r>
      <w:r w:rsidR="00D25046">
        <w:t xml:space="preserve"> Android</w:t>
      </w:r>
      <w:r>
        <w:t xml:space="preserve"> Smartphone</w:t>
      </w:r>
      <w:r w:rsidR="00D25046">
        <w:t xml:space="preserve"> or Tablet</w:t>
      </w:r>
      <w:bookmarkEnd w:id="6"/>
    </w:p>
    <w:p w14:paraId="0396CEDF" w14:textId="4BC9DB17" w:rsidR="00182A78" w:rsidRDefault="00AA5E98" w:rsidP="000B46CE">
      <w:pPr>
        <w:spacing w:before="100" w:beforeAutospacing="1" w:after="100" w:afterAutospacing="1"/>
      </w:pPr>
      <w:r w:rsidRPr="00245C18">
        <w:rPr>
          <w:b/>
          <w:noProof/>
          <w:color w:val="FF0000"/>
        </w:rPr>
        <w:drawing>
          <wp:anchor distT="0" distB="0" distL="114300" distR="114300" simplePos="0" relativeHeight="251659264" behindDoc="0" locked="0" layoutInCell="1" allowOverlap="1" wp14:anchorId="34A55E06" wp14:editId="4714E9D7">
            <wp:simplePos x="0" y="0"/>
            <wp:positionH relativeFrom="margin">
              <wp:align>right</wp:align>
            </wp:positionH>
            <wp:positionV relativeFrom="paragraph">
              <wp:posOffset>177800</wp:posOffset>
            </wp:positionV>
            <wp:extent cx="1717675" cy="2810510"/>
            <wp:effectExtent l="0" t="0" r="0" b="8890"/>
            <wp:wrapSquare wrapText="bothSides"/>
            <wp:docPr id="1" name="Picture 1" descr="Screenshot of Wifi analyzer on an Android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 Analyzer Screenshot 2.png"/>
                    <pic:cNvPicPr/>
                  </pic:nvPicPr>
                  <pic:blipFill>
                    <a:blip r:embed="rId16" cstate="screen">
                      <a:extLst>
                        <a:ext uri="{28A0092B-C50C-407E-A947-70E740481C1C}">
                          <a14:useLocalDpi xmlns:a14="http://schemas.microsoft.com/office/drawing/2010/main"/>
                        </a:ext>
                      </a:extLst>
                    </a:blip>
                    <a:stretch>
                      <a:fillRect/>
                    </a:stretch>
                  </pic:blipFill>
                  <pic:spPr>
                    <a:xfrm>
                      <a:off x="0" y="0"/>
                      <a:ext cx="1717675" cy="2810510"/>
                    </a:xfrm>
                    <a:prstGeom prst="rect">
                      <a:avLst/>
                    </a:prstGeom>
                  </pic:spPr>
                </pic:pic>
              </a:graphicData>
            </a:graphic>
            <wp14:sizeRelH relativeFrom="page">
              <wp14:pctWidth>0</wp14:pctWidth>
            </wp14:sizeRelH>
            <wp14:sizeRelV relativeFrom="page">
              <wp14:pctHeight>0</wp14:pctHeight>
            </wp14:sizeRelV>
          </wp:anchor>
        </w:drawing>
      </w:r>
      <w:r w:rsidR="000B46CE">
        <w:t xml:space="preserve">You can turn your </w:t>
      </w:r>
      <w:r w:rsidR="00A61EB4">
        <w:t>Android</w:t>
      </w:r>
      <w:r w:rsidR="00E52C43">
        <w:t xml:space="preserve"> device</w:t>
      </w:r>
      <w:r w:rsidR="000B46CE">
        <w:t xml:space="preserve"> into a </w:t>
      </w:r>
      <w:r w:rsidR="00A61EB4">
        <w:t xml:space="preserve">portable </w:t>
      </w:r>
      <w:r w:rsidR="000B46CE">
        <w:t xml:space="preserve">Wi-Fi analyzer by installing a free </w:t>
      </w:r>
      <w:r w:rsidR="00F6663F">
        <w:t>or inexpensive app through Google Play for your Android device, or Amazon Apps for your Kindle</w:t>
      </w:r>
      <w:r w:rsidR="000B46CE">
        <w:t>. Please install this or a similar app and answer the questions below.</w:t>
      </w:r>
      <w:r w:rsidR="00E966E0">
        <w:t xml:space="preserve"> The screenshots are for an Android phone.</w:t>
      </w:r>
    </w:p>
    <w:p w14:paraId="262A68CF" w14:textId="77777777" w:rsidR="001E111B" w:rsidRDefault="007C16AA" w:rsidP="000B46CE">
      <w:pPr>
        <w:spacing w:before="100" w:beforeAutospacing="1" w:after="100" w:afterAutospacing="1"/>
      </w:pPr>
      <w:r>
        <w:t>If you don’t have an Android phone or tablet, or a Kindle Fire, borrow one from a friend.</w:t>
      </w:r>
    </w:p>
    <w:p w14:paraId="2BFD7AA7" w14:textId="0EED6E88" w:rsidR="000B46CE" w:rsidRDefault="000B46CE" w:rsidP="00B87D7C">
      <w:pPr>
        <w:pStyle w:val="ListParagraph"/>
        <w:numPr>
          <w:ilvl w:val="0"/>
          <w:numId w:val="3"/>
        </w:numPr>
        <w:spacing w:line="276" w:lineRule="auto"/>
      </w:pPr>
      <w:r>
        <w:t xml:space="preserve">Go to </w:t>
      </w:r>
      <w:r w:rsidRPr="004265F0">
        <w:rPr>
          <w:b/>
        </w:rPr>
        <w:t>Google Play</w:t>
      </w:r>
      <w:r w:rsidR="002A33E6">
        <w:t xml:space="preserve"> </w:t>
      </w:r>
      <w:r>
        <w:t xml:space="preserve">and search for </w:t>
      </w:r>
      <w:r w:rsidR="00E52C43">
        <w:rPr>
          <w:b/>
        </w:rPr>
        <w:t>Ubiquiti WiFiman</w:t>
      </w:r>
      <w:r w:rsidR="003655B7">
        <w:rPr>
          <w:b/>
        </w:rPr>
        <w:t xml:space="preserve"> </w:t>
      </w:r>
      <w:r w:rsidR="003655B7" w:rsidRPr="003655B7">
        <w:t>or</w:t>
      </w:r>
      <w:r w:rsidR="003655B7">
        <w:rPr>
          <w:b/>
        </w:rPr>
        <w:t xml:space="preserve"> Wifi Analyzer by farproc</w:t>
      </w:r>
    </w:p>
    <w:p w14:paraId="3657301C" w14:textId="77777777" w:rsidR="000B46CE" w:rsidRDefault="000B46CE" w:rsidP="00B87D7C">
      <w:pPr>
        <w:pStyle w:val="ListParagraph"/>
        <w:numPr>
          <w:ilvl w:val="0"/>
          <w:numId w:val="3"/>
        </w:numPr>
        <w:spacing w:line="276" w:lineRule="auto"/>
      </w:pPr>
      <w:r>
        <w:t>Install the app and open it.</w:t>
      </w:r>
    </w:p>
    <w:p w14:paraId="49DD7B09" w14:textId="77777777" w:rsidR="000B46CE" w:rsidRDefault="000B46CE" w:rsidP="00B87D7C">
      <w:pPr>
        <w:pStyle w:val="ListParagraph"/>
        <w:numPr>
          <w:ilvl w:val="0"/>
          <w:numId w:val="3"/>
        </w:numPr>
        <w:spacing w:line="276" w:lineRule="auto"/>
      </w:pPr>
      <w:r>
        <w:t>The app will automatically start scanning for Wi-fi signals. The screenshot below gives an example of what you should see.</w:t>
      </w:r>
    </w:p>
    <w:p w14:paraId="50C5F271" w14:textId="77777777" w:rsidR="000B46CE" w:rsidRDefault="000B46CE" w:rsidP="00B87D7C">
      <w:pPr>
        <w:pStyle w:val="ListParagraph"/>
        <w:numPr>
          <w:ilvl w:val="0"/>
          <w:numId w:val="3"/>
        </w:numPr>
        <w:spacing w:line="276" w:lineRule="auto"/>
      </w:pPr>
      <w:r>
        <w:t>Explore the features of the app.</w:t>
      </w:r>
    </w:p>
    <w:p w14:paraId="54F2C1A6" w14:textId="77777777" w:rsidR="000B46CE" w:rsidRDefault="000B46CE" w:rsidP="00B87D7C">
      <w:pPr>
        <w:pStyle w:val="ListParagraph"/>
        <w:numPr>
          <w:ilvl w:val="0"/>
          <w:numId w:val="3"/>
        </w:numPr>
        <w:spacing w:line="276" w:lineRule="auto"/>
      </w:pPr>
      <w:r>
        <w:t>Research how to take a screenshot on your smartphone</w:t>
      </w:r>
      <w:r w:rsidR="00324AA3">
        <w:t xml:space="preserve"> or tablet</w:t>
      </w:r>
      <w:r>
        <w:t>. Replace the screenshots in this document with a screenshot of channel graph and the AP list.</w:t>
      </w:r>
    </w:p>
    <w:p w14:paraId="7FFBED05" w14:textId="77777777" w:rsidR="00FA0355" w:rsidRDefault="00FA0355" w:rsidP="00B87D7C">
      <w:pPr>
        <w:pStyle w:val="ListParagraph"/>
        <w:numPr>
          <w:ilvl w:val="0"/>
          <w:numId w:val="3"/>
        </w:numPr>
        <w:spacing w:line="276" w:lineRule="auto"/>
      </w:pPr>
      <w:r>
        <w:t>Insert a screenshot of the networks in your area using the settings of the sample screenshots.</w:t>
      </w:r>
    </w:p>
    <w:sdt>
      <w:sdtPr>
        <w:rPr>
          <w:rStyle w:val="Red"/>
        </w:rPr>
        <w:id w:val="-1251188429"/>
        <w:placeholder>
          <w:docPart w:val="FFDCE179FF22478F89BBDB5121744EED"/>
        </w:placeholder>
        <w:showingPlcHdr/>
      </w:sdtPr>
      <w:sdtEndPr>
        <w:rPr>
          <w:rStyle w:val="DefaultParagraphFont"/>
          <w:color w:val="auto"/>
        </w:rPr>
      </w:sdtEndPr>
      <w:sdtContent>
        <w:p w14:paraId="7EC0D259" w14:textId="77777777" w:rsidR="00FA0355" w:rsidRDefault="00FA0355" w:rsidP="00FA0355">
          <w:pPr>
            <w:spacing w:line="264" w:lineRule="auto"/>
            <w:rPr>
              <w:rStyle w:val="Red"/>
            </w:rPr>
          </w:pPr>
          <w:r w:rsidRPr="004B3313">
            <w:rPr>
              <w:rStyle w:val="PlaceholderText"/>
              <w:color w:val="FF0000"/>
            </w:rPr>
            <w:t>Click or tap here to enter text.</w:t>
          </w:r>
        </w:p>
      </w:sdtContent>
    </w:sdt>
    <w:p w14:paraId="46529226" w14:textId="77777777" w:rsidR="000B46CE" w:rsidRPr="0010523D" w:rsidRDefault="000B46CE" w:rsidP="00B87D7C">
      <w:pPr>
        <w:pStyle w:val="ListParagraph"/>
        <w:numPr>
          <w:ilvl w:val="0"/>
          <w:numId w:val="3"/>
        </w:numPr>
        <w:spacing w:line="276" w:lineRule="auto"/>
      </w:pPr>
      <w:r w:rsidRPr="0010523D">
        <w:t>What channel is your network programmed to?</w:t>
      </w:r>
    </w:p>
    <w:sdt>
      <w:sdtPr>
        <w:rPr>
          <w:rStyle w:val="Red"/>
        </w:rPr>
        <w:id w:val="-1750807750"/>
        <w:placeholder>
          <w:docPart w:val="AF77538F68304283B32F879A2FD7B313"/>
        </w:placeholder>
        <w:showingPlcHdr/>
      </w:sdtPr>
      <w:sdtEndPr>
        <w:rPr>
          <w:rStyle w:val="DefaultParagraphFont"/>
          <w:color w:val="auto"/>
        </w:rPr>
      </w:sdtEndPr>
      <w:sdtContent>
        <w:p w14:paraId="68BD9258" w14:textId="77777777" w:rsidR="0010523D" w:rsidRDefault="0010523D" w:rsidP="0010523D">
          <w:pPr>
            <w:spacing w:line="264" w:lineRule="auto"/>
            <w:rPr>
              <w:rStyle w:val="Red"/>
            </w:rPr>
          </w:pPr>
          <w:r w:rsidRPr="004B3313">
            <w:rPr>
              <w:rStyle w:val="PlaceholderText"/>
              <w:color w:val="FF0000"/>
            </w:rPr>
            <w:t>Click or tap here to enter text.</w:t>
          </w:r>
        </w:p>
      </w:sdtContent>
    </w:sdt>
    <w:p w14:paraId="4BA4324E" w14:textId="77777777" w:rsidR="00F7645D" w:rsidRPr="0010523D" w:rsidRDefault="009E5EA4" w:rsidP="00B87D7C">
      <w:pPr>
        <w:pStyle w:val="ListParagraph"/>
        <w:numPr>
          <w:ilvl w:val="0"/>
          <w:numId w:val="3"/>
        </w:numPr>
        <w:spacing w:line="276" w:lineRule="auto"/>
      </w:pPr>
      <w:r w:rsidRPr="0010523D">
        <w:rPr>
          <w:noProof/>
        </w:rPr>
        <w:lastRenderedPageBreak/>
        <w:drawing>
          <wp:anchor distT="0" distB="0" distL="114300" distR="114300" simplePos="0" relativeHeight="251661312" behindDoc="0" locked="0" layoutInCell="1" allowOverlap="1" wp14:anchorId="085BB8E5" wp14:editId="41D0F039">
            <wp:simplePos x="0" y="0"/>
            <wp:positionH relativeFrom="margin">
              <wp:align>right</wp:align>
            </wp:positionH>
            <wp:positionV relativeFrom="paragraph">
              <wp:posOffset>52705</wp:posOffset>
            </wp:positionV>
            <wp:extent cx="1741170" cy="2847975"/>
            <wp:effectExtent l="0" t="0" r="0" b="9525"/>
            <wp:wrapSquare wrapText="bothSides"/>
            <wp:docPr id="3" name="Picture 3" descr="Screenshot of Wifi analyzer on an Android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fi Analyzer Screenshot 1.png"/>
                    <pic:cNvPicPr/>
                  </pic:nvPicPr>
                  <pic:blipFill>
                    <a:blip r:embed="rId17" cstate="screen">
                      <a:extLst>
                        <a:ext uri="{28A0092B-C50C-407E-A947-70E740481C1C}">
                          <a14:useLocalDpi xmlns:a14="http://schemas.microsoft.com/office/drawing/2010/main"/>
                        </a:ext>
                      </a:extLst>
                    </a:blip>
                    <a:stretch>
                      <a:fillRect/>
                    </a:stretch>
                  </pic:blipFill>
                  <pic:spPr>
                    <a:xfrm>
                      <a:off x="0" y="0"/>
                      <a:ext cx="1741170" cy="2847975"/>
                    </a:xfrm>
                    <a:prstGeom prst="rect">
                      <a:avLst/>
                    </a:prstGeom>
                  </pic:spPr>
                </pic:pic>
              </a:graphicData>
            </a:graphic>
            <wp14:sizeRelH relativeFrom="margin">
              <wp14:pctWidth>0</wp14:pctWidth>
            </wp14:sizeRelH>
            <wp14:sizeRelV relativeFrom="margin">
              <wp14:pctHeight>0</wp14:pctHeight>
            </wp14:sizeRelV>
          </wp:anchor>
        </w:drawing>
      </w:r>
      <w:r w:rsidR="000B46CE" w:rsidRPr="0010523D">
        <w:t>What security is your network programmed to?</w:t>
      </w:r>
    </w:p>
    <w:sdt>
      <w:sdtPr>
        <w:rPr>
          <w:rStyle w:val="Red"/>
        </w:rPr>
        <w:id w:val="-1972815619"/>
        <w:placeholder>
          <w:docPart w:val="4399C176EE94463899134BF98A049CD9"/>
        </w:placeholder>
        <w:showingPlcHdr/>
      </w:sdtPr>
      <w:sdtEndPr>
        <w:rPr>
          <w:rStyle w:val="DefaultParagraphFont"/>
          <w:color w:val="auto"/>
        </w:rPr>
      </w:sdtEndPr>
      <w:sdtContent>
        <w:p w14:paraId="752AA93C" w14:textId="77777777" w:rsidR="0010523D" w:rsidRDefault="0010523D" w:rsidP="0010523D">
          <w:pPr>
            <w:spacing w:line="264" w:lineRule="auto"/>
            <w:rPr>
              <w:rStyle w:val="Red"/>
            </w:rPr>
          </w:pPr>
          <w:r w:rsidRPr="004B3313">
            <w:rPr>
              <w:rStyle w:val="PlaceholderText"/>
              <w:color w:val="FF0000"/>
            </w:rPr>
            <w:t>Click or tap here to enter text.</w:t>
          </w:r>
        </w:p>
      </w:sdtContent>
    </w:sdt>
    <w:p w14:paraId="00AB46E8" w14:textId="77777777" w:rsidR="000B46CE" w:rsidRPr="0010523D" w:rsidRDefault="000B46CE" w:rsidP="00B87D7C">
      <w:pPr>
        <w:pStyle w:val="ListParagraph"/>
        <w:numPr>
          <w:ilvl w:val="0"/>
          <w:numId w:val="3"/>
        </w:numPr>
        <w:spacing w:line="276" w:lineRule="auto"/>
      </w:pPr>
      <w:r w:rsidRPr="0010523D">
        <w:t>What is the signal strength of your network?</w:t>
      </w:r>
    </w:p>
    <w:sdt>
      <w:sdtPr>
        <w:rPr>
          <w:rStyle w:val="Red"/>
        </w:rPr>
        <w:id w:val="52050848"/>
        <w:placeholder>
          <w:docPart w:val="26BD48CB332A48C686DCF7D904CF4E42"/>
        </w:placeholder>
        <w:showingPlcHdr/>
      </w:sdtPr>
      <w:sdtEndPr>
        <w:rPr>
          <w:rStyle w:val="DefaultParagraphFont"/>
          <w:color w:val="auto"/>
        </w:rPr>
      </w:sdtEndPr>
      <w:sdtContent>
        <w:p w14:paraId="45CBD92B" w14:textId="77777777" w:rsidR="0010523D" w:rsidRDefault="0010523D" w:rsidP="0010523D">
          <w:pPr>
            <w:spacing w:line="264" w:lineRule="auto"/>
            <w:rPr>
              <w:rStyle w:val="Red"/>
            </w:rPr>
          </w:pPr>
          <w:r w:rsidRPr="004B3313">
            <w:rPr>
              <w:rStyle w:val="PlaceholderText"/>
              <w:color w:val="FF0000"/>
            </w:rPr>
            <w:t>Click or tap here to enter text.</w:t>
          </w:r>
        </w:p>
      </w:sdtContent>
    </w:sdt>
    <w:p w14:paraId="38572AE1" w14:textId="77777777" w:rsidR="003F4B18" w:rsidRDefault="000B46CE" w:rsidP="00B87D7C">
      <w:pPr>
        <w:pStyle w:val="ListParagraph"/>
        <w:numPr>
          <w:ilvl w:val="0"/>
          <w:numId w:val="3"/>
        </w:numPr>
        <w:spacing w:line="276" w:lineRule="auto"/>
      </w:pPr>
      <w:r>
        <w:t>If your network is on the same channel as other networks, find a channel 1, 6, or 11 that isn’t as crowded. Change your Wi-fi channel</w:t>
      </w:r>
      <w:r w:rsidR="00C84F76">
        <w:t xml:space="preserve"> on your wireless router</w:t>
      </w:r>
      <w:r w:rsidR="002910E6">
        <w:t xml:space="preserve"> if possible</w:t>
      </w:r>
      <w:r>
        <w:t>.</w:t>
      </w:r>
    </w:p>
    <w:p w14:paraId="0314BA08" w14:textId="77777777" w:rsidR="000B46CE" w:rsidRPr="003F4B18" w:rsidRDefault="00C84F76" w:rsidP="00B87D7C">
      <w:pPr>
        <w:pStyle w:val="ListParagraph"/>
        <w:numPr>
          <w:ilvl w:val="0"/>
          <w:numId w:val="3"/>
        </w:numPr>
        <w:spacing w:line="276" w:lineRule="auto"/>
      </w:pPr>
      <w:r w:rsidRPr="003F4B18">
        <w:t>Please describe what you</w:t>
      </w:r>
      <w:r w:rsidR="000B46CE" w:rsidRPr="003F4B18">
        <w:t xml:space="preserve"> f</w:t>
      </w:r>
      <w:r w:rsidRPr="003F4B18">
        <w:t>ound</w:t>
      </w:r>
      <w:r w:rsidR="000B46CE" w:rsidRPr="003F4B18">
        <w:t xml:space="preserve"> on this step?</w:t>
      </w:r>
    </w:p>
    <w:sdt>
      <w:sdtPr>
        <w:rPr>
          <w:rStyle w:val="Red"/>
        </w:rPr>
        <w:id w:val="2019883060"/>
        <w:placeholder>
          <w:docPart w:val="D214E2CCB0564B0E9121640E17976180"/>
        </w:placeholder>
        <w:showingPlcHdr/>
      </w:sdtPr>
      <w:sdtEndPr>
        <w:rPr>
          <w:rStyle w:val="DefaultParagraphFont"/>
          <w:color w:val="auto"/>
        </w:rPr>
      </w:sdtEndPr>
      <w:sdtContent>
        <w:p w14:paraId="4D317289" w14:textId="77777777" w:rsidR="003F4B18" w:rsidRDefault="003F4B18" w:rsidP="003F4B18">
          <w:pPr>
            <w:spacing w:line="264" w:lineRule="auto"/>
            <w:rPr>
              <w:rStyle w:val="Red"/>
            </w:rPr>
          </w:pPr>
          <w:r w:rsidRPr="004B3313">
            <w:rPr>
              <w:rStyle w:val="PlaceholderText"/>
              <w:color w:val="FF0000"/>
            </w:rPr>
            <w:t>Click or tap here to enter text.</w:t>
          </w:r>
        </w:p>
      </w:sdtContent>
    </w:sdt>
    <w:p w14:paraId="7AD29FEE" w14:textId="6F4C0D20" w:rsidR="00D25046" w:rsidRDefault="00D25046" w:rsidP="00D25046">
      <w:pPr>
        <w:pStyle w:val="Heading2"/>
      </w:pPr>
      <w:bookmarkStart w:id="7" w:name="_Toc195116725"/>
      <w:r>
        <w:t>iPhone or IPad</w:t>
      </w:r>
      <w:bookmarkEnd w:id="7"/>
    </w:p>
    <w:p w14:paraId="50D8B12D" w14:textId="77777777" w:rsidR="00D25046" w:rsidRPr="005C5314" w:rsidRDefault="00D25046" w:rsidP="00D25046">
      <w:pPr>
        <w:spacing w:before="100" w:beforeAutospacing="1" w:after="100" w:afterAutospacing="1"/>
      </w:pPr>
      <w:r>
        <w:t>If you only have access to an Apple device, you can use the Airport Utility to scan for networks.</w:t>
      </w:r>
    </w:p>
    <w:p w14:paraId="62B7B684" w14:textId="20FC9673" w:rsidR="00E22115" w:rsidRDefault="00E22115" w:rsidP="00E22115">
      <w:pPr>
        <w:pStyle w:val="ListParagraph"/>
        <w:numPr>
          <w:ilvl w:val="0"/>
          <w:numId w:val="12"/>
        </w:numPr>
      </w:pPr>
      <w:r>
        <w:t xml:space="preserve">Go to the </w:t>
      </w:r>
      <w:r w:rsidRPr="00D961CB">
        <w:rPr>
          <w:b/>
          <w:bCs/>
        </w:rPr>
        <w:t>App Store</w:t>
      </w:r>
      <w:r>
        <w:t xml:space="preserve"> </w:t>
      </w:r>
      <w:r>
        <w:sym w:font="Wingdings" w:char="F0E0"/>
      </w:r>
      <w:r>
        <w:t xml:space="preserve"> search for </w:t>
      </w:r>
      <w:r w:rsidRPr="00D961CB">
        <w:rPr>
          <w:b/>
          <w:bCs/>
        </w:rPr>
        <w:t>AirPort</w:t>
      </w:r>
      <w:r>
        <w:t xml:space="preserve"> </w:t>
      </w:r>
      <w:r>
        <w:sym w:font="Wingdings" w:char="F0E0"/>
      </w:r>
      <w:r>
        <w:t xml:space="preserve"> Install </w:t>
      </w:r>
      <w:r w:rsidRPr="00D961CB">
        <w:rPr>
          <w:b/>
          <w:bCs/>
        </w:rPr>
        <w:t>Airport</w:t>
      </w:r>
      <w:r>
        <w:t>.</w:t>
      </w:r>
    </w:p>
    <w:p w14:paraId="5011AAF7" w14:textId="60FCF108" w:rsidR="00D25046" w:rsidRDefault="00742775" w:rsidP="00E22115">
      <w:pPr>
        <w:pStyle w:val="ListParagraph"/>
        <w:numPr>
          <w:ilvl w:val="0"/>
          <w:numId w:val="12"/>
        </w:numPr>
      </w:pPr>
      <w:r>
        <w:t xml:space="preserve">Go to the </w:t>
      </w:r>
      <w:r w:rsidRPr="00D961CB">
        <w:rPr>
          <w:b/>
          <w:bCs/>
        </w:rPr>
        <w:t>Settings App</w:t>
      </w:r>
      <w:r>
        <w:t xml:space="preserve"> </w:t>
      </w:r>
      <w:r>
        <w:sym w:font="Wingdings" w:char="F0E0"/>
      </w:r>
      <w:r>
        <w:t xml:space="preserve"> </w:t>
      </w:r>
      <w:r w:rsidRPr="00D961CB">
        <w:rPr>
          <w:b/>
          <w:bCs/>
        </w:rPr>
        <w:t>AirPort Utility</w:t>
      </w:r>
      <w:r>
        <w:t>.</w:t>
      </w:r>
    </w:p>
    <w:p w14:paraId="5F4A2A0A" w14:textId="28467E05" w:rsidR="00742775" w:rsidRDefault="00EE4526" w:rsidP="00E22115">
      <w:pPr>
        <w:pStyle w:val="ListParagraph"/>
        <w:numPr>
          <w:ilvl w:val="0"/>
          <w:numId w:val="12"/>
        </w:numPr>
      </w:pPr>
      <w:r>
        <w:t>Turn on the Wi-Fi Scanner option.</w:t>
      </w:r>
    </w:p>
    <w:p w14:paraId="1B96B678" w14:textId="0AF6DA36" w:rsidR="00EE4526" w:rsidRDefault="00EE4526" w:rsidP="00E22115">
      <w:pPr>
        <w:pStyle w:val="ListParagraph"/>
        <w:numPr>
          <w:ilvl w:val="0"/>
          <w:numId w:val="12"/>
        </w:numPr>
      </w:pPr>
      <w:r>
        <w:t>Tap on the AirPort Utility App.</w:t>
      </w:r>
    </w:p>
    <w:p w14:paraId="7F5246E2" w14:textId="77777777" w:rsidR="00EE4526" w:rsidRDefault="00EE4526" w:rsidP="00E22115">
      <w:pPr>
        <w:pStyle w:val="ListParagraph"/>
        <w:numPr>
          <w:ilvl w:val="0"/>
          <w:numId w:val="12"/>
        </w:numPr>
      </w:pPr>
      <w:r>
        <w:t>Tap on the "Wi-Fi Scan" option in the upper right-hand corner of the app.</w:t>
      </w:r>
    </w:p>
    <w:p w14:paraId="1276566C" w14:textId="77777777" w:rsidR="00EE4526" w:rsidRDefault="00EE4526" w:rsidP="00E22115">
      <w:pPr>
        <w:pStyle w:val="ListParagraph"/>
        <w:numPr>
          <w:ilvl w:val="0"/>
          <w:numId w:val="12"/>
        </w:numPr>
      </w:pPr>
      <w:r>
        <w:t>For "Scan duration," select the option of choice or leave it set to "Continuous."</w:t>
      </w:r>
    </w:p>
    <w:p w14:paraId="60DE2CB2" w14:textId="77777777" w:rsidR="00EE4526" w:rsidRDefault="00EE4526" w:rsidP="00E22115">
      <w:pPr>
        <w:pStyle w:val="ListParagraph"/>
        <w:numPr>
          <w:ilvl w:val="0"/>
          <w:numId w:val="12"/>
        </w:numPr>
      </w:pPr>
      <w:r>
        <w:t>Tap on "Scan."</w:t>
      </w:r>
    </w:p>
    <w:p w14:paraId="37112CB9" w14:textId="77777777" w:rsidR="00B87E92" w:rsidRDefault="00B87E92" w:rsidP="00E22115">
      <w:pPr>
        <w:pStyle w:val="ListParagraph"/>
        <w:numPr>
          <w:ilvl w:val="0"/>
          <w:numId w:val="12"/>
        </w:numPr>
      </w:pPr>
      <w:r>
        <w:t>Insert a screenshot.</w:t>
      </w:r>
    </w:p>
    <w:sdt>
      <w:sdtPr>
        <w:rPr>
          <w:rStyle w:val="Red"/>
        </w:rPr>
        <w:id w:val="1679463773"/>
        <w:placeholder>
          <w:docPart w:val="A8D1E4D23811463FB7A9CCD14AC4D1BC"/>
        </w:placeholder>
        <w:showingPlcHdr/>
      </w:sdtPr>
      <w:sdtEndPr>
        <w:rPr>
          <w:rStyle w:val="DefaultParagraphFont"/>
          <w:color w:val="auto"/>
        </w:rPr>
      </w:sdtEndPr>
      <w:sdtContent>
        <w:p w14:paraId="28ED8622" w14:textId="77777777" w:rsidR="00B87E92" w:rsidRDefault="00B87E92" w:rsidP="00B87E92">
          <w:pPr>
            <w:spacing w:line="264" w:lineRule="auto"/>
            <w:ind w:left="360"/>
            <w:rPr>
              <w:rStyle w:val="Red"/>
            </w:rPr>
          </w:pPr>
          <w:r w:rsidRPr="004B3313">
            <w:rPr>
              <w:rStyle w:val="PlaceholderText"/>
              <w:color w:val="FF0000"/>
            </w:rPr>
            <w:t>Click or tap here to enter text.</w:t>
          </w:r>
        </w:p>
      </w:sdtContent>
    </w:sdt>
    <w:p w14:paraId="4665A319" w14:textId="77777777" w:rsidR="00EE4526" w:rsidRDefault="00EE4526" w:rsidP="00E22115">
      <w:pPr>
        <w:pStyle w:val="ListParagraph"/>
        <w:numPr>
          <w:ilvl w:val="0"/>
          <w:numId w:val="12"/>
        </w:numPr>
      </w:pPr>
      <w:r>
        <w:t>When done scanning, tap on "Stop." Then tap on "Done."</w:t>
      </w:r>
    </w:p>
    <w:p w14:paraId="0B6EB1C5" w14:textId="442EC847" w:rsidR="00EE4526" w:rsidRPr="00D25046" w:rsidRDefault="00EE4526" w:rsidP="00E22115">
      <w:pPr>
        <w:pStyle w:val="ListParagraph"/>
        <w:numPr>
          <w:ilvl w:val="0"/>
          <w:numId w:val="12"/>
        </w:numPr>
      </w:pPr>
      <w:r>
        <w:t>Since scanning uses the battery, disable this feature from the same location you enabled it before.</w:t>
      </w:r>
    </w:p>
    <w:p w14:paraId="7D03E35C" w14:textId="5DB4C411" w:rsidR="00B047FB" w:rsidRDefault="00B047FB" w:rsidP="00050D73">
      <w:pPr>
        <w:pStyle w:val="Heading2"/>
      </w:pPr>
      <w:bookmarkStart w:id="8" w:name="_Toc195116726"/>
      <w:r>
        <w:t>Speedtest.net</w:t>
      </w:r>
      <w:bookmarkEnd w:id="8"/>
    </w:p>
    <w:p w14:paraId="19363F5A" w14:textId="77777777" w:rsidR="00B047FB" w:rsidRDefault="00B047FB" w:rsidP="00B87D7C">
      <w:pPr>
        <w:pStyle w:val="ListParagraph"/>
        <w:numPr>
          <w:ilvl w:val="0"/>
          <w:numId w:val="6"/>
        </w:numPr>
      </w:pPr>
      <w:r>
        <w:t>Connect your computer by a network cable to your Wireless Router.</w:t>
      </w:r>
      <w:r w:rsidR="000254BE">
        <w:t xml:space="preserve"> </w:t>
      </w:r>
    </w:p>
    <w:p w14:paraId="51292E25" w14:textId="1FFC1117" w:rsidR="00B047FB" w:rsidRDefault="00B047FB" w:rsidP="00B87D7C">
      <w:pPr>
        <w:pStyle w:val="ListParagraph"/>
        <w:numPr>
          <w:ilvl w:val="0"/>
          <w:numId w:val="6"/>
        </w:numPr>
      </w:pPr>
      <w:r>
        <w:t xml:space="preserve">Go to </w:t>
      </w:r>
      <w:hyperlink r:id="rId18" w:history="1">
        <w:r w:rsidRPr="0039715C">
          <w:rPr>
            <w:rStyle w:val="Hyperlink"/>
          </w:rPr>
          <w:t>www.speedtest.net</w:t>
        </w:r>
      </w:hyperlink>
      <w:r>
        <w:t xml:space="preserve"> on your computer. Run the test.</w:t>
      </w:r>
    </w:p>
    <w:p w14:paraId="33DC221A" w14:textId="77777777" w:rsidR="00B047FB" w:rsidRDefault="00B047FB" w:rsidP="00B87D7C">
      <w:pPr>
        <w:pStyle w:val="ListParagraph"/>
        <w:numPr>
          <w:ilvl w:val="0"/>
          <w:numId w:val="6"/>
        </w:numPr>
      </w:pPr>
      <w:r>
        <w:lastRenderedPageBreak/>
        <w:t>Insert a screenshot.</w:t>
      </w:r>
    </w:p>
    <w:sdt>
      <w:sdtPr>
        <w:rPr>
          <w:rStyle w:val="Red"/>
        </w:rPr>
        <w:id w:val="-683973679"/>
        <w:placeholder>
          <w:docPart w:val="6B3EF32186F44ACB92BC378DD6925415"/>
        </w:placeholder>
        <w:showingPlcHdr/>
      </w:sdtPr>
      <w:sdtEndPr>
        <w:rPr>
          <w:rStyle w:val="DefaultParagraphFont"/>
          <w:color w:val="auto"/>
        </w:rPr>
      </w:sdtEndPr>
      <w:sdtContent>
        <w:p w14:paraId="1F14FF10" w14:textId="77777777" w:rsidR="00CF78E1" w:rsidRDefault="00CF78E1" w:rsidP="00DD584E">
          <w:pPr>
            <w:spacing w:line="264" w:lineRule="auto"/>
            <w:ind w:left="360"/>
            <w:rPr>
              <w:rStyle w:val="Red"/>
            </w:rPr>
          </w:pPr>
          <w:r w:rsidRPr="004B3313">
            <w:rPr>
              <w:rStyle w:val="PlaceholderText"/>
              <w:color w:val="FF0000"/>
            </w:rPr>
            <w:t>Click or tap here to enter text.</w:t>
          </w:r>
        </w:p>
      </w:sdtContent>
    </w:sdt>
    <w:p w14:paraId="0389C476" w14:textId="77777777" w:rsidR="00B047FB" w:rsidRDefault="00B047FB" w:rsidP="00B87D7C">
      <w:pPr>
        <w:pStyle w:val="ListParagraph"/>
        <w:numPr>
          <w:ilvl w:val="0"/>
          <w:numId w:val="6"/>
        </w:numPr>
      </w:pPr>
      <w:r>
        <w:t>Connect your computer to your wireless router by wireless.</w:t>
      </w:r>
      <w:r w:rsidR="000254BE">
        <w:t xml:space="preserve"> If your computer doesn’t have wireless, you can use your phone by downloading the speedtest app.</w:t>
      </w:r>
    </w:p>
    <w:p w14:paraId="57428675" w14:textId="77777777" w:rsidR="00B047FB" w:rsidRDefault="00B047FB" w:rsidP="00B87D7C">
      <w:pPr>
        <w:pStyle w:val="ListParagraph"/>
        <w:numPr>
          <w:ilvl w:val="0"/>
          <w:numId w:val="6"/>
        </w:numPr>
      </w:pPr>
      <w:r>
        <w:t xml:space="preserve">Run speedtest.net again. </w:t>
      </w:r>
    </w:p>
    <w:p w14:paraId="2E2D1B0F" w14:textId="77777777" w:rsidR="00B047FB" w:rsidRDefault="00B047FB" w:rsidP="00B87D7C">
      <w:pPr>
        <w:pStyle w:val="ListParagraph"/>
        <w:numPr>
          <w:ilvl w:val="0"/>
          <w:numId w:val="6"/>
        </w:numPr>
      </w:pPr>
      <w:r>
        <w:t>Insert a screenshot.</w:t>
      </w:r>
    </w:p>
    <w:sdt>
      <w:sdtPr>
        <w:rPr>
          <w:rStyle w:val="Red"/>
        </w:rPr>
        <w:id w:val="-932127772"/>
        <w:placeholder>
          <w:docPart w:val="E8AC56DD85CA47678B7056EFF16B78EB"/>
        </w:placeholder>
        <w:showingPlcHdr/>
      </w:sdtPr>
      <w:sdtEndPr>
        <w:rPr>
          <w:rStyle w:val="DefaultParagraphFont"/>
          <w:color w:val="auto"/>
        </w:rPr>
      </w:sdtEndPr>
      <w:sdtContent>
        <w:p w14:paraId="1373DF26" w14:textId="77777777" w:rsidR="00CF78E1" w:rsidRDefault="00CF78E1" w:rsidP="00DD584E">
          <w:pPr>
            <w:spacing w:line="264" w:lineRule="auto"/>
            <w:ind w:left="360"/>
            <w:rPr>
              <w:rStyle w:val="Red"/>
            </w:rPr>
          </w:pPr>
          <w:r w:rsidRPr="004B3313">
            <w:rPr>
              <w:rStyle w:val="PlaceholderText"/>
              <w:color w:val="FF0000"/>
            </w:rPr>
            <w:t>Click or tap here to enter text.</w:t>
          </w:r>
        </w:p>
      </w:sdtContent>
    </w:sdt>
    <w:p w14:paraId="5F448055" w14:textId="77777777" w:rsidR="00B047FB" w:rsidRDefault="00B047FB" w:rsidP="00B87D7C">
      <w:pPr>
        <w:pStyle w:val="ListParagraph"/>
        <w:numPr>
          <w:ilvl w:val="0"/>
          <w:numId w:val="6"/>
        </w:numPr>
      </w:pPr>
      <w:r>
        <w:t>Move as far away from your wireless router as you can and still maintain a connection. Run speedtest.net again.</w:t>
      </w:r>
    </w:p>
    <w:p w14:paraId="61FC1A50" w14:textId="77777777" w:rsidR="00B047FB" w:rsidRDefault="00B047FB" w:rsidP="00B87D7C">
      <w:pPr>
        <w:pStyle w:val="ListParagraph"/>
        <w:numPr>
          <w:ilvl w:val="0"/>
          <w:numId w:val="6"/>
        </w:numPr>
      </w:pPr>
      <w:r>
        <w:t>Insert a screenshot and the distance you are from your wireless router? Notice the difference in speed.</w:t>
      </w:r>
    </w:p>
    <w:sdt>
      <w:sdtPr>
        <w:rPr>
          <w:rStyle w:val="Red"/>
        </w:rPr>
        <w:id w:val="-76056765"/>
        <w:placeholder>
          <w:docPart w:val="B994295E644842DEBCC9AEFA4ECD5AF6"/>
        </w:placeholder>
        <w:showingPlcHdr/>
      </w:sdtPr>
      <w:sdtEndPr>
        <w:rPr>
          <w:rStyle w:val="DefaultParagraphFont"/>
          <w:color w:val="auto"/>
        </w:rPr>
      </w:sdtEndPr>
      <w:sdtContent>
        <w:p w14:paraId="1F8A5C4F" w14:textId="77777777" w:rsidR="00CF78E1" w:rsidRDefault="00CF78E1" w:rsidP="00DD584E">
          <w:pPr>
            <w:spacing w:line="264" w:lineRule="auto"/>
            <w:ind w:left="360"/>
            <w:rPr>
              <w:rStyle w:val="Red"/>
            </w:rPr>
          </w:pPr>
          <w:r w:rsidRPr="004B3313">
            <w:rPr>
              <w:rStyle w:val="PlaceholderText"/>
              <w:color w:val="FF0000"/>
            </w:rPr>
            <w:t>Click or tap here to enter text.</w:t>
          </w:r>
        </w:p>
      </w:sdtContent>
    </w:sdt>
    <w:p w14:paraId="1A041619" w14:textId="77777777" w:rsidR="005D084B" w:rsidRPr="00CF78E1" w:rsidRDefault="00B047FB" w:rsidP="00B87D7C">
      <w:pPr>
        <w:pStyle w:val="ListParagraph"/>
        <w:numPr>
          <w:ilvl w:val="0"/>
          <w:numId w:val="6"/>
        </w:numPr>
      </w:pPr>
      <w:r w:rsidRPr="00CF78E1">
        <w:t>Was the network cable speed the same or faster than your wireless speed?</w:t>
      </w:r>
      <w:r w:rsidR="005D084B" w:rsidRPr="00CF78E1">
        <w:t xml:space="preserve"> What did you find with this section of tests?</w:t>
      </w:r>
    </w:p>
    <w:sdt>
      <w:sdtPr>
        <w:rPr>
          <w:rStyle w:val="Red"/>
        </w:rPr>
        <w:id w:val="-22171191"/>
        <w:placeholder>
          <w:docPart w:val="387A75A576ED48A0818A44D95DE7F690"/>
        </w:placeholder>
        <w:showingPlcHdr/>
      </w:sdtPr>
      <w:sdtEndPr>
        <w:rPr>
          <w:rStyle w:val="DefaultParagraphFont"/>
          <w:color w:val="auto"/>
        </w:rPr>
      </w:sdtEndPr>
      <w:sdtContent>
        <w:p w14:paraId="29D076EE" w14:textId="77777777" w:rsidR="00CF78E1" w:rsidRDefault="00CF78E1" w:rsidP="00DD584E">
          <w:pPr>
            <w:spacing w:line="264" w:lineRule="auto"/>
            <w:ind w:left="360"/>
            <w:rPr>
              <w:rStyle w:val="Red"/>
            </w:rPr>
          </w:pPr>
          <w:r w:rsidRPr="004B3313">
            <w:rPr>
              <w:rStyle w:val="PlaceholderText"/>
              <w:color w:val="FF0000"/>
            </w:rPr>
            <w:t>Click or tap here to enter text.</w:t>
          </w:r>
        </w:p>
      </w:sdtContent>
    </w:sdt>
    <w:p w14:paraId="3D6F44A1" w14:textId="77777777" w:rsidR="000B46CE" w:rsidRDefault="000B46CE" w:rsidP="00DD584E">
      <w:pPr>
        <w:pStyle w:val="Heading1"/>
      </w:pPr>
      <w:bookmarkStart w:id="9" w:name="_Toc195116727"/>
      <w:r>
        <w:t>Speedtest on Your Smartphone</w:t>
      </w:r>
      <w:bookmarkEnd w:id="9"/>
    </w:p>
    <w:p w14:paraId="70A8A8DB" w14:textId="77777777" w:rsidR="000B46CE" w:rsidRDefault="007F771B" w:rsidP="00B87D7C">
      <w:pPr>
        <w:pStyle w:val="ListParagraph"/>
        <w:numPr>
          <w:ilvl w:val="0"/>
          <w:numId w:val="4"/>
        </w:numPr>
        <w:tabs>
          <w:tab w:val="clear" w:pos="360"/>
          <w:tab w:val="num" w:pos="720"/>
        </w:tabs>
        <w:spacing w:line="276" w:lineRule="auto"/>
        <w:ind w:left="720"/>
      </w:pPr>
      <w:r>
        <w:rPr>
          <w:noProof/>
        </w:rPr>
        <w:drawing>
          <wp:anchor distT="0" distB="0" distL="114300" distR="114300" simplePos="0" relativeHeight="251660288" behindDoc="0" locked="0" layoutInCell="1" allowOverlap="1" wp14:anchorId="079C9C0B" wp14:editId="1E1B039A">
            <wp:simplePos x="0" y="0"/>
            <wp:positionH relativeFrom="margin">
              <wp:align>right</wp:align>
            </wp:positionH>
            <wp:positionV relativeFrom="paragraph">
              <wp:posOffset>84455</wp:posOffset>
            </wp:positionV>
            <wp:extent cx="1596390" cy="2838450"/>
            <wp:effectExtent l="0" t="0" r="3810" b="0"/>
            <wp:wrapSquare wrapText="bothSides"/>
            <wp:docPr id="2" name="Picture 2" descr="Screenshot of Speedtest on a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test Screenshot.png"/>
                    <pic:cNvPicPr/>
                  </pic:nvPicPr>
                  <pic:blipFill>
                    <a:blip r:embed="rId19" cstate="screen">
                      <a:extLst>
                        <a:ext uri="{28A0092B-C50C-407E-A947-70E740481C1C}">
                          <a14:useLocalDpi xmlns:a14="http://schemas.microsoft.com/office/drawing/2010/main"/>
                        </a:ext>
                      </a:extLst>
                    </a:blip>
                    <a:stretch>
                      <a:fillRect/>
                    </a:stretch>
                  </pic:blipFill>
                  <pic:spPr>
                    <a:xfrm>
                      <a:off x="0" y="0"/>
                      <a:ext cx="1596390" cy="2838450"/>
                    </a:xfrm>
                    <a:prstGeom prst="rect">
                      <a:avLst/>
                    </a:prstGeom>
                  </pic:spPr>
                </pic:pic>
              </a:graphicData>
            </a:graphic>
            <wp14:sizeRelH relativeFrom="page">
              <wp14:pctWidth>0</wp14:pctWidth>
            </wp14:sizeRelH>
            <wp14:sizeRelV relativeFrom="page">
              <wp14:pctHeight>0</wp14:pctHeight>
            </wp14:sizeRelV>
          </wp:anchor>
        </w:drawing>
      </w:r>
      <w:r w:rsidR="000B46CE">
        <w:t xml:space="preserve">Go to Google Play, </w:t>
      </w:r>
      <w:r w:rsidR="007C16AA">
        <w:t xml:space="preserve">Amazon Apps, </w:t>
      </w:r>
      <w:r w:rsidR="000B46CE">
        <w:t>or iTunes. Search for Speedtest.net by Ookla and install it on your smartphone.</w:t>
      </w:r>
    </w:p>
    <w:p w14:paraId="1162C7A2" w14:textId="77777777" w:rsidR="000B46CE" w:rsidRDefault="000B46CE" w:rsidP="00B87D7C">
      <w:pPr>
        <w:pStyle w:val="ListParagraph"/>
        <w:numPr>
          <w:ilvl w:val="0"/>
          <w:numId w:val="4"/>
        </w:numPr>
        <w:tabs>
          <w:tab w:val="clear" w:pos="360"/>
          <w:tab w:val="num" w:pos="720"/>
        </w:tabs>
        <w:spacing w:line="276" w:lineRule="auto"/>
        <w:ind w:left="720"/>
      </w:pPr>
      <w:r>
        <w:t xml:space="preserve">Test your internet bandwidth (This is a </w:t>
      </w:r>
      <w:r w:rsidR="0074762E">
        <w:t>safe</w:t>
      </w:r>
      <w:r>
        <w:t xml:space="preserve"> app, but be careful not to tap on the ads).</w:t>
      </w:r>
    </w:p>
    <w:p w14:paraId="15913EE3" w14:textId="77777777" w:rsidR="000B46CE" w:rsidRPr="006F553A" w:rsidRDefault="000B46CE" w:rsidP="00B87D7C">
      <w:pPr>
        <w:pStyle w:val="ListParagraph"/>
        <w:numPr>
          <w:ilvl w:val="0"/>
          <w:numId w:val="4"/>
        </w:numPr>
        <w:tabs>
          <w:tab w:val="clear" w:pos="360"/>
          <w:tab w:val="num" w:pos="720"/>
        </w:tabs>
        <w:spacing w:line="276" w:lineRule="auto"/>
        <w:ind w:left="720"/>
      </w:pPr>
      <w:r w:rsidRPr="006F553A">
        <w:t>What was your ping (latency), download and upload speeds?</w:t>
      </w:r>
    </w:p>
    <w:sdt>
      <w:sdtPr>
        <w:rPr>
          <w:rStyle w:val="Red"/>
        </w:rPr>
        <w:id w:val="796639239"/>
        <w:placeholder>
          <w:docPart w:val="63F94F9B2DFB45BE98773B26006A59B5"/>
        </w:placeholder>
        <w:showingPlcHdr/>
      </w:sdtPr>
      <w:sdtEndPr>
        <w:rPr>
          <w:rStyle w:val="DefaultParagraphFont"/>
          <w:color w:val="auto"/>
        </w:rPr>
      </w:sdtEndPr>
      <w:sdtContent>
        <w:p w14:paraId="00264450" w14:textId="77777777" w:rsidR="006F553A" w:rsidRDefault="006F553A" w:rsidP="00DD584E">
          <w:pPr>
            <w:spacing w:line="264" w:lineRule="auto"/>
            <w:ind w:left="360"/>
            <w:rPr>
              <w:rStyle w:val="Red"/>
            </w:rPr>
          </w:pPr>
          <w:r w:rsidRPr="004B3313">
            <w:rPr>
              <w:rStyle w:val="PlaceholderText"/>
              <w:color w:val="FF0000"/>
            </w:rPr>
            <w:t>Click or tap here to enter text.</w:t>
          </w:r>
        </w:p>
      </w:sdtContent>
    </w:sdt>
    <w:p w14:paraId="57176D3B" w14:textId="77777777" w:rsidR="000B46CE" w:rsidRDefault="006F553A" w:rsidP="00B87D7C">
      <w:pPr>
        <w:pStyle w:val="ListParagraph"/>
        <w:numPr>
          <w:ilvl w:val="0"/>
          <w:numId w:val="4"/>
        </w:numPr>
        <w:tabs>
          <w:tab w:val="clear" w:pos="360"/>
          <w:tab w:val="num" w:pos="720"/>
        </w:tabs>
        <w:spacing w:line="276" w:lineRule="auto"/>
        <w:ind w:left="720"/>
      </w:pPr>
      <w:r>
        <w:t>Insert</w:t>
      </w:r>
      <w:r w:rsidR="000B46CE">
        <w:t xml:space="preserve"> a screenshot of your results.</w:t>
      </w:r>
    </w:p>
    <w:sdt>
      <w:sdtPr>
        <w:rPr>
          <w:rStyle w:val="Red"/>
        </w:rPr>
        <w:id w:val="-95407165"/>
        <w:placeholder>
          <w:docPart w:val="8EF8F3970BE3431296DDC0C70FEB8971"/>
        </w:placeholder>
        <w:showingPlcHdr/>
      </w:sdtPr>
      <w:sdtEndPr>
        <w:rPr>
          <w:rStyle w:val="DefaultParagraphFont"/>
          <w:color w:val="auto"/>
        </w:rPr>
      </w:sdtEndPr>
      <w:sdtContent>
        <w:p w14:paraId="38C644CE" w14:textId="77777777" w:rsidR="006F553A" w:rsidRDefault="006F553A" w:rsidP="00DD584E">
          <w:pPr>
            <w:spacing w:line="264" w:lineRule="auto"/>
            <w:ind w:left="360"/>
            <w:rPr>
              <w:rStyle w:val="Red"/>
            </w:rPr>
          </w:pPr>
          <w:r w:rsidRPr="004B3313">
            <w:rPr>
              <w:rStyle w:val="PlaceholderText"/>
              <w:color w:val="FF0000"/>
            </w:rPr>
            <w:t>Click or tap here to enter text.</w:t>
          </w:r>
        </w:p>
      </w:sdtContent>
    </w:sdt>
    <w:p w14:paraId="294A68EE" w14:textId="77777777" w:rsidR="000B46CE" w:rsidRDefault="000B46CE" w:rsidP="00DD584E">
      <w:pPr>
        <w:pStyle w:val="Heading1"/>
      </w:pPr>
      <w:bookmarkStart w:id="10" w:name="_Toc195116728"/>
      <w:r>
        <w:t>Wigle.net</w:t>
      </w:r>
      <w:bookmarkEnd w:id="10"/>
    </w:p>
    <w:p w14:paraId="26A840FD" w14:textId="3B2C5979" w:rsidR="000B46CE" w:rsidRDefault="000B46CE" w:rsidP="00B87D7C">
      <w:pPr>
        <w:pStyle w:val="ListParagraph"/>
        <w:numPr>
          <w:ilvl w:val="0"/>
          <w:numId w:val="5"/>
        </w:numPr>
        <w:tabs>
          <w:tab w:val="clear" w:pos="360"/>
          <w:tab w:val="num" w:pos="720"/>
        </w:tabs>
        <w:spacing w:line="276" w:lineRule="auto"/>
        <w:ind w:left="720"/>
      </w:pPr>
      <w:r>
        <w:t xml:space="preserve">Go to </w:t>
      </w:r>
      <w:hyperlink r:id="rId20" w:history="1">
        <w:r w:rsidRPr="00B47FC5">
          <w:rPr>
            <w:rStyle w:val="Hyperlink"/>
          </w:rPr>
          <w:t>www.wigle.net</w:t>
        </w:r>
      </w:hyperlink>
      <w:r>
        <w:t xml:space="preserve"> and see if you can find wireless access points in your area.</w:t>
      </w:r>
    </w:p>
    <w:p w14:paraId="1FD1EB2D" w14:textId="77777777" w:rsidR="000B46CE" w:rsidRPr="007C70BE" w:rsidRDefault="000B46CE" w:rsidP="00B87D7C">
      <w:pPr>
        <w:pStyle w:val="ListParagraph"/>
        <w:numPr>
          <w:ilvl w:val="0"/>
          <w:numId w:val="5"/>
        </w:numPr>
        <w:tabs>
          <w:tab w:val="clear" w:pos="360"/>
          <w:tab w:val="num" w:pos="720"/>
        </w:tabs>
        <w:spacing w:line="276" w:lineRule="auto"/>
        <w:ind w:left="720"/>
      </w:pPr>
      <w:r w:rsidRPr="007C70BE">
        <w:t>Is yours on the map?</w:t>
      </w:r>
    </w:p>
    <w:sdt>
      <w:sdtPr>
        <w:rPr>
          <w:rStyle w:val="Red"/>
        </w:rPr>
        <w:id w:val="-48229676"/>
        <w:placeholder>
          <w:docPart w:val="607284CFDC1A4D4A8BB99C841538568C"/>
        </w:placeholder>
        <w:showingPlcHdr/>
      </w:sdtPr>
      <w:sdtEndPr>
        <w:rPr>
          <w:rStyle w:val="DefaultParagraphFont"/>
          <w:color w:val="auto"/>
        </w:rPr>
      </w:sdtEndPr>
      <w:sdtContent>
        <w:p w14:paraId="5337D8D7" w14:textId="77777777" w:rsidR="007C70BE" w:rsidRDefault="007C70BE" w:rsidP="00DD584E">
          <w:pPr>
            <w:spacing w:line="264" w:lineRule="auto"/>
            <w:ind w:left="360"/>
            <w:rPr>
              <w:rStyle w:val="Red"/>
            </w:rPr>
          </w:pPr>
          <w:r w:rsidRPr="004B3313">
            <w:rPr>
              <w:rStyle w:val="PlaceholderText"/>
              <w:color w:val="FF0000"/>
            </w:rPr>
            <w:t>Click or tap here to enter text.</w:t>
          </w:r>
        </w:p>
      </w:sdtContent>
    </w:sdt>
    <w:p w14:paraId="2086927D" w14:textId="77777777" w:rsidR="000B46CE" w:rsidRDefault="000B46CE" w:rsidP="00B87D7C">
      <w:pPr>
        <w:pStyle w:val="ListParagraph"/>
        <w:numPr>
          <w:ilvl w:val="0"/>
          <w:numId w:val="5"/>
        </w:numPr>
        <w:tabs>
          <w:tab w:val="clear" w:pos="360"/>
          <w:tab w:val="num" w:pos="720"/>
        </w:tabs>
        <w:spacing w:line="276" w:lineRule="auto"/>
        <w:ind w:left="720"/>
      </w:pPr>
      <w:r>
        <w:lastRenderedPageBreak/>
        <w:t>Paste a screenshot of your neighborhood.</w:t>
      </w:r>
    </w:p>
    <w:sdt>
      <w:sdtPr>
        <w:rPr>
          <w:rStyle w:val="Red"/>
        </w:rPr>
        <w:id w:val="-575203004"/>
        <w:placeholder>
          <w:docPart w:val="4E11EB9766AC4E528E05C3A30D40EC01"/>
        </w:placeholder>
        <w:showingPlcHdr/>
      </w:sdtPr>
      <w:sdtEndPr>
        <w:rPr>
          <w:rStyle w:val="DefaultParagraphFont"/>
          <w:color w:val="auto"/>
        </w:rPr>
      </w:sdtEndPr>
      <w:sdtContent>
        <w:p w14:paraId="65AE8BD7" w14:textId="77777777" w:rsidR="007C70BE" w:rsidRDefault="007C70BE" w:rsidP="00DD584E">
          <w:pPr>
            <w:spacing w:line="264" w:lineRule="auto"/>
            <w:ind w:left="360"/>
            <w:rPr>
              <w:rStyle w:val="Red"/>
            </w:rPr>
          </w:pPr>
          <w:r w:rsidRPr="004B3313">
            <w:rPr>
              <w:rStyle w:val="PlaceholderText"/>
              <w:color w:val="FF0000"/>
            </w:rPr>
            <w:t>Click or tap here to enter text.</w:t>
          </w:r>
        </w:p>
      </w:sdtContent>
    </w:sdt>
    <w:p w14:paraId="7437AD6A" w14:textId="77777777" w:rsidR="007A59CC" w:rsidRPr="007A59CC" w:rsidRDefault="007A59CC" w:rsidP="00A835B4">
      <w:pPr>
        <w:pStyle w:val="Heading1"/>
      </w:pPr>
      <w:bookmarkStart w:id="11" w:name="_Toc195116729"/>
      <w:r>
        <w:t>Assignment Reflection</w:t>
      </w:r>
      <w:bookmarkEnd w:id="11"/>
    </w:p>
    <w:p w14:paraId="1704B472" w14:textId="77777777" w:rsidR="00FF4C2F" w:rsidRDefault="007A59CC" w:rsidP="00E22115">
      <w:pPr>
        <w:pStyle w:val="ListParagraph"/>
        <w:numPr>
          <w:ilvl w:val="0"/>
          <w:numId w:val="10"/>
        </w:numPr>
        <w:spacing w:line="276" w:lineRule="auto"/>
      </w:pPr>
      <w:r w:rsidRPr="007C70BE">
        <w:t>Please reflect on what you</w:t>
      </w:r>
      <w:r w:rsidR="00527129" w:rsidRPr="007C70BE">
        <w:t xml:space="preserve"> learn</w:t>
      </w:r>
      <w:r w:rsidRPr="007C70BE">
        <w:t>ed</w:t>
      </w:r>
      <w:r w:rsidR="00527129" w:rsidRPr="007C70BE">
        <w:t xml:space="preserve"> going through these exercises</w:t>
      </w:r>
      <w:r w:rsidR="00F24263" w:rsidRPr="007C70BE">
        <w:t>.</w:t>
      </w:r>
      <w:r w:rsidR="00200253">
        <w:t xml:space="preserve"> Please be specific. </w:t>
      </w:r>
    </w:p>
    <w:sdt>
      <w:sdtPr>
        <w:rPr>
          <w:rStyle w:val="Red"/>
        </w:rPr>
        <w:id w:val="-327667449"/>
        <w:placeholder>
          <w:docPart w:val="D511FB4223784D7190D76288572ED9B4"/>
        </w:placeholder>
        <w:showingPlcHdr/>
      </w:sdtPr>
      <w:sdtEndPr>
        <w:rPr>
          <w:rStyle w:val="DefaultParagraphFont"/>
          <w:color w:val="auto"/>
        </w:rPr>
      </w:sdtEndPr>
      <w:sdtContent>
        <w:p w14:paraId="2A8B337C" w14:textId="77777777" w:rsidR="00200253" w:rsidRDefault="00200253" w:rsidP="009B2935">
          <w:pPr>
            <w:spacing w:line="264" w:lineRule="auto"/>
            <w:ind w:left="360"/>
            <w:rPr>
              <w:rStyle w:val="Red"/>
            </w:rPr>
          </w:pPr>
          <w:r w:rsidRPr="004B3313">
            <w:rPr>
              <w:rStyle w:val="PlaceholderText"/>
              <w:color w:val="FF0000"/>
            </w:rPr>
            <w:t>Click or tap here to enter text.</w:t>
          </w:r>
        </w:p>
      </w:sdtContent>
    </w:sdt>
    <w:p w14:paraId="3942ED1F" w14:textId="77777777" w:rsidR="00200253" w:rsidRPr="007C70BE" w:rsidRDefault="00200253" w:rsidP="00E22115">
      <w:pPr>
        <w:pStyle w:val="ListParagraph"/>
        <w:numPr>
          <w:ilvl w:val="0"/>
          <w:numId w:val="10"/>
        </w:numPr>
        <w:spacing w:line="276" w:lineRule="auto"/>
      </w:pPr>
      <w:r>
        <w:t>What did you learn that might improve your wireless network?</w:t>
      </w:r>
      <w:r w:rsidR="00A02399">
        <w:t xml:space="preserve"> For example, would it benefit you to change channels?</w:t>
      </w:r>
    </w:p>
    <w:sdt>
      <w:sdtPr>
        <w:rPr>
          <w:rStyle w:val="Red"/>
        </w:rPr>
        <w:id w:val="457463386"/>
        <w:placeholder>
          <w:docPart w:val="CEF7D36FD43142CA947937A5A1CEEC5A"/>
        </w:placeholder>
        <w:showingPlcHdr/>
      </w:sdtPr>
      <w:sdtEndPr>
        <w:rPr>
          <w:rStyle w:val="DefaultParagraphFont"/>
          <w:color w:val="auto"/>
        </w:rPr>
      </w:sdtEndPr>
      <w:sdtContent>
        <w:p w14:paraId="578F8644" w14:textId="77777777" w:rsidR="007C70BE" w:rsidRDefault="007C70BE" w:rsidP="009B2935">
          <w:pPr>
            <w:spacing w:line="264" w:lineRule="auto"/>
            <w:ind w:left="360"/>
            <w:rPr>
              <w:rStyle w:val="Red"/>
            </w:rPr>
          </w:pPr>
          <w:r w:rsidRPr="004B3313">
            <w:rPr>
              <w:rStyle w:val="PlaceholderText"/>
              <w:color w:val="FF0000"/>
            </w:rPr>
            <w:t>Click or tap here to enter text.</w:t>
          </w:r>
        </w:p>
      </w:sdtContent>
    </w:sdt>
    <w:p w14:paraId="381ECDE6" w14:textId="77777777" w:rsidR="00C53C86" w:rsidRPr="00936532" w:rsidRDefault="00C53C86" w:rsidP="00DD584E">
      <w:pPr>
        <w:spacing w:line="276" w:lineRule="auto"/>
      </w:pPr>
      <w:r>
        <w:t xml:space="preserve">Attach this </w:t>
      </w:r>
      <w:r w:rsidR="0029198B">
        <w:t xml:space="preserve">completed </w:t>
      </w:r>
      <w:r>
        <w:t>document</w:t>
      </w:r>
      <w:r w:rsidR="002A5780">
        <w:t xml:space="preserve"> and the NetSurveyor pdf report</w:t>
      </w:r>
      <w:r w:rsidR="0029198B">
        <w:t xml:space="preserve"> to the assignment in Blackboard.</w:t>
      </w:r>
    </w:p>
    <w:sectPr w:rsidR="00C53C86" w:rsidRPr="00936532" w:rsidSect="00E963A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6595C" w14:textId="77777777" w:rsidR="00881DD3" w:rsidRDefault="00881DD3" w:rsidP="00881DD3">
      <w:pPr>
        <w:spacing w:before="0" w:after="0" w:line="240" w:lineRule="auto"/>
      </w:pPr>
      <w:r>
        <w:separator/>
      </w:r>
    </w:p>
  </w:endnote>
  <w:endnote w:type="continuationSeparator" w:id="0">
    <w:p w14:paraId="71D01440" w14:textId="77777777" w:rsidR="00881DD3" w:rsidRDefault="00881DD3" w:rsidP="00881D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89C14" w14:textId="5C15497B" w:rsidR="00881DD3" w:rsidRDefault="00881DD3" w:rsidP="00881DD3">
    <w:pPr>
      <w:pStyle w:val="Footer"/>
      <w:tabs>
        <w:tab w:val="right" w:pos="10080"/>
      </w:tabs>
    </w:pPr>
    <w:r>
      <w:t>Wireless Network</w:t>
    </w:r>
    <w:r w:rsidR="0027107A">
      <w:t xml:space="preserve"> Scanning</w:t>
    </w:r>
    <w:r>
      <w:tab/>
      <w:t xml:space="preserve">Page </w:t>
    </w:r>
    <w:r>
      <w:fldChar w:fldCharType="begin"/>
    </w:r>
    <w:r>
      <w:instrText xml:space="preserve"> PAGE </w:instrText>
    </w:r>
    <w:r>
      <w:fldChar w:fldCharType="separate"/>
    </w:r>
    <w:r w:rsidR="00E81529">
      <w:rPr>
        <w:noProof/>
      </w:rPr>
      <w:t>6</w:t>
    </w:r>
    <w:r>
      <w:fldChar w:fldCharType="end"/>
    </w:r>
    <w:r>
      <w:t xml:space="preserve"> of </w:t>
    </w:r>
    <w:r w:rsidR="00E44775">
      <w:rPr>
        <w:noProof/>
      </w:rPr>
      <w:fldChar w:fldCharType="begin"/>
    </w:r>
    <w:r w:rsidR="00E44775">
      <w:rPr>
        <w:noProof/>
      </w:rPr>
      <w:instrText xml:space="preserve"> NUMPAGES </w:instrText>
    </w:r>
    <w:r w:rsidR="00E44775">
      <w:rPr>
        <w:noProof/>
      </w:rPr>
      <w:fldChar w:fldCharType="separate"/>
    </w:r>
    <w:r w:rsidR="00E81529">
      <w:rPr>
        <w:noProof/>
      </w:rPr>
      <w:t>6</w:t>
    </w:r>
    <w:r w:rsidR="00E44775">
      <w:rPr>
        <w:noProof/>
      </w:rPr>
      <w:fldChar w:fldCharType="end"/>
    </w:r>
    <w:r>
      <w:tab/>
      <w:t xml:space="preserve">Revised: </w:t>
    </w:r>
    <w:r w:rsidR="00C82F47">
      <w:t>0</w:t>
    </w:r>
    <w:r w:rsidR="001B4683">
      <w:t>4</w:t>
    </w:r>
    <w:r w:rsidR="005D768C">
      <w:t>/</w:t>
    </w:r>
    <w:r w:rsidR="003058C7">
      <w:t>09</w:t>
    </w:r>
    <w:r w:rsidR="005D768C">
      <w:t>/20</w:t>
    </w:r>
    <w:r w:rsidR="00766F95">
      <w:t>2</w:t>
    </w:r>
    <w:r w:rsidR="003058C7">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5E7DE" w14:textId="77777777" w:rsidR="00881DD3" w:rsidRDefault="00881DD3" w:rsidP="00881DD3">
      <w:pPr>
        <w:spacing w:before="0" w:after="0" w:line="240" w:lineRule="auto"/>
      </w:pPr>
      <w:r>
        <w:separator/>
      </w:r>
    </w:p>
  </w:footnote>
  <w:footnote w:type="continuationSeparator" w:id="0">
    <w:p w14:paraId="654209E4" w14:textId="77777777" w:rsidR="00881DD3" w:rsidRDefault="00881DD3" w:rsidP="00881D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1953611"/>
    <w:multiLevelType w:val="hybridMultilevel"/>
    <w:tmpl w:val="BF3AB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864A02"/>
    <w:multiLevelType w:val="hybridMultilevel"/>
    <w:tmpl w:val="17266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AB0C5D"/>
    <w:multiLevelType w:val="hybridMultilevel"/>
    <w:tmpl w:val="F16C67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BE43269"/>
    <w:multiLevelType w:val="hybridMultilevel"/>
    <w:tmpl w:val="66589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EED132B"/>
    <w:multiLevelType w:val="hybridMultilevel"/>
    <w:tmpl w:val="F16C6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ED6AA1"/>
    <w:multiLevelType w:val="multilevel"/>
    <w:tmpl w:val="DC4E4E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558254F"/>
    <w:multiLevelType w:val="hybridMultilevel"/>
    <w:tmpl w:val="29E6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EEC1EE8"/>
    <w:multiLevelType w:val="hybridMultilevel"/>
    <w:tmpl w:val="E5CEB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A9E5E7F"/>
    <w:multiLevelType w:val="multilevel"/>
    <w:tmpl w:val="DC4E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DA16F3A"/>
    <w:multiLevelType w:val="multilevel"/>
    <w:tmpl w:val="DC4E4E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838614474">
    <w:abstractNumId w:val="26"/>
  </w:num>
  <w:num w:numId="2" w16cid:durableId="1534731996">
    <w:abstractNumId w:val="23"/>
  </w:num>
  <w:num w:numId="3" w16cid:durableId="1593971677">
    <w:abstractNumId w:val="44"/>
  </w:num>
  <w:num w:numId="4" w16cid:durableId="236791231">
    <w:abstractNumId w:val="47"/>
  </w:num>
  <w:num w:numId="5" w16cid:durableId="1233547100">
    <w:abstractNumId w:val="29"/>
  </w:num>
  <w:num w:numId="6" w16cid:durableId="246227752">
    <w:abstractNumId w:val="1"/>
  </w:num>
  <w:num w:numId="7" w16cid:durableId="240262449">
    <w:abstractNumId w:val="35"/>
  </w:num>
  <w:num w:numId="8" w16cid:durableId="1245341343">
    <w:abstractNumId w:val="25"/>
  </w:num>
  <w:num w:numId="9" w16cid:durableId="511646360">
    <w:abstractNumId w:val="37"/>
  </w:num>
  <w:num w:numId="10" w16cid:durableId="1756970866">
    <w:abstractNumId w:val="3"/>
  </w:num>
  <w:num w:numId="11" w16cid:durableId="422914899">
    <w:abstractNumId w:val="28"/>
  </w:num>
  <w:num w:numId="12" w16cid:durableId="2004042639">
    <w:abstractNumId w:val="6"/>
  </w:num>
  <w:num w:numId="13" w16cid:durableId="643390774">
    <w:abstractNumId w:val="20"/>
  </w:num>
  <w:num w:numId="14" w16cid:durableId="833371540">
    <w:abstractNumId w:val="50"/>
  </w:num>
  <w:num w:numId="15" w16cid:durableId="1552688873">
    <w:abstractNumId w:val="14"/>
  </w:num>
  <w:num w:numId="16" w16cid:durableId="17853643">
    <w:abstractNumId w:val="43"/>
  </w:num>
  <w:num w:numId="17" w16cid:durableId="2116707620">
    <w:abstractNumId w:val="15"/>
  </w:num>
  <w:num w:numId="18" w16cid:durableId="1742175360">
    <w:abstractNumId w:val="27"/>
  </w:num>
  <w:num w:numId="19" w16cid:durableId="760640552">
    <w:abstractNumId w:val="13"/>
  </w:num>
  <w:num w:numId="20" w16cid:durableId="727143686">
    <w:abstractNumId w:val="12"/>
  </w:num>
  <w:num w:numId="21" w16cid:durableId="1205602440">
    <w:abstractNumId w:val="36"/>
  </w:num>
  <w:num w:numId="22" w16cid:durableId="1041594525">
    <w:abstractNumId w:val="0"/>
  </w:num>
  <w:num w:numId="23" w16cid:durableId="799540909">
    <w:abstractNumId w:val="38"/>
  </w:num>
  <w:num w:numId="24" w16cid:durableId="1572236198">
    <w:abstractNumId w:val="41"/>
  </w:num>
  <w:num w:numId="25" w16cid:durableId="290867579">
    <w:abstractNumId w:val="33"/>
  </w:num>
  <w:num w:numId="26" w16cid:durableId="1062096270">
    <w:abstractNumId w:val="30"/>
  </w:num>
  <w:num w:numId="27" w16cid:durableId="536895411">
    <w:abstractNumId w:val="49"/>
  </w:num>
  <w:num w:numId="28" w16cid:durableId="326828428">
    <w:abstractNumId w:val="17"/>
  </w:num>
  <w:num w:numId="29" w16cid:durableId="428896289">
    <w:abstractNumId w:val="19"/>
  </w:num>
  <w:num w:numId="30" w16cid:durableId="1483347628">
    <w:abstractNumId w:val="7"/>
  </w:num>
  <w:num w:numId="31" w16cid:durableId="1070159152">
    <w:abstractNumId w:val="18"/>
  </w:num>
  <w:num w:numId="32" w16cid:durableId="390736431">
    <w:abstractNumId w:val="40"/>
  </w:num>
  <w:num w:numId="33" w16cid:durableId="1041637791">
    <w:abstractNumId w:val="45"/>
  </w:num>
  <w:num w:numId="34" w16cid:durableId="1403983884">
    <w:abstractNumId w:val="10"/>
  </w:num>
  <w:num w:numId="35" w16cid:durableId="1326011377">
    <w:abstractNumId w:val="48"/>
  </w:num>
  <w:num w:numId="36" w16cid:durableId="1816877791">
    <w:abstractNumId w:val="8"/>
  </w:num>
  <w:num w:numId="37" w16cid:durableId="653143135">
    <w:abstractNumId w:val="46"/>
  </w:num>
  <w:num w:numId="38" w16cid:durableId="16392964">
    <w:abstractNumId w:val="24"/>
  </w:num>
  <w:num w:numId="39" w16cid:durableId="1241718904">
    <w:abstractNumId w:val="16"/>
  </w:num>
  <w:num w:numId="40" w16cid:durableId="49421975">
    <w:abstractNumId w:val="9"/>
  </w:num>
  <w:num w:numId="41" w16cid:durableId="1936401407">
    <w:abstractNumId w:val="22"/>
  </w:num>
  <w:num w:numId="42" w16cid:durableId="1855458056">
    <w:abstractNumId w:val="34"/>
  </w:num>
  <w:num w:numId="43" w16cid:durableId="2012482897">
    <w:abstractNumId w:val="2"/>
  </w:num>
  <w:num w:numId="44" w16cid:durableId="61802754">
    <w:abstractNumId w:val="42"/>
  </w:num>
  <w:num w:numId="45" w16cid:durableId="1939873310">
    <w:abstractNumId w:val="21"/>
  </w:num>
  <w:num w:numId="46" w16cid:durableId="95490865">
    <w:abstractNumId w:val="11"/>
  </w:num>
  <w:num w:numId="47" w16cid:durableId="263265322">
    <w:abstractNumId w:val="32"/>
  </w:num>
  <w:num w:numId="48" w16cid:durableId="1483690957">
    <w:abstractNumId w:val="4"/>
  </w:num>
  <w:num w:numId="49" w16cid:durableId="812865686">
    <w:abstractNumId w:val="31"/>
  </w:num>
  <w:num w:numId="50" w16cid:durableId="1935160813">
    <w:abstractNumId w:val="39"/>
  </w:num>
  <w:num w:numId="51" w16cid:durableId="183410104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1sTQxMzcxM7QwMDdW0lEKTi0uzszPAykwqgUAYmd4zywAAAA="/>
  </w:docVars>
  <w:rsids>
    <w:rsidRoot w:val="00911152"/>
    <w:rsid w:val="0000013C"/>
    <w:rsid w:val="00005263"/>
    <w:rsid w:val="000130C9"/>
    <w:rsid w:val="000254BE"/>
    <w:rsid w:val="00027149"/>
    <w:rsid w:val="00030D0C"/>
    <w:rsid w:val="00033713"/>
    <w:rsid w:val="000441FE"/>
    <w:rsid w:val="00050D73"/>
    <w:rsid w:val="00051BCF"/>
    <w:rsid w:val="00057E72"/>
    <w:rsid w:val="000761F8"/>
    <w:rsid w:val="000774BE"/>
    <w:rsid w:val="000A1D39"/>
    <w:rsid w:val="000A5909"/>
    <w:rsid w:val="000B0A13"/>
    <w:rsid w:val="000B46CE"/>
    <w:rsid w:val="000D7ACD"/>
    <w:rsid w:val="000F21B8"/>
    <w:rsid w:val="0010523D"/>
    <w:rsid w:val="00110676"/>
    <w:rsid w:val="001326CE"/>
    <w:rsid w:val="0013622F"/>
    <w:rsid w:val="00137387"/>
    <w:rsid w:val="0014154A"/>
    <w:rsid w:val="00143B56"/>
    <w:rsid w:val="001537E1"/>
    <w:rsid w:val="00155777"/>
    <w:rsid w:val="001619CE"/>
    <w:rsid w:val="001756E6"/>
    <w:rsid w:val="00175A09"/>
    <w:rsid w:val="00182A78"/>
    <w:rsid w:val="001863EA"/>
    <w:rsid w:val="00195DDB"/>
    <w:rsid w:val="00197CFA"/>
    <w:rsid w:val="001A2D6C"/>
    <w:rsid w:val="001B4683"/>
    <w:rsid w:val="001C35C5"/>
    <w:rsid w:val="001D1E2B"/>
    <w:rsid w:val="001E111B"/>
    <w:rsid w:val="001F1121"/>
    <w:rsid w:val="00200253"/>
    <w:rsid w:val="00202D33"/>
    <w:rsid w:val="0022025A"/>
    <w:rsid w:val="002204A1"/>
    <w:rsid w:val="00222BD6"/>
    <w:rsid w:val="002237A8"/>
    <w:rsid w:val="00227ED5"/>
    <w:rsid w:val="002429D9"/>
    <w:rsid w:val="00245C18"/>
    <w:rsid w:val="0027107A"/>
    <w:rsid w:val="0027696D"/>
    <w:rsid w:val="002839DD"/>
    <w:rsid w:val="00287A46"/>
    <w:rsid w:val="002910E6"/>
    <w:rsid w:val="0029198B"/>
    <w:rsid w:val="002A01E8"/>
    <w:rsid w:val="002A2A20"/>
    <w:rsid w:val="002A33E6"/>
    <w:rsid w:val="002A5780"/>
    <w:rsid w:val="002A6375"/>
    <w:rsid w:val="002B1928"/>
    <w:rsid w:val="002B691A"/>
    <w:rsid w:val="002B697B"/>
    <w:rsid w:val="002C4EEE"/>
    <w:rsid w:val="002D46F0"/>
    <w:rsid w:val="002E4679"/>
    <w:rsid w:val="002E53A1"/>
    <w:rsid w:val="002F07E8"/>
    <w:rsid w:val="002F2186"/>
    <w:rsid w:val="003058C7"/>
    <w:rsid w:val="00311876"/>
    <w:rsid w:val="00313557"/>
    <w:rsid w:val="003168F8"/>
    <w:rsid w:val="0031798E"/>
    <w:rsid w:val="00323372"/>
    <w:rsid w:val="00324AA3"/>
    <w:rsid w:val="00326C97"/>
    <w:rsid w:val="00331B49"/>
    <w:rsid w:val="00331C8D"/>
    <w:rsid w:val="00346066"/>
    <w:rsid w:val="00351F69"/>
    <w:rsid w:val="00352563"/>
    <w:rsid w:val="00352FA0"/>
    <w:rsid w:val="0036124E"/>
    <w:rsid w:val="003655B7"/>
    <w:rsid w:val="00371F5B"/>
    <w:rsid w:val="00383D2E"/>
    <w:rsid w:val="00397DB7"/>
    <w:rsid w:val="003C0E15"/>
    <w:rsid w:val="003C23F5"/>
    <w:rsid w:val="003E0B12"/>
    <w:rsid w:val="003E3C01"/>
    <w:rsid w:val="003E3F1D"/>
    <w:rsid w:val="003F4B18"/>
    <w:rsid w:val="003F6A55"/>
    <w:rsid w:val="00400160"/>
    <w:rsid w:val="00401240"/>
    <w:rsid w:val="00414491"/>
    <w:rsid w:val="004229F2"/>
    <w:rsid w:val="0042511F"/>
    <w:rsid w:val="004265F0"/>
    <w:rsid w:val="00431265"/>
    <w:rsid w:val="00440049"/>
    <w:rsid w:val="004425D8"/>
    <w:rsid w:val="00446C77"/>
    <w:rsid w:val="004737DD"/>
    <w:rsid w:val="0047510E"/>
    <w:rsid w:val="004778DD"/>
    <w:rsid w:val="004863E3"/>
    <w:rsid w:val="004905BC"/>
    <w:rsid w:val="00490907"/>
    <w:rsid w:val="004A0961"/>
    <w:rsid w:val="004D1949"/>
    <w:rsid w:val="004D2FAB"/>
    <w:rsid w:val="004E534B"/>
    <w:rsid w:val="004F2B9E"/>
    <w:rsid w:val="00505890"/>
    <w:rsid w:val="005115B6"/>
    <w:rsid w:val="005158E8"/>
    <w:rsid w:val="00515F5D"/>
    <w:rsid w:val="00527129"/>
    <w:rsid w:val="00527343"/>
    <w:rsid w:val="00535472"/>
    <w:rsid w:val="005510FB"/>
    <w:rsid w:val="00560B97"/>
    <w:rsid w:val="00565426"/>
    <w:rsid w:val="00566A4B"/>
    <w:rsid w:val="005936EE"/>
    <w:rsid w:val="005A5650"/>
    <w:rsid w:val="005B7B52"/>
    <w:rsid w:val="005D084B"/>
    <w:rsid w:val="005D15A1"/>
    <w:rsid w:val="005D1C1B"/>
    <w:rsid w:val="005D4B9F"/>
    <w:rsid w:val="005D4C4B"/>
    <w:rsid w:val="005D5D5C"/>
    <w:rsid w:val="005D768C"/>
    <w:rsid w:val="005D77AD"/>
    <w:rsid w:val="005F0B30"/>
    <w:rsid w:val="00606E83"/>
    <w:rsid w:val="00636D6D"/>
    <w:rsid w:val="00661BCC"/>
    <w:rsid w:val="0066621B"/>
    <w:rsid w:val="00667269"/>
    <w:rsid w:val="00677824"/>
    <w:rsid w:val="00680ADA"/>
    <w:rsid w:val="00681347"/>
    <w:rsid w:val="00692780"/>
    <w:rsid w:val="00693877"/>
    <w:rsid w:val="00695E3E"/>
    <w:rsid w:val="006C0D7C"/>
    <w:rsid w:val="006C3E64"/>
    <w:rsid w:val="006C6B1A"/>
    <w:rsid w:val="006D662D"/>
    <w:rsid w:val="006E0661"/>
    <w:rsid w:val="006F3FC6"/>
    <w:rsid w:val="006F553A"/>
    <w:rsid w:val="006F5834"/>
    <w:rsid w:val="006F5865"/>
    <w:rsid w:val="007250E5"/>
    <w:rsid w:val="0072605B"/>
    <w:rsid w:val="00741998"/>
    <w:rsid w:val="00742775"/>
    <w:rsid w:val="00742C87"/>
    <w:rsid w:val="00742DA7"/>
    <w:rsid w:val="0074762E"/>
    <w:rsid w:val="00747ECA"/>
    <w:rsid w:val="00766F95"/>
    <w:rsid w:val="007722BF"/>
    <w:rsid w:val="00782EF4"/>
    <w:rsid w:val="007979C3"/>
    <w:rsid w:val="007A2E90"/>
    <w:rsid w:val="007A59CC"/>
    <w:rsid w:val="007B1761"/>
    <w:rsid w:val="007B219E"/>
    <w:rsid w:val="007B5416"/>
    <w:rsid w:val="007B6C30"/>
    <w:rsid w:val="007C16AA"/>
    <w:rsid w:val="007C3310"/>
    <w:rsid w:val="007C4BC7"/>
    <w:rsid w:val="007C70BE"/>
    <w:rsid w:val="007D1C43"/>
    <w:rsid w:val="007D5193"/>
    <w:rsid w:val="007D58ED"/>
    <w:rsid w:val="007E4845"/>
    <w:rsid w:val="007F6A2B"/>
    <w:rsid w:val="007F771B"/>
    <w:rsid w:val="00814377"/>
    <w:rsid w:val="00825312"/>
    <w:rsid w:val="00833212"/>
    <w:rsid w:val="008340C6"/>
    <w:rsid w:val="00840541"/>
    <w:rsid w:val="00840A78"/>
    <w:rsid w:val="00842B6C"/>
    <w:rsid w:val="00844860"/>
    <w:rsid w:val="008547DD"/>
    <w:rsid w:val="00881DD3"/>
    <w:rsid w:val="00886FF4"/>
    <w:rsid w:val="008877AC"/>
    <w:rsid w:val="00890CEA"/>
    <w:rsid w:val="0089250C"/>
    <w:rsid w:val="00896F3F"/>
    <w:rsid w:val="008A42C1"/>
    <w:rsid w:val="008A62F4"/>
    <w:rsid w:val="008B6985"/>
    <w:rsid w:val="008D1056"/>
    <w:rsid w:val="008F2B0C"/>
    <w:rsid w:val="00900F65"/>
    <w:rsid w:val="00910884"/>
    <w:rsid w:val="00911152"/>
    <w:rsid w:val="009359D1"/>
    <w:rsid w:val="0093784E"/>
    <w:rsid w:val="00944D4D"/>
    <w:rsid w:val="00972191"/>
    <w:rsid w:val="00981D53"/>
    <w:rsid w:val="00994924"/>
    <w:rsid w:val="0099757D"/>
    <w:rsid w:val="009A6FE6"/>
    <w:rsid w:val="009B2935"/>
    <w:rsid w:val="009B2DDE"/>
    <w:rsid w:val="009B4C51"/>
    <w:rsid w:val="009B757B"/>
    <w:rsid w:val="009C4444"/>
    <w:rsid w:val="009C662D"/>
    <w:rsid w:val="009C6DAE"/>
    <w:rsid w:val="009D4704"/>
    <w:rsid w:val="009E4135"/>
    <w:rsid w:val="009E5EA4"/>
    <w:rsid w:val="009F2883"/>
    <w:rsid w:val="009F3942"/>
    <w:rsid w:val="009F76FC"/>
    <w:rsid w:val="009F7A8A"/>
    <w:rsid w:val="00A02399"/>
    <w:rsid w:val="00A3729B"/>
    <w:rsid w:val="00A61EB4"/>
    <w:rsid w:val="00A71F0C"/>
    <w:rsid w:val="00A75BC8"/>
    <w:rsid w:val="00A835B4"/>
    <w:rsid w:val="00A936A7"/>
    <w:rsid w:val="00A9768A"/>
    <w:rsid w:val="00AA1859"/>
    <w:rsid w:val="00AA5E98"/>
    <w:rsid w:val="00AB0E4A"/>
    <w:rsid w:val="00AB148C"/>
    <w:rsid w:val="00AD0626"/>
    <w:rsid w:val="00AD4822"/>
    <w:rsid w:val="00AD7494"/>
    <w:rsid w:val="00AD74FA"/>
    <w:rsid w:val="00AF178A"/>
    <w:rsid w:val="00AF7468"/>
    <w:rsid w:val="00B047FB"/>
    <w:rsid w:val="00B163A5"/>
    <w:rsid w:val="00B21674"/>
    <w:rsid w:val="00B44642"/>
    <w:rsid w:val="00B53A5D"/>
    <w:rsid w:val="00B725D0"/>
    <w:rsid w:val="00B73071"/>
    <w:rsid w:val="00B85DF4"/>
    <w:rsid w:val="00B87D7C"/>
    <w:rsid w:val="00B87E92"/>
    <w:rsid w:val="00B9412D"/>
    <w:rsid w:val="00B97F0E"/>
    <w:rsid w:val="00BB04BC"/>
    <w:rsid w:val="00BB22FA"/>
    <w:rsid w:val="00BC0528"/>
    <w:rsid w:val="00BC6C52"/>
    <w:rsid w:val="00BD6075"/>
    <w:rsid w:val="00BF7A73"/>
    <w:rsid w:val="00C122B6"/>
    <w:rsid w:val="00C26DA2"/>
    <w:rsid w:val="00C41657"/>
    <w:rsid w:val="00C42305"/>
    <w:rsid w:val="00C43560"/>
    <w:rsid w:val="00C53C86"/>
    <w:rsid w:val="00C614CE"/>
    <w:rsid w:val="00C6586A"/>
    <w:rsid w:val="00C65B40"/>
    <w:rsid w:val="00C8001E"/>
    <w:rsid w:val="00C8117C"/>
    <w:rsid w:val="00C81ED2"/>
    <w:rsid w:val="00C82F47"/>
    <w:rsid w:val="00C84F76"/>
    <w:rsid w:val="00C90DC0"/>
    <w:rsid w:val="00CA478D"/>
    <w:rsid w:val="00CA71A1"/>
    <w:rsid w:val="00CB40AC"/>
    <w:rsid w:val="00CC795D"/>
    <w:rsid w:val="00CD317A"/>
    <w:rsid w:val="00CD697F"/>
    <w:rsid w:val="00CF09FB"/>
    <w:rsid w:val="00CF418F"/>
    <w:rsid w:val="00CF4B18"/>
    <w:rsid w:val="00CF5788"/>
    <w:rsid w:val="00CF6E4A"/>
    <w:rsid w:val="00CF78E1"/>
    <w:rsid w:val="00CF7CCE"/>
    <w:rsid w:val="00D02E66"/>
    <w:rsid w:val="00D20283"/>
    <w:rsid w:val="00D227CE"/>
    <w:rsid w:val="00D25046"/>
    <w:rsid w:val="00D26907"/>
    <w:rsid w:val="00D356C7"/>
    <w:rsid w:val="00D36F34"/>
    <w:rsid w:val="00D56DEB"/>
    <w:rsid w:val="00D6139D"/>
    <w:rsid w:val="00D65649"/>
    <w:rsid w:val="00D8796C"/>
    <w:rsid w:val="00D944EC"/>
    <w:rsid w:val="00D955F1"/>
    <w:rsid w:val="00D961CB"/>
    <w:rsid w:val="00DC13CC"/>
    <w:rsid w:val="00DD0AC2"/>
    <w:rsid w:val="00DD584E"/>
    <w:rsid w:val="00DE764D"/>
    <w:rsid w:val="00E11078"/>
    <w:rsid w:val="00E132A0"/>
    <w:rsid w:val="00E17BBF"/>
    <w:rsid w:val="00E22115"/>
    <w:rsid w:val="00E23A00"/>
    <w:rsid w:val="00E27C5F"/>
    <w:rsid w:val="00E304E8"/>
    <w:rsid w:val="00E44775"/>
    <w:rsid w:val="00E463B9"/>
    <w:rsid w:val="00E47AF5"/>
    <w:rsid w:val="00E52C43"/>
    <w:rsid w:val="00E54CF2"/>
    <w:rsid w:val="00E55BDC"/>
    <w:rsid w:val="00E67D8E"/>
    <w:rsid w:val="00E712EE"/>
    <w:rsid w:val="00E73A37"/>
    <w:rsid w:val="00E81529"/>
    <w:rsid w:val="00E91CA4"/>
    <w:rsid w:val="00E92A07"/>
    <w:rsid w:val="00E963AC"/>
    <w:rsid w:val="00E966E0"/>
    <w:rsid w:val="00EA07B8"/>
    <w:rsid w:val="00EA18E0"/>
    <w:rsid w:val="00EA6BF3"/>
    <w:rsid w:val="00EB0D7F"/>
    <w:rsid w:val="00EC07A8"/>
    <w:rsid w:val="00EE4526"/>
    <w:rsid w:val="00EF2A97"/>
    <w:rsid w:val="00F05C13"/>
    <w:rsid w:val="00F24263"/>
    <w:rsid w:val="00F265C8"/>
    <w:rsid w:val="00F31E40"/>
    <w:rsid w:val="00F3420F"/>
    <w:rsid w:val="00F36EA7"/>
    <w:rsid w:val="00F36EF9"/>
    <w:rsid w:val="00F45541"/>
    <w:rsid w:val="00F47C54"/>
    <w:rsid w:val="00F6663F"/>
    <w:rsid w:val="00F7645D"/>
    <w:rsid w:val="00F76917"/>
    <w:rsid w:val="00F8688B"/>
    <w:rsid w:val="00F97A1E"/>
    <w:rsid w:val="00F97F90"/>
    <w:rsid w:val="00FA0355"/>
    <w:rsid w:val="00FA3B61"/>
    <w:rsid w:val="00FA6E0B"/>
    <w:rsid w:val="00FC63A4"/>
    <w:rsid w:val="00FD35F2"/>
    <w:rsid w:val="00FF1CF0"/>
    <w:rsid w:val="00FF4C2F"/>
    <w:rsid w:val="00FF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A06D8"/>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semiHidden="1"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0B97"/>
    <w:pPr>
      <w:spacing w:before="160" w:after="80" w:line="336" w:lineRule="auto"/>
    </w:pPr>
    <w:rPr>
      <w:rFonts w:ascii="Verdana" w:hAnsi="Verdana"/>
      <w:szCs w:val="24"/>
    </w:rPr>
  </w:style>
  <w:style w:type="paragraph" w:styleId="Heading1">
    <w:name w:val="heading 1"/>
    <w:basedOn w:val="Normal"/>
    <w:next w:val="Normal"/>
    <w:link w:val="Heading1Char"/>
    <w:qFormat/>
    <w:rsid w:val="00560B97"/>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560B97"/>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560B97"/>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560B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0B97"/>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B97"/>
    <w:pPr>
      <w:ind w:left="720"/>
    </w:pPr>
  </w:style>
  <w:style w:type="character" w:styleId="FollowedHyperlink">
    <w:name w:val="FollowedHyperlink"/>
    <w:rsid w:val="00560B97"/>
    <w:rPr>
      <w:color w:val="800080"/>
      <w:u w:val="single"/>
    </w:rPr>
  </w:style>
  <w:style w:type="paragraph" w:styleId="Footer">
    <w:name w:val="footer"/>
    <w:basedOn w:val="Normal"/>
    <w:link w:val="FooterChar"/>
    <w:rsid w:val="00560B97"/>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560B97"/>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uiPriority w:val="99"/>
    <w:rsid w:val="00560B97"/>
    <w:rPr>
      <w:color w:val="0000FF"/>
      <w:u w:val="single"/>
    </w:rPr>
  </w:style>
  <w:style w:type="paragraph" w:customStyle="1" w:styleId="NumberedHeading2">
    <w:name w:val="Numbered Heading 2"/>
    <w:basedOn w:val="Normal"/>
    <w:rsid w:val="00560B97"/>
    <w:pPr>
      <w:numPr>
        <w:numId w:val="1"/>
      </w:numPr>
    </w:pPr>
  </w:style>
  <w:style w:type="paragraph" w:customStyle="1" w:styleId="Outlinenumbering">
    <w:name w:val="Outline numbering"/>
    <w:basedOn w:val="Normal"/>
    <w:rsid w:val="00560B97"/>
    <w:pPr>
      <w:numPr>
        <w:numId w:val="2"/>
      </w:numPr>
      <w:tabs>
        <w:tab w:val="clear" w:pos="360"/>
        <w:tab w:val="num" w:pos="720"/>
      </w:tabs>
      <w:ind w:left="720"/>
    </w:pPr>
    <w:rPr>
      <w:szCs w:val="20"/>
    </w:rPr>
  </w:style>
  <w:style w:type="character" w:styleId="PageNumber">
    <w:name w:val="page number"/>
    <w:basedOn w:val="DefaultParagraphFont"/>
    <w:rsid w:val="00560B97"/>
  </w:style>
  <w:style w:type="character" w:customStyle="1" w:styleId="UnresolvedMention1">
    <w:name w:val="Unresolved Mention1"/>
    <w:basedOn w:val="DefaultParagraphFont"/>
    <w:uiPriority w:val="99"/>
    <w:semiHidden/>
    <w:unhideWhenUsed/>
    <w:rsid w:val="001D1E2B"/>
    <w:rPr>
      <w:color w:val="808080"/>
      <w:shd w:val="clear" w:color="auto" w:fill="E6E6E6"/>
    </w:rPr>
  </w:style>
  <w:style w:type="character" w:styleId="PlaceholderText">
    <w:name w:val="Placeholder Text"/>
    <w:basedOn w:val="DefaultParagraphFont"/>
    <w:uiPriority w:val="99"/>
    <w:semiHidden/>
    <w:rsid w:val="00EF2A97"/>
    <w:rPr>
      <w:color w:val="808080"/>
    </w:rPr>
  </w:style>
  <w:style w:type="character" w:customStyle="1" w:styleId="Red">
    <w:name w:val="Red"/>
    <w:basedOn w:val="DefaultParagraphFont"/>
    <w:uiPriority w:val="1"/>
    <w:rsid w:val="00EF2A97"/>
    <w:rPr>
      <w:color w:val="FF0000"/>
    </w:rPr>
  </w:style>
  <w:style w:type="paragraph" w:styleId="TOCHeading">
    <w:name w:val="TOC Heading"/>
    <w:basedOn w:val="Heading1"/>
    <w:next w:val="Normal"/>
    <w:uiPriority w:val="39"/>
    <w:unhideWhenUsed/>
    <w:qFormat/>
    <w:rsid w:val="00560B97"/>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560B97"/>
    <w:pPr>
      <w:spacing w:after="100" w:line="240" w:lineRule="auto"/>
    </w:pPr>
  </w:style>
  <w:style w:type="paragraph" w:styleId="TOC2">
    <w:name w:val="toc 2"/>
    <w:basedOn w:val="Normal"/>
    <w:next w:val="Normal"/>
    <w:autoRedefine/>
    <w:uiPriority w:val="39"/>
    <w:unhideWhenUsed/>
    <w:rsid w:val="00560B97"/>
    <w:pPr>
      <w:spacing w:after="100" w:line="240" w:lineRule="auto"/>
      <w:ind w:left="202"/>
    </w:pPr>
  </w:style>
  <w:style w:type="character" w:styleId="UnresolvedMention">
    <w:name w:val="Unresolved Mention"/>
    <w:basedOn w:val="DefaultParagraphFont"/>
    <w:uiPriority w:val="99"/>
    <w:semiHidden/>
    <w:unhideWhenUsed/>
    <w:rsid w:val="00840A78"/>
    <w:rPr>
      <w:color w:val="605E5C"/>
      <w:shd w:val="clear" w:color="auto" w:fill="E1DFDD"/>
    </w:rPr>
  </w:style>
  <w:style w:type="paragraph" w:customStyle="1" w:styleId="Code">
    <w:name w:val="Code"/>
    <w:basedOn w:val="Normal"/>
    <w:qFormat/>
    <w:rsid w:val="00560B97"/>
    <w:pPr>
      <w:spacing w:before="80" w:line="240" w:lineRule="auto"/>
    </w:pPr>
    <w:rPr>
      <w:rFonts w:ascii="Courier New" w:hAnsi="Courier New"/>
    </w:rPr>
  </w:style>
  <w:style w:type="paragraph" w:styleId="TOC3">
    <w:name w:val="toc 3"/>
    <w:basedOn w:val="Normal"/>
    <w:next w:val="Normal"/>
    <w:autoRedefine/>
    <w:uiPriority w:val="39"/>
    <w:unhideWhenUsed/>
    <w:rsid w:val="00560B97"/>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00356">
      <w:bodyDiv w:val="1"/>
      <w:marLeft w:val="0"/>
      <w:marRight w:val="0"/>
      <w:marTop w:val="0"/>
      <w:marBottom w:val="0"/>
      <w:divBdr>
        <w:top w:val="none" w:sz="0" w:space="0" w:color="auto"/>
        <w:left w:val="none" w:sz="0" w:space="0" w:color="auto"/>
        <w:bottom w:val="none" w:sz="0" w:space="0" w:color="auto"/>
        <w:right w:val="none" w:sz="0" w:space="0" w:color="auto"/>
      </w:divBdr>
      <w:divsChild>
        <w:div w:id="1672759752">
          <w:marLeft w:val="0"/>
          <w:marRight w:val="0"/>
          <w:marTop w:val="0"/>
          <w:marBottom w:val="0"/>
          <w:divBdr>
            <w:top w:val="none" w:sz="0" w:space="0" w:color="auto"/>
            <w:left w:val="none" w:sz="0" w:space="0" w:color="auto"/>
            <w:bottom w:val="none" w:sz="0" w:space="0" w:color="auto"/>
            <w:right w:val="none" w:sz="0" w:space="0" w:color="auto"/>
          </w:divBdr>
        </w:div>
      </w:divsChild>
    </w:div>
    <w:div w:id="311298425">
      <w:bodyDiv w:val="1"/>
      <w:marLeft w:val="0"/>
      <w:marRight w:val="0"/>
      <w:marTop w:val="0"/>
      <w:marBottom w:val="0"/>
      <w:divBdr>
        <w:top w:val="none" w:sz="0" w:space="0" w:color="auto"/>
        <w:left w:val="none" w:sz="0" w:space="0" w:color="auto"/>
        <w:bottom w:val="none" w:sz="0" w:space="0" w:color="auto"/>
        <w:right w:val="none" w:sz="0" w:space="0" w:color="auto"/>
      </w:divBdr>
      <w:divsChild>
        <w:div w:id="832525382">
          <w:marLeft w:val="0"/>
          <w:marRight w:val="0"/>
          <w:marTop w:val="0"/>
          <w:marBottom w:val="0"/>
          <w:divBdr>
            <w:top w:val="none" w:sz="0" w:space="0" w:color="auto"/>
            <w:left w:val="none" w:sz="0" w:space="0" w:color="auto"/>
            <w:bottom w:val="none" w:sz="0" w:space="0" w:color="auto"/>
            <w:right w:val="none" w:sz="0" w:space="0" w:color="auto"/>
          </w:divBdr>
        </w:div>
      </w:divsChild>
    </w:div>
    <w:div w:id="520045609">
      <w:bodyDiv w:val="1"/>
      <w:marLeft w:val="0"/>
      <w:marRight w:val="0"/>
      <w:marTop w:val="0"/>
      <w:marBottom w:val="0"/>
      <w:divBdr>
        <w:top w:val="none" w:sz="0" w:space="0" w:color="auto"/>
        <w:left w:val="none" w:sz="0" w:space="0" w:color="auto"/>
        <w:bottom w:val="none" w:sz="0" w:space="0" w:color="auto"/>
        <w:right w:val="none" w:sz="0" w:space="0" w:color="auto"/>
      </w:divBdr>
    </w:div>
    <w:div w:id="1385451943">
      <w:bodyDiv w:val="1"/>
      <w:marLeft w:val="0"/>
      <w:marRight w:val="0"/>
      <w:marTop w:val="0"/>
      <w:marBottom w:val="0"/>
      <w:divBdr>
        <w:top w:val="none" w:sz="0" w:space="0" w:color="auto"/>
        <w:left w:val="none" w:sz="0" w:space="0" w:color="auto"/>
        <w:bottom w:val="none" w:sz="0" w:space="0" w:color="auto"/>
        <w:right w:val="none" w:sz="0" w:space="0" w:color="auto"/>
      </w:divBdr>
      <w:divsChild>
        <w:div w:id="2084524113">
          <w:marLeft w:val="0"/>
          <w:marRight w:val="0"/>
          <w:marTop w:val="0"/>
          <w:marBottom w:val="0"/>
          <w:divBdr>
            <w:top w:val="none" w:sz="0" w:space="0" w:color="auto"/>
            <w:left w:val="none" w:sz="0" w:space="0" w:color="auto"/>
            <w:bottom w:val="none" w:sz="0" w:space="0" w:color="auto"/>
            <w:right w:val="none" w:sz="0" w:space="0" w:color="auto"/>
          </w:divBdr>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295629">
      <w:bodyDiv w:val="1"/>
      <w:marLeft w:val="0"/>
      <w:marRight w:val="0"/>
      <w:marTop w:val="0"/>
      <w:marBottom w:val="0"/>
      <w:divBdr>
        <w:top w:val="none" w:sz="0" w:space="0" w:color="auto"/>
        <w:left w:val="none" w:sz="0" w:space="0" w:color="auto"/>
        <w:bottom w:val="none" w:sz="0" w:space="0" w:color="auto"/>
        <w:right w:val="none" w:sz="0" w:space="0" w:color="auto"/>
      </w:divBdr>
    </w:div>
    <w:div w:id="20709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uncher.nirsoft.net/downloads/index.html" TargetMode="External"/><Relationship Id="rId13" Type="http://schemas.openxmlformats.org/officeDocument/2006/relationships/hyperlink" Target="http://nutsaboutnets.com/archives/netsurveyor-wifi-scanner" TargetMode="External"/><Relationship Id="rId18" Type="http://schemas.openxmlformats.org/officeDocument/2006/relationships/hyperlink" Target="http://www.speedtest.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irsoft.net/utils/wireless_network_watcher.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wigl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rsoft.net/utils/wireless_ke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nirsoft.net" TargetMode="External"/><Relationship Id="rId14" Type="http://schemas.openxmlformats.org/officeDocument/2006/relationships/hyperlink" Target="https://www.techspot.com/downloads/6904-netsurveyor.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B2A28F7BB543198D33E15021178083"/>
        <w:category>
          <w:name w:val="General"/>
          <w:gallery w:val="placeholder"/>
        </w:category>
        <w:types>
          <w:type w:val="bbPlcHdr"/>
        </w:types>
        <w:behaviors>
          <w:behavior w:val="content"/>
        </w:behaviors>
        <w:guid w:val="{878BAE2C-AA60-4D47-BF69-DD8CF6B54CB8}"/>
      </w:docPartPr>
      <w:docPartBody>
        <w:p w:rsidR="00D57CE1" w:rsidRDefault="003118E3" w:rsidP="003118E3">
          <w:pPr>
            <w:pStyle w:val="41B2A28F7BB543198D33E15021178083"/>
          </w:pPr>
          <w:r w:rsidRPr="004B3313">
            <w:rPr>
              <w:rStyle w:val="PlaceholderText"/>
              <w:color w:val="FF0000"/>
            </w:rPr>
            <w:t>Click or tap here to enter text.</w:t>
          </w:r>
        </w:p>
      </w:docPartBody>
    </w:docPart>
    <w:docPart>
      <w:docPartPr>
        <w:name w:val="FDA224E5D22C4CF5BC77283D5C87983C"/>
        <w:category>
          <w:name w:val="General"/>
          <w:gallery w:val="placeholder"/>
        </w:category>
        <w:types>
          <w:type w:val="bbPlcHdr"/>
        </w:types>
        <w:behaviors>
          <w:behavior w:val="content"/>
        </w:behaviors>
        <w:guid w:val="{F6E2D0E1-71DD-4488-9259-DD58715FCDAB}"/>
      </w:docPartPr>
      <w:docPartBody>
        <w:p w:rsidR="00D57CE1" w:rsidRDefault="003118E3" w:rsidP="003118E3">
          <w:pPr>
            <w:pStyle w:val="FDA224E5D22C4CF5BC77283D5C87983C"/>
          </w:pPr>
          <w:r w:rsidRPr="004B3313">
            <w:rPr>
              <w:rStyle w:val="PlaceholderText"/>
              <w:color w:val="FF0000"/>
            </w:rPr>
            <w:t>Click or tap here to enter text.</w:t>
          </w:r>
        </w:p>
      </w:docPartBody>
    </w:docPart>
    <w:docPart>
      <w:docPartPr>
        <w:name w:val="46E6C01BE6AB49939E823C6731DB659C"/>
        <w:category>
          <w:name w:val="General"/>
          <w:gallery w:val="placeholder"/>
        </w:category>
        <w:types>
          <w:type w:val="bbPlcHdr"/>
        </w:types>
        <w:behaviors>
          <w:behavior w:val="content"/>
        </w:behaviors>
        <w:guid w:val="{E26050DD-D3F5-4B87-8B2A-8B50B8DACF09}"/>
      </w:docPartPr>
      <w:docPartBody>
        <w:p w:rsidR="00D57CE1" w:rsidRDefault="003118E3" w:rsidP="003118E3">
          <w:pPr>
            <w:pStyle w:val="46E6C01BE6AB49939E823C6731DB659C"/>
          </w:pPr>
          <w:r w:rsidRPr="004B3313">
            <w:rPr>
              <w:rStyle w:val="PlaceholderText"/>
              <w:color w:val="FF0000"/>
            </w:rPr>
            <w:t>Click or tap here to enter text.</w:t>
          </w:r>
        </w:p>
      </w:docPartBody>
    </w:docPart>
    <w:docPart>
      <w:docPartPr>
        <w:name w:val="F2F9F2D588224F3BBB12D44249BA74AB"/>
        <w:category>
          <w:name w:val="General"/>
          <w:gallery w:val="placeholder"/>
        </w:category>
        <w:types>
          <w:type w:val="bbPlcHdr"/>
        </w:types>
        <w:behaviors>
          <w:behavior w:val="content"/>
        </w:behaviors>
        <w:guid w:val="{CA7508F5-100C-4671-A551-2285663E51E7}"/>
      </w:docPartPr>
      <w:docPartBody>
        <w:p w:rsidR="00D57CE1" w:rsidRDefault="003118E3" w:rsidP="003118E3">
          <w:pPr>
            <w:pStyle w:val="F2F9F2D588224F3BBB12D44249BA74AB"/>
          </w:pPr>
          <w:r w:rsidRPr="004B3313">
            <w:rPr>
              <w:rStyle w:val="PlaceholderText"/>
              <w:color w:val="FF0000"/>
            </w:rPr>
            <w:t>Click or tap here to enter text.</w:t>
          </w:r>
        </w:p>
      </w:docPartBody>
    </w:docPart>
    <w:docPart>
      <w:docPartPr>
        <w:name w:val="45D4D3A51A2443DF924E51BB895D8EC2"/>
        <w:category>
          <w:name w:val="General"/>
          <w:gallery w:val="placeholder"/>
        </w:category>
        <w:types>
          <w:type w:val="bbPlcHdr"/>
        </w:types>
        <w:behaviors>
          <w:behavior w:val="content"/>
        </w:behaviors>
        <w:guid w:val="{898A6B05-C5EE-4576-840F-63A619FF51B5}"/>
      </w:docPartPr>
      <w:docPartBody>
        <w:p w:rsidR="00D57CE1" w:rsidRDefault="003118E3" w:rsidP="003118E3">
          <w:pPr>
            <w:pStyle w:val="45D4D3A51A2443DF924E51BB895D8EC2"/>
          </w:pPr>
          <w:r w:rsidRPr="004B3313">
            <w:rPr>
              <w:rStyle w:val="PlaceholderText"/>
              <w:color w:val="FF0000"/>
            </w:rPr>
            <w:t>Click or tap here to enter text.</w:t>
          </w:r>
        </w:p>
      </w:docPartBody>
    </w:docPart>
    <w:docPart>
      <w:docPartPr>
        <w:name w:val="5DE20D1EBEFE4110AF57E4F7E3500FB2"/>
        <w:category>
          <w:name w:val="General"/>
          <w:gallery w:val="placeholder"/>
        </w:category>
        <w:types>
          <w:type w:val="bbPlcHdr"/>
        </w:types>
        <w:behaviors>
          <w:behavior w:val="content"/>
        </w:behaviors>
        <w:guid w:val="{63A231C5-5643-42AE-951D-7663D274A621}"/>
      </w:docPartPr>
      <w:docPartBody>
        <w:p w:rsidR="00D57CE1" w:rsidRDefault="003118E3" w:rsidP="003118E3">
          <w:pPr>
            <w:pStyle w:val="5DE20D1EBEFE4110AF57E4F7E3500FB2"/>
          </w:pPr>
          <w:r w:rsidRPr="004B3313">
            <w:rPr>
              <w:rStyle w:val="PlaceholderText"/>
              <w:color w:val="FF0000"/>
            </w:rPr>
            <w:t>Click or tap here to enter text.</w:t>
          </w:r>
        </w:p>
      </w:docPartBody>
    </w:docPart>
    <w:docPart>
      <w:docPartPr>
        <w:name w:val="D1EFC9DD43CD4765B01212C8D6473C06"/>
        <w:category>
          <w:name w:val="General"/>
          <w:gallery w:val="placeholder"/>
        </w:category>
        <w:types>
          <w:type w:val="bbPlcHdr"/>
        </w:types>
        <w:behaviors>
          <w:behavior w:val="content"/>
        </w:behaviors>
        <w:guid w:val="{AC49B671-28C3-4694-8C78-6E7AD71FD821}"/>
      </w:docPartPr>
      <w:docPartBody>
        <w:p w:rsidR="00D57CE1" w:rsidRDefault="003118E3" w:rsidP="003118E3">
          <w:pPr>
            <w:pStyle w:val="D1EFC9DD43CD4765B01212C8D6473C06"/>
          </w:pPr>
          <w:r w:rsidRPr="004B3313">
            <w:rPr>
              <w:rStyle w:val="PlaceholderText"/>
              <w:color w:val="FF0000"/>
            </w:rPr>
            <w:t>Click or tap here to enter text.</w:t>
          </w:r>
        </w:p>
      </w:docPartBody>
    </w:docPart>
    <w:docPart>
      <w:docPartPr>
        <w:name w:val="18B3CC697902453B8EAC2E4D15DBE9F4"/>
        <w:category>
          <w:name w:val="General"/>
          <w:gallery w:val="placeholder"/>
        </w:category>
        <w:types>
          <w:type w:val="bbPlcHdr"/>
        </w:types>
        <w:behaviors>
          <w:behavior w:val="content"/>
        </w:behaviors>
        <w:guid w:val="{9AB7AF92-50F9-4289-9928-FBED4ADCAC82}"/>
      </w:docPartPr>
      <w:docPartBody>
        <w:p w:rsidR="00D57CE1" w:rsidRDefault="003118E3" w:rsidP="003118E3">
          <w:pPr>
            <w:pStyle w:val="18B3CC697902453B8EAC2E4D15DBE9F4"/>
          </w:pPr>
          <w:r w:rsidRPr="004B3313">
            <w:rPr>
              <w:rStyle w:val="PlaceholderText"/>
              <w:color w:val="FF0000"/>
            </w:rPr>
            <w:t>Click or tap here to enter text.</w:t>
          </w:r>
        </w:p>
      </w:docPartBody>
    </w:docPart>
    <w:docPart>
      <w:docPartPr>
        <w:name w:val="7FF86C3C0224468E97926E427624221E"/>
        <w:category>
          <w:name w:val="General"/>
          <w:gallery w:val="placeholder"/>
        </w:category>
        <w:types>
          <w:type w:val="bbPlcHdr"/>
        </w:types>
        <w:behaviors>
          <w:behavior w:val="content"/>
        </w:behaviors>
        <w:guid w:val="{8B9C2036-9492-4600-AC61-BE5F6ED52CC2}"/>
      </w:docPartPr>
      <w:docPartBody>
        <w:p w:rsidR="00D57CE1" w:rsidRDefault="003118E3" w:rsidP="003118E3">
          <w:pPr>
            <w:pStyle w:val="7FF86C3C0224468E97926E427624221E"/>
          </w:pPr>
          <w:r w:rsidRPr="004B3313">
            <w:rPr>
              <w:rStyle w:val="PlaceholderText"/>
              <w:color w:val="FF0000"/>
            </w:rPr>
            <w:t>Click or tap here to enter text.</w:t>
          </w:r>
        </w:p>
      </w:docPartBody>
    </w:docPart>
    <w:docPart>
      <w:docPartPr>
        <w:name w:val="B75880A69CA945EF84C1AB3B0329814C"/>
        <w:category>
          <w:name w:val="General"/>
          <w:gallery w:val="placeholder"/>
        </w:category>
        <w:types>
          <w:type w:val="bbPlcHdr"/>
        </w:types>
        <w:behaviors>
          <w:behavior w:val="content"/>
        </w:behaviors>
        <w:guid w:val="{10BDE53A-2AD2-48E0-A24F-A679378E03BE}"/>
      </w:docPartPr>
      <w:docPartBody>
        <w:p w:rsidR="00D57CE1" w:rsidRDefault="003118E3" w:rsidP="003118E3">
          <w:pPr>
            <w:pStyle w:val="B75880A69CA945EF84C1AB3B0329814C"/>
          </w:pPr>
          <w:r w:rsidRPr="004B3313">
            <w:rPr>
              <w:rStyle w:val="PlaceholderText"/>
              <w:color w:val="FF0000"/>
            </w:rPr>
            <w:t>Click or tap here to enter text.</w:t>
          </w:r>
        </w:p>
      </w:docPartBody>
    </w:docPart>
    <w:docPart>
      <w:docPartPr>
        <w:name w:val="D970577B770E4E23AFAD9F02171240C0"/>
        <w:category>
          <w:name w:val="General"/>
          <w:gallery w:val="placeholder"/>
        </w:category>
        <w:types>
          <w:type w:val="bbPlcHdr"/>
        </w:types>
        <w:behaviors>
          <w:behavior w:val="content"/>
        </w:behaviors>
        <w:guid w:val="{3BAE0A4C-6C86-49C8-B0AB-0627761BB0D6}"/>
      </w:docPartPr>
      <w:docPartBody>
        <w:p w:rsidR="00D57CE1" w:rsidRDefault="003118E3" w:rsidP="003118E3">
          <w:pPr>
            <w:pStyle w:val="D970577B770E4E23AFAD9F02171240C0"/>
          </w:pPr>
          <w:r w:rsidRPr="004B3313">
            <w:rPr>
              <w:rStyle w:val="PlaceholderText"/>
              <w:color w:val="FF0000"/>
            </w:rPr>
            <w:t>Click or tap here to enter text.</w:t>
          </w:r>
        </w:p>
      </w:docPartBody>
    </w:docPart>
    <w:docPart>
      <w:docPartPr>
        <w:name w:val="3C709304A9E74DEAB601C9CD7430E9F4"/>
        <w:category>
          <w:name w:val="General"/>
          <w:gallery w:val="placeholder"/>
        </w:category>
        <w:types>
          <w:type w:val="bbPlcHdr"/>
        </w:types>
        <w:behaviors>
          <w:behavior w:val="content"/>
        </w:behaviors>
        <w:guid w:val="{553D5F26-87AF-4FD3-9DD4-16C30569858A}"/>
      </w:docPartPr>
      <w:docPartBody>
        <w:p w:rsidR="00D57CE1" w:rsidRDefault="003118E3" w:rsidP="003118E3">
          <w:pPr>
            <w:pStyle w:val="3C709304A9E74DEAB601C9CD7430E9F4"/>
          </w:pPr>
          <w:r w:rsidRPr="004B3313">
            <w:rPr>
              <w:rStyle w:val="PlaceholderText"/>
              <w:color w:val="FF0000"/>
            </w:rPr>
            <w:t>Click or tap here to enter text.</w:t>
          </w:r>
        </w:p>
      </w:docPartBody>
    </w:docPart>
    <w:docPart>
      <w:docPartPr>
        <w:name w:val="CA081A8A9A174BD18B55092C1C896C7E"/>
        <w:category>
          <w:name w:val="General"/>
          <w:gallery w:val="placeholder"/>
        </w:category>
        <w:types>
          <w:type w:val="bbPlcHdr"/>
        </w:types>
        <w:behaviors>
          <w:behavior w:val="content"/>
        </w:behaviors>
        <w:guid w:val="{FC75A2EB-C814-42C2-A9EC-C2E80AE13F91}"/>
      </w:docPartPr>
      <w:docPartBody>
        <w:p w:rsidR="00D57CE1" w:rsidRDefault="003118E3" w:rsidP="003118E3">
          <w:pPr>
            <w:pStyle w:val="CA081A8A9A174BD18B55092C1C896C7E"/>
          </w:pPr>
          <w:r w:rsidRPr="004B3313">
            <w:rPr>
              <w:rStyle w:val="PlaceholderText"/>
              <w:color w:val="FF0000"/>
            </w:rPr>
            <w:t>Click or tap here to enter text.</w:t>
          </w:r>
        </w:p>
      </w:docPartBody>
    </w:docPart>
    <w:docPart>
      <w:docPartPr>
        <w:name w:val="C078B358D5274997A62CFC64F2DAF26E"/>
        <w:category>
          <w:name w:val="General"/>
          <w:gallery w:val="placeholder"/>
        </w:category>
        <w:types>
          <w:type w:val="bbPlcHdr"/>
        </w:types>
        <w:behaviors>
          <w:behavior w:val="content"/>
        </w:behaviors>
        <w:guid w:val="{F00DDC30-2FA7-4FAD-9801-14B9AEF379E7}"/>
      </w:docPartPr>
      <w:docPartBody>
        <w:p w:rsidR="00D57CE1" w:rsidRDefault="003118E3" w:rsidP="003118E3">
          <w:pPr>
            <w:pStyle w:val="C078B358D5274997A62CFC64F2DAF26E"/>
          </w:pPr>
          <w:r w:rsidRPr="004B3313">
            <w:rPr>
              <w:rStyle w:val="PlaceholderText"/>
              <w:color w:val="FF0000"/>
            </w:rPr>
            <w:t>Click or tap here to enter text.</w:t>
          </w:r>
        </w:p>
      </w:docPartBody>
    </w:docPart>
    <w:docPart>
      <w:docPartPr>
        <w:name w:val="A16271E9374D417AA1369461031C80D2"/>
        <w:category>
          <w:name w:val="General"/>
          <w:gallery w:val="placeholder"/>
        </w:category>
        <w:types>
          <w:type w:val="bbPlcHdr"/>
        </w:types>
        <w:behaviors>
          <w:behavior w:val="content"/>
        </w:behaviors>
        <w:guid w:val="{1BEBA0D7-2962-4CAD-A592-A86229F03619}"/>
      </w:docPartPr>
      <w:docPartBody>
        <w:p w:rsidR="00D57CE1" w:rsidRDefault="003118E3" w:rsidP="003118E3">
          <w:pPr>
            <w:pStyle w:val="A16271E9374D417AA1369461031C80D2"/>
          </w:pPr>
          <w:r w:rsidRPr="004B3313">
            <w:rPr>
              <w:rStyle w:val="PlaceholderText"/>
              <w:color w:val="FF0000"/>
            </w:rPr>
            <w:t>Click or tap here to enter text.</w:t>
          </w:r>
        </w:p>
      </w:docPartBody>
    </w:docPart>
    <w:docPart>
      <w:docPartPr>
        <w:name w:val="A2D129D51D1E42C9909C7A32F403A51A"/>
        <w:category>
          <w:name w:val="General"/>
          <w:gallery w:val="placeholder"/>
        </w:category>
        <w:types>
          <w:type w:val="bbPlcHdr"/>
        </w:types>
        <w:behaviors>
          <w:behavior w:val="content"/>
        </w:behaviors>
        <w:guid w:val="{6BB4E503-A9F6-402E-A4CE-93FE25985A54}"/>
      </w:docPartPr>
      <w:docPartBody>
        <w:p w:rsidR="00D57CE1" w:rsidRDefault="003118E3" w:rsidP="003118E3">
          <w:pPr>
            <w:pStyle w:val="A2D129D51D1E42C9909C7A32F403A51A"/>
          </w:pPr>
          <w:r w:rsidRPr="004B3313">
            <w:rPr>
              <w:rStyle w:val="PlaceholderText"/>
              <w:color w:val="FF0000"/>
            </w:rPr>
            <w:t>Click or tap here to enter text.</w:t>
          </w:r>
        </w:p>
      </w:docPartBody>
    </w:docPart>
    <w:docPart>
      <w:docPartPr>
        <w:name w:val="AF77538F68304283B32F879A2FD7B313"/>
        <w:category>
          <w:name w:val="General"/>
          <w:gallery w:val="placeholder"/>
        </w:category>
        <w:types>
          <w:type w:val="bbPlcHdr"/>
        </w:types>
        <w:behaviors>
          <w:behavior w:val="content"/>
        </w:behaviors>
        <w:guid w:val="{95AEFD89-421A-4035-9874-2626A4E6AD0F}"/>
      </w:docPartPr>
      <w:docPartBody>
        <w:p w:rsidR="00D57CE1" w:rsidRDefault="003118E3" w:rsidP="003118E3">
          <w:pPr>
            <w:pStyle w:val="AF77538F68304283B32F879A2FD7B313"/>
          </w:pPr>
          <w:r w:rsidRPr="004B3313">
            <w:rPr>
              <w:rStyle w:val="PlaceholderText"/>
              <w:color w:val="FF0000"/>
            </w:rPr>
            <w:t>Click or tap here to enter text.</w:t>
          </w:r>
        </w:p>
      </w:docPartBody>
    </w:docPart>
    <w:docPart>
      <w:docPartPr>
        <w:name w:val="4399C176EE94463899134BF98A049CD9"/>
        <w:category>
          <w:name w:val="General"/>
          <w:gallery w:val="placeholder"/>
        </w:category>
        <w:types>
          <w:type w:val="bbPlcHdr"/>
        </w:types>
        <w:behaviors>
          <w:behavior w:val="content"/>
        </w:behaviors>
        <w:guid w:val="{5B9850A7-16A0-451F-B2A8-9BF37C1513B8}"/>
      </w:docPartPr>
      <w:docPartBody>
        <w:p w:rsidR="00D57CE1" w:rsidRDefault="003118E3" w:rsidP="003118E3">
          <w:pPr>
            <w:pStyle w:val="4399C176EE94463899134BF98A049CD9"/>
          </w:pPr>
          <w:r w:rsidRPr="004B3313">
            <w:rPr>
              <w:rStyle w:val="PlaceholderText"/>
              <w:color w:val="FF0000"/>
            </w:rPr>
            <w:t>Click or tap here to enter text.</w:t>
          </w:r>
        </w:p>
      </w:docPartBody>
    </w:docPart>
    <w:docPart>
      <w:docPartPr>
        <w:name w:val="26BD48CB332A48C686DCF7D904CF4E42"/>
        <w:category>
          <w:name w:val="General"/>
          <w:gallery w:val="placeholder"/>
        </w:category>
        <w:types>
          <w:type w:val="bbPlcHdr"/>
        </w:types>
        <w:behaviors>
          <w:behavior w:val="content"/>
        </w:behaviors>
        <w:guid w:val="{FBD7A61C-C3ED-4F67-A3F5-824D143825F1}"/>
      </w:docPartPr>
      <w:docPartBody>
        <w:p w:rsidR="00D57CE1" w:rsidRDefault="003118E3" w:rsidP="003118E3">
          <w:pPr>
            <w:pStyle w:val="26BD48CB332A48C686DCF7D904CF4E42"/>
          </w:pPr>
          <w:r w:rsidRPr="004B3313">
            <w:rPr>
              <w:rStyle w:val="PlaceholderText"/>
              <w:color w:val="FF0000"/>
            </w:rPr>
            <w:t>Click or tap here to enter text.</w:t>
          </w:r>
        </w:p>
      </w:docPartBody>
    </w:docPart>
    <w:docPart>
      <w:docPartPr>
        <w:name w:val="D214E2CCB0564B0E9121640E17976180"/>
        <w:category>
          <w:name w:val="General"/>
          <w:gallery w:val="placeholder"/>
        </w:category>
        <w:types>
          <w:type w:val="bbPlcHdr"/>
        </w:types>
        <w:behaviors>
          <w:behavior w:val="content"/>
        </w:behaviors>
        <w:guid w:val="{5AA04663-B114-4249-9F1C-CFBE62229F1D}"/>
      </w:docPartPr>
      <w:docPartBody>
        <w:p w:rsidR="00D57CE1" w:rsidRDefault="003118E3" w:rsidP="003118E3">
          <w:pPr>
            <w:pStyle w:val="D214E2CCB0564B0E9121640E17976180"/>
          </w:pPr>
          <w:r w:rsidRPr="004B3313">
            <w:rPr>
              <w:rStyle w:val="PlaceholderText"/>
              <w:color w:val="FF0000"/>
            </w:rPr>
            <w:t>Click or tap here to enter text.</w:t>
          </w:r>
        </w:p>
      </w:docPartBody>
    </w:docPart>
    <w:docPart>
      <w:docPartPr>
        <w:name w:val="6B3EF32186F44ACB92BC378DD6925415"/>
        <w:category>
          <w:name w:val="General"/>
          <w:gallery w:val="placeholder"/>
        </w:category>
        <w:types>
          <w:type w:val="bbPlcHdr"/>
        </w:types>
        <w:behaviors>
          <w:behavior w:val="content"/>
        </w:behaviors>
        <w:guid w:val="{BAE50DDE-F7E5-4A56-96B5-EEEA62166472}"/>
      </w:docPartPr>
      <w:docPartBody>
        <w:p w:rsidR="00D57CE1" w:rsidRDefault="003118E3" w:rsidP="003118E3">
          <w:pPr>
            <w:pStyle w:val="6B3EF32186F44ACB92BC378DD6925415"/>
          </w:pPr>
          <w:r w:rsidRPr="004B3313">
            <w:rPr>
              <w:rStyle w:val="PlaceholderText"/>
              <w:color w:val="FF0000"/>
            </w:rPr>
            <w:t>Click or tap here to enter text.</w:t>
          </w:r>
        </w:p>
      </w:docPartBody>
    </w:docPart>
    <w:docPart>
      <w:docPartPr>
        <w:name w:val="387A75A576ED48A0818A44D95DE7F690"/>
        <w:category>
          <w:name w:val="General"/>
          <w:gallery w:val="placeholder"/>
        </w:category>
        <w:types>
          <w:type w:val="bbPlcHdr"/>
        </w:types>
        <w:behaviors>
          <w:behavior w:val="content"/>
        </w:behaviors>
        <w:guid w:val="{11954420-F488-41E1-BAE6-3C53479D2A49}"/>
      </w:docPartPr>
      <w:docPartBody>
        <w:p w:rsidR="00D57CE1" w:rsidRDefault="003118E3" w:rsidP="003118E3">
          <w:pPr>
            <w:pStyle w:val="387A75A576ED48A0818A44D95DE7F690"/>
          </w:pPr>
          <w:r w:rsidRPr="004B3313">
            <w:rPr>
              <w:rStyle w:val="PlaceholderText"/>
              <w:color w:val="FF0000"/>
            </w:rPr>
            <w:t>Click or tap here to enter text.</w:t>
          </w:r>
        </w:p>
      </w:docPartBody>
    </w:docPart>
    <w:docPart>
      <w:docPartPr>
        <w:name w:val="B994295E644842DEBCC9AEFA4ECD5AF6"/>
        <w:category>
          <w:name w:val="General"/>
          <w:gallery w:val="placeholder"/>
        </w:category>
        <w:types>
          <w:type w:val="bbPlcHdr"/>
        </w:types>
        <w:behaviors>
          <w:behavior w:val="content"/>
        </w:behaviors>
        <w:guid w:val="{574F7DDC-ADA9-4DB0-BDF5-8B909FB2A76F}"/>
      </w:docPartPr>
      <w:docPartBody>
        <w:p w:rsidR="00D57CE1" w:rsidRDefault="003118E3" w:rsidP="003118E3">
          <w:pPr>
            <w:pStyle w:val="B994295E644842DEBCC9AEFA4ECD5AF6"/>
          </w:pPr>
          <w:r w:rsidRPr="004B3313">
            <w:rPr>
              <w:rStyle w:val="PlaceholderText"/>
              <w:color w:val="FF0000"/>
            </w:rPr>
            <w:t>Click or tap here to enter text.</w:t>
          </w:r>
        </w:p>
      </w:docPartBody>
    </w:docPart>
    <w:docPart>
      <w:docPartPr>
        <w:name w:val="E8AC56DD85CA47678B7056EFF16B78EB"/>
        <w:category>
          <w:name w:val="General"/>
          <w:gallery w:val="placeholder"/>
        </w:category>
        <w:types>
          <w:type w:val="bbPlcHdr"/>
        </w:types>
        <w:behaviors>
          <w:behavior w:val="content"/>
        </w:behaviors>
        <w:guid w:val="{C7BA87D5-4BDB-4064-9692-564BD4EA8F11}"/>
      </w:docPartPr>
      <w:docPartBody>
        <w:p w:rsidR="00D57CE1" w:rsidRDefault="003118E3" w:rsidP="003118E3">
          <w:pPr>
            <w:pStyle w:val="E8AC56DD85CA47678B7056EFF16B78EB"/>
          </w:pPr>
          <w:r w:rsidRPr="004B3313">
            <w:rPr>
              <w:rStyle w:val="PlaceholderText"/>
              <w:color w:val="FF0000"/>
            </w:rPr>
            <w:t>Click or tap here to enter text.</w:t>
          </w:r>
        </w:p>
      </w:docPartBody>
    </w:docPart>
    <w:docPart>
      <w:docPartPr>
        <w:name w:val="63F94F9B2DFB45BE98773B26006A59B5"/>
        <w:category>
          <w:name w:val="General"/>
          <w:gallery w:val="placeholder"/>
        </w:category>
        <w:types>
          <w:type w:val="bbPlcHdr"/>
        </w:types>
        <w:behaviors>
          <w:behavior w:val="content"/>
        </w:behaviors>
        <w:guid w:val="{7B81FA50-9F86-42C7-A648-E04D3132002B}"/>
      </w:docPartPr>
      <w:docPartBody>
        <w:p w:rsidR="00D57CE1" w:rsidRDefault="003118E3" w:rsidP="003118E3">
          <w:pPr>
            <w:pStyle w:val="63F94F9B2DFB45BE98773B26006A59B5"/>
          </w:pPr>
          <w:r w:rsidRPr="004B3313">
            <w:rPr>
              <w:rStyle w:val="PlaceholderText"/>
              <w:color w:val="FF0000"/>
            </w:rPr>
            <w:t>Click or tap here to enter text.</w:t>
          </w:r>
        </w:p>
      </w:docPartBody>
    </w:docPart>
    <w:docPart>
      <w:docPartPr>
        <w:name w:val="8EF8F3970BE3431296DDC0C70FEB8971"/>
        <w:category>
          <w:name w:val="General"/>
          <w:gallery w:val="placeholder"/>
        </w:category>
        <w:types>
          <w:type w:val="bbPlcHdr"/>
        </w:types>
        <w:behaviors>
          <w:behavior w:val="content"/>
        </w:behaviors>
        <w:guid w:val="{0E2A873C-AB7F-4D22-8DEE-CF541DF778F8}"/>
      </w:docPartPr>
      <w:docPartBody>
        <w:p w:rsidR="00D57CE1" w:rsidRDefault="003118E3" w:rsidP="003118E3">
          <w:pPr>
            <w:pStyle w:val="8EF8F3970BE3431296DDC0C70FEB8971"/>
          </w:pPr>
          <w:r w:rsidRPr="004B3313">
            <w:rPr>
              <w:rStyle w:val="PlaceholderText"/>
              <w:color w:val="FF0000"/>
            </w:rPr>
            <w:t>Click or tap here to enter text.</w:t>
          </w:r>
        </w:p>
      </w:docPartBody>
    </w:docPart>
    <w:docPart>
      <w:docPartPr>
        <w:name w:val="607284CFDC1A4D4A8BB99C841538568C"/>
        <w:category>
          <w:name w:val="General"/>
          <w:gallery w:val="placeholder"/>
        </w:category>
        <w:types>
          <w:type w:val="bbPlcHdr"/>
        </w:types>
        <w:behaviors>
          <w:behavior w:val="content"/>
        </w:behaviors>
        <w:guid w:val="{D4AA93DE-FE59-4210-B23D-0BFFB00EE511}"/>
      </w:docPartPr>
      <w:docPartBody>
        <w:p w:rsidR="00D57CE1" w:rsidRDefault="003118E3" w:rsidP="003118E3">
          <w:pPr>
            <w:pStyle w:val="607284CFDC1A4D4A8BB99C841538568C"/>
          </w:pPr>
          <w:r w:rsidRPr="004B3313">
            <w:rPr>
              <w:rStyle w:val="PlaceholderText"/>
              <w:color w:val="FF0000"/>
            </w:rPr>
            <w:t>Click or tap here to enter text.</w:t>
          </w:r>
        </w:p>
      </w:docPartBody>
    </w:docPart>
    <w:docPart>
      <w:docPartPr>
        <w:name w:val="4E11EB9766AC4E528E05C3A30D40EC01"/>
        <w:category>
          <w:name w:val="General"/>
          <w:gallery w:val="placeholder"/>
        </w:category>
        <w:types>
          <w:type w:val="bbPlcHdr"/>
        </w:types>
        <w:behaviors>
          <w:behavior w:val="content"/>
        </w:behaviors>
        <w:guid w:val="{C2820C8F-22C8-4BC0-A846-44C9181BF539}"/>
      </w:docPartPr>
      <w:docPartBody>
        <w:p w:rsidR="00D57CE1" w:rsidRDefault="003118E3" w:rsidP="003118E3">
          <w:pPr>
            <w:pStyle w:val="4E11EB9766AC4E528E05C3A30D40EC01"/>
          </w:pPr>
          <w:r w:rsidRPr="004B3313">
            <w:rPr>
              <w:rStyle w:val="PlaceholderText"/>
              <w:color w:val="FF0000"/>
            </w:rPr>
            <w:t>Click or tap here to enter text.</w:t>
          </w:r>
        </w:p>
      </w:docPartBody>
    </w:docPart>
    <w:docPart>
      <w:docPartPr>
        <w:name w:val="CEF7D36FD43142CA947937A5A1CEEC5A"/>
        <w:category>
          <w:name w:val="General"/>
          <w:gallery w:val="placeholder"/>
        </w:category>
        <w:types>
          <w:type w:val="bbPlcHdr"/>
        </w:types>
        <w:behaviors>
          <w:behavior w:val="content"/>
        </w:behaviors>
        <w:guid w:val="{06EBFF95-D151-4B00-8280-065B5CA74667}"/>
      </w:docPartPr>
      <w:docPartBody>
        <w:p w:rsidR="00D57CE1" w:rsidRDefault="003118E3" w:rsidP="003118E3">
          <w:pPr>
            <w:pStyle w:val="CEF7D36FD43142CA947937A5A1CEEC5A"/>
          </w:pPr>
          <w:r w:rsidRPr="004B3313">
            <w:rPr>
              <w:rStyle w:val="PlaceholderText"/>
              <w:color w:val="FF0000"/>
            </w:rPr>
            <w:t>Click or tap here to enter text.</w:t>
          </w:r>
        </w:p>
      </w:docPartBody>
    </w:docPart>
    <w:docPart>
      <w:docPartPr>
        <w:name w:val="FFDCE179FF22478F89BBDB5121744EED"/>
        <w:category>
          <w:name w:val="General"/>
          <w:gallery w:val="placeholder"/>
        </w:category>
        <w:types>
          <w:type w:val="bbPlcHdr"/>
        </w:types>
        <w:behaviors>
          <w:behavior w:val="content"/>
        </w:behaviors>
        <w:guid w:val="{F106DB57-1E17-4DED-934F-58B049900E98}"/>
      </w:docPartPr>
      <w:docPartBody>
        <w:p w:rsidR="008B7FF7" w:rsidRDefault="009440DD" w:rsidP="009440DD">
          <w:pPr>
            <w:pStyle w:val="FFDCE179FF22478F89BBDB5121744EED"/>
          </w:pPr>
          <w:r w:rsidRPr="004B3313">
            <w:rPr>
              <w:rStyle w:val="PlaceholderText"/>
              <w:color w:val="FF0000"/>
            </w:rPr>
            <w:t>Click or tap here to enter text.</w:t>
          </w:r>
        </w:p>
      </w:docPartBody>
    </w:docPart>
    <w:docPart>
      <w:docPartPr>
        <w:name w:val="D511FB4223784D7190D76288572ED9B4"/>
        <w:category>
          <w:name w:val="General"/>
          <w:gallery w:val="placeholder"/>
        </w:category>
        <w:types>
          <w:type w:val="bbPlcHdr"/>
        </w:types>
        <w:behaviors>
          <w:behavior w:val="content"/>
        </w:behaviors>
        <w:guid w:val="{FB1E18C4-9A38-4E11-B594-9DCCBE88CC21}"/>
      </w:docPartPr>
      <w:docPartBody>
        <w:p w:rsidR="00927FC0" w:rsidRDefault="00FB418E" w:rsidP="00FB418E">
          <w:pPr>
            <w:pStyle w:val="D511FB4223784D7190D76288572ED9B4"/>
          </w:pPr>
          <w:r w:rsidRPr="004B3313">
            <w:rPr>
              <w:rStyle w:val="PlaceholderText"/>
              <w:color w:val="FF0000"/>
            </w:rPr>
            <w:t>Click or tap here to enter text.</w:t>
          </w:r>
        </w:p>
      </w:docPartBody>
    </w:docPart>
    <w:docPart>
      <w:docPartPr>
        <w:name w:val="A8D1E4D23811463FB7A9CCD14AC4D1BC"/>
        <w:category>
          <w:name w:val="General"/>
          <w:gallery w:val="placeholder"/>
        </w:category>
        <w:types>
          <w:type w:val="bbPlcHdr"/>
        </w:types>
        <w:behaviors>
          <w:behavior w:val="content"/>
        </w:behaviors>
        <w:guid w:val="{4D8219B0-304A-40B3-AAA5-CB089B1F6F10}"/>
      </w:docPartPr>
      <w:docPartBody>
        <w:p w:rsidR="00487820" w:rsidRDefault="00487820" w:rsidP="00487820">
          <w:pPr>
            <w:pStyle w:val="A8D1E4D23811463FB7A9CCD14AC4D1BC"/>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E3"/>
    <w:rsid w:val="003118E3"/>
    <w:rsid w:val="0036124E"/>
    <w:rsid w:val="00487820"/>
    <w:rsid w:val="008B7FF7"/>
    <w:rsid w:val="00927FC0"/>
    <w:rsid w:val="009440DD"/>
    <w:rsid w:val="00D57CE1"/>
    <w:rsid w:val="00F05C13"/>
    <w:rsid w:val="00F36EA7"/>
    <w:rsid w:val="00FB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820"/>
    <w:rPr>
      <w:color w:val="808080"/>
    </w:rPr>
  </w:style>
  <w:style w:type="paragraph" w:customStyle="1" w:styleId="C2947347DDF0418BB4D7305EC0964946">
    <w:name w:val="C2947347DDF0418BB4D7305EC0964946"/>
    <w:rsid w:val="003118E3"/>
  </w:style>
  <w:style w:type="paragraph" w:customStyle="1" w:styleId="41B2A28F7BB543198D33E15021178083">
    <w:name w:val="41B2A28F7BB543198D33E15021178083"/>
    <w:rsid w:val="003118E3"/>
  </w:style>
  <w:style w:type="paragraph" w:customStyle="1" w:styleId="DA783F47728F4CD5ACC9C38D33682897">
    <w:name w:val="DA783F47728F4CD5ACC9C38D33682897"/>
    <w:rsid w:val="003118E3"/>
  </w:style>
  <w:style w:type="paragraph" w:customStyle="1" w:styleId="FDA224E5D22C4CF5BC77283D5C87983C">
    <w:name w:val="FDA224E5D22C4CF5BC77283D5C87983C"/>
    <w:rsid w:val="003118E3"/>
  </w:style>
  <w:style w:type="paragraph" w:customStyle="1" w:styleId="2AAE871B15654AE1828FD34C34123AA3">
    <w:name w:val="2AAE871B15654AE1828FD34C34123AA3"/>
    <w:rsid w:val="003118E3"/>
  </w:style>
  <w:style w:type="paragraph" w:customStyle="1" w:styleId="46E6C01BE6AB49939E823C6731DB659C">
    <w:name w:val="46E6C01BE6AB49939E823C6731DB659C"/>
    <w:rsid w:val="003118E3"/>
  </w:style>
  <w:style w:type="paragraph" w:customStyle="1" w:styleId="E2C7CBE89264475EA88602E6755A07DE">
    <w:name w:val="E2C7CBE89264475EA88602E6755A07DE"/>
    <w:rsid w:val="003118E3"/>
  </w:style>
  <w:style w:type="paragraph" w:customStyle="1" w:styleId="F2F9F2D588224F3BBB12D44249BA74AB">
    <w:name w:val="F2F9F2D588224F3BBB12D44249BA74AB"/>
    <w:rsid w:val="003118E3"/>
  </w:style>
  <w:style w:type="paragraph" w:customStyle="1" w:styleId="662AF84EABBA41C7A7509AEDB2AAC24A">
    <w:name w:val="662AF84EABBA41C7A7509AEDB2AAC24A"/>
    <w:rsid w:val="003118E3"/>
  </w:style>
  <w:style w:type="paragraph" w:customStyle="1" w:styleId="45D4D3A51A2443DF924E51BB895D8EC2">
    <w:name w:val="45D4D3A51A2443DF924E51BB895D8EC2"/>
    <w:rsid w:val="003118E3"/>
  </w:style>
  <w:style w:type="paragraph" w:customStyle="1" w:styleId="6F3F64BF582640E9B4022FEC98E11E2D">
    <w:name w:val="6F3F64BF582640E9B4022FEC98E11E2D"/>
    <w:rsid w:val="003118E3"/>
  </w:style>
  <w:style w:type="paragraph" w:customStyle="1" w:styleId="5DE20D1EBEFE4110AF57E4F7E3500FB2">
    <w:name w:val="5DE20D1EBEFE4110AF57E4F7E3500FB2"/>
    <w:rsid w:val="003118E3"/>
  </w:style>
  <w:style w:type="paragraph" w:customStyle="1" w:styleId="55C33B90E23D4272A7D4DAC18E1C82A1">
    <w:name w:val="55C33B90E23D4272A7D4DAC18E1C82A1"/>
    <w:rsid w:val="003118E3"/>
  </w:style>
  <w:style w:type="paragraph" w:customStyle="1" w:styleId="D1EFC9DD43CD4765B01212C8D6473C06">
    <w:name w:val="D1EFC9DD43CD4765B01212C8D6473C06"/>
    <w:rsid w:val="003118E3"/>
  </w:style>
  <w:style w:type="paragraph" w:customStyle="1" w:styleId="BB9A40742BE94793AB6291749A707EF7">
    <w:name w:val="BB9A40742BE94793AB6291749A707EF7"/>
    <w:rsid w:val="003118E3"/>
  </w:style>
  <w:style w:type="paragraph" w:customStyle="1" w:styleId="18B3CC697902453B8EAC2E4D15DBE9F4">
    <w:name w:val="18B3CC697902453B8EAC2E4D15DBE9F4"/>
    <w:rsid w:val="003118E3"/>
  </w:style>
  <w:style w:type="paragraph" w:customStyle="1" w:styleId="E558470F3AC048EF8CF8A0565C663626">
    <w:name w:val="E558470F3AC048EF8CF8A0565C663626"/>
    <w:rsid w:val="003118E3"/>
  </w:style>
  <w:style w:type="paragraph" w:customStyle="1" w:styleId="7FF86C3C0224468E97926E427624221E">
    <w:name w:val="7FF86C3C0224468E97926E427624221E"/>
    <w:rsid w:val="003118E3"/>
  </w:style>
  <w:style w:type="paragraph" w:customStyle="1" w:styleId="3FA6DD3CF4B04708956E7C4E3D0699B7">
    <w:name w:val="3FA6DD3CF4B04708956E7C4E3D0699B7"/>
    <w:rsid w:val="003118E3"/>
  </w:style>
  <w:style w:type="paragraph" w:customStyle="1" w:styleId="FF64DD80255B4CF99AA717BE874E6DA5">
    <w:name w:val="FF64DD80255B4CF99AA717BE874E6DA5"/>
    <w:rsid w:val="003118E3"/>
  </w:style>
  <w:style w:type="paragraph" w:customStyle="1" w:styleId="F36B2612A212442CAA74B1E20CC8E7D8">
    <w:name w:val="F36B2612A212442CAA74B1E20CC8E7D8"/>
    <w:rsid w:val="003118E3"/>
  </w:style>
  <w:style w:type="paragraph" w:customStyle="1" w:styleId="B75880A69CA945EF84C1AB3B0329814C">
    <w:name w:val="B75880A69CA945EF84C1AB3B0329814C"/>
    <w:rsid w:val="003118E3"/>
  </w:style>
  <w:style w:type="paragraph" w:customStyle="1" w:styleId="2C60523201754A1C8E62E09E5509FA11">
    <w:name w:val="2C60523201754A1C8E62E09E5509FA11"/>
    <w:rsid w:val="003118E3"/>
  </w:style>
  <w:style w:type="paragraph" w:customStyle="1" w:styleId="D970577B770E4E23AFAD9F02171240C0">
    <w:name w:val="D970577B770E4E23AFAD9F02171240C0"/>
    <w:rsid w:val="003118E3"/>
  </w:style>
  <w:style w:type="paragraph" w:customStyle="1" w:styleId="2884E9C5BDB94CE897CAB2DC3D8DC4E7">
    <w:name w:val="2884E9C5BDB94CE897CAB2DC3D8DC4E7"/>
    <w:rsid w:val="003118E3"/>
  </w:style>
  <w:style w:type="paragraph" w:customStyle="1" w:styleId="3C709304A9E74DEAB601C9CD7430E9F4">
    <w:name w:val="3C709304A9E74DEAB601C9CD7430E9F4"/>
    <w:rsid w:val="003118E3"/>
  </w:style>
  <w:style w:type="paragraph" w:customStyle="1" w:styleId="69C2CC2C7263445CA23D0FF96D32A82D">
    <w:name w:val="69C2CC2C7263445CA23D0FF96D32A82D"/>
    <w:rsid w:val="003118E3"/>
  </w:style>
  <w:style w:type="paragraph" w:customStyle="1" w:styleId="6696A8DD78104B9288D0374DCB3D5282">
    <w:name w:val="6696A8DD78104B9288D0374DCB3D5282"/>
    <w:rsid w:val="003118E3"/>
  </w:style>
  <w:style w:type="paragraph" w:customStyle="1" w:styleId="8E86F90C7A2443FCBE880DC79F7CF527">
    <w:name w:val="8E86F90C7A2443FCBE880DC79F7CF527"/>
    <w:rsid w:val="003118E3"/>
  </w:style>
  <w:style w:type="paragraph" w:customStyle="1" w:styleId="CA081A8A9A174BD18B55092C1C896C7E">
    <w:name w:val="CA081A8A9A174BD18B55092C1C896C7E"/>
    <w:rsid w:val="003118E3"/>
  </w:style>
  <w:style w:type="paragraph" w:customStyle="1" w:styleId="2C0A1BF700EA4E61AB6B3C6B8A06656E">
    <w:name w:val="2C0A1BF700EA4E61AB6B3C6B8A06656E"/>
    <w:rsid w:val="003118E3"/>
  </w:style>
  <w:style w:type="paragraph" w:customStyle="1" w:styleId="C078B358D5274997A62CFC64F2DAF26E">
    <w:name w:val="C078B358D5274997A62CFC64F2DAF26E"/>
    <w:rsid w:val="003118E3"/>
  </w:style>
  <w:style w:type="paragraph" w:customStyle="1" w:styleId="324941B5F6714EB6AC97CB460FC0B0D9">
    <w:name w:val="324941B5F6714EB6AC97CB460FC0B0D9"/>
    <w:rsid w:val="003118E3"/>
  </w:style>
  <w:style w:type="paragraph" w:customStyle="1" w:styleId="A16271E9374D417AA1369461031C80D2">
    <w:name w:val="A16271E9374D417AA1369461031C80D2"/>
    <w:rsid w:val="003118E3"/>
  </w:style>
  <w:style w:type="paragraph" w:customStyle="1" w:styleId="68449EEF9DC64B25BC31D4A85FF01D3B">
    <w:name w:val="68449EEF9DC64B25BC31D4A85FF01D3B"/>
    <w:rsid w:val="003118E3"/>
  </w:style>
  <w:style w:type="paragraph" w:customStyle="1" w:styleId="A2D129D51D1E42C9909C7A32F403A51A">
    <w:name w:val="A2D129D51D1E42C9909C7A32F403A51A"/>
    <w:rsid w:val="003118E3"/>
  </w:style>
  <w:style w:type="paragraph" w:customStyle="1" w:styleId="DC021E0469DC4F9F8831CA8C2398F10C">
    <w:name w:val="DC021E0469DC4F9F8831CA8C2398F10C"/>
    <w:rsid w:val="003118E3"/>
  </w:style>
  <w:style w:type="paragraph" w:customStyle="1" w:styleId="AF77538F68304283B32F879A2FD7B313">
    <w:name w:val="AF77538F68304283B32F879A2FD7B313"/>
    <w:rsid w:val="003118E3"/>
  </w:style>
  <w:style w:type="paragraph" w:customStyle="1" w:styleId="7C83DEE2EE334647AC5F346226DE2F48">
    <w:name w:val="7C83DEE2EE334647AC5F346226DE2F48"/>
    <w:rsid w:val="003118E3"/>
  </w:style>
  <w:style w:type="paragraph" w:customStyle="1" w:styleId="4399C176EE94463899134BF98A049CD9">
    <w:name w:val="4399C176EE94463899134BF98A049CD9"/>
    <w:rsid w:val="003118E3"/>
  </w:style>
  <w:style w:type="paragraph" w:customStyle="1" w:styleId="698D8AF26D844669A480DF54B3D4EB0F">
    <w:name w:val="698D8AF26D844669A480DF54B3D4EB0F"/>
    <w:rsid w:val="003118E3"/>
  </w:style>
  <w:style w:type="paragraph" w:customStyle="1" w:styleId="26BD48CB332A48C686DCF7D904CF4E42">
    <w:name w:val="26BD48CB332A48C686DCF7D904CF4E42"/>
    <w:rsid w:val="003118E3"/>
  </w:style>
  <w:style w:type="paragraph" w:customStyle="1" w:styleId="BCBCB0911D83420F882EE03E40016715">
    <w:name w:val="BCBCB0911D83420F882EE03E40016715"/>
    <w:rsid w:val="003118E3"/>
  </w:style>
  <w:style w:type="paragraph" w:customStyle="1" w:styleId="D214E2CCB0564B0E9121640E17976180">
    <w:name w:val="D214E2CCB0564B0E9121640E17976180"/>
    <w:rsid w:val="003118E3"/>
  </w:style>
  <w:style w:type="paragraph" w:customStyle="1" w:styleId="7509C072FFA54A6497213E890F68EF5D">
    <w:name w:val="7509C072FFA54A6497213E890F68EF5D"/>
    <w:rsid w:val="003118E3"/>
  </w:style>
  <w:style w:type="paragraph" w:customStyle="1" w:styleId="6B3EF32186F44ACB92BC378DD6925415">
    <w:name w:val="6B3EF32186F44ACB92BC378DD6925415"/>
    <w:rsid w:val="003118E3"/>
  </w:style>
  <w:style w:type="paragraph" w:customStyle="1" w:styleId="784051C5F55840E8B6AB92CF81826AD4">
    <w:name w:val="784051C5F55840E8B6AB92CF81826AD4"/>
    <w:rsid w:val="003118E3"/>
  </w:style>
  <w:style w:type="paragraph" w:customStyle="1" w:styleId="387A75A576ED48A0818A44D95DE7F690">
    <w:name w:val="387A75A576ED48A0818A44D95DE7F690"/>
    <w:rsid w:val="003118E3"/>
  </w:style>
  <w:style w:type="paragraph" w:customStyle="1" w:styleId="7F5C900AEEEA40C6BA68FE2401EE9520">
    <w:name w:val="7F5C900AEEEA40C6BA68FE2401EE9520"/>
    <w:rsid w:val="003118E3"/>
  </w:style>
  <w:style w:type="paragraph" w:customStyle="1" w:styleId="B994295E644842DEBCC9AEFA4ECD5AF6">
    <w:name w:val="B994295E644842DEBCC9AEFA4ECD5AF6"/>
    <w:rsid w:val="003118E3"/>
  </w:style>
  <w:style w:type="paragraph" w:customStyle="1" w:styleId="268F23EB556C4FA2B67A1A5B7EAA6395">
    <w:name w:val="268F23EB556C4FA2B67A1A5B7EAA6395"/>
    <w:rsid w:val="003118E3"/>
  </w:style>
  <w:style w:type="paragraph" w:customStyle="1" w:styleId="E8AC56DD85CA47678B7056EFF16B78EB">
    <w:name w:val="E8AC56DD85CA47678B7056EFF16B78EB"/>
    <w:rsid w:val="003118E3"/>
  </w:style>
  <w:style w:type="paragraph" w:customStyle="1" w:styleId="F038D03E0DF348C29B7D942E6578EEB0">
    <w:name w:val="F038D03E0DF348C29B7D942E6578EEB0"/>
    <w:rsid w:val="003118E3"/>
  </w:style>
  <w:style w:type="paragraph" w:customStyle="1" w:styleId="63F94F9B2DFB45BE98773B26006A59B5">
    <w:name w:val="63F94F9B2DFB45BE98773B26006A59B5"/>
    <w:rsid w:val="003118E3"/>
  </w:style>
  <w:style w:type="paragraph" w:customStyle="1" w:styleId="0CEDE4C1AC944EF89516916B7286FD36">
    <w:name w:val="0CEDE4C1AC944EF89516916B7286FD36"/>
    <w:rsid w:val="003118E3"/>
  </w:style>
  <w:style w:type="paragraph" w:customStyle="1" w:styleId="8EF8F3970BE3431296DDC0C70FEB8971">
    <w:name w:val="8EF8F3970BE3431296DDC0C70FEB8971"/>
    <w:rsid w:val="003118E3"/>
  </w:style>
  <w:style w:type="paragraph" w:customStyle="1" w:styleId="96107D60C7B54C738CAE9ECCB7C08767">
    <w:name w:val="96107D60C7B54C738CAE9ECCB7C08767"/>
    <w:rsid w:val="003118E3"/>
  </w:style>
  <w:style w:type="paragraph" w:customStyle="1" w:styleId="607284CFDC1A4D4A8BB99C841538568C">
    <w:name w:val="607284CFDC1A4D4A8BB99C841538568C"/>
    <w:rsid w:val="003118E3"/>
  </w:style>
  <w:style w:type="paragraph" w:customStyle="1" w:styleId="69353C0BD98A44D29841C21CB58C9495">
    <w:name w:val="69353C0BD98A44D29841C21CB58C9495"/>
    <w:rsid w:val="003118E3"/>
  </w:style>
  <w:style w:type="paragraph" w:customStyle="1" w:styleId="4E11EB9766AC4E528E05C3A30D40EC01">
    <w:name w:val="4E11EB9766AC4E528E05C3A30D40EC01"/>
    <w:rsid w:val="003118E3"/>
  </w:style>
  <w:style w:type="paragraph" w:customStyle="1" w:styleId="444185F694334E6B8EB3F99E3244C40C">
    <w:name w:val="444185F694334E6B8EB3F99E3244C40C"/>
    <w:rsid w:val="003118E3"/>
  </w:style>
  <w:style w:type="paragraph" w:customStyle="1" w:styleId="CEF7D36FD43142CA947937A5A1CEEC5A">
    <w:name w:val="CEF7D36FD43142CA947937A5A1CEEC5A"/>
    <w:rsid w:val="003118E3"/>
  </w:style>
  <w:style w:type="paragraph" w:customStyle="1" w:styleId="3FFEB75E76D24D51868F2DDD97B961F3">
    <w:name w:val="3FFEB75E76D24D51868F2DDD97B961F3"/>
    <w:rsid w:val="009440DD"/>
  </w:style>
  <w:style w:type="paragraph" w:customStyle="1" w:styleId="637A4E1413334512BB3A9D428134A37A">
    <w:name w:val="637A4E1413334512BB3A9D428134A37A"/>
    <w:rsid w:val="009440DD"/>
  </w:style>
  <w:style w:type="paragraph" w:customStyle="1" w:styleId="FFDCE179FF22478F89BBDB5121744EED">
    <w:name w:val="FFDCE179FF22478F89BBDB5121744EED"/>
    <w:rsid w:val="009440DD"/>
  </w:style>
  <w:style w:type="paragraph" w:customStyle="1" w:styleId="F38AC2B1A30648078A3A74F586499B58">
    <w:name w:val="F38AC2B1A30648078A3A74F586499B58"/>
    <w:rsid w:val="00FB418E"/>
  </w:style>
  <w:style w:type="paragraph" w:customStyle="1" w:styleId="D511FB4223784D7190D76288572ED9B4">
    <w:name w:val="D511FB4223784D7190D76288572ED9B4"/>
    <w:rsid w:val="00FB418E"/>
  </w:style>
  <w:style w:type="paragraph" w:customStyle="1" w:styleId="A8D1E4D23811463FB7A9CCD14AC4D1BC">
    <w:name w:val="A8D1E4D23811463FB7A9CCD14AC4D1BC"/>
    <w:rsid w:val="00487820"/>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3CD38-F0C4-444F-9FAC-548488B9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249</TotalTime>
  <Pages>9</Pages>
  <Words>1822</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315</cp:revision>
  <cp:lastPrinted>2025-04-10T00:44:00Z</cp:lastPrinted>
  <dcterms:created xsi:type="dcterms:W3CDTF">2015-12-15T21:55:00Z</dcterms:created>
  <dcterms:modified xsi:type="dcterms:W3CDTF">2025-04-10T00:45:00Z</dcterms:modified>
</cp:coreProperties>
</file>