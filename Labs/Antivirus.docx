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C5A2" w14:textId="77777777" w:rsidR="003B5A3B" w:rsidRDefault="00C44EC6" w:rsidP="00B0218F">
      <w:pPr>
        <w:pStyle w:val="Heading1"/>
      </w:pPr>
      <w:r>
        <w:t>Antiv</w:t>
      </w:r>
      <w:r w:rsidR="00F92136">
        <w:t>irus</w:t>
      </w:r>
      <w:r w:rsidR="00B0218F">
        <w:t xml:space="preserve"> Lab</w:t>
      </w:r>
    </w:p>
    <w:p w14:paraId="018E8A95" w14:textId="77777777" w:rsidR="007E518A" w:rsidRPr="00BB326A" w:rsidRDefault="007E518A" w:rsidP="007E518A">
      <w:r w:rsidRPr="00BB326A">
        <w:t xml:space="preserve">Time Required: </w:t>
      </w:r>
      <w:r>
        <w:t>15</w:t>
      </w:r>
      <w:r w:rsidRPr="00BB326A">
        <w:t xml:space="preserve"> minutes</w:t>
      </w:r>
    </w:p>
    <w:p w14:paraId="5467287B" w14:textId="77777777" w:rsidR="0085655B" w:rsidRDefault="0085655B" w:rsidP="0085655B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1488D2ED" w14:textId="77777777" w:rsidR="0085655B" w:rsidRDefault="0085655B" w:rsidP="0085655B">
      <w:pPr>
        <w:pStyle w:val="ListParagraph"/>
        <w:numPr>
          <w:ilvl w:val="0"/>
          <w:numId w:val="43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60107DAD" w14:textId="77777777" w:rsidR="0085655B" w:rsidRDefault="0085655B" w:rsidP="0085655B">
      <w:pPr>
        <w:pStyle w:val="ListParagraph"/>
        <w:numPr>
          <w:ilvl w:val="0"/>
          <w:numId w:val="43"/>
        </w:numPr>
      </w:pPr>
      <w:r>
        <w:t>Click and Drag your mouse around whatever you want to snip.</w:t>
      </w:r>
    </w:p>
    <w:p w14:paraId="73B23CCC" w14:textId="77777777" w:rsidR="0085655B" w:rsidRDefault="0085655B" w:rsidP="0085655B">
      <w:pPr>
        <w:pStyle w:val="ListParagraph"/>
        <w:numPr>
          <w:ilvl w:val="0"/>
          <w:numId w:val="43"/>
        </w:numPr>
      </w:pPr>
      <w:r>
        <w:t>Release the mouse button. This places the snip into the Windows Clipboard.</w:t>
      </w:r>
    </w:p>
    <w:p w14:paraId="17D34DFB" w14:textId="77777777" w:rsidR="0085655B" w:rsidRDefault="0085655B" w:rsidP="0085655B">
      <w:pPr>
        <w:pStyle w:val="ListParagraph"/>
        <w:numPr>
          <w:ilvl w:val="0"/>
          <w:numId w:val="43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20635101" w14:textId="77777777" w:rsidR="000827A3" w:rsidRDefault="000827A3" w:rsidP="000827A3">
      <w:pPr>
        <w:pStyle w:val="Heading2"/>
      </w:pPr>
      <w:r>
        <w:t>Lab Description</w:t>
      </w:r>
    </w:p>
    <w:p w14:paraId="1D275D65" w14:textId="6918C15B" w:rsidR="00CB1166" w:rsidRDefault="00C92783">
      <w:r>
        <w:t>Y</w:t>
      </w:r>
      <w:r w:rsidR="0093375A">
        <w:t xml:space="preserve">ou </w:t>
      </w:r>
      <w:r w:rsidR="0069585B">
        <w:t>can use</w:t>
      </w:r>
      <w:r w:rsidR="00906191">
        <w:t xml:space="preserve"> </w:t>
      </w:r>
      <w:r w:rsidR="0093375A">
        <w:t xml:space="preserve">Windows </w:t>
      </w:r>
      <w:r w:rsidR="00F80C55">
        <w:t>Security for this lab</w:t>
      </w:r>
      <w:r w:rsidR="0069585B">
        <w:t xml:space="preserve">. This is Microsoft’s anti-virus program and is </w:t>
      </w:r>
      <w:r w:rsidR="0093375A">
        <w:t xml:space="preserve">built </w:t>
      </w:r>
      <w:r w:rsidR="00592880">
        <w:t>into</w:t>
      </w:r>
      <w:r w:rsidR="0069585B">
        <w:t xml:space="preserve"> the operating system</w:t>
      </w:r>
      <w:r w:rsidR="0093375A">
        <w:t>.</w:t>
      </w:r>
    </w:p>
    <w:p w14:paraId="0A36B0DB" w14:textId="77777777" w:rsidR="00243D73" w:rsidRDefault="00647D8A" w:rsidP="00740C65">
      <w:pPr>
        <w:pStyle w:val="ListParagraph"/>
        <w:numPr>
          <w:ilvl w:val="0"/>
          <w:numId w:val="44"/>
        </w:numPr>
      </w:pPr>
      <w:r>
        <w:t xml:space="preserve">Start, All Programs, find your current </w:t>
      </w:r>
      <w:r w:rsidR="00F82265">
        <w:t>antivirus</w:t>
      </w:r>
      <w:r>
        <w:t xml:space="preserve"> program, and start the program.</w:t>
      </w:r>
    </w:p>
    <w:p w14:paraId="6F2B67C5" w14:textId="77777777" w:rsidR="00FC68A3" w:rsidRDefault="00EB2488" w:rsidP="00740C65">
      <w:pPr>
        <w:numPr>
          <w:ilvl w:val="0"/>
          <w:numId w:val="44"/>
        </w:numPr>
      </w:pPr>
      <w:r w:rsidRPr="00854E81">
        <w:rPr>
          <w:b/>
        </w:rPr>
        <w:t>I</w:t>
      </w:r>
      <w:r w:rsidR="00D8533B" w:rsidRPr="00854E81">
        <w:rPr>
          <w:b/>
        </w:rPr>
        <w:t>nsert a s</w:t>
      </w:r>
      <w:r w:rsidR="000F648C">
        <w:rPr>
          <w:b/>
        </w:rPr>
        <w:t>creen</w:t>
      </w:r>
      <w:r w:rsidR="00D61445" w:rsidRPr="00854E81">
        <w:rPr>
          <w:b/>
        </w:rPr>
        <w:t xml:space="preserve">shot of </w:t>
      </w:r>
      <w:r w:rsidR="00D8533B" w:rsidRPr="00854E81">
        <w:rPr>
          <w:b/>
        </w:rPr>
        <w:t xml:space="preserve">your </w:t>
      </w:r>
      <w:r w:rsidR="00D61445" w:rsidRPr="00854E81">
        <w:rPr>
          <w:b/>
        </w:rPr>
        <w:t xml:space="preserve">current </w:t>
      </w:r>
      <w:r w:rsidR="00F92136" w:rsidRPr="00854E81">
        <w:rPr>
          <w:b/>
        </w:rPr>
        <w:t>anti-virus</w:t>
      </w:r>
      <w:r w:rsidR="00D61445" w:rsidRPr="00854E81">
        <w:rPr>
          <w:b/>
        </w:rPr>
        <w:t xml:space="preserve"> program.</w:t>
      </w:r>
    </w:p>
    <w:sdt>
      <w:sdtPr>
        <w:rPr>
          <w:rStyle w:val="Red"/>
        </w:rPr>
        <w:id w:val="1067072104"/>
        <w:placeholder>
          <w:docPart w:val="33FE120AFDE045EAB6316964DC249134"/>
        </w:placeholder>
        <w:showingPlcHdr/>
      </w:sdtPr>
      <w:sdtEndPr>
        <w:rPr>
          <w:rStyle w:val="DefaultParagraphFont"/>
          <w:color w:val="auto"/>
        </w:rPr>
      </w:sdtEndPr>
      <w:sdtContent>
        <w:p w14:paraId="6F38E2D4" w14:textId="77777777" w:rsidR="00B72FF4" w:rsidRDefault="00B72FF4" w:rsidP="00243D73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7462DF5D" w14:textId="77777777" w:rsidR="00243D73" w:rsidRDefault="00F45B09" w:rsidP="00740C65">
      <w:pPr>
        <w:numPr>
          <w:ilvl w:val="0"/>
          <w:numId w:val="44"/>
        </w:numPr>
        <w:rPr>
          <w:b/>
        </w:rPr>
      </w:pPr>
      <w:r w:rsidRPr="00854E81">
        <w:rPr>
          <w:b/>
        </w:rPr>
        <w:t>I</w:t>
      </w:r>
      <w:r w:rsidR="00F75FF8" w:rsidRPr="00854E81">
        <w:rPr>
          <w:b/>
        </w:rPr>
        <w:t xml:space="preserve">nsert a screenshot of your </w:t>
      </w:r>
      <w:r w:rsidR="00F92136" w:rsidRPr="00854E81">
        <w:rPr>
          <w:b/>
        </w:rPr>
        <w:t>anti-virus</w:t>
      </w:r>
      <w:r w:rsidR="00F75FF8" w:rsidRPr="00854E81">
        <w:rPr>
          <w:b/>
        </w:rPr>
        <w:t xml:space="preserve"> program scanning your computer.</w:t>
      </w:r>
    </w:p>
    <w:sdt>
      <w:sdtPr>
        <w:rPr>
          <w:rStyle w:val="Red"/>
        </w:rPr>
        <w:id w:val="-1049754680"/>
        <w:placeholder>
          <w:docPart w:val="75D4A5CEAE0845AAA41FFC96D119743F"/>
        </w:placeholder>
        <w:showingPlcHdr/>
      </w:sdtPr>
      <w:sdtEndPr>
        <w:rPr>
          <w:rStyle w:val="DefaultParagraphFont"/>
          <w:color w:val="auto"/>
        </w:rPr>
      </w:sdtEndPr>
      <w:sdtContent>
        <w:p w14:paraId="101FF8D6" w14:textId="77777777" w:rsidR="00243D73" w:rsidRDefault="00243D73" w:rsidP="00243D73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3599DB92" w14:textId="77777777" w:rsidR="00A76901" w:rsidRDefault="005961A5" w:rsidP="00740C65">
      <w:pPr>
        <w:numPr>
          <w:ilvl w:val="0"/>
          <w:numId w:val="44"/>
        </w:numPr>
        <w:rPr>
          <w:b/>
        </w:rPr>
      </w:pPr>
      <w:r w:rsidRPr="00854E81">
        <w:rPr>
          <w:b/>
        </w:rPr>
        <w:t>I</w:t>
      </w:r>
      <w:r w:rsidR="00480776" w:rsidRPr="00854E81">
        <w:rPr>
          <w:b/>
        </w:rPr>
        <w:t xml:space="preserve">nsert a screenshot of your </w:t>
      </w:r>
      <w:r w:rsidR="00F92136" w:rsidRPr="00854E81">
        <w:rPr>
          <w:b/>
        </w:rPr>
        <w:t>anti-virus</w:t>
      </w:r>
      <w:r w:rsidR="00480776" w:rsidRPr="00854E81">
        <w:rPr>
          <w:b/>
        </w:rPr>
        <w:t xml:space="preserve"> program update settings.</w:t>
      </w:r>
    </w:p>
    <w:sdt>
      <w:sdtPr>
        <w:rPr>
          <w:rStyle w:val="Red"/>
        </w:rPr>
        <w:id w:val="1598757090"/>
        <w:placeholder>
          <w:docPart w:val="B1175632F1A740C6A0E474E6C8903A9E"/>
        </w:placeholder>
        <w:showingPlcHdr/>
      </w:sdtPr>
      <w:sdtEndPr>
        <w:rPr>
          <w:rStyle w:val="DefaultParagraphFont"/>
          <w:color w:val="auto"/>
        </w:rPr>
      </w:sdtEndPr>
      <w:sdtContent>
        <w:p w14:paraId="6A8941DC" w14:textId="77777777" w:rsidR="00243D73" w:rsidRDefault="00243D73" w:rsidP="00243D73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2EB07C40" w14:textId="77777777" w:rsidR="0077688F" w:rsidRDefault="00367DAF" w:rsidP="00740C65">
      <w:pPr>
        <w:numPr>
          <w:ilvl w:val="0"/>
          <w:numId w:val="44"/>
        </w:numPr>
        <w:rPr>
          <w:b/>
        </w:rPr>
      </w:pPr>
      <w:r w:rsidRPr="00854E81">
        <w:rPr>
          <w:b/>
        </w:rPr>
        <w:t>I</w:t>
      </w:r>
      <w:r w:rsidR="00407B25" w:rsidRPr="00854E81">
        <w:rPr>
          <w:b/>
        </w:rPr>
        <w:t xml:space="preserve">nsert a screenshot of your </w:t>
      </w:r>
      <w:r w:rsidR="00F92136" w:rsidRPr="00854E81">
        <w:rPr>
          <w:b/>
        </w:rPr>
        <w:t>anti-virus</w:t>
      </w:r>
      <w:r w:rsidR="00407B25" w:rsidRPr="00854E81">
        <w:rPr>
          <w:b/>
        </w:rPr>
        <w:t xml:space="preserve"> program email settings</w:t>
      </w:r>
      <w:r w:rsidR="00ED3624" w:rsidRPr="00ED3624">
        <w:t xml:space="preserve"> (Your program may or may not have email settings.)</w:t>
      </w:r>
    </w:p>
    <w:sdt>
      <w:sdtPr>
        <w:rPr>
          <w:rStyle w:val="Red"/>
        </w:rPr>
        <w:id w:val="-1234394457"/>
        <w:placeholder>
          <w:docPart w:val="B0D7A5A73B314D238EC7C3CD74791391"/>
        </w:placeholder>
        <w:showingPlcHdr/>
      </w:sdtPr>
      <w:sdtEndPr>
        <w:rPr>
          <w:rStyle w:val="DefaultParagraphFont"/>
          <w:color w:val="auto"/>
        </w:rPr>
      </w:sdtEndPr>
      <w:sdtContent>
        <w:p w14:paraId="439B693C" w14:textId="77777777" w:rsidR="00243D73" w:rsidRDefault="00243D73" w:rsidP="00243D73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1E062B6F" w14:textId="1E2EC56C" w:rsidR="0086708E" w:rsidRDefault="0086708E" w:rsidP="002958DF">
      <w:pPr>
        <w:pStyle w:val="Heading2"/>
      </w:pPr>
      <w:r>
        <w:t>Assignment Submission</w:t>
      </w:r>
    </w:p>
    <w:p w14:paraId="3C20EF4D" w14:textId="459FC99B" w:rsidR="00243D73" w:rsidRPr="0070679F" w:rsidRDefault="0070679F" w:rsidP="00243D73">
      <w:r w:rsidRPr="0070679F">
        <w:t>Attach this document to the assignment in BlackBoard.</w:t>
      </w:r>
    </w:p>
    <w:sectPr w:rsidR="00243D73" w:rsidRPr="0070679F" w:rsidSect="00D253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0691" w14:textId="77777777" w:rsidR="00D61972" w:rsidRDefault="00D61972" w:rsidP="00D372BA">
      <w:pPr>
        <w:spacing w:before="0" w:after="0" w:line="240" w:lineRule="auto"/>
      </w:pPr>
      <w:r>
        <w:separator/>
      </w:r>
    </w:p>
  </w:endnote>
  <w:endnote w:type="continuationSeparator" w:id="0">
    <w:p w14:paraId="3234F777" w14:textId="77777777" w:rsidR="00D61972" w:rsidRDefault="00D61972" w:rsidP="00D372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1030" w14:textId="2CA7D860" w:rsidR="00D372BA" w:rsidRDefault="00D372BA" w:rsidP="00D372BA">
    <w:pPr>
      <w:pStyle w:val="Footer"/>
      <w:tabs>
        <w:tab w:val="right" w:pos="10080"/>
      </w:tabs>
    </w:pPr>
    <w:r>
      <w:t>Anti-Virus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52D80">
      <w:rPr>
        <w:noProof/>
      </w:rPr>
      <w:t>1</w:t>
    </w:r>
    <w:r>
      <w:fldChar w:fldCharType="end"/>
    </w:r>
    <w:r>
      <w:t xml:space="preserve"> of </w:t>
    </w:r>
    <w:r w:rsidR="00F80C55">
      <w:fldChar w:fldCharType="begin"/>
    </w:r>
    <w:r w:rsidR="00F80C55">
      <w:instrText xml:space="preserve"> NUMPAGES </w:instrText>
    </w:r>
    <w:r w:rsidR="00F80C55">
      <w:fldChar w:fldCharType="separate"/>
    </w:r>
    <w:r w:rsidR="00452D80">
      <w:rPr>
        <w:noProof/>
      </w:rPr>
      <w:t>1</w:t>
    </w:r>
    <w:r w:rsidR="00F80C55">
      <w:rPr>
        <w:noProof/>
      </w:rPr>
      <w:fldChar w:fldCharType="end"/>
    </w:r>
    <w:r>
      <w:tab/>
      <w:t xml:space="preserve">Revised: </w:t>
    </w:r>
    <w:r w:rsidR="009D2C65">
      <w:t>0</w:t>
    </w:r>
    <w:r w:rsidR="000F2354">
      <w:t>6</w:t>
    </w:r>
    <w:r w:rsidR="00BD1401">
      <w:t>/</w:t>
    </w:r>
    <w:r w:rsidR="000F2354">
      <w:t>16</w:t>
    </w:r>
    <w:r w:rsidR="00461369">
      <w:t>/20</w:t>
    </w:r>
    <w:r w:rsidR="009D2C65">
      <w:t>2</w:t>
    </w:r>
    <w:r w:rsidR="000F2354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21E8" w14:textId="77777777" w:rsidR="00D61972" w:rsidRDefault="00D61972" w:rsidP="00D372BA">
      <w:pPr>
        <w:spacing w:before="0" w:after="0" w:line="240" w:lineRule="auto"/>
      </w:pPr>
      <w:r>
        <w:separator/>
      </w:r>
    </w:p>
  </w:footnote>
  <w:footnote w:type="continuationSeparator" w:id="0">
    <w:p w14:paraId="5B7ABEB1" w14:textId="77777777" w:rsidR="00D61972" w:rsidRDefault="00D61972" w:rsidP="00D372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D950533"/>
    <w:multiLevelType w:val="hybridMultilevel"/>
    <w:tmpl w:val="B3D2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FE03EE"/>
    <w:multiLevelType w:val="hybridMultilevel"/>
    <w:tmpl w:val="D0E69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44649031">
    <w:abstractNumId w:val="28"/>
  </w:num>
  <w:num w:numId="2" w16cid:durableId="1447195836">
    <w:abstractNumId w:val="23"/>
  </w:num>
  <w:num w:numId="3" w16cid:durableId="989598109">
    <w:abstractNumId w:val="21"/>
  </w:num>
  <w:num w:numId="4" w16cid:durableId="1540513527">
    <w:abstractNumId w:val="18"/>
  </w:num>
  <w:num w:numId="5" w16cid:durableId="2051801096">
    <w:abstractNumId w:val="43"/>
  </w:num>
  <w:num w:numId="6" w16cid:durableId="471563266">
    <w:abstractNumId w:val="12"/>
  </w:num>
  <w:num w:numId="7" w16cid:durableId="40518611">
    <w:abstractNumId w:val="38"/>
  </w:num>
  <w:num w:numId="8" w16cid:durableId="883105300">
    <w:abstractNumId w:val="13"/>
  </w:num>
  <w:num w:numId="9" w16cid:durableId="1640308518">
    <w:abstractNumId w:val="24"/>
  </w:num>
  <w:num w:numId="10" w16cid:durableId="488327716">
    <w:abstractNumId w:val="11"/>
  </w:num>
  <w:num w:numId="11" w16cid:durableId="1083572666">
    <w:abstractNumId w:val="10"/>
  </w:num>
  <w:num w:numId="12" w16cid:durableId="1844274884">
    <w:abstractNumId w:val="32"/>
  </w:num>
  <w:num w:numId="13" w16cid:durableId="1207839814">
    <w:abstractNumId w:val="0"/>
  </w:num>
  <w:num w:numId="14" w16cid:durableId="849300975">
    <w:abstractNumId w:val="33"/>
  </w:num>
  <w:num w:numId="15" w16cid:durableId="1628664460">
    <w:abstractNumId w:val="36"/>
  </w:num>
  <w:num w:numId="16" w16cid:durableId="1575776047">
    <w:abstractNumId w:val="30"/>
  </w:num>
  <w:num w:numId="17" w16cid:durableId="87435135">
    <w:abstractNumId w:val="26"/>
  </w:num>
  <w:num w:numId="18" w16cid:durableId="52704103">
    <w:abstractNumId w:val="42"/>
  </w:num>
  <w:num w:numId="19" w16cid:durableId="643513564">
    <w:abstractNumId w:val="15"/>
  </w:num>
  <w:num w:numId="20" w16cid:durableId="541131485">
    <w:abstractNumId w:val="17"/>
  </w:num>
  <w:num w:numId="21" w16cid:durableId="1711341821">
    <w:abstractNumId w:val="5"/>
  </w:num>
  <w:num w:numId="22" w16cid:durableId="205677002">
    <w:abstractNumId w:val="16"/>
  </w:num>
  <w:num w:numId="23" w16cid:durableId="2027247106">
    <w:abstractNumId w:val="35"/>
  </w:num>
  <w:num w:numId="24" w16cid:durableId="337850712">
    <w:abstractNumId w:val="39"/>
  </w:num>
  <w:num w:numId="25" w16cid:durableId="99303207">
    <w:abstractNumId w:val="8"/>
  </w:num>
  <w:num w:numId="26" w16cid:durableId="1009527963">
    <w:abstractNumId w:val="41"/>
  </w:num>
  <w:num w:numId="27" w16cid:durableId="1088388363">
    <w:abstractNumId w:val="6"/>
  </w:num>
  <w:num w:numId="28" w16cid:durableId="546334119">
    <w:abstractNumId w:val="40"/>
  </w:num>
  <w:num w:numId="29" w16cid:durableId="947543191">
    <w:abstractNumId w:val="22"/>
  </w:num>
  <w:num w:numId="30" w16cid:durableId="1724211095">
    <w:abstractNumId w:val="14"/>
  </w:num>
  <w:num w:numId="31" w16cid:durableId="1175412528">
    <w:abstractNumId w:val="7"/>
  </w:num>
  <w:num w:numId="32" w16cid:durableId="1267227363">
    <w:abstractNumId w:val="20"/>
  </w:num>
  <w:num w:numId="33" w16cid:durableId="584462005">
    <w:abstractNumId w:val="31"/>
  </w:num>
  <w:num w:numId="34" w16cid:durableId="1272125622">
    <w:abstractNumId w:val="2"/>
  </w:num>
  <w:num w:numId="35" w16cid:durableId="2059695825">
    <w:abstractNumId w:val="37"/>
  </w:num>
  <w:num w:numId="36" w16cid:durableId="1227835999">
    <w:abstractNumId w:val="19"/>
  </w:num>
  <w:num w:numId="37" w16cid:durableId="1178495581">
    <w:abstractNumId w:val="9"/>
  </w:num>
  <w:num w:numId="38" w16cid:durableId="776605477">
    <w:abstractNumId w:val="29"/>
  </w:num>
  <w:num w:numId="39" w16cid:durableId="906918175">
    <w:abstractNumId w:val="3"/>
  </w:num>
  <w:num w:numId="40" w16cid:durableId="216358058">
    <w:abstractNumId w:val="27"/>
  </w:num>
  <w:num w:numId="41" w16cid:durableId="1947883975">
    <w:abstractNumId w:val="34"/>
  </w:num>
  <w:num w:numId="42" w16cid:durableId="102310537">
    <w:abstractNumId w:val="4"/>
  </w:num>
  <w:num w:numId="43" w16cid:durableId="2069760949">
    <w:abstractNumId w:val="1"/>
  </w:num>
  <w:num w:numId="44" w16cid:durableId="360057945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3B"/>
    <w:rsid w:val="00012A04"/>
    <w:rsid w:val="000274D6"/>
    <w:rsid w:val="00043BC3"/>
    <w:rsid w:val="000476CB"/>
    <w:rsid w:val="00056459"/>
    <w:rsid w:val="000565A7"/>
    <w:rsid w:val="00067D25"/>
    <w:rsid w:val="000706FB"/>
    <w:rsid w:val="00072FC4"/>
    <w:rsid w:val="000827A3"/>
    <w:rsid w:val="000E46A5"/>
    <w:rsid w:val="000E63D3"/>
    <w:rsid w:val="000F2354"/>
    <w:rsid w:val="000F2EA9"/>
    <w:rsid w:val="000F648C"/>
    <w:rsid w:val="001213CF"/>
    <w:rsid w:val="001224DD"/>
    <w:rsid w:val="001242A5"/>
    <w:rsid w:val="00127C50"/>
    <w:rsid w:val="00156E8D"/>
    <w:rsid w:val="00165121"/>
    <w:rsid w:val="00192938"/>
    <w:rsid w:val="001B4FA6"/>
    <w:rsid w:val="001F0310"/>
    <w:rsid w:val="001F4517"/>
    <w:rsid w:val="001F454D"/>
    <w:rsid w:val="00241ABE"/>
    <w:rsid w:val="00243D73"/>
    <w:rsid w:val="002958DF"/>
    <w:rsid w:val="002B7224"/>
    <w:rsid w:val="002D1516"/>
    <w:rsid w:val="002D779E"/>
    <w:rsid w:val="002E0C56"/>
    <w:rsid w:val="002F2086"/>
    <w:rsid w:val="00315DBA"/>
    <w:rsid w:val="00326097"/>
    <w:rsid w:val="00331FF8"/>
    <w:rsid w:val="0034029A"/>
    <w:rsid w:val="003574B2"/>
    <w:rsid w:val="00367DAF"/>
    <w:rsid w:val="00374C4C"/>
    <w:rsid w:val="00397E2B"/>
    <w:rsid w:val="003B5A3B"/>
    <w:rsid w:val="003B659D"/>
    <w:rsid w:val="003D6C62"/>
    <w:rsid w:val="003E2375"/>
    <w:rsid w:val="00407B25"/>
    <w:rsid w:val="004226EE"/>
    <w:rsid w:val="00452D80"/>
    <w:rsid w:val="004567F1"/>
    <w:rsid w:val="00461369"/>
    <w:rsid w:val="00465CE1"/>
    <w:rsid w:val="00480776"/>
    <w:rsid w:val="0049400E"/>
    <w:rsid w:val="005051EF"/>
    <w:rsid w:val="00517757"/>
    <w:rsid w:val="005345EA"/>
    <w:rsid w:val="00540EE5"/>
    <w:rsid w:val="00554B86"/>
    <w:rsid w:val="005566E8"/>
    <w:rsid w:val="00562935"/>
    <w:rsid w:val="00592880"/>
    <w:rsid w:val="005961A5"/>
    <w:rsid w:val="005A22CF"/>
    <w:rsid w:val="005C2869"/>
    <w:rsid w:val="005D0F3A"/>
    <w:rsid w:val="005F3684"/>
    <w:rsid w:val="006164F0"/>
    <w:rsid w:val="00636879"/>
    <w:rsid w:val="00647D8A"/>
    <w:rsid w:val="0068075E"/>
    <w:rsid w:val="0069585B"/>
    <w:rsid w:val="006F70C6"/>
    <w:rsid w:val="007023E1"/>
    <w:rsid w:val="0070679F"/>
    <w:rsid w:val="00707F1A"/>
    <w:rsid w:val="00722ECE"/>
    <w:rsid w:val="00740C65"/>
    <w:rsid w:val="00742EF7"/>
    <w:rsid w:val="00751231"/>
    <w:rsid w:val="00774BFB"/>
    <w:rsid w:val="0077688F"/>
    <w:rsid w:val="00781DDC"/>
    <w:rsid w:val="007D4C1F"/>
    <w:rsid w:val="007E448C"/>
    <w:rsid w:val="007E518A"/>
    <w:rsid w:val="008010EE"/>
    <w:rsid w:val="00826D39"/>
    <w:rsid w:val="00854E81"/>
    <w:rsid w:val="0085655B"/>
    <w:rsid w:val="008641EF"/>
    <w:rsid w:val="0086708E"/>
    <w:rsid w:val="0087111F"/>
    <w:rsid w:val="0088165B"/>
    <w:rsid w:val="00886C13"/>
    <w:rsid w:val="00892AE2"/>
    <w:rsid w:val="008B5967"/>
    <w:rsid w:val="008E7D98"/>
    <w:rsid w:val="00906191"/>
    <w:rsid w:val="00917917"/>
    <w:rsid w:val="00921F73"/>
    <w:rsid w:val="0093375A"/>
    <w:rsid w:val="00943495"/>
    <w:rsid w:val="00960FC4"/>
    <w:rsid w:val="00961C81"/>
    <w:rsid w:val="00962243"/>
    <w:rsid w:val="00997190"/>
    <w:rsid w:val="009B0AC3"/>
    <w:rsid w:val="009B216F"/>
    <w:rsid w:val="009C3B32"/>
    <w:rsid w:val="009D1772"/>
    <w:rsid w:val="009D26F4"/>
    <w:rsid w:val="009D2C65"/>
    <w:rsid w:val="009E2F8F"/>
    <w:rsid w:val="009E38A7"/>
    <w:rsid w:val="00A251D9"/>
    <w:rsid w:val="00A47279"/>
    <w:rsid w:val="00A76901"/>
    <w:rsid w:val="00AA178E"/>
    <w:rsid w:val="00AC23C4"/>
    <w:rsid w:val="00AD7E58"/>
    <w:rsid w:val="00AF160F"/>
    <w:rsid w:val="00B0218F"/>
    <w:rsid w:val="00B47D78"/>
    <w:rsid w:val="00B53CA3"/>
    <w:rsid w:val="00B55D1D"/>
    <w:rsid w:val="00B567F9"/>
    <w:rsid w:val="00B72FF4"/>
    <w:rsid w:val="00B83A6D"/>
    <w:rsid w:val="00B841BF"/>
    <w:rsid w:val="00B84270"/>
    <w:rsid w:val="00B871F7"/>
    <w:rsid w:val="00BA0A93"/>
    <w:rsid w:val="00BA1CC2"/>
    <w:rsid w:val="00BA5600"/>
    <w:rsid w:val="00BB0DFF"/>
    <w:rsid w:val="00BB326A"/>
    <w:rsid w:val="00BD1401"/>
    <w:rsid w:val="00BF23F6"/>
    <w:rsid w:val="00BF57FB"/>
    <w:rsid w:val="00C0450D"/>
    <w:rsid w:val="00C048EA"/>
    <w:rsid w:val="00C054B5"/>
    <w:rsid w:val="00C15343"/>
    <w:rsid w:val="00C44EC6"/>
    <w:rsid w:val="00C80805"/>
    <w:rsid w:val="00C92783"/>
    <w:rsid w:val="00C92B06"/>
    <w:rsid w:val="00CB1166"/>
    <w:rsid w:val="00CD4578"/>
    <w:rsid w:val="00D15F7C"/>
    <w:rsid w:val="00D20614"/>
    <w:rsid w:val="00D25372"/>
    <w:rsid w:val="00D372BA"/>
    <w:rsid w:val="00D41709"/>
    <w:rsid w:val="00D5186E"/>
    <w:rsid w:val="00D52021"/>
    <w:rsid w:val="00D606E6"/>
    <w:rsid w:val="00D61445"/>
    <w:rsid w:val="00D61972"/>
    <w:rsid w:val="00D66F28"/>
    <w:rsid w:val="00D84A78"/>
    <w:rsid w:val="00D8533B"/>
    <w:rsid w:val="00E132BD"/>
    <w:rsid w:val="00E27752"/>
    <w:rsid w:val="00E525B9"/>
    <w:rsid w:val="00E57202"/>
    <w:rsid w:val="00E72231"/>
    <w:rsid w:val="00E8532E"/>
    <w:rsid w:val="00E9698E"/>
    <w:rsid w:val="00EA4600"/>
    <w:rsid w:val="00EB2488"/>
    <w:rsid w:val="00EC18F1"/>
    <w:rsid w:val="00EC7C81"/>
    <w:rsid w:val="00ED3624"/>
    <w:rsid w:val="00F16396"/>
    <w:rsid w:val="00F340C6"/>
    <w:rsid w:val="00F45B09"/>
    <w:rsid w:val="00F75FF8"/>
    <w:rsid w:val="00F80C55"/>
    <w:rsid w:val="00F82265"/>
    <w:rsid w:val="00F92136"/>
    <w:rsid w:val="00FA439E"/>
    <w:rsid w:val="00FA613F"/>
    <w:rsid w:val="00FB0992"/>
    <w:rsid w:val="00FB23B8"/>
    <w:rsid w:val="00FB3DC0"/>
    <w:rsid w:val="00FB68DF"/>
    <w:rsid w:val="00FC1B9B"/>
    <w:rsid w:val="00FC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D4B52"/>
  <w15:chartTrackingRefBased/>
  <w15:docId w15:val="{19680370-9AE3-4704-8BC9-D5F0CD67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08E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86708E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6708E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6708E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86708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6708E"/>
  </w:style>
  <w:style w:type="paragraph" w:styleId="ListParagraph">
    <w:name w:val="List Paragraph"/>
    <w:basedOn w:val="Normal"/>
    <w:uiPriority w:val="34"/>
    <w:qFormat/>
    <w:rsid w:val="0086708E"/>
    <w:pPr>
      <w:ind w:left="720"/>
    </w:pPr>
  </w:style>
  <w:style w:type="character" w:styleId="Hyperlink">
    <w:name w:val="Hyperlink"/>
    <w:rsid w:val="008670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164F0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86708E"/>
    <w:rPr>
      <w:color w:val="800080"/>
      <w:u w:val="single"/>
    </w:rPr>
  </w:style>
  <w:style w:type="paragraph" w:styleId="Footer">
    <w:name w:val="footer"/>
    <w:basedOn w:val="Normal"/>
    <w:link w:val="FooterChar"/>
    <w:rsid w:val="0086708E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7E58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86708E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D7E58"/>
    <w:rPr>
      <w:rFonts w:ascii="Verdana" w:hAnsi="Verdana"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AD7E58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D7E58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86708E"/>
    <w:pPr>
      <w:numPr>
        <w:numId w:val="2"/>
      </w:numPr>
    </w:pPr>
  </w:style>
  <w:style w:type="paragraph" w:customStyle="1" w:styleId="Outlinenumbering">
    <w:name w:val="Outline numbering"/>
    <w:basedOn w:val="Normal"/>
    <w:rsid w:val="0086708E"/>
    <w:pPr>
      <w:numPr>
        <w:numId w:val="3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86708E"/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character" w:customStyle="1" w:styleId="Red">
    <w:name w:val="Red"/>
    <w:basedOn w:val="DefaultParagraphFont"/>
    <w:uiPriority w:val="1"/>
    <w:rsid w:val="00B72FF4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86708E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86708E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86708E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6708E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86708E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FE120AFDE045EAB6316964DC249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5DD7B-9C01-4484-B697-516F9AA48D4D}"/>
      </w:docPartPr>
      <w:docPartBody>
        <w:p w:rsidR="00E11B79" w:rsidRDefault="00C82DFD" w:rsidP="00C82DFD">
          <w:pPr>
            <w:pStyle w:val="33FE120AFDE045EAB6316964DC249134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5D4A5CEAE0845AAA41FFC96D119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3E4D9-7EA8-4C14-B9FA-BB4EC5AF9E85}"/>
      </w:docPartPr>
      <w:docPartBody>
        <w:p w:rsidR="00E11B79" w:rsidRDefault="00C82DFD" w:rsidP="00C82DFD">
          <w:pPr>
            <w:pStyle w:val="75D4A5CEAE0845AAA41FFC96D119743F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1175632F1A740C6A0E474E6C8903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FDA1-8517-4B34-8CDD-3C8BBD6475C5}"/>
      </w:docPartPr>
      <w:docPartBody>
        <w:p w:rsidR="00E11B79" w:rsidRDefault="00C82DFD" w:rsidP="00C82DFD">
          <w:pPr>
            <w:pStyle w:val="B1175632F1A740C6A0E474E6C8903A9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0D7A5A73B314D238EC7C3CD74791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CA17A-73BE-4062-828E-A57C424E2DBD}"/>
      </w:docPartPr>
      <w:docPartBody>
        <w:p w:rsidR="00E11B79" w:rsidRDefault="00C82DFD" w:rsidP="00C82DFD">
          <w:pPr>
            <w:pStyle w:val="B0D7A5A73B314D238EC7C3CD74791391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FD"/>
    <w:rsid w:val="00C82DFD"/>
    <w:rsid w:val="00E1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DFD"/>
    <w:rPr>
      <w:color w:val="808080"/>
    </w:rPr>
  </w:style>
  <w:style w:type="paragraph" w:customStyle="1" w:styleId="33FE120AFDE045EAB6316964DC249134">
    <w:name w:val="33FE120AFDE045EAB6316964DC249134"/>
    <w:rsid w:val="00C82DFD"/>
  </w:style>
  <w:style w:type="paragraph" w:customStyle="1" w:styleId="75D4A5CEAE0845AAA41FFC96D119743F">
    <w:name w:val="75D4A5CEAE0845AAA41FFC96D119743F"/>
    <w:rsid w:val="00C82DFD"/>
  </w:style>
  <w:style w:type="paragraph" w:customStyle="1" w:styleId="B1175632F1A740C6A0E474E6C8903A9E">
    <w:name w:val="B1175632F1A740C6A0E474E6C8903A9E"/>
    <w:rsid w:val="00C82DFD"/>
  </w:style>
  <w:style w:type="paragraph" w:customStyle="1" w:styleId="B0D7A5A73B314D238EC7C3CD74791391">
    <w:name w:val="B0D7A5A73B314D238EC7C3CD74791391"/>
    <w:rsid w:val="00C82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16</TotalTime>
  <Pages>1</Pages>
  <Words>241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Analysis and Design</vt:lpstr>
    </vt:vector>
  </TitlesOfParts>
  <Company>WNCC</Company>
  <LinksUpToDate>false</LinksUpToDate>
  <CharactersWithSpaces>1374</CharactersWithSpaces>
  <SharedDoc>false</SharedDoc>
  <HLinks>
    <vt:vector size="6" baseType="variant">
      <vt:variant>
        <vt:i4>1376256</vt:i4>
      </vt:variant>
      <vt:variant>
        <vt:i4>0</vt:i4>
      </vt:variant>
      <vt:variant>
        <vt:i4>0</vt:i4>
      </vt:variant>
      <vt:variant>
        <vt:i4>5</vt:i4>
      </vt:variant>
      <vt:variant>
        <vt:lpwstr>http://free.avg.com/us-en/download-file-ins-afg-free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Analysis and Design</dc:title>
  <dc:subject/>
  <dc:creator>Workstation</dc:creator>
  <cp:keywords/>
  <cp:lastModifiedBy>William Loring</cp:lastModifiedBy>
  <cp:revision>66</cp:revision>
  <cp:lastPrinted>2009-01-15T13:19:00Z</cp:lastPrinted>
  <dcterms:created xsi:type="dcterms:W3CDTF">2015-08-14T03:17:00Z</dcterms:created>
  <dcterms:modified xsi:type="dcterms:W3CDTF">2023-06-16T20:10:00Z</dcterms:modified>
</cp:coreProperties>
</file>