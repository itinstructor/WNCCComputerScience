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5686D" w14:textId="456EEA1A" w:rsidR="003B5A3B" w:rsidRDefault="00EB40DF" w:rsidP="003E18A8">
      <w:pPr>
        <w:pStyle w:val="Heading1"/>
      </w:pPr>
      <w:proofErr w:type="spellStart"/>
      <w:r>
        <w:t>Zen</w:t>
      </w:r>
      <w:r w:rsidR="00F826C4">
        <w:t>M</w:t>
      </w:r>
      <w:r>
        <w:t>ap</w:t>
      </w:r>
      <w:proofErr w:type="spellEnd"/>
      <w:r w:rsidR="0015347C">
        <w:t xml:space="preserve"> Enumerate a Network</w:t>
      </w:r>
    </w:p>
    <w:p w14:paraId="3CF3D951" w14:textId="5185FCDF" w:rsidR="006703DC" w:rsidRDefault="006703DC" w:rsidP="00DC6A77">
      <w:r w:rsidRPr="006703DC">
        <w:t xml:space="preserve">Time required: </w:t>
      </w:r>
      <w:r w:rsidR="0087554B">
        <w:t>30</w:t>
      </w:r>
      <w:r w:rsidRPr="006703DC">
        <w:t xml:space="preserve"> minutes</w:t>
      </w:r>
    </w:p>
    <w:p w14:paraId="71E4C958" w14:textId="77777777" w:rsidR="006044B3" w:rsidRDefault="006044B3" w:rsidP="006044B3">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710D3BC3" w14:textId="77777777" w:rsidR="006044B3" w:rsidRDefault="006044B3" w:rsidP="006044B3">
      <w:pPr>
        <w:pStyle w:val="ListParagraph"/>
        <w:numPr>
          <w:ilvl w:val="0"/>
          <w:numId w:val="44"/>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23BA9F5A" w14:textId="77777777" w:rsidR="006044B3" w:rsidRDefault="006044B3" w:rsidP="006044B3">
      <w:pPr>
        <w:pStyle w:val="ListParagraph"/>
        <w:numPr>
          <w:ilvl w:val="0"/>
          <w:numId w:val="44"/>
        </w:numPr>
      </w:pPr>
      <w:r>
        <w:t>Click and Drag your mouse around whatever you want to snip.</w:t>
      </w:r>
    </w:p>
    <w:p w14:paraId="49800EBF" w14:textId="77777777" w:rsidR="006044B3" w:rsidRDefault="006044B3" w:rsidP="006044B3">
      <w:pPr>
        <w:pStyle w:val="ListParagraph"/>
        <w:numPr>
          <w:ilvl w:val="0"/>
          <w:numId w:val="44"/>
        </w:numPr>
      </w:pPr>
      <w:r>
        <w:t>Release the mouse button. This places the snip into the Windows Clipboard.</w:t>
      </w:r>
    </w:p>
    <w:p w14:paraId="50C28110" w14:textId="77777777" w:rsidR="006044B3" w:rsidRDefault="006044B3" w:rsidP="006044B3">
      <w:pPr>
        <w:pStyle w:val="ListParagraph"/>
        <w:numPr>
          <w:ilvl w:val="0"/>
          <w:numId w:val="44"/>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50DE2E2F" w14:textId="77777777" w:rsidR="00F14695" w:rsidRDefault="00F14695" w:rsidP="008752EA">
      <w:pPr>
        <w:pStyle w:val="Heading2"/>
      </w:pPr>
      <w:r>
        <w:t>Lab Description</w:t>
      </w:r>
    </w:p>
    <w:p w14:paraId="769EA613" w14:textId="7B04D759" w:rsidR="00DC6A77" w:rsidRDefault="00DC6A77" w:rsidP="007B6070">
      <w:r>
        <w:t>Several programs are available to assist in detecting, identifying, and monitoring the devices on your network. One of the simpler and most popular tools is Nmap. Nmap was originally designed for Linux</w:t>
      </w:r>
      <w:r w:rsidR="00654D3B">
        <w:t xml:space="preserve"> as a command-line only utility</w:t>
      </w:r>
      <w:r>
        <w:t xml:space="preserve"> but has since been expanded for compatibility on several other OSs and is now available in GUI form. In this activity, you will </w:t>
      </w:r>
      <w:r w:rsidR="00220156">
        <w:t>use</w:t>
      </w:r>
      <w:r>
        <w:t xml:space="preserve"> the GUI version of Nmap for Windows, which is called </w:t>
      </w:r>
      <w:proofErr w:type="spellStart"/>
      <w:r>
        <w:t>Zenmap</w:t>
      </w:r>
      <w:proofErr w:type="spellEnd"/>
      <w:r>
        <w:t>.</w:t>
      </w:r>
      <w:r w:rsidR="00DE556A" w:rsidRPr="00DE556A">
        <w:rPr>
          <w:noProof/>
        </w:rPr>
        <w:t xml:space="preserve"> </w:t>
      </w:r>
      <w:r w:rsidR="00DE556A">
        <w:rPr>
          <w:noProof/>
        </w:rPr>
        <w:drawing>
          <wp:inline distT="0" distB="0" distL="0" distR="0" wp14:anchorId="005C21FB" wp14:editId="741148DF">
            <wp:extent cx="5020056" cy="2697480"/>
            <wp:effectExtent l="38100" t="38100" r="104775" b="1028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020056" cy="26974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3EEB7B" w14:textId="577D3420" w:rsidR="002E20D8" w:rsidRDefault="002E20D8" w:rsidP="002E20D8">
      <w:pPr>
        <w:pStyle w:val="Heading1"/>
      </w:pPr>
      <w:r>
        <w:lastRenderedPageBreak/>
        <w:t xml:space="preserve">Install </w:t>
      </w:r>
      <w:proofErr w:type="spellStart"/>
      <w:r>
        <w:t>Zenmap</w:t>
      </w:r>
      <w:proofErr w:type="spellEnd"/>
    </w:p>
    <w:p w14:paraId="50539074" w14:textId="29F1A475" w:rsidR="002F51B7" w:rsidRDefault="002F51B7" w:rsidP="002F51B7">
      <w:r w:rsidRPr="002F51B7">
        <w:rPr>
          <w:b/>
          <w:bCs/>
        </w:rPr>
        <w:t>NOTE:</w:t>
      </w:r>
      <w:r>
        <w:t xml:space="preserve"> This lab can be safely done on your local computer. If you do decide to do this lab on a Virtual Machine, make sure you are using the Bridged Adapter to connect to your local network.</w:t>
      </w:r>
    </w:p>
    <w:p w14:paraId="56C7CECB" w14:textId="45E5BE68" w:rsidR="00BB7E54" w:rsidRPr="00BB7E54" w:rsidRDefault="00DC6A77" w:rsidP="00E02C9E">
      <w:pPr>
        <w:pStyle w:val="ListParagraph"/>
        <w:numPr>
          <w:ilvl w:val="0"/>
          <w:numId w:val="3"/>
        </w:numPr>
      </w:pPr>
      <w:r>
        <w:t xml:space="preserve">Go to </w:t>
      </w:r>
      <w:hyperlink r:id="rId8" w:history="1">
        <w:r w:rsidR="002C075A" w:rsidRPr="006554C5">
          <w:rPr>
            <w:rStyle w:val="Hyperlink"/>
          </w:rPr>
          <w:t>www.nmap.org</w:t>
        </w:r>
      </w:hyperlink>
      <w:r w:rsidR="0050651E">
        <w:t xml:space="preserve"> and go to </w:t>
      </w:r>
      <w:r w:rsidR="00054470" w:rsidRPr="00302839">
        <w:rPr>
          <w:b/>
        </w:rPr>
        <w:t>D</w:t>
      </w:r>
      <w:r w:rsidRPr="00302839">
        <w:rPr>
          <w:b/>
        </w:rPr>
        <w:t>ownload</w:t>
      </w:r>
      <w:r w:rsidR="00BB7E54">
        <w:rPr>
          <w:b/>
        </w:rPr>
        <w:t xml:space="preserve"> </w:t>
      </w:r>
      <w:r w:rsidR="00BB7E54" w:rsidRPr="00BB7E54">
        <w:rPr>
          <w:b/>
        </w:rPr>
        <w:sym w:font="Wingdings" w:char="F0E0"/>
      </w:r>
      <w:r w:rsidR="00BB7E54">
        <w:rPr>
          <w:b/>
        </w:rPr>
        <w:t xml:space="preserve"> Windows</w:t>
      </w:r>
    </w:p>
    <w:p w14:paraId="086FD928" w14:textId="77777777" w:rsidR="00BB7E54" w:rsidRDefault="00DC6A77" w:rsidP="00E02C9E">
      <w:pPr>
        <w:pStyle w:val="ListParagraph"/>
        <w:numPr>
          <w:ilvl w:val="0"/>
          <w:numId w:val="3"/>
        </w:numPr>
      </w:pPr>
      <w:r>
        <w:t xml:space="preserve">At the time of this </w:t>
      </w:r>
      <w:r w:rsidR="00395CD4">
        <w:t>writing, the download was underneath Microsoft Windows binaries,</w:t>
      </w:r>
      <w:r>
        <w:t xml:space="preserve"> “Latest release self-installer”</w:t>
      </w:r>
      <w:r w:rsidR="002C075A">
        <w:t>.</w:t>
      </w:r>
    </w:p>
    <w:p w14:paraId="3F562169" w14:textId="79233CC7" w:rsidR="00E94DD5" w:rsidRDefault="00DC6A77" w:rsidP="00E02C9E">
      <w:pPr>
        <w:pStyle w:val="ListParagraph"/>
        <w:numPr>
          <w:ilvl w:val="0"/>
          <w:numId w:val="3"/>
        </w:numPr>
      </w:pPr>
      <w:r>
        <w:t>Download and install Nmap. Use default settings throughout the installation process.</w:t>
      </w:r>
    </w:p>
    <w:p w14:paraId="090B8088" w14:textId="187B67DD" w:rsidR="002E20D8" w:rsidRDefault="002E20D8" w:rsidP="002E20D8">
      <w:pPr>
        <w:pStyle w:val="Heading1"/>
      </w:pPr>
      <w:r>
        <w:t>Scan Local Computer</w:t>
      </w:r>
    </w:p>
    <w:p w14:paraId="664C9262" w14:textId="75C32557" w:rsidR="009C1C96" w:rsidRDefault="002E20D8" w:rsidP="002E20D8">
      <w:pPr>
        <w:pStyle w:val="ListParagraph"/>
        <w:numPr>
          <w:ilvl w:val="0"/>
          <w:numId w:val="45"/>
        </w:numPr>
      </w:pPr>
      <w:r>
        <w:t>O</w:t>
      </w:r>
      <w:r w:rsidR="00DC6A77">
        <w:t xml:space="preserve">pen </w:t>
      </w:r>
      <w:r>
        <w:t xml:space="preserve">the </w:t>
      </w:r>
      <w:proofErr w:type="spellStart"/>
      <w:r w:rsidR="00DC6A77">
        <w:t>Zenmap</w:t>
      </w:r>
      <w:proofErr w:type="spellEnd"/>
      <w:r w:rsidR="00DC6A77">
        <w:t xml:space="preserve"> </w:t>
      </w:r>
      <w:r>
        <w:t>program</w:t>
      </w:r>
      <w:r w:rsidR="00DC6A77">
        <w:t>. Start with a quick scan of your local computer.</w:t>
      </w:r>
    </w:p>
    <w:p w14:paraId="2298A041" w14:textId="5A9DA39E" w:rsidR="00DC6A77" w:rsidRDefault="00DC6A77" w:rsidP="00EA54F7">
      <w:pPr>
        <w:pStyle w:val="ListParagraph"/>
        <w:numPr>
          <w:ilvl w:val="0"/>
          <w:numId w:val="45"/>
        </w:numPr>
      </w:pPr>
      <w:r>
        <w:t xml:space="preserve">In the Target field, enter </w:t>
      </w:r>
      <w:r w:rsidRPr="00B9128C">
        <w:rPr>
          <w:b/>
        </w:rPr>
        <w:t>localhost</w:t>
      </w:r>
      <w:r w:rsidR="009C1C96">
        <w:t>.</w:t>
      </w:r>
      <w:r>
        <w:t xml:space="preserve"> </w:t>
      </w:r>
      <w:r w:rsidR="009C1C96">
        <w:t>I</w:t>
      </w:r>
      <w:r>
        <w:t xml:space="preserve">n the Profile field, select </w:t>
      </w:r>
      <w:r w:rsidRPr="009C1C96">
        <w:rPr>
          <w:b/>
        </w:rPr>
        <w:t>Quick scan</w:t>
      </w:r>
      <w:r w:rsidR="00163E3A">
        <w:rPr>
          <w:b/>
        </w:rPr>
        <w:t xml:space="preserve"> plus</w:t>
      </w:r>
      <w:r>
        <w:t xml:space="preserve">. Click </w:t>
      </w:r>
      <w:r w:rsidRPr="009C1C96">
        <w:rPr>
          <w:b/>
        </w:rPr>
        <w:t>Scan</w:t>
      </w:r>
      <w:r>
        <w:t>.</w:t>
      </w:r>
    </w:p>
    <w:p w14:paraId="5448B19B" w14:textId="77777777" w:rsidR="00E70BBC" w:rsidRDefault="00E70BBC" w:rsidP="00EA54F7">
      <w:pPr>
        <w:pStyle w:val="ListParagraph"/>
        <w:numPr>
          <w:ilvl w:val="0"/>
          <w:numId w:val="45"/>
        </w:numPr>
        <w:rPr>
          <w:b/>
        </w:rPr>
      </w:pPr>
      <w:r w:rsidRPr="00E70BBC">
        <w:rPr>
          <w:b/>
        </w:rPr>
        <w:t>Insert a screenshot:</w:t>
      </w:r>
    </w:p>
    <w:sdt>
      <w:sdtPr>
        <w:rPr>
          <w:rStyle w:val="Red"/>
        </w:rPr>
        <w:id w:val="-681586957"/>
        <w:placeholder>
          <w:docPart w:val="6D97C8A1BDB2437F9014887CFB0EF5B7"/>
        </w:placeholder>
        <w:showingPlcHdr/>
      </w:sdtPr>
      <w:sdtEndPr>
        <w:rPr>
          <w:rStyle w:val="DefaultParagraphFont"/>
          <w:color w:val="auto"/>
        </w:rPr>
      </w:sdtEndPr>
      <w:sdtContent>
        <w:p w14:paraId="03D278E7" w14:textId="77777777" w:rsidR="009C1F92" w:rsidRDefault="009C1F92" w:rsidP="009C1F92">
          <w:pPr>
            <w:spacing w:line="264" w:lineRule="auto"/>
            <w:rPr>
              <w:rStyle w:val="Red"/>
            </w:rPr>
          </w:pPr>
          <w:r w:rsidRPr="004B3313">
            <w:rPr>
              <w:rStyle w:val="PlaceholderText"/>
              <w:color w:val="FF0000"/>
            </w:rPr>
            <w:t>Click or tap here to enter text.</w:t>
          </w:r>
        </w:p>
      </w:sdtContent>
    </w:sdt>
    <w:p w14:paraId="3C74F77B" w14:textId="77777777" w:rsidR="00780C1A" w:rsidRDefault="00DC6A77" w:rsidP="00DC6A77">
      <w:r>
        <w:t>The scan will show a list of ports on your computer and the services assigned to them.</w:t>
      </w:r>
      <w:r w:rsidR="00BC124B" w:rsidRPr="00BC124B">
        <w:rPr>
          <w:noProof/>
        </w:rPr>
        <w:t xml:space="preserve"> </w:t>
      </w:r>
    </w:p>
    <w:p w14:paraId="6A07A3B6" w14:textId="050D88EC" w:rsidR="00D21F97" w:rsidRDefault="00D21F97" w:rsidP="00D21F97">
      <w:pPr>
        <w:pStyle w:val="Heading1"/>
      </w:pPr>
      <w:r>
        <w:t>Scan Local Network</w:t>
      </w:r>
    </w:p>
    <w:p w14:paraId="409F59F5" w14:textId="4145EF83" w:rsidR="008F6EA7" w:rsidRPr="008F6EA7" w:rsidRDefault="008F6EA7" w:rsidP="008F6EA7">
      <w:r w:rsidRPr="008F6EA7">
        <w:rPr>
          <w:b/>
          <w:bCs/>
        </w:rPr>
        <w:t>NOTE:</w:t>
      </w:r>
      <w:r>
        <w:t xml:space="preserve"> 192.168.56.1 is not a valid IP address. It is the address of the virtual network adapter for VirtualBox.</w:t>
      </w:r>
    </w:p>
    <w:p w14:paraId="6E47010C" w14:textId="18C57434" w:rsidR="00DC6A77" w:rsidRDefault="00855F84" w:rsidP="00DC6A77">
      <w:r>
        <w:t>W</w:t>
      </w:r>
      <w:r w:rsidR="00780C1A">
        <w:t>e will</w:t>
      </w:r>
      <w:r w:rsidR="00DC6A77">
        <w:t xml:space="preserve"> scan your local network and see how the output changes. This time you will target all IP addresses in the same range as your computer’s IP address. The easiest way to do this is to first determine your computer’s IP address. </w:t>
      </w:r>
    </w:p>
    <w:p w14:paraId="79F0C288" w14:textId="77777777" w:rsidR="002001DD" w:rsidRPr="002001DD" w:rsidRDefault="00DC6A77" w:rsidP="00000E4E">
      <w:pPr>
        <w:pStyle w:val="ListParagraph"/>
        <w:numPr>
          <w:ilvl w:val="0"/>
          <w:numId w:val="46"/>
        </w:numPr>
      </w:pPr>
      <w:r>
        <w:t xml:space="preserve">Open a Command Prompt window and enter the command </w:t>
      </w:r>
      <w:r w:rsidRPr="00E16876">
        <w:rPr>
          <w:b/>
        </w:rPr>
        <w:t>ipconfig</w:t>
      </w:r>
      <w:r w:rsidR="002001DD">
        <w:rPr>
          <w:b/>
        </w:rPr>
        <w:t xml:space="preserve"> /all</w:t>
      </w:r>
    </w:p>
    <w:p w14:paraId="3500219F" w14:textId="2463C7FB" w:rsidR="00AD2737" w:rsidRDefault="00DC6A77" w:rsidP="00000E4E">
      <w:pPr>
        <w:pStyle w:val="ListParagraph"/>
        <w:numPr>
          <w:ilvl w:val="0"/>
          <w:numId w:val="46"/>
        </w:numPr>
      </w:pPr>
      <w:r>
        <w:t xml:space="preserve">Find </w:t>
      </w:r>
      <w:r w:rsidR="00E16876">
        <w:t>your</w:t>
      </w:r>
      <w:r>
        <w:t xml:space="preserve"> IPv4 address and write it down if necessary.</w:t>
      </w:r>
    </w:p>
    <w:p w14:paraId="611698C4" w14:textId="77777777" w:rsidR="00C956D7" w:rsidRPr="00981643" w:rsidRDefault="00C956D7" w:rsidP="00000E4E">
      <w:pPr>
        <w:pStyle w:val="ListParagraph"/>
        <w:numPr>
          <w:ilvl w:val="0"/>
          <w:numId w:val="46"/>
        </w:numPr>
      </w:pPr>
      <w:r w:rsidRPr="00C956D7">
        <w:rPr>
          <w:b/>
        </w:rPr>
        <w:t>Insert a screenshot of your ipconfig results:</w:t>
      </w:r>
    </w:p>
    <w:sdt>
      <w:sdtPr>
        <w:rPr>
          <w:rStyle w:val="Red"/>
        </w:rPr>
        <w:id w:val="-1243025573"/>
        <w:placeholder>
          <w:docPart w:val="628B0DC392CE40FB97C921E4A0F229AB"/>
        </w:placeholder>
        <w:showingPlcHdr/>
      </w:sdtPr>
      <w:sdtEndPr>
        <w:rPr>
          <w:rStyle w:val="DefaultParagraphFont"/>
          <w:color w:val="auto"/>
        </w:rPr>
      </w:sdtEndPr>
      <w:sdtContent>
        <w:p w14:paraId="3AEF8666" w14:textId="77777777" w:rsidR="001E1DAB" w:rsidRDefault="001E1DAB" w:rsidP="001E1DAB">
          <w:pPr>
            <w:spacing w:line="264" w:lineRule="auto"/>
            <w:rPr>
              <w:rStyle w:val="Red"/>
            </w:rPr>
          </w:pPr>
          <w:r w:rsidRPr="004B3313">
            <w:rPr>
              <w:rStyle w:val="PlaceholderText"/>
              <w:color w:val="FF0000"/>
            </w:rPr>
            <w:t>Click or tap here to enter text.</w:t>
          </w:r>
        </w:p>
      </w:sdtContent>
    </w:sdt>
    <w:p w14:paraId="3508259B" w14:textId="77777777" w:rsidR="003F5C98" w:rsidRDefault="00DC6A77" w:rsidP="00000E4E">
      <w:pPr>
        <w:pStyle w:val="ListParagraph"/>
        <w:numPr>
          <w:ilvl w:val="0"/>
          <w:numId w:val="46"/>
        </w:numPr>
      </w:pPr>
      <w:r>
        <w:t xml:space="preserve">Go back to </w:t>
      </w:r>
      <w:proofErr w:type="spellStart"/>
      <w:r w:rsidRPr="000E7D92">
        <w:rPr>
          <w:b/>
          <w:bCs/>
        </w:rPr>
        <w:t>Zenmap</w:t>
      </w:r>
      <w:proofErr w:type="spellEnd"/>
      <w:r>
        <w:t>.</w:t>
      </w:r>
    </w:p>
    <w:p w14:paraId="1203BFD0" w14:textId="31E4E3E9" w:rsidR="008D1D80" w:rsidRDefault="00DC6A77" w:rsidP="00000E4E">
      <w:pPr>
        <w:pStyle w:val="ListParagraph"/>
        <w:numPr>
          <w:ilvl w:val="0"/>
          <w:numId w:val="46"/>
        </w:numPr>
      </w:pPr>
      <w:r>
        <w:t xml:space="preserve">In the </w:t>
      </w:r>
      <w:r w:rsidRPr="00BE3D65">
        <w:rPr>
          <w:b/>
        </w:rPr>
        <w:t>Target</w:t>
      </w:r>
      <w:r>
        <w:t xml:space="preserve"> field, type </w:t>
      </w:r>
      <w:r w:rsidR="000E7D92">
        <w:t>in the IP address range for your local network’s IP address range.</w:t>
      </w:r>
      <w:r>
        <w:t xml:space="preserve"> </w:t>
      </w:r>
      <w:r w:rsidR="000E7D92">
        <w:t>R</w:t>
      </w:r>
      <w:r>
        <w:t xml:space="preserve">eplace the final block of digits in your IPv4 address with 1-254. For example, </w:t>
      </w:r>
      <w:r>
        <w:lastRenderedPageBreak/>
        <w:t>if your IPv4 address is 192.168.1.106, you would enter</w:t>
      </w:r>
      <w:r w:rsidR="00CD22D1">
        <w:br/>
      </w:r>
      <w:r>
        <w:t>192.168.1.1-254 in the Target field.</w:t>
      </w:r>
    </w:p>
    <w:p w14:paraId="34E2505A" w14:textId="41B0B996" w:rsidR="009E5751" w:rsidRDefault="004D5658" w:rsidP="00000E4E">
      <w:pPr>
        <w:pStyle w:val="ListParagraph"/>
        <w:numPr>
          <w:ilvl w:val="0"/>
          <w:numId w:val="46"/>
        </w:numPr>
      </w:pPr>
      <w:r>
        <w:t xml:space="preserve">Choose </w:t>
      </w:r>
      <w:r w:rsidRPr="004D5658">
        <w:rPr>
          <w:b/>
          <w:bCs/>
        </w:rPr>
        <w:t xml:space="preserve">Quick scan </w:t>
      </w:r>
      <w:r>
        <w:rPr>
          <w:b/>
          <w:bCs/>
        </w:rPr>
        <w:t>p</w:t>
      </w:r>
      <w:r w:rsidRPr="004D5658">
        <w:rPr>
          <w:b/>
          <w:bCs/>
        </w:rPr>
        <w:t>lus</w:t>
      </w:r>
      <w:r>
        <w:t xml:space="preserve"> </w:t>
      </w:r>
      <w:r>
        <w:sym w:font="Wingdings" w:char="F0E0"/>
      </w:r>
      <w:r>
        <w:t xml:space="preserve"> c</w:t>
      </w:r>
      <w:r w:rsidR="00DC6A77">
        <w:t xml:space="preserve">lick </w:t>
      </w:r>
      <w:r w:rsidR="00DC6A77" w:rsidRPr="001E1DAB">
        <w:rPr>
          <w:b/>
        </w:rPr>
        <w:t>Scan</w:t>
      </w:r>
      <w:r w:rsidR="00DC6A77">
        <w:t>.</w:t>
      </w:r>
    </w:p>
    <w:p w14:paraId="6931529A" w14:textId="77777777" w:rsidR="00EB3EA6" w:rsidRDefault="00DC6A77" w:rsidP="00000E4E">
      <w:pPr>
        <w:pStyle w:val="ListParagraph"/>
        <w:numPr>
          <w:ilvl w:val="0"/>
          <w:numId w:val="46"/>
        </w:numPr>
      </w:pPr>
      <w:r>
        <w:t>This time the output shows information about other hosts on your network as well as the information you’ve already seen for your own computer.</w:t>
      </w:r>
    </w:p>
    <w:p w14:paraId="243AC9D8" w14:textId="77777777" w:rsidR="00EB3EA6" w:rsidRDefault="00EB3EA6" w:rsidP="00000E4E">
      <w:pPr>
        <w:pStyle w:val="ListParagraph"/>
        <w:numPr>
          <w:ilvl w:val="0"/>
          <w:numId w:val="46"/>
        </w:numPr>
        <w:rPr>
          <w:b/>
        </w:rPr>
      </w:pPr>
      <w:r w:rsidRPr="00EB3EA6">
        <w:rPr>
          <w:b/>
        </w:rPr>
        <w:t>Insert a screenshot</w:t>
      </w:r>
      <w:r w:rsidR="00F353C1">
        <w:rPr>
          <w:b/>
        </w:rPr>
        <w:t xml:space="preserve"> of your scan results</w:t>
      </w:r>
      <w:r w:rsidRPr="00EB3EA6">
        <w:rPr>
          <w:b/>
        </w:rPr>
        <w:t>:</w:t>
      </w:r>
    </w:p>
    <w:sdt>
      <w:sdtPr>
        <w:rPr>
          <w:rStyle w:val="Red"/>
        </w:rPr>
        <w:id w:val="-1252199730"/>
        <w:placeholder>
          <w:docPart w:val="B63FA935A36F4A609C53C938EF3F4118"/>
        </w:placeholder>
        <w:showingPlcHdr/>
      </w:sdtPr>
      <w:sdtEndPr>
        <w:rPr>
          <w:rStyle w:val="DefaultParagraphFont"/>
          <w:color w:val="auto"/>
        </w:rPr>
      </w:sdtEndPr>
      <w:sdtContent>
        <w:p w14:paraId="7E5E2C85" w14:textId="77777777" w:rsidR="001E1DAB" w:rsidRDefault="001E1DAB" w:rsidP="001E1DAB">
          <w:pPr>
            <w:spacing w:line="264" w:lineRule="auto"/>
            <w:rPr>
              <w:rStyle w:val="Red"/>
            </w:rPr>
          </w:pPr>
          <w:r w:rsidRPr="004B3313">
            <w:rPr>
              <w:rStyle w:val="PlaceholderText"/>
              <w:color w:val="FF0000"/>
            </w:rPr>
            <w:t>Click or tap here to enter text.</w:t>
          </w:r>
        </w:p>
      </w:sdtContent>
    </w:sdt>
    <w:p w14:paraId="7DDEEE56" w14:textId="77777777" w:rsidR="00DC6A77" w:rsidRDefault="00DC6A77" w:rsidP="00000E4E">
      <w:pPr>
        <w:pStyle w:val="ListParagraph"/>
        <w:numPr>
          <w:ilvl w:val="0"/>
          <w:numId w:val="46"/>
        </w:numPr>
      </w:pPr>
      <w:r>
        <w:t xml:space="preserve">Scroll through the output and answer the following questions: </w:t>
      </w:r>
    </w:p>
    <w:p w14:paraId="6C6A5B8A" w14:textId="77777777" w:rsidR="00DC6A77" w:rsidRPr="0043650D" w:rsidRDefault="00DC6A77" w:rsidP="00000E4E">
      <w:pPr>
        <w:pStyle w:val="ListParagraph"/>
        <w:numPr>
          <w:ilvl w:val="0"/>
          <w:numId w:val="46"/>
        </w:numPr>
        <w:rPr>
          <w:b/>
        </w:rPr>
      </w:pPr>
      <w:r w:rsidRPr="0043650D">
        <w:rPr>
          <w:b/>
        </w:rPr>
        <w:t>How many IP addresses were scanned? How many hosts are up?</w:t>
      </w:r>
    </w:p>
    <w:sdt>
      <w:sdtPr>
        <w:rPr>
          <w:rStyle w:val="Red"/>
        </w:rPr>
        <w:id w:val="-1275627848"/>
        <w:placeholder>
          <w:docPart w:val="5021910B89394404B1BBC0C70E3A2F58"/>
        </w:placeholder>
        <w:showingPlcHdr/>
      </w:sdtPr>
      <w:sdtEndPr>
        <w:rPr>
          <w:rStyle w:val="DefaultParagraphFont"/>
          <w:color w:val="auto"/>
        </w:rPr>
      </w:sdtEndPr>
      <w:sdtContent>
        <w:p w14:paraId="4746B88A" w14:textId="77777777" w:rsidR="001E1DAB" w:rsidRDefault="001E1DAB" w:rsidP="001E1DAB">
          <w:pPr>
            <w:spacing w:line="264" w:lineRule="auto"/>
            <w:rPr>
              <w:rStyle w:val="Red"/>
            </w:rPr>
          </w:pPr>
          <w:r w:rsidRPr="004B3313">
            <w:rPr>
              <w:rStyle w:val="PlaceholderText"/>
              <w:color w:val="FF0000"/>
            </w:rPr>
            <w:t>Click or tap here to enter text.</w:t>
          </w:r>
        </w:p>
      </w:sdtContent>
    </w:sdt>
    <w:p w14:paraId="7F226643" w14:textId="77777777" w:rsidR="00DC6A77" w:rsidRPr="0043650D" w:rsidRDefault="00DC6A77" w:rsidP="00000E4E">
      <w:pPr>
        <w:pStyle w:val="ListParagraph"/>
        <w:numPr>
          <w:ilvl w:val="0"/>
          <w:numId w:val="46"/>
        </w:numPr>
        <w:rPr>
          <w:b/>
        </w:rPr>
      </w:pPr>
      <w:r w:rsidRPr="0043650D">
        <w:rPr>
          <w:b/>
        </w:rPr>
        <w:t>Compared with the information you saw earlier about your own computer, what different information is revealed about th</w:t>
      </w:r>
      <w:r w:rsidR="00FB2F77">
        <w:rPr>
          <w:b/>
        </w:rPr>
        <w:t>e other hosts?</w:t>
      </w:r>
    </w:p>
    <w:sdt>
      <w:sdtPr>
        <w:rPr>
          <w:rStyle w:val="Red"/>
        </w:rPr>
        <w:id w:val="1954736498"/>
        <w:placeholder>
          <w:docPart w:val="C84F9BC8AB1742959AEC3F03026D1A32"/>
        </w:placeholder>
        <w:showingPlcHdr/>
      </w:sdtPr>
      <w:sdtEndPr>
        <w:rPr>
          <w:rStyle w:val="DefaultParagraphFont"/>
          <w:color w:val="auto"/>
        </w:rPr>
      </w:sdtEndPr>
      <w:sdtContent>
        <w:p w14:paraId="65BA1A43" w14:textId="77777777" w:rsidR="001E1DAB" w:rsidRDefault="001E1DAB" w:rsidP="001E1DAB">
          <w:pPr>
            <w:spacing w:line="264" w:lineRule="auto"/>
            <w:rPr>
              <w:rStyle w:val="Red"/>
            </w:rPr>
          </w:pPr>
          <w:r w:rsidRPr="004B3313">
            <w:rPr>
              <w:rStyle w:val="PlaceholderText"/>
              <w:color w:val="FF0000"/>
            </w:rPr>
            <w:t>Click or tap here to enter text.</w:t>
          </w:r>
        </w:p>
      </w:sdtContent>
    </w:sdt>
    <w:p w14:paraId="2F8E7B58" w14:textId="77777777" w:rsidR="00DC6A77" w:rsidRDefault="00DC6A77" w:rsidP="00000E4E">
      <w:pPr>
        <w:pStyle w:val="ListParagraph"/>
        <w:numPr>
          <w:ilvl w:val="0"/>
          <w:numId w:val="46"/>
        </w:numPr>
      </w:pPr>
      <w:r>
        <w:t xml:space="preserve">Find a host with open ports reported and list the ports and their services in your answer. </w:t>
      </w:r>
      <w:r w:rsidRPr="0043650D">
        <w:rPr>
          <w:b/>
        </w:rPr>
        <w:t>What other information is provided about that host?</w:t>
      </w:r>
    </w:p>
    <w:sdt>
      <w:sdtPr>
        <w:rPr>
          <w:rStyle w:val="Red"/>
        </w:rPr>
        <w:id w:val="1211994957"/>
        <w:placeholder>
          <w:docPart w:val="FBA58942BAF84791A08193C88FDE511A"/>
        </w:placeholder>
        <w:showingPlcHdr/>
      </w:sdtPr>
      <w:sdtEndPr>
        <w:rPr>
          <w:rStyle w:val="DefaultParagraphFont"/>
          <w:color w:val="auto"/>
        </w:rPr>
      </w:sdtEndPr>
      <w:sdtContent>
        <w:p w14:paraId="081EB43E" w14:textId="77777777" w:rsidR="001E1DAB" w:rsidRDefault="001E1DAB" w:rsidP="001E1DAB">
          <w:pPr>
            <w:spacing w:line="264" w:lineRule="auto"/>
            <w:rPr>
              <w:rStyle w:val="Red"/>
            </w:rPr>
          </w:pPr>
          <w:r w:rsidRPr="004B3313">
            <w:rPr>
              <w:rStyle w:val="PlaceholderText"/>
              <w:color w:val="FF0000"/>
            </w:rPr>
            <w:t>Click or tap here to enter text.</w:t>
          </w:r>
        </w:p>
      </w:sdtContent>
    </w:sdt>
    <w:p w14:paraId="2BD33F2A" w14:textId="0428E670" w:rsidR="00E17CD9" w:rsidRDefault="00E17CD9" w:rsidP="007D517A">
      <w:pPr>
        <w:pStyle w:val="Heading2"/>
      </w:pPr>
      <w:r>
        <w:t>Assignment Submission</w:t>
      </w:r>
    </w:p>
    <w:p w14:paraId="1CF556C3" w14:textId="6F2CFC2D" w:rsidR="00FD6B8F" w:rsidRDefault="005B7EDF" w:rsidP="00A42B35">
      <w:r>
        <w:t>Attach this completed document to the assignment in Blackboard.</w:t>
      </w:r>
    </w:p>
    <w:sectPr w:rsidR="00FD6B8F" w:rsidSect="00820E1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47B1E" w14:textId="77777777" w:rsidR="0039287E" w:rsidRDefault="0039287E" w:rsidP="005474C1">
      <w:pPr>
        <w:spacing w:before="0" w:after="0"/>
      </w:pPr>
      <w:r>
        <w:separator/>
      </w:r>
    </w:p>
  </w:endnote>
  <w:endnote w:type="continuationSeparator" w:id="0">
    <w:p w14:paraId="66664ED4" w14:textId="77777777" w:rsidR="0039287E" w:rsidRDefault="0039287E" w:rsidP="005474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ABCAC" w14:textId="77777777" w:rsidR="00000E4E" w:rsidRDefault="00000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26970" w14:textId="260143D2" w:rsidR="00C50F9A" w:rsidRDefault="00D5179E" w:rsidP="00902E35">
    <w:pPr>
      <w:pStyle w:val="Footer"/>
      <w:tabs>
        <w:tab w:val="center" w:pos="4950"/>
        <w:tab w:val="right" w:pos="9990"/>
      </w:tabs>
    </w:pPr>
    <w:proofErr w:type="spellStart"/>
    <w:r>
      <w:t>Zenmap</w:t>
    </w:r>
    <w:proofErr w:type="spellEnd"/>
    <w:r w:rsidR="004D20C7">
      <w:t xml:space="preserve"> Enumerate a Network</w:t>
    </w:r>
    <w:r w:rsidR="00C50F9A">
      <w:tab/>
      <w:t xml:space="preserve">Page </w:t>
    </w:r>
    <w:r w:rsidR="00C50F9A">
      <w:fldChar w:fldCharType="begin"/>
    </w:r>
    <w:r w:rsidR="00C50F9A">
      <w:instrText xml:space="preserve"> PAGE </w:instrText>
    </w:r>
    <w:r w:rsidR="00C50F9A">
      <w:fldChar w:fldCharType="separate"/>
    </w:r>
    <w:r w:rsidR="00A005C8">
      <w:rPr>
        <w:noProof/>
      </w:rPr>
      <w:t>2</w:t>
    </w:r>
    <w:r w:rsidR="00C50F9A">
      <w:fldChar w:fldCharType="end"/>
    </w:r>
    <w:r w:rsidR="00C50F9A">
      <w:t xml:space="preserve"> of </w:t>
    </w:r>
    <w:fldSimple w:instr=" NUMPAGES ">
      <w:r w:rsidR="00A005C8">
        <w:rPr>
          <w:noProof/>
        </w:rPr>
        <w:t>2</w:t>
      </w:r>
    </w:fldSimple>
    <w:r w:rsidR="00C50F9A">
      <w:tab/>
      <w:t xml:space="preserve">Revised: </w:t>
    </w:r>
    <w:r w:rsidR="00000E4E">
      <w:t>01</w:t>
    </w:r>
    <w:r w:rsidR="003C141C">
      <w:t>/</w:t>
    </w:r>
    <w:r w:rsidR="002F51B7">
      <w:t>2</w:t>
    </w:r>
    <w:r w:rsidR="00000E4E">
      <w:t>1</w:t>
    </w:r>
    <w:r w:rsidR="003C141C">
      <w:t>/20</w:t>
    </w:r>
    <w:r w:rsidR="00BE3D65">
      <w:t>2</w:t>
    </w:r>
    <w:r w:rsidR="00000E4E">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2A667" w14:textId="77777777" w:rsidR="00000E4E" w:rsidRDefault="00000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E3F13" w14:textId="77777777" w:rsidR="0039287E" w:rsidRDefault="0039287E" w:rsidP="005474C1">
      <w:pPr>
        <w:spacing w:before="0" w:after="0"/>
      </w:pPr>
      <w:r>
        <w:separator/>
      </w:r>
    </w:p>
  </w:footnote>
  <w:footnote w:type="continuationSeparator" w:id="0">
    <w:p w14:paraId="72D1272F" w14:textId="77777777" w:rsidR="0039287E" w:rsidRDefault="0039287E" w:rsidP="005474C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8590F" w14:textId="77777777" w:rsidR="00000E4E" w:rsidRDefault="00000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455A5" w14:textId="77777777" w:rsidR="00000E4E" w:rsidRDefault="00000E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A115F" w14:textId="77777777" w:rsidR="00000E4E" w:rsidRDefault="0000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3B0853"/>
    <w:multiLevelType w:val="hybridMultilevel"/>
    <w:tmpl w:val="E136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3992D05"/>
    <w:multiLevelType w:val="hybridMultilevel"/>
    <w:tmpl w:val="EF76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7C659F2"/>
    <w:multiLevelType w:val="hybridMultilevel"/>
    <w:tmpl w:val="EF761A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823039117">
    <w:abstractNumId w:val="25"/>
  </w:num>
  <w:num w:numId="2" w16cid:durableId="644437040">
    <w:abstractNumId w:val="23"/>
  </w:num>
  <w:num w:numId="3" w16cid:durableId="332145850">
    <w:abstractNumId w:val="15"/>
  </w:num>
  <w:num w:numId="4" w16cid:durableId="626742133">
    <w:abstractNumId w:val="20"/>
  </w:num>
  <w:num w:numId="5" w16cid:durableId="825124292">
    <w:abstractNumId w:val="44"/>
  </w:num>
  <w:num w:numId="6" w16cid:durableId="1448886498">
    <w:abstractNumId w:val="13"/>
  </w:num>
  <w:num w:numId="7" w16cid:durableId="1434131402">
    <w:abstractNumId w:val="39"/>
  </w:num>
  <w:num w:numId="8" w16cid:durableId="163908290">
    <w:abstractNumId w:val="14"/>
  </w:num>
  <w:num w:numId="9" w16cid:durableId="290215228">
    <w:abstractNumId w:val="26"/>
  </w:num>
  <w:num w:numId="10" w16cid:durableId="992182187">
    <w:abstractNumId w:val="12"/>
  </w:num>
  <w:num w:numId="11" w16cid:durableId="1600797347">
    <w:abstractNumId w:val="11"/>
  </w:num>
  <w:num w:numId="12" w16cid:durableId="1630017943">
    <w:abstractNumId w:val="33"/>
  </w:num>
  <w:num w:numId="13" w16cid:durableId="1292007500">
    <w:abstractNumId w:val="0"/>
  </w:num>
  <w:num w:numId="14" w16cid:durableId="2066678867">
    <w:abstractNumId w:val="34"/>
  </w:num>
  <w:num w:numId="15" w16cid:durableId="885334495">
    <w:abstractNumId w:val="37"/>
  </w:num>
  <w:num w:numId="16" w16cid:durableId="2047245596">
    <w:abstractNumId w:val="30"/>
  </w:num>
  <w:num w:numId="17" w16cid:durableId="667902336">
    <w:abstractNumId w:val="27"/>
  </w:num>
  <w:num w:numId="18" w16cid:durableId="182473635">
    <w:abstractNumId w:val="43"/>
  </w:num>
  <w:num w:numId="19" w16cid:durableId="296567188">
    <w:abstractNumId w:val="17"/>
  </w:num>
  <w:num w:numId="20" w16cid:durableId="736705191">
    <w:abstractNumId w:val="19"/>
  </w:num>
  <w:num w:numId="21" w16cid:durableId="1512603264">
    <w:abstractNumId w:val="6"/>
  </w:num>
  <w:num w:numId="22" w16cid:durableId="2071727962">
    <w:abstractNumId w:val="18"/>
  </w:num>
  <w:num w:numId="23" w16cid:durableId="1015762511">
    <w:abstractNumId w:val="36"/>
  </w:num>
  <w:num w:numId="24" w16cid:durableId="131336246">
    <w:abstractNumId w:val="40"/>
  </w:num>
  <w:num w:numId="25" w16cid:durableId="965770551">
    <w:abstractNumId w:val="9"/>
  </w:num>
  <w:num w:numId="26" w16cid:durableId="603802320">
    <w:abstractNumId w:val="42"/>
  </w:num>
  <w:num w:numId="27" w16cid:durableId="381909558">
    <w:abstractNumId w:val="7"/>
  </w:num>
  <w:num w:numId="28" w16cid:durableId="1971085105">
    <w:abstractNumId w:val="41"/>
  </w:num>
  <w:num w:numId="29" w16cid:durableId="617569788">
    <w:abstractNumId w:val="24"/>
  </w:num>
  <w:num w:numId="30" w16cid:durableId="1217275063">
    <w:abstractNumId w:val="16"/>
  </w:num>
  <w:num w:numId="31" w16cid:durableId="2129158986">
    <w:abstractNumId w:val="8"/>
  </w:num>
  <w:num w:numId="32" w16cid:durableId="2131850463">
    <w:abstractNumId w:val="22"/>
  </w:num>
  <w:num w:numId="33" w16cid:durableId="1154953908">
    <w:abstractNumId w:val="31"/>
  </w:num>
  <w:num w:numId="34" w16cid:durableId="206768400">
    <w:abstractNumId w:val="3"/>
  </w:num>
  <w:num w:numId="35" w16cid:durableId="409888579">
    <w:abstractNumId w:val="38"/>
  </w:num>
  <w:num w:numId="36" w16cid:durableId="673849401">
    <w:abstractNumId w:val="21"/>
  </w:num>
  <w:num w:numId="37" w16cid:durableId="1027755232">
    <w:abstractNumId w:val="10"/>
  </w:num>
  <w:num w:numId="38" w16cid:durableId="1606377094">
    <w:abstractNumId w:val="29"/>
  </w:num>
  <w:num w:numId="39" w16cid:durableId="1472092136">
    <w:abstractNumId w:val="4"/>
  </w:num>
  <w:num w:numId="40" w16cid:durableId="537934472">
    <w:abstractNumId w:val="28"/>
  </w:num>
  <w:num w:numId="41" w16cid:durableId="1822963949">
    <w:abstractNumId w:val="35"/>
  </w:num>
  <w:num w:numId="42" w16cid:durableId="1644694835">
    <w:abstractNumId w:val="5"/>
  </w:num>
  <w:num w:numId="43" w16cid:durableId="901322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92683998">
    <w:abstractNumId w:val="1"/>
  </w:num>
  <w:num w:numId="45" w16cid:durableId="503857096">
    <w:abstractNumId w:val="2"/>
  </w:num>
  <w:num w:numId="46" w16cid:durableId="388311126">
    <w:abstractNumId w:val="3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3NjKyNDC0MLS0NDJX0lEKTi0uzszPAykwqQUAAD+39ywAAAA="/>
  </w:docVars>
  <w:rsids>
    <w:rsidRoot w:val="003B5A3B"/>
    <w:rsid w:val="00000E4E"/>
    <w:rsid w:val="00014204"/>
    <w:rsid w:val="000476CB"/>
    <w:rsid w:val="000479CA"/>
    <w:rsid w:val="00052816"/>
    <w:rsid w:val="00054470"/>
    <w:rsid w:val="00074538"/>
    <w:rsid w:val="00074E42"/>
    <w:rsid w:val="0007655E"/>
    <w:rsid w:val="00084D35"/>
    <w:rsid w:val="000A2BFC"/>
    <w:rsid w:val="000A3F15"/>
    <w:rsid w:val="000B41AC"/>
    <w:rsid w:val="000D0537"/>
    <w:rsid w:val="000D4E2E"/>
    <w:rsid w:val="000E1755"/>
    <w:rsid w:val="000E7D92"/>
    <w:rsid w:val="000F234C"/>
    <w:rsid w:val="000F2EA9"/>
    <w:rsid w:val="000F55D7"/>
    <w:rsid w:val="00105BE1"/>
    <w:rsid w:val="00122385"/>
    <w:rsid w:val="001224DD"/>
    <w:rsid w:val="001336FB"/>
    <w:rsid w:val="0015347C"/>
    <w:rsid w:val="001600F7"/>
    <w:rsid w:val="00163E3A"/>
    <w:rsid w:val="00174795"/>
    <w:rsid w:val="001956D3"/>
    <w:rsid w:val="001B1383"/>
    <w:rsid w:val="001B1A84"/>
    <w:rsid w:val="001B4FA6"/>
    <w:rsid w:val="001E1DAB"/>
    <w:rsid w:val="001F0310"/>
    <w:rsid w:val="002001DD"/>
    <w:rsid w:val="00220156"/>
    <w:rsid w:val="00236D65"/>
    <w:rsid w:val="00236EC2"/>
    <w:rsid w:val="002468C3"/>
    <w:rsid w:val="00247DB5"/>
    <w:rsid w:val="002A149D"/>
    <w:rsid w:val="002A4918"/>
    <w:rsid w:val="002B0996"/>
    <w:rsid w:val="002B7224"/>
    <w:rsid w:val="002C075A"/>
    <w:rsid w:val="002C3A2A"/>
    <w:rsid w:val="002D1516"/>
    <w:rsid w:val="002D2E4C"/>
    <w:rsid w:val="002D5767"/>
    <w:rsid w:val="002E20D8"/>
    <w:rsid w:val="002F1BE8"/>
    <w:rsid w:val="002F51B7"/>
    <w:rsid w:val="003014E1"/>
    <w:rsid w:val="00302839"/>
    <w:rsid w:val="003037F2"/>
    <w:rsid w:val="00314DE9"/>
    <w:rsid w:val="003209BF"/>
    <w:rsid w:val="00326097"/>
    <w:rsid w:val="00331FF8"/>
    <w:rsid w:val="0034029A"/>
    <w:rsid w:val="00342662"/>
    <w:rsid w:val="00355FEB"/>
    <w:rsid w:val="003574B2"/>
    <w:rsid w:val="003652D0"/>
    <w:rsid w:val="00381CA2"/>
    <w:rsid w:val="0039287E"/>
    <w:rsid w:val="00395CD4"/>
    <w:rsid w:val="00396633"/>
    <w:rsid w:val="003A3C07"/>
    <w:rsid w:val="003B5A3B"/>
    <w:rsid w:val="003C141C"/>
    <w:rsid w:val="003D547E"/>
    <w:rsid w:val="003D6C62"/>
    <w:rsid w:val="003E18A8"/>
    <w:rsid w:val="003E2375"/>
    <w:rsid w:val="003E4C74"/>
    <w:rsid w:val="003F1540"/>
    <w:rsid w:val="003F1C5E"/>
    <w:rsid w:val="003F5C98"/>
    <w:rsid w:val="003F7A91"/>
    <w:rsid w:val="0042588E"/>
    <w:rsid w:val="0043650D"/>
    <w:rsid w:val="004517E9"/>
    <w:rsid w:val="004567F1"/>
    <w:rsid w:val="00465CE1"/>
    <w:rsid w:val="004970A1"/>
    <w:rsid w:val="004A1AAA"/>
    <w:rsid w:val="004D20C7"/>
    <w:rsid w:val="004D5658"/>
    <w:rsid w:val="004D5DB5"/>
    <w:rsid w:val="004E5A80"/>
    <w:rsid w:val="004F1E5C"/>
    <w:rsid w:val="004F2AB4"/>
    <w:rsid w:val="0050651E"/>
    <w:rsid w:val="00522A3C"/>
    <w:rsid w:val="00530DFE"/>
    <w:rsid w:val="00540EE5"/>
    <w:rsid w:val="005418CB"/>
    <w:rsid w:val="005474C1"/>
    <w:rsid w:val="005566E8"/>
    <w:rsid w:val="00560F40"/>
    <w:rsid w:val="0056759E"/>
    <w:rsid w:val="005769ED"/>
    <w:rsid w:val="00591436"/>
    <w:rsid w:val="00592B55"/>
    <w:rsid w:val="005B7454"/>
    <w:rsid w:val="005B7EDF"/>
    <w:rsid w:val="005D0F3A"/>
    <w:rsid w:val="005E47D8"/>
    <w:rsid w:val="006044B3"/>
    <w:rsid w:val="00623D5A"/>
    <w:rsid w:val="00627108"/>
    <w:rsid w:val="0064625F"/>
    <w:rsid w:val="00647D4F"/>
    <w:rsid w:val="00654D3B"/>
    <w:rsid w:val="00664023"/>
    <w:rsid w:val="0066765E"/>
    <w:rsid w:val="006703DC"/>
    <w:rsid w:val="006726DE"/>
    <w:rsid w:val="00672A66"/>
    <w:rsid w:val="00682FCE"/>
    <w:rsid w:val="00697218"/>
    <w:rsid w:val="006B41DE"/>
    <w:rsid w:val="006C1179"/>
    <w:rsid w:val="006D1026"/>
    <w:rsid w:val="006D1DEA"/>
    <w:rsid w:val="006F4BEB"/>
    <w:rsid w:val="00713D5B"/>
    <w:rsid w:val="00715D54"/>
    <w:rsid w:val="0074239E"/>
    <w:rsid w:val="00742EF7"/>
    <w:rsid w:val="00747035"/>
    <w:rsid w:val="00751231"/>
    <w:rsid w:val="00752D0C"/>
    <w:rsid w:val="00754AF8"/>
    <w:rsid w:val="00777701"/>
    <w:rsid w:val="00780C1A"/>
    <w:rsid w:val="00781784"/>
    <w:rsid w:val="00785562"/>
    <w:rsid w:val="0079141B"/>
    <w:rsid w:val="007A2FF1"/>
    <w:rsid w:val="007B6070"/>
    <w:rsid w:val="007C31F4"/>
    <w:rsid w:val="007D4C1F"/>
    <w:rsid w:val="007D517A"/>
    <w:rsid w:val="00800992"/>
    <w:rsid w:val="008010EE"/>
    <w:rsid w:val="008158C9"/>
    <w:rsid w:val="00820E1F"/>
    <w:rsid w:val="00822E23"/>
    <w:rsid w:val="00844B8C"/>
    <w:rsid w:val="00851AF8"/>
    <w:rsid w:val="0085544F"/>
    <w:rsid w:val="00855F84"/>
    <w:rsid w:val="00860322"/>
    <w:rsid w:val="00871E7B"/>
    <w:rsid w:val="008752EA"/>
    <w:rsid w:val="0087554B"/>
    <w:rsid w:val="0088165B"/>
    <w:rsid w:val="00886C13"/>
    <w:rsid w:val="008B4323"/>
    <w:rsid w:val="008C2BF0"/>
    <w:rsid w:val="008D1D80"/>
    <w:rsid w:val="008F3973"/>
    <w:rsid w:val="008F6EA7"/>
    <w:rsid w:val="00902E35"/>
    <w:rsid w:val="00904209"/>
    <w:rsid w:val="009050C3"/>
    <w:rsid w:val="009263E7"/>
    <w:rsid w:val="00935873"/>
    <w:rsid w:val="00942F9C"/>
    <w:rsid w:val="00943495"/>
    <w:rsid w:val="00955BE1"/>
    <w:rsid w:val="00960FC4"/>
    <w:rsid w:val="00961238"/>
    <w:rsid w:val="00961C81"/>
    <w:rsid w:val="00962243"/>
    <w:rsid w:val="00963B4A"/>
    <w:rsid w:val="009646B7"/>
    <w:rsid w:val="00981643"/>
    <w:rsid w:val="00982D0B"/>
    <w:rsid w:val="00986085"/>
    <w:rsid w:val="0098630A"/>
    <w:rsid w:val="00994773"/>
    <w:rsid w:val="00997CBD"/>
    <w:rsid w:val="009A5177"/>
    <w:rsid w:val="009B0AC3"/>
    <w:rsid w:val="009C1C96"/>
    <w:rsid w:val="009C1F92"/>
    <w:rsid w:val="009C3B32"/>
    <w:rsid w:val="009D7303"/>
    <w:rsid w:val="009E073B"/>
    <w:rsid w:val="009E2E8F"/>
    <w:rsid w:val="009E5751"/>
    <w:rsid w:val="00A005C8"/>
    <w:rsid w:val="00A06192"/>
    <w:rsid w:val="00A072B2"/>
    <w:rsid w:val="00A12558"/>
    <w:rsid w:val="00A1658E"/>
    <w:rsid w:val="00A17884"/>
    <w:rsid w:val="00A42B35"/>
    <w:rsid w:val="00A42FC3"/>
    <w:rsid w:val="00A504AE"/>
    <w:rsid w:val="00A5602E"/>
    <w:rsid w:val="00A802F4"/>
    <w:rsid w:val="00A95D0A"/>
    <w:rsid w:val="00AB4AB3"/>
    <w:rsid w:val="00AC5214"/>
    <w:rsid w:val="00AD2737"/>
    <w:rsid w:val="00AD6386"/>
    <w:rsid w:val="00B23D3F"/>
    <w:rsid w:val="00B30AD1"/>
    <w:rsid w:val="00B32346"/>
    <w:rsid w:val="00B53CA3"/>
    <w:rsid w:val="00B54978"/>
    <w:rsid w:val="00B83B7A"/>
    <w:rsid w:val="00B9128C"/>
    <w:rsid w:val="00B946A1"/>
    <w:rsid w:val="00BA0A93"/>
    <w:rsid w:val="00BB0DFF"/>
    <w:rsid w:val="00BB2E68"/>
    <w:rsid w:val="00BB6C70"/>
    <w:rsid w:val="00BB7E54"/>
    <w:rsid w:val="00BC124B"/>
    <w:rsid w:val="00BE3D65"/>
    <w:rsid w:val="00BE446F"/>
    <w:rsid w:val="00BE7431"/>
    <w:rsid w:val="00BF23F6"/>
    <w:rsid w:val="00BF57FB"/>
    <w:rsid w:val="00BF61E0"/>
    <w:rsid w:val="00C0450D"/>
    <w:rsid w:val="00C11286"/>
    <w:rsid w:val="00C15343"/>
    <w:rsid w:val="00C33D54"/>
    <w:rsid w:val="00C44EED"/>
    <w:rsid w:val="00C50F9A"/>
    <w:rsid w:val="00C65186"/>
    <w:rsid w:val="00C66907"/>
    <w:rsid w:val="00C67DF2"/>
    <w:rsid w:val="00C80805"/>
    <w:rsid w:val="00C956D7"/>
    <w:rsid w:val="00CA7D5F"/>
    <w:rsid w:val="00CD22D1"/>
    <w:rsid w:val="00CD4578"/>
    <w:rsid w:val="00D056E2"/>
    <w:rsid w:val="00D21F97"/>
    <w:rsid w:val="00D24B3B"/>
    <w:rsid w:val="00D338E6"/>
    <w:rsid w:val="00D5179E"/>
    <w:rsid w:val="00D52021"/>
    <w:rsid w:val="00D616A5"/>
    <w:rsid w:val="00D65140"/>
    <w:rsid w:val="00D8692D"/>
    <w:rsid w:val="00DC2112"/>
    <w:rsid w:val="00DC6A77"/>
    <w:rsid w:val="00DD4C43"/>
    <w:rsid w:val="00DE091F"/>
    <w:rsid w:val="00DE1E70"/>
    <w:rsid w:val="00DE556A"/>
    <w:rsid w:val="00DF60EF"/>
    <w:rsid w:val="00E02C9E"/>
    <w:rsid w:val="00E16876"/>
    <w:rsid w:val="00E1738D"/>
    <w:rsid w:val="00E17CD9"/>
    <w:rsid w:val="00E27752"/>
    <w:rsid w:val="00E3601E"/>
    <w:rsid w:val="00E70346"/>
    <w:rsid w:val="00E70BBC"/>
    <w:rsid w:val="00E72231"/>
    <w:rsid w:val="00E75BEE"/>
    <w:rsid w:val="00E94DD5"/>
    <w:rsid w:val="00E957C7"/>
    <w:rsid w:val="00E96240"/>
    <w:rsid w:val="00E9698E"/>
    <w:rsid w:val="00EA54F7"/>
    <w:rsid w:val="00EB3EA6"/>
    <w:rsid w:val="00EB40DF"/>
    <w:rsid w:val="00EE2B00"/>
    <w:rsid w:val="00EE4705"/>
    <w:rsid w:val="00F14695"/>
    <w:rsid w:val="00F25311"/>
    <w:rsid w:val="00F26389"/>
    <w:rsid w:val="00F340C6"/>
    <w:rsid w:val="00F353C1"/>
    <w:rsid w:val="00F552B8"/>
    <w:rsid w:val="00F60E38"/>
    <w:rsid w:val="00F76507"/>
    <w:rsid w:val="00F826C4"/>
    <w:rsid w:val="00F86FA5"/>
    <w:rsid w:val="00F9419D"/>
    <w:rsid w:val="00FA0F65"/>
    <w:rsid w:val="00FB1F57"/>
    <w:rsid w:val="00FB2F77"/>
    <w:rsid w:val="00FB3DC0"/>
    <w:rsid w:val="00FB68DF"/>
    <w:rsid w:val="00FC1B9B"/>
    <w:rsid w:val="00FD6B8F"/>
    <w:rsid w:val="00FE15F4"/>
    <w:rsid w:val="00FF14D5"/>
    <w:rsid w:val="00FF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8147B00"/>
  <w15:chartTrackingRefBased/>
  <w15:docId w15:val="{D9306E24-905C-4BD1-A2A8-69610251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214"/>
    <w:pPr>
      <w:spacing w:before="160" w:after="80" w:line="336" w:lineRule="auto"/>
    </w:pPr>
    <w:rPr>
      <w:rFonts w:ascii="Verdana" w:hAnsi="Verdana"/>
      <w:szCs w:val="24"/>
    </w:rPr>
  </w:style>
  <w:style w:type="paragraph" w:styleId="Heading1">
    <w:name w:val="heading 1"/>
    <w:basedOn w:val="Normal"/>
    <w:next w:val="Normal"/>
    <w:link w:val="Heading1Char"/>
    <w:qFormat/>
    <w:rsid w:val="00AC5214"/>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AC5214"/>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AC5214"/>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AC52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5214"/>
  </w:style>
  <w:style w:type="paragraph" w:styleId="ListParagraph">
    <w:name w:val="List Paragraph"/>
    <w:basedOn w:val="Normal"/>
    <w:uiPriority w:val="34"/>
    <w:qFormat/>
    <w:rsid w:val="00AC5214"/>
    <w:pPr>
      <w:ind w:left="720"/>
    </w:pPr>
  </w:style>
  <w:style w:type="character" w:styleId="Hyperlink">
    <w:name w:val="Hyperlink"/>
    <w:rsid w:val="00AC5214"/>
    <w:rPr>
      <w:color w:val="0000FF"/>
      <w:u w:val="single"/>
    </w:rPr>
  </w:style>
  <w:style w:type="character" w:customStyle="1" w:styleId="Heading1Char">
    <w:name w:val="Heading 1 Char"/>
    <w:link w:val="Heading1"/>
    <w:rsid w:val="00D8692D"/>
    <w:rPr>
      <w:rFonts w:ascii="Arial" w:eastAsia="Arial Unicode MS" w:hAnsi="Arial"/>
      <w:b/>
      <w:kern w:val="28"/>
      <w:sz w:val="28"/>
    </w:rPr>
  </w:style>
  <w:style w:type="character" w:styleId="FollowedHyperlink">
    <w:name w:val="FollowedHyperlink"/>
    <w:rsid w:val="00AC5214"/>
    <w:rPr>
      <w:color w:val="800080"/>
      <w:u w:val="single"/>
    </w:rPr>
  </w:style>
  <w:style w:type="paragraph" w:styleId="Footer">
    <w:name w:val="footer"/>
    <w:basedOn w:val="Normal"/>
    <w:link w:val="FooterChar"/>
    <w:rsid w:val="00AC5214"/>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link w:val="Footer"/>
    <w:rsid w:val="00D8692D"/>
    <w:rPr>
      <w:rFonts w:ascii="Verdana" w:hAnsi="Verdana"/>
      <w:sz w:val="16"/>
      <w:szCs w:val="24"/>
    </w:rPr>
  </w:style>
  <w:style w:type="paragraph" w:styleId="Header">
    <w:name w:val="header"/>
    <w:basedOn w:val="Normal"/>
    <w:link w:val="HeaderChar"/>
    <w:rsid w:val="00AC5214"/>
    <w:pPr>
      <w:tabs>
        <w:tab w:val="left" w:pos="5040"/>
        <w:tab w:val="left" w:pos="9720"/>
      </w:tabs>
    </w:pPr>
    <w:rPr>
      <w:sz w:val="16"/>
    </w:rPr>
  </w:style>
  <w:style w:type="character" w:customStyle="1" w:styleId="HeaderChar">
    <w:name w:val="Header Char"/>
    <w:link w:val="Header"/>
    <w:rsid w:val="00D8692D"/>
    <w:rPr>
      <w:rFonts w:ascii="Verdana" w:hAnsi="Verdana"/>
      <w:sz w:val="16"/>
      <w:szCs w:val="24"/>
    </w:rPr>
  </w:style>
  <w:style w:type="character" w:customStyle="1" w:styleId="Heading2Char">
    <w:name w:val="Heading 2 Char"/>
    <w:link w:val="Heading2"/>
    <w:rsid w:val="00D8692D"/>
    <w:rPr>
      <w:rFonts w:ascii="Arial" w:hAnsi="Arial" w:cs="Arial"/>
      <w:b/>
      <w:bCs/>
      <w:iCs/>
      <w:sz w:val="24"/>
      <w:szCs w:val="28"/>
    </w:rPr>
  </w:style>
  <w:style w:type="character" w:customStyle="1" w:styleId="Heading3Char">
    <w:name w:val="Heading 3 Char"/>
    <w:link w:val="Heading3"/>
    <w:rsid w:val="00D8692D"/>
    <w:rPr>
      <w:rFonts w:ascii="Arial" w:hAnsi="Arial"/>
      <w:b/>
      <w:bCs/>
      <w:sz w:val="22"/>
      <w:szCs w:val="24"/>
    </w:rPr>
  </w:style>
  <w:style w:type="paragraph" w:customStyle="1" w:styleId="NumberedHeading2">
    <w:name w:val="Numbered Heading 2"/>
    <w:basedOn w:val="Normal"/>
    <w:rsid w:val="00AC5214"/>
    <w:pPr>
      <w:numPr>
        <w:numId w:val="1"/>
      </w:numPr>
    </w:pPr>
  </w:style>
  <w:style w:type="paragraph" w:customStyle="1" w:styleId="Outlinenumbering">
    <w:name w:val="Outline numbering"/>
    <w:basedOn w:val="Normal"/>
    <w:rsid w:val="00AC5214"/>
    <w:pPr>
      <w:numPr>
        <w:numId w:val="2"/>
      </w:numPr>
      <w:tabs>
        <w:tab w:val="clear" w:pos="360"/>
        <w:tab w:val="num" w:pos="720"/>
      </w:tabs>
      <w:ind w:left="720"/>
    </w:pPr>
    <w:rPr>
      <w:szCs w:val="20"/>
    </w:rPr>
  </w:style>
  <w:style w:type="character" w:styleId="PageNumber">
    <w:name w:val="page number"/>
    <w:basedOn w:val="DefaultParagraphFont"/>
    <w:rsid w:val="00AC5214"/>
  </w:style>
  <w:style w:type="character" w:customStyle="1" w:styleId="UnresolvedMention1">
    <w:name w:val="Unresolved Mention1"/>
    <w:basedOn w:val="DefaultParagraphFont"/>
    <w:uiPriority w:val="99"/>
    <w:semiHidden/>
    <w:unhideWhenUsed/>
    <w:rsid w:val="002C075A"/>
    <w:rPr>
      <w:color w:val="808080"/>
      <w:shd w:val="clear" w:color="auto" w:fill="E6E6E6"/>
    </w:rPr>
  </w:style>
  <w:style w:type="character" w:styleId="PlaceholderText">
    <w:name w:val="Placeholder Text"/>
    <w:basedOn w:val="DefaultParagraphFont"/>
    <w:uiPriority w:val="99"/>
    <w:semiHidden/>
    <w:rsid w:val="009C1F92"/>
    <w:rPr>
      <w:color w:val="808080"/>
    </w:rPr>
  </w:style>
  <w:style w:type="character" w:customStyle="1" w:styleId="Red">
    <w:name w:val="Red"/>
    <w:basedOn w:val="DefaultParagraphFont"/>
    <w:uiPriority w:val="1"/>
    <w:rsid w:val="009C1F92"/>
    <w:rPr>
      <w:color w:val="FF0000"/>
    </w:rPr>
  </w:style>
  <w:style w:type="paragraph" w:styleId="TOCHeading">
    <w:name w:val="TOC Heading"/>
    <w:basedOn w:val="Heading1"/>
    <w:next w:val="Normal"/>
    <w:uiPriority w:val="39"/>
    <w:unhideWhenUsed/>
    <w:qFormat/>
    <w:rsid w:val="00AC5214"/>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AC5214"/>
    <w:pPr>
      <w:spacing w:before="80" w:line="240" w:lineRule="auto"/>
    </w:pPr>
    <w:rPr>
      <w:rFonts w:ascii="Courier New" w:hAnsi="Courier New"/>
    </w:rPr>
  </w:style>
  <w:style w:type="paragraph" w:styleId="TOC1">
    <w:name w:val="toc 1"/>
    <w:basedOn w:val="Normal"/>
    <w:next w:val="Normal"/>
    <w:autoRedefine/>
    <w:uiPriority w:val="39"/>
    <w:unhideWhenUsed/>
    <w:rsid w:val="00AC5214"/>
    <w:pPr>
      <w:spacing w:after="100" w:line="240" w:lineRule="auto"/>
    </w:pPr>
  </w:style>
  <w:style w:type="paragraph" w:styleId="TOC2">
    <w:name w:val="toc 2"/>
    <w:basedOn w:val="Normal"/>
    <w:next w:val="Normal"/>
    <w:autoRedefine/>
    <w:uiPriority w:val="39"/>
    <w:unhideWhenUsed/>
    <w:rsid w:val="00AC5214"/>
    <w:pPr>
      <w:spacing w:after="100" w:line="240" w:lineRule="auto"/>
      <w:ind w:left="202"/>
    </w:pPr>
  </w:style>
  <w:style w:type="paragraph" w:styleId="TOC3">
    <w:name w:val="toc 3"/>
    <w:basedOn w:val="Normal"/>
    <w:next w:val="Normal"/>
    <w:autoRedefine/>
    <w:uiPriority w:val="39"/>
    <w:unhideWhenUsed/>
    <w:rsid w:val="00AC5214"/>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97959">
      <w:bodyDiv w:val="1"/>
      <w:marLeft w:val="0"/>
      <w:marRight w:val="0"/>
      <w:marTop w:val="0"/>
      <w:marBottom w:val="0"/>
      <w:divBdr>
        <w:top w:val="none" w:sz="0" w:space="0" w:color="auto"/>
        <w:left w:val="none" w:sz="0" w:space="0" w:color="auto"/>
        <w:bottom w:val="none" w:sz="0" w:space="0" w:color="auto"/>
        <w:right w:val="none" w:sz="0" w:space="0" w:color="auto"/>
      </w:divBdr>
    </w:div>
    <w:div w:id="1369329581">
      <w:bodyDiv w:val="1"/>
      <w:marLeft w:val="0"/>
      <w:marRight w:val="0"/>
      <w:marTop w:val="0"/>
      <w:marBottom w:val="0"/>
      <w:divBdr>
        <w:top w:val="none" w:sz="0" w:space="0" w:color="auto"/>
        <w:left w:val="none" w:sz="0" w:space="0" w:color="auto"/>
        <w:bottom w:val="none" w:sz="0" w:space="0" w:color="auto"/>
        <w:right w:val="none" w:sz="0" w:space="0" w:color="auto"/>
      </w:divBdr>
      <w:divsChild>
        <w:div w:id="819537040">
          <w:marLeft w:val="0"/>
          <w:marRight w:val="0"/>
          <w:marTop w:val="0"/>
          <w:marBottom w:val="0"/>
          <w:divBdr>
            <w:top w:val="none" w:sz="0" w:space="0" w:color="auto"/>
            <w:left w:val="none" w:sz="0" w:space="0" w:color="auto"/>
            <w:bottom w:val="none" w:sz="0" w:space="0" w:color="auto"/>
            <w:right w:val="none" w:sz="0" w:space="0" w:color="auto"/>
          </w:divBdr>
          <w:divsChild>
            <w:div w:id="879367167">
              <w:marLeft w:val="0"/>
              <w:marRight w:val="0"/>
              <w:marTop w:val="0"/>
              <w:marBottom w:val="0"/>
              <w:divBdr>
                <w:top w:val="none" w:sz="0" w:space="0" w:color="auto"/>
                <w:left w:val="none" w:sz="0" w:space="0" w:color="auto"/>
                <w:bottom w:val="none" w:sz="0" w:space="0" w:color="auto"/>
                <w:right w:val="none" w:sz="0" w:space="0" w:color="auto"/>
              </w:divBdr>
              <w:divsChild>
                <w:div w:id="2046249707">
                  <w:marLeft w:val="0"/>
                  <w:marRight w:val="0"/>
                  <w:marTop w:val="0"/>
                  <w:marBottom w:val="0"/>
                  <w:divBdr>
                    <w:top w:val="none" w:sz="0" w:space="0" w:color="auto"/>
                    <w:left w:val="none" w:sz="0" w:space="0" w:color="auto"/>
                    <w:bottom w:val="none" w:sz="0" w:space="0" w:color="auto"/>
                    <w:right w:val="none" w:sz="0" w:space="0" w:color="auto"/>
                  </w:divBdr>
                  <w:divsChild>
                    <w:div w:id="1503086668">
                      <w:marLeft w:val="0"/>
                      <w:marRight w:val="0"/>
                      <w:marTop w:val="0"/>
                      <w:marBottom w:val="0"/>
                      <w:divBdr>
                        <w:top w:val="none" w:sz="0" w:space="0" w:color="auto"/>
                        <w:left w:val="none" w:sz="0" w:space="0" w:color="auto"/>
                        <w:bottom w:val="none" w:sz="0" w:space="0" w:color="auto"/>
                        <w:right w:val="none" w:sz="0" w:space="0" w:color="auto"/>
                      </w:divBdr>
                    </w:div>
                    <w:div w:id="614026065">
                      <w:marLeft w:val="0"/>
                      <w:marRight w:val="0"/>
                      <w:marTop w:val="0"/>
                      <w:marBottom w:val="0"/>
                      <w:divBdr>
                        <w:top w:val="none" w:sz="0" w:space="0" w:color="auto"/>
                        <w:left w:val="none" w:sz="0" w:space="0" w:color="auto"/>
                        <w:bottom w:val="none" w:sz="0" w:space="0" w:color="auto"/>
                        <w:right w:val="none" w:sz="0" w:space="0" w:color="auto"/>
                      </w:divBdr>
                    </w:div>
                    <w:div w:id="14314316">
                      <w:marLeft w:val="0"/>
                      <w:marRight w:val="0"/>
                      <w:marTop w:val="0"/>
                      <w:marBottom w:val="0"/>
                      <w:divBdr>
                        <w:top w:val="none" w:sz="0" w:space="0" w:color="auto"/>
                        <w:left w:val="none" w:sz="0" w:space="0" w:color="auto"/>
                        <w:bottom w:val="none" w:sz="0" w:space="0" w:color="auto"/>
                        <w:right w:val="none" w:sz="0" w:space="0" w:color="auto"/>
                      </w:divBdr>
                    </w:div>
                    <w:div w:id="20127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map.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97C8A1BDB2437F9014887CFB0EF5B7"/>
        <w:category>
          <w:name w:val="General"/>
          <w:gallery w:val="placeholder"/>
        </w:category>
        <w:types>
          <w:type w:val="bbPlcHdr"/>
        </w:types>
        <w:behaviors>
          <w:behavior w:val="content"/>
        </w:behaviors>
        <w:guid w:val="{229D016C-AB99-4110-86D7-043DADFC7C86}"/>
      </w:docPartPr>
      <w:docPartBody>
        <w:p w:rsidR="00AB2234" w:rsidRDefault="006A37F9" w:rsidP="006A37F9">
          <w:pPr>
            <w:pStyle w:val="6D97C8A1BDB2437F9014887CFB0EF5B7"/>
          </w:pPr>
          <w:r w:rsidRPr="004B3313">
            <w:rPr>
              <w:rStyle w:val="PlaceholderText"/>
              <w:color w:val="FF0000"/>
            </w:rPr>
            <w:t>Click or tap here to enter text.</w:t>
          </w:r>
        </w:p>
      </w:docPartBody>
    </w:docPart>
    <w:docPart>
      <w:docPartPr>
        <w:name w:val="628B0DC392CE40FB97C921E4A0F229AB"/>
        <w:category>
          <w:name w:val="General"/>
          <w:gallery w:val="placeholder"/>
        </w:category>
        <w:types>
          <w:type w:val="bbPlcHdr"/>
        </w:types>
        <w:behaviors>
          <w:behavior w:val="content"/>
        </w:behaviors>
        <w:guid w:val="{4D2ECF6F-91D4-4DC0-AB7D-8FE81DF634AB}"/>
      </w:docPartPr>
      <w:docPartBody>
        <w:p w:rsidR="00AB2234" w:rsidRDefault="006A37F9" w:rsidP="006A37F9">
          <w:pPr>
            <w:pStyle w:val="628B0DC392CE40FB97C921E4A0F229AB"/>
          </w:pPr>
          <w:r w:rsidRPr="004B3313">
            <w:rPr>
              <w:rStyle w:val="PlaceholderText"/>
              <w:color w:val="FF0000"/>
            </w:rPr>
            <w:t>Click or tap here to enter text.</w:t>
          </w:r>
        </w:p>
      </w:docPartBody>
    </w:docPart>
    <w:docPart>
      <w:docPartPr>
        <w:name w:val="B63FA935A36F4A609C53C938EF3F4118"/>
        <w:category>
          <w:name w:val="General"/>
          <w:gallery w:val="placeholder"/>
        </w:category>
        <w:types>
          <w:type w:val="bbPlcHdr"/>
        </w:types>
        <w:behaviors>
          <w:behavior w:val="content"/>
        </w:behaviors>
        <w:guid w:val="{1E6CF915-8B69-4EB7-A944-E7150708FD34}"/>
      </w:docPartPr>
      <w:docPartBody>
        <w:p w:rsidR="00AB2234" w:rsidRDefault="006A37F9" w:rsidP="006A37F9">
          <w:pPr>
            <w:pStyle w:val="B63FA935A36F4A609C53C938EF3F4118"/>
          </w:pPr>
          <w:r w:rsidRPr="004B3313">
            <w:rPr>
              <w:rStyle w:val="PlaceholderText"/>
              <w:color w:val="FF0000"/>
            </w:rPr>
            <w:t>Click or tap here to enter text.</w:t>
          </w:r>
        </w:p>
      </w:docPartBody>
    </w:docPart>
    <w:docPart>
      <w:docPartPr>
        <w:name w:val="5021910B89394404B1BBC0C70E3A2F58"/>
        <w:category>
          <w:name w:val="General"/>
          <w:gallery w:val="placeholder"/>
        </w:category>
        <w:types>
          <w:type w:val="bbPlcHdr"/>
        </w:types>
        <w:behaviors>
          <w:behavior w:val="content"/>
        </w:behaviors>
        <w:guid w:val="{EE6801D8-4800-4642-927E-2DDF9BA3FAFE}"/>
      </w:docPartPr>
      <w:docPartBody>
        <w:p w:rsidR="00AB2234" w:rsidRDefault="006A37F9" w:rsidP="006A37F9">
          <w:pPr>
            <w:pStyle w:val="5021910B89394404B1BBC0C70E3A2F58"/>
          </w:pPr>
          <w:r w:rsidRPr="004B3313">
            <w:rPr>
              <w:rStyle w:val="PlaceholderText"/>
              <w:color w:val="FF0000"/>
            </w:rPr>
            <w:t>Click or tap here to enter text.</w:t>
          </w:r>
        </w:p>
      </w:docPartBody>
    </w:docPart>
    <w:docPart>
      <w:docPartPr>
        <w:name w:val="C84F9BC8AB1742959AEC3F03026D1A32"/>
        <w:category>
          <w:name w:val="General"/>
          <w:gallery w:val="placeholder"/>
        </w:category>
        <w:types>
          <w:type w:val="bbPlcHdr"/>
        </w:types>
        <w:behaviors>
          <w:behavior w:val="content"/>
        </w:behaviors>
        <w:guid w:val="{04BC5D6B-B617-4742-A6F4-9992BE318B0C}"/>
      </w:docPartPr>
      <w:docPartBody>
        <w:p w:rsidR="00AB2234" w:rsidRDefault="006A37F9" w:rsidP="006A37F9">
          <w:pPr>
            <w:pStyle w:val="C84F9BC8AB1742959AEC3F03026D1A32"/>
          </w:pPr>
          <w:r w:rsidRPr="004B3313">
            <w:rPr>
              <w:rStyle w:val="PlaceholderText"/>
              <w:color w:val="FF0000"/>
            </w:rPr>
            <w:t>Click or tap here to enter text.</w:t>
          </w:r>
        </w:p>
      </w:docPartBody>
    </w:docPart>
    <w:docPart>
      <w:docPartPr>
        <w:name w:val="FBA58942BAF84791A08193C88FDE511A"/>
        <w:category>
          <w:name w:val="General"/>
          <w:gallery w:val="placeholder"/>
        </w:category>
        <w:types>
          <w:type w:val="bbPlcHdr"/>
        </w:types>
        <w:behaviors>
          <w:behavior w:val="content"/>
        </w:behaviors>
        <w:guid w:val="{BA87AB5C-BE78-459A-AB36-3BA9D5CC298E}"/>
      </w:docPartPr>
      <w:docPartBody>
        <w:p w:rsidR="00AB2234" w:rsidRDefault="006A37F9" w:rsidP="006A37F9">
          <w:pPr>
            <w:pStyle w:val="FBA58942BAF84791A08193C88FDE511A"/>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7F9"/>
    <w:rsid w:val="00623D5A"/>
    <w:rsid w:val="006A37F9"/>
    <w:rsid w:val="006D1026"/>
    <w:rsid w:val="00AB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7F9"/>
    <w:rPr>
      <w:color w:val="808080"/>
    </w:rPr>
  </w:style>
  <w:style w:type="paragraph" w:customStyle="1" w:styleId="6D97C8A1BDB2437F9014887CFB0EF5B7">
    <w:name w:val="6D97C8A1BDB2437F9014887CFB0EF5B7"/>
    <w:rsid w:val="006A37F9"/>
  </w:style>
  <w:style w:type="paragraph" w:customStyle="1" w:styleId="628B0DC392CE40FB97C921E4A0F229AB">
    <w:name w:val="628B0DC392CE40FB97C921E4A0F229AB"/>
    <w:rsid w:val="006A37F9"/>
  </w:style>
  <w:style w:type="paragraph" w:customStyle="1" w:styleId="B63FA935A36F4A609C53C938EF3F4118">
    <w:name w:val="B63FA935A36F4A609C53C938EF3F4118"/>
    <w:rsid w:val="006A37F9"/>
  </w:style>
  <w:style w:type="paragraph" w:customStyle="1" w:styleId="5021910B89394404B1BBC0C70E3A2F58">
    <w:name w:val="5021910B89394404B1BBC0C70E3A2F58"/>
    <w:rsid w:val="006A37F9"/>
  </w:style>
  <w:style w:type="paragraph" w:customStyle="1" w:styleId="C84F9BC8AB1742959AEC3F03026D1A32">
    <w:name w:val="C84F9BC8AB1742959AEC3F03026D1A32"/>
    <w:rsid w:val="006A37F9"/>
  </w:style>
  <w:style w:type="paragraph" w:customStyle="1" w:styleId="FBA58942BAF84791A08193C88FDE511A">
    <w:name w:val="FBA58942BAF84791A08193C88FDE511A"/>
    <w:rsid w:val="006A3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138</TotalTime>
  <Pages>3</Pages>
  <Words>638</Words>
  <Characters>2975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WNCC</Company>
  <LinksUpToDate>false</LinksUpToDate>
  <CharactersWithSpaces>3606</CharactersWithSpaces>
  <SharedDoc>false</SharedDoc>
  <HLinks>
    <vt:vector size="6" baseType="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cp:lastModifiedBy>William Loring</cp:lastModifiedBy>
  <cp:revision>81</cp:revision>
  <cp:lastPrinted>2025-03-27T14:35:00Z</cp:lastPrinted>
  <dcterms:created xsi:type="dcterms:W3CDTF">2017-09-02T03:08:00Z</dcterms:created>
  <dcterms:modified xsi:type="dcterms:W3CDTF">2025-03-27T14:50:00Z</dcterms:modified>
</cp:coreProperties>
</file>