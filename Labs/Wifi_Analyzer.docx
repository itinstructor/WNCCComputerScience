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E922C3" w14:textId="658E4A1C" w:rsidR="009E4BB4" w:rsidRPr="00DC52D4" w:rsidRDefault="004F66C8" w:rsidP="00481C27">
      <w:pPr>
        <w:pStyle w:val="Heading1"/>
      </w:pPr>
      <w:r>
        <w:t>Wi-Fi</w:t>
      </w:r>
      <w:r w:rsidR="003D6F5F">
        <w:t xml:space="preserve"> Analyzer</w:t>
      </w:r>
    </w:p>
    <w:p w14:paraId="02E76E7B" w14:textId="77777777" w:rsidR="00D45362" w:rsidRDefault="00D45362" w:rsidP="00DC52D4">
      <w:r w:rsidRPr="00D45362">
        <w:t>Time required: 15 minutes</w:t>
      </w:r>
    </w:p>
    <w:p w14:paraId="1FD24589" w14:textId="77777777" w:rsidR="006F7A83" w:rsidRDefault="00ED48C3" w:rsidP="00F255FF">
      <w:pPr>
        <w:pStyle w:val="Heading2"/>
      </w:pPr>
      <w:r>
        <w:t>Lab Description</w:t>
      </w:r>
    </w:p>
    <w:p w14:paraId="0F5D0FB9" w14:textId="5C5BFFAF" w:rsidR="000A71BC" w:rsidRDefault="00063A8D" w:rsidP="00DB4260">
      <w:r>
        <w:t>Wi-Fi</w:t>
      </w:r>
      <w:r w:rsidR="00DB4260">
        <w:t xml:space="preserve"> Analyzer is</w:t>
      </w:r>
      <w:r w:rsidR="000A71BC">
        <w:t xml:space="preserve"> a free application that can be downloaded and installed on a Windows device. The application can be used to detect and analyze the different available </w:t>
      </w:r>
      <w:r>
        <w:t>Wi-Fi</w:t>
      </w:r>
      <w:r w:rsidR="000A71BC">
        <w:t xml:space="preserve"> access points. The application can be downloaded through the Microsoft Store.</w:t>
      </w:r>
    </w:p>
    <w:p w14:paraId="0030ECE0" w14:textId="193C9D14" w:rsidR="000A71BC" w:rsidRDefault="000A71BC" w:rsidP="0088733E">
      <w:r>
        <w:t xml:space="preserve">In this task, the use of a </w:t>
      </w:r>
      <w:r w:rsidR="004F66C8">
        <w:t>Wi-Fi</w:t>
      </w:r>
      <w:r>
        <w:t xml:space="preserve"> Analyzer application will be demonstrated.</w:t>
      </w:r>
    </w:p>
    <w:p w14:paraId="472E6B72" w14:textId="7BC9EB30" w:rsidR="0088733E" w:rsidRDefault="0088733E" w:rsidP="00BF60BE">
      <w:pPr>
        <w:pStyle w:val="ListParagraph"/>
        <w:numPr>
          <w:ilvl w:val="0"/>
          <w:numId w:val="5"/>
        </w:numPr>
      </w:pPr>
      <w:r>
        <w:t xml:space="preserve">Open the Windows Store </w:t>
      </w:r>
      <w:r>
        <w:sym w:font="Wingdings" w:char="F0E0"/>
      </w:r>
      <w:r>
        <w:t xml:space="preserve"> search for and install </w:t>
      </w:r>
      <w:r w:rsidR="00070411" w:rsidRPr="0088733E">
        <w:rPr>
          <w:b/>
          <w:bCs/>
        </w:rPr>
        <w:t>Wi-Fi</w:t>
      </w:r>
      <w:r w:rsidRPr="0088733E">
        <w:rPr>
          <w:b/>
          <w:bCs/>
        </w:rPr>
        <w:t xml:space="preserve"> Analyzer</w:t>
      </w:r>
      <w:r>
        <w:t>.</w:t>
      </w:r>
    </w:p>
    <w:p w14:paraId="3CECBE0E" w14:textId="28A5E884" w:rsidR="0088733E" w:rsidRDefault="0088733E" w:rsidP="00BF60BE">
      <w:pPr>
        <w:pStyle w:val="ListParagraph"/>
        <w:numPr>
          <w:ilvl w:val="0"/>
          <w:numId w:val="5"/>
        </w:numPr>
      </w:pPr>
      <w:r>
        <w:t xml:space="preserve">You should see something </w:t>
      </w:r>
      <w:r w:rsidR="002B0428">
        <w:t>like</w:t>
      </w:r>
      <w:r>
        <w:t xml:space="preserve"> the example screenshot.</w:t>
      </w:r>
    </w:p>
    <w:p w14:paraId="7FD5E9F0" w14:textId="77777777" w:rsidR="002B0428" w:rsidRPr="00AB4B87" w:rsidRDefault="002B0428" w:rsidP="00BF60BE">
      <w:pPr>
        <w:pStyle w:val="ListParagraph"/>
        <w:numPr>
          <w:ilvl w:val="0"/>
          <w:numId w:val="5"/>
        </w:numPr>
        <w:rPr>
          <w:b/>
          <w:lang w:val="x-none" w:eastAsia="x-none"/>
        </w:rPr>
      </w:pPr>
      <w:r w:rsidRPr="00AB4B87">
        <w:rPr>
          <w:b/>
          <w:lang w:eastAsia="x-none"/>
        </w:rPr>
        <w:t>Insert a screenshot:</w:t>
      </w:r>
    </w:p>
    <w:sdt>
      <w:sdtPr>
        <w:rPr>
          <w:rStyle w:val="Red"/>
        </w:rPr>
        <w:id w:val="1067072104"/>
        <w:placeholder>
          <w:docPart w:val="15E2F23A31AA4ED88927E4D7F1E10149"/>
        </w:placeholder>
        <w:showingPlcHdr/>
      </w:sdtPr>
      <w:sdtEndPr>
        <w:rPr>
          <w:rStyle w:val="DefaultParagraphFont"/>
          <w:color w:val="auto"/>
        </w:rPr>
      </w:sdtEndPr>
      <w:sdtContent>
        <w:p w14:paraId="4C7CA229" w14:textId="77777777" w:rsidR="002B0428" w:rsidRDefault="002B0428" w:rsidP="002B0428">
          <w:pPr>
            <w:spacing w:line="264" w:lineRule="auto"/>
            <w:rPr>
              <w:rStyle w:val="Red"/>
            </w:rPr>
          </w:pPr>
          <w:r w:rsidRPr="004B3313">
            <w:rPr>
              <w:rStyle w:val="PlaceholderText"/>
              <w:rFonts w:eastAsiaTheme="majorEastAsia"/>
              <w:color w:val="FF0000"/>
            </w:rPr>
            <w:t>Click or tap here to enter text.</w:t>
          </w:r>
        </w:p>
      </w:sdtContent>
    </w:sdt>
    <w:p w14:paraId="4FA79A55" w14:textId="4C8C54BF" w:rsidR="000A71BC" w:rsidRDefault="000A71BC" w:rsidP="000A71BC">
      <w:r>
        <w:rPr>
          <w:noProof/>
        </w:rPr>
        <w:drawing>
          <wp:inline distT="0" distB="0" distL="0" distR="0" wp14:anchorId="36A1D03E" wp14:editId="24A78D3B">
            <wp:extent cx="3895344" cy="2953512"/>
            <wp:effectExtent l="38100" t="38100" r="86360" b="94615"/>
            <wp:docPr id="3" name="Picture 3" descr="Figure 1.3: Displaying selecting the Networks tab in the WiFi Analyzer applicatio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n-image-m10-c-4" descr="Figure 1.3: Displaying selecting the Networks tab in the WiFi Analyzer application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344" cy="2953512"/>
                    </a:xfrm>
                    <a:prstGeom prst="rect">
                      <a:avLst/>
                    </a:prstGeom>
                    <a:ln w="635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CFEECA4" w14:textId="03B3A985" w:rsidR="000A71BC" w:rsidRDefault="000A71BC" w:rsidP="00787AF0">
      <w:r w:rsidRPr="00787AF0">
        <w:rPr>
          <w:b/>
          <w:bCs/>
        </w:rPr>
        <w:t>Note:</w:t>
      </w:r>
      <w:r w:rsidRPr="00787AF0">
        <w:t xml:space="preserve"> Using the </w:t>
      </w:r>
      <w:r w:rsidR="00070411" w:rsidRPr="00787AF0">
        <w:t>Wi-Fi</w:t>
      </w:r>
      <w:r w:rsidRPr="00787AF0">
        <w:t xml:space="preserve"> Analyzer application, specific information can be gathered about the connected </w:t>
      </w:r>
      <w:r w:rsidR="00070411" w:rsidRPr="00787AF0">
        <w:t>Wi-Fi</w:t>
      </w:r>
      <w:r w:rsidRPr="00787AF0">
        <w:t xml:space="preserve"> network. A Network Administrator can use this information to troubleshoot connectivity-related issues on the network. </w:t>
      </w:r>
    </w:p>
    <w:p w14:paraId="0AC95388" w14:textId="5D2C680B" w:rsidR="000A71BC" w:rsidRDefault="000A71BC" w:rsidP="00BF60BE">
      <w:pPr>
        <w:pStyle w:val="ListParagraph"/>
        <w:numPr>
          <w:ilvl w:val="0"/>
          <w:numId w:val="5"/>
        </w:numPr>
      </w:pPr>
      <w:r>
        <w:t xml:space="preserve">In the </w:t>
      </w:r>
      <w:r w:rsidRPr="00787AF0">
        <w:rPr>
          <w:b/>
          <w:bCs/>
        </w:rPr>
        <w:t xml:space="preserve">Networks </w:t>
      </w:r>
      <w:r>
        <w:t xml:space="preserve">tab of the </w:t>
      </w:r>
      <w:r w:rsidR="00070411" w:rsidRPr="00787AF0">
        <w:rPr>
          <w:b/>
          <w:bCs/>
        </w:rPr>
        <w:t>Wi-Fi</w:t>
      </w:r>
      <w:r w:rsidRPr="00787AF0">
        <w:rPr>
          <w:b/>
          <w:bCs/>
        </w:rPr>
        <w:t xml:space="preserve"> Analyzer</w:t>
      </w:r>
      <w:r>
        <w:t xml:space="preserve">, the different available </w:t>
      </w:r>
      <w:r w:rsidR="00070411">
        <w:t>Wi-Fi</w:t>
      </w:r>
      <w:r>
        <w:t xml:space="preserve"> Networks that are available are displayed. A Network Administrator can use this information to determine how further </w:t>
      </w:r>
      <w:r w:rsidR="00070411">
        <w:t>Wi-Fi</w:t>
      </w:r>
      <w:r>
        <w:t xml:space="preserve"> Access Points can be setup if needed and the range of the available Access Points.</w:t>
      </w:r>
    </w:p>
    <w:p w14:paraId="3B69890B" w14:textId="77777777" w:rsidR="00787AF0" w:rsidRPr="00367131" w:rsidRDefault="00787AF0" w:rsidP="00BF60BE">
      <w:pPr>
        <w:pStyle w:val="ListParagraph"/>
        <w:numPr>
          <w:ilvl w:val="0"/>
          <w:numId w:val="5"/>
        </w:numPr>
        <w:rPr>
          <w:lang w:val="x-none" w:eastAsia="x-none"/>
        </w:rPr>
      </w:pPr>
      <w:r w:rsidRPr="00787AF0">
        <w:rPr>
          <w:b/>
          <w:lang w:eastAsia="x-none"/>
        </w:rPr>
        <w:lastRenderedPageBreak/>
        <w:t>Insert a screenshot:</w:t>
      </w:r>
    </w:p>
    <w:sdt>
      <w:sdtPr>
        <w:rPr>
          <w:rStyle w:val="Red"/>
        </w:rPr>
        <w:id w:val="1838890473"/>
        <w:placeholder>
          <w:docPart w:val="FD1067C00BD0416A97DF88F3FDC6D863"/>
        </w:placeholder>
        <w:showingPlcHdr/>
      </w:sdtPr>
      <w:sdtEndPr>
        <w:rPr>
          <w:rStyle w:val="DefaultParagraphFont"/>
          <w:color w:val="auto"/>
        </w:rPr>
      </w:sdtEndPr>
      <w:sdtContent>
        <w:p w14:paraId="5ABB4F19" w14:textId="77777777" w:rsidR="00787AF0" w:rsidRDefault="00787AF0" w:rsidP="00787AF0">
          <w:pPr>
            <w:spacing w:line="264" w:lineRule="auto"/>
            <w:rPr>
              <w:rStyle w:val="Red"/>
            </w:rPr>
          </w:pPr>
          <w:r w:rsidRPr="004B3313">
            <w:rPr>
              <w:rStyle w:val="PlaceholderText"/>
              <w:rFonts w:eastAsiaTheme="majorEastAsia"/>
              <w:color w:val="FF0000"/>
            </w:rPr>
            <w:t>Click or tap here to enter text.</w:t>
          </w:r>
        </w:p>
      </w:sdtContent>
    </w:sdt>
    <w:p w14:paraId="5CDB99DA" w14:textId="1982121E" w:rsidR="000A71BC" w:rsidRDefault="00367131" w:rsidP="00BF60BE">
      <w:pPr>
        <w:pStyle w:val="ListParagraph"/>
        <w:numPr>
          <w:ilvl w:val="0"/>
          <w:numId w:val="5"/>
        </w:numPr>
      </w:pPr>
      <w:r>
        <w:t xml:space="preserve">Click the </w:t>
      </w:r>
      <w:r w:rsidR="000A71BC" w:rsidRPr="00367131">
        <w:rPr>
          <w:b/>
          <w:bCs/>
        </w:rPr>
        <w:t>Analyze</w:t>
      </w:r>
      <w:r w:rsidR="000A71BC" w:rsidRPr="00367131">
        <w:t xml:space="preserve"> menu of the </w:t>
      </w:r>
      <w:r w:rsidR="00070411" w:rsidRPr="00367131">
        <w:t>Wi-Fi</w:t>
      </w:r>
      <w:r w:rsidR="000A71BC" w:rsidRPr="00367131">
        <w:t xml:space="preserve"> Analyzer</w:t>
      </w:r>
      <w:r>
        <w:t>.</w:t>
      </w:r>
      <w:r w:rsidR="000A71BC" w:rsidRPr="00367131">
        <w:t xml:space="preserve"> </w:t>
      </w:r>
      <w:r>
        <w:t>M</w:t>
      </w:r>
      <w:r w:rsidR="000A71BC" w:rsidRPr="00367131">
        <w:t xml:space="preserve">ore information on the </w:t>
      </w:r>
      <w:r w:rsidR="00070411" w:rsidRPr="00367131">
        <w:t>Wi-Fi</w:t>
      </w:r>
      <w:r w:rsidR="000A71BC" w:rsidRPr="00367131">
        <w:t xml:space="preserve"> connection can be gathered. This information includes which frequency and channel the device is connected to on the </w:t>
      </w:r>
      <w:r w:rsidR="00070411" w:rsidRPr="00367131">
        <w:t>Wi-Fi</w:t>
      </w:r>
      <w:r w:rsidR="000A71BC" w:rsidRPr="00367131">
        <w:t xml:space="preserve"> Access Point. </w:t>
      </w:r>
    </w:p>
    <w:p w14:paraId="002841EE" w14:textId="77777777" w:rsidR="00367131" w:rsidRPr="00BD458E" w:rsidRDefault="00367131" w:rsidP="00BF60BE">
      <w:pPr>
        <w:pStyle w:val="ListParagraph"/>
        <w:numPr>
          <w:ilvl w:val="0"/>
          <w:numId w:val="5"/>
        </w:numPr>
      </w:pPr>
      <w:r w:rsidRPr="00AB4B87">
        <w:rPr>
          <w:b/>
          <w:lang w:eastAsia="x-none"/>
        </w:rPr>
        <w:t>Insert a screenshot:</w:t>
      </w:r>
    </w:p>
    <w:sdt>
      <w:sdtPr>
        <w:rPr>
          <w:rStyle w:val="Red"/>
        </w:rPr>
        <w:id w:val="-2087990789"/>
        <w:placeholder>
          <w:docPart w:val="CBD29F2ACEC44DC3971B83AEBA7A5EA1"/>
        </w:placeholder>
        <w:showingPlcHdr/>
      </w:sdtPr>
      <w:sdtEndPr>
        <w:rPr>
          <w:rStyle w:val="DefaultParagraphFont"/>
          <w:color w:val="auto"/>
        </w:rPr>
      </w:sdtEndPr>
      <w:sdtContent>
        <w:p w14:paraId="2375E80F" w14:textId="77777777" w:rsidR="00367131" w:rsidRDefault="00367131" w:rsidP="00367131">
          <w:pPr>
            <w:spacing w:line="264" w:lineRule="auto"/>
            <w:rPr>
              <w:rStyle w:val="Red"/>
            </w:rPr>
          </w:pPr>
          <w:r w:rsidRPr="004B3313">
            <w:rPr>
              <w:rStyle w:val="PlaceholderText"/>
              <w:rFonts w:eastAsiaTheme="majorEastAsia"/>
              <w:color w:val="FF0000"/>
            </w:rPr>
            <w:t>Click or tap here to enter text.</w:t>
          </w:r>
        </w:p>
      </w:sdtContent>
    </w:sdt>
    <w:p w14:paraId="6FAA1D67" w14:textId="18E5C479" w:rsidR="000A71BC" w:rsidRDefault="000A71BC" w:rsidP="00BF60BE">
      <w:pPr>
        <w:pStyle w:val="ListParagraph"/>
        <w:numPr>
          <w:ilvl w:val="0"/>
          <w:numId w:val="5"/>
        </w:numPr>
      </w:pPr>
      <w:r>
        <w:t xml:space="preserve">Close the </w:t>
      </w:r>
      <w:r w:rsidR="00070411" w:rsidRPr="00BD458E">
        <w:rPr>
          <w:b/>
          <w:bCs/>
        </w:rPr>
        <w:t>Wi-Fi</w:t>
      </w:r>
      <w:r w:rsidRPr="00BD458E">
        <w:rPr>
          <w:b/>
          <w:bCs/>
        </w:rPr>
        <w:t xml:space="preserve"> Analyzer </w:t>
      </w:r>
      <w:r>
        <w:t>application.</w:t>
      </w:r>
    </w:p>
    <w:p w14:paraId="3FD6FC5F" w14:textId="7C671B1E" w:rsidR="00367131" w:rsidRDefault="00367131" w:rsidP="00367131">
      <w:pPr>
        <w:pStyle w:val="Heading2"/>
      </w:pPr>
      <w:r>
        <w:t>Assignment Submission</w:t>
      </w:r>
    </w:p>
    <w:p w14:paraId="2E0CAD85" w14:textId="77777777" w:rsidR="009E4BB4" w:rsidRPr="00DC52D4" w:rsidRDefault="00923D17" w:rsidP="00BF60BE">
      <w:pPr>
        <w:pStyle w:val="ListParagraph"/>
        <w:numPr>
          <w:ilvl w:val="0"/>
          <w:numId w:val="3"/>
        </w:numPr>
      </w:pPr>
      <w:r>
        <w:t>Attach this completed document to the assignment in Blackboard.</w:t>
      </w:r>
    </w:p>
    <w:sectPr w:rsidR="009E4BB4" w:rsidRPr="00DC52D4" w:rsidSect="001D1BDD">
      <w:footerReference w:type="first" r:id="rId8"/>
      <w:pgSz w:w="12240" w:h="15840"/>
      <w:pgMar w:top="108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51793D" w14:textId="77777777" w:rsidR="00467FA9" w:rsidRDefault="00467FA9">
      <w:r>
        <w:separator/>
      </w:r>
    </w:p>
  </w:endnote>
  <w:endnote w:type="continuationSeparator" w:id="0">
    <w:p w14:paraId="231C57E6" w14:textId="77777777" w:rsidR="00467FA9" w:rsidRDefault="00467F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0DF83B" w14:textId="7F1A42D4" w:rsidR="00100076" w:rsidRDefault="009B4C84" w:rsidP="00EB40ED">
    <w:pPr>
      <w:pStyle w:val="Footer"/>
      <w:tabs>
        <w:tab w:val="center" w:pos="4950"/>
        <w:tab w:val="right" w:pos="9990"/>
      </w:tabs>
    </w:pPr>
    <w:r>
      <w:t>WiFi Analyzer</w:t>
    </w:r>
    <w:r w:rsidR="00EB40ED">
      <w:tab/>
      <w:t xml:space="preserve">Page </w:t>
    </w:r>
    <w:r w:rsidR="00EB40ED">
      <w:fldChar w:fldCharType="begin"/>
    </w:r>
    <w:r w:rsidR="00EB40ED">
      <w:instrText xml:space="preserve"> PAGE </w:instrText>
    </w:r>
    <w:r w:rsidR="00EB40ED">
      <w:fldChar w:fldCharType="separate"/>
    </w:r>
    <w:r w:rsidR="00D45362">
      <w:rPr>
        <w:noProof/>
      </w:rPr>
      <w:t>1</w:t>
    </w:r>
    <w:r w:rsidR="00EB40ED">
      <w:fldChar w:fldCharType="end"/>
    </w:r>
    <w:r w:rsidR="00EB40ED">
      <w:t xml:space="preserve"> of </w:t>
    </w:r>
    <w:fldSimple w:instr=" NUMPAGES ">
      <w:r w:rsidR="00D45362">
        <w:rPr>
          <w:noProof/>
        </w:rPr>
        <w:t>1</w:t>
      </w:r>
    </w:fldSimple>
    <w:r w:rsidR="00EB40ED">
      <w:tab/>
      <w:t xml:space="preserve">Revised: </w:t>
    </w:r>
    <w:r w:rsidR="00B05F5A">
      <w:t>04</w:t>
    </w:r>
    <w:r w:rsidR="00B2758D">
      <w:t>/</w:t>
    </w:r>
    <w:r w:rsidR="00B05F5A">
      <w:t>2</w:t>
    </w:r>
    <w:r w:rsidR="00070411">
      <w:t>1</w:t>
    </w:r>
    <w:r w:rsidR="00B2758D">
      <w:t>/20</w:t>
    </w:r>
    <w:r w:rsidR="00B05F5A">
      <w:t>2</w:t>
    </w:r>
    <w:r w:rsidR="00070411">
      <w:t>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698B34" w14:textId="77777777" w:rsidR="00467FA9" w:rsidRDefault="00467FA9">
      <w:r>
        <w:separator/>
      </w:r>
    </w:p>
  </w:footnote>
  <w:footnote w:type="continuationSeparator" w:id="0">
    <w:p w14:paraId="21FF6B51" w14:textId="77777777" w:rsidR="00467FA9" w:rsidRDefault="00467F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904AB7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 w15:restartNumberingAfterBreak="0">
    <w:nsid w:val="05E141C0"/>
    <w:multiLevelType w:val="hybridMultilevel"/>
    <w:tmpl w:val="32426A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31715A"/>
    <w:multiLevelType w:val="hybridMultilevel"/>
    <w:tmpl w:val="FEE086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6D263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" w15:restartNumberingAfterBreak="0">
    <w:nsid w:val="16B2578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5" w15:restartNumberingAfterBreak="0">
    <w:nsid w:val="18AA66B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" w15:restartNumberingAfterBreak="0">
    <w:nsid w:val="193A753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 w15:restartNumberingAfterBreak="0">
    <w:nsid w:val="199D5066"/>
    <w:multiLevelType w:val="hybridMultilevel"/>
    <w:tmpl w:val="570613B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F663730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9" w15:restartNumberingAfterBreak="0">
    <w:nsid w:val="20E35E7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0" w15:restartNumberingAfterBreak="0">
    <w:nsid w:val="24F63488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 w15:restartNumberingAfterBreak="0">
    <w:nsid w:val="25666F6D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2" w15:restartNumberingAfterBreak="0">
    <w:nsid w:val="26954B4C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 w15:restartNumberingAfterBreak="0">
    <w:nsid w:val="28CD0B75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 w15:restartNumberingAfterBreak="0">
    <w:nsid w:val="2C1F4AF4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2FD37CF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 w15:restartNumberingAfterBreak="0">
    <w:nsid w:val="37114E3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 w15:restartNumberingAfterBreak="0">
    <w:nsid w:val="3FCA7B8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8" w15:restartNumberingAfterBreak="0">
    <w:nsid w:val="4103484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9" w15:restartNumberingAfterBreak="0">
    <w:nsid w:val="45B45C2E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0" w15:restartNumberingAfterBreak="0">
    <w:nsid w:val="47DF685F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1" w15:restartNumberingAfterBreak="0">
    <w:nsid w:val="480B1EA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2" w15:restartNumberingAfterBreak="0">
    <w:nsid w:val="496D27F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3" w15:restartNumberingAfterBreak="0">
    <w:nsid w:val="496F6BD2"/>
    <w:multiLevelType w:val="multilevel"/>
    <w:tmpl w:val="FFE47BFC"/>
    <w:lvl w:ilvl="0">
      <w:start w:val="1"/>
      <w:numFmt w:val="decimal"/>
      <w:pStyle w:val="Outlinenumbering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4" w15:restartNumberingAfterBreak="0">
    <w:nsid w:val="4A850BBB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5" w15:restartNumberingAfterBreak="0">
    <w:nsid w:val="4C371070"/>
    <w:multiLevelType w:val="multilevel"/>
    <w:tmpl w:val="E910B2A0"/>
    <w:lvl w:ilvl="0">
      <w:start w:val="1"/>
      <w:numFmt w:val="decimal"/>
      <w:pStyle w:val="NumberedHeading2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26" w15:restartNumberingAfterBreak="0">
    <w:nsid w:val="4C411C4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7" w15:restartNumberingAfterBreak="0">
    <w:nsid w:val="50FE60A0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8" w15:restartNumberingAfterBreak="0">
    <w:nsid w:val="571D3BF5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9" w15:restartNumberingAfterBreak="0">
    <w:nsid w:val="584A4550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0" w15:restartNumberingAfterBreak="0">
    <w:nsid w:val="5CE16E34"/>
    <w:multiLevelType w:val="hybridMultilevel"/>
    <w:tmpl w:val="0B12333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1" w15:restartNumberingAfterBreak="0">
    <w:nsid w:val="62080D0F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2" w15:restartNumberingAfterBreak="0">
    <w:nsid w:val="6CB47B90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3" w15:restartNumberingAfterBreak="0">
    <w:nsid w:val="7134223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4" w15:restartNumberingAfterBreak="0">
    <w:nsid w:val="73B40823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5" w15:restartNumberingAfterBreak="0">
    <w:nsid w:val="73C176BD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6" w15:restartNumberingAfterBreak="0">
    <w:nsid w:val="7419358F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7" w15:restartNumberingAfterBreak="0">
    <w:nsid w:val="76A26C8E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8" w15:restartNumberingAfterBreak="0">
    <w:nsid w:val="775B37E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9" w15:restartNumberingAfterBreak="0">
    <w:nsid w:val="7B054AF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0" w15:restartNumberingAfterBreak="0">
    <w:nsid w:val="7BD2089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1" w15:restartNumberingAfterBreak="0">
    <w:nsid w:val="7E62425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2" w15:restartNumberingAfterBreak="0">
    <w:nsid w:val="7ED57643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3" w15:restartNumberingAfterBreak="0">
    <w:nsid w:val="7F0F27EC"/>
    <w:multiLevelType w:val="hybridMultilevel"/>
    <w:tmpl w:val="C830748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 w16cid:durableId="2102951457">
    <w:abstractNumId w:val="25"/>
  </w:num>
  <w:num w:numId="2" w16cid:durableId="1278946649">
    <w:abstractNumId w:val="23"/>
  </w:num>
  <w:num w:numId="3" w16cid:durableId="2060977046">
    <w:abstractNumId w:val="7"/>
  </w:num>
  <w:num w:numId="4" w16cid:durableId="2108309859">
    <w:abstractNumId w:val="1"/>
  </w:num>
  <w:num w:numId="5" w16cid:durableId="1537154191">
    <w:abstractNumId w:val="2"/>
  </w:num>
  <w:num w:numId="6" w16cid:durableId="879173527">
    <w:abstractNumId w:val="20"/>
  </w:num>
  <w:num w:numId="7" w16cid:durableId="1867593975">
    <w:abstractNumId w:val="43"/>
  </w:num>
  <w:num w:numId="8" w16cid:durableId="807088811">
    <w:abstractNumId w:val="14"/>
  </w:num>
  <w:num w:numId="9" w16cid:durableId="103381427">
    <w:abstractNumId w:val="38"/>
  </w:num>
  <w:num w:numId="10" w16cid:durableId="1329290848">
    <w:abstractNumId w:val="15"/>
  </w:num>
  <w:num w:numId="11" w16cid:durableId="347097126">
    <w:abstractNumId w:val="26"/>
  </w:num>
  <w:num w:numId="12" w16cid:durableId="50231278">
    <w:abstractNumId w:val="13"/>
  </w:num>
  <w:num w:numId="13" w16cid:durableId="201866849">
    <w:abstractNumId w:val="12"/>
  </w:num>
  <w:num w:numId="14" w16cid:durableId="610481291">
    <w:abstractNumId w:val="32"/>
  </w:num>
  <w:num w:numId="15" w16cid:durableId="437607175">
    <w:abstractNumId w:val="0"/>
  </w:num>
  <w:num w:numId="16" w16cid:durableId="917832494">
    <w:abstractNumId w:val="33"/>
  </w:num>
  <w:num w:numId="17" w16cid:durableId="705831035">
    <w:abstractNumId w:val="36"/>
  </w:num>
  <w:num w:numId="18" w16cid:durableId="1439331321">
    <w:abstractNumId w:val="30"/>
  </w:num>
  <w:num w:numId="19" w16cid:durableId="273831818">
    <w:abstractNumId w:val="27"/>
  </w:num>
  <w:num w:numId="20" w16cid:durableId="427317604">
    <w:abstractNumId w:val="42"/>
  </w:num>
  <w:num w:numId="21" w16cid:durableId="1770735637">
    <w:abstractNumId w:val="17"/>
  </w:num>
  <w:num w:numId="22" w16cid:durableId="673607186">
    <w:abstractNumId w:val="19"/>
  </w:num>
  <w:num w:numId="23" w16cid:durableId="1919822568">
    <w:abstractNumId w:val="6"/>
  </w:num>
  <w:num w:numId="24" w16cid:durableId="54788832">
    <w:abstractNumId w:val="18"/>
  </w:num>
  <w:num w:numId="25" w16cid:durableId="1566254236">
    <w:abstractNumId w:val="35"/>
  </w:num>
  <w:num w:numId="26" w16cid:durableId="73623458">
    <w:abstractNumId w:val="39"/>
  </w:num>
  <w:num w:numId="27" w16cid:durableId="1058935877">
    <w:abstractNumId w:val="10"/>
  </w:num>
  <w:num w:numId="28" w16cid:durableId="1854219602">
    <w:abstractNumId w:val="41"/>
  </w:num>
  <w:num w:numId="29" w16cid:durableId="1169637824">
    <w:abstractNumId w:val="8"/>
  </w:num>
  <w:num w:numId="30" w16cid:durableId="640160264">
    <w:abstractNumId w:val="40"/>
  </w:num>
  <w:num w:numId="31" w16cid:durableId="120343489">
    <w:abstractNumId w:val="24"/>
  </w:num>
  <w:num w:numId="32" w16cid:durableId="1334915272">
    <w:abstractNumId w:val="16"/>
  </w:num>
  <w:num w:numId="33" w16cid:durableId="51388794">
    <w:abstractNumId w:val="9"/>
  </w:num>
  <w:num w:numId="34" w16cid:durableId="2072926572">
    <w:abstractNumId w:val="22"/>
  </w:num>
  <w:num w:numId="35" w16cid:durableId="299728279">
    <w:abstractNumId w:val="31"/>
  </w:num>
  <w:num w:numId="36" w16cid:durableId="592013413">
    <w:abstractNumId w:val="3"/>
  </w:num>
  <w:num w:numId="37" w16cid:durableId="310987231">
    <w:abstractNumId w:val="37"/>
  </w:num>
  <w:num w:numId="38" w16cid:durableId="964962888">
    <w:abstractNumId w:val="21"/>
  </w:num>
  <w:num w:numId="39" w16cid:durableId="44454638">
    <w:abstractNumId w:val="11"/>
  </w:num>
  <w:num w:numId="40" w16cid:durableId="502472425">
    <w:abstractNumId w:val="29"/>
  </w:num>
  <w:num w:numId="41" w16cid:durableId="1608537515">
    <w:abstractNumId w:val="4"/>
  </w:num>
  <w:num w:numId="42" w16cid:durableId="1272207318">
    <w:abstractNumId w:val="28"/>
  </w:num>
  <w:num w:numId="43" w16cid:durableId="1900020307">
    <w:abstractNumId w:val="34"/>
  </w:num>
  <w:num w:numId="44" w16cid:durableId="1442841932">
    <w:abstractNumId w:val="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78C2"/>
    <w:rsid w:val="00005977"/>
    <w:rsid w:val="00014931"/>
    <w:rsid w:val="00027A6B"/>
    <w:rsid w:val="000334D7"/>
    <w:rsid w:val="00061B29"/>
    <w:rsid w:val="00061CD1"/>
    <w:rsid w:val="00063A8D"/>
    <w:rsid w:val="00070411"/>
    <w:rsid w:val="00075612"/>
    <w:rsid w:val="00082877"/>
    <w:rsid w:val="000A037C"/>
    <w:rsid w:val="000A71BC"/>
    <w:rsid w:val="000D2219"/>
    <w:rsid w:val="000E44A2"/>
    <w:rsid w:val="00100076"/>
    <w:rsid w:val="00114C1F"/>
    <w:rsid w:val="00147ED7"/>
    <w:rsid w:val="00170C41"/>
    <w:rsid w:val="001A25B9"/>
    <w:rsid w:val="001B02BF"/>
    <w:rsid w:val="001D1BDD"/>
    <w:rsid w:val="00211736"/>
    <w:rsid w:val="00215222"/>
    <w:rsid w:val="002B0428"/>
    <w:rsid w:val="002B3EFD"/>
    <w:rsid w:val="002D5A1E"/>
    <w:rsid w:val="00303892"/>
    <w:rsid w:val="00311BC0"/>
    <w:rsid w:val="00363431"/>
    <w:rsid w:val="00367131"/>
    <w:rsid w:val="003B1E8E"/>
    <w:rsid w:val="003D6F5F"/>
    <w:rsid w:val="00403A1C"/>
    <w:rsid w:val="00432325"/>
    <w:rsid w:val="00467FA9"/>
    <w:rsid w:val="00481C27"/>
    <w:rsid w:val="004E28E9"/>
    <w:rsid w:val="004F66C8"/>
    <w:rsid w:val="005428F2"/>
    <w:rsid w:val="005B2DE8"/>
    <w:rsid w:val="005B35E4"/>
    <w:rsid w:val="005C1996"/>
    <w:rsid w:val="006222F8"/>
    <w:rsid w:val="00633132"/>
    <w:rsid w:val="006F7A83"/>
    <w:rsid w:val="0074403E"/>
    <w:rsid w:val="00762C20"/>
    <w:rsid w:val="007767FE"/>
    <w:rsid w:val="00787AF0"/>
    <w:rsid w:val="007A3D5F"/>
    <w:rsid w:val="007A7BA3"/>
    <w:rsid w:val="007B291A"/>
    <w:rsid w:val="007D3756"/>
    <w:rsid w:val="008307F4"/>
    <w:rsid w:val="00866C15"/>
    <w:rsid w:val="008820B5"/>
    <w:rsid w:val="0088733E"/>
    <w:rsid w:val="008B3C4F"/>
    <w:rsid w:val="008F5CB4"/>
    <w:rsid w:val="009078C2"/>
    <w:rsid w:val="0091681C"/>
    <w:rsid w:val="00916C68"/>
    <w:rsid w:val="0092030B"/>
    <w:rsid w:val="00923D17"/>
    <w:rsid w:val="009471E1"/>
    <w:rsid w:val="0095189C"/>
    <w:rsid w:val="009B4C84"/>
    <w:rsid w:val="009E4BB4"/>
    <w:rsid w:val="00A17533"/>
    <w:rsid w:val="00A42A03"/>
    <w:rsid w:val="00A447DB"/>
    <w:rsid w:val="00AB408B"/>
    <w:rsid w:val="00B05F5A"/>
    <w:rsid w:val="00B14E5D"/>
    <w:rsid w:val="00B2758D"/>
    <w:rsid w:val="00B57A89"/>
    <w:rsid w:val="00BD458E"/>
    <w:rsid w:val="00BF60BE"/>
    <w:rsid w:val="00C4728C"/>
    <w:rsid w:val="00C5667F"/>
    <w:rsid w:val="00C71A0D"/>
    <w:rsid w:val="00C71B31"/>
    <w:rsid w:val="00C807CC"/>
    <w:rsid w:val="00C845DF"/>
    <w:rsid w:val="00CA2E52"/>
    <w:rsid w:val="00CB4D60"/>
    <w:rsid w:val="00CC7982"/>
    <w:rsid w:val="00CD4327"/>
    <w:rsid w:val="00CF0D7E"/>
    <w:rsid w:val="00D120B3"/>
    <w:rsid w:val="00D138D7"/>
    <w:rsid w:val="00D13BFE"/>
    <w:rsid w:val="00D45362"/>
    <w:rsid w:val="00D74E63"/>
    <w:rsid w:val="00DB4260"/>
    <w:rsid w:val="00DC52D4"/>
    <w:rsid w:val="00DC6C53"/>
    <w:rsid w:val="00DD31D3"/>
    <w:rsid w:val="00E42A1B"/>
    <w:rsid w:val="00E85175"/>
    <w:rsid w:val="00EB40ED"/>
    <w:rsid w:val="00ED48C3"/>
    <w:rsid w:val="00F02D21"/>
    <w:rsid w:val="00F11DE3"/>
    <w:rsid w:val="00F255FF"/>
    <w:rsid w:val="00F316FB"/>
    <w:rsid w:val="00F42001"/>
    <w:rsid w:val="00F9676E"/>
    <w:rsid w:val="00FE4885"/>
    <w:rsid w:val="00FE5D15"/>
    <w:rsid w:val="00FE6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8673"/>
    <o:shapelayout v:ext="edit">
      <o:idmap v:ext="edit" data="1"/>
    </o:shapelayout>
  </w:shapeDefaults>
  <w:decimalSymbol w:val="."/>
  <w:listSeparator w:val=","/>
  <w14:docId w14:val="76606147"/>
  <w15:chartTrackingRefBased/>
  <w15:docId w15:val="{26B46A55-ADEB-449A-BF50-E4B339748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Normal (Web)" w:uiPriority="99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70411"/>
    <w:pPr>
      <w:spacing w:before="160" w:after="80" w:line="336" w:lineRule="auto"/>
    </w:pPr>
    <w:rPr>
      <w:rFonts w:ascii="Verdana" w:hAnsi="Verdana"/>
      <w:szCs w:val="24"/>
    </w:rPr>
  </w:style>
  <w:style w:type="paragraph" w:styleId="Heading1">
    <w:name w:val="heading 1"/>
    <w:basedOn w:val="Normal"/>
    <w:next w:val="Normal"/>
    <w:qFormat/>
    <w:rsid w:val="00070411"/>
    <w:pPr>
      <w:keepNext/>
      <w:spacing w:before="400" w:after="200" w:line="240" w:lineRule="auto"/>
      <w:outlineLvl w:val="0"/>
    </w:pPr>
    <w:rPr>
      <w:rFonts w:ascii="Arial" w:eastAsia="Arial Unicode MS" w:hAnsi="Arial"/>
      <w:b/>
      <w:kern w:val="28"/>
      <w:sz w:val="28"/>
      <w:szCs w:val="20"/>
    </w:rPr>
  </w:style>
  <w:style w:type="paragraph" w:styleId="Heading2">
    <w:name w:val="heading 2"/>
    <w:basedOn w:val="Normal"/>
    <w:next w:val="Normal"/>
    <w:qFormat/>
    <w:rsid w:val="00070411"/>
    <w:pPr>
      <w:keepNext/>
      <w:pBdr>
        <w:top w:val="single" w:sz="8" w:space="1" w:color="auto"/>
      </w:pBdr>
      <w:spacing w:before="320" w:after="160" w:line="240" w:lineRule="auto"/>
      <w:outlineLvl w:val="1"/>
    </w:pPr>
    <w:rPr>
      <w:rFonts w:ascii="Arial" w:hAnsi="Arial" w:cs="Arial"/>
      <w:b/>
      <w:bCs/>
      <w:iCs/>
      <w:sz w:val="24"/>
      <w:szCs w:val="28"/>
    </w:rPr>
  </w:style>
  <w:style w:type="paragraph" w:styleId="Heading3">
    <w:name w:val="heading 3"/>
    <w:basedOn w:val="Normal"/>
    <w:next w:val="Normal"/>
    <w:link w:val="Heading3Char"/>
    <w:qFormat/>
    <w:rsid w:val="00070411"/>
    <w:pPr>
      <w:keepNext/>
      <w:autoSpaceDE w:val="0"/>
      <w:autoSpaceDN w:val="0"/>
      <w:adjustRightInd w:val="0"/>
      <w:spacing w:line="240" w:lineRule="auto"/>
      <w:outlineLvl w:val="2"/>
    </w:pPr>
    <w:rPr>
      <w:rFonts w:ascii="Arial" w:hAnsi="Arial"/>
      <w:b/>
      <w:bCs/>
      <w:sz w:val="22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0A71B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  <w:rsid w:val="00070411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070411"/>
  </w:style>
  <w:style w:type="paragraph" w:styleId="Header">
    <w:name w:val="header"/>
    <w:basedOn w:val="Normal"/>
    <w:rsid w:val="00070411"/>
    <w:pPr>
      <w:tabs>
        <w:tab w:val="left" w:pos="5040"/>
        <w:tab w:val="left" w:pos="9720"/>
      </w:tabs>
    </w:pPr>
    <w:rPr>
      <w:sz w:val="16"/>
    </w:rPr>
  </w:style>
  <w:style w:type="paragraph" w:styleId="Footer">
    <w:name w:val="footer"/>
    <w:basedOn w:val="Normal"/>
    <w:link w:val="FooterChar"/>
    <w:rsid w:val="00070411"/>
    <w:pPr>
      <w:pBdr>
        <w:top w:val="single" w:sz="4" w:space="1" w:color="auto"/>
      </w:pBdr>
      <w:tabs>
        <w:tab w:val="center" w:pos="4680"/>
        <w:tab w:val="right" w:pos="9360"/>
      </w:tabs>
      <w:spacing w:before="120" w:after="0" w:line="240" w:lineRule="auto"/>
    </w:pPr>
    <w:rPr>
      <w:sz w:val="16"/>
    </w:rPr>
  </w:style>
  <w:style w:type="paragraph" w:styleId="BodyText">
    <w:name w:val="Body Text"/>
    <w:basedOn w:val="Normal"/>
    <w:rPr>
      <w:sz w:val="24"/>
    </w:rPr>
  </w:style>
  <w:style w:type="character" w:styleId="FollowedHyperlink">
    <w:name w:val="FollowedHyperlink"/>
    <w:rsid w:val="00070411"/>
    <w:rPr>
      <w:color w:val="800080"/>
      <w:u w:val="single"/>
    </w:rPr>
  </w:style>
  <w:style w:type="character" w:customStyle="1" w:styleId="Heading3Char">
    <w:name w:val="Heading 3 Char"/>
    <w:basedOn w:val="DefaultParagraphFont"/>
    <w:link w:val="Heading3"/>
    <w:rsid w:val="00CF0D7E"/>
    <w:rPr>
      <w:rFonts w:ascii="Arial" w:hAnsi="Arial"/>
      <w:b/>
      <w:bCs/>
      <w:sz w:val="22"/>
      <w:szCs w:val="24"/>
    </w:rPr>
  </w:style>
  <w:style w:type="character" w:styleId="Hyperlink">
    <w:name w:val="Hyperlink"/>
    <w:rsid w:val="0007041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70411"/>
    <w:pPr>
      <w:ind w:left="720"/>
    </w:pPr>
  </w:style>
  <w:style w:type="paragraph" w:customStyle="1" w:styleId="NumberedHeading2">
    <w:name w:val="Numbered Heading 2"/>
    <w:basedOn w:val="Normal"/>
    <w:rsid w:val="00070411"/>
    <w:pPr>
      <w:numPr>
        <w:numId w:val="1"/>
      </w:numPr>
    </w:pPr>
  </w:style>
  <w:style w:type="paragraph" w:customStyle="1" w:styleId="Outlinenumbering">
    <w:name w:val="Outline numbering"/>
    <w:basedOn w:val="Normal"/>
    <w:rsid w:val="00070411"/>
    <w:pPr>
      <w:numPr>
        <w:numId w:val="2"/>
      </w:numPr>
      <w:tabs>
        <w:tab w:val="clear" w:pos="360"/>
        <w:tab w:val="num" w:pos="720"/>
      </w:tabs>
      <w:ind w:left="720"/>
    </w:pPr>
    <w:rPr>
      <w:szCs w:val="20"/>
    </w:rPr>
  </w:style>
  <w:style w:type="character" w:styleId="PageNumber">
    <w:name w:val="page number"/>
    <w:basedOn w:val="DefaultParagraphFont"/>
    <w:rsid w:val="00070411"/>
  </w:style>
  <w:style w:type="character" w:customStyle="1" w:styleId="FooterChar">
    <w:name w:val="Footer Char"/>
    <w:basedOn w:val="DefaultParagraphFont"/>
    <w:link w:val="Footer"/>
    <w:rsid w:val="00EB40ED"/>
    <w:rPr>
      <w:rFonts w:ascii="Verdana" w:hAnsi="Verdana"/>
      <w:sz w:val="16"/>
      <w:szCs w:val="24"/>
    </w:rPr>
  </w:style>
  <w:style w:type="character" w:styleId="PlaceholderText">
    <w:name w:val="Placeholder Text"/>
    <w:basedOn w:val="DefaultParagraphFont"/>
    <w:uiPriority w:val="99"/>
    <w:semiHidden/>
    <w:rsid w:val="00D13BFE"/>
    <w:rPr>
      <w:color w:val="808080"/>
    </w:rPr>
  </w:style>
  <w:style w:type="character" w:customStyle="1" w:styleId="Red">
    <w:name w:val="Red"/>
    <w:basedOn w:val="DefaultParagraphFont"/>
    <w:uiPriority w:val="1"/>
    <w:rsid w:val="00D13BFE"/>
    <w:rPr>
      <w:color w:val="FF0000"/>
    </w:rPr>
  </w:style>
  <w:style w:type="table" w:styleId="TableGrid">
    <w:name w:val="Table Grid"/>
    <w:basedOn w:val="TableNormal"/>
    <w:rsid w:val="00114C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semiHidden/>
    <w:rsid w:val="000A71BC"/>
    <w:rPr>
      <w:rFonts w:asciiTheme="majorHAnsi" w:eastAsiaTheme="majorEastAsia" w:hAnsiTheme="majorHAnsi" w:cstheme="majorBidi"/>
      <w:i/>
      <w:iCs/>
      <w:color w:val="2E74B5" w:themeColor="accent1" w:themeShade="BF"/>
      <w:szCs w:val="24"/>
    </w:rPr>
  </w:style>
  <w:style w:type="paragraph" w:styleId="NormalWeb">
    <w:name w:val="Normal (Web)"/>
    <w:basedOn w:val="Normal"/>
    <w:uiPriority w:val="99"/>
    <w:unhideWhenUsed/>
    <w:rsid w:val="000A71BC"/>
    <w:pPr>
      <w:spacing w:before="100" w:beforeAutospacing="1" w:after="100" w:afterAutospacing="1" w:line="240" w:lineRule="auto"/>
    </w:pPr>
    <w:rPr>
      <w:rFonts w:ascii="Times New Roman" w:hAnsi="Times New Roman"/>
      <w:sz w:val="24"/>
    </w:rPr>
  </w:style>
  <w:style w:type="character" w:customStyle="1" w:styleId="cn-quote">
    <w:name w:val="cn-quote"/>
    <w:basedOn w:val="DefaultParagraphFont"/>
    <w:rsid w:val="000A71BC"/>
  </w:style>
  <w:style w:type="paragraph" w:styleId="TOCHeading">
    <w:name w:val="TOC Heading"/>
    <w:basedOn w:val="Heading1"/>
    <w:next w:val="Normal"/>
    <w:uiPriority w:val="39"/>
    <w:unhideWhenUsed/>
    <w:qFormat/>
    <w:rsid w:val="00070411"/>
    <w:pPr>
      <w:keepLines/>
      <w:spacing w:after="0" w:line="259" w:lineRule="auto"/>
      <w:outlineLvl w:val="9"/>
    </w:pPr>
    <w:rPr>
      <w:rFonts w:eastAsiaTheme="majorEastAsia" w:cstheme="majorBidi"/>
      <w:kern w:val="0"/>
      <w:sz w:val="24"/>
      <w:szCs w:val="32"/>
    </w:rPr>
  </w:style>
  <w:style w:type="paragraph" w:customStyle="1" w:styleId="Code">
    <w:name w:val="Code"/>
    <w:basedOn w:val="Normal"/>
    <w:qFormat/>
    <w:rsid w:val="00070411"/>
    <w:pPr>
      <w:spacing w:before="80" w:line="240" w:lineRule="auto"/>
    </w:pPr>
    <w:rPr>
      <w:rFonts w:ascii="Courier New" w:hAnsi="Courier New"/>
    </w:rPr>
  </w:style>
  <w:style w:type="paragraph" w:styleId="TOC1">
    <w:name w:val="toc 1"/>
    <w:basedOn w:val="Normal"/>
    <w:next w:val="Normal"/>
    <w:autoRedefine/>
    <w:uiPriority w:val="39"/>
    <w:unhideWhenUsed/>
    <w:rsid w:val="00070411"/>
    <w:pPr>
      <w:spacing w:after="100" w:line="24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070411"/>
    <w:pPr>
      <w:spacing w:after="100" w:line="240" w:lineRule="auto"/>
      <w:ind w:left="202"/>
    </w:pPr>
  </w:style>
  <w:style w:type="paragraph" w:styleId="TOC3">
    <w:name w:val="toc 3"/>
    <w:basedOn w:val="Normal"/>
    <w:next w:val="Normal"/>
    <w:autoRedefine/>
    <w:uiPriority w:val="39"/>
    <w:unhideWhenUsed/>
    <w:rsid w:val="00070411"/>
    <w:pPr>
      <w:spacing w:after="100" w:line="240" w:lineRule="auto"/>
      <w:ind w:left="40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46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ill.THECOMPUTERGUY\AppData\Roaming\Microsoft\Templates\WNCC%20Training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15E2F23A31AA4ED88927E4D7F1E101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E2ECA7-4098-4264-9C60-A12241199B67}"/>
      </w:docPartPr>
      <w:docPartBody>
        <w:p w:rsidR="00875E8E" w:rsidRDefault="00405E22" w:rsidP="00405E22">
          <w:pPr>
            <w:pStyle w:val="15E2F23A31AA4ED88927E4D7F1E10149"/>
          </w:pPr>
          <w:r w:rsidRPr="004B3313">
            <w:rPr>
              <w:rStyle w:val="PlaceholderText"/>
              <w:color w:val="FF0000"/>
            </w:rPr>
            <w:t>Click or tap here to enter text.</w:t>
          </w:r>
        </w:p>
      </w:docPartBody>
    </w:docPart>
    <w:docPart>
      <w:docPartPr>
        <w:name w:val="FD1067C00BD0416A97DF88F3FDC6D8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C5455A-C9BC-43AF-BE0B-F8FDC697C2FB}"/>
      </w:docPartPr>
      <w:docPartBody>
        <w:p w:rsidR="00875E8E" w:rsidRDefault="00405E22" w:rsidP="00405E22">
          <w:pPr>
            <w:pStyle w:val="FD1067C00BD0416A97DF88F3FDC6D863"/>
          </w:pPr>
          <w:r w:rsidRPr="004B3313">
            <w:rPr>
              <w:rStyle w:val="PlaceholderText"/>
              <w:color w:val="FF0000"/>
            </w:rPr>
            <w:t>Click or tap here to enter text.</w:t>
          </w:r>
        </w:p>
      </w:docPartBody>
    </w:docPart>
    <w:docPart>
      <w:docPartPr>
        <w:name w:val="CBD29F2ACEC44DC3971B83AEBA7A5E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3A2F03-D350-488A-8DF6-483B70F6E79B}"/>
      </w:docPartPr>
      <w:docPartBody>
        <w:p w:rsidR="00875E8E" w:rsidRDefault="00405E22" w:rsidP="00405E22">
          <w:pPr>
            <w:pStyle w:val="CBD29F2ACEC44DC3971B83AEBA7A5EA1"/>
          </w:pPr>
          <w:r w:rsidRPr="004B3313">
            <w:rPr>
              <w:rStyle w:val="PlaceholderText"/>
              <w:color w:val="FF0000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E22"/>
    <w:rsid w:val="00405E22"/>
    <w:rsid w:val="00432325"/>
    <w:rsid w:val="00875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05E22"/>
    <w:rPr>
      <w:color w:val="808080"/>
    </w:rPr>
  </w:style>
  <w:style w:type="paragraph" w:customStyle="1" w:styleId="15E2F23A31AA4ED88927E4D7F1E10149">
    <w:name w:val="15E2F23A31AA4ED88927E4D7F1E10149"/>
    <w:rsid w:val="00405E22"/>
  </w:style>
  <w:style w:type="paragraph" w:customStyle="1" w:styleId="FD1067C00BD0416A97DF88F3FDC6D863">
    <w:name w:val="FD1067C00BD0416A97DF88F3FDC6D863"/>
    <w:rsid w:val="00405E22"/>
  </w:style>
  <w:style w:type="paragraph" w:customStyle="1" w:styleId="CBD29F2ACEC44DC3971B83AEBA7A5EA1">
    <w:name w:val="CBD29F2ACEC44DC3971B83AEBA7A5EA1"/>
    <w:rsid w:val="00405E2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WNCC Training Template.dotx</Template>
  <TotalTime>3</TotalTime>
  <Pages>2</Pages>
  <Words>244</Words>
  <Characters>1272</Characters>
  <Application>Microsoft Office Word</Application>
  <DocSecurity>0</DocSecurity>
  <Lines>10</Lines>
  <Paragraphs>3</Paragraphs>
  <ScaleCrop>false</ScaleCrop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William Loring</cp:lastModifiedBy>
  <cp:revision>5</cp:revision>
  <dcterms:created xsi:type="dcterms:W3CDTF">2022-01-01T14:40:00Z</dcterms:created>
  <dcterms:modified xsi:type="dcterms:W3CDTF">2025-04-21T12:15:00Z</dcterms:modified>
</cp:coreProperties>
</file>