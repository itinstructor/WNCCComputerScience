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648A" w14:textId="77777777" w:rsidR="009359D1" w:rsidRDefault="00E66E1F" w:rsidP="00CF7CCE">
      <w:pPr>
        <w:pStyle w:val="Heading1"/>
      </w:pPr>
      <w:r>
        <w:t>Linkedin Profile</w:t>
      </w:r>
      <w:r w:rsidR="00B64E6B">
        <w:t xml:space="preserve"> Assignment</w:t>
      </w:r>
    </w:p>
    <w:p w14:paraId="6422EFC0" w14:textId="13418936" w:rsidR="0060012C" w:rsidRDefault="0060012C" w:rsidP="007C3310">
      <w:r w:rsidRPr="0060012C">
        <w:t xml:space="preserve">Time required: </w:t>
      </w:r>
      <w:r w:rsidR="000801FE">
        <w:t>3</w:t>
      </w:r>
      <w:r w:rsidR="00400641">
        <w:t>0</w:t>
      </w:r>
      <w:r w:rsidRPr="0060012C">
        <w:t xml:space="preserve"> minutes</w:t>
      </w:r>
    </w:p>
    <w:p w14:paraId="2B548EFD" w14:textId="77777777" w:rsidR="00E01A04" w:rsidRDefault="00E01A04" w:rsidP="00E01A04">
      <w:r>
        <w:t xml:space="preserve">This assignment only needs to be done once and can submitted in multiple classes. </w:t>
      </w:r>
    </w:p>
    <w:p w14:paraId="65FE4B83" w14:textId="77777777" w:rsidR="00B64E6B" w:rsidRDefault="002D0364" w:rsidP="00E01A04">
      <w:r>
        <w:t xml:space="preserve">Every day, </w:t>
      </w:r>
      <w:r w:rsidR="00B64E6B">
        <w:t xml:space="preserve">people get </w:t>
      </w:r>
      <w:r>
        <w:t>started in their careers</w:t>
      </w:r>
      <w:r w:rsidR="00B64E6B">
        <w:t xml:space="preserve"> directly from LinkedIn. Building your network is important, in person and online.</w:t>
      </w:r>
    </w:p>
    <w:p w14:paraId="67A3C4FE" w14:textId="77777777" w:rsidR="00995DE6" w:rsidRDefault="007A0CDE" w:rsidP="00995DE6">
      <w:pPr>
        <w:pStyle w:val="Heading2"/>
      </w:pPr>
      <w:r>
        <w:t>Assi</w:t>
      </w:r>
      <w:r w:rsidR="00E01A04">
        <w:t>g</w:t>
      </w:r>
      <w:r>
        <w:t>nment</w:t>
      </w:r>
    </w:p>
    <w:p w14:paraId="10C92D67" w14:textId="77777777" w:rsidR="007A0CDE" w:rsidRPr="007A0CDE" w:rsidRDefault="007A0CDE" w:rsidP="007A0CDE">
      <w:pPr>
        <w:pStyle w:val="ListParagraph"/>
        <w:numPr>
          <w:ilvl w:val="0"/>
          <w:numId w:val="49"/>
        </w:numPr>
      </w:pPr>
      <w:r>
        <w:t>Review these sites.</w:t>
      </w:r>
    </w:p>
    <w:p w14:paraId="10DF75D4" w14:textId="77777777" w:rsidR="001C4505" w:rsidRDefault="0059249B" w:rsidP="00995DE6">
      <w:pPr>
        <w:pStyle w:val="ListParagraph"/>
        <w:numPr>
          <w:ilvl w:val="0"/>
          <w:numId w:val="48"/>
        </w:numPr>
      </w:pPr>
      <w:hyperlink r:id="rId7" w:history="1">
        <w:r w:rsidR="00DB6832" w:rsidRPr="00FF2F7D">
          <w:rPr>
            <w:rStyle w:val="Hyperlink"/>
          </w:rPr>
          <w:t>https://www.topresume.com/career-advice/14-ways-to-leverage-your-linkedin-profile-during-your-job-search</w:t>
        </w:r>
      </w:hyperlink>
      <w:r w:rsidR="00DB6832">
        <w:t xml:space="preserve"> </w:t>
      </w:r>
    </w:p>
    <w:p w14:paraId="67B7FC56" w14:textId="77777777" w:rsidR="00995DE6" w:rsidRDefault="0059249B" w:rsidP="00995DE6">
      <w:pPr>
        <w:pStyle w:val="ListParagraph"/>
        <w:numPr>
          <w:ilvl w:val="0"/>
          <w:numId w:val="48"/>
        </w:numPr>
      </w:pPr>
      <w:hyperlink r:id="rId8" w:history="1">
        <w:r w:rsidR="00995DE6" w:rsidRPr="00FF2F7D">
          <w:rPr>
            <w:rStyle w:val="Hyperlink"/>
          </w:rPr>
          <w:t>https://www.jobscan.co/blog/how-to-use-linkedin-to-find-a-job-great-profile/</w:t>
        </w:r>
      </w:hyperlink>
      <w:r w:rsidR="00995DE6">
        <w:t xml:space="preserve"> </w:t>
      </w:r>
    </w:p>
    <w:p w14:paraId="11EF2EA7" w14:textId="4863E8B5" w:rsidR="004908C5" w:rsidRDefault="00872335" w:rsidP="007A0CDE">
      <w:pPr>
        <w:pStyle w:val="ListParagraph"/>
        <w:numPr>
          <w:ilvl w:val="0"/>
          <w:numId w:val="49"/>
        </w:numPr>
      </w:pPr>
      <w:r>
        <w:t>If you already have a Linked in account, use that. If you don’t, c</w:t>
      </w:r>
      <w:r w:rsidR="004908C5">
        <w:t xml:space="preserve">reate an account on </w:t>
      </w:r>
      <w:hyperlink r:id="rId9" w:history="1">
        <w:r w:rsidR="00375CF7" w:rsidRPr="002763D4">
          <w:rPr>
            <w:rStyle w:val="Hyperlink"/>
          </w:rPr>
          <w:t>www.Linkedin.com</w:t>
        </w:r>
      </w:hyperlink>
      <w:r w:rsidR="004908C5">
        <w:t>. Fill in pertinent details.</w:t>
      </w:r>
    </w:p>
    <w:p w14:paraId="1FDD72C5" w14:textId="00DD9438" w:rsidR="004908C5" w:rsidRDefault="004908C5" w:rsidP="007A0CDE">
      <w:pPr>
        <w:pStyle w:val="ListParagraph"/>
        <w:numPr>
          <w:ilvl w:val="0"/>
          <w:numId w:val="49"/>
        </w:numPr>
      </w:pPr>
      <w:r>
        <w:t xml:space="preserve">Search for your instructor, William Loring from WNCC, and Connect. I will </w:t>
      </w:r>
      <w:r w:rsidR="00895760">
        <w:t>accept your connection.</w:t>
      </w:r>
      <w:r>
        <w:t xml:space="preserve"> </w:t>
      </w:r>
    </w:p>
    <w:p w14:paraId="572BDCEE" w14:textId="36762CDE" w:rsidR="00BE109C" w:rsidRDefault="00BE109C" w:rsidP="007A0CDE">
      <w:pPr>
        <w:pStyle w:val="ListParagraph"/>
        <w:numPr>
          <w:ilvl w:val="0"/>
          <w:numId w:val="49"/>
        </w:numPr>
      </w:pPr>
      <w:r>
        <w:t xml:space="preserve">Insert a screenshot showing </w:t>
      </w:r>
      <w:r w:rsidR="002E47ED">
        <w:t xml:space="preserve">the </w:t>
      </w:r>
      <w:r w:rsidR="00895760">
        <w:t>connection</w:t>
      </w:r>
      <w:r>
        <w:t>.</w:t>
      </w:r>
    </w:p>
    <w:sdt>
      <w:sdtPr>
        <w:rPr>
          <w:rStyle w:val="Red"/>
        </w:rPr>
        <w:id w:val="10892380"/>
        <w:placeholder>
          <w:docPart w:val="CAB0E5AA2977462FAC5E3B302E2A2B28"/>
        </w:placeholder>
        <w:showingPlcHdr/>
      </w:sdtPr>
      <w:sdtEndPr>
        <w:rPr>
          <w:rStyle w:val="Red"/>
        </w:rPr>
      </w:sdtEndPr>
      <w:sdtContent>
        <w:p w14:paraId="2B7BE12A" w14:textId="77777777" w:rsidR="00BE109C" w:rsidRDefault="00BE109C" w:rsidP="0065397D">
          <w:pPr>
            <w:ind w:left="360"/>
            <w:rPr>
              <w:rStyle w:val="Red"/>
            </w:rPr>
          </w:pPr>
          <w:r w:rsidRPr="00BE109C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88A897" w14:textId="7EBEB069" w:rsidR="004908C5" w:rsidRDefault="00020633" w:rsidP="007A0CDE">
      <w:pPr>
        <w:pStyle w:val="ListParagraph"/>
        <w:numPr>
          <w:ilvl w:val="0"/>
          <w:numId w:val="49"/>
        </w:numPr>
      </w:pPr>
      <w:r>
        <w:t xml:space="preserve">Insert a screenshot of </w:t>
      </w:r>
      <w:r w:rsidR="004908C5">
        <w:t xml:space="preserve">your profile to this </w:t>
      </w:r>
      <w:r>
        <w:t xml:space="preserve">document </w:t>
      </w:r>
      <w:r w:rsidR="004908C5">
        <w:t xml:space="preserve">and submit it. </w:t>
      </w:r>
    </w:p>
    <w:sdt>
      <w:sdtPr>
        <w:rPr>
          <w:rStyle w:val="Red"/>
        </w:rPr>
        <w:id w:val="-1431887333"/>
        <w:placeholder>
          <w:docPart w:val="0C0C22A541154DF4BC388E3959F85476"/>
        </w:placeholder>
        <w:showingPlcHdr/>
      </w:sdtPr>
      <w:sdtEndPr>
        <w:rPr>
          <w:rStyle w:val="Red"/>
        </w:rPr>
      </w:sdtEndPr>
      <w:sdtContent>
        <w:p w14:paraId="543C274F" w14:textId="77777777" w:rsidR="00381FA5" w:rsidRDefault="00381FA5" w:rsidP="0065397D">
          <w:pPr>
            <w:ind w:left="360"/>
            <w:rPr>
              <w:rStyle w:val="Red"/>
            </w:rPr>
          </w:pPr>
          <w:r w:rsidRPr="00381FA5">
            <w:rPr>
              <w:rStyle w:val="PlaceholderText"/>
              <w:color w:val="FF0000"/>
            </w:rPr>
            <w:t>Click or tap here to enter text.</w:t>
          </w:r>
        </w:p>
      </w:sdtContent>
    </w:sdt>
    <w:p w14:paraId="7482B483" w14:textId="77777777" w:rsidR="00381FA5" w:rsidRDefault="00381FA5" w:rsidP="00381FA5">
      <w:pPr>
        <w:pStyle w:val="ListParagraph"/>
        <w:ind w:left="360"/>
      </w:pPr>
    </w:p>
    <w:p w14:paraId="4EB86519" w14:textId="77777777" w:rsidR="004908C5" w:rsidRDefault="004908C5" w:rsidP="007C3310"/>
    <w:sectPr w:rsidR="004908C5" w:rsidSect="00E01A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6FC1" w14:textId="77777777" w:rsidR="00EC127E" w:rsidRDefault="00EC127E" w:rsidP="00EC127E">
      <w:pPr>
        <w:spacing w:before="0" w:after="0" w:line="240" w:lineRule="auto"/>
      </w:pPr>
      <w:r>
        <w:separator/>
      </w:r>
    </w:p>
  </w:endnote>
  <w:endnote w:type="continuationSeparator" w:id="0">
    <w:p w14:paraId="49380362" w14:textId="77777777" w:rsidR="00EC127E" w:rsidRDefault="00EC127E" w:rsidP="00EC12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82C4" w14:textId="77777777" w:rsidR="00F77F0B" w:rsidRDefault="00F77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B35" w14:textId="48742299" w:rsidR="00EC127E" w:rsidRDefault="00E81DEC" w:rsidP="00EC127E">
    <w:pPr>
      <w:pStyle w:val="Footer"/>
      <w:tabs>
        <w:tab w:val="right" w:pos="10080"/>
      </w:tabs>
    </w:pPr>
    <w:r>
      <w:t>Linkedin Profile</w:t>
    </w:r>
    <w:r w:rsidR="00EC127E">
      <w:tab/>
      <w:t xml:space="preserve">Page </w:t>
    </w:r>
    <w:r w:rsidR="00EC127E">
      <w:fldChar w:fldCharType="begin"/>
    </w:r>
    <w:r w:rsidR="00EC127E">
      <w:instrText xml:space="preserve"> PAGE </w:instrText>
    </w:r>
    <w:r w:rsidR="00EC127E">
      <w:fldChar w:fldCharType="separate"/>
    </w:r>
    <w:r w:rsidR="00EC127E">
      <w:t>1</w:t>
    </w:r>
    <w:r w:rsidR="00EC127E">
      <w:fldChar w:fldCharType="end"/>
    </w:r>
    <w:r w:rsidR="00EC127E">
      <w:t xml:space="preserve"> of </w:t>
    </w:r>
    <w:r w:rsidR="0059249B">
      <w:fldChar w:fldCharType="begin"/>
    </w:r>
    <w:r w:rsidR="0059249B">
      <w:instrText xml:space="preserve"> NUMPAGES </w:instrText>
    </w:r>
    <w:r w:rsidR="0059249B">
      <w:fldChar w:fldCharType="separate"/>
    </w:r>
    <w:r w:rsidR="00EC127E">
      <w:t>2</w:t>
    </w:r>
    <w:r w:rsidR="0059249B">
      <w:fldChar w:fldCharType="end"/>
    </w:r>
    <w:r w:rsidR="00EC127E">
      <w:tab/>
      <w:t xml:space="preserve">Revised: </w:t>
    </w:r>
    <w:r w:rsidR="00F77F0B">
      <w:t>0</w:t>
    </w:r>
    <w:r w:rsidR="0059249B">
      <w:t>6</w:t>
    </w:r>
    <w:r w:rsidR="00EC127E">
      <w:t>/</w:t>
    </w:r>
    <w:r w:rsidR="0059249B">
      <w:t>1</w:t>
    </w:r>
    <w:r w:rsidR="00F77F0B">
      <w:t>5</w:t>
    </w:r>
    <w:r w:rsidR="00EC127E">
      <w:t>/20</w:t>
    </w:r>
    <w:r w:rsidR="00724A34">
      <w:t>2</w:t>
    </w:r>
    <w:r w:rsidR="0059249B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4FA0" w14:textId="77777777" w:rsidR="00F77F0B" w:rsidRDefault="00F77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4B6C" w14:textId="77777777" w:rsidR="00EC127E" w:rsidRDefault="00EC127E" w:rsidP="00EC127E">
      <w:pPr>
        <w:spacing w:before="0" w:after="0" w:line="240" w:lineRule="auto"/>
      </w:pPr>
      <w:r>
        <w:separator/>
      </w:r>
    </w:p>
  </w:footnote>
  <w:footnote w:type="continuationSeparator" w:id="0">
    <w:p w14:paraId="7FD918FB" w14:textId="77777777" w:rsidR="00EC127E" w:rsidRDefault="00EC127E" w:rsidP="00EC12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3171" w14:textId="77777777" w:rsidR="00F77F0B" w:rsidRDefault="00F77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3EA9" w14:textId="77777777" w:rsidR="00F77F0B" w:rsidRDefault="00F77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216" w14:textId="77777777" w:rsidR="00F77F0B" w:rsidRDefault="00F77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7092B97"/>
    <w:multiLevelType w:val="hybridMultilevel"/>
    <w:tmpl w:val="05F4E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0237041"/>
    <w:multiLevelType w:val="hybridMultilevel"/>
    <w:tmpl w:val="64DE3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215ECA"/>
    <w:multiLevelType w:val="hybridMultilevel"/>
    <w:tmpl w:val="8E001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CD264A"/>
    <w:multiLevelType w:val="hybridMultilevel"/>
    <w:tmpl w:val="F55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6876A10"/>
    <w:multiLevelType w:val="hybridMultilevel"/>
    <w:tmpl w:val="9CC4B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FA65E90"/>
    <w:multiLevelType w:val="hybridMultilevel"/>
    <w:tmpl w:val="52503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8C7CC1"/>
    <w:multiLevelType w:val="multilevel"/>
    <w:tmpl w:val="899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FAD1CF3"/>
    <w:multiLevelType w:val="hybridMultilevel"/>
    <w:tmpl w:val="7762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45810176">
    <w:abstractNumId w:val="10"/>
  </w:num>
  <w:num w:numId="2" w16cid:durableId="1454597732">
    <w:abstractNumId w:val="37"/>
  </w:num>
  <w:num w:numId="3" w16cid:durableId="541946280">
    <w:abstractNumId w:val="27"/>
  </w:num>
  <w:num w:numId="4" w16cid:durableId="1701668022">
    <w:abstractNumId w:val="25"/>
  </w:num>
  <w:num w:numId="5" w16cid:durableId="1663728894">
    <w:abstractNumId w:val="19"/>
  </w:num>
  <w:num w:numId="6" w16cid:durableId="637420409">
    <w:abstractNumId w:val="14"/>
  </w:num>
  <w:num w:numId="7" w16cid:durableId="1987665011">
    <w:abstractNumId w:val="22"/>
  </w:num>
  <w:num w:numId="8" w16cid:durableId="1957788117">
    <w:abstractNumId w:val="48"/>
  </w:num>
  <w:num w:numId="9" w16cid:durableId="799348216">
    <w:abstractNumId w:val="12"/>
  </w:num>
  <w:num w:numId="10" w16cid:durableId="1945453603">
    <w:abstractNumId w:val="43"/>
  </w:num>
  <w:num w:numId="11" w16cid:durableId="430398980">
    <w:abstractNumId w:val="13"/>
  </w:num>
  <w:num w:numId="12" w16cid:durableId="321471171">
    <w:abstractNumId w:val="28"/>
  </w:num>
  <w:num w:numId="13" w16cid:durableId="371275117">
    <w:abstractNumId w:val="11"/>
  </w:num>
  <w:num w:numId="14" w16cid:durableId="2131242599">
    <w:abstractNumId w:val="9"/>
  </w:num>
  <w:num w:numId="15" w16cid:durableId="227765792">
    <w:abstractNumId w:val="36"/>
  </w:num>
  <w:num w:numId="16" w16cid:durableId="1120490205">
    <w:abstractNumId w:val="0"/>
  </w:num>
  <w:num w:numId="17" w16cid:durableId="1443570458">
    <w:abstractNumId w:val="38"/>
  </w:num>
  <w:num w:numId="18" w16cid:durableId="1624921232">
    <w:abstractNumId w:val="41"/>
  </w:num>
  <w:num w:numId="19" w16cid:durableId="357583670">
    <w:abstractNumId w:val="33"/>
  </w:num>
  <w:num w:numId="20" w16cid:durableId="526720360">
    <w:abstractNumId w:val="30"/>
  </w:num>
  <w:num w:numId="21" w16cid:durableId="1321468325">
    <w:abstractNumId w:val="47"/>
  </w:num>
  <w:num w:numId="22" w16cid:durableId="1959680111">
    <w:abstractNumId w:val="16"/>
  </w:num>
  <w:num w:numId="23" w16cid:durableId="473451075">
    <w:abstractNumId w:val="20"/>
  </w:num>
  <w:num w:numId="24" w16cid:durableId="821309157">
    <w:abstractNumId w:val="4"/>
  </w:num>
  <w:num w:numId="25" w16cid:durableId="1620723707">
    <w:abstractNumId w:val="17"/>
  </w:num>
  <w:num w:numId="26" w16cid:durableId="466632620">
    <w:abstractNumId w:val="40"/>
  </w:num>
  <w:num w:numId="27" w16cid:durableId="1843740888">
    <w:abstractNumId w:val="44"/>
  </w:num>
  <w:num w:numId="28" w16cid:durableId="1705981720">
    <w:abstractNumId w:val="7"/>
  </w:num>
  <w:num w:numId="29" w16cid:durableId="220364358">
    <w:abstractNumId w:val="46"/>
  </w:num>
  <w:num w:numId="30" w16cid:durableId="1048919335">
    <w:abstractNumId w:val="5"/>
  </w:num>
  <w:num w:numId="31" w16cid:durableId="1530336280">
    <w:abstractNumId w:val="45"/>
  </w:num>
  <w:num w:numId="32" w16cid:durableId="685717509">
    <w:abstractNumId w:val="26"/>
  </w:num>
  <w:num w:numId="33" w16cid:durableId="437918913">
    <w:abstractNumId w:val="15"/>
  </w:num>
  <w:num w:numId="34" w16cid:durableId="1054697619">
    <w:abstractNumId w:val="6"/>
  </w:num>
  <w:num w:numId="35" w16cid:durableId="1449005309">
    <w:abstractNumId w:val="24"/>
  </w:num>
  <w:num w:numId="36" w16cid:durableId="2065055872">
    <w:abstractNumId w:val="34"/>
  </w:num>
  <w:num w:numId="37" w16cid:durableId="1941061635">
    <w:abstractNumId w:val="1"/>
  </w:num>
  <w:num w:numId="38" w16cid:durableId="498542421">
    <w:abstractNumId w:val="42"/>
  </w:num>
  <w:num w:numId="39" w16cid:durableId="1396971232">
    <w:abstractNumId w:val="23"/>
  </w:num>
  <w:num w:numId="40" w16cid:durableId="1209297238">
    <w:abstractNumId w:val="8"/>
  </w:num>
  <w:num w:numId="41" w16cid:durableId="98334481">
    <w:abstractNumId w:val="32"/>
  </w:num>
  <w:num w:numId="42" w16cid:durableId="1426732626">
    <w:abstractNumId w:val="2"/>
  </w:num>
  <w:num w:numId="43" w16cid:durableId="1414858161">
    <w:abstractNumId w:val="31"/>
  </w:num>
  <w:num w:numId="44" w16cid:durableId="441847843">
    <w:abstractNumId w:val="39"/>
  </w:num>
  <w:num w:numId="45" w16cid:durableId="1954898646">
    <w:abstractNumId w:val="3"/>
  </w:num>
  <w:num w:numId="46" w16cid:durableId="1441491079">
    <w:abstractNumId w:val="18"/>
  </w:num>
  <w:num w:numId="47" w16cid:durableId="932906164">
    <w:abstractNumId w:val="35"/>
  </w:num>
  <w:num w:numId="48" w16cid:durableId="555163480">
    <w:abstractNumId w:val="29"/>
  </w:num>
  <w:num w:numId="49" w16cid:durableId="9234911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20633"/>
    <w:rsid w:val="000218F4"/>
    <w:rsid w:val="00027149"/>
    <w:rsid w:val="00030D0C"/>
    <w:rsid w:val="000801FE"/>
    <w:rsid w:val="000A1D39"/>
    <w:rsid w:val="000A5909"/>
    <w:rsid w:val="0010061F"/>
    <w:rsid w:val="00116C62"/>
    <w:rsid w:val="00175A09"/>
    <w:rsid w:val="00195DDB"/>
    <w:rsid w:val="00197CFA"/>
    <w:rsid w:val="001C4505"/>
    <w:rsid w:val="001F1121"/>
    <w:rsid w:val="002074AC"/>
    <w:rsid w:val="002471FD"/>
    <w:rsid w:val="0027696D"/>
    <w:rsid w:val="00282A0B"/>
    <w:rsid w:val="0028587C"/>
    <w:rsid w:val="002A2A20"/>
    <w:rsid w:val="002B691A"/>
    <w:rsid w:val="002D0364"/>
    <w:rsid w:val="002D46F0"/>
    <w:rsid w:val="002E47ED"/>
    <w:rsid w:val="002F07E8"/>
    <w:rsid w:val="00311876"/>
    <w:rsid w:val="003168F8"/>
    <w:rsid w:val="00323372"/>
    <w:rsid w:val="00323839"/>
    <w:rsid w:val="00346066"/>
    <w:rsid w:val="00352563"/>
    <w:rsid w:val="00375CF7"/>
    <w:rsid w:val="00381FA5"/>
    <w:rsid w:val="00383D2E"/>
    <w:rsid w:val="003C23F5"/>
    <w:rsid w:val="003E277F"/>
    <w:rsid w:val="003E3C01"/>
    <w:rsid w:val="003E3F1D"/>
    <w:rsid w:val="00400641"/>
    <w:rsid w:val="004229F2"/>
    <w:rsid w:val="0042511F"/>
    <w:rsid w:val="00440049"/>
    <w:rsid w:val="004905BC"/>
    <w:rsid w:val="004908C5"/>
    <w:rsid w:val="00490907"/>
    <w:rsid w:val="004D2FAB"/>
    <w:rsid w:val="00505890"/>
    <w:rsid w:val="005138B4"/>
    <w:rsid w:val="005158E8"/>
    <w:rsid w:val="00535472"/>
    <w:rsid w:val="005510FB"/>
    <w:rsid w:val="0059249B"/>
    <w:rsid w:val="005D1C1B"/>
    <w:rsid w:val="005D77AD"/>
    <w:rsid w:val="005F0B30"/>
    <w:rsid w:val="0060012C"/>
    <w:rsid w:val="0065397D"/>
    <w:rsid w:val="00661BCC"/>
    <w:rsid w:val="00667269"/>
    <w:rsid w:val="00680ADA"/>
    <w:rsid w:val="00692780"/>
    <w:rsid w:val="006A0D83"/>
    <w:rsid w:val="006C0D7C"/>
    <w:rsid w:val="006E2737"/>
    <w:rsid w:val="00724A34"/>
    <w:rsid w:val="007722BF"/>
    <w:rsid w:val="00775555"/>
    <w:rsid w:val="007821F4"/>
    <w:rsid w:val="00782EF4"/>
    <w:rsid w:val="007A0CDE"/>
    <w:rsid w:val="007A2E90"/>
    <w:rsid w:val="007B1761"/>
    <w:rsid w:val="007B6C30"/>
    <w:rsid w:val="007C3310"/>
    <w:rsid w:val="007E4845"/>
    <w:rsid w:val="007F0AF1"/>
    <w:rsid w:val="007F6A2B"/>
    <w:rsid w:val="00804641"/>
    <w:rsid w:val="00805CD9"/>
    <w:rsid w:val="00814377"/>
    <w:rsid w:val="0082768C"/>
    <w:rsid w:val="00833212"/>
    <w:rsid w:val="00844860"/>
    <w:rsid w:val="00872335"/>
    <w:rsid w:val="0089250C"/>
    <w:rsid w:val="00895760"/>
    <w:rsid w:val="00896F3F"/>
    <w:rsid w:val="008B6985"/>
    <w:rsid w:val="00903E87"/>
    <w:rsid w:val="00911152"/>
    <w:rsid w:val="009359D1"/>
    <w:rsid w:val="00936E5C"/>
    <w:rsid w:val="00952A13"/>
    <w:rsid w:val="00972191"/>
    <w:rsid w:val="00981D53"/>
    <w:rsid w:val="00995DE6"/>
    <w:rsid w:val="009A6FE6"/>
    <w:rsid w:val="009B4C51"/>
    <w:rsid w:val="009C6DAE"/>
    <w:rsid w:val="009D31C0"/>
    <w:rsid w:val="009D4704"/>
    <w:rsid w:val="009F7A8A"/>
    <w:rsid w:val="00A31DFA"/>
    <w:rsid w:val="00A631D2"/>
    <w:rsid w:val="00A71F0C"/>
    <w:rsid w:val="00A75BC8"/>
    <w:rsid w:val="00A930DF"/>
    <w:rsid w:val="00AA1859"/>
    <w:rsid w:val="00AA1969"/>
    <w:rsid w:val="00AA2B77"/>
    <w:rsid w:val="00AB148C"/>
    <w:rsid w:val="00AD0626"/>
    <w:rsid w:val="00AD33E5"/>
    <w:rsid w:val="00B21674"/>
    <w:rsid w:val="00B22593"/>
    <w:rsid w:val="00B53A5D"/>
    <w:rsid w:val="00B5511F"/>
    <w:rsid w:val="00B64E6B"/>
    <w:rsid w:val="00B73071"/>
    <w:rsid w:val="00BE109C"/>
    <w:rsid w:val="00BF340A"/>
    <w:rsid w:val="00C43560"/>
    <w:rsid w:val="00C6586A"/>
    <w:rsid w:val="00CD4C78"/>
    <w:rsid w:val="00CF7CCE"/>
    <w:rsid w:val="00D16EC1"/>
    <w:rsid w:val="00D227CE"/>
    <w:rsid w:val="00D36F34"/>
    <w:rsid w:val="00D869BB"/>
    <w:rsid w:val="00D96F6D"/>
    <w:rsid w:val="00DB6832"/>
    <w:rsid w:val="00E01A04"/>
    <w:rsid w:val="00E25CD0"/>
    <w:rsid w:val="00E55BDC"/>
    <w:rsid w:val="00E66E1F"/>
    <w:rsid w:val="00E67D8E"/>
    <w:rsid w:val="00E73A37"/>
    <w:rsid w:val="00E81DEC"/>
    <w:rsid w:val="00EA07B8"/>
    <w:rsid w:val="00EC127E"/>
    <w:rsid w:val="00EF6AA5"/>
    <w:rsid w:val="00F3420F"/>
    <w:rsid w:val="00F47C54"/>
    <w:rsid w:val="00F77F0B"/>
    <w:rsid w:val="00FD35F2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3C161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1F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0801F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801F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801F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0801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01FE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1FE"/>
    <w:pPr>
      <w:ind w:left="720"/>
    </w:pPr>
  </w:style>
  <w:style w:type="character" w:styleId="FollowedHyperlink">
    <w:name w:val="FollowedHyperlink"/>
    <w:rsid w:val="000801FE"/>
    <w:rPr>
      <w:color w:val="800080"/>
      <w:u w:val="single"/>
    </w:rPr>
  </w:style>
  <w:style w:type="paragraph" w:styleId="Footer">
    <w:name w:val="footer"/>
    <w:basedOn w:val="Normal"/>
    <w:link w:val="FooterChar"/>
    <w:rsid w:val="000801F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0801F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0801FE"/>
    <w:rPr>
      <w:color w:val="0000FF"/>
      <w:u w:val="single"/>
    </w:rPr>
  </w:style>
  <w:style w:type="paragraph" w:customStyle="1" w:styleId="NumberedHeading2">
    <w:name w:val="Numbered Heading 2"/>
    <w:basedOn w:val="Normal"/>
    <w:rsid w:val="000801FE"/>
    <w:pPr>
      <w:numPr>
        <w:numId w:val="3"/>
      </w:numPr>
    </w:pPr>
  </w:style>
  <w:style w:type="paragraph" w:customStyle="1" w:styleId="Outlinenumbering">
    <w:name w:val="Outline numbering"/>
    <w:basedOn w:val="Normal"/>
    <w:rsid w:val="000801FE"/>
    <w:pPr>
      <w:numPr>
        <w:numId w:val="4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0801FE"/>
  </w:style>
  <w:style w:type="character" w:styleId="PlaceholderText">
    <w:name w:val="Placeholder Text"/>
    <w:basedOn w:val="DefaultParagraphFont"/>
    <w:uiPriority w:val="99"/>
    <w:semiHidden/>
    <w:rsid w:val="00CD4C78"/>
    <w:rPr>
      <w:color w:val="808080"/>
    </w:rPr>
  </w:style>
  <w:style w:type="character" w:customStyle="1" w:styleId="Red">
    <w:name w:val="Red"/>
    <w:basedOn w:val="DefaultParagraphFont"/>
    <w:uiPriority w:val="1"/>
    <w:rsid w:val="00CD4C78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0801F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6832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0801FE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0801F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801FE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801FE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how-to-use-linkedin-to-find-a-job-great-profile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resume.com/career-advice/14-ways-to-leverage-your-linkedin-profile-during-your-job-search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0E5AA2977462FAC5E3B302E2A2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02308-6530-4217-8610-7C5B50CE7E20}"/>
      </w:docPartPr>
      <w:docPartBody>
        <w:p w:rsidR="001E30DC" w:rsidRDefault="001A7BC7" w:rsidP="001A7BC7">
          <w:pPr>
            <w:pStyle w:val="CAB0E5AA2977462FAC5E3B302E2A2B2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0C0C22A541154DF4BC388E3959F85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A9FBD-91AB-499F-A2EE-C887B0C23921}"/>
      </w:docPartPr>
      <w:docPartBody>
        <w:p w:rsidR="001E30DC" w:rsidRDefault="001A7BC7" w:rsidP="001A7BC7">
          <w:pPr>
            <w:pStyle w:val="0C0C22A541154DF4BC388E3959F85476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C7"/>
    <w:rsid w:val="001A7BC7"/>
    <w:rsid w:val="001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BC7"/>
  </w:style>
  <w:style w:type="paragraph" w:customStyle="1" w:styleId="CAB0E5AA2977462FAC5E3B302E2A2B28">
    <w:name w:val="CAB0E5AA2977462FAC5E3B302E2A2B28"/>
    <w:rsid w:val="001A7BC7"/>
  </w:style>
  <w:style w:type="paragraph" w:customStyle="1" w:styleId="0C0C22A541154DF4BC388E3959F85476">
    <w:name w:val="0C0C22A541154DF4BC388E3959F85476"/>
    <w:rsid w:val="001A7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21</TotalTime>
  <Pages>1</Pages>
  <Words>121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32</cp:revision>
  <dcterms:created xsi:type="dcterms:W3CDTF">2019-04-07T22:23:00Z</dcterms:created>
  <dcterms:modified xsi:type="dcterms:W3CDTF">2023-06-15T17:10:00Z</dcterms:modified>
</cp:coreProperties>
</file>