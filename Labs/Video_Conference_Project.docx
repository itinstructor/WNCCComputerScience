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EA55" w14:textId="7A5C7BDD" w:rsidR="00DD6406" w:rsidRDefault="000F7D83" w:rsidP="00195A0F">
      <w:pPr>
        <w:pStyle w:val="Heading1"/>
      </w:pPr>
      <w:r>
        <w:t>Video Conference Project</w:t>
      </w:r>
    </w:p>
    <w:p w14:paraId="6297BFC1" w14:textId="77777777" w:rsidR="005422D5" w:rsidRPr="005422D5" w:rsidRDefault="005422D5" w:rsidP="008C19F8">
      <w:r w:rsidRPr="005422D5">
        <w:t xml:space="preserve">Time required: </w:t>
      </w:r>
      <w:r w:rsidR="008228FD">
        <w:t>6</w:t>
      </w:r>
      <w:r>
        <w:t>0</w:t>
      </w:r>
      <w:r w:rsidRPr="005422D5">
        <w:t xml:space="preserve"> </w:t>
      </w:r>
      <w:proofErr w:type="gramStart"/>
      <w:r w:rsidRPr="005422D5">
        <w:t>minutes</w:t>
      </w:r>
      <w:proofErr w:type="gramEnd"/>
    </w:p>
    <w:p w14:paraId="72A43922" w14:textId="3B48BD78" w:rsidR="008C19F8" w:rsidRDefault="008C19F8" w:rsidP="008C19F8">
      <w:r w:rsidRPr="008C19F8">
        <w:rPr>
          <w:b/>
        </w:rPr>
        <w:t>Purpose:</w:t>
      </w:r>
      <w:r w:rsidR="0098197D">
        <w:rPr>
          <w:b/>
        </w:rPr>
        <w:t xml:space="preserve"> </w:t>
      </w:r>
      <w:r w:rsidRPr="00195A0F">
        <w:t xml:space="preserve">Explore voice, data, and text over </w:t>
      </w:r>
      <w:proofErr w:type="gramStart"/>
      <w:r w:rsidRPr="00195A0F">
        <w:t>IP in</w:t>
      </w:r>
      <w:proofErr w:type="gramEnd"/>
      <w:r w:rsidRPr="00195A0F">
        <w:t xml:space="preserve"> using Skype</w:t>
      </w:r>
      <w:r w:rsidR="000F7D83">
        <w:t xml:space="preserve">, Zoom, Microsoft Teams, </w:t>
      </w:r>
      <w:proofErr w:type="gramStart"/>
      <w:r w:rsidR="000F7D83">
        <w:t>Discord</w:t>
      </w:r>
      <w:proofErr w:type="gramEnd"/>
      <w:r w:rsidR="00097E82">
        <w:t xml:space="preserve"> or another video conference software.</w:t>
      </w:r>
    </w:p>
    <w:p w14:paraId="2130CE61" w14:textId="47CA531E" w:rsidR="00D26640" w:rsidRDefault="00D26640" w:rsidP="00D26640">
      <w:r w:rsidRPr="00195A0F">
        <w:t>Please note that you will need a Webcam and microphone (a Webcam with built-in microphone is acceptable) to c</w:t>
      </w:r>
      <w:r w:rsidR="008727DC">
        <w:t>omplete this lab</w:t>
      </w:r>
      <w:r w:rsidRPr="00195A0F">
        <w:t>.</w:t>
      </w:r>
      <w:r w:rsidR="008727DC">
        <w:t xml:space="preserve"> There are computers in the Scottsbluff Learning Resource Center. You can also use your phone, laptop, or tablet.</w:t>
      </w:r>
    </w:p>
    <w:p w14:paraId="5B86C532" w14:textId="372D5F89" w:rsidR="008B32DB" w:rsidRDefault="00097E82" w:rsidP="001D2890">
      <w:pPr>
        <w:pStyle w:val="Heading2"/>
      </w:pPr>
      <w:bookmarkStart w:id="0" w:name="_Hlk52635720"/>
      <w:r>
        <w:t>Communicate with Your Team</w:t>
      </w:r>
    </w:p>
    <w:p w14:paraId="3721D8E9" w14:textId="1E5A5863" w:rsidR="00A302FD" w:rsidRDefault="00A302FD" w:rsidP="008B32DB">
      <w:pPr>
        <w:pStyle w:val="ListParagraph"/>
        <w:numPr>
          <w:ilvl w:val="0"/>
          <w:numId w:val="8"/>
        </w:numPr>
      </w:pPr>
      <w:r>
        <w:t xml:space="preserve">In Blackboard, in the </w:t>
      </w:r>
      <w:r w:rsidR="00672B77">
        <w:t>left-hand</w:t>
      </w:r>
      <w:r>
        <w:t xml:space="preserve"> navigation bar, Click Groups to find out who is on your team.</w:t>
      </w:r>
    </w:p>
    <w:p w14:paraId="4303142F" w14:textId="4A2CE389" w:rsidR="008B32DB" w:rsidRDefault="008B32DB" w:rsidP="008B32DB">
      <w:pPr>
        <w:pStyle w:val="ListParagraph"/>
        <w:numPr>
          <w:ilvl w:val="0"/>
          <w:numId w:val="8"/>
        </w:numPr>
      </w:pPr>
      <w:r>
        <w:t xml:space="preserve">Email your </w:t>
      </w:r>
      <w:r w:rsidR="00C51D02">
        <w:t>Group/T</w:t>
      </w:r>
      <w:r>
        <w:t xml:space="preserve">eam members to </w:t>
      </w:r>
      <w:proofErr w:type="gramStart"/>
      <w:r>
        <w:t>setup</w:t>
      </w:r>
      <w:proofErr w:type="gramEnd"/>
      <w:r>
        <w:t xml:space="preserve"> a time for everyone to participate.</w:t>
      </w:r>
    </w:p>
    <w:p w14:paraId="682A22EB" w14:textId="77777777" w:rsidR="008B32DB" w:rsidRDefault="008B32DB" w:rsidP="00785949">
      <w:pPr>
        <w:pStyle w:val="ListParagraph"/>
        <w:numPr>
          <w:ilvl w:val="1"/>
          <w:numId w:val="8"/>
        </w:numPr>
      </w:pPr>
      <w:r>
        <w:t xml:space="preserve">Go to </w:t>
      </w:r>
      <w:r w:rsidRPr="007F197E">
        <w:rPr>
          <w:b/>
        </w:rPr>
        <w:t>Outlook</w:t>
      </w:r>
      <w:r>
        <w:t xml:space="preserve">, Click </w:t>
      </w:r>
      <w:r w:rsidRPr="007F197E">
        <w:rPr>
          <w:b/>
        </w:rPr>
        <w:t>To</w:t>
      </w:r>
      <w:r>
        <w:t>, type in their name, their email address will come up.</w:t>
      </w:r>
    </w:p>
    <w:p w14:paraId="1A1C194B" w14:textId="418E3F88" w:rsidR="008B32DB" w:rsidRDefault="008B32DB" w:rsidP="00A26714">
      <w:pPr>
        <w:pStyle w:val="ListParagraph"/>
        <w:numPr>
          <w:ilvl w:val="0"/>
          <w:numId w:val="8"/>
        </w:numPr>
      </w:pPr>
      <w:r>
        <w:t xml:space="preserve">If one of the </w:t>
      </w:r>
      <w:r w:rsidR="00990E3D">
        <w:t>Group/T</w:t>
      </w:r>
      <w:r>
        <w:t xml:space="preserve">eam members does not respond within a day, please note that </w:t>
      </w:r>
      <w:proofErr w:type="gramStart"/>
      <w:r>
        <w:t>on</w:t>
      </w:r>
      <w:proofErr w:type="gramEnd"/>
      <w:r>
        <w:t xml:space="preserve"> the evaluation. Work with whoever communicates </w:t>
      </w:r>
      <w:r w:rsidR="00870EE3">
        <w:t>to</w:t>
      </w:r>
      <w:r>
        <w:t xml:space="preserve"> complete the assignment.</w:t>
      </w:r>
      <w:bookmarkEnd w:id="0"/>
    </w:p>
    <w:p w14:paraId="5B8FC874" w14:textId="77777777" w:rsidR="00CC528B" w:rsidRDefault="00E86F12" w:rsidP="00B4296A">
      <w:pPr>
        <w:pStyle w:val="ListParagraph"/>
        <w:numPr>
          <w:ilvl w:val="0"/>
          <w:numId w:val="8"/>
        </w:numPr>
      </w:pPr>
      <w:r>
        <w:t xml:space="preserve">One member of the team will attach this completed document to the group assignment for </w:t>
      </w:r>
      <w:proofErr w:type="gramStart"/>
      <w:r>
        <w:t>entire</w:t>
      </w:r>
      <w:proofErr w:type="gramEnd"/>
      <w:r>
        <w:t xml:space="preserve"> group.</w:t>
      </w:r>
      <w:r w:rsidR="00CC528B">
        <w:t xml:space="preserve"> This does not count for your individual grade.</w:t>
      </w:r>
    </w:p>
    <w:p w14:paraId="525C5328" w14:textId="5592E911" w:rsidR="00B4296A" w:rsidRDefault="00B4296A" w:rsidP="00B4296A">
      <w:pPr>
        <w:pStyle w:val="ListParagraph"/>
        <w:numPr>
          <w:ilvl w:val="0"/>
          <w:numId w:val="8"/>
        </w:numPr>
      </w:pPr>
      <w:r>
        <w:t xml:space="preserve">To receive a grade, </w:t>
      </w:r>
      <w:r w:rsidR="00CC528B">
        <w:t>you</w:t>
      </w:r>
      <w:r>
        <w:t xml:space="preserve"> MUST submit a Team Evaluation assignment.</w:t>
      </w:r>
    </w:p>
    <w:p w14:paraId="4CE613E7" w14:textId="7766F032" w:rsidR="002C7BAC" w:rsidRDefault="001C22E8" w:rsidP="00392DA7">
      <w:pPr>
        <w:pStyle w:val="Heading2"/>
      </w:pPr>
      <w:r>
        <w:t>Gather Your Forces</w:t>
      </w:r>
    </w:p>
    <w:p w14:paraId="31967563" w14:textId="0B9E2D0D" w:rsidR="00195A0F" w:rsidRDefault="001C22E8" w:rsidP="00895C94">
      <w:pPr>
        <w:pStyle w:val="ListParagraph"/>
        <w:numPr>
          <w:ilvl w:val="0"/>
          <w:numId w:val="3"/>
        </w:numPr>
      </w:pPr>
      <w:r>
        <w:t xml:space="preserve">As a team </w:t>
      </w:r>
      <w:r>
        <w:sym w:font="Wingdings" w:char="F0E0"/>
      </w:r>
      <w:r>
        <w:t xml:space="preserve"> will pick 2 Video Conferencing applications such as: Skype, Zoom, Microsoft Teams, Discord, or another video conference application.</w:t>
      </w:r>
      <w:r w:rsidR="00B96DCB">
        <w:t xml:space="preserve"> </w:t>
      </w:r>
    </w:p>
    <w:p w14:paraId="39EC1FCA" w14:textId="77777777" w:rsidR="002C2095" w:rsidRDefault="00576597" w:rsidP="00895C94">
      <w:pPr>
        <w:pStyle w:val="ListParagraph"/>
        <w:numPr>
          <w:ilvl w:val="0"/>
          <w:numId w:val="3"/>
        </w:numPr>
      </w:pPr>
      <w:r>
        <w:t>Setup a meeting time.</w:t>
      </w:r>
    </w:p>
    <w:p w14:paraId="201665B4" w14:textId="50E2BC2E" w:rsidR="00D7715D" w:rsidRDefault="002C2095" w:rsidP="006A4E87">
      <w:pPr>
        <w:pStyle w:val="ListParagraph"/>
        <w:numPr>
          <w:ilvl w:val="0"/>
          <w:numId w:val="3"/>
        </w:numPr>
      </w:pPr>
      <w:r>
        <w:t>Connect with your team</w:t>
      </w:r>
      <w:r w:rsidR="001C3E0D">
        <w:t xml:space="preserve"> </w:t>
      </w:r>
      <w:r w:rsidR="00D7715D">
        <w:t>with your team at a pre-arranged time.</w:t>
      </w:r>
    </w:p>
    <w:p w14:paraId="164878D8" w14:textId="77777777" w:rsidR="00D7715D" w:rsidRPr="00D122F5" w:rsidRDefault="00D7715D" w:rsidP="006A4E87">
      <w:pPr>
        <w:pStyle w:val="ListParagraph"/>
        <w:numPr>
          <w:ilvl w:val="0"/>
          <w:numId w:val="3"/>
        </w:numPr>
      </w:pPr>
      <w:r w:rsidRPr="0002229E">
        <w:rPr>
          <w:b/>
        </w:rPr>
        <w:t>We created a connection with (List the people participating</w:t>
      </w:r>
      <w:r>
        <w:rPr>
          <w:b/>
        </w:rPr>
        <w:t>)</w:t>
      </w:r>
      <w:r w:rsidRPr="0002229E">
        <w:rPr>
          <w:b/>
        </w:rPr>
        <w:t>:</w:t>
      </w:r>
    </w:p>
    <w:sdt>
      <w:sdtPr>
        <w:rPr>
          <w:rStyle w:val="Red"/>
        </w:rPr>
        <w:id w:val="1067072104"/>
        <w:placeholder>
          <w:docPart w:val="3F834E10DE6143D5859F811E65DBDC3A"/>
        </w:placeholder>
        <w:showingPlcHdr/>
      </w:sdtPr>
      <w:sdtEndPr>
        <w:rPr>
          <w:rStyle w:val="DefaultParagraphFont"/>
          <w:color w:val="auto"/>
        </w:rPr>
      </w:sdtEndPr>
      <w:sdtContent>
        <w:p w14:paraId="7550B0C3" w14:textId="77777777" w:rsidR="00D7715D" w:rsidRDefault="00D7715D" w:rsidP="00D7715D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339A0ED1" w14:textId="77777777" w:rsidR="00D7715D" w:rsidRPr="000E65CC" w:rsidRDefault="00D7715D" w:rsidP="006A4E87">
      <w:pPr>
        <w:pStyle w:val="ListParagraph"/>
        <w:numPr>
          <w:ilvl w:val="0"/>
          <w:numId w:val="3"/>
        </w:numPr>
      </w:pPr>
      <w:r w:rsidRPr="00260B45">
        <w:rPr>
          <w:b/>
        </w:rPr>
        <w:t xml:space="preserve">Use the Windows Snipping Tool to insert a screenshot of </w:t>
      </w:r>
      <w:r>
        <w:rPr>
          <w:b/>
        </w:rPr>
        <w:t xml:space="preserve">each member in </w:t>
      </w:r>
      <w:r w:rsidRPr="00260B45">
        <w:rPr>
          <w:b/>
        </w:rPr>
        <w:t>your session:</w:t>
      </w:r>
    </w:p>
    <w:sdt>
      <w:sdtPr>
        <w:rPr>
          <w:rStyle w:val="Red"/>
        </w:rPr>
        <w:id w:val="-933367280"/>
        <w:placeholder>
          <w:docPart w:val="F8D29762C6B441A0AEABEFE32D624C3A"/>
        </w:placeholder>
        <w:showingPlcHdr/>
      </w:sdtPr>
      <w:sdtEndPr>
        <w:rPr>
          <w:rStyle w:val="DefaultParagraphFont"/>
          <w:color w:val="auto"/>
        </w:rPr>
      </w:sdtEndPr>
      <w:sdtContent>
        <w:p w14:paraId="03EC0E09" w14:textId="38374A02" w:rsidR="00D7715D" w:rsidRDefault="00D7715D" w:rsidP="00D7715D">
          <w:pPr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7E013D4" w14:textId="3A88723C" w:rsidR="00D122F5" w:rsidRDefault="00D122F5" w:rsidP="006A4E87">
      <w:pPr>
        <w:pStyle w:val="ListParagraph"/>
        <w:numPr>
          <w:ilvl w:val="0"/>
          <w:numId w:val="3"/>
        </w:numPr>
      </w:pPr>
      <w:r>
        <w:lastRenderedPageBreak/>
        <w:t>We connect</w:t>
      </w:r>
      <w:r w:rsidR="006A4E87">
        <w:t>ed</w:t>
      </w:r>
      <w:r>
        <w:t xml:space="preserve"> using: (What 2 video conference applications did you use?)</w:t>
      </w:r>
    </w:p>
    <w:p w14:paraId="6FB10DA8" w14:textId="77777777" w:rsidR="005A6B8F" w:rsidRDefault="00CA68CC" w:rsidP="00CA68CC">
      <w:pPr>
        <w:pStyle w:val="Heading2"/>
      </w:pPr>
      <w:r>
        <w:t>Summary</w:t>
      </w:r>
    </w:p>
    <w:p w14:paraId="0FA500AE" w14:textId="22948A3D" w:rsidR="00E76816" w:rsidRDefault="00E76816" w:rsidP="00CA68CC">
      <w:r>
        <w:t>W</w:t>
      </w:r>
      <w:r w:rsidR="00CA68CC">
        <w:t>rite a summary of your experience</w:t>
      </w:r>
      <w:r w:rsidR="00AA6706">
        <w:t>s</w:t>
      </w:r>
      <w:r w:rsidR="00CA68CC">
        <w:t xml:space="preserve"> with </w:t>
      </w:r>
      <w:r w:rsidR="003B402B">
        <w:t>your chosen video conference applications</w:t>
      </w:r>
      <w:r w:rsidR="00CA68CC">
        <w:t>.</w:t>
      </w:r>
    </w:p>
    <w:p w14:paraId="7665EC13" w14:textId="56BF9ADD" w:rsidR="00CA68CC" w:rsidRPr="00CA68CC" w:rsidRDefault="00CA68CC" w:rsidP="00CA68CC">
      <w:r>
        <w:t>Which one was easier to use and why?</w:t>
      </w:r>
    </w:p>
    <w:sdt>
      <w:sdtPr>
        <w:rPr>
          <w:rStyle w:val="Red"/>
        </w:rPr>
        <w:id w:val="1633515776"/>
        <w:placeholder>
          <w:docPart w:val="060DD38D6EA04691AAAAB8E3E16F8E03"/>
        </w:placeholder>
        <w:showingPlcHdr/>
      </w:sdtPr>
      <w:sdtEndPr>
        <w:rPr>
          <w:rStyle w:val="DefaultParagraphFont"/>
          <w:color w:val="auto"/>
        </w:rPr>
      </w:sdtEndPr>
      <w:sdtContent>
        <w:p w14:paraId="3F1E9375" w14:textId="77777777" w:rsidR="002D0508" w:rsidRDefault="002D0508" w:rsidP="002D0508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92383C6" w14:textId="4499CC61" w:rsidR="009B46DD" w:rsidRDefault="009B46DD" w:rsidP="00E06F87">
      <w:pPr>
        <w:pStyle w:val="Heading2"/>
      </w:pPr>
      <w:r>
        <w:t>Assignment Submission</w:t>
      </w:r>
    </w:p>
    <w:p w14:paraId="130BC167" w14:textId="4346AB39" w:rsidR="007D067D" w:rsidRDefault="007D067D" w:rsidP="004005F1">
      <w:pPr>
        <w:pStyle w:val="ListParagraph"/>
        <w:numPr>
          <w:ilvl w:val="0"/>
          <w:numId w:val="10"/>
        </w:numPr>
      </w:pPr>
      <w:r>
        <w:t xml:space="preserve">One member of the team will attach this completed document to the group assignment for </w:t>
      </w:r>
      <w:proofErr w:type="gramStart"/>
      <w:r>
        <w:t>entire</w:t>
      </w:r>
      <w:proofErr w:type="gramEnd"/>
      <w:r>
        <w:t xml:space="preserve"> group.</w:t>
      </w:r>
    </w:p>
    <w:p w14:paraId="1AF2B5F0" w14:textId="42E09747" w:rsidR="00A26714" w:rsidRPr="00195A0F" w:rsidRDefault="00A26714" w:rsidP="004005F1">
      <w:pPr>
        <w:pStyle w:val="ListParagraph"/>
        <w:numPr>
          <w:ilvl w:val="0"/>
          <w:numId w:val="10"/>
        </w:numPr>
      </w:pPr>
      <w:r w:rsidRPr="00A26714">
        <w:t>Fill out your individual Team Evaluation assignments.</w:t>
      </w:r>
      <w:r w:rsidR="00CB04E7">
        <w:t xml:space="preserve"> </w:t>
      </w:r>
    </w:p>
    <w:sectPr w:rsidR="00A26714" w:rsidRPr="00195A0F" w:rsidSect="00BB6F7F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A4764" w14:textId="77777777" w:rsidR="00A02C84" w:rsidRDefault="00A02C84" w:rsidP="00A02C84">
      <w:pPr>
        <w:spacing w:before="0" w:after="0" w:line="240" w:lineRule="auto"/>
      </w:pPr>
      <w:r>
        <w:separator/>
      </w:r>
    </w:p>
  </w:endnote>
  <w:endnote w:type="continuationSeparator" w:id="0">
    <w:p w14:paraId="3C8C3FC7" w14:textId="77777777" w:rsidR="00A02C84" w:rsidRDefault="00A02C84" w:rsidP="00A02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A77" w14:textId="11400DA1" w:rsidR="00BB6F7F" w:rsidRDefault="00D177E6" w:rsidP="00ED7144">
    <w:pPr>
      <w:pStyle w:val="Footer"/>
      <w:tabs>
        <w:tab w:val="left" w:pos="4680"/>
      </w:tabs>
    </w:pPr>
    <w:r>
      <w:t>Video Conference Project</w:t>
    </w:r>
    <w:r w:rsidR="00BB6F7F">
      <w:tab/>
      <w:t xml:space="preserve">Page </w:t>
    </w:r>
    <w:r w:rsidR="00BB6F7F">
      <w:fldChar w:fldCharType="begin"/>
    </w:r>
    <w:r w:rsidR="00BB6F7F">
      <w:instrText xml:space="preserve"> PAGE </w:instrText>
    </w:r>
    <w:r w:rsidR="00BB6F7F">
      <w:fldChar w:fldCharType="separate"/>
    </w:r>
    <w:r w:rsidR="00BB6F7F">
      <w:t>1</w:t>
    </w:r>
    <w:r w:rsidR="00BB6F7F">
      <w:fldChar w:fldCharType="end"/>
    </w:r>
    <w:r w:rsidR="00BB6F7F">
      <w:t xml:space="preserve"> of </w:t>
    </w:r>
    <w:fldSimple w:instr=" NUMPAGES ">
      <w:r w:rsidR="00BB6F7F">
        <w:t>2</w:t>
      </w:r>
    </w:fldSimple>
    <w:r w:rsidR="00BB6F7F">
      <w:tab/>
      <w:t xml:space="preserve">Revised: </w:t>
    </w:r>
    <w:proofErr w:type="gramStart"/>
    <w:r>
      <w:t>06</w:t>
    </w:r>
    <w:r w:rsidR="00BB6F7F">
      <w:t>/</w:t>
    </w:r>
    <w:r>
      <w:t>15</w:t>
    </w:r>
    <w:r w:rsidR="00BB6F7F">
      <w:t>/20</w:t>
    </w:r>
    <w:r w:rsidR="00390E47">
      <w:t>2</w:t>
    </w:r>
    <w:r>
      <w:t>3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5FB7" w14:textId="77777777" w:rsidR="00A02C84" w:rsidRDefault="00A317B1" w:rsidP="00A317B1">
    <w:pPr>
      <w:pStyle w:val="Footer"/>
      <w:tabs>
        <w:tab w:val="left" w:pos="4680"/>
        <w:tab w:val="right" w:pos="9270"/>
      </w:tabs>
    </w:pPr>
    <w:r>
      <w:t>Skype Lab</w:t>
    </w:r>
    <w:r w:rsidR="00A02C84">
      <w:tab/>
      <w:t xml:space="preserve">Page </w:t>
    </w:r>
    <w:r w:rsidR="00A02C84">
      <w:fldChar w:fldCharType="begin"/>
    </w:r>
    <w:r w:rsidR="00A02C84">
      <w:instrText xml:space="preserve"> PAGE </w:instrText>
    </w:r>
    <w:r w:rsidR="00A02C84">
      <w:fldChar w:fldCharType="separate"/>
    </w:r>
    <w:r w:rsidR="005422D5">
      <w:rPr>
        <w:noProof/>
      </w:rPr>
      <w:t>1</w:t>
    </w:r>
    <w:r w:rsidR="00A02C84">
      <w:fldChar w:fldCharType="end"/>
    </w:r>
    <w:r w:rsidR="00A02C84">
      <w:t xml:space="preserve"> of </w:t>
    </w:r>
    <w:fldSimple w:instr=" NUMPAGES ">
      <w:r w:rsidR="005422D5">
        <w:rPr>
          <w:noProof/>
        </w:rPr>
        <w:t>2</w:t>
      </w:r>
    </w:fldSimple>
    <w:r w:rsidR="00A02C84">
      <w:tab/>
      <w:t xml:space="preserve">Revised: </w:t>
    </w:r>
    <w:proofErr w:type="gramStart"/>
    <w:r w:rsidR="00614E58">
      <w:t>11/25/2018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5459" w14:textId="77777777" w:rsidR="00A02C84" w:rsidRDefault="00A02C84" w:rsidP="00A02C84">
      <w:pPr>
        <w:spacing w:before="0" w:after="0" w:line="240" w:lineRule="auto"/>
      </w:pPr>
      <w:r>
        <w:separator/>
      </w:r>
    </w:p>
  </w:footnote>
  <w:footnote w:type="continuationSeparator" w:id="0">
    <w:p w14:paraId="20A3B4D4" w14:textId="77777777" w:rsidR="00A02C84" w:rsidRDefault="00A02C84" w:rsidP="00A02C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7227098"/>
    <w:multiLevelType w:val="hybridMultilevel"/>
    <w:tmpl w:val="BCBC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47963"/>
    <w:multiLevelType w:val="hybridMultilevel"/>
    <w:tmpl w:val="B30E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CDF6667"/>
    <w:multiLevelType w:val="hybridMultilevel"/>
    <w:tmpl w:val="06540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64834"/>
    <w:multiLevelType w:val="hybridMultilevel"/>
    <w:tmpl w:val="20D60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3D44D9"/>
    <w:multiLevelType w:val="hybridMultilevel"/>
    <w:tmpl w:val="F99A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DD53040"/>
    <w:multiLevelType w:val="hybridMultilevel"/>
    <w:tmpl w:val="20D60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1385CDD"/>
    <w:multiLevelType w:val="hybridMultilevel"/>
    <w:tmpl w:val="7C7A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8F11785"/>
    <w:multiLevelType w:val="hybridMultilevel"/>
    <w:tmpl w:val="A83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54272590">
    <w:abstractNumId w:val="43"/>
  </w:num>
  <w:num w:numId="2" w16cid:durableId="1161189548">
    <w:abstractNumId w:val="16"/>
  </w:num>
  <w:num w:numId="3" w16cid:durableId="2145387581">
    <w:abstractNumId w:val="12"/>
  </w:num>
  <w:num w:numId="4" w16cid:durableId="1661615999">
    <w:abstractNumId w:val="10"/>
  </w:num>
  <w:num w:numId="5" w16cid:durableId="2020351643">
    <w:abstractNumId w:val="27"/>
  </w:num>
  <w:num w:numId="6" w16cid:durableId="1933002799">
    <w:abstractNumId w:val="24"/>
  </w:num>
  <w:num w:numId="7" w16cid:durableId="1402941601">
    <w:abstractNumId w:val="29"/>
  </w:num>
  <w:num w:numId="8" w16cid:durableId="280187177">
    <w:abstractNumId w:val="34"/>
  </w:num>
  <w:num w:numId="9" w16cid:durableId="1879783199">
    <w:abstractNumId w:val="25"/>
  </w:num>
  <w:num w:numId="10" w16cid:durableId="1293826759">
    <w:abstractNumId w:val="17"/>
  </w:num>
  <w:num w:numId="11" w16cid:durableId="1098674421">
    <w:abstractNumId w:val="21"/>
  </w:num>
  <w:num w:numId="12" w16cid:durableId="2096901814">
    <w:abstractNumId w:val="48"/>
  </w:num>
  <w:num w:numId="13" w16cid:durableId="261839592">
    <w:abstractNumId w:val="13"/>
  </w:num>
  <w:num w:numId="14" w16cid:durableId="1107044347">
    <w:abstractNumId w:val="42"/>
  </w:num>
  <w:num w:numId="15" w16cid:durableId="277683088">
    <w:abstractNumId w:val="14"/>
  </w:num>
  <w:num w:numId="16" w16cid:durableId="514728689">
    <w:abstractNumId w:val="28"/>
  </w:num>
  <w:num w:numId="17" w16cid:durableId="15886221">
    <w:abstractNumId w:val="11"/>
  </w:num>
  <w:num w:numId="18" w16cid:durableId="924647644">
    <w:abstractNumId w:val="9"/>
  </w:num>
  <w:num w:numId="19" w16cid:durableId="96215888">
    <w:abstractNumId w:val="36"/>
  </w:num>
  <w:num w:numId="20" w16cid:durableId="1066875169">
    <w:abstractNumId w:val="0"/>
  </w:num>
  <w:num w:numId="21" w16cid:durableId="1285162307">
    <w:abstractNumId w:val="37"/>
  </w:num>
  <w:num w:numId="22" w16cid:durableId="1479877654">
    <w:abstractNumId w:val="40"/>
  </w:num>
  <w:num w:numId="23" w16cid:durableId="877164259">
    <w:abstractNumId w:val="33"/>
  </w:num>
  <w:num w:numId="24" w16cid:durableId="531186677">
    <w:abstractNumId w:val="30"/>
  </w:num>
  <w:num w:numId="25" w16cid:durableId="2143378337">
    <w:abstractNumId w:val="47"/>
  </w:num>
  <w:num w:numId="26" w16cid:durableId="794255354">
    <w:abstractNumId w:val="18"/>
  </w:num>
  <w:num w:numId="27" w16cid:durableId="1092431746">
    <w:abstractNumId w:val="20"/>
  </w:num>
  <w:num w:numId="28" w16cid:durableId="256063726">
    <w:abstractNumId w:val="4"/>
  </w:num>
  <w:num w:numId="29" w16cid:durableId="1977173594">
    <w:abstractNumId w:val="19"/>
  </w:num>
  <w:num w:numId="30" w16cid:durableId="1966544371">
    <w:abstractNumId w:val="39"/>
  </w:num>
  <w:num w:numId="31" w16cid:durableId="502890269">
    <w:abstractNumId w:val="44"/>
  </w:num>
  <w:num w:numId="32" w16cid:durableId="1748843809">
    <w:abstractNumId w:val="7"/>
  </w:num>
  <w:num w:numId="33" w16cid:durableId="1150832148">
    <w:abstractNumId w:val="46"/>
  </w:num>
  <w:num w:numId="34" w16cid:durableId="1951544795">
    <w:abstractNumId w:val="5"/>
  </w:num>
  <w:num w:numId="35" w16cid:durableId="1548957708">
    <w:abstractNumId w:val="45"/>
  </w:num>
  <w:num w:numId="36" w16cid:durableId="446654760">
    <w:abstractNumId w:val="26"/>
  </w:num>
  <w:num w:numId="37" w16cid:durableId="2001344235">
    <w:abstractNumId w:val="15"/>
  </w:num>
  <w:num w:numId="38" w16cid:durableId="1509557181">
    <w:abstractNumId w:val="6"/>
  </w:num>
  <w:num w:numId="39" w16cid:durableId="524098372">
    <w:abstractNumId w:val="23"/>
  </w:num>
  <w:num w:numId="40" w16cid:durableId="466508787">
    <w:abstractNumId w:val="35"/>
  </w:num>
  <w:num w:numId="41" w16cid:durableId="1826160927">
    <w:abstractNumId w:val="1"/>
  </w:num>
  <w:num w:numId="42" w16cid:durableId="510144302">
    <w:abstractNumId w:val="41"/>
  </w:num>
  <w:num w:numId="43" w16cid:durableId="15810622">
    <w:abstractNumId w:val="22"/>
  </w:num>
  <w:num w:numId="44" w16cid:durableId="1014116099">
    <w:abstractNumId w:val="8"/>
  </w:num>
  <w:num w:numId="45" w16cid:durableId="903371604">
    <w:abstractNumId w:val="32"/>
  </w:num>
  <w:num w:numId="46" w16cid:durableId="1042241933">
    <w:abstractNumId w:val="2"/>
  </w:num>
  <w:num w:numId="47" w16cid:durableId="944768453">
    <w:abstractNumId w:val="31"/>
  </w:num>
  <w:num w:numId="48" w16cid:durableId="55671099">
    <w:abstractNumId w:val="38"/>
  </w:num>
  <w:num w:numId="49" w16cid:durableId="1284338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linkStyles/>
  <w:defaultTabStop w:val="36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wMDC3MDcxNTQzNDZU0lEKTi0uzszPAykwrAUA9qjnRCwAAAA="/>
  </w:docVars>
  <w:rsids>
    <w:rsidRoot w:val="002C7BAC"/>
    <w:rsid w:val="0002229E"/>
    <w:rsid w:val="00025560"/>
    <w:rsid w:val="00041F18"/>
    <w:rsid w:val="00097E82"/>
    <w:rsid w:val="000A1039"/>
    <w:rsid w:val="000B112C"/>
    <w:rsid w:val="000D5E95"/>
    <w:rsid w:val="000E65CC"/>
    <w:rsid w:val="000F7D83"/>
    <w:rsid w:val="00141C87"/>
    <w:rsid w:val="00186103"/>
    <w:rsid w:val="00195A0F"/>
    <w:rsid w:val="001C1994"/>
    <w:rsid w:val="001C22E8"/>
    <w:rsid w:val="001C3E0D"/>
    <w:rsid w:val="001D2890"/>
    <w:rsid w:val="001D7964"/>
    <w:rsid w:val="00233D24"/>
    <w:rsid w:val="00260B45"/>
    <w:rsid w:val="00265CE1"/>
    <w:rsid w:val="002B6549"/>
    <w:rsid w:val="002C09DD"/>
    <w:rsid w:val="002C2095"/>
    <w:rsid w:val="002C7BAC"/>
    <w:rsid w:val="002D0508"/>
    <w:rsid w:val="00335669"/>
    <w:rsid w:val="00381A53"/>
    <w:rsid w:val="00384455"/>
    <w:rsid w:val="003856EE"/>
    <w:rsid w:val="00390E47"/>
    <w:rsid w:val="00391496"/>
    <w:rsid w:val="00392DA7"/>
    <w:rsid w:val="003A7F5E"/>
    <w:rsid w:val="003B402B"/>
    <w:rsid w:val="003B7DC7"/>
    <w:rsid w:val="004005F1"/>
    <w:rsid w:val="004176E5"/>
    <w:rsid w:val="00454A11"/>
    <w:rsid w:val="00475052"/>
    <w:rsid w:val="00494D9E"/>
    <w:rsid w:val="004B1459"/>
    <w:rsid w:val="004B2FBD"/>
    <w:rsid w:val="004E49E6"/>
    <w:rsid w:val="004E618A"/>
    <w:rsid w:val="004F7B28"/>
    <w:rsid w:val="00516B13"/>
    <w:rsid w:val="00526170"/>
    <w:rsid w:val="005422D5"/>
    <w:rsid w:val="00576597"/>
    <w:rsid w:val="00587C38"/>
    <w:rsid w:val="005A6B8F"/>
    <w:rsid w:val="005D2340"/>
    <w:rsid w:val="005E670A"/>
    <w:rsid w:val="00614E58"/>
    <w:rsid w:val="00664723"/>
    <w:rsid w:val="00672B77"/>
    <w:rsid w:val="006A4E87"/>
    <w:rsid w:val="006A6DF6"/>
    <w:rsid w:val="006C6C14"/>
    <w:rsid w:val="006D6E5A"/>
    <w:rsid w:val="00762B50"/>
    <w:rsid w:val="00785949"/>
    <w:rsid w:val="007A660A"/>
    <w:rsid w:val="007D067D"/>
    <w:rsid w:val="007F197E"/>
    <w:rsid w:val="007F6F6C"/>
    <w:rsid w:val="008228FD"/>
    <w:rsid w:val="008409AC"/>
    <w:rsid w:val="008461E6"/>
    <w:rsid w:val="00870EE3"/>
    <w:rsid w:val="008727DC"/>
    <w:rsid w:val="008A19AB"/>
    <w:rsid w:val="008B32DB"/>
    <w:rsid w:val="008C19F8"/>
    <w:rsid w:val="008D37B9"/>
    <w:rsid w:val="00922FAC"/>
    <w:rsid w:val="009302D5"/>
    <w:rsid w:val="009476F5"/>
    <w:rsid w:val="00965BCD"/>
    <w:rsid w:val="0098197D"/>
    <w:rsid w:val="00990E3D"/>
    <w:rsid w:val="009A01AD"/>
    <w:rsid w:val="009A2EAF"/>
    <w:rsid w:val="009B46DD"/>
    <w:rsid w:val="009D1ADB"/>
    <w:rsid w:val="00A02C84"/>
    <w:rsid w:val="00A26714"/>
    <w:rsid w:val="00A302FD"/>
    <w:rsid w:val="00A317B1"/>
    <w:rsid w:val="00A551A1"/>
    <w:rsid w:val="00A763C9"/>
    <w:rsid w:val="00AA6706"/>
    <w:rsid w:val="00AD3B13"/>
    <w:rsid w:val="00AF3CD6"/>
    <w:rsid w:val="00B02587"/>
    <w:rsid w:val="00B4296A"/>
    <w:rsid w:val="00B75953"/>
    <w:rsid w:val="00B96DCB"/>
    <w:rsid w:val="00BB6F7F"/>
    <w:rsid w:val="00C51D02"/>
    <w:rsid w:val="00C61CBC"/>
    <w:rsid w:val="00C71BDE"/>
    <w:rsid w:val="00C85754"/>
    <w:rsid w:val="00CA68CC"/>
    <w:rsid w:val="00CB04E7"/>
    <w:rsid w:val="00CC528B"/>
    <w:rsid w:val="00CC5F6D"/>
    <w:rsid w:val="00CF2EF0"/>
    <w:rsid w:val="00D122F5"/>
    <w:rsid w:val="00D177E6"/>
    <w:rsid w:val="00D26640"/>
    <w:rsid w:val="00D37B72"/>
    <w:rsid w:val="00D7715D"/>
    <w:rsid w:val="00D842AC"/>
    <w:rsid w:val="00DB7101"/>
    <w:rsid w:val="00DD6406"/>
    <w:rsid w:val="00E06F87"/>
    <w:rsid w:val="00E14C8D"/>
    <w:rsid w:val="00E240E4"/>
    <w:rsid w:val="00E35318"/>
    <w:rsid w:val="00E47C5A"/>
    <w:rsid w:val="00E70012"/>
    <w:rsid w:val="00E76816"/>
    <w:rsid w:val="00E76EEA"/>
    <w:rsid w:val="00E86F12"/>
    <w:rsid w:val="00EC68F8"/>
    <w:rsid w:val="00ED7144"/>
    <w:rsid w:val="00F40B2D"/>
    <w:rsid w:val="00F57E6D"/>
    <w:rsid w:val="00F62182"/>
    <w:rsid w:val="00F64CD0"/>
    <w:rsid w:val="00F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29F7EB34"/>
  <w15:chartTrackingRefBased/>
  <w15:docId w15:val="{BFA7E975-ACC6-41BF-B2EC-2ABB951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83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0F7D83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0F7D83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0F7D83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0F7D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F7D83"/>
  </w:style>
  <w:style w:type="paragraph" w:styleId="ListParagraph">
    <w:name w:val="List Paragraph"/>
    <w:basedOn w:val="Normal"/>
    <w:uiPriority w:val="34"/>
    <w:qFormat/>
    <w:rsid w:val="000F7D83"/>
    <w:pPr>
      <w:ind w:left="720"/>
    </w:pPr>
  </w:style>
  <w:style w:type="character" w:customStyle="1" w:styleId="Heading1Char">
    <w:name w:val="Heading 1 Char"/>
    <w:link w:val="Heading1"/>
    <w:rsid w:val="002C7BAC"/>
    <w:rPr>
      <w:rFonts w:ascii="Arial" w:eastAsia="Arial Unicode MS" w:hAnsi="Arial"/>
      <w:b/>
      <w:kern w:val="28"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2C7BAC"/>
  </w:style>
  <w:style w:type="character" w:styleId="Hyperlink">
    <w:name w:val="Hyperlink"/>
    <w:rsid w:val="000F7D83"/>
    <w:rPr>
      <w:color w:val="0000FF"/>
      <w:u w:val="single"/>
    </w:rPr>
  </w:style>
  <w:style w:type="character" w:styleId="FollowedHyperlink">
    <w:name w:val="FollowedHyperlink"/>
    <w:rsid w:val="000F7D83"/>
    <w:rPr>
      <w:color w:val="800080"/>
      <w:u w:val="single"/>
    </w:rPr>
  </w:style>
  <w:style w:type="paragraph" w:styleId="Footer">
    <w:name w:val="footer"/>
    <w:basedOn w:val="Normal"/>
    <w:link w:val="FooterChar"/>
    <w:rsid w:val="000F7D83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475052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0F7D83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475052"/>
    <w:rPr>
      <w:rFonts w:ascii="Verdana" w:hAnsi="Verdana"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475052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0F7D83"/>
    <w:pPr>
      <w:numPr>
        <w:numId w:val="5"/>
      </w:numPr>
    </w:pPr>
  </w:style>
  <w:style w:type="paragraph" w:customStyle="1" w:styleId="Outlinenumbering">
    <w:name w:val="Outline numbering"/>
    <w:basedOn w:val="Normal"/>
    <w:rsid w:val="000F7D83"/>
    <w:pPr>
      <w:numPr>
        <w:numId w:val="6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0F7D83"/>
  </w:style>
  <w:style w:type="character" w:styleId="PlaceholderText">
    <w:name w:val="Placeholder Text"/>
    <w:basedOn w:val="DefaultParagraphFont"/>
    <w:uiPriority w:val="99"/>
    <w:semiHidden/>
    <w:rsid w:val="002D0508"/>
    <w:rPr>
      <w:color w:val="808080"/>
    </w:rPr>
  </w:style>
  <w:style w:type="character" w:customStyle="1" w:styleId="Red">
    <w:name w:val="Red"/>
    <w:basedOn w:val="DefaultParagraphFont"/>
    <w:uiPriority w:val="1"/>
    <w:rsid w:val="002D0508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B75953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0F7D83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0F7D83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7D8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F7D83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F7D83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0DD38D6EA04691AAAAB8E3E16F8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4E436-0A3E-4248-8529-A307D3042BA8}"/>
      </w:docPartPr>
      <w:docPartBody>
        <w:p w:rsidR="00CC2DD3" w:rsidRDefault="008F2649" w:rsidP="008F2649">
          <w:pPr>
            <w:pStyle w:val="060DD38D6EA04691AAAAB8E3E16F8E0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F834E10DE6143D5859F811E65DB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C67E6-3D1E-43A6-8C2C-83FE414717EC}"/>
      </w:docPartPr>
      <w:docPartBody>
        <w:p w:rsidR="00000000" w:rsidRDefault="00650A80" w:rsidP="00650A80">
          <w:pPr>
            <w:pStyle w:val="3F834E10DE6143D5859F811E65DBDC3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8D29762C6B441A0AEABEFE32D62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809A4-B2B0-43FD-A7DC-22F5D8AF43EC}"/>
      </w:docPartPr>
      <w:docPartBody>
        <w:p w:rsidR="00000000" w:rsidRDefault="00650A80" w:rsidP="00650A80">
          <w:pPr>
            <w:pStyle w:val="F8D29762C6B441A0AEABEFE32D624C3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49"/>
    <w:rsid w:val="0028253E"/>
    <w:rsid w:val="00650A80"/>
    <w:rsid w:val="007F2CC8"/>
    <w:rsid w:val="008F2649"/>
    <w:rsid w:val="00CC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A80"/>
    <w:rPr>
      <w:color w:val="808080"/>
    </w:rPr>
  </w:style>
  <w:style w:type="paragraph" w:customStyle="1" w:styleId="3F834E10DE6143D5859F811E65DBDC3A">
    <w:name w:val="3F834E10DE6143D5859F811E65DBDC3A"/>
    <w:rsid w:val="00650A80"/>
    <w:rPr>
      <w:kern w:val="2"/>
      <w14:ligatures w14:val="standardContextual"/>
    </w:rPr>
  </w:style>
  <w:style w:type="paragraph" w:customStyle="1" w:styleId="FAA63C9DA57041E7A53B786B459F5242">
    <w:name w:val="FAA63C9DA57041E7A53B786B459F5242"/>
    <w:rsid w:val="008F2649"/>
  </w:style>
  <w:style w:type="paragraph" w:customStyle="1" w:styleId="F8D29762C6B441A0AEABEFE32D624C3A">
    <w:name w:val="F8D29762C6B441A0AEABEFE32D624C3A"/>
    <w:rsid w:val="00650A80"/>
    <w:rPr>
      <w:kern w:val="2"/>
      <w14:ligatures w14:val="standardContextual"/>
    </w:rPr>
  </w:style>
  <w:style w:type="paragraph" w:customStyle="1" w:styleId="C169C181217742019C12B7DBAC9A4499">
    <w:name w:val="C169C181217742019C12B7DBAC9A4499"/>
    <w:rsid w:val="008F2649"/>
  </w:style>
  <w:style w:type="paragraph" w:customStyle="1" w:styleId="060DD38D6EA04691AAAAB8E3E16F8E03">
    <w:name w:val="060DD38D6EA04691AAAAB8E3E16F8E03"/>
    <w:rsid w:val="008F2649"/>
  </w:style>
  <w:style w:type="paragraph" w:customStyle="1" w:styleId="3488EC5C15494894A2FFB1AABBDA179F">
    <w:name w:val="3488EC5C15494894A2FFB1AABBDA179F"/>
    <w:rsid w:val="0028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76</TotalTime>
  <Pages>2</Pages>
  <Words>333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Guy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Loring</dc:creator>
  <cp:keywords/>
  <dc:description/>
  <cp:lastModifiedBy>William Loring</cp:lastModifiedBy>
  <cp:revision>129</cp:revision>
  <cp:lastPrinted>2002-03-22T17:31:00Z</cp:lastPrinted>
  <dcterms:created xsi:type="dcterms:W3CDTF">2015-08-05T01:17:00Z</dcterms:created>
  <dcterms:modified xsi:type="dcterms:W3CDTF">2023-06-15T16:22:00Z</dcterms:modified>
</cp:coreProperties>
</file>