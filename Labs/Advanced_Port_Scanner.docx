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7DFF7" w14:textId="542C5E0E" w:rsidR="007602F8" w:rsidRDefault="007602F8" w:rsidP="00385D05">
      <w:pPr>
        <w:pStyle w:val="Heading1"/>
        <w:rPr>
          <w:rFonts w:ascii="Times New Roman" w:hAnsi="Times New Roman"/>
          <w:szCs w:val="48"/>
        </w:rPr>
      </w:pPr>
      <w:r>
        <w:t xml:space="preserve">Advanced </w:t>
      </w:r>
      <w:r w:rsidR="00BC358A">
        <w:t>Port</w:t>
      </w:r>
      <w:r>
        <w:t xml:space="preserve"> Scanner</w:t>
      </w:r>
    </w:p>
    <w:p w14:paraId="7BF7D52D" w14:textId="511CE5E6" w:rsidR="007602F8" w:rsidRPr="00385D05" w:rsidRDefault="00BD2ADF" w:rsidP="00385D05">
      <w:pPr>
        <w:pStyle w:val="Heading2"/>
      </w:pPr>
      <w:r w:rsidRPr="00385D05">
        <w:t>Objectives</w:t>
      </w:r>
    </w:p>
    <w:p w14:paraId="6482CF72" w14:textId="752BB1EA" w:rsidR="007602F8" w:rsidRPr="00385D05" w:rsidRDefault="007602F8" w:rsidP="00EE791C">
      <w:r w:rsidRPr="00385D05">
        <w:t xml:space="preserve">The goal of this lab is to set up and use Advanced </w:t>
      </w:r>
      <w:r w:rsidR="00EE791C">
        <w:t>Port</w:t>
      </w:r>
      <w:r w:rsidRPr="00385D05">
        <w:t xml:space="preserve"> Scanner to </w:t>
      </w:r>
      <w:r w:rsidR="00EE791C">
        <w:t>scan your network for host devices and open ports.</w:t>
      </w:r>
      <w:r w:rsidR="00293F7D">
        <w:t xml:space="preserve"> This is a good way to take a quick look at what is on a network.</w:t>
      </w:r>
      <w:r w:rsidR="00E04B58">
        <w:t xml:space="preserve"> </w:t>
      </w:r>
    </w:p>
    <w:p w14:paraId="3EB56F3C" w14:textId="1E432054" w:rsidR="007602F8" w:rsidRDefault="00BD2ADF" w:rsidP="00BD2ADF">
      <w:pPr>
        <w:pStyle w:val="Heading2"/>
      </w:pPr>
      <w:r w:rsidRPr="00BD2ADF">
        <w:t>Activity Background</w:t>
      </w:r>
    </w:p>
    <w:p w14:paraId="103BFF0D" w14:textId="341203F7" w:rsidR="00BD2ADF" w:rsidRDefault="00BD2ADF" w:rsidP="00BD2ADF">
      <w:r>
        <w:t xml:space="preserve">Time required: </w:t>
      </w:r>
      <w:r w:rsidR="00EB11D9">
        <w:t>45</w:t>
      </w:r>
      <w:r>
        <w:t xml:space="preserve"> minutes</w:t>
      </w:r>
    </w:p>
    <w:p w14:paraId="0D9985C6" w14:textId="087959CB" w:rsidR="00BD3711" w:rsidRPr="00BD2ADF" w:rsidRDefault="00BD3711" w:rsidP="00BD2ADF">
      <w:r>
        <w:t>This lab may be done on a physical or virtual machine.</w:t>
      </w:r>
    </w:p>
    <w:p w14:paraId="275BE02C" w14:textId="77777777" w:rsidR="007602F8" w:rsidRPr="00F34904" w:rsidRDefault="007602F8" w:rsidP="009B421C">
      <w:pPr>
        <w:pStyle w:val="Heading1"/>
      </w:pPr>
      <w:r w:rsidRPr="00F34904">
        <w:t>Activity</w:t>
      </w:r>
    </w:p>
    <w:p w14:paraId="274FF316" w14:textId="65542425" w:rsidR="00F9113B" w:rsidRDefault="00BD3711" w:rsidP="00B8392C">
      <w:pPr>
        <w:pStyle w:val="ListParagraph"/>
        <w:numPr>
          <w:ilvl w:val="0"/>
          <w:numId w:val="5"/>
        </w:numPr>
      </w:pPr>
      <w:r>
        <w:t xml:space="preserve">Go to </w:t>
      </w:r>
      <w:hyperlink r:id="rId7" w:history="1">
        <w:r w:rsidRPr="0060715D">
          <w:rPr>
            <w:rStyle w:val="Hyperlink"/>
          </w:rPr>
          <w:t>https://www.advanced-port-scanner.com</w:t>
        </w:r>
      </w:hyperlink>
      <w:r w:rsidR="00CD66BE">
        <w:t>.</w:t>
      </w:r>
    </w:p>
    <w:p w14:paraId="5867B90A" w14:textId="7AEF53FA" w:rsidR="007602F8" w:rsidRDefault="00BD3711" w:rsidP="00B8392C">
      <w:pPr>
        <w:pStyle w:val="ListParagraph"/>
        <w:numPr>
          <w:ilvl w:val="0"/>
          <w:numId w:val="5"/>
        </w:numPr>
      </w:pPr>
      <w:r>
        <w:t xml:space="preserve">Download and install </w:t>
      </w:r>
      <w:r w:rsidRPr="00B8392C">
        <w:rPr>
          <w:b/>
          <w:bCs/>
        </w:rPr>
        <w:t>Advanced Port Scanner</w:t>
      </w:r>
      <w:r>
        <w:t>.</w:t>
      </w:r>
      <w:r w:rsidR="00F9113B">
        <w:t xml:space="preserve"> Accept all default installation choices.</w:t>
      </w:r>
    </w:p>
    <w:p w14:paraId="14371634" w14:textId="02C44387" w:rsidR="00041A9A" w:rsidRDefault="00BD3711" w:rsidP="002E48CB">
      <w:pPr>
        <w:pStyle w:val="ListParagraph"/>
        <w:numPr>
          <w:ilvl w:val="0"/>
          <w:numId w:val="5"/>
        </w:numPr>
      </w:pPr>
      <w:r>
        <w:t xml:space="preserve">Start </w:t>
      </w:r>
      <w:r w:rsidRPr="00F9113B">
        <w:rPr>
          <w:b/>
          <w:bCs/>
        </w:rPr>
        <w:t>Advanced Port Scanner</w:t>
      </w:r>
      <w:r>
        <w:t xml:space="preserve">. </w:t>
      </w:r>
      <w:r w:rsidR="007602F8">
        <w:t xml:space="preserve">After </w:t>
      </w:r>
      <w:r w:rsidR="007602F8" w:rsidRPr="00F9113B">
        <w:rPr>
          <w:b/>
          <w:bCs/>
        </w:rPr>
        <w:t xml:space="preserve">Advanced </w:t>
      </w:r>
      <w:r w:rsidR="008D35F8" w:rsidRPr="00F9113B">
        <w:rPr>
          <w:b/>
          <w:bCs/>
        </w:rPr>
        <w:t>Port Scanner</w:t>
      </w:r>
      <w:r w:rsidR="007602F8">
        <w:t xml:space="preserve"> loads, </w:t>
      </w:r>
      <w:r w:rsidR="007913E0">
        <w:t xml:space="preserve">it will load all the IP addresses on your computer. </w:t>
      </w:r>
    </w:p>
    <w:p w14:paraId="72937EBD" w14:textId="2F37CB5E" w:rsidR="00041A9A" w:rsidRDefault="00041A9A" w:rsidP="002E48CB">
      <w:pPr>
        <w:pStyle w:val="ListParagraph"/>
        <w:numPr>
          <w:ilvl w:val="0"/>
          <w:numId w:val="5"/>
        </w:numPr>
      </w:pPr>
      <w:r>
        <w:t xml:space="preserve">Go to the command prompt. Type </w:t>
      </w:r>
      <w:r w:rsidRPr="00041A9A">
        <w:rPr>
          <w:b/>
          <w:bCs/>
        </w:rPr>
        <w:t>ipconfig /all</w:t>
      </w:r>
      <w:r>
        <w:t>.</w:t>
      </w:r>
    </w:p>
    <w:p w14:paraId="1D3FB13C" w14:textId="31D5D8AC" w:rsidR="00041A9A" w:rsidRDefault="00041A9A" w:rsidP="002E48CB">
      <w:pPr>
        <w:pStyle w:val="ListParagraph"/>
        <w:numPr>
          <w:ilvl w:val="0"/>
          <w:numId w:val="5"/>
        </w:numPr>
      </w:pPr>
      <w:r>
        <w:t>Insert a screenshot showing your local network</w:t>
      </w:r>
      <w:r w:rsidR="00CC5ED2">
        <w:t xml:space="preserve"> settings</w:t>
      </w:r>
      <w:r>
        <w:t>.</w:t>
      </w:r>
      <w:r w:rsidR="00F227A6" w:rsidRPr="00F227A6">
        <w:rPr>
          <w:noProof/>
        </w:rPr>
        <w:t xml:space="preserve"> </w:t>
      </w:r>
    </w:p>
    <w:sdt>
      <w:sdtPr>
        <w:rPr>
          <w:rStyle w:val="Red0"/>
        </w:rPr>
        <w:id w:val="-1497331539"/>
        <w:placeholder>
          <w:docPart w:val="AE0EE29B2E3844B4BA960AC9D149C8D8"/>
        </w:placeholder>
        <w:showingPlcHdr/>
      </w:sdtPr>
      <w:sdtEndPr>
        <w:rPr>
          <w:rStyle w:val="DefaultParagraphFont"/>
          <w:color w:val="auto"/>
        </w:rPr>
      </w:sdtEndPr>
      <w:sdtContent>
        <w:p w14:paraId="5C671D71" w14:textId="77777777" w:rsidR="00041A9A" w:rsidRDefault="00041A9A" w:rsidP="002E48CB">
          <w:pPr>
            <w:ind w:left="360"/>
            <w:rPr>
              <w:rStyle w:val="Red0"/>
            </w:rPr>
          </w:pPr>
          <w:r w:rsidRPr="00041A9A">
            <w:rPr>
              <w:rStyle w:val="PlaceholderText"/>
              <w:color w:val="FF0000"/>
            </w:rPr>
            <w:t>Click or tap here to enter text.</w:t>
          </w:r>
        </w:p>
      </w:sdtContent>
    </w:sdt>
    <w:p w14:paraId="1138459E" w14:textId="3E5F3DA7" w:rsidR="007913E0" w:rsidRDefault="00D605EE" w:rsidP="002E48CB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28C74" wp14:editId="66CCFE91">
            <wp:simplePos x="0" y="0"/>
            <wp:positionH relativeFrom="margin">
              <wp:align>right</wp:align>
            </wp:positionH>
            <wp:positionV relativeFrom="paragraph">
              <wp:posOffset>111760</wp:posOffset>
            </wp:positionV>
            <wp:extent cx="1975104" cy="1252728"/>
            <wp:effectExtent l="57150" t="57150" r="120650" b="1193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252728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</w:t>
      </w:r>
      <w:r w:rsidRPr="00F9113B">
        <w:rPr>
          <w:b/>
          <w:bCs/>
        </w:rPr>
        <w:t>Advanced Port Scanner</w:t>
      </w:r>
      <w:r>
        <w:t>, r</w:t>
      </w:r>
      <w:r w:rsidR="007913E0">
        <w:t>emove all networks except your local network.</w:t>
      </w:r>
    </w:p>
    <w:p w14:paraId="5EBB466C" w14:textId="77CDB6CA" w:rsidR="007602F8" w:rsidRDefault="007913E0" w:rsidP="002E48CB">
      <w:pPr>
        <w:pStyle w:val="ListParagraph"/>
        <w:numPr>
          <w:ilvl w:val="0"/>
          <w:numId w:val="5"/>
        </w:numPr>
      </w:pPr>
      <w:r>
        <w:t>C</w:t>
      </w:r>
      <w:r w:rsidR="007602F8">
        <w:t xml:space="preserve">lick the </w:t>
      </w:r>
      <w:r w:rsidR="007602F8" w:rsidRPr="00396454">
        <w:rPr>
          <w:b/>
          <w:bCs/>
        </w:rPr>
        <w:t>Scan</w:t>
      </w:r>
      <w:r w:rsidR="007602F8">
        <w:t xml:space="preserve"> button to scan your network. As the scanning progresses, the lower pane shows network devices and machines that the utility discovers.</w:t>
      </w:r>
    </w:p>
    <w:p w14:paraId="02BC8FE0" w14:textId="182F9873" w:rsidR="0014188A" w:rsidRDefault="0014188A" w:rsidP="002E48CB">
      <w:pPr>
        <w:pStyle w:val="ListParagraph"/>
        <w:numPr>
          <w:ilvl w:val="0"/>
          <w:numId w:val="5"/>
        </w:numPr>
      </w:pPr>
      <w:r>
        <w:t>Insert a screenshot showing the completed scan of your network.</w:t>
      </w:r>
    </w:p>
    <w:sdt>
      <w:sdtPr>
        <w:rPr>
          <w:rStyle w:val="Red0"/>
        </w:rPr>
        <w:id w:val="1585031363"/>
        <w:placeholder>
          <w:docPart w:val="87784FBC56FB4C5D9B8C41CB17AFB25D"/>
        </w:placeholder>
        <w:showingPlcHdr/>
      </w:sdtPr>
      <w:sdtEndPr>
        <w:rPr>
          <w:rStyle w:val="DefaultParagraphFont"/>
          <w:color w:val="auto"/>
        </w:rPr>
      </w:sdtEndPr>
      <w:sdtContent>
        <w:p w14:paraId="5AE9886E" w14:textId="77777777" w:rsidR="0014188A" w:rsidRDefault="0014188A" w:rsidP="002E48CB">
          <w:pPr>
            <w:ind w:left="360"/>
            <w:rPr>
              <w:rStyle w:val="Red0"/>
            </w:rPr>
          </w:pPr>
          <w:r w:rsidRPr="0014188A">
            <w:rPr>
              <w:rStyle w:val="PlaceholderText"/>
              <w:color w:val="FF0000"/>
            </w:rPr>
            <w:t>Click or tap here to enter text.</w:t>
          </w:r>
        </w:p>
      </w:sdtContent>
    </w:sdt>
    <w:p w14:paraId="633FBAA5" w14:textId="57C30F6D" w:rsidR="0014188A" w:rsidRDefault="0019669C" w:rsidP="002E48CB">
      <w:pPr>
        <w:pStyle w:val="ListParagraph"/>
        <w:numPr>
          <w:ilvl w:val="0"/>
          <w:numId w:val="5"/>
        </w:numPr>
      </w:pPr>
      <w:r>
        <w:t xml:space="preserve">Click the </w:t>
      </w:r>
      <w:r w:rsidRPr="002B2762">
        <w:rPr>
          <w:b/>
          <w:bCs/>
        </w:rPr>
        <w:t>Expand All</w:t>
      </w:r>
      <w:r>
        <w:t xml:space="preserve"> button.</w:t>
      </w:r>
      <w:r w:rsidRPr="0019669C">
        <w:rPr>
          <w:noProof/>
        </w:rPr>
        <w:t xml:space="preserve"> </w:t>
      </w:r>
    </w:p>
    <w:p w14:paraId="2FC19F73" w14:textId="4006C02B" w:rsidR="00DF78B8" w:rsidRDefault="00DF78B8" w:rsidP="002E48CB">
      <w:pPr>
        <w:pStyle w:val="ListParagraph"/>
        <w:numPr>
          <w:ilvl w:val="0"/>
          <w:numId w:val="5"/>
        </w:numPr>
      </w:pPr>
      <w:r>
        <w:rPr>
          <w:noProof/>
        </w:rPr>
        <w:t>Insert a screenshot showing the open ports</w:t>
      </w:r>
      <w:r w:rsidR="009125F1">
        <w:rPr>
          <w:noProof/>
        </w:rPr>
        <w:t xml:space="preserve"> and shares </w:t>
      </w:r>
      <w:r>
        <w:rPr>
          <w:noProof/>
        </w:rPr>
        <w:t>on your devices.</w:t>
      </w:r>
    </w:p>
    <w:sdt>
      <w:sdtPr>
        <w:rPr>
          <w:rStyle w:val="Red0"/>
        </w:rPr>
        <w:id w:val="-1328748578"/>
        <w:placeholder>
          <w:docPart w:val="FB20085ADA0D43269F269B45CF38864B"/>
        </w:placeholder>
        <w:showingPlcHdr/>
      </w:sdtPr>
      <w:sdtEndPr>
        <w:rPr>
          <w:rStyle w:val="DefaultParagraphFont"/>
          <w:color w:val="auto"/>
        </w:rPr>
      </w:sdtEndPr>
      <w:sdtContent>
        <w:p w14:paraId="6C63B5CC" w14:textId="77777777" w:rsidR="00EA6DFB" w:rsidRDefault="00EA6DFB" w:rsidP="002E48CB">
          <w:pPr>
            <w:ind w:left="360"/>
            <w:rPr>
              <w:rStyle w:val="Red0"/>
            </w:rPr>
          </w:pPr>
          <w:r w:rsidRPr="00EA6DFB">
            <w:rPr>
              <w:rStyle w:val="PlaceholderText"/>
              <w:color w:val="FF0000"/>
            </w:rPr>
            <w:t>Click or tap here to enter text.</w:t>
          </w:r>
        </w:p>
      </w:sdtContent>
    </w:sdt>
    <w:p w14:paraId="10CF6408" w14:textId="3712B72D" w:rsidR="007520CA" w:rsidRDefault="007520CA" w:rsidP="002E48CB">
      <w:pPr>
        <w:pStyle w:val="ListParagraph"/>
        <w:numPr>
          <w:ilvl w:val="0"/>
          <w:numId w:val="5"/>
        </w:numPr>
      </w:pPr>
      <w:r>
        <w:rPr>
          <w:noProof/>
        </w:rPr>
        <w:t xml:space="preserve">Go to </w:t>
      </w:r>
      <w:r w:rsidRPr="007520CA">
        <w:rPr>
          <w:b/>
          <w:bCs/>
          <w:noProof/>
        </w:rPr>
        <w:t>File</w:t>
      </w:r>
      <w:r>
        <w:rPr>
          <w:noProof/>
        </w:rPr>
        <w:t xml:space="preserve">, </w:t>
      </w:r>
      <w:r w:rsidRPr="007520CA">
        <w:rPr>
          <w:b/>
          <w:bCs/>
          <w:noProof/>
        </w:rPr>
        <w:t>Print</w:t>
      </w:r>
      <w:r>
        <w:rPr>
          <w:noProof/>
        </w:rPr>
        <w:t xml:space="preserve">. </w:t>
      </w:r>
      <w:r w:rsidR="00EA6DFB" w:rsidRPr="00EA6DFB">
        <w:rPr>
          <w:b/>
          <w:bCs/>
          <w:noProof/>
        </w:rPr>
        <w:t>Choose the Microsoft Print to PDF</w:t>
      </w:r>
      <w:r w:rsidR="00EA6DFB">
        <w:rPr>
          <w:noProof/>
        </w:rPr>
        <w:t xml:space="preserve"> printer. Click </w:t>
      </w:r>
      <w:r w:rsidR="00EA6DFB" w:rsidRPr="00EA6DFB">
        <w:rPr>
          <w:b/>
          <w:bCs/>
          <w:noProof/>
        </w:rPr>
        <w:t>Print</w:t>
      </w:r>
      <w:r w:rsidR="00EA6DFB">
        <w:rPr>
          <w:noProof/>
        </w:rPr>
        <w:t>. Save the pdf somewhere you can locate it again.</w:t>
      </w:r>
    </w:p>
    <w:p w14:paraId="783AAF19" w14:textId="5A950DA9" w:rsidR="007602F8" w:rsidRPr="003A0C3B" w:rsidRDefault="003A0C3B" w:rsidP="003A0C3B">
      <w:pPr>
        <w:pStyle w:val="Heading2"/>
      </w:pPr>
      <w:r w:rsidRPr="003A0C3B">
        <w:t>Review Questions</w:t>
      </w:r>
    </w:p>
    <w:p w14:paraId="7E5C49F7" w14:textId="6D501758" w:rsidR="007602F8" w:rsidRDefault="00A12E98" w:rsidP="000E4C7B">
      <w:pPr>
        <w:pStyle w:val="ListParagraph"/>
        <w:numPr>
          <w:ilvl w:val="0"/>
          <w:numId w:val="46"/>
        </w:numPr>
      </w:pPr>
      <w:r>
        <w:t>What network layers does the Advanced Port Scanner give you information on?</w:t>
      </w:r>
    </w:p>
    <w:sdt>
      <w:sdtPr>
        <w:rPr>
          <w:rStyle w:val="Red0"/>
        </w:rPr>
        <w:id w:val="-370159740"/>
        <w:placeholder>
          <w:docPart w:val="6BBF3E7727404EC7A2D4B6744370E1BB"/>
        </w:placeholder>
        <w:showingPlcHdr/>
      </w:sdtPr>
      <w:sdtEndPr>
        <w:rPr>
          <w:rStyle w:val="DefaultParagraphFont"/>
          <w:color w:val="auto"/>
        </w:rPr>
      </w:sdtEndPr>
      <w:sdtContent>
        <w:p w14:paraId="2DD901F3" w14:textId="77777777" w:rsidR="008A4629" w:rsidRDefault="008A4629" w:rsidP="000E4C7B">
          <w:pPr>
            <w:ind w:left="720"/>
            <w:rPr>
              <w:rStyle w:val="Red0"/>
            </w:rPr>
          </w:pPr>
          <w:r w:rsidRPr="000E4C7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58E7A8C" w14:textId="4CDF9B3C" w:rsidR="007602F8" w:rsidRDefault="00A12E98" w:rsidP="000E4C7B">
      <w:pPr>
        <w:pStyle w:val="ListParagraph"/>
        <w:numPr>
          <w:ilvl w:val="0"/>
          <w:numId w:val="46"/>
        </w:numPr>
      </w:pPr>
      <w:r>
        <w:t>W</w:t>
      </w:r>
      <w:r w:rsidR="007602F8" w:rsidRPr="003A0C3B">
        <w:t xml:space="preserve">hat information does </w:t>
      </w:r>
      <w:r>
        <w:t>Advanced Port Scanner</w:t>
      </w:r>
      <w:r w:rsidR="007602F8" w:rsidRPr="003A0C3B">
        <w:t xml:space="preserve"> provide about</w:t>
      </w:r>
      <w:r w:rsidR="008F3F84">
        <w:t xml:space="preserve"> your</w:t>
      </w:r>
      <w:r w:rsidR="007602F8" w:rsidRPr="003A0C3B">
        <w:t xml:space="preserve"> network? </w:t>
      </w:r>
    </w:p>
    <w:sdt>
      <w:sdtPr>
        <w:rPr>
          <w:rStyle w:val="Red0"/>
        </w:rPr>
        <w:id w:val="-72663558"/>
        <w:placeholder>
          <w:docPart w:val="D42A8ECA23AD401DBBFA269336B431A9"/>
        </w:placeholder>
        <w:showingPlcHdr/>
      </w:sdtPr>
      <w:sdtEndPr>
        <w:rPr>
          <w:rStyle w:val="DefaultParagraphFont"/>
          <w:color w:val="auto"/>
        </w:rPr>
      </w:sdtEndPr>
      <w:sdtContent>
        <w:p w14:paraId="70AB7D19" w14:textId="77777777" w:rsidR="008A4629" w:rsidRDefault="008A4629" w:rsidP="000E4C7B">
          <w:pPr>
            <w:ind w:left="720"/>
            <w:rPr>
              <w:rStyle w:val="Red0"/>
            </w:rPr>
          </w:pPr>
          <w:r w:rsidRPr="000E4C7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6002367" w14:textId="16BE2D48" w:rsidR="007602F8" w:rsidRDefault="007602F8" w:rsidP="000E4C7B">
      <w:pPr>
        <w:pStyle w:val="ListParagraph"/>
        <w:numPr>
          <w:ilvl w:val="0"/>
          <w:numId w:val="46"/>
        </w:numPr>
      </w:pPr>
      <w:r w:rsidRPr="003A0C3B">
        <w:t xml:space="preserve">As a </w:t>
      </w:r>
      <w:r w:rsidR="008F3F84">
        <w:t>Netw</w:t>
      </w:r>
      <w:r w:rsidR="00D824D2">
        <w:t>o</w:t>
      </w:r>
      <w:r w:rsidR="008F3F84">
        <w:t>rk</w:t>
      </w:r>
      <w:r w:rsidRPr="003A0C3B">
        <w:t xml:space="preserve"> technician in the field, how might you use this utility? </w:t>
      </w:r>
    </w:p>
    <w:sdt>
      <w:sdtPr>
        <w:rPr>
          <w:rStyle w:val="Red0"/>
        </w:rPr>
        <w:id w:val="23369645"/>
        <w:placeholder>
          <w:docPart w:val="0B2D5BCE252E4C74A770328BDB7200EC"/>
        </w:placeholder>
        <w:showingPlcHdr/>
      </w:sdtPr>
      <w:sdtEndPr>
        <w:rPr>
          <w:rStyle w:val="DefaultParagraphFont"/>
          <w:color w:val="auto"/>
        </w:rPr>
      </w:sdtEndPr>
      <w:sdtContent>
        <w:p w14:paraId="0AB82BE5" w14:textId="77777777" w:rsidR="008A4629" w:rsidRDefault="008A4629" w:rsidP="000E4C7B">
          <w:pPr>
            <w:ind w:left="720"/>
            <w:rPr>
              <w:rStyle w:val="Red0"/>
            </w:rPr>
          </w:pPr>
          <w:r w:rsidRPr="000E4C7B">
            <w:rPr>
              <w:rStyle w:val="PlaceholderText"/>
              <w:color w:val="FF0000"/>
            </w:rPr>
            <w:t>Click or tap here to enter text.</w:t>
          </w:r>
        </w:p>
      </w:sdtContent>
    </w:sdt>
    <w:p w14:paraId="3E5AF864" w14:textId="6274A604" w:rsidR="007602F8" w:rsidRDefault="00527FFE" w:rsidP="000E4C7B">
      <w:pPr>
        <w:pStyle w:val="ListParagraph"/>
        <w:numPr>
          <w:ilvl w:val="0"/>
          <w:numId w:val="46"/>
        </w:numPr>
      </w:pPr>
      <w:r>
        <w:t>You used t</w:t>
      </w:r>
      <w:r w:rsidR="007602F8" w:rsidRPr="003A0C3B">
        <w:t xml:space="preserve">he Advanced </w:t>
      </w:r>
      <w:r>
        <w:t>Port</w:t>
      </w:r>
      <w:r w:rsidR="007602F8" w:rsidRPr="003A0C3B">
        <w:t xml:space="preserve"> Scanner print function</w:t>
      </w:r>
      <w:r>
        <w:t xml:space="preserve"> earlier</w:t>
      </w:r>
      <w:r w:rsidR="007602F8" w:rsidRPr="003A0C3B">
        <w:t xml:space="preserve">. How can this be useful? </w:t>
      </w:r>
    </w:p>
    <w:sdt>
      <w:sdtPr>
        <w:rPr>
          <w:rStyle w:val="Red0"/>
        </w:rPr>
        <w:id w:val="1961142457"/>
        <w:placeholder>
          <w:docPart w:val="B016F5B3D48F4A1397CB760E2DC68EEF"/>
        </w:placeholder>
        <w:showingPlcHdr/>
      </w:sdtPr>
      <w:sdtEndPr>
        <w:rPr>
          <w:rStyle w:val="DefaultParagraphFont"/>
          <w:color w:val="auto"/>
        </w:rPr>
      </w:sdtEndPr>
      <w:sdtContent>
        <w:p w14:paraId="1A04996B" w14:textId="456ADBD5" w:rsidR="008A4629" w:rsidRDefault="008A4629" w:rsidP="000E4C7B">
          <w:pPr>
            <w:ind w:left="720"/>
            <w:rPr>
              <w:rStyle w:val="Red0"/>
            </w:rPr>
          </w:pPr>
          <w:r w:rsidRPr="000E4C7B">
            <w:rPr>
              <w:rStyle w:val="PlaceholderText"/>
              <w:color w:val="FF0000"/>
            </w:rPr>
            <w:t>Click or tap here to enter text.</w:t>
          </w:r>
        </w:p>
      </w:sdtContent>
    </w:sdt>
    <w:p w14:paraId="70666EA2" w14:textId="271A0E44" w:rsidR="00494C99" w:rsidRDefault="00494C99" w:rsidP="00AA7C18">
      <w:pPr>
        <w:pStyle w:val="Heading2"/>
      </w:pPr>
      <w:r>
        <w:t>Assignment Submission</w:t>
      </w:r>
    </w:p>
    <w:p w14:paraId="6D6747CF" w14:textId="77777777" w:rsidR="00590FF9" w:rsidRDefault="008A4629" w:rsidP="00FC3DA1">
      <w:pPr>
        <w:pStyle w:val="ListParagraph"/>
        <w:numPr>
          <w:ilvl w:val="0"/>
          <w:numId w:val="47"/>
        </w:numPr>
      </w:pPr>
      <w:r w:rsidRPr="008A4629">
        <w:t>Attach</w:t>
      </w:r>
      <w:r>
        <w:t xml:space="preserve"> this completed document</w:t>
      </w:r>
      <w:r w:rsidR="00590FF9">
        <w:t>.</w:t>
      </w:r>
    </w:p>
    <w:p w14:paraId="32033313" w14:textId="77777777" w:rsidR="00590FF9" w:rsidRDefault="00590FF9" w:rsidP="00FC3DA1">
      <w:pPr>
        <w:pStyle w:val="ListParagraph"/>
        <w:numPr>
          <w:ilvl w:val="0"/>
          <w:numId w:val="47"/>
        </w:numPr>
      </w:pPr>
      <w:r>
        <w:t xml:space="preserve">Attach </w:t>
      </w:r>
      <w:r w:rsidR="00EA6DFB">
        <w:t>your pdf report</w:t>
      </w:r>
      <w:r>
        <w:t>.</w:t>
      </w:r>
    </w:p>
    <w:p w14:paraId="2F80647B" w14:textId="24638F62" w:rsidR="008A4629" w:rsidRPr="008A4629" w:rsidRDefault="00590FF9" w:rsidP="00FC3DA1">
      <w:pPr>
        <w:pStyle w:val="ListParagraph"/>
        <w:numPr>
          <w:ilvl w:val="0"/>
          <w:numId w:val="47"/>
        </w:numPr>
      </w:pPr>
      <w:r>
        <w:t>S</w:t>
      </w:r>
      <w:r w:rsidR="008A4629">
        <w:t>ubmit in Blackboard.</w:t>
      </w:r>
    </w:p>
    <w:sectPr w:rsidR="008A4629" w:rsidRPr="008A4629" w:rsidSect="002E48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CE348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59D98BE5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A5D38" w14:textId="77777777" w:rsidR="00871C57" w:rsidRDefault="00871C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4A89" w14:textId="1DD5480C" w:rsidR="00900A98" w:rsidRDefault="001E222F" w:rsidP="00900A98">
    <w:pPr>
      <w:pStyle w:val="Footer"/>
      <w:tabs>
        <w:tab w:val="right" w:pos="10080"/>
      </w:tabs>
    </w:pPr>
    <w:r>
      <w:t xml:space="preserve">Advanced </w:t>
    </w:r>
    <w:r w:rsidR="002E48CB">
      <w:t>Port</w:t>
    </w:r>
    <w:r>
      <w:t xml:space="preserve"> Scanner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DB0AC0">
      <w:rPr>
        <w:noProof/>
      </w:rPr>
      <w:t>1</w:t>
    </w:r>
    <w:r w:rsidR="00900A98">
      <w:fldChar w:fldCharType="end"/>
    </w:r>
    <w:r w:rsidR="00900A98">
      <w:t xml:space="preserve"> of </w:t>
    </w:r>
    <w:fldSimple w:instr=" NUMPAGES ">
      <w:r w:rsidR="00DB0AC0">
        <w:rPr>
          <w:noProof/>
        </w:rPr>
        <w:t>2</w:t>
      </w:r>
    </w:fldSimple>
    <w:r w:rsidR="00900A98">
      <w:tab/>
      <w:t xml:space="preserve">Revised: </w:t>
    </w:r>
    <w:r w:rsidR="00C656ED">
      <w:t>0</w:t>
    </w:r>
    <w:r w:rsidR="00871C57">
      <w:t>4</w:t>
    </w:r>
    <w:r w:rsidR="00DB0E7F">
      <w:t>/</w:t>
    </w:r>
    <w:r w:rsidR="00871C57">
      <w:t>27</w:t>
    </w:r>
    <w:r w:rsidR="00DB0E7F">
      <w:t>/20</w:t>
    </w:r>
    <w:r w:rsidR="008225D8">
      <w:t>2</w:t>
    </w:r>
    <w:r w:rsidR="00871C57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46D" w14:textId="77777777" w:rsidR="00871C57" w:rsidRDefault="00871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1B651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00056EEC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80DE" w14:textId="77777777" w:rsidR="00871C57" w:rsidRDefault="00871C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106BE" w14:textId="77777777" w:rsidR="00871C57" w:rsidRDefault="00871C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9C0F2" w14:textId="77777777" w:rsidR="00871C57" w:rsidRDefault="00871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40D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187E8B"/>
    <w:multiLevelType w:val="hybridMultilevel"/>
    <w:tmpl w:val="016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92D2F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5B6561"/>
    <w:multiLevelType w:val="multilevel"/>
    <w:tmpl w:val="12664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DD17426"/>
    <w:multiLevelType w:val="hybridMultilevel"/>
    <w:tmpl w:val="016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7F5C88"/>
    <w:multiLevelType w:val="hybridMultilevel"/>
    <w:tmpl w:val="0CCE84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78808598">
    <w:abstractNumId w:val="25"/>
  </w:num>
  <w:num w:numId="2" w16cid:durableId="2069835927">
    <w:abstractNumId w:val="23"/>
  </w:num>
  <w:num w:numId="3" w16cid:durableId="577908986">
    <w:abstractNumId w:val="16"/>
  </w:num>
  <w:num w:numId="4" w16cid:durableId="1763984558">
    <w:abstractNumId w:val="0"/>
  </w:num>
  <w:num w:numId="5" w16cid:durableId="1870416345">
    <w:abstractNumId w:val="30"/>
  </w:num>
  <w:num w:numId="6" w16cid:durableId="2137330048">
    <w:abstractNumId w:val="20"/>
  </w:num>
  <w:num w:numId="7" w16cid:durableId="579485125">
    <w:abstractNumId w:val="46"/>
  </w:num>
  <w:num w:numId="8" w16cid:durableId="246547092">
    <w:abstractNumId w:val="13"/>
  </w:num>
  <w:num w:numId="9" w16cid:durableId="1613586535">
    <w:abstractNumId w:val="40"/>
  </w:num>
  <w:num w:numId="10" w16cid:durableId="1226329788">
    <w:abstractNumId w:val="14"/>
  </w:num>
  <w:num w:numId="11" w16cid:durableId="237179735">
    <w:abstractNumId w:val="26"/>
  </w:num>
  <w:num w:numId="12" w16cid:durableId="622156090">
    <w:abstractNumId w:val="12"/>
  </w:num>
  <w:num w:numId="13" w16cid:durableId="999389267">
    <w:abstractNumId w:val="11"/>
  </w:num>
  <w:num w:numId="14" w16cid:durableId="1742676046">
    <w:abstractNumId w:val="34"/>
  </w:num>
  <w:num w:numId="15" w16cid:durableId="2141414480">
    <w:abstractNumId w:val="1"/>
  </w:num>
  <w:num w:numId="16" w16cid:durableId="1428044004">
    <w:abstractNumId w:val="35"/>
  </w:num>
  <w:num w:numId="17" w16cid:durableId="97143805">
    <w:abstractNumId w:val="38"/>
  </w:num>
  <w:num w:numId="18" w16cid:durableId="966162135">
    <w:abstractNumId w:val="31"/>
  </w:num>
  <w:num w:numId="19" w16cid:durableId="226650955">
    <w:abstractNumId w:val="27"/>
  </w:num>
  <w:num w:numId="20" w16cid:durableId="1726568113">
    <w:abstractNumId w:val="45"/>
  </w:num>
  <w:num w:numId="21" w16cid:durableId="972947549">
    <w:abstractNumId w:val="17"/>
  </w:num>
  <w:num w:numId="22" w16cid:durableId="1859268905">
    <w:abstractNumId w:val="19"/>
  </w:num>
  <w:num w:numId="23" w16cid:durableId="1206335250">
    <w:abstractNumId w:val="6"/>
  </w:num>
  <w:num w:numId="24" w16cid:durableId="2075158593">
    <w:abstractNumId w:val="18"/>
  </w:num>
  <w:num w:numId="25" w16cid:durableId="1767843755">
    <w:abstractNumId w:val="37"/>
  </w:num>
  <w:num w:numId="26" w16cid:durableId="1544950269">
    <w:abstractNumId w:val="42"/>
  </w:num>
  <w:num w:numId="27" w16cid:durableId="611518913">
    <w:abstractNumId w:val="9"/>
  </w:num>
  <w:num w:numId="28" w16cid:durableId="869605443">
    <w:abstractNumId w:val="44"/>
  </w:num>
  <w:num w:numId="29" w16cid:durableId="1501385409">
    <w:abstractNumId w:val="7"/>
  </w:num>
  <w:num w:numId="30" w16cid:durableId="136337433">
    <w:abstractNumId w:val="43"/>
  </w:num>
  <w:num w:numId="31" w16cid:durableId="1160730380">
    <w:abstractNumId w:val="24"/>
  </w:num>
  <w:num w:numId="32" w16cid:durableId="1293246783">
    <w:abstractNumId w:val="15"/>
  </w:num>
  <w:num w:numId="33" w16cid:durableId="1552036543">
    <w:abstractNumId w:val="8"/>
  </w:num>
  <w:num w:numId="34" w16cid:durableId="553855909">
    <w:abstractNumId w:val="22"/>
  </w:num>
  <w:num w:numId="35" w16cid:durableId="960573022">
    <w:abstractNumId w:val="33"/>
  </w:num>
  <w:num w:numId="36" w16cid:durableId="696083641">
    <w:abstractNumId w:val="2"/>
  </w:num>
  <w:num w:numId="37" w16cid:durableId="1592350589">
    <w:abstractNumId w:val="39"/>
  </w:num>
  <w:num w:numId="38" w16cid:durableId="1823236080">
    <w:abstractNumId w:val="21"/>
  </w:num>
  <w:num w:numId="39" w16cid:durableId="336424666">
    <w:abstractNumId w:val="10"/>
  </w:num>
  <w:num w:numId="40" w16cid:durableId="1594971120">
    <w:abstractNumId w:val="29"/>
  </w:num>
  <w:num w:numId="41" w16cid:durableId="2123838661">
    <w:abstractNumId w:val="3"/>
  </w:num>
  <w:num w:numId="42" w16cid:durableId="27992920">
    <w:abstractNumId w:val="28"/>
  </w:num>
  <w:num w:numId="43" w16cid:durableId="176584739">
    <w:abstractNumId w:val="36"/>
  </w:num>
  <w:num w:numId="44" w16cid:durableId="424618589">
    <w:abstractNumId w:val="5"/>
  </w:num>
  <w:num w:numId="45" w16cid:durableId="1763987233">
    <w:abstractNumId w:val="41"/>
  </w:num>
  <w:num w:numId="46" w16cid:durableId="2587930">
    <w:abstractNumId w:val="32"/>
  </w:num>
  <w:num w:numId="47" w16cid:durableId="27964724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S0MLQ0NTS3sDQyMDJU0lEKTi0uzszPAykwqwUAAotduSwAAAA="/>
  </w:docVars>
  <w:rsids>
    <w:rsidRoot w:val="00911152"/>
    <w:rsid w:val="0000013C"/>
    <w:rsid w:val="00005263"/>
    <w:rsid w:val="00027149"/>
    <w:rsid w:val="00030D0C"/>
    <w:rsid w:val="00041A9A"/>
    <w:rsid w:val="00056421"/>
    <w:rsid w:val="00062694"/>
    <w:rsid w:val="00090FDD"/>
    <w:rsid w:val="000A1D39"/>
    <w:rsid w:val="000A5909"/>
    <w:rsid w:val="000B2233"/>
    <w:rsid w:val="000E4C7B"/>
    <w:rsid w:val="000E7E26"/>
    <w:rsid w:val="0014188A"/>
    <w:rsid w:val="001701A2"/>
    <w:rsid w:val="001727C2"/>
    <w:rsid w:val="0017457E"/>
    <w:rsid w:val="00175A09"/>
    <w:rsid w:val="00195DDB"/>
    <w:rsid w:val="0019669C"/>
    <w:rsid w:val="00197CFA"/>
    <w:rsid w:val="001E222F"/>
    <w:rsid w:val="001F1121"/>
    <w:rsid w:val="002027C6"/>
    <w:rsid w:val="00251F96"/>
    <w:rsid w:val="002616E2"/>
    <w:rsid w:val="00263708"/>
    <w:rsid w:val="0027696D"/>
    <w:rsid w:val="00282A0B"/>
    <w:rsid w:val="0028587C"/>
    <w:rsid w:val="00293F7D"/>
    <w:rsid w:val="002A2A20"/>
    <w:rsid w:val="002B1E3C"/>
    <w:rsid w:val="002B2762"/>
    <w:rsid w:val="002B691A"/>
    <w:rsid w:val="002D46F0"/>
    <w:rsid w:val="002E48CB"/>
    <w:rsid w:val="002F07E8"/>
    <w:rsid w:val="00311876"/>
    <w:rsid w:val="003168F8"/>
    <w:rsid w:val="00323372"/>
    <w:rsid w:val="00334B14"/>
    <w:rsid w:val="003425BB"/>
    <w:rsid w:val="003435D7"/>
    <w:rsid w:val="00346066"/>
    <w:rsid w:val="00352563"/>
    <w:rsid w:val="00380EF0"/>
    <w:rsid w:val="00383D2E"/>
    <w:rsid w:val="00385D05"/>
    <w:rsid w:val="00396454"/>
    <w:rsid w:val="003A0C3B"/>
    <w:rsid w:val="003A1C57"/>
    <w:rsid w:val="003C23F5"/>
    <w:rsid w:val="003E1F74"/>
    <w:rsid w:val="003E277F"/>
    <w:rsid w:val="003E3C01"/>
    <w:rsid w:val="003E3F1D"/>
    <w:rsid w:val="003F6BE0"/>
    <w:rsid w:val="00405B87"/>
    <w:rsid w:val="004229F2"/>
    <w:rsid w:val="0042511F"/>
    <w:rsid w:val="00440049"/>
    <w:rsid w:val="00464240"/>
    <w:rsid w:val="004669A7"/>
    <w:rsid w:val="004905BC"/>
    <w:rsid w:val="00490907"/>
    <w:rsid w:val="00494C99"/>
    <w:rsid w:val="00496628"/>
    <w:rsid w:val="004D0504"/>
    <w:rsid w:val="004D2FAB"/>
    <w:rsid w:val="00505890"/>
    <w:rsid w:val="005158E8"/>
    <w:rsid w:val="005229BF"/>
    <w:rsid w:val="00527FFE"/>
    <w:rsid w:val="00535472"/>
    <w:rsid w:val="005510FB"/>
    <w:rsid w:val="00561C63"/>
    <w:rsid w:val="00563E37"/>
    <w:rsid w:val="00573956"/>
    <w:rsid w:val="00590FF9"/>
    <w:rsid w:val="005B58B5"/>
    <w:rsid w:val="005D04E3"/>
    <w:rsid w:val="005D1C1B"/>
    <w:rsid w:val="005D1CBD"/>
    <w:rsid w:val="005D77AD"/>
    <w:rsid w:val="005F0B30"/>
    <w:rsid w:val="00600036"/>
    <w:rsid w:val="006135E6"/>
    <w:rsid w:val="00661BCC"/>
    <w:rsid w:val="00667269"/>
    <w:rsid w:val="00680ADA"/>
    <w:rsid w:val="00692780"/>
    <w:rsid w:val="006B0FEA"/>
    <w:rsid w:val="006C0D7C"/>
    <w:rsid w:val="006C75D4"/>
    <w:rsid w:val="006C79D8"/>
    <w:rsid w:val="006E2737"/>
    <w:rsid w:val="00744AE5"/>
    <w:rsid w:val="007520CA"/>
    <w:rsid w:val="00757DEE"/>
    <w:rsid w:val="007602F8"/>
    <w:rsid w:val="00762BC9"/>
    <w:rsid w:val="00766E3E"/>
    <w:rsid w:val="007722BF"/>
    <w:rsid w:val="00775A15"/>
    <w:rsid w:val="00782EF4"/>
    <w:rsid w:val="007866D6"/>
    <w:rsid w:val="007913E0"/>
    <w:rsid w:val="00796121"/>
    <w:rsid w:val="007A2E90"/>
    <w:rsid w:val="007A55AA"/>
    <w:rsid w:val="007B1761"/>
    <w:rsid w:val="007B6C30"/>
    <w:rsid w:val="007C3310"/>
    <w:rsid w:val="007D5B3D"/>
    <w:rsid w:val="007E4845"/>
    <w:rsid w:val="007F6A2B"/>
    <w:rsid w:val="00803285"/>
    <w:rsid w:val="00814377"/>
    <w:rsid w:val="00821E93"/>
    <w:rsid w:val="008225D8"/>
    <w:rsid w:val="00833212"/>
    <w:rsid w:val="00836AB7"/>
    <w:rsid w:val="00844860"/>
    <w:rsid w:val="00860D4E"/>
    <w:rsid w:val="00871C57"/>
    <w:rsid w:val="00880807"/>
    <w:rsid w:val="00887F7A"/>
    <w:rsid w:val="0089035F"/>
    <w:rsid w:val="0089250C"/>
    <w:rsid w:val="00896F3F"/>
    <w:rsid w:val="008A4629"/>
    <w:rsid w:val="008B6985"/>
    <w:rsid w:val="008C2223"/>
    <w:rsid w:val="008D35F8"/>
    <w:rsid w:val="008F3F84"/>
    <w:rsid w:val="00900A98"/>
    <w:rsid w:val="00911152"/>
    <w:rsid w:val="009125F1"/>
    <w:rsid w:val="00930EB6"/>
    <w:rsid w:val="009359D1"/>
    <w:rsid w:val="00940B4F"/>
    <w:rsid w:val="00972191"/>
    <w:rsid w:val="00981D53"/>
    <w:rsid w:val="00995F72"/>
    <w:rsid w:val="009A6FE6"/>
    <w:rsid w:val="009B421C"/>
    <w:rsid w:val="009B4C51"/>
    <w:rsid w:val="009C6DAE"/>
    <w:rsid w:val="009D4704"/>
    <w:rsid w:val="009F7A8A"/>
    <w:rsid w:val="00A00CFB"/>
    <w:rsid w:val="00A12E31"/>
    <w:rsid w:val="00A12E98"/>
    <w:rsid w:val="00A332DD"/>
    <w:rsid w:val="00A33EB9"/>
    <w:rsid w:val="00A71F0C"/>
    <w:rsid w:val="00A75BC8"/>
    <w:rsid w:val="00A8191B"/>
    <w:rsid w:val="00A930DF"/>
    <w:rsid w:val="00AA1859"/>
    <w:rsid w:val="00AA6E2C"/>
    <w:rsid w:val="00AA7C18"/>
    <w:rsid w:val="00AB148C"/>
    <w:rsid w:val="00AD0626"/>
    <w:rsid w:val="00AD48C3"/>
    <w:rsid w:val="00B15156"/>
    <w:rsid w:val="00B21674"/>
    <w:rsid w:val="00B31CE8"/>
    <w:rsid w:val="00B40350"/>
    <w:rsid w:val="00B53A5D"/>
    <w:rsid w:val="00B665C0"/>
    <w:rsid w:val="00B73071"/>
    <w:rsid w:val="00B8392C"/>
    <w:rsid w:val="00BC358A"/>
    <w:rsid w:val="00BD2ADF"/>
    <w:rsid w:val="00BD3711"/>
    <w:rsid w:val="00C271B8"/>
    <w:rsid w:val="00C43560"/>
    <w:rsid w:val="00C50243"/>
    <w:rsid w:val="00C645C1"/>
    <w:rsid w:val="00C656ED"/>
    <w:rsid w:val="00C6586A"/>
    <w:rsid w:val="00C85836"/>
    <w:rsid w:val="00CA6B6F"/>
    <w:rsid w:val="00CC5ED2"/>
    <w:rsid w:val="00CD40B7"/>
    <w:rsid w:val="00CD66BE"/>
    <w:rsid w:val="00CF7CCE"/>
    <w:rsid w:val="00D16EC1"/>
    <w:rsid w:val="00D227CE"/>
    <w:rsid w:val="00D329E5"/>
    <w:rsid w:val="00D36F34"/>
    <w:rsid w:val="00D42F79"/>
    <w:rsid w:val="00D605EE"/>
    <w:rsid w:val="00D824D2"/>
    <w:rsid w:val="00D869BB"/>
    <w:rsid w:val="00D9793A"/>
    <w:rsid w:val="00DB0AC0"/>
    <w:rsid w:val="00DB0E7F"/>
    <w:rsid w:val="00DF6406"/>
    <w:rsid w:val="00DF6939"/>
    <w:rsid w:val="00DF78B8"/>
    <w:rsid w:val="00E04B58"/>
    <w:rsid w:val="00E347C4"/>
    <w:rsid w:val="00E55BDC"/>
    <w:rsid w:val="00E60206"/>
    <w:rsid w:val="00E67D8E"/>
    <w:rsid w:val="00E73A37"/>
    <w:rsid w:val="00E86CA2"/>
    <w:rsid w:val="00E961E8"/>
    <w:rsid w:val="00EA07B8"/>
    <w:rsid w:val="00EA6DFB"/>
    <w:rsid w:val="00EB11D9"/>
    <w:rsid w:val="00ED4A69"/>
    <w:rsid w:val="00EE2B23"/>
    <w:rsid w:val="00EE4059"/>
    <w:rsid w:val="00EE791C"/>
    <w:rsid w:val="00F227A6"/>
    <w:rsid w:val="00F3420F"/>
    <w:rsid w:val="00F34904"/>
    <w:rsid w:val="00F47C54"/>
    <w:rsid w:val="00F53EC0"/>
    <w:rsid w:val="00F644D0"/>
    <w:rsid w:val="00F9113B"/>
    <w:rsid w:val="00FC3DA1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408A8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421C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9B421C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B421C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B421C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60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B42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B421C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421C"/>
    <w:pPr>
      <w:ind w:left="720"/>
    </w:pPr>
  </w:style>
  <w:style w:type="character" w:styleId="FollowedHyperlink">
    <w:name w:val="FollowedHyperlink"/>
    <w:rsid w:val="009B421C"/>
    <w:rPr>
      <w:color w:val="800080"/>
      <w:u w:val="single"/>
    </w:rPr>
  </w:style>
  <w:style w:type="paragraph" w:styleId="Footer">
    <w:name w:val="footer"/>
    <w:basedOn w:val="Normal"/>
    <w:link w:val="FooterChar"/>
    <w:rsid w:val="009B421C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9B421C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9B421C"/>
    <w:rPr>
      <w:color w:val="0000FF"/>
      <w:u w:val="single"/>
    </w:rPr>
  </w:style>
  <w:style w:type="paragraph" w:customStyle="1" w:styleId="NumberedHeading2">
    <w:name w:val="Numbered Heading 2"/>
    <w:basedOn w:val="Normal"/>
    <w:rsid w:val="009B421C"/>
    <w:pPr>
      <w:numPr>
        <w:numId w:val="1"/>
      </w:numPr>
    </w:pPr>
  </w:style>
  <w:style w:type="paragraph" w:customStyle="1" w:styleId="Outlinenumbering">
    <w:name w:val="Outline numbering"/>
    <w:basedOn w:val="Normal"/>
    <w:rsid w:val="009B421C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9B421C"/>
  </w:style>
  <w:style w:type="character" w:customStyle="1" w:styleId="label">
    <w:name w:val="label"/>
    <w:basedOn w:val="DefaultParagraphFont"/>
    <w:rsid w:val="00803285"/>
  </w:style>
  <w:style w:type="character" w:customStyle="1" w:styleId="manuallabel">
    <w:name w:val="manuallabel"/>
    <w:basedOn w:val="DefaultParagraphFont"/>
    <w:rsid w:val="00803285"/>
  </w:style>
  <w:style w:type="paragraph" w:styleId="NormalWeb">
    <w:name w:val="Normal (Web)"/>
    <w:basedOn w:val="Normal"/>
    <w:uiPriority w:val="99"/>
    <w:unhideWhenUsed/>
    <w:rsid w:val="0080328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0328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60206"/>
    <w:rPr>
      <w:color w:val="808080"/>
    </w:rPr>
  </w:style>
  <w:style w:type="character" w:customStyle="1" w:styleId="RED">
    <w:name w:val="RED"/>
    <w:basedOn w:val="DefaultParagraphFont"/>
    <w:uiPriority w:val="1"/>
    <w:rsid w:val="00E60206"/>
    <w:rPr>
      <w:color w:val="FF0000"/>
    </w:rPr>
  </w:style>
  <w:style w:type="character" w:customStyle="1" w:styleId="Red0">
    <w:name w:val="Red"/>
    <w:basedOn w:val="DefaultParagraphFont"/>
    <w:uiPriority w:val="1"/>
    <w:rsid w:val="00A33EB9"/>
    <w:rPr>
      <w:color w:val="FF0000"/>
    </w:rPr>
  </w:style>
  <w:style w:type="character" w:customStyle="1" w:styleId="Heading4Char">
    <w:name w:val="Heading 4 Char"/>
    <w:basedOn w:val="DefaultParagraphFont"/>
    <w:link w:val="Heading4"/>
    <w:semiHidden/>
    <w:rsid w:val="007602F8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character" w:customStyle="1" w:styleId="jsa-list-span">
    <w:name w:val="jsa-list-span"/>
    <w:basedOn w:val="DefaultParagraphFont"/>
    <w:rsid w:val="007602F8"/>
  </w:style>
  <w:style w:type="paragraph" w:styleId="TOCHeading">
    <w:name w:val="TOC Heading"/>
    <w:basedOn w:val="Heading1"/>
    <w:next w:val="Normal"/>
    <w:uiPriority w:val="39"/>
    <w:unhideWhenUsed/>
    <w:qFormat/>
    <w:rsid w:val="009B421C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D3711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9B421C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B421C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B421C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9B421C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0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advanced-port-scanner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BF3E7727404EC7A2D4B6744370E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6BE18-1FBC-4A46-9A30-1162E482F649}"/>
      </w:docPartPr>
      <w:docPartBody>
        <w:p w:rsidR="002E0B5C" w:rsidRDefault="002E0B5C" w:rsidP="002E0B5C">
          <w:pPr>
            <w:pStyle w:val="6BBF3E7727404EC7A2D4B6744370E1BB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D42A8ECA23AD401DBBFA269336B43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28C61-2F29-499B-B99C-B3FC0F41E908}"/>
      </w:docPartPr>
      <w:docPartBody>
        <w:p w:rsidR="002E0B5C" w:rsidRDefault="002E0B5C" w:rsidP="002E0B5C">
          <w:pPr>
            <w:pStyle w:val="D42A8ECA23AD401DBBFA269336B431A9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B2D5BCE252E4C74A770328BDB720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22FE7-4752-4F84-894B-9178A792290B}"/>
      </w:docPartPr>
      <w:docPartBody>
        <w:p w:rsidR="002E0B5C" w:rsidRDefault="002E0B5C" w:rsidP="002E0B5C">
          <w:pPr>
            <w:pStyle w:val="0B2D5BCE252E4C74A770328BDB7200EC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016F5B3D48F4A1397CB760E2DC68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FCD86-DD2F-44E8-8FFD-6E7C3DFBF3ED}"/>
      </w:docPartPr>
      <w:docPartBody>
        <w:p w:rsidR="002E0B5C" w:rsidRDefault="002E0B5C" w:rsidP="002E0B5C">
          <w:pPr>
            <w:pStyle w:val="B016F5B3D48F4A1397CB760E2DC68EEF1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AE0EE29B2E3844B4BA960AC9D149C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BF1E0-D346-4D04-A1D7-EA1CE2C7AEFA}"/>
      </w:docPartPr>
      <w:docPartBody>
        <w:p w:rsidR="006F59A8" w:rsidRDefault="00587505" w:rsidP="00587505">
          <w:pPr>
            <w:pStyle w:val="AE0EE29B2E3844B4BA960AC9D149C8D8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87784FBC56FB4C5D9B8C41CB17AFB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860F9-6E99-4BA5-9212-9022DE02CC30}"/>
      </w:docPartPr>
      <w:docPartBody>
        <w:p w:rsidR="006F59A8" w:rsidRDefault="00587505" w:rsidP="00587505">
          <w:pPr>
            <w:pStyle w:val="87784FBC56FB4C5D9B8C41CB17AFB25D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FB20085ADA0D43269F269B45CF388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E010A-07EA-4D6A-BB75-1408FA1B9AE6}"/>
      </w:docPartPr>
      <w:docPartBody>
        <w:p w:rsidR="006F59A8" w:rsidRDefault="00587505" w:rsidP="00587505">
          <w:pPr>
            <w:pStyle w:val="FB20085ADA0D43269F269B45CF38864B"/>
          </w:pPr>
          <w:r w:rsidRPr="008A4629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8F"/>
    <w:rsid w:val="002E0B5C"/>
    <w:rsid w:val="003A1C57"/>
    <w:rsid w:val="00587505"/>
    <w:rsid w:val="006F59A8"/>
    <w:rsid w:val="00CD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7505"/>
    <w:rPr>
      <w:color w:val="808080"/>
    </w:rPr>
  </w:style>
  <w:style w:type="paragraph" w:customStyle="1" w:styleId="6BBF3E7727404EC7A2D4B6744370E1BB1">
    <w:name w:val="6BBF3E7727404EC7A2D4B6744370E1BB1"/>
    <w:rsid w:val="002E0B5C"/>
    <w:pPr>
      <w:spacing w:before="120" w:after="60" w:line="288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D42A8ECA23AD401DBBFA269336B431A91">
    <w:name w:val="D42A8ECA23AD401DBBFA269336B431A91"/>
    <w:rsid w:val="002E0B5C"/>
    <w:pPr>
      <w:spacing w:before="120" w:after="60" w:line="288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0B2D5BCE252E4C74A770328BDB7200EC1">
    <w:name w:val="0B2D5BCE252E4C74A770328BDB7200EC1"/>
    <w:rsid w:val="002E0B5C"/>
    <w:pPr>
      <w:spacing w:before="120" w:after="60" w:line="288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B016F5B3D48F4A1397CB760E2DC68EEF1">
    <w:name w:val="B016F5B3D48F4A1397CB760E2DC68EEF1"/>
    <w:rsid w:val="002E0B5C"/>
    <w:pPr>
      <w:spacing w:before="120" w:after="60" w:line="288" w:lineRule="auto"/>
    </w:pPr>
    <w:rPr>
      <w:rFonts w:ascii="Verdana" w:eastAsia="Times New Roman" w:hAnsi="Verdana" w:cs="Times New Roman"/>
      <w:sz w:val="20"/>
      <w:szCs w:val="24"/>
    </w:rPr>
  </w:style>
  <w:style w:type="paragraph" w:customStyle="1" w:styleId="AE0EE29B2E3844B4BA960AC9D149C8D8">
    <w:name w:val="AE0EE29B2E3844B4BA960AC9D149C8D8"/>
    <w:rsid w:val="00587505"/>
  </w:style>
  <w:style w:type="paragraph" w:customStyle="1" w:styleId="87784FBC56FB4C5D9B8C41CB17AFB25D">
    <w:name w:val="87784FBC56FB4C5D9B8C41CB17AFB25D"/>
    <w:rsid w:val="00587505"/>
  </w:style>
  <w:style w:type="paragraph" w:customStyle="1" w:styleId="FB20085ADA0D43269F269B45CF38864B">
    <w:name w:val="FB20085ADA0D43269F269B45CF38864B"/>
    <w:rsid w:val="00587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68</TotalTime>
  <Pages>2</Pages>
  <Words>326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66</cp:revision>
  <cp:lastPrinted>2025-04-27T12:47:00Z</cp:lastPrinted>
  <dcterms:created xsi:type="dcterms:W3CDTF">2020-11-08T15:30:00Z</dcterms:created>
  <dcterms:modified xsi:type="dcterms:W3CDTF">2025-04-27T12:47:00Z</dcterms:modified>
</cp:coreProperties>
</file>