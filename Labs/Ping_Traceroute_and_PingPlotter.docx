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61B1" w14:textId="77777777" w:rsidR="003B5A3B" w:rsidRDefault="00921F73" w:rsidP="00715C1F">
      <w:pPr>
        <w:pStyle w:val="Heading1"/>
      </w:pPr>
      <w:r>
        <w:t>Using Ping</w:t>
      </w:r>
      <w:r w:rsidR="0039521A">
        <w:t>, Traceroute</w:t>
      </w:r>
      <w:r w:rsidR="00892AE2">
        <w:t>,</w:t>
      </w:r>
      <w:r>
        <w:t xml:space="preserve"> and Ping Plotter to Troubleshoot Network Connectivity</w:t>
      </w:r>
    </w:p>
    <w:p w14:paraId="36E99ABE" w14:textId="3606C640" w:rsidR="00E70924" w:rsidRDefault="00E70924">
      <w:r w:rsidRPr="00E70924">
        <w:t xml:space="preserve">Time required: </w:t>
      </w:r>
      <w:r w:rsidR="00817D35">
        <w:t>45</w:t>
      </w:r>
      <w:r w:rsidRPr="00E70924">
        <w:t xml:space="preserve"> minutes</w:t>
      </w:r>
    </w:p>
    <w:p w14:paraId="3AE243E4" w14:textId="77777777" w:rsidR="0037609C" w:rsidRDefault="0037609C" w:rsidP="0037609C">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155345A4" w14:textId="77777777" w:rsidR="0037609C" w:rsidRDefault="0037609C" w:rsidP="0037609C">
      <w:pPr>
        <w:pStyle w:val="ListParagraph"/>
        <w:numPr>
          <w:ilvl w:val="0"/>
          <w:numId w:val="48"/>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36A366D1" w14:textId="77777777" w:rsidR="0037609C" w:rsidRDefault="0037609C" w:rsidP="0037609C">
      <w:pPr>
        <w:pStyle w:val="ListParagraph"/>
        <w:numPr>
          <w:ilvl w:val="0"/>
          <w:numId w:val="48"/>
        </w:numPr>
      </w:pPr>
      <w:r>
        <w:t>Click and Drag your mouse around whatever you want to snip.</w:t>
      </w:r>
    </w:p>
    <w:p w14:paraId="35AC2948" w14:textId="77777777" w:rsidR="0037609C" w:rsidRDefault="0037609C" w:rsidP="0037609C">
      <w:pPr>
        <w:pStyle w:val="ListParagraph"/>
        <w:numPr>
          <w:ilvl w:val="0"/>
          <w:numId w:val="48"/>
        </w:numPr>
      </w:pPr>
      <w:r>
        <w:t>Release the mouse button. This places the snip into the Windows Clipboard.</w:t>
      </w:r>
    </w:p>
    <w:p w14:paraId="28B88254" w14:textId="77777777" w:rsidR="0037609C" w:rsidRDefault="0037609C" w:rsidP="0037609C">
      <w:pPr>
        <w:pStyle w:val="ListParagraph"/>
        <w:numPr>
          <w:ilvl w:val="0"/>
          <w:numId w:val="48"/>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496C9BD1" w14:textId="77777777" w:rsidR="0037609C" w:rsidRDefault="00B9213D" w:rsidP="0037609C">
      <w:pPr>
        <w:pStyle w:val="Heading2"/>
      </w:pPr>
      <w:r>
        <w:t xml:space="preserve">Lab </w:t>
      </w:r>
      <w:r w:rsidR="003964E8">
        <w:t>Description</w:t>
      </w:r>
    </w:p>
    <w:p w14:paraId="66A28FD1" w14:textId="77777777" w:rsidR="00AA178E" w:rsidRDefault="00AA178E">
      <w:r>
        <w:t>In this lab, we will simulate troubleshooting network connectivity with Ping</w:t>
      </w:r>
      <w:r w:rsidR="00774BFB">
        <w:t>, Tracert</w:t>
      </w:r>
      <w:r w:rsidR="00BE2E7C">
        <w:t xml:space="preserve"> (Traceroute)</w:t>
      </w:r>
      <w:r w:rsidR="00774BFB">
        <w:t>,</w:t>
      </w:r>
      <w:r>
        <w:t xml:space="preserve"> and Ping Plotter</w:t>
      </w:r>
      <w:r w:rsidR="00397E2B">
        <w:t>. When troubleshooting network connectivity, always start from the closest point, and work your way outwards.</w:t>
      </w:r>
    </w:p>
    <w:p w14:paraId="05743E8A" w14:textId="77777777" w:rsidR="00774BFB" w:rsidRPr="00B47D78" w:rsidRDefault="00774BFB" w:rsidP="00715C1F">
      <w:pPr>
        <w:pStyle w:val="Heading2"/>
      </w:pPr>
      <w:r w:rsidRPr="00B47D78">
        <w:t>About Ping</w:t>
      </w:r>
    </w:p>
    <w:p w14:paraId="578FE00A" w14:textId="77777777" w:rsidR="00C048EA" w:rsidRDefault="00C048EA">
      <w:r>
        <w:t>The Ping utility is one of the basic tools used to check network connectivity in a TCP/IP network. Every operating System that supports TCP/IP also supports the Ping command.</w:t>
      </w:r>
    </w:p>
    <w:p w14:paraId="4592CA68" w14:textId="77777777" w:rsidR="00C048EA" w:rsidRDefault="00C048EA">
      <w:r>
        <w:t>The Ping command works by sending an ICMP message to the target asking for a reply.</w:t>
      </w:r>
      <w:r w:rsidR="00067D25">
        <w:t xml:space="preserve"> If the message reaches the target, it sends an ICMP reply. This indicates that you have network connectivity between the computer where you used the Ping command and the computer you are trying to reach.</w:t>
      </w:r>
    </w:p>
    <w:p w14:paraId="2B6BCB67" w14:textId="184212FC" w:rsidR="00067D25" w:rsidRDefault="00067D25">
      <w:r>
        <w:t>When you use the Ping command</w:t>
      </w:r>
      <w:r w:rsidR="007E448C">
        <w:t xml:space="preserve"> to troubleshoot a connectivity problem, you should first verify that TCP/IP is working locally properly by pinging the loopback address</w:t>
      </w:r>
      <w:r w:rsidR="007C6530">
        <w:t xml:space="preserve"> (also called localhost)</w:t>
      </w:r>
      <w:r w:rsidR="007E448C">
        <w:t xml:space="preserve"> </w:t>
      </w:r>
      <w:r w:rsidR="007E448C" w:rsidRPr="007C6530">
        <w:rPr>
          <w:b/>
        </w:rPr>
        <w:t>(127.0.0.1)</w:t>
      </w:r>
      <w:r w:rsidR="007E448C">
        <w:t xml:space="preserve"> and then the computer’s own IP address. Then, you should ping each stop along the way to the remote host that you cannot reach to verity that you can reach each stop.</w:t>
      </w:r>
    </w:p>
    <w:p w14:paraId="39DF0C43" w14:textId="6C52806E" w:rsidR="00BE3E56" w:rsidRDefault="00BE3E56">
      <w:r w:rsidRPr="00BE3E56">
        <w:rPr>
          <w:b/>
          <w:bCs/>
        </w:rPr>
        <w:t>NOTE:</w:t>
      </w:r>
      <w:r>
        <w:t xml:space="preserve"> We are using IPV4 addresses only.</w:t>
      </w:r>
    </w:p>
    <w:p w14:paraId="6166FD2A" w14:textId="77777777" w:rsidR="00AA178E" w:rsidRPr="00B47D78" w:rsidRDefault="00B47D78" w:rsidP="0029510F">
      <w:pPr>
        <w:pStyle w:val="Heading2"/>
      </w:pPr>
      <w:r>
        <w:lastRenderedPageBreak/>
        <w:t>Use</w:t>
      </w:r>
      <w:r w:rsidR="00AA178E" w:rsidRPr="00B47D78">
        <w:t xml:space="preserve"> Ping</w:t>
      </w:r>
    </w:p>
    <w:p w14:paraId="470B30CA" w14:textId="4931F540" w:rsidR="00966111" w:rsidRDefault="00966111" w:rsidP="00431F4D">
      <w:pPr>
        <w:numPr>
          <w:ilvl w:val="0"/>
          <w:numId w:val="1"/>
        </w:numPr>
        <w:ind w:left="720"/>
      </w:pPr>
      <w:r>
        <w:t xml:space="preserve">Use </w:t>
      </w:r>
      <w:r w:rsidRPr="003F43EC">
        <w:rPr>
          <w:b/>
        </w:rPr>
        <w:t>ipconfig /all</w:t>
      </w:r>
      <w:r>
        <w:t xml:space="preserve"> to discover your gateway and DNS addresses.</w:t>
      </w:r>
      <w:r w:rsidR="009B4D80">
        <w:t xml:space="preserve"> Use the adapter that is connected to your network. It will have an IPV4 address, Subnet Mask, Gateway, and DNS Server IPv4 IP addresses.</w:t>
      </w:r>
      <w:r>
        <w:t xml:space="preserve"> Make a note of these addresses.</w:t>
      </w:r>
    </w:p>
    <w:p w14:paraId="135B8AE1" w14:textId="78A6C5CC" w:rsidR="00EF1ECA" w:rsidRDefault="00EF1ECA" w:rsidP="00431F4D">
      <w:pPr>
        <w:numPr>
          <w:ilvl w:val="0"/>
          <w:numId w:val="1"/>
        </w:numPr>
        <w:ind w:left="720"/>
        <w:rPr>
          <w:b/>
        </w:rPr>
      </w:pPr>
      <w:r w:rsidRPr="00EF1ECA">
        <w:rPr>
          <w:b/>
        </w:rPr>
        <w:t>Insert a screenshot</w:t>
      </w:r>
      <w:r w:rsidR="009B4D80">
        <w:rPr>
          <w:b/>
        </w:rPr>
        <w:t xml:space="preserve"> showing the adapter connected to your network that has internet access</w:t>
      </w:r>
      <w:r w:rsidRPr="00EF1ECA">
        <w:rPr>
          <w:b/>
        </w:rPr>
        <w:t>:</w:t>
      </w:r>
    </w:p>
    <w:sdt>
      <w:sdtPr>
        <w:rPr>
          <w:rStyle w:val="Red"/>
        </w:rPr>
        <w:id w:val="1172533013"/>
        <w:placeholder>
          <w:docPart w:val="67FC382481D24AF79E5669869BFA3B38"/>
        </w:placeholder>
        <w:showingPlcHdr/>
      </w:sdtPr>
      <w:sdtEndPr>
        <w:rPr>
          <w:rStyle w:val="Red"/>
        </w:rPr>
      </w:sdtEndPr>
      <w:sdtContent>
        <w:p w14:paraId="39EB96E1" w14:textId="77777777" w:rsidR="004A62BE" w:rsidRDefault="004A62BE" w:rsidP="00431F4D">
          <w:pPr>
            <w:ind w:left="360"/>
            <w:rPr>
              <w:rStyle w:val="Red"/>
            </w:rPr>
          </w:pPr>
          <w:r>
            <w:rPr>
              <w:rStyle w:val="PlaceholderText"/>
              <w:color w:val="FF0000"/>
            </w:rPr>
            <w:t>Click or tap here to enter text.</w:t>
          </w:r>
        </w:p>
      </w:sdtContent>
    </w:sdt>
    <w:p w14:paraId="1E0817F9" w14:textId="77777777" w:rsidR="00056459" w:rsidRDefault="004A62BE" w:rsidP="00431F4D">
      <w:pPr>
        <w:numPr>
          <w:ilvl w:val="0"/>
          <w:numId w:val="1"/>
        </w:numPr>
        <w:ind w:left="720"/>
      </w:pPr>
      <w:r>
        <w:t xml:space="preserve"> </w:t>
      </w:r>
      <w:r w:rsidR="009D2161">
        <w:t>Unplug your workstation from the network or disable your wireless card.</w:t>
      </w:r>
    </w:p>
    <w:p w14:paraId="378C63F4" w14:textId="77777777" w:rsidR="00AA178E" w:rsidRPr="00AA178E" w:rsidRDefault="00AA178E" w:rsidP="00431F4D">
      <w:pPr>
        <w:numPr>
          <w:ilvl w:val="0"/>
          <w:numId w:val="1"/>
        </w:numPr>
        <w:ind w:left="720"/>
      </w:pPr>
      <w:r>
        <w:t xml:space="preserve">At the command prompt type: </w:t>
      </w:r>
      <w:r w:rsidRPr="00AA178E">
        <w:rPr>
          <w:b/>
        </w:rPr>
        <w:t>ping 127.0.0.1</w:t>
      </w:r>
    </w:p>
    <w:p w14:paraId="1FE35FD5" w14:textId="77777777" w:rsidR="00AA178E" w:rsidRDefault="00AA178E" w:rsidP="00431F4D">
      <w:pPr>
        <w:numPr>
          <w:ilvl w:val="0"/>
          <w:numId w:val="1"/>
        </w:numPr>
        <w:ind w:left="720"/>
      </w:pPr>
      <w:r w:rsidRPr="00AA178E">
        <w:t>You should have 4 successful replies</w:t>
      </w:r>
      <w:r>
        <w:t>.</w:t>
      </w:r>
    </w:p>
    <w:p w14:paraId="70E04033" w14:textId="79E9E0F6" w:rsidR="00AA178E" w:rsidRDefault="005F3684" w:rsidP="00431F4D">
      <w:pPr>
        <w:numPr>
          <w:ilvl w:val="0"/>
          <w:numId w:val="1"/>
        </w:numPr>
        <w:ind w:left="720"/>
      </w:pPr>
      <w:r>
        <w:t>At the command prompt type:</w:t>
      </w:r>
      <w:r w:rsidR="00AA178E">
        <w:t xml:space="preserve"> </w:t>
      </w:r>
      <w:r w:rsidR="00AA178E" w:rsidRPr="00AA178E">
        <w:rPr>
          <w:b/>
        </w:rPr>
        <w:t>ping x.x.x.x</w:t>
      </w:r>
      <w:r w:rsidR="002B3A28">
        <w:rPr>
          <w:b/>
        </w:rPr>
        <w:br/>
      </w:r>
      <w:r w:rsidR="00AA178E">
        <w:t>(</w:t>
      </w:r>
      <w:r w:rsidR="00A77817">
        <w:t>S</w:t>
      </w:r>
      <w:r w:rsidR="00FF2515">
        <w:t>ubstitute the IP address of your router/Gateway for</w:t>
      </w:r>
      <w:r w:rsidR="00AA178E">
        <w:t xml:space="preserve"> x.x.x.x.</w:t>
      </w:r>
      <w:r w:rsidR="00FF2515">
        <w:t xml:space="preserve"> Do not ping x.x.x.x</w:t>
      </w:r>
      <w:r w:rsidR="00AA178E">
        <w:t>)</w:t>
      </w:r>
    </w:p>
    <w:p w14:paraId="660BCBDA" w14:textId="77777777" w:rsidR="004D68D6" w:rsidRDefault="00722ECE" w:rsidP="00431F4D">
      <w:pPr>
        <w:numPr>
          <w:ilvl w:val="0"/>
          <w:numId w:val="1"/>
        </w:numPr>
        <w:ind w:left="720"/>
        <w:rPr>
          <w:b/>
        </w:rPr>
      </w:pPr>
      <w:r w:rsidRPr="0073621B">
        <w:rPr>
          <w:b/>
        </w:rPr>
        <w:t>Do you have successful replies?</w:t>
      </w:r>
    </w:p>
    <w:sdt>
      <w:sdtPr>
        <w:rPr>
          <w:rStyle w:val="Red"/>
        </w:rPr>
        <w:id w:val="810296831"/>
        <w:placeholder>
          <w:docPart w:val="933F03F47D3E4552B42004C78B6D6EE7"/>
        </w:placeholder>
        <w:showingPlcHdr/>
      </w:sdtPr>
      <w:sdtEndPr>
        <w:rPr>
          <w:rStyle w:val="Red"/>
        </w:rPr>
      </w:sdtEndPr>
      <w:sdtContent>
        <w:p w14:paraId="6D98569D" w14:textId="77777777" w:rsidR="004D68D6" w:rsidRDefault="004D68D6" w:rsidP="00431F4D">
          <w:pPr>
            <w:ind w:left="360"/>
            <w:rPr>
              <w:rStyle w:val="Red"/>
            </w:rPr>
          </w:pPr>
          <w:r>
            <w:rPr>
              <w:rStyle w:val="PlaceholderText"/>
              <w:color w:val="FF0000"/>
            </w:rPr>
            <w:t>Click or tap here to enter text.</w:t>
          </w:r>
        </w:p>
      </w:sdtContent>
    </w:sdt>
    <w:p w14:paraId="083FBEDF" w14:textId="77777777" w:rsidR="0073621B" w:rsidRDefault="0073621B" w:rsidP="00431F4D">
      <w:pPr>
        <w:numPr>
          <w:ilvl w:val="0"/>
          <w:numId w:val="1"/>
        </w:numPr>
        <w:ind w:left="720"/>
        <w:rPr>
          <w:b/>
        </w:rPr>
      </w:pPr>
      <w:r w:rsidRPr="0073621B">
        <w:rPr>
          <w:b/>
        </w:rPr>
        <w:t>Why?</w:t>
      </w:r>
    </w:p>
    <w:sdt>
      <w:sdtPr>
        <w:rPr>
          <w:rStyle w:val="Red"/>
        </w:rPr>
        <w:id w:val="1671750701"/>
        <w:placeholder>
          <w:docPart w:val="98A31F971B2B4A3C9CF714C37A583C13"/>
        </w:placeholder>
        <w:showingPlcHdr/>
      </w:sdtPr>
      <w:sdtEndPr>
        <w:rPr>
          <w:rStyle w:val="Red"/>
        </w:rPr>
      </w:sdtEndPr>
      <w:sdtContent>
        <w:p w14:paraId="108A31FA" w14:textId="77777777" w:rsidR="004D68D6" w:rsidRDefault="004D68D6" w:rsidP="00431F4D">
          <w:pPr>
            <w:ind w:left="360"/>
            <w:rPr>
              <w:rStyle w:val="Red"/>
            </w:rPr>
          </w:pPr>
          <w:r>
            <w:rPr>
              <w:rStyle w:val="PlaceholderText"/>
              <w:color w:val="FF0000"/>
            </w:rPr>
            <w:t>Click or tap here to enter text.</w:t>
          </w:r>
        </w:p>
      </w:sdtContent>
    </w:sdt>
    <w:p w14:paraId="20AC09CE" w14:textId="77777777" w:rsidR="006D68BE" w:rsidRDefault="006D68BE" w:rsidP="00431F4D">
      <w:pPr>
        <w:numPr>
          <w:ilvl w:val="0"/>
          <w:numId w:val="1"/>
        </w:numPr>
        <w:ind w:left="720"/>
        <w:rPr>
          <w:b/>
        </w:rPr>
      </w:pPr>
      <w:r>
        <w:rPr>
          <w:b/>
        </w:rPr>
        <w:t>Insert a screenshot:</w:t>
      </w:r>
    </w:p>
    <w:sdt>
      <w:sdtPr>
        <w:rPr>
          <w:rStyle w:val="Red"/>
        </w:rPr>
        <w:id w:val="1467631790"/>
        <w:placeholder>
          <w:docPart w:val="F5C0072ED517470BA9D1D0B23835BB7B"/>
        </w:placeholder>
        <w:showingPlcHdr/>
      </w:sdtPr>
      <w:sdtEndPr>
        <w:rPr>
          <w:rStyle w:val="Red"/>
        </w:rPr>
      </w:sdtEndPr>
      <w:sdtContent>
        <w:p w14:paraId="0300F057" w14:textId="77777777" w:rsidR="00A41281" w:rsidRDefault="00A41281" w:rsidP="00431F4D">
          <w:pPr>
            <w:ind w:left="360"/>
            <w:rPr>
              <w:rStyle w:val="Red"/>
            </w:rPr>
          </w:pPr>
          <w:r>
            <w:rPr>
              <w:rStyle w:val="PlaceholderText"/>
              <w:color w:val="FF0000"/>
            </w:rPr>
            <w:t>Click or tap here to enter text.</w:t>
          </w:r>
        </w:p>
      </w:sdtContent>
    </w:sdt>
    <w:p w14:paraId="5610FE8A" w14:textId="77777777" w:rsidR="00781DDC" w:rsidRDefault="00781DDC" w:rsidP="00431F4D">
      <w:pPr>
        <w:numPr>
          <w:ilvl w:val="0"/>
          <w:numId w:val="1"/>
        </w:numPr>
        <w:ind w:left="720"/>
      </w:pPr>
      <w:r>
        <w:t>Plug your computer back into the network</w:t>
      </w:r>
      <w:r w:rsidR="008D13EF">
        <w:t xml:space="preserve"> or enable your wireless card</w:t>
      </w:r>
      <w:r>
        <w:t>.</w:t>
      </w:r>
    </w:p>
    <w:p w14:paraId="6501D22B" w14:textId="77777777" w:rsidR="00781DDC" w:rsidRPr="004109C8" w:rsidRDefault="00781DDC" w:rsidP="00431F4D">
      <w:pPr>
        <w:numPr>
          <w:ilvl w:val="0"/>
          <w:numId w:val="1"/>
        </w:numPr>
        <w:ind w:left="720"/>
      </w:pPr>
      <w:r>
        <w:t>Ping your router/gateway again. It should be successful this time.</w:t>
      </w:r>
      <w:r w:rsidR="008E7D98">
        <w:t xml:space="preserve"> You have confirmed operation of your local network.</w:t>
      </w:r>
    </w:p>
    <w:p w14:paraId="11E8AAE5" w14:textId="77777777" w:rsidR="009E212C" w:rsidRDefault="009E212C" w:rsidP="00431F4D">
      <w:pPr>
        <w:numPr>
          <w:ilvl w:val="0"/>
          <w:numId w:val="1"/>
        </w:numPr>
        <w:ind w:left="720"/>
        <w:rPr>
          <w:b/>
        </w:rPr>
      </w:pPr>
      <w:r w:rsidRPr="009E212C">
        <w:rPr>
          <w:b/>
        </w:rPr>
        <w:t>Insert a screenshot:</w:t>
      </w:r>
    </w:p>
    <w:sdt>
      <w:sdtPr>
        <w:rPr>
          <w:rStyle w:val="Red"/>
        </w:rPr>
        <w:id w:val="-528422799"/>
        <w:placeholder>
          <w:docPart w:val="7EF3EAB9E667416293818F8CE4FF371D"/>
        </w:placeholder>
        <w:showingPlcHdr/>
      </w:sdtPr>
      <w:sdtEndPr>
        <w:rPr>
          <w:rStyle w:val="Red"/>
        </w:rPr>
      </w:sdtEndPr>
      <w:sdtContent>
        <w:p w14:paraId="25F0BC8E" w14:textId="77777777" w:rsidR="00863608" w:rsidRDefault="00863608" w:rsidP="00431F4D">
          <w:pPr>
            <w:ind w:left="360"/>
            <w:rPr>
              <w:rStyle w:val="Red"/>
            </w:rPr>
          </w:pPr>
          <w:r>
            <w:rPr>
              <w:rStyle w:val="PlaceholderText"/>
              <w:color w:val="FF0000"/>
            </w:rPr>
            <w:t>Click or tap here to enter text.</w:t>
          </w:r>
        </w:p>
      </w:sdtContent>
    </w:sdt>
    <w:p w14:paraId="1F7E5141" w14:textId="4F1F90D7" w:rsidR="00226C2B" w:rsidRDefault="00226C2B" w:rsidP="00431F4D">
      <w:pPr>
        <w:numPr>
          <w:ilvl w:val="0"/>
          <w:numId w:val="1"/>
        </w:numPr>
        <w:ind w:left="720"/>
      </w:pPr>
      <w:r>
        <w:t xml:space="preserve">At the command prompt type: </w:t>
      </w:r>
      <w:r w:rsidRPr="008720B8">
        <w:rPr>
          <w:b/>
        </w:rPr>
        <w:t>ping DNSServerAddress</w:t>
      </w:r>
      <w:r>
        <w:t xml:space="preserve"> (Where DNSServerAddress is the address of one of </w:t>
      </w:r>
      <w:r w:rsidR="00863608">
        <w:t>the</w:t>
      </w:r>
      <w:r>
        <w:t xml:space="preserve"> DNS servers you noted earlier.</w:t>
      </w:r>
      <w:r w:rsidR="003933D5">
        <w:t xml:space="preserve"> Do not ping DNSServerAddress, this is a placeholder only.</w:t>
      </w:r>
      <w:r>
        <w:t>)</w:t>
      </w:r>
    </w:p>
    <w:p w14:paraId="4BFFF0E5" w14:textId="77777777" w:rsidR="008720B8" w:rsidRPr="009E212C" w:rsidRDefault="008720B8" w:rsidP="00431F4D">
      <w:pPr>
        <w:numPr>
          <w:ilvl w:val="0"/>
          <w:numId w:val="1"/>
        </w:numPr>
        <w:ind w:left="720"/>
        <w:rPr>
          <w:b/>
        </w:rPr>
      </w:pPr>
      <w:r w:rsidRPr="009E212C">
        <w:rPr>
          <w:b/>
        </w:rPr>
        <w:t>Insert a screenshot:</w:t>
      </w:r>
    </w:p>
    <w:sdt>
      <w:sdtPr>
        <w:rPr>
          <w:rStyle w:val="Red"/>
        </w:rPr>
        <w:id w:val="-928957865"/>
        <w:placeholder>
          <w:docPart w:val="D19F8EE9176F449AB8AD7E3AE9813A5B"/>
        </w:placeholder>
        <w:showingPlcHdr/>
      </w:sdtPr>
      <w:sdtEndPr>
        <w:rPr>
          <w:rStyle w:val="Red"/>
        </w:rPr>
      </w:sdtEndPr>
      <w:sdtContent>
        <w:p w14:paraId="34C96991" w14:textId="77777777" w:rsidR="009165D2" w:rsidRDefault="009165D2" w:rsidP="00431F4D">
          <w:pPr>
            <w:ind w:left="360"/>
            <w:rPr>
              <w:rStyle w:val="Red"/>
            </w:rPr>
          </w:pPr>
          <w:r>
            <w:rPr>
              <w:rStyle w:val="PlaceholderText"/>
              <w:color w:val="FF0000"/>
            </w:rPr>
            <w:t>Click or tap here to enter text.</w:t>
          </w:r>
        </w:p>
      </w:sdtContent>
    </w:sdt>
    <w:p w14:paraId="2DE3BA7E" w14:textId="77777777" w:rsidR="008720B8" w:rsidRDefault="008720B8" w:rsidP="00431F4D">
      <w:pPr>
        <w:pStyle w:val="ListParagraph"/>
        <w:numPr>
          <w:ilvl w:val="0"/>
          <w:numId w:val="1"/>
        </w:numPr>
        <w:ind w:left="720"/>
        <w:rPr>
          <w:b/>
        </w:rPr>
      </w:pPr>
      <w:r w:rsidRPr="003A62FE">
        <w:rPr>
          <w:b/>
        </w:rPr>
        <w:lastRenderedPageBreak/>
        <w:t>Are your rep</w:t>
      </w:r>
      <w:r w:rsidR="009165D2">
        <w:rPr>
          <w:b/>
        </w:rPr>
        <w:t>lies successful?</w:t>
      </w:r>
    </w:p>
    <w:sdt>
      <w:sdtPr>
        <w:rPr>
          <w:rStyle w:val="Red"/>
        </w:rPr>
        <w:id w:val="1440722538"/>
        <w:placeholder>
          <w:docPart w:val="4F0557E9E9B546AD98CF607B959FDFED"/>
        </w:placeholder>
        <w:showingPlcHdr/>
      </w:sdtPr>
      <w:sdtEndPr>
        <w:rPr>
          <w:rStyle w:val="Red"/>
        </w:rPr>
      </w:sdtEndPr>
      <w:sdtContent>
        <w:p w14:paraId="14762CF2" w14:textId="77777777" w:rsidR="009165D2" w:rsidRDefault="009165D2" w:rsidP="00431F4D">
          <w:pPr>
            <w:ind w:left="360"/>
            <w:rPr>
              <w:rStyle w:val="Red"/>
            </w:rPr>
          </w:pPr>
          <w:r>
            <w:rPr>
              <w:rStyle w:val="PlaceholderText"/>
              <w:color w:val="FF0000"/>
            </w:rPr>
            <w:t>Click or tap here to enter text.</w:t>
          </w:r>
        </w:p>
      </w:sdtContent>
    </w:sdt>
    <w:p w14:paraId="14A70A19" w14:textId="77777777" w:rsidR="008E7D98" w:rsidRPr="008E7D98" w:rsidRDefault="008E7D98" w:rsidP="00431F4D">
      <w:pPr>
        <w:pStyle w:val="ListParagraph"/>
        <w:numPr>
          <w:ilvl w:val="0"/>
          <w:numId w:val="1"/>
        </w:numPr>
        <w:ind w:left="720"/>
      </w:pPr>
      <w:r>
        <w:t xml:space="preserve">At the command prompt type: </w:t>
      </w:r>
      <w:r w:rsidR="003A62FE">
        <w:rPr>
          <w:b/>
        </w:rPr>
        <w:t>ping 8.8.8.8</w:t>
      </w:r>
    </w:p>
    <w:p w14:paraId="673B0DD0" w14:textId="77777777" w:rsidR="001F454D" w:rsidRDefault="001F454D" w:rsidP="00431F4D">
      <w:pPr>
        <w:numPr>
          <w:ilvl w:val="0"/>
          <w:numId w:val="1"/>
        </w:numPr>
        <w:ind w:left="720"/>
        <w:rPr>
          <w:b/>
        </w:rPr>
      </w:pPr>
      <w:bookmarkStart w:id="0" w:name="_Hlk492704441"/>
      <w:r w:rsidRPr="00E85120">
        <w:rPr>
          <w:b/>
        </w:rPr>
        <w:t>Are your replies successful?</w:t>
      </w:r>
      <w:bookmarkEnd w:id="0"/>
    </w:p>
    <w:sdt>
      <w:sdtPr>
        <w:rPr>
          <w:rStyle w:val="Red"/>
        </w:rPr>
        <w:id w:val="-1451241845"/>
        <w:placeholder>
          <w:docPart w:val="BAF2DD5ED5694C09B1DAEE6B9D10FF98"/>
        </w:placeholder>
        <w:showingPlcHdr/>
      </w:sdtPr>
      <w:sdtEndPr>
        <w:rPr>
          <w:rStyle w:val="Red"/>
        </w:rPr>
      </w:sdtEndPr>
      <w:sdtContent>
        <w:p w14:paraId="5F8DCF42" w14:textId="77777777" w:rsidR="009165D2" w:rsidRDefault="009165D2" w:rsidP="00431F4D">
          <w:pPr>
            <w:ind w:left="360"/>
            <w:rPr>
              <w:rStyle w:val="Red"/>
            </w:rPr>
          </w:pPr>
          <w:r>
            <w:rPr>
              <w:rStyle w:val="PlaceholderText"/>
              <w:color w:val="FF0000"/>
            </w:rPr>
            <w:t>Click or tap here to enter text.</w:t>
          </w:r>
        </w:p>
      </w:sdtContent>
    </w:sdt>
    <w:p w14:paraId="5E5509FD" w14:textId="77777777" w:rsidR="008E7D98" w:rsidRPr="008E7D98" w:rsidRDefault="00AC23C4" w:rsidP="00431F4D">
      <w:pPr>
        <w:numPr>
          <w:ilvl w:val="0"/>
          <w:numId w:val="1"/>
        </w:numPr>
        <w:ind w:left="720"/>
      </w:pPr>
      <w:r>
        <w:t xml:space="preserve">By typing an internet </w:t>
      </w:r>
      <w:r w:rsidR="008E7D98" w:rsidRPr="008E7D98">
        <w:t>IP address, you are confirming connectivity, but not DNS name resolution.</w:t>
      </w:r>
    </w:p>
    <w:p w14:paraId="7F6D2824" w14:textId="696420A0" w:rsidR="00781DDC" w:rsidRPr="00D636C0" w:rsidRDefault="005F3684" w:rsidP="00431F4D">
      <w:pPr>
        <w:numPr>
          <w:ilvl w:val="0"/>
          <w:numId w:val="1"/>
        </w:numPr>
        <w:ind w:left="720"/>
      </w:pPr>
      <w:r>
        <w:t>At the command prompt t</w:t>
      </w:r>
      <w:r w:rsidR="00781DDC">
        <w:t xml:space="preserve">ype: </w:t>
      </w:r>
      <w:r w:rsidR="00781DDC" w:rsidRPr="005F3684">
        <w:rPr>
          <w:b/>
        </w:rPr>
        <w:t>ping</w:t>
      </w:r>
      <w:r w:rsidR="00781DDC" w:rsidRPr="000A3390">
        <w:rPr>
          <w:b/>
        </w:rPr>
        <w:t xml:space="preserve"> </w:t>
      </w:r>
      <w:r w:rsidR="00D636C0" w:rsidRPr="000A3390">
        <w:rPr>
          <w:b/>
        </w:rPr>
        <w:t>www.google.com</w:t>
      </w:r>
    </w:p>
    <w:p w14:paraId="19A9E93D" w14:textId="77777777" w:rsidR="00D636C0" w:rsidRPr="00D636C0" w:rsidRDefault="00D636C0" w:rsidP="00431F4D">
      <w:pPr>
        <w:numPr>
          <w:ilvl w:val="0"/>
          <w:numId w:val="1"/>
        </w:numPr>
        <w:ind w:left="720"/>
      </w:pPr>
      <w:r>
        <w:rPr>
          <w:b/>
        </w:rPr>
        <w:t>Insert a screenshot:</w:t>
      </w:r>
    </w:p>
    <w:sdt>
      <w:sdtPr>
        <w:rPr>
          <w:rStyle w:val="Red"/>
        </w:rPr>
        <w:id w:val="291254812"/>
        <w:placeholder>
          <w:docPart w:val="34AA52EAC90547D48FF65B81E6FC3A19"/>
        </w:placeholder>
        <w:showingPlcHdr/>
      </w:sdtPr>
      <w:sdtEndPr>
        <w:rPr>
          <w:rStyle w:val="Red"/>
        </w:rPr>
      </w:sdtEndPr>
      <w:sdtContent>
        <w:p w14:paraId="26657BE3" w14:textId="77777777" w:rsidR="00232CBB" w:rsidRDefault="00232CBB" w:rsidP="00431F4D">
          <w:pPr>
            <w:ind w:left="360"/>
            <w:rPr>
              <w:rStyle w:val="Red"/>
            </w:rPr>
          </w:pPr>
          <w:r>
            <w:rPr>
              <w:rStyle w:val="PlaceholderText"/>
              <w:color w:val="FF0000"/>
            </w:rPr>
            <w:t>Click or tap here to enter text.</w:t>
          </w:r>
        </w:p>
      </w:sdtContent>
    </w:sdt>
    <w:p w14:paraId="1E4E8C2F" w14:textId="77777777" w:rsidR="00781DDC" w:rsidRDefault="00781DDC" w:rsidP="00431F4D">
      <w:pPr>
        <w:numPr>
          <w:ilvl w:val="0"/>
          <w:numId w:val="1"/>
        </w:numPr>
        <w:ind w:left="720"/>
      </w:pPr>
      <w:r>
        <w:t xml:space="preserve">This </w:t>
      </w:r>
      <w:r w:rsidR="00B83A6D">
        <w:t xml:space="preserve">try </w:t>
      </w:r>
      <w:r>
        <w:t>should be successful.</w:t>
      </w:r>
      <w:r w:rsidR="008E7D98">
        <w:t xml:space="preserve"> You have confirmed that your network is correctly connected to the internet, and DNS is functional.</w:t>
      </w:r>
    </w:p>
    <w:p w14:paraId="46649CF3" w14:textId="77777777" w:rsidR="00774BFB" w:rsidRPr="00B47D78" w:rsidRDefault="00774BFB" w:rsidP="000249F1">
      <w:pPr>
        <w:pStyle w:val="Heading2"/>
      </w:pPr>
      <w:r w:rsidRPr="00B47D78">
        <w:t>About Tracert</w:t>
      </w:r>
    </w:p>
    <w:p w14:paraId="1CE5E0C2" w14:textId="77777777" w:rsidR="00E525B9" w:rsidRDefault="00E525B9" w:rsidP="00562935">
      <w:r>
        <w:t xml:space="preserve">Another useful troubleshooting command in a TCP/IP network is the Traceroute command. The Traceroute command traces the path a packet travels as it goes over the network from a source to a destination node. This is particularly useful on large networks (including the Internet), as it can indicate at which hop along the route between two computers a problem exists. In smaller networks where you already know the network path, you can use the Ping command instead. Note that on the Internet, not all </w:t>
      </w:r>
      <w:r w:rsidR="00AF160F">
        <w:t>firewalls or hosts will respond to the Ping or tracert command.</w:t>
      </w:r>
    </w:p>
    <w:p w14:paraId="39EC3B15" w14:textId="77777777" w:rsidR="00AF160F" w:rsidRDefault="00D15F7C" w:rsidP="00562935">
      <w:r>
        <w:t>On Windows machines, the Traceroute command is known as Tracert. The</w:t>
      </w:r>
      <w:r w:rsidR="005C2869">
        <w:t xml:space="preserve"> Tracert command begins by sending a packet to the destination host with a TTL (Time to Live) value of one. When the packet reaches the first router along the way, the TTL expires and the router sends an ICMP message back to the computer running the command.</w:t>
      </w:r>
      <w:r w:rsidR="00FA613F">
        <w:t xml:space="preserve"> The command uses this ICMP message to identify the first router along the path. </w:t>
      </w:r>
      <w:r w:rsidR="00D20614">
        <w:t xml:space="preserve">The computer increases the TTL value by one and sends another packet to the destination host. </w:t>
      </w:r>
      <w:r w:rsidR="009D1772">
        <w:t>When the packet reaches the next router, the TTL expires and the next router sends an ICMP message. The tracert command continues to increase the TTL value until it either reaches the destination or until a maximum number of routers have been tested (usually 30 by default.)</w:t>
      </w:r>
    </w:p>
    <w:p w14:paraId="36A36ED8" w14:textId="77777777" w:rsidR="000565A7" w:rsidRPr="00B47D78" w:rsidRDefault="00B47D78" w:rsidP="000249F1">
      <w:pPr>
        <w:pStyle w:val="Heading2"/>
      </w:pPr>
      <w:r>
        <w:lastRenderedPageBreak/>
        <w:t>Use</w:t>
      </w:r>
      <w:r w:rsidR="000565A7" w:rsidRPr="00B47D78">
        <w:t xml:space="preserve"> Tracert</w:t>
      </w:r>
    </w:p>
    <w:p w14:paraId="36E0229F" w14:textId="77777777" w:rsidR="00A84275" w:rsidRPr="00AA178E" w:rsidRDefault="00A84275" w:rsidP="00431F4D">
      <w:pPr>
        <w:numPr>
          <w:ilvl w:val="0"/>
          <w:numId w:val="3"/>
        </w:numPr>
      </w:pPr>
      <w:r>
        <w:t xml:space="preserve">At the command prompt type: </w:t>
      </w:r>
      <w:r w:rsidR="00A46EA7" w:rsidRPr="00F71B6B">
        <w:rPr>
          <w:b/>
        </w:rPr>
        <w:t>t</w:t>
      </w:r>
      <w:r w:rsidR="00A46EA7">
        <w:rPr>
          <w:b/>
        </w:rPr>
        <w:t>racert</w:t>
      </w:r>
      <w:r w:rsidRPr="00AA178E">
        <w:rPr>
          <w:b/>
        </w:rPr>
        <w:t xml:space="preserve"> 127.0.0.1</w:t>
      </w:r>
    </w:p>
    <w:p w14:paraId="4F9CF28C" w14:textId="77777777" w:rsidR="00A84275" w:rsidRDefault="001E1793" w:rsidP="00431F4D">
      <w:pPr>
        <w:numPr>
          <w:ilvl w:val="0"/>
          <w:numId w:val="3"/>
        </w:numPr>
      </w:pPr>
      <w:r>
        <w:t>You should have 1 successful hop</w:t>
      </w:r>
      <w:r w:rsidR="00A84275">
        <w:t>.</w:t>
      </w:r>
    </w:p>
    <w:p w14:paraId="5311B4F5" w14:textId="77777777" w:rsidR="00A84275" w:rsidRDefault="00A84275" w:rsidP="00431F4D">
      <w:pPr>
        <w:numPr>
          <w:ilvl w:val="0"/>
          <w:numId w:val="3"/>
        </w:numPr>
      </w:pPr>
      <w:r>
        <w:t xml:space="preserve">Use </w:t>
      </w:r>
      <w:r w:rsidRPr="003F43EC">
        <w:rPr>
          <w:b/>
        </w:rPr>
        <w:t>ipconfig /all</w:t>
      </w:r>
      <w:r>
        <w:t xml:space="preserve"> to discover your gateway and DNS addresses. Make a note of these addresses.</w:t>
      </w:r>
    </w:p>
    <w:p w14:paraId="6957FB82" w14:textId="74A579D3" w:rsidR="00A84275" w:rsidRDefault="00A84275" w:rsidP="00431F4D">
      <w:pPr>
        <w:numPr>
          <w:ilvl w:val="0"/>
          <w:numId w:val="3"/>
        </w:numPr>
      </w:pPr>
      <w:r>
        <w:t xml:space="preserve">At the command prompt type: </w:t>
      </w:r>
      <w:r w:rsidR="00B75CD4">
        <w:t>tracert</w:t>
      </w:r>
      <w:r w:rsidRPr="00AA178E">
        <w:rPr>
          <w:b/>
        </w:rPr>
        <w:t xml:space="preserve"> x.x.x.x</w:t>
      </w:r>
      <w:r>
        <w:t xml:space="preserve"> (Where x.x.x.x is the IP address of your router/gateway.</w:t>
      </w:r>
      <w:r w:rsidR="00EF1E3C">
        <w:t xml:space="preserve"> Do not tracert x.x.x.x</w:t>
      </w:r>
      <w:r>
        <w:t>)</w:t>
      </w:r>
    </w:p>
    <w:p w14:paraId="6F58A8A1" w14:textId="77777777" w:rsidR="00A84275" w:rsidRDefault="00A84275" w:rsidP="00431F4D">
      <w:pPr>
        <w:numPr>
          <w:ilvl w:val="0"/>
          <w:numId w:val="3"/>
        </w:numPr>
        <w:rPr>
          <w:b/>
        </w:rPr>
      </w:pPr>
      <w:r w:rsidRPr="0073621B">
        <w:rPr>
          <w:b/>
        </w:rPr>
        <w:t>Do you have success</w:t>
      </w:r>
      <w:r w:rsidR="002771AD">
        <w:rPr>
          <w:b/>
        </w:rPr>
        <w:t>ful replies?</w:t>
      </w:r>
    </w:p>
    <w:sdt>
      <w:sdtPr>
        <w:rPr>
          <w:rStyle w:val="Red"/>
        </w:rPr>
        <w:id w:val="2086346258"/>
        <w:placeholder>
          <w:docPart w:val="13BCD3D85BA14BC2A1B7F523611A6488"/>
        </w:placeholder>
        <w:showingPlcHdr/>
      </w:sdtPr>
      <w:sdtEndPr>
        <w:rPr>
          <w:rStyle w:val="Red"/>
        </w:rPr>
      </w:sdtEndPr>
      <w:sdtContent>
        <w:p w14:paraId="374A12BD" w14:textId="77777777" w:rsidR="002771AD" w:rsidRDefault="002771AD" w:rsidP="00431F4D">
          <w:pPr>
            <w:ind w:left="360"/>
            <w:rPr>
              <w:rStyle w:val="Red"/>
            </w:rPr>
          </w:pPr>
          <w:r>
            <w:rPr>
              <w:rStyle w:val="PlaceholderText"/>
              <w:color w:val="FF0000"/>
            </w:rPr>
            <w:t>Click or tap here to enter text.</w:t>
          </w:r>
        </w:p>
      </w:sdtContent>
    </w:sdt>
    <w:p w14:paraId="2FBDA604" w14:textId="77777777" w:rsidR="00A84275" w:rsidRDefault="00A84275" w:rsidP="00431F4D">
      <w:pPr>
        <w:numPr>
          <w:ilvl w:val="0"/>
          <w:numId w:val="3"/>
        </w:numPr>
        <w:rPr>
          <w:b/>
        </w:rPr>
      </w:pPr>
      <w:r w:rsidRPr="0073621B">
        <w:rPr>
          <w:b/>
        </w:rPr>
        <w:t>Why?</w:t>
      </w:r>
    </w:p>
    <w:sdt>
      <w:sdtPr>
        <w:rPr>
          <w:rStyle w:val="Red"/>
        </w:rPr>
        <w:id w:val="403808061"/>
        <w:placeholder>
          <w:docPart w:val="7B978504A87E4E83AB1E34DFA0C24CA8"/>
        </w:placeholder>
        <w:showingPlcHdr/>
      </w:sdtPr>
      <w:sdtEndPr>
        <w:rPr>
          <w:rStyle w:val="Red"/>
        </w:rPr>
      </w:sdtEndPr>
      <w:sdtContent>
        <w:p w14:paraId="1996BAA0" w14:textId="77777777" w:rsidR="002771AD" w:rsidRDefault="002771AD" w:rsidP="00431F4D">
          <w:pPr>
            <w:ind w:left="360"/>
            <w:rPr>
              <w:rStyle w:val="Red"/>
            </w:rPr>
          </w:pPr>
          <w:r>
            <w:rPr>
              <w:rStyle w:val="PlaceholderText"/>
              <w:color w:val="FF0000"/>
            </w:rPr>
            <w:t>Click or tap here to enter text.</w:t>
          </w:r>
        </w:p>
      </w:sdtContent>
    </w:sdt>
    <w:p w14:paraId="4682576E" w14:textId="77777777" w:rsidR="00A84275" w:rsidRDefault="00A84275" w:rsidP="00431F4D">
      <w:pPr>
        <w:numPr>
          <w:ilvl w:val="0"/>
          <w:numId w:val="3"/>
        </w:numPr>
        <w:rPr>
          <w:b/>
        </w:rPr>
      </w:pPr>
      <w:r w:rsidRPr="009E212C">
        <w:rPr>
          <w:b/>
        </w:rPr>
        <w:t>Insert a screenshot:</w:t>
      </w:r>
    </w:p>
    <w:sdt>
      <w:sdtPr>
        <w:rPr>
          <w:rStyle w:val="Red"/>
        </w:rPr>
        <w:id w:val="-1982533364"/>
        <w:placeholder>
          <w:docPart w:val="BD1038970DE64BB7AE05A43A86EEB9D8"/>
        </w:placeholder>
        <w:showingPlcHdr/>
      </w:sdtPr>
      <w:sdtEndPr>
        <w:rPr>
          <w:rStyle w:val="Red"/>
        </w:rPr>
      </w:sdtEndPr>
      <w:sdtContent>
        <w:p w14:paraId="1160DF7F" w14:textId="77777777" w:rsidR="002771AD" w:rsidRDefault="002771AD" w:rsidP="00431F4D">
          <w:pPr>
            <w:ind w:left="360"/>
            <w:rPr>
              <w:rStyle w:val="Red"/>
            </w:rPr>
          </w:pPr>
          <w:r>
            <w:rPr>
              <w:rStyle w:val="PlaceholderText"/>
              <w:color w:val="FF0000"/>
            </w:rPr>
            <w:t>Click or tap here to enter text.</w:t>
          </w:r>
        </w:p>
      </w:sdtContent>
    </w:sdt>
    <w:p w14:paraId="4C6AB805" w14:textId="77777777" w:rsidR="00A84275" w:rsidRDefault="00A84275" w:rsidP="00431F4D">
      <w:pPr>
        <w:numPr>
          <w:ilvl w:val="0"/>
          <w:numId w:val="3"/>
        </w:numPr>
      </w:pPr>
      <w:r>
        <w:t xml:space="preserve">At the command prompt type: </w:t>
      </w:r>
      <w:r w:rsidR="00AE6440">
        <w:rPr>
          <w:b/>
        </w:rPr>
        <w:t>tracert</w:t>
      </w:r>
      <w:r w:rsidRPr="008720B8">
        <w:rPr>
          <w:b/>
        </w:rPr>
        <w:t xml:space="preserve"> DNSServerAddress</w:t>
      </w:r>
      <w:r>
        <w:t xml:space="preserve"> (Where DNSServerAddress is the address of one of </w:t>
      </w:r>
      <w:r w:rsidR="002771AD">
        <w:t>the</w:t>
      </w:r>
      <w:r>
        <w:t xml:space="preserve"> DNS servers you noted earlier.)</w:t>
      </w:r>
    </w:p>
    <w:p w14:paraId="35226A17" w14:textId="77777777" w:rsidR="00A84275" w:rsidRPr="009E212C" w:rsidRDefault="00A84275" w:rsidP="00431F4D">
      <w:pPr>
        <w:numPr>
          <w:ilvl w:val="0"/>
          <w:numId w:val="3"/>
        </w:numPr>
        <w:rPr>
          <w:b/>
        </w:rPr>
      </w:pPr>
      <w:r w:rsidRPr="009E212C">
        <w:rPr>
          <w:b/>
        </w:rPr>
        <w:t>Insert a screenshot:</w:t>
      </w:r>
    </w:p>
    <w:sdt>
      <w:sdtPr>
        <w:rPr>
          <w:rStyle w:val="Red"/>
        </w:rPr>
        <w:id w:val="823551422"/>
        <w:placeholder>
          <w:docPart w:val="DF570C92E8284ECF9DC9F479CAB51075"/>
        </w:placeholder>
        <w:showingPlcHdr/>
      </w:sdtPr>
      <w:sdtEndPr>
        <w:rPr>
          <w:rStyle w:val="Red"/>
        </w:rPr>
      </w:sdtEndPr>
      <w:sdtContent>
        <w:p w14:paraId="044CB8C5" w14:textId="77777777" w:rsidR="002A1948" w:rsidRDefault="002A1948" w:rsidP="00431F4D">
          <w:pPr>
            <w:ind w:left="360"/>
            <w:rPr>
              <w:rStyle w:val="Red"/>
            </w:rPr>
          </w:pPr>
          <w:r>
            <w:rPr>
              <w:rStyle w:val="PlaceholderText"/>
              <w:color w:val="FF0000"/>
            </w:rPr>
            <w:t>Click or tap here to enter text.</w:t>
          </w:r>
        </w:p>
      </w:sdtContent>
    </w:sdt>
    <w:p w14:paraId="0E590AD4" w14:textId="77777777" w:rsidR="00A84275" w:rsidRDefault="00C8419D" w:rsidP="00431F4D">
      <w:pPr>
        <w:pStyle w:val="ListParagraph"/>
        <w:numPr>
          <w:ilvl w:val="0"/>
          <w:numId w:val="3"/>
        </w:numPr>
        <w:rPr>
          <w:b/>
        </w:rPr>
      </w:pPr>
      <w:r>
        <w:rPr>
          <w:b/>
        </w:rPr>
        <w:t>Are your hops</w:t>
      </w:r>
      <w:r w:rsidR="002A1948">
        <w:rPr>
          <w:b/>
        </w:rPr>
        <w:t xml:space="preserve"> successful?</w:t>
      </w:r>
    </w:p>
    <w:sdt>
      <w:sdtPr>
        <w:rPr>
          <w:rStyle w:val="Red"/>
        </w:rPr>
        <w:id w:val="-961964482"/>
        <w:placeholder>
          <w:docPart w:val="AB30A61412AF41EFB9B63443DD2D5A1C"/>
        </w:placeholder>
        <w:showingPlcHdr/>
      </w:sdtPr>
      <w:sdtEndPr>
        <w:rPr>
          <w:rStyle w:val="Red"/>
        </w:rPr>
      </w:sdtEndPr>
      <w:sdtContent>
        <w:p w14:paraId="09010F68" w14:textId="77777777" w:rsidR="002A1948" w:rsidRDefault="002A1948" w:rsidP="00431F4D">
          <w:pPr>
            <w:ind w:left="360"/>
            <w:rPr>
              <w:rStyle w:val="Red"/>
            </w:rPr>
          </w:pPr>
          <w:r>
            <w:rPr>
              <w:rStyle w:val="PlaceholderText"/>
              <w:color w:val="FF0000"/>
            </w:rPr>
            <w:t>Click or tap here to enter text.</w:t>
          </w:r>
        </w:p>
      </w:sdtContent>
    </w:sdt>
    <w:p w14:paraId="08B8B897" w14:textId="77777777" w:rsidR="00A84275" w:rsidRPr="008E7D98" w:rsidRDefault="00A84275" w:rsidP="00431F4D">
      <w:pPr>
        <w:pStyle w:val="ListParagraph"/>
        <w:numPr>
          <w:ilvl w:val="0"/>
          <w:numId w:val="3"/>
        </w:numPr>
      </w:pPr>
      <w:r>
        <w:t xml:space="preserve">At the command prompt type: </w:t>
      </w:r>
      <w:r w:rsidR="005C3CBE" w:rsidRPr="005C3CBE">
        <w:rPr>
          <w:b/>
        </w:rPr>
        <w:t xml:space="preserve">tracert </w:t>
      </w:r>
      <w:r>
        <w:rPr>
          <w:b/>
        </w:rPr>
        <w:t>8.8.8.8</w:t>
      </w:r>
    </w:p>
    <w:p w14:paraId="318E27FD" w14:textId="77777777" w:rsidR="007226D6" w:rsidRDefault="007226D6" w:rsidP="00431F4D">
      <w:pPr>
        <w:numPr>
          <w:ilvl w:val="0"/>
          <w:numId w:val="3"/>
        </w:numPr>
        <w:rPr>
          <w:b/>
        </w:rPr>
      </w:pPr>
      <w:r>
        <w:rPr>
          <w:b/>
        </w:rPr>
        <w:t>Insert a screenshot:</w:t>
      </w:r>
    </w:p>
    <w:sdt>
      <w:sdtPr>
        <w:rPr>
          <w:rStyle w:val="Red"/>
        </w:rPr>
        <w:id w:val="-910391745"/>
        <w:placeholder>
          <w:docPart w:val="3365DABB36974714BFD7ACD7F4EB31FF"/>
        </w:placeholder>
        <w:showingPlcHdr/>
      </w:sdtPr>
      <w:sdtEndPr>
        <w:rPr>
          <w:rStyle w:val="Red"/>
        </w:rPr>
      </w:sdtEndPr>
      <w:sdtContent>
        <w:p w14:paraId="35A0D20D" w14:textId="77777777" w:rsidR="002A1948" w:rsidRDefault="002A1948" w:rsidP="00431F4D">
          <w:pPr>
            <w:ind w:left="360"/>
            <w:rPr>
              <w:rStyle w:val="Red"/>
            </w:rPr>
          </w:pPr>
          <w:r>
            <w:rPr>
              <w:rStyle w:val="PlaceholderText"/>
              <w:color w:val="FF0000"/>
            </w:rPr>
            <w:t>Click or tap here to enter text.</w:t>
          </w:r>
        </w:p>
      </w:sdtContent>
    </w:sdt>
    <w:p w14:paraId="75A71EF3" w14:textId="77777777" w:rsidR="00A84275" w:rsidRPr="008E7D98" w:rsidRDefault="00A84275" w:rsidP="00431F4D">
      <w:pPr>
        <w:numPr>
          <w:ilvl w:val="0"/>
          <w:numId w:val="3"/>
        </w:numPr>
      </w:pPr>
      <w:r>
        <w:t xml:space="preserve">By typing an internet </w:t>
      </w:r>
      <w:r w:rsidRPr="008E7D98">
        <w:t>IP address, you are confirming connectivity, but not DNS name resolution.</w:t>
      </w:r>
    </w:p>
    <w:p w14:paraId="275B5580" w14:textId="77777777" w:rsidR="00A84275" w:rsidRPr="00D636C0" w:rsidRDefault="00A84275" w:rsidP="00431F4D">
      <w:pPr>
        <w:numPr>
          <w:ilvl w:val="0"/>
          <w:numId w:val="3"/>
        </w:numPr>
      </w:pPr>
      <w:r>
        <w:t xml:space="preserve">At the command prompt type: </w:t>
      </w:r>
      <w:r w:rsidR="00C413B5" w:rsidRPr="00C413B5">
        <w:rPr>
          <w:b/>
        </w:rPr>
        <w:t xml:space="preserve">tracert </w:t>
      </w:r>
      <w:r w:rsidR="0089311F">
        <w:rPr>
          <w:b/>
        </w:rPr>
        <w:t>lab.wncc.net</w:t>
      </w:r>
    </w:p>
    <w:p w14:paraId="75EBE7D6" w14:textId="77777777" w:rsidR="00A84275" w:rsidRPr="00D636C0" w:rsidRDefault="00A84275" w:rsidP="00431F4D">
      <w:pPr>
        <w:numPr>
          <w:ilvl w:val="0"/>
          <w:numId w:val="3"/>
        </w:numPr>
      </w:pPr>
      <w:r>
        <w:rPr>
          <w:b/>
        </w:rPr>
        <w:t>Insert a screenshot:</w:t>
      </w:r>
    </w:p>
    <w:sdt>
      <w:sdtPr>
        <w:rPr>
          <w:rStyle w:val="Red"/>
        </w:rPr>
        <w:id w:val="965000725"/>
        <w:placeholder>
          <w:docPart w:val="6BEC52EA213F4D84904DDFFA2DA8B89E"/>
        </w:placeholder>
        <w:showingPlcHdr/>
      </w:sdtPr>
      <w:sdtEndPr>
        <w:rPr>
          <w:rStyle w:val="Red"/>
        </w:rPr>
      </w:sdtEndPr>
      <w:sdtContent>
        <w:p w14:paraId="762A02DC" w14:textId="77777777" w:rsidR="002A1948" w:rsidRDefault="002A1948" w:rsidP="00431F4D">
          <w:pPr>
            <w:ind w:left="360"/>
            <w:rPr>
              <w:rStyle w:val="Red"/>
            </w:rPr>
          </w:pPr>
          <w:r>
            <w:rPr>
              <w:rStyle w:val="PlaceholderText"/>
              <w:color w:val="FF0000"/>
            </w:rPr>
            <w:t>Click or tap here to enter text.</w:t>
          </w:r>
        </w:p>
      </w:sdtContent>
    </w:sdt>
    <w:p w14:paraId="44BCB785" w14:textId="77777777" w:rsidR="00562935" w:rsidRDefault="00562935" w:rsidP="000249F1">
      <w:pPr>
        <w:pStyle w:val="Heading2"/>
      </w:pPr>
      <w:r w:rsidRPr="00B47D78">
        <w:lastRenderedPageBreak/>
        <w:t>Download and use Ping Plotter</w:t>
      </w:r>
    </w:p>
    <w:p w14:paraId="16D93E10" w14:textId="77777777" w:rsidR="00012A04" w:rsidRDefault="00012A04" w:rsidP="00562935">
      <w:r w:rsidRPr="00012A04">
        <w:t>PingPlotter</w:t>
      </w:r>
      <w:r>
        <w:t xml:space="preserve"> is a graphical implementation of the traceroute command. You can also copy and paste an image or text of the traced route.</w:t>
      </w:r>
      <w:r w:rsidR="000C7C20">
        <w:t xml:space="preserve"> This is handy for troubleshooting slow internet or VPN response time.</w:t>
      </w:r>
    </w:p>
    <w:p w14:paraId="272EB000" w14:textId="77777777" w:rsidR="00562935" w:rsidRDefault="003B659D" w:rsidP="00431F4D">
      <w:pPr>
        <w:numPr>
          <w:ilvl w:val="0"/>
          <w:numId w:val="2"/>
        </w:numPr>
        <w:spacing w:beforeLines="120" w:before="288" w:afterLines="60" w:after="144"/>
      </w:pPr>
      <w:r>
        <w:t xml:space="preserve">Go to </w:t>
      </w:r>
      <w:hyperlink r:id="rId7" w:history="1">
        <w:r w:rsidR="00B841B1" w:rsidRPr="00872569">
          <w:rPr>
            <w:rStyle w:val="Hyperlink"/>
          </w:rPr>
          <w:t>www.pingplotter.com</w:t>
        </w:r>
      </w:hyperlink>
      <w:r>
        <w:t xml:space="preserve">, to </w:t>
      </w:r>
      <w:r w:rsidRPr="00022088">
        <w:rPr>
          <w:b/>
        </w:rPr>
        <w:t>Download</w:t>
      </w:r>
      <w:r>
        <w:t xml:space="preserve">, then to the bottom of the page, to </w:t>
      </w:r>
      <w:r w:rsidRPr="00022088">
        <w:rPr>
          <w:b/>
        </w:rPr>
        <w:t>Download P</w:t>
      </w:r>
      <w:r w:rsidR="00607571" w:rsidRPr="00022088">
        <w:rPr>
          <w:b/>
        </w:rPr>
        <w:t>i</w:t>
      </w:r>
      <w:r w:rsidRPr="00022088">
        <w:rPr>
          <w:b/>
        </w:rPr>
        <w:t>ngPlotter Freeware</w:t>
      </w:r>
      <w:r w:rsidR="00143CF9">
        <w:t xml:space="preserve">. </w:t>
      </w:r>
      <w:r w:rsidR="00143CF9" w:rsidRPr="00022088">
        <w:rPr>
          <w:b/>
        </w:rPr>
        <w:t>Download</w:t>
      </w:r>
      <w:r w:rsidR="00143CF9">
        <w:t xml:space="preserve"> and </w:t>
      </w:r>
      <w:r w:rsidR="00143CF9" w:rsidRPr="00022088">
        <w:rPr>
          <w:b/>
        </w:rPr>
        <w:t>install</w:t>
      </w:r>
      <w:r w:rsidR="00143CF9">
        <w:t xml:space="preserve"> the</w:t>
      </w:r>
      <w:r>
        <w:t xml:space="preserve"> program.</w:t>
      </w:r>
      <w:r w:rsidR="00022088">
        <w:t xml:space="preserve"> Accept the default installation choices.</w:t>
      </w:r>
    </w:p>
    <w:p w14:paraId="4522AEB7" w14:textId="77777777" w:rsidR="00FB39F1" w:rsidRDefault="00E759B7" w:rsidP="00431F4D">
      <w:pPr>
        <w:numPr>
          <w:ilvl w:val="0"/>
          <w:numId w:val="2"/>
        </w:numPr>
        <w:spacing w:beforeLines="120" w:before="288" w:afterLines="60" w:after="144"/>
      </w:pPr>
      <w:r>
        <w:t xml:space="preserve">Double Click </w:t>
      </w:r>
      <w:r w:rsidRPr="00BA6D69">
        <w:rPr>
          <w:b/>
        </w:rPr>
        <w:t>Ping</w:t>
      </w:r>
      <w:r w:rsidR="00FB39F1" w:rsidRPr="00BA6D69">
        <w:rPr>
          <w:b/>
        </w:rPr>
        <w:t>Plotter</w:t>
      </w:r>
      <w:r w:rsidR="00FB39F1">
        <w:t xml:space="preserve"> to start the program.</w:t>
      </w:r>
    </w:p>
    <w:p w14:paraId="5E957D97" w14:textId="77777777" w:rsidR="00B871F7" w:rsidRPr="00BB79A8" w:rsidRDefault="00E8532E" w:rsidP="00431F4D">
      <w:pPr>
        <w:numPr>
          <w:ilvl w:val="0"/>
          <w:numId w:val="2"/>
        </w:numPr>
        <w:spacing w:beforeLines="120" w:before="288" w:afterLines="60" w:after="144"/>
      </w:pPr>
      <w:r>
        <w:t xml:space="preserve">Type in the </w:t>
      </w:r>
      <w:r w:rsidR="00B871F7">
        <w:t>following address</w:t>
      </w:r>
      <w:r w:rsidR="00D66F28">
        <w:t xml:space="preserve">: </w:t>
      </w:r>
      <w:r w:rsidR="00156E8D" w:rsidRPr="00072FC4">
        <w:rPr>
          <w:b/>
        </w:rPr>
        <w:t>www.wncc.</w:t>
      </w:r>
      <w:r w:rsidR="00072FC4">
        <w:rPr>
          <w:b/>
        </w:rPr>
        <w:t>edu</w:t>
      </w:r>
      <w:r w:rsidR="00156E8D">
        <w:t xml:space="preserve"> </w:t>
      </w:r>
      <w:r w:rsidR="00B871F7">
        <w:t xml:space="preserve">and Click </w:t>
      </w:r>
      <w:r w:rsidR="00B871F7" w:rsidRPr="00B871F7">
        <w:rPr>
          <w:b/>
        </w:rPr>
        <w:t>Trace</w:t>
      </w:r>
      <w:r w:rsidR="000E46A5">
        <w:rPr>
          <w:b/>
        </w:rPr>
        <w:t>.</w:t>
      </w:r>
    </w:p>
    <w:p w14:paraId="28000544" w14:textId="77777777" w:rsidR="00BB79A8" w:rsidRPr="00BB79A8" w:rsidRDefault="00AC4456" w:rsidP="00431F4D">
      <w:pPr>
        <w:numPr>
          <w:ilvl w:val="0"/>
          <w:numId w:val="2"/>
        </w:numPr>
        <w:spacing w:beforeLines="120" w:before="288" w:afterLines="60" w:after="144"/>
      </w:pPr>
      <w:r>
        <w:t xml:space="preserve">Click the </w:t>
      </w:r>
      <w:r w:rsidRPr="009B216F">
        <w:rPr>
          <w:b/>
        </w:rPr>
        <w:t>Edit</w:t>
      </w:r>
      <w:r>
        <w:t xml:space="preserve"> menu, the </w:t>
      </w:r>
      <w:r w:rsidRPr="009B216F">
        <w:rPr>
          <w:b/>
        </w:rPr>
        <w:t>Copy as Image</w:t>
      </w:r>
      <w:r>
        <w:t xml:space="preserve"> command, then use </w:t>
      </w:r>
      <w:r w:rsidRPr="006D3A69">
        <w:rPr>
          <w:b/>
        </w:rPr>
        <w:t>CTRL-V</w:t>
      </w:r>
      <w:r>
        <w:t xml:space="preserve"> to </w:t>
      </w:r>
      <w:r w:rsidRPr="006B72D8">
        <w:rPr>
          <w:b/>
        </w:rPr>
        <w:t>paste</w:t>
      </w:r>
      <w:r>
        <w:t xml:space="preserve"> the image into this document.</w:t>
      </w:r>
    </w:p>
    <w:sdt>
      <w:sdtPr>
        <w:rPr>
          <w:rStyle w:val="Red"/>
        </w:rPr>
        <w:id w:val="-527093723"/>
        <w:placeholder>
          <w:docPart w:val="2DC42AF44675453293C04080AE957607"/>
        </w:placeholder>
        <w:showingPlcHdr/>
      </w:sdtPr>
      <w:sdtEndPr>
        <w:rPr>
          <w:rStyle w:val="Red"/>
        </w:rPr>
      </w:sdtEndPr>
      <w:sdtContent>
        <w:p w14:paraId="23D6BB66" w14:textId="77777777" w:rsidR="002A1948" w:rsidRDefault="002A1948" w:rsidP="00431F4D">
          <w:pPr>
            <w:ind w:left="360"/>
            <w:rPr>
              <w:rStyle w:val="Red"/>
            </w:rPr>
          </w:pPr>
          <w:r>
            <w:rPr>
              <w:rStyle w:val="PlaceholderText"/>
              <w:color w:val="FF0000"/>
            </w:rPr>
            <w:t>Click or tap here to enter text.</w:t>
          </w:r>
        </w:p>
      </w:sdtContent>
    </w:sdt>
    <w:p w14:paraId="7FE00CA5" w14:textId="77777777" w:rsidR="00826D39" w:rsidRPr="00043BC3" w:rsidRDefault="009E2F8F" w:rsidP="00431F4D">
      <w:pPr>
        <w:numPr>
          <w:ilvl w:val="0"/>
          <w:numId w:val="2"/>
        </w:numPr>
        <w:spacing w:beforeLines="120" w:before="288" w:afterLines="60" w:after="144"/>
      </w:pPr>
      <w:r>
        <w:t xml:space="preserve">Click </w:t>
      </w:r>
      <w:r w:rsidRPr="009E2F8F">
        <w:rPr>
          <w:b/>
        </w:rPr>
        <w:t>Stop</w:t>
      </w:r>
      <w:r>
        <w:t xml:space="preserve">, and </w:t>
      </w:r>
      <w:r w:rsidR="001511AA">
        <w:t xml:space="preserve">Type in the following address: </w:t>
      </w:r>
      <w:r w:rsidR="001511AA" w:rsidRPr="001511AA">
        <w:rPr>
          <w:b/>
        </w:rPr>
        <w:t>lab.wncc</w:t>
      </w:r>
      <w:r w:rsidR="00826D39" w:rsidRPr="001511AA">
        <w:rPr>
          <w:b/>
        </w:rPr>
        <w:t>.</w:t>
      </w:r>
      <w:r w:rsidR="001511AA" w:rsidRPr="001511AA">
        <w:rPr>
          <w:b/>
        </w:rPr>
        <w:t>net</w:t>
      </w:r>
      <w:r w:rsidR="00826D39">
        <w:t xml:space="preserve"> and Click </w:t>
      </w:r>
      <w:r w:rsidR="00826D39" w:rsidRPr="00B871F7">
        <w:rPr>
          <w:b/>
        </w:rPr>
        <w:t>Trace</w:t>
      </w:r>
      <w:r w:rsidR="00826D39">
        <w:rPr>
          <w:b/>
        </w:rPr>
        <w:t>.</w:t>
      </w:r>
    </w:p>
    <w:p w14:paraId="515218EA" w14:textId="77777777" w:rsidR="00D801B9" w:rsidRPr="00D801B9" w:rsidRDefault="00A251D9" w:rsidP="00431F4D">
      <w:pPr>
        <w:pStyle w:val="ListParagraph"/>
        <w:numPr>
          <w:ilvl w:val="0"/>
          <w:numId w:val="2"/>
        </w:numPr>
      </w:pPr>
      <w:r>
        <w:t xml:space="preserve">Click the </w:t>
      </w:r>
      <w:r w:rsidRPr="00D801B9">
        <w:rPr>
          <w:b/>
        </w:rPr>
        <w:t>Edit</w:t>
      </w:r>
      <w:r w:rsidR="006D3A69">
        <w:t xml:space="preserve"> menu, </w:t>
      </w:r>
      <w:r>
        <w:t xml:space="preserve">the </w:t>
      </w:r>
      <w:r w:rsidRPr="00D801B9">
        <w:rPr>
          <w:b/>
        </w:rPr>
        <w:t>Copy as Image</w:t>
      </w:r>
      <w:r>
        <w:t xml:space="preserve"> command, then </w:t>
      </w:r>
      <w:r w:rsidR="006D3A69">
        <w:t xml:space="preserve">use </w:t>
      </w:r>
      <w:r w:rsidR="006D3A69" w:rsidRPr="00D801B9">
        <w:rPr>
          <w:b/>
        </w:rPr>
        <w:t>CTRL-V</w:t>
      </w:r>
      <w:r w:rsidR="006D3A69">
        <w:t xml:space="preserve"> to </w:t>
      </w:r>
      <w:r w:rsidRPr="00D801B9">
        <w:rPr>
          <w:b/>
        </w:rPr>
        <w:t>paste</w:t>
      </w:r>
      <w:r>
        <w:t xml:space="preserve"> the image in</w:t>
      </w:r>
      <w:r w:rsidR="002C53B2">
        <w:t>to</w:t>
      </w:r>
      <w:r>
        <w:t xml:space="preserve"> this document.</w:t>
      </w:r>
    </w:p>
    <w:p w14:paraId="5592B654" w14:textId="77777777" w:rsidR="00386B4D" w:rsidRPr="00D801B9" w:rsidRDefault="002B3A28" w:rsidP="00431F4D">
      <w:pPr>
        <w:ind w:left="360"/>
        <w:rPr>
          <w:color w:val="FF0000"/>
        </w:rPr>
      </w:pPr>
      <w:sdt>
        <w:sdtPr>
          <w:id w:val="-32970207"/>
          <w:placeholder>
            <w:docPart w:val="2CD0DAB7453B44AC941D7CA4E073F7D2"/>
          </w:placeholder>
          <w:showingPlcHdr/>
        </w:sdtPr>
        <w:sdtEndPr/>
        <w:sdtContent>
          <w:r w:rsidR="00386B4D" w:rsidRPr="00D801B9">
            <w:rPr>
              <w:color w:val="FF0000"/>
            </w:rPr>
            <w:t>Click or tap here to enter text.</w:t>
          </w:r>
        </w:sdtContent>
      </w:sdt>
    </w:p>
    <w:p w14:paraId="78698EE0" w14:textId="77777777" w:rsidR="003B659D" w:rsidRPr="009B216F" w:rsidRDefault="009B216F" w:rsidP="00431F4D">
      <w:pPr>
        <w:numPr>
          <w:ilvl w:val="0"/>
          <w:numId w:val="2"/>
        </w:numPr>
        <w:spacing w:beforeLines="120" w:before="288" w:afterLines="60" w:after="144"/>
      </w:pPr>
      <w:r>
        <w:t xml:space="preserve">Type in the following address: </w:t>
      </w:r>
      <w:r w:rsidR="00DE14F0">
        <w:rPr>
          <w:b/>
        </w:rPr>
        <w:t>www.google.com</w:t>
      </w:r>
      <w:r>
        <w:t xml:space="preserve"> and Click </w:t>
      </w:r>
      <w:r w:rsidRPr="00B871F7">
        <w:rPr>
          <w:b/>
        </w:rPr>
        <w:t>Trace</w:t>
      </w:r>
      <w:r>
        <w:rPr>
          <w:b/>
        </w:rPr>
        <w:t>.</w:t>
      </w:r>
    </w:p>
    <w:p w14:paraId="049B29D4" w14:textId="77777777" w:rsidR="009B216F" w:rsidRDefault="009B216F" w:rsidP="00431F4D">
      <w:pPr>
        <w:numPr>
          <w:ilvl w:val="0"/>
          <w:numId w:val="2"/>
        </w:numPr>
        <w:spacing w:beforeLines="120" w:before="288" w:afterLines="60" w:after="144"/>
      </w:pPr>
      <w:r>
        <w:t xml:space="preserve">Click the </w:t>
      </w:r>
      <w:r w:rsidRPr="009B216F">
        <w:rPr>
          <w:b/>
        </w:rPr>
        <w:t>Edit</w:t>
      </w:r>
      <w:r>
        <w:t xml:space="preserve"> menu, the </w:t>
      </w:r>
      <w:r w:rsidRPr="009B216F">
        <w:rPr>
          <w:b/>
        </w:rPr>
        <w:t xml:space="preserve">Copy as </w:t>
      </w:r>
      <w:r>
        <w:rPr>
          <w:b/>
        </w:rPr>
        <w:t>Text</w:t>
      </w:r>
      <w:r>
        <w:t xml:space="preserve"> command, then </w:t>
      </w:r>
      <w:r w:rsidR="006D3A69">
        <w:t xml:space="preserve">use CTRL-V to </w:t>
      </w:r>
      <w:r w:rsidRPr="00E274E2">
        <w:rPr>
          <w:b/>
        </w:rPr>
        <w:t>paste</w:t>
      </w:r>
      <w:r>
        <w:t xml:space="preserve"> the </w:t>
      </w:r>
      <w:r w:rsidR="00E274E2">
        <w:t>text</w:t>
      </w:r>
      <w:r>
        <w:t xml:space="preserve"> in</w:t>
      </w:r>
      <w:r w:rsidR="002C53B2">
        <w:t>to</w:t>
      </w:r>
      <w:r w:rsidR="00D801B9">
        <w:t xml:space="preserve"> this document.</w:t>
      </w:r>
    </w:p>
    <w:sdt>
      <w:sdtPr>
        <w:rPr>
          <w:rStyle w:val="Red"/>
        </w:rPr>
        <w:id w:val="2099823886"/>
        <w:placeholder>
          <w:docPart w:val="B2025D5F860F4024AA036FE82706762F"/>
        </w:placeholder>
        <w:showingPlcHdr/>
      </w:sdtPr>
      <w:sdtEndPr>
        <w:rPr>
          <w:rStyle w:val="Red"/>
        </w:rPr>
      </w:sdtEndPr>
      <w:sdtContent>
        <w:p w14:paraId="4FA066A2" w14:textId="77777777" w:rsidR="00D801B9" w:rsidRDefault="00D801B9" w:rsidP="00431F4D">
          <w:pPr>
            <w:ind w:left="360"/>
            <w:rPr>
              <w:rStyle w:val="Red"/>
            </w:rPr>
          </w:pPr>
          <w:r>
            <w:rPr>
              <w:rStyle w:val="PlaceholderText"/>
              <w:color w:val="FF0000"/>
            </w:rPr>
            <w:t>Click or tap here to enter text.</w:t>
          </w:r>
        </w:p>
      </w:sdtContent>
    </w:sdt>
    <w:p w14:paraId="578E2CAB" w14:textId="77777777" w:rsidR="001E5FED" w:rsidRDefault="001E5FED" w:rsidP="00431F4D">
      <w:pPr>
        <w:numPr>
          <w:ilvl w:val="0"/>
          <w:numId w:val="2"/>
        </w:numPr>
        <w:spacing w:beforeLines="120" w:before="288" w:afterLines="60" w:after="144"/>
      </w:pPr>
      <w:r>
        <w:t>Please write a couple of sentences to reflect on what you learned with this assignment.</w:t>
      </w:r>
    </w:p>
    <w:sdt>
      <w:sdtPr>
        <w:rPr>
          <w:rStyle w:val="Red"/>
        </w:rPr>
        <w:id w:val="-1167777680"/>
        <w:placeholder>
          <w:docPart w:val="6E19CC375C2E420581F0C5530900BCBE"/>
        </w:placeholder>
        <w:showingPlcHdr/>
      </w:sdtPr>
      <w:sdtEndPr>
        <w:rPr>
          <w:rStyle w:val="Red"/>
        </w:rPr>
      </w:sdtEndPr>
      <w:sdtContent>
        <w:p w14:paraId="04547178" w14:textId="77777777" w:rsidR="001E5FED" w:rsidRDefault="001E5FED" w:rsidP="00431F4D">
          <w:pPr>
            <w:ind w:left="360"/>
            <w:rPr>
              <w:rStyle w:val="Red"/>
            </w:rPr>
          </w:pPr>
          <w:r>
            <w:rPr>
              <w:rStyle w:val="PlaceholderText"/>
              <w:color w:val="FF0000"/>
            </w:rPr>
            <w:t>Click or tap here to enter text.</w:t>
          </w:r>
        </w:p>
      </w:sdtContent>
    </w:sdt>
    <w:p w14:paraId="323376A9" w14:textId="77777777" w:rsidR="004E55D2" w:rsidRDefault="004E55D2" w:rsidP="004E55D2">
      <w:pPr>
        <w:pStyle w:val="Heading2"/>
      </w:pPr>
      <w:r>
        <w:t>Assignment Submission</w:t>
      </w:r>
    </w:p>
    <w:p w14:paraId="3691B7CD" w14:textId="62911B54" w:rsidR="009B216F" w:rsidRPr="00C92B06" w:rsidRDefault="00F13654" w:rsidP="004E55D2">
      <w:pPr>
        <w:numPr>
          <w:ilvl w:val="0"/>
          <w:numId w:val="49"/>
        </w:numPr>
        <w:spacing w:beforeLines="120" w:before="288" w:afterLines="60" w:after="144"/>
      </w:pPr>
      <w:r>
        <w:t>Attach this completed document to the assignment in Blackboard.</w:t>
      </w:r>
    </w:p>
    <w:sectPr w:rsidR="009B216F" w:rsidRPr="00C92B06" w:rsidSect="00F80CE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B6401" w14:textId="77777777" w:rsidR="00002FAD" w:rsidRDefault="00002FAD" w:rsidP="00024A75">
      <w:r>
        <w:separator/>
      </w:r>
    </w:p>
  </w:endnote>
  <w:endnote w:type="continuationSeparator" w:id="0">
    <w:p w14:paraId="0170A845" w14:textId="77777777" w:rsidR="00002FAD" w:rsidRDefault="00002FAD" w:rsidP="00024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470D" w14:textId="0DDAD763" w:rsidR="00024A75" w:rsidRPr="00A87D54" w:rsidRDefault="0055293F" w:rsidP="00963689">
    <w:pPr>
      <w:pStyle w:val="Footer"/>
      <w:tabs>
        <w:tab w:val="right" w:pos="10080"/>
      </w:tabs>
    </w:pPr>
    <w:r>
      <w:t>Ping</w:t>
    </w:r>
    <w:r w:rsidR="002C53B2">
      <w:t>,</w:t>
    </w:r>
    <w:r>
      <w:t xml:space="preserve"> Traceroute</w:t>
    </w:r>
    <w:r w:rsidR="002C53B2">
      <w:t>, and PingPlotter</w:t>
    </w:r>
    <w:r w:rsidR="00024A75" w:rsidRPr="00A87D54">
      <w:tab/>
      <w:t xml:space="preserve">Page </w:t>
    </w:r>
    <w:r w:rsidR="00024A75" w:rsidRPr="00A87D54">
      <w:fldChar w:fldCharType="begin"/>
    </w:r>
    <w:r w:rsidR="00024A75" w:rsidRPr="00A87D54">
      <w:instrText xml:space="preserve"> PAGE </w:instrText>
    </w:r>
    <w:r w:rsidR="00024A75" w:rsidRPr="00A87D54">
      <w:fldChar w:fldCharType="separate"/>
    </w:r>
    <w:r w:rsidR="00A8240C">
      <w:rPr>
        <w:noProof/>
      </w:rPr>
      <w:t>4</w:t>
    </w:r>
    <w:r w:rsidR="00024A75" w:rsidRPr="00A87D54">
      <w:fldChar w:fldCharType="end"/>
    </w:r>
    <w:r w:rsidR="00024A75" w:rsidRPr="00A87D54">
      <w:t xml:space="preserve"> of </w:t>
    </w:r>
    <w:r w:rsidR="00BE2685">
      <w:rPr>
        <w:noProof/>
      </w:rPr>
      <w:fldChar w:fldCharType="begin"/>
    </w:r>
    <w:r w:rsidR="00BE2685">
      <w:rPr>
        <w:noProof/>
      </w:rPr>
      <w:instrText xml:space="preserve"> NUMPAGES </w:instrText>
    </w:r>
    <w:r w:rsidR="00BE2685">
      <w:rPr>
        <w:noProof/>
      </w:rPr>
      <w:fldChar w:fldCharType="separate"/>
    </w:r>
    <w:r w:rsidR="00A8240C">
      <w:rPr>
        <w:noProof/>
      </w:rPr>
      <w:t>4</w:t>
    </w:r>
    <w:r w:rsidR="00BE2685">
      <w:rPr>
        <w:noProof/>
      </w:rPr>
      <w:fldChar w:fldCharType="end"/>
    </w:r>
    <w:r w:rsidR="00024A75" w:rsidRPr="00A87D54">
      <w:tab/>
      <w:t xml:space="preserve">Revised: </w:t>
    </w:r>
    <w:r w:rsidR="00443F77">
      <w:t>0</w:t>
    </w:r>
    <w:r w:rsidR="009032A1">
      <w:t>6</w:t>
    </w:r>
    <w:r w:rsidR="00F42224">
      <w:t>/</w:t>
    </w:r>
    <w:r w:rsidR="009032A1">
      <w:t>15</w:t>
    </w:r>
    <w:r w:rsidR="00297D7A">
      <w:t>/</w:t>
    </w:r>
    <w:r w:rsidR="0043319D">
      <w:t>2</w:t>
    </w:r>
    <w:r w:rsidR="00297D7A">
      <w:t>0</w:t>
    </w:r>
    <w:r w:rsidR="00DC2156">
      <w:t>2</w:t>
    </w:r>
    <w:r w:rsidR="009032A1">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4F796" w14:textId="77777777" w:rsidR="00002FAD" w:rsidRDefault="00002FAD" w:rsidP="00024A75">
      <w:r>
        <w:separator/>
      </w:r>
    </w:p>
  </w:footnote>
  <w:footnote w:type="continuationSeparator" w:id="0">
    <w:p w14:paraId="60CC1C64" w14:textId="77777777" w:rsidR="00002FAD" w:rsidRDefault="00002FAD" w:rsidP="00024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8A74DA"/>
    <w:multiLevelType w:val="hybridMultilevel"/>
    <w:tmpl w:val="83C813F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A185142"/>
    <w:multiLevelType w:val="hybridMultilevel"/>
    <w:tmpl w:val="FCB6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56B135A"/>
    <w:multiLevelType w:val="hybridMultilevel"/>
    <w:tmpl w:val="414A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7500A2D"/>
    <w:multiLevelType w:val="hybridMultilevel"/>
    <w:tmpl w:val="FCB6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B19506F"/>
    <w:multiLevelType w:val="hybridMultilevel"/>
    <w:tmpl w:val="FD50A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F5D76BB"/>
    <w:multiLevelType w:val="hybridMultilevel"/>
    <w:tmpl w:val="29E4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71574321">
    <w:abstractNumId w:val="2"/>
  </w:num>
  <w:num w:numId="2" w16cid:durableId="1045716532">
    <w:abstractNumId w:val="21"/>
  </w:num>
  <w:num w:numId="3" w16cid:durableId="313220902">
    <w:abstractNumId w:val="30"/>
  </w:num>
  <w:num w:numId="4" w16cid:durableId="1904869900">
    <w:abstractNumId w:val="28"/>
  </w:num>
  <w:num w:numId="5" w16cid:durableId="690839115">
    <w:abstractNumId w:val="25"/>
  </w:num>
  <w:num w:numId="6" w16cid:durableId="787310911">
    <w:abstractNumId w:val="16"/>
  </w:num>
  <w:num w:numId="7" w16cid:durableId="1991205562">
    <w:abstractNumId w:val="27"/>
  </w:num>
  <w:num w:numId="8" w16cid:durableId="669218144">
    <w:abstractNumId w:val="22"/>
  </w:num>
  <w:num w:numId="9" w16cid:durableId="992829883">
    <w:abstractNumId w:val="47"/>
  </w:num>
  <w:num w:numId="10" w16cid:durableId="1229880664">
    <w:abstractNumId w:val="14"/>
  </w:num>
  <w:num w:numId="11" w16cid:durableId="1235700326">
    <w:abstractNumId w:val="42"/>
  </w:num>
  <w:num w:numId="12" w16cid:durableId="184943580">
    <w:abstractNumId w:val="15"/>
  </w:num>
  <w:num w:numId="13" w16cid:durableId="2099402948">
    <w:abstractNumId w:val="29"/>
  </w:num>
  <w:num w:numId="14" w16cid:durableId="1645967545">
    <w:abstractNumId w:val="13"/>
  </w:num>
  <w:num w:numId="15" w16cid:durableId="560167582">
    <w:abstractNumId w:val="12"/>
  </w:num>
  <w:num w:numId="16" w16cid:durableId="1308896642">
    <w:abstractNumId w:val="36"/>
  </w:num>
  <w:num w:numId="17" w16cid:durableId="769156695">
    <w:abstractNumId w:val="0"/>
  </w:num>
  <w:num w:numId="18" w16cid:durableId="1228607495">
    <w:abstractNumId w:val="37"/>
  </w:num>
  <w:num w:numId="19" w16cid:durableId="709913820">
    <w:abstractNumId w:val="40"/>
  </w:num>
  <w:num w:numId="20" w16cid:durableId="1229539739">
    <w:abstractNumId w:val="34"/>
  </w:num>
  <w:num w:numId="21" w16cid:durableId="945427190">
    <w:abstractNumId w:val="31"/>
  </w:num>
  <w:num w:numId="22" w16cid:durableId="303126119">
    <w:abstractNumId w:val="46"/>
  </w:num>
  <w:num w:numId="23" w16cid:durableId="1248732430">
    <w:abstractNumId w:val="18"/>
  </w:num>
  <w:num w:numId="24" w16cid:durableId="505942719">
    <w:abstractNumId w:val="20"/>
  </w:num>
  <w:num w:numId="25" w16cid:durableId="1295796254">
    <w:abstractNumId w:val="6"/>
  </w:num>
  <w:num w:numId="26" w16cid:durableId="941105888">
    <w:abstractNumId w:val="19"/>
  </w:num>
  <w:num w:numId="27" w16cid:durableId="1461025554">
    <w:abstractNumId w:val="39"/>
  </w:num>
  <w:num w:numId="28" w16cid:durableId="1044259804">
    <w:abstractNumId w:val="43"/>
  </w:num>
  <w:num w:numId="29" w16cid:durableId="1374502823">
    <w:abstractNumId w:val="10"/>
  </w:num>
  <w:num w:numId="30" w16cid:durableId="381830561">
    <w:abstractNumId w:val="45"/>
  </w:num>
  <w:num w:numId="31" w16cid:durableId="1339231649">
    <w:abstractNumId w:val="8"/>
  </w:num>
  <w:num w:numId="32" w16cid:durableId="238248820">
    <w:abstractNumId w:val="44"/>
  </w:num>
  <w:num w:numId="33" w16cid:durableId="19279953">
    <w:abstractNumId w:val="26"/>
  </w:num>
  <w:num w:numId="34" w16cid:durableId="176698703">
    <w:abstractNumId w:val="17"/>
  </w:num>
  <w:num w:numId="35" w16cid:durableId="451822932">
    <w:abstractNumId w:val="9"/>
  </w:num>
  <w:num w:numId="36" w16cid:durableId="421948421">
    <w:abstractNumId w:val="24"/>
  </w:num>
  <w:num w:numId="37" w16cid:durableId="838928072">
    <w:abstractNumId w:val="35"/>
  </w:num>
  <w:num w:numId="38" w16cid:durableId="358774651">
    <w:abstractNumId w:val="3"/>
  </w:num>
  <w:num w:numId="39" w16cid:durableId="1509372047">
    <w:abstractNumId w:val="41"/>
  </w:num>
  <w:num w:numId="40" w16cid:durableId="122388456">
    <w:abstractNumId w:val="23"/>
  </w:num>
  <w:num w:numId="41" w16cid:durableId="1832982735">
    <w:abstractNumId w:val="11"/>
  </w:num>
  <w:num w:numId="42" w16cid:durableId="1391880061">
    <w:abstractNumId w:val="33"/>
  </w:num>
  <w:num w:numId="43" w16cid:durableId="1214656809">
    <w:abstractNumId w:val="4"/>
  </w:num>
  <w:num w:numId="44" w16cid:durableId="17045870">
    <w:abstractNumId w:val="32"/>
  </w:num>
  <w:num w:numId="45" w16cid:durableId="342778962">
    <w:abstractNumId w:val="38"/>
  </w:num>
  <w:num w:numId="46" w16cid:durableId="1102455234">
    <w:abstractNumId w:val="5"/>
  </w:num>
  <w:num w:numId="47" w16cid:durableId="14589872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09177567">
    <w:abstractNumId w:val="1"/>
  </w:num>
  <w:num w:numId="49" w16cid:durableId="7590183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03EE"/>
    <w:rsid w:val="00002FAD"/>
    <w:rsid w:val="000045C1"/>
    <w:rsid w:val="00012A04"/>
    <w:rsid w:val="00022088"/>
    <w:rsid w:val="000249F1"/>
    <w:rsid w:val="00024A75"/>
    <w:rsid w:val="00043BC3"/>
    <w:rsid w:val="000476CB"/>
    <w:rsid w:val="00056459"/>
    <w:rsid w:val="000565A7"/>
    <w:rsid w:val="00067D25"/>
    <w:rsid w:val="00072FC4"/>
    <w:rsid w:val="000A3390"/>
    <w:rsid w:val="000C7C20"/>
    <w:rsid w:val="000D18AC"/>
    <w:rsid w:val="000E46A5"/>
    <w:rsid w:val="000E63D3"/>
    <w:rsid w:val="000F2EA9"/>
    <w:rsid w:val="0010714A"/>
    <w:rsid w:val="00117525"/>
    <w:rsid w:val="001213CF"/>
    <w:rsid w:val="001224DD"/>
    <w:rsid w:val="00127C50"/>
    <w:rsid w:val="00143CF9"/>
    <w:rsid w:val="001511AA"/>
    <w:rsid w:val="00156E8D"/>
    <w:rsid w:val="001B4FA6"/>
    <w:rsid w:val="001D76BA"/>
    <w:rsid w:val="001E1793"/>
    <w:rsid w:val="001E5FED"/>
    <w:rsid w:val="001F0310"/>
    <w:rsid w:val="001F454D"/>
    <w:rsid w:val="00226C2B"/>
    <w:rsid w:val="00232CBB"/>
    <w:rsid w:val="00241ABE"/>
    <w:rsid w:val="002771AD"/>
    <w:rsid w:val="00281399"/>
    <w:rsid w:val="0029510F"/>
    <w:rsid w:val="00297D7A"/>
    <w:rsid w:val="002A1948"/>
    <w:rsid w:val="002B3A28"/>
    <w:rsid w:val="002B7224"/>
    <w:rsid w:val="002B7C37"/>
    <w:rsid w:val="002C53B2"/>
    <w:rsid w:val="002D1516"/>
    <w:rsid w:val="002D3B78"/>
    <w:rsid w:val="002E03C5"/>
    <w:rsid w:val="002E5901"/>
    <w:rsid w:val="00326097"/>
    <w:rsid w:val="00331FF8"/>
    <w:rsid w:val="0034029A"/>
    <w:rsid w:val="003574B2"/>
    <w:rsid w:val="00362700"/>
    <w:rsid w:val="00374C4C"/>
    <w:rsid w:val="0037609C"/>
    <w:rsid w:val="00386B4D"/>
    <w:rsid w:val="003871E9"/>
    <w:rsid w:val="003933D5"/>
    <w:rsid w:val="0039521A"/>
    <w:rsid w:val="003964E8"/>
    <w:rsid w:val="00397E2B"/>
    <w:rsid w:val="003A62FE"/>
    <w:rsid w:val="003B5A3B"/>
    <w:rsid w:val="003B659D"/>
    <w:rsid w:val="003D6C62"/>
    <w:rsid w:val="003E2375"/>
    <w:rsid w:val="003F43EC"/>
    <w:rsid w:val="004109C8"/>
    <w:rsid w:val="00431F4D"/>
    <w:rsid w:val="0043319D"/>
    <w:rsid w:val="00436DDA"/>
    <w:rsid w:val="00443F77"/>
    <w:rsid w:val="004567F1"/>
    <w:rsid w:val="00457A8F"/>
    <w:rsid w:val="00465CE1"/>
    <w:rsid w:val="00470198"/>
    <w:rsid w:val="0049584B"/>
    <w:rsid w:val="004A62BE"/>
    <w:rsid w:val="004C7F2E"/>
    <w:rsid w:val="004D68D6"/>
    <w:rsid w:val="004E55D2"/>
    <w:rsid w:val="005051EF"/>
    <w:rsid w:val="0051265F"/>
    <w:rsid w:val="00540EE5"/>
    <w:rsid w:val="0055293F"/>
    <w:rsid w:val="005566E8"/>
    <w:rsid w:val="00562935"/>
    <w:rsid w:val="005C2869"/>
    <w:rsid w:val="005C3CBE"/>
    <w:rsid w:val="005D0F3A"/>
    <w:rsid w:val="005F3684"/>
    <w:rsid w:val="00607571"/>
    <w:rsid w:val="00656FD6"/>
    <w:rsid w:val="006763A9"/>
    <w:rsid w:val="006B72D8"/>
    <w:rsid w:val="006D3A69"/>
    <w:rsid w:val="006D68BE"/>
    <w:rsid w:val="006F70C6"/>
    <w:rsid w:val="00715C1F"/>
    <w:rsid w:val="007226D6"/>
    <w:rsid w:val="00722ECE"/>
    <w:rsid w:val="0073621B"/>
    <w:rsid w:val="00742EF7"/>
    <w:rsid w:val="00751231"/>
    <w:rsid w:val="00770371"/>
    <w:rsid w:val="00774BFB"/>
    <w:rsid w:val="00781DDC"/>
    <w:rsid w:val="007A4999"/>
    <w:rsid w:val="007C6530"/>
    <w:rsid w:val="007D4C1F"/>
    <w:rsid w:val="007D5D2C"/>
    <w:rsid w:val="007E448C"/>
    <w:rsid w:val="008010EE"/>
    <w:rsid w:val="00817D35"/>
    <w:rsid w:val="00826D39"/>
    <w:rsid w:val="00863608"/>
    <w:rsid w:val="008641EF"/>
    <w:rsid w:val="008720B8"/>
    <w:rsid w:val="0088165B"/>
    <w:rsid w:val="00886C13"/>
    <w:rsid w:val="00892AE2"/>
    <w:rsid w:val="0089311F"/>
    <w:rsid w:val="008A6AD1"/>
    <w:rsid w:val="008D13EF"/>
    <w:rsid w:val="008E7D98"/>
    <w:rsid w:val="008F4E23"/>
    <w:rsid w:val="009032A1"/>
    <w:rsid w:val="00910B35"/>
    <w:rsid w:val="009165D2"/>
    <w:rsid w:val="00921F73"/>
    <w:rsid w:val="00943495"/>
    <w:rsid w:val="009514EB"/>
    <w:rsid w:val="00960FC4"/>
    <w:rsid w:val="00961C81"/>
    <w:rsid w:val="00962243"/>
    <w:rsid w:val="00963689"/>
    <w:rsid w:val="00966111"/>
    <w:rsid w:val="009B0AC3"/>
    <w:rsid w:val="009B216F"/>
    <w:rsid w:val="009B4D80"/>
    <w:rsid w:val="009C3B32"/>
    <w:rsid w:val="009D1772"/>
    <w:rsid w:val="009D2161"/>
    <w:rsid w:val="009E212C"/>
    <w:rsid w:val="009E2F8F"/>
    <w:rsid w:val="009E38A7"/>
    <w:rsid w:val="009F335B"/>
    <w:rsid w:val="00A251D9"/>
    <w:rsid w:val="00A35416"/>
    <w:rsid w:val="00A41281"/>
    <w:rsid w:val="00A46EA7"/>
    <w:rsid w:val="00A77817"/>
    <w:rsid w:val="00A8240C"/>
    <w:rsid w:val="00A84214"/>
    <w:rsid w:val="00A84275"/>
    <w:rsid w:val="00A87D54"/>
    <w:rsid w:val="00AA178E"/>
    <w:rsid w:val="00AC23C4"/>
    <w:rsid w:val="00AC4456"/>
    <w:rsid w:val="00AD57FC"/>
    <w:rsid w:val="00AE6440"/>
    <w:rsid w:val="00AF160F"/>
    <w:rsid w:val="00B36AAF"/>
    <w:rsid w:val="00B47D78"/>
    <w:rsid w:val="00B53CA3"/>
    <w:rsid w:val="00B714AC"/>
    <w:rsid w:val="00B75951"/>
    <w:rsid w:val="00B75CD4"/>
    <w:rsid w:val="00B83A6D"/>
    <w:rsid w:val="00B841B1"/>
    <w:rsid w:val="00B841BF"/>
    <w:rsid w:val="00B871F7"/>
    <w:rsid w:val="00B9213D"/>
    <w:rsid w:val="00BA0A93"/>
    <w:rsid w:val="00BA6D69"/>
    <w:rsid w:val="00BB0DFF"/>
    <w:rsid w:val="00BB79A8"/>
    <w:rsid w:val="00BE2685"/>
    <w:rsid w:val="00BE2E7C"/>
    <w:rsid w:val="00BE3E56"/>
    <w:rsid w:val="00BE4971"/>
    <w:rsid w:val="00BF23F6"/>
    <w:rsid w:val="00BF57FB"/>
    <w:rsid w:val="00C0450D"/>
    <w:rsid w:val="00C048EA"/>
    <w:rsid w:val="00C15343"/>
    <w:rsid w:val="00C31CD5"/>
    <w:rsid w:val="00C413B5"/>
    <w:rsid w:val="00C63092"/>
    <w:rsid w:val="00C80805"/>
    <w:rsid w:val="00C8419D"/>
    <w:rsid w:val="00C92B06"/>
    <w:rsid w:val="00CD4578"/>
    <w:rsid w:val="00D15F7C"/>
    <w:rsid w:val="00D20614"/>
    <w:rsid w:val="00D26CEC"/>
    <w:rsid w:val="00D52021"/>
    <w:rsid w:val="00D636C0"/>
    <w:rsid w:val="00D66F28"/>
    <w:rsid w:val="00D801B9"/>
    <w:rsid w:val="00D84A78"/>
    <w:rsid w:val="00DC2156"/>
    <w:rsid w:val="00DE14F0"/>
    <w:rsid w:val="00E0652B"/>
    <w:rsid w:val="00E132BD"/>
    <w:rsid w:val="00E274E2"/>
    <w:rsid w:val="00E27752"/>
    <w:rsid w:val="00E525B9"/>
    <w:rsid w:val="00E70924"/>
    <w:rsid w:val="00E72231"/>
    <w:rsid w:val="00E759B7"/>
    <w:rsid w:val="00E85120"/>
    <w:rsid w:val="00E8532E"/>
    <w:rsid w:val="00E9698E"/>
    <w:rsid w:val="00EF1E3C"/>
    <w:rsid w:val="00EF1ECA"/>
    <w:rsid w:val="00F13654"/>
    <w:rsid w:val="00F340C6"/>
    <w:rsid w:val="00F42224"/>
    <w:rsid w:val="00F71B6B"/>
    <w:rsid w:val="00F80CE1"/>
    <w:rsid w:val="00FA613F"/>
    <w:rsid w:val="00FB0992"/>
    <w:rsid w:val="00FB39F1"/>
    <w:rsid w:val="00FB3DC0"/>
    <w:rsid w:val="00FB68DF"/>
    <w:rsid w:val="00FC1B9B"/>
    <w:rsid w:val="00FE2A9D"/>
    <w:rsid w:val="00FF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DA1C2"/>
  <w15:chartTrackingRefBased/>
  <w15:docId w15:val="{5E92E220-D39A-4603-AA2A-7E65D361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32A1"/>
    <w:pPr>
      <w:spacing w:before="160" w:after="80" w:line="336" w:lineRule="auto"/>
    </w:pPr>
    <w:rPr>
      <w:rFonts w:ascii="Verdana" w:hAnsi="Verdana"/>
      <w:szCs w:val="24"/>
    </w:rPr>
  </w:style>
  <w:style w:type="paragraph" w:styleId="Heading1">
    <w:name w:val="heading 1"/>
    <w:basedOn w:val="Normal"/>
    <w:next w:val="Normal"/>
    <w:link w:val="Heading1Char"/>
    <w:qFormat/>
    <w:rsid w:val="009032A1"/>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9032A1"/>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9032A1"/>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9032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32A1"/>
  </w:style>
  <w:style w:type="paragraph" w:styleId="ListParagraph">
    <w:name w:val="List Paragraph"/>
    <w:basedOn w:val="Normal"/>
    <w:uiPriority w:val="34"/>
    <w:qFormat/>
    <w:rsid w:val="009032A1"/>
    <w:pPr>
      <w:ind w:left="720"/>
    </w:pPr>
  </w:style>
  <w:style w:type="character" w:styleId="Hyperlink">
    <w:name w:val="Hyperlink"/>
    <w:rsid w:val="009032A1"/>
    <w:rPr>
      <w:color w:val="0000FF"/>
      <w:u w:val="single"/>
    </w:rPr>
  </w:style>
  <w:style w:type="paragraph" w:styleId="Header">
    <w:name w:val="header"/>
    <w:basedOn w:val="Normal"/>
    <w:link w:val="HeaderChar"/>
    <w:rsid w:val="009032A1"/>
    <w:pPr>
      <w:tabs>
        <w:tab w:val="left" w:pos="5040"/>
        <w:tab w:val="left" w:pos="9720"/>
      </w:tabs>
    </w:pPr>
    <w:rPr>
      <w:sz w:val="16"/>
    </w:rPr>
  </w:style>
  <w:style w:type="character" w:customStyle="1" w:styleId="HeaderChar">
    <w:name w:val="Header Char"/>
    <w:basedOn w:val="DefaultParagraphFont"/>
    <w:link w:val="Header"/>
    <w:rsid w:val="00024A75"/>
    <w:rPr>
      <w:rFonts w:ascii="Verdana" w:hAnsi="Verdana"/>
      <w:sz w:val="16"/>
      <w:szCs w:val="24"/>
    </w:rPr>
  </w:style>
  <w:style w:type="paragraph" w:styleId="Footer">
    <w:name w:val="footer"/>
    <w:basedOn w:val="Normal"/>
    <w:link w:val="FooterChar"/>
    <w:rsid w:val="009032A1"/>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024A75"/>
    <w:rPr>
      <w:rFonts w:ascii="Verdana" w:hAnsi="Verdana"/>
      <w:sz w:val="16"/>
      <w:szCs w:val="24"/>
    </w:rPr>
  </w:style>
  <w:style w:type="character" w:styleId="FollowedHyperlink">
    <w:name w:val="FollowedHyperlink"/>
    <w:rsid w:val="009032A1"/>
    <w:rPr>
      <w:color w:val="800080"/>
      <w:u w:val="single"/>
    </w:rPr>
  </w:style>
  <w:style w:type="character" w:customStyle="1" w:styleId="Heading1Char">
    <w:name w:val="Heading 1 Char"/>
    <w:basedOn w:val="DefaultParagraphFont"/>
    <w:link w:val="Heading1"/>
    <w:rsid w:val="00715C1F"/>
    <w:rPr>
      <w:rFonts w:ascii="Arial" w:eastAsia="Arial Unicode MS" w:hAnsi="Arial"/>
      <w:b/>
      <w:kern w:val="28"/>
      <w:sz w:val="28"/>
    </w:rPr>
  </w:style>
  <w:style w:type="character" w:customStyle="1" w:styleId="Heading2Char">
    <w:name w:val="Heading 2 Char"/>
    <w:basedOn w:val="DefaultParagraphFont"/>
    <w:link w:val="Heading2"/>
    <w:rsid w:val="00715C1F"/>
    <w:rPr>
      <w:rFonts w:ascii="Arial" w:hAnsi="Arial" w:cs="Arial"/>
      <w:b/>
      <w:bCs/>
      <w:iCs/>
      <w:sz w:val="24"/>
      <w:szCs w:val="28"/>
    </w:rPr>
  </w:style>
  <w:style w:type="character" w:customStyle="1" w:styleId="Heading3Char">
    <w:name w:val="Heading 3 Char"/>
    <w:basedOn w:val="DefaultParagraphFont"/>
    <w:link w:val="Heading3"/>
    <w:rsid w:val="00715C1F"/>
    <w:rPr>
      <w:rFonts w:ascii="Arial" w:hAnsi="Arial"/>
      <w:b/>
      <w:bCs/>
      <w:sz w:val="22"/>
      <w:szCs w:val="24"/>
    </w:rPr>
  </w:style>
  <w:style w:type="paragraph" w:customStyle="1" w:styleId="NumberedHeading2">
    <w:name w:val="Numbered Heading 2"/>
    <w:basedOn w:val="Normal"/>
    <w:rsid w:val="009032A1"/>
    <w:pPr>
      <w:numPr>
        <w:numId w:val="4"/>
      </w:numPr>
    </w:pPr>
  </w:style>
  <w:style w:type="paragraph" w:customStyle="1" w:styleId="Outlinenumbering">
    <w:name w:val="Outline numbering"/>
    <w:basedOn w:val="Normal"/>
    <w:rsid w:val="009032A1"/>
    <w:pPr>
      <w:numPr>
        <w:numId w:val="5"/>
      </w:numPr>
      <w:tabs>
        <w:tab w:val="clear" w:pos="360"/>
        <w:tab w:val="num" w:pos="720"/>
      </w:tabs>
      <w:ind w:left="720"/>
    </w:pPr>
    <w:rPr>
      <w:szCs w:val="20"/>
    </w:rPr>
  </w:style>
  <w:style w:type="character" w:styleId="PageNumber">
    <w:name w:val="page number"/>
    <w:basedOn w:val="DefaultParagraphFont"/>
    <w:rsid w:val="009032A1"/>
  </w:style>
  <w:style w:type="character" w:customStyle="1" w:styleId="UnresolvedMention1">
    <w:name w:val="Unresolved Mention1"/>
    <w:basedOn w:val="DefaultParagraphFont"/>
    <w:uiPriority w:val="99"/>
    <w:semiHidden/>
    <w:unhideWhenUsed/>
    <w:rsid w:val="00D636C0"/>
    <w:rPr>
      <w:color w:val="808080"/>
      <w:shd w:val="clear" w:color="auto" w:fill="E6E6E6"/>
    </w:rPr>
  </w:style>
  <w:style w:type="character" w:styleId="PlaceholderText">
    <w:name w:val="Placeholder Text"/>
    <w:basedOn w:val="DefaultParagraphFont"/>
    <w:uiPriority w:val="99"/>
    <w:semiHidden/>
    <w:rsid w:val="004A62BE"/>
    <w:rPr>
      <w:color w:val="808080"/>
    </w:rPr>
  </w:style>
  <w:style w:type="character" w:customStyle="1" w:styleId="Red">
    <w:name w:val="Red"/>
    <w:basedOn w:val="DefaultParagraphFont"/>
    <w:uiPriority w:val="1"/>
    <w:rsid w:val="004A62BE"/>
    <w:rPr>
      <w:color w:val="FF0000"/>
    </w:rPr>
  </w:style>
  <w:style w:type="paragraph" w:styleId="TOCHeading">
    <w:name w:val="TOC Heading"/>
    <w:basedOn w:val="Heading1"/>
    <w:next w:val="Normal"/>
    <w:uiPriority w:val="39"/>
    <w:unhideWhenUsed/>
    <w:qFormat/>
    <w:rsid w:val="009032A1"/>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9032A1"/>
    <w:pPr>
      <w:spacing w:before="80" w:line="240" w:lineRule="auto"/>
    </w:pPr>
    <w:rPr>
      <w:rFonts w:ascii="Courier New" w:hAnsi="Courier New"/>
    </w:rPr>
  </w:style>
  <w:style w:type="paragraph" w:styleId="TOC1">
    <w:name w:val="toc 1"/>
    <w:basedOn w:val="Normal"/>
    <w:next w:val="Normal"/>
    <w:autoRedefine/>
    <w:uiPriority w:val="39"/>
    <w:unhideWhenUsed/>
    <w:rsid w:val="009032A1"/>
    <w:pPr>
      <w:spacing w:after="100" w:line="240" w:lineRule="auto"/>
    </w:pPr>
  </w:style>
  <w:style w:type="paragraph" w:styleId="TOC2">
    <w:name w:val="toc 2"/>
    <w:basedOn w:val="Normal"/>
    <w:next w:val="Normal"/>
    <w:autoRedefine/>
    <w:uiPriority w:val="39"/>
    <w:unhideWhenUsed/>
    <w:rsid w:val="009032A1"/>
    <w:pPr>
      <w:spacing w:after="100" w:line="240" w:lineRule="auto"/>
      <w:ind w:left="202"/>
    </w:pPr>
  </w:style>
  <w:style w:type="paragraph" w:styleId="TOC3">
    <w:name w:val="toc 3"/>
    <w:basedOn w:val="Normal"/>
    <w:next w:val="Normal"/>
    <w:autoRedefine/>
    <w:uiPriority w:val="39"/>
    <w:unhideWhenUsed/>
    <w:rsid w:val="009032A1"/>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47150">
      <w:bodyDiv w:val="1"/>
      <w:marLeft w:val="0"/>
      <w:marRight w:val="0"/>
      <w:marTop w:val="0"/>
      <w:marBottom w:val="0"/>
      <w:divBdr>
        <w:top w:val="none" w:sz="0" w:space="0" w:color="auto"/>
        <w:left w:val="none" w:sz="0" w:space="0" w:color="auto"/>
        <w:bottom w:val="none" w:sz="0" w:space="0" w:color="auto"/>
        <w:right w:val="none" w:sz="0" w:space="0" w:color="auto"/>
      </w:divBdr>
    </w:div>
    <w:div w:id="1419015334">
      <w:bodyDiv w:val="1"/>
      <w:marLeft w:val="0"/>
      <w:marRight w:val="0"/>
      <w:marTop w:val="0"/>
      <w:marBottom w:val="0"/>
      <w:divBdr>
        <w:top w:val="none" w:sz="0" w:space="0" w:color="auto"/>
        <w:left w:val="none" w:sz="0" w:space="0" w:color="auto"/>
        <w:bottom w:val="none" w:sz="0" w:space="0" w:color="auto"/>
        <w:right w:val="none" w:sz="0" w:space="0" w:color="auto"/>
      </w:divBdr>
    </w:div>
    <w:div w:id="199256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ingplot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FC382481D24AF79E5669869BFA3B38"/>
        <w:category>
          <w:name w:val="General"/>
          <w:gallery w:val="placeholder"/>
        </w:category>
        <w:types>
          <w:type w:val="bbPlcHdr"/>
        </w:types>
        <w:behaviors>
          <w:behavior w:val="content"/>
        </w:behaviors>
        <w:guid w:val="{DABA89E8-D6D1-4F8B-96EC-8549C77A786F}"/>
      </w:docPartPr>
      <w:docPartBody>
        <w:p w:rsidR="00F66D12" w:rsidRDefault="00163383" w:rsidP="00163383">
          <w:pPr>
            <w:pStyle w:val="67FC382481D24AF79E5669869BFA3B38"/>
          </w:pPr>
          <w:r>
            <w:rPr>
              <w:rStyle w:val="PlaceholderText"/>
              <w:color w:val="808080"/>
            </w:rPr>
            <w:t>Click or tap here to enter text.</w:t>
          </w:r>
        </w:p>
      </w:docPartBody>
    </w:docPart>
    <w:docPart>
      <w:docPartPr>
        <w:name w:val="933F03F47D3E4552B42004C78B6D6EE7"/>
        <w:category>
          <w:name w:val="General"/>
          <w:gallery w:val="placeholder"/>
        </w:category>
        <w:types>
          <w:type w:val="bbPlcHdr"/>
        </w:types>
        <w:behaviors>
          <w:behavior w:val="content"/>
        </w:behaviors>
        <w:guid w:val="{ED8C6AC3-E121-4E3B-9B53-C9255503EF8F}"/>
      </w:docPartPr>
      <w:docPartBody>
        <w:p w:rsidR="00F66D12" w:rsidRDefault="00163383" w:rsidP="00163383">
          <w:pPr>
            <w:pStyle w:val="933F03F47D3E4552B42004C78B6D6EE7"/>
          </w:pPr>
          <w:r>
            <w:rPr>
              <w:rStyle w:val="PlaceholderText"/>
              <w:color w:val="808080"/>
            </w:rPr>
            <w:t>Click or tap here to enter text.</w:t>
          </w:r>
        </w:p>
      </w:docPartBody>
    </w:docPart>
    <w:docPart>
      <w:docPartPr>
        <w:name w:val="98A31F971B2B4A3C9CF714C37A583C13"/>
        <w:category>
          <w:name w:val="General"/>
          <w:gallery w:val="placeholder"/>
        </w:category>
        <w:types>
          <w:type w:val="bbPlcHdr"/>
        </w:types>
        <w:behaviors>
          <w:behavior w:val="content"/>
        </w:behaviors>
        <w:guid w:val="{71BD6C2A-FAEB-402E-BE8F-34FCB96ACF62}"/>
      </w:docPartPr>
      <w:docPartBody>
        <w:p w:rsidR="00F66D12" w:rsidRDefault="00163383" w:rsidP="00163383">
          <w:pPr>
            <w:pStyle w:val="98A31F971B2B4A3C9CF714C37A583C13"/>
          </w:pPr>
          <w:r>
            <w:rPr>
              <w:rStyle w:val="PlaceholderText"/>
              <w:color w:val="808080"/>
            </w:rPr>
            <w:t>Click or tap here to enter text.</w:t>
          </w:r>
        </w:p>
      </w:docPartBody>
    </w:docPart>
    <w:docPart>
      <w:docPartPr>
        <w:name w:val="F5C0072ED517470BA9D1D0B23835BB7B"/>
        <w:category>
          <w:name w:val="General"/>
          <w:gallery w:val="placeholder"/>
        </w:category>
        <w:types>
          <w:type w:val="bbPlcHdr"/>
        </w:types>
        <w:behaviors>
          <w:behavior w:val="content"/>
        </w:behaviors>
        <w:guid w:val="{65618701-7595-4D95-B09B-84FCE9FE13EA}"/>
      </w:docPartPr>
      <w:docPartBody>
        <w:p w:rsidR="00F66D12" w:rsidRDefault="00163383" w:rsidP="00163383">
          <w:pPr>
            <w:pStyle w:val="F5C0072ED517470BA9D1D0B23835BB7B"/>
          </w:pPr>
          <w:r>
            <w:rPr>
              <w:rStyle w:val="PlaceholderText"/>
              <w:color w:val="808080"/>
            </w:rPr>
            <w:t>Click or tap here to enter text.</w:t>
          </w:r>
        </w:p>
      </w:docPartBody>
    </w:docPart>
    <w:docPart>
      <w:docPartPr>
        <w:name w:val="7EF3EAB9E667416293818F8CE4FF371D"/>
        <w:category>
          <w:name w:val="General"/>
          <w:gallery w:val="placeholder"/>
        </w:category>
        <w:types>
          <w:type w:val="bbPlcHdr"/>
        </w:types>
        <w:behaviors>
          <w:behavior w:val="content"/>
        </w:behaviors>
        <w:guid w:val="{41D75B7C-4CDB-4855-AEC8-0776D637170D}"/>
      </w:docPartPr>
      <w:docPartBody>
        <w:p w:rsidR="00F66D12" w:rsidRDefault="00163383" w:rsidP="00163383">
          <w:pPr>
            <w:pStyle w:val="7EF3EAB9E667416293818F8CE4FF371D"/>
          </w:pPr>
          <w:r>
            <w:rPr>
              <w:rStyle w:val="PlaceholderText"/>
              <w:color w:val="808080"/>
            </w:rPr>
            <w:t>Click or tap here to enter text.</w:t>
          </w:r>
        </w:p>
      </w:docPartBody>
    </w:docPart>
    <w:docPart>
      <w:docPartPr>
        <w:name w:val="D19F8EE9176F449AB8AD7E3AE9813A5B"/>
        <w:category>
          <w:name w:val="General"/>
          <w:gallery w:val="placeholder"/>
        </w:category>
        <w:types>
          <w:type w:val="bbPlcHdr"/>
        </w:types>
        <w:behaviors>
          <w:behavior w:val="content"/>
        </w:behaviors>
        <w:guid w:val="{36C043B3-F90B-453E-9CAB-DEB4732426B5}"/>
      </w:docPartPr>
      <w:docPartBody>
        <w:p w:rsidR="00F66D12" w:rsidRDefault="00163383" w:rsidP="00163383">
          <w:pPr>
            <w:pStyle w:val="D19F8EE9176F449AB8AD7E3AE9813A5B"/>
          </w:pPr>
          <w:r>
            <w:rPr>
              <w:rStyle w:val="PlaceholderText"/>
              <w:color w:val="808080"/>
            </w:rPr>
            <w:t>Click or tap here to enter text.</w:t>
          </w:r>
        </w:p>
      </w:docPartBody>
    </w:docPart>
    <w:docPart>
      <w:docPartPr>
        <w:name w:val="4F0557E9E9B546AD98CF607B959FDFED"/>
        <w:category>
          <w:name w:val="General"/>
          <w:gallery w:val="placeholder"/>
        </w:category>
        <w:types>
          <w:type w:val="bbPlcHdr"/>
        </w:types>
        <w:behaviors>
          <w:behavior w:val="content"/>
        </w:behaviors>
        <w:guid w:val="{4393179B-EE45-4444-96FD-BBF90DA514D2}"/>
      </w:docPartPr>
      <w:docPartBody>
        <w:p w:rsidR="00F66D12" w:rsidRDefault="00163383" w:rsidP="00163383">
          <w:pPr>
            <w:pStyle w:val="4F0557E9E9B546AD98CF607B959FDFED"/>
          </w:pPr>
          <w:r>
            <w:rPr>
              <w:rStyle w:val="PlaceholderText"/>
              <w:color w:val="808080"/>
            </w:rPr>
            <w:t>Click or tap here to enter text.</w:t>
          </w:r>
        </w:p>
      </w:docPartBody>
    </w:docPart>
    <w:docPart>
      <w:docPartPr>
        <w:name w:val="BAF2DD5ED5694C09B1DAEE6B9D10FF98"/>
        <w:category>
          <w:name w:val="General"/>
          <w:gallery w:val="placeholder"/>
        </w:category>
        <w:types>
          <w:type w:val="bbPlcHdr"/>
        </w:types>
        <w:behaviors>
          <w:behavior w:val="content"/>
        </w:behaviors>
        <w:guid w:val="{C1A8FB0A-4647-4912-A681-FD9926F3566E}"/>
      </w:docPartPr>
      <w:docPartBody>
        <w:p w:rsidR="00F66D12" w:rsidRDefault="00163383" w:rsidP="00163383">
          <w:pPr>
            <w:pStyle w:val="BAF2DD5ED5694C09B1DAEE6B9D10FF98"/>
          </w:pPr>
          <w:r>
            <w:rPr>
              <w:rStyle w:val="PlaceholderText"/>
              <w:color w:val="808080"/>
            </w:rPr>
            <w:t>Click or tap here to enter text.</w:t>
          </w:r>
        </w:p>
      </w:docPartBody>
    </w:docPart>
    <w:docPart>
      <w:docPartPr>
        <w:name w:val="34AA52EAC90547D48FF65B81E6FC3A19"/>
        <w:category>
          <w:name w:val="General"/>
          <w:gallery w:val="placeholder"/>
        </w:category>
        <w:types>
          <w:type w:val="bbPlcHdr"/>
        </w:types>
        <w:behaviors>
          <w:behavior w:val="content"/>
        </w:behaviors>
        <w:guid w:val="{9B0527E4-C1C9-449D-AFE7-B283BCAAA3FA}"/>
      </w:docPartPr>
      <w:docPartBody>
        <w:p w:rsidR="00F66D12" w:rsidRDefault="00163383" w:rsidP="00163383">
          <w:pPr>
            <w:pStyle w:val="34AA52EAC90547D48FF65B81E6FC3A19"/>
          </w:pPr>
          <w:r>
            <w:rPr>
              <w:rStyle w:val="PlaceholderText"/>
              <w:color w:val="808080"/>
            </w:rPr>
            <w:t>Click or tap here to enter text.</w:t>
          </w:r>
        </w:p>
      </w:docPartBody>
    </w:docPart>
    <w:docPart>
      <w:docPartPr>
        <w:name w:val="13BCD3D85BA14BC2A1B7F523611A6488"/>
        <w:category>
          <w:name w:val="General"/>
          <w:gallery w:val="placeholder"/>
        </w:category>
        <w:types>
          <w:type w:val="bbPlcHdr"/>
        </w:types>
        <w:behaviors>
          <w:behavior w:val="content"/>
        </w:behaviors>
        <w:guid w:val="{2ED888C1-722A-4BD5-A180-9DACCCF92647}"/>
      </w:docPartPr>
      <w:docPartBody>
        <w:p w:rsidR="00F66D12" w:rsidRDefault="00163383" w:rsidP="00163383">
          <w:pPr>
            <w:pStyle w:val="13BCD3D85BA14BC2A1B7F523611A6488"/>
          </w:pPr>
          <w:r>
            <w:rPr>
              <w:rStyle w:val="PlaceholderText"/>
              <w:color w:val="808080"/>
            </w:rPr>
            <w:t>Click or tap here to enter text.</w:t>
          </w:r>
        </w:p>
      </w:docPartBody>
    </w:docPart>
    <w:docPart>
      <w:docPartPr>
        <w:name w:val="7B978504A87E4E83AB1E34DFA0C24CA8"/>
        <w:category>
          <w:name w:val="General"/>
          <w:gallery w:val="placeholder"/>
        </w:category>
        <w:types>
          <w:type w:val="bbPlcHdr"/>
        </w:types>
        <w:behaviors>
          <w:behavior w:val="content"/>
        </w:behaviors>
        <w:guid w:val="{A0F20785-AF75-44FF-A72C-198DF2601E29}"/>
      </w:docPartPr>
      <w:docPartBody>
        <w:p w:rsidR="00F66D12" w:rsidRDefault="00163383" w:rsidP="00163383">
          <w:pPr>
            <w:pStyle w:val="7B978504A87E4E83AB1E34DFA0C24CA8"/>
          </w:pPr>
          <w:r>
            <w:rPr>
              <w:rStyle w:val="PlaceholderText"/>
              <w:color w:val="808080"/>
            </w:rPr>
            <w:t>Click or tap here to enter text.</w:t>
          </w:r>
        </w:p>
      </w:docPartBody>
    </w:docPart>
    <w:docPart>
      <w:docPartPr>
        <w:name w:val="BD1038970DE64BB7AE05A43A86EEB9D8"/>
        <w:category>
          <w:name w:val="General"/>
          <w:gallery w:val="placeholder"/>
        </w:category>
        <w:types>
          <w:type w:val="bbPlcHdr"/>
        </w:types>
        <w:behaviors>
          <w:behavior w:val="content"/>
        </w:behaviors>
        <w:guid w:val="{65972C36-5D86-4E88-B35D-A5479D042A94}"/>
      </w:docPartPr>
      <w:docPartBody>
        <w:p w:rsidR="00F66D12" w:rsidRDefault="00163383" w:rsidP="00163383">
          <w:pPr>
            <w:pStyle w:val="BD1038970DE64BB7AE05A43A86EEB9D8"/>
          </w:pPr>
          <w:r>
            <w:rPr>
              <w:rStyle w:val="PlaceholderText"/>
              <w:color w:val="808080"/>
            </w:rPr>
            <w:t>Click or tap here to enter text.</w:t>
          </w:r>
        </w:p>
      </w:docPartBody>
    </w:docPart>
    <w:docPart>
      <w:docPartPr>
        <w:name w:val="DF570C92E8284ECF9DC9F479CAB51075"/>
        <w:category>
          <w:name w:val="General"/>
          <w:gallery w:val="placeholder"/>
        </w:category>
        <w:types>
          <w:type w:val="bbPlcHdr"/>
        </w:types>
        <w:behaviors>
          <w:behavior w:val="content"/>
        </w:behaviors>
        <w:guid w:val="{E3F9B744-0E53-4690-88F9-32EADE2E57D3}"/>
      </w:docPartPr>
      <w:docPartBody>
        <w:p w:rsidR="00F66D12" w:rsidRDefault="00163383" w:rsidP="00163383">
          <w:pPr>
            <w:pStyle w:val="DF570C92E8284ECF9DC9F479CAB51075"/>
          </w:pPr>
          <w:r>
            <w:rPr>
              <w:rStyle w:val="PlaceholderText"/>
              <w:color w:val="808080"/>
            </w:rPr>
            <w:t>Click or tap here to enter text.</w:t>
          </w:r>
        </w:p>
      </w:docPartBody>
    </w:docPart>
    <w:docPart>
      <w:docPartPr>
        <w:name w:val="AB30A61412AF41EFB9B63443DD2D5A1C"/>
        <w:category>
          <w:name w:val="General"/>
          <w:gallery w:val="placeholder"/>
        </w:category>
        <w:types>
          <w:type w:val="bbPlcHdr"/>
        </w:types>
        <w:behaviors>
          <w:behavior w:val="content"/>
        </w:behaviors>
        <w:guid w:val="{195383E4-01B3-46CC-B274-4FAA5B09C24E}"/>
      </w:docPartPr>
      <w:docPartBody>
        <w:p w:rsidR="00F66D12" w:rsidRDefault="00163383" w:rsidP="00163383">
          <w:pPr>
            <w:pStyle w:val="AB30A61412AF41EFB9B63443DD2D5A1C"/>
          </w:pPr>
          <w:r>
            <w:rPr>
              <w:rStyle w:val="PlaceholderText"/>
              <w:color w:val="808080"/>
            </w:rPr>
            <w:t>Click or tap here to enter text.</w:t>
          </w:r>
        </w:p>
      </w:docPartBody>
    </w:docPart>
    <w:docPart>
      <w:docPartPr>
        <w:name w:val="3365DABB36974714BFD7ACD7F4EB31FF"/>
        <w:category>
          <w:name w:val="General"/>
          <w:gallery w:val="placeholder"/>
        </w:category>
        <w:types>
          <w:type w:val="bbPlcHdr"/>
        </w:types>
        <w:behaviors>
          <w:behavior w:val="content"/>
        </w:behaviors>
        <w:guid w:val="{2B6297BD-27F2-4B39-8B14-54E26C3DB6BD}"/>
      </w:docPartPr>
      <w:docPartBody>
        <w:p w:rsidR="00F66D12" w:rsidRDefault="00163383" w:rsidP="00163383">
          <w:pPr>
            <w:pStyle w:val="3365DABB36974714BFD7ACD7F4EB31FF"/>
          </w:pPr>
          <w:r>
            <w:rPr>
              <w:rStyle w:val="PlaceholderText"/>
              <w:color w:val="808080"/>
            </w:rPr>
            <w:t>Click or tap here to enter text.</w:t>
          </w:r>
        </w:p>
      </w:docPartBody>
    </w:docPart>
    <w:docPart>
      <w:docPartPr>
        <w:name w:val="6BEC52EA213F4D84904DDFFA2DA8B89E"/>
        <w:category>
          <w:name w:val="General"/>
          <w:gallery w:val="placeholder"/>
        </w:category>
        <w:types>
          <w:type w:val="bbPlcHdr"/>
        </w:types>
        <w:behaviors>
          <w:behavior w:val="content"/>
        </w:behaviors>
        <w:guid w:val="{9AD95953-150F-45C7-ADFE-49C441F78C44}"/>
      </w:docPartPr>
      <w:docPartBody>
        <w:p w:rsidR="00F66D12" w:rsidRDefault="00163383" w:rsidP="00163383">
          <w:pPr>
            <w:pStyle w:val="6BEC52EA213F4D84904DDFFA2DA8B89E"/>
          </w:pPr>
          <w:r>
            <w:rPr>
              <w:rStyle w:val="PlaceholderText"/>
              <w:color w:val="808080"/>
            </w:rPr>
            <w:t>Click or tap here to enter text.</w:t>
          </w:r>
        </w:p>
      </w:docPartBody>
    </w:docPart>
    <w:docPart>
      <w:docPartPr>
        <w:name w:val="2DC42AF44675453293C04080AE957607"/>
        <w:category>
          <w:name w:val="General"/>
          <w:gallery w:val="placeholder"/>
        </w:category>
        <w:types>
          <w:type w:val="bbPlcHdr"/>
        </w:types>
        <w:behaviors>
          <w:behavior w:val="content"/>
        </w:behaviors>
        <w:guid w:val="{BF536DCB-35E2-4F6B-A6D2-F1394C700184}"/>
      </w:docPartPr>
      <w:docPartBody>
        <w:p w:rsidR="00F66D12" w:rsidRDefault="00163383" w:rsidP="00163383">
          <w:pPr>
            <w:pStyle w:val="2DC42AF44675453293C04080AE957607"/>
          </w:pPr>
          <w:r>
            <w:rPr>
              <w:rStyle w:val="PlaceholderText"/>
              <w:color w:val="808080"/>
            </w:rPr>
            <w:t>Click or tap here to enter text.</w:t>
          </w:r>
        </w:p>
      </w:docPartBody>
    </w:docPart>
    <w:docPart>
      <w:docPartPr>
        <w:name w:val="2CD0DAB7453B44AC941D7CA4E073F7D2"/>
        <w:category>
          <w:name w:val="General"/>
          <w:gallery w:val="placeholder"/>
        </w:category>
        <w:types>
          <w:type w:val="bbPlcHdr"/>
        </w:types>
        <w:behaviors>
          <w:behavior w:val="content"/>
        </w:behaviors>
        <w:guid w:val="{46765187-1587-4111-A81E-468C9B441591}"/>
      </w:docPartPr>
      <w:docPartBody>
        <w:p w:rsidR="00F66D12" w:rsidRDefault="00163383" w:rsidP="00163383">
          <w:pPr>
            <w:pStyle w:val="2CD0DAB7453B44AC941D7CA4E073F7D2"/>
          </w:pPr>
          <w:r>
            <w:rPr>
              <w:rStyle w:val="PlaceholderText"/>
              <w:color w:val="808080"/>
            </w:rPr>
            <w:t>Click or tap here to enter text.</w:t>
          </w:r>
        </w:p>
      </w:docPartBody>
    </w:docPart>
    <w:docPart>
      <w:docPartPr>
        <w:name w:val="B2025D5F860F4024AA036FE82706762F"/>
        <w:category>
          <w:name w:val="General"/>
          <w:gallery w:val="placeholder"/>
        </w:category>
        <w:types>
          <w:type w:val="bbPlcHdr"/>
        </w:types>
        <w:behaviors>
          <w:behavior w:val="content"/>
        </w:behaviors>
        <w:guid w:val="{0E218EAB-1088-4901-BD49-3F35E0A40023}"/>
      </w:docPartPr>
      <w:docPartBody>
        <w:p w:rsidR="00F66D12" w:rsidRDefault="00163383" w:rsidP="00163383">
          <w:pPr>
            <w:pStyle w:val="B2025D5F860F4024AA036FE82706762F"/>
          </w:pPr>
          <w:r>
            <w:rPr>
              <w:rStyle w:val="PlaceholderText"/>
              <w:color w:val="808080"/>
            </w:rPr>
            <w:t>Click or tap here to enter text.</w:t>
          </w:r>
        </w:p>
      </w:docPartBody>
    </w:docPart>
    <w:docPart>
      <w:docPartPr>
        <w:name w:val="6E19CC375C2E420581F0C5530900BCBE"/>
        <w:category>
          <w:name w:val="General"/>
          <w:gallery w:val="placeholder"/>
        </w:category>
        <w:types>
          <w:type w:val="bbPlcHdr"/>
        </w:types>
        <w:behaviors>
          <w:behavior w:val="content"/>
        </w:behaviors>
        <w:guid w:val="{199219D6-9C24-49E2-9D00-B7F9582A51AB}"/>
      </w:docPartPr>
      <w:docPartBody>
        <w:p w:rsidR="00B6651A" w:rsidRDefault="002902EE" w:rsidP="002902EE">
          <w:pPr>
            <w:pStyle w:val="6E19CC375C2E420581F0C5530900BCBE"/>
          </w:pPr>
          <w:r>
            <w:rPr>
              <w:rStyle w:val="PlaceholderText"/>
              <w:color w:val="8080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83"/>
    <w:rsid w:val="00163383"/>
    <w:rsid w:val="002902EE"/>
    <w:rsid w:val="00B6651A"/>
    <w:rsid w:val="00F6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2EE"/>
  </w:style>
  <w:style w:type="paragraph" w:customStyle="1" w:styleId="67FC382481D24AF79E5669869BFA3B38">
    <w:name w:val="67FC382481D24AF79E5669869BFA3B38"/>
    <w:rsid w:val="00163383"/>
  </w:style>
  <w:style w:type="paragraph" w:customStyle="1" w:styleId="933F03F47D3E4552B42004C78B6D6EE7">
    <w:name w:val="933F03F47D3E4552B42004C78B6D6EE7"/>
    <w:rsid w:val="00163383"/>
  </w:style>
  <w:style w:type="paragraph" w:customStyle="1" w:styleId="98A31F971B2B4A3C9CF714C37A583C13">
    <w:name w:val="98A31F971B2B4A3C9CF714C37A583C13"/>
    <w:rsid w:val="00163383"/>
  </w:style>
  <w:style w:type="paragraph" w:customStyle="1" w:styleId="F5C0072ED517470BA9D1D0B23835BB7B">
    <w:name w:val="F5C0072ED517470BA9D1D0B23835BB7B"/>
    <w:rsid w:val="00163383"/>
  </w:style>
  <w:style w:type="paragraph" w:customStyle="1" w:styleId="7EF3EAB9E667416293818F8CE4FF371D">
    <w:name w:val="7EF3EAB9E667416293818F8CE4FF371D"/>
    <w:rsid w:val="00163383"/>
  </w:style>
  <w:style w:type="paragraph" w:customStyle="1" w:styleId="D19F8EE9176F449AB8AD7E3AE9813A5B">
    <w:name w:val="D19F8EE9176F449AB8AD7E3AE9813A5B"/>
    <w:rsid w:val="00163383"/>
  </w:style>
  <w:style w:type="paragraph" w:customStyle="1" w:styleId="4F0557E9E9B546AD98CF607B959FDFED">
    <w:name w:val="4F0557E9E9B546AD98CF607B959FDFED"/>
    <w:rsid w:val="00163383"/>
  </w:style>
  <w:style w:type="paragraph" w:customStyle="1" w:styleId="BAF2DD5ED5694C09B1DAEE6B9D10FF98">
    <w:name w:val="BAF2DD5ED5694C09B1DAEE6B9D10FF98"/>
    <w:rsid w:val="00163383"/>
  </w:style>
  <w:style w:type="paragraph" w:customStyle="1" w:styleId="34AA52EAC90547D48FF65B81E6FC3A19">
    <w:name w:val="34AA52EAC90547D48FF65B81E6FC3A19"/>
    <w:rsid w:val="00163383"/>
  </w:style>
  <w:style w:type="paragraph" w:customStyle="1" w:styleId="13BCD3D85BA14BC2A1B7F523611A6488">
    <w:name w:val="13BCD3D85BA14BC2A1B7F523611A6488"/>
    <w:rsid w:val="00163383"/>
  </w:style>
  <w:style w:type="paragraph" w:customStyle="1" w:styleId="7B978504A87E4E83AB1E34DFA0C24CA8">
    <w:name w:val="7B978504A87E4E83AB1E34DFA0C24CA8"/>
    <w:rsid w:val="00163383"/>
  </w:style>
  <w:style w:type="paragraph" w:customStyle="1" w:styleId="BD1038970DE64BB7AE05A43A86EEB9D8">
    <w:name w:val="BD1038970DE64BB7AE05A43A86EEB9D8"/>
    <w:rsid w:val="00163383"/>
  </w:style>
  <w:style w:type="paragraph" w:customStyle="1" w:styleId="DF570C92E8284ECF9DC9F479CAB51075">
    <w:name w:val="DF570C92E8284ECF9DC9F479CAB51075"/>
    <w:rsid w:val="00163383"/>
  </w:style>
  <w:style w:type="paragraph" w:customStyle="1" w:styleId="AB30A61412AF41EFB9B63443DD2D5A1C">
    <w:name w:val="AB30A61412AF41EFB9B63443DD2D5A1C"/>
    <w:rsid w:val="00163383"/>
  </w:style>
  <w:style w:type="paragraph" w:customStyle="1" w:styleId="3365DABB36974714BFD7ACD7F4EB31FF">
    <w:name w:val="3365DABB36974714BFD7ACD7F4EB31FF"/>
    <w:rsid w:val="00163383"/>
  </w:style>
  <w:style w:type="paragraph" w:customStyle="1" w:styleId="6BEC52EA213F4D84904DDFFA2DA8B89E">
    <w:name w:val="6BEC52EA213F4D84904DDFFA2DA8B89E"/>
    <w:rsid w:val="00163383"/>
  </w:style>
  <w:style w:type="paragraph" w:customStyle="1" w:styleId="2DC42AF44675453293C04080AE957607">
    <w:name w:val="2DC42AF44675453293C04080AE957607"/>
    <w:rsid w:val="00163383"/>
  </w:style>
  <w:style w:type="paragraph" w:customStyle="1" w:styleId="2CD0DAB7453B44AC941D7CA4E073F7D2">
    <w:name w:val="2CD0DAB7453B44AC941D7CA4E073F7D2"/>
    <w:rsid w:val="00163383"/>
  </w:style>
  <w:style w:type="paragraph" w:customStyle="1" w:styleId="B2025D5F860F4024AA036FE82706762F">
    <w:name w:val="B2025D5F860F4024AA036FE82706762F"/>
    <w:rsid w:val="00163383"/>
  </w:style>
  <w:style w:type="paragraph" w:customStyle="1" w:styleId="6E19CC375C2E420581F0C5530900BCBE">
    <w:name w:val="6E19CC375C2E420581F0C5530900BCBE"/>
    <w:rsid w:val="002902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33</TotalTime>
  <Pages>5</Pages>
  <Words>1273</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Systems Analysis and Design</vt:lpstr>
    </vt:vector>
  </TitlesOfParts>
  <Company>WNCC</Company>
  <LinksUpToDate>false</LinksUpToDate>
  <CharactersWithSpaces>7328</CharactersWithSpaces>
  <SharedDoc>false</SharedDoc>
  <HLinks>
    <vt:vector size="6" baseType="variant">
      <vt:variant>
        <vt:i4>2228322</vt:i4>
      </vt:variant>
      <vt:variant>
        <vt:i4>0</vt:i4>
      </vt:variant>
      <vt:variant>
        <vt:i4>0</vt:i4>
      </vt:variant>
      <vt:variant>
        <vt:i4>5</vt:i4>
      </vt:variant>
      <vt:variant>
        <vt:lpwstr>http://www.pingplotter.com/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Analysis and Design</dc:title>
  <dc:subject/>
  <dc:creator>Workstation</dc:creator>
  <cp:keywords/>
  <cp:lastModifiedBy>William Loring</cp:lastModifiedBy>
  <cp:revision>86</cp:revision>
  <cp:lastPrinted>2009-01-15T14:19:00Z</cp:lastPrinted>
  <dcterms:created xsi:type="dcterms:W3CDTF">2017-09-09T12:24:00Z</dcterms:created>
  <dcterms:modified xsi:type="dcterms:W3CDTF">2023-06-15T16:06:00Z</dcterms:modified>
</cp:coreProperties>
</file>