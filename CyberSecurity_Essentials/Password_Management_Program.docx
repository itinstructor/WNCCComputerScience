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8C5B6" w14:textId="4727A469" w:rsidR="00061ACB" w:rsidRDefault="00061ACB" w:rsidP="00061ACB">
      <w:pPr>
        <w:pStyle w:val="Heading1"/>
      </w:pPr>
      <w:r>
        <w:t>Password Management Program</w:t>
      </w:r>
    </w:p>
    <w:p w14:paraId="02E5D347" w14:textId="4B4B22F5" w:rsidR="000A3543" w:rsidRDefault="000A3543" w:rsidP="00061ACB">
      <w:r w:rsidRPr="000A3543">
        <w:t xml:space="preserve">Time required: </w:t>
      </w:r>
      <w:r w:rsidR="00464D97">
        <w:t>30</w:t>
      </w:r>
      <w:r w:rsidRPr="000A3543">
        <w:t xml:space="preserve"> minutes</w:t>
      </w:r>
    </w:p>
    <w:p w14:paraId="45E6FD72" w14:textId="77777777" w:rsidR="002E25D1" w:rsidRDefault="002E25D1" w:rsidP="002E25D1">
      <w:r>
        <w:rPr>
          <w:b/>
        </w:rPr>
        <w:t>How to Create Screenshots:</w:t>
      </w:r>
      <w:r>
        <w:t xml:space="preserve"> Please use the Windows Snip and Sketch Tool or the Snipping Tool. Paste a screenshot of just the program you are working on. If you are snipping a virtual machine, make sure your focus is outside the virtual machine before you snip.</w:t>
      </w:r>
    </w:p>
    <w:p w14:paraId="4995D02A" w14:textId="77777777" w:rsidR="002E25D1" w:rsidRDefault="002E25D1" w:rsidP="002E25D1">
      <w:pPr>
        <w:pStyle w:val="ListParagraph"/>
        <w:numPr>
          <w:ilvl w:val="0"/>
          <w:numId w:val="44"/>
        </w:numPr>
      </w:pPr>
      <w:r>
        <w:t xml:space="preserve">Press and hold down the </w:t>
      </w:r>
      <w:r w:rsidRPr="00EC5DAF">
        <w:rPr>
          <w:b/>
        </w:rPr>
        <w:t>Windows key</w:t>
      </w:r>
      <w:r>
        <w:rPr>
          <w:b/>
        </w:rPr>
        <w:t xml:space="preserve"> </w:t>
      </w:r>
      <w:r>
        <w:t xml:space="preserve">&amp; </w:t>
      </w:r>
      <w:r w:rsidRPr="00EC5DAF">
        <w:rPr>
          <w:b/>
        </w:rPr>
        <w:t>Shift</w:t>
      </w:r>
      <w:r>
        <w:t xml:space="preserve">, then type </w:t>
      </w:r>
      <w:r w:rsidRPr="00EC5DAF">
        <w:rPr>
          <w:b/>
        </w:rPr>
        <w:t>S</w:t>
      </w:r>
      <w:r>
        <w:rPr>
          <w:b/>
        </w:rPr>
        <w:t xml:space="preserve">. </w:t>
      </w:r>
      <w:r w:rsidRPr="00EC5DAF">
        <w:t>This brings up the on-screen snipping</w:t>
      </w:r>
      <w:r>
        <w:t xml:space="preserve"> tool.</w:t>
      </w:r>
    </w:p>
    <w:p w14:paraId="135FAC42" w14:textId="77777777" w:rsidR="002E25D1" w:rsidRDefault="002E25D1" w:rsidP="002E25D1">
      <w:pPr>
        <w:pStyle w:val="ListParagraph"/>
        <w:numPr>
          <w:ilvl w:val="0"/>
          <w:numId w:val="44"/>
        </w:numPr>
      </w:pPr>
      <w:r>
        <w:t>Click and Drag your mouse around whatever you want to snip.</w:t>
      </w:r>
    </w:p>
    <w:p w14:paraId="58602103" w14:textId="77777777" w:rsidR="002E25D1" w:rsidRDefault="002E25D1" w:rsidP="002E25D1">
      <w:pPr>
        <w:pStyle w:val="ListParagraph"/>
        <w:numPr>
          <w:ilvl w:val="0"/>
          <w:numId w:val="44"/>
        </w:numPr>
      </w:pPr>
      <w:r>
        <w:t>Release the mouse button. This places the snip into the Windows Clipboard.</w:t>
      </w:r>
    </w:p>
    <w:p w14:paraId="7ADF6367" w14:textId="77777777" w:rsidR="002E25D1" w:rsidRDefault="002E25D1" w:rsidP="002E25D1">
      <w:pPr>
        <w:pStyle w:val="ListParagraph"/>
        <w:numPr>
          <w:ilvl w:val="0"/>
          <w:numId w:val="44"/>
        </w:numPr>
      </w:pPr>
      <w:r>
        <w:t xml:space="preserve">Go into Word or wherever you want to paste the snip. Hold down </w:t>
      </w:r>
      <w:r w:rsidRPr="00794F8E">
        <w:rPr>
          <w:b/>
        </w:rPr>
        <w:t>CTRL</w:t>
      </w:r>
      <w:r w:rsidRPr="00C36A8A">
        <w:t>, then type</w:t>
      </w:r>
      <w:r>
        <w:t xml:space="preserve"> </w:t>
      </w:r>
      <w:r w:rsidRPr="00794F8E">
        <w:rPr>
          <w:b/>
        </w:rPr>
        <w:t>V</w:t>
      </w:r>
      <w:r>
        <w:t xml:space="preserve"> to paste the snip.</w:t>
      </w:r>
    </w:p>
    <w:p w14:paraId="66F55529" w14:textId="77777777" w:rsidR="002E25D1" w:rsidRDefault="002E25D1" w:rsidP="00D042C9">
      <w:pPr>
        <w:pStyle w:val="Heading2"/>
      </w:pPr>
      <w:r>
        <w:t>Lab Description</w:t>
      </w:r>
    </w:p>
    <w:p w14:paraId="6CD0F1B7" w14:textId="77777777" w:rsidR="00253B7A" w:rsidRDefault="00061ACB" w:rsidP="00061ACB">
      <w:r w:rsidRPr="00061ACB">
        <w:t xml:space="preserve">The drawback to using strong passwords is that they can be very difficult to remember, particularly when a unique password is used for each account that a user has. As another option, password management programs allow users to store account information such as a user name and password. These programs are themselves protected by a single strong </w:t>
      </w:r>
      <w:r w:rsidR="00253B7A">
        <w:t>sword.</w:t>
      </w:r>
    </w:p>
    <w:p w14:paraId="26D5E1EF" w14:textId="5360257B" w:rsidR="00B1394C" w:rsidRDefault="0087221A" w:rsidP="00061ACB">
      <w:r w:rsidRPr="0087221A">
        <w:t>One example of a password storage program is KeePass Password Safe, which is an open-source product.</w:t>
      </w:r>
    </w:p>
    <w:p w14:paraId="76494964" w14:textId="77777777" w:rsidR="00E84103" w:rsidRDefault="0087221A" w:rsidP="00FF38B1">
      <w:pPr>
        <w:pStyle w:val="ListParagraph"/>
        <w:numPr>
          <w:ilvl w:val="0"/>
          <w:numId w:val="3"/>
        </w:numPr>
      </w:pPr>
      <w:r w:rsidRPr="0087221A">
        <w:t xml:space="preserve">Use your web browser to go to </w:t>
      </w:r>
      <w:hyperlink r:id="rId8" w:history="1">
        <w:r w:rsidR="001109B2" w:rsidRPr="00B101C8">
          <w:rPr>
            <w:rStyle w:val="Hyperlink"/>
          </w:rPr>
          <w:t>www.keepass.info</w:t>
        </w:r>
      </w:hyperlink>
      <w:r w:rsidRPr="0087221A">
        <w:t xml:space="preserve"> and then click </w:t>
      </w:r>
      <w:r w:rsidRPr="005E304E">
        <w:rPr>
          <w:b/>
        </w:rPr>
        <w:t>Downloads</w:t>
      </w:r>
      <w:r w:rsidRPr="0087221A">
        <w:t xml:space="preserve"> (if you are no longer able to access the program through this URL, use a search en</w:t>
      </w:r>
      <w:r w:rsidR="00E84103">
        <w:t>gine and search for “KeePass”).</w:t>
      </w:r>
    </w:p>
    <w:p w14:paraId="74916AAD" w14:textId="77777777" w:rsidR="007B5B46" w:rsidRDefault="0087221A" w:rsidP="00FF38B1">
      <w:pPr>
        <w:pStyle w:val="ListParagraph"/>
        <w:numPr>
          <w:ilvl w:val="0"/>
          <w:numId w:val="3"/>
        </w:numPr>
      </w:pPr>
      <w:r w:rsidRPr="0087221A">
        <w:t>Under Professional Edition, locate the most recent portable version of KeePass and click it to download the application. Save this file in a locati</w:t>
      </w:r>
      <w:r w:rsidR="00A6523E">
        <w:t>on such as your desktop</w:t>
      </w:r>
      <w:r w:rsidRPr="0087221A">
        <w:t xml:space="preserve"> or your portable USB flash drive. When the file finishes downloading, </w:t>
      </w:r>
      <w:r w:rsidR="007B5B46">
        <w:t>extract the program.</w:t>
      </w:r>
      <w:r w:rsidR="007B5B46" w:rsidRPr="007B5B46">
        <w:t xml:space="preserve"> Because this is the portable version of KeePass it does not install under Windows. To use it, you must double-click the file name KeePass.exe.</w:t>
      </w:r>
    </w:p>
    <w:p w14:paraId="09B657AD" w14:textId="77777777" w:rsidR="00B22BE6" w:rsidRDefault="007B5B46" w:rsidP="00FF38B1">
      <w:pPr>
        <w:pStyle w:val="ListParagraph"/>
        <w:numPr>
          <w:ilvl w:val="0"/>
          <w:numId w:val="3"/>
        </w:numPr>
      </w:pPr>
      <w:r>
        <w:t>L</w:t>
      </w:r>
      <w:r w:rsidR="0087221A" w:rsidRPr="0087221A">
        <w:t>aunch KeePass to display the opening screen.</w:t>
      </w:r>
    </w:p>
    <w:p w14:paraId="334E3FD2" w14:textId="77777777" w:rsidR="00EA5B9C" w:rsidRDefault="0087221A" w:rsidP="00FF38B1">
      <w:pPr>
        <w:pStyle w:val="ListParagraph"/>
        <w:numPr>
          <w:ilvl w:val="0"/>
          <w:numId w:val="3"/>
        </w:numPr>
      </w:pPr>
      <w:r w:rsidRPr="0087221A">
        <w:lastRenderedPageBreak/>
        <w:t>Click File and New to start a password database. Enter a strong master password for the database to protect all the passwords in it. When prompted, enter the password again to confirm it.</w:t>
      </w:r>
    </w:p>
    <w:p w14:paraId="5BF32910" w14:textId="77777777" w:rsidR="00257222" w:rsidRDefault="0087221A" w:rsidP="00FF38B1">
      <w:pPr>
        <w:pStyle w:val="ListParagraph"/>
        <w:numPr>
          <w:ilvl w:val="0"/>
          <w:numId w:val="3"/>
        </w:numPr>
      </w:pPr>
      <w:r w:rsidRPr="0087221A">
        <w:t>Click Edit and Add Entry. You will enter information about an online account that has a password that you already use.</w:t>
      </w:r>
    </w:p>
    <w:p w14:paraId="1A7B397C" w14:textId="77777777" w:rsidR="00E93407" w:rsidRDefault="0087221A" w:rsidP="00FF38B1">
      <w:pPr>
        <w:pStyle w:val="ListParagraph"/>
        <w:numPr>
          <w:ilvl w:val="0"/>
          <w:numId w:val="3"/>
        </w:numPr>
      </w:pPr>
      <w:r w:rsidRPr="0087221A">
        <w:t>Create a group by clicking Edit and then Add Group and then enter Web Sites.</w:t>
      </w:r>
    </w:p>
    <w:p w14:paraId="04590864" w14:textId="77777777" w:rsidR="00BD26F9" w:rsidRDefault="0087221A" w:rsidP="00FF38B1">
      <w:pPr>
        <w:pStyle w:val="ListParagraph"/>
        <w:numPr>
          <w:ilvl w:val="0"/>
          <w:numId w:val="3"/>
        </w:numPr>
      </w:pPr>
      <w:r w:rsidRPr="0087221A">
        <w:t>Select the Web Sites group and click Edit and then Add Entry.</w:t>
      </w:r>
    </w:p>
    <w:p w14:paraId="66A39C99" w14:textId="77777777" w:rsidR="003B0FF3" w:rsidRDefault="0087221A" w:rsidP="00FF38B1">
      <w:pPr>
        <w:pStyle w:val="ListParagraph"/>
        <w:numPr>
          <w:ilvl w:val="0"/>
          <w:numId w:val="3"/>
        </w:numPr>
      </w:pPr>
      <w:r w:rsidRPr="0087221A">
        <w:t>Enter a title for your website (such as Google Gmail) under Title.</w:t>
      </w:r>
    </w:p>
    <w:p w14:paraId="2DBB833B" w14:textId="77777777" w:rsidR="00CF4C20" w:rsidRDefault="0087221A" w:rsidP="00FF38B1">
      <w:pPr>
        <w:pStyle w:val="ListParagraph"/>
        <w:numPr>
          <w:ilvl w:val="0"/>
          <w:numId w:val="3"/>
        </w:numPr>
      </w:pPr>
      <w:r w:rsidRPr="0087221A">
        <w:t xml:space="preserve">Under User name, enter the user name that you use to log in to this account. 10. Erase the entries under Password and Repeat and enter the password that you use for this account and confirm it. </w:t>
      </w:r>
    </w:p>
    <w:p w14:paraId="0DA64C9F" w14:textId="77777777" w:rsidR="00CF4C20" w:rsidRDefault="0087221A" w:rsidP="00FF38B1">
      <w:pPr>
        <w:pStyle w:val="ListParagraph"/>
        <w:numPr>
          <w:ilvl w:val="0"/>
          <w:numId w:val="3"/>
        </w:numPr>
      </w:pPr>
      <w:r w:rsidRPr="0087221A">
        <w:t>Enter the URL for this account under URL. Click</w:t>
      </w:r>
      <w:r w:rsidR="00CF4C20">
        <w:t xml:space="preserve"> </w:t>
      </w:r>
      <w:r w:rsidRPr="0087221A">
        <w:t>OK.</w:t>
      </w:r>
    </w:p>
    <w:p w14:paraId="3FD62F9A" w14:textId="77777777" w:rsidR="00183F04" w:rsidRDefault="0087221A" w:rsidP="00FF38B1">
      <w:pPr>
        <w:pStyle w:val="ListParagraph"/>
        <w:numPr>
          <w:ilvl w:val="0"/>
          <w:numId w:val="3"/>
        </w:numPr>
      </w:pPr>
      <w:r w:rsidRPr="0087221A">
        <w:t>Click File and Save. Enter your last name as the</w:t>
      </w:r>
      <w:r w:rsidR="00183F04">
        <w:t xml:space="preserve"> file name and then click Save.</w:t>
      </w:r>
    </w:p>
    <w:p w14:paraId="16ECF77F" w14:textId="77777777" w:rsidR="00183F04" w:rsidRDefault="0087221A" w:rsidP="00FF38B1">
      <w:pPr>
        <w:pStyle w:val="ListParagraph"/>
        <w:numPr>
          <w:ilvl w:val="0"/>
          <w:numId w:val="3"/>
        </w:numPr>
      </w:pPr>
      <w:r w:rsidRPr="0087221A">
        <w:t>Exit KeePass.</w:t>
      </w:r>
    </w:p>
    <w:p w14:paraId="1BDF80BB" w14:textId="77777777" w:rsidR="00354829" w:rsidRDefault="0087221A" w:rsidP="00FF38B1">
      <w:pPr>
        <w:pStyle w:val="ListParagraph"/>
        <w:numPr>
          <w:ilvl w:val="0"/>
          <w:numId w:val="3"/>
        </w:numPr>
      </w:pPr>
      <w:r w:rsidRPr="0087221A">
        <w:t>If necessary, navigate to the location of KeePass and double-click the file KeePass.exe to launch the application.</w:t>
      </w:r>
    </w:p>
    <w:p w14:paraId="685A453F" w14:textId="77777777" w:rsidR="006519AE" w:rsidRDefault="0087221A" w:rsidP="00FF38B1">
      <w:pPr>
        <w:pStyle w:val="ListParagraph"/>
        <w:numPr>
          <w:ilvl w:val="0"/>
          <w:numId w:val="3"/>
        </w:numPr>
      </w:pPr>
      <w:r w:rsidRPr="0087221A">
        <w:t>Enter your master password to open your password file.</w:t>
      </w:r>
    </w:p>
    <w:p w14:paraId="6A1F6E61" w14:textId="77777777" w:rsidR="006519AE" w:rsidRDefault="0087221A" w:rsidP="00FF38B1">
      <w:pPr>
        <w:pStyle w:val="ListParagraph"/>
        <w:numPr>
          <w:ilvl w:val="0"/>
          <w:numId w:val="3"/>
        </w:numPr>
      </w:pPr>
      <w:r w:rsidRPr="0087221A">
        <w:t>If necessary, click the group to locate the account you just entered; it will be displayed in the right pane.</w:t>
      </w:r>
    </w:p>
    <w:p w14:paraId="52DA800A" w14:textId="77777777" w:rsidR="007143AB" w:rsidRDefault="0087221A" w:rsidP="00FF38B1">
      <w:pPr>
        <w:pStyle w:val="ListParagraph"/>
        <w:numPr>
          <w:ilvl w:val="0"/>
          <w:numId w:val="3"/>
        </w:numPr>
      </w:pPr>
      <w:r w:rsidRPr="0087221A">
        <w:t>Click under URL to go to that website.</w:t>
      </w:r>
    </w:p>
    <w:p w14:paraId="236EE2B1" w14:textId="77777777" w:rsidR="00004949" w:rsidRDefault="0087221A" w:rsidP="00FF38B1">
      <w:pPr>
        <w:pStyle w:val="ListParagraph"/>
        <w:numPr>
          <w:ilvl w:val="0"/>
          <w:numId w:val="3"/>
        </w:numPr>
      </w:pPr>
      <w:r w:rsidRPr="0087221A">
        <w:t>Click KeePass in the taskbar so that the window is now</w:t>
      </w:r>
      <w:r w:rsidR="00004949">
        <w:t xml:space="preserve"> on top of your browser window.</w:t>
      </w:r>
    </w:p>
    <w:p w14:paraId="6FFB58B8" w14:textId="77777777" w:rsidR="00EE7B00" w:rsidRDefault="0087221A" w:rsidP="00FF38B1">
      <w:pPr>
        <w:pStyle w:val="ListParagraph"/>
        <w:numPr>
          <w:ilvl w:val="0"/>
          <w:numId w:val="3"/>
        </w:numPr>
      </w:pPr>
      <w:r w:rsidRPr="0087221A">
        <w:t>Drag and drop your user name from KeePass into the login user name box for this account in your web browser.</w:t>
      </w:r>
    </w:p>
    <w:p w14:paraId="1887826F" w14:textId="77777777" w:rsidR="00EE7B00" w:rsidRDefault="0087221A" w:rsidP="00FF38B1">
      <w:pPr>
        <w:pStyle w:val="ListParagraph"/>
        <w:numPr>
          <w:ilvl w:val="0"/>
          <w:numId w:val="3"/>
        </w:numPr>
      </w:pPr>
      <w:r w:rsidRPr="0087221A">
        <w:t>Drag and drop your password from KeePass for this account.</w:t>
      </w:r>
    </w:p>
    <w:p w14:paraId="21A38BE8" w14:textId="77777777" w:rsidR="00E421F6" w:rsidRPr="00E421F6" w:rsidRDefault="00E421F6" w:rsidP="00FF38B1">
      <w:pPr>
        <w:pStyle w:val="ListParagraph"/>
        <w:numPr>
          <w:ilvl w:val="0"/>
          <w:numId w:val="3"/>
        </w:numPr>
        <w:rPr>
          <w:b/>
        </w:rPr>
      </w:pPr>
      <w:r w:rsidRPr="00E421F6">
        <w:rPr>
          <w:b/>
        </w:rPr>
        <w:t>Insert a screenshot:</w:t>
      </w:r>
    </w:p>
    <w:sdt>
      <w:sdtPr>
        <w:rPr>
          <w:rStyle w:val="Red"/>
        </w:rPr>
        <w:id w:val="1067072104"/>
        <w:placeholder>
          <w:docPart w:val="753D407BC1A84E40807467E41FCFBE04"/>
        </w:placeholder>
        <w:showingPlcHdr/>
      </w:sdtPr>
      <w:sdtEndPr>
        <w:rPr>
          <w:rStyle w:val="DefaultParagraphFont"/>
          <w:color w:val="auto"/>
        </w:rPr>
      </w:sdtEndPr>
      <w:sdtContent>
        <w:p w14:paraId="1A3B03DF" w14:textId="77777777" w:rsidR="00FF38B1" w:rsidRDefault="00FF38B1" w:rsidP="00FF38B1">
          <w:pPr>
            <w:spacing w:line="264" w:lineRule="auto"/>
            <w:rPr>
              <w:rStyle w:val="Red"/>
            </w:rPr>
          </w:pPr>
          <w:r w:rsidRPr="004B3313">
            <w:rPr>
              <w:rStyle w:val="PlaceholderText"/>
              <w:color w:val="FF0000"/>
            </w:rPr>
            <w:t>Click or tap here to enter text.</w:t>
          </w:r>
        </w:p>
      </w:sdtContent>
    </w:sdt>
    <w:p w14:paraId="65104B84" w14:textId="77777777" w:rsidR="00C73224" w:rsidRDefault="0087221A" w:rsidP="00FF38B1">
      <w:pPr>
        <w:pStyle w:val="ListParagraph"/>
        <w:numPr>
          <w:ilvl w:val="0"/>
          <w:numId w:val="3"/>
        </w:numPr>
      </w:pPr>
      <w:r w:rsidRPr="0087221A">
        <w:t xml:space="preserve">Click the button on your browser </w:t>
      </w:r>
      <w:r>
        <w:t>to log in to this account.</w:t>
      </w:r>
    </w:p>
    <w:p w14:paraId="3D2DE810" w14:textId="77777777" w:rsidR="005270FB" w:rsidRDefault="005270FB" w:rsidP="00FF38B1">
      <w:pPr>
        <w:pStyle w:val="ListParagraph"/>
        <w:numPr>
          <w:ilvl w:val="0"/>
          <w:numId w:val="3"/>
        </w:numPr>
      </w:pPr>
      <w:r w:rsidRPr="005270FB">
        <w:lastRenderedPageBreak/>
        <w:t>Because you can drag and drop your account information from KeePass, you do not have to memorize any account passwords and can instead create str</w:t>
      </w:r>
      <w:r>
        <w:t>ong passwords for each account.</w:t>
      </w:r>
    </w:p>
    <w:p w14:paraId="252C70E0" w14:textId="77777777" w:rsidR="005270FB" w:rsidRPr="00FE3DB2" w:rsidRDefault="005270FB" w:rsidP="00FF38B1">
      <w:pPr>
        <w:pStyle w:val="ListParagraph"/>
        <w:numPr>
          <w:ilvl w:val="0"/>
          <w:numId w:val="3"/>
        </w:numPr>
        <w:rPr>
          <w:b/>
        </w:rPr>
      </w:pPr>
      <w:r w:rsidRPr="00FE3DB2">
        <w:rPr>
          <w:b/>
        </w:rPr>
        <w:t>Is this an application that would help users create and use strong passwords?</w:t>
      </w:r>
    </w:p>
    <w:sdt>
      <w:sdtPr>
        <w:rPr>
          <w:rStyle w:val="Red"/>
        </w:rPr>
        <w:id w:val="1791545084"/>
        <w:placeholder>
          <w:docPart w:val="458F457AE461497ABBABE0E329EDE2A6"/>
        </w:placeholder>
        <w:showingPlcHdr/>
      </w:sdtPr>
      <w:sdtEndPr>
        <w:rPr>
          <w:rStyle w:val="DefaultParagraphFont"/>
          <w:color w:val="auto"/>
        </w:rPr>
      </w:sdtEndPr>
      <w:sdtContent>
        <w:p w14:paraId="34F30AA8" w14:textId="77777777" w:rsidR="00FF38B1" w:rsidRDefault="00FF38B1" w:rsidP="00FF38B1">
          <w:pPr>
            <w:spacing w:line="264" w:lineRule="auto"/>
            <w:rPr>
              <w:rStyle w:val="Red"/>
            </w:rPr>
          </w:pPr>
          <w:r w:rsidRPr="004B3313">
            <w:rPr>
              <w:rStyle w:val="PlaceholderText"/>
              <w:color w:val="FF0000"/>
            </w:rPr>
            <w:t>Click or tap here to enter text.</w:t>
          </w:r>
        </w:p>
      </w:sdtContent>
    </w:sdt>
    <w:p w14:paraId="6AEC9B3B" w14:textId="77777777" w:rsidR="00FE3DB2" w:rsidRPr="00FE3DB2" w:rsidRDefault="005270FB" w:rsidP="00FF38B1">
      <w:pPr>
        <w:pStyle w:val="ListParagraph"/>
        <w:numPr>
          <w:ilvl w:val="0"/>
          <w:numId w:val="3"/>
        </w:numPr>
        <w:rPr>
          <w:b/>
        </w:rPr>
      </w:pPr>
      <w:r w:rsidRPr="00FE3DB2">
        <w:rPr>
          <w:b/>
        </w:rPr>
        <w:t>What are the strengths of such password programs?</w:t>
      </w:r>
    </w:p>
    <w:sdt>
      <w:sdtPr>
        <w:rPr>
          <w:rStyle w:val="Red"/>
        </w:rPr>
        <w:id w:val="-1427175973"/>
        <w:placeholder>
          <w:docPart w:val="9B54ACA0DA73461DADA49C905757328E"/>
        </w:placeholder>
        <w:showingPlcHdr/>
      </w:sdtPr>
      <w:sdtEndPr>
        <w:rPr>
          <w:rStyle w:val="DefaultParagraphFont"/>
          <w:color w:val="auto"/>
        </w:rPr>
      </w:sdtEndPr>
      <w:sdtContent>
        <w:p w14:paraId="120C1C39" w14:textId="77777777" w:rsidR="00FF38B1" w:rsidRDefault="00FF38B1" w:rsidP="00FF38B1">
          <w:pPr>
            <w:spacing w:line="264" w:lineRule="auto"/>
            <w:rPr>
              <w:rStyle w:val="Red"/>
            </w:rPr>
          </w:pPr>
          <w:r w:rsidRPr="004B3313">
            <w:rPr>
              <w:rStyle w:val="PlaceholderText"/>
              <w:color w:val="FF0000"/>
            </w:rPr>
            <w:t>Click or tap here to enter text.</w:t>
          </w:r>
        </w:p>
      </w:sdtContent>
    </w:sdt>
    <w:p w14:paraId="75A37EDC" w14:textId="77777777" w:rsidR="001F23F9" w:rsidRPr="00FE3DB2" w:rsidRDefault="005270FB" w:rsidP="00FF38B1">
      <w:pPr>
        <w:pStyle w:val="ListParagraph"/>
        <w:numPr>
          <w:ilvl w:val="0"/>
          <w:numId w:val="3"/>
        </w:numPr>
        <w:rPr>
          <w:b/>
        </w:rPr>
      </w:pPr>
      <w:r w:rsidRPr="00FE3DB2">
        <w:rPr>
          <w:b/>
        </w:rPr>
        <w:t>What are the weaknesses?</w:t>
      </w:r>
    </w:p>
    <w:sdt>
      <w:sdtPr>
        <w:rPr>
          <w:rStyle w:val="Red"/>
        </w:rPr>
        <w:id w:val="1632893336"/>
        <w:placeholder>
          <w:docPart w:val="869F40827F7D496E848B326B1877929E"/>
        </w:placeholder>
        <w:showingPlcHdr/>
      </w:sdtPr>
      <w:sdtEndPr>
        <w:rPr>
          <w:rStyle w:val="DefaultParagraphFont"/>
          <w:color w:val="auto"/>
        </w:rPr>
      </w:sdtEndPr>
      <w:sdtContent>
        <w:p w14:paraId="1C46BB0E" w14:textId="77777777" w:rsidR="00FF38B1" w:rsidRDefault="00FF38B1" w:rsidP="00FF38B1">
          <w:pPr>
            <w:spacing w:line="264" w:lineRule="auto"/>
            <w:rPr>
              <w:rStyle w:val="Red"/>
            </w:rPr>
          </w:pPr>
          <w:r w:rsidRPr="004B3313">
            <w:rPr>
              <w:rStyle w:val="PlaceholderText"/>
              <w:color w:val="FF0000"/>
            </w:rPr>
            <w:t>Click or tap here to enter text.</w:t>
          </w:r>
        </w:p>
      </w:sdtContent>
    </w:sdt>
    <w:p w14:paraId="6082C8BF" w14:textId="77777777" w:rsidR="00334A71" w:rsidRPr="00FE3DB2" w:rsidRDefault="005270FB" w:rsidP="00FF38B1">
      <w:pPr>
        <w:pStyle w:val="ListParagraph"/>
        <w:numPr>
          <w:ilvl w:val="0"/>
          <w:numId w:val="3"/>
        </w:numPr>
        <w:rPr>
          <w:b/>
        </w:rPr>
      </w:pPr>
      <w:r w:rsidRPr="00FE3DB2">
        <w:rPr>
          <w:b/>
        </w:rPr>
        <w:t>Would you use KeePass</w:t>
      </w:r>
      <w:r w:rsidR="00334A71" w:rsidRPr="00FE3DB2">
        <w:rPr>
          <w:b/>
        </w:rPr>
        <w:t xml:space="preserve"> or a similar program</w:t>
      </w:r>
      <w:r w:rsidRPr="00FE3DB2">
        <w:rPr>
          <w:b/>
        </w:rPr>
        <w:t xml:space="preserve">? </w:t>
      </w:r>
      <w:r w:rsidR="00334A71" w:rsidRPr="00FE3DB2">
        <w:rPr>
          <w:b/>
        </w:rPr>
        <w:t>Why or why not?</w:t>
      </w:r>
    </w:p>
    <w:sdt>
      <w:sdtPr>
        <w:rPr>
          <w:rStyle w:val="Red"/>
        </w:rPr>
        <w:id w:val="547802495"/>
        <w:placeholder>
          <w:docPart w:val="56CC7BA9CD0640D7BD039020B2E15BF3"/>
        </w:placeholder>
        <w:showingPlcHdr/>
      </w:sdtPr>
      <w:sdtEndPr>
        <w:rPr>
          <w:rStyle w:val="DefaultParagraphFont"/>
          <w:color w:val="auto"/>
        </w:rPr>
      </w:sdtEndPr>
      <w:sdtContent>
        <w:p w14:paraId="145C3E3A" w14:textId="77777777" w:rsidR="00FF38B1" w:rsidRDefault="00FF38B1" w:rsidP="00FF38B1">
          <w:pPr>
            <w:spacing w:line="264" w:lineRule="auto"/>
            <w:rPr>
              <w:rStyle w:val="Red"/>
            </w:rPr>
          </w:pPr>
          <w:r w:rsidRPr="004B3313">
            <w:rPr>
              <w:rStyle w:val="PlaceholderText"/>
              <w:color w:val="FF0000"/>
            </w:rPr>
            <w:t>Click or tap here to enter text.</w:t>
          </w:r>
        </w:p>
      </w:sdtContent>
    </w:sdt>
    <w:p w14:paraId="31CBEDB2" w14:textId="77777777" w:rsidR="005270FB" w:rsidRDefault="005270FB" w:rsidP="00FF38B1">
      <w:pPr>
        <w:pStyle w:val="ListParagraph"/>
        <w:numPr>
          <w:ilvl w:val="0"/>
          <w:numId w:val="3"/>
        </w:numPr>
      </w:pPr>
      <w:r w:rsidRPr="005270FB">
        <w:t>Close all windows.</w:t>
      </w:r>
    </w:p>
    <w:p w14:paraId="38DEE9D9" w14:textId="57D081C7" w:rsidR="00C077DC" w:rsidRDefault="00C077DC" w:rsidP="0068000D">
      <w:pPr>
        <w:pStyle w:val="Heading2"/>
      </w:pPr>
      <w:r>
        <w:t>Assignment Submission</w:t>
      </w:r>
    </w:p>
    <w:p w14:paraId="776A8919" w14:textId="77777777" w:rsidR="00334A71" w:rsidRPr="00C73224" w:rsidRDefault="00334A71" w:rsidP="0068000D">
      <w:r>
        <w:t>Attach this completed document to the assignment in Blackboard.</w:t>
      </w:r>
    </w:p>
    <w:sectPr w:rsidR="00334A71" w:rsidRPr="00C7322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E869B" w14:textId="77777777" w:rsidR="003F7F0B" w:rsidRDefault="003F7F0B" w:rsidP="003F7F0B">
      <w:pPr>
        <w:spacing w:before="0" w:after="0" w:line="240" w:lineRule="auto"/>
      </w:pPr>
      <w:r>
        <w:separator/>
      </w:r>
    </w:p>
  </w:endnote>
  <w:endnote w:type="continuationSeparator" w:id="0">
    <w:p w14:paraId="137F5CE4" w14:textId="77777777" w:rsidR="003F7F0B" w:rsidRDefault="003F7F0B" w:rsidP="003F7F0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E0D39" w14:textId="77777777" w:rsidR="00D042C9" w:rsidRDefault="00D042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242CD" w14:textId="4524869F" w:rsidR="003F7F0B" w:rsidRDefault="00061ACB" w:rsidP="003F7F0B">
    <w:pPr>
      <w:pStyle w:val="Footer"/>
      <w:tabs>
        <w:tab w:val="center" w:pos="5040"/>
        <w:tab w:val="right" w:pos="10080"/>
      </w:tabs>
    </w:pPr>
    <w:r w:rsidRPr="00061ACB">
      <w:t>Password Management Program</w:t>
    </w:r>
    <w:r w:rsidR="003F7F0B">
      <w:tab/>
      <w:t xml:space="preserve">Page </w:t>
    </w:r>
    <w:r w:rsidR="003F7F0B">
      <w:fldChar w:fldCharType="begin"/>
    </w:r>
    <w:r w:rsidR="003F7F0B">
      <w:instrText xml:space="preserve"> PAGE </w:instrText>
    </w:r>
    <w:r w:rsidR="003F7F0B">
      <w:fldChar w:fldCharType="separate"/>
    </w:r>
    <w:r w:rsidR="00FF38B1">
      <w:rPr>
        <w:noProof/>
      </w:rPr>
      <w:t>2</w:t>
    </w:r>
    <w:r w:rsidR="003F7F0B">
      <w:fldChar w:fldCharType="end"/>
    </w:r>
    <w:r w:rsidR="003F7F0B">
      <w:t xml:space="preserve"> of </w:t>
    </w:r>
    <w:r w:rsidR="00426A6F">
      <w:fldChar w:fldCharType="begin"/>
    </w:r>
    <w:r w:rsidR="00426A6F">
      <w:instrText xml:space="preserve"> NUMPAGES </w:instrText>
    </w:r>
    <w:r w:rsidR="00426A6F">
      <w:fldChar w:fldCharType="separate"/>
    </w:r>
    <w:r w:rsidR="00FF38B1">
      <w:rPr>
        <w:noProof/>
      </w:rPr>
      <w:t>2</w:t>
    </w:r>
    <w:r w:rsidR="00426A6F">
      <w:rPr>
        <w:noProof/>
      </w:rPr>
      <w:fldChar w:fldCharType="end"/>
    </w:r>
    <w:r w:rsidR="003F7F0B">
      <w:tab/>
      <w:t xml:space="preserve">Revised: </w:t>
    </w:r>
    <w:r w:rsidR="005B655C">
      <w:t>06</w:t>
    </w:r>
    <w:r w:rsidR="002F4083">
      <w:t>/</w:t>
    </w:r>
    <w:r w:rsidR="00426A6F">
      <w:t>19</w:t>
    </w:r>
    <w:r w:rsidR="00257F33">
      <w:t>/20</w:t>
    </w:r>
    <w:r w:rsidR="005B655C">
      <w:t>2</w:t>
    </w:r>
    <w:r w:rsidR="00426A6F">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B1EA9" w14:textId="77777777" w:rsidR="00D042C9" w:rsidRDefault="00D042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A7034" w14:textId="77777777" w:rsidR="003F7F0B" w:rsidRDefault="003F7F0B" w:rsidP="003F7F0B">
      <w:pPr>
        <w:spacing w:before="0" w:after="0" w:line="240" w:lineRule="auto"/>
      </w:pPr>
      <w:r>
        <w:separator/>
      </w:r>
    </w:p>
  </w:footnote>
  <w:footnote w:type="continuationSeparator" w:id="0">
    <w:p w14:paraId="2113545E" w14:textId="77777777" w:rsidR="003F7F0B" w:rsidRDefault="003F7F0B" w:rsidP="003F7F0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5A970" w14:textId="77777777" w:rsidR="00D042C9" w:rsidRDefault="00D04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7769B" w14:textId="77777777" w:rsidR="00D042C9" w:rsidRDefault="00D042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7885F" w14:textId="77777777" w:rsidR="00D042C9" w:rsidRDefault="00D0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5E141C0"/>
    <w:multiLevelType w:val="hybridMultilevel"/>
    <w:tmpl w:val="32426A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8D600D4"/>
    <w:multiLevelType w:val="hybridMultilevel"/>
    <w:tmpl w:val="D28E5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5"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146702617">
    <w:abstractNumId w:val="24"/>
  </w:num>
  <w:num w:numId="2" w16cid:durableId="1657298172">
    <w:abstractNumId w:val="22"/>
  </w:num>
  <w:num w:numId="3" w16cid:durableId="1804809973">
    <w:abstractNumId w:val="20"/>
  </w:num>
  <w:num w:numId="4" w16cid:durableId="781343140">
    <w:abstractNumId w:val="18"/>
  </w:num>
  <w:num w:numId="5" w16cid:durableId="1902204499">
    <w:abstractNumId w:val="42"/>
  </w:num>
  <w:num w:numId="6" w16cid:durableId="890963490">
    <w:abstractNumId w:val="12"/>
  </w:num>
  <w:num w:numId="7" w16cid:durableId="2002349407">
    <w:abstractNumId w:val="37"/>
  </w:num>
  <w:num w:numId="8" w16cid:durableId="1900939529">
    <w:abstractNumId w:val="13"/>
  </w:num>
  <w:num w:numId="9" w16cid:durableId="677969943">
    <w:abstractNumId w:val="25"/>
  </w:num>
  <w:num w:numId="10" w16cid:durableId="197740518">
    <w:abstractNumId w:val="11"/>
  </w:num>
  <w:num w:numId="11" w16cid:durableId="166139525">
    <w:abstractNumId w:val="10"/>
  </w:num>
  <w:num w:numId="12" w16cid:durableId="1063674257">
    <w:abstractNumId w:val="31"/>
  </w:num>
  <w:num w:numId="13" w16cid:durableId="1433356371">
    <w:abstractNumId w:val="0"/>
  </w:num>
  <w:num w:numId="14" w16cid:durableId="2044750503">
    <w:abstractNumId w:val="32"/>
  </w:num>
  <w:num w:numId="15" w16cid:durableId="106973978">
    <w:abstractNumId w:val="35"/>
  </w:num>
  <w:num w:numId="16" w16cid:durableId="105007482">
    <w:abstractNumId w:val="29"/>
  </w:num>
  <w:num w:numId="17" w16cid:durableId="2080397807">
    <w:abstractNumId w:val="26"/>
  </w:num>
  <w:num w:numId="18" w16cid:durableId="948312650">
    <w:abstractNumId w:val="41"/>
  </w:num>
  <w:num w:numId="19" w16cid:durableId="704670238">
    <w:abstractNumId w:val="15"/>
  </w:num>
  <w:num w:numId="20" w16cid:durableId="599722578">
    <w:abstractNumId w:val="17"/>
  </w:num>
  <w:num w:numId="21" w16cid:durableId="2046321995">
    <w:abstractNumId w:val="5"/>
  </w:num>
  <w:num w:numId="22" w16cid:durableId="1372851032">
    <w:abstractNumId w:val="16"/>
  </w:num>
  <w:num w:numId="23" w16cid:durableId="368068703">
    <w:abstractNumId w:val="34"/>
  </w:num>
  <w:num w:numId="24" w16cid:durableId="997420905">
    <w:abstractNumId w:val="38"/>
  </w:num>
  <w:num w:numId="25" w16cid:durableId="2004695946">
    <w:abstractNumId w:val="8"/>
  </w:num>
  <w:num w:numId="26" w16cid:durableId="1169055129">
    <w:abstractNumId w:val="40"/>
  </w:num>
  <w:num w:numId="27" w16cid:durableId="1148940647">
    <w:abstractNumId w:val="6"/>
  </w:num>
  <w:num w:numId="28" w16cid:durableId="1478454820">
    <w:abstractNumId w:val="39"/>
  </w:num>
  <w:num w:numId="29" w16cid:durableId="1788768536">
    <w:abstractNumId w:val="23"/>
  </w:num>
  <w:num w:numId="30" w16cid:durableId="1150829153">
    <w:abstractNumId w:val="14"/>
  </w:num>
  <w:num w:numId="31" w16cid:durableId="825970748">
    <w:abstractNumId w:val="7"/>
  </w:num>
  <w:num w:numId="32" w16cid:durableId="1752267343">
    <w:abstractNumId w:val="21"/>
  </w:num>
  <w:num w:numId="33" w16cid:durableId="2042240270">
    <w:abstractNumId w:val="30"/>
  </w:num>
  <w:num w:numId="34" w16cid:durableId="592133700">
    <w:abstractNumId w:val="2"/>
  </w:num>
  <w:num w:numId="35" w16cid:durableId="635569547">
    <w:abstractNumId w:val="36"/>
  </w:num>
  <w:num w:numId="36" w16cid:durableId="41753391">
    <w:abstractNumId w:val="19"/>
  </w:num>
  <w:num w:numId="37" w16cid:durableId="2121021727">
    <w:abstractNumId w:val="9"/>
  </w:num>
  <w:num w:numId="38" w16cid:durableId="191234390">
    <w:abstractNumId w:val="28"/>
  </w:num>
  <w:num w:numId="39" w16cid:durableId="748501733">
    <w:abstractNumId w:val="3"/>
  </w:num>
  <w:num w:numId="40" w16cid:durableId="1161776948">
    <w:abstractNumId w:val="27"/>
  </w:num>
  <w:num w:numId="41" w16cid:durableId="913661396">
    <w:abstractNumId w:val="33"/>
  </w:num>
  <w:num w:numId="42" w16cid:durableId="243299665">
    <w:abstractNumId w:val="4"/>
  </w:num>
  <w:num w:numId="43" w16cid:durableId="17979852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322150731">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87D"/>
    <w:rsid w:val="00004949"/>
    <w:rsid w:val="0001233D"/>
    <w:rsid w:val="00012787"/>
    <w:rsid w:val="00031646"/>
    <w:rsid w:val="00040138"/>
    <w:rsid w:val="00050553"/>
    <w:rsid w:val="00050FE7"/>
    <w:rsid w:val="00061ACB"/>
    <w:rsid w:val="00062A2A"/>
    <w:rsid w:val="00067C8E"/>
    <w:rsid w:val="00072D05"/>
    <w:rsid w:val="00073C84"/>
    <w:rsid w:val="00077E95"/>
    <w:rsid w:val="00077ECD"/>
    <w:rsid w:val="0009072F"/>
    <w:rsid w:val="000A3543"/>
    <w:rsid w:val="000B02A1"/>
    <w:rsid w:val="000C3C86"/>
    <w:rsid w:val="000D1E45"/>
    <w:rsid w:val="000D3330"/>
    <w:rsid w:val="000E30AB"/>
    <w:rsid w:val="000E4466"/>
    <w:rsid w:val="000E676E"/>
    <w:rsid w:val="000F5266"/>
    <w:rsid w:val="000F5368"/>
    <w:rsid w:val="00101131"/>
    <w:rsid w:val="00101E13"/>
    <w:rsid w:val="00105641"/>
    <w:rsid w:val="001061C4"/>
    <w:rsid w:val="001067EC"/>
    <w:rsid w:val="001109B2"/>
    <w:rsid w:val="001135A0"/>
    <w:rsid w:val="0012063B"/>
    <w:rsid w:val="00131D40"/>
    <w:rsid w:val="00131D41"/>
    <w:rsid w:val="001351B0"/>
    <w:rsid w:val="00144B96"/>
    <w:rsid w:val="00147970"/>
    <w:rsid w:val="0015158E"/>
    <w:rsid w:val="00151E46"/>
    <w:rsid w:val="00154DAD"/>
    <w:rsid w:val="00162253"/>
    <w:rsid w:val="001659DC"/>
    <w:rsid w:val="00183F04"/>
    <w:rsid w:val="001840A9"/>
    <w:rsid w:val="001863EC"/>
    <w:rsid w:val="00191CBE"/>
    <w:rsid w:val="001A4DAE"/>
    <w:rsid w:val="001A57EB"/>
    <w:rsid w:val="001A628E"/>
    <w:rsid w:val="001C1CC8"/>
    <w:rsid w:val="001C6145"/>
    <w:rsid w:val="001D75EB"/>
    <w:rsid w:val="001E046C"/>
    <w:rsid w:val="001E2D00"/>
    <w:rsid w:val="001E4007"/>
    <w:rsid w:val="001F1C5C"/>
    <w:rsid w:val="001F23F9"/>
    <w:rsid w:val="001F39D8"/>
    <w:rsid w:val="0020189B"/>
    <w:rsid w:val="002021C8"/>
    <w:rsid w:val="00204E7F"/>
    <w:rsid w:val="00227D44"/>
    <w:rsid w:val="00237FE8"/>
    <w:rsid w:val="00251DFD"/>
    <w:rsid w:val="00253B13"/>
    <w:rsid w:val="00253B7A"/>
    <w:rsid w:val="00257222"/>
    <w:rsid w:val="00257F33"/>
    <w:rsid w:val="002764DE"/>
    <w:rsid w:val="00287FD6"/>
    <w:rsid w:val="00290D96"/>
    <w:rsid w:val="002A2CBD"/>
    <w:rsid w:val="002A6332"/>
    <w:rsid w:val="002C17D4"/>
    <w:rsid w:val="002C3DE7"/>
    <w:rsid w:val="002D0521"/>
    <w:rsid w:val="002D0767"/>
    <w:rsid w:val="002D212B"/>
    <w:rsid w:val="002D36FE"/>
    <w:rsid w:val="002D7A99"/>
    <w:rsid w:val="002E25D1"/>
    <w:rsid w:val="002F4083"/>
    <w:rsid w:val="002F4AD4"/>
    <w:rsid w:val="003075DF"/>
    <w:rsid w:val="00313E3D"/>
    <w:rsid w:val="00314726"/>
    <w:rsid w:val="00317F71"/>
    <w:rsid w:val="00325F6E"/>
    <w:rsid w:val="003269EB"/>
    <w:rsid w:val="003340EE"/>
    <w:rsid w:val="00334A71"/>
    <w:rsid w:val="00337DB6"/>
    <w:rsid w:val="0034444F"/>
    <w:rsid w:val="00346236"/>
    <w:rsid w:val="00350571"/>
    <w:rsid w:val="00354829"/>
    <w:rsid w:val="003573F3"/>
    <w:rsid w:val="00370842"/>
    <w:rsid w:val="00371D9A"/>
    <w:rsid w:val="00374360"/>
    <w:rsid w:val="00376C16"/>
    <w:rsid w:val="0038310B"/>
    <w:rsid w:val="00387155"/>
    <w:rsid w:val="00387E22"/>
    <w:rsid w:val="00394BFB"/>
    <w:rsid w:val="00396A8E"/>
    <w:rsid w:val="003A032F"/>
    <w:rsid w:val="003A29E4"/>
    <w:rsid w:val="003A37F6"/>
    <w:rsid w:val="003A66C7"/>
    <w:rsid w:val="003B0FF3"/>
    <w:rsid w:val="003B425D"/>
    <w:rsid w:val="003B4B77"/>
    <w:rsid w:val="003B6A4C"/>
    <w:rsid w:val="003D2269"/>
    <w:rsid w:val="003D6041"/>
    <w:rsid w:val="003F2512"/>
    <w:rsid w:val="003F37D6"/>
    <w:rsid w:val="003F7F0B"/>
    <w:rsid w:val="00413D18"/>
    <w:rsid w:val="004150B2"/>
    <w:rsid w:val="00426A6F"/>
    <w:rsid w:val="004368CE"/>
    <w:rsid w:val="0046290D"/>
    <w:rsid w:val="00464D97"/>
    <w:rsid w:val="00465A4A"/>
    <w:rsid w:val="004669AA"/>
    <w:rsid w:val="0047175A"/>
    <w:rsid w:val="004767C5"/>
    <w:rsid w:val="00494BB6"/>
    <w:rsid w:val="00495820"/>
    <w:rsid w:val="004A06AF"/>
    <w:rsid w:val="004A49F8"/>
    <w:rsid w:val="004A567D"/>
    <w:rsid w:val="004B11D6"/>
    <w:rsid w:val="004B52B4"/>
    <w:rsid w:val="004C1739"/>
    <w:rsid w:val="004C2099"/>
    <w:rsid w:val="004C7E1B"/>
    <w:rsid w:val="004E4CEB"/>
    <w:rsid w:val="004E64F5"/>
    <w:rsid w:val="004E75C3"/>
    <w:rsid w:val="004F1C25"/>
    <w:rsid w:val="004F7227"/>
    <w:rsid w:val="004F7F8E"/>
    <w:rsid w:val="005009BC"/>
    <w:rsid w:val="00500DA4"/>
    <w:rsid w:val="0050253F"/>
    <w:rsid w:val="00506931"/>
    <w:rsid w:val="005071C0"/>
    <w:rsid w:val="0050739B"/>
    <w:rsid w:val="005270FB"/>
    <w:rsid w:val="005276BE"/>
    <w:rsid w:val="005328AA"/>
    <w:rsid w:val="00533675"/>
    <w:rsid w:val="005400AA"/>
    <w:rsid w:val="00540FE0"/>
    <w:rsid w:val="005470EC"/>
    <w:rsid w:val="00555D19"/>
    <w:rsid w:val="005676BC"/>
    <w:rsid w:val="00572A22"/>
    <w:rsid w:val="00582DC3"/>
    <w:rsid w:val="005952B7"/>
    <w:rsid w:val="00595DEE"/>
    <w:rsid w:val="00596860"/>
    <w:rsid w:val="00597868"/>
    <w:rsid w:val="005A5A35"/>
    <w:rsid w:val="005A63C8"/>
    <w:rsid w:val="005A7B94"/>
    <w:rsid w:val="005B03BF"/>
    <w:rsid w:val="005B2BCB"/>
    <w:rsid w:val="005B4FD6"/>
    <w:rsid w:val="005B655C"/>
    <w:rsid w:val="005C0AE9"/>
    <w:rsid w:val="005C1BA0"/>
    <w:rsid w:val="005D7CB2"/>
    <w:rsid w:val="005E304E"/>
    <w:rsid w:val="005E369C"/>
    <w:rsid w:val="005F60F6"/>
    <w:rsid w:val="00602C7C"/>
    <w:rsid w:val="0060421C"/>
    <w:rsid w:val="006108CD"/>
    <w:rsid w:val="006149AE"/>
    <w:rsid w:val="00614EA3"/>
    <w:rsid w:val="00626ADB"/>
    <w:rsid w:val="00643818"/>
    <w:rsid w:val="006519AE"/>
    <w:rsid w:val="0065614C"/>
    <w:rsid w:val="00671274"/>
    <w:rsid w:val="006750CB"/>
    <w:rsid w:val="0068000D"/>
    <w:rsid w:val="00680630"/>
    <w:rsid w:val="006827A1"/>
    <w:rsid w:val="00697E03"/>
    <w:rsid w:val="006A653E"/>
    <w:rsid w:val="006A6CE1"/>
    <w:rsid w:val="006C3DD5"/>
    <w:rsid w:val="006C7B80"/>
    <w:rsid w:val="006C7BED"/>
    <w:rsid w:val="006D7FB0"/>
    <w:rsid w:val="006E14E0"/>
    <w:rsid w:val="006E1512"/>
    <w:rsid w:val="006E356A"/>
    <w:rsid w:val="006E3EC9"/>
    <w:rsid w:val="006E626D"/>
    <w:rsid w:val="006F1039"/>
    <w:rsid w:val="0070626E"/>
    <w:rsid w:val="00706644"/>
    <w:rsid w:val="007143AB"/>
    <w:rsid w:val="007202F7"/>
    <w:rsid w:val="0072537B"/>
    <w:rsid w:val="00741D4C"/>
    <w:rsid w:val="007540BA"/>
    <w:rsid w:val="00763993"/>
    <w:rsid w:val="00763F91"/>
    <w:rsid w:val="00766323"/>
    <w:rsid w:val="0079477D"/>
    <w:rsid w:val="00795262"/>
    <w:rsid w:val="00795655"/>
    <w:rsid w:val="007A3671"/>
    <w:rsid w:val="007A67AC"/>
    <w:rsid w:val="007A7035"/>
    <w:rsid w:val="007B2DD2"/>
    <w:rsid w:val="007B5B46"/>
    <w:rsid w:val="007B7887"/>
    <w:rsid w:val="007C3F5C"/>
    <w:rsid w:val="007D35D6"/>
    <w:rsid w:val="007D45C6"/>
    <w:rsid w:val="007D7688"/>
    <w:rsid w:val="007F1840"/>
    <w:rsid w:val="0082387D"/>
    <w:rsid w:val="008250BE"/>
    <w:rsid w:val="008255D1"/>
    <w:rsid w:val="00830A4E"/>
    <w:rsid w:val="00834DDA"/>
    <w:rsid w:val="00851B8E"/>
    <w:rsid w:val="00861999"/>
    <w:rsid w:val="008626FB"/>
    <w:rsid w:val="0086606F"/>
    <w:rsid w:val="00866699"/>
    <w:rsid w:val="0087221A"/>
    <w:rsid w:val="008835DA"/>
    <w:rsid w:val="0089230E"/>
    <w:rsid w:val="00897D3C"/>
    <w:rsid w:val="008A27D0"/>
    <w:rsid w:val="008B577D"/>
    <w:rsid w:val="008B636F"/>
    <w:rsid w:val="008B65CE"/>
    <w:rsid w:val="008C56F6"/>
    <w:rsid w:val="008D0E62"/>
    <w:rsid w:val="008D3552"/>
    <w:rsid w:val="008E5882"/>
    <w:rsid w:val="008F302A"/>
    <w:rsid w:val="008F3B14"/>
    <w:rsid w:val="008F47A2"/>
    <w:rsid w:val="008F60BA"/>
    <w:rsid w:val="008F6FEA"/>
    <w:rsid w:val="009010B4"/>
    <w:rsid w:val="009012C3"/>
    <w:rsid w:val="00907F4D"/>
    <w:rsid w:val="00916FCA"/>
    <w:rsid w:val="00925B91"/>
    <w:rsid w:val="00931050"/>
    <w:rsid w:val="00932794"/>
    <w:rsid w:val="00934C96"/>
    <w:rsid w:val="0094009F"/>
    <w:rsid w:val="00940FF9"/>
    <w:rsid w:val="009551FE"/>
    <w:rsid w:val="00956646"/>
    <w:rsid w:val="00962933"/>
    <w:rsid w:val="00966072"/>
    <w:rsid w:val="00986ED6"/>
    <w:rsid w:val="009936DE"/>
    <w:rsid w:val="00996C2E"/>
    <w:rsid w:val="009A782A"/>
    <w:rsid w:val="009D696F"/>
    <w:rsid w:val="009D6B75"/>
    <w:rsid w:val="009D78C4"/>
    <w:rsid w:val="009E04DD"/>
    <w:rsid w:val="009E75CF"/>
    <w:rsid w:val="009F434F"/>
    <w:rsid w:val="009F77CE"/>
    <w:rsid w:val="00A11BE8"/>
    <w:rsid w:val="00A15D06"/>
    <w:rsid w:val="00A316AD"/>
    <w:rsid w:val="00A336D7"/>
    <w:rsid w:val="00A41943"/>
    <w:rsid w:val="00A52167"/>
    <w:rsid w:val="00A5795F"/>
    <w:rsid w:val="00A614C5"/>
    <w:rsid w:val="00A650F4"/>
    <w:rsid w:val="00A6523E"/>
    <w:rsid w:val="00A70B68"/>
    <w:rsid w:val="00A7630A"/>
    <w:rsid w:val="00AA1727"/>
    <w:rsid w:val="00AA3FCB"/>
    <w:rsid w:val="00AA490B"/>
    <w:rsid w:val="00AA6F97"/>
    <w:rsid w:val="00AB5F87"/>
    <w:rsid w:val="00AB6A17"/>
    <w:rsid w:val="00AC3217"/>
    <w:rsid w:val="00AD547A"/>
    <w:rsid w:val="00AE223C"/>
    <w:rsid w:val="00AE4A45"/>
    <w:rsid w:val="00AE6E2E"/>
    <w:rsid w:val="00AF0082"/>
    <w:rsid w:val="00AF7063"/>
    <w:rsid w:val="00B0245D"/>
    <w:rsid w:val="00B060FB"/>
    <w:rsid w:val="00B1394C"/>
    <w:rsid w:val="00B149D8"/>
    <w:rsid w:val="00B14B00"/>
    <w:rsid w:val="00B20FDB"/>
    <w:rsid w:val="00B22BE6"/>
    <w:rsid w:val="00B2578C"/>
    <w:rsid w:val="00B266E0"/>
    <w:rsid w:val="00B331AF"/>
    <w:rsid w:val="00B33FF7"/>
    <w:rsid w:val="00B4076B"/>
    <w:rsid w:val="00B54C18"/>
    <w:rsid w:val="00B61AF8"/>
    <w:rsid w:val="00B71A88"/>
    <w:rsid w:val="00B72253"/>
    <w:rsid w:val="00B72AE2"/>
    <w:rsid w:val="00B76E35"/>
    <w:rsid w:val="00B912FC"/>
    <w:rsid w:val="00B93701"/>
    <w:rsid w:val="00B95D3E"/>
    <w:rsid w:val="00B96ABD"/>
    <w:rsid w:val="00BA71D3"/>
    <w:rsid w:val="00BB0143"/>
    <w:rsid w:val="00BB0A3B"/>
    <w:rsid w:val="00BD26F9"/>
    <w:rsid w:val="00BE3B5E"/>
    <w:rsid w:val="00BE4C5F"/>
    <w:rsid w:val="00BE73E9"/>
    <w:rsid w:val="00C00377"/>
    <w:rsid w:val="00C01301"/>
    <w:rsid w:val="00C077DC"/>
    <w:rsid w:val="00C10F1A"/>
    <w:rsid w:val="00C37C5A"/>
    <w:rsid w:val="00C54D61"/>
    <w:rsid w:val="00C646D3"/>
    <w:rsid w:val="00C664C8"/>
    <w:rsid w:val="00C73224"/>
    <w:rsid w:val="00C809A5"/>
    <w:rsid w:val="00C84FE0"/>
    <w:rsid w:val="00C864DA"/>
    <w:rsid w:val="00C86CA2"/>
    <w:rsid w:val="00CA7A9A"/>
    <w:rsid w:val="00CB53EA"/>
    <w:rsid w:val="00CC1364"/>
    <w:rsid w:val="00CC52A4"/>
    <w:rsid w:val="00CE71F8"/>
    <w:rsid w:val="00CF2A3E"/>
    <w:rsid w:val="00CF4C20"/>
    <w:rsid w:val="00D042C9"/>
    <w:rsid w:val="00D220B3"/>
    <w:rsid w:val="00D227E7"/>
    <w:rsid w:val="00D33583"/>
    <w:rsid w:val="00D44044"/>
    <w:rsid w:val="00D478A5"/>
    <w:rsid w:val="00D52416"/>
    <w:rsid w:val="00D53C5D"/>
    <w:rsid w:val="00D613C1"/>
    <w:rsid w:val="00D70147"/>
    <w:rsid w:val="00D7167B"/>
    <w:rsid w:val="00D8088B"/>
    <w:rsid w:val="00D90071"/>
    <w:rsid w:val="00D91D46"/>
    <w:rsid w:val="00D9352E"/>
    <w:rsid w:val="00DA1E1D"/>
    <w:rsid w:val="00DC3BB4"/>
    <w:rsid w:val="00DC7FB2"/>
    <w:rsid w:val="00DD09D6"/>
    <w:rsid w:val="00DE2943"/>
    <w:rsid w:val="00DF0BA1"/>
    <w:rsid w:val="00DF2156"/>
    <w:rsid w:val="00DF4483"/>
    <w:rsid w:val="00E056F3"/>
    <w:rsid w:val="00E07363"/>
    <w:rsid w:val="00E1292E"/>
    <w:rsid w:val="00E1451B"/>
    <w:rsid w:val="00E14D49"/>
    <w:rsid w:val="00E17A2E"/>
    <w:rsid w:val="00E23181"/>
    <w:rsid w:val="00E337B7"/>
    <w:rsid w:val="00E421F6"/>
    <w:rsid w:val="00E44CCF"/>
    <w:rsid w:val="00E4668C"/>
    <w:rsid w:val="00E47EE4"/>
    <w:rsid w:val="00E517C0"/>
    <w:rsid w:val="00E52E7A"/>
    <w:rsid w:val="00E54A79"/>
    <w:rsid w:val="00E57815"/>
    <w:rsid w:val="00E76C7B"/>
    <w:rsid w:val="00E84103"/>
    <w:rsid w:val="00E90EF4"/>
    <w:rsid w:val="00E92641"/>
    <w:rsid w:val="00E93407"/>
    <w:rsid w:val="00EA1697"/>
    <w:rsid w:val="00EA5205"/>
    <w:rsid w:val="00EA5B9C"/>
    <w:rsid w:val="00EB177C"/>
    <w:rsid w:val="00EB4D3D"/>
    <w:rsid w:val="00EE072F"/>
    <w:rsid w:val="00EE3B7D"/>
    <w:rsid w:val="00EE785A"/>
    <w:rsid w:val="00EE7B00"/>
    <w:rsid w:val="00EF03BF"/>
    <w:rsid w:val="00EF397C"/>
    <w:rsid w:val="00EF48D6"/>
    <w:rsid w:val="00EF6844"/>
    <w:rsid w:val="00F03BC9"/>
    <w:rsid w:val="00F12BD5"/>
    <w:rsid w:val="00F14448"/>
    <w:rsid w:val="00F1752F"/>
    <w:rsid w:val="00F3627C"/>
    <w:rsid w:val="00F41447"/>
    <w:rsid w:val="00F50EAA"/>
    <w:rsid w:val="00F721F1"/>
    <w:rsid w:val="00F75FF2"/>
    <w:rsid w:val="00F927F5"/>
    <w:rsid w:val="00F95760"/>
    <w:rsid w:val="00FA0268"/>
    <w:rsid w:val="00FA2F84"/>
    <w:rsid w:val="00FA6FA6"/>
    <w:rsid w:val="00FC0334"/>
    <w:rsid w:val="00FC10F2"/>
    <w:rsid w:val="00FC658E"/>
    <w:rsid w:val="00FD13FD"/>
    <w:rsid w:val="00FE3DB2"/>
    <w:rsid w:val="00FF3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28FEC"/>
  <w15:chartTrackingRefBased/>
  <w15:docId w15:val="{6193D52A-8DD3-49D8-B51F-97788CDF9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7DC"/>
    <w:pPr>
      <w:spacing w:before="160" w:after="80" w:line="336" w:lineRule="auto"/>
    </w:pPr>
    <w:rPr>
      <w:rFonts w:ascii="Verdana" w:eastAsia="Times New Roman" w:hAnsi="Verdana" w:cs="Times New Roman"/>
      <w:sz w:val="20"/>
      <w:szCs w:val="24"/>
    </w:rPr>
  </w:style>
  <w:style w:type="paragraph" w:styleId="Heading1">
    <w:name w:val="heading 1"/>
    <w:basedOn w:val="Normal"/>
    <w:next w:val="Normal"/>
    <w:link w:val="Heading1Char"/>
    <w:qFormat/>
    <w:rsid w:val="00C077DC"/>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C077DC"/>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C077DC"/>
    <w:pPr>
      <w:keepNext/>
      <w:autoSpaceDE w:val="0"/>
      <w:autoSpaceDN w:val="0"/>
      <w:adjustRightInd w:val="0"/>
      <w:spacing w:line="240" w:lineRule="auto"/>
      <w:outlineLvl w:val="2"/>
    </w:pPr>
    <w:rPr>
      <w:rFonts w:ascii="Arial" w:hAnsi="Arial"/>
      <w:b/>
      <w:bCs/>
      <w:sz w:val="22"/>
    </w:rPr>
  </w:style>
  <w:style w:type="paragraph" w:styleId="Heading4">
    <w:name w:val="heading 4"/>
    <w:basedOn w:val="Normal"/>
    <w:link w:val="Heading4Char"/>
    <w:uiPriority w:val="9"/>
    <w:qFormat/>
    <w:rsid w:val="00866699"/>
    <w:pPr>
      <w:spacing w:before="100" w:beforeAutospacing="1" w:after="100" w:afterAutospacing="1"/>
      <w:outlineLvl w:val="3"/>
    </w:pPr>
    <w:rPr>
      <w:b/>
      <w:bCs/>
    </w:rPr>
  </w:style>
  <w:style w:type="character" w:default="1" w:styleId="DefaultParagraphFont">
    <w:name w:val="Default Paragraph Font"/>
    <w:uiPriority w:val="1"/>
    <w:semiHidden/>
    <w:unhideWhenUsed/>
    <w:rsid w:val="00C077D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77DC"/>
  </w:style>
  <w:style w:type="character" w:customStyle="1" w:styleId="Heading1Char">
    <w:name w:val="Heading 1 Char"/>
    <w:basedOn w:val="DefaultParagraphFont"/>
    <w:link w:val="Heading1"/>
    <w:rsid w:val="00E1451B"/>
    <w:rPr>
      <w:rFonts w:ascii="Arial" w:eastAsia="Arial Unicode MS" w:hAnsi="Arial" w:cs="Times New Roman"/>
      <w:b/>
      <w:kern w:val="28"/>
      <w:sz w:val="28"/>
      <w:szCs w:val="20"/>
    </w:rPr>
  </w:style>
  <w:style w:type="character" w:customStyle="1" w:styleId="Heading2Char">
    <w:name w:val="Heading 2 Char"/>
    <w:basedOn w:val="DefaultParagraphFont"/>
    <w:link w:val="Heading2"/>
    <w:rsid w:val="00E1451B"/>
    <w:rPr>
      <w:rFonts w:ascii="Arial" w:eastAsia="Times New Roman" w:hAnsi="Arial" w:cs="Arial"/>
      <w:b/>
      <w:bCs/>
      <w:iCs/>
      <w:sz w:val="24"/>
      <w:szCs w:val="28"/>
    </w:rPr>
  </w:style>
  <w:style w:type="character" w:customStyle="1" w:styleId="Heading3Char">
    <w:name w:val="Heading 3 Char"/>
    <w:basedOn w:val="DefaultParagraphFont"/>
    <w:link w:val="Heading3"/>
    <w:rsid w:val="00671274"/>
    <w:rPr>
      <w:rFonts w:ascii="Arial" w:eastAsia="Times New Roman" w:hAnsi="Arial" w:cs="Times New Roman"/>
      <w:b/>
      <w:bCs/>
      <w:szCs w:val="24"/>
    </w:rPr>
  </w:style>
  <w:style w:type="paragraph" w:styleId="EnvelopeReturn">
    <w:name w:val="envelope return"/>
    <w:basedOn w:val="Normal"/>
    <w:uiPriority w:val="99"/>
    <w:semiHidden/>
    <w:unhideWhenUsed/>
    <w:rsid w:val="008B65CE"/>
    <w:pPr>
      <w:spacing w:after="0"/>
    </w:pPr>
    <w:rPr>
      <w:rFonts w:ascii="Arial" w:eastAsiaTheme="majorEastAsia" w:hAnsi="Arial" w:cstheme="majorBidi"/>
      <w:szCs w:val="20"/>
    </w:rPr>
  </w:style>
  <w:style w:type="paragraph" w:styleId="EnvelopeAddress">
    <w:name w:val="envelope address"/>
    <w:basedOn w:val="Normal"/>
    <w:uiPriority w:val="99"/>
    <w:semiHidden/>
    <w:unhideWhenUsed/>
    <w:rsid w:val="008B65CE"/>
    <w:pPr>
      <w:framePr w:w="7920" w:h="1980" w:hRule="exact" w:hSpace="180" w:wrap="auto" w:hAnchor="page" w:xAlign="center" w:yAlign="bottom"/>
      <w:spacing w:after="0"/>
      <w:ind w:left="2880"/>
    </w:pPr>
    <w:rPr>
      <w:rFonts w:ascii="Arial" w:eastAsiaTheme="majorEastAsia" w:hAnsi="Arial" w:cstheme="majorBidi"/>
    </w:rPr>
  </w:style>
  <w:style w:type="paragraph" w:styleId="NormalWeb">
    <w:name w:val="Normal (Web)"/>
    <w:basedOn w:val="Normal"/>
    <w:uiPriority w:val="99"/>
    <w:semiHidden/>
    <w:unhideWhenUsed/>
    <w:rsid w:val="00866699"/>
    <w:pPr>
      <w:spacing w:before="100" w:beforeAutospacing="1" w:after="100" w:afterAutospacing="1"/>
    </w:pPr>
  </w:style>
  <w:style w:type="character" w:styleId="Hyperlink">
    <w:name w:val="Hyperlink"/>
    <w:rsid w:val="00C077DC"/>
    <w:rPr>
      <w:color w:val="0000FF"/>
      <w:u w:val="single"/>
    </w:rPr>
  </w:style>
  <w:style w:type="character" w:styleId="FollowedHyperlink">
    <w:name w:val="FollowedHyperlink"/>
    <w:rsid w:val="00C077DC"/>
    <w:rPr>
      <w:color w:val="800080"/>
      <w:u w:val="single"/>
    </w:rPr>
  </w:style>
  <w:style w:type="character" w:customStyle="1" w:styleId="Heading4Char">
    <w:name w:val="Heading 4 Char"/>
    <w:basedOn w:val="DefaultParagraphFont"/>
    <w:link w:val="Heading4"/>
    <w:uiPriority w:val="9"/>
    <w:rsid w:val="00866699"/>
    <w:rPr>
      <w:rFonts w:ascii="Times New Roman" w:eastAsia="Times New Roman" w:hAnsi="Times New Roman" w:cs="Times New Roman"/>
      <w:b/>
      <w:bCs/>
      <w:sz w:val="24"/>
      <w:szCs w:val="24"/>
    </w:rPr>
  </w:style>
  <w:style w:type="paragraph" w:styleId="Bibliography">
    <w:name w:val="Bibliography"/>
    <w:basedOn w:val="Normal"/>
    <w:next w:val="Normal"/>
    <w:uiPriority w:val="37"/>
    <w:unhideWhenUsed/>
    <w:rsid w:val="00C646D3"/>
  </w:style>
  <w:style w:type="paragraph" w:styleId="ListParagraph">
    <w:name w:val="List Paragraph"/>
    <w:basedOn w:val="Normal"/>
    <w:uiPriority w:val="34"/>
    <w:qFormat/>
    <w:rsid w:val="00C077DC"/>
    <w:pPr>
      <w:ind w:left="720"/>
    </w:pPr>
  </w:style>
  <w:style w:type="paragraph" w:styleId="Footer">
    <w:name w:val="footer"/>
    <w:basedOn w:val="Normal"/>
    <w:link w:val="FooterChar"/>
    <w:rsid w:val="00C077DC"/>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D91D46"/>
    <w:rPr>
      <w:rFonts w:ascii="Verdana" w:eastAsia="Times New Roman" w:hAnsi="Verdana" w:cs="Times New Roman"/>
      <w:sz w:val="16"/>
      <w:szCs w:val="24"/>
    </w:rPr>
  </w:style>
  <w:style w:type="paragraph" w:styleId="Header">
    <w:name w:val="header"/>
    <w:basedOn w:val="Normal"/>
    <w:link w:val="HeaderChar"/>
    <w:rsid w:val="00C077DC"/>
    <w:pPr>
      <w:tabs>
        <w:tab w:val="left" w:pos="5040"/>
        <w:tab w:val="left" w:pos="9720"/>
      </w:tabs>
    </w:pPr>
    <w:rPr>
      <w:sz w:val="16"/>
    </w:rPr>
  </w:style>
  <w:style w:type="character" w:customStyle="1" w:styleId="HeaderChar">
    <w:name w:val="Header Char"/>
    <w:basedOn w:val="DefaultParagraphFont"/>
    <w:link w:val="Header"/>
    <w:rsid w:val="00D91D46"/>
    <w:rPr>
      <w:rFonts w:ascii="Verdana" w:eastAsia="Times New Roman" w:hAnsi="Verdana" w:cs="Times New Roman"/>
      <w:sz w:val="16"/>
      <w:szCs w:val="24"/>
    </w:rPr>
  </w:style>
  <w:style w:type="paragraph" w:customStyle="1" w:styleId="NumberedHeading2">
    <w:name w:val="Numbered Heading 2"/>
    <w:basedOn w:val="Normal"/>
    <w:rsid w:val="00C077DC"/>
    <w:pPr>
      <w:numPr>
        <w:numId w:val="1"/>
      </w:numPr>
    </w:pPr>
  </w:style>
  <w:style w:type="paragraph" w:customStyle="1" w:styleId="Outlinenumbering">
    <w:name w:val="Outline numbering"/>
    <w:basedOn w:val="Normal"/>
    <w:rsid w:val="00C077DC"/>
    <w:pPr>
      <w:numPr>
        <w:numId w:val="2"/>
      </w:numPr>
      <w:tabs>
        <w:tab w:val="clear" w:pos="360"/>
        <w:tab w:val="num" w:pos="720"/>
      </w:tabs>
      <w:ind w:left="720"/>
    </w:pPr>
    <w:rPr>
      <w:szCs w:val="20"/>
    </w:rPr>
  </w:style>
  <w:style w:type="character" w:styleId="PageNumber">
    <w:name w:val="page number"/>
    <w:basedOn w:val="DefaultParagraphFont"/>
    <w:rsid w:val="00C077DC"/>
  </w:style>
  <w:style w:type="character" w:styleId="UnresolvedMention">
    <w:name w:val="Unresolved Mention"/>
    <w:basedOn w:val="DefaultParagraphFont"/>
    <w:uiPriority w:val="99"/>
    <w:semiHidden/>
    <w:unhideWhenUsed/>
    <w:rsid w:val="00E1292E"/>
    <w:rPr>
      <w:color w:val="808080"/>
      <w:shd w:val="clear" w:color="auto" w:fill="E6E6E6"/>
    </w:rPr>
  </w:style>
  <w:style w:type="character" w:styleId="PlaceholderText">
    <w:name w:val="Placeholder Text"/>
    <w:basedOn w:val="DefaultParagraphFont"/>
    <w:uiPriority w:val="99"/>
    <w:semiHidden/>
    <w:rsid w:val="00FF38B1"/>
    <w:rPr>
      <w:color w:val="808080"/>
    </w:rPr>
  </w:style>
  <w:style w:type="character" w:customStyle="1" w:styleId="Red">
    <w:name w:val="Red"/>
    <w:basedOn w:val="DefaultParagraphFont"/>
    <w:uiPriority w:val="1"/>
    <w:rsid w:val="00FF38B1"/>
    <w:rPr>
      <w:color w:val="FF0000"/>
    </w:rPr>
  </w:style>
  <w:style w:type="paragraph" w:styleId="TOCHeading">
    <w:name w:val="TOC Heading"/>
    <w:basedOn w:val="Heading1"/>
    <w:next w:val="Normal"/>
    <w:uiPriority w:val="39"/>
    <w:unhideWhenUsed/>
    <w:qFormat/>
    <w:rsid w:val="00C077DC"/>
    <w:pPr>
      <w:keepLines/>
      <w:spacing w:after="0" w:line="259" w:lineRule="auto"/>
      <w:outlineLvl w:val="9"/>
    </w:pPr>
    <w:rPr>
      <w:rFonts w:eastAsiaTheme="majorEastAsia" w:cstheme="majorBidi"/>
      <w:kern w:val="0"/>
      <w:sz w:val="24"/>
      <w:szCs w:val="32"/>
    </w:rPr>
  </w:style>
  <w:style w:type="paragraph" w:customStyle="1" w:styleId="Code">
    <w:name w:val="Code"/>
    <w:basedOn w:val="Normal"/>
    <w:qFormat/>
    <w:rsid w:val="00C077DC"/>
    <w:pPr>
      <w:spacing w:before="80" w:line="240" w:lineRule="auto"/>
    </w:pPr>
    <w:rPr>
      <w:rFonts w:ascii="Courier New" w:hAnsi="Courier New"/>
    </w:rPr>
  </w:style>
  <w:style w:type="paragraph" w:styleId="TOC1">
    <w:name w:val="toc 1"/>
    <w:basedOn w:val="Normal"/>
    <w:next w:val="Normal"/>
    <w:autoRedefine/>
    <w:uiPriority w:val="39"/>
    <w:semiHidden/>
    <w:unhideWhenUsed/>
    <w:rsid w:val="00C077DC"/>
    <w:pPr>
      <w:spacing w:after="100" w:line="240" w:lineRule="auto"/>
    </w:pPr>
  </w:style>
  <w:style w:type="paragraph" w:styleId="TOC2">
    <w:name w:val="toc 2"/>
    <w:basedOn w:val="Normal"/>
    <w:next w:val="Normal"/>
    <w:autoRedefine/>
    <w:uiPriority w:val="39"/>
    <w:semiHidden/>
    <w:unhideWhenUsed/>
    <w:rsid w:val="00C077DC"/>
    <w:pPr>
      <w:spacing w:after="100" w:line="240" w:lineRule="auto"/>
      <w:ind w:left="202"/>
    </w:pPr>
  </w:style>
  <w:style w:type="paragraph" w:styleId="TOC3">
    <w:name w:val="toc 3"/>
    <w:basedOn w:val="Normal"/>
    <w:next w:val="Normal"/>
    <w:autoRedefine/>
    <w:uiPriority w:val="39"/>
    <w:semiHidden/>
    <w:unhideWhenUsed/>
    <w:rsid w:val="00C077DC"/>
    <w:pPr>
      <w:spacing w:after="100" w:line="240" w:lineRule="auto"/>
      <w:ind w:left="4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0775">
      <w:bodyDiv w:val="1"/>
      <w:marLeft w:val="0"/>
      <w:marRight w:val="0"/>
      <w:marTop w:val="0"/>
      <w:marBottom w:val="0"/>
      <w:divBdr>
        <w:top w:val="none" w:sz="0" w:space="0" w:color="auto"/>
        <w:left w:val="none" w:sz="0" w:space="0" w:color="auto"/>
        <w:bottom w:val="none" w:sz="0" w:space="0" w:color="auto"/>
        <w:right w:val="none" w:sz="0" w:space="0" w:color="auto"/>
      </w:divBdr>
    </w:div>
    <w:div w:id="59981951">
      <w:bodyDiv w:val="1"/>
      <w:marLeft w:val="0"/>
      <w:marRight w:val="0"/>
      <w:marTop w:val="0"/>
      <w:marBottom w:val="0"/>
      <w:divBdr>
        <w:top w:val="none" w:sz="0" w:space="0" w:color="auto"/>
        <w:left w:val="none" w:sz="0" w:space="0" w:color="auto"/>
        <w:bottom w:val="none" w:sz="0" w:space="0" w:color="auto"/>
        <w:right w:val="none" w:sz="0" w:space="0" w:color="auto"/>
      </w:divBdr>
      <w:divsChild>
        <w:div w:id="118569117">
          <w:marLeft w:val="0"/>
          <w:marRight w:val="0"/>
          <w:marTop w:val="0"/>
          <w:marBottom w:val="0"/>
          <w:divBdr>
            <w:top w:val="none" w:sz="0" w:space="0" w:color="auto"/>
            <w:left w:val="none" w:sz="0" w:space="0" w:color="auto"/>
            <w:bottom w:val="none" w:sz="0" w:space="0" w:color="auto"/>
            <w:right w:val="none" w:sz="0" w:space="0" w:color="auto"/>
          </w:divBdr>
        </w:div>
      </w:divsChild>
    </w:div>
    <w:div w:id="65733856">
      <w:bodyDiv w:val="1"/>
      <w:marLeft w:val="0"/>
      <w:marRight w:val="0"/>
      <w:marTop w:val="0"/>
      <w:marBottom w:val="0"/>
      <w:divBdr>
        <w:top w:val="none" w:sz="0" w:space="0" w:color="auto"/>
        <w:left w:val="none" w:sz="0" w:space="0" w:color="auto"/>
        <w:bottom w:val="none" w:sz="0" w:space="0" w:color="auto"/>
        <w:right w:val="none" w:sz="0" w:space="0" w:color="auto"/>
      </w:divBdr>
      <w:divsChild>
        <w:div w:id="64838596">
          <w:marLeft w:val="0"/>
          <w:marRight w:val="0"/>
          <w:marTop w:val="0"/>
          <w:marBottom w:val="0"/>
          <w:divBdr>
            <w:top w:val="none" w:sz="0" w:space="0" w:color="auto"/>
            <w:left w:val="none" w:sz="0" w:space="0" w:color="auto"/>
            <w:bottom w:val="none" w:sz="0" w:space="0" w:color="auto"/>
            <w:right w:val="none" w:sz="0" w:space="0" w:color="auto"/>
          </w:divBdr>
        </w:div>
      </w:divsChild>
    </w:div>
    <w:div w:id="104353571">
      <w:bodyDiv w:val="1"/>
      <w:marLeft w:val="0"/>
      <w:marRight w:val="0"/>
      <w:marTop w:val="0"/>
      <w:marBottom w:val="0"/>
      <w:divBdr>
        <w:top w:val="none" w:sz="0" w:space="0" w:color="auto"/>
        <w:left w:val="none" w:sz="0" w:space="0" w:color="auto"/>
        <w:bottom w:val="none" w:sz="0" w:space="0" w:color="auto"/>
        <w:right w:val="none" w:sz="0" w:space="0" w:color="auto"/>
      </w:divBdr>
      <w:divsChild>
        <w:div w:id="1892618248">
          <w:marLeft w:val="0"/>
          <w:marRight w:val="0"/>
          <w:marTop w:val="0"/>
          <w:marBottom w:val="0"/>
          <w:divBdr>
            <w:top w:val="none" w:sz="0" w:space="0" w:color="auto"/>
            <w:left w:val="none" w:sz="0" w:space="0" w:color="auto"/>
            <w:bottom w:val="none" w:sz="0" w:space="0" w:color="auto"/>
            <w:right w:val="none" w:sz="0" w:space="0" w:color="auto"/>
          </w:divBdr>
        </w:div>
      </w:divsChild>
    </w:div>
    <w:div w:id="118649304">
      <w:bodyDiv w:val="1"/>
      <w:marLeft w:val="0"/>
      <w:marRight w:val="0"/>
      <w:marTop w:val="0"/>
      <w:marBottom w:val="0"/>
      <w:divBdr>
        <w:top w:val="none" w:sz="0" w:space="0" w:color="auto"/>
        <w:left w:val="none" w:sz="0" w:space="0" w:color="auto"/>
        <w:bottom w:val="none" w:sz="0" w:space="0" w:color="auto"/>
        <w:right w:val="none" w:sz="0" w:space="0" w:color="auto"/>
      </w:divBdr>
    </w:div>
    <w:div w:id="244268906">
      <w:bodyDiv w:val="1"/>
      <w:marLeft w:val="0"/>
      <w:marRight w:val="0"/>
      <w:marTop w:val="0"/>
      <w:marBottom w:val="0"/>
      <w:divBdr>
        <w:top w:val="none" w:sz="0" w:space="0" w:color="auto"/>
        <w:left w:val="none" w:sz="0" w:space="0" w:color="auto"/>
        <w:bottom w:val="none" w:sz="0" w:space="0" w:color="auto"/>
        <w:right w:val="none" w:sz="0" w:space="0" w:color="auto"/>
      </w:divBdr>
      <w:divsChild>
        <w:div w:id="576129609">
          <w:marLeft w:val="0"/>
          <w:marRight w:val="0"/>
          <w:marTop w:val="0"/>
          <w:marBottom w:val="0"/>
          <w:divBdr>
            <w:top w:val="none" w:sz="0" w:space="0" w:color="auto"/>
            <w:left w:val="none" w:sz="0" w:space="0" w:color="auto"/>
            <w:bottom w:val="none" w:sz="0" w:space="0" w:color="auto"/>
            <w:right w:val="none" w:sz="0" w:space="0" w:color="auto"/>
          </w:divBdr>
        </w:div>
      </w:divsChild>
    </w:div>
    <w:div w:id="275718982">
      <w:bodyDiv w:val="1"/>
      <w:marLeft w:val="0"/>
      <w:marRight w:val="0"/>
      <w:marTop w:val="0"/>
      <w:marBottom w:val="0"/>
      <w:divBdr>
        <w:top w:val="none" w:sz="0" w:space="0" w:color="auto"/>
        <w:left w:val="none" w:sz="0" w:space="0" w:color="auto"/>
        <w:bottom w:val="none" w:sz="0" w:space="0" w:color="auto"/>
        <w:right w:val="none" w:sz="0" w:space="0" w:color="auto"/>
      </w:divBdr>
      <w:divsChild>
        <w:div w:id="1053231909">
          <w:marLeft w:val="0"/>
          <w:marRight w:val="0"/>
          <w:marTop w:val="0"/>
          <w:marBottom w:val="0"/>
          <w:divBdr>
            <w:top w:val="none" w:sz="0" w:space="0" w:color="auto"/>
            <w:left w:val="none" w:sz="0" w:space="0" w:color="auto"/>
            <w:bottom w:val="none" w:sz="0" w:space="0" w:color="auto"/>
            <w:right w:val="none" w:sz="0" w:space="0" w:color="auto"/>
          </w:divBdr>
        </w:div>
      </w:divsChild>
    </w:div>
    <w:div w:id="328794340">
      <w:bodyDiv w:val="1"/>
      <w:marLeft w:val="0"/>
      <w:marRight w:val="0"/>
      <w:marTop w:val="0"/>
      <w:marBottom w:val="0"/>
      <w:divBdr>
        <w:top w:val="none" w:sz="0" w:space="0" w:color="auto"/>
        <w:left w:val="none" w:sz="0" w:space="0" w:color="auto"/>
        <w:bottom w:val="none" w:sz="0" w:space="0" w:color="auto"/>
        <w:right w:val="none" w:sz="0" w:space="0" w:color="auto"/>
      </w:divBdr>
    </w:div>
    <w:div w:id="353268852">
      <w:bodyDiv w:val="1"/>
      <w:marLeft w:val="0"/>
      <w:marRight w:val="0"/>
      <w:marTop w:val="0"/>
      <w:marBottom w:val="0"/>
      <w:divBdr>
        <w:top w:val="none" w:sz="0" w:space="0" w:color="auto"/>
        <w:left w:val="none" w:sz="0" w:space="0" w:color="auto"/>
        <w:bottom w:val="none" w:sz="0" w:space="0" w:color="auto"/>
        <w:right w:val="none" w:sz="0" w:space="0" w:color="auto"/>
      </w:divBdr>
      <w:divsChild>
        <w:div w:id="386879491">
          <w:marLeft w:val="0"/>
          <w:marRight w:val="0"/>
          <w:marTop w:val="0"/>
          <w:marBottom w:val="0"/>
          <w:divBdr>
            <w:top w:val="none" w:sz="0" w:space="0" w:color="auto"/>
            <w:left w:val="none" w:sz="0" w:space="0" w:color="auto"/>
            <w:bottom w:val="none" w:sz="0" w:space="0" w:color="auto"/>
            <w:right w:val="none" w:sz="0" w:space="0" w:color="auto"/>
          </w:divBdr>
        </w:div>
      </w:divsChild>
    </w:div>
    <w:div w:id="389621194">
      <w:bodyDiv w:val="1"/>
      <w:marLeft w:val="0"/>
      <w:marRight w:val="0"/>
      <w:marTop w:val="0"/>
      <w:marBottom w:val="0"/>
      <w:divBdr>
        <w:top w:val="none" w:sz="0" w:space="0" w:color="auto"/>
        <w:left w:val="none" w:sz="0" w:space="0" w:color="auto"/>
        <w:bottom w:val="none" w:sz="0" w:space="0" w:color="auto"/>
        <w:right w:val="none" w:sz="0" w:space="0" w:color="auto"/>
      </w:divBdr>
      <w:divsChild>
        <w:div w:id="1135608969">
          <w:marLeft w:val="0"/>
          <w:marRight w:val="0"/>
          <w:marTop w:val="0"/>
          <w:marBottom w:val="0"/>
          <w:divBdr>
            <w:top w:val="none" w:sz="0" w:space="0" w:color="auto"/>
            <w:left w:val="none" w:sz="0" w:space="0" w:color="auto"/>
            <w:bottom w:val="none" w:sz="0" w:space="0" w:color="auto"/>
            <w:right w:val="none" w:sz="0" w:space="0" w:color="auto"/>
          </w:divBdr>
        </w:div>
      </w:divsChild>
    </w:div>
    <w:div w:id="461578389">
      <w:bodyDiv w:val="1"/>
      <w:marLeft w:val="0"/>
      <w:marRight w:val="0"/>
      <w:marTop w:val="0"/>
      <w:marBottom w:val="0"/>
      <w:divBdr>
        <w:top w:val="none" w:sz="0" w:space="0" w:color="auto"/>
        <w:left w:val="none" w:sz="0" w:space="0" w:color="auto"/>
        <w:bottom w:val="none" w:sz="0" w:space="0" w:color="auto"/>
        <w:right w:val="none" w:sz="0" w:space="0" w:color="auto"/>
      </w:divBdr>
      <w:divsChild>
        <w:div w:id="890001648">
          <w:marLeft w:val="0"/>
          <w:marRight w:val="0"/>
          <w:marTop w:val="0"/>
          <w:marBottom w:val="0"/>
          <w:divBdr>
            <w:top w:val="none" w:sz="0" w:space="0" w:color="auto"/>
            <w:left w:val="none" w:sz="0" w:space="0" w:color="auto"/>
            <w:bottom w:val="none" w:sz="0" w:space="0" w:color="auto"/>
            <w:right w:val="none" w:sz="0" w:space="0" w:color="auto"/>
          </w:divBdr>
        </w:div>
      </w:divsChild>
    </w:div>
    <w:div w:id="492065230">
      <w:bodyDiv w:val="1"/>
      <w:marLeft w:val="0"/>
      <w:marRight w:val="0"/>
      <w:marTop w:val="0"/>
      <w:marBottom w:val="0"/>
      <w:divBdr>
        <w:top w:val="none" w:sz="0" w:space="0" w:color="auto"/>
        <w:left w:val="none" w:sz="0" w:space="0" w:color="auto"/>
        <w:bottom w:val="none" w:sz="0" w:space="0" w:color="auto"/>
        <w:right w:val="none" w:sz="0" w:space="0" w:color="auto"/>
      </w:divBdr>
      <w:divsChild>
        <w:div w:id="28379985">
          <w:marLeft w:val="0"/>
          <w:marRight w:val="0"/>
          <w:marTop w:val="0"/>
          <w:marBottom w:val="0"/>
          <w:divBdr>
            <w:top w:val="none" w:sz="0" w:space="0" w:color="auto"/>
            <w:left w:val="none" w:sz="0" w:space="0" w:color="auto"/>
            <w:bottom w:val="none" w:sz="0" w:space="0" w:color="auto"/>
            <w:right w:val="none" w:sz="0" w:space="0" w:color="auto"/>
          </w:divBdr>
        </w:div>
      </w:divsChild>
    </w:div>
    <w:div w:id="516502612">
      <w:bodyDiv w:val="1"/>
      <w:marLeft w:val="0"/>
      <w:marRight w:val="0"/>
      <w:marTop w:val="0"/>
      <w:marBottom w:val="0"/>
      <w:divBdr>
        <w:top w:val="none" w:sz="0" w:space="0" w:color="auto"/>
        <w:left w:val="none" w:sz="0" w:space="0" w:color="auto"/>
        <w:bottom w:val="none" w:sz="0" w:space="0" w:color="auto"/>
        <w:right w:val="none" w:sz="0" w:space="0" w:color="auto"/>
      </w:divBdr>
      <w:divsChild>
        <w:div w:id="376855666">
          <w:marLeft w:val="0"/>
          <w:marRight w:val="0"/>
          <w:marTop w:val="0"/>
          <w:marBottom w:val="0"/>
          <w:divBdr>
            <w:top w:val="none" w:sz="0" w:space="0" w:color="auto"/>
            <w:left w:val="none" w:sz="0" w:space="0" w:color="auto"/>
            <w:bottom w:val="none" w:sz="0" w:space="0" w:color="auto"/>
            <w:right w:val="none" w:sz="0" w:space="0" w:color="auto"/>
          </w:divBdr>
        </w:div>
      </w:divsChild>
    </w:div>
    <w:div w:id="545413313">
      <w:bodyDiv w:val="1"/>
      <w:marLeft w:val="0"/>
      <w:marRight w:val="0"/>
      <w:marTop w:val="0"/>
      <w:marBottom w:val="0"/>
      <w:divBdr>
        <w:top w:val="none" w:sz="0" w:space="0" w:color="auto"/>
        <w:left w:val="none" w:sz="0" w:space="0" w:color="auto"/>
        <w:bottom w:val="none" w:sz="0" w:space="0" w:color="auto"/>
        <w:right w:val="none" w:sz="0" w:space="0" w:color="auto"/>
      </w:divBdr>
    </w:div>
    <w:div w:id="573785131">
      <w:bodyDiv w:val="1"/>
      <w:marLeft w:val="0"/>
      <w:marRight w:val="0"/>
      <w:marTop w:val="0"/>
      <w:marBottom w:val="0"/>
      <w:divBdr>
        <w:top w:val="none" w:sz="0" w:space="0" w:color="auto"/>
        <w:left w:val="none" w:sz="0" w:space="0" w:color="auto"/>
        <w:bottom w:val="none" w:sz="0" w:space="0" w:color="auto"/>
        <w:right w:val="none" w:sz="0" w:space="0" w:color="auto"/>
      </w:divBdr>
      <w:divsChild>
        <w:div w:id="1156343402">
          <w:marLeft w:val="0"/>
          <w:marRight w:val="0"/>
          <w:marTop w:val="0"/>
          <w:marBottom w:val="0"/>
          <w:divBdr>
            <w:top w:val="none" w:sz="0" w:space="0" w:color="auto"/>
            <w:left w:val="none" w:sz="0" w:space="0" w:color="auto"/>
            <w:bottom w:val="none" w:sz="0" w:space="0" w:color="auto"/>
            <w:right w:val="none" w:sz="0" w:space="0" w:color="auto"/>
          </w:divBdr>
        </w:div>
      </w:divsChild>
    </w:div>
    <w:div w:id="643386908">
      <w:bodyDiv w:val="1"/>
      <w:marLeft w:val="0"/>
      <w:marRight w:val="0"/>
      <w:marTop w:val="0"/>
      <w:marBottom w:val="0"/>
      <w:divBdr>
        <w:top w:val="none" w:sz="0" w:space="0" w:color="auto"/>
        <w:left w:val="none" w:sz="0" w:space="0" w:color="auto"/>
        <w:bottom w:val="none" w:sz="0" w:space="0" w:color="auto"/>
        <w:right w:val="none" w:sz="0" w:space="0" w:color="auto"/>
      </w:divBdr>
      <w:divsChild>
        <w:div w:id="21060288">
          <w:marLeft w:val="0"/>
          <w:marRight w:val="0"/>
          <w:marTop w:val="0"/>
          <w:marBottom w:val="0"/>
          <w:divBdr>
            <w:top w:val="none" w:sz="0" w:space="0" w:color="auto"/>
            <w:left w:val="none" w:sz="0" w:space="0" w:color="auto"/>
            <w:bottom w:val="none" w:sz="0" w:space="0" w:color="auto"/>
            <w:right w:val="none" w:sz="0" w:space="0" w:color="auto"/>
          </w:divBdr>
        </w:div>
      </w:divsChild>
    </w:div>
    <w:div w:id="716859679">
      <w:bodyDiv w:val="1"/>
      <w:marLeft w:val="0"/>
      <w:marRight w:val="0"/>
      <w:marTop w:val="0"/>
      <w:marBottom w:val="0"/>
      <w:divBdr>
        <w:top w:val="none" w:sz="0" w:space="0" w:color="auto"/>
        <w:left w:val="none" w:sz="0" w:space="0" w:color="auto"/>
        <w:bottom w:val="none" w:sz="0" w:space="0" w:color="auto"/>
        <w:right w:val="none" w:sz="0" w:space="0" w:color="auto"/>
      </w:divBdr>
      <w:divsChild>
        <w:div w:id="943461262">
          <w:marLeft w:val="0"/>
          <w:marRight w:val="0"/>
          <w:marTop w:val="0"/>
          <w:marBottom w:val="0"/>
          <w:divBdr>
            <w:top w:val="none" w:sz="0" w:space="0" w:color="auto"/>
            <w:left w:val="none" w:sz="0" w:space="0" w:color="auto"/>
            <w:bottom w:val="none" w:sz="0" w:space="0" w:color="auto"/>
            <w:right w:val="none" w:sz="0" w:space="0" w:color="auto"/>
          </w:divBdr>
        </w:div>
      </w:divsChild>
    </w:div>
    <w:div w:id="782728393">
      <w:bodyDiv w:val="1"/>
      <w:marLeft w:val="0"/>
      <w:marRight w:val="0"/>
      <w:marTop w:val="0"/>
      <w:marBottom w:val="0"/>
      <w:divBdr>
        <w:top w:val="none" w:sz="0" w:space="0" w:color="auto"/>
        <w:left w:val="none" w:sz="0" w:space="0" w:color="auto"/>
        <w:bottom w:val="none" w:sz="0" w:space="0" w:color="auto"/>
        <w:right w:val="none" w:sz="0" w:space="0" w:color="auto"/>
      </w:divBdr>
      <w:divsChild>
        <w:div w:id="2134515315">
          <w:marLeft w:val="0"/>
          <w:marRight w:val="0"/>
          <w:marTop w:val="0"/>
          <w:marBottom w:val="0"/>
          <w:divBdr>
            <w:top w:val="none" w:sz="0" w:space="0" w:color="auto"/>
            <w:left w:val="none" w:sz="0" w:space="0" w:color="auto"/>
            <w:bottom w:val="none" w:sz="0" w:space="0" w:color="auto"/>
            <w:right w:val="none" w:sz="0" w:space="0" w:color="auto"/>
          </w:divBdr>
        </w:div>
      </w:divsChild>
    </w:div>
    <w:div w:id="893924987">
      <w:bodyDiv w:val="1"/>
      <w:marLeft w:val="0"/>
      <w:marRight w:val="0"/>
      <w:marTop w:val="0"/>
      <w:marBottom w:val="0"/>
      <w:divBdr>
        <w:top w:val="none" w:sz="0" w:space="0" w:color="auto"/>
        <w:left w:val="none" w:sz="0" w:space="0" w:color="auto"/>
        <w:bottom w:val="none" w:sz="0" w:space="0" w:color="auto"/>
        <w:right w:val="none" w:sz="0" w:space="0" w:color="auto"/>
      </w:divBdr>
      <w:divsChild>
        <w:div w:id="69013063">
          <w:marLeft w:val="0"/>
          <w:marRight w:val="0"/>
          <w:marTop w:val="0"/>
          <w:marBottom w:val="0"/>
          <w:divBdr>
            <w:top w:val="none" w:sz="0" w:space="0" w:color="auto"/>
            <w:left w:val="none" w:sz="0" w:space="0" w:color="auto"/>
            <w:bottom w:val="none" w:sz="0" w:space="0" w:color="auto"/>
            <w:right w:val="none" w:sz="0" w:space="0" w:color="auto"/>
          </w:divBdr>
        </w:div>
      </w:divsChild>
    </w:div>
    <w:div w:id="908466280">
      <w:bodyDiv w:val="1"/>
      <w:marLeft w:val="0"/>
      <w:marRight w:val="0"/>
      <w:marTop w:val="0"/>
      <w:marBottom w:val="0"/>
      <w:divBdr>
        <w:top w:val="none" w:sz="0" w:space="0" w:color="auto"/>
        <w:left w:val="none" w:sz="0" w:space="0" w:color="auto"/>
        <w:bottom w:val="none" w:sz="0" w:space="0" w:color="auto"/>
        <w:right w:val="none" w:sz="0" w:space="0" w:color="auto"/>
      </w:divBdr>
    </w:div>
    <w:div w:id="990669638">
      <w:bodyDiv w:val="1"/>
      <w:marLeft w:val="0"/>
      <w:marRight w:val="0"/>
      <w:marTop w:val="0"/>
      <w:marBottom w:val="0"/>
      <w:divBdr>
        <w:top w:val="none" w:sz="0" w:space="0" w:color="auto"/>
        <w:left w:val="none" w:sz="0" w:space="0" w:color="auto"/>
        <w:bottom w:val="none" w:sz="0" w:space="0" w:color="auto"/>
        <w:right w:val="none" w:sz="0" w:space="0" w:color="auto"/>
      </w:divBdr>
    </w:div>
    <w:div w:id="1032879006">
      <w:bodyDiv w:val="1"/>
      <w:marLeft w:val="0"/>
      <w:marRight w:val="0"/>
      <w:marTop w:val="0"/>
      <w:marBottom w:val="0"/>
      <w:divBdr>
        <w:top w:val="none" w:sz="0" w:space="0" w:color="auto"/>
        <w:left w:val="none" w:sz="0" w:space="0" w:color="auto"/>
        <w:bottom w:val="none" w:sz="0" w:space="0" w:color="auto"/>
        <w:right w:val="none" w:sz="0" w:space="0" w:color="auto"/>
      </w:divBdr>
    </w:div>
    <w:div w:id="1066880255">
      <w:bodyDiv w:val="1"/>
      <w:marLeft w:val="0"/>
      <w:marRight w:val="0"/>
      <w:marTop w:val="0"/>
      <w:marBottom w:val="0"/>
      <w:divBdr>
        <w:top w:val="none" w:sz="0" w:space="0" w:color="auto"/>
        <w:left w:val="none" w:sz="0" w:space="0" w:color="auto"/>
        <w:bottom w:val="none" w:sz="0" w:space="0" w:color="auto"/>
        <w:right w:val="none" w:sz="0" w:space="0" w:color="auto"/>
      </w:divBdr>
    </w:div>
    <w:div w:id="1187214844">
      <w:bodyDiv w:val="1"/>
      <w:marLeft w:val="0"/>
      <w:marRight w:val="0"/>
      <w:marTop w:val="0"/>
      <w:marBottom w:val="0"/>
      <w:divBdr>
        <w:top w:val="none" w:sz="0" w:space="0" w:color="auto"/>
        <w:left w:val="none" w:sz="0" w:space="0" w:color="auto"/>
        <w:bottom w:val="none" w:sz="0" w:space="0" w:color="auto"/>
        <w:right w:val="none" w:sz="0" w:space="0" w:color="auto"/>
      </w:divBdr>
    </w:div>
    <w:div w:id="1254969020">
      <w:bodyDiv w:val="1"/>
      <w:marLeft w:val="0"/>
      <w:marRight w:val="0"/>
      <w:marTop w:val="0"/>
      <w:marBottom w:val="0"/>
      <w:divBdr>
        <w:top w:val="none" w:sz="0" w:space="0" w:color="auto"/>
        <w:left w:val="none" w:sz="0" w:space="0" w:color="auto"/>
        <w:bottom w:val="none" w:sz="0" w:space="0" w:color="auto"/>
        <w:right w:val="none" w:sz="0" w:space="0" w:color="auto"/>
      </w:divBdr>
      <w:divsChild>
        <w:div w:id="980891660">
          <w:marLeft w:val="0"/>
          <w:marRight w:val="0"/>
          <w:marTop w:val="0"/>
          <w:marBottom w:val="0"/>
          <w:divBdr>
            <w:top w:val="none" w:sz="0" w:space="0" w:color="auto"/>
            <w:left w:val="none" w:sz="0" w:space="0" w:color="auto"/>
            <w:bottom w:val="none" w:sz="0" w:space="0" w:color="auto"/>
            <w:right w:val="none" w:sz="0" w:space="0" w:color="auto"/>
          </w:divBdr>
          <w:divsChild>
            <w:div w:id="1903710025">
              <w:marLeft w:val="0"/>
              <w:marRight w:val="0"/>
              <w:marTop w:val="0"/>
              <w:marBottom w:val="0"/>
              <w:divBdr>
                <w:top w:val="none" w:sz="0" w:space="0" w:color="auto"/>
                <w:left w:val="none" w:sz="0" w:space="0" w:color="auto"/>
                <w:bottom w:val="none" w:sz="0" w:space="0" w:color="auto"/>
                <w:right w:val="none" w:sz="0" w:space="0" w:color="auto"/>
              </w:divBdr>
            </w:div>
            <w:div w:id="117056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4509">
      <w:bodyDiv w:val="1"/>
      <w:marLeft w:val="0"/>
      <w:marRight w:val="0"/>
      <w:marTop w:val="0"/>
      <w:marBottom w:val="0"/>
      <w:divBdr>
        <w:top w:val="none" w:sz="0" w:space="0" w:color="auto"/>
        <w:left w:val="none" w:sz="0" w:space="0" w:color="auto"/>
        <w:bottom w:val="none" w:sz="0" w:space="0" w:color="auto"/>
        <w:right w:val="none" w:sz="0" w:space="0" w:color="auto"/>
      </w:divBdr>
    </w:div>
    <w:div w:id="1349065831">
      <w:bodyDiv w:val="1"/>
      <w:marLeft w:val="0"/>
      <w:marRight w:val="0"/>
      <w:marTop w:val="0"/>
      <w:marBottom w:val="0"/>
      <w:divBdr>
        <w:top w:val="none" w:sz="0" w:space="0" w:color="auto"/>
        <w:left w:val="none" w:sz="0" w:space="0" w:color="auto"/>
        <w:bottom w:val="none" w:sz="0" w:space="0" w:color="auto"/>
        <w:right w:val="none" w:sz="0" w:space="0" w:color="auto"/>
      </w:divBdr>
    </w:div>
    <w:div w:id="1434129783">
      <w:bodyDiv w:val="1"/>
      <w:marLeft w:val="0"/>
      <w:marRight w:val="0"/>
      <w:marTop w:val="0"/>
      <w:marBottom w:val="0"/>
      <w:divBdr>
        <w:top w:val="none" w:sz="0" w:space="0" w:color="auto"/>
        <w:left w:val="none" w:sz="0" w:space="0" w:color="auto"/>
        <w:bottom w:val="none" w:sz="0" w:space="0" w:color="auto"/>
        <w:right w:val="none" w:sz="0" w:space="0" w:color="auto"/>
      </w:divBdr>
    </w:div>
    <w:div w:id="1509061576">
      <w:bodyDiv w:val="1"/>
      <w:marLeft w:val="0"/>
      <w:marRight w:val="0"/>
      <w:marTop w:val="0"/>
      <w:marBottom w:val="0"/>
      <w:divBdr>
        <w:top w:val="none" w:sz="0" w:space="0" w:color="auto"/>
        <w:left w:val="none" w:sz="0" w:space="0" w:color="auto"/>
        <w:bottom w:val="none" w:sz="0" w:space="0" w:color="auto"/>
        <w:right w:val="none" w:sz="0" w:space="0" w:color="auto"/>
      </w:divBdr>
    </w:div>
    <w:div w:id="1529222306">
      <w:bodyDiv w:val="1"/>
      <w:marLeft w:val="0"/>
      <w:marRight w:val="0"/>
      <w:marTop w:val="0"/>
      <w:marBottom w:val="0"/>
      <w:divBdr>
        <w:top w:val="none" w:sz="0" w:space="0" w:color="auto"/>
        <w:left w:val="none" w:sz="0" w:space="0" w:color="auto"/>
        <w:bottom w:val="none" w:sz="0" w:space="0" w:color="auto"/>
        <w:right w:val="none" w:sz="0" w:space="0" w:color="auto"/>
      </w:divBdr>
      <w:divsChild>
        <w:div w:id="16738437">
          <w:marLeft w:val="0"/>
          <w:marRight w:val="0"/>
          <w:marTop w:val="0"/>
          <w:marBottom w:val="0"/>
          <w:divBdr>
            <w:top w:val="none" w:sz="0" w:space="0" w:color="auto"/>
            <w:left w:val="none" w:sz="0" w:space="0" w:color="auto"/>
            <w:bottom w:val="none" w:sz="0" w:space="0" w:color="auto"/>
            <w:right w:val="none" w:sz="0" w:space="0" w:color="auto"/>
          </w:divBdr>
        </w:div>
      </w:divsChild>
    </w:div>
    <w:div w:id="1558979584">
      <w:bodyDiv w:val="1"/>
      <w:marLeft w:val="0"/>
      <w:marRight w:val="0"/>
      <w:marTop w:val="0"/>
      <w:marBottom w:val="0"/>
      <w:divBdr>
        <w:top w:val="none" w:sz="0" w:space="0" w:color="auto"/>
        <w:left w:val="none" w:sz="0" w:space="0" w:color="auto"/>
        <w:bottom w:val="none" w:sz="0" w:space="0" w:color="auto"/>
        <w:right w:val="none" w:sz="0" w:space="0" w:color="auto"/>
      </w:divBdr>
      <w:divsChild>
        <w:div w:id="1792935399">
          <w:marLeft w:val="0"/>
          <w:marRight w:val="0"/>
          <w:marTop w:val="0"/>
          <w:marBottom w:val="0"/>
          <w:divBdr>
            <w:top w:val="none" w:sz="0" w:space="0" w:color="auto"/>
            <w:left w:val="none" w:sz="0" w:space="0" w:color="auto"/>
            <w:bottom w:val="none" w:sz="0" w:space="0" w:color="auto"/>
            <w:right w:val="none" w:sz="0" w:space="0" w:color="auto"/>
          </w:divBdr>
          <w:divsChild>
            <w:div w:id="1805006863">
              <w:marLeft w:val="0"/>
              <w:marRight w:val="0"/>
              <w:marTop w:val="0"/>
              <w:marBottom w:val="0"/>
              <w:divBdr>
                <w:top w:val="none" w:sz="0" w:space="0" w:color="auto"/>
                <w:left w:val="none" w:sz="0" w:space="0" w:color="auto"/>
                <w:bottom w:val="none" w:sz="0" w:space="0" w:color="auto"/>
                <w:right w:val="none" w:sz="0" w:space="0" w:color="auto"/>
              </w:divBdr>
            </w:div>
            <w:div w:id="757597641">
              <w:marLeft w:val="0"/>
              <w:marRight w:val="0"/>
              <w:marTop w:val="0"/>
              <w:marBottom w:val="0"/>
              <w:divBdr>
                <w:top w:val="none" w:sz="0" w:space="0" w:color="auto"/>
                <w:left w:val="none" w:sz="0" w:space="0" w:color="auto"/>
                <w:bottom w:val="none" w:sz="0" w:space="0" w:color="auto"/>
                <w:right w:val="none" w:sz="0" w:space="0" w:color="auto"/>
              </w:divBdr>
            </w:div>
          </w:divsChild>
        </w:div>
        <w:div w:id="465120423">
          <w:marLeft w:val="0"/>
          <w:marRight w:val="0"/>
          <w:marTop w:val="0"/>
          <w:marBottom w:val="0"/>
          <w:divBdr>
            <w:top w:val="none" w:sz="0" w:space="0" w:color="auto"/>
            <w:left w:val="none" w:sz="0" w:space="0" w:color="auto"/>
            <w:bottom w:val="none" w:sz="0" w:space="0" w:color="auto"/>
            <w:right w:val="none" w:sz="0" w:space="0" w:color="auto"/>
          </w:divBdr>
          <w:divsChild>
            <w:div w:id="1286347387">
              <w:marLeft w:val="0"/>
              <w:marRight w:val="0"/>
              <w:marTop w:val="0"/>
              <w:marBottom w:val="0"/>
              <w:divBdr>
                <w:top w:val="none" w:sz="0" w:space="0" w:color="auto"/>
                <w:left w:val="none" w:sz="0" w:space="0" w:color="auto"/>
                <w:bottom w:val="none" w:sz="0" w:space="0" w:color="auto"/>
                <w:right w:val="none" w:sz="0" w:space="0" w:color="auto"/>
              </w:divBdr>
            </w:div>
            <w:div w:id="158853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4390">
      <w:bodyDiv w:val="1"/>
      <w:marLeft w:val="0"/>
      <w:marRight w:val="0"/>
      <w:marTop w:val="0"/>
      <w:marBottom w:val="0"/>
      <w:divBdr>
        <w:top w:val="none" w:sz="0" w:space="0" w:color="auto"/>
        <w:left w:val="none" w:sz="0" w:space="0" w:color="auto"/>
        <w:bottom w:val="none" w:sz="0" w:space="0" w:color="auto"/>
        <w:right w:val="none" w:sz="0" w:space="0" w:color="auto"/>
      </w:divBdr>
      <w:divsChild>
        <w:div w:id="9333160">
          <w:marLeft w:val="0"/>
          <w:marRight w:val="0"/>
          <w:marTop w:val="0"/>
          <w:marBottom w:val="0"/>
          <w:divBdr>
            <w:top w:val="none" w:sz="0" w:space="0" w:color="auto"/>
            <w:left w:val="none" w:sz="0" w:space="0" w:color="auto"/>
            <w:bottom w:val="none" w:sz="0" w:space="0" w:color="auto"/>
            <w:right w:val="none" w:sz="0" w:space="0" w:color="auto"/>
          </w:divBdr>
        </w:div>
      </w:divsChild>
    </w:div>
    <w:div w:id="1732000814">
      <w:bodyDiv w:val="1"/>
      <w:marLeft w:val="0"/>
      <w:marRight w:val="0"/>
      <w:marTop w:val="0"/>
      <w:marBottom w:val="0"/>
      <w:divBdr>
        <w:top w:val="none" w:sz="0" w:space="0" w:color="auto"/>
        <w:left w:val="none" w:sz="0" w:space="0" w:color="auto"/>
        <w:bottom w:val="none" w:sz="0" w:space="0" w:color="auto"/>
        <w:right w:val="none" w:sz="0" w:space="0" w:color="auto"/>
      </w:divBdr>
    </w:div>
    <w:div w:id="1871184008">
      <w:bodyDiv w:val="1"/>
      <w:marLeft w:val="0"/>
      <w:marRight w:val="0"/>
      <w:marTop w:val="0"/>
      <w:marBottom w:val="0"/>
      <w:divBdr>
        <w:top w:val="none" w:sz="0" w:space="0" w:color="auto"/>
        <w:left w:val="none" w:sz="0" w:space="0" w:color="auto"/>
        <w:bottom w:val="none" w:sz="0" w:space="0" w:color="auto"/>
        <w:right w:val="none" w:sz="0" w:space="0" w:color="auto"/>
      </w:divBdr>
    </w:div>
    <w:div w:id="1987080050">
      <w:bodyDiv w:val="1"/>
      <w:marLeft w:val="0"/>
      <w:marRight w:val="0"/>
      <w:marTop w:val="0"/>
      <w:marBottom w:val="0"/>
      <w:divBdr>
        <w:top w:val="none" w:sz="0" w:space="0" w:color="auto"/>
        <w:left w:val="none" w:sz="0" w:space="0" w:color="auto"/>
        <w:bottom w:val="none" w:sz="0" w:space="0" w:color="auto"/>
        <w:right w:val="none" w:sz="0" w:space="0" w:color="auto"/>
      </w:divBdr>
    </w:div>
    <w:div w:id="2036424211">
      <w:bodyDiv w:val="1"/>
      <w:marLeft w:val="0"/>
      <w:marRight w:val="0"/>
      <w:marTop w:val="0"/>
      <w:marBottom w:val="0"/>
      <w:divBdr>
        <w:top w:val="none" w:sz="0" w:space="0" w:color="auto"/>
        <w:left w:val="none" w:sz="0" w:space="0" w:color="auto"/>
        <w:bottom w:val="none" w:sz="0" w:space="0" w:color="auto"/>
        <w:right w:val="none" w:sz="0" w:space="0" w:color="auto"/>
      </w:divBdr>
      <w:divsChild>
        <w:div w:id="1149519530">
          <w:marLeft w:val="0"/>
          <w:marRight w:val="0"/>
          <w:marTop w:val="0"/>
          <w:marBottom w:val="0"/>
          <w:divBdr>
            <w:top w:val="none" w:sz="0" w:space="0" w:color="auto"/>
            <w:left w:val="none" w:sz="0" w:space="0" w:color="auto"/>
            <w:bottom w:val="none" w:sz="0" w:space="0" w:color="auto"/>
            <w:right w:val="none" w:sz="0" w:space="0" w:color="auto"/>
          </w:divBdr>
        </w:div>
      </w:divsChild>
    </w:div>
    <w:div w:id="2053841862">
      <w:bodyDiv w:val="1"/>
      <w:marLeft w:val="0"/>
      <w:marRight w:val="0"/>
      <w:marTop w:val="0"/>
      <w:marBottom w:val="0"/>
      <w:divBdr>
        <w:top w:val="none" w:sz="0" w:space="0" w:color="auto"/>
        <w:left w:val="none" w:sz="0" w:space="0" w:color="auto"/>
        <w:bottom w:val="none" w:sz="0" w:space="0" w:color="auto"/>
        <w:right w:val="none" w:sz="0" w:space="0" w:color="auto"/>
      </w:divBdr>
    </w:div>
    <w:div w:id="2073308967">
      <w:bodyDiv w:val="1"/>
      <w:marLeft w:val="0"/>
      <w:marRight w:val="0"/>
      <w:marTop w:val="0"/>
      <w:marBottom w:val="0"/>
      <w:divBdr>
        <w:top w:val="none" w:sz="0" w:space="0" w:color="auto"/>
        <w:left w:val="none" w:sz="0" w:space="0" w:color="auto"/>
        <w:bottom w:val="none" w:sz="0" w:space="0" w:color="auto"/>
        <w:right w:val="none" w:sz="0" w:space="0" w:color="auto"/>
      </w:divBdr>
      <w:divsChild>
        <w:div w:id="1175921783">
          <w:marLeft w:val="0"/>
          <w:marRight w:val="0"/>
          <w:marTop w:val="0"/>
          <w:marBottom w:val="0"/>
          <w:divBdr>
            <w:top w:val="none" w:sz="0" w:space="0" w:color="auto"/>
            <w:left w:val="none" w:sz="0" w:space="0" w:color="auto"/>
            <w:bottom w:val="none" w:sz="0" w:space="0" w:color="auto"/>
            <w:right w:val="none" w:sz="0" w:space="0" w:color="auto"/>
          </w:divBdr>
        </w:div>
      </w:divsChild>
    </w:div>
    <w:div w:id="2120829296">
      <w:bodyDiv w:val="1"/>
      <w:marLeft w:val="0"/>
      <w:marRight w:val="0"/>
      <w:marTop w:val="0"/>
      <w:marBottom w:val="0"/>
      <w:divBdr>
        <w:top w:val="none" w:sz="0" w:space="0" w:color="auto"/>
        <w:left w:val="none" w:sz="0" w:space="0" w:color="auto"/>
        <w:bottom w:val="none" w:sz="0" w:space="0" w:color="auto"/>
        <w:right w:val="none" w:sz="0" w:space="0" w:color="auto"/>
      </w:divBdr>
      <w:divsChild>
        <w:div w:id="1658266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eepass.info"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53D407BC1A84E40807467E41FCFBE04"/>
        <w:category>
          <w:name w:val="General"/>
          <w:gallery w:val="placeholder"/>
        </w:category>
        <w:types>
          <w:type w:val="bbPlcHdr"/>
        </w:types>
        <w:behaviors>
          <w:behavior w:val="content"/>
        </w:behaviors>
        <w:guid w:val="{D5AAE93A-4A08-4400-86D4-3569440509CA}"/>
      </w:docPartPr>
      <w:docPartBody>
        <w:p w:rsidR="00F91C06" w:rsidRDefault="00475F3C" w:rsidP="00475F3C">
          <w:pPr>
            <w:pStyle w:val="753D407BC1A84E40807467E41FCFBE04"/>
          </w:pPr>
          <w:r w:rsidRPr="004B3313">
            <w:rPr>
              <w:rStyle w:val="PlaceholderText"/>
              <w:color w:val="FF0000"/>
            </w:rPr>
            <w:t>Click or tap here to enter text.</w:t>
          </w:r>
        </w:p>
      </w:docPartBody>
    </w:docPart>
    <w:docPart>
      <w:docPartPr>
        <w:name w:val="458F457AE461497ABBABE0E329EDE2A6"/>
        <w:category>
          <w:name w:val="General"/>
          <w:gallery w:val="placeholder"/>
        </w:category>
        <w:types>
          <w:type w:val="bbPlcHdr"/>
        </w:types>
        <w:behaviors>
          <w:behavior w:val="content"/>
        </w:behaviors>
        <w:guid w:val="{D40E370D-466E-4511-8438-D86354387494}"/>
      </w:docPartPr>
      <w:docPartBody>
        <w:p w:rsidR="00F91C06" w:rsidRDefault="00475F3C" w:rsidP="00475F3C">
          <w:pPr>
            <w:pStyle w:val="458F457AE461497ABBABE0E329EDE2A6"/>
          </w:pPr>
          <w:r w:rsidRPr="004B3313">
            <w:rPr>
              <w:rStyle w:val="PlaceholderText"/>
              <w:color w:val="FF0000"/>
            </w:rPr>
            <w:t>Click or tap here to enter text.</w:t>
          </w:r>
        </w:p>
      </w:docPartBody>
    </w:docPart>
    <w:docPart>
      <w:docPartPr>
        <w:name w:val="9B54ACA0DA73461DADA49C905757328E"/>
        <w:category>
          <w:name w:val="General"/>
          <w:gallery w:val="placeholder"/>
        </w:category>
        <w:types>
          <w:type w:val="bbPlcHdr"/>
        </w:types>
        <w:behaviors>
          <w:behavior w:val="content"/>
        </w:behaviors>
        <w:guid w:val="{9C3099A3-2265-4586-B756-345A9C26F9E5}"/>
      </w:docPartPr>
      <w:docPartBody>
        <w:p w:rsidR="00F91C06" w:rsidRDefault="00475F3C" w:rsidP="00475F3C">
          <w:pPr>
            <w:pStyle w:val="9B54ACA0DA73461DADA49C905757328E"/>
          </w:pPr>
          <w:r w:rsidRPr="004B3313">
            <w:rPr>
              <w:rStyle w:val="PlaceholderText"/>
              <w:color w:val="FF0000"/>
            </w:rPr>
            <w:t>Click or tap here to enter text.</w:t>
          </w:r>
        </w:p>
      </w:docPartBody>
    </w:docPart>
    <w:docPart>
      <w:docPartPr>
        <w:name w:val="869F40827F7D496E848B326B1877929E"/>
        <w:category>
          <w:name w:val="General"/>
          <w:gallery w:val="placeholder"/>
        </w:category>
        <w:types>
          <w:type w:val="bbPlcHdr"/>
        </w:types>
        <w:behaviors>
          <w:behavior w:val="content"/>
        </w:behaviors>
        <w:guid w:val="{574D2410-80D2-446B-97B0-0EF821403F4D}"/>
      </w:docPartPr>
      <w:docPartBody>
        <w:p w:rsidR="00F91C06" w:rsidRDefault="00475F3C" w:rsidP="00475F3C">
          <w:pPr>
            <w:pStyle w:val="869F40827F7D496E848B326B1877929E"/>
          </w:pPr>
          <w:r w:rsidRPr="004B3313">
            <w:rPr>
              <w:rStyle w:val="PlaceholderText"/>
              <w:color w:val="FF0000"/>
            </w:rPr>
            <w:t>Click or tap here to enter text.</w:t>
          </w:r>
        </w:p>
      </w:docPartBody>
    </w:docPart>
    <w:docPart>
      <w:docPartPr>
        <w:name w:val="56CC7BA9CD0640D7BD039020B2E15BF3"/>
        <w:category>
          <w:name w:val="General"/>
          <w:gallery w:val="placeholder"/>
        </w:category>
        <w:types>
          <w:type w:val="bbPlcHdr"/>
        </w:types>
        <w:behaviors>
          <w:behavior w:val="content"/>
        </w:behaviors>
        <w:guid w:val="{AAEAC76A-D59F-4551-817B-CBF225A2270A}"/>
      </w:docPartPr>
      <w:docPartBody>
        <w:p w:rsidR="00F91C06" w:rsidRDefault="00475F3C" w:rsidP="00475F3C">
          <w:pPr>
            <w:pStyle w:val="56CC7BA9CD0640D7BD039020B2E15BF3"/>
          </w:pPr>
          <w:r w:rsidRPr="004B3313">
            <w:rPr>
              <w:rStyle w:val="PlaceholderText"/>
              <w:color w:val="FF000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F3C"/>
    <w:rsid w:val="00475F3C"/>
    <w:rsid w:val="00F91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5F3C"/>
    <w:rPr>
      <w:color w:val="808080"/>
    </w:rPr>
  </w:style>
  <w:style w:type="paragraph" w:customStyle="1" w:styleId="753D407BC1A84E40807467E41FCFBE04">
    <w:name w:val="753D407BC1A84E40807467E41FCFBE04"/>
    <w:rsid w:val="00475F3C"/>
  </w:style>
  <w:style w:type="paragraph" w:customStyle="1" w:styleId="458F457AE461497ABBABE0E329EDE2A6">
    <w:name w:val="458F457AE461497ABBABE0E329EDE2A6"/>
    <w:rsid w:val="00475F3C"/>
  </w:style>
  <w:style w:type="paragraph" w:customStyle="1" w:styleId="9B54ACA0DA73461DADA49C905757328E">
    <w:name w:val="9B54ACA0DA73461DADA49C905757328E"/>
    <w:rsid w:val="00475F3C"/>
  </w:style>
  <w:style w:type="paragraph" w:customStyle="1" w:styleId="869F40827F7D496E848B326B1877929E">
    <w:name w:val="869F40827F7D496E848B326B1877929E"/>
    <w:rsid w:val="00475F3C"/>
  </w:style>
  <w:style w:type="paragraph" w:customStyle="1" w:styleId="56CC7BA9CD0640D7BD039020B2E15BF3">
    <w:name w:val="56CC7BA9CD0640D7BD039020B2E15BF3"/>
    <w:rsid w:val="00475F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SAN12</b:Tag>
    <b:SourceType>DocumentFromInternetSite</b:SourceType>
    <b:Guid>{67422584-CF8B-4C17-BDB4-ADA8F548B0E3}</b:Guid>
    <b:Title>Footprinting - SANS Insitute</b:Title>
    <b:InternetSiteTitle>SANS.org</b:InternetSiteTitle>
    <b:Year>2012</b:Year>
    <b:Month>September</b:Month>
    <b:Day>15</b:Day>
    <b:URL>https://www.google.com/url?sa=t&amp;rct=j&amp;q=&amp;esrc=s&amp;source=web&amp;cd=6&amp;ved=0CD4QFjAFahUKEwj21LqFifjHAhXYGZIKHZ6VDGw&amp;url=https%3A%2F%2Fwww.sans.org%2Freading-room%2Fwhitepapers%2Fauditing%2Ffootprinting-it-it-why-62&amp;usg=AFQjCNGy9SPNBn_iE7IDzUBwwtpqgV0fKQ&amp;sig2=qhj</b:URL>
    <b:Author>
      <b:Author>
        <b:Corporate>SANS Institude Reading Room</b:Corporate>
      </b:Author>
    </b:Author>
    <b:Publisher>SANS</b:Publisher>
    <b:RefOrder>1</b:RefOrder>
  </b:Source>
</b:Sources>
</file>

<file path=customXml/itemProps1.xml><?xml version="1.0" encoding="utf-8"?>
<ds:datastoreItem xmlns:ds="http://schemas.openxmlformats.org/officeDocument/2006/customXml" ds:itemID="{3D0ECA17-E6D7-4E54-9250-F33F17FCF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WNCC Training Template.dotx</Template>
  <TotalTime>14</TotalTime>
  <Pages>3</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The Computer Guy</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Loring</dc:creator>
  <cp:keywords/>
  <dc:description/>
  <cp:lastModifiedBy>William Loring</cp:lastModifiedBy>
  <cp:revision>50</cp:revision>
  <cp:lastPrinted>2017-08-26T02:32:00Z</cp:lastPrinted>
  <dcterms:created xsi:type="dcterms:W3CDTF">2017-10-29T21:24:00Z</dcterms:created>
  <dcterms:modified xsi:type="dcterms:W3CDTF">2023-06-19T21:49:00Z</dcterms:modified>
</cp:coreProperties>
</file>