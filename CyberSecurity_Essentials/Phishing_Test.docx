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3D7A" w14:textId="77777777" w:rsidR="00706644" w:rsidRDefault="003A37F6" w:rsidP="00706644">
      <w:pPr>
        <w:pStyle w:val="Heading1"/>
      </w:pPr>
      <w:r>
        <w:t>Phishing Test</w:t>
      </w:r>
    </w:p>
    <w:p w14:paraId="539E48B0" w14:textId="002D8FEE" w:rsidR="00491C8F" w:rsidRPr="00491C8F" w:rsidRDefault="00491C8F" w:rsidP="00872444">
      <w:r w:rsidRPr="00491C8F">
        <w:t xml:space="preserve">Time required: </w:t>
      </w:r>
      <w:r w:rsidR="00343F4A">
        <w:t>30</w:t>
      </w:r>
      <w:r w:rsidRPr="00491C8F">
        <w:t xml:space="preserve"> minutes</w:t>
      </w:r>
    </w:p>
    <w:p w14:paraId="4DF9EA27" w14:textId="77777777" w:rsidR="008F0169" w:rsidRDefault="008F0169" w:rsidP="00105641">
      <w:r w:rsidRPr="003364F7">
        <w:rPr>
          <w:b/>
        </w:rPr>
        <w:t>N</w:t>
      </w:r>
      <w:r w:rsidR="00872444">
        <w:rPr>
          <w:b/>
        </w:rPr>
        <w:t>OTE</w:t>
      </w:r>
      <w:r w:rsidRPr="003364F7">
        <w:rPr>
          <w:b/>
        </w:rPr>
        <w:t>:</w:t>
      </w:r>
      <w:r>
        <w:t xml:space="preserve"> The location of content on the Internet may change without warning. If you are no longer able to access the program through the above URL, use a search engine to search for it.</w:t>
      </w:r>
    </w:p>
    <w:p w14:paraId="0798B44F" w14:textId="77777777" w:rsidR="0065038E" w:rsidRDefault="0065038E" w:rsidP="001E1D5E">
      <w:pPr>
        <w:pStyle w:val="Heading2"/>
      </w:pPr>
      <w:r>
        <w:t>Lab Description</w:t>
      </w:r>
    </w:p>
    <w:p w14:paraId="084A01E3" w14:textId="77777777" w:rsidR="00966072" w:rsidRDefault="00966072" w:rsidP="00105641">
      <w:r w:rsidRPr="00966072">
        <w:t>Detecting phishing emails c</w:t>
      </w:r>
      <w:r>
        <w:t>an often be difficult.</w:t>
      </w:r>
      <w:r w:rsidR="007C4262">
        <w:t xml:space="preserve"> Here are some videos to learn more about phishing emails.</w:t>
      </w:r>
    </w:p>
    <w:p w14:paraId="1A370402" w14:textId="77777777" w:rsidR="007C4262" w:rsidRDefault="007C4262" w:rsidP="007C4262">
      <w:r>
        <w:t>Detecting phishing emails can often be difficult. Here are some training videos.</w:t>
      </w:r>
    </w:p>
    <w:p w14:paraId="4BA19073" w14:textId="77777777" w:rsidR="007C4262" w:rsidRDefault="007C4262" w:rsidP="007C4262">
      <w:pPr>
        <w:pStyle w:val="ListParagraph"/>
        <w:numPr>
          <w:ilvl w:val="0"/>
          <w:numId w:val="9"/>
        </w:numPr>
      </w:pPr>
      <w:hyperlink r:id="rId8" w:history="1">
        <w:r>
          <w:rPr>
            <w:rStyle w:val="Hyperlink"/>
            <w:rFonts w:eastAsia="Arial Unicode MS"/>
          </w:rPr>
          <w:t>https://www.youtube.com/watch?v=-0Ql6xnNj7g</w:t>
        </w:r>
      </w:hyperlink>
      <w:r>
        <w:t xml:space="preserve"> </w:t>
      </w:r>
    </w:p>
    <w:p w14:paraId="102F6FCF" w14:textId="77777777" w:rsidR="007C4262" w:rsidRDefault="007C4262" w:rsidP="007C4262">
      <w:pPr>
        <w:pStyle w:val="ListParagraph"/>
        <w:numPr>
          <w:ilvl w:val="0"/>
          <w:numId w:val="9"/>
        </w:numPr>
      </w:pPr>
      <w:hyperlink r:id="rId9" w:history="1">
        <w:r>
          <w:rPr>
            <w:rStyle w:val="Hyperlink"/>
            <w:rFonts w:eastAsia="Arial Unicode MS"/>
          </w:rPr>
          <w:t>https://www.youtube.com/watch?v=U7tbJVSInvo</w:t>
        </w:r>
      </w:hyperlink>
      <w:r>
        <w:t xml:space="preserve"> </w:t>
      </w:r>
    </w:p>
    <w:p w14:paraId="06E11E7C" w14:textId="77777777" w:rsidR="007C4262" w:rsidRDefault="007C4262" w:rsidP="007C4262">
      <w:pPr>
        <w:pStyle w:val="ListParagraph"/>
        <w:numPr>
          <w:ilvl w:val="0"/>
          <w:numId w:val="9"/>
        </w:numPr>
      </w:pPr>
      <w:hyperlink r:id="rId10" w:history="1">
        <w:r>
          <w:rPr>
            <w:rStyle w:val="Hyperlink"/>
            <w:rFonts w:eastAsia="Arial Unicode MS"/>
          </w:rPr>
          <w:t>https://www.youtube.com/watch?v=QYo9jv-eCMY</w:t>
        </w:r>
      </w:hyperlink>
      <w:r>
        <w:t xml:space="preserve"> </w:t>
      </w:r>
    </w:p>
    <w:p w14:paraId="249BE303" w14:textId="207D5231" w:rsidR="0054568D" w:rsidRDefault="0054568D" w:rsidP="0054568D">
      <w:pPr>
        <w:pStyle w:val="Heading2"/>
      </w:pPr>
      <w:r>
        <w:t>Lab</w:t>
      </w:r>
    </w:p>
    <w:p w14:paraId="055B3D10" w14:textId="703B0E2E" w:rsidR="00966072" w:rsidRDefault="00966072" w:rsidP="008F0169">
      <w:pPr>
        <w:pStyle w:val="ListParagraph"/>
        <w:numPr>
          <w:ilvl w:val="0"/>
          <w:numId w:val="8"/>
        </w:numPr>
      </w:pPr>
      <w:r w:rsidRPr="00966072">
        <w:t xml:space="preserve">Point your web browser to </w:t>
      </w:r>
      <w:hyperlink r:id="rId11" w:history="1">
        <w:r w:rsidR="008F0169" w:rsidRPr="0076231A">
          <w:rPr>
            <w:rStyle w:val="Hyperlink"/>
          </w:rPr>
          <w:t>https://www.sonicwall.com/en-us/phishing-iq-test</w:t>
        </w:r>
      </w:hyperlink>
      <w:r w:rsidR="008F0169">
        <w:t xml:space="preserve"> </w:t>
      </w:r>
      <w:r>
        <w:t xml:space="preserve"> </w:t>
      </w:r>
    </w:p>
    <w:p w14:paraId="18424344" w14:textId="77777777" w:rsidR="00073C84" w:rsidRDefault="00073C84" w:rsidP="00966072">
      <w:pPr>
        <w:pStyle w:val="ListParagraph"/>
        <w:numPr>
          <w:ilvl w:val="0"/>
          <w:numId w:val="8"/>
        </w:numPr>
      </w:pPr>
      <w:r>
        <w:t xml:space="preserve">Take the </w:t>
      </w:r>
      <w:r w:rsidRPr="00F1752F">
        <w:rPr>
          <w:b/>
        </w:rPr>
        <w:t>Sonicwall IQ Phishing Test</w:t>
      </w:r>
      <w:r w:rsidR="00F1752F">
        <w:rPr>
          <w:b/>
        </w:rPr>
        <w:t>.</w:t>
      </w:r>
    </w:p>
    <w:p w14:paraId="411B40E0" w14:textId="77777777" w:rsidR="0060421C" w:rsidRDefault="00966072" w:rsidP="00966072">
      <w:pPr>
        <w:pStyle w:val="ListParagraph"/>
        <w:numPr>
          <w:ilvl w:val="0"/>
          <w:numId w:val="8"/>
        </w:numPr>
      </w:pPr>
      <w:r w:rsidRPr="00966072">
        <w:t>When you are finished your score will be displayed along with an explanation regarding why the example is or is not phishing.</w:t>
      </w:r>
    </w:p>
    <w:p w14:paraId="4D949B8E" w14:textId="77777777" w:rsidR="0060421C" w:rsidRDefault="0060421C" w:rsidP="00966072">
      <w:pPr>
        <w:pStyle w:val="ListParagraph"/>
        <w:numPr>
          <w:ilvl w:val="0"/>
          <w:numId w:val="8"/>
        </w:numPr>
        <w:rPr>
          <w:b/>
        </w:rPr>
      </w:pPr>
      <w:r w:rsidRPr="0060421C">
        <w:rPr>
          <w:b/>
        </w:rPr>
        <w:t>Insert a screenshot of your score:</w:t>
      </w:r>
    </w:p>
    <w:sdt>
      <w:sdtPr>
        <w:rPr>
          <w:rStyle w:val="Red"/>
        </w:rPr>
        <w:id w:val="147638029"/>
        <w:placeholder>
          <w:docPart w:val="A213D408F1E04113A314AED0616C9D7D"/>
        </w:placeholder>
        <w:showingPlcHdr/>
      </w:sdtPr>
      <w:sdtEndPr>
        <w:rPr>
          <w:rStyle w:val="DefaultParagraphFont"/>
          <w:color w:val="auto"/>
        </w:rPr>
      </w:sdtEndPr>
      <w:sdtContent>
        <w:p w14:paraId="592069AE" w14:textId="77777777" w:rsidR="00397DB3" w:rsidRDefault="00397DB3" w:rsidP="00397DB3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B8322E9" w14:textId="77777777" w:rsidR="008F0169" w:rsidRPr="008F0169" w:rsidRDefault="0060421C" w:rsidP="008F0169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Go to </w:t>
      </w:r>
      <w:hyperlink r:id="rId12" w:history="1">
        <w:r w:rsidRPr="00850115">
          <w:rPr>
            <w:rStyle w:val="Hyperlink"/>
          </w:rPr>
          <w:t>https://www.opendns.com/phishing-quiz</w:t>
        </w:r>
      </w:hyperlink>
    </w:p>
    <w:p w14:paraId="00DF114D" w14:textId="77777777" w:rsidR="0060421C" w:rsidRDefault="0060421C" w:rsidP="008F0169">
      <w:pPr>
        <w:pStyle w:val="ListParagraph"/>
        <w:numPr>
          <w:ilvl w:val="0"/>
          <w:numId w:val="8"/>
        </w:numPr>
      </w:pPr>
      <w:r>
        <w:t>Take this phishing test.</w:t>
      </w:r>
    </w:p>
    <w:p w14:paraId="08A7637C" w14:textId="77777777" w:rsidR="0060421C" w:rsidRPr="0060421C" w:rsidRDefault="0060421C" w:rsidP="00966072">
      <w:pPr>
        <w:pStyle w:val="ListParagraph"/>
        <w:numPr>
          <w:ilvl w:val="0"/>
          <w:numId w:val="8"/>
        </w:numPr>
        <w:rPr>
          <w:b/>
        </w:rPr>
      </w:pPr>
      <w:r w:rsidRPr="0060421C">
        <w:rPr>
          <w:b/>
        </w:rPr>
        <w:t>Insert a screenshot of this score:</w:t>
      </w:r>
    </w:p>
    <w:sdt>
      <w:sdtPr>
        <w:rPr>
          <w:rStyle w:val="Red"/>
        </w:rPr>
        <w:id w:val="282693383"/>
        <w:placeholder>
          <w:docPart w:val="7743E2165075405F9D2DCF9E21FC8127"/>
        </w:placeholder>
        <w:showingPlcHdr/>
      </w:sdtPr>
      <w:sdtEndPr>
        <w:rPr>
          <w:rStyle w:val="DefaultParagraphFont"/>
          <w:color w:val="auto"/>
        </w:rPr>
      </w:sdtEndPr>
      <w:sdtContent>
        <w:p w14:paraId="18A03B7B" w14:textId="77777777" w:rsidR="00397DB3" w:rsidRDefault="00397DB3" w:rsidP="00397DB3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169BD6" w14:textId="77777777" w:rsidR="0060421C" w:rsidRPr="000F5266" w:rsidRDefault="00966072" w:rsidP="00966072">
      <w:pPr>
        <w:pStyle w:val="ListParagraph"/>
        <w:numPr>
          <w:ilvl w:val="0"/>
          <w:numId w:val="8"/>
        </w:numPr>
        <w:rPr>
          <w:b/>
        </w:rPr>
      </w:pPr>
      <w:r w:rsidRPr="000F5266">
        <w:rPr>
          <w:b/>
        </w:rPr>
        <w:t>Did what you learn on the first test help?</w:t>
      </w:r>
    </w:p>
    <w:sdt>
      <w:sdtPr>
        <w:rPr>
          <w:rStyle w:val="Red"/>
        </w:rPr>
        <w:id w:val="1233043565"/>
        <w:placeholder>
          <w:docPart w:val="0C9C795E476C424FBEF48719FC614661"/>
        </w:placeholder>
        <w:showingPlcHdr/>
      </w:sdtPr>
      <w:sdtEndPr>
        <w:rPr>
          <w:rStyle w:val="DefaultParagraphFont"/>
          <w:color w:val="auto"/>
        </w:rPr>
      </w:sdtEndPr>
      <w:sdtContent>
        <w:p w14:paraId="3C654123" w14:textId="77777777" w:rsidR="00397DB3" w:rsidRDefault="00397DB3" w:rsidP="00397DB3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1380BC86" w14:textId="77777777" w:rsidR="0060421C" w:rsidRPr="000F5266" w:rsidRDefault="00966072" w:rsidP="00966072">
      <w:pPr>
        <w:pStyle w:val="ListParagraph"/>
        <w:numPr>
          <w:ilvl w:val="0"/>
          <w:numId w:val="8"/>
        </w:numPr>
        <w:rPr>
          <w:b/>
        </w:rPr>
      </w:pPr>
      <w:r w:rsidRPr="000F5266">
        <w:rPr>
          <w:b/>
        </w:rPr>
        <w:t>Did your score on this test improve?</w:t>
      </w:r>
    </w:p>
    <w:sdt>
      <w:sdtPr>
        <w:rPr>
          <w:rStyle w:val="Red"/>
        </w:rPr>
        <w:id w:val="1554113629"/>
        <w:placeholder>
          <w:docPart w:val="69F8B6AB5CDF4D928C1CDE13D1633F20"/>
        </w:placeholder>
        <w:showingPlcHdr/>
      </w:sdtPr>
      <w:sdtEndPr>
        <w:rPr>
          <w:rStyle w:val="DefaultParagraphFont"/>
          <w:color w:val="auto"/>
        </w:rPr>
      </w:sdtEndPr>
      <w:sdtContent>
        <w:p w14:paraId="4CCD2E3B" w14:textId="77777777" w:rsidR="00397DB3" w:rsidRDefault="00397DB3" w:rsidP="00397DB3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76736732" w14:textId="6079A98C" w:rsidR="00162253" w:rsidRDefault="00966072" w:rsidP="00966072">
      <w:pPr>
        <w:pStyle w:val="ListParagraph"/>
        <w:numPr>
          <w:ilvl w:val="0"/>
          <w:numId w:val="8"/>
        </w:numPr>
      </w:pPr>
      <w:r w:rsidRPr="00966072">
        <w:t>Write a one-paragraph</w:t>
      </w:r>
      <w:r w:rsidR="000F5266">
        <w:t xml:space="preserve"> (100 word minimum)</w:t>
      </w:r>
      <w:r w:rsidRPr="00966072">
        <w:t xml:space="preserve"> summary </w:t>
      </w:r>
      <w:r w:rsidR="00C31935">
        <w:t>about</w:t>
      </w:r>
      <w:r w:rsidRPr="00966072">
        <w:t xml:space="preserve"> what y</w:t>
      </w:r>
      <w:r w:rsidR="000F5266">
        <w:t>ou learned about phishing in the</w:t>
      </w:r>
      <w:r w:rsidRPr="00966072">
        <w:t>s</w:t>
      </w:r>
      <w:r w:rsidR="000F5266">
        <w:t>e</w:t>
      </w:r>
      <w:r w:rsidRPr="00966072">
        <w:t xml:space="preserve"> test</w:t>
      </w:r>
      <w:r w:rsidR="000F5266">
        <w:t>s</w:t>
      </w:r>
      <w:r w:rsidRPr="00966072">
        <w:t>.</w:t>
      </w:r>
    </w:p>
    <w:p w14:paraId="444ADA3B" w14:textId="77777777" w:rsidR="0060421C" w:rsidRDefault="0060421C" w:rsidP="0060421C">
      <w:pPr>
        <w:pStyle w:val="ListParagraph"/>
      </w:pPr>
    </w:p>
    <w:p w14:paraId="06A2E706" w14:textId="2821FEB7" w:rsidR="0060421C" w:rsidRDefault="00D26D13" w:rsidP="00D26D13">
      <w:pPr>
        <w:pStyle w:val="Heading2"/>
      </w:pPr>
      <w:r>
        <w:t>Assignment Submission</w:t>
      </w:r>
    </w:p>
    <w:p w14:paraId="5F1C4C3A" w14:textId="722E87FB" w:rsidR="00D26D13" w:rsidRPr="00D26D13" w:rsidRDefault="00D26D13" w:rsidP="00D26D13">
      <w:r>
        <w:t>Attach this completed document to the assignment in Blackboard.</w:t>
      </w:r>
    </w:p>
    <w:sectPr w:rsidR="00D26D13" w:rsidRPr="00D26D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CD636" w14:textId="77777777" w:rsidR="003F7F0B" w:rsidRDefault="003F7F0B" w:rsidP="003F7F0B">
      <w:pPr>
        <w:spacing w:before="0" w:after="0" w:line="240" w:lineRule="auto"/>
      </w:pPr>
      <w:r>
        <w:separator/>
      </w:r>
    </w:p>
  </w:endnote>
  <w:endnote w:type="continuationSeparator" w:id="0">
    <w:p w14:paraId="19C87C11" w14:textId="77777777" w:rsidR="003F7F0B" w:rsidRDefault="003F7F0B" w:rsidP="003F7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9F674" w14:textId="77777777" w:rsidR="00313BC1" w:rsidRDefault="00313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62D2D" w14:textId="121D7DA6" w:rsidR="003F7F0B" w:rsidRDefault="00D220B3" w:rsidP="003F7F0B">
    <w:pPr>
      <w:pStyle w:val="Footer"/>
      <w:tabs>
        <w:tab w:val="center" w:pos="5040"/>
        <w:tab w:val="right" w:pos="10080"/>
      </w:tabs>
    </w:pPr>
    <w:r>
      <w:t>Phishing Test</w:t>
    </w:r>
    <w:r w:rsidR="003F7F0B">
      <w:tab/>
      <w:t xml:space="preserve">Page </w:t>
    </w:r>
    <w:r w:rsidR="003F7F0B">
      <w:fldChar w:fldCharType="begin"/>
    </w:r>
    <w:r w:rsidR="003F7F0B">
      <w:instrText xml:space="preserve"> PAGE </w:instrText>
    </w:r>
    <w:r w:rsidR="003F7F0B">
      <w:fldChar w:fldCharType="separate"/>
    </w:r>
    <w:r w:rsidR="00397DB3">
      <w:rPr>
        <w:noProof/>
      </w:rPr>
      <w:t>1</w:t>
    </w:r>
    <w:r w:rsidR="003F7F0B">
      <w:fldChar w:fldCharType="end"/>
    </w:r>
    <w:r w:rsidR="003F7F0B">
      <w:t xml:space="preserve"> of </w:t>
    </w:r>
    <w:fldSimple w:instr=" NUMPAGES ">
      <w:r w:rsidR="00397DB3">
        <w:rPr>
          <w:noProof/>
        </w:rPr>
        <w:t>1</w:t>
      </w:r>
    </w:fldSimple>
    <w:r w:rsidR="003F7F0B">
      <w:tab/>
      <w:t xml:space="preserve">Revised: </w:t>
    </w:r>
    <w:r w:rsidR="00047F48">
      <w:t>06</w:t>
    </w:r>
    <w:r w:rsidR="00442C92">
      <w:t>/</w:t>
    </w:r>
    <w:r w:rsidR="00313BC1">
      <w:t>06</w:t>
    </w:r>
    <w:r w:rsidR="00442C92">
      <w:t>/20</w:t>
    </w:r>
    <w:r w:rsidR="00047F48">
      <w:t>2</w:t>
    </w:r>
    <w:r w:rsidR="00313BC1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DBEAF" w14:textId="77777777" w:rsidR="00313BC1" w:rsidRDefault="00313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57FA3" w14:textId="77777777" w:rsidR="003F7F0B" w:rsidRDefault="003F7F0B" w:rsidP="003F7F0B">
      <w:pPr>
        <w:spacing w:before="0" w:after="0" w:line="240" w:lineRule="auto"/>
      </w:pPr>
      <w:r>
        <w:separator/>
      </w:r>
    </w:p>
  </w:footnote>
  <w:footnote w:type="continuationSeparator" w:id="0">
    <w:p w14:paraId="7884061A" w14:textId="77777777" w:rsidR="003F7F0B" w:rsidRDefault="003F7F0B" w:rsidP="003F7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09232" w14:textId="77777777" w:rsidR="00313BC1" w:rsidRDefault="00313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C9F6E" w14:textId="77777777" w:rsidR="00313BC1" w:rsidRDefault="00313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B8FA5" w14:textId="77777777" w:rsidR="00313BC1" w:rsidRDefault="00313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2EB1"/>
    <w:multiLevelType w:val="hybridMultilevel"/>
    <w:tmpl w:val="012E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8F4D2E"/>
    <w:multiLevelType w:val="hybridMultilevel"/>
    <w:tmpl w:val="26BE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7F80DB2"/>
    <w:multiLevelType w:val="hybridMultilevel"/>
    <w:tmpl w:val="2A3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B9C0B74"/>
    <w:multiLevelType w:val="hybridMultilevel"/>
    <w:tmpl w:val="0D74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215ECA"/>
    <w:multiLevelType w:val="hybridMultilevel"/>
    <w:tmpl w:val="8E001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87239F"/>
    <w:multiLevelType w:val="hybridMultilevel"/>
    <w:tmpl w:val="8A68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50C2A05"/>
    <w:multiLevelType w:val="hybridMultilevel"/>
    <w:tmpl w:val="597C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00786110">
    <w:abstractNumId w:val="18"/>
  </w:num>
  <w:num w:numId="2" w16cid:durableId="1340620937">
    <w:abstractNumId w:val="29"/>
  </w:num>
  <w:num w:numId="3" w16cid:durableId="1176380563">
    <w:abstractNumId w:val="27"/>
  </w:num>
  <w:num w:numId="4" w16cid:durableId="1689598634">
    <w:abstractNumId w:val="21"/>
  </w:num>
  <w:num w:numId="5" w16cid:durableId="1463576013">
    <w:abstractNumId w:val="0"/>
  </w:num>
  <w:num w:numId="6" w16cid:durableId="824854085">
    <w:abstractNumId w:val="22"/>
  </w:num>
  <w:num w:numId="7" w16cid:durableId="1380321647">
    <w:abstractNumId w:val="13"/>
  </w:num>
  <w:num w:numId="8" w16cid:durableId="630867905">
    <w:abstractNumId w:val="9"/>
  </w:num>
  <w:num w:numId="9" w16cid:durableId="670837729">
    <w:abstractNumId w:val="41"/>
  </w:num>
  <w:num w:numId="10" w16cid:durableId="2129005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847068">
    <w:abstractNumId w:val="2"/>
  </w:num>
  <w:num w:numId="12" w16cid:durableId="1665553051">
    <w:abstractNumId w:val="24"/>
  </w:num>
  <w:num w:numId="13" w16cid:durableId="1961305260">
    <w:abstractNumId w:val="48"/>
  </w:num>
  <w:num w:numId="14" w16cid:durableId="740497">
    <w:abstractNumId w:val="15"/>
  </w:num>
  <w:num w:numId="15" w16cid:durableId="1916671555">
    <w:abstractNumId w:val="43"/>
  </w:num>
  <w:num w:numId="16" w16cid:durableId="671492564">
    <w:abstractNumId w:val="16"/>
  </w:num>
  <w:num w:numId="17" w16cid:durableId="817454165">
    <w:abstractNumId w:val="30"/>
  </w:num>
  <w:num w:numId="18" w16cid:durableId="1136339048">
    <w:abstractNumId w:val="14"/>
  </w:num>
  <w:num w:numId="19" w16cid:durableId="766803677">
    <w:abstractNumId w:val="12"/>
  </w:num>
  <w:num w:numId="20" w16cid:durableId="378476645">
    <w:abstractNumId w:val="36"/>
  </w:num>
  <w:num w:numId="21" w16cid:durableId="1252011227">
    <w:abstractNumId w:val="1"/>
  </w:num>
  <w:num w:numId="22" w16cid:durableId="818225304">
    <w:abstractNumId w:val="37"/>
  </w:num>
  <w:num w:numId="23" w16cid:durableId="734356308">
    <w:abstractNumId w:val="40"/>
  </w:num>
  <w:num w:numId="24" w16cid:durableId="805783245">
    <w:abstractNumId w:val="34"/>
  </w:num>
  <w:num w:numId="25" w16cid:durableId="1143158755">
    <w:abstractNumId w:val="31"/>
  </w:num>
  <w:num w:numId="26" w16cid:durableId="1054622194">
    <w:abstractNumId w:val="47"/>
  </w:num>
  <w:num w:numId="27" w16cid:durableId="1764644621">
    <w:abstractNumId w:val="19"/>
  </w:num>
  <w:num w:numId="28" w16cid:durableId="567763073">
    <w:abstractNumId w:val="23"/>
  </w:num>
  <w:num w:numId="29" w16cid:durableId="1058552995">
    <w:abstractNumId w:val="6"/>
  </w:num>
  <w:num w:numId="30" w16cid:durableId="3560009">
    <w:abstractNumId w:val="20"/>
  </w:num>
  <w:num w:numId="31" w16cid:durableId="818619782">
    <w:abstractNumId w:val="39"/>
  </w:num>
  <w:num w:numId="32" w16cid:durableId="658192232">
    <w:abstractNumId w:val="44"/>
  </w:num>
  <w:num w:numId="33" w16cid:durableId="1528255448">
    <w:abstractNumId w:val="10"/>
  </w:num>
  <w:num w:numId="34" w16cid:durableId="130055560">
    <w:abstractNumId w:val="46"/>
  </w:num>
  <w:num w:numId="35" w16cid:durableId="714351685">
    <w:abstractNumId w:val="7"/>
  </w:num>
  <w:num w:numId="36" w16cid:durableId="207036742">
    <w:abstractNumId w:val="45"/>
  </w:num>
  <w:num w:numId="37" w16cid:durableId="544146641">
    <w:abstractNumId w:val="28"/>
  </w:num>
  <w:num w:numId="38" w16cid:durableId="372576849">
    <w:abstractNumId w:val="17"/>
  </w:num>
  <w:num w:numId="39" w16cid:durableId="864562403">
    <w:abstractNumId w:val="8"/>
  </w:num>
  <w:num w:numId="40" w16cid:durableId="103036464">
    <w:abstractNumId w:val="26"/>
  </w:num>
  <w:num w:numId="41" w16cid:durableId="1534150817">
    <w:abstractNumId w:val="35"/>
  </w:num>
  <w:num w:numId="42" w16cid:durableId="1896627228">
    <w:abstractNumId w:val="3"/>
  </w:num>
  <w:num w:numId="43" w16cid:durableId="1674146454">
    <w:abstractNumId w:val="42"/>
  </w:num>
  <w:num w:numId="44" w16cid:durableId="1459445447">
    <w:abstractNumId w:val="25"/>
  </w:num>
  <w:num w:numId="45" w16cid:durableId="233122957">
    <w:abstractNumId w:val="11"/>
  </w:num>
  <w:num w:numId="46" w16cid:durableId="1589194226">
    <w:abstractNumId w:val="33"/>
  </w:num>
  <w:num w:numId="47" w16cid:durableId="1918242912">
    <w:abstractNumId w:val="4"/>
  </w:num>
  <w:num w:numId="48" w16cid:durableId="1318609412">
    <w:abstractNumId w:val="32"/>
  </w:num>
  <w:num w:numId="49" w16cid:durableId="404688806">
    <w:abstractNumId w:val="38"/>
  </w:num>
  <w:num w:numId="50" w16cid:durableId="1670281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7D"/>
    <w:rsid w:val="00047F48"/>
    <w:rsid w:val="00050FE7"/>
    <w:rsid w:val="00062A2A"/>
    <w:rsid w:val="00073C84"/>
    <w:rsid w:val="000B02A1"/>
    <w:rsid w:val="000B089B"/>
    <w:rsid w:val="000C3C86"/>
    <w:rsid w:val="000E676E"/>
    <w:rsid w:val="000F5266"/>
    <w:rsid w:val="000F5368"/>
    <w:rsid w:val="00105641"/>
    <w:rsid w:val="001135A0"/>
    <w:rsid w:val="001351B0"/>
    <w:rsid w:val="00144B96"/>
    <w:rsid w:val="00162253"/>
    <w:rsid w:val="001659DC"/>
    <w:rsid w:val="001908EC"/>
    <w:rsid w:val="001A57EB"/>
    <w:rsid w:val="001C6145"/>
    <w:rsid w:val="001E046C"/>
    <w:rsid w:val="001E1D5E"/>
    <w:rsid w:val="001F1C5C"/>
    <w:rsid w:val="002021C8"/>
    <w:rsid w:val="00227D44"/>
    <w:rsid w:val="00251DFD"/>
    <w:rsid w:val="00287FD6"/>
    <w:rsid w:val="002A2CBD"/>
    <w:rsid w:val="002C3DE7"/>
    <w:rsid w:val="002D0767"/>
    <w:rsid w:val="002F4AD4"/>
    <w:rsid w:val="003075DF"/>
    <w:rsid w:val="00313BC1"/>
    <w:rsid w:val="00313E3D"/>
    <w:rsid w:val="00343F4A"/>
    <w:rsid w:val="00346236"/>
    <w:rsid w:val="00350571"/>
    <w:rsid w:val="0038310B"/>
    <w:rsid w:val="00387E22"/>
    <w:rsid w:val="00397DB3"/>
    <w:rsid w:val="003A29E4"/>
    <w:rsid w:val="003A37F6"/>
    <w:rsid w:val="003D2269"/>
    <w:rsid w:val="003F2512"/>
    <w:rsid w:val="003F7F0B"/>
    <w:rsid w:val="00413D18"/>
    <w:rsid w:val="004150B2"/>
    <w:rsid w:val="00442C92"/>
    <w:rsid w:val="00491C8F"/>
    <w:rsid w:val="00494BB6"/>
    <w:rsid w:val="004C2099"/>
    <w:rsid w:val="004F1C25"/>
    <w:rsid w:val="004F7227"/>
    <w:rsid w:val="005071C0"/>
    <w:rsid w:val="0050739B"/>
    <w:rsid w:val="005276BE"/>
    <w:rsid w:val="0054568D"/>
    <w:rsid w:val="00572A22"/>
    <w:rsid w:val="00582DC3"/>
    <w:rsid w:val="0058500A"/>
    <w:rsid w:val="005B2BCB"/>
    <w:rsid w:val="005F60F6"/>
    <w:rsid w:val="0060421C"/>
    <w:rsid w:val="00614EA3"/>
    <w:rsid w:val="00626ADB"/>
    <w:rsid w:val="0065038E"/>
    <w:rsid w:val="0065614C"/>
    <w:rsid w:val="00697E03"/>
    <w:rsid w:val="006A653E"/>
    <w:rsid w:val="006A6CE1"/>
    <w:rsid w:val="006E356A"/>
    <w:rsid w:val="006E3EC9"/>
    <w:rsid w:val="006E421B"/>
    <w:rsid w:val="006E626D"/>
    <w:rsid w:val="006F1039"/>
    <w:rsid w:val="00706644"/>
    <w:rsid w:val="007202F7"/>
    <w:rsid w:val="00741D4C"/>
    <w:rsid w:val="007540BA"/>
    <w:rsid w:val="00763993"/>
    <w:rsid w:val="00766323"/>
    <w:rsid w:val="0079477D"/>
    <w:rsid w:val="00795262"/>
    <w:rsid w:val="007A31EA"/>
    <w:rsid w:val="007A67AC"/>
    <w:rsid w:val="007B2DD2"/>
    <w:rsid w:val="007C4262"/>
    <w:rsid w:val="007D7688"/>
    <w:rsid w:val="007F1840"/>
    <w:rsid w:val="0082387D"/>
    <w:rsid w:val="008250BE"/>
    <w:rsid w:val="008255D1"/>
    <w:rsid w:val="00830A4E"/>
    <w:rsid w:val="00851B8E"/>
    <w:rsid w:val="008626FB"/>
    <w:rsid w:val="00866699"/>
    <w:rsid w:val="00872444"/>
    <w:rsid w:val="008835DA"/>
    <w:rsid w:val="008B65CE"/>
    <w:rsid w:val="008C56F6"/>
    <w:rsid w:val="008F0169"/>
    <w:rsid w:val="009010B4"/>
    <w:rsid w:val="00916FCA"/>
    <w:rsid w:val="00932794"/>
    <w:rsid w:val="00934C96"/>
    <w:rsid w:val="00940FF9"/>
    <w:rsid w:val="00966072"/>
    <w:rsid w:val="009936DE"/>
    <w:rsid w:val="009A72BD"/>
    <w:rsid w:val="009A782A"/>
    <w:rsid w:val="009D696F"/>
    <w:rsid w:val="009E04DD"/>
    <w:rsid w:val="009E75CF"/>
    <w:rsid w:val="00A336D7"/>
    <w:rsid w:val="00A41943"/>
    <w:rsid w:val="00A5795F"/>
    <w:rsid w:val="00A614C5"/>
    <w:rsid w:val="00A7630A"/>
    <w:rsid w:val="00AA6F97"/>
    <w:rsid w:val="00B14B00"/>
    <w:rsid w:val="00B331AF"/>
    <w:rsid w:val="00B54C18"/>
    <w:rsid w:val="00B71A88"/>
    <w:rsid w:val="00B72253"/>
    <w:rsid w:val="00B912FC"/>
    <w:rsid w:val="00B96ABD"/>
    <w:rsid w:val="00BA71D3"/>
    <w:rsid w:val="00BE4C5F"/>
    <w:rsid w:val="00C01301"/>
    <w:rsid w:val="00C31935"/>
    <w:rsid w:val="00C646D3"/>
    <w:rsid w:val="00C809A5"/>
    <w:rsid w:val="00CB53EA"/>
    <w:rsid w:val="00CE71F8"/>
    <w:rsid w:val="00D220B3"/>
    <w:rsid w:val="00D26D13"/>
    <w:rsid w:val="00D44044"/>
    <w:rsid w:val="00D478A5"/>
    <w:rsid w:val="00D53C5D"/>
    <w:rsid w:val="00D91D46"/>
    <w:rsid w:val="00DC3BB4"/>
    <w:rsid w:val="00DD09D6"/>
    <w:rsid w:val="00DE2943"/>
    <w:rsid w:val="00E1292E"/>
    <w:rsid w:val="00E1451B"/>
    <w:rsid w:val="00E47EE4"/>
    <w:rsid w:val="00E54A79"/>
    <w:rsid w:val="00E76C7B"/>
    <w:rsid w:val="00EA1697"/>
    <w:rsid w:val="00EB177C"/>
    <w:rsid w:val="00EC624C"/>
    <w:rsid w:val="00EE072F"/>
    <w:rsid w:val="00EE785A"/>
    <w:rsid w:val="00EF03BF"/>
    <w:rsid w:val="00EF397C"/>
    <w:rsid w:val="00F12BD5"/>
    <w:rsid w:val="00F1752F"/>
    <w:rsid w:val="00F95760"/>
    <w:rsid w:val="00FA23A4"/>
    <w:rsid w:val="00FA2F84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56B51D"/>
  <w15:chartTrackingRefBased/>
  <w15:docId w15:val="{6193D52A-8DD3-49D8-B51F-97788CDF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3A4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A23A4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A23A4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A23A4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link w:val="Heading4Char"/>
    <w:uiPriority w:val="9"/>
    <w:qFormat/>
    <w:rsid w:val="0086669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FA23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23A4"/>
  </w:style>
  <w:style w:type="character" w:customStyle="1" w:styleId="Heading1Char">
    <w:name w:val="Heading 1 Char"/>
    <w:basedOn w:val="DefaultParagraphFont"/>
    <w:link w:val="Heading1"/>
    <w:rsid w:val="00E1451B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1451B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1351B0"/>
    <w:rPr>
      <w:rFonts w:ascii="Arial" w:eastAsia="Times New Roman" w:hAnsi="Arial" w:cs="Times New Roman"/>
      <w:b/>
      <w:bCs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B65CE"/>
    <w:pPr>
      <w:spacing w:after="0"/>
    </w:pPr>
    <w:rPr>
      <w:rFonts w:ascii="Arial" w:eastAsiaTheme="majorEastAsia" w:hAnsi="Arial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B65CE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semiHidden/>
    <w:unhideWhenUsed/>
    <w:rsid w:val="00866699"/>
    <w:pPr>
      <w:spacing w:before="100" w:beforeAutospacing="1" w:after="100" w:afterAutospacing="1"/>
    </w:pPr>
  </w:style>
  <w:style w:type="character" w:styleId="Hyperlink">
    <w:name w:val="Hyperlink"/>
    <w:rsid w:val="00FA23A4"/>
    <w:rPr>
      <w:color w:val="0000FF"/>
      <w:u w:val="single"/>
    </w:rPr>
  </w:style>
  <w:style w:type="character" w:styleId="FollowedHyperlink">
    <w:name w:val="FollowedHyperlink"/>
    <w:rsid w:val="00FA23A4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66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646D3"/>
  </w:style>
  <w:style w:type="paragraph" w:styleId="ListParagraph">
    <w:name w:val="List Paragraph"/>
    <w:basedOn w:val="Normal"/>
    <w:uiPriority w:val="34"/>
    <w:qFormat/>
    <w:rsid w:val="00FA23A4"/>
    <w:pPr>
      <w:ind w:left="720"/>
    </w:pPr>
  </w:style>
  <w:style w:type="paragraph" w:styleId="Footer">
    <w:name w:val="footer"/>
    <w:basedOn w:val="Normal"/>
    <w:link w:val="FooterChar"/>
    <w:rsid w:val="00FA23A4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91D46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FA23A4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D91D46"/>
    <w:rPr>
      <w:rFonts w:ascii="Verdana" w:eastAsia="Times New Roman" w:hAnsi="Verdana" w:cs="Times New Roman"/>
      <w:sz w:val="16"/>
      <w:szCs w:val="24"/>
    </w:rPr>
  </w:style>
  <w:style w:type="paragraph" w:customStyle="1" w:styleId="NumberedHeading2">
    <w:name w:val="Numbered Heading 2"/>
    <w:basedOn w:val="Normal"/>
    <w:rsid w:val="00FA23A4"/>
    <w:pPr>
      <w:numPr>
        <w:numId w:val="2"/>
      </w:numPr>
    </w:pPr>
  </w:style>
  <w:style w:type="paragraph" w:customStyle="1" w:styleId="Outlinenumbering">
    <w:name w:val="Outline numbering"/>
    <w:basedOn w:val="Normal"/>
    <w:rsid w:val="00FA23A4"/>
    <w:pPr>
      <w:numPr>
        <w:numId w:val="3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FA23A4"/>
  </w:style>
  <w:style w:type="character" w:styleId="UnresolvedMention">
    <w:name w:val="Unresolved Mention"/>
    <w:basedOn w:val="DefaultParagraphFont"/>
    <w:uiPriority w:val="99"/>
    <w:semiHidden/>
    <w:unhideWhenUsed/>
    <w:rsid w:val="00E1292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97DB3"/>
    <w:rPr>
      <w:color w:val="808080"/>
    </w:rPr>
  </w:style>
  <w:style w:type="character" w:customStyle="1" w:styleId="Red">
    <w:name w:val="Red"/>
    <w:basedOn w:val="DefaultParagraphFont"/>
    <w:uiPriority w:val="1"/>
    <w:rsid w:val="00397DB3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FA23A4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FA23A4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A23A4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A23A4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A23A4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0Ql6xnNj7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opendns.com/phishing-quiz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nicwall.com/en-us/phishing-iq-te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QYo9jv-eCM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7tbJVSInv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13D408F1E04113A314AED0616C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498A6-8069-4128-BA1C-1C579D4394CF}"/>
      </w:docPartPr>
      <w:docPartBody>
        <w:p w:rsidR="00D04224" w:rsidRDefault="00CC1A32" w:rsidP="00CC1A32">
          <w:pPr>
            <w:pStyle w:val="A213D408F1E04113A314AED0616C9D7D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743E2165075405F9D2DCF9E21FC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F0DC4-6179-46C6-8E44-AF723E75999C}"/>
      </w:docPartPr>
      <w:docPartBody>
        <w:p w:rsidR="00D04224" w:rsidRDefault="00CC1A32" w:rsidP="00CC1A32">
          <w:pPr>
            <w:pStyle w:val="7743E2165075405F9D2DCF9E21FC812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C9C795E476C424FBEF48719FC614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7A152-070A-4765-A9B7-A9FE5E9BCDD9}"/>
      </w:docPartPr>
      <w:docPartBody>
        <w:p w:rsidR="00D04224" w:rsidRDefault="00CC1A32" w:rsidP="00CC1A32">
          <w:pPr>
            <w:pStyle w:val="0C9C795E476C424FBEF48719FC614661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9F8B6AB5CDF4D928C1CDE13D163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3EE0-207B-425E-BB16-4F1547209C7D}"/>
      </w:docPartPr>
      <w:docPartBody>
        <w:p w:rsidR="00D04224" w:rsidRDefault="00CC1A32" w:rsidP="00CC1A32">
          <w:pPr>
            <w:pStyle w:val="69F8B6AB5CDF4D928C1CDE13D1633F2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32"/>
    <w:rsid w:val="00CC1A32"/>
    <w:rsid w:val="00D04224"/>
    <w:rsid w:val="00E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A32"/>
    <w:rPr>
      <w:color w:val="808080"/>
    </w:rPr>
  </w:style>
  <w:style w:type="paragraph" w:customStyle="1" w:styleId="A213D408F1E04113A314AED0616C9D7D">
    <w:name w:val="A213D408F1E04113A314AED0616C9D7D"/>
    <w:rsid w:val="00CC1A32"/>
  </w:style>
  <w:style w:type="paragraph" w:customStyle="1" w:styleId="7743E2165075405F9D2DCF9E21FC8127">
    <w:name w:val="7743E2165075405F9D2DCF9E21FC8127"/>
    <w:rsid w:val="00CC1A32"/>
  </w:style>
  <w:style w:type="paragraph" w:customStyle="1" w:styleId="0C9C795E476C424FBEF48719FC614661">
    <w:name w:val="0C9C795E476C424FBEF48719FC614661"/>
    <w:rsid w:val="00CC1A32"/>
  </w:style>
  <w:style w:type="paragraph" w:customStyle="1" w:styleId="69F8B6AB5CDF4D928C1CDE13D1633F20">
    <w:name w:val="69F8B6AB5CDF4D928C1CDE13D1633F20"/>
    <w:rsid w:val="00CC1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SAN12</b:Tag>
    <b:SourceType>DocumentFromInternetSite</b:SourceType>
    <b:Guid>{67422584-CF8B-4C17-BDB4-ADA8F548B0E3}</b:Guid>
    <b:Title>Footprinting - SANS Insitute</b:Title>
    <b:InternetSiteTitle>SANS.org</b:InternetSiteTitle>
    <b:Year>2012</b:Year>
    <b:Month>September</b:Month>
    <b:Day>15</b:Day>
    <b:URL>https://www.google.com/url?sa=t&amp;rct=j&amp;q=&amp;esrc=s&amp;source=web&amp;cd=6&amp;ved=0CD4QFjAFahUKEwj21LqFifjHAhXYGZIKHZ6VDGw&amp;url=https%3A%2F%2Fwww.sans.org%2Freading-room%2Fwhitepapers%2Fauditing%2Ffootprinting-it-it-why-62&amp;usg=AFQjCNGy9SPNBn_iE7IDzUBwwtpqgV0fKQ&amp;sig2=qhj</b:URL>
    <b:Author>
      <b:Author>
        <b:Corporate>SANS Institude Reading Room</b:Corporate>
      </b:Author>
    </b:Author>
    <b:Publisher>SANS</b:Publisher>
    <b:RefOrder>1</b:RefOrder>
  </b:Source>
</b:Sources>
</file>

<file path=customXml/itemProps1.xml><?xml version="1.0" encoding="utf-8"?>
<ds:datastoreItem xmlns:ds="http://schemas.openxmlformats.org/officeDocument/2006/customXml" ds:itemID="{E53831AE-7CA7-41CE-9B7C-00834F17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Guy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Loring</dc:creator>
  <cp:keywords/>
  <dc:description/>
  <cp:lastModifiedBy>William Loring</cp:lastModifiedBy>
  <cp:revision>31</cp:revision>
  <cp:lastPrinted>2017-08-26T02:32:00Z</cp:lastPrinted>
  <dcterms:created xsi:type="dcterms:W3CDTF">2017-08-28T18:57:00Z</dcterms:created>
  <dcterms:modified xsi:type="dcterms:W3CDTF">2025-06-06T19:28:00Z</dcterms:modified>
</cp:coreProperties>
</file>