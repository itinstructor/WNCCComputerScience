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31889" w14:textId="77777777" w:rsidR="00E00C59" w:rsidRDefault="00CE1B1B" w:rsidP="002812CE">
      <w:pPr>
        <w:pStyle w:val="Heading1"/>
      </w:pPr>
      <w:r>
        <w:t>Hosts File Attack</w:t>
      </w:r>
    </w:p>
    <w:p w14:paraId="1190DE91" w14:textId="7DD99025" w:rsidR="00D22791" w:rsidRPr="00D22791" w:rsidRDefault="002D00CC" w:rsidP="000C7681">
      <w:r>
        <w:t xml:space="preserve">Time required: </w:t>
      </w:r>
      <w:r w:rsidR="001047E0">
        <w:t>3</w:t>
      </w:r>
      <w:r>
        <w:t>0</w:t>
      </w:r>
      <w:r w:rsidR="00D22791" w:rsidRPr="00D22791">
        <w:t xml:space="preserve"> minutes</w:t>
      </w:r>
    </w:p>
    <w:p w14:paraId="6B227EF0" w14:textId="77777777" w:rsidR="002810FB" w:rsidRDefault="002810FB" w:rsidP="006F79CB">
      <w:pPr>
        <w:pStyle w:val="Heading2"/>
      </w:pPr>
      <w:r>
        <w:t>Lab Description</w:t>
      </w:r>
    </w:p>
    <w:p w14:paraId="125B9C13" w14:textId="20FF4A57" w:rsidR="00730F24" w:rsidRDefault="00730F24" w:rsidP="00F31725">
      <w:r>
        <w:t>This lab can be done on a Windows virtual machine.</w:t>
      </w:r>
    </w:p>
    <w:p w14:paraId="256CB048" w14:textId="0146C0B5" w:rsidR="00F31725" w:rsidRDefault="00F31725" w:rsidP="00F31725">
      <w:r>
        <w:t xml:space="preserve">DNS </w:t>
      </w:r>
      <w:r w:rsidR="001E40A5">
        <w:t xml:space="preserve">host </w:t>
      </w:r>
      <w:r>
        <w:t>name resolution works in the following order.</w:t>
      </w:r>
    </w:p>
    <w:p w14:paraId="55B36DA2" w14:textId="77777777" w:rsidR="001E40A5" w:rsidRDefault="001E40A5" w:rsidP="00F94C39">
      <w:pPr>
        <w:pStyle w:val="ListParagraph"/>
        <w:numPr>
          <w:ilvl w:val="0"/>
          <w:numId w:val="3"/>
        </w:numPr>
      </w:pPr>
      <w:r>
        <w:t xml:space="preserve">Checks to see if the </w:t>
      </w:r>
      <w:r w:rsidR="00532078">
        <w:t>host name is its own</w:t>
      </w:r>
      <w:r w:rsidR="008B0515">
        <w:t xml:space="preserve"> name</w:t>
      </w:r>
    </w:p>
    <w:p w14:paraId="5F81B186" w14:textId="77777777" w:rsidR="00F31725" w:rsidRDefault="00F31725" w:rsidP="00F94C39">
      <w:pPr>
        <w:pStyle w:val="ListParagraph"/>
        <w:numPr>
          <w:ilvl w:val="0"/>
          <w:numId w:val="3"/>
        </w:numPr>
      </w:pPr>
      <w:r>
        <w:t>Local resolver cache</w:t>
      </w:r>
    </w:p>
    <w:p w14:paraId="0D843B13" w14:textId="77777777" w:rsidR="00F31725" w:rsidRDefault="00F31725" w:rsidP="00F94C39">
      <w:pPr>
        <w:pStyle w:val="ListParagraph"/>
        <w:numPr>
          <w:ilvl w:val="0"/>
          <w:numId w:val="3"/>
        </w:numPr>
      </w:pPr>
      <w:r>
        <w:t>Hosts file</w:t>
      </w:r>
    </w:p>
    <w:p w14:paraId="24DAEFC4" w14:textId="77777777" w:rsidR="00F31725" w:rsidRDefault="00F31725" w:rsidP="00F94C39">
      <w:pPr>
        <w:pStyle w:val="ListParagraph"/>
        <w:numPr>
          <w:ilvl w:val="0"/>
          <w:numId w:val="3"/>
        </w:numPr>
      </w:pPr>
      <w:r>
        <w:t>DNS server</w:t>
      </w:r>
    </w:p>
    <w:p w14:paraId="7E2CFDF4" w14:textId="199FE48C" w:rsidR="00F31725" w:rsidRDefault="00F31725" w:rsidP="00F31725">
      <w:r>
        <w:t>Substituting a fraudulent IP address can be done by either attacking the Domain Name System (DNS) server or the local host table. Attackers</w:t>
      </w:r>
      <w:r w:rsidR="007079CB">
        <w:t xml:space="preserve"> or malware</w:t>
      </w:r>
      <w:r>
        <w:t xml:space="preserve"> can target a local hosts file to create new entries that will redirect users to their fraudulent site</w:t>
      </w:r>
      <w:r w:rsidR="00D00525">
        <w:t xml:space="preserve"> or prevent the user from going</w:t>
      </w:r>
      <w:r w:rsidR="00544658">
        <w:t xml:space="preserve"> to a legitimate</w:t>
      </w:r>
      <w:r w:rsidR="00D00525">
        <w:t xml:space="preserve"> </w:t>
      </w:r>
      <w:r w:rsidR="000E59E3">
        <w:t>anti-malware</w:t>
      </w:r>
      <w:r w:rsidR="00D00525">
        <w:t xml:space="preserve"> site</w:t>
      </w:r>
      <w:r>
        <w:t>. In</w:t>
      </w:r>
      <w:r w:rsidR="001D7D1F">
        <w:t xml:space="preserve"> this project, you will add a f</w:t>
      </w:r>
      <w:r>
        <w:t>raudulent entry to the local hosts file</w:t>
      </w:r>
      <w:r w:rsidR="00EF0B3E">
        <w:t xml:space="preserve"> to simulate a malware attack.</w:t>
      </w:r>
    </w:p>
    <w:p w14:paraId="1F176BFC" w14:textId="77777777" w:rsidR="001D7D1F" w:rsidRDefault="00F31725" w:rsidP="00C65549">
      <w:pPr>
        <w:pStyle w:val="ListParagraph"/>
        <w:numPr>
          <w:ilvl w:val="0"/>
          <w:numId w:val="45"/>
        </w:numPr>
      </w:pPr>
      <w:r>
        <w:t>Start your web browser.</w:t>
      </w:r>
    </w:p>
    <w:p w14:paraId="60965D37" w14:textId="77777777" w:rsidR="00C62909" w:rsidRDefault="00AC6182" w:rsidP="00C65549">
      <w:pPr>
        <w:pStyle w:val="ListParagraph"/>
        <w:numPr>
          <w:ilvl w:val="0"/>
          <w:numId w:val="45"/>
        </w:numPr>
      </w:pPr>
      <w:r>
        <w:t>Go to www.google.com</w:t>
      </w:r>
      <w:r w:rsidR="00457DE7">
        <w:t xml:space="preserve">. </w:t>
      </w:r>
    </w:p>
    <w:p w14:paraId="0382E971" w14:textId="77777777" w:rsidR="009F1909" w:rsidRDefault="00C62909" w:rsidP="00C65549">
      <w:pPr>
        <w:pStyle w:val="ListParagraph"/>
        <w:numPr>
          <w:ilvl w:val="0"/>
          <w:numId w:val="45"/>
        </w:numPr>
        <w:rPr>
          <w:b/>
        </w:rPr>
      </w:pPr>
      <w:r w:rsidRPr="00C62909">
        <w:rPr>
          <w:b/>
        </w:rPr>
        <w:t>Insert</w:t>
      </w:r>
      <w:r>
        <w:rPr>
          <w:b/>
        </w:rPr>
        <w:t xml:space="preserve"> a screenshot:</w:t>
      </w:r>
    </w:p>
    <w:sdt>
      <w:sdtPr>
        <w:rPr>
          <w:rStyle w:val="Red"/>
        </w:rPr>
        <w:id w:val="45572402"/>
        <w:placeholder>
          <w:docPart w:val="4AD7725FE34D4F4899009B256AF97ECE"/>
        </w:placeholder>
        <w:showingPlcHdr/>
      </w:sdtPr>
      <w:sdtEndPr>
        <w:rPr>
          <w:rStyle w:val="DefaultParagraphFont"/>
          <w:color w:val="auto"/>
        </w:rPr>
      </w:sdtEndPr>
      <w:sdtContent>
        <w:p w14:paraId="50423B16" w14:textId="77777777" w:rsidR="00750128" w:rsidRDefault="00750128" w:rsidP="00750128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rFonts w:eastAsia="Arial Unicode MS"/>
              <w:color w:val="FF0000"/>
            </w:rPr>
            <w:t>Click or tap here to enter text.</w:t>
          </w:r>
        </w:p>
      </w:sdtContent>
    </w:sdt>
    <w:p w14:paraId="17E1AD30" w14:textId="77777777" w:rsidR="009F1909" w:rsidRDefault="00F31725" w:rsidP="00C65549">
      <w:pPr>
        <w:pStyle w:val="ListParagraph"/>
        <w:numPr>
          <w:ilvl w:val="0"/>
          <w:numId w:val="45"/>
        </w:numPr>
      </w:pPr>
      <w:r>
        <w:t xml:space="preserve">Click </w:t>
      </w:r>
      <w:r w:rsidRPr="00711792">
        <w:rPr>
          <w:b/>
        </w:rPr>
        <w:t>Start</w:t>
      </w:r>
      <w:r w:rsidR="00711792">
        <w:t xml:space="preserve">, type </w:t>
      </w:r>
      <w:r w:rsidR="00711792" w:rsidRPr="00711792">
        <w:rPr>
          <w:b/>
        </w:rPr>
        <w:t>Notepad</w:t>
      </w:r>
      <w:r>
        <w:t>.</w:t>
      </w:r>
    </w:p>
    <w:p w14:paraId="47BDB705" w14:textId="77777777" w:rsidR="009F1909" w:rsidRDefault="00F31725" w:rsidP="00C65549">
      <w:pPr>
        <w:pStyle w:val="ListParagraph"/>
        <w:numPr>
          <w:ilvl w:val="0"/>
          <w:numId w:val="45"/>
        </w:numPr>
      </w:pPr>
      <w:r>
        <w:t xml:space="preserve">Right-click Notepad and then select </w:t>
      </w:r>
      <w:r w:rsidRPr="00711792">
        <w:rPr>
          <w:b/>
        </w:rPr>
        <w:t>Run as administrator</w:t>
      </w:r>
      <w:r>
        <w:t>.</w:t>
      </w:r>
    </w:p>
    <w:p w14:paraId="54231794" w14:textId="77777777" w:rsidR="009F1909" w:rsidRDefault="00F31725" w:rsidP="00C65549">
      <w:pPr>
        <w:pStyle w:val="ListParagraph"/>
        <w:numPr>
          <w:ilvl w:val="0"/>
          <w:numId w:val="45"/>
        </w:numPr>
      </w:pPr>
      <w:r>
        <w:t xml:space="preserve">Click </w:t>
      </w:r>
      <w:r w:rsidRPr="004E1DDF">
        <w:rPr>
          <w:b/>
        </w:rPr>
        <w:t>File</w:t>
      </w:r>
      <w:r>
        <w:t xml:space="preserve"> and then </w:t>
      </w:r>
      <w:r w:rsidRPr="004E1DDF">
        <w:rPr>
          <w:b/>
        </w:rPr>
        <w:t>Open</w:t>
      </w:r>
      <w:r>
        <w:t>. Click the File Type drop-down arrow to change from Text Documents (*.txt) to All Files(*.*).</w:t>
      </w:r>
    </w:p>
    <w:p w14:paraId="32F44A3A" w14:textId="024D5172" w:rsidR="00E33400" w:rsidRPr="00E33400" w:rsidRDefault="00F31725" w:rsidP="00C65549">
      <w:pPr>
        <w:pStyle w:val="ListParagraph"/>
        <w:numPr>
          <w:ilvl w:val="0"/>
          <w:numId w:val="45"/>
        </w:numPr>
      </w:pPr>
      <w:r>
        <w:t xml:space="preserve">Navigate to file </w:t>
      </w:r>
      <w:r w:rsidRPr="00493AD4">
        <w:rPr>
          <w:b/>
        </w:rPr>
        <w:t>C:\Windows\System32\drivers\etc</w:t>
      </w:r>
    </w:p>
    <w:p w14:paraId="614C5DA8" w14:textId="5D9CE7CE" w:rsidR="009F1909" w:rsidRDefault="00E33400" w:rsidP="00C65549">
      <w:pPr>
        <w:pStyle w:val="ListParagraph"/>
        <w:numPr>
          <w:ilvl w:val="0"/>
          <w:numId w:val="45"/>
        </w:numPr>
      </w:pPr>
      <w:r>
        <w:t xml:space="preserve">Open the </w:t>
      </w:r>
      <w:r w:rsidRPr="00E33400">
        <w:rPr>
          <w:b/>
          <w:bCs/>
        </w:rPr>
        <w:t>hosts</w:t>
      </w:r>
      <w:r>
        <w:t xml:space="preserve"> file.</w:t>
      </w:r>
    </w:p>
    <w:p w14:paraId="49B1EE84" w14:textId="4366E96D" w:rsidR="006F79CB" w:rsidRPr="00B42F5D" w:rsidRDefault="00CE3B86" w:rsidP="00C65549">
      <w:pPr>
        <w:pStyle w:val="ListParagraph"/>
        <w:numPr>
          <w:ilvl w:val="0"/>
          <w:numId w:val="45"/>
        </w:numPr>
      </w:pPr>
      <w:r>
        <w:t>At the end of the file</w:t>
      </w:r>
      <w:r w:rsidR="008E4323">
        <w:t xml:space="preserve"> on a new line,</w:t>
      </w:r>
      <w:r>
        <w:t xml:space="preserve"> type </w:t>
      </w:r>
      <w:r w:rsidRPr="006149CC">
        <w:rPr>
          <w:b/>
          <w:bCs/>
        </w:rPr>
        <w:t>127.0.0.1</w:t>
      </w:r>
      <w:r w:rsidR="00024C01">
        <w:rPr>
          <w:b/>
          <w:bCs/>
        </w:rPr>
        <w:t xml:space="preserve"> </w:t>
      </w:r>
      <w:r w:rsidR="00024C01" w:rsidRPr="00024C01">
        <w:rPr>
          <w:b/>
          <w:bCs/>
        </w:rPr>
        <w:sym w:font="Wingdings" w:char="F0E0"/>
      </w:r>
      <w:r w:rsidR="008E4323">
        <w:t xml:space="preserve"> </w:t>
      </w:r>
      <w:r w:rsidR="00F31725">
        <w:t xml:space="preserve">Press </w:t>
      </w:r>
      <w:r w:rsidR="00F31725" w:rsidRPr="008E4323">
        <w:rPr>
          <w:b/>
        </w:rPr>
        <w:t>Tab</w:t>
      </w:r>
      <w:r w:rsidR="008E4323">
        <w:t xml:space="preserve"> and enter </w:t>
      </w:r>
      <w:r w:rsidRPr="008E4323">
        <w:rPr>
          <w:b/>
        </w:rPr>
        <w:t>google</w:t>
      </w:r>
      <w:r w:rsidR="00F31725" w:rsidRPr="008E4323">
        <w:rPr>
          <w:b/>
        </w:rPr>
        <w:t>.com</w:t>
      </w:r>
    </w:p>
    <w:p w14:paraId="05F6645F" w14:textId="57891085" w:rsidR="00B42F5D" w:rsidRPr="00656205" w:rsidRDefault="00B42F5D" w:rsidP="00D17D83">
      <w:pPr>
        <w:pStyle w:val="ListParagraph"/>
        <w:numPr>
          <w:ilvl w:val="0"/>
          <w:numId w:val="45"/>
        </w:numPr>
      </w:pPr>
      <w:r>
        <w:t xml:space="preserve">On a new line, type </w:t>
      </w:r>
      <w:r w:rsidRPr="006149CC">
        <w:rPr>
          <w:b/>
          <w:bCs/>
        </w:rPr>
        <w:t>127.0.0.1</w:t>
      </w:r>
      <w:r>
        <w:rPr>
          <w:b/>
          <w:bCs/>
        </w:rPr>
        <w:t xml:space="preserve"> </w:t>
      </w:r>
      <w:r w:rsidRPr="00024C01">
        <w:rPr>
          <w:b/>
          <w:bCs/>
        </w:rPr>
        <w:sym w:font="Wingdings" w:char="F0E0"/>
      </w:r>
      <w:r>
        <w:t xml:space="preserve"> Press </w:t>
      </w:r>
      <w:r w:rsidRPr="008E4323">
        <w:rPr>
          <w:b/>
        </w:rPr>
        <w:t>Tab</w:t>
      </w:r>
      <w:r>
        <w:t xml:space="preserve"> and enter </w:t>
      </w:r>
      <w:hyperlink r:id="rId7" w:history="1">
        <w:r w:rsidR="00656205" w:rsidRPr="003D6FB8">
          <w:rPr>
            <w:rStyle w:val="Hyperlink"/>
            <w:b/>
            <w:bCs/>
          </w:rPr>
          <w:t>www.</w:t>
        </w:r>
        <w:r w:rsidR="00656205" w:rsidRPr="003D6FB8">
          <w:rPr>
            <w:rStyle w:val="Hyperlink"/>
            <w:b/>
          </w:rPr>
          <w:t>google.com</w:t>
        </w:r>
      </w:hyperlink>
    </w:p>
    <w:p w14:paraId="19D9EBF9" w14:textId="74DC68A0" w:rsidR="00656205" w:rsidRPr="00656205" w:rsidRDefault="00656205" w:rsidP="00D17D83">
      <w:pPr>
        <w:pStyle w:val="ListParagraph"/>
        <w:numPr>
          <w:ilvl w:val="0"/>
          <w:numId w:val="45"/>
        </w:numPr>
      </w:pPr>
      <w:r w:rsidRPr="00656205">
        <w:lastRenderedPageBreak/>
        <w:t>Add the following 2 lines to the hosts file.</w:t>
      </w:r>
      <w:r w:rsidR="002E15A8">
        <w:t xml:space="preserve"> These lines will redirect wncc.edu to the outside IP address of the D1 classroom.</w:t>
      </w:r>
      <w:r w:rsidRPr="00656205">
        <w:br/>
      </w:r>
      <w:r w:rsidRPr="002E15A8">
        <w:rPr>
          <w:b/>
          <w:bCs/>
        </w:rPr>
        <w:t>198.206.239.241 wncc.edu</w:t>
      </w:r>
      <w:r w:rsidRPr="002E15A8">
        <w:rPr>
          <w:b/>
          <w:bCs/>
        </w:rPr>
        <w:br/>
        <w:t>198.206.239.241 www.wncc.edu</w:t>
      </w:r>
    </w:p>
    <w:p w14:paraId="19C8933F" w14:textId="35058961" w:rsidR="009F1909" w:rsidRDefault="00F31725" w:rsidP="00581982">
      <w:r>
        <w:t xml:space="preserve">In this hosts </w:t>
      </w:r>
      <w:r w:rsidR="008E4323">
        <w:t>file</w:t>
      </w:r>
      <w:r>
        <w:t xml:space="preserve">, </w:t>
      </w:r>
      <w:r w:rsidR="00DA5824" w:rsidRPr="00AC4EC0">
        <w:t>google.com</w:t>
      </w:r>
      <w:r w:rsidR="00DA5824">
        <w:t xml:space="preserve"> </w:t>
      </w:r>
      <w:r>
        <w:t>is now resolve</w:t>
      </w:r>
      <w:r w:rsidR="009F1909">
        <w:t>d t</w:t>
      </w:r>
      <w:r w:rsidR="00CE3B86">
        <w:t>o the IP address 127.0.0.1, which is the local host.</w:t>
      </w:r>
      <w:r w:rsidR="00493AD4">
        <w:t xml:space="preserve"> This should prevent your computer from reaching </w:t>
      </w:r>
      <w:r w:rsidR="002E15A8">
        <w:t>google</w:t>
      </w:r>
      <w:r w:rsidR="00493AD4">
        <w:t>.</w:t>
      </w:r>
      <w:r w:rsidR="00FD5912">
        <w:t xml:space="preserve"> wncc.edu will go to D1.</w:t>
      </w:r>
    </w:p>
    <w:p w14:paraId="3EC5A5E3" w14:textId="5C72B1B3" w:rsidR="009F1909" w:rsidRDefault="00F31725" w:rsidP="00C65549">
      <w:pPr>
        <w:pStyle w:val="ListParagraph"/>
        <w:numPr>
          <w:ilvl w:val="0"/>
          <w:numId w:val="45"/>
        </w:numPr>
      </w:pPr>
      <w:r>
        <w:t xml:space="preserve">Click </w:t>
      </w:r>
      <w:r w:rsidRPr="00711792">
        <w:rPr>
          <w:b/>
        </w:rPr>
        <w:t>File</w:t>
      </w:r>
      <w:r>
        <w:t xml:space="preserve"> </w:t>
      </w:r>
      <w:r w:rsidR="00995211">
        <w:sym w:font="Wingdings" w:char="F0E0"/>
      </w:r>
      <w:r w:rsidR="00995211">
        <w:t xml:space="preserve"> </w:t>
      </w:r>
      <w:r w:rsidR="00995211" w:rsidRPr="00995211">
        <w:rPr>
          <w:b/>
          <w:bCs/>
        </w:rPr>
        <w:t>Save</w:t>
      </w:r>
      <w:r>
        <w:t>.</w:t>
      </w:r>
      <w:r w:rsidR="0008710F">
        <w:t xml:space="preserve"> </w:t>
      </w:r>
    </w:p>
    <w:p w14:paraId="3F79D2AD" w14:textId="7BFF9C27" w:rsidR="0008710F" w:rsidRDefault="0008710F" w:rsidP="00D35F98">
      <w:r>
        <w:t xml:space="preserve">Make sure the name you are saving </w:t>
      </w:r>
      <w:r w:rsidR="006914C5">
        <w:t>is</w:t>
      </w:r>
      <w:r>
        <w:t xml:space="preserve"> hosts. Notepad should ask you if you are replacing hosts.</w:t>
      </w:r>
      <w:r w:rsidR="006914C5">
        <w:t xml:space="preserve"> If you add .txt to the extension of the file, hosts.txt, this lab will not work.</w:t>
      </w:r>
    </w:p>
    <w:p w14:paraId="3F940F30" w14:textId="5CCDAAA5" w:rsidR="009F7F24" w:rsidRDefault="00A35804" w:rsidP="00C65549">
      <w:pPr>
        <w:pStyle w:val="ListParagraph"/>
        <w:numPr>
          <w:ilvl w:val="0"/>
          <w:numId w:val="45"/>
        </w:numPr>
        <w:rPr>
          <w:b/>
        </w:rPr>
      </w:pPr>
      <w:r w:rsidRPr="00B36D32">
        <w:rPr>
          <w:b/>
        </w:rPr>
        <w:t>Paste</w:t>
      </w:r>
      <w:r w:rsidR="009F7F24" w:rsidRPr="00B36D32">
        <w:rPr>
          <w:b/>
        </w:rPr>
        <w:t xml:space="preserve"> </w:t>
      </w:r>
      <w:r w:rsidR="00D55D83">
        <w:rPr>
          <w:b/>
        </w:rPr>
        <w:t xml:space="preserve">a screenshot of </w:t>
      </w:r>
      <w:r w:rsidR="00177B21">
        <w:rPr>
          <w:b/>
        </w:rPr>
        <w:t xml:space="preserve">the contents of </w:t>
      </w:r>
      <w:r w:rsidR="00D55D83">
        <w:rPr>
          <w:b/>
        </w:rPr>
        <w:t>your hosts file:</w:t>
      </w:r>
    </w:p>
    <w:sdt>
      <w:sdtPr>
        <w:rPr>
          <w:rStyle w:val="Red"/>
        </w:rPr>
        <w:id w:val="-467601249"/>
        <w:placeholder>
          <w:docPart w:val="463F61650C1F4570B0C853E29BF85B2E"/>
        </w:placeholder>
        <w:showingPlcHdr/>
      </w:sdtPr>
      <w:sdtEndPr>
        <w:rPr>
          <w:rStyle w:val="DefaultParagraphFont"/>
          <w:color w:val="auto"/>
        </w:rPr>
      </w:sdtEndPr>
      <w:sdtContent>
        <w:p w14:paraId="2E178433" w14:textId="77777777" w:rsidR="00C54407" w:rsidRDefault="00C54407" w:rsidP="00C54407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rFonts w:eastAsia="Arial Unicode MS"/>
              <w:color w:val="FF0000"/>
            </w:rPr>
            <w:t>Click or tap here to enter text.</w:t>
          </w:r>
        </w:p>
      </w:sdtContent>
    </w:sdt>
    <w:p w14:paraId="5737513F" w14:textId="3A2CFB7D" w:rsidR="00932E77" w:rsidRDefault="00932E77" w:rsidP="00C65549">
      <w:pPr>
        <w:pStyle w:val="ListParagraph"/>
        <w:numPr>
          <w:ilvl w:val="0"/>
          <w:numId w:val="45"/>
        </w:numPr>
      </w:pPr>
      <w:r>
        <w:t>Open an administrative command prompt.</w:t>
      </w:r>
    </w:p>
    <w:p w14:paraId="0034CAFD" w14:textId="6190EFA8" w:rsidR="00932E77" w:rsidRDefault="00932E77" w:rsidP="00C65549">
      <w:pPr>
        <w:pStyle w:val="ListParagraph"/>
        <w:numPr>
          <w:ilvl w:val="0"/>
          <w:numId w:val="45"/>
        </w:numPr>
      </w:pPr>
      <w:r>
        <w:t xml:space="preserve">Type </w:t>
      </w:r>
      <w:r w:rsidRPr="00932E77">
        <w:rPr>
          <w:b/>
        </w:rPr>
        <w:t>ipconfig /flushdns</w:t>
      </w:r>
      <w:r w:rsidRPr="00932E77">
        <w:t xml:space="preserve"> and press Enter</w:t>
      </w:r>
      <w:r w:rsidR="00FE3844">
        <w:t>.</w:t>
      </w:r>
      <w:r w:rsidR="000F04BE">
        <w:t xml:space="preserve"> (This will flush your DNS cache.)</w:t>
      </w:r>
    </w:p>
    <w:p w14:paraId="045BEB02" w14:textId="77777777" w:rsidR="009A60B4" w:rsidRDefault="009A60B4" w:rsidP="00C65549">
      <w:pPr>
        <w:pStyle w:val="ListParagraph"/>
        <w:numPr>
          <w:ilvl w:val="0"/>
          <w:numId w:val="45"/>
        </w:numPr>
      </w:pPr>
      <w:r>
        <w:t xml:space="preserve">Ping </w:t>
      </w:r>
      <w:r w:rsidRPr="00EB4CA9">
        <w:rPr>
          <w:b/>
          <w:bCs/>
        </w:rPr>
        <w:t>google.com</w:t>
      </w:r>
      <w:r>
        <w:t xml:space="preserve"> (Notice the IP address returned.)</w:t>
      </w:r>
    </w:p>
    <w:p w14:paraId="19232F41" w14:textId="084DF89A" w:rsidR="00253BA8" w:rsidRPr="00134FA3" w:rsidRDefault="00253BA8" w:rsidP="00C65549">
      <w:pPr>
        <w:pStyle w:val="ListParagraph"/>
        <w:numPr>
          <w:ilvl w:val="0"/>
          <w:numId w:val="45"/>
        </w:numPr>
      </w:pPr>
      <w:r>
        <w:t xml:space="preserve">Ping </w:t>
      </w:r>
      <w:r w:rsidRPr="005A1DC2">
        <w:rPr>
          <w:b/>
          <w:bCs/>
        </w:rPr>
        <w:t>wncc.edu</w:t>
      </w:r>
      <w:r>
        <w:t xml:space="preserve"> (Notice the IP address returned.)</w:t>
      </w:r>
    </w:p>
    <w:p w14:paraId="55536DD0" w14:textId="77777777" w:rsidR="009A60B4" w:rsidRPr="00781967" w:rsidRDefault="009A60B4" w:rsidP="00C65549">
      <w:pPr>
        <w:pStyle w:val="ListParagraph"/>
        <w:numPr>
          <w:ilvl w:val="0"/>
          <w:numId w:val="45"/>
        </w:numPr>
      </w:pPr>
      <w:r>
        <w:rPr>
          <w:b/>
        </w:rPr>
        <w:t>Insert a screenshot:</w:t>
      </w:r>
    </w:p>
    <w:sdt>
      <w:sdtPr>
        <w:rPr>
          <w:rStyle w:val="Red"/>
        </w:rPr>
        <w:id w:val="1690259240"/>
        <w:placeholder>
          <w:docPart w:val="F889969B2C8A4FCF8785E549176CF066"/>
        </w:placeholder>
        <w:showingPlcHdr/>
      </w:sdtPr>
      <w:sdtEndPr>
        <w:rPr>
          <w:rStyle w:val="DefaultParagraphFont"/>
          <w:color w:val="auto"/>
        </w:rPr>
      </w:sdtEndPr>
      <w:sdtContent>
        <w:p w14:paraId="7CA8B4B6" w14:textId="77777777" w:rsidR="00416715" w:rsidRDefault="00416715" w:rsidP="00416715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rFonts w:eastAsia="Arial Unicode MS"/>
              <w:color w:val="FF0000"/>
            </w:rPr>
            <w:t>Click or tap here to enter text.</w:t>
          </w:r>
        </w:p>
      </w:sdtContent>
    </w:sdt>
    <w:p w14:paraId="246DE0A0" w14:textId="74D90641" w:rsidR="005A1DC2" w:rsidRPr="005A1DC2" w:rsidRDefault="005A1DC2" w:rsidP="005A1DC2">
      <w:pPr>
        <w:pStyle w:val="ListParagraph"/>
        <w:numPr>
          <w:ilvl w:val="0"/>
          <w:numId w:val="45"/>
        </w:numPr>
      </w:pPr>
      <w:r>
        <w:t xml:space="preserve">Type </w:t>
      </w:r>
      <w:r w:rsidRPr="005A1DC2">
        <w:rPr>
          <w:b/>
          <w:bCs/>
        </w:rPr>
        <w:t>ipconfig /displaydns</w:t>
      </w:r>
      <w:r w:rsidRPr="005A1DC2">
        <w:t xml:space="preserve"> (Notice the ip addresses of wncc.edu and google.com)</w:t>
      </w:r>
    </w:p>
    <w:p w14:paraId="4201AC7F" w14:textId="6458241A" w:rsidR="005A1DC2" w:rsidRPr="00781967" w:rsidRDefault="005A1DC2" w:rsidP="005A1DC2">
      <w:pPr>
        <w:pStyle w:val="ListParagraph"/>
        <w:numPr>
          <w:ilvl w:val="0"/>
          <w:numId w:val="45"/>
        </w:numPr>
      </w:pPr>
      <w:r>
        <w:rPr>
          <w:b/>
        </w:rPr>
        <w:t>Insert a screenshot:</w:t>
      </w:r>
    </w:p>
    <w:sdt>
      <w:sdtPr>
        <w:rPr>
          <w:rStyle w:val="Red"/>
        </w:rPr>
        <w:id w:val="-1235545028"/>
        <w:placeholder>
          <w:docPart w:val="2EBB2026CE244DA3805F0CF7B0AAF43B"/>
        </w:placeholder>
        <w:showingPlcHdr/>
      </w:sdtPr>
      <w:sdtEndPr>
        <w:rPr>
          <w:rStyle w:val="DefaultParagraphFont"/>
          <w:color w:val="auto"/>
        </w:rPr>
      </w:sdtEndPr>
      <w:sdtContent>
        <w:p w14:paraId="5543683D" w14:textId="77777777" w:rsidR="005A1DC2" w:rsidRDefault="005A1DC2" w:rsidP="005A1DC2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rFonts w:eastAsia="Arial Unicode MS"/>
              <w:color w:val="FF0000"/>
            </w:rPr>
            <w:t>Click or tap here to enter text.</w:t>
          </w:r>
        </w:p>
      </w:sdtContent>
    </w:sdt>
    <w:p w14:paraId="2E4F4854" w14:textId="28802C56" w:rsidR="009A60B4" w:rsidRPr="009A60B4" w:rsidRDefault="009A60B4" w:rsidP="005A1DC2">
      <w:pPr>
        <w:pStyle w:val="ListParagraph"/>
        <w:numPr>
          <w:ilvl w:val="0"/>
          <w:numId w:val="45"/>
        </w:numPr>
      </w:pPr>
      <w:r>
        <w:t xml:space="preserve">Go to </w:t>
      </w:r>
      <w:r w:rsidRPr="004F5DCF">
        <w:rPr>
          <w:b/>
          <w:bCs/>
        </w:rPr>
        <w:t>google.com</w:t>
      </w:r>
    </w:p>
    <w:p w14:paraId="32968746" w14:textId="25C9AFF4" w:rsidR="009F1909" w:rsidRPr="00052ADE" w:rsidRDefault="00F31725" w:rsidP="005A1DC2">
      <w:pPr>
        <w:pStyle w:val="ListParagraph"/>
        <w:numPr>
          <w:ilvl w:val="0"/>
          <w:numId w:val="45"/>
        </w:numPr>
      </w:pPr>
      <w:r w:rsidRPr="00BA65A0">
        <w:rPr>
          <w:b/>
        </w:rPr>
        <w:t>What website appears?</w:t>
      </w:r>
      <w:r w:rsidR="00FE3844">
        <w:rPr>
          <w:b/>
        </w:rPr>
        <w:t xml:space="preserve"> (You should receive an error.)</w:t>
      </w:r>
      <w:r w:rsidR="00AF0ACF">
        <w:rPr>
          <w:b/>
        </w:rPr>
        <w:t xml:space="preserve"> Why did you receive this error?</w:t>
      </w:r>
    </w:p>
    <w:sdt>
      <w:sdtPr>
        <w:rPr>
          <w:rStyle w:val="Red"/>
        </w:rPr>
        <w:id w:val="-788596450"/>
        <w:placeholder>
          <w:docPart w:val="AE5A32788BE74F72A4D15EF8EC9731A6"/>
        </w:placeholder>
        <w:showingPlcHdr/>
      </w:sdtPr>
      <w:sdtEndPr>
        <w:rPr>
          <w:rStyle w:val="DefaultParagraphFont"/>
          <w:color w:val="auto"/>
        </w:rPr>
      </w:sdtEndPr>
      <w:sdtContent>
        <w:p w14:paraId="53D04A37" w14:textId="77777777" w:rsidR="00416715" w:rsidRDefault="00416715" w:rsidP="00416715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rFonts w:eastAsia="Arial Unicode MS"/>
              <w:color w:val="FF0000"/>
            </w:rPr>
            <w:t>Click or tap here to enter text.</w:t>
          </w:r>
        </w:p>
      </w:sdtContent>
    </w:sdt>
    <w:p w14:paraId="71066FC3" w14:textId="0DF43C33" w:rsidR="004F5DCF" w:rsidRPr="004F5DCF" w:rsidRDefault="004F5DCF" w:rsidP="005A1DC2">
      <w:pPr>
        <w:pStyle w:val="ListParagraph"/>
        <w:numPr>
          <w:ilvl w:val="0"/>
          <w:numId w:val="45"/>
        </w:numPr>
        <w:rPr>
          <w:bCs/>
        </w:rPr>
      </w:pPr>
      <w:r w:rsidRPr="004F5DCF">
        <w:rPr>
          <w:bCs/>
        </w:rPr>
        <w:t xml:space="preserve">Go to </w:t>
      </w:r>
      <w:r w:rsidRPr="009156FA">
        <w:rPr>
          <w:b/>
        </w:rPr>
        <w:t xml:space="preserve">wncc.edu </w:t>
      </w:r>
    </w:p>
    <w:p w14:paraId="0289C9C5" w14:textId="134FAEB0" w:rsidR="009156FA" w:rsidRPr="009156FA" w:rsidRDefault="009156FA" w:rsidP="005A1DC2">
      <w:pPr>
        <w:pStyle w:val="ListParagraph"/>
        <w:numPr>
          <w:ilvl w:val="0"/>
          <w:numId w:val="45"/>
        </w:numPr>
      </w:pPr>
      <w:r>
        <w:t xml:space="preserve">Click Advanced </w:t>
      </w:r>
      <w:r>
        <w:sym w:font="Wingdings" w:char="F0E0"/>
      </w:r>
      <w:r>
        <w:t xml:space="preserve"> Go to the web site anyway. </w:t>
      </w:r>
    </w:p>
    <w:p w14:paraId="78BC0C40" w14:textId="6DB637DB" w:rsidR="009F7F24" w:rsidRPr="004F5DCF" w:rsidRDefault="00295954" w:rsidP="005A1DC2">
      <w:pPr>
        <w:pStyle w:val="ListParagraph"/>
        <w:numPr>
          <w:ilvl w:val="0"/>
          <w:numId w:val="45"/>
        </w:numPr>
      </w:pPr>
      <w:r w:rsidRPr="00702237">
        <w:rPr>
          <w:b/>
        </w:rPr>
        <w:t>Paste</w:t>
      </w:r>
      <w:r w:rsidR="009F7F24" w:rsidRPr="00702237">
        <w:rPr>
          <w:b/>
        </w:rPr>
        <w:t xml:space="preserve"> a scree</w:t>
      </w:r>
      <w:r w:rsidR="00AF0ACF">
        <w:rPr>
          <w:b/>
        </w:rPr>
        <w:t>nshot of the resulting web site:</w:t>
      </w:r>
    </w:p>
    <w:sdt>
      <w:sdtPr>
        <w:rPr>
          <w:rStyle w:val="Red"/>
        </w:rPr>
        <w:id w:val="1651711607"/>
        <w:placeholder>
          <w:docPart w:val="A9CB303ED4914C0280EEDCDD89C01ADC"/>
        </w:placeholder>
        <w:showingPlcHdr/>
      </w:sdtPr>
      <w:sdtEndPr>
        <w:rPr>
          <w:rStyle w:val="DefaultParagraphFont"/>
          <w:color w:val="auto"/>
        </w:rPr>
      </w:sdtEndPr>
      <w:sdtContent>
        <w:p w14:paraId="612EDF25" w14:textId="77777777" w:rsidR="00416715" w:rsidRDefault="00416715" w:rsidP="00416715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rFonts w:eastAsia="Arial Unicode MS"/>
              <w:color w:val="FF0000"/>
            </w:rPr>
            <w:t>Click or tap here to enter text.</w:t>
          </w:r>
        </w:p>
      </w:sdtContent>
    </w:sdt>
    <w:p w14:paraId="4266CFA4" w14:textId="38CACD4A" w:rsidR="004F5DCF" w:rsidRPr="004F5DCF" w:rsidRDefault="004F5DCF" w:rsidP="005A1DC2">
      <w:pPr>
        <w:pStyle w:val="ListParagraph"/>
        <w:numPr>
          <w:ilvl w:val="0"/>
          <w:numId w:val="45"/>
        </w:numPr>
      </w:pPr>
      <w:r w:rsidRPr="004F5DCF">
        <w:rPr>
          <w:b/>
          <w:bCs/>
        </w:rPr>
        <w:t>Why is google.com disabled?</w:t>
      </w:r>
    </w:p>
    <w:sdt>
      <w:sdtPr>
        <w:rPr>
          <w:rStyle w:val="Red"/>
        </w:rPr>
        <w:id w:val="604778502"/>
        <w:placeholder>
          <w:docPart w:val="0A92519B538A430486EF27B657272487"/>
        </w:placeholder>
        <w:showingPlcHdr/>
      </w:sdtPr>
      <w:sdtEndPr>
        <w:rPr>
          <w:rStyle w:val="DefaultParagraphFont"/>
          <w:color w:val="auto"/>
        </w:rPr>
      </w:sdtEndPr>
      <w:sdtContent>
        <w:p w14:paraId="4F45DED0" w14:textId="77777777" w:rsidR="004F5DCF" w:rsidRDefault="004F5DCF" w:rsidP="004F5DCF">
          <w:pPr>
            <w:spacing w:line="264" w:lineRule="auto"/>
            <w:rPr>
              <w:rStyle w:val="Red"/>
            </w:rPr>
          </w:pPr>
          <w:r w:rsidRPr="004F5DCF">
            <w:rPr>
              <w:rStyle w:val="PlaceholderText"/>
              <w:rFonts w:eastAsia="Arial Unicode MS"/>
              <w:color w:val="FF0000"/>
            </w:rPr>
            <w:t>Click or tap here to enter text.</w:t>
          </w:r>
        </w:p>
      </w:sdtContent>
    </w:sdt>
    <w:p w14:paraId="5E337DDC" w14:textId="3D09F773" w:rsidR="009F1909" w:rsidRDefault="00F31725" w:rsidP="005A1DC2">
      <w:pPr>
        <w:pStyle w:val="ListParagraph"/>
        <w:numPr>
          <w:ilvl w:val="0"/>
          <w:numId w:val="45"/>
        </w:numPr>
      </w:pPr>
      <w:r>
        <w:t>Return t</w:t>
      </w:r>
      <w:r w:rsidR="00711792">
        <w:t>o the hosts file and remove the</w:t>
      </w:r>
      <w:r>
        <w:t xml:space="preserve"> entry</w:t>
      </w:r>
      <w:r w:rsidR="00711792">
        <w:t xml:space="preserve"> you added</w:t>
      </w:r>
      <w:r>
        <w:t>.</w:t>
      </w:r>
    </w:p>
    <w:p w14:paraId="78703E94" w14:textId="6F0B80A7" w:rsidR="009F1909" w:rsidRDefault="00F31725" w:rsidP="005A1DC2">
      <w:pPr>
        <w:pStyle w:val="ListParagraph"/>
        <w:numPr>
          <w:ilvl w:val="0"/>
          <w:numId w:val="45"/>
        </w:numPr>
      </w:pPr>
      <w:r>
        <w:t xml:space="preserve">Click </w:t>
      </w:r>
      <w:r w:rsidRPr="00711792">
        <w:rPr>
          <w:b/>
        </w:rPr>
        <w:t>File</w:t>
      </w:r>
      <w:r>
        <w:t xml:space="preserve"> </w:t>
      </w:r>
      <w:r w:rsidR="00F42298">
        <w:sym w:font="Wingdings" w:char="F0E0"/>
      </w:r>
      <w:r w:rsidR="00F42298">
        <w:t xml:space="preserve"> </w:t>
      </w:r>
      <w:r w:rsidRPr="00711792">
        <w:rPr>
          <w:b/>
        </w:rPr>
        <w:t>Save</w:t>
      </w:r>
      <w:r>
        <w:t>.</w:t>
      </w:r>
    </w:p>
    <w:p w14:paraId="051DB5EC" w14:textId="77777777" w:rsidR="009545F9" w:rsidRDefault="00F31725" w:rsidP="005A1DC2">
      <w:pPr>
        <w:pStyle w:val="ListParagraph"/>
        <w:numPr>
          <w:ilvl w:val="0"/>
          <w:numId w:val="45"/>
        </w:numPr>
      </w:pPr>
      <w:r>
        <w:t>Close all windows.</w:t>
      </w:r>
    </w:p>
    <w:p w14:paraId="5FD8BF7A" w14:textId="40DB32F6" w:rsidR="00653642" w:rsidRDefault="00653642" w:rsidP="005A1DC2">
      <w:pPr>
        <w:pStyle w:val="ListParagraph"/>
        <w:numPr>
          <w:ilvl w:val="0"/>
          <w:numId w:val="45"/>
        </w:numPr>
      </w:pPr>
      <w:r>
        <w:t>Confirm internet access to google</w:t>
      </w:r>
      <w:r w:rsidR="005E3BB5">
        <w:t>.com</w:t>
      </w:r>
      <w:r w:rsidR="00D42D33">
        <w:t xml:space="preserve"> and wncc.edu</w:t>
      </w:r>
    </w:p>
    <w:p w14:paraId="018B06F3" w14:textId="5F48BD20" w:rsidR="002D15D4" w:rsidRDefault="002D15D4" w:rsidP="0047029E">
      <w:pPr>
        <w:pStyle w:val="Heading2"/>
        <w:tabs>
          <w:tab w:val="center" w:pos="5040"/>
        </w:tabs>
      </w:pPr>
      <w:bookmarkStart w:id="0" w:name="_Hlk167453250"/>
      <w:r>
        <w:t>Assignment Submission</w:t>
      </w:r>
    </w:p>
    <w:p w14:paraId="193693A0" w14:textId="2033E2A8" w:rsidR="00E94DDB" w:rsidRPr="009545F9" w:rsidRDefault="00E94DDB" w:rsidP="00C65549">
      <w:r>
        <w:t>Attach this compl</w:t>
      </w:r>
      <w:r w:rsidR="00A7485E">
        <w:t>eted document to the assignment in Blackboard.</w:t>
      </w:r>
      <w:bookmarkEnd w:id="0"/>
    </w:p>
    <w:sectPr w:rsidR="00E94DDB" w:rsidRPr="009545F9" w:rsidSect="00C3418F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080" w:right="1080" w:bottom="1080" w:left="108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5C8E8" w14:textId="77777777" w:rsidR="00637480" w:rsidRDefault="00637480" w:rsidP="0053080A">
      <w:pPr>
        <w:spacing w:before="0" w:after="0" w:line="240" w:lineRule="auto"/>
      </w:pPr>
      <w:r>
        <w:separator/>
      </w:r>
    </w:p>
  </w:endnote>
  <w:endnote w:type="continuationSeparator" w:id="0">
    <w:p w14:paraId="7AD21EED" w14:textId="77777777" w:rsidR="00637480" w:rsidRDefault="00637480" w:rsidP="005308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96E41" w14:textId="77777777" w:rsidR="00C3418F" w:rsidRDefault="00C3418F">
    <w:pPr>
      <w:pStyle w:val="Footer"/>
    </w:pPr>
  </w:p>
  <w:p w14:paraId="57579851" w14:textId="77777777" w:rsidR="00FE4F3A" w:rsidRDefault="00FE4F3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B0C44" w14:textId="2C61680D" w:rsidR="00FE4F3A" w:rsidRDefault="00D7097D" w:rsidP="006864A5">
    <w:pPr>
      <w:pStyle w:val="Footer"/>
      <w:tabs>
        <w:tab w:val="clear" w:pos="9360"/>
        <w:tab w:val="right" w:pos="10080"/>
      </w:tabs>
      <w:spacing w:before="0"/>
    </w:pPr>
    <w:r>
      <w:t>Hosts File Attack</w:t>
    </w:r>
    <w:r w:rsidR="0053080A" w:rsidRPr="00A87D54">
      <w:tab/>
      <w:t xml:space="preserve">Page </w:t>
    </w:r>
    <w:r w:rsidR="0053080A" w:rsidRPr="00A87D54">
      <w:fldChar w:fldCharType="begin"/>
    </w:r>
    <w:r w:rsidR="0053080A" w:rsidRPr="00A87D54">
      <w:instrText xml:space="preserve"> PAGE </w:instrText>
    </w:r>
    <w:r w:rsidR="0053080A" w:rsidRPr="00A87D54">
      <w:fldChar w:fldCharType="separate"/>
    </w:r>
    <w:r w:rsidR="00C54407">
      <w:rPr>
        <w:noProof/>
      </w:rPr>
      <w:t>2</w:t>
    </w:r>
    <w:r w:rsidR="0053080A" w:rsidRPr="00A87D54">
      <w:fldChar w:fldCharType="end"/>
    </w:r>
    <w:r w:rsidR="0053080A" w:rsidRPr="00A87D54">
      <w:t xml:space="preserve"> of </w:t>
    </w:r>
    <w:fldSimple w:instr=" NUMPAGES ">
      <w:r w:rsidR="00C54407">
        <w:rPr>
          <w:noProof/>
        </w:rPr>
        <w:t>2</w:t>
      </w:r>
    </w:fldSimple>
    <w:r w:rsidR="0053080A" w:rsidRPr="00A87D54">
      <w:tab/>
      <w:t xml:space="preserve">Revised: </w:t>
    </w:r>
    <w:r w:rsidR="008A442F">
      <w:t>06</w:t>
    </w:r>
    <w:r w:rsidR="00A17461">
      <w:t>/</w:t>
    </w:r>
    <w:r w:rsidR="008A442F">
      <w:t>13</w:t>
    </w:r>
    <w:r w:rsidR="002A6FB3">
      <w:t>/20</w:t>
    </w:r>
    <w:r w:rsidR="001A72FF">
      <w:t>2</w:t>
    </w:r>
    <w:r w:rsidR="008A442F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A0E9B" w14:textId="77777777" w:rsidR="00637480" w:rsidRDefault="00637480" w:rsidP="0053080A">
      <w:pPr>
        <w:spacing w:before="0" w:after="0" w:line="240" w:lineRule="auto"/>
      </w:pPr>
      <w:r>
        <w:separator/>
      </w:r>
    </w:p>
  </w:footnote>
  <w:footnote w:type="continuationSeparator" w:id="0">
    <w:p w14:paraId="1599548A" w14:textId="77777777" w:rsidR="00637480" w:rsidRDefault="00637480" w:rsidP="005308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5D974" w14:textId="77777777" w:rsidR="00C3418F" w:rsidRDefault="00C3418F">
    <w:pPr>
      <w:pStyle w:val="Header"/>
    </w:pPr>
  </w:p>
  <w:p w14:paraId="6173EDD6" w14:textId="77777777" w:rsidR="00FE4F3A" w:rsidRDefault="00FE4F3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4323B" w14:textId="77777777" w:rsidR="00C3418F" w:rsidRDefault="00C3418F">
    <w:pPr>
      <w:pStyle w:val="Header"/>
    </w:pPr>
  </w:p>
  <w:p w14:paraId="22C7B968" w14:textId="77777777" w:rsidR="00FE4F3A" w:rsidRDefault="00FE4F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754EB"/>
    <w:multiLevelType w:val="hybridMultilevel"/>
    <w:tmpl w:val="065071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BE67EFC"/>
    <w:multiLevelType w:val="hybridMultilevel"/>
    <w:tmpl w:val="249613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6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A5E61BE"/>
    <w:multiLevelType w:val="hybridMultilevel"/>
    <w:tmpl w:val="0FDC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49B28DF"/>
    <w:multiLevelType w:val="hybridMultilevel"/>
    <w:tmpl w:val="C59EE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3748823">
    <w:abstractNumId w:val="25"/>
  </w:num>
  <w:num w:numId="2" w16cid:durableId="846212790">
    <w:abstractNumId w:val="22"/>
  </w:num>
  <w:num w:numId="3" w16cid:durableId="78521929">
    <w:abstractNumId w:val="32"/>
  </w:num>
  <w:num w:numId="4" w16cid:durableId="1602642610">
    <w:abstractNumId w:val="2"/>
  </w:num>
  <w:num w:numId="5" w16cid:durableId="1482231255">
    <w:abstractNumId w:val="1"/>
  </w:num>
  <w:num w:numId="6" w16cid:durableId="1625113815">
    <w:abstractNumId w:val="19"/>
  </w:num>
  <w:num w:numId="7" w16cid:durableId="1217549032">
    <w:abstractNumId w:val="45"/>
  </w:num>
  <w:num w:numId="8" w16cid:durableId="673802973">
    <w:abstractNumId w:val="13"/>
  </w:num>
  <w:num w:numId="9" w16cid:durableId="435829480">
    <w:abstractNumId w:val="40"/>
  </w:num>
  <w:num w:numId="10" w16cid:durableId="1570117996">
    <w:abstractNumId w:val="14"/>
  </w:num>
  <w:num w:numId="11" w16cid:durableId="1607150604">
    <w:abstractNumId w:val="26"/>
  </w:num>
  <w:num w:numId="12" w16cid:durableId="1056002514">
    <w:abstractNumId w:val="12"/>
  </w:num>
  <w:num w:numId="13" w16cid:durableId="438599513">
    <w:abstractNumId w:val="11"/>
  </w:num>
  <w:num w:numId="14" w16cid:durableId="1838424702">
    <w:abstractNumId w:val="33"/>
  </w:num>
  <w:num w:numId="15" w16cid:durableId="1390375457">
    <w:abstractNumId w:val="0"/>
  </w:num>
  <w:num w:numId="16" w16cid:durableId="1369336101">
    <w:abstractNumId w:val="34"/>
  </w:num>
  <w:num w:numId="17" w16cid:durableId="479157245">
    <w:abstractNumId w:val="37"/>
  </w:num>
  <w:num w:numId="18" w16cid:durableId="1508788025">
    <w:abstractNumId w:val="30"/>
  </w:num>
  <w:num w:numId="19" w16cid:durableId="415127801">
    <w:abstractNumId w:val="27"/>
  </w:num>
  <w:num w:numId="20" w16cid:durableId="54548649">
    <w:abstractNumId w:val="44"/>
  </w:num>
  <w:num w:numId="21" w16cid:durableId="881600138">
    <w:abstractNumId w:val="16"/>
  </w:num>
  <w:num w:numId="22" w16cid:durableId="464590588">
    <w:abstractNumId w:val="18"/>
  </w:num>
  <w:num w:numId="23" w16cid:durableId="1864048755">
    <w:abstractNumId w:val="6"/>
  </w:num>
  <w:num w:numId="24" w16cid:durableId="1266378620">
    <w:abstractNumId w:val="17"/>
  </w:num>
  <w:num w:numId="25" w16cid:durableId="162279087">
    <w:abstractNumId w:val="36"/>
  </w:num>
  <w:num w:numId="26" w16cid:durableId="74937466">
    <w:abstractNumId w:val="41"/>
  </w:num>
  <w:num w:numId="27" w16cid:durableId="1036464334">
    <w:abstractNumId w:val="9"/>
  </w:num>
  <w:num w:numId="28" w16cid:durableId="213153414">
    <w:abstractNumId w:val="43"/>
  </w:num>
  <w:num w:numId="29" w16cid:durableId="1085808172">
    <w:abstractNumId w:val="7"/>
  </w:num>
  <w:num w:numId="30" w16cid:durableId="1599215171">
    <w:abstractNumId w:val="42"/>
  </w:num>
  <w:num w:numId="31" w16cid:durableId="1511722313">
    <w:abstractNumId w:val="23"/>
  </w:num>
  <w:num w:numId="32" w16cid:durableId="327951712">
    <w:abstractNumId w:val="15"/>
  </w:num>
  <w:num w:numId="33" w16cid:durableId="1489861217">
    <w:abstractNumId w:val="8"/>
  </w:num>
  <w:num w:numId="34" w16cid:durableId="1158770546">
    <w:abstractNumId w:val="21"/>
  </w:num>
  <w:num w:numId="35" w16cid:durableId="684477178">
    <w:abstractNumId w:val="31"/>
  </w:num>
  <w:num w:numId="36" w16cid:durableId="648943763">
    <w:abstractNumId w:val="3"/>
  </w:num>
  <w:num w:numId="37" w16cid:durableId="1078165145">
    <w:abstractNumId w:val="39"/>
  </w:num>
  <w:num w:numId="38" w16cid:durableId="1119884446">
    <w:abstractNumId w:val="20"/>
  </w:num>
  <w:num w:numId="39" w16cid:durableId="1237015193">
    <w:abstractNumId w:val="10"/>
  </w:num>
  <w:num w:numId="40" w16cid:durableId="991182271">
    <w:abstractNumId w:val="29"/>
  </w:num>
  <w:num w:numId="41" w16cid:durableId="918904444">
    <w:abstractNumId w:val="4"/>
  </w:num>
  <w:num w:numId="42" w16cid:durableId="388840377">
    <w:abstractNumId w:val="28"/>
  </w:num>
  <w:num w:numId="43" w16cid:durableId="74790906">
    <w:abstractNumId w:val="35"/>
  </w:num>
  <w:num w:numId="44" w16cid:durableId="245916533">
    <w:abstractNumId w:val="5"/>
  </w:num>
  <w:num w:numId="45" w16cid:durableId="378362468">
    <w:abstractNumId w:val="38"/>
  </w:num>
  <w:num w:numId="46" w16cid:durableId="1459490321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linkStyles/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MzMyMzU0NDEDAiUdpeDU4uLM/DyQAqNaAJjSXHEsAAAA"/>
  </w:docVars>
  <w:rsids>
    <w:rsidRoot w:val="00E00C59"/>
    <w:rsid w:val="00002060"/>
    <w:rsid w:val="00002AA0"/>
    <w:rsid w:val="00024C01"/>
    <w:rsid w:val="00043B31"/>
    <w:rsid w:val="00052ADE"/>
    <w:rsid w:val="00075621"/>
    <w:rsid w:val="0008710F"/>
    <w:rsid w:val="000A20E1"/>
    <w:rsid w:val="000A7795"/>
    <w:rsid w:val="000C7681"/>
    <w:rsid w:val="000D5A5D"/>
    <w:rsid w:val="000E59E3"/>
    <w:rsid w:val="000F04BE"/>
    <w:rsid w:val="000F41D7"/>
    <w:rsid w:val="001047E0"/>
    <w:rsid w:val="00134FA3"/>
    <w:rsid w:val="00177B21"/>
    <w:rsid w:val="00197012"/>
    <w:rsid w:val="001A72FF"/>
    <w:rsid w:val="001D7D1F"/>
    <w:rsid w:val="001E40A5"/>
    <w:rsid w:val="00200928"/>
    <w:rsid w:val="00233E52"/>
    <w:rsid w:val="00253BA8"/>
    <w:rsid w:val="002810FB"/>
    <w:rsid w:val="002812CE"/>
    <w:rsid w:val="00295954"/>
    <w:rsid w:val="002A6FB3"/>
    <w:rsid w:val="002D00CC"/>
    <w:rsid w:val="002D15D4"/>
    <w:rsid w:val="002D7AE5"/>
    <w:rsid w:val="002E15A8"/>
    <w:rsid w:val="00331A9B"/>
    <w:rsid w:val="003525A0"/>
    <w:rsid w:val="00416715"/>
    <w:rsid w:val="00421FDF"/>
    <w:rsid w:val="00457DE7"/>
    <w:rsid w:val="0047029E"/>
    <w:rsid w:val="00482F6D"/>
    <w:rsid w:val="00486D5C"/>
    <w:rsid w:val="00493AD4"/>
    <w:rsid w:val="004E1DDF"/>
    <w:rsid w:val="004E6EDA"/>
    <w:rsid w:val="004F2F82"/>
    <w:rsid w:val="004F5DCF"/>
    <w:rsid w:val="005235DB"/>
    <w:rsid w:val="0053080A"/>
    <w:rsid w:val="00532078"/>
    <w:rsid w:val="00543010"/>
    <w:rsid w:val="00544658"/>
    <w:rsid w:val="00546905"/>
    <w:rsid w:val="00575B7D"/>
    <w:rsid w:val="00581982"/>
    <w:rsid w:val="005A1DC2"/>
    <w:rsid w:val="005E3BB5"/>
    <w:rsid w:val="005F198D"/>
    <w:rsid w:val="006149CC"/>
    <w:rsid w:val="00622EFC"/>
    <w:rsid w:val="00623768"/>
    <w:rsid w:val="00637480"/>
    <w:rsid w:val="00637C7A"/>
    <w:rsid w:val="00653642"/>
    <w:rsid w:val="00656205"/>
    <w:rsid w:val="00674017"/>
    <w:rsid w:val="00676B5C"/>
    <w:rsid w:val="006864A5"/>
    <w:rsid w:val="006914C5"/>
    <w:rsid w:val="006C23FC"/>
    <w:rsid w:val="006F79CB"/>
    <w:rsid w:val="00702237"/>
    <w:rsid w:val="007079CB"/>
    <w:rsid w:val="00711792"/>
    <w:rsid w:val="00724899"/>
    <w:rsid w:val="00730F24"/>
    <w:rsid w:val="00742492"/>
    <w:rsid w:val="00750128"/>
    <w:rsid w:val="00781967"/>
    <w:rsid w:val="00861C5E"/>
    <w:rsid w:val="008620F0"/>
    <w:rsid w:val="00871684"/>
    <w:rsid w:val="008A442F"/>
    <w:rsid w:val="008B0515"/>
    <w:rsid w:val="008D0477"/>
    <w:rsid w:val="008E4323"/>
    <w:rsid w:val="008F2F1C"/>
    <w:rsid w:val="009156FA"/>
    <w:rsid w:val="00932E77"/>
    <w:rsid w:val="009545F9"/>
    <w:rsid w:val="00965860"/>
    <w:rsid w:val="00982153"/>
    <w:rsid w:val="00994A77"/>
    <w:rsid w:val="00995211"/>
    <w:rsid w:val="009A60B4"/>
    <w:rsid w:val="009D12B8"/>
    <w:rsid w:val="009E3784"/>
    <w:rsid w:val="009E7614"/>
    <w:rsid w:val="009F1909"/>
    <w:rsid w:val="009F7F24"/>
    <w:rsid w:val="00A03FF3"/>
    <w:rsid w:val="00A17461"/>
    <w:rsid w:val="00A35804"/>
    <w:rsid w:val="00A7485E"/>
    <w:rsid w:val="00A85044"/>
    <w:rsid w:val="00AC4EC0"/>
    <w:rsid w:val="00AC5688"/>
    <w:rsid w:val="00AC6182"/>
    <w:rsid w:val="00AE583F"/>
    <w:rsid w:val="00AF0ACF"/>
    <w:rsid w:val="00B222F5"/>
    <w:rsid w:val="00B36D32"/>
    <w:rsid w:val="00B42F5D"/>
    <w:rsid w:val="00B747FA"/>
    <w:rsid w:val="00B87D06"/>
    <w:rsid w:val="00BA65A0"/>
    <w:rsid w:val="00BC697D"/>
    <w:rsid w:val="00BE247B"/>
    <w:rsid w:val="00BE6E57"/>
    <w:rsid w:val="00C3418F"/>
    <w:rsid w:val="00C54407"/>
    <w:rsid w:val="00C62909"/>
    <w:rsid w:val="00C65549"/>
    <w:rsid w:val="00C808EA"/>
    <w:rsid w:val="00CC77B5"/>
    <w:rsid w:val="00CE1B1B"/>
    <w:rsid w:val="00CE3B86"/>
    <w:rsid w:val="00D00525"/>
    <w:rsid w:val="00D17D83"/>
    <w:rsid w:val="00D22791"/>
    <w:rsid w:val="00D30F78"/>
    <w:rsid w:val="00D35F98"/>
    <w:rsid w:val="00D42D33"/>
    <w:rsid w:val="00D4351B"/>
    <w:rsid w:val="00D55D83"/>
    <w:rsid w:val="00D7097D"/>
    <w:rsid w:val="00D93524"/>
    <w:rsid w:val="00DA0112"/>
    <w:rsid w:val="00DA2BEA"/>
    <w:rsid w:val="00DA5824"/>
    <w:rsid w:val="00DD6FE3"/>
    <w:rsid w:val="00E00C59"/>
    <w:rsid w:val="00E33400"/>
    <w:rsid w:val="00E82582"/>
    <w:rsid w:val="00E94DDB"/>
    <w:rsid w:val="00EB4CA9"/>
    <w:rsid w:val="00ED196F"/>
    <w:rsid w:val="00EF0B3E"/>
    <w:rsid w:val="00EF3530"/>
    <w:rsid w:val="00F31725"/>
    <w:rsid w:val="00F42298"/>
    <w:rsid w:val="00F64524"/>
    <w:rsid w:val="00F94C39"/>
    <w:rsid w:val="00FC6889"/>
    <w:rsid w:val="00FD1967"/>
    <w:rsid w:val="00FD5912"/>
    <w:rsid w:val="00FE3844"/>
    <w:rsid w:val="00FE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553E4052"/>
  <w15:docId w15:val="{B530D1D8-0AB2-43BA-8DAA-4DC1ED96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1FDF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421FDF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21FDF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421FDF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unhideWhenUsed/>
    <w:rsid w:val="00421FD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21FDF"/>
  </w:style>
  <w:style w:type="character" w:customStyle="1" w:styleId="InternetLink">
    <w:name w:val="Internet Link"/>
    <w:basedOn w:val="DefaultParagraphFont"/>
    <w:rsid w:val="00FB68DF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rsid w:val="00ED196F"/>
    <w:pPr>
      <w:keepNext/>
      <w:spacing w:before="240" w:after="120"/>
    </w:pPr>
    <w:rPr>
      <w:rFonts w:ascii="Liberation Sans" w:eastAsia="Microsoft YaHei" w:hAnsi="Liberation Sans" w:cs="Mangal"/>
      <w:b/>
      <w:sz w:val="28"/>
      <w:szCs w:val="28"/>
    </w:rPr>
  </w:style>
  <w:style w:type="paragraph" w:customStyle="1" w:styleId="TextBody">
    <w:name w:val="Text Body"/>
    <w:basedOn w:val="Normal"/>
    <w:pPr>
      <w:spacing w:after="14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421FDF"/>
    <w:pPr>
      <w:ind w:left="720"/>
    </w:pPr>
  </w:style>
  <w:style w:type="character" w:styleId="Hyperlink">
    <w:name w:val="Hyperlink"/>
    <w:rsid w:val="00421FDF"/>
    <w:rPr>
      <w:color w:val="0000FF"/>
      <w:u w:val="single"/>
    </w:rPr>
  </w:style>
  <w:style w:type="character" w:styleId="FollowedHyperlink">
    <w:name w:val="FollowedHyperlink"/>
    <w:rsid w:val="00421FDF"/>
    <w:rPr>
      <w:color w:val="800080"/>
      <w:u w:val="single"/>
    </w:rPr>
  </w:style>
  <w:style w:type="paragraph" w:styleId="Footer">
    <w:name w:val="footer"/>
    <w:basedOn w:val="Normal"/>
    <w:link w:val="FooterChar"/>
    <w:rsid w:val="00421FDF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2812CE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421FDF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2812CE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2812CE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2812CE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812CE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421FDF"/>
    <w:pPr>
      <w:numPr>
        <w:numId w:val="1"/>
      </w:numPr>
    </w:pPr>
  </w:style>
  <w:style w:type="paragraph" w:customStyle="1" w:styleId="Outlinenumbering">
    <w:name w:val="Outline numbering"/>
    <w:basedOn w:val="Normal"/>
    <w:rsid w:val="00421FDF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421FDF"/>
  </w:style>
  <w:style w:type="character" w:styleId="PlaceholderText">
    <w:name w:val="Placeholder Text"/>
    <w:basedOn w:val="DefaultParagraphFont"/>
    <w:uiPriority w:val="99"/>
    <w:semiHidden/>
    <w:rsid w:val="00750128"/>
    <w:rPr>
      <w:color w:val="808080"/>
    </w:rPr>
  </w:style>
  <w:style w:type="character" w:customStyle="1" w:styleId="Red">
    <w:name w:val="Red"/>
    <w:basedOn w:val="DefaultParagraphFont"/>
    <w:uiPriority w:val="1"/>
    <w:rsid w:val="00750128"/>
    <w:rPr>
      <w:color w:va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AC568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21FDF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421FDF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421FDF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421FDF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421FDF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AD7725FE34D4F4899009B256AF97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E3BF2-9E4A-476E-9341-B29886FE344A}"/>
      </w:docPartPr>
      <w:docPartBody>
        <w:p w:rsidR="0031549F" w:rsidRDefault="00697245" w:rsidP="00697245">
          <w:pPr>
            <w:pStyle w:val="4AD7725FE34D4F4899009B256AF97ECE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F889969B2C8A4FCF8785E549176CF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CA4DE-B6B9-4718-A456-FCEABF60D4EB}"/>
      </w:docPartPr>
      <w:docPartBody>
        <w:p w:rsidR="0031549F" w:rsidRDefault="00697245" w:rsidP="00697245">
          <w:pPr>
            <w:pStyle w:val="F889969B2C8A4FCF8785E549176CF066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AE5A32788BE74F72A4D15EF8EC973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39685-25C1-4791-99B3-1797A2ADFB9F}"/>
      </w:docPartPr>
      <w:docPartBody>
        <w:p w:rsidR="0031549F" w:rsidRDefault="00697245" w:rsidP="00697245">
          <w:pPr>
            <w:pStyle w:val="AE5A32788BE74F72A4D15EF8EC9731A6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A9CB303ED4914C0280EEDCDD89C01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CAA57-16AF-4EEB-BC73-7B5CA567200C}"/>
      </w:docPartPr>
      <w:docPartBody>
        <w:p w:rsidR="0031549F" w:rsidRDefault="00697245" w:rsidP="00697245">
          <w:pPr>
            <w:pStyle w:val="A9CB303ED4914C0280EEDCDD89C01ADC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463F61650C1F4570B0C853E29BF85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206FC-1E71-4F8B-ABAC-D70BE9C74C3F}"/>
      </w:docPartPr>
      <w:docPartBody>
        <w:p w:rsidR="0031549F" w:rsidRDefault="00697245" w:rsidP="00697245">
          <w:pPr>
            <w:pStyle w:val="463F61650C1F4570B0C853E29BF85B2E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0A92519B538A430486EF27B657272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B3173-D9D8-4E68-AB65-07FF4662B8DF}"/>
      </w:docPartPr>
      <w:docPartBody>
        <w:p w:rsidR="007E07D6" w:rsidRDefault="008F6EF6" w:rsidP="008F6EF6">
          <w:pPr>
            <w:pStyle w:val="0A92519B538A430486EF27B657272487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2EBB2026CE244DA3805F0CF7B0AAF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53C38-D6FB-41BE-B0C9-0998AC8863F0}"/>
      </w:docPartPr>
      <w:docPartBody>
        <w:p w:rsidR="00D96054" w:rsidRDefault="00D96054" w:rsidP="00D96054">
          <w:pPr>
            <w:pStyle w:val="2EBB2026CE244DA3805F0CF7B0AAF43B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45"/>
    <w:rsid w:val="00002060"/>
    <w:rsid w:val="0031549F"/>
    <w:rsid w:val="005F198D"/>
    <w:rsid w:val="00697245"/>
    <w:rsid w:val="006C23FC"/>
    <w:rsid w:val="007E07D6"/>
    <w:rsid w:val="008F6EF6"/>
    <w:rsid w:val="009D12B8"/>
    <w:rsid w:val="00D9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6054"/>
    <w:rPr>
      <w:color w:val="808080"/>
    </w:rPr>
  </w:style>
  <w:style w:type="paragraph" w:customStyle="1" w:styleId="4AD7725FE34D4F4899009B256AF97ECE">
    <w:name w:val="4AD7725FE34D4F4899009B256AF97ECE"/>
    <w:rsid w:val="00697245"/>
  </w:style>
  <w:style w:type="paragraph" w:customStyle="1" w:styleId="F889969B2C8A4FCF8785E549176CF066">
    <w:name w:val="F889969B2C8A4FCF8785E549176CF066"/>
    <w:rsid w:val="00697245"/>
  </w:style>
  <w:style w:type="paragraph" w:customStyle="1" w:styleId="AE5A32788BE74F72A4D15EF8EC9731A6">
    <w:name w:val="AE5A32788BE74F72A4D15EF8EC9731A6"/>
    <w:rsid w:val="00697245"/>
  </w:style>
  <w:style w:type="paragraph" w:customStyle="1" w:styleId="A9CB303ED4914C0280EEDCDD89C01ADC">
    <w:name w:val="A9CB303ED4914C0280EEDCDD89C01ADC"/>
    <w:rsid w:val="00697245"/>
  </w:style>
  <w:style w:type="paragraph" w:customStyle="1" w:styleId="463F61650C1F4570B0C853E29BF85B2E">
    <w:name w:val="463F61650C1F4570B0C853E29BF85B2E"/>
    <w:rsid w:val="00697245"/>
  </w:style>
  <w:style w:type="paragraph" w:customStyle="1" w:styleId="0A92519B538A430486EF27B657272487">
    <w:name w:val="0A92519B538A430486EF27B657272487"/>
    <w:rsid w:val="008F6EF6"/>
  </w:style>
  <w:style w:type="paragraph" w:customStyle="1" w:styleId="2EBB2026CE244DA3805F0CF7B0AAF43B">
    <w:name w:val="2EBB2026CE244DA3805F0CF7B0AAF43B"/>
    <w:rsid w:val="00D9605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137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Analysis and Design</vt:lpstr>
    </vt:vector>
  </TitlesOfParts>
  <Company>WNCC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Analysis and Design</dc:title>
  <dc:creator>Workstation</dc:creator>
  <cp:lastModifiedBy>William Loring</cp:lastModifiedBy>
  <cp:revision>148</cp:revision>
  <cp:lastPrinted>2025-01-20T00:56:00Z</cp:lastPrinted>
  <dcterms:created xsi:type="dcterms:W3CDTF">2015-06-06T13:45:00Z</dcterms:created>
  <dcterms:modified xsi:type="dcterms:W3CDTF">2025-06-13T21:53:00Z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WNCC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