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AB812B" w14:textId="77777777" w:rsidR="00D07353" w:rsidRDefault="001707E2" w:rsidP="007963C6">
      <w:pPr>
        <w:rPr>
          <w:rFonts w:ascii="Arial" w:eastAsia="Arial Unicode MS" w:hAnsi="Arial"/>
          <w:b/>
          <w:kern w:val="28"/>
          <w:sz w:val="28"/>
          <w:szCs w:val="20"/>
        </w:rPr>
      </w:pPr>
      <w:bookmarkStart w:id="0" w:name="_Hlk494550078"/>
      <w:r>
        <w:rPr>
          <w:rFonts w:ascii="Arial" w:eastAsia="Arial Unicode MS" w:hAnsi="Arial"/>
          <w:b/>
          <w:kern w:val="28"/>
          <w:sz w:val="28"/>
          <w:szCs w:val="20"/>
        </w:rPr>
        <w:t>Encrypting Files</w:t>
      </w:r>
    </w:p>
    <w:bookmarkEnd w:id="0"/>
    <w:p w14:paraId="03872E3C" w14:textId="25563ECE" w:rsidR="00E54ED8" w:rsidRPr="00E54ED8" w:rsidRDefault="00E54ED8" w:rsidP="007963C6">
      <w:r w:rsidRPr="00E54ED8">
        <w:t xml:space="preserve">Time required: </w:t>
      </w:r>
      <w:r w:rsidR="00BE3933">
        <w:t>3</w:t>
      </w:r>
      <w:r>
        <w:t>0</w:t>
      </w:r>
      <w:r w:rsidRPr="00E54ED8">
        <w:t xml:space="preserve"> minutes</w:t>
      </w:r>
    </w:p>
    <w:p w14:paraId="6E0A4811" w14:textId="77777777" w:rsidR="000D21A8" w:rsidRDefault="000D21A8" w:rsidP="000D21A8">
      <w:pPr>
        <w:pStyle w:val="Heading2"/>
      </w:pPr>
      <w:r>
        <w:t>Lab Description</w:t>
      </w:r>
    </w:p>
    <w:p w14:paraId="1B7B9AE8" w14:textId="77777777" w:rsidR="009C1BB8" w:rsidRDefault="00D07353" w:rsidP="00B12083">
      <w:r w:rsidRPr="00D07353">
        <w:t xml:space="preserve">In this project, you </w:t>
      </w:r>
      <w:r w:rsidR="004E57DA">
        <w:t>will compare three</w:t>
      </w:r>
      <w:r w:rsidR="00B12083">
        <w:t xml:space="preserve"> methods of encrypting files</w:t>
      </w:r>
      <w:r w:rsidR="001707E2">
        <w:t>.</w:t>
      </w:r>
    </w:p>
    <w:p w14:paraId="6FF26AF4" w14:textId="77777777" w:rsidR="00761F80" w:rsidRDefault="0008736C" w:rsidP="00761F80">
      <w:pPr>
        <w:pStyle w:val="Heading2"/>
      </w:pPr>
      <w:r w:rsidRPr="0008736C">
        <w:t>Using Microsoft’s Encrypting File System (EFS)</w:t>
      </w:r>
    </w:p>
    <w:p w14:paraId="41FE0714" w14:textId="3D0ADF85" w:rsidR="00CD2DAA" w:rsidRDefault="0008736C" w:rsidP="00B12083">
      <w:r w:rsidRPr="0008736C">
        <w:t>Microsoft’s Encrypting File System (EFS) is a cryptography system for Windows operating systems that uses the Windows NTFS file system. Because EFS is tightly integrated with the file system, file encryption and decryption are transparent to the user. In this project, you turn on and use EFS.</w:t>
      </w:r>
      <w:r w:rsidR="00CD2DAA">
        <w:t xml:space="preserve"> EFS</w:t>
      </w:r>
      <w:r w:rsidR="000256C2">
        <w:t xml:space="preserve"> is easy to use</w:t>
      </w:r>
      <w:r w:rsidR="00CD2DAA">
        <w:t xml:space="preserve">, </w:t>
      </w:r>
      <w:r w:rsidR="000256C2">
        <w:t>but</w:t>
      </w:r>
      <w:r w:rsidR="00CD2DAA">
        <w:t xml:space="preserve"> you can’t transport the encrypted file anywhere, it is an </w:t>
      </w:r>
      <w:r w:rsidR="00215EA6">
        <w:t>in-place</w:t>
      </w:r>
      <w:r w:rsidR="00CD2DAA">
        <w:t xml:space="preserve"> encryption process only.</w:t>
      </w:r>
    </w:p>
    <w:p w14:paraId="652DD50B" w14:textId="17DEF848" w:rsidR="003A556B" w:rsidRDefault="003A556B" w:rsidP="00B12083">
      <w:r w:rsidRPr="003A556B">
        <w:rPr>
          <w:b/>
          <w:bCs/>
        </w:rPr>
        <w:t>NOTE:</w:t>
      </w:r>
      <w:r>
        <w:t xml:space="preserve"> Windows Home does not support the Encrypting File system. If you have </w:t>
      </w:r>
      <w:r w:rsidR="00D76FD6">
        <w:t>W</w:t>
      </w:r>
      <w:r>
        <w:t>indows Home on your computer, use your Windows virtual machine.</w:t>
      </w:r>
    </w:p>
    <w:p w14:paraId="49626E98" w14:textId="1CDD38B4" w:rsidR="007668C3" w:rsidRDefault="007668C3" w:rsidP="00D74591">
      <w:pPr>
        <w:pStyle w:val="ListParagraph"/>
        <w:numPr>
          <w:ilvl w:val="0"/>
          <w:numId w:val="3"/>
        </w:numPr>
      </w:pPr>
      <w:r w:rsidRPr="007668C3">
        <w:t>Create a</w:t>
      </w:r>
      <w:r w:rsidR="00C12901">
        <w:t xml:space="preserve"> Notepad</w:t>
      </w:r>
      <w:r w:rsidRPr="007668C3">
        <w:t xml:space="preserve"> documen</w:t>
      </w:r>
      <w:r w:rsidR="005541DE">
        <w:t xml:space="preserve">t with the phrase: </w:t>
      </w:r>
      <w:r w:rsidR="005541DE" w:rsidRPr="005541DE">
        <w:rPr>
          <w:b/>
        </w:rPr>
        <w:t>Now is the time for all good men to come to the aid of their country</w:t>
      </w:r>
      <w:r w:rsidRPr="005541DE">
        <w:rPr>
          <w:b/>
        </w:rPr>
        <w:t>.</w:t>
      </w:r>
    </w:p>
    <w:p w14:paraId="60399F60" w14:textId="72CEE124" w:rsidR="005541DE" w:rsidRDefault="007668C3" w:rsidP="00D74591">
      <w:pPr>
        <w:pStyle w:val="ListParagraph"/>
        <w:numPr>
          <w:ilvl w:val="0"/>
          <w:numId w:val="3"/>
        </w:numPr>
      </w:pPr>
      <w:r w:rsidRPr="007668C3">
        <w:t xml:space="preserve">Save the document as </w:t>
      </w:r>
      <w:r w:rsidRPr="00DE443C">
        <w:rPr>
          <w:b/>
          <w:bCs/>
        </w:rPr>
        <w:t>Encrypted</w:t>
      </w:r>
    </w:p>
    <w:p w14:paraId="1DA3FDC5" w14:textId="2DBD9590" w:rsidR="000A0F14" w:rsidRDefault="007668C3" w:rsidP="00D74591">
      <w:pPr>
        <w:pStyle w:val="ListParagraph"/>
        <w:numPr>
          <w:ilvl w:val="0"/>
          <w:numId w:val="3"/>
        </w:numPr>
      </w:pPr>
      <w:r w:rsidRPr="007668C3">
        <w:t xml:space="preserve">Save the document again as </w:t>
      </w:r>
      <w:r w:rsidRPr="00DE443C">
        <w:rPr>
          <w:b/>
          <w:bCs/>
        </w:rPr>
        <w:t>Not Encrypted</w:t>
      </w:r>
    </w:p>
    <w:p w14:paraId="374B2484" w14:textId="38A099A7" w:rsidR="00201A7D" w:rsidRDefault="00DE443C" w:rsidP="00D74591">
      <w:pPr>
        <w:pStyle w:val="ListParagraph"/>
        <w:numPr>
          <w:ilvl w:val="0"/>
          <w:numId w:val="3"/>
        </w:numPr>
      </w:pPr>
      <w:r>
        <w:t xml:space="preserve">Go to </w:t>
      </w:r>
      <w:r w:rsidR="007668C3" w:rsidRPr="007668C3">
        <w:t>File Explorer.</w:t>
      </w:r>
    </w:p>
    <w:p w14:paraId="58C4AD66" w14:textId="53F97545" w:rsidR="00CC140F" w:rsidRDefault="007668C3" w:rsidP="00D74591">
      <w:pPr>
        <w:pStyle w:val="ListParagraph"/>
        <w:numPr>
          <w:ilvl w:val="0"/>
          <w:numId w:val="3"/>
        </w:numPr>
      </w:pPr>
      <w:r w:rsidRPr="007668C3">
        <w:t xml:space="preserve">Navigate to the location of </w:t>
      </w:r>
      <w:r w:rsidRPr="00DE443C">
        <w:rPr>
          <w:b/>
          <w:bCs/>
        </w:rPr>
        <w:t>Encrypted</w:t>
      </w:r>
    </w:p>
    <w:p w14:paraId="0C3D0CE8" w14:textId="3654FC70" w:rsidR="005C6CB5" w:rsidRDefault="007668C3" w:rsidP="00D74591">
      <w:pPr>
        <w:pStyle w:val="ListParagraph"/>
        <w:numPr>
          <w:ilvl w:val="0"/>
          <w:numId w:val="3"/>
        </w:numPr>
      </w:pPr>
      <w:r w:rsidRPr="007668C3">
        <w:t>Right-click</w:t>
      </w:r>
      <w:r w:rsidR="005C6CB5">
        <w:t xml:space="preserve"> </w:t>
      </w:r>
      <w:r w:rsidRPr="00DE443C">
        <w:rPr>
          <w:b/>
          <w:bCs/>
        </w:rPr>
        <w:t>Encrypted</w:t>
      </w:r>
    </w:p>
    <w:p w14:paraId="1D24D482" w14:textId="77777777" w:rsidR="00CB7E75" w:rsidRDefault="007668C3" w:rsidP="00D74591">
      <w:pPr>
        <w:pStyle w:val="ListParagraph"/>
        <w:numPr>
          <w:ilvl w:val="0"/>
          <w:numId w:val="3"/>
        </w:numPr>
      </w:pPr>
      <w:r w:rsidRPr="007668C3">
        <w:t>Click</w:t>
      </w:r>
      <w:r w:rsidR="00C500C5">
        <w:t xml:space="preserve"> </w:t>
      </w:r>
      <w:r w:rsidRPr="007668C3">
        <w:t>Properties.</w:t>
      </w:r>
    </w:p>
    <w:p w14:paraId="28F949DB" w14:textId="77777777" w:rsidR="00CB7E75" w:rsidRDefault="007668C3" w:rsidP="00D74591">
      <w:pPr>
        <w:pStyle w:val="ListParagraph"/>
        <w:numPr>
          <w:ilvl w:val="0"/>
          <w:numId w:val="3"/>
        </w:numPr>
      </w:pPr>
      <w:r w:rsidRPr="007668C3">
        <w:t>Click the Advanced button.</w:t>
      </w:r>
    </w:p>
    <w:p w14:paraId="7E932D19" w14:textId="77777777" w:rsidR="00CB7E75" w:rsidRDefault="007668C3" w:rsidP="00D74591">
      <w:pPr>
        <w:pStyle w:val="ListParagraph"/>
        <w:numPr>
          <w:ilvl w:val="0"/>
          <w:numId w:val="3"/>
        </w:numPr>
      </w:pPr>
      <w:r w:rsidRPr="007668C3">
        <w:t>Check the box Encrypt contents to secure data. This document is now protected with EFS. All actions regarding encrypting and decrypting the file are transparent to the user and should not noticeably affect any computer operations.</w:t>
      </w:r>
    </w:p>
    <w:p w14:paraId="6F36106A" w14:textId="77777777" w:rsidR="00CB7E75" w:rsidRPr="00CB7E75" w:rsidRDefault="00CB7E75" w:rsidP="00D74591">
      <w:pPr>
        <w:pStyle w:val="ListParagraph"/>
        <w:numPr>
          <w:ilvl w:val="0"/>
          <w:numId w:val="3"/>
        </w:numPr>
        <w:rPr>
          <w:b/>
        </w:rPr>
      </w:pPr>
      <w:r w:rsidRPr="00CB7E75">
        <w:rPr>
          <w:b/>
        </w:rPr>
        <w:t>Insert a screenshot:</w:t>
      </w:r>
    </w:p>
    <w:sdt>
      <w:sdtPr>
        <w:rPr>
          <w:rStyle w:val="Red"/>
        </w:rPr>
        <w:id w:val="147638029"/>
        <w:placeholder>
          <w:docPart w:val="864568E4625B4561A79721DDFE39EA14"/>
        </w:placeholder>
        <w:showingPlcHdr/>
      </w:sdtPr>
      <w:sdtEndPr>
        <w:rPr>
          <w:rStyle w:val="Red"/>
        </w:rPr>
      </w:sdtEndPr>
      <w:sdtContent>
        <w:p w14:paraId="0820A7ED" w14:textId="77777777" w:rsidR="00A87481" w:rsidRDefault="00A87481" w:rsidP="00A87481">
          <w:pPr>
            <w:spacing w:line="264" w:lineRule="auto"/>
            <w:rPr>
              <w:rStyle w:val="Red"/>
            </w:rPr>
          </w:pPr>
          <w:r>
            <w:rPr>
              <w:rStyle w:val="PlaceholderText"/>
              <w:color w:val="FF0000"/>
            </w:rPr>
            <w:t>Click or tap here to enter text.</w:t>
          </w:r>
        </w:p>
      </w:sdtContent>
    </w:sdt>
    <w:p w14:paraId="67D6D47C" w14:textId="77777777" w:rsidR="00D3727F" w:rsidRDefault="007668C3" w:rsidP="00D74591">
      <w:pPr>
        <w:pStyle w:val="ListParagraph"/>
        <w:numPr>
          <w:ilvl w:val="0"/>
          <w:numId w:val="3"/>
        </w:numPr>
      </w:pPr>
      <w:r w:rsidRPr="007668C3">
        <w:t>Click OK.</w:t>
      </w:r>
    </w:p>
    <w:p w14:paraId="37A28B63" w14:textId="77777777" w:rsidR="00D3727F" w:rsidRDefault="007668C3" w:rsidP="00D74591">
      <w:pPr>
        <w:pStyle w:val="ListParagraph"/>
        <w:numPr>
          <w:ilvl w:val="0"/>
          <w:numId w:val="3"/>
        </w:numPr>
      </w:pPr>
      <w:r w:rsidRPr="007668C3">
        <w:t>Click OK to close the Encrypted Properties dialog box.</w:t>
      </w:r>
    </w:p>
    <w:p w14:paraId="71CA35D8" w14:textId="0CA2517B" w:rsidR="00D3727F" w:rsidRPr="00D3727F" w:rsidRDefault="00C70ADD" w:rsidP="00D74591">
      <w:pPr>
        <w:pStyle w:val="ListParagraph"/>
        <w:numPr>
          <w:ilvl w:val="0"/>
          <w:numId w:val="3"/>
        </w:numPr>
      </w:pPr>
      <w:r>
        <w:lastRenderedPageBreak/>
        <w:t>O</w:t>
      </w:r>
      <w:r w:rsidR="007668C3" w:rsidRPr="007668C3">
        <w:t xml:space="preserve">pen </w:t>
      </w:r>
      <w:r w:rsidR="007668C3" w:rsidRPr="00C70ADD">
        <w:rPr>
          <w:b/>
          <w:bCs/>
        </w:rPr>
        <w:t>Encrypted</w:t>
      </w:r>
      <w:r>
        <w:t xml:space="preserve"> </w:t>
      </w:r>
      <w:r>
        <w:sym w:font="Wingdings" w:char="F0E0"/>
      </w:r>
      <w:r w:rsidR="007668C3" w:rsidRPr="007668C3">
        <w:t xml:space="preserve"> </w:t>
      </w:r>
      <w:r w:rsidR="007668C3" w:rsidRPr="00D3727F">
        <w:rPr>
          <w:b/>
        </w:rPr>
        <w:t>Was there any delay in the operation?</w:t>
      </w:r>
    </w:p>
    <w:sdt>
      <w:sdtPr>
        <w:rPr>
          <w:rStyle w:val="Red"/>
        </w:rPr>
        <w:id w:val="2122249821"/>
        <w:placeholder>
          <w:docPart w:val="42E820C9067F40E6814A8CBA65E1A2BF"/>
        </w:placeholder>
        <w:showingPlcHdr/>
      </w:sdtPr>
      <w:sdtEndPr>
        <w:rPr>
          <w:rStyle w:val="Red"/>
        </w:rPr>
      </w:sdtEndPr>
      <w:sdtContent>
        <w:p w14:paraId="75809A59" w14:textId="77777777" w:rsidR="00143E55" w:rsidRDefault="00143E55" w:rsidP="00143E55">
          <w:pPr>
            <w:spacing w:line="264" w:lineRule="auto"/>
            <w:rPr>
              <w:rStyle w:val="Red"/>
            </w:rPr>
          </w:pPr>
          <w:r>
            <w:rPr>
              <w:rStyle w:val="PlaceholderText"/>
              <w:color w:val="FF0000"/>
            </w:rPr>
            <w:t>Click or tap here to enter text.</w:t>
          </w:r>
        </w:p>
      </w:sdtContent>
    </w:sdt>
    <w:p w14:paraId="61AE4456" w14:textId="2D4401CF" w:rsidR="00B136B1" w:rsidRPr="00B136B1" w:rsidRDefault="007668C3" w:rsidP="00D74591">
      <w:pPr>
        <w:pStyle w:val="ListParagraph"/>
        <w:numPr>
          <w:ilvl w:val="0"/>
          <w:numId w:val="3"/>
        </w:numPr>
      </w:pPr>
      <w:r w:rsidRPr="007668C3">
        <w:t xml:space="preserve">Now open </w:t>
      </w:r>
      <w:r w:rsidRPr="00C70ADD">
        <w:rPr>
          <w:b/>
          <w:bCs/>
        </w:rPr>
        <w:t>Not Encrypted</w:t>
      </w:r>
      <w:r w:rsidR="00C70ADD">
        <w:t xml:space="preserve"> </w:t>
      </w:r>
      <w:r w:rsidR="00C70ADD">
        <w:sym w:font="Wingdings" w:char="F0E0"/>
      </w:r>
      <w:r w:rsidRPr="007668C3">
        <w:t xml:space="preserve"> </w:t>
      </w:r>
      <w:r w:rsidRPr="00B136B1">
        <w:rPr>
          <w:b/>
        </w:rPr>
        <w:t>Was it any faster or slower?</w:t>
      </w:r>
    </w:p>
    <w:p w14:paraId="758088C1" w14:textId="5C411B76" w:rsidR="004D7884" w:rsidRDefault="007668C3" w:rsidP="00D74591">
      <w:pPr>
        <w:pStyle w:val="ListParagraph"/>
        <w:numPr>
          <w:ilvl w:val="0"/>
          <w:numId w:val="3"/>
        </w:numPr>
      </w:pPr>
      <w:r w:rsidRPr="007668C3">
        <w:t xml:space="preserve">Retain these two documents for use in the next </w:t>
      </w:r>
      <w:r w:rsidR="00813B72">
        <w:t xml:space="preserve">part of this </w:t>
      </w:r>
      <w:r w:rsidRPr="007668C3">
        <w:t>project. Close Word.</w:t>
      </w:r>
    </w:p>
    <w:p w14:paraId="17D1DD9C" w14:textId="77777777" w:rsidR="004D7884" w:rsidRDefault="007668C3" w:rsidP="004D7884">
      <w:pPr>
        <w:pStyle w:val="Heading2"/>
      </w:pPr>
      <w:r w:rsidRPr="007668C3">
        <w:t xml:space="preserve">Using </w:t>
      </w:r>
      <w:r w:rsidR="00D778D4">
        <w:t>7-Zip</w:t>
      </w:r>
    </w:p>
    <w:p w14:paraId="692F5D25" w14:textId="77777777" w:rsidR="002A31DE" w:rsidRDefault="007668C3" w:rsidP="004D7884">
      <w:r w:rsidRPr="007668C3">
        <w:t>Third-party software applications can be downloaded to protect files</w:t>
      </w:r>
      <w:r w:rsidR="0008736C" w:rsidRPr="0008736C">
        <w:t xml:space="preserve"> </w:t>
      </w:r>
      <w:r w:rsidR="004D7884">
        <w:t xml:space="preserve">with cryptography. </w:t>
      </w:r>
      <w:r w:rsidR="00D778D4">
        <w:t xml:space="preserve">7-Zip </w:t>
      </w:r>
      <w:r w:rsidR="00435D7E">
        <w:t xml:space="preserve">is free and </w:t>
      </w:r>
      <w:r w:rsidR="00D778D4">
        <w:t>can create and extract compressed files. It can also</w:t>
      </w:r>
      <w:r w:rsidR="001E30EF">
        <w:t xml:space="preserve"> encrypt files that can be decrypted somewhere else.</w:t>
      </w:r>
    </w:p>
    <w:p w14:paraId="59154C7A" w14:textId="77777777" w:rsidR="004D7884" w:rsidRDefault="00F50957" w:rsidP="00D74591">
      <w:pPr>
        <w:pStyle w:val="ListParagraph"/>
        <w:numPr>
          <w:ilvl w:val="0"/>
          <w:numId w:val="4"/>
        </w:numPr>
      </w:pPr>
      <w:r>
        <w:t>Go to</w:t>
      </w:r>
      <w:r w:rsidR="007076DB">
        <w:t xml:space="preserve"> </w:t>
      </w:r>
      <w:hyperlink r:id="rId7" w:history="1">
        <w:r w:rsidR="001D0C70" w:rsidRPr="00F71626">
          <w:rPr>
            <w:rStyle w:val="Hyperlink"/>
          </w:rPr>
          <w:t>www.7-zip.org</w:t>
        </w:r>
      </w:hyperlink>
      <w:r w:rsidR="007076DB">
        <w:t xml:space="preserve"> </w:t>
      </w:r>
      <w:r w:rsidR="00A36000">
        <w:t xml:space="preserve">Download </w:t>
      </w:r>
      <w:r w:rsidR="001D0C70">
        <w:t xml:space="preserve">and install </w:t>
      </w:r>
      <w:r w:rsidR="00A36000">
        <w:t>the latest stable release.</w:t>
      </w:r>
    </w:p>
    <w:p w14:paraId="2123BDB6" w14:textId="47B9B382" w:rsidR="009023DE" w:rsidRDefault="000466A6" w:rsidP="00D74591">
      <w:pPr>
        <w:pStyle w:val="ListParagraph"/>
        <w:numPr>
          <w:ilvl w:val="0"/>
          <w:numId w:val="4"/>
        </w:numPr>
      </w:pPr>
      <w:r>
        <w:t xml:space="preserve">In File Explorer, </w:t>
      </w:r>
      <w:r w:rsidR="000711FB" w:rsidRPr="00185BAD">
        <w:t>Right Click</w:t>
      </w:r>
      <w:r w:rsidR="009023DE" w:rsidRPr="00185BAD">
        <w:t xml:space="preserve"> </w:t>
      </w:r>
      <w:r w:rsidR="009023DE" w:rsidRPr="00185BAD">
        <w:rPr>
          <w:b/>
        </w:rPr>
        <w:t>Encrypted</w:t>
      </w:r>
      <w:r w:rsidR="008547D1">
        <w:rPr>
          <w:b/>
        </w:rPr>
        <w:t xml:space="preserve"> </w:t>
      </w:r>
      <w:r w:rsidR="008547D1" w:rsidRPr="008547D1">
        <w:rPr>
          <w:b/>
        </w:rPr>
        <w:sym w:font="Wingdings" w:char="F0E0"/>
      </w:r>
      <w:r w:rsidR="009023DE">
        <w:t xml:space="preserve"> </w:t>
      </w:r>
      <w:r w:rsidR="00380E0D">
        <w:t xml:space="preserve">More Options </w:t>
      </w:r>
      <w:r w:rsidR="00380E0D">
        <w:sym w:font="Wingdings" w:char="F0E0"/>
      </w:r>
      <w:r w:rsidR="00A60120">
        <w:t xml:space="preserve"> </w:t>
      </w:r>
      <w:r w:rsidR="009023DE">
        <w:t xml:space="preserve">Click </w:t>
      </w:r>
      <w:r w:rsidR="009023DE" w:rsidRPr="00185BAD">
        <w:rPr>
          <w:b/>
        </w:rPr>
        <w:t>z-Zip</w:t>
      </w:r>
      <w:r w:rsidR="009023DE">
        <w:t xml:space="preserve">, Click </w:t>
      </w:r>
      <w:r w:rsidR="009023DE" w:rsidRPr="00185BAD">
        <w:rPr>
          <w:b/>
        </w:rPr>
        <w:t>Add to Archive</w:t>
      </w:r>
      <w:r w:rsidR="009023DE">
        <w:t>.</w:t>
      </w:r>
    </w:p>
    <w:p w14:paraId="7331BD57" w14:textId="77777777" w:rsidR="001D0C70" w:rsidRDefault="00DC658B" w:rsidP="00D74591">
      <w:pPr>
        <w:pStyle w:val="ListParagraph"/>
        <w:numPr>
          <w:ilvl w:val="0"/>
          <w:numId w:val="4"/>
        </w:numPr>
      </w:pPr>
      <w:r>
        <w:t>Leave</w:t>
      </w:r>
      <w:r w:rsidR="00D043F5">
        <w:t xml:space="preserve"> 7z</w:t>
      </w:r>
      <w:r w:rsidR="009023DE">
        <w:t xml:space="preserve"> as the archive format.</w:t>
      </w:r>
    </w:p>
    <w:p w14:paraId="5639A4B8" w14:textId="77777777" w:rsidR="00482A49" w:rsidRDefault="00482A49" w:rsidP="00D74591">
      <w:pPr>
        <w:pStyle w:val="ListParagraph"/>
        <w:numPr>
          <w:ilvl w:val="0"/>
          <w:numId w:val="4"/>
        </w:numPr>
      </w:pPr>
      <w:r>
        <w:t xml:space="preserve">Enter </w:t>
      </w:r>
      <w:r w:rsidRPr="00043BFA">
        <w:rPr>
          <w:b/>
        </w:rPr>
        <w:t>cyber123</w:t>
      </w:r>
      <w:r>
        <w:t xml:space="preserve"> as the encryption password. Click OK to compress and encrypt the file.</w:t>
      </w:r>
    </w:p>
    <w:p w14:paraId="7C711942" w14:textId="77777777" w:rsidR="00D043F5" w:rsidRDefault="00D043F5" w:rsidP="00D74591">
      <w:pPr>
        <w:pStyle w:val="ListParagraph"/>
        <w:numPr>
          <w:ilvl w:val="0"/>
          <w:numId w:val="4"/>
        </w:numPr>
      </w:pPr>
      <w:r>
        <w:t>Email the</w:t>
      </w:r>
      <w:r w:rsidR="00BB7FEC">
        <w:t xml:space="preserve"> encrypted and compressed</w:t>
      </w:r>
      <w:r>
        <w:t xml:space="preserve"> </w:t>
      </w:r>
      <w:r w:rsidR="00BB7FEC" w:rsidRPr="00A25815">
        <w:rPr>
          <w:b/>
        </w:rPr>
        <w:t>Encrypted.7z</w:t>
      </w:r>
      <w:r w:rsidR="00BB7FEC">
        <w:t xml:space="preserve"> </w:t>
      </w:r>
      <w:r>
        <w:t xml:space="preserve">file </w:t>
      </w:r>
      <w:r w:rsidR="005C0558">
        <w:t xml:space="preserve">(not the original document) </w:t>
      </w:r>
      <w:r>
        <w:t>to your instructor for instructions to complete the assignment.</w:t>
      </w:r>
    </w:p>
    <w:sectPr w:rsidR="00D043F5" w:rsidSect="00D7459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CD515B" w14:textId="77777777" w:rsidR="00CD3D2F" w:rsidRDefault="00CD3D2F" w:rsidP="00CD3D2F">
      <w:pPr>
        <w:spacing w:before="0" w:after="0" w:line="240" w:lineRule="auto"/>
      </w:pPr>
      <w:r>
        <w:separator/>
      </w:r>
    </w:p>
  </w:endnote>
  <w:endnote w:type="continuationSeparator" w:id="0">
    <w:p w14:paraId="1335E7E9" w14:textId="77777777" w:rsidR="00CD3D2F" w:rsidRDefault="00CD3D2F" w:rsidP="00CD3D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6FD00D" w14:textId="77777777" w:rsidR="000970D3" w:rsidRDefault="00097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0947D6" w14:textId="1F310CC2" w:rsidR="00CD3D2F" w:rsidRDefault="00772E22" w:rsidP="00CD3D2F">
    <w:pPr>
      <w:pStyle w:val="Footer"/>
      <w:tabs>
        <w:tab w:val="center" w:pos="5040"/>
        <w:tab w:val="right" w:pos="10080"/>
      </w:tabs>
    </w:pPr>
    <w:r>
      <w:t>Encrypting Files</w:t>
    </w:r>
    <w:r w:rsidR="00CD3D2F" w:rsidRPr="00A87D54">
      <w:tab/>
      <w:t xml:space="preserve">Page </w:t>
    </w:r>
    <w:r w:rsidR="00CD3D2F" w:rsidRPr="00A87D54">
      <w:fldChar w:fldCharType="begin"/>
    </w:r>
    <w:r w:rsidR="00CD3D2F" w:rsidRPr="00A87D54">
      <w:instrText xml:space="preserve"> PAGE </w:instrText>
    </w:r>
    <w:r w:rsidR="00CD3D2F" w:rsidRPr="00A87D54">
      <w:fldChar w:fldCharType="separate"/>
    </w:r>
    <w:r w:rsidR="00893A73">
      <w:rPr>
        <w:noProof/>
      </w:rPr>
      <w:t>3</w:t>
    </w:r>
    <w:r w:rsidR="00CD3D2F" w:rsidRPr="00A87D54">
      <w:fldChar w:fldCharType="end"/>
    </w:r>
    <w:r w:rsidR="00CD3D2F" w:rsidRPr="00A87D54">
      <w:t xml:space="preserve"> of </w:t>
    </w:r>
    <w:fldSimple w:instr=" NUMPAGES ">
      <w:r w:rsidR="00893A73">
        <w:rPr>
          <w:noProof/>
        </w:rPr>
        <w:t>3</w:t>
      </w:r>
    </w:fldSimple>
    <w:r w:rsidR="00CD3D2F" w:rsidRPr="00A87D54">
      <w:tab/>
      <w:t xml:space="preserve">Revised: </w:t>
    </w:r>
    <w:r w:rsidR="00C30A44">
      <w:t>0</w:t>
    </w:r>
    <w:r w:rsidR="000970D3">
      <w:t>6</w:t>
    </w:r>
    <w:r w:rsidR="009E24D9">
      <w:t>/</w:t>
    </w:r>
    <w:r w:rsidR="000970D3">
      <w:t>07</w:t>
    </w:r>
    <w:r w:rsidR="009E24D9">
      <w:t>/20</w:t>
    </w:r>
    <w:r w:rsidR="00C30A44">
      <w:t>2</w:t>
    </w:r>
    <w:r w:rsidR="000970D3">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31F07" w14:textId="77777777" w:rsidR="000970D3" w:rsidRDefault="00097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F47945" w14:textId="77777777" w:rsidR="00CD3D2F" w:rsidRDefault="00CD3D2F" w:rsidP="00CD3D2F">
      <w:pPr>
        <w:spacing w:before="0" w:after="0" w:line="240" w:lineRule="auto"/>
      </w:pPr>
      <w:r>
        <w:separator/>
      </w:r>
    </w:p>
  </w:footnote>
  <w:footnote w:type="continuationSeparator" w:id="0">
    <w:p w14:paraId="3E0A74BC" w14:textId="77777777" w:rsidR="00CD3D2F" w:rsidRDefault="00CD3D2F" w:rsidP="00CD3D2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0EE43E" w14:textId="77777777" w:rsidR="000970D3" w:rsidRDefault="000970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837C7" w14:textId="77777777" w:rsidR="000970D3" w:rsidRDefault="000970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AB94E4" w14:textId="77777777" w:rsidR="000970D3" w:rsidRDefault="00097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030F"/>
    <w:multiLevelType w:val="hybridMultilevel"/>
    <w:tmpl w:val="E78A58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4AB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5E141C0"/>
    <w:multiLevelType w:val="hybridMultilevel"/>
    <w:tmpl w:val="32426A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26D26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16B2578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18AA66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93A75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A277F5A"/>
    <w:multiLevelType w:val="hybridMultilevel"/>
    <w:tmpl w:val="C3648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66373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0E35E7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4F6348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5666F6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26954B4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28CD0B7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C1F4AF4"/>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2FD37C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37114E3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3FCA7B8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4103484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B45C2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47DF68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480B1EA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496D27F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496F6BD2"/>
    <w:multiLevelType w:val="multilevel"/>
    <w:tmpl w:val="FFE47BFC"/>
    <w:lvl w:ilvl="0">
      <w:start w:val="1"/>
      <w:numFmt w:val="decimal"/>
      <w:pStyle w:val="Outlinenumbering"/>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850B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4C371070"/>
    <w:multiLevelType w:val="multilevel"/>
    <w:tmpl w:val="E910B2A0"/>
    <w:lvl w:ilvl="0">
      <w:start w:val="1"/>
      <w:numFmt w:val="decimal"/>
      <w:pStyle w:val="NumberedHeading2"/>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26" w15:restartNumberingAfterBreak="0">
    <w:nsid w:val="4C411C4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50FE60A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71D3BF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584A455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5CE16E34"/>
    <w:multiLevelType w:val="hybridMultilevel"/>
    <w:tmpl w:val="0B12333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62080D0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6CB47B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134223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71E76868"/>
    <w:multiLevelType w:val="hybridMultilevel"/>
    <w:tmpl w:val="43C8D3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B4082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3C176B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7419358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76A26C8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75B37E6"/>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7B054AF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BD2089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E62425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3" w15:restartNumberingAfterBreak="0">
    <w:nsid w:val="7ED5764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15:restartNumberingAfterBreak="0">
    <w:nsid w:val="7F0F27EC"/>
    <w:multiLevelType w:val="hybridMultilevel"/>
    <w:tmpl w:val="C83074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178861622">
    <w:abstractNumId w:val="25"/>
  </w:num>
  <w:num w:numId="2" w16cid:durableId="1301232244">
    <w:abstractNumId w:val="23"/>
  </w:num>
  <w:num w:numId="3" w16cid:durableId="775254716">
    <w:abstractNumId w:val="7"/>
  </w:num>
  <w:num w:numId="4" w16cid:durableId="955722608">
    <w:abstractNumId w:val="0"/>
  </w:num>
  <w:num w:numId="5" w16cid:durableId="1529441105">
    <w:abstractNumId w:val="34"/>
  </w:num>
  <w:num w:numId="6" w16cid:durableId="1695110163">
    <w:abstractNumId w:val="2"/>
  </w:num>
  <w:num w:numId="7" w16cid:durableId="209850245">
    <w:abstractNumId w:val="20"/>
  </w:num>
  <w:num w:numId="8" w16cid:durableId="317000519">
    <w:abstractNumId w:val="44"/>
  </w:num>
  <w:num w:numId="9" w16cid:durableId="1183282061">
    <w:abstractNumId w:val="14"/>
  </w:num>
  <w:num w:numId="10" w16cid:durableId="1158613414">
    <w:abstractNumId w:val="39"/>
  </w:num>
  <w:num w:numId="11" w16cid:durableId="1494297833">
    <w:abstractNumId w:val="15"/>
  </w:num>
  <w:num w:numId="12" w16cid:durableId="286590041">
    <w:abstractNumId w:val="26"/>
  </w:num>
  <w:num w:numId="13" w16cid:durableId="1876194295">
    <w:abstractNumId w:val="13"/>
  </w:num>
  <w:num w:numId="14" w16cid:durableId="529608413">
    <w:abstractNumId w:val="12"/>
  </w:num>
  <w:num w:numId="15" w16cid:durableId="182787551">
    <w:abstractNumId w:val="32"/>
  </w:num>
  <w:num w:numId="16" w16cid:durableId="823938794">
    <w:abstractNumId w:val="1"/>
  </w:num>
  <w:num w:numId="17" w16cid:durableId="737284659">
    <w:abstractNumId w:val="33"/>
  </w:num>
  <w:num w:numId="18" w16cid:durableId="1382245300">
    <w:abstractNumId w:val="37"/>
  </w:num>
  <w:num w:numId="19" w16cid:durableId="698968065">
    <w:abstractNumId w:val="30"/>
  </w:num>
  <w:num w:numId="20" w16cid:durableId="970785349">
    <w:abstractNumId w:val="27"/>
  </w:num>
  <w:num w:numId="21" w16cid:durableId="1268541552">
    <w:abstractNumId w:val="43"/>
  </w:num>
  <w:num w:numId="22" w16cid:durableId="1349526235">
    <w:abstractNumId w:val="17"/>
  </w:num>
  <w:num w:numId="23" w16cid:durableId="1517306233">
    <w:abstractNumId w:val="19"/>
  </w:num>
  <w:num w:numId="24" w16cid:durableId="1593783">
    <w:abstractNumId w:val="6"/>
  </w:num>
  <w:num w:numId="25" w16cid:durableId="490491641">
    <w:abstractNumId w:val="18"/>
  </w:num>
  <w:num w:numId="26" w16cid:durableId="1591085874">
    <w:abstractNumId w:val="36"/>
  </w:num>
  <w:num w:numId="27" w16cid:durableId="600843940">
    <w:abstractNumId w:val="40"/>
  </w:num>
  <w:num w:numId="28" w16cid:durableId="610672931">
    <w:abstractNumId w:val="10"/>
  </w:num>
  <w:num w:numId="29" w16cid:durableId="2040275757">
    <w:abstractNumId w:val="42"/>
  </w:num>
  <w:num w:numId="30" w16cid:durableId="735015188">
    <w:abstractNumId w:val="8"/>
  </w:num>
  <w:num w:numId="31" w16cid:durableId="1342901958">
    <w:abstractNumId w:val="41"/>
  </w:num>
  <w:num w:numId="32" w16cid:durableId="1790852851">
    <w:abstractNumId w:val="24"/>
  </w:num>
  <w:num w:numId="33" w16cid:durableId="812528205">
    <w:abstractNumId w:val="16"/>
  </w:num>
  <w:num w:numId="34" w16cid:durableId="1832021175">
    <w:abstractNumId w:val="9"/>
  </w:num>
  <w:num w:numId="35" w16cid:durableId="123277751">
    <w:abstractNumId w:val="22"/>
  </w:num>
  <w:num w:numId="36" w16cid:durableId="1298727764">
    <w:abstractNumId w:val="31"/>
  </w:num>
  <w:num w:numId="37" w16cid:durableId="1586264344">
    <w:abstractNumId w:val="3"/>
  </w:num>
  <w:num w:numId="38" w16cid:durableId="1687488049">
    <w:abstractNumId w:val="38"/>
  </w:num>
  <w:num w:numId="39" w16cid:durableId="813646226">
    <w:abstractNumId w:val="21"/>
  </w:num>
  <w:num w:numId="40" w16cid:durableId="1250894188">
    <w:abstractNumId w:val="11"/>
  </w:num>
  <w:num w:numId="41" w16cid:durableId="1379159760">
    <w:abstractNumId w:val="29"/>
  </w:num>
  <w:num w:numId="42" w16cid:durableId="1086196621">
    <w:abstractNumId w:val="4"/>
  </w:num>
  <w:num w:numId="43" w16cid:durableId="1645157401">
    <w:abstractNumId w:val="28"/>
  </w:num>
  <w:num w:numId="44" w16cid:durableId="616982334">
    <w:abstractNumId w:val="35"/>
  </w:num>
  <w:num w:numId="45" w16cid:durableId="15607239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US" w:vendorID="64" w:dllVersion="0" w:nlCheck="1" w:checkStyle="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rSwNLC0sDQ1MjAztTBV0lEKTi0uzszPAykwqgUA0hEmiywAAAA="/>
  </w:docVars>
  <w:rsids>
    <w:rsidRoot w:val="00911152"/>
    <w:rsid w:val="0000013C"/>
    <w:rsid w:val="00005263"/>
    <w:rsid w:val="000256C2"/>
    <w:rsid w:val="000266D6"/>
    <w:rsid w:val="00027149"/>
    <w:rsid w:val="000328D2"/>
    <w:rsid w:val="00043BFA"/>
    <w:rsid w:val="000466A6"/>
    <w:rsid w:val="00047CC1"/>
    <w:rsid w:val="00050F76"/>
    <w:rsid w:val="0005140C"/>
    <w:rsid w:val="00062638"/>
    <w:rsid w:val="0006687F"/>
    <w:rsid w:val="0006785B"/>
    <w:rsid w:val="000711FB"/>
    <w:rsid w:val="000732BE"/>
    <w:rsid w:val="0008181E"/>
    <w:rsid w:val="0008736C"/>
    <w:rsid w:val="0009061C"/>
    <w:rsid w:val="000970D3"/>
    <w:rsid w:val="000A0F14"/>
    <w:rsid w:val="000A15EC"/>
    <w:rsid w:val="000A1D39"/>
    <w:rsid w:val="000A5909"/>
    <w:rsid w:val="000B5915"/>
    <w:rsid w:val="000B5EB8"/>
    <w:rsid w:val="000D21A8"/>
    <w:rsid w:val="000D5EE0"/>
    <w:rsid w:val="000E23D6"/>
    <w:rsid w:val="000E3243"/>
    <w:rsid w:val="000F003F"/>
    <w:rsid w:val="0010025E"/>
    <w:rsid w:val="001167BE"/>
    <w:rsid w:val="001201F5"/>
    <w:rsid w:val="0012759D"/>
    <w:rsid w:val="00143E55"/>
    <w:rsid w:val="00151E53"/>
    <w:rsid w:val="00154826"/>
    <w:rsid w:val="001649EC"/>
    <w:rsid w:val="001707E2"/>
    <w:rsid w:val="00175A09"/>
    <w:rsid w:val="0018079A"/>
    <w:rsid w:val="00183A88"/>
    <w:rsid w:val="00185BAD"/>
    <w:rsid w:val="00186E9F"/>
    <w:rsid w:val="001900BB"/>
    <w:rsid w:val="001906C3"/>
    <w:rsid w:val="00195CCD"/>
    <w:rsid w:val="00195DDB"/>
    <w:rsid w:val="00197CFA"/>
    <w:rsid w:val="001B312A"/>
    <w:rsid w:val="001B3BE6"/>
    <w:rsid w:val="001D0C70"/>
    <w:rsid w:val="001D753C"/>
    <w:rsid w:val="001E087A"/>
    <w:rsid w:val="001E30EF"/>
    <w:rsid w:val="001E7702"/>
    <w:rsid w:val="001F0945"/>
    <w:rsid w:val="001F1121"/>
    <w:rsid w:val="00201A7D"/>
    <w:rsid w:val="00203127"/>
    <w:rsid w:val="00213A95"/>
    <w:rsid w:val="00215EA6"/>
    <w:rsid w:val="00217872"/>
    <w:rsid w:val="002212EB"/>
    <w:rsid w:val="00222A3B"/>
    <w:rsid w:val="00224A0E"/>
    <w:rsid w:val="0023055D"/>
    <w:rsid w:val="00232AEA"/>
    <w:rsid w:val="00240755"/>
    <w:rsid w:val="00242218"/>
    <w:rsid w:val="0024441A"/>
    <w:rsid w:val="00250FE6"/>
    <w:rsid w:val="00251C6A"/>
    <w:rsid w:val="002551B9"/>
    <w:rsid w:val="00265774"/>
    <w:rsid w:val="002675CA"/>
    <w:rsid w:val="00275EB2"/>
    <w:rsid w:val="0027696D"/>
    <w:rsid w:val="00282754"/>
    <w:rsid w:val="00282ABB"/>
    <w:rsid w:val="00292435"/>
    <w:rsid w:val="00297288"/>
    <w:rsid w:val="002A31DE"/>
    <w:rsid w:val="002A382C"/>
    <w:rsid w:val="002A40CB"/>
    <w:rsid w:val="002A5800"/>
    <w:rsid w:val="002B58B4"/>
    <w:rsid w:val="002B691A"/>
    <w:rsid w:val="002C4B30"/>
    <w:rsid w:val="002D5E04"/>
    <w:rsid w:val="002D7C70"/>
    <w:rsid w:val="002E690A"/>
    <w:rsid w:val="002E6B38"/>
    <w:rsid w:val="002F07E8"/>
    <w:rsid w:val="002F5D16"/>
    <w:rsid w:val="003109BF"/>
    <w:rsid w:val="00311876"/>
    <w:rsid w:val="00312829"/>
    <w:rsid w:val="003168F8"/>
    <w:rsid w:val="00317602"/>
    <w:rsid w:val="00323372"/>
    <w:rsid w:val="003372C5"/>
    <w:rsid w:val="00341321"/>
    <w:rsid w:val="00342C05"/>
    <w:rsid w:val="00346066"/>
    <w:rsid w:val="003518E4"/>
    <w:rsid w:val="00352563"/>
    <w:rsid w:val="00355354"/>
    <w:rsid w:val="00364D85"/>
    <w:rsid w:val="00365645"/>
    <w:rsid w:val="00371E4C"/>
    <w:rsid w:val="00373DDC"/>
    <w:rsid w:val="00380E0D"/>
    <w:rsid w:val="00383BE6"/>
    <w:rsid w:val="00383D2E"/>
    <w:rsid w:val="00384629"/>
    <w:rsid w:val="00387EF8"/>
    <w:rsid w:val="003959BA"/>
    <w:rsid w:val="00397891"/>
    <w:rsid w:val="003A556B"/>
    <w:rsid w:val="003B2541"/>
    <w:rsid w:val="003B28E1"/>
    <w:rsid w:val="003B6004"/>
    <w:rsid w:val="003C23F5"/>
    <w:rsid w:val="003C4983"/>
    <w:rsid w:val="003D103F"/>
    <w:rsid w:val="003E3C01"/>
    <w:rsid w:val="003E3F1D"/>
    <w:rsid w:val="003E6CB8"/>
    <w:rsid w:val="003F2E81"/>
    <w:rsid w:val="00400BDE"/>
    <w:rsid w:val="004026BB"/>
    <w:rsid w:val="00403126"/>
    <w:rsid w:val="00405A7F"/>
    <w:rsid w:val="004229F2"/>
    <w:rsid w:val="0042511F"/>
    <w:rsid w:val="00430280"/>
    <w:rsid w:val="00431E4C"/>
    <w:rsid w:val="00434B79"/>
    <w:rsid w:val="00435D7E"/>
    <w:rsid w:val="00440049"/>
    <w:rsid w:val="00444492"/>
    <w:rsid w:val="004446EF"/>
    <w:rsid w:val="00446948"/>
    <w:rsid w:val="00465054"/>
    <w:rsid w:val="00466041"/>
    <w:rsid w:val="00477B55"/>
    <w:rsid w:val="0048103C"/>
    <w:rsid w:val="00482A49"/>
    <w:rsid w:val="004905BC"/>
    <w:rsid w:val="00490907"/>
    <w:rsid w:val="004A37D5"/>
    <w:rsid w:val="004A5C35"/>
    <w:rsid w:val="004A72C0"/>
    <w:rsid w:val="004B6DA3"/>
    <w:rsid w:val="004C3533"/>
    <w:rsid w:val="004C3C5F"/>
    <w:rsid w:val="004C7279"/>
    <w:rsid w:val="004D2FAB"/>
    <w:rsid w:val="004D34FD"/>
    <w:rsid w:val="004D48AE"/>
    <w:rsid w:val="004D60D6"/>
    <w:rsid w:val="004D7884"/>
    <w:rsid w:val="004E5398"/>
    <w:rsid w:val="004E57DA"/>
    <w:rsid w:val="004F0CF6"/>
    <w:rsid w:val="00502D78"/>
    <w:rsid w:val="005052FA"/>
    <w:rsid w:val="00512D2B"/>
    <w:rsid w:val="005158E8"/>
    <w:rsid w:val="00517B55"/>
    <w:rsid w:val="00520AAE"/>
    <w:rsid w:val="00535472"/>
    <w:rsid w:val="00537625"/>
    <w:rsid w:val="005541DE"/>
    <w:rsid w:val="0056398D"/>
    <w:rsid w:val="00590ED4"/>
    <w:rsid w:val="00593AFA"/>
    <w:rsid w:val="00594B9F"/>
    <w:rsid w:val="005A0D4E"/>
    <w:rsid w:val="005A13A2"/>
    <w:rsid w:val="005B4303"/>
    <w:rsid w:val="005C0558"/>
    <w:rsid w:val="005C2DD8"/>
    <w:rsid w:val="005C6CB5"/>
    <w:rsid w:val="005D09DA"/>
    <w:rsid w:val="005D1C1B"/>
    <w:rsid w:val="005D5A8C"/>
    <w:rsid w:val="005D77AD"/>
    <w:rsid w:val="005E0A1C"/>
    <w:rsid w:val="005E7127"/>
    <w:rsid w:val="005F0B30"/>
    <w:rsid w:val="00601BCD"/>
    <w:rsid w:val="006065B9"/>
    <w:rsid w:val="00607D52"/>
    <w:rsid w:val="0061094A"/>
    <w:rsid w:val="00621BFC"/>
    <w:rsid w:val="00644F7F"/>
    <w:rsid w:val="006458D3"/>
    <w:rsid w:val="0065591A"/>
    <w:rsid w:val="00660C3A"/>
    <w:rsid w:val="00661BCC"/>
    <w:rsid w:val="00663E27"/>
    <w:rsid w:val="00664731"/>
    <w:rsid w:val="00664DFF"/>
    <w:rsid w:val="00665463"/>
    <w:rsid w:val="00673A73"/>
    <w:rsid w:val="006771E3"/>
    <w:rsid w:val="00680ADA"/>
    <w:rsid w:val="0068377A"/>
    <w:rsid w:val="00683B8E"/>
    <w:rsid w:val="00690D3D"/>
    <w:rsid w:val="00691AA2"/>
    <w:rsid w:val="00692780"/>
    <w:rsid w:val="00694457"/>
    <w:rsid w:val="006A2F70"/>
    <w:rsid w:val="006A45D9"/>
    <w:rsid w:val="006A5069"/>
    <w:rsid w:val="006B210A"/>
    <w:rsid w:val="006C0D7C"/>
    <w:rsid w:val="006C78CB"/>
    <w:rsid w:val="006D2AA1"/>
    <w:rsid w:val="006D7352"/>
    <w:rsid w:val="006F25B3"/>
    <w:rsid w:val="0070115C"/>
    <w:rsid w:val="007076DB"/>
    <w:rsid w:val="00712496"/>
    <w:rsid w:val="00713BF5"/>
    <w:rsid w:val="00717B64"/>
    <w:rsid w:val="00721809"/>
    <w:rsid w:val="007234D0"/>
    <w:rsid w:val="00723625"/>
    <w:rsid w:val="00725E4F"/>
    <w:rsid w:val="007360A7"/>
    <w:rsid w:val="00747481"/>
    <w:rsid w:val="0075010E"/>
    <w:rsid w:val="00761F80"/>
    <w:rsid w:val="007668C3"/>
    <w:rsid w:val="007722BF"/>
    <w:rsid w:val="00772E22"/>
    <w:rsid w:val="007772DF"/>
    <w:rsid w:val="00782EF4"/>
    <w:rsid w:val="00783863"/>
    <w:rsid w:val="0078424D"/>
    <w:rsid w:val="00787C4F"/>
    <w:rsid w:val="007963C6"/>
    <w:rsid w:val="00797FE0"/>
    <w:rsid w:val="007A2E90"/>
    <w:rsid w:val="007A7039"/>
    <w:rsid w:val="007B1761"/>
    <w:rsid w:val="007C0078"/>
    <w:rsid w:val="007C3310"/>
    <w:rsid w:val="007D0D2C"/>
    <w:rsid w:val="007E0D8E"/>
    <w:rsid w:val="007E113F"/>
    <w:rsid w:val="007E4845"/>
    <w:rsid w:val="007E4F43"/>
    <w:rsid w:val="007E6612"/>
    <w:rsid w:val="007E727B"/>
    <w:rsid w:val="007F1793"/>
    <w:rsid w:val="007F6A2B"/>
    <w:rsid w:val="007F6D7B"/>
    <w:rsid w:val="0080099F"/>
    <w:rsid w:val="00813B72"/>
    <w:rsid w:val="00814377"/>
    <w:rsid w:val="00817846"/>
    <w:rsid w:val="00820DF8"/>
    <w:rsid w:val="008238F9"/>
    <w:rsid w:val="00827303"/>
    <w:rsid w:val="00833212"/>
    <w:rsid w:val="00834201"/>
    <w:rsid w:val="00837028"/>
    <w:rsid w:val="00842B62"/>
    <w:rsid w:val="00844860"/>
    <w:rsid w:val="00853471"/>
    <w:rsid w:val="00853C37"/>
    <w:rsid w:val="008547D1"/>
    <w:rsid w:val="00860BF3"/>
    <w:rsid w:val="00863427"/>
    <w:rsid w:val="0086400D"/>
    <w:rsid w:val="008707A2"/>
    <w:rsid w:val="00875AA9"/>
    <w:rsid w:val="00877139"/>
    <w:rsid w:val="0089250C"/>
    <w:rsid w:val="00893A73"/>
    <w:rsid w:val="008A6C26"/>
    <w:rsid w:val="008B6985"/>
    <w:rsid w:val="008C7CBD"/>
    <w:rsid w:val="008D0B01"/>
    <w:rsid w:val="008D27F0"/>
    <w:rsid w:val="008E300D"/>
    <w:rsid w:val="008F1808"/>
    <w:rsid w:val="008F5DFA"/>
    <w:rsid w:val="009023DE"/>
    <w:rsid w:val="00911152"/>
    <w:rsid w:val="009126CD"/>
    <w:rsid w:val="00913733"/>
    <w:rsid w:val="00917940"/>
    <w:rsid w:val="00922350"/>
    <w:rsid w:val="00922B9C"/>
    <w:rsid w:val="009359D1"/>
    <w:rsid w:val="00937F64"/>
    <w:rsid w:val="00945593"/>
    <w:rsid w:val="00952FD4"/>
    <w:rsid w:val="00954325"/>
    <w:rsid w:val="00956709"/>
    <w:rsid w:val="009567B9"/>
    <w:rsid w:val="009574BE"/>
    <w:rsid w:val="009610B2"/>
    <w:rsid w:val="009624D3"/>
    <w:rsid w:val="00972191"/>
    <w:rsid w:val="00981D53"/>
    <w:rsid w:val="00991D5B"/>
    <w:rsid w:val="009A0E60"/>
    <w:rsid w:val="009A498B"/>
    <w:rsid w:val="009A6FE6"/>
    <w:rsid w:val="009B1F44"/>
    <w:rsid w:val="009B4C51"/>
    <w:rsid w:val="009B5062"/>
    <w:rsid w:val="009C1BB8"/>
    <w:rsid w:val="009C5781"/>
    <w:rsid w:val="009C6DAE"/>
    <w:rsid w:val="009D3EBC"/>
    <w:rsid w:val="009E24D9"/>
    <w:rsid w:val="009E4F95"/>
    <w:rsid w:val="009E68BC"/>
    <w:rsid w:val="009F2E11"/>
    <w:rsid w:val="009F7A8A"/>
    <w:rsid w:val="00A06356"/>
    <w:rsid w:val="00A2556E"/>
    <w:rsid w:val="00A25815"/>
    <w:rsid w:val="00A314E0"/>
    <w:rsid w:val="00A34721"/>
    <w:rsid w:val="00A36000"/>
    <w:rsid w:val="00A36CF1"/>
    <w:rsid w:val="00A42BFF"/>
    <w:rsid w:val="00A42CBE"/>
    <w:rsid w:val="00A445E7"/>
    <w:rsid w:val="00A44AEC"/>
    <w:rsid w:val="00A5238E"/>
    <w:rsid w:val="00A52F25"/>
    <w:rsid w:val="00A60120"/>
    <w:rsid w:val="00A611A2"/>
    <w:rsid w:val="00A71F0C"/>
    <w:rsid w:val="00A75BC8"/>
    <w:rsid w:val="00A7624D"/>
    <w:rsid w:val="00A81A83"/>
    <w:rsid w:val="00A83168"/>
    <w:rsid w:val="00A85C84"/>
    <w:rsid w:val="00A87481"/>
    <w:rsid w:val="00A976A7"/>
    <w:rsid w:val="00AA1859"/>
    <w:rsid w:val="00AB0073"/>
    <w:rsid w:val="00AB148C"/>
    <w:rsid w:val="00AC5A4B"/>
    <w:rsid w:val="00AD041C"/>
    <w:rsid w:val="00AD0626"/>
    <w:rsid w:val="00AD6F68"/>
    <w:rsid w:val="00AE1936"/>
    <w:rsid w:val="00AE6DF9"/>
    <w:rsid w:val="00AF0707"/>
    <w:rsid w:val="00AF19DE"/>
    <w:rsid w:val="00AF606A"/>
    <w:rsid w:val="00B016AD"/>
    <w:rsid w:val="00B02DC7"/>
    <w:rsid w:val="00B03F2D"/>
    <w:rsid w:val="00B12083"/>
    <w:rsid w:val="00B136B1"/>
    <w:rsid w:val="00B17599"/>
    <w:rsid w:val="00B21674"/>
    <w:rsid w:val="00B53A5D"/>
    <w:rsid w:val="00B56AC6"/>
    <w:rsid w:val="00B56D51"/>
    <w:rsid w:val="00B73071"/>
    <w:rsid w:val="00B73657"/>
    <w:rsid w:val="00B74FE8"/>
    <w:rsid w:val="00B75EDD"/>
    <w:rsid w:val="00B777D4"/>
    <w:rsid w:val="00B80288"/>
    <w:rsid w:val="00B853B6"/>
    <w:rsid w:val="00BA3BF7"/>
    <w:rsid w:val="00BA52EE"/>
    <w:rsid w:val="00BB32D2"/>
    <w:rsid w:val="00BB37DA"/>
    <w:rsid w:val="00BB6C31"/>
    <w:rsid w:val="00BB7FEC"/>
    <w:rsid w:val="00BC0800"/>
    <w:rsid w:val="00BE0582"/>
    <w:rsid w:val="00BE3933"/>
    <w:rsid w:val="00BF34F0"/>
    <w:rsid w:val="00C12901"/>
    <w:rsid w:val="00C14AD5"/>
    <w:rsid w:val="00C2167C"/>
    <w:rsid w:val="00C30A44"/>
    <w:rsid w:val="00C30AD5"/>
    <w:rsid w:val="00C3262D"/>
    <w:rsid w:val="00C4267D"/>
    <w:rsid w:val="00C43560"/>
    <w:rsid w:val="00C500C5"/>
    <w:rsid w:val="00C54847"/>
    <w:rsid w:val="00C55FF6"/>
    <w:rsid w:val="00C5716C"/>
    <w:rsid w:val="00C600DC"/>
    <w:rsid w:val="00C6586A"/>
    <w:rsid w:val="00C659F5"/>
    <w:rsid w:val="00C70118"/>
    <w:rsid w:val="00C70ADD"/>
    <w:rsid w:val="00C70AFD"/>
    <w:rsid w:val="00C80BAD"/>
    <w:rsid w:val="00C93632"/>
    <w:rsid w:val="00C9521F"/>
    <w:rsid w:val="00C96020"/>
    <w:rsid w:val="00C978DC"/>
    <w:rsid w:val="00CA7F7E"/>
    <w:rsid w:val="00CB382B"/>
    <w:rsid w:val="00CB7B4F"/>
    <w:rsid w:val="00CB7E75"/>
    <w:rsid w:val="00CC0192"/>
    <w:rsid w:val="00CC140F"/>
    <w:rsid w:val="00CC2A09"/>
    <w:rsid w:val="00CD2DAA"/>
    <w:rsid w:val="00CD3D2F"/>
    <w:rsid w:val="00CD7701"/>
    <w:rsid w:val="00CD7FA6"/>
    <w:rsid w:val="00CE3B5C"/>
    <w:rsid w:val="00CE6909"/>
    <w:rsid w:val="00CF7CCE"/>
    <w:rsid w:val="00D03016"/>
    <w:rsid w:val="00D043F5"/>
    <w:rsid w:val="00D06C41"/>
    <w:rsid w:val="00D07353"/>
    <w:rsid w:val="00D14441"/>
    <w:rsid w:val="00D15D1F"/>
    <w:rsid w:val="00D171F9"/>
    <w:rsid w:val="00D215F1"/>
    <w:rsid w:val="00D2240A"/>
    <w:rsid w:val="00D227CE"/>
    <w:rsid w:val="00D2411F"/>
    <w:rsid w:val="00D248E6"/>
    <w:rsid w:val="00D30840"/>
    <w:rsid w:val="00D30CFC"/>
    <w:rsid w:val="00D33B4C"/>
    <w:rsid w:val="00D35AC7"/>
    <w:rsid w:val="00D36F34"/>
    <w:rsid w:val="00D37141"/>
    <w:rsid w:val="00D3727F"/>
    <w:rsid w:val="00D37B12"/>
    <w:rsid w:val="00D41A00"/>
    <w:rsid w:val="00D4583C"/>
    <w:rsid w:val="00D66020"/>
    <w:rsid w:val="00D72110"/>
    <w:rsid w:val="00D74591"/>
    <w:rsid w:val="00D76FD6"/>
    <w:rsid w:val="00D778D4"/>
    <w:rsid w:val="00D8674B"/>
    <w:rsid w:val="00D925EA"/>
    <w:rsid w:val="00D97768"/>
    <w:rsid w:val="00DA3685"/>
    <w:rsid w:val="00DA3A23"/>
    <w:rsid w:val="00DB260A"/>
    <w:rsid w:val="00DB6295"/>
    <w:rsid w:val="00DC5D83"/>
    <w:rsid w:val="00DC658B"/>
    <w:rsid w:val="00DD2D5C"/>
    <w:rsid w:val="00DD60EB"/>
    <w:rsid w:val="00DE0AC1"/>
    <w:rsid w:val="00DE443C"/>
    <w:rsid w:val="00E03967"/>
    <w:rsid w:val="00E17EA3"/>
    <w:rsid w:val="00E21C11"/>
    <w:rsid w:val="00E40B52"/>
    <w:rsid w:val="00E425FA"/>
    <w:rsid w:val="00E53B55"/>
    <w:rsid w:val="00E54ED8"/>
    <w:rsid w:val="00E55BDC"/>
    <w:rsid w:val="00E607A8"/>
    <w:rsid w:val="00E66BC7"/>
    <w:rsid w:val="00E67D8E"/>
    <w:rsid w:val="00E73A37"/>
    <w:rsid w:val="00E76747"/>
    <w:rsid w:val="00E81411"/>
    <w:rsid w:val="00E93B59"/>
    <w:rsid w:val="00E94B93"/>
    <w:rsid w:val="00EA07B8"/>
    <w:rsid w:val="00EB189E"/>
    <w:rsid w:val="00EB5E01"/>
    <w:rsid w:val="00EB6D76"/>
    <w:rsid w:val="00EB7075"/>
    <w:rsid w:val="00EC3DB6"/>
    <w:rsid w:val="00ED089C"/>
    <w:rsid w:val="00ED7BE5"/>
    <w:rsid w:val="00EE0286"/>
    <w:rsid w:val="00F23356"/>
    <w:rsid w:val="00F24279"/>
    <w:rsid w:val="00F3420F"/>
    <w:rsid w:val="00F44341"/>
    <w:rsid w:val="00F460F5"/>
    <w:rsid w:val="00F47C54"/>
    <w:rsid w:val="00F50957"/>
    <w:rsid w:val="00F51285"/>
    <w:rsid w:val="00F513F2"/>
    <w:rsid w:val="00F67737"/>
    <w:rsid w:val="00F70BB8"/>
    <w:rsid w:val="00F809D6"/>
    <w:rsid w:val="00FA25FB"/>
    <w:rsid w:val="00FA5148"/>
    <w:rsid w:val="00FA6A1C"/>
    <w:rsid w:val="00FB27E5"/>
    <w:rsid w:val="00FB5F7E"/>
    <w:rsid w:val="00FC5A18"/>
    <w:rsid w:val="00FD35F2"/>
    <w:rsid w:val="00FE600B"/>
    <w:rsid w:val="00FF1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8913"/>
    <o:shapelayout v:ext="edit">
      <o:idmap v:ext="edit" data="1"/>
    </o:shapelayout>
  </w:shapeDefaults>
  <w:decimalSymbol w:val="."/>
  <w:listSeparator w:val=","/>
  <w14:docId w14:val="4E06A0C2"/>
  <w15:chartTrackingRefBased/>
  <w15:docId w15:val="{513D948E-DF43-418A-A846-09DC570EB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Strong" w:qFormat="1"/>
    <w:lsdException w:name="Emphasis" w:semiHidden="1" w:qFormat="1"/>
    <w:lsdException w:name="HTML Preformatted" w:semiHidden="1" w:unhideWhenUsed="1"/>
    <w:lsdException w:name="HTML Variable" w:semiHidden="1" w:unhideWhenUsed="1"/>
    <w:lsdException w:name="Normal Table"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02DC7"/>
    <w:pPr>
      <w:spacing w:before="160" w:after="80" w:line="336" w:lineRule="auto"/>
    </w:pPr>
    <w:rPr>
      <w:rFonts w:ascii="Verdana" w:hAnsi="Verdana"/>
      <w:szCs w:val="24"/>
    </w:rPr>
  </w:style>
  <w:style w:type="paragraph" w:styleId="Heading1">
    <w:name w:val="heading 1"/>
    <w:basedOn w:val="Normal"/>
    <w:next w:val="Normal"/>
    <w:link w:val="Heading1Char"/>
    <w:qFormat/>
    <w:rsid w:val="00B02DC7"/>
    <w:pPr>
      <w:keepNext/>
      <w:spacing w:before="400" w:after="200" w:line="240" w:lineRule="auto"/>
      <w:outlineLvl w:val="0"/>
    </w:pPr>
    <w:rPr>
      <w:rFonts w:ascii="Arial" w:eastAsia="Arial Unicode MS" w:hAnsi="Arial"/>
      <w:b/>
      <w:kern w:val="28"/>
      <w:sz w:val="28"/>
      <w:szCs w:val="20"/>
    </w:rPr>
  </w:style>
  <w:style w:type="paragraph" w:styleId="Heading2">
    <w:name w:val="heading 2"/>
    <w:basedOn w:val="Normal"/>
    <w:next w:val="Normal"/>
    <w:link w:val="Heading2Char"/>
    <w:qFormat/>
    <w:rsid w:val="00B02DC7"/>
    <w:pPr>
      <w:keepNext/>
      <w:pBdr>
        <w:top w:val="single" w:sz="8" w:space="1" w:color="auto"/>
      </w:pBdr>
      <w:spacing w:before="320" w:after="160" w:line="240" w:lineRule="auto"/>
      <w:outlineLvl w:val="1"/>
    </w:pPr>
    <w:rPr>
      <w:rFonts w:ascii="Arial" w:hAnsi="Arial" w:cs="Arial"/>
      <w:b/>
      <w:bCs/>
      <w:iCs/>
      <w:sz w:val="24"/>
      <w:szCs w:val="28"/>
    </w:rPr>
  </w:style>
  <w:style w:type="paragraph" w:styleId="Heading3">
    <w:name w:val="heading 3"/>
    <w:basedOn w:val="Normal"/>
    <w:next w:val="Normal"/>
    <w:qFormat/>
    <w:rsid w:val="00B02DC7"/>
    <w:pPr>
      <w:keepNext/>
      <w:autoSpaceDE w:val="0"/>
      <w:autoSpaceDN w:val="0"/>
      <w:adjustRightInd w:val="0"/>
      <w:spacing w:line="240" w:lineRule="auto"/>
      <w:outlineLvl w:val="2"/>
    </w:pPr>
    <w:rPr>
      <w:rFonts w:ascii="Arial" w:hAnsi="Arial"/>
      <w:b/>
      <w:bCs/>
      <w:sz w:val="22"/>
    </w:rPr>
  </w:style>
  <w:style w:type="character" w:default="1" w:styleId="DefaultParagraphFont">
    <w:name w:val="Default Paragraph Font"/>
    <w:uiPriority w:val="1"/>
    <w:semiHidden/>
    <w:unhideWhenUsed/>
    <w:rsid w:val="00B02DC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02DC7"/>
  </w:style>
  <w:style w:type="table" w:styleId="TableGrid">
    <w:name w:val="Table Grid"/>
    <w:basedOn w:val="TableNormal"/>
    <w:rsid w:val="003118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02DC7"/>
    <w:pPr>
      <w:ind w:left="720"/>
    </w:pPr>
  </w:style>
  <w:style w:type="character" w:styleId="FollowedHyperlink">
    <w:name w:val="FollowedHyperlink"/>
    <w:rsid w:val="00B02DC7"/>
    <w:rPr>
      <w:color w:val="800080"/>
      <w:u w:val="single"/>
    </w:rPr>
  </w:style>
  <w:style w:type="paragraph" w:styleId="Footer">
    <w:name w:val="footer"/>
    <w:basedOn w:val="Normal"/>
    <w:link w:val="FooterChar"/>
    <w:rsid w:val="00B02DC7"/>
    <w:pPr>
      <w:pBdr>
        <w:top w:val="single" w:sz="4" w:space="1" w:color="auto"/>
      </w:pBdr>
      <w:tabs>
        <w:tab w:val="center" w:pos="4680"/>
        <w:tab w:val="right" w:pos="9360"/>
      </w:tabs>
      <w:spacing w:before="120" w:after="0" w:line="240" w:lineRule="auto"/>
    </w:pPr>
    <w:rPr>
      <w:sz w:val="16"/>
    </w:rPr>
  </w:style>
  <w:style w:type="character" w:customStyle="1" w:styleId="FooterChar">
    <w:name w:val="Footer Char"/>
    <w:basedOn w:val="DefaultParagraphFont"/>
    <w:link w:val="Footer"/>
    <w:rsid w:val="00CF7CCE"/>
    <w:rPr>
      <w:rFonts w:ascii="Verdana" w:hAnsi="Verdana"/>
      <w:sz w:val="16"/>
      <w:szCs w:val="24"/>
    </w:rPr>
  </w:style>
  <w:style w:type="paragraph" w:styleId="Header">
    <w:name w:val="header"/>
    <w:basedOn w:val="Normal"/>
    <w:link w:val="HeaderChar"/>
    <w:rsid w:val="00B02DC7"/>
    <w:pPr>
      <w:tabs>
        <w:tab w:val="left" w:pos="5040"/>
        <w:tab w:val="left" w:pos="9720"/>
      </w:tabs>
    </w:pPr>
    <w:rPr>
      <w:sz w:val="16"/>
    </w:rPr>
  </w:style>
  <w:style w:type="character" w:customStyle="1" w:styleId="HeaderChar">
    <w:name w:val="Header Char"/>
    <w:basedOn w:val="DefaultParagraphFont"/>
    <w:link w:val="Header"/>
    <w:rsid w:val="00CF7CCE"/>
    <w:rPr>
      <w:rFonts w:ascii="Verdana" w:hAnsi="Verdana"/>
      <w:sz w:val="16"/>
      <w:szCs w:val="24"/>
    </w:rPr>
  </w:style>
  <w:style w:type="character" w:customStyle="1" w:styleId="Heading1Char">
    <w:name w:val="Heading 1 Char"/>
    <w:basedOn w:val="DefaultParagraphFont"/>
    <w:link w:val="Heading1"/>
    <w:rsid w:val="00CF7CCE"/>
    <w:rPr>
      <w:rFonts w:ascii="Arial" w:eastAsia="Arial Unicode MS" w:hAnsi="Arial"/>
      <w:b/>
      <w:kern w:val="28"/>
      <w:sz w:val="28"/>
    </w:rPr>
  </w:style>
  <w:style w:type="character" w:customStyle="1" w:styleId="Heading2Char">
    <w:name w:val="Heading 2 Char"/>
    <w:basedOn w:val="DefaultParagraphFont"/>
    <w:link w:val="Heading2"/>
    <w:rsid w:val="00CF7CCE"/>
    <w:rPr>
      <w:rFonts w:ascii="Arial" w:hAnsi="Arial" w:cs="Arial"/>
      <w:b/>
      <w:bCs/>
      <w:iCs/>
      <w:sz w:val="24"/>
      <w:szCs w:val="28"/>
    </w:rPr>
  </w:style>
  <w:style w:type="character" w:styleId="Hyperlink">
    <w:name w:val="Hyperlink"/>
    <w:rsid w:val="00B02DC7"/>
    <w:rPr>
      <w:color w:val="0000FF"/>
      <w:u w:val="single"/>
    </w:rPr>
  </w:style>
  <w:style w:type="paragraph" w:customStyle="1" w:styleId="NumberedHeading2">
    <w:name w:val="Numbered Heading 2"/>
    <w:basedOn w:val="Normal"/>
    <w:rsid w:val="00B02DC7"/>
    <w:pPr>
      <w:numPr>
        <w:numId w:val="1"/>
      </w:numPr>
    </w:pPr>
  </w:style>
  <w:style w:type="paragraph" w:customStyle="1" w:styleId="Outlinenumbering">
    <w:name w:val="Outline numbering"/>
    <w:basedOn w:val="Normal"/>
    <w:rsid w:val="00B02DC7"/>
    <w:pPr>
      <w:numPr>
        <w:numId w:val="2"/>
      </w:numPr>
      <w:tabs>
        <w:tab w:val="clear" w:pos="360"/>
        <w:tab w:val="num" w:pos="720"/>
      </w:tabs>
      <w:ind w:left="720"/>
    </w:pPr>
    <w:rPr>
      <w:szCs w:val="20"/>
    </w:rPr>
  </w:style>
  <w:style w:type="character" w:styleId="PageNumber">
    <w:name w:val="page number"/>
    <w:basedOn w:val="DefaultParagraphFont"/>
    <w:rsid w:val="00B02DC7"/>
  </w:style>
  <w:style w:type="character" w:styleId="UnresolvedMention">
    <w:name w:val="Unresolved Mention"/>
    <w:basedOn w:val="DefaultParagraphFont"/>
    <w:uiPriority w:val="99"/>
    <w:semiHidden/>
    <w:unhideWhenUsed/>
    <w:rsid w:val="00B853B6"/>
    <w:rPr>
      <w:color w:val="808080"/>
      <w:shd w:val="clear" w:color="auto" w:fill="E6E6E6"/>
    </w:rPr>
  </w:style>
  <w:style w:type="character" w:styleId="PlaceholderText">
    <w:name w:val="Placeholder Text"/>
    <w:basedOn w:val="DefaultParagraphFont"/>
    <w:uiPriority w:val="99"/>
    <w:semiHidden/>
    <w:rsid w:val="00A87481"/>
    <w:rPr>
      <w:color w:val="808080"/>
    </w:rPr>
  </w:style>
  <w:style w:type="character" w:customStyle="1" w:styleId="Red">
    <w:name w:val="Red"/>
    <w:basedOn w:val="DefaultParagraphFont"/>
    <w:uiPriority w:val="1"/>
    <w:rsid w:val="00A87481"/>
    <w:rPr>
      <w:color w:val="FF0000"/>
    </w:rPr>
  </w:style>
  <w:style w:type="paragraph" w:styleId="TOCHeading">
    <w:name w:val="TOC Heading"/>
    <w:basedOn w:val="Heading1"/>
    <w:next w:val="Normal"/>
    <w:uiPriority w:val="39"/>
    <w:unhideWhenUsed/>
    <w:qFormat/>
    <w:rsid w:val="00B02DC7"/>
    <w:pPr>
      <w:keepLines/>
      <w:spacing w:after="0" w:line="259" w:lineRule="auto"/>
      <w:outlineLvl w:val="9"/>
    </w:pPr>
    <w:rPr>
      <w:rFonts w:eastAsiaTheme="majorEastAsia" w:cstheme="majorBidi"/>
      <w:kern w:val="0"/>
      <w:sz w:val="24"/>
      <w:szCs w:val="32"/>
    </w:rPr>
  </w:style>
  <w:style w:type="paragraph" w:customStyle="1" w:styleId="Code">
    <w:name w:val="Code"/>
    <w:basedOn w:val="Normal"/>
    <w:qFormat/>
    <w:rsid w:val="00B02DC7"/>
    <w:pPr>
      <w:spacing w:before="80" w:line="240" w:lineRule="auto"/>
    </w:pPr>
    <w:rPr>
      <w:rFonts w:ascii="Courier New" w:hAnsi="Courier New"/>
    </w:rPr>
  </w:style>
  <w:style w:type="paragraph" w:styleId="TOC1">
    <w:name w:val="toc 1"/>
    <w:basedOn w:val="Normal"/>
    <w:next w:val="Normal"/>
    <w:autoRedefine/>
    <w:uiPriority w:val="39"/>
    <w:unhideWhenUsed/>
    <w:rsid w:val="00B02DC7"/>
    <w:pPr>
      <w:spacing w:after="100" w:line="240" w:lineRule="auto"/>
    </w:pPr>
  </w:style>
  <w:style w:type="paragraph" w:styleId="TOC2">
    <w:name w:val="toc 2"/>
    <w:basedOn w:val="Normal"/>
    <w:next w:val="Normal"/>
    <w:autoRedefine/>
    <w:uiPriority w:val="39"/>
    <w:unhideWhenUsed/>
    <w:rsid w:val="00B02DC7"/>
    <w:pPr>
      <w:spacing w:after="100" w:line="240" w:lineRule="auto"/>
      <w:ind w:left="202"/>
    </w:pPr>
  </w:style>
  <w:style w:type="paragraph" w:styleId="TOC3">
    <w:name w:val="toc 3"/>
    <w:basedOn w:val="Normal"/>
    <w:next w:val="Normal"/>
    <w:autoRedefine/>
    <w:uiPriority w:val="39"/>
    <w:unhideWhenUsed/>
    <w:rsid w:val="00B02DC7"/>
    <w:pPr>
      <w:spacing w:after="100" w:line="240" w:lineRule="auto"/>
      <w:ind w:left="4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113966">
      <w:bodyDiv w:val="1"/>
      <w:marLeft w:val="0"/>
      <w:marRight w:val="0"/>
      <w:marTop w:val="0"/>
      <w:marBottom w:val="0"/>
      <w:divBdr>
        <w:top w:val="none" w:sz="0" w:space="0" w:color="auto"/>
        <w:left w:val="none" w:sz="0" w:space="0" w:color="auto"/>
        <w:bottom w:val="none" w:sz="0" w:space="0" w:color="auto"/>
        <w:right w:val="none" w:sz="0" w:space="0" w:color="auto"/>
      </w:divBdr>
      <w:divsChild>
        <w:div w:id="457528072">
          <w:marLeft w:val="0"/>
          <w:marRight w:val="0"/>
          <w:marTop w:val="0"/>
          <w:marBottom w:val="0"/>
          <w:divBdr>
            <w:top w:val="none" w:sz="0" w:space="0" w:color="auto"/>
            <w:left w:val="none" w:sz="0" w:space="0" w:color="auto"/>
            <w:bottom w:val="none" w:sz="0" w:space="0" w:color="auto"/>
            <w:right w:val="none" w:sz="0" w:space="0" w:color="auto"/>
          </w:divBdr>
        </w:div>
      </w:divsChild>
    </w:div>
    <w:div w:id="290329110">
      <w:bodyDiv w:val="1"/>
      <w:marLeft w:val="0"/>
      <w:marRight w:val="0"/>
      <w:marTop w:val="0"/>
      <w:marBottom w:val="0"/>
      <w:divBdr>
        <w:top w:val="none" w:sz="0" w:space="0" w:color="auto"/>
        <w:left w:val="none" w:sz="0" w:space="0" w:color="auto"/>
        <w:bottom w:val="none" w:sz="0" w:space="0" w:color="auto"/>
        <w:right w:val="none" w:sz="0" w:space="0" w:color="auto"/>
      </w:divBdr>
      <w:divsChild>
        <w:div w:id="144709344">
          <w:marLeft w:val="0"/>
          <w:marRight w:val="0"/>
          <w:marTop w:val="150"/>
          <w:marBottom w:val="150"/>
          <w:divBdr>
            <w:top w:val="single" w:sz="6" w:space="0" w:color="222222"/>
            <w:left w:val="single" w:sz="6" w:space="0" w:color="222222"/>
            <w:bottom w:val="single" w:sz="6" w:space="0" w:color="222222"/>
            <w:right w:val="single" w:sz="6" w:space="0" w:color="222222"/>
          </w:divBdr>
          <w:divsChild>
            <w:div w:id="88529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35379">
      <w:bodyDiv w:val="1"/>
      <w:marLeft w:val="0"/>
      <w:marRight w:val="0"/>
      <w:marTop w:val="0"/>
      <w:marBottom w:val="0"/>
      <w:divBdr>
        <w:top w:val="none" w:sz="0" w:space="0" w:color="auto"/>
        <w:left w:val="none" w:sz="0" w:space="0" w:color="auto"/>
        <w:bottom w:val="none" w:sz="0" w:space="0" w:color="auto"/>
        <w:right w:val="none" w:sz="0" w:space="0" w:color="auto"/>
      </w:divBdr>
    </w:div>
    <w:div w:id="532040146">
      <w:bodyDiv w:val="1"/>
      <w:marLeft w:val="0"/>
      <w:marRight w:val="0"/>
      <w:marTop w:val="0"/>
      <w:marBottom w:val="0"/>
      <w:divBdr>
        <w:top w:val="none" w:sz="0" w:space="0" w:color="auto"/>
        <w:left w:val="none" w:sz="0" w:space="0" w:color="auto"/>
        <w:bottom w:val="none" w:sz="0" w:space="0" w:color="auto"/>
        <w:right w:val="none" w:sz="0" w:space="0" w:color="auto"/>
      </w:divBdr>
      <w:divsChild>
        <w:div w:id="459809492">
          <w:marLeft w:val="0"/>
          <w:marRight w:val="0"/>
          <w:marTop w:val="0"/>
          <w:marBottom w:val="0"/>
          <w:divBdr>
            <w:top w:val="none" w:sz="0" w:space="0" w:color="auto"/>
            <w:left w:val="none" w:sz="0" w:space="0" w:color="auto"/>
            <w:bottom w:val="none" w:sz="0" w:space="0" w:color="auto"/>
            <w:right w:val="none" w:sz="0" w:space="0" w:color="auto"/>
          </w:divBdr>
        </w:div>
      </w:divsChild>
    </w:div>
    <w:div w:id="639193561">
      <w:bodyDiv w:val="1"/>
      <w:marLeft w:val="0"/>
      <w:marRight w:val="0"/>
      <w:marTop w:val="0"/>
      <w:marBottom w:val="0"/>
      <w:divBdr>
        <w:top w:val="none" w:sz="0" w:space="0" w:color="auto"/>
        <w:left w:val="none" w:sz="0" w:space="0" w:color="auto"/>
        <w:bottom w:val="none" w:sz="0" w:space="0" w:color="auto"/>
        <w:right w:val="none" w:sz="0" w:space="0" w:color="auto"/>
      </w:divBdr>
      <w:divsChild>
        <w:div w:id="835532044">
          <w:marLeft w:val="0"/>
          <w:marRight w:val="0"/>
          <w:marTop w:val="150"/>
          <w:marBottom w:val="150"/>
          <w:divBdr>
            <w:top w:val="single" w:sz="6" w:space="0" w:color="222222"/>
            <w:left w:val="single" w:sz="6" w:space="0" w:color="222222"/>
            <w:bottom w:val="single" w:sz="6" w:space="0" w:color="222222"/>
            <w:right w:val="single" w:sz="6" w:space="0" w:color="222222"/>
          </w:divBdr>
          <w:divsChild>
            <w:div w:id="208283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8564">
      <w:bodyDiv w:val="1"/>
      <w:marLeft w:val="0"/>
      <w:marRight w:val="0"/>
      <w:marTop w:val="0"/>
      <w:marBottom w:val="0"/>
      <w:divBdr>
        <w:top w:val="none" w:sz="0" w:space="0" w:color="auto"/>
        <w:left w:val="none" w:sz="0" w:space="0" w:color="auto"/>
        <w:bottom w:val="none" w:sz="0" w:space="0" w:color="auto"/>
        <w:right w:val="none" w:sz="0" w:space="0" w:color="auto"/>
      </w:divBdr>
      <w:divsChild>
        <w:div w:id="1999728168">
          <w:marLeft w:val="0"/>
          <w:marRight w:val="0"/>
          <w:marTop w:val="0"/>
          <w:marBottom w:val="0"/>
          <w:divBdr>
            <w:top w:val="none" w:sz="0" w:space="0" w:color="auto"/>
            <w:left w:val="none" w:sz="0" w:space="0" w:color="auto"/>
            <w:bottom w:val="none" w:sz="0" w:space="0" w:color="auto"/>
            <w:right w:val="none" w:sz="0" w:space="0" w:color="auto"/>
          </w:divBdr>
        </w:div>
      </w:divsChild>
    </w:div>
    <w:div w:id="688336364">
      <w:bodyDiv w:val="1"/>
      <w:marLeft w:val="0"/>
      <w:marRight w:val="0"/>
      <w:marTop w:val="0"/>
      <w:marBottom w:val="0"/>
      <w:divBdr>
        <w:top w:val="none" w:sz="0" w:space="0" w:color="auto"/>
        <w:left w:val="none" w:sz="0" w:space="0" w:color="auto"/>
        <w:bottom w:val="none" w:sz="0" w:space="0" w:color="auto"/>
        <w:right w:val="none" w:sz="0" w:space="0" w:color="auto"/>
      </w:divBdr>
    </w:div>
    <w:div w:id="703092835">
      <w:bodyDiv w:val="1"/>
      <w:marLeft w:val="0"/>
      <w:marRight w:val="0"/>
      <w:marTop w:val="0"/>
      <w:marBottom w:val="0"/>
      <w:divBdr>
        <w:top w:val="none" w:sz="0" w:space="0" w:color="auto"/>
        <w:left w:val="none" w:sz="0" w:space="0" w:color="auto"/>
        <w:bottom w:val="none" w:sz="0" w:space="0" w:color="auto"/>
        <w:right w:val="none" w:sz="0" w:space="0" w:color="auto"/>
      </w:divBdr>
      <w:divsChild>
        <w:div w:id="2071879204">
          <w:marLeft w:val="0"/>
          <w:marRight w:val="0"/>
          <w:marTop w:val="0"/>
          <w:marBottom w:val="0"/>
          <w:divBdr>
            <w:top w:val="none" w:sz="0" w:space="0" w:color="auto"/>
            <w:left w:val="none" w:sz="0" w:space="0" w:color="auto"/>
            <w:bottom w:val="none" w:sz="0" w:space="0" w:color="auto"/>
            <w:right w:val="none" w:sz="0" w:space="0" w:color="auto"/>
          </w:divBdr>
        </w:div>
      </w:divsChild>
    </w:div>
    <w:div w:id="730079295">
      <w:bodyDiv w:val="1"/>
      <w:marLeft w:val="0"/>
      <w:marRight w:val="0"/>
      <w:marTop w:val="0"/>
      <w:marBottom w:val="0"/>
      <w:divBdr>
        <w:top w:val="none" w:sz="0" w:space="0" w:color="auto"/>
        <w:left w:val="none" w:sz="0" w:space="0" w:color="auto"/>
        <w:bottom w:val="none" w:sz="0" w:space="0" w:color="auto"/>
        <w:right w:val="none" w:sz="0" w:space="0" w:color="auto"/>
      </w:divBdr>
      <w:divsChild>
        <w:div w:id="1523132123">
          <w:marLeft w:val="0"/>
          <w:marRight w:val="0"/>
          <w:marTop w:val="0"/>
          <w:marBottom w:val="0"/>
          <w:divBdr>
            <w:top w:val="none" w:sz="0" w:space="0" w:color="auto"/>
            <w:left w:val="none" w:sz="0" w:space="0" w:color="auto"/>
            <w:bottom w:val="none" w:sz="0" w:space="0" w:color="auto"/>
            <w:right w:val="none" w:sz="0" w:space="0" w:color="auto"/>
          </w:divBdr>
        </w:div>
      </w:divsChild>
    </w:div>
    <w:div w:id="816529232">
      <w:bodyDiv w:val="1"/>
      <w:marLeft w:val="0"/>
      <w:marRight w:val="0"/>
      <w:marTop w:val="0"/>
      <w:marBottom w:val="0"/>
      <w:divBdr>
        <w:top w:val="none" w:sz="0" w:space="0" w:color="auto"/>
        <w:left w:val="none" w:sz="0" w:space="0" w:color="auto"/>
        <w:bottom w:val="none" w:sz="0" w:space="0" w:color="auto"/>
        <w:right w:val="none" w:sz="0" w:space="0" w:color="auto"/>
      </w:divBdr>
      <w:divsChild>
        <w:div w:id="1786339346">
          <w:marLeft w:val="0"/>
          <w:marRight w:val="0"/>
          <w:marTop w:val="0"/>
          <w:marBottom w:val="0"/>
          <w:divBdr>
            <w:top w:val="none" w:sz="0" w:space="0" w:color="auto"/>
            <w:left w:val="none" w:sz="0" w:space="0" w:color="auto"/>
            <w:bottom w:val="none" w:sz="0" w:space="0" w:color="auto"/>
            <w:right w:val="none" w:sz="0" w:space="0" w:color="auto"/>
          </w:divBdr>
        </w:div>
      </w:divsChild>
    </w:div>
    <w:div w:id="886842719">
      <w:bodyDiv w:val="1"/>
      <w:marLeft w:val="0"/>
      <w:marRight w:val="0"/>
      <w:marTop w:val="0"/>
      <w:marBottom w:val="0"/>
      <w:divBdr>
        <w:top w:val="none" w:sz="0" w:space="0" w:color="auto"/>
        <w:left w:val="none" w:sz="0" w:space="0" w:color="auto"/>
        <w:bottom w:val="none" w:sz="0" w:space="0" w:color="auto"/>
        <w:right w:val="none" w:sz="0" w:space="0" w:color="auto"/>
      </w:divBdr>
    </w:div>
    <w:div w:id="910848823">
      <w:bodyDiv w:val="1"/>
      <w:marLeft w:val="0"/>
      <w:marRight w:val="0"/>
      <w:marTop w:val="0"/>
      <w:marBottom w:val="0"/>
      <w:divBdr>
        <w:top w:val="none" w:sz="0" w:space="0" w:color="auto"/>
        <w:left w:val="none" w:sz="0" w:space="0" w:color="auto"/>
        <w:bottom w:val="none" w:sz="0" w:space="0" w:color="auto"/>
        <w:right w:val="none" w:sz="0" w:space="0" w:color="auto"/>
      </w:divBdr>
      <w:divsChild>
        <w:div w:id="1317343912">
          <w:marLeft w:val="0"/>
          <w:marRight w:val="0"/>
          <w:marTop w:val="0"/>
          <w:marBottom w:val="0"/>
          <w:divBdr>
            <w:top w:val="none" w:sz="0" w:space="0" w:color="auto"/>
            <w:left w:val="none" w:sz="0" w:space="0" w:color="auto"/>
            <w:bottom w:val="none" w:sz="0" w:space="0" w:color="auto"/>
            <w:right w:val="none" w:sz="0" w:space="0" w:color="auto"/>
          </w:divBdr>
        </w:div>
      </w:divsChild>
    </w:div>
    <w:div w:id="928737256">
      <w:bodyDiv w:val="1"/>
      <w:marLeft w:val="0"/>
      <w:marRight w:val="0"/>
      <w:marTop w:val="0"/>
      <w:marBottom w:val="0"/>
      <w:divBdr>
        <w:top w:val="none" w:sz="0" w:space="0" w:color="auto"/>
        <w:left w:val="none" w:sz="0" w:space="0" w:color="auto"/>
        <w:bottom w:val="none" w:sz="0" w:space="0" w:color="auto"/>
        <w:right w:val="none" w:sz="0" w:space="0" w:color="auto"/>
      </w:divBdr>
      <w:divsChild>
        <w:div w:id="508062185">
          <w:marLeft w:val="0"/>
          <w:marRight w:val="0"/>
          <w:marTop w:val="0"/>
          <w:marBottom w:val="0"/>
          <w:divBdr>
            <w:top w:val="none" w:sz="0" w:space="0" w:color="auto"/>
            <w:left w:val="none" w:sz="0" w:space="0" w:color="auto"/>
            <w:bottom w:val="none" w:sz="0" w:space="0" w:color="auto"/>
            <w:right w:val="none" w:sz="0" w:space="0" w:color="auto"/>
          </w:divBdr>
        </w:div>
      </w:divsChild>
    </w:div>
    <w:div w:id="930628544">
      <w:bodyDiv w:val="1"/>
      <w:marLeft w:val="0"/>
      <w:marRight w:val="0"/>
      <w:marTop w:val="0"/>
      <w:marBottom w:val="0"/>
      <w:divBdr>
        <w:top w:val="none" w:sz="0" w:space="0" w:color="auto"/>
        <w:left w:val="none" w:sz="0" w:space="0" w:color="auto"/>
        <w:bottom w:val="none" w:sz="0" w:space="0" w:color="auto"/>
        <w:right w:val="none" w:sz="0" w:space="0" w:color="auto"/>
      </w:divBdr>
      <w:divsChild>
        <w:div w:id="352271315">
          <w:marLeft w:val="0"/>
          <w:marRight w:val="0"/>
          <w:marTop w:val="0"/>
          <w:marBottom w:val="0"/>
          <w:divBdr>
            <w:top w:val="none" w:sz="0" w:space="0" w:color="auto"/>
            <w:left w:val="none" w:sz="0" w:space="0" w:color="auto"/>
            <w:bottom w:val="none" w:sz="0" w:space="0" w:color="auto"/>
            <w:right w:val="none" w:sz="0" w:space="0" w:color="auto"/>
          </w:divBdr>
        </w:div>
      </w:divsChild>
    </w:div>
    <w:div w:id="963461078">
      <w:bodyDiv w:val="1"/>
      <w:marLeft w:val="0"/>
      <w:marRight w:val="0"/>
      <w:marTop w:val="0"/>
      <w:marBottom w:val="0"/>
      <w:divBdr>
        <w:top w:val="none" w:sz="0" w:space="0" w:color="auto"/>
        <w:left w:val="none" w:sz="0" w:space="0" w:color="auto"/>
        <w:bottom w:val="none" w:sz="0" w:space="0" w:color="auto"/>
        <w:right w:val="none" w:sz="0" w:space="0" w:color="auto"/>
      </w:divBdr>
      <w:divsChild>
        <w:div w:id="620188532">
          <w:marLeft w:val="0"/>
          <w:marRight w:val="0"/>
          <w:marTop w:val="0"/>
          <w:marBottom w:val="0"/>
          <w:divBdr>
            <w:top w:val="none" w:sz="0" w:space="0" w:color="auto"/>
            <w:left w:val="none" w:sz="0" w:space="0" w:color="auto"/>
            <w:bottom w:val="none" w:sz="0" w:space="0" w:color="auto"/>
            <w:right w:val="none" w:sz="0" w:space="0" w:color="auto"/>
          </w:divBdr>
        </w:div>
      </w:divsChild>
    </w:div>
    <w:div w:id="1385593456">
      <w:bodyDiv w:val="1"/>
      <w:marLeft w:val="0"/>
      <w:marRight w:val="0"/>
      <w:marTop w:val="0"/>
      <w:marBottom w:val="0"/>
      <w:divBdr>
        <w:top w:val="none" w:sz="0" w:space="0" w:color="auto"/>
        <w:left w:val="none" w:sz="0" w:space="0" w:color="auto"/>
        <w:bottom w:val="none" w:sz="0" w:space="0" w:color="auto"/>
        <w:right w:val="none" w:sz="0" w:space="0" w:color="auto"/>
      </w:divBdr>
      <w:divsChild>
        <w:div w:id="862939873">
          <w:marLeft w:val="0"/>
          <w:marRight w:val="0"/>
          <w:marTop w:val="0"/>
          <w:marBottom w:val="0"/>
          <w:divBdr>
            <w:top w:val="none" w:sz="0" w:space="0" w:color="auto"/>
            <w:left w:val="none" w:sz="0" w:space="0" w:color="auto"/>
            <w:bottom w:val="none" w:sz="0" w:space="0" w:color="auto"/>
            <w:right w:val="none" w:sz="0" w:space="0" w:color="auto"/>
          </w:divBdr>
        </w:div>
      </w:divsChild>
    </w:div>
    <w:div w:id="1411586714">
      <w:bodyDiv w:val="1"/>
      <w:marLeft w:val="0"/>
      <w:marRight w:val="0"/>
      <w:marTop w:val="0"/>
      <w:marBottom w:val="0"/>
      <w:divBdr>
        <w:top w:val="none" w:sz="0" w:space="0" w:color="auto"/>
        <w:left w:val="none" w:sz="0" w:space="0" w:color="auto"/>
        <w:bottom w:val="none" w:sz="0" w:space="0" w:color="auto"/>
        <w:right w:val="none" w:sz="0" w:space="0" w:color="auto"/>
      </w:divBdr>
    </w:div>
    <w:div w:id="1546522676">
      <w:bodyDiv w:val="1"/>
      <w:marLeft w:val="0"/>
      <w:marRight w:val="0"/>
      <w:marTop w:val="0"/>
      <w:marBottom w:val="0"/>
      <w:divBdr>
        <w:top w:val="none" w:sz="0" w:space="0" w:color="auto"/>
        <w:left w:val="none" w:sz="0" w:space="0" w:color="auto"/>
        <w:bottom w:val="none" w:sz="0" w:space="0" w:color="auto"/>
        <w:right w:val="none" w:sz="0" w:space="0" w:color="auto"/>
      </w:divBdr>
      <w:divsChild>
        <w:div w:id="763575202">
          <w:marLeft w:val="0"/>
          <w:marRight w:val="0"/>
          <w:marTop w:val="0"/>
          <w:marBottom w:val="0"/>
          <w:divBdr>
            <w:top w:val="none" w:sz="0" w:space="0" w:color="auto"/>
            <w:left w:val="none" w:sz="0" w:space="0" w:color="auto"/>
            <w:bottom w:val="none" w:sz="0" w:space="0" w:color="auto"/>
            <w:right w:val="none" w:sz="0" w:space="0" w:color="auto"/>
          </w:divBdr>
        </w:div>
      </w:divsChild>
    </w:div>
    <w:div w:id="1566333859">
      <w:bodyDiv w:val="1"/>
      <w:marLeft w:val="0"/>
      <w:marRight w:val="0"/>
      <w:marTop w:val="105"/>
      <w:marBottom w:val="0"/>
      <w:divBdr>
        <w:top w:val="none" w:sz="0" w:space="0" w:color="auto"/>
        <w:left w:val="none" w:sz="0" w:space="0" w:color="auto"/>
        <w:bottom w:val="none" w:sz="0" w:space="0" w:color="auto"/>
        <w:right w:val="none" w:sz="0" w:space="0" w:color="auto"/>
      </w:divBdr>
      <w:divsChild>
        <w:div w:id="271519567">
          <w:marLeft w:val="0"/>
          <w:marRight w:val="0"/>
          <w:marTop w:val="0"/>
          <w:marBottom w:val="0"/>
          <w:divBdr>
            <w:top w:val="none" w:sz="0" w:space="0" w:color="auto"/>
            <w:left w:val="none" w:sz="0" w:space="0" w:color="auto"/>
            <w:bottom w:val="none" w:sz="0" w:space="0" w:color="auto"/>
            <w:right w:val="none" w:sz="0" w:space="0" w:color="auto"/>
          </w:divBdr>
          <w:divsChild>
            <w:div w:id="631252958">
              <w:marLeft w:val="0"/>
              <w:marRight w:val="0"/>
              <w:marTop w:val="0"/>
              <w:marBottom w:val="600"/>
              <w:divBdr>
                <w:top w:val="none" w:sz="0" w:space="0" w:color="auto"/>
                <w:left w:val="none" w:sz="0" w:space="0" w:color="auto"/>
                <w:bottom w:val="none" w:sz="0" w:space="0" w:color="auto"/>
                <w:right w:val="none" w:sz="0" w:space="0" w:color="auto"/>
              </w:divBdr>
              <w:divsChild>
                <w:div w:id="268781694">
                  <w:marLeft w:val="0"/>
                  <w:marRight w:val="0"/>
                  <w:marTop w:val="0"/>
                  <w:marBottom w:val="0"/>
                  <w:divBdr>
                    <w:top w:val="none" w:sz="0" w:space="0" w:color="auto"/>
                    <w:left w:val="none" w:sz="0" w:space="0" w:color="auto"/>
                    <w:bottom w:val="none" w:sz="0" w:space="0" w:color="auto"/>
                    <w:right w:val="none" w:sz="0" w:space="0" w:color="auto"/>
                  </w:divBdr>
                  <w:divsChild>
                    <w:div w:id="455368070">
                      <w:marLeft w:val="0"/>
                      <w:marRight w:val="0"/>
                      <w:marTop w:val="0"/>
                      <w:marBottom w:val="0"/>
                      <w:divBdr>
                        <w:top w:val="none" w:sz="0" w:space="0" w:color="auto"/>
                        <w:left w:val="none" w:sz="0" w:space="0" w:color="auto"/>
                        <w:bottom w:val="none" w:sz="0" w:space="0" w:color="auto"/>
                        <w:right w:val="none" w:sz="0" w:space="0" w:color="auto"/>
                      </w:divBdr>
                      <w:divsChild>
                        <w:div w:id="305624490">
                          <w:marLeft w:val="0"/>
                          <w:marRight w:val="0"/>
                          <w:marTop w:val="0"/>
                          <w:marBottom w:val="0"/>
                          <w:divBdr>
                            <w:top w:val="none" w:sz="0" w:space="0" w:color="auto"/>
                            <w:left w:val="single" w:sz="6" w:space="0" w:color="FFFFFF"/>
                            <w:bottom w:val="none" w:sz="0" w:space="0" w:color="auto"/>
                            <w:right w:val="none" w:sz="0" w:space="0" w:color="auto"/>
                          </w:divBdr>
                          <w:divsChild>
                            <w:div w:id="629751673">
                              <w:marLeft w:val="0"/>
                              <w:marRight w:val="0"/>
                              <w:marTop w:val="75"/>
                              <w:marBottom w:val="75"/>
                              <w:divBdr>
                                <w:top w:val="none" w:sz="0" w:space="0" w:color="auto"/>
                                <w:left w:val="none" w:sz="0" w:space="0" w:color="auto"/>
                                <w:bottom w:val="none" w:sz="0" w:space="0" w:color="auto"/>
                                <w:right w:val="none" w:sz="0" w:space="0" w:color="auto"/>
                              </w:divBdr>
                              <w:divsChild>
                                <w:div w:id="109197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3322381">
      <w:bodyDiv w:val="1"/>
      <w:marLeft w:val="0"/>
      <w:marRight w:val="0"/>
      <w:marTop w:val="0"/>
      <w:marBottom w:val="0"/>
      <w:divBdr>
        <w:top w:val="none" w:sz="0" w:space="0" w:color="auto"/>
        <w:left w:val="none" w:sz="0" w:space="0" w:color="auto"/>
        <w:bottom w:val="none" w:sz="0" w:space="0" w:color="auto"/>
        <w:right w:val="none" w:sz="0" w:space="0" w:color="auto"/>
      </w:divBdr>
      <w:divsChild>
        <w:div w:id="1184974051">
          <w:marLeft w:val="0"/>
          <w:marRight w:val="0"/>
          <w:marTop w:val="0"/>
          <w:marBottom w:val="0"/>
          <w:divBdr>
            <w:top w:val="none" w:sz="0" w:space="0" w:color="auto"/>
            <w:left w:val="none" w:sz="0" w:space="0" w:color="auto"/>
            <w:bottom w:val="none" w:sz="0" w:space="0" w:color="auto"/>
            <w:right w:val="none" w:sz="0" w:space="0" w:color="auto"/>
          </w:divBdr>
        </w:div>
      </w:divsChild>
    </w:div>
    <w:div w:id="1672827778">
      <w:bodyDiv w:val="1"/>
      <w:marLeft w:val="0"/>
      <w:marRight w:val="0"/>
      <w:marTop w:val="0"/>
      <w:marBottom w:val="0"/>
      <w:divBdr>
        <w:top w:val="none" w:sz="0" w:space="0" w:color="auto"/>
        <w:left w:val="none" w:sz="0" w:space="0" w:color="auto"/>
        <w:bottom w:val="none" w:sz="0" w:space="0" w:color="auto"/>
        <w:right w:val="none" w:sz="0" w:space="0" w:color="auto"/>
      </w:divBdr>
    </w:div>
    <w:div w:id="1677538932">
      <w:bodyDiv w:val="1"/>
      <w:marLeft w:val="0"/>
      <w:marRight w:val="0"/>
      <w:marTop w:val="0"/>
      <w:marBottom w:val="0"/>
      <w:divBdr>
        <w:top w:val="none" w:sz="0" w:space="0" w:color="auto"/>
        <w:left w:val="none" w:sz="0" w:space="0" w:color="auto"/>
        <w:bottom w:val="none" w:sz="0" w:space="0" w:color="auto"/>
        <w:right w:val="none" w:sz="0" w:space="0" w:color="auto"/>
      </w:divBdr>
      <w:divsChild>
        <w:div w:id="1579246718">
          <w:marLeft w:val="0"/>
          <w:marRight w:val="0"/>
          <w:marTop w:val="0"/>
          <w:marBottom w:val="0"/>
          <w:divBdr>
            <w:top w:val="none" w:sz="0" w:space="0" w:color="auto"/>
            <w:left w:val="none" w:sz="0" w:space="0" w:color="auto"/>
            <w:bottom w:val="none" w:sz="0" w:space="0" w:color="auto"/>
            <w:right w:val="none" w:sz="0" w:space="0" w:color="auto"/>
          </w:divBdr>
        </w:div>
      </w:divsChild>
    </w:div>
    <w:div w:id="1800613330">
      <w:bodyDiv w:val="1"/>
      <w:marLeft w:val="0"/>
      <w:marRight w:val="0"/>
      <w:marTop w:val="0"/>
      <w:marBottom w:val="0"/>
      <w:divBdr>
        <w:top w:val="none" w:sz="0" w:space="0" w:color="auto"/>
        <w:left w:val="none" w:sz="0" w:space="0" w:color="auto"/>
        <w:bottom w:val="none" w:sz="0" w:space="0" w:color="auto"/>
        <w:right w:val="none" w:sz="0" w:space="0" w:color="auto"/>
      </w:divBdr>
      <w:divsChild>
        <w:div w:id="2005738164">
          <w:marLeft w:val="0"/>
          <w:marRight w:val="0"/>
          <w:marTop w:val="0"/>
          <w:marBottom w:val="0"/>
          <w:divBdr>
            <w:top w:val="none" w:sz="0" w:space="0" w:color="auto"/>
            <w:left w:val="none" w:sz="0" w:space="0" w:color="auto"/>
            <w:bottom w:val="none" w:sz="0" w:space="0" w:color="auto"/>
            <w:right w:val="none" w:sz="0" w:space="0" w:color="auto"/>
          </w:divBdr>
        </w:div>
      </w:divsChild>
    </w:div>
    <w:div w:id="1919512587">
      <w:bodyDiv w:val="1"/>
      <w:marLeft w:val="0"/>
      <w:marRight w:val="0"/>
      <w:marTop w:val="0"/>
      <w:marBottom w:val="0"/>
      <w:divBdr>
        <w:top w:val="none" w:sz="0" w:space="0" w:color="auto"/>
        <w:left w:val="none" w:sz="0" w:space="0" w:color="auto"/>
        <w:bottom w:val="none" w:sz="0" w:space="0" w:color="auto"/>
        <w:right w:val="none" w:sz="0" w:space="0" w:color="auto"/>
      </w:divBdr>
    </w:div>
    <w:div w:id="2000695333">
      <w:bodyDiv w:val="1"/>
      <w:marLeft w:val="0"/>
      <w:marRight w:val="0"/>
      <w:marTop w:val="0"/>
      <w:marBottom w:val="0"/>
      <w:divBdr>
        <w:top w:val="none" w:sz="0" w:space="0" w:color="auto"/>
        <w:left w:val="none" w:sz="0" w:space="0" w:color="auto"/>
        <w:bottom w:val="none" w:sz="0" w:space="0" w:color="auto"/>
        <w:right w:val="none" w:sz="0" w:space="0" w:color="auto"/>
      </w:divBdr>
    </w:div>
    <w:div w:id="2013027220">
      <w:bodyDiv w:val="1"/>
      <w:marLeft w:val="0"/>
      <w:marRight w:val="0"/>
      <w:marTop w:val="0"/>
      <w:marBottom w:val="0"/>
      <w:divBdr>
        <w:top w:val="none" w:sz="0" w:space="0" w:color="auto"/>
        <w:left w:val="none" w:sz="0" w:space="0" w:color="auto"/>
        <w:bottom w:val="none" w:sz="0" w:space="0" w:color="auto"/>
        <w:right w:val="none" w:sz="0" w:space="0" w:color="auto"/>
      </w:divBdr>
    </w:div>
    <w:div w:id="2020082554">
      <w:bodyDiv w:val="1"/>
      <w:marLeft w:val="0"/>
      <w:marRight w:val="0"/>
      <w:marTop w:val="0"/>
      <w:marBottom w:val="0"/>
      <w:divBdr>
        <w:top w:val="none" w:sz="0" w:space="0" w:color="auto"/>
        <w:left w:val="none" w:sz="0" w:space="0" w:color="auto"/>
        <w:bottom w:val="none" w:sz="0" w:space="0" w:color="auto"/>
        <w:right w:val="none" w:sz="0" w:space="0" w:color="auto"/>
      </w:divBdr>
    </w:div>
    <w:div w:id="2026707119">
      <w:bodyDiv w:val="1"/>
      <w:marLeft w:val="0"/>
      <w:marRight w:val="0"/>
      <w:marTop w:val="0"/>
      <w:marBottom w:val="0"/>
      <w:divBdr>
        <w:top w:val="none" w:sz="0" w:space="0" w:color="auto"/>
        <w:left w:val="none" w:sz="0" w:space="0" w:color="auto"/>
        <w:bottom w:val="none" w:sz="0" w:space="0" w:color="auto"/>
        <w:right w:val="none" w:sz="0" w:space="0" w:color="auto"/>
      </w:divBdr>
      <w:divsChild>
        <w:div w:id="1643076607">
          <w:marLeft w:val="0"/>
          <w:marRight w:val="0"/>
          <w:marTop w:val="0"/>
          <w:marBottom w:val="0"/>
          <w:divBdr>
            <w:top w:val="none" w:sz="0" w:space="0" w:color="auto"/>
            <w:left w:val="none" w:sz="0" w:space="0" w:color="auto"/>
            <w:bottom w:val="none" w:sz="0" w:space="0" w:color="auto"/>
            <w:right w:val="none" w:sz="0" w:space="0" w:color="auto"/>
          </w:divBdr>
        </w:div>
      </w:divsChild>
    </w:div>
    <w:div w:id="2079933618">
      <w:bodyDiv w:val="1"/>
      <w:marLeft w:val="0"/>
      <w:marRight w:val="0"/>
      <w:marTop w:val="0"/>
      <w:marBottom w:val="0"/>
      <w:divBdr>
        <w:top w:val="none" w:sz="0" w:space="0" w:color="auto"/>
        <w:left w:val="none" w:sz="0" w:space="0" w:color="auto"/>
        <w:bottom w:val="none" w:sz="0" w:space="0" w:color="auto"/>
        <w:right w:val="none" w:sz="0" w:space="0" w:color="auto"/>
      </w:divBdr>
    </w:div>
    <w:div w:id="2112430451">
      <w:bodyDiv w:val="1"/>
      <w:marLeft w:val="0"/>
      <w:marRight w:val="0"/>
      <w:marTop w:val="0"/>
      <w:marBottom w:val="0"/>
      <w:divBdr>
        <w:top w:val="none" w:sz="0" w:space="0" w:color="auto"/>
        <w:left w:val="none" w:sz="0" w:space="0" w:color="auto"/>
        <w:bottom w:val="none" w:sz="0" w:space="0" w:color="auto"/>
        <w:right w:val="none" w:sz="0" w:space="0" w:color="auto"/>
      </w:divBdr>
      <w:divsChild>
        <w:div w:id="1369248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7-zip.org"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ll.THECOMPUTERGUY\AppData\Roaming\Microsoft\Templates\WNCC%20Training%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64568E4625B4561A79721DDFE39EA14"/>
        <w:category>
          <w:name w:val="General"/>
          <w:gallery w:val="placeholder"/>
        </w:category>
        <w:types>
          <w:type w:val="bbPlcHdr"/>
        </w:types>
        <w:behaviors>
          <w:behavior w:val="content"/>
        </w:behaviors>
        <w:guid w:val="{5C0F599E-F6CA-4A77-B2A4-6512E0E1E0E2}"/>
      </w:docPartPr>
      <w:docPartBody>
        <w:p w:rsidR="00E56AD7" w:rsidRDefault="006C6EE8" w:rsidP="006C6EE8">
          <w:pPr>
            <w:pStyle w:val="864568E4625B4561A79721DDFE39EA14"/>
          </w:pPr>
          <w:r>
            <w:rPr>
              <w:rStyle w:val="PlaceholderText"/>
              <w:color w:val="FF0000"/>
            </w:rPr>
            <w:t>Click or tap here to enter text.</w:t>
          </w:r>
        </w:p>
      </w:docPartBody>
    </w:docPart>
    <w:docPart>
      <w:docPartPr>
        <w:name w:val="42E820C9067F40E6814A8CBA65E1A2BF"/>
        <w:category>
          <w:name w:val="General"/>
          <w:gallery w:val="placeholder"/>
        </w:category>
        <w:types>
          <w:type w:val="bbPlcHdr"/>
        </w:types>
        <w:behaviors>
          <w:behavior w:val="content"/>
        </w:behaviors>
        <w:guid w:val="{A34360E8-9105-40D7-BA6F-55D9B3D5609C}"/>
      </w:docPartPr>
      <w:docPartBody>
        <w:p w:rsidR="00E56AD7" w:rsidRDefault="006C6EE8" w:rsidP="006C6EE8">
          <w:pPr>
            <w:pStyle w:val="42E820C9067F40E6814A8CBA65E1A2BF"/>
          </w:pPr>
          <w:r>
            <w:rPr>
              <w:rStyle w:val="PlaceholderText"/>
              <w:color w:val="FF0000"/>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EE8"/>
    <w:rsid w:val="00090A34"/>
    <w:rsid w:val="006C6EE8"/>
    <w:rsid w:val="00A5238E"/>
    <w:rsid w:val="00D03016"/>
    <w:rsid w:val="00D863FB"/>
    <w:rsid w:val="00E56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863FB"/>
  </w:style>
  <w:style w:type="paragraph" w:customStyle="1" w:styleId="864568E4625B4561A79721DDFE39EA14">
    <w:name w:val="864568E4625B4561A79721DDFE39EA14"/>
    <w:rsid w:val="006C6EE8"/>
  </w:style>
  <w:style w:type="paragraph" w:customStyle="1" w:styleId="42E820C9067F40E6814A8CBA65E1A2BF">
    <w:name w:val="42E820C9067F40E6814A8CBA65E1A2BF"/>
    <w:rsid w:val="006C6E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WNCC Training Template.dotx</Template>
  <TotalTime>43</TotalTime>
  <Pages>2</Pages>
  <Words>388</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When troubleshooting driver problems in Windows XP, one of the first places you may look is Device Manager, which provides detailed information about every piece of installed system hardware</vt:lpstr>
    </vt:vector>
  </TitlesOfParts>
  <Company>Gateway</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troubleshooting driver problems in Windows XP, one of the first places you may look is Device Manager, which provides detailed information about every piece of installed system hardware</dc:title>
  <dc:subject/>
  <dc:creator>William Loring</dc:creator>
  <cp:keywords/>
  <dc:description/>
  <cp:lastModifiedBy>William Loring</cp:lastModifiedBy>
  <cp:revision>99</cp:revision>
  <dcterms:created xsi:type="dcterms:W3CDTF">2017-09-30T21:59:00Z</dcterms:created>
  <dcterms:modified xsi:type="dcterms:W3CDTF">2025-06-07T22:13:00Z</dcterms:modified>
</cp:coreProperties>
</file>