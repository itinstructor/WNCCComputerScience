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6A8FE" w14:textId="77777777" w:rsidR="00D07353" w:rsidRDefault="00FB0F71" w:rsidP="007963C6">
      <w:pPr>
        <w:rPr>
          <w:rFonts w:ascii="Arial" w:eastAsia="Arial Unicode MS" w:hAnsi="Arial"/>
          <w:b/>
          <w:kern w:val="28"/>
          <w:sz w:val="28"/>
          <w:szCs w:val="20"/>
        </w:rPr>
      </w:pPr>
      <w:bookmarkStart w:id="0" w:name="_Hlk494550078"/>
      <w:r>
        <w:rPr>
          <w:rFonts w:ascii="Arial" w:eastAsia="Arial Unicode MS" w:hAnsi="Arial"/>
          <w:b/>
          <w:kern w:val="28"/>
          <w:sz w:val="28"/>
          <w:szCs w:val="20"/>
        </w:rPr>
        <w:t xml:space="preserve">Browser </w:t>
      </w:r>
      <w:r w:rsidR="000210DC">
        <w:rPr>
          <w:rFonts w:ascii="Arial" w:eastAsia="Arial Unicode MS" w:hAnsi="Arial"/>
          <w:b/>
          <w:kern w:val="28"/>
          <w:sz w:val="28"/>
          <w:szCs w:val="20"/>
        </w:rPr>
        <w:t>Passwords</w:t>
      </w:r>
    </w:p>
    <w:bookmarkEnd w:id="0"/>
    <w:p w14:paraId="433E0944" w14:textId="6A6B8E70" w:rsidR="00745F5B" w:rsidRPr="00745F5B" w:rsidRDefault="00745F5B" w:rsidP="007963C6">
      <w:r w:rsidRPr="00745F5B">
        <w:t xml:space="preserve">Time required: </w:t>
      </w:r>
      <w:r w:rsidR="005B3481">
        <w:t>30</w:t>
      </w:r>
      <w:r w:rsidRPr="00745F5B">
        <w:t xml:space="preserve"> minutes</w:t>
      </w:r>
    </w:p>
    <w:p w14:paraId="06B42CE2" w14:textId="77777777" w:rsidR="004B4744" w:rsidRDefault="004B4744" w:rsidP="004B4744">
      <w:pPr>
        <w:pStyle w:val="Heading2"/>
      </w:pPr>
      <w:r>
        <w:t>Lab Description</w:t>
      </w:r>
    </w:p>
    <w:p w14:paraId="492A95F8" w14:textId="75B00528" w:rsidR="00F83C10" w:rsidRDefault="00D07353" w:rsidP="00B12083">
      <w:r w:rsidRPr="00D07353">
        <w:t xml:space="preserve">In this project, you </w:t>
      </w:r>
      <w:r w:rsidR="00495421">
        <w:t>will look at how easily browser passwords can be displayed from a local machine.</w:t>
      </w:r>
    </w:p>
    <w:p w14:paraId="255792B6" w14:textId="77777777" w:rsidR="00FF263E" w:rsidRDefault="00FF263E" w:rsidP="00B12083">
      <w:bookmarkStart w:id="1" w:name="_Hlk525994310"/>
      <w:r w:rsidRPr="007D1C43">
        <w:rPr>
          <w:b/>
        </w:rPr>
        <w:t>NOTE:</w:t>
      </w:r>
      <w:r>
        <w:t xml:space="preserve"> Some anti-virus/malware programs may not like the programs we will use in this lab. They are legitimate programs; but may be considered hacking tools by an anti-virus/malware program. If you have trouble, disable your anti-virus/malware while working with the Nirsoft programs.</w:t>
      </w:r>
    </w:p>
    <w:p w14:paraId="01C829F5" w14:textId="6A56F73B" w:rsidR="009C1BB8" w:rsidRDefault="00FF6B88" w:rsidP="00B12083">
      <w:r>
        <w:t xml:space="preserve">You can download all the utilities in one Launcher package from </w:t>
      </w:r>
      <w:hyperlink r:id="rId7" w:history="1">
        <w:r w:rsidRPr="00C20D12">
          <w:rPr>
            <w:rStyle w:val="Hyperlink"/>
          </w:rPr>
          <w:t>https://launcher.nirsoft.net/downloads/index.html</w:t>
        </w:r>
      </w:hyperlink>
      <w:r>
        <w:t xml:space="preserve"> </w:t>
      </w:r>
      <w:bookmarkEnd w:id="1"/>
    </w:p>
    <w:p w14:paraId="76FE4DD4" w14:textId="77777777" w:rsidR="00761F80" w:rsidRDefault="00F65174" w:rsidP="00761F80">
      <w:pPr>
        <w:pStyle w:val="Heading2"/>
      </w:pPr>
      <w:r>
        <w:t>ChromePass</w:t>
      </w:r>
    </w:p>
    <w:p w14:paraId="14FCB635" w14:textId="77777777" w:rsidR="0075627E" w:rsidRDefault="0075627E" w:rsidP="0075627E">
      <w:r>
        <w:t>ChromePass is a small password recovery tool for Windows that allows you to view the user names and passwords stored by Google Chrome Web browser. For each password entry, the following information is displayed: Origin URL, Action URL, User Name Field, Password Field, User Name, Password, and Created Time. It allows you to get the passwords from your current running system, or from a user profile stored on external drive.</w:t>
      </w:r>
    </w:p>
    <w:p w14:paraId="3DE6C0EF" w14:textId="77777777" w:rsidR="00D043F5" w:rsidRDefault="0075627E" w:rsidP="0075627E">
      <w:r>
        <w:t>You can select one or more items and then save them into text/html/xml file or copy them to the clipboard.</w:t>
      </w:r>
    </w:p>
    <w:p w14:paraId="588454B5" w14:textId="77777777" w:rsidR="00BA4968" w:rsidRDefault="00BA4968" w:rsidP="008A477F">
      <w:pPr>
        <w:pStyle w:val="ListParagraph"/>
        <w:numPr>
          <w:ilvl w:val="0"/>
          <w:numId w:val="3"/>
        </w:numPr>
      </w:pPr>
      <w:r>
        <w:t xml:space="preserve">Go to </w:t>
      </w:r>
      <w:hyperlink r:id="rId8" w:history="1">
        <w:r w:rsidRPr="00A6559C">
          <w:rPr>
            <w:rStyle w:val="Hyperlink"/>
          </w:rPr>
          <w:t>http://www.nirsoft.net/utils/chromepass.html</w:t>
        </w:r>
      </w:hyperlink>
      <w:r>
        <w:t xml:space="preserve"> and download </w:t>
      </w:r>
      <w:r w:rsidRPr="00991D0C">
        <w:rPr>
          <w:b/>
        </w:rPr>
        <w:t>ChromePass</w:t>
      </w:r>
      <w:r>
        <w:t>. The download link is on the bottom of the page.</w:t>
      </w:r>
    </w:p>
    <w:p w14:paraId="67B29352" w14:textId="77777777" w:rsidR="00BA4968" w:rsidRDefault="00BA4968" w:rsidP="008A477F">
      <w:pPr>
        <w:pStyle w:val="ListParagraph"/>
        <w:numPr>
          <w:ilvl w:val="0"/>
          <w:numId w:val="3"/>
        </w:numPr>
      </w:pPr>
      <w:r>
        <w:t xml:space="preserve">Extract the files from the downloaded file. Double Click the </w:t>
      </w:r>
      <w:r w:rsidRPr="00991D0C">
        <w:rPr>
          <w:b/>
        </w:rPr>
        <w:t>ChromePass.exe</w:t>
      </w:r>
      <w:r>
        <w:t xml:space="preserve"> file to run the program.</w:t>
      </w:r>
    </w:p>
    <w:p w14:paraId="48CA9C63" w14:textId="77777777" w:rsidR="00BA4968" w:rsidRDefault="001D1D96" w:rsidP="008A477F">
      <w:pPr>
        <w:pStyle w:val="ListParagraph"/>
        <w:numPr>
          <w:ilvl w:val="0"/>
          <w:numId w:val="3"/>
        </w:numPr>
      </w:pPr>
      <w:r>
        <w:t>You will see the usernames and passwords</w:t>
      </w:r>
      <w:r w:rsidR="00BA4968">
        <w:t xml:space="preserve"> </w:t>
      </w:r>
      <w:r>
        <w:t>stored in Google Chrome for the websites you have memorized</w:t>
      </w:r>
      <w:r w:rsidR="00BA4968">
        <w:t>.</w:t>
      </w:r>
    </w:p>
    <w:p w14:paraId="1FDE5583" w14:textId="77777777" w:rsidR="001A2191" w:rsidRDefault="001A2191" w:rsidP="008A477F">
      <w:pPr>
        <w:pStyle w:val="ListParagraph"/>
        <w:numPr>
          <w:ilvl w:val="0"/>
          <w:numId w:val="3"/>
        </w:numPr>
        <w:rPr>
          <w:b/>
        </w:rPr>
      </w:pPr>
      <w:r>
        <w:rPr>
          <w:b/>
        </w:rPr>
        <w:t xml:space="preserve">Resize the program </w:t>
      </w:r>
      <w:r w:rsidR="0066525E">
        <w:rPr>
          <w:b/>
        </w:rPr>
        <w:t xml:space="preserve">window </w:t>
      </w:r>
      <w:r>
        <w:rPr>
          <w:b/>
        </w:rPr>
        <w:t>so that you can i</w:t>
      </w:r>
      <w:r w:rsidRPr="001A2191">
        <w:rPr>
          <w:b/>
        </w:rPr>
        <w:t>nsert a screenshot of the program results without showing the passwords:</w:t>
      </w:r>
    </w:p>
    <w:sdt>
      <w:sdtPr>
        <w:rPr>
          <w:rStyle w:val="Red"/>
        </w:rPr>
        <w:id w:val="-38056560"/>
        <w:placeholder>
          <w:docPart w:val="46F299F3958D4F18AEC9CF45DC22B989"/>
        </w:placeholder>
        <w:showingPlcHdr/>
      </w:sdtPr>
      <w:sdtEndPr>
        <w:rPr>
          <w:rStyle w:val="DefaultParagraphFont"/>
          <w:color w:val="auto"/>
        </w:rPr>
      </w:sdtEndPr>
      <w:sdtContent>
        <w:p w14:paraId="2F834A5F" w14:textId="77777777" w:rsidR="00555E0F" w:rsidRDefault="00555E0F" w:rsidP="00555E0F">
          <w:pPr>
            <w:spacing w:line="264" w:lineRule="auto"/>
            <w:rPr>
              <w:rStyle w:val="Red"/>
            </w:rPr>
          </w:pPr>
          <w:r w:rsidRPr="004B3313">
            <w:rPr>
              <w:rStyle w:val="PlaceholderText"/>
              <w:color w:val="FF0000"/>
            </w:rPr>
            <w:t>Click or tap here to enter text.</w:t>
          </w:r>
        </w:p>
      </w:sdtContent>
    </w:sdt>
    <w:p w14:paraId="5AC8F8CD" w14:textId="77777777" w:rsidR="00BA4968" w:rsidRDefault="001D1D96" w:rsidP="008A477F">
      <w:pPr>
        <w:pStyle w:val="ListParagraph"/>
        <w:numPr>
          <w:ilvl w:val="0"/>
          <w:numId w:val="3"/>
        </w:numPr>
        <w:rPr>
          <w:b/>
        </w:rPr>
      </w:pPr>
      <w:r>
        <w:rPr>
          <w:b/>
        </w:rPr>
        <w:t>Did you see the usernames and passwords</w:t>
      </w:r>
      <w:r w:rsidR="00BA4968" w:rsidRPr="000761F8">
        <w:rPr>
          <w:b/>
        </w:rPr>
        <w:t>?</w:t>
      </w:r>
    </w:p>
    <w:sdt>
      <w:sdtPr>
        <w:rPr>
          <w:rStyle w:val="Red"/>
        </w:rPr>
        <w:id w:val="-1501892138"/>
        <w:placeholder>
          <w:docPart w:val="0584EE220DC0424C8E8ADE077701804C"/>
        </w:placeholder>
        <w:showingPlcHdr/>
      </w:sdtPr>
      <w:sdtEndPr>
        <w:rPr>
          <w:rStyle w:val="DefaultParagraphFont"/>
          <w:color w:val="auto"/>
        </w:rPr>
      </w:sdtEndPr>
      <w:sdtContent>
        <w:p w14:paraId="6AFDA597" w14:textId="77777777" w:rsidR="00555E0F" w:rsidRDefault="00555E0F" w:rsidP="00555E0F">
          <w:pPr>
            <w:spacing w:line="264" w:lineRule="auto"/>
            <w:rPr>
              <w:rStyle w:val="Red"/>
            </w:rPr>
          </w:pPr>
          <w:r w:rsidRPr="004B3313">
            <w:rPr>
              <w:rStyle w:val="PlaceholderText"/>
              <w:color w:val="FF0000"/>
            </w:rPr>
            <w:t>Click or tap here to enter text.</w:t>
          </w:r>
        </w:p>
      </w:sdtContent>
    </w:sdt>
    <w:p w14:paraId="1FC678E2" w14:textId="77777777" w:rsidR="00BA4968" w:rsidRDefault="00BA4968" w:rsidP="008A477F">
      <w:pPr>
        <w:pStyle w:val="ListParagraph"/>
        <w:numPr>
          <w:ilvl w:val="0"/>
          <w:numId w:val="3"/>
        </w:numPr>
        <w:rPr>
          <w:b/>
        </w:rPr>
      </w:pPr>
      <w:r w:rsidRPr="000761F8">
        <w:rPr>
          <w:b/>
        </w:rPr>
        <w:t>Do you think this presents a security risk? If so, why?</w:t>
      </w:r>
    </w:p>
    <w:sdt>
      <w:sdtPr>
        <w:rPr>
          <w:rStyle w:val="Red"/>
        </w:rPr>
        <w:id w:val="1370334767"/>
        <w:placeholder>
          <w:docPart w:val="5F83C499EF624FA3B672851F3281DC5C"/>
        </w:placeholder>
        <w:showingPlcHdr/>
      </w:sdtPr>
      <w:sdtEndPr>
        <w:rPr>
          <w:rStyle w:val="DefaultParagraphFont"/>
          <w:color w:val="auto"/>
        </w:rPr>
      </w:sdtEndPr>
      <w:sdtContent>
        <w:p w14:paraId="1C1846A7" w14:textId="77777777" w:rsidR="00555E0F" w:rsidRDefault="00555E0F" w:rsidP="00555E0F">
          <w:pPr>
            <w:spacing w:line="264" w:lineRule="auto"/>
            <w:rPr>
              <w:rStyle w:val="Red"/>
            </w:rPr>
          </w:pPr>
          <w:r w:rsidRPr="004B3313">
            <w:rPr>
              <w:rStyle w:val="PlaceholderText"/>
              <w:color w:val="FF0000"/>
            </w:rPr>
            <w:t>Click or tap here to enter text.</w:t>
          </w:r>
        </w:p>
      </w:sdtContent>
    </w:sdt>
    <w:p w14:paraId="6A5B3242" w14:textId="77777777" w:rsidR="0075627E" w:rsidRDefault="00186A52" w:rsidP="00186A52">
      <w:pPr>
        <w:pStyle w:val="Heading2"/>
      </w:pPr>
      <w:r>
        <w:t>WebBrowserPassView</w:t>
      </w:r>
    </w:p>
    <w:p w14:paraId="47A3F3A7" w14:textId="77777777" w:rsidR="00186A52" w:rsidRDefault="00186A52" w:rsidP="00186A52">
      <w:r>
        <w:t>WebBrowserPassView is a password recovery tool that reveals the passwords stored by the following Web browsers: Internet Explorer (Version 4.0 - 11.0), Mozilla Firefox (All Versions), Google Chrome, Safari, and Opera. This tool can be used to recover your lost/forgotten password of any Website, including popular Web sites, like Facebook, Yahoo, Google, and GMail, as long as the password is stored by your Web Browser.</w:t>
      </w:r>
    </w:p>
    <w:p w14:paraId="77C73A29" w14:textId="77777777" w:rsidR="00186A52" w:rsidRDefault="00186A52" w:rsidP="00186A52">
      <w:r>
        <w:t>After retrieving your lost passwords, you can save them into text/html/csv/xml file, by using the 'Save Selected Items' option (Ctrl+S).</w:t>
      </w:r>
    </w:p>
    <w:p w14:paraId="310F37B3" w14:textId="77777777" w:rsidR="00B50FCA" w:rsidRDefault="00B50FCA" w:rsidP="008A477F">
      <w:pPr>
        <w:pStyle w:val="ListParagraph"/>
        <w:numPr>
          <w:ilvl w:val="0"/>
          <w:numId w:val="4"/>
        </w:numPr>
      </w:pPr>
      <w:r>
        <w:t xml:space="preserve">Go to </w:t>
      </w:r>
      <w:hyperlink r:id="rId9" w:history="1">
        <w:r w:rsidRPr="00A6559C">
          <w:rPr>
            <w:rStyle w:val="Hyperlink"/>
          </w:rPr>
          <w:t>http://www.nirsoft.net/utils/web_browser_password.html</w:t>
        </w:r>
      </w:hyperlink>
      <w:r>
        <w:t xml:space="preserve"> and download </w:t>
      </w:r>
      <w:r w:rsidRPr="00991D0C">
        <w:rPr>
          <w:b/>
        </w:rPr>
        <w:t>WebBrowserPassView</w:t>
      </w:r>
      <w:r>
        <w:t>. The download link is on the bottom of the page.</w:t>
      </w:r>
    </w:p>
    <w:p w14:paraId="2FD88ACC" w14:textId="77777777" w:rsidR="00B50FCA" w:rsidRDefault="00B50FCA" w:rsidP="008A477F">
      <w:pPr>
        <w:pStyle w:val="ListParagraph"/>
        <w:numPr>
          <w:ilvl w:val="0"/>
          <w:numId w:val="4"/>
        </w:numPr>
      </w:pPr>
      <w:r>
        <w:t xml:space="preserve">Extract the files from the downloaded file. Double Click the </w:t>
      </w:r>
      <w:r w:rsidRPr="00991D0C">
        <w:rPr>
          <w:b/>
        </w:rPr>
        <w:t>WebBrowserPassView.exe</w:t>
      </w:r>
      <w:r>
        <w:t xml:space="preserve"> file to run the program.</w:t>
      </w:r>
    </w:p>
    <w:p w14:paraId="21517380" w14:textId="77777777" w:rsidR="00B50FCA" w:rsidRDefault="00B50FCA" w:rsidP="008A477F">
      <w:pPr>
        <w:pStyle w:val="ListParagraph"/>
        <w:numPr>
          <w:ilvl w:val="0"/>
          <w:numId w:val="4"/>
        </w:numPr>
      </w:pPr>
      <w:r>
        <w:t xml:space="preserve">You will see the usernames and passwords stored in </w:t>
      </w:r>
      <w:r w:rsidR="00CE620A">
        <w:t>all the web browsers on your system</w:t>
      </w:r>
      <w:r>
        <w:t xml:space="preserve"> for the websites you have memorized.</w:t>
      </w:r>
    </w:p>
    <w:p w14:paraId="4CC8C29A" w14:textId="77777777" w:rsidR="0066525E" w:rsidRPr="0066525E" w:rsidRDefault="0066525E" w:rsidP="008A477F">
      <w:pPr>
        <w:pStyle w:val="ListParagraph"/>
        <w:numPr>
          <w:ilvl w:val="0"/>
          <w:numId w:val="4"/>
        </w:numPr>
      </w:pPr>
      <w:r>
        <w:rPr>
          <w:b/>
        </w:rPr>
        <w:t>Resize the program window so that you can i</w:t>
      </w:r>
      <w:r w:rsidRPr="001A2191">
        <w:rPr>
          <w:b/>
        </w:rPr>
        <w:t>nsert a screenshot of the program results without showing the passwords:</w:t>
      </w:r>
    </w:p>
    <w:sdt>
      <w:sdtPr>
        <w:rPr>
          <w:rStyle w:val="Red"/>
        </w:rPr>
        <w:id w:val="733126377"/>
        <w:placeholder>
          <w:docPart w:val="2C1E954CCF0D48F9BAEB729FAE1E7A90"/>
        </w:placeholder>
        <w:showingPlcHdr/>
      </w:sdtPr>
      <w:sdtEndPr>
        <w:rPr>
          <w:rStyle w:val="DefaultParagraphFont"/>
          <w:color w:val="auto"/>
        </w:rPr>
      </w:sdtEndPr>
      <w:sdtContent>
        <w:p w14:paraId="4CDE6443" w14:textId="77777777" w:rsidR="00EE20F8" w:rsidRDefault="00EE20F8" w:rsidP="00EE20F8">
          <w:pPr>
            <w:spacing w:line="264" w:lineRule="auto"/>
            <w:rPr>
              <w:rStyle w:val="Red"/>
            </w:rPr>
          </w:pPr>
          <w:r w:rsidRPr="004B3313">
            <w:rPr>
              <w:rStyle w:val="PlaceholderText"/>
              <w:color w:val="FF0000"/>
            </w:rPr>
            <w:t>Click or tap here to enter text.</w:t>
          </w:r>
        </w:p>
      </w:sdtContent>
    </w:sdt>
    <w:p w14:paraId="0AB941C6" w14:textId="77777777" w:rsidR="00B50FCA" w:rsidRDefault="00B50FCA" w:rsidP="008A477F">
      <w:pPr>
        <w:pStyle w:val="ListParagraph"/>
        <w:numPr>
          <w:ilvl w:val="0"/>
          <w:numId w:val="4"/>
        </w:numPr>
        <w:rPr>
          <w:b/>
        </w:rPr>
      </w:pPr>
      <w:r>
        <w:rPr>
          <w:b/>
        </w:rPr>
        <w:t>Did you see the usernames and passwords</w:t>
      </w:r>
      <w:r w:rsidRPr="000761F8">
        <w:rPr>
          <w:b/>
        </w:rPr>
        <w:t>?</w:t>
      </w:r>
    </w:p>
    <w:sdt>
      <w:sdtPr>
        <w:rPr>
          <w:rStyle w:val="Red"/>
        </w:rPr>
        <w:id w:val="297962282"/>
        <w:placeholder>
          <w:docPart w:val="5A61A5B8F14B4ED69E580F0935911776"/>
        </w:placeholder>
        <w:showingPlcHdr/>
      </w:sdtPr>
      <w:sdtEndPr>
        <w:rPr>
          <w:rStyle w:val="DefaultParagraphFont"/>
          <w:color w:val="auto"/>
        </w:rPr>
      </w:sdtEndPr>
      <w:sdtContent>
        <w:p w14:paraId="001CFDD5" w14:textId="77777777" w:rsidR="00EE20F8" w:rsidRDefault="00EE20F8" w:rsidP="00EE20F8">
          <w:pPr>
            <w:spacing w:line="264" w:lineRule="auto"/>
            <w:rPr>
              <w:rStyle w:val="Red"/>
            </w:rPr>
          </w:pPr>
          <w:r w:rsidRPr="004B3313">
            <w:rPr>
              <w:rStyle w:val="PlaceholderText"/>
              <w:color w:val="FF0000"/>
            </w:rPr>
            <w:t>Click or tap here to enter text.</w:t>
          </w:r>
        </w:p>
      </w:sdtContent>
    </w:sdt>
    <w:p w14:paraId="734290FE" w14:textId="77777777" w:rsidR="00B50FCA" w:rsidRDefault="00B50FCA" w:rsidP="008A477F">
      <w:pPr>
        <w:pStyle w:val="ListParagraph"/>
        <w:numPr>
          <w:ilvl w:val="0"/>
          <w:numId w:val="4"/>
        </w:numPr>
        <w:rPr>
          <w:b/>
        </w:rPr>
      </w:pPr>
      <w:r w:rsidRPr="000761F8">
        <w:rPr>
          <w:b/>
        </w:rPr>
        <w:t>Do you think this presents a security risk? If so, why?</w:t>
      </w:r>
    </w:p>
    <w:sdt>
      <w:sdtPr>
        <w:rPr>
          <w:rStyle w:val="Red"/>
        </w:rPr>
        <w:id w:val="501095221"/>
        <w:placeholder>
          <w:docPart w:val="1B5674DB06BC41B6A3661269D2270E34"/>
        </w:placeholder>
        <w:showingPlcHdr/>
      </w:sdtPr>
      <w:sdtEndPr>
        <w:rPr>
          <w:rStyle w:val="DefaultParagraphFont"/>
          <w:color w:val="auto"/>
        </w:rPr>
      </w:sdtEndPr>
      <w:sdtContent>
        <w:p w14:paraId="5BC15E74" w14:textId="77777777" w:rsidR="00EE20F8" w:rsidRDefault="00EE20F8" w:rsidP="00EE20F8">
          <w:pPr>
            <w:spacing w:line="264" w:lineRule="auto"/>
            <w:rPr>
              <w:rStyle w:val="Red"/>
            </w:rPr>
          </w:pPr>
          <w:r w:rsidRPr="004B3313">
            <w:rPr>
              <w:rStyle w:val="PlaceholderText"/>
              <w:color w:val="FF0000"/>
            </w:rPr>
            <w:t>Click or tap here to enter text.</w:t>
          </w:r>
        </w:p>
      </w:sdtContent>
    </w:sdt>
    <w:p w14:paraId="6156C6C1" w14:textId="76195295" w:rsidR="002730C9" w:rsidRDefault="002730C9" w:rsidP="00AF56E9">
      <w:pPr>
        <w:pStyle w:val="Heading2"/>
      </w:pPr>
      <w:r>
        <w:t>Assignment Submission</w:t>
      </w:r>
    </w:p>
    <w:p w14:paraId="24516BDF" w14:textId="1B7E8F93" w:rsidR="000431E6" w:rsidRPr="000431E6" w:rsidRDefault="000431E6" w:rsidP="008A477F">
      <w:r w:rsidRPr="000431E6">
        <w:t>Attach this completed document to the assignment in Blackboard.</w:t>
      </w:r>
    </w:p>
    <w:p w14:paraId="62A41AC8" w14:textId="77777777" w:rsidR="00B50FCA" w:rsidRPr="00186A52" w:rsidRDefault="00B50FCA" w:rsidP="00186A52"/>
    <w:sectPr w:rsidR="00B50FCA" w:rsidRPr="00186A52" w:rsidSect="008A47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B9E25" w14:textId="77777777" w:rsidR="00CD3D2F" w:rsidRDefault="00CD3D2F" w:rsidP="00CD3D2F">
      <w:pPr>
        <w:spacing w:before="0" w:after="0" w:line="240" w:lineRule="auto"/>
      </w:pPr>
      <w:r>
        <w:separator/>
      </w:r>
    </w:p>
  </w:endnote>
  <w:endnote w:type="continuationSeparator" w:id="0">
    <w:p w14:paraId="750EA897" w14:textId="77777777" w:rsidR="00CD3D2F" w:rsidRDefault="00CD3D2F" w:rsidP="00CD3D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6EC3C" w14:textId="77777777" w:rsidR="008B756A" w:rsidRDefault="008B7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E560C" w14:textId="1EA9E7CF" w:rsidR="00CD3D2F" w:rsidRDefault="00B15F4B" w:rsidP="00CD3D2F">
    <w:pPr>
      <w:pStyle w:val="Footer"/>
      <w:tabs>
        <w:tab w:val="center" w:pos="5040"/>
        <w:tab w:val="right" w:pos="10080"/>
      </w:tabs>
    </w:pPr>
    <w:r>
      <w:t>Browser Passwords</w:t>
    </w:r>
    <w:r w:rsidR="00CD3D2F" w:rsidRPr="00A87D54">
      <w:tab/>
      <w:t xml:space="preserve">Page </w:t>
    </w:r>
    <w:r w:rsidR="00CD3D2F" w:rsidRPr="00A87D54">
      <w:fldChar w:fldCharType="begin"/>
    </w:r>
    <w:r w:rsidR="00CD3D2F" w:rsidRPr="00A87D54">
      <w:instrText xml:space="preserve"> PAGE </w:instrText>
    </w:r>
    <w:r w:rsidR="00CD3D2F" w:rsidRPr="00A87D54">
      <w:fldChar w:fldCharType="separate"/>
    </w:r>
    <w:r w:rsidR="00991D0C">
      <w:rPr>
        <w:noProof/>
      </w:rPr>
      <w:t>2</w:t>
    </w:r>
    <w:r w:rsidR="00CD3D2F" w:rsidRPr="00A87D54">
      <w:fldChar w:fldCharType="end"/>
    </w:r>
    <w:r w:rsidR="00CD3D2F" w:rsidRPr="00A87D54">
      <w:t xml:space="preserve"> of </w:t>
    </w:r>
    <w:fldSimple w:instr=" NUMPAGES ">
      <w:r w:rsidR="00991D0C">
        <w:rPr>
          <w:noProof/>
        </w:rPr>
        <w:t>2</w:t>
      </w:r>
    </w:fldSimple>
    <w:r w:rsidR="00CD3D2F" w:rsidRPr="00A87D54">
      <w:tab/>
      <w:t xml:space="preserve">Revised: </w:t>
    </w:r>
    <w:r w:rsidR="004E0648">
      <w:t>0</w:t>
    </w:r>
    <w:r w:rsidR="008A477F">
      <w:t>6</w:t>
    </w:r>
    <w:r w:rsidR="004E0648">
      <w:t>/</w:t>
    </w:r>
    <w:r w:rsidR="008B756A">
      <w:t>13</w:t>
    </w:r>
    <w:r w:rsidR="00516F44">
      <w:t>/20</w:t>
    </w:r>
    <w:r w:rsidR="004E0648">
      <w:t>2</w:t>
    </w:r>
    <w:r w:rsidR="008B756A">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774F5" w14:textId="77777777" w:rsidR="008B756A" w:rsidRDefault="008B7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46384" w14:textId="77777777" w:rsidR="00CD3D2F" w:rsidRDefault="00CD3D2F" w:rsidP="00CD3D2F">
      <w:pPr>
        <w:spacing w:before="0" w:after="0" w:line="240" w:lineRule="auto"/>
      </w:pPr>
      <w:r>
        <w:separator/>
      </w:r>
    </w:p>
  </w:footnote>
  <w:footnote w:type="continuationSeparator" w:id="0">
    <w:p w14:paraId="35005653" w14:textId="77777777" w:rsidR="00CD3D2F" w:rsidRDefault="00CD3D2F" w:rsidP="00CD3D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72965" w14:textId="77777777" w:rsidR="008B756A" w:rsidRDefault="008B7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FABBC" w14:textId="77777777" w:rsidR="008B756A" w:rsidRDefault="008B75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B109F" w14:textId="77777777" w:rsidR="008B756A" w:rsidRDefault="008B7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84D6F06"/>
    <w:multiLevelType w:val="hybridMultilevel"/>
    <w:tmpl w:val="66589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BE43269"/>
    <w:multiLevelType w:val="hybridMultilevel"/>
    <w:tmpl w:val="66589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005160642">
    <w:abstractNumId w:val="25"/>
  </w:num>
  <w:num w:numId="2" w16cid:durableId="2011829107">
    <w:abstractNumId w:val="22"/>
  </w:num>
  <w:num w:numId="3" w16cid:durableId="1263107328">
    <w:abstractNumId w:val="24"/>
  </w:num>
  <w:num w:numId="4" w16cid:durableId="1207763782">
    <w:abstractNumId w:val="20"/>
  </w:num>
  <w:num w:numId="5" w16cid:durableId="151602025">
    <w:abstractNumId w:val="1"/>
  </w:num>
  <w:num w:numId="6" w16cid:durableId="1413430715">
    <w:abstractNumId w:val="18"/>
  </w:num>
  <w:num w:numId="7" w16cid:durableId="2077581726">
    <w:abstractNumId w:val="43"/>
  </w:num>
  <w:num w:numId="8" w16cid:durableId="701828516">
    <w:abstractNumId w:val="12"/>
  </w:num>
  <w:num w:numId="9" w16cid:durableId="11536425">
    <w:abstractNumId w:val="38"/>
  </w:num>
  <w:num w:numId="10" w16cid:durableId="1320302621">
    <w:abstractNumId w:val="13"/>
  </w:num>
  <w:num w:numId="11" w16cid:durableId="1651980804">
    <w:abstractNumId w:val="26"/>
  </w:num>
  <w:num w:numId="12" w16cid:durableId="1624073246">
    <w:abstractNumId w:val="11"/>
  </w:num>
  <w:num w:numId="13" w16cid:durableId="437912952">
    <w:abstractNumId w:val="10"/>
  </w:num>
  <w:num w:numId="14" w16cid:durableId="47801009">
    <w:abstractNumId w:val="32"/>
  </w:num>
  <w:num w:numId="15" w16cid:durableId="1645741906">
    <w:abstractNumId w:val="0"/>
  </w:num>
  <w:num w:numId="16" w16cid:durableId="1919364938">
    <w:abstractNumId w:val="33"/>
  </w:num>
  <w:num w:numId="17" w16cid:durableId="1776486679">
    <w:abstractNumId w:val="36"/>
  </w:num>
  <w:num w:numId="18" w16cid:durableId="1776288922">
    <w:abstractNumId w:val="30"/>
  </w:num>
  <w:num w:numId="19" w16cid:durableId="767627186">
    <w:abstractNumId w:val="27"/>
  </w:num>
  <w:num w:numId="20" w16cid:durableId="1360425857">
    <w:abstractNumId w:val="42"/>
  </w:num>
  <w:num w:numId="21" w16cid:durableId="1997373402">
    <w:abstractNumId w:val="15"/>
  </w:num>
  <w:num w:numId="22" w16cid:durableId="273369047">
    <w:abstractNumId w:val="17"/>
  </w:num>
  <w:num w:numId="23" w16cid:durableId="1242637578">
    <w:abstractNumId w:val="5"/>
  </w:num>
  <w:num w:numId="24" w16cid:durableId="564876892">
    <w:abstractNumId w:val="16"/>
  </w:num>
  <w:num w:numId="25" w16cid:durableId="1368602082">
    <w:abstractNumId w:val="35"/>
  </w:num>
  <w:num w:numId="26" w16cid:durableId="1269895066">
    <w:abstractNumId w:val="39"/>
  </w:num>
  <w:num w:numId="27" w16cid:durableId="662397897">
    <w:abstractNumId w:val="8"/>
  </w:num>
  <w:num w:numId="28" w16cid:durableId="1674987729">
    <w:abstractNumId w:val="41"/>
  </w:num>
  <w:num w:numId="29" w16cid:durableId="858355636">
    <w:abstractNumId w:val="6"/>
  </w:num>
  <w:num w:numId="30" w16cid:durableId="8023611">
    <w:abstractNumId w:val="40"/>
  </w:num>
  <w:num w:numId="31" w16cid:durableId="300505181">
    <w:abstractNumId w:val="23"/>
  </w:num>
  <w:num w:numId="32" w16cid:durableId="631794156">
    <w:abstractNumId w:val="14"/>
  </w:num>
  <w:num w:numId="33" w16cid:durableId="1476684486">
    <w:abstractNumId w:val="7"/>
  </w:num>
  <w:num w:numId="34" w16cid:durableId="218563947">
    <w:abstractNumId w:val="21"/>
  </w:num>
  <w:num w:numId="35" w16cid:durableId="2118133679">
    <w:abstractNumId w:val="31"/>
  </w:num>
  <w:num w:numId="36" w16cid:durableId="269969633">
    <w:abstractNumId w:val="2"/>
  </w:num>
  <w:num w:numId="37" w16cid:durableId="1270817078">
    <w:abstractNumId w:val="37"/>
  </w:num>
  <w:num w:numId="38" w16cid:durableId="1394356229">
    <w:abstractNumId w:val="19"/>
  </w:num>
  <w:num w:numId="39" w16cid:durableId="1717464518">
    <w:abstractNumId w:val="9"/>
  </w:num>
  <w:num w:numId="40" w16cid:durableId="112990686">
    <w:abstractNumId w:val="29"/>
  </w:num>
  <w:num w:numId="41" w16cid:durableId="209734257">
    <w:abstractNumId w:val="3"/>
  </w:num>
  <w:num w:numId="42" w16cid:durableId="205872165">
    <w:abstractNumId w:val="28"/>
  </w:num>
  <w:num w:numId="43" w16cid:durableId="1298221554">
    <w:abstractNumId w:val="34"/>
  </w:num>
  <w:num w:numId="44" w16cid:durableId="23712938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SwNLC0sDQ1MjAztTBV0lEKTi0uzszPAykwqgUA0hEmiywAAAA="/>
  </w:docVars>
  <w:rsids>
    <w:rsidRoot w:val="00911152"/>
    <w:rsid w:val="0000013C"/>
    <w:rsid w:val="00005263"/>
    <w:rsid w:val="000210DC"/>
    <w:rsid w:val="000256C2"/>
    <w:rsid w:val="000266D6"/>
    <w:rsid w:val="00027149"/>
    <w:rsid w:val="000328D2"/>
    <w:rsid w:val="000431E6"/>
    <w:rsid w:val="000466A6"/>
    <w:rsid w:val="00047CC1"/>
    <w:rsid w:val="00050F76"/>
    <w:rsid w:val="0005140C"/>
    <w:rsid w:val="00062638"/>
    <w:rsid w:val="0006687F"/>
    <w:rsid w:val="0006785B"/>
    <w:rsid w:val="000711FB"/>
    <w:rsid w:val="000732BE"/>
    <w:rsid w:val="0008181E"/>
    <w:rsid w:val="0008736C"/>
    <w:rsid w:val="0009061C"/>
    <w:rsid w:val="000A0F14"/>
    <w:rsid w:val="000A15EC"/>
    <w:rsid w:val="000A1D39"/>
    <w:rsid w:val="000A5909"/>
    <w:rsid w:val="000B5915"/>
    <w:rsid w:val="000B5EB8"/>
    <w:rsid w:val="000D5EE0"/>
    <w:rsid w:val="000E23D6"/>
    <w:rsid w:val="000E3243"/>
    <w:rsid w:val="000F003F"/>
    <w:rsid w:val="0010025E"/>
    <w:rsid w:val="001167BE"/>
    <w:rsid w:val="001201F5"/>
    <w:rsid w:val="0012759D"/>
    <w:rsid w:val="00151E53"/>
    <w:rsid w:val="00154826"/>
    <w:rsid w:val="001707E2"/>
    <w:rsid w:val="00175A09"/>
    <w:rsid w:val="0018079A"/>
    <w:rsid w:val="00183A88"/>
    <w:rsid w:val="00186A52"/>
    <w:rsid w:val="00186E9F"/>
    <w:rsid w:val="001900BB"/>
    <w:rsid w:val="001906C3"/>
    <w:rsid w:val="00195CCD"/>
    <w:rsid w:val="00195DDB"/>
    <w:rsid w:val="00197CFA"/>
    <w:rsid w:val="001A2191"/>
    <w:rsid w:val="001B312A"/>
    <w:rsid w:val="001B3BE6"/>
    <w:rsid w:val="001D0C70"/>
    <w:rsid w:val="001D1D96"/>
    <w:rsid w:val="001D753C"/>
    <w:rsid w:val="001E087A"/>
    <w:rsid w:val="001E30EF"/>
    <w:rsid w:val="001E7702"/>
    <w:rsid w:val="001F0945"/>
    <w:rsid w:val="001F1121"/>
    <w:rsid w:val="00201A7D"/>
    <w:rsid w:val="00203127"/>
    <w:rsid w:val="00213A95"/>
    <w:rsid w:val="00217872"/>
    <w:rsid w:val="002212EB"/>
    <w:rsid w:val="00222413"/>
    <w:rsid w:val="00224A0E"/>
    <w:rsid w:val="0023055D"/>
    <w:rsid w:val="00232AEA"/>
    <w:rsid w:val="00240755"/>
    <w:rsid w:val="00242218"/>
    <w:rsid w:val="0024441A"/>
    <w:rsid w:val="00250FE6"/>
    <w:rsid w:val="00251C6A"/>
    <w:rsid w:val="002551B9"/>
    <w:rsid w:val="00265774"/>
    <w:rsid w:val="002675CA"/>
    <w:rsid w:val="002730C9"/>
    <w:rsid w:val="00275EB2"/>
    <w:rsid w:val="0027696D"/>
    <w:rsid w:val="00282754"/>
    <w:rsid w:val="00282ABB"/>
    <w:rsid w:val="00292435"/>
    <w:rsid w:val="00297288"/>
    <w:rsid w:val="002A31DE"/>
    <w:rsid w:val="002A382C"/>
    <w:rsid w:val="002A40CB"/>
    <w:rsid w:val="002A5800"/>
    <w:rsid w:val="002B58B4"/>
    <w:rsid w:val="002B691A"/>
    <w:rsid w:val="002C4B30"/>
    <w:rsid w:val="002D5E04"/>
    <w:rsid w:val="002D7C70"/>
    <w:rsid w:val="002E690A"/>
    <w:rsid w:val="002E6B38"/>
    <w:rsid w:val="002F07E8"/>
    <w:rsid w:val="002F5D16"/>
    <w:rsid w:val="003109BF"/>
    <w:rsid w:val="00311876"/>
    <w:rsid w:val="00312829"/>
    <w:rsid w:val="003168F8"/>
    <w:rsid w:val="00317602"/>
    <w:rsid w:val="00323372"/>
    <w:rsid w:val="003372C5"/>
    <w:rsid w:val="00341321"/>
    <w:rsid w:val="00342C05"/>
    <w:rsid w:val="00346066"/>
    <w:rsid w:val="00352563"/>
    <w:rsid w:val="00355354"/>
    <w:rsid w:val="00364D85"/>
    <w:rsid w:val="00365645"/>
    <w:rsid w:val="00371E4C"/>
    <w:rsid w:val="00373DDC"/>
    <w:rsid w:val="00383BE6"/>
    <w:rsid w:val="00383D2E"/>
    <w:rsid w:val="00384629"/>
    <w:rsid w:val="00387EF8"/>
    <w:rsid w:val="003959BA"/>
    <w:rsid w:val="00397891"/>
    <w:rsid w:val="003B2541"/>
    <w:rsid w:val="003B6004"/>
    <w:rsid w:val="003C23F5"/>
    <w:rsid w:val="003C4983"/>
    <w:rsid w:val="003D103F"/>
    <w:rsid w:val="003E3C01"/>
    <w:rsid w:val="003E3F1D"/>
    <w:rsid w:val="003E6CB8"/>
    <w:rsid w:val="003F2E81"/>
    <w:rsid w:val="00400BDE"/>
    <w:rsid w:val="004026BB"/>
    <w:rsid w:val="00403126"/>
    <w:rsid w:val="00405A7F"/>
    <w:rsid w:val="004229F2"/>
    <w:rsid w:val="0042511F"/>
    <w:rsid w:val="00430280"/>
    <w:rsid w:val="00431E4C"/>
    <w:rsid w:val="00434B79"/>
    <w:rsid w:val="00435D7E"/>
    <w:rsid w:val="00440049"/>
    <w:rsid w:val="00444492"/>
    <w:rsid w:val="004446EF"/>
    <w:rsid w:val="00465054"/>
    <w:rsid w:val="00466041"/>
    <w:rsid w:val="00477B55"/>
    <w:rsid w:val="0048103C"/>
    <w:rsid w:val="00482A49"/>
    <w:rsid w:val="004905BC"/>
    <w:rsid w:val="00490907"/>
    <w:rsid w:val="00495421"/>
    <w:rsid w:val="004A37D5"/>
    <w:rsid w:val="004A5C35"/>
    <w:rsid w:val="004A72C0"/>
    <w:rsid w:val="004A777C"/>
    <w:rsid w:val="004B4744"/>
    <w:rsid w:val="004B6DA3"/>
    <w:rsid w:val="004C3533"/>
    <w:rsid w:val="004C3C5F"/>
    <w:rsid w:val="004C7279"/>
    <w:rsid w:val="004D2FAB"/>
    <w:rsid w:val="004D34FD"/>
    <w:rsid w:val="004D48AE"/>
    <w:rsid w:val="004D60D6"/>
    <w:rsid w:val="004D7884"/>
    <w:rsid w:val="004E0648"/>
    <w:rsid w:val="004E5398"/>
    <w:rsid w:val="004F0CF6"/>
    <w:rsid w:val="00502D78"/>
    <w:rsid w:val="005052FA"/>
    <w:rsid w:val="00512D2B"/>
    <w:rsid w:val="005158E8"/>
    <w:rsid w:val="00516F44"/>
    <w:rsid w:val="00517B55"/>
    <w:rsid w:val="00520AAE"/>
    <w:rsid w:val="00535472"/>
    <w:rsid w:val="00537625"/>
    <w:rsid w:val="005541DE"/>
    <w:rsid w:val="00555E0F"/>
    <w:rsid w:val="0056398D"/>
    <w:rsid w:val="00590ED4"/>
    <w:rsid w:val="00593AFA"/>
    <w:rsid w:val="00594B9F"/>
    <w:rsid w:val="005A0D4E"/>
    <w:rsid w:val="005A13A2"/>
    <w:rsid w:val="005B3481"/>
    <w:rsid w:val="005B4303"/>
    <w:rsid w:val="005C029A"/>
    <w:rsid w:val="005C2DD8"/>
    <w:rsid w:val="005C6CB5"/>
    <w:rsid w:val="005D09DA"/>
    <w:rsid w:val="005D1C1B"/>
    <w:rsid w:val="005D5A8C"/>
    <w:rsid w:val="005D77AD"/>
    <w:rsid w:val="005E0A1C"/>
    <w:rsid w:val="005E61B1"/>
    <w:rsid w:val="005E7127"/>
    <w:rsid w:val="005F0B30"/>
    <w:rsid w:val="006001B4"/>
    <w:rsid w:val="00601BCD"/>
    <w:rsid w:val="006065B9"/>
    <w:rsid w:val="00607D52"/>
    <w:rsid w:val="0061094A"/>
    <w:rsid w:val="00621BFC"/>
    <w:rsid w:val="00644F7F"/>
    <w:rsid w:val="006458D3"/>
    <w:rsid w:val="0065591A"/>
    <w:rsid w:val="00660C3A"/>
    <w:rsid w:val="00661BCC"/>
    <w:rsid w:val="00663E27"/>
    <w:rsid w:val="00664731"/>
    <w:rsid w:val="00664DFF"/>
    <w:rsid w:val="0066525E"/>
    <w:rsid w:val="00665463"/>
    <w:rsid w:val="00673A73"/>
    <w:rsid w:val="006771E3"/>
    <w:rsid w:val="00680ADA"/>
    <w:rsid w:val="0068377A"/>
    <w:rsid w:val="00690D3D"/>
    <w:rsid w:val="00691AA2"/>
    <w:rsid w:val="00692780"/>
    <w:rsid w:val="00694457"/>
    <w:rsid w:val="006A2F70"/>
    <w:rsid w:val="006A45D9"/>
    <w:rsid w:val="006A5069"/>
    <w:rsid w:val="006B210A"/>
    <w:rsid w:val="006C0D7C"/>
    <w:rsid w:val="006C78CB"/>
    <w:rsid w:val="006D2AA1"/>
    <w:rsid w:val="006D7352"/>
    <w:rsid w:val="006F25B3"/>
    <w:rsid w:val="0070115C"/>
    <w:rsid w:val="007076DB"/>
    <w:rsid w:val="00712496"/>
    <w:rsid w:val="00713BF5"/>
    <w:rsid w:val="00717B64"/>
    <w:rsid w:val="00721809"/>
    <w:rsid w:val="00723625"/>
    <w:rsid w:val="00725E4F"/>
    <w:rsid w:val="007360A7"/>
    <w:rsid w:val="00745F5B"/>
    <w:rsid w:val="00747481"/>
    <w:rsid w:val="0075010E"/>
    <w:rsid w:val="0075627E"/>
    <w:rsid w:val="00761F80"/>
    <w:rsid w:val="007668C3"/>
    <w:rsid w:val="007722BF"/>
    <w:rsid w:val="00772E22"/>
    <w:rsid w:val="007772DF"/>
    <w:rsid w:val="00782EF4"/>
    <w:rsid w:val="00783863"/>
    <w:rsid w:val="00787C4F"/>
    <w:rsid w:val="007963C6"/>
    <w:rsid w:val="00797FE0"/>
    <w:rsid w:val="007A2E90"/>
    <w:rsid w:val="007A7039"/>
    <w:rsid w:val="007A780C"/>
    <w:rsid w:val="007B1761"/>
    <w:rsid w:val="007C0078"/>
    <w:rsid w:val="007C3310"/>
    <w:rsid w:val="007D0D2C"/>
    <w:rsid w:val="007E0D8E"/>
    <w:rsid w:val="007E113F"/>
    <w:rsid w:val="007E4845"/>
    <w:rsid w:val="007E4F43"/>
    <w:rsid w:val="007E6612"/>
    <w:rsid w:val="007E727B"/>
    <w:rsid w:val="007F1793"/>
    <w:rsid w:val="007F6A2B"/>
    <w:rsid w:val="007F6D7B"/>
    <w:rsid w:val="0080099F"/>
    <w:rsid w:val="00814377"/>
    <w:rsid w:val="00817846"/>
    <w:rsid w:val="00820DF8"/>
    <w:rsid w:val="008238F9"/>
    <w:rsid w:val="00827303"/>
    <w:rsid w:val="00833212"/>
    <w:rsid w:val="00834201"/>
    <w:rsid w:val="00837028"/>
    <w:rsid w:val="00842B62"/>
    <w:rsid w:val="00844860"/>
    <w:rsid w:val="00853471"/>
    <w:rsid w:val="00853C37"/>
    <w:rsid w:val="00860BF3"/>
    <w:rsid w:val="00863427"/>
    <w:rsid w:val="0086400D"/>
    <w:rsid w:val="008707A2"/>
    <w:rsid w:val="00875AA9"/>
    <w:rsid w:val="00877139"/>
    <w:rsid w:val="0089250C"/>
    <w:rsid w:val="008A477F"/>
    <w:rsid w:val="008A6C26"/>
    <w:rsid w:val="008B6985"/>
    <w:rsid w:val="008B756A"/>
    <w:rsid w:val="008D0B01"/>
    <w:rsid w:val="008D27F0"/>
    <w:rsid w:val="008E300D"/>
    <w:rsid w:val="008F1808"/>
    <w:rsid w:val="008F5DFA"/>
    <w:rsid w:val="009023DE"/>
    <w:rsid w:val="00911152"/>
    <w:rsid w:val="00913733"/>
    <w:rsid w:val="00917940"/>
    <w:rsid w:val="00922350"/>
    <w:rsid w:val="00922B9C"/>
    <w:rsid w:val="009359D1"/>
    <w:rsid w:val="00937F64"/>
    <w:rsid w:val="00945593"/>
    <w:rsid w:val="00952FD4"/>
    <w:rsid w:val="00954325"/>
    <w:rsid w:val="00956709"/>
    <w:rsid w:val="009567B9"/>
    <w:rsid w:val="009574BE"/>
    <w:rsid w:val="009610B2"/>
    <w:rsid w:val="009624D3"/>
    <w:rsid w:val="00963E50"/>
    <w:rsid w:val="00972191"/>
    <w:rsid w:val="00981D53"/>
    <w:rsid w:val="00991D0C"/>
    <w:rsid w:val="00991D5B"/>
    <w:rsid w:val="009A0E60"/>
    <w:rsid w:val="009A498B"/>
    <w:rsid w:val="009A6FE6"/>
    <w:rsid w:val="009B1F44"/>
    <w:rsid w:val="009B4C51"/>
    <w:rsid w:val="009B5062"/>
    <w:rsid w:val="009C1BB8"/>
    <w:rsid w:val="009C5781"/>
    <w:rsid w:val="009C6DAE"/>
    <w:rsid w:val="009D3EBC"/>
    <w:rsid w:val="009E4F95"/>
    <w:rsid w:val="009E68BC"/>
    <w:rsid w:val="009F2E11"/>
    <w:rsid w:val="009F7A8A"/>
    <w:rsid w:val="00A06356"/>
    <w:rsid w:val="00A2556E"/>
    <w:rsid w:val="00A314E0"/>
    <w:rsid w:val="00A34721"/>
    <w:rsid w:val="00A36000"/>
    <w:rsid w:val="00A36CF1"/>
    <w:rsid w:val="00A42BFF"/>
    <w:rsid w:val="00A42CBE"/>
    <w:rsid w:val="00A445E7"/>
    <w:rsid w:val="00A44AEC"/>
    <w:rsid w:val="00A52F25"/>
    <w:rsid w:val="00A611A2"/>
    <w:rsid w:val="00A71F0C"/>
    <w:rsid w:val="00A75BC8"/>
    <w:rsid w:val="00A81A83"/>
    <w:rsid w:val="00A83168"/>
    <w:rsid w:val="00A85C84"/>
    <w:rsid w:val="00A976A7"/>
    <w:rsid w:val="00AA1859"/>
    <w:rsid w:val="00AB0073"/>
    <w:rsid w:val="00AB148C"/>
    <w:rsid w:val="00AC5A4B"/>
    <w:rsid w:val="00AD041C"/>
    <w:rsid w:val="00AD0626"/>
    <w:rsid w:val="00AD6F68"/>
    <w:rsid w:val="00AE1936"/>
    <w:rsid w:val="00AE6DF9"/>
    <w:rsid w:val="00AF0707"/>
    <w:rsid w:val="00AF19DE"/>
    <w:rsid w:val="00AF56E9"/>
    <w:rsid w:val="00AF606A"/>
    <w:rsid w:val="00B016AD"/>
    <w:rsid w:val="00B03F2D"/>
    <w:rsid w:val="00B12083"/>
    <w:rsid w:val="00B136B1"/>
    <w:rsid w:val="00B15F4B"/>
    <w:rsid w:val="00B17599"/>
    <w:rsid w:val="00B21674"/>
    <w:rsid w:val="00B50FCA"/>
    <w:rsid w:val="00B53A5D"/>
    <w:rsid w:val="00B56AC6"/>
    <w:rsid w:val="00B56D51"/>
    <w:rsid w:val="00B73071"/>
    <w:rsid w:val="00B73657"/>
    <w:rsid w:val="00B74FE8"/>
    <w:rsid w:val="00B75EDD"/>
    <w:rsid w:val="00B777D4"/>
    <w:rsid w:val="00B80288"/>
    <w:rsid w:val="00B853B6"/>
    <w:rsid w:val="00BA3BF7"/>
    <w:rsid w:val="00BA4968"/>
    <w:rsid w:val="00BA52EE"/>
    <w:rsid w:val="00BB32D2"/>
    <w:rsid w:val="00BB37DA"/>
    <w:rsid w:val="00BB6C31"/>
    <w:rsid w:val="00BB7FEC"/>
    <w:rsid w:val="00BC0800"/>
    <w:rsid w:val="00BE0582"/>
    <w:rsid w:val="00BF34F0"/>
    <w:rsid w:val="00C14AD5"/>
    <w:rsid w:val="00C2167C"/>
    <w:rsid w:val="00C30AD5"/>
    <w:rsid w:val="00C3262D"/>
    <w:rsid w:val="00C4267D"/>
    <w:rsid w:val="00C43560"/>
    <w:rsid w:val="00C500C5"/>
    <w:rsid w:val="00C54847"/>
    <w:rsid w:val="00C55FF6"/>
    <w:rsid w:val="00C5716C"/>
    <w:rsid w:val="00C600DC"/>
    <w:rsid w:val="00C6586A"/>
    <w:rsid w:val="00C659F5"/>
    <w:rsid w:val="00C70118"/>
    <w:rsid w:val="00C70AFD"/>
    <w:rsid w:val="00C80BAD"/>
    <w:rsid w:val="00C93632"/>
    <w:rsid w:val="00C9521F"/>
    <w:rsid w:val="00C96020"/>
    <w:rsid w:val="00C978DC"/>
    <w:rsid w:val="00CA7F7E"/>
    <w:rsid w:val="00CB382B"/>
    <w:rsid w:val="00CB7B4F"/>
    <w:rsid w:val="00CB7E75"/>
    <w:rsid w:val="00CC0192"/>
    <w:rsid w:val="00CC140F"/>
    <w:rsid w:val="00CC2A09"/>
    <w:rsid w:val="00CD2DAA"/>
    <w:rsid w:val="00CD3D2F"/>
    <w:rsid w:val="00CD7701"/>
    <w:rsid w:val="00CD7FA6"/>
    <w:rsid w:val="00CE3B5C"/>
    <w:rsid w:val="00CE620A"/>
    <w:rsid w:val="00CE6909"/>
    <w:rsid w:val="00CF7CCE"/>
    <w:rsid w:val="00D043F5"/>
    <w:rsid w:val="00D06C41"/>
    <w:rsid w:val="00D07353"/>
    <w:rsid w:val="00D14441"/>
    <w:rsid w:val="00D15D1F"/>
    <w:rsid w:val="00D171F9"/>
    <w:rsid w:val="00D215F1"/>
    <w:rsid w:val="00D2240A"/>
    <w:rsid w:val="00D227CE"/>
    <w:rsid w:val="00D2411F"/>
    <w:rsid w:val="00D248E6"/>
    <w:rsid w:val="00D30840"/>
    <w:rsid w:val="00D30CFC"/>
    <w:rsid w:val="00D33B4C"/>
    <w:rsid w:val="00D35AC7"/>
    <w:rsid w:val="00D36F34"/>
    <w:rsid w:val="00D37141"/>
    <w:rsid w:val="00D3727F"/>
    <w:rsid w:val="00D37B12"/>
    <w:rsid w:val="00D41A00"/>
    <w:rsid w:val="00D4583C"/>
    <w:rsid w:val="00D66020"/>
    <w:rsid w:val="00D72110"/>
    <w:rsid w:val="00D778D4"/>
    <w:rsid w:val="00D8674B"/>
    <w:rsid w:val="00D925EA"/>
    <w:rsid w:val="00D97768"/>
    <w:rsid w:val="00DA3685"/>
    <w:rsid w:val="00DA3A23"/>
    <w:rsid w:val="00DB260A"/>
    <w:rsid w:val="00DB6295"/>
    <w:rsid w:val="00DC5D83"/>
    <w:rsid w:val="00DC658B"/>
    <w:rsid w:val="00DD2D5C"/>
    <w:rsid w:val="00DD60EB"/>
    <w:rsid w:val="00DE0AC1"/>
    <w:rsid w:val="00E03967"/>
    <w:rsid w:val="00E17EA3"/>
    <w:rsid w:val="00E21C11"/>
    <w:rsid w:val="00E40B52"/>
    <w:rsid w:val="00E425FA"/>
    <w:rsid w:val="00E53B55"/>
    <w:rsid w:val="00E55BDC"/>
    <w:rsid w:val="00E607A8"/>
    <w:rsid w:val="00E66BC7"/>
    <w:rsid w:val="00E67D8E"/>
    <w:rsid w:val="00E67F79"/>
    <w:rsid w:val="00E73A37"/>
    <w:rsid w:val="00E76747"/>
    <w:rsid w:val="00E81411"/>
    <w:rsid w:val="00E85BB4"/>
    <w:rsid w:val="00E93B59"/>
    <w:rsid w:val="00E94B93"/>
    <w:rsid w:val="00EA07B8"/>
    <w:rsid w:val="00EB189E"/>
    <w:rsid w:val="00EB5E01"/>
    <w:rsid w:val="00EB6D76"/>
    <w:rsid w:val="00EB7075"/>
    <w:rsid w:val="00ED089C"/>
    <w:rsid w:val="00ED7BE5"/>
    <w:rsid w:val="00EE0286"/>
    <w:rsid w:val="00EE20F8"/>
    <w:rsid w:val="00F23356"/>
    <w:rsid w:val="00F24279"/>
    <w:rsid w:val="00F3420F"/>
    <w:rsid w:val="00F44341"/>
    <w:rsid w:val="00F460F5"/>
    <w:rsid w:val="00F47C54"/>
    <w:rsid w:val="00F50957"/>
    <w:rsid w:val="00F51285"/>
    <w:rsid w:val="00F513F2"/>
    <w:rsid w:val="00F65174"/>
    <w:rsid w:val="00F67737"/>
    <w:rsid w:val="00F70BB8"/>
    <w:rsid w:val="00F73D53"/>
    <w:rsid w:val="00F809D6"/>
    <w:rsid w:val="00F83C10"/>
    <w:rsid w:val="00FA25FB"/>
    <w:rsid w:val="00FA5148"/>
    <w:rsid w:val="00FA6A1C"/>
    <w:rsid w:val="00FB0F71"/>
    <w:rsid w:val="00FB27E5"/>
    <w:rsid w:val="00FB5F7E"/>
    <w:rsid w:val="00FC5A18"/>
    <w:rsid w:val="00FD35F2"/>
    <w:rsid w:val="00FE600B"/>
    <w:rsid w:val="00FF13DF"/>
    <w:rsid w:val="00FF263E"/>
    <w:rsid w:val="00FF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1E4EDCD6"/>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semiHidden="1"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80C"/>
    <w:pPr>
      <w:spacing w:before="160" w:after="80" w:line="336" w:lineRule="auto"/>
    </w:pPr>
    <w:rPr>
      <w:rFonts w:ascii="Verdana" w:hAnsi="Verdana"/>
      <w:szCs w:val="24"/>
    </w:rPr>
  </w:style>
  <w:style w:type="paragraph" w:styleId="Heading1">
    <w:name w:val="heading 1"/>
    <w:basedOn w:val="Normal"/>
    <w:next w:val="Normal"/>
    <w:link w:val="Heading1Char"/>
    <w:qFormat/>
    <w:rsid w:val="007A780C"/>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7A780C"/>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7A780C"/>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7A78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780C"/>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80C"/>
    <w:pPr>
      <w:ind w:left="720"/>
    </w:pPr>
  </w:style>
  <w:style w:type="character" w:styleId="FollowedHyperlink">
    <w:name w:val="FollowedHyperlink"/>
    <w:rsid w:val="007A780C"/>
    <w:rPr>
      <w:color w:val="800080"/>
      <w:u w:val="single"/>
    </w:rPr>
  </w:style>
  <w:style w:type="paragraph" w:styleId="Footer">
    <w:name w:val="footer"/>
    <w:basedOn w:val="Normal"/>
    <w:link w:val="FooterChar"/>
    <w:rsid w:val="007A780C"/>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7A780C"/>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7A780C"/>
    <w:rPr>
      <w:color w:val="0000FF"/>
      <w:u w:val="single"/>
    </w:rPr>
  </w:style>
  <w:style w:type="paragraph" w:customStyle="1" w:styleId="NumberedHeading2">
    <w:name w:val="Numbered Heading 2"/>
    <w:basedOn w:val="Normal"/>
    <w:rsid w:val="007A780C"/>
    <w:pPr>
      <w:numPr>
        <w:numId w:val="1"/>
      </w:numPr>
    </w:pPr>
  </w:style>
  <w:style w:type="paragraph" w:customStyle="1" w:styleId="Outlinenumbering">
    <w:name w:val="Outline numbering"/>
    <w:basedOn w:val="Normal"/>
    <w:rsid w:val="007A780C"/>
    <w:pPr>
      <w:numPr>
        <w:numId w:val="2"/>
      </w:numPr>
      <w:tabs>
        <w:tab w:val="clear" w:pos="360"/>
        <w:tab w:val="num" w:pos="720"/>
      </w:tabs>
      <w:ind w:left="720"/>
    </w:pPr>
    <w:rPr>
      <w:szCs w:val="20"/>
    </w:rPr>
  </w:style>
  <w:style w:type="character" w:styleId="PageNumber">
    <w:name w:val="page number"/>
    <w:basedOn w:val="DefaultParagraphFont"/>
    <w:rsid w:val="007A780C"/>
  </w:style>
  <w:style w:type="character" w:customStyle="1" w:styleId="UnresolvedMention1">
    <w:name w:val="Unresolved Mention1"/>
    <w:basedOn w:val="DefaultParagraphFont"/>
    <w:uiPriority w:val="99"/>
    <w:semiHidden/>
    <w:unhideWhenUsed/>
    <w:rsid w:val="00B853B6"/>
    <w:rPr>
      <w:color w:val="808080"/>
      <w:shd w:val="clear" w:color="auto" w:fill="E6E6E6"/>
    </w:rPr>
  </w:style>
  <w:style w:type="character" w:styleId="PlaceholderText">
    <w:name w:val="Placeholder Text"/>
    <w:basedOn w:val="DefaultParagraphFont"/>
    <w:uiPriority w:val="99"/>
    <w:semiHidden/>
    <w:rsid w:val="00555E0F"/>
    <w:rPr>
      <w:color w:val="808080"/>
    </w:rPr>
  </w:style>
  <w:style w:type="character" w:customStyle="1" w:styleId="Red">
    <w:name w:val="Red"/>
    <w:basedOn w:val="DefaultParagraphFont"/>
    <w:uiPriority w:val="1"/>
    <w:rsid w:val="00555E0F"/>
    <w:rPr>
      <w:color w:val="FF0000"/>
    </w:rPr>
  </w:style>
  <w:style w:type="character" w:styleId="UnresolvedMention">
    <w:name w:val="Unresolved Mention"/>
    <w:basedOn w:val="DefaultParagraphFont"/>
    <w:uiPriority w:val="99"/>
    <w:semiHidden/>
    <w:unhideWhenUsed/>
    <w:rsid w:val="00FF6B88"/>
    <w:rPr>
      <w:color w:val="808080"/>
      <w:shd w:val="clear" w:color="auto" w:fill="E6E6E6"/>
    </w:rPr>
  </w:style>
  <w:style w:type="paragraph" w:styleId="TOCHeading">
    <w:name w:val="TOC Heading"/>
    <w:basedOn w:val="Heading1"/>
    <w:next w:val="Normal"/>
    <w:uiPriority w:val="39"/>
    <w:unhideWhenUsed/>
    <w:qFormat/>
    <w:rsid w:val="007A780C"/>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7A780C"/>
    <w:pPr>
      <w:spacing w:before="80" w:line="240" w:lineRule="auto"/>
    </w:pPr>
    <w:rPr>
      <w:rFonts w:ascii="Courier New" w:hAnsi="Courier New"/>
    </w:rPr>
  </w:style>
  <w:style w:type="paragraph" w:styleId="TOC1">
    <w:name w:val="toc 1"/>
    <w:basedOn w:val="Normal"/>
    <w:next w:val="Normal"/>
    <w:autoRedefine/>
    <w:uiPriority w:val="39"/>
    <w:unhideWhenUsed/>
    <w:rsid w:val="007A780C"/>
    <w:pPr>
      <w:spacing w:after="100" w:line="240" w:lineRule="auto"/>
    </w:pPr>
  </w:style>
  <w:style w:type="paragraph" w:styleId="TOC2">
    <w:name w:val="toc 2"/>
    <w:basedOn w:val="Normal"/>
    <w:next w:val="Normal"/>
    <w:autoRedefine/>
    <w:uiPriority w:val="39"/>
    <w:unhideWhenUsed/>
    <w:rsid w:val="007A780C"/>
    <w:pPr>
      <w:spacing w:after="100" w:line="240" w:lineRule="auto"/>
      <w:ind w:left="202"/>
    </w:pPr>
  </w:style>
  <w:style w:type="paragraph" w:styleId="TOC3">
    <w:name w:val="toc 3"/>
    <w:basedOn w:val="Normal"/>
    <w:next w:val="Normal"/>
    <w:autoRedefine/>
    <w:uiPriority w:val="39"/>
    <w:unhideWhenUsed/>
    <w:rsid w:val="007A780C"/>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13966">
      <w:bodyDiv w:val="1"/>
      <w:marLeft w:val="0"/>
      <w:marRight w:val="0"/>
      <w:marTop w:val="0"/>
      <w:marBottom w:val="0"/>
      <w:divBdr>
        <w:top w:val="none" w:sz="0" w:space="0" w:color="auto"/>
        <w:left w:val="none" w:sz="0" w:space="0" w:color="auto"/>
        <w:bottom w:val="none" w:sz="0" w:space="0" w:color="auto"/>
        <w:right w:val="none" w:sz="0" w:space="0" w:color="auto"/>
      </w:divBdr>
      <w:divsChild>
        <w:div w:id="457528072">
          <w:marLeft w:val="0"/>
          <w:marRight w:val="0"/>
          <w:marTop w:val="0"/>
          <w:marBottom w:val="0"/>
          <w:divBdr>
            <w:top w:val="none" w:sz="0" w:space="0" w:color="auto"/>
            <w:left w:val="none" w:sz="0" w:space="0" w:color="auto"/>
            <w:bottom w:val="none" w:sz="0" w:space="0" w:color="auto"/>
            <w:right w:val="none" w:sz="0" w:space="0" w:color="auto"/>
          </w:divBdr>
        </w:div>
      </w:divsChild>
    </w:div>
    <w:div w:id="290329110">
      <w:bodyDiv w:val="1"/>
      <w:marLeft w:val="0"/>
      <w:marRight w:val="0"/>
      <w:marTop w:val="0"/>
      <w:marBottom w:val="0"/>
      <w:divBdr>
        <w:top w:val="none" w:sz="0" w:space="0" w:color="auto"/>
        <w:left w:val="none" w:sz="0" w:space="0" w:color="auto"/>
        <w:bottom w:val="none" w:sz="0" w:space="0" w:color="auto"/>
        <w:right w:val="none" w:sz="0" w:space="0" w:color="auto"/>
      </w:divBdr>
      <w:divsChild>
        <w:div w:id="144709344">
          <w:marLeft w:val="0"/>
          <w:marRight w:val="0"/>
          <w:marTop w:val="150"/>
          <w:marBottom w:val="150"/>
          <w:divBdr>
            <w:top w:val="single" w:sz="6" w:space="0" w:color="222222"/>
            <w:left w:val="single" w:sz="6" w:space="0" w:color="222222"/>
            <w:bottom w:val="single" w:sz="6" w:space="0" w:color="222222"/>
            <w:right w:val="single" w:sz="6" w:space="0" w:color="222222"/>
          </w:divBdr>
          <w:divsChild>
            <w:div w:id="885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0146">
      <w:bodyDiv w:val="1"/>
      <w:marLeft w:val="0"/>
      <w:marRight w:val="0"/>
      <w:marTop w:val="0"/>
      <w:marBottom w:val="0"/>
      <w:divBdr>
        <w:top w:val="none" w:sz="0" w:space="0" w:color="auto"/>
        <w:left w:val="none" w:sz="0" w:space="0" w:color="auto"/>
        <w:bottom w:val="none" w:sz="0" w:space="0" w:color="auto"/>
        <w:right w:val="none" w:sz="0" w:space="0" w:color="auto"/>
      </w:divBdr>
      <w:divsChild>
        <w:div w:id="459809492">
          <w:marLeft w:val="0"/>
          <w:marRight w:val="0"/>
          <w:marTop w:val="0"/>
          <w:marBottom w:val="0"/>
          <w:divBdr>
            <w:top w:val="none" w:sz="0" w:space="0" w:color="auto"/>
            <w:left w:val="none" w:sz="0" w:space="0" w:color="auto"/>
            <w:bottom w:val="none" w:sz="0" w:space="0" w:color="auto"/>
            <w:right w:val="none" w:sz="0" w:space="0" w:color="auto"/>
          </w:divBdr>
        </w:div>
      </w:divsChild>
    </w:div>
    <w:div w:id="639193561">
      <w:bodyDiv w:val="1"/>
      <w:marLeft w:val="0"/>
      <w:marRight w:val="0"/>
      <w:marTop w:val="0"/>
      <w:marBottom w:val="0"/>
      <w:divBdr>
        <w:top w:val="none" w:sz="0" w:space="0" w:color="auto"/>
        <w:left w:val="none" w:sz="0" w:space="0" w:color="auto"/>
        <w:bottom w:val="none" w:sz="0" w:space="0" w:color="auto"/>
        <w:right w:val="none" w:sz="0" w:space="0" w:color="auto"/>
      </w:divBdr>
      <w:divsChild>
        <w:div w:id="835532044">
          <w:marLeft w:val="0"/>
          <w:marRight w:val="0"/>
          <w:marTop w:val="150"/>
          <w:marBottom w:val="150"/>
          <w:divBdr>
            <w:top w:val="single" w:sz="6" w:space="0" w:color="222222"/>
            <w:left w:val="single" w:sz="6" w:space="0" w:color="222222"/>
            <w:bottom w:val="single" w:sz="6" w:space="0" w:color="222222"/>
            <w:right w:val="single" w:sz="6" w:space="0" w:color="222222"/>
          </w:divBdr>
          <w:divsChild>
            <w:div w:id="20828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8564">
      <w:bodyDiv w:val="1"/>
      <w:marLeft w:val="0"/>
      <w:marRight w:val="0"/>
      <w:marTop w:val="0"/>
      <w:marBottom w:val="0"/>
      <w:divBdr>
        <w:top w:val="none" w:sz="0" w:space="0" w:color="auto"/>
        <w:left w:val="none" w:sz="0" w:space="0" w:color="auto"/>
        <w:bottom w:val="none" w:sz="0" w:space="0" w:color="auto"/>
        <w:right w:val="none" w:sz="0" w:space="0" w:color="auto"/>
      </w:divBdr>
      <w:divsChild>
        <w:div w:id="1999728168">
          <w:marLeft w:val="0"/>
          <w:marRight w:val="0"/>
          <w:marTop w:val="0"/>
          <w:marBottom w:val="0"/>
          <w:divBdr>
            <w:top w:val="none" w:sz="0" w:space="0" w:color="auto"/>
            <w:left w:val="none" w:sz="0" w:space="0" w:color="auto"/>
            <w:bottom w:val="none" w:sz="0" w:space="0" w:color="auto"/>
            <w:right w:val="none" w:sz="0" w:space="0" w:color="auto"/>
          </w:divBdr>
        </w:div>
      </w:divsChild>
    </w:div>
    <w:div w:id="703092835">
      <w:bodyDiv w:val="1"/>
      <w:marLeft w:val="0"/>
      <w:marRight w:val="0"/>
      <w:marTop w:val="0"/>
      <w:marBottom w:val="0"/>
      <w:divBdr>
        <w:top w:val="none" w:sz="0" w:space="0" w:color="auto"/>
        <w:left w:val="none" w:sz="0" w:space="0" w:color="auto"/>
        <w:bottom w:val="none" w:sz="0" w:space="0" w:color="auto"/>
        <w:right w:val="none" w:sz="0" w:space="0" w:color="auto"/>
      </w:divBdr>
      <w:divsChild>
        <w:div w:id="2071879204">
          <w:marLeft w:val="0"/>
          <w:marRight w:val="0"/>
          <w:marTop w:val="0"/>
          <w:marBottom w:val="0"/>
          <w:divBdr>
            <w:top w:val="none" w:sz="0" w:space="0" w:color="auto"/>
            <w:left w:val="none" w:sz="0" w:space="0" w:color="auto"/>
            <w:bottom w:val="none" w:sz="0" w:space="0" w:color="auto"/>
            <w:right w:val="none" w:sz="0" w:space="0" w:color="auto"/>
          </w:divBdr>
        </w:div>
      </w:divsChild>
    </w:div>
    <w:div w:id="730079295">
      <w:bodyDiv w:val="1"/>
      <w:marLeft w:val="0"/>
      <w:marRight w:val="0"/>
      <w:marTop w:val="0"/>
      <w:marBottom w:val="0"/>
      <w:divBdr>
        <w:top w:val="none" w:sz="0" w:space="0" w:color="auto"/>
        <w:left w:val="none" w:sz="0" w:space="0" w:color="auto"/>
        <w:bottom w:val="none" w:sz="0" w:space="0" w:color="auto"/>
        <w:right w:val="none" w:sz="0" w:space="0" w:color="auto"/>
      </w:divBdr>
      <w:divsChild>
        <w:div w:id="1523132123">
          <w:marLeft w:val="0"/>
          <w:marRight w:val="0"/>
          <w:marTop w:val="0"/>
          <w:marBottom w:val="0"/>
          <w:divBdr>
            <w:top w:val="none" w:sz="0" w:space="0" w:color="auto"/>
            <w:left w:val="none" w:sz="0" w:space="0" w:color="auto"/>
            <w:bottom w:val="none" w:sz="0" w:space="0" w:color="auto"/>
            <w:right w:val="none" w:sz="0" w:space="0" w:color="auto"/>
          </w:divBdr>
        </w:div>
      </w:divsChild>
    </w:div>
    <w:div w:id="816529232">
      <w:bodyDiv w:val="1"/>
      <w:marLeft w:val="0"/>
      <w:marRight w:val="0"/>
      <w:marTop w:val="0"/>
      <w:marBottom w:val="0"/>
      <w:divBdr>
        <w:top w:val="none" w:sz="0" w:space="0" w:color="auto"/>
        <w:left w:val="none" w:sz="0" w:space="0" w:color="auto"/>
        <w:bottom w:val="none" w:sz="0" w:space="0" w:color="auto"/>
        <w:right w:val="none" w:sz="0" w:space="0" w:color="auto"/>
      </w:divBdr>
      <w:divsChild>
        <w:div w:id="1786339346">
          <w:marLeft w:val="0"/>
          <w:marRight w:val="0"/>
          <w:marTop w:val="0"/>
          <w:marBottom w:val="0"/>
          <w:divBdr>
            <w:top w:val="none" w:sz="0" w:space="0" w:color="auto"/>
            <w:left w:val="none" w:sz="0" w:space="0" w:color="auto"/>
            <w:bottom w:val="none" w:sz="0" w:space="0" w:color="auto"/>
            <w:right w:val="none" w:sz="0" w:space="0" w:color="auto"/>
          </w:divBdr>
        </w:div>
      </w:divsChild>
    </w:div>
    <w:div w:id="910848823">
      <w:bodyDiv w:val="1"/>
      <w:marLeft w:val="0"/>
      <w:marRight w:val="0"/>
      <w:marTop w:val="0"/>
      <w:marBottom w:val="0"/>
      <w:divBdr>
        <w:top w:val="none" w:sz="0" w:space="0" w:color="auto"/>
        <w:left w:val="none" w:sz="0" w:space="0" w:color="auto"/>
        <w:bottom w:val="none" w:sz="0" w:space="0" w:color="auto"/>
        <w:right w:val="none" w:sz="0" w:space="0" w:color="auto"/>
      </w:divBdr>
      <w:divsChild>
        <w:div w:id="1317343912">
          <w:marLeft w:val="0"/>
          <w:marRight w:val="0"/>
          <w:marTop w:val="0"/>
          <w:marBottom w:val="0"/>
          <w:divBdr>
            <w:top w:val="none" w:sz="0" w:space="0" w:color="auto"/>
            <w:left w:val="none" w:sz="0" w:space="0" w:color="auto"/>
            <w:bottom w:val="none" w:sz="0" w:space="0" w:color="auto"/>
            <w:right w:val="none" w:sz="0" w:space="0" w:color="auto"/>
          </w:divBdr>
        </w:div>
      </w:divsChild>
    </w:div>
    <w:div w:id="928737256">
      <w:bodyDiv w:val="1"/>
      <w:marLeft w:val="0"/>
      <w:marRight w:val="0"/>
      <w:marTop w:val="0"/>
      <w:marBottom w:val="0"/>
      <w:divBdr>
        <w:top w:val="none" w:sz="0" w:space="0" w:color="auto"/>
        <w:left w:val="none" w:sz="0" w:space="0" w:color="auto"/>
        <w:bottom w:val="none" w:sz="0" w:space="0" w:color="auto"/>
        <w:right w:val="none" w:sz="0" w:space="0" w:color="auto"/>
      </w:divBdr>
      <w:divsChild>
        <w:div w:id="508062185">
          <w:marLeft w:val="0"/>
          <w:marRight w:val="0"/>
          <w:marTop w:val="0"/>
          <w:marBottom w:val="0"/>
          <w:divBdr>
            <w:top w:val="none" w:sz="0" w:space="0" w:color="auto"/>
            <w:left w:val="none" w:sz="0" w:space="0" w:color="auto"/>
            <w:bottom w:val="none" w:sz="0" w:space="0" w:color="auto"/>
            <w:right w:val="none" w:sz="0" w:space="0" w:color="auto"/>
          </w:divBdr>
        </w:div>
      </w:divsChild>
    </w:div>
    <w:div w:id="930628544">
      <w:bodyDiv w:val="1"/>
      <w:marLeft w:val="0"/>
      <w:marRight w:val="0"/>
      <w:marTop w:val="0"/>
      <w:marBottom w:val="0"/>
      <w:divBdr>
        <w:top w:val="none" w:sz="0" w:space="0" w:color="auto"/>
        <w:left w:val="none" w:sz="0" w:space="0" w:color="auto"/>
        <w:bottom w:val="none" w:sz="0" w:space="0" w:color="auto"/>
        <w:right w:val="none" w:sz="0" w:space="0" w:color="auto"/>
      </w:divBdr>
      <w:divsChild>
        <w:div w:id="352271315">
          <w:marLeft w:val="0"/>
          <w:marRight w:val="0"/>
          <w:marTop w:val="0"/>
          <w:marBottom w:val="0"/>
          <w:divBdr>
            <w:top w:val="none" w:sz="0" w:space="0" w:color="auto"/>
            <w:left w:val="none" w:sz="0" w:space="0" w:color="auto"/>
            <w:bottom w:val="none" w:sz="0" w:space="0" w:color="auto"/>
            <w:right w:val="none" w:sz="0" w:space="0" w:color="auto"/>
          </w:divBdr>
        </w:div>
      </w:divsChild>
    </w:div>
    <w:div w:id="963461078">
      <w:bodyDiv w:val="1"/>
      <w:marLeft w:val="0"/>
      <w:marRight w:val="0"/>
      <w:marTop w:val="0"/>
      <w:marBottom w:val="0"/>
      <w:divBdr>
        <w:top w:val="none" w:sz="0" w:space="0" w:color="auto"/>
        <w:left w:val="none" w:sz="0" w:space="0" w:color="auto"/>
        <w:bottom w:val="none" w:sz="0" w:space="0" w:color="auto"/>
        <w:right w:val="none" w:sz="0" w:space="0" w:color="auto"/>
      </w:divBdr>
      <w:divsChild>
        <w:div w:id="620188532">
          <w:marLeft w:val="0"/>
          <w:marRight w:val="0"/>
          <w:marTop w:val="0"/>
          <w:marBottom w:val="0"/>
          <w:divBdr>
            <w:top w:val="none" w:sz="0" w:space="0" w:color="auto"/>
            <w:left w:val="none" w:sz="0" w:space="0" w:color="auto"/>
            <w:bottom w:val="none" w:sz="0" w:space="0" w:color="auto"/>
            <w:right w:val="none" w:sz="0" w:space="0" w:color="auto"/>
          </w:divBdr>
        </w:div>
      </w:divsChild>
    </w:div>
    <w:div w:id="1385593456">
      <w:bodyDiv w:val="1"/>
      <w:marLeft w:val="0"/>
      <w:marRight w:val="0"/>
      <w:marTop w:val="0"/>
      <w:marBottom w:val="0"/>
      <w:divBdr>
        <w:top w:val="none" w:sz="0" w:space="0" w:color="auto"/>
        <w:left w:val="none" w:sz="0" w:space="0" w:color="auto"/>
        <w:bottom w:val="none" w:sz="0" w:space="0" w:color="auto"/>
        <w:right w:val="none" w:sz="0" w:space="0" w:color="auto"/>
      </w:divBdr>
      <w:divsChild>
        <w:div w:id="862939873">
          <w:marLeft w:val="0"/>
          <w:marRight w:val="0"/>
          <w:marTop w:val="0"/>
          <w:marBottom w:val="0"/>
          <w:divBdr>
            <w:top w:val="none" w:sz="0" w:space="0" w:color="auto"/>
            <w:left w:val="none" w:sz="0" w:space="0" w:color="auto"/>
            <w:bottom w:val="none" w:sz="0" w:space="0" w:color="auto"/>
            <w:right w:val="none" w:sz="0" w:space="0" w:color="auto"/>
          </w:divBdr>
        </w:div>
      </w:divsChild>
    </w:div>
    <w:div w:id="1508247989">
      <w:bodyDiv w:val="1"/>
      <w:marLeft w:val="0"/>
      <w:marRight w:val="0"/>
      <w:marTop w:val="0"/>
      <w:marBottom w:val="0"/>
      <w:divBdr>
        <w:top w:val="none" w:sz="0" w:space="0" w:color="auto"/>
        <w:left w:val="none" w:sz="0" w:space="0" w:color="auto"/>
        <w:bottom w:val="none" w:sz="0" w:space="0" w:color="auto"/>
        <w:right w:val="none" w:sz="0" w:space="0" w:color="auto"/>
      </w:divBdr>
    </w:div>
    <w:div w:id="1546522676">
      <w:bodyDiv w:val="1"/>
      <w:marLeft w:val="0"/>
      <w:marRight w:val="0"/>
      <w:marTop w:val="0"/>
      <w:marBottom w:val="0"/>
      <w:divBdr>
        <w:top w:val="none" w:sz="0" w:space="0" w:color="auto"/>
        <w:left w:val="none" w:sz="0" w:space="0" w:color="auto"/>
        <w:bottom w:val="none" w:sz="0" w:space="0" w:color="auto"/>
        <w:right w:val="none" w:sz="0" w:space="0" w:color="auto"/>
      </w:divBdr>
      <w:divsChild>
        <w:div w:id="763575202">
          <w:marLeft w:val="0"/>
          <w:marRight w:val="0"/>
          <w:marTop w:val="0"/>
          <w:marBottom w:val="0"/>
          <w:divBdr>
            <w:top w:val="none" w:sz="0" w:space="0" w:color="auto"/>
            <w:left w:val="none" w:sz="0" w:space="0" w:color="auto"/>
            <w:bottom w:val="none" w:sz="0" w:space="0" w:color="auto"/>
            <w:right w:val="none" w:sz="0" w:space="0" w:color="auto"/>
          </w:divBdr>
        </w:div>
      </w:divsChild>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322381">
      <w:bodyDiv w:val="1"/>
      <w:marLeft w:val="0"/>
      <w:marRight w:val="0"/>
      <w:marTop w:val="0"/>
      <w:marBottom w:val="0"/>
      <w:divBdr>
        <w:top w:val="none" w:sz="0" w:space="0" w:color="auto"/>
        <w:left w:val="none" w:sz="0" w:space="0" w:color="auto"/>
        <w:bottom w:val="none" w:sz="0" w:space="0" w:color="auto"/>
        <w:right w:val="none" w:sz="0" w:space="0" w:color="auto"/>
      </w:divBdr>
      <w:divsChild>
        <w:div w:id="1184974051">
          <w:marLeft w:val="0"/>
          <w:marRight w:val="0"/>
          <w:marTop w:val="0"/>
          <w:marBottom w:val="0"/>
          <w:divBdr>
            <w:top w:val="none" w:sz="0" w:space="0" w:color="auto"/>
            <w:left w:val="none" w:sz="0" w:space="0" w:color="auto"/>
            <w:bottom w:val="none" w:sz="0" w:space="0" w:color="auto"/>
            <w:right w:val="none" w:sz="0" w:space="0" w:color="auto"/>
          </w:divBdr>
        </w:div>
      </w:divsChild>
    </w:div>
    <w:div w:id="1677538932">
      <w:bodyDiv w:val="1"/>
      <w:marLeft w:val="0"/>
      <w:marRight w:val="0"/>
      <w:marTop w:val="0"/>
      <w:marBottom w:val="0"/>
      <w:divBdr>
        <w:top w:val="none" w:sz="0" w:space="0" w:color="auto"/>
        <w:left w:val="none" w:sz="0" w:space="0" w:color="auto"/>
        <w:bottom w:val="none" w:sz="0" w:space="0" w:color="auto"/>
        <w:right w:val="none" w:sz="0" w:space="0" w:color="auto"/>
      </w:divBdr>
      <w:divsChild>
        <w:div w:id="1579246718">
          <w:marLeft w:val="0"/>
          <w:marRight w:val="0"/>
          <w:marTop w:val="0"/>
          <w:marBottom w:val="0"/>
          <w:divBdr>
            <w:top w:val="none" w:sz="0" w:space="0" w:color="auto"/>
            <w:left w:val="none" w:sz="0" w:space="0" w:color="auto"/>
            <w:bottom w:val="none" w:sz="0" w:space="0" w:color="auto"/>
            <w:right w:val="none" w:sz="0" w:space="0" w:color="auto"/>
          </w:divBdr>
        </w:div>
      </w:divsChild>
    </w:div>
    <w:div w:id="1800613330">
      <w:bodyDiv w:val="1"/>
      <w:marLeft w:val="0"/>
      <w:marRight w:val="0"/>
      <w:marTop w:val="0"/>
      <w:marBottom w:val="0"/>
      <w:divBdr>
        <w:top w:val="none" w:sz="0" w:space="0" w:color="auto"/>
        <w:left w:val="none" w:sz="0" w:space="0" w:color="auto"/>
        <w:bottom w:val="none" w:sz="0" w:space="0" w:color="auto"/>
        <w:right w:val="none" w:sz="0" w:space="0" w:color="auto"/>
      </w:divBdr>
      <w:divsChild>
        <w:div w:id="2005738164">
          <w:marLeft w:val="0"/>
          <w:marRight w:val="0"/>
          <w:marTop w:val="0"/>
          <w:marBottom w:val="0"/>
          <w:divBdr>
            <w:top w:val="none" w:sz="0" w:space="0" w:color="auto"/>
            <w:left w:val="none" w:sz="0" w:space="0" w:color="auto"/>
            <w:bottom w:val="none" w:sz="0" w:space="0" w:color="auto"/>
            <w:right w:val="none" w:sz="0" w:space="0" w:color="auto"/>
          </w:divBdr>
        </w:div>
      </w:divsChild>
    </w:div>
    <w:div w:id="2000695333">
      <w:bodyDiv w:val="1"/>
      <w:marLeft w:val="0"/>
      <w:marRight w:val="0"/>
      <w:marTop w:val="0"/>
      <w:marBottom w:val="0"/>
      <w:divBdr>
        <w:top w:val="none" w:sz="0" w:space="0" w:color="auto"/>
        <w:left w:val="none" w:sz="0" w:space="0" w:color="auto"/>
        <w:bottom w:val="none" w:sz="0" w:space="0" w:color="auto"/>
        <w:right w:val="none" w:sz="0" w:space="0" w:color="auto"/>
      </w:divBdr>
    </w:div>
    <w:div w:id="2026707119">
      <w:bodyDiv w:val="1"/>
      <w:marLeft w:val="0"/>
      <w:marRight w:val="0"/>
      <w:marTop w:val="0"/>
      <w:marBottom w:val="0"/>
      <w:divBdr>
        <w:top w:val="none" w:sz="0" w:space="0" w:color="auto"/>
        <w:left w:val="none" w:sz="0" w:space="0" w:color="auto"/>
        <w:bottom w:val="none" w:sz="0" w:space="0" w:color="auto"/>
        <w:right w:val="none" w:sz="0" w:space="0" w:color="auto"/>
      </w:divBdr>
      <w:divsChild>
        <w:div w:id="1643076607">
          <w:marLeft w:val="0"/>
          <w:marRight w:val="0"/>
          <w:marTop w:val="0"/>
          <w:marBottom w:val="0"/>
          <w:divBdr>
            <w:top w:val="none" w:sz="0" w:space="0" w:color="auto"/>
            <w:left w:val="none" w:sz="0" w:space="0" w:color="auto"/>
            <w:bottom w:val="none" w:sz="0" w:space="0" w:color="auto"/>
            <w:right w:val="none" w:sz="0" w:space="0" w:color="auto"/>
          </w:divBdr>
        </w:div>
      </w:divsChild>
    </w:div>
    <w:div w:id="2112430451">
      <w:bodyDiv w:val="1"/>
      <w:marLeft w:val="0"/>
      <w:marRight w:val="0"/>
      <w:marTop w:val="0"/>
      <w:marBottom w:val="0"/>
      <w:divBdr>
        <w:top w:val="none" w:sz="0" w:space="0" w:color="auto"/>
        <w:left w:val="none" w:sz="0" w:space="0" w:color="auto"/>
        <w:bottom w:val="none" w:sz="0" w:space="0" w:color="auto"/>
        <w:right w:val="none" w:sz="0" w:space="0" w:color="auto"/>
      </w:divBdr>
      <w:divsChild>
        <w:div w:id="136924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rsoft.net/utils/chromepass.htm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uncher.nirsoft.net/downloads/index.html"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irsoft.net/utils/web_browser_password.html"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6F299F3958D4F18AEC9CF45DC22B989"/>
        <w:category>
          <w:name w:val="General"/>
          <w:gallery w:val="placeholder"/>
        </w:category>
        <w:types>
          <w:type w:val="bbPlcHdr"/>
        </w:types>
        <w:behaviors>
          <w:behavior w:val="content"/>
        </w:behaviors>
        <w:guid w:val="{1F1E8809-7865-4244-AFF7-F57CA3AB0DE9}"/>
      </w:docPartPr>
      <w:docPartBody>
        <w:p w:rsidR="00C477EF" w:rsidRDefault="003B1222" w:rsidP="003B1222">
          <w:pPr>
            <w:pStyle w:val="46F299F3958D4F18AEC9CF45DC22B989"/>
          </w:pPr>
          <w:r w:rsidRPr="004B3313">
            <w:rPr>
              <w:rStyle w:val="PlaceholderText"/>
              <w:color w:val="FF0000"/>
            </w:rPr>
            <w:t>Click or tap here to enter text.</w:t>
          </w:r>
        </w:p>
      </w:docPartBody>
    </w:docPart>
    <w:docPart>
      <w:docPartPr>
        <w:name w:val="0584EE220DC0424C8E8ADE077701804C"/>
        <w:category>
          <w:name w:val="General"/>
          <w:gallery w:val="placeholder"/>
        </w:category>
        <w:types>
          <w:type w:val="bbPlcHdr"/>
        </w:types>
        <w:behaviors>
          <w:behavior w:val="content"/>
        </w:behaviors>
        <w:guid w:val="{9449000A-7295-4255-9E28-0B18A93ACA91}"/>
      </w:docPartPr>
      <w:docPartBody>
        <w:p w:rsidR="00C477EF" w:rsidRDefault="003B1222" w:rsidP="003B1222">
          <w:pPr>
            <w:pStyle w:val="0584EE220DC0424C8E8ADE077701804C"/>
          </w:pPr>
          <w:r w:rsidRPr="004B3313">
            <w:rPr>
              <w:rStyle w:val="PlaceholderText"/>
              <w:color w:val="FF0000"/>
            </w:rPr>
            <w:t>Click or tap here to enter text.</w:t>
          </w:r>
        </w:p>
      </w:docPartBody>
    </w:docPart>
    <w:docPart>
      <w:docPartPr>
        <w:name w:val="5F83C499EF624FA3B672851F3281DC5C"/>
        <w:category>
          <w:name w:val="General"/>
          <w:gallery w:val="placeholder"/>
        </w:category>
        <w:types>
          <w:type w:val="bbPlcHdr"/>
        </w:types>
        <w:behaviors>
          <w:behavior w:val="content"/>
        </w:behaviors>
        <w:guid w:val="{FD73D04A-069B-4726-B167-CB5E25161C16}"/>
      </w:docPartPr>
      <w:docPartBody>
        <w:p w:rsidR="00C477EF" w:rsidRDefault="003B1222" w:rsidP="003B1222">
          <w:pPr>
            <w:pStyle w:val="5F83C499EF624FA3B672851F3281DC5C"/>
          </w:pPr>
          <w:r w:rsidRPr="004B3313">
            <w:rPr>
              <w:rStyle w:val="PlaceholderText"/>
              <w:color w:val="FF0000"/>
            </w:rPr>
            <w:t>Click or tap here to enter text.</w:t>
          </w:r>
        </w:p>
      </w:docPartBody>
    </w:docPart>
    <w:docPart>
      <w:docPartPr>
        <w:name w:val="2C1E954CCF0D48F9BAEB729FAE1E7A90"/>
        <w:category>
          <w:name w:val="General"/>
          <w:gallery w:val="placeholder"/>
        </w:category>
        <w:types>
          <w:type w:val="bbPlcHdr"/>
        </w:types>
        <w:behaviors>
          <w:behavior w:val="content"/>
        </w:behaviors>
        <w:guid w:val="{4A0249EA-F8EA-4186-A5A3-F33F6B00DC96}"/>
      </w:docPartPr>
      <w:docPartBody>
        <w:p w:rsidR="00C477EF" w:rsidRDefault="003B1222" w:rsidP="003B1222">
          <w:pPr>
            <w:pStyle w:val="2C1E954CCF0D48F9BAEB729FAE1E7A90"/>
          </w:pPr>
          <w:r w:rsidRPr="004B3313">
            <w:rPr>
              <w:rStyle w:val="PlaceholderText"/>
              <w:color w:val="FF0000"/>
            </w:rPr>
            <w:t>Click or tap here to enter text.</w:t>
          </w:r>
        </w:p>
      </w:docPartBody>
    </w:docPart>
    <w:docPart>
      <w:docPartPr>
        <w:name w:val="5A61A5B8F14B4ED69E580F0935911776"/>
        <w:category>
          <w:name w:val="General"/>
          <w:gallery w:val="placeholder"/>
        </w:category>
        <w:types>
          <w:type w:val="bbPlcHdr"/>
        </w:types>
        <w:behaviors>
          <w:behavior w:val="content"/>
        </w:behaviors>
        <w:guid w:val="{85CE4ECC-23A5-4B4A-BF1D-B91FC8006ECB}"/>
      </w:docPartPr>
      <w:docPartBody>
        <w:p w:rsidR="00C477EF" w:rsidRDefault="003B1222" w:rsidP="003B1222">
          <w:pPr>
            <w:pStyle w:val="5A61A5B8F14B4ED69E580F0935911776"/>
          </w:pPr>
          <w:r w:rsidRPr="004B3313">
            <w:rPr>
              <w:rStyle w:val="PlaceholderText"/>
              <w:color w:val="FF0000"/>
            </w:rPr>
            <w:t>Click or tap here to enter text.</w:t>
          </w:r>
        </w:p>
      </w:docPartBody>
    </w:docPart>
    <w:docPart>
      <w:docPartPr>
        <w:name w:val="1B5674DB06BC41B6A3661269D2270E34"/>
        <w:category>
          <w:name w:val="General"/>
          <w:gallery w:val="placeholder"/>
        </w:category>
        <w:types>
          <w:type w:val="bbPlcHdr"/>
        </w:types>
        <w:behaviors>
          <w:behavior w:val="content"/>
        </w:behaviors>
        <w:guid w:val="{70897F77-C054-4D0A-BFC5-E7AAFAF6AD2E}"/>
      </w:docPartPr>
      <w:docPartBody>
        <w:p w:rsidR="00C477EF" w:rsidRDefault="003B1222" w:rsidP="003B1222">
          <w:pPr>
            <w:pStyle w:val="1B5674DB06BC41B6A3661269D2270E34"/>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222"/>
    <w:rsid w:val="003B1222"/>
    <w:rsid w:val="00963E50"/>
    <w:rsid w:val="00C4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1222"/>
    <w:rPr>
      <w:color w:val="808080"/>
    </w:rPr>
  </w:style>
  <w:style w:type="paragraph" w:customStyle="1" w:styleId="46F299F3958D4F18AEC9CF45DC22B989">
    <w:name w:val="46F299F3958D4F18AEC9CF45DC22B989"/>
    <w:rsid w:val="003B1222"/>
  </w:style>
  <w:style w:type="paragraph" w:customStyle="1" w:styleId="0584EE220DC0424C8E8ADE077701804C">
    <w:name w:val="0584EE220DC0424C8E8ADE077701804C"/>
    <w:rsid w:val="003B1222"/>
  </w:style>
  <w:style w:type="paragraph" w:customStyle="1" w:styleId="5F83C499EF624FA3B672851F3281DC5C">
    <w:name w:val="5F83C499EF624FA3B672851F3281DC5C"/>
    <w:rsid w:val="003B1222"/>
  </w:style>
  <w:style w:type="paragraph" w:customStyle="1" w:styleId="2C1E954CCF0D48F9BAEB729FAE1E7A90">
    <w:name w:val="2C1E954CCF0D48F9BAEB729FAE1E7A90"/>
    <w:rsid w:val="003B1222"/>
  </w:style>
  <w:style w:type="paragraph" w:customStyle="1" w:styleId="5A61A5B8F14B4ED69E580F0935911776">
    <w:name w:val="5A61A5B8F14B4ED69E580F0935911776"/>
    <w:rsid w:val="003B1222"/>
  </w:style>
  <w:style w:type="paragraph" w:customStyle="1" w:styleId="1B5674DB06BC41B6A3661269D2270E34">
    <w:name w:val="1B5674DB06BC41B6A3661269D2270E34"/>
    <w:rsid w:val="003B1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22</TotalTime>
  <Pages>2</Pages>
  <Words>499</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38</cp:revision>
  <dcterms:created xsi:type="dcterms:W3CDTF">2017-10-01T02:04:00Z</dcterms:created>
  <dcterms:modified xsi:type="dcterms:W3CDTF">2025-06-13T21:55:00Z</dcterms:modified>
</cp:coreProperties>
</file>