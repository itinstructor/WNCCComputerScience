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FD6A" w14:textId="77777777" w:rsidR="0036670B" w:rsidRDefault="000537F0" w:rsidP="0036670B">
      <w:pPr>
        <w:pStyle w:val="Heading1"/>
      </w:pPr>
      <w:r>
        <w:t>Online Backup Services</w:t>
      </w:r>
    </w:p>
    <w:p w14:paraId="1BCD861B" w14:textId="4C2F07C9" w:rsidR="00C00E34" w:rsidRDefault="00C00E34" w:rsidP="00C00E34">
      <w:r w:rsidRPr="00C00E34">
        <w:t xml:space="preserve">Time required: </w:t>
      </w:r>
      <w:r w:rsidR="00D04215">
        <w:t>3</w:t>
      </w:r>
      <w:r w:rsidR="002C6D83">
        <w:t>0</w:t>
      </w:r>
      <w:r w:rsidRPr="00C00E34">
        <w:t xml:space="preserve"> minutes</w:t>
      </w:r>
    </w:p>
    <w:p w14:paraId="369E6EEF" w14:textId="77777777" w:rsidR="008F4FCE" w:rsidRDefault="00B559A9" w:rsidP="00B559A9">
      <w:r w:rsidRPr="00B559A9">
        <w:t>Several good online backup services can help make data backup easy for the user. Use a search engine to search for online backup service reviews, and select three different services. Research these services and note their features. Create a table that lists each service and compare their features. Be sure to also include costs.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6A5F" w14:paraId="4BD85A7C" w14:textId="77777777" w:rsidTr="00246A5F">
        <w:tc>
          <w:tcPr>
            <w:tcW w:w="3116" w:type="dxa"/>
          </w:tcPr>
          <w:p w14:paraId="11CA3711" w14:textId="77777777" w:rsidR="00246A5F" w:rsidRDefault="00246A5F" w:rsidP="00B559A9"/>
        </w:tc>
        <w:tc>
          <w:tcPr>
            <w:tcW w:w="3117" w:type="dxa"/>
          </w:tcPr>
          <w:p w14:paraId="15AF45F8" w14:textId="77777777" w:rsidR="00246A5F" w:rsidRDefault="00246A5F" w:rsidP="00B559A9"/>
        </w:tc>
        <w:tc>
          <w:tcPr>
            <w:tcW w:w="3117" w:type="dxa"/>
          </w:tcPr>
          <w:p w14:paraId="001BF6D1" w14:textId="77777777" w:rsidR="00246A5F" w:rsidRDefault="00246A5F" w:rsidP="00B559A9"/>
        </w:tc>
      </w:tr>
      <w:tr w:rsidR="0030140E" w14:paraId="4A1A7BDF" w14:textId="77777777" w:rsidTr="00246A5F">
        <w:tc>
          <w:tcPr>
            <w:tcW w:w="3116" w:type="dxa"/>
          </w:tcPr>
          <w:p w14:paraId="2C82AA84" w14:textId="77777777" w:rsidR="0030140E" w:rsidRDefault="0030140E" w:rsidP="00B559A9"/>
        </w:tc>
        <w:tc>
          <w:tcPr>
            <w:tcW w:w="3117" w:type="dxa"/>
          </w:tcPr>
          <w:p w14:paraId="2BD44A05" w14:textId="77777777" w:rsidR="0030140E" w:rsidRDefault="0030140E" w:rsidP="00B559A9"/>
        </w:tc>
        <w:tc>
          <w:tcPr>
            <w:tcW w:w="3117" w:type="dxa"/>
          </w:tcPr>
          <w:p w14:paraId="0A2860E9" w14:textId="77777777" w:rsidR="0030140E" w:rsidRDefault="0030140E" w:rsidP="00B559A9"/>
        </w:tc>
      </w:tr>
      <w:tr w:rsidR="0030140E" w14:paraId="38DF7E8F" w14:textId="77777777" w:rsidTr="00246A5F">
        <w:tc>
          <w:tcPr>
            <w:tcW w:w="3116" w:type="dxa"/>
          </w:tcPr>
          <w:p w14:paraId="3D3D61CF" w14:textId="77777777" w:rsidR="0030140E" w:rsidRDefault="0030140E" w:rsidP="00B559A9"/>
        </w:tc>
        <w:tc>
          <w:tcPr>
            <w:tcW w:w="3117" w:type="dxa"/>
          </w:tcPr>
          <w:p w14:paraId="76DE0E8C" w14:textId="77777777" w:rsidR="0030140E" w:rsidRDefault="0030140E" w:rsidP="00B559A9"/>
        </w:tc>
        <w:tc>
          <w:tcPr>
            <w:tcW w:w="3117" w:type="dxa"/>
          </w:tcPr>
          <w:p w14:paraId="3FE11495" w14:textId="77777777" w:rsidR="0030140E" w:rsidRDefault="0030140E" w:rsidP="00B559A9"/>
        </w:tc>
      </w:tr>
    </w:tbl>
    <w:p w14:paraId="19A98000" w14:textId="77777777" w:rsidR="00246A5F" w:rsidRDefault="00246A5F" w:rsidP="00B559A9"/>
    <w:p w14:paraId="1F6B59CA" w14:textId="77777777" w:rsidR="00B559A9" w:rsidRPr="00F55DDA" w:rsidRDefault="00B559A9" w:rsidP="00B559A9">
      <w:pPr>
        <w:rPr>
          <w:b/>
        </w:rPr>
      </w:pPr>
      <w:r w:rsidRPr="00F55DDA">
        <w:rPr>
          <w:b/>
        </w:rPr>
        <w:t>Which would you recommend? Why?</w:t>
      </w:r>
    </w:p>
    <w:p w14:paraId="74604A8F" w14:textId="77777777" w:rsidR="00D76D57" w:rsidRDefault="00D76D57" w:rsidP="00B559A9"/>
    <w:p w14:paraId="2D194849" w14:textId="77777777" w:rsidR="00D76D57" w:rsidRPr="00F55DDA" w:rsidRDefault="00D76D57" w:rsidP="00B559A9">
      <w:pPr>
        <w:rPr>
          <w:b/>
        </w:rPr>
      </w:pPr>
      <w:r w:rsidRPr="00F55DDA">
        <w:rPr>
          <w:b/>
        </w:rPr>
        <w:t>Do you use any of these services?</w:t>
      </w:r>
    </w:p>
    <w:p w14:paraId="3DF6E792" w14:textId="77777777" w:rsidR="00D76D57" w:rsidRDefault="00D76D57" w:rsidP="00B559A9"/>
    <w:p w14:paraId="441E97B7" w14:textId="77777777" w:rsidR="00D76D57" w:rsidRDefault="00D76D57" w:rsidP="00B559A9">
      <w:pPr>
        <w:rPr>
          <w:b/>
        </w:rPr>
      </w:pPr>
      <w:r w:rsidRPr="00F55DDA">
        <w:rPr>
          <w:b/>
        </w:rPr>
        <w:t xml:space="preserve">After researching, will you start using </w:t>
      </w:r>
      <w:r w:rsidR="00213406">
        <w:rPr>
          <w:b/>
        </w:rPr>
        <w:t xml:space="preserve">one of </w:t>
      </w:r>
      <w:r w:rsidRPr="00F55DDA">
        <w:rPr>
          <w:b/>
        </w:rPr>
        <w:t>them?</w:t>
      </w:r>
    </w:p>
    <w:p w14:paraId="64AF32DA" w14:textId="77777777" w:rsidR="00213406" w:rsidRPr="00C10027" w:rsidRDefault="00213406" w:rsidP="00213406"/>
    <w:sectPr w:rsidR="00213406" w:rsidRPr="00C10027" w:rsidSect="00AB46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EDD7" w14:textId="77777777" w:rsidR="00D7691E" w:rsidRDefault="00D7691E" w:rsidP="00AB57D0">
      <w:r>
        <w:separator/>
      </w:r>
    </w:p>
  </w:endnote>
  <w:endnote w:type="continuationSeparator" w:id="0">
    <w:p w14:paraId="03C95170" w14:textId="77777777" w:rsidR="00D7691E" w:rsidRDefault="00D7691E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F882" w14:textId="77777777" w:rsidR="0055166B" w:rsidRDefault="00551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8E24" w14:textId="423CE112" w:rsidR="00E31F6C" w:rsidRPr="00AB57D0" w:rsidRDefault="00DB7F1D" w:rsidP="00B72264">
    <w:pPr>
      <w:pStyle w:val="Footer"/>
      <w:tabs>
        <w:tab w:val="center" w:pos="5040"/>
        <w:tab w:val="right" w:pos="10080"/>
      </w:tabs>
    </w:pPr>
    <w:r w:rsidRPr="00DB7F1D">
      <w:t xml:space="preserve">Case Project </w:t>
    </w:r>
    <w:r w:rsidR="00684A2F">
      <w:t>13-6 Online Backup Services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C10027">
      <w:rPr>
        <w:noProof/>
      </w:rPr>
      <w:t>1</w:t>
    </w:r>
    <w:r w:rsidR="00E31F6C" w:rsidRPr="00A87D54">
      <w:fldChar w:fldCharType="end"/>
    </w:r>
    <w:r w:rsidR="00E31F6C" w:rsidRPr="00A87D54">
      <w:t xml:space="preserve"> of </w:t>
    </w:r>
    <w:fldSimple w:instr=" NUMPAGES ">
      <w:r w:rsidR="00C10027">
        <w:rPr>
          <w:noProof/>
        </w:rPr>
        <w:t>1</w:t>
      </w:r>
    </w:fldSimple>
    <w:r w:rsidR="00E31F6C" w:rsidRPr="00A87D54">
      <w:tab/>
      <w:t xml:space="preserve">Revised: </w:t>
    </w:r>
    <w:r w:rsidR="0055166B">
      <w:t>11/25/2023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7797" w14:textId="77777777" w:rsidR="0055166B" w:rsidRDefault="0055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BA33" w14:textId="77777777" w:rsidR="00D7691E" w:rsidRDefault="00D7691E" w:rsidP="00AB57D0">
      <w:r>
        <w:separator/>
      </w:r>
    </w:p>
  </w:footnote>
  <w:footnote w:type="continuationSeparator" w:id="0">
    <w:p w14:paraId="71F841A5" w14:textId="77777777" w:rsidR="00D7691E" w:rsidRDefault="00D7691E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4B0C" w14:textId="77777777" w:rsidR="0055166B" w:rsidRDefault="00551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B4A7" w14:textId="77777777" w:rsidR="0055166B" w:rsidRDefault="005516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46AF3" w14:textId="77777777" w:rsidR="0055166B" w:rsidRDefault="00551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77443964">
    <w:abstractNumId w:val="22"/>
  </w:num>
  <w:num w:numId="2" w16cid:durableId="50007784">
    <w:abstractNumId w:val="20"/>
  </w:num>
  <w:num w:numId="3" w16cid:durableId="1886016325">
    <w:abstractNumId w:val="17"/>
  </w:num>
  <w:num w:numId="4" w16cid:durableId="1344622234">
    <w:abstractNumId w:val="40"/>
  </w:num>
  <w:num w:numId="5" w16cid:durableId="844518059">
    <w:abstractNumId w:val="11"/>
  </w:num>
  <w:num w:numId="6" w16cid:durableId="1102653334">
    <w:abstractNumId w:val="35"/>
  </w:num>
  <w:num w:numId="7" w16cid:durableId="1575237166">
    <w:abstractNumId w:val="12"/>
  </w:num>
  <w:num w:numId="8" w16cid:durableId="783622204">
    <w:abstractNumId w:val="23"/>
  </w:num>
  <w:num w:numId="9" w16cid:durableId="1507942410">
    <w:abstractNumId w:val="10"/>
  </w:num>
  <w:num w:numId="10" w16cid:durableId="918365872">
    <w:abstractNumId w:val="9"/>
  </w:num>
  <w:num w:numId="11" w16cid:durableId="1994872861">
    <w:abstractNumId w:val="29"/>
  </w:num>
  <w:num w:numId="12" w16cid:durableId="515309889">
    <w:abstractNumId w:val="0"/>
  </w:num>
  <w:num w:numId="13" w16cid:durableId="1333293316">
    <w:abstractNumId w:val="30"/>
  </w:num>
  <w:num w:numId="14" w16cid:durableId="1849559578">
    <w:abstractNumId w:val="33"/>
  </w:num>
  <w:num w:numId="15" w16cid:durableId="945624234">
    <w:abstractNumId w:val="27"/>
  </w:num>
  <w:num w:numId="16" w16cid:durableId="1972056010">
    <w:abstractNumId w:val="24"/>
  </w:num>
  <w:num w:numId="17" w16cid:durableId="172691744">
    <w:abstractNumId w:val="39"/>
  </w:num>
  <w:num w:numId="18" w16cid:durableId="1012992705">
    <w:abstractNumId w:val="14"/>
  </w:num>
  <w:num w:numId="19" w16cid:durableId="884293482">
    <w:abstractNumId w:val="16"/>
  </w:num>
  <w:num w:numId="20" w16cid:durableId="328100261">
    <w:abstractNumId w:val="4"/>
  </w:num>
  <w:num w:numId="21" w16cid:durableId="899172775">
    <w:abstractNumId w:val="15"/>
  </w:num>
  <w:num w:numId="22" w16cid:durableId="1067462969">
    <w:abstractNumId w:val="32"/>
  </w:num>
  <w:num w:numId="23" w16cid:durableId="324868983">
    <w:abstractNumId w:val="36"/>
  </w:num>
  <w:num w:numId="24" w16cid:durableId="1291400484">
    <w:abstractNumId w:val="7"/>
  </w:num>
  <w:num w:numId="25" w16cid:durableId="1862430315">
    <w:abstractNumId w:val="38"/>
  </w:num>
  <w:num w:numId="26" w16cid:durableId="1383748890">
    <w:abstractNumId w:val="5"/>
  </w:num>
  <w:num w:numId="27" w16cid:durableId="366882080">
    <w:abstractNumId w:val="37"/>
  </w:num>
  <w:num w:numId="28" w16cid:durableId="1595896183">
    <w:abstractNumId w:val="21"/>
  </w:num>
  <w:num w:numId="29" w16cid:durableId="1015613203">
    <w:abstractNumId w:val="13"/>
  </w:num>
  <w:num w:numId="30" w16cid:durableId="371810067">
    <w:abstractNumId w:val="6"/>
  </w:num>
  <w:num w:numId="31" w16cid:durableId="883784701">
    <w:abstractNumId w:val="19"/>
  </w:num>
  <w:num w:numId="32" w16cid:durableId="2037732957">
    <w:abstractNumId w:val="28"/>
  </w:num>
  <w:num w:numId="33" w16cid:durableId="1720661934">
    <w:abstractNumId w:val="1"/>
  </w:num>
  <w:num w:numId="34" w16cid:durableId="1042441328">
    <w:abstractNumId w:val="34"/>
  </w:num>
  <w:num w:numId="35" w16cid:durableId="1535926721">
    <w:abstractNumId w:val="18"/>
  </w:num>
  <w:num w:numId="36" w16cid:durableId="74935694">
    <w:abstractNumId w:val="8"/>
  </w:num>
  <w:num w:numId="37" w16cid:durableId="786973220">
    <w:abstractNumId w:val="26"/>
  </w:num>
  <w:num w:numId="38" w16cid:durableId="807942926">
    <w:abstractNumId w:val="2"/>
  </w:num>
  <w:num w:numId="39" w16cid:durableId="1085497349">
    <w:abstractNumId w:val="25"/>
  </w:num>
  <w:num w:numId="40" w16cid:durableId="1893887856">
    <w:abstractNumId w:val="31"/>
  </w:num>
  <w:num w:numId="41" w16cid:durableId="189157398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3B"/>
    <w:rsid w:val="0000275F"/>
    <w:rsid w:val="0000409B"/>
    <w:rsid w:val="000114F8"/>
    <w:rsid w:val="00011DDF"/>
    <w:rsid w:val="00013951"/>
    <w:rsid w:val="00015C1D"/>
    <w:rsid w:val="00021BBD"/>
    <w:rsid w:val="00022209"/>
    <w:rsid w:val="000262B3"/>
    <w:rsid w:val="00033F40"/>
    <w:rsid w:val="00037643"/>
    <w:rsid w:val="0004458F"/>
    <w:rsid w:val="000447DC"/>
    <w:rsid w:val="00045558"/>
    <w:rsid w:val="000476CB"/>
    <w:rsid w:val="0005091A"/>
    <w:rsid w:val="000537F0"/>
    <w:rsid w:val="00054A4A"/>
    <w:rsid w:val="000716A5"/>
    <w:rsid w:val="00074175"/>
    <w:rsid w:val="00075CF4"/>
    <w:rsid w:val="000809D6"/>
    <w:rsid w:val="0008155F"/>
    <w:rsid w:val="000934F3"/>
    <w:rsid w:val="000958EF"/>
    <w:rsid w:val="00096341"/>
    <w:rsid w:val="000A1770"/>
    <w:rsid w:val="000A3DCB"/>
    <w:rsid w:val="000B26F2"/>
    <w:rsid w:val="000B35F1"/>
    <w:rsid w:val="000C35A3"/>
    <w:rsid w:val="000D1831"/>
    <w:rsid w:val="000D5B0D"/>
    <w:rsid w:val="000E2A1B"/>
    <w:rsid w:val="000E3373"/>
    <w:rsid w:val="000E448D"/>
    <w:rsid w:val="000E530F"/>
    <w:rsid w:val="000E64BF"/>
    <w:rsid w:val="000E6FEF"/>
    <w:rsid w:val="000F2244"/>
    <w:rsid w:val="000F2EA9"/>
    <w:rsid w:val="00103243"/>
    <w:rsid w:val="0010343A"/>
    <w:rsid w:val="00111588"/>
    <w:rsid w:val="00112864"/>
    <w:rsid w:val="001129D8"/>
    <w:rsid w:val="001143F0"/>
    <w:rsid w:val="00116C75"/>
    <w:rsid w:val="001224DD"/>
    <w:rsid w:val="00122995"/>
    <w:rsid w:val="00123965"/>
    <w:rsid w:val="00126FB6"/>
    <w:rsid w:val="001273E9"/>
    <w:rsid w:val="00131CE8"/>
    <w:rsid w:val="0013594D"/>
    <w:rsid w:val="001363F8"/>
    <w:rsid w:val="001367DA"/>
    <w:rsid w:val="0014387F"/>
    <w:rsid w:val="001536E2"/>
    <w:rsid w:val="00165540"/>
    <w:rsid w:val="00165AED"/>
    <w:rsid w:val="00174790"/>
    <w:rsid w:val="001760FA"/>
    <w:rsid w:val="0018276D"/>
    <w:rsid w:val="00183C98"/>
    <w:rsid w:val="00194F06"/>
    <w:rsid w:val="00194F48"/>
    <w:rsid w:val="001A050A"/>
    <w:rsid w:val="001A3E71"/>
    <w:rsid w:val="001A48A7"/>
    <w:rsid w:val="001A56BC"/>
    <w:rsid w:val="001A7FBB"/>
    <w:rsid w:val="001B356D"/>
    <w:rsid w:val="001B4BA0"/>
    <w:rsid w:val="001B4FA6"/>
    <w:rsid w:val="001C685D"/>
    <w:rsid w:val="001D0D2E"/>
    <w:rsid w:val="001D55F4"/>
    <w:rsid w:val="001E1E6F"/>
    <w:rsid w:val="001E2EC3"/>
    <w:rsid w:val="001F0310"/>
    <w:rsid w:val="001F2D2B"/>
    <w:rsid w:val="001F703E"/>
    <w:rsid w:val="001F78A2"/>
    <w:rsid w:val="001F7C45"/>
    <w:rsid w:val="002003C6"/>
    <w:rsid w:val="002042A6"/>
    <w:rsid w:val="00204735"/>
    <w:rsid w:val="0020596F"/>
    <w:rsid w:val="00210FCA"/>
    <w:rsid w:val="00211F91"/>
    <w:rsid w:val="00212AB2"/>
    <w:rsid w:val="00213406"/>
    <w:rsid w:val="002216CE"/>
    <w:rsid w:val="00227E0A"/>
    <w:rsid w:val="0023406B"/>
    <w:rsid w:val="00235CEA"/>
    <w:rsid w:val="002415C2"/>
    <w:rsid w:val="002424A4"/>
    <w:rsid w:val="00246A5F"/>
    <w:rsid w:val="00266AA0"/>
    <w:rsid w:val="0027409D"/>
    <w:rsid w:val="00274C82"/>
    <w:rsid w:val="002857DA"/>
    <w:rsid w:val="002936A6"/>
    <w:rsid w:val="002950AB"/>
    <w:rsid w:val="00296018"/>
    <w:rsid w:val="00297524"/>
    <w:rsid w:val="002A10CF"/>
    <w:rsid w:val="002A777E"/>
    <w:rsid w:val="002B302D"/>
    <w:rsid w:val="002B5F4B"/>
    <w:rsid w:val="002B7224"/>
    <w:rsid w:val="002C0692"/>
    <w:rsid w:val="002C4EAB"/>
    <w:rsid w:val="002C5AE5"/>
    <w:rsid w:val="002C6D83"/>
    <w:rsid w:val="002D1516"/>
    <w:rsid w:val="002D1CDC"/>
    <w:rsid w:val="002D1D5E"/>
    <w:rsid w:val="002D4AD3"/>
    <w:rsid w:val="002E0A1F"/>
    <w:rsid w:val="002E76F8"/>
    <w:rsid w:val="002F035A"/>
    <w:rsid w:val="002F38F1"/>
    <w:rsid w:val="002F7DCF"/>
    <w:rsid w:val="00300A22"/>
    <w:rsid w:val="0030140E"/>
    <w:rsid w:val="00307BB0"/>
    <w:rsid w:val="00316A42"/>
    <w:rsid w:val="00321437"/>
    <w:rsid w:val="00326097"/>
    <w:rsid w:val="00331FF8"/>
    <w:rsid w:val="003345F3"/>
    <w:rsid w:val="0033592C"/>
    <w:rsid w:val="0034029A"/>
    <w:rsid w:val="003452CE"/>
    <w:rsid w:val="00346748"/>
    <w:rsid w:val="0035094F"/>
    <w:rsid w:val="003521EA"/>
    <w:rsid w:val="00352D7A"/>
    <w:rsid w:val="003574B2"/>
    <w:rsid w:val="003600B3"/>
    <w:rsid w:val="00360730"/>
    <w:rsid w:val="00362501"/>
    <w:rsid w:val="00362855"/>
    <w:rsid w:val="0036670B"/>
    <w:rsid w:val="00371C3B"/>
    <w:rsid w:val="00382FD0"/>
    <w:rsid w:val="00390F30"/>
    <w:rsid w:val="0039326C"/>
    <w:rsid w:val="0039336C"/>
    <w:rsid w:val="003939E8"/>
    <w:rsid w:val="00394088"/>
    <w:rsid w:val="00396401"/>
    <w:rsid w:val="003A382F"/>
    <w:rsid w:val="003A63AE"/>
    <w:rsid w:val="003A6739"/>
    <w:rsid w:val="003A72F4"/>
    <w:rsid w:val="003A7457"/>
    <w:rsid w:val="003B1843"/>
    <w:rsid w:val="003B1CCD"/>
    <w:rsid w:val="003B4B95"/>
    <w:rsid w:val="003B5A3B"/>
    <w:rsid w:val="003B70C7"/>
    <w:rsid w:val="003D1F9D"/>
    <w:rsid w:val="003D6C62"/>
    <w:rsid w:val="003E2375"/>
    <w:rsid w:val="003E3167"/>
    <w:rsid w:val="003E52F2"/>
    <w:rsid w:val="003F1E53"/>
    <w:rsid w:val="003F2990"/>
    <w:rsid w:val="003F348C"/>
    <w:rsid w:val="003F3DD6"/>
    <w:rsid w:val="003F5D82"/>
    <w:rsid w:val="00416E4B"/>
    <w:rsid w:val="004170CD"/>
    <w:rsid w:val="00417EE9"/>
    <w:rsid w:val="004275D3"/>
    <w:rsid w:val="00427E4B"/>
    <w:rsid w:val="004309C2"/>
    <w:rsid w:val="00432659"/>
    <w:rsid w:val="00435492"/>
    <w:rsid w:val="004365AC"/>
    <w:rsid w:val="004377D3"/>
    <w:rsid w:val="00454AD8"/>
    <w:rsid w:val="004567F1"/>
    <w:rsid w:val="00461B03"/>
    <w:rsid w:val="004637F5"/>
    <w:rsid w:val="004651DA"/>
    <w:rsid w:val="00465CE1"/>
    <w:rsid w:val="0046737E"/>
    <w:rsid w:val="00471BA6"/>
    <w:rsid w:val="00473139"/>
    <w:rsid w:val="00476D44"/>
    <w:rsid w:val="0047735D"/>
    <w:rsid w:val="00480270"/>
    <w:rsid w:val="004835E0"/>
    <w:rsid w:val="00485224"/>
    <w:rsid w:val="00486C90"/>
    <w:rsid w:val="0048774D"/>
    <w:rsid w:val="00494C1A"/>
    <w:rsid w:val="004A119C"/>
    <w:rsid w:val="004A2A66"/>
    <w:rsid w:val="004A2FB9"/>
    <w:rsid w:val="004A4821"/>
    <w:rsid w:val="004C37B1"/>
    <w:rsid w:val="004C52E3"/>
    <w:rsid w:val="004D2170"/>
    <w:rsid w:val="004D5F8F"/>
    <w:rsid w:val="004D71DB"/>
    <w:rsid w:val="004D7E49"/>
    <w:rsid w:val="004E0219"/>
    <w:rsid w:val="004E5185"/>
    <w:rsid w:val="004E5E15"/>
    <w:rsid w:val="004E6D59"/>
    <w:rsid w:val="004F0CF1"/>
    <w:rsid w:val="00502E81"/>
    <w:rsid w:val="00503EC3"/>
    <w:rsid w:val="00507C1D"/>
    <w:rsid w:val="005135F4"/>
    <w:rsid w:val="005149DB"/>
    <w:rsid w:val="005319F4"/>
    <w:rsid w:val="00540EE5"/>
    <w:rsid w:val="005449C5"/>
    <w:rsid w:val="005469B1"/>
    <w:rsid w:val="00550137"/>
    <w:rsid w:val="00550A50"/>
    <w:rsid w:val="00550DB8"/>
    <w:rsid w:val="0055166B"/>
    <w:rsid w:val="00552979"/>
    <w:rsid w:val="00553AB1"/>
    <w:rsid w:val="00554B04"/>
    <w:rsid w:val="005566E8"/>
    <w:rsid w:val="00572F14"/>
    <w:rsid w:val="005733AC"/>
    <w:rsid w:val="0057570F"/>
    <w:rsid w:val="005768C9"/>
    <w:rsid w:val="00577475"/>
    <w:rsid w:val="00580B8C"/>
    <w:rsid w:val="00582EC2"/>
    <w:rsid w:val="0058631A"/>
    <w:rsid w:val="00590CF7"/>
    <w:rsid w:val="00591187"/>
    <w:rsid w:val="00597C24"/>
    <w:rsid w:val="005A0437"/>
    <w:rsid w:val="005A0BBF"/>
    <w:rsid w:val="005A1C69"/>
    <w:rsid w:val="005A7E22"/>
    <w:rsid w:val="005B24E0"/>
    <w:rsid w:val="005B3D2D"/>
    <w:rsid w:val="005B63DA"/>
    <w:rsid w:val="005B648E"/>
    <w:rsid w:val="005C0126"/>
    <w:rsid w:val="005C05F9"/>
    <w:rsid w:val="005C1AED"/>
    <w:rsid w:val="005C3582"/>
    <w:rsid w:val="005C3820"/>
    <w:rsid w:val="005C3F59"/>
    <w:rsid w:val="005C6CD7"/>
    <w:rsid w:val="005D0A20"/>
    <w:rsid w:val="005D0F3A"/>
    <w:rsid w:val="005D380C"/>
    <w:rsid w:val="005D5016"/>
    <w:rsid w:val="005D605E"/>
    <w:rsid w:val="005E003E"/>
    <w:rsid w:val="005F43A4"/>
    <w:rsid w:val="005F74B7"/>
    <w:rsid w:val="00610E6B"/>
    <w:rsid w:val="00616009"/>
    <w:rsid w:val="006168E6"/>
    <w:rsid w:val="00621F4A"/>
    <w:rsid w:val="00627E45"/>
    <w:rsid w:val="00634542"/>
    <w:rsid w:val="00636DC0"/>
    <w:rsid w:val="00651458"/>
    <w:rsid w:val="00660429"/>
    <w:rsid w:val="006673D5"/>
    <w:rsid w:val="00673582"/>
    <w:rsid w:val="00673C55"/>
    <w:rsid w:val="00675591"/>
    <w:rsid w:val="00677194"/>
    <w:rsid w:val="006808D8"/>
    <w:rsid w:val="00681B78"/>
    <w:rsid w:val="00684A2F"/>
    <w:rsid w:val="00684E5F"/>
    <w:rsid w:val="00697630"/>
    <w:rsid w:val="006A081D"/>
    <w:rsid w:val="006A4BB9"/>
    <w:rsid w:val="006A7047"/>
    <w:rsid w:val="006B3143"/>
    <w:rsid w:val="006B60F9"/>
    <w:rsid w:val="006C09E8"/>
    <w:rsid w:val="006C1D6E"/>
    <w:rsid w:val="006C56FB"/>
    <w:rsid w:val="006D085A"/>
    <w:rsid w:val="006E1455"/>
    <w:rsid w:val="006F5051"/>
    <w:rsid w:val="00701095"/>
    <w:rsid w:val="007045D1"/>
    <w:rsid w:val="00714796"/>
    <w:rsid w:val="00716395"/>
    <w:rsid w:val="0071771B"/>
    <w:rsid w:val="00720742"/>
    <w:rsid w:val="007255C4"/>
    <w:rsid w:val="007258B6"/>
    <w:rsid w:val="0072621B"/>
    <w:rsid w:val="00726481"/>
    <w:rsid w:val="00742D32"/>
    <w:rsid w:val="00742EF7"/>
    <w:rsid w:val="00751231"/>
    <w:rsid w:val="00756F06"/>
    <w:rsid w:val="00762E77"/>
    <w:rsid w:val="007676DC"/>
    <w:rsid w:val="007763F8"/>
    <w:rsid w:val="00781374"/>
    <w:rsid w:val="0078226A"/>
    <w:rsid w:val="00784041"/>
    <w:rsid w:val="00787568"/>
    <w:rsid w:val="00790823"/>
    <w:rsid w:val="007917BC"/>
    <w:rsid w:val="007921CD"/>
    <w:rsid w:val="00794446"/>
    <w:rsid w:val="007A7622"/>
    <w:rsid w:val="007B673C"/>
    <w:rsid w:val="007B7F98"/>
    <w:rsid w:val="007C18EB"/>
    <w:rsid w:val="007D2D24"/>
    <w:rsid w:val="007D3792"/>
    <w:rsid w:val="007D472F"/>
    <w:rsid w:val="007D4C1F"/>
    <w:rsid w:val="007D67E2"/>
    <w:rsid w:val="007E032A"/>
    <w:rsid w:val="007E0F99"/>
    <w:rsid w:val="007E15FB"/>
    <w:rsid w:val="007E4775"/>
    <w:rsid w:val="007F04E7"/>
    <w:rsid w:val="007F184D"/>
    <w:rsid w:val="007F4ABB"/>
    <w:rsid w:val="007F5819"/>
    <w:rsid w:val="007F5B3C"/>
    <w:rsid w:val="007F5E52"/>
    <w:rsid w:val="007F64CA"/>
    <w:rsid w:val="007F6F00"/>
    <w:rsid w:val="008010EE"/>
    <w:rsid w:val="00804ED1"/>
    <w:rsid w:val="0081191E"/>
    <w:rsid w:val="00813295"/>
    <w:rsid w:val="008244B1"/>
    <w:rsid w:val="00825B8F"/>
    <w:rsid w:val="008328B5"/>
    <w:rsid w:val="0083415A"/>
    <w:rsid w:val="00843E14"/>
    <w:rsid w:val="008442D1"/>
    <w:rsid w:val="008447BE"/>
    <w:rsid w:val="008511CC"/>
    <w:rsid w:val="00852861"/>
    <w:rsid w:val="00853558"/>
    <w:rsid w:val="00854C1A"/>
    <w:rsid w:val="00866308"/>
    <w:rsid w:val="00867B6F"/>
    <w:rsid w:val="00871B7C"/>
    <w:rsid w:val="0087202B"/>
    <w:rsid w:val="00880755"/>
    <w:rsid w:val="00880983"/>
    <w:rsid w:val="0088165B"/>
    <w:rsid w:val="00886C13"/>
    <w:rsid w:val="00887C8D"/>
    <w:rsid w:val="00887D30"/>
    <w:rsid w:val="008B2F42"/>
    <w:rsid w:val="008B6236"/>
    <w:rsid w:val="008C06FA"/>
    <w:rsid w:val="008C2716"/>
    <w:rsid w:val="008D1193"/>
    <w:rsid w:val="008D3428"/>
    <w:rsid w:val="008E08A9"/>
    <w:rsid w:val="008E411F"/>
    <w:rsid w:val="008F4B13"/>
    <w:rsid w:val="008F4FCE"/>
    <w:rsid w:val="009002D8"/>
    <w:rsid w:val="00901DD4"/>
    <w:rsid w:val="009372E5"/>
    <w:rsid w:val="00937ADE"/>
    <w:rsid w:val="00943495"/>
    <w:rsid w:val="00944086"/>
    <w:rsid w:val="0094757D"/>
    <w:rsid w:val="00947F9D"/>
    <w:rsid w:val="009530E9"/>
    <w:rsid w:val="00953C84"/>
    <w:rsid w:val="009557A4"/>
    <w:rsid w:val="00960FC4"/>
    <w:rsid w:val="00961C81"/>
    <w:rsid w:val="00962243"/>
    <w:rsid w:val="00962DC1"/>
    <w:rsid w:val="00964228"/>
    <w:rsid w:val="00964ADD"/>
    <w:rsid w:val="009713CC"/>
    <w:rsid w:val="00973238"/>
    <w:rsid w:val="009818B5"/>
    <w:rsid w:val="0098424F"/>
    <w:rsid w:val="0098428B"/>
    <w:rsid w:val="00985F1B"/>
    <w:rsid w:val="00993968"/>
    <w:rsid w:val="00994DE2"/>
    <w:rsid w:val="0099641B"/>
    <w:rsid w:val="009A3E91"/>
    <w:rsid w:val="009A5956"/>
    <w:rsid w:val="009A6D4F"/>
    <w:rsid w:val="009B0AC3"/>
    <w:rsid w:val="009B3411"/>
    <w:rsid w:val="009B47C5"/>
    <w:rsid w:val="009C341A"/>
    <w:rsid w:val="009C3B32"/>
    <w:rsid w:val="009C5051"/>
    <w:rsid w:val="009D561B"/>
    <w:rsid w:val="009D67D2"/>
    <w:rsid w:val="009E50A5"/>
    <w:rsid w:val="009F3C41"/>
    <w:rsid w:val="009F456D"/>
    <w:rsid w:val="009F475B"/>
    <w:rsid w:val="00A00A32"/>
    <w:rsid w:val="00A07F37"/>
    <w:rsid w:val="00A2155D"/>
    <w:rsid w:val="00A22484"/>
    <w:rsid w:val="00A316AD"/>
    <w:rsid w:val="00A33E4D"/>
    <w:rsid w:val="00A33F0A"/>
    <w:rsid w:val="00A4504B"/>
    <w:rsid w:val="00A47C1E"/>
    <w:rsid w:val="00A533C3"/>
    <w:rsid w:val="00A54920"/>
    <w:rsid w:val="00A56EBF"/>
    <w:rsid w:val="00A6270F"/>
    <w:rsid w:val="00A63595"/>
    <w:rsid w:val="00A64C2E"/>
    <w:rsid w:val="00A6787E"/>
    <w:rsid w:val="00A70B71"/>
    <w:rsid w:val="00A742D7"/>
    <w:rsid w:val="00A903DC"/>
    <w:rsid w:val="00A924CC"/>
    <w:rsid w:val="00A97BAB"/>
    <w:rsid w:val="00AA3FD0"/>
    <w:rsid w:val="00AB334C"/>
    <w:rsid w:val="00AB460D"/>
    <w:rsid w:val="00AB57D0"/>
    <w:rsid w:val="00AB7913"/>
    <w:rsid w:val="00AD51BB"/>
    <w:rsid w:val="00AD73EA"/>
    <w:rsid w:val="00AE0BC0"/>
    <w:rsid w:val="00AE633E"/>
    <w:rsid w:val="00AE655D"/>
    <w:rsid w:val="00AF02DE"/>
    <w:rsid w:val="00AF2700"/>
    <w:rsid w:val="00B06B2D"/>
    <w:rsid w:val="00B07D5A"/>
    <w:rsid w:val="00B129B6"/>
    <w:rsid w:val="00B2138E"/>
    <w:rsid w:val="00B25814"/>
    <w:rsid w:val="00B27526"/>
    <w:rsid w:val="00B32E5F"/>
    <w:rsid w:val="00B33BC8"/>
    <w:rsid w:val="00B33CCA"/>
    <w:rsid w:val="00B36847"/>
    <w:rsid w:val="00B37BA2"/>
    <w:rsid w:val="00B42F8A"/>
    <w:rsid w:val="00B4388C"/>
    <w:rsid w:val="00B43A96"/>
    <w:rsid w:val="00B47673"/>
    <w:rsid w:val="00B52111"/>
    <w:rsid w:val="00B53CA3"/>
    <w:rsid w:val="00B559A9"/>
    <w:rsid w:val="00B57511"/>
    <w:rsid w:val="00B57A1D"/>
    <w:rsid w:val="00B71551"/>
    <w:rsid w:val="00B7201C"/>
    <w:rsid w:val="00B72264"/>
    <w:rsid w:val="00B74A08"/>
    <w:rsid w:val="00B75045"/>
    <w:rsid w:val="00B87F18"/>
    <w:rsid w:val="00B90F64"/>
    <w:rsid w:val="00B9571D"/>
    <w:rsid w:val="00B960CE"/>
    <w:rsid w:val="00BA0A93"/>
    <w:rsid w:val="00BA1D1F"/>
    <w:rsid w:val="00BA4D72"/>
    <w:rsid w:val="00BB0DFF"/>
    <w:rsid w:val="00BB6B0F"/>
    <w:rsid w:val="00BB6C38"/>
    <w:rsid w:val="00BB7809"/>
    <w:rsid w:val="00BC04B0"/>
    <w:rsid w:val="00BC252B"/>
    <w:rsid w:val="00BC3D83"/>
    <w:rsid w:val="00BC4888"/>
    <w:rsid w:val="00BC4987"/>
    <w:rsid w:val="00BC5F36"/>
    <w:rsid w:val="00BC74DF"/>
    <w:rsid w:val="00BC7D78"/>
    <w:rsid w:val="00BD34AA"/>
    <w:rsid w:val="00BD48E7"/>
    <w:rsid w:val="00BD6FED"/>
    <w:rsid w:val="00BE0604"/>
    <w:rsid w:val="00BE1136"/>
    <w:rsid w:val="00BE75E4"/>
    <w:rsid w:val="00BF23F6"/>
    <w:rsid w:val="00BF53FD"/>
    <w:rsid w:val="00BF57FB"/>
    <w:rsid w:val="00BF711D"/>
    <w:rsid w:val="00C00E34"/>
    <w:rsid w:val="00C039DC"/>
    <w:rsid w:val="00C0450D"/>
    <w:rsid w:val="00C05B42"/>
    <w:rsid w:val="00C10027"/>
    <w:rsid w:val="00C117B9"/>
    <w:rsid w:val="00C1358F"/>
    <w:rsid w:val="00C15343"/>
    <w:rsid w:val="00C25E69"/>
    <w:rsid w:val="00C35772"/>
    <w:rsid w:val="00C35867"/>
    <w:rsid w:val="00C3770B"/>
    <w:rsid w:val="00C4553D"/>
    <w:rsid w:val="00C5055D"/>
    <w:rsid w:val="00C50E06"/>
    <w:rsid w:val="00C53AE6"/>
    <w:rsid w:val="00C5500D"/>
    <w:rsid w:val="00C605FA"/>
    <w:rsid w:val="00C60E16"/>
    <w:rsid w:val="00C7442A"/>
    <w:rsid w:val="00C80805"/>
    <w:rsid w:val="00C82696"/>
    <w:rsid w:val="00C8546C"/>
    <w:rsid w:val="00C86E17"/>
    <w:rsid w:val="00C86F79"/>
    <w:rsid w:val="00C92893"/>
    <w:rsid w:val="00CA3052"/>
    <w:rsid w:val="00CA6571"/>
    <w:rsid w:val="00CB01D4"/>
    <w:rsid w:val="00CB539A"/>
    <w:rsid w:val="00CB7929"/>
    <w:rsid w:val="00CC1130"/>
    <w:rsid w:val="00CC51DC"/>
    <w:rsid w:val="00CC786E"/>
    <w:rsid w:val="00CD0ED0"/>
    <w:rsid w:val="00CD1F5A"/>
    <w:rsid w:val="00CD3E06"/>
    <w:rsid w:val="00CD41E5"/>
    <w:rsid w:val="00CD4578"/>
    <w:rsid w:val="00CD48A1"/>
    <w:rsid w:val="00CD628A"/>
    <w:rsid w:val="00CE1F49"/>
    <w:rsid w:val="00CE4622"/>
    <w:rsid w:val="00CE61AD"/>
    <w:rsid w:val="00CF0867"/>
    <w:rsid w:val="00CF5EE2"/>
    <w:rsid w:val="00CF6E33"/>
    <w:rsid w:val="00CF6F2A"/>
    <w:rsid w:val="00CF73ED"/>
    <w:rsid w:val="00D01563"/>
    <w:rsid w:val="00D01B2C"/>
    <w:rsid w:val="00D01B45"/>
    <w:rsid w:val="00D03199"/>
    <w:rsid w:val="00D04215"/>
    <w:rsid w:val="00D0572F"/>
    <w:rsid w:val="00D05C4E"/>
    <w:rsid w:val="00D06985"/>
    <w:rsid w:val="00D2520D"/>
    <w:rsid w:val="00D31D0B"/>
    <w:rsid w:val="00D401C6"/>
    <w:rsid w:val="00D52021"/>
    <w:rsid w:val="00D52445"/>
    <w:rsid w:val="00D53E07"/>
    <w:rsid w:val="00D54698"/>
    <w:rsid w:val="00D573B1"/>
    <w:rsid w:val="00D61BDB"/>
    <w:rsid w:val="00D61CA9"/>
    <w:rsid w:val="00D67B38"/>
    <w:rsid w:val="00D72B63"/>
    <w:rsid w:val="00D73054"/>
    <w:rsid w:val="00D73A2C"/>
    <w:rsid w:val="00D73B03"/>
    <w:rsid w:val="00D745BB"/>
    <w:rsid w:val="00D7691E"/>
    <w:rsid w:val="00D76D57"/>
    <w:rsid w:val="00D80415"/>
    <w:rsid w:val="00D830F9"/>
    <w:rsid w:val="00D845D3"/>
    <w:rsid w:val="00D84B79"/>
    <w:rsid w:val="00D874C5"/>
    <w:rsid w:val="00D963AE"/>
    <w:rsid w:val="00DB13E8"/>
    <w:rsid w:val="00DB7F1D"/>
    <w:rsid w:val="00DD21C3"/>
    <w:rsid w:val="00DD3BE7"/>
    <w:rsid w:val="00DD65F3"/>
    <w:rsid w:val="00DE2F1B"/>
    <w:rsid w:val="00DE34C4"/>
    <w:rsid w:val="00DE4015"/>
    <w:rsid w:val="00DE725D"/>
    <w:rsid w:val="00DF13D4"/>
    <w:rsid w:val="00DF1C3A"/>
    <w:rsid w:val="00DF4CBC"/>
    <w:rsid w:val="00DF771F"/>
    <w:rsid w:val="00E020D2"/>
    <w:rsid w:val="00E04219"/>
    <w:rsid w:val="00E13BF3"/>
    <w:rsid w:val="00E14ACE"/>
    <w:rsid w:val="00E207EC"/>
    <w:rsid w:val="00E263E0"/>
    <w:rsid w:val="00E27752"/>
    <w:rsid w:val="00E31175"/>
    <w:rsid w:val="00E31F6C"/>
    <w:rsid w:val="00E34E14"/>
    <w:rsid w:val="00E35AE2"/>
    <w:rsid w:val="00E37921"/>
    <w:rsid w:val="00E42976"/>
    <w:rsid w:val="00E54706"/>
    <w:rsid w:val="00E61453"/>
    <w:rsid w:val="00E64F9B"/>
    <w:rsid w:val="00E65500"/>
    <w:rsid w:val="00E6555D"/>
    <w:rsid w:val="00E72231"/>
    <w:rsid w:val="00E8281C"/>
    <w:rsid w:val="00E917B9"/>
    <w:rsid w:val="00E943B5"/>
    <w:rsid w:val="00E96197"/>
    <w:rsid w:val="00E9698E"/>
    <w:rsid w:val="00EA2527"/>
    <w:rsid w:val="00EA438A"/>
    <w:rsid w:val="00EA62E6"/>
    <w:rsid w:val="00EB03E0"/>
    <w:rsid w:val="00EC291B"/>
    <w:rsid w:val="00EC2DA6"/>
    <w:rsid w:val="00EC3C87"/>
    <w:rsid w:val="00EC4A1F"/>
    <w:rsid w:val="00EC78CB"/>
    <w:rsid w:val="00ED0FAF"/>
    <w:rsid w:val="00EE0A38"/>
    <w:rsid w:val="00EE219F"/>
    <w:rsid w:val="00EE3871"/>
    <w:rsid w:val="00EE445A"/>
    <w:rsid w:val="00EE7538"/>
    <w:rsid w:val="00EF46B8"/>
    <w:rsid w:val="00EF4C03"/>
    <w:rsid w:val="00F00ED3"/>
    <w:rsid w:val="00F11BE1"/>
    <w:rsid w:val="00F11D4F"/>
    <w:rsid w:val="00F2213B"/>
    <w:rsid w:val="00F25C2A"/>
    <w:rsid w:val="00F340C6"/>
    <w:rsid w:val="00F366B5"/>
    <w:rsid w:val="00F431B9"/>
    <w:rsid w:val="00F51A87"/>
    <w:rsid w:val="00F552E9"/>
    <w:rsid w:val="00F55DDA"/>
    <w:rsid w:val="00F570A8"/>
    <w:rsid w:val="00F6036D"/>
    <w:rsid w:val="00F66D73"/>
    <w:rsid w:val="00F7025D"/>
    <w:rsid w:val="00F70D62"/>
    <w:rsid w:val="00F71A3A"/>
    <w:rsid w:val="00F80FE7"/>
    <w:rsid w:val="00F8620C"/>
    <w:rsid w:val="00F91A11"/>
    <w:rsid w:val="00F96BDD"/>
    <w:rsid w:val="00F96BE3"/>
    <w:rsid w:val="00F97AB9"/>
    <w:rsid w:val="00FA1941"/>
    <w:rsid w:val="00FA41B4"/>
    <w:rsid w:val="00FB07B6"/>
    <w:rsid w:val="00FB2A30"/>
    <w:rsid w:val="00FB3AEE"/>
    <w:rsid w:val="00FB3DC0"/>
    <w:rsid w:val="00FB43CE"/>
    <w:rsid w:val="00FB5D25"/>
    <w:rsid w:val="00FB605B"/>
    <w:rsid w:val="00FB68DF"/>
    <w:rsid w:val="00FC1B9B"/>
    <w:rsid w:val="00FE1875"/>
    <w:rsid w:val="00FE2056"/>
    <w:rsid w:val="00FE3564"/>
    <w:rsid w:val="00FE3F84"/>
    <w:rsid w:val="00FE60B4"/>
    <w:rsid w:val="00FE71B0"/>
    <w:rsid w:val="00FF0490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77F9A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6A5F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246A5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46A5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46A5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246A5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6A5F"/>
  </w:style>
  <w:style w:type="paragraph" w:styleId="ListParagraph">
    <w:name w:val="List Paragraph"/>
    <w:basedOn w:val="Normal"/>
    <w:uiPriority w:val="34"/>
    <w:qFormat/>
    <w:rsid w:val="00246A5F"/>
    <w:pPr>
      <w:ind w:left="720"/>
    </w:pPr>
  </w:style>
  <w:style w:type="character" w:styleId="Hyperlink">
    <w:name w:val="Hyperlink"/>
    <w:rsid w:val="00246A5F"/>
    <w:rPr>
      <w:color w:val="0000FF"/>
      <w:u w:val="single"/>
    </w:rPr>
  </w:style>
  <w:style w:type="paragraph" w:styleId="Header">
    <w:name w:val="header"/>
    <w:basedOn w:val="Normal"/>
    <w:link w:val="HeaderChar"/>
    <w:rsid w:val="00246A5F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246A5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246A5F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246A5F"/>
    <w:pPr>
      <w:numPr>
        <w:numId w:val="1"/>
      </w:numPr>
    </w:pPr>
  </w:style>
  <w:style w:type="paragraph" w:customStyle="1" w:styleId="Outlinenumbering">
    <w:name w:val="Outline numbering"/>
    <w:basedOn w:val="Normal"/>
    <w:rsid w:val="00246A5F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246A5F"/>
  </w:style>
  <w:style w:type="character" w:styleId="UnresolvedMention">
    <w:name w:val="Unresolved Mention"/>
    <w:basedOn w:val="DefaultParagraphFont"/>
    <w:uiPriority w:val="99"/>
    <w:semiHidden/>
    <w:unhideWhenUsed/>
    <w:rsid w:val="002216CE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673C5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46A5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246A5F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246A5F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46A5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246A5F"/>
    <w:pPr>
      <w:spacing w:after="100" w:line="240" w:lineRule="auto"/>
      <w:ind w:left="403"/>
    </w:pPr>
  </w:style>
  <w:style w:type="table" w:styleId="TableGrid">
    <w:name w:val="Table Grid"/>
    <w:basedOn w:val="TableNormal"/>
    <w:rsid w:val="0024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5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1</Pages>
  <Words>82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2018-05-13T19:39:00Z</dcterms:created>
  <dcterms:modified xsi:type="dcterms:W3CDTF">2023-11-25T22:11:00Z</dcterms:modified>
</cp:coreProperties>
</file>