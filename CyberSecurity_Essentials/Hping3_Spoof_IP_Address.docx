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9E0B1" w14:textId="4F6464A7" w:rsidR="00A019F3" w:rsidRDefault="005C630E" w:rsidP="00FE0EB7">
      <w:pPr>
        <w:pStyle w:val="Heading1"/>
        <w:rPr>
          <w:szCs w:val="24"/>
        </w:rPr>
      </w:pPr>
      <w:r>
        <w:t>Hping3</w:t>
      </w:r>
      <w:r w:rsidR="00F052A2">
        <w:t xml:space="preserve"> Spoof</w:t>
      </w:r>
      <w:r w:rsidR="000765AB">
        <w:t xml:space="preserve"> IP Address</w:t>
      </w:r>
    </w:p>
    <w:p w14:paraId="2D6DB8E0" w14:textId="3B5D1C05" w:rsidR="001D1A07" w:rsidRPr="001D1A07" w:rsidRDefault="001D1A07" w:rsidP="00045AFC">
      <w:r w:rsidRPr="001D1A07">
        <w:t xml:space="preserve">Time required: </w:t>
      </w:r>
      <w:r w:rsidR="004F367B">
        <w:t>6</w:t>
      </w:r>
      <w:r w:rsidR="00E50F74">
        <w:t>0</w:t>
      </w:r>
      <w:r w:rsidRPr="001D1A07">
        <w:t xml:space="preserve"> minutes</w:t>
      </w:r>
    </w:p>
    <w:p w14:paraId="277F3CC8" w14:textId="77777777" w:rsidR="008541EB" w:rsidRDefault="008541EB" w:rsidP="00410062">
      <w:pPr>
        <w:pStyle w:val="Heading2"/>
      </w:pPr>
      <w:r>
        <w:t>Lab Description</w:t>
      </w:r>
    </w:p>
    <w:p w14:paraId="03D12B06" w14:textId="55DD6D89" w:rsidR="005E1E4E" w:rsidRDefault="005E1E4E" w:rsidP="00045AFC">
      <w:r>
        <w:t xml:space="preserve">The </w:t>
      </w:r>
      <w:r w:rsidRPr="004C702A">
        <w:rPr>
          <w:b/>
          <w:bCs/>
        </w:rPr>
        <w:t>hping3</w:t>
      </w:r>
      <w:r>
        <w:t xml:space="preserve"> command in Kali Linux is a network tool used for sending custom ICMP, UDP, and TCP packets. It's often employed for network testing and troubleshooting.</w:t>
      </w:r>
    </w:p>
    <w:p w14:paraId="0832C5EC" w14:textId="367D4AEE" w:rsidR="00154865" w:rsidRDefault="00154865" w:rsidP="00045AFC">
      <w:r>
        <w:t>There are potential security risks associated with MAC address spoofing, such as bypassing MAC address filtering or impersonating other devices on the network.</w:t>
      </w:r>
    </w:p>
    <w:p w14:paraId="48071D55" w14:textId="54B53081" w:rsidR="00EB2D00" w:rsidRDefault="00EB2D00" w:rsidP="00045AFC">
      <w:r>
        <w:t>It is important to obtain proper authorization before attempting any form of network manipulation or spoofing.</w:t>
      </w:r>
    </w:p>
    <w:p w14:paraId="077FE8AE" w14:textId="6808C95F" w:rsidR="00045AFC" w:rsidRDefault="008C6184" w:rsidP="00045AFC">
      <w:r w:rsidRPr="008C6184">
        <w:rPr>
          <w:b/>
        </w:rPr>
        <w:t>NOTE:</w:t>
      </w:r>
      <w:r>
        <w:t xml:space="preserve"> </w:t>
      </w:r>
      <w:r w:rsidR="00E6431A">
        <w:t xml:space="preserve">Don’t do this </w:t>
      </w:r>
      <w:r w:rsidR="00D47963">
        <w:t xml:space="preserve">lab on </w:t>
      </w:r>
      <w:r w:rsidR="00E6431A">
        <w:t>any</w:t>
      </w:r>
      <w:r w:rsidR="00E91B7E">
        <w:t xml:space="preserve"> </w:t>
      </w:r>
      <w:r w:rsidR="00D47963">
        <w:t>network</w:t>
      </w:r>
      <w:r w:rsidR="00E91B7E">
        <w:t xml:space="preserve"> </w:t>
      </w:r>
      <w:r w:rsidR="009B41D2">
        <w:t xml:space="preserve">other </w:t>
      </w:r>
      <w:r w:rsidR="00E91B7E">
        <w:t>than one that you own or have permission to use.</w:t>
      </w:r>
    </w:p>
    <w:p w14:paraId="510E0C23" w14:textId="77777777" w:rsidR="0069528F" w:rsidRDefault="0069528F" w:rsidP="00517381">
      <w:pPr>
        <w:pStyle w:val="Heading1"/>
      </w:pPr>
      <w:r>
        <w:t>Update Kali</w:t>
      </w:r>
    </w:p>
    <w:p w14:paraId="4817080F" w14:textId="77777777" w:rsidR="00155394" w:rsidRDefault="00155394" w:rsidP="009670F8">
      <w:pPr>
        <w:pStyle w:val="ListParagraph"/>
        <w:numPr>
          <w:ilvl w:val="0"/>
          <w:numId w:val="6"/>
        </w:numPr>
      </w:pPr>
      <w:r>
        <w:t xml:space="preserve">Open </w:t>
      </w:r>
      <w:r w:rsidRPr="00752455">
        <w:rPr>
          <w:b/>
        </w:rPr>
        <w:t>Terminal</w:t>
      </w:r>
      <w:r>
        <w:t>. (Look in the topbar.) Run the following commands. These commands will update Kali.</w:t>
      </w:r>
    </w:p>
    <w:p w14:paraId="369D03C3" w14:textId="77777777" w:rsidR="00155394" w:rsidRDefault="00155394" w:rsidP="009670F8">
      <w:pPr>
        <w:pStyle w:val="ListParagraph"/>
        <w:numPr>
          <w:ilvl w:val="0"/>
          <w:numId w:val="6"/>
        </w:numPr>
      </w:pPr>
      <w:r>
        <w:rPr>
          <w:b/>
        </w:rPr>
        <w:t xml:space="preserve">sudo apt </w:t>
      </w:r>
      <w:r w:rsidRPr="003B2541">
        <w:rPr>
          <w:b/>
        </w:rPr>
        <w:t>update</w:t>
      </w:r>
      <w:r>
        <w:t xml:space="preserve"> (This command gets the lists of updates and upgrades. If you receive an error on this step, restart Kali.)</w:t>
      </w:r>
    </w:p>
    <w:p w14:paraId="40A6214A" w14:textId="6783BD60" w:rsidR="00155394" w:rsidRDefault="00155394" w:rsidP="009670F8">
      <w:pPr>
        <w:pStyle w:val="ListParagraph"/>
        <w:numPr>
          <w:ilvl w:val="0"/>
          <w:numId w:val="6"/>
        </w:numPr>
      </w:pPr>
      <w:r>
        <w:rPr>
          <w:b/>
        </w:rPr>
        <w:t xml:space="preserve">sudo apt upgrade </w:t>
      </w:r>
      <w:r>
        <w:t>(This command installs the updates and upgrades. There should be a bunch of different updates.)</w:t>
      </w:r>
    </w:p>
    <w:p w14:paraId="415A81D7" w14:textId="77777777" w:rsidR="0069528F" w:rsidRPr="0069528F" w:rsidRDefault="0069528F" w:rsidP="009670F8">
      <w:pPr>
        <w:pStyle w:val="ListParagraph"/>
        <w:numPr>
          <w:ilvl w:val="0"/>
          <w:numId w:val="6"/>
        </w:numPr>
      </w:pPr>
      <w:r w:rsidRPr="0010025E">
        <w:t>There may be some screens of information, press Enter unti</w:t>
      </w:r>
      <w:r>
        <w:t>l the upgrade process continues and completes. Restart Kali at the end of the update process. Kali may take longer than usual to start, be patient.</w:t>
      </w:r>
    </w:p>
    <w:p w14:paraId="4833EB1F" w14:textId="62236BB9" w:rsidR="00AD05AD" w:rsidRDefault="00206AA8" w:rsidP="00517381">
      <w:pPr>
        <w:pStyle w:val="Heading1"/>
      </w:pPr>
      <w:r>
        <w:t>Ge</w:t>
      </w:r>
      <w:r w:rsidR="00AD05AD">
        <w:t>tting Started</w:t>
      </w:r>
    </w:p>
    <w:p w14:paraId="014F4D82" w14:textId="530268D9" w:rsidR="000F5709" w:rsidRPr="000F5709" w:rsidRDefault="000F5709" w:rsidP="000F5709">
      <w:r w:rsidRPr="000F5709">
        <w:rPr>
          <w:b/>
          <w:bCs/>
        </w:rPr>
        <w:t>NOTE:</w:t>
      </w:r>
      <w:r>
        <w:t xml:space="preserve"> Both VM’s should be on the bridged adapter.</w:t>
      </w:r>
    </w:p>
    <w:p w14:paraId="0ACFF22F" w14:textId="24D911DC" w:rsidR="00A019F3" w:rsidRDefault="00B83741" w:rsidP="009670F8">
      <w:pPr>
        <w:pStyle w:val="ListParagraph"/>
        <w:numPr>
          <w:ilvl w:val="0"/>
          <w:numId w:val="4"/>
        </w:numPr>
      </w:pPr>
      <w:r>
        <w:t>Start your Windows and Kali Linux virtual machines.</w:t>
      </w:r>
    </w:p>
    <w:p w14:paraId="5765C4A3" w14:textId="77777777" w:rsidR="00AE0A75" w:rsidRDefault="005D618A" w:rsidP="009670F8">
      <w:pPr>
        <w:pStyle w:val="ListParagraph"/>
        <w:numPr>
          <w:ilvl w:val="0"/>
          <w:numId w:val="4"/>
        </w:numPr>
      </w:pPr>
      <w:r>
        <w:t>Logon to the Windows virtual machine.</w:t>
      </w:r>
    </w:p>
    <w:p w14:paraId="668ABA75" w14:textId="4C635058" w:rsidR="005D618A" w:rsidRDefault="005D618A" w:rsidP="009670F8">
      <w:pPr>
        <w:pStyle w:val="ListParagraph"/>
        <w:numPr>
          <w:ilvl w:val="0"/>
          <w:numId w:val="4"/>
        </w:numPr>
      </w:pPr>
      <w:r>
        <w:lastRenderedPageBreak/>
        <w:t xml:space="preserve">Click </w:t>
      </w:r>
      <w:r w:rsidRPr="005D618A">
        <w:rPr>
          <w:b/>
        </w:rPr>
        <w:t>Start</w:t>
      </w:r>
      <w:r>
        <w:t xml:space="preserve">, type in </w:t>
      </w:r>
      <w:r w:rsidRPr="007A4668">
        <w:rPr>
          <w:b/>
        </w:rPr>
        <w:t>Windows Firewall</w:t>
      </w:r>
      <w:r w:rsidR="003A163B">
        <w:t xml:space="preserve"> </w:t>
      </w:r>
      <w:r w:rsidR="003A163B">
        <w:sym w:font="Wingdings" w:char="F0E0"/>
      </w:r>
      <w:r>
        <w:t xml:space="preserve"> </w:t>
      </w:r>
      <w:r w:rsidR="007A4668">
        <w:t xml:space="preserve">Click </w:t>
      </w:r>
      <w:r w:rsidR="007A4668" w:rsidRPr="007A4668">
        <w:rPr>
          <w:b/>
        </w:rPr>
        <w:t>Windows Firewall</w:t>
      </w:r>
      <w:r w:rsidR="003A163B">
        <w:t xml:space="preserve"> </w:t>
      </w:r>
      <w:r w:rsidR="003A163B">
        <w:sym w:font="Wingdings" w:char="F0E0"/>
      </w:r>
      <w:r w:rsidR="007A4668">
        <w:t xml:space="preserve"> </w:t>
      </w:r>
      <w:r>
        <w:t xml:space="preserve">Click </w:t>
      </w:r>
      <w:r w:rsidRPr="007A4668">
        <w:rPr>
          <w:b/>
        </w:rPr>
        <w:t>Turn Windows Firewall on or off</w:t>
      </w:r>
      <w:r>
        <w:t xml:space="preserve">. </w:t>
      </w:r>
      <w:r w:rsidR="007A4668">
        <w:t xml:space="preserve">Turn the Windows Firewall off for both networks. Click </w:t>
      </w:r>
      <w:r w:rsidR="007A4668" w:rsidRPr="007A4668">
        <w:rPr>
          <w:b/>
        </w:rPr>
        <w:t>OK</w:t>
      </w:r>
      <w:r w:rsidR="007A4668">
        <w:t>.</w:t>
      </w:r>
    </w:p>
    <w:p w14:paraId="731FFBFC" w14:textId="54838AEF" w:rsidR="00F555F7" w:rsidRDefault="00F555F7" w:rsidP="009670F8">
      <w:pPr>
        <w:pStyle w:val="ListParagraph"/>
        <w:numPr>
          <w:ilvl w:val="0"/>
          <w:numId w:val="4"/>
        </w:numPr>
      </w:pPr>
      <w:r>
        <w:t xml:space="preserve">Right Click </w:t>
      </w:r>
      <w:r w:rsidRPr="00F555F7">
        <w:rPr>
          <w:b/>
        </w:rPr>
        <w:t>Start</w:t>
      </w:r>
      <w:r w:rsidR="00B060D9">
        <w:rPr>
          <w:b/>
        </w:rPr>
        <w:t xml:space="preserve"> </w:t>
      </w:r>
      <w:r w:rsidR="00B060D9" w:rsidRPr="00B060D9">
        <w:rPr>
          <w:b/>
        </w:rPr>
        <w:sym w:font="Wingdings" w:char="F0E0"/>
      </w:r>
      <w:r>
        <w:t xml:space="preserve"> Click </w:t>
      </w:r>
      <w:r w:rsidR="007722BF">
        <w:rPr>
          <w:b/>
        </w:rPr>
        <w:t>Terminal</w:t>
      </w:r>
      <w:r w:rsidR="00B060D9">
        <w:t xml:space="preserve"> </w:t>
      </w:r>
      <w:r w:rsidR="00B060D9">
        <w:sym w:font="Wingdings" w:char="F0E0"/>
      </w:r>
      <w:r>
        <w:t xml:space="preserve"> Type in </w:t>
      </w:r>
      <w:r w:rsidRPr="00F555F7">
        <w:rPr>
          <w:b/>
        </w:rPr>
        <w:t>ipconfig</w:t>
      </w:r>
      <w:r>
        <w:t xml:space="preserve">. Press the </w:t>
      </w:r>
      <w:r w:rsidRPr="00F555F7">
        <w:rPr>
          <w:b/>
        </w:rPr>
        <w:t>Enter key</w:t>
      </w:r>
      <w:r>
        <w:t xml:space="preserve">. Note the </w:t>
      </w:r>
      <w:r w:rsidR="008F7C7F">
        <w:t>IP</w:t>
      </w:r>
      <w:r>
        <w:t xml:space="preserve"> address.</w:t>
      </w:r>
    </w:p>
    <w:p w14:paraId="64DEA2E6" w14:textId="77777777" w:rsidR="00802900" w:rsidRPr="00802900" w:rsidRDefault="00802900" w:rsidP="009670F8">
      <w:pPr>
        <w:pStyle w:val="ListParagraph"/>
        <w:numPr>
          <w:ilvl w:val="0"/>
          <w:numId w:val="4"/>
        </w:numPr>
      </w:pPr>
      <w:r w:rsidRPr="0099417E">
        <w:rPr>
          <w:b/>
          <w:bCs/>
        </w:rPr>
        <w:t>Insert a screenshot.</w:t>
      </w:r>
    </w:p>
    <w:sdt>
      <w:sdtPr>
        <w:rPr>
          <w:rStyle w:val="Red"/>
        </w:rPr>
        <w:id w:val="-900209674"/>
        <w:placeholder>
          <w:docPart w:val="26D1B82367BF4EAEBB5632D72917AA4D"/>
        </w:placeholder>
        <w:showingPlcHdr/>
      </w:sdtPr>
      <w:sdtEndPr>
        <w:rPr>
          <w:rStyle w:val="DefaultParagraphFont"/>
          <w:color w:val="auto"/>
        </w:rPr>
      </w:sdtEndPr>
      <w:sdtContent>
        <w:p w14:paraId="2A721FD2" w14:textId="4C1C4791" w:rsidR="00802900" w:rsidRDefault="00802900" w:rsidP="00802900">
          <w:r w:rsidRPr="00802900">
            <w:rPr>
              <w:rStyle w:val="PlaceholderText"/>
              <w:color w:val="FF0000"/>
            </w:rPr>
            <w:t>Click or tap here to enter text.</w:t>
          </w:r>
        </w:p>
      </w:sdtContent>
    </w:sdt>
    <w:p w14:paraId="47068ED1" w14:textId="392AF86B" w:rsidR="009C1EC9" w:rsidRDefault="00AE0A75" w:rsidP="00AD05AD">
      <w:pPr>
        <w:pStyle w:val="Heading2"/>
      </w:pPr>
      <w:r>
        <w:t>Normal</w:t>
      </w:r>
      <w:r w:rsidR="00AD05AD">
        <w:t xml:space="preserve"> IP Packets</w:t>
      </w:r>
    </w:p>
    <w:p w14:paraId="4E618BF7" w14:textId="579BCDA7" w:rsidR="00845721" w:rsidRPr="00845721" w:rsidRDefault="00845721" w:rsidP="00845721">
      <w:r>
        <w:t>Our first step is to send some normal IP packets to ensure we have connectivity between our virtual machines. We will capture these packets to see what normal IP packets look like. The source and destination IP addresses will have unique MAC addresses.</w:t>
      </w:r>
    </w:p>
    <w:p w14:paraId="064848A9" w14:textId="1E182402" w:rsidR="00A507B0" w:rsidRDefault="00A507B0" w:rsidP="009670F8">
      <w:pPr>
        <w:pStyle w:val="ListParagraph"/>
        <w:numPr>
          <w:ilvl w:val="0"/>
          <w:numId w:val="3"/>
        </w:numPr>
      </w:pPr>
      <w:r>
        <w:t>Logon to Kali Linux</w:t>
      </w:r>
    </w:p>
    <w:p w14:paraId="61A1B600" w14:textId="69DAE1FA" w:rsidR="00AD05AD" w:rsidRDefault="003174AE" w:rsidP="009670F8">
      <w:pPr>
        <w:pStyle w:val="ListParagraph"/>
        <w:numPr>
          <w:ilvl w:val="0"/>
          <w:numId w:val="3"/>
        </w:numPr>
      </w:pPr>
      <w:r>
        <w:t>At the Terminal prompt, type</w:t>
      </w:r>
      <w:r w:rsidR="00433023">
        <w:t>:</w:t>
      </w:r>
      <w:r>
        <w:t xml:space="preserve"> </w:t>
      </w:r>
      <w:r w:rsidR="00433023">
        <w:br/>
      </w:r>
      <w:r w:rsidR="00485301" w:rsidRPr="00485301">
        <w:rPr>
          <w:b/>
          <w:bCs/>
        </w:rPr>
        <w:t xml:space="preserve">sudo </w:t>
      </w:r>
      <w:r w:rsidR="00F746F2">
        <w:rPr>
          <w:b/>
        </w:rPr>
        <w:t>hping3 –</w:t>
      </w:r>
      <w:r w:rsidR="004E0365">
        <w:rPr>
          <w:b/>
        </w:rPr>
        <w:t>1</w:t>
      </w:r>
      <w:r w:rsidR="00F746F2">
        <w:rPr>
          <w:b/>
        </w:rPr>
        <w:t xml:space="preserve"> </w:t>
      </w:r>
      <w:r w:rsidR="00F746F2" w:rsidRPr="00494572">
        <w:rPr>
          <w:b/>
        </w:rPr>
        <w:t>Windows</w:t>
      </w:r>
      <w:r w:rsidR="00AE6D34">
        <w:rPr>
          <w:b/>
        </w:rPr>
        <w:t>IP</w:t>
      </w:r>
      <w:r w:rsidR="00F746F2">
        <w:rPr>
          <w:b/>
        </w:rPr>
        <w:t>Address</w:t>
      </w:r>
      <w:r w:rsidR="000F5851">
        <w:rPr>
          <w:b/>
        </w:rPr>
        <w:br/>
      </w:r>
      <w:r w:rsidR="008F1F18">
        <w:t>(Substitute</w:t>
      </w:r>
      <w:r w:rsidR="00A777F2">
        <w:t xml:space="preserve"> </w:t>
      </w:r>
      <w:r w:rsidR="008F1F18">
        <w:t xml:space="preserve">the IP address you discovered earlier for </w:t>
      </w:r>
      <w:r w:rsidR="00A777F2">
        <w:t>Windows</w:t>
      </w:r>
      <w:r w:rsidR="00AE6D34">
        <w:t>IP</w:t>
      </w:r>
      <w:r w:rsidR="00A777F2">
        <w:t>Address.)</w:t>
      </w:r>
      <w:r w:rsidR="008F1F18">
        <w:br/>
      </w:r>
      <w:r>
        <w:t xml:space="preserve">Press the </w:t>
      </w:r>
      <w:r w:rsidRPr="003174AE">
        <w:rPr>
          <w:b/>
        </w:rPr>
        <w:t>Enter key</w:t>
      </w:r>
      <w:r>
        <w:t>.</w:t>
      </w:r>
    </w:p>
    <w:p w14:paraId="13D0022F" w14:textId="0C3C2C92" w:rsidR="003174AE" w:rsidRDefault="003174AE" w:rsidP="009A5737">
      <w:r>
        <w:t xml:space="preserve">You should see successful replies from the other virtual machine. If not, check the Windows firewall and ip address to make sure they are set properly. </w:t>
      </w:r>
    </w:p>
    <w:p w14:paraId="2DF072EF" w14:textId="77777777" w:rsidR="00B9605C" w:rsidRDefault="00B9605C" w:rsidP="009670F8">
      <w:pPr>
        <w:pStyle w:val="ListParagraph"/>
        <w:numPr>
          <w:ilvl w:val="0"/>
          <w:numId w:val="3"/>
        </w:numPr>
        <w:rPr>
          <w:b/>
        </w:rPr>
      </w:pPr>
      <w:r w:rsidRPr="00951A76">
        <w:rPr>
          <w:b/>
        </w:rPr>
        <w:t>Paste a screenshot of the Terminal window with successful pings.</w:t>
      </w:r>
    </w:p>
    <w:sdt>
      <w:sdtPr>
        <w:rPr>
          <w:rStyle w:val="Red"/>
        </w:rPr>
        <w:id w:val="-38056560"/>
        <w:placeholder>
          <w:docPart w:val="D391A2E958B84C968EDBF1BBE24B61F8"/>
        </w:placeholder>
        <w:showingPlcHdr/>
      </w:sdtPr>
      <w:sdtEndPr>
        <w:rPr>
          <w:rStyle w:val="DefaultParagraphFont"/>
          <w:color w:val="auto"/>
        </w:rPr>
      </w:sdtEndPr>
      <w:sdtContent>
        <w:p w14:paraId="7C75F497" w14:textId="77777777" w:rsidR="00B7171B" w:rsidRDefault="00B7171B" w:rsidP="00B7171B">
          <w:pPr>
            <w:spacing w:line="264" w:lineRule="auto"/>
            <w:rPr>
              <w:rStyle w:val="Red"/>
            </w:rPr>
          </w:pPr>
          <w:r w:rsidRPr="004B3313">
            <w:rPr>
              <w:rStyle w:val="PlaceholderText"/>
              <w:color w:val="FF0000"/>
            </w:rPr>
            <w:t>Click or tap here to enter text.</w:t>
          </w:r>
        </w:p>
      </w:sdtContent>
    </w:sdt>
    <w:p w14:paraId="543546C8" w14:textId="77777777" w:rsidR="004252FC" w:rsidRDefault="008535ED" w:rsidP="009670F8">
      <w:pPr>
        <w:pStyle w:val="ListParagraph"/>
        <w:numPr>
          <w:ilvl w:val="0"/>
          <w:numId w:val="3"/>
        </w:numPr>
      </w:pPr>
      <w:r>
        <w:t xml:space="preserve">Type </w:t>
      </w:r>
      <w:r w:rsidRPr="008535ED">
        <w:rPr>
          <w:b/>
        </w:rPr>
        <w:t>CTRL C</w:t>
      </w:r>
      <w:r>
        <w:t xml:space="preserve"> to stop hping3.</w:t>
      </w:r>
    </w:p>
    <w:p w14:paraId="1AE93F4D" w14:textId="75938A29" w:rsidR="008535ED" w:rsidRDefault="004624FF" w:rsidP="009670F8">
      <w:pPr>
        <w:pStyle w:val="ListParagraph"/>
        <w:numPr>
          <w:ilvl w:val="0"/>
          <w:numId w:val="3"/>
        </w:numPr>
      </w:pPr>
      <w:r>
        <w:t xml:space="preserve">Go to the Kali menu in the upper </w:t>
      </w:r>
      <w:r w:rsidR="00AE2F2B">
        <w:t>left</w:t>
      </w:r>
      <w:r>
        <w:t xml:space="preserve"> corner. Type </w:t>
      </w:r>
      <w:r w:rsidRPr="004D37FC">
        <w:rPr>
          <w:b/>
          <w:bCs/>
        </w:rPr>
        <w:t>Wireshark</w:t>
      </w:r>
      <w:r>
        <w:t xml:space="preserve"> </w:t>
      </w:r>
      <w:r>
        <w:sym w:font="Wingdings" w:char="F0E0"/>
      </w:r>
      <w:r>
        <w:t xml:space="preserve"> Click Wireshark to start the program</w:t>
      </w:r>
      <w:r w:rsidR="00CB2E06">
        <w:t>.</w:t>
      </w:r>
    </w:p>
    <w:p w14:paraId="60F05556" w14:textId="36BA3C55" w:rsidR="004B15E3" w:rsidRDefault="00190FC6" w:rsidP="009670F8">
      <w:pPr>
        <w:pStyle w:val="ListParagraph"/>
        <w:numPr>
          <w:ilvl w:val="0"/>
          <w:numId w:val="3"/>
        </w:numPr>
      </w:pPr>
      <w:r>
        <w:t xml:space="preserve">Click the </w:t>
      </w:r>
      <w:r w:rsidRPr="00190FC6">
        <w:rPr>
          <w:b/>
        </w:rPr>
        <w:t>Capture</w:t>
      </w:r>
      <w:r>
        <w:t xml:space="preserve"> menu</w:t>
      </w:r>
      <w:r w:rsidR="007202D1">
        <w:t xml:space="preserve"> </w:t>
      </w:r>
      <w:r w:rsidR="007202D1">
        <w:sym w:font="Wingdings" w:char="F0E0"/>
      </w:r>
      <w:r>
        <w:t xml:space="preserve"> Click </w:t>
      </w:r>
      <w:r w:rsidRPr="00190FC6">
        <w:rPr>
          <w:b/>
        </w:rPr>
        <w:t>Options</w:t>
      </w:r>
      <w:r w:rsidR="007202D1">
        <w:t xml:space="preserve"> </w:t>
      </w:r>
      <w:r w:rsidR="007202D1">
        <w:sym w:font="Wingdings" w:char="F0E0"/>
      </w:r>
      <w:r>
        <w:t xml:space="preserve"> Click </w:t>
      </w:r>
      <w:r w:rsidRPr="00190FC6">
        <w:rPr>
          <w:b/>
        </w:rPr>
        <w:t>eth0</w:t>
      </w:r>
      <w:r w:rsidR="007202D1">
        <w:t xml:space="preserve"> </w:t>
      </w:r>
      <w:r w:rsidR="007202D1">
        <w:sym w:font="Wingdings" w:char="F0E0"/>
      </w:r>
      <w:r>
        <w:t xml:space="preserve"> Click </w:t>
      </w:r>
      <w:r w:rsidRPr="00190FC6">
        <w:rPr>
          <w:b/>
        </w:rPr>
        <w:t>Start</w:t>
      </w:r>
      <w:r>
        <w:t>.</w:t>
      </w:r>
    </w:p>
    <w:p w14:paraId="075132E4" w14:textId="77777777" w:rsidR="00BF6538" w:rsidRDefault="00BF6538" w:rsidP="009670F8">
      <w:pPr>
        <w:pStyle w:val="ListParagraph"/>
        <w:numPr>
          <w:ilvl w:val="0"/>
          <w:numId w:val="3"/>
        </w:numPr>
      </w:pPr>
      <w:r>
        <w:t>Click the Terminal icon on the top bar</w:t>
      </w:r>
      <w:r w:rsidR="00B9605C">
        <w:t>.</w:t>
      </w:r>
      <w:r w:rsidR="007F1F9F">
        <w:t xml:space="preserve"> This will create a new terminal session.</w:t>
      </w:r>
    </w:p>
    <w:p w14:paraId="7F06B2D6" w14:textId="5059891C" w:rsidR="00EB7BCC" w:rsidRDefault="00B9605C" w:rsidP="009670F8">
      <w:pPr>
        <w:pStyle w:val="ListParagraph"/>
        <w:numPr>
          <w:ilvl w:val="0"/>
          <w:numId w:val="3"/>
        </w:numPr>
      </w:pPr>
      <w:r>
        <w:t xml:space="preserve">Type </w:t>
      </w:r>
      <w:r w:rsidR="00EB7495">
        <w:br/>
      </w:r>
      <w:r w:rsidR="00290EC8" w:rsidRPr="00290EC8">
        <w:rPr>
          <w:b/>
          <w:bCs/>
        </w:rPr>
        <w:t xml:space="preserve">sudo </w:t>
      </w:r>
      <w:r w:rsidR="00FD27E4">
        <w:rPr>
          <w:b/>
        </w:rPr>
        <w:t>hping3 –</w:t>
      </w:r>
      <w:r w:rsidR="008D425F">
        <w:rPr>
          <w:b/>
        </w:rPr>
        <w:t>1</w:t>
      </w:r>
      <w:r w:rsidR="00FD27E4">
        <w:rPr>
          <w:b/>
        </w:rPr>
        <w:t xml:space="preserve"> </w:t>
      </w:r>
      <w:r w:rsidR="00FD27E4" w:rsidRPr="00494572">
        <w:rPr>
          <w:b/>
        </w:rPr>
        <w:t>Windows</w:t>
      </w:r>
      <w:r w:rsidR="00E2597B">
        <w:rPr>
          <w:b/>
        </w:rPr>
        <w:t>IP</w:t>
      </w:r>
      <w:r w:rsidR="00FD27E4">
        <w:rPr>
          <w:b/>
        </w:rPr>
        <w:t>Address</w:t>
      </w:r>
      <w:r w:rsidR="00CD629D">
        <w:br/>
      </w:r>
      <w:r w:rsidR="002E526A">
        <w:t>(Substitute the IP address you discovered earlier for Windows</w:t>
      </w:r>
      <w:r w:rsidR="00E2597B">
        <w:t>IP</w:t>
      </w:r>
      <w:r w:rsidR="002E526A">
        <w:t>Address.)</w:t>
      </w:r>
      <w:r w:rsidR="002E526A">
        <w:br/>
      </w:r>
      <w:r>
        <w:t xml:space="preserve">Press the </w:t>
      </w:r>
      <w:r w:rsidRPr="00B9605C">
        <w:rPr>
          <w:b/>
        </w:rPr>
        <w:t>Enter</w:t>
      </w:r>
      <w:r>
        <w:t xml:space="preserve"> key.</w:t>
      </w:r>
    </w:p>
    <w:p w14:paraId="11344C42" w14:textId="77777777" w:rsidR="00921325" w:rsidRDefault="00B9605C" w:rsidP="009670F8">
      <w:pPr>
        <w:pStyle w:val="ListParagraph"/>
        <w:numPr>
          <w:ilvl w:val="0"/>
          <w:numId w:val="3"/>
        </w:numPr>
      </w:pPr>
      <w:r>
        <w:t xml:space="preserve">Click </w:t>
      </w:r>
      <w:r w:rsidRPr="00A87D9F">
        <w:rPr>
          <w:b/>
        </w:rPr>
        <w:t>Wireshark</w:t>
      </w:r>
      <w:r>
        <w:t xml:space="preserve">. Click the </w:t>
      </w:r>
      <w:r w:rsidRPr="00A87D9F">
        <w:rPr>
          <w:b/>
        </w:rPr>
        <w:t>Stop</w:t>
      </w:r>
      <w:r>
        <w:t xml:space="preserve"> button. </w:t>
      </w:r>
    </w:p>
    <w:p w14:paraId="3F07A4F1" w14:textId="57BA3224" w:rsidR="00B9605C" w:rsidRDefault="00921325" w:rsidP="00921325">
      <w:r>
        <w:lastRenderedPageBreak/>
        <w:t>Let’s setup a filter to see only the traffic between the two machines.</w:t>
      </w:r>
    </w:p>
    <w:p w14:paraId="4B7638AC" w14:textId="127595CC" w:rsidR="00921325" w:rsidRPr="00A63FA9" w:rsidRDefault="00E1110F" w:rsidP="009670F8">
      <w:pPr>
        <w:pStyle w:val="ListParagraph"/>
        <w:numPr>
          <w:ilvl w:val="0"/>
          <w:numId w:val="3"/>
        </w:numPr>
      </w:pPr>
      <w:r>
        <w:t xml:space="preserve">In the filter bar: </w:t>
      </w:r>
      <w:r w:rsidRPr="00D65698">
        <w:rPr>
          <w:b/>
          <w:bCs/>
        </w:rPr>
        <w:t>ip.addr==WindowsIPAddress</w:t>
      </w:r>
    </w:p>
    <w:p w14:paraId="2F39FB95" w14:textId="16DA8BAC" w:rsidR="00A63FA9" w:rsidRDefault="00A63FA9" w:rsidP="00A63FA9">
      <w:r>
        <w:t>Example from my network.</w:t>
      </w:r>
      <w:r w:rsidR="00D4045E">
        <w:t xml:space="preserve"> Notice the normal ping packets going back and aforth.</w:t>
      </w:r>
    </w:p>
    <w:p w14:paraId="71DD23D0" w14:textId="29CA6600" w:rsidR="008F1B4B" w:rsidRDefault="00D4045E" w:rsidP="00A63FA9">
      <w:r>
        <w:rPr>
          <w:noProof/>
        </w:rPr>
        <w:drawing>
          <wp:inline distT="0" distB="0" distL="0" distR="0" wp14:anchorId="54B7E178" wp14:editId="771957D1">
            <wp:extent cx="5943600" cy="2348865"/>
            <wp:effectExtent l="38100" t="38100" r="95250" b="89535"/>
            <wp:docPr id="422146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46060" name="Picture 1" descr="A screenshot of a computer&#10;&#10;Description automatically generated"/>
                    <pic:cNvPicPr/>
                  </pic:nvPicPr>
                  <pic:blipFill>
                    <a:blip r:embed="rId7"/>
                    <a:stretch>
                      <a:fillRect/>
                    </a:stretch>
                  </pic:blipFill>
                  <pic:spPr>
                    <a:xfrm>
                      <a:off x="0" y="0"/>
                      <a:ext cx="5943600" cy="234886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4F8C4B" w14:textId="77777777" w:rsidR="00B9605C" w:rsidRDefault="00B9605C" w:rsidP="009670F8">
      <w:pPr>
        <w:pStyle w:val="ListParagraph"/>
        <w:numPr>
          <w:ilvl w:val="0"/>
          <w:numId w:val="3"/>
        </w:numPr>
        <w:rPr>
          <w:b/>
        </w:rPr>
      </w:pPr>
      <w:r w:rsidRPr="00E708E8">
        <w:rPr>
          <w:b/>
        </w:rPr>
        <w:t>Paste a screenshot of Wireshark.</w:t>
      </w:r>
    </w:p>
    <w:sdt>
      <w:sdtPr>
        <w:rPr>
          <w:rStyle w:val="Red"/>
        </w:rPr>
        <w:id w:val="-2082209952"/>
        <w:placeholder>
          <w:docPart w:val="09C2D606FF8B40C9BD546DDBBDAB440C"/>
        </w:placeholder>
        <w:showingPlcHdr/>
      </w:sdtPr>
      <w:sdtEndPr>
        <w:rPr>
          <w:rStyle w:val="DefaultParagraphFont"/>
          <w:color w:val="auto"/>
        </w:rPr>
      </w:sdtEndPr>
      <w:sdtContent>
        <w:p w14:paraId="3DC5CB73" w14:textId="77777777" w:rsidR="00B7171B" w:rsidRDefault="00B7171B" w:rsidP="00B7171B">
          <w:pPr>
            <w:spacing w:line="264" w:lineRule="auto"/>
            <w:rPr>
              <w:rStyle w:val="Red"/>
            </w:rPr>
          </w:pPr>
          <w:r w:rsidRPr="004B3313">
            <w:rPr>
              <w:rStyle w:val="PlaceholderText"/>
              <w:color w:val="FF0000"/>
            </w:rPr>
            <w:t>Click or tap here to enter text.</w:t>
          </w:r>
        </w:p>
      </w:sdtContent>
    </w:sdt>
    <w:p w14:paraId="6B8DDD39" w14:textId="77777777" w:rsidR="009670F8" w:rsidRPr="00290EC8" w:rsidRDefault="009670F8" w:rsidP="009670F8">
      <w:pPr>
        <w:pStyle w:val="ListParagraph"/>
        <w:numPr>
          <w:ilvl w:val="0"/>
          <w:numId w:val="3"/>
        </w:numPr>
        <w:rPr>
          <w:bCs/>
        </w:rPr>
      </w:pPr>
      <w:r>
        <w:t xml:space="preserve">Click back to your </w:t>
      </w:r>
      <w:r w:rsidRPr="00290EC8">
        <w:rPr>
          <w:bCs/>
        </w:rPr>
        <w:t>Terminal</w:t>
      </w:r>
      <w:r>
        <w:rPr>
          <w:bCs/>
        </w:rPr>
        <w:t xml:space="preserve"> session</w:t>
      </w:r>
      <w:r w:rsidRPr="00290EC8">
        <w:rPr>
          <w:bCs/>
        </w:rPr>
        <w:t>.</w:t>
      </w:r>
      <w:r>
        <w:rPr>
          <w:bCs/>
        </w:rPr>
        <w:t xml:space="preserve"> Press CTRL C to break the hping3 command if it is still running.</w:t>
      </w:r>
    </w:p>
    <w:p w14:paraId="00F83DE0" w14:textId="20B9A564" w:rsidR="00085E7D" w:rsidRDefault="00085E7D" w:rsidP="00CB2E06">
      <w:pPr>
        <w:pStyle w:val="Heading1"/>
      </w:pPr>
      <w:r>
        <w:t>Spoof</w:t>
      </w:r>
      <w:r w:rsidR="00B21752">
        <w:t>ed</w:t>
      </w:r>
      <w:r>
        <w:t xml:space="preserve"> IP Packets</w:t>
      </w:r>
    </w:p>
    <w:p w14:paraId="6D5FFE24" w14:textId="1698FC63" w:rsidR="00B21752" w:rsidRPr="00B21752" w:rsidRDefault="005E1E4E" w:rsidP="00B21752">
      <w:r>
        <w:t>We</w:t>
      </w:r>
      <w:r w:rsidR="00CB2E06">
        <w:t xml:space="preserve"> will make the Windows computer think the packets we are sending are from itself. We will spoof our IP address.</w:t>
      </w:r>
    </w:p>
    <w:p w14:paraId="0981A4CB" w14:textId="70154A33" w:rsidR="00D1495C" w:rsidRPr="00D1495C" w:rsidRDefault="00290EC8" w:rsidP="00FA5A2B">
      <w:pPr>
        <w:pStyle w:val="ListParagraph"/>
        <w:numPr>
          <w:ilvl w:val="0"/>
          <w:numId w:val="7"/>
        </w:numPr>
        <w:rPr>
          <w:bCs/>
        </w:rPr>
      </w:pPr>
      <w:r>
        <w:t>In Wireshark</w:t>
      </w:r>
      <w:r w:rsidR="008571E1">
        <w:t xml:space="preserve"> </w:t>
      </w:r>
      <w:r w:rsidR="008571E1">
        <w:sym w:font="Wingdings" w:char="F0E0"/>
      </w:r>
      <w:r>
        <w:t xml:space="preserve"> </w:t>
      </w:r>
      <w:r w:rsidR="00946AB8">
        <w:t xml:space="preserve">Click </w:t>
      </w:r>
      <w:r w:rsidR="00946AB8" w:rsidRPr="00946AB8">
        <w:rPr>
          <w:b/>
        </w:rPr>
        <w:t>Start</w:t>
      </w:r>
      <w:r w:rsidR="00D1495C" w:rsidRPr="00D1495C">
        <w:t xml:space="preserve"> to start capturing packets</w:t>
      </w:r>
      <w:r w:rsidR="00946AB8">
        <w:t>.</w:t>
      </w:r>
    </w:p>
    <w:p w14:paraId="0A36E075" w14:textId="02161805" w:rsidR="0051428A" w:rsidRDefault="00494572" w:rsidP="00FA5A2B">
      <w:pPr>
        <w:pStyle w:val="ListParagraph"/>
        <w:numPr>
          <w:ilvl w:val="0"/>
          <w:numId w:val="7"/>
        </w:numPr>
      </w:pPr>
      <w:r>
        <w:t xml:space="preserve">Type </w:t>
      </w:r>
      <w:r w:rsidR="00020890" w:rsidRPr="00020890">
        <w:rPr>
          <w:b/>
        </w:rPr>
        <w:t xml:space="preserve">sudo </w:t>
      </w:r>
      <w:r w:rsidR="000B1151">
        <w:rPr>
          <w:b/>
        </w:rPr>
        <w:t xml:space="preserve">hping3 </w:t>
      </w:r>
      <w:r w:rsidR="00D3585C">
        <w:rPr>
          <w:b/>
        </w:rPr>
        <w:t>-</w:t>
      </w:r>
      <w:r w:rsidR="000B1151">
        <w:rPr>
          <w:b/>
        </w:rPr>
        <w:t xml:space="preserve">S </w:t>
      </w:r>
      <w:r w:rsidRPr="00494572">
        <w:rPr>
          <w:b/>
        </w:rPr>
        <w:t>Windows</w:t>
      </w:r>
      <w:r w:rsidR="00491C05">
        <w:rPr>
          <w:b/>
        </w:rPr>
        <w:t>IP</w:t>
      </w:r>
      <w:r w:rsidR="000B1151">
        <w:rPr>
          <w:b/>
        </w:rPr>
        <w:t>Address</w:t>
      </w:r>
      <w:r w:rsidRPr="00494572">
        <w:rPr>
          <w:b/>
        </w:rPr>
        <w:t xml:space="preserve"> </w:t>
      </w:r>
      <w:r w:rsidR="00D3585C">
        <w:rPr>
          <w:b/>
        </w:rPr>
        <w:t>-</w:t>
      </w:r>
      <w:r w:rsidRPr="00494572">
        <w:rPr>
          <w:b/>
        </w:rPr>
        <w:t xml:space="preserve">a </w:t>
      </w:r>
      <w:r w:rsidR="000B1151" w:rsidRPr="00494572">
        <w:rPr>
          <w:b/>
        </w:rPr>
        <w:t>Windows</w:t>
      </w:r>
      <w:r w:rsidR="00491C05">
        <w:rPr>
          <w:b/>
        </w:rPr>
        <w:t>IP</w:t>
      </w:r>
      <w:r w:rsidR="000B1151">
        <w:rPr>
          <w:b/>
        </w:rPr>
        <w:t>Address</w:t>
      </w:r>
      <w:r w:rsidR="005E4723">
        <w:rPr>
          <w:b/>
        </w:rPr>
        <w:br/>
      </w:r>
      <w:r w:rsidR="009E41D9">
        <w:t>(Substitute the IP address you discovered earlier for Windows</w:t>
      </w:r>
      <w:r w:rsidR="00491C05">
        <w:t>IP</w:t>
      </w:r>
      <w:r w:rsidR="009E41D9">
        <w:t>Address.)</w:t>
      </w:r>
    </w:p>
    <w:p w14:paraId="59C37562" w14:textId="14B0A63D" w:rsidR="00172F92" w:rsidRDefault="00172F92" w:rsidP="00172F92">
      <w:pPr>
        <w:pStyle w:val="ListParagraph"/>
        <w:numPr>
          <w:ilvl w:val="1"/>
          <w:numId w:val="7"/>
        </w:numPr>
      </w:pPr>
      <w:r w:rsidRPr="00172F92">
        <w:rPr>
          <w:b/>
          <w:bCs/>
        </w:rPr>
        <w:t>-a</w:t>
      </w:r>
      <w:r w:rsidR="00FA0A10">
        <w:rPr>
          <w:b/>
          <w:bCs/>
        </w:rPr>
        <w:t xml:space="preserve"> </w:t>
      </w:r>
      <w:r>
        <w:t xml:space="preserve">spoof our </w:t>
      </w:r>
      <w:r w:rsidR="007B1760">
        <w:t xml:space="preserve">Kali IP </w:t>
      </w:r>
      <w:r>
        <w:t xml:space="preserve">address using the target </w:t>
      </w:r>
      <w:r w:rsidR="007B1760">
        <w:t xml:space="preserve">Windows </w:t>
      </w:r>
      <w:r>
        <w:t>MAC address</w:t>
      </w:r>
    </w:p>
    <w:p w14:paraId="66A0D6FC" w14:textId="10741535" w:rsidR="00946AB8" w:rsidRPr="008826DD" w:rsidRDefault="00494572" w:rsidP="00FA5A2B">
      <w:pPr>
        <w:pStyle w:val="ListParagraph"/>
        <w:numPr>
          <w:ilvl w:val="0"/>
          <w:numId w:val="7"/>
        </w:numPr>
      </w:pPr>
      <w:r>
        <w:t xml:space="preserve">Press the </w:t>
      </w:r>
      <w:r w:rsidRPr="00494572">
        <w:rPr>
          <w:b/>
        </w:rPr>
        <w:t>Enter key</w:t>
      </w:r>
      <w:r>
        <w:t>.</w:t>
      </w:r>
      <w:r w:rsidR="0060787A">
        <w:t>.</w:t>
      </w:r>
    </w:p>
    <w:p w14:paraId="655F1C83" w14:textId="363AFBEF" w:rsidR="0099417E" w:rsidRPr="008826DD" w:rsidRDefault="0099417E" w:rsidP="00FA5A2B">
      <w:pPr>
        <w:pStyle w:val="ListParagraph"/>
        <w:numPr>
          <w:ilvl w:val="0"/>
          <w:numId w:val="7"/>
        </w:numPr>
      </w:pPr>
      <w:r w:rsidRPr="0099417E">
        <w:rPr>
          <w:b/>
          <w:bCs/>
        </w:rPr>
        <w:t>Insert a screenshot.</w:t>
      </w:r>
    </w:p>
    <w:sdt>
      <w:sdtPr>
        <w:rPr>
          <w:rStyle w:val="Red"/>
        </w:rPr>
        <w:id w:val="167921011"/>
        <w:placeholder>
          <w:docPart w:val="DF1B572950BD4F9E945E80CD161F309A"/>
        </w:placeholder>
        <w:showingPlcHdr/>
      </w:sdtPr>
      <w:sdtEndPr>
        <w:rPr>
          <w:rStyle w:val="DefaultParagraphFont"/>
          <w:color w:val="auto"/>
        </w:rPr>
      </w:sdtEndPr>
      <w:sdtContent>
        <w:p w14:paraId="472196A1" w14:textId="77777777" w:rsidR="0099417E" w:rsidRDefault="0099417E" w:rsidP="0099417E">
          <w:pPr>
            <w:spacing w:line="264" w:lineRule="auto"/>
            <w:rPr>
              <w:rStyle w:val="Red"/>
            </w:rPr>
          </w:pPr>
          <w:r w:rsidRPr="0099417E">
            <w:rPr>
              <w:rStyle w:val="PlaceholderText"/>
              <w:color w:val="FF0000"/>
            </w:rPr>
            <w:t>Click or tap here to enter text.</w:t>
          </w:r>
        </w:p>
      </w:sdtContent>
    </w:sdt>
    <w:p w14:paraId="43646FC4" w14:textId="77777777" w:rsidR="00494572" w:rsidRDefault="00CD6332" w:rsidP="00FA5A2B">
      <w:pPr>
        <w:pStyle w:val="ListParagraph"/>
        <w:numPr>
          <w:ilvl w:val="0"/>
          <w:numId w:val="7"/>
        </w:numPr>
      </w:pPr>
      <w:r>
        <w:t>Hping3 will sh</w:t>
      </w:r>
      <w:r w:rsidR="00F94FBF">
        <w:t>ow the source and destination IP</w:t>
      </w:r>
      <w:r>
        <w:t xml:space="preserve"> address are the same, but you won’t see packets being sent.</w:t>
      </w:r>
    </w:p>
    <w:p w14:paraId="7F209375" w14:textId="77777777" w:rsidR="00CD6332" w:rsidRDefault="00CD6332" w:rsidP="00FA5A2B">
      <w:pPr>
        <w:pStyle w:val="ListParagraph"/>
        <w:numPr>
          <w:ilvl w:val="0"/>
          <w:numId w:val="7"/>
        </w:numPr>
      </w:pPr>
      <w:r>
        <w:lastRenderedPageBreak/>
        <w:t xml:space="preserve">Click </w:t>
      </w:r>
      <w:r>
        <w:rPr>
          <w:b/>
        </w:rPr>
        <w:t>Wireshark</w:t>
      </w:r>
      <w:r>
        <w:t xml:space="preserve">. Click the </w:t>
      </w:r>
      <w:r w:rsidRPr="00CD6332">
        <w:rPr>
          <w:b/>
        </w:rPr>
        <w:t>Stop</w:t>
      </w:r>
      <w:r>
        <w:t xml:space="preserve"> button.</w:t>
      </w:r>
    </w:p>
    <w:p w14:paraId="6E8B3536" w14:textId="5A541281" w:rsidR="00887106" w:rsidRPr="00732CBC" w:rsidRDefault="00573535" w:rsidP="00887106">
      <w:pPr>
        <w:pStyle w:val="ListParagraph"/>
        <w:numPr>
          <w:ilvl w:val="0"/>
          <w:numId w:val="3"/>
        </w:numPr>
      </w:pPr>
      <w:r>
        <w:t>Apply filter</w:t>
      </w:r>
      <w:r w:rsidR="00887106">
        <w:t xml:space="preserve">: </w:t>
      </w:r>
      <w:r w:rsidR="00887106" w:rsidRPr="00D65698">
        <w:rPr>
          <w:b/>
          <w:bCs/>
        </w:rPr>
        <w:t>ip.</w:t>
      </w:r>
      <w:r>
        <w:rPr>
          <w:b/>
          <w:bCs/>
        </w:rPr>
        <w:t>dst</w:t>
      </w:r>
      <w:r w:rsidR="00887106" w:rsidRPr="00D65698">
        <w:rPr>
          <w:b/>
          <w:bCs/>
        </w:rPr>
        <w:t>==WindowsIPAddress</w:t>
      </w:r>
      <w:r>
        <w:rPr>
          <w:b/>
          <w:bCs/>
        </w:rPr>
        <w:t xml:space="preserve"> and ip.src==WindowsIPAddress</w:t>
      </w:r>
    </w:p>
    <w:p w14:paraId="3CADD3D1" w14:textId="5A94CFCA" w:rsidR="00732CBC" w:rsidRDefault="00732CBC" w:rsidP="00732CBC">
      <w:r>
        <w:t>Example from my network. Notice that the source and destination are the same.</w:t>
      </w:r>
    </w:p>
    <w:p w14:paraId="4D90000B" w14:textId="0CAB8E5E" w:rsidR="00732CBC" w:rsidRPr="00A63FA9" w:rsidRDefault="00732CBC" w:rsidP="00732CBC">
      <w:r>
        <w:rPr>
          <w:noProof/>
        </w:rPr>
        <w:drawing>
          <wp:inline distT="0" distB="0" distL="0" distR="0" wp14:anchorId="2C8175CE" wp14:editId="7F58CC30">
            <wp:extent cx="5943600" cy="2521585"/>
            <wp:effectExtent l="38100" t="38100" r="95250" b="88265"/>
            <wp:docPr id="46521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1125" name="Picture 1" descr="A screenshot of a computer&#10;&#10;Description automatically generated"/>
                    <pic:cNvPicPr/>
                  </pic:nvPicPr>
                  <pic:blipFill>
                    <a:blip r:embed="rId8"/>
                    <a:stretch>
                      <a:fillRect/>
                    </a:stretch>
                  </pic:blipFill>
                  <pic:spPr>
                    <a:xfrm>
                      <a:off x="0" y="0"/>
                      <a:ext cx="5943600" cy="252158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C5E6DE" w14:textId="77777777" w:rsidR="00CD6332" w:rsidRDefault="00CD6332" w:rsidP="00787822">
      <w:r>
        <w:t>You should see a capture where the source and dest</w:t>
      </w:r>
      <w:r w:rsidR="00F94FBF">
        <w:t>ination packets have the same IP</w:t>
      </w:r>
      <w:r>
        <w:t xml:space="preserve"> address.</w:t>
      </w:r>
      <w:r w:rsidR="00A24397">
        <w:t xml:space="preserve"> Notice that the MAC addresses are still different.</w:t>
      </w:r>
      <w:r w:rsidR="00472138">
        <w:t xml:space="preserve"> Remember, you could also spoof your MAC address</w:t>
      </w:r>
      <w:r w:rsidR="001A195D">
        <w:t xml:space="preserve"> to be exactly the same as the Windows computer.</w:t>
      </w:r>
    </w:p>
    <w:p w14:paraId="063693C4" w14:textId="30E12E53" w:rsidR="00476E2D" w:rsidRDefault="00476E2D" w:rsidP="009541E2">
      <w:r>
        <w:t>You h</w:t>
      </w:r>
      <w:r w:rsidR="00200992">
        <w:t>ave successfully spoofed your IP</w:t>
      </w:r>
      <w:r>
        <w:t xml:space="preserve"> address.</w:t>
      </w:r>
      <w:r w:rsidR="001058DE">
        <w:t xml:space="preserve"> The Windows computer has no way of knowing that the ping from the Kali Linux didn’t come from itself. </w:t>
      </w:r>
      <w:r w:rsidR="00200992">
        <w:t>The only way it would know is to look at the MAC add</w:t>
      </w:r>
      <w:r w:rsidR="001A195D">
        <w:t>resses, which can also be spoofed.</w:t>
      </w:r>
      <w:r w:rsidR="006F1D89">
        <w:t xml:space="preserve"> </w:t>
      </w:r>
      <w:r w:rsidR="001218D8">
        <w:t xml:space="preserve">By </w:t>
      </w:r>
      <w:r w:rsidR="006F1D89">
        <w:t>looking at the traffic</w:t>
      </w:r>
      <w:r w:rsidR="001218D8">
        <w:t xml:space="preserve"> on the network</w:t>
      </w:r>
      <w:r w:rsidR="006F1D89">
        <w:t>, you have no way of know</w:t>
      </w:r>
      <w:r w:rsidR="00440FEB">
        <w:t>ing</w:t>
      </w:r>
      <w:r w:rsidR="006F1D89">
        <w:t xml:space="preserve"> where the packet actually came from.</w:t>
      </w:r>
    </w:p>
    <w:p w14:paraId="76CF73C2" w14:textId="0516F412" w:rsidR="00AE2392" w:rsidRPr="00E62B36" w:rsidRDefault="00AE2392" w:rsidP="00D55F1B">
      <w:pPr>
        <w:pStyle w:val="ListParagraph"/>
        <w:numPr>
          <w:ilvl w:val="0"/>
          <w:numId w:val="6"/>
        </w:numPr>
      </w:pPr>
      <w:r w:rsidRPr="00D55F1B">
        <w:rPr>
          <w:b/>
        </w:rPr>
        <w:t>Paste a screenshot of WireShark</w:t>
      </w:r>
      <w:r w:rsidR="00D6225B" w:rsidRPr="00D55F1B">
        <w:rPr>
          <w:b/>
        </w:rPr>
        <w:t xml:space="preserve"> showing the identical IP addresses</w:t>
      </w:r>
      <w:r w:rsidR="007A56B8">
        <w:rPr>
          <w:b/>
        </w:rPr>
        <w:t xml:space="preserve"> in the source and destination.</w:t>
      </w:r>
    </w:p>
    <w:sdt>
      <w:sdtPr>
        <w:rPr>
          <w:rStyle w:val="Red"/>
        </w:rPr>
        <w:id w:val="-1860265124"/>
        <w:placeholder>
          <w:docPart w:val="E6A8C6767E71450D83B04D066BEF7B27"/>
        </w:placeholder>
        <w:showingPlcHdr/>
      </w:sdtPr>
      <w:sdtEndPr>
        <w:rPr>
          <w:rStyle w:val="DefaultParagraphFont"/>
          <w:color w:val="auto"/>
        </w:rPr>
      </w:sdtEndPr>
      <w:sdtContent>
        <w:p w14:paraId="0F98C41A" w14:textId="77777777" w:rsidR="00B7171B" w:rsidRDefault="00B7171B" w:rsidP="00B7171B">
          <w:pPr>
            <w:spacing w:line="264" w:lineRule="auto"/>
            <w:rPr>
              <w:rStyle w:val="Red"/>
            </w:rPr>
          </w:pPr>
          <w:r w:rsidRPr="004B3313">
            <w:rPr>
              <w:rStyle w:val="PlaceholderText"/>
              <w:color w:val="FF0000"/>
            </w:rPr>
            <w:t>Click or tap here to enter text.</w:t>
          </w:r>
        </w:p>
      </w:sdtContent>
    </w:sdt>
    <w:p w14:paraId="1B8E5EF8" w14:textId="6AF4D65A" w:rsidR="002477C8" w:rsidRDefault="002477C8" w:rsidP="002477C8">
      <w:pPr>
        <w:pStyle w:val="Heading2"/>
      </w:pPr>
      <w:r>
        <w:t>Assignment Submission</w:t>
      </w:r>
    </w:p>
    <w:p w14:paraId="72A7DF33" w14:textId="75DC329B" w:rsidR="00476E2D" w:rsidRPr="00AD05AD" w:rsidRDefault="00476E2D" w:rsidP="00BC0658">
      <w:r>
        <w:t xml:space="preserve">Attach </w:t>
      </w:r>
      <w:r w:rsidR="00FC28C9">
        <w:t>this document to the assignment in Blackboard.</w:t>
      </w:r>
    </w:p>
    <w:sectPr w:rsidR="00476E2D" w:rsidRPr="00AD05AD" w:rsidSect="000860A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A6110" w14:textId="77777777" w:rsidR="00F2272A" w:rsidRDefault="00F2272A" w:rsidP="00731DAB">
      <w:pPr>
        <w:spacing w:after="0" w:line="240" w:lineRule="auto"/>
      </w:pPr>
      <w:r>
        <w:separator/>
      </w:r>
    </w:p>
  </w:endnote>
  <w:endnote w:type="continuationSeparator" w:id="0">
    <w:p w14:paraId="67AE27E3" w14:textId="77777777" w:rsidR="00F2272A" w:rsidRDefault="00F2272A" w:rsidP="0073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C0E81" w14:textId="4A963E40" w:rsidR="00731DAB" w:rsidRPr="00583B2E" w:rsidRDefault="004D3941" w:rsidP="00583B2E">
    <w:pPr>
      <w:pStyle w:val="Footer"/>
      <w:tabs>
        <w:tab w:val="right" w:pos="10080"/>
      </w:tabs>
    </w:pPr>
    <w:r>
      <w:t>Hping3</w:t>
    </w:r>
    <w:r w:rsidR="00EB6FEF">
      <w:t xml:space="preserve"> Spoof</w:t>
    </w:r>
    <w:r w:rsidR="006424FC">
      <w:t xml:space="preserve"> IP Address</w:t>
    </w:r>
    <w:r w:rsidR="00583B2E" w:rsidRPr="00A87D54">
      <w:tab/>
      <w:t xml:space="preserve">Page </w:t>
    </w:r>
    <w:r w:rsidR="00583B2E" w:rsidRPr="00A87D54">
      <w:fldChar w:fldCharType="begin"/>
    </w:r>
    <w:r w:rsidR="00583B2E" w:rsidRPr="00A87D54">
      <w:instrText xml:space="preserve"> PAGE </w:instrText>
    </w:r>
    <w:r w:rsidR="00583B2E" w:rsidRPr="00A87D54">
      <w:fldChar w:fldCharType="separate"/>
    </w:r>
    <w:r w:rsidR="007F1F9F">
      <w:rPr>
        <w:noProof/>
      </w:rPr>
      <w:t>2</w:t>
    </w:r>
    <w:r w:rsidR="00583B2E" w:rsidRPr="00A87D54">
      <w:fldChar w:fldCharType="end"/>
    </w:r>
    <w:r w:rsidR="00583B2E" w:rsidRPr="00A87D54">
      <w:t xml:space="preserve"> of </w:t>
    </w:r>
    <w:r w:rsidR="007F1F9F">
      <w:rPr>
        <w:noProof/>
      </w:rPr>
      <w:fldChar w:fldCharType="begin"/>
    </w:r>
    <w:r w:rsidR="007F1F9F">
      <w:rPr>
        <w:noProof/>
      </w:rPr>
      <w:instrText xml:space="preserve"> NUMPAGES </w:instrText>
    </w:r>
    <w:r w:rsidR="007F1F9F">
      <w:rPr>
        <w:noProof/>
      </w:rPr>
      <w:fldChar w:fldCharType="separate"/>
    </w:r>
    <w:r w:rsidR="007F1F9F">
      <w:rPr>
        <w:noProof/>
      </w:rPr>
      <w:t>2</w:t>
    </w:r>
    <w:r w:rsidR="007F1F9F">
      <w:rPr>
        <w:noProof/>
      </w:rPr>
      <w:fldChar w:fldCharType="end"/>
    </w:r>
    <w:r w:rsidR="00583B2E" w:rsidRPr="00A87D54">
      <w:tab/>
      <w:t xml:space="preserve">Revised: </w:t>
    </w:r>
    <w:r w:rsidR="00BC7E51">
      <w:t>10</w:t>
    </w:r>
    <w:r w:rsidR="00192A3E">
      <w:t>/</w:t>
    </w:r>
    <w:r w:rsidR="00401525">
      <w:t>1</w:t>
    </w:r>
    <w:r w:rsidR="000F5709">
      <w:t>7</w:t>
    </w:r>
    <w:r w:rsidR="00012ED0">
      <w:t>/20</w:t>
    </w:r>
    <w:r w:rsidR="00A507B0">
      <w:t>2</w:t>
    </w:r>
    <w:r w:rsidR="000F5709">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AABDA" w14:textId="77777777" w:rsidR="00F2272A" w:rsidRDefault="00F2272A" w:rsidP="00731DAB">
      <w:pPr>
        <w:spacing w:after="0" w:line="240" w:lineRule="auto"/>
      </w:pPr>
      <w:r>
        <w:separator/>
      </w:r>
    </w:p>
  </w:footnote>
  <w:footnote w:type="continuationSeparator" w:id="0">
    <w:p w14:paraId="46D2CD6D" w14:textId="77777777" w:rsidR="00F2272A" w:rsidRDefault="00F2272A" w:rsidP="00731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DAD"/>
    <w:multiLevelType w:val="multilevel"/>
    <w:tmpl w:val="8110A41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297548"/>
    <w:multiLevelType w:val="hybridMultilevel"/>
    <w:tmpl w:val="BA12D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E6B7C86"/>
    <w:multiLevelType w:val="multilevel"/>
    <w:tmpl w:val="8110A41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0B25F63"/>
    <w:multiLevelType w:val="hybridMultilevel"/>
    <w:tmpl w:val="5D4E03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2F524DE"/>
    <w:multiLevelType w:val="hybridMultilevel"/>
    <w:tmpl w:val="03345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2004491"/>
    <w:multiLevelType w:val="multilevel"/>
    <w:tmpl w:val="8110A41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993825360">
    <w:abstractNumId w:val="26"/>
  </w:num>
  <w:num w:numId="2" w16cid:durableId="137311019">
    <w:abstractNumId w:val="24"/>
  </w:num>
  <w:num w:numId="3" w16cid:durableId="1807508337">
    <w:abstractNumId w:val="15"/>
  </w:num>
  <w:num w:numId="4" w16cid:durableId="132404602">
    <w:abstractNumId w:val="0"/>
  </w:num>
  <w:num w:numId="5" w16cid:durableId="486093505">
    <w:abstractNumId w:val="2"/>
  </w:num>
  <w:num w:numId="6" w16cid:durableId="2106537885">
    <w:abstractNumId w:val="3"/>
  </w:num>
  <w:num w:numId="7" w16cid:durableId="398330773">
    <w:abstractNumId w:val="37"/>
  </w:num>
  <w:num w:numId="8" w16cid:durableId="1397044036">
    <w:abstractNumId w:val="21"/>
  </w:num>
  <w:num w:numId="9" w16cid:durableId="736322720">
    <w:abstractNumId w:val="47"/>
  </w:num>
  <w:num w:numId="10" w16cid:durableId="600383446">
    <w:abstractNumId w:val="14"/>
  </w:num>
  <w:num w:numId="11" w16cid:durableId="840773612">
    <w:abstractNumId w:val="42"/>
  </w:num>
  <w:num w:numId="12" w16cid:durableId="161968389">
    <w:abstractNumId w:val="16"/>
  </w:num>
  <w:num w:numId="13" w16cid:durableId="511771941">
    <w:abstractNumId w:val="27"/>
  </w:num>
  <w:num w:numId="14" w16cid:durableId="2106025909">
    <w:abstractNumId w:val="13"/>
  </w:num>
  <w:num w:numId="15" w16cid:durableId="795953388">
    <w:abstractNumId w:val="12"/>
  </w:num>
  <w:num w:numId="16" w16cid:durableId="166098657">
    <w:abstractNumId w:val="35"/>
  </w:num>
  <w:num w:numId="17" w16cid:durableId="588924479">
    <w:abstractNumId w:val="1"/>
  </w:num>
  <w:num w:numId="18" w16cid:durableId="1046687461">
    <w:abstractNumId w:val="36"/>
  </w:num>
  <w:num w:numId="19" w16cid:durableId="25757727">
    <w:abstractNumId w:val="40"/>
  </w:num>
  <w:num w:numId="20" w16cid:durableId="579751688">
    <w:abstractNumId w:val="31"/>
  </w:num>
  <w:num w:numId="21" w16cid:durableId="376786004">
    <w:abstractNumId w:val="28"/>
  </w:num>
  <w:num w:numId="22" w16cid:durableId="1061564637">
    <w:abstractNumId w:val="46"/>
  </w:num>
  <w:num w:numId="23" w16cid:durableId="1906331106">
    <w:abstractNumId w:val="18"/>
  </w:num>
  <w:num w:numId="24" w16cid:durableId="607858450">
    <w:abstractNumId w:val="20"/>
  </w:num>
  <w:num w:numId="25" w16cid:durableId="1465468707">
    <w:abstractNumId w:val="7"/>
  </w:num>
  <w:num w:numId="26" w16cid:durableId="1293175347">
    <w:abstractNumId w:val="19"/>
  </w:num>
  <w:num w:numId="27" w16cid:durableId="1208953991">
    <w:abstractNumId w:val="39"/>
  </w:num>
  <w:num w:numId="28" w16cid:durableId="1071735176">
    <w:abstractNumId w:val="43"/>
  </w:num>
  <w:num w:numId="29" w16cid:durableId="1019963158">
    <w:abstractNumId w:val="10"/>
  </w:num>
  <w:num w:numId="30" w16cid:durableId="657267673">
    <w:abstractNumId w:val="45"/>
  </w:num>
  <w:num w:numId="31" w16cid:durableId="1935747605">
    <w:abstractNumId w:val="8"/>
  </w:num>
  <w:num w:numId="32" w16cid:durableId="49890325">
    <w:abstractNumId w:val="44"/>
  </w:num>
  <w:num w:numId="33" w16cid:durableId="1854998214">
    <w:abstractNumId w:val="25"/>
  </w:num>
  <w:num w:numId="34" w16cid:durableId="218133232">
    <w:abstractNumId w:val="17"/>
  </w:num>
  <w:num w:numId="35" w16cid:durableId="1346666110">
    <w:abstractNumId w:val="9"/>
  </w:num>
  <w:num w:numId="36" w16cid:durableId="1002510022">
    <w:abstractNumId w:val="23"/>
  </w:num>
  <w:num w:numId="37" w16cid:durableId="1003777046">
    <w:abstractNumId w:val="33"/>
  </w:num>
  <w:num w:numId="38" w16cid:durableId="142703588">
    <w:abstractNumId w:val="4"/>
  </w:num>
  <w:num w:numId="39" w16cid:durableId="104739650">
    <w:abstractNumId w:val="41"/>
  </w:num>
  <w:num w:numId="40" w16cid:durableId="715276370">
    <w:abstractNumId w:val="22"/>
  </w:num>
  <w:num w:numId="41" w16cid:durableId="868497091">
    <w:abstractNumId w:val="11"/>
  </w:num>
  <w:num w:numId="42" w16cid:durableId="929894799">
    <w:abstractNumId w:val="30"/>
  </w:num>
  <w:num w:numId="43" w16cid:durableId="938682336">
    <w:abstractNumId w:val="5"/>
  </w:num>
  <w:num w:numId="44" w16cid:durableId="1577201246">
    <w:abstractNumId w:val="29"/>
  </w:num>
  <w:num w:numId="45" w16cid:durableId="1379166701">
    <w:abstractNumId w:val="38"/>
  </w:num>
  <w:num w:numId="46" w16cid:durableId="1117144541">
    <w:abstractNumId w:val="6"/>
  </w:num>
  <w:num w:numId="47" w16cid:durableId="1718508465">
    <w:abstractNumId w:val="32"/>
  </w:num>
  <w:num w:numId="48" w16cid:durableId="683746929">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67C"/>
    <w:rsid w:val="00012ED0"/>
    <w:rsid w:val="00020890"/>
    <w:rsid w:val="00035D7C"/>
    <w:rsid w:val="00045AFC"/>
    <w:rsid w:val="0007087E"/>
    <w:rsid w:val="0007506D"/>
    <w:rsid w:val="000765AB"/>
    <w:rsid w:val="000839B6"/>
    <w:rsid w:val="00085E7D"/>
    <w:rsid w:val="000860AE"/>
    <w:rsid w:val="00087373"/>
    <w:rsid w:val="00093529"/>
    <w:rsid w:val="00094AB6"/>
    <w:rsid w:val="000972F7"/>
    <w:rsid w:val="000B1151"/>
    <w:rsid w:val="000C3319"/>
    <w:rsid w:val="000E069D"/>
    <w:rsid w:val="000E1CF1"/>
    <w:rsid w:val="000F5709"/>
    <w:rsid w:val="000F5851"/>
    <w:rsid w:val="001058DE"/>
    <w:rsid w:val="0011254A"/>
    <w:rsid w:val="001218D8"/>
    <w:rsid w:val="001269C6"/>
    <w:rsid w:val="00141171"/>
    <w:rsid w:val="00152A4E"/>
    <w:rsid w:val="00154865"/>
    <w:rsid w:val="00155394"/>
    <w:rsid w:val="00172F92"/>
    <w:rsid w:val="0017751A"/>
    <w:rsid w:val="00190FC6"/>
    <w:rsid w:val="00192A3E"/>
    <w:rsid w:val="001A195D"/>
    <w:rsid w:val="001B4A27"/>
    <w:rsid w:val="001D0D75"/>
    <w:rsid w:val="001D1A07"/>
    <w:rsid w:val="001D4C4B"/>
    <w:rsid w:val="001E0CDC"/>
    <w:rsid w:val="001F388C"/>
    <w:rsid w:val="00200992"/>
    <w:rsid w:val="00206AA8"/>
    <w:rsid w:val="00224130"/>
    <w:rsid w:val="002375E9"/>
    <w:rsid w:val="00241C30"/>
    <w:rsid w:val="00245029"/>
    <w:rsid w:val="002477C8"/>
    <w:rsid w:val="00254A8D"/>
    <w:rsid w:val="002630CF"/>
    <w:rsid w:val="0026599D"/>
    <w:rsid w:val="00267735"/>
    <w:rsid w:val="00290EC8"/>
    <w:rsid w:val="0029621C"/>
    <w:rsid w:val="002C1328"/>
    <w:rsid w:val="002C3FC4"/>
    <w:rsid w:val="002E526A"/>
    <w:rsid w:val="002E6CBD"/>
    <w:rsid w:val="003009B7"/>
    <w:rsid w:val="00300A5F"/>
    <w:rsid w:val="0030189C"/>
    <w:rsid w:val="003174AE"/>
    <w:rsid w:val="0035780E"/>
    <w:rsid w:val="00357C13"/>
    <w:rsid w:val="003635E4"/>
    <w:rsid w:val="00371EED"/>
    <w:rsid w:val="003757F4"/>
    <w:rsid w:val="00384E1D"/>
    <w:rsid w:val="00387A43"/>
    <w:rsid w:val="00396977"/>
    <w:rsid w:val="003A163B"/>
    <w:rsid w:val="00401525"/>
    <w:rsid w:val="00410062"/>
    <w:rsid w:val="00424535"/>
    <w:rsid w:val="004252FC"/>
    <w:rsid w:val="00433023"/>
    <w:rsid w:val="00436982"/>
    <w:rsid w:val="004378DE"/>
    <w:rsid w:val="00440FEB"/>
    <w:rsid w:val="00456DC1"/>
    <w:rsid w:val="00460BC5"/>
    <w:rsid w:val="004624FF"/>
    <w:rsid w:val="004625D5"/>
    <w:rsid w:val="00472138"/>
    <w:rsid w:val="00473FB9"/>
    <w:rsid w:val="00476E2D"/>
    <w:rsid w:val="00485301"/>
    <w:rsid w:val="00490EF1"/>
    <w:rsid w:val="00491C05"/>
    <w:rsid w:val="00493D8A"/>
    <w:rsid w:val="00494572"/>
    <w:rsid w:val="004A0840"/>
    <w:rsid w:val="004B15E3"/>
    <w:rsid w:val="004C375B"/>
    <w:rsid w:val="004C6D6B"/>
    <w:rsid w:val="004C702A"/>
    <w:rsid w:val="004D37FC"/>
    <w:rsid w:val="004D3941"/>
    <w:rsid w:val="004E0365"/>
    <w:rsid w:val="004F367B"/>
    <w:rsid w:val="0051428A"/>
    <w:rsid w:val="00517381"/>
    <w:rsid w:val="005445DD"/>
    <w:rsid w:val="005470EF"/>
    <w:rsid w:val="00573535"/>
    <w:rsid w:val="00583B2E"/>
    <w:rsid w:val="00585F70"/>
    <w:rsid w:val="00594032"/>
    <w:rsid w:val="00596424"/>
    <w:rsid w:val="005A13BE"/>
    <w:rsid w:val="005B4CC0"/>
    <w:rsid w:val="005B6BDF"/>
    <w:rsid w:val="005C630E"/>
    <w:rsid w:val="005D618A"/>
    <w:rsid w:val="005E1E4E"/>
    <w:rsid w:val="005E4723"/>
    <w:rsid w:val="005E608D"/>
    <w:rsid w:val="005E67EF"/>
    <w:rsid w:val="00606AE4"/>
    <w:rsid w:val="0060787A"/>
    <w:rsid w:val="006127BB"/>
    <w:rsid w:val="00625B2D"/>
    <w:rsid w:val="00625BEE"/>
    <w:rsid w:val="00630796"/>
    <w:rsid w:val="00633693"/>
    <w:rsid w:val="006424FC"/>
    <w:rsid w:val="0064437E"/>
    <w:rsid w:val="0069528F"/>
    <w:rsid w:val="006F036D"/>
    <w:rsid w:val="006F094E"/>
    <w:rsid w:val="006F1D89"/>
    <w:rsid w:val="006F2687"/>
    <w:rsid w:val="007169FA"/>
    <w:rsid w:val="007202D1"/>
    <w:rsid w:val="00720C66"/>
    <w:rsid w:val="00722AE2"/>
    <w:rsid w:val="00726E71"/>
    <w:rsid w:val="00731DAB"/>
    <w:rsid w:val="00732592"/>
    <w:rsid w:val="00732CBC"/>
    <w:rsid w:val="00734500"/>
    <w:rsid w:val="00752455"/>
    <w:rsid w:val="007719EF"/>
    <w:rsid w:val="007722BF"/>
    <w:rsid w:val="00787822"/>
    <w:rsid w:val="0079625F"/>
    <w:rsid w:val="007A1C2D"/>
    <w:rsid w:val="007A1D09"/>
    <w:rsid w:val="007A4668"/>
    <w:rsid w:val="007A56B8"/>
    <w:rsid w:val="007B1760"/>
    <w:rsid w:val="007B547D"/>
    <w:rsid w:val="007C3A72"/>
    <w:rsid w:val="007C5C7F"/>
    <w:rsid w:val="007D2428"/>
    <w:rsid w:val="007D28E3"/>
    <w:rsid w:val="007F049E"/>
    <w:rsid w:val="007F1F9F"/>
    <w:rsid w:val="00802900"/>
    <w:rsid w:val="00816B15"/>
    <w:rsid w:val="00823AA1"/>
    <w:rsid w:val="00835086"/>
    <w:rsid w:val="00841E51"/>
    <w:rsid w:val="00845721"/>
    <w:rsid w:val="00845876"/>
    <w:rsid w:val="008535ED"/>
    <w:rsid w:val="008541EB"/>
    <w:rsid w:val="008571E1"/>
    <w:rsid w:val="008826DD"/>
    <w:rsid w:val="00885D3C"/>
    <w:rsid w:val="00887106"/>
    <w:rsid w:val="0089604E"/>
    <w:rsid w:val="008967D2"/>
    <w:rsid w:val="00896CB3"/>
    <w:rsid w:val="008A07BB"/>
    <w:rsid w:val="008C1A53"/>
    <w:rsid w:val="008C6184"/>
    <w:rsid w:val="008D425F"/>
    <w:rsid w:val="008E04AD"/>
    <w:rsid w:val="008F1B4B"/>
    <w:rsid w:val="008F1F18"/>
    <w:rsid w:val="008F7C7F"/>
    <w:rsid w:val="00921325"/>
    <w:rsid w:val="00930FB8"/>
    <w:rsid w:val="00935A2A"/>
    <w:rsid w:val="00936703"/>
    <w:rsid w:val="00946AB8"/>
    <w:rsid w:val="00951A76"/>
    <w:rsid w:val="009541E2"/>
    <w:rsid w:val="00960DB4"/>
    <w:rsid w:val="009670F8"/>
    <w:rsid w:val="00987DFA"/>
    <w:rsid w:val="0099417E"/>
    <w:rsid w:val="009A07DD"/>
    <w:rsid w:val="009A5737"/>
    <w:rsid w:val="009B41D2"/>
    <w:rsid w:val="009C19C8"/>
    <w:rsid w:val="009C1EC9"/>
    <w:rsid w:val="009C367C"/>
    <w:rsid w:val="009D0EE2"/>
    <w:rsid w:val="009E41D9"/>
    <w:rsid w:val="009E5846"/>
    <w:rsid w:val="009E6642"/>
    <w:rsid w:val="00A00DED"/>
    <w:rsid w:val="00A019F3"/>
    <w:rsid w:val="00A22E6C"/>
    <w:rsid w:val="00A24397"/>
    <w:rsid w:val="00A507B0"/>
    <w:rsid w:val="00A63FA9"/>
    <w:rsid w:val="00A7244C"/>
    <w:rsid w:val="00A777F2"/>
    <w:rsid w:val="00A85584"/>
    <w:rsid w:val="00A87D9F"/>
    <w:rsid w:val="00A95DE4"/>
    <w:rsid w:val="00AB1876"/>
    <w:rsid w:val="00AC1ED9"/>
    <w:rsid w:val="00AC234F"/>
    <w:rsid w:val="00AD05AD"/>
    <w:rsid w:val="00AE0A75"/>
    <w:rsid w:val="00AE2392"/>
    <w:rsid w:val="00AE2F2B"/>
    <w:rsid w:val="00AE6D34"/>
    <w:rsid w:val="00B060D9"/>
    <w:rsid w:val="00B21752"/>
    <w:rsid w:val="00B32844"/>
    <w:rsid w:val="00B7171B"/>
    <w:rsid w:val="00B83741"/>
    <w:rsid w:val="00B9605C"/>
    <w:rsid w:val="00B96067"/>
    <w:rsid w:val="00BB44B9"/>
    <w:rsid w:val="00BC0658"/>
    <w:rsid w:val="00BC7E51"/>
    <w:rsid w:val="00BF6538"/>
    <w:rsid w:val="00C124EE"/>
    <w:rsid w:val="00C247BB"/>
    <w:rsid w:val="00C5527D"/>
    <w:rsid w:val="00C963DD"/>
    <w:rsid w:val="00CB2148"/>
    <w:rsid w:val="00CB2E06"/>
    <w:rsid w:val="00CC6792"/>
    <w:rsid w:val="00CD24DC"/>
    <w:rsid w:val="00CD3DBD"/>
    <w:rsid w:val="00CD629D"/>
    <w:rsid w:val="00CD6332"/>
    <w:rsid w:val="00CF4018"/>
    <w:rsid w:val="00D1495C"/>
    <w:rsid w:val="00D33D74"/>
    <w:rsid w:val="00D3585C"/>
    <w:rsid w:val="00D35A1B"/>
    <w:rsid w:val="00D4045E"/>
    <w:rsid w:val="00D47963"/>
    <w:rsid w:val="00D55F1B"/>
    <w:rsid w:val="00D61492"/>
    <w:rsid w:val="00D6225B"/>
    <w:rsid w:val="00D65698"/>
    <w:rsid w:val="00D72357"/>
    <w:rsid w:val="00D774A7"/>
    <w:rsid w:val="00D80DF4"/>
    <w:rsid w:val="00D83D1D"/>
    <w:rsid w:val="00D86C97"/>
    <w:rsid w:val="00DB0974"/>
    <w:rsid w:val="00E01231"/>
    <w:rsid w:val="00E1110F"/>
    <w:rsid w:val="00E22EBB"/>
    <w:rsid w:val="00E24BB1"/>
    <w:rsid w:val="00E2597B"/>
    <w:rsid w:val="00E36D0B"/>
    <w:rsid w:val="00E37597"/>
    <w:rsid w:val="00E50F74"/>
    <w:rsid w:val="00E62B36"/>
    <w:rsid w:val="00E6431A"/>
    <w:rsid w:val="00E708E8"/>
    <w:rsid w:val="00E75364"/>
    <w:rsid w:val="00E812AC"/>
    <w:rsid w:val="00E91B7E"/>
    <w:rsid w:val="00EA1921"/>
    <w:rsid w:val="00EB2D00"/>
    <w:rsid w:val="00EB6FEF"/>
    <w:rsid w:val="00EB7495"/>
    <w:rsid w:val="00EB7BCC"/>
    <w:rsid w:val="00EE1688"/>
    <w:rsid w:val="00EE1D12"/>
    <w:rsid w:val="00EF4C71"/>
    <w:rsid w:val="00F052A2"/>
    <w:rsid w:val="00F06218"/>
    <w:rsid w:val="00F071B8"/>
    <w:rsid w:val="00F1096D"/>
    <w:rsid w:val="00F138D2"/>
    <w:rsid w:val="00F144C1"/>
    <w:rsid w:val="00F17165"/>
    <w:rsid w:val="00F2272A"/>
    <w:rsid w:val="00F3050C"/>
    <w:rsid w:val="00F36F69"/>
    <w:rsid w:val="00F555F7"/>
    <w:rsid w:val="00F5670A"/>
    <w:rsid w:val="00F746F2"/>
    <w:rsid w:val="00F94FBF"/>
    <w:rsid w:val="00FA0A10"/>
    <w:rsid w:val="00FA5A2B"/>
    <w:rsid w:val="00FC28C9"/>
    <w:rsid w:val="00FD27E4"/>
    <w:rsid w:val="00FE0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92F1"/>
  <w15:docId w15:val="{778E3394-A8C3-4108-BC64-E2C5EAE2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709"/>
    <w:pPr>
      <w:spacing w:before="160" w:after="80" w:line="336"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0F5709"/>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0F5709"/>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0F5709"/>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0F57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5709"/>
  </w:style>
  <w:style w:type="paragraph" w:styleId="ListParagraph">
    <w:name w:val="List Paragraph"/>
    <w:basedOn w:val="Normal"/>
    <w:uiPriority w:val="34"/>
    <w:qFormat/>
    <w:rsid w:val="000F5709"/>
    <w:pPr>
      <w:ind w:left="720"/>
    </w:pPr>
  </w:style>
  <w:style w:type="paragraph" w:styleId="Header">
    <w:name w:val="header"/>
    <w:basedOn w:val="Normal"/>
    <w:link w:val="HeaderChar"/>
    <w:rsid w:val="000F5709"/>
    <w:pPr>
      <w:tabs>
        <w:tab w:val="left" w:pos="5040"/>
        <w:tab w:val="left" w:pos="9720"/>
      </w:tabs>
    </w:pPr>
    <w:rPr>
      <w:sz w:val="16"/>
    </w:rPr>
  </w:style>
  <w:style w:type="character" w:customStyle="1" w:styleId="HeaderChar">
    <w:name w:val="Header Char"/>
    <w:basedOn w:val="DefaultParagraphFont"/>
    <w:link w:val="Header"/>
    <w:rsid w:val="00731DAB"/>
    <w:rPr>
      <w:rFonts w:ascii="Verdana" w:eastAsia="Times New Roman" w:hAnsi="Verdana" w:cs="Times New Roman"/>
      <w:sz w:val="16"/>
      <w:szCs w:val="24"/>
    </w:rPr>
  </w:style>
  <w:style w:type="paragraph" w:styleId="Footer">
    <w:name w:val="footer"/>
    <w:basedOn w:val="Normal"/>
    <w:link w:val="FooterChar"/>
    <w:rsid w:val="000F5709"/>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731DAB"/>
    <w:rPr>
      <w:rFonts w:ascii="Verdana" w:eastAsia="Times New Roman" w:hAnsi="Verdana" w:cs="Times New Roman"/>
      <w:sz w:val="16"/>
      <w:szCs w:val="24"/>
    </w:rPr>
  </w:style>
  <w:style w:type="paragraph" w:styleId="BalloonText">
    <w:name w:val="Balloon Text"/>
    <w:basedOn w:val="Normal"/>
    <w:link w:val="BalloonTextChar"/>
    <w:uiPriority w:val="99"/>
    <w:semiHidden/>
    <w:unhideWhenUsed/>
    <w:rsid w:val="00731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AB"/>
    <w:rPr>
      <w:rFonts w:ascii="Tahoma" w:hAnsi="Tahoma" w:cs="Tahoma"/>
      <w:sz w:val="16"/>
      <w:szCs w:val="16"/>
    </w:rPr>
  </w:style>
  <w:style w:type="character" w:styleId="Hyperlink">
    <w:name w:val="Hyperlink"/>
    <w:rsid w:val="000F5709"/>
    <w:rPr>
      <w:color w:val="0000FF"/>
      <w:u w:val="single"/>
    </w:rPr>
  </w:style>
  <w:style w:type="character" w:styleId="FollowedHyperlink">
    <w:name w:val="FollowedHyperlink"/>
    <w:rsid w:val="000F5709"/>
    <w:rPr>
      <w:color w:val="800080"/>
      <w:u w:val="single"/>
    </w:rPr>
  </w:style>
  <w:style w:type="character" w:customStyle="1" w:styleId="Heading1Char">
    <w:name w:val="Heading 1 Char"/>
    <w:basedOn w:val="DefaultParagraphFont"/>
    <w:link w:val="Heading1"/>
    <w:rsid w:val="00FE0EB7"/>
    <w:rPr>
      <w:rFonts w:ascii="Arial" w:eastAsia="Arial Unicode MS" w:hAnsi="Arial" w:cs="Times New Roman"/>
      <w:b/>
      <w:kern w:val="28"/>
      <w:sz w:val="28"/>
      <w:szCs w:val="20"/>
    </w:rPr>
  </w:style>
  <w:style w:type="character" w:customStyle="1" w:styleId="Heading2Char">
    <w:name w:val="Heading 2 Char"/>
    <w:basedOn w:val="DefaultParagraphFont"/>
    <w:link w:val="Heading2"/>
    <w:rsid w:val="00FE0EB7"/>
    <w:rPr>
      <w:rFonts w:ascii="Arial" w:eastAsia="Times New Roman" w:hAnsi="Arial" w:cs="Arial"/>
      <w:b/>
      <w:bCs/>
      <w:iCs/>
      <w:sz w:val="24"/>
      <w:szCs w:val="28"/>
    </w:rPr>
  </w:style>
  <w:style w:type="character" w:customStyle="1" w:styleId="Heading3Char">
    <w:name w:val="Heading 3 Char"/>
    <w:basedOn w:val="DefaultParagraphFont"/>
    <w:link w:val="Heading3"/>
    <w:rsid w:val="00FE0EB7"/>
    <w:rPr>
      <w:rFonts w:ascii="Arial" w:eastAsia="Times New Roman" w:hAnsi="Arial" w:cs="Times New Roman"/>
      <w:b/>
      <w:bCs/>
      <w:szCs w:val="24"/>
    </w:rPr>
  </w:style>
  <w:style w:type="paragraph" w:customStyle="1" w:styleId="NumberedHeading2">
    <w:name w:val="Numbered Heading 2"/>
    <w:basedOn w:val="Normal"/>
    <w:rsid w:val="000F5709"/>
    <w:pPr>
      <w:numPr>
        <w:numId w:val="1"/>
      </w:numPr>
    </w:pPr>
  </w:style>
  <w:style w:type="paragraph" w:customStyle="1" w:styleId="Outlinenumbering">
    <w:name w:val="Outline numbering"/>
    <w:basedOn w:val="Normal"/>
    <w:rsid w:val="000F5709"/>
    <w:pPr>
      <w:numPr>
        <w:numId w:val="2"/>
      </w:numPr>
      <w:tabs>
        <w:tab w:val="clear" w:pos="360"/>
        <w:tab w:val="num" w:pos="720"/>
      </w:tabs>
      <w:ind w:left="720"/>
    </w:pPr>
    <w:rPr>
      <w:szCs w:val="20"/>
    </w:rPr>
  </w:style>
  <w:style w:type="character" w:styleId="PageNumber">
    <w:name w:val="page number"/>
    <w:basedOn w:val="DefaultParagraphFont"/>
    <w:rsid w:val="000F5709"/>
  </w:style>
  <w:style w:type="character" w:styleId="PlaceholderText">
    <w:name w:val="Placeholder Text"/>
    <w:basedOn w:val="DefaultParagraphFont"/>
    <w:uiPriority w:val="99"/>
    <w:semiHidden/>
    <w:rsid w:val="00B7171B"/>
    <w:rPr>
      <w:color w:val="808080"/>
    </w:rPr>
  </w:style>
  <w:style w:type="character" w:customStyle="1" w:styleId="Red">
    <w:name w:val="Red"/>
    <w:basedOn w:val="DefaultParagraphFont"/>
    <w:uiPriority w:val="1"/>
    <w:rsid w:val="00B7171B"/>
    <w:rPr>
      <w:color w:val="FF0000"/>
    </w:rPr>
  </w:style>
  <w:style w:type="paragraph" w:styleId="TOCHeading">
    <w:name w:val="TOC Heading"/>
    <w:basedOn w:val="Heading1"/>
    <w:next w:val="Normal"/>
    <w:uiPriority w:val="39"/>
    <w:unhideWhenUsed/>
    <w:qFormat/>
    <w:rsid w:val="000F5709"/>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0F5709"/>
    <w:pPr>
      <w:spacing w:before="80" w:line="240" w:lineRule="auto"/>
    </w:pPr>
    <w:rPr>
      <w:rFonts w:ascii="Courier New" w:hAnsi="Courier New"/>
    </w:rPr>
  </w:style>
  <w:style w:type="paragraph" w:styleId="TOC1">
    <w:name w:val="toc 1"/>
    <w:basedOn w:val="Normal"/>
    <w:next w:val="Normal"/>
    <w:autoRedefine/>
    <w:uiPriority w:val="39"/>
    <w:semiHidden/>
    <w:unhideWhenUsed/>
    <w:rsid w:val="000F5709"/>
    <w:pPr>
      <w:spacing w:after="100" w:line="240" w:lineRule="auto"/>
    </w:pPr>
  </w:style>
  <w:style w:type="paragraph" w:styleId="TOC2">
    <w:name w:val="toc 2"/>
    <w:basedOn w:val="Normal"/>
    <w:next w:val="Normal"/>
    <w:autoRedefine/>
    <w:uiPriority w:val="39"/>
    <w:semiHidden/>
    <w:unhideWhenUsed/>
    <w:rsid w:val="000F5709"/>
    <w:pPr>
      <w:spacing w:after="100" w:line="240" w:lineRule="auto"/>
      <w:ind w:left="202"/>
    </w:pPr>
  </w:style>
  <w:style w:type="paragraph" w:styleId="TOC3">
    <w:name w:val="toc 3"/>
    <w:basedOn w:val="Normal"/>
    <w:next w:val="Normal"/>
    <w:autoRedefine/>
    <w:uiPriority w:val="39"/>
    <w:semiHidden/>
    <w:unhideWhenUsed/>
    <w:rsid w:val="000F5709"/>
    <w:pPr>
      <w:spacing w:after="100" w:line="240" w:lineRule="auto"/>
      <w:ind w:left="403"/>
    </w:pPr>
  </w:style>
  <w:style w:type="character" w:styleId="HTMLCode">
    <w:name w:val="HTML Code"/>
    <w:basedOn w:val="DefaultParagraphFont"/>
    <w:uiPriority w:val="99"/>
    <w:semiHidden/>
    <w:unhideWhenUsed/>
    <w:rsid w:val="005E1E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64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391A2E958B84C968EDBF1BBE24B61F8"/>
        <w:category>
          <w:name w:val="General"/>
          <w:gallery w:val="placeholder"/>
        </w:category>
        <w:types>
          <w:type w:val="bbPlcHdr"/>
        </w:types>
        <w:behaviors>
          <w:behavior w:val="content"/>
        </w:behaviors>
        <w:guid w:val="{391FE5E9-3549-44AE-8386-45C6B62F86EB}"/>
      </w:docPartPr>
      <w:docPartBody>
        <w:p w:rsidR="003D2D86" w:rsidRDefault="001122E6" w:rsidP="001122E6">
          <w:pPr>
            <w:pStyle w:val="D391A2E958B84C968EDBF1BBE24B61F8"/>
          </w:pPr>
          <w:r w:rsidRPr="004B3313">
            <w:rPr>
              <w:rStyle w:val="PlaceholderText"/>
              <w:color w:val="FF0000"/>
            </w:rPr>
            <w:t>Click or tap here to enter text.</w:t>
          </w:r>
        </w:p>
      </w:docPartBody>
    </w:docPart>
    <w:docPart>
      <w:docPartPr>
        <w:name w:val="09C2D606FF8B40C9BD546DDBBDAB440C"/>
        <w:category>
          <w:name w:val="General"/>
          <w:gallery w:val="placeholder"/>
        </w:category>
        <w:types>
          <w:type w:val="bbPlcHdr"/>
        </w:types>
        <w:behaviors>
          <w:behavior w:val="content"/>
        </w:behaviors>
        <w:guid w:val="{9C2A14BF-6683-42CA-AE50-4E326D6046ED}"/>
      </w:docPartPr>
      <w:docPartBody>
        <w:p w:rsidR="003D2D86" w:rsidRDefault="001122E6" w:rsidP="001122E6">
          <w:pPr>
            <w:pStyle w:val="09C2D606FF8B40C9BD546DDBBDAB440C"/>
          </w:pPr>
          <w:r w:rsidRPr="004B3313">
            <w:rPr>
              <w:rStyle w:val="PlaceholderText"/>
              <w:color w:val="FF0000"/>
            </w:rPr>
            <w:t>Click or tap here to enter text.</w:t>
          </w:r>
        </w:p>
      </w:docPartBody>
    </w:docPart>
    <w:docPart>
      <w:docPartPr>
        <w:name w:val="E6A8C6767E71450D83B04D066BEF7B27"/>
        <w:category>
          <w:name w:val="General"/>
          <w:gallery w:val="placeholder"/>
        </w:category>
        <w:types>
          <w:type w:val="bbPlcHdr"/>
        </w:types>
        <w:behaviors>
          <w:behavior w:val="content"/>
        </w:behaviors>
        <w:guid w:val="{FA7C9D46-912C-40BD-8455-0FEFD5D9B44A}"/>
      </w:docPartPr>
      <w:docPartBody>
        <w:p w:rsidR="003D2D86" w:rsidRDefault="001122E6" w:rsidP="001122E6">
          <w:pPr>
            <w:pStyle w:val="E6A8C6767E71450D83B04D066BEF7B27"/>
          </w:pPr>
          <w:r w:rsidRPr="004B3313">
            <w:rPr>
              <w:rStyle w:val="PlaceholderText"/>
              <w:color w:val="FF0000"/>
            </w:rPr>
            <w:t>Click or tap here to enter text.</w:t>
          </w:r>
        </w:p>
      </w:docPartBody>
    </w:docPart>
    <w:docPart>
      <w:docPartPr>
        <w:name w:val="DF1B572950BD4F9E945E80CD161F309A"/>
        <w:category>
          <w:name w:val="General"/>
          <w:gallery w:val="placeholder"/>
        </w:category>
        <w:types>
          <w:type w:val="bbPlcHdr"/>
        </w:types>
        <w:behaviors>
          <w:behavior w:val="content"/>
        </w:behaviors>
        <w:guid w:val="{66C191BC-E1A8-43FF-B39E-EE55FAAA77D7}"/>
      </w:docPartPr>
      <w:docPartBody>
        <w:p w:rsidR="00E235AA" w:rsidRDefault="00E21CEF" w:rsidP="00E21CEF">
          <w:pPr>
            <w:pStyle w:val="DF1B572950BD4F9E945E80CD161F309A"/>
          </w:pPr>
          <w:r w:rsidRPr="004B3313">
            <w:rPr>
              <w:rStyle w:val="PlaceholderText"/>
              <w:color w:val="FF0000"/>
            </w:rPr>
            <w:t>Click or tap here to enter text.</w:t>
          </w:r>
        </w:p>
      </w:docPartBody>
    </w:docPart>
    <w:docPart>
      <w:docPartPr>
        <w:name w:val="26D1B82367BF4EAEBB5632D72917AA4D"/>
        <w:category>
          <w:name w:val="General"/>
          <w:gallery w:val="placeholder"/>
        </w:category>
        <w:types>
          <w:type w:val="bbPlcHdr"/>
        </w:types>
        <w:behaviors>
          <w:behavior w:val="content"/>
        </w:behaviors>
        <w:guid w:val="{4B8F0ECF-9D8D-460D-A5E9-BD26CB133231}"/>
      </w:docPartPr>
      <w:docPartBody>
        <w:p w:rsidR="00E93AE5" w:rsidRDefault="00FC4DC6" w:rsidP="00FC4DC6">
          <w:pPr>
            <w:pStyle w:val="26D1B82367BF4EAEBB5632D72917AA4D"/>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2E6"/>
    <w:rsid w:val="001122E6"/>
    <w:rsid w:val="001D4C4B"/>
    <w:rsid w:val="00387A43"/>
    <w:rsid w:val="003D2D86"/>
    <w:rsid w:val="00606AE4"/>
    <w:rsid w:val="00816B15"/>
    <w:rsid w:val="00885D3C"/>
    <w:rsid w:val="00E21CEF"/>
    <w:rsid w:val="00E235AA"/>
    <w:rsid w:val="00E93AE5"/>
    <w:rsid w:val="00FC4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DC6"/>
    <w:rPr>
      <w:color w:val="808080"/>
    </w:rPr>
  </w:style>
  <w:style w:type="paragraph" w:customStyle="1" w:styleId="D391A2E958B84C968EDBF1BBE24B61F8">
    <w:name w:val="D391A2E958B84C968EDBF1BBE24B61F8"/>
    <w:rsid w:val="001122E6"/>
  </w:style>
  <w:style w:type="paragraph" w:customStyle="1" w:styleId="09C2D606FF8B40C9BD546DDBBDAB440C">
    <w:name w:val="09C2D606FF8B40C9BD546DDBBDAB440C"/>
    <w:rsid w:val="001122E6"/>
  </w:style>
  <w:style w:type="paragraph" w:customStyle="1" w:styleId="E6A8C6767E71450D83B04D066BEF7B27">
    <w:name w:val="E6A8C6767E71450D83B04D066BEF7B27"/>
    <w:rsid w:val="001122E6"/>
  </w:style>
  <w:style w:type="paragraph" w:customStyle="1" w:styleId="DF1B572950BD4F9E945E80CD161F309A">
    <w:name w:val="DF1B572950BD4F9E945E80CD161F309A"/>
    <w:rsid w:val="00E21CEF"/>
  </w:style>
  <w:style w:type="paragraph" w:customStyle="1" w:styleId="26D1B82367BF4EAEBB5632D72917AA4D">
    <w:name w:val="26D1B82367BF4EAEBB5632D72917AA4D"/>
    <w:rsid w:val="00FC4D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WNCC Training Template.dotx</Template>
  <TotalTime>542</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NMap</vt:lpstr>
    </vt:vector>
  </TitlesOfParts>
  <Company>Hewlett-Packard Company</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NMap</dc:title>
  <dc:creator>BU-CYBR</dc:creator>
  <cp:lastModifiedBy>William Loring</cp:lastModifiedBy>
  <cp:revision>283</cp:revision>
  <cp:lastPrinted>2025-01-20T01:00:00Z</cp:lastPrinted>
  <dcterms:created xsi:type="dcterms:W3CDTF">2012-01-08T20:31:00Z</dcterms:created>
  <dcterms:modified xsi:type="dcterms:W3CDTF">2025-10-17T22:26:00Z</dcterms:modified>
</cp:coreProperties>
</file>