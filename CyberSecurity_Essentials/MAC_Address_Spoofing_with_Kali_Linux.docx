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30EE6" w14:textId="77777777" w:rsidR="0051206A" w:rsidRDefault="0051206A" w:rsidP="0051206A">
      <w:pPr>
        <w:pStyle w:val="Heading1"/>
      </w:pPr>
      <w:r w:rsidRPr="000F4673">
        <w:t>MAC Address Spoofing</w:t>
      </w:r>
      <w:r>
        <w:t xml:space="preserve"> with Kali Linux</w:t>
      </w:r>
    </w:p>
    <w:p w14:paraId="10CF5078" w14:textId="2BB1BB57" w:rsidR="00DB2865" w:rsidRPr="00DB2865" w:rsidRDefault="00DB2865" w:rsidP="00A6249A">
      <w:r w:rsidRPr="00DB2865">
        <w:t xml:space="preserve">Time required: </w:t>
      </w:r>
      <w:r w:rsidR="00CC68F4">
        <w:t>30</w:t>
      </w:r>
      <w:r w:rsidRPr="00DB2865">
        <w:t xml:space="preserve"> minutes</w:t>
      </w:r>
    </w:p>
    <w:p w14:paraId="5A543C16" w14:textId="68A89E7B" w:rsidR="006A5892" w:rsidRDefault="006A5892" w:rsidP="006F32CE">
      <w:pPr>
        <w:pStyle w:val="Heading1"/>
      </w:pPr>
      <w:r>
        <w:t>Lab Description</w:t>
      </w:r>
    </w:p>
    <w:p w14:paraId="2B3C3859" w14:textId="78809112" w:rsidR="00D807CB" w:rsidRDefault="000F4673" w:rsidP="0051206A">
      <w:r w:rsidRPr="000F4673">
        <w:t xml:space="preserve">MAC address spoofing is a technique for temporarily changing your Media Access Control (MAC) address on </w:t>
      </w:r>
      <w:r w:rsidR="008C125C">
        <w:t>your network connection</w:t>
      </w:r>
      <w:r w:rsidRPr="000F4673">
        <w:t>. A MAC Address is a unique and</w:t>
      </w:r>
      <w:r w:rsidR="0051206A">
        <w:t xml:space="preserve"> hardcoded address </w:t>
      </w:r>
      <w:r w:rsidRPr="000F4673">
        <w:t xml:space="preserve">programmed into network devices which cannot be changed permanently. The MAC address is in the 2nd OSI layer and should </w:t>
      </w:r>
      <w:r w:rsidR="0047556E" w:rsidRPr="000F4673">
        <w:t>be</w:t>
      </w:r>
      <w:r w:rsidRPr="000F4673">
        <w:t xml:space="preserve"> the physical address of your interface.</w:t>
      </w:r>
    </w:p>
    <w:p w14:paraId="6C920888" w14:textId="274BE46E" w:rsidR="000F4673" w:rsidRDefault="000F4673" w:rsidP="0051206A">
      <w:r w:rsidRPr="00DC1F72">
        <w:rPr>
          <w:b/>
          <w:bCs/>
        </w:rPr>
        <w:t>Macchanger</w:t>
      </w:r>
      <w:r w:rsidRPr="000F4673">
        <w:t xml:space="preserve"> is a tool that is included with any version of</w:t>
      </w:r>
      <w:r w:rsidR="0051206A">
        <w:t xml:space="preserve"> </w:t>
      </w:r>
      <w:r w:rsidRPr="000F4673">
        <w:t>Kali Linux</w:t>
      </w:r>
      <w:r w:rsidR="0051206A">
        <w:t xml:space="preserve"> </w:t>
      </w:r>
      <w:r w:rsidRPr="000F4673">
        <w:t>and can change the MAC address to any desired address until the next reboot.</w:t>
      </w:r>
      <w:r w:rsidR="0051206A">
        <w:t xml:space="preserve"> </w:t>
      </w:r>
      <w:r w:rsidRPr="000F4673">
        <w:t xml:space="preserve">In this tutorial we will be spoofing the MAC address of our </w:t>
      </w:r>
      <w:r w:rsidR="003F2F8A">
        <w:t>network</w:t>
      </w:r>
      <w:r w:rsidRPr="000F4673">
        <w:t xml:space="preserve"> adapter with a random MAC address generated by Macchanger on Kali Linux.</w:t>
      </w:r>
    </w:p>
    <w:p w14:paraId="258707DC" w14:textId="081AFE98" w:rsidR="006F32CE" w:rsidRDefault="006F32CE" w:rsidP="006F32CE">
      <w:pPr>
        <w:pStyle w:val="ListParagraph"/>
        <w:numPr>
          <w:ilvl w:val="0"/>
          <w:numId w:val="44"/>
        </w:numPr>
      </w:pPr>
      <w:r>
        <w:t>Start both your Kali Linux and Windows 10 virtual machines.</w:t>
      </w:r>
    </w:p>
    <w:p w14:paraId="0EA5C7AB" w14:textId="1315A99A" w:rsidR="006F32CE" w:rsidRPr="000F4673" w:rsidRDefault="006F32CE" w:rsidP="006F32CE">
      <w:pPr>
        <w:pStyle w:val="ListParagraph"/>
        <w:numPr>
          <w:ilvl w:val="0"/>
          <w:numId w:val="44"/>
        </w:numPr>
      </w:pPr>
      <w:r>
        <w:t>Check in Settings to be sure they are both on the NAT network.</w:t>
      </w:r>
    </w:p>
    <w:p w14:paraId="18DE987A" w14:textId="144FEE1C" w:rsidR="00CF3CDC" w:rsidRPr="00CF3CDC" w:rsidRDefault="007C7A4B" w:rsidP="007C7A4B">
      <w:pPr>
        <w:pStyle w:val="ListParagraph"/>
        <w:numPr>
          <w:ilvl w:val="0"/>
          <w:numId w:val="44"/>
        </w:numPr>
      </w:pPr>
      <w:r>
        <w:t xml:space="preserve">On Kali: </w:t>
      </w:r>
      <w:r w:rsidR="00CF3CDC">
        <w:t xml:space="preserve">Open a </w:t>
      </w:r>
      <w:r w:rsidR="00CF3CDC" w:rsidRPr="00CF3CDC">
        <w:rPr>
          <w:b/>
        </w:rPr>
        <w:t>Terminal</w:t>
      </w:r>
      <w:r w:rsidR="00CF3CDC" w:rsidRPr="00CF3CDC">
        <w:t xml:space="preserve"> session.</w:t>
      </w:r>
    </w:p>
    <w:p w14:paraId="395E42DE" w14:textId="4F56850B" w:rsidR="00EA414A" w:rsidRDefault="00EA414A" w:rsidP="007C7A4B">
      <w:pPr>
        <w:pStyle w:val="ListParagraph"/>
        <w:numPr>
          <w:ilvl w:val="0"/>
          <w:numId w:val="44"/>
        </w:numPr>
      </w:pPr>
      <w:r>
        <w:t xml:space="preserve">Run the </w:t>
      </w:r>
      <w:r w:rsidR="002C6E5E">
        <w:rPr>
          <w:b/>
        </w:rPr>
        <w:t>ip a</w:t>
      </w:r>
      <w:r>
        <w:t xml:space="preserve"> command to determine the name of the network adapter connected to the network.</w:t>
      </w:r>
      <w:r w:rsidR="00163163">
        <w:t xml:space="preserve"> It should be eth</w:t>
      </w:r>
      <w:r w:rsidR="007B7669">
        <w:t>0</w:t>
      </w:r>
      <w:r w:rsidR="00BD6CB3">
        <w:t>.</w:t>
      </w:r>
    </w:p>
    <w:p w14:paraId="7038030E" w14:textId="4F057897" w:rsidR="00A216FB" w:rsidRPr="009B361A" w:rsidRDefault="00A216FB" w:rsidP="007C7A4B">
      <w:pPr>
        <w:pStyle w:val="ListParagraph"/>
        <w:numPr>
          <w:ilvl w:val="0"/>
          <w:numId w:val="44"/>
        </w:numPr>
      </w:pPr>
      <w:r w:rsidRPr="00A216FB">
        <w:rPr>
          <w:b/>
        </w:rPr>
        <w:t>Insert a screenshot</w:t>
      </w:r>
      <w:r w:rsidR="00BF6A65">
        <w:rPr>
          <w:b/>
        </w:rPr>
        <w:t xml:space="preserve"> of the results</w:t>
      </w:r>
      <w:r w:rsidRPr="00A216FB">
        <w:rPr>
          <w:b/>
        </w:rPr>
        <w:t>:</w:t>
      </w:r>
    </w:p>
    <w:sdt>
      <w:sdtPr>
        <w:rPr>
          <w:rStyle w:val="Red"/>
        </w:rPr>
        <w:id w:val="147638029"/>
        <w:placeholder>
          <w:docPart w:val="D2151923A58744DB96F6B198DDAAD3E0"/>
        </w:placeholder>
        <w:showingPlcHdr/>
      </w:sdtPr>
      <w:sdtEndPr>
        <w:rPr>
          <w:rStyle w:val="DefaultParagraphFont"/>
          <w:color w:val="auto"/>
        </w:rPr>
      </w:sdtEndPr>
      <w:sdtContent>
        <w:p w14:paraId="2FDA2A12" w14:textId="77777777" w:rsidR="004E4AD0" w:rsidRDefault="004E4AD0" w:rsidP="004E4AD0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2CC40D" w14:textId="4CA0A2DE" w:rsidR="000F4673" w:rsidRPr="00E70D3E" w:rsidRDefault="00CF5F5D" w:rsidP="007C7A4B">
      <w:pPr>
        <w:pStyle w:val="ListParagraph"/>
        <w:numPr>
          <w:ilvl w:val="0"/>
          <w:numId w:val="44"/>
        </w:numPr>
      </w:pPr>
      <w:r>
        <w:t>U</w:t>
      </w:r>
      <w:r w:rsidR="000F4673" w:rsidRPr="00EA414A">
        <w:t xml:space="preserve">se the following command to change your </w:t>
      </w:r>
      <w:r w:rsidR="004E25F8">
        <w:t>et</w:t>
      </w:r>
      <w:r w:rsidR="00540C00">
        <w:t>h</w:t>
      </w:r>
      <w:r w:rsidR="004E25F8">
        <w:t xml:space="preserve">ernet </w:t>
      </w:r>
      <w:r w:rsidR="000F4673" w:rsidRPr="00EA414A">
        <w:t>MAC address to a new random MAC Address:</w:t>
      </w:r>
      <w:r w:rsidR="006A00BB">
        <w:br/>
      </w:r>
      <w:r w:rsidR="002C16A8">
        <w:rPr>
          <w:b/>
        </w:rPr>
        <w:t xml:space="preserve">sudo </w:t>
      </w:r>
      <w:r w:rsidR="006A00BB">
        <w:rPr>
          <w:b/>
        </w:rPr>
        <w:t>macchanger -r eth0</w:t>
      </w:r>
    </w:p>
    <w:p w14:paraId="6E69FC37" w14:textId="77777777" w:rsidR="00E70D3E" w:rsidRPr="00EA414A" w:rsidRDefault="00E70D3E" w:rsidP="007C7A4B">
      <w:pPr>
        <w:pStyle w:val="ListParagraph"/>
        <w:numPr>
          <w:ilvl w:val="0"/>
          <w:numId w:val="44"/>
        </w:numPr>
      </w:pPr>
      <w:r>
        <w:rPr>
          <w:b/>
        </w:rPr>
        <w:t>Replace the following screenshot with yours:</w:t>
      </w:r>
    </w:p>
    <w:p w14:paraId="72FDAD7C" w14:textId="77777777" w:rsidR="000F4673" w:rsidRPr="00EA414A" w:rsidRDefault="000F4673" w:rsidP="00EA414A">
      <w:r w:rsidRPr="00EA414A">
        <w:rPr>
          <w:noProof/>
        </w:rPr>
        <w:drawing>
          <wp:inline distT="0" distB="0" distL="0" distR="0" wp14:anchorId="11D2BB0C" wp14:editId="18575AEF">
            <wp:extent cx="4038600" cy="1304925"/>
            <wp:effectExtent l="38100" t="38100" r="95250" b="104775"/>
            <wp:docPr id="2" name="Picture 2" descr="MAC Address spoofing with macchang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Address spoofing with macchang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55048" w14:textId="55D57437" w:rsidR="00023692" w:rsidRDefault="000F4673" w:rsidP="00023692">
      <w:r w:rsidRPr="00EA414A">
        <w:lastRenderedPageBreak/>
        <w:t xml:space="preserve">As shown on the screenshot, </w:t>
      </w:r>
      <w:r w:rsidR="008B2FE5" w:rsidRPr="008B2FE5">
        <w:rPr>
          <w:b/>
          <w:bCs/>
        </w:rPr>
        <w:t>m</w:t>
      </w:r>
      <w:r w:rsidRPr="008B2FE5">
        <w:rPr>
          <w:b/>
          <w:bCs/>
        </w:rPr>
        <w:t>acchanger</w:t>
      </w:r>
      <w:r w:rsidRPr="00EA414A">
        <w:t xml:space="preserve"> will show you the permanent, </w:t>
      </w:r>
      <w:r w:rsidR="00337D9B" w:rsidRPr="00EA414A">
        <w:t>current,</w:t>
      </w:r>
      <w:r w:rsidRPr="00EA414A">
        <w:t xml:space="preserve"> and changed MAC address. The permanent MAC Address will be restored to your network adapter after a</w:t>
      </w:r>
      <w:r w:rsidR="00023692">
        <w:t xml:space="preserve"> </w:t>
      </w:r>
      <w:r w:rsidRPr="00EA414A">
        <w:t>reboot or you can reset your network adapters MAC address manually.</w:t>
      </w:r>
    </w:p>
    <w:p w14:paraId="461592BA" w14:textId="293CF17E" w:rsidR="000F4673" w:rsidRPr="00216BAD" w:rsidRDefault="000F4673" w:rsidP="007C7A4B">
      <w:pPr>
        <w:pStyle w:val="ListParagraph"/>
        <w:numPr>
          <w:ilvl w:val="0"/>
          <w:numId w:val="44"/>
        </w:numPr>
      </w:pPr>
      <w:r w:rsidRPr="00EA414A">
        <w:t>Use the following command to restore the permanent MAC address to your network adapter</w:t>
      </w:r>
      <w:r w:rsidR="00FE3A6F">
        <w:t xml:space="preserve"> </w:t>
      </w:r>
      <w:r w:rsidRPr="00EA414A">
        <w:t>manually:</w:t>
      </w:r>
      <w:r w:rsidR="00FE3A6F">
        <w:br/>
      </w:r>
      <w:r w:rsidR="00C50FD7">
        <w:rPr>
          <w:b/>
        </w:rPr>
        <w:t xml:space="preserve">sudo </w:t>
      </w:r>
      <w:r w:rsidR="00FE3A6F">
        <w:rPr>
          <w:b/>
        </w:rPr>
        <w:t>macchanger --permanent eth0</w:t>
      </w:r>
    </w:p>
    <w:p w14:paraId="44AAC8BB" w14:textId="77777777" w:rsidR="00216BAD" w:rsidRPr="00216BAD" w:rsidRDefault="00216BAD" w:rsidP="007C7A4B">
      <w:pPr>
        <w:pStyle w:val="ListParagraph"/>
        <w:numPr>
          <w:ilvl w:val="0"/>
          <w:numId w:val="44"/>
        </w:numPr>
      </w:pPr>
      <w:r>
        <w:rPr>
          <w:b/>
        </w:rPr>
        <w:t>Insert a screenshot:</w:t>
      </w:r>
    </w:p>
    <w:sdt>
      <w:sdtPr>
        <w:rPr>
          <w:rStyle w:val="Red"/>
        </w:rPr>
        <w:id w:val="2104674817"/>
        <w:placeholder>
          <w:docPart w:val="A8D1D277559A45FA9BB6CCB42C6BE4D7"/>
        </w:placeholder>
        <w:showingPlcHdr/>
      </w:sdtPr>
      <w:sdtEndPr>
        <w:rPr>
          <w:rStyle w:val="DefaultParagraphFont"/>
          <w:color w:val="auto"/>
        </w:rPr>
      </w:sdtEndPr>
      <w:sdtContent>
        <w:p w14:paraId="66E37BA2" w14:textId="77777777" w:rsidR="00064E8F" w:rsidRDefault="00064E8F" w:rsidP="00064E8F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5C98F70C" w14:textId="763BBAFA" w:rsidR="00D44F1F" w:rsidRDefault="00D44F1F" w:rsidP="002C2897">
      <w:pPr>
        <w:pStyle w:val="Heading2"/>
      </w:pPr>
      <w:r>
        <w:t>Assignment Submission</w:t>
      </w:r>
    </w:p>
    <w:p w14:paraId="6E035B4E" w14:textId="148F6817" w:rsidR="00DC2E6F" w:rsidRPr="00EA414A" w:rsidRDefault="00DC2E6F" w:rsidP="00C23956">
      <w:r>
        <w:t>Attach this completed document to the assignment in Blackboard.</w:t>
      </w:r>
    </w:p>
    <w:sectPr w:rsidR="00DC2E6F" w:rsidRPr="00EA414A" w:rsidSect="005E70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3165D" w14:textId="77777777" w:rsidR="00CD3D2F" w:rsidRDefault="00CD3D2F" w:rsidP="00CD3D2F">
      <w:pPr>
        <w:spacing w:before="0" w:after="0" w:line="240" w:lineRule="auto"/>
      </w:pPr>
      <w:r>
        <w:separator/>
      </w:r>
    </w:p>
  </w:endnote>
  <w:endnote w:type="continuationSeparator" w:id="0">
    <w:p w14:paraId="57757B44" w14:textId="77777777" w:rsidR="00CD3D2F" w:rsidRDefault="00CD3D2F" w:rsidP="00CD3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D6E3" w14:textId="77777777" w:rsidR="0072480A" w:rsidRDefault="00724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6F9C7" w14:textId="172FE9DE" w:rsidR="00CD3D2F" w:rsidRDefault="0051206A" w:rsidP="00CD3D2F">
    <w:pPr>
      <w:pStyle w:val="Footer"/>
      <w:tabs>
        <w:tab w:val="center" w:pos="5040"/>
        <w:tab w:val="right" w:pos="10080"/>
      </w:tabs>
    </w:pPr>
    <w:r>
      <w:t>MAC Address Spoofing with Kali Linux</w:t>
    </w:r>
    <w:r w:rsidR="00CD3D2F" w:rsidRPr="00A87D54">
      <w:tab/>
      <w:t xml:space="preserve">Page </w:t>
    </w:r>
    <w:r w:rsidR="00CD3D2F" w:rsidRPr="00A87D54">
      <w:fldChar w:fldCharType="begin"/>
    </w:r>
    <w:r w:rsidR="00CD3D2F" w:rsidRPr="00A87D54">
      <w:instrText xml:space="preserve"> PAGE </w:instrText>
    </w:r>
    <w:r w:rsidR="00CD3D2F" w:rsidRPr="00A87D54">
      <w:fldChar w:fldCharType="separate"/>
    </w:r>
    <w:r w:rsidR="00064E8F">
      <w:rPr>
        <w:noProof/>
      </w:rPr>
      <w:t>2</w:t>
    </w:r>
    <w:r w:rsidR="00CD3D2F" w:rsidRPr="00A87D54">
      <w:fldChar w:fldCharType="end"/>
    </w:r>
    <w:r w:rsidR="00CD3D2F" w:rsidRPr="00A87D54">
      <w:t xml:space="preserve"> of </w:t>
    </w:r>
    <w:fldSimple w:instr=" NUMPAGES ">
      <w:r w:rsidR="00064E8F">
        <w:rPr>
          <w:noProof/>
        </w:rPr>
        <w:t>2</w:t>
      </w:r>
    </w:fldSimple>
    <w:r w:rsidR="00CD3D2F" w:rsidRPr="00A87D54">
      <w:tab/>
      <w:t xml:space="preserve">Revised: </w:t>
    </w:r>
    <w:r w:rsidR="0004604E">
      <w:t>06</w:t>
    </w:r>
    <w:r w:rsidR="00FA3679">
      <w:t>/</w:t>
    </w:r>
    <w:r w:rsidR="00181822">
      <w:t>09</w:t>
    </w:r>
    <w:r w:rsidR="00E35550">
      <w:t>/20</w:t>
    </w:r>
    <w:r w:rsidR="0014000F">
      <w:t>2</w:t>
    </w:r>
    <w:r w:rsidR="00181822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4A06" w14:textId="77777777" w:rsidR="0072480A" w:rsidRDefault="0072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DE0A8" w14:textId="77777777" w:rsidR="00CD3D2F" w:rsidRDefault="00CD3D2F" w:rsidP="00CD3D2F">
      <w:pPr>
        <w:spacing w:before="0" w:after="0" w:line="240" w:lineRule="auto"/>
      </w:pPr>
      <w:r>
        <w:separator/>
      </w:r>
    </w:p>
  </w:footnote>
  <w:footnote w:type="continuationSeparator" w:id="0">
    <w:p w14:paraId="144D0A6E" w14:textId="77777777" w:rsidR="00CD3D2F" w:rsidRDefault="00CD3D2F" w:rsidP="00CD3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10E8F" w14:textId="77777777" w:rsidR="0072480A" w:rsidRDefault="00724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3D66" w14:textId="77777777" w:rsidR="0072480A" w:rsidRDefault="00724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52BF1" w14:textId="77777777" w:rsidR="0072480A" w:rsidRDefault="00724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8627C1"/>
    <w:multiLevelType w:val="hybridMultilevel"/>
    <w:tmpl w:val="3BBAC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BDF3EBC"/>
    <w:multiLevelType w:val="hybridMultilevel"/>
    <w:tmpl w:val="B2DAF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4035CBE"/>
    <w:multiLevelType w:val="hybridMultilevel"/>
    <w:tmpl w:val="B2DAF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77446632">
    <w:abstractNumId w:val="26"/>
  </w:num>
  <w:num w:numId="2" w16cid:durableId="1110122624">
    <w:abstractNumId w:val="24"/>
  </w:num>
  <w:num w:numId="3" w16cid:durableId="1810781460">
    <w:abstractNumId w:val="1"/>
  </w:num>
  <w:num w:numId="4" w16cid:durableId="138302752">
    <w:abstractNumId w:val="2"/>
  </w:num>
  <w:num w:numId="5" w16cid:durableId="1041710826">
    <w:abstractNumId w:val="21"/>
  </w:num>
  <w:num w:numId="6" w16cid:durableId="105589757">
    <w:abstractNumId w:val="44"/>
  </w:num>
  <w:num w:numId="7" w16cid:durableId="490218994">
    <w:abstractNumId w:val="14"/>
  </w:num>
  <w:num w:numId="8" w16cid:durableId="828062906">
    <w:abstractNumId w:val="39"/>
  </w:num>
  <w:num w:numId="9" w16cid:durableId="245068772">
    <w:abstractNumId w:val="15"/>
  </w:num>
  <w:num w:numId="10" w16cid:durableId="2102750409">
    <w:abstractNumId w:val="27"/>
  </w:num>
  <w:num w:numId="11" w16cid:durableId="414713293">
    <w:abstractNumId w:val="12"/>
  </w:num>
  <w:num w:numId="12" w16cid:durableId="131219184">
    <w:abstractNumId w:val="11"/>
  </w:num>
  <w:num w:numId="13" w16cid:durableId="1902982535">
    <w:abstractNumId w:val="33"/>
  </w:num>
  <w:num w:numId="14" w16cid:durableId="1786999935">
    <w:abstractNumId w:val="0"/>
  </w:num>
  <w:num w:numId="15" w16cid:durableId="1191534390">
    <w:abstractNumId w:val="34"/>
  </w:num>
  <w:num w:numId="16" w16cid:durableId="1822959873">
    <w:abstractNumId w:val="37"/>
  </w:num>
  <w:num w:numId="17" w16cid:durableId="1638728151">
    <w:abstractNumId w:val="31"/>
  </w:num>
  <w:num w:numId="18" w16cid:durableId="53508410">
    <w:abstractNumId w:val="28"/>
  </w:num>
  <w:num w:numId="19" w16cid:durableId="1572884294">
    <w:abstractNumId w:val="43"/>
  </w:num>
  <w:num w:numId="20" w16cid:durableId="1168247545">
    <w:abstractNumId w:val="17"/>
  </w:num>
  <w:num w:numId="21" w16cid:durableId="1214006879">
    <w:abstractNumId w:val="20"/>
  </w:num>
  <w:num w:numId="22" w16cid:durableId="529955474">
    <w:abstractNumId w:val="6"/>
  </w:num>
  <w:num w:numId="23" w16cid:durableId="384986854">
    <w:abstractNumId w:val="18"/>
  </w:num>
  <w:num w:numId="24" w16cid:durableId="1592347288">
    <w:abstractNumId w:val="36"/>
  </w:num>
  <w:num w:numId="25" w16cid:durableId="1676375928">
    <w:abstractNumId w:val="40"/>
  </w:num>
  <w:num w:numId="26" w16cid:durableId="994407403">
    <w:abstractNumId w:val="9"/>
  </w:num>
  <w:num w:numId="27" w16cid:durableId="1204563841">
    <w:abstractNumId w:val="42"/>
  </w:num>
  <w:num w:numId="28" w16cid:durableId="214968535">
    <w:abstractNumId w:val="7"/>
  </w:num>
  <w:num w:numId="29" w16cid:durableId="1431854160">
    <w:abstractNumId w:val="41"/>
  </w:num>
  <w:num w:numId="30" w16cid:durableId="143282504">
    <w:abstractNumId w:val="25"/>
  </w:num>
  <w:num w:numId="31" w16cid:durableId="2067759060">
    <w:abstractNumId w:val="16"/>
  </w:num>
  <w:num w:numId="32" w16cid:durableId="171728617">
    <w:abstractNumId w:val="8"/>
  </w:num>
  <w:num w:numId="33" w16cid:durableId="215900624">
    <w:abstractNumId w:val="23"/>
  </w:num>
  <w:num w:numId="34" w16cid:durableId="444542390">
    <w:abstractNumId w:val="32"/>
  </w:num>
  <w:num w:numId="35" w16cid:durableId="1539200198">
    <w:abstractNumId w:val="3"/>
  </w:num>
  <w:num w:numId="36" w16cid:durableId="568924770">
    <w:abstractNumId w:val="38"/>
  </w:num>
  <w:num w:numId="37" w16cid:durableId="997883316">
    <w:abstractNumId w:val="22"/>
  </w:num>
  <w:num w:numId="38" w16cid:durableId="2037191924">
    <w:abstractNumId w:val="10"/>
  </w:num>
  <w:num w:numId="39" w16cid:durableId="1870944454">
    <w:abstractNumId w:val="30"/>
  </w:num>
  <w:num w:numId="40" w16cid:durableId="345252694">
    <w:abstractNumId w:val="4"/>
  </w:num>
  <w:num w:numId="41" w16cid:durableId="1332947682">
    <w:abstractNumId w:val="29"/>
  </w:num>
  <w:num w:numId="42" w16cid:durableId="181364482">
    <w:abstractNumId w:val="35"/>
  </w:num>
  <w:num w:numId="43" w16cid:durableId="2082167487">
    <w:abstractNumId w:val="5"/>
  </w:num>
  <w:num w:numId="44" w16cid:durableId="925309474">
    <w:abstractNumId w:val="19"/>
  </w:num>
  <w:num w:numId="45" w16cid:durableId="15075924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SwNLC0sDQ1MjAztTBV0lEKTi0uzszPAykwqgUA0hEmiywAAAA="/>
  </w:docVars>
  <w:rsids>
    <w:rsidRoot w:val="00911152"/>
    <w:rsid w:val="0000013C"/>
    <w:rsid w:val="00005263"/>
    <w:rsid w:val="00006883"/>
    <w:rsid w:val="00015604"/>
    <w:rsid w:val="00023692"/>
    <w:rsid w:val="000266D6"/>
    <w:rsid w:val="00027149"/>
    <w:rsid w:val="000328D2"/>
    <w:rsid w:val="0004604E"/>
    <w:rsid w:val="00047CC1"/>
    <w:rsid w:val="00050F76"/>
    <w:rsid w:val="0005140C"/>
    <w:rsid w:val="00062638"/>
    <w:rsid w:val="00064E8F"/>
    <w:rsid w:val="0006687F"/>
    <w:rsid w:val="0006785B"/>
    <w:rsid w:val="00070835"/>
    <w:rsid w:val="000732BE"/>
    <w:rsid w:val="000A15EC"/>
    <w:rsid w:val="000A1D39"/>
    <w:rsid w:val="000A5909"/>
    <w:rsid w:val="000B5915"/>
    <w:rsid w:val="000B5EB8"/>
    <w:rsid w:val="000D5EE0"/>
    <w:rsid w:val="000E3243"/>
    <w:rsid w:val="000F003F"/>
    <w:rsid w:val="000F4673"/>
    <w:rsid w:val="0010025E"/>
    <w:rsid w:val="001201F5"/>
    <w:rsid w:val="0012759D"/>
    <w:rsid w:val="0014000F"/>
    <w:rsid w:val="00154826"/>
    <w:rsid w:val="00163163"/>
    <w:rsid w:val="00175A09"/>
    <w:rsid w:val="0018079A"/>
    <w:rsid w:val="00181822"/>
    <w:rsid w:val="00183A88"/>
    <w:rsid w:val="00186E9F"/>
    <w:rsid w:val="001900BB"/>
    <w:rsid w:val="00195DDB"/>
    <w:rsid w:val="00197CFA"/>
    <w:rsid w:val="001D753C"/>
    <w:rsid w:val="001E7E44"/>
    <w:rsid w:val="001F1121"/>
    <w:rsid w:val="00216BAD"/>
    <w:rsid w:val="00220AAE"/>
    <w:rsid w:val="002212EB"/>
    <w:rsid w:val="00224A0E"/>
    <w:rsid w:val="0023055D"/>
    <w:rsid w:val="00232AEA"/>
    <w:rsid w:val="00240755"/>
    <w:rsid w:val="00242218"/>
    <w:rsid w:val="00250FE6"/>
    <w:rsid w:val="00251C6A"/>
    <w:rsid w:val="002551B9"/>
    <w:rsid w:val="0027696D"/>
    <w:rsid w:val="00277F52"/>
    <w:rsid w:val="00282ABB"/>
    <w:rsid w:val="00292435"/>
    <w:rsid w:val="002B58B4"/>
    <w:rsid w:val="002B691A"/>
    <w:rsid w:val="002C0A8C"/>
    <w:rsid w:val="002C16A8"/>
    <w:rsid w:val="002C2897"/>
    <w:rsid w:val="002C6E5E"/>
    <w:rsid w:val="002D1129"/>
    <w:rsid w:val="002E690A"/>
    <w:rsid w:val="002E6B38"/>
    <w:rsid w:val="002F07E8"/>
    <w:rsid w:val="003109BF"/>
    <w:rsid w:val="00311876"/>
    <w:rsid w:val="00312829"/>
    <w:rsid w:val="003168F8"/>
    <w:rsid w:val="0032266F"/>
    <w:rsid w:val="00323372"/>
    <w:rsid w:val="0032360B"/>
    <w:rsid w:val="003372C5"/>
    <w:rsid w:val="00337D9B"/>
    <w:rsid w:val="00341321"/>
    <w:rsid w:val="00342C05"/>
    <w:rsid w:val="00346066"/>
    <w:rsid w:val="00352563"/>
    <w:rsid w:val="0035658E"/>
    <w:rsid w:val="00364D85"/>
    <w:rsid w:val="00373DDC"/>
    <w:rsid w:val="00383D2E"/>
    <w:rsid w:val="00387EF8"/>
    <w:rsid w:val="003959BA"/>
    <w:rsid w:val="00397891"/>
    <w:rsid w:val="003A37F4"/>
    <w:rsid w:val="003B2541"/>
    <w:rsid w:val="003B6004"/>
    <w:rsid w:val="003C1724"/>
    <w:rsid w:val="003C23F5"/>
    <w:rsid w:val="003C4983"/>
    <w:rsid w:val="003D103F"/>
    <w:rsid w:val="003E30DE"/>
    <w:rsid w:val="003E3C01"/>
    <w:rsid w:val="003E3F1D"/>
    <w:rsid w:val="003F163E"/>
    <w:rsid w:val="003F2E81"/>
    <w:rsid w:val="003F2F8A"/>
    <w:rsid w:val="004026BB"/>
    <w:rsid w:val="00403126"/>
    <w:rsid w:val="004125A3"/>
    <w:rsid w:val="004229F2"/>
    <w:rsid w:val="0042511F"/>
    <w:rsid w:val="00430280"/>
    <w:rsid w:val="00431E4C"/>
    <w:rsid w:val="00434B79"/>
    <w:rsid w:val="00440049"/>
    <w:rsid w:val="004446EF"/>
    <w:rsid w:val="0046514B"/>
    <w:rsid w:val="00466041"/>
    <w:rsid w:val="0047556E"/>
    <w:rsid w:val="00477B55"/>
    <w:rsid w:val="004905BC"/>
    <w:rsid w:val="00490907"/>
    <w:rsid w:val="004A37D5"/>
    <w:rsid w:val="004A5C35"/>
    <w:rsid w:val="004A72C0"/>
    <w:rsid w:val="004C3533"/>
    <w:rsid w:val="004C7279"/>
    <w:rsid w:val="004D2FAB"/>
    <w:rsid w:val="004D34FD"/>
    <w:rsid w:val="004D60D6"/>
    <w:rsid w:val="004E25F8"/>
    <w:rsid w:val="004E4AD0"/>
    <w:rsid w:val="004E5398"/>
    <w:rsid w:val="00502D78"/>
    <w:rsid w:val="0051206A"/>
    <w:rsid w:val="00512D2B"/>
    <w:rsid w:val="005158E8"/>
    <w:rsid w:val="00517B55"/>
    <w:rsid w:val="00520AAE"/>
    <w:rsid w:val="00535472"/>
    <w:rsid w:val="00537625"/>
    <w:rsid w:val="00540C00"/>
    <w:rsid w:val="0056398D"/>
    <w:rsid w:val="00590ED4"/>
    <w:rsid w:val="00593AFA"/>
    <w:rsid w:val="00594B9F"/>
    <w:rsid w:val="005A13A2"/>
    <w:rsid w:val="005B4303"/>
    <w:rsid w:val="005C1AFE"/>
    <w:rsid w:val="005D1C1B"/>
    <w:rsid w:val="005D77AD"/>
    <w:rsid w:val="005E0A1C"/>
    <w:rsid w:val="005E70D2"/>
    <w:rsid w:val="005F0B30"/>
    <w:rsid w:val="00601BCD"/>
    <w:rsid w:val="006065B9"/>
    <w:rsid w:val="0061094A"/>
    <w:rsid w:val="00621BFC"/>
    <w:rsid w:val="006414BC"/>
    <w:rsid w:val="00644F7F"/>
    <w:rsid w:val="006458D3"/>
    <w:rsid w:val="0065591A"/>
    <w:rsid w:val="00660C3A"/>
    <w:rsid w:val="00661BCC"/>
    <w:rsid w:val="00664731"/>
    <w:rsid w:val="00664DFF"/>
    <w:rsid w:val="00665463"/>
    <w:rsid w:val="00673133"/>
    <w:rsid w:val="00673A73"/>
    <w:rsid w:val="006771E3"/>
    <w:rsid w:val="00680ADA"/>
    <w:rsid w:val="0068377A"/>
    <w:rsid w:val="00691AA2"/>
    <w:rsid w:val="00692780"/>
    <w:rsid w:val="006A00BB"/>
    <w:rsid w:val="006A45D9"/>
    <w:rsid w:val="006A5892"/>
    <w:rsid w:val="006B210A"/>
    <w:rsid w:val="006C0D7C"/>
    <w:rsid w:val="006C78CB"/>
    <w:rsid w:val="006D2AA1"/>
    <w:rsid w:val="006D7352"/>
    <w:rsid w:val="006F25B3"/>
    <w:rsid w:val="006F32CE"/>
    <w:rsid w:val="00717B64"/>
    <w:rsid w:val="00723625"/>
    <w:rsid w:val="0072480A"/>
    <w:rsid w:val="00725E4F"/>
    <w:rsid w:val="00747481"/>
    <w:rsid w:val="0075010E"/>
    <w:rsid w:val="007722BF"/>
    <w:rsid w:val="007772DF"/>
    <w:rsid w:val="00782EF4"/>
    <w:rsid w:val="00783863"/>
    <w:rsid w:val="007A2E90"/>
    <w:rsid w:val="007B1761"/>
    <w:rsid w:val="007B7669"/>
    <w:rsid w:val="007C0078"/>
    <w:rsid w:val="007C3310"/>
    <w:rsid w:val="007C7A4B"/>
    <w:rsid w:val="007D0D2C"/>
    <w:rsid w:val="007D6209"/>
    <w:rsid w:val="007E0D8E"/>
    <w:rsid w:val="007E113F"/>
    <w:rsid w:val="007E4845"/>
    <w:rsid w:val="007E727B"/>
    <w:rsid w:val="007F1793"/>
    <w:rsid w:val="007F6A2B"/>
    <w:rsid w:val="0080099F"/>
    <w:rsid w:val="00811936"/>
    <w:rsid w:val="00814377"/>
    <w:rsid w:val="00820DF8"/>
    <w:rsid w:val="008238F9"/>
    <w:rsid w:val="00827303"/>
    <w:rsid w:val="00827588"/>
    <w:rsid w:val="00833212"/>
    <w:rsid w:val="00834201"/>
    <w:rsid w:val="00842B62"/>
    <w:rsid w:val="00844860"/>
    <w:rsid w:val="00853471"/>
    <w:rsid w:val="00853C37"/>
    <w:rsid w:val="00856E59"/>
    <w:rsid w:val="00863427"/>
    <w:rsid w:val="0086400D"/>
    <w:rsid w:val="00864EFD"/>
    <w:rsid w:val="0089250C"/>
    <w:rsid w:val="008B2FE5"/>
    <w:rsid w:val="008B6985"/>
    <w:rsid w:val="008C125C"/>
    <w:rsid w:val="008D0B01"/>
    <w:rsid w:val="008D27F0"/>
    <w:rsid w:val="008E300D"/>
    <w:rsid w:val="008F1808"/>
    <w:rsid w:val="008F5DFA"/>
    <w:rsid w:val="00911152"/>
    <w:rsid w:val="00922B9C"/>
    <w:rsid w:val="009359D1"/>
    <w:rsid w:val="00945593"/>
    <w:rsid w:val="00952FD4"/>
    <w:rsid w:val="00956709"/>
    <w:rsid w:val="009574BE"/>
    <w:rsid w:val="009610B2"/>
    <w:rsid w:val="009624D3"/>
    <w:rsid w:val="00972191"/>
    <w:rsid w:val="00981D53"/>
    <w:rsid w:val="009A0E60"/>
    <w:rsid w:val="009A498B"/>
    <w:rsid w:val="009A6FE6"/>
    <w:rsid w:val="009B1F44"/>
    <w:rsid w:val="009B361A"/>
    <w:rsid w:val="009B4C51"/>
    <w:rsid w:val="009B5062"/>
    <w:rsid w:val="009C5781"/>
    <w:rsid w:val="009C6DAE"/>
    <w:rsid w:val="009D3EBC"/>
    <w:rsid w:val="009E4F95"/>
    <w:rsid w:val="009E68BC"/>
    <w:rsid w:val="009F2E11"/>
    <w:rsid w:val="009F7A8A"/>
    <w:rsid w:val="00A06356"/>
    <w:rsid w:val="00A216FB"/>
    <w:rsid w:val="00A2556E"/>
    <w:rsid w:val="00A314E0"/>
    <w:rsid w:val="00A34721"/>
    <w:rsid w:val="00A36CF1"/>
    <w:rsid w:val="00A42BFF"/>
    <w:rsid w:val="00A445E7"/>
    <w:rsid w:val="00A44AEC"/>
    <w:rsid w:val="00A52F25"/>
    <w:rsid w:val="00A6249A"/>
    <w:rsid w:val="00A71F0C"/>
    <w:rsid w:val="00A75BC8"/>
    <w:rsid w:val="00A83168"/>
    <w:rsid w:val="00A85C84"/>
    <w:rsid w:val="00AA1859"/>
    <w:rsid w:val="00AA3410"/>
    <w:rsid w:val="00AB0073"/>
    <w:rsid w:val="00AB148C"/>
    <w:rsid w:val="00AD0626"/>
    <w:rsid w:val="00AE1936"/>
    <w:rsid w:val="00AE6DF9"/>
    <w:rsid w:val="00AF0707"/>
    <w:rsid w:val="00B016AD"/>
    <w:rsid w:val="00B148B4"/>
    <w:rsid w:val="00B17599"/>
    <w:rsid w:val="00B21674"/>
    <w:rsid w:val="00B53A5D"/>
    <w:rsid w:val="00B73071"/>
    <w:rsid w:val="00B74FE8"/>
    <w:rsid w:val="00B75EDD"/>
    <w:rsid w:val="00B80288"/>
    <w:rsid w:val="00B853B6"/>
    <w:rsid w:val="00BB32D2"/>
    <w:rsid w:val="00BB37DA"/>
    <w:rsid w:val="00BB6C31"/>
    <w:rsid w:val="00BC0800"/>
    <w:rsid w:val="00BD6CB3"/>
    <w:rsid w:val="00BE0582"/>
    <w:rsid w:val="00BF6A65"/>
    <w:rsid w:val="00C23956"/>
    <w:rsid w:val="00C36E1E"/>
    <w:rsid w:val="00C37163"/>
    <w:rsid w:val="00C43560"/>
    <w:rsid w:val="00C50FD7"/>
    <w:rsid w:val="00C54847"/>
    <w:rsid w:val="00C55FF6"/>
    <w:rsid w:val="00C5716C"/>
    <w:rsid w:val="00C600DC"/>
    <w:rsid w:val="00C6586A"/>
    <w:rsid w:val="00C70AFD"/>
    <w:rsid w:val="00C96020"/>
    <w:rsid w:val="00CB382B"/>
    <w:rsid w:val="00CB7B4F"/>
    <w:rsid w:val="00CC2A09"/>
    <w:rsid w:val="00CC68F4"/>
    <w:rsid w:val="00CD3D2F"/>
    <w:rsid w:val="00CD7FA6"/>
    <w:rsid w:val="00CE6740"/>
    <w:rsid w:val="00CF3CDC"/>
    <w:rsid w:val="00CF5F5D"/>
    <w:rsid w:val="00CF7CCE"/>
    <w:rsid w:val="00D14441"/>
    <w:rsid w:val="00D15D1F"/>
    <w:rsid w:val="00D171F9"/>
    <w:rsid w:val="00D2240A"/>
    <w:rsid w:val="00D227CE"/>
    <w:rsid w:val="00D2411F"/>
    <w:rsid w:val="00D248E6"/>
    <w:rsid w:val="00D30CFC"/>
    <w:rsid w:val="00D33B4C"/>
    <w:rsid w:val="00D36F34"/>
    <w:rsid w:val="00D37141"/>
    <w:rsid w:val="00D37B12"/>
    <w:rsid w:val="00D41A00"/>
    <w:rsid w:val="00D44F1F"/>
    <w:rsid w:val="00D807CB"/>
    <w:rsid w:val="00D8674B"/>
    <w:rsid w:val="00D925EA"/>
    <w:rsid w:val="00D97768"/>
    <w:rsid w:val="00DA3685"/>
    <w:rsid w:val="00DA3A23"/>
    <w:rsid w:val="00DA756F"/>
    <w:rsid w:val="00DB260A"/>
    <w:rsid w:val="00DB2865"/>
    <w:rsid w:val="00DC1F72"/>
    <w:rsid w:val="00DC2E6F"/>
    <w:rsid w:val="00DD2D5C"/>
    <w:rsid w:val="00DD60EB"/>
    <w:rsid w:val="00DE0AC1"/>
    <w:rsid w:val="00E03967"/>
    <w:rsid w:val="00E14840"/>
    <w:rsid w:val="00E17EA3"/>
    <w:rsid w:val="00E35550"/>
    <w:rsid w:val="00E55BDC"/>
    <w:rsid w:val="00E607A8"/>
    <w:rsid w:val="00E67D8E"/>
    <w:rsid w:val="00E70D3E"/>
    <w:rsid w:val="00E73A37"/>
    <w:rsid w:val="00E76747"/>
    <w:rsid w:val="00E81411"/>
    <w:rsid w:val="00E84E5F"/>
    <w:rsid w:val="00E93B59"/>
    <w:rsid w:val="00EA07B8"/>
    <w:rsid w:val="00EA414A"/>
    <w:rsid w:val="00EB6D76"/>
    <w:rsid w:val="00ED3973"/>
    <w:rsid w:val="00ED4A99"/>
    <w:rsid w:val="00ED6F94"/>
    <w:rsid w:val="00ED7BE5"/>
    <w:rsid w:val="00EE0286"/>
    <w:rsid w:val="00F05561"/>
    <w:rsid w:val="00F3420F"/>
    <w:rsid w:val="00F44341"/>
    <w:rsid w:val="00F454C9"/>
    <w:rsid w:val="00F460F5"/>
    <w:rsid w:val="00F47C54"/>
    <w:rsid w:val="00F9483A"/>
    <w:rsid w:val="00FA25FB"/>
    <w:rsid w:val="00FA3679"/>
    <w:rsid w:val="00FA5148"/>
    <w:rsid w:val="00FB27E5"/>
    <w:rsid w:val="00FB5F7E"/>
    <w:rsid w:val="00FC5A18"/>
    <w:rsid w:val="00FD35F2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B16ED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56F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DA756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A756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DA756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DA75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756F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56F"/>
    <w:pPr>
      <w:ind w:left="720"/>
    </w:pPr>
  </w:style>
  <w:style w:type="character" w:styleId="FollowedHyperlink">
    <w:name w:val="FollowedHyperlink"/>
    <w:rsid w:val="00DA756F"/>
    <w:rPr>
      <w:color w:val="800080"/>
      <w:u w:val="single"/>
    </w:rPr>
  </w:style>
  <w:style w:type="paragraph" w:styleId="Footer">
    <w:name w:val="footer"/>
    <w:basedOn w:val="Normal"/>
    <w:link w:val="FooterChar"/>
    <w:rsid w:val="00DA756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DA756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DA756F"/>
    <w:rPr>
      <w:color w:val="0000FF"/>
      <w:u w:val="single"/>
    </w:rPr>
  </w:style>
  <w:style w:type="paragraph" w:customStyle="1" w:styleId="NumberedHeading2">
    <w:name w:val="Numbered Heading 2"/>
    <w:basedOn w:val="Normal"/>
    <w:rsid w:val="00DA756F"/>
    <w:pPr>
      <w:numPr>
        <w:numId w:val="1"/>
      </w:numPr>
    </w:pPr>
  </w:style>
  <w:style w:type="paragraph" w:customStyle="1" w:styleId="Outlinenumbering">
    <w:name w:val="Outline numbering"/>
    <w:basedOn w:val="Normal"/>
    <w:rsid w:val="00DA756F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DA756F"/>
  </w:style>
  <w:style w:type="character" w:styleId="UnresolvedMention">
    <w:name w:val="Unresolved Mention"/>
    <w:basedOn w:val="DefaultParagraphFont"/>
    <w:uiPriority w:val="99"/>
    <w:semiHidden/>
    <w:unhideWhenUsed/>
    <w:rsid w:val="00B853B6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E4AD0"/>
    <w:rPr>
      <w:color w:val="808080"/>
    </w:rPr>
  </w:style>
  <w:style w:type="character" w:customStyle="1" w:styleId="Red">
    <w:name w:val="Red"/>
    <w:basedOn w:val="DefaultParagraphFont"/>
    <w:uiPriority w:val="1"/>
    <w:rsid w:val="004E4AD0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DA756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DA756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DA756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A756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DA756F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344">
          <w:marLeft w:val="0"/>
          <w:marRight w:val="0"/>
          <w:marTop w:val="150"/>
          <w:marBottom w:val="150"/>
          <w:divBdr>
            <w:top w:val="single" w:sz="6" w:space="0" w:color="222222"/>
            <w:left w:val="single" w:sz="6" w:space="0" w:color="222222"/>
            <w:bottom w:val="single" w:sz="6" w:space="0" w:color="222222"/>
            <w:right w:val="single" w:sz="6" w:space="0" w:color="222222"/>
          </w:divBdr>
          <w:divsChild>
            <w:div w:id="885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044">
          <w:marLeft w:val="0"/>
          <w:marRight w:val="0"/>
          <w:marTop w:val="150"/>
          <w:marBottom w:val="150"/>
          <w:divBdr>
            <w:top w:val="single" w:sz="6" w:space="0" w:color="222222"/>
            <w:left w:val="single" w:sz="6" w:space="0" w:color="222222"/>
            <w:bottom w:val="single" w:sz="6" w:space="0" w:color="222222"/>
            <w:right w:val="single" w:sz="6" w:space="0" w:color="222222"/>
          </w:divBdr>
          <w:divsChild>
            <w:div w:id="2082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hackingtutorials.org/wp-content/uploads/2015/06/MAC-Address-spoofing-with-macchanger.jpg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151923A58744DB96F6B198DDAA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C5F27-9CCF-4FA7-9022-E3B33036EF79}"/>
      </w:docPartPr>
      <w:docPartBody>
        <w:p w:rsidR="001762FF" w:rsidRDefault="00E95824" w:rsidP="00E95824">
          <w:pPr>
            <w:pStyle w:val="D2151923A58744DB96F6B198DDAAD3E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8D1D277559A45FA9BB6CCB42C6BE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EA6E-0116-490F-8B37-81ECAC555E0E}"/>
      </w:docPartPr>
      <w:docPartBody>
        <w:p w:rsidR="001762FF" w:rsidRDefault="00E95824" w:rsidP="00E95824">
          <w:pPr>
            <w:pStyle w:val="A8D1D277559A45FA9BB6CCB42C6BE4D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24"/>
    <w:rsid w:val="001762FF"/>
    <w:rsid w:val="004062CA"/>
    <w:rsid w:val="005F0F2B"/>
    <w:rsid w:val="00864EFD"/>
    <w:rsid w:val="00E856FA"/>
    <w:rsid w:val="00E9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6FA"/>
    <w:rPr>
      <w:color w:val="808080"/>
    </w:rPr>
  </w:style>
  <w:style w:type="paragraph" w:customStyle="1" w:styleId="D2151923A58744DB96F6B198DDAAD3E0">
    <w:name w:val="D2151923A58744DB96F6B198DDAAD3E0"/>
    <w:rsid w:val="00E95824"/>
  </w:style>
  <w:style w:type="paragraph" w:customStyle="1" w:styleId="A8D1D277559A45FA9BB6CCB42C6BE4D7">
    <w:name w:val="A8D1D277559A45FA9BB6CCB42C6BE4D7"/>
    <w:rsid w:val="00E95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52</TotalTime>
  <Pages>2</Pages>
  <Words>298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83</cp:revision>
  <dcterms:created xsi:type="dcterms:W3CDTF">2017-09-10T20:48:00Z</dcterms:created>
  <dcterms:modified xsi:type="dcterms:W3CDTF">2025-06-09T21:55:00Z</dcterms:modified>
</cp:coreProperties>
</file>