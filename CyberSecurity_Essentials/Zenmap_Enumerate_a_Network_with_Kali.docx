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27D8" w14:textId="38E96669" w:rsidR="00DE725D" w:rsidRDefault="00591187" w:rsidP="00DE725D">
      <w:pPr>
        <w:pStyle w:val="Heading1"/>
      </w:pPr>
      <w:bookmarkStart w:id="0" w:name="_Toc200371304"/>
      <w:r>
        <w:t>Enumerate a Network</w:t>
      </w:r>
      <w:r w:rsidR="00C24A0D">
        <w:t xml:space="preserve"> with Kali</w:t>
      </w:r>
      <w:r w:rsidR="002C2363">
        <w:t xml:space="preserve"> and Zenmap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3482288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882BA3" w14:textId="3471BCB3" w:rsidR="008B26DB" w:rsidRDefault="008B26DB">
          <w:pPr>
            <w:pStyle w:val="TOCHeading"/>
          </w:pPr>
          <w:r>
            <w:t>Contents</w:t>
          </w:r>
        </w:p>
        <w:p w14:paraId="6524567D" w14:textId="5128B992" w:rsidR="00AA3268" w:rsidRDefault="008B26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71304" w:history="1">
            <w:r w:rsidR="00AA3268" w:rsidRPr="00C80760">
              <w:rPr>
                <w:rStyle w:val="Hyperlink"/>
                <w:noProof/>
              </w:rPr>
              <w:t>Enumerate a Network with Kali and Zenmap</w:t>
            </w:r>
            <w:r w:rsidR="00AA3268">
              <w:rPr>
                <w:noProof/>
                <w:webHidden/>
              </w:rPr>
              <w:tab/>
            </w:r>
            <w:r w:rsidR="00AA3268">
              <w:rPr>
                <w:noProof/>
                <w:webHidden/>
              </w:rPr>
              <w:fldChar w:fldCharType="begin"/>
            </w:r>
            <w:r w:rsidR="00AA3268">
              <w:rPr>
                <w:noProof/>
                <w:webHidden/>
              </w:rPr>
              <w:instrText xml:space="preserve"> PAGEREF _Toc200371304 \h </w:instrText>
            </w:r>
            <w:r w:rsidR="00AA3268">
              <w:rPr>
                <w:noProof/>
                <w:webHidden/>
              </w:rPr>
            </w:r>
            <w:r w:rsidR="00AA3268">
              <w:rPr>
                <w:noProof/>
                <w:webHidden/>
              </w:rPr>
              <w:fldChar w:fldCharType="separate"/>
            </w:r>
            <w:r w:rsidR="00AA3268">
              <w:rPr>
                <w:noProof/>
                <w:webHidden/>
              </w:rPr>
              <w:t>1</w:t>
            </w:r>
            <w:r w:rsidR="00AA3268">
              <w:rPr>
                <w:noProof/>
                <w:webHidden/>
              </w:rPr>
              <w:fldChar w:fldCharType="end"/>
            </w:r>
          </w:hyperlink>
        </w:p>
        <w:p w14:paraId="3E16D8CB" w14:textId="6FAE5421" w:rsidR="00AA3268" w:rsidRDefault="00AA32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05" w:history="1">
            <w:r w:rsidRPr="00C80760">
              <w:rPr>
                <w:rStyle w:val="Hyperlink"/>
                <w:noProof/>
              </w:rPr>
              <w:t>Lab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C65B" w14:textId="2B0FC00C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06" w:history="1">
            <w:r w:rsidRPr="00C80760">
              <w:rPr>
                <w:rStyle w:val="Hyperlink"/>
                <w:noProof/>
              </w:rPr>
              <w:t>Installing Zenmap in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4609" w14:textId="4BCF6835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07" w:history="1">
            <w:r w:rsidRPr="00C80760">
              <w:rPr>
                <w:rStyle w:val="Hyperlink"/>
                <w:noProof/>
              </w:rPr>
              <w:t>Zenmap In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8ADA" w14:textId="47355C4F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08" w:history="1">
            <w:r w:rsidRPr="00C80760">
              <w:rPr>
                <w:rStyle w:val="Hyperlink"/>
                <w:noProof/>
              </w:rPr>
              <w:t>Windows Zenmap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C740" w14:textId="11CDCBFE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09" w:history="1">
            <w:r w:rsidRPr="00C80760">
              <w:rPr>
                <w:rStyle w:val="Hyperlink"/>
                <w:noProof/>
              </w:rPr>
              <w:t>Scan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DE68" w14:textId="673BAC2D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10" w:history="1">
            <w:r w:rsidRPr="00C80760">
              <w:rPr>
                <w:rStyle w:val="Hyperlink"/>
                <w:noProof/>
              </w:rPr>
              <w:t>Scan Local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14E0" w14:textId="49E303BF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11" w:history="1">
            <w:r w:rsidRPr="00C80760">
              <w:rPr>
                <w:rStyle w:val="Hyperlink"/>
                <w:noProof/>
              </w:rPr>
              <w:t>scanme.nmap.org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87B9" w14:textId="7BB045CE" w:rsidR="00AA3268" w:rsidRDefault="00AA32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0371312" w:history="1">
            <w:r w:rsidRPr="00C80760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1B68" w14:textId="6A50C6CE" w:rsidR="008B26DB" w:rsidRDefault="008B26DB">
          <w:r>
            <w:rPr>
              <w:b/>
              <w:bCs/>
              <w:noProof/>
            </w:rPr>
            <w:fldChar w:fldCharType="end"/>
          </w:r>
        </w:p>
      </w:sdtContent>
    </w:sdt>
    <w:p w14:paraId="3FFA4C74" w14:textId="1B6A8430" w:rsidR="00FD523A" w:rsidRPr="00FD523A" w:rsidRDefault="00FD523A" w:rsidP="00451382">
      <w:r w:rsidRPr="00FD523A">
        <w:t xml:space="preserve">Time required: </w:t>
      </w:r>
      <w:r w:rsidR="00A74A55">
        <w:t>6</w:t>
      </w:r>
      <w:r w:rsidR="0051450B">
        <w:t>0</w:t>
      </w:r>
      <w:r w:rsidRPr="00FD523A">
        <w:t xml:space="preserve"> minutes</w:t>
      </w:r>
    </w:p>
    <w:p w14:paraId="791866DB" w14:textId="77777777" w:rsidR="001155CC" w:rsidRDefault="001155CC" w:rsidP="00F35A52">
      <w:pPr>
        <w:pStyle w:val="Heading2"/>
      </w:pPr>
      <w:bookmarkStart w:id="1" w:name="_Toc200371305"/>
      <w:r>
        <w:t>Lab Description</w:t>
      </w:r>
      <w:bookmarkEnd w:id="1"/>
    </w:p>
    <w:p w14:paraId="382ED546" w14:textId="2863950B" w:rsidR="007E4775" w:rsidRDefault="00F9000D" w:rsidP="007E4775">
      <w:r>
        <w:t xml:space="preserve">One of the first steps of </w:t>
      </w:r>
      <w:r w:rsidR="007E4775">
        <w:t xml:space="preserve">penetration testing </w:t>
      </w:r>
      <w:r w:rsidR="007D67E2">
        <w:t xml:space="preserve">or doing a security audit </w:t>
      </w:r>
      <w:r w:rsidR="007E4775">
        <w:t>is to find out what</w:t>
      </w:r>
      <w:r w:rsidR="0076429E">
        <w:t xml:space="preserve"> devices are</w:t>
      </w:r>
      <w:r w:rsidR="007E4775">
        <w:t xml:space="preserve"> on the network.</w:t>
      </w:r>
    </w:p>
    <w:p w14:paraId="0F5995C0" w14:textId="0BD50CFE" w:rsidR="00A32CEC" w:rsidRDefault="00A32CEC" w:rsidP="007E4775">
      <w:r w:rsidRPr="00A32CEC">
        <w:rPr>
          <w:b/>
          <w:bCs/>
        </w:rPr>
        <w:t>DANGER ZONE:</w:t>
      </w:r>
      <w:r>
        <w:t xml:space="preserve"> M</w:t>
      </w:r>
      <w:r w:rsidRPr="00A32CEC">
        <w:t xml:space="preserve">ake sure that you own the devices you perform </w:t>
      </w:r>
      <w:r w:rsidR="006679F3">
        <w:t xml:space="preserve">a </w:t>
      </w:r>
      <w:r w:rsidRPr="00A32CEC">
        <w:t xml:space="preserve">scan on. If you are performing this scan on a device </w:t>
      </w:r>
      <w:r w:rsidR="00A972E3">
        <w:t xml:space="preserve">or network </w:t>
      </w:r>
      <w:r w:rsidRPr="00A32CEC">
        <w:t>you do not own, make sure to get a written consent from the owner of the device to avoid legal issues.</w:t>
      </w:r>
    </w:p>
    <w:p w14:paraId="07602C91" w14:textId="080103FD" w:rsidR="00E40006" w:rsidRDefault="00E40006" w:rsidP="007E4775">
      <w:r>
        <w:t>You have permission to scan the network in D1.</w:t>
      </w:r>
    </w:p>
    <w:p w14:paraId="3EB2B697" w14:textId="0795778D" w:rsidR="00A02A3E" w:rsidRDefault="00A02A3E" w:rsidP="001638D0">
      <w:pPr>
        <w:pStyle w:val="Heading1"/>
        <w:rPr>
          <w:rStyle w:val="Strong"/>
          <w:b/>
          <w:bCs w:val="0"/>
        </w:rPr>
      </w:pPr>
      <w:bookmarkStart w:id="2" w:name="_Toc200371306"/>
      <w:r w:rsidRPr="001638D0">
        <w:rPr>
          <w:rStyle w:val="Strong"/>
          <w:b/>
          <w:bCs w:val="0"/>
        </w:rPr>
        <w:t>Installing Zenmap</w:t>
      </w:r>
      <w:r w:rsidR="00B33204">
        <w:rPr>
          <w:rStyle w:val="Strong"/>
          <w:b/>
          <w:bCs w:val="0"/>
        </w:rPr>
        <w:t xml:space="preserve"> in Kali Linux</w:t>
      </w:r>
      <w:bookmarkEnd w:id="2"/>
    </w:p>
    <w:p w14:paraId="0C181EB0" w14:textId="64F75CBD" w:rsidR="009F0B98" w:rsidRPr="009F0B98" w:rsidRDefault="009F0B98" w:rsidP="009F0B98">
      <w:r>
        <w:t>Zenmap is a graphical user interface for the command line tool nmap.</w:t>
      </w:r>
    </w:p>
    <w:p w14:paraId="2E398364" w14:textId="46511FC0" w:rsidR="001B761A" w:rsidRDefault="001B761A" w:rsidP="00D46871">
      <w:pPr>
        <w:pStyle w:val="ListParagraph"/>
        <w:numPr>
          <w:ilvl w:val="0"/>
          <w:numId w:val="5"/>
        </w:numPr>
      </w:pPr>
      <w:r>
        <w:t>In a Kali Linux terminal session, update Kali.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011" w14:paraId="2B92591F" w14:textId="77777777" w:rsidTr="00244081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57990C27" w14:textId="2E02D7CB" w:rsidR="00B43323" w:rsidRDefault="00B43323" w:rsidP="00F16011">
            <w:pPr>
              <w:pStyle w:val="Code"/>
            </w:pPr>
            <w:r>
              <w:t># Update the packages list</w:t>
            </w:r>
          </w:p>
          <w:p w14:paraId="7F70DF60" w14:textId="11A6709C" w:rsidR="00F16011" w:rsidRDefault="00F16011" w:rsidP="00F16011">
            <w:pPr>
              <w:pStyle w:val="Code"/>
            </w:pPr>
            <w:r>
              <w:t>sudo apt update</w:t>
            </w:r>
          </w:p>
          <w:p w14:paraId="4C4E6041" w14:textId="77777777" w:rsidR="00032B7B" w:rsidRDefault="00032B7B" w:rsidP="00F16011">
            <w:pPr>
              <w:pStyle w:val="Code"/>
            </w:pPr>
          </w:p>
          <w:p w14:paraId="04BC5273" w14:textId="06A3FE5A" w:rsidR="00B43323" w:rsidRDefault="00B43323" w:rsidP="00F16011">
            <w:pPr>
              <w:pStyle w:val="Code"/>
            </w:pPr>
            <w:r>
              <w:t># Perform the update</w:t>
            </w:r>
          </w:p>
          <w:p w14:paraId="355F7EDB" w14:textId="750BF9BD" w:rsidR="00F16011" w:rsidRDefault="00F16011" w:rsidP="00F16011">
            <w:pPr>
              <w:pStyle w:val="Code"/>
            </w:pPr>
            <w:r>
              <w:t>sudo apt dist-upgrade -y</w:t>
            </w:r>
          </w:p>
        </w:tc>
      </w:tr>
    </w:tbl>
    <w:p w14:paraId="482CBE24" w14:textId="2481555A" w:rsidR="0010001D" w:rsidRDefault="008A7423" w:rsidP="00D46871">
      <w:pPr>
        <w:pStyle w:val="ListParagraph"/>
        <w:numPr>
          <w:ilvl w:val="0"/>
          <w:numId w:val="5"/>
        </w:numPr>
      </w:pPr>
      <w:r>
        <w:lastRenderedPageBreak/>
        <w:t>Do an apt-search for ZenMap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D52" w14:paraId="5338171A" w14:textId="77777777" w:rsidTr="00AD6EA1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B6595FF" w14:textId="0826FDA1" w:rsidR="00E81D52" w:rsidRDefault="00E81D52" w:rsidP="00013196">
            <w:pPr>
              <w:pStyle w:val="Code"/>
            </w:pPr>
            <w:r w:rsidRPr="00E81D52">
              <w:t xml:space="preserve">apt search zenmap </w:t>
            </w:r>
          </w:p>
        </w:tc>
      </w:tr>
    </w:tbl>
    <w:p w14:paraId="10B41EE3" w14:textId="41A72A60" w:rsidR="008A7423" w:rsidRDefault="0050477B" w:rsidP="008A7423">
      <w:r>
        <w:rPr>
          <w:noProof/>
        </w:rPr>
        <w:drawing>
          <wp:inline distT="0" distB="0" distL="0" distR="0" wp14:anchorId="24FFE160" wp14:editId="1B40C806">
            <wp:extent cx="3152381" cy="895238"/>
            <wp:effectExtent l="38100" t="38100" r="8636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9523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18BE7" w14:textId="1DF63AA3" w:rsidR="0076024F" w:rsidRDefault="0076024F" w:rsidP="00D46871">
      <w:pPr>
        <w:pStyle w:val="ListParagraph"/>
        <w:numPr>
          <w:ilvl w:val="0"/>
          <w:numId w:val="5"/>
        </w:numPr>
      </w:pPr>
      <w:r>
        <w:t xml:space="preserve">Install </w:t>
      </w:r>
      <w:r w:rsidRPr="00B070D5">
        <w:rPr>
          <w:b/>
          <w:bCs/>
        </w:rPr>
        <w:t>zenmap-kbx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024F" w14:paraId="46B69933" w14:textId="77777777" w:rsidTr="00AD6EA1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6C63AB7C" w14:textId="01F2C0B0" w:rsidR="0076024F" w:rsidRDefault="002E0264" w:rsidP="00AD6EA1">
            <w:pPr>
              <w:pStyle w:val="Code"/>
            </w:pPr>
            <w:r>
              <w:t>s</w:t>
            </w:r>
            <w:r w:rsidR="000917B4">
              <w:t>udo apt install zenmap-kbx -y</w:t>
            </w:r>
          </w:p>
        </w:tc>
      </w:tr>
    </w:tbl>
    <w:p w14:paraId="527EC826" w14:textId="30A6DD2A" w:rsidR="00CF46A6" w:rsidRDefault="00CF46A6" w:rsidP="00CF46A6">
      <w:pPr>
        <w:pStyle w:val="Heading1"/>
      </w:pPr>
      <w:bookmarkStart w:id="3" w:name="_Toc200371307"/>
      <w:r>
        <w:t xml:space="preserve">Zenmap </w:t>
      </w:r>
      <w:r w:rsidR="00B00A8B">
        <w:t>i</w:t>
      </w:r>
      <w:r>
        <w:t>n Kali Linux</w:t>
      </w:r>
      <w:bookmarkEnd w:id="3"/>
    </w:p>
    <w:p w14:paraId="23430790" w14:textId="58538B9B" w:rsidR="00E57595" w:rsidRDefault="00E57595" w:rsidP="009B5AF7">
      <w:pPr>
        <w:pStyle w:val="ListParagraph"/>
        <w:numPr>
          <w:ilvl w:val="0"/>
          <w:numId w:val="3"/>
        </w:numPr>
      </w:pPr>
      <w:r>
        <w:t xml:space="preserve">In the Kali Linux VM </w:t>
      </w:r>
      <w:r>
        <w:sym w:font="Wingdings" w:char="F0E0"/>
      </w:r>
      <w:r>
        <w:t xml:space="preserve"> Go to </w:t>
      </w:r>
      <w:r w:rsidRPr="00E57595">
        <w:rPr>
          <w:b/>
          <w:bCs/>
        </w:rPr>
        <w:t>Machine</w:t>
      </w:r>
      <w:r>
        <w:t xml:space="preserve"> menu </w:t>
      </w:r>
      <w:r>
        <w:sym w:font="Wingdings" w:char="F0E0"/>
      </w:r>
      <w:r>
        <w:t xml:space="preserve"> </w:t>
      </w:r>
      <w:r w:rsidRPr="005F348C">
        <w:rPr>
          <w:b/>
          <w:bCs/>
        </w:rPr>
        <w:t>Settings</w:t>
      </w:r>
      <w:r>
        <w:t xml:space="preserve"> </w:t>
      </w:r>
      <w:r>
        <w:sym w:font="Wingdings" w:char="F0E0"/>
      </w:r>
      <w:r>
        <w:t xml:space="preserve"> </w:t>
      </w:r>
      <w:r w:rsidRPr="005F348C">
        <w:rPr>
          <w:b/>
          <w:bCs/>
        </w:rPr>
        <w:t>Network</w:t>
      </w:r>
      <w:r>
        <w:t>. Make sure you are attached to the Bridged Adapter.</w:t>
      </w:r>
    </w:p>
    <w:p w14:paraId="25E1A182" w14:textId="446EB7B7" w:rsidR="009B5AF7" w:rsidRDefault="005F348C" w:rsidP="009B5AF7">
      <w:pPr>
        <w:pStyle w:val="ListParagraph"/>
        <w:numPr>
          <w:ilvl w:val="0"/>
          <w:numId w:val="3"/>
        </w:numPr>
      </w:pPr>
      <w:r>
        <w:t xml:space="preserve">In </w:t>
      </w:r>
      <w:r w:rsidR="00A45F74">
        <w:t xml:space="preserve">a </w:t>
      </w:r>
      <w:r>
        <w:t>Kali Linux terminal session</w:t>
      </w:r>
      <w:r w:rsidR="00433F8C">
        <w:t xml:space="preserve"> type</w:t>
      </w:r>
      <w:r>
        <w:t xml:space="preserve"> </w:t>
      </w:r>
      <w:r w:rsidRPr="005F348C">
        <w:rPr>
          <w:b/>
          <w:bCs/>
        </w:rPr>
        <w:t>ip a</w:t>
      </w:r>
      <w:r>
        <w:br/>
      </w:r>
      <w:r w:rsidR="009B5AF7">
        <w:t>Use this information to figure out your network Target. For example: If your IP address was 192.168.1.106, and your subnet mask is 255.255.255.0, then your network Target is 192.168.1.1-</w:t>
      </w:r>
      <w:r w:rsidR="005676D0">
        <w:t>254</w:t>
      </w:r>
      <w:r w:rsidR="00087381">
        <w:t xml:space="preserve"> or 192.168.1.0/24</w:t>
      </w:r>
    </w:p>
    <w:p w14:paraId="7371FF92" w14:textId="3C5D03EF" w:rsidR="001F32BB" w:rsidRPr="00A9759C" w:rsidRDefault="001F32BB" w:rsidP="009B5AF7">
      <w:pPr>
        <w:pStyle w:val="ListParagraph"/>
        <w:numPr>
          <w:ilvl w:val="0"/>
          <w:numId w:val="3"/>
        </w:numPr>
        <w:rPr>
          <w:b/>
          <w:bCs/>
        </w:rPr>
      </w:pPr>
      <w:r w:rsidRPr="00A9759C">
        <w:rPr>
          <w:b/>
          <w:bCs/>
        </w:rPr>
        <w:t>Insert a s</w:t>
      </w:r>
      <w:r w:rsidR="00E77A10" w:rsidRPr="00A9759C">
        <w:rPr>
          <w:b/>
          <w:bCs/>
        </w:rPr>
        <w:t>c</w:t>
      </w:r>
      <w:r w:rsidRPr="00A9759C">
        <w:rPr>
          <w:b/>
          <w:bCs/>
        </w:rPr>
        <w:t>reenshot</w:t>
      </w:r>
      <w:r w:rsidR="00A9759C">
        <w:rPr>
          <w:b/>
          <w:bCs/>
        </w:rPr>
        <w:t xml:space="preserve"> showing your IP address</w:t>
      </w:r>
      <w:r w:rsidR="00E77A10" w:rsidRPr="00A9759C">
        <w:rPr>
          <w:b/>
          <w:bCs/>
        </w:rPr>
        <w:t>.</w:t>
      </w:r>
    </w:p>
    <w:sdt>
      <w:sdtPr>
        <w:rPr>
          <w:rStyle w:val="Red"/>
        </w:rPr>
        <w:id w:val="1180635028"/>
        <w:placeholder>
          <w:docPart w:val="EB87466A9A4F4913B5B55CBFA9E962D3"/>
        </w:placeholder>
        <w:showingPlcHdr/>
      </w:sdtPr>
      <w:sdtEndPr>
        <w:rPr>
          <w:rStyle w:val="DefaultParagraphFont"/>
          <w:color w:val="auto"/>
        </w:rPr>
      </w:sdtEndPr>
      <w:sdtContent>
        <w:p w14:paraId="7B62B309" w14:textId="77777777" w:rsidR="00111C00" w:rsidRDefault="00111C00" w:rsidP="00111C00">
          <w:pPr>
            <w:spacing w:line="264" w:lineRule="auto"/>
            <w:ind w:left="360"/>
            <w:rPr>
              <w:rStyle w:val="Red"/>
            </w:rPr>
          </w:pPr>
          <w:r w:rsidRPr="00111C00">
            <w:rPr>
              <w:rStyle w:val="PlaceholderText"/>
              <w:color w:val="FF0000"/>
            </w:rPr>
            <w:t>Click or tap here to enter text.</w:t>
          </w:r>
        </w:p>
      </w:sdtContent>
    </w:sdt>
    <w:p w14:paraId="55BB1F5D" w14:textId="77BE557D" w:rsidR="00990A3B" w:rsidRDefault="00990A3B" w:rsidP="00990A3B">
      <w:pPr>
        <w:pStyle w:val="ListParagraph"/>
        <w:numPr>
          <w:ilvl w:val="0"/>
          <w:numId w:val="3"/>
        </w:numPr>
      </w:pPr>
      <w:r>
        <w:t>Go to the</w:t>
      </w:r>
      <w:r w:rsidR="00182764">
        <w:t xml:space="preserve"> Kali </w:t>
      </w:r>
      <w:r>
        <w:t xml:space="preserve">start menu </w:t>
      </w:r>
      <w:r>
        <w:sym w:font="Wingdings" w:char="F0E0"/>
      </w:r>
      <w:r>
        <w:t xml:space="preserve"> type </w:t>
      </w:r>
      <w:r w:rsidRPr="00990A3B">
        <w:rPr>
          <w:b/>
          <w:bCs/>
        </w:rPr>
        <w:t>zenmap</w:t>
      </w:r>
    </w:p>
    <w:p w14:paraId="06AF07AF" w14:textId="77777777" w:rsidR="00990A3B" w:rsidRDefault="00990A3B" w:rsidP="00990A3B">
      <w:pPr>
        <w:pStyle w:val="NormalWeb"/>
      </w:pPr>
      <w:r>
        <w:t> </w:t>
      </w:r>
      <w:r>
        <w:rPr>
          <w:noProof/>
        </w:rPr>
        <w:drawing>
          <wp:inline distT="0" distB="0" distL="0" distR="0" wp14:anchorId="2518A50C" wp14:editId="3D808D75">
            <wp:extent cx="3885714" cy="1276190"/>
            <wp:effectExtent l="38100" t="38100" r="95885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2761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67056" w14:textId="77777777" w:rsidR="00990A3B" w:rsidRDefault="00990A3B" w:rsidP="00990A3B">
      <w:pPr>
        <w:pStyle w:val="ListParagraph"/>
        <w:numPr>
          <w:ilvl w:val="0"/>
          <w:numId w:val="3"/>
        </w:numPr>
      </w:pPr>
      <w:r>
        <w:t xml:space="preserve">Click </w:t>
      </w:r>
      <w:r w:rsidRPr="00D80684">
        <w:rPr>
          <w:b/>
          <w:bCs/>
        </w:rPr>
        <w:t>Zenmap</w:t>
      </w:r>
      <w:r>
        <w:t>. You should see the following.</w:t>
      </w:r>
    </w:p>
    <w:p w14:paraId="6ED049B6" w14:textId="1C24D8B8" w:rsidR="00990A3B" w:rsidRDefault="00990A3B" w:rsidP="00990A3B">
      <w:pPr>
        <w:pStyle w:val="ListParagraph"/>
        <w:numPr>
          <w:ilvl w:val="0"/>
          <w:numId w:val="3"/>
        </w:numPr>
      </w:pPr>
      <w:r w:rsidRPr="00636697">
        <w:rPr>
          <w:b/>
          <w:bCs/>
        </w:rPr>
        <w:t>Target</w:t>
      </w:r>
      <w:r>
        <w:t xml:space="preserve">: </w:t>
      </w:r>
      <w:r w:rsidR="00A200AE">
        <w:t xml:space="preserve">Put in your </w:t>
      </w:r>
      <w:r>
        <w:t>network information.</w:t>
      </w:r>
    </w:p>
    <w:p w14:paraId="47A8CD58" w14:textId="10A5E8DF" w:rsidR="00990A3B" w:rsidRDefault="00990A3B" w:rsidP="00990A3B">
      <w:pPr>
        <w:pStyle w:val="ListParagraph"/>
        <w:numPr>
          <w:ilvl w:val="0"/>
          <w:numId w:val="3"/>
        </w:numPr>
      </w:pPr>
      <w:r>
        <w:t xml:space="preserve">By Profile: choose </w:t>
      </w:r>
      <w:r w:rsidRPr="00AA6F60">
        <w:rPr>
          <w:b/>
          <w:bCs/>
        </w:rPr>
        <w:t>Quick scan</w:t>
      </w:r>
      <w:r>
        <w:t>.</w:t>
      </w:r>
    </w:p>
    <w:p w14:paraId="7051EAE8" w14:textId="56E3A1C9" w:rsidR="008179F6" w:rsidRDefault="008179F6" w:rsidP="008179F6">
      <w:r>
        <w:rPr>
          <w:noProof/>
        </w:rPr>
        <w:lastRenderedPageBreak/>
        <w:drawing>
          <wp:inline distT="0" distB="0" distL="0" distR="0" wp14:anchorId="75C2915B" wp14:editId="11D54364">
            <wp:extent cx="5239512" cy="1335024"/>
            <wp:effectExtent l="38100" t="38100" r="94615" b="93980"/>
            <wp:docPr id="1561302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027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133502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35B8C" w14:textId="40761FE5" w:rsidR="00AA6F60" w:rsidRDefault="00AA6F60" w:rsidP="00990A3B">
      <w:pPr>
        <w:pStyle w:val="ListParagraph"/>
        <w:numPr>
          <w:ilvl w:val="0"/>
          <w:numId w:val="3"/>
        </w:numPr>
      </w:pPr>
      <w:r>
        <w:t xml:space="preserve">Click </w:t>
      </w:r>
      <w:r w:rsidRPr="00AA6F60">
        <w:rPr>
          <w:b/>
          <w:bCs/>
        </w:rPr>
        <w:t>Scan</w:t>
      </w:r>
      <w:r>
        <w:t>.</w:t>
      </w:r>
    </w:p>
    <w:p w14:paraId="31DA771F" w14:textId="6862D2C7" w:rsidR="00990A3B" w:rsidRDefault="008179F6" w:rsidP="00990A3B">
      <w:pPr>
        <w:pStyle w:val="NormalWeb"/>
      </w:pPr>
      <w:r>
        <w:rPr>
          <w:noProof/>
        </w:rPr>
        <w:drawing>
          <wp:inline distT="0" distB="0" distL="0" distR="0" wp14:anchorId="323D1E38" wp14:editId="03B1D542">
            <wp:extent cx="5120640" cy="1371600"/>
            <wp:effectExtent l="38100" t="38100" r="99060" b="95250"/>
            <wp:docPr id="464557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78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3716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3E924" w14:textId="12C62798" w:rsidR="009B5AF7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F751C5">
        <w:rPr>
          <w:b/>
        </w:rPr>
        <w:t>Insert a screenshot</w:t>
      </w:r>
      <w:r w:rsidR="00B957C3">
        <w:rPr>
          <w:b/>
        </w:rPr>
        <w:t xml:space="preserve"> of the results of your scan</w:t>
      </w:r>
      <w:r w:rsidRPr="00F751C5">
        <w:rPr>
          <w:b/>
        </w:rPr>
        <w:t>:</w:t>
      </w:r>
    </w:p>
    <w:sdt>
      <w:sdtPr>
        <w:rPr>
          <w:rStyle w:val="Red"/>
        </w:rPr>
        <w:id w:val="12189184"/>
        <w:placeholder>
          <w:docPart w:val="046EF10A89864DA1A9C4242B7D49BDD9"/>
        </w:placeholder>
        <w:showingPlcHdr/>
      </w:sdtPr>
      <w:sdtEndPr>
        <w:rPr>
          <w:rStyle w:val="DefaultParagraphFont"/>
          <w:color w:val="auto"/>
        </w:rPr>
      </w:sdtEndPr>
      <w:sdtContent>
        <w:p w14:paraId="3523E651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D477BE8" w14:textId="77777777" w:rsidR="009B5AF7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6F7705">
        <w:rPr>
          <w:b/>
        </w:rPr>
        <w:t>How many IP addresses were scanned?</w:t>
      </w:r>
    </w:p>
    <w:sdt>
      <w:sdtPr>
        <w:rPr>
          <w:rStyle w:val="Red"/>
        </w:rPr>
        <w:id w:val="-1515678989"/>
        <w:placeholder>
          <w:docPart w:val="0FD9D9ACAF514A1995430E30B8C5F270"/>
        </w:placeholder>
        <w:showingPlcHdr/>
      </w:sdtPr>
      <w:sdtEndPr>
        <w:rPr>
          <w:rStyle w:val="DefaultParagraphFont"/>
          <w:color w:val="auto"/>
        </w:rPr>
      </w:sdtEndPr>
      <w:sdtContent>
        <w:p w14:paraId="7A693BE2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22B4DAE" w14:textId="77777777" w:rsidR="009B5AF7" w:rsidRPr="006F7705" w:rsidRDefault="009B5AF7" w:rsidP="009B5AF7">
      <w:pPr>
        <w:pStyle w:val="ListParagraph"/>
        <w:numPr>
          <w:ilvl w:val="0"/>
          <w:numId w:val="3"/>
        </w:numPr>
      </w:pPr>
      <w:r w:rsidRPr="006F7705">
        <w:rPr>
          <w:b/>
        </w:rPr>
        <w:t>How many hosts are up?</w:t>
      </w:r>
    </w:p>
    <w:sdt>
      <w:sdtPr>
        <w:rPr>
          <w:rStyle w:val="Red"/>
        </w:rPr>
        <w:id w:val="-552010520"/>
        <w:placeholder>
          <w:docPart w:val="7C91C8722F05435BA96C2ECE01BB4EE1"/>
        </w:placeholder>
        <w:showingPlcHdr/>
      </w:sdtPr>
      <w:sdtEndPr>
        <w:rPr>
          <w:rStyle w:val="DefaultParagraphFont"/>
          <w:color w:val="auto"/>
        </w:rPr>
      </w:sdtEndPr>
      <w:sdtContent>
        <w:p w14:paraId="424FDA5D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C78E693" w14:textId="77777777" w:rsidR="009B5AF7" w:rsidRDefault="009B5AF7" w:rsidP="009B5AF7">
      <w:pPr>
        <w:pStyle w:val="ListParagraph"/>
        <w:numPr>
          <w:ilvl w:val="0"/>
          <w:numId w:val="3"/>
        </w:numPr>
      </w:pPr>
      <w:r>
        <w:t xml:space="preserve"> Choose a host with open ports reported, use the Ports/Hosts tab to list the ports and services.</w:t>
      </w:r>
    </w:p>
    <w:p w14:paraId="15323F24" w14:textId="77777777" w:rsidR="009B5AF7" w:rsidRPr="006F7705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6F7705">
        <w:rPr>
          <w:b/>
        </w:rPr>
        <w:t>What type of information is available?</w:t>
      </w:r>
    </w:p>
    <w:sdt>
      <w:sdtPr>
        <w:rPr>
          <w:rStyle w:val="Red"/>
        </w:rPr>
        <w:id w:val="-1248573846"/>
        <w:placeholder>
          <w:docPart w:val="6E549E83953D49F8A48509F8917DB49E"/>
        </w:placeholder>
        <w:showingPlcHdr/>
      </w:sdtPr>
      <w:sdtEndPr>
        <w:rPr>
          <w:rStyle w:val="DefaultParagraphFont"/>
          <w:color w:val="auto"/>
        </w:rPr>
      </w:sdtEndPr>
      <w:sdtContent>
        <w:p w14:paraId="43AD0239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5F3B1CBF" w14:textId="77777777" w:rsidR="009B5AF7" w:rsidRDefault="009B5AF7" w:rsidP="009B5AF7">
      <w:pPr>
        <w:pStyle w:val="ListParagraph"/>
        <w:numPr>
          <w:ilvl w:val="0"/>
          <w:numId w:val="3"/>
        </w:numPr>
      </w:pPr>
      <w:r>
        <w:t>Choose the host details tab.</w:t>
      </w:r>
    </w:p>
    <w:p w14:paraId="79CAB5A2" w14:textId="77777777" w:rsidR="009B5AF7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6F7705">
        <w:rPr>
          <w:b/>
        </w:rPr>
        <w:t>What type of information is available?</w:t>
      </w:r>
    </w:p>
    <w:sdt>
      <w:sdtPr>
        <w:rPr>
          <w:rStyle w:val="Red"/>
        </w:rPr>
        <w:id w:val="-1559388895"/>
        <w:placeholder>
          <w:docPart w:val="7709BC9F827B491197B425AC8627A99E"/>
        </w:placeholder>
        <w:showingPlcHdr/>
      </w:sdtPr>
      <w:sdtEndPr>
        <w:rPr>
          <w:rStyle w:val="DefaultParagraphFont"/>
          <w:color w:val="auto"/>
        </w:rPr>
      </w:sdtEndPr>
      <w:sdtContent>
        <w:p w14:paraId="70A6F76B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506EAF8B" w14:textId="77777777" w:rsidR="009B5AF7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6F7705">
        <w:rPr>
          <w:b/>
        </w:rPr>
        <w:t>Can you figure out which machine is the one you are scanning from?</w:t>
      </w:r>
    </w:p>
    <w:sdt>
      <w:sdtPr>
        <w:rPr>
          <w:rStyle w:val="Red"/>
        </w:rPr>
        <w:id w:val="1625197781"/>
        <w:placeholder>
          <w:docPart w:val="6417B1A3287F4B7E89F9480272CBDE0D"/>
        </w:placeholder>
        <w:showingPlcHdr/>
      </w:sdtPr>
      <w:sdtEndPr>
        <w:rPr>
          <w:rStyle w:val="DefaultParagraphFont"/>
          <w:color w:val="auto"/>
        </w:rPr>
      </w:sdtEndPr>
      <w:sdtContent>
        <w:p w14:paraId="41514216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61109E" w14:textId="77777777" w:rsidR="009B5AF7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6F7705">
        <w:rPr>
          <w:b/>
        </w:rPr>
        <w:lastRenderedPageBreak/>
        <w:t>What other information is provided?</w:t>
      </w:r>
    </w:p>
    <w:sdt>
      <w:sdtPr>
        <w:rPr>
          <w:rStyle w:val="Red"/>
        </w:rPr>
        <w:id w:val="327021891"/>
        <w:placeholder>
          <w:docPart w:val="E286C12D8E364D4EBF8CA91A66D233A5"/>
        </w:placeholder>
        <w:showingPlcHdr/>
      </w:sdtPr>
      <w:sdtEndPr>
        <w:rPr>
          <w:rStyle w:val="DefaultParagraphFont"/>
          <w:color w:val="auto"/>
        </w:rPr>
      </w:sdtEndPr>
      <w:sdtContent>
        <w:p w14:paraId="57C77A4E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1AABD44F" w14:textId="77777777" w:rsidR="009B5AF7" w:rsidRDefault="009B5AF7" w:rsidP="009B5AF7">
      <w:pPr>
        <w:pStyle w:val="ListParagraph"/>
        <w:numPr>
          <w:ilvl w:val="0"/>
          <w:numId w:val="3"/>
        </w:numPr>
        <w:rPr>
          <w:b/>
        </w:rPr>
      </w:pPr>
      <w:r w:rsidRPr="00A2549D">
        <w:rPr>
          <w:b/>
        </w:rPr>
        <w:t>Insert a screenshot of the host details of one of your hosts.</w:t>
      </w:r>
    </w:p>
    <w:sdt>
      <w:sdtPr>
        <w:rPr>
          <w:rStyle w:val="Red"/>
        </w:rPr>
        <w:id w:val="2014653193"/>
        <w:placeholder>
          <w:docPart w:val="E0EB07135F354234A5E78B8F5EF9A646"/>
        </w:placeholder>
        <w:showingPlcHdr/>
      </w:sdtPr>
      <w:sdtEndPr>
        <w:rPr>
          <w:rStyle w:val="DefaultParagraphFont"/>
          <w:color w:val="auto"/>
        </w:rPr>
      </w:sdtEndPr>
      <w:sdtContent>
        <w:p w14:paraId="4CFCA999" w14:textId="77777777" w:rsidR="009B5AF7" w:rsidRDefault="009B5AF7" w:rsidP="009B5AF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77B89FB0" w14:textId="226623DA" w:rsidR="00362501" w:rsidRDefault="00EC2DA6" w:rsidP="00612F71">
      <w:pPr>
        <w:pStyle w:val="Heading1"/>
      </w:pPr>
      <w:bookmarkStart w:id="4" w:name="_Toc200371308"/>
      <w:r>
        <w:t xml:space="preserve">Windows </w:t>
      </w:r>
      <w:r w:rsidR="00EF46B8">
        <w:t>Zenmap</w:t>
      </w:r>
      <w:r w:rsidR="000747B0">
        <w:t xml:space="preserve"> Install</w:t>
      </w:r>
      <w:bookmarkEnd w:id="4"/>
    </w:p>
    <w:p w14:paraId="2F0A0314" w14:textId="49DDFA2B" w:rsidR="0027793D" w:rsidRPr="0027793D" w:rsidRDefault="0027793D" w:rsidP="0027793D">
      <w:r>
        <w:t>You can use your local Windows computer or a VM on a bridged adapter.</w:t>
      </w:r>
    </w:p>
    <w:p w14:paraId="0D057208" w14:textId="2CFE5E4A" w:rsidR="00A258E6" w:rsidRDefault="002E76F8" w:rsidP="00D46871">
      <w:pPr>
        <w:pStyle w:val="ListParagraph"/>
        <w:numPr>
          <w:ilvl w:val="0"/>
          <w:numId w:val="6"/>
        </w:numPr>
      </w:pPr>
      <w:r>
        <w:t xml:space="preserve">Go to </w:t>
      </w:r>
      <w:hyperlink r:id="rId12" w:history="1">
        <w:r w:rsidRPr="00141248">
          <w:rPr>
            <w:rStyle w:val="Hyperlink"/>
          </w:rPr>
          <w:t>www.nmap.org</w:t>
        </w:r>
      </w:hyperlink>
      <w:r w:rsidR="00A258E6">
        <w:t>.</w:t>
      </w:r>
    </w:p>
    <w:p w14:paraId="5E7209BC" w14:textId="77777777" w:rsidR="00A258E6" w:rsidRDefault="00A258E6" w:rsidP="00D46871">
      <w:pPr>
        <w:pStyle w:val="ListParagraph"/>
        <w:numPr>
          <w:ilvl w:val="0"/>
          <w:numId w:val="6"/>
        </w:numPr>
      </w:pPr>
      <w:r>
        <w:t xml:space="preserve">Go to </w:t>
      </w:r>
      <w:r w:rsidRPr="00A258E6">
        <w:rPr>
          <w:b/>
          <w:bCs/>
        </w:rPr>
        <w:t>Microsoft Windows binaries</w:t>
      </w:r>
      <w:r>
        <w:t>.</w:t>
      </w:r>
    </w:p>
    <w:p w14:paraId="5B6D0F4A" w14:textId="1D1560BD" w:rsidR="00A258E6" w:rsidRDefault="00A258E6" w:rsidP="00D46871">
      <w:pPr>
        <w:pStyle w:val="ListParagraph"/>
        <w:numPr>
          <w:ilvl w:val="0"/>
          <w:numId w:val="6"/>
        </w:numPr>
      </w:pPr>
      <w:r>
        <w:t xml:space="preserve">Download and install </w:t>
      </w:r>
      <w:r w:rsidRPr="00A258E6">
        <w:rPr>
          <w:b/>
          <w:bCs/>
        </w:rPr>
        <w:t>Latest stable release self-installer</w:t>
      </w:r>
      <w:r>
        <w:rPr>
          <w:b/>
          <w:bCs/>
        </w:rPr>
        <w:t>.</w:t>
      </w:r>
      <w:r>
        <w:t xml:space="preserve"> </w:t>
      </w:r>
    </w:p>
    <w:p w14:paraId="39CE0771" w14:textId="1311A46D" w:rsidR="000747B0" w:rsidRDefault="000747B0" w:rsidP="000747B0">
      <w:pPr>
        <w:pStyle w:val="Heading1"/>
      </w:pPr>
      <w:bookmarkStart w:id="5" w:name="_Toc200371309"/>
      <w:r>
        <w:t>Scan Localhost</w:t>
      </w:r>
      <w:bookmarkEnd w:id="5"/>
    </w:p>
    <w:p w14:paraId="7AF368CB" w14:textId="77777777" w:rsidR="000747B0" w:rsidRDefault="000747B0" w:rsidP="000747B0">
      <w:r>
        <w:t>Let’s start by scanning our local computer.</w:t>
      </w:r>
    </w:p>
    <w:p w14:paraId="615B98AF" w14:textId="5BCB0E36" w:rsidR="004E609E" w:rsidRDefault="00387B34" w:rsidP="004E609E">
      <w:r w:rsidRPr="00387B34">
        <w:rPr>
          <w:b/>
          <w:bCs/>
        </w:rPr>
        <w:t>localhost</w:t>
      </w:r>
      <w:r>
        <w:t xml:space="preserve"> refers to a network address that points to the current device or computer that you are working on. It is often represented as </w:t>
      </w:r>
      <w:r w:rsidRPr="004B2200">
        <w:rPr>
          <w:b/>
          <w:bCs/>
        </w:rPr>
        <w:t>127.0.0.1</w:t>
      </w:r>
      <w:r>
        <w:t xml:space="preserve"> in IPv4 or "::1" in IPv6. Localhost is used to establish a connection to the device itself, allowing applications and services to communicate with each other on the same machine without going through a network, which can enhance security by keeping certain processes isolated from external networks and potential threats.</w:t>
      </w:r>
    </w:p>
    <w:p w14:paraId="696AF89F" w14:textId="77777777" w:rsidR="0030121B" w:rsidRDefault="00944086" w:rsidP="00D46871">
      <w:pPr>
        <w:pStyle w:val="ListParagraph"/>
        <w:numPr>
          <w:ilvl w:val="0"/>
          <w:numId w:val="6"/>
        </w:numPr>
      </w:pPr>
      <w:r>
        <w:t xml:space="preserve">Run </w:t>
      </w:r>
      <w:r w:rsidRPr="0089707C">
        <w:rPr>
          <w:b/>
          <w:bCs/>
        </w:rPr>
        <w:t>Zenmap</w:t>
      </w:r>
      <w:r>
        <w:t>.</w:t>
      </w:r>
    </w:p>
    <w:p w14:paraId="10CEED07" w14:textId="77777777" w:rsidR="0030121B" w:rsidRPr="0030121B" w:rsidRDefault="00944086" w:rsidP="00D46871">
      <w:pPr>
        <w:pStyle w:val="ListParagraph"/>
        <w:numPr>
          <w:ilvl w:val="1"/>
          <w:numId w:val="6"/>
        </w:numPr>
      </w:pPr>
      <w:r w:rsidRPr="00944086">
        <w:rPr>
          <w:b/>
        </w:rPr>
        <w:t>Target</w:t>
      </w:r>
      <w:r w:rsidR="0030121B">
        <w:rPr>
          <w:b/>
        </w:rPr>
        <w:t>:</w:t>
      </w:r>
      <w:r>
        <w:t xml:space="preserve"> </w:t>
      </w:r>
      <w:r w:rsidRPr="0030121B">
        <w:t>localhost</w:t>
      </w:r>
    </w:p>
    <w:p w14:paraId="2A7B98B1" w14:textId="60C659D7" w:rsidR="0030121B" w:rsidRDefault="00944086" w:rsidP="00D46871">
      <w:pPr>
        <w:pStyle w:val="ListParagraph"/>
        <w:numPr>
          <w:ilvl w:val="1"/>
          <w:numId w:val="6"/>
        </w:numPr>
      </w:pPr>
      <w:r w:rsidRPr="00944086">
        <w:rPr>
          <w:b/>
        </w:rPr>
        <w:t>Profile</w:t>
      </w:r>
      <w:r w:rsidR="0030121B">
        <w:rPr>
          <w:b/>
        </w:rPr>
        <w:t>:</w:t>
      </w:r>
      <w:r>
        <w:t xml:space="preserve"> </w:t>
      </w:r>
      <w:r w:rsidR="007258B6" w:rsidRPr="0030121B">
        <w:rPr>
          <w:bCs/>
        </w:rPr>
        <w:t>Quick s</w:t>
      </w:r>
      <w:r w:rsidRPr="0030121B">
        <w:rPr>
          <w:bCs/>
        </w:rPr>
        <w:t>can</w:t>
      </w:r>
      <w:r w:rsidR="007258B6" w:rsidRPr="0030121B">
        <w:rPr>
          <w:bCs/>
        </w:rPr>
        <w:t xml:space="preserve"> p</w:t>
      </w:r>
      <w:r w:rsidR="00503EC3" w:rsidRPr="0030121B">
        <w:rPr>
          <w:bCs/>
        </w:rPr>
        <w:t>lus</w:t>
      </w:r>
    </w:p>
    <w:p w14:paraId="402B8010" w14:textId="2121D881" w:rsidR="00CD628A" w:rsidRPr="00134994" w:rsidRDefault="00944086" w:rsidP="00D46871">
      <w:pPr>
        <w:pStyle w:val="ListParagraph"/>
        <w:numPr>
          <w:ilvl w:val="0"/>
          <w:numId w:val="6"/>
        </w:numPr>
      </w:pPr>
      <w:r>
        <w:t xml:space="preserve">Click </w:t>
      </w:r>
      <w:r w:rsidRPr="00944086">
        <w:rPr>
          <w:b/>
        </w:rPr>
        <w:t>Scan</w:t>
      </w:r>
      <w:r>
        <w:t>.</w:t>
      </w:r>
    </w:p>
    <w:p w14:paraId="5FDCBA2E" w14:textId="77777777" w:rsidR="00944086" w:rsidRDefault="009F17E0" w:rsidP="00D46871">
      <w:pPr>
        <w:pStyle w:val="ListParagraph"/>
        <w:numPr>
          <w:ilvl w:val="0"/>
          <w:numId w:val="6"/>
        </w:numPr>
        <w:rPr>
          <w:b/>
        </w:rPr>
      </w:pPr>
      <w:r w:rsidRPr="009F17E0">
        <w:rPr>
          <w:b/>
        </w:rPr>
        <w:t>Insert a screenshot:</w:t>
      </w:r>
    </w:p>
    <w:sdt>
      <w:sdtPr>
        <w:rPr>
          <w:rStyle w:val="Red"/>
        </w:rPr>
        <w:id w:val="-814420024"/>
        <w:placeholder>
          <w:docPart w:val="2D1BA4CD4C3646A988E6AFA4C001990C"/>
        </w:placeholder>
        <w:showingPlcHdr/>
      </w:sdtPr>
      <w:sdtEndPr>
        <w:rPr>
          <w:rStyle w:val="DefaultParagraphFont"/>
          <w:color w:val="auto"/>
        </w:rPr>
      </w:sdtEndPr>
      <w:sdtContent>
        <w:p w14:paraId="31DF703F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363BA0D" w14:textId="4FE0770F" w:rsidR="00757854" w:rsidRDefault="00757854" w:rsidP="00D46871">
      <w:pPr>
        <w:pStyle w:val="Heading1"/>
      </w:pPr>
      <w:bookmarkStart w:id="6" w:name="_Toc200371310"/>
      <w:r>
        <w:t>Scan Local Network</w:t>
      </w:r>
      <w:bookmarkEnd w:id="6"/>
    </w:p>
    <w:p w14:paraId="1C069053" w14:textId="09A03D7E" w:rsidR="00767962" w:rsidRDefault="00CE4622" w:rsidP="00D46871">
      <w:pPr>
        <w:pStyle w:val="ListParagraph"/>
        <w:numPr>
          <w:ilvl w:val="0"/>
          <w:numId w:val="7"/>
        </w:numPr>
      </w:pPr>
      <w:r>
        <w:t xml:space="preserve">Run </w:t>
      </w:r>
      <w:r w:rsidRPr="00D231B9">
        <w:rPr>
          <w:b/>
          <w:bCs/>
        </w:rPr>
        <w:t>ipconfig</w:t>
      </w:r>
      <w:r w:rsidR="000A1564">
        <w:t>.</w:t>
      </w:r>
    </w:p>
    <w:p w14:paraId="63E1EC30" w14:textId="5F0B7CD2" w:rsidR="00D01B45" w:rsidRDefault="000A1564" w:rsidP="00D46871">
      <w:pPr>
        <w:pStyle w:val="ListParagraph"/>
        <w:numPr>
          <w:ilvl w:val="0"/>
          <w:numId w:val="7"/>
        </w:numPr>
      </w:pPr>
      <w:r>
        <w:lastRenderedPageBreak/>
        <w:t>U</w:t>
      </w:r>
      <w:r w:rsidR="00CE4622">
        <w:t>se th</w:t>
      </w:r>
      <w:r w:rsidR="00DD7530">
        <w:t xml:space="preserve">e </w:t>
      </w:r>
      <w:r w:rsidR="00DD7530" w:rsidRPr="00DD7530">
        <w:rPr>
          <w:b/>
          <w:bCs/>
        </w:rPr>
        <w:t>ipconfig</w:t>
      </w:r>
      <w:r w:rsidR="00CE4622">
        <w:t xml:space="preserve"> </w:t>
      </w:r>
      <w:r>
        <w:t xml:space="preserve">information </w:t>
      </w:r>
      <w:r w:rsidR="00CE4622">
        <w:t xml:space="preserve">to figure out your network </w:t>
      </w:r>
      <w:r w:rsidR="007F184D" w:rsidRPr="00A258E6">
        <w:rPr>
          <w:b/>
          <w:bCs/>
        </w:rPr>
        <w:t>Target</w:t>
      </w:r>
      <w:r w:rsidR="00CE4622">
        <w:t>.</w:t>
      </w:r>
      <w:r w:rsidR="00FA27A3">
        <w:br/>
      </w:r>
      <w:r w:rsidR="00CE4622">
        <w:t>For example: If your IP address was 192.168.1.1</w:t>
      </w:r>
      <w:r w:rsidR="0089239F">
        <w:t>06</w:t>
      </w:r>
      <w:r w:rsidR="00CE4622">
        <w:t xml:space="preserve">, and your subnet mask is 255.255.255.0, then your network </w:t>
      </w:r>
      <w:r w:rsidR="007F184D">
        <w:t>Target</w:t>
      </w:r>
      <w:r w:rsidR="00CE4622">
        <w:t xml:space="preserve"> is 192.168.1.1-254</w:t>
      </w:r>
      <w:r w:rsidR="007F184D">
        <w:t>.</w:t>
      </w:r>
    </w:p>
    <w:p w14:paraId="6D2EDC54" w14:textId="77777777" w:rsidR="007F184D" w:rsidRDefault="007F184D" w:rsidP="00D46871">
      <w:pPr>
        <w:pStyle w:val="ListParagraph"/>
        <w:numPr>
          <w:ilvl w:val="0"/>
          <w:numId w:val="7"/>
        </w:numPr>
      </w:pPr>
      <w:r>
        <w:t xml:space="preserve">Enter your network range in the </w:t>
      </w:r>
      <w:r w:rsidRPr="00A258E6">
        <w:rPr>
          <w:b/>
          <w:bCs/>
        </w:rPr>
        <w:t>Target</w:t>
      </w:r>
      <w:r>
        <w:t xml:space="preserve"> field. Click </w:t>
      </w:r>
      <w:r w:rsidRPr="00A258E6">
        <w:rPr>
          <w:b/>
          <w:bCs/>
        </w:rPr>
        <w:t>Scan</w:t>
      </w:r>
      <w:r>
        <w:t>.</w:t>
      </w:r>
    </w:p>
    <w:p w14:paraId="39C77C20" w14:textId="77777777" w:rsidR="007F184D" w:rsidRDefault="00F751C5" w:rsidP="00D46871">
      <w:pPr>
        <w:pStyle w:val="ListParagraph"/>
        <w:numPr>
          <w:ilvl w:val="0"/>
          <w:numId w:val="7"/>
        </w:numPr>
        <w:rPr>
          <w:b/>
        </w:rPr>
      </w:pPr>
      <w:r w:rsidRPr="00F751C5">
        <w:rPr>
          <w:b/>
        </w:rPr>
        <w:t>Insert a screenshot:</w:t>
      </w:r>
    </w:p>
    <w:sdt>
      <w:sdtPr>
        <w:rPr>
          <w:rStyle w:val="Red"/>
        </w:rPr>
        <w:id w:val="1810739198"/>
        <w:placeholder>
          <w:docPart w:val="F596CAE0FEAB433E8241A5E78543C680"/>
        </w:placeholder>
        <w:showingPlcHdr/>
      </w:sdtPr>
      <w:sdtEndPr>
        <w:rPr>
          <w:rStyle w:val="DefaultParagraphFont"/>
          <w:color w:val="auto"/>
        </w:rPr>
      </w:sdtEndPr>
      <w:sdtContent>
        <w:p w14:paraId="34F1A9F9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1280D6" w14:textId="77777777" w:rsidR="007F184D" w:rsidRDefault="007F184D" w:rsidP="00D46871">
      <w:pPr>
        <w:pStyle w:val="ListParagraph"/>
        <w:numPr>
          <w:ilvl w:val="0"/>
          <w:numId w:val="7"/>
        </w:numPr>
        <w:rPr>
          <w:b/>
        </w:rPr>
      </w:pPr>
      <w:r w:rsidRPr="006F7705">
        <w:rPr>
          <w:b/>
        </w:rPr>
        <w:t>How many IP addresses were scanned?</w:t>
      </w:r>
    </w:p>
    <w:sdt>
      <w:sdtPr>
        <w:rPr>
          <w:rStyle w:val="Red"/>
        </w:rPr>
        <w:id w:val="1154571921"/>
        <w:placeholder>
          <w:docPart w:val="1D86D4805DD24D82AB4954B31D74A6BF"/>
        </w:placeholder>
        <w:showingPlcHdr/>
      </w:sdtPr>
      <w:sdtEndPr>
        <w:rPr>
          <w:rStyle w:val="DefaultParagraphFont"/>
          <w:color w:val="auto"/>
        </w:rPr>
      </w:sdtEndPr>
      <w:sdtContent>
        <w:p w14:paraId="7EE5613D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0D056A6" w14:textId="77777777" w:rsidR="00D0572F" w:rsidRPr="006F7705" w:rsidRDefault="00D0572F" w:rsidP="00D46871">
      <w:pPr>
        <w:pStyle w:val="ListParagraph"/>
        <w:numPr>
          <w:ilvl w:val="0"/>
          <w:numId w:val="7"/>
        </w:numPr>
      </w:pPr>
      <w:r w:rsidRPr="006F7705">
        <w:rPr>
          <w:b/>
        </w:rPr>
        <w:t>How many hosts are up?</w:t>
      </w:r>
    </w:p>
    <w:sdt>
      <w:sdtPr>
        <w:rPr>
          <w:rStyle w:val="Red"/>
        </w:rPr>
        <w:id w:val="45572402"/>
        <w:placeholder>
          <w:docPart w:val="FA2B999EB5CF46208B0F55C5391849F2"/>
        </w:placeholder>
        <w:showingPlcHdr/>
      </w:sdtPr>
      <w:sdtEndPr>
        <w:rPr>
          <w:rStyle w:val="DefaultParagraphFont"/>
          <w:color w:val="auto"/>
        </w:rPr>
      </w:sdtEndPr>
      <w:sdtContent>
        <w:p w14:paraId="1398F0F4" w14:textId="77777777" w:rsidR="00A528FB" w:rsidRDefault="00A528FB" w:rsidP="00A528FB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D608187" w14:textId="77777777" w:rsidR="007F5B3C" w:rsidRDefault="00A528FB" w:rsidP="00D46871">
      <w:pPr>
        <w:pStyle w:val="ListParagraph"/>
        <w:numPr>
          <w:ilvl w:val="0"/>
          <w:numId w:val="7"/>
        </w:numPr>
      </w:pPr>
      <w:r>
        <w:t xml:space="preserve"> </w:t>
      </w:r>
      <w:r w:rsidR="007F5B3C">
        <w:t>Choose a host with open ports reported, use the Ports/Hosts tab to list the ports and services.</w:t>
      </w:r>
    </w:p>
    <w:p w14:paraId="2A55FD6C" w14:textId="77777777" w:rsidR="00C86F79" w:rsidRPr="006F7705" w:rsidRDefault="00C86F79" w:rsidP="00D46871">
      <w:pPr>
        <w:pStyle w:val="ListParagraph"/>
        <w:numPr>
          <w:ilvl w:val="0"/>
          <w:numId w:val="7"/>
        </w:numPr>
        <w:rPr>
          <w:b/>
        </w:rPr>
      </w:pPr>
      <w:r w:rsidRPr="006F7705">
        <w:rPr>
          <w:b/>
        </w:rPr>
        <w:t>What type of information is available?</w:t>
      </w:r>
    </w:p>
    <w:sdt>
      <w:sdtPr>
        <w:rPr>
          <w:rStyle w:val="Red"/>
        </w:rPr>
        <w:id w:val="-1291206965"/>
        <w:placeholder>
          <w:docPart w:val="294EEC1966CC4AB0A0F49AB9E5852C54"/>
        </w:placeholder>
        <w:showingPlcHdr/>
      </w:sdtPr>
      <w:sdtEndPr>
        <w:rPr>
          <w:rStyle w:val="DefaultParagraphFont"/>
          <w:color w:val="auto"/>
        </w:rPr>
      </w:sdtEndPr>
      <w:sdtContent>
        <w:p w14:paraId="3FE7E8EF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EDFE45A" w14:textId="77777777" w:rsidR="00E54706" w:rsidRDefault="00E54706" w:rsidP="00D46871">
      <w:pPr>
        <w:pStyle w:val="ListParagraph"/>
        <w:numPr>
          <w:ilvl w:val="0"/>
          <w:numId w:val="7"/>
        </w:numPr>
      </w:pPr>
      <w:r>
        <w:t>Choose the host details tab.</w:t>
      </w:r>
    </w:p>
    <w:p w14:paraId="2E482E22" w14:textId="77777777" w:rsidR="00E54706" w:rsidRDefault="00E54706" w:rsidP="00D46871">
      <w:pPr>
        <w:pStyle w:val="ListParagraph"/>
        <w:numPr>
          <w:ilvl w:val="0"/>
          <w:numId w:val="7"/>
        </w:numPr>
        <w:rPr>
          <w:b/>
        </w:rPr>
      </w:pPr>
      <w:r w:rsidRPr="006F7705">
        <w:rPr>
          <w:b/>
        </w:rPr>
        <w:t xml:space="preserve">What type of information is </w:t>
      </w:r>
      <w:r w:rsidR="00964228" w:rsidRPr="006F7705">
        <w:rPr>
          <w:b/>
        </w:rPr>
        <w:t>available?</w:t>
      </w:r>
    </w:p>
    <w:sdt>
      <w:sdtPr>
        <w:rPr>
          <w:rStyle w:val="Red"/>
        </w:rPr>
        <w:id w:val="472189511"/>
        <w:placeholder>
          <w:docPart w:val="216854ECB6C6433A90266740C3A02850"/>
        </w:placeholder>
        <w:showingPlcHdr/>
      </w:sdtPr>
      <w:sdtEndPr>
        <w:rPr>
          <w:rStyle w:val="DefaultParagraphFont"/>
          <w:color w:val="auto"/>
        </w:rPr>
      </w:sdtEndPr>
      <w:sdtContent>
        <w:p w14:paraId="221E953C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A4FF232" w14:textId="77777777" w:rsidR="004D71DB" w:rsidRDefault="004D71DB" w:rsidP="00D46871">
      <w:pPr>
        <w:pStyle w:val="ListParagraph"/>
        <w:numPr>
          <w:ilvl w:val="0"/>
          <w:numId w:val="7"/>
        </w:numPr>
        <w:rPr>
          <w:b/>
        </w:rPr>
      </w:pPr>
      <w:r w:rsidRPr="006F7705">
        <w:rPr>
          <w:b/>
        </w:rPr>
        <w:t>Can you figure out which machine is the one you are scanning from?</w:t>
      </w:r>
    </w:p>
    <w:sdt>
      <w:sdtPr>
        <w:rPr>
          <w:rStyle w:val="Red"/>
        </w:rPr>
        <w:id w:val="-497115220"/>
        <w:placeholder>
          <w:docPart w:val="852F63891C4843269077EF4CC03362F4"/>
        </w:placeholder>
        <w:showingPlcHdr/>
      </w:sdtPr>
      <w:sdtEndPr>
        <w:rPr>
          <w:rStyle w:val="DefaultParagraphFont"/>
          <w:color w:val="auto"/>
        </w:rPr>
      </w:sdtEndPr>
      <w:sdtContent>
        <w:p w14:paraId="380B2202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1E248942" w14:textId="77777777" w:rsidR="00D745BB" w:rsidRDefault="00D745BB" w:rsidP="00D46871">
      <w:pPr>
        <w:pStyle w:val="ListParagraph"/>
        <w:numPr>
          <w:ilvl w:val="0"/>
          <w:numId w:val="7"/>
        </w:numPr>
        <w:rPr>
          <w:b/>
        </w:rPr>
      </w:pPr>
      <w:r w:rsidRPr="006F7705">
        <w:rPr>
          <w:b/>
        </w:rPr>
        <w:t xml:space="preserve">What </w:t>
      </w:r>
      <w:r w:rsidR="00A54920" w:rsidRPr="006F7705">
        <w:rPr>
          <w:b/>
        </w:rPr>
        <w:t>other information is provided?</w:t>
      </w:r>
    </w:p>
    <w:sdt>
      <w:sdtPr>
        <w:rPr>
          <w:rStyle w:val="Red"/>
        </w:rPr>
        <w:id w:val="-535121553"/>
        <w:placeholder>
          <w:docPart w:val="AB55364F904E4181AC215114C8108AD0"/>
        </w:placeholder>
        <w:showingPlcHdr/>
      </w:sdtPr>
      <w:sdtEndPr>
        <w:rPr>
          <w:rStyle w:val="DefaultParagraphFont"/>
          <w:color w:val="auto"/>
        </w:rPr>
      </w:sdtEndPr>
      <w:sdtContent>
        <w:p w14:paraId="7AB27D58" w14:textId="77777777" w:rsidR="005F3271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C7F870A" w14:textId="77777777" w:rsidR="00A2549D" w:rsidRDefault="00A2549D" w:rsidP="00D46871">
      <w:pPr>
        <w:pStyle w:val="ListParagraph"/>
        <w:numPr>
          <w:ilvl w:val="0"/>
          <w:numId w:val="7"/>
        </w:numPr>
        <w:rPr>
          <w:b/>
        </w:rPr>
      </w:pPr>
      <w:r w:rsidRPr="00A2549D">
        <w:rPr>
          <w:b/>
        </w:rPr>
        <w:t>Insert a screenshot of the host details of one of your hosts.</w:t>
      </w:r>
    </w:p>
    <w:sdt>
      <w:sdtPr>
        <w:rPr>
          <w:rStyle w:val="Red"/>
        </w:rPr>
        <w:id w:val="1037088171"/>
        <w:placeholder>
          <w:docPart w:val="BB3A55B623454B4C9D39184F0BA2CB13"/>
        </w:placeholder>
        <w:showingPlcHdr/>
      </w:sdtPr>
      <w:sdtEndPr>
        <w:rPr>
          <w:rStyle w:val="DefaultParagraphFont"/>
          <w:color w:val="auto"/>
        </w:rPr>
      </w:sdtEndPr>
      <w:sdtContent>
        <w:p w14:paraId="4376C3D4" w14:textId="16EDEA19" w:rsidR="00602C0D" w:rsidRDefault="005F3271" w:rsidP="005F3271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7DCC8285" w14:textId="12FAA23C" w:rsidR="00D95EF5" w:rsidRDefault="00D95EF5" w:rsidP="00602C0D">
      <w:pPr>
        <w:pStyle w:val="Heading1"/>
      </w:pPr>
      <w:bookmarkStart w:id="7" w:name="_Toc200371311"/>
      <w:r>
        <w:t>scanme.nmap.org</w:t>
      </w:r>
      <w:bookmarkEnd w:id="7"/>
    </w:p>
    <w:p w14:paraId="25FFAF7F" w14:textId="3D9DA59B" w:rsidR="00D95EF5" w:rsidRDefault="00D95EF5" w:rsidP="00D95EF5">
      <w:r w:rsidRPr="00D95EF5">
        <w:t>scanme.nmap.org or 45.33.32.156</w:t>
      </w:r>
      <w:r>
        <w:t xml:space="preserve"> is a public ip address provided by nmap for practicing scanning.</w:t>
      </w:r>
    </w:p>
    <w:p w14:paraId="6003B33A" w14:textId="5979EEBF" w:rsidR="00CE3616" w:rsidRDefault="00CE3616" w:rsidP="00CE3616">
      <w:pPr>
        <w:pStyle w:val="ListParagraph"/>
        <w:numPr>
          <w:ilvl w:val="0"/>
          <w:numId w:val="47"/>
        </w:numPr>
        <w:rPr>
          <w:b/>
        </w:rPr>
      </w:pPr>
      <w:r w:rsidRPr="00A2549D">
        <w:rPr>
          <w:b/>
        </w:rPr>
        <w:t xml:space="preserve">Insert a screenshot of </w:t>
      </w:r>
      <w:r>
        <w:rPr>
          <w:b/>
        </w:rPr>
        <w:t>a regular scan of this host</w:t>
      </w:r>
      <w:r w:rsidRPr="00A2549D">
        <w:rPr>
          <w:b/>
        </w:rPr>
        <w:t>.</w:t>
      </w:r>
    </w:p>
    <w:sdt>
      <w:sdtPr>
        <w:rPr>
          <w:rStyle w:val="Red"/>
        </w:rPr>
        <w:id w:val="-1346015661"/>
        <w:placeholder>
          <w:docPart w:val="E9C3C206606F41B5B066DC57078C3AE3"/>
        </w:placeholder>
        <w:showingPlcHdr/>
      </w:sdtPr>
      <w:sdtEndPr>
        <w:rPr>
          <w:rStyle w:val="DefaultParagraphFont"/>
          <w:color w:val="auto"/>
        </w:rPr>
      </w:sdtEndPr>
      <w:sdtContent>
        <w:p w14:paraId="3095164A" w14:textId="08FFAF5C" w:rsidR="00D95EF5" w:rsidRPr="00D95EF5" w:rsidRDefault="00CE3616" w:rsidP="00CE3616"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03A7216" w14:textId="6C43BD92" w:rsidR="00602C0D" w:rsidRDefault="00602C0D" w:rsidP="00602C0D">
      <w:pPr>
        <w:pStyle w:val="Heading1"/>
      </w:pPr>
      <w:bookmarkStart w:id="8" w:name="_Toc200371312"/>
      <w:r w:rsidRPr="00602C0D">
        <w:lastRenderedPageBreak/>
        <w:t>Assignment Submission</w:t>
      </w:r>
      <w:bookmarkEnd w:id="8"/>
    </w:p>
    <w:p w14:paraId="24929269" w14:textId="3EBB30D3" w:rsidR="00602C0D" w:rsidRDefault="00602C0D" w:rsidP="00602C0D">
      <w:r>
        <w:t>Attach this completed document to the assignment in Blackboard.</w:t>
      </w:r>
    </w:p>
    <w:p w14:paraId="2E4CE978" w14:textId="77777777" w:rsidR="00D03F7C" w:rsidRPr="00602C0D" w:rsidRDefault="00D03F7C" w:rsidP="00602C0D"/>
    <w:sectPr w:rsidR="00D03F7C" w:rsidRPr="00602C0D" w:rsidSect="002B719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E4B59" w14:textId="77777777" w:rsidR="00D7691E" w:rsidRDefault="00D7691E" w:rsidP="00AB57D0">
      <w:r>
        <w:separator/>
      </w:r>
    </w:p>
  </w:endnote>
  <w:endnote w:type="continuationSeparator" w:id="0">
    <w:p w14:paraId="7C37F3AD" w14:textId="77777777" w:rsidR="00D7691E" w:rsidRDefault="00D7691E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32B15" w14:textId="2A5A6BD0" w:rsidR="00E31F6C" w:rsidRPr="00AB57D0" w:rsidRDefault="00B06117" w:rsidP="00B72264">
    <w:pPr>
      <w:pStyle w:val="Footer"/>
      <w:tabs>
        <w:tab w:val="right" w:pos="10080"/>
      </w:tabs>
    </w:pPr>
    <w:r>
      <w:t xml:space="preserve">ZenMap </w:t>
    </w:r>
    <w:r w:rsidR="00F2213B">
      <w:t>Enumerate a Network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1C275B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fldSimple w:instr=" NUMPAGES ">
      <w:r w:rsidR="001C275B">
        <w:rPr>
          <w:noProof/>
        </w:rPr>
        <w:t>2</w:t>
      </w:r>
    </w:fldSimple>
    <w:r w:rsidR="00E31F6C" w:rsidRPr="00A87D54">
      <w:tab/>
      <w:t xml:space="preserve">Revised: </w:t>
    </w:r>
    <w:r w:rsidR="00565BB7">
      <w:t>06</w:t>
    </w:r>
    <w:r w:rsidR="00792EFD">
      <w:t>/</w:t>
    </w:r>
    <w:r w:rsidR="00565BB7">
      <w:t>09</w:t>
    </w:r>
    <w:r w:rsidR="00792EFD">
      <w:t>/20</w:t>
    </w:r>
    <w:r w:rsidR="00BF0182">
      <w:t>2</w:t>
    </w:r>
    <w:r w:rsidR="00565BB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8AF3" w14:textId="77777777" w:rsidR="00D7691E" w:rsidRDefault="00D7691E" w:rsidP="00AB57D0">
      <w:r>
        <w:separator/>
      </w:r>
    </w:p>
  </w:footnote>
  <w:footnote w:type="continuationSeparator" w:id="0">
    <w:p w14:paraId="014C5C73" w14:textId="77777777" w:rsidR="00D7691E" w:rsidRDefault="00D7691E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678"/>
    <w:multiLevelType w:val="hybridMultilevel"/>
    <w:tmpl w:val="DFA0B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553"/>
    <w:multiLevelType w:val="hybridMultilevel"/>
    <w:tmpl w:val="DFA0B3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27B1B19"/>
    <w:multiLevelType w:val="hybridMultilevel"/>
    <w:tmpl w:val="DFA0B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5AF5807"/>
    <w:multiLevelType w:val="hybridMultilevel"/>
    <w:tmpl w:val="DFA0B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B3C2B73"/>
    <w:multiLevelType w:val="hybridMultilevel"/>
    <w:tmpl w:val="4D30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58959615">
    <w:abstractNumId w:val="26"/>
  </w:num>
  <w:num w:numId="2" w16cid:durableId="1133330450">
    <w:abstractNumId w:val="24"/>
  </w:num>
  <w:num w:numId="3" w16cid:durableId="2084715979">
    <w:abstractNumId w:val="19"/>
  </w:num>
  <w:num w:numId="4" w16cid:durableId="712072256">
    <w:abstractNumId w:val="1"/>
  </w:num>
  <w:num w:numId="5" w16cid:durableId="2097944557">
    <w:abstractNumId w:val="34"/>
  </w:num>
  <w:num w:numId="6" w16cid:durableId="914704645">
    <w:abstractNumId w:val="29"/>
  </w:num>
  <w:num w:numId="7" w16cid:durableId="1006980055">
    <w:abstractNumId w:val="2"/>
  </w:num>
  <w:num w:numId="8" w16cid:durableId="1287001179">
    <w:abstractNumId w:val="21"/>
  </w:num>
  <w:num w:numId="9" w16cid:durableId="836573117">
    <w:abstractNumId w:val="46"/>
  </w:num>
  <w:num w:numId="10" w16cid:durableId="1698968125">
    <w:abstractNumId w:val="14"/>
  </w:num>
  <w:num w:numId="11" w16cid:durableId="539704844">
    <w:abstractNumId w:val="41"/>
  </w:num>
  <w:num w:numId="12" w16cid:durableId="1504054748">
    <w:abstractNumId w:val="15"/>
  </w:num>
  <w:num w:numId="13" w16cid:durableId="466289252">
    <w:abstractNumId w:val="27"/>
  </w:num>
  <w:num w:numId="14" w16cid:durableId="1015115786">
    <w:abstractNumId w:val="13"/>
  </w:num>
  <w:num w:numId="15" w16cid:durableId="830560768">
    <w:abstractNumId w:val="12"/>
  </w:num>
  <w:num w:numId="16" w16cid:durableId="1188180280">
    <w:abstractNumId w:val="35"/>
  </w:num>
  <w:num w:numId="17" w16cid:durableId="2112971971">
    <w:abstractNumId w:val="0"/>
  </w:num>
  <w:num w:numId="18" w16cid:durableId="859007384">
    <w:abstractNumId w:val="36"/>
  </w:num>
  <w:num w:numId="19" w16cid:durableId="1926111156">
    <w:abstractNumId w:val="39"/>
  </w:num>
  <w:num w:numId="20" w16cid:durableId="1624651834">
    <w:abstractNumId w:val="32"/>
  </w:num>
  <w:num w:numId="21" w16cid:durableId="1313825495">
    <w:abstractNumId w:val="28"/>
  </w:num>
  <w:num w:numId="22" w16cid:durableId="391008689">
    <w:abstractNumId w:val="45"/>
  </w:num>
  <w:num w:numId="23" w16cid:durableId="1069767343">
    <w:abstractNumId w:val="17"/>
  </w:num>
  <w:num w:numId="24" w16cid:durableId="735737472">
    <w:abstractNumId w:val="20"/>
  </w:num>
  <w:num w:numId="25" w16cid:durableId="1512529651">
    <w:abstractNumId w:val="7"/>
  </w:num>
  <w:num w:numId="26" w16cid:durableId="947929410">
    <w:abstractNumId w:val="18"/>
  </w:num>
  <w:num w:numId="27" w16cid:durableId="290985547">
    <w:abstractNumId w:val="38"/>
  </w:num>
  <w:num w:numId="28" w16cid:durableId="612059925">
    <w:abstractNumId w:val="42"/>
  </w:num>
  <w:num w:numId="29" w16cid:durableId="1057974855">
    <w:abstractNumId w:val="10"/>
  </w:num>
  <w:num w:numId="30" w16cid:durableId="2038891247">
    <w:abstractNumId w:val="44"/>
  </w:num>
  <w:num w:numId="31" w16cid:durableId="371270914">
    <w:abstractNumId w:val="8"/>
  </w:num>
  <w:num w:numId="32" w16cid:durableId="291057360">
    <w:abstractNumId w:val="43"/>
  </w:num>
  <w:num w:numId="33" w16cid:durableId="1214661134">
    <w:abstractNumId w:val="25"/>
  </w:num>
  <w:num w:numId="34" w16cid:durableId="225074364">
    <w:abstractNumId w:val="16"/>
  </w:num>
  <w:num w:numId="35" w16cid:durableId="1244796790">
    <w:abstractNumId w:val="9"/>
  </w:num>
  <w:num w:numId="36" w16cid:durableId="174154470">
    <w:abstractNumId w:val="23"/>
  </w:num>
  <w:num w:numId="37" w16cid:durableId="1935162712">
    <w:abstractNumId w:val="33"/>
  </w:num>
  <w:num w:numId="38" w16cid:durableId="1027293926">
    <w:abstractNumId w:val="4"/>
  </w:num>
  <w:num w:numId="39" w16cid:durableId="2114275460">
    <w:abstractNumId w:val="40"/>
  </w:num>
  <w:num w:numId="40" w16cid:durableId="1322078008">
    <w:abstractNumId w:val="22"/>
  </w:num>
  <w:num w:numId="41" w16cid:durableId="207961949">
    <w:abstractNumId w:val="11"/>
  </w:num>
  <w:num w:numId="42" w16cid:durableId="790441799">
    <w:abstractNumId w:val="31"/>
  </w:num>
  <w:num w:numId="43" w16cid:durableId="1138380519">
    <w:abstractNumId w:val="5"/>
  </w:num>
  <w:num w:numId="44" w16cid:durableId="692463724">
    <w:abstractNumId w:val="30"/>
  </w:num>
  <w:num w:numId="45" w16cid:durableId="84308051">
    <w:abstractNumId w:val="37"/>
  </w:num>
  <w:num w:numId="46" w16cid:durableId="193033234">
    <w:abstractNumId w:val="6"/>
  </w:num>
  <w:num w:numId="47" w16cid:durableId="172825969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0275F"/>
    <w:rsid w:val="0000409B"/>
    <w:rsid w:val="000114F8"/>
    <w:rsid w:val="00011DDF"/>
    <w:rsid w:val="00013196"/>
    <w:rsid w:val="00013951"/>
    <w:rsid w:val="00015C1D"/>
    <w:rsid w:val="00021BBD"/>
    <w:rsid w:val="00022209"/>
    <w:rsid w:val="000262B3"/>
    <w:rsid w:val="00032B7B"/>
    <w:rsid w:val="00033F40"/>
    <w:rsid w:val="00037643"/>
    <w:rsid w:val="0004458F"/>
    <w:rsid w:val="00045558"/>
    <w:rsid w:val="000476CB"/>
    <w:rsid w:val="0005091A"/>
    <w:rsid w:val="00064BCD"/>
    <w:rsid w:val="000716A5"/>
    <w:rsid w:val="00074175"/>
    <w:rsid w:val="000747B0"/>
    <w:rsid w:val="00075CF4"/>
    <w:rsid w:val="00077136"/>
    <w:rsid w:val="000809D6"/>
    <w:rsid w:val="0008155F"/>
    <w:rsid w:val="00087381"/>
    <w:rsid w:val="00091538"/>
    <w:rsid w:val="000917B4"/>
    <w:rsid w:val="000934F3"/>
    <w:rsid w:val="000958EF"/>
    <w:rsid w:val="00096341"/>
    <w:rsid w:val="000A1564"/>
    <w:rsid w:val="000A1770"/>
    <w:rsid w:val="000A3DCB"/>
    <w:rsid w:val="000B26F2"/>
    <w:rsid w:val="000B35F1"/>
    <w:rsid w:val="000C35A3"/>
    <w:rsid w:val="000D04C9"/>
    <w:rsid w:val="000D1831"/>
    <w:rsid w:val="000E2A1B"/>
    <w:rsid w:val="000E3373"/>
    <w:rsid w:val="000E448D"/>
    <w:rsid w:val="000E530F"/>
    <w:rsid w:val="000E64BF"/>
    <w:rsid w:val="000E6FEF"/>
    <w:rsid w:val="000F2244"/>
    <w:rsid w:val="000F2EA9"/>
    <w:rsid w:val="0010001D"/>
    <w:rsid w:val="00102337"/>
    <w:rsid w:val="00103243"/>
    <w:rsid w:val="0010343A"/>
    <w:rsid w:val="00111588"/>
    <w:rsid w:val="00111C00"/>
    <w:rsid w:val="00112864"/>
    <w:rsid w:val="00112DBF"/>
    <w:rsid w:val="001143F0"/>
    <w:rsid w:val="001155CC"/>
    <w:rsid w:val="00116C75"/>
    <w:rsid w:val="001224DD"/>
    <w:rsid w:val="00123965"/>
    <w:rsid w:val="00126FB6"/>
    <w:rsid w:val="001273E9"/>
    <w:rsid w:val="00134994"/>
    <w:rsid w:val="0013594D"/>
    <w:rsid w:val="001363F8"/>
    <w:rsid w:val="001367DA"/>
    <w:rsid w:val="0014403B"/>
    <w:rsid w:val="00147E48"/>
    <w:rsid w:val="001536E2"/>
    <w:rsid w:val="001638D0"/>
    <w:rsid w:val="00165AED"/>
    <w:rsid w:val="00174790"/>
    <w:rsid w:val="001760FA"/>
    <w:rsid w:val="00182764"/>
    <w:rsid w:val="0018276D"/>
    <w:rsid w:val="00183C98"/>
    <w:rsid w:val="00190E71"/>
    <w:rsid w:val="00194F06"/>
    <w:rsid w:val="00194F48"/>
    <w:rsid w:val="001A050A"/>
    <w:rsid w:val="001A3E71"/>
    <w:rsid w:val="001A48A7"/>
    <w:rsid w:val="001A56BC"/>
    <w:rsid w:val="001A73D3"/>
    <w:rsid w:val="001A7A7B"/>
    <w:rsid w:val="001A7FBB"/>
    <w:rsid w:val="001B356D"/>
    <w:rsid w:val="001B4BA0"/>
    <w:rsid w:val="001B4FA6"/>
    <w:rsid w:val="001B761A"/>
    <w:rsid w:val="001C275B"/>
    <w:rsid w:val="001C685D"/>
    <w:rsid w:val="001D0D2E"/>
    <w:rsid w:val="001D679E"/>
    <w:rsid w:val="001E1E6F"/>
    <w:rsid w:val="001E2EC3"/>
    <w:rsid w:val="001F0310"/>
    <w:rsid w:val="001F2D2B"/>
    <w:rsid w:val="001F32BB"/>
    <w:rsid w:val="001F703E"/>
    <w:rsid w:val="001F78A2"/>
    <w:rsid w:val="002003C6"/>
    <w:rsid w:val="00202784"/>
    <w:rsid w:val="002042A6"/>
    <w:rsid w:val="00204735"/>
    <w:rsid w:val="0020596F"/>
    <w:rsid w:val="00210FCA"/>
    <w:rsid w:val="00211F91"/>
    <w:rsid w:val="00212AB2"/>
    <w:rsid w:val="00223761"/>
    <w:rsid w:val="00227E0A"/>
    <w:rsid w:val="0023406B"/>
    <w:rsid w:val="00234E4D"/>
    <w:rsid w:val="00235CEA"/>
    <w:rsid w:val="002415C2"/>
    <w:rsid w:val="002424A4"/>
    <w:rsid w:val="00244081"/>
    <w:rsid w:val="00266AA0"/>
    <w:rsid w:val="002714AE"/>
    <w:rsid w:val="00274C82"/>
    <w:rsid w:val="0027793D"/>
    <w:rsid w:val="00283E5B"/>
    <w:rsid w:val="002857DA"/>
    <w:rsid w:val="002916EB"/>
    <w:rsid w:val="00296018"/>
    <w:rsid w:val="00297524"/>
    <w:rsid w:val="002A10CF"/>
    <w:rsid w:val="002A777E"/>
    <w:rsid w:val="002B5F4B"/>
    <w:rsid w:val="002B7199"/>
    <w:rsid w:val="002B7224"/>
    <w:rsid w:val="002C0692"/>
    <w:rsid w:val="002C2363"/>
    <w:rsid w:val="002C4EAB"/>
    <w:rsid w:val="002C5AE5"/>
    <w:rsid w:val="002D1516"/>
    <w:rsid w:val="002D1CDC"/>
    <w:rsid w:val="002D1D5E"/>
    <w:rsid w:val="002D4AD3"/>
    <w:rsid w:val="002E0264"/>
    <w:rsid w:val="002E0A1F"/>
    <w:rsid w:val="002E76F8"/>
    <w:rsid w:val="002F035A"/>
    <w:rsid w:val="002F38F1"/>
    <w:rsid w:val="00300A22"/>
    <w:rsid w:val="0030121B"/>
    <w:rsid w:val="00316A42"/>
    <w:rsid w:val="00321437"/>
    <w:rsid w:val="00326097"/>
    <w:rsid w:val="00331FF8"/>
    <w:rsid w:val="003345F3"/>
    <w:rsid w:val="0033592C"/>
    <w:rsid w:val="0034029A"/>
    <w:rsid w:val="003452CE"/>
    <w:rsid w:val="00346748"/>
    <w:rsid w:val="003521EA"/>
    <w:rsid w:val="00352D7A"/>
    <w:rsid w:val="003574B2"/>
    <w:rsid w:val="003600B3"/>
    <w:rsid w:val="00360730"/>
    <w:rsid w:val="00362501"/>
    <w:rsid w:val="00362855"/>
    <w:rsid w:val="00371C3B"/>
    <w:rsid w:val="00382FD0"/>
    <w:rsid w:val="00387B34"/>
    <w:rsid w:val="00390F30"/>
    <w:rsid w:val="0039326C"/>
    <w:rsid w:val="0039336C"/>
    <w:rsid w:val="003939E8"/>
    <w:rsid w:val="00394088"/>
    <w:rsid w:val="00394FAB"/>
    <w:rsid w:val="003A63AE"/>
    <w:rsid w:val="003A6739"/>
    <w:rsid w:val="003A72F4"/>
    <w:rsid w:val="003A7457"/>
    <w:rsid w:val="003B1843"/>
    <w:rsid w:val="003B1CCD"/>
    <w:rsid w:val="003B4B95"/>
    <w:rsid w:val="003B5A3B"/>
    <w:rsid w:val="003D1F9D"/>
    <w:rsid w:val="003D2765"/>
    <w:rsid w:val="003D3973"/>
    <w:rsid w:val="003D6C62"/>
    <w:rsid w:val="003E2375"/>
    <w:rsid w:val="003E3167"/>
    <w:rsid w:val="003E52F2"/>
    <w:rsid w:val="003F2990"/>
    <w:rsid w:val="003F348C"/>
    <w:rsid w:val="003F3DD6"/>
    <w:rsid w:val="00403281"/>
    <w:rsid w:val="00416E4B"/>
    <w:rsid w:val="004170CD"/>
    <w:rsid w:val="00417EE9"/>
    <w:rsid w:val="00427E4B"/>
    <w:rsid w:val="004309C2"/>
    <w:rsid w:val="00433F8C"/>
    <w:rsid w:val="00435492"/>
    <w:rsid w:val="004365AC"/>
    <w:rsid w:val="00451382"/>
    <w:rsid w:val="00454AD8"/>
    <w:rsid w:val="004567F1"/>
    <w:rsid w:val="00461B03"/>
    <w:rsid w:val="004637F5"/>
    <w:rsid w:val="004651DA"/>
    <w:rsid w:val="0046570D"/>
    <w:rsid w:val="00465CE1"/>
    <w:rsid w:val="0046737E"/>
    <w:rsid w:val="00471BA6"/>
    <w:rsid w:val="00473139"/>
    <w:rsid w:val="00476D44"/>
    <w:rsid w:val="0047735D"/>
    <w:rsid w:val="00480270"/>
    <w:rsid w:val="00485224"/>
    <w:rsid w:val="00486C90"/>
    <w:rsid w:val="0048774D"/>
    <w:rsid w:val="00494C1A"/>
    <w:rsid w:val="004A119C"/>
    <w:rsid w:val="004A2A66"/>
    <w:rsid w:val="004A2FB9"/>
    <w:rsid w:val="004A4821"/>
    <w:rsid w:val="004B2200"/>
    <w:rsid w:val="004C37B1"/>
    <w:rsid w:val="004C52E3"/>
    <w:rsid w:val="004D2170"/>
    <w:rsid w:val="004D5011"/>
    <w:rsid w:val="004D5F8F"/>
    <w:rsid w:val="004D71DB"/>
    <w:rsid w:val="004D7E49"/>
    <w:rsid w:val="004E0219"/>
    <w:rsid w:val="004E5185"/>
    <w:rsid w:val="004E5E15"/>
    <w:rsid w:val="004E609E"/>
    <w:rsid w:val="004E6D59"/>
    <w:rsid w:val="004F0CF1"/>
    <w:rsid w:val="00502E81"/>
    <w:rsid w:val="00503EC3"/>
    <w:rsid w:val="0050477B"/>
    <w:rsid w:val="00507C1D"/>
    <w:rsid w:val="005135F4"/>
    <w:rsid w:val="0051450B"/>
    <w:rsid w:val="005149DB"/>
    <w:rsid w:val="005173EB"/>
    <w:rsid w:val="00535D3B"/>
    <w:rsid w:val="00540EE5"/>
    <w:rsid w:val="005449C5"/>
    <w:rsid w:val="005469B1"/>
    <w:rsid w:val="00550137"/>
    <w:rsid w:val="00550A50"/>
    <w:rsid w:val="00550DB8"/>
    <w:rsid w:val="00552979"/>
    <w:rsid w:val="00553AB1"/>
    <w:rsid w:val="00554B04"/>
    <w:rsid w:val="005566E8"/>
    <w:rsid w:val="00565BB7"/>
    <w:rsid w:val="005676D0"/>
    <w:rsid w:val="00571182"/>
    <w:rsid w:val="00572F14"/>
    <w:rsid w:val="005733AC"/>
    <w:rsid w:val="0057570F"/>
    <w:rsid w:val="005768C9"/>
    <w:rsid w:val="00580B8C"/>
    <w:rsid w:val="00582EC2"/>
    <w:rsid w:val="0058631A"/>
    <w:rsid w:val="00590CF7"/>
    <w:rsid w:val="00591187"/>
    <w:rsid w:val="00597C24"/>
    <w:rsid w:val="005A0437"/>
    <w:rsid w:val="005A0BBF"/>
    <w:rsid w:val="005A1C69"/>
    <w:rsid w:val="005A7E22"/>
    <w:rsid w:val="005B24E0"/>
    <w:rsid w:val="005B34D9"/>
    <w:rsid w:val="005B3D2D"/>
    <w:rsid w:val="005B63DA"/>
    <w:rsid w:val="005B648E"/>
    <w:rsid w:val="005C0126"/>
    <w:rsid w:val="005C05F9"/>
    <w:rsid w:val="005C1AED"/>
    <w:rsid w:val="005C3582"/>
    <w:rsid w:val="005C3820"/>
    <w:rsid w:val="005C3F59"/>
    <w:rsid w:val="005C6CD7"/>
    <w:rsid w:val="005D0A20"/>
    <w:rsid w:val="005D0F3A"/>
    <w:rsid w:val="005D380C"/>
    <w:rsid w:val="005D5016"/>
    <w:rsid w:val="005D53EC"/>
    <w:rsid w:val="005D605E"/>
    <w:rsid w:val="005E003E"/>
    <w:rsid w:val="005F3271"/>
    <w:rsid w:val="005F348C"/>
    <w:rsid w:val="005F43A4"/>
    <w:rsid w:val="00602C0D"/>
    <w:rsid w:val="00610E6B"/>
    <w:rsid w:val="00612F71"/>
    <w:rsid w:val="006168E6"/>
    <w:rsid w:val="00621F4A"/>
    <w:rsid w:val="00634542"/>
    <w:rsid w:val="00636697"/>
    <w:rsid w:val="00651458"/>
    <w:rsid w:val="0065377E"/>
    <w:rsid w:val="00660429"/>
    <w:rsid w:val="006673D5"/>
    <w:rsid w:val="006679F3"/>
    <w:rsid w:val="00673582"/>
    <w:rsid w:val="00675591"/>
    <w:rsid w:val="006808D8"/>
    <w:rsid w:val="00681B78"/>
    <w:rsid w:val="00684E5F"/>
    <w:rsid w:val="006A05BF"/>
    <w:rsid w:val="006A081D"/>
    <w:rsid w:val="006A4BB9"/>
    <w:rsid w:val="006A7047"/>
    <w:rsid w:val="006B3143"/>
    <w:rsid w:val="006B60F9"/>
    <w:rsid w:val="006C1D6E"/>
    <w:rsid w:val="006C56FB"/>
    <w:rsid w:val="006D085A"/>
    <w:rsid w:val="006E1455"/>
    <w:rsid w:val="006F7705"/>
    <w:rsid w:val="00701095"/>
    <w:rsid w:val="007045D1"/>
    <w:rsid w:val="00707825"/>
    <w:rsid w:val="007107C1"/>
    <w:rsid w:val="00714054"/>
    <w:rsid w:val="00714796"/>
    <w:rsid w:val="00716395"/>
    <w:rsid w:val="0071771B"/>
    <w:rsid w:val="00720742"/>
    <w:rsid w:val="007255C4"/>
    <w:rsid w:val="007258B6"/>
    <w:rsid w:val="0072621B"/>
    <w:rsid w:val="00726481"/>
    <w:rsid w:val="00742D32"/>
    <w:rsid w:val="00742EF7"/>
    <w:rsid w:val="00751231"/>
    <w:rsid w:val="00756543"/>
    <w:rsid w:val="00756F06"/>
    <w:rsid w:val="00757854"/>
    <w:rsid w:val="0076024F"/>
    <w:rsid w:val="00762E77"/>
    <w:rsid w:val="0076429E"/>
    <w:rsid w:val="007676DC"/>
    <w:rsid w:val="007678FF"/>
    <w:rsid w:val="00767962"/>
    <w:rsid w:val="007763F8"/>
    <w:rsid w:val="00781374"/>
    <w:rsid w:val="0078226A"/>
    <w:rsid w:val="00784041"/>
    <w:rsid w:val="00787568"/>
    <w:rsid w:val="00790823"/>
    <w:rsid w:val="007917BC"/>
    <w:rsid w:val="007921CD"/>
    <w:rsid w:val="00792EFD"/>
    <w:rsid w:val="00794446"/>
    <w:rsid w:val="007A7622"/>
    <w:rsid w:val="007B402F"/>
    <w:rsid w:val="007B673C"/>
    <w:rsid w:val="007B7F98"/>
    <w:rsid w:val="007C18EB"/>
    <w:rsid w:val="007C5CC3"/>
    <w:rsid w:val="007D2D24"/>
    <w:rsid w:val="007D3792"/>
    <w:rsid w:val="007D472F"/>
    <w:rsid w:val="007D4C1F"/>
    <w:rsid w:val="007D67E2"/>
    <w:rsid w:val="007E0F99"/>
    <w:rsid w:val="007E15FB"/>
    <w:rsid w:val="007E4775"/>
    <w:rsid w:val="007F04E7"/>
    <w:rsid w:val="007F184D"/>
    <w:rsid w:val="007F3474"/>
    <w:rsid w:val="007F42A9"/>
    <w:rsid w:val="007F4ABB"/>
    <w:rsid w:val="007F5819"/>
    <w:rsid w:val="007F5B3C"/>
    <w:rsid w:val="007F5E52"/>
    <w:rsid w:val="007F6F00"/>
    <w:rsid w:val="008010EE"/>
    <w:rsid w:val="008017F9"/>
    <w:rsid w:val="00801AFA"/>
    <w:rsid w:val="00804ED1"/>
    <w:rsid w:val="0081191E"/>
    <w:rsid w:val="00813295"/>
    <w:rsid w:val="008179F6"/>
    <w:rsid w:val="008244B1"/>
    <w:rsid w:val="00825B8F"/>
    <w:rsid w:val="008328B5"/>
    <w:rsid w:val="00833212"/>
    <w:rsid w:val="0083331D"/>
    <w:rsid w:val="0083415A"/>
    <w:rsid w:val="00840986"/>
    <w:rsid w:val="00841AC1"/>
    <w:rsid w:val="00843E14"/>
    <w:rsid w:val="008442D1"/>
    <w:rsid w:val="008447BE"/>
    <w:rsid w:val="008511CC"/>
    <w:rsid w:val="00852221"/>
    <w:rsid w:val="00852861"/>
    <w:rsid w:val="00853558"/>
    <w:rsid w:val="00866308"/>
    <w:rsid w:val="00867B6F"/>
    <w:rsid w:val="00871B7C"/>
    <w:rsid w:val="0087202B"/>
    <w:rsid w:val="00880755"/>
    <w:rsid w:val="00880983"/>
    <w:rsid w:val="0088165B"/>
    <w:rsid w:val="00886C13"/>
    <w:rsid w:val="00887C8D"/>
    <w:rsid w:val="00887D30"/>
    <w:rsid w:val="0089239F"/>
    <w:rsid w:val="0089707C"/>
    <w:rsid w:val="008A6892"/>
    <w:rsid w:val="008A7423"/>
    <w:rsid w:val="008B26DB"/>
    <w:rsid w:val="008B2F42"/>
    <w:rsid w:val="008C06FA"/>
    <w:rsid w:val="008C2716"/>
    <w:rsid w:val="008D1193"/>
    <w:rsid w:val="008D3428"/>
    <w:rsid w:val="008E0132"/>
    <w:rsid w:val="008F4B13"/>
    <w:rsid w:val="009002D8"/>
    <w:rsid w:val="00901DD4"/>
    <w:rsid w:val="00920EE5"/>
    <w:rsid w:val="009250B2"/>
    <w:rsid w:val="0093770F"/>
    <w:rsid w:val="00937ADE"/>
    <w:rsid w:val="00943495"/>
    <w:rsid w:val="00944086"/>
    <w:rsid w:val="0094757D"/>
    <w:rsid w:val="00947F9D"/>
    <w:rsid w:val="009530E9"/>
    <w:rsid w:val="00953C84"/>
    <w:rsid w:val="009557A4"/>
    <w:rsid w:val="00960FC4"/>
    <w:rsid w:val="00961C81"/>
    <w:rsid w:val="00962243"/>
    <w:rsid w:val="00962DC1"/>
    <w:rsid w:val="00964228"/>
    <w:rsid w:val="00964ADD"/>
    <w:rsid w:val="009713CC"/>
    <w:rsid w:val="00971C16"/>
    <w:rsid w:val="00973238"/>
    <w:rsid w:val="009818B5"/>
    <w:rsid w:val="0098424F"/>
    <w:rsid w:val="0098428B"/>
    <w:rsid w:val="00985F1B"/>
    <w:rsid w:val="00990A3B"/>
    <w:rsid w:val="00993968"/>
    <w:rsid w:val="00994DE2"/>
    <w:rsid w:val="009963C7"/>
    <w:rsid w:val="0099641B"/>
    <w:rsid w:val="009A3E91"/>
    <w:rsid w:val="009A6D4F"/>
    <w:rsid w:val="009B0AC3"/>
    <w:rsid w:val="009B3411"/>
    <w:rsid w:val="009B47C5"/>
    <w:rsid w:val="009B5AF7"/>
    <w:rsid w:val="009C23B1"/>
    <w:rsid w:val="009C3B32"/>
    <w:rsid w:val="009C5051"/>
    <w:rsid w:val="009D561B"/>
    <w:rsid w:val="009D67D2"/>
    <w:rsid w:val="009E50A5"/>
    <w:rsid w:val="009F0B98"/>
    <w:rsid w:val="009F17E0"/>
    <w:rsid w:val="009F3C41"/>
    <w:rsid w:val="009F456D"/>
    <w:rsid w:val="009F475B"/>
    <w:rsid w:val="00A00A32"/>
    <w:rsid w:val="00A02A3E"/>
    <w:rsid w:val="00A07F37"/>
    <w:rsid w:val="00A102B8"/>
    <w:rsid w:val="00A200AE"/>
    <w:rsid w:val="00A2549D"/>
    <w:rsid w:val="00A258E6"/>
    <w:rsid w:val="00A32CEC"/>
    <w:rsid w:val="00A33E4D"/>
    <w:rsid w:val="00A33F0A"/>
    <w:rsid w:val="00A4504B"/>
    <w:rsid w:val="00A45F74"/>
    <w:rsid w:val="00A47C1E"/>
    <w:rsid w:val="00A528FB"/>
    <w:rsid w:val="00A533C3"/>
    <w:rsid w:val="00A54920"/>
    <w:rsid w:val="00A56EBF"/>
    <w:rsid w:val="00A6270F"/>
    <w:rsid w:val="00A63595"/>
    <w:rsid w:val="00A64C2E"/>
    <w:rsid w:val="00A6787E"/>
    <w:rsid w:val="00A70B71"/>
    <w:rsid w:val="00A742D7"/>
    <w:rsid w:val="00A74A55"/>
    <w:rsid w:val="00A900EB"/>
    <w:rsid w:val="00A903DC"/>
    <w:rsid w:val="00A924CC"/>
    <w:rsid w:val="00A972E3"/>
    <w:rsid w:val="00A9759C"/>
    <w:rsid w:val="00A97BAB"/>
    <w:rsid w:val="00AA3268"/>
    <w:rsid w:val="00AA3FD0"/>
    <w:rsid w:val="00AA6F60"/>
    <w:rsid w:val="00AB334C"/>
    <w:rsid w:val="00AB57D0"/>
    <w:rsid w:val="00AD51BB"/>
    <w:rsid w:val="00AD73EA"/>
    <w:rsid w:val="00AE0BC0"/>
    <w:rsid w:val="00AE633E"/>
    <w:rsid w:val="00AE655D"/>
    <w:rsid w:val="00AF02DE"/>
    <w:rsid w:val="00AF2700"/>
    <w:rsid w:val="00B00A8B"/>
    <w:rsid w:val="00B06117"/>
    <w:rsid w:val="00B06B2D"/>
    <w:rsid w:val="00B070D5"/>
    <w:rsid w:val="00B129B6"/>
    <w:rsid w:val="00B2138E"/>
    <w:rsid w:val="00B25184"/>
    <w:rsid w:val="00B25814"/>
    <w:rsid w:val="00B27526"/>
    <w:rsid w:val="00B32E5F"/>
    <w:rsid w:val="00B33204"/>
    <w:rsid w:val="00B33BC8"/>
    <w:rsid w:val="00B33CCA"/>
    <w:rsid w:val="00B36847"/>
    <w:rsid w:val="00B37BA2"/>
    <w:rsid w:val="00B42F8A"/>
    <w:rsid w:val="00B43323"/>
    <w:rsid w:val="00B4388C"/>
    <w:rsid w:val="00B47673"/>
    <w:rsid w:val="00B52111"/>
    <w:rsid w:val="00B53CA3"/>
    <w:rsid w:val="00B57511"/>
    <w:rsid w:val="00B57A1D"/>
    <w:rsid w:val="00B7201C"/>
    <w:rsid w:val="00B72264"/>
    <w:rsid w:val="00B74A08"/>
    <w:rsid w:val="00B75045"/>
    <w:rsid w:val="00B87F18"/>
    <w:rsid w:val="00B87FB2"/>
    <w:rsid w:val="00B90F64"/>
    <w:rsid w:val="00B9571D"/>
    <w:rsid w:val="00B957C3"/>
    <w:rsid w:val="00BA0A93"/>
    <w:rsid w:val="00BA1D1F"/>
    <w:rsid w:val="00BA4D72"/>
    <w:rsid w:val="00BB0DFF"/>
    <w:rsid w:val="00BB6B0F"/>
    <w:rsid w:val="00BB7809"/>
    <w:rsid w:val="00BC3D83"/>
    <w:rsid w:val="00BC4888"/>
    <w:rsid w:val="00BC5F36"/>
    <w:rsid w:val="00BC753F"/>
    <w:rsid w:val="00BC7D78"/>
    <w:rsid w:val="00BD34AA"/>
    <w:rsid w:val="00BD48E7"/>
    <w:rsid w:val="00BD6FED"/>
    <w:rsid w:val="00BE0604"/>
    <w:rsid w:val="00BE1136"/>
    <w:rsid w:val="00BE75E4"/>
    <w:rsid w:val="00BF0182"/>
    <w:rsid w:val="00BF23F6"/>
    <w:rsid w:val="00BF57FB"/>
    <w:rsid w:val="00BF711D"/>
    <w:rsid w:val="00C039DC"/>
    <w:rsid w:val="00C03BBB"/>
    <w:rsid w:val="00C0450D"/>
    <w:rsid w:val="00C05B42"/>
    <w:rsid w:val="00C117B9"/>
    <w:rsid w:val="00C1358F"/>
    <w:rsid w:val="00C15343"/>
    <w:rsid w:val="00C24A0D"/>
    <w:rsid w:val="00C25E69"/>
    <w:rsid w:val="00C266B6"/>
    <w:rsid w:val="00C35867"/>
    <w:rsid w:val="00C3770B"/>
    <w:rsid w:val="00C4553D"/>
    <w:rsid w:val="00C50E06"/>
    <w:rsid w:val="00C5192B"/>
    <w:rsid w:val="00C53AE6"/>
    <w:rsid w:val="00C5500D"/>
    <w:rsid w:val="00C605FA"/>
    <w:rsid w:val="00C60E16"/>
    <w:rsid w:val="00C7442A"/>
    <w:rsid w:val="00C76B2F"/>
    <w:rsid w:val="00C80805"/>
    <w:rsid w:val="00C82696"/>
    <w:rsid w:val="00C8546C"/>
    <w:rsid w:val="00C86F79"/>
    <w:rsid w:val="00C92893"/>
    <w:rsid w:val="00CA3052"/>
    <w:rsid w:val="00CA6571"/>
    <w:rsid w:val="00CA791E"/>
    <w:rsid w:val="00CB01D4"/>
    <w:rsid w:val="00CB539A"/>
    <w:rsid w:val="00CB7929"/>
    <w:rsid w:val="00CC51DC"/>
    <w:rsid w:val="00CC786E"/>
    <w:rsid w:val="00CD0ED0"/>
    <w:rsid w:val="00CD1F5A"/>
    <w:rsid w:val="00CD3E06"/>
    <w:rsid w:val="00CD4578"/>
    <w:rsid w:val="00CD48A1"/>
    <w:rsid w:val="00CD628A"/>
    <w:rsid w:val="00CE1F49"/>
    <w:rsid w:val="00CE3616"/>
    <w:rsid w:val="00CE4622"/>
    <w:rsid w:val="00CE61AD"/>
    <w:rsid w:val="00CF46A6"/>
    <w:rsid w:val="00CF6E33"/>
    <w:rsid w:val="00CF6F2A"/>
    <w:rsid w:val="00CF73ED"/>
    <w:rsid w:val="00D01563"/>
    <w:rsid w:val="00D01B2C"/>
    <w:rsid w:val="00D01B45"/>
    <w:rsid w:val="00D03199"/>
    <w:rsid w:val="00D03F7C"/>
    <w:rsid w:val="00D0572F"/>
    <w:rsid w:val="00D05C4E"/>
    <w:rsid w:val="00D06985"/>
    <w:rsid w:val="00D231B9"/>
    <w:rsid w:val="00D2520D"/>
    <w:rsid w:val="00D31D0B"/>
    <w:rsid w:val="00D36A58"/>
    <w:rsid w:val="00D401C6"/>
    <w:rsid w:val="00D46871"/>
    <w:rsid w:val="00D52021"/>
    <w:rsid w:val="00D52445"/>
    <w:rsid w:val="00D53E07"/>
    <w:rsid w:val="00D54698"/>
    <w:rsid w:val="00D57102"/>
    <w:rsid w:val="00D573B1"/>
    <w:rsid w:val="00D61CA9"/>
    <w:rsid w:val="00D67B38"/>
    <w:rsid w:val="00D72B63"/>
    <w:rsid w:val="00D73054"/>
    <w:rsid w:val="00D73A2C"/>
    <w:rsid w:val="00D73B03"/>
    <w:rsid w:val="00D745BB"/>
    <w:rsid w:val="00D7691E"/>
    <w:rsid w:val="00D776B9"/>
    <w:rsid w:val="00D80415"/>
    <w:rsid w:val="00D80684"/>
    <w:rsid w:val="00D830F9"/>
    <w:rsid w:val="00D845D3"/>
    <w:rsid w:val="00D84B79"/>
    <w:rsid w:val="00D874C5"/>
    <w:rsid w:val="00D95EF5"/>
    <w:rsid w:val="00D963AE"/>
    <w:rsid w:val="00DB13E8"/>
    <w:rsid w:val="00DD21C3"/>
    <w:rsid w:val="00DD3BE7"/>
    <w:rsid w:val="00DD65F3"/>
    <w:rsid w:val="00DD6AB2"/>
    <w:rsid w:val="00DD7530"/>
    <w:rsid w:val="00DE2F1B"/>
    <w:rsid w:val="00DE34C4"/>
    <w:rsid w:val="00DE4015"/>
    <w:rsid w:val="00DE725D"/>
    <w:rsid w:val="00DF13D4"/>
    <w:rsid w:val="00DF1C3A"/>
    <w:rsid w:val="00DF4CBC"/>
    <w:rsid w:val="00DF771F"/>
    <w:rsid w:val="00E020D2"/>
    <w:rsid w:val="00E04219"/>
    <w:rsid w:val="00E053B1"/>
    <w:rsid w:val="00E1119D"/>
    <w:rsid w:val="00E13BF3"/>
    <w:rsid w:val="00E14ACE"/>
    <w:rsid w:val="00E207EC"/>
    <w:rsid w:val="00E263E0"/>
    <w:rsid w:val="00E2693E"/>
    <w:rsid w:val="00E27752"/>
    <w:rsid w:val="00E31175"/>
    <w:rsid w:val="00E31F6C"/>
    <w:rsid w:val="00E34E14"/>
    <w:rsid w:val="00E35AE2"/>
    <w:rsid w:val="00E37921"/>
    <w:rsid w:val="00E40006"/>
    <w:rsid w:val="00E42976"/>
    <w:rsid w:val="00E54706"/>
    <w:rsid w:val="00E57595"/>
    <w:rsid w:val="00E61453"/>
    <w:rsid w:val="00E64F9B"/>
    <w:rsid w:val="00E6555D"/>
    <w:rsid w:val="00E72231"/>
    <w:rsid w:val="00E77A10"/>
    <w:rsid w:val="00E81D52"/>
    <w:rsid w:val="00E8281C"/>
    <w:rsid w:val="00E917B9"/>
    <w:rsid w:val="00E943B5"/>
    <w:rsid w:val="00E96197"/>
    <w:rsid w:val="00E9698E"/>
    <w:rsid w:val="00EA2527"/>
    <w:rsid w:val="00EA438A"/>
    <w:rsid w:val="00EA53E3"/>
    <w:rsid w:val="00EA62E6"/>
    <w:rsid w:val="00EC291B"/>
    <w:rsid w:val="00EC2DA6"/>
    <w:rsid w:val="00EC3C87"/>
    <w:rsid w:val="00EC4A1F"/>
    <w:rsid w:val="00EC78CB"/>
    <w:rsid w:val="00ED0FAF"/>
    <w:rsid w:val="00EE0A38"/>
    <w:rsid w:val="00EE0D4E"/>
    <w:rsid w:val="00EE219F"/>
    <w:rsid w:val="00EE3871"/>
    <w:rsid w:val="00EE445A"/>
    <w:rsid w:val="00EE7538"/>
    <w:rsid w:val="00EF46B8"/>
    <w:rsid w:val="00EF4C03"/>
    <w:rsid w:val="00F11BE1"/>
    <w:rsid w:val="00F11D4F"/>
    <w:rsid w:val="00F1417D"/>
    <w:rsid w:val="00F16011"/>
    <w:rsid w:val="00F2213B"/>
    <w:rsid w:val="00F25C2A"/>
    <w:rsid w:val="00F340C6"/>
    <w:rsid w:val="00F35A52"/>
    <w:rsid w:val="00F366B5"/>
    <w:rsid w:val="00F431B9"/>
    <w:rsid w:val="00F51A87"/>
    <w:rsid w:val="00F5517D"/>
    <w:rsid w:val="00F570A8"/>
    <w:rsid w:val="00F6036D"/>
    <w:rsid w:val="00F6653F"/>
    <w:rsid w:val="00F66D73"/>
    <w:rsid w:val="00F7025D"/>
    <w:rsid w:val="00F70D62"/>
    <w:rsid w:val="00F71A3A"/>
    <w:rsid w:val="00F751C5"/>
    <w:rsid w:val="00F75DB5"/>
    <w:rsid w:val="00F80FE7"/>
    <w:rsid w:val="00F9000D"/>
    <w:rsid w:val="00F91A11"/>
    <w:rsid w:val="00F96BDD"/>
    <w:rsid w:val="00F97AB9"/>
    <w:rsid w:val="00FA1941"/>
    <w:rsid w:val="00FA27A3"/>
    <w:rsid w:val="00FA4E95"/>
    <w:rsid w:val="00FA5BD8"/>
    <w:rsid w:val="00FB07B6"/>
    <w:rsid w:val="00FB2A30"/>
    <w:rsid w:val="00FB3AEE"/>
    <w:rsid w:val="00FB3DC0"/>
    <w:rsid w:val="00FB3DCC"/>
    <w:rsid w:val="00FB43CE"/>
    <w:rsid w:val="00FB5D25"/>
    <w:rsid w:val="00FB605B"/>
    <w:rsid w:val="00FB68DF"/>
    <w:rsid w:val="00FC1B9B"/>
    <w:rsid w:val="00FD523A"/>
    <w:rsid w:val="00FE0EB4"/>
    <w:rsid w:val="00FE2056"/>
    <w:rsid w:val="00FE3F84"/>
    <w:rsid w:val="00FE4CA8"/>
    <w:rsid w:val="00FE71B0"/>
    <w:rsid w:val="00FF0490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3578779D"/>
  <w15:chartTrackingRefBased/>
  <w15:docId w15:val="{8B23CEB4-3AA7-4F29-AF2F-B33EAD30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Normal (Web)" w:uiPriority="99"/>
    <w:lsdException w:name="HTML Code" w:uiPriority="99"/>
    <w:lsdException w:name="HTML Preformatted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BBB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03BBB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03BBB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03BBB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C03B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3BBB"/>
  </w:style>
  <w:style w:type="paragraph" w:styleId="ListParagraph">
    <w:name w:val="List Paragraph"/>
    <w:basedOn w:val="Normal"/>
    <w:uiPriority w:val="34"/>
    <w:qFormat/>
    <w:rsid w:val="00C03BBB"/>
    <w:pPr>
      <w:ind w:left="720"/>
    </w:pPr>
  </w:style>
  <w:style w:type="character" w:styleId="Hyperlink">
    <w:name w:val="Hyperlink"/>
    <w:uiPriority w:val="99"/>
    <w:rsid w:val="00C03BBB"/>
    <w:rPr>
      <w:color w:val="0000FF"/>
      <w:u w:val="single"/>
    </w:rPr>
  </w:style>
  <w:style w:type="paragraph" w:styleId="Header">
    <w:name w:val="header"/>
    <w:basedOn w:val="Normal"/>
    <w:link w:val="HeaderChar"/>
    <w:rsid w:val="00C03BBB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C03BBB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C03BB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C03BBB"/>
    <w:pPr>
      <w:numPr>
        <w:numId w:val="1"/>
      </w:numPr>
    </w:pPr>
  </w:style>
  <w:style w:type="paragraph" w:customStyle="1" w:styleId="Outlinenumbering">
    <w:name w:val="Outline numbering"/>
    <w:basedOn w:val="Normal"/>
    <w:rsid w:val="00C03BBB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C03BBB"/>
  </w:style>
  <w:style w:type="table" w:styleId="TableGrid">
    <w:name w:val="Table Grid"/>
    <w:basedOn w:val="TableNormal"/>
    <w:rsid w:val="00A52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28FB"/>
    <w:rPr>
      <w:color w:val="808080"/>
    </w:rPr>
  </w:style>
  <w:style w:type="character" w:customStyle="1" w:styleId="Red">
    <w:name w:val="Red"/>
    <w:basedOn w:val="DefaultParagraphFont"/>
    <w:uiPriority w:val="1"/>
    <w:rsid w:val="00A528FB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C03BBB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C03BBB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C03BBB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03BBB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C03BBB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A02A3E"/>
    <w:pPr>
      <w:spacing w:before="100" w:beforeAutospacing="1" w:after="100" w:afterAutospacing="1" w:line="288" w:lineRule="auto"/>
    </w:pPr>
  </w:style>
  <w:style w:type="character" w:styleId="Strong">
    <w:name w:val="Strong"/>
    <w:basedOn w:val="DefaultParagraphFont"/>
    <w:uiPriority w:val="22"/>
    <w:qFormat/>
    <w:rsid w:val="00A02A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D4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EE0D4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E0D4E"/>
  </w:style>
  <w:style w:type="character" w:styleId="UnresolvedMention">
    <w:name w:val="Unresolved Mention"/>
    <w:basedOn w:val="DefaultParagraphFont"/>
    <w:uiPriority w:val="99"/>
    <w:semiHidden/>
    <w:unhideWhenUsed/>
    <w:rsid w:val="003D2765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E81D52"/>
  </w:style>
  <w:style w:type="character" w:customStyle="1" w:styleId="enlighter-g1">
    <w:name w:val="enlighter-g1"/>
    <w:basedOn w:val="DefaultParagraphFont"/>
    <w:rsid w:val="00E81D52"/>
  </w:style>
  <w:style w:type="character" w:customStyle="1" w:styleId="enlighter-c0">
    <w:name w:val="enlighter-c0"/>
    <w:basedOn w:val="DefaultParagraphFont"/>
    <w:rsid w:val="00E81D52"/>
  </w:style>
  <w:style w:type="character" w:customStyle="1" w:styleId="enlighter-n1">
    <w:name w:val="enlighter-n1"/>
    <w:basedOn w:val="DefaultParagraphFont"/>
    <w:rsid w:val="00E81D52"/>
  </w:style>
  <w:style w:type="character" w:customStyle="1" w:styleId="enlighter-n0">
    <w:name w:val="enlighter-n0"/>
    <w:basedOn w:val="DefaultParagraphFont"/>
    <w:rsid w:val="00E81D52"/>
  </w:style>
  <w:style w:type="character" w:customStyle="1" w:styleId="enlighter-m3">
    <w:name w:val="enlighter-m3"/>
    <w:basedOn w:val="DefaultParagraphFont"/>
    <w:rsid w:val="00E81D52"/>
  </w:style>
  <w:style w:type="character" w:customStyle="1" w:styleId="enlighter-k1">
    <w:name w:val="enlighter-k1"/>
    <w:basedOn w:val="DefaultParagraphFont"/>
    <w:rsid w:val="00E8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map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2B999EB5CF46208B0F55C539184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48E44-4717-4A60-B1FB-9CCFEF2FD6A6}"/>
      </w:docPartPr>
      <w:docPartBody>
        <w:p w:rsidR="002F5682" w:rsidRDefault="00273420" w:rsidP="00273420">
          <w:pPr>
            <w:pStyle w:val="FA2B999EB5CF46208B0F55C5391849F2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D1BA4CD4C3646A988E6AFA4C0019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2C2C-924E-44C6-970F-D4E634EB1FEC}"/>
      </w:docPartPr>
      <w:docPartBody>
        <w:p w:rsidR="002F5682" w:rsidRDefault="00273420" w:rsidP="00273420">
          <w:pPr>
            <w:pStyle w:val="2D1BA4CD4C3646A988E6AFA4C001990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596CAE0FEAB433E8241A5E78543C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94E69-F5C8-4C7C-B824-EDE2A69B1CC3}"/>
      </w:docPartPr>
      <w:docPartBody>
        <w:p w:rsidR="002F5682" w:rsidRDefault="00273420" w:rsidP="00273420">
          <w:pPr>
            <w:pStyle w:val="F596CAE0FEAB433E8241A5E78543C68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D86D4805DD24D82AB4954B31D74A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A15-BC9F-4667-BA6E-6F89B9AA4973}"/>
      </w:docPartPr>
      <w:docPartBody>
        <w:p w:rsidR="002F5682" w:rsidRDefault="00273420" w:rsidP="00273420">
          <w:pPr>
            <w:pStyle w:val="1D86D4805DD24D82AB4954B31D74A6BF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94EEC1966CC4AB0A0F49AB9E5852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3C6C7-936E-4B2F-B5C2-34DF0EA6CEBC}"/>
      </w:docPartPr>
      <w:docPartBody>
        <w:p w:rsidR="002F5682" w:rsidRDefault="00273420" w:rsidP="00273420">
          <w:pPr>
            <w:pStyle w:val="294EEC1966CC4AB0A0F49AB9E5852C54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16854ECB6C6433A90266740C3A02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A7B5-5ED4-4699-BC09-BCF27CF1AD15}"/>
      </w:docPartPr>
      <w:docPartBody>
        <w:p w:rsidR="002F5682" w:rsidRDefault="00273420" w:rsidP="00273420">
          <w:pPr>
            <w:pStyle w:val="216854ECB6C6433A90266740C3A0285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52F63891C4843269077EF4CC0336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A0BAD-A04F-4912-A7A1-B5B213CA6F8C}"/>
      </w:docPartPr>
      <w:docPartBody>
        <w:p w:rsidR="002F5682" w:rsidRDefault="00273420" w:rsidP="00273420">
          <w:pPr>
            <w:pStyle w:val="852F63891C4843269077EF4CC03362F4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B55364F904E4181AC215114C8108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E7A9E-0B98-4692-B33F-C62E0F40F419}"/>
      </w:docPartPr>
      <w:docPartBody>
        <w:p w:rsidR="002F5682" w:rsidRDefault="00273420" w:rsidP="00273420">
          <w:pPr>
            <w:pStyle w:val="AB55364F904E4181AC215114C8108AD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B3A55B623454B4C9D39184F0BA2C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CFD7-3860-47F4-98B4-3913512FA163}"/>
      </w:docPartPr>
      <w:docPartBody>
        <w:p w:rsidR="002F5682" w:rsidRDefault="00273420" w:rsidP="00273420">
          <w:pPr>
            <w:pStyle w:val="BB3A55B623454B4C9D39184F0BA2CB1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46EF10A89864DA1A9C4242B7D49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C41A4-1030-4068-AB81-AF7D879392FF}"/>
      </w:docPartPr>
      <w:docPartBody>
        <w:p w:rsidR="004A23DE" w:rsidRDefault="000D3670" w:rsidP="000D3670">
          <w:pPr>
            <w:pStyle w:val="046EF10A89864DA1A9C4242B7D49BDD9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FD9D9ACAF514A1995430E30B8C5F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D9759-20DD-4365-973D-B6070A5262EC}"/>
      </w:docPartPr>
      <w:docPartBody>
        <w:p w:rsidR="004A23DE" w:rsidRDefault="000D3670" w:rsidP="000D3670">
          <w:pPr>
            <w:pStyle w:val="0FD9D9ACAF514A1995430E30B8C5F27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C91C8722F05435BA96C2ECE01BB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6F48-2D2A-4B46-A9DB-E4117C307F00}"/>
      </w:docPartPr>
      <w:docPartBody>
        <w:p w:rsidR="004A23DE" w:rsidRDefault="000D3670" w:rsidP="000D3670">
          <w:pPr>
            <w:pStyle w:val="7C91C8722F05435BA96C2ECE01BB4EE1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E549E83953D49F8A48509F8917DB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5887-20D9-4914-984D-09BB598C9956}"/>
      </w:docPartPr>
      <w:docPartBody>
        <w:p w:rsidR="004A23DE" w:rsidRDefault="000D3670" w:rsidP="000D3670">
          <w:pPr>
            <w:pStyle w:val="6E549E83953D49F8A48509F8917DB49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709BC9F827B491197B425AC8627A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BB356-58A9-48B6-95EF-017C79566A68}"/>
      </w:docPartPr>
      <w:docPartBody>
        <w:p w:rsidR="004A23DE" w:rsidRDefault="000D3670" w:rsidP="000D3670">
          <w:pPr>
            <w:pStyle w:val="7709BC9F827B491197B425AC8627A99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417B1A3287F4B7E89F9480272CBD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8092A-84AB-4FED-8719-5A8E8B78DCE2}"/>
      </w:docPartPr>
      <w:docPartBody>
        <w:p w:rsidR="004A23DE" w:rsidRDefault="000D3670" w:rsidP="000D3670">
          <w:pPr>
            <w:pStyle w:val="6417B1A3287F4B7E89F9480272CBDE0D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286C12D8E364D4EBF8CA91A66D23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69574-95F2-4D70-B74F-6F2AEB56516C}"/>
      </w:docPartPr>
      <w:docPartBody>
        <w:p w:rsidR="004A23DE" w:rsidRDefault="000D3670" w:rsidP="000D3670">
          <w:pPr>
            <w:pStyle w:val="E286C12D8E364D4EBF8CA91A66D233A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0EB07135F354234A5E78B8F5EF9A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160C4-80FA-40EF-B666-0379DC21C54F}"/>
      </w:docPartPr>
      <w:docPartBody>
        <w:p w:rsidR="004A23DE" w:rsidRDefault="000D3670" w:rsidP="000D3670">
          <w:pPr>
            <w:pStyle w:val="E0EB07135F354234A5E78B8F5EF9A64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B87466A9A4F4913B5B55CBFA9E96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B02CC-C8BD-41FF-94B4-853E749E47B5}"/>
      </w:docPartPr>
      <w:docPartBody>
        <w:p w:rsidR="0049447E" w:rsidRDefault="00635338" w:rsidP="00635338">
          <w:pPr>
            <w:pStyle w:val="EB87466A9A4F4913B5B55CBFA9E962D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9C3C206606F41B5B066DC57078C3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579A-C274-48E6-86E7-F83ACF418847}"/>
      </w:docPartPr>
      <w:docPartBody>
        <w:p w:rsidR="007D14F2" w:rsidRDefault="007D14F2" w:rsidP="007D14F2">
          <w:pPr>
            <w:pStyle w:val="E9C3C206606F41B5B066DC57078C3AE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20"/>
    <w:rsid w:val="000D3670"/>
    <w:rsid w:val="002714AE"/>
    <w:rsid w:val="00273420"/>
    <w:rsid w:val="002F5682"/>
    <w:rsid w:val="00385665"/>
    <w:rsid w:val="0049447E"/>
    <w:rsid w:val="004A23DE"/>
    <w:rsid w:val="00635338"/>
    <w:rsid w:val="007D14F2"/>
    <w:rsid w:val="00A82C0E"/>
    <w:rsid w:val="00D36A58"/>
    <w:rsid w:val="00E1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4F2"/>
    <w:rPr>
      <w:color w:val="808080"/>
    </w:rPr>
  </w:style>
  <w:style w:type="paragraph" w:customStyle="1" w:styleId="FA2B999EB5CF46208B0F55C5391849F2">
    <w:name w:val="FA2B999EB5CF46208B0F55C5391849F2"/>
    <w:rsid w:val="00273420"/>
  </w:style>
  <w:style w:type="paragraph" w:customStyle="1" w:styleId="2D1BA4CD4C3646A988E6AFA4C001990C">
    <w:name w:val="2D1BA4CD4C3646A988E6AFA4C001990C"/>
    <w:rsid w:val="00273420"/>
  </w:style>
  <w:style w:type="paragraph" w:customStyle="1" w:styleId="F596CAE0FEAB433E8241A5E78543C680">
    <w:name w:val="F596CAE0FEAB433E8241A5E78543C680"/>
    <w:rsid w:val="00273420"/>
  </w:style>
  <w:style w:type="paragraph" w:customStyle="1" w:styleId="1D86D4805DD24D82AB4954B31D74A6BF">
    <w:name w:val="1D86D4805DD24D82AB4954B31D74A6BF"/>
    <w:rsid w:val="00273420"/>
  </w:style>
  <w:style w:type="paragraph" w:customStyle="1" w:styleId="294EEC1966CC4AB0A0F49AB9E5852C54">
    <w:name w:val="294EEC1966CC4AB0A0F49AB9E5852C54"/>
    <w:rsid w:val="00273420"/>
  </w:style>
  <w:style w:type="paragraph" w:customStyle="1" w:styleId="216854ECB6C6433A90266740C3A02850">
    <w:name w:val="216854ECB6C6433A90266740C3A02850"/>
    <w:rsid w:val="00273420"/>
  </w:style>
  <w:style w:type="paragraph" w:customStyle="1" w:styleId="852F63891C4843269077EF4CC03362F4">
    <w:name w:val="852F63891C4843269077EF4CC03362F4"/>
    <w:rsid w:val="00273420"/>
  </w:style>
  <w:style w:type="paragraph" w:customStyle="1" w:styleId="AB55364F904E4181AC215114C8108AD0">
    <w:name w:val="AB55364F904E4181AC215114C8108AD0"/>
    <w:rsid w:val="00273420"/>
  </w:style>
  <w:style w:type="paragraph" w:customStyle="1" w:styleId="BB3A55B623454B4C9D39184F0BA2CB13">
    <w:name w:val="BB3A55B623454B4C9D39184F0BA2CB13"/>
    <w:rsid w:val="00273420"/>
  </w:style>
  <w:style w:type="paragraph" w:customStyle="1" w:styleId="046EF10A89864DA1A9C4242B7D49BDD9">
    <w:name w:val="046EF10A89864DA1A9C4242B7D49BDD9"/>
    <w:rsid w:val="000D3670"/>
  </w:style>
  <w:style w:type="paragraph" w:customStyle="1" w:styleId="0FD9D9ACAF514A1995430E30B8C5F270">
    <w:name w:val="0FD9D9ACAF514A1995430E30B8C5F270"/>
    <w:rsid w:val="000D3670"/>
  </w:style>
  <w:style w:type="paragraph" w:customStyle="1" w:styleId="7C91C8722F05435BA96C2ECE01BB4EE1">
    <w:name w:val="7C91C8722F05435BA96C2ECE01BB4EE1"/>
    <w:rsid w:val="000D3670"/>
  </w:style>
  <w:style w:type="paragraph" w:customStyle="1" w:styleId="6E549E83953D49F8A48509F8917DB49E">
    <w:name w:val="6E549E83953D49F8A48509F8917DB49E"/>
    <w:rsid w:val="000D3670"/>
  </w:style>
  <w:style w:type="paragraph" w:customStyle="1" w:styleId="7709BC9F827B491197B425AC8627A99E">
    <w:name w:val="7709BC9F827B491197B425AC8627A99E"/>
    <w:rsid w:val="000D3670"/>
  </w:style>
  <w:style w:type="paragraph" w:customStyle="1" w:styleId="6417B1A3287F4B7E89F9480272CBDE0D">
    <w:name w:val="6417B1A3287F4B7E89F9480272CBDE0D"/>
    <w:rsid w:val="000D3670"/>
  </w:style>
  <w:style w:type="paragraph" w:customStyle="1" w:styleId="E286C12D8E364D4EBF8CA91A66D233A5">
    <w:name w:val="E286C12D8E364D4EBF8CA91A66D233A5"/>
    <w:rsid w:val="000D3670"/>
  </w:style>
  <w:style w:type="paragraph" w:customStyle="1" w:styleId="E0EB07135F354234A5E78B8F5EF9A646">
    <w:name w:val="E0EB07135F354234A5E78B8F5EF9A646"/>
    <w:rsid w:val="000D3670"/>
  </w:style>
  <w:style w:type="paragraph" w:customStyle="1" w:styleId="EB87466A9A4F4913B5B55CBFA9E962D3">
    <w:name w:val="EB87466A9A4F4913B5B55CBFA9E962D3"/>
    <w:rsid w:val="00635338"/>
  </w:style>
  <w:style w:type="paragraph" w:customStyle="1" w:styleId="E9C3C206606F41B5B066DC57078C3AE3">
    <w:name w:val="E9C3C206606F41B5B066DC57078C3AE3"/>
    <w:rsid w:val="007D14F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2B19-48DD-4470-A9B1-2173A921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</TotalTime>
  <Pages>6</Pages>
  <Words>837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11</cp:revision>
  <cp:lastPrinted>2025-01-20T01:05:00Z</cp:lastPrinted>
  <dcterms:created xsi:type="dcterms:W3CDTF">2016-01-31T22:26:00Z</dcterms:created>
  <dcterms:modified xsi:type="dcterms:W3CDTF">2025-06-09T20:21:00Z</dcterms:modified>
</cp:coreProperties>
</file>