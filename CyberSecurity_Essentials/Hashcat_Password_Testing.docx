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42B7" w14:textId="06ADF846" w:rsidR="00706644" w:rsidRDefault="0033338E" w:rsidP="00706644">
      <w:pPr>
        <w:pStyle w:val="Heading1"/>
      </w:pPr>
      <w:bookmarkStart w:id="0" w:name="_Toc200296250"/>
      <w:proofErr w:type="spellStart"/>
      <w:r>
        <w:t>Hashcat</w:t>
      </w:r>
      <w:proofErr w:type="spellEnd"/>
      <w:r>
        <w:t xml:space="preserve"> Password Testing</w:t>
      </w:r>
      <w:bookmarkEnd w:id="0"/>
    </w:p>
    <w:sdt>
      <w:sdtPr>
        <w:rPr>
          <w:rFonts w:ascii="Verdana" w:eastAsia="Times New Roman" w:hAnsi="Verdana" w:cs="Times New Roman"/>
          <w:b w:val="0"/>
          <w:sz w:val="20"/>
          <w:szCs w:val="24"/>
        </w:rPr>
        <w:id w:val="1767191914"/>
        <w:docPartObj>
          <w:docPartGallery w:val="Table of Contents"/>
          <w:docPartUnique/>
        </w:docPartObj>
      </w:sdtPr>
      <w:sdtEndPr>
        <w:rPr>
          <w:bCs/>
          <w:noProof/>
        </w:rPr>
      </w:sdtEndPr>
      <w:sdtContent>
        <w:p w14:paraId="3D131C64" w14:textId="6C5F7ABA" w:rsidR="00332C65" w:rsidRDefault="00332C65">
          <w:pPr>
            <w:pStyle w:val="TOCHeading"/>
          </w:pPr>
          <w:r>
            <w:t>Contents</w:t>
          </w:r>
        </w:p>
        <w:p w14:paraId="49030628" w14:textId="22416D8C" w:rsidR="00EF3466" w:rsidRDefault="00332C65">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200296250" w:history="1">
            <w:r w:rsidR="00EF3466" w:rsidRPr="00BE0DAC">
              <w:rPr>
                <w:rStyle w:val="Hyperlink"/>
                <w:noProof/>
              </w:rPr>
              <w:t>Hashcat Password Testing</w:t>
            </w:r>
            <w:r w:rsidR="00EF3466">
              <w:rPr>
                <w:noProof/>
                <w:webHidden/>
              </w:rPr>
              <w:tab/>
            </w:r>
            <w:r w:rsidR="00EF3466">
              <w:rPr>
                <w:noProof/>
                <w:webHidden/>
              </w:rPr>
              <w:fldChar w:fldCharType="begin"/>
            </w:r>
            <w:r w:rsidR="00EF3466">
              <w:rPr>
                <w:noProof/>
                <w:webHidden/>
              </w:rPr>
              <w:instrText xml:space="preserve"> PAGEREF _Toc200296250 \h </w:instrText>
            </w:r>
            <w:r w:rsidR="00EF3466">
              <w:rPr>
                <w:noProof/>
                <w:webHidden/>
              </w:rPr>
            </w:r>
            <w:r w:rsidR="00EF3466">
              <w:rPr>
                <w:noProof/>
                <w:webHidden/>
              </w:rPr>
              <w:fldChar w:fldCharType="separate"/>
            </w:r>
            <w:r w:rsidR="00EF3466">
              <w:rPr>
                <w:noProof/>
                <w:webHidden/>
              </w:rPr>
              <w:t>1</w:t>
            </w:r>
            <w:r w:rsidR="00EF3466">
              <w:rPr>
                <w:noProof/>
                <w:webHidden/>
              </w:rPr>
              <w:fldChar w:fldCharType="end"/>
            </w:r>
          </w:hyperlink>
        </w:p>
        <w:p w14:paraId="141006BF" w14:textId="7E0408C3" w:rsidR="00EF3466" w:rsidRDefault="00EF3466">
          <w:pPr>
            <w:pStyle w:val="TOC2"/>
            <w:tabs>
              <w:tab w:val="right" w:leader="dot" w:pos="9350"/>
            </w:tabs>
            <w:rPr>
              <w:rFonts w:asciiTheme="minorHAnsi" w:eastAsiaTheme="minorEastAsia" w:hAnsiTheme="minorHAnsi" w:cstheme="minorBidi"/>
              <w:noProof/>
              <w:kern w:val="2"/>
              <w:sz w:val="24"/>
              <w14:ligatures w14:val="standardContextual"/>
            </w:rPr>
          </w:pPr>
          <w:hyperlink w:anchor="_Toc200296251" w:history="1">
            <w:r w:rsidRPr="00BE0DAC">
              <w:rPr>
                <w:rStyle w:val="Hyperlink"/>
                <w:noProof/>
              </w:rPr>
              <w:t>Lab Description</w:t>
            </w:r>
            <w:r>
              <w:rPr>
                <w:noProof/>
                <w:webHidden/>
              </w:rPr>
              <w:tab/>
            </w:r>
            <w:r>
              <w:rPr>
                <w:noProof/>
                <w:webHidden/>
              </w:rPr>
              <w:fldChar w:fldCharType="begin"/>
            </w:r>
            <w:r>
              <w:rPr>
                <w:noProof/>
                <w:webHidden/>
              </w:rPr>
              <w:instrText xml:space="preserve"> PAGEREF _Toc200296251 \h </w:instrText>
            </w:r>
            <w:r>
              <w:rPr>
                <w:noProof/>
                <w:webHidden/>
              </w:rPr>
            </w:r>
            <w:r>
              <w:rPr>
                <w:noProof/>
                <w:webHidden/>
              </w:rPr>
              <w:fldChar w:fldCharType="separate"/>
            </w:r>
            <w:r>
              <w:rPr>
                <w:noProof/>
                <w:webHidden/>
              </w:rPr>
              <w:t>1</w:t>
            </w:r>
            <w:r>
              <w:rPr>
                <w:noProof/>
                <w:webHidden/>
              </w:rPr>
              <w:fldChar w:fldCharType="end"/>
            </w:r>
          </w:hyperlink>
        </w:p>
        <w:p w14:paraId="45DF9B89" w14:textId="1F8BE494" w:rsidR="00EF3466" w:rsidRDefault="00EF3466">
          <w:pPr>
            <w:pStyle w:val="TOC1"/>
            <w:tabs>
              <w:tab w:val="right" w:leader="dot" w:pos="9350"/>
            </w:tabs>
            <w:rPr>
              <w:rFonts w:asciiTheme="minorHAnsi" w:eastAsiaTheme="minorEastAsia" w:hAnsiTheme="minorHAnsi" w:cstheme="minorBidi"/>
              <w:noProof/>
              <w:kern w:val="2"/>
              <w:sz w:val="24"/>
              <w14:ligatures w14:val="standardContextual"/>
            </w:rPr>
          </w:pPr>
          <w:hyperlink w:anchor="_Toc200296252" w:history="1">
            <w:r w:rsidRPr="00BE0DAC">
              <w:rPr>
                <w:rStyle w:val="Hyperlink"/>
                <w:noProof/>
              </w:rPr>
              <w:t>How to Crack Hashes</w:t>
            </w:r>
            <w:r>
              <w:rPr>
                <w:noProof/>
                <w:webHidden/>
              </w:rPr>
              <w:tab/>
            </w:r>
            <w:r>
              <w:rPr>
                <w:noProof/>
                <w:webHidden/>
              </w:rPr>
              <w:fldChar w:fldCharType="begin"/>
            </w:r>
            <w:r>
              <w:rPr>
                <w:noProof/>
                <w:webHidden/>
              </w:rPr>
              <w:instrText xml:space="preserve"> PAGEREF _Toc200296252 \h </w:instrText>
            </w:r>
            <w:r>
              <w:rPr>
                <w:noProof/>
                <w:webHidden/>
              </w:rPr>
            </w:r>
            <w:r>
              <w:rPr>
                <w:noProof/>
                <w:webHidden/>
              </w:rPr>
              <w:fldChar w:fldCharType="separate"/>
            </w:r>
            <w:r>
              <w:rPr>
                <w:noProof/>
                <w:webHidden/>
              </w:rPr>
              <w:t>2</w:t>
            </w:r>
            <w:r>
              <w:rPr>
                <w:noProof/>
                <w:webHidden/>
              </w:rPr>
              <w:fldChar w:fldCharType="end"/>
            </w:r>
          </w:hyperlink>
        </w:p>
        <w:p w14:paraId="2E5EC1EB" w14:textId="4D7CCFBF" w:rsidR="00EF3466" w:rsidRDefault="00EF3466">
          <w:pPr>
            <w:pStyle w:val="TOC1"/>
            <w:tabs>
              <w:tab w:val="right" w:leader="dot" w:pos="9350"/>
            </w:tabs>
            <w:rPr>
              <w:rFonts w:asciiTheme="minorHAnsi" w:eastAsiaTheme="minorEastAsia" w:hAnsiTheme="minorHAnsi" w:cstheme="minorBidi"/>
              <w:noProof/>
              <w:kern w:val="2"/>
              <w:sz w:val="24"/>
              <w14:ligatures w14:val="standardContextual"/>
            </w:rPr>
          </w:pPr>
          <w:hyperlink w:anchor="_Toc200296253" w:history="1">
            <w:r w:rsidRPr="00BE0DAC">
              <w:rPr>
                <w:rStyle w:val="Hyperlink"/>
                <w:noProof/>
              </w:rPr>
              <w:t>Cracking Passwords with Hashcat</w:t>
            </w:r>
            <w:r>
              <w:rPr>
                <w:noProof/>
                <w:webHidden/>
              </w:rPr>
              <w:tab/>
            </w:r>
            <w:r>
              <w:rPr>
                <w:noProof/>
                <w:webHidden/>
              </w:rPr>
              <w:fldChar w:fldCharType="begin"/>
            </w:r>
            <w:r>
              <w:rPr>
                <w:noProof/>
                <w:webHidden/>
              </w:rPr>
              <w:instrText xml:space="preserve"> PAGEREF _Toc200296253 \h </w:instrText>
            </w:r>
            <w:r>
              <w:rPr>
                <w:noProof/>
                <w:webHidden/>
              </w:rPr>
            </w:r>
            <w:r>
              <w:rPr>
                <w:noProof/>
                <w:webHidden/>
              </w:rPr>
              <w:fldChar w:fldCharType="separate"/>
            </w:r>
            <w:r>
              <w:rPr>
                <w:noProof/>
                <w:webHidden/>
              </w:rPr>
              <w:t>3</w:t>
            </w:r>
            <w:r>
              <w:rPr>
                <w:noProof/>
                <w:webHidden/>
              </w:rPr>
              <w:fldChar w:fldCharType="end"/>
            </w:r>
          </w:hyperlink>
        </w:p>
        <w:p w14:paraId="04422479" w14:textId="0CDFCAE7" w:rsidR="00EF3466" w:rsidRDefault="00EF3466">
          <w:pPr>
            <w:pStyle w:val="TOC1"/>
            <w:tabs>
              <w:tab w:val="right" w:leader="dot" w:pos="9350"/>
            </w:tabs>
            <w:rPr>
              <w:rFonts w:asciiTheme="minorHAnsi" w:eastAsiaTheme="minorEastAsia" w:hAnsiTheme="minorHAnsi" w:cstheme="minorBidi"/>
              <w:noProof/>
              <w:kern w:val="2"/>
              <w:sz w:val="24"/>
              <w14:ligatures w14:val="standardContextual"/>
            </w:rPr>
          </w:pPr>
          <w:hyperlink w:anchor="_Toc200296254" w:history="1">
            <w:r w:rsidRPr="00BE0DAC">
              <w:rPr>
                <w:rStyle w:val="Hyperlink"/>
                <w:noProof/>
              </w:rPr>
              <w:t>Crack a Password by a Dictionary Attack</w:t>
            </w:r>
            <w:r>
              <w:rPr>
                <w:noProof/>
                <w:webHidden/>
              </w:rPr>
              <w:tab/>
            </w:r>
            <w:r>
              <w:rPr>
                <w:noProof/>
                <w:webHidden/>
              </w:rPr>
              <w:fldChar w:fldCharType="begin"/>
            </w:r>
            <w:r>
              <w:rPr>
                <w:noProof/>
                <w:webHidden/>
              </w:rPr>
              <w:instrText xml:space="preserve"> PAGEREF _Toc200296254 \h </w:instrText>
            </w:r>
            <w:r>
              <w:rPr>
                <w:noProof/>
                <w:webHidden/>
              </w:rPr>
            </w:r>
            <w:r>
              <w:rPr>
                <w:noProof/>
                <w:webHidden/>
              </w:rPr>
              <w:fldChar w:fldCharType="separate"/>
            </w:r>
            <w:r>
              <w:rPr>
                <w:noProof/>
                <w:webHidden/>
              </w:rPr>
              <w:t>3</w:t>
            </w:r>
            <w:r>
              <w:rPr>
                <w:noProof/>
                <w:webHidden/>
              </w:rPr>
              <w:fldChar w:fldCharType="end"/>
            </w:r>
          </w:hyperlink>
        </w:p>
        <w:p w14:paraId="787DF019" w14:textId="0BA875AD" w:rsidR="00EF3466" w:rsidRDefault="00EF3466">
          <w:pPr>
            <w:pStyle w:val="TOC2"/>
            <w:tabs>
              <w:tab w:val="right" w:leader="dot" w:pos="9350"/>
            </w:tabs>
            <w:rPr>
              <w:rFonts w:asciiTheme="minorHAnsi" w:eastAsiaTheme="minorEastAsia" w:hAnsiTheme="minorHAnsi" w:cstheme="minorBidi"/>
              <w:noProof/>
              <w:kern w:val="2"/>
              <w:sz w:val="24"/>
              <w14:ligatures w14:val="standardContextual"/>
            </w:rPr>
          </w:pPr>
          <w:hyperlink w:anchor="_Toc200296255" w:history="1">
            <w:r w:rsidRPr="00BE0DAC">
              <w:rPr>
                <w:rStyle w:val="Hyperlink"/>
                <w:noProof/>
              </w:rPr>
              <w:t>Command Explanation</w:t>
            </w:r>
            <w:r>
              <w:rPr>
                <w:noProof/>
                <w:webHidden/>
              </w:rPr>
              <w:tab/>
            </w:r>
            <w:r>
              <w:rPr>
                <w:noProof/>
                <w:webHidden/>
              </w:rPr>
              <w:fldChar w:fldCharType="begin"/>
            </w:r>
            <w:r>
              <w:rPr>
                <w:noProof/>
                <w:webHidden/>
              </w:rPr>
              <w:instrText xml:space="preserve"> PAGEREF _Toc200296255 \h </w:instrText>
            </w:r>
            <w:r>
              <w:rPr>
                <w:noProof/>
                <w:webHidden/>
              </w:rPr>
            </w:r>
            <w:r>
              <w:rPr>
                <w:noProof/>
                <w:webHidden/>
              </w:rPr>
              <w:fldChar w:fldCharType="separate"/>
            </w:r>
            <w:r>
              <w:rPr>
                <w:noProof/>
                <w:webHidden/>
              </w:rPr>
              <w:t>4</w:t>
            </w:r>
            <w:r>
              <w:rPr>
                <w:noProof/>
                <w:webHidden/>
              </w:rPr>
              <w:fldChar w:fldCharType="end"/>
            </w:r>
          </w:hyperlink>
        </w:p>
        <w:p w14:paraId="1270ED7D" w14:textId="06077900" w:rsidR="00EF3466" w:rsidRDefault="00EF3466">
          <w:pPr>
            <w:pStyle w:val="TOC1"/>
            <w:tabs>
              <w:tab w:val="right" w:leader="dot" w:pos="9350"/>
            </w:tabs>
            <w:rPr>
              <w:rFonts w:asciiTheme="minorHAnsi" w:eastAsiaTheme="minorEastAsia" w:hAnsiTheme="minorHAnsi" w:cstheme="minorBidi"/>
              <w:noProof/>
              <w:kern w:val="2"/>
              <w:sz w:val="24"/>
              <w14:ligatures w14:val="standardContextual"/>
            </w:rPr>
          </w:pPr>
          <w:hyperlink w:anchor="_Toc200296256" w:history="1">
            <w:r w:rsidRPr="00BE0DAC">
              <w:rPr>
                <w:rStyle w:val="Hyperlink"/>
                <w:noProof/>
              </w:rPr>
              <w:t>Make a Linux Shell Script Executable</w:t>
            </w:r>
            <w:r>
              <w:rPr>
                <w:noProof/>
                <w:webHidden/>
              </w:rPr>
              <w:tab/>
            </w:r>
            <w:r>
              <w:rPr>
                <w:noProof/>
                <w:webHidden/>
              </w:rPr>
              <w:fldChar w:fldCharType="begin"/>
            </w:r>
            <w:r>
              <w:rPr>
                <w:noProof/>
                <w:webHidden/>
              </w:rPr>
              <w:instrText xml:space="preserve"> PAGEREF _Toc200296256 \h </w:instrText>
            </w:r>
            <w:r>
              <w:rPr>
                <w:noProof/>
                <w:webHidden/>
              </w:rPr>
            </w:r>
            <w:r>
              <w:rPr>
                <w:noProof/>
                <w:webHidden/>
              </w:rPr>
              <w:fldChar w:fldCharType="separate"/>
            </w:r>
            <w:r>
              <w:rPr>
                <w:noProof/>
                <w:webHidden/>
              </w:rPr>
              <w:t>5</w:t>
            </w:r>
            <w:r>
              <w:rPr>
                <w:noProof/>
                <w:webHidden/>
              </w:rPr>
              <w:fldChar w:fldCharType="end"/>
            </w:r>
          </w:hyperlink>
        </w:p>
        <w:p w14:paraId="11539860" w14:textId="585BC3AC" w:rsidR="00EF3466" w:rsidRDefault="00EF3466">
          <w:pPr>
            <w:pStyle w:val="TOC1"/>
            <w:tabs>
              <w:tab w:val="right" w:leader="dot" w:pos="9350"/>
            </w:tabs>
            <w:rPr>
              <w:rFonts w:asciiTheme="minorHAnsi" w:eastAsiaTheme="minorEastAsia" w:hAnsiTheme="minorHAnsi" w:cstheme="minorBidi"/>
              <w:noProof/>
              <w:kern w:val="2"/>
              <w:sz w:val="24"/>
              <w14:ligatures w14:val="standardContextual"/>
            </w:rPr>
          </w:pPr>
          <w:hyperlink w:anchor="_Toc200296257" w:history="1">
            <w:r w:rsidRPr="00BE0DAC">
              <w:rPr>
                <w:rStyle w:val="Hyperlink"/>
                <w:noProof/>
              </w:rPr>
              <w:t>Cracking the Hashes</w:t>
            </w:r>
            <w:r>
              <w:rPr>
                <w:noProof/>
                <w:webHidden/>
              </w:rPr>
              <w:tab/>
            </w:r>
            <w:r>
              <w:rPr>
                <w:noProof/>
                <w:webHidden/>
              </w:rPr>
              <w:fldChar w:fldCharType="begin"/>
            </w:r>
            <w:r>
              <w:rPr>
                <w:noProof/>
                <w:webHidden/>
              </w:rPr>
              <w:instrText xml:space="preserve"> PAGEREF _Toc200296257 \h </w:instrText>
            </w:r>
            <w:r>
              <w:rPr>
                <w:noProof/>
                <w:webHidden/>
              </w:rPr>
            </w:r>
            <w:r>
              <w:rPr>
                <w:noProof/>
                <w:webHidden/>
              </w:rPr>
              <w:fldChar w:fldCharType="separate"/>
            </w:r>
            <w:r>
              <w:rPr>
                <w:noProof/>
                <w:webHidden/>
              </w:rPr>
              <w:t>7</w:t>
            </w:r>
            <w:r>
              <w:rPr>
                <w:noProof/>
                <w:webHidden/>
              </w:rPr>
              <w:fldChar w:fldCharType="end"/>
            </w:r>
          </w:hyperlink>
        </w:p>
        <w:p w14:paraId="4F0944AF" w14:textId="521AC359" w:rsidR="00EF3466" w:rsidRDefault="00EF3466">
          <w:pPr>
            <w:pStyle w:val="TOC3"/>
            <w:tabs>
              <w:tab w:val="right" w:leader="dot" w:pos="9350"/>
            </w:tabs>
            <w:rPr>
              <w:rFonts w:asciiTheme="minorHAnsi" w:eastAsiaTheme="minorEastAsia" w:hAnsiTheme="minorHAnsi" w:cstheme="minorBidi"/>
              <w:noProof/>
              <w:kern w:val="2"/>
              <w:sz w:val="24"/>
              <w14:ligatures w14:val="standardContextual"/>
            </w:rPr>
          </w:pPr>
          <w:hyperlink w:anchor="_Toc200296258" w:history="1">
            <w:r w:rsidRPr="00BE0DAC">
              <w:rPr>
                <w:rStyle w:val="Hyperlink"/>
                <w:noProof/>
              </w:rPr>
              <w:t>Explanation</w:t>
            </w:r>
            <w:r>
              <w:rPr>
                <w:noProof/>
                <w:webHidden/>
              </w:rPr>
              <w:tab/>
            </w:r>
            <w:r>
              <w:rPr>
                <w:noProof/>
                <w:webHidden/>
              </w:rPr>
              <w:fldChar w:fldCharType="begin"/>
            </w:r>
            <w:r>
              <w:rPr>
                <w:noProof/>
                <w:webHidden/>
              </w:rPr>
              <w:instrText xml:space="preserve"> PAGEREF _Toc200296258 \h </w:instrText>
            </w:r>
            <w:r>
              <w:rPr>
                <w:noProof/>
                <w:webHidden/>
              </w:rPr>
            </w:r>
            <w:r>
              <w:rPr>
                <w:noProof/>
                <w:webHidden/>
              </w:rPr>
              <w:fldChar w:fldCharType="separate"/>
            </w:r>
            <w:r>
              <w:rPr>
                <w:noProof/>
                <w:webHidden/>
              </w:rPr>
              <w:t>8</w:t>
            </w:r>
            <w:r>
              <w:rPr>
                <w:noProof/>
                <w:webHidden/>
              </w:rPr>
              <w:fldChar w:fldCharType="end"/>
            </w:r>
          </w:hyperlink>
        </w:p>
        <w:p w14:paraId="319CD50D" w14:textId="0BB1202B" w:rsidR="00EF3466" w:rsidRDefault="00EF3466">
          <w:pPr>
            <w:pStyle w:val="TOC2"/>
            <w:tabs>
              <w:tab w:val="right" w:leader="dot" w:pos="9350"/>
            </w:tabs>
            <w:rPr>
              <w:rFonts w:asciiTheme="minorHAnsi" w:eastAsiaTheme="minorEastAsia" w:hAnsiTheme="minorHAnsi" w:cstheme="minorBidi"/>
              <w:noProof/>
              <w:kern w:val="2"/>
              <w:sz w:val="24"/>
              <w14:ligatures w14:val="standardContextual"/>
            </w:rPr>
          </w:pPr>
          <w:hyperlink w:anchor="_Toc200296259" w:history="1">
            <w:r w:rsidRPr="00BE0DAC">
              <w:rPr>
                <w:rStyle w:val="Hyperlink"/>
                <w:noProof/>
              </w:rPr>
              <w:t>Assignment Submission</w:t>
            </w:r>
            <w:r>
              <w:rPr>
                <w:noProof/>
                <w:webHidden/>
              </w:rPr>
              <w:tab/>
            </w:r>
            <w:r>
              <w:rPr>
                <w:noProof/>
                <w:webHidden/>
              </w:rPr>
              <w:fldChar w:fldCharType="begin"/>
            </w:r>
            <w:r>
              <w:rPr>
                <w:noProof/>
                <w:webHidden/>
              </w:rPr>
              <w:instrText xml:space="preserve"> PAGEREF _Toc200296259 \h </w:instrText>
            </w:r>
            <w:r>
              <w:rPr>
                <w:noProof/>
                <w:webHidden/>
              </w:rPr>
            </w:r>
            <w:r>
              <w:rPr>
                <w:noProof/>
                <w:webHidden/>
              </w:rPr>
              <w:fldChar w:fldCharType="separate"/>
            </w:r>
            <w:r>
              <w:rPr>
                <w:noProof/>
                <w:webHidden/>
              </w:rPr>
              <w:t>8</w:t>
            </w:r>
            <w:r>
              <w:rPr>
                <w:noProof/>
                <w:webHidden/>
              </w:rPr>
              <w:fldChar w:fldCharType="end"/>
            </w:r>
          </w:hyperlink>
        </w:p>
        <w:p w14:paraId="2134FD4D" w14:textId="68A627A4" w:rsidR="00332C65" w:rsidRDefault="00332C65">
          <w:r>
            <w:rPr>
              <w:b/>
              <w:bCs/>
              <w:noProof/>
            </w:rPr>
            <w:fldChar w:fldCharType="end"/>
          </w:r>
        </w:p>
      </w:sdtContent>
    </w:sdt>
    <w:p w14:paraId="0D693AC7" w14:textId="13BC9F94" w:rsidR="00EC7796" w:rsidRDefault="00EC7796" w:rsidP="00643818">
      <w:r w:rsidRPr="00EC7796">
        <w:t xml:space="preserve">Time required: </w:t>
      </w:r>
      <w:r w:rsidR="00BE1740">
        <w:t>60</w:t>
      </w:r>
      <w:r w:rsidRPr="00EC7796">
        <w:t xml:space="preserve"> minutes</w:t>
      </w:r>
    </w:p>
    <w:p w14:paraId="2DF764D3" w14:textId="77777777" w:rsidR="00AE0079" w:rsidRDefault="00AE0079" w:rsidP="00270CBD">
      <w:pPr>
        <w:pStyle w:val="Heading2"/>
      </w:pPr>
      <w:bookmarkStart w:id="1" w:name="_Toc200296251"/>
      <w:r>
        <w:t>Lab Description</w:t>
      </w:r>
      <w:bookmarkEnd w:id="1"/>
    </w:p>
    <w:p w14:paraId="06E3C5D4" w14:textId="63BCBDD6" w:rsidR="001B2C93" w:rsidRPr="00BE3BE9" w:rsidRDefault="001B2C93" w:rsidP="001E28A3">
      <w:proofErr w:type="spellStart"/>
      <w:r w:rsidRPr="006F0149">
        <w:rPr>
          <w:b/>
          <w:bCs/>
        </w:rPr>
        <w:t>Hashcat</w:t>
      </w:r>
      <w:proofErr w:type="spellEnd"/>
      <w:r w:rsidRPr="00BE3BE9">
        <w:t xml:space="preserve"> is a well-known password cracker. It is designed to break even the most complex passwords. </w:t>
      </w:r>
      <w:r w:rsidR="00987413">
        <w:t>I</w:t>
      </w:r>
      <w:r w:rsidRPr="00BE3BE9">
        <w:t xml:space="preserve">t </w:t>
      </w:r>
      <w:r w:rsidR="00987413">
        <w:t>tries</w:t>
      </w:r>
      <w:r w:rsidRPr="00BE3BE9">
        <w:t xml:space="preserve"> </w:t>
      </w:r>
      <w:r w:rsidR="00987413">
        <w:t>to crack</w:t>
      </w:r>
      <w:r w:rsidRPr="00BE3BE9">
        <w:t xml:space="preserve"> a specific password in multiple ways, combined with versatility and speed.</w:t>
      </w:r>
    </w:p>
    <w:p w14:paraId="6B28FAF4" w14:textId="77777777" w:rsidR="001B2C93" w:rsidRPr="00BE3BE9" w:rsidRDefault="001B2C93" w:rsidP="00BE3BE9">
      <w:r w:rsidRPr="00BE3BE9">
        <w:t xml:space="preserve">Password representations are primarily associated with hash keys, such as MD5, SHA, WHIRLPOOL, </w:t>
      </w:r>
      <w:proofErr w:type="spellStart"/>
      <w:r w:rsidRPr="00BE3BE9">
        <w:t>RipeMD</w:t>
      </w:r>
      <w:proofErr w:type="spellEnd"/>
      <w:r w:rsidRPr="00BE3BE9">
        <w:t>, etc. They are also defined as a one-way function — this is a mathematical operation that is easy to perform, but very difficult to reverse engineer.</w:t>
      </w:r>
    </w:p>
    <w:p w14:paraId="1E305189" w14:textId="77777777" w:rsidR="001B2C93" w:rsidRPr="00BE3BE9" w:rsidRDefault="001B2C93" w:rsidP="00BE3BE9">
      <w:proofErr w:type="spellStart"/>
      <w:r w:rsidRPr="00E52006">
        <w:rPr>
          <w:b/>
          <w:bCs/>
        </w:rPr>
        <w:t>Hashcat</w:t>
      </w:r>
      <w:proofErr w:type="spellEnd"/>
      <w:r w:rsidRPr="00BE3BE9">
        <w:t xml:space="preserve"> turns readable data into a garbled state (this is a random string of fixed length size). Hashes do not allow someone to decrypt data with a specific key, as standard encryption protocols allow.</w:t>
      </w:r>
    </w:p>
    <w:p w14:paraId="3EB4C804" w14:textId="77777777" w:rsidR="001B2C93" w:rsidRPr="00BE3BE9" w:rsidRDefault="001B2C93" w:rsidP="00BE3BE9">
      <w:proofErr w:type="spellStart"/>
      <w:r w:rsidRPr="00E52006">
        <w:rPr>
          <w:b/>
          <w:bCs/>
        </w:rPr>
        <w:t>Hashcat</w:t>
      </w:r>
      <w:proofErr w:type="spellEnd"/>
      <w:r w:rsidRPr="00BE3BE9">
        <w:t xml:space="preserve"> uses precomputed dictionaries, rainbow tables, and even a brute-force approach to find an effective and efficient way crack passwords. </w:t>
      </w:r>
      <w:r w:rsidR="00D15711">
        <w:t>This is</w:t>
      </w:r>
      <w:r w:rsidRPr="00BE3BE9">
        <w:t xml:space="preserve"> an introductory tutorial for cracking passwords using the </w:t>
      </w:r>
      <w:proofErr w:type="spellStart"/>
      <w:r w:rsidRPr="00BE3BE9">
        <w:t>Hashcat</w:t>
      </w:r>
      <w:proofErr w:type="spellEnd"/>
      <w:r w:rsidRPr="00BE3BE9">
        <w:t xml:space="preserve"> software package.</w:t>
      </w:r>
    </w:p>
    <w:p w14:paraId="386A13BA" w14:textId="77777777" w:rsidR="001B2C93" w:rsidRDefault="001B2C93" w:rsidP="00B72142">
      <w:pPr>
        <w:pStyle w:val="Heading1"/>
      </w:pPr>
      <w:bookmarkStart w:id="2" w:name="_Toc200296252"/>
      <w:r>
        <w:lastRenderedPageBreak/>
        <w:t>How to Crack Hashes</w:t>
      </w:r>
      <w:bookmarkEnd w:id="2"/>
    </w:p>
    <w:p w14:paraId="58838AFB" w14:textId="77777777" w:rsidR="001B2C93" w:rsidRPr="001F7877" w:rsidRDefault="001B2C93" w:rsidP="001F7877">
      <w:r w:rsidRPr="001F7877">
        <w:t>The simplest way to crack a hash is to try first to guess the password. Each attempt is hashed and then is compared to the actual hashed value to see if they are the same.</w:t>
      </w:r>
    </w:p>
    <w:p w14:paraId="497792CE" w14:textId="77777777" w:rsidR="001F7877" w:rsidRDefault="001B2C93" w:rsidP="001F7877">
      <w:r w:rsidRPr="001F7877">
        <w:t>Dictionary and brute-force attacks are the most common ways of guessing passwords. These techniques make use of a file that contains words, phrases, common passwords</w:t>
      </w:r>
      <w:r>
        <w:t xml:space="preserve">, and other strings that are likely to be used as a viable password. </w:t>
      </w:r>
    </w:p>
    <w:p w14:paraId="595ACBA9" w14:textId="77777777" w:rsidR="001B2C93" w:rsidRDefault="001B2C93" w:rsidP="001F7877">
      <w:r>
        <w:rPr>
          <w:noProof/>
        </w:rPr>
        <w:drawing>
          <wp:inline distT="0" distB="0" distL="0" distR="0" wp14:anchorId="70090D6A" wp14:editId="26548A1B">
            <wp:extent cx="4772025" cy="2170431"/>
            <wp:effectExtent l="0" t="0" r="0" b="1270"/>
            <wp:docPr id="2" name="Picture 2" descr="https://mk0resourcesinfm536w.kinstacdn.com/wp-content/uploads/040918_1822_HashcatTu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k0resourcesinfm536w.kinstacdn.com/wp-content/uploads/040918_1822_HashcatTuto1.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2647"/>
                    <a:stretch/>
                  </pic:blipFill>
                  <pic:spPr bwMode="auto">
                    <a:xfrm>
                      <a:off x="0" y="0"/>
                      <a:ext cx="4797030" cy="2181804"/>
                    </a:xfrm>
                    <a:prstGeom prst="rect">
                      <a:avLst/>
                    </a:prstGeom>
                    <a:noFill/>
                    <a:ln>
                      <a:noFill/>
                    </a:ln>
                    <a:extLst>
                      <a:ext uri="{53640926-AAD7-44D8-BBD7-CCE9431645EC}">
                        <a14:shadowObscured xmlns:a14="http://schemas.microsoft.com/office/drawing/2010/main"/>
                      </a:ext>
                    </a:extLst>
                  </pic:spPr>
                </pic:pic>
              </a:graphicData>
            </a:graphic>
          </wp:inline>
        </w:drawing>
      </w:r>
    </w:p>
    <w:p w14:paraId="0B43E7E4" w14:textId="77777777" w:rsidR="001B2C93" w:rsidRPr="00826768" w:rsidRDefault="001B2C93" w:rsidP="00826768">
      <w:r w:rsidRPr="00826768">
        <w:t>It should be noted that there is no 100% way to prevent dictionary attacks or brute force attacks.</w:t>
      </w:r>
    </w:p>
    <w:p w14:paraId="4723D2F8" w14:textId="77777777" w:rsidR="001B2C93" w:rsidRPr="00826768" w:rsidRDefault="001B2C93" w:rsidP="00826768">
      <w:r w:rsidRPr="00826768">
        <w:t>Other approaches that are used to crack passwords are as follows:</w:t>
      </w:r>
    </w:p>
    <w:p w14:paraId="44615653" w14:textId="77777777" w:rsidR="001B2C93" w:rsidRPr="00826768" w:rsidRDefault="001B2C93" w:rsidP="00283A4A">
      <w:pPr>
        <w:pStyle w:val="ListParagraph"/>
        <w:numPr>
          <w:ilvl w:val="0"/>
          <w:numId w:val="3"/>
        </w:numPr>
      </w:pPr>
      <w:r w:rsidRPr="004953FC">
        <w:rPr>
          <w:b/>
        </w:rPr>
        <w:t>Lookup Tables:</w:t>
      </w:r>
      <w:r w:rsidRPr="00826768">
        <w:t xml:space="preserve"> Hashes are pre-computed from a dictionary and then stored with their corresponding password into a lookup table structure.</w:t>
      </w:r>
    </w:p>
    <w:p w14:paraId="65398D02" w14:textId="77777777" w:rsidR="001B2C93" w:rsidRPr="00826768" w:rsidRDefault="001B2C93" w:rsidP="00283A4A">
      <w:pPr>
        <w:pStyle w:val="ListParagraph"/>
        <w:numPr>
          <w:ilvl w:val="0"/>
          <w:numId w:val="3"/>
        </w:numPr>
      </w:pPr>
      <w:r w:rsidRPr="004953FC">
        <w:rPr>
          <w:b/>
        </w:rPr>
        <w:t>Reverse Lookup Tables:</w:t>
      </w:r>
      <w:r w:rsidRPr="00826768">
        <w:t xml:space="preserve"> This attack allows for a cyber attacker to apply a dictionary or brute-force attack to many hashes at the same time, without having to pre-compute a lookup table.</w:t>
      </w:r>
    </w:p>
    <w:p w14:paraId="6BE38447" w14:textId="77777777" w:rsidR="001B2C93" w:rsidRPr="00826768" w:rsidRDefault="001B2C93" w:rsidP="00283A4A">
      <w:pPr>
        <w:pStyle w:val="ListParagraph"/>
        <w:numPr>
          <w:ilvl w:val="0"/>
          <w:numId w:val="3"/>
        </w:numPr>
      </w:pPr>
      <w:r w:rsidRPr="004953FC">
        <w:rPr>
          <w:b/>
        </w:rPr>
        <w:t>Rainbow Tables:</w:t>
      </w:r>
      <w:r w:rsidRPr="00826768">
        <w:t xml:space="preserve"> Rainbow tables are a time-memory technique. They are similar to lookup tables, except that they sacrifice hash cracking speed to make the lookup tables smaller.</w:t>
      </w:r>
    </w:p>
    <w:p w14:paraId="12568FFB" w14:textId="77777777" w:rsidR="001B2C93" w:rsidRDefault="001B2C93" w:rsidP="00283A4A">
      <w:pPr>
        <w:pStyle w:val="ListParagraph"/>
        <w:numPr>
          <w:ilvl w:val="0"/>
          <w:numId w:val="3"/>
        </w:numPr>
      </w:pPr>
      <w:r w:rsidRPr="004953FC">
        <w:rPr>
          <w:b/>
        </w:rPr>
        <w:t>Hashing with Salt:</w:t>
      </w:r>
      <w:r w:rsidRPr="00826768">
        <w:t xml:space="preserve"> With this technique, the hashes are randomized by appending or prepending a random string, called a “salt.” This is applied to the password before hashing</w:t>
      </w:r>
      <w:r>
        <w:t>.</w:t>
      </w:r>
    </w:p>
    <w:p w14:paraId="1DDE5126" w14:textId="77777777" w:rsidR="001B2C93" w:rsidRPr="004953FC" w:rsidRDefault="001B2C93" w:rsidP="00B72142">
      <w:pPr>
        <w:pStyle w:val="Heading1"/>
      </w:pPr>
      <w:bookmarkStart w:id="3" w:name="_Toc200296253"/>
      <w:r w:rsidRPr="004953FC">
        <w:lastRenderedPageBreak/>
        <w:t xml:space="preserve">Cracking Passwords with </w:t>
      </w:r>
      <w:proofErr w:type="spellStart"/>
      <w:r w:rsidRPr="004953FC">
        <w:t>Hashcat</w:t>
      </w:r>
      <w:bookmarkEnd w:id="3"/>
      <w:proofErr w:type="spellEnd"/>
    </w:p>
    <w:p w14:paraId="74DBE4C9" w14:textId="2ADEA627" w:rsidR="001B2C93" w:rsidRPr="00594E33" w:rsidRDefault="00594E33" w:rsidP="001B2C93">
      <w:pPr>
        <w:pStyle w:val="NormalWeb"/>
      </w:pPr>
      <w:proofErr w:type="spellStart"/>
      <w:r>
        <w:t>Hashcat</w:t>
      </w:r>
      <w:proofErr w:type="spellEnd"/>
      <w:r>
        <w:t xml:space="preserve"> is part of</w:t>
      </w:r>
      <w:r w:rsidR="001B2C93" w:rsidRPr="00594E33">
        <w:t xml:space="preserve"> on </w:t>
      </w:r>
      <w:hyperlink r:id="rId9" w:history="1">
        <w:r w:rsidR="001B2C93" w:rsidRPr="00594E33">
          <w:t>Kali Linux</w:t>
        </w:r>
      </w:hyperlink>
      <w:r w:rsidR="001B2C93" w:rsidRPr="00594E33">
        <w:t>. It possesses the following features:</w:t>
      </w:r>
    </w:p>
    <w:p w14:paraId="32E4E5E3" w14:textId="77777777" w:rsidR="001B2C93" w:rsidRPr="008A719A" w:rsidRDefault="001B2C93" w:rsidP="00283A4A">
      <w:pPr>
        <w:pStyle w:val="ListParagraph"/>
        <w:numPr>
          <w:ilvl w:val="0"/>
          <w:numId w:val="4"/>
        </w:numPr>
      </w:pPr>
      <w:r w:rsidRPr="008A719A">
        <w:t>It is multi-threaded;</w:t>
      </w:r>
    </w:p>
    <w:p w14:paraId="1253FA7A" w14:textId="77777777" w:rsidR="001B2C93" w:rsidRPr="008A719A" w:rsidRDefault="001B2C93" w:rsidP="00283A4A">
      <w:pPr>
        <w:pStyle w:val="ListParagraph"/>
        <w:numPr>
          <w:ilvl w:val="0"/>
          <w:numId w:val="4"/>
        </w:numPr>
      </w:pPr>
      <w:r w:rsidRPr="008A719A">
        <w:t>It is multi-hash and multi-OS based (Linux, Windows and OSX native binaries);</w:t>
      </w:r>
    </w:p>
    <w:p w14:paraId="3ABCD8F6" w14:textId="77777777" w:rsidR="001B2C93" w:rsidRPr="008A719A" w:rsidRDefault="001B2C93" w:rsidP="00283A4A">
      <w:pPr>
        <w:pStyle w:val="ListParagraph"/>
        <w:numPr>
          <w:ilvl w:val="0"/>
          <w:numId w:val="4"/>
        </w:numPr>
      </w:pPr>
      <w:r w:rsidRPr="008A719A">
        <w:t>It is multi-Algorithm based (MD4, MD5, SHA1, DCC, NTLM, MySQL, etc.);</w:t>
      </w:r>
    </w:p>
    <w:p w14:paraId="79DC2982" w14:textId="77777777" w:rsidR="001B2C93" w:rsidRPr="008A719A" w:rsidRDefault="001B2C93" w:rsidP="00283A4A">
      <w:pPr>
        <w:pStyle w:val="ListParagraph"/>
        <w:numPr>
          <w:ilvl w:val="0"/>
          <w:numId w:val="4"/>
        </w:numPr>
      </w:pPr>
      <w:r w:rsidRPr="008A719A">
        <w:t>All attack-modes can be extended by specialized rules;</w:t>
      </w:r>
    </w:p>
    <w:p w14:paraId="0E315FC2" w14:textId="35E55AB3" w:rsidR="001B2C93" w:rsidRPr="008A719A" w:rsidRDefault="001B2C93" w:rsidP="00283A4A">
      <w:pPr>
        <w:pStyle w:val="ListParagraph"/>
        <w:numPr>
          <w:ilvl w:val="0"/>
          <w:numId w:val="4"/>
        </w:numPr>
      </w:pPr>
      <w:r w:rsidRPr="008A719A">
        <w:t xml:space="preserve">It is possible to resume or limit sessions automatically. </w:t>
      </w:r>
      <w:r w:rsidR="003A29F2">
        <w:t>It</w:t>
      </w:r>
      <w:r w:rsidRPr="008A719A">
        <w:t xml:space="preserve"> </w:t>
      </w:r>
      <w:r w:rsidR="005D06AF" w:rsidRPr="008A719A">
        <w:t>recognizes</w:t>
      </w:r>
      <w:r w:rsidRPr="008A719A">
        <w:t xml:space="preserve"> recovered hashes from the </w:t>
      </w:r>
      <w:proofErr w:type="spellStart"/>
      <w:r w:rsidRPr="008A719A">
        <w:t>outfile</w:t>
      </w:r>
      <w:proofErr w:type="spellEnd"/>
      <w:r w:rsidRPr="008A719A">
        <w:t xml:space="preserve"> at startup;</w:t>
      </w:r>
    </w:p>
    <w:p w14:paraId="17334EF3" w14:textId="77777777" w:rsidR="001B2C93" w:rsidRPr="008A719A" w:rsidRDefault="001B2C93" w:rsidP="00283A4A">
      <w:pPr>
        <w:pStyle w:val="ListParagraph"/>
        <w:numPr>
          <w:ilvl w:val="0"/>
          <w:numId w:val="4"/>
        </w:numPr>
      </w:pPr>
      <w:r w:rsidRPr="008A719A">
        <w:t>It can load the salt list from the external file. This can be used as a brute-force attack variant;</w:t>
      </w:r>
    </w:p>
    <w:p w14:paraId="26687FF8" w14:textId="77777777" w:rsidR="001B2C93" w:rsidRPr="008A719A" w:rsidRDefault="001B2C93" w:rsidP="00283A4A">
      <w:pPr>
        <w:pStyle w:val="ListParagraph"/>
        <w:numPr>
          <w:ilvl w:val="0"/>
          <w:numId w:val="4"/>
        </w:numPr>
      </w:pPr>
      <w:r w:rsidRPr="008A719A">
        <w:t>The number of threads can be configured and executed based on the lowest priority;</w:t>
      </w:r>
    </w:p>
    <w:p w14:paraId="12020FB5" w14:textId="77777777" w:rsidR="001B2C93" w:rsidRPr="008A719A" w:rsidRDefault="001B2C93" w:rsidP="00283A4A">
      <w:pPr>
        <w:pStyle w:val="ListParagraph"/>
        <w:numPr>
          <w:ilvl w:val="0"/>
          <w:numId w:val="4"/>
        </w:numPr>
      </w:pPr>
      <w:r w:rsidRPr="008A719A">
        <w:t>It supports both hex-charset and hex-salt files;</w:t>
      </w:r>
    </w:p>
    <w:p w14:paraId="74215896" w14:textId="77777777" w:rsidR="001B2C93" w:rsidRPr="008A719A" w:rsidRDefault="001B2C93" w:rsidP="00283A4A">
      <w:pPr>
        <w:pStyle w:val="ListParagraph"/>
        <w:numPr>
          <w:ilvl w:val="0"/>
          <w:numId w:val="4"/>
        </w:numPr>
      </w:pPr>
      <w:r w:rsidRPr="008A719A">
        <w:t>The 90+ Algorithm can be implemented with performance and optimization in mind.</w:t>
      </w:r>
    </w:p>
    <w:p w14:paraId="3E50576C" w14:textId="77777777" w:rsidR="001B2C93" w:rsidRPr="008A719A" w:rsidRDefault="001B2C93" w:rsidP="008A719A">
      <w:r w:rsidRPr="008A719A">
        <w:t>A dictionary attack will be simulated for a set of MD5 hashes initially created and stored in a target file. The “</w:t>
      </w:r>
      <w:proofErr w:type="spellStart"/>
      <w:r w:rsidRPr="008A719A">
        <w:t>rockyou</w:t>
      </w:r>
      <w:proofErr w:type="spellEnd"/>
      <w:r w:rsidRPr="008A719A">
        <w:t xml:space="preserve">” wordlist found in Kali Linux </w:t>
      </w:r>
      <w:r w:rsidR="00D102A8">
        <w:t>will be</w:t>
      </w:r>
      <w:r w:rsidRPr="008A719A">
        <w:t xml:space="preserve"> used.</w:t>
      </w:r>
    </w:p>
    <w:p w14:paraId="2B36977D" w14:textId="4F2A6020" w:rsidR="001B2C93" w:rsidRDefault="0087290F" w:rsidP="00722B18">
      <w:pPr>
        <w:pStyle w:val="Heading1"/>
      </w:pPr>
      <w:bookmarkStart w:id="4" w:name="_Toc200296254"/>
      <w:r>
        <w:t>C</w:t>
      </w:r>
      <w:r w:rsidR="001B2C93">
        <w:t xml:space="preserve">rack a </w:t>
      </w:r>
      <w:r>
        <w:t>Password by</w:t>
      </w:r>
      <w:r w:rsidR="001B2C93">
        <w:t xml:space="preserve"> a </w:t>
      </w:r>
      <w:r>
        <w:t>D</w:t>
      </w:r>
      <w:r w:rsidR="001B2C93">
        <w:t xml:space="preserve">ictionary </w:t>
      </w:r>
      <w:r>
        <w:t>A</w:t>
      </w:r>
      <w:r w:rsidR="001B2C93">
        <w:t>ttack</w:t>
      </w:r>
      <w:bookmarkEnd w:id="4"/>
    </w:p>
    <w:p w14:paraId="611DEB76" w14:textId="1B5968DA" w:rsidR="00CE1D86" w:rsidRDefault="00283A4A" w:rsidP="00CE1D86">
      <w:pPr>
        <w:rPr>
          <w:b/>
          <w:bCs/>
        </w:rPr>
      </w:pPr>
      <w:r>
        <w:t>W</w:t>
      </w:r>
      <w:r w:rsidR="001B2C93" w:rsidRPr="002A1585">
        <w:t xml:space="preserve">e will create </w:t>
      </w:r>
      <w:r w:rsidR="0021118D">
        <w:t xml:space="preserve">a file with </w:t>
      </w:r>
      <w:r w:rsidR="001B2C93" w:rsidRPr="002A1585">
        <w:t xml:space="preserve">multiple hash entries </w:t>
      </w:r>
      <w:r w:rsidR="005609C2">
        <w:t xml:space="preserve">from </w:t>
      </w:r>
      <w:r w:rsidR="001B2C93" w:rsidRPr="002A1585">
        <w:t xml:space="preserve">several passwords. They will be outputted to a file called </w:t>
      </w:r>
      <w:r w:rsidR="001B2C93" w:rsidRPr="00CE1D86">
        <w:rPr>
          <w:b/>
          <w:bCs/>
        </w:rPr>
        <w:t>target_hashes</w:t>
      </w:r>
      <w:r w:rsidR="00756876" w:rsidRPr="00CE1D86">
        <w:rPr>
          <w:b/>
          <w:bCs/>
        </w:rPr>
        <w:t>.txt</w:t>
      </w:r>
    </w:p>
    <w:p w14:paraId="50182D6A" w14:textId="6A337763" w:rsidR="00701425" w:rsidRPr="00701425" w:rsidRDefault="00701425" w:rsidP="00CE1D86">
      <w:r w:rsidRPr="00701425">
        <w:t>A shell script in Linux is like a batch file in Windows. It is a way of automating several commands.</w:t>
      </w:r>
      <w:r w:rsidR="00D90316">
        <w:t xml:space="preserve"> Linux pays no attention to file extensions. .</w:t>
      </w:r>
      <w:proofErr w:type="spellStart"/>
      <w:r w:rsidR="00D90316">
        <w:t>sh</w:t>
      </w:r>
      <w:proofErr w:type="spellEnd"/>
      <w:r w:rsidR="00D90316">
        <w:t xml:space="preserve"> is a convention amongst Linux users to indicate that the file is a shell script.</w:t>
      </w:r>
    </w:p>
    <w:p w14:paraId="66D0856E" w14:textId="77777777" w:rsidR="00556ADF" w:rsidRDefault="00DA58E9" w:rsidP="001365BD">
      <w:pPr>
        <w:pStyle w:val="ListParagraph"/>
        <w:numPr>
          <w:ilvl w:val="0"/>
          <w:numId w:val="7"/>
        </w:numPr>
      </w:pPr>
      <w:r>
        <w:t>In Kali Linux</w:t>
      </w:r>
      <w:r w:rsidR="00701425">
        <w:t>:</w:t>
      </w:r>
      <w:r>
        <w:t xml:space="preserve"> create a shell script with nano</w:t>
      </w:r>
      <w:r w:rsidR="00280355">
        <w:t>.</w:t>
      </w:r>
    </w:p>
    <w:p w14:paraId="0D598985" w14:textId="03F100C1" w:rsidR="00DA58E9" w:rsidRDefault="00455B82" w:rsidP="001365BD">
      <w:pPr>
        <w:pStyle w:val="ListParagraph"/>
        <w:numPr>
          <w:ilvl w:val="0"/>
          <w:numId w:val="7"/>
        </w:numPr>
      </w:pPr>
      <w:r>
        <w:t>Th</w:t>
      </w:r>
      <w:r w:rsidR="00556ADF">
        <w:t xml:space="preserve">e following </w:t>
      </w:r>
      <w:r>
        <w:t xml:space="preserve">command uses the command line editor </w:t>
      </w:r>
      <w:r w:rsidRPr="00455B82">
        <w:rPr>
          <w:b/>
          <w:bCs/>
        </w:rPr>
        <w:t>nano</w:t>
      </w:r>
      <w:r>
        <w:t xml:space="preserve"> to create a file named </w:t>
      </w:r>
      <w:r w:rsidRPr="00455B82">
        <w:rPr>
          <w:b/>
          <w:bCs/>
        </w:rPr>
        <w:t>create_hash</w:t>
      </w:r>
      <w:r w:rsidR="001365BD">
        <w:rPr>
          <w:b/>
          <w:bCs/>
        </w:rPr>
        <w:t>.sh</w:t>
      </w:r>
    </w:p>
    <w:p w14:paraId="19F7D131" w14:textId="5044D794" w:rsidR="00701425" w:rsidRDefault="001365BD" w:rsidP="00701425">
      <w:r>
        <w:rPr>
          <w:noProof/>
        </w:rPr>
        <w:drawing>
          <wp:inline distT="0" distB="0" distL="0" distR="0" wp14:anchorId="7C0F2719" wp14:editId="7786E300">
            <wp:extent cx="1885714" cy="342857"/>
            <wp:effectExtent l="38100" t="38100" r="95885" b="958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714" cy="34285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D4E92A" w14:textId="73E93CF5" w:rsidR="001B2C93" w:rsidRPr="002A1585" w:rsidRDefault="00734BE2" w:rsidP="001365BD">
      <w:pPr>
        <w:pStyle w:val="ListParagraph"/>
        <w:numPr>
          <w:ilvl w:val="0"/>
          <w:numId w:val="7"/>
        </w:numPr>
      </w:pPr>
      <w:r>
        <w:t>Copy the commands below</w:t>
      </w:r>
      <w:r w:rsidR="001E0FC7">
        <w:t>.</w:t>
      </w:r>
    </w:p>
    <w:tbl>
      <w:tblPr>
        <w:tblW w:w="10440" w:type="dxa"/>
        <w:tblInd w:w="-550" w:type="dxa"/>
        <w:tblCellMar>
          <w:top w:w="15" w:type="dxa"/>
          <w:left w:w="15" w:type="dxa"/>
          <w:bottom w:w="15" w:type="dxa"/>
          <w:right w:w="15" w:type="dxa"/>
        </w:tblCellMar>
        <w:tblLook w:val="04A0" w:firstRow="1" w:lastRow="0" w:firstColumn="1" w:lastColumn="0" w:noHBand="0" w:noVBand="1"/>
      </w:tblPr>
      <w:tblGrid>
        <w:gridCol w:w="10440"/>
      </w:tblGrid>
      <w:tr w:rsidR="001B2C93" w14:paraId="5E469137" w14:textId="77777777" w:rsidTr="001E0FC7">
        <w:trPr>
          <w:cantSplit/>
        </w:trPr>
        <w:tc>
          <w:tcPr>
            <w:tcW w:w="1044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50" w:type="dxa"/>
              <w:left w:w="150" w:type="dxa"/>
              <w:bottom w:w="150" w:type="dxa"/>
              <w:right w:w="150" w:type="dxa"/>
            </w:tcMar>
            <w:vAlign w:val="center"/>
            <w:hideMark/>
          </w:tcPr>
          <w:p w14:paraId="0AAC317B" w14:textId="77777777" w:rsidR="00FB0B2E" w:rsidRDefault="00FB0B2E" w:rsidP="00FB0B2E">
            <w:pPr>
              <w:pStyle w:val="Code"/>
            </w:pPr>
            <w:r>
              <w:lastRenderedPageBreak/>
              <w:t>echo -n "Password" | sha256sum | tr -d " -" &gt;&gt; target_hashes.txt</w:t>
            </w:r>
          </w:p>
          <w:p w14:paraId="0AF2F023" w14:textId="77777777" w:rsidR="00FB0B2E" w:rsidRDefault="00FB0B2E" w:rsidP="00FB0B2E">
            <w:pPr>
              <w:pStyle w:val="Code"/>
            </w:pPr>
            <w:r>
              <w:t>echo -n "HELLO" | sha256sum | tr -d " -" &gt;&gt; target_hashes.txt</w:t>
            </w:r>
          </w:p>
          <w:p w14:paraId="24F327E3" w14:textId="77777777" w:rsidR="00FB0B2E" w:rsidRDefault="00FB0B2E" w:rsidP="00FB0B2E">
            <w:pPr>
              <w:pStyle w:val="Code"/>
            </w:pPr>
            <w:r>
              <w:t>echo -n "Password01" | sha256sum | tr -d " -" &gt;&gt; target_hashes.txt</w:t>
            </w:r>
          </w:p>
          <w:p w14:paraId="1F4DF9A5" w14:textId="77777777" w:rsidR="00FB0B2E" w:rsidRDefault="00FB0B2E" w:rsidP="00FB0B2E">
            <w:pPr>
              <w:pStyle w:val="Code"/>
            </w:pPr>
            <w:r>
              <w:t>echo -n "P@ssw0rd" | sha256sum | tr -d " -" &gt;&gt; target_hashes.txt</w:t>
            </w:r>
          </w:p>
          <w:p w14:paraId="0D6F020A" w14:textId="77777777" w:rsidR="00FB0B2E" w:rsidRDefault="00FB0B2E" w:rsidP="00FB0B2E">
            <w:pPr>
              <w:pStyle w:val="Code"/>
            </w:pPr>
            <w:r>
              <w:t>echo -n "huskers" | sha256sum | tr -d " -" &gt;&gt; target_hashes.txt</w:t>
            </w:r>
          </w:p>
          <w:p w14:paraId="76ADFDF7" w14:textId="77777777" w:rsidR="00FB0B2E" w:rsidRDefault="00FB0B2E" w:rsidP="00FB0B2E">
            <w:pPr>
              <w:pStyle w:val="Code"/>
            </w:pPr>
            <w:r>
              <w:t>echo -n "Test1234" | sha256sum | tr -d " -" &gt;&gt; target_hashes.txt</w:t>
            </w:r>
          </w:p>
          <w:p w14:paraId="0BF4DFC0" w14:textId="77777777" w:rsidR="00FB0B2E" w:rsidRDefault="00FB0B2E" w:rsidP="00FB0B2E">
            <w:pPr>
              <w:pStyle w:val="Code"/>
            </w:pPr>
            <w:r>
              <w:t>echo -n "P455w0rd" | sha256sum | tr -d " -" &gt;&gt; target_hashes.txt</w:t>
            </w:r>
          </w:p>
          <w:p w14:paraId="4C387555" w14:textId="77777777" w:rsidR="00FB0B2E" w:rsidRDefault="00FB0B2E" w:rsidP="00FB0B2E">
            <w:pPr>
              <w:pStyle w:val="Code"/>
            </w:pPr>
            <w:r>
              <w:t>echo -n "</w:t>
            </w:r>
            <w:proofErr w:type="spellStart"/>
            <w:r>
              <w:t>GuessMe</w:t>
            </w:r>
            <w:proofErr w:type="spellEnd"/>
            <w:r>
              <w:t>" | sha256sum | tr -d " -" &gt;&gt; target_hashes.txt</w:t>
            </w:r>
          </w:p>
          <w:p w14:paraId="2CFA1AA4" w14:textId="77777777" w:rsidR="00FB0B2E" w:rsidRDefault="00FB0B2E" w:rsidP="00FB0B2E">
            <w:pPr>
              <w:pStyle w:val="Code"/>
            </w:pPr>
            <w:r>
              <w:t>echo -n "3CuReP455Word" | sha256sum | tr -d " -" &gt;&gt; target_hashes.txt</w:t>
            </w:r>
          </w:p>
          <w:p w14:paraId="5401A5E8" w14:textId="11DCDA7A" w:rsidR="00F5532C" w:rsidRPr="00FA03C9" w:rsidRDefault="00FB0B2E" w:rsidP="00FB0B2E">
            <w:pPr>
              <w:pStyle w:val="Code"/>
            </w:pPr>
            <w:r>
              <w:t>echo -n "Insert one of your passwords" | sha256sum | tr -d " -" &gt;&gt; target_hashes.txt</w:t>
            </w:r>
          </w:p>
        </w:tc>
      </w:tr>
    </w:tbl>
    <w:p w14:paraId="644E0678" w14:textId="77777777" w:rsidR="00F920C6" w:rsidRDefault="001E0FC7" w:rsidP="001365BD">
      <w:pPr>
        <w:pStyle w:val="ListParagraph"/>
        <w:numPr>
          <w:ilvl w:val="0"/>
          <w:numId w:val="7"/>
        </w:numPr>
      </w:pPr>
      <w:r>
        <w:t xml:space="preserve">In </w:t>
      </w:r>
      <w:r w:rsidRPr="001E0FC7">
        <w:rPr>
          <w:b/>
          <w:bCs/>
        </w:rPr>
        <w:t>nano</w:t>
      </w:r>
      <w:r>
        <w:t xml:space="preserve"> </w:t>
      </w:r>
      <w:r>
        <w:sym w:font="Wingdings" w:char="F0E0"/>
      </w:r>
      <w:r>
        <w:t xml:space="preserve"> use </w:t>
      </w:r>
      <w:r w:rsidRPr="001E0FC7">
        <w:rPr>
          <w:b/>
          <w:bCs/>
        </w:rPr>
        <w:t>Shift Insert</w:t>
      </w:r>
      <w:r>
        <w:t xml:space="preserve"> to paste the commands into the shell script.</w:t>
      </w:r>
    </w:p>
    <w:p w14:paraId="44B14C66" w14:textId="5D7A7AD4" w:rsidR="001E0FC7" w:rsidRDefault="003148DC" w:rsidP="001365BD">
      <w:pPr>
        <w:pStyle w:val="ListParagraph"/>
        <w:numPr>
          <w:ilvl w:val="0"/>
          <w:numId w:val="7"/>
        </w:numPr>
      </w:pPr>
      <w:r>
        <w:t xml:space="preserve">Press </w:t>
      </w:r>
      <w:r w:rsidRPr="003148DC">
        <w:rPr>
          <w:b/>
          <w:bCs/>
        </w:rPr>
        <w:t>CTRL-S</w:t>
      </w:r>
      <w:r>
        <w:t xml:space="preserve"> to save the file.</w:t>
      </w:r>
      <w:r w:rsidR="00FD3615">
        <w:t xml:space="preserve"> </w:t>
      </w:r>
      <w:r w:rsidR="00FD3615" w:rsidRPr="003A524F">
        <w:rPr>
          <w:b/>
          <w:bCs/>
        </w:rPr>
        <w:t>CTRL-X</w:t>
      </w:r>
      <w:r w:rsidR="00FD3615">
        <w:t xml:space="preserve"> to exit nano.</w:t>
      </w:r>
    </w:p>
    <w:p w14:paraId="5FB0A5D9" w14:textId="3BA2F1C7" w:rsidR="001E0FC7" w:rsidRDefault="00DF309E" w:rsidP="00332C65">
      <w:r>
        <w:rPr>
          <w:noProof/>
        </w:rPr>
        <w:drawing>
          <wp:inline distT="0" distB="0" distL="0" distR="0" wp14:anchorId="09179FA8" wp14:editId="70F2AB80">
            <wp:extent cx="5943600" cy="1986915"/>
            <wp:effectExtent l="38100" t="38100" r="95250" b="895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6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AE33DB" w14:textId="13FBD00D" w:rsidR="00B94C11" w:rsidRDefault="00B94C11" w:rsidP="001365BD">
      <w:pPr>
        <w:pStyle w:val="ListParagraph"/>
        <w:numPr>
          <w:ilvl w:val="0"/>
          <w:numId w:val="7"/>
        </w:numPr>
      </w:pPr>
      <w:r>
        <w:t>Type in the following command to make create_hashes.sh executable.</w:t>
      </w:r>
    </w:p>
    <w:tbl>
      <w:tblPr>
        <w:tblStyle w:val="TableGrid"/>
        <w:tblW w:w="0" w:type="auto"/>
        <w:tblLook w:val="04A0" w:firstRow="1" w:lastRow="0" w:firstColumn="1" w:lastColumn="0" w:noHBand="0" w:noVBand="1"/>
      </w:tblPr>
      <w:tblGrid>
        <w:gridCol w:w="9350"/>
      </w:tblGrid>
      <w:tr w:rsidR="00B94C11" w14:paraId="0046D78F" w14:textId="77777777" w:rsidTr="00B94C11">
        <w:tc>
          <w:tcPr>
            <w:tcW w:w="9350" w:type="dxa"/>
            <w:shd w:val="clear" w:color="auto" w:fill="E2EFD9" w:themeFill="accent6" w:themeFillTint="33"/>
          </w:tcPr>
          <w:p w14:paraId="21A634DD" w14:textId="2F2665BE" w:rsidR="00B94C11" w:rsidRDefault="00B94C11" w:rsidP="00B94C11">
            <w:pPr>
              <w:pStyle w:val="Code"/>
            </w:pPr>
            <w:proofErr w:type="spellStart"/>
            <w:r>
              <w:t>sudo</w:t>
            </w:r>
            <w:proofErr w:type="spellEnd"/>
            <w:r>
              <w:t xml:space="preserve"> </w:t>
            </w:r>
            <w:proofErr w:type="spellStart"/>
            <w:r>
              <w:t>chmod</w:t>
            </w:r>
            <w:proofErr w:type="spellEnd"/>
            <w:r>
              <w:t xml:space="preserve"> 744 create_hash.sh</w:t>
            </w:r>
          </w:p>
        </w:tc>
      </w:tr>
    </w:tbl>
    <w:p w14:paraId="3D77F934" w14:textId="69CFC786" w:rsidR="00D765D4" w:rsidRDefault="00D765D4" w:rsidP="001365BD">
      <w:pPr>
        <w:pStyle w:val="ListParagraph"/>
        <w:numPr>
          <w:ilvl w:val="0"/>
          <w:numId w:val="7"/>
        </w:numPr>
      </w:pPr>
      <w:r>
        <w:t xml:space="preserve">Type </w:t>
      </w:r>
      <w:r w:rsidRPr="00D765D4">
        <w:rPr>
          <w:b/>
          <w:bCs/>
        </w:rPr>
        <w:t>ls</w:t>
      </w:r>
      <w:r>
        <w:t xml:space="preserve"> to make sure the file </w:t>
      </w:r>
      <w:r w:rsidR="00E3494D">
        <w:t>is in</w:t>
      </w:r>
      <w:r w:rsidR="00BA7461">
        <w:t xml:space="preserve"> your home folder</w:t>
      </w:r>
      <w:r>
        <w:t>.</w:t>
      </w:r>
      <w:r w:rsidR="00F341FD">
        <w:t xml:space="preserve"> Create_hash.sh should be green as shown.</w:t>
      </w:r>
    </w:p>
    <w:p w14:paraId="044A50EB" w14:textId="1229EA29" w:rsidR="00D765D4" w:rsidRDefault="000A7E71" w:rsidP="00D765D4">
      <w:r>
        <w:rPr>
          <w:noProof/>
        </w:rPr>
        <w:drawing>
          <wp:inline distT="0" distB="0" distL="0" distR="0" wp14:anchorId="6D08E42F" wp14:editId="2CB7CE21">
            <wp:extent cx="5857143" cy="628571"/>
            <wp:effectExtent l="38100" t="38100" r="86995" b="958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143" cy="62857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EF7266" w14:textId="16D75F1C" w:rsidR="009E643D" w:rsidRDefault="001E0FC7" w:rsidP="0021650E">
      <w:pPr>
        <w:pStyle w:val="Heading2"/>
      </w:pPr>
      <w:bookmarkStart w:id="5" w:name="_Toc200296255"/>
      <w:r>
        <w:t xml:space="preserve">Command </w:t>
      </w:r>
      <w:r w:rsidR="009E643D">
        <w:t>Explanation</w:t>
      </w:r>
      <w:bookmarkEnd w:id="5"/>
    </w:p>
    <w:p w14:paraId="2A80FFDD" w14:textId="78C43EFC" w:rsidR="009E643D" w:rsidRDefault="009E643D" w:rsidP="001365BD">
      <w:pPr>
        <w:pStyle w:val="ListParagraph"/>
        <w:numPr>
          <w:ilvl w:val="0"/>
          <w:numId w:val="8"/>
        </w:numPr>
      </w:pPr>
      <w:r w:rsidRPr="009E643D">
        <w:rPr>
          <w:b/>
          <w:bCs/>
        </w:rPr>
        <w:t>echo</w:t>
      </w:r>
      <w:r>
        <w:t xml:space="preserve"> prints the command to the command prompt.</w:t>
      </w:r>
    </w:p>
    <w:p w14:paraId="4B4A7B6B" w14:textId="3F0348B5" w:rsidR="009E643D" w:rsidRDefault="001B2C93" w:rsidP="001365BD">
      <w:pPr>
        <w:pStyle w:val="ListParagraph"/>
        <w:numPr>
          <w:ilvl w:val="0"/>
          <w:numId w:val="8"/>
        </w:numPr>
      </w:pPr>
      <w:r w:rsidRPr="009E643D">
        <w:rPr>
          <w:b/>
          <w:bCs/>
        </w:rPr>
        <w:lastRenderedPageBreak/>
        <w:t>-n</w:t>
      </w:r>
      <w:r w:rsidRPr="006B2DE3">
        <w:t xml:space="preserve"> removes the new line added to the end of “Password.” This is important as we don’t want the new line characters to be hashed with our password.</w:t>
      </w:r>
    </w:p>
    <w:p w14:paraId="043B22D4" w14:textId="4F353B2D" w:rsidR="00492727" w:rsidRDefault="00492727" w:rsidP="001365BD">
      <w:pPr>
        <w:pStyle w:val="ListParagraph"/>
        <w:numPr>
          <w:ilvl w:val="0"/>
          <w:numId w:val="8"/>
        </w:numPr>
      </w:pPr>
      <w:r>
        <w:rPr>
          <w:b/>
          <w:bCs/>
        </w:rPr>
        <w:t>|</w:t>
      </w:r>
      <w:r w:rsidRPr="000C1417">
        <w:t xml:space="preserve"> The</w:t>
      </w:r>
      <w:r>
        <w:t xml:space="preserve"> pipe symbol sends the output of the last command into the next command.</w:t>
      </w:r>
    </w:p>
    <w:p w14:paraId="5D502045" w14:textId="3FDC74F3" w:rsidR="007E34EE" w:rsidRPr="007E34EE" w:rsidRDefault="007E34EE" w:rsidP="001365BD">
      <w:pPr>
        <w:pStyle w:val="ListParagraph"/>
        <w:numPr>
          <w:ilvl w:val="0"/>
          <w:numId w:val="8"/>
        </w:numPr>
      </w:pPr>
      <w:r w:rsidRPr="007E34EE">
        <w:rPr>
          <w:b/>
          <w:bCs/>
        </w:rPr>
        <w:t>sha256sum</w:t>
      </w:r>
      <w:r>
        <w:t xml:space="preserve"> is a </w:t>
      </w:r>
      <w:r w:rsidR="003E6FF2">
        <w:t>built-in Linux</w:t>
      </w:r>
      <w:r>
        <w:t xml:space="preserve"> hashing command.</w:t>
      </w:r>
    </w:p>
    <w:p w14:paraId="543DE650" w14:textId="253BA701" w:rsidR="001B2C93" w:rsidRDefault="001B2C93" w:rsidP="001365BD">
      <w:pPr>
        <w:pStyle w:val="ListParagraph"/>
        <w:numPr>
          <w:ilvl w:val="0"/>
          <w:numId w:val="8"/>
        </w:numPr>
      </w:pPr>
      <w:r w:rsidRPr="00D4409D">
        <w:rPr>
          <w:b/>
          <w:bCs/>
        </w:rPr>
        <w:t xml:space="preserve">tr –d </w:t>
      </w:r>
      <w:r w:rsidR="00D4409D" w:rsidRPr="00D4409D">
        <w:rPr>
          <w:b/>
          <w:bCs/>
        </w:rPr>
        <w:t>"</w:t>
      </w:r>
      <w:r w:rsidRPr="00D4409D">
        <w:rPr>
          <w:b/>
          <w:bCs/>
        </w:rPr>
        <w:t xml:space="preserve"> -</w:t>
      </w:r>
      <w:r w:rsidR="00D4409D" w:rsidRPr="00D4409D">
        <w:rPr>
          <w:b/>
          <w:bCs/>
        </w:rPr>
        <w:t>"</w:t>
      </w:r>
      <w:r w:rsidRPr="006B2DE3">
        <w:t xml:space="preserve"> removes any characters that are a space or hyphen from the output.</w:t>
      </w:r>
    </w:p>
    <w:p w14:paraId="7C828FA1" w14:textId="4A1EE95C" w:rsidR="00560262" w:rsidRPr="00560262" w:rsidRDefault="00560262" w:rsidP="001365BD">
      <w:pPr>
        <w:pStyle w:val="ListParagraph"/>
        <w:numPr>
          <w:ilvl w:val="0"/>
          <w:numId w:val="8"/>
        </w:numPr>
      </w:pPr>
      <w:r>
        <w:rPr>
          <w:b/>
          <w:bCs/>
        </w:rPr>
        <w:t xml:space="preserve">&gt;&gt; </w:t>
      </w:r>
      <w:r w:rsidRPr="00B17A21">
        <w:t xml:space="preserve">appends the output of each command to </w:t>
      </w:r>
      <w:r>
        <w:rPr>
          <w:b/>
          <w:bCs/>
        </w:rPr>
        <w:t>target_hashes.txt</w:t>
      </w:r>
    </w:p>
    <w:p w14:paraId="11E1F931" w14:textId="462A7AE6" w:rsidR="00B077A6" w:rsidRDefault="00B077A6" w:rsidP="00CB67C0">
      <w:pPr>
        <w:pStyle w:val="Heading1"/>
      </w:pPr>
      <w:bookmarkStart w:id="6" w:name="_Toc200296256"/>
      <w:r>
        <w:t>Make a Linux Shell Script Executable</w:t>
      </w:r>
      <w:bookmarkEnd w:id="6"/>
    </w:p>
    <w:p w14:paraId="66B9B227" w14:textId="77EE0D4F" w:rsidR="00894AB5" w:rsidRDefault="000659CD" w:rsidP="00894AB5">
      <w:r w:rsidRPr="000659CD">
        <w:rPr>
          <w:b/>
          <w:bCs/>
        </w:rPr>
        <w:t>create_hash</w:t>
      </w:r>
      <w:r w:rsidR="00C202B7">
        <w:rPr>
          <w:b/>
          <w:bCs/>
        </w:rPr>
        <w:t>.sh</w:t>
      </w:r>
      <w:r>
        <w:t xml:space="preserve"> is a text file.</w:t>
      </w:r>
    </w:p>
    <w:p w14:paraId="503C00E7" w14:textId="658318F6" w:rsidR="000659CD" w:rsidRPr="000659CD" w:rsidRDefault="000659CD" w:rsidP="001365BD">
      <w:pPr>
        <w:pStyle w:val="ListParagraph"/>
        <w:numPr>
          <w:ilvl w:val="0"/>
          <w:numId w:val="9"/>
        </w:numPr>
      </w:pPr>
      <w:r>
        <w:t xml:space="preserve">Type </w:t>
      </w:r>
      <w:r w:rsidRPr="000659CD">
        <w:rPr>
          <w:b/>
          <w:bCs/>
        </w:rPr>
        <w:t xml:space="preserve">ls </w:t>
      </w:r>
      <w:r w:rsidR="0053555B">
        <w:rPr>
          <w:b/>
          <w:bCs/>
        </w:rPr>
        <w:t>-</w:t>
      </w:r>
      <w:r w:rsidRPr="000659CD">
        <w:rPr>
          <w:b/>
          <w:bCs/>
        </w:rPr>
        <w:t>l</w:t>
      </w:r>
    </w:p>
    <w:p w14:paraId="5D4A2CC5" w14:textId="60600EC8" w:rsidR="000659CD" w:rsidRDefault="00596035" w:rsidP="000659CD">
      <w:r>
        <w:rPr>
          <w:noProof/>
        </w:rPr>
        <w:drawing>
          <wp:inline distT="0" distB="0" distL="0" distR="0" wp14:anchorId="6023FF0C" wp14:editId="5FE34507">
            <wp:extent cx="4838095" cy="2304762"/>
            <wp:effectExtent l="38100" t="38100" r="95885" b="958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230476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C69184" w14:textId="6BE605A0" w:rsidR="00BD19FF" w:rsidRDefault="00BD19FF" w:rsidP="001365BD">
      <w:pPr>
        <w:pStyle w:val="ListParagraph"/>
        <w:numPr>
          <w:ilvl w:val="0"/>
          <w:numId w:val="9"/>
        </w:numPr>
      </w:pPr>
      <w:r w:rsidRPr="0016722B">
        <w:rPr>
          <w:b/>
          <w:bCs/>
        </w:rPr>
        <w:t>create_hash</w:t>
      </w:r>
      <w:r w:rsidR="00AD28E4">
        <w:rPr>
          <w:b/>
          <w:bCs/>
        </w:rPr>
        <w:t>.sh</w:t>
      </w:r>
      <w:r>
        <w:t xml:space="preserve"> does not have the executable bit set.</w:t>
      </w:r>
      <w:r w:rsidR="0016722B">
        <w:t xml:space="preserve"> Enter the following command.</w:t>
      </w:r>
    </w:p>
    <w:p w14:paraId="1AC4CAE6" w14:textId="60ECA67C" w:rsidR="00BD19FF" w:rsidRDefault="00463FE1" w:rsidP="000659CD">
      <w:r>
        <w:rPr>
          <w:noProof/>
        </w:rPr>
        <w:drawing>
          <wp:inline distT="0" distB="0" distL="0" distR="0" wp14:anchorId="71BBD23D" wp14:editId="676ECA75">
            <wp:extent cx="2638095" cy="409524"/>
            <wp:effectExtent l="38100" t="38100" r="86360" b="863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095" cy="4095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4336A0" w14:textId="31814B2E" w:rsidR="009B305A" w:rsidRPr="009B305A" w:rsidRDefault="009B305A" w:rsidP="001365BD">
      <w:pPr>
        <w:pStyle w:val="ListParagraph"/>
        <w:numPr>
          <w:ilvl w:val="0"/>
          <w:numId w:val="9"/>
        </w:numPr>
      </w:pPr>
      <w:r>
        <w:t xml:space="preserve">Type </w:t>
      </w:r>
      <w:r w:rsidRPr="009B305A">
        <w:rPr>
          <w:b/>
          <w:bCs/>
        </w:rPr>
        <w:t>ls -l</w:t>
      </w:r>
    </w:p>
    <w:p w14:paraId="482DEE1E" w14:textId="4E3B121A" w:rsidR="009B305A" w:rsidRDefault="00174A94" w:rsidP="009B305A">
      <w:r>
        <w:rPr>
          <w:noProof/>
        </w:rPr>
        <w:lastRenderedPageBreak/>
        <w:drawing>
          <wp:inline distT="0" distB="0" distL="0" distR="0" wp14:anchorId="4B3249E2" wp14:editId="76DA819B">
            <wp:extent cx="4933333" cy="2352381"/>
            <wp:effectExtent l="38100" t="38100" r="95885" b="863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333" cy="235238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AF130C" w14:textId="5BC66CD3" w:rsidR="005778E5" w:rsidRDefault="005778E5" w:rsidP="001365BD">
      <w:pPr>
        <w:pStyle w:val="ListParagraph"/>
        <w:numPr>
          <w:ilvl w:val="0"/>
          <w:numId w:val="9"/>
        </w:numPr>
      </w:pPr>
      <w:r>
        <w:t xml:space="preserve">In the file list, </w:t>
      </w:r>
      <w:proofErr w:type="spellStart"/>
      <w:r w:rsidRPr="005778E5">
        <w:rPr>
          <w:b/>
          <w:bCs/>
        </w:rPr>
        <w:t>rwx</w:t>
      </w:r>
      <w:proofErr w:type="spellEnd"/>
      <w:r>
        <w:t xml:space="preserve"> means that the file owner </w:t>
      </w:r>
      <w:r w:rsidR="00174A94">
        <w:t>(</w:t>
      </w:r>
      <w:r>
        <w:t>user</w:t>
      </w:r>
      <w:r w:rsidR="00174A94">
        <w:t>)</w:t>
      </w:r>
      <w:r>
        <w:t xml:space="preserve"> has read, write, and execute permissions.</w:t>
      </w:r>
    </w:p>
    <w:p w14:paraId="09F1FBBD" w14:textId="6B8065A2" w:rsidR="00437410" w:rsidRDefault="00437410" w:rsidP="001365BD">
      <w:pPr>
        <w:pStyle w:val="ListParagraph"/>
        <w:numPr>
          <w:ilvl w:val="0"/>
          <w:numId w:val="9"/>
        </w:numPr>
      </w:pPr>
      <w:r>
        <w:t>Type the following to hash your passwords.</w:t>
      </w:r>
    </w:p>
    <w:p w14:paraId="37C7D9C9" w14:textId="173D8035" w:rsidR="00437410" w:rsidRDefault="003958C7" w:rsidP="00437410">
      <w:r>
        <w:rPr>
          <w:noProof/>
        </w:rPr>
        <w:drawing>
          <wp:inline distT="0" distB="0" distL="0" distR="0" wp14:anchorId="2D6C3D3C" wp14:editId="49E8C0C1">
            <wp:extent cx="1676190" cy="361905"/>
            <wp:effectExtent l="38100" t="38100" r="95885" b="958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190" cy="36190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B96426" w14:textId="6A1FD42C" w:rsidR="001B2C93" w:rsidRDefault="004764CE" w:rsidP="001365BD">
      <w:pPr>
        <w:pStyle w:val="ListParagraph"/>
        <w:numPr>
          <w:ilvl w:val="0"/>
          <w:numId w:val="7"/>
        </w:numPr>
      </w:pPr>
      <w:r w:rsidRPr="0087468C">
        <w:rPr>
          <w:b/>
        </w:rPr>
        <w:t>cat</w:t>
      </w:r>
      <w:r>
        <w:t xml:space="preserve"> is a Linux command is a quick way to look at the contents of a text file.</w:t>
      </w:r>
      <w:r>
        <w:br/>
      </w:r>
      <w:r w:rsidR="006C7624">
        <w:t xml:space="preserve">Check </w:t>
      </w:r>
      <w:r>
        <w:t xml:space="preserve">that your </w:t>
      </w:r>
      <w:r w:rsidR="006C7624">
        <w:t xml:space="preserve">password hashes </w:t>
      </w:r>
      <w:r>
        <w:t xml:space="preserve">were created </w:t>
      </w:r>
      <w:r w:rsidR="006C7624">
        <w:t>by typing</w:t>
      </w:r>
      <w:r w:rsidR="001B2C93">
        <w:t xml:space="preserve"> the following command line in the terminal:</w:t>
      </w:r>
    </w:p>
    <w:p w14:paraId="144404E3" w14:textId="4FE7B045" w:rsidR="001B2C93" w:rsidRPr="002C0A45" w:rsidRDefault="001B2C93" w:rsidP="00E54986">
      <w:pPr>
        <w:rPr>
          <w:b/>
          <w:bCs/>
        </w:rPr>
      </w:pPr>
      <w:r w:rsidRPr="002C0A45">
        <w:rPr>
          <w:b/>
          <w:bCs/>
        </w:rPr>
        <w:t>cat target_hashes.txt</w:t>
      </w:r>
    </w:p>
    <w:p w14:paraId="107C2E57" w14:textId="703EC4A8" w:rsidR="001B2C93" w:rsidRDefault="00E54986" w:rsidP="00CD3D50">
      <w:r>
        <w:t xml:space="preserve">You should see </w:t>
      </w:r>
      <w:r w:rsidR="007F4826">
        <w:t>random numbers and letters.</w:t>
      </w:r>
    </w:p>
    <w:p w14:paraId="181B65CC" w14:textId="77777777" w:rsidR="00DF15A1" w:rsidRDefault="00DF15A1" w:rsidP="001365BD">
      <w:pPr>
        <w:pStyle w:val="ListParagraph"/>
        <w:numPr>
          <w:ilvl w:val="0"/>
          <w:numId w:val="7"/>
        </w:numPr>
      </w:pPr>
      <w:r>
        <w:t>Insert a screenshot of your hashes.</w:t>
      </w:r>
    </w:p>
    <w:sdt>
      <w:sdtPr>
        <w:rPr>
          <w:rStyle w:val="Red"/>
        </w:rPr>
        <w:id w:val="362019778"/>
        <w:placeholder>
          <w:docPart w:val="7CBA83FE3F334D88B0F0E46B14AFB74C"/>
        </w:placeholder>
        <w:showingPlcHdr/>
      </w:sdtPr>
      <w:sdtEndPr>
        <w:rPr>
          <w:rStyle w:val="DefaultParagraphFont"/>
          <w:color w:val="auto"/>
        </w:rPr>
      </w:sdtEndPr>
      <w:sdtContent>
        <w:p w14:paraId="6E1D1142" w14:textId="77777777" w:rsidR="002C3F19" w:rsidRDefault="002C3F19" w:rsidP="002C3F19">
          <w:pPr>
            <w:spacing w:line="264" w:lineRule="auto"/>
            <w:rPr>
              <w:rStyle w:val="Red"/>
            </w:rPr>
          </w:pPr>
          <w:r w:rsidRPr="004B3313">
            <w:rPr>
              <w:rStyle w:val="PlaceholderText"/>
              <w:color w:val="FF0000"/>
            </w:rPr>
            <w:t>Click or tap here to enter text.</w:t>
          </w:r>
        </w:p>
      </w:sdtContent>
    </w:sdt>
    <w:p w14:paraId="40A17CA8" w14:textId="77777777" w:rsidR="009A66D7" w:rsidRPr="000F0BFB" w:rsidRDefault="009A66D7" w:rsidP="001365BD">
      <w:pPr>
        <w:pStyle w:val="ListParagraph"/>
        <w:numPr>
          <w:ilvl w:val="0"/>
          <w:numId w:val="7"/>
        </w:numPr>
      </w:pPr>
      <w:r w:rsidRPr="000F0BFB">
        <w:t>Kali Linux has numerous wordlists built right into it. To find them, use the following command line:</w:t>
      </w:r>
    </w:p>
    <w:p w14:paraId="0E38217C" w14:textId="61DDF97E" w:rsidR="009A66D7" w:rsidRDefault="009A66D7" w:rsidP="004B0133">
      <w:pPr>
        <w:rPr>
          <w:b/>
          <w:bCs/>
        </w:rPr>
      </w:pPr>
      <w:r w:rsidRPr="00E81777">
        <w:rPr>
          <w:b/>
          <w:bCs/>
        </w:rPr>
        <w:t xml:space="preserve">locate </w:t>
      </w:r>
      <w:proofErr w:type="spellStart"/>
      <w:r w:rsidR="0072529F">
        <w:rPr>
          <w:b/>
          <w:bCs/>
        </w:rPr>
        <w:t>rockyou</w:t>
      </w:r>
      <w:proofErr w:type="spellEnd"/>
    </w:p>
    <w:p w14:paraId="6242DE5B" w14:textId="25CA913E" w:rsidR="00D93CB3" w:rsidRPr="00D93CB3" w:rsidRDefault="00D93CB3" w:rsidP="004B0133">
      <w:r w:rsidRPr="00D93CB3">
        <w:t xml:space="preserve">If </w:t>
      </w:r>
      <w:r>
        <w:t>locate</w:t>
      </w:r>
      <w:r w:rsidRPr="00D93CB3">
        <w:t xml:space="preserve"> gives you an error</w:t>
      </w:r>
      <w:r>
        <w:t xml:space="preserve"> </w:t>
      </w:r>
      <w:r>
        <w:sym w:font="Wingdings" w:char="F0E0"/>
      </w:r>
      <w:r>
        <w:t xml:space="preserve"> </w:t>
      </w:r>
      <w:proofErr w:type="spellStart"/>
      <w:r w:rsidRPr="00D93CB3">
        <w:rPr>
          <w:b/>
          <w:bCs/>
        </w:rPr>
        <w:t>sudo</w:t>
      </w:r>
      <w:proofErr w:type="spellEnd"/>
      <w:r w:rsidRPr="00D93CB3">
        <w:rPr>
          <w:b/>
          <w:bCs/>
        </w:rPr>
        <w:t xml:space="preserve"> </w:t>
      </w:r>
      <w:proofErr w:type="spellStart"/>
      <w:r w:rsidRPr="00D93CB3">
        <w:rPr>
          <w:b/>
          <w:bCs/>
        </w:rPr>
        <w:t>updatedb</w:t>
      </w:r>
      <w:proofErr w:type="spellEnd"/>
    </w:p>
    <w:p w14:paraId="607786E5" w14:textId="0151EC43" w:rsidR="00762F0C" w:rsidRPr="00A31458" w:rsidRDefault="00762F0C" w:rsidP="001365BD">
      <w:pPr>
        <w:pStyle w:val="ListParagraph"/>
        <w:numPr>
          <w:ilvl w:val="0"/>
          <w:numId w:val="7"/>
        </w:numPr>
      </w:pPr>
      <w:r>
        <w:t xml:space="preserve">There will be several files. </w:t>
      </w:r>
      <w:r w:rsidR="00F55008" w:rsidRPr="00F55008">
        <w:t xml:space="preserve">The </w:t>
      </w:r>
      <w:r w:rsidR="00F55008" w:rsidRPr="00CA4126">
        <w:rPr>
          <w:b/>
          <w:bCs/>
        </w:rPr>
        <w:t>rockyou</w:t>
      </w:r>
      <w:r w:rsidRPr="00CA4126">
        <w:rPr>
          <w:b/>
          <w:bCs/>
        </w:rPr>
        <w:t>.txt</w:t>
      </w:r>
      <w:r w:rsidR="00F55008" w:rsidRPr="00F55008">
        <w:t xml:space="preserve"> wordlist </w:t>
      </w:r>
      <w:r>
        <w:t>should show up like this</w:t>
      </w:r>
      <w:r w:rsidR="00CA4126">
        <w:t>:</w:t>
      </w:r>
    </w:p>
    <w:p w14:paraId="54CDA9A4" w14:textId="4C688307" w:rsidR="00F55008" w:rsidRPr="00E81777" w:rsidRDefault="00F55008" w:rsidP="00762F0C">
      <w:pPr>
        <w:rPr>
          <w:b/>
          <w:bCs/>
        </w:rPr>
      </w:pPr>
      <w:r w:rsidRPr="00E81777">
        <w:rPr>
          <w:b/>
          <w:bCs/>
        </w:rPr>
        <w:t>/</w:t>
      </w:r>
      <w:proofErr w:type="spellStart"/>
      <w:r w:rsidRPr="00E81777">
        <w:rPr>
          <w:b/>
          <w:bCs/>
        </w:rPr>
        <w:t>usr</w:t>
      </w:r>
      <w:proofErr w:type="spellEnd"/>
      <w:r w:rsidRPr="00E81777">
        <w:rPr>
          <w:b/>
          <w:bCs/>
        </w:rPr>
        <w:t>/share/wordlists/rockyou.txt</w:t>
      </w:r>
      <w:r w:rsidR="009362B0" w:rsidRPr="00E81777">
        <w:rPr>
          <w:b/>
          <w:bCs/>
        </w:rPr>
        <w:t>.gz</w:t>
      </w:r>
    </w:p>
    <w:p w14:paraId="484472B1" w14:textId="23240C37" w:rsidR="00500F79" w:rsidRDefault="00500F79" w:rsidP="001365BD">
      <w:pPr>
        <w:pStyle w:val="ListParagraph"/>
        <w:numPr>
          <w:ilvl w:val="0"/>
          <w:numId w:val="7"/>
        </w:numPr>
      </w:pPr>
      <w:r>
        <w:t xml:space="preserve">Copy rockyou.txt.gz to your </w:t>
      </w:r>
      <w:r w:rsidR="00EE5F7F">
        <w:t>user</w:t>
      </w:r>
      <w:r>
        <w:t xml:space="preserve"> folder.</w:t>
      </w:r>
    </w:p>
    <w:p w14:paraId="0571155B" w14:textId="13A7881C" w:rsidR="00500F79" w:rsidRPr="00D764B5" w:rsidRDefault="00500F79" w:rsidP="00500F79">
      <w:pPr>
        <w:rPr>
          <w:b/>
          <w:bCs/>
        </w:rPr>
      </w:pPr>
      <w:r w:rsidRPr="00D764B5">
        <w:rPr>
          <w:b/>
          <w:bCs/>
        </w:rPr>
        <w:lastRenderedPageBreak/>
        <w:t xml:space="preserve">cp </w:t>
      </w:r>
      <w:r w:rsidR="007562D5" w:rsidRPr="00D764B5">
        <w:rPr>
          <w:b/>
          <w:bCs/>
        </w:rPr>
        <w:t>/</w:t>
      </w:r>
      <w:proofErr w:type="spellStart"/>
      <w:r w:rsidR="007562D5" w:rsidRPr="00D764B5">
        <w:rPr>
          <w:b/>
          <w:bCs/>
        </w:rPr>
        <w:t>usr</w:t>
      </w:r>
      <w:proofErr w:type="spellEnd"/>
      <w:r w:rsidR="007562D5" w:rsidRPr="00D764B5">
        <w:rPr>
          <w:b/>
          <w:bCs/>
        </w:rPr>
        <w:t>/share/wordlists/rockyou.txt.gz /home/user</w:t>
      </w:r>
    </w:p>
    <w:p w14:paraId="70F1E97E" w14:textId="461D7F91" w:rsidR="009362B0" w:rsidRDefault="00D764B5" w:rsidP="001365BD">
      <w:pPr>
        <w:pStyle w:val="ListParagraph"/>
        <w:numPr>
          <w:ilvl w:val="0"/>
          <w:numId w:val="7"/>
        </w:numPr>
      </w:pPr>
      <w:proofErr w:type="spellStart"/>
      <w:r w:rsidRPr="00922E8E">
        <w:rPr>
          <w:b/>
        </w:rPr>
        <w:t>gzip</w:t>
      </w:r>
      <w:proofErr w:type="spellEnd"/>
      <w:r>
        <w:t xml:space="preserve"> is a common file compression type in Linux. It is similar to zip. </w:t>
      </w:r>
      <w:r w:rsidR="00970897">
        <w:t>E</w:t>
      </w:r>
      <w:r w:rsidR="00B831D9">
        <w:t>xtract the rockyou.txt file with the following command.</w:t>
      </w:r>
    </w:p>
    <w:p w14:paraId="0B977CB7" w14:textId="62A67B98" w:rsidR="00B831D9" w:rsidRDefault="00E81777" w:rsidP="00E81777">
      <w:pPr>
        <w:rPr>
          <w:b/>
          <w:bCs/>
        </w:rPr>
      </w:pPr>
      <w:proofErr w:type="spellStart"/>
      <w:r w:rsidRPr="00E81777">
        <w:rPr>
          <w:b/>
          <w:bCs/>
        </w:rPr>
        <w:t>sudo</w:t>
      </w:r>
      <w:proofErr w:type="spellEnd"/>
      <w:r w:rsidRPr="00E81777">
        <w:rPr>
          <w:b/>
          <w:bCs/>
        </w:rPr>
        <w:t xml:space="preserve"> </w:t>
      </w:r>
      <w:proofErr w:type="spellStart"/>
      <w:r w:rsidR="006D2CC2" w:rsidRPr="00E81777">
        <w:rPr>
          <w:b/>
          <w:bCs/>
        </w:rPr>
        <w:t>gzip</w:t>
      </w:r>
      <w:proofErr w:type="spellEnd"/>
      <w:r w:rsidR="006D2CC2" w:rsidRPr="00E81777">
        <w:rPr>
          <w:b/>
          <w:bCs/>
        </w:rPr>
        <w:t xml:space="preserve"> </w:t>
      </w:r>
      <w:r w:rsidR="00290C70">
        <w:rPr>
          <w:b/>
          <w:bCs/>
        </w:rPr>
        <w:t>-</w:t>
      </w:r>
      <w:r w:rsidR="006D2CC2" w:rsidRPr="00E81777">
        <w:rPr>
          <w:b/>
          <w:bCs/>
        </w:rPr>
        <w:t xml:space="preserve">d </w:t>
      </w:r>
      <w:r w:rsidR="00925417">
        <w:rPr>
          <w:b/>
          <w:bCs/>
        </w:rPr>
        <w:t>.</w:t>
      </w:r>
      <w:r w:rsidR="006D2CC2" w:rsidRPr="00E81777">
        <w:rPr>
          <w:b/>
          <w:bCs/>
        </w:rPr>
        <w:t>/</w:t>
      </w:r>
      <w:r w:rsidR="00B831D9" w:rsidRPr="00E81777">
        <w:rPr>
          <w:b/>
          <w:bCs/>
        </w:rPr>
        <w:t>rockyou.txt.gz</w:t>
      </w:r>
    </w:p>
    <w:p w14:paraId="27C84849" w14:textId="7A136AF7" w:rsidR="004872C8" w:rsidRPr="004872C8" w:rsidRDefault="004872C8" w:rsidP="001365BD">
      <w:pPr>
        <w:pStyle w:val="ListParagraph"/>
        <w:numPr>
          <w:ilvl w:val="0"/>
          <w:numId w:val="7"/>
        </w:numPr>
      </w:pPr>
      <w:r w:rsidRPr="004872C8">
        <w:t>Type the following command to confirm that rockyou.txt was extracted.</w:t>
      </w:r>
      <w:r>
        <w:t xml:space="preserve"> </w:t>
      </w:r>
      <w:r w:rsidR="00F34BE4" w:rsidRPr="00F34BE4">
        <w:rPr>
          <w:b/>
        </w:rPr>
        <w:t>l</w:t>
      </w:r>
      <w:r w:rsidRPr="00F34BE4">
        <w:rPr>
          <w:b/>
        </w:rPr>
        <w:t>s</w:t>
      </w:r>
      <w:r>
        <w:t xml:space="preserve"> is like </w:t>
      </w:r>
      <w:proofErr w:type="spellStart"/>
      <w:r w:rsidRPr="00F34BE4">
        <w:rPr>
          <w:b/>
        </w:rPr>
        <w:t>dir</w:t>
      </w:r>
      <w:proofErr w:type="spellEnd"/>
      <w:r>
        <w:t>, it gives a directory listing.</w:t>
      </w:r>
    </w:p>
    <w:p w14:paraId="5C07F380" w14:textId="0087483C" w:rsidR="00520113" w:rsidRDefault="00B526D6" w:rsidP="004872C8">
      <w:pPr>
        <w:rPr>
          <w:b/>
          <w:bCs/>
        </w:rPr>
      </w:pPr>
      <w:r>
        <w:rPr>
          <w:b/>
          <w:bCs/>
        </w:rPr>
        <w:t>l</w:t>
      </w:r>
      <w:r w:rsidR="004872C8" w:rsidRPr="004872C8">
        <w:rPr>
          <w:b/>
          <w:bCs/>
        </w:rPr>
        <w:t>s</w:t>
      </w:r>
    </w:p>
    <w:p w14:paraId="1A5021DE" w14:textId="0B877AE7" w:rsidR="00B526D6" w:rsidRDefault="006F370C" w:rsidP="001365BD">
      <w:pPr>
        <w:pStyle w:val="ListParagraph"/>
        <w:numPr>
          <w:ilvl w:val="0"/>
          <w:numId w:val="7"/>
        </w:numPr>
      </w:pPr>
      <w:r>
        <w:t>Type the following command to look at the contents of the rockyou.txt password dictionary. Press any key to page through the file. It is 125 MB, there are a lot of passwords. These are all real passwords that people have used.</w:t>
      </w:r>
    </w:p>
    <w:p w14:paraId="06C41B25" w14:textId="666CDCA0" w:rsidR="006F370C" w:rsidRPr="006F370C" w:rsidRDefault="006F370C" w:rsidP="006F370C">
      <w:pPr>
        <w:ind w:left="360"/>
        <w:rPr>
          <w:b/>
          <w:bCs/>
        </w:rPr>
      </w:pPr>
      <w:r w:rsidRPr="006F370C">
        <w:rPr>
          <w:b/>
          <w:bCs/>
        </w:rPr>
        <w:t>more rockyou.txt</w:t>
      </w:r>
    </w:p>
    <w:p w14:paraId="78823EDF" w14:textId="58900F26" w:rsidR="00AB34D9" w:rsidRDefault="00AB34D9" w:rsidP="001365BD">
      <w:pPr>
        <w:pStyle w:val="ListParagraph"/>
        <w:numPr>
          <w:ilvl w:val="0"/>
          <w:numId w:val="7"/>
        </w:numPr>
      </w:pPr>
      <w:r>
        <w:t xml:space="preserve">Press </w:t>
      </w:r>
      <w:r w:rsidRPr="00AB34D9">
        <w:rPr>
          <w:b/>
          <w:bCs/>
        </w:rPr>
        <w:t>CTRL C</w:t>
      </w:r>
      <w:r>
        <w:t xml:space="preserve"> to break the command.</w:t>
      </w:r>
    </w:p>
    <w:p w14:paraId="7195E0B4" w14:textId="111F4AB8" w:rsidR="004872C8" w:rsidRDefault="004872C8" w:rsidP="001365BD">
      <w:pPr>
        <w:pStyle w:val="ListParagraph"/>
        <w:numPr>
          <w:ilvl w:val="0"/>
          <w:numId w:val="7"/>
        </w:numPr>
      </w:pPr>
      <w:r>
        <w:t>Insert a screen shot.</w:t>
      </w:r>
    </w:p>
    <w:sdt>
      <w:sdtPr>
        <w:rPr>
          <w:rStyle w:val="Red"/>
        </w:rPr>
        <w:id w:val="322859594"/>
        <w:placeholder>
          <w:docPart w:val="5195D10403B04040A58500BC34C41AD6"/>
        </w:placeholder>
        <w:showingPlcHdr/>
      </w:sdtPr>
      <w:sdtEndPr>
        <w:rPr>
          <w:rStyle w:val="Red"/>
        </w:rPr>
      </w:sdtEndPr>
      <w:sdtContent>
        <w:p w14:paraId="64A257CE" w14:textId="77777777" w:rsidR="004872C8" w:rsidRDefault="004872C8" w:rsidP="004872C8">
          <w:pPr>
            <w:rPr>
              <w:rStyle w:val="Red"/>
            </w:rPr>
          </w:pPr>
          <w:r w:rsidRPr="004872C8">
            <w:rPr>
              <w:rStyle w:val="PlaceholderText"/>
              <w:color w:val="FF0000"/>
            </w:rPr>
            <w:t>Click or tap here to enter text.</w:t>
          </w:r>
        </w:p>
      </w:sdtContent>
    </w:sdt>
    <w:p w14:paraId="4D98285C" w14:textId="53F31530" w:rsidR="009A66D7" w:rsidRDefault="00D8789E" w:rsidP="0054009E">
      <w:pPr>
        <w:pStyle w:val="Heading1"/>
      </w:pPr>
      <w:bookmarkStart w:id="7" w:name="_Toc200296257"/>
      <w:r>
        <w:t xml:space="preserve">Cracking the </w:t>
      </w:r>
      <w:r w:rsidR="004E7786">
        <w:t>H</w:t>
      </w:r>
      <w:r>
        <w:t>ashes</w:t>
      </w:r>
      <w:bookmarkEnd w:id="7"/>
    </w:p>
    <w:p w14:paraId="754A14E1" w14:textId="77777777" w:rsidR="002802EC" w:rsidRDefault="002802EC" w:rsidP="001365BD">
      <w:pPr>
        <w:pStyle w:val="ListParagraph"/>
        <w:numPr>
          <w:ilvl w:val="0"/>
          <w:numId w:val="10"/>
        </w:numPr>
      </w:pPr>
      <w:r>
        <w:t xml:space="preserve">Start </w:t>
      </w:r>
      <w:proofErr w:type="spellStart"/>
      <w:r>
        <w:t>Hashcat</w:t>
      </w:r>
      <w:proofErr w:type="spellEnd"/>
      <w:r>
        <w:t xml:space="preserve"> in the Kali Linux console with the following command line:</w:t>
      </w:r>
    </w:p>
    <w:p w14:paraId="360FFE6A" w14:textId="77777777" w:rsidR="002802EC" w:rsidRPr="00CB63FD" w:rsidRDefault="002802EC" w:rsidP="002802EC">
      <w:pPr>
        <w:rPr>
          <w:b/>
          <w:bCs/>
        </w:rPr>
      </w:pPr>
      <w:proofErr w:type="spellStart"/>
      <w:r w:rsidRPr="00CB63FD">
        <w:rPr>
          <w:b/>
          <w:bCs/>
        </w:rPr>
        <w:t>hashcat</w:t>
      </w:r>
      <w:proofErr w:type="spellEnd"/>
      <w:r w:rsidRPr="00CB63FD">
        <w:rPr>
          <w:b/>
          <w:bCs/>
        </w:rPr>
        <w:t xml:space="preserve"> -h</w:t>
      </w:r>
    </w:p>
    <w:p w14:paraId="1E9FF9F5" w14:textId="77777777" w:rsidR="002802EC" w:rsidRPr="00F321A6" w:rsidRDefault="002802EC" w:rsidP="002802EC">
      <w:r>
        <w:t xml:space="preserve">You will see some basic help and examples. </w:t>
      </w:r>
      <w:r w:rsidRPr="00F321A6">
        <w:t xml:space="preserve">Some of the most important </w:t>
      </w:r>
      <w:proofErr w:type="spellStart"/>
      <w:r w:rsidRPr="00F321A6">
        <w:t>hashcat</w:t>
      </w:r>
      <w:proofErr w:type="spellEnd"/>
      <w:r w:rsidRPr="00F321A6">
        <w:t xml:space="preserve"> options are -m (the </w:t>
      </w:r>
      <w:proofErr w:type="spellStart"/>
      <w:r w:rsidRPr="00F321A6">
        <w:t>hashtype</w:t>
      </w:r>
      <w:proofErr w:type="spellEnd"/>
      <w:r w:rsidRPr="00F321A6">
        <w:t xml:space="preserve">) and -a (attack mode). In general, we need to use both options in most password cracking attempts when using </w:t>
      </w:r>
      <w:proofErr w:type="spellStart"/>
      <w:r w:rsidRPr="00F321A6">
        <w:t>Hashcat</w:t>
      </w:r>
      <w:proofErr w:type="spellEnd"/>
      <w:r w:rsidRPr="00F321A6">
        <w:t>.</w:t>
      </w:r>
    </w:p>
    <w:p w14:paraId="7A44F07C" w14:textId="77777777" w:rsidR="002802EC" w:rsidRPr="00F321A6" w:rsidRDefault="002802EC" w:rsidP="002802EC">
      <w:proofErr w:type="spellStart"/>
      <w:r w:rsidRPr="00F321A6">
        <w:t>Hashcat</w:t>
      </w:r>
      <w:proofErr w:type="spellEnd"/>
      <w:r w:rsidRPr="00F321A6">
        <w:t xml:space="preserve"> also has specifically designed rules to use on a wordlist file. The character list can be customized to crack the password(s).</w:t>
      </w:r>
    </w:p>
    <w:p w14:paraId="219AAA79" w14:textId="22AFB99B" w:rsidR="00431FDC" w:rsidRDefault="000E5F45" w:rsidP="000F1C54">
      <w:r w:rsidRPr="000E5F45">
        <w:t>W</w:t>
      </w:r>
      <w:r w:rsidR="009A66D7" w:rsidRPr="000E5F45">
        <w:t xml:space="preserve">e can now start cracking the hashes contained in the </w:t>
      </w:r>
      <w:r w:rsidR="009A66D7" w:rsidRPr="00CA4126">
        <w:rPr>
          <w:b/>
          <w:bCs/>
        </w:rPr>
        <w:t>target_hashes.tx</w:t>
      </w:r>
      <w:r w:rsidR="009A66D7" w:rsidRPr="00E52006">
        <w:rPr>
          <w:b/>
          <w:bCs/>
        </w:rPr>
        <w:t>t</w:t>
      </w:r>
      <w:r w:rsidR="00646AD8">
        <w:t xml:space="preserve"> file. </w:t>
      </w:r>
      <w:r w:rsidR="00431FDC">
        <w:t>On a physical machine, Kali would use your GPU to crack the hashes.</w:t>
      </w:r>
    </w:p>
    <w:p w14:paraId="4A70269B" w14:textId="32DBEC71" w:rsidR="002852D3" w:rsidRDefault="00676CAB" w:rsidP="000F1C54">
      <w:r w:rsidRPr="00676CAB">
        <w:rPr>
          <w:b/>
          <w:bCs/>
        </w:rPr>
        <w:t>NOTE:</w:t>
      </w:r>
      <w:r>
        <w:t xml:space="preserve"> </w:t>
      </w:r>
      <w:r w:rsidR="006B369A">
        <w:t xml:space="preserve">The Kali Linux </w:t>
      </w:r>
      <w:r w:rsidR="002852D3">
        <w:t xml:space="preserve">virtual machine needs </w:t>
      </w:r>
      <w:r w:rsidR="00F05F93">
        <w:t>a minimum of 3</w:t>
      </w:r>
      <w:r w:rsidR="002852D3">
        <w:t>0</w:t>
      </w:r>
      <w:r w:rsidR="00F05F93">
        <w:t>72</w:t>
      </w:r>
      <w:r w:rsidR="002852D3">
        <w:t xml:space="preserve"> MB of ram to run </w:t>
      </w:r>
      <w:proofErr w:type="spellStart"/>
      <w:r w:rsidR="002852D3">
        <w:t>hashcat</w:t>
      </w:r>
      <w:proofErr w:type="spellEnd"/>
      <w:r w:rsidR="002852D3">
        <w:t>.</w:t>
      </w:r>
      <w:r w:rsidR="00F05F93">
        <w:t xml:space="preserve"> </w:t>
      </w:r>
    </w:p>
    <w:p w14:paraId="61512DE2" w14:textId="04F71196" w:rsidR="009A66D7" w:rsidRPr="000E5F45" w:rsidRDefault="00646AD8" w:rsidP="001365BD">
      <w:pPr>
        <w:pStyle w:val="ListParagraph"/>
        <w:numPr>
          <w:ilvl w:val="0"/>
          <w:numId w:val="11"/>
        </w:numPr>
      </w:pPr>
      <w:r>
        <w:t>U</w:t>
      </w:r>
      <w:r w:rsidR="009A66D7" w:rsidRPr="000E5F45">
        <w:t>se the following co</w:t>
      </w:r>
      <w:r>
        <w:t>mmand line</w:t>
      </w:r>
      <w:r w:rsidR="00EE6B41">
        <w:t xml:space="preserve"> to crack the hashes</w:t>
      </w:r>
      <w:r w:rsidR="00727BB2">
        <w:t>.</w:t>
      </w:r>
      <w:r w:rsidR="0037254D">
        <w:t xml:space="preserve"> This command is all one line</w:t>
      </w:r>
    </w:p>
    <w:tbl>
      <w:tblPr>
        <w:tblStyle w:val="TableGrid"/>
        <w:tblW w:w="0" w:type="auto"/>
        <w:tblLook w:val="04A0" w:firstRow="1" w:lastRow="0" w:firstColumn="1" w:lastColumn="0" w:noHBand="0" w:noVBand="1"/>
      </w:tblPr>
      <w:tblGrid>
        <w:gridCol w:w="9350"/>
      </w:tblGrid>
      <w:tr w:rsidR="007061C0" w14:paraId="57CC6A86" w14:textId="77777777" w:rsidTr="007061C0">
        <w:tc>
          <w:tcPr>
            <w:tcW w:w="9350" w:type="dxa"/>
            <w:shd w:val="clear" w:color="auto" w:fill="E2EFD9" w:themeFill="accent6" w:themeFillTint="33"/>
          </w:tcPr>
          <w:p w14:paraId="08AFB556" w14:textId="6455513F" w:rsidR="0037254D" w:rsidRPr="007061C0" w:rsidRDefault="0037254D" w:rsidP="007061C0">
            <w:pPr>
              <w:pStyle w:val="Code"/>
            </w:pPr>
            <w:proofErr w:type="spellStart"/>
            <w:r w:rsidRPr="0037254D">
              <w:t>hashcat</w:t>
            </w:r>
            <w:proofErr w:type="spellEnd"/>
            <w:r w:rsidRPr="0037254D">
              <w:t xml:space="preserve"> -m 1400 -a 0 -o cracked.txt target_hashes.txt rockyou.txt --force --deprecated-check-disable</w:t>
            </w:r>
          </w:p>
        </w:tc>
      </w:tr>
    </w:tbl>
    <w:p w14:paraId="61A7871A" w14:textId="51E1A0C8" w:rsidR="004530ED" w:rsidRPr="004530ED" w:rsidRDefault="004530ED" w:rsidP="00980F65">
      <w:pPr>
        <w:pStyle w:val="Heading3"/>
      </w:pPr>
      <w:bookmarkStart w:id="8" w:name="_Toc200296258"/>
      <w:r>
        <w:lastRenderedPageBreak/>
        <w:t>Explanation</w:t>
      </w:r>
      <w:bookmarkEnd w:id="8"/>
    </w:p>
    <w:p w14:paraId="551D75A7" w14:textId="3A657789" w:rsidR="009A66D7" w:rsidRPr="00011109" w:rsidRDefault="009A66D7" w:rsidP="00CE1D86">
      <w:pPr>
        <w:pStyle w:val="ListParagraph"/>
        <w:numPr>
          <w:ilvl w:val="0"/>
          <w:numId w:val="5"/>
        </w:numPr>
      </w:pPr>
      <w:r w:rsidRPr="00A8541A">
        <w:rPr>
          <w:b/>
          <w:bCs/>
        </w:rPr>
        <w:t xml:space="preserve">-m </w:t>
      </w:r>
      <w:r w:rsidR="00605028">
        <w:rPr>
          <w:b/>
          <w:bCs/>
        </w:rPr>
        <w:t>1400</w:t>
      </w:r>
      <w:r w:rsidRPr="00011109">
        <w:t xml:space="preserve"> designates the type of hash we are cracking (</w:t>
      </w:r>
      <w:r w:rsidR="002C056C">
        <w:t>SHA256</w:t>
      </w:r>
      <w:r w:rsidRPr="00011109">
        <w:t>)</w:t>
      </w:r>
    </w:p>
    <w:p w14:paraId="66376302" w14:textId="2C0552C1" w:rsidR="009A66D7" w:rsidRPr="00011109" w:rsidRDefault="009A66D7" w:rsidP="00CE1D86">
      <w:pPr>
        <w:pStyle w:val="ListParagraph"/>
        <w:numPr>
          <w:ilvl w:val="0"/>
          <w:numId w:val="5"/>
        </w:numPr>
      </w:pPr>
      <w:r w:rsidRPr="00EC2F08">
        <w:rPr>
          <w:b/>
          <w:bCs/>
        </w:rPr>
        <w:t>-a 0</w:t>
      </w:r>
      <w:r w:rsidRPr="00011109">
        <w:t xml:space="preserve"> designates a dictionary attack</w:t>
      </w:r>
    </w:p>
    <w:p w14:paraId="75DE1E50" w14:textId="0C5EFBD7" w:rsidR="009A66D7" w:rsidRPr="00011109" w:rsidRDefault="009A66D7" w:rsidP="00CE1D86">
      <w:pPr>
        <w:pStyle w:val="ListParagraph"/>
        <w:numPr>
          <w:ilvl w:val="0"/>
          <w:numId w:val="5"/>
        </w:numPr>
      </w:pPr>
      <w:r w:rsidRPr="00EC2F08">
        <w:rPr>
          <w:b/>
          <w:bCs/>
        </w:rPr>
        <w:t>-o cracked.txt</w:t>
      </w:r>
      <w:r w:rsidRPr="00011109">
        <w:t xml:space="preserve"> is the output file for the cracked passwords</w:t>
      </w:r>
    </w:p>
    <w:p w14:paraId="653DD40D" w14:textId="561C987E" w:rsidR="009A66D7" w:rsidRPr="00011109" w:rsidRDefault="009A66D7" w:rsidP="00CE1D86">
      <w:pPr>
        <w:pStyle w:val="ListParagraph"/>
        <w:numPr>
          <w:ilvl w:val="0"/>
          <w:numId w:val="5"/>
        </w:numPr>
      </w:pPr>
      <w:r w:rsidRPr="00C83257">
        <w:rPr>
          <w:b/>
          <w:bCs/>
        </w:rPr>
        <w:t>target_hashes.txt</w:t>
      </w:r>
      <w:r w:rsidRPr="00011109">
        <w:t xml:space="preserve"> is our input file of hashes</w:t>
      </w:r>
    </w:p>
    <w:p w14:paraId="0FFCF3A2" w14:textId="7831D728" w:rsidR="009A66D7" w:rsidRDefault="009A66D7" w:rsidP="00CE1D86">
      <w:pPr>
        <w:pStyle w:val="ListParagraph"/>
        <w:numPr>
          <w:ilvl w:val="0"/>
          <w:numId w:val="5"/>
        </w:numPr>
      </w:pPr>
      <w:r w:rsidRPr="00C83257">
        <w:rPr>
          <w:b/>
          <w:bCs/>
        </w:rPr>
        <w:t>rockyou.txt</w:t>
      </w:r>
      <w:r w:rsidR="00DF1AB3">
        <w:t xml:space="preserve"> </w:t>
      </w:r>
      <w:r w:rsidRPr="00011109">
        <w:t>is the path to the wordlist file for this dictionary attack.</w:t>
      </w:r>
    </w:p>
    <w:p w14:paraId="761B3975" w14:textId="77777777" w:rsidR="001C793C" w:rsidRDefault="001C793C" w:rsidP="00CE1D86">
      <w:pPr>
        <w:pStyle w:val="ListParagraph"/>
        <w:numPr>
          <w:ilvl w:val="0"/>
          <w:numId w:val="5"/>
        </w:numPr>
      </w:pPr>
      <w:r w:rsidRPr="00C83257">
        <w:rPr>
          <w:b/>
          <w:bCs/>
        </w:rPr>
        <w:t>-- force</w:t>
      </w:r>
      <w:r>
        <w:t xml:space="preserve"> is because we are using a virtual machine, which doesn’t have a hardware graphics card.</w:t>
      </w:r>
    </w:p>
    <w:p w14:paraId="0D7832C5" w14:textId="1B3847FD" w:rsidR="00D80922" w:rsidRDefault="001E73AC" w:rsidP="00D44CF0">
      <w:r>
        <w:t>When the program ends back at the command line,</w:t>
      </w:r>
      <w:r w:rsidR="00D80922" w:rsidRPr="00691E5F">
        <w:t xml:space="preserve"> we have cracked </w:t>
      </w:r>
      <w:r w:rsidR="003D2CB7">
        <w:t>7</w:t>
      </w:r>
      <w:r w:rsidR="00D80922" w:rsidRPr="00691E5F">
        <w:t xml:space="preserve"> target hashes that we</w:t>
      </w:r>
      <w:r w:rsidR="00D80922">
        <w:t>re initially proposed.</w:t>
      </w:r>
      <w:r w:rsidR="003D2CB7">
        <w:t xml:space="preserve"> If you cracked one of your passwords, change it now.</w:t>
      </w:r>
    </w:p>
    <w:p w14:paraId="57406D62" w14:textId="77777777" w:rsidR="00F73398" w:rsidRPr="00691E5F" w:rsidRDefault="00F73398" w:rsidP="001365BD">
      <w:pPr>
        <w:pStyle w:val="ListParagraph"/>
        <w:numPr>
          <w:ilvl w:val="0"/>
          <w:numId w:val="11"/>
        </w:numPr>
      </w:pPr>
      <w:r>
        <w:t xml:space="preserve">Use </w:t>
      </w:r>
      <w:r w:rsidRPr="0054009E">
        <w:rPr>
          <w:b/>
          <w:bCs/>
        </w:rPr>
        <w:t>cat cracked.txt</w:t>
      </w:r>
      <w:r>
        <w:t xml:space="preserve"> to show your hashes and the results of your cracking.</w:t>
      </w:r>
    </w:p>
    <w:p w14:paraId="5DB11CD2" w14:textId="57754809" w:rsidR="009A66D7" w:rsidRDefault="00EA16A1" w:rsidP="001365BD">
      <w:pPr>
        <w:pStyle w:val="ListParagraph"/>
        <w:numPr>
          <w:ilvl w:val="0"/>
          <w:numId w:val="11"/>
        </w:numPr>
      </w:pPr>
      <w:r>
        <w:t>Insert a screenshot of your results</w:t>
      </w:r>
      <w:r w:rsidR="001C0DB4">
        <w:t>.</w:t>
      </w:r>
    </w:p>
    <w:sdt>
      <w:sdtPr>
        <w:rPr>
          <w:rStyle w:val="Red"/>
        </w:rPr>
        <w:id w:val="147638029"/>
        <w:placeholder>
          <w:docPart w:val="EDD53D17ABA04C2284BB021B54835196"/>
        </w:placeholder>
        <w:showingPlcHdr/>
      </w:sdtPr>
      <w:sdtEndPr>
        <w:rPr>
          <w:rStyle w:val="Red"/>
        </w:rPr>
      </w:sdtEndPr>
      <w:sdtContent>
        <w:p w14:paraId="6EAB846B" w14:textId="77777777" w:rsidR="00C27D96" w:rsidRDefault="00C27D96" w:rsidP="00C27D96">
          <w:pPr>
            <w:rPr>
              <w:rStyle w:val="Red"/>
            </w:rPr>
          </w:pPr>
          <w:r>
            <w:rPr>
              <w:rStyle w:val="PlaceholderText"/>
              <w:color w:val="FF0000"/>
            </w:rPr>
            <w:t>Click or tap here to enter text.</w:t>
          </w:r>
        </w:p>
      </w:sdtContent>
    </w:sdt>
    <w:p w14:paraId="4503FECC" w14:textId="184B55C2" w:rsidR="009A66D7" w:rsidRPr="009A66D7" w:rsidRDefault="009A66D7" w:rsidP="00691E5F">
      <w:r w:rsidRPr="009A66D7">
        <w:t xml:space="preserve">These passwords are weak, it does not take much effort or time to crack them. It is important to note that the simpler the password is, the easier it will be to </w:t>
      </w:r>
      <w:r w:rsidR="00BF5032">
        <w:t>crack</w:t>
      </w:r>
      <w:r w:rsidRPr="009A66D7">
        <w:t>.</w:t>
      </w:r>
    </w:p>
    <w:p w14:paraId="4552B0C0" w14:textId="5E9C65D3" w:rsidR="007D35D6" w:rsidRDefault="00756E4B" w:rsidP="001B2C93">
      <w:r w:rsidRPr="0001187B">
        <w:rPr>
          <w:b/>
          <w:bCs/>
        </w:rPr>
        <w:t>Lesson:</w:t>
      </w:r>
      <w:r>
        <w:t xml:space="preserve"> Make your password </w:t>
      </w:r>
      <w:r w:rsidR="009A66D7" w:rsidRPr="009A66D7">
        <w:t xml:space="preserve">a long and complex one. </w:t>
      </w:r>
      <w:r w:rsidR="00D3784F">
        <w:t xml:space="preserve">16 characters is the current recommendation. </w:t>
      </w:r>
      <w:r>
        <w:t>A</w:t>
      </w:r>
      <w:r w:rsidR="009A66D7" w:rsidRPr="009A66D7">
        <w:t>void using obvious personal information; never reuse passwords and change them regularly.</w:t>
      </w:r>
    </w:p>
    <w:p w14:paraId="55BA2C84" w14:textId="034FA1B2" w:rsidR="00642C65" w:rsidRDefault="00642C65" w:rsidP="009C0075">
      <w:pPr>
        <w:pStyle w:val="Heading2"/>
      </w:pPr>
      <w:bookmarkStart w:id="9" w:name="_Toc200296259"/>
      <w:r>
        <w:t>Assignment Submission</w:t>
      </w:r>
      <w:bookmarkEnd w:id="9"/>
    </w:p>
    <w:p w14:paraId="10538B06" w14:textId="77777777" w:rsidR="00454C92" w:rsidRPr="007D35D6" w:rsidRDefault="00454C92" w:rsidP="001B2C93">
      <w:r>
        <w:t>Attach this completed document to the assignment in Blackboard.</w:t>
      </w:r>
    </w:p>
    <w:sectPr w:rsidR="00454C92" w:rsidRPr="007D35D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E597D" w14:textId="77777777" w:rsidR="003F7F0B" w:rsidRDefault="003F7F0B" w:rsidP="003F7F0B">
      <w:pPr>
        <w:spacing w:before="0" w:after="0" w:line="240" w:lineRule="auto"/>
      </w:pPr>
      <w:r>
        <w:separator/>
      </w:r>
    </w:p>
  </w:endnote>
  <w:endnote w:type="continuationSeparator" w:id="0">
    <w:p w14:paraId="348A6068" w14:textId="77777777" w:rsidR="003F7F0B" w:rsidRDefault="003F7F0B" w:rsidP="003F7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0FE1" w14:textId="0B54B656" w:rsidR="003F7F0B" w:rsidRDefault="00444FB0" w:rsidP="003F7F0B">
    <w:pPr>
      <w:pStyle w:val="Footer"/>
      <w:tabs>
        <w:tab w:val="center" w:pos="5040"/>
        <w:tab w:val="right" w:pos="10080"/>
      </w:tabs>
    </w:pPr>
    <w:proofErr w:type="spellStart"/>
    <w:r>
      <w:t>Hashcat</w:t>
    </w:r>
    <w:proofErr w:type="spellEnd"/>
    <w:r>
      <w:t xml:space="preserve"> Password Testing</w:t>
    </w:r>
    <w:r w:rsidR="003F7F0B">
      <w:tab/>
      <w:t xml:space="preserve">Page </w:t>
    </w:r>
    <w:r w:rsidR="003F7F0B">
      <w:fldChar w:fldCharType="begin"/>
    </w:r>
    <w:r w:rsidR="003F7F0B">
      <w:instrText xml:space="preserve"> PAGE </w:instrText>
    </w:r>
    <w:r w:rsidR="003F7F0B">
      <w:fldChar w:fldCharType="separate"/>
    </w:r>
    <w:r w:rsidR="003577B5">
      <w:rPr>
        <w:noProof/>
      </w:rPr>
      <w:t>3</w:t>
    </w:r>
    <w:r w:rsidR="003F7F0B">
      <w:fldChar w:fldCharType="end"/>
    </w:r>
    <w:r w:rsidR="003F7F0B">
      <w:t xml:space="preserve"> of </w:t>
    </w:r>
    <w:fldSimple w:instr=" NUMPAGES ">
      <w:r w:rsidR="003577B5">
        <w:rPr>
          <w:noProof/>
        </w:rPr>
        <w:t>5</w:t>
      </w:r>
    </w:fldSimple>
    <w:r w:rsidR="004D12DD">
      <w:tab/>
      <w:t xml:space="preserve">Revised: </w:t>
    </w:r>
    <w:r w:rsidR="00366F3F">
      <w:t>0</w:t>
    </w:r>
    <w:r w:rsidR="002A4A6F">
      <w:t>6</w:t>
    </w:r>
    <w:r w:rsidR="005B4A6D">
      <w:t>/</w:t>
    </w:r>
    <w:r w:rsidR="002A4A6F">
      <w:t>08</w:t>
    </w:r>
    <w:r w:rsidR="005B4A6D">
      <w:t>/20</w:t>
    </w:r>
    <w:r w:rsidR="00A54552">
      <w:t>2</w:t>
    </w:r>
    <w:r w:rsidR="002A4A6F">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2E52F" w14:textId="77777777" w:rsidR="003F7F0B" w:rsidRDefault="003F7F0B" w:rsidP="003F7F0B">
      <w:pPr>
        <w:spacing w:before="0" w:after="0" w:line="240" w:lineRule="auto"/>
      </w:pPr>
      <w:r>
        <w:separator/>
      </w:r>
    </w:p>
  </w:footnote>
  <w:footnote w:type="continuationSeparator" w:id="0">
    <w:p w14:paraId="076ED682" w14:textId="77777777" w:rsidR="003F7F0B" w:rsidRDefault="003F7F0B" w:rsidP="003F7F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9487183"/>
    <w:multiLevelType w:val="hybridMultilevel"/>
    <w:tmpl w:val="1D0C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285C85"/>
    <w:multiLevelType w:val="hybridMultilevel"/>
    <w:tmpl w:val="31D62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067040E"/>
    <w:multiLevelType w:val="hybridMultilevel"/>
    <w:tmpl w:val="585658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3DE2DAF"/>
    <w:multiLevelType w:val="hybridMultilevel"/>
    <w:tmpl w:val="E8CA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40C5F0F"/>
    <w:multiLevelType w:val="hybridMultilevel"/>
    <w:tmpl w:val="F0F21A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7564AC"/>
    <w:multiLevelType w:val="hybridMultilevel"/>
    <w:tmpl w:val="CA84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2B2C3E"/>
    <w:multiLevelType w:val="hybridMultilevel"/>
    <w:tmpl w:val="E8CA46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B807C8"/>
    <w:multiLevelType w:val="hybridMultilevel"/>
    <w:tmpl w:val="7594500A"/>
    <w:lvl w:ilvl="0" w:tplc="BD2A73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2542799">
    <w:abstractNumId w:val="26"/>
  </w:num>
  <w:num w:numId="2" w16cid:durableId="987519239">
    <w:abstractNumId w:val="24"/>
  </w:num>
  <w:num w:numId="3" w16cid:durableId="785541094">
    <w:abstractNumId w:val="14"/>
  </w:num>
  <w:num w:numId="4" w16cid:durableId="100882624">
    <w:abstractNumId w:val="35"/>
  </w:num>
  <w:num w:numId="5" w16cid:durableId="1262907618">
    <w:abstractNumId w:val="12"/>
  </w:num>
  <w:num w:numId="6" w16cid:durableId="270364015">
    <w:abstractNumId w:val="1"/>
  </w:num>
  <w:num w:numId="7" w16cid:durableId="1969774559">
    <w:abstractNumId w:val="29"/>
  </w:num>
  <w:num w:numId="8" w16cid:durableId="340283785">
    <w:abstractNumId w:val="18"/>
  </w:num>
  <w:num w:numId="9" w16cid:durableId="554969415">
    <w:abstractNumId w:val="34"/>
  </w:num>
  <w:num w:numId="10" w16cid:durableId="111023590">
    <w:abstractNumId w:val="36"/>
  </w:num>
  <w:num w:numId="11" w16cid:durableId="1132405669">
    <w:abstractNumId w:val="45"/>
  </w:num>
  <w:num w:numId="12" w16cid:durableId="1030833730">
    <w:abstractNumId w:val="21"/>
  </w:num>
  <w:num w:numId="13" w16cid:durableId="1133257869">
    <w:abstractNumId w:val="49"/>
  </w:num>
  <w:num w:numId="14" w16cid:durableId="1483883574">
    <w:abstractNumId w:val="13"/>
  </w:num>
  <w:num w:numId="15" w16cid:durableId="126822918">
    <w:abstractNumId w:val="43"/>
  </w:num>
  <w:num w:numId="16" w16cid:durableId="1023899070">
    <w:abstractNumId w:val="15"/>
  </w:num>
  <w:num w:numId="17" w16cid:durableId="72364564">
    <w:abstractNumId w:val="27"/>
  </w:num>
  <w:num w:numId="18" w16cid:durableId="1305041465">
    <w:abstractNumId w:val="11"/>
  </w:num>
  <w:num w:numId="19" w16cid:durableId="1478569878">
    <w:abstractNumId w:val="10"/>
  </w:num>
  <w:num w:numId="20" w16cid:durableId="551039760">
    <w:abstractNumId w:val="37"/>
  </w:num>
  <w:num w:numId="21" w16cid:durableId="1608391561">
    <w:abstractNumId w:val="0"/>
  </w:num>
  <w:num w:numId="22" w16cid:durableId="2085372556">
    <w:abstractNumId w:val="38"/>
  </w:num>
  <w:num w:numId="23" w16cid:durableId="962735102">
    <w:abstractNumId w:val="41"/>
  </w:num>
  <w:num w:numId="24" w16cid:durableId="2072531641">
    <w:abstractNumId w:val="32"/>
  </w:num>
  <w:num w:numId="25" w16cid:durableId="1771773190">
    <w:abstractNumId w:val="28"/>
  </w:num>
  <w:num w:numId="26" w16cid:durableId="1456480104">
    <w:abstractNumId w:val="48"/>
  </w:num>
  <w:num w:numId="27" w16cid:durableId="1510679119">
    <w:abstractNumId w:val="17"/>
  </w:num>
  <w:num w:numId="28" w16cid:durableId="1276250944">
    <w:abstractNumId w:val="20"/>
  </w:num>
  <w:num w:numId="29" w16cid:durableId="1362247325">
    <w:abstractNumId w:val="5"/>
  </w:num>
  <w:num w:numId="30" w16cid:durableId="464465389">
    <w:abstractNumId w:val="19"/>
  </w:num>
  <w:num w:numId="31" w16cid:durableId="579877232">
    <w:abstractNumId w:val="40"/>
  </w:num>
  <w:num w:numId="32" w16cid:durableId="471097070">
    <w:abstractNumId w:val="44"/>
  </w:num>
  <w:num w:numId="33" w16cid:durableId="557473054">
    <w:abstractNumId w:val="8"/>
  </w:num>
  <w:num w:numId="34" w16cid:durableId="790635552">
    <w:abstractNumId w:val="47"/>
  </w:num>
  <w:num w:numId="35" w16cid:durableId="449708995">
    <w:abstractNumId w:val="6"/>
  </w:num>
  <w:num w:numId="36" w16cid:durableId="2059434061">
    <w:abstractNumId w:val="46"/>
  </w:num>
  <w:num w:numId="37" w16cid:durableId="434638184">
    <w:abstractNumId w:val="25"/>
  </w:num>
  <w:num w:numId="38" w16cid:durableId="1605645548">
    <w:abstractNumId w:val="16"/>
  </w:num>
  <w:num w:numId="39" w16cid:durableId="1524826385">
    <w:abstractNumId w:val="7"/>
  </w:num>
  <w:num w:numId="40" w16cid:durableId="1869172876">
    <w:abstractNumId w:val="23"/>
  </w:num>
  <w:num w:numId="41" w16cid:durableId="1976906419">
    <w:abstractNumId w:val="33"/>
  </w:num>
  <w:num w:numId="42" w16cid:durableId="1557425554">
    <w:abstractNumId w:val="2"/>
  </w:num>
  <w:num w:numId="43" w16cid:durableId="924151347">
    <w:abstractNumId w:val="42"/>
  </w:num>
  <w:num w:numId="44" w16cid:durableId="1613243865">
    <w:abstractNumId w:val="22"/>
  </w:num>
  <w:num w:numId="45" w16cid:durableId="626660555">
    <w:abstractNumId w:val="9"/>
  </w:num>
  <w:num w:numId="46" w16cid:durableId="236134056">
    <w:abstractNumId w:val="31"/>
  </w:num>
  <w:num w:numId="47" w16cid:durableId="529491421">
    <w:abstractNumId w:val="3"/>
  </w:num>
  <w:num w:numId="48" w16cid:durableId="1154179403">
    <w:abstractNumId w:val="30"/>
  </w:num>
  <w:num w:numId="49" w16cid:durableId="776212779">
    <w:abstractNumId w:val="39"/>
  </w:num>
  <w:num w:numId="50" w16cid:durableId="153349408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2NLYwNTA1M7UEAiUdpeDU4uLM/DyQAsNaADuyKw8sAAAA"/>
  </w:docVars>
  <w:rsids>
    <w:rsidRoot w:val="0082387D"/>
    <w:rsid w:val="00011109"/>
    <w:rsid w:val="0001187B"/>
    <w:rsid w:val="00016CA9"/>
    <w:rsid w:val="00050FE7"/>
    <w:rsid w:val="00062A2A"/>
    <w:rsid w:val="00064BCF"/>
    <w:rsid w:val="000659CD"/>
    <w:rsid w:val="00073C84"/>
    <w:rsid w:val="00093C76"/>
    <w:rsid w:val="000A2330"/>
    <w:rsid w:val="000A7A32"/>
    <w:rsid w:val="000A7E71"/>
    <w:rsid w:val="000B02A1"/>
    <w:rsid w:val="000C1417"/>
    <w:rsid w:val="000C3C86"/>
    <w:rsid w:val="000E30AB"/>
    <w:rsid w:val="000E4466"/>
    <w:rsid w:val="000E5F45"/>
    <w:rsid w:val="000E676E"/>
    <w:rsid w:val="000F0BFB"/>
    <w:rsid w:val="000F1C54"/>
    <w:rsid w:val="000F5266"/>
    <w:rsid w:val="000F5368"/>
    <w:rsid w:val="00102DF6"/>
    <w:rsid w:val="001055A1"/>
    <w:rsid w:val="00105641"/>
    <w:rsid w:val="001135A0"/>
    <w:rsid w:val="00114163"/>
    <w:rsid w:val="001351B0"/>
    <w:rsid w:val="001365BD"/>
    <w:rsid w:val="00144B96"/>
    <w:rsid w:val="00151770"/>
    <w:rsid w:val="00162253"/>
    <w:rsid w:val="001659DC"/>
    <w:rsid w:val="0016722B"/>
    <w:rsid w:val="00174A94"/>
    <w:rsid w:val="001930AA"/>
    <w:rsid w:val="001A25BF"/>
    <w:rsid w:val="001A57EB"/>
    <w:rsid w:val="001B2C93"/>
    <w:rsid w:val="001B6AC7"/>
    <w:rsid w:val="001C0DB4"/>
    <w:rsid w:val="001C6145"/>
    <w:rsid w:val="001C793C"/>
    <w:rsid w:val="001E046C"/>
    <w:rsid w:val="001E0FC7"/>
    <w:rsid w:val="001E28A3"/>
    <w:rsid w:val="001E73AC"/>
    <w:rsid w:val="001F1C5C"/>
    <w:rsid w:val="001F7877"/>
    <w:rsid w:val="002021C8"/>
    <w:rsid w:val="002057C0"/>
    <w:rsid w:val="0021118D"/>
    <w:rsid w:val="0021650E"/>
    <w:rsid w:val="00227D44"/>
    <w:rsid w:val="00231EDE"/>
    <w:rsid w:val="0024212D"/>
    <w:rsid w:val="00251DFD"/>
    <w:rsid w:val="0025229E"/>
    <w:rsid w:val="00256933"/>
    <w:rsid w:val="00262A10"/>
    <w:rsid w:val="00270CBD"/>
    <w:rsid w:val="002764DE"/>
    <w:rsid w:val="002802EC"/>
    <w:rsid w:val="00280355"/>
    <w:rsid w:val="00283A4A"/>
    <w:rsid w:val="002852D3"/>
    <w:rsid w:val="00287FD6"/>
    <w:rsid w:val="00290C70"/>
    <w:rsid w:val="00290D96"/>
    <w:rsid w:val="0029332E"/>
    <w:rsid w:val="002A1585"/>
    <w:rsid w:val="002A2CBD"/>
    <w:rsid w:val="002A4A6F"/>
    <w:rsid w:val="002C056C"/>
    <w:rsid w:val="002C0A45"/>
    <w:rsid w:val="002C3DE7"/>
    <w:rsid w:val="002C3F19"/>
    <w:rsid w:val="002D0767"/>
    <w:rsid w:val="002D0B3C"/>
    <w:rsid w:val="002F4AD4"/>
    <w:rsid w:val="003075DF"/>
    <w:rsid w:val="00313E3D"/>
    <w:rsid w:val="00314726"/>
    <w:rsid w:val="003148DC"/>
    <w:rsid w:val="003234F3"/>
    <w:rsid w:val="00332C65"/>
    <w:rsid w:val="0033338E"/>
    <w:rsid w:val="00346236"/>
    <w:rsid w:val="00350571"/>
    <w:rsid w:val="0035195E"/>
    <w:rsid w:val="003577B5"/>
    <w:rsid w:val="00366F3F"/>
    <w:rsid w:val="0037254D"/>
    <w:rsid w:val="0038310B"/>
    <w:rsid w:val="00387E22"/>
    <w:rsid w:val="003958C7"/>
    <w:rsid w:val="003A29E4"/>
    <w:rsid w:val="003A29F2"/>
    <w:rsid w:val="003A37F6"/>
    <w:rsid w:val="003A524F"/>
    <w:rsid w:val="003A5F2C"/>
    <w:rsid w:val="003A66C7"/>
    <w:rsid w:val="003B68DE"/>
    <w:rsid w:val="003D2269"/>
    <w:rsid w:val="003D2CB7"/>
    <w:rsid w:val="003E6FF2"/>
    <w:rsid w:val="003F1C47"/>
    <w:rsid w:val="003F2512"/>
    <w:rsid w:val="003F7F0B"/>
    <w:rsid w:val="003F7F16"/>
    <w:rsid w:val="00407C2E"/>
    <w:rsid w:val="00413D18"/>
    <w:rsid w:val="004150B2"/>
    <w:rsid w:val="00431FDC"/>
    <w:rsid w:val="0043515A"/>
    <w:rsid w:val="00437410"/>
    <w:rsid w:val="00444FB0"/>
    <w:rsid w:val="004530ED"/>
    <w:rsid w:val="00454C92"/>
    <w:rsid w:val="00455AD4"/>
    <w:rsid w:val="00455B82"/>
    <w:rsid w:val="0046290D"/>
    <w:rsid w:val="00463FE1"/>
    <w:rsid w:val="00473766"/>
    <w:rsid w:val="004764CE"/>
    <w:rsid w:val="004767C5"/>
    <w:rsid w:val="004872C8"/>
    <w:rsid w:val="00487E26"/>
    <w:rsid w:val="00492727"/>
    <w:rsid w:val="00494BB6"/>
    <w:rsid w:val="004953FC"/>
    <w:rsid w:val="00495820"/>
    <w:rsid w:val="004B0073"/>
    <w:rsid w:val="004B0133"/>
    <w:rsid w:val="004C2099"/>
    <w:rsid w:val="004C7E4E"/>
    <w:rsid w:val="004D12DD"/>
    <w:rsid w:val="004E75C3"/>
    <w:rsid w:val="004E7786"/>
    <w:rsid w:val="004F1C25"/>
    <w:rsid w:val="004F7227"/>
    <w:rsid w:val="0050011B"/>
    <w:rsid w:val="005009BC"/>
    <w:rsid w:val="00500F79"/>
    <w:rsid w:val="005071C0"/>
    <w:rsid w:val="0050739B"/>
    <w:rsid w:val="00520113"/>
    <w:rsid w:val="00522796"/>
    <w:rsid w:val="005276BE"/>
    <w:rsid w:val="00532640"/>
    <w:rsid w:val="0053555B"/>
    <w:rsid w:val="0054009E"/>
    <w:rsid w:val="00547F52"/>
    <w:rsid w:val="00556ADF"/>
    <w:rsid w:val="00560262"/>
    <w:rsid w:val="005609C2"/>
    <w:rsid w:val="00562515"/>
    <w:rsid w:val="00572A22"/>
    <w:rsid w:val="005773B0"/>
    <w:rsid w:val="005778E5"/>
    <w:rsid w:val="00582DC3"/>
    <w:rsid w:val="00594E33"/>
    <w:rsid w:val="00596035"/>
    <w:rsid w:val="005B2BCB"/>
    <w:rsid w:val="005B4A6D"/>
    <w:rsid w:val="005B68F4"/>
    <w:rsid w:val="005B6E43"/>
    <w:rsid w:val="005D06AF"/>
    <w:rsid w:val="005E28FC"/>
    <w:rsid w:val="005E2DE5"/>
    <w:rsid w:val="005F60F6"/>
    <w:rsid w:val="00603160"/>
    <w:rsid w:val="0060421C"/>
    <w:rsid w:val="00605028"/>
    <w:rsid w:val="00614EA3"/>
    <w:rsid w:val="00626ADB"/>
    <w:rsid w:val="00642C65"/>
    <w:rsid w:val="00643818"/>
    <w:rsid w:val="00646AD8"/>
    <w:rsid w:val="0065614C"/>
    <w:rsid w:val="00671274"/>
    <w:rsid w:val="006757EF"/>
    <w:rsid w:val="00676B0E"/>
    <w:rsid w:val="00676CAB"/>
    <w:rsid w:val="00680630"/>
    <w:rsid w:val="00691E5F"/>
    <w:rsid w:val="006937A0"/>
    <w:rsid w:val="00694391"/>
    <w:rsid w:val="00697E03"/>
    <w:rsid w:val="006A653E"/>
    <w:rsid w:val="006A6CE1"/>
    <w:rsid w:val="006B2DE3"/>
    <w:rsid w:val="006B369A"/>
    <w:rsid w:val="006C3765"/>
    <w:rsid w:val="006C7624"/>
    <w:rsid w:val="006D0062"/>
    <w:rsid w:val="006D2CC2"/>
    <w:rsid w:val="006D412A"/>
    <w:rsid w:val="006D4A44"/>
    <w:rsid w:val="006D7FB0"/>
    <w:rsid w:val="006E356A"/>
    <w:rsid w:val="006E3EC9"/>
    <w:rsid w:val="006E626D"/>
    <w:rsid w:val="006F0149"/>
    <w:rsid w:val="006F1039"/>
    <w:rsid w:val="006F370C"/>
    <w:rsid w:val="00701425"/>
    <w:rsid w:val="007061C0"/>
    <w:rsid w:val="00706644"/>
    <w:rsid w:val="007202F7"/>
    <w:rsid w:val="0072175E"/>
    <w:rsid w:val="00722B18"/>
    <w:rsid w:val="0072529F"/>
    <w:rsid w:val="0072733E"/>
    <w:rsid w:val="00727BB2"/>
    <w:rsid w:val="00734BE2"/>
    <w:rsid w:val="00741D4C"/>
    <w:rsid w:val="007540BA"/>
    <w:rsid w:val="0075489B"/>
    <w:rsid w:val="007562D5"/>
    <w:rsid w:val="00756876"/>
    <w:rsid w:val="00756E4B"/>
    <w:rsid w:val="007612F7"/>
    <w:rsid w:val="00762F0C"/>
    <w:rsid w:val="00763993"/>
    <w:rsid w:val="00766323"/>
    <w:rsid w:val="00791385"/>
    <w:rsid w:val="0079477D"/>
    <w:rsid w:val="00795262"/>
    <w:rsid w:val="007A4E97"/>
    <w:rsid w:val="007A67AC"/>
    <w:rsid w:val="007B2DD2"/>
    <w:rsid w:val="007D35D6"/>
    <w:rsid w:val="007D7688"/>
    <w:rsid w:val="007E34EE"/>
    <w:rsid w:val="007F1840"/>
    <w:rsid w:val="007F4826"/>
    <w:rsid w:val="00807C7B"/>
    <w:rsid w:val="00814A84"/>
    <w:rsid w:val="0082387D"/>
    <w:rsid w:val="008250BE"/>
    <w:rsid w:val="008255D1"/>
    <w:rsid w:val="00826768"/>
    <w:rsid w:val="00830A4E"/>
    <w:rsid w:val="008474FD"/>
    <w:rsid w:val="00851B8E"/>
    <w:rsid w:val="008625B5"/>
    <w:rsid w:val="008626FB"/>
    <w:rsid w:val="008645CB"/>
    <w:rsid w:val="00866699"/>
    <w:rsid w:val="0087290F"/>
    <w:rsid w:val="0087468C"/>
    <w:rsid w:val="008835DA"/>
    <w:rsid w:val="00894AB5"/>
    <w:rsid w:val="008A719A"/>
    <w:rsid w:val="008B16B3"/>
    <w:rsid w:val="008B65CE"/>
    <w:rsid w:val="008C56F6"/>
    <w:rsid w:val="008D3552"/>
    <w:rsid w:val="008E50ED"/>
    <w:rsid w:val="009010B4"/>
    <w:rsid w:val="00906217"/>
    <w:rsid w:val="009101E4"/>
    <w:rsid w:val="0091697B"/>
    <w:rsid w:val="00916FCA"/>
    <w:rsid w:val="00922E8E"/>
    <w:rsid w:val="00925417"/>
    <w:rsid w:val="00932794"/>
    <w:rsid w:val="00934C96"/>
    <w:rsid w:val="009362B0"/>
    <w:rsid w:val="00936FAB"/>
    <w:rsid w:val="00940FF9"/>
    <w:rsid w:val="00941D1C"/>
    <w:rsid w:val="009551FE"/>
    <w:rsid w:val="0096153D"/>
    <w:rsid w:val="00962933"/>
    <w:rsid w:val="00966072"/>
    <w:rsid w:val="00967471"/>
    <w:rsid w:val="00970897"/>
    <w:rsid w:val="0097600F"/>
    <w:rsid w:val="00980F65"/>
    <w:rsid w:val="00986819"/>
    <w:rsid w:val="00987413"/>
    <w:rsid w:val="009936DE"/>
    <w:rsid w:val="009A66D7"/>
    <w:rsid w:val="009A782A"/>
    <w:rsid w:val="009B305A"/>
    <w:rsid w:val="009C0075"/>
    <w:rsid w:val="009D2A62"/>
    <w:rsid w:val="009D696F"/>
    <w:rsid w:val="009E04DD"/>
    <w:rsid w:val="009E643D"/>
    <w:rsid w:val="009E75CF"/>
    <w:rsid w:val="00A1300B"/>
    <w:rsid w:val="00A31458"/>
    <w:rsid w:val="00A336D7"/>
    <w:rsid w:val="00A41943"/>
    <w:rsid w:val="00A424D1"/>
    <w:rsid w:val="00A4435A"/>
    <w:rsid w:val="00A46E18"/>
    <w:rsid w:val="00A54552"/>
    <w:rsid w:val="00A5795F"/>
    <w:rsid w:val="00A614C5"/>
    <w:rsid w:val="00A66BE4"/>
    <w:rsid w:val="00A7630A"/>
    <w:rsid w:val="00A82A13"/>
    <w:rsid w:val="00A8541A"/>
    <w:rsid w:val="00AA5B5F"/>
    <w:rsid w:val="00AA6F97"/>
    <w:rsid w:val="00AB2AC3"/>
    <w:rsid w:val="00AB34D9"/>
    <w:rsid w:val="00AB5F87"/>
    <w:rsid w:val="00AC10F7"/>
    <w:rsid w:val="00AD28E4"/>
    <w:rsid w:val="00AE0079"/>
    <w:rsid w:val="00AF22DA"/>
    <w:rsid w:val="00AF2B89"/>
    <w:rsid w:val="00B077A6"/>
    <w:rsid w:val="00B149D8"/>
    <w:rsid w:val="00B14B00"/>
    <w:rsid w:val="00B17A21"/>
    <w:rsid w:val="00B331AF"/>
    <w:rsid w:val="00B526D6"/>
    <w:rsid w:val="00B54C18"/>
    <w:rsid w:val="00B61129"/>
    <w:rsid w:val="00B63801"/>
    <w:rsid w:val="00B71A88"/>
    <w:rsid w:val="00B72142"/>
    <w:rsid w:val="00B72253"/>
    <w:rsid w:val="00B831D9"/>
    <w:rsid w:val="00B912FC"/>
    <w:rsid w:val="00B93701"/>
    <w:rsid w:val="00B94C11"/>
    <w:rsid w:val="00B9656F"/>
    <w:rsid w:val="00B96ABD"/>
    <w:rsid w:val="00BA3F72"/>
    <w:rsid w:val="00BA71D3"/>
    <w:rsid w:val="00BA7461"/>
    <w:rsid w:val="00BD070D"/>
    <w:rsid w:val="00BD19FF"/>
    <w:rsid w:val="00BE099F"/>
    <w:rsid w:val="00BE1740"/>
    <w:rsid w:val="00BE3BE9"/>
    <w:rsid w:val="00BE4C5F"/>
    <w:rsid w:val="00BE73E9"/>
    <w:rsid w:val="00BF4E1C"/>
    <w:rsid w:val="00BF5032"/>
    <w:rsid w:val="00C01301"/>
    <w:rsid w:val="00C202B7"/>
    <w:rsid w:val="00C27D96"/>
    <w:rsid w:val="00C646D3"/>
    <w:rsid w:val="00C809A5"/>
    <w:rsid w:val="00C819D6"/>
    <w:rsid w:val="00C83257"/>
    <w:rsid w:val="00CA4126"/>
    <w:rsid w:val="00CB53EA"/>
    <w:rsid w:val="00CB63FD"/>
    <w:rsid w:val="00CB67C0"/>
    <w:rsid w:val="00CC02CC"/>
    <w:rsid w:val="00CD3D50"/>
    <w:rsid w:val="00CE1D86"/>
    <w:rsid w:val="00CE71F8"/>
    <w:rsid w:val="00CF2AFA"/>
    <w:rsid w:val="00CF7346"/>
    <w:rsid w:val="00D02696"/>
    <w:rsid w:val="00D102A8"/>
    <w:rsid w:val="00D15711"/>
    <w:rsid w:val="00D220B3"/>
    <w:rsid w:val="00D31149"/>
    <w:rsid w:val="00D3784F"/>
    <w:rsid w:val="00D419F5"/>
    <w:rsid w:val="00D44044"/>
    <w:rsid w:val="00D4409D"/>
    <w:rsid w:val="00D44CF0"/>
    <w:rsid w:val="00D478A5"/>
    <w:rsid w:val="00D5314B"/>
    <w:rsid w:val="00D53C5D"/>
    <w:rsid w:val="00D6608E"/>
    <w:rsid w:val="00D764B5"/>
    <w:rsid w:val="00D765D4"/>
    <w:rsid w:val="00D80922"/>
    <w:rsid w:val="00D8789E"/>
    <w:rsid w:val="00D90316"/>
    <w:rsid w:val="00D91A61"/>
    <w:rsid w:val="00D91D46"/>
    <w:rsid w:val="00D93CB3"/>
    <w:rsid w:val="00D948E2"/>
    <w:rsid w:val="00DA58E9"/>
    <w:rsid w:val="00DC3BB4"/>
    <w:rsid w:val="00DC76F9"/>
    <w:rsid w:val="00DD09D6"/>
    <w:rsid w:val="00DE2943"/>
    <w:rsid w:val="00DE56C6"/>
    <w:rsid w:val="00DF15A1"/>
    <w:rsid w:val="00DF1AB3"/>
    <w:rsid w:val="00DF309E"/>
    <w:rsid w:val="00E1292E"/>
    <w:rsid w:val="00E1451B"/>
    <w:rsid w:val="00E25164"/>
    <w:rsid w:val="00E337B7"/>
    <w:rsid w:val="00E3494D"/>
    <w:rsid w:val="00E44CCF"/>
    <w:rsid w:val="00E47EE4"/>
    <w:rsid w:val="00E52006"/>
    <w:rsid w:val="00E54986"/>
    <w:rsid w:val="00E54A79"/>
    <w:rsid w:val="00E738B3"/>
    <w:rsid w:val="00E76C7B"/>
    <w:rsid w:val="00E81777"/>
    <w:rsid w:val="00EA1697"/>
    <w:rsid w:val="00EA16A1"/>
    <w:rsid w:val="00EB177C"/>
    <w:rsid w:val="00EC2F08"/>
    <w:rsid w:val="00EC68AC"/>
    <w:rsid w:val="00EC7796"/>
    <w:rsid w:val="00ED2F33"/>
    <w:rsid w:val="00EE072F"/>
    <w:rsid w:val="00EE5F7F"/>
    <w:rsid w:val="00EE6B41"/>
    <w:rsid w:val="00EE785A"/>
    <w:rsid w:val="00EF03BF"/>
    <w:rsid w:val="00EF3466"/>
    <w:rsid w:val="00EF397C"/>
    <w:rsid w:val="00F05F93"/>
    <w:rsid w:val="00F12BD5"/>
    <w:rsid w:val="00F1752F"/>
    <w:rsid w:val="00F309A1"/>
    <w:rsid w:val="00F321A6"/>
    <w:rsid w:val="00F341FD"/>
    <w:rsid w:val="00F34BE4"/>
    <w:rsid w:val="00F55008"/>
    <w:rsid w:val="00F5532C"/>
    <w:rsid w:val="00F601C4"/>
    <w:rsid w:val="00F73398"/>
    <w:rsid w:val="00F834DD"/>
    <w:rsid w:val="00F920C6"/>
    <w:rsid w:val="00F92AB1"/>
    <w:rsid w:val="00F95760"/>
    <w:rsid w:val="00FA03C9"/>
    <w:rsid w:val="00FA2F84"/>
    <w:rsid w:val="00FA5DEA"/>
    <w:rsid w:val="00FA6FA6"/>
    <w:rsid w:val="00FB0B2E"/>
    <w:rsid w:val="00FB6EF3"/>
    <w:rsid w:val="00FB724F"/>
    <w:rsid w:val="00FB7A05"/>
    <w:rsid w:val="00FC10F2"/>
    <w:rsid w:val="00FD3615"/>
    <w:rsid w:val="00FF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E468"/>
  <w15:chartTrackingRefBased/>
  <w15:docId w15:val="{6193D52A-8DD3-49D8-B51F-97788CDF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C76"/>
    <w:pPr>
      <w:spacing w:before="160" w:after="80" w:line="336"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093C76"/>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093C76"/>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093C76"/>
    <w:pPr>
      <w:keepNext/>
      <w:autoSpaceDE w:val="0"/>
      <w:autoSpaceDN w:val="0"/>
      <w:adjustRightInd w:val="0"/>
      <w:spacing w:line="240" w:lineRule="auto"/>
      <w:outlineLvl w:val="2"/>
    </w:pPr>
    <w:rPr>
      <w:rFonts w:ascii="Arial" w:hAnsi="Arial"/>
      <w:b/>
      <w:bCs/>
      <w:sz w:val="22"/>
    </w:rPr>
  </w:style>
  <w:style w:type="paragraph" w:styleId="Heading4">
    <w:name w:val="heading 4"/>
    <w:basedOn w:val="Normal"/>
    <w:link w:val="Heading4Char"/>
    <w:uiPriority w:val="9"/>
    <w:qFormat/>
    <w:rsid w:val="00866699"/>
    <w:pPr>
      <w:spacing w:before="100" w:beforeAutospacing="1" w:after="100" w:afterAutospacing="1"/>
      <w:outlineLvl w:val="3"/>
    </w:pPr>
    <w:rPr>
      <w:b/>
      <w:bCs/>
    </w:rPr>
  </w:style>
  <w:style w:type="character" w:default="1" w:styleId="DefaultParagraphFont">
    <w:name w:val="Default Paragraph Font"/>
    <w:uiPriority w:val="1"/>
    <w:semiHidden/>
    <w:unhideWhenUsed/>
    <w:rsid w:val="00093C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3C76"/>
  </w:style>
  <w:style w:type="character" w:customStyle="1" w:styleId="Heading1Char">
    <w:name w:val="Heading 1 Char"/>
    <w:basedOn w:val="DefaultParagraphFont"/>
    <w:link w:val="Heading1"/>
    <w:rsid w:val="00E1451B"/>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E1451B"/>
    <w:rPr>
      <w:rFonts w:ascii="Arial" w:eastAsia="Times New Roman" w:hAnsi="Arial" w:cs="Arial"/>
      <w:b/>
      <w:bCs/>
      <w:iCs/>
      <w:sz w:val="24"/>
      <w:szCs w:val="28"/>
    </w:rPr>
  </w:style>
  <w:style w:type="character" w:customStyle="1" w:styleId="Heading3Char">
    <w:name w:val="Heading 3 Char"/>
    <w:basedOn w:val="DefaultParagraphFont"/>
    <w:link w:val="Heading3"/>
    <w:rsid w:val="00671274"/>
    <w:rPr>
      <w:rFonts w:ascii="Arial" w:eastAsia="Times New Roman" w:hAnsi="Arial" w:cs="Times New Roman"/>
      <w:b/>
      <w:bCs/>
      <w:szCs w:val="24"/>
    </w:rPr>
  </w:style>
  <w:style w:type="paragraph" w:styleId="EnvelopeReturn">
    <w:name w:val="envelope return"/>
    <w:basedOn w:val="Normal"/>
    <w:uiPriority w:val="99"/>
    <w:semiHidden/>
    <w:unhideWhenUsed/>
    <w:rsid w:val="008B65CE"/>
    <w:pPr>
      <w:spacing w:after="0"/>
    </w:pPr>
    <w:rPr>
      <w:rFonts w:ascii="Arial" w:eastAsiaTheme="majorEastAsia" w:hAnsi="Arial" w:cstheme="majorBidi"/>
      <w:szCs w:val="20"/>
    </w:rPr>
  </w:style>
  <w:style w:type="paragraph" w:styleId="EnvelopeAddress">
    <w:name w:val="envelope address"/>
    <w:basedOn w:val="Normal"/>
    <w:uiPriority w:val="99"/>
    <w:semiHidden/>
    <w:unhideWhenUsed/>
    <w:rsid w:val="008B65CE"/>
    <w:pPr>
      <w:framePr w:w="7920" w:h="1980" w:hRule="exact" w:hSpace="180" w:wrap="auto" w:hAnchor="page" w:xAlign="center" w:yAlign="bottom"/>
      <w:spacing w:after="0"/>
      <w:ind w:left="2880"/>
    </w:pPr>
    <w:rPr>
      <w:rFonts w:ascii="Arial" w:eastAsiaTheme="majorEastAsia" w:hAnsi="Arial" w:cstheme="majorBidi"/>
    </w:rPr>
  </w:style>
  <w:style w:type="paragraph" w:styleId="NormalWeb">
    <w:name w:val="Normal (Web)"/>
    <w:basedOn w:val="Normal"/>
    <w:uiPriority w:val="99"/>
    <w:semiHidden/>
    <w:unhideWhenUsed/>
    <w:rsid w:val="00866699"/>
    <w:pPr>
      <w:spacing w:before="100" w:beforeAutospacing="1" w:after="100" w:afterAutospacing="1"/>
    </w:pPr>
  </w:style>
  <w:style w:type="character" w:styleId="Hyperlink">
    <w:name w:val="Hyperlink"/>
    <w:uiPriority w:val="99"/>
    <w:rsid w:val="00093C76"/>
    <w:rPr>
      <w:color w:val="0000FF"/>
      <w:u w:val="single"/>
    </w:rPr>
  </w:style>
  <w:style w:type="character" w:styleId="FollowedHyperlink">
    <w:name w:val="FollowedHyperlink"/>
    <w:rsid w:val="00093C76"/>
    <w:rPr>
      <w:color w:val="800080"/>
      <w:u w:val="single"/>
    </w:rPr>
  </w:style>
  <w:style w:type="character" w:customStyle="1" w:styleId="Heading4Char">
    <w:name w:val="Heading 4 Char"/>
    <w:basedOn w:val="DefaultParagraphFont"/>
    <w:link w:val="Heading4"/>
    <w:uiPriority w:val="9"/>
    <w:rsid w:val="00866699"/>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C646D3"/>
  </w:style>
  <w:style w:type="paragraph" w:styleId="ListParagraph">
    <w:name w:val="List Paragraph"/>
    <w:basedOn w:val="Normal"/>
    <w:uiPriority w:val="34"/>
    <w:qFormat/>
    <w:rsid w:val="00093C76"/>
    <w:pPr>
      <w:ind w:left="720"/>
    </w:pPr>
  </w:style>
  <w:style w:type="paragraph" w:styleId="Footer">
    <w:name w:val="footer"/>
    <w:basedOn w:val="Normal"/>
    <w:link w:val="FooterChar"/>
    <w:rsid w:val="00093C76"/>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D91D46"/>
    <w:rPr>
      <w:rFonts w:ascii="Verdana" w:eastAsia="Times New Roman" w:hAnsi="Verdana" w:cs="Times New Roman"/>
      <w:sz w:val="16"/>
      <w:szCs w:val="24"/>
    </w:rPr>
  </w:style>
  <w:style w:type="paragraph" w:styleId="Header">
    <w:name w:val="header"/>
    <w:basedOn w:val="Normal"/>
    <w:link w:val="HeaderChar"/>
    <w:rsid w:val="00093C76"/>
    <w:pPr>
      <w:tabs>
        <w:tab w:val="left" w:pos="5040"/>
        <w:tab w:val="left" w:pos="9720"/>
      </w:tabs>
    </w:pPr>
    <w:rPr>
      <w:sz w:val="16"/>
    </w:rPr>
  </w:style>
  <w:style w:type="character" w:customStyle="1" w:styleId="HeaderChar">
    <w:name w:val="Header Char"/>
    <w:basedOn w:val="DefaultParagraphFont"/>
    <w:link w:val="Header"/>
    <w:rsid w:val="00D91D46"/>
    <w:rPr>
      <w:rFonts w:ascii="Verdana" w:eastAsia="Times New Roman" w:hAnsi="Verdana" w:cs="Times New Roman"/>
      <w:sz w:val="16"/>
      <w:szCs w:val="24"/>
    </w:rPr>
  </w:style>
  <w:style w:type="paragraph" w:customStyle="1" w:styleId="NumberedHeading2">
    <w:name w:val="Numbered Heading 2"/>
    <w:basedOn w:val="Normal"/>
    <w:rsid w:val="00093C76"/>
    <w:pPr>
      <w:numPr>
        <w:numId w:val="1"/>
      </w:numPr>
    </w:pPr>
  </w:style>
  <w:style w:type="paragraph" w:customStyle="1" w:styleId="Outlinenumbering">
    <w:name w:val="Outline numbering"/>
    <w:basedOn w:val="Normal"/>
    <w:rsid w:val="00093C76"/>
    <w:pPr>
      <w:numPr>
        <w:numId w:val="2"/>
      </w:numPr>
      <w:tabs>
        <w:tab w:val="clear" w:pos="360"/>
        <w:tab w:val="num" w:pos="720"/>
      </w:tabs>
      <w:ind w:left="720"/>
    </w:pPr>
    <w:rPr>
      <w:szCs w:val="20"/>
    </w:rPr>
  </w:style>
  <w:style w:type="character" w:styleId="PageNumber">
    <w:name w:val="page number"/>
    <w:basedOn w:val="DefaultParagraphFont"/>
    <w:rsid w:val="00093C76"/>
  </w:style>
  <w:style w:type="character" w:customStyle="1" w:styleId="UnresolvedMention1">
    <w:name w:val="Unresolved Mention1"/>
    <w:basedOn w:val="DefaultParagraphFont"/>
    <w:uiPriority w:val="99"/>
    <w:semiHidden/>
    <w:unhideWhenUsed/>
    <w:rsid w:val="00E1292E"/>
    <w:rPr>
      <w:color w:val="808080"/>
      <w:shd w:val="clear" w:color="auto" w:fill="E6E6E6"/>
    </w:rPr>
  </w:style>
  <w:style w:type="character" w:styleId="PlaceholderText">
    <w:name w:val="Placeholder Text"/>
    <w:basedOn w:val="DefaultParagraphFont"/>
    <w:uiPriority w:val="99"/>
    <w:semiHidden/>
    <w:rsid w:val="001930AA"/>
    <w:rPr>
      <w:color w:val="808080"/>
    </w:rPr>
  </w:style>
  <w:style w:type="character" w:customStyle="1" w:styleId="Red">
    <w:name w:val="Red"/>
    <w:basedOn w:val="DefaultParagraphFont"/>
    <w:uiPriority w:val="1"/>
    <w:rsid w:val="001930AA"/>
    <w:rPr>
      <w:color w:val="FF0000"/>
    </w:rPr>
  </w:style>
  <w:style w:type="character" w:styleId="Strong">
    <w:name w:val="Strong"/>
    <w:basedOn w:val="DefaultParagraphFont"/>
    <w:uiPriority w:val="22"/>
    <w:qFormat/>
    <w:rsid w:val="001B2C93"/>
    <w:rPr>
      <w:b/>
      <w:bCs/>
    </w:rPr>
  </w:style>
  <w:style w:type="paragraph" w:styleId="TOCHeading">
    <w:name w:val="TOC Heading"/>
    <w:basedOn w:val="Heading1"/>
    <w:next w:val="Normal"/>
    <w:uiPriority w:val="39"/>
    <w:unhideWhenUsed/>
    <w:qFormat/>
    <w:rsid w:val="00093C76"/>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093C76"/>
    <w:pPr>
      <w:spacing w:before="80" w:line="240" w:lineRule="auto"/>
    </w:pPr>
    <w:rPr>
      <w:rFonts w:ascii="Courier New" w:hAnsi="Courier New"/>
    </w:rPr>
  </w:style>
  <w:style w:type="paragraph" w:styleId="TOC1">
    <w:name w:val="toc 1"/>
    <w:basedOn w:val="Normal"/>
    <w:next w:val="Normal"/>
    <w:autoRedefine/>
    <w:uiPriority w:val="39"/>
    <w:unhideWhenUsed/>
    <w:rsid w:val="00093C76"/>
    <w:pPr>
      <w:spacing w:after="100" w:line="240" w:lineRule="auto"/>
    </w:pPr>
  </w:style>
  <w:style w:type="paragraph" w:styleId="TOC2">
    <w:name w:val="toc 2"/>
    <w:basedOn w:val="Normal"/>
    <w:next w:val="Normal"/>
    <w:autoRedefine/>
    <w:uiPriority w:val="39"/>
    <w:unhideWhenUsed/>
    <w:rsid w:val="00093C76"/>
    <w:pPr>
      <w:spacing w:after="100" w:line="240" w:lineRule="auto"/>
      <w:ind w:left="202"/>
    </w:pPr>
  </w:style>
  <w:style w:type="paragraph" w:styleId="TOC3">
    <w:name w:val="toc 3"/>
    <w:basedOn w:val="Normal"/>
    <w:next w:val="Normal"/>
    <w:autoRedefine/>
    <w:uiPriority w:val="39"/>
    <w:unhideWhenUsed/>
    <w:rsid w:val="00093C76"/>
    <w:pPr>
      <w:spacing w:after="100" w:line="240" w:lineRule="auto"/>
      <w:ind w:left="403"/>
    </w:pPr>
  </w:style>
  <w:style w:type="table" w:styleId="TableGrid">
    <w:name w:val="Table Grid"/>
    <w:basedOn w:val="TableNormal"/>
    <w:uiPriority w:val="39"/>
    <w:rsid w:val="0070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2158">
      <w:bodyDiv w:val="1"/>
      <w:marLeft w:val="0"/>
      <w:marRight w:val="0"/>
      <w:marTop w:val="0"/>
      <w:marBottom w:val="0"/>
      <w:divBdr>
        <w:top w:val="none" w:sz="0" w:space="0" w:color="auto"/>
        <w:left w:val="none" w:sz="0" w:space="0" w:color="auto"/>
        <w:bottom w:val="none" w:sz="0" w:space="0" w:color="auto"/>
        <w:right w:val="none" w:sz="0" w:space="0" w:color="auto"/>
      </w:divBdr>
    </w:div>
    <w:div w:id="118649304">
      <w:bodyDiv w:val="1"/>
      <w:marLeft w:val="0"/>
      <w:marRight w:val="0"/>
      <w:marTop w:val="0"/>
      <w:marBottom w:val="0"/>
      <w:divBdr>
        <w:top w:val="none" w:sz="0" w:space="0" w:color="auto"/>
        <w:left w:val="none" w:sz="0" w:space="0" w:color="auto"/>
        <w:bottom w:val="none" w:sz="0" w:space="0" w:color="auto"/>
        <w:right w:val="none" w:sz="0" w:space="0" w:color="auto"/>
      </w:divBdr>
    </w:div>
    <w:div w:id="187333281">
      <w:bodyDiv w:val="1"/>
      <w:marLeft w:val="0"/>
      <w:marRight w:val="0"/>
      <w:marTop w:val="0"/>
      <w:marBottom w:val="0"/>
      <w:divBdr>
        <w:top w:val="none" w:sz="0" w:space="0" w:color="auto"/>
        <w:left w:val="none" w:sz="0" w:space="0" w:color="auto"/>
        <w:bottom w:val="none" w:sz="0" w:space="0" w:color="auto"/>
        <w:right w:val="none" w:sz="0" w:space="0" w:color="auto"/>
      </w:divBdr>
    </w:div>
    <w:div w:id="220605600">
      <w:bodyDiv w:val="1"/>
      <w:marLeft w:val="0"/>
      <w:marRight w:val="0"/>
      <w:marTop w:val="0"/>
      <w:marBottom w:val="0"/>
      <w:divBdr>
        <w:top w:val="none" w:sz="0" w:space="0" w:color="auto"/>
        <w:left w:val="none" w:sz="0" w:space="0" w:color="auto"/>
        <w:bottom w:val="none" w:sz="0" w:space="0" w:color="auto"/>
        <w:right w:val="none" w:sz="0" w:space="0" w:color="auto"/>
      </w:divBdr>
      <w:divsChild>
        <w:div w:id="382363789">
          <w:marLeft w:val="0"/>
          <w:marRight w:val="0"/>
          <w:marTop w:val="0"/>
          <w:marBottom w:val="0"/>
          <w:divBdr>
            <w:top w:val="none" w:sz="0" w:space="0" w:color="auto"/>
            <w:left w:val="none" w:sz="0" w:space="0" w:color="auto"/>
            <w:bottom w:val="none" w:sz="0" w:space="0" w:color="auto"/>
            <w:right w:val="none" w:sz="0" w:space="0" w:color="auto"/>
          </w:divBdr>
          <w:divsChild>
            <w:div w:id="1953046175">
              <w:marLeft w:val="0"/>
              <w:marRight w:val="0"/>
              <w:marTop w:val="0"/>
              <w:marBottom w:val="0"/>
              <w:divBdr>
                <w:top w:val="none" w:sz="0" w:space="0" w:color="auto"/>
                <w:left w:val="none" w:sz="0" w:space="0" w:color="auto"/>
                <w:bottom w:val="none" w:sz="0" w:space="0" w:color="auto"/>
                <w:right w:val="none" w:sz="0" w:space="0" w:color="auto"/>
              </w:divBdr>
            </w:div>
            <w:div w:id="1298148476">
              <w:marLeft w:val="0"/>
              <w:marRight w:val="0"/>
              <w:marTop w:val="0"/>
              <w:marBottom w:val="0"/>
              <w:divBdr>
                <w:top w:val="none" w:sz="0" w:space="0" w:color="auto"/>
                <w:left w:val="none" w:sz="0" w:space="0" w:color="auto"/>
                <w:bottom w:val="none" w:sz="0" w:space="0" w:color="auto"/>
                <w:right w:val="none" w:sz="0" w:space="0" w:color="auto"/>
              </w:divBdr>
            </w:div>
            <w:div w:id="416949226">
              <w:marLeft w:val="0"/>
              <w:marRight w:val="0"/>
              <w:marTop w:val="0"/>
              <w:marBottom w:val="0"/>
              <w:divBdr>
                <w:top w:val="none" w:sz="0" w:space="0" w:color="auto"/>
                <w:left w:val="none" w:sz="0" w:space="0" w:color="auto"/>
                <w:bottom w:val="none" w:sz="0" w:space="0" w:color="auto"/>
                <w:right w:val="none" w:sz="0" w:space="0" w:color="auto"/>
              </w:divBdr>
            </w:div>
            <w:div w:id="1434782203">
              <w:marLeft w:val="0"/>
              <w:marRight w:val="0"/>
              <w:marTop w:val="0"/>
              <w:marBottom w:val="0"/>
              <w:divBdr>
                <w:top w:val="none" w:sz="0" w:space="0" w:color="auto"/>
                <w:left w:val="none" w:sz="0" w:space="0" w:color="auto"/>
                <w:bottom w:val="none" w:sz="0" w:space="0" w:color="auto"/>
                <w:right w:val="none" w:sz="0" w:space="0" w:color="auto"/>
              </w:divBdr>
            </w:div>
            <w:div w:id="2094813149">
              <w:marLeft w:val="0"/>
              <w:marRight w:val="0"/>
              <w:marTop w:val="0"/>
              <w:marBottom w:val="0"/>
              <w:divBdr>
                <w:top w:val="none" w:sz="0" w:space="0" w:color="auto"/>
                <w:left w:val="none" w:sz="0" w:space="0" w:color="auto"/>
                <w:bottom w:val="none" w:sz="0" w:space="0" w:color="auto"/>
                <w:right w:val="none" w:sz="0" w:space="0" w:color="auto"/>
              </w:divBdr>
            </w:div>
            <w:div w:id="2048407571">
              <w:marLeft w:val="0"/>
              <w:marRight w:val="0"/>
              <w:marTop w:val="0"/>
              <w:marBottom w:val="0"/>
              <w:divBdr>
                <w:top w:val="none" w:sz="0" w:space="0" w:color="auto"/>
                <w:left w:val="none" w:sz="0" w:space="0" w:color="auto"/>
                <w:bottom w:val="none" w:sz="0" w:space="0" w:color="auto"/>
                <w:right w:val="none" w:sz="0" w:space="0" w:color="auto"/>
              </w:divBdr>
            </w:div>
            <w:div w:id="1527866343">
              <w:marLeft w:val="0"/>
              <w:marRight w:val="0"/>
              <w:marTop w:val="0"/>
              <w:marBottom w:val="0"/>
              <w:divBdr>
                <w:top w:val="none" w:sz="0" w:space="0" w:color="auto"/>
                <w:left w:val="none" w:sz="0" w:space="0" w:color="auto"/>
                <w:bottom w:val="none" w:sz="0" w:space="0" w:color="auto"/>
                <w:right w:val="none" w:sz="0" w:space="0" w:color="auto"/>
              </w:divBdr>
            </w:div>
            <w:div w:id="921841961">
              <w:marLeft w:val="0"/>
              <w:marRight w:val="0"/>
              <w:marTop w:val="0"/>
              <w:marBottom w:val="0"/>
              <w:divBdr>
                <w:top w:val="none" w:sz="0" w:space="0" w:color="auto"/>
                <w:left w:val="none" w:sz="0" w:space="0" w:color="auto"/>
                <w:bottom w:val="none" w:sz="0" w:space="0" w:color="auto"/>
                <w:right w:val="none" w:sz="0" w:space="0" w:color="auto"/>
              </w:divBdr>
            </w:div>
            <w:div w:id="144400684">
              <w:marLeft w:val="0"/>
              <w:marRight w:val="0"/>
              <w:marTop w:val="0"/>
              <w:marBottom w:val="0"/>
              <w:divBdr>
                <w:top w:val="none" w:sz="0" w:space="0" w:color="auto"/>
                <w:left w:val="none" w:sz="0" w:space="0" w:color="auto"/>
                <w:bottom w:val="none" w:sz="0" w:space="0" w:color="auto"/>
                <w:right w:val="none" w:sz="0" w:space="0" w:color="auto"/>
              </w:divBdr>
            </w:div>
            <w:div w:id="1069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01822">
      <w:bodyDiv w:val="1"/>
      <w:marLeft w:val="0"/>
      <w:marRight w:val="0"/>
      <w:marTop w:val="0"/>
      <w:marBottom w:val="0"/>
      <w:divBdr>
        <w:top w:val="none" w:sz="0" w:space="0" w:color="auto"/>
        <w:left w:val="none" w:sz="0" w:space="0" w:color="auto"/>
        <w:bottom w:val="none" w:sz="0" w:space="0" w:color="auto"/>
        <w:right w:val="none" w:sz="0" w:space="0" w:color="auto"/>
      </w:divBdr>
    </w:div>
    <w:div w:id="328794340">
      <w:bodyDiv w:val="1"/>
      <w:marLeft w:val="0"/>
      <w:marRight w:val="0"/>
      <w:marTop w:val="0"/>
      <w:marBottom w:val="0"/>
      <w:divBdr>
        <w:top w:val="none" w:sz="0" w:space="0" w:color="auto"/>
        <w:left w:val="none" w:sz="0" w:space="0" w:color="auto"/>
        <w:bottom w:val="none" w:sz="0" w:space="0" w:color="auto"/>
        <w:right w:val="none" w:sz="0" w:space="0" w:color="auto"/>
      </w:divBdr>
    </w:div>
    <w:div w:id="413357345">
      <w:bodyDiv w:val="1"/>
      <w:marLeft w:val="0"/>
      <w:marRight w:val="0"/>
      <w:marTop w:val="0"/>
      <w:marBottom w:val="0"/>
      <w:divBdr>
        <w:top w:val="none" w:sz="0" w:space="0" w:color="auto"/>
        <w:left w:val="none" w:sz="0" w:space="0" w:color="auto"/>
        <w:bottom w:val="none" w:sz="0" w:space="0" w:color="auto"/>
        <w:right w:val="none" w:sz="0" w:space="0" w:color="auto"/>
      </w:divBdr>
    </w:div>
    <w:div w:id="537352897">
      <w:bodyDiv w:val="1"/>
      <w:marLeft w:val="0"/>
      <w:marRight w:val="0"/>
      <w:marTop w:val="0"/>
      <w:marBottom w:val="0"/>
      <w:divBdr>
        <w:top w:val="none" w:sz="0" w:space="0" w:color="auto"/>
        <w:left w:val="none" w:sz="0" w:space="0" w:color="auto"/>
        <w:bottom w:val="none" w:sz="0" w:space="0" w:color="auto"/>
        <w:right w:val="none" w:sz="0" w:space="0" w:color="auto"/>
      </w:divBdr>
    </w:div>
    <w:div w:id="545413313">
      <w:bodyDiv w:val="1"/>
      <w:marLeft w:val="0"/>
      <w:marRight w:val="0"/>
      <w:marTop w:val="0"/>
      <w:marBottom w:val="0"/>
      <w:divBdr>
        <w:top w:val="none" w:sz="0" w:space="0" w:color="auto"/>
        <w:left w:val="none" w:sz="0" w:space="0" w:color="auto"/>
        <w:bottom w:val="none" w:sz="0" w:space="0" w:color="auto"/>
        <w:right w:val="none" w:sz="0" w:space="0" w:color="auto"/>
      </w:divBdr>
    </w:div>
    <w:div w:id="908466280">
      <w:bodyDiv w:val="1"/>
      <w:marLeft w:val="0"/>
      <w:marRight w:val="0"/>
      <w:marTop w:val="0"/>
      <w:marBottom w:val="0"/>
      <w:divBdr>
        <w:top w:val="none" w:sz="0" w:space="0" w:color="auto"/>
        <w:left w:val="none" w:sz="0" w:space="0" w:color="auto"/>
        <w:bottom w:val="none" w:sz="0" w:space="0" w:color="auto"/>
        <w:right w:val="none" w:sz="0" w:space="0" w:color="auto"/>
      </w:divBdr>
    </w:div>
    <w:div w:id="910888464">
      <w:bodyDiv w:val="1"/>
      <w:marLeft w:val="0"/>
      <w:marRight w:val="0"/>
      <w:marTop w:val="0"/>
      <w:marBottom w:val="0"/>
      <w:divBdr>
        <w:top w:val="none" w:sz="0" w:space="0" w:color="auto"/>
        <w:left w:val="none" w:sz="0" w:space="0" w:color="auto"/>
        <w:bottom w:val="none" w:sz="0" w:space="0" w:color="auto"/>
        <w:right w:val="none" w:sz="0" w:space="0" w:color="auto"/>
      </w:divBdr>
    </w:div>
    <w:div w:id="982975621">
      <w:bodyDiv w:val="1"/>
      <w:marLeft w:val="0"/>
      <w:marRight w:val="0"/>
      <w:marTop w:val="0"/>
      <w:marBottom w:val="0"/>
      <w:divBdr>
        <w:top w:val="none" w:sz="0" w:space="0" w:color="auto"/>
        <w:left w:val="none" w:sz="0" w:space="0" w:color="auto"/>
        <w:bottom w:val="none" w:sz="0" w:space="0" w:color="auto"/>
        <w:right w:val="none" w:sz="0" w:space="0" w:color="auto"/>
      </w:divBdr>
    </w:div>
    <w:div w:id="990669638">
      <w:bodyDiv w:val="1"/>
      <w:marLeft w:val="0"/>
      <w:marRight w:val="0"/>
      <w:marTop w:val="0"/>
      <w:marBottom w:val="0"/>
      <w:divBdr>
        <w:top w:val="none" w:sz="0" w:space="0" w:color="auto"/>
        <w:left w:val="none" w:sz="0" w:space="0" w:color="auto"/>
        <w:bottom w:val="none" w:sz="0" w:space="0" w:color="auto"/>
        <w:right w:val="none" w:sz="0" w:space="0" w:color="auto"/>
      </w:divBdr>
    </w:div>
    <w:div w:id="1032879006">
      <w:bodyDiv w:val="1"/>
      <w:marLeft w:val="0"/>
      <w:marRight w:val="0"/>
      <w:marTop w:val="0"/>
      <w:marBottom w:val="0"/>
      <w:divBdr>
        <w:top w:val="none" w:sz="0" w:space="0" w:color="auto"/>
        <w:left w:val="none" w:sz="0" w:space="0" w:color="auto"/>
        <w:bottom w:val="none" w:sz="0" w:space="0" w:color="auto"/>
        <w:right w:val="none" w:sz="0" w:space="0" w:color="auto"/>
      </w:divBdr>
    </w:div>
    <w:div w:id="1066880255">
      <w:bodyDiv w:val="1"/>
      <w:marLeft w:val="0"/>
      <w:marRight w:val="0"/>
      <w:marTop w:val="0"/>
      <w:marBottom w:val="0"/>
      <w:divBdr>
        <w:top w:val="none" w:sz="0" w:space="0" w:color="auto"/>
        <w:left w:val="none" w:sz="0" w:space="0" w:color="auto"/>
        <w:bottom w:val="none" w:sz="0" w:space="0" w:color="auto"/>
        <w:right w:val="none" w:sz="0" w:space="0" w:color="auto"/>
      </w:divBdr>
    </w:div>
    <w:div w:id="1087460276">
      <w:bodyDiv w:val="1"/>
      <w:marLeft w:val="0"/>
      <w:marRight w:val="0"/>
      <w:marTop w:val="0"/>
      <w:marBottom w:val="0"/>
      <w:divBdr>
        <w:top w:val="none" w:sz="0" w:space="0" w:color="auto"/>
        <w:left w:val="none" w:sz="0" w:space="0" w:color="auto"/>
        <w:bottom w:val="none" w:sz="0" w:space="0" w:color="auto"/>
        <w:right w:val="none" w:sz="0" w:space="0" w:color="auto"/>
      </w:divBdr>
    </w:div>
    <w:div w:id="1168638414">
      <w:bodyDiv w:val="1"/>
      <w:marLeft w:val="0"/>
      <w:marRight w:val="0"/>
      <w:marTop w:val="0"/>
      <w:marBottom w:val="0"/>
      <w:divBdr>
        <w:top w:val="none" w:sz="0" w:space="0" w:color="auto"/>
        <w:left w:val="none" w:sz="0" w:space="0" w:color="auto"/>
        <w:bottom w:val="none" w:sz="0" w:space="0" w:color="auto"/>
        <w:right w:val="none" w:sz="0" w:space="0" w:color="auto"/>
      </w:divBdr>
    </w:div>
    <w:div w:id="1187214844">
      <w:bodyDiv w:val="1"/>
      <w:marLeft w:val="0"/>
      <w:marRight w:val="0"/>
      <w:marTop w:val="0"/>
      <w:marBottom w:val="0"/>
      <w:divBdr>
        <w:top w:val="none" w:sz="0" w:space="0" w:color="auto"/>
        <w:left w:val="none" w:sz="0" w:space="0" w:color="auto"/>
        <w:bottom w:val="none" w:sz="0" w:space="0" w:color="auto"/>
        <w:right w:val="none" w:sz="0" w:space="0" w:color="auto"/>
      </w:divBdr>
    </w:div>
    <w:div w:id="1254969020">
      <w:bodyDiv w:val="1"/>
      <w:marLeft w:val="0"/>
      <w:marRight w:val="0"/>
      <w:marTop w:val="0"/>
      <w:marBottom w:val="0"/>
      <w:divBdr>
        <w:top w:val="none" w:sz="0" w:space="0" w:color="auto"/>
        <w:left w:val="none" w:sz="0" w:space="0" w:color="auto"/>
        <w:bottom w:val="none" w:sz="0" w:space="0" w:color="auto"/>
        <w:right w:val="none" w:sz="0" w:space="0" w:color="auto"/>
      </w:divBdr>
      <w:divsChild>
        <w:div w:id="980891660">
          <w:marLeft w:val="0"/>
          <w:marRight w:val="0"/>
          <w:marTop w:val="0"/>
          <w:marBottom w:val="0"/>
          <w:divBdr>
            <w:top w:val="none" w:sz="0" w:space="0" w:color="auto"/>
            <w:left w:val="none" w:sz="0" w:space="0" w:color="auto"/>
            <w:bottom w:val="none" w:sz="0" w:space="0" w:color="auto"/>
            <w:right w:val="none" w:sz="0" w:space="0" w:color="auto"/>
          </w:divBdr>
          <w:divsChild>
            <w:div w:id="1903710025">
              <w:marLeft w:val="0"/>
              <w:marRight w:val="0"/>
              <w:marTop w:val="0"/>
              <w:marBottom w:val="0"/>
              <w:divBdr>
                <w:top w:val="none" w:sz="0" w:space="0" w:color="auto"/>
                <w:left w:val="none" w:sz="0" w:space="0" w:color="auto"/>
                <w:bottom w:val="none" w:sz="0" w:space="0" w:color="auto"/>
                <w:right w:val="none" w:sz="0" w:space="0" w:color="auto"/>
              </w:divBdr>
            </w:div>
            <w:div w:id="11705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5761">
      <w:bodyDiv w:val="1"/>
      <w:marLeft w:val="0"/>
      <w:marRight w:val="0"/>
      <w:marTop w:val="0"/>
      <w:marBottom w:val="0"/>
      <w:divBdr>
        <w:top w:val="none" w:sz="0" w:space="0" w:color="auto"/>
        <w:left w:val="none" w:sz="0" w:space="0" w:color="auto"/>
        <w:bottom w:val="none" w:sz="0" w:space="0" w:color="auto"/>
        <w:right w:val="none" w:sz="0" w:space="0" w:color="auto"/>
      </w:divBdr>
    </w:div>
    <w:div w:id="1343774509">
      <w:bodyDiv w:val="1"/>
      <w:marLeft w:val="0"/>
      <w:marRight w:val="0"/>
      <w:marTop w:val="0"/>
      <w:marBottom w:val="0"/>
      <w:divBdr>
        <w:top w:val="none" w:sz="0" w:space="0" w:color="auto"/>
        <w:left w:val="none" w:sz="0" w:space="0" w:color="auto"/>
        <w:bottom w:val="none" w:sz="0" w:space="0" w:color="auto"/>
        <w:right w:val="none" w:sz="0" w:space="0" w:color="auto"/>
      </w:divBdr>
    </w:div>
    <w:div w:id="1349065831">
      <w:bodyDiv w:val="1"/>
      <w:marLeft w:val="0"/>
      <w:marRight w:val="0"/>
      <w:marTop w:val="0"/>
      <w:marBottom w:val="0"/>
      <w:divBdr>
        <w:top w:val="none" w:sz="0" w:space="0" w:color="auto"/>
        <w:left w:val="none" w:sz="0" w:space="0" w:color="auto"/>
        <w:bottom w:val="none" w:sz="0" w:space="0" w:color="auto"/>
        <w:right w:val="none" w:sz="0" w:space="0" w:color="auto"/>
      </w:divBdr>
    </w:div>
    <w:div w:id="1434129783">
      <w:bodyDiv w:val="1"/>
      <w:marLeft w:val="0"/>
      <w:marRight w:val="0"/>
      <w:marTop w:val="0"/>
      <w:marBottom w:val="0"/>
      <w:divBdr>
        <w:top w:val="none" w:sz="0" w:space="0" w:color="auto"/>
        <w:left w:val="none" w:sz="0" w:space="0" w:color="auto"/>
        <w:bottom w:val="none" w:sz="0" w:space="0" w:color="auto"/>
        <w:right w:val="none" w:sz="0" w:space="0" w:color="auto"/>
      </w:divBdr>
    </w:div>
    <w:div w:id="1474979597">
      <w:bodyDiv w:val="1"/>
      <w:marLeft w:val="0"/>
      <w:marRight w:val="0"/>
      <w:marTop w:val="0"/>
      <w:marBottom w:val="0"/>
      <w:divBdr>
        <w:top w:val="none" w:sz="0" w:space="0" w:color="auto"/>
        <w:left w:val="none" w:sz="0" w:space="0" w:color="auto"/>
        <w:bottom w:val="none" w:sz="0" w:space="0" w:color="auto"/>
        <w:right w:val="none" w:sz="0" w:space="0" w:color="auto"/>
      </w:divBdr>
    </w:div>
    <w:div w:id="1509061576">
      <w:bodyDiv w:val="1"/>
      <w:marLeft w:val="0"/>
      <w:marRight w:val="0"/>
      <w:marTop w:val="0"/>
      <w:marBottom w:val="0"/>
      <w:divBdr>
        <w:top w:val="none" w:sz="0" w:space="0" w:color="auto"/>
        <w:left w:val="none" w:sz="0" w:space="0" w:color="auto"/>
        <w:bottom w:val="none" w:sz="0" w:space="0" w:color="auto"/>
        <w:right w:val="none" w:sz="0" w:space="0" w:color="auto"/>
      </w:divBdr>
    </w:div>
    <w:div w:id="1558979584">
      <w:bodyDiv w:val="1"/>
      <w:marLeft w:val="0"/>
      <w:marRight w:val="0"/>
      <w:marTop w:val="0"/>
      <w:marBottom w:val="0"/>
      <w:divBdr>
        <w:top w:val="none" w:sz="0" w:space="0" w:color="auto"/>
        <w:left w:val="none" w:sz="0" w:space="0" w:color="auto"/>
        <w:bottom w:val="none" w:sz="0" w:space="0" w:color="auto"/>
        <w:right w:val="none" w:sz="0" w:space="0" w:color="auto"/>
      </w:divBdr>
      <w:divsChild>
        <w:div w:id="1792935399">
          <w:marLeft w:val="0"/>
          <w:marRight w:val="0"/>
          <w:marTop w:val="0"/>
          <w:marBottom w:val="0"/>
          <w:divBdr>
            <w:top w:val="none" w:sz="0" w:space="0" w:color="auto"/>
            <w:left w:val="none" w:sz="0" w:space="0" w:color="auto"/>
            <w:bottom w:val="none" w:sz="0" w:space="0" w:color="auto"/>
            <w:right w:val="none" w:sz="0" w:space="0" w:color="auto"/>
          </w:divBdr>
          <w:divsChild>
            <w:div w:id="1805006863">
              <w:marLeft w:val="0"/>
              <w:marRight w:val="0"/>
              <w:marTop w:val="0"/>
              <w:marBottom w:val="0"/>
              <w:divBdr>
                <w:top w:val="none" w:sz="0" w:space="0" w:color="auto"/>
                <w:left w:val="none" w:sz="0" w:space="0" w:color="auto"/>
                <w:bottom w:val="none" w:sz="0" w:space="0" w:color="auto"/>
                <w:right w:val="none" w:sz="0" w:space="0" w:color="auto"/>
              </w:divBdr>
            </w:div>
            <w:div w:id="757597641">
              <w:marLeft w:val="0"/>
              <w:marRight w:val="0"/>
              <w:marTop w:val="0"/>
              <w:marBottom w:val="0"/>
              <w:divBdr>
                <w:top w:val="none" w:sz="0" w:space="0" w:color="auto"/>
                <w:left w:val="none" w:sz="0" w:space="0" w:color="auto"/>
                <w:bottom w:val="none" w:sz="0" w:space="0" w:color="auto"/>
                <w:right w:val="none" w:sz="0" w:space="0" w:color="auto"/>
              </w:divBdr>
            </w:div>
          </w:divsChild>
        </w:div>
        <w:div w:id="465120423">
          <w:marLeft w:val="0"/>
          <w:marRight w:val="0"/>
          <w:marTop w:val="0"/>
          <w:marBottom w:val="0"/>
          <w:divBdr>
            <w:top w:val="none" w:sz="0" w:space="0" w:color="auto"/>
            <w:left w:val="none" w:sz="0" w:space="0" w:color="auto"/>
            <w:bottom w:val="none" w:sz="0" w:space="0" w:color="auto"/>
            <w:right w:val="none" w:sz="0" w:space="0" w:color="auto"/>
          </w:divBdr>
          <w:divsChild>
            <w:div w:id="1286347387">
              <w:marLeft w:val="0"/>
              <w:marRight w:val="0"/>
              <w:marTop w:val="0"/>
              <w:marBottom w:val="0"/>
              <w:divBdr>
                <w:top w:val="none" w:sz="0" w:space="0" w:color="auto"/>
                <w:left w:val="none" w:sz="0" w:space="0" w:color="auto"/>
                <w:bottom w:val="none" w:sz="0" w:space="0" w:color="auto"/>
                <w:right w:val="none" w:sz="0" w:space="0" w:color="auto"/>
              </w:divBdr>
            </w:div>
            <w:div w:id="15885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393">
      <w:bodyDiv w:val="1"/>
      <w:marLeft w:val="0"/>
      <w:marRight w:val="0"/>
      <w:marTop w:val="0"/>
      <w:marBottom w:val="0"/>
      <w:divBdr>
        <w:top w:val="none" w:sz="0" w:space="0" w:color="auto"/>
        <w:left w:val="none" w:sz="0" w:space="0" w:color="auto"/>
        <w:bottom w:val="none" w:sz="0" w:space="0" w:color="auto"/>
        <w:right w:val="none" w:sz="0" w:space="0" w:color="auto"/>
      </w:divBdr>
      <w:divsChild>
        <w:div w:id="337194076">
          <w:marLeft w:val="0"/>
          <w:marRight w:val="0"/>
          <w:marTop w:val="0"/>
          <w:marBottom w:val="0"/>
          <w:divBdr>
            <w:top w:val="none" w:sz="0" w:space="0" w:color="auto"/>
            <w:left w:val="none" w:sz="0" w:space="0" w:color="auto"/>
            <w:bottom w:val="none" w:sz="0" w:space="0" w:color="auto"/>
            <w:right w:val="none" w:sz="0" w:space="0" w:color="auto"/>
          </w:divBdr>
          <w:divsChild>
            <w:div w:id="382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814">
      <w:bodyDiv w:val="1"/>
      <w:marLeft w:val="0"/>
      <w:marRight w:val="0"/>
      <w:marTop w:val="0"/>
      <w:marBottom w:val="0"/>
      <w:divBdr>
        <w:top w:val="none" w:sz="0" w:space="0" w:color="auto"/>
        <w:left w:val="none" w:sz="0" w:space="0" w:color="auto"/>
        <w:bottom w:val="none" w:sz="0" w:space="0" w:color="auto"/>
        <w:right w:val="none" w:sz="0" w:space="0" w:color="auto"/>
      </w:divBdr>
    </w:div>
    <w:div w:id="1769428638">
      <w:bodyDiv w:val="1"/>
      <w:marLeft w:val="0"/>
      <w:marRight w:val="0"/>
      <w:marTop w:val="0"/>
      <w:marBottom w:val="0"/>
      <w:divBdr>
        <w:top w:val="none" w:sz="0" w:space="0" w:color="auto"/>
        <w:left w:val="none" w:sz="0" w:space="0" w:color="auto"/>
        <w:bottom w:val="none" w:sz="0" w:space="0" w:color="auto"/>
        <w:right w:val="none" w:sz="0" w:space="0" w:color="auto"/>
      </w:divBdr>
      <w:divsChild>
        <w:div w:id="144277343">
          <w:marLeft w:val="100"/>
          <w:marRight w:val="0"/>
          <w:marTop w:val="0"/>
          <w:marBottom w:val="0"/>
          <w:divBdr>
            <w:top w:val="none" w:sz="0" w:space="0" w:color="auto"/>
            <w:left w:val="none" w:sz="0" w:space="0" w:color="auto"/>
            <w:bottom w:val="none" w:sz="0" w:space="0" w:color="auto"/>
            <w:right w:val="none" w:sz="0" w:space="0" w:color="auto"/>
          </w:divBdr>
        </w:div>
        <w:div w:id="1947761905">
          <w:marLeft w:val="100"/>
          <w:marRight w:val="0"/>
          <w:marTop w:val="0"/>
          <w:marBottom w:val="0"/>
          <w:divBdr>
            <w:top w:val="none" w:sz="0" w:space="0" w:color="auto"/>
            <w:left w:val="none" w:sz="0" w:space="0" w:color="auto"/>
            <w:bottom w:val="none" w:sz="0" w:space="0" w:color="auto"/>
            <w:right w:val="none" w:sz="0" w:space="0" w:color="auto"/>
          </w:divBdr>
        </w:div>
        <w:div w:id="926429263">
          <w:marLeft w:val="100"/>
          <w:marRight w:val="0"/>
          <w:marTop w:val="0"/>
          <w:marBottom w:val="0"/>
          <w:divBdr>
            <w:top w:val="none" w:sz="0" w:space="0" w:color="auto"/>
            <w:left w:val="none" w:sz="0" w:space="0" w:color="auto"/>
            <w:bottom w:val="none" w:sz="0" w:space="0" w:color="auto"/>
            <w:right w:val="none" w:sz="0" w:space="0" w:color="auto"/>
          </w:divBdr>
        </w:div>
      </w:divsChild>
    </w:div>
    <w:div w:id="1871184008">
      <w:bodyDiv w:val="1"/>
      <w:marLeft w:val="0"/>
      <w:marRight w:val="0"/>
      <w:marTop w:val="0"/>
      <w:marBottom w:val="0"/>
      <w:divBdr>
        <w:top w:val="none" w:sz="0" w:space="0" w:color="auto"/>
        <w:left w:val="none" w:sz="0" w:space="0" w:color="auto"/>
        <w:bottom w:val="none" w:sz="0" w:space="0" w:color="auto"/>
        <w:right w:val="none" w:sz="0" w:space="0" w:color="auto"/>
      </w:divBdr>
    </w:div>
    <w:div w:id="1897158868">
      <w:bodyDiv w:val="1"/>
      <w:marLeft w:val="0"/>
      <w:marRight w:val="0"/>
      <w:marTop w:val="0"/>
      <w:marBottom w:val="0"/>
      <w:divBdr>
        <w:top w:val="none" w:sz="0" w:space="0" w:color="auto"/>
        <w:left w:val="none" w:sz="0" w:space="0" w:color="auto"/>
        <w:bottom w:val="none" w:sz="0" w:space="0" w:color="auto"/>
        <w:right w:val="none" w:sz="0" w:space="0" w:color="auto"/>
      </w:divBdr>
    </w:div>
    <w:div w:id="1906836527">
      <w:bodyDiv w:val="1"/>
      <w:marLeft w:val="0"/>
      <w:marRight w:val="0"/>
      <w:marTop w:val="0"/>
      <w:marBottom w:val="0"/>
      <w:divBdr>
        <w:top w:val="none" w:sz="0" w:space="0" w:color="auto"/>
        <w:left w:val="none" w:sz="0" w:space="0" w:color="auto"/>
        <w:bottom w:val="none" w:sz="0" w:space="0" w:color="auto"/>
        <w:right w:val="none" w:sz="0" w:space="0" w:color="auto"/>
      </w:divBdr>
    </w:div>
    <w:div w:id="1948343344">
      <w:bodyDiv w:val="1"/>
      <w:marLeft w:val="0"/>
      <w:marRight w:val="0"/>
      <w:marTop w:val="0"/>
      <w:marBottom w:val="0"/>
      <w:divBdr>
        <w:top w:val="none" w:sz="0" w:space="0" w:color="auto"/>
        <w:left w:val="none" w:sz="0" w:space="0" w:color="auto"/>
        <w:bottom w:val="none" w:sz="0" w:space="0" w:color="auto"/>
        <w:right w:val="none" w:sz="0" w:space="0" w:color="auto"/>
      </w:divBdr>
      <w:divsChild>
        <w:div w:id="536354280">
          <w:marLeft w:val="100"/>
          <w:marRight w:val="0"/>
          <w:marTop w:val="0"/>
          <w:marBottom w:val="0"/>
          <w:divBdr>
            <w:top w:val="none" w:sz="0" w:space="0" w:color="auto"/>
            <w:left w:val="none" w:sz="0" w:space="0" w:color="auto"/>
            <w:bottom w:val="none" w:sz="0" w:space="0" w:color="auto"/>
            <w:right w:val="none" w:sz="0" w:space="0" w:color="auto"/>
          </w:divBdr>
        </w:div>
        <w:div w:id="1926911262">
          <w:marLeft w:val="100"/>
          <w:marRight w:val="0"/>
          <w:marTop w:val="0"/>
          <w:marBottom w:val="0"/>
          <w:divBdr>
            <w:top w:val="none" w:sz="0" w:space="0" w:color="auto"/>
            <w:left w:val="none" w:sz="0" w:space="0" w:color="auto"/>
            <w:bottom w:val="none" w:sz="0" w:space="0" w:color="auto"/>
            <w:right w:val="none" w:sz="0" w:space="0" w:color="auto"/>
          </w:divBdr>
        </w:div>
      </w:divsChild>
    </w:div>
    <w:div w:id="1980068402">
      <w:bodyDiv w:val="1"/>
      <w:marLeft w:val="0"/>
      <w:marRight w:val="0"/>
      <w:marTop w:val="0"/>
      <w:marBottom w:val="0"/>
      <w:divBdr>
        <w:top w:val="none" w:sz="0" w:space="0" w:color="auto"/>
        <w:left w:val="none" w:sz="0" w:space="0" w:color="auto"/>
        <w:bottom w:val="none" w:sz="0" w:space="0" w:color="auto"/>
        <w:right w:val="none" w:sz="0" w:space="0" w:color="auto"/>
      </w:divBdr>
    </w:div>
    <w:div w:id="1987080050">
      <w:bodyDiv w:val="1"/>
      <w:marLeft w:val="0"/>
      <w:marRight w:val="0"/>
      <w:marTop w:val="0"/>
      <w:marBottom w:val="0"/>
      <w:divBdr>
        <w:top w:val="none" w:sz="0" w:space="0" w:color="auto"/>
        <w:left w:val="none" w:sz="0" w:space="0" w:color="auto"/>
        <w:bottom w:val="none" w:sz="0" w:space="0" w:color="auto"/>
        <w:right w:val="none" w:sz="0" w:space="0" w:color="auto"/>
      </w:divBdr>
    </w:div>
    <w:div w:id="2036424211">
      <w:bodyDiv w:val="1"/>
      <w:marLeft w:val="0"/>
      <w:marRight w:val="0"/>
      <w:marTop w:val="0"/>
      <w:marBottom w:val="0"/>
      <w:divBdr>
        <w:top w:val="none" w:sz="0" w:space="0" w:color="auto"/>
        <w:left w:val="none" w:sz="0" w:space="0" w:color="auto"/>
        <w:bottom w:val="none" w:sz="0" w:space="0" w:color="auto"/>
        <w:right w:val="none" w:sz="0" w:space="0" w:color="auto"/>
      </w:divBdr>
      <w:divsChild>
        <w:div w:id="1149519530">
          <w:marLeft w:val="0"/>
          <w:marRight w:val="0"/>
          <w:marTop w:val="0"/>
          <w:marBottom w:val="0"/>
          <w:divBdr>
            <w:top w:val="none" w:sz="0" w:space="0" w:color="auto"/>
            <w:left w:val="none" w:sz="0" w:space="0" w:color="auto"/>
            <w:bottom w:val="none" w:sz="0" w:space="0" w:color="auto"/>
            <w:right w:val="none" w:sz="0" w:space="0" w:color="auto"/>
          </w:divBdr>
        </w:div>
      </w:divsChild>
    </w:div>
    <w:div w:id="2053841862">
      <w:bodyDiv w:val="1"/>
      <w:marLeft w:val="0"/>
      <w:marRight w:val="0"/>
      <w:marTop w:val="0"/>
      <w:marBottom w:val="0"/>
      <w:divBdr>
        <w:top w:val="none" w:sz="0" w:space="0" w:color="auto"/>
        <w:left w:val="none" w:sz="0" w:space="0" w:color="auto"/>
        <w:bottom w:val="none" w:sz="0" w:space="0" w:color="auto"/>
        <w:right w:val="none" w:sz="0" w:space="0" w:color="auto"/>
      </w:divBdr>
    </w:div>
    <w:div w:id="21345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kali.org/"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D53D17ABA04C2284BB021B54835196"/>
        <w:category>
          <w:name w:val="General"/>
          <w:gallery w:val="placeholder"/>
        </w:category>
        <w:types>
          <w:type w:val="bbPlcHdr"/>
        </w:types>
        <w:behaviors>
          <w:behavior w:val="content"/>
        </w:behaviors>
        <w:guid w:val="{DBE8097B-2BDC-4CB7-974C-513D84E9A58E}"/>
      </w:docPartPr>
      <w:docPartBody>
        <w:p w:rsidR="0028679D" w:rsidRDefault="00305584" w:rsidP="00305584">
          <w:pPr>
            <w:pStyle w:val="EDD53D17ABA04C2284BB021B54835196"/>
          </w:pPr>
          <w:r>
            <w:rPr>
              <w:rStyle w:val="PlaceholderText"/>
              <w:color w:val="FF0000"/>
            </w:rPr>
            <w:t>Click or tap here to enter text.</w:t>
          </w:r>
        </w:p>
      </w:docPartBody>
    </w:docPart>
    <w:docPart>
      <w:docPartPr>
        <w:name w:val="7CBA83FE3F334D88B0F0E46B14AFB74C"/>
        <w:category>
          <w:name w:val="General"/>
          <w:gallery w:val="placeholder"/>
        </w:category>
        <w:types>
          <w:type w:val="bbPlcHdr"/>
        </w:types>
        <w:behaviors>
          <w:behavior w:val="content"/>
        </w:behaviors>
        <w:guid w:val="{3066EDAA-EF3C-437B-8B44-1844D81B2012}"/>
      </w:docPartPr>
      <w:docPartBody>
        <w:p w:rsidR="005E48E6" w:rsidRDefault="0028679D" w:rsidP="0028679D">
          <w:pPr>
            <w:pStyle w:val="7CBA83FE3F334D88B0F0E46B14AFB74C"/>
          </w:pPr>
          <w:r w:rsidRPr="004B3313">
            <w:rPr>
              <w:rStyle w:val="PlaceholderText"/>
              <w:color w:val="FF0000"/>
            </w:rPr>
            <w:t>Click or tap here to enter text.</w:t>
          </w:r>
        </w:p>
      </w:docPartBody>
    </w:docPart>
    <w:docPart>
      <w:docPartPr>
        <w:name w:val="5195D10403B04040A58500BC34C41AD6"/>
        <w:category>
          <w:name w:val="General"/>
          <w:gallery w:val="placeholder"/>
        </w:category>
        <w:types>
          <w:type w:val="bbPlcHdr"/>
        </w:types>
        <w:behaviors>
          <w:behavior w:val="content"/>
        </w:behaviors>
        <w:guid w:val="{6CF262F6-5ECA-4898-A7EF-5981E5C2BC8B}"/>
      </w:docPartPr>
      <w:docPartBody>
        <w:p w:rsidR="00273EFB" w:rsidRDefault="00917409" w:rsidP="00917409">
          <w:pPr>
            <w:pStyle w:val="5195D10403B04040A58500BC34C41AD6"/>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584"/>
    <w:rsid w:val="00273EFB"/>
    <w:rsid w:val="0028679D"/>
    <w:rsid w:val="00305584"/>
    <w:rsid w:val="005E48E6"/>
    <w:rsid w:val="006D412A"/>
    <w:rsid w:val="007612F7"/>
    <w:rsid w:val="0091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409"/>
    <w:rPr>
      <w:color w:val="808080"/>
    </w:rPr>
  </w:style>
  <w:style w:type="paragraph" w:customStyle="1" w:styleId="EDD53D17ABA04C2284BB021B54835196">
    <w:name w:val="EDD53D17ABA04C2284BB021B54835196"/>
    <w:rsid w:val="00305584"/>
  </w:style>
  <w:style w:type="paragraph" w:customStyle="1" w:styleId="7CBA83FE3F334D88B0F0E46B14AFB74C">
    <w:name w:val="7CBA83FE3F334D88B0F0E46B14AFB74C"/>
    <w:rsid w:val="0028679D"/>
  </w:style>
  <w:style w:type="paragraph" w:customStyle="1" w:styleId="5195D10403B04040A58500BC34C41AD6">
    <w:name w:val="5195D10403B04040A58500BC34C41AD6"/>
    <w:rsid w:val="00917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SAN12</b:Tag>
    <b:SourceType>DocumentFromInternetSite</b:SourceType>
    <b:Guid>{67422584-CF8B-4C17-BDB4-ADA8F548B0E3}</b:Guid>
    <b:Title>Footprinting - SANS Insitute</b:Title>
    <b:InternetSiteTitle>SANS.org</b:InternetSiteTitle>
    <b:Year>2012</b:Year>
    <b:Month>September</b:Month>
    <b:Day>15</b:Day>
    <b:URL>https://www.google.com/url?sa=t&amp;rct=j&amp;q=&amp;esrc=s&amp;source=web&amp;cd=6&amp;ved=0CD4QFjAFahUKEwj21LqFifjHAhXYGZIKHZ6VDGw&amp;url=https%3A%2F%2Fwww.sans.org%2Freading-room%2Fwhitepapers%2Fauditing%2Ffootprinting-it-it-why-62&amp;usg=AFQjCNGy9SPNBn_iE7IDzUBwwtpqgV0fKQ&amp;sig2=qhj</b:URL>
    <b:Author>
      <b:Author>
        <b:Corporate>SANS Institude Reading Room</b:Corporate>
      </b:Author>
    </b:Author>
    <b:Publisher>SANS</b:Publisher>
    <b:RefOrder>1</b:RefOrder>
  </b:Source>
</b:Sources>
</file>

<file path=customXml/itemProps1.xml><?xml version="1.0" encoding="utf-8"?>
<ds:datastoreItem xmlns:ds="http://schemas.openxmlformats.org/officeDocument/2006/customXml" ds:itemID="{0AEDD440-0AB8-4B22-AF0E-B65AA342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381</TotalTime>
  <Pages>8</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Computer Guy</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Loring</dc:creator>
  <cp:keywords/>
  <dc:description/>
  <cp:lastModifiedBy>William Loring</cp:lastModifiedBy>
  <cp:revision>264</cp:revision>
  <cp:lastPrinted>2025-01-20T01:07:00Z</cp:lastPrinted>
  <dcterms:created xsi:type="dcterms:W3CDTF">2018-10-20T17:17:00Z</dcterms:created>
  <dcterms:modified xsi:type="dcterms:W3CDTF">2025-06-08T23:30:00Z</dcterms:modified>
</cp:coreProperties>
</file>