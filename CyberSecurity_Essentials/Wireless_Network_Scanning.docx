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4D7C5A" w14:textId="0471DC54" w:rsidR="00155777" w:rsidRDefault="00643C74" w:rsidP="00CF7CCE">
      <w:pPr>
        <w:pStyle w:val="Heading1"/>
      </w:pPr>
      <w:bookmarkStart w:id="0" w:name="_Toc149988964"/>
      <w:r>
        <w:t>Wireless Network Scanning</w:t>
      </w:r>
      <w:bookmarkEnd w:id="0"/>
    </w:p>
    <w:sdt>
      <w:sdtPr>
        <w:rPr>
          <w:rFonts w:ascii="Verdana" w:eastAsia="Times New Roman" w:hAnsi="Verdana" w:cs="Times New Roman"/>
          <w:b w:val="0"/>
          <w:sz w:val="20"/>
          <w:szCs w:val="24"/>
        </w:rPr>
        <w:id w:val="-477221036"/>
        <w:docPartObj>
          <w:docPartGallery w:val="Table of Contents"/>
          <w:docPartUnique/>
        </w:docPartObj>
      </w:sdtPr>
      <w:sdtEndPr>
        <w:rPr>
          <w:bCs/>
          <w:noProof/>
        </w:rPr>
      </w:sdtEndPr>
      <w:sdtContent>
        <w:p w14:paraId="3059BFA0" w14:textId="67FBE52A" w:rsidR="006466DB" w:rsidRDefault="006466DB">
          <w:pPr>
            <w:pStyle w:val="TOCHeading"/>
          </w:pPr>
          <w:r>
            <w:t>Contents</w:t>
          </w:r>
        </w:p>
        <w:p w14:paraId="74038C03" w14:textId="1F29D090" w:rsidR="00E15DA2" w:rsidRDefault="006466DB">
          <w:pPr>
            <w:pStyle w:val="TOC1"/>
            <w:tabs>
              <w:tab w:val="right" w:leader="dot" w:pos="9350"/>
            </w:tabs>
            <w:rPr>
              <w:rFonts w:asciiTheme="minorHAnsi" w:eastAsiaTheme="minorEastAsia" w:hAnsiTheme="minorHAnsi" w:cstheme="minorBidi"/>
              <w:noProof/>
              <w:kern w:val="2"/>
              <w:sz w:val="22"/>
              <w:szCs w:val="22"/>
              <w14:ligatures w14:val="standardContextual"/>
            </w:rPr>
          </w:pPr>
          <w:r>
            <w:fldChar w:fldCharType="begin"/>
          </w:r>
          <w:r>
            <w:instrText xml:space="preserve"> TOC \o "1-3" \h \z \u </w:instrText>
          </w:r>
          <w:r>
            <w:fldChar w:fldCharType="separate"/>
          </w:r>
          <w:hyperlink w:anchor="_Toc149988964" w:history="1">
            <w:r w:rsidR="00E15DA2" w:rsidRPr="00691686">
              <w:rPr>
                <w:rStyle w:val="Hyperlink"/>
                <w:noProof/>
              </w:rPr>
              <w:t>Wireless Network Scanning</w:t>
            </w:r>
            <w:r w:rsidR="00E15DA2">
              <w:rPr>
                <w:noProof/>
                <w:webHidden/>
              </w:rPr>
              <w:tab/>
            </w:r>
            <w:r w:rsidR="00E15DA2">
              <w:rPr>
                <w:noProof/>
                <w:webHidden/>
              </w:rPr>
              <w:fldChar w:fldCharType="begin"/>
            </w:r>
            <w:r w:rsidR="00E15DA2">
              <w:rPr>
                <w:noProof/>
                <w:webHidden/>
              </w:rPr>
              <w:instrText xml:space="preserve"> PAGEREF _Toc149988964 \h </w:instrText>
            </w:r>
            <w:r w:rsidR="00E15DA2">
              <w:rPr>
                <w:noProof/>
                <w:webHidden/>
              </w:rPr>
            </w:r>
            <w:r w:rsidR="00E15DA2">
              <w:rPr>
                <w:noProof/>
                <w:webHidden/>
              </w:rPr>
              <w:fldChar w:fldCharType="separate"/>
            </w:r>
            <w:r w:rsidR="00E15DA2">
              <w:rPr>
                <w:noProof/>
                <w:webHidden/>
              </w:rPr>
              <w:t>1</w:t>
            </w:r>
            <w:r w:rsidR="00E15DA2">
              <w:rPr>
                <w:noProof/>
                <w:webHidden/>
              </w:rPr>
              <w:fldChar w:fldCharType="end"/>
            </w:r>
          </w:hyperlink>
        </w:p>
        <w:p w14:paraId="471F4999" w14:textId="63A189D3" w:rsidR="00E15DA2" w:rsidRDefault="00E15DA2">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49988965" w:history="1">
            <w:r w:rsidRPr="00691686">
              <w:rPr>
                <w:rStyle w:val="Hyperlink"/>
                <w:noProof/>
              </w:rPr>
              <w:t>Lab Description</w:t>
            </w:r>
            <w:r>
              <w:rPr>
                <w:noProof/>
                <w:webHidden/>
              </w:rPr>
              <w:tab/>
            </w:r>
            <w:r>
              <w:rPr>
                <w:noProof/>
                <w:webHidden/>
              </w:rPr>
              <w:fldChar w:fldCharType="begin"/>
            </w:r>
            <w:r>
              <w:rPr>
                <w:noProof/>
                <w:webHidden/>
              </w:rPr>
              <w:instrText xml:space="preserve"> PAGEREF _Toc149988965 \h </w:instrText>
            </w:r>
            <w:r>
              <w:rPr>
                <w:noProof/>
                <w:webHidden/>
              </w:rPr>
            </w:r>
            <w:r>
              <w:rPr>
                <w:noProof/>
                <w:webHidden/>
              </w:rPr>
              <w:fldChar w:fldCharType="separate"/>
            </w:r>
            <w:r>
              <w:rPr>
                <w:noProof/>
                <w:webHidden/>
              </w:rPr>
              <w:t>1</w:t>
            </w:r>
            <w:r>
              <w:rPr>
                <w:noProof/>
                <w:webHidden/>
              </w:rPr>
              <w:fldChar w:fldCharType="end"/>
            </w:r>
          </w:hyperlink>
        </w:p>
        <w:p w14:paraId="16574BD3" w14:textId="37B9187A" w:rsidR="00E15DA2" w:rsidRDefault="00E15DA2">
          <w:pPr>
            <w:pStyle w:val="TOC1"/>
            <w:tabs>
              <w:tab w:val="right" w:leader="dot" w:pos="9350"/>
            </w:tabs>
            <w:rPr>
              <w:rFonts w:asciiTheme="minorHAnsi" w:eastAsiaTheme="minorEastAsia" w:hAnsiTheme="minorHAnsi" w:cstheme="minorBidi"/>
              <w:noProof/>
              <w:kern w:val="2"/>
              <w:sz w:val="22"/>
              <w:szCs w:val="22"/>
              <w14:ligatures w14:val="standardContextual"/>
            </w:rPr>
          </w:pPr>
          <w:hyperlink w:anchor="_Toc149988966" w:history="1">
            <w:r w:rsidRPr="00691686">
              <w:rPr>
                <w:rStyle w:val="Hyperlink"/>
                <w:noProof/>
              </w:rPr>
              <w:t>Android WiFi Scanning WiFiman by Ubiquiti</w:t>
            </w:r>
            <w:r>
              <w:rPr>
                <w:noProof/>
                <w:webHidden/>
              </w:rPr>
              <w:tab/>
            </w:r>
            <w:r>
              <w:rPr>
                <w:noProof/>
                <w:webHidden/>
              </w:rPr>
              <w:fldChar w:fldCharType="begin"/>
            </w:r>
            <w:r>
              <w:rPr>
                <w:noProof/>
                <w:webHidden/>
              </w:rPr>
              <w:instrText xml:space="preserve"> PAGEREF _Toc149988966 \h </w:instrText>
            </w:r>
            <w:r>
              <w:rPr>
                <w:noProof/>
                <w:webHidden/>
              </w:rPr>
            </w:r>
            <w:r>
              <w:rPr>
                <w:noProof/>
                <w:webHidden/>
              </w:rPr>
              <w:fldChar w:fldCharType="separate"/>
            </w:r>
            <w:r>
              <w:rPr>
                <w:noProof/>
                <w:webHidden/>
              </w:rPr>
              <w:t>1</w:t>
            </w:r>
            <w:r>
              <w:rPr>
                <w:noProof/>
                <w:webHidden/>
              </w:rPr>
              <w:fldChar w:fldCharType="end"/>
            </w:r>
          </w:hyperlink>
        </w:p>
        <w:p w14:paraId="2E049DF1" w14:textId="11F13360" w:rsidR="00E15DA2" w:rsidRDefault="00E15DA2">
          <w:pPr>
            <w:pStyle w:val="TOC1"/>
            <w:tabs>
              <w:tab w:val="right" w:leader="dot" w:pos="9350"/>
            </w:tabs>
            <w:rPr>
              <w:rFonts w:asciiTheme="minorHAnsi" w:eastAsiaTheme="minorEastAsia" w:hAnsiTheme="minorHAnsi" w:cstheme="minorBidi"/>
              <w:noProof/>
              <w:kern w:val="2"/>
              <w:sz w:val="22"/>
              <w:szCs w:val="22"/>
              <w14:ligatures w14:val="standardContextual"/>
            </w:rPr>
          </w:pPr>
          <w:hyperlink w:anchor="_Toc149988967" w:history="1">
            <w:r w:rsidRPr="00691686">
              <w:rPr>
                <w:rStyle w:val="Hyperlink"/>
                <w:noProof/>
              </w:rPr>
              <w:t>Airport Utility for iOS</w:t>
            </w:r>
            <w:r>
              <w:rPr>
                <w:noProof/>
                <w:webHidden/>
              </w:rPr>
              <w:tab/>
            </w:r>
            <w:r>
              <w:rPr>
                <w:noProof/>
                <w:webHidden/>
              </w:rPr>
              <w:fldChar w:fldCharType="begin"/>
            </w:r>
            <w:r>
              <w:rPr>
                <w:noProof/>
                <w:webHidden/>
              </w:rPr>
              <w:instrText xml:space="preserve"> PAGEREF _Toc149988967 \h </w:instrText>
            </w:r>
            <w:r>
              <w:rPr>
                <w:noProof/>
                <w:webHidden/>
              </w:rPr>
            </w:r>
            <w:r>
              <w:rPr>
                <w:noProof/>
                <w:webHidden/>
              </w:rPr>
              <w:fldChar w:fldCharType="separate"/>
            </w:r>
            <w:r>
              <w:rPr>
                <w:noProof/>
                <w:webHidden/>
              </w:rPr>
              <w:t>2</w:t>
            </w:r>
            <w:r>
              <w:rPr>
                <w:noProof/>
                <w:webHidden/>
              </w:rPr>
              <w:fldChar w:fldCharType="end"/>
            </w:r>
          </w:hyperlink>
        </w:p>
        <w:p w14:paraId="022BFA8D" w14:textId="2BC97223" w:rsidR="00E15DA2" w:rsidRDefault="00E15DA2">
          <w:pPr>
            <w:pStyle w:val="TOC1"/>
            <w:tabs>
              <w:tab w:val="right" w:leader="dot" w:pos="9350"/>
            </w:tabs>
            <w:rPr>
              <w:rFonts w:asciiTheme="minorHAnsi" w:eastAsiaTheme="minorEastAsia" w:hAnsiTheme="minorHAnsi" w:cstheme="minorBidi"/>
              <w:noProof/>
              <w:kern w:val="2"/>
              <w:sz w:val="22"/>
              <w:szCs w:val="22"/>
              <w14:ligatures w14:val="standardContextual"/>
            </w:rPr>
          </w:pPr>
          <w:hyperlink w:anchor="_Toc149988968" w:history="1">
            <w:r w:rsidRPr="00691686">
              <w:rPr>
                <w:rStyle w:val="Hyperlink"/>
                <w:noProof/>
              </w:rPr>
              <w:t>Vistumbler for Windows</w:t>
            </w:r>
            <w:r>
              <w:rPr>
                <w:noProof/>
                <w:webHidden/>
              </w:rPr>
              <w:tab/>
            </w:r>
            <w:r>
              <w:rPr>
                <w:noProof/>
                <w:webHidden/>
              </w:rPr>
              <w:fldChar w:fldCharType="begin"/>
            </w:r>
            <w:r>
              <w:rPr>
                <w:noProof/>
                <w:webHidden/>
              </w:rPr>
              <w:instrText xml:space="preserve"> PAGEREF _Toc149988968 \h </w:instrText>
            </w:r>
            <w:r>
              <w:rPr>
                <w:noProof/>
                <w:webHidden/>
              </w:rPr>
            </w:r>
            <w:r>
              <w:rPr>
                <w:noProof/>
                <w:webHidden/>
              </w:rPr>
              <w:fldChar w:fldCharType="separate"/>
            </w:r>
            <w:r>
              <w:rPr>
                <w:noProof/>
                <w:webHidden/>
              </w:rPr>
              <w:t>5</w:t>
            </w:r>
            <w:r>
              <w:rPr>
                <w:noProof/>
                <w:webHidden/>
              </w:rPr>
              <w:fldChar w:fldCharType="end"/>
            </w:r>
          </w:hyperlink>
        </w:p>
        <w:p w14:paraId="6C379816" w14:textId="6CD234B7" w:rsidR="00E15DA2" w:rsidRDefault="00E15DA2">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49988969" w:history="1">
            <w:r w:rsidRPr="00691686">
              <w:rPr>
                <w:rStyle w:val="Hyperlink"/>
                <w:noProof/>
              </w:rPr>
              <w:t>Assignment Submission</w:t>
            </w:r>
            <w:r>
              <w:rPr>
                <w:noProof/>
                <w:webHidden/>
              </w:rPr>
              <w:tab/>
            </w:r>
            <w:r>
              <w:rPr>
                <w:noProof/>
                <w:webHidden/>
              </w:rPr>
              <w:fldChar w:fldCharType="begin"/>
            </w:r>
            <w:r>
              <w:rPr>
                <w:noProof/>
                <w:webHidden/>
              </w:rPr>
              <w:instrText xml:space="preserve"> PAGEREF _Toc149988969 \h </w:instrText>
            </w:r>
            <w:r>
              <w:rPr>
                <w:noProof/>
                <w:webHidden/>
              </w:rPr>
            </w:r>
            <w:r>
              <w:rPr>
                <w:noProof/>
                <w:webHidden/>
              </w:rPr>
              <w:fldChar w:fldCharType="separate"/>
            </w:r>
            <w:r>
              <w:rPr>
                <w:noProof/>
                <w:webHidden/>
              </w:rPr>
              <w:t>7</w:t>
            </w:r>
            <w:r>
              <w:rPr>
                <w:noProof/>
                <w:webHidden/>
              </w:rPr>
              <w:fldChar w:fldCharType="end"/>
            </w:r>
          </w:hyperlink>
        </w:p>
        <w:p w14:paraId="7E193623" w14:textId="2BD26BEC" w:rsidR="006466DB" w:rsidRDefault="006466DB">
          <w:r>
            <w:rPr>
              <w:b/>
              <w:bCs/>
              <w:noProof/>
            </w:rPr>
            <w:fldChar w:fldCharType="end"/>
          </w:r>
        </w:p>
      </w:sdtContent>
    </w:sdt>
    <w:p w14:paraId="5EA8732B" w14:textId="7D1EFF2C" w:rsidR="00113A0C" w:rsidRPr="00113A0C" w:rsidRDefault="00113A0C" w:rsidP="00227ED5">
      <w:r w:rsidRPr="00113A0C">
        <w:t xml:space="preserve">Time required: </w:t>
      </w:r>
      <w:r w:rsidR="00EE40B8">
        <w:t>6</w:t>
      </w:r>
      <w:r w:rsidR="00CA20A8">
        <w:t>0</w:t>
      </w:r>
      <w:r w:rsidRPr="00113A0C">
        <w:t xml:space="preserve"> minutes</w:t>
      </w:r>
    </w:p>
    <w:p w14:paraId="56CBEA1E" w14:textId="77777777" w:rsidR="00EB609E" w:rsidRDefault="00AB59D6" w:rsidP="00264C04">
      <w:pPr>
        <w:pStyle w:val="Heading2"/>
      </w:pPr>
      <w:bookmarkStart w:id="1" w:name="_Toc149988965"/>
      <w:r>
        <w:t>Lab Description</w:t>
      </w:r>
      <w:bookmarkEnd w:id="1"/>
    </w:p>
    <w:p w14:paraId="655C047F" w14:textId="2EBFF03D" w:rsidR="00A0644E" w:rsidRDefault="0099766B" w:rsidP="007626CC">
      <w:r>
        <w:rPr>
          <w:noProof/>
          <w:color w:val="212121"/>
        </w:rPr>
        <w:drawing>
          <wp:anchor distT="0" distB="0" distL="114300" distR="114300" simplePos="0" relativeHeight="251660288" behindDoc="0" locked="0" layoutInCell="1" allowOverlap="1" wp14:anchorId="58658E5C" wp14:editId="14701281">
            <wp:simplePos x="0" y="0"/>
            <wp:positionH relativeFrom="margin">
              <wp:align>right</wp:align>
            </wp:positionH>
            <wp:positionV relativeFrom="paragraph">
              <wp:posOffset>50165</wp:posOffset>
            </wp:positionV>
            <wp:extent cx="1544955" cy="3181985"/>
            <wp:effectExtent l="38100" t="38100" r="93345" b="94615"/>
            <wp:wrapSquare wrapText="bothSides"/>
            <wp:docPr id="4" name="Picture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037757b-00b4-4ab7-a899-f29652980402" descr="Image"/>
                    <pic:cNvPicPr>
                      <a:picLocks noChangeAspect="1" noChangeArrowheads="1"/>
                    </pic:cNvPicPr>
                  </pic:nvPicPr>
                  <pic:blipFill>
                    <a:blip r:embed="rId8" r:link="rId9" cstate="print">
                      <a:extLst>
                        <a:ext uri="{28A0092B-C50C-407E-A947-70E740481C1C}">
                          <a14:useLocalDpi xmlns:a14="http://schemas.microsoft.com/office/drawing/2010/main" val="0"/>
                        </a:ext>
                      </a:extLst>
                    </a:blip>
                    <a:srcRect/>
                    <a:stretch>
                      <a:fillRect/>
                    </a:stretch>
                  </pic:blipFill>
                  <pic:spPr bwMode="auto">
                    <a:xfrm>
                      <a:off x="0" y="0"/>
                      <a:ext cx="1544955" cy="3181985"/>
                    </a:xfrm>
                    <a:prstGeom prst="rect">
                      <a:avLst/>
                    </a:prstGeom>
                    <a:ln w="635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1C1684" w:rsidRPr="001C1684">
        <w:t xml:space="preserve">Most Wi-Fi users are surprised to see just how far their wireless signal will reach, and if the network is unprotected this makes it easy for an attacker hiding several hundred feet away to break into the network. There are several tools available that will show the different wireless signals from Wi-Fi networks that can be detected. </w:t>
      </w:r>
    </w:p>
    <w:p w14:paraId="732FA3BB" w14:textId="5813A7FC" w:rsidR="00777195" w:rsidRDefault="00BE7539" w:rsidP="002A3447">
      <w:pPr>
        <w:pStyle w:val="Heading1"/>
      </w:pPr>
      <w:bookmarkStart w:id="2" w:name="_Toc149988966"/>
      <w:r>
        <w:t xml:space="preserve">Android WiFi Scanning </w:t>
      </w:r>
      <w:r w:rsidR="00777195">
        <w:t>WiFi</w:t>
      </w:r>
      <w:r w:rsidR="00092149">
        <w:t>m</w:t>
      </w:r>
      <w:r w:rsidR="00777195">
        <w:t xml:space="preserve">an </w:t>
      </w:r>
      <w:r w:rsidR="001C0E51">
        <w:t>by Ubiquiti</w:t>
      </w:r>
      <w:bookmarkEnd w:id="2"/>
    </w:p>
    <w:p w14:paraId="2B652D5A" w14:textId="62D93531" w:rsidR="00E15DA2" w:rsidRDefault="00E15DA2" w:rsidP="007626CC">
      <w:r w:rsidRPr="00E15DA2">
        <w:rPr>
          <w:b/>
          <w:bCs/>
        </w:rPr>
        <w:t>NOTE:</w:t>
      </w:r>
      <w:r>
        <w:t xml:space="preserve"> Do this lab if you have an Android device.</w:t>
      </w:r>
    </w:p>
    <w:p w14:paraId="66F5A00C" w14:textId="7D6F2180" w:rsidR="007626CC" w:rsidRPr="007626CC" w:rsidRDefault="007626CC" w:rsidP="007626CC">
      <w:r>
        <w:t>W</w:t>
      </w:r>
      <w:r w:rsidR="00092149">
        <w:t>i</w:t>
      </w:r>
      <w:r>
        <w:t>Fi</w:t>
      </w:r>
      <w:r w:rsidR="00092149">
        <w:t>m</w:t>
      </w:r>
      <w:r>
        <w:t xml:space="preserve">an by </w:t>
      </w:r>
      <w:r w:rsidR="001B15E5">
        <w:t>Ubiquit</w:t>
      </w:r>
      <w:r w:rsidR="0094200F">
        <w:t>i</w:t>
      </w:r>
      <w:r>
        <w:t xml:space="preserve"> is available and Android devices.</w:t>
      </w:r>
    </w:p>
    <w:p w14:paraId="637B06ED" w14:textId="7A1E3278" w:rsidR="00777195" w:rsidRDefault="00777195" w:rsidP="0030261A">
      <w:pPr>
        <w:pStyle w:val="ListParagraph"/>
        <w:numPr>
          <w:ilvl w:val="0"/>
          <w:numId w:val="3"/>
        </w:numPr>
        <w:spacing w:line="276" w:lineRule="auto"/>
      </w:pPr>
      <w:r>
        <w:t>Install the app and open it.</w:t>
      </w:r>
    </w:p>
    <w:p w14:paraId="01C59CCD" w14:textId="461BACC6" w:rsidR="00777195" w:rsidRDefault="00777195" w:rsidP="0030261A">
      <w:pPr>
        <w:pStyle w:val="ListParagraph"/>
        <w:numPr>
          <w:ilvl w:val="0"/>
          <w:numId w:val="3"/>
        </w:numPr>
        <w:spacing w:line="276" w:lineRule="auto"/>
      </w:pPr>
      <w:r>
        <w:t>The app will automatically start scanning for Wi-fi signals. The screenshot below gives an example of what you should see.</w:t>
      </w:r>
    </w:p>
    <w:p w14:paraId="151D0AC4" w14:textId="37A58554" w:rsidR="00777195" w:rsidRDefault="00777195" w:rsidP="0030261A">
      <w:pPr>
        <w:pStyle w:val="ListParagraph"/>
        <w:numPr>
          <w:ilvl w:val="0"/>
          <w:numId w:val="3"/>
        </w:numPr>
        <w:spacing w:line="276" w:lineRule="auto"/>
      </w:pPr>
      <w:r>
        <w:t>Explore the features of the app.</w:t>
      </w:r>
    </w:p>
    <w:p w14:paraId="1632ADB7" w14:textId="5BEE5CE0" w:rsidR="00777195" w:rsidRDefault="00777195" w:rsidP="0030261A">
      <w:pPr>
        <w:pStyle w:val="ListParagraph"/>
        <w:numPr>
          <w:ilvl w:val="0"/>
          <w:numId w:val="3"/>
        </w:numPr>
        <w:spacing w:line="276" w:lineRule="auto"/>
      </w:pPr>
      <w:r>
        <w:t xml:space="preserve">Research how to take a screenshot on your smartphone or tablet. Replace the screenshots in this document with a screenshot of </w:t>
      </w:r>
      <w:r w:rsidR="00D13A83">
        <w:t xml:space="preserve">the </w:t>
      </w:r>
      <w:r>
        <w:t>channel graph and the AP list.</w:t>
      </w:r>
    </w:p>
    <w:p w14:paraId="313F0BEA" w14:textId="1895705F" w:rsidR="00777195" w:rsidRDefault="0099766B" w:rsidP="0030261A">
      <w:pPr>
        <w:pStyle w:val="ListParagraph"/>
        <w:numPr>
          <w:ilvl w:val="0"/>
          <w:numId w:val="3"/>
        </w:numPr>
        <w:spacing w:line="276" w:lineRule="auto"/>
      </w:pPr>
      <w:r>
        <w:rPr>
          <w:noProof/>
          <w:color w:val="212121"/>
        </w:rPr>
        <w:lastRenderedPageBreak/>
        <w:drawing>
          <wp:anchor distT="0" distB="0" distL="114300" distR="114300" simplePos="0" relativeHeight="251659264" behindDoc="0" locked="0" layoutInCell="1" allowOverlap="1" wp14:anchorId="7D0A15B0" wp14:editId="23F364AA">
            <wp:simplePos x="0" y="0"/>
            <wp:positionH relativeFrom="margin">
              <wp:align>right</wp:align>
            </wp:positionH>
            <wp:positionV relativeFrom="paragraph">
              <wp:posOffset>-154940</wp:posOffset>
            </wp:positionV>
            <wp:extent cx="1544955" cy="3181985"/>
            <wp:effectExtent l="38100" t="38100" r="93345" b="94615"/>
            <wp:wrapSquare wrapText="bothSides"/>
            <wp:docPr id="2"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8085a36-b0f9-41e5-bf33-8d5e79526f6e" descr="Image"/>
                    <pic:cNvPicPr>
                      <a:picLocks noChangeAspect="1" noChangeArrowheads="1"/>
                    </pic:cNvPicPr>
                  </pic:nvPicPr>
                  <pic:blipFill>
                    <a:blip r:embed="rId10" r:link="rId11" cstate="print">
                      <a:extLst>
                        <a:ext uri="{28A0092B-C50C-407E-A947-70E740481C1C}">
                          <a14:useLocalDpi xmlns:a14="http://schemas.microsoft.com/office/drawing/2010/main" val="0"/>
                        </a:ext>
                      </a:extLst>
                    </a:blip>
                    <a:srcRect/>
                    <a:stretch>
                      <a:fillRect/>
                    </a:stretch>
                  </pic:blipFill>
                  <pic:spPr bwMode="auto">
                    <a:xfrm>
                      <a:off x="0" y="0"/>
                      <a:ext cx="1544955" cy="3181985"/>
                    </a:xfrm>
                    <a:prstGeom prst="rect">
                      <a:avLst/>
                    </a:prstGeom>
                    <a:ln w="635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777195">
        <w:t>Insert a screenshot of the networks in your area using the settings of the sample screenshots.</w:t>
      </w:r>
    </w:p>
    <w:sdt>
      <w:sdtPr>
        <w:rPr>
          <w:rStyle w:val="Red"/>
        </w:rPr>
        <w:id w:val="-1251188429"/>
        <w:placeholder>
          <w:docPart w:val="A838DB1A8A4C4EDFB38C0AB303F36A72"/>
        </w:placeholder>
        <w:showingPlcHdr/>
      </w:sdtPr>
      <w:sdtEndPr>
        <w:rPr>
          <w:rStyle w:val="DefaultParagraphFont"/>
          <w:color w:val="auto"/>
        </w:rPr>
      </w:sdtEndPr>
      <w:sdtContent>
        <w:p w14:paraId="5AB8DFF4" w14:textId="77777777" w:rsidR="00777195" w:rsidRDefault="00777195" w:rsidP="00777195">
          <w:pPr>
            <w:spacing w:line="264" w:lineRule="auto"/>
            <w:rPr>
              <w:rStyle w:val="Red"/>
            </w:rPr>
          </w:pPr>
          <w:r w:rsidRPr="004B3313">
            <w:rPr>
              <w:rStyle w:val="PlaceholderText"/>
              <w:color w:val="FF0000"/>
            </w:rPr>
            <w:t>Click or tap here to enter text.</w:t>
          </w:r>
        </w:p>
      </w:sdtContent>
    </w:sdt>
    <w:p w14:paraId="01748C94" w14:textId="55C8F20D" w:rsidR="00777195" w:rsidRPr="0010523D" w:rsidRDefault="00777195" w:rsidP="0030261A">
      <w:pPr>
        <w:pStyle w:val="ListParagraph"/>
        <w:numPr>
          <w:ilvl w:val="0"/>
          <w:numId w:val="3"/>
        </w:numPr>
        <w:spacing w:line="276" w:lineRule="auto"/>
      </w:pPr>
      <w:r w:rsidRPr="0010523D">
        <w:t>What channel is your network programmed to?</w:t>
      </w:r>
      <w:r w:rsidR="000E3047" w:rsidRPr="000E3047">
        <w:rPr>
          <w:noProof/>
          <w:color w:val="212121"/>
        </w:rPr>
        <w:t xml:space="preserve"> </w:t>
      </w:r>
    </w:p>
    <w:sdt>
      <w:sdtPr>
        <w:rPr>
          <w:rStyle w:val="Red"/>
        </w:rPr>
        <w:id w:val="-1750807750"/>
        <w:placeholder>
          <w:docPart w:val="1925A29AF58E4C698E716FDD28A9199D"/>
        </w:placeholder>
        <w:showingPlcHdr/>
      </w:sdtPr>
      <w:sdtEndPr>
        <w:rPr>
          <w:rStyle w:val="DefaultParagraphFont"/>
          <w:color w:val="auto"/>
        </w:rPr>
      </w:sdtEndPr>
      <w:sdtContent>
        <w:p w14:paraId="6F41C3AF" w14:textId="77777777" w:rsidR="00777195" w:rsidRDefault="00777195" w:rsidP="00777195">
          <w:pPr>
            <w:spacing w:line="264" w:lineRule="auto"/>
            <w:rPr>
              <w:rStyle w:val="Red"/>
            </w:rPr>
          </w:pPr>
          <w:r w:rsidRPr="004B3313">
            <w:rPr>
              <w:rStyle w:val="PlaceholderText"/>
              <w:color w:val="FF0000"/>
            </w:rPr>
            <w:t>Click or tap here to enter text.</w:t>
          </w:r>
        </w:p>
      </w:sdtContent>
    </w:sdt>
    <w:p w14:paraId="48FCFA13" w14:textId="0C4CEA0F" w:rsidR="00777195" w:rsidRPr="0010523D" w:rsidRDefault="00777195" w:rsidP="0030261A">
      <w:pPr>
        <w:pStyle w:val="ListParagraph"/>
        <w:numPr>
          <w:ilvl w:val="0"/>
          <w:numId w:val="3"/>
        </w:numPr>
        <w:spacing w:line="276" w:lineRule="auto"/>
      </w:pPr>
      <w:r w:rsidRPr="0010523D">
        <w:t>What security is your network programmed to?</w:t>
      </w:r>
      <w:r w:rsidR="004577A7" w:rsidRPr="004577A7">
        <w:rPr>
          <w:color w:val="212121"/>
        </w:rPr>
        <w:t xml:space="preserve"> </w:t>
      </w:r>
    </w:p>
    <w:sdt>
      <w:sdtPr>
        <w:rPr>
          <w:rStyle w:val="Red"/>
        </w:rPr>
        <w:id w:val="-1972815619"/>
        <w:placeholder>
          <w:docPart w:val="0D34985FD7604AAE8243C246CB8D1203"/>
        </w:placeholder>
        <w:showingPlcHdr/>
      </w:sdtPr>
      <w:sdtEndPr>
        <w:rPr>
          <w:rStyle w:val="DefaultParagraphFont"/>
          <w:color w:val="auto"/>
        </w:rPr>
      </w:sdtEndPr>
      <w:sdtContent>
        <w:p w14:paraId="2C1286B1" w14:textId="77777777" w:rsidR="00777195" w:rsidRDefault="00777195" w:rsidP="00777195">
          <w:pPr>
            <w:spacing w:line="264" w:lineRule="auto"/>
            <w:rPr>
              <w:rStyle w:val="Red"/>
            </w:rPr>
          </w:pPr>
          <w:r w:rsidRPr="004B3313">
            <w:rPr>
              <w:rStyle w:val="PlaceholderText"/>
              <w:color w:val="FF0000"/>
            </w:rPr>
            <w:t>Click or tap here to enter text.</w:t>
          </w:r>
        </w:p>
      </w:sdtContent>
    </w:sdt>
    <w:p w14:paraId="5DC5FB55" w14:textId="0DFEC7C9" w:rsidR="00777195" w:rsidRPr="0010523D" w:rsidRDefault="00777195" w:rsidP="0030261A">
      <w:pPr>
        <w:pStyle w:val="ListParagraph"/>
        <w:numPr>
          <w:ilvl w:val="0"/>
          <w:numId w:val="3"/>
        </w:numPr>
        <w:spacing w:line="276" w:lineRule="auto"/>
      </w:pPr>
      <w:r w:rsidRPr="0010523D">
        <w:t>What is the signal strength of your network?</w:t>
      </w:r>
      <w:r w:rsidR="0023233B" w:rsidRPr="0023233B">
        <w:rPr>
          <w:color w:val="212121"/>
        </w:rPr>
        <w:t xml:space="preserve"> </w:t>
      </w:r>
    </w:p>
    <w:sdt>
      <w:sdtPr>
        <w:rPr>
          <w:rStyle w:val="Red"/>
        </w:rPr>
        <w:id w:val="52050848"/>
        <w:placeholder>
          <w:docPart w:val="1112A844F635485FBA9235208149B003"/>
        </w:placeholder>
        <w:showingPlcHdr/>
      </w:sdtPr>
      <w:sdtEndPr>
        <w:rPr>
          <w:rStyle w:val="DefaultParagraphFont"/>
          <w:color w:val="auto"/>
        </w:rPr>
      </w:sdtEndPr>
      <w:sdtContent>
        <w:p w14:paraId="0F47CD37" w14:textId="77777777" w:rsidR="00777195" w:rsidRDefault="00777195" w:rsidP="00777195">
          <w:pPr>
            <w:spacing w:line="264" w:lineRule="auto"/>
            <w:rPr>
              <w:rStyle w:val="Red"/>
            </w:rPr>
          </w:pPr>
          <w:r w:rsidRPr="004B3313">
            <w:rPr>
              <w:rStyle w:val="PlaceholderText"/>
              <w:color w:val="FF0000"/>
            </w:rPr>
            <w:t>Click or tap here to enter text.</w:t>
          </w:r>
        </w:p>
      </w:sdtContent>
    </w:sdt>
    <w:p w14:paraId="50986895" w14:textId="70927769" w:rsidR="00777195" w:rsidRDefault="00777195" w:rsidP="0030261A">
      <w:pPr>
        <w:pStyle w:val="ListParagraph"/>
        <w:numPr>
          <w:ilvl w:val="0"/>
          <w:numId w:val="3"/>
        </w:numPr>
        <w:spacing w:line="276" w:lineRule="auto"/>
      </w:pPr>
      <w:r>
        <w:t>If your network is on the same channel as other networks, find a channel 1, 6, or 11 that isn’t as crowded. Change your Wi-fi channel on your wireless router if possible.</w:t>
      </w:r>
    </w:p>
    <w:p w14:paraId="01F0FF6A" w14:textId="36707A28" w:rsidR="00777195" w:rsidRPr="003F4B18" w:rsidRDefault="00777195" w:rsidP="0030261A">
      <w:pPr>
        <w:pStyle w:val="ListParagraph"/>
        <w:numPr>
          <w:ilvl w:val="0"/>
          <w:numId w:val="3"/>
        </w:numPr>
        <w:spacing w:line="276" w:lineRule="auto"/>
      </w:pPr>
      <w:r w:rsidRPr="003F4B18">
        <w:t>Please describe what you found on this step?</w:t>
      </w:r>
    </w:p>
    <w:sdt>
      <w:sdtPr>
        <w:rPr>
          <w:rStyle w:val="Red"/>
        </w:rPr>
        <w:id w:val="2019883060"/>
        <w:placeholder>
          <w:docPart w:val="BD6331C5F7C54193AF98D779DA8A3A17"/>
        </w:placeholder>
        <w:showingPlcHdr/>
      </w:sdtPr>
      <w:sdtEndPr>
        <w:rPr>
          <w:rStyle w:val="DefaultParagraphFont"/>
          <w:color w:val="auto"/>
        </w:rPr>
      </w:sdtEndPr>
      <w:sdtContent>
        <w:p w14:paraId="15832C79" w14:textId="77777777" w:rsidR="00777195" w:rsidRDefault="00777195" w:rsidP="00777195">
          <w:pPr>
            <w:spacing w:line="264" w:lineRule="auto"/>
            <w:rPr>
              <w:rStyle w:val="Red"/>
            </w:rPr>
          </w:pPr>
          <w:r w:rsidRPr="004B3313">
            <w:rPr>
              <w:rStyle w:val="PlaceholderText"/>
              <w:color w:val="FF0000"/>
            </w:rPr>
            <w:t>Click or tap here to enter text.</w:t>
          </w:r>
        </w:p>
      </w:sdtContent>
    </w:sdt>
    <w:p w14:paraId="24E8A5F6" w14:textId="140B1F95" w:rsidR="00BE7539" w:rsidRDefault="0013015D" w:rsidP="002A3447">
      <w:pPr>
        <w:pStyle w:val="Heading1"/>
      </w:pPr>
      <w:bookmarkStart w:id="3" w:name="_Toc149988967"/>
      <w:r>
        <w:rPr>
          <w:b w:val="0"/>
          <w:bCs/>
          <w:noProof/>
        </w:rPr>
        <w:drawing>
          <wp:anchor distT="0" distB="0" distL="114300" distR="114300" simplePos="0" relativeHeight="251661312" behindDoc="0" locked="0" layoutInCell="1" allowOverlap="1" wp14:anchorId="09DFD8FB" wp14:editId="09C762CF">
            <wp:simplePos x="0" y="0"/>
            <wp:positionH relativeFrom="margin">
              <wp:align>right</wp:align>
            </wp:positionH>
            <wp:positionV relativeFrom="paragraph">
              <wp:posOffset>243840</wp:posOffset>
            </wp:positionV>
            <wp:extent cx="1719072" cy="3044952"/>
            <wp:effectExtent l="38100" t="38100" r="90805" b="98425"/>
            <wp:wrapSquare wrapText="bothSides"/>
            <wp:docPr id="2085281371" name="Picture 7"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281371" name="Picture 7" descr="A screenshot of a phon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19072" cy="3044952"/>
                    </a:xfrm>
                    <a:prstGeom prst="rect">
                      <a:avLst/>
                    </a:prstGeom>
                    <a:ln w="635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BE7539">
        <w:t>Airport Utility for iOS</w:t>
      </w:r>
      <w:bookmarkEnd w:id="3"/>
    </w:p>
    <w:p w14:paraId="0C9DF911" w14:textId="6684FB5F" w:rsidR="00E15DA2" w:rsidRDefault="00E15DA2" w:rsidP="00E15DA2">
      <w:r w:rsidRPr="00E15DA2">
        <w:rPr>
          <w:b/>
          <w:bCs/>
        </w:rPr>
        <w:t>NOTE:</w:t>
      </w:r>
      <w:r>
        <w:t xml:space="preserve"> Do this lab if you have an iOS device.</w:t>
      </w:r>
    </w:p>
    <w:p w14:paraId="0FE0A292" w14:textId="210A8C68" w:rsidR="00BE7539" w:rsidRDefault="00BE7539" w:rsidP="0009190D">
      <w:pPr>
        <w:pStyle w:val="ListParagraph"/>
        <w:numPr>
          <w:ilvl w:val="0"/>
          <w:numId w:val="5"/>
        </w:numPr>
      </w:pPr>
      <w:r>
        <w:t xml:space="preserve">Download the Apple </w:t>
      </w:r>
      <w:hyperlink r:id="rId13" w:tgtFrame="_blank" w:history="1">
        <w:r>
          <w:rPr>
            <w:rStyle w:val="Hyperlink"/>
          </w:rPr>
          <w:t>AirPort Utility</w:t>
        </w:r>
      </w:hyperlink>
      <w:r>
        <w:t xml:space="preserve"> from iPhone/iPad app store.</w:t>
      </w:r>
    </w:p>
    <w:p w14:paraId="09E70079" w14:textId="23F1D762" w:rsidR="00BE7539" w:rsidRDefault="00BE7539" w:rsidP="0009190D">
      <w:pPr>
        <w:pStyle w:val="ListParagraph"/>
        <w:numPr>
          <w:ilvl w:val="0"/>
          <w:numId w:val="5"/>
        </w:numPr>
      </w:pPr>
      <w:r>
        <w:t xml:space="preserve">Navigate to </w:t>
      </w:r>
      <w:r>
        <w:rPr>
          <w:rStyle w:val="Strong"/>
        </w:rPr>
        <w:t>Settings</w:t>
      </w:r>
      <w:r>
        <w:t xml:space="preserve"> &gt; </w:t>
      </w:r>
      <w:r>
        <w:rPr>
          <w:rStyle w:val="Strong"/>
        </w:rPr>
        <w:t>AirPort Utility</w:t>
      </w:r>
      <w:r>
        <w:t xml:space="preserve"> &gt; </w:t>
      </w:r>
      <w:r>
        <w:rPr>
          <w:rStyle w:val="Strong"/>
        </w:rPr>
        <w:t>Turn on “Wi-Fi Scanner” mode</w:t>
      </w:r>
    </w:p>
    <w:p w14:paraId="3CEE9314" w14:textId="77777777" w:rsidR="000D0F9E" w:rsidRDefault="000D0F9E">
      <w:pPr>
        <w:spacing w:before="0" w:after="0" w:line="240" w:lineRule="auto"/>
      </w:pPr>
      <w:r>
        <w:br w:type="page"/>
      </w:r>
    </w:p>
    <w:p w14:paraId="35E71E66" w14:textId="1B9C6E4D" w:rsidR="00BE7539" w:rsidRDefault="00E77A0E" w:rsidP="0009190D">
      <w:pPr>
        <w:pStyle w:val="ListParagraph"/>
        <w:numPr>
          <w:ilvl w:val="0"/>
          <w:numId w:val="5"/>
        </w:numPr>
      </w:pPr>
      <w:r>
        <w:rPr>
          <w:noProof/>
        </w:rPr>
        <w:lastRenderedPageBreak/>
        <w:drawing>
          <wp:anchor distT="0" distB="0" distL="114300" distR="114300" simplePos="0" relativeHeight="251662336" behindDoc="0" locked="0" layoutInCell="1" allowOverlap="1" wp14:anchorId="1E9457EF" wp14:editId="5B4039BE">
            <wp:simplePos x="0" y="0"/>
            <wp:positionH relativeFrom="margin">
              <wp:align>right</wp:align>
            </wp:positionH>
            <wp:positionV relativeFrom="paragraph">
              <wp:posOffset>38100</wp:posOffset>
            </wp:positionV>
            <wp:extent cx="1719072" cy="3044952"/>
            <wp:effectExtent l="38100" t="38100" r="90805" b="98425"/>
            <wp:wrapSquare wrapText="bothSides"/>
            <wp:docPr id="1660313334" name="Picture 6"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313334" name="Picture 6" descr="A screenshot of a phon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19072" cy="3044952"/>
                    </a:xfrm>
                    <a:prstGeom prst="rect">
                      <a:avLst/>
                    </a:prstGeom>
                    <a:ln w="635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BE7539">
        <w:t xml:space="preserve">Launch AirPort Utility app and top right will show </w:t>
      </w:r>
      <w:r w:rsidR="00BE7539">
        <w:rPr>
          <w:rStyle w:val="Strong"/>
        </w:rPr>
        <w:t>“Wi-Fi Scan”</w:t>
      </w:r>
      <w:r w:rsidR="00BE7539">
        <w:t xml:space="preserve"> option in blue.</w:t>
      </w:r>
    </w:p>
    <w:p w14:paraId="30949215" w14:textId="77777777" w:rsidR="00AF4C43" w:rsidRDefault="00AF4C43" w:rsidP="00AF4C43"/>
    <w:p w14:paraId="4928508D" w14:textId="77777777" w:rsidR="00AF4C43" w:rsidRDefault="00AF4C43" w:rsidP="00AF4C43"/>
    <w:p w14:paraId="63243038" w14:textId="77777777" w:rsidR="00AF4C43" w:rsidRDefault="00AF4C43" w:rsidP="00AF4C43"/>
    <w:p w14:paraId="1F78797A" w14:textId="77777777" w:rsidR="00AF4C43" w:rsidRDefault="00AF4C43" w:rsidP="00AF4C43"/>
    <w:p w14:paraId="01299F47" w14:textId="77777777" w:rsidR="00AF4C43" w:rsidRDefault="00AF4C43" w:rsidP="00AF4C43"/>
    <w:p w14:paraId="30B481E9" w14:textId="77777777" w:rsidR="00AF4C43" w:rsidRDefault="00AF4C43" w:rsidP="00AF4C43"/>
    <w:p w14:paraId="50980A07" w14:textId="77777777" w:rsidR="00AF4C43" w:rsidRDefault="00AF4C43" w:rsidP="00AF4C43"/>
    <w:p w14:paraId="79F29A8F" w14:textId="77777777" w:rsidR="00AF4C43" w:rsidRDefault="00AF4C43" w:rsidP="00AF4C43"/>
    <w:p w14:paraId="5385D061" w14:textId="77777777" w:rsidR="00AF4C43" w:rsidRDefault="00AF4C43" w:rsidP="00AF4C43"/>
    <w:p w14:paraId="41A8B933" w14:textId="6B205C67" w:rsidR="00BE7539" w:rsidRDefault="00BE7539" w:rsidP="0009190D">
      <w:pPr>
        <w:pStyle w:val="ListParagraph"/>
        <w:numPr>
          <w:ilvl w:val="0"/>
          <w:numId w:val="5"/>
        </w:numPr>
      </w:pPr>
      <w:r>
        <w:t>Select scan duration from 10 to 60 seconds or continuous scanning.</w:t>
      </w:r>
    </w:p>
    <w:p w14:paraId="00D5A715" w14:textId="347CB17A" w:rsidR="00736BB8" w:rsidRDefault="00AF4C43">
      <w:pPr>
        <w:spacing w:before="0" w:after="0" w:line="240" w:lineRule="auto"/>
        <w:rPr>
          <w:rFonts w:ascii="Times New Roman" w:hAnsi="Times New Roman"/>
          <w:sz w:val="24"/>
        </w:rPr>
      </w:pPr>
      <w:r>
        <w:rPr>
          <w:noProof/>
        </w:rPr>
        <w:drawing>
          <wp:anchor distT="0" distB="0" distL="114300" distR="114300" simplePos="0" relativeHeight="251663360" behindDoc="0" locked="0" layoutInCell="1" allowOverlap="1" wp14:anchorId="7DD41F03" wp14:editId="3BE63B80">
            <wp:simplePos x="0" y="0"/>
            <wp:positionH relativeFrom="margin">
              <wp:align>right</wp:align>
            </wp:positionH>
            <wp:positionV relativeFrom="paragraph">
              <wp:posOffset>74295</wp:posOffset>
            </wp:positionV>
            <wp:extent cx="1718945" cy="3053715"/>
            <wp:effectExtent l="38100" t="38100" r="90805" b="89535"/>
            <wp:wrapSquare wrapText="bothSides"/>
            <wp:docPr id="796495022" name="Picture 5" descr="A white screen 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495022" name="Picture 5" descr="A white screen shot of a phone&#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18945" cy="3053715"/>
                    </a:xfrm>
                    <a:prstGeom prst="rect">
                      <a:avLst/>
                    </a:prstGeom>
                    <a:ln w="635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736BB8">
        <w:br w:type="page"/>
      </w:r>
    </w:p>
    <w:p w14:paraId="273332F9" w14:textId="68D9F7DB" w:rsidR="00BE7539" w:rsidRDefault="00E557F9" w:rsidP="00BE7539">
      <w:pPr>
        <w:pStyle w:val="NormalWeb"/>
      </w:pPr>
      <w:r>
        <w:rPr>
          <w:noProof/>
        </w:rPr>
        <w:lastRenderedPageBreak/>
        <w:drawing>
          <wp:anchor distT="0" distB="0" distL="114300" distR="114300" simplePos="0" relativeHeight="251664384" behindDoc="0" locked="0" layoutInCell="1" allowOverlap="1" wp14:anchorId="15516641" wp14:editId="0D066A72">
            <wp:simplePos x="0" y="0"/>
            <wp:positionH relativeFrom="margin">
              <wp:align>right</wp:align>
            </wp:positionH>
            <wp:positionV relativeFrom="paragraph">
              <wp:posOffset>77470</wp:posOffset>
            </wp:positionV>
            <wp:extent cx="1709420" cy="3035300"/>
            <wp:effectExtent l="38100" t="38100" r="100330" b="88900"/>
            <wp:wrapSquare wrapText="bothSides"/>
            <wp:docPr id="262797985" name="Picture 4"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797985" name="Picture 4" descr="A screenshot of a phone&#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09420" cy="3035300"/>
                    </a:xfrm>
                    <a:prstGeom prst="rect">
                      <a:avLst/>
                    </a:prstGeom>
                    <a:ln w="635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14:paraId="4710F19C" w14:textId="08629EE1" w:rsidR="00BE7539" w:rsidRDefault="00BE7539" w:rsidP="0009190D">
      <w:pPr>
        <w:pStyle w:val="ListParagraph"/>
        <w:numPr>
          <w:ilvl w:val="0"/>
          <w:numId w:val="5"/>
        </w:numPr>
      </w:pPr>
      <w:r>
        <w:t>Scanning Mode should look similar to this...</w:t>
      </w:r>
      <w:r w:rsidR="00736BB8" w:rsidRPr="00736BB8">
        <w:rPr>
          <w:noProof/>
        </w:rPr>
        <w:t xml:space="preserve"> </w:t>
      </w:r>
    </w:p>
    <w:p w14:paraId="58212B5C" w14:textId="7C203C00" w:rsidR="00736BB8" w:rsidRDefault="00736BB8" w:rsidP="0009190D">
      <w:pPr>
        <w:pStyle w:val="ListParagraph"/>
        <w:numPr>
          <w:ilvl w:val="0"/>
          <w:numId w:val="5"/>
        </w:numPr>
      </w:pPr>
      <w:r>
        <w:t>Insert a screenshot.</w:t>
      </w:r>
    </w:p>
    <w:sdt>
      <w:sdtPr>
        <w:rPr>
          <w:rStyle w:val="Red"/>
        </w:rPr>
        <w:id w:val="854381957"/>
        <w:placeholder>
          <w:docPart w:val="551C0DDE267845DFA719E9060005BAAC"/>
        </w:placeholder>
        <w:showingPlcHdr/>
      </w:sdtPr>
      <w:sdtEndPr>
        <w:rPr>
          <w:rStyle w:val="DefaultParagraphFont"/>
          <w:color w:val="auto"/>
        </w:rPr>
      </w:sdtEndPr>
      <w:sdtContent>
        <w:p w14:paraId="0B895346" w14:textId="77777777" w:rsidR="00736BB8" w:rsidRDefault="00736BB8" w:rsidP="00736BB8">
          <w:pPr>
            <w:spacing w:line="264" w:lineRule="auto"/>
            <w:rPr>
              <w:rStyle w:val="Red"/>
            </w:rPr>
          </w:pPr>
          <w:r w:rsidRPr="00A85536">
            <w:rPr>
              <w:rStyle w:val="PlaceholderText"/>
              <w:color w:val="FF0000"/>
            </w:rPr>
            <w:t>Click or tap here to enter text.</w:t>
          </w:r>
        </w:p>
      </w:sdtContent>
    </w:sdt>
    <w:p w14:paraId="6C9F6976" w14:textId="77777777" w:rsidR="0009190D" w:rsidRPr="0010523D" w:rsidRDefault="0009190D" w:rsidP="00FD440E">
      <w:pPr>
        <w:pStyle w:val="ListParagraph"/>
        <w:numPr>
          <w:ilvl w:val="0"/>
          <w:numId w:val="3"/>
        </w:numPr>
        <w:spacing w:line="276" w:lineRule="auto"/>
      </w:pPr>
      <w:r w:rsidRPr="0010523D">
        <w:t>What channel is your network programmed to?</w:t>
      </w:r>
      <w:r w:rsidRPr="000E3047">
        <w:rPr>
          <w:noProof/>
          <w:color w:val="212121"/>
        </w:rPr>
        <w:t xml:space="preserve"> </w:t>
      </w:r>
    </w:p>
    <w:sdt>
      <w:sdtPr>
        <w:rPr>
          <w:rStyle w:val="Red"/>
        </w:rPr>
        <w:id w:val="1619023288"/>
        <w:placeholder>
          <w:docPart w:val="DCCFD667E0AB449481D357C76B21DE69"/>
        </w:placeholder>
        <w:showingPlcHdr/>
      </w:sdtPr>
      <w:sdtEndPr>
        <w:rPr>
          <w:rStyle w:val="DefaultParagraphFont"/>
          <w:color w:val="auto"/>
        </w:rPr>
      </w:sdtEndPr>
      <w:sdtContent>
        <w:p w14:paraId="3A9DB606" w14:textId="77777777" w:rsidR="0009190D" w:rsidRDefault="0009190D" w:rsidP="0009190D">
          <w:pPr>
            <w:spacing w:line="264" w:lineRule="auto"/>
            <w:rPr>
              <w:rStyle w:val="Red"/>
            </w:rPr>
          </w:pPr>
          <w:r w:rsidRPr="004B3313">
            <w:rPr>
              <w:rStyle w:val="PlaceholderText"/>
              <w:color w:val="FF0000"/>
            </w:rPr>
            <w:t>Click or tap here to enter text.</w:t>
          </w:r>
        </w:p>
      </w:sdtContent>
    </w:sdt>
    <w:p w14:paraId="4F5CDC38" w14:textId="77777777" w:rsidR="0009190D" w:rsidRPr="0010523D" w:rsidRDefault="0009190D" w:rsidP="00FD440E">
      <w:pPr>
        <w:pStyle w:val="ListParagraph"/>
        <w:numPr>
          <w:ilvl w:val="0"/>
          <w:numId w:val="3"/>
        </w:numPr>
        <w:spacing w:line="276" w:lineRule="auto"/>
      </w:pPr>
      <w:r w:rsidRPr="0010523D">
        <w:t>What security is your network programmed to?</w:t>
      </w:r>
      <w:r w:rsidRPr="004577A7">
        <w:rPr>
          <w:color w:val="212121"/>
        </w:rPr>
        <w:t xml:space="preserve"> </w:t>
      </w:r>
    </w:p>
    <w:sdt>
      <w:sdtPr>
        <w:rPr>
          <w:rStyle w:val="Red"/>
        </w:rPr>
        <w:id w:val="-812635065"/>
        <w:placeholder>
          <w:docPart w:val="49C15CEF3F22453CA10C690041C9615D"/>
        </w:placeholder>
        <w:showingPlcHdr/>
      </w:sdtPr>
      <w:sdtEndPr>
        <w:rPr>
          <w:rStyle w:val="DefaultParagraphFont"/>
          <w:color w:val="auto"/>
        </w:rPr>
      </w:sdtEndPr>
      <w:sdtContent>
        <w:p w14:paraId="38793A98" w14:textId="77777777" w:rsidR="0009190D" w:rsidRDefault="0009190D" w:rsidP="0009190D">
          <w:pPr>
            <w:spacing w:line="264" w:lineRule="auto"/>
            <w:rPr>
              <w:rStyle w:val="Red"/>
            </w:rPr>
          </w:pPr>
          <w:r w:rsidRPr="004B3313">
            <w:rPr>
              <w:rStyle w:val="PlaceholderText"/>
              <w:color w:val="FF0000"/>
            </w:rPr>
            <w:t>Click or tap here to enter text.</w:t>
          </w:r>
        </w:p>
      </w:sdtContent>
    </w:sdt>
    <w:p w14:paraId="1DC9A26D" w14:textId="77777777" w:rsidR="0009190D" w:rsidRPr="0010523D" w:rsidRDefault="0009190D" w:rsidP="00FD440E">
      <w:pPr>
        <w:pStyle w:val="ListParagraph"/>
        <w:numPr>
          <w:ilvl w:val="0"/>
          <w:numId w:val="3"/>
        </w:numPr>
        <w:spacing w:line="276" w:lineRule="auto"/>
      </w:pPr>
      <w:r w:rsidRPr="0010523D">
        <w:t>What is the signal strength of your network?</w:t>
      </w:r>
      <w:r w:rsidRPr="0023233B">
        <w:rPr>
          <w:color w:val="212121"/>
        </w:rPr>
        <w:t xml:space="preserve"> </w:t>
      </w:r>
    </w:p>
    <w:sdt>
      <w:sdtPr>
        <w:rPr>
          <w:rStyle w:val="Red"/>
        </w:rPr>
        <w:id w:val="-42062317"/>
        <w:placeholder>
          <w:docPart w:val="DB4E69A30FA645D88C6B592E2DF3B671"/>
        </w:placeholder>
        <w:showingPlcHdr/>
      </w:sdtPr>
      <w:sdtEndPr>
        <w:rPr>
          <w:rStyle w:val="DefaultParagraphFont"/>
          <w:color w:val="auto"/>
        </w:rPr>
      </w:sdtEndPr>
      <w:sdtContent>
        <w:p w14:paraId="084082AE" w14:textId="79FB1EB2" w:rsidR="00736BB8" w:rsidRDefault="0009190D" w:rsidP="00BE7539">
          <w:pPr>
            <w:pStyle w:val="NormalWeb"/>
          </w:pPr>
          <w:r w:rsidRPr="004B3313">
            <w:rPr>
              <w:rStyle w:val="PlaceholderText"/>
              <w:color w:val="FF0000"/>
            </w:rPr>
            <w:t>Click or tap here to enter text.</w:t>
          </w:r>
        </w:p>
      </w:sdtContent>
    </w:sdt>
    <w:p w14:paraId="5412DCA8" w14:textId="277EFF51" w:rsidR="00736BB8" w:rsidRDefault="00736BB8" w:rsidP="00BE7539">
      <w:pPr>
        <w:pStyle w:val="NormalWeb"/>
      </w:pPr>
    </w:p>
    <w:p w14:paraId="7D36A4D6" w14:textId="77777777" w:rsidR="00736BB8" w:rsidRDefault="00736BB8" w:rsidP="00BE7539">
      <w:pPr>
        <w:pStyle w:val="NormalWeb"/>
      </w:pPr>
    </w:p>
    <w:p w14:paraId="178DE4B3" w14:textId="6C3913E0" w:rsidR="0093383D" w:rsidRDefault="0093383D" w:rsidP="00BE7539">
      <w:pPr>
        <w:pStyle w:val="NormalWeb"/>
      </w:pPr>
      <w:r>
        <w:rPr>
          <w:noProof/>
        </w:rPr>
        <w:drawing>
          <wp:anchor distT="0" distB="0" distL="114300" distR="114300" simplePos="0" relativeHeight="251665408" behindDoc="0" locked="0" layoutInCell="1" allowOverlap="1" wp14:anchorId="0D7181BB" wp14:editId="5F699B31">
            <wp:simplePos x="0" y="0"/>
            <wp:positionH relativeFrom="margin">
              <wp:posOffset>4179570</wp:posOffset>
            </wp:positionH>
            <wp:positionV relativeFrom="paragraph">
              <wp:posOffset>51435</wp:posOffset>
            </wp:positionV>
            <wp:extent cx="1664208" cy="2935224"/>
            <wp:effectExtent l="38100" t="38100" r="88900" b="93980"/>
            <wp:wrapSquare wrapText="bothSides"/>
            <wp:docPr id="1333460045" name="Picture 3"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460045" name="Picture 3" descr="A screenshot of a phone&#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64208" cy="2935224"/>
                    </a:xfrm>
                    <a:prstGeom prst="rect">
                      <a:avLst/>
                    </a:prstGeom>
                    <a:ln w="635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1921CD6C" w14:textId="7645A50E" w:rsidR="00BE7539" w:rsidRDefault="00BE7539" w:rsidP="001811D2">
      <w:pPr>
        <w:pStyle w:val="ListParagraph"/>
        <w:numPr>
          <w:ilvl w:val="0"/>
          <w:numId w:val="5"/>
        </w:numPr>
      </w:pPr>
      <w:r>
        <w:t>Click a row to view signal history for BSSID/access point.</w:t>
      </w:r>
      <w:r w:rsidR="00736BB8" w:rsidRPr="00736BB8">
        <w:rPr>
          <w:noProof/>
        </w:rPr>
        <w:t xml:space="preserve"> </w:t>
      </w:r>
    </w:p>
    <w:p w14:paraId="2349EB07" w14:textId="77777777" w:rsidR="0093383D" w:rsidRDefault="0093383D" w:rsidP="0009190D">
      <w:pPr>
        <w:pStyle w:val="ListParagraph"/>
        <w:numPr>
          <w:ilvl w:val="0"/>
          <w:numId w:val="5"/>
        </w:numPr>
      </w:pPr>
      <w:r>
        <w:t>Insert a screenshot.</w:t>
      </w:r>
    </w:p>
    <w:sdt>
      <w:sdtPr>
        <w:rPr>
          <w:rStyle w:val="Red"/>
        </w:rPr>
        <w:id w:val="-914927477"/>
        <w:placeholder>
          <w:docPart w:val="D34A06C1332D46D18DABDB88308798F8"/>
        </w:placeholder>
        <w:showingPlcHdr/>
      </w:sdtPr>
      <w:sdtEndPr>
        <w:rPr>
          <w:rStyle w:val="DefaultParagraphFont"/>
          <w:color w:val="auto"/>
        </w:rPr>
      </w:sdtEndPr>
      <w:sdtContent>
        <w:p w14:paraId="65CA2383" w14:textId="77777777" w:rsidR="0093383D" w:rsidRDefault="0093383D" w:rsidP="0093383D">
          <w:pPr>
            <w:spacing w:line="264" w:lineRule="auto"/>
            <w:rPr>
              <w:rStyle w:val="Red"/>
            </w:rPr>
          </w:pPr>
          <w:r w:rsidRPr="00A85536">
            <w:rPr>
              <w:rStyle w:val="PlaceholderText"/>
              <w:color w:val="FF0000"/>
            </w:rPr>
            <w:t>Click or tap here to enter text.</w:t>
          </w:r>
        </w:p>
      </w:sdtContent>
    </w:sdt>
    <w:p w14:paraId="40D26873" w14:textId="159EB626" w:rsidR="008B2D00" w:rsidRDefault="008B2D00">
      <w:pPr>
        <w:spacing w:before="0" w:after="0" w:line="240" w:lineRule="auto"/>
        <w:rPr>
          <w:rFonts w:ascii="Times New Roman" w:hAnsi="Times New Roman"/>
          <w:sz w:val="24"/>
        </w:rPr>
      </w:pPr>
      <w:r>
        <w:br w:type="page"/>
      </w:r>
    </w:p>
    <w:p w14:paraId="77866D03" w14:textId="0E02ECFF" w:rsidR="00BE7539" w:rsidRDefault="008B2D00" w:rsidP="0009190D">
      <w:pPr>
        <w:pStyle w:val="ListParagraph"/>
        <w:numPr>
          <w:ilvl w:val="0"/>
          <w:numId w:val="5"/>
        </w:numPr>
      </w:pPr>
      <w:r>
        <w:rPr>
          <w:noProof/>
        </w:rPr>
        <w:lastRenderedPageBreak/>
        <w:drawing>
          <wp:anchor distT="0" distB="0" distL="114300" distR="114300" simplePos="0" relativeHeight="251666432" behindDoc="0" locked="0" layoutInCell="1" allowOverlap="1" wp14:anchorId="1D23928B" wp14:editId="00A2F47F">
            <wp:simplePos x="0" y="0"/>
            <wp:positionH relativeFrom="column">
              <wp:posOffset>4438650</wp:posOffset>
            </wp:positionH>
            <wp:positionV relativeFrom="paragraph">
              <wp:posOffset>47625</wp:posOffset>
            </wp:positionV>
            <wp:extent cx="1664208" cy="2935224"/>
            <wp:effectExtent l="38100" t="38100" r="88900" b="93980"/>
            <wp:wrapSquare wrapText="bothSides"/>
            <wp:docPr id="2092130202" name="Picture 2"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130202" name="Picture 2" descr="A screenshot of a phone&#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64208" cy="2935224"/>
                    </a:xfrm>
                    <a:prstGeom prst="rect">
                      <a:avLst/>
                    </a:prstGeom>
                    <a:ln w="635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BE7539">
        <w:t>Channel usage summary can be viewed by clicking “i”/info button on bottom right after stopping scan.</w:t>
      </w:r>
    </w:p>
    <w:p w14:paraId="5360981E" w14:textId="77777777" w:rsidR="008B2D00" w:rsidRDefault="008B2D00" w:rsidP="0009190D">
      <w:pPr>
        <w:pStyle w:val="ListParagraph"/>
        <w:numPr>
          <w:ilvl w:val="0"/>
          <w:numId w:val="5"/>
        </w:numPr>
      </w:pPr>
      <w:r>
        <w:t>Insert a screenshot.</w:t>
      </w:r>
    </w:p>
    <w:sdt>
      <w:sdtPr>
        <w:rPr>
          <w:rStyle w:val="Red"/>
        </w:rPr>
        <w:id w:val="1117099078"/>
        <w:placeholder>
          <w:docPart w:val="B504C8F5EEF5495D8CA37AB44E15902F"/>
        </w:placeholder>
        <w:showingPlcHdr/>
      </w:sdtPr>
      <w:sdtEndPr>
        <w:rPr>
          <w:rStyle w:val="DefaultParagraphFont"/>
          <w:color w:val="auto"/>
        </w:rPr>
      </w:sdtEndPr>
      <w:sdtContent>
        <w:p w14:paraId="3BB8ABF0" w14:textId="77777777" w:rsidR="008B2D00" w:rsidRDefault="008B2D00" w:rsidP="008B2D00">
          <w:pPr>
            <w:spacing w:line="264" w:lineRule="auto"/>
            <w:rPr>
              <w:rStyle w:val="Red"/>
            </w:rPr>
          </w:pPr>
          <w:r w:rsidRPr="00A85536">
            <w:rPr>
              <w:rStyle w:val="PlaceholderText"/>
              <w:color w:val="FF0000"/>
            </w:rPr>
            <w:t>Click or tap here to enter text.</w:t>
          </w:r>
        </w:p>
      </w:sdtContent>
    </w:sdt>
    <w:p w14:paraId="7B10F297" w14:textId="32EB7562" w:rsidR="00BE7539" w:rsidRDefault="00BE7539" w:rsidP="00BE7539">
      <w:pPr>
        <w:pStyle w:val="NormalWeb"/>
      </w:pPr>
    </w:p>
    <w:p w14:paraId="53B1D89D" w14:textId="77777777" w:rsidR="00737AF2" w:rsidRDefault="00737AF2" w:rsidP="00BE7539">
      <w:pPr>
        <w:pStyle w:val="NormalWeb"/>
      </w:pPr>
    </w:p>
    <w:p w14:paraId="4C3A2487" w14:textId="77777777" w:rsidR="00737AF2" w:rsidRDefault="00737AF2" w:rsidP="00BE7539">
      <w:pPr>
        <w:pStyle w:val="NormalWeb"/>
      </w:pPr>
    </w:p>
    <w:p w14:paraId="6E31AC08" w14:textId="77777777" w:rsidR="00737AF2" w:rsidRDefault="00737AF2" w:rsidP="00BE7539">
      <w:pPr>
        <w:pStyle w:val="NormalWeb"/>
      </w:pPr>
    </w:p>
    <w:p w14:paraId="46799D52" w14:textId="77777777" w:rsidR="00737AF2" w:rsidRDefault="00737AF2" w:rsidP="00BE7539">
      <w:pPr>
        <w:pStyle w:val="NormalWeb"/>
      </w:pPr>
    </w:p>
    <w:p w14:paraId="1D0A6472" w14:textId="77777777" w:rsidR="00737AF2" w:rsidRDefault="00737AF2" w:rsidP="00BE7539">
      <w:pPr>
        <w:pStyle w:val="NormalWeb"/>
      </w:pPr>
    </w:p>
    <w:p w14:paraId="62446855" w14:textId="3684EF9A" w:rsidR="002A3447" w:rsidRDefault="002A3447" w:rsidP="002A3447">
      <w:pPr>
        <w:pStyle w:val="Heading1"/>
      </w:pPr>
      <w:bookmarkStart w:id="4" w:name="_Toc149988968"/>
      <w:r>
        <w:t>Vistumbler</w:t>
      </w:r>
      <w:r w:rsidR="00BE7539">
        <w:t xml:space="preserve"> for Windows</w:t>
      </w:r>
      <w:bookmarkEnd w:id="4"/>
    </w:p>
    <w:p w14:paraId="67191CA8" w14:textId="7C824EBE" w:rsidR="00D71F50" w:rsidRPr="00D71F50" w:rsidRDefault="00D71F50" w:rsidP="00D71F50">
      <w:r w:rsidRPr="00D71F50">
        <w:rPr>
          <w:b/>
          <w:bCs/>
        </w:rPr>
        <w:t>NOTE:</w:t>
      </w:r>
      <w:r>
        <w:t xml:space="preserve"> Vistumbler must be installed on a physical machine with a wireless card. For students on the Scottsbluff campus, there is a computer in the back of the room that has a wireless card.</w:t>
      </w:r>
    </w:p>
    <w:p w14:paraId="3BCA35CF" w14:textId="7419CBEE" w:rsidR="00432B88" w:rsidRDefault="00154995" w:rsidP="00C677FA">
      <w:r w:rsidRPr="00154995">
        <w:t>Vistumbler is wireless network scanner written in AutoIT for Windows. The main purpose of vistumbler is to map and visualize the access points aroun</w:t>
      </w:r>
      <w:r w:rsidR="00260940">
        <w:t>d</w:t>
      </w:r>
      <w:r w:rsidRPr="00154995">
        <w:t xml:space="preserve"> you.</w:t>
      </w:r>
    </w:p>
    <w:p w14:paraId="1CB14E9E" w14:textId="0137EEB2" w:rsidR="00465830" w:rsidRDefault="00465830" w:rsidP="00D87E1C">
      <w:r w:rsidRPr="00465830">
        <w:t>Vistumbler can be used to display the security information that is beaconed out from WLANs. Note that Vistumbler does not allow you to “crack” any WLANs but instead only displays information. In this project, you use Vistumbler to view this information. This project works best when you are in an area in which you can pick up multiple WLAN signals.</w:t>
      </w:r>
    </w:p>
    <w:p w14:paraId="0D09B3DA" w14:textId="77777777" w:rsidR="00D87E1C" w:rsidRDefault="00D14715" w:rsidP="0009190D">
      <w:pPr>
        <w:pStyle w:val="ListParagraph"/>
        <w:numPr>
          <w:ilvl w:val="0"/>
          <w:numId w:val="4"/>
        </w:numPr>
      </w:pPr>
      <w:r w:rsidRPr="00D14715">
        <w:t xml:space="preserve">Use your web browser to go to </w:t>
      </w:r>
      <w:hyperlink r:id="rId19" w:history="1">
        <w:r w:rsidR="00D87E1C" w:rsidRPr="00217086">
          <w:rPr>
            <w:rStyle w:val="Hyperlink"/>
          </w:rPr>
          <w:t>www.vistumbler.net</w:t>
        </w:r>
      </w:hyperlink>
      <w:r w:rsidR="00D87E1C">
        <w:t xml:space="preserve"> </w:t>
      </w:r>
      <w:r w:rsidRPr="00D14715">
        <w:t xml:space="preserve"> (The location of content on the Internet may change without warning. If you are no longer able to access the program through this URL, use a search engine and search for “Vistumbler.”)</w:t>
      </w:r>
    </w:p>
    <w:p w14:paraId="08D5B13C" w14:textId="77777777" w:rsidR="00D87E1C" w:rsidRDefault="00D14715" w:rsidP="0009190D">
      <w:pPr>
        <w:pStyle w:val="ListParagraph"/>
        <w:numPr>
          <w:ilvl w:val="0"/>
          <w:numId w:val="4"/>
        </w:numPr>
      </w:pPr>
      <w:r w:rsidRPr="00D14715">
        <w:t>Click eXe Installer (Mirror).</w:t>
      </w:r>
    </w:p>
    <w:p w14:paraId="6C01EF3D" w14:textId="77777777" w:rsidR="0009141B" w:rsidRDefault="0009141B" w:rsidP="0009190D">
      <w:pPr>
        <w:pStyle w:val="ListParagraph"/>
        <w:numPr>
          <w:ilvl w:val="0"/>
          <w:numId w:val="4"/>
        </w:numPr>
      </w:pPr>
      <w:r>
        <w:t>You may receive a warning. Choose run anyway.</w:t>
      </w:r>
    </w:p>
    <w:p w14:paraId="3951AA67" w14:textId="78583BFA" w:rsidR="00D87E1C" w:rsidRDefault="00D14715" w:rsidP="0009190D">
      <w:pPr>
        <w:pStyle w:val="ListParagraph"/>
        <w:numPr>
          <w:ilvl w:val="0"/>
          <w:numId w:val="4"/>
        </w:numPr>
      </w:pPr>
      <w:r w:rsidRPr="00D14715">
        <w:t>Follow the prompts to download and install Vistumbler using the default settings.</w:t>
      </w:r>
    </w:p>
    <w:p w14:paraId="790ABD28" w14:textId="7267EE46" w:rsidR="00D87E1C" w:rsidRDefault="00D14715" w:rsidP="0009190D">
      <w:pPr>
        <w:pStyle w:val="ListParagraph"/>
        <w:numPr>
          <w:ilvl w:val="0"/>
          <w:numId w:val="4"/>
        </w:numPr>
      </w:pPr>
      <w:r w:rsidRPr="00D14715">
        <w:t>If the program does not start after the installation is complete</w:t>
      </w:r>
      <w:r w:rsidR="00C55098">
        <w:t xml:space="preserve"> </w:t>
      </w:r>
      <w:r w:rsidR="00357124">
        <w:sym w:font="Wingdings" w:char="F0E0"/>
      </w:r>
      <w:r w:rsidR="00357124">
        <w:t xml:space="preserve"> Go to start </w:t>
      </w:r>
      <w:r w:rsidR="00C55098">
        <w:sym w:font="Wingdings" w:char="F0E0"/>
      </w:r>
      <w:r w:rsidR="00357124">
        <w:t xml:space="preserve"> type in </w:t>
      </w:r>
      <w:r w:rsidRPr="00D14715">
        <w:t>Vistumbler.</w:t>
      </w:r>
      <w:r w:rsidR="00D87E1C">
        <w:t xml:space="preserve"> </w:t>
      </w:r>
      <w:r w:rsidR="00D87E1C" w:rsidRPr="00D87E1C">
        <w:t>If necessary, expand the window to full screen.</w:t>
      </w:r>
    </w:p>
    <w:p w14:paraId="74F764C5" w14:textId="77777777" w:rsidR="00AA08C9" w:rsidRDefault="00D87E1C" w:rsidP="0009190D">
      <w:pPr>
        <w:pStyle w:val="ListParagraph"/>
        <w:numPr>
          <w:ilvl w:val="0"/>
          <w:numId w:val="4"/>
        </w:numPr>
      </w:pPr>
      <w:r w:rsidRPr="00D87E1C">
        <w:lastRenderedPageBreak/>
        <w:t>Click Scan APs. If no networks appear, click Interface and then select the appropriate wireless NIC interface.</w:t>
      </w:r>
    </w:p>
    <w:p w14:paraId="5EF1413B" w14:textId="77777777" w:rsidR="0008784E" w:rsidRDefault="00D87E1C" w:rsidP="0009190D">
      <w:pPr>
        <w:pStyle w:val="ListParagraph"/>
        <w:numPr>
          <w:ilvl w:val="0"/>
          <w:numId w:val="4"/>
        </w:numPr>
      </w:pPr>
      <w:r w:rsidRPr="00D87E1C">
        <w:t>Note the columns Signal and High Signal.</w:t>
      </w:r>
    </w:p>
    <w:p w14:paraId="2EBEB5F9" w14:textId="33CECE5F" w:rsidR="00A85536" w:rsidRDefault="00A85536" w:rsidP="0009190D">
      <w:pPr>
        <w:pStyle w:val="ListParagraph"/>
        <w:numPr>
          <w:ilvl w:val="0"/>
          <w:numId w:val="4"/>
        </w:numPr>
      </w:pPr>
      <w:r>
        <w:t>Insert a screenshot.</w:t>
      </w:r>
    </w:p>
    <w:sdt>
      <w:sdtPr>
        <w:rPr>
          <w:rStyle w:val="Red"/>
        </w:rPr>
        <w:id w:val="252718030"/>
        <w:placeholder>
          <w:docPart w:val="F40D1D87D3034079B1D516FAADEFC62F"/>
        </w:placeholder>
        <w:showingPlcHdr/>
      </w:sdtPr>
      <w:sdtEndPr>
        <w:rPr>
          <w:rStyle w:val="DefaultParagraphFont"/>
          <w:color w:val="auto"/>
        </w:rPr>
      </w:sdtEndPr>
      <w:sdtContent>
        <w:p w14:paraId="6A0548F8" w14:textId="77777777" w:rsidR="00A85536" w:rsidRDefault="00A85536" w:rsidP="00A85536">
          <w:pPr>
            <w:spacing w:line="264" w:lineRule="auto"/>
            <w:rPr>
              <w:rStyle w:val="Red"/>
            </w:rPr>
          </w:pPr>
          <w:r w:rsidRPr="00A85536">
            <w:rPr>
              <w:rStyle w:val="PlaceholderText"/>
              <w:color w:val="FF0000"/>
            </w:rPr>
            <w:t>Click or tap here to enter text.</w:t>
          </w:r>
        </w:p>
      </w:sdtContent>
    </w:sdt>
    <w:p w14:paraId="5F4CB93F" w14:textId="3A036176" w:rsidR="00AA08C9" w:rsidRDefault="00D87E1C" w:rsidP="0009190D">
      <w:pPr>
        <w:pStyle w:val="ListParagraph"/>
        <w:numPr>
          <w:ilvl w:val="0"/>
          <w:numId w:val="4"/>
        </w:numPr>
      </w:pPr>
      <w:r w:rsidRPr="00D87E1C">
        <w:t xml:space="preserve">How could they be used in a site survey? </w:t>
      </w:r>
    </w:p>
    <w:sdt>
      <w:sdtPr>
        <w:rPr>
          <w:rStyle w:val="Red"/>
        </w:rPr>
        <w:id w:val="1673451847"/>
        <w:placeholder>
          <w:docPart w:val="BEB2B80CB7AC4B1191623CCE36E7C3C1"/>
        </w:placeholder>
        <w:showingPlcHdr/>
      </w:sdtPr>
      <w:sdtEndPr>
        <w:rPr>
          <w:rStyle w:val="DefaultParagraphFont"/>
          <w:color w:val="auto"/>
        </w:rPr>
      </w:sdtEndPr>
      <w:sdtContent>
        <w:p w14:paraId="6E90BE54" w14:textId="77777777" w:rsidR="0041471F" w:rsidRDefault="0041471F" w:rsidP="0041471F">
          <w:pPr>
            <w:spacing w:line="264" w:lineRule="auto"/>
            <w:rPr>
              <w:rStyle w:val="Red"/>
            </w:rPr>
          </w:pPr>
          <w:r w:rsidRPr="0041471F">
            <w:rPr>
              <w:rStyle w:val="PlaceholderText"/>
              <w:color w:val="FF0000"/>
            </w:rPr>
            <w:t>Click or tap here to enter text.</w:t>
          </w:r>
        </w:p>
      </w:sdtContent>
    </w:sdt>
    <w:p w14:paraId="36070D64" w14:textId="77777777" w:rsidR="00AA08C9" w:rsidRDefault="00D87E1C" w:rsidP="0009190D">
      <w:pPr>
        <w:pStyle w:val="ListParagraph"/>
        <w:numPr>
          <w:ilvl w:val="0"/>
          <w:numId w:val="4"/>
        </w:numPr>
      </w:pPr>
      <w:r w:rsidRPr="00D87E1C">
        <w:t>Click Graph 1.</w:t>
      </w:r>
    </w:p>
    <w:p w14:paraId="4DA93735" w14:textId="77777777" w:rsidR="0041471F" w:rsidRDefault="00D87E1C" w:rsidP="0009190D">
      <w:pPr>
        <w:pStyle w:val="ListParagraph"/>
        <w:numPr>
          <w:ilvl w:val="0"/>
          <w:numId w:val="4"/>
        </w:numPr>
      </w:pPr>
      <w:r w:rsidRPr="00D87E1C">
        <w:t>Click one of the APs displayed at the bottom of the screen. Allow Vistumbler to accumulate data over several minutes.</w:t>
      </w:r>
    </w:p>
    <w:p w14:paraId="67026E37" w14:textId="7DE82390" w:rsidR="00AA08C9" w:rsidRDefault="00D87E1C" w:rsidP="0009190D">
      <w:pPr>
        <w:pStyle w:val="ListParagraph"/>
        <w:numPr>
          <w:ilvl w:val="0"/>
          <w:numId w:val="4"/>
        </w:numPr>
      </w:pPr>
      <w:r w:rsidRPr="00D87E1C">
        <w:t xml:space="preserve">What information is displayed on this graph? </w:t>
      </w:r>
    </w:p>
    <w:sdt>
      <w:sdtPr>
        <w:rPr>
          <w:rStyle w:val="Red"/>
        </w:rPr>
        <w:id w:val="452683357"/>
        <w:placeholder>
          <w:docPart w:val="CA92CC0ADBC1450D813A0F63A3260A71"/>
        </w:placeholder>
        <w:showingPlcHdr/>
      </w:sdtPr>
      <w:sdtEndPr>
        <w:rPr>
          <w:rStyle w:val="DefaultParagraphFont"/>
          <w:color w:val="auto"/>
        </w:rPr>
      </w:sdtEndPr>
      <w:sdtContent>
        <w:p w14:paraId="2692AE37" w14:textId="77777777" w:rsidR="0041471F" w:rsidRDefault="0041471F" w:rsidP="0041471F">
          <w:pPr>
            <w:spacing w:line="264" w:lineRule="auto"/>
            <w:rPr>
              <w:rStyle w:val="Red"/>
            </w:rPr>
          </w:pPr>
          <w:r w:rsidRPr="0041471F">
            <w:rPr>
              <w:rStyle w:val="PlaceholderText"/>
              <w:color w:val="FF0000"/>
            </w:rPr>
            <w:t>Click or tap here to enter text.</w:t>
          </w:r>
        </w:p>
      </w:sdtContent>
    </w:sdt>
    <w:p w14:paraId="2EAEAB25" w14:textId="6FB7DBAB" w:rsidR="00AA08C9" w:rsidRDefault="00D87E1C" w:rsidP="0009190D">
      <w:pPr>
        <w:pStyle w:val="ListParagraph"/>
        <w:numPr>
          <w:ilvl w:val="0"/>
          <w:numId w:val="4"/>
        </w:numPr>
      </w:pPr>
      <w:r w:rsidRPr="00D87E1C">
        <w:t>Click Graph 2.</w:t>
      </w:r>
    </w:p>
    <w:p w14:paraId="47AC1703" w14:textId="77777777" w:rsidR="0041471F" w:rsidRDefault="00D87E1C" w:rsidP="0009190D">
      <w:pPr>
        <w:pStyle w:val="ListParagraph"/>
        <w:numPr>
          <w:ilvl w:val="0"/>
          <w:numId w:val="4"/>
        </w:numPr>
      </w:pPr>
      <w:r w:rsidRPr="00D87E1C">
        <w:t>Click another one of the APs displayed at the bottom of the screen. Allow Vistumbler to accumulate data over several minutes.</w:t>
      </w:r>
    </w:p>
    <w:p w14:paraId="2A8C8DDF" w14:textId="77777777" w:rsidR="002630D1" w:rsidRDefault="00D87E1C" w:rsidP="0009190D">
      <w:pPr>
        <w:pStyle w:val="ListParagraph"/>
        <w:numPr>
          <w:ilvl w:val="0"/>
          <w:numId w:val="4"/>
        </w:numPr>
      </w:pPr>
      <w:r w:rsidRPr="00D87E1C">
        <w:t>What information is displayed on this graph?</w:t>
      </w:r>
    </w:p>
    <w:sdt>
      <w:sdtPr>
        <w:rPr>
          <w:rStyle w:val="Red"/>
        </w:rPr>
        <w:id w:val="-1907525119"/>
        <w:placeholder>
          <w:docPart w:val="C7A26DC58B844D25A3BF7C5A1442B77A"/>
        </w:placeholder>
        <w:showingPlcHdr/>
      </w:sdtPr>
      <w:sdtEndPr>
        <w:rPr>
          <w:rStyle w:val="DefaultParagraphFont"/>
          <w:color w:val="auto"/>
        </w:rPr>
      </w:sdtEndPr>
      <w:sdtContent>
        <w:p w14:paraId="6F111029" w14:textId="77777777" w:rsidR="002630D1" w:rsidRDefault="002630D1" w:rsidP="002630D1">
          <w:pPr>
            <w:spacing w:line="264" w:lineRule="auto"/>
            <w:rPr>
              <w:rStyle w:val="Red"/>
            </w:rPr>
          </w:pPr>
          <w:r w:rsidRPr="002630D1">
            <w:rPr>
              <w:rStyle w:val="PlaceholderText"/>
              <w:color w:val="FF0000"/>
            </w:rPr>
            <w:t>Click or tap here to enter text.</w:t>
          </w:r>
        </w:p>
      </w:sdtContent>
    </w:sdt>
    <w:p w14:paraId="4B6E541F" w14:textId="4D902849" w:rsidR="00AA08C9" w:rsidRDefault="00D87E1C" w:rsidP="0009190D">
      <w:pPr>
        <w:pStyle w:val="ListParagraph"/>
        <w:numPr>
          <w:ilvl w:val="0"/>
          <w:numId w:val="4"/>
        </w:numPr>
      </w:pPr>
      <w:r w:rsidRPr="00D87E1C">
        <w:t>How is this different from the previous graph?</w:t>
      </w:r>
    </w:p>
    <w:sdt>
      <w:sdtPr>
        <w:rPr>
          <w:rStyle w:val="Red"/>
        </w:rPr>
        <w:id w:val="1356381195"/>
        <w:placeholder>
          <w:docPart w:val="C398939DC3E74F27B0FC9FDE93E9A572"/>
        </w:placeholder>
        <w:showingPlcHdr/>
      </w:sdtPr>
      <w:sdtEndPr>
        <w:rPr>
          <w:rStyle w:val="DefaultParagraphFont"/>
          <w:color w:val="auto"/>
        </w:rPr>
      </w:sdtEndPr>
      <w:sdtContent>
        <w:p w14:paraId="24CFDB16" w14:textId="77777777" w:rsidR="002630D1" w:rsidRDefault="002630D1" w:rsidP="002630D1">
          <w:pPr>
            <w:spacing w:line="264" w:lineRule="auto"/>
            <w:rPr>
              <w:rStyle w:val="Red"/>
            </w:rPr>
          </w:pPr>
          <w:r w:rsidRPr="002630D1">
            <w:rPr>
              <w:rStyle w:val="PlaceholderText"/>
              <w:color w:val="FF0000"/>
            </w:rPr>
            <w:t>Click or tap here to enter text.</w:t>
          </w:r>
        </w:p>
      </w:sdtContent>
    </w:sdt>
    <w:p w14:paraId="5672697E" w14:textId="77777777" w:rsidR="00B87571" w:rsidRDefault="00D87E1C" w:rsidP="0009190D">
      <w:pPr>
        <w:pStyle w:val="ListParagraph"/>
        <w:numPr>
          <w:ilvl w:val="0"/>
          <w:numId w:val="4"/>
        </w:numPr>
      </w:pPr>
      <w:r w:rsidRPr="00D87E1C">
        <w:t>Click No Graph to return to the previous screen.</w:t>
      </w:r>
    </w:p>
    <w:p w14:paraId="1841A76B" w14:textId="77777777" w:rsidR="00B87571" w:rsidRDefault="00D87E1C" w:rsidP="0009190D">
      <w:pPr>
        <w:pStyle w:val="ListParagraph"/>
        <w:numPr>
          <w:ilvl w:val="0"/>
          <w:numId w:val="4"/>
        </w:numPr>
      </w:pPr>
      <w:r w:rsidRPr="00D87E1C">
        <w:t>Use the horizontal scroll bar to move to the right. Note the columns Authentication, encryption, Manufacturer, and radio Type.</w:t>
      </w:r>
    </w:p>
    <w:p w14:paraId="2323D890" w14:textId="77777777" w:rsidR="00B87571" w:rsidRDefault="00D87E1C" w:rsidP="0009190D">
      <w:pPr>
        <w:pStyle w:val="ListParagraph"/>
        <w:numPr>
          <w:ilvl w:val="0"/>
          <w:numId w:val="4"/>
        </w:numPr>
      </w:pPr>
      <w:r w:rsidRPr="00D87E1C">
        <w:t>How would this information be useful to an attacker?</w:t>
      </w:r>
    </w:p>
    <w:sdt>
      <w:sdtPr>
        <w:rPr>
          <w:rStyle w:val="Red"/>
        </w:rPr>
        <w:id w:val="-744570754"/>
        <w:placeholder>
          <w:docPart w:val="326116E6871B44BFA714A5D555056ABA"/>
        </w:placeholder>
        <w:showingPlcHdr/>
      </w:sdtPr>
      <w:sdtEndPr>
        <w:rPr>
          <w:rStyle w:val="DefaultParagraphFont"/>
          <w:color w:val="auto"/>
        </w:rPr>
      </w:sdtEndPr>
      <w:sdtContent>
        <w:p w14:paraId="030218A9" w14:textId="77777777" w:rsidR="00B87571" w:rsidRDefault="00B87571" w:rsidP="00B87571">
          <w:pPr>
            <w:spacing w:line="264" w:lineRule="auto"/>
            <w:rPr>
              <w:rStyle w:val="Red"/>
            </w:rPr>
          </w:pPr>
          <w:r w:rsidRPr="00B87571">
            <w:rPr>
              <w:rStyle w:val="PlaceholderText"/>
              <w:color w:val="FF0000"/>
            </w:rPr>
            <w:t>Click or tap here to enter text.</w:t>
          </w:r>
        </w:p>
      </w:sdtContent>
    </w:sdt>
    <w:p w14:paraId="0D584F09" w14:textId="77777777" w:rsidR="00B87571" w:rsidRDefault="00D87E1C" w:rsidP="0009190D">
      <w:pPr>
        <w:pStyle w:val="ListParagraph"/>
        <w:numPr>
          <w:ilvl w:val="0"/>
          <w:numId w:val="4"/>
        </w:numPr>
      </w:pPr>
      <w:r w:rsidRPr="00D87E1C">
        <w:t>Use the horizontal scroll bar to move back to the far left.</w:t>
      </w:r>
    </w:p>
    <w:p w14:paraId="4AC23535" w14:textId="77777777" w:rsidR="00B87571" w:rsidRDefault="00D87E1C" w:rsidP="0009190D">
      <w:pPr>
        <w:pStyle w:val="ListParagraph"/>
        <w:numPr>
          <w:ilvl w:val="0"/>
          <w:numId w:val="4"/>
        </w:numPr>
      </w:pPr>
      <w:r w:rsidRPr="00D87E1C">
        <w:t>In the left pane, expand the information under Authentication.</w:t>
      </w:r>
    </w:p>
    <w:p w14:paraId="07E3D1C7" w14:textId="77777777" w:rsidR="00B87571" w:rsidRDefault="00D87E1C" w:rsidP="0009190D">
      <w:pPr>
        <w:pStyle w:val="ListParagraph"/>
        <w:numPr>
          <w:ilvl w:val="0"/>
          <w:numId w:val="4"/>
        </w:numPr>
      </w:pPr>
      <w:r w:rsidRPr="00D87E1C">
        <w:t>What types are listed?</w:t>
      </w:r>
    </w:p>
    <w:sdt>
      <w:sdtPr>
        <w:rPr>
          <w:rStyle w:val="Red"/>
        </w:rPr>
        <w:id w:val="-1980913057"/>
        <w:placeholder>
          <w:docPart w:val="C53D270A53F24469A9383311B899BD61"/>
        </w:placeholder>
        <w:showingPlcHdr/>
      </w:sdtPr>
      <w:sdtEndPr>
        <w:rPr>
          <w:rStyle w:val="DefaultParagraphFont"/>
          <w:color w:val="auto"/>
        </w:rPr>
      </w:sdtEndPr>
      <w:sdtContent>
        <w:p w14:paraId="3624C2A9" w14:textId="77777777" w:rsidR="00B87571" w:rsidRDefault="00B87571" w:rsidP="00B87571">
          <w:pPr>
            <w:spacing w:line="264" w:lineRule="auto"/>
            <w:rPr>
              <w:rStyle w:val="Red"/>
            </w:rPr>
          </w:pPr>
          <w:r w:rsidRPr="00B87571">
            <w:rPr>
              <w:rStyle w:val="PlaceholderText"/>
              <w:color w:val="FF0000"/>
            </w:rPr>
            <w:t>Click or tap here to enter text.</w:t>
          </w:r>
        </w:p>
      </w:sdtContent>
    </w:sdt>
    <w:p w14:paraId="1A246339" w14:textId="77777777" w:rsidR="00386E43" w:rsidRDefault="00D87E1C" w:rsidP="0009190D">
      <w:pPr>
        <w:pStyle w:val="ListParagraph"/>
        <w:numPr>
          <w:ilvl w:val="0"/>
          <w:numId w:val="4"/>
        </w:numPr>
      </w:pPr>
      <w:r w:rsidRPr="00D87E1C">
        <w:lastRenderedPageBreak/>
        <w:t>Expand the information under these types and note the information given for the wireless LAN signals.</w:t>
      </w:r>
    </w:p>
    <w:p w14:paraId="486D9ECE" w14:textId="77777777" w:rsidR="00386E43" w:rsidRDefault="00D87E1C" w:rsidP="0009190D">
      <w:pPr>
        <w:pStyle w:val="ListParagraph"/>
        <w:numPr>
          <w:ilvl w:val="0"/>
          <w:numId w:val="4"/>
        </w:numPr>
      </w:pPr>
      <w:r w:rsidRPr="00D87E1C">
        <w:t>In the left pane, expand the information under encryption.</w:t>
      </w:r>
    </w:p>
    <w:p w14:paraId="239140FF" w14:textId="3FAD8899" w:rsidR="00386E43" w:rsidRDefault="002F22EC" w:rsidP="0009190D">
      <w:pPr>
        <w:pStyle w:val="ListParagraph"/>
        <w:numPr>
          <w:ilvl w:val="0"/>
          <w:numId w:val="4"/>
        </w:numPr>
      </w:pPr>
      <w:r>
        <w:t>Insert a screenshot</w:t>
      </w:r>
    </w:p>
    <w:sdt>
      <w:sdtPr>
        <w:rPr>
          <w:rStyle w:val="Red"/>
        </w:rPr>
        <w:id w:val="504563459"/>
        <w:placeholder>
          <w:docPart w:val="AE71AC18A3EE469D8619F8183727D739"/>
        </w:placeholder>
        <w:showingPlcHdr/>
      </w:sdtPr>
      <w:sdtEndPr>
        <w:rPr>
          <w:rStyle w:val="DefaultParagraphFont"/>
          <w:color w:val="auto"/>
        </w:rPr>
      </w:sdtEndPr>
      <w:sdtContent>
        <w:p w14:paraId="223C13D9" w14:textId="77777777" w:rsidR="00386E43" w:rsidRDefault="00386E43" w:rsidP="00386E43">
          <w:pPr>
            <w:spacing w:line="264" w:lineRule="auto"/>
            <w:rPr>
              <w:rStyle w:val="Red"/>
            </w:rPr>
          </w:pPr>
          <w:r w:rsidRPr="00386E43">
            <w:rPr>
              <w:rStyle w:val="PlaceholderText"/>
              <w:color w:val="FF0000"/>
            </w:rPr>
            <w:t>Click or tap here to enter text.</w:t>
          </w:r>
        </w:p>
      </w:sdtContent>
    </w:sdt>
    <w:p w14:paraId="6E136CB0" w14:textId="77777777" w:rsidR="00386E43" w:rsidRDefault="00D87E1C" w:rsidP="0009190D">
      <w:pPr>
        <w:pStyle w:val="ListParagraph"/>
        <w:numPr>
          <w:ilvl w:val="0"/>
          <w:numId w:val="4"/>
        </w:numPr>
      </w:pPr>
      <w:r w:rsidRPr="00D87E1C">
        <w:t>Which types are most secure?</w:t>
      </w:r>
    </w:p>
    <w:sdt>
      <w:sdtPr>
        <w:rPr>
          <w:rStyle w:val="Red"/>
        </w:rPr>
        <w:id w:val="-1741933454"/>
        <w:placeholder>
          <w:docPart w:val="A57CB32D01BA4619B66AB6842FC66966"/>
        </w:placeholder>
        <w:showingPlcHdr/>
      </w:sdtPr>
      <w:sdtEndPr>
        <w:rPr>
          <w:rStyle w:val="DefaultParagraphFont"/>
          <w:color w:val="auto"/>
        </w:rPr>
      </w:sdtEndPr>
      <w:sdtContent>
        <w:p w14:paraId="24531DC7" w14:textId="77777777" w:rsidR="00386E43" w:rsidRDefault="00386E43" w:rsidP="00386E43">
          <w:pPr>
            <w:spacing w:line="264" w:lineRule="auto"/>
            <w:rPr>
              <w:rStyle w:val="Red"/>
            </w:rPr>
          </w:pPr>
          <w:r w:rsidRPr="00386E43">
            <w:rPr>
              <w:rStyle w:val="PlaceholderText"/>
              <w:color w:val="FF0000"/>
            </w:rPr>
            <w:t>Click or tap here to enter text.</w:t>
          </w:r>
        </w:p>
      </w:sdtContent>
    </w:sdt>
    <w:p w14:paraId="2468AEC4" w14:textId="77777777" w:rsidR="00386E43" w:rsidRDefault="00D87E1C" w:rsidP="0009190D">
      <w:pPr>
        <w:pStyle w:val="ListParagraph"/>
        <w:numPr>
          <w:ilvl w:val="0"/>
          <w:numId w:val="4"/>
        </w:numPr>
      </w:pPr>
      <w:r w:rsidRPr="00D87E1C">
        <w:t>Which types are least secure?</w:t>
      </w:r>
    </w:p>
    <w:sdt>
      <w:sdtPr>
        <w:rPr>
          <w:rStyle w:val="Red"/>
        </w:rPr>
        <w:id w:val="758877655"/>
        <w:placeholder>
          <w:docPart w:val="DFA632E3C0E94378B679612B28A23F02"/>
        </w:placeholder>
        <w:showingPlcHdr/>
      </w:sdtPr>
      <w:sdtEndPr>
        <w:rPr>
          <w:rStyle w:val="DefaultParagraphFont"/>
          <w:color w:val="auto"/>
        </w:rPr>
      </w:sdtEndPr>
      <w:sdtContent>
        <w:p w14:paraId="61820141" w14:textId="77777777" w:rsidR="00386E43" w:rsidRDefault="00386E43" w:rsidP="0009190D">
          <w:pPr>
            <w:pStyle w:val="ListParagraph"/>
            <w:numPr>
              <w:ilvl w:val="0"/>
              <w:numId w:val="4"/>
            </w:numPr>
            <w:spacing w:line="264" w:lineRule="auto"/>
            <w:rPr>
              <w:rStyle w:val="Red"/>
            </w:rPr>
          </w:pPr>
          <w:r w:rsidRPr="00386E43">
            <w:rPr>
              <w:rStyle w:val="PlaceholderText"/>
              <w:color w:val="FF0000"/>
            </w:rPr>
            <w:t>Click or tap here to enter text.</w:t>
          </w:r>
        </w:p>
      </w:sdtContent>
    </w:sdt>
    <w:p w14:paraId="6EE673AE" w14:textId="77777777" w:rsidR="0023167B" w:rsidRDefault="00D87E1C" w:rsidP="0009190D">
      <w:pPr>
        <w:pStyle w:val="ListParagraph"/>
        <w:numPr>
          <w:ilvl w:val="0"/>
          <w:numId w:val="4"/>
        </w:numPr>
      </w:pPr>
      <w:r w:rsidRPr="00D87E1C">
        <w:t>Expand the information under these types and note the information given for each WLAN.</w:t>
      </w:r>
    </w:p>
    <w:p w14:paraId="5DDBF8AD" w14:textId="21EA91D5" w:rsidR="0023167B" w:rsidRDefault="0023167B" w:rsidP="0009190D">
      <w:pPr>
        <w:pStyle w:val="ListParagraph"/>
        <w:numPr>
          <w:ilvl w:val="0"/>
          <w:numId w:val="4"/>
        </w:numPr>
      </w:pPr>
      <w:r>
        <w:t>Insert screenshot.</w:t>
      </w:r>
    </w:p>
    <w:sdt>
      <w:sdtPr>
        <w:rPr>
          <w:rStyle w:val="Red"/>
        </w:rPr>
        <w:id w:val="889081634"/>
        <w:placeholder>
          <w:docPart w:val="56EAC43970934728B6BC9F36114EC74D"/>
        </w:placeholder>
        <w:showingPlcHdr/>
      </w:sdtPr>
      <w:sdtEndPr>
        <w:rPr>
          <w:rStyle w:val="DefaultParagraphFont"/>
          <w:color w:val="auto"/>
        </w:rPr>
      </w:sdtEndPr>
      <w:sdtContent>
        <w:p w14:paraId="0EB7ACED" w14:textId="77777777" w:rsidR="0023167B" w:rsidRDefault="0023167B" w:rsidP="00D15B82">
          <w:pPr>
            <w:spacing w:line="264" w:lineRule="auto"/>
            <w:rPr>
              <w:rStyle w:val="Red"/>
            </w:rPr>
          </w:pPr>
          <w:r w:rsidRPr="00D15B82">
            <w:rPr>
              <w:rStyle w:val="PlaceholderText"/>
              <w:color w:val="FF0000"/>
            </w:rPr>
            <w:t>Click or tap here to enter text.</w:t>
          </w:r>
        </w:p>
      </w:sdtContent>
    </w:sdt>
    <w:p w14:paraId="7E894AD2" w14:textId="77777777" w:rsidR="00D15B82" w:rsidRDefault="00D87E1C" w:rsidP="0009190D">
      <w:pPr>
        <w:pStyle w:val="ListParagraph"/>
        <w:numPr>
          <w:ilvl w:val="0"/>
          <w:numId w:val="4"/>
        </w:numPr>
      </w:pPr>
      <w:r w:rsidRPr="00D87E1C">
        <w:t>One of the features of Vistumbler is its ability to use audio and text-to-speech information so that the location and strength of WLANs can be detected without the need to constantly monitor the screen. Be sure that the speakers on the laptop computer are turned on.</w:t>
      </w:r>
    </w:p>
    <w:p w14:paraId="2753FEA7" w14:textId="77777777" w:rsidR="00D15B82" w:rsidRDefault="00D87E1C" w:rsidP="0009190D">
      <w:pPr>
        <w:pStyle w:val="ListParagraph"/>
        <w:numPr>
          <w:ilvl w:val="0"/>
          <w:numId w:val="4"/>
        </w:numPr>
      </w:pPr>
      <w:r w:rsidRPr="00D87E1C">
        <w:t xml:space="preserve">Click </w:t>
      </w:r>
      <w:r w:rsidRPr="00627E5F">
        <w:rPr>
          <w:b/>
          <w:bCs/>
        </w:rPr>
        <w:t>Options</w:t>
      </w:r>
      <w:r w:rsidR="00D15B82">
        <w:t xml:space="preserve"> </w:t>
      </w:r>
      <w:r w:rsidR="00D15B82">
        <w:sym w:font="Wingdings" w:char="F0E0"/>
      </w:r>
      <w:r w:rsidR="00D15B82">
        <w:t xml:space="preserve"> </w:t>
      </w:r>
      <w:r w:rsidRPr="00D87E1C">
        <w:t xml:space="preserve">Click </w:t>
      </w:r>
      <w:r w:rsidRPr="00627E5F">
        <w:rPr>
          <w:b/>
          <w:bCs/>
        </w:rPr>
        <w:t>Speak Signals</w:t>
      </w:r>
      <w:r w:rsidRPr="00D87E1C">
        <w:t>. Vistumbler will “speak” the percentage of signal strength.</w:t>
      </w:r>
    </w:p>
    <w:p w14:paraId="79901DF1" w14:textId="2D6FB20F" w:rsidR="00D15B82" w:rsidRDefault="00242FF0" w:rsidP="0009190D">
      <w:pPr>
        <w:pStyle w:val="ListParagraph"/>
        <w:numPr>
          <w:ilvl w:val="0"/>
          <w:numId w:val="4"/>
        </w:numPr>
      </w:pPr>
      <w:r>
        <w:t>C</w:t>
      </w:r>
      <w:r w:rsidR="00D87E1C" w:rsidRPr="00D87E1C">
        <w:t>arry the laptop away from the AP and note the changes.</w:t>
      </w:r>
    </w:p>
    <w:p w14:paraId="12095DA1" w14:textId="77777777" w:rsidR="00D15B82" w:rsidRDefault="00D87E1C" w:rsidP="0009190D">
      <w:pPr>
        <w:pStyle w:val="ListParagraph"/>
        <w:numPr>
          <w:ilvl w:val="0"/>
          <w:numId w:val="4"/>
        </w:numPr>
      </w:pPr>
      <w:r w:rsidRPr="00D87E1C">
        <w:t>How would this be helpful to an attacker?</w:t>
      </w:r>
    </w:p>
    <w:sdt>
      <w:sdtPr>
        <w:rPr>
          <w:rStyle w:val="Red"/>
        </w:rPr>
        <w:id w:val="-1888012991"/>
        <w:placeholder>
          <w:docPart w:val="4CE0B33F755540D19BE4D13E941F1B08"/>
        </w:placeholder>
        <w:showingPlcHdr/>
      </w:sdtPr>
      <w:sdtEndPr>
        <w:rPr>
          <w:rStyle w:val="DefaultParagraphFont"/>
          <w:color w:val="auto"/>
        </w:rPr>
      </w:sdtEndPr>
      <w:sdtContent>
        <w:p w14:paraId="27290A32" w14:textId="77777777" w:rsidR="00D15B82" w:rsidRDefault="00D15B82" w:rsidP="00D15B82">
          <w:pPr>
            <w:spacing w:line="264" w:lineRule="auto"/>
            <w:rPr>
              <w:rStyle w:val="Red"/>
            </w:rPr>
          </w:pPr>
          <w:r w:rsidRPr="00D15B82">
            <w:rPr>
              <w:rStyle w:val="PlaceholderText"/>
              <w:color w:val="FF0000"/>
            </w:rPr>
            <w:t>Click or tap here to enter text.</w:t>
          </w:r>
        </w:p>
      </w:sdtContent>
    </w:sdt>
    <w:p w14:paraId="24A91360" w14:textId="0C599D58" w:rsidR="00D87E1C" w:rsidRDefault="00D87E1C" w:rsidP="0009190D">
      <w:pPr>
        <w:pStyle w:val="ListParagraph"/>
        <w:numPr>
          <w:ilvl w:val="0"/>
          <w:numId w:val="4"/>
        </w:numPr>
      </w:pPr>
      <w:r w:rsidRPr="00D87E1C">
        <w:t>Close Vistumbler.</w:t>
      </w:r>
    </w:p>
    <w:p w14:paraId="6E224819" w14:textId="79AC5396" w:rsidR="007F1B98" w:rsidRDefault="007F1B98" w:rsidP="00303BAB">
      <w:pPr>
        <w:pStyle w:val="Heading2"/>
      </w:pPr>
      <w:bookmarkStart w:id="5" w:name="_Toc149988969"/>
      <w:r>
        <w:t>Assignment Submission</w:t>
      </w:r>
      <w:bookmarkEnd w:id="5"/>
    </w:p>
    <w:p w14:paraId="16257466" w14:textId="29EC6D1A" w:rsidR="004022D1" w:rsidRPr="00936532" w:rsidRDefault="004022D1" w:rsidP="00387204">
      <w:pPr>
        <w:spacing w:line="276" w:lineRule="auto"/>
      </w:pPr>
      <w:r>
        <w:t>Attach this completed document to the assignment in Blackboard.</w:t>
      </w:r>
    </w:p>
    <w:sectPr w:rsidR="004022D1" w:rsidRPr="00936532" w:rsidSect="0030261A">
      <w:headerReference w:type="even" r:id="rId20"/>
      <w:headerReference w:type="default" r:id="rId21"/>
      <w:footerReference w:type="even" r:id="rId22"/>
      <w:footerReference w:type="default" r:id="rId23"/>
      <w:headerReference w:type="first" r:id="rId24"/>
      <w:footerReference w:type="firs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2A4178" w14:textId="77777777" w:rsidR="00881DD3" w:rsidRDefault="00881DD3" w:rsidP="00881DD3">
      <w:pPr>
        <w:spacing w:before="0" w:after="0" w:line="240" w:lineRule="auto"/>
      </w:pPr>
      <w:r>
        <w:separator/>
      </w:r>
    </w:p>
  </w:endnote>
  <w:endnote w:type="continuationSeparator" w:id="0">
    <w:p w14:paraId="42649FB2" w14:textId="77777777" w:rsidR="00881DD3" w:rsidRDefault="00881DD3" w:rsidP="00881DD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788799" w14:textId="77777777" w:rsidR="00CD466A" w:rsidRDefault="00CD46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C95B5D" w14:textId="70581E1D" w:rsidR="00881DD3" w:rsidRDefault="00FA31B5" w:rsidP="00881DD3">
    <w:pPr>
      <w:pStyle w:val="Footer"/>
      <w:tabs>
        <w:tab w:val="center" w:pos="5040"/>
        <w:tab w:val="right" w:pos="10080"/>
      </w:tabs>
    </w:pPr>
    <w:r>
      <w:t>Wi</w:t>
    </w:r>
    <w:r w:rsidR="005C51C3">
      <w:t>-</w:t>
    </w:r>
    <w:r>
      <w:t xml:space="preserve">Fi </w:t>
    </w:r>
    <w:r w:rsidR="00CE6589">
      <w:t>Man</w:t>
    </w:r>
    <w:r w:rsidR="00B02D93">
      <w:t xml:space="preserve"> and Vistumbler</w:t>
    </w:r>
    <w:r w:rsidR="00881DD3">
      <w:tab/>
      <w:t xml:space="preserve">Page </w:t>
    </w:r>
    <w:r w:rsidR="00881DD3">
      <w:fldChar w:fldCharType="begin"/>
    </w:r>
    <w:r w:rsidR="00881DD3">
      <w:instrText xml:space="preserve"> PAGE </w:instrText>
    </w:r>
    <w:r w:rsidR="00881DD3">
      <w:fldChar w:fldCharType="separate"/>
    </w:r>
    <w:r w:rsidR="00403983">
      <w:rPr>
        <w:noProof/>
      </w:rPr>
      <w:t>2</w:t>
    </w:r>
    <w:r w:rsidR="00881DD3">
      <w:fldChar w:fldCharType="end"/>
    </w:r>
    <w:r w:rsidR="00881DD3">
      <w:t xml:space="preserve"> of </w:t>
    </w:r>
    <w:fldSimple w:instr=" NUMPAGES ">
      <w:r w:rsidR="00403983">
        <w:rPr>
          <w:noProof/>
        </w:rPr>
        <w:t>2</w:t>
      </w:r>
    </w:fldSimple>
    <w:r w:rsidR="00881DD3">
      <w:tab/>
      <w:t xml:space="preserve">Revised: </w:t>
    </w:r>
    <w:r w:rsidR="00EC2E2F">
      <w:t>06</w:t>
    </w:r>
    <w:r w:rsidR="00A1747D">
      <w:t>/</w:t>
    </w:r>
    <w:r w:rsidR="00EC2E2F">
      <w:t>13</w:t>
    </w:r>
    <w:r w:rsidR="00A1747D">
      <w:t>/20</w:t>
    </w:r>
    <w:r w:rsidR="00C87E3C">
      <w:t>2</w:t>
    </w:r>
    <w:r w:rsidR="00EC2E2F">
      <w:t>5</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2F0162" w14:textId="77777777" w:rsidR="00CD466A" w:rsidRDefault="00CD46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EF34FD" w14:textId="77777777" w:rsidR="00881DD3" w:rsidRDefault="00881DD3" w:rsidP="00881DD3">
      <w:pPr>
        <w:spacing w:before="0" w:after="0" w:line="240" w:lineRule="auto"/>
      </w:pPr>
      <w:r>
        <w:separator/>
      </w:r>
    </w:p>
  </w:footnote>
  <w:footnote w:type="continuationSeparator" w:id="0">
    <w:p w14:paraId="40286BCE" w14:textId="77777777" w:rsidR="00881DD3" w:rsidRDefault="00881DD3" w:rsidP="00881DD3">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40E133" w14:textId="77777777" w:rsidR="00CD466A" w:rsidRDefault="00CD46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5EE815" w14:textId="77777777" w:rsidR="00CD466A" w:rsidRDefault="00CD466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B3B6CE" w14:textId="77777777" w:rsidR="00CD466A" w:rsidRDefault="00CD466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04AB7"/>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 w15:restartNumberingAfterBreak="0">
    <w:nsid w:val="126D263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15:restartNumberingAfterBreak="0">
    <w:nsid w:val="16B2578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15:restartNumberingAfterBreak="0">
    <w:nsid w:val="18AA66B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193A753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1BC91C69"/>
    <w:multiLevelType w:val="hybridMultilevel"/>
    <w:tmpl w:val="72A4A0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66373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15:restartNumberingAfterBreak="0">
    <w:nsid w:val="20E35E7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 w15:restartNumberingAfterBreak="0">
    <w:nsid w:val="24F63488"/>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15:restartNumberingAfterBreak="0">
    <w:nsid w:val="25666F6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15:restartNumberingAfterBreak="0">
    <w:nsid w:val="26954B4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CD0B75"/>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2C1F4AF4"/>
    <w:multiLevelType w:val="multilevel"/>
    <w:tmpl w:val="0409001D"/>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FD37CF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37114E3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3FCA7B8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4103484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45B45C2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47DF685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480B1EA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496D27F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15:restartNumberingAfterBreak="0">
    <w:nsid w:val="496F6BD2"/>
    <w:multiLevelType w:val="multilevel"/>
    <w:tmpl w:val="FFE47BFC"/>
    <w:lvl w:ilvl="0">
      <w:start w:val="1"/>
      <w:numFmt w:val="decimal"/>
      <w:pStyle w:val="Outlinenumbering"/>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15:restartNumberingAfterBreak="0">
    <w:nsid w:val="4A850BBB"/>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4C371070"/>
    <w:multiLevelType w:val="multilevel"/>
    <w:tmpl w:val="E910B2A0"/>
    <w:lvl w:ilvl="0">
      <w:start w:val="1"/>
      <w:numFmt w:val="decimal"/>
      <w:pStyle w:val="NumberedHeading2"/>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24" w15:restartNumberingAfterBreak="0">
    <w:nsid w:val="4C411C4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509A5ACC"/>
    <w:multiLevelType w:val="multilevel"/>
    <w:tmpl w:val="DC4E4E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0FE60A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15:restartNumberingAfterBreak="0">
    <w:nsid w:val="571D3BF5"/>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15:restartNumberingAfterBreak="0">
    <w:nsid w:val="584A455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15:restartNumberingAfterBreak="0">
    <w:nsid w:val="5CE16E34"/>
    <w:multiLevelType w:val="hybridMultilevel"/>
    <w:tmpl w:val="0B12333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0" w15:restartNumberingAfterBreak="0">
    <w:nsid w:val="62080D0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1" w15:restartNumberingAfterBreak="0">
    <w:nsid w:val="673532D8"/>
    <w:multiLevelType w:val="hybridMultilevel"/>
    <w:tmpl w:val="6A8AB8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CB47B9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3" w15:restartNumberingAfterBreak="0">
    <w:nsid w:val="7134223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4" w15:restartNumberingAfterBreak="0">
    <w:nsid w:val="73B4082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5" w15:restartNumberingAfterBreak="0">
    <w:nsid w:val="73C176B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6" w15:restartNumberingAfterBreak="0">
    <w:nsid w:val="7419358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7" w15:restartNumberingAfterBreak="0">
    <w:nsid w:val="76A26C8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8" w15:restartNumberingAfterBreak="0">
    <w:nsid w:val="775B37E6"/>
    <w:multiLevelType w:val="multilevel"/>
    <w:tmpl w:val="0409001D"/>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9" w15:restartNumberingAfterBreak="0">
    <w:nsid w:val="7A9E5E7F"/>
    <w:multiLevelType w:val="multilevel"/>
    <w:tmpl w:val="DC4E4E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B054AF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1" w15:restartNumberingAfterBreak="0">
    <w:nsid w:val="7BD2089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2" w15:restartNumberingAfterBreak="0">
    <w:nsid w:val="7E62425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3" w15:restartNumberingAfterBreak="0">
    <w:nsid w:val="7ED5764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4" w15:restartNumberingAfterBreak="0">
    <w:nsid w:val="7F0F27EC"/>
    <w:multiLevelType w:val="hybridMultilevel"/>
    <w:tmpl w:val="C830748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16cid:durableId="494612899">
    <w:abstractNumId w:val="23"/>
  </w:num>
  <w:num w:numId="2" w16cid:durableId="1464931815">
    <w:abstractNumId w:val="21"/>
  </w:num>
  <w:num w:numId="3" w16cid:durableId="1137453884">
    <w:abstractNumId w:val="39"/>
  </w:num>
  <w:num w:numId="4" w16cid:durableId="115023150">
    <w:abstractNumId w:val="31"/>
  </w:num>
  <w:num w:numId="5" w16cid:durableId="212080217">
    <w:abstractNumId w:val="5"/>
  </w:num>
  <w:num w:numId="6" w16cid:durableId="362096735">
    <w:abstractNumId w:val="25"/>
  </w:num>
  <w:num w:numId="7" w16cid:durableId="503321318">
    <w:abstractNumId w:val="18"/>
  </w:num>
  <w:num w:numId="8" w16cid:durableId="13270062">
    <w:abstractNumId w:val="44"/>
  </w:num>
  <w:num w:numId="9" w16cid:durableId="1956713303">
    <w:abstractNumId w:val="12"/>
  </w:num>
  <w:num w:numId="10" w16cid:durableId="1845195513">
    <w:abstractNumId w:val="38"/>
  </w:num>
  <w:num w:numId="11" w16cid:durableId="1848978730">
    <w:abstractNumId w:val="13"/>
  </w:num>
  <w:num w:numId="12" w16cid:durableId="710349563">
    <w:abstractNumId w:val="24"/>
  </w:num>
  <w:num w:numId="13" w16cid:durableId="1819415518">
    <w:abstractNumId w:val="11"/>
  </w:num>
  <w:num w:numId="14" w16cid:durableId="758989264">
    <w:abstractNumId w:val="10"/>
  </w:num>
  <w:num w:numId="15" w16cid:durableId="622004855">
    <w:abstractNumId w:val="32"/>
  </w:num>
  <w:num w:numId="16" w16cid:durableId="885947399">
    <w:abstractNumId w:val="0"/>
  </w:num>
  <w:num w:numId="17" w16cid:durableId="1505629614">
    <w:abstractNumId w:val="33"/>
  </w:num>
  <w:num w:numId="18" w16cid:durableId="973028154">
    <w:abstractNumId w:val="36"/>
  </w:num>
  <w:num w:numId="19" w16cid:durableId="98455011">
    <w:abstractNumId w:val="29"/>
  </w:num>
  <w:num w:numId="20" w16cid:durableId="1299384540">
    <w:abstractNumId w:val="26"/>
  </w:num>
  <w:num w:numId="21" w16cid:durableId="1758134565">
    <w:abstractNumId w:val="43"/>
  </w:num>
  <w:num w:numId="22" w16cid:durableId="1053580732">
    <w:abstractNumId w:val="15"/>
  </w:num>
  <w:num w:numId="23" w16cid:durableId="1457718695">
    <w:abstractNumId w:val="17"/>
  </w:num>
  <w:num w:numId="24" w16cid:durableId="597643985">
    <w:abstractNumId w:val="4"/>
  </w:num>
  <w:num w:numId="25" w16cid:durableId="1735467237">
    <w:abstractNumId w:val="16"/>
  </w:num>
  <w:num w:numId="26" w16cid:durableId="2013796139">
    <w:abstractNumId w:val="35"/>
  </w:num>
  <w:num w:numId="27" w16cid:durableId="1982809932">
    <w:abstractNumId w:val="40"/>
  </w:num>
  <w:num w:numId="28" w16cid:durableId="969899853">
    <w:abstractNumId w:val="8"/>
  </w:num>
  <w:num w:numId="29" w16cid:durableId="766535446">
    <w:abstractNumId w:val="42"/>
  </w:num>
  <w:num w:numId="30" w16cid:durableId="2084183253">
    <w:abstractNumId w:val="6"/>
  </w:num>
  <w:num w:numId="31" w16cid:durableId="306783389">
    <w:abstractNumId w:val="41"/>
  </w:num>
  <w:num w:numId="32" w16cid:durableId="1256674160">
    <w:abstractNumId w:val="22"/>
  </w:num>
  <w:num w:numId="33" w16cid:durableId="833642250">
    <w:abstractNumId w:val="14"/>
  </w:num>
  <w:num w:numId="34" w16cid:durableId="1700398044">
    <w:abstractNumId w:val="7"/>
  </w:num>
  <w:num w:numId="35" w16cid:durableId="424694993">
    <w:abstractNumId w:val="20"/>
  </w:num>
  <w:num w:numId="36" w16cid:durableId="1460411925">
    <w:abstractNumId w:val="30"/>
  </w:num>
  <w:num w:numId="37" w16cid:durableId="595022912">
    <w:abstractNumId w:val="1"/>
  </w:num>
  <w:num w:numId="38" w16cid:durableId="2003964939">
    <w:abstractNumId w:val="37"/>
  </w:num>
  <w:num w:numId="39" w16cid:durableId="803423034">
    <w:abstractNumId w:val="19"/>
  </w:num>
  <w:num w:numId="40" w16cid:durableId="1489441285">
    <w:abstractNumId w:val="9"/>
  </w:num>
  <w:num w:numId="41" w16cid:durableId="535235838">
    <w:abstractNumId w:val="28"/>
  </w:num>
  <w:num w:numId="42" w16cid:durableId="1859273212">
    <w:abstractNumId w:val="2"/>
  </w:num>
  <w:num w:numId="43" w16cid:durableId="984701240">
    <w:abstractNumId w:val="27"/>
  </w:num>
  <w:num w:numId="44" w16cid:durableId="2027949639">
    <w:abstractNumId w:val="34"/>
  </w:num>
  <w:num w:numId="45" w16cid:durableId="339815294">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bAwMDcyMTAxsTQ3M7dQ0lEKTi0uzszPAykwrAUAilYnxywAAAA="/>
  </w:docVars>
  <w:rsids>
    <w:rsidRoot w:val="00911152"/>
    <w:rsid w:val="0000013C"/>
    <w:rsid w:val="00005263"/>
    <w:rsid w:val="000130C9"/>
    <w:rsid w:val="00027149"/>
    <w:rsid w:val="00030D0C"/>
    <w:rsid w:val="00051BCF"/>
    <w:rsid w:val="000761F8"/>
    <w:rsid w:val="000774BE"/>
    <w:rsid w:val="0008784E"/>
    <w:rsid w:val="0009141B"/>
    <w:rsid w:val="0009190D"/>
    <w:rsid w:val="00091BF5"/>
    <w:rsid w:val="00092149"/>
    <w:rsid w:val="000A1D39"/>
    <w:rsid w:val="000A5909"/>
    <w:rsid w:val="000A7744"/>
    <w:rsid w:val="000B0A13"/>
    <w:rsid w:val="000B46CE"/>
    <w:rsid w:val="000C5D54"/>
    <w:rsid w:val="000C62B8"/>
    <w:rsid w:val="000D0F9E"/>
    <w:rsid w:val="000D7ACD"/>
    <w:rsid w:val="000E3047"/>
    <w:rsid w:val="000F6CF5"/>
    <w:rsid w:val="00110676"/>
    <w:rsid w:val="00113A0C"/>
    <w:rsid w:val="00117942"/>
    <w:rsid w:val="0013015D"/>
    <w:rsid w:val="001326CE"/>
    <w:rsid w:val="00137387"/>
    <w:rsid w:val="0014154A"/>
    <w:rsid w:val="00143B56"/>
    <w:rsid w:val="00154995"/>
    <w:rsid w:val="00155777"/>
    <w:rsid w:val="00167AA4"/>
    <w:rsid w:val="001756E6"/>
    <w:rsid w:val="00175A09"/>
    <w:rsid w:val="00175E3B"/>
    <w:rsid w:val="001811D2"/>
    <w:rsid w:val="001863EA"/>
    <w:rsid w:val="00195DDB"/>
    <w:rsid w:val="00197CFA"/>
    <w:rsid w:val="001A2D6C"/>
    <w:rsid w:val="001B15E5"/>
    <w:rsid w:val="001C0E51"/>
    <w:rsid w:val="001C1684"/>
    <w:rsid w:val="001D1E2B"/>
    <w:rsid w:val="001D6E64"/>
    <w:rsid w:val="001F1121"/>
    <w:rsid w:val="00202D33"/>
    <w:rsid w:val="00222BD6"/>
    <w:rsid w:val="002237A8"/>
    <w:rsid w:val="00227ED5"/>
    <w:rsid w:val="0023167B"/>
    <w:rsid w:val="0023233B"/>
    <w:rsid w:val="002429D9"/>
    <w:rsid w:val="00242FF0"/>
    <w:rsid w:val="00260940"/>
    <w:rsid w:val="002630D1"/>
    <w:rsid w:val="00264C04"/>
    <w:rsid w:val="0027696D"/>
    <w:rsid w:val="002A01E8"/>
    <w:rsid w:val="002A2A20"/>
    <w:rsid w:val="002A33E6"/>
    <w:rsid w:val="002A3447"/>
    <w:rsid w:val="002B1928"/>
    <w:rsid w:val="002B691A"/>
    <w:rsid w:val="002B697B"/>
    <w:rsid w:val="002C4EEE"/>
    <w:rsid w:val="002D06B7"/>
    <w:rsid w:val="002D46F0"/>
    <w:rsid w:val="002E0792"/>
    <w:rsid w:val="002E2550"/>
    <w:rsid w:val="002E4679"/>
    <w:rsid w:val="002E53A1"/>
    <w:rsid w:val="002F07E8"/>
    <w:rsid w:val="002F2186"/>
    <w:rsid w:val="002F22EC"/>
    <w:rsid w:val="0030261A"/>
    <w:rsid w:val="00303BAB"/>
    <w:rsid w:val="00311876"/>
    <w:rsid w:val="003168F8"/>
    <w:rsid w:val="00323372"/>
    <w:rsid w:val="00324AA3"/>
    <w:rsid w:val="00326C97"/>
    <w:rsid w:val="00331B49"/>
    <w:rsid w:val="0033221E"/>
    <w:rsid w:val="00346066"/>
    <w:rsid w:val="00351F69"/>
    <w:rsid w:val="00352563"/>
    <w:rsid w:val="00352FA0"/>
    <w:rsid w:val="00353601"/>
    <w:rsid w:val="00357124"/>
    <w:rsid w:val="00371F5B"/>
    <w:rsid w:val="00383D2E"/>
    <w:rsid w:val="00386E43"/>
    <w:rsid w:val="00387204"/>
    <w:rsid w:val="00397DB7"/>
    <w:rsid w:val="003C0E15"/>
    <w:rsid w:val="003C23F5"/>
    <w:rsid w:val="003E3C01"/>
    <w:rsid w:val="003E3F1D"/>
    <w:rsid w:val="003F0C0F"/>
    <w:rsid w:val="003F6A55"/>
    <w:rsid w:val="00400160"/>
    <w:rsid w:val="00401240"/>
    <w:rsid w:val="004022D1"/>
    <w:rsid w:val="00403983"/>
    <w:rsid w:val="00414491"/>
    <w:rsid w:val="0041471F"/>
    <w:rsid w:val="004229F2"/>
    <w:rsid w:val="0042511F"/>
    <w:rsid w:val="004265F0"/>
    <w:rsid w:val="00431265"/>
    <w:rsid w:val="00432B88"/>
    <w:rsid w:val="00440049"/>
    <w:rsid w:val="00440D6D"/>
    <w:rsid w:val="00446C77"/>
    <w:rsid w:val="004577A7"/>
    <w:rsid w:val="00465830"/>
    <w:rsid w:val="004737DD"/>
    <w:rsid w:val="0047510E"/>
    <w:rsid w:val="004778DD"/>
    <w:rsid w:val="004863E3"/>
    <w:rsid w:val="004905BC"/>
    <w:rsid w:val="00490907"/>
    <w:rsid w:val="004A0961"/>
    <w:rsid w:val="004D1949"/>
    <w:rsid w:val="004D2FAB"/>
    <w:rsid w:val="004F2B9E"/>
    <w:rsid w:val="00505890"/>
    <w:rsid w:val="005115B6"/>
    <w:rsid w:val="005158E8"/>
    <w:rsid w:val="00515F5D"/>
    <w:rsid w:val="00527129"/>
    <w:rsid w:val="00527343"/>
    <w:rsid w:val="00535472"/>
    <w:rsid w:val="005510FB"/>
    <w:rsid w:val="00565426"/>
    <w:rsid w:val="0059294B"/>
    <w:rsid w:val="005B64E4"/>
    <w:rsid w:val="005C51C3"/>
    <w:rsid w:val="005D084B"/>
    <w:rsid w:val="005D15A1"/>
    <w:rsid w:val="005D1C1B"/>
    <w:rsid w:val="005D4B9F"/>
    <w:rsid w:val="005D5D5C"/>
    <w:rsid w:val="005D77AD"/>
    <w:rsid w:val="005F0B30"/>
    <w:rsid w:val="00606E83"/>
    <w:rsid w:val="00627E5F"/>
    <w:rsid w:val="00643C74"/>
    <w:rsid w:val="006466DB"/>
    <w:rsid w:val="00660487"/>
    <w:rsid w:val="00661BCC"/>
    <w:rsid w:val="006659E6"/>
    <w:rsid w:val="00667269"/>
    <w:rsid w:val="00677824"/>
    <w:rsid w:val="00680ADA"/>
    <w:rsid w:val="00692780"/>
    <w:rsid w:val="00693877"/>
    <w:rsid w:val="006C0D7C"/>
    <w:rsid w:val="006C3E64"/>
    <w:rsid w:val="006C79DE"/>
    <w:rsid w:val="006E0661"/>
    <w:rsid w:val="006F3FC6"/>
    <w:rsid w:val="006F5865"/>
    <w:rsid w:val="007250E5"/>
    <w:rsid w:val="0072605B"/>
    <w:rsid w:val="00736BB8"/>
    <w:rsid w:val="00737AF2"/>
    <w:rsid w:val="00742C87"/>
    <w:rsid w:val="0074762E"/>
    <w:rsid w:val="00747ECA"/>
    <w:rsid w:val="007626CC"/>
    <w:rsid w:val="007722BF"/>
    <w:rsid w:val="00777195"/>
    <w:rsid w:val="007822CC"/>
    <w:rsid w:val="00782EF4"/>
    <w:rsid w:val="007A2E90"/>
    <w:rsid w:val="007A59CC"/>
    <w:rsid w:val="007B1761"/>
    <w:rsid w:val="007B219E"/>
    <w:rsid w:val="007B5416"/>
    <w:rsid w:val="007B6C30"/>
    <w:rsid w:val="007C16AA"/>
    <w:rsid w:val="007C3310"/>
    <w:rsid w:val="007D1C43"/>
    <w:rsid w:val="007E4845"/>
    <w:rsid w:val="007F1B98"/>
    <w:rsid w:val="007F6A2B"/>
    <w:rsid w:val="00807194"/>
    <w:rsid w:val="00811C20"/>
    <w:rsid w:val="00814377"/>
    <w:rsid w:val="00825312"/>
    <w:rsid w:val="00833212"/>
    <w:rsid w:val="00841A0F"/>
    <w:rsid w:val="00844860"/>
    <w:rsid w:val="008547DD"/>
    <w:rsid w:val="00881DD3"/>
    <w:rsid w:val="00886FF4"/>
    <w:rsid w:val="008877AC"/>
    <w:rsid w:val="00890CEA"/>
    <w:rsid w:val="0089250C"/>
    <w:rsid w:val="0089647E"/>
    <w:rsid w:val="00896F3F"/>
    <w:rsid w:val="008A42C1"/>
    <w:rsid w:val="008A62F4"/>
    <w:rsid w:val="008B2D00"/>
    <w:rsid w:val="008B6985"/>
    <w:rsid w:val="008D1056"/>
    <w:rsid w:val="008D69D8"/>
    <w:rsid w:val="008F2B0C"/>
    <w:rsid w:val="00900F65"/>
    <w:rsid w:val="00911152"/>
    <w:rsid w:val="0093383D"/>
    <w:rsid w:val="009359D1"/>
    <w:rsid w:val="0094200F"/>
    <w:rsid w:val="00944D4D"/>
    <w:rsid w:val="00944E54"/>
    <w:rsid w:val="009540DE"/>
    <w:rsid w:val="00972191"/>
    <w:rsid w:val="00981D53"/>
    <w:rsid w:val="00994924"/>
    <w:rsid w:val="0099757D"/>
    <w:rsid w:val="0099766B"/>
    <w:rsid w:val="009A26A7"/>
    <w:rsid w:val="009A6FE6"/>
    <w:rsid w:val="009B2DDE"/>
    <w:rsid w:val="009B4C51"/>
    <w:rsid w:val="009B757B"/>
    <w:rsid w:val="009C4444"/>
    <w:rsid w:val="009C662D"/>
    <w:rsid w:val="009C6DAE"/>
    <w:rsid w:val="009D4704"/>
    <w:rsid w:val="009E4135"/>
    <w:rsid w:val="009E5EA4"/>
    <w:rsid w:val="009F2883"/>
    <w:rsid w:val="009F7A8A"/>
    <w:rsid w:val="00A0644E"/>
    <w:rsid w:val="00A1747D"/>
    <w:rsid w:val="00A3729B"/>
    <w:rsid w:val="00A61EB4"/>
    <w:rsid w:val="00A71F0C"/>
    <w:rsid w:val="00A75BC8"/>
    <w:rsid w:val="00A85536"/>
    <w:rsid w:val="00A936A7"/>
    <w:rsid w:val="00A94C67"/>
    <w:rsid w:val="00A9768A"/>
    <w:rsid w:val="00AA08C9"/>
    <w:rsid w:val="00AA1859"/>
    <w:rsid w:val="00AA19BE"/>
    <w:rsid w:val="00AB0E4A"/>
    <w:rsid w:val="00AB148C"/>
    <w:rsid w:val="00AB59D6"/>
    <w:rsid w:val="00AD0626"/>
    <w:rsid w:val="00AD4822"/>
    <w:rsid w:val="00AD7494"/>
    <w:rsid w:val="00AF178A"/>
    <w:rsid w:val="00AF4C43"/>
    <w:rsid w:val="00AF7468"/>
    <w:rsid w:val="00B02D93"/>
    <w:rsid w:val="00B047FB"/>
    <w:rsid w:val="00B21674"/>
    <w:rsid w:val="00B44642"/>
    <w:rsid w:val="00B53A5D"/>
    <w:rsid w:val="00B709C5"/>
    <w:rsid w:val="00B725D0"/>
    <w:rsid w:val="00B73071"/>
    <w:rsid w:val="00B745F1"/>
    <w:rsid w:val="00B85DF4"/>
    <w:rsid w:val="00B87571"/>
    <w:rsid w:val="00BA5848"/>
    <w:rsid w:val="00BB04BC"/>
    <w:rsid w:val="00BB22FA"/>
    <w:rsid w:val="00BC0528"/>
    <w:rsid w:val="00BC6C52"/>
    <w:rsid w:val="00BE271D"/>
    <w:rsid w:val="00BE7539"/>
    <w:rsid w:val="00BF7A73"/>
    <w:rsid w:val="00C10949"/>
    <w:rsid w:val="00C122B6"/>
    <w:rsid w:val="00C26DA2"/>
    <w:rsid w:val="00C36982"/>
    <w:rsid w:val="00C41657"/>
    <w:rsid w:val="00C43560"/>
    <w:rsid w:val="00C53C86"/>
    <w:rsid w:val="00C55098"/>
    <w:rsid w:val="00C614CE"/>
    <w:rsid w:val="00C6586A"/>
    <w:rsid w:val="00C65B40"/>
    <w:rsid w:val="00C677FA"/>
    <w:rsid w:val="00C70DB2"/>
    <w:rsid w:val="00C8001E"/>
    <w:rsid w:val="00C81ED2"/>
    <w:rsid w:val="00C84F76"/>
    <w:rsid w:val="00C87E3C"/>
    <w:rsid w:val="00C90DC0"/>
    <w:rsid w:val="00CA20A8"/>
    <w:rsid w:val="00CA416C"/>
    <w:rsid w:val="00CA478D"/>
    <w:rsid w:val="00CA71A1"/>
    <w:rsid w:val="00CB40AC"/>
    <w:rsid w:val="00CC795D"/>
    <w:rsid w:val="00CC7D4F"/>
    <w:rsid w:val="00CD466A"/>
    <w:rsid w:val="00CD5F56"/>
    <w:rsid w:val="00CD697F"/>
    <w:rsid w:val="00CE11E5"/>
    <w:rsid w:val="00CE6589"/>
    <w:rsid w:val="00CF09FB"/>
    <w:rsid w:val="00CF1736"/>
    <w:rsid w:val="00CF48CF"/>
    <w:rsid w:val="00CF4B18"/>
    <w:rsid w:val="00CF7CCE"/>
    <w:rsid w:val="00D02E66"/>
    <w:rsid w:val="00D100D7"/>
    <w:rsid w:val="00D13A83"/>
    <w:rsid w:val="00D14715"/>
    <w:rsid w:val="00D15B82"/>
    <w:rsid w:val="00D20283"/>
    <w:rsid w:val="00D227CE"/>
    <w:rsid w:val="00D26907"/>
    <w:rsid w:val="00D356C7"/>
    <w:rsid w:val="00D36F34"/>
    <w:rsid w:val="00D56DEB"/>
    <w:rsid w:val="00D57D8F"/>
    <w:rsid w:val="00D6139D"/>
    <w:rsid w:val="00D65649"/>
    <w:rsid w:val="00D71F50"/>
    <w:rsid w:val="00D87E1C"/>
    <w:rsid w:val="00D955F1"/>
    <w:rsid w:val="00DC13CC"/>
    <w:rsid w:val="00DC71D5"/>
    <w:rsid w:val="00DE764D"/>
    <w:rsid w:val="00E11078"/>
    <w:rsid w:val="00E15DA2"/>
    <w:rsid w:val="00E17BBF"/>
    <w:rsid w:val="00E23A00"/>
    <w:rsid w:val="00E463B9"/>
    <w:rsid w:val="00E47AF5"/>
    <w:rsid w:val="00E54CF2"/>
    <w:rsid w:val="00E557F9"/>
    <w:rsid w:val="00E55BDC"/>
    <w:rsid w:val="00E60CD1"/>
    <w:rsid w:val="00E67D8E"/>
    <w:rsid w:val="00E73A37"/>
    <w:rsid w:val="00E77A0E"/>
    <w:rsid w:val="00E86789"/>
    <w:rsid w:val="00E92A07"/>
    <w:rsid w:val="00E966E0"/>
    <w:rsid w:val="00EA07B8"/>
    <w:rsid w:val="00EA18E0"/>
    <w:rsid w:val="00EB0D7F"/>
    <w:rsid w:val="00EB609E"/>
    <w:rsid w:val="00EC07A8"/>
    <w:rsid w:val="00EC2E2F"/>
    <w:rsid w:val="00EC3356"/>
    <w:rsid w:val="00EE40B8"/>
    <w:rsid w:val="00F24263"/>
    <w:rsid w:val="00F265C8"/>
    <w:rsid w:val="00F3420F"/>
    <w:rsid w:val="00F36EF9"/>
    <w:rsid w:val="00F47C54"/>
    <w:rsid w:val="00F56C95"/>
    <w:rsid w:val="00F6663F"/>
    <w:rsid w:val="00F70419"/>
    <w:rsid w:val="00F7645D"/>
    <w:rsid w:val="00F76917"/>
    <w:rsid w:val="00F8688B"/>
    <w:rsid w:val="00F91498"/>
    <w:rsid w:val="00F97A1E"/>
    <w:rsid w:val="00F97F90"/>
    <w:rsid w:val="00FA31B5"/>
    <w:rsid w:val="00FA6E0B"/>
    <w:rsid w:val="00FC63A4"/>
    <w:rsid w:val="00FD35F2"/>
    <w:rsid w:val="00FD440E"/>
    <w:rsid w:val="00FF4C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CEA9A2"/>
  <w15:chartTrackingRefBased/>
  <w15:docId w15:val="{513D948E-DF43-418A-A846-09DC570EB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Default Paragraph Font" w:uiPriority="1"/>
    <w:lsdException w:name="Subtitle" w:qFormat="1"/>
    <w:lsdException w:name="Strong" w:uiPriority="22" w:qFormat="1"/>
    <w:lsdException w:name="Emphasis" w:semiHidden="1" w:qFormat="1"/>
    <w:lsdException w:name="Normal (Web)" w:uiPriority="99"/>
    <w:lsdException w:name="HTML Preformatted" w:semiHidden="1" w:unhideWhenUsed="1"/>
    <w:lsdException w:name="HTML Sample" w:semiHidden="1" w:unhideWhenUsed="1"/>
    <w:lsdException w:name="HTML Variable" w:semiHidden="1" w:unhideWhenUsed="1"/>
    <w:lsdException w:name="Normal Table"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C2E2F"/>
    <w:pPr>
      <w:spacing w:before="160" w:after="80" w:line="336" w:lineRule="auto"/>
    </w:pPr>
    <w:rPr>
      <w:rFonts w:ascii="Verdana" w:hAnsi="Verdana"/>
      <w:szCs w:val="24"/>
    </w:rPr>
  </w:style>
  <w:style w:type="paragraph" w:styleId="Heading1">
    <w:name w:val="heading 1"/>
    <w:basedOn w:val="Normal"/>
    <w:next w:val="Normal"/>
    <w:link w:val="Heading1Char"/>
    <w:qFormat/>
    <w:rsid w:val="00EC2E2F"/>
    <w:pPr>
      <w:keepNext/>
      <w:spacing w:before="400" w:after="200" w:line="240" w:lineRule="auto"/>
      <w:outlineLvl w:val="0"/>
    </w:pPr>
    <w:rPr>
      <w:rFonts w:ascii="Arial" w:eastAsia="Arial Unicode MS" w:hAnsi="Arial"/>
      <w:b/>
      <w:kern w:val="28"/>
      <w:sz w:val="28"/>
      <w:szCs w:val="20"/>
    </w:rPr>
  </w:style>
  <w:style w:type="paragraph" w:styleId="Heading2">
    <w:name w:val="heading 2"/>
    <w:basedOn w:val="Normal"/>
    <w:next w:val="Normal"/>
    <w:link w:val="Heading2Char"/>
    <w:qFormat/>
    <w:rsid w:val="00EC2E2F"/>
    <w:pPr>
      <w:keepNext/>
      <w:pBdr>
        <w:top w:val="single" w:sz="8" w:space="1" w:color="auto"/>
      </w:pBdr>
      <w:spacing w:before="320" w:after="160" w:line="240" w:lineRule="auto"/>
      <w:outlineLvl w:val="1"/>
    </w:pPr>
    <w:rPr>
      <w:rFonts w:ascii="Arial" w:hAnsi="Arial" w:cs="Arial"/>
      <w:b/>
      <w:bCs/>
      <w:iCs/>
      <w:sz w:val="24"/>
      <w:szCs w:val="28"/>
    </w:rPr>
  </w:style>
  <w:style w:type="paragraph" w:styleId="Heading3">
    <w:name w:val="heading 3"/>
    <w:basedOn w:val="Normal"/>
    <w:next w:val="Normal"/>
    <w:qFormat/>
    <w:rsid w:val="00EC2E2F"/>
    <w:pPr>
      <w:keepNext/>
      <w:autoSpaceDE w:val="0"/>
      <w:autoSpaceDN w:val="0"/>
      <w:adjustRightInd w:val="0"/>
      <w:spacing w:line="240" w:lineRule="auto"/>
      <w:outlineLvl w:val="2"/>
    </w:pPr>
    <w:rPr>
      <w:rFonts w:ascii="Arial" w:hAnsi="Arial"/>
      <w:b/>
      <w:bCs/>
      <w:sz w:val="22"/>
    </w:rPr>
  </w:style>
  <w:style w:type="character" w:default="1" w:styleId="DefaultParagraphFont">
    <w:name w:val="Default Paragraph Font"/>
    <w:uiPriority w:val="1"/>
    <w:semiHidden/>
    <w:unhideWhenUsed/>
    <w:rsid w:val="00EC2E2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C2E2F"/>
  </w:style>
  <w:style w:type="table" w:styleId="TableGrid">
    <w:name w:val="Table Grid"/>
    <w:basedOn w:val="TableNormal"/>
    <w:rsid w:val="003118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C2E2F"/>
    <w:pPr>
      <w:ind w:left="720"/>
    </w:pPr>
  </w:style>
  <w:style w:type="character" w:styleId="FollowedHyperlink">
    <w:name w:val="FollowedHyperlink"/>
    <w:rsid w:val="00EC2E2F"/>
    <w:rPr>
      <w:color w:val="800080"/>
      <w:u w:val="single"/>
    </w:rPr>
  </w:style>
  <w:style w:type="paragraph" w:styleId="Footer">
    <w:name w:val="footer"/>
    <w:basedOn w:val="Normal"/>
    <w:link w:val="FooterChar"/>
    <w:rsid w:val="00EC2E2F"/>
    <w:pPr>
      <w:pBdr>
        <w:top w:val="single" w:sz="4" w:space="1" w:color="auto"/>
      </w:pBdr>
      <w:tabs>
        <w:tab w:val="center" w:pos="4680"/>
        <w:tab w:val="right" w:pos="9360"/>
      </w:tabs>
      <w:spacing w:before="120" w:after="0" w:line="240" w:lineRule="auto"/>
    </w:pPr>
    <w:rPr>
      <w:sz w:val="16"/>
    </w:rPr>
  </w:style>
  <w:style w:type="character" w:customStyle="1" w:styleId="FooterChar">
    <w:name w:val="Footer Char"/>
    <w:basedOn w:val="DefaultParagraphFont"/>
    <w:link w:val="Footer"/>
    <w:rsid w:val="00CF7CCE"/>
    <w:rPr>
      <w:rFonts w:ascii="Verdana" w:hAnsi="Verdana"/>
      <w:sz w:val="16"/>
      <w:szCs w:val="24"/>
    </w:rPr>
  </w:style>
  <w:style w:type="paragraph" w:styleId="Header">
    <w:name w:val="header"/>
    <w:basedOn w:val="Normal"/>
    <w:link w:val="HeaderChar"/>
    <w:rsid w:val="00EC2E2F"/>
    <w:pPr>
      <w:tabs>
        <w:tab w:val="left" w:pos="5040"/>
        <w:tab w:val="left" w:pos="9720"/>
      </w:tabs>
    </w:pPr>
    <w:rPr>
      <w:sz w:val="16"/>
    </w:rPr>
  </w:style>
  <w:style w:type="character" w:customStyle="1" w:styleId="HeaderChar">
    <w:name w:val="Header Char"/>
    <w:basedOn w:val="DefaultParagraphFont"/>
    <w:link w:val="Header"/>
    <w:rsid w:val="00CF7CCE"/>
    <w:rPr>
      <w:rFonts w:ascii="Verdana" w:hAnsi="Verdana"/>
      <w:sz w:val="16"/>
      <w:szCs w:val="24"/>
    </w:rPr>
  </w:style>
  <w:style w:type="character" w:customStyle="1" w:styleId="Heading1Char">
    <w:name w:val="Heading 1 Char"/>
    <w:basedOn w:val="DefaultParagraphFont"/>
    <w:link w:val="Heading1"/>
    <w:rsid w:val="00CF7CCE"/>
    <w:rPr>
      <w:rFonts w:ascii="Arial" w:eastAsia="Arial Unicode MS" w:hAnsi="Arial"/>
      <w:b/>
      <w:kern w:val="28"/>
      <w:sz w:val="28"/>
    </w:rPr>
  </w:style>
  <w:style w:type="character" w:customStyle="1" w:styleId="Heading2Char">
    <w:name w:val="Heading 2 Char"/>
    <w:basedOn w:val="DefaultParagraphFont"/>
    <w:link w:val="Heading2"/>
    <w:rsid w:val="00CF7CCE"/>
    <w:rPr>
      <w:rFonts w:ascii="Arial" w:hAnsi="Arial" w:cs="Arial"/>
      <w:b/>
      <w:bCs/>
      <w:iCs/>
      <w:sz w:val="24"/>
      <w:szCs w:val="28"/>
    </w:rPr>
  </w:style>
  <w:style w:type="character" w:styleId="Hyperlink">
    <w:name w:val="Hyperlink"/>
    <w:rsid w:val="00EC2E2F"/>
    <w:rPr>
      <w:color w:val="0000FF"/>
      <w:u w:val="single"/>
    </w:rPr>
  </w:style>
  <w:style w:type="paragraph" w:customStyle="1" w:styleId="NumberedHeading2">
    <w:name w:val="Numbered Heading 2"/>
    <w:basedOn w:val="Normal"/>
    <w:rsid w:val="00EC2E2F"/>
    <w:pPr>
      <w:numPr>
        <w:numId w:val="1"/>
      </w:numPr>
    </w:pPr>
  </w:style>
  <w:style w:type="paragraph" w:customStyle="1" w:styleId="Outlinenumbering">
    <w:name w:val="Outline numbering"/>
    <w:basedOn w:val="Normal"/>
    <w:rsid w:val="00EC2E2F"/>
    <w:pPr>
      <w:numPr>
        <w:numId w:val="2"/>
      </w:numPr>
      <w:tabs>
        <w:tab w:val="clear" w:pos="360"/>
        <w:tab w:val="num" w:pos="720"/>
      </w:tabs>
      <w:ind w:left="720"/>
    </w:pPr>
    <w:rPr>
      <w:szCs w:val="20"/>
    </w:rPr>
  </w:style>
  <w:style w:type="character" w:styleId="PageNumber">
    <w:name w:val="page number"/>
    <w:basedOn w:val="DefaultParagraphFont"/>
    <w:rsid w:val="00EC2E2F"/>
  </w:style>
  <w:style w:type="character" w:customStyle="1" w:styleId="UnresolvedMention1">
    <w:name w:val="Unresolved Mention1"/>
    <w:basedOn w:val="DefaultParagraphFont"/>
    <w:uiPriority w:val="99"/>
    <w:semiHidden/>
    <w:unhideWhenUsed/>
    <w:rsid w:val="001D1E2B"/>
    <w:rPr>
      <w:color w:val="808080"/>
      <w:shd w:val="clear" w:color="auto" w:fill="E6E6E6"/>
    </w:rPr>
  </w:style>
  <w:style w:type="character" w:customStyle="1" w:styleId="UnresolvedMention2">
    <w:name w:val="Unresolved Mention2"/>
    <w:basedOn w:val="DefaultParagraphFont"/>
    <w:uiPriority w:val="99"/>
    <w:semiHidden/>
    <w:unhideWhenUsed/>
    <w:rsid w:val="00EC3356"/>
    <w:rPr>
      <w:color w:val="808080"/>
      <w:shd w:val="clear" w:color="auto" w:fill="E6E6E6"/>
    </w:rPr>
  </w:style>
  <w:style w:type="character" w:styleId="PlaceholderText">
    <w:name w:val="Placeholder Text"/>
    <w:basedOn w:val="DefaultParagraphFont"/>
    <w:uiPriority w:val="99"/>
    <w:semiHidden/>
    <w:rsid w:val="00CF1736"/>
    <w:rPr>
      <w:color w:val="808080"/>
    </w:rPr>
  </w:style>
  <w:style w:type="character" w:customStyle="1" w:styleId="Red">
    <w:name w:val="Red"/>
    <w:basedOn w:val="DefaultParagraphFont"/>
    <w:uiPriority w:val="1"/>
    <w:rsid w:val="00CF1736"/>
    <w:rPr>
      <w:color w:val="FF0000"/>
    </w:rPr>
  </w:style>
  <w:style w:type="character" w:styleId="UnresolvedMention">
    <w:name w:val="Unresolved Mention"/>
    <w:basedOn w:val="DefaultParagraphFont"/>
    <w:uiPriority w:val="99"/>
    <w:semiHidden/>
    <w:unhideWhenUsed/>
    <w:rsid w:val="00660487"/>
    <w:rPr>
      <w:color w:val="605E5C"/>
      <w:shd w:val="clear" w:color="auto" w:fill="E1DFDD"/>
    </w:rPr>
  </w:style>
  <w:style w:type="paragraph" w:styleId="TOCHeading">
    <w:name w:val="TOC Heading"/>
    <w:basedOn w:val="Heading1"/>
    <w:next w:val="Normal"/>
    <w:uiPriority w:val="39"/>
    <w:unhideWhenUsed/>
    <w:qFormat/>
    <w:rsid w:val="00EC2E2F"/>
    <w:pPr>
      <w:keepLines/>
      <w:spacing w:after="0" w:line="259" w:lineRule="auto"/>
      <w:outlineLvl w:val="9"/>
    </w:pPr>
    <w:rPr>
      <w:rFonts w:eastAsiaTheme="majorEastAsia" w:cstheme="majorBidi"/>
      <w:kern w:val="0"/>
      <w:sz w:val="24"/>
      <w:szCs w:val="32"/>
    </w:rPr>
  </w:style>
  <w:style w:type="paragraph" w:customStyle="1" w:styleId="Code">
    <w:name w:val="Code"/>
    <w:basedOn w:val="Normal"/>
    <w:qFormat/>
    <w:rsid w:val="00EC2E2F"/>
    <w:pPr>
      <w:spacing w:before="80" w:line="240" w:lineRule="auto"/>
    </w:pPr>
    <w:rPr>
      <w:rFonts w:ascii="Courier New" w:hAnsi="Courier New"/>
    </w:rPr>
  </w:style>
  <w:style w:type="paragraph" w:styleId="TOC1">
    <w:name w:val="toc 1"/>
    <w:basedOn w:val="Normal"/>
    <w:next w:val="Normal"/>
    <w:autoRedefine/>
    <w:uiPriority w:val="39"/>
    <w:unhideWhenUsed/>
    <w:rsid w:val="00EC2E2F"/>
    <w:pPr>
      <w:spacing w:after="100" w:line="240" w:lineRule="auto"/>
    </w:pPr>
  </w:style>
  <w:style w:type="paragraph" w:styleId="TOC2">
    <w:name w:val="toc 2"/>
    <w:basedOn w:val="Normal"/>
    <w:next w:val="Normal"/>
    <w:autoRedefine/>
    <w:uiPriority w:val="39"/>
    <w:unhideWhenUsed/>
    <w:rsid w:val="00EC2E2F"/>
    <w:pPr>
      <w:spacing w:after="100" w:line="240" w:lineRule="auto"/>
      <w:ind w:left="202"/>
    </w:pPr>
  </w:style>
  <w:style w:type="paragraph" w:styleId="TOC3">
    <w:name w:val="toc 3"/>
    <w:basedOn w:val="Normal"/>
    <w:next w:val="Normal"/>
    <w:autoRedefine/>
    <w:uiPriority w:val="39"/>
    <w:unhideWhenUsed/>
    <w:rsid w:val="00EC2E2F"/>
    <w:pPr>
      <w:spacing w:after="100" w:line="240" w:lineRule="auto"/>
      <w:ind w:left="403"/>
    </w:pPr>
  </w:style>
  <w:style w:type="character" w:customStyle="1" w:styleId="hscoswrapper">
    <w:name w:val="hs_cos_wrapper"/>
    <w:basedOn w:val="DefaultParagraphFont"/>
    <w:rsid w:val="00BE7539"/>
  </w:style>
  <w:style w:type="paragraph" w:styleId="NormalWeb">
    <w:name w:val="Normal (Web)"/>
    <w:basedOn w:val="Normal"/>
    <w:uiPriority w:val="99"/>
    <w:unhideWhenUsed/>
    <w:rsid w:val="00BE7539"/>
    <w:pPr>
      <w:spacing w:before="100" w:beforeAutospacing="1" w:after="100" w:afterAutospacing="1" w:line="240" w:lineRule="auto"/>
    </w:pPr>
    <w:rPr>
      <w:rFonts w:ascii="Times New Roman" w:hAnsi="Times New Roman"/>
      <w:sz w:val="24"/>
    </w:rPr>
  </w:style>
  <w:style w:type="character" w:styleId="Strong">
    <w:name w:val="Strong"/>
    <w:basedOn w:val="DefaultParagraphFont"/>
    <w:uiPriority w:val="22"/>
    <w:qFormat/>
    <w:rsid w:val="00BE753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302108">
      <w:bodyDiv w:val="1"/>
      <w:marLeft w:val="0"/>
      <w:marRight w:val="0"/>
      <w:marTop w:val="0"/>
      <w:marBottom w:val="0"/>
      <w:divBdr>
        <w:top w:val="none" w:sz="0" w:space="0" w:color="auto"/>
        <w:left w:val="none" w:sz="0" w:space="0" w:color="auto"/>
        <w:bottom w:val="none" w:sz="0" w:space="0" w:color="auto"/>
        <w:right w:val="none" w:sz="0" w:space="0" w:color="auto"/>
      </w:divBdr>
      <w:divsChild>
        <w:div w:id="1217349400">
          <w:marLeft w:val="0"/>
          <w:marRight w:val="0"/>
          <w:marTop w:val="0"/>
          <w:marBottom w:val="0"/>
          <w:divBdr>
            <w:top w:val="none" w:sz="0" w:space="0" w:color="auto"/>
            <w:left w:val="none" w:sz="0" w:space="0" w:color="auto"/>
            <w:bottom w:val="none" w:sz="0" w:space="0" w:color="auto"/>
            <w:right w:val="none" w:sz="0" w:space="0" w:color="auto"/>
          </w:divBdr>
        </w:div>
      </w:divsChild>
    </w:div>
    <w:div w:id="160700356">
      <w:bodyDiv w:val="1"/>
      <w:marLeft w:val="0"/>
      <w:marRight w:val="0"/>
      <w:marTop w:val="0"/>
      <w:marBottom w:val="0"/>
      <w:divBdr>
        <w:top w:val="none" w:sz="0" w:space="0" w:color="auto"/>
        <w:left w:val="none" w:sz="0" w:space="0" w:color="auto"/>
        <w:bottom w:val="none" w:sz="0" w:space="0" w:color="auto"/>
        <w:right w:val="none" w:sz="0" w:space="0" w:color="auto"/>
      </w:divBdr>
      <w:divsChild>
        <w:div w:id="1672759752">
          <w:marLeft w:val="0"/>
          <w:marRight w:val="0"/>
          <w:marTop w:val="0"/>
          <w:marBottom w:val="0"/>
          <w:divBdr>
            <w:top w:val="none" w:sz="0" w:space="0" w:color="auto"/>
            <w:left w:val="none" w:sz="0" w:space="0" w:color="auto"/>
            <w:bottom w:val="none" w:sz="0" w:space="0" w:color="auto"/>
            <w:right w:val="none" w:sz="0" w:space="0" w:color="auto"/>
          </w:divBdr>
        </w:div>
      </w:divsChild>
    </w:div>
    <w:div w:id="311298425">
      <w:bodyDiv w:val="1"/>
      <w:marLeft w:val="0"/>
      <w:marRight w:val="0"/>
      <w:marTop w:val="0"/>
      <w:marBottom w:val="0"/>
      <w:divBdr>
        <w:top w:val="none" w:sz="0" w:space="0" w:color="auto"/>
        <w:left w:val="none" w:sz="0" w:space="0" w:color="auto"/>
        <w:bottom w:val="none" w:sz="0" w:space="0" w:color="auto"/>
        <w:right w:val="none" w:sz="0" w:space="0" w:color="auto"/>
      </w:divBdr>
      <w:divsChild>
        <w:div w:id="832525382">
          <w:marLeft w:val="0"/>
          <w:marRight w:val="0"/>
          <w:marTop w:val="0"/>
          <w:marBottom w:val="0"/>
          <w:divBdr>
            <w:top w:val="none" w:sz="0" w:space="0" w:color="auto"/>
            <w:left w:val="none" w:sz="0" w:space="0" w:color="auto"/>
            <w:bottom w:val="none" w:sz="0" w:space="0" w:color="auto"/>
            <w:right w:val="none" w:sz="0" w:space="0" w:color="auto"/>
          </w:divBdr>
        </w:div>
      </w:divsChild>
    </w:div>
    <w:div w:id="541215478">
      <w:bodyDiv w:val="1"/>
      <w:marLeft w:val="0"/>
      <w:marRight w:val="0"/>
      <w:marTop w:val="0"/>
      <w:marBottom w:val="0"/>
      <w:divBdr>
        <w:top w:val="none" w:sz="0" w:space="0" w:color="auto"/>
        <w:left w:val="none" w:sz="0" w:space="0" w:color="auto"/>
        <w:bottom w:val="none" w:sz="0" w:space="0" w:color="auto"/>
        <w:right w:val="none" w:sz="0" w:space="0" w:color="auto"/>
      </w:divBdr>
      <w:divsChild>
        <w:div w:id="1748455834">
          <w:marLeft w:val="0"/>
          <w:marRight w:val="0"/>
          <w:marTop w:val="0"/>
          <w:marBottom w:val="0"/>
          <w:divBdr>
            <w:top w:val="none" w:sz="0" w:space="0" w:color="auto"/>
            <w:left w:val="none" w:sz="0" w:space="0" w:color="auto"/>
            <w:bottom w:val="none" w:sz="0" w:space="0" w:color="auto"/>
            <w:right w:val="none" w:sz="0" w:space="0" w:color="auto"/>
          </w:divBdr>
        </w:div>
      </w:divsChild>
    </w:div>
    <w:div w:id="667904802">
      <w:bodyDiv w:val="1"/>
      <w:marLeft w:val="0"/>
      <w:marRight w:val="0"/>
      <w:marTop w:val="0"/>
      <w:marBottom w:val="0"/>
      <w:divBdr>
        <w:top w:val="none" w:sz="0" w:space="0" w:color="auto"/>
        <w:left w:val="none" w:sz="0" w:space="0" w:color="auto"/>
        <w:bottom w:val="none" w:sz="0" w:space="0" w:color="auto"/>
        <w:right w:val="none" w:sz="0" w:space="0" w:color="auto"/>
      </w:divBdr>
      <w:divsChild>
        <w:div w:id="1161696952">
          <w:marLeft w:val="0"/>
          <w:marRight w:val="0"/>
          <w:marTop w:val="0"/>
          <w:marBottom w:val="0"/>
          <w:divBdr>
            <w:top w:val="none" w:sz="0" w:space="0" w:color="auto"/>
            <w:left w:val="none" w:sz="0" w:space="0" w:color="auto"/>
            <w:bottom w:val="none" w:sz="0" w:space="0" w:color="auto"/>
            <w:right w:val="none" w:sz="0" w:space="0" w:color="auto"/>
          </w:divBdr>
        </w:div>
      </w:divsChild>
    </w:div>
    <w:div w:id="1385451943">
      <w:bodyDiv w:val="1"/>
      <w:marLeft w:val="0"/>
      <w:marRight w:val="0"/>
      <w:marTop w:val="0"/>
      <w:marBottom w:val="0"/>
      <w:divBdr>
        <w:top w:val="none" w:sz="0" w:space="0" w:color="auto"/>
        <w:left w:val="none" w:sz="0" w:space="0" w:color="auto"/>
        <w:bottom w:val="none" w:sz="0" w:space="0" w:color="auto"/>
        <w:right w:val="none" w:sz="0" w:space="0" w:color="auto"/>
      </w:divBdr>
      <w:divsChild>
        <w:div w:id="2084524113">
          <w:marLeft w:val="0"/>
          <w:marRight w:val="0"/>
          <w:marTop w:val="0"/>
          <w:marBottom w:val="0"/>
          <w:divBdr>
            <w:top w:val="none" w:sz="0" w:space="0" w:color="auto"/>
            <w:left w:val="none" w:sz="0" w:space="0" w:color="auto"/>
            <w:bottom w:val="none" w:sz="0" w:space="0" w:color="auto"/>
            <w:right w:val="none" w:sz="0" w:space="0" w:color="auto"/>
          </w:divBdr>
        </w:div>
      </w:divsChild>
    </w:div>
    <w:div w:id="1566333859">
      <w:bodyDiv w:val="1"/>
      <w:marLeft w:val="0"/>
      <w:marRight w:val="0"/>
      <w:marTop w:val="105"/>
      <w:marBottom w:val="0"/>
      <w:divBdr>
        <w:top w:val="none" w:sz="0" w:space="0" w:color="auto"/>
        <w:left w:val="none" w:sz="0" w:space="0" w:color="auto"/>
        <w:bottom w:val="none" w:sz="0" w:space="0" w:color="auto"/>
        <w:right w:val="none" w:sz="0" w:space="0" w:color="auto"/>
      </w:divBdr>
      <w:divsChild>
        <w:div w:id="271519567">
          <w:marLeft w:val="0"/>
          <w:marRight w:val="0"/>
          <w:marTop w:val="0"/>
          <w:marBottom w:val="0"/>
          <w:divBdr>
            <w:top w:val="none" w:sz="0" w:space="0" w:color="auto"/>
            <w:left w:val="none" w:sz="0" w:space="0" w:color="auto"/>
            <w:bottom w:val="none" w:sz="0" w:space="0" w:color="auto"/>
            <w:right w:val="none" w:sz="0" w:space="0" w:color="auto"/>
          </w:divBdr>
          <w:divsChild>
            <w:div w:id="631252958">
              <w:marLeft w:val="0"/>
              <w:marRight w:val="0"/>
              <w:marTop w:val="0"/>
              <w:marBottom w:val="600"/>
              <w:divBdr>
                <w:top w:val="none" w:sz="0" w:space="0" w:color="auto"/>
                <w:left w:val="none" w:sz="0" w:space="0" w:color="auto"/>
                <w:bottom w:val="none" w:sz="0" w:space="0" w:color="auto"/>
                <w:right w:val="none" w:sz="0" w:space="0" w:color="auto"/>
              </w:divBdr>
              <w:divsChild>
                <w:div w:id="268781694">
                  <w:marLeft w:val="0"/>
                  <w:marRight w:val="0"/>
                  <w:marTop w:val="0"/>
                  <w:marBottom w:val="0"/>
                  <w:divBdr>
                    <w:top w:val="none" w:sz="0" w:space="0" w:color="auto"/>
                    <w:left w:val="none" w:sz="0" w:space="0" w:color="auto"/>
                    <w:bottom w:val="none" w:sz="0" w:space="0" w:color="auto"/>
                    <w:right w:val="none" w:sz="0" w:space="0" w:color="auto"/>
                  </w:divBdr>
                  <w:divsChild>
                    <w:div w:id="455368070">
                      <w:marLeft w:val="0"/>
                      <w:marRight w:val="0"/>
                      <w:marTop w:val="0"/>
                      <w:marBottom w:val="0"/>
                      <w:divBdr>
                        <w:top w:val="none" w:sz="0" w:space="0" w:color="auto"/>
                        <w:left w:val="none" w:sz="0" w:space="0" w:color="auto"/>
                        <w:bottom w:val="none" w:sz="0" w:space="0" w:color="auto"/>
                        <w:right w:val="none" w:sz="0" w:space="0" w:color="auto"/>
                      </w:divBdr>
                      <w:divsChild>
                        <w:div w:id="305624490">
                          <w:marLeft w:val="0"/>
                          <w:marRight w:val="0"/>
                          <w:marTop w:val="0"/>
                          <w:marBottom w:val="0"/>
                          <w:divBdr>
                            <w:top w:val="none" w:sz="0" w:space="0" w:color="auto"/>
                            <w:left w:val="single" w:sz="6" w:space="0" w:color="FFFFFF"/>
                            <w:bottom w:val="none" w:sz="0" w:space="0" w:color="auto"/>
                            <w:right w:val="none" w:sz="0" w:space="0" w:color="auto"/>
                          </w:divBdr>
                          <w:divsChild>
                            <w:div w:id="629751673">
                              <w:marLeft w:val="0"/>
                              <w:marRight w:val="0"/>
                              <w:marTop w:val="75"/>
                              <w:marBottom w:val="75"/>
                              <w:divBdr>
                                <w:top w:val="none" w:sz="0" w:space="0" w:color="auto"/>
                                <w:left w:val="none" w:sz="0" w:space="0" w:color="auto"/>
                                <w:bottom w:val="none" w:sz="0" w:space="0" w:color="auto"/>
                                <w:right w:val="none" w:sz="0" w:space="0" w:color="auto"/>
                              </w:divBdr>
                              <w:divsChild>
                                <w:div w:id="109197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9898932">
      <w:bodyDiv w:val="1"/>
      <w:marLeft w:val="0"/>
      <w:marRight w:val="0"/>
      <w:marTop w:val="0"/>
      <w:marBottom w:val="0"/>
      <w:divBdr>
        <w:top w:val="none" w:sz="0" w:space="0" w:color="auto"/>
        <w:left w:val="none" w:sz="0" w:space="0" w:color="auto"/>
        <w:bottom w:val="none" w:sz="0" w:space="0" w:color="auto"/>
        <w:right w:val="none" w:sz="0" w:space="0" w:color="auto"/>
      </w:divBdr>
      <w:divsChild>
        <w:div w:id="1821999065">
          <w:marLeft w:val="0"/>
          <w:marRight w:val="0"/>
          <w:marTop w:val="0"/>
          <w:marBottom w:val="0"/>
          <w:divBdr>
            <w:top w:val="none" w:sz="0" w:space="0" w:color="auto"/>
            <w:left w:val="none" w:sz="0" w:space="0" w:color="auto"/>
            <w:bottom w:val="none" w:sz="0" w:space="0" w:color="auto"/>
            <w:right w:val="none" w:sz="0" w:space="0" w:color="auto"/>
          </w:divBdr>
        </w:div>
      </w:divsChild>
    </w:div>
    <w:div w:id="1978140549">
      <w:bodyDiv w:val="1"/>
      <w:marLeft w:val="0"/>
      <w:marRight w:val="0"/>
      <w:marTop w:val="0"/>
      <w:marBottom w:val="0"/>
      <w:divBdr>
        <w:top w:val="none" w:sz="0" w:space="0" w:color="auto"/>
        <w:left w:val="none" w:sz="0" w:space="0" w:color="auto"/>
        <w:bottom w:val="none" w:sz="0" w:space="0" w:color="auto"/>
        <w:right w:val="none" w:sz="0" w:space="0" w:color="auto"/>
      </w:divBdr>
    </w:div>
    <w:div w:id="2070953335">
      <w:bodyDiv w:val="1"/>
      <w:marLeft w:val="0"/>
      <w:marRight w:val="0"/>
      <w:marTop w:val="0"/>
      <w:marBottom w:val="0"/>
      <w:divBdr>
        <w:top w:val="none" w:sz="0" w:space="0" w:color="auto"/>
        <w:left w:val="none" w:sz="0" w:space="0" w:color="auto"/>
        <w:bottom w:val="none" w:sz="0" w:space="0" w:color="auto"/>
        <w:right w:val="none" w:sz="0" w:space="0" w:color="auto"/>
      </w:divBdr>
    </w:div>
    <w:div w:id="2112436896">
      <w:bodyDiv w:val="1"/>
      <w:marLeft w:val="0"/>
      <w:marRight w:val="0"/>
      <w:marTop w:val="0"/>
      <w:marBottom w:val="0"/>
      <w:divBdr>
        <w:top w:val="none" w:sz="0" w:space="0" w:color="auto"/>
        <w:left w:val="none" w:sz="0" w:space="0" w:color="auto"/>
        <w:bottom w:val="none" w:sz="0" w:space="0" w:color="auto"/>
        <w:right w:val="none" w:sz="0" w:space="0" w:color="auto"/>
      </w:divBdr>
      <w:divsChild>
        <w:div w:id="1230399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itunes.apple.com/us/app/airport-utility/id427276530?mt=8" TargetMode="External"/><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cid:f8085a36-b0f9-41e5-bf33-8d5e79526f6e" TargetMode="External"/><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oter" Target="footer2.xml"/><Relationship Id="rId28"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hyperlink" Target="http://www.vistumbler.net" TargetMode="External"/><Relationship Id="rId4" Type="http://schemas.openxmlformats.org/officeDocument/2006/relationships/settings" Target="settings.xml"/><Relationship Id="rId9" Type="http://schemas.openxmlformats.org/officeDocument/2006/relationships/image" Target="cid:7037757b-00b4-4ab7-a899-f29652980402" TargetMode="External"/><Relationship Id="rId14" Type="http://schemas.openxmlformats.org/officeDocument/2006/relationships/image" Target="media/image4.png"/><Relationship Id="rId22" Type="http://schemas.openxmlformats.org/officeDocument/2006/relationships/footer" Target="footer1.xml"/><Relationship Id="rId27"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ill.THECOMPUTERGUY\AppData\Roaming\Microsoft\Templates\WNCC%20Training%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A838DB1A8A4C4EDFB38C0AB303F36A72"/>
        <w:category>
          <w:name w:val="General"/>
          <w:gallery w:val="placeholder"/>
        </w:category>
        <w:types>
          <w:type w:val="bbPlcHdr"/>
        </w:types>
        <w:behaviors>
          <w:behavior w:val="content"/>
        </w:behaviors>
        <w:guid w:val="{55F76D63-FB1A-4C65-85E7-5C4F77B2F1F2}"/>
      </w:docPartPr>
      <w:docPartBody>
        <w:p w:rsidR="00E523BF" w:rsidRDefault="008A0444" w:rsidP="008A0444">
          <w:pPr>
            <w:pStyle w:val="A838DB1A8A4C4EDFB38C0AB303F36A72"/>
          </w:pPr>
          <w:r w:rsidRPr="004B3313">
            <w:rPr>
              <w:rStyle w:val="PlaceholderText"/>
              <w:color w:val="FF0000"/>
            </w:rPr>
            <w:t>Click or tap here to enter text.</w:t>
          </w:r>
        </w:p>
      </w:docPartBody>
    </w:docPart>
    <w:docPart>
      <w:docPartPr>
        <w:name w:val="1925A29AF58E4C698E716FDD28A9199D"/>
        <w:category>
          <w:name w:val="General"/>
          <w:gallery w:val="placeholder"/>
        </w:category>
        <w:types>
          <w:type w:val="bbPlcHdr"/>
        </w:types>
        <w:behaviors>
          <w:behavior w:val="content"/>
        </w:behaviors>
        <w:guid w:val="{B4FDD96F-48F1-4AF8-8CA0-9882681A7477}"/>
      </w:docPartPr>
      <w:docPartBody>
        <w:p w:rsidR="00E523BF" w:rsidRDefault="008A0444" w:rsidP="008A0444">
          <w:pPr>
            <w:pStyle w:val="1925A29AF58E4C698E716FDD28A9199D"/>
          </w:pPr>
          <w:r w:rsidRPr="004B3313">
            <w:rPr>
              <w:rStyle w:val="PlaceholderText"/>
              <w:color w:val="FF0000"/>
            </w:rPr>
            <w:t>Click or tap here to enter text.</w:t>
          </w:r>
        </w:p>
      </w:docPartBody>
    </w:docPart>
    <w:docPart>
      <w:docPartPr>
        <w:name w:val="0D34985FD7604AAE8243C246CB8D1203"/>
        <w:category>
          <w:name w:val="General"/>
          <w:gallery w:val="placeholder"/>
        </w:category>
        <w:types>
          <w:type w:val="bbPlcHdr"/>
        </w:types>
        <w:behaviors>
          <w:behavior w:val="content"/>
        </w:behaviors>
        <w:guid w:val="{EBB3EFF1-C9FD-426E-8BE9-C15AFF5AD286}"/>
      </w:docPartPr>
      <w:docPartBody>
        <w:p w:rsidR="00E523BF" w:rsidRDefault="008A0444" w:rsidP="008A0444">
          <w:pPr>
            <w:pStyle w:val="0D34985FD7604AAE8243C246CB8D1203"/>
          </w:pPr>
          <w:r w:rsidRPr="004B3313">
            <w:rPr>
              <w:rStyle w:val="PlaceholderText"/>
              <w:color w:val="FF0000"/>
            </w:rPr>
            <w:t>Click or tap here to enter text.</w:t>
          </w:r>
        </w:p>
      </w:docPartBody>
    </w:docPart>
    <w:docPart>
      <w:docPartPr>
        <w:name w:val="1112A844F635485FBA9235208149B003"/>
        <w:category>
          <w:name w:val="General"/>
          <w:gallery w:val="placeholder"/>
        </w:category>
        <w:types>
          <w:type w:val="bbPlcHdr"/>
        </w:types>
        <w:behaviors>
          <w:behavior w:val="content"/>
        </w:behaviors>
        <w:guid w:val="{322F92C9-F884-45D0-8E5A-7D201784363B}"/>
      </w:docPartPr>
      <w:docPartBody>
        <w:p w:rsidR="00E523BF" w:rsidRDefault="008A0444" w:rsidP="008A0444">
          <w:pPr>
            <w:pStyle w:val="1112A844F635485FBA9235208149B003"/>
          </w:pPr>
          <w:r w:rsidRPr="004B3313">
            <w:rPr>
              <w:rStyle w:val="PlaceholderText"/>
              <w:color w:val="FF0000"/>
            </w:rPr>
            <w:t>Click or tap here to enter text.</w:t>
          </w:r>
        </w:p>
      </w:docPartBody>
    </w:docPart>
    <w:docPart>
      <w:docPartPr>
        <w:name w:val="BD6331C5F7C54193AF98D779DA8A3A17"/>
        <w:category>
          <w:name w:val="General"/>
          <w:gallery w:val="placeholder"/>
        </w:category>
        <w:types>
          <w:type w:val="bbPlcHdr"/>
        </w:types>
        <w:behaviors>
          <w:behavior w:val="content"/>
        </w:behaviors>
        <w:guid w:val="{581B0DFD-AFFE-46E7-A35E-F5BEC320AA47}"/>
      </w:docPartPr>
      <w:docPartBody>
        <w:p w:rsidR="00E523BF" w:rsidRDefault="008A0444" w:rsidP="008A0444">
          <w:pPr>
            <w:pStyle w:val="BD6331C5F7C54193AF98D779DA8A3A17"/>
          </w:pPr>
          <w:r w:rsidRPr="004B3313">
            <w:rPr>
              <w:rStyle w:val="PlaceholderText"/>
              <w:color w:val="FF0000"/>
            </w:rPr>
            <w:t>Click or tap here to enter text.</w:t>
          </w:r>
        </w:p>
      </w:docPartBody>
    </w:docPart>
    <w:docPart>
      <w:docPartPr>
        <w:name w:val="BEB2B80CB7AC4B1191623CCE36E7C3C1"/>
        <w:category>
          <w:name w:val="General"/>
          <w:gallery w:val="placeholder"/>
        </w:category>
        <w:types>
          <w:type w:val="bbPlcHdr"/>
        </w:types>
        <w:behaviors>
          <w:behavior w:val="content"/>
        </w:behaviors>
        <w:guid w:val="{02E2C2CF-13F9-4164-9B86-2486D5537EB4}"/>
      </w:docPartPr>
      <w:docPartBody>
        <w:p w:rsidR="00996EC8" w:rsidRDefault="00883DF6" w:rsidP="00883DF6">
          <w:pPr>
            <w:pStyle w:val="BEB2B80CB7AC4B1191623CCE36E7C3C1"/>
          </w:pPr>
          <w:r w:rsidRPr="004B3313">
            <w:rPr>
              <w:rStyle w:val="PlaceholderText"/>
              <w:color w:val="FF0000"/>
            </w:rPr>
            <w:t>Click or tap here to enter text.</w:t>
          </w:r>
        </w:p>
      </w:docPartBody>
    </w:docPart>
    <w:docPart>
      <w:docPartPr>
        <w:name w:val="CA92CC0ADBC1450D813A0F63A3260A71"/>
        <w:category>
          <w:name w:val="General"/>
          <w:gallery w:val="placeholder"/>
        </w:category>
        <w:types>
          <w:type w:val="bbPlcHdr"/>
        </w:types>
        <w:behaviors>
          <w:behavior w:val="content"/>
        </w:behaviors>
        <w:guid w:val="{30371DE5-8511-48FE-894B-E6E820634843}"/>
      </w:docPartPr>
      <w:docPartBody>
        <w:p w:rsidR="00996EC8" w:rsidRDefault="00883DF6" w:rsidP="00883DF6">
          <w:pPr>
            <w:pStyle w:val="CA92CC0ADBC1450D813A0F63A3260A71"/>
          </w:pPr>
          <w:r w:rsidRPr="004B3313">
            <w:rPr>
              <w:rStyle w:val="PlaceholderText"/>
              <w:color w:val="FF0000"/>
            </w:rPr>
            <w:t>Click or tap here to enter text.</w:t>
          </w:r>
        </w:p>
      </w:docPartBody>
    </w:docPart>
    <w:docPart>
      <w:docPartPr>
        <w:name w:val="C7A26DC58B844D25A3BF7C5A1442B77A"/>
        <w:category>
          <w:name w:val="General"/>
          <w:gallery w:val="placeholder"/>
        </w:category>
        <w:types>
          <w:type w:val="bbPlcHdr"/>
        </w:types>
        <w:behaviors>
          <w:behavior w:val="content"/>
        </w:behaviors>
        <w:guid w:val="{066041AD-1329-45F3-A054-CBD5BA1901E4}"/>
      </w:docPartPr>
      <w:docPartBody>
        <w:p w:rsidR="00996EC8" w:rsidRDefault="00883DF6" w:rsidP="00883DF6">
          <w:pPr>
            <w:pStyle w:val="C7A26DC58B844D25A3BF7C5A1442B77A"/>
          </w:pPr>
          <w:r w:rsidRPr="004B3313">
            <w:rPr>
              <w:rStyle w:val="PlaceholderText"/>
              <w:color w:val="FF0000"/>
            </w:rPr>
            <w:t>Click or tap here to enter text.</w:t>
          </w:r>
        </w:p>
      </w:docPartBody>
    </w:docPart>
    <w:docPart>
      <w:docPartPr>
        <w:name w:val="C398939DC3E74F27B0FC9FDE93E9A572"/>
        <w:category>
          <w:name w:val="General"/>
          <w:gallery w:val="placeholder"/>
        </w:category>
        <w:types>
          <w:type w:val="bbPlcHdr"/>
        </w:types>
        <w:behaviors>
          <w:behavior w:val="content"/>
        </w:behaviors>
        <w:guid w:val="{809C3859-58D6-4594-986D-73501F0C87FF}"/>
      </w:docPartPr>
      <w:docPartBody>
        <w:p w:rsidR="00996EC8" w:rsidRDefault="00883DF6" w:rsidP="00883DF6">
          <w:pPr>
            <w:pStyle w:val="C398939DC3E74F27B0FC9FDE93E9A572"/>
          </w:pPr>
          <w:r w:rsidRPr="004B3313">
            <w:rPr>
              <w:rStyle w:val="PlaceholderText"/>
              <w:color w:val="FF0000"/>
            </w:rPr>
            <w:t>Click or tap here to enter text.</w:t>
          </w:r>
        </w:p>
      </w:docPartBody>
    </w:docPart>
    <w:docPart>
      <w:docPartPr>
        <w:name w:val="326116E6871B44BFA714A5D555056ABA"/>
        <w:category>
          <w:name w:val="General"/>
          <w:gallery w:val="placeholder"/>
        </w:category>
        <w:types>
          <w:type w:val="bbPlcHdr"/>
        </w:types>
        <w:behaviors>
          <w:behavior w:val="content"/>
        </w:behaviors>
        <w:guid w:val="{E7AC7595-E5F7-4159-BBEB-513890D37E23}"/>
      </w:docPartPr>
      <w:docPartBody>
        <w:p w:rsidR="00996EC8" w:rsidRDefault="00883DF6" w:rsidP="00883DF6">
          <w:pPr>
            <w:pStyle w:val="326116E6871B44BFA714A5D555056ABA"/>
          </w:pPr>
          <w:r w:rsidRPr="004B3313">
            <w:rPr>
              <w:rStyle w:val="PlaceholderText"/>
              <w:color w:val="FF0000"/>
            </w:rPr>
            <w:t>Click or tap here to enter text.</w:t>
          </w:r>
        </w:p>
      </w:docPartBody>
    </w:docPart>
    <w:docPart>
      <w:docPartPr>
        <w:name w:val="C53D270A53F24469A9383311B899BD61"/>
        <w:category>
          <w:name w:val="General"/>
          <w:gallery w:val="placeholder"/>
        </w:category>
        <w:types>
          <w:type w:val="bbPlcHdr"/>
        </w:types>
        <w:behaviors>
          <w:behavior w:val="content"/>
        </w:behaviors>
        <w:guid w:val="{DD2D88DB-FF1C-4355-817D-BEDAAA94B6D4}"/>
      </w:docPartPr>
      <w:docPartBody>
        <w:p w:rsidR="00996EC8" w:rsidRDefault="00883DF6" w:rsidP="00883DF6">
          <w:pPr>
            <w:pStyle w:val="C53D270A53F24469A9383311B899BD61"/>
          </w:pPr>
          <w:r w:rsidRPr="004B3313">
            <w:rPr>
              <w:rStyle w:val="PlaceholderText"/>
              <w:color w:val="FF0000"/>
            </w:rPr>
            <w:t>Click or tap here to enter text.</w:t>
          </w:r>
        </w:p>
      </w:docPartBody>
    </w:docPart>
    <w:docPart>
      <w:docPartPr>
        <w:name w:val="AE71AC18A3EE469D8619F8183727D739"/>
        <w:category>
          <w:name w:val="General"/>
          <w:gallery w:val="placeholder"/>
        </w:category>
        <w:types>
          <w:type w:val="bbPlcHdr"/>
        </w:types>
        <w:behaviors>
          <w:behavior w:val="content"/>
        </w:behaviors>
        <w:guid w:val="{DE43EDC2-36A5-4979-A5B0-7C59E7552E18}"/>
      </w:docPartPr>
      <w:docPartBody>
        <w:p w:rsidR="00996EC8" w:rsidRDefault="00883DF6" w:rsidP="00883DF6">
          <w:pPr>
            <w:pStyle w:val="AE71AC18A3EE469D8619F8183727D739"/>
          </w:pPr>
          <w:r w:rsidRPr="004B3313">
            <w:rPr>
              <w:rStyle w:val="PlaceholderText"/>
              <w:color w:val="FF0000"/>
            </w:rPr>
            <w:t>Click or tap here to enter text.</w:t>
          </w:r>
        </w:p>
      </w:docPartBody>
    </w:docPart>
    <w:docPart>
      <w:docPartPr>
        <w:name w:val="A57CB32D01BA4619B66AB6842FC66966"/>
        <w:category>
          <w:name w:val="General"/>
          <w:gallery w:val="placeholder"/>
        </w:category>
        <w:types>
          <w:type w:val="bbPlcHdr"/>
        </w:types>
        <w:behaviors>
          <w:behavior w:val="content"/>
        </w:behaviors>
        <w:guid w:val="{6F421FFD-9317-4B7E-A501-759E544D79C7}"/>
      </w:docPartPr>
      <w:docPartBody>
        <w:p w:rsidR="00996EC8" w:rsidRDefault="00883DF6" w:rsidP="00883DF6">
          <w:pPr>
            <w:pStyle w:val="A57CB32D01BA4619B66AB6842FC66966"/>
          </w:pPr>
          <w:r w:rsidRPr="004B3313">
            <w:rPr>
              <w:rStyle w:val="PlaceholderText"/>
              <w:color w:val="FF0000"/>
            </w:rPr>
            <w:t>Click or tap here to enter text.</w:t>
          </w:r>
        </w:p>
      </w:docPartBody>
    </w:docPart>
    <w:docPart>
      <w:docPartPr>
        <w:name w:val="DFA632E3C0E94378B679612B28A23F02"/>
        <w:category>
          <w:name w:val="General"/>
          <w:gallery w:val="placeholder"/>
        </w:category>
        <w:types>
          <w:type w:val="bbPlcHdr"/>
        </w:types>
        <w:behaviors>
          <w:behavior w:val="content"/>
        </w:behaviors>
        <w:guid w:val="{14F40109-F83F-49EE-BCAF-B82D097F4EF3}"/>
      </w:docPartPr>
      <w:docPartBody>
        <w:p w:rsidR="00996EC8" w:rsidRDefault="00883DF6" w:rsidP="00883DF6">
          <w:pPr>
            <w:pStyle w:val="DFA632E3C0E94378B679612B28A23F02"/>
          </w:pPr>
          <w:r w:rsidRPr="004B3313">
            <w:rPr>
              <w:rStyle w:val="PlaceholderText"/>
              <w:color w:val="FF0000"/>
            </w:rPr>
            <w:t>Click or tap here to enter text.</w:t>
          </w:r>
        </w:p>
      </w:docPartBody>
    </w:docPart>
    <w:docPart>
      <w:docPartPr>
        <w:name w:val="56EAC43970934728B6BC9F36114EC74D"/>
        <w:category>
          <w:name w:val="General"/>
          <w:gallery w:val="placeholder"/>
        </w:category>
        <w:types>
          <w:type w:val="bbPlcHdr"/>
        </w:types>
        <w:behaviors>
          <w:behavior w:val="content"/>
        </w:behaviors>
        <w:guid w:val="{A7A4BBE4-90AC-4961-936D-A3FA36533011}"/>
      </w:docPartPr>
      <w:docPartBody>
        <w:p w:rsidR="00996EC8" w:rsidRDefault="00883DF6" w:rsidP="00883DF6">
          <w:pPr>
            <w:pStyle w:val="56EAC43970934728B6BC9F36114EC74D"/>
          </w:pPr>
          <w:r w:rsidRPr="004B3313">
            <w:rPr>
              <w:rStyle w:val="PlaceholderText"/>
              <w:color w:val="FF0000"/>
            </w:rPr>
            <w:t>Click or tap here to enter text.</w:t>
          </w:r>
        </w:p>
      </w:docPartBody>
    </w:docPart>
    <w:docPart>
      <w:docPartPr>
        <w:name w:val="4CE0B33F755540D19BE4D13E941F1B08"/>
        <w:category>
          <w:name w:val="General"/>
          <w:gallery w:val="placeholder"/>
        </w:category>
        <w:types>
          <w:type w:val="bbPlcHdr"/>
        </w:types>
        <w:behaviors>
          <w:behavior w:val="content"/>
        </w:behaviors>
        <w:guid w:val="{772FA2AB-7727-46ED-8CA1-36082C8DE11C}"/>
      </w:docPartPr>
      <w:docPartBody>
        <w:p w:rsidR="00996EC8" w:rsidRDefault="00883DF6" w:rsidP="00883DF6">
          <w:pPr>
            <w:pStyle w:val="4CE0B33F755540D19BE4D13E941F1B08"/>
          </w:pPr>
          <w:r w:rsidRPr="004B3313">
            <w:rPr>
              <w:rStyle w:val="PlaceholderText"/>
              <w:color w:val="FF0000"/>
            </w:rPr>
            <w:t>Click or tap here to enter text.</w:t>
          </w:r>
        </w:p>
      </w:docPartBody>
    </w:docPart>
    <w:docPart>
      <w:docPartPr>
        <w:name w:val="F40D1D87D3034079B1D516FAADEFC62F"/>
        <w:category>
          <w:name w:val="General"/>
          <w:gallery w:val="placeholder"/>
        </w:category>
        <w:types>
          <w:type w:val="bbPlcHdr"/>
        </w:types>
        <w:behaviors>
          <w:behavior w:val="content"/>
        </w:behaviors>
        <w:guid w:val="{8398BE6F-2BF3-4AFA-A8E4-7F0875B66A7F}"/>
      </w:docPartPr>
      <w:docPartBody>
        <w:p w:rsidR="00996EC8" w:rsidRDefault="00883DF6" w:rsidP="00883DF6">
          <w:pPr>
            <w:pStyle w:val="F40D1D87D3034079B1D516FAADEFC62F"/>
          </w:pPr>
          <w:r w:rsidRPr="004B3313">
            <w:rPr>
              <w:rStyle w:val="PlaceholderText"/>
              <w:color w:val="FF0000"/>
            </w:rPr>
            <w:t>Click or tap here to enter text.</w:t>
          </w:r>
        </w:p>
      </w:docPartBody>
    </w:docPart>
    <w:docPart>
      <w:docPartPr>
        <w:name w:val="551C0DDE267845DFA719E9060005BAAC"/>
        <w:category>
          <w:name w:val="General"/>
          <w:gallery w:val="placeholder"/>
        </w:category>
        <w:types>
          <w:type w:val="bbPlcHdr"/>
        </w:types>
        <w:behaviors>
          <w:behavior w:val="content"/>
        </w:behaviors>
        <w:guid w:val="{3F932A01-9CE8-443B-BC55-F4B2C4B7318A}"/>
      </w:docPartPr>
      <w:docPartBody>
        <w:p w:rsidR="004B6F97" w:rsidRDefault="004B6F97" w:rsidP="004B6F97">
          <w:pPr>
            <w:pStyle w:val="551C0DDE267845DFA719E9060005BAAC"/>
          </w:pPr>
          <w:r w:rsidRPr="004B3313">
            <w:rPr>
              <w:rStyle w:val="PlaceholderText"/>
              <w:color w:val="FF0000"/>
            </w:rPr>
            <w:t>Click or tap here to enter text.</w:t>
          </w:r>
        </w:p>
      </w:docPartBody>
    </w:docPart>
    <w:docPart>
      <w:docPartPr>
        <w:name w:val="D34A06C1332D46D18DABDB88308798F8"/>
        <w:category>
          <w:name w:val="General"/>
          <w:gallery w:val="placeholder"/>
        </w:category>
        <w:types>
          <w:type w:val="bbPlcHdr"/>
        </w:types>
        <w:behaviors>
          <w:behavior w:val="content"/>
        </w:behaviors>
        <w:guid w:val="{5D95D0F8-1DE2-4F2A-8C39-4ACABA7D9B00}"/>
      </w:docPartPr>
      <w:docPartBody>
        <w:p w:rsidR="004B6F97" w:rsidRDefault="004B6F97" w:rsidP="004B6F97">
          <w:pPr>
            <w:pStyle w:val="D34A06C1332D46D18DABDB88308798F8"/>
          </w:pPr>
          <w:r w:rsidRPr="004B3313">
            <w:rPr>
              <w:rStyle w:val="PlaceholderText"/>
              <w:color w:val="FF0000"/>
            </w:rPr>
            <w:t>Click or tap here to enter text.</w:t>
          </w:r>
        </w:p>
      </w:docPartBody>
    </w:docPart>
    <w:docPart>
      <w:docPartPr>
        <w:name w:val="B504C8F5EEF5495D8CA37AB44E15902F"/>
        <w:category>
          <w:name w:val="General"/>
          <w:gallery w:val="placeholder"/>
        </w:category>
        <w:types>
          <w:type w:val="bbPlcHdr"/>
        </w:types>
        <w:behaviors>
          <w:behavior w:val="content"/>
        </w:behaviors>
        <w:guid w:val="{AE88E66E-D498-4481-A5F4-10D16FFE8B7C}"/>
      </w:docPartPr>
      <w:docPartBody>
        <w:p w:rsidR="004B6F97" w:rsidRDefault="004B6F97" w:rsidP="004B6F97">
          <w:pPr>
            <w:pStyle w:val="B504C8F5EEF5495D8CA37AB44E15902F"/>
          </w:pPr>
          <w:r w:rsidRPr="004B3313">
            <w:rPr>
              <w:rStyle w:val="PlaceholderText"/>
              <w:color w:val="FF0000"/>
            </w:rPr>
            <w:t>Click or tap here to enter text.</w:t>
          </w:r>
        </w:p>
      </w:docPartBody>
    </w:docPart>
    <w:docPart>
      <w:docPartPr>
        <w:name w:val="DCCFD667E0AB449481D357C76B21DE69"/>
        <w:category>
          <w:name w:val="General"/>
          <w:gallery w:val="placeholder"/>
        </w:category>
        <w:types>
          <w:type w:val="bbPlcHdr"/>
        </w:types>
        <w:behaviors>
          <w:behavior w:val="content"/>
        </w:behaviors>
        <w:guid w:val="{36F83224-A817-498D-AB92-C3CE9D98F9EF}"/>
      </w:docPartPr>
      <w:docPartBody>
        <w:p w:rsidR="004B6F97" w:rsidRDefault="004B6F97" w:rsidP="004B6F97">
          <w:pPr>
            <w:pStyle w:val="DCCFD667E0AB449481D357C76B21DE69"/>
          </w:pPr>
          <w:r w:rsidRPr="004B3313">
            <w:rPr>
              <w:rStyle w:val="PlaceholderText"/>
              <w:color w:val="FF0000"/>
            </w:rPr>
            <w:t>Click or tap here to enter text.</w:t>
          </w:r>
        </w:p>
      </w:docPartBody>
    </w:docPart>
    <w:docPart>
      <w:docPartPr>
        <w:name w:val="49C15CEF3F22453CA10C690041C9615D"/>
        <w:category>
          <w:name w:val="General"/>
          <w:gallery w:val="placeholder"/>
        </w:category>
        <w:types>
          <w:type w:val="bbPlcHdr"/>
        </w:types>
        <w:behaviors>
          <w:behavior w:val="content"/>
        </w:behaviors>
        <w:guid w:val="{094FF4F6-F5B4-4656-8A96-A01AA4DFD095}"/>
      </w:docPartPr>
      <w:docPartBody>
        <w:p w:rsidR="004B6F97" w:rsidRDefault="004B6F97" w:rsidP="004B6F97">
          <w:pPr>
            <w:pStyle w:val="49C15CEF3F22453CA10C690041C9615D"/>
          </w:pPr>
          <w:r w:rsidRPr="004B3313">
            <w:rPr>
              <w:rStyle w:val="PlaceholderText"/>
              <w:color w:val="FF0000"/>
            </w:rPr>
            <w:t>Click or tap here to enter text.</w:t>
          </w:r>
        </w:p>
      </w:docPartBody>
    </w:docPart>
    <w:docPart>
      <w:docPartPr>
        <w:name w:val="DB4E69A30FA645D88C6B592E2DF3B671"/>
        <w:category>
          <w:name w:val="General"/>
          <w:gallery w:val="placeholder"/>
        </w:category>
        <w:types>
          <w:type w:val="bbPlcHdr"/>
        </w:types>
        <w:behaviors>
          <w:behavior w:val="content"/>
        </w:behaviors>
        <w:guid w:val="{8E3A087C-453B-4E24-BFC6-D0DAAF5CB884}"/>
      </w:docPartPr>
      <w:docPartBody>
        <w:p w:rsidR="004B6F97" w:rsidRDefault="004B6F97" w:rsidP="004B6F97">
          <w:pPr>
            <w:pStyle w:val="DB4E69A30FA645D88C6B592E2DF3B671"/>
          </w:pPr>
          <w:r w:rsidRPr="004B3313">
            <w:rPr>
              <w:rStyle w:val="PlaceholderText"/>
              <w:color w:val="FF0000"/>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CC2"/>
    <w:rsid w:val="000160C8"/>
    <w:rsid w:val="004B6F97"/>
    <w:rsid w:val="00883DF6"/>
    <w:rsid w:val="008A0444"/>
    <w:rsid w:val="00996EC8"/>
    <w:rsid w:val="00CE7CC2"/>
    <w:rsid w:val="00E523BF"/>
    <w:rsid w:val="00F56C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B6F97"/>
    <w:rPr>
      <w:color w:val="808080"/>
    </w:rPr>
  </w:style>
  <w:style w:type="paragraph" w:customStyle="1" w:styleId="A838DB1A8A4C4EDFB38C0AB303F36A72">
    <w:name w:val="A838DB1A8A4C4EDFB38C0AB303F36A72"/>
    <w:rsid w:val="008A0444"/>
  </w:style>
  <w:style w:type="paragraph" w:customStyle="1" w:styleId="1925A29AF58E4C698E716FDD28A9199D">
    <w:name w:val="1925A29AF58E4C698E716FDD28A9199D"/>
    <w:rsid w:val="008A0444"/>
  </w:style>
  <w:style w:type="paragraph" w:customStyle="1" w:styleId="0D34985FD7604AAE8243C246CB8D1203">
    <w:name w:val="0D34985FD7604AAE8243C246CB8D1203"/>
    <w:rsid w:val="008A0444"/>
  </w:style>
  <w:style w:type="paragraph" w:customStyle="1" w:styleId="1112A844F635485FBA9235208149B003">
    <w:name w:val="1112A844F635485FBA9235208149B003"/>
    <w:rsid w:val="008A0444"/>
  </w:style>
  <w:style w:type="paragraph" w:customStyle="1" w:styleId="BD6331C5F7C54193AF98D779DA8A3A17">
    <w:name w:val="BD6331C5F7C54193AF98D779DA8A3A17"/>
    <w:rsid w:val="008A0444"/>
  </w:style>
  <w:style w:type="paragraph" w:customStyle="1" w:styleId="BEB2B80CB7AC4B1191623CCE36E7C3C1">
    <w:name w:val="BEB2B80CB7AC4B1191623CCE36E7C3C1"/>
    <w:rsid w:val="00883DF6"/>
  </w:style>
  <w:style w:type="paragraph" w:customStyle="1" w:styleId="CA92CC0ADBC1450D813A0F63A3260A71">
    <w:name w:val="CA92CC0ADBC1450D813A0F63A3260A71"/>
    <w:rsid w:val="00883DF6"/>
  </w:style>
  <w:style w:type="paragraph" w:customStyle="1" w:styleId="C7A26DC58B844D25A3BF7C5A1442B77A">
    <w:name w:val="C7A26DC58B844D25A3BF7C5A1442B77A"/>
    <w:rsid w:val="00883DF6"/>
  </w:style>
  <w:style w:type="paragraph" w:customStyle="1" w:styleId="C398939DC3E74F27B0FC9FDE93E9A572">
    <w:name w:val="C398939DC3E74F27B0FC9FDE93E9A572"/>
    <w:rsid w:val="00883DF6"/>
  </w:style>
  <w:style w:type="paragraph" w:customStyle="1" w:styleId="326116E6871B44BFA714A5D555056ABA">
    <w:name w:val="326116E6871B44BFA714A5D555056ABA"/>
    <w:rsid w:val="00883DF6"/>
  </w:style>
  <w:style w:type="paragraph" w:customStyle="1" w:styleId="C53D270A53F24469A9383311B899BD61">
    <w:name w:val="C53D270A53F24469A9383311B899BD61"/>
    <w:rsid w:val="00883DF6"/>
  </w:style>
  <w:style w:type="paragraph" w:customStyle="1" w:styleId="AE71AC18A3EE469D8619F8183727D739">
    <w:name w:val="AE71AC18A3EE469D8619F8183727D739"/>
    <w:rsid w:val="00883DF6"/>
  </w:style>
  <w:style w:type="paragraph" w:customStyle="1" w:styleId="A57CB32D01BA4619B66AB6842FC66966">
    <w:name w:val="A57CB32D01BA4619B66AB6842FC66966"/>
    <w:rsid w:val="00883DF6"/>
  </w:style>
  <w:style w:type="paragraph" w:customStyle="1" w:styleId="DFA632E3C0E94378B679612B28A23F02">
    <w:name w:val="DFA632E3C0E94378B679612B28A23F02"/>
    <w:rsid w:val="00883DF6"/>
  </w:style>
  <w:style w:type="paragraph" w:customStyle="1" w:styleId="56EAC43970934728B6BC9F36114EC74D">
    <w:name w:val="56EAC43970934728B6BC9F36114EC74D"/>
    <w:rsid w:val="00883DF6"/>
  </w:style>
  <w:style w:type="paragraph" w:customStyle="1" w:styleId="4CE0B33F755540D19BE4D13E941F1B08">
    <w:name w:val="4CE0B33F755540D19BE4D13E941F1B08"/>
    <w:rsid w:val="00883DF6"/>
  </w:style>
  <w:style w:type="paragraph" w:customStyle="1" w:styleId="F40D1D87D3034079B1D516FAADEFC62F">
    <w:name w:val="F40D1D87D3034079B1D516FAADEFC62F"/>
    <w:rsid w:val="00883DF6"/>
  </w:style>
  <w:style w:type="paragraph" w:customStyle="1" w:styleId="551C0DDE267845DFA719E9060005BAAC">
    <w:name w:val="551C0DDE267845DFA719E9060005BAAC"/>
    <w:rsid w:val="004B6F97"/>
    <w:rPr>
      <w:kern w:val="2"/>
      <w14:ligatures w14:val="standardContextual"/>
    </w:rPr>
  </w:style>
  <w:style w:type="paragraph" w:customStyle="1" w:styleId="D34A06C1332D46D18DABDB88308798F8">
    <w:name w:val="D34A06C1332D46D18DABDB88308798F8"/>
    <w:rsid w:val="004B6F97"/>
    <w:rPr>
      <w:kern w:val="2"/>
      <w14:ligatures w14:val="standardContextual"/>
    </w:rPr>
  </w:style>
  <w:style w:type="paragraph" w:customStyle="1" w:styleId="B504C8F5EEF5495D8CA37AB44E15902F">
    <w:name w:val="B504C8F5EEF5495D8CA37AB44E15902F"/>
    <w:rsid w:val="004B6F97"/>
    <w:rPr>
      <w:kern w:val="2"/>
      <w14:ligatures w14:val="standardContextual"/>
    </w:rPr>
  </w:style>
  <w:style w:type="paragraph" w:customStyle="1" w:styleId="DCCFD667E0AB449481D357C76B21DE69">
    <w:name w:val="DCCFD667E0AB449481D357C76B21DE69"/>
    <w:rsid w:val="004B6F97"/>
    <w:rPr>
      <w:kern w:val="2"/>
      <w14:ligatures w14:val="standardContextual"/>
    </w:rPr>
  </w:style>
  <w:style w:type="paragraph" w:customStyle="1" w:styleId="49C15CEF3F22453CA10C690041C9615D">
    <w:name w:val="49C15CEF3F22453CA10C690041C9615D"/>
    <w:rsid w:val="004B6F97"/>
    <w:rPr>
      <w:kern w:val="2"/>
      <w14:ligatures w14:val="standardContextual"/>
    </w:rPr>
  </w:style>
  <w:style w:type="paragraph" w:customStyle="1" w:styleId="DB4E69A30FA645D88C6B592E2DF3B671">
    <w:name w:val="DB4E69A30FA645D88C6B592E2DF3B671"/>
    <w:rsid w:val="004B6F97"/>
    <w:rPr>
      <w:kern w:val="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DB1A0F-FF99-43A6-9F82-4E697D9E27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WNCC Training Template.dotx</Template>
  <TotalTime>55</TotalTime>
  <Pages>7</Pages>
  <Words>1124</Words>
  <Characters>5694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When troubleshooting driver problems in Windows XP, one of the first places you may look is Device Manager, which provides detailed information about every piece of installed system hardware</vt:lpstr>
    </vt:vector>
  </TitlesOfParts>
  <Company>Gateway</Company>
  <LinksUpToDate>false</LinksUpToDate>
  <CharactersWithSpaces>6805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When troubleshooting driver problems in Windows XP, one of the first places you may look is Device Manager, which provides detailed information about every piece of installed system hardware</dc:title>
  <dc:subject/>
  <dc:creator>William Loring</dc:creator>
  <cp:keywords/>
  <dc:description/>
  <cp:lastModifiedBy>William Loring</cp:lastModifiedBy>
  <cp:revision>127</cp:revision>
  <dcterms:created xsi:type="dcterms:W3CDTF">2017-10-16T02:49:00Z</dcterms:created>
  <dcterms:modified xsi:type="dcterms:W3CDTF">2025-06-13T21:50:00Z</dcterms:modified>
</cp:coreProperties>
</file>