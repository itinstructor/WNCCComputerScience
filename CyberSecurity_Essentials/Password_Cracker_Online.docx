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23FFE" w14:textId="3684AF69" w:rsidR="004C7E1B" w:rsidRDefault="004C7E1B" w:rsidP="004C7E1B">
      <w:pPr>
        <w:pStyle w:val="Heading1"/>
      </w:pPr>
      <w:bookmarkStart w:id="0" w:name="_Toc188201516"/>
      <w:r w:rsidRPr="004C7E1B">
        <w:t>Password Cracker</w:t>
      </w:r>
      <w:r w:rsidR="008E59A4">
        <w:t xml:space="preserve"> Online</w:t>
      </w:r>
      <w:bookmarkEnd w:id="0"/>
    </w:p>
    <w:sdt>
      <w:sdtPr>
        <w:rPr>
          <w:rFonts w:ascii="Verdana" w:eastAsia="Times New Roman" w:hAnsi="Verdana" w:cs="Times New Roman"/>
          <w:b w:val="0"/>
          <w:sz w:val="20"/>
          <w:szCs w:val="24"/>
        </w:rPr>
        <w:id w:val="564539768"/>
        <w:docPartObj>
          <w:docPartGallery w:val="Table of Contents"/>
          <w:docPartUnique/>
        </w:docPartObj>
      </w:sdtPr>
      <w:sdtEndPr>
        <w:rPr>
          <w:bCs/>
          <w:noProof/>
        </w:rPr>
      </w:sdtEndPr>
      <w:sdtContent>
        <w:p w14:paraId="3DCF19A3" w14:textId="23467C37" w:rsidR="002C605F" w:rsidRDefault="002C605F">
          <w:pPr>
            <w:pStyle w:val="TOCHeading"/>
          </w:pPr>
          <w:r>
            <w:t>Contents</w:t>
          </w:r>
        </w:p>
        <w:p w14:paraId="2EB45EDE" w14:textId="254D3DB6" w:rsidR="00FA1883" w:rsidRDefault="002C605F">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88201516" w:history="1">
            <w:r w:rsidR="00FA1883" w:rsidRPr="008B44C9">
              <w:rPr>
                <w:rStyle w:val="Hyperlink"/>
                <w:noProof/>
              </w:rPr>
              <w:t>Password Cracker Online</w:t>
            </w:r>
            <w:r w:rsidR="00FA1883">
              <w:rPr>
                <w:noProof/>
                <w:webHidden/>
              </w:rPr>
              <w:tab/>
            </w:r>
            <w:r w:rsidR="00FA1883">
              <w:rPr>
                <w:noProof/>
                <w:webHidden/>
              </w:rPr>
              <w:fldChar w:fldCharType="begin"/>
            </w:r>
            <w:r w:rsidR="00FA1883">
              <w:rPr>
                <w:noProof/>
                <w:webHidden/>
              </w:rPr>
              <w:instrText xml:space="preserve"> PAGEREF _Toc188201516 \h </w:instrText>
            </w:r>
            <w:r w:rsidR="00FA1883">
              <w:rPr>
                <w:noProof/>
                <w:webHidden/>
              </w:rPr>
            </w:r>
            <w:r w:rsidR="00FA1883">
              <w:rPr>
                <w:noProof/>
                <w:webHidden/>
              </w:rPr>
              <w:fldChar w:fldCharType="separate"/>
            </w:r>
            <w:r w:rsidR="00FA1883">
              <w:rPr>
                <w:noProof/>
                <w:webHidden/>
              </w:rPr>
              <w:t>1</w:t>
            </w:r>
            <w:r w:rsidR="00FA1883">
              <w:rPr>
                <w:noProof/>
                <w:webHidden/>
              </w:rPr>
              <w:fldChar w:fldCharType="end"/>
            </w:r>
          </w:hyperlink>
        </w:p>
        <w:p w14:paraId="58A82757" w14:textId="01A9F2DA" w:rsidR="00FA1883" w:rsidRDefault="00FA1883">
          <w:pPr>
            <w:pStyle w:val="TOC1"/>
            <w:tabs>
              <w:tab w:val="right" w:leader="dot" w:pos="9350"/>
            </w:tabs>
            <w:rPr>
              <w:rFonts w:asciiTheme="minorHAnsi" w:eastAsiaTheme="minorEastAsia" w:hAnsiTheme="minorHAnsi" w:cstheme="minorBidi"/>
              <w:noProof/>
              <w:kern w:val="2"/>
              <w:sz w:val="24"/>
              <w14:ligatures w14:val="standardContextual"/>
            </w:rPr>
          </w:pPr>
          <w:hyperlink w:anchor="_Toc188201517" w:history="1">
            <w:r w:rsidRPr="008B44C9">
              <w:rPr>
                <w:rStyle w:val="Hyperlink"/>
                <w:noProof/>
              </w:rPr>
              <w:t>What is Password Hashing?</w:t>
            </w:r>
            <w:r>
              <w:rPr>
                <w:noProof/>
                <w:webHidden/>
              </w:rPr>
              <w:tab/>
            </w:r>
            <w:r>
              <w:rPr>
                <w:noProof/>
                <w:webHidden/>
              </w:rPr>
              <w:fldChar w:fldCharType="begin"/>
            </w:r>
            <w:r>
              <w:rPr>
                <w:noProof/>
                <w:webHidden/>
              </w:rPr>
              <w:instrText xml:space="preserve"> PAGEREF _Toc188201517 \h </w:instrText>
            </w:r>
            <w:r>
              <w:rPr>
                <w:noProof/>
                <w:webHidden/>
              </w:rPr>
            </w:r>
            <w:r>
              <w:rPr>
                <w:noProof/>
                <w:webHidden/>
              </w:rPr>
              <w:fldChar w:fldCharType="separate"/>
            </w:r>
            <w:r>
              <w:rPr>
                <w:noProof/>
                <w:webHidden/>
              </w:rPr>
              <w:t>1</w:t>
            </w:r>
            <w:r>
              <w:rPr>
                <w:noProof/>
                <w:webHidden/>
              </w:rPr>
              <w:fldChar w:fldCharType="end"/>
            </w:r>
          </w:hyperlink>
        </w:p>
        <w:p w14:paraId="45FA1364" w14:textId="1A9FD59C" w:rsidR="00FA1883" w:rsidRDefault="00FA1883">
          <w:pPr>
            <w:pStyle w:val="TOC1"/>
            <w:tabs>
              <w:tab w:val="right" w:leader="dot" w:pos="9350"/>
            </w:tabs>
            <w:rPr>
              <w:rFonts w:asciiTheme="minorHAnsi" w:eastAsiaTheme="minorEastAsia" w:hAnsiTheme="minorHAnsi" w:cstheme="minorBidi"/>
              <w:noProof/>
              <w:kern w:val="2"/>
              <w:sz w:val="24"/>
              <w14:ligatures w14:val="standardContextual"/>
            </w:rPr>
          </w:pPr>
          <w:hyperlink w:anchor="_Toc188201518" w:history="1">
            <w:r w:rsidRPr="008B44C9">
              <w:rPr>
                <w:rStyle w:val="Hyperlink"/>
                <w:noProof/>
              </w:rPr>
              <w:t>Dictionary and Brute Force Attacks</w:t>
            </w:r>
            <w:r>
              <w:rPr>
                <w:noProof/>
                <w:webHidden/>
              </w:rPr>
              <w:tab/>
            </w:r>
            <w:r>
              <w:rPr>
                <w:noProof/>
                <w:webHidden/>
              </w:rPr>
              <w:fldChar w:fldCharType="begin"/>
            </w:r>
            <w:r>
              <w:rPr>
                <w:noProof/>
                <w:webHidden/>
              </w:rPr>
              <w:instrText xml:space="preserve"> PAGEREF _Toc188201518 \h </w:instrText>
            </w:r>
            <w:r>
              <w:rPr>
                <w:noProof/>
                <w:webHidden/>
              </w:rPr>
            </w:r>
            <w:r>
              <w:rPr>
                <w:noProof/>
                <w:webHidden/>
              </w:rPr>
              <w:fldChar w:fldCharType="separate"/>
            </w:r>
            <w:r>
              <w:rPr>
                <w:noProof/>
                <w:webHidden/>
              </w:rPr>
              <w:t>2</w:t>
            </w:r>
            <w:r>
              <w:rPr>
                <w:noProof/>
                <w:webHidden/>
              </w:rPr>
              <w:fldChar w:fldCharType="end"/>
            </w:r>
          </w:hyperlink>
        </w:p>
        <w:p w14:paraId="25C6B48D" w14:textId="417FB06C" w:rsidR="00FA1883" w:rsidRDefault="00FA1883">
          <w:pPr>
            <w:pStyle w:val="TOC1"/>
            <w:tabs>
              <w:tab w:val="right" w:leader="dot" w:pos="9350"/>
            </w:tabs>
            <w:rPr>
              <w:rFonts w:asciiTheme="minorHAnsi" w:eastAsiaTheme="minorEastAsia" w:hAnsiTheme="minorHAnsi" w:cstheme="minorBidi"/>
              <w:noProof/>
              <w:kern w:val="2"/>
              <w:sz w:val="24"/>
              <w14:ligatures w14:val="standardContextual"/>
            </w:rPr>
          </w:pPr>
          <w:hyperlink w:anchor="_Toc188201519" w:history="1">
            <w:r w:rsidRPr="008B44C9">
              <w:rPr>
                <w:rStyle w:val="Hyperlink"/>
                <w:noProof/>
              </w:rPr>
              <w:t>Lookup Tables</w:t>
            </w:r>
            <w:r>
              <w:rPr>
                <w:noProof/>
                <w:webHidden/>
              </w:rPr>
              <w:tab/>
            </w:r>
            <w:r>
              <w:rPr>
                <w:noProof/>
                <w:webHidden/>
              </w:rPr>
              <w:fldChar w:fldCharType="begin"/>
            </w:r>
            <w:r>
              <w:rPr>
                <w:noProof/>
                <w:webHidden/>
              </w:rPr>
              <w:instrText xml:space="preserve"> PAGEREF _Toc188201519 \h </w:instrText>
            </w:r>
            <w:r>
              <w:rPr>
                <w:noProof/>
                <w:webHidden/>
              </w:rPr>
            </w:r>
            <w:r>
              <w:rPr>
                <w:noProof/>
                <w:webHidden/>
              </w:rPr>
              <w:fldChar w:fldCharType="separate"/>
            </w:r>
            <w:r>
              <w:rPr>
                <w:noProof/>
                <w:webHidden/>
              </w:rPr>
              <w:t>3</w:t>
            </w:r>
            <w:r>
              <w:rPr>
                <w:noProof/>
                <w:webHidden/>
              </w:rPr>
              <w:fldChar w:fldCharType="end"/>
            </w:r>
          </w:hyperlink>
        </w:p>
        <w:p w14:paraId="53095B2A" w14:textId="505DEA68" w:rsidR="00FA1883" w:rsidRDefault="00FA1883">
          <w:pPr>
            <w:pStyle w:val="TOC1"/>
            <w:tabs>
              <w:tab w:val="right" w:leader="dot" w:pos="9350"/>
            </w:tabs>
            <w:rPr>
              <w:rFonts w:asciiTheme="minorHAnsi" w:eastAsiaTheme="minorEastAsia" w:hAnsiTheme="minorHAnsi" w:cstheme="minorBidi"/>
              <w:noProof/>
              <w:kern w:val="2"/>
              <w:sz w:val="24"/>
              <w14:ligatures w14:val="standardContextual"/>
            </w:rPr>
          </w:pPr>
          <w:hyperlink w:anchor="_Toc188201520" w:history="1">
            <w:r w:rsidRPr="008B44C9">
              <w:rPr>
                <w:rStyle w:val="Hyperlink"/>
                <w:noProof/>
              </w:rPr>
              <w:t>Lab Description</w:t>
            </w:r>
            <w:r>
              <w:rPr>
                <w:noProof/>
                <w:webHidden/>
              </w:rPr>
              <w:tab/>
            </w:r>
            <w:r>
              <w:rPr>
                <w:noProof/>
                <w:webHidden/>
              </w:rPr>
              <w:fldChar w:fldCharType="begin"/>
            </w:r>
            <w:r>
              <w:rPr>
                <w:noProof/>
                <w:webHidden/>
              </w:rPr>
              <w:instrText xml:space="preserve"> PAGEREF _Toc188201520 \h </w:instrText>
            </w:r>
            <w:r>
              <w:rPr>
                <w:noProof/>
                <w:webHidden/>
              </w:rPr>
            </w:r>
            <w:r>
              <w:rPr>
                <w:noProof/>
                <w:webHidden/>
              </w:rPr>
              <w:fldChar w:fldCharType="separate"/>
            </w:r>
            <w:r>
              <w:rPr>
                <w:noProof/>
                <w:webHidden/>
              </w:rPr>
              <w:t>3</w:t>
            </w:r>
            <w:r>
              <w:rPr>
                <w:noProof/>
                <w:webHidden/>
              </w:rPr>
              <w:fldChar w:fldCharType="end"/>
            </w:r>
          </w:hyperlink>
        </w:p>
        <w:p w14:paraId="28FB4136" w14:textId="0B613E16" w:rsidR="00FA1883" w:rsidRDefault="00FA1883">
          <w:pPr>
            <w:pStyle w:val="TOC2"/>
            <w:tabs>
              <w:tab w:val="right" w:leader="dot" w:pos="9350"/>
            </w:tabs>
            <w:rPr>
              <w:rFonts w:asciiTheme="minorHAnsi" w:eastAsiaTheme="minorEastAsia" w:hAnsiTheme="minorHAnsi" w:cstheme="minorBidi"/>
              <w:noProof/>
              <w:kern w:val="2"/>
              <w:sz w:val="24"/>
              <w14:ligatures w14:val="standardContextual"/>
            </w:rPr>
          </w:pPr>
          <w:hyperlink w:anchor="_Toc188201521" w:history="1">
            <w:r w:rsidRPr="008B44C9">
              <w:rPr>
                <w:rStyle w:val="Hyperlink"/>
                <w:noProof/>
              </w:rPr>
              <w:t>Assignment Submission</w:t>
            </w:r>
            <w:r>
              <w:rPr>
                <w:noProof/>
                <w:webHidden/>
              </w:rPr>
              <w:tab/>
            </w:r>
            <w:r>
              <w:rPr>
                <w:noProof/>
                <w:webHidden/>
              </w:rPr>
              <w:fldChar w:fldCharType="begin"/>
            </w:r>
            <w:r>
              <w:rPr>
                <w:noProof/>
                <w:webHidden/>
              </w:rPr>
              <w:instrText xml:space="preserve"> PAGEREF _Toc188201521 \h </w:instrText>
            </w:r>
            <w:r>
              <w:rPr>
                <w:noProof/>
                <w:webHidden/>
              </w:rPr>
            </w:r>
            <w:r>
              <w:rPr>
                <w:noProof/>
                <w:webHidden/>
              </w:rPr>
              <w:fldChar w:fldCharType="separate"/>
            </w:r>
            <w:r>
              <w:rPr>
                <w:noProof/>
                <w:webHidden/>
              </w:rPr>
              <w:t>5</w:t>
            </w:r>
            <w:r>
              <w:rPr>
                <w:noProof/>
                <w:webHidden/>
              </w:rPr>
              <w:fldChar w:fldCharType="end"/>
            </w:r>
          </w:hyperlink>
        </w:p>
        <w:p w14:paraId="4D176319" w14:textId="4A017E1F" w:rsidR="002C605F" w:rsidRDefault="002C605F">
          <w:r>
            <w:rPr>
              <w:b/>
              <w:bCs/>
              <w:noProof/>
            </w:rPr>
            <w:fldChar w:fldCharType="end"/>
          </w:r>
        </w:p>
      </w:sdtContent>
    </w:sdt>
    <w:p w14:paraId="79ADB2BC" w14:textId="078EF926" w:rsidR="00E870A3" w:rsidRDefault="00E870A3" w:rsidP="004C7E1B">
      <w:r w:rsidRPr="00E870A3">
        <w:t xml:space="preserve">Time required: </w:t>
      </w:r>
      <w:r w:rsidR="00303DF7">
        <w:t>3</w:t>
      </w:r>
      <w:r w:rsidR="003C5335">
        <w:t>0</w:t>
      </w:r>
      <w:r w:rsidRPr="00E870A3">
        <w:t xml:space="preserve"> minutes</w:t>
      </w:r>
    </w:p>
    <w:p w14:paraId="17AED0BC" w14:textId="77777777" w:rsidR="009122A2" w:rsidRDefault="009122A2" w:rsidP="009122A2">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288A6848" w14:textId="77777777" w:rsidR="009122A2" w:rsidRDefault="009122A2" w:rsidP="00E203FC">
      <w:pPr>
        <w:pStyle w:val="ListParagraph"/>
        <w:numPr>
          <w:ilvl w:val="0"/>
          <w:numId w:val="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60CF5D88" w14:textId="77777777" w:rsidR="009122A2" w:rsidRDefault="009122A2" w:rsidP="00E203FC">
      <w:pPr>
        <w:pStyle w:val="ListParagraph"/>
        <w:numPr>
          <w:ilvl w:val="0"/>
          <w:numId w:val="4"/>
        </w:numPr>
      </w:pPr>
      <w:r>
        <w:t>Click and Drag your mouse around whatever you want to snip.</w:t>
      </w:r>
    </w:p>
    <w:p w14:paraId="0E442046" w14:textId="77777777" w:rsidR="009122A2" w:rsidRDefault="009122A2" w:rsidP="00E203FC">
      <w:pPr>
        <w:pStyle w:val="ListParagraph"/>
        <w:numPr>
          <w:ilvl w:val="0"/>
          <w:numId w:val="4"/>
        </w:numPr>
      </w:pPr>
      <w:r>
        <w:t>Release the mouse button. This places the snip into the Windows Clipboard.</w:t>
      </w:r>
    </w:p>
    <w:p w14:paraId="6696C630" w14:textId="77777777" w:rsidR="009122A2" w:rsidRDefault="009122A2" w:rsidP="00E203FC">
      <w:pPr>
        <w:pStyle w:val="ListParagraph"/>
        <w:numPr>
          <w:ilvl w:val="0"/>
          <w:numId w:val="4"/>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247015D8" w14:textId="0876B794" w:rsidR="002B787A" w:rsidRDefault="002B787A" w:rsidP="00FB2C69">
      <w:pPr>
        <w:pStyle w:val="Heading1"/>
      </w:pPr>
      <w:bookmarkStart w:id="1" w:name="_Toc188201517"/>
      <w:r>
        <w:t>What is Password Hashing?</w:t>
      </w:r>
      <w:bookmarkEnd w:id="1"/>
    </w:p>
    <w:tbl>
      <w:tblPr>
        <w:tblStyle w:val="TableGrid"/>
        <w:tblW w:w="0" w:type="auto"/>
        <w:tblLook w:val="04A0" w:firstRow="1" w:lastRow="0" w:firstColumn="1" w:lastColumn="0" w:noHBand="0" w:noVBand="1"/>
      </w:tblPr>
      <w:tblGrid>
        <w:gridCol w:w="9350"/>
      </w:tblGrid>
      <w:tr w:rsidR="002B787A" w14:paraId="52BE003D" w14:textId="77777777" w:rsidTr="002B787A">
        <w:tc>
          <w:tcPr>
            <w:tcW w:w="9350" w:type="dxa"/>
            <w:shd w:val="clear" w:color="auto" w:fill="E2EFD9" w:themeFill="accent6" w:themeFillTint="33"/>
          </w:tcPr>
          <w:p w14:paraId="3503180A" w14:textId="6FF9F15B" w:rsidR="002B787A" w:rsidRDefault="002B787A" w:rsidP="00107342">
            <w:pPr>
              <w:pStyle w:val="Code"/>
            </w:pPr>
            <w:r w:rsidRPr="002B787A">
              <w:t>hash("hello") = 2cf24dba5fb0a30e26e83b2ac5b9e29e1b161e5c1fa7425e73043362938b9824</w:t>
            </w:r>
            <w:r w:rsidRPr="002B787A">
              <w:br/>
              <w:t>hash("</w:t>
            </w:r>
            <w:proofErr w:type="spellStart"/>
            <w:r w:rsidRPr="002B787A">
              <w:t>hbllo</w:t>
            </w:r>
            <w:proofErr w:type="spellEnd"/>
            <w:r w:rsidRPr="002B787A">
              <w:t>") = 58756879c05c68dfac9866712fad6a93f8146f337a69afe7dd238f3364946366</w:t>
            </w:r>
            <w:r w:rsidRPr="002B787A">
              <w:br/>
              <w:t>hash("waltz") = c0e81794384491161f1777c232bc6bd9ec38f616560b120fda8e90f383853542</w:t>
            </w:r>
          </w:p>
        </w:tc>
      </w:tr>
    </w:tbl>
    <w:p w14:paraId="3F5102EE" w14:textId="74F00415" w:rsidR="002B787A" w:rsidRPr="002B787A" w:rsidRDefault="002B787A" w:rsidP="002B787A">
      <w:r w:rsidRPr="002B787A">
        <w:t xml:space="preserve">Hash algorithms are one way functions. They turn any amount of data into a fixed-length "fingerprint" that cannot be reversed. </w:t>
      </w:r>
      <w:r w:rsidR="00AB5888">
        <w:t>I</w:t>
      </w:r>
      <w:r w:rsidRPr="002B787A">
        <w:t xml:space="preserve">f the input changes by even a tiny bit, the resulting hash is completely different (see the example above). This is great for protecting passwords, because we want to store passwords in a form that protects them even if the </w:t>
      </w:r>
      <w:r w:rsidRPr="002B787A">
        <w:lastRenderedPageBreak/>
        <w:t xml:space="preserve">password file itself is compromised, but at the same time, we need to be able to verify that a user's password is correct. </w:t>
      </w:r>
    </w:p>
    <w:p w14:paraId="21EA3FBA" w14:textId="77777777" w:rsidR="002B787A" w:rsidRPr="002B787A" w:rsidRDefault="002B787A" w:rsidP="002B787A">
      <w:r w:rsidRPr="002B787A">
        <w:t xml:space="preserve">The general workflow for account registration and authentication in a hash-based account system is as follows: </w:t>
      </w:r>
    </w:p>
    <w:p w14:paraId="329B7F30" w14:textId="77777777" w:rsidR="002B787A" w:rsidRPr="002B787A" w:rsidRDefault="002B787A" w:rsidP="002B787A">
      <w:pPr>
        <w:numPr>
          <w:ilvl w:val="0"/>
          <w:numId w:val="44"/>
        </w:numPr>
      </w:pPr>
      <w:r w:rsidRPr="002B787A">
        <w:t>The user creates an account.</w:t>
      </w:r>
    </w:p>
    <w:p w14:paraId="126B2C42" w14:textId="77777777" w:rsidR="002B787A" w:rsidRPr="002B787A" w:rsidRDefault="002B787A" w:rsidP="002B787A">
      <w:pPr>
        <w:numPr>
          <w:ilvl w:val="0"/>
          <w:numId w:val="44"/>
        </w:numPr>
      </w:pPr>
      <w:r w:rsidRPr="002B787A">
        <w:t>Their password is hashed and stored in the database. At no point is the plain-text (unencrypted) password ever written to the hard drive.</w:t>
      </w:r>
    </w:p>
    <w:p w14:paraId="348D8EF5" w14:textId="77777777" w:rsidR="002B787A" w:rsidRPr="002B787A" w:rsidRDefault="002B787A" w:rsidP="002B787A">
      <w:pPr>
        <w:numPr>
          <w:ilvl w:val="0"/>
          <w:numId w:val="44"/>
        </w:numPr>
      </w:pPr>
      <w:r w:rsidRPr="002B787A">
        <w:t>When the user attempts to login, the hash of the password they entered is checked against the hash of their real password (retrieved from the database).</w:t>
      </w:r>
    </w:p>
    <w:p w14:paraId="35B22293" w14:textId="77777777" w:rsidR="002B787A" w:rsidRPr="002B787A" w:rsidRDefault="002B787A" w:rsidP="002B787A">
      <w:pPr>
        <w:numPr>
          <w:ilvl w:val="0"/>
          <w:numId w:val="44"/>
        </w:numPr>
      </w:pPr>
      <w:r w:rsidRPr="002B787A">
        <w:t>If the hashes match, the user is granted access. If not, the user is told they entered invalid login credentials.</w:t>
      </w:r>
    </w:p>
    <w:p w14:paraId="0DE52584" w14:textId="77777777" w:rsidR="002B787A" w:rsidRPr="002B787A" w:rsidRDefault="002B787A" w:rsidP="002B787A">
      <w:pPr>
        <w:numPr>
          <w:ilvl w:val="0"/>
          <w:numId w:val="44"/>
        </w:numPr>
      </w:pPr>
      <w:r w:rsidRPr="002B787A">
        <w:t>Steps 3 and 4 repeat every time someone tries to login to their account.</w:t>
      </w:r>
    </w:p>
    <w:p w14:paraId="2ADCF0B4" w14:textId="77777777" w:rsidR="002B787A" w:rsidRDefault="002B787A" w:rsidP="002B787A">
      <w:r w:rsidRPr="002B787A">
        <w:t xml:space="preserve">In step 4, never tell the user if it was the username or password they got wrong. Always display a generic message like "Invalid username or password." This prevents attackers from enumerating valid usernames without knowing their passwords. </w:t>
      </w:r>
    </w:p>
    <w:p w14:paraId="3196F903" w14:textId="77777777" w:rsidR="002B787A" w:rsidRPr="002B787A" w:rsidRDefault="002B787A" w:rsidP="002B787A">
      <w:r w:rsidRPr="002B787A">
        <w:t xml:space="preserve">It is easy to think that all you have to do is run the password through a cryptographic hash function and your users' passwords will be secure. This is far from the truth. There are many ways to recover passwords from plain hashes very quickly. There are several easy-to-implement techniques that make these "attacks" much less effective. To motivate the need for these techniques, consider this very website. On the front page, you can submit a list of hashes to be cracked, and receive results in less than a second. Clearly, simply hashing the password does not meet our needs for security. </w:t>
      </w:r>
    </w:p>
    <w:p w14:paraId="5F1E03C2" w14:textId="77777777" w:rsidR="00D90BC2" w:rsidRPr="002B787A" w:rsidRDefault="00D90BC2" w:rsidP="00FB2C69">
      <w:pPr>
        <w:pStyle w:val="Heading1"/>
      </w:pPr>
      <w:bookmarkStart w:id="2" w:name="_Toc188201518"/>
      <w:r>
        <w:t>Dictionary and Brute Force Attacks</w:t>
      </w:r>
      <w:bookmarkEnd w:id="2"/>
    </w:p>
    <w:tbl>
      <w:tblPr>
        <w:tblStyle w:val="TableGrid"/>
        <w:tblW w:w="9445" w:type="dxa"/>
        <w:tblLook w:val="04A0" w:firstRow="1" w:lastRow="0" w:firstColumn="1" w:lastColumn="0" w:noHBand="0" w:noVBand="1"/>
      </w:tblPr>
      <w:tblGrid>
        <w:gridCol w:w="4585"/>
        <w:gridCol w:w="4860"/>
      </w:tblGrid>
      <w:tr w:rsidR="008953C9" w14:paraId="2897374F" w14:textId="77777777" w:rsidTr="008953C9">
        <w:tc>
          <w:tcPr>
            <w:tcW w:w="4585" w:type="dxa"/>
            <w:shd w:val="clear" w:color="auto" w:fill="E2EFD9" w:themeFill="accent6" w:themeFillTint="33"/>
            <w:vAlign w:val="center"/>
          </w:tcPr>
          <w:p w14:paraId="53D63D0E" w14:textId="77777777" w:rsidR="008953C9" w:rsidRPr="00DA3D20" w:rsidRDefault="008953C9" w:rsidP="008953C9">
            <w:pPr>
              <w:pStyle w:val="Code"/>
              <w:rPr>
                <w:b/>
                <w:bCs/>
              </w:rPr>
            </w:pPr>
            <w:r w:rsidRPr="00DA3D20">
              <w:rPr>
                <w:b/>
                <w:bCs/>
              </w:rPr>
              <w:t>Dictionary Attack</w:t>
            </w:r>
          </w:p>
          <w:p w14:paraId="5CF13001" w14:textId="7559A9B8" w:rsidR="008953C9" w:rsidRPr="003E7A4E" w:rsidRDefault="008953C9" w:rsidP="008953C9">
            <w:pPr>
              <w:pStyle w:val="Code"/>
            </w:pPr>
            <w:r w:rsidRPr="003E7A4E">
              <w:t>Trying apple        : failed</w:t>
            </w:r>
            <w:r w:rsidRPr="003E7A4E">
              <w:br/>
              <w:t>Trying blueberry    : failed</w:t>
            </w:r>
            <w:r w:rsidRPr="003E7A4E">
              <w:br/>
              <w:t xml:space="preserve">Trying </w:t>
            </w:r>
            <w:proofErr w:type="spellStart"/>
            <w:r w:rsidRPr="003E7A4E">
              <w:t>justinbeiber</w:t>
            </w:r>
            <w:proofErr w:type="spellEnd"/>
            <w:r w:rsidRPr="003E7A4E">
              <w:t xml:space="preserve"> : failed</w:t>
            </w:r>
          </w:p>
          <w:p w14:paraId="2BCB821D" w14:textId="77777777" w:rsidR="008953C9" w:rsidRPr="003E7A4E" w:rsidRDefault="008953C9" w:rsidP="008953C9">
            <w:pPr>
              <w:pStyle w:val="Code"/>
            </w:pPr>
            <w:r w:rsidRPr="003E7A4E">
              <w:t>...</w:t>
            </w:r>
          </w:p>
          <w:p w14:paraId="0668C8F7" w14:textId="394B4DA8" w:rsidR="008953C9" w:rsidRDefault="008953C9" w:rsidP="008953C9">
            <w:pPr>
              <w:pStyle w:val="Code"/>
              <w:rPr>
                <w:b/>
                <w:bCs/>
              </w:rPr>
            </w:pPr>
            <w:r w:rsidRPr="003E7A4E">
              <w:t xml:space="preserve">Trying </w:t>
            </w:r>
            <w:proofErr w:type="spellStart"/>
            <w:r w:rsidRPr="003E7A4E">
              <w:t>letmein</w:t>
            </w:r>
            <w:proofErr w:type="spellEnd"/>
            <w:r w:rsidRPr="003E7A4E">
              <w:t xml:space="preserve">      : failed</w:t>
            </w:r>
            <w:r w:rsidRPr="003E7A4E">
              <w:br/>
              <w:t>Trying s3cr3t       : success!</w:t>
            </w:r>
          </w:p>
        </w:tc>
        <w:tc>
          <w:tcPr>
            <w:tcW w:w="4860" w:type="dxa"/>
            <w:shd w:val="clear" w:color="auto" w:fill="E2EFD9" w:themeFill="accent6" w:themeFillTint="33"/>
            <w:vAlign w:val="center"/>
          </w:tcPr>
          <w:p w14:paraId="349C2D2C" w14:textId="77777777" w:rsidR="008953C9" w:rsidRPr="00DA3D20" w:rsidRDefault="008953C9" w:rsidP="008953C9">
            <w:pPr>
              <w:pStyle w:val="Code"/>
              <w:rPr>
                <w:b/>
                <w:bCs/>
              </w:rPr>
            </w:pPr>
            <w:r w:rsidRPr="00DA3D20">
              <w:rPr>
                <w:b/>
                <w:bCs/>
              </w:rPr>
              <w:t>Brute Force Attack</w:t>
            </w:r>
          </w:p>
          <w:p w14:paraId="1FE9ED14" w14:textId="34AEE537" w:rsidR="008953C9" w:rsidRPr="003E7A4E" w:rsidRDefault="008953C9" w:rsidP="008953C9">
            <w:pPr>
              <w:pStyle w:val="Code"/>
            </w:pPr>
            <w:r w:rsidRPr="003E7A4E">
              <w:t xml:space="preserve">Trying </w:t>
            </w:r>
            <w:proofErr w:type="spellStart"/>
            <w:r w:rsidRPr="003E7A4E">
              <w:t>aaaa</w:t>
            </w:r>
            <w:proofErr w:type="spellEnd"/>
            <w:r w:rsidRPr="003E7A4E">
              <w:t xml:space="preserve"> : failed</w:t>
            </w:r>
            <w:r w:rsidRPr="003E7A4E">
              <w:br/>
              <w:t xml:space="preserve">Trying </w:t>
            </w:r>
            <w:proofErr w:type="spellStart"/>
            <w:r w:rsidRPr="003E7A4E">
              <w:t>aaab</w:t>
            </w:r>
            <w:proofErr w:type="spellEnd"/>
            <w:r w:rsidRPr="003E7A4E">
              <w:t xml:space="preserve"> : failed</w:t>
            </w:r>
            <w:r w:rsidRPr="003E7A4E">
              <w:br/>
              <w:t xml:space="preserve">Trying </w:t>
            </w:r>
            <w:proofErr w:type="spellStart"/>
            <w:r w:rsidRPr="003E7A4E">
              <w:t>aaac</w:t>
            </w:r>
            <w:proofErr w:type="spellEnd"/>
            <w:r w:rsidRPr="003E7A4E">
              <w:t xml:space="preserve"> : failed</w:t>
            </w:r>
          </w:p>
          <w:p w14:paraId="6C38E657" w14:textId="77777777" w:rsidR="008953C9" w:rsidRPr="003E7A4E" w:rsidRDefault="008953C9" w:rsidP="008953C9">
            <w:pPr>
              <w:pStyle w:val="Code"/>
            </w:pPr>
            <w:r w:rsidRPr="003E7A4E">
              <w:t>...</w:t>
            </w:r>
          </w:p>
          <w:p w14:paraId="7CF24C9F" w14:textId="5DE97BC8" w:rsidR="008953C9" w:rsidRDefault="008953C9" w:rsidP="008953C9">
            <w:pPr>
              <w:pStyle w:val="Code"/>
              <w:rPr>
                <w:b/>
                <w:bCs/>
              </w:rPr>
            </w:pPr>
            <w:r w:rsidRPr="003E7A4E">
              <w:t xml:space="preserve">Trying </w:t>
            </w:r>
            <w:proofErr w:type="spellStart"/>
            <w:r w:rsidRPr="003E7A4E">
              <w:t>acdb</w:t>
            </w:r>
            <w:proofErr w:type="spellEnd"/>
            <w:r w:rsidRPr="003E7A4E">
              <w:t xml:space="preserve"> : failed</w:t>
            </w:r>
            <w:r w:rsidRPr="003E7A4E">
              <w:br/>
              <w:t xml:space="preserve">Trying </w:t>
            </w:r>
            <w:proofErr w:type="spellStart"/>
            <w:r w:rsidRPr="003E7A4E">
              <w:t>acdc</w:t>
            </w:r>
            <w:proofErr w:type="spellEnd"/>
            <w:r w:rsidRPr="003E7A4E">
              <w:t xml:space="preserve"> : success!</w:t>
            </w:r>
          </w:p>
        </w:tc>
      </w:tr>
    </w:tbl>
    <w:p w14:paraId="6061957C" w14:textId="77777777" w:rsidR="003E7A4E" w:rsidRPr="003E7A4E" w:rsidRDefault="003E7A4E" w:rsidP="003E7A4E">
      <w:r w:rsidRPr="003E7A4E">
        <w:t xml:space="preserve">The simplest way to crack a hash is to try to guess the password, hashing each guess, and checking if the guess's hash equals the hash being cracked. If the hashes are equal, the </w:t>
      </w:r>
      <w:r w:rsidRPr="003E7A4E">
        <w:lastRenderedPageBreak/>
        <w:t xml:space="preserve">guess is the password. The two most common ways of guessing passwords are </w:t>
      </w:r>
      <w:r w:rsidRPr="003E7A4E">
        <w:rPr>
          <w:b/>
          <w:bCs/>
        </w:rPr>
        <w:t>dictionary attacks</w:t>
      </w:r>
      <w:r w:rsidRPr="003E7A4E">
        <w:t xml:space="preserve"> and </w:t>
      </w:r>
      <w:r w:rsidRPr="003E7A4E">
        <w:rPr>
          <w:b/>
          <w:bCs/>
        </w:rPr>
        <w:t>brute-force attacks</w:t>
      </w:r>
      <w:r w:rsidRPr="003E7A4E">
        <w:t xml:space="preserve">. </w:t>
      </w:r>
    </w:p>
    <w:p w14:paraId="1AB0A698" w14:textId="7E3CA75E" w:rsidR="003E7A4E" w:rsidRPr="003E7A4E" w:rsidRDefault="003E7A4E" w:rsidP="003E7A4E">
      <w:r w:rsidRPr="003E7A4E">
        <w:t xml:space="preserve">A dictionary attack uses a file containing words, phrases, common passwords, and other strings that are likely to be used as a password. Each word in the file is hashed, and its hash is compared to the password hash. If they match, that word is the password. These dictionary files are constructed by extracting words from large bodies of text, and even from real databases of passwords. </w:t>
      </w:r>
    </w:p>
    <w:p w14:paraId="05F3D8F5" w14:textId="77777777" w:rsidR="003E7A4E" w:rsidRPr="003E7A4E" w:rsidRDefault="003E7A4E" w:rsidP="003E7A4E">
      <w:r w:rsidRPr="003E7A4E">
        <w:t xml:space="preserve">A brute-force attack tries every possible combination of characters up to a given length. These attacks are very computationally expensive, and are usually the least efficient in terms of hashes cracked per processor time, but they will always eventually find the password. Passwords should be long enough that searching through all possible character strings to find it will take too long to be worthwhile. </w:t>
      </w:r>
    </w:p>
    <w:p w14:paraId="76D6EA45" w14:textId="77777777" w:rsidR="003E7A4E" w:rsidRPr="003E7A4E" w:rsidRDefault="003E7A4E" w:rsidP="003E7A4E">
      <w:r w:rsidRPr="003E7A4E">
        <w:t xml:space="preserve">There is no way to prevent dictionary attacks or brute force attacks. They can be made less effective, but there isn't a way to prevent them altogether. If your password hashing system is secure, the only way to crack the hashes will be to run a dictionary or brute-force attack on each hash. </w:t>
      </w:r>
    </w:p>
    <w:p w14:paraId="39CDBCEB" w14:textId="77777777" w:rsidR="00DA55EE" w:rsidRDefault="00DA55EE" w:rsidP="00FB2C69">
      <w:pPr>
        <w:pStyle w:val="Heading1"/>
      </w:pPr>
      <w:bookmarkStart w:id="3" w:name="_Toc188201519"/>
      <w:r w:rsidRPr="00DA55EE">
        <w:t>Lookup Tables</w:t>
      </w:r>
      <w:bookmarkEnd w:id="3"/>
    </w:p>
    <w:tbl>
      <w:tblPr>
        <w:tblStyle w:val="TableGrid"/>
        <w:tblW w:w="0" w:type="auto"/>
        <w:tblLook w:val="04A0" w:firstRow="1" w:lastRow="0" w:firstColumn="1" w:lastColumn="0" w:noHBand="0" w:noVBand="1"/>
      </w:tblPr>
      <w:tblGrid>
        <w:gridCol w:w="9350"/>
      </w:tblGrid>
      <w:tr w:rsidR="00B53CC2" w14:paraId="5C645B1F" w14:textId="77777777" w:rsidTr="00B53CC2">
        <w:tc>
          <w:tcPr>
            <w:tcW w:w="9350" w:type="dxa"/>
            <w:shd w:val="clear" w:color="auto" w:fill="E2EFD9" w:themeFill="accent6" w:themeFillTint="33"/>
          </w:tcPr>
          <w:p w14:paraId="4395943A" w14:textId="2F8F5F8E" w:rsidR="00B53CC2" w:rsidRDefault="00B53CC2" w:rsidP="00B53CC2">
            <w:pPr>
              <w:pStyle w:val="Code"/>
            </w:pPr>
            <w:r w:rsidRPr="00DA55EE">
              <w:t>Searching: 5f4dcc3b5aa765d61d8327deb882cf99: FOUND: password5</w:t>
            </w:r>
            <w:r w:rsidRPr="00DA55EE">
              <w:br/>
              <w:t>Searching: 6cbe615c106f422d23669b610b564800:  not in database</w:t>
            </w:r>
            <w:r w:rsidRPr="00DA55EE">
              <w:br/>
              <w:t xml:space="preserve">Searching: 630bf032efe4507f2c57b280995925a9: FOUND: letMEin12 </w:t>
            </w:r>
            <w:r w:rsidRPr="00DA55EE">
              <w:br/>
              <w:t>Searching: 386f43fab5d096a7a66d67c8f213e5ec: FOUND: mcd0nalds</w:t>
            </w:r>
            <w:r w:rsidRPr="00DA55EE">
              <w:br/>
              <w:t>Searching: d5ec75d5fe70d428685510fae36492d9: FOUND: p@ssw0rd!</w:t>
            </w:r>
          </w:p>
        </w:tc>
      </w:tr>
    </w:tbl>
    <w:p w14:paraId="24CAFBCE" w14:textId="77777777" w:rsidR="00DA55EE" w:rsidRPr="00DA55EE" w:rsidRDefault="00DA55EE" w:rsidP="00DA55EE">
      <w:r w:rsidRPr="00DA55EE">
        <w:t xml:space="preserve">Lookup tables are an extremely effective method for cracking many hashes of the same type very quickly. The general idea is to </w:t>
      </w:r>
      <w:r w:rsidRPr="00DA55EE">
        <w:rPr>
          <w:b/>
          <w:bCs/>
        </w:rPr>
        <w:t>pre-compute</w:t>
      </w:r>
      <w:r w:rsidRPr="00DA55EE">
        <w:t xml:space="preserve"> the hashes of the passwords in a password dictionary and store them, and their corresponding password, in a lookup table data structure. A good implementation of a lookup table can process hundreds of hash lookups per second, even when they contain many billions of hashes. </w:t>
      </w:r>
    </w:p>
    <w:p w14:paraId="4739DB54" w14:textId="4DE20781" w:rsidR="002B787A" w:rsidRPr="002B787A" w:rsidRDefault="00A7279C" w:rsidP="002B787A">
      <w:hyperlink r:id="rId8" w:history="1">
        <w:r w:rsidRPr="00610EA6">
          <w:rPr>
            <w:rStyle w:val="Hyperlink"/>
          </w:rPr>
          <w:t>www.crackstation.net</w:t>
        </w:r>
      </w:hyperlink>
      <w:r>
        <w:t xml:space="preserve"> </w:t>
      </w:r>
      <w:r w:rsidR="00DA55EE">
        <w:t>uses lookup tables.</w:t>
      </w:r>
    </w:p>
    <w:p w14:paraId="413E1872" w14:textId="7D403CF9" w:rsidR="009122A2" w:rsidRDefault="009122A2" w:rsidP="00FB2C69">
      <w:pPr>
        <w:pStyle w:val="Heading1"/>
      </w:pPr>
      <w:bookmarkStart w:id="4" w:name="_Toc188201520"/>
      <w:r>
        <w:t>Lab Description</w:t>
      </w:r>
      <w:bookmarkEnd w:id="4"/>
    </w:p>
    <w:p w14:paraId="063CB4AB" w14:textId="6B278A14" w:rsidR="00BB0A3B" w:rsidRDefault="004C7E1B" w:rsidP="004C7E1B">
      <w:r w:rsidRPr="004C7E1B">
        <w:t>In this project, you</w:t>
      </w:r>
      <w:r w:rsidR="00FB2C69">
        <w:t xml:space="preserve"> will</w:t>
      </w:r>
      <w:r w:rsidRPr="004C7E1B">
        <w:t xml:space="preserve"> hash a password and then crack it through an online </w:t>
      </w:r>
      <w:r w:rsidR="00FB2C69">
        <w:t>lookup table attack</w:t>
      </w:r>
      <w:r w:rsidRPr="004C7E1B">
        <w:t xml:space="preserve"> to demonstrate the speed of cracking passwords that use dictionary words.</w:t>
      </w:r>
    </w:p>
    <w:p w14:paraId="78F1889D" w14:textId="77777777" w:rsidR="004B6DA0" w:rsidRDefault="004C7E1B" w:rsidP="00E203FC">
      <w:pPr>
        <w:pStyle w:val="ListParagraph"/>
        <w:numPr>
          <w:ilvl w:val="0"/>
          <w:numId w:val="3"/>
        </w:numPr>
      </w:pPr>
      <w:r w:rsidRPr="004C7E1B">
        <w:t>The first step is to use a general-purpose hash algorithm to create a password hash.</w:t>
      </w:r>
    </w:p>
    <w:p w14:paraId="61EBC322" w14:textId="7BC7BAA1" w:rsidR="00BB0A3B" w:rsidRDefault="004C7E1B" w:rsidP="00E203FC">
      <w:pPr>
        <w:pStyle w:val="ListParagraph"/>
        <w:numPr>
          <w:ilvl w:val="0"/>
          <w:numId w:val="3"/>
        </w:numPr>
      </w:pPr>
      <w:r w:rsidRPr="004C7E1B">
        <w:lastRenderedPageBreak/>
        <w:t xml:space="preserve">Use your web browser to go to </w:t>
      </w:r>
      <w:hyperlink r:id="rId9" w:history="1">
        <w:r w:rsidR="00BB0A3B" w:rsidRPr="00D03EB0">
          <w:rPr>
            <w:rStyle w:val="Hyperlink"/>
          </w:rPr>
          <w:t>www.fileformat.info/tool/hash.htm</w:t>
        </w:r>
      </w:hyperlink>
      <w:r w:rsidR="00BB0A3B">
        <w:t xml:space="preserve"> </w:t>
      </w:r>
      <w:r w:rsidRPr="004C7E1B">
        <w:t>(if you are no longer able to access the program through this URL, use a search engine and search for “Fileformat.info”).</w:t>
      </w:r>
    </w:p>
    <w:p w14:paraId="2CA9E657" w14:textId="77777777" w:rsidR="00B4076B" w:rsidRDefault="004C7E1B" w:rsidP="00E203FC">
      <w:pPr>
        <w:pStyle w:val="ListParagraph"/>
        <w:numPr>
          <w:ilvl w:val="0"/>
          <w:numId w:val="3"/>
        </w:numPr>
      </w:pPr>
      <w:r w:rsidRPr="004C7E1B">
        <w:t xml:space="preserve">Under String hash, enter the simple password </w:t>
      </w:r>
      <w:r w:rsidRPr="00AA6F05">
        <w:rPr>
          <w:b/>
          <w:bCs/>
        </w:rPr>
        <w:t>apple123</w:t>
      </w:r>
      <w:r w:rsidRPr="004C7E1B">
        <w:t xml:space="preserve"> in the Text: line.</w:t>
      </w:r>
      <w:r w:rsidR="00B4076B">
        <w:t xml:space="preserve"> </w:t>
      </w:r>
      <w:r w:rsidRPr="004C7E1B">
        <w:t>Click</w:t>
      </w:r>
      <w:r w:rsidR="00B4076B">
        <w:t xml:space="preserve"> </w:t>
      </w:r>
      <w:r w:rsidRPr="00AA6F05">
        <w:rPr>
          <w:b/>
          <w:bCs/>
        </w:rPr>
        <w:t>Hash</w:t>
      </w:r>
      <w:r w:rsidRPr="004C7E1B">
        <w:t>.</w:t>
      </w:r>
    </w:p>
    <w:p w14:paraId="0CF65C2B" w14:textId="01706EF7" w:rsidR="00E07363" w:rsidRDefault="004C7E1B" w:rsidP="00E203FC">
      <w:pPr>
        <w:pStyle w:val="ListParagraph"/>
        <w:numPr>
          <w:ilvl w:val="0"/>
          <w:numId w:val="3"/>
        </w:numPr>
      </w:pPr>
      <w:r w:rsidRPr="004C7E1B">
        <w:t xml:space="preserve">Scroll down the page and copy the </w:t>
      </w:r>
      <w:r w:rsidR="00270035" w:rsidRPr="00125B83">
        <w:rPr>
          <w:b/>
          <w:bCs/>
        </w:rPr>
        <w:t>SHA256</w:t>
      </w:r>
      <w:r w:rsidRPr="004C7E1B">
        <w:t xml:space="preserve"> hash of this password to your Clipboard by selecting the text, right-clicking, and choosing Copy.</w:t>
      </w:r>
    </w:p>
    <w:p w14:paraId="623A98D0" w14:textId="77777777" w:rsidR="004F7F8E" w:rsidRDefault="004C7E1B" w:rsidP="00E203FC">
      <w:pPr>
        <w:pStyle w:val="ListParagraph"/>
        <w:numPr>
          <w:ilvl w:val="0"/>
          <w:numId w:val="3"/>
        </w:numPr>
      </w:pPr>
      <w:r w:rsidRPr="004C7E1B">
        <w:t>Open a new tab on your web browser.</w:t>
      </w:r>
    </w:p>
    <w:p w14:paraId="7D05506E" w14:textId="6184A4B5" w:rsidR="004F7F8E" w:rsidRDefault="004C7E1B" w:rsidP="00E203FC">
      <w:pPr>
        <w:pStyle w:val="ListParagraph"/>
        <w:numPr>
          <w:ilvl w:val="0"/>
          <w:numId w:val="3"/>
        </w:numPr>
      </w:pPr>
      <w:r w:rsidRPr="004C7E1B">
        <w:t xml:space="preserve">Go to </w:t>
      </w:r>
      <w:hyperlink r:id="rId10" w:history="1">
        <w:r w:rsidR="004F7F8E" w:rsidRPr="00D03EB0">
          <w:rPr>
            <w:rStyle w:val="Hyperlink"/>
          </w:rPr>
          <w:t>https://crackstation.net</w:t>
        </w:r>
      </w:hyperlink>
      <w:r w:rsidR="004F7F8E">
        <w:t xml:space="preserve"> </w:t>
      </w:r>
    </w:p>
    <w:p w14:paraId="4FEB893E" w14:textId="70FD8D5B" w:rsidR="004F7F8E" w:rsidRDefault="004C7E1B" w:rsidP="00E203FC">
      <w:pPr>
        <w:pStyle w:val="ListParagraph"/>
        <w:numPr>
          <w:ilvl w:val="0"/>
          <w:numId w:val="3"/>
        </w:numPr>
      </w:pPr>
      <w:r w:rsidRPr="004C7E1B">
        <w:t>Paste</w:t>
      </w:r>
      <w:r w:rsidR="004F7F8E">
        <w:t xml:space="preserve"> </w:t>
      </w:r>
      <w:r w:rsidRPr="004C7E1B">
        <w:t>the</w:t>
      </w:r>
      <w:r w:rsidR="004F7F8E">
        <w:t xml:space="preserve"> </w:t>
      </w:r>
      <w:r w:rsidR="00AA6F05" w:rsidRPr="00AA6F05">
        <w:rPr>
          <w:b/>
          <w:bCs/>
        </w:rPr>
        <w:t>SHA256</w:t>
      </w:r>
      <w:r w:rsidR="004F7F8E">
        <w:t xml:space="preserve"> </w:t>
      </w:r>
      <w:r w:rsidRPr="004C7E1B">
        <w:t>hash</w:t>
      </w:r>
      <w:r w:rsidR="004F7F8E">
        <w:t xml:space="preserve"> </w:t>
      </w:r>
      <w:r w:rsidRPr="004C7E1B">
        <w:t>of</w:t>
      </w:r>
      <w:r w:rsidR="004F7F8E">
        <w:t xml:space="preserve"> </w:t>
      </w:r>
      <w:r w:rsidRPr="004C7E1B">
        <w:t>apple123</w:t>
      </w:r>
      <w:r w:rsidR="004F7F8E">
        <w:t xml:space="preserve"> </w:t>
      </w:r>
      <w:r w:rsidRPr="004C7E1B">
        <w:t>into</w:t>
      </w:r>
      <w:r w:rsidR="004F7F8E">
        <w:t xml:space="preserve"> </w:t>
      </w:r>
      <w:r w:rsidRPr="004C7E1B">
        <w:t>the</w:t>
      </w:r>
      <w:r w:rsidR="004F7F8E">
        <w:t xml:space="preserve"> </w:t>
      </w:r>
      <w:r w:rsidRPr="004C7E1B">
        <w:t>textbox</w:t>
      </w:r>
      <w:r w:rsidR="004F7F8E">
        <w:t xml:space="preserve"> </w:t>
      </w:r>
      <w:r w:rsidRPr="004C7E1B">
        <w:t>beneath</w:t>
      </w:r>
      <w:r w:rsidR="004F7F8E">
        <w:t xml:space="preserve"> </w:t>
      </w:r>
      <w:r w:rsidRPr="004C7E1B">
        <w:t>Enter</w:t>
      </w:r>
      <w:r w:rsidR="004F7F8E">
        <w:t xml:space="preserve"> </w:t>
      </w:r>
      <w:r w:rsidRPr="004C7E1B">
        <w:t>up</w:t>
      </w:r>
      <w:r w:rsidR="004F7F8E">
        <w:t xml:space="preserve"> </w:t>
      </w:r>
      <w:r w:rsidRPr="004C7E1B">
        <w:t>to</w:t>
      </w:r>
      <w:r w:rsidR="004F7F8E">
        <w:t xml:space="preserve"> </w:t>
      </w:r>
      <w:r w:rsidRPr="004C7E1B">
        <w:t>10</w:t>
      </w:r>
      <w:r w:rsidR="004F7F8E">
        <w:t xml:space="preserve"> </w:t>
      </w:r>
      <w:r w:rsidRPr="004C7E1B">
        <w:t>non-salted</w:t>
      </w:r>
      <w:r w:rsidR="004F7F8E">
        <w:t xml:space="preserve"> </w:t>
      </w:r>
      <w:r w:rsidRPr="004C7E1B">
        <w:t>hashes:</w:t>
      </w:r>
    </w:p>
    <w:p w14:paraId="19FCDDFA" w14:textId="77777777" w:rsidR="00C54D61" w:rsidRDefault="004C7E1B" w:rsidP="00E203FC">
      <w:pPr>
        <w:pStyle w:val="ListParagraph"/>
        <w:numPr>
          <w:ilvl w:val="0"/>
          <w:numId w:val="3"/>
        </w:numPr>
      </w:pPr>
      <w:r w:rsidRPr="004C7E1B">
        <w:t>In the RECAPTCHA box, enter the current value being displayed in the box that says Type the text.</w:t>
      </w:r>
    </w:p>
    <w:p w14:paraId="14DC7A1E" w14:textId="77777777" w:rsidR="00072D05" w:rsidRDefault="004C7E1B" w:rsidP="00E203FC">
      <w:pPr>
        <w:pStyle w:val="ListParagraph"/>
        <w:numPr>
          <w:ilvl w:val="0"/>
          <w:numId w:val="3"/>
        </w:numPr>
      </w:pPr>
      <w:r w:rsidRPr="004C7E1B">
        <w:t>Click Crack Hashes.</w:t>
      </w:r>
    </w:p>
    <w:p w14:paraId="69459083" w14:textId="77777777" w:rsidR="006E14E0" w:rsidRPr="006E14E0" w:rsidRDefault="006E14E0" w:rsidP="00E203FC">
      <w:pPr>
        <w:pStyle w:val="ListParagraph"/>
        <w:numPr>
          <w:ilvl w:val="0"/>
          <w:numId w:val="3"/>
        </w:numPr>
        <w:rPr>
          <w:b/>
        </w:rPr>
      </w:pPr>
      <w:r w:rsidRPr="006E14E0">
        <w:rPr>
          <w:b/>
        </w:rPr>
        <w:t>Insert a screenshot:</w:t>
      </w:r>
    </w:p>
    <w:sdt>
      <w:sdtPr>
        <w:rPr>
          <w:rStyle w:val="Red"/>
        </w:rPr>
        <w:id w:val="1067072104"/>
        <w:placeholder>
          <w:docPart w:val="401D7C116A2E4C60B202A9D13BE72979"/>
        </w:placeholder>
        <w:showingPlcHdr/>
      </w:sdtPr>
      <w:sdtEndPr>
        <w:rPr>
          <w:rStyle w:val="DefaultParagraphFont"/>
          <w:color w:val="auto"/>
        </w:rPr>
      </w:sdtEndPr>
      <w:sdtContent>
        <w:p w14:paraId="2CC5D399" w14:textId="77777777" w:rsidR="00771F77" w:rsidRDefault="00771F77" w:rsidP="00771F77">
          <w:pPr>
            <w:spacing w:line="264" w:lineRule="auto"/>
            <w:rPr>
              <w:rStyle w:val="Red"/>
            </w:rPr>
          </w:pPr>
          <w:r w:rsidRPr="004B3313">
            <w:rPr>
              <w:rStyle w:val="PlaceholderText"/>
              <w:color w:val="FF0000"/>
            </w:rPr>
            <w:t>Click or tap here to enter text.</w:t>
          </w:r>
        </w:p>
      </w:sdtContent>
    </w:sdt>
    <w:p w14:paraId="3C535E89" w14:textId="77777777" w:rsidR="00B95D3E" w:rsidRPr="008E5882" w:rsidRDefault="004C7E1B" w:rsidP="00E203FC">
      <w:pPr>
        <w:pStyle w:val="ListParagraph"/>
        <w:numPr>
          <w:ilvl w:val="0"/>
          <w:numId w:val="3"/>
        </w:numPr>
        <w:rPr>
          <w:b/>
        </w:rPr>
      </w:pPr>
      <w:r w:rsidRPr="008E5882">
        <w:rPr>
          <w:b/>
        </w:rPr>
        <w:t>How long did it take to crack this hash?</w:t>
      </w:r>
    </w:p>
    <w:sdt>
      <w:sdtPr>
        <w:rPr>
          <w:rStyle w:val="Red"/>
        </w:rPr>
        <w:id w:val="-1882934105"/>
        <w:placeholder>
          <w:docPart w:val="3E9C15AA33FD45ACAB577F9F2AC38150"/>
        </w:placeholder>
        <w:showingPlcHdr/>
      </w:sdtPr>
      <w:sdtEndPr>
        <w:rPr>
          <w:rStyle w:val="DefaultParagraphFont"/>
          <w:color w:val="auto"/>
        </w:rPr>
      </w:sdtEndPr>
      <w:sdtContent>
        <w:p w14:paraId="655E9252" w14:textId="77777777" w:rsidR="00771F77" w:rsidRDefault="00771F77" w:rsidP="00771F77">
          <w:pPr>
            <w:spacing w:line="264" w:lineRule="auto"/>
            <w:rPr>
              <w:rStyle w:val="Red"/>
            </w:rPr>
          </w:pPr>
          <w:r w:rsidRPr="004B3313">
            <w:rPr>
              <w:rStyle w:val="PlaceholderText"/>
              <w:color w:val="FF0000"/>
            </w:rPr>
            <w:t>Click or tap here to enter text.</w:t>
          </w:r>
        </w:p>
      </w:sdtContent>
    </w:sdt>
    <w:p w14:paraId="78204AD9" w14:textId="77777777" w:rsidR="0072537B" w:rsidRDefault="004C7E1B" w:rsidP="00E203FC">
      <w:pPr>
        <w:pStyle w:val="ListParagraph"/>
        <w:numPr>
          <w:ilvl w:val="0"/>
          <w:numId w:val="3"/>
        </w:numPr>
      </w:pPr>
      <w:r w:rsidRPr="004C7E1B">
        <w:t xml:space="preserve">Click the browser tab to return to </w:t>
      </w:r>
      <w:proofErr w:type="spellStart"/>
      <w:r w:rsidRPr="004C7E1B">
        <w:t>FileFormat.Info</w:t>
      </w:r>
      <w:proofErr w:type="spellEnd"/>
      <w:r w:rsidRPr="004C7E1B">
        <w:t>.</w:t>
      </w:r>
    </w:p>
    <w:p w14:paraId="09E458BA" w14:textId="77777777" w:rsidR="00394BFB" w:rsidRDefault="004C7E1B" w:rsidP="00E203FC">
      <w:pPr>
        <w:pStyle w:val="ListParagraph"/>
        <w:numPr>
          <w:ilvl w:val="0"/>
          <w:numId w:val="3"/>
        </w:numPr>
      </w:pPr>
      <w:r w:rsidRPr="004C7E1B">
        <w:t xml:space="preserve">Under String hash, enter the longer password </w:t>
      </w:r>
      <w:r w:rsidRPr="00427B1C">
        <w:rPr>
          <w:b/>
          <w:bCs/>
        </w:rPr>
        <w:t>12applesauce</w:t>
      </w:r>
      <w:r w:rsidRPr="004C7E1B">
        <w:t xml:space="preserve"> </w:t>
      </w:r>
      <w:r w:rsidR="00131D41">
        <w:t>in the Text: line.</w:t>
      </w:r>
    </w:p>
    <w:p w14:paraId="182C8EA5" w14:textId="77777777" w:rsidR="00BB0143" w:rsidRDefault="00BB0143" w:rsidP="00E203FC">
      <w:pPr>
        <w:pStyle w:val="ListParagraph"/>
        <w:numPr>
          <w:ilvl w:val="0"/>
          <w:numId w:val="3"/>
        </w:numPr>
      </w:pPr>
      <w:r>
        <w:t xml:space="preserve">Click </w:t>
      </w:r>
      <w:r w:rsidRPr="00BB0143">
        <w:t>Hash.</w:t>
      </w:r>
    </w:p>
    <w:p w14:paraId="006916D4" w14:textId="43D9D79A" w:rsidR="00BB0143" w:rsidRDefault="00BB0143" w:rsidP="00E203FC">
      <w:pPr>
        <w:pStyle w:val="ListParagraph"/>
        <w:numPr>
          <w:ilvl w:val="0"/>
          <w:numId w:val="3"/>
        </w:numPr>
      </w:pPr>
      <w:r w:rsidRPr="00BB0143">
        <w:t xml:space="preserve">Scroll down the page and copy the </w:t>
      </w:r>
      <w:r w:rsidR="00427B1C" w:rsidRPr="00C47289">
        <w:rPr>
          <w:b/>
          <w:bCs/>
        </w:rPr>
        <w:t>SHA256</w:t>
      </w:r>
      <w:r w:rsidRPr="00BB0143">
        <w:t xml:space="preserve"> hash of this password to your Clipboard.</w:t>
      </w:r>
    </w:p>
    <w:p w14:paraId="5A9D700C" w14:textId="52D2C63B" w:rsidR="00BB0143" w:rsidRDefault="00BB0143" w:rsidP="00E203FC">
      <w:pPr>
        <w:pStyle w:val="ListParagraph"/>
        <w:numPr>
          <w:ilvl w:val="0"/>
          <w:numId w:val="3"/>
        </w:numPr>
      </w:pPr>
      <w:r w:rsidRPr="00BB0143">
        <w:t>Click t</w:t>
      </w:r>
      <w:r w:rsidR="00C47289">
        <w:t>he</w:t>
      </w:r>
      <w:r w:rsidRPr="00BB0143">
        <w:t xml:space="preserve"> browser tab to return to the </w:t>
      </w:r>
      <w:proofErr w:type="spellStart"/>
      <w:r w:rsidRPr="00BB0143">
        <w:t>CrackStation</w:t>
      </w:r>
      <w:proofErr w:type="spellEnd"/>
      <w:r w:rsidRPr="00BB0143">
        <w:t xml:space="preserve"> site.</w:t>
      </w:r>
    </w:p>
    <w:p w14:paraId="64E05C91" w14:textId="6E3F0C03" w:rsidR="00D33583" w:rsidRDefault="00BB0143" w:rsidP="00E203FC">
      <w:pPr>
        <w:pStyle w:val="ListParagraph"/>
        <w:numPr>
          <w:ilvl w:val="0"/>
          <w:numId w:val="3"/>
        </w:numPr>
      </w:pPr>
      <w:r w:rsidRPr="00BB0143">
        <w:t xml:space="preserve">Paste the </w:t>
      </w:r>
      <w:r w:rsidR="00C47289" w:rsidRPr="00C47289">
        <w:rPr>
          <w:b/>
          <w:bCs/>
        </w:rPr>
        <w:t>SHA256</w:t>
      </w:r>
      <w:r w:rsidRPr="00BB0143">
        <w:t xml:space="preserve"> hash of </w:t>
      </w:r>
      <w:r w:rsidRPr="00C47289">
        <w:rPr>
          <w:b/>
          <w:bCs/>
        </w:rPr>
        <w:t>12applesauce</w:t>
      </w:r>
      <w:r w:rsidRPr="00BB0143">
        <w:t xml:space="preserve"> into the text box beneath Enter up to 10 non-salted hashes:</w:t>
      </w:r>
    </w:p>
    <w:p w14:paraId="1831F1CC" w14:textId="77777777" w:rsidR="00253B13" w:rsidRDefault="00BB0143" w:rsidP="00E203FC">
      <w:pPr>
        <w:pStyle w:val="ListParagraph"/>
        <w:numPr>
          <w:ilvl w:val="0"/>
          <w:numId w:val="3"/>
        </w:numPr>
      </w:pPr>
      <w:r w:rsidRPr="00BB0143">
        <w:t>Click Crack Hashes.</w:t>
      </w:r>
    </w:p>
    <w:p w14:paraId="4F15CED7" w14:textId="77777777" w:rsidR="00AE223C" w:rsidRPr="00AE223C" w:rsidRDefault="00AE223C" w:rsidP="00E203FC">
      <w:pPr>
        <w:pStyle w:val="ListParagraph"/>
        <w:numPr>
          <w:ilvl w:val="0"/>
          <w:numId w:val="3"/>
        </w:numPr>
        <w:rPr>
          <w:b/>
        </w:rPr>
      </w:pPr>
      <w:r w:rsidRPr="00AE223C">
        <w:rPr>
          <w:b/>
        </w:rPr>
        <w:t>Insert a screenshot of the result:</w:t>
      </w:r>
    </w:p>
    <w:sdt>
      <w:sdtPr>
        <w:rPr>
          <w:rStyle w:val="Red"/>
        </w:rPr>
        <w:id w:val="-1560018965"/>
        <w:placeholder>
          <w:docPart w:val="BFEC7E1A8FFB4FDBB2E30C7BD9E8F4B1"/>
        </w:placeholder>
        <w:showingPlcHdr/>
      </w:sdtPr>
      <w:sdtEndPr>
        <w:rPr>
          <w:rStyle w:val="DefaultParagraphFont"/>
          <w:color w:val="auto"/>
        </w:rPr>
      </w:sdtEndPr>
      <w:sdtContent>
        <w:p w14:paraId="12ACDCA2" w14:textId="77777777" w:rsidR="009E1C7C" w:rsidRDefault="009E1C7C" w:rsidP="009E1C7C">
          <w:pPr>
            <w:spacing w:line="264" w:lineRule="auto"/>
            <w:rPr>
              <w:rStyle w:val="Red"/>
            </w:rPr>
          </w:pPr>
          <w:r w:rsidRPr="004B3313">
            <w:rPr>
              <w:rStyle w:val="PlaceholderText"/>
              <w:color w:val="FF0000"/>
            </w:rPr>
            <w:t>Click or tap here to enter text.</w:t>
          </w:r>
        </w:p>
      </w:sdtContent>
    </w:sdt>
    <w:p w14:paraId="0C98F41E" w14:textId="77777777" w:rsidR="00AE223C" w:rsidRPr="00AE223C" w:rsidRDefault="00BB0143" w:rsidP="00E203FC">
      <w:pPr>
        <w:pStyle w:val="ListParagraph"/>
        <w:numPr>
          <w:ilvl w:val="0"/>
          <w:numId w:val="3"/>
        </w:numPr>
        <w:rPr>
          <w:b/>
        </w:rPr>
      </w:pPr>
      <w:r w:rsidRPr="00AE223C">
        <w:rPr>
          <w:b/>
        </w:rPr>
        <w:lastRenderedPageBreak/>
        <w:t>How long did it take this online rainbow table to crack this stronger password hash?</w:t>
      </w:r>
    </w:p>
    <w:sdt>
      <w:sdtPr>
        <w:rPr>
          <w:rStyle w:val="Red"/>
        </w:rPr>
        <w:id w:val="540177908"/>
        <w:placeholder>
          <w:docPart w:val="151F4C9BD3B84AF098DA12D5E2257DD0"/>
        </w:placeholder>
        <w:showingPlcHdr/>
      </w:sdtPr>
      <w:sdtEndPr>
        <w:rPr>
          <w:rStyle w:val="DefaultParagraphFont"/>
          <w:color w:val="auto"/>
        </w:rPr>
      </w:sdtEndPr>
      <w:sdtContent>
        <w:p w14:paraId="62D9DE64" w14:textId="77777777" w:rsidR="009E1C7C" w:rsidRDefault="009E1C7C" w:rsidP="009E1C7C">
          <w:pPr>
            <w:spacing w:line="264" w:lineRule="auto"/>
            <w:rPr>
              <w:rStyle w:val="Red"/>
            </w:rPr>
          </w:pPr>
          <w:r w:rsidRPr="004B3313">
            <w:rPr>
              <w:rStyle w:val="PlaceholderText"/>
              <w:color w:val="FF0000"/>
            </w:rPr>
            <w:t>Click or tap here to enter text.</w:t>
          </w:r>
        </w:p>
      </w:sdtContent>
    </w:sdt>
    <w:p w14:paraId="5B3584B5" w14:textId="77777777" w:rsidR="000D3330" w:rsidRDefault="00BB0143" w:rsidP="00E203FC">
      <w:pPr>
        <w:pStyle w:val="ListParagraph"/>
        <w:numPr>
          <w:ilvl w:val="0"/>
          <w:numId w:val="3"/>
        </w:numPr>
      </w:pPr>
      <w:r w:rsidRPr="00BB0143">
        <w:t xml:space="preserve">Click the browser tab to return to </w:t>
      </w:r>
      <w:proofErr w:type="spellStart"/>
      <w:r w:rsidRPr="00BB0143">
        <w:t>FileFormat.Info</w:t>
      </w:r>
      <w:proofErr w:type="spellEnd"/>
      <w:r w:rsidRPr="00BB0143">
        <w:t xml:space="preserve"> and experiment by entering new passwords, computing their hash, and testing them in the </w:t>
      </w:r>
      <w:proofErr w:type="spellStart"/>
      <w:r w:rsidRPr="00BB0143">
        <w:t>CrackStation</w:t>
      </w:r>
      <w:proofErr w:type="spellEnd"/>
      <w:r w:rsidRPr="00BB0143">
        <w:t xml:space="preserve"> site. If you are bold, enter a string hash that is similar to a real password that you use.</w:t>
      </w:r>
    </w:p>
    <w:p w14:paraId="5343A501" w14:textId="587E416B" w:rsidR="003C7C77" w:rsidRDefault="003C7C77" w:rsidP="00E203FC">
      <w:pPr>
        <w:pStyle w:val="ListParagraph"/>
        <w:numPr>
          <w:ilvl w:val="0"/>
          <w:numId w:val="3"/>
        </w:numPr>
      </w:pPr>
      <w:r>
        <w:t xml:space="preserve">Can you makeup and find a password that </w:t>
      </w:r>
      <w:proofErr w:type="spellStart"/>
      <w:r>
        <w:t>CrackStation</w:t>
      </w:r>
      <w:proofErr w:type="spellEnd"/>
      <w:r>
        <w:t xml:space="preserve"> can’t crack? What is it? Did it take any longer to discover that the password wasn’t in the lookup tables?</w:t>
      </w:r>
    </w:p>
    <w:sdt>
      <w:sdtPr>
        <w:rPr>
          <w:rStyle w:val="Red"/>
        </w:rPr>
        <w:id w:val="-641273329"/>
        <w:placeholder>
          <w:docPart w:val="CBDF4B565E15427F91A98AE24ED87D48"/>
        </w:placeholder>
        <w:showingPlcHdr/>
      </w:sdtPr>
      <w:sdtEndPr>
        <w:rPr>
          <w:rStyle w:val="DefaultParagraphFont"/>
          <w:color w:val="auto"/>
        </w:rPr>
      </w:sdtEndPr>
      <w:sdtContent>
        <w:p w14:paraId="4748EC55" w14:textId="77777777" w:rsidR="003C7C77" w:rsidRDefault="003C7C77" w:rsidP="00EC7BD9">
          <w:pPr>
            <w:spacing w:line="264" w:lineRule="auto"/>
            <w:rPr>
              <w:rStyle w:val="Red"/>
            </w:rPr>
          </w:pPr>
          <w:r w:rsidRPr="003C7C77">
            <w:rPr>
              <w:rStyle w:val="PlaceholderText"/>
              <w:color w:val="FF0000"/>
            </w:rPr>
            <w:t>Click or tap here to enter text.</w:t>
          </w:r>
        </w:p>
      </w:sdtContent>
    </w:sdt>
    <w:p w14:paraId="2F31008D" w14:textId="77777777" w:rsidR="00191CBE" w:rsidRPr="009C35C4" w:rsidRDefault="00BB0143" w:rsidP="00E203FC">
      <w:pPr>
        <w:pStyle w:val="ListParagraph"/>
        <w:numPr>
          <w:ilvl w:val="0"/>
          <w:numId w:val="3"/>
        </w:numPr>
        <w:rPr>
          <w:b/>
        </w:rPr>
      </w:pPr>
      <w:r w:rsidRPr="009C35C4">
        <w:rPr>
          <w:b/>
        </w:rPr>
        <w:t>What does this tell you about the speed of password cracking tools?</w:t>
      </w:r>
    </w:p>
    <w:sdt>
      <w:sdtPr>
        <w:rPr>
          <w:rStyle w:val="Red"/>
        </w:rPr>
        <w:id w:val="1899467488"/>
        <w:placeholder>
          <w:docPart w:val="4436D520A0364703B474B51079525CE4"/>
        </w:placeholder>
        <w:showingPlcHdr/>
      </w:sdtPr>
      <w:sdtEndPr>
        <w:rPr>
          <w:rStyle w:val="DefaultParagraphFont"/>
          <w:color w:val="auto"/>
        </w:rPr>
      </w:sdtEndPr>
      <w:sdtContent>
        <w:p w14:paraId="05EEF12D" w14:textId="77777777" w:rsidR="009E1C7C" w:rsidRDefault="009E1C7C" w:rsidP="009E1C7C">
          <w:pPr>
            <w:spacing w:line="264" w:lineRule="auto"/>
            <w:rPr>
              <w:rStyle w:val="Red"/>
            </w:rPr>
          </w:pPr>
          <w:r w:rsidRPr="004B3313">
            <w:rPr>
              <w:rStyle w:val="PlaceholderText"/>
              <w:color w:val="FF0000"/>
            </w:rPr>
            <w:t>Click or tap here to enter text.</w:t>
          </w:r>
        </w:p>
      </w:sdtContent>
    </w:sdt>
    <w:p w14:paraId="3AA6F78E" w14:textId="77777777" w:rsidR="00191CBE" w:rsidRPr="009C35C4" w:rsidRDefault="00BB0143" w:rsidP="00E203FC">
      <w:pPr>
        <w:pStyle w:val="ListParagraph"/>
        <w:numPr>
          <w:ilvl w:val="0"/>
          <w:numId w:val="3"/>
        </w:numPr>
        <w:rPr>
          <w:b/>
        </w:rPr>
      </w:pPr>
      <w:r w:rsidRPr="009C35C4">
        <w:rPr>
          <w:b/>
        </w:rPr>
        <w:t>What does it tell you about how easy it is for attacker</w:t>
      </w:r>
      <w:r w:rsidR="00191CBE" w:rsidRPr="009C35C4">
        <w:rPr>
          <w:b/>
        </w:rPr>
        <w:t>s to crack weak passwords?</w:t>
      </w:r>
    </w:p>
    <w:sdt>
      <w:sdtPr>
        <w:rPr>
          <w:rStyle w:val="Red"/>
        </w:rPr>
        <w:id w:val="313842604"/>
        <w:placeholder>
          <w:docPart w:val="ACD8AC9AAD224541880B6A176195E881"/>
        </w:placeholder>
        <w:showingPlcHdr/>
      </w:sdtPr>
      <w:sdtEndPr>
        <w:rPr>
          <w:rStyle w:val="DefaultParagraphFont"/>
          <w:color w:val="auto"/>
        </w:rPr>
      </w:sdtEndPr>
      <w:sdtContent>
        <w:p w14:paraId="3273E2DF" w14:textId="77777777" w:rsidR="009E1C7C" w:rsidRDefault="009E1C7C" w:rsidP="009E1C7C">
          <w:pPr>
            <w:spacing w:line="264" w:lineRule="auto"/>
            <w:rPr>
              <w:rStyle w:val="Red"/>
            </w:rPr>
          </w:pPr>
          <w:r w:rsidRPr="004B3313">
            <w:rPr>
              <w:rStyle w:val="PlaceholderText"/>
              <w:color w:val="FF0000"/>
            </w:rPr>
            <w:t>Click or tap here to enter text.</w:t>
          </w:r>
        </w:p>
      </w:sdtContent>
    </w:sdt>
    <w:p w14:paraId="22D34826" w14:textId="77777777" w:rsidR="00131D41" w:rsidRDefault="00BB0143" w:rsidP="00E203FC">
      <w:pPr>
        <w:pStyle w:val="ListParagraph"/>
        <w:numPr>
          <w:ilvl w:val="0"/>
          <w:numId w:val="3"/>
        </w:numPr>
      </w:pPr>
      <w:r w:rsidRPr="00BB0143">
        <w:t>Close all windows</w:t>
      </w:r>
      <w:r w:rsidR="00191CBE">
        <w:t>.</w:t>
      </w:r>
    </w:p>
    <w:p w14:paraId="65E9B639" w14:textId="297A41C2" w:rsidR="00047D44" w:rsidRDefault="00047D44" w:rsidP="00047D44">
      <w:pPr>
        <w:pStyle w:val="Heading2"/>
      </w:pPr>
      <w:bookmarkStart w:id="5" w:name="_Toc188201521"/>
      <w:r>
        <w:t>Assignment Submission</w:t>
      </w:r>
      <w:bookmarkEnd w:id="5"/>
    </w:p>
    <w:p w14:paraId="1E83AA0E" w14:textId="71B272C4" w:rsidR="00191CBE" w:rsidRPr="006108CD" w:rsidRDefault="00191CBE" w:rsidP="00F25647">
      <w:r>
        <w:t>Attach this completed document to the assignment in Blackboard.</w:t>
      </w:r>
    </w:p>
    <w:sectPr w:rsidR="00191CBE" w:rsidRPr="006108C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AFCD0" w14:textId="77777777" w:rsidR="003F7F0B" w:rsidRDefault="003F7F0B" w:rsidP="003F7F0B">
      <w:pPr>
        <w:spacing w:before="0" w:after="0" w:line="240" w:lineRule="auto"/>
      </w:pPr>
      <w:r>
        <w:separator/>
      </w:r>
    </w:p>
  </w:endnote>
  <w:endnote w:type="continuationSeparator" w:id="0">
    <w:p w14:paraId="2520A88C" w14:textId="77777777" w:rsidR="003F7F0B" w:rsidRDefault="003F7F0B" w:rsidP="003F7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1CA22" w14:textId="58FD440E" w:rsidR="003F7F0B" w:rsidRDefault="006C7BED" w:rsidP="003F7F0B">
    <w:pPr>
      <w:pStyle w:val="Footer"/>
      <w:tabs>
        <w:tab w:val="center" w:pos="5040"/>
        <w:tab w:val="right" w:pos="10080"/>
      </w:tabs>
    </w:pPr>
    <w:r>
      <w:t>Password Cracker</w:t>
    </w:r>
    <w:r w:rsidR="00D55C32">
      <w:t xml:space="preserve"> Online</w:t>
    </w:r>
    <w:r w:rsidR="003F7F0B">
      <w:tab/>
      <w:t xml:space="preserve">Page </w:t>
    </w:r>
    <w:r w:rsidR="003F7F0B">
      <w:fldChar w:fldCharType="begin"/>
    </w:r>
    <w:r w:rsidR="003F7F0B">
      <w:instrText xml:space="preserve"> PAGE </w:instrText>
    </w:r>
    <w:r w:rsidR="003F7F0B">
      <w:fldChar w:fldCharType="separate"/>
    </w:r>
    <w:r w:rsidR="009E1C7C">
      <w:rPr>
        <w:noProof/>
      </w:rPr>
      <w:t>2</w:t>
    </w:r>
    <w:r w:rsidR="003F7F0B">
      <w:fldChar w:fldCharType="end"/>
    </w:r>
    <w:r w:rsidR="003F7F0B">
      <w:t xml:space="preserve"> of </w:t>
    </w:r>
    <w:fldSimple w:instr=" NUMPAGES ">
      <w:r w:rsidR="009E1C7C">
        <w:rPr>
          <w:noProof/>
        </w:rPr>
        <w:t>2</w:t>
      </w:r>
    </w:fldSimple>
    <w:r w:rsidR="003F7F0B">
      <w:tab/>
      <w:t xml:space="preserve">Revised: </w:t>
    </w:r>
    <w:r w:rsidR="00D55BB0">
      <w:t>11</w:t>
    </w:r>
    <w:r w:rsidR="008027EC">
      <w:t>/</w:t>
    </w:r>
    <w:r w:rsidR="003848BA">
      <w:t>15</w:t>
    </w:r>
    <w:r w:rsidR="008027EC">
      <w:t>/20</w:t>
    </w:r>
    <w:r w:rsidR="00144A96">
      <w:t>2</w:t>
    </w:r>
    <w:r w:rsidR="003848BA">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FA32B" w14:textId="77777777" w:rsidR="003F7F0B" w:rsidRDefault="003F7F0B" w:rsidP="003F7F0B">
      <w:pPr>
        <w:spacing w:before="0" w:after="0" w:line="240" w:lineRule="auto"/>
      </w:pPr>
      <w:r>
        <w:separator/>
      </w:r>
    </w:p>
  </w:footnote>
  <w:footnote w:type="continuationSeparator" w:id="0">
    <w:p w14:paraId="79EF8BDE" w14:textId="77777777" w:rsidR="003F7F0B" w:rsidRDefault="003F7F0B" w:rsidP="003F7F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263CD7"/>
    <w:multiLevelType w:val="multilevel"/>
    <w:tmpl w:val="8398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D1A0292"/>
    <w:multiLevelType w:val="hybridMultilevel"/>
    <w:tmpl w:val="A6F22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55645162">
    <w:abstractNumId w:val="24"/>
  </w:num>
  <w:num w:numId="2" w16cid:durableId="130489378">
    <w:abstractNumId w:val="22"/>
  </w:num>
  <w:num w:numId="3" w16cid:durableId="1010715247">
    <w:abstractNumId w:val="30"/>
  </w:num>
  <w:num w:numId="4" w16cid:durableId="1615673413">
    <w:abstractNumId w:val="1"/>
  </w:num>
  <w:num w:numId="5" w16cid:durableId="51588965">
    <w:abstractNumId w:val="19"/>
  </w:num>
  <w:num w:numId="6" w16cid:durableId="2103724537">
    <w:abstractNumId w:val="43"/>
  </w:num>
  <w:num w:numId="7" w16cid:durableId="715158480">
    <w:abstractNumId w:val="12"/>
  </w:num>
  <w:num w:numId="8" w16cid:durableId="850073344">
    <w:abstractNumId w:val="38"/>
  </w:num>
  <w:num w:numId="9" w16cid:durableId="45300521">
    <w:abstractNumId w:val="13"/>
  </w:num>
  <w:num w:numId="10" w16cid:durableId="1338800384">
    <w:abstractNumId w:val="25"/>
  </w:num>
  <w:num w:numId="11" w16cid:durableId="1292201071">
    <w:abstractNumId w:val="11"/>
  </w:num>
  <w:num w:numId="12" w16cid:durableId="965429415">
    <w:abstractNumId w:val="10"/>
  </w:num>
  <w:num w:numId="13" w16cid:durableId="1680084879">
    <w:abstractNumId w:val="32"/>
  </w:num>
  <w:num w:numId="14" w16cid:durableId="210699430">
    <w:abstractNumId w:val="0"/>
  </w:num>
  <w:num w:numId="15" w16cid:durableId="87432007">
    <w:abstractNumId w:val="33"/>
  </w:num>
  <w:num w:numId="16" w16cid:durableId="381447554">
    <w:abstractNumId w:val="36"/>
  </w:num>
  <w:num w:numId="17" w16cid:durableId="1961565597">
    <w:abstractNumId w:val="29"/>
  </w:num>
  <w:num w:numId="18" w16cid:durableId="1321735104">
    <w:abstractNumId w:val="26"/>
  </w:num>
  <w:num w:numId="19" w16cid:durableId="1897080589">
    <w:abstractNumId w:val="42"/>
  </w:num>
  <w:num w:numId="20" w16cid:durableId="1777602485">
    <w:abstractNumId w:val="15"/>
  </w:num>
  <w:num w:numId="21" w16cid:durableId="1088111758">
    <w:abstractNumId w:val="17"/>
  </w:num>
  <w:num w:numId="22" w16cid:durableId="770005984">
    <w:abstractNumId w:val="5"/>
  </w:num>
  <w:num w:numId="23" w16cid:durableId="1974097675">
    <w:abstractNumId w:val="16"/>
  </w:num>
  <w:num w:numId="24" w16cid:durableId="81340474">
    <w:abstractNumId w:val="35"/>
  </w:num>
  <w:num w:numId="25" w16cid:durableId="1846626026">
    <w:abstractNumId w:val="39"/>
  </w:num>
  <w:num w:numId="26" w16cid:durableId="1355107234">
    <w:abstractNumId w:val="8"/>
  </w:num>
  <w:num w:numId="27" w16cid:durableId="942610748">
    <w:abstractNumId w:val="41"/>
  </w:num>
  <w:num w:numId="28" w16cid:durableId="1226794506">
    <w:abstractNumId w:val="6"/>
  </w:num>
  <w:num w:numId="29" w16cid:durableId="1481262351">
    <w:abstractNumId w:val="40"/>
  </w:num>
  <w:num w:numId="30" w16cid:durableId="581111841">
    <w:abstractNumId w:val="23"/>
  </w:num>
  <w:num w:numId="31" w16cid:durableId="1963420575">
    <w:abstractNumId w:val="14"/>
  </w:num>
  <w:num w:numId="32" w16cid:durableId="129712192">
    <w:abstractNumId w:val="7"/>
  </w:num>
  <w:num w:numId="33" w16cid:durableId="650990308">
    <w:abstractNumId w:val="21"/>
  </w:num>
  <w:num w:numId="34" w16cid:durableId="999845554">
    <w:abstractNumId w:val="31"/>
  </w:num>
  <w:num w:numId="35" w16cid:durableId="2033064879">
    <w:abstractNumId w:val="2"/>
  </w:num>
  <w:num w:numId="36" w16cid:durableId="1022783680">
    <w:abstractNumId w:val="37"/>
  </w:num>
  <w:num w:numId="37" w16cid:durableId="1448349139">
    <w:abstractNumId w:val="20"/>
  </w:num>
  <w:num w:numId="38" w16cid:durableId="427622623">
    <w:abstractNumId w:val="9"/>
  </w:num>
  <w:num w:numId="39" w16cid:durableId="177081721">
    <w:abstractNumId w:val="28"/>
  </w:num>
  <w:num w:numId="40" w16cid:durableId="440954172">
    <w:abstractNumId w:val="3"/>
  </w:num>
  <w:num w:numId="41" w16cid:durableId="1941062027">
    <w:abstractNumId w:val="27"/>
  </w:num>
  <w:num w:numId="42" w16cid:durableId="957375551">
    <w:abstractNumId w:val="34"/>
  </w:num>
  <w:num w:numId="43" w16cid:durableId="2145846642">
    <w:abstractNumId w:val="4"/>
  </w:num>
  <w:num w:numId="44" w16cid:durableId="927615154">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7D"/>
    <w:rsid w:val="0001233D"/>
    <w:rsid w:val="00012787"/>
    <w:rsid w:val="00031646"/>
    <w:rsid w:val="00040138"/>
    <w:rsid w:val="00047D44"/>
    <w:rsid w:val="00050FE7"/>
    <w:rsid w:val="000524D2"/>
    <w:rsid w:val="0005489C"/>
    <w:rsid w:val="00062A2A"/>
    <w:rsid w:val="00067C8E"/>
    <w:rsid w:val="00072D05"/>
    <w:rsid w:val="00073C84"/>
    <w:rsid w:val="00077E95"/>
    <w:rsid w:val="00084B02"/>
    <w:rsid w:val="000B02A1"/>
    <w:rsid w:val="000B58EC"/>
    <w:rsid w:val="000C3C86"/>
    <w:rsid w:val="000D1E45"/>
    <w:rsid w:val="000D3330"/>
    <w:rsid w:val="000E30AB"/>
    <w:rsid w:val="000E4466"/>
    <w:rsid w:val="000E676E"/>
    <w:rsid w:val="000F5266"/>
    <w:rsid w:val="000F5368"/>
    <w:rsid w:val="00101131"/>
    <w:rsid w:val="00101E13"/>
    <w:rsid w:val="00105641"/>
    <w:rsid w:val="00107342"/>
    <w:rsid w:val="001135A0"/>
    <w:rsid w:val="0012063B"/>
    <w:rsid w:val="00125B83"/>
    <w:rsid w:val="00131D41"/>
    <w:rsid w:val="001351B0"/>
    <w:rsid w:val="00144A96"/>
    <w:rsid w:val="00144B96"/>
    <w:rsid w:val="0015158E"/>
    <w:rsid w:val="00154DAD"/>
    <w:rsid w:val="00162253"/>
    <w:rsid w:val="001659DC"/>
    <w:rsid w:val="00191CBE"/>
    <w:rsid w:val="001A57EB"/>
    <w:rsid w:val="001A628E"/>
    <w:rsid w:val="001A740E"/>
    <w:rsid w:val="001C1CC8"/>
    <w:rsid w:val="001C6145"/>
    <w:rsid w:val="001D75EB"/>
    <w:rsid w:val="001E046C"/>
    <w:rsid w:val="001F1C5C"/>
    <w:rsid w:val="0020189B"/>
    <w:rsid w:val="002021C8"/>
    <w:rsid w:val="00204E7F"/>
    <w:rsid w:val="00227D44"/>
    <w:rsid w:val="00237FE8"/>
    <w:rsid w:val="00251DFD"/>
    <w:rsid w:val="00253B13"/>
    <w:rsid w:val="00270035"/>
    <w:rsid w:val="002764DE"/>
    <w:rsid w:val="00287FD6"/>
    <w:rsid w:val="00290D96"/>
    <w:rsid w:val="002A2CBD"/>
    <w:rsid w:val="002A6332"/>
    <w:rsid w:val="002B787A"/>
    <w:rsid w:val="002C3DE7"/>
    <w:rsid w:val="002C605F"/>
    <w:rsid w:val="002D0767"/>
    <w:rsid w:val="002D212B"/>
    <w:rsid w:val="002D36FE"/>
    <w:rsid w:val="002D7A99"/>
    <w:rsid w:val="002F4AD4"/>
    <w:rsid w:val="00303DF7"/>
    <w:rsid w:val="003075DF"/>
    <w:rsid w:val="00313E3D"/>
    <w:rsid w:val="00314726"/>
    <w:rsid w:val="00317F71"/>
    <w:rsid w:val="00325F6E"/>
    <w:rsid w:val="003269EB"/>
    <w:rsid w:val="003340EE"/>
    <w:rsid w:val="00337DB6"/>
    <w:rsid w:val="00346236"/>
    <w:rsid w:val="00350571"/>
    <w:rsid w:val="003573F3"/>
    <w:rsid w:val="00371D9A"/>
    <w:rsid w:val="00376C16"/>
    <w:rsid w:val="0038310B"/>
    <w:rsid w:val="003848BA"/>
    <w:rsid w:val="00387155"/>
    <w:rsid w:val="00387E22"/>
    <w:rsid w:val="00394BFB"/>
    <w:rsid w:val="003A032F"/>
    <w:rsid w:val="003A29E4"/>
    <w:rsid w:val="003A37F6"/>
    <w:rsid w:val="003A66C7"/>
    <w:rsid w:val="003B425D"/>
    <w:rsid w:val="003B6A4C"/>
    <w:rsid w:val="003C5335"/>
    <w:rsid w:val="003C69AC"/>
    <w:rsid w:val="003C7C77"/>
    <w:rsid w:val="003D2269"/>
    <w:rsid w:val="003E633A"/>
    <w:rsid w:val="003E7A4E"/>
    <w:rsid w:val="003F2512"/>
    <w:rsid w:val="003F7F0B"/>
    <w:rsid w:val="00401804"/>
    <w:rsid w:val="00413D18"/>
    <w:rsid w:val="004150B2"/>
    <w:rsid w:val="00427B1C"/>
    <w:rsid w:val="004368CE"/>
    <w:rsid w:val="0046290D"/>
    <w:rsid w:val="00465A4A"/>
    <w:rsid w:val="004669AA"/>
    <w:rsid w:val="0047175A"/>
    <w:rsid w:val="004767C5"/>
    <w:rsid w:val="00494BB6"/>
    <w:rsid w:val="00495820"/>
    <w:rsid w:val="004A49F8"/>
    <w:rsid w:val="004A567D"/>
    <w:rsid w:val="004B52B4"/>
    <w:rsid w:val="004B6BC6"/>
    <w:rsid w:val="004B6DA0"/>
    <w:rsid w:val="004C1739"/>
    <w:rsid w:val="004C2099"/>
    <w:rsid w:val="004C3AEF"/>
    <w:rsid w:val="004C7E1B"/>
    <w:rsid w:val="004E4CEB"/>
    <w:rsid w:val="004E75C3"/>
    <w:rsid w:val="004F1C25"/>
    <w:rsid w:val="004F7227"/>
    <w:rsid w:val="004F7F8E"/>
    <w:rsid w:val="005009BC"/>
    <w:rsid w:val="00500DA4"/>
    <w:rsid w:val="0050253F"/>
    <w:rsid w:val="00506931"/>
    <w:rsid w:val="005071C0"/>
    <w:rsid w:val="0050739B"/>
    <w:rsid w:val="005276BE"/>
    <w:rsid w:val="005328AA"/>
    <w:rsid w:val="00533675"/>
    <w:rsid w:val="005400AA"/>
    <w:rsid w:val="00572A22"/>
    <w:rsid w:val="00582DC3"/>
    <w:rsid w:val="005952B7"/>
    <w:rsid w:val="00596860"/>
    <w:rsid w:val="00597868"/>
    <w:rsid w:val="005A5A35"/>
    <w:rsid w:val="005A63C8"/>
    <w:rsid w:val="005B03BF"/>
    <w:rsid w:val="005B2BCB"/>
    <w:rsid w:val="005C0AE9"/>
    <w:rsid w:val="005E2A1C"/>
    <w:rsid w:val="005E369C"/>
    <w:rsid w:val="005F60F6"/>
    <w:rsid w:val="0060421C"/>
    <w:rsid w:val="006108CD"/>
    <w:rsid w:val="006149AE"/>
    <w:rsid w:val="00614EA3"/>
    <w:rsid w:val="00626ADB"/>
    <w:rsid w:val="00643818"/>
    <w:rsid w:val="0065614C"/>
    <w:rsid w:val="00671274"/>
    <w:rsid w:val="00680630"/>
    <w:rsid w:val="00697E03"/>
    <w:rsid w:val="006A19E5"/>
    <w:rsid w:val="006A653E"/>
    <w:rsid w:val="006A6CE1"/>
    <w:rsid w:val="006C3DD5"/>
    <w:rsid w:val="006C7B80"/>
    <w:rsid w:val="006C7BED"/>
    <w:rsid w:val="006D7FB0"/>
    <w:rsid w:val="006E14E0"/>
    <w:rsid w:val="006E1512"/>
    <w:rsid w:val="006E356A"/>
    <w:rsid w:val="006E3EC9"/>
    <w:rsid w:val="006E626D"/>
    <w:rsid w:val="006F1039"/>
    <w:rsid w:val="0070626E"/>
    <w:rsid w:val="00706644"/>
    <w:rsid w:val="007202F7"/>
    <w:rsid w:val="0072537B"/>
    <w:rsid w:val="00741D4C"/>
    <w:rsid w:val="007540BA"/>
    <w:rsid w:val="00763993"/>
    <w:rsid w:val="00766323"/>
    <w:rsid w:val="00771F77"/>
    <w:rsid w:val="0079477D"/>
    <w:rsid w:val="00795262"/>
    <w:rsid w:val="00795655"/>
    <w:rsid w:val="007A67AC"/>
    <w:rsid w:val="007A7035"/>
    <w:rsid w:val="007B2DD2"/>
    <w:rsid w:val="007D35D6"/>
    <w:rsid w:val="007D45C6"/>
    <w:rsid w:val="007D7688"/>
    <w:rsid w:val="007F1840"/>
    <w:rsid w:val="008027EC"/>
    <w:rsid w:val="0082387D"/>
    <w:rsid w:val="008250BE"/>
    <w:rsid w:val="008255D1"/>
    <w:rsid w:val="00830A4E"/>
    <w:rsid w:val="00834DDA"/>
    <w:rsid w:val="00851B8E"/>
    <w:rsid w:val="00861999"/>
    <w:rsid w:val="008626FB"/>
    <w:rsid w:val="00866699"/>
    <w:rsid w:val="008835DA"/>
    <w:rsid w:val="008953C9"/>
    <w:rsid w:val="00897D3C"/>
    <w:rsid w:val="008B4BF5"/>
    <w:rsid w:val="008B636F"/>
    <w:rsid w:val="008B65CE"/>
    <w:rsid w:val="008C0A8E"/>
    <w:rsid w:val="008C56F6"/>
    <w:rsid w:val="008D0E62"/>
    <w:rsid w:val="008D3552"/>
    <w:rsid w:val="008E5882"/>
    <w:rsid w:val="008E59A4"/>
    <w:rsid w:val="008F302A"/>
    <w:rsid w:val="008F47A2"/>
    <w:rsid w:val="008F6FEA"/>
    <w:rsid w:val="009010B4"/>
    <w:rsid w:val="009122A2"/>
    <w:rsid w:val="00916FCA"/>
    <w:rsid w:val="00932794"/>
    <w:rsid w:val="00934C96"/>
    <w:rsid w:val="00940FF9"/>
    <w:rsid w:val="00952DB5"/>
    <w:rsid w:val="009551FE"/>
    <w:rsid w:val="00962933"/>
    <w:rsid w:val="00966072"/>
    <w:rsid w:val="00986ED6"/>
    <w:rsid w:val="009936DE"/>
    <w:rsid w:val="009A782A"/>
    <w:rsid w:val="009C35C4"/>
    <w:rsid w:val="009C6980"/>
    <w:rsid w:val="009D696F"/>
    <w:rsid w:val="009D6B75"/>
    <w:rsid w:val="009E04DD"/>
    <w:rsid w:val="009E1C7C"/>
    <w:rsid w:val="009E75CF"/>
    <w:rsid w:val="00A274EC"/>
    <w:rsid w:val="00A316AD"/>
    <w:rsid w:val="00A336D7"/>
    <w:rsid w:val="00A41943"/>
    <w:rsid w:val="00A549AA"/>
    <w:rsid w:val="00A5795F"/>
    <w:rsid w:val="00A614C5"/>
    <w:rsid w:val="00A70B68"/>
    <w:rsid w:val="00A7279C"/>
    <w:rsid w:val="00A7630A"/>
    <w:rsid w:val="00AA1727"/>
    <w:rsid w:val="00AA3FCB"/>
    <w:rsid w:val="00AA6F05"/>
    <w:rsid w:val="00AA6F97"/>
    <w:rsid w:val="00AB5888"/>
    <w:rsid w:val="00AB5F87"/>
    <w:rsid w:val="00AC3217"/>
    <w:rsid w:val="00AD547A"/>
    <w:rsid w:val="00AE223C"/>
    <w:rsid w:val="00AE6E2E"/>
    <w:rsid w:val="00AF0082"/>
    <w:rsid w:val="00AF7063"/>
    <w:rsid w:val="00B149D8"/>
    <w:rsid w:val="00B14B00"/>
    <w:rsid w:val="00B20FDB"/>
    <w:rsid w:val="00B2578C"/>
    <w:rsid w:val="00B266E0"/>
    <w:rsid w:val="00B331AF"/>
    <w:rsid w:val="00B4076B"/>
    <w:rsid w:val="00B53CC2"/>
    <w:rsid w:val="00B54C18"/>
    <w:rsid w:val="00B71A88"/>
    <w:rsid w:val="00B72253"/>
    <w:rsid w:val="00B72AE2"/>
    <w:rsid w:val="00B912FC"/>
    <w:rsid w:val="00B93701"/>
    <w:rsid w:val="00B95D3E"/>
    <w:rsid w:val="00B96ABD"/>
    <w:rsid w:val="00BA71D3"/>
    <w:rsid w:val="00BB0143"/>
    <w:rsid w:val="00BB0A3B"/>
    <w:rsid w:val="00BE4C5F"/>
    <w:rsid w:val="00BE73E9"/>
    <w:rsid w:val="00C00377"/>
    <w:rsid w:val="00C01301"/>
    <w:rsid w:val="00C10F1A"/>
    <w:rsid w:val="00C47289"/>
    <w:rsid w:val="00C54D61"/>
    <w:rsid w:val="00C646D3"/>
    <w:rsid w:val="00C664C8"/>
    <w:rsid w:val="00C809A5"/>
    <w:rsid w:val="00C84FE0"/>
    <w:rsid w:val="00C86CA2"/>
    <w:rsid w:val="00CB53EA"/>
    <w:rsid w:val="00CC52A4"/>
    <w:rsid w:val="00CE71F8"/>
    <w:rsid w:val="00CF7F8B"/>
    <w:rsid w:val="00D220B3"/>
    <w:rsid w:val="00D33583"/>
    <w:rsid w:val="00D44044"/>
    <w:rsid w:val="00D478A5"/>
    <w:rsid w:val="00D53C5D"/>
    <w:rsid w:val="00D55BB0"/>
    <w:rsid w:val="00D55C32"/>
    <w:rsid w:val="00D613C1"/>
    <w:rsid w:val="00D70147"/>
    <w:rsid w:val="00D90071"/>
    <w:rsid w:val="00D90BC2"/>
    <w:rsid w:val="00D91D46"/>
    <w:rsid w:val="00DA1E1D"/>
    <w:rsid w:val="00DA3D20"/>
    <w:rsid w:val="00DA55EE"/>
    <w:rsid w:val="00DC3BB4"/>
    <w:rsid w:val="00DC7FB2"/>
    <w:rsid w:val="00DD09D6"/>
    <w:rsid w:val="00DD4FD0"/>
    <w:rsid w:val="00DE2943"/>
    <w:rsid w:val="00DF0BA1"/>
    <w:rsid w:val="00DF4483"/>
    <w:rsid w:val="00E056F3"/>
    <w:rsid w:val="00E07363"/>
    <w:rsid w:val="00E1292E"/>
    <w:rsid w:val="00E1451B"/>
    <w:rsid w:val="00E14D49"/>
    <w:rsid w:val="00E17A2E"/>
    <w:rsid w:val="00E203FC"/>
    <w:rsid w:val="00E337B7"/>
    <w:rsid w:val="00E44CCF"/>
    <w:rsid w:val="00E4668C"/>
    <w:rsid w:val="00E47EE4"/>
    <w:rsid w:val="00E517C0"/>
    <w:rsid w:val="00E52E7A"/>
    <w:rsid w:val="00E54A79"/>
    <w:rsid w:val="00E57815"/>
    <w:rsid w:val="00E67718"/>
    <w:rsid w:val="00E76C7B"/>
    <w:rsid w:val="00E870A3"/>
    <w:rsid w:val="00E90EF4"/>
    <w:rsid w:val="00E92641"/>
    <w:rsid w:val="00EA1697"/>
    <w:rsid w:val="00EA5205"/>
    <w:rsid w:val="00EB177C"/>
    <w:rsid w:val="00EB4D3D"/>
    <w:rsid w:val="00EC7BD9"/>
    <w:rsid w:val="00EE072F"/>
    <w:rsid w:val="00EE25FA"/>
    <w:rsid w:val="00EE3B7D"/>
    <w:rsid w:val="00EE785A"/>
    <w:rsid w:val="00EF03BF"/>
    <w:rsid w:val="00EF397C"/>
    <w:rsid w:val="00EF48D6"/>
    <w:rsid w:val="00F12BD5"/>
    <w:rsid w:val="00F1752F"/>
    <w:rsid w:val="00F25647"/>
    <w:rsid w:val="00F3627C"/>
    <w:rsid w:val="00F41447"/>
    <w:rsid w:val="00F721F1"/>
    <w:rsid w:val="00F927F5"/>
    <w:rsid w:val="00F95760"/>
    <w:rsid w:val="00FA0268"/>
    <w:rsid w:val="00FA1883"/>
    <w:rsid w:val="00FA2F84"/>
    <w:rsid w:val="00FA6FA6"/>
    <w:rsid w:val="00FB2C69"/>
    <w:rsid w:val="00FC10F2"/>
    <w:rsid w:val="00FC658E"/>
    <w:rsid w:val="00FD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EC0C"/>
  <w15:chartTrackingRefBased/>
  <w15:docId w15:val="{6193D52A-8DD3-49D8-B51F-97788CDF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83"/>
    <w:pPr>
      <w:spacing w:before="160" w:after="80" w:line="336"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FA1883"/>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FA1883"/>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FA1883"/>
    <w:pPr>
      <w:keepNext/>
      <w:autoSpaceDE w:val="0"/>
      <w:autoSpaceDN w:val="0"/>
      <w:adjustRightInd w:val="0"/>
      <w:spacing w:line="240" w:lineRule="auto"/>
      <w:outlineLvl w:val="2"/>
    </w:pPr>
    <w:rPr>
      <w:rFonts w:ascii="Arial" w:hAnsi="Arial"/>
      <w:b/>
      <w:bCs/>
      <w:sz w:val="22"/>
    </w:rPr>
  </w:style>
  <w:style w:type="paragraph" w:styleId="Heading4">
    <w:name w:val="heading 4"/>
    <w:basedOn w:val="Normal"/>
    <w:link w:val="Heading4Char"/>
    <w:uiPriority w:val="9"/>
    <w:qFormat/>
    <w:rsid w:val="00866699"/>
    <w:pPr>
      <w:spacing w:before="100" w:beforeAutospacing="1" w:after="100" w:afterAutospacing="1"/>
      <w:outlineLvl w:val="3"/>
    </w:pPr>
    <w:rPr>
      <w:b/>
      <w:bCs/>
    </w:rPr>
  </w:style>
  <w:style w:type="character" w:default="1" w:styleId="DefaultParagraphFont">
    <w:name w:val="Default Paragraph Font"/>
    <w:uiPriority w:val="1"/>
    <w:semiHidden/>
    <w:unhideWhenUsed/>
    <w:rsid w:val="00FA18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1883"/>
  </w:style>
  <w:style w:type="character" w:customStyle="1" w:styleId="Heading1Char">
    <w:name w:val="Heading 1 Char"/>
    <w:basedOn w:val="DefaultParagraphFont"/>
    <w:link w:val="Heading1"/>
    <w:rsid w:val="00E1451B"/>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E1451B"/>
    <w:rPr>
      <w:rFonts w:ascii="Arial" w:eastAsia="Times New Roman" w:hAnsi="Arial" w:cs="Arial"/>
      <w:b/>
      <w:bCs/>
      <w:iCs/>
      <w:sz w:val="24"/>
      <w:szCs w:val="28"/>
    </w:rPr>
  </w:style>
  <w:style w:type="character" w:customStyle="1" w:styleId="Heading3Char">
    <w:name w:val="Heading 3 Char"/>
    <w:basedOn w:val="DefaultParagraphFont"/>
    <w:link w:val="Heading3"/>
    <w:rsid w:val="00671274"/>
    <w:rPr>
      <w:rFonts w:ascii="Arial" w:eastAsia="Times New Roman" w:hAnsi="Arial" w:cs="Times New Roman"/>
      <w:b/>
      <w:bCs/>
      <w:szCs w:val="24"/>
    </w:rPr>
  </w:style>
  <w:style w:type="paragraph" w:styleId="EnvelopeReturn">
    <w:name w:val="envelope return"/>
    <w:basedOn w:val="Normal"/>
    <w:uiPriority w:val="99"/>
    <w:semiHidden/>
    <w:unhideWhenUsed/>
    <w:rsid w:val="008B65CE"/>
    <w:pPr>
      <w:spacing w:after="0"/>
    </w:pPr>
    <w:rPr>
      <w:rFonts w:ascii="Arial" w:eastAsiaTheme="majorEastAsia" w:hAnsi="Arial" w:cstheme="majorBidi"/>
      <w:szCs w:val="20"/>
    </w:rPr>
  </w:style>
  <w:style w:type="paragraph" w:styleId="EnvelopeAddress">
    <w:name w:val="envelope address"/>
    <w:basedOn w:val="Normal"/>
    <w:uiPriority w:val="99"/>
    <w:semiHidden/>
    <w:unhideWhenUsed/>
    <w:rsid w:val="008B65CE"/>
    <w:pPr>
      <w:framePr w:w="7920" w:h="1980" w:hRule="exact" w:hSpace="180" w:wrap="auto" w:hAnchor="page" w:xAlign="center" w:yAlign="bottom"/>
      <w:spacing w:after="0"/>
      <w:ind w:left="2880"/>
    </w:pPr>
    <w:rPr>
      <w:rFonts w:ascii="Arial" w:eastAsiaTheme="majorEastAsia" w:hAnsi="Arial" w:cstheme="majorBidi"/>
    </w:rPr>
  </w:style>
  <w:style w:type="paragraph" w:styleId="NormalWeb">
    <w:name w:val="Normal (Web)"/>
    <w:basedOn w:val="Normal"/>
    <w:uiPriority w:val="99"/>
    <w:semiHidden/>
    <w:unhideWhenUsed/>
    <w:rsid w:val="00866699"/>
    <w:pPr>
      <w:spacing w:before="100" w:beforeAutospacing="1" w:after="100" w:afterAutospacing="1"/>
    </w:pPr>
  </w:style>
  <w:style w:type="character" w:styleId="Hyperlink">
    <w:name w:val="Hyperlink"/>
    <w:uiPriority w:val="99"/>
    <w:rsid w:val="00FA1883"/>
    <w:rPr>
      <w:color w:val="0000FF"/>
      <w:u w:val="single"/>
    </w:rPr>
  </w:style>
  <w:style w:type="character" w:styleId="FollowedHyperlink">
    <w:name w:val="FollowedHyperlink"/>
    <w:rsid w:val="00FA1883"/>
    <w:rPr>
      <w:color w:val="800080"/>
      <w:u w:val="single"/>
    </w:rPr>
  </w:style>
  <w:style w:type="character" w:customStyle="1" w:styleId="Heading4Char">
    <w:name w:val="Heading 4 Char"/>
    <w:basedOn w:val="DefaultParagraphFont"/>
    <w:link w:val="Heading4"/>
    <w:uiPriority w:val="9"/>
    <w:rsid w:val="00866699"/>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C646D3"/>
  </w:style>
  <w:style w:type="paragraph" w:styleId="ListParagraph">
    <w:name w:val="List Paragraph"/>
    <w:basedOn w:val="Normal"/>
    <w:uiPriority w:val="34"/>
    <w:qFormat/>
    <w:rsid w:val="00FA1883"/>
    <w:pPr>
      <w:ind w:left="720"/>
    </w:pPr>
  </w:style>
  <w:style w:type="paragraph" w:styleId="Footer">
    <w:name w:val="footer"/>
    <w:basedOn w:val="Normal"/>
    <w:link w:val="FooterChar"/>
    <w:rsid w:val="00FA1883"/>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D91D46"/>
    <w:rPr>
      <w:rFonts w:ascii="Verdana" w:eastAsia="Times New Roman" w:hAnsi="Verdana" w:cs="Times New Roman"/>
      <w:sz w:val="16"/>
      <w:szCs w:val="24"/>
    </w:rPr>
  </w:style>
  <w:style w:type="paragraph" w:styleId="Header">
    <w:name w:val="header"/>
    <w:basedOn w:val="Normal"/>
    <w:link w:val="HeaderChar"/>
    <w:rsid w:val="00FA1883"/>
    <w:pPr>
      <w:tabs>
        <w:tab w:val="left" w:pos="5040"/>
        <w:tab w:val="left" w:pos="9720"/>
      </w:tabs>
    </w:pPr>
    <w:rPr>
      <w:sz w:val="16"/>
    </w:rPr>
  </w:style>
  <w:style w:type="character" w:customStyle="1" w:styleId="HeaderChar">
    <w:name w:val="Header Char"/>
    <w:basedOn w:val="DefaultParagraphFont"/>
    <w:link w:val="Header"/>
    <w:rsid w:val="00D91D46"/>
    <w:rPr>
      <w:rFonts w:ascii="Verdana" w:eastAsia="Times New Roman" w:hAnsi="Verdana" w:cs="Times New Roman"/>
      <w:sz w:val="16"/>
      <w:szCs w:val="24"/>
    </w:rPr>
  </w:style>
  <w:style w:type="paragraph" w:customStyle="1" w:styleId="NumberedHeading2">
    <w:name w:val="Numbered Heading 2"/>
    <w:basedOn w:val="Normal"/>
    <w:rsid w:val="00FA1883"/>
    <w:pPr>
      <w:numPr>
        <w:numId w:val="1"/>
      </w:numPr>
    </w:pPr>
  </w:style>
  <w:style w:type="paragraph" w:customStyle="1" w:styleId="Outlinenumbering">
    <w:name w:val="Outline numbering"/>
    <w:basedOn w:val="Normal"/>
    <w:rsid w:val="00FA1883"/>
    <w:pPr>
      <w:numPr>
        <w:numId w:val="2"/>
      </w:numPr>
      <w:tabs>
        <w:tab w:val="clear" w:pos="360"/>
        <w:tab w:val="num" w:pos="720"/>
      </w:tabs>
      <w:ind w:left="720"/>
    </w:pPr>
    <w:rPr>
      <w:szCs w:val="20"/>
    </w:rPr>
  </w:style>
  <w:style w:type="character" w:styleId="PageNumber">
    <w:name w:val="page number"/>
    <w:basedOn w:val="DefaultParagraphFont"/>
    <w:rsid w:val="00FA1883"/>
  </w:style>
  <w:style w:type="character" w:styleId="UnresolvedMention">
    <w:name w:val="Unresolved Mention"/>
    <w:basedOn w:val="DefaultParagraphFont"/>
    <w:uiPriority w:val="99"/>
    <w:semiHidden/>
    <w:unhideWhenUsed/>
    <w:rsid w:val="00E1292E"/>
    <w:rPr>
      <w:color w:val="808080"/>
      <w:shd w:val="clear" w:color="auto" w:fill="E6E6E6"/>
    </w:rPr>
  </w:style>
  <w:style w:type="character" w:styleId="PlaceholderText">
    <w:name w:val="Placeholder Text"/>
    <w:basedOn w:val="DefaultParagraphFont"/>
    <w:uiPriority w:val="99"/>
    <w:semiHidden/>
    <w:rsid w:val="00771F77"/>
    <w:rPr>
      <w:color w:val="808080"/>
    </w:rPr>
  </w:style>
  <w:style w:type="character" w:customStyle="1" w:styleId="Red">
    <w:name w:val="Red"/>
    <w:basedOn w:val="DefaultParagraphFont"/>
    <w:uiPriority w:val="1"/>
    <w:rsid w:val="00771F77"/>
    <w:rPr>
      <w:color w:val="FF0000"/>
    </w:rPr>
  </w:style>
  <w:style w:type="paragraph" w:styleId="TOCHeading">
    <w:name w:val="TOC Heading"/>
    <w:basedOn w:val="Heading1"/>
    <w:next w:val="Normal"/>
    <w:uiPriority w:val="39"/>
    <w:unhideWhenUsed/>
    <w:qFormat/>
    <w:rsid w:val="00FA1883"/>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FA1883"/>
    <w:pPr>
      <w:spacing w:before="80" w:line="240" w:lineRule="auto"/>
    </w:pPr>
    <w:rPr>
      <w:rFonts w:ascii="Courier New" w:hAnsi="Courier New"/>
    </w:rPr>
  </w:style>
  <w:style w:type="paragraph" w:styleId="TOC1">
    <w:name w:val="toc 1"/>
    <w:basedOn w:val="Normal"/>
    <w:next w:val="Normal"/>
    <w:autoRedefine/>
    <w:uiPriority w:val="39"/>
    <w:unhideWhenUsed/>
    <w:rsid w:val="00FA1883"/>
    <w:pPr>
      <w:spacing w:after="100" w:line="240" w:lineRule="auto"/>
    </w:pPr>
  </w:style>
  <w:style w:type="paragraph" w:styleId="TOC2">
    <w:name w:val="toc 2"/>
    <w:basedOn w:val="Normal"/>
    <w:next w:val="Normal"/>
    <w:autoRedefine/>
    <w:uiPriority w:val="39"/>
    <w:unhideWhenUsed/>
    <w:rsid w:val="00FA1883"/>
    <w:pPr>
      <w:spacing w:after="100" w:line="240" w:lineRule="auto"/>
      <w:ind w:left="202"/>
    </w:pPr>
  </w:style>
  <w:style w:type="paragraph" w:styleId="TOC3">
    <w:name w:val="toc 3"/>
    <w:basedOn w:val="Normal"/>
    <w:next w:val="Normal"/>
    <w:autoRedefine/>
    <w:uiPriority w:val="39"/>
    <w:semiHidden/>
    <w:unhideWhenUsed/>
    <w:rsid w:val="00FA1883"/>
    <w:pPr>
      <w:spacing w:after="100" w:line="240" w:lineRule="auto"/>
      <w:ind w:left="403"/>
    </w:pPr>
  </w:style>
  <w:style w:type="table" w:styleId="TableGrid">
    <w:name w:val="Table Grid"/>
    <w:basedOn w:val="TableNormal"/>
    <w:uiPriority w:val="39"/>
    <w:rsid w:val="002B7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1951">
      <w:bodyDiv w:val="1"/>
      <w:marLeft w:val="0"/>
      <w:marRight w:val="0"/>
      <w:marTop w:val="0"/>
      <w:marBottom w:val="0"/>
      <w:divBdr>
        <w:top w:val="none" w:sz="0" w:space="0" w:color="auto"/>
        <w:left w:val="none" w:sz="0" w:space="0" w:color="auto"/>
        <w:bottom w:val="none" w:sz="0" w:space="0" w:color="auto"/>
        <w:right w:val="none" w:sz="0" w:space="0" w:color="auto"/>
      </w:divBdr>
      <w:divsChild>
        <w:div w:id="118569117">
          <w:marLeft w:val="0"/>
          <w:marRight w:val="0"/>
          <w:marTop w:val="0"/>
          <w:marBottom w:val="0"/>
          <w:divBdr>
            <w:top w:val="none" w:sz="0" w:space="0" w:color="auto"/>
            <w:left w:val="none" w:sz="0" w:space="0" w:color="auto"/>
            <w:bottom w:val="none" w:sz="0" w:space="0" w:color="auto"/>
            <w:right w:val="none" w:sz="0" w:space="0" w:color="auto"/>
          </w:divBdr>
        </w:div>
      </w:divsChild>
    </w:div>
    <w:div w:id="65733856">
      <w:bodyDiv w:val="1"/>
      <w:marLeft w:val="0"/>
      <w:marRight w:val="0"/>
      <w:marTop w:val="0"/>
      <w:marBottom w:val="0"/>
      <w:divBdr>
        <w:top w:val="none" w:sz="0" w:space="0" w:color="auto"/>
        <w:left w:val="none" w:sz="0" w:space="0" w:color="auto"/>
        <w:bottom w:val="none" w:sz="0" w:space="0" w:color="auto"/>
        <w:right w:val="none" w:sz="0" w:space="0" w:color="auto"/>
      </w:divBdr>
      <w:divsChild>
        <w:div w:id="64838596">
          <w:marLeft w:val="0"/>
          <w:marRight w:val="0"/>
          <w:marTop w:val="0"/>
          <w:marBottom w:val="0"/>
          <w:divBdr>
            <w:top w:val="none" w:sz="0" w:space="0" w:color="auto"/>
            <w:left w:val="none" w:sz="0" w:space="0" w:color="auto"/>
            <w:bottom w:val="none" w:sz="0" w:space="0" w:color="auto"/>
            <w:right w:val="none" w:sz="0" w:space="0" w:color="auto"/>
          </w:divBdr>
        </w:div>
      </w:divsChild>
    </w:div>
    <w:div w:id="118649304">
      <w:bodyDiv w:val="1"/>
      <w:marLeft w:val="0"/>
      <w:marRight w:val="0"/>
      <w:marTop w:val="0"/>
      <w:marBottom w:val="0"/>
      <w:divBdr>
        <w:top w:val="none" w:sz="0" w:space="0" w:color="auto"/>
        <w:left w:val="none" w:sz="0" w:space="0" w:color="auto"/>
        <w:bottom w:val="none" w:sz="0" w:space="0" w:color="auto"/>
        <w:right w:val="none" w:sz="0" w:space="0" w:color="auto"/>
      </w:divBdr>
    </w:div>
    <w:div w:id="191499562">
      <w:bodyDiv w:val="1"/>
      <w:marLeft w:val="0"/>
      <w:marRight w:val="0"/>
      <w:marTop w:val="0"/>
      <w:marBottom w:val="0"/>
      <w:divBdr>
        <w:top w:val="none" w:sz="0" w:space="0" w:color="auto"/>
        <w:left w:val="none" w:sz="0" w:space="0" w:color="auto"/>
        <w:bottom w:val="none" w:sz="0" w:space="0" w:color="auto"/>
        <w:right w:val="none" w:sz="0" w:space="0" w:color="auto"/>
      </w:divBdr>
    </w:div>
    <w:div w:id="244268906">
      <w:bodyDiv w:val="1"/>
      <w:marLeft w:val="0"/>
      <w:marRight w:val="0"/>
      <w:marTop w:val="0"/>
      <w:marBottom w:val="0"/>
      <w:divBdr>
        <w:top w:val="none" w:sz="0" w:space="0" w:color="auto"/>
        <w:left w:val="none" w:sz="0" w:space="0" w:color="auto"/>
        <w:bottom w:val="none" w:sz="0" w:space="0" w:color="auto"/>
        <w:right w:val="none" w:sz="0" w:space="0" w:color="auto"/>
      </w:divBdr>
      <w:divsChild>
        <w:div w:id="576129609">
          <w:marLeft w:val="0"/>
          <w:marRight w:val="0"/>
          <w:marTop w:val="0"/>
          <w:marBottom w:val="0"/>
          <w:divBdr>
            <w:top w:val="none" w:sz="0" w:space="0" w:color="auto"/>
            <w:left w:val="none" w:sz="0" w:space="0" w:color="auto"/>
            <w:bottom w:val="none" w:sz="0" w:space="0" w:color="auto"/>
            <w:right w:val="none" w:sz="0" w:space="0" w:color="auto"/>
          </w:divBdr>
        </w:div>
      </w:divsChild>
    </w:div>
    <w:div w:id="275718982">
      <w:bodyDiv w:val="1"/>
      <w:marLeft w:val="0"/>
      <w:marRight w:val="0"/>
      <w:marTop w:val="0"/>
      <w:marBottom w:val="0"/>
      <w:divBdr>
        <w:top w:val="none" w:sz="0" w:space="0" w:color="auto"/>
        <w:left w:val="none" w:sz="0" w:space="0" w:color="auto"/>
        <w:bottom w:val="none" w:sz="0" w:space="0" w:color="auto"/>
        <w:right w:val="none" w:sz="0" w:space="0" w:color="auto"/>
      </w:divBdr>
      <w:divsChild>
        <w:div w:id="1053231909">
          <w:marLeft w:val="0"/>
          <w:marRight w:val="0"/>
          <w:marTop w:val="0"/>
          <w:marBottom w:val="0"/>
          <w:divBdr>
            <w:top w:val="none" w:sz="0" w:space="0" w:color="auto"/>
            <w:left w:val="none" w:sz="0" w:space="0" w:color="auto"/>
            <w:bottom w:val="none" w:sz="0" w:space="0" w:color="auto"/>
            <w:right w:val="none" w:sz="0" w:space="0" w:color="auto"/>
          </w:divBdr>
        </w:div>
      </w:divsChild>
    </w:div>
    <w:div w:id="328794340">
      <w:bodyDiv w:val="1"/>
      <w:marLeft w:val="0"/>
      <w:marRight w:val="0"/>
      <w:marTop w:val="0"/>
      <w:marBottom w:val="0"/>
      <w:divBdr>
        <w:top w:val="none" w:sz="0" w:space="0" w:color="auto"/>
        <w:left w:val="none" w:sz="0" w:space="0" w:color="auto"/>
        <w:bottom w:val="none" w:sz="0" w:space="0" w:color="auto"/>
        <w:right w:val="none" w:sz="0" w:space="0" w:color="auto"/>
      </w:divBdr>
    </w:div>
    <w:div w:id="353268852">
      <w:bodyDiv w:val="1"/>
      <w:marLeft w:val="0"/>
      <w:marRight w:val="0"/>
      <w:marTop w:val="0"/>
      <w:marBottom w:val="0"/>
      <w:divBdr>
        <w:top w:val="none" w:sz="0" w:space="0" w:color="auto"/>
        <w:left w:val="none" w:sz="0" w:space="0" w:color="auto"/>
        <w:bottom w:val="none" w:sz="0" w:space="0" w:color="auto"/>
        <w:right w:val="none" w:sz="0" w:space="0" w:color="auto"/>
      </w:divBdr>
      <w:divsChild>
        <w:div w:id="386879491">
          <w:marLeft w:val="0"/>
          <w:marRight w:val="0"/>
          <w:marTop w:val="0"/>
          <w:marBottom w:val="0"/>
          <w:divBdr>
            <w:top w:val="none" w:sz="0" w:space="0" w:color="auto"/>
            <w:left w:val="none" w:sz="0" w:space="0" w:color="auto"/>
            <w:bottom w:val="none" w:sz="0" w:space="0" w:color="auto"/>
            <w:right w:val="none" w:sz="0" w:space="0" w:color="auto"/>
          </w:divBdr>
        </w:div>
      </w:divsChild>
    </w:div>
    <w:div w:id="492065230">
      <w:bodyDiv w:val="1"/>
      <w:marLeft w:val="0"/>
      <w:marRight w:val="0"/>
      <w:marTop w:val="0"/>
      <w:marBottom w:val="0"/>
      <w:divBdr>
        <w:top w:val="none" w:sz="0" w:space="0" w:color="auto"/>
        <w:left w:val="none" w:sz="0" w:space="0" w:color="auto"/>
        <w:bottom w:val="none" w:sz="0" w:space="0" w:color="auto"/>
        <w:right w:val="none" w:sz="0" w:space="0" w:color="auto"/>
      </w:divBdr>
      <w:divsChild>
        <w:div w:id="28379985">
          <w:marLeft w:val="0"/>
          <w:marRight w:val="0"/>
          <w:marTop w:val="0"/>
          <w:marBottom w:val="0"/>
          <w:divBdr>
            <w:top w:val="none" w:sz="0" w:space="0" w:color="auto"/>
            <w:left w:val="none" w:sz="0" w:space="0" w:color="auto"/>
            <w:bottom w:val="none" w:sz="0" w:space="0" w:color="auto"/>
            <w:right w:val="none" w:sz="0" w:space="0" w:color="auto"/>
          </w:divBdr>
        </w:div>
      </w:divsChild>
    </w:div>
    <w:div w:id="545413313">
      <w:bodyDiv w:val="1"/>
      <w:marLeft w:val="0"/>
      <w:marRight w:val="0"/>
      <w:marTop w:val="0"/>
      <w:marBottom w:val="0"/>
      <w:divBdr>
        <w:top w:val="none" w:sz="0" w:space="0" w:color="auto"/>
        <w:left w:val="none" w:sz="0" w:space="0" w:color="auto"/>
        <w:bottom w:val="none" w:sz="0" w:space="0" w:color="auto"/>
        <w:right w:val="none" w:sz="0" w:space="0" w:color="auto"/>
      </w:divBdr>
    </w:div>
    <w:div w:id="643386908">
      <w:bodyDiv w:val="1"/>
      <w:marLeft w:val="0"/>
      <w:marRight w:val="0"/>
      <w:marTop w:val="0"/>
      <w:marBottom w:val="0"/>
      <w:divBdr>
        <w:top w:val="none" w:sz="0" w:space="0" w:color="auto"/>
        <w:left w:val="none" w:sz="0" w:space="0" w:color="auto"/>
        <w:bottom w:val="none" w:sz="0" w:space="0" w:color="auto"/>
        <w:right w:val="none" w:sz="0" w:space="0" w:color="auto"/>
      </w:divBdr>
      <w:divsChild>
        <w:div w:id="21060288">
          <w:marLeft w:val="0"/>
          <w:marRight w:val="0"/>
          <w:marTop w:val="0"/>
          <w:marBottom w:val="0"/>
          <w:divBdr>
            <w:top w:val="none" w:sz="0" w:space="0" w:color="auto"/>
            <w:left w:val="none" w:sz="0" w:space="0" w:color="auto"/>
            <w:bottom w:val="none" w:sz="0" w:space="0" w:color="auto"/>
            <w:right w:val="none" w:sz="0" w:space="0" w:color="auto"/>
          </w:divBdr>
        </w:div>
      </w:divsChild>
    </w:div>
    <w:div w:id="672076848">
      <w:bodyDiv w:val="1"/>
      <w:marLeft w:val="0"/>
      <w:marRight w:val="0"/>
      <w:marTop w:val="0"/>
      <w:marBottom w:val="0"/>
      <w:divBdr>
        <w:top w:val="none" w:sz="0" w:space="0" w:color="auto"/>
        <w:left w:val="none" w:sz="0" w:space="0" w:color="auto"/>
        <w:bottom w:val="none" w:sz="0" w:space="0" w:color="auto"/>
        <w:right w:val="none" w:sz="0" w:space="0" w:color="auto"/>
      </w:divBdr>
    </w:div>
    <w:div w:id="792410507">
      <w:bodyDiv w:val="1"/>
      <w:marLeft w:val="0"/>
      <w:marRight w:val="0"/>
      <w:marTop w:val="0"/>
      <w:marBottom w:val="0"/>
      <w:divBdr>
        <w:top w:val="none" w:sz="0" w:space="0" w:color="auto"/>
        <w:left w:val="none" w:sz="0" w:space="0" w:color="auto"/>
        <w:bottom w:val="none" w:sz="0" w:space="0" w:color="auto"/>
        <w:right w:val="none" w:sz="0" w:space="0" w:color="auto"/>
      </w:divBdr>
      <w:divsChild>
        <w:div w:id="310523303">
          <w:marLeft w:val="0"/>
          <w:marRight w:val="0"/>
          <w:marTop w:val="0"/>
          <w:marBottom w:val="0"/>
          <w:divBdr>
            <w:top w:val="none" w:sz="0" w:space="0" w:color="auto"/>
            <w:left w:val="none" w:sz="0" w:space="0" w:color="auto"/>
            <w:bottom w:val="none" w:sz="0" w:space="0" w:color="auto"/>
            <w:right w:val="none" w:sz="0" w:space="0" w:color="auto"/>
          </w:divBdr>
        </w:div>
        <w:div w:id="1689408857">
          <w:marLeft w:val="0"/>
          <w:marRight w:val="0"/>
          <w:marTop w:val="0"/>
          <w:marBottom w:val="0"/>
          <w:divBdr>
            <w:top w:val="none" w:sz="0" w:space="0" w:color="auto"/>
            <w:left w:val="none" w:sz="0" w:space="0" w:color="auto"/>
            <w:bottom w:val="none" w:sz="0" w:space="0" w:color="auto"/>
            <w:right w:val="none" w:sz="0" w:space="0" w:color="auto"/>
          </w:divBdr>
        </w:div>
      </w:divsChild>
    </w:div>
    <w:div w:id="908466280">
      <w:bodyDiv w:val="1"/>
      <w:marLeft w:val="0"/>
      <w:marRight w:val="0"/>
      <w:marTop w:val="0"/>
      <w:marBottom w:val="0"/>
      <w:divBdr>
        <w:top w:val="none" w:sz="0" w:space="0" w:color="auto"/>
        <w:left w:val="none" w:sz="0" w:space="0" w:color="auto"/>
        <w:bottom w:val="none" w:sz="0" w:space="0" w:color="auto"/>
        <w:right w:val="none" w:sz="0" w:space="0" w:color="auto"/>
      </w:divBdr>
    </w:div>
    <w:div w:id="912813688">
      <w:bodyDiv w:val="1"/>
      <w:marLeft w:val="0"/>
      <w:marRight w:val="0"/>
      <w:marTop w:val="0"/>
      <w:marBottom w:val="0"/>
      <w:divBdr>
        <w:top w:val="none" w:sz="0" w:space="0" w:color="auto"/>
        <w:left w:val="none" w:sz="0" w:space="0" w:color="auto"/>
        <w:bottom w:val="none" w:sz="0" w:space="0" w:color="auto"/>
        <w:right w:val="none" w:sz="0" w:space="0" w:color="auto"/>
      </w:divBdr>
    </w:div>
    <w:div w:id="990669638">
      <w:bodyDiv w:val="1"/>
      <w:marLeft w:val="0"/>
      <w:marRight w:val="0"/>
      <w:marTop w:val="0"/>
      <w:marBottom w:val="0"/>
      <w:divBdr>
        <w:top w:val="none" w:sz="0" w:space="0" w:color="auto"/>
        <w:left w:val="none" w:sz="0" w:space="0" w:color="auto"/>
        <w:bottom w:val="none" w:sz="0" w:space="0" w:color="auto"/>
        <w:right w:val="none" w:sz="0" w:space="0" w:color="auto"/>
      </w:divBdr>
    </w:div>
    <w:div w:id="1032879006">
      <w:bodyDiv w:val="1"/>
      <w:marLeft w:val="0"/>
      <w:marRight w:val="0"/>
      <w:marTop w:val="0"/>
      <w:marBottom w:val="0"/>
      <w:divBdr>
        <w:top w:val="none" w:sz="0" w:space="0" w:color="auto"/>
        <w:left w:val="none" w:sz="0" w:space="0" w:color="auto"/>
        <w:bottom w:val="none" w:sz="0" w:space="0" w:color="auto"/>
        <w:right w:val="none" w:sz="0" w:space="0" w:color="auto"/>
      </w:divBdr>
    </w:div>
    <w:div w:id="1066880255">
      <w:bodyDiv w:val="1"/>
      <w:marLeft w:val="0"/>
      <w:marRight w:val="0"/>
      <w:marTop w:val="0"/>
      <w:marBottom w:val="0"/>
      <w:divBdr>
        <w:top w:val="none" w:sz="0" w:space="0" w:color="auto"/>
        <w:left w:val="none" w:sz="0" w:space="0" w:color="auto"/>
        <w:bottom w:val="none" w:sz="0" w:space="0" w:color="auto"/>
        <w:right w:val="none" w:sz="0" w:space="0" w:color="auto"/>
      </w:divBdr>
    </w:div>
    <w:div w:id="1178807096">
      <w:bodyDiv w:val="1"/>
      <w:marLeft w:val="0"/>
      <w:marRight w:val="0"/>
      <w:marTop w:val="0"/>
      <w:marBottom w:val="0"/>
      <w:divBdr>
        <w:top w:val="none" w:sz="0" w:space="0" w:color="auto"/>
        <w:left w:val="none" w:sz="0" w:space="0" w:color="auto"/>
        <w:bottom w:val="none" w:sz="0" w:space="0" w:color="auto"/>
        <w:right w:val="none" w:sz="0" w:space="0" w:color="auto"/>
      </w:divBdr>
    </w:div>
    <w:div w:id="1180124747">
      <w:bodyDiv w:val="1"/>
      <w:marLeft w:val="0"/>
      <w:marRight w:val="0"/>
      <w:marTop w:val="0"/>
      <w:marBottom w:val="0"/>
      <w:divBdr>
        <w:top w:val="none" w:sz="0" w:space="0" w:color="auto"/>
        <w:left w:val="none" w:sz="0" w:space="0" w:color="auto"/>
        <w:bottom w:val="none" w:sz="0" w:space="0" w:color="auto"/>
        <w:right w:val="none" w:sz="0" w:space="0" w:color="auto"/>
      </w:divBdr>
      <w:divsChild>
        <w:div w:id="1680043940">
          <w:marLeft w:val="0"/>
          <w:marRight w:val="0"/>
          <w:marTop w:val="0"/>
          <w:marBottom w:val="0"/>
          <w:divBdr>
            <w:top w:val="none" w:sz="0" w:space="0" w:color="auto"/>
            <w:left w:val="none" w:sz="0" w:space="0" w:color="auto"/>
            <w:bottom w:val="none" w:sz="0" w:space="0" w:color="auto"/>
            <w:right w:val="none" w:sz="0" w:space="0" w:color="auto"/>
          </w:divBdr>
        </w:div>
        <w:div w:id="305402803">
          <w:marLeft w:val="0"/>
          <w:marRight w:val="0"/>
          <w:marTop w:val="0"/>
          <w:marBottom w:val="0"/>
          <w:divBdr>
            <w:top w:val="none" w:sz="0" w:space="0" w:color="auto"/>
            <w:left w:val="none" w:sz="0" w:space="0" w:color="auto"/>
            <w:bottom w:val="none" w:sz="0" w:space="0" w:color="auto"/>
            <w:right w:val="none" w:sz="0" w:space="0" w:color="auto"/>
          </w:divBdr>
        </w:div>
      </w:divsChild>
    </w:div>
    <w:div w:id="1187214844">
      <w:bodyDiv w:val="1"/>
      <w:marLeft w:val="0"/>
      <w:marRight w:val="0"/>
      <w:marTop w:val="0"/>
      <w:marBottom w:val="0"/>
      <w:divBdr>
        <w:top w:val="none" w:sz="0" w:space="0" w:color="auto"/>
        <w:left w:val="none" w:sz="0" w:space="0" w:color="auto"/>
        <w:bottom w:val="none" w:sz="0" w:space="0" w:color="auto"/>
        <w:right w:val="none" w:sz="0" w:space="0" w:color="auto"/>
      </w:divBdr>
    </w:div>
    <w:div w:id="1254969020">
      <w:bodyDiv w:val="1"/>
      <w:marLeft w:val="0"/>
      <w:marRight w:val="0"/>
      <w:marTop w:val="0"/>
      <w:marBottom w:val="0"/>
      <w:divBdr>
        <w:top w:val="none" w:sz="0" w:space="0" w:color="auto"/>
        <w:left w:val="none" w:sz="0" w:space="0" w:color="auto"/>
        <w:bottom w:val="none" w:sz="0" w:space="0" w:color="auto"/>
        <w:right w:val="none" w:sz="0" w:space="0" w:color="auto"/>
      </w:divBdr>
      <w:divsChild>
        <w:div w:id="980891660">
          <w:marLeft w:val="0"/>
          <w:marRight w:val="0"/>
          <w:marTop w:val="0"/>
          <w:marBottom w:val="0"/>
          <w:divBdr>
            <w:top w:val="none" w:sz="0" w:space="0" w:color="auto"/>
            <w:left w:val="none" w:sz="0" w:space="0" w:color="auto"/>
            <w:bottom w:val="none" w:sz="0" w:space="0" w:color="auto"/>
            <w:right w:val="none" w:sz="0" w:space="0" w:color="auto"/>
          </w:divBdr>
          <w:divsChild>
            <w:div w:id="1903710025">
              <w:marLeft w:val="0"/>
              <w:marRight w:val="0"/>
              <w:marTop w:val="0"/>
              <w:marBottom w:val="0"/>
              <w:divBdr>
                <w:top w:val="none" w:sz="0" w:space="0" w:color="auto"/>
                <w:left w:val="none" w:sz="0" w:space="0" w:color="auto"/>
                <w:bottom w:val="none" w:sz="0" w:space="0" w:color="auto"/>
                <w:right w:val="none" w:sz="0" w:space="0" w:color="auto"/>
              </w:divBdr>
            </w:div>
            <w:div w:id="11705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4509">
      <w:bodyDiv w:val="1"/>
      <w:marLeft w:val="0"/>
      <w:marRight w:val="0"/>
      <w:marTop w:val="0"/>
      <w:marBottom w:val="0"/>
      <w:divBdr>
        <w:top w:val="none" w:sz="0" w:space="0" w:color="auto"/>
        <w:left w:val="none" w:sz="0" w:space="0" w:color="auto"/>
        <w:bottom w:val="none" w:sz="0" w:space="0" w:color="auto"/>
        <w:right w:val="none" w:sz="0" w:space="0" w:color="auto"/>
      </w:divBdr>
    </w:div>
    <w:div w:id="1349065831">
      <w:bodyDiv w:val="1"/>
      <w:marLeft w:val="0"/>
      <w:marRight w:val="0"/>
      <w:marTop w:val="0"/>
      <w:marBottom w:val="0"/>
      <w:divBdr>
        <w:top w:val="none" w:sz="0" w:space="0" w:color="auto"/>
        <w:left w:val="none" w:sz="0" w:space="0" w:color="auto"/>
        <w:bottom w:val="none" w:sz="0" w:space="0" w:color="auto"/>
        <w:right w:val="none" w:sz="0" w:space="0" w:color="auto"/>
      </w:divBdr>
    </w:div>
    <w:div w:id="1360159359">
      <w:bodyDiv w:val="1"/>
      <w:marLeft w:val="0"/>
      <w:marRight w:val="0"/>
      <w:marTop w:val="0"/>
      <w:marBottom w:val="0"/>
      <w:divBdr>
        <w:top w:val="none" w:sz="0" w:space="0" w:color="auto"/>
        <w:left w:val="none" w:sz="0" w:space="0" w:color="auto"/>
        <w:bottom w:val="none" w:sz="0" w:space="0" w:color="auto"/>
        <w:right w:val="none" w:sz="0" w:space="0" w:color="auto"/>
      </w:divBdr>
    </w:div>
    <w:div w:id="1434129783">
      <w:bodyDiv w:val="1"/>
      <w:marLeft w:val="0"/>
      <w:marRight w:val="0"/>
      <w:marTop w:val="0"/>
      <w:marBottom w:val="0"/>
      <w:divBdr>
        <w:top w:val="none" w:sz="0" w:space="0" w:color="auto"/>
        <w:left w:val="none" w:sz="0" w:space="0" w:color="auto"/>
        <w:bottom w:val="none" w:sz="0" w:space="0" w:color="auto"/>
        <w:right w:val="none" w:sz="0" w:space="0" w:color="auto"/>
      </w:divBdr>
    </w:div>
    <w:div w:id="1509061576">
      <w:bodyDiv w:val="1"/>
      <w:marLeft w:val="0"/>
      <w:marRight w:val="0"/>
      <w:marTop w:val="0"/>
      <w:marBottom w:val="0"/>
      <w:divBdr>
        <w:top w:val="none" w:sz="0" w:space="0" w:color="auto"/>
        <w:left w:val="none" w:sz="0" w:space="0" w:color="auto"/>
        <w:bottom w:val="none" w:sz="0" w:space="0" w:color="auto"/>
        <w:right w:val="none" w:sz="0" w:space="0" w:color="auto"/>
      </w:divBdr>
    </w:div>
    <w:div w:id="1529222306">
      <w:bodyDiv w:val="1"/>
      <w:marLeft w:val="0"/>
      <w:marRight w:val="0"/>
      <w:marTop w:val="0"/>
      <w:marBottom w:val="0"/>
      <w:divBdr>
        <w:top w:val="none" w:sz="0" w:space="0" w:color="auto"/>
        <w:left w:val="none" w:sz="0" w:space="0" w:color="auto"/>
        <w:bottom w:val="none" w:sz="0" w:space="0" w:color="auto"/>
        <w:right w:val="none" w:sz="0" w:space="0" w:color="auto"/>
      </w:divBdr>
      <w:divsChild>
        <w:div w:id="16738437">
          <w:marLeft w:val="0"/>
          <w:marRight w:val="0"/>
          <w:marTop w:val="0"/>
          <w:marBottom w:val="0"/>
          <w:divBdr>
            <w:top w:val="none" w:sz="0" w:space="0" w:color="auto"/>
            <w:left w:val="none" w:sz="0" w:space="0" w:color="auto"/>
            <w:bottom w:val="none" w:sz="0" w:space="0" w:color="auto"/>
            <w:right w:val="none" w:sz="0" w:space="0" w:color="auto"/>
          </w:divBdr>
        </w:div>
      </w:divsChild>
    </w:div>
    <w:div w:id="1558979584">
      <w:bodyDiv w:val="1"/>
      <w:marLeft w:val="0"/>
      <w:marRight w:val="0"/>
      <w:marTop w:val="0"/>
      <w:marBottom w:val="0"/>
      <w:divBdr>
        <w:top w:val="none" w:sz="0" w:space="0" w:color="auto"/>
        <w:left w:val="none" w:sz="0" w:space="0" w:color="auto"/>
        <w:bottom w:val="none" w:sz="0" w:space="0" w:color="auto"/>
        <w:right w:val="none" w:sz="0" w:space="0" w:color="auto"/>
      </w:divBdr>
      <w:divsChild>
        <w:div w:id="1792935399">
          <w:marLeft w:val="0"/>
          <w:marRight w:val="0"/>
          <w:marTop w:val="0"/>
          <w:marBottom w:val="0"/>
          <w:divBdr>
            <w:top w:val="none" w:sz="0" w:space="0" w:color="auto"/>
            <w:left w:val="none" w:sz="0" w:space="0" w:color="auto"/>
            <w:bottom w:val="none" w:sz="0" w:space="0" w:color="auto"/>
            <w:right w:val="none" w:sz="0" w:space="0" w:color="auto"/>
          </w:divBdr>
          <w:divsChild>
            <w:div w:id="1805006863">
              <w:marLeft w:val="0"/>
              <w:marRight w:val="0"/>
              <w:marTop w:val="0"/>
              <w:marBottom w:val="0"/>
              <w:divBdr>
                <w:top w:val="none" w:sz="0" w:space="0" w:color="auto"/>
                <w:left w:val="none" w:sz="0" w:space="0" w:color="auto"/>
                <w:bottom w:val="none" w:sz="0" w:space="0" w:color="auto"/>
                <w:right w:val="none" w:sz="0" w:space="0" w:color="auto"/>
              </w:divBdr>
            </w:div>
            <w:div w:id="757597641">
              <w:marLeft w:val="0"/>
              <w:marRight w:val="0"/>
              <w:marTop w:val="0"/>
              <w:marBottom w:val="0"/>
              <w:divBdr>
                <w:top w:val="none" w:sz="0" w:space="0" w:color="auto"/>
                <w:left w:val="none" w:sz="0" w:space="0" w:color="auto"/>
                <w:bottom w:val="none" w:sz="0" w:space="0" w:color="auto"/>
                <w:right w:val="none" w:sz="0" w:space="0" w:color="auto"/>
              </w:divBdr>
            </w:div>
          </w:divsChild>
        </w:div>
        <w:div w:id="465120423">
          <w:marLeft w:val="0"/>
          <w:marRight w:val="0"/>
          <w:marTop w:val="0"/>
          <w:marBottom w:val="0"/>
          <w:divBdr>
            <w:top w:val="none" w:sz="0" w:space="0" w:color="auto"/>
            <w:left w:val="none" w:sz="0" w:space="0" w:color="auto"/>
            <w:bottom w:val="none" w:sz="0" w:space="0" w:color="auto"/>
            <w:right w:val="none" w:sz="0" w:space="0" w:color="auto"/>
          </w:divBdr>
          <w:divsChild>
            <w:div w:id="1286347387">
              <w:marLeft w:val="0"/>
              <w:marRight w:val="0"/>
              <w:marTop w:val="0"/>
              <w:marBottom w:val="0"/>
              <w:divBdr>
                <w:top w:val="none" w:sz="0" w:space="0" w:color="auto"/>
                <w:left w:val="none" w:sz="0" w:space="0" w:color="auto"/>
                <w:bottom w:val="none" w:sz="0" w:space="0" w:color="auto"/>
                <w:right w:val="none" w:sz="0" w:space="0" w:color="auto"/>
              </w:divBdr>
            </w:div>
            <w:div w:id="15885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4717">
      <w:bodyDiv w:val="1"/>
      <w:marLeft w:val="0"/>
      <w:marRight w:val="0"/>
      <w:marTop w:val="0"/>
      <w:marBottom w:val="0"/>
      <w:divBdr>
        <w:top w:val="none" w:sz="0" w:space="0" w:color="auto"/>
        <w:left w:val="none" w:sz="0" w:space="0" w:color="auto"/>
        <w:bottom w:val="none" w:sz="0" w:space="0" w:color="auto"/>
        <w:right w:val="none" w:sz="0" w:space="0" w:color="auto"/>
      </w:divBdr>
    </w:div>
    <w:div w:id="1732000814">
      <w:bodyDiv w:val="1"/>
      <w:marLeft w:val="0"/>
      <w:marRight w:val="0"/>
      <w:marTop w:val="0"/>
      <w:marBottom w:val="0"/>
      <w:divBdr>
        <w:top w:val="none" w:sz="0" w:space="0" w:color="auto"/>
        <w:left w:val="none" w:sz="0" w:space="0" w:color="auto"/>
        <w:bottom w:val="none" w:sz="0" w:space="0" w:color="auto"/>
        <w:right w:val="none" w:sz="0" w:space="0" w:color="auto"/>
      </w:divBdr>
    </w:div>
    <w:div w:id="1871184008">
      <w:bodyDiv w:val="1"/>
      <w:marLeft w:val="0"/>
      <w:marRight w:val="0"/>
      <w:marTop w:val="0"/>
      <w:marBottom w:val="0"/>
      <w:divBdr>
        <w:top w:val="none" w:sz="0" w:space="0" w:color="auto"/>
        <w:left w:val="none" w:sz="0" w:space="0" w:color="auto"/>
        <w:bottom w:val="none" w:sz="0" w:space="0" w:color="auto"/>
        <w:right w:val="none" w:sz="0" w:space="0" w:color="auto"/>
      </w:divBdr>
    </w:div>
    <w:div w:id="1987080050">
      <w:bodyDiv w:val="1"/>
      <w:marLeft w:val="0"/>
      <w:marRight w:val="0"/>
      <w:marTop w:val="0"/>
      <w:marBottom w:val="0"/>
      <w:divBdr>
        <w:top w:val="none" w:sz="0" w:space="0" w:color="auto"/>
        <w:left w:val="none" w:sz="0" w:space="0" w:color="auto"/>
        <w:bottom w:val="none" w:sz="0" w:space="0" w:color="auto"/>
        <w:right w:val="none" w:sz="0" w:space="0" w:color="auto"/>
      </w:divBdr>
    </w:div>
    <w:div w:id="2036424211">
      <w:bodyDiv w:val="1"/>
      <w:marLeft w:val="0"/>
      <w:marRight w:val="0"/>
      <w:marTop w:val="0"/>
      <w:marBottom w:val="0"/>
      <w:divBdr>
        <w:top w:val="none" w:sz="0" w:space="0" w:color="auto"/>
        <w:left w:val="none" w:sz="0" w:space="0" w:color="auto"/>
        <w:bottom w:val="none" w:sz="0" w:space="0" w:color="auto"/>
        <w:right w:val="none" w:sz="0" w:space="0" w:color="auto"/>
      </w:divBdr>
      <w:divsChild>
        <w:div w:id="1149519530">
          <w:marLeft w:val="0"/>
          <w:marRight w:val="0"/>
          <w:marTop w:val="0"/>
          <w:marBottom w:val="0"/>
          <w:divBdr>
            <w:top w:val="none" w:sz="0" w:space="0" w:color="auto"/>
            <w:left w:val="none" w:sz="0" w:space="0" w:color="auto"/>
            <w:bottom w:val="none" w:sz="0" w:space="0" w:color="auto"/>
            <w:right w:val="none" w:sz="0" w:space="0" w:color="auto"/>
          </w:divBdr>
        </w:div>
      </w:divsChild>
    </w:div>
    <w:div w:id="2053841862">
      <w:bodyDiv w:val="1"/>
      <w:marLeft w:val="0"/>
      <w:marRight w:val="0"/>
      <w:marTop w:val="0"/>
      <w:marBottom w:val="0"/>
      <w:divBdr>
        <w:top w:val="none" w:sz="0" w:space="0" w:color="auto"/>
        <w:left w:val="none" w:sz="0" w:space="0" w:color="auto"/>
        <w:bottom w:val="none" w:sz="0" w:space="0" w:color="auto"/>
        <w:right w:val="none" w:sz="0" w:space="0" w:color="auto"/>
      </w:divBdr>
    </w:div>
    <w:div w:id="2073308967">
      <w:bodyDiv w:val="1"/>
      <w:marLeft w:val="0"/>
      <w:marRight w:val="0"/>
      <w:marTop w:val="0"/>
      <w:marBottom w:val="0"/>
      <w:divBdr>
        <w:top w:val="none" w:sz="0" w:space="0" w:color="auto"/>
        <w:left w:val="none" w:sz="0" w:space="0" w:color="auto"/>
        <w:bottom w:val="none" w:sz="0" w:space="0" w:color="auto"/>
        <w:right w:val="none" w:sz="0" w:space="0" w:color="auto"/>
      </w:divBdr>
      <w:divsChild>
        <w:div w:id="1175921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ckstation.ne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www.fileformat.info/tool/hash.ht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1D7C116A2E4C60B202A9D13BE72979"/>
        <w:category>
          <w:name w:val="General"/>
          <w:gallery w:val="placeholder"/>
        </w:category>
        <w:types>
          <w:type w:val="bbPlcHdr"/>
        </w:types>
        <w:behaviors>
          <w:behavior w:val="content"/>
        </w:behaviors>
        <w:guid w:val="{BB7A6B31-B42B-4FBB-AA1A-5F1FB51237E9}"/>
      </w:docPartPr>
      <w:docPartBody>
        <w:p w:rsidR="00176B46" w:rsidRDefault="00A05B72" w:rsidP="00A05B72">
          <w:pPr>
            <w:pStyle w:val="401D7C116A2E4C60B202A9D13BE72979"/>
          </w:pPr>
          <w:r w:rsidRPr="004B3313">
            <w:rPr>
              <w:rStyle w:val="PlaceholderText"/>
              <w:color w:val="FF0000"/>
            </w:rPr>
            <w:t>Click or tap here to enter text.</w:t>
          </w:r>
        </w:p>
      </w:docPartBody>
    </w:docPart>
    <w:docPart>
      <w:docPartPr>
        <w:name w:val="3E9C15AA33FD45ACAB577F9F2AC38150"/>
        <w:category>
          <w:name w:val="General"/>
          <w:gallery w:val="placeholder"/>
        </w:category>
        <w:types>
          <w:type w:val="bbPlcHdr"/>
        </w:types>
        <w:behaviors>
          <w:behavior w:val="content"/>
        </w:behaviors>
        <w:guid w:val="{4162ECCF-D45D-43C6-9069-85052E7C5395}"/>
      </w:docPartPr>
      <w:docPartBody>
        <w:p w:rsidR="00176B46" w:rsidRDefault="00A05B72" w:rsidP="00A05B72">
          <w:pPr>
            <w:pStyle w:val="3E9C15AA33FD45ACAB577F9F2AC38150"/>
          </w:pPr>
          <w:r w:rsidRPr="004B3313">
            <w:rPr>
              <w:rStyle w:val="PlaceholderText"/>
              <w:color w:val="FF0000"/>
            </w:rPr>
            <w:t>Click or tap here to enter text.</w:t>
          </w:r>
        </w:p>
      </w:docPartBody>
    </w:docPart>
    <w:docPart>
      <w:docPartPr>
        <w:name w:val="BFEC7E1A8FFB4FDBB2E30C7BD9E8F4B1"/>
        <w:category>
          <w:name w:val="General"/>
          <w:gallery w:val="placeholder"/>
        </w:category>
        <w:types>
          <w:type w:val="bbPlcHdr"/>
        </w:types>
        <w:behaviors>
          <w:behavior w:val="content"/>
        </w:behaviors>
        <w:guid w:val="{69B75956-CE40-4704-A471-F9A46DE0F3F5}"/>
      </w:docPartPr>
      <w:docPartBody>
        <w:p w:rsidR="00176B46" w:rsidRDefault="00A05B72" w:rsidP="00A05B72">
          <w:pPr>
            <w:pStyle w:val="BFEC7E1A8FFB4FDBB2E30C7BD9E8F4B1"/>
          </w:pPr>
          <w:r w:rsidRPr="004B3313">
            <w:rPr>
              <w:rStyle w:val="PlaceholderText"/>
              <w:color w:val="FF0000"/>
            </w:rPr>
            <w:t>Click or tap here to enter text.</w:t>
          </w:r>
        </w:p>
      </w:docPartBody>
    </w:docPart>
    <w:docPart>
      <w:docPartPr>
        <w:name w:val="151F4C9BD3B84AF098DA12D5E2257DD0"/>
        <w:category>
          <w:name w:val="General"/>
          <w:gallery w:val="placeholder"/>
        </w:category>
        <w:types>
          <w:type w:val="bbPlcHdr"/>
        </w:types>
        <w:behaviors>
          <w:behavior w:val="content"/>
        </w:behaviors>
        <w:guid w:val="{49829153-8E79-48FF-8443-34EF7E490538}"/>
      </w:docPartPr>
      <w:docPartBody>
        <w:p w:rsidR="00176B46" w:rsidRDefault="00A05B72" w:rsidP="00A05B72">
          <w:pPr>
            <w:pStyle w:val="151F4C9BD3B84AF098DA12D5E2257DD0"/>
          </w:pPr>
          <w:r w:rsidRPr="004B3313">
            <w:rPr>
              <w:rStyle w:val="PlaceholderText"/>
              <w:color w:val="FF0000"/>
            </w:rPr>
            <w:t>Click or tap here to enter text.</w:t>
          </w:r>
        </w:p>
      </w:docPartBody>
    </w:docPart>
    <w:docPart>
      <w:docPartPr>
        <w:name w:val="4436D520A0364703B474B51079525CE4"/>
        <w:category>
          <w:name w:val="General"/>
          <w:gallery w:val="placeholder"/>
        </w:category>
        <w:types>
          <w:type w:val="bbPlcHdr"/>
        </w:types>
        <w:behaviors>
          <w:behavior w:val="content"/>
        </w:behaviors>
        <w:guid w:val="{A5BA950E-2299-4B5A-8248-F6DFBD620F83}"/>
      </w:docPartPr>
      <w:docPartBody>
        <w:p w:rsidR="00176B46" w:rsidRDefault="00A05B72" w:rsidP="00A05B72">
          <w:pPr>
            <w:pStyle w:val="4436D520A0364703B474B51079525CE4"/>
          </w:pPr>
          <w:r w:rsidRPr="004B3313">
            <w:rPr>
              <w:rStyle w:val="PlaceholderText"/>
              <w:color w:val="FF0000"/>
            </w:rPr>
            <w:t>Click or tap here to enter text.</w:t>
          </w:r>
        </w:p>
      </w:docPartBody>
    </w:docPart>
    <w:docPart>
      <w:docPartPr>
        <w:name w:val="ACD8AC9AAD224541880B6A176195E881"/>
        <w:category>
          <w:name w:val="General"/>
          <w:gallery w:val="placeholder"/>
        </w:category>
        <w:types>
          <w:type w:val="bbPlcHdr"/>
        </w:types>
        <w:behaviors>
          <w:behavior w:val="content"/>
        </w:behaviors>
        <w:guid w:val="{0178F99B-790F-4D32-B937-9B93DF86A5A6}"/>
      </w:docPartPr>
      <w:docPartBody>
        <w:p w:rsidR="00176B46" w:rsidRDefault="00A05B72" w:rsidP="00A05B72">
          <w:pPr>
            <w:pStyle w:val="ACD8AC9AAD224541880B6A176195E881"/>
          </w:pPr>
          <w:r w:rsidRPr="004B3313">
            <w:rPr>
              <w:rStyle w:val="PlaceholderText"/>
              <w:color w:val="FF0000"/>
            </w:rPr>
            <w:t>Click or tap here to enter text.</w:t>
          </w:r>
        </w:p>
      </w:docPartBody>
    </w:docPart>
    <w:docPart>
      <w:docPartPr>
        <w:name w:val="CBDF4B565E15427F91A98AE24ED87D48"/>
        <w:category>
          <w:name w:val="General"/>
          <w:gallery w:val="placeholder"/>
        </w:category>
        <w:types>
          <w:type w:val="bbPlcHdr"/>
        </w:types>
        <w:behaviors>
          <w:behavior w:val="content"/>
        </w:behaviors>
        <w:guid w:val="{765F6ECF-F70A-4FDA-93B2-D8C60EE460B2}"/>
      </w:docPartPr>
      <w:docPartBody>
        <w:p w:rsidR="00B224B2" w:rsidRDefault="00B224B2" w:rsidP="00B224B2">
          <w:pPr>
            <w:pStyle w:val="CBDF4B565E15427F91A98AE24ED87D48"/>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B72"/>
    <w:rsid w:val="000524D2"/>
    <w:rsid w:val="00176B46"/>
    <w:rsid w:val="003C69AC"/>
    <w:rsid w:val="00A05B72"/>
    <w:rsid w:val="00B224B2"/>
    <w:rsid w:val="00EE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4B2"/>
    <w:rPr>
      <w:color w:val="808080"/>
    </w:rPr>
  </w:style>
  <w:style w:type="paragraph" w:customStyle="1" w:styleId="401D7C116A2E4C60B202A9D13BE72979">
    <w:name w:val="401D7C116A2E4C60B202A9D13BE72979"/>
    <w:rsid w:val="00A05B72"/>
  </w:style>
  <w:style w:type="paragraph" w:customStyle="1" w:styleId="3E9C15AA33FD45ACAB577F9F2AC38150">
    <w:name w:val="3E9C15AA33FD45ACAB577F9F2AC38150"/>
    <w:rsid w:val="00A05B72"/>
  </w:style>
  <w:style w:type="paragraph" w:customStyle="1" w:styleId="BFEC7E1A8FFB4FDBB2E30C7BD9E8F4B1">
    <w:name w:val="BFEC7E1A8FFB4FDBB2E30C7BD9E8F4B1"/>
    <w:rsid w:val="00A05B72"/>
  </w:style>
  <w:style w:type="paragraph" w:customStyle="1" w:styleId="151F4C9BD3B84AF098DA12D5E2257DD0">
    <w:name w:val="151F4C9BD3B84AF098DA12D5E2257DD0"/>
    <w:rsid w:val="00A05B72"/>
  </w:style>
  <w:style w:type="paragraph" w:customStyle="1" w:styleId="4436D520A0364703B474B51079525CE4">
    <w:name w:val="4436D520A0364703B474B51079525CE4"/>
    <w:rsid w:val="00A05B72"/>
  </w:style>
  <w:style w:type="paragraph" w:customStyle="1" w:styleId="ACD8AC9AAD224541880B6A176195E881">
    <w:name w:val="ACD8AC9AAD224541880B6A176195E881"/>
    <w:rsid w:val="00A05B72"/>
  </w:style>
  <w:style w:type="paragraph" w:customStyle="1" w:styleId="CBDF4B565E15427F91A98AE24ED87D48">
    <w:name w:val="CBDF4B565E15427F91A98AE24ED87D48"/>
    <w:rsid w:val="00B224B2"/>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SAN12</b:Tag>
    <b:SourceType>DocumentFromInternetSite</b:SourceType>
    <b:Guid>{67422584-CF8B-4C17-BDB4-ADA8F548B0E3}</b:Guid>
    <b:Title>Footprinting - SANS Insitute</b:Title>
    <b:InternetSiteTitle>SANS.org</b:InternetSiteTitle>
    <b:Year>2012</b:Year>
    <b:Month>September</b:Month>
    <b:Day>15</b:Day>
    <b:URL>https://www.google.com/url?sa=t&amp;rct=j&amp;q=&amp;esrc=s&amp;source=web&amp;cd=6&amp;ved=0CD4QFjAFahUKEwj21LqFifjHAhXYGZIKHZ6VDGw&amp;url=https%3A%2F%2Fwww.sans.org%2Freading-room%2Fwhitepapers%2Fauditing%2Ffootprinting-it-it-why-62&amp;usg=AFQjCNGy9SPNBn_iE7IDzUBwwtpqgV0fKQ&amp;sig2=qhj</b:URL>
    <b:Author>
      <b:Author>
        <b:Corporate>SANS Institude Reading Room</b:Corporate>
      </b:Author>
    </b:Author>
    <b:Publisher>SANS</b:Publisher>
    <b:RefOrder>1</b:RefOrder>
  </b:Source>
</b:Sources>
</file>

<file path=customXml/itemProps1.xml><?xml version="1.0" encoding="utf-8"?>
<ds:datastoreItem xmlns:ds="http://schemas.openxmlformats.org/officeDocument/2006/customXml" ds:itemID="{A3AB303B-D384-4035-BA96-3FEFD2DD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142</TotalTime>
  <Pages>5</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Computer Guy</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Loring</dc:creator>
  <cp:keywords/>
  <dc:description/>
  <cp:lastModifiedBy>William Loring</cp:lastModifiedBy>
  <cp:revision>28</cp:revision>
  <cp:lastPrinted>2025-01-20T00:51:00Z</cp:lastPrinted>
  <dcterms:created xsi:type="dcterms:W3CDTF">2023-11-10T22:35:00Z</dcterms:created>
  <dcterms:modified xsi:type="dcterms:W3CDTF">2025-01-20T00:51:00Z</dcterms:modified>
</cp:coreProperties>
</file>