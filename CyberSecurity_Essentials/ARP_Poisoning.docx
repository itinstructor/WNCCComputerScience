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BB68" w14:textId="77777777" w:rsidR="00706644" w:rsidRDefault="007D35D6" w:rsidP="00706644">
      <w:pPr>
        <w:pStyle w:val="Heading1"/>
      </w:pPr>
      <w:r>
        <w:t>ARP Poisoning</w:t>
      </w:r>
    </w:p>
    <w:p w14:paraId="4FD85F4B" w14:textId="7D638420" w:rsidR="00EC7796" w:rsidRDefault="00EC7796" w:rsidP="00643818">
      <w:r w:rsidRPr="00EC7796">
        <w:t xml:space="preserve">Time required: </w:t>
      </w:r>
      <w:r w:rsidR="002742DB">
        <w:t>3</w:t>
      </w:r>
      <w:r w:rsidR="00C1257B">
        <w:t>0</w:t>
      </w:r>
      <w:r w:rsidRPr="00EC7796">
        <w:t xml:space="preserve"> minutes</w:t>
      </w:r>
    </w:p>
    <w:p w14:paraId="752B3729" w14:textId="77777777" w:rsidR="00D81CAC" w:rsidRDefault="00D81CAC" w:rsidP="00810281">
      <w:pPr>
        <w:pStyle w:val="Heading2"/>
      </w:pPr>
      <w:r>
        <w:t>Lab Description</w:t>
      </w:r>
    </w:p>
    <w:p w14:paraId="15F015C2" w14:textId="289A3AD7" w:rsidR="00B149D8" w:rsidRDefault="00B149D8" w:rsidP="00B149D8">
      <w:r>
        <w:t xml:space="preserve">Attackers frequently modify the Address Resolution Protocol (ARP) table to redirect communications away from a valid device to an attacker’s computer. In this project, you will view the ARP table on your computer and make modifications to it. </w:t>
      </w:r>
    </w:p>
    <w:p w14:paraId="3FD01A6E" w14:textId="63B4FAA1" w:rsidR="00F447E0" w:rsidRDefault="00F447E0" w:rsidP="00B149D8">
      <w:r w:rsidRPr="00B86F85">
        <w:rPr>
          <w:b/>
          <w:bCs/>
        </w:rPr>
        <w:t>NOTE:</w:t>
      </w:r>
      <w:r>
        <w:t xml:space="preserve"> This will disrupt internet access. You can do this in bridged or NAT. If you do this in bridged, it will stop your internet.</w:t>
      </w:r>
    </w:p>
    <w:p w14:paraId="367F82AD" w14:textId="77777777" w:rsidR="00B149D8" w:rsidRDefault="00FA6FA6" w:rsidP="00C53CDC">
      <w:pPr>
        <w:pStyle w:val="ListParagraph"/>
        <w:numPr>
          <w:ilvl w:val="0"/>
          <w:numId w:val="4"/>
        </w:numPr>
      </w:pPr>
      <w:r>
        <w:t xml:space="preserve">Start </w:t>
      </w:r>
      <w:r w:rsidRPr="00C53CDC">
        <w:rPr>
          <w:b/>
          <w:bCs/>
        </w:rPr>
        <w:t>Kali</w:t>
      </w:r>
      <w:r>
        <w:t xml:space="preserve">, start a </w:t>
      </w:r>
      <w:r w:rsidRPr="00C53CDC">
        <w:rPr>
          <w:b/>
          <w:bCs/>
        </w:rPr>
        <w:t>Terminal</w:t>
      </w:r>
      <w:r>
        <w:t xml:space="preserve"> prompt</w:t>
      </w:r>
      <w:r w:rsidR="00B149D8">
        <w:t>.</w:t>
      </w:r>
    </w:p>
    <w:p w14:paraId="54C50076" w14:textId="57615FF0" w:rsidR="00B149D8" w:rsidRDefault="00B149D8" w:rsidP="00C53CDC">
      <w:pPr>
        <w:pStyle w:val="ListParagraph"/>
        <w:numPr>
          <w:ilvl w:val="0"/>
          <w:numId w:val="4"/>
        </w:numPr>
      </w:pPr>
      <w:r>
        <w:t xml:space="preserve">To view your current ARP table, type </w:t>
      </w:r>
      <w:r w:rsidR="002E4592" w:rsidRPr="002E4592">
        <w:rPr>
          <w:b/>
          <w:bCs/>
        </w:rPr>
        <w:t xml:space="preserve">sudo </w:t>
      </w:r>
      <w:r w:rsidRPr="002E4592">
        <w:rPr>
          <w:b/>
          <w:bCs/>
        </w:rPr>
        <w:t>arp</w:t>
      </w:r>
      <w:r w:rsidR="002E4592">
        <w:t xml:space="preserve"> </w:t>
      </w:r>
      <w:r>
        <w:t xml:space="preserve">press Enter. The Address is the IP address of another device on the network while the </w:t>
      </w:r>
      <w:r w:rsidR="00C92CD3">
        <w:t>HWa</w:t>
      </w:r>
      <w:r>
        <w:t>ddress is the MAC address of that device.</w:t>
      </w:r>
      <w:r w:rsidR="00290D96">
        <w:br/>
      </w:r>
      <w:r w:rsidR="00290D96" w:rsidRPr="00290D96">
        <w:rPr>
          <w:b/>
        </w:rPr>
        <w:t>NOTE:</w:t>
      </w:r>
      <w:r w:rsidR="00290D96">
        <w:t xml:space="preserve"> Help for the arp command: </w:t>
      </w:r>
      <w:r w:rsidR="002E4592" w:rsidRPr="002E4592">
        <w:rPr>
          <w:b/>
          <w:bCs/>
        </w:rPr>
        <w:t xml:space="preserve">sudo </w:t>
      </w:r>
      <w:r w:rsidR="00290D96" w:rsidRPr="00290D96">
        <w:rPr>
          <w:b/>
        </w:rPr>
        <w:t>arp</w:t>
      </w:r>
      <w:r w:rsidR="00815ED1">
        <w:rPr>
          <w:b/>
        </w:rPr>
        <w:t xml:space="preserve"> </w:t>
      </w:r>
      <w:r w:rsidR="00290D96" w:rsidRPr="00290D96">
        <w:rPr>
          <w:b/>
        </w:rPr>
        <w:t>-?</w:t>
      </w:r>
    </w:p>
    <w:p w14:paraId="24AF9200" w14:textId="09985DC3" w:rsidR="00B149D8" w:rsidRDefault="00B149D8" w:rsidP="00C53CDC">
      <w:pPr>
        <w:pStyle w:val="ListParagraph"/>
        <w:numPr>
          <w:ilvl w:val="0"/>
          <w:numId w:val="4"/>
        </w:numPr>
      </w:pPr>
      <w:r>
        <w:t xml:space="preserve">To determine </w:t>
      </w:r>
      <w:r w:rsidR="00495820">
        <w:t>your local network address</w:t>
      </w:r>
      <w:r>
        <w:t xml:space="preserve">, type </w:t>
      </w:r>
      <w:r w:rsidR="00B86F85">
        <w:rPr>
          <w:b/>
          <w:bCs/>
        </w:rPr>
        <w:t>ip a</w:t>
      </w:r>
      <w:r>
        <w:t xml:space="preserve"> and then press Enter.</w:t>
      </w:r>
    </w:p>
    <w:p w14:paraId="7E80C963" w14:textId="77777777" w:rsidR="00B93701" w:rsidRPr="00CD68FA" w:rsidRDefault="00B93701" w:rsidP="00C53CDC">
      <w:pPr>
        <w:pStyle w:val="ListParagraph"/>
        <w:numPr>
          <w:ilvl w:val="0"/>
          <w:numId w:val="4"/>
        </w:numPr>
      </w:pPr>
      <w:r w:rsidRPr="00B93701">
        <w:rPr>
          <w:b/>
        </w:rPr>
        <w:t>Insert a screenshot:</w:t>
      </w:r>
    </w:p>
    <w:sdt>
      <w:sdtPr>
        <w:rPr>
          <w:rStyle w:val="Red"/>
        </w:rPr>
        <w:id w:val="147638029"/>
        <w:placeholder>
          <w:docPart w:val="4B17E15D41234A4190AAA0B8C7DB62CE"/>
        </w:placeholder>
        <w:showingPlcHdr/>
      </w:sdtPr>
      <w:sdtEndPr>
        <w:rPr>
          <w:rStyle w:val="Red"/>
        </w:rPr>
      </w:sdtEndPr>
      <w:sdtContent>
        <w:p w14:paraId="2DBACE6E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28E285A" w14:textId="0662FD82" w:rsidR="00B93701" w:rsidRPr="00B93701" w:rsidRDefault="00B93701" w:rsidP="00C53CDC">
      <w:pPr>
        <w:pStyle w:val="ListParagraph"/>
        <w:numPr>
          <w:ilvl w:val="0"/>
          <w:numId w:val="4"/>
        </w:numPr>
      </w:pPr>
      <w:r>
        <w:t xml:space="preserve">To determine your DNS servers, type </w:t>
      </w:r>
      <w:r w:rsidR="00E86AEB" w:rsidRPr="00E86AEB">
        <w:rPr>
          <w:b/>
          <w:bCs/>
        </w:rPr>
        <w:t xml:space="preserve">sudo </w:t>
      </w:r>
      <w:r w:rsidRPr="00B93701">
        <w:rPr>
          <w:b/>
        </w:rPr>
        <w:t>cat /etc/resolv.conf</w:t>
      </w:r>
    </w:p>
    <w:p w14:paraId="52AEEF18" w14:textId="77777777" w:rsidR="00B93701" w:rsidRPr="00CD68FA" w:rsidRDefault="00B93701" w:rsidP="00C53CDC">
      <w:pPr>
        <w:pStyle w:val="ListParagraph"/>
        <w:numPr>
          <w:ilvl w:val="0"/>
          <w:numId w:val="4"/>
        </w:numPr>
      </w:pPr>
      <w:r w:rsidRPr="00B93701">
        <w:rPr>
          <w:b/>
        </w:rPr>
        <w:t>Insert a screenshot:</w:t>
      </w:r>
    </w:p>
    <w:sdt>
      <w:sdtPr>
        <w:rPr>
          <w:rStyle w:val="Red"/>
        </w:rPr>
        <w:id w:val="1212531099"/>
        <w:placeholder>
          <w:docPart w:val="A691AD083040404FB48487D722C0CD8F"/>
        </w:placeholder>
        <w:showingPlcHdr/>
      </w:sdtPr>
      <w:sdtEndPr>
        <w:rPr>
          <w:rStyle w:val="Red"/>
        </w:rPr>
      </w:sdtEndPr>
      <w:sdtContent>
        <w:p w14:paraId="1C1742DD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36CD547" w14:textId="4B742D53" w:rsidR="00495820" w:rsidRDefault="00495820" w:rsidP="00C53CDC">
      <w:pPr>
        <w:pStyle w:val="ListParagraph"/>
        <w:numPr>
          <w:ilvl w:val="0"/>
          <w:numId w:val="4"/>
        </w:numPr>
      </w:pPr>
      <w:r>
        <w:t xml:space="preserve">To determine your gateway IP address, type </w:t>
      </w:r>
      <w:r w:rsidR="00E86AEB" w:rsidRPr="00E86AEB">
        <w:rPr>
          <w:b/>
          <w:bCs/>
        </w:rPr>
        <w:t xml:space="preserve">sudo </w:t>
      </w:r>
      <w:r w:rsidRPr="00495820">
        <w:rPr>
          <w:b/>
        </w:rPr>
        <w:t>route -n</w:t>
      </w:r>
    </w:p>
    <w:p w14:paraId="413ED916" w14:textId="77777777" w:rsidR="00B149D8" w:rsidRDefault="00B149D8" w:rsidP="00C53CDC">
      <w:pPr>
        <w:pStyle w:val="ListParagraph"/>
        <w:numPr>
          <w:ilvl w:val="0"/>
          <w:numId w:val="4"/>
        </w:numPr>
      </w:pPr>
      <w:r>
        <w:t>Record the IP address of the default gateway.</w:t>
      </w:r>
    </w:p>
    <w:p w14:paraId="231B0818" w14:textId="77777777" w:rsidR="00B93701" w:rsidRPr="003A66C7" w:rsidRDefault="00B93701" w:rsidP="00C53CDC">
      <w:pPr>
        <w:pStyle w:val="ListParagraph"/>
        <w:numPr>
          <w:ilvl w:val="0"/>
          <w:numId w:val="4"/>
        </w:numPr>
        <w:rPr>
          <w:b/>
        </w:rPr>
      </w:pPr>
      <w:r w:rsidRPr="003A66C7">
        <w:rPr>
          <w:b/>
        </w:rPr>
        <w:t>Insert a screenshot:</w:t>
      </w:r>
    </w:p>
    <w:sdt>
      <w:sdtPr>
        <w:rPr>
          <w:rStyle w:val="Red"/>
        </w:rPr>
        <w:id w:val="-1404914521"/>
        <w:placeholder>
          <w:docPart w:val="5B2A0700362B49A09F1306C0D71BE4E4"/>
        </w:placeholder>
        <w:showingPlcHdr/>
      </w:sdtPr>
      <w:sdtEndPr>
        <w:rPr>
          <w:rStyle w:val="Red"/>
        </w:rPr>
      </w:sdtEndPr>
      <w:sdtContent>
        <w:p w14:paraId="5F125829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DCCF5C2" w14:textId="1D8FC60F" w:rsidR="0046290D" w:rsidRDefault="0046290D" w:rsidP="00C53CDC">
      <w:pPr>
        <w:pStyle w:val="ListParagraph"/>
        <w:numPr>
          <w:ilvl w:val="0"/>
          <w:numId w:val="4"/>
        </w:numPr>
      </w:pPr>
      <w:r>
        <w:t>Change</w:t>
      </w:r>
      <w:r w:rsidR="00B149D8">
        <w:t xml:space="preserve"> the ARP table entry of the default gateway by typing</w:t>
      </w:r>
      <w:r>
        <w:br/>
      </w:r>
      <w:r w:rsidR="00296AA7">
        <w:rPr>
          <w:b/>
        </w:rPr>
        <w:t xml:space="preserve">sudo </w:t>
      </w:r>
      <w:r w:rsidR="00B149D8" w:rsidRPr="0046290D">
        <w:rPr>
          <w:b/>
        </w:rPr>
        <w:t>arp -</w:t>
      </w:r>
      <w:r w:rsidRPr="0046290D">
        <w:rPr>
          <w:b/>
        </w:rPr>
        <w:t>s</w:t>
      </w:r>
      <w:r w:rsidR="00B149D8" w:rsidRPr="0046290D">
        <w:rPr>
          <w:b/>
        </w:rPr>
        <w:t xml:space="preserve"> </w:t>
      </w:r>
      <w:r w:rsidR="004E75C3">
        <w:rPr>
          <w:b/>
        </w:rPr>
        <w:t>gatewayaddress madeupmac</w:t>
      </w:r>
      <w:r w:rsidRPr="0046290D">
        <w:rPr>
          <w:b/>
        </w:rPr>
        <w:t>address</w:t>
      </w:r>
      <w:r>
        <w:rPr>
          <w:b/>
        </w:rPr>
        <w:br/>
        <w:t>Example</w:t>
      </w:r>
      <w:r w:rsidR="004767C5">
        <w:rPr>
          <w:b/>
        </w:rPr>
        <w:t xml:space="preserve"> in D1</w:t>
      </w:r>
      <w:r>
        <w:rPr>
          <w:b/>
        </w:rPr>
        <w:t xml:space="preserve">: </w:t>
      </w:r>
      <w:r w:rsidR="00BE3B1E">
        <w:rPr>
          <w:b/>
        </w:rPr>
        <w:t xml:space="preserve">sudo </w:t>
      </w:r>
      <w:r>
        <w:rPr>
          <w:b/>
        </w:rPr>
        <w:t>arp -s 10.0.1.1 14:10:12:10:00:00</w:t>
      </w:r>
    </w:p>
    <w:p w14:paraId="1AFCFDA7" w14:textId="7B98C271" w:rsidR="00BE73E9" w:rsidRDefault="00BE73E9" w:rsidP="00C53CDC">
      <w:pPr>
        <w:pStyle w:val="ListParagraph"/>
        <w:numPr>
          <w:ilvl w:val="0"/>
          <w:numId w:val="4"/>
        </w:numPr>
      </w:pPr>
      <w:r>
        <w:t>Verify that you can no longer ping the gateway or access the internet.</w:t>
      </w:r>
    </w:p>
    <w:p w14:paraId="769BB1E7" w14:textId="77777777" w:rsidR="00BE73E9" w:rsidRPr="009F7881" w:rsidRDefault="00BE73E9" w:rsidP="00C53CDC">
      <w:pPr>
        <w:pStyle w:val="ListParagraph"/>
        <w:numPr>
          <w:ilvl w:val="0"/>
          <w:numId w:val="4"/>
        </w:numPr>
      </w:pPr>
      <w:r w:rsidRPr="00BE73E9">
        <w:rPr>
          <w:b/>
        </w:rPr>
        <w:lastRenderedPageBreak/>
        <w:t>Insert a screenshot:</w:t>
      </w:r>
    </w:p>
    <w:sdt>
      <w:sdtPr>
        <w:rPr>
          <w:rStyle w:val="Red"/>
        </w:rPr>
        <w:id w:val="1371113566"/>
        <w:placeholder>
          <w:docPart w:val="3224E24171774E468DC447EA9621C4DD"/>
        </w:placeholder>
        <w:showingPlcHdr/>
      </w:sdtPr>
      <w:sdtEndPr>
        <w:rPr>
          <w:rStyle w:val="Red"/>
        </w:rPr>
      </w:sdtEndPr>
      <w:sdtContent>
        <w:p w14:paraId="4E04DAA3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B447276" w14:textId="0237037C" w:rsidR="00B149D8" w:rsidRDefault="00BE73E9" w:rsidP="00C53CDC">
      <w:pPr>
        <w:pStyle w:val="ListParagraph"/>
        <w:numPr>
          <w:ilvl w:val="0"/>
          <w:numId w:val="4"/>
        </w:numPr>
      </w:pPr>
      <w:r>
        <w:t xml:space="preserve">Delete the spoofed entry by typing: </w:t>
      </w:r>
      <w:r w:rsidR="00BE3B1E" w:rsidRPr="00BE3B1E">
        <w:rPr>
          <w:b/>
          <w:bCs/>
        </w:rPr>
        <w:t xml:space="preserve">sudo </w:t>
      </w:r>
      <w:r w:rsidRPr="00BE73E9">
        <w:rPr>
          <w:b/>
        </w:rPr>
        <w:t>arp -d 10.0.1.1</w:t>
      </w:r>
      <w:r>
        <w:t xml:space="preserve"> (Substitute your gateway address) </w:t>
      </w:r>
    </w:p>
    <w:p w14:paraId="138D5629" w14:textId="7F2CF833" w:rsidR="000C5042" w:rsidRDefault="000C5042" w:rsidP="00C53CDC">
      <w:pPr>
        <w:pStyle w:val="ListParagraph"/>
        <w:numPr>
          <w:ilvl w:val="0"/>
          <w:numId w:val="4"/>
        </w:numPr>
      </w:pPr>
      <w:r>
        <w:t>Ping your gateway address to re populate your arp table. Use CTRL C to break the ping command after a few successful replies.</w:t>
      </w:r>
    </w:p>
    <w:p w14:paraId="7BE7EB23" w14:textId="146C4A45" w:rsidR="00E44CCF" w:rsidRDefault="00E44CCF" w:rsidP="00C53CDC">
      <w:pPr>
        <w:pStyle w:val="ListParagraph"/>
        <w:numPr>
          <w:ilvl w:val="0"/>
          <w:numId w:val="4"/>
        </w:numPr>
      </w:pPr>
      <w:r>
        <w:t xml:space="preserve">Type </w:t>
      </w:r>
      <w:r w:rsidR="00BE3B1E" w:rsidRPr="00BE3B1E">
        <w:rPr>
          <w:b/>
          <w:bCs/>
        </w:rPr>
        <w:t xml:space="preserve">sudo </w:t>
      </w:r>
      <w:r w:rsidRPr="00E44CCF">
        <w:rPr>
          <w:b/>
        </w:rPr>
        <w:t>arp</w:t>
      </w:r>
      <w:r>
        <w:t xml:space="preserve"> to see that the gateway no longer has </w:t>
      </w:r>
      <w:r w:rsidR="007524F8">
        <w:t>the fake</w:t>
      </w:r>
      <w:r>
        <w:t xml:space="preserve"> mac address</w:t>
      </w:r>
      <w:r w:rsidR="00417F14">
        <w:t>.</w:t>
      </w:r>
    </w:p>
    <w:p w14:paraId="0B34887E" w14:textId="77777777" w:rsidR="00E44CCF" w:rsidRPr="002E2DE1" w:rsidRDefault="00E44CCF" w:rsidP="00C53CDC">
      <w:pPr>
        <w:pStyle w:val="ListParagraph"/>
        <w:numPr>
          <w:ilvl w:val="0"/>
          <w:numId w:val="4"/>
        </w:numPr>
      </w:pPr>
      <w:r w:rsidRPr="00E44CCF">
        <w:rPr>
          <w:b/>
        </w:rPr>
        <w:t>Insert a screenshot:</w:t>
      </w:r>
    </w:p>
    <w:sdt>
      <w:sdtPr>
        <w:rPr>
          <w:rStyle w:val="Red"/>
        </w:rPr>
        <w:id w:val="2142769104"/>
        <w:placeholder>
          <w:docPart w:val="4B9430B8CC9A4609919350C40C88BF9F"/>
        </w:placeholder>
        <w:showingPlcHdr/>
      </w:sdtPr>
      <w:sdtEndPr>
        <w:rPr>
          <w:rStyle w:val="Red"/>
        </w:rPr>
      </w:sdtEndPr>
      <w:sdtContent>
        <w:p w14:paraId="7964F71A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1689C87" w14:textId="77777777" w:rsidR="00BE73E9" w:rsidRDefault="00BE73E9" w:rsidP="00C53CDC">
      <w:pPr>
        <w:pStyle w:val="ListParagraph"/>
        <w:numPr>
          <w:ilvl w:val="0"/>
          <w:numId w:val="4"/>
        </w:numPr>
      </w:pPr>
      <w:r>
        <w:t>Ping the gateway.</w:t>
      </w:r>
      <w:r w:rsidR="000E30AB">
        <w:t xml:space="preserve"> Verify internet access.</w:t>
      </w:r>
    </w:p>
    <w:p w14:paraId="1549B918" w14:textId="7293C53C" w:rsidR="00BE73E9" w:rsidRPr="002764DE" w:rsidRDefault="002764DE" w:rsidP="00C53CDC">
      <w:pPr>
        <w:pStyle w:val="ListParagraph"/>
        <w:numPr>
          <w:ilvl w:val="0"/>
          <w:numId w:val="4"/>
        </w:numPr>
      </w:pPr>
      <w:r>
        <w:t>Verify that the correct entry is in your arp table: type</w:t>
      </w:r>
      <w:r w:rsidR="00CC33D0">
        <w:t xml:space="preserve"> </w:t>
      </w:r>
      <w:r w:rsidR="00CC33D0" w:rsidRPr="00CC33D0">
        <w:rPr>
          <w:b/>
          <w:bCs/>
        </w:rPr>
        <w:t>sudo</w:t>
      </w:r>
      <w:r>
        <w:t xml:space="preserve"> </w:t>
      </w:r>
      <w:r w:rsidRPr="002764DE">
        <w:rPr>
          <w:b/>
        </w:rPr>
        <w:t>arp</w:t>
      </w:r>
    </w:p>
    <w:p w14:paraId="484E7D39" w14:textId="77777777" w:rsidR="002764DE" w:rsidRPr="002764DE" w:rsidRDefault="002764DE" w:rsidP="00C53CDC">
      <w:pPr>
        <w:pStyle w:val="ListParagraph"/>
        <w:numPr>
          <w:ilvl w:val="0"/>
          <w:numId w:val="4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1965308922"/>
        <w:placeholder>
          <w:docPart w:val="9CADC4D2C36A4D38844252AC51F7F1D2"/>
        </w:placeholder>
        <w:showingPlcHdr/>
      </w:sdtPr>
      <w:sdtEndPr>
        <w:rPr>
          <w:rStyle w:val="Red"/>
        </w:rPr>
      </w:sdtEndPr>
      <w:sdtContent>
        <w:p w14:paraId="0626D3B2" w14:textId="77777777" w:rsidR="001930AA" w:rsidRDefault="001930AA" w:rsidP="001930AA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A93FAEE" w14:textId="77777777" w:rsidR="008474FD" w:rsidRPr="00BE2C26" w:rsidRDefault="008474FD" w:rsidP="00C53CDC">
      <w:pPr>
        <w:pStyle w:val="ListParagraph"/>
        <w:numPr>
          <w:ilvl w:val="0"/>
          <w:numId w:val="4"/>
        </w:numPr>
        <w:tabs>
          <w:tab w:val="left" w:pos="360"/>
        </w:tabs>
      </w:pPr>
      <w:r w:rsidRPr="008474FD">
        <w:rPr>
          <w:b/>
        </w:rPr>
        <w:t>Reflect on what you learned in this assignment.</w:t>
      </w:r>
    </w:p>
    <w:sdt>
      <w:sdtPr>
        <w:rPr>
          <w:rStyle w:val="Red"/>
        </w:rPr>
        <w:id w:val="-1654359743"/>
        <w:placeholder>
          <w:docPart w:val="4935B19E77AD44FFBF639F919768B772"/>
        </w:placeholder>
        <w:showingPlcHdr/>
      </w:sdtPr>
      <w:sdtEndPr>
        <w:rPr>
          <w:rStyle w:val="Red"/>
        </w:rPr>
      </w:sdtEndPr>
      <w:sdtContent>
        <w:p w14:paraId="3A0E36D5" w14:textId="77777777" w:rsidR="00487E26" w:rsidRDefault="00487E26" w:rsidP="00487E2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7B4A858" w14:textId="5ABF2A5A" w:rsidR="00500DB5" w:rsidRDefault="00500DB5" w:rsidP="00713D2C">
      <w:pPr>
        <w:pStyle w:val="Heading2"/>
      </w:pPr>
      <w:r>
        <w:t>Assignment Submission</w:t>
      </w:r>
    </w:p>
    <w:p w14:paraId="4E5A4FF6" w14:textId="0970CEA8" w:rsidR="007D35D6" w:rsidRPr="007D35D6" w:rsidRDefault="008D3552" w:rsidP="00C53CDC">
      <w:r>
        <w:t>Attach this completed document to the assignment in Blackboard.</w:t>
      </w:r>
    </w:p>
    <w:sectPr w:rsidR="007D35D6" w:rsidRPr="007D3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DD343" w14:textId="77777777" w:rsidR="003F7F0B" w:rsidRDefault="003F7F0B" w:rsidP="003F7F0B">
      <w:pPr>
        <w:spacing w:before="0" w:after="0" w:line="240" w:lineRule="auto"/>
      </w:pPr>
      <w:r>
        <w:separator/>
      </w:r>
    </w:p>
  </w:endnote>
  <w:endnote w:type="continuationSeparator" w:id="0">
    <w:p w14:paraId="7E79D050" w14:textId="77777777" w:rsidR="003F7F0B" w:rsidRDefault="003F7F0B" w:rsidP="003F7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85017" w14:textId="77777777" w:rsidR="00101FC0" w:rsidRDefault="00101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9344" w14:textId="5DC790F6" w:rsidR="003F7F0B" w:rsidRDefault="00AB5F87" w:rsidP="003F7F0B">
    <w:pPr>
      <w:pStyle w:val="Footer"/>
      <w:tabs>
        <w:tab w:val="center" w:pos="5040"/>
        <w:tab w:val="right" w:pos="10080"/>
      </w:tabs>
    </w:pPr>
    <w:r>
      <w:t>ARP Poisoning</w:t>
    </w:r>
    <w:r w:rsidR="003F7F0B">
      <w:tab/>
      <w:t xml:space="preserve">Page </w:t>
    </w:r>
    <w:r w:rsidR="003F7F0B">
      <w:fldChar w:fldCharType="begin"/>
    </w:r>
    <w:r w:rsidR="003F7F0B">
      <w:instrText xml:space="preserve"> PAGE </w:instrText>
    </w:r>
    <w:r w:rsidR="003F7F0B">
      <w:fldChar w:fldCharType="separate"/>
    </w:r>
    <w:r w:rsidR="0075489B">
      <w:rPr>
        <w:noProof/>
      </w:rPr>
      <w:t>2</w:t>
    </w:r>
    <w:r w:rsidR="003F7F0B">
      <w:fldChar w:fldCharType="end"/>
    </w:r>
    <w:r w:rsidR="003F7F0B">
      <w:t xml:space="preserve"> of </w:t>
    </w:r>
    <w:fldSimple w:instr=" NUMPAGES ">
      <w:r w:rsidR="0075489B">
        <w:rPr>
          <w:noProof/>
        </w:rPr>
        <w:t>2</w:t>
      </w:r>
    </w:fldSimple>
    <w:r w:rsidR="004601A0">
      <w:tab/>
      <w:t xml:space="preserve">Revised: </w:t>
    </w:r>
    <w:r w:rsidR="002A7C0C">
      <w:t>06</w:t>
    </w:r>
    <w:r w:rsidR="005B4A6D">
      <w:t>/</w:t>
    </w:r>
    <w:r w:rsidR="002A7C0C">
      <w:t>13</w:t>
    </w:r>
    <w:r w:rsidR="005B4A6D">
      <w:t>/</w:t>
    </w:r>
    <w:r w:rsidR="00706B5B">
      <w:t>20</w:t>
    </w:r>
    <w:r w:rsidR="005B4A6D">
      <w:t>2</w:t>
    </w:r>
    <w:r w:rsidR="002A7C0C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A5A8A" w14:textId="77777777" w:rsidR="00101FC0" w:rsidRDefault="00101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A6E40" w14:textId="77777777" w:rsidR="003F7F0B" w:rsidRDefault="003F7F0B" w:rsidP="003F7F0B">
      <w:pPr>
        <w:spacing w:before="0" w:after="0" w:line="240" w:lineRule="auto"/>
      </w:pPr>
      <w:r>
        <w:separator/>
      </w:r>
    </w:p>
  </w:footnote>
  <w:footnote w:type="continuationSeparator" w:id="0">
    <w:p w14:paraId="13006796" w14:textId="77777777" w:rsidR="003F7F0B" w:rsidRDefault="003F7F0B" w:rsidP="003F7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AC52" w14:textId="77777777" w:rsidR="00101FC0" w:rsidRDefault="00101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9135D" w14:textId="77777777" w:rsidR="00101FC0" w:rsidRDefault="00101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14F82" w14:textId="77777777" w:rsidR="00101FC0" w:rsidRDefault="00101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77E6CE8"/>
    <w:multiLevelType w:val="hybridMultilevel"/>
    <w:tmpl w:val="E826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17361481">
    <w:abstractNumId w:val="24"/>
  </w:num>
  <w:num w:numId="2" w16cid:durableId="2088182335">
    <w:abstractNumId w:val="22"/>
  </w:num>
  <w:num w:numId="3" w16cid:durableId="1821000176">
    <w:abstractNumId w:val="1"/>
  </w:num>
  <w:num w:numId="4" w16cid:durableId="849296434">
    <w:abstractNumId w:val="4"/>
  </w:num>
  <w:num w:numId="5" w16cid:durableId="247347806">
    <w:abstractNumId w:val="19"/>
  </w:num>
  <w:num w:numId="6" w16cid:durableId="2039617789">
    <w:abstractNumId w:val="42"/>
  </w:num>
  <w:num w:numId="7" w16cid:durableId="1224759754">
    <w:abstractNumId w:val="13"/>
  </w:num>
  <w:num w:numId="8" w16cid:durableId="1377509691">
    <w:abstractNumId w:val="37"/>
  </w:num>
  <w:num w:numId="9" w16cid:durableId="128977843">
    <w:abstractNumId w:val="14"/>
  </w:num>
  <w:num w:numId="10" w16cid:durableId="222444851">
    <w:abstractNumId w:val="25"/>
  </w:num>
  <w:num w:numId="11" w16cid:durableId="334692901">
    <w:abstractNumId w:val="12"/>
  </w:num>
  <w:num w:numId="12" w16cid:durableId="1718778210">
    <w:abstractNumId w:val="11"/>
  </w:num>
  <w:num w:numId="13" w16cid:durableId="2062245108">
    <w:abstractNumId w:val="31"/>
  </w:num>
  <w:num w:numId="14" w16cid:durableId="1455061193">
    <w:abstractNumId w:val="0"/>
  </w:num>
  <w:num w:numId="15" w16cid:durableId="91515411">
    <w:abstractNumId w:val="32"/>
  </w:num>
  <w:num w:numId="16" w16cid:durableId="710685674">
    <w:abstractNumId w:val="35"/>
  </w:num>
  <w:num w:numId="17" w16cid:durableId="1455053193">
    <w:abstractNumId w:val="29"/>
  </w:num>
  <w:num w:numId="18" w16cid:durableId="952713275">
    <w:abstractNumId w:val="26"/>
  </w:num>
  <w:num w:numId="19" w16cid:durableId="1415130885">
    <w:abstractNumId w:val="41"/>
  </w:num>
  <w:num w:numId="20" w16cid:durableId="11929028">
    <w:abstractNumId w:val="16"/>
  </w:num>
  <w:num w:numId="21" w16cid:durableId="1674263915">
    <w:abstractNumId w:val="18"/>
  </w:num>
  <w:num w:numId="22" w16cid:durableId="1752459890">
    <w:abstractNumId w:val="6"/>
  </w:num>
  <w:num w:numId="23" w16cid:durableId="1970668967">
    <w:abstractNumId w:val="17"/>
  </w:num>
  <w:num w:numId="24" w16cid:durableId="291790332">
    <w:abstractNumId w:val="34"/>
  </w:num>
  <w:num w:numId="25" w16cid:durableId="1272854990">
    <w:abstractNumId w:val="38"/>
  </w:num>
  <w:num w:numId="26" w16cid:durableId="1608269895">
    <w:abstractNumId w:val="9"/>
  </w:num>
  <w:num w:numId="27" w16cid:durableId="885527986">
    <w:abstractNumId w:val="40"/>
  </w:num>
  <w:num w:numId="28" w16cid:durableId="233779762">
    <w:abstractNumId w:val="7"/>
  </w:num>
  <w:num w:numId="29" w16cid:durableId="1597519246">
    <w:abstractNumId w:val="39"/>
  </w:num>
  <w:num w:numId="30" w16cid:durableId="1499228131">
    <w:abstractNumId w:val="23"/>
  </w:num>
  <w:num w:numId="31" w16cid:durableId="1084452771">
    <w:abstractNumId w:val="15"/>
  </w:num>
  <w:num w:numId="32" w16cid:durableId="301619832">
    <w:abstractNumId w:val="8"/>
  </w:num>
  <w:num w:numId="33" w16cid:durableId="1914462475">
    <w:abstractNumId w:val="21"/>
  </w:num>
  <w:num w:numId="34" w16cid:durableId="878472068">
    <w:abstractNumId w:val="30"/>
  </w:num>
  <w:num w:numId="35" w16cid:durableId="2103064313">
    <w:abstractNumId w:val="2"/>
  </w:num>
  <w:num w:numId="36" w16cid:durableId="562788019">
    <w:abstractNumId w:val="36"/>
  </w:num>
  <w:num w:numId="37" w16cid:durableId="163008634">
    <w:abstractNumId w:val="20"/>
  </w:num>
  <w:num w:numId="38" w16cid:durableId="563879968">
    <w:abstractNumId w:val="10"/>
  </w:num>
  <w:num w:numId="39" w16cid:durableId="503594717">
    <w:abstractNumId w:val="28"/>
  </w:num>
  <w:num w:numId="40" w16cid:durableId="1886286030">
    <w:abstractNumId w:val="3"/>
  </w:num>
  <w:num w:numId="41" w16cid:durableId="1538272864">
    <w:abstractNumId w:val="27"/>
  </w:num>
  <w:num w:numId="42" w16cid:durableId="1361390719">
    <w:abstractNumId w:val="33"/>
  </w:num>
  <w:num w:numId="43" w16cid:durableId="9530564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7D"/>
    <w:rsid w:val="00030D8D"/>
    <w:rsid w:val="00050FE7"/>
    <w:rsid w:val="00062A2A"/>
    <w:rsid w:val="00073C84"/>
    <w:rsid w:val="000B02A1"/>
    <w:rsid w:val="000C3C86"/>
    <w:rsid w:val="000C5042"/>
    <w:rsid w:val="000E15AB"/>
    <w:rsid w:val="000E30AB"/>
    <w:rsid w:val="000E4466"/>
    <w:rsid w:val="000E676E"/>
    <w:rsid w:val="000F5266"/>
    <w:rsid w:val="000F5368"/>
    <w:rsid w:val="00101FC0"/>
    <w:rsid w:val="00105641"/>
    <w:rsid w:val="001135A0"/>
    <w:rsid w:val="001351B0"/>
    <w:rsid w:val="00144B96"/>
    <w:rsid w:val="00162253"/>
    <w:rsid w:val="001659DC"/>
    <w:rsid w:val="001930AA"/>
    <w:rsid w:val="001A57EB"/>
    <w:rsid w:val="001C6145"/>
    <w:rsid w:val="001E046C"/>
    <w:rsid w:val="001F1C5C"/>
    <w:rsid w:val="002021C8"/>
    <w:rsid w:val="00227D44"/>
    <w:rsid w:val="00251DFD"/>
    <w:rsid w:val="00252883"/>
    <w:rsid w:val="00262A10"/>
    <w:rsid w:val="002742DB"/>
    <w:rsid w:val="002764DE"/>
    <w:rsid w:val="00287FD6"/>
    <w:rsid w:val="00290D96"/>
    <w:rsid w:val="00296AA7"/>
    <w:rsid w:val="002A2CBD"/>
    <w:rsid w:val="002A7C0C"/>
    <w:rsid w:val="002C3DE7"/>
    <w:rsid w:val="002D0767"/>
    <w:rsid w:val="002E2DE1"/>
    <w:rsid w:val="002E4592"/>
    <w:rsid w:val="002F4AD4"/>
    <w:rsid w:val="003075DF"/>
    <w:rsid w:val="00313E3D"/>
    <w:rsid w:val="00314726"/>
    <w:rsid w:val="00346236"/>
    <w:rsid w:val="00350571"/>
    <w:rsid w:val="0038310B"/>
    <w:rsid w:val="00387E22"/>
    <w:rsid w:val="003A29E4"/>
    <w:rsid w:val="003A37F6"/>
    <w:rsid w:val="003A66C7"/>
    <w:rsid w:val="003D2269"/>
    <w:rsid w:val="003D311F"/>
    <w:rsid w:val="003F2512"/>
    <w:rsid w:val="003F7F0B"/>
    <w:rsid w:val="00413D18"/>
    <w:rsid w:val="004150B2"/>
    <w:rsid w:val="00417F14"/>
    <w:rsid w:val="0044500C"/>
    <w:rsid w:val="004601A0"/>
    <w:rsid w:val="0046290D"/>
    <w:rsid w:val="00473766"/>
    <w:rsid w:val="004767C5"/>
    <w:rsid w:val="00487E26"/>
    <w:rsid w:val="00494BB6"/>
    <w:rsid w:val="00495820"/>
    <w:rsid w:val="004C2099"/>
    <w:rsid w:val="004E75C3"/>
    <w:rsid w:val="004F1C25"/>
    <w:rsid w:val="004F7227"/>
    <w:rsid w:val="005009BC"/>
    <w:rsid w:val="00500DB5"/>
    <w:rsid w:val="005071C0"/>
    <w:rsid w:val="0050739B"/>
    <w:rsid w:val="005276BE"/>
    <w:rsid w:val="00572A22"/>
    <w:rsid w:val="00582DC3"/>
    <w:rsid w:val="005B2BCB"/>
    <w:rsid w:val="005B4A6D"/>
    <w:rsid w:val="005E75D0"/>
    <w:rsid w:val="005F60F6"/>
    <w:rsid w:val="0060421C"/>
    <w:rsid w:val="00614EA3"/>
    <w:rsid w:val="00626ADB"/>
    <w:rsid w:val="00643818"/>
    <w:rsid w:val="0065614C"/>
    <w:rsid w:val="00671274"/>
    <w:rsid w:val="00680630"/>
    <w:rsid w:val="00697E03"/>
    <w:rsid w:val="006A1A9D"/>
    <w:rsid w:val="006A653E"/>
    <w:rsid w:val="006A6CE1"/>
    <w:rsid w:val="006D7FB0"/>
    <w:rsid w:val="006E356A"/>
    <w:rsid w:val="006E3EC9"/>
    <w:rsid w:val="006E626D"/>
    <w:rsid w:val="006F1039"/>
    <w:rsid w:val="00706644"/>
    <w:rsid w:val="00706B5B"/>
    <w:rsid w:val="00713D2C"/>
    <w:rsid w:val="007202F7"/>
    <w:rsid w:val="0072733E"/>
    <w:rsid w:val="00741D4C"/>
    <w:rsid w:val="00745129"/>
    <w:rsid w:val="007524F8"/>
    <w:rsid w:val="007540BA"/>
    <w:rsid w:val="0075489B"/>
    <w:rsid w:val="00755F66"/>
    <w:rsid w:val="00763993"/>
    <w:rsid w:val="00766323"/>
    <w:rsid w:val="0079477D"/>
    <w:rsid w:val="00795262"/>
    <w:rsid w:val="007A67AC"/>
    <w:rsid w:val="007B2DD2"/>
    <w:rsid w:val="007D35D6"/>
    <w:rsid w:val="007D7688"/>
    <w:rsid w:val="007F1840"/>
    <w:rsid w:val="00810281"/>
    <w:rsid w:val="00815ED1"/>
    <w:rsid w:val="0082387D"/>
    <w:rsid w:val="008250BE"/>
    <w:rsid w:val="008255D1"/>
    <w:rsid w:val="00830A4E"/>
    <w:rsid w:val="008474FD"/>
    <w:rsid w:val="00851B8E"/>
    <w:rsid w:val="008626FB"/>
    <w:rsid w:val="00866699"/>
    <w:rsid w:val="00872F39"/>
    <w:rsid w:val="008835DA"/>
    <w:rsid w:val="008B65CE"/>
    <w:rsid w:val="008C56F6"/>
    <w:rsid w:val="008D3552"/>
    <w:rsid w:val="009010B4"/>
    <w:rsid w:val="00904CAB"/>
    <w:rsid w:val="00916FCA"/>
    <w:rsid w:val="00932794"/>
    <w:rsid w:val="00934C96"/>
    <w:rsid w:val="00940FF9"/>
    <w:rsid w:val="009551FE"/>
    <w:rsid w:val="00962933"/>
    <w:rsid w:val="00966072"/>
    <w:rsid w:val="009936DE"/>
    <w:rsid w:val="009A782A"/>
    <w:rsid w:val="009D2A62"/>
    <w:rsid w:val="009D696F"/>
    <w:rsid w:val="009E04DD"/>
    <w:rsid w:val="009E75CF"/>
    <w:rsid w:val="009F7881"/>
    <w:rsid w:val="00A1300B"/>
    <w:rsid w:val="00A336D7"/>
    <w:rsid w:val="00A41943"/>
    <w:rsid w:val="00A5795F"/>
    <w:rsid w:val="00A614C5"/>
    <w:rsid w:val="00A7630A"/>
    <w:rsid w:val="00AA6F97"/>
    <w:rsid w:val="00AB5F87"/>
    <w:rsid w:val="00B149D8"/>
    <w:rsid w:val="00B14B00"/>
    <w:rsid w:val="00B331AF"/>
    <w:rsid w:val="00B4209A"/>
    <w:rsid w:val="00B54C18"/>
    <w:rsid w:val="00B71A88"/>
    <w:rsid w:val="00B72253"/>
    <w:rsid w:val="00B86F85"/>
    <w:rsid w:val="00B912FC"/>
    <w:rsid w:val="00B93701"/>
    <w:rsid w:val="00B96ABD"/>
    <w:rsid w:val="00BA71D3"/>
    <w:rsid w:val="00BE2C26"/>
    <w:rsid w:val="00BE3B1E"/>
    <w:rsid w:val="00BE4C5F"/>
    <w:rsid w:val="00BE73E9"/>
    <w:rsid w:val="00BF4E1C"/>
    <w:rsid w:val="00C01301"/>
    <w:rsid w:val="00C1257B"/>
    <w:rsid w:val="00C53CDC"/>
    <w:rsid w:val="00C646D3"/>
    <w:rsid w:val="00C809A5"/>
    <w:rsid w:val="00C92CD3"/>
    <w:rsid w:val="00CB53EA"/>
    <w:rsid w:val="00CC33D0"/>
    <w:rsid w:val="00CD68FA"/>
    <w:rsid w:val="00CE71F8"/>
    <w:rsid w:val="00CF5FF8"/>
    <w:rsid w:val="00D220B3"/>
    <w:rsid w:val="00D44044"/>
    <w:rsid w:val="00D478A5"/>
    <w:rsid w:val="00D53C5D"/>
    <w:rsid w:val="00D81CAC"/>
    <w:rsid w:val="00D91D46"/>
    <w:rsid w:val="00DC3BB4"/>
    <w:rsid w:val="00DD09D6"/>
    <w:rsid w:val="00DE2943"/>
    <w:rsid w:val="00E1292E"/>
    <w:rsid w:val="00E1451B"/>
    <w:rsid w:val="00E337B7"/>
    <w:rsid w:val="00E44CCF"/>
    <w:rsid w:val="00E47EE4"/>
    <w:rsid w:val="00E54A79"/>
    <w:rsid w:val="00E76C7B"/>
    <w:rsid w:val="00E86AEB"/>
    <w:rsid w:val="00EA1697"/>
    <w:rsid w:val="00EB177C"/>
    <w:rsid w:val="00EC7796"/>
    <w:rsid w:val="00EE072F"/>
    <w:rsid w:val="00EE785A"/>
    <w:rsid w:val="00EF03BF"/>
    <w:rsid w:val="00EF397C"/>
    <w:rsid w:val="00F01885"/>
    <w:rsid w:val="00F12BD5"/>
    <w:rsid w:val="00F1752F"/>
    <w:rsid w:val="00F447E0"/>
    <w:rsid w:val="00F95760"/>
    <w:rsid w:val="00FA2F84"/>
    <w:rsid w:val="00FA6FA6"/>
    <w:rsid w:val="00FB3827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B81F"/>
  <w15:chartTrackingRefBased/>
  <w15:docId w15:val="{6193D52A-8DD3-49D8-B51F-97788CD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39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72F39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2F39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72F39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8666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72F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2F39"/>
  </w:style>
  <w:style w:type="character" w:customStyle="1" w:styleId="Heading1Char">
    <w:name w:val="Heading 1 Char"/>
    <w:basedOn w:val="DefaultParagraphFont"/>
    <w:link w:val="Heading1"/>
    <w:rsid w:val="00E1451B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1451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71274"/>
    <w:rPr>
      <w:rFonts w:ascii="Arial" w:eastAsia="Times New Roman" w:hAnsi="Arial" w:cs="Times New Roman"/>
      <w:b/>
      <w:bCs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65CE"/>
    <w:pPr>
      <w:spacing w:after="0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B65CE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semiHidden/>
    <w:unhideWhenUsed/>
    <w:rsid w:val="00866699"/>
    <w:pPr>
      <w:spacing w:before="100" w:beforeAutospacing="1" w:after="100" w:afterAutospacing="1"/>
    </w:pPr>
  </w:style>
  <w:style w:type="character" w:styleId="Hyperlink">
    <w:name w:val="Hyperlink"/>
    <w:rsid w:val="00872F39"/>
    <w:rPr>
      <w:color w:val="0000FF"/>
      <w:u w:val="single"/>
    </w:rPr>
  </w:style>
  <w:style w:type="character" w:styleId="FollowedHyperlink">
    <w:name w:val="FollowedHyperlink"/>
    <w:rsid w:val="00872F39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66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646D3"/>
  </w:style>
  <w:style w:type="paragraph" w:styleId="ListParagraph">
    <w:name w:val="List Paragraph"/>
    <w:basedOn w:val="Normal"/>
    <w:uiPriority w:val="34"/>
    <w:qFormat/>
    <w:rsid w:val="00872F39"/>
    <w:pPr>
      <w:ind w:left="720"/>
    </w:pPr>
  </w:style>
  <w:style w:type="paragraph" w:styleId="Footer">
    <w:name w:val="footer"/>
    <w:basedOn w:val="Normal"/>
    <w:link w:val="FooterChar"/>
    <w:rsid w:val="00872F39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91D46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872F39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91D46"/>
    <w:rPr>
      <w:rFonts w:ascii="Verdana" w:eastAsia="Times New Roman" w:hAnsi="Verdana" w:cs="Times New Roman"/>
      <w:sz w:val="16"/>
      <w:szCs w:val="24"/>
    </w:rPr>
  </w:style>
  <w:style w:type="paragraph" w:customStyle="1" w:styleId="NumberedHeading2">
    <w:name w:val="Numbered Heading 2"/>
    <w:basedOn w:val="Normal"/>
    <w:rsid w:val="00872F39"/>
    <w:pPr>
      <w:numPr>
        <w:numId w:val="1"/>
      </w:numPr>
    </w:pPr>
  </w:style>
  <w:style w:type="paragraph" w:customStyle="1" w:styleId="Outlinenumbering">
    <w:name w:val="Outline numbering"/>
    <w:basedOn w:val="Normal"/>
    <w:rsid w:val="00872F39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872F3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92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930AA"/>
    <w:rPr>
      <w:color w:val="808080"/>
    </w:rPr>
  </w:style>
  <w:style w:type="character" w:customStyle="1" w:styleId="Red">
    <w:name w:val="Red"/>
    <w:basedOn w:val="DefaultParagraphFont"/>
    <w:uiPriority w:val="1"/>
    <w:rsid w:val="001930AA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872F39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872F39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2F39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2F39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2F39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17E15D41234A4190AAA0B8C7DB6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57AA-A7DB-4FBF-BB52-35D5FEC5B814}"/>
      </w:docPartPr>
      <w:docPartBody>
        <w:p w:rsidR="00211762" w:rsidRDefault="001346F8" w:rsidP="001346F8">
          <w:pPr>
            <w:pStyle w:val="4B17E15D41234A4190AAA0B8C7DB62C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691AD083040404FB48487D722C0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8F367-F04B-4F09-9BF0-E8821CD654E2}"/>
      </w:docPartPr>
      <w:docPartBody>
        <w:p w:rsidR="00211762" w:rsidRDefault="001346F8" w:rsidP="001346F8">
          <w:pPr>
            <w:pStyle w:val="A691AD083040404FB48487D722C0CD8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B2A0700362B49A09F1306C0D71B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43316-DD39-448E-9EFB-3905433253CC}"/>
      </w:docPartPr>
      <w:docPartBody>
        <w:p w:rsidR="00211762" w:rsidRDefault="001346F8" w:rsidP="001346F8">
          <w:pPr>
            <w:pStyle w:val="5B2A0700362B49A09F1306C0D71BE4E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224E24171774E468DC447EA9621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5EA5-9117-4691-8F64-5E9CBECBB0F4}"/>
      </w:docPartPr>
      <w:docPartBody>
        <w:p w:rsidR="00211762" w:rsidRDefault="001346F8" w:rsidP="001346F8">
          <w:pPr>
            <w:pStyle w:val="3224E24171774E468DC447EA9621C4DD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B9430B8CC9A4609919350C40C88B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C1E9-DA2D-4D9B-BD54-D655C9328F22}"/>
      </w:docPartPr>
      <w:docPartBody>
        <w:p w:rsidR="00211762" w:rsidRDefault="001346F8" w:rsidP="001346F8">
          <w:pPr>
            <w:pStyle w:val="4B9430B8CC9A4609919350C40C88BF9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CADC4D2C36A4D38844252AC51F7F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23225-8455-417D-8D71-494814523A31}"/>
      </w:docPartPr>
      <w:docPartBody>
        <w:p w:rsidR="00211762" w:rsidRDefault="001346F8" w:rsidP="001346F8">
          <w:pPr>
            <w:pStyle w:val="9CADC4D2C36A4D38844252AC51F7F1D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935B19E77AD44FFBF639F919768B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6EB5D-1733-4C31-8E32-D2E3E2E4A44B}"/>
      </w:docPartPr>
      <w:docPartBody>
        <w:p w:rsidR="00211762" w:rsidRDefault="001346F8" w:rsidP="001346F8">
          <w:pPr>
            <w:pStyle w:val="4935B19E77AD44FFBF639F919768B77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F8"/>
    <w:rsid w:val="000E15AB"/>
    <w:rsid w:val="001346F8"/>
    <w:rsid w:val="00211762"/>
    <w:rsid w:val="00CF5FF8"/>
    <w:rsid w:val="00F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6F8"/>
  </w:style>
  <w:style w:type="paragraph" w:customStyle="1" w:styleId="4B17E15D41234A4190AAA0B8C7DB62CE">
    <w:name w:val="4B17E15D41234A4190AAA0B8C7DB62CE"/>
    <w:rsid w:val="001346F8"/>
  </w:style>
  <w:style w:type="paragraph" w:customStyle="1" w:styleId="A691AD083040404FB48487D722C0CD8F">
    <w:name w:val="A691AD083040404FB48487D722C0CD8F"/>
    <w:rsid w:val="001346F8"/>
  </w:style>
  <w:style w:type="paragraph" w:customStyle="1" w:styleId="5B2A0700362B49A09F1306C0D71BE4E4">
    <w:name w:val="5B2A0700362B49A09F1306C0D71BE4E4"/>
    <w:rsid w:val="001346F8"/>
  </w:style>
  <w:style w:type="paragraph" w:customStyle="1" w:styleId="3224E24171774E468DC447EA9621C4DD">
    <w:name w:val="3224E24171774E468DC447EA9621C4DD"/>
    <w:rsid w:val="001346F8"/>
  </w:style>
  <w:style w:type="paragraph" w:customStyle="1" w:styleId="4B9430B8CC9A4609919350C40C88BF9F">
    <w:name w:val="4B9430B8CC9A4609919350C40C88BF9F"/>
    <w:rsid w:val="001346F8"/>
  </w:style>
  <w:style w:type="paragraph" w:customStyle="1" w:styleId="9CADC4D2C36A4D38844252AC51F7F1D2">
    <w:name w:val="9CADC4D2C36A4D38844252AC51F7F1D2"/>
    <w:rsid w:val="001346F8"/>
  </w:style>
  <w:style w:type="paragraph" w:customStyle="1" w:styleId="4935B19E77AD44FFBF639F919768B772">
    <w:name w:val="4935B19E77AD44FFBF639F919768B772"/>
    <w:rsid w:val="00134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SAN12</b:Tag>
    <b:SourceType>DocumentFromInternetSite</b:SourceType>
    <b:Guid>{67422584-CF8B-4C17-BDB4-ADA8F548B0E3}</b:Guid>
    <b:Title>Footprinting - SANS Insitute</b:Title>
    <b:InternetSiteTitle>SANS.org</b:InternetSiteTitle>
    <b:Year>2012</b:Year>
    <b:Month>September</b:Month>
    <b:Day>15</b:Day>
    <b:URL>https://www.google.com/url?sa=t&amp;rct=j&amp;q=&amp;esrc=s&amp;source=web&amp;cd=6&amp;ved=0CD4QFjAFahUKEwj21LqFifjHAhXYGZIKHZ6VDGw&amp;url=https%3A%2F%2Fwww.sans.org%2Freading-room%2Fwhitepapers%2Fauditing%2Ffootprinting-it-it-why-62&amp;usg=AFQjCNGy9SPNBn_iE7IDzUBwwtpqgV0fKQ&amp;sig2=qhj</b:URL>
    <b:Author>
      <b:Author>
        <b:Corporate>SANS Institude Reading Room</b:Corporate>
      </b:Author>
    </b:Author>
    <b:Publisher>SANS</b:Publisher>
    <b:RefOrder>1</b:RefOrder>
  </b:Source>
</b:Sources>
</file>

<file path=customXml/itemProps1.xml><?xml version="1.0" encoding="utf-8"?>
<ds:datastoreItem xmlns:ds="http://schemas.openxmlformats.org/officeDocument/2006/customXml" ds:itemID="{AB5C9191-7D6E-4EE9-A834-74EE01C4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Loring</dc:creator>
  <cp:keywords/>
  <dc:description/>
  <cp:lastModifiedBy>William Loring</cp:lastModifiedBy>
  <cp:revision>72</cp:revision>
  <cp:lastPrinted>2025-01-20T00:58:00Z</cp:lastPrinted>
  <dcterms:created xsi:type="dcterms:W3CDTF">2017-08-29T04:47:00Z</dcterms:created>
  <dcterms:modified xsi:type="dcterms:W3CDTF">2025-06-13T21:54:00Z</dcterms:modified>
</cp:coreProperties>
</file>