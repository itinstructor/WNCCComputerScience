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0BA2" w14:textId="26EDC52A" w:rsidR="0007780D" w:rsidRDefault="0007780D" w:rsidP="00D417B1">
      <w:pPr>
        <w:pStyle w:val="Heading1"/>
      </w:pPr>
      <w:r>
        <w:rPr>
          <w:rStyle w:val="normaltextrun"/>
          <w:szCs w:val="28"/>
        </w:rPr>
        <w:t>Ransomware Sites </w:t>
      </w:r>
      <w:r>
        <w:rPr>
          <w:rStyle w:val="eop"/>
          <w:szCs w:val="28"/>
        </w:rPr>
        <w:t> </w:t>
      </w:r>
    </w:p>
    <w:p w14:paraId="4882FF52" w14:textId="57AD935C" w:rsidR="0007780D" w:rsidRDefault="0007780D" w:rsidP="00C244E2">
      <w:r>
        <w:rPr>
          <w:rStyle w:val="normaltextrun"/>
          <w:b/>
          <w:bCs/>
        </w:rPr>
        <w:t xml:space="preserve">Estimated Time: </w:t>
      </w:r>
      <w:r w:rsidR="00ED4814">
        <w:rPr>
          <w:rStyle w:val="normaltextrun"/>
        </w:rPr>
        <w:t>30</w:t>
      </w:r>
      <w:r>
        <w:rPr>
          <w:rStyle w:val="normaltextrun"/>
        </w:rPr>
        <w:t xml:space="preserve"> minutes</w:t>
      </w:r>
      <w:r>
        <w:rPr>
          <w:rStyle w:val="eop"/>
        </w:rPr>
        <w:t> </w:t>
      </w:r>
    </w:p>
    <w:p w14:paraId="6489D2D7" w14:textId="77777777" w:rsidR="0007780D" w:rsidRDefault="0007780D" w:rsidP="00C244E2">
      <w:r>
        <w:rPr>
          <w:rStyle w:val="normaltextrun"/>
          <w:b/>
          <w:bCs/>
        </w:rPr>
        <w:t xml:space="preserve">Objective: </w:t>
      </w:r>
      <w:r>
        <w:rPr>
          <w:rStyle w:val="normaltextrun"/>
        </w:rPr>
        <w:t>Research different ransomware sites.</w:t>
      </w:r>
      <w:r>
        <w:rPr>
          <w:rStyle w:val="eop"/>
        </w:rPr>
        <w:t> </w:t>
      </w:r>
    </w:p>
    <w:p w14:paraId="166A6B15" w14:textId="77777777" w:rsidR="0007780D" w:rsidRDefault="0007780D" w:rsidP="00C244E2">
      <w:pPr>
        <w:rPr>
          <w:rStyle w:val="eop"/>
        </w:rPr>
      </w:pPr>
      <w:r>
        <w:rPr>
          <w:rStyle w:val="normaltextrun"/>
          <w:b/>
          <w:bCs/>
        </w:rPr>
        <w:t xml:space="preserve">Description: </w:t>
      </w:r>
      <w:r>
        <w:rPr>
          <w:rStyle w:val="normaltextrun"/>
        </w:rPr>
        <w:t>A variety of sites provide information about ransomware along with tools for counteracting some types of infection. In this project, you explore different ransomware sites.</w:t>
      </w:r>
      <w:r>
        <w:rPr>
          <w:rStyle w:val="eop"/>
        </w:rPr>
        <w:t> </w:t>
      </w:r>
    </w:p>
    <w:p w14:paraId="159747C7" w14:textId="67A94860" w:rsidR="00C92A57" w:rsidRDefault="00C92A57" w:rsidP="00C244E2">
      <w:r w:rsidRPr="00957CF1">
        <w:rPr>
          <w:rStyle w:val="eop"/>
          <w:b/>
          <w:bCs/>
        </w:rPr>
        <w:t>Reflection Assignment:</w:t>
      </w:r>
      <w:r>
        <w:rPr>
          <w:rStyle w:val="eop"/>
        </w:rPr>
        <w:t xml:space="preserve"> In your own words, analyze and reflect on the questions and write your thoughts. One or two words is not sufficient.</w:t>
      </w:r>
    </w:p>
    <w:p w14:paraId="0B9ACA77" w14:textId="61B59021" w:rsidR="0007780D" w:rsidRDefault="0007780D" w:rsidP="00C244E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Open your web browser and enter the URL </w:t>
      </w:r>
      <w:hyperlink r:id="rId7" w:history="1">
        <w:r w:rsidR="00A11D20" w:rsidRPr="00C244E2">
          <w:rPr>
            <w:rStyle w:val="Hyperlink"/>
            <w:b/>
            <w:bCs/>
          </w:rPr>
          <w:t>www.nomoreransom.org</w:t>
        </w:r>
      </w:hyperlink>
      <w:r w:rsidR="00A11D20" w:rsidRPr="00C244E2">
        <w:rPr>
          <w:rStyle w:val="normaltextrun"/>
          <w:b/>
          <w:bCs/>
        </w:rPr>
        <w:t xml:space="preserve"> </w:t>
      </w:r>
      <w:r>
        <w:rPr>
          <w:rStyle w:val="normaltextrun"/>
        </w:rPr>
        <w:t>.</w:t>
      </w:r>
      <w:r w:rsidRPr="00C244E2">
        <w:rPr>
          <w:rStyle w:val="normaltextrun"/>
          <w:b/>
          <w:bCs/>
        </w:rPr>
        <w:t xml:space="preserve"> </w:t>
      </w:r>
      <w:r>
        <w:rPr>
          <w:rStyle w:val="normaltextrun"/>
        </w:rPr>
        <w:t xml:space="preserve">(If </w:t>
      </w:r>
      <w:r w:rsidRPr="00C244E2">
        <w:rPr>
          <w:rStyle w:val="normaltextrun"/>
          <w:rFonts w:ascii="Arial" w:hAnsi="Arial" w:cs="Arial"/>
          <w:szCs w:val="20"/>
        </w:rPr>
        <w:t>y</w:t>
      </w:r>
      <w:r>
        <w:rPr>
          <w:rStyle w:val="normaltextrun"/>
        </w:rPr>
        <w:t>ou are not able to access this site, open a search engine and search for “Nomoreransom.org.”)</w:t>
      </w:r>
      <w:r>
        <w:rPr>
          <w:rStyle w:val="eop"/>
        </w:rPr>
        <w:t> </w:t>
      </w:r>
    </w:p>
    <w:p w14:paraId="4C55F5CC" w14:textId="77777777" w:rsidR="0007780D" w:rsidRDefault="0007780D" w:rsidP="00C244E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the </w:t>
      </w:r>
      <w:r w:rsidRPr="00C244E2">
        <w:rPr>
          <w:rStyle w:val="normaltextrun"/>
          <w:b/>
          <w:bCs/>
        </w:rPr>
        <w:t xml:space="preserve">NO </w:t>
      </w:r>
      <w:r>
        <w:rPr>
          <w:rStyle w:val="normaltextrun"/>
        </w:rPr>
        <w:t>button.</w:t>
      </w:r>
      <w:r>
        <w:rPr>
          <w:rStyle w:val="eop"/>
        </w:rPr>
        <w:t> </w:t>
      </w:r>
    </w:p>
    <w:p w14:paraId="18C3604A" w14:textId="284325AE" w:rsidR="0007780D" w:rsidRDefault="0007780D" w:rsidP="00C244E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Read through the Prevention Advice. </w:t>
      </w:r>
    </w:p>
    <w:p w14:paraId="65DFFD70" w14:textId="1AA8D1C4" w:rsidR="00C244E2" w:rsidRDefault="00C244E2" w:rsidP="00C244E2">
      <w:pPr>
        <w:pStyle w:val="ListParagraph"/>
        <w:numPr>
          <w:ilvl w:val="0"/>
          <w:numId w:val="3"/>
        </w:numPr>
      </w:pPr>
      <w:r>
        <w:t>What is the most helpful advice?</w:t>
      </w:r>
    </w:p>
    <w:sdt>
      <w:sdtPr>
        <w:rPr>
          <w:rStyle w:val="Red"/>
        </w:rPr>
        <w:id w:val="-1030568637"/>
        <w:placeholder>
          <w:docPart w:val="878605FEC2B540E596CFD12D7F0AF4A3"/>
        </w:placeholder>
        <w:showingPlcHdr/>
      </w:sdtPr>
      <w:sdtEndPr>
        <w:rPr>
          <w:rStyle w:val="DefaultParagraphFont"/>
          <w:color w:val="auto"/>
        </w:rPr>
      </w:sdtEndPr>
      <w:sdtContent>
        <w:p w14:paraId="683A8A84" w14:textId="5D0AAB72" w:rsidR="00C244E2" w:rsidRDefault="00C244E2" w:rsidP="00550638"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9EFB719" w14:textId="77777777" w:rsidR="00B328EB" w:rsidRDefault="0007780D" w:rsidP="00C244E2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Click </w:t>
      </w:r>
      <w:r w:rsidRPr="00C244E2">
        <w:rPr>
          <w:rStyle w:val="normaltextrun"/>
          <w:b/>
          <w:bCs/>
        </w:rPr>
        <w:t>Crypto Sheriff</w:t>
      </w:r>
      <w:r>
        <w:rPr>
          <w:rStyle w:val="normaltextrun"/>
        </w:rPr>
        <w:t xml:space="preserve">. </w:t>
      </w:r>
    </w:p>
    <w:p w14:paraId="1A51ADCF" w14:textId="60E3458A" w:rsidR="0007780D" w:rsidRDefault="0007780D" w:rsidP="00C244E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How could this be useful to a user who has suffered a ransomware infection?</w:t>
      </w:r>
      <w:r>
        <w:rPr>
          <w:rStyle w:val="eop"/>
        </w:rPr>
        <w:t> </w:t>
      </w:r>
    </w:p>
    <w:sdt>
      <w:sdtPr>
        <w:rPr>
          <w:rStyle w:val="Red"/>
        </w:rPr>
        <w:id w:val="-1137872544"/>
        <w:placeholder>
          <w:docPart w:val="30831716E4E44E7FA539F90D8D9713ED"/>
        </w:placeholder>
        <w:showingPlcHdr/>
      </w:sdtPr>
      <w:sdtEndPr>
        <w:rPr>
          <w:rStyle w:val="DefaultParagraphFont"/>
          <w:color w:val="auto"/>
        </w:rPr>
      </w:sdtEndPr>
      <w:sdtContent>
        <w:p w14:paraId="303CC56D" w14:textId="5A423F71" w:rsidR="00B328EB" w:rsidRDefault="00B328EB" w:rsidP="00550638">
          <w:r w:rsidRPr="00B328EB">
            <w:rPr>
              <w:rStyle w:val="PlaceholderText"/>
              <w:color w:val="FF0000"/>
            </w:rPr>
            <w:t>Click or tap here to enter text.</w:t>
          </w:r>
        </w:p>
      </w:sdtContent>
    </w:sdt>
    <w:p w14:paraId="4A859725" w14:textId="7E2110F7" w:rsidR="0007780D" w:rsidRDefault="0007780D" w:rsidP="00C244E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Click </w:t>
      </w:r>
      <w:r w:rsidRPr="00C244E2">
        <w:rPr>
          <w:rStyle w:val="normaltextrun"/>
          <w:b/>
          <w:bCs/>
        </w:rPr>
        <w:t>Ransomware: Q&amp;A</w:t>
      </w:r>
      <w:r>
        <w:rPr>
          <w:rStyle w:val="normaltextrun"/>
        </w:rPr>
        <w:t>. Read through the information. Which statements would you agree with? Which statements would you disagree with?</w:t>
      </w:r>
      <w:r>
        <w:rPr>
          <w:rStyle w:val="eop"/>
        </w:rPr>
        <w:t> </w:t>
      </w:r>
      <w:r w:rsidR="00550638">
        <w:rPr>
          <w:rStyle w:val="eop"/>
        </w:rPr>
        <w:t>Why or why not?</w:t>
      </w:r>
    </w:p>
    <w:sdt>
      <w:sdtPr>
        <w:rPr>
          <w:rStyle w:val="Red"/>
        </w:rPr>
        <w:id w:val="-8296226"/>
        <w:placeholder>
          <w:docPart w:val="F62A62D08ACC4D4E8AD7DB7439677486"/>
        </w:placeholder>
        <w:showingPlcHdr/>
      </w:sdtPr>
      <w:sdtEndPr>
        <w:rPr>
          <w:rStyle w:val="DefaultParagraphFont"/>
          <w:color w:val="auto"/>
        </w:rPr>
      </w:sdtEndPr>
      <w:sdtContent>
        <w:p w14:paraId="4A23031B" w14:textId="7D23DCA1" w:rsidR="00550638" w:rsidRDefault="00550638" w:rsidP="00550638"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2044215" w14:textId="77777777" w:rsidR="0007780D" w:rsidRDefault="0007780D" w:rsidP="00C244E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C244E2">
        <w:rPr>
          <w:rStyle w:val="normaltextrun"/>
          <w:b/>
          <w:bCs/>
        </w:rPr>
        <w:t>Decryption Tools</w:t>
      </w:r>
      <w:r>
        <w:rPr>
          <w:rStyle w:val="normaltextrun"/>
        </w:rPr>
        <w:t>. This contains a list of different tools that may help restore a computer that has been infected by a specific type of ransomware. </w:t>
      </w:r>
      <w:r>
        <w:rPr>
          <w:rStyle w:val="eop"/>
        </w:rPr>
        <w:t> </w:t>
      </w:r>
    </w:p>
    <w:p w14:paraId="7867D8B9" w14:textId="77777777" w:rsidR="0007780D" w:rsidRDefault="0007780D" w:rsidP="00C244E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one of the tools and then click </w:t>
      </w:r>
      <w:r w:rsidRPr="00C244E2">
        <w:rPr>
          <w:rStyle w:val="normaltextrun"/>
          <w:b/>
          <w:bCs/>
        </w:rPr>
        <w:t xml:space="preserve">Download </w:t>
      </w:r>
      <w:r>
        <w:rPr>
          <w:rStyle w:val="normaltextrun"/>
        </w:rPr>
        <w:t xml:space="preserve">to download it. Note that these tools change frequently based on the latest types of </w:t>
      </w:r>
      <w:r>
        <w:rPr>
          <w:rStyle w:val="contextualspellingandgrammarerror"/>
        </w:rPr>
        <w:t>ransomware</w:t>
      </w:r>
      <w:r>
        <w:rPr>
          <w:rStyle w:val="normaltextrun"/>
        </w:rPr>
        <w:t xml:space="preserve"> that is circulating.</w:t>
      </w:r>
      <w:r>
        <w:rPr>
          <w:rStyle w:val="eop"/>
        </w:rPr>
        <w:t> </w:t>
      </w:r>
    </w:p>
    <w:p w14:paraId="42F21AC9" w14:textId="77777777" w:rsidR="0007780D" w:rsidRDefault="0007780D" w:rsidP="00C244E2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Run the program to understand how these decryption </w:t>
      </w:r>
      <w:r>
        <w:rPr>
          <w:rStyle w:val="contextualspellingandgrammarerror"/>
        </w:rPr>
        <w:t>tools</w:t>
      </w:r>
      <w:r>
        <w:rPr>
          <w:rStyle w:val="normaltextrun"/>
        </w:rPr>
        <w:t xml:space="preserve"> function. Note that you will not be able to complete the process because there are no encrypted files on the computer. Close the program.</w:t>
      </w:r>
      <w:r>
        <w:rPr>
          <w:rStyle w:val="eop"/>
        </w:rPr>
        <w:t> </w:t>
      </w:r>
    </w:p>
    <w:p w14:paraId="5CFA58E0" w14:textId="59E7C6C6" w:rsidR="0007780D" w:rsidRDefault="0007780D" w:rsidP="00C244E2">
      <w:pPr>
        <w:pStyle w:val="ListParagraph"/>
        <w:numPr>
          <w:ilvl w:val="0"/>
          <w:numId w:val="3"/>
        </w:numPr>
      </w:pPr>
      <w:r>
        <w:rPr>
          <w:rStyle w:val="normaltextrun"/>
        </w:rPr>
        <w:lastRenderedPageBreak/>
        <w:t>Now visit another site that provides ransomware information and tools. Open your web browser and enter the URL</w:t>
      </w:r>
      <w:r w:rsidR="00F9533B">
        <w:rPr>
          <w:rStyle w:val="normaltextrun"/>
        </w:rPr>
        <w:br/>
      </w:r>
      <w:hyperlink r:id="rId8" w:history="1">
        <w:r w:rsidR="00F9533B">
          <w:rPr>
            <w:rStyle w:val="Hyperlink"/>
            <w:b/>
            <w:bCs/>
          </w:rPr>
          <w:t>https://id-ransomware.malwarehunterteam.com/</w:t>
        </w:r>
      </w:hyperlink>
      <w:r w:rsidR="00F9533B">
        <w:rPr>
          <w:rStyle w:val="normaltextrun"/>
        </w:rPr>
        <w:t xml:space="preserve"> </w:t>
      </w:r>
      <w:r>
        <w:rPr>
          <w:rStyle w:val="eop"/>
        </w:rPr>
        <w:t> </w:t>
      </w:r>
    </w:p>
    <w:p w14:paraId="0B306AA3" w14:textId="77777777" w:rsidR="0007780D" w:rsidRDefault="0007780D" w:rsidP="00C244E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What features does this site provide?</w:t>
      </w:r>
      <w:r>
        <w:rPr>
          <w:rStyle w:val="eop"/>
        </w:rPr>
        <w:t> </w:t>
      </w:r>
    </w:p>
    <w:sdt>
      <w:sdtPr>
        <w:rPr>
          <w:rStyle w:val="Red"/>
        </w:rPr>
        <w:id w:val="1363562033"/>
        <w:placeholder>
          <w:docPart w:val="D4CE8452B9634265AFA7A33685A60954"/>
        </w:placeholder>
        <w:showingPlcHdr/>
      </w:sdtPr>
      <w:sdtEndPr>
        <w:rPr>
          <w:rStyle w:val="DefaultParagraphFont"/>
          <w:color w:val="auto"/>
        </w:rPr>
      </w:sdtEndPr>
      <w:sdtContent>
        <w:p w14:paraId="018BF4E7" w14:textId="77777777" w:rsidR="00F9533B" w:rsidRDefault="00F9533B" w:rsidP="00F9533B">
          <w:pPr>
            <w:rPr>
              <w:rStyle w:val="Red"/>
            </w:rPr>
          </w:pPr>
          <w:r w:rsidRPr="00F953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5B7799D9" w14:textId="77777777" w:rsidR="0007780D" w:rsidRDefault="0007780D" w:rsidP="00C244E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How could these sites be useful? </w:t>
      </w:r>
      <w:r>
        <w:rPr>
          <w:rStyle w:val="eop"/>
        </w:rPr>
        <w:t> </w:t>
      </w:r>
    </w:p>
    <w:sdt>
      <w:sdtPr>
        <w:rPr>
          <w:rStyle w:val="Red"/>
        </w:rPr>
        <w:id w:val="-429665341"/>
        <w:placeholder>
          <w:docPart w:val="F8F78D43CC444451A1576998D3F825EC"/>
        </w:placeholder>
        <w:showingPlcHdr/>
      </w:sdtPr>
      <w:sdtEndPr>
        <w:rPr>
          <w:rStyle w:val="DefaultParagraphFont"/>
          <w:color w:val="auto"/>
        </w:rPr>
      </w:sdtEndPr>
      <w:sdtContent>
        <w:p w14:paraId="2028EF3A" w14:textId="77777777" w:rsidR="00F9533B" w:rsidRDefault="00F9533B" w:rsidP="00F9533B">
          <w:pPr>
            <w:rPr>
              <w:rStyle w:val="Red"/>
            </w:rPr>
          </w:pPr>
          <w:r w:rsidRPr="00F953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1656013C" w14:textId="77777777" w:rsidR="0007780D" w:rsidRDefault="0007780D" w:rsidP="00C244E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Close all windows.</w:t>
      </w:r>
      <w:r>
        <w:rPr>
          <w:rStyle w:val="eop"/>
        </w:rPr>
        <w:t> </w:t>
      </w:r>
    </w:p>
    <w:p w14:paraId="36B964B2" w14:textId="77777777" w:rsidR="00D46A49" w:rsidRDefault="00D46A49" w:rsidP="00D46A49">
      <w:pPr>
        <w:pStyle w:val="Heading1"/>
      </w:pPr>
      <w:bookmarkStart w:id="0" w:name="_Toc150612978"/>
      <w:r w:rsidRPr="00602C0D">
        <w:t>Assignment Submission</w:t>
      </w:r>
      <w:bookmarkEnd w:id="0"/>
    </w:p>
    <w:p w14:paraId="0158DE2E" w14:textId="77777777" w:rsidR="00D46A49" w:rsidRDefault="00D46A49" w:rsidP="00D46A49">
      <w:r>
        <w:t>Attach this completed document to the assignment in Blackboard.</w:t>
      </w:r>
    </w:p>
    <w:p w14:paraId="49D79E41" w14:textId="77777777" w:rsidR="00D46A49" w:rsidRDefault="00D46A49" w:rsidP="00D46A49"/>
    <w:p w14:paraId="01D2B4C8" w14:textId="77777777" w:rsidR="00D1010D" w:rsidRDefault="00D1010D"/>
    <w:p w14:paraId="51B35474" w14:textId="77777777" w:rsidR="0007780D" w:rsidRDefault="0007780D"/>
    <w:p w14:paraId="2C054C39" w14:textId="77777777" w:rsidR="0007780D" w:rsidRDefault="0007780D"/>
    <w:sectPr w:rsidR="0007780D" w:rsidSect="00EE6E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54442" w14:textId="77777777" w:rsidR="00FC7C49" w:rsidRDefault="00FC7C49" w:rsidP="00FC7C49">
      <w:pPr>
        <w:spacing w:before="0" w:after="0" w:line="240" w:lineRule="auto"/>
      </w:pPr>
      <w:r>
        <w:separator/>
      </w:r>
    </w:p>
  </w:endnote>
  <w:endnote w:type="continuationSeparator" w:id="0">
    <w:p w14:paraId="052122B2" w14:textId="77777777" w:rsidR="00FC7C49" w:rsidRDefault="00FC7C49" w:rsidP="00FC7C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5C98F" w14:textId="77777777" w:rsidR="00FC7C49" w:rsidRDefault="00FC7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C3691" w14:textId="6E10452C" w:rsidR="00FC7C49" w:rsidRDefault="00FC7C49" w:rsidP="00FC7C49">
    <w:pPr>
      <w:pStyle w:val="Footer"/>
      <w:tabs>
        <w:tab w:val="right" w:pos="10080"/>
      </w:tabs>
    </w:pP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>
      <w:t>6</w:t>
    </w:r>
    <w:r w:rsidRPr="00A87D54">
      <w:fldChar w:fldCharType="end"/>
    </w:r>
    <w:r w:rsidRPr="00A87D54">
      <w:t xml:space="preserve"> of </w:t>
    </w:r>
    <w:fldSimple w:instr=" NUMPAGES ">
      <w:r>
        <w:t>6</w:t>
      </w:r>
    </w:fldSimple>
    <w:r w:rsidRPr="00A87D54">
      <w:tab/>
      <w:t xml:space="preserve">Revised: </w:t>
    </w:r>
    <w:r>
      <w:t>0</w:t>
    </w:r>
    <w:r w:rsidR="004C2330">
      <w:t>6</w:t>
    </w:r>
    <w:r>
      <w:t>/</w:t>
    </w:r>
    <w:r w:rsidR="004C2330">
      <w:t>09</w:t>
    </w:r>
    <w:r>
      <w:t>/202</w:t>
    </w:r>
    <w:r w:rsidR="004C2330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8F6DA" w14:textId="77777777" w:rsidR="00FC7C49" w:rsidRDefault="00FC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B9EB4" w14:textId="77777777" w:rsidR="00FC7C49" w:rsidRDefault="00FC7C49" w:rsidP="00FC7C49">
      <w:pPr>
        <w:spacing w:before="0" w:after="0" w:line="240" w:lineRule="auto"/>
      </w:pPr>
      <w:r>
        <w:separator/>
      </w:r>
    </w:p>
  </w:footnote>
  <w:footnote w:type="continuationSeparator" w:id="0">
    <w:p w14:paraId="0BAB0BBF" w14:textId="77777777" w:rsidR="00FC7C49" w:rsidRDefault="00FC7C49" w:rsidP="00FC7C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DE3B5" w14:textId="77777777" w:rsidR="00FC7C49" w:rsidRDefault="00FC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53636" w14:textId="77777777" w:rsidR="00FC7C49" w:rsidRDefault="00FC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01B4" w14:textId="77777777" w:rsidR="00FC7C49" w:rsidRDefault="00FC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E246724"/>
    <w:multiLevelType w:val="hybridMultilevel"/>
    <w:tmpl w:val="14FA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A3C3BE1"/>
    <w:multiLevelType w:val="hybridMultilevel"/>
    <w:tmpl w:val="EB40B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57628977">
    <w:abstractNumId w:val="20"/>
  </w:num>
  <w:num w:numId="2" w16cid:durableId="1664314014">
    <w:abstractNumId w:val="22"/>
  </w:num>
  <w:num w:numId="3" w16cid:durableId="198472433">
    <w:abstractNumId w:val="28"/>
  </w:num>
  <w:num w:numId="4" w16cid:durableId="1021588734">
    <w:abstractNumId w:val="30"/>
  </w:num>
  <w:num w:numId="5" w16cid:durableId="50274724">
    <w:abstractNumId w:val="17"/>
  </w:num>
  <w:num w:numId="6" w16cid:durableId="1913999828">
    <w:abstractNumId w:val="42"/>
  </w:num>
  <w:num w:numId="7" w16cid:durableId="890116597">
    <w:abstractNumId w:val="11"/>
  </w:num>
  <w:num w:numId="8" w16cid:durableId="2040814184">
    <w:abstractNumId w:val="37"/>
  </w:num>
  <w:num w:numId="9" w16cid:durableId="121965006">
    <w:abstractNumId w:val="12"/>
  </w:num>
  <w:num w:numId="10" w16cid:durableId="1064454104">
    <w:abstractNumId w:val="23"/>
  </w:num>
  <w:num w:numId="11" w16cid:durableId="154224506">
    <w:abstractNumId w:val="10"/>
  </w:num>
  <w:num w:numId="12" w16cid:durableId="1746146791">
    <w:abstractNumId w:val="9"/>
  </w:num>
  <w:num w:numId="13" w16cid:durableId="540440836">
    <w:abstractNumId w:val="31"/>
  </w:num>
  <w:num w:numId="14" w16cid:durableId="356393272">
    <w:abstractNumId w:val="0"/>
  </w:num>
  <w:num w:numId="15" w16cid:durableId="634682268">
    <w:abstractNumId w:val="32"/>
  </w:num>
  <w:num w:numId="16" w16cid:durableId="232861302">
    <w:abstractNumId w:val="35"/>
  </w:num>
  <w:num w:numId="17" w16cid:durableId="1659651001">
    <w:abstractNumId w:val="27"/>
  </w:num>
  <w:num w:numId="18" w16cid:durableId="734545561">
    <w:abstractNumId w:val="24"/>
  </w:num>
  <w:num w:numId="19" w16cid:durableId="426731727">
    <w:abstractNumId w:val="41"/>
  </w:num>
  <w:num w:numId="20" w16cid:durableId="636760147">
    <w:abstractNumId w:val="14"/>
  </w:num>
  <w:num w:numId="21" w16cid:durableId="1562597167">
    <w:abstractNumId w:val="16"/>
  </w:num>
  <w:num w:numId="22" w16cid:durableId="1217276397">
    <w:abstractNumId w:val="4"/>
  </w:num>
  <w:num w:numId="23" w16cid:durableId="1836144079">
    <w:abstractNumId w:val="15"/>
  </w:num>
  <w:num w:numId="24" w16cid:durableId="1358196867">
    <w:abstractNumId w:val="34"/>
  </w:num>
  <w:num w:numId="25" w16cid:durableId="697893114">
    <w:abstractNumId w:val="38"/>
  </w:num>
  <w:num w:numId="26" w16cid:durableId="1728333217">
    <w:abstractNumId w:val="7"/>
  </w:num>
  <w:num w:numId="27" w16cid:durableId="1167747461">
    <w:abstractNumId w:val="40"/>
  </w:num>
  <w:num w:numId="28" w16cid:durableId="954095524">
    <w:abstractNumId w:val="5"/>
  </w:num>
  <w:num w:numId="29" w16cid:durableId="2043046279">
    <w:abstractNumId w:val="39"/>
  </w:num>
  <w:num w:numId="30" w16cid:durableId="2144273890">
    <w:abstractNumId w:val="21"/>
  </w:num>
  <w:num w:numId="31" w16cid:durableId="857501325">
    <w:abstractNumId w:val="13"/>
  </w:num>
  <w:num w:numId="32" w16cid:durableId="415444769">
    <w:abstractNumId w:val="6"/>
  </w:num>
  <w:num w:numId="33" w16cid:durableId="1691763371">
    <w:abstractNumId w:val="19"/>
  </w:num>
  <w:num w:numId="34" w16cid:durableId="1601833439">
    <w:abstractNumId w:val="29"/>
  </w:num>
  <w:num w:numId="35" w16cid:durableId="671491088">
    <w:abstractNumId w:val="1"/>
  </w:num>
  <w:num w:numId="36" w16cid:durableId="1721516934">
    <w:abstractNumId w:val="36"/>
  </w:num>
  <w:num w:numId="37" w16cid:durableId="851726880">
    <w:abstractNumId w:val="18"/>
  </w:num>
  <w:num w:numId="38" w16cid:durableId="342708018">
    <w:abstractNumId w:val="8"/>
  </w:num>
  <w:num w:numId="39" w16cid:durableId="1386100400">
    <w:abstractNumId w:val="26"/>
  </w:num>
  <w:num w:numId="40" w16cid:durableId="480466927">
    <w:abstractNumId w:val="2"/>
  </w:num>
  <w:num w:numId="41" w16cid:durableId="1659847111">
    <w:abstractNumId w:val="25"/>
  </w:num>
  <w:num w:numId="42" w16cid:durableId="417792879">
    <w:abstractNumId w:val="33"/>
  </w:num>
  <w:num w:numId="43" w16cid:durableId="91247238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777D0"/>
    <w:rsid w:val="0007780D"/>
    <w:rsid w:val="002645C7"/>
    <w:rsid w:val="004C2330"/>
    <w:rsid w:val="00550638"/>
    <w:rsid w:val="005A2EC8"/>
    <w:rsid w:val="008E3DE0"/>
    <w:rsid w:val="00A11D20"/>
    <w:rsid w:val="00A5238E"/>
    <w:rsid w:val="00B328EB"/>
    <w:rsid w:val="00C244E2"/>
    <w:rsid w:val="00C92A57"/>
    <w:rsid w:val="00D1010D"/>
    <w:rsid w:val="00D11DB5"/>
    <w:rsid w:val="00D417B1"/>
    <w:rsid w:val="00D46A49"/>
    <w:rsid w:val="00ED4814"/>
    <w:rsid w:val="00EE6E42"/>
    <w:rsid w:val="00F9533B"/>
    <w:rsid w:val="00F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814"/>
    <w:pPr>
      <w:spacing w:before="160" w:after="80" w:line="336" w:lineRule="auto"/>
    </w:pPr>
    <w:rPr>
      <w:rFonts w:ascii="Verdana" w:eastAsia="Times New Roman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ED4814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D4814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D4814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ED48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D4814"/>
  </w:style>
  <w:style w:type="paragraph" w:customStyle="1" w:styleId="paragraph">
    <w:name w:val="paragraph"/>
    <w:basedOn w:val="Normal"/>
    <w:rsid w:val="0007780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07780D"/>
  </w:style>
  <w:style w:type="character" w:customStyle="1" w:styleId="eop">
    <w:name w:val="eop"/>
    <w:basedOn w:val="DefaultParagraphFont"/>
    <w:rsid w:val="0007780D"/>
  </w:style>
  <w:style w:type="character" w:customStyle="1" w:styleId="contextualspellingandgrammarerror">
    <w:name w:val="contextualspellingandgrammarerror"/>
    <w:basedOn w:val="DefaultParagraphFont"/>
    <w:rsid w:val="0007780D"/>
  </w:style>
  <w:style w:type="character" w:styleId="Hyperlink">
    <w:name w:val="Hyperlink"/>
    <w:rsid w:val="00ED48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11D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244E2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244E2"/>
    <w:rPr>
      <w:rFonts w:ascii="Arial" w:eastAsia="Times New Roman" w:hAnsi="Arial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C244E2"/>
    <w:rPr>
      <w:rFonts w:ascii="Arial" w:eastAsia="Times New Roman" w:hAnsi="Arial" w:cs="Times New Roman"/>
      <w:b/>
      <w:bCs/>
      <w:sz w:val="22"/>
    </w:rPr>
  </w:style>
  <w:style w:type="paragraph" w:styleId="Footer">
    <w:name w:val="footer"/>
    <w:basedOn w:val="Normal"/>
    <w:link w:val="FooterChar"/>
    <w:rsid w:val="00ED4814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244E2"/>
    <w:rPr>
      <w:rFonts w:ascii="Verdana" w:eastAsia="Times New Roman" w:hAnsi="Verdana" w:cs="Times New Roman"/>
      <w:sz w:val="16"/>
    </w:rPr>
  </w:style>
  <w:style w:type="paragraph" w:styleId="Header">
    <w:name w:val="header"/>
    <w:basedOn w:val="Normal"/>
    <w:link w:val="HeaderChar"/>
    <w:rsid w:val="00ED4814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244E2"/>
    <w:rPr>
      <w:rFonts w:ascii="Verdana" w:eastAsia="Times New Roman" w:hAnsi="Verdana" w:cs="Times New Roman"/>
      <w:sz w:val="16"/>
    </w:rPr>
  </w:style>
  <w:style w:type="paragraph" w:customStyle="1" w:styleId="Outlinenumbering">
    <w:name w:val="Outline numbering"/>
    <w:basedOn w:val="Normal"/>
    <w:rsid w:val="00ED4814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ED4814"/>
    <w:pPr>
      <w:numPr>
        <w:numId w:val="2"/>
      </w:numPr>
    </w:pPr>
  </w:style>
  <w:style w:type="character" w:styleId="PageNumber">
    <w:name w:val="page number"/>
    <w:basedOn w:val="DefaultParagraphFont"/>
    <w:rsid w:val="00ED4814"/>
  </w:style>
  <w:style w:type="character" w:styleId="FollowedHyperlink">
    <w:name w:val="FollowedHyperlink"/>
    <w:rsid w:val="00ED481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D4814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ED4814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ED4814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D4814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D4814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D4814"/>
    <w:pPr>
      <w:spacing w:after="100" w:line="240" w:lineRule="auto"/>
      <w:ind w:left="403"/>
    </w:pPr>
  </w:style>
  <w:style w:type="character" w:styleId="PlaceholderText">
    <w:name w:val="Placeholder Text"/>
    <w:basedOn w:val="DefaultParagraphFont"/>
    <w:uiPriority w:val="99"/>
    <w:semiHidden/>
    <w:rsid w:val="00C244E2"/>
    <w:rPr>
      <w:color w:val="808080"/>
    </w:rPr>
  </w:style>
  <w:style w:type="character" w:customStyle="1" w:styleId="Red">
    <w:name w:val="Red"/>
    <w:basedOn w:val="DefaultParagraphFont"/>
    <w:uiPriority w:val="1"/>
    <w:rsid w:val="00C244E2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-ransomware.malwarehunterteam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nomoreransom.org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78605FEC2B540E596CFD12D7F0AF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C8D2-7225-4F2E-9FD6-1C06CB4420A9}"/>
      </w:docPartPr>
      <w:docPartBody>
        <w:p w:rsidR="00120552" w:rsidRDefault="00120552" w:rsidP="00120552">
          <w:pPr>
            <w:pStyle w:val="878605FEC2B540E596CFD12D7F0AF4A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0831716E4E44E7FA539F90D8D971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4F286-F51E-4674-AAF5-29140EA2C6B3}"/>
      </w:docPartPr>
      <w:docPartBody>
        <w:p w:rsidR="00120552" w:rsidRDefault="00120552" w:rsidP="00120552">
          <w:pPr>
            <w:pStyle w:val="30831716E4E44E7FA539F90D8D9713ED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62A62D08ACC4D4E8AD7DB7439677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1D44A-02C9-4B19-B1CA-CC2B4FF0DC97}"/>
      </w:docPartPr>
      <w:docPartBody>
        <w:p w:rsidR="00120552" w:rsidRDefault="00120552" w:rsidP="00120552">
          <w:pPr>
            <w:pStyle w:val="F62A62D08ACC4D4E8AD7DB7439677486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4CE8452B9634265AFA7A33685A60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FAF6F-5E76-460D-970E-CF7782E6669A}"/>
      </w:docPartPr>
      <w:docPartBody>
        <w:p w:rsidR="00120552" w:rsidRDefault="00120552" w:rsidP="00120552">
          <w:pPr>
            <w:pStyle w:val="D4CE8452B9634265AFA7A33685A60954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8F78D43CC444451A1576998D3F82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F3F01-313B-419E-B0D3-B26CAD2E512A}"/>
      </w:docPartPr>
      <w:docPartBody>
        <w:p w:rsidR="00120552" w:rsidRDefault="00120552" w:rsidP="00120552">
          <w:pPr>
            <w:pStyle w:val="F8F78D43CC444451A1576998D3F825E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52"/>
    <w:rsid w:val="00120552"/>
    <w:rsid w:val="005A2EC8"/>
    <w:rsid w:val="008E3DE0"/>
    <w:rsid w:val="00D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552"/>
    <w:rPr>
      <w:color w:val="808080"/>
    </w:rPr>
  </w:style>
  <w:style w:type="paragraph" w:customStyle="1" w:styleId="878605FEC2B540E596CFD12D7F0AF4A3">
    <w:name w:val="878605FEC2B540E596CFD12D7F0AF4A3"/>
    <w:rsid w:val="00120552"/>
  </w:style>
  <w:style w:type="paragraph" w:customStyle="1" w:styleId="30831716E4E44E7FA539F90D8D9713ED">
    <w:name w:val="30831716E4E44E7FA539F90D8D9713ED"/>
    <w:rsid w:val="00120552"/>
  </w:style>
  <w:style w:type="paragraph" w:customStyle="1" w:styleId="F62A62D08ACC4D4E8AD7DB7439677486">
    <w:name w:val="F62A62D08ACC4D4E8AD7DB7439677486"/>
    <w:rsid w:val="00120552"/>
  </w:style>
  <w:style w:type="paragraph" w:customStyle="1" w:styleId="D4CE8452B9634265AFA7A33685A60954">
    <w:name w:val="D4CE8452B9634265AFA7A33685A60954"/>
    <w:rsid w:val="00120552"/>
  </w:style>
  <w:style w:type="paragraph" w:customStyle="1" w:styleId="F8F78D43CC444451A1576998D3F825EC">
    <w:name w:val="F8F78D43CC444451A1576998D3F825EC"/>
    <w:rsid w:val="001205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8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Loring</cp:lastModifiedBy>
  <cp:revision>15</cp:revision>
  <dcterms:created xsi:type="dcterms:W3CDTF">2018-02-09T21:34:00Z</dcterms:created>
  <dcterms:modified xsi:type="dcterms:W3CDTF">2025-06-09T20:23:00Z</dcterms:modified>
</cp:coreProperties>
</file>