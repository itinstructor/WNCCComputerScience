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E21C2" w14:textId="77777777" w:rsidR="00DE725D" w:rsidRDefault="00FE3564" w:rsidP="00B103A9">
      <w:pPr>
        <w:pStyle w:val="Heading1"/>
        <w:spacing w:before="240"/>
      </w:pPr>
      <w:r>
        <w:t>SSL Server and Client Tests</w:t>
      </w:r>
    </w:p>
    <w:p w14:paraId="1031E07A" w14:textId="77777777" w:rsidR="009612F1" w:rsidRPr="009612F1" w:rsidRDefault="009612F1" w:rsidP="00D130B2">
      <w:r w:rsidRPr="009612F1">
        <w:t>Time required: 15 minutes</w:t>
      </w:r>
    </w:p>
    <w:p w14:paraId="55C90EEE" w14:textId="77777777" w:rsidR="00235D80" w:rsidRDefault="00235D80" w:rsidP="008A3444">
      <w:pPr>
        <w:pStyle w:val="Heading1"/>
      </w:pPr>
      <w:r>
        <w:t>Lab Description</w:t>
      </w:r>
    </w:p>
    <w:p w14:paraId="1D4E9B20" w14:textId="77777777" w:rsidR="00AE10CF" w:rsidRDefault="00AE10CF" w:rsidP="00AE10CF">
      <w:r w:rsidRPr="00A22484">
        <w:rPr>
          <w:b/>
        </w:rPr>
        <w:t xml:space="preserve">Note: </w:t>
      </w:r>
      <w:r>
        <w:t>It is not unusual for websites to change the location of files. If the URL above no longer functions, open a search engine and search for “Qualys SSL Server Test”.</w:t>
      </w:r>
    </w:p>
    <w:p w14:paraId="6BA1EC38" w14:textId="77777777" w:rsidR="002216CE" w:rsidRDefault="002216CE" w:rsidP="002216CE">
      <w:r>
        <w:t>In this project, you will use online tests to determine the security of web servers and your local web browser.</w:t>
      </w:r>
    </w:p>
    <w:p w14:paraId="0CDD3DEE" w14:textId="3F52BA70" w:rsidR="004E0285" w:rsidRDefault="004E0285" w:rsidP="002216CE">
      <w:r w:rsidRPr="004E0285">
        <w:rPr>
          <w:b/>
          <w:bCs/>
        </w:rPr>
        <w:t>NOTE:</w:t>
      </w:r>
      <w:r>
        <w:t xml:space="preserve"> Even though SSL </w:t>
      </w:r>
      <w:r w:rsidR="00E06C45">
        <w:t xml:space="preserve">(Secure Socket Layers) </w:t>
      </w:r>
      <w:r>
        <w:t xml:space="preserve">is listed in the web address, SSL is no longer used. TLS </w:t>
      </w:r>
      <w:r w:rsidR="00E06C45">
        <w:t xml:space="preserve">(Transport Layer Security) </w:t>
      </w:r>
      <w:r>
        <w:t>is the current standard.</w:t>
      </w:r>
    </w:p>
    <w:p w14:paraId="2209D5FC" w14:textId="6297CFD9" w:rsidR="00D278EE" w:rsidRDefault="00D278EE" w:rsidP="00D278EE">
      <w:pPr>
        <w:pStyle w:val="ListParagraph"/>
        <w:numPr>
          <w:ilvl w:val="0"/>
          <w:numId w:val="45"/>
        </w:numPr>
      </w:pPr>
      <w:r>
        <w:t xml:space="preserve">Research </w:t>
      </w:r>
      <w:r w:rsidRPr="00D278EE">
        <w:rPr>
          <w:b/>
          <w:bCs/>
        </w:rPr>
        <w:t>TLS</w:t>
      </w:r>
      <w:r>
        <w:t>. Provide a minimum 50 word analysis.</w:t>
      </w:r>
    </w:p>
    <w:sdt>
      <w:sdtPr>
        <w:rPr>
          <w:rStyle w:val="Red"/>
        </w:rPr>
        <w:id w:val="-84160640"/>
        <w:placeholder>
          <w:docPart w:val="E84E700B6A984FAEA911E5A31B46BCB6"/>
        </w:placeholder>
        <w:showingPlcHdr/>
      </w:sdtPr>
      <w:sdtContent>
        <w:p w14:paraId="5CFA0CCF" w14:textId="77777777" w:rsidR="00D278EE" w:rsidRDefault="00D278EE" w:rsidP="00D278EE">
          <w:pPr>
            <w:spacing w:line="264" w:lineRule="auto"/>
            <w:rPr>
              <w:rStyle w:val="Red"/>
            </w:rPr>
          </w:pPr>
          <w:r w:rsidRPr="00D278EE">
            <w:rPr>
              <w:rStyle w:val="PlaceholderText"/>
              <w:color w:val="FF0000"/>
            </w:rPr>
            <w:t>Click or tap here to enter text.</w:t>
          </w:r>
        </w:p>
      </w:sdtContent>
    </w:sdt>
    <w:p w14:paraId="3DF01921" w14:textId="60DC7A22" w:rsidR="002216CE" w:rsidRDefault="002216CE" w:rsidP="000073F9">
      <w:pPr>
        <w:pStyle w:val="ListParagraph"/>
        <w:numPr>
          <w:ilvl w:val="0"/>
          <w:numId w:val="45"/>
        </w:numPr>
      </w:pPr>
      <w:r>
        <w:t xml:space="preserve">Go to </w:t>
      </w:r>
      <w:hyperlink r:id="rId7" w:history="1">
        <w:r w:rsidR="00D16778">
          <w:rPr>
            <w:rStyle w:val="Hyperlink"/>
          </w:rPr>
          <w:t>https://www.ssllabs.com/ssltest</w:t>
        </w:r>
      </w:hyperlink>
    </w:p>
    <w:p w14:paraId="3F00D956" w14:textId="77777777" w:rsidR="002216CE" w:rsidRDefault="002B2573" w:rsidP="000073F9">
      <w:pPr>
        <w:pStyle w:val="ListParagraph"/>
        <w:numPr>
          <w:ilvl w:val="0"/>
          <w:numId w:val="45"/>
        </w:numPr>
      </w:pPr>
      <w:r>
        <w:t xml:space="preserve">Type in your </w:t>
      </w:r>
      <w:r w:rsidR="00B52A96">
        <w:t>bank’s</w:t>
      </w:r>
      <w:r>
        <w:t xml:space="preserve"> website.</w:t>
      </w:r>
    </w:p>
    <w:p w14:paraId="1E9E839F" w14:textId="2D9FA708" w:rsidR="002216CE" w:rsidRDefault="002216CE" w:rsidP="000073F9">
      <w:pPr>
        <w:pStyle w:val="ListParagraph"/>
        <w:numPr>
          <w:ilvl w:val="0"/>
          <w:numId w:val="45"/>
        </w:numPr>
      </w:pPr>
      <w:r>
        <w:t>Note the grade given for this site.</w:t>
      </w:r>
    </w:p>
    <w:p w14:paraId="422C3A43" w14:textId="77777777" w:rsidR="000D5B0D" w:rsidRPr="0033474E" w:rsidRDefault="000D5B0D" w:rsidP="000073F9">
      <w:pPr>
        <w:pStyle w:val="ListParagraph"/>
        <w:numPr>
          <w:ilvl w:val="0"/>
          <w:numId w:val="45"/>
        </w:numPr>
      </w:pPr>
      <w:r w:rsidRPr="000D5B0D">
        <w:rPr>
          <w:b/>
        </w:rPr>
        <w:t>Insert a screenshot:</w:t>
      </w:r>
    </w:p>
    <w:sdt>
      <w:sdtPr>
        <w:rPr>
          <w:rStyle w:val="Red"/>
        </w:rPr>
        <w:id w:val="147638029"/>
        <w:placeholder>
          <w:docPart w:val="F52E4721344545389ED29F3AAA54935F"/>
        </w:placeholder>
        <w:showingPlcHdr/>
      </w:sdtPr>
      <w:sdtEndPr>
        <w:rPr>
          <w:rStyle w:val="Red"/>
        </w:rPr>
      </w:sdtEndPr>
      <w:sdtContent>
        <w:p w14:paraId="35C3EB77" w14:textId="77777777" w:rsidR="007E7F11" w:rsidRDefault="007E7F11" w:rsidP="007E7F11">
          <w:pPr>
            <w:spacing w:line="264" w:lineRule="auto"/>
            <w:rPr>
              <w:rStyle w:val="Red"/>
            </w:rPr>
          </w:pPr>
          <w:r>
            <w:rPr>
              <w:rStyle w:val="PlaceholderText"/>
              <w:color w:val="FF0000"/>
            </w:rPr>
            <w:t>Click or tap here to enter text.</w:t>
          </w:r>
        </w:p>
      </w:sdtContent>
    </w:sdt>
    <w:p w14:paraId="1CB545F9" w14:textId="77777777" w:rsidR="002216CE" w:rsidRDefault="002216CE" w:rsidP="000073F9">
      <w:pPr>
        <w:pStyle w:val="ListParagraph"/>
        <w:numPr>
          <w:ilvl w:val="0"/>
          <w:numId w:val="45"/>
        </w:numPr>
      </w:pPr>
      <w:r>
        <w:t>Under Summary note the Overall Rating along with the scores for Certificate, Protocol Support, Key Exchange, and Cipher Strength, which make up the cipher suite.</w:t>
      </w:r>
    </w:p>
    <w:p w14:paraId="714A1CA6" w14:textId="77777777" w:rsidR="003F5D82" w:rsidRDefault="002216CE" w:rsidP="000073F9">
      <w:pPr>
        <w:pStyle w:val="ListParagraph"/>
        <w:numPr>
          <w:ilvl w:val="0"/>
          <w:numId w:val="45"/>
        </w:numPr>
      </w:pPr>
      <w:r>
        <w:t>If this site did not receive an Overall Rating of A under Summary, you will see the reasons listed. Read through these.</w:t>
      </w:r>
    </w:p>
    <w:p w14:paraId="4339F92D" w14:textId="77777777" w:rsidR="002216CE" w:rsidRPr="0033474E" w:rsidRDefault="002216CE" w:rsidP="000073F9">
      <w:pPr>
        <w:pStyle w:val="ListParagraph"/>
        <w:numPr>
          <w:ilvl w:val="0"/>
          <w:numId w:val="45"/>
        </w:numPr>
      </w:pPr>
      <w:r w:rsidRPr="003F5D82">
        <w:rPr>
          <w:b/>
        </w:rPr>
        <w:t>Would you agree? Why?</w:t>
      </w:r>
    </w:p>
    <w:sdt>
      <w:sdtPr>
        <w:rPr>
          <w:rStyle w:val="Red"/>
        </w:rPr>
        <w:id w:val="-2091077426"/>
        <w:placeholder>
          <w:docPart w:val="A9D8D0E8885443519AA69B30FB38F9F3"/>
        </w:placeholder>
        <w:showingPlcHdr/>
      </w:sdtPr>
      <w:sdtEndPr>
        <w:rPr>
          <w:rStyle w:val="Red"/>
        </w:rPr>
      </w:sdtEndPr>
      <w:sdtContent>
        <w:p w14:paraId="22190A57" w14:textId="77777777" w:rsidR="007E7F11" w:rsidRDefault="007E7F11" w:rsidP="007E7F11">
          <w:pPr>
            <w:spacing w:line="264" w:lineRule="auto"/>
            <w:rPr>
              <w:rStyle w:val="Red"/>
            </w:rPr>
          </w:pPr>
          <w:r>
            <w:rPr>
              <w:rStyle w:val="PlaceholderText"/>
              <w:color w:val="FF0000"/>
            </w:rPr>
            <w:t>Click or tap here to enter text.</w:t>
          </w:r>
        </w:p>
      </w:sdtContent>
    </w:sdt>
    <w:p w14:paraId="35AE8106" w14:textId="77777777" w:rsidR="002216CE" w:rsidRDefault="002216CE" w:rsidP="000073F9">
      <w:pPr>
        <w:pStyle w:val="ListParagraph"/>
        <w:numPr>
          <w:ilvl w:val="0"/>
          <w:numId w:val="45"/>
        </w:numPr>
      </w:pPr>
      <w:r>
        <w:t>Scroll down through the document and read through the Authentication information. Note the information supplied regarding the digital certificates.</w:t>
      </w:r>
    </w:p>
    <w:p w14:paraId="02989FB8" w14:textId="77777777" w:rsidR="008B6236" w:rsidRDefault="002216CE" w:rsidP="000073F9">
      <w:pPr>
        <w:pStyle w:val="ListParagraph"/>
        <w:numPr>
          <w:ilvl w:val="0"/>
          <w:numId w:val="45"/>
        </w:numPr>
      </w:pPr>
      <w:r>
        <w:t>Scroll down to Configuration. Note the list of protocols supported and not supported.</w:t>
      </w:r>
    </w:p>
    <w:p w14:paraId="343415D5" w14:textId="77777777" w:rsidR="002216CE" w:rsidRPr="0033474E" w:rsidRDefault="002216CE" w:rsidP="000073F9">
      <w:pPr>
        <w:pStyle w:val="ListParagraph"/>
        <w:numPr>
          <w:ilvl w:val="0"/>
          <w:numId w:val="45"/>
        </w:numPr>
      </w:pPr>
      <w:r w:rsidRPr="008B6236">
        <w:rPr>
          <w:b/>
        </w:rPr>
        <w:t>If this site was to increase its security, which protocols should it no longer support? Why?</w:t>
      </w:r>
    </w:p>
    <w:sdt>
      <w:sdtPr>
        <w:rPr>
          <w:rStyle w:val="Red"/>
        </w:rPr>
        <w:id w:val="124060245"/>
        <w:placeholder>
          <w:docPart w:val="096157FC4EFD4630B0EE4F2576BB9050"/>
        </w:placeholder>
        <w:showingPlcHdr/>
      </w:sdtPr>
      <w:sdtEndPr>
        <w:rPr>
          <w:rStyle w:val="Red"/>
        </w:rPr>
      </w:sdtEndPr>
      <w:sdtContent>
        <w:p w14:paraId="4D366ADE" w14:textId="77777777" w:rsidR="007E7F11" w:rsidRDefault="007E7F11" w:rsidP="007E7F11">
          <w:pPr>
            <w:spacing w:line="264" w:lineRule="auto"/>
            <w:rPr>
              <w:rStyle w:val="Red"/>
            </w:rPr>
          </w:pPr>
          <w:r>
            <w:rPr>
              <w:rStyle w:val="PlaceholderText"/>
              <w:color w:val="FF0000"/>
            </w:rPr>
            <w:t>Click or tap here to enter text.</w:t>
          </w:r>
        </w:p>
      </w:sdtContent>
    </w:sdt>
    <w:p w14:paraId="3BAE9300" w14:textId="77777777" w:rsidR="008B6236" w:rsidRDefault="002216CE" w:rsidP="000073F9">
      <w:pPr>
        <w:pStyle w:val="ListParagraph"/>
        <w:numPr>
          <w:ilvl w:val="0"/>
          <w:numId w:val="45"/>
        </w:numPr>
      </w:pPr>
      <w:r>
        <w:t>Under Cipher Suites interpret the suites listed. Notice that they are given in server-preferred order.</w:t>
      </w:r>
    </w:p>
    <w:p w14:paraId="3F56A18B" w14:textId="28305CB5" w:rsidR="002216CE" w:rsidRDefault="002216CE" w:rsidP="000073F9">
      <w:pPr>
        <w:pStyle w:val="ListParagraph"/>
        <w:numPr>
          <w:ilvl w:val="0"/>
          <w:numId w:val="45"/>
        </w:numPr>
      </w:pPr>
      <w:r>
        <w:t>Under Handshake Simulation select the web browser and operating system that you are using or is similar to what you are using. Read through the capabilities of this client interacting with this web server. Note particularly the order of preference of the cipher suites. Click the browser’s back button when finished.</w:t>
      </w:r>
    </w:p>
    <w:p w14:paraId="79803154" w14:textId="77777777" w:rsidR="002216CE" w:rsidRDefault="002216CE" w:rsidP="000073F9">
      <w:pPr>
        <w:pStyle w:val="ListParagraph"/>
        <w:numPr>
          <w:ilvl w:val="0"/>
          <w:numId w:val="45"/>
        </w:numPr>
      </w:pPr>
      <w:r>
        <w:t>Scroll to the top of the page, then click Scan Another &gt;&gt;.</w:t>
      </w:r>
    </w:p>
    <w:p w14:paraId="45F14991" w14:textId="77777777" w:rsidR="00697630" w:rsidRDefault="002216CE" w:rsidP="000073F9">
      <w:pPr>
        <w:pStyle w:val="ListParagraph"/>
        <w:numPr>
          <w:ilvl w:val="0"/>
          <w:numId w:val="45"/>
        </w:numPr>
      </w:pPr>
      <w:r>
        <w:t>This time select one of the Recent Worst-Rated sites. As with the previous excellent example, now review the Summary, Authentication, Configuration, Cipher Suites, and Handshake Simulation.</w:t>
      </w:r>
    </w:p>
    <w:p w14:paraId="54A028CD" w14:textId="0B553FCF" w:rsidR="002216CE" w:rsidRPr="0033474E" w:rsidRDefault="002216CE" w:rsidP="000073F9">
      <w:pPr>
        <w:pStyle w:val="ListParagraph"/>
        <w:numPr>
          <w:ilvl w:val="0"/>
          <w:numId w:val="45"/>
        </w:numPr>
      </w:pPr>
      <w:r w:rsidRPr="00697630">
        <w:rPr>
          <w:b/>
        </w:rPr>
        <w:t>Would you agree with this site’s score?</w:t>
      </w:r>
      <w:r w:rsidR="0047627A">
        <w:rPr>
          <w:b/>
        </w:rPr>
        <w:t xml:space="preserve"> </w:t>
      </w:r>
      <w:r w:rsidR="0047627A" w:rsidRPr="003F5D82">
        <w:rPr>
          <w:b/>
        </w:rPr>
        <w:t>Why?</w:t>
      </w:r>
    </w:p>
    <w:sdt>
      <w:sdtPr>
        <w:rPr>
          <w:rStyle w:val="Red"/>
        </w:rPr>
        <w:id w:val="-936357773"/>
        <w:placeholder>
          <w:docPart w:val="A29223902DC64455A1F416E064FCE624"/>
        </w:placeholder>
        <w:showingPlcHdr/>
      </w:sdtPr>
      <w:sdtEndPr>
        <w:rPr>
          <w:rStyle w:val="Red"/>
        </w:rPr>
      </w:sdtEndPr>
      <w:sdtContent>
        <w:p w14:paraId="1F4A143F" w14:textId="77777777" w:rsidR="009A2927" w:rsidRDefault="009A2927" w:rsidP="009A2927">
          <w:pPr>
            <w:spacing w:line="264" w:lineRule="auto"/>
            <w:rPr>
              <w:rStyle w:val="Red"/>
            </w:rPr>
          </w:pPr>
          <w:r>
            <w:rPr>
              <w:rStyle w:val="PlaceholderText"/>
              <w:color w:val="FF0000"/>
            </w:rPr>
            <w:t>Click or tap here to enter text.</w:t>
          </w:r>
        </w:p>
      </w:sdtContent>
    </w:sdt>
    <w:p w14:paraId="69D8C48A" w14:textId="4E89D4BD" w:rsidR="002216CE" w:rsidRDefault="00707CD9" w:rsidP="000073F9">
      <w:pPr>
        <w:pStyle w:val="ListParagraph"/>
        <w:numPr>
          <w:ilvl w:val="0"/>
          <w:numId w:val="45"/>
        </w:numPr>
      </w:pPr>
      <w:r>
        <w:t xml:space="preserve">Scan </w:t>
      </w:r>
      <w:r w:rsidR="002216CE">
        <w:t xml:space="preserve">the </w:t>
      </w:r>
      <w:r>
        <w:t xml:space="preserve">web site </w:t>
      </w:r>
      <w:r w:rsidR="002216CE">
        <w:t xml:space="preserve">of your </w:t>
      </w:r>
      <w:r>
        <w:t>school, bank,</w:t>
      </w:r>
      <w:r w:rsidR="002216CE">
        <w:t xml:space="preserve"> or work URL and generate a report. </w:t>
      </w:r>
      <w:r w:rsidR="002216CE" w:rsidRPr="00131CE8">
        <w:rPr>
          <w:b/>
        </w:rPr>
        <w:t>What score did it receive?</w:t>
      </w:r>
    </w:p>
    <w:sdt>
      <w:sdtPr>
        <w:rPr>
          <w:rStyle w:val="Red"/>
        </w:rPr>
        <w:id w:val="1773742753"/>
        <w:placeholder>
          <w:docPart w:val="CF2EB23A70F5441393CA63F9C501AD7A"/>
        </w:placeholder>
        <w:showingPlcHdr/>
      </w:sdtPr>
      <w:sdtEndPr>
        <w:rPr>
          <w:rStyle w:val="Red"/>
        </w:rPr>
      </w:sdtEndPr>
      <w:sdtContent>
        <w:p w14:paraId="3BF8DEBD" w14:textId="77777777" w:rsidR="009A2927" w:rsidRDefault="009A2927" w:rsidP="009A2927">
          <w:pPr>
            <w:spacing w:line="264" w:lineRule="auto"/>
            <w:rPr>
              <w:rStyle w:val="Red"/>
            </w:rPr>
          </w:pPr>
          <w:r>
            <w:rPr>
              <w:rStyle w:val="PlaceholderText"/>
              <w:color w:val="FF0000"/>
            </w:rPr>
            <w:t>Click or tap here to enter text.</w:t>
          </w:r>
        </w:p>
      </w:sdtContent>
    </w:sdt>
    <w:p w14:paraId="5585D51F" w14:textId="77777777" w:rsidR="00131CE8" w:rsidRDefault="002216CE" w:rsidP="000073F9">
      <w:pPr>
        <w:pStyle w:val="ListParagraph"/>
        <w:numPr>
          <w:ilvl w:val="0"/>
          <w:numId w:val="45"/>
        </w:numPr>
      </w:pPr>
      <w:r>
        <w:t xml:space="preserve">Review the Summary, Authentication, Configuration, Cipher Suites, and Handshake Simulation. </w:t>
      </w:r>
    </w:p>
    <w:p w14:paraId="0A4DE5A6" w14:textId="67C0462B" w:rsidR="002216CE" w:rsidRPr="0033474E" w:rsidRDefault="002216CE" w:rsidP="000073F9">
      <w:pPr>
        <w:pStyle w:val="ListParagraph"/>
        <w:numPr>
          <w:ilvl w:val="0"/>
          <w:numId w:val="45"/>
        </w:numPr>
      </w:pPr>
      <w:r w:rsidRPr="00131CE8">
        <w:rPr>
          <w:b/>
        </w:rPr>
        <w:t>Would you agree with this site’s score?</w:t>
      </w:r>
      <w:r w:rsidR="0047627A">
        <w:rPr>
          <w:b/>
        </w:rPr>
        <w:t xml:space="preserve"> </w:t>
      </w:r>
      <w:r w:rsidR="0047627A" w:rsidRPr="003F5D82">
        <w:rPr>
          <w:b/>
        </w:rPr>
        <w:t>Why?</w:t>
      </w:r>
    </w:p>
    <w:sdt>
      <w:sdtPr>
        <w:rPr>
          <w:rStyle w:val="Red"/>
        </w:rPr>
        <w:id w:val="753023917"/>
        <w:placeholder>
          <w:docPart w:val="8F5A8DCD68F242388A45221FBA587A28"/>
        </w:placeholder>
        <w:showingPlcHdr/>
      </w:sdtPr>
      <w:sdtEndPr>
        <w:rPr>
          <w:rStyle w:val="Red"/>
        </w:rPr>
      </w:sdtEndPr>
      <w:sdtContent>
        <w:p w14:paraId="696FCD8B" w14:textId="77777777" w:rsidR="009A2927" w:rsidRDefault="009A2927" w:rsidP="009A2927">
          <w:pPr>
            <w:spacing w:line="264" w:lineRule="auto"/>
            <w:rPr>
              <w:rStyle w:val="Red"/>
            </w:rPr>
          </w:pPr>
          <w:r>
            <w:rPr>
              <w:rStyle w:val="PlaceholderText"/>
              <w:color w:val="FF0000"/>
            </w:rPr>
            <w:t>Click or tap here to enter text.</w:t>
          </w:r>
        </w:p>
      </w:sdtContent>
    </w:sdt>
    <w:p w14:paraId="012D4F33" w14:textId="1876DF86" w:rsidR="002216CE" w:rsidRDefault="002216CE" w:rsidP="000073F9">
      <w:pPr>
        <w:pStyle w:val="ListParagraph"/>
        <w:numPr>
          <w:ilvl w:val="0"/>
          <w:numId w:val="45"/>
        </w:numPr>
      </w:pPr>
      <w:r w:rsidRPr="00131CE8">
        <w:rPr>
          <w:b/>
        </w:rPr>
        <w:t>Make a list of the vulnerabilities that you believe should be addressed in order of priority.</w:t>
      </w:r>
      <w:r>
        <w:t xml:space="preserve"> </w:t>
      </w:r>
    </w:p>
    <w:sdt>
      <w:sdtPr>
        <w:rPr>
          <w:rStyle w:val="Red"/>
        </w:rPr>
        <w:id w:val="-589233654"/>
        <w:placeholder>
          <w:docPart w:val="C2AF8279EDA84FE8B1C0485DA6DB4646"/>
        </w:placeholder>
        <w:showingPlcHdr/>
      </w:sdtPr>
      <w:sdtEndPr>
        <w:rPr>
          <w:rStyle w:val="Red"/>
        </w:rPr>
      </w:sdtEndPr>
      <w:sdtContent>
        <w:p w14:paraId="42441B1D" w14:textId="77777777" w:rsidR="009A2927" w:rsidRDefault="009A2927" w:rsidP="009A2927">
          <w:pPr>
            <w:spacing w:line="264" w:lineRule="auto"/>
            <w:rPr>
              <w:rStyle w:val="Red"/>
            </w:rPr>
          </w:pPr>
          <w:r>
            <w:rPr>
              <w:rStyle w:val="PlaceholderText"/>
              <w:color w:val="FF0000"/>
            </w:rPr>
            <w:t>Click or tap here to enter text.</w:t>
          </w:r>
        </w:p>
      </w:sdtContent>
    </w:sdt>
    <w:p w14:paraId="49D0FB3B" w14:textId="77777777" w:rsidR="002216CE" w:rsidRDefault="002216CE" w:rsidP="000073F9">
      <w:pPr>
        <w:pStyle w:val="ListParagraph"/>
        <w:numPr>
          <w:ilvl w:val="0"/>
          <w:numId w:val="45"/>
        </w:numPr>
      </w:pPr>
      <w:r>
        <w:t>Click Projects.</w:t>
      </w:r>
    </w:p>
    <w:p w14:paraId="3F2ED646" w14:textId="1CEE2302" w:rsidR="008C4214" w:rsidRDefault="008C4214" w:rsidP="008C4214">
      <w:pPr>
        <w:pStyle w:val="Heading1"/>
      </w:pPr>
      <w:r>
        <w:t>Lab.wncc.edu</w:t>
      </w:r>
    </w:p>
    <w:p w14:paraId="5B2BA75F" w14:textId="4860A0A4" w:rsidR="008C4214" w:rsidRDefault="008C4214" w:rsidP="008C4214">
      <w:r w:rsidRPr="00022B6F">
        <w:rPr>
          <w:b/>
          <w:bCs/>
        </w:rPr>
        <w:t>lab.wncc.edu</w:t>
      </w:r>
      <w:r>
        <w:t xml:space="preserve"> is the domain for the D1 classroom.</w:t>
      </w:r>
      <w:r w:rsidR="005A0AB7">
        <w:t xml:space="preserve"> It is connected to the DMZ on the </w:t>
      </w:r>
      <w:r w:rsidR="00236DFF">
        <w:t>FortiGate</w:t>
      </w:r>
      <w:r w:rsidR="004537C7">
        <w:t xml:space="preserve"> </w:t>
      </w:r>
      <w:r w:rsidR="005A0AB7">
        <w:t>firewall.</w:t>
      </w:r>
    </w:p>
    <w:p w14:paraId="417C5FBF" w14:textId="2B1CD16C" w:rsidR="0006037C" w:rsidRDefault="0006037C" w:rsidP="008C4214">
      <w:pPr>
        <w:pStyle w:val="ListParagraph"/>
        <w:numPr>
          <w:ilvl w:val="0"/>
          <w:numId w:val="48"/>
        </w:numPr>
      </w:pPr>
      <w:r>
        <w:t>What is a DMZ when referring to firewalls?</w:t>
      </w:r>
      <w:r w:rsidR="00692BC5">
        <w:t xml:space="preserve"> What is it’s purpose?</w:t>
      </w:r>
    </w:p>
    <w:sdt>
      <w:sdtPr>
        <w:rPr>
          <w:rStyle w:val="Red"/>
        </w:rPr>
        <w:id w:val="-744331192"/>
        <w:placeholder>
          <w:docPart w:val="1C99DD7CEAB84F73BF2FF06D7CD07B8D"/>
        </w:placeholder>
        <w:showingPlcHdr/>
      </w:sdtPr>
      <w:sdtEndPr>
        <w:rPr>
          <w:rStyle w:val="Red"/>
        </w:rPr>
      </w:sdtEndPr>
      <w:sdtContent>
        <w:p w14:paraId="6DC07FFB" w14:textId="77777777" w:rsidR="0006037C" w:rsidRDefault="0006037C" w:rsidP="0006037C">
          <w:pPr>
            <w:spacing w:line="264" w:lineRule="auto"/>
            <w:rPr>
              <w:rStyle w:val="Red"/>
            </w:rPr>
          </w:pPr>
          <w:r w:rsidRPr="0006037C">
            <w:rPr>
              <w:rStyle w:val="PlaceholderText"/>
              <w:color w:val="FF0000"/>
            </w:rPr>
            <w:t>Click or tap here to enter text.</w:t>
          </w:r>
        </w:p>
      </w:sdtContent>
    </w:sdt>
    <w:p w14:paraId="6B802868" w14:textId="26846DFE" w:rsidR="008C4214" w:rsidRDefault="008C4214" w:rsidP="008C4214">
      <w:pPr>
        <w:pStyle w:val="ListParagraph"/>
        <w:numPr>
          <w:ilvl w:val="0"/>
          <w:numId w:val="48"/>
        </w:numPr>
      </w:pPr>
      <w:r>
        <w:lastRenderedPageBreak/>
        <w:t xml:space="preserve">Go to </w:t>
      </w:r>
      <w:hyperlink r:id="rId8" w:history="1">
        <w:r>
          <w:rPr>
            <w:rStyle w:val="Hyperlink"/>
          </w:rPr>
          <w:t>https://www.ssllabs.com/ssltest</w:t>
        </w:r>
      </w:hyperlink>
    </w:p>
    <w:p w14:paraId="0080FF2C" w14:textId="54A124F6" w:rsidR="001A0819" w:rsidRDefault="001A0819" w:rsidP="008C4214">
      <w:pPr>
        <w:pStyle w:val="ListParagraph"/>
        <w:numPr>
          <w:ilvl w:val="0"/>
          <w:numId w:val="48"/>
        </w:numPr>
      </w:pPr>
      <w:r>
        <w:t xml:space="preserve">Test </w:t>
      </w:r>
      <w:r w:rsidRPr="0052365E">
        <w:rPr>
          <w:b/>
          <w:bCs/>
        </w:rPr>
        <w:t>lab.wncc.edu</w:t>
      </w:r>
    </w:p>
    <w:p w14:paraId="4DACC55A" w14:textId="4AB6F2A3" w:rsidR="008C4214" w:rsidRDefault="008C4214" w:rsidP="0052365E">
      <w:pPr>
        <w:pStyle w:val="ListParagraph"/>
        <w:numPr>
          <w:ilvl w:val="0"/>
          <w:numId w:val="48"/>
        </w:numPr>
      </w:pPr>
      <w:r>
        <w:t>Insert a screenshot of your test.</w:t>
      </w:r>
    </w:p>
    <w:sdt>
      <w:sdtPr>
        <w:rPr>
          <w:rStyle w:val="Red"/>
        </w:rPr>
        <w:id w:val="-1852018186"/>
        <w:placeholder>
          <w:docPart w:val="2C4CEEE1950A464E942B6C82C85974D3"/>
        </w:placeholder>
        <w:showingPlcHdr/>
      </w:sdtPr>
      <w:sdtEndPr>
        <w:rPr>
          <w:rStyle w:val="Red"/>
        </w:rPr>
      </w:sdtEndPr>
      <w:sdtContent>
        <w:p w14:paraId="28A36E3F" w14:textId="77777777" w:rsidR="008C4214" w:rsidRDefault="008C4214" w:rsidP="008C4214">
          <w:pPr>
            <w:spacing w:line="264" w:lineRule="auto"/>
            <w:rPr>
              <w:rStyle w:val="Red"/>
            </w:rPr>
          </w:pPr>
          <w:r>
            <w:rPr>
              <w:rStyle w:val="PlaceholderText"/>
              <w:color w:val="FF0000"/>
            </w:rPr>
            <w:t>Click or tap here to enter text.</w:t>
          </w:r>
        </w:p>
      </w:sdtContent>
    </w:sdt>
    <w:p w14:paraId="76D59467" w14:textId="2EBFCE8A" w:rsidR="00E8127F" w:rsidRDefault="00E8127F" w:rsidP="008A3444">
      <w:pPr>
        <w:pStyle w:val="Heading1"/>
      </w:pPr>
      <w:r>
        <w:t>Web Browser Test</w:t>
      </w:r>
    </w:p>
    <w:p w14:paraId="554EA8E3" w14:textId="159D2D77" w:rsidR="005C5D1E" w:rsidRDefault="005C5D1E" w:rsidP="005C5D1E">
      <w:r>
        <w:t>T</w:t>
      </w:r>
      <w:r w:rsidR="002216CE">
        <w:t>est the capabilities of your web browser.</w:t>
      </w:r>
    </w:p>
    <w:p w14:paraId="19278D9D" w14:textId="036F4965" w:rsidR="00F23178" w:rsidRDefault="00F23178" w:rsidP="003C5648">
      <w:pPr>
        <w:pStyle w:val="ListParagraph"/>
        <w:numPr>
          <w:ilvl w:val="0"/>
          <w:numId w:val="46"/>
        </w:numPr>
      </w:pPr>
      <w:r>
        <w:t xml:space="preserve">Go to </w:t>
      </w:r>
      <w:hyperlink r:id="rId9" w:history="1">
        <w:r w:rsidRPr="008F46FC">
          <w:rPr>
            <w:rStyle w:val="Hyperlink"/>
          </w:rPr>
          <w:t>https://www.ssllabs.com/ssltest/viewMyClient.html</w:t>
        </w:r>
      </w:hyperlink>
      <w:r>
        <w:t xml:space="preserve"> </w:t>
      </w:r>
    </w:p>
    <w:p w14:paraId="7142E79D" w14:textId="0EA44E51" w:rsidR="002216CE" w:rsidRDefault="002216CE" w:rsidP="003C5648">
      <w:pPr>
        <w:pStyle w:val="ListParagraph"/>
        <w:numPr>
          <w:ilvl w:val="0"/>
          <w:numId w:val="46"/>
        </w:numPr>
      </w:pPr>
      <w:r>
        <w:t>Review the capabilities o</w:t>
      </w:r>
      <w:r w:rsidR="00131CE8">
        <w:t>f your web browser.</w:t>
      </w:r>
    </w:p>
    <w:p w14:paraId="2EBC626E" w14:textId="77777777" w:rsidR="00131CE8" w:rsidRPr="00BC4D54" w:rsidRDefault="00131CE8" w:rsidP="003C5648">
      <w:pPr>
        <w:pStyle w:val="ListParagraph"/>
        <w:numPr>
          <w:ilvl w:val="0"/>
          <w:numId w:val="46"/>
        </w:numPr>
      </w:pPr>
      <w:r w:rsidRPr="00131CE8">
        <w:rPr>
          <w:b/>
        </w:rPr>
        <w:t>Insert a screenshot:</w:t>
      </w:r>
    </w:p>
    <w:sdt>
      <w:sdtPr>
        <w:rPr>
          <w:rStyle w:val="Red"/>
        </w:rPr>
        <w:id w:val="258108059"/>
        <w:placeholder>
          <w:docPart w:val="41FE2E6B36B74906A0350765C442E861"/>
        </w:placeholder>
        <w:showingPlcHdr/>
      </w:sdtPr>
      <w:sdtEndPr>
        <w:rPr>
          <w:rStyle w:val="Red"/>
        </w:rPr>
      </w:sdtEndPr>
      <w:sdtContent>
        <w:p w14:paraId="0C18DB20" w14:textId="77777777" w:rsidR="009A2927" w:rsidRDefault="009A2927" w:rsidP="009A2927">
          <w:pPr>
            <w:spacing w:line="264" w:lineRule="auto"/>
            <w:rPr>
              <w:rStyle w:val="Red"/>
            </w:rPr>
          </w:pPr>
          <w:r>
            <w:rPr>
              <w:rStyle w:val="PlaceholderText"/>
              <w:color w:val="FF0000"/>
            </w:rPr>
            <w:t>Click or tap here to enter text.</w:t>
          </w:r>
        </w:p>
      </w:sdtContent>
    </w:sdt>
    <w:p w14:paraId="309B00D7" w14:textId="77777777" w:rsidR="002216CE" w:rsidRDefault="002216CE" w:rsidP="003C5648">
      <w:pPr>
        <w:pStyle w:val="ListParagraph"/>
        <w:numPr>
          <w:ilvl w:val="0"/>
          <w:numId w:val="46"/>
        </w:numPr>
      </w:pPr>
      <w:r>
        <w:t>Close this web browser.</w:t>
      </w:r>
    </w:p>
    <w:p w14:paraId="457C0402" w14:textId="6EFF14E5" w:rsidR="002216CE" w:rsidRDefault="005E2141" w:rsidP="003C5648">
      <w:pPr>
        <w:pStyle w:val="ListParagraph"/>
        <w:numPr>
          <w:ilvl w:val="0"/>
          <w:numId w:val="46"/>
        </w:numPr>
      </w:pPr>
      <w:r>
        <w:t>O</w:t>
      </w:r>
      <w:r w:rsidR="002216CE">
        <w:t>pen a different web browser on this computer or on another computer.</w:t>
      </w:r>
    </w:p>
    <w:p w14:paraId="2659697A" w14:textId="77777777" w:rsidR="00F23178" w:rsidRDefault="00F23178" w:rsidP="00F23178">
      <w:pPr>
        <w:pStyle w:val="ListParagraph"/>
        <w:numPr>
          <w:ilvl w:val="0"/>
          <w:numId w:val="46"/>
        </w:numPr>
      </w:pPr>
      <w:r>
        <w:t xml:space="preserve">Go to </w:t>
      </w:r>
      <w:hyperlink r:id="rId10" w:history="1">
        <w:r w:rsidRPr="008F46FC">
          <w:rPr>
            <w:rStyle w:val="Hyperlink"/>
          </w:rPr>
          <w:t>https://www.ssllabs.com/ssltest/viewMyClient.html</w:t>
        </w:r>
      </w:hyperlink>
      <w:r>
        <w:t xml:space="preserve"> </w:t>
      </w:r>
    </w:p>
    <w:p w14:paraId="41B29AA4" w14:textId="4A3FE20D" w:rsidR="003B70C7" w:rsidRDefault="00F23178" w:rsidP="003C5648">
      <w:pPr>
        <w:pStyle w:val="ListParagraph"/>
        <w:numPr>
          <w:ilvl w:val="0"/>
          <w:numId w:val="46"/>
        </w:numPr>
      </w:pPr>
      <w:r>
        <w:t>Co</w:t>
      </w:r>
      <w:r w:rsidR="002216CE">
        <w:t>mpare the two scores.</w:t>
      </w:r>
    </w:p>
    <w:p w14:paraId="7BE35E37" w14:textId="77777777" w:rsidR="002216CE" w:rsidRPr="00180767" w:rsidRDefault="002216CE" w:rsidP="003C5648">
      <w:pPr>
        <w:pStyle w:val="ListParagraph"/>
        <w:numPr>
          <w:ilvl w:val="0"/>
          <w:numId w:val="46"/>
        </w:numPr>
      </w:pPr>
      <w:r w:rsidRPr="003B70C7">
        <w:rPr>
          <w:b/>
        </w:rPr>
        <w:t>From a security perspective, which browser is better? Why?</w:t>
      </w:r>
    </w:p>
    <w:sdt>
      <w:sdtPr>
        <w:rPr>
          <w:rStyle w:val="Red"/>
        </w:rPr>
        <w:id w:val="1420283476"/>
        <w:placeholder>
          <w:docPart w:val="6263CFB0CF9240CEA0440AD4779DE1DD"/>
        </w:placeholder>
        <w:showingPlcHdr/>
      </w:sdtPr>
      <w:sdtEndPr>
        <w:rPr>
          <w:rStyle w:val="Red"/>
        </w:rPr>
      </w:sdtEndPr>
      <w:sdtContent>
        <w:p w14:paraId="5CA25F9C" w14:textId="77777777" w:rsidR="009A2927" w:rsidRDefault="009A2927" w:rsidP="009A2927">
          <w:pPr>
            <w:spacing w:line="264" w:lineRule="auto"/>
            <w:rPr>
              <w:rStyle w:val="Red"/>
            </w:rPr>
          </w:pPr>
          <w:r>
            <w:rPr>
              <w:rStyle w:val="PlaceholderText"/>
              <w:color w:val="FF0000"/>
            </w:rPr>
            <w:t>Click or tap here to enter text.</w:t>
          </w:r>
        </w:p>
      </w:sdtContent>
    </w:sdt>
    <w:p w14:paraId="5C3AD8C9" w14:textId="77777777" w:rsidR="003F1E53" w:rsidRDefault="002216CE" w:rsidP="003C5648">
      <w:pPr>
        <w:pStyle w:val="ListParagraph"/>
        <w:numPr>
          <w:ilvl w:val="0"/>
          <w:numId w:val="46"/>
        </w:numPr>
      </w:pPr>
      <w:r>
        <w:t>Close all windows.</w:t>
      </w:r>
    </w:p>
    <w:p w14:paraId="67B8CAB7" w14:textId="4AD392BC" w:rsidR="00DB1866" w:rsidRDefault="00DB1866" w:rsidP="00DB1866">
      <w:pPr>
        <w:pStyle w:val="Heading2"/>
      </w:pPr>
      <w:r>
        <w:t>Assignment Submission</w:t>
      </w:r>
    </w:p>
    <w:p w14:paraId="589B6D30" w14:textId="77777777" w:rsidR="008E411F" w:rsidRPr="003F1E53" w:rsidRDefault="008E411F" w:rsidP="00E8127F">
      <w:r>
        <w:t>Attach this completed document to the assignment in Blackboard.</w:t>
      </w:r>
    </w:p>
    <w:sectPr w:rsidR="008E411F" w:rsidRPr="003F1E53" w:rsidSect="00CE6FC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43A38" w14:textId="77777777" w:rsidR="00D7691E" w:rsidRDefault="00D7691E" w:rsidP="00AB57D0">
      <w:r>
        <w:separator/>
      </w:r>
    </w:p>
  </w:endnote>
  <w:endnote w:type="continuationSeparator" w:id="0">
    <w:p w14:paraId="5A6903CE" w14:textId="77777777" w:rsidR="00D7691E" w:rsidRDefault="00D7691E"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2410F" w14:textId="1B402025" w:rsidR="00E31F6C" w:rsidRPr="00AB57D0" w:rsidRDefault="0035094F" w:rsidP="00B72264">
    <w:pPr>
      <w:pStyle w:val="Footer"/>
      <w:tabs>
        <w:tab w:val="center" w:pos="5040"/>
        <w:tab w:val="right" w:pos="10080"/>
      </w:tabs>
    </w:pPr>
    <w:r w:rsidRPr="0035094F">
      <w:t>SSL Server and Client Tests</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9A2927">
      <w:rPr>
        <w:noProof/>
      </w:rPr>
      <w:t>1</w:t>
    </w:r>
    <w:r w:rsidR="00E31F6C" w:rsidRPr="00A87D54">
      <w:fldChar w:fldCharType="end"/>
    </w:r>
    <w:r w:rsidR="00E31F6C" w:rsidRPr="00A87D54">
      <w:t xml:space="preserve"> of </w:t>
    </w:r>
    <w:fldSimple w:instr=" NUMPAGES ">
      <w:r w:rsidR="009A2927">
        <w:rPr>
          <w:noProof/>
        </w:rPr>
        <w:t>3</w:t>
      </w:r>
    </w:fldSimple>
    <w:r w:rsidR="00E31F6C" w:rsidRPr="00A87D54">
      <w:tab/>
      <w:t xml:space="preserve">Revised: </w:t>
    </w:r>
    <w:r w:rsidR="00DE2B61">
      <w:t>0</w:t>
    </w:r>
    <w:r w:rsidR="002142AC">
      <w:t>9</w:t>
    </w:r>
    <w:r w:rsidR="0044342C">
      <w:t>/</w:t>
    </w:r>
    <w:r w:rsidR="00854701">
      <w:t>0</w:t>
    </w:r>
    <w:r w:rsidR="00DE2B61">
      <w:t>7</w:t>
    </w:r>
    <w:r w:rsidR="00E874D6">
      <w:t>/20</w:t>
    </w:r>
    <w:r w:rsidR="00C9786F">
      <w:t>2</w:t>
    </w:r>
    <w:r w:rsidR="00DE2B61">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AF5F6" w14:textId="77777777" w:rsidR="00D7691E" w:rsidRDefault="00D7691E" w:rsidP="00AB57D0">
      <w:r>
        <w:separator/>
      </w:r>
    </w:p>
  </w:footnote>
  <w:footnote w:type="continuationSeparator" w:id="0">
    <w:p w14:paraId="421A3243" w14:textId="77777777" w:rsidR="00D7691E" w:rsidRDefault="00D7691E"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21"/>
    <w:multiLevelType w:val="hybridMultilevel"/>
    <w:tmpl w:val="E30606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D1D394F"/>
    <w:multiLevelType w:val="hybridMultilevel"/>
    <w:tmpl w:val="AEE05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C8509E"/>
    <w:multiLevelType w:val="hybridMultilevel"/>
    <w:tmpl w:val="02A26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B2569CB"/>
    <w:multiLevelType w:val="hybridMultilevel"/>
    <w:tmpl w:val="BB067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62243D1"/>
    <w:multiLevelType w:val="hybridMultilevel"/>
    <w:tmpl w:val="1E5C36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304578268">
    <w:abstractNumId w:val="27"/>
  </w:num>
  <w:num w:numId="2" w16cid:durableId="1489593121">
    <w:abstractNumId w:val="25"/>
  </w:num>
  <w:num w:numId="3" w16cid:durableId="1297561538">
    <w:abstractNumId w:val="3"/>
  </w:num>
  <w:num w:numId="4" w16cid:durableId="240988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7084505">
    <w:abstractNumId w:val="22"/>
  </w:num>
  <w:num w:numId="6" w16cid:durableId="1950432594">
    <w:abstractNumId w:val="46"/>
  </w:num>
  <w:num w:numId="7" w16cid:durableId="1226455623">
    <w:abstractNumId w:val="16"/>
  </w:num>
  <w:num w:numId="8" w16cid:durableId="1155495036">
    <w:abstractNumId w:val="41"/>
  </w:num>
  <w:num w:numId="9" w16cid:durableId="1302074302">
    <w:abstractNumId w:val="17"/>
  </w:num>
  <w:num w:numId="10" w16cid:durableId="357312479">
    <w:abstractNumId w:val="28"/>
  </w:num>
  <w:num w:numId="11" w16cid:durableId="948202716">
    <w:abstractNumId w:val="14"/>
  </w:num>
  <w:num w:numId="12" w16cid:durableId="301620327">
    <w:abstractNumId w:val="13"/>
  </w:num>
  <w:num w:numId="13" w16cid:durableId="1642226262">
    <w:abstractNumId w:val="34"/>
  </w:num>
  <w:num w:numId="14" w16cid:durableId="1811821661">
    <w:abstractNumId w:val="1"/>
  </w:num>
  <w:num w:numId="15" w16cid:durableId="1834442884">
    <w:abstractNumId w:val="35"/>
  </w:num>
  <w:num w:numId="16" w16cid:durableId="1337419226">
    <w:abstractNumId w:val="38"/>
  </w:num>
  <w:num w:numId="17" w16cid:durableId="1892494690">
    <w:abstractNumId w:val="32"/>
  </w:num>
  <w:num w:numId="18" w16cid:durableId="1983147881">
    <w:abstractNumId w:val="29"/>
  </w:num>
  <w:num w:numId="19" w16cid:durableId="937831204">
    <w:abstractNumId w:val="45"/>
  </w:num>
  <w:num w:numId="20" w16cid:durableId="1657297065">
    <w:abstractNumId w:val="19"/>
  </w:num>
  <w:num w:numId="21" w16cid:durableId="290284183">
    <w:abstractNumId w:val="21"/>
  </w:num>
  <w:num w:numId="22" w16cid:durableId="467359197">
    <w:abstractNumId w:val="8"/>
  </w:num>
  <w:num w:numId="23" w16cid:durableId="12539137">
    <w:abstractNumId w:val="20"/>
  </w:num>
  <w:num w:numId="24" w16cid:durableId="1852448407">
    <w:abstractNumId w:val="37"/>
  </w:num>
  <w:num w:numId="25" w16cid:durableId="1959876114">
    <w:abstractNumId w:val="42"/>
  </w:num>
  <w:num w:numId="26" w16cid:durableId="1776485318">
    <w:abstractNumId w:val="11"/>
  </w:num>
  <w:num w:numId="27" w16cid:durableId="1065300627">
    <w:abstractNumId w:val="44"/>
  </w:num>
  <w:num w:numId="28" w16cid:durableId="963776292">
    <w:abstractNumId w:val="9"/>
  </w:num>
  <w:num w:numId="29" w16cid:durableId="1126780283">
    <w:abstractNumId w:val="43"/>
  </w:num>
  <w:num w:numId="30" w16cid:durableId="1267155565">
    <w:abstractNumId w:val="26"/>
  </w:num>
  <w:num w:numId="31" w16cid:durableId="1643659349">
    <w:abstractNumId w:val="18"/>
  </w:num>
  <w:num w:numId="32" w16cid:durableId="1095202699">
    <w:abstractNumId w:val="10"/>
  </w:num>
  <w:num w:numId="33" w16cid:durableId="79520818">
    <w:abstractNumId w:val="24"/>
  </w:num>
  <w:num w:numId="34" w16cid:durableId="1384519739">
    <w:abstractNumId w:val="33"/>
  </w:num>
  <w:num w:numId="35" w16cid:durableId="244069043">
    <w:abstractNumId w:val="4"/>
  </w:num>
  <w:num w:numId="36" w16cid:durableId="635988923">
    <w:abstractNumId w:val="40"/>
  </w:num>
  <w:num w:numId="37" w16cid:durableId="70740870">
    <w:abstractNumId w:val="23"/>
  </w:num>
  <w:num w:numId="38" w16cid:durableId="795758458">
    <w:abstractNumId w:val="12"/>
  </w:num>
  <w:num w:numId="39" w16cid:durableId="869413149">
    <w:abstractNumId w:val="31"/>
  </w:num>
  <w:num w:numId="40" w16cid:durableId="17777610">
    <w:abstractNumId w:val="6"/>
  </w:num>
  <w:num w:numId="41" w16cid:durableId="1321078776">
    <w:abstractNumId w:val="30"/>
  </w:num>
  <w:num w:numId="42" w16cid:durableId="686056172">
    <w:abstractNumId w:val="36"/>
  </w:num>
  <w:num w:numId="43" w16cid:durableId="1441950205">
    <w:abstractNumId w:val="7"/>
  </w:num>
  <w:num w:numId="44" w16cid:durableId="1818066739">
    <w:abstractNumId w:val="2"/>
  </w:num>
  <w:num w:numId="45" w16cid:durableId="1351839629">
    <w:abstractNumId w:val="5"/>
  </w:num>
  <w:num w:numId="46" w16cid:durableId="9453221">
    <w:abstractNumId w:val="15"/>
  </w:num>
  <w:num w:numId="47" w16cid:durableId="1645770374">
    <w:abstractNumId w:val="39"/>
  </w:num>
  <w:num w:numId="48" w16cid:durableId="43917861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275F"/>
    <w:rsid w:val="0000409B"/>
    <w:rsid w:val="000073F9"/>
    <w:rsid w:val="000114F8"/>
    <w:rsid w:val="00011DDF"/>
    <w:rsid w:val="00013951"/>
    <w:rsid w:val="00015C1D"/>
    <w:rsid w:val="00021BBD"/>
    <w:rsid w:val="00022209"/>
    <w:rsid w:val="00022B6F"/>
    <w:rsid w:val="000262B3"/>
    <w:rsid w:val="00030F23"/>
    <w:rsid w:val="00033F40"/>
    <w:rsid w:val="00037643"/>
    <w:rsid w:val="0004458F"/>
    <w:rsid w:val="00045558"/>
    <w:rsid w:val="000476CB"/>
    <w:rsid w:val="0005091A"/>
    <w:rsid w:val="0006037C"/>
    <w:rsid w:val="000716A5"/>
    <w:rsid w:val="00074175"/>
    <w:rsid w:val="00075CF4"/>
    <w:rsid w:val="000809D6"/>
    <w:rsid w:val="0008155F"/>
    <w:rsid w:val="000934F3"/>
    <w:rsid w:val="000958EF"/>
    <w:rsid w:val="00096341"/>
    <w:rsid w:val="000A1770"/>
    <w:rsid w:val="000A3DCB"/>
    <w:rsid w:val="000B26F2"/>
    <w:rsid w:val="000B35F1"/>
    <w:rsid w:val="000C35A3"/>
    <w:rsid w:val="000D1831"/>
    <w:rsid w:val="000D5B0D"/>
    <w:rsid w:val="000E2A1B"/>
    <w:rsid w:val="000E3373"/>
    <w:rsid w:val="000E448D"/>
    <w:rsid w:val="000E530F"/>
    <w:rsid w:val="000E64BF"/>
    <w:rsid w:val="000E6FEF"/>
    <w:rsid w:val="000F2244"/>
    <w:rsid w:val="000F2EA9"/>
    <w:rsid w:val="00103243"/>
    <w:rsid w:val="0010343A"/>
    <w:rsid w:val="00111588"/>
    <w:rsid w:val="00112864"/>
    <w:rsid w:val="001143F0"/>
    <w:rsid w:val="00116C75"/>
    <w:rsid w:val="001224DD"/>
    <w:rsid w:val="00123965"/>
    <w:rsid w:val="00126FB6"/>
    <w:rsid w:val="001273E9"/>
    <w:rsid w:val="00131CE8"/>
    <w:rsid w:val="0013594D"/>
    <w:rsid w:val="001363F8"/>
    <w:rsid w:val="001367DA"/>
    <w:rsid w:val="001536E2"/>
    <w:rsid w:val="00165540"/>
    <w:rsid w:val="00165AED"/>
    <w:rsid w:val="00174790"/>
    <w:rsid w:val="001760FA"/>
    <w:rsid w:val="00180767"/>
    <w:rsid w:val="0018276D"/>
    <w:rsid w:val="00183C98"/>
    <w:rsid w:val="0019053F"/>
    <w:rsid w:val="00194F06"/>
    <w:rsid w:val="00194F48"/>
    <w:rsid w:val="001A050A"/>
    <w:rsid w:val="001A0819"/>
    <w:rsid w:val="001A3E71"/>
    <w:rsid w:val="001A48A7"/>
    <w:rsid w:val="001A56BC"/>
    <w:rsid w:val="001A7FBB"/>
    <w:rsid w:val="001B356D"/>
    <w:rsid w:val="001B4BA0"/>
    <w:rsid w:val="001B4FA6"/>
    <w:rsid w:val="001C1864"/>
    <w:rsid w:val="001C685D"/>
    <w:rsid w:val="001D0D2E"/>
    <w:rsid w:val="001E1E6F"/>
    <w:rsid w:val="001E2EC3"/>
    <w:rsid w:val="001F0310"/>
    <w:rsid w:val="001F2D2B"/>
    <w:rsid w:val="001F703E"/>
    <w:rsid w:val="001F78A2"/>
    <w:rsid w:val="002003C6"/>
    <w:rsid w:val="002042A6"/>
    <w:rsid w:val="00204735"/>
    <w:rsid w:val="0020596F"/>
    <w:rsid w:val="00210FCA"/>
    <w:rsid w:val="00211F91"/>
    <w:rsid w:val="00212AB2"/>
    <w:rsid w:val="002142AC"/>
    <w:rsid w:val="002216CE"/>
    <w:rsid w:val="00222CCE"/>
    <w:rsid w:val="00227E0A"/>
    <w:rsid w:val="0023406B"/>
    <w:rsid w:val="00235CEA"/>
    <w:rsid w:val="00235D80"/>
    <w:rsid w:val="00236DFF"/>
    <w:rsid w:val="002415C2"/>
    <w:rsid w:val="002424A4"/>
    <w:rsid w:val="00257EB4"/>
    <w:rsid w:val="00266AA0"/>
    <w:rsid w:val="00274C82"/>
    <w:rsid w:val="002857DA"/>
    <w:rsid w:val="00296018"/>
    <w:rsid w:val="00297524"/>
    <w:rsid w:val="002A10CF"/>
    <w:rsid w:val="002A777E"/>
    <w:rsid w:val="002B2573"/>
    <w:rsid w:val="002B5F4B"/>
    <w:rsid w:val="002B7224"/>
    <w:rsid w:val="002C0692"/>
    <w:rsid w:val="002C4EAB"/>
    <w:rsid w:val="002C5AE5"/>
    <w:rsid w:val="002D1516"/>
    <w:rsid w:val="002D1CDC"/>
    <w:rsid w:val="002D1D5E"/>
    <w:rsid w:val="002D4AD3"/>
    <w:rsid w:val="002E0A1F"/>
    <w:rsid w:val="002E76F8"/>
    <w:rsid w:val="002F035A"/>
    <w:rsid w:val="002F38F1"/>
    <w:rsid w:val="00300A22"/>
    <w:rsid w:val="00316A42"/>
    <w:rsid w:val="00317EC9"/>
    <w:rsid w:val="00321437"/>
    <w:rsid w:val="00326097"/>
    <w:rsid w:val="00331FF8"/>
    <w:rsid w:val="003345F3"/>
    <w:rsid w:val="0033474E"/>
    <w:rsid w:val="0033592C"/>
    <w:rsid w:val="0034029A"/>
    <w:rsid w:val="003452CE"/>
    <w:rsid w:val="00346748"/>
    <w:rsid w:val="0035094F"/>
    <w:rsid w:val="003521EA"/>
    <w:rsid w:val="00352D7A"/>
    <w:rsid w:val="003574B2"/>
    <w:rsid w:val="003600B3"/>
    <w:rsid w:val="00360730"/>
    <w:rsid w:val="00362501"/>
    <w:rsid w:val="00362855"/>
    <w:rsid w:val="00371C3B"/>
    <w:rsid w:val="00382FD0"/>
    <w:rsid w:val="00390F30"/>
    <w:rsid w:val="0039326C"/>
    <w:rsid w:val="0039336C"/>
    <w:rsid w:val="003939E8"/>
    <w:rsid w:val="00394088"/>
    <w:rsid w:val="00396401"/>
    <w:rsid w:val="003A382F"/>
    <w:rsid w:val="003A47DA"/>
    <w:rsid w:val="003A63AE"/>
    <w:rsid w:val="003A6739"/>
    <w:rsid w:val="003A72F4"/>
    <w:rsid w:val="003A7457"/>
    <w:rsid w:val="003B1843"/>
    <w:rsid w:val="003B1CCD"/>
    <w:rsid w:val="003B4B95"/>
    <w:rsid w:val="003B5A3B"/>
    <w:rsid w:val="003B70C7"/>
    <w:rsid w:val="003C5648"/>
    <w:rsid w:val="003D1F9D"/>
    <w:rsid w:val="003D6C62"/>
    <w:rsid w:val="003E2375"/>
    <w:rsid w:val="003E3167"/>
    <w:rsid w:val="003E52F2"/>
    <w:rsid w:val="003F1E53"/>
    <w:rsid w:val="003F2990"/>
    <w:rsid w:val="003F348C"/>
    <w:rsid w:val="003F3DD6"/>
    <w:rsid w:val="003F5D82"/>
    <w:rsid w:val="00416E4B"/>
    <w:rsid w:val="004170CD"/>
    <w:rsid w:val="00417EE9"/>
    <w:rsid w:val="00427E4B"/>
    <w:rsid w:val="004309C2"/>
    <w:rsid w:val="00435492"/>
    <w:rsid w:val="004365AC"/>
    <w:rsid w:val="0044342C"/>
    <w:rsid w:val="004537C7"/>
    <w:rsid w:val="00454AD8"/>
    <w:rsid w:val="004567F1"/>
    <w:rsid w:val="00461B03"/>
    <w:rsid w:val="00461B47"/>
    <w:rsid w:val="004637F5"/>
    <w:rsid w:val="004651DA"/>
    <w:rsid w:val="00465CE1"/>
    <w:rsid w:val="0046737E"/>
    <w:rsid w:val="00471BA6"/>
    <w:rsid w:val="00473139"/>
    <w:rsid w:val="0047627A"/>
    <w:rsid w:val="00476D44"/>
    <w:rsid w:val="0047735D"/>
    <w:rsid w:val="00480270"/>
    <w:rsid w:val="00485224"/>
    <w:rsid w:val="00486C90"/>
    <w:rsid w:val="0048774D"/>
    <w:rsid w:val="00494C1A"/>
    <w:rsid w:val="004A119C"/>
    <w:rsid w:val="004A2A66"/>
    <w:rsid w:val="004A2FB9"/>
    <w:rsid w:val="004A4821"/>
    <w:rsid w:val="004C37B1"/>
    <w:rsid w:val="004C52E3"/>
    <w:rsid w:val="004D2170"/>
    <w:rsid w:val="004D5F8F"/>
    <w:rsid w:val="004D71DB"/>
    <w:rsid w:val="004D7E49"/>
    <w:rsid w:val="004E0219"/>
    <w:rsid w:val="004E0285"/>
    <w:rsid w:val="004E5185"/>
    <w:rsid w:val="004E5E15"/>
    <w:rsid w:val="004E6D59"/>
    <w:rsid w:val="004F0CF1"/>
    <w:rsid w:val="00502E81"/>
    <w:rsid w:val="00503EC3"/>
    <w:rsid w:val="00507C1D"/>
    <w:rsid w:val="005135F4"/>
    <w:rsid w:val="00513DD0"/>
    <w:rsid w:val="005149DB"/>
    <w:rsid w:val="0052365E"/>
    <w:rsid w:val="00540EE5"/>
    <w:rsid w:val="005436A7"/>
    <w:rsid w:val="005449C5"/>
    <w:rsid w:val="005469B1"/>
    <w:rsid w:val="00550137"/>
    <w:rsid w:val="00550A50"/>
    <w:rsid w:val="00550DB8"/>
    <w:rsid w:val="00552979"/>
    <w:rsid w:val="00553AB1"/>
    <w:rsid w:val="00554B04"/>
    <w:rsid w:val="005566E8"/>
    <w:rsid w:val="00572F14"/>
    <w:rsid w:val="005733AC"/>
    <w:rsid w:val="0057570F"/>
    <w:rsid w:val="005768C9"/>
    <w:rsid w:val="00577475"/>
    <w:rsid w:val="00580B8C"/>
    <w:rsid w:val="00582EC2"/>
    <w:rsid w:val="0058631A"/>
    <w:rsid w:val="00590CF7"/>
    <w:rsid w:val="00591187"/>
    <w:rsid w:val="00597C24"/>
    <w:rsid w:val="005A0437"/>
    <w:rsid w:val="005A0AB7"/>
    <w:rsid w:val="005A0BBF"/>
    <w:rsid w:val="005A1C69"/>
    <w:rsid w:val="005A7E22"/>
    <w:rsid w:val="005B24E0"/>
    <w:rsid w:val="005B3D2D"/>
    <w:rsid w:val="005B63DA"/>
    <w:rsid w:val="005B648E"/>
    <w:rsid w:val="005C0126"/>
    <w:rsid w:val="005C05F9"/>
    <w:rsid w:val="005C1AED"/>
    <w:rsid w:val="005C3582"/>
    <w:rsid w:val="005C3820"/>
    <w:rsid w:val="005C3F59"/>
    <w:rsid w:val="005C5D1E"/>
    <w:rsid w:val="005C6CD7"/>
    <w:rsid w:val="005D0A20"/>
    <w:rsid w:val="005D0F3A"/>
    <w:rsid w:val="005D380C"/>
    <w:rsid w:val="005D4765"/>
    <w:rsid w:val="005D5016"/>
    <w:rsid w:val="005D605E"/>
    <w:rsid w:val="005E003E"/>
    <w:rsid w:val="005E2141"/>
    <w:rsid w:val="005F43A4"/>
    <w:rsid w:val="00610E6B"/>
    <w:rsid w:val="006168E6"/>
    <w:rsid w:val="00621F4A"/>
    <w:rsid w:val="00634542"/>
    <w:rsid w:val="00651458"/>
    <w:rsid w:val="00660429"/>
    <w:rsid w:val="006673D5"/>
    <w:rsid w:val="00673582"/>
    <w:rsid w:val="00675591"/>
    <w:rsid w:val="006808D8"/>
    <w:rsid w:val="006814B0"/>
    <w:rsid w:val="00681B78"/>
    <w:rsid w:val="00684E5F"/>
    <w:rsid w:val="00692BC5"/>
    <w:rsid w:val="00697630"/>
    <w:rsid w:val="006A081D"/>
    <w:rsid w:val="006A4BB9"/>
    <w:rsid w:val="006A7047"/>
    <w:rsid w:val="006B3143"/>
    <w:rsid w:val="006B60F9"/>
    <w:rsid w:val="006B7CAC"/>
    <w:rsid w:val="006C1D6E"/>
    <w:rsid w:val="006C56FB"/>
    <w:rsid w:val="006D085A"/>
    <w:rsid w:val="006D31D2"/>
    <w:rsid w:val="006E1455"/>
    <w:rsid w:val="00701095"/>
    <w:rsid w:val="007045D1"/>
    <w:rsid w:val="00707CD9"/>
    <w:rsid w:val="00714796"/>
    <w:rsid w:val="00716395"/>
    <w:rsid w:val="0071771B"/>
    <w:rsid w:val="00720742"/>
    <w:rsid w:val="007255C4"/>
    <w:rsid w:val="007258B6"/>
    <w:rsid w:val="0072621B"/>
    <w:rsid w:val="00726481"/>
    <w:rsid w:val="00742D32"/>
    <w:rsid w:val="00742EF7"/>
    <w:rsid w:val="00751231"/>
    <w:rsid w:val="00756F06"/>
    <w:rsid w:val="00762E77"/>
    <w:rsid w:val="007676DC"/>
    <w:rsid w:val="007763F8"/>
    <w:rsid w:val="00781374"/>
    <w:rsid w:val="0078226A"/>
    <w:rsid w:val="00784041"/>
    <w:rsid w:val="00787568"/>
    <w:rsid w:val="00790823"/>
    <w:rsid w:val="007917BC"/>
    <w:rsid w:val="007921CD"/>
    <w:rsid w:val="00794446"/>
    <w:rsid w:val="007A7622"/>
    <w:rsid w:val="007B673C"/>
    <w:rsid w:val="007B7F98"/>
    <w:rsid w:val="007C18EB"/>
    <w:rsid w:val="007D2D24"/>
    <w:rsid w:val="007D3792"/>
    <w:rsid w:val="007D472F"/>
    <w:rsid w:val="007D4C1F"/>
    <w:rsid w:val="007D67E2"/>
    <w:rsid w:val="007E0F99"/>
    <w:rsid w:val="007E15FB"/>
    <w:rsid w:val="007E4775"/>
    <w:rsid w:val="007E7F11"/>
    <w:rsid w:val="007F04E7"/>
    <w:rsid w:val="007F184D"/>
    <w:rsid w:val="007F4ABB"/>
    <w:rsid w:val="007F5819"/>
    <w:rsid w:val="007F5B3C"/>
    <w:rsid w:val="007F5E52"/>
    <w:rsid w:val="007F64CA"/>
    <w:rsid w:val="007F6F00"/>
    <w:rsid w:val="008010EE"/>
    <w:rsid w:val="00804ED1"/>
    <w:rsid w:val="0081191E"/>
    <w:rsid w:val="00813295"/>
    <w:rsid w:val="008244B1"/>
    <w:rsid w:val="00825B8F"/>
    <w:rsid w:val="008328B5"/>
    <w:rsid w:val="0083415A"/>
    <w:rsid w:val="00843E14"/>
    <w:rsid w:val="008442D1"/>
    <w:rsid w:val="008447BE"/>
    <w:rsid w:val="008511CC"/>
    <w:rsid w:val="00852861"/>
    <w:rsid w:val="00853558"/>
    <w:rsid w:val="00854701"/>
    <w:rsid w:val="00866308"/>
    <w:rsid w:val="00867B6F"/>
    <w:rsid w:val="00871B7C"/>
    <w:rsid w:val="0087202B"/>
    <w:rsid w:val="00880755"/>
    <w:rsid w:val="00880983"/>
    <w:rsid w:val="0088165B"/>
    <w:rsid w:val="00886C13"/>
    <w:rsid w:val="00887C8D"/>
    <w:rsid w:val="00887D30"/>
    <w:rsid w:val="008A3444"/>
    <w:rsid w:val="008A6CB8"/>
    <w:rsid w:val="008B2F42"/>
    <w:rsid w:val="008B6236"/>
    <w:rsid w:val="008C06FA"/>
    <w:rsid w:val="008C2716"/>
    <w:rsid w:val="008C4214"/>
    <w:rsid w:val="008D1193"/>
    <w:rsid w:val="008D3428"/>
    <w:rsid w:val="008E2A3E"/>
    <w:rsid w:val="008E411F"/>
    <w:rsid w:val="008F4B13"/>
    <w:rsid w:val="009002D8"/>
    <w:rsid w:val="00901DD4"/>
    <w:rsid w:val="00937ADE"/>
    <w:rsid w:val="00943495"/>
    <w:rsid w:val="00944086"/>
    <w:rsid w:val="0094757D"/>
    <w:rsid w:val="00947F9D"/>
    <w:rsid w:val="009530E9"/>
    <w:rsid w:val="00953C84"/>
    <w:rsid w:val="009557A4"/>
    <w:rsid w:val="00960FC4"/>
    <w:rsid w:val="009612F1"/>
    <w:rsid w:val="00961C81"/>
    <w:rsid w:val="00962243"/>
    <w:rsid w:val="00962DC1"/>
    <w:rsid w:val="00964228"/>
    <w:rsid w:val="00964ADD"/>
    <w:rsid w:val="009713CC"/>
    <w:rsid w:val="00973238"/>
    <w:rsid w:val="009818B5"/>
    <w:rsid w:val="0098424F"/>
    <w:rsid w:val="0098428B"/>
    <w:rsid w:val="00985F1B"/>
    <w:rsid w:val="00993968"/>
    <w:rsid w:val="00994DE2"/>
    <w:rsid w:val="0099641B"/>
    <w:rsid w:val="009A2927"/>
    <w:rsid w:val="009A3E91"/>
    <w:rsid w:val="009A6D4F"/>
    <w:rsid w:val="009B0AC3"/>
    <w:rsid w:val="009B3411"/>
    <w:rsid w:val="009B47C5"/>
    <w:rsid w:val="009C3B32"/>
    <w:rsid w:val="009C5051"/>
    <w:rsid w:val="009D561B"/>
    <w:rsid w:val="009D67D2"/>
    <w:rsid w:val="009E50A5"/>
    <w:rsid w:val="009F3C41"/>
    <w:rsid w:val="009F456D"/>
    <w:rsid w:val="009F475B"/>
    <w:rsid w:val="00A00A32"/>
    <w:rsid w:val="00A07F37"/>
    <w:rsid w:val="00A22484"/>
    <w:rsid w:val="00A33E4D"/>
    <w:rsid w:val="00A33F0A"/>
    <w:rsid w:val="00A4504B"/>
    <w:rsid w:val="00A47C1E"/>
    <w:rsid w:val="00A533C3"/>
    <w:rsid w:val="00A54920"/>
    <w:rsid w:val="00A567DB"/>
    <w:rsid w:val="00A56EBF"/>
    <w:rsid w:val="00A6270F"/>
    <w:rsid w:val="00A63595"/>
    <w:rsid w:val="00A64C2E"/>
    <w:rsid w:val="00A6787E"/>
    <w:rsid w:val="00A67CD5"/>
    <w:rsid w:val="00A70B71"/>
    <w:rsid w:val="00A742D7"/>
    <w:rsid w:val="00A903DC"/>
    <w:rsid w:val="00A924CC"/>
    <w:rsid w:val="00A97BAB"/>
    <w:rsid w:val="00AA3FD0"/>
    <w:rsid w:val="00AB334C"/>
    <w:rsid w:val="00AB57D0"/>
    <w:rsid w:val="00AD51BB"/>
    <w:rsid w:val="00AD73EA"/>
    <w:rsid w:val="00AE03B6"/>
    <w:rsid w:val="00AE0BC0"/>
    <w:rsid w:val="00AE10CF"/>
    <w:rsid w:val="00AE633E"/>
    <w:rsid w:val="00AE655D"/>
    <w:rsid w:val="00AF02DE"/>
    <w:rsid w:val="00AF2700"/>
    <w:rsid w:val="00B06B2D"/>
    <w:rsid w:val="00B103A9"/>
    <w:rsid w:val="00B129B6"/>
    <w:rsid w:val="00B2138E"/>
    <w:rsid w:val="00B25814"/>
    <w:rsid w:val="00B27526"/>
    <w:rsid w:val="00B32E5F"/>
    <w:rsid w:val="00B33BC8"/>
    <w:rsid w:val="00B33CCA"/>
    <w:rsid w:val="00B36847"/>
    <w:rsid w:val="00B37BA2"/>
    <w:rsid w:val="00B42F8A"/>
    <w:rsid w:val="00B4388C"/>
    <w:rsid w:val="00B47673"/>
    <w:rsid w:val="00B50F09"/>
    <w:rsid w:val="00B52111"/>
    <w:rsid w:val="00B52A96"/>
    <w:rsid w:val="00B53CA3"/>
    <w:rsid w:val="00B57511"/>
    <w:rsid w:val="00B57A1D"/>
    <w:rsid w:val="00B7201C"/>
    <w:rsid w:val="00B72264"/>
    <w:rsid w:val="00B74A08"/>
    <w:rsid w:val="00B75045"/>
    <w:rsid w:val="00B87F18"/>
    <w:rsid w:val="00B90F64"/>
    <w:rsid w:val="00B9571D"/>
    <w:rsid w:val="00BA0A93"/>
    <w:rsid w:val="00BA1D1F"/>
    <w:rsid w:val="00BA4D72"/>
    <w:rsid w:val="00BA7904"/>
    <w:rsid w:val="00BB0DFF"/>
    <w:rsid w:val="00BB6B0F"/>
    <w:rsid w:val="00BB7253"/>
    <w:rsid w:val="00BB7809"/>
    <w:rsid w:val="00BC3D83"/>
    <w:rsid w:val="00BC4888"/>
    <w:rsid w:val="00BC4D54"/>
    <w:rsid w:val="00BC5F36"/>
    <w:rsid w:val="00BC7D78"/>
    <w:rsid w:val="00BD34AA"/>
    <w:rsid w:val="00BD48E7"/>
    <w:rsid w:val="00BD6FED"/>
    <w:rsid w:val="00BE0604"/>
    <w:rsid w:val="00BE1136"/>
    <w:rsid w:val="00BE75E4"/>
    <w:rsid w:val="00BF23F6"/>
    <w:rsid w:val="00BF57FB"/>
    <w:rsid w:val="00BF711D"/>
    <w:rsid w:val="00C039DC"/>
    <w:rsid w:val="00C0450D"/>
    <w:rsid w:val="00C05B42"/>
    <w:rsid w:val="00C117B9"/>
    <w:rsid w:val="00C1358F"/>
    <w:rsid w:val="00C15343"/>
    <w:rsid w:val="00C25E69"/>
    <w:rsid w:val="00C35772"/>
    <w:rsid w:val="00C35867"/>
    <w:rsid w:val="00C3770B"/>
    <w:rsid w:val="00C4553D"/>
    <w:rsid w:val="00C50E06"/>
    <w:rsid w:val="00C53AE6"/>
    <w:rsid w:val="00C5500D"/>
    <w:rsid w:val="00C605FA"/>
    <w:rsid w:val="00C60E16"/>
    <w:rsid w:val="00C7442A"/>
    <w:rsid w:val="00C80805"/>
    <w:rsid w:val="00C82696"/>
    <w:rsid w:val="00C8546C"/>
    <w:rsid w:val="00C86F79"/>
    <w:rsid w:val="00C92893"/>
    <w:rsid w:val="00C9786F"/>
    <w:rsid w:val="00CA3052"/>
    <w:rsid w:val="00CA6571"/>
    <w:rsid w:val="00CB01D4"/>
    <w:rsid w:val="00CB539A"/>
    <w:rsid w:val="00CB7929"/>
    <w:rsid w:val="00CC51DC"/>
    <w:rsid w:val="00CC786E"/>
    <w:rsid w:val="00CD0ED0"/>
    <w:rsid w:val="00CD1F5A"/>
    <w:rsid w:val="00CD3E06"/>
    <w:rsid w:val="00CD4578"/>
    <w:rsid w:val="00CD48A1"/>
    <w:rsid w:val="00CD628A"/>
    <w:rsid w:val="00CD7B8D"/>
    <w:rsid w:val="00CE1F49"/>
    <w:rsid w:val="00CE4622"/>
    <w:rsid w:val="00CE61AD"/>
    <w:rsid w:val="00CE6FC0"/>
    <w:rsid w:val="00CF0867"/>
    <w:rsid w:val="00CF6E33"/>
    <w:rsid w:val="00CF6F2A"/>
    <w:rsid w:val="00CF73ED"/>
    <w:rsid w:val="00D01563"/>
    <w:rsid w:val="00D01B2C"/>
    <w:rsid w:val="00D01B45"/>
    <w:rsid w:val="00D03199"/>
    <w:rsid w:val="00D0572F"/>
    <w:rsid w:val="00D05C4E"/>
    <w:rsid w:val="00D06985"/>
    <w:rsid w:val="00D130B2"/>
    <w:rsid w:val="00D16778"/>
    <w:rsid w:val="00D2520D"/>
    <w:rsid w:val="00D278EE"/>
    <w:rsid w:val="00D31D0B"/>
    <w:rsid w:val="00D401C6"/>
    <w:rsid w:val="00D52021"/>
    <w:rsid w:val="00D52445"/>
    <w:rsid w:val="00D53E07"/>
    <w:rsid w:val="00D54698"/>
    <w:rsid w:val="00D573B1"/>
    <w:rsid w:val="00D61CA9"/>
    <w:rsid w:val="00D67B38"/>
    <w:rsid w:val="00D72B63"/>
    <w:rsid w:val="00D73054"/>
    <w:rsid w:val="00D73A2C"/>
    <w:rsid w:val="00D73B03"/>
    <w:rsid w:val="00D745BB"/>
    <w:rsid w:val="00D7691E"/>
    <w:rsid w:val="00D80415"/>
    <w:rsid w:val="00D830F9"/>
    <w:rsid w:val="00D845D3"/>
    <w:rsid w:val="00D84B79"/>
    <w:rsid w:val="00D874C5"/>
    <w:rsid w:val="00D963AE"/>
    <w:rsid w:val="00DB13E8"/>
    <w:rsid w:val="00DB1866"/>
    <w:rsid w:val="00DD21C3"/>
    <w:rsid w:val="00DD3BE7"/>
    <w:rsid w:val="00DD65F3"/>
    <w:rsid w:val="00DE2B61"/>
    <w:rsid w:val="00DE2F1B"/>
    <w:rsid w:val="00DE34C4"/>
    <w:rsid w:val="00DE4015"/>
    <w:rsid w:val="00DE5722"/>
    <w:rsid w:val="00DE725D"/>
    <w:rsid w:val="00DF13D4"/>
    <w:rsid w:val="00DF1C3A"/>
    <w:rsid w:val="00DF4CBC"/>
    <w:rsid w:val="00DF771F"/>
    <w:rsid w:val="00E020D2"/>
    <w:rsid w:val="00E04219"/>
    <w:rsid w:val="00E06C45"/>
    <w:rsid w:val="00E13BF3"/>
    <w:rsid w:val="00E14ACE"/>
    <w:rsid w:val="00E207EC"/>
    <w:rsid w:val="00E263E0"/>
    <w:rsid w:val="00E27752"/>
    <w:rsid w:val="00E31175"/>
    <w:rsid w:val="00E31F6C"/>
    <w:rsid w:val="00E346E6"/>
    <w:rsid w:val="00E34E14"/>
    <w:rsid w:val="00E35AE2"/>
    <w:rsid w:val="00E37921"/>
    <w:rsid w:val="00E42976"/>
    <w:rsid w:val="00E54706"/>
    <w:rsid w:val="00E61453"/>
    <w:rsid w:val="00E64F9B"/>
    <w:rsid w:val="00E6555D"/>
    <w:rsid w:val="00E72231"/>
    <w:rsid w:val="00E8127F"/>
    <w:rsid w:val="00E8281C"/>
    <w:rsid w:val="00E874D6"/>
    <w:rsid w:val="00E917B9"/>
    <w:rsid w:val="00E943B5"/>
    <w:rsid w:val="00E96197"/>
    <w:rsid w:val="00E9698E"/>
    <w:rsid w:val="00EA2527"/>
    <w:rsid w:val="00EA438A"/>
    <w:rsid w:val="00EA62E6"/>
    <w:rsid w:val="00EC291B"/>
    <w:rsid w:val="00EC2DA6"/>
    <w:rsid w:val="00EC3C87"/>
    <w:rsid w:val="00EC4A1F"/>
    <w:rsid w:val="00EC78CB"/>
    <w:rsid w:val="00ED0FAF"/>
    <w:rsid w:val="00EE0A38"/>
    <w:rsid w:val="00EE219F"/>
    <w:rsid w:val="00EE3871"/>
    <w:rsid w:val="00EE445A"/>
    <w:rsid w:val="00EE7538"/>
    <w:rsid w:val="00EF46B8"/>
    <w:rsid w:val="00EF4C03"/>
    <w:rsid w:val="00F11BE1"/>
    <w:rsid w:val="00F11D4F"/>
    <w:rsid w:val="00F2213B"/>
    <w:rsid w:val="00F23178"/>
    <w:rsid w:val="00F25C2A"/>
    <w:rsid w:val="00F340C6"/>
    <w:rsid w:val="00F366B5"/>
    <w:rsid w:val="00F431B9"/>
    <w:rsid w:val="00F51A87"/>
    <w:rsid w:val="00F570A8"/>
    <w:rsid w:val="00F6036D"/>
    <w:rsid w:val="00F66D73"/>
    <w:rsid w:val="00F7025D"/>
    <w:rsid w:val="00F70D62"/>
    <w:rsid w:val="00F71A3A"/>
    <w:rsid w:val="00F80FE7"/>
    <w:rsid w:val="00F91A11"/>
    <w:rsid w:val="00F96BDD"/>
    <w:rsid w:val="00F97AB9"/>
    <w:rsid w:val="00FA1941"/>
    <w:rsid w:val="00FA41B4"/>
    <w:rsid w:val="00FB07B6"/>
    <w:rsid w:val="00FB2A30"/>
    <w:rsid w:val="00FB3AEE"/>
    <w:rsid w:val="00FB3DC0"/>
    <w:rsid w:val="00FB43CE"/>
    <w:rsid w:val="00FB5D25"/>
    <w:rsid w:val="00FB605B"/>
    <w:rsid w:val="00FB68DF"/>
    <w:rsid w:val="00FC1B9B"/>
    <w:rsid w:val="00FE1875"/>
    <w:rsid w:val="00FE2056"/>
    <w:rsid w:val="00FE3564"/>
    <w:rsid w:val="00FE3F84"/>
    <w:rsid w:val="00FE5FD5"/>
    <w:rsid w:val="00FE60B4"/>
    <w:rsid w:val="00FE71B0"/>
    <w:rsid w:val="00FF0490"/>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67CD9D04"/>
  <w15:chartTrackingRefBased/>
  <w15:docId w15:val="{7CE60AFF-448F-4D27-AF76-5D9DC37B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8EE"/>
    <w:pPr>
      <w:spacing w:before="160" w:after="80" w:line="336" w:lineRule="auto"/>
    </w:pPr>
    <w:rPr>
      <w:rFonts w:ascii="Verdana" w:hAnsi="Verdana"/>
      <w:szCs w:val="24"/>
    </w:rPr>
  </w:style>
  <w:style w:type="paragraph" w:styleId="Heading1">
    <w:name w:val="heading 1"/>
    <w:basedOn w:val="Normal"/>
    <w:next w:val="Normal"/>
    <w:link w:val="Heading1Char"/>
    <w:qFormat/>
    <w:rsid w:val="004E0285"/>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4E0285"/>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4E0285"/>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4E02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0285"/>
  </w:style>
  <w:style w:type="paragraph" w:styleId="ListParagraph">
    <w:name w:val="List Paragraph"/>
    <w:basedOn w:val="Normal"/>
    <w:uiPriority w:val="34"/>
    <w:qFormat/>
    <w:rsid w:val="004E0285"/>
    <w:pPr>
      <w:ind w:left="720"/>
    </w:pPr>
  </w:style>
  <w:style w:type="character" w:styleId="Hyperlink">
    <w:name w:val="Hyperlink"/>
    <w:rsid w:val="004E0285"/>
    <w:rPr>
      <w:color w:val="0000FF"/>
      <w:u w:val="single"/>
    </w:rPr>
  </w:style>
  <w:style w:type="paragraph" w:styleId="Header">
    <w:name w:val="header"/>
    <w:basedOn w:val="Normal"/>
    <w:link w:val="HeaderChar"/>
    <w:rsid w:val="004E0285"/>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4E0285"/>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4E0285"/>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4E0285"/>
    <w:pPr>
      <w:numPr>
        <w:numId w:val="1"/>
      </w:numPr>
    </w:pPr>
  </w:style>
  <w:style w:type="paragraph" w:customStyle="1" w:styleId="Outlinenumbering">
    <w:name w:val="Outline numbering"/>
    <w:basedOn w:val="Normal"/>
    <w:rsid w:val="004E0285"/>
    <w:pPr>
      <w:numPr>
        <w:numId w:val="2"/>
      </w:numPr>
      <w:tabs>
        <w:tab w:val="clear" w:pos="360"/>
        <w:tab w:val="num" w:pos="720"/>
      </w:tabs>
      <w:ind w:left="720"/>
    </w:pPr>
    <w:rPr>
      <w:szCs w:val="20"/>
    </w:rPr>
  </w:style>
  <w:style w:type="character" w:styleId="PageNumber">
    <w:name w:val="page number"/>
    <w:basedOn w:val="DefaultParagraphFont"/>
    <w:rsid w:val="004E0285"/>
  </w:style>
  <w:style w:type="character" w:styleId="UnresolvedMention">
    <w:name w:val="Unresolved Mention"/>
    <w:basedOn w:val="DefaultParagraphFont"/>
    <w:uiPriority w:val="99"/>
    <w:semiHidden/>
    <w:unhideWhenUsed/>
    <w:rsid w:val="002216CE"/>
    <w:rPr>
      <w:color w:val="808080"/>
      <w:shd w:val="clear" w:color="auto" w:fill="E6E6E6"/>
    </w:rPr>
  </w:style>
  <w:style w:type="character" w:styleId="PlaceholderText">
    <w:name w:val="Placeholder Text"/>
    <w:basedOn w:val="DefaultParagraphFont"/>
    <w:uiPriority w:val="99"/>
    <w:semiHidden/>
    <w:rsid w:val="007E7F11"/>
    <w:rPr>
      <w:color w:val="808080"/>
    </w:rPr>
  </w:style>
  <w:style w:type="character" w:customStyle="1" w:styleId="Red">
    <w:name w:val="Red"/>
    <w:basedOn w:val="DefaultParagraphFont"/>
    <w:uiPriority w:val="1"/>
    <w:rsid w:val="007E7F11"/>
    <w:rPr>
      <w:color w:val="FF0000"/>
    </w:rPr>
  </w:style>
  <w:style w:type="paragraph" w:styleId="TOCHeading">
    <w:name w:val="TOC Heading"/>
    <w:basedOn w:val="Heading1"/>
    <w:next w:val="Normal"/>
    <w:uiPriority w:val="39"/>
    <w:unhideWhenUsed/>
    <w:qFormat/>
    <w:rsid w:val="004E0285"/>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4E0285"/>
    <w:pPr>
      <w:spacing w:before="80" w:line="240" w:lineRule="auto"/>
    </w:pPr>
    <w:rPr>
      <w:rFonts w:ascii="Courier New" w:hAnsi="Courier New"/>
    </w:rPr>
  </w:style>
  <w:style w:type="paragraph" w:styleId="TOC1">
    <w:name w:val="toc 1"/>
    <w:basedOn w:val="Normal"/>
    <w:next w:val="Normal"/>
    <w:autoRedefine/>
    <w:uiPriority w:val="39"/>
    <w:unhideWhenUsed/>
    <w:rsid w:val="004E0285"/>
    <w:pPr>
      <w:spacing w:after="100" w:line="240" w:lineRule="auto"/>
    </w:pPr>
  </w:style>
  <w:style w:type="paragraph" w:styleId="TOC2">
    <w:name w:val="toc 2"/>
    <w:basedOn w:val="Normal"/>
    <w:next w:val="Normal"/>
    <w:autoRedefine/>
    <w:uiPriority w:val="39"/>
    <w:unhideWhenUsed/>
    <w:rsid w:val="004E0285"/>
    <w:pPr>
      <w:spacing w:after="100" w:line="240" w:lineRule="auto"/>
      <w:ind w:left="202"/>
    </w:pPr>
  </w:style>
  <w:style w:type="paragraph" w:styleId="TOC3">
    <w:name w:val="toc 3"/>
    <w:basedOn w:val="Normal"/>
    <w:next w:val="Normal"/>
    <w:autoRedefine/>
    <w:uiPriority w:val="39"/>
    <w:unhideWhenUsed/>
    <w:rsid w:val="004E0285"/>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31032">
      <w:bodyDiv w:val="1"/>
      <w:marLeft w:val="0"/>
      <w:marRight w:val="0"/>
      <w:marTop w:val="0"/>
      <w:marBottom w:val="0"/>
      <w:divBdr>
        <w:top w:val="none" w:sz="0" w:space="0" w:color="auto"/>
        <w:left w:val="none" w:sz="0" w:space="0" w:color="auto"/>
        <w:bottom w:val="none" w:sz="0" w:space="0" w:color="auto"/>
        <w:right w:val="none" w:sz="0" w:space="0" w:color="auto"/>
      </w:divBdr>
    </w:div>
    <w:div w:id="172036626">
      <w:bodyDiv w:val="1"/>
      <w:marLeft w:val="0"/>
      <w:marRight w:val="0"/>
      <w:marTop w:val="0"/>
      <w:marBottom w:val="0"/>
      <w:divBdr>
        <w:top w:val="none" w:sz="0" w:space="0" w:color="auto"/>
        <w:left w:val="none" w:sz="0" w:space="0" w:color="auto"/>
        <w:bottom w:val="none" w:sz="0" w:space="0" w:color="auto"/>
        <w:right w:val="none" w:sz="0" w:space="0" w:color="auto"/>
      </w:divBdr>
    </w:div>
    <w:div w:id="343287094">
      <w:bodyDiv w:val="1"/>
      <w:marLeft w:val="0"/>
      <w:marRight w:val="0"/>
      <w:marTop w:val="0"/>
      <w:marBottom w:val="0"/>
      <w:divBdr>
        <w:top w:val="none" w:sz="0" w:space="0" w:color="auto"/>
        <w:left w:val="none" w:sz="0" w:space="0" w:color="auto"/>
        <w:bottom w:val="none" w:sz="0" w:space="0" w:color="auto"/>
        <w:right w:val="none" w:sz="0" w:space="0" w:color="auto"/>
      </w:divBdr>
    </w:div>
    <w:div w:id="419449349">
      <w:bodyDiv w:val="1"/>
      <w:marLeft w:val="0"/>
      <w:marRight w:val="0"/>
      <w:marTop w:val="0"/>
      <w:marBottom w:val="0"/>
      <w:divBdr>
        <w:top w:val="none" w:sz="0" w:space="0" w:color="auto"/>
        <w:left w:val="none" w:sz="0" w:space="0" w:color="auto"/>
        <w:bottom w:val="none" w:sz="0" w:space="0" w:color="auto"/>
        <w:right w:val="none" w:sz="0" w:space="0" w:color="auto"/>
      </w:divBdr>
    </w:div>
    <w:div w:id="446855813">
      <w:bodyDiv w:val="1"/>
      <w:marLeft w:val="0"/>
      <w:marRight w:val="0"/>
      <w:marTop w:val="0"/>
      <w:marBottom w:val="0"/>
      <w:divBdr>
        <w:top w:val="none" w:sz="0" w:space="0" w:color="auto"/>
        <w:left w:val="none" w:sz="0" w:space="0" w:color="auto"/>
        <w:bottom w:val="none" w:sz="0" w:space="0" w:color="auto"/>
        <w:right w:val="none" w:sz="0" w:space="0" w:color="auto"/>
      </w:divBdr>
      <w:divsChild>
        <w:div w:id="2045711463">
          <w:marLeft w:val="0"/>
          <w:marRight w:val="0"/>
          <w:marTop w:val="0"/>
          <w:marBottom w:val="0"/>
          <w:divBdr>
            <w:top w:val="none" w:sz="0" w:space="0" w:color="auto"/>
            <w:left w:val="none" w:sz="0" w:space="0" w:color="auto"/>
            <w:bottom w:val="none" w:sz="0" w:space="0" w:color="auto"/>
            <w:right w:val="none" w:sz="0" w:space="0" w:color="auto"/>
          </w:divBdr>
          <w:divsChild>
            <w:div w:id="1480458816">
              <w:marLeft w:val="0"/>
              <w:marRight w:val="0"/>
              <w:marTop w:val="0"/>
              <w:marBottom w:val="0"/>
              <w:divBdr>
                <w:top w:val="none" w:sz="0" w:space="0" w:color="auto"/>
                <w:left w:val="none" w:sz="0" w:space="0" w:color="auto"/>
                <w:bottom w:val="none" w:sz="0" w:space="0" w:color="auto"/>
                <w:right w:val="none" w:sz="0" w:space="0" w:color="auto"/>
              </w:divBdr>
            </w:div>
            <w:div w:id="1447311641">
              <w:marLeft w:val="0"/>
              <w:marRight w:val="0"/>
              <w:marTop w:val="0"/>
              <w:marBottom w:val="0"/>
              <w:divBdr>
                <w:top w:val="none" w:sz="0" w:space="0" w:color="auto"/>
                <w:left w:val="none" w:sz="0" w:space="0" w:color="auto"/>
                <w:bottom w:val="none" w:sz="0" w:space="0" w:color="auto"/>
                <w:right w:val="none" w:sz="0" w:space="0" w:color="auto"/>
              </w:divBdr>
            </w:div>
          </w:divsChild>
        </w:div>
        <w:div w:id="88628360">
          <w:marLeft w:val="0"/>
          <w:marRight w:val="0"/>
          <w:marTop w:val="0"/>
          <w:marBottom w:val="0"/>
          <w:divBdr>
            <w:top w:val="none" w:sz="0" w:space="0" w:color="auto"/>
            <w:left w:val="none" w:sz="0" w:space="0" w:color="auto"/>
            <w:bottom w:val="none" w:sz="0" w:space="0" w:color="auto"/>
            <w:right w:val="none" w:sz="0" w:space="0" w:color="auto"/>
          </w:divBdr>
          <w:divsChild>
            <w:div w:id="187913656">
              <w:marLeft w:val="0"/>
              <w:marRight w:val="0"/>
              <w:marTop w:val="0"/>
              <w:marBottom w:val="0"/>
              <w:divBdr>
                <w:top w:val="none" w:sz="0" w:space="0" w:color="auto"/>
                <w:left w:val="none" w:sz="0" w:space="0" w:color="auto"/>
                <w:bottom w:val="none" w:sz="0" w:space="0" w:color="auto"/>
                <w:right w:val="none" w:sz="0" w:space="0" w:color="auto"/>
              </w:divBdr>
              <w:divsChild>
                <w:div w:id="263344314">
                  <w:marLeft w:val="0"/>
                  <w:marRight w:val="0"/>
                  <w:marTop w:val="0"/>
                  <w:marBottom w:val="0"/>
                  <w:divBdr>
                    <w:top w:val="none" w:sz="0" w:space="0" w:color="auto"/>
                    <w:left w:val="none" w:sz="0" w:space="0" w:color="auto"/>
                    <w:bottom w:val="none" w:sz="0" w:space="0" w:color="auto"/>
                    <w:right w:val="none" w:sz="0" w:space="0" w:color="auto"/>
                  </w:divBdr>
                  <w:divsChild>
                    <w:div w:id="595747316">
                      <w:marLeft w:val="0"/>
                      <w:marRight w:val="0"/>
                      <w:marTop w:val="0"/>
                      <w:marBottom w:val="0"/>
                      <w:divBdr>
                        <w:top w:val="none" w:sz="0" w:space="0" w:color="auto"/>
                        <w:left w:val="none" w:sz="0" w:space="0" w:color="auto"/>
                        <w:bottom w:val="none" w:sz="0" w:space="0" w:color="auto"/>
                        <w:right w:val="none" w:sz="0" w:space="0" w:color="auto"/>
                      </w:divBdr>
                    </w:div>
                    <w:div w:id="2069068711">
                      <w:marLeft w:val="0"/>
                      <w:marRight w:val="0"/>
                      <w:marTop w:val="0"/>
                      <w:marBottom w:val="0"/>
                      <w:divBdr>
                        <w:top w:val="none" w:sz="0" w:space="0" w:color="auto"/>
                        <w:left w:val="none" w:sz="0" w:space="0" w:color="auto"/>
                        <w:bottom w:val="none" w:sz="0" w:space="0" w:color="auto"/>
                        <w:right w:val="none" w:sz="0" w:space="0" w:color="auto"/>
                      </w:divBdr>
                    </w:div>
                    <w:div w:id="700715383">
                      <w:marLeft w:val="0"/>
                      <w:marRight w:val="0"/>
                      <w:marTop w:val="0"/>
                      <w:marBottom w:val="0"/>
                      <w:divBdr>
                        <w:top w:val="none" w:sz="0" w:space="0" w:color="auto"/>
                        <w:left w:val="none" w:sz="0" w:space="0" w:color="auto"/>
                        <w:bottom w:val="none" w:sz="0" w:space="0" w:color="auto"/>
                        <w:right w:val="none" w:sz="0" w:space="0" w:color="auto"/>
                      </w:divBdr>
                      <w:divsChild>
                        <w:div w:id="1624845907">
                          <w:marLeft w:val="0"/>
                          <w:marRight w:val="0"/>
                          <w:marTop w:val="0"/>
                          <w:marBottom w:val="0"/>
                          <w:divBdr>
                            <w:top w:val="none" w:sz="0" w:space="0" w:color="auto"/>
                            <w:left w:val="none" w:sz="0" w:space="0" w:color="auto"/>
                            <w:bottom w:val="none" w:sz="0" w:space="0" w:color="auto"/>
                            <w:right w:val="none" w:sz="0" w:space="0" w:color="auto"/>
                          </w:divBdr>
                        </w:div>
                      </w:divsChild>
                    </w:div>
                    <w:div w:id="4595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66539">
      <w:bodyDiv w:val="1"/>
      <w:marLeft w:val="0"/>
      <w:marRight w:val="0"/>
      <w:marTop w:val="0"/>
      <w:marBottom w:val="0"/>
      <w:divBdr>
        <w:top w:val="none" w:sz="0" w:space="0" w:color="auto"/>
        <w:left w:val="none" w:sz="0" w:space="0" w:color="auto"/>
        <w:bottom w:val="none" w:sz="0" w:space="0" w:color="auto"/>
        <w:right w:val="none" w:sz="0" w:space="0" w:color="auto"/>
      </w:divBdr>
    </w:div>
    <w:div w:id="738669647">
      <w:bodyDiv w:val="1"/>
      <w:marLeft w:val="0"/>
      <w:marRight w:val="0"/>
      <w:marTop w:val="0"/>
      <w:marBottom w:val="0"/>
      <w:divBdr>
        <w:top w:val="none" w:sz="0" w:space="0" w:color="auto"/>
        <w:left w:val="none" w:sz="0" w:space="0" w:color="auto"/>
        <w:bottom w:val="none" w:sz="0" w:space="0" w:color="auto"/>
        <w:right w:val="none" w:sz="0" w:space="0" w:color="auto"/>
      </w:divBdr>
    </w:div>
    <w:div w:id="751243741">
      <w:bodyDiv w:val="1"/>
      <w:marLeft w:val="0"/>
      <w:marRight w:val="0"/>
      <w:marTop w:val="0"/>
      <w:marBottom w:val="0"/>
      <w:divBdr>
        <w:top w:val="none" w:sz="0" w:space="0" w:color="auto"/>
        <w:left w:val="none" w:sz="0" w:space="0" w:color="auto"/>
        <w:bottom w:val="none" w:sz="0" w:space="0" w:color="auto"/>
        <w:right w:val="none" w:sz="0" w:space="0" w:color="auto"/>
      </w:divBdr>
    </w:div>
    <w:div w:id="909147991">
      <w:bodyDiv w:val="1"/>
      <w:marLeft w:val="0"/>
      <w:marRight w:val="0"/>
      <w:marTop w:val="0"/>
      <w:marBottom w:val="0"/>
      <w:divBdr>
        <w:top w:val="none" w:sz="0" w:space="0" w:color="auto"/>
        <w:left w:val="none" w:sz="0" w:space="0" w:color="auto"/>
        <w:bottom w:val="none" w:sz="0" w:space="0" w:color="auto"/>
        <w:right w:val="none" w:sz="0" w:space="0" w:color="auto"/>
      </w:divBdr>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1304311087">
      <w:bodyDiv w:val="1"/>
      <w:marLeft w:val="0"/>
      <w:marRight w:val="0"/>
      <w:marTop w:val="0"/>
      <w:marBottom w:val="0"/>
      <w:divBdr>
        <w:top w:val="none" w:sz="0" w:space="0" w:color="auto"/>
        <w:left w:val="none" w:sz="0" w:space="0" w:color="auto"/>
        <w:bottom w:val="none" w:sz="0" w:space="0" w:color="auto"/>
        <w:right w:val="none" w:sz="0" w:space="0" w:color="auto"/>
      </w:divBdr>
    </w:div>
    <w:div w:id="1347290204">
      <w:bodyDiv w:val="1"/>
      <w:marLeft w:val="0"/>
      <w:marRight w:val="0"/>
      <w:marTop w:val="0"/>
      <w:marBottom w:val="0"/>
      <w:divBdr>
        <w:top w:val="none" w:sz="0" w:space="0" w:color="auto"/>
        <w:left w:val="none" w:sz="0" w:space="0" w:color="auto"/>
        <w:bottom w:val="none" w:sz="0" w:space="0" w:color="auto"/>
        <w:right w:val="none" w:sz="0" w:space="0" w:color="auto"/>
      </w:divBdr>
    </w:div>
    <w:div w:id="1446461309">
      <w:bodyDiv w:val="1"/>
      <w:marLeft w:val="0"/>
      <w:marRight w:val="0"/>
      <w:marTop w:val="0"/>
      <w:marBottom w:val="0"/>
      <w:divBdr>
        <w:top w:val="none" w:sz="0" w:space="0" w:color="auto"/>
        <w:left w:val="none" w:sz="0" w:space="0" w:color="auto"/>
        <w:bottom w:val="none" w:sz="0" w:space="0" w:color="auto"/>
        <w:right w:val="none" w:sz="0" w:space="0" w:color="auto"/>
      </w:divBdr>
    </w:div>
    <w:div w:id="1476603562">
      <w:bodyDiv w:val="1"/>
      <w:marLeft w:val="0"/>
      <w:marRight w:val="0"/>
      <w:marTop w:val="0"/>
      <w:marBottom w:val="0"/>
      <w:divBdr>
        <w:top w:val="none" w:sz="0" w:space="0" w:color="auto"/>
        <w:left w:val="none" w:sz="0" w:space="0" w:color="auto"/>
        <w:bottom w:val="none" w:sz="0" w:space="0" w:color="auto"/>
        <w:right w:val="none" w:sz="0" w:space="0" w:color="auto"/>
      </w:divBdr>
    </w:div>
    <w:div w:id="1666863322">
      <w:bodyDiv w:val="1"/>
      <w:marLeft w:val="0"/>
      <w:marRight w:val="0"/>
      <w:marTop w:val="0"/>
      <w:marBottom w:val="0"/>
      <w:divBdr>
        <w:top w:val="none" w:sz="0" w:space="0" w:color="auto"/>
        <w:left w:val="none" w:sz="0" w:space="0" w:color="auto"/>
        <w:bottom w:val="none" w:sz="0" w:space="0" w:color="auto"/>
        <w:right w:val="none" w:sz="0" w:space="0" w:color="auto"/>
      </w:divBdr>
    </w:div>
    <w:div w:id="1741126981">
      <w:bodyDiv w:val="1"/>
      <w:marLeft w:val="0"/>
      <w:marRight w:val="0"/>
      <w:marTop w:val="0"/>
      <w:marBottom w:val="0"/>
      <w:divBdr>
        <w:top w:val="none" w:sz="0" w:space="0" w:color="auto"/>
        <w:left w:val="none" w:sz="0" w:space="0" w:color="auto"/>
        <w:bottom w:val="none" w:sz="0" w:space="0" w:color="auto"/>
        <w:right w:val="none" w:sz="0" w:space="0" w:color="auto"/>
      </w:divBdr>
    </w:div>
    <w:div w:id="1752654729">
      <w:bodyDiv w:val="1"/>
      <w:marLeft w:val="0"/>
      <w:marRight w:val="0"/>
      <w:marTop w:val="0"/>
      <w:marBottom w:val="0"/>
      <w:divBdr>
        <w:top w:val="none" w:sz="0" w:space="0" w:color="auto"/>
        <w:left w:val="none" w:sz="0" w:space="0" w:color="auto"/>
        <w:bottom w:val="none" w:sz="0" w:space="0" w:color="auto"/>
        <w:right w:val="none" w:sz="0" w:space="0" w:color="auto"/>
      </w:divBdr>
    </w:div>
    <w:div w:id="1761171946">
      <w:bodyDiv w:val="1"/>
      <w:marLeft w:val="0"/>
      <w:marRight w:val="0"/>
      <w:marTop w:val="0"/>
      <w:marBottom w:val="0"/>
      <w:divBdr>
        <w:top w:val="none" w:sz="0" w:space="0" w:color="auto"/>
        <w:left w:val="none" w:sz="0" w:space="0" w:color="auto"/>
        <w:bottom w:val="none" w:sz="0" w:space="0" w:color="auto"/>
        <w:right w:val="none" w:sz="0" w:space="0" w:color="auto"/>
      </w:divBdr>
      <w:divsChild>
        <w:div w:id="571354863">
          <w:marLeft w:val="0"/>
          <w:marRight w:val="0"/>
          <w:marTop w:val="0"/>
          <w:marBottom w:val="0"/>
          <w:divBdr>
            <w:top w:val="none" w:sz="0" w:space="0" w:color="auto"/>
            <w:left w:val="none" w:sz="0" w:space="0" w:color="auto"/>
            <w:bottom w:val="none" w:sz="0" w:space="0" w:color="auto"/>
            <w:right w:val="none" w:sz="0" w:space="0" w:color="auto"/>
          </w:divBdr>
          <w:divsChild>
            <w:div w:id="439297732">
              <w:marLeft w:val="0"/>
              <w:marRight w:val="0"/>
              <w:marTop w:val="0"/>
              <w:marBottom w:val="0"/>
              <w:divBdr>
                <w:top w:val="none" w:sz="0" w:space="0" w:color="auto"/>
                <w:left w:val="none" w:sz="0" w:space="0" w:color="auto"/>
                <w:bottom w:val="none" w:sz="0" w:space="0" w:color="auto"/>
                <w:right w:val="none" w:sz="0" w:space="0" w:color="auto"/>
              </w:divBdr>
            </w:div>
            <w:div w:id="1110005250">
              <w:marLeft w:val="0"/>
              <w:marRight w:val="0"/>
              <w:marTop w:val="0"/>
              <w:marBottom w:val="0"/>
              <w:divBdr>
                <w:top w:val="none" w:sz="0" w:space="0" w:color="auto"/>
                <w:left w:val="none" w:sz="0" w:space="0" w:color="auto"/>
                <w:bottom w:val="none" w:sz="0" w:space="0" w:color="auto"/>
                <w:right w:val="none" w:sz="0" w:space="0" w:color="auto"/>
              </w:divBdr>
            </w:div>
          </w:divsChild>
        </w:div>
        <w:div w:id="2018265446">
          <w:marLeft w:val="0"/>
          <w:marRight w:val="0"/>
          <w:marTop w:val="0"/>
          <w:marBottom w:val="0"/>
          <w:divBdr>
            <w:top w:val="none" w:sz="0" w:space="0" w:color="auto"/>
            <w:left w:val="none" w:sz="0" w:space="0" w:color="auto"/>
            <w:bottom w:val="none" w:sz="0" w:space="0" w:color="auto"/>
            <w:right w:val="none" w:sz="0" w:space="0" w:color="auto"/>
          </w:divBdr>
          <w:divsChild>
            <w:div w:id="916092225">
              <w:marLeft w:val="0"/>
              <w:marRight w:val="0"/>
              <w:marTop w:val="0"/>
              <w:marBottom w:val="0"/>
              <w:divBdr>
                <w:top w:val="none" w:sz="0" w:space="0" w:color="auto"/>
                <w:left w:val="none" w:sz="0" w:space="0" w:color="auto"/>
                <w:bottom w:val="none" w:sz="0" w:space="0" w:color="auto"/>
                <w:right w:val="none" w:sz="0" w:space="0" w:color="auto"/>
              </w:divBdr>
            </w:div>
            <w:div w:id="15454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7406">
      <w:bodyDiv w:val="1"/>
      <w:marLeft w:val="0"/>
      <w:marRight w:val="0"/>
      <w:marTop w:val="0"/>
      <w:marBottom w:val="0"/>
      <w:divBdr>
        <w:top w:val="none" w:sz="0" w:space="0" w:color="auto"/>
        <w:left w:val="none" w:sz="0" w:space="0" w:color="auto"/>
        <w:bottom w:val="none" w:sz="0" w:space="0" w:color="auto"/>
        <w:right w:val="none" w:sz="0" w:space="0" w:color="auto"/>
      </w:divBdr>
    </w:div>
    <w:div w:id="1801798049">
      <w:bodyDiv w:val="1"/>
      <w:marLeft w:val="0"/>
      <w:marRight w:val="0"/>
      <w:marTop w:val="0"/>
      <w:marBottom w:val="0"/>
      <w:divBdr>
        <w:top w:val="none" w:sz="0" w:space="0" w:color="auto"/>
        <w:left w:val="none" w:sz="0" w:space="0" w:color="auto"/>
        <w:bottom w:val="none" w:sz="0" w:space="0" w:color="auto"/>
        <w:right w:val="none" w:sz="0" w:space="0" w:color="auto"/>
      </w:divBdr>
    </w:div>
    <w:div w:id="1816873178">
      <w:bodyDiv w:val="1"/>
      <w:marLeft w:val="0"/>
      <w:marRight w:val="0"/>
      <w:marTop w:val="0"/>
      <w:marBottom w:val="0"/>
      <w:divBdr>
        <w:top w:val="none" w:sz="0" w:space="0" w:color="auto"/>
        <w:left w:val="none" w:sz="0" w:space="0" w:color="auto"/>
        <w:bottom w:val="none" w:sz="0" w:space="0" w:color="auto"/>
        <w:right w:val="none" w:sz="0" w:space="0" w:color="auto"/>
      </w:divBdr>
    </w:div>
    <w:div w:id="1905875095">
      <w:bodyDiv w:val="1"/>
      <w:marLeft w:val="0"/>
      <w:marRight w:val="0"/>
      <w:marTop w:val="0"/>
      <w:marBottom w:val="0"/>
      <w:divBdr>
        <w:top w:val="none" w:sz="0" w:space="0" w:color="auto"/>
        <w:left w:val="none" w:sz="0" w:space="0" w:color="auto"/>
        <w:bottom w:val="none" w:sz="0" w:space="0" w:color="auto"/>
        <w:right w:val="none" w:sz="0" w:space="0" w:color="auto"/>
      </w:divBdr>
    </w:div>
    <w:div w:id="1985695439">
      <w:bodyDiv w:val="1"/>
      <w:marLeft w:val="0"/>
      <w:marRight w:val="0"/>
      <w:marTop w:val="0"/>
      <w:marBottom w:val="0"/>
      <w:divBdr>
        <w:top w:val="none" w:sz="0" w:space="0" w:color="auto"/>
        <w:left w:val="none" w:sz="0" w:space="0" w:color="auto"/>
        <w:bottom w:val="none" w:sz="0" w:space="0" w:color="auto"/>
        <w:right w:val="none" w:sz="0" w:space="0" w:color="auto"/>
      </w:divBdr>
    </w:div>
    <w:div w:id="207605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sllabs.com/ssltes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ssllabs.com/sslte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sllabs.com/ssltest/viewMyClient.html" TargetMode="External"/><Relationship Id="rId4" Type="http://schemas.openxmlformats.org/officeDocument/2006/relationships/webSettings" Target="webSettings.xml"/><Relationship Id="rId9" Type="http://schemas.openxmlformats.org/officeDocument/2006/relationships/hyperlink" Target="https://www.ssllabs.com/ssltest/viewMyClient.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52E4721344545389ED29F3AAA54935F"/>
        <w:category>
          <w:name w:val="General"/>
          <w:gallery w:val="placeholder"/>
        </w:category>
        <w:types>
          <w:type w:val="bbPlcHdr"/>
        </w:types>
        <w:behaviors>
          <w:behavior w:val="content"/>
        </w:behaviors>
        <w:guid w:val="{E0F5450D-1CD0-4A22-A804-399B1323CE99}"/>
      </w:docPartPr>
      <w:docPartBody>
        <w:p w:rsidR="0088788F" w:rsidRDefault="001D29D3" w:rsidP="001D29D3">
          <w:pPr>
            <w:pStyle w:val="F52E4721344545389ED29F3AAA54935F"/>
          </w:pPr>
          <w:r>
            <w:rPr>
              <w:rStyle w:val="PlaceholderText"/>
              <w:color w:val="FF0000"/>
            </w:rPr>
            <w:t>Click or tap here to enter text.</w:t>
          </w:r>
        </w:p>
      </w:docPartBody>
    </w:docPart>
    <w:docPart>
      <w:docPartPr>
        <w:name w:val="A9D8D0E8885443519AA69B30FB38F9F3"/>
        <w:category>
          <w:name w:val="General"/>
          <w:gallery w:val="placeholder"/>
        </w:category>
        <w:types>
          <w:type w:val="bbPlcHdr"/>
        </w:types>
        <w:behaviors>
          <w:behavior w:val="content"/>
        </w:behaviors>
        <w:guid w:val="{5D5EBFC4-5177-4304-8B37-0E889CF9C0D0}"/>
      </w:docPartPr>
      <w:docPartBody>
        <w:p w:rsidR="0088788F" w:rsidRDefault="001D29D3" w:rsidP="001D29D3">
          <w:pPr>
            <w:pStyle w:val="A9D8D0E8885443519AA69B30FB38F9F3"/>
          </w:pPr>
          <w:r>
            <w:rPr>
              <w:rStyle w:val="PlaceholderText"/>
              <w:color w:val="FF0000"/>
            </w:rPr>
            <w:t>Click or tap here to enter text.</w:t>
          </w:r>
        </w:p>
      </w:docPartBody>
    </w:docPart>
    <w:docPart>
      <w:docPartPr>
        <w:name w:val="096157FC4EFD4630B0EE4F2576BB9050"/>
        <w:category>
          <w:name w:val="General"/>
          <w:gallery w:val="placeholder"/>
        </w:category>
        <w:types>
          <w:type w:val="bbPlcHdr"/>
        </w:types>
        <w:behaviors>
          <w:behavior w:val="content"/>
        </w:behaviors>
        <w:guid w:val="{EA63E649-56C6-4D6E-B549-80966065CE20}"/>
      </w:docPartPr>
      <w:docPartBody>
        <w:p w:rsidR="0088788F" w:rsidRDefault="001D29D3" w:rsidP="001D29D3">
          <w:pPr>
            <w:pStyle w:val="096157FC4EFD4630B0EE4F2576BB9050"/>
          </w:pPr>
          <w:r>
            <w:rPr>
              <w:rStyle w:val="PlaceholderText"/>
              <w:color w:val="FF0000"/>
            </w:rPr>
            <w:t>Click or tap here to enter text.</w:t>
          </w:r>
        </w:p>
      </w:docPartBody>
    </w:docPart>
    <w:docPart>
      <w:docPartPr>
        <w:name w:val="A29223902DC64455A1F416E064FCE624"/>
        <w:category>
          <w:name w:val="General"/>
          <w:gallery w:val="placeholder"/>
        </w:category>
        <w:types>
          <w:type w:val="bbPlcHdr"/>
        </w:types>
        <w:behaviors>
          <w:behavior w:val="content"/>
        </w:behaviors>
        <w:guid w:val="{F2999435-8080-4A07-8B1A-0DC7879CA973}"/>
      </w:docPartPr>
      <w:docPartBody>
        <w:p w:rsidR="0088788F" w:rsidRDefault="001D29D3" w:rsidP="001D29D3">
          <w:pPr>
            <w:pStyle w:val="A29223902DC64455A1F416E064FCE624"/>
          </w:pPr>
          <w:r>
            <w:rPr>
              <w:rStyle w:val="PlaceholderText"/>
              <w:color w:val="FF0000"/>
            </w:rPr>
            <w:t>Click or tap here to enter text.</w:t>
          </w:r>
        </w:p>
      </w:docPartBody>
    </w:docPart>
    <w:docPart>
      <w:docPartPr>
        <w:name w:val="CF2EB23A70F5441393CA63F9C501AD7A"/>
        <w:category>
          <w:name w:val="General"/>
          <w:gallery w:val="placeholder"/>
        </w:category>
        <w:types>
          <w:type w:val="bbPlcHdr"/>
        </w:types>
        <w:behaviors>
          <w:behavior w:val="content"/>
        </w:behaviors>
        <w:guid w:val="{E696603D-D2CC-47F0-858A-996D75B3E193}"/>
      </w:docPartPr>
      <w:docPartBody>
        <w:p w:rsidR="0088788F" w:rsidRDefault="001D29D3" w:rsidP="001D29D3">
          <w:pPr>
            <w:pStyle w:val="CF2EB23A70F5441393CA63F9C501AD7A"/>
          </w:pPr>
          <w:r>
            <w:rPr>
              <w:rStyle w:val="PlaceholderText"/>
              <w:color w:val="FF0000"/>
            </w:rPr>
            <w:t>Click or tap here to enter text.</w:t>
          </w:r>
        </w:p>
      </w:docPartBody>
    </w:docPart>
    <w:docPart>
      <w:docPartPr>
        <w:name w:val="8F5A8DCD68F242388A45221FBA587A28"/>
        <w:category>
          <w:name w:val="General"/>
          <w:gallery w:val="placeholder"/>
        </w:category>
        <w:types>
          <w:type w:val="bbPlcHdr"/>
        </w:types>
        <w:behaviors>
          <w:behavior w:val="content"/>
        </w:behaviors>
        <w:guid w:val="{417D33CD-11BE-4F9C-A1DD-B259DCB56332}"/>
      </w:docPartPr>
      <w:docPartBody>
        <w:p w:rsidR="0088788F" w:rsidRDefault="001D29D3" w:rsidP="001D29D3">
          <w:pPr>
            <w:pStyle w:val="8F5A8DCD68F242388A45221FBA587A28"/>
          </w:pPr>
          <w:r>
            <w:rPr>
              <w:rStyle w:val="PlaceholderText"/>
              <w:color w:val="FF0000"/>
            </w:rPr>
            <w:t>Click or tap here to enter text.</w:t>
          </w:r>
        </w:p>
      </w:docPartBody>
    </w:docPart>
    <w:docPart>
      <w:docPartPr>
        <w:name w:val="C2AF8279EDA84FE8B1C0485DA6DB4646"/>
        <w:category>
          <w:name w:val="General"/>
          <w:gallery w:val="placeholder"/>
        </w:category>
        <w:types>
          <w:type w:val="bbPlcHdr"/>
        </w:types>
        <w:behaviors>
          <w:behavior w:val="content"/>
        </w:behaviors>
        <w:guid w:val="{92F36A07-8B20-4F84-A2E9-DE2679039872}"/>
      </w:docPartPr>
      <w:docPartBody>
        <w:p w:rsidR="0088788F" w:rsidRDefault="001D29D3" w:rsidP="001D29D3">
          <w:pPr>
            <w:pStyle w:val="C2AF8279EDA84FE8B1C0485DA6DB4646"/>
          </w:pPr>
          <w:r>
            <w:rPr>
              <w:rStyle w:val="PlaceholderText"/>
              <w:color w:val="FF0000"/>
            </w:rPr>
            <w:t>Click or tap here to enter text.</w:t>
          </w:r>
        </w:p>
      </w:docPartBody>
    </w:docPart>
    <w:docPart>
      <w:docPartPr>
        <w:name w:val="41FE2E6B36B74906A0350765C442E861"/>
        <w:category>
          <w:name w:val="General"/>
          <w:gallery w:val="placeholder"/>
        </w:category>
        <w:types>
          <w:type w:val="bbPlcHdr"/>
        </w:types>
        <w:behaviors>
          <w:behavior w:val="content"/>
        </w:behaviors>
        <w:guid w:val="{DC6E896E-8363-4733-97EA-DF338C426DF4}"/>
      </w:docPartPr>
      <w:docPartBody>
        <w:p w:rsidR="0088788F" w:rsidRDefault="001D29D3" w:rsidP="001D29D3">
          <w:pPr>
            <w:pStyle w:val="41FE2E6B36B74906A0350765C442E861"/>
          </w:pPr>
          <w:r>
            <w:rPr>
              <w:rStyle w:val="PlaceholderText"/>
              <w:color w:val="FF0000"/>
            </w:rPr>
            <w:t>Click or tap here to enter text.</w:t>
          </w:r>
        </w:p>
      </w:docPartBody>
    </w:docPart>
    <w:docPart>
      <w:docPartPr>
        <w:name w:val="6263CFB0CF9240CEA0440AD4779DE1DD"/>
        <w:category>
          <w:name w:val="General"/>
          <w:gallery w:val="placeholder"/>
        </w:category>
        <w:types>
          <w:type w:val="bbPlcHdr"/>
        </w:types>
        <w:behaviors>
          <w:behavior w:val="content"/>
        </w:behaviors>
        <w:guid w:val="{98BE7276-B69E-495B-9785-A290693C4507}"/>
      </w:docPartPr>
      <w:docPartBody>
        <w:p w:rsidR="0088788F" w:rsidRDefault="001D29D3" w:rsidP="001D29D3">
          <w:pPr>
            <w:pStyle w:val="6263CFB0CF9240CEA0440AD4779DE1DD"/>
          </w:pPr>
          <w:r>
            <w:rPr>
              <w:rStyle w:val="PlaceholderText"/>
              <w:color w:val="FF0000"/>
            </w:rPr>
            <w:t>Click or tap here to enter text.</w:t>
          </w:r>
        </w:p>
      </w:docPartBody>
    </w:docPart>
    <w:docPart>
      <w:docPartPr>
        <w:name w:val="2C4CEEE1950A464E942B6C82C85974D3"/>
        <w:category>
          <w:name w:val="General"/>
          <w:gallery w:val="placeholder"/>
        </w:category>
        <w:types>
          <w:type w:val="bbPlcHdr"/>
        </w:types>
        <w:behaviors>
          <w:behavior w:val="content"/>
        </w:behaviors>
        <w:guid w:val="{799ACA40-5E94-4571-9A62-13936733A334}"/>
      </w:docPartPr>
      <w:docPartBody>
        <w:p w:rsidR="00EA1728" w:rsidRDefault="00EA1728" w:rsidP="00EA1728">
          <w:pPr>
            <w:pStyle w:val="2C4CEEE1950A464E942B6C82C85974D3"/>
          </w:pPr>
          <w:r>
            <w:rPr>
              <w:rStyle w:val="PlaceholderText"/>
              <w:color w:val="FF0000"/>
            </w:rPr>
            <w:t>Click or tap here to enter text.</w:t>
          </w:r>
        </w:p>
      </w:docPartBody>
    </w:docPart>
    <w:docPart>
      <w:docPartPr>
        <w:name w:val="1C99DD7CEAB84F73BF2FF06D7CD07B8D"/>
        <w:category>
          <w:name w:val="General"/>
          <w:gallery w:val="placeholder"/>
        </w:category>
        <w:types>
          <w:type w:val="bbPlcHdr"/>
        </w:types>
        <w:behaviors>
          <w:behavior w:val="content"/>
        </w:behaviors>
        <w:guid w:val="{D0F878C9-3534-43DE-94DB-2AF1DB9B4CA4}"/>
      </w:docPartPr>
      <w:docPartBody>
        <w:p w:rsidR="00EA1728" w:rsidRDefault="00EA1728" w:rsidP="00EA1728">
          <w:pPr>
            <w:pStyle w:val="1C99DD7CEAB84F73BF2FF06D7CD07B8D"/>
          </w:pPr>
          <w:r>
            <w:rPr>
              <w:rStyle w:val="PlaceholderText"/>
              <w:color w:val="FF0000"/>
            </w:rPr>
            <w:t>Click or tap here to enter text.</w:t>
          </w:r>
        </w:p>
      </w:docPartBody>
    </w:docPart>
    <w:docPart>
      <w:docPartPr>
        <w:name w:val="E84E700B6A984FAEA911E5A31B46BCB6"/>
        <w:category>
          <w:name w:val="General"/>
          <w:gallery w:val="placeholder"/>
        </w:category>
        <w:types>
          <w:type w:val="bbPlcHdr"/>
        </w:types>
        <w:behaviors>
          <w:behavior w:val="content"/>
        </w:behaviors>
        <w:guid w:val="{D5FD6CE0-530C-498D-982A-0A08BC04D78F}"/>
      </w:docPartPr>
      <w:docPartBody>
        <w:p w:rsidR="00D96883" w:rsidRDefault="00D96883" w:rsidP="00D96883">
          <w:pPr>
            <w:pStyle w:val="E84E700B6A984FAEA911E5A31B46BCB6"/>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D3"/>
    <w:rsid w:val="001D29D3"/>
    <w:rsid w:val="006B7CAC"/>
    <w:rsid w:val="0088788F"/>
    <w:rsid w:val="00BA7904"/>
    <w:rsid w:val="00CD7B8D"/>
    <w:rsid w:val="00D96883"/>
    <w:rsid w:val="00EA1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6883"/>
  </w:style>
  <w:style w:type="paragraph" w:customStyle="1" w:styleId="F52E4721344545389ED29F3AAA54935F">
    <w:name w:val="F52E4721344545389ED29F3AAA54935F"/>
    <w:rsid w:val="001D29D3"/>
  </w:style>
  <w:style w:type="paragraph" w:customStyle="1" w:styleId="A9D8D0E8885443519AA69B30FB38F9F3">
    <w:name w:val="A9D8D0E8885443519AA69B30FB38F9F3"/>
    <w:rsid w:val="001D29D3"/>
  </w:style>
  <w:style w:type="paragraph" w:customStyle="1" w:styleId="096157FC4EFD4630B0EE4F2576BB9050">
    <w:name w:val="096157FC4EFD4630B0EE4F2576BB9050"/>
    <w:rsid w:val="001D29D3"/>
  </w:style>
  <w:style w:type="paragraph" w:customStyle="1" w:styleId="A29223902DC64455A1F416E064FCE624">
    <w:name w:val="A29223902DC64455A1F416E064FCE624"/>
    <w:rsid w:val="001D29D3"/>
  </w:style>
  <w:style w:type="paragraph" w:customStyle="1" w:styleId="CF2EB23A70F5441393CA63F9C501AD7A">
    <w:name w:val="CF2EB23A70F5441393CA63F9C501AD7A"/>
    <w:rsid w:val="001D29D3"/>
  </w:style>
  <w:style w:type="paragraph" w:customStyle="1" w:styleId="8F5A8DCD68F242388A45221FBA587A28">
    <w:name w:val="8F5A8DCD68F242388A45221FBA587A28"/>
    <w:rsid w:val="001D29D3"/>
  </w:style>
  <w:style w:type="paragraph" w:customStyle="1" w:styleId="C2AF8279EDA84FE8B1C0485DA6DB4646">
    <w:name w:val="C2AF8279EDA84FE8B1C0485DA6DB4646"/>
    <w:rsid w:val="001D29D3"/>
  </w:style>
  <w:style w:type="paragraph" w:customStyle="1" w:styleId="41FE2E6B36B74906A0350765C442E861">
    <w:name w:val="41FE2E6B36B74906A0350765C442E861"/>
    <w:rsid w:val="001D29D3"/>
  </w:style>
  <w:style w:type="paragraph" w:customStyle="1" w:styleId="6263CFB0CF9240CEA0440AD4779DE1DD">
    <w:name w:val="6263CFB0CF9240CEA0440AD4779DE1DD"/>
    <w:rsid w:val="001D29D3"/>
  </w:style>
  <w:style w:type="paragraph" w:customStyle="1" w:styleId="2C4CEEE1950A464E942B6C82C85974D3">
    <w:name w:val="2C4CEEE1950A464E942B6C82C85974D3"/>
    <w:rsid w:val="00EA1728"/>
    <w:pPr>
      <w:spacing w:line="278" w:lineRule="auto"/>
    </w:pPr>
    <w:rPr>
      <w:kern w:val="2"/>
      <w:sz w:val="24"/>
      <w:szCs w:val="24"/>
      <w14:ligatures w14:val="standardContextual"/>
    </w:rPr>
  </w:style>
  <w:style w:type="paragraph" w:customStyle="1" w:styleId="1C99DD7CEAB84F73BF2FF06D7CD07B8D">
    <w:name w:val="1C99DD7CEAB84F73BF2FF06D7CD07B8D"/>
    <w:rsid w:val="00EA1728"/>
    <w:pPr>
      <w:spacing w:line="278" w:lineRule="auto"/>
    </w:pPr>
    <w:rPr>
      <w:kern w:val="2"/>
      <w:sz w:val="24"/>
      <w:szCs w:val="24"/>
      <w14:ligatures w14:val="standardContextual"/>
    </w:rPr>
  </w:style>
  <w:style w:type="paragraph" w:customStyle="1" w:styleId="E84E700B6A984FAEA911E5A31B46BCB6">
    <w:name w:val="E84E700B6A984FAEA911E5A31B46BCB6"/>
    <w:rsid w:val="00D9688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8</TotalTime>
  <Pages>3</Pages>
  <Words>610</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24</cp:revision>
  <dcterms:created xsi:type="dcterms:W3CDTF">2017-09-03T15:37:00Z</dcterms:created>
  <dcterms:modified xsi:type="dcterms:W3CDTF">2025-09-07T13:48:00Z</dcterms:modified>
</cp:coreProperties>
</file>