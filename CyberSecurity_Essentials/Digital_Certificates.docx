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54F62" w14:textId="136F0DED" w:rsidR="00DE725D" w:rsidRDefault="001F7C45" w:rsidP="00DE725D">
      <w:pPr>
        <w:pStyle w:val="Heading1"/>
      </w:pPr>
      <w:r>
        <w:t>Digital Certificates</w:t>
      </w:r>
    </w:p>
    <w:p w14:paraId="59032D01" w14:textId="3E83B0E6" w:rsidR="00BA34FF" w:rsidRPr="00BA34FF" w:rsidRDefault="00BA34FF" w:rsidP="00C27726">
      <w:r w:rsidRPr="00BA34FF">
        <w:t xml:space="preserve">Time required: </w:t>
      </w:r>
      <w:r w:rsidR="00C16019">
        <w:t>30</w:t>
      </w:r>
      <w:r w:rsidRPr="00BA34FF">
        <w:t xml:space="preserve"> minutes</w:t>
      </w:r>
    </w:p>
    <w:p w14:paraId="66421F76" w14:textId="77777777" w:rsidR="00943F35" w:rsidRDefault="00943F35" w:rsidP="00BC6880">
      <w:pPr>
        <w:pStyle w:val="Heading2"/>
      </w:pPr>
      <w:r>
        <w:t>Lab Description</w:t>
      </w:r>
    </w:p>
    <w:p w14:paraId="11BDDB85" w14:textId="2F807124" w:rsidR="0027409D" w:rsidRDefault="002D0CF1" w:rsidP="0027409D">
      <w:r w:rsidRPr="002D0CF1">
        <w:rPr>
          <w:b/>
        </w:rPr>
        <w:t>NOTE:</w:t>
      </w:r>
      <w:r>
        <w:t xml:space="preserve"> </w:t>
      </w:r>
      <w:r w:rsidR="0027409D">
        <w:t xml:space="preserve">In this project, view digital certificate information using </w:t>
      </w:r>
      <w:r w:rsidR="00682EAA">
        <w:t>Firefox</w:t>
      </w:r>
      <w:r w:rsidR="0027409D">
        <w:t>.</w:t>
      </w:r>
    </w:p>
    <w:p w14:paraId="3B9B3523" w14:textId="77777777" w:rsidR="0027409D" w:rsidRDefault="0027409D" w:rsidP="00535B99">
      <w:pPr>
        <w:pStyle w:val="ListParagraph"/>
        <w:numPr>
          <w:ilvl w:val="0"/>
          <w:numId w:val="45"/>
        </w:numPr>
      </w:pPr>
      <w:r>
        <w:t>Use your web browser to go to www.google.com.</w:t>
      </w:r>
    </w:p>
    <w:p w14:paraId="4C5265EB" w14:textId="77777777" w:rsidR="0027409D" w:rsidRDefault="0027409D" w:rsidP="00535B99">
      <w:pPr>
        <w:pStyle w:val="ListParagraph"/>
        <w:numPr>
          <w:ilvl w:val="0"/>
          <w:numId w:val="45"/>
        </w:numPr>
      </w:pPr>
      <w:r>
        <w:t>Note that although you did not enter https://, nevertheless Google created a secure HTTPS connection.</w:t>
      </w:r>
    </w:p>
    <w:p w14:paraId="101CB8EC" w14:textId="77777777" w:rsidR="0027409D" w:rsidRPr="00BF3699" w:rsidRDefault="0027409D" w:rsidP="00535B99">
      <w:pPr>
        <w:pStyle w:val="ListParagraph"/>
        <w:numPr>
          <w:ilvl w:val="0"/>
          <w:numId w:val="45"/>
        </w:numPr>
      </w:pPr>
      <w:r w:rsidRPr="0027409D">
        <w:rPr>
          <w:b/>
        </w:rPr>
        <w:t>Why would it do that?</w:t>
      </w:r>
    </w:p>
    <w:sdt>
      <w:sdtPr>
        <w:rPr>
          <w:rStyle w:val="Red"/>
        </w:rPr>
        <w:id w:val="147638029"/>
        <w:placeholder>
          <w:docPart w:val="7306C0CE8F06421782EF421093571028"/>
        </w:placeholder>
        <w:showingPlcHdr/>
      </w:sdtPr>
      <w:sdtEndPr>
        <w:rPr>
          <w:rStyle w:val="Red"/>
        </w:rPr>
      </w:sdtEndPr>
      <w:sdtContent>
        <w:p w14:paraId="38EEF354" w14:textId="77777777" w:rsidR="00D429CF" w:rsidRDefault="00D429CF" w:rsidP="00D429CF">
          <w:pPr>
            <w:spacing w:line="264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1F99CD5" w14:textId="240C188C" w:rsidR="0027409D" w:rsidRDefault="0027409D" w:rsidP="00535B99">
      <w:pPr>
        <w:pStyle w:val="ListParagraph"/>
        <w:numPr>
          <w:ilvl w:val="0"/>
          <w:numId w:val="45"/>
        </w:numPr>
      </w:pPr>
      <w:r>
        <w:t xml:space="preserve">Click the </w:t>
      </w:r>
      <w:r w:rsidR="00CF6C32">
        <w:t>View Site Information</w:t>
      </w:r>
      <w:r>
        <w:t xml:space="preserve"> icon in the browser address bar.</w:t>
      </w:r>
      <w:r w:rsidR="00761D8C">
        <w:t xml:space="preserve"> </w:t>
      </w:r>
      <w:r w:rsidR="00761D8C">
        <w:rPr>
          <w:noProof/>
        </w:rPr>
        <w:drawing>
          <wp:inline distT="0" distB="0" distL="0" distR="0" wp14:anchorId="7F168461" wp14:editId="40741B66">
            <wp:extent cx="1524078" cy="546128"/>
            <wp:effectExtent l="38100" t="38100" r="95250" b="101600"/>
            <wp:docPr id="1863655173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5173" name="Picture 1" descr="A close-up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54612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25D84" w14:textId="7205D5D8" w:rsidR="0027409D" w:rsidRDefault="0027409D" w:rsidP="00535B99">
      <w:pPr>
        <w:pStyle w:val="ListParagraph"/>
        <w:numPr>
          <w:ilvl w:val="0"/>
          <w:numId w:val="45"/>
        </w:numPr>
      </w:pPr>
      <w:r>
        <w:t>Click</w:t>
      </w:r>
      <w:r w:rsidR="00CE141F">
        <w:t xml:space="preserve"> </w:t>
      </w:r>
      <w:r w:rsidR="00CE141F" w:rsidRPr="002F7900">
        <w:rPr>
          <w:b/>
          <w:bCs/>
        </w:rPr>
        <w:t>Connection is Secure</w:t>
      </w:r>
      <w:r w:rsidR="00CE141F">
        <w:t xml:space="preserve"> </w:t>
      </w:r>
      <w:r w:rsidR="00CE141F">
        <w:sym w:font="Wingdings" w:char="F0E0"/>
      </w:r>
      <w:r w:rsidR="00CE141F">
        <w:t xml:space="preserve"> </w:t>
      </w:r>
      <w:r w:rsidR="00CE141F" w:rsidRPr="002F7900">
        <w:rPr>
          <w:b/>
          <w:bCs/>
        </w:rPr>
        <w:t>Certificate is Valid</w:t>
      </w:r>
      <w:r w:rsidR="00CE141F">
        <w:t>.</w:t>
      </w:r>
    </w:p>
    <w:p w14:paraId="0BC7009A" w14:textId="77777777" w:rsidR="00307BB0" w:rsidRPr="00BF3699" w:rsidRDefault="00307BB0" w:rsidP="00535B99">
      <w:pPr>
        <w:pStyle w:val="ListParagraph"/>
        <w:numPr>
          <w:ilvl w:val="0"/>
          <w:numId w:val="45"/>
        </w:numPr>
      </w:pPr>
      <w:r w:rsidRPr="00307BB0">
        <w:rPr>
          <w:b/>
        </w:rPr>
        <w:t>Insert a screenshot of the certificate information:</w:t>
      </w:r>
    </w:p>
    <w:sdt>
      <w:sdtPr>
        <w:rPr>
          <w:rStyle w:val="Red"/>
        </w:rPr>
        <w:id w:val="1441421308"/>
        <w:placeholder>
          <w:docPart w:val="CAF8F92EE23148DABA7B45DC510C735A"/>
        </w:placeholder>
        <w:showingPlcHdr/>
      </w:sdtPr>
      <w:sdtEndPr>
        <w:rPr>
          <w:rStyle w:val="Red"/>
        </w:rPr>
      </w:sdtEndPr>
      <w:sdtContent>
        <w:p w14:paraId="6C6ECC5D" w14:textId="77777777" w:rsidR="00D429CF" w:rsidRDefault="00D429CF" w:rsidP="00D429CF">
          <w:pPr>
            <w:spacing w:line="264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5C52975" w14:textId="635A5B5E" w:rsidR="0027409D" w:rsidRDefault="005D4061" w:rsidP="00535B99">
      <w:pPr>
        <w:pStyle w:val="ListParagraph"/>
        <w:numPr>
          <w:ilvl w:val="0"/>
          <w:numId w:val="45"/>
        </w:numPr>
      </w:pPr>
      <w:r>
        <w:t>V</w:t>
      </w:r>
      <w:r w:rsidR="0027409D">
        <w:t>iew the expiration date of this certificate.</w:t>
      </w:r>
    </w:p>
    <w:p w14:paraId="47D42E2B" w14:textId="6BC7C97C" w:rsidR="0027409D" w:rsidRDefault="004251E7" w:rsidP="00535B99">
      <w:pPr>
        <w:pStyle w:val="ListParagraph"/>
        <w:numPr>
          <w:ilvl w:val="0"/>
          <w:numId w:val="45"/>
        </w:numPr>
      </w:pPr>
      <w:r>
        <w:t>View the</w:t>
      </w:r>
      <w:r w:rsidR="0027409D">
        <w:t xml:space="preserve"> Public key to view the public key associated with this digital certificate.</w:t>
      </w:r>
    </w:p>
    <w:p w14:paraId="31FBF818" w14:textId="77777777" w:rsidR="0027409D" w:rsidRPr="00CD4F99" w:rsidRDefault="0027409D" w:rsidP="00535B99">
      <w:pPr>
        <w:pStyle w:val="ListParagraph"/>
        <w:numPr>
          <w:ilvl w:val="0"/>
          <w:numId w:val="45"/>
        </w:numPr>
      </w:pPr>
      <w:r w:rsidRPr="0027409D">
        <w:rPr>
          <w:b/>
        </w:rPr>
        <w:t>Why is this site not concerned with distributing this key?</w:t>
      </w:r>
    </w:p>
    <w:sdt>
      <w:sdtPr>
        <w:rPr>
          <w:rStyle w:val="Red"/>
        </w:rPr>
        <w:id w:val="-989409450"/>
        <w:placeholder>
          <w:docPart w:val="211DFC157E8A492CAE6456278C66C180"/>
        </w:placeholder>
        <w:showingPlcHdr/>
      </w:sdtPr>
      <w:sdtEndPr>
        <w:rPr>
          <w:rStyle w:val="Red"/>
        </w:rPr>
      </w:sdtEndPr>
      <w:sdtContent>
        <w:p w14:paraId="2A698DB5" w14:textId="77777777" w:rsidR="00D429CF" w:rsidRDefault="00D429CF" w:rsidP="00D429CF">
          <w:pPr>
            <w:spacing w:line="264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E6E1C31" w14:textId="77777777" w:rsidR="00BA34FF" w:rsidRPr="00CD4F99" w:rsidRDefault="0027409D" w:rsidP="00535B99">
      <w:pPr>
        <w:pStyle w:val="ListParagraph"/>
        <w:numPr>
          <w:ilvl w:val="0"/>
          <w:numId w:val="45"/>
        </w:numPr>
      </w:pPr>
      <w:r w:rsidRPr="0027409D">
        <w:rPr>
          <w:b/>
        </w:rPr>
        <w:t>How does embedding the public key in a digital certificate protect it from impersonators?</w:t>
      </w:r>
    </w:p>
    <w:sdt>
      <w:sdtPr>
        <w:rPr>
          <w:rStyle w:val="Red"/>
        </w:rPr>
        <w:id w:val="-227605834"/>
        <w:placeholder>
          <w:docPart w:val="396018E50228450B9555D4819A430F6C"/>
        </w:placeholder>
        <w:showingPlcHdr/>
      </w:sdtPr>
      <w:sdtEndPr>
        <w:rPr>
          <w:rStyle w:val="Red"/>
        </w:rPr>
      </w:sdtEndPr>
      <w:sdtContent>
        <w:p w14:paraId="513C498F" w14:textId="77777777" w:rsidR="00D429CF" w:rsidRDefault="00D429CF" w:rsidP="00D429CF">
          <w:pPr>
            <w:spacing w:line="264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0AFDB1B" w14:textId="42A29453" w:rsidR="003C4345" w:rsidRDefault="003C4345" w:rsidP="00535B99">
      <w:pPr>
        <w:pStyle w:val="ListParagraph"/>
        <w:numPr>
          <w:ilvl w:val="0"/>
          <w:numId w:val="45"/>
        </w:numPr>
      </w:pPr>
      <w:r>
        <w:t xml:space="preserve">View </w:t>
      </w:r>
      <w:r w:rsidRPr="003C4345">
        <w:rPr>
          <w:b/>
          <w:bCs/>
        </w:rPr>
        <w:t>Issued By</w:t>
      </w:r>
      <w:r>
        <w:t>. Note the CN and Organization that supplies the certificate.</w:t>
      </w:r>
    </w:p>
    <w:p w14:paraId="45C4533E" w14:textId="787CD226" w:rsidR="000673DB" w:rsidRDefault="000673DB" w:rsidP="00535B99">
      <w:pPr>
        <w:pStyle w:val="ListParagraph"/>
        <w:numPr>
          <w:ilvl w:val="0"/>
          <w:numId w:val="45"/>
        </w:numPr>
      </w:pPr>
      <w:r>
        <w:t xml:space="preserve">Go to </w:t>
      </w:r>
      <w:hyperlink r:id="rId8" w:history="1">
        <w:r w:rsidR="00791DD8" w:rsidRPr="006243AC">
          <w:rPr>
            <w:rStyle w:val="Hyperlink"/>
          </w:rPr>
          <w:t>https://lab.wncc.net</w:t>
        </w:r>
      </w:hyperlink>
      <w:r w:rsidR="00791DD8">
        <w:t xml:space="preserve"> </w:t>
      </w:r>
      <w:r w:rsidR="00353D08">
        <w:t>Note the CN and Organization that supplies the certificate.</w:t>
      </w:r>
    </w:p>
    <w:p w14:paraId="24632084" w14:textId="1140650D" w:rsidR="00353D08" w:rsidRDefault="00353D08" w:rsidP="00535B99">
      <w:pPr>
        <w:pStyle w:val="ListParagraph"/>
        <w:numPr>
          <w:ilvl w:val="0"/>
          <w:numId w:val="45"/>
        </w:numPr>
      </w:pPr>
      <w:r>
        <w:t xml:space="preserve">Go to </w:t>
      </w:r>
      <w:hyperlink r:id="rId9" w:history="1">
        <w:r w:rsidRPr="006243AC">
          <w:rPr>
            <w:rStyle w:val="Hyperlink"/>
          </w:rPr>
          <w:t>https://www.wncc.edu</w:t>
        </w:r>
      </w:hyperlink>
      <w:r>
        <w:t>. Note the CN and Organization that supplies the certificate.</w:t>
      </w:r>
    </w:p>
    <w:p w14:paraId="06BC7922" w14:textId="74154087" w:rsidR="005D6AA0" w:rsidRDefault="005D6AA0" w:rsidP="00535B99">
      <w:pPr>
        <w:pStyle w:val="ListParagraph"/>
        <w:numPr>
          <w:ilvl w:val="0"/>
          <w:numId w:val="45"/>
        </w:numPr>
      </w:pPr>
      <w:r>
        <w:lastRenderedPageBreak/>
        <w:t>Are any of the Certificate providers the same?</w:t>
      </w:r>
    </w:p>
    <w:sdt>
      <w:sdtPr>
        <w:rPr>
          <w:rStyle w:val="Red"/>
        </w:rPr>
        <w:id w:val="885227448"/>
        <w:placeholder>
          <w:docPart w:val="BF7CE7454B8F4895A8E3254ED6AF0FD3"/>
        </w:placeholder>
        <w:showingPlcHdr/>
      </w:sdtPr>
      <w:sdtEndPr>
        <w:rPr>
          <w:rStyle w:val="Red"/>
        </w:rPr>
      </w:sdtEndPr>
      <w:sdtContent>
        <w:p w14:paraId="05A7FD7B" w14:textId="77777777" w:rsidR="00373833" w:rsidRDefault="00373833" w:rsidP="00373833">
          <w:pPr>
            <w:spacing w:line="264" w:lineRule="auto"/>
            <w:ind w:left="360"/>
            <w:rPr>
              <w:rStyle w:val="Red"/>
            </w:rPr>
          </w:pPr>
          <w:r w:rsidRPr="0037383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6D0AFB" w14:textId="7583FC16" w:rsidR="00373833" w:rsidRPr="00F66060" w:rsidRDefault="00373833" w:rsidP="00373833">
      <w:pPr>
        <w:pStyle w:val="ListParagraph"/>
        <w:numPr>
          <w:ilvl w:val="0"/>
          <w:numId w:val="45"/>
        </w:numPr>
      </w:pPr>
      <w:r>
        <w:t xml:space="preserve">Go to </w:t>
      </w:r>
      <w:hyperlink r:id="rId10" w:history="1">
        <w:r w:rsidRPr="006243AC">
          <w:rPr>
            <w:rStyle w:val="Hyperlink"/>
          </w:rPr>
          <w:t>https://letsencrypt.org/</w:t>
        </w:r>
      </w:hyperlink>
      <w:r>
        <w:t xml:space="preserve"> </w:t>
      </w:r>
    </w:p>
    <w:p w14:paraId="2975E755" w14:textId="62399CA2" w:rsidR="00BF53FD" w:rsidRPr="00F66060" w:rsidRDefault="00F66060" w:rsidP="00535B99">
      <w:pPr>
        <w:pStyle w:val="ListParagraph"/>
        <w:numPr>
          <w:ilvl w:val="0"/>
          <w:numId w:val="45"/>
        </w:numPr>
      </w:pPr>
      <w:r w:rsidRPr="00F66060">
        <w:t>Describe the purpose of Let’s Encrypt</w:t>
      </w:r>
      <w:r>
        <w:t>.</w:t>
      </w:r>
    </w:p>
    <w:sdt>
      <w:sdtPr>
        <w:rPr>
          <w:rStyle w:val="Red"/>
        </w:rPr>
        <w:id w:val="388542058"/>
        <w:placeholder>
          <w:docPart w:val="EFC39594DC524E36AC298375AF3FB3A3"/>
        </w:placeholder>
        <w:showingPlcHdr/>
      </w:sdtPr>
      <w:sdtEndPr>
        <w:rPr>
          <w:rStyle w:val="Red"/>
        </w:rPr>
      </w:sdtEndPr>
      <w:sdtContent>
        <w:p w14:paraId="2B386FA9" w14:textId="77777777" w:rsidR="00D429CF" w:rsidRDefault="00D429CF" w:rsidP="00D429CF">
          <w:pPr>
            <w:spacing w:line="264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05C7837" w14:textId="5EAB7FDD" w:rsidR="00704250" w:rsidRDefault="00704250" w:rsidP="002B7AD3">
      <w:pPr>
        <w:pStyle w:val="ListParagraph"/>
        <w:numPr>
          <w:ilvl w:val="0"/>
          <w:numId w:val="45"/>
        </w:numPr>
      </w:pPr>
      <w:r>
        <w:t>Go to your bank’s web site.</w:t>
      </w:r>
    </w:p>
    <w:p w14:paraId="3CE13485" w14:textId="264641F1" w:rsidR="002B7AD3" w:rsidRDefault="002B7AD3" w:rsidP="002B7AD3">
      <w:pPr>
        <w:pStyle w:val="ListParagraph"/>
        <w:numPr>
          <w:ilvl w:val="0"/>
          <w:numId w:val="45"/>
        </w:numPr>
      </w:pPr>
      <w:r>
        <w:t>Click the three vertical buttons at the far edge of the address bar.</w:t>
      </w:r>
    </w:p>
    <w:p w14:paraId="0879BBC0" w14:textId="53B5576A" w:rsidR="002B7AD3" w:rsidRDefault="002B7AD3" w:rsidP="00986ADA">
      <w:pPr>
        <w:pStyle w:val="ListParagraph"/>
        <w:numPr>
          <w:ilvl w:val="0"/>
          <w:numId w:val="45"/>
        </w:numPr>
      </w:pPr>
      <w:r>
        <w:t xml:space="preserve">Click </w:t>
      </w:r>
      <w:r w:rsidRPr="001709D1">
        <w:rPr>
          <w:b/>
          <w:bCs/>
        </w:rPr>
        <w:t>More tools</w:t>
      </w:r>
      <w:r w:rsidR="004F3E36">
        <w:t xml:space="preserve"> </w:t>
      </w:r>
      <w:r w:rsidR="004F3E36">
        <w:sym w:font="Wingdings" w:char="F0E0"/>
      </w:r>
      <w:r w:rsidR="004F3E36">
        <w:t xml:space="preserve"> </w:t>
      </w:r>
      <w:r w:rsidRPr="001709D1">
        <w:rPr>
          <w:b/>
          <w:bCs/>
        </w:rPr>
        <w:t>Developer tools</w:t>
      </w:r>
      <w:r w:rsidR="004F3E36">
        <w:t xml:space="preserve"> </w:t>
      </w:r>
      <w:r w:rsidR="00A34674">
        <w:sym w:font="Wingdings" w:char="F0E0"/>
      </w:r>
      <w:r w:rsidR="00A34674">
        <w:t xml:space="preserve"> </w:t>
      </w:r>
      <w:r w:rsidRPr="001709D1">
        <w:rPr>
          <w:b/>
          <w:bCs/>
        </w:rPr>
        <w:t>Security tab</w:t>
      </w:r>
      <w:r>
        <w:t>. (If the Security tab does not appear, click the More tabs (&gt;&gt;) button to display more tabs.)</w:t>
      </w:r>
    </w:p>
    <w:p w14:paraId="61297B65" w14:textId="46584888" w:rsidR="002B7AD3" w:rsidRDefault="002B7AD3" w:rsidP="00391998">
      <w:pPr>
        <w:pStyle w:val="ListParagraph"/>
        <w:numPr>
          <w:ilvl w:val="0"/>
          <w:numId w:val="45"/>
        </w:numPr>
      </w:pPr>
      <w:r>
        <w:t>Read the information under Security overview.</w:t>
      </w:r>
    </w:p>
    <w:p w14:paraId="7C4C4D7F" w14:textId="43DF263A" w:rsidR="00704250" w:rsidRDefault="00704250" w:rsidP="00391998">
      <w:pPr>
        <w:pStyle w:val="ListParagraph"/>
        <w:numPr>
          <w:ilvl w:val="0"/>
          <w:numId w:val="45"/>
        </w:numPr>
      </w:pPr>
      <w:r>
        <w:t>What encryption does this site use?</w:t>
      </w:r>
    </w:p>
    <w:sdt>
      <w:sdtPr>
        <w:rPr>
          <w:rStyle w:val="Red"/>
        </w:rPr>
        <w:id w:val="1340503222"/>
        <w:placeholder>
          <w:docPart w:val="866DF1F7688148BF9A0F823349BEFA9D"/>
        </w:placeholder>
        <w:showingPlcHdr/>
      </w:sdtPr>
      <w:sdtContent>
        <w:p w14:paraId="593BB28B" w14:textId="77777777" w:rsidR="00704250" w:rsidRDefault="00704250" w:rsidP="00704250">
          <w:pPr>
            <w:spacing w:line="264" w:lineRule="auto"/>
            <w:rPr>
              <w:rStyle w:val="Red"/>
            </w:rPr>
          </w:pPr>
          <w:r w:rsidRPr="00704250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2080AF" w14:textId="417827FA" w:rsidR="001F7C45" w:rsidRDefault="0027409D" w:rsidP="00535B99">
      <w:pPr>
        <w:pStyle w:val="ListParagraph"/>
        <w:numPr>
          <w:ilvl w:val="0"/>
          <w:numId w:val="45"/>
        </w:numPr>
      </w:pPr>
      <w:r>
        <w:t>Close all windows.</w:t>
      </w:r>
    </w:p>
    <w:p w14:paraId="17C8AFFD" w14:textId="1516823A" w:rsidR="00862DDE" w:rsidRDefault="00862DDE" w:rsidP="00862DDE">
      <w:pPr>
        <w:pStyle w:val="Heading2"/>
      </w:pPr>
      <w:r>
        <w:t>Assignment Submission</w:t>
      </w:r>
    </w:p>
    <w:p w14:paraId="0CF58EB2" w14:textId="2675FF1D" w:rsidR="008E08A9" w:rsidRPr="001F7C45" w:rsidRDefault="008E08A9" w:rsidP="00C135CA">
      <w:r>
        <w:t>Attach this completed document to the assignment in Blackboard.</w:t>
      </w:r>
    </w:p>
    <w:sectPr w:rsidR="008E08A9" w:rsidRPr="001F7C45" w:rsidSect="00535B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8CF07" w14:textId="77777777" w:rsidR="00D7691E" w:rsidRDefault="00D7691E" w:rsidP="00AB57D0">
      <w:r>
        <w:separator/>
      </w:r>
    </w:p>
  </w:endnote>
  <w:endnote w:type="continuationSeparator" w:id="0">
    <w:p w14:paraId="68BA4CE4" w14:textId="77777777" w:rsidR="00D7691E" w:rsidRDefault="00D7691E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3773" w14:textId="797332BA" w:rsidR="00E31F6C" w:rsidRPr="00AB57D0" w:rsidRDefault="00EB03E0" w:rsidP="00B72264">
    <w:pPr>
      <w:pStyle w:val="Footer"/>
      <w:tabs>
        <w:tab w:val="center" w:pos="5040"/>
        <w:tab w:val="right" w:pos="10080"/>
      </w:tabs>
    </w:pPr>
    <w:r w:rsidRPr="00EB03E0">
      <w:t>Digital Certificates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D429CF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fldSimple w:instr=" NUMPAGES ">
      <w:r w:rsidR="00D429CF">
        <w:rPr>
          <w:noProof/>
        </w:rPr>
        <w:t>2</w:t>
      </w:r>
    </w:fldSimple>
    <w:r w:rsidR="00E31F6C" w:rsidRPr="00A87D54">
      <w:tab/>
      <w:t xml:space="preserve">Revised: </w:t>
    </w:r>
    <w:r w:rsidR="00F951BF">
      <w:t>06</w:t>
    </w:r>
    <w:r w:rsidR="00297F31">
      <w:t>/</w:t>
    </w:r>
    <w:r w:rsidR="00F7076A">
      <w:t>07</w:t>
    </w:r>
    <w:r w:rsidR="00297F31">
      <w:t>/20</w:t>
    </w:r>
    <w:r w:rsidR="00F951BF">
      <w:t>2</w:t>
    </w:r>
    <w:r w:rsidR="00F7076A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00354" w14:textId="77777777" w:rsidR="00D7691E" w:rsidRDefault="00D7691E" w:rsidP="00AB57D0">
      <w:r>
        <w:separator/>
      </w:r>
    </w:p>
  </w:footnote>
  <w:footnote w:type="continuationSeparator" w:id="0">
    <w:p w14:paraId="1ABA2FE6" w14:textId="77777777" w:rsidR="00D7691E" w:rsidRDefault="00D7691E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96B36C2"/>
    <w:multiLevelType w:val="hybridMultilevel"/>
    <w:tmpl w:val="F2FE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204184D"/>
    <w:multiLevelType w:val="hybridMultilevel"/>
    <w:tmpl w:val="EF0E9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2602668">
    <w:abstractNumId w:val="24"/>
  </w:num>
  <w:num w:numId="2" w16cid:durableId="2069568096">
    <w:abstractNumId w:val="22"/>
  </w:num>
  <w:num w:numId="3" w16cid:durableId="998843811">
    <w:abstractNumId w:val="27"/>
  </w:num>
  <w:num w:numId="4" w16cid:durableId="544483298">
    <w:abstractNumId w:val="19"/>
  </w:num>
  <w:num w:numId="5" w16cid:durableId="1671327972">
    <w:abstractNumId w:val="43"/>
  </w:num>
  <w:num w:numId="6" w16cid:durableId="1687169400">
    <w:abstractNumId w:val="13"/>
  </w:num>
  <w:num w:numId="7" w16cid:durableId="1059983526">
    <w:abstractNumId w:val="38"/>
  </w:num>
  <w:num w:numId="8" w16cid:durableId="2027052262">
    <w:abstractNumId w:val="14"/>
  </w:num>
  <w:num w:numId="9" w16cid:durableId="1808160349">
    <w:abstractNumId w:val="25"/>
  </w:num>
  <w:num w:numId="10" w16cid:durableId="1639189623">
    <w:abstractNumId w:val="11"/>
  </w:num>
  <w:num w:numId="11" w16cid:durableId="920600477">
    <w:abstractNumId w:val="10"/>
  </w:num>
  <w:num w:numId="12" w16cid:durableId="1224870540">
    <w:abstractNumId w:val="32"/>
  </w:num>
  <w:num w:numId="13" w16cid:durableId="352197371">
    <w:abstractNumId w:val="0"/>
  </w:num>
  <w:num w:numId="14" w16cid:durableId="1937246768">
    <w:abstractNumId w:val="33"/>
  </w:num>
  <w:num w:numId="15" w16cid:durableId="394283826">
    <w:abstractNumId w:val="36"/>
  </w:num>
  <w:num w:numId="16" w16cid:durableId="609169653">
    <w:abstractNumId w:val="30"/>
  </w:num>
  <w:num w:numId="17" w16cid:durableId="1143233148">
    <w:abstractNumId w:val="26"/>
  </w:num>
  <w:num w:numId="18" w16cid:durableId="2126120042">
    <w:abstractNumId w:val="42"/>
  </w:num>
  <w:num w:numId="19" w16cid:durableId="2027051177">
    <w:abstractNumId w:val="16"/>
  </w:num>
  <w:num w:numId="20" w16cid:durableId="575284375">
    <w:abstractNumId w:val="18"/>
  </w:num>
  <w:num w:numId="21" w16cid:durableId="319306482">
    <w:abstractNumId w:val="5"/>
  </w:num>
  <w:num w:numId="22" w16cid:durableId="1426419745">
    <w:abstractNumId w:val="17"/>
  </w:num>
  <w:num w:numId="23" w16cid:durableId="2131585631">
    <w:abstractNumId w:val="35"/>
  </w:num>
  <w:num w:numId="24" w16cid:durableId="371735912">
    <w:abstractNumId w:val="39"/>
  </w:num>
  <w:num w:numId="25" w16cid:durableId="768235766">
    <w:abstractNumId w:val="8"/>
  </w:num>
  <w:num w:numId="26" w16cid:durableId="1271929986">
    <w:abstractNumId w:val="41"/>
  </w:num>
  <w:num w:numId="27" w16cid:durableId="259610578">
    <w:abstractNumId w:val="6"/>
  </w:num>
  <w:num w:numId="28" w16cid:durableId="1126241458">
    <w:abstractNumId w:val="40"/>
  </w:num>
  <w:num w:numId="29" w16cid:durableId="807476201">
    <w:abstractNumId w:val="23"/>
  </w:num>
  <w:num w:numId="30" w16cid:durableId="606888313">
    <w:abstractNumId w:val="15"/>
  </w:num>
  <w:num w:numId="31" w16cid:durableId="1926838719">
    <w:abstractNumId w:val="7"/>
  </w:num>
  <w:num w:numId="32" w16cid:durableId="47076836">
    <w:abstractNumId w:val="21"/>
  </w:num>
  <w:num w:numId="33" w16cid:durableId="418671959">
    <w:abstractNumId w:val="31"/>
  </w:num>
  <w:num w:numId="34" w16cid:durableId="35737553">
    <w:abstractNumId w:val="2"/>
  </w:num>
  <w:num w:numId="35" w16cid:durableId="1957445046">
    <w:abstractNumId w:val="37"/>
  </w:num>
  <w:num w:numId="36" w16cid:durableId="1695959766">
    <w:abstractNumId w:val="20"/>
  </w:num>
  <w:num w:numId="37" w16cid:durableId="187908685">
    <w:abstractNumId w:val="9"/>
  </w:num>
  <w:num w:numId="38" w16cid:durableId="424810987">
    <w:abstractNumId w:val="29"/>
  </w:num>
  <w:num w:numId="39" w16cid:durableId="823080783">
    <w:abstractNumId w:val="3"/>
  </w:num>
  <w:num w:numId="40" w16cid:durableId="1103110417">
    <w:abstractNumId w:val="28"/>
  </w:num>
  <w:num w:numId="41" w16cid:durableId="473373098">
    <w:abstractNumId w:val="34"/>
  </w:num>
  <w:num w:numId="42" w16cid:durableId="37245138">
    <w:abstractNumId w:val="4"/>
  </w:num>
  <w:num w:numId="43" w16cid:durableId="417479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5876353">
    <w:abstractNumId w:val="1"/>
  </w:num>
  <w:num w:numId="45" w16cid:durableId="76503086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0275F"/>
    <w:rsid w:val="0000409B"/>
    <w:rsid w:val="000110A5"/>
    <w:rsid w:val="000114F8"/>
    <w:rsid w:val="00011DDF"/>
    <w:rsid w:val="00013951"/>
    <w:rsid w:val="00015C1D"/>
    <w:rsid w:val="00021BBD"/>
    <w:rsid w:val="00022209"/>
    <w:rsid w:val="000262B3"/>
    <w:rsid w:val="00033F40"/>
    <w:rsid w:val="00037643"/>
    <w:rsid w:val="0004458F"/>
    <w:rsid w:val="00045558"/>
    <w:rsid w:val="000476CB"/>
    <w:rsid w:val="0005091A"/>
    <w:rsid w:val="000673DB"/>
    <w:rsid w:val="000716A5"/>
    <w:rsid w:val="00074175"/>
    <w:rsid w:val="00075CF4"/>
    <w:rsid w:val="000809D6"/>
    <w:rsid w:val="0008155F"/>
    <w:rsid w:val="000934F3"/>
    <w:rsid w:val="000958EF"/>
    <w:rsid w:val="00096341"/>
    <w:rsid w:val="000A1770"/>
    <w:rsid w:val="000A3DCB"/>
    <w:rsid w:val="000B26F2"/>
    <w:rsid w:val="000B35F1"/>
    <w:rsid w:val="000C35A3"/>
    <w:rsid w:val="000D1831"/>
    <w:rsid w:val="000D5B0D"/>
    <w:rsid w:val="000E2A1B"/>
    <w:rsid w:val="000E3373"/>
    <w:rsid w:val="000E448D"/>
    <w:rsid w:val="000E530F"/>
    <w:rsid w:val="000E64BF"/>
    <w:rsid w:val="000E6FEF"/>
    <w:rsid w:val="000F2244"/>
    <w:rsid w:val="000F2EA9"/>
    <w:rsid w:val="00103243"/>
    <w:rsid w:val="0010343A"/>
    <w:rsid w:val="00111588"/>
    <w:rsid w:val="00112864"/>
    <w:rsid w:val="001143F0"/>
    <w:rsid w:val="00116C75"/>
    <w:rsid w:val="001224DD"/>
    <w:rsid w:val="00123965"/>
    <w:rsid w:val="00126FB6"/>
    <w:rsid w:val="001273E9"/>
    <w:rsid w:val="00131CE8"/>
    <w:rsid w:val="0013594D"/>
    <w:rsid w:val="001363F8"/>
    <w:rsid w:val="001367DA"/>
    <w:rsid w:val="001536E2"/>
    <w:rsid w:val="00165540"/>
    <w:rsid w:val="00165AED"/>
    <w:rsid w:val="001709D1"/>
    <w:rsid w:val="00174790"/>
    <w:rsid w:val="001760FA"/>
    <w:rsid w:val="0018276D"/>
    <w:rsid w:val="00183C98"/>
    <w:rsid w:val="00194F06"/>
    <w:rsid w:val="00194F48"/>
    <w:rsid w:val="001A050A"/>
    <w:rsid w:val="001A3E71"/>
    <w:rsid w:val="001A48A7"/>
    <w:rsid w:val="001A56BC"/>
    <w:rsid w:val="001A7FBB"/>
    <w:rsid w:val="001B356D"/>
    <w:rsid w:val="001B3F26"/>
    <w:rsid w:val="001B4BA0"/>
    <w:rsid w:val="001B4FA6"/>
    <w:rsid w:val="001C685D"/>
    <w:rsid w:val="001D0D2E"/>
    <w:rsid w:val="001E1E6F"/>
    <w:rsid w:val="001E2EC3"/>
    <w:rsid w:val="001F0310"/>
    <w:rsid w:val="001F2D2B"/>
    <w:rsid w:val="001F703E"/>
    <w:rsid w:val="001F78A2"/>
    <w:rsid w:val="001F7C45"/>
    <w:rsid w:val="002003C6"/>
    <w:rsid w:val="00201352"/>
    <w:rsid w:val="002042A6"/>
    <w:rsid w:val="00204735"/>
    <w:rsid w:val="0020596F"/>
    <w:rsid w:val="00210FCA"/>
    <w:rsid w:val="00211F91"/>
    <w:rsid w:val="00212AB2"/>
    <w:rsid w:val="002216CE"/>
    <w:rsid w:val="00227E0A"/>
    <w:rsid w:val="0023406B"/>
    <w:rsid w:val="00235CEA"/>
    <w:rsid w:val="002415C2"/>
    <w:rsid w:val="002424A4"/>
    <w:rsid w:val="00265EAF"/>
    <w:rsid w:val="00266AA0"/>
    <w:rsid w:val="0027409D"/>
    <w:rsid w:val="00274C82"/>
    <w:rsid w:val="002857DA"/>
    <w:rsid w:val="00296018"/>
    <w:rsid w:val="00297524"/>
    <w:rsid w:val="00297F31"/>
    <w:rsid w:val="002A10CF"/>
    <w:rsid w:val="002A777E"/>
    <w:rsid w:val="002B5F4B"/>
    <w:rsid w:val="002B7224"/>
    <w:rsid w:val="002B7AD3"/>
    <w:rsid w:val="002C0692"/>
    <w:rsid w:val="002C4EAB"/>
    <w:rsid w:val="002C5AE5"/>
    <w:rsid w:val="002D0CF1"/>
    <w:rsid w:val="002D1516"/>
    <w:rsid w:val="002D1CDC"/>
    <w:rsid w:val="002D1D5E"/>
    <w:rsid w:val="002D4AD3"/>
    <w:rsid w:val="002E0A1F"/>
    <w:rsid w:val="002E76F8"/>
    <w:rsid w:val="002F035A"/>
    <w:rsid w:val="002F38F1"/>
    <w:rsid w:val="002F7900"/>
    <w:rsid w:val="00300A22"/>
    <w:rsid w:val="00307BB0"/>
    <w:rsid w:val="00316A42"/>
    <w:rsid w:val="00321437"/>
    <w:rsid w:val="00326097"/>
    <w:rsid w:val="00331FF8"/>
    <w:rsid w:val="003345F3"/>
    <w:rsid w:val="0033592C"/>
    <w:rsid w:val="0034029A"/>
    <w:rsid w:val="003452CE"/>
    <w:rsid w:val="00346748"/>
    <w:rsid w:val="0035094F"/>
    <w:rsid w:val="003521EA"/>
    <w:rsid w:val="00352D7A"/>
    <w:rsid w:val="00353D08"/>
    <w:rsid w:val="003574B2"/>
    <w:rsid w:val="003600B3"/>
    <w:rsid w:val="00360730"/>
    <w:rsid w:val="00362501"/>
    <w:rsid w:val="00362855"/>
    <w:rsid w:val="00371C3B"/>
    <w:rsid w:val="00373833"/>
    <w:rsid w:val="00382FD0"/>
    <w:rsid w:val="00390F30"/>
    <w:rsid w:val="0039326C"/>
    <w:rsid w:val="0039336C"/>
    <w:rsid w:val="003939E8"/>
    <w:rsid w:val="00394088"/>
    <w:rsid w:val="00396401"/>
    <w:rsid w:val="003A382F"/>
    <w:rsid w:val="003A63AE"/>
    <w:rsid w:val="003A6739"/>
    <w:rsid w:val="003A72F4"/>
    <w:rsid w:val="003A7457"/>
    <w:rsid w:val="003B1843"/>
    <w:rsid w:val="003B1CCD"/>
    <w:rsid w:val="003B4B95"/>
    <w:rsid w:val="003B5A3B"/>
    <w:rsid w:val="003B70C7"/>
    <w:rsid w:val="003C4345"/>
    <w:rsid w:val="003D1F9D"/>
    <w:rsid w:val="003D6C62"/>
    <w:rsid w:val="003E2375"/>
    <w:rsid w:val="003E3167"/>
    <w:rsid w:val="003E52F2"/>
    <w:rsid w:val="003F1E53"/>
    <w:rsid w:val="003F2990"/>
    <w:rsid w:val="003F348C"/>
    <w:rsid w:val="003F3DD6"/>
    <w:rsid w:val="003F5D82"/>
    <w:rsid w:val="00406FD5"/>
    <w:rsid w:val="00416E4B"/>
    <w:rsid w:val="004170CD"/>
    <w:rsid w:val="00417EE9"/>
    <w:rsid w:val="004251E7"/>
    <w:rsid w:val="00427E4B"/>
    <w:rsid w:val="004309C2"/>
    <w:rsid w:val="00435492"/>
    <w:rsid w:val="004365AC"/>
    <w:rsid w:val="00454AD8"/>
    <w:rsid w:val="004567F1"/>
    <w:rsid w:val="00461B03"/>
    <w:rsid w:val="004637F5"/>
    <w:rsid w:val="004651DA"/>
    <w:rsid w:val="00465CE1"/>
    <w:rsid w:val="0046737E"/>
    <w:rsid w:val="00471BA6"/>
    <w:rsid w:val="00473139"/>
    <w:rsid w:val="00476D44"/>
    <w:rsid w:val="0047735D"/>
    <w:rsid w:val="00480270"/>
    <w:rsid w:val="00485224"/>
    <w:rsid w:val="00486C90"/>
    <w:rsid w:val="0048774D"/>
    <w:rsid w:val="00494C1A"/>
    <w:rsid w:val="004A119C"/>
    <w:rsid w:val="004A2A66"/>
    <w:rsid w:val="004A2FB9"/>
    <w:rsid w:val="004A4821"/>
    <w:rsid w:val="004C37B1"/>
    <w:rsid w:val="004C52E3"/>
    <w:rsid w:val="004D2170"/>
    <w:rsid w:val="004D5F8F"/>
    <w:rsid w:val="004D71DB"/>
    <w:rsid w:val="004D7E49"/>
    <w:rsid w:val="004E0219"/>
    <w:rsid w:val="004E4238"/>
    <w:rsid w:val="004E5185"/>
    <w:rsid w:val="004E5E15"/>
    <w:rsid w:val="004E6D59"/>
    <w:rsid w:val="004F0CF1"/>
    <w:rsid w:val="004F3E36"/>
    <w:rsid w:val="00502E81"/>
    <w:rsid w:val="00503EC3"/>
    <w:rsid w:val="00507C1D"/>
    <w:rsid w:val="005135F4"/>
    <w:rsid w:val="005149DB"/>
    <w:rsid w:val="00535B99"/>
    <w:rsid w:val="00540EE5"/>
    <w:rsid w:val="005449C5"/>
    <w:rsid w:val="005469B1"/>
    <w:rsid w:val="00550137"/>
    <w:rsid w:val="00550A50"/>
    <w:rsid w:val="00550DB8"/>
    <w:rsid w:val="00552979"/>
    <w:rsid w:val="00553AB1"/>
    <w:rsid w:val="00554B04"/>
    <w:rsid w:val="005566E8"/>
    <w:rsid w:val="00572F14"/>
    <w:rsid w:val="005733AC"/>
    <w:rsid w:val="0057570F"/>
    <w:rsid w:val="005768C9"/>
    <w:rsid w:val="00577475"/>
    <w:rsid w:val="00580B8C"/>
    <w:rsid w:val="00582EC2"/>
    <w:rsid w:val="0058631A"/>
    <w:rsid w:val="0059039A"/>
    <w:rsid w:val="00590CF7"/>
    <w:rsid w:val="00591187"/>
    <w:rsid w:val="00597C24"/>
    <w:rsid w:val="005A0437"/>
    <w:rsid w:val="005A0BBF"/>
    <w:rsid w:val="005A1C69"/>
    <w:rsid w:val="005A490A"/>
    <w:rsid w:val="005A7E22"/>
    <w:rsid w:val="005B24E0"/>
    <w:rsid w:val="005B3D2D"/>
    <w:rsid w:val="005B42B7"/>
    <w:rsid w:val="005B63DA"/>
    <w:rsid w:val="005B648E"/>
    <w:rsid w:val="005C0126"/>
    <w:rsid w:val="005C05F9"/>
    <w:rsid w:val="005C1AED"/>
    <w:rsid w:val="005C3582"/>
    <w:rsid w:val="005C3820"/>
    <w:rsid w:val="005C3F59"/>
    <w:rsid w:val="005C6CD7"/>
    <w:rsid w:val="005D0A20"/>
    <w:rsid w:val="005D0F3A"/>
    <w:rsid w:val="005D380C"/>
    <w:rsid w:val="005D4061"/>
    <w:rsid w:val="005D5016"/>
    <w:rsid w:val="005D605E"/>
    <w:rsid w:val="005D6AA0"/>
    <w:rsid w:val="005E003E"/>
    <w:rsid w:val="005F43A4"/>
    <w:rsid w:val="00610E6B"/>
    <w:rsid w:val="006168E6"/>
    <w:rsid w:val="00621F4A"/>
    <w:rsid w:val="00634542"/>
    <w:rsid w:val="00651458"/>
    <w:rsid w:val="00660429"/>
    <w:rsid w:val="00662583"/>
    <w:rsid w:val="006673D5"/>
    <w:rsid w:val="00673582"/>
    <w:rsid w:val="00675591"/>
    <w:rsid w:val="006808D8"/>
    <w:rsid w:val="00681B78"/>
    <w:rsid w:val="00682EAA"/>
    <w:rsid w:val="00684E5F"/>
    <w:rsid w:val="00697630"/>
    <w:rsid w:val="006A081D"/>
    <w:rsid w:val="006A4BB9"/>
    <w:rsid w:val="006A7047"/>
    <w:rsid w:val="006B3143"/>
    <w:rsid w:val="006B60F9"/>
    <w:rsid w:val="006C1D6E"/>
    <w:rsid w:val="006C56FB"/>
    <w:rsid w:val="006D085A"/>
    <w:rsid w:val="006E1455"/>
    <w:rsid w:val="00701095"/>
    <w:rsid w:val="00704250"/>
    <w:rsid w:val="007045D1"/>
    <w:rsid w:val="00714796"/>
    <w:rsid w:val="00716395"/>
    <w:rsid w:val="0071771B"/>
    <w:rsid w:val="00720742"/>
    <w:rsid w:val="007255C4"/>
    <w:rsid w:val="007258B6"/>
    <w:rsid w:val="0072621B"/>
    <w:rsid w:val="00726481"/>
    <w:rsid w:val="00742D32"/>
    <w:rsid w:val="00742EF7"/>
    <w:rsid w:val="00751231"/>
    <w:rsid w:val="00756F06"/>
    <w:rsid w:val="00761D8C"/>
    <w:rsid w:val="00762E77"/>
    <w:rsid w:val="007676DC"/>
    <w:rsid w:val="007763F8"/>
    <w:rsid w:val="00781374"/>
    <w:rsid w:val="0078226A"/>
    <w:rsid w:val="00784041"/>
    <w:rsid w:val="00787568"/>
    <w:rsid w:val="00790823"/>
    <w:rsid w:val="007917BC"/>
    <w:rsid w:val="00791DD8"/>
    <w:rsid w:val="007921CD"/>
    <w:rsid w:val="00794446"/>
    <w:rsid w:val="007A7622"/>
    <w:rsid w:val="007B673C"/>
    <w:rsid w:val="007B7F98"/>
    <w:rsid w:val="007C18EB"/>
    <w:rsid w:val="007D2D24"/>
    <w:rsid w:val="007D3792"/>
    <w:rsid w:val="007D472F"/>
    <w:rsid w:val="007D4C1F"/>
    <w:rsid w:val="007D67E2"/>
    <w:rsid w:val="007E0F99"/>
    <w:rsid w:val="007E15FB"/>
    <w:rsid w:val="007E4775"/>
    <w:rsid w:val="007F04E7"/>
    <w:rsid w:val="007F184D"/>
    <w:rsid w:val="007F4ABB"/>
    <w:rsid w:val="007F5819"/>
    <w:rsid w:val="007F5B3C"/>
    <w:rsid w:val="007F5E52"/>
    <w:rsid w:val="007F64CA"/>
    <w:rsid w:val="007F6F00"/>
    <w:rsid w:val="008010EE"/>
    <w:rsid w:val="00804ED1"/>
    <w:rsid w:val="0081191E"/>
    <w:rsid w:val="00811AAC"/>
    <w:rsid w:val="00813295"/>
    <w:rsid w:val="008244B1"/>
    <w:rsid w:val="00825B8F"/>
    <w:rsid w:val="008328B5"/>
    <w:rsid w:val="0083415A"/>
    <w:rsid w:val="00843E14"/>
    <w:rsid w:val="008442D1"/>
    <w:rsid w:val="008447BE"/>
    <w:rsid w:val="008511CC"/>
    <w:rsid w:val="00852861"/>
    <w:rsid w:val="00853558"/>
    <w:rsid w:val="00862DDE"/>
    <w:rsid w:val="00866308"/>
    <w:rsid w:val="00867B6F"/>
    <w:rsid w:val="00871B7C"/>
    <w:rsid w:val="0087202B"/>
    <w:rsid w:val="00880755"/>
    <w:rsid w:val="00880983"/>
    <w:rsid w:val="0088165B"/>
    <w:rsid w:val="00886C13"/>
    <w:rsid w:val="00887C8D"/>
    <w:rsid w:val="00887D30"/>
    <w:rsid w:val="008B2F42"/>
    <w:rsid w:val="008B6236"/>
    <w:rsid w:val="008C06FA"/>
    <w:rsid w:val="008C2716"/>
    <w:rsid w:val="008D1193"/>
    <w:rsid w:val="008D3428"/>
    <w:rsid w:val="008E08A9"/>
    <w:rsid w:val="008E411F"/>
    <w:rsid w:val="008F4B13"/>
    <w:rsid w:val="009002D8"/>
    <w:rsid w:val="00901DD4"/>
    <w:rsid w:val="00937ADE"/>
    <w:rsid w:val="00943495"/>
    <w:rsid w:val="00943F35"/>
    <w:rsid w:val="00944086"/>
    <w:rsid w:val="0094757D"/>
    <w:rsid w:val="00947F9D"/>
    <w:rsid w:val="00952571"/>
    <w:rsid w:val="009530E9"/>
    <w:rsid w:val="00953C84"/>
    <w:rsid w:val="009557A4"/>
    <w:rsid w:val="00960FC4"/>
    <w:rsid w:val="00961C81"/>
    <w:rsid w:val="00962243"/>
    <w:rsid w:val="00962DC1"/>
    <w:rsid w:val="00964228"/>
    <w:rsid w:val="00964ADD"/>
    <w:rsid w:val="009713CC"/>
    <w:rsid w:val="00973238"/>
    <w:rsid w:val="009818B5"/>
    <w:rsid w:val="0098424F"/>
    <w:rsid w:val="0098428B"/>
    <w:rsid w:val="00985F1B"/>
    <w:rsid w:val="00993968"/>
    <w:rsid w:val="00994DE2"/>
    <w:rsid w:val="0099641B"/>
    <w:rsid w:val="009A3E91"/>
    <w:rsid w:val="009A6D4F"/>
    <w:rsid w:val="009B0AC3"/>
    <w:rsid w:val="009B3411"/>
    <w:rsid w:val="009B47C5"/>
    <w:rsid w:val="009C3B32"/>
    <w:rsid w:val="009C5051"/>
    <w:rsid w:val="009D561B"/>
    <w:rsid w:val="009D67D2"/>
    <w:rsid w:val="009E50A5"/>
    <w:rsid w:val="009F3C41"/>
    <w:rsid w:val="009F456D"/>
    <w:rsid w:val="009F475B"/>
    <w:rsid w:val="00A00A32"/>
    <w:rsid w:val="00A07F37"/>
    <w:rsid w:val="00A22484"/>
    <w:rsid w:val="00A33E4D"/>
    <w:rsid w:val="00A33F0A"/>
    <w:rsid w:val="00A34674"/>
    <w:rsid w:val="00A4504B"/>
    <w:rsid w:val="00A47C1E"/>
    <w:rsid w:val="00A533C3"/>
    <w:rsid w:val="00A54920"/>
    <w:rsid w:val="00A56EBF"/>
    <w:rsid w:val="00A6270F"/>
    <w:rsid w:val="00A63595"/>
    <w:rsid w:val="00A64C2E"/>
    <w:rsid w:val="00A6787E"/>
    <w:rsid w:val="00A70B71"/>
    <w:rsid w:val="00A742D7"/>
    <w:rsid w:val="00A903DC"/>
    <w:rsid w:val="00A924CC"/>
    <w:rsid w:val="00A97BAB"/>
    <w:rsid w:val="00AA3FD0"/>
    <w:rsid w:val="00AB334C"/>
    <w:rsid w:val="00AB57D0"/>
    <w:rsid w:val="00AD51BB"/>
    <w:rsid w:val="00AD73EA"/>
    <w:rsid w:val="00AE0BC0"/>
    <w:rsid w:val="00AE633E"/>
    <w:rsid w:val="00AE655D"/>
    <w:rsid w:val="00AF02DE"/>
    <w:rsid w:val="00AF2700"/>
    <w:rsid w:val="00B066EB"/>
    <w:rsid w:val="00B06B2D"/>
    <w:rsid w:val="00B129B6"/>
    <w:rsid w:val="00B2138E"/>
    <w:rsid w:val="00B25814"/>
    <w:rsid w:val="00B27526"/>
    <w:rsid w:val="00B32E5F"/>
    <w:rsid w:val="00B33BC8"/>
    <w:rsid w:val="00B33CCA"/>
    <w:rsid w:val="00B36847"/>
    <w:rsid w:val="00B37BA2"/>
    <w:rsid w:val="00B42F8A"/>
    <w:rsid w:val="00B4388C"/>
    <w:rsid w:val="00B47673"/>
    <w:rsid w:val="00B52111"/>
    <w:rsid w:val="00B53CA3"/>
    <w:rsid w:val="00B57511"/>
    <w:rsid w:val="00B57A1D"/>
    <w:rsid w:val="00B7201C"/>
    <w:rsid w:val="00B72264"/>
    <w:rsid w:val="00B74A08"/>
    <w:rsid w:val="00B75045"/>
    <w:rsid w:val="00B87F18"/>
    <w:rsid w:val="00B90F64"/>
    <w:rsid w:val="00B9571D"/>
    <w:rsid w:val="00BA0A93"/>
    <w:rsid w:val="00BA1D1F"/>
    <w:rsid w:val="00BA34FF"/>
    <w:rsid w:val="00BA4D72"/>
    <w:rsid w:val="00BB0DFF"/>
    <w:rsid w:val="00BB6B0F"/>
    <w:rsid w:val="00BB7809"/>
    <w:rsid w:val="00BC2225"/>
    <w:rsid w:val="00BC3D83"/>
    <w:rsid w:val="00BC4888"/>
    <w:rsid w:val="00BC5F36"/>
    <w:rsid w:val="00BC6880"/>
    <w:rsid w:val="00BC7D78"/>
    <w:rsid w:val="00BD34AA"/>
    <w:rsid w:val="00BD48E7"/>
    <w:rsid w:val="00BD6FED"/>
    <w:rsid w:val="00BE0604"/>
    <w:rsid w:val="00BE1136"/>
    <w:rsid w:val="00BE75E4"/>
    <w:rsid w:val="00BF23F6"/>
    <w:rsid w:val="00BF3699"/>
    <w:rsid w:val="00BF53FD"/>
    <w:rsid w:val="00BF57FB"/>
    <w:rsid w:val="00BF711D"/>
    <w:rsid w:val="00C039DC"/>
    <w:rsid w:val="00C0450D"/>
    <w:rsid w:val="00C05B42"/>
    <w:rsid w:val="00C117B9"/>
    <w:rsid w:val="00C1358F"/>
    <w:rsid w:val="00C135CA"/>
    <w:rsid w:val="00C15343"/>
    <w:rsid w:val="00C16019"/>
    <w:rsid w:val="00C25E69"/>
    <w:rsid w:val="00C27726"/>
    <w:rsid w:val="00C35772"/>
    <w:rsid w:val="00C35867"/>
    <w:rsid w:val="00C3770B"/>
    <w:rsid w:val="00C4553D"/>
    <w:rsid w:val="00C50E06"/>
    <w:rsid w:val="00C53AE6"/>
    <w:rsid w:val="00C5500D"/>
    <w:rsid w:val="00C605FA"/>
    <w:rsid w:val="00C60E16"/>
    <w:rsid w:val="00C7442A"/>
    <w:rsid w:val="00C80805"/>
    <w:rsid w:val="00C82696"/>
    <w:rsid w:val="00C8546C"/>
    <w:rsid w:val="00C86B7F"/>
    <w:rsid w:val="00C86F79"/>
    <w:rsid w:val="00C92893"/>
    <w:rsid w:val="00CA3052"/>
    <w:rsid w:val="00CA6571"/>
    <w:rsid w:val="00CB01D4"/>
    <w:rsid w:val="00CB539A"/>
    <w:rsid w:val="00CB7929"/>
    <w:rsid w:val="00CC51DC"/>
    <w:rsid w:val="00CC786E"/>
    <w:rsid w:val="00CD0ED0"/>
    <w:rsid w:val="00CD1F5A"/>
    <w:rsid w:val="00CD3E06"/>
    <w:rsid w:val="00CD4578"/>
    <w:rsid w:val="00CD48A1"/>
    <w:rsid w:val="00CD4F99"/>
    <w:rsid w:val="00CD628A"/>
    <w:rsid w:val="00CE141F"/>
    <w:rsid w:val="00CE1F49"/>
    <w:rsid w:val="00CE4622"/>
    <w:rsid w:val="00CE61AD"/>
    <w:rsid w:val="00CF0867"/>
    <w:rsid w:val="00CF6C32"/>
    <w:rsid w:val="00CF6E33"/>
    <w:rsid w:val="00CF6F2A"/>
    <w:rsid w:val="00CF73ED"/>
    <w:rsid w:val="00D01563"/>
    <w:rsid w:val="00D01B2C"/>
    <w:rsid w:val="00D01B45"/>
    <w:rsid w:val="00D03199"/>
    <w:rsid w:val="00D0572F"/>
    <w:rsid w:val="00D05C4E"/>
    <w:rsid w:val="00D06985"/>
    <w:rsid w:val="00D2520D"/>
    <w:rsid w:val="00D31D0B"/>
    <w:rsid w:val="00D401C6"/>
    <w:rsid w:val="00D429CF"/>
    <w:rsid w:val="00D52021"/>
    <w:rsid w:val="00D52445"/>
    <w:rsid w:val="00D53E07"/>
    <w:rsid w:val="00D54698"/>
    <w:rsid w:val="00D573B1"/>
    <w:rsid w:val="00D61BDB"/>
    <w:rsid w:val="00D61CA9"/>
    <w:rsid w:val="00D67B38"/>
    <w:rsid w:val="00D72B63"/>
    <w:rsid w:val="00D73054"/>
    <w:rsid w:val="00D73A2C"/>
    <w:rsid w:val="00D73B03"/>
    <w:rsid w:val="00D745BB"/>
    <w:rsid w:val="00D7691E"/>
    <w:rsid w:val="00D80415"/>
    <w:rsid w:val="00D830F9"/>
    <w:rsid w:val="00D845D3"/>
    <w:rsid w:val="00D84B79"/>
    <w:rsid w:val="00D874C5"/>
    <w:rsid w:val="00D963AE"/>
    <w:rsid w:val="00DB13E8"/>
    <w:rsid w:val="00DD21C3"/>
    <w:rsid w:val="00DD3BE7"/>
    <w:rsid w:val="00DD65F3"/>
    <w:rsid w:val="00DE2F1B"/>
    <w:rsid w:val="00DE34C4"/>
    <w:rsid w:val="00DE4015"/>
    <w:rsid w:val="00DE725D"/>
    <w:rsid w:val="00DF13D4"/>
    <w:rsid w:val="00DF1C3A"/>
    <w:rsid w:val="00DF4CBC"/>
    <w:rsid w:val="00DF771F"/>
    <w:rsid w:val="00E020D2"/>
    <w:rsid w:val="00E04219"/>
    <w:rsid w:val="00E13BF3"/>
    <w:rsid w:val="00E14ACE"/>
    <w:rsid w:val="00E207EC"/>
    <w:rsid w:val="00E263E0"/>
    <w:rsid w:val="00E27752"/>
    <w:rsid w:val="00E31175"/>
    <w:rsid w:val="00E31F6C"/>
    <w:rsid w:val="00E34E14"/>
    <w:rsid w:val="00E35AE2"/>
    <w:rsid w:val="00E37921"/>
    <w:rsid w:val="00E42976"/>
    <w:rsid w:val="00E54706"/>
    <w:rsid w:val="00E61453"/>
    <w:rsid w:val="00E64F9B"/>
    <w:rsid w:val="00E6555D"/>
    <w:rsid w:val="00E72231"/>
    <w:rsid w:val="00E8281C"/>
    <w:rsid w:val="00E917B9"/>
    <w:rsid w:val="00E943B5"/>
    <w:rsid w:val="00E96197"/>
    <w:rsid w:val="00E9698E"/>
    <w:rsid w:val="00EA2527"/>
    <w:rsid w:val="00EA438A"/>
    <w:rsid w:val="00EA62E6"/>
    <w:rsid w:val="00EB03E0"/>
    <w:rsid w:val="00EC291B"/>
    <w:rsid w:val="00EC2DA6"/>
    <w:rsid w:val="00EC3C87"/>
    <w:rsid w:val="00EC4A1F"/>
    <w:rsid w:val="00EC78CB"/>
    <w:rsid w:val="00ED0FAF"/>
    <w:rsid w:val="00EE0A38"/>
    <w:rsid w:val="00EE219F"/>
    <w:rsid w:val="00EE3871"/>
    <w:rsid w:val="00EE445A"/>
    <w:rsid w:val="00EE7538"/>
    <w:rsid w:val="00EF46B8"/>
    <w:rsid w:val="00EF4C03"/>
    <w:rsid w:val="00F11BE1"/>
    <w:rsid w:val="00F11D4F"/>
    <w:rsid w:val="00F2213B"/>
    <w:rsid w:val="00F25C2A"/>
    <w:rsid w:val="00F340C6"/>
    <w:rsid w:val="00F366B5"/>
    <w:rsid w:val="00F431B9"/>
    <w:rsid w:val="00F51A87"/>
    <w:rsid w:val="00F570A8"/>
    <w:rsid w:val="00F6036D"/>
    <w:rsid w:val="00F66060"/>
    <w:rsid w:val="00F66D73"/>
    <w:rsid w:val="00F7025D"/>
    <w:rsid w:val="00F7076A"/>
    <w:rsid w:val="00F70D62"/>
    <w:rsid w:val="00F71A3A"/>
    <w:rsid w:val="00F80FE7"/>
    <w:rsid w:val="00F823E5"/>
    <w:rsid w:val="00F91A11"/>
    <w:rsid w:val="00F951BF"/>
    <w:rsid w:val="00F96BDD"/>
    <w:rsid w:val="00F97AB9"/>
    <w:rsid w:val="00FA1941"/>
    <w:rsid w:val="00FA41B4"/>
    <w:rsid w:val="00FB07B6"/>
    <w:rsid w:val="00FB2A30"/>
    <w:rsid w:val="00FB3AEE"/>
    <w:rsid w:val="00FB3DC0"/>
    <w:rsid w:val="00FB43CE"/>
    <w:rsid w:val="00FB5D25"/>
    <w:rsid w:val="00FB605B"/>
    <w:rsid w:val="00FB68DF"/>
    <w:rsid w:val="00FC1B9B"/>
    <w:rsid w:val="00FC616C"/>
    <w:rsid w:val="00FE1875"/>
    <w:rsid w:val="00FE2056"/>
    <w:rsid w:val="00FE3564"/>
    <w:rsid w:val="00FE3F84"/>
    <w:rsid w:val="00FE60B4"/>
    <w:rsid w:val="00FE71B0"/>
    <w:rsid w:val="00FF0490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B1E12F6"/>
  <w15:chartTrackingRefBased/>
  <w15:docId w15:val="{5C42C629-EC6D-43F3-BBA7-C4E4A973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250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265EA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65EA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65EA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265E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5EAF"/>
  </w:style>
  <w:style w:type="paragraph" w:styleId="ListParagraph">
    <w:name w:val="List Paragraph"/>
    <w:basedOn w:val="Normal"/>
    <w:uiPriority w:val="34"/>
    <w:qFormat/>
    <w:rsid w:val="00265EAF"/>
    <w:pPr>
      <w:ind w:left="720"/>
    </w:pPr>
  </w:style>
  <w:style w:type="character" w:styleId="Hyperlink">
    <w:name w:val="Hyperlink"/>
    <w:rsid w:val="00265EAF"/>
    <w:rPr>
      <w:color w:val="0000FF"/>
      <w:u w:val="single"/>
    </w:rPr>
  </w:style>
  <w:style w:type="paragraph" w:styleId="Header">
    <w:name w:val="header"/>
    <w:basedOn w:val="Normal"/>
    <w:link w:val="HeaderChar"/>
    <w:rsid w:val="00265EA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265EA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265EAF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265EAF"/>
    <w:pPr>
      <w:numPr>
        <w:numId w:val="1"/>
      </w:numPr>
    </w:pPr>
  </w:style>
  <w:style w:type="paragraph" w:customStyle="1" w:styleId="Outlinenumbering">
    <w:name w:val="Outline numbering"/>
    <w:basedOn w:val="Normal"/>
    <w:rsid w:val="00265EAF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265EAF"/>
  </w:style>
  <w:style w:type="character" w:styleId="UnresolvedMention">
    <w:name w:val="Unresolved Mention"/>
    <w:basedOn w:val="DefaultParagraphFont"/>
    <w:uiPriority w:val="99"/>
    <w:semiHidden/>
    <w:unhideWhenUsed/>
    <w:rsid w:val="002216C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429CF"/>
    <w:rPr>
      <w:color w:val="808080"/>
    </w:rPr>
  </w:style>
  <w:style w:type="character" w:customStyle="1" w:styleId="Red">
    <w:name w:val="Red"/>
    <w:basedOn w:val="DefaultParagraphFont"/>
    <w:uiPriority w:val="1"/>
    <w:rsid w:val="00D429CF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265EA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265EA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265EA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65EA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65EAF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wncc.ne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etsencryp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ncc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06C0CE8F06421782EF421093571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44784-8691-4A68-AAE5-68BBE737A343}"/>
      </w:docPartPr>
      <w:docPartBody>
        <w:p w:rsidR="008977D0" w:rsidRDefault="00286DFF" w:rsidP="00286DFF">
          <w:pPr>
            <w:pStyle w:val="7306C0CE8F06421782EF421093571028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F8F92EE23148DABA7B45DC510C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DC45A-BC4E-4444-B8BB-6657D0361C60}"/>
      </w:docPartPr>
      <w:docPartBody>
        <w:p w:rsidR="008977D0" w:rsidRDefault="00286DFF" w:rsidP="00286DFF">
          <w:pPr>
            <w:pStyle w:val="CAF8F92EE23148DABA7B45DC510C735A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11DFC157E8A492CAE6456278C66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180F-705D-4B2B-8241-54A12222828F}"/>
      </w:docPartPr>
      <w:docPartBody>
        <w:p w:rsidR="008977D0" w:rsidRDefault="00286DFF" w:rsidP="00286DFF">
          <w:pPr>
            <w:pStyle w:val="211DFC157E8A492CAE6456278C66C18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96018E50228450B9555D4819A430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F4405-4085-4597-8D28-169C1F2FDD48}"/>
      </w:docPartPr>
      <w:docPartBody>
        <w:p w:rsidR="008977D0" w:rsidRDefault="00286DFF" w:rsidP="00286DFF">
          <w:pPr>
            <w:pStyle w:val="396018E50228450B9555D4819A430F6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FC39594DC524E36AC298375AF3F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4286-8EC5-445E-9CCC-93A4529E65A9}"/>
      </w:docPartPr>
      <w:docPartBody>
        <w:p w:rsidR="008977D0" w:rsidRDefault="00286DFF" w:rsidP="00286DFF">
          <w:pPr>
            <w:pStyle w:val="EFC39594DC524E36AC298375AF3FB3A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F7CE7454B8F4895A8E3254ED6AF0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E5A5-16C7-4933-B65F-51015402CD78}"/>
      </w:docPartPr>
      <w:docPartBody>
        <w:p w:rsidR="0020315F" w:rsidRDefault="0020315F" w:rsidP="0020315F">
          <w:pPr>
            <w:pStyle w:val="BF7CE7454B8F4895A8E3254ED6AF0FD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66DF1F7688148BF9A0F823349BEF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36971-CBAE-4669-9C10-3B334209C790}"/>
      </w:docPartPr>
      <w:docPartBody>
        <w:p w:rsidR="00B8108F" w:rsidRDefault="00B8108F" w:rsidP="00B8108F">
          <w:pPr>
            <w:pStyle w:val="866DF1F7688148BF9A0F823349BEFA9D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FF"/>
    <w:rsid w:val="0020315F"/>
    <w:rsid w:val="00286DFF"/>
    <w:rsid w:val="008977D0"/>
    <w:rsid w:val="00B8108F"/>
    <w:rsid w:val="00BC2225"/>
    <w:rsid w:val="00F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08F"/>
  </w:style>
  <w:style w:type="paragraph" w:customStyle="1" w:styleId="7306C0CE8F06421782EF421093571028">
    <w:name w:val="7306C0CE8F06421782EF421093571028"/>
    <w:rsid w:val="00286DFF"/>
  </w:style>
  <w:style w:type="paragraph" w:customStyle="1" w:styleId="CAF8F92EE23148DABA7B45DC510C735A">
    <w:name w:val="CAF8F92EE23148DABA7B45DC510C735A"/>
    <w:rsid w:val="00286DFF"/>
  </w:style>
  <w:style w:type="paragraph" w:customStyle="1" w:styleId="211DFC157E8A492CAE6456278C66C180">
    <w:name w:val="211DFC157E8A492CAE6456278C66C180"/>
    <w:rsid w:val="00286DFF"/>
  </w:style>
  <w:style w:type="paragraph" w:customStyle="1" w:styleId="396018E50228450B9555D4819A430F6C">
    <w:name w:val="396018E50228450B9555D4819A430F6C"/>
    <w:rsid w:val="00286DFF"/>
  </w:style>
  <w:style w:type="paragraph" w:customStyle="1" w:styleId="866DF1F7688148BF9A0F823349BEFA9D">
    <w:name w:val="866DF1F7688148BF9A0F823349BEFA9D"/>
    <w:rsid w:val="00B810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C39594DC524E36AC298375AF3FB3A3">
    <w:name w:val="EFC39594DC524E36AC298375AF3FB3A3"/>
    <w:rsid w:val="00286DFF"/>
  </w:style>
  <w:style w:type="paragraph" w:customStyle="1" w:styleId="BF7CE7454B8F4895A8E3254ED6AF0FD3">
    <w:name w:val="BF7CE7454B8F4895A8E3254ED6AF0FD3"/>
    <w:rsid w:val="0020315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107</TotalTime>
  <Pages>2</Pages>
  <Words>312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30</cp:revision>
  <dcterms:created xsi:type="dcterms:W3CDTF">2017-09-03T16:32:00Z</dcterms:created>
  <dcterms:modified xsi:type="dcterms:W3CDTF">2025-06-09T01:08:00Z</dcterms:modified>
</cp:coreProperties>
</file>