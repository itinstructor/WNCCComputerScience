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B1A7C" w14:textId="77777777" w:rsidR="00706644" w:rsidRDefault="004B52B4" w:rsidP="00706644">
      <w:pPr>
        <w:pStyle w:val="Heading1"/>
      </w:pPr>
      <w:r>
        <w:t>Creating and Using QR Codes</w:t>
      </w:r>
    </w:p>
    <w:p w14:paraId="0B53E2EA" w14:textId="0F70D41F" w:rsidR="00712CFD" w:rsidRDefault="00712CFD" w:rsidP="004B52B4">
      <w:r w:rsidRPr="00712CFD">
        <w:t xml:space="preserve">Time required: </w:t>
      </w:r>
      <w:r w:rsidR="00A91B0D">
        <w:t>30</w:t>
      </w:r>
      <w:r w:rsidRPr="00712CFD">
        <w:t xml:space="preserve"> minutes</w:t>
      </w:r>
    </w:p>
    <w:p w14:paraId="24965EAB" w14:textId="77777777" w:rsidR="00DE31FE" w:rsidRDefault="00DE31FE" w:rsidP="00562F3E">
      <w:pPr>
        <w:pStyle w:val="Heading2"/>
      </w:pPr>
      <w:r>
        <w:t>Lab Description</w:t>
      </w:r>
    </w:p>
    <w:p w14:paraId="37BA9D1D" w14:textId="77777777" w:rsidR="00A316AD" w:rsidRDefault="004B52B4" w:rsidP="004B52B4">
      <w:r>
        <w:t>Q</w:t>
      </w:r>
      <w:r w:rsidRPr="004B52B4">
        <w:t>uick Response (QR) codes can be read by an imaging device such as a mobile device’s camera or online. In this projec</w:t>
      </w:r>
      <w:r w:rsidR="00A316AD">
        <w:t>t, you create and use QR codes.</w:t>
      </w:r>
    </w:p>
    <w:p w14:paraId="0D2A36F5" w14:textId="77777777" w:rsidR="00A316AD" w:rsidRDefault="004B52B4" w:rsidP="00BC6E9F">
      <w:pPr>
        <w:pStyle w:val="ListParagraph"/>
        <w:numPr>
          <w:ilvl w:val="0"/>
          <w:numId w:val="3"/>
        </w:numPr>
      </w:pPr>
      <w:r w:rsidRPr="004B52B4">
        <w:t xml:space="preserve">Use your web browser to go to </w:t>
      </w:r>
      <w:hyperlink r:id="rId8" w:history="1">
        <w:r w:rsidR="00A316AD" w:rsidRPr="00DE5FFF">
          <w:rPr>
            <w:rStyle w:val="Hyperlink"/>
          </w:rPr>
          <w:t>www.qrstuff.com</w:t>
        </w:r>
      </w:hyperlink>
      <w:r w:rsidR="00A316AD">
        <w:t xml:space="preserve"> </w:t>
      </w:r>
      <w:r w:rsidRPr="004B52B4">
        <w:t>(The location of content on the Internet may change without warning. If you are no longer able to access the program through this URL, use a search engine to search for “Qrstuff”.)</w:t>
      </w:r>
    </w:p>
    <w:p w14:paraId="278B0B2E" w14:textId="77777777" w:rsidR="00FC658E" w:rsidRDefault="004B52B4" w:rsidP="00BC6E9F">
      <w:pPr>
        <w:pStyle w:val="ListParagraph"/>
        <w:numPr>
          <w:ilvl w:val="0"/>
          <w:numId w:val="3"/>
        </w:numPr>
      </w:pPr>
      <w:r w:rsidRPr="004B52B4">
        <w:t>First create a QR code. Under DATA TYPE be sure that Website URL is selected.</w:t>
      </w:r>
    </w:p>
    <w:p w14:paraId="1C38A3B4" w14:textId="27507916" w:rsidR="004B52B4" w:rsidRDefault="004B52B4" w:rsidP="00BC6E9F">
      <w:pPr>
        <w:pStyle w:val="ListParagraph"/>
        <w:numPr>
          <w:ilvl w:val="0"/>
          <w:numId w:val="3"/>
        </w:numPr>
      </w:pPr>
      <w:r w:rsidRPr="004B52B4">
        <w:t>Under</w:t>
      </w:r>
      <w:r w:rsidR="00E056F3">
        <w:t xml:space="preserve"> </w:t>
      </w:r>
      <w:r w:rsidRPr="004B52B4">
        <w:t>CONTENT</w:t>
      </w:r>
      <w:r w:rsidR="00E056F3">
        <w:t xml:space="preserve"> </w:t>
      </w:r>
      <w:r w:rsidRPr="004B52B4">
        <w:t>enter</w:t>
      </w:r>
      <w:r w:rsidR="00E056F3">
        <w:t xml:space="preserve"> a URL of your choice. For example, </w:t>
      </w:r>
      <w:hyperlink r:id="rId9" w:history="1">
        <w:r w:rsidR="00E362AB" w:rsidRPr="00945DFA">
          <w:rPr>
            <w:rStyle w:val="Hyperlink"/>
          </w:rPr>
          <w:t>https://www.google.com</w:t>
        </w:r>
      </w:hyperlink>
      <w:r w:rsidR="00E362AB">
        <w:t xml:space="preserve"> </w:t>
      </w:r>
      <w:hyperlink r:id="rId10" w:history="1"/>
      <w:r w:rsidR="00237FE8">
        <w:t xml:space="preserve"> or </w:t>
      </w:r>
      <w:hyperlink r:id="rId11" w:history="1">
        <w:r w:rsidR="00E362AB" w:rsidRPr="00945DFA">
          <w:rPr>
            <w:rStyle w:val="Hyperlink"/>
          </w:rPr>
          <w:t>https://www.wncc.edu</w:t>
        </w:r>
      </w:hyperlink>
      <w:r w:rsidR="00E362AB">
        <w:t xml:space="preserve"> </w:t>
      </w:r>
      <w:r w:rsidRPr="004B52B4">
        <w:t>Note how the QR CODE PREVIEW changes.</w:t>
      </w:r>
    </w:p>
    <w:p w14:paraId="2E7A26E0" w14:textId="4FB7FCF3" w:rsidR="00CC1C04" w:rsidRDefault="00CC1C04" w:rsidP="00BC6E9F">
      <w:pPr>
        <w:pStyle w:val="ListParagraph"/>
        <w:numPr>
          <w:ilvl w:val="0"/>
          <w:numId w:val="3"/>
        </w:numPr>
      </w:pPr>
      <w:r>
        <w:t>Try reading the QR code with your phone. Did it work?</w:t>
      </w:r>
    </w:p>
    <w:sdt>
      <w:sdtPr>
        <w:rPr>
          <w:rStyle w:val="Red"/>
        </w:rPr>
        <w:id w:val="204600121"/>
        <w:placeholder>
          <w:docPart w:val="9F5EE028C6954BABB3E600A1F5D926BC"/>
        </w:placeholder>
        <w:showingPlcHdr/>
      </w:sdtPr>
      <w:sdtEndPr>
        <w:rPr>
          <w:rStyle w:val="DefaultParagraphFont"/>
          <w:color w:val="auto"/>
        </w:rPr>
      </w:sdtEndPr>
      <w:sdtContent>
        <w:p w14:paraId="286F7B60" w14:textId="77777777" w:rsidR="0077160E" w:rsidRDefault="0077160E" w:rsidP="0077160E">
          <w:pPr>
            <w:spacing w:line="264" w:lineRule="auto"/>
            <w:ind w:left="360"/>
            <w:rPr>
              <w:rStyle w:val="Red"/>
            </w:rPr>
          </w:pPr>
          <w:r w:rsidRPr="0077160E">
            <w:rPr>
              <w:rStyle w:val="PlaceholderText"/>
              <w:color w:val="FF0000"/>
            </w:rPr>
            <w:t>Click or tap here to enter text.</w:t>
          </w:r>
        </w:p>
      </w:sdtContent>
    </w:sdt>
    <w:p w14:paraId="43ECE883" w14:textId="77777777" w:rsidR="002A6332" w:rsidRDefault="002A6332" w:rsidP="00BC6E9F">
      <w:pPr>
        <w:pStyle w:val="ListParagraph"/>
        <w:numPr>
          <w:ilvl w:val="0"/>
          <w:numId w:val="3"/>
        </w:numPr>
      </w:pPr>
      <w:r>
        <w:t>U</w:t>
      </w:r>
      <w:r w:rsidRPr="002A6332">
        <w:t>nder OUTPUT TYPE, click DOWNLOAD to download an image of the QR code.</w:t>
      </w:r>
    </w:p>
    <w:p w14:paraId="72A0C54D" w14:textId="77777777" w:rsidR="00376C16" w:rsidRPr="00EF48D6" w:rsidRDefault="00376C16" w:rsidP="00BC6E9F">
      <w:pPr>
        <w:pStyle w:val="ListParagraph"/>
        <w:numPr>
          <w:ilvl w:val="0"/>
          <w:numId w:val="3"/>
        </w:numPr>
        <w:rPr>
          <w:b/>
        </w:rPr>
      </w:pPr>
      <w:r w:rsidRPr="00EF48D6">
        <w:rPr>
          <w:b/>
        </w:rPr>
        <w:t xml:space="preserve">Insert the QR code </w:t>
      </w:r>
      <w:r w:rsidR="003573F3">
        <w:rPr>
          <w:b/>
        </w:rPr>
        <w:t xml:space="preserve">image </w:t>
      </w:r>
      <w:r w:rsidRPr="00EF48D6">
        <w:rPr>
          <w:b/>
        </w:rPr>
        <w:t>in this document.</w:t>
      </w:r>
    </w:p>
    <w:sdt>
      <w:sdtPr>
        <w:rPr>
          <w:rStyle w:val="Red"/>
        </w:rPr>
        <w:id w:val="1067072104"/>
        <w:placeholder>
          <w:docPart w:val="B9BF6FF5228B4404A132025680816573"/>
        </w:placeholder>
        <w:showingPlcHdr/>
      </w:sdtPr>
      <w:sdtEndPr>
        <w:rPr>
          <w:rStyle w:val="DefaultParagraphFont"/>
          <w:color w:val="auto"/>
        </w:rPr>
      </w:sdtEndPr>
      <w:sdtContent>
        <w:p w14:paraId="1CBE0167" w14:textId="77777777" w:rsidR="00601526" w:rsidRDefault="00601526" w:rsidP="00601526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40488B95" w14:textId="77777777" w:rsidR="005328AA" w:rsidRPr="00E17A2E" w:rsidRDefault="002A6332" w:rsidP="00BC6E9F">
      <w:pPr>
        <w:pStyle w:val="ListParagraph"/>
        <w:numPr>
          <w:ilvl w:val="0"/>
          <w:numId w:val="3"/>
        </w:numPr>
        <w:rPr>
          <w:b/>
        </w:rPr>
      </w:pPr>
      <w:r w:rsidRPr="00E17A2E">
        <w:rPr>
          <w:b/>
        </w:rPr>
        <w:t>Is there anything you can tell by looking at this code?</w:t>
      </w:r>
    </w:p>
    <w:sdt>
      <w:sdtPr>
        <w:rPr>
          <w:rStyle w:val="Red"/>
        </w:rPr>
        <w:id w:val="-561561662"/>
        <w:placeholder>
          <w:docPart w:val="C4A5E8A2C9EF4136AC72EEB1CAFA9D61"/>
        </w:placeholder>
        <w:showingPlcHdr/>
      </w:sdtPr>
      <w:sdtEndPr>
        <w:rPr>
          <w:rStyle w:val="DefaultParagraphFont"/>
          <w:color w:val="auto"/>
        </w:rPr>
      </w:sdtEndPr>
      <w:sdtContent>
        <w:p w14:paraId="3A1FB1B0" w14:textId="77777777" w:rsidR="00DB5620" w:rsidRDefault="00DB5620" w:rsidP="00DB5620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6CF08F9E" w14:textId="77777777" w:rsidR="00101131" w:rsidRDefault="00101131" w:rsidP="00BC6E9F">
      <w:pPr>
        <w:pStyle w:val="ListParagraph"/>
        <w:numPr>
          <w:ilvl w:val="0"/>
          <w:numId w:val="3"/>
        </w:numPr>
      </w:pPr>
      <w:r>
        <w:t xml:space="preserve">Use an app on your phone to interpret the QR code. </w:t>
      </w:r>
      <w:r w:rsidRPr="00101131">
        <w:rPr>
          <w:b/>
        </w:rPr>
        <w:t>Does it work?</w:t>
      </w:r>
    </w:p>
    <w:sdt>
      <w:sdtPr>
        <w:rPr>
          <w:rStyle w:val="Red"/>
        </w:rPr>
        <w:id w:val="-2087683954"/>
        <w:placeholder>
          <w:docPart w:val="77D961F2015B40E89416C59B343580D5"/>
        </w:placeholder>
        <w:showingPlcHdr/>
      </w:sdtPr>
      <w:sdtEndPr>
        <w:rPr>
          <w:rStyle w:val="DefaultParagraphFont"/>
          <w:color w:val="auto"/>
        </w:rPr>
      </w:sdtEndPr>
      <w:sdtContent>
        <w:p w14:paraId="63C282B4" w14:textId="77777777" w:rsidR="00DB5620" w:rsidRDefault="00DB5620" w:rsidP="00DB5620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381D1938" w14:textId="0DF3FB47" w:rsidR="00CC52A4" w:rsidRDefault="00F52270" w:rsidP="00BC6E9F">
      <w:pPr>
        <w:pStyle w:val="ListParagraph"/>
        <w:numPr>
          <w:ilvl w:val="0"/>
          <w:numId w:val="3"/>
        </w:numPr>
      </w:pPr>
      <w:r>
        <w:t>U</w:t>
      </w:r>
      <w:r w:rsidR="002A6332" w:rsidRPr="002A6332">
        <w:t xml:space="preserve">se an online reader to interpret the QR code. Use your web browser to go to </w:t>
      </w:r>
      <w:hyperlink r:id="rId12" w:history="1">
        <w:r w:rsidR="006F5712" w:rsidRPr="004E1E70">
          <w:rPr>
            <w:rStyle w:val="Hyperlink"/>
          </w:rPr>
          <w:t>https://products.aspose.app/barcode/recognize/qr</w:t>
        </w:r>
      </w:hyperlink>
    </w:p>
    <w:p w14:paraId="4F5D4D6A" w14:textId="3FB2C611" w:rsidR="0070626E" w:rsidRDefault="002A6332" w:rsidP="00BC6E9F">
      <w:pPr>
        <w:pStyle w:val="ListParagraph"/>
        <w:numPr>
          <w:ilvl w:val="0"/>
          <w:numId w:val="3"/>
        </w:numPr>
      </w:pPr>
      <w:r w:rsidRPr="002A6332">
        <w:t xml:space="preserve">Click </w:t>
      </w:r>
      <w:r w:rsidR="00CA0252">
        <w:t xml:space="preserve">Upload </w:t>
      </w:r>
      <w:r w:rsidRPr="002A6332">
        <w:t>File. Navigate to the location of the QR code that you downloaded on your computer and click Open. Click</w:t>
      </w:r>
      <w:r w:rsidR="0070626E">
        <w:t xml:space="preserve"> </w:t>
      </w:r>
      <w:r w:rsidRPr="002A6332">
        <w:t>Upload.</w:t>
      </w:r>
    </w:p>
    <w:p w14:paraId="496FADB4" w14:textId="77777777" w:rsidR="004368CE" w:rsidRPr="00596860" w:rsidRDefault="002A6332" w:rsidP="00BC6E9F">
      <w:pPr>
        <w:pStyle w:val="ListParagraph"/>
        <w:numPr>
          <w:ilvl w:val="0"/>
          <w:numId w:val="3"/>
        </w:numPr>
        <w:rPr>
          <w:b/>
        </w:rPr>
      </w:pPr>
      <w:r w:rsidRPr="00596860">
        <w:rPr>
          <w:b/>
        </w:rPr>
        <w:t>In the textbox, what does it display?</w:t>
      </w:r>
    </w:p>
    <w:sdt>
      <w:sdtPr>
        <w:rPr>
          <w:rStyle w:val="Red"/>
        </w:rPr>
        <w:id w:val="874352272"/>
        <w:placeholder>
          <w:docPart w:val="3F87F13F9DF443CDB5511229BC25B0B7"/>
        </w:placeholder>
        <w:showingPlcHdr/>
      </w:sdtPr>
      <w:sdtEndPr>
        <w:rPr>
          <w:rStyle w:val="DefaultParagraphFont"/>
          <w:color w:val="auto"/>
        </w:rPr>
      </w:sdtEndPr>
      <w:sdtContent>
        <w:p w14:paraId="5C67B632" w14:textId="77777777" w:rsidR="00DB5620" w:rsidRDefault="00DB5620" w:rsidP="00DB5620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11C573E9" w14:textId="77777777" w:rsidR="005A5A35" w:rsidRPr="00012787" w:rsidRDefault="002A6332" w:rsidP="00BC6E9F">
      <w:pPr>
        <w:pStyle w:val="ListParagraph"/>
        <w:numPr>
          <w:ilvl w:val="0"/>
          <w:numId w:val="3"/>
        </w:numPr>
        <w:rPr>
          <w:b/>
        </w:rPr>
      </w:pPr>
      <w:r w:rsidRPr="00012787">
        <w:rPr>
          <w:b/>
        </w:rPr>
        <w:t>How could an attacker use a QR code to direct a victim to a malicious website?</w:t>
      </w:r>
    </w:p>
    <w:sdt>
      <w:sdtPr>
        <w:rPr>
          <w:rStyle w:val="Red"/>
        </w:rPr>
        <w:id w:val="238522226"/>
        <w:placeholder>
          <w:docPart w:val="0F3AF112D0CE42F7854C64DB963E9836"/>
        </w:placeholder>
        <w:showingPlcHdr/>
      </w:sdtPr>
      <w:sdtEndPr>
        <w:rPr>
          <w:rStyle w:val="DefaultParagraphFont"/>
          <w:color w:val="auto"/>
        </w:rPr>
      </w:sdtEndPr>
      <w:sdtContent>
        <w:p w14:paraId="5EFC59A8" w14:textId="77777777" w:rsidR="00DB5620" w:rsidRDefault="00DB5620" w:rsidP="00DB5620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6A96C1C0" w14:textId="77777777" w:rsidR="00101E13" w:rsidRDefault="002A6332" w:rsidP="00BC6E9F">
      <w:pPr>
        <w:pStyle w:val="ListParagraph"/>
        <w:numPr>
          <w:ilvl w:val="0"/>
          <w:numId w:val="3"/>
        </w:numPr>
      </w:pPr>
      <w:r w:rsidRPr="002A6332">
        <w:t xml:space="preserve">Return to </w:t>
      </w:r>
      <w:hyperlink r:id="rId13" w:history="1">
        <w:r w:rsidR="00101E13" w:rsidRPr="00DE5FFF">
          <w:rPr>
            <w:rStyle w:val="Hyperlink"/>
          </w:rPr>
          <w:t>www.qrstuff.com</w:t>
        </w:r>
      </w:hyperlink>
      <w:r w:rsidRPr="002A6332">
        <w:t>.</w:t>
      </w:r>
    </w:p>
    <w:p w14:paraId="3493C9A1" w14:textId="77777777" w:rsidR="00040138" w:rsidRDefault="002A6332" w:rsidP="00BC6E9F">
      <w:pPr>
        <w:pStyle w:val="ListParagraph"/>
        <w:numPr>
          <w:ilvl w:val="0"/>
          <w:numId w:val="3"/>
        </w:numPr>
      </w:pPr>
      <w:r w:rsidRPr="002A6332">
        <w:t>Click each option under DATA TYPE to view the different items that can be created by a QR code.</w:t>
      </w:r>
    </w:p>
    <w:p w14:paraId="24AAE807" w14:textId="77777777" w:rsidR="00506931" w:rsidRDefault="00040138" w:rsidP="00BC6E9F">
      <w:pPr>
        <w:pStyle w:val="ListParagraph"/>
        <w:numPr>
          <w:ilvl w:val="0"/>
          <w:numId w:val="3"/>
        </w:numPr>
      </w:pPr>
      <w:r>
        <w:rPr>
          <w:b/>
        </w:rPr>
        <w:t>Select three and describe</w:t>
      </w:r>
      <w:r w:rsidR="002A6332" w:rsidRPr="00040138">
        <w:rPr>
          <w:b/>
        </w:rPr>
        <w:t xml:space="preserve"> how they could be used by an attacker.</w:t>
      </w:r>
    </w:p>
    <w:sdt>
      <w:sdtPr>
        <w:rPr>
          <w:rStyle w:val="Red"/>
        </w:rPr>
        <w:id w:val="-2060163530"/>
        <w:placeholder>
          <w:docPart w:val="E99B043E43174FED85A8D97E91292037"/>
        </w:placeholder>
        <w:showingPlcHdr/>
      </w:sdtPr>
      <w:sdtEndPr>
        <w:rPr>
          <w:rStyle w:val="DefaultParagraphFont"/>
          <w:color w:val="auto"/>
        </w:rPr>
      </w:sdtEndPr>
      <w:sdtContent>
        <w:p w14:paraId="4B941368" w14:textId="77777777" w:rsidR="00DB5620" w:rsidRDefault="00DB5620" w:rsidP="00DB5620">
          <w:pPr>
            <w:spacing w:line="264" w:lineRule="auto"/>
            <w:rPr>
              <w:rStyle w:val="Red"/>
            </w:rPr>
          </w:pPr>
          <w:r w:rsidRPr="00B72FF4">
            <w:rPr>
              <w:rStyle w:val="PlaceholderText"/>
              <w:color w:val="FF0000"/>
            </w:rPr>
            <w:t>Click or tap here to enter text.</w:t>
          </w:r>
        </w:p>
      </w:sdtContent>
    </w:sdt>
    <w:p w14:paraId="0AB965D6" w14:textId="77777777" w:rsidR="002A6332" w:rsidRDefault="002A6332" w:rsidP="00BC6E9F">
      <w:pPr>
        <w:pStyle w:val="ListParagraph"/>
        <w:numPr>
          <w:ilvl w:val="0"/>
          <w:numId w:val="3"/>
        </w:numPr>
      </w:pPr>
      <w:r w:rsidRPr="002A6332">
        <w:t>C</w:t>
      </w:r>
      <w:r w:rsidR="0015158E">
        <w:t>lose all windows.</w:t>
      </w:r>
    </w:p>
    <w:p w14:paraId="5A410B46" w14:textId="3FF8A872" w:rsidR="00DA63C6" w:rsidRDefault="00DA63C6" w:rsidP="00DA63C6">
      <w:pPr>
        <w:pStyle w:val="Heading2"/>
      </w:pPr>
      <w:r>
        <w:t>Assignment Submission</w:t>
      </w:r>
    </w:p>
    <w:p w14:paraId="0584692F" w14:textId="77777777" w:rsidR="00506931" w:rsidRPr="004B52B4" w:rsidRDefault="00506931" w:rsidP="00DA63C6">
      <w:r>
        <w:t>Attach this completed document to the assignment in Blackboard.</w:t>
      </w:r>
    </w:p>
    <w:sectPr w:rsidR="00506931" w:rsidRPr="004B52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D0D21" w14:textId="77777777" w:rsidR="003F7F0B" w:rsidRDefault="003F7F0B" w:rsidP="003F7F0B">
      <w:pPr>
        <w:spacing w:before="0" w:after="0" w:line="240" w:lineRule="auto"/>
      </w:pPr>
      <w:r>
        <w:separator/>
      </w:r>
    </w:p>
  </w:endnote>
  <w:endnote w:type="continuationSeparator" w:id="0">
    <w:p w14:paraId="3DA19F61" w14:textId="77777777" w:rsidR="003F7F0B" w:rsidRDefault="003F7F0B" w:rsidP="003F7F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C0AD0" w14:textId="77777777" w:rsidR="00BA291C" w:rsidRDefault="00BA2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AE489" w14:textId="735D2029" w:rsidR="003F7F0B" w:rsidRDefault="008F302A" w:rsidP="003F7F0B">
    <w:pPr>
      <w:pStyle w:val="Footer"/>
      <w:tabs>
        <w:tab w:val="center" w:pos="5040"/>
        <w:tab w:val="right" w:pos="10080"/>
      </w:tabs>
    </w:pPr>
    <w:r>
      <w:t>QR Codes</w:t>
    </w:r>
    <w:r w:rsidR="003F7F0B">
      <w:tab/>
      <w:t xml:space="preserve">Page </w:t>
    </w:r>
    <w:r w:rsidR="003F7F0B">
      <w:fldChar w:fldCharType="begin"/>
    </w:r>
    <w:r w:rsidR="003F7F0B">
      <w:instrText xml:space="preserve"> PAGE </w:instrText>
    </w:r>
    <w:r w:rsidR="003F7F0B">
      <w:fldChar w:fldCharType="separate"/>
    </w:r>
    <w:r w:rsidR="00DB5620">
      <w:rPr>
        <w:noProof/>
      </w:rPr>
      <w:t>2</w:t>
    </w:r>
    <w:r w:rsidR="003F7F0B">
      <w:fldChar w:fldCharType="end"/>
    </w:r>
    <w:r w:rsidR="003F7F0B">
      <w:t xml:space="preserve"> of </w:t>
    </w:r>
    <w:fldSimple w:instr=" NUMPAGES ">
      <w:r w:rsidR="00DB5620">
        <w:rPr>
          <w:noProof/>
        </w:rPr>
        <w:t>2</w:t>
      </w:r>
    </w:fldSimple>
    <w:r w:rsidR="003F7F0B">
      <w:tab/>
      <w:t xml:space="preserve">Revised: </w:t>
    </w:r>
    <w:r w:rsidR="00F37C6A">
      <w:t>0</w:t>
    </w:r>
    <w:r w:rsidR="00DA63C6">
      <w:t>6</w:t>
    </w:r>
    <w:r w:rsidR="004867A2">
      <w:t>/</w:t>
    </w:r>
    <w:r w:rsidR="00BA291C">
      <w:t>08</w:t>
    </w:r>
    <w:r w:rsidR="006D2172">
      <w:t>/20</w:t>
    </w:r>
    <w:r w:rsidR="00F37C6A">
      <w:t>2</w:t>
    </w:r>
    <w:r w:rsidR="00BA291C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CE4B5" w14:textId="77777777" w:rsidR="00BA291C" w:rsidRDefault="00BA2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3EA85" w14:textId="77777777" w:rsidR="003F7F0B" w:rsidRDefault="003F7F0B" w:rsidP="003F7F0B">
      <w:pPr>
        <w:spacing w:before="0" w:after="0" w:line="240" w:lineRule="auto"/>
      </w:pPr>
      <w:r>
        <w:separator/>
      </w:r>
    </w:p>
  </w:footnote>
  <w:footnote w:type="continuationSeparator" w:id="0">
    <w:p w14:paraId="4068C76A" w14:textId="77777777" w:rsidR="003F7F0B" w:rsidRDefault="003F7F0B" w:rsidP="003F7F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B4DFC" w14:textId="77777777" w:rsidR="00BA291C" w:rsidRDefault="00BA29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8B33" w14:textId="77777777" w:rsidR="00BA291C" w:rsidRDefault="00BA29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A5AE" w14:textId="77777777" w:rsidR="00BA291C" w:rsidRDefault="00BA2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2271F1D"/>
    <w:multiLevelType w:val="hybridMultilevel"/>
    <w:tmpl w:val="F5F4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46709941">
    <w:abstractNumId w:val="23"/>
  </w:num>
  <w:num w:numId="2" w16cid:durableId="591545293">
    <w:abstractNumId w:val="21"/>
  </w:num>
  <w:num w:numId="3" w16cid:durableId="653073658">
    <w:abstractNumId w:val="32"/>
  </w:num>
  <w:num w:numId="4" w16cid:durableId="1454058297">
    <w:abstractNumId w:val="18"/>
  </w:num>
  <w:num w:numId="5" w16cid:durableId="1755396443">
    <w:abstractNumId w:val="42"/>
  </w:num>
  <w:num w:numId="6" w16cid:durableId="1619212814">
    <w:abstractNumId w:val="12"/>
  </w:num>
  <w:num w:numId="7" w16cid:durableId="521675160">
    <w:abstractNumId w:val="37"/>
  </w:num>
  <w:num w:numId="8" w16cid:durableId="1302924005">
    <w:abstractNumId w:val="13"/>
  </w:num>
  <w:num w:numId="9" w16cid:durableId="678973548">
    <w:abstractNumId w:val="24"/>
  </w:num>
  <w:num w:numId="10" w16cid:durableId="1302811596">
    <w:abstractNumId w:val="11"/>
  </w:num>
  <w:num w:numId="11" w16cid:durableId="219218254">
    <w:abstractNumId w:val="10"/>
  </w:num>
  <w:num w:numId="12" w16cid:durableId="1269048153">
    <w:abstractNumId w:val="30"/>
  </w:num>
  <w:num w:numId="13" w16cid:durableId="1313831709">
    <w:abstractNumId w:val="0"/>
  </w:num>
  <w:num w:numId="14" w16cid:durableId="519663616">
    <w:abstractNumId w:val="31"/>
  </w:num>
  <w:num w:numId="15" w16cid:durableId="1100295108">
    <w:abstractNumId w:val="35"/>
  </w:num>
  <w:num w:numId="16" w16cid:durableId="770971446">
    <w:abstractNumId w:val="28"/>
  </w:num>
  <w:num w:numId="17" w16cid:durableId="1489705613">
    <w:abstractNumId w:val="25"/>
  </w:num>
  <w:num w:numId="18" w16cid:durableId="321280343">
    <w:abstractNumId w:val="41"/>
  </w:num>
  <w:num w:numId="19" w16cid:durableId="655649828">
    <w:abstractNumId w:val="15"/>
  </w:num>
  <w:num w:numId="20" w16cid:durableId="1443266272">
    <w:abstractNumId w:val="17"/>
  </w:num>
  <w:num w:numId="21" w16cid:durableId="1530289597">
    <w:abstractNumId w:val="5"/>
  </w:num>
  <w:num w:numId="22" w16cid:durableId="1165820733">
    <w:abstractNumId w:val="16"/>
  </w:num>
  <w:num w:numId="23" w16cid:durableId="760299002">
    <w:abstractNumId w:val="34"/>
  </w:num>
  <w:num w:numId="24" w16cid:durableId="1479809184">
    <w:abstractNumId w:val="38"/>
  </w:num>
  <w:num w:numId="25" w16cid:durableId="1211184169">
    <w:abstractNumId w:val="8"/>
  </w:num>
  <w:num w:numId="26" w16cid:durableId="1324703256">
    <w:abstractNumId w:val="40"/>
  </w:num>
  <w:num w:numId="27" w16cid:durableId="1740012227">
    <w:abstractNumId w:val="6"/>
  </w:num>
  <w:num w:numId="28" w16cid:durableId="1674916859">
    <w:abstractNumId w:val="39"/>
  </w:num>
  <w:num w:numId="29" w16cid:durableId="38287365">
    <w:abstractNumId w:val="22"/>
  </w:num>
  <w:num w:numId="30" w16cid:durableId="326372818">
    <w:abstractNumId w:val="14"/>
  </w:num>
  <w:num w:numId="31" w16cid:durableId="709689976">
    <w:abstractNumId w:val="7"/>
  </w:num>
  <w:num w:numId="32" w16cid:durableId="675809112">
    <w:abstractNumId w:val="20"/>
  </w:num>
  <w:num w:numId="33" w16cid:durableId="708260650">
    <w:abstractNumId w:val="29"/>
  </w:num>
  <w:num w:numId="34" w16cid:durableId="884367261">
    <w:abstractNumId w:val="2"/>
  </w:num>
  <w:num w:numId="35" w16cid:durableId="1864397980">
    <w:abstractNumId w:val="36"/>
  </w:num>
  <w:num w:numId="36" w16cid:durableId="1792748944">
    <w:abstractNumId w:val="19"/>
  </w:num>
  <w:num w:numId="37" w16cid:durableId="798232113">
    <w:abstractNumId w:val="9"/>
  </w:num>
  <w:num w:numId="38" w16cid:durableId="1476678687">
    <w:abstractNumId w:val="27"/>
  </w:num>
  <w:num w:numId="39" w16cid:durableId="804011463">
    <w:abstractNumId w:val="3"/>
  </w:num>
  <w:num w:numId="40" w16cid:durableId="942762037">
    <w:abstractNumId w:val="26"/>
  </w:num>
  <w:num w:numId="41" w16cid:durableId="993485324">
    <w:abstractNumId w:val="33"/>
  </w:num>
  <w:num w:numId="42" w16cid:durableId="1496651331">
    <w:abstractNumId w:val="4"/>
  </w:num>
  <w:num w:numId="43" w16cid:durableId="5598310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6371220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7D"/>
    <w:rsid w:val="0001233D"/>
    <w:rsid w:val="00012787"/>
    <w:rsid w:val="00031646"/>
    <w:rsid w:val="00040138"/>
    <w:rsid w:val="00050FE7"/>
    <w:rsid w:val="00062A2A"/>
    <w:rsid w:val="00073C84"/>
    <w:rsid w:val="00077E95"/>
    <w:rsid w:val="000B02A1"/>
    <w:rsid w:val="000C3C86"/>
    <w:rsid w:val="000E30AB"/>
    <w:rsid w:val="000E4466"/>
    <w:rsid w:val="000E676E"/>
    <w:rsid w:val="000F5266"/>
    <w:rsid w:val="000F5368"/>
    <w:rsid w:val="00101131"/>
    <w:rsid w:val="00101E13"/>
    <w:rsid w:val="00105641"/>
    <w:rsid w:val="001135A0"/>
    <w:rsid w:val="0012063B"/>
    <w:rsid w:val="001351B0"/>
    <w:rsid w:val="00144B96"/>
    <w:rsid w:val="0015158E"/>
    <w:rsid w:val="00154DAD"/>
    <w:rsid w:val="00162253"/>
    <w:rsid w:val="001659DC"/>
    <w:rsid w:val="001A57EB"/>
    <w:rsid w:val="001A628E"/>
    <w:rsid w:val="001C6145"/>
    <w:rsid w:val="001D75EB"/>
    <w:rsid w:val="001E046C"/>
    <w:rsid w:val="001F1C5C"/>
    <w:rsid w:val="0020189B"/>
    <w:rsid w:val="002021C8"/>
    <w:rsid w:val="00204E7F"/>
    <w:rsid w:val="00227D44"/>
    <w:rsid w:val="00237FE8"/>
    <w:rsid w:val="00251DFD"/>
    <w:rsid w:val="002764DE"/>
    <w:rsid w:val="00287FD6"/>
    <w:rsid w:val="00290D96"/>
    <w:rsid w:val="002A2CBD"/>
    <w:rsid w:val="002A6332"/>
    <w:rsid w:val="002B5E3D"/>
    <w:rsid w:val="002C3DE7"/>
    <w:rsid w:val="002D0767"/>
    <w:rsid w:val="002D212B"/>
    <w:rsid w:val="002D36FE"/>
    <w:rsid w:val="002D7A99"/>
    <w:rsid w:val="002F4AD4"/>
    <w:rsid w:val="003075DF"/>
    <w:rsid w:val="00313E3D"/>
    <w:rsid w:val="00314726"/>
    <w:rsid w:val="00325F6E"/>
    <w:rsid w:val="00346236"/>
    <w:rsid w:val="00350571"/>
    <w:rsid w:val="003573F3"/>
    <w:rsid w:val="00376C16"/>
    <w:rsid w:val="0038310B"/>
    <w:rsid w:val="00387155"/>
    <w:rsid w:val="00387E22"/>
    <w:rsid w:val="003A032F"/>
    <w:rsid w:val="003A29E4"/>
    <w:rsid w:val="003A37F6"/>
    <w:rsid w:val="003A66C7"/>
    <w:rsid w:val="003B6A4C"/>
    <w:rsid w:val="003D2269"/>
    <w:rsid w:val="003F1898"/>
    <w:rsid w:val="003F2512"/>
    <w:rsid w:val="003F7F0B"/>
    <w:rsid w:val="00413D18"/>
    <w:rsid w:val="004150B2"/>
    <w:rsid w:val="004368CE"/>
    <w:rsid w:val="0046290D"/>
    <w:rsid w:val="00465A4A"/>
    <w:rsid w:val="004669AA"/>
    <w:rsid w:val="0047175A"/>
    <w:rsid w:val="004767C5"/>
    <w:rsid w:val="004867A2"/>
    <w:rsid w:val="00494BB6"/>
    <w:rsid w:val="00495820"/>
    <w:rsid w:val="004A49F8"/>
    <w:rsid w:val="004A567D"/>
    <w:rsid w:val="004B52B4"/>
    <w:rsid w:val="004C1739"/>
    <w:rsid w:val="004C2099"/>
    <w:rsid w:val="004E4CEB"/>
    <w:rsid w:val="004E75C3"/>
    <w:rsid w:val="004F1C25"/>
    <w:rsid w:val="004F7227"/>
    <w:rsid w:val="005009BC"/>
    <w:rsid w:val="0050253F"/>
    <w:rsid w:val="00506931"/>
    <w:rsid w:val="005071C0"/>
    <w:rsid w:val="0050739B"/>
    <w:rsid w:val="005276BE"/>
    <w:rsid w:val="005328AA"/>
    <w:rsid w:val="00533675"/>
    <w:rsid w:val="005400AA"/>
    <w:rsid w:val="00562F3E"/>
    <w:rsid w:val="00572A22"/>
    <w:rsid w:val="00582DC3"/>
    <w:rsid w:val="00596860"/>
    <w:rsid w:val="00597868"/>
    <w:rsid w:val="005A5A35"/>
    <w:rsid w:val="005A63C8"/>
    <w:rsid w:val="005B03BF"/>
    <w:rsid w:val="005B2BCB"/>
    <w:rsid w:val="005C0AE9"/>
    <w:rsid w:val="005E369C"/>
    <w:rsid w:val="005F60F6"/>
    <w:rsid w:val="00601526"/>
    <w:rsid w:val="0060421C"/>
    <w:rsid w:val="006149AE"/>
    <w:rsid w:val="00614EA3"/>
    <w:rsid w:val="00626ADB"/>
    <w:rsid w:val="00643818"/>
    <w:rsid w:val="0065614C"/>
    <w:rsid w:val="00671274"/>
    <w:rsid w:val="00680630"/>
    <w:rsid w:val="00697E03"/>
    <w:rsid w:val="006A653E"/>
    <w:rsid w:val="006A6CE1"/>
    <w:rsid w:val="006C3DD5"/>
    <w:rsid w:val="006D2172"/>
    <w:rsid w:val="006D7FB0"/>
    <w:rsid w:val="006E1512"/>
    <w:rsid w:val="006E356A"/>
    <w:rsid w:val="006E3EC9"/>
    <w:rsid w:val="006E626D"/>
    <w:rsid w:val="006F1039"/>
    <w:rsid w:val="006F5712"/>
    <w:rsid w:val="0070626E"/>
    <w:rsid w:val="00706644"/>
    <w:rsid w:val="00712CFD"/>
    <w:rsid w:val="007202F7"/>
    <w:rsid w:val="00741D4C"/>
    <w:rsid w:val="007540BA"/>
    <w:rsid w:val="00763993"/>
    <w:rsid w:val="00766323"/>
    <w:rsid w:val="0077160E"/>
    <w:rsid w:val="0079477D"/>
    <w:rsid w:val="00795262"/>
    <w:rsid w:val="00795655"/>
    <w:rsid w:val="007A67AC"/>
    <w:rsid w:val="007A7035"/>
    <w:rsid w:val="007B2DD2"/>
    <w:rsid w:val="007D35D6"/>
    <w:rsid w:val="007D7688"/>
    <w:rsid w:val="007F1840"/>
    <w:rsid w:val="0082387D"/>
    <w:rsid w:val="008250BE"/>
    <w:rsid w:val="008255D1"/>
    <w:rsid w:val="00830A4E"/>
    <w:rsid w:val="00851B8E"/>
    <w:rsid w:val="00853566"/>
    <w:rsid w:val="008626FB"/>
    <w:rsid w:val="00866699"/>
    <w:rsid w:val="008835DA"/>
    <w:rsid w:val="00897D3C"/>
    <w:rsid w:val="008B636F"/>
    <w:rsid w:val="008B65CE"/>
    <w:rsid w:val="008C56F6"/>
    <w:rsid w:val="008D0E62"/>
    <w:rsid w:val="008D3552"/>
    <w:rsid w:val="008F302A"/>
    <w:rsid w:val="008F47A2"/>
    <w:rsid w:val="008F6FEA"/>
    <w:rsid w:val="009010B4"/>
    <w:rsid w:val="00916FCA"/>
    <w:rsid w:val="00932794"/>
    <w:rsid w:val="00934C96"/>
    <w:rsid w:val="00940FF9"/>
    <w:rsid w:val="009551FE"/>
    <w:rsid w:val="00962933"/>
    <w:rsid w:val="00966072"/>
    <w:rsid w:val="00986ED6"/>
    <w:rsid w:val="009936DE"/>
    <w:rsid w:val="009A782A"/>
    <w:rsid w:val="009D696F"/>
    <w:rsid w:val="009D6B75"/>
    <w:rsid w:val="009E04DD"/>
    <w:rsid w:val="009E75CF"/>
    <w:rsid w:val="00A316AD"/>
    <w:rsid w:val="00A336D7"/>
    <w:rsid w:val="00A41943"/>
    <w:rsid w:val="00A5795F"/>
    <w:rsid w:val="00A614C5"/>
    <w:rsid w:val="00A70B68"/>
    <w:rsid w:val="00A716D8"/>
    <w:rsid w:val="00A7630A"/>
    <w:rsid w:val="00A91B0D"/>
    <w:rsid w:val="00AA1727"/>
    <w:rsid w:val="00AA3FCB"/>
    <w:rsid w:val="00AA6F97"/>
    <w:rsid w:val="00AB5F87"/>
    <w:rsid w:val="00AC3217"/>
    <w:rsid w:val="00AF0082"/>
    <w:rsid w:val="00AF7063"/>
    <w:rsid w:val="00B11ACB"/>
    <w:rsid w:val="00B149D8"/>
    <w:rsid w:val="00B14B00"/>
    <w:rsid w:val="00B20FDB"/>
    <w:rsid w:val="00B2578C"/>
    <w:rsid w:val="00B266E0"/>
    <w:rsid w:val="00B331AF"/>
    <w:rsid w:val="00B54C18"/>
    <w:rsid w:val="00B71A88"/>
    <w:rsid w:val="00B72253"/>
    <w:rsid w:val="00B912FC"/>
    <w:rsid w:val="00B93701"/>
    <w:rsid w:val="00B96ABD"/>
    <w:rsid w:val="00BA291C"/>
    <w:rsid w:val="00BA71D3"/>
    <w:rsid w:val="00BC6E9F"/>
    <w:rsid w:val="00BE4C5F"/>
    <w:rsid w:val="00BE7092"/>
    <w:rsid w:val="00BE73E9"/>
    <w:rsid w:val="00C00377"/>
    <w:rsid w:val="00C01301"/>
    <w:rsid w:val="00C252A0"/>
    <w:rsid w:val="00C45414"/>
    <w:rsid w:val="00C646D3"/>
    <w:rsid w:val="00C664C8"/>
    <w:rsid w:val="00C809A5"/>
    <w:rsid w:val="00C84FE0"/>
    <w:rsid w:val="00C86CA2"/>
    <w:rsid w:val="00CA0252"/>
    <w:rsid w:val="00CB53EA"/>
    <w:rsid w:val="00CC1C04"/>
    <w:rsid w:val="00CC52A4"/>
    <w:rsid w:val="00CE71F8"/>
    <w:rsid w:val="00D220B3"/>
    <w:rsid w:val="00D44044"/>
    <w:rsid w:val="00D478A5"/>
    <w:rsid w:val="00D53C5D"/>
    <w:rsid w:val="00D70147"/>
    <w:rsid w:val="00D91D46"/>
    <w:rsid w:val="00DA1E1D"/>
    <w:rsid w:val="00DA63C6"/>
    <w:rsid w:val="00DB5620"/>
    <w:rsid w:val="00DC3BB4"/>
    <w:rsid w:val="00DC7FB2"/>
    <w:rsid w:val="00DD09D6"/>
    <w:rsid w:val="00DE2943"/>
    <w:rsid w:val="00DE31FE"/>
    <w:rsid w:val="00DF0BA1"/>
    <w:rsid w:val="00DF4483"/>
    <w:rsid w:val="00E056F3"/>
    <w:rsid w:val="00E1292E"/>
    <w:rsid w:val="00E1304C"/>
    <w:rsid w:val="00E1451B"/>
    <w:rsid w:val="00E14D49"/>
    <w:rsid w:val="00E17A2E"/>
    <w:rsid w:val="00E337B7"/>
    <w:rsid w:val="00E362AB"/>
    <w:rsid w:val="00E44CCF"/>
    <w:rsid w:val="00E4668C"/>
    <w:rsid w:val="00E47EE4"/>
    <w:rsid w:val="00E517C0"/>
    <w:rsid w:val="00E52E7A"/>
    <w:rsid w:val="00E54A79"/>
    <w:rsid w:val="00E76C7B"/>
    <w:rsid w:val="00E90EF4"/>
    <w:rsid w:val="00E92641"/>
    <w:rsid w:val="00EA1697"/>
    <w:rsid w:val="00EB0D18"/>
    <w:rsid w:val="00EB177C"/>
    <w:rsid w:val="00EE072F"/>
    <w:rsid w:val="00EE785A"/>
    <w:rsid w:val="00EF03BF"/>
    <w:rsid w:val="00EF397C"/>
    <w:rsid w:val="00EF48D6"/>
    <w:rsid w:val="00F12BD5"/>
    <w:rsid w:val="00F1752F"/>
    <w:rsid w:val="00F3627C"/>
    <w:rsid w:val="00F37C6A"/>
    <w:rsid w:val="00F41447"/>
    <w:rsid w:val="00F52270"/>
    <w:rsid w:val="00F927F5"/>
    <w:rsid w:val="00F95760"/>
    <w:rsid w:val="00FA2F84"/>
    <w:rsid w:val="00FA6FA6"/>
    <w:rsid w:val="00FC10F2"/>
    <w:rsid w:val="00FC658E"/>
    <w:rsid w:val="00FD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69A2"/>
  <w15:chartTrackingRefBased/>
  <w15:docId w15:val="{6193D52A-8DD3-49D8-B51F-97788CDF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66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853566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53566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53566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link w:val="Heading4Char"/>
    <w:uiPriority w:val="9"/>
    <w:qFormat/>
    <w:rsid w:val="0086669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85356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3566"/>
  </w:style>
  <w:style w:type="character" w:customStyle="1" w:styleId="Heading1Char">
    <w:name w:val="Heading 1 Char"/>
    <w:basedOn w:val="DefaultParagraphFont"/>
    <w:link w:val="Heading1"/>
    <w:rsid w:val="00E1451B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1451B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71274"/>
    <w:rPr>
      <w:rFonts w:ascii="Arial" w:eastAsia="Times New Roman" w:hAnsi="Arial" w:cs="Times New Roman"/>
      <w:b/>
      <w:bCs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B65CE"/>
    <w:pPr>
      <w:spacing w:after="0"/>
    </w:pPr>
    <w:rPr>
      <w:rFonts w:ascii="Arial" w:eastAsiaTheme="majorEastAsia" w:hAnsi="Arial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B65CE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Theme="majorEastAsia" w:hAnsi="Arial" w:cstheme="majorBidi"/>
    </w:rPr>
  </w:style>
  <w:style w:type="paragraph" w:styleId="NormalWeb">
    <w:name w:val="Normal (Web)"/>
    <w:basedOn w:val="Normal"/>
    <w:uiPriority w:val="99"/>
    <w:semiHidden/>
    <w:unhideWhenUsed/>
    <w:rsid w:val="00866699"/>
    <w:pPr>
      <w:spacing w:before="100" w:beforeAutospacing="1" w:after="100" w:afterAutospacing="1"/>
    </w:pPr>
  </w:style>
  <w:style w:type="character" w:styleId="Hyperlink">
    <w:name w:val="Hyperlink"/>
    <w:rsid w:val="00853566"/>
    <w:rPr>
      <w:color w:val="0000FF"/>
      <w:u w:val="single"/>
    </w:rPr>
  </w:style>
  <w:style w:type="character" w:styleId="FollowedHyperlink">
    <w:name w:val="FollowedHyperlink"/>
    <w:rsid w:val="00853566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666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646D3"/>
  </w:style>
  <w:style w:type="paragraph" w:styleId="ListParagraph">
    <w:name w:val="List Paragraph"/>
    <w:basedOn w:val="Normal"/>
    <w:uiPriority w:val="34"/>
    <w:qFormat/>
    <w:rsid w:val="00853566"/>
    <w:pPr>
      <w:ind w:left="720"/>
    </w:pPr>
  </w:style>
  <w:style w:type="paragraph" w:styleId="Footer">
    <w:name w:val="footer"/>
    <w:basedOn w:val="Normal"/>
    <w:link w:val="FooterChar"/>
    <w:rsid w:val="00853566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91D46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853566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D91D46"/>
    <w:rPr>
      <w:rFonts w:ascii="Verdana" w:eastAsia="Times New Roman" w:hAnsi="Verdana" w:cs="Times New Roman"/>
      <w:sz w:val="16"/>
      <w:szCs w:val="24"/>
    </w:rPr>
  </w:style>
  <w:style w:type="paragraph" w:customStyle="1" w:styleId="NumberedHeading2">
    <w:name w:val="Numbered Heading 2"/>
    <w:basedOn w:val="Normal"/>
    <w:rsid w:val="00853566"/>
    <w:pPr>
      <w:numPr>
        <w:numId w:val="1"/>
      </w:numPr>
    </w:pPr>
  </w:style>
  <w:style w:type="paragraph" w:customStyle="1" w:styleId="Outlinenumbering">
    <w:name w:val="Outline numbering"/>
    <w:basedOn w:val="Normal"/>
    <w:rsid w:val="00853566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853566"/>
  </w:style>
  <w:style w:type="character" w:styleId="UnresolvedMention">
    <w:name w:val="Unresolved Mention"/>
    <w:basedOn w:val="DefaultParagraphFont"/>
    <w:uiPriority w:val="99"/>
    <w:semiHidden/>
    <w:unhideWhenUsed/>
    <w:rsid w:val="00E1292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01526"/>
    <w:rPr>
      <w:color w:val="808080"/>
    </w:rPr>
  </w:style>
  <w:style w:type="character" w:customStyle="1" w:styleId="Red">
    <w:name w:val="Red"/>
    <w:basedOn w:val="DefaultParagraphFont"/>
    <w:uiPriority w:val="1"/>
    <w:rsid w:val="00601526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853566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853566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53566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53566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53566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rstuff.com" TargetMode="External"/><Relationship Id="rId13" Type="http://schemas.openxmlformats.org/officeDocument/2006/relationships/hyperlink" Target="http://www.qrstuff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products.aspose.app/barcode/recognize/q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ncc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google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google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BF6FF5228B4404A132025680816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B0500-A7EB-4D54-8A26-ED9BC5F7041F}"/>
      </w:docPartPr>
      <w:docPartBody>
        <w:p w:rsidR="00B757EB" w:rsidRDefault="00D54F03" w:rsidP="00D54F03">
          <w:pPr>
            <w:pStyle w:val="B9BF6FF5228B4404A132025680816573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4A5E8A2C9EF4136AC72EEB1CAFA9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97F5F-12DD-47C4-AC95-E080CBA1773A}"/>
      </w:docPartPr>
      <w:docPartBody>
        <w:p w:rsidR="00B757EB" w:rsidRDefault="00D54F03" w:rsidP="00D54F03">
          <w:pPr>
            <w:pStyle w:val="C4A5E8A2C9EF4136AC72EEB1CAFA9D61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7D961F2015B40E89416C59B34358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76438-AC09-46B1-A96B-3D8E78EEDC33}"/>
      </w:docPartPr>
      <w:docPartBody>
        <w:p w:rsidR="00B757EB" w:rsidRDefault="00D54F03" w:rsidP="00D54F03">
          <w:pPr>
            <w:pStyle w:val="77D961F2015B40E89416C59B343580D5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F87F13F9DF443CDB5511229BC25B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2E274-DD61-4650-B809-2F1D76F023EC}"/>
      </w:docPartPr>
      <w:docPartBody>
        <w:p w:rsidR="00B757EB" w:rsidRDefault="00D54F03" w:rsidP="00D54F03">
          <w:pPr>
            <w:pStyle w:val="3F87F13F9DF443CDB5511229BC25B0B7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F3AF112D0CE42F7854C64DB963E9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6C02-4BCC-4D56-90E4-08C87B7A3785}"/>
      </w:docPartPr>
      <w:docPartBody>
        <w:p w:rsidR="00B757EB" w:rsidRDefault="00D54F03" w:rsidP="00D54F03">
          <w:pPr>
            <w:pStyle w:val="0F3AF112D0CE42F7854C64DB963E9836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99B043E43174FED85A8D97E9129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14F4E-ECA9-4B36-AF83-F5E60464EC57}"/>
      </w:docPartPr>
      <w:docPartBody>
        <w:p w:rsidR="00B757EB" w:rsidRDefault="00D54F03" w:rsidP="00D54F03">
          <w:pPr>
            <w:pStyle w:val="E99B043E43174FED85A8D97E91292037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9F5EE028C6954BABB3E600A1F5D92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84813-F839-4C76-8251-6C119BA9AEAA}"/>
      </w:docPartPr>
      <w:docPartBody>
        <w:p w:rsidR="009C1FBE" w:rsidRDefault="003B4E6F" w:rsidP="003B4E6F">
          <w:pPr>
            <w:pStyle w:val="9F5EE028C6954BABB3E600A1F5D926B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F03"/>
    <w:rsid w:val="002B5E3D"/>
    <w:rsid w:val="003B4E6F"/>
    <w:rsid w:val="009C1FBE"/>
    <w:rsid w:val="00B757EB"/>
    <w:rsid w:val="00D5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E6F"/>
    <w:rPr>
      <w:color w:val="808080"/>
    </w:rPr>
  </w:style>
  <w:style w:type="paragraph" w:customStyle="1" w:styleId="9F5EE028C6954BABB3E600A1F5D926BC">
    <w:name w:val="9F5EE028C6954BABB3E600A1F5D926BC"/>
    <w:rsid w:val="003B4E6F"/>
  </w:style>
  <w:style w:type="paragraph" w:customStyle="1" w:styleId="B9BF6FF5228B4404A132025680816573">
    <w:name w:val="B9BF6FF5228B4404A132025680816573"/>
    <w:rsid w:val="00D54F03"/>
  </w:style>
  <w:style w:type="paragraph" w:customStyle="1" w:styleId="C4A5E8A2C9EF4136AC72EEB1CAFA9D61">
    <w:name w:val="C4A5E8A2C9EF4136AC72EEB1CAFA9D61"/>
    <w:rsid w:val="00D54F03"/>
  </w:style>
  <w:style w:type="paragraph" w:customStyle="1" w:styleId="77D961F2015B40E89416C59B343580D5">
    <w:name w:val="77D961F2015B40E89416C59B343580D5"/>
    <w:rsid w:val="00D54F03"/>
  </w:style>
  <w:style w:type="paragraph" w:customStyle="1" w:styleId="3F87F13F9DF443CDB5511229BC25B0B7">
    <w:name w:val="3F87F13F9DF443CDB5511229BC25B0B7"/>
    <w:rsid w:val="00D54F03"/>
  </w:style>
  <w:style w:type="paragraph" w:customStyle="1" w:styleId="0F3AF112D0CE42F7854C64DB963E9836">
    <w:name w:val="0F3AF112D0CE42F7854C64DB963E9836"/>
    <w:rsid w:val="00D54F03"/>
  </w:style>
  <w:style w:type="paragraph" w:customStyle="1" w:styleId="E99B043E43174FED85A8D97E91292037">
    <w:name w:val="E99B043E43174FED85A8D97E91292037"/>
    <w:rsid w:val="00D54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SAN12</b:Tag>
    <b:SourceType>DocumentFromInternetSite</b:SourceType>
    <b:Guid>{67422584-CF8B-4C17-BDB4-ADA8F548B0E3}</b:Guid>
    <b:Title>Footprinting - SANS Insitute</b:Title>
    <b:InternetSiteTitle>SANS.org</b:InternetSiteTitle>
    <b:Year>2012</b:Year>
    <b:Month>September</b:Month>
    <b:Day>15</b:Day>
    <b:URL>https://www.google.com/url?sa=t&amp;rct=j&amp;q=&amp;esrc=s&amp;source=web&amp;cd=6&amp;ved=0CD4QFjAFahUKEwj21LqFifjHAhXYGZIKHZ6VDGw&amp;url=https%3A%2F%2Fwww.sans.org%2Freading-room%2Fwhitepapers%2Fauditing%2Ffootprinting-it-it-why-62&amp;usg=AFQjCNGy9SPNBn_iE7IDzUBwwtpqgV0fKQ&amp;sig2=qhj</b:URL>
    <b:Author>
      <b:Author>
        <b:Corporate>SANS Institude Reading Room</b:Corporate>
      </b:Author>
    </b:Author>
    <b:Publisher>SANS</b:Publisher>
    <b:RefOrder>1</b:RefOrder>
  </b:Source>
</b:Sources>
</file>

<file path=customXml/itemProps1.xml><?xml version="1.0" encoding="utf-8"?>
<ds:datastoreItem xmlns:ds="http://schemas.openxmlformats.org/officeDocument/2006/customXml" ds:itemID="{FC62FD40-DC53-4A5A-BE1A-3BD7771B7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23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Guy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Loring</dc:creator>
  <cp:keywords/>
  <dc:description/>
  <cp:lastModifiedBy>William Loring</cp:lastModifiedBy>
  <cp:revision>76</cp:revision>
  <cp:lastPrinted>2017-08-26T02:32:00Z</cp:lastPrinted>
  <dcterms:created xsi:type="dcterms:W3CDTF">2017-10-29T15:45:00Z</dcterms:created>
  <dcterms:modified xsi:type="dcterms:W3CDTF">2025-06-08T23:28:00Z</dcterms:modified>
</cp:coreProperties>
</file>