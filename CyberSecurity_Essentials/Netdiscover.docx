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0F94C" w14:textId="10C45050" w:rsidR="00A019F3" w:rsidRDefault="00D25B31" w:rsidP="00FE0EB7">
      <w:pPr>
        <w:pStyle w:val="Heading1"/>
        <w:rPr>
          <w:szCs w:val="24"/>
        </w:rPr>
      </w:pPr>
      <w:r>
        <w:t>Netdiscover</w:t>
      </w:r>
    </w:p>
    <w:p w14:paraId="2B989BF9" w14:textId="721FE1C7" w:rsidR="000A20BD" w:rsidRPr="000A20BD" w:rsidRDefault="00E8520A" w:rsidP="00045AFC">
      <w:r>
        <w:t xml:space="preserve">Time required: </w:t>
      </w:r>
      <w:r w:rsidR="005A3D29">
        <w:t>3</w:t>
      </w:r>
      <w:r>
        <w:t>0</w:t>
      </w:r>
      <w:r w:rsidR="000A20BD" w:rsidRPr="000A20BD">
        <w:t xml:space="preserve"> minutes</w:t>
      </w:r>
    </w:p>
    <w:p w14:paraId="0570219A" w14:textId="218B92D4" w:rsidR="008E715E" w:rsidRDefault="00F73609" w:rsidP="00207A26">
      <w:pPr>
        <w:pStyle w:val="Heading1"/>
      </w:pPr>
      <w:r>
        <w:t>Network Scanning</w:t>
      </w:r>
    </w:p>
    <w:p w14:paraId="36B2DFF1" w14:textId="7D596E1E" w:rsidR="008E715E" w:rsidRPr="008E715E" w:rsidRDefault="008E715E" w:rsidP="008E715E">
      <w:r>
        <w:t>Please use a bridged adapter for this assignment. We want to scan your local network. Only scan a network you own or have permission to scan.</w:t>
      </w:r>
    </w:p>
    <w:p w14:paraId="1C27B724" w14:textId="7D49708F" w:rsidR="00490E6B" w:rsidRDefault="00365FF5" w:rsidP="00207A26">
      <w:pPr>
        <w:pStyle w:val="Heading1"/>
      </w:pPr>
      <w:r>
        <w:t>What is Netdiscover?</w:t>
      </w:r>
    </w:p>
    <w:p w14:paraId="04190DBF" w14:textId="15B7C2BF" w:rsidR="00B54BC9" w:rsidRDefault="00365FF5" w:rsidP="00365FF5">
      <w:r w:rsidRPr="00365FF5">
        <w:t xml:space="preserve">Netdiscover is a simple ARP scanner which can be used to </w:t>
      </w:r>
      <w:r w:rsidR="001A4D25" w:rsidRPr="00365FF5">
        <w:t>scan</w:t>
      </w:r>
      <w:r w:rsidRPr="00365FF5">
        <w:t xml:space="preserve"> live hosts in a network. It can scan for multiple subnets also. It simply produces the output in a live display(ncurse). This can be used in the first phases of a pentest where you have access to a network. Netdiscover is a simple and initial-recon tool which can be very handy.</w:t>
      </w:r>
    </w:p>
    <w:p w14:paraId="4A55CF69" w14:textId="02094460" w:rsidR="00970A9E" w:rsidRDefault="00970A9E" w:rsidP="00970A9E">
      <w:pPr>
        <w:pStyle w:val="Heading1"/>
      </w:pPr>
      <w:r>
        <w:t>Netdiscover Tutorial</w:t>
      </w:r>
    </w:p>
    <w:p w14:paraId="3890BA3E" w14:textId="42BF3C39" w:rsidR="00970A9E" w:rsidRDefault="00970A9E" w:rsidP="006A0796">
      <w:pPr>
        <w:pStyle w:val="ListParagraph"/>
        <w:numPr>
          <w:ilvl w:val="0"/>
          <w:numId w:val="4"/>
        </w:numPr>
      </w:pPr>
      <w:r>
        <w:t xml:space="preserve">Start Kali Linux </w:t>
      </w:r>
      <w:r>
        <w:sym w:font="Wingdings" w:char="F0E0"/>
      </w:r>
      <w:r>
        <w:t xml:space="preserve"> open a terminal session.</w:t>
      </w:r>
    </w:p>
    <w:p w14:paraId="3D762FB9" w14:textId="12EF6AAE" w:rsidR="00025D2B" w:rsidRDefault="00025D2B" w:rsidP="006A0796">
      <w:pPr>
        <w:pStyle w:val="ListParagraph"/>
        <w:numPr>
          <w:ilvl w:val="0"/>
          <w:numId w:val="4"/>
        </w:numPr>
      </w:pPr>
      <w:r>
        <w:t xml:space="preserve">Make sure </w:t>
      </w:r>
      <w:r w:rsidR="00246F87">
        <w:t xml:space="preserve">the </w:t>
      </w:r>
      <w:r>
        <w:t xml:space="preserve">Kali Linux </w:t>
      </w:r>
      <w:r w:rsidR="00246F87">
        <w:t xml:space="preserve">VM </w:t>
      </w:r>
      <w:r>
        <w:t xml:space="preserve">is connected to the </w:t>
      </w:r>
      <w:r w:rsidRPr="00D136C2">
        <w:rPr>
          <w:b/>
          <w:bCs/>
        </w:rPr>
        <w:t>Bridged Network</w:t>
      </w:r>
      <w:r>
        <w:t>.</w:t>
      </w:r>
    </w:p>
    <w:p w14:paraId="05DC4445" w14:textId="42F587DB" w:rsidR="00525F23" w:rsidRPr="00525F23" w:rsidRDefault="00525F23" w:rsidP="006A0796">
      <w:pPr>
        <w:pStyle w:val="ListParagraph"/>
        <w:numPr>
          <w:ilvl w:val="0"/>
          <w:numId w:val="4"/>
        </w:numPr>
      </w:pPr>
      <w:r>
        <w:t xml:space="preserve">Type </w:t>
      </w:r>
      <w:r w:rsidRPr="00525F23">
        <w:rPr>
          <w:b/>
          <w:bCs/>
        </w:rPr>
        <w:t>ip a</w:t>
      </w:r>
    </w:p>
    <w:p w14:paraId="4080BADA" w14:textId="1475B46A" w:rsidR="00525F23" w:rsidRDefault="00525F23" w:rsidP="006A0796">
      <w:pPr>
        <w:pStyle w:val="ListParagraph"/>
        <w:numPr>
          <w:ilvl w:val="0"/>
          <w:numId w:val="4"/>
        </w:numPr>
      </w:pPr>
      <w:r w:rsidRPr="00525F23">
        <w:t xml:space="preserve">You should get a response like this. </w:t>
      </w:r>
      <w:r w:rsidR="003E5C80">
        <w:t xml:space="preserve">Notice </w:t>
      </w:r>
      <w:r w:rsidR="003E5C80" w:rsidRPr="0018218B">
        <w:rPr>
          <w:b/>
          <w:bCs/>
        </w:rPr>
        <w:t>eth0: inet</w:t>
      </w:r>
      <w:r w:rsidR="003E5C80">
        <w:t xml:space="preserve"> is 192.168.9.0/24 That is the network range you will scan. Yes, your network range will be different.</w:t>
      </w:r>
    </w:p>
    <w:p w14:paraId="5483B007" w14:textId="2AB63281" w:rsidR="00525F23" w:rsidRDefault="00525F23" w:rsidP="00525F23">
      <w:r>
        <w:rPr>
          <w:noProof/>
        </w:rPr>
        <w:drawing>
          <wp:inline distT="0" distB="0" distL="0" distR="0" wp14:anchorId="0D4B71C7" wp14:editId="79F80CC5">
            <wp:extent cx="5904762" cy="2161905"/>
            <wp:effectExtent l="38100" t="38100" r="96520" b="863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216190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3A0546" w14:textId="77777777" w:rsidR="006A0796" w:rsidRPr="006A0796" w:rsidRDefault="006A0796" w:rsidP="006A0796">
      <w:pPr>
        <w:pStyle w:val="ListParagraph"/>
        <w:numPr>
          <w:ilvl w:val="0"/>
          <w:numId w:val="4"/>
        </w:numPr>
      </w:pPr>
      <w:r w:rsidRPr="006A0796">
        <w:rPr>
          <w:b/>
        </w:rPr>
        <w:t>Insert a screenshot:</w:t>
      </w:r>
    </w:p>
    <w:sdt>
      <w:sdtPr>
        <w:rPr>
          <w:rStyle w:val="Red"/>
        </w:rPr>
        <w:id w:val="147638029"/>
        <w:placeholder>
          <w:docPart w:val="BAA60909C0304603A6A6061729E2917E"/>
        </w:placeholder>
        <w:showingPlcHdr/>
      </w:sdtPr>
      <w:sdtEndPr>
        <w:rPr>
          <w:rStyle w:val="Red"/>
        </w:rPr>
      </w:sdtEndPr>
      <w:sdtContent>
        <w:p w14:paraId="68E91F0D" w14:textId="77777777" w:rsidR="006A0796" w:rsidRDefault="006A0796" w:rsidP="006A0796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3FFAB4E5" w14:textId="14FDD5A0" w:rsidR="0018218B" w:rsidRPr="0018218B" w:rsidRDefault="0018218B" w:rsidP="0018218B">
      <w:pPr>
        <w:pStyle w:val="ListParagraph"/>
        <w:numPr>
          <w:ilvl w:val="0"/>
          <w:numId w:val="4"/>
        </w:numPr>
      </w:pPr>
      <w:r>
        <w:t xml:space="preserve">Type </w:t>
      </w:r>
      <w:r w:rsidRPr="0018218B">
        <w:rPr>
          <w:b/>
          <w:bCs/>
        </w:rPr>
        <w:t>sudo netdiscover -help</w:t>
      </w:r>
    </w:p>
    <w:p w14:paraId="68F9241A" w14:textId="68AC328B" w:rsidR="0018218B" w:rsidRDefault="0018218B" w:rsidP="0018218B">
      <w:pPr>
        <w:pStyle w:val="ListParagraph"/>
        <w:numPr>
          <w:ilvl w:val="0"/>
          <w:numId w:val="4"/>
        </w:numPr>
      </w:pPr>
      <w:r>
        <w:t>The resulting help screen shows the arguments that can be used</w:t>
      </w:r>
    </w:p>
    <w:p w14:paraId="504B8BB1" w14:textId="14EC1552" w:rsidR="005350D9" w:rsidRDefault="005350D9" w:rsidP="00970A9E">
      <w:r>
        <w:t>Th</w:t>
      </w:r>
      <w:r w:rsidR="00BA15AC">
        <w:t>is</w:t>
      </w:r>
      <w:r>
        <w:t xml:space="preserve"> example is how to scan a network range.</w:t>
      </w:r>
      <w:r w:rsidR="009E0926">
        <w:t xml:space="preserve"> In a few moments, you should see your network devices.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2220" w14:paraId="59F5BBD7" w14:textId="77777777" w:rsidTr="001E2220">
        <w:tc>
          <w:tcPr>
            <w:tcW w:w="9350" w:type="dxa"/>
            <w:shd w:val="clear" w:color="auto" w:fill="EAF1DD" w:themeFill="accent3" w:themeFillTint="33"/>
          </w:tcPr>
          <w:p w14:paraId="1F482219" w14:textId="77777777" w:rsidR="001E2220" w:rsidRDefault="001E2220" w:rsidP="001E2220">
            <w:pPr>
              <w:pStyle w:val="Code"/>
            </w:pPr>
            <w:r>
              <w:t># sudo netdiscover -r &lt;range&gt;</w:t>
            </w:r>
          </w:p>
          <w:p w14:paraId="7E172BBC" w14:textId="1AA8A08A" w:rsidR="001E2220" w:rsidRDefault="004D0D73" w:rsidP="001E2220">
            <w:pPr>
              <w:pStyle w:val="Code"/>
            </w:pPr>
            <w:r>
              <w:t>s</w:t>
            </w:r>
            <w:r w:rsidR="001E2220">
              <w:t>udo netdiscover -r 192.168.9.0/24</w:t>
            </w:r>
          </w:p>
        </w:tc>
      </w:tr>
    </w:tbl>
    <w:p w14:paraId="4974EF09" w14:textId="77777777" w:rsidR="00BA15AC" w:rsidRPr="00BA15AC" w:rsidRDefault="00BA15AC" w:rsidP="00BA15AC">
      <w:pPr>
        <w:pStyle w:val="ListParagraph"/>
        <w:numPr>
          <w:ilvl w:val="0"/>
          <w:numId w:val="4"/>
        </w:numPr>
      </w:pPr>
      <w:r w:rsidRPr="00BA15AC">
        <w:rPr>
          <w:b/>
        </w:rPr>
        <w:t>Insert a screenshot:</w:t>
      </w:r>
    </w:p>
    <w:sdt>
      <w:sdtPr>
        <w:rPr>
          <w:rStyle w:val="Red"/>
        </w:rPr>
        <w:id w:val="-1930725779"/>
        <w:placeholder>
          <w:docPart w:val="AD59A736732941DF970C8082839CEBE9"/>
        </w:placeholder>
        <w:showingPlcHdr/>
      </w:sdtPr>
      <w:sdtEndPr>
        <w:rPr>
          <w:rStyle w:val="Red"/>
        </w:rPr>
      </w:sdtEndPr>
      <w:sdtContent>
        <w:p w14:paraId="2602FD32" w14:textId="77777777" w:rsidR="00BA15AC" w:rsidRDefault="00BA15AC" w:rsidP="00BA15AC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69373D0E" w14:textId="77777777" w:rsidR="001F46E9" w:rsidRPr="00970A9E" w:rsidRDefault="001F46E9" w:rsidP="001F46E9">
      <w:pPr>
        <w:pStyle w:val="ListParagraph"/>
        <w:numPr>
          <w:ilvl w:val="0"/>
          <w:numId w:val="4"/>
        </w:numPr>
      </w:pPr>
      <w:r>
        <w:t xml:space="preserve">Type </w:t>
      </w:r>
      <w:r w:rsidRPr="001F46E9">
        <w:rPr>
          <w:b/>
          <w:bCs/>
        </w:rPr>
        <w:t>CTRL-C</w:t>
      </w:r>
      <w:r>
        <w:t xml:space="preserve"> to exit netdiscover.</w:t>
      </w:r>
    </w:p>
    <w:p w14:paraId="4AB3F31D" w14:textId="1CA291A0" w:rsidR="00970A9E" w:rsidRDefault="00BC003D" w:rsidP="00BC003D">
      <w:pPr>
        <w:pStyle w:val="ListParagraph"/>
        <w:numPr>
          <w:ilvl w:val="0"/>
          <w:numId w:val="4"/>
        </w:numPr>
      </w:pPr>
      <w:r>
        <w:t>P</w:t>
      </w:r>
      <w:r w:rsidR="004D0D73">
        <w:t>arse the output to a file</w:t>
      </w:r>
      <w:r>
        <w:t xml:space="preserve"> as shown. Use your network settings.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0D73" w14:paraId="17004E82" w14:textId="77777777" w:rsidTr="008703AC">
        <w:tc>
          <w:tcPr>
            <w:tcW w:w="9350" w:type="dxa"/>
            <w:shd w:val="clear" w:color="auto" w:fill="EAF1DD" w:themeFill="accent3" w:themeFillTint="33"/>
          </w:tcPr>
          <w:p w14:paraId="03EF8650" w14:textId="3284BB97" w:rsidR="004D0D73" w:rsidRDefault="004D0D73" w:rsidP="008703AC">
            <w:pPr>
              <w:pStyle w:val="Code"/>
            </w:pPr>
            <w:r>
              <w:t>sudo netdiscover -r 192.168.9.0/24 -P</w:t>
            </w:r>
            <w:r w:rsidR="00C33942">
              <w:t xml:space="preserve"> &gt; network.txt</w:t>
            </w:r>
          </w:p>
        </w:tc>
      </w:tr>
    </w:tbl>
    <w:p w14:paraId="6105683E" w14:textId="0E05A44D" w:rsidR="004D0D73" w:rsidRDefault="00781E9D" w:rsidP="001F46E9">
      <w:pPr>
        <w:pStyle w:val="ListParagraph"/>
        <w:numPr>
          <w:ilvl w:val="0"/>
          <w:numId w:val="4"/>
        </w:numPr>
      </w:pPr>
      <w:r>
        <w:t>You won’t see anything as the stdout was piped to a file.</w:t>
      </w:r>
    </w:p>
    <w:p w14:paraId="664A6891" w14:textId="3DA2B573" w:rsidR="00C33942" w:rsidRDefault="00C33942" w:rsidP="001F46E9">
      <w:pPr>
        <w:pStyle w:val="ListParagraph"/>
        <w:numPr>
          <w:ilvl w:val="0"/>
          <w:numId w:val="4"/>
        </w:numPr>
      </w:pPr>
      <w:r>
        <w:t xml:space="preserve">Type </w:t>
      </w:r>
      <w:r w:rsidRPr="00781E9D">
        <w:rPr>
          <w:b/>
          <w:bCs/>
        </w:rPr>
        <w:t>ls</w:t>
      </w:r>
      <w:r>
        <w:t xml:space="preserve"> to list the directory.</w:t>
      </w:r>
    </w:p>
    <w:p w14:paraId="2617CDED" w14:textId="2319877E" w:rsidR="00C33942" w:rsidRDefault="00781E9D" w:rsidP="001F46E9">
      <w:pPr>
        <w:pStyle w:val="ListParagraph"/>
        <w:numPr>
          <w:ilvl w:val="0"/>
          <w:numId w:val="4"/>
        </w:numPr>
      </w:pPr>
      <w:r>
        <w:t xml:space="preserve">Type </w:t>
      </w:r>
      <w:r w:rsidRPr="00781E9D">
        <w:rPr>
          <w:b/>
          <w:bCs/>
        </w:rPr>
        <w:t>nano network.txt</w:t>
      </w:r>
      <w:r>
        <w:t xml:space="preserve"> </w:t>
      </w:r>
    </w:p>
    <w:p w14:paraId="256FA3B3" w14:textId="3120824A" w:rsidR="00781E9D" w:rsidRPr="00781E9D" w:rsidRDefault="00781E9D" w:rsidP="001F46E9">
      <w:pPr>
        <w:pStyle w:val="ListParagraph"/>
        <w:numPr>
          <w:ilvl w:val="0"/>
          <w:numId w:val="4"/>
        </w:numPr>
      </w:pPr>
      <w:r w:rsidRPr="00781E9D">
        <w:t>You should see the devi</w:t>
      </w:r>
      <w:r>
        <w:t>c</w:t>
      </w:r>
      <w:r w:rsidRPr="00781E9D">
        <w:t>e</w:t>
      </w:r>
      <w:r>
        <w:t>s</w:t>
      </w:r>
      <w:r w:rsidRPr="00781E9D">
        <w:t xml:space="preserve"> on your network in the text file.</w:t>
      </w:r>
    </w:p>
    <w:p w14:paraId="7DF7E30B" w14:textId="7F5ED0D6" w:rsidR="00E72CA9" w:rsidRDefault="00E72CA9" w:rsidP="00202EF6">
      <w:pPr>
        <w:pStyle w:val="Heading2"/>
      </w:pPr>
      <w:r>
        <w:t>Assignment Submission</w:t>
      </w:r>
    </w:p>
    <w:p w14:paraId="50310E56" w14:textId="5BE13348" w:rsidR="005A13BE" w:rsidRPr="00B32844" w:rsidRDefault="00D86C97" w:rsidP="00536C9B">
      <w:r>
        <w:t>Att</w:t>
      </w:r>
      <w:r w:rsidR="00556945">
        <w:t xml:space="preserve">ach this </w:t>
      </w:r>
      <w:r w:rsidR="00781E9D">
        <w:t>completed document and network.txt</w:t>
      </w:r>
      <w:r w:rsidR="00556945">
        <w:t xml:space="preserve"> to the assignment in Blackboard</w:t>
      </w:r>
      <w:r w:rsidR="0015618B">
        <w:t>.</w:t>
      </w:r>
    </w:p>
    <w:sectPr w:rsidR="005A13BE" w:rsidRPr="00B32844" w:rsidSect="00BC26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DEDC84" w14:textId="77777777" w:rsidR="00F2272A" w:rsidRDefault="00F2272A" w:rsidP="00731DAB">
      <w:pPr>
        <w:spacing w:after="0" w:line="240" w:lineRule="auto"/>
      </w:pPr>
      <w:r>
        <w:separator/>
      </w:r>
    </w:p>
  </w:endnote>
  <w:endnote w:type="continuationSeparator" w:id="0">
    <w:p w14:paraId="1124A400" w14:textId="77777777" w:rsidR="00F2272A" w:rsidRDefault="00F2272A" w:rsidP="00731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3656C" w14:textId="77777777" w:rsidR="00D56943" w:rsidRDefault="00D569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251B1" w14:textId="526554DF" w:rsidR="00731DAB" w:rsidRPr="00583B2E" w:rsidRDefault="00583B2E" w:rsidP="00583B2E">
    <w:pPr>
      <w:pStyle w:val="Footer"/>
      <w:tabs>
        <w:tab w:val="center" w:pos="5040"/>
        <w:tab w:val="right" w:pos="10080"/>
      </w:tabs>
    </w:pPr>
    <w:r w:rsidRPr="00A87D54">
      <w:tab/>
      <w:t xml:space="preserve">Page </w:t>
    </w:r>
    <w:r w:rsidRPr="00A87D54">
      <w:fldChar w:fldCharType="begin"/>
    </w:r>
    <w:r w:rsidRPr="00A87D54">
      <w:instrText xml:space="preserve"> PAGE </w:instrText>
    </w:r>
    <w:r w:rsidRPr="00A87D54">
      <w:fldChar w:fldCharType="separate"/>
    </w:r>
    <w:r w:rsidR="00B54BC9">
      <w:rPr>
        <w:noProof/>
      </w:rPr>
      <w:t>2</w:t>
    </w:r>
    <w:r w:rsidRPr="00A87D54">
      <w:fldChar w:fldCharType="end"/>
    </w:r>
    <w:r w:rsidRPr="00A87D54">
      <w:t xml:space="preserve"> of </w:t>
    </w:r>
    <w:fldSimple w:instr=" NUMPAGES ">
      <w:r w:rsidR="00B54BC9">
        <w:rPr>
          <w:noProof/>
        </w:rPr>
        <w:t>2</w:t>
      </w:r>
    </w:fldSimple>
    <w:r w:rsidR="00837658">
      <w:tab/>
      <w:t xml:space="preserve">Revised: </w:t>
    </w:r>
    <w:r w:rsidR="00C856E9">
      <w:t>0</w:t>
    </w:r>
    <w:r w:rsidR="00E061FF">
      <w:t>9</w:t>
    </w:r>
    <w:r w:rsidR="000242B8">
      <w:t>/</w:t>
    </w:r>
    <w:r w:rsidR="00DD1FCB">
      <w:t>12</w:t>
    </w:r>
    <w:r w:rsidR="000242B8">
      <w:t>/20</w:t>
    </w:r>
    <w:r w:rsidR="00C856E9">
      <w:t>2</w:t>
    </w:r>
    <w:r w:rsidR="00D56943"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A97DF" w14:textId="77777777" w:rsidR="00D56943" w:rsidRDefault="00D569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FFCAB1" w14:textId="77777777" w:rsidR="00F2272A" w:rsidRDefault="00F2272A" w:rsidP="00731DAB">
      <w:pPr>
        <w:spacing w:after="0" w:line="240" w:lineRule="auto"/>
      </w:pPr>
      <w:r>
        <w:separator/>
      </w:r>
    </w:p>
  </w:footnote>
  <w:footnote w:type="continuationSeparator" w:id="0">
    <w:p w14:paraId="4864759C" w14:textId="77777777" w:rsidR="00F2272A" w:rsidRDefault="00F2272A" w:rsidP="00731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8126E" w14:textId="77777777" w:rsidR="00D56943" w:rsidRDefault="00D569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6B58D" w14:textId="77777777" w:rsidR="00D56943" w:rsidRDefault="00D569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FB505" w14:textId="77777777" w:rsidR="00D56943" w:rsidRDefault="00D569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5ACD"/>
    <w:multiLevelType w:val="hybridMultilevel"/>
    <w:tmpl w:val="3208D2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5E141C0"/>
    <w:multiLevelType w:val="hybridMultilevel"/>
    <w:tmpl w:val="3242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77E6CE8"/>
    <w:multiLevelType w:val="hybridMultilevel"/>
    <w:tmpl w:val="E826A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6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C121BCE"/>
    <w:multiLevelType w:val="hybridMultilevel"/>
    <w:tmpl w:val="E6724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78158686">
    <w:abstractNumId w:val="25"/>
  </w:num>
  <w:num w:numId="2" w16cid:durableId="1765689676">
    <w:abstractNumId w:val="23"/>
  </w:num>
  <w:num w:numId="3" w16cid:durableId="1562327237">
    <w:abstractNumId w:val="2"/>
  </w:num>
  <w:num w:numId="4" w16cid:durableId="1462386969">
    <w:abstractNumId w:val="41"/>
  </w:num>
  <w:num w:numId="5" w16cid:durableId="1863663854">
    <w:abstractNumId w:val="5"/>
  </w:num>
  <w:num w:numId="6" w16cid:durableId="1121456478">
    <w:abstractNumId w:val="0"/>
  </w:num>
  <w:num w:numId="7" w16cid:durableId="1761756372">
    <w:abstractNumId w:val="20"/>
  </w:num>
  <w:num w:numId="8" w16cid:durableId="617639777">
    <w:abstractNumId w:val="44"/>
  </w:num>
  <w:num w:numId="9" w16cid:durableId="1763409562">
    <w:abstractNumId w:val="14"/>
  </w:num>
  <w:num w:numId="10" w16cid:durableId="830753083">
    <w:abstractNumId w:val="38"/>
  </w:num>
  <w:num w:numId="11" w16cid:durableId="1689788699">
    <w:abstractNumId w:val="15"/>
  </w:num>
  <w:num w:numId="12" w16cid:durableId="1848443309">
    <w:abstractNumId w:val="26"/>
  </w:num>
  <w:num w:numId="13" w16cid:durableId="1451434035">
    <w:abstractNumId w:val="13"/>
  </w:num>
  <w:num w:numId="14" w16cid:durableId="1441560394">
    <w:abstractNumId w:val="12"/>
  </w:num>
  <w:num w:numId="15" w16cid:durableId="121651685">
    <w:abstractNumId w:val="32"/>
  </w:num>
  <w:num w:numId="16" w16cid:durableId="524291586">
    <w:abstractNumId w:val="1"/>
  </w:num>
  <w:num w:numId="17" w16cid:durableId="404762298">
    <w:abstractNumId w:val="33"/>
  </w:num>
  <w:num w:numId="18" w16cid:durableId="1231772933">
    <w:abstractNumId w:val="36"/>
  </w:num>
  <w:num w:numId="19" w16cid:durableId="782726333">
    <w:abstractNumId w:val="30"/>
  </w:num>
  <w:num w:numId="20" w16cid:durableId="1063985520">
    <w:abstractNumId w:val="27"/>
  </w:num>
  <w:num w:numId="21" w16cid:durableId="768433918">
    <w:abstractNumId w:val="43"/>
  </w:num>
  <w:num w:numId="22" w16cid:durableId="897284533">
    <w:abstractNumId w:val="17"/>
  </w:num>
  <w:num w:numId="23" w16cid:durableId="1042512274">
    <w:abstractNumId w:val="19"/>
  </w:num>
  <w:num w:numId="24" w16cid:durableId="708263183">
    <w:abstractNumId w:val="7"/>
  </w:num>
  <w:num w:numId="25" w16cid:durableId="1872643447">
    <w:abstractNumId w:val="18"/>
  </w:num>
  <w:num w:numId="26" w16cid:durableId="958143538">
    <w:abstractNumId w:val="35"/>
  </w:num>
  <w:num w:numId="27" w16cid:durableId="2027317867">
    <w:abstractNumId w:val="39"/>
  </w:num>
  <w:num w:numId="28" w16cid:durableId="586235076">
    <w:abstractNumId w:val="10"/>
  </w:num>
  <w:num w:numId="29" w16cid:durableId="697119835">
    <w:abstractNumId w:val="42"/>
  </w:num>
  <w:num w:numId="30" w16cid:durableId="1247768283">
    <w:abstractNumId w:val="8"/>
  </w:num>
  <w:num w:numId="31" w16cid:durableId="123348721">
    <w:abstractNumId w:val="40"/>
  </w:num>
  <w:num w:numId="32" w16cid:durableId="1823620864">
    <w:abstractNumId w:val="24"/>
  </w:num>
  <w:num w:numId="33" w16cid:durableId="319042848">
    <w:abstractNumId w:val="16"/>
  </w:num>
  <w:num w:numId="34" w16cid:durableId="1781727728">
    <w:abstractNumId w:val="9"/>
  </w:num>
  <w:num w:numId="35" w16cid:durableId="1577977321">
    <w:abstractNumId w:val="22"/>
  </w:num>
  <w:num w:numId="36" w16cid:durableId="638339860">
    <w:abstractNumId w:val="31"/>
  </w:num>
  <w:num w:numId="37" w16cid:durableId="2033341121">
    <w:abstractNumId w:val="3"/>
  </w:num>
  <w:num w:numId="38" w16cid:durableId="528105025">
    <w:abstractNumId w:val="37"/>
  </w:num>
  <w:num w:numId="39" w16cid:durableId="492910694">
    <w:abstractNumId w:val="21"/>
  </w:num>
  <w:num w:numId="40" w16cid:durableId="1203206933">
    <w:abstractNumId w:val="11"/>
  </w:num>
  <w:num w:numId="41" w16cid:durableId="2128622994">
    <w:abstractNumId w:val="29"/>
  </w:num>
  <w:num w:numId="42" w16cid:durableId="1426532108">
    <w:abstractNumId w:val="4"/>
  </w:num>
  <w:num w:numId="43" w16cid:durableId="1286617061">
    <w:abstractNumId w:val="28"/>
  </w:num>
  <w:num w:numId="44" w16cid:durableId="1487667466">
    <w:abstractNumId w:val="34"/>
  </w:num>
  <w:num w:numId="45" w16cid:durableId="888420213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67C"/>
    <w:rsid w:val="0001783D"/>
    <w:rsid w:val="000242B8"/>
    <w:rsid w:val="000253D3"/>
    <w:rsid w:val="00025D2B"/>
    <w:rsid w:val="00035D7C"/>
    <w:rsid w:val="0004513F"/>
    <w:rsid w:val="00045AFC"/>
    <w:rsid w:val="0007506D"/>
    <w:rsid w:val="000972F7"/>
    <w:rsid w:val="000A20BD"/>
    <w:rsid w:val="000C3319"/>
    <w:rsid w:val="000E069D"/>
    <w:rsid w:val="000E1CF1"/>
    <w:rsid w:val="000F4C05"/>
    <w:rsid w:val="001271B2"/>
    <w:rsid w:val="00141171"/>
    <w:rsid w:val="00147D57"/>
    <w:rsid w:val="00152A4E"/>
    <w:rsid w:val="0015618B"/>
    <w:rsid w:val="00164C60"/>
    <w:rsid w:val="0017751A"/>
    <w:rsid w:val="0018218B"/>
    <w:rsid w:val="00186661"/>
    <w:rsid w:val="0019480E"/>
    <w:rsid w:val="001A4D25"/>
    <w:rsid w:val="001B4A27"/>
    <w:rsid w:val="001E0CDC"/>
    <w:rsid w:val="001E2220"/>
    <w:rsid w:val="001F3CA8"/>
    <w:rsid w:val="001F46E9"/>
    <w:rsid w:val="00202EF6"/>
    <w:rsid w:val="00207A26"/>
    <w:rsid w:val="0022229D"/>
    <w:rsid w:val="00230FAF"/>
    <w:rsid w:val="002375E9"/>
    <w:rsid w:val="00241C30"/>
    <w:rsid w:val="00245029"/>
    <w:rsid w:val="00246F87"/>
    <w:rsid w:val="0024720F"/>
    <w:rsid w:val="00254A8D"/>
    <w:rsid w:val="002630CF"/>
    <w:rsid w:val="0026599D"/>
    <w:rsid w:val="0029172C"/>
    <w:rsid w:val="0029621C"/>
    <w:rsid w:val="002C3FC4"/>
    <w:rsid w:val="002E6CBD"/>
    <w:rsid w:val="00300A5F"/>
    <w:rsid w:val="0030189C"/>
    <w:rsid w:val="00353B09"/>
    <w:rsid w:val="0035780E"/>
    <w:rsid w:val="003635E4"/>
    <w:rsid w:val="00365FF5"/>
    <w:rsid w:val="003757F4"/>
    <w:rsid w:val="00384E1D"/>
    <w:rsid w:val="00396977"/>
    <w:rsid w:val="003E5C80"/>
    <w:rsid w:val="004004A2"/>
    <w:rsid w:val="00424535"/>
    <w:rsid w:val="0042742B"/>
    <w:rsid w:val="00436982"/>
    <w:rsid w:val="00460BC5"/>
    <w:rsid w:val="00473FB9"/>
    <w:rsid w:val="00490E6B"/>
    <w:rsid w:val="00490EF1"/>
    <w:rsid w:val="00493D8A"/>
    <w:rsid w:val="004A0840"/>
    <w:rsid w:val="004B4737"/>
    <w:rsid w:val="004C375B"/>
    <w:rsid w:val="004D0D73"/>
    <w:rsid w:val="004E1DAE"/>
    <w:rsid w:val="004E561A"/>
    <w:rsid w:val="00525F23"/>
    <w:rsid w:val="005350D9"/>
    <w:rsid w:val="00536C9B"/>
    <w:rsid w:val="005445DD"/>
    <w:rsid w:val="005470EF"/>
    <w:rsid w:val="005510E3"/>
    <w:rsid w:val="00556945"/>
    <w:rsid w:val="00583B2E"/>
    <w:rsid w:val="00585F70"/>
    <w:rsid w:val="00594032"/>
    <w:rsid w:val="00596424"/>
    <w:rsid w:val="005A13BE"/>
    <w:rsid w:val="005A29EF"/>
    <w:rsid w:val="005A3D29"/>
    <w:rsid w:val="005B4CC0"/>
    <w:rsid w:val="005B52D6"/>
    <w:rsid w:val="005B6BDF"/>
    <w:rsid w:val="005E608D"/>
    <w:rsid w:val="005E67EF"/>
    <w:rsid w:val="006127BB"/>
    <w:rsid w:val="00625B2D"/>
    <w:rsid w:val="00633693"/>
    <w:rsid w:val="00636F5E"/>
    <w:rsid w:val="00670D11"/>
    <w:rsid w:val="006A0796"/>
    <w:rsid w:val="006F036D"/>
    <w:rsid w:val="006F094E"/>
    <w:rsid w:val="006F2687"/>
    <w:rsid w:val="007169FA"/>
    <w:rsid w:val="00720C66"/>
    <w:rsid w:val="00722AE2"/>
    <w:rsid w:val="00726E71"/>
    <w:rsid w:val="00731DAB"/>
    <w:rsid w:val="00732592"/>
    <w:rsid w:val="007719EF"/>
    <w:rsid w:val="00781E9D"/>
    <w:rsid w:val="007A1C2D"/>
    <w:rsid w:val="007A1D09"/>
    <w:rsid w:val="007B50D4"/>
    <w:rsid w:val="007C5C7F"/>
    <w:rsid w:val="007D28E3"/>
    <w:rsid w:val="007D376D"/>
    <w:rsid w:val="007D740A"/>
    <w:rsid w:val="007F049E"/>
    <w:rsid w:val="00822FD5"/>
    <w:rsid w:val="008341FD"/>
    <w:rsid w:val="00837658"/>
    <w:rsid w:val="00843FF3"/>
    <w:rsid w:val="00845876"/>
    <w:rsid w:val="00851C17"/>
    <w:rsid w:val="0089604E"/>
    <w:rsid w:val="008967D2"/>
    <w:rsid w:val="00896CB3"/>
    <w:rsid w:val="008A07BB"/>
    <w:rsid w:val="008C1A53"/>
    <w:rsid w:val="008C6184"/>
    <w:rsid w:val="008E04AD"/>
    <w:rsid w:val="008E715E"/>
    <w:rsid w:val="008F58D8"/>
    <w:rsid w:val="00930FB8"/>
    <w:rsid w:val="00935A2A"/>
    <w:rsid w:val="00936703"/>
    <w:rsid w:val="00960DB4"/>
    <w:rsid w:val="00970A9E"/>
    <w:rsid w:val="00971929"/>
    <w:rsid w:val="00987DFA"/>
    <w:rsid w:val="00997772"/>
    <w:rsid w:val="009A35F0"/>
    <w:rsid w:val="009C19C8"/>
    <w:rsid w:val="009C367C"/>
    <w:rsid w:val="009D0EE2"/>
    <w:rsid w:val="009E0926"/>
    <w:rsid w:val="009E5846"/>
    <w:rsid w:val="009E6642"/>
    <w:rsid w:val="009F454A"/>
    <w:rsid w:val="00A00DED"/>
    <w:rsid w:val="00A019F3"/>
    <w:rsid w:val="00A22E6C"/>
    <w:rsid w:val="00A86E43"/>
    <w:rsid w:val="00AB0CDD"/>
    <w:rsid w:val="00AB1876"/>
    <w:rsid w:val="00AC234F"/>
    <w:rsid w:val="00AF334F"/>
    <w:rsid w:val="00B32844"/>
    <w:rsid w:val="00B54BC9"/>
    <w:rsid w:val="00B61134"/>
    <w:rsid w:val="00BA142A"/>
    <w:rsid w:val="00BA15AC"/>
    <w:rsid w:val="00BA7F71"/>
    <w:rsid w:val="00BB44B9"/>
    <w:rsid w:val="00BC003D"/>
    <w:rsid w:val="00BC260F"/>
    <w:rsid w:val="00BC6262"/>
    <w:rsid w:val="00BF4E7E"/>
    <w:rsid w:val="00C06397"/>
    <w:rsid w:val="00C33942"/>
    <w:rsid w:val="00C5527D"/>
    <w:rsid w:val="00C67D90"/>
    <w:rsid w:val="00C856E9"/>
    <w:rsid w:val="00CA24D7"/>
    <w:rsid w:val="00CA2A90"/>
    <w:rsid w:val="00CC5B03"/>
    <w:rsid w:val="00CC6792"/>
    <w:rsid w:val="00CD3DBD"/>
    <w:rsid w:val="00D136C2"/>
    <w:rsid w:val="00D25B31"/>
    <w:rsid w:val="00D4386E"/>
    <w:rsid w:val="00D5072C"/>
    <w:rsid w:val="00D56943"/>
    <w:rsid w:val="00D61492"/>
    <w:rsid w:val="00D72357"/>
    <w:rsid w:val="00D86C97"/>
    <w:rsid w:val="00DA670A"/>
    <w:rsid w:val="00DD1FCB"/>
    <w:rsid w:val="00E01231"/>
    <w:rsid w:val="00E061FF"/>
    <w:rsid w:val="00E22EBB"/>
    <w:rsid w:val="00E35D0A"/>
    <w:rsid w:val="00E36D0B"/>
    <w:rsid w:val="00E72CA9"/>
    <w:rsid w:val="00E7369F"/>
    <w:rsid w:val="00E75364"/>
    <w:rsid w:val="00E80BDE"/>
    <w:rsid w:val="00E8520A"/>
    <w:rsid w:val="00E85EFC"/>
    <w:rsid w:val="00EB604E"/>
    <w:rsid w:val="00ED6354"/>
    <w:rsid w:val="00EE1688"/>
    <w:rsid w:val="00F061CC"/>
    <w:rsid w:val="00F138D2"/>
    <w:rsid w:val="00F144C1"/>
    <w:rsid w:val="00F17165"/>
    <w:rsid w:val="00F2272A"/>
    <w:rsid w:val="00F3050C"/>
    <w:rsid w:val="00F353D1"/>
    <w:rsid w:val="00F73609"/>
    <w:rsid w:val="00FD1E48"/>
    <w:rsid w:val="00FE0EB7"/>
    <w:rsid w:val="00FF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1CC0"/>
  <w15:docId w15:val="{778E3394-A8C3-4108-BC64-E2C5EAE2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134"/>
    <w:pPr>
      <w:spacing w:before="160" w:after="80" w:line="336" w:lineRule="auto"/>
    </w:pPr>
    <w:rPr>
      <w:rFonts w:ascii="Verdana" w:eastAsia="Times New Roman" w:hAnsi="Verdan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B61134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B61134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B61134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B6113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61134"/>
  </w:style>
  <w:style w:type="paragraph" w:styleId="ListParagraph">
    <w:name w:val="List Paragraph"/>
    <w:basedOn w:val="Normal"/>
    <w:uiPriority w:val="34"/>
    <w:qFormat/>
    <w:rsid w:val="00B61134"/>
    <w:pPr>
      <w:ind w:left="720"/>
    </w:pPr>
  </w:style>
  <w:style w:type="paragraph" w:styleId="Header">
    <w:name w:val="header"/>
    <w:basedOn w:val="Normal"/>
    <w:link w:val="HeaderChar"/>
    <w:rsid w:val="00B61134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731DAB"/>
    <w:rPr>
      <w:rFonts w:ascii="Verdana" w:eastAsia="Times New Roman" w:hAnsi="Verdana" w:cs="Times New Roman"/>
      <w:sz w:val="16"/>
      <w:szCs w:val="24"/>
    </w:rPr>
  </w:style>
  <w:style w:type="paragraph" w:styleId="Footer">
    <w:name w:val="footer"/>
    <w:basedOn w:val="Normal"/>
    <w:link w:val="FooterChar"/>
    <w:rsid w:val="00B61134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731DAB"/>
    <w:rPr>
      <w:rFonts w:ascii="Verdana" w:eastAsia="Times New Roman" w:hAnsi="Verdana" w:cs="Times New Roman"/>
      <w:sz w:val="1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DAB"/>
    <w:rPr>
      <w:rFonts w:ascii="Tahoma" w:hAnsi="Tahoma" w:cs="Tahoma"/>
      <w:sz w:val="16"/>
      <w:szCs w:val="16"/>
    </w:rPr>
  </w:style>
  <w:style w:type="character" w:styleId="Hyperlink">
    <w:name w:val="Hyperlink"/>
    <w:rsid w:val="00B61134"/>
    <w:rPr>
      <w:color w:val="0000FF"/>
      <w:u w:val="single"/>
    </w:rPr>
  </w:style>
  <w:style w:type="character" w:styleId="FollowedHyperlink">
    <w:name w:val="FollowedHyperlink"/>
    <w:rsid w:val="00B61134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sid w:val="00FE0EB7"/>
    <w:rPr>
      <w:rFonts w:ascii="Arial" w:eastAsia="Arial Unicode MS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FE0EB7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FE0EB7"/>
    <w:rPr>
      <w:rFonts w:ascii="Arial" w:eastAsia="Times New Roman" w:hAnsi="Arial" w:cs="Times New Roman"/>
      <w:b/>
      <w:bCs/>
      <w:szCs w:val="24"/>
    </w:rPr>
  </w:style>
  <w:style w:type="paragraph" w:customStyle="1" w:styleId="NumberedHeading2">
    <w:name w:val="Numbered Heading 2"/>
    <w:basedOn w:val="Normal"/>
    <w:rsid w:val="00B61134"/>
    <w:pPr>
      <w:numPr>
        <w:numId w:val="1"/>
      </w:numPr>
    </w:pPr>
  </w:style>
  <w:style w:type="paragraph" w:customStyle="1" w:styleId="Outlinenumbering">
    <w:name w:val="Outline numbering"/>
    <w:basedOn w:val="Normal"/>
    <w:rsid w:val="00B61134"/>
    <w:pPr>
      <w:numPr>
        <w:numId w:val="2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B61134"/>
  </w:style>
  <w:style w:type="character" w:styleId="PlaceholderText">
    <w:name w:val="Placeholder Text"/>
    <w:basedOn w:val="DefaultParagraphFont"/>
    <w:uiPriority w:val="99"/>
    <w:semiHidden/>
    <w:rsid w:val="00C67D90"/>
    <w:rPr>
      <w:color w:val="808080"/>
    </w:rPr>
  </w:style>
  <w:style w:type="character" w:customStyle="1" w:styleId="Red">
    <w:name w:val="Red"/>
    <w:basedOn w:val="DefaultParagraphFont"/>
    <w:uiPriority w:val="1"/>
    <w:rsid w:val="00C67D90"/>
    <w:rPr>
      <w:color w:val="FF0000"/>
    </w:rPr>
  </w:style>
  <w:style w:type="character" w:styleId="UnresolvedMention">
    <w:name w:val="Unresolved Mention"/>
    <w:basedOn w:val="DefaultParagraphFont"/>
    <w:uiPriority w:val="99"/>
    <w:semiHidden/>
    <w:unhideWhenUsed/>
    <w:rsid w:val="000F4C05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B61134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B61134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61134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B61134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61134"/>
    <w:pPr>
      <w:spacing w:after="100" w:line="240" w:lineRule="auto"/>
      <w:ind w:left="403"/>
    </w:pPr>
  </w:style>
  <w:style w:type="character" w:styleId="HTMLCode">
    <w:name w:val="HTML Code"/>
    <w:basedOn w:val="DefaultParagraphFont"/>
    <w:uiPriority w:val="99"/>
    <w:semiHidden/>
    <w:unhideWhenUsed/>
    <w:rsid w:val="0022229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E2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96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AA60909C0304603A6A6061729E29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1FE20-7655-494D-9076-0776C0BD7B84}"/>
      </w:docPartPr>
      <w:docPartBody>
        <w:p w:rsidR="0036397E" w:rsidRDefault="00300775" w:rsidP="00300775">
          <w:pPr>
            <w:pStyle w:val="BAA60909C0304603A6A6061729E2917E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AD59A736732941DF970C8082839CE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A546E-8F98-47E8-BF34-980F79417AEE}"/>
      </w:docPartPr>
      <w:docPartBody>
        <w:p w:rsidR="0036397E" w:rsidRDefault="00300775" w:rsidP="00300775">
          <w:pPr>
            <w:pStyle w:val="AD59A736732941DF970C8082839CEBE9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530"/>
    <w:rsid w:val="00230FAF"/>
    <w:rsid w:val="00300775"/>
    <w:rsid w:val="0036397E"/>
    <w:rsid w:val="005D2DD5"/>
    <w:rsid w:val="006D0530"/>
    <w:rsid w:val="00843FF3"/>
    <w:rsid w:val="00997772"/>
    <w:rsid w:val="00AB0CDD"/>
    <w:rsid w:val="00BC6262"/>
    <w:rsid w:val="00CA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0775"/>
  </w:style>
  <w:style w:type="paragraph" w:customStyle="1" w:styleId="BAA60909C0304603A6A6061729E2917E">
    <w:name w:val="BAA60909C0304603A6A6061729E2917E"/>
    <w:rsid w:val="00300775"/>
  </w:style>
  <w:style w:type="paragraph" w:customStyle="1" w:styleId="AD59A736732941DF970C8082839CEBE9">
    <w:name w:val="AD59A736732941DF970C8082839CEBE9"/>
    <w:rsid w:val="003007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358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NMap</vt:lpstr>
    </vt:vector>
  </TitlesOfParts>
  <Company>Hewlett-Packard Company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NMap</dc:title>
  <dc:creator>BU-CYBR</dc:creator>
  <cp:lastModifiedBy>William Loring</cp:lastModifiedBy>
  <cp:revision>194</cp:revision>
  <cp:lastPrinted>2025-01-20T01:04:00Z</cp:lastPrinted>
  <dcterms:created xsi:type="dcterms:W3CDTF">2012-01-08T20:31:00Z</dcterms:created>
  <dcterms:modified xsi:type="dcterms:W3CDTF">2025-09-12T22:39:00Z</dcterms:modified>
</cp:coreProperties>
</file>