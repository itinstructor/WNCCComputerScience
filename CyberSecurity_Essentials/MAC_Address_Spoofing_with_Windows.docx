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F29DF" w14:textId="77777777" w:rsidR="0051206A" w:rsidRDefault="0051206A" w:rsidP="0051206A">
      <w:pPr>
        <w:pStyle w:val="Heading1"/>
      </w:pPr>
      <w:r w:rsidRPr="000F4673">
        <w:t>MAC Address Spoofing</w:t>
      </w:r>
      <w:r w:rsidR="0000514F">
        <w:t xml:space="preserve"> with Windows</w:t>
      </w:r>
    </w:p>
    <w:p w14:paraId="31C5F301" w14:textId="5EDAD95C" w:rsidR="000F765D" w:rsidRDefault="000F765D" w:rsidP="00BA625A">
      <w:r w:rsidRPr="000F765D">
        <w:t xml:space="preserve">Time required: </w:t>
      </w:r>
      <w:r w:rsidR="00B8787B">
        <w:t>30</w:t>
      </w:r>
      <w:r w:rsidRPr="000F765D">
        <w:t xml:space="preserve"> minutes</w:t>
      </w:r>
    </w:p>
    <w:p w14:paraId="111ACD7A" w14:textId="77777777" w:rsidR="004F5D45" w:rsidRDefault="004F5D45" w:rsidP="00A56DD2">
      <w:pPr>
        <w:pStyle w:val="Heading2"/>
      </w:pPr>
      <w:r>
        <w:t>Lab Description</w:t>
      </w:r>
    </w:p>
    <w:p w14:paraId="203FE72D" w14:textId="559216B5" w:rsidR="00D03715" w:rsidRPr="00D03715" w:rsidRDefault="00D03715" w:rsidP="00D03715">
      <w:r>
        <w:t xml:space="preserve">Watch: </w:t>
      </w:r>
      <w:hyperlink r:id="rId7" w:history="1">
        <w:r w:rsidRPr="00D03715">
          <w:rPr>
            <w:rStyle w:val="Hyperlink"/>
          </w:rPr>
          <w:t>MAC Address Explained</w:t>
        </w:r>
      </w:hyperlink>
    </w:p>
    <w:p w14:paraId="4C496E94" w14:textId="77777777" w:rsidR="000F4673" w:rsidRDefault="000F4673" w:rsidP="0051206A">
      <w:r w:rsidRPr="000F4673">
        <w:t>MAC address spoofing is a technique for temporarily changing your Media Access Control (MAC) address on a network device. A MAC Address is a unique and</w:t>
      </w:r>
      <w:r w:rsidR="0051206A">
        <w:t xml:space="preserve"> hardcoded address </w:t>
      </w:r>
      <w:r w:rsidRPr="000F4673">
        <w:t xml:space="preserve">programmed into network devices which cannot be changed permanently. The MAC address is in the 2nd OSI layer and should </w:t>
      </w:r>
      <w:r w:rsidR="002D75F2" w:rsidRPr="000F4673">
        <w:t>be</w:t>
      </w:r>
      <w:r w:rsidRPr="000F4673">
        <w:t xml:space="preserve"> the physical address of your interface.</w:t>
      </w:r>
      <w:r w:rsidR="00EF78B3">
        <w:t xml:space="preserve"> Changing you</w:t>
      </w:r>
      <w:r w:rsidR="00A7501C">
        <w:t>r</w:t>
      </w:r>
      <w:r w:rsidR="00EF78B3">
        <w:t xml:space="preserve"> MAC address could allow a threat actor to redirect or capture traffic.</w:t>
      </w:r>
    </w:p>
    <w:p w14:paraId="3823F284" w14:textId="77777777" w:rsidR="00A7501C" w:rsidRDefault="00A7501C" w:rsidP="0051206A">
      <w:r>
        <w:t>For example, if you spoofed the MAC address of the default gateway/router, you could intercept or disrupt network traffic.</w:t>
      </w:r>
    </w:p>
    <w:p w14:paraId="561B881F" w14:textId="77777777" w:rsidR="00E51314" w:rsidRPr="000F4673" w:rsidRDefault="00E51314" w:rsidP="0051206A">
      <w:r>
        <w:t>This lab can be done on a physical or virtual machine.</w:t>
      </w:r>
    </w:p>
    <w:p w14:paraId="7941E2C0" w14:textId="77777777" w:rsidR="00A82503" w:rsidRDefault="00786F8E" w:rsidP="00786F8E">
      <w:pPr>
        <w:pStyle w:val="Heading2"/>
      </w:pPr>
      <w:r>
        <w:t>Use Device Manager</w:t>
      </w:r>
    </w:p>
    <w:p w14:paraId="6FA4E99E" w14:textId="77777777" w:rsidR="00A63B8E" w:rsidRDefault="00A63B8E" w:rsidP="00607397">
      <w:pPr>
        <w:pStyle w:val="ListParagraph"/>
        <w:numPr>
          <w:ilvl w:val="0"/>
          <w:numId w:val="5"/>
        </w:numPr>
      </w:pPr>
      <w:r>
        <w:t xml:space="preserve">Use </w:t>
      </w:r>
      <w:r w:rsidRPr="00EC051D">
        <w:rPr>
          <w:b/>
          <w:bCs/>
        </w:rPr>
        <w:t>ipconfig /all</w:t>
      </w:r>
      <w:r>
        <w:t xml:space="preserve"> to determine your current MAC address of the NIC connected to your network.</w:t>
      </w:r>
    </w:p>
    <w:p w14:paraId="24A334A2" w14:textId="6E6B36DD" w:rsidR="00A63B8E" w:rsidRDefault="00A63B8E" w:rsidP="00607397">
      <w:pPr>
        <w:pStyle w:val="ListParagraph"/>
        <w:numPr>
          <w:ilvl w:val="0"/>
          <w:numId w:val="5"/>
        </w:numPr>
        <w:rPr>
          <w:b/>
        </w:rPr>
      </w:pPr>
      <w:r w:rsidRPr="00A63B8E">
        <w:rPr>
          <w:b/>
        </w:rPr>
        <w:t xml:space="preserve">Insert a screenshot of </w:t>
      </w:r>
      <w:r w:rsidR="00607397">
        <w:rPr>
          <w:b/>
        </w:rPr>
        <w:t>your</w:t>
      </w:r>
      <w:r w:rsidRPr="00A63B8E">
        <w:rPr>
          <w:b/>
        </w:rPr>
        <w:t xml:space="preserve"> MAC address:</w:t>
      </w:r>
    </w:p>
    <w:sdt>
      <w:sdtPr>
        <w:rPr>
          <w:rStyle w:val="Red"/>
        </w:rPr>
        <w:id w:val="147638029"/>
        <w:placeholder>
          <w:docPart w:val="CC971412D93C4CEC99557055FA12544C"/>
        </w:placeholder>
        <w:showingPlcHdr/>
      </w:sdtPr>
      <w:sdtEndPr>
        <w:rPr>
          <w:rStyle w:val="DefaultParagraphFont"/>
          <w:color w:val="auto"/>
        </w:rPr>
      </w:sdtEndPr>
      <w:sdtContent>
        <w:p w14:paraId="2426E36D" w14:textId="77777777" w:rsidR="000C128A" w:rsidRDefault="000C128A" w:rsidP="000C128A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2EF8566" w14:textId="77777777" w:rsidR="00786F8E" w:rsidRDefault="00786F8E" w:rsidP="00607397">
      <w:pPr>
        <w:pStyle w:val="ListParagraph"/>
        <w:numPr>
          <w:ilvl w:val="0"/>
          <w:numId w:val="5"/>
        </w:numPr>
      </w:pPr>
      <w:r>
        <w:t>Go to Network and Sharing Center. Go to Change Adapter Settings.</w:t>
      </w:r>
    </w:p>
    <w:p w14:paraId="39DD4165" w14:textId="77777777" w:rsidR="00786F8E" w:rsidRDefault="00786F8E" w:rsidP="00607397">
      <w:pPr>
        <w:pStyle w:val="ListParagraph"/>
        <w:numPr>
          <w:ilvl w:val="0"/>
          <w:numId w:val="5"/>
        </w:numPr>
      </w:pPr>
      <w:r>
        <w:t>Determine which network adapter is the one connected to the internet.</w:t>
      </w:r>
    </w:p>
    <w:p w14:paraId="78228107" w14:textId="77777777" w:rsidR="00DC2E6F" w:rsidRDefault="00786F8E" w:rsidP="00607397">
      <w:pPr>
        <w:pStyle w:val="ListParagraph"/>
        <w:numPr>
          <w:ilvl w:val="0"/>
          <w:numId w:val="5"/>
        </w:numPr>
      </w:pPr>
      <w:r>
        <w:t>Right Click Start, Device Manager.</w:t>
      </w:r>
    </w:p>
    <w:p w14:paraId="5EBCE95E" w14:textId="77777777" w:rsidR="00786F8E" w:rsidRDefault="00786F8E" w:rsidP="00607397">
      <w:pPr>
        <w:pStyle w:val="ListParagraph"/>
        <w:numPr>
          <w:ilvl w:val="0"/>
          <w:numId w:val="5"/>
        </w:numPr>
      </w:pPr>
      <w:r>
        <w:t>Go to Network Adapters, Right Click on the Network Adapter identified earlier and choose Properties.</w:t>
      </w:r>
    </w:p>
    <w:p w14:paraId="1051B6DC" w14:textId="7D0138A1" w:rsidR="00786F8E" w:rsidRPr="005B4CB6" w:rsidRDefault="00180CF8" w:rsidP="00090115">
      <w:pPr>
        <w:pStyle w:val="ListParagraph"/>
        <w:numPr>
          <w:ilvl w:val="0"/>
          <w:numId w:val="5"/>
        </w:numPr>
      </w:pPr>
      <w:r>
        <w:t xml:space="preserve">Go to the Advanced tab. Click </w:t>
      </w:r>
      <w:r w:rsidR="00CC0F30" w:rsidRPr="006375A2">
        <w:rPr>
          <w:b/>
        </w:rPr>
        <w:t>Locally Adminis</w:t>
      </w:r>
      <w:r w:rsidR="00090115" w:rsidRPr="006375A2">
        <w:rPr>
          <w:b/>
        </w:rPr>
        <w:t>tered Address</w:t>
      </w:r>
      <w:r>
        <w:t>, click Value. Type in a fic</w:t>
      </w:r>
      <w:r w:rsidR="005B4CB6">
        <w:t>titious MAC Address such as:</w:t>
      </w:r>
      <w:r w:rsidR="005B4CB6">
        <w:br/>
      </w:r>
      <w:r w:rsidR="005B4CB6" w:rsidRPr="00090115">
        <w:rPr>
          <w:b/>
        </w:rPr>
        <w:t>24DBAC</w:t>
      </w:r>
      <w:r w:rsidRPr="00090115">
        <w:rPr>
          <w:b/>
        </w:rPr>
        <w:t>ED792C</w:t>
      </w:r>
    </w:p>
    <w:p w14:paraId="29E0C521" w14:textId="77777777" w:rsidR="005B4CB6" w:rsidRDefault="005B4CB6" w:rsidP="00607397">
      <w:pPr>
        <w:pStyle w:val="ListParagraph"/>
        <w:numPr>
          <w:ilvl w:val="0"/>
          <w:numId w:val="5"/>
        </w:numPr>
      </w:pPr>
      <w:r w:rsidRPr="00544EFC">
        <w:t xml:space="preserve">Click OK. </w:t>
      </w:r>
      <w:r w:rsidR="00544EFC" w:rsidRPr="00544EFC">
        <w:rPr>
          <w:b/>
        </w:rPr>
        <w:t>NOTE:</w:t>
      </w:r>
      <w:r w:rsidR="00544EFC">
        <w:t xml:space="preserve"> </w:t>
      </w:r>
      <w:r w:rsidR="00544EFC" w:rsidRPr="00544EFC">
        <w:t>This may disrupt your network connection.</w:t>
      </w:r>
    </w:p>
    <w:p w14:paraId="2EF74719" w14:textId="77777777" w:rsidR="00544EFC" w:rsidRPr="007B0871" w:rsidRDefault="007B0871" w:rsidP="00607397">
      <w:pPr>
        <w:pStyle w:val="ListParagraph"/>
        <w:numPr>
          <w:ilvl w:val="0"/>
          <w:numId w:val="5"/>
        </w:numPr>
      </w:pPr>
      <w:r w:rsidRPr="00A63B8E">
        <w:rPr>
          <w:b/>
        </w:rPr>
        <w:t>Insert a screenshot of just the MAC address:</w:t>
      </w:r>
    </w:p>
    <w:sdt>
      <w:sdtPr>
        <w:rPr>
          <w:rStyle w:val="Red"/>
        </w:rPr>
        <w:id w:val="913445404"/>
        <w:placeholder>
          <w:docPart w:val="0BB88E7F5EA2421383E1DF8920CB8240"/>
        </w:placeholder>
        <w:showingPlcHdr/>
      </w:sdtPr>
      <w:sdtEndPr>
        <w:rPr>
          <w:rStyle w:val="DefaultParagraphFont"/>
          <w:color w:val="auto"/>
        </w:rPr>
      </w:sdtEndPr>
      <w:sdtContent>
        <w:p w14:paraId="5F6F6831" w14:textId="77777777" w:rsidR="000C128A" w:rsidRDefault="000C128A" w:rsidP="000C128A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4FFCFF09" w14:textId="77777777" w:rsidR="007B0871" w:rsidRDefault="007B0871" w:rsidP="00607397">
      <w:pPr>
        <w:pStyle w:val="ListParagraph"/>
        <w:numPr>
          <w:ilvl w:val="0"/>
          <w:numId w:val="5"/>
        </w:numPr>
      </w:pPr>
      <w:r>
        <w:lastRenderedPageBreak/>
        <w:t>Notice that it is the new MAC address.</w:t>
      </w:r>
    </w:p>
    <w:p w14:paraId="37D0D0F0" w14:textId="77777777" w:rsidR="007B0871" w:rsidRDefault="007B0871" w:rsidP="00607397">
      <w:pPr>
        <w:pStyle w:val="ListParagraph"/>
        <w:numPr>
          <w:ilvl w:val="0"/>
          <w:numId w:val="5"/>
        </w:numPr>
      </w:pPr>
      <w:r>
        <w:t>Go back to the Device Manager and set the Network Adapter Network Address to Not Present.</w:t>
      </w:r>
    </w:p>
    <w:p w14:paraId="60EC6AC4" w14:textId="77777777" w:rsidR="007B0871" w:rsidRPr="007B0871" w:rsidRDefault="007B0871" w:rsidP="00607397">
      <w:pPr>
        <w:pStyle w:val="ListParagraph"/>
        <w:numPr>
          <w:ilvl w:val="0"/>
          <w:numId w:val="5"/>
        </w:numPr>
      </w:pPr>
      <w:r w:rsidRPr="00A63B8E">
        <w:rPr>
          <w:b/>
        </w:rPr>
        <w:t>Insert a screenshot of just the MAC address:</w:t>
      </w:r>
    </w:p>
    <w:sdt>
      <w:sdtPr>
        <w:rPr>
          <w:rStyle w:val="Red"/>
        </w:rPr>
        <w:id w:val="-1817943608"/>
        <w:placeholder>
          <w:docPart w:val="25FFC830BED94E3BA480607BC4224FAE"/>
        </w:placeholder>
        <w:showingPlcHdr/>
      </w:sdtPr>
      <w:sdtEndPr>
        <w:rPr>
          <w:rStyle w:val="DefaultParagraphFont"/>
          <w:color w:val="auto"/>
        </w:rPr>
      </w:sdtEndPr>
      <w:sdtContent>
        <w:p w14:paraId="68C8CA66" w14:textId="77777777" w:rsidR="000C128A" w:rsidRDefault="000C128A" w:rsidP="000C128A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A09AC27" w14:textId="77777777" w:rsidR="007B0871" w:rsidRDefault="007B0871" w:rsidP="00607397">
      <w:pPr>
        <w:pStyle w:val="ListParagraph"/>
        <w:numPr>
          <w:ilvl w:val="0"/>
          <w:numId w:val="5"/>
        </w:numPr>
      </w:pPr>
      <w:r w:rsidRPr="007B0871">
        <w:t>Your MAC address should be back to the original.</w:t>
      </w:r>
    </w:p>
    <w:p w14:paraId="601E5318" w14:textId="57C992EC" w:rsidR="00FE0E68" w:rsidRDefault="00FE0E68" w:rsidP="00F65B15">
      <w:pPr>
        <w:pStyle w:val="Heading1"/>
      </w:pPr>
      <w:r>
        <w:t>Use a Program</w:t>
      </w:r>
      <w:r w:rsidR="0099377E">
        <w:t xml:space="preserve"> to Spoof Your MAC Address</w:t>
      </w:r>
    </w:p>
    <w:p w14:paraId="0666B489" w14:textId="77777777" w:rsidR="00FE0E68" w:rsidRDefault="003C09EF" w:rsidP="006C2CF6">
      <w:pPr>
        <w:pStyle w:val="ListParagraph"/>
        <w:numPr>
          <w:ilvl w:val="0"/>
          <w:numId w:val="6"/>
        </w:numPr>
      </w:pPr>
      <w:r>
        <w:t xml:space="preserve">Go to </w:t>
      </w:r>
      <w:hyperlink r:id="rId8" w:history="1">
        <w:r w:rsidRPr="00A24D1F">
          <w:rPr>
            <w:rStyle w:val="Hyperlink"/>
          </w:rPr>
          <w:t>https://technitium.com/tmac</w:t>
        </w:r>
      </w:hyperlink>
      <w:r>
        <w:t>, download and install Technitium MAC Address Changer.</w:t>
      </w:r>
    </w:p>
    <w:p w14:paraId="2D28A611" w14:textId="77777777" w:rsidR="003C09EF" w:rsidRDefault="008F4253" w:rsidP="006F630B">
      <w:r>
        <w:rPr>
          <w:noProof/>
        </w:rPr>
        <w:drawing>
          <wp:inline distT="0" distB="0" distL="0" distR="0" wp14:anchorId="41E0C2A6" wp14:editId="614DA02D">
            <wp:extent cx="4457700" cy="3525035"/>
            <wp:effectExtent l="38100" t="38100" r="95250" b="946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961" cy="353314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7799CB" w14:textId="77777777" w:rsidR="0063008E" w:rsidRDefault="0063008E" w:rsidP="006C2CF6">
      <w:pPr>
        <w:pStyle w:val="ListParagraph"/>
        <w:numPr>
          <w:ilvl w:val="0"/>
          <w:numId w:val="6"/>
        </w:numPr>
      </w:pPr>
      <w:r>
        <w:t>Choose the NIC attached to your network. You should see network activity.</w:t>
      </w:r>
    </w:p>
    <w:p w14:paraId="0653BC65" w14:textId="77777777" w:rsidR="006F630B" w:rsidRDefault="006F630B" w:rsidP="006C2CF6">
      <w:pPr>
        <w:pStyle w:val="ListParagraph"/>
        <w:numPr>
          <w:ilvl w:val="0"/>
          <w:numId w:val="6"/>
        </w:numPr>
      </w:pPr>
      <w:r>
        <w:t>Click Random MAC Address</w:t>
      </w:r>
      <w:r w:rsidR="00D336B9">
        <w:t>. Click Change Now.</w:t>
      </w:r>
    </w:p>
    <w:p w14:paraId="556F1248" w14:textId="77777777" w:rsidR="00D336B9" w:rsidRDefault="00D336B9" w:rsidP="006C2CF6">
      <w:pPr>
        <w:pStyle w:val="ListParagraph"/>
        <w:numPr>
          <w:ilvl w:val="0"/>
          <w:numId w:val="6"/>
        </w:numPr>
        <w:rPr>
          <w:b/>
        </w:rPr>
      </w:pPr>
      <w:r w:rsidRPr="00D336B9">
        <w:rPr>
          <w:b/>
        </w:rPr>
        <w:t>Insert a screenshot of the prog</w:t>
      </w:r>
      <w:r>
        <w:rPr>
          <w:b/>
        </w:rPr>
        <w:t>ram showing you</w:t>
      </w:r>
      <w:r w:rsidR="00974097">
        <w:rPr>
          <w:b/>
        </w:rPr>
        <w:t>r</w:t>
      </w:r>
      <w:r>
        <w:rPr>
          <w:b/>
        </w:rPr>
        <w:t xml:space="preserve"> new MAC address:</w:t>
      </w:r>
    </w:p>
    <w:sdt>
      <w:sdtPr>
        <w:rPr>
          <w:rStyle w:val="Red"/>
        </w:rPr>
        <w:id w:val="-161777095"/>
        <w:placeholder>
          <w:docPart w:val="177F7141D15646F09555CA9FD8066C8E"/>
        </w:placeholder>
        <w:showingPlcHdr/>
      </w:sdtPr>
      <w:sdtEndPr>
        <w:rPr>
          <w:rStyle w:val="DefaultParagraphFont"/>
          <w:color w:val="auto"/>
        </w:rPr>
      </w:sdtEndPr>
      <w:sdtContent>
        <w:p w14:paraId="211D38B6" w14:textId="77777777" w:rsidR="000C128A" w:rsidRDefault="000C128A" w:rsidP="000C128A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79156ED0" w14:textId="3FB50792" w:rsidR="00D336B9" w:rsidRDefault="00D336B9" w:rsidP="006C2CF6">
      <w:pPr>
        <w:pStyle w:val="ListParagraph"/>
        <w:numPr>
          <w:ilvl w:val="0"/>
          <w:numId w:val="6"/>
        </w:numPr>
      </w:pPr>
      <w:r>
        <w:t xml:space="preserve">Click </w:t>
      </w:r>
      <w:r w:rsidRPr="00E915B5">
        <w:rPr>
          <w:b/>
          <w:bCs/>
        </w:rPr>
        <w:t>Restore Original</w:t>
      </w:r>
      <w:r>
        <w:t>.</w:t>
      </w:r>
    </w:p>
    <w:p w14:paraId="1EF02F8D" w14:textId="2E7B997D" w:rsidR="00E915B5" w:rsidRDefault="00E915B5" w:rsidP="006C2CF6">
      <w:pPr>
        <w:pStyle w:val="ListParagraph"/>
        <w:numPr>
          <w:ilvl w:val="0"/>
          <w:numId w:val="6"/>
        </w:numPr>
      </w:pPr>
      <w:r w:rsidRPr="00E915B5">
        <w:rPr>
          <w:b/>
          <w:bCs/>
        </w:rPr>
        <w:lastRenderedPageBreak/>
        <w:t>Insert a screenshot of the result</w:t>
      </w:r>
      <w:r>
        <w:t>.</w:t>
      </w:r>
    </w:p>
    <w:sdt>
      <w:sdtPr>
        <w:rPr>
          <w:rStyle w:val="Red"/>
        </w:rPr>
        <w:id w:val="2129655040"/>
        <w:placeholder>
          <w:docPart w:val="348C963AE1AA42A09AA7B263B1D0A29D"/>
        </w:placeholder>
        <w:showingPlcHdr/>
      </w:sdtPr>
      <w:sdtEndPr>
        <w:rPr>
          <w:rStyle w:val="DefaultParagraphFont"/>
          <w:color w:val="auto"/>
        </w:rPr>
      </w:sdtEndPr>
      <w:sdtContent>
        <w:p w14:paraId="46491374" w14:textId="52D00DC2" w:rsidR="000C128A" w:rsidRDefault="000C128A" w:rsidP="000C128A">
          <w:pPr>
            <w:spacing w:line="264" w:lineRule="auto"/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12ACB19B" w14:textId="0D6EB130" w:rsidR="00B133E7" w:rsidRPr="003E38B2" w:rsidRDefault="00B133E7" w:rsidP="003E38B2">
      <w:pPr>
        <w:pStyle w:val="Heading2"/>
      </w:pPr>
      <w:r w:rsidRPr="003E38B2">
        <w:t>Assignment Submission</w:t>
      </w:r>
    </w:p>
    <w:p w14:paraId="7C7C2693" w14:textId="77777777" w:rsidR="00D336B9" w:rsidRPr="00D336B9" w:rsidRDefault="00D336B9" w:rsidP="008A0BD6">
      <w:r>
        <w:t>Attach this completed document to the assignment in Blackboard.</w:t>
      </w:r>
    </w:p>
    <w:sectPr w:rsidR="00D336B9" w:rsidRPr="00D336B9" w:rsidSect="0060739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DDD03" w14:textId="77777777" w:rsidR="00CD3D2F" w:rsidRDefault="00CD3D2F" w:rsidP="00CD3D2F">
      <w:pPr>
        <w:spacing w:before="0" w:after="0" w:line="240" w:lineRule="auto"/>
      </w:pPr>
      <w:r>
        <w:separator/>
      </w:r>
    </w:p>
  </w:endnote>
  <w:endnote w:type="continuationSeparator" w:id="0">
    <w:p w14:paraId="21801046" w14:textId="77777777" w:rsidR="00CD3D2F" w:rsidRDefault="00CD3D2F" w:rsidP="00CD3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404C2" w14:textId="40FE69CC" w:rsidR="00CD3D2F" w:rsidRDefault="0051206A" w:rsidP="00CD3D2F">
    <w:pPr>
      <w:pStyle w:val="Footer"/>
      <w:tabs>
        <w:tab w:val="center" w:pos="5040"/>
        <w:tab w:val="right" w:pos="10080"/>
      </w:tabs>
    </w:pPr>
    <w:r>
      <w:t xml:space="preserve">MAC </w:t>
    </w:r>
    <w:r w:rsidR="002571F6">
      <w:t>Address Spoofing with Windows</w:t>
    </w:r>
    <w:r w:rsidR="00CD3D2F" w:rsidRPr="00A87D54">
      <w:tab/>
      <w:t xml:space="preserve">Page </w:t>
    </w:r>
    <w:r w:rsidR="00CD3D2F" w:rsidRPr="00A87D54">
      <w:fldChar w:fldCharType="begin"/>
    </w:r>
    <w:r w:rsidR="00CD3D2F" w:rsidRPr="00A87D54">
      <w:instrText xml:space="preserve"> PAGE </w:instrText>
    </w:r>
    <w:r w:rsidR="00CD3D2F" w:rsidRPr="00A87D54">
      <w:fldChar w:fldCharType="separate"/>
    </w:r>
    <w:r w:rsidR="00EF78B3">
      <w:rPr>
        <w:noProof/>
      </w:rPr>
      <w:t>1</w:t>
    </w:r>
    <w:r w:rsidR="00CD3D2F" w:rsidRPr="00A87D54">
      <w:fldChar w:fldCharType="end"/>
    </w:r>
    <w:r w:rsidR="00CD3D2F" w:rsidRPr="00A87D54">
      <w:t xml:space="preserve"> of </w:t>
    </w:r>
    <w:fldSimple w:instr=" NUMPAGES ">
      <w:r w:rsidR="00EF78B3">
        <w:rPr>
          <w:noProof/>
        </w:rPr>
        <w:t>2</w:t>
      </w:r>
    </w:fldSimple>
    <w:r w:rsidR="00CD3D2F" w:rsidRPr="00A87D54">
      <w:tab/>
      <w:t xml:space="preserve">Revised: </w:t>
    </w:r>
    <w:r w:rsidR="00D96920">
      <w:t>06</w:t>
    </w:r>
    <w:r w:rsidR="00E03D9F">
      <w:t>/</w:t>
    </w:r>
    <w:r w:rsidR="00870456">
      <w:t>09</w:t>
    </w:r>
    <w:r w:rsidR="00E03D9F">
      <w:t>/20</w:t>
    </w:r>
    <w:r w:rsidR="00F65B15">
      <w:t>2</w:t>
    </w:r>
    <w:r w:rsidR="00D9692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3CBF9" w14:textId="77777777" w:rsidR="00CD3D2F" w:rsidRDefault="00CD3D2F" w:rsidP="00CD3D2F">
      <w:pPr>
        <w:spacing w:before="0" w:after="0" w:line="240" w:lineRule="auto"/>
      </w:pPr>
      <w:r>
        <w:separator/>
      </w:r>
    </w:p>
  </w:footnote>
  <w:footnote w:type="continuationSeparator" w:id="0">
    <w:p w14:paraId="6157D75D" w14:textId="77777777" w:rsidR="00CD3D2F" w:rsidRDefault="00CD3D2F" w:rsidP="00CD3D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330112"/>
    <w:multiLevelType w:val="hybridMultilevel"/>
    <w:tmpl w:val="9398A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2BB0993"/>
    <w:multiLevelType w:val="hybridMultilevel"/>
    <w:tmpl w:val="E6248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8D37608"/>
    <w:multiLevelType w:val="hybridMultilevel"/>
    <w:tmpl w:val="AFF26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17011667">
    <w:abstractNumId w:val="24"/>
  </w:num>
  <w:num w:numId="2" w16cid:durableId="345257315">
    <w:abstractNumId w:val="22"/>
  </w:num>
  <w:num w:numId="3" w16cid:durableId="751971237">
    <w:abstractNumId w:val="17"/>
  </w:num>
  <w:num w:numId="4" w16cid:durableId="699741635">
    <w:abstractNumId w:val="1"/>
  </w:num>
  <w:num w:numId="5" w16cid:durableId="1003318044">
    <w:abstractNumId w:val="27"/>
  </w:num>
  <w:num w:numId="6" w16cid:durableId="1579362864">
    <w:abstractNumId w:val="39"/>
  </w:num>
  <w:num w:numId="7" w16cid:durableId="1034578117">
    <w:abstractNumId w:val="19"/>
  </w:num>
  <w:num w:numId="8" w16cid:durableId="1027676123">
    <w:abstractNumId w:val="44"/>
  </w:num>
  <w:num w:numId="9" w16cid:durableId="1719695576">
    <w:abstractNumId w:val="12"/>
  </w:num>
  <w:num w:numId="10" w16cid:durableId="1078478512">
    <w:abstractNumId w:val="38"/>
  </w:num>
  <w:num w:numId="11" w16cid:durableId="1541630638">
    <w:abstractNumId w:val="13"/>
  </w:num>
  <w:num w:numId="12" w16cid:durableId="1146554552">
    <w:abstractNumId w:val="25"/>
  </w:num>
  <w:num w:numId="13" w16cid:durableId="123160876">
    <w:abstractNumId w:val="11"/>
  </w:num>
  <w:num w:numId="14" w16cid:durableId="94131823">
    <w:abstractNumId w:val="10"/>
  </w:num>
  <w:num w:numId="15" w16cid:durableId="960838955">
    <w:abstractNumId w:val="32"/>
  </w:num>
  <w:num w:numId="16" w16cid:durableId="1087384491">
    <w:abstractNumId w:val="0"/>
  </w:num>
  <w:num w:numId="17" w16cid:durableId="443044109">
    <w:abstractNumId w:val="33"/>
  </w:num>
  <w:num w:numId="18" w16cid:durableId="1843620396">
    <w:abstractNumId w:val="36"/>
  </w:num>
  <w:num w:numId="19" w16cid:durableId="1117143273">
    <w:abstractNumId w:val="30"/>
  </w:num>
  <w:num w:numId="20" w16cid:durableId="1449273835">
    <w:abstractNumId w:val="26"/>
  </w:num>
  <w:num w:numId="21" w16cid:durableId="8409004">
    <w:abstractNumId w:val="43"/>
  </w:num>
  <w:num w:numId="22" w16cid:durableId="2019428609">
    <w:abstractNumId w:val="15"/>
  </w:num>
  <w:num w:numId="23" w16cid:durableId="1765688910">
    <w:abstractNumId w:val="18"/>
  </w:num>
  <w:num w:numId="24" w16cid:durableId="275454430">
    <w:abstractNumId w:val="5"/>
  </w:num>
  <w:num w:numId="25" w16cid:durableId="520356207">
    <w:abstractNumId w:val="16"/>
  </w:num>
  <w:num w:numId="26" w16cid:durableId="1874003853">
    <w:abstractNumId w:val="35"/>
  </w:num>
  <w:num w:numId="27" w16cid:durableId="54402893">
    <w:abstractNumId w:val="40"/>
  </w:num>
  <w:num w:numId="28" w16cid:durableId="221450277">
    <w:abstractNumId w:val="8"/>
  </w:num>
  <w:num w:numId="29" w16cid:durableId="146746937">
    <w:abstractNumId w:val="42"/>
  </w:num>
  <w:num w:numId="30" w16cid:durableId="1369179431">
    <w:abstractNumId w:val="6"/>
  </w:num>
  <w:num w:numId="31" w16cid:durableId="1171725431">
    <w:abstractNumId w:val="41"/>
  </w:num>
  <w:num w:numId="32" w16cid:durableId="1465001863">
    <w:abstractNumId w:val="23"/>
  </w:num>
  <w:num w:numId="33" w16cid:durableId="575866115">
    <w:abstractNumId w:val="14"/>
  </w:num>
  <w:num w:numId="34" w16cid:durableId="1951667767">
    <w:abstractNumId w:val="7"/>
  </w:num>
  <w:num w:numId="35" w16cid:durableId="1045449876">
    <w:abstractNumId w:val="21"/>
  </w:num>
  <w:num w:numId="36" w16cid:durableId="1696536379">
    <w:abstractNumId w:val="31"/>
  </w:num>
  <w:num w:numId="37" w16cid:durableId="745226515">
    <w:abstractNumId w:val="2"/>
  </w:num>
  <w:num w:numId="38" w16cid:durableId="871773193">
    <w:abstractNumId w:val="37"/>
  </w:num>
  <w:num w:numId="39" w16cid:durableId="522668533">
    <w:abstractNumId w:val="20"/>
  </w:num>
  <w:num w:numId="40" w16cid:durableId="846674559">
    <w:abstractNumId w:val="9"/>
  </w:num>
  <w:num w:numId="41" w16cid:durableId="233243004">
    <w:abstractNumId w:val="29"/>
  </w:num>
  <w:num w:numId="42" w16cid:durableId="1429428465">
    <w:abstractNumId w:val="3"/>
  </w:num>
  <w:num w:numId="43" w16cid:durableId="2017414744">
    <w:abstractNumId w:val="28"/>
  </w:num>
  <w:num w:numId="44" w16cid:durableId="1267542634">
    <w:abstractNumId w:val="34"/>
  </w:num>
  <w:num w:numId="45" w16cid:durableId="28384899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SwNLC0sDQ1MjAztTBV0lEKTi0uzszPAykwqgUA0hEmiywAAAA="/>
  </w:docVars>
  <w:rsids>
    <w:rsidRoot w:val="00911152"/>
    <w:rsid w:val="0000013C"/>
    <w:rsid w:val="0000514F"/>
    <w:rsid w:val="00005263"/>
    <w:rsid w:val="00015604"/>
    <w:rsid w:val="00023692"/>
    <w:rsid w:val="000266D6"/>
    <w:rsid w:val="00027149"/>
    <w:rsid w:val="000328D2"/>
    <w:rsid w:val="00047CC1"/>
    <w:rsid w:val="00050F76"/>
    <w:rsid w:val="0005140C"/>
    <w:rsid w:val="00062638"/>
    <w:rsid w:val="0006687F"/>
    <w:rsid w:val="0006785B"/>
    <w:rsid w:val="000732BE"/>
    <w:rsid w:val="00090115"/>
    <w:rsid w:val="000A15EC"/>
    <w:rsid w:val="000A1D39"/>
    <w:rsid w:val="000A5909"/>
    <w:rsid w:val="000B5915"/>
    <w:rsid w:val="000B5EB8"/>
    <w:rsid w:val="000C128A"/>
    <w:rsid w:val="000D5EE0"/>
    <w:rsid w:val="000E3243"/>
    <w:rsid w:val="000F003F"/>
    <w:rsid w:val="000F4673"/>
    <w:rsid w:val="000F765D"/>
    <w:rsid w:val="0010025E"/>
    <w:rsid w:val="001201F5"/>
    <w:rsid w:val="0012759D"/>
    <w:rsid w:val="00154826"/>
    <w:rsid w:val="00161F76"/>
    <w:rsid w:val="00175A09"/>
    <w:rsid w:val="0018079A"/>
    <w:rsid w:val="00180CF8"/>
    <w:rsid w:val="00183A88"/>
    <w:rsid w:val="00186E9F"/>
    <w:rsid w:val="001900BB"/>
    <w:rsid w:val="00195DDB"/>
    <w:rsid w:val="00197CFA"/>
    <w:rsid w:val="001D753C"/>
    <w:rsid w:val="001E7E44"/>
    <w:rsid w:val="001F1121"/>
    <w:rsid w:val="002134D7"/>
    <w:rsid w:val="00216BAD"/>
    <w:rsid w:val="002212EB"/>
    <w:rsid w:val="00224A0E"/>
    <w:rsid w:val="0023055D"/>
    <w:rsid w:val="00232AEA"/>
    <w:rsid w:val="00240755"/>
    <w:rsid w:val="00242218"/>
    <w:rsid w:val="00250FE6"/>
    <w:rsid w:val="00251C6A"/>
    <w:rsid w:val="002551B9"/>
    <w:rsid w:val="002571F6"/>
    <w:rsid w:val="0027696D"/>
    <w:rsid w:val="00282ABB"/>
    <w:rsid w:val="00292435"/>
    <w:rsid w:val="002B58B4"/>
    <w:rsid w:val="002B691A"/>
    <w:rsid w:val="002C0A8C"/>
    <w:rsid w:val="002C7707"/>
    <w:rsid w:val="002D75F2"/>
    <w:rsid w:val="002E690A"/>
    <w:rsid w:val="002E6B38"/>
    <w:rsid w:val="002F07E8"/>
    <w:rsid w:val="003109BF"/>
    <w:rsid w:val="00311876"/>
    <w:rsid w:val="00312829"/>
    <w:rsid w:val="003168F8"/>
    <w:rsid w:val="00323372"/>
    <w:rsid w:val="0032360B"/>
    <w:rsid w:val="003372AB"/>
    <w:rsid w:val="003372C5"/>
    <w:rsid w:val="00341321"/>
    <w:rsid w:val="00342C05"/>
    <w:rsid w:val="00346066"/>
    <w:rsid w:val="00352563"/>
    <w:rsid w:val="00364D85"/>
    <w:rsid w:val="00373DDC"/>
    <w:rsid w:val="00383D2E"/>
    <w:rsid w:val="00387EF8"/>
    <w:rsid w:val="003959BA"/>
    <w:rsid w:val="00397891"/>
    <w:rsid w:val="003A37F4"/>
    <w:rsid w:val="003B2541"/>
    <w:rsid w:val="003B3220"/>
    <w:rsid w:val="003B6004"/>
    <w:rsid w:val="003C09EF"/>
    <w:rsid w:val="003C1724"/>
    <w:rsid w:val="003C23F5"/>
    <w:rsid w:val="003C4983"/>
    <w:rsid w:val="003D103F"/>
    <w:rsid w:val="003E38B2"/>
    <w:rsid w:val="003E3C01"/>
    <w:rsid w:val="003E3F1D"/>
    <w:rsid w:val="003F163E"/>
    <w:rsid w:val="003F2E81"/>
    <w:rsid w:val="004026BB"/>
    <w:rsid w:val="00403126"/>
    <w:rsid w:val="004125A3"/>
    <w:rsid w:val="004229F2"/>
    <w:rsid w:val="0042511F"/>
    <w:rsid w:val="00430280"/>
    <w:rsid w:val="00431E4C"/>
    <w:rsid w:val="00434B79"/>
    <w:rsid w:val="00440049"/>
    <w:rsid w:val="004446EF"/>
    <w:rsid w:val="00466041"/>
    <w:rsid w:val="00477B55"/>
    <w:rsid w:val="004905BC"/>
    <w:rsid w:val="00490907"/>
    <w:rsid w:val="004A37D5"/>
    <w:rsid w:val="004A5C35"/>
    <w:rsid w:val="004A72C0"/>
    <w:rsid w:val="004B3835"/>
    <w:rsid w:val="004C3533"/>
    <w:rsid w:val="004C637F"/>
    <w:rsid w:val="004C7279"/>
    <w:rsid w:val="004D2FAB"/>
    <w:rsid w:val="004D34FD"/>
    <w:rsid w:val="004D60D6"/>
    <w:rsid w:val="004E5398"/>
    <w:rsid w:val="004F5D45"/>
    <w:rsid w:val="00502D78"/>
    <w:rsid w:val="0051206A"/>
    <w:rsid w:val="00512D2B"/>
    <w:rsid w:val="005158E8"/>
    <w:rsid w:val="00517B55"/>
    <w:rsid w:val="00520AAE"/>
    <w:rsid w:val="00535472"/>
    <w:rsid w:val="00537625"/>
    <w:rsid w:val="00544EFC"/>
    <w:rsid w:val="0056398D"/>
    <w:rsid w:val="00571EA5"/>
    <w:rsid w:val="00590ED4"/>
    <w:rsid w:val="00593AFA"/>
    <w:rsid w:val="00594B9F"/>
    <w:rsid w:val="005A13A2"/>
    <w:rsid w:val="005B4303"/>
    <w:rsid w:val="005B4CB6"/>
    <w:rsid w:val="005D1C1B"/>
    <w:rsid w:val="005D77AD"/>
    <w:rsid w:val="005E0A1C"/>
    <w:rsid w:val="005F0B30"/>
    <w:rsid w:val="00601BCD"/>
    <w:rsid w:val="006065B9"/>
    <w:rsid w:val="00606B7F"/>
    <w:rsid w:val="00607397"/>
    <w:rsid w:val="0061094A"/>
    <w:rsid w:val="00621BFC"/>
    <w:rsid w:val="0063008E"/>
    <w:rsid w:val="006375A2"/>
    <w:rsid w:val="006414BC"/>
    <w:rsid w:val="00644F7F"/>
    <w:rsid w:val="006458D3"/>
    <w:rsid w:val="0065591A"/>
    <w:rsid w:val="00660C3A"/>
    <w:rsid w:val="00661BCC"/>
    <w:rsid w:val="00664731"/>
    <w:rsid w:val="00664DFF"/>
    <w:rsid w:val="00665463"/>
    <w:rsid w:val="00673A73"/>
    <w:rsid w:val="006771E3"/>
    <w:rsid w:val="00680ADA"/>
    <w:rsid w:val="0068377A"/>
    <w:rsid w:val="00691AA2"/>
    <w:rsid w:val="00692780"/>
    <w:rsid w:val="006A00BB"/>
    <w:rsid w:val="006A45D9"/>
    <w:rsid w:val="006B210A"/>
    <w:rsid w:val="006C0D7C"/>
    <w:rsid w:val="006C2CF6"/>
    <w:rsid w:val="006C78CB"/>
    <w:rsid w:val="006D2AA1"/>
    <w:rsid w:val="006D7352"/>
    <w:rsid w:val="006F25B3"/>
    <w:rsid w:val="006F630B"/>
    <w:rsid w:val="00717B64"/>
    <w:rsid w:val="00723625"/>
    <w:rsid w:val="00725E4F"/>
    <w:rsid w:val="00747481"/>
    <w:rsid w:val="0075010E"/>
    <w:rsid w:val="007722BF"/>
    <w:rsid w:val="007772DF"/>
    <w:rsid w:val="00782EF4"/>
    <w:rsid w:val="00783863"/>
    <w:rsid w:val="00786F8E"/>
    <w:rsid w:val="007A2E90"/>
    <w:rsid w:val="007B0871"/>
    <w:rsid w:val="007B1761"/>
    <w:rsid w:val="007C0078"/>
    <w:rsid w:val="007C3310"/>
    <w:rsid w:val="007D0D2C"/>
    <w:rsid w:val="007E0D8E"/>
    <w:rsid w:val="007E113F"/>
    <w:rsid w:val="007E4845"/>
    <w:rsid w:val="007E727B"/>
    <w:rsid w:val="007F1793"/>
    <w:rsid w:val="007F6A2B"/>
    <w:rsid w:val="0080099F"/>
    <w:rsid w:val="00814377"/>
    <w:rsid w:val="00820DF8"/>
    <w:rsid w:val="008238F9"/>
    <w:rsid w:val="00827303"/>
    <w:rsid w:val="00833212"/>
    <w:rsid w:val="00834201"/>
    <w:rsid w:val="00837C69"/>
    <w:rsid w:val="00842B62"/>
    <w:rsid w:val="00844860"/>
    <w:rsid w:val="00853471"/>
    <w:rsid w:val="00853C37"/>
    <w:rsid w:val="00854F79"/>
    <w:rsid w:val="00856E59"/>
    <w:rsid w:val="00863427"/>
    <w:rsid w:val="0086400D"/>
    <w:rsid w:val="00870456"/>
    <w:rsid w:val="0089250C"/>
    <w:rsid w:val="008A0BD6"/>
    <w:rsid w:val="008B6985"/>
    <w:rsid w:val="008D0B01"/>
    <w:rsid w:val="008D27F0"/>
    <w:rsid w:val="008E300D"/>
    <w:rsid w:val="008F1808"/>
    <w:rsid w:val="008F4253"/>
    <w:rsid w:val="008F5DFA"/>
    <w:rsid w:val="00911152"/>
    <w:rsid w:val="00922B9C"/>
    <w:rsid w:val="009359D1"/>
    <w:rsid w:val="00945593"/>
    <w:rsid w:val="00952FD4"/>
    <w:rsid w:val="00956709"/>
    <w:rsid w:val="009574BE"/>
    <w:rsid w:val="009610B2"/>
    <w:rsid w:val="009624D3"/>
    <w:rsid w:val="00972191"/>
    <w:rsid w:val="00974097"/>
    <w:rsid w:val="00981518"/>
    <w:rsid w:val="00981D53"/>
    <w:rsid w:val="0099377E"/>
    <w:rsid w:val="009A0E60"/>
    <w:rsid w:val="009A498B"/>
    <w:rsid w:val="009A6FE6"/>
    <w:rsid w:val="009B1F44"/>
    <w:rsid w:val="009B4C51"/>
    <w:rsid w:val="009B5062"/>
    <w:rsid w:val="009C5781"/>
    <w:rsid w:val="009C6DAE"/>
    <w:rsid w:val="009D3EBC"/>
    <w:rsid w:val="009E4F95"/>
    <w:rsid w:val="009E68BC"/>
    <w:rsid w:val="009F2E11"/>
    <w:rsid w:val="009F7A8A"/>
    <w:rsid w:val="00A06356"/>
    <w:rsid w:val="00A216FB"/>
    <w:rsid w:val="00A2556E"/>
    <w:rsid w:val="00A314E0"/>
    <w:rsid w:val="00A34721"/>
    <w:rsid w:val="00A36CF1"/>
    <w:rsid w:val="00A42BFF"/>
    <w:rsid w:val="00A445E7"/>
    <w:rsid w:val="00A44AEC"/>
    <w:rsid w:val="00A52F25"/>
    <w:rsid w:val="00A56DD2"/>
    <w:rsid w:val="00A6337D"/>
    <w:rsid w:val="00A63B8E"/>
    <w:rsid w:val="00A71F0C"/>
    <w:rsid w:val="00A7501C"/>
    <w:rsid w:val="00A75BC8"/>
    <w:rsid w:val="00A82503"/>
    <w:rsid w:val="00A83168"/>
    <w:rsid w:val="00A85C84"/>
    <w:rsid w:val="00AA1859"/>
    <w:rsid w:val="00AA3410"/>
    <w:rsid w:val="00AB0073"/>
    <w:rsid w:val="00AB148C"/>
    <w:rsid w:val="00AD0626"/>
    <w:rsid w:val="00AE1936"/>
    <w:rsid w:val="00AE6DF9"/>
    <w:rsid w:val="00AF0707"/>
    <w:rsid w:val="00B016AD"/>
    <w:rsid w:val="00B133E7"/>
    <w:rsid w:val="00B17599"/>
    <w:rsid w:val="00B21674"/>
    <w:rsid w:val="00B53A5D"/>
    <w:rsid w:val="00B73071"/>
    <w:rsid w:val="00B74FE8"/>
    <w:rsid w:val="00B75EDD"/>
    <w:rsid w:val="00B80288"/>
    <w:rsid w:val="00B853B6"/>
    <w:rsid w:val="00B8787B"/>
    <w:rsid w:val="00BA625A"/>
    <w:rsid w:val="00BB32D2"/>
    <w:rsid w:val="00BB37DA"/>
    <w:rsid w:val="00BB6C31"/>
    <w:rsid w:val="00BB7628"/>
    <w:rsid w:val="00BC0800"/>
    <w:rsid w:val="00BE0582"/>
    <w:rsid w:val="00C43560"/>
    <w:rsid w:val="00C54847"/>
    <w:rsid w:val="00C55FF6"/>
    <w:rsid w:val="00C5716C"/>
    <w:rsid w:val="00C600DC"/>
    <w:rsid w:val="00C6586A"/>
    <w:rsid w:val="00C70AFD"/>
    <w:rsid w:val="00C96020"/>
    <w:rsid w:val="00CA1150"/>
    <w:rsid w:val="00CB382B"/>
    <w:rsid w:val="00CB7B4F"/>
    <w:rsid w:val="00CC0F30"/>
    <w:rsid w:val="00CC2A09"/>
    <w:rsid w:val="00CD3D2F"/>
    <w:rsid w:val="00CD7FA6"/>
    <w:rsid w:val="00CF5F5D"/>
    <w:rsid w:val="00CF7CCE"/>
    <w:rsid w:val="00D03715"/>
    <w:rsid w:val="00D14441"/>
    <w:rsid w:val="00D15D1F"/>
    <w:rsid w:val="00D171F9"/>
    <w:rsid w:val="00D2240A"/>
    <w:rsid w:val="00D227CE"/>
    <w:rsid w:val="00D2411F"/>
    <w:rsid w:val="00D248E6"/>
    <w:rsid w:val="00D30CFC"/>
    <w:rsid w:val="00D336B9"/>
    <w:rsid w:val="00D33B4C"/>
    <w:rsid w:val="00D36F34"/>
    <w:rsid w:val="00D37141"/>
    <w:rsid w:val="00D37B12"/>
    <w:rsid w:val="00D41A00"/>
    <w:rsid w:val="00D8674B"/>
    <w:rsid w:val="00D925EA"/>
    <w:rsid w:val="00D96920"/>
    <w:rsid w:val="00D97768"/>
    <w:rsid w:val="00DA3685"/>
    <w:rsid w:val="00DA3A23"/>
    <w:rsid w:val="00DB260A"/>
    <w:rsid w:val="00DC2E6F"/>
    <w:rsid w:val="00DD2D5C"/>
    <w:rsid w:val="00DD60EB"/>
    <w:rsid w:val="00DE0AC1"/>
    <w:rsid w:val="00E03967"/>
    <w:rsid w:val="00E03D9F"/>
    <w:rsid w:val="00E17EA3"/>
    <w:rsid w:val="00E51314"/>
    <w:rsid w:val="00E55506"/>
    <w:rsid w:val="00E55BDC"/>
    <w:rsid w:val="00E607A8"/>
    <w:rsid w:val="00E67D8E"/>
    <w:rsid w:val="00E70D3E"/>
    <w:rsid w:val="00E73A37"/>
    <w:rsid w:val="00E76747"/>
    <w:rsid w:val="00E81411"/>
    <w:rsid w:val="00E915B5"/>
    <w:rsid w:val="00E93B59"/>
    <w:rsid w:val="00EA07B8"/>
    <w:rsid w:val="00EA414A"/>
    <w:rsid w:val="00EB6D76"/>
    <w:rsid w:val="00EC051D"/>
    <w:rsid w:val="00ED3973"/>
    <w:rsid w:val="00ED7BE5"/>
    <w:rsid w:val="00EE0286"/>
    <w:rsid w:val="00EF78B3"/>
    <w:rsid w:val="00F3420F"/>
    <w:rsid w:val="00F44341"/>
    <w:rsid w:val="00F460F5"/>
    <w:rsid w:val="00F47C54"/>
    <w:rsid w:val="00F65B15"/>
    <w:rsid w:val="00FA25FB"/>
    <w:rsid w:val="00FA5148"/>
    <w:rsid w:val="00FB27E5"/>
    <w:rsid w:val="00FB5F7E"/>
    <w:rsid w:val="00FC5A18"/>
    <w:rsid w:val="00FD35F2"/>
    <w:rsid w:val="00FE0E68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FE3F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637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4C637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C637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4C637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C63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637F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37F"/>
    <w:pPr>
      <w:ind w:left="720"/>
    </w:pPr>
  </w:style>
  <w:style w:type="character" w:styleId="FollowedHyperlink">
    <w:name w:val="FollowedHyperlink"/>
    <w:rsid w:val="004C637F"/>
    <w:rPr>
      <w:color w:val="800080"/>
      <w:u w:val="single"/>
    </w:rPr>
  </w:style>
  <w:style w:type="paragraph" w:styleId="Footer">
    <w:name w:val="footer"/>
    <w:basedOn w:val="Normal"/>
    <w:link w:val="FooterChar"/>
    <w:rsid w:val="004C637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4C637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4C637F"/>
    <w:rPr>
      <w:color w:val="0000FF"/>
      <w:u w:val="single"/>
    </w:rPr>
  </w:style>
  <w:style w:type="paragraph" w:customStyle="1" w:styleId="NumberedHeading2">
    <w:name w:val="Numbered Heading 2"/>
    <w:basedOn w:val="Normal"/>
    <w:rsid w:val="004C637F"/>
    <w:pPr>
      <w:numPr>
        <w:numId w:val="1"/>
      </w:numPr>
    </w:pPr>
  </w:style>
  <w:style w:type="paragraph" w:customStyle="1" w:styleId="Outlinenumbering">
    <w:name w:val="Outline numbering"/>
    <w:basedOn w:val="Normal"/>
    <w:rsid w:val="004C637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4C637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53B6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C128A"/>
    <w:rPr>
      <w:color w:val="808080"/>
    </w:rPr>
  </w:style>
  <w:style w:type="character" w:customStyle="1" w:styleId="Red">
    <w:name w:val="Red"/>
    <w:basedOn w:val="DefaultParagraphFont"/>
    <w:uiPriority w:val="1"/>
    <w:rsid w:val="000C128A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4C637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4C637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4C637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C637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4C637F"/>
    <w:pPr>
      <w:spacing w:after="100" w:line="240" w:lineRule="auto"/>
      <w:ind w:left="403"/>
    </w:pPr>
  </w:style>
  <w:style w:type="character" w:styleId="UnresolvedMention">
    <w:name w:val="Unresolved Mention"/>
    <w:basedOn w:val="DefaultParagraphFont"/>
    <w:uiPriority w:val="99"/>
    <w:semiHidden/>
    <w:unhideWhenUsed/>
    <w:rsid w:val="00606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344">
          <w:marLeft w:val="0"/>
          <w:marRight w:val="0"/>
          <w:marTop w:val="150"/>
          <w:marBottom w:val="15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885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044">
          <w:marLeft w:val="0"/>
          <w:marRight w:val="0"/>
          <w:marTop w:val="150"/>
          <w:marBottom w:val="15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2082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tium.com/tma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IiQiw7fpsU&amp;t=284s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C971412D93C4CEC99557055FA12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D09E2-894E-40AD-ABAA-13CE812DD66B}"/>
      </w:docPartPr>
      <w:docPartBody>
        <w:p w:rsidR="00224B60" w:rsidRDefault="00B6746B" w:rsidP="00B6746B">
          <w:pPr>
            <w:pStyle w:val="CC971412D93C4CEC99557055FA12544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BB88E7F5EA2421383E1DF8920CB8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ABD8F-9BD1-48CB-8A8E-B0EE6B7E44C6}"/>
      </w:docPartPr>
      <w:docPartBody>
        <w:p w:rsidR="00224B60" w:rsidRDefault="00B6746B" w:rsidP="00B6746B">
          <w:pPr>
            <w:pStyle w:val="0BB88E7F5EA2421383E1DF8920CB8240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5FFC830BED94E3BA480607BC422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BBC4D-E685-43F7-9E95-FCCDD102653E}"/>
      </w:docPartPr>
      <w:docPartBody>
        <w:p w:rsidR="00224B60" w:rsidRDefault="00B6746B" w:rsidP="00B6746B">
          <w:pPr>
            <w:pStyle w:val="25FFC830BED94E3BA480607BC4224FA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77F7141D15646F09555CA9FD806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E945-20F3-49AC-8346-9DC5B3873312}"/>
      </w:docPartPr>
      <w:docPartBody>
        <w:p w:rsidR="00224B60" w:rsidRDefault="00B6746B" w:rsidP="00B6746B">
          <w:pPr>
            <w:pStyle w:val="177F7141D15646F09555CA9FD8066C8E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48C963AE1AA42A09AA7B263B1D0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35C17-A600-46F7-88A7-31CD32BAFDC6}"/>
      </w:docPartPr>
      <w:docPartBody>
        <w:p w:rsidR="00224B60" w:rsidRDefault="00B6746B" w:rsidP="00B6746B">
          <w:pPr>
            <w:pStyle w:val="348C963AE1AA42A09AA7B263B1D0A29D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6B"/>
    <w:rsid w:val="00224B60"/>
    <w:rsid w:val="00B6746B"/>
    <w:rsid w:val="00BB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46B"/>
    <w:rPr>
      <w:color w:val="808080"/>
    </w:rPr>
  </w:style>
  <w:style w:type="paragraph" w:customStyle="1" w:styleId="CC971412D93C4CEC99557055FA12544C">
    <w:name w:val="CC971412D93C4CEC99557055FA12544C"/>
    <w:rsid w:val="00B6746B"/>
  </w:style>
  <w:style w:type="paragraph" w:customStyle="1" w:styleId="0BB88E7F5EA2421383E1DF8920CB8240">
    <w:name w:val="0BB88E7F5EA2421383E1DF8920CB8240"/>
    <w:rsid w:val="00B6746B"/>
  </w:style>
  <w:style w:type="paragraph" w:customStyle="1" w:styleId="25FFC830BED94E3BA480607BC4224FAE">
    <w:name w:val="25FFC830BED94E3BA480607BC4224FAE"/>
    <w:rsid w:val="00B6746B"/>
  </w:style>
  <w:style w:type="paragraph" w:customStyle="1" w:styleId="177F7141D15646F09555CA9FD8066C8E">
    <w:name w:val="177F7141D15646F09555CA9FD8066C8E"/>
    <w:rsid w:val="00B6746B"/>
  </w:style>
  <w:style w:type="paragraph" w:customStyle="1" w:styleId="348C963AE1AA42A09AA7B263B1D0A29D">
    <w:name w:val="348C963AE1AA42A09AA7B263B1D0A29D"/>
    <w:rsid w:val="00B67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107</TotalTime>
  <Pages>3</Pages>
  <Words>382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57</cp:revision>
  <dcterms:created xsi:type="dcterms:W3CDTF">2017-09-10T21:53:00Z</dcterms:created>
  <dcterms:modified xsi:type="dcterms:W3CDTF">2025-06-09T21:54:00Z</dcterms:modified>
</cp:coreProperties>
</file>