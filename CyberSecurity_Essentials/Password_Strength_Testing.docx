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6815E" w14:textId="623F73F1" w:rsidR="004E64F5" w:rsidRDefault="004E64F5" w:rsidP="004E64F5">
      <w:pPr>
        <w:pStyle w:val="Heading1"/>
      </w:pPr>
      <w:r>
        <w:t>Password Strength</w:t>
      </w:r>
      <w:r w:rsidR="004D617C">
        <w:t xml:space="preserve"> Testing</w:t>
      </w:r>
    </w:p>
    <w:p w14:paraId="710DC45E" w14:textId="242FEB9F" w:rsidR="00F7432B" w:rsidRDefault="00F7432B" w:rsidP="004E64F5">
      <w:r w:rsidRPr="00F7432B">
        <w:t>Time required: 1</w:t>
      </w:r>
      <w:r w:rsidR="00327079">
        <w:t>5</w:t>
      </w:r>
      <w:r w:rsidRPr="00F7432B">
        <w:t xml:space="preserve"> minutes</w:t>
      </w:r>
    </w:p>
    <w:p w14:paraId="38334675" w14:textId="77777777" w:rsidR="00050553" w:rsidRDefault="004E64F5" w:rsidP="004E64F5">
      <w:r>
        <w:t>How strong are your passwords? Various online tools can provide information on password strength, but not all feedback is the same.</w:t>
      </w:r>
    </w:p>
    <w:p w14:paraId="2222B72B" w14:textId="77777777" w:rsidR="00050553" w:rsidRDefault="00050553" w:rsidP="00917445">
      <w:pPr>
        <w:pStyle w:val="ListParagraph"/>
        <w:numPr>
          <w:ilvl w:val="0"/>
          <w:numId w:val="3"/>
        </w:numPr>
      </w:pPr>
      <w:r>
        <w:t>A</w:t>
      </w:r>
      <w:r w:rsidR="004E64F5">
        <w:t>ssign the numbers 1 through 3 to three of the passwords you are currently using</w:t>
      </w:r>
      <w:r w:rsidR="005222EF">
        <w:t>;</w:t>
      </w:r>
      <w:r w:rsidR="004E64F5">
        <w:t xml:space="preserve"> and write down the number (not the password) on a piece of paper.</w:t>
      </w:r>
    </w:p>
    <w:p w14:paraId="28D9BD19" w14:textId="56A8A204" w:rsidR="00050553" w:rsidRDefault="00050553" w:rsidP="00917445">
      <w:pPr>
        <w:pStyle w:val="ListParagraph"/>
        <w:numPr>
          <w:ilvl w:val="0"/>
          <w:numId w:val="3"/>
        </w:numPr>
      </w:pPr>
      <w:r>
        <w:t>E</w:t>
      </w:r>
      <w:r w:rsidR="004E64F5">
        <w:t>nter those passwords into these online password testing services</w:t>
      </w:r>
      <w:r w:rsidR="001E01EA">
        <w:t>. None of these keep your password.</w:t>
      </w:r>
    </w:p>
    <w:p w14:paraId="44381EB4" w14:textId="5BA00FE1" w:rsidR="00050553" w:rsidRDefault="004E64F5" w:rsidP="00917445">
      <w:pPr>
        <w:pStyle w:val="ListParagraph"/>
        <w:numPr>
          <w:ilvl w:val="1"/>
          <w:numId w:val="3"/>
        </w:numPr>
      </w:pPr>
      <w:r>
        <w:t>How Secure Is My Password</w:t>
      </w:r>
      <w:r w:rsidR="00697E11">
        <w:br/>
      </w:r>
      <w:r>
        <w:t>(</w:t>
      </w:r>
      <w:hyperlink r:id="rId8" w:history="1">
        <w:r w:rsidR="009B15E3" w:rsidRPr="00FD0927">
          <w:rPr>
            <w:rStyle w:val="Hyperlink"/>
          </w:rPr>
          <w:t>https://www.security.org/how-secure-is-my-password</w:t>
        </w:r>
      </w:hyperlink>
      <w:r>
        <w:t>)</w:t>
      </w:r>
    </w:p>
    <w:p w14:paraId="37FEC931" w14:textId="77777777" w:rsidR="00050553" w:rsidRDefault="004E64F5" w:rsidP="00917445">
      <w:pPr>
        <w:pStyle w:val="ListParagraph"/>
        <w:numPr>
          <w:ilvl w:val="1"/>
          <w:numId w:val="3"/>
        </w:numPr>
      </w:pPr>
      <w:r>
        <w:t>Password Checker Online (</w:t>
      </w:r>
      <w:hyperlink r:id="rId9" w:history="1">
        <w:r w:rsidRPr="005B2AFA">
          <w:rPr>
            <w:rStyle w:val="Hyperlink"/>
          </w:rPr>
          <w:t>password-checker.online-domain-tools.com</w:t>
        </w:r>
      </w:hyperlink>
      <w:r>
        <w:t>)</w:t>
      </w:r>
    </w:p>
    <w:p w14:paraId="762FA5E8" w14:textId="0ACCB747" w:rsidR="00050553" w:rsidRDefault="000A4927" w:rsidP="00917445">
      <w:pPr>
        <w:pStyle w:val="ListParagraph"/>
        <w:numPr>
          <w:ilvl w:val="0"/>
          <w:numId w:val="3"/>
        </w:numPr>
      </w:pPr>
      <w:r>
        <w:t>Insert a screenshot of each web site results.</w:t>
      </w:r>
    </w:p>
    <w:sdt>
      <w:sdtPr>
        <w:rPr>
          <w:rStyle w:val="Red"/>
        </w:rPr>
        <w:id w:val="-1030568637"/>
        <w:placeholder>
          <w:docPart w:val="5A54A2EFFA0840B39CD4A61DABED22EA"/>
        </w:placeholder>
        <w:showingPlcHdr/>
      </w:sdtPr>
      <w:sdtEndPr>
        <w:rPr>
          <w:rStyle w:val="DefaultParagraphFont"/>
          <w:color w:val="auto"/>
        </w:rPr>
      </w:sdtEndPr>
      <w:sdtContent>
        <w:p w14:paraId="1CFCACF2" w14:textId="77777777" w:rsidR="000E2D09" w:rsidRDefault="000E2D09" w:rsidP="000E2D09">
          <w:pPr>
            <w:spacing w:line="264" w:lineRule="auto"/>
            <w:rPr>
              <w:rStyle w:val="Red"/>
            </w:rPr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sdtContent>
    </w:sdt>
    <w:p w14:paraId="2483768A" w14:textId="77777777" w:rsidR="00D8088B" w:rsidRDefault="00050553" w:rsidP="00917445">
      <w:pPr>
        <w:pStyle w:val="ListParagraph"/>
        <w:numPr>
          <w:ilvl w:val="0"/>
          <w:numId w:val="3"/>
        </w:numPr>
      </w:pPr>
      <w:r>
        <w:t>U</w:t>
      </w:r>
      <w:r w:rsidR="004E64F5">
        <w:t>se each online password tester to modify the password by adding more random numbers or letters to increase its strength.</w:t>
      </w:r>
    </w:p>
    <w:p w14:paraId="62674F91" w14:textId="570A82F9" w:rsidR="00D8088B" w:rsidRPr="000A4927" w:rsidRDefault="000A4927" w:rsidP="00917445">
      <w:pPr>
        <w:pStyle w:val="ListParagraph"/>
        <w:numPr>
          <w:ilvl w:val="0"/>
          <w:numId w:val="3"/>
        </w:numPr>
      </w:pPr>
      <w:r w:rsidRPr="000A4927">
        <w:t>Insert a screenshot of each web site results.</w:t>
      </w:r>
    </w:p>
    <w:sdt>
      <w:sdtPr>
        <w:rPr>
          <w:rStyle w:val="Red"/>
        </w:rPr>
        <w:id w:val="-681586957"/>
        <w:placeholder>
          <w:docPart w:val="87FC3B80BDEF466EAC76DF8C65B701DC"/>
        </w:placeholder>
        <w:showingPlcHdr/>
      </w:sdtPr>
      <w:sdtEndPr>
        <w:rPr>
          <w:rStyle w:val="DefaultParagraphFont"/>
          <w:color w:val="auto"/>
        </w:rPr>
      </w:sdtEndPr>
      <w:sdtContent>
        <w:p w14:paraId="306459CC" w14:textId="77777777" w:rsidR="000E2D09" w:rsidRDefault="000E2D09" w:rsidP="000E2D09">
          <w:pPr>
            <w:spacing w:line="264" w:lineRule="auto"/>
            <w:rPr>
              <w:rStyle w:val="Red"/>
            </w:rPr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sdtContent>
    </w:sdt>
    <w:p w14:paraId="14D5C513" w14:textId="77777777" w:rsidR="00D8088B" w:rsidRPr="008A7EDD" w:rsidRDefault="004E64F5" w:rsidP="00917445">
      <w:pPr>
        <w:pStyle w:val="ListParagraph"/>
        <w:numPr>
          <w:ilvl w:val="0"/>
          <w:numId w:val="3"/>
        </w:numPr>
        <w:rPr>
          <w:b/>
        </w:rPr>
      </w:pPr>
      <w:r w:rsidRPr="008A7EDD">
        <w:rPr>
          <w:b/>
        </w:rPr>
        <w:t>Would any of these tools encourage someone to create a stronger password?</w:t>
      </w:r>
    </w:p>
    <w:sdt>
      <w:sdtPr>
        <w:rPr>
          <w:rStyle w:val="Red"/>
        </w:rPr>
        <w:id w:val="1128595802"/>
        <w:placeholder>
          <w:docPart w:val="967CE6CB580147FEAF07281EE4E61CBD"/>
        </w:placeholder>
        <w:showingPlcHdr/>
      </w:sdtPr>
      <w:sdtEndPr>
        <w:rPr>
          <w:rStyle w:val="DefaultParagraphFont"/>
          <w:color w:val="auto"/>
        </w:rPr>
      </w:sdtEndPr>
      <w:sdtContent>
        <w:p w14:paraId="67F614D6" w14:textId="77777777" w:rsidR="000E2D09" w:rsidRDefault="000E2D09" w:rsidP="000E2D09">
          <w:pPr>
            <w:spacing w:line="264" w:lineRule="auto"/>
            <w:rPr>
              <w:rStyle w:val="Red"/>
            </w:rPr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sdtContent>
    </w:sdt>
    <w:p w14:paraId="668A32A7" w14:textId="77777777" w:rsidR="00D8088B" w:rsidRPr="008A7EDD" w:rsidRDefault="004E64F5" w:rsidP="00917445">
      <w:pPr>
        <w:pStyle w:val="ListParagraph"/>
        <w:numPr>
          <w:ilvl w:val="0"/>
          <w:numId w:val="3"/>
        </w:numPr>
        <w:rPr>
          <w:b/>
        </w:rPr>
      </w:pPr>
      <w:r w:rsidRPr="008A7EDD">
        <w:rPr>
          <w:b/>
        </w:rPr>
        <w:t>Which provided the best information?</w:t>
      </w:r>
    </w:p>
    <w:sdt>
      <w:sdtPr>
        <w:rPr>
          <w:rStyle w:val="Red"/>
        </w:rPr>
        <w:id w:val="-535418786"/>
        <w:placeholder>
          <w:docPart w:val="318EE252D818412AB968D6CC448484AA"/>
        </w:placeholder>
        <w:showingPlcHdr/>
      </w:sdtPr>
      <w:sdtEndPr>
        <w:rPr>
          <w:rStyle w:val="DefaultParagraphFont"/>
          <w:color w:val="auto"/>
        </w:rPr>
      </w:sdtEndPr>
      <w:sdtContent>
        <w:p w14:paraId="5EC6137F" w14:textId="77777777" w:rsidR="000E2D09" w:rsidRDefault="000E2D09" w:rsidP="000E2D09">
          <w:pPr>
            <w:spacing w:line="264" w:lineRule="auto"/>
            <w:rPr>
              <w:rStyle w:val="Red"/>
            </w:rPr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sdtContent>
    </w:sdt>
    <w:p w14:paraId="6FE6DF60" w14:textId="77777777" w:rsidR="00036C21" w:rsidRDefault="00036C21" w:rsidP="00917445">
      <w:pPr>
        <w:pStyle w:val="ListParagraph"/>
        <w:numPr>
          <w:ilvl w:val="0"/>
          <w:numId w:val="3"/>
        </w:numPr>
      </w:pPr>
      <w:r>
        <w:t>After doing this test, you may want to consider changing your passwords and making them stronger.</w:t>
      </w:r>
    </w:p>
    <w:p w14:paraId="40A85DF6" w14:textId="76312527" w:rsidR="005B3E8F" w:rsidRDefault="005B3E8F" w:rsidP="005B3E8F">
      <w:pPr>
        <w:pStyle w:val="Heading2"/>
      </w:pPr>
      <w:r>
        <w:t>Create a Stronger Password</w:t>
      </w:r>
    </w:p>
    <w:p w14:paraId="54C096EB" w14:textId="387E2434" w:rsidR="001E01EA" w:rsidRDefault="001E01EA" w:rsidP="005B3E8F">
      <w:r>
        <w:t>One way to make your passwords stronger is to use a RandomWordGenerator</w:t>
      </w:r>
      <w:r w:rsidR="005B3E8F">
        <w:t xml:space="preserve"> such as </w:t>
      </w:r>
      <w:hyperlink r:id="rId10" w:history="1">
        <w:r w:rsidR="005B3E8F" w:rsidRPr="009106F0">
          <w:rPr>
            <w:rStyle w:val="Hyperlink"/>
          </w:rPr>
          <w:t>https://randomwordgenerator.com/</w:t>
        </w:r>
      </w:hyperlink>
    </w:p>
    <w:p w14:paraId="5AD7498F" w14:textId="607C1284" w:rsidR="005B3E8F" w:rsidRDefault="005B3E8F" w:rsidP="005B3E8F">
      <w:pPr>
        <w:pStyle w:val="ListParagraph"/>
        <w:numPr>
          <w:ilvl w:val="0"/>
          <w:numId w:val="43"/>
        </w:numPr>
      </w:pPr>
      <w:r>
        <w:t>Generate a 3 word with words that you can remember.</w:t>
      </w:r>
    </w:p>
    <w:p w14:paraId="19F59603" w14:textId="5C2BA544" w:rsidR="005B3E8F" w:rsidRDefault="005B3E8F" w:rsidP="005B3E8F">
      <w:pPr>
        <w:pStyle w:val="ListParagraph"/>
        <w:numPr>
          <w:ilvl w:val="0"/>
          <w:numId w:val="43"/>
        </w:numPr>
      </w:pPr>
      <w:r>
        <w:lastRenderedPageBreak/>
        <w:t>Add a number, Upper case letter and a special character somewhere in the password.</w:t>
      </w:r>
    </w:p>
    <w:p w14:paraId="106DD108" w14:textId="23711218" w:rsidR="005B3E8F" w:rsidRDefault="005B3E8F" w:rsidP="005B3E8F">
      <w:pPr>
        <w:pStyle w:val="ListParagraph"/>
        <w:numPr>
          <w:ilvl w:val="0"/>
          <w:numId w:val="43"/>
        </w:numPr>
      </w:pPr>
      <w:r>
        <w:t>Test this password.</w:t>
      </w:r>
    </w:p>
    <w:p w14:paraId="715AD0F5" w14:textId="77777777" w:rsidR="005B3E8F" w:rsidRDefault="005B3E8F" w:rsidP="005B3E8F">
      <w:pPr>
        <w:pStyle w:val="ListParagraph"/>
        <w:numPr>
          <w:ilvl w:val="1"/>
          <w:numId w:val="43"/>
        </w:numPr>
      </w:pPr>
      <w:r>
        <w:t>How Secure Is My Password</w:t>
      </w:r>
      <w:r>
        <w:br/>
        <w:t>(</w:t>
      </w:r>
      <w:hyperlink r:id="rId11" w:history="1">
        <w:r w:rsidRPr="00FD0927">
          <w:rPr>
            <w:rStyle w:val="Hyperlink"/>
          </w:rPr>
          <w:t>https://www.security.org/how-secure-is-my-password</w:t>
        </w:r>
      </w:hyperlink>
      <w:r>
        <w:t>)</w:t>
      </w:r>
    </w:p>
    <w:p w14:paraId="440F3B98" w14:textId="77777777" w:rsidR="005B3E8F" w:rsidRDefault="005B3E8F" w:rsidP="005B3E8F">
      <w:pPr>
        <w:pStyle w:val="ListParagraph"/>
        <w:numPr>
          <w:ilvl w:val="1"/>
          <w:numId w:val="43"/>
        </w:numPr>
      </w:pPr>
      <w:r>
        <w:t>Password Checker Online (</w:t>
      </w:r>
      <w:hyperlink r:id="rId12" w:history="1">
        <w:r w:rsidRPr="005B2AFA">
          <w:rPr>
            <w:rStyle w:val="Hyperlink"/>
          </w:rPr>
          <w:t>password-checker.online-domain-tools.com</w:t>
        </w:r>
      </w:hyperlink>
      <w:r>
        <w:t>)</w:t>
      </w:r>
    </w:p>
    <w:p w14:paraId="1B9D5CB2" w14:textId="4D767666" w:rsidR="005B3E8F" w:rsidRDefault="005B3E8F" w:rsidP="005B3E8F">
      <w:pPr>
        <w:pStyle w:val="ListParagraph"/>
        <w:numPr>
          <w:ilvl w:val="0"/>
          <w:numId w:val="43"/>
        </w:numPr>
      </w:pPr>
      <w:r>
        <w:t>Insert a screenshot of your results</w:t>
      </w:r>
    </w:p>
    <w:sdt>
      <w:sdtPr>
        <w:rPr>
          <w:rStyle w:val="Red"/>
        </w:rPr>
        <w:id w:val="-1337920070"/>
        <w:placeholder>
          <w:docPart w:val="8D667FA5D63B418686F6AB6A2DFAE1A7"/>
        </w:placeholder>
        <w:showingPlcHdr/>
      </w:sdtPr>
      <w:sdtEndPr>
        <w:rPr>
          <w:rStyle w:val="DefaultParagraphFont"/>
          <w:color w:val="auto"/>
        </w:rPr>
      </w:sdtEndPr>
      <w:sdtContent>
        <w:p w14:paraId="2B778297" w14:textId="77777777" w:rsidR="00781289" w:rsidRDefault="00781289" w:rsidP="00781289">
          <w:pPr>
            <w:pStyle w:val="ListParagraph"/>
            <w:numPr>
              <w:ilvl w:val="0"/>
              <w:numId w:val="43"/>
            </w:numPr>
            <w:spacing w:line="264" w:lineRule="auto"/>
            <w:rPr>
              <w:rStyle w:val="Red"/>
            </w:rPr>
          </w:pPr>
          <w:r w:rsidRPr="00781289">
            <w:rPr>
              <w:rStyle w:val="PlaceholderText"/>
              <w:color w:val="FF0000"/>
            </w:rPr>
            <w:t>Click or tap here to enter text.</w:t>
          </w:r>
        </w:p>
      </w:sdtContent>
    </w:sdt>
    <w:p w14:paraId="071469D4" w14:textId="2E1D1A75" w:rsidR="004E64F5" w:rsidRDefault="004E64F5" w:rsidP="005B3E8F">
      <w:pPr>
        <w:pStyle w:val="ListParagraph"/>
        <w:numPr>
          <w:ilvl w:val="0"/>
          <w:numId w:val="43"/>
        </w:numPr>
      </w:pPr>
      <w:r>
        <w:t>Create a one-paragraph summary of your findings.</w:t>
      </w:r>
    </w:p>
    <w:sdt>
      <w:sdtPr>
        <w:rPr>
          <w:rStyle w:val="Red"/>
        </w:rPr>
        <w:id w:val="1654339829"/>
        <w:placeholder>
          <w:docPart w:val="0FC111F751434E6192493945D0F2CC5C"/>
        </w:placeholder>
        <w:showingPlcHdr/>
      </w:sdtPr>
      <w:sdtEndPr>
        <w:rPr>
          <w:rStyle w:val="DefaultParagraphFont"/>
          <w:color w:val="auto"/>
        </w:rPr>
      </w:sdtEndPr>
      <w:sdtContent>
        <w:p w14:paraId="384FA765" w14:textId="77777777" w:rsidR="00A46656" w:rsidRDefault="00A46656" w:rsidP="00A46656">
          <w:pPr>
            <w:spacing w:line="264" w:lineRule="auto"/>
            <w:rPr>
              <w:rStyle w:val="Red"/>
            </w:rPr>
          </w:pPr>
          <w:r w:rsidRPr="00A46656">
            <w:rPr>
              <w:rStyle w:val="PlaceholderText"/>
              <w:color w:val="FF0000"/>
            </w:rPr>
            <w:t>Click or tap here to enter text.</w:t>
          </w:r>
        </w:p>
      </w:sdtContent>
    </w:sdt>
    <w:p w14:paraId="45AF2AB2" w14:textId="633FA0A3" w:rsidR="009807D1" w:rsidRDefault="009807D1" w:rsidP="009807D1">
      <w:pPr>
        <w:pStyle w:val="Heading2"/>
      </w:pPr>
      <w:r w:rsidRPr="009807D1">
        <w:t>Assignment Submission</w:t>
      </w:r>
    </w:p>
    <w:p w14:paraId="6D561E61" w14:textId="1AB1AF87" w:rsidR="009807D1" w:rsidRPr="009807D1" w:rsidRDefault="00AE09AD" w:rsidP="009807D1">
      <w:r>
        <w:t>Attach completed document to the assignment in Blackboard</w:t>
      </w:r>
    </w:p>
    <w:sectPr w:rsidR="009807D1" w:rsidRPr="009807D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670E37" w14:textId="77777777" w:rsidR="003F7F0B" w:rsidRDefault="003F7F0B" w:rsidP="003F7F0B">
      <w:pPr>
        <w:spacing w:before="0" w:after="0" w:line="240" w:lineRule="auto"/>
      </w:pPr>
      <w:r>
        <w:separator/>
      </w:r>
    </w:p>
  </w:endnote>
  <w:endnote w:type="continuationSeparator" w:id="0">
    <w:p w14:paraId="1C413F5C" w14:textId="77777777" w:rsidR="003F7F0B" w:rsidRDefault="003F7F0B" w:rsidP="003F7F0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A5ABB" w14:textId="77777777" w:rsidR="00F706CB" w:rsidRDefault="00F706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3E15DA" w14:textId="45E08748" w:rsidR="003F7F0B" w:rsidRDefault="004E64F5" w:rsidP="003F7F0B">
    <w:pPr>
      <w:pStyle w:val="Footer"/>
      <w:tabs>
        <w:tab w:val="right" w:pos="10080"/>
      </w:tabs>
    </w:pPr>
    <w:r>
      <w:t>Password Strength</w:t>
    </w:r>
    <w:r w:rsidR="00F706CB">
      <w:t xml:space="preserve"> Testing</w:t>
    </w:r>
    <w:r w:rsidR="003F7F0B">
      <w:tab/>
      <w:t xml:space="preserve">Page </w:t>
    </w:r>
    <w:r w:rsidR="003F7F0B">
      <w:fldChar w:fldCharType="begin"/>
    </w:r>
    <w:r w:rsidR="003F7F0B">
      <w:instrText xml:space="preserve"> PAGE </w:instrText>
    </w:r>
    <w:r w:rsidR="003F7F0B">
      <w:fldChar w:fldCharType="separate"/>
    </w:r>
    <w:r w:rsidR="00917445">
      <w:rPr>
        <w:noProof/>
      </w:rPr>
      <w:t>1</w:t>
    </w:r>
    <w:r w:rsidR="003F7F0B">
      <w:fldChar w:fldCharType="end"/>
    </w:r>
    <w:r w:rsidR="003F7F0B">
      <w:t xml:space="preserve"> of </w:t>
    </w:r>
    <w:fldSimple w:instr=" NUMPAGES ">
      <w:r w:rsidR="00917445">
        <w:rPr>
          <w:noProof/>
        </w:rPr>
        <w:t>1</w:t>
      </w:r>
    </w:fldSimple>
    <w:r w:rsidR="003F7F0B">
      <w:tab/>
      <w:t xml:space="preserve">Revised: </w:t>
    </w:r>
    <w:r w:rsidR="00467B15">
      <w:t>11</w:t>
    </w:r>
    <w:r w:rsidR="00BE7BBB">
      <w:t>/</w:t>
    </w:r>
    <w:r w:rsidR="00EE02B9">
      <w:t>07</w:t>
    </w:r>
    <w:r w:rsidR="00BE7BBB">
      <w:t>/20</w:t>
    </w:r>
    <w:r w:rsidR="00F83DF9">
      <w:t>2</w:t>
    </w:r>
    <w:r w:rsidR="00EE02B9">
      <w:t>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768ADC" w14:textId="77777777" w:rsidR="00F706CB" w:rsidRDefault="00F706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2C988C" w14:textId="77777777" w:rsidR="003F7F0B" w:rsidRDefault="003F7F0B" w:rsidP="003F7F0B">
      <w:pPr>
        <w:spacing w:before="0" w:after="0" w:line="240" w:lineRule="auto"/>
      </w:pPr>
      <w:r>
        <w:separator/>
      </w:r>
    </w:p>
  </w:footnote>
  <w:footnote w:type="continuationSeparator" w:id="0">
    <w:p w14:paraId="0EFCEE06" w14:textId="77777777" w:rsidR="003F7F0B" w:rsidRDefault="003F7F0B" w:rsidP="003F7F0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9C1367" w14:textId="77777777" w:rsidR="00F706CB" w:rsidRDefault="00F706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FE20AF" w14:textId="77777777" w:rsidR="00F706CB" w:rsidRDefault="00F706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151B46" w14:textId="77777777" w:rsidR="00F706CB" w:rsidRDefault="00F706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04A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126D26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16B2578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8AA66B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93A75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F66373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20E35E7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4F6348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5666F6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6954B4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8CD0B7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C1F4AF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2FD37C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7114E3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3FCA7B8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4103484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45B45C2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47DF685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480B1EA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496D27F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496F6BD2"/>
    <w:multiLevelType w:val="multilevel"/>
    <w:tmpl w:val="FFE47BFC"/>
    <w:lvl w:ilvl="0">
      <w:start w:val="1"/>
      <w:numFmt w:val="decimal"/>
      <w:pStyle w:val="Outlinenumbering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4A850B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4C371070"/>
    <w:multiLevelType w:val="multilevel"/>
    <w:tmpl w:val="E910B2A0"/>
    <w:lvl w:ilvl="0">
      <w:start w:val="1"/>
      <w:numFmt w:val="decimal"/>
      <w:pStyle w:val="NumberedHeading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3" w15:restartNumberingAfterBreak="0">
    <w:nsid w:val="4C411C4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50FE60A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571D3BF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584A455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5CE16E34"/>
    <w:multiLevelType w:val="hybridMultilevel"/>
    <w:tmpl w:val="0B1233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62080D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6A3C3BE1"/>
    <w:multiLevelType w:val="hybridMultilevel"/>
    <w:tmpl w:val="EB40B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B47B9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713422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73B4082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73C176B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7419358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75FF1179"/>
    <w:multiLevelType w:val="hybridMultilevel"/>
    <w:tmpl w:val="EB40BD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A26C8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775B37E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7B054A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BD2089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E62425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ED5764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2" w15:restartNumberingAfterBreak="0">
    <w:nsid w:val="7F0F27EC"/>
    <w:multiLevelType w:val="hybridMultilevel"/>
    <w:tmpl w:val="C83074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779255949">
    <w:abstractNumId w:val="22"/>
  </w:num>
  <w:num w:numId="2" w16cid:durableId="1664359875">
    <w:abstractNumId w:val="20"/>
  </w:num>
  <w:num w:numId="3" w16cid:durableId="1021588734">
    <w:abstractNumId w:val="29"/>
  </w:num>
  <w:num w:numId="4" w16cid:durableId="1969968195">
    <w:abstractNumId w:val="17"/>
  </w:num>
  <w:num w:numId="5" w16cid:durableId="1494950301">
    <w:abstractNumId w:val="42"/>
  </w:num>
  <w:num w:numId="6" w16cid:durableId="877669600">
    <w:abstractNumId w:val="11"/>
  </w:num>
  <w:num w:numId="7" w16cid:durableId="180750102">
    <w:abstractNumId w:val="37"/>
  </w:num>
  <w:num w:numId="8" w16cid:durableId="2128037036">
    <w:abstractNumId w:val="12"/>
  </w:num>
  <w:num w:numId="9" w16cid:durableId="1343774140">
    <w:abstractNumId w:val="23"/>
  </w:num>
  <w:num w:numId="10" w16cid:durableId="1959753841">
    <w:abstractNumId w:val="10"/>
  </w:num>
  <w:num w:numId="11" w16cid:durableId="1319840845">
    <w:abstractNumId w:val="9"/>
  </w:num>
  <w:num w:numId="12" w16cid:durableId="1645040422">
    <w:abstractNumId w:val="30"/>
  </w:num>
  <w:num w:numId="13" w16cid:durableId="88432200">
    <w:abstractNumId w:val="0"/>
  </w:num>
  <w:num w:numId="14" w16cid:durableId="249581409">
    <w:abstractNumId w:val="31"/>
  </w:num>
  <w:num w:numId="15" w16cid:durableId="662321451">
    <w:abstractNumId w:val="34"/>
  </w:num>
  <w:num w:numId="16" w16cid:durableId="1097213788">
    <w:abstractNumId w:val="27"/>
  </w:num>
  <w:num w:numId="17" w16cid:durableId="1922105906">
    <w:abstractNumId w:val="24"/>
  </w:num>
  <w:num w:numId="18" w16cid:durableId="1509637133">
    <w:abstractNumId w:val="41"/>
  </w:num>
  <w:num w:numId="19" w16cid:durableId="259065233">
    <w:abstractNumId w:val="14"/>
  </w:num>
  <w:num w:numId="20" w16cid:durableId="546844994">
    <w:abstractNumId w:val="16"/>
  </w:num>
  <w:num w:numId="21" w16cid:durableId="1088883962">
    <w:abstractNumId w:val="4"/>
  </w:num>
  <w:num w:numId="22" w16cid:durableId="991178424">
    <w:abstractNumId w:val="15"/>
  </w:num>
  <w:num w:numId="23" w16cid:durableId="1825974231">
    <w:abstractNumId w:val="33"/>
  </w:num>
  <w:num w:numId="24" w16cid:durableId="1163159041">
    <w:abstractNumId w:val="38"/>
  </w:num>
  <w:num w:numId="25" w16cid:durableId="2020309247">
    <w:abstractNumId w:val="7"/>
  </w:num>
  <w:num w:numId="26" w16cid:durableId="938754825">
    <w:abstractNumId w:val="40"/>
  </w:num>
  <w:num w:numId="27" w16cid:durableId="652414708">
    <w:abstractNumId w:val="5"/>
  </w:num>
  <w:num w:numId="28" w16cid:durableId="411658034">
    <w:abstractNumId w:val="39"/>
  </w:num>
  <w:num w:numId="29" w16cid:durableId="2046054596">
    <w:abstractNumId w:val="21"/>
  </w:num>
  <w:num w:numId="30" w16cid:durableId="1031303700">
    <w:abstractNumId w:val="13"/>
  </w:num>
  <w:num w:numId="31" w16cid:durableId="591740237">
    <w:abstractNumId w:val="6"/>
  </w:num>
  <w:num w:numId="32" w16cid:durableId="58795807">
    <w:abstractNumId w:val="19"/>
  </w:num>
  <w:num w:numId="33" w16cid:durableId="2052921832">
    <w:abstractNumId w:val="28"/>
  </w:num>
  <w:num w:numId="34" w16cid:durableId="1284383796">
    <w:abstractNumId w:val="1"/>
  </w:num>
  <w:num w:numId="35" w16cid:durableId="1598099724">
    <w:abstractNumId w:val="36"/>
  </w:num>
  <w:num w:numId="36" w16cid:durableId="800076032">
    <w:abstractNumId w:val="18"/>
  </w:num>
  <w:num w:numId="37" w16cid:durableId="1844201005">
    <w:abstractNumId w:val="8"/>
  </w:num>
  <w:num w:numId="38" w16cid:durableId="1821311514">
    <w:abstractNumId w:val="26"/>
  </w:num>
  <w:num w:numId="39" w16cid:durableId="747262782">
    <w:abstractNumId w:val="2"/>
  </w:num>
  <w:num w:numId="40" w16cid:durableId="1993020159">
    <w:abstractNumId w:val="25"/>
  </w:num>
  <w:num w:numId="41" w16cid:durableId="1474177805">
    <w:abstractNumId w:val="32"/>
  </w:num>
  <w:num w:numId="42" w16cid:durableId="1151555628">
    <w:abstractNumId w:val="3"/>
  </w:num>
  <w:num w:numId="43" w16cid:durableId="1974629730">
    <w:abstractNumId w:val="3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ztDC1MDYxNzI3MzFU0lEKTi0uzszPAykwrAUAgLnXbiwAAAA="/>
  </w:docVars>
  <w:rsids>
    <w:rsidRoot w:val="0082387D"/>
    <w:rsid w:val="0001233D"/>
    <w:rsid w:val="00012787"/>
    <w:rsid w:val="00031646"/>
    <w:rsid w:val="00036C21"/>
    <w:rsid w:val="00040138"/>
    <w:rsid w:val="00050553"/>
    <w:rsid w:val="00050FE7"/>
    <w:rsid w:val="00062A2A"/>
    <w:rsid w:val="00067C8E"/>
    <w:rsid w:val="00072D05"/>
    <w:rsid w:val="00073C84"/>
    <w:rsid w:val="00077E95"/>
    <w:rsid w:val="000A4927"/>
    <w:rsid w:val="000B02A1"/>
    <w:rsid w:val="000C3C86"/>
    <w:rsid w:val="000D1E45"/>
    <w:rsid w:val="000D3330"/>
    <w:rsid w:val="000E2D09"/>
    <w:rsid w:val="000E30AB"/>
    <w:rsid w:val="000E4466"/>
    <w:rsid w:val="000E676E"/>
    <w:rsid w:val="000F5266"/>
    <w:rsid w:val="000F5368"/>
    <w:rsid w:val="00101131"/>
    <w:rsid w:val="00101E13"/>
    <w:rsid w:val="00105641"/>
    <w:rsid w:val="001061C4"/>
    <w:rsid w:val="001067EC"/>
    <w:rsid w:val="001135A0"/>
    <w:rsid w:val="0012063B"/>
    <w:rsid w:val="00131D40"/>
    <w:rsid w:val="00131D41"/>
    <w:rsid w:val="001351B0"/>
    <w:rsid w:val="00144B96"/>
    <w:rsid w:val="00147970"/>
    <w:rsid w:val="0015158E"/>
    <w:rsid w:val="00154DAD"/>
    <w:rsid w:val="00162253"/>
    <w:rsid w:val="001659DC"/>
    <w:rsid w:val="001840A9"/>
    <w:rsid w:val="001863EC"/>
    <w:rsid w:val="00191CBE"/>
    <w:rsid w:val="001A4DAE"/>
    <w:rsid w:val="001A57EB"/>
    <w:rsid w:val="001A628E"/>
    <w:rsid w:val="001C1CC8"/>
    <w:rsid w:val="001C6145"/>
    <w:rsid w:val="001D75EB"/>
    <w:rsid w:val="001E01EA"/>
    <w:rsid w:val="001E046C"/>
    <w:rsid w:val="001E4007"/>
    <w:rsid w:val="001F1C5C"/>
    <w:rsid w:val="001F39D8"/>
    <w:rsid w:val="0020189B"/>
    <w:rsid w:val="002021C8"/>
    <w:rsid w:val="00204E7F"/>
    <w:rsid w:val="00227D44"/>
    <w:rsid w:val="00237FE8"/>
    <w:rsid w:val="00251DFD"/>
    <w:rsid w:val="00253B13"/>
    <w:rsid w:val="002764DE"/>
    <w:rsid w:val="00287FD6"/>
    <w:rsid w:val="00290D96"/>
    <w:rsid w:val="002A2CBD"/>
    <w:rsid w:val="002A6332"/>
    <w:rsid w:val="002C17D4"/>
    <w:rsid w:val="002C3DE7"/>
    <w:rsid w:val="002D0767"/>
    <w:rsid w:val="002D212B"/>
    <w:rsid w:val="002D36FE"/>
    <w:rsid w:val="002D7A99"/>
    <w:rsid w:val="002F4AD4"/>
    <w:rsid w:val="003075DF"/>
    <w:rsid w:val="00313E3D"/>
    <w:rsid w:val="00314726"/>
    <w:rsid w:val="00317F71"/>
    <w:rsid w:val="00325F6E"/>
    <w:rsid w:val="003269EB"/>
    <w:rsid w:val="00327079"/>
    <w:rsid w:val="003340EE"/>
    <w:rsid w:val="00337DB6"/>
    <w:rsid w:val="0034444F"/>
    <w:rsid w:val="00346236"/>
    <w:rsid w:val="00350571"/>
    <w:rsid w:val="003573F3"/>
    <w:rsid w:val="00370842"/>
    <w:rsid w:val="00371D9A"/>
    <w:rsid w:val="00374360"/>
    <w:rsid w:val="00376C16"/>
    <w:rsid w:val="0038310B"/>
    <w:rsid w:val="00387155"/>
    <w:rsid w:val="00387E22"/>
    <w:rsid w:val="00394BFB"/>
    <w:rsid w:val="00396A8E"/>
    <w:rsid w:val="003A032F"/>
    <w:rsid w:val="003A29E4"/>
    <w:rsid w:val="003A37F6"/>
    <w:rsid w:val="003A66C7"/>
    <w:rsid w:val="003B425D"/>
    <w:rsid w:val="003B4B77"/>
    <w:rsid w:val="003B6A4C"/>
    <w:rsid w:val="003D2269"/>
    <w:rsid w:val="003D6041"/>
    <w:rsid w:val="003F2512"/>
    <w:rsid w:val="003F7F0B"/>
    <w:rsid w:val="00413D18"/>
    <w:rsid w:val="004150B2"/>
    <w:rsid w:val="004368CE"/>
    <w:rsid w:val="0046290D"/>
    <w:rsid w:val="00465A4A"/>
    <w:rsid w:val="004669AA"/>
    <w:rsid w:val="00467B15"/>
    <w:rsid w:val="0047175A"/>
    <w:rsid w:val="004767C5"/>
    <w:rsid w:val="00494BB6"/>
    <w:rsid w:val="00495820"/>
    <w:rsid w:val="004A06AF"/>
    <w:rsid w:val="004A49F8"/>
    <w:rsid w:val="004A567D"/>
    <w:rsid w:val="004B52B4"/>
    <w:rsid w:val="004C1739"/>
    <w:rsid w:val="004C2099"/>
    <w:rsid w:val="004C7E1B"/>
    <w:rsid w:val="004D617C"/>
    <w:rsid w:val="004E4CEB"/>
    <w:rsid w:val="004E64F5"/>
    <w:rsid w:val="004E75C3"/>
    <w:rsid w:val="004F1C25"/>
    <w:rsid w:val="004F7227"/>
    <w:rsid w:val="004F7F8E"/>
    <w:rsid w:val="005009BC"/>
    <w:rsid w:val="00500DA4"/>
    <w:rsid w:val="0050253F"/>
    <w:rsid w:val="00506931"/>
    <w:rsid w:val="005071C0"/>
    <w:rsid w:val="0050739B"/>
    <w:rsid w:val="005222EF"/>
    <w:rsid w:val="005276BE"/>
    <w:rsid w:val="005328AA"/>
    <w:rsid w:val="00533675"/>
    <w:rsid w:val="005400AA"/>
    <w:rsid w:val="00540FE0"/>
    <w:rsid w:val="00555D19"/>
    <w:rsid w:val="00572A22"/>
    <w:rsid w:val="00582DC3"/>
    <w:rsid w:val="005952B7"/>
    <w:rsid w:val="00595DEE"/>
    <w:rsid w:val="00596860"/>
    <w:rsid w:val="00597868"/>
    <w:rsid w:val="005A5A35"/>
    <w:rsid w:val="005A63C8"/>
    <w:rsid w:val="005A7B94"/>
    <w:rsid w:val="005B03BF"/>
    <w:rsid w:val="005B2AFA"/>
    <w:rsid w:val="005B2BCB"/>
    <w:rsid w:val="005B3E8F"/>
    <w:rsid w:val="005B4FD6"/>
    <w:rsid w:val="005C0AE9"/>
    <w:rsid w:val="005C1BA0"/>
    <w:rsid w:val="005D7CB2"/>
    <w:rsid w:val="005E369C"/>
    <w:rsid w:val="005F60F6"/>
    <w:rsid w:val="0060421C"/>
    <w:rsid w:val="006108CD"/>
    <w:rsid w:val="006149AE"/>
    <w:rsid w:val="00614EA3"/>
    <w:rsid w:val="00626ADB"/>
    <w:rsid w:val="00643818"/>
    <w:rsid w:val="0065614C"/>
    <w:rsid w:val="00671274"/>
    <w:rsid w:val="006750CB"/>
    <w:rsid w:val="00680630"/>
    <w:rsid w:val="00681156"/>
    <w:rsid w:val="006827A1"/>
    <w:rsid w:val="00697E03"/>
    <w:rsid w:val="00697E11"/>
    <w:rsid w:val="006A653E"/>
    <w:rsid w:val="006A6CE1"/>
    <w:rsid w:val="006C3DD5"/>
    <w:rsid w:val="006C7B80"/>
    <w:rsid w:val="006C7BED"/>
    <w:rsid w:val="006D7FB0"/>
    <w:rsid w:val="006E14E0"/>
    <w:rsid w:val="006E1512"/>
    <w:rsid w:val="006E356A"/>
    <w:rsid w:val="006E3EC9"/>
    <w:rsid w:val="006E626D"/>
    <w:rsid w:val="006F1039"/>
    <w:rsid w:val="0070626E"/>
    <w:rsid w:val="00706644"/>
    <w:rsid w:val="007202F7"/>
    <w:rsid w:val="0072537B"/>
    <w:rsid w:val="00741D4C"/>
    <w:rsid w:val="007540BA"/>
    <w:rsid w:val="00763993"/>
    <w:rsid w:val="00763F91"/>
    <w:rsid w:val="00766323"/>
    <w:rsid w:val="00781289"/>
    <w:rsid w:val="0079477D"/>
    <w:rsid w:val="00795262"/>
    <w:rsid w:val="00795655"/>
    <w:rsid w:val="007A3671"/>
    <w:rsid w:val="007A67AC"/>
    <w:rsid w:val="007A7035"/>
    <w:rsid w:val="007B2DD2"/>
    <w:rsid w:val="007B7887"/>
    <w:rsid w:val="007D35D6"/>
    <w:rsid w:val="007D45C6"/>
    <w:rsid w:val="007D7688"/>
    <w:rsid w:val="007F1840"/>
    <w:rsid w:val="0082387D"/>
    <w:rsid w:val="008250BE"/>
    <w:rsid w:val="008255D1"/>
    <w:rsid w:val="00830A4E"/>
    <w:rsid w:val="00834DDA"/>
    <w:rsid w:val="00851B8E"/>
    <w:rsid w:val="00861999"/>
    <w:rsid w:val="008626FB"/>
    <w:rsid w:val="0086606F"/>
    <w:rsid w:val="00866699"/>
    <w:rsid w:val="008835DA"/>
    <w:rsid w:val="0089230E"/>
    <w:rsid w:val="00897D3C"/>
    <w:rsid w:val="008A27D0"/>
    <w:rsid w:val="008A7EDD"/>
    <w:rsid w:val="008B577D"/>
    <w:rsid w:val="008B636F"/>
    <w:rsid w:val="008B65CE"/>
    <w:rsid w:val="008C56F6"/>
    <w:rsid w:val="008D0E62"/>
    <w:rsid w:val="008D3552"/>
    <w:rsid w:val="008E5882"/>
    <w:rsid w:val="008F302A"/>
    <w:rsid w:val="008F47A2"/>
    <w:rsid w:val="008F6FEA"/>
    <w:rsid w:val="009010B4"/>
    <w:rsid w:val="009012C3"/>
    <w:rsid w:val="00907F4D"/>
    <w:rsid w:val="00916FCA"/>
    <w:rsid w:val="00917445"/>
    <w:rsid w:val="00925B91"/>
    <w:rsid w:val="00932794"/>
    <w:rsid w:val="00934C96"/>
    <w:rsid w:val="0094009F"/>
    <w:rsid w:val="00940FF9"/>
    <w:rsid w:val="009551FE"/>
    <w:rsid w:val="00962933"/>
    <w:rsid w:val="00966072"/>
    <w:rsid w:val="009807D1"/>
    <w:rsid w:val="00986ED6"/>
    <w:rsid w:val="009936DE"/>
    <w:rsid w:val="00996C2E"/>
    <w:rsid w:val="009A782A"/>
    <w:rsid w:val="009B15E3"/>
    <w:rsid w:val="009D696F"/>
    <w:rsid w:val="009D6B75"/>
    <w:rsid w:val="009D78C4"/>
    <w:rsid w:val="009E04DD"/>
    <w:rsid w:val="009E75CF"/>
    <w:rsid w:val="009F434F"/>
    <w:rsid w:val="009F77CE"/>
    <w:rsid w:val="00A11BE8"/>
    <w:rsid w:val="00A15D06"/>
    <w:rsid w:val="00A316AD"/>
    <w:rsid w:val="00A336D7"/>
    <w:rsid w:val="00A41943"/>
    <w:rsid w:val="00A46656"/>
    <w:rsid w:val="00A5795F"/>
    <w:rsid w:val="00A614C5"/>
    <w:rsid w:val="00A70B68"/>
    <w:rsid w:val="00A7630A"/>
    <w:rsid w:val="00A96E10"/>
    <w:rsid w:val="00AA1727"/>
    <w:rsid w:val="00AA3FCB"/>
    <w:rsid w:val="00AA490B"/>
    <w:rsid w:val="00AA6F97"/>
    <w:rsid w:val="00AB5F87"/>
    <w:rsid w:val="00AB62C1"/>
    <w:rsid w:val="00AB6A17"/>
    <w:rsid w:val="00AC3217"/>
    <w:rsid w:val="00AD547A"/>
    <w:rsid w:val="00AE09AD"/>
    <w:rsid w:val="00AE223C"/>
    <w:rsid w:val="00AE4A45"/>
    <w:rsid w:val="00AE6E2E"/>
    <w:rsid w:val="00AF0082"/>
    <w:rsid w:val="00AF7063"/>
    <w:rsid w:val="00B0245D"/>
    <w:rsid w:val="00B060FB"/>
    <w:rsid w:val="00B149D8"/>
    <w:rsid w:val="00B14B00"/>
    <w:rsid w:val="00B20FDB"/>
    <w:rsid w:val="00B2578C"/>
    <w:rsid w:val="00B266E0"/>
    <w:rsid w:val="00B32D1D"/>
    <w:rsid w:val="00B331AF"/>
    <w:rsid w:val="00B4076B"/>
    <w:rsid w:val="00B54C18"/>
    <w:rsid w:val="00B71A88"/>
    <w:rsid w:val="00B72253"/>
    <w:rsid w:val="00B72AE2"/>
    <w:rsid w:val="00B76E35"/>
    <w:rsid w:val="00B912FC"/>
    <w:rsid w:val="00B93701"/>
    <w:rsid w:val="00B95D3E"/>
    <w:rsid w:val="00B96ABD"/>
    <w:rsid w:val="00BA71D3"/>
    <w:rsid w:val="00BB0143"/>
    <w:rsid w:val="00BB0A3B"/>
    <w:rsid w:val="00BE3B5E"/>
    <w:rsid w:val="00BE4C5F"/>
    <w:rsid w:val="00BE73E9"/>
    <w:rsid w:val="00BE7BBB"/>
    <w:rsid w:val="00C00377"/>
    <w:rsid w:val="00C01301"/>
    <w:rsid w:val="00C10F1A"/>
    <w:rsid w:val="00C37C5A"/>
    <w:rsid w:val="00C54D61"/>
    <w:rsid w:val="00C646D3"/>
    <w:rsid w:val="00C664C8"/>
    <w:rsid w:val="00C74C22"/>
    <w:rsid w:val="00C809A5"/>
    <w:rsid w:val="00C84FE0"/>
    <w:rsid w:val="00C864DA"/>
    <w:rsid w:val="00C86CA2"/>
    <w:rsid w:val="00CA7A9A"/>
    <w:rsid w:val="00CB53EA"/>
    <w:rsid w:val="00CC1364"/>
    <w:rsid w:val="00CC52A4"/>
    <w:rsid w:val="00CE71F8"/>
    <w:rsid w:val="00CF2A3E"/>
    <w:rsid w:val="00D220B3"/>
    <w:rsid w:val="00D33583"/>
    <w:rsid w:val="00D44044"/>
    <w:rsid w:val="00D478A5"/>
    <w:rsid w:val="00D52416"/>
    <w:rsid w:val="00D53C5D"/>
    <w:rsid w:val="00D613C1"/>
    <w:rsid w:val="00D70147"/>
    <w:rsid w:val="00D7167B"/>
    <w:rsid w:val="00D8088B"/>
    <w:rsid w:val="00D90071"/>
    <w:rsid w:val="00D91D46"/>
    <w:rsid w:val="00D9352E"/>
    <w:rsid w:val="00DA1E1D"/>
    <w:rsid w:val="00DB7058"/>
    <w:rsid w:val="00DC3BB4"/>
    <w:rsid w:val="00DC7FB2"/>
    <w:rsid w:val="00DD09D6"/>
    <w:rsid w:val="00DE2943"/>
    <w:rsid w:val="00DF0BA1"/>
    <w:rsid w:val="00DF2156"/>
    <w:rsid w:val="00DF4483"/>
    <w:rsid w:val="00E056F3"/>
    <w:rsid w:val="00E07363"/>
    <w:rsid w:val="00E1292E"/>
    <w:rsid w:val="00E1451B"/>
    <w:rsid w:val="00E14D49"/>
    <w:rsid w:val="00E17A2E"/>
    <w:rsid w:val="00E337B7"/>
    <w:rsid w:val="00E44CCF"/>
    <w:rsid w:val="00E4668C"/>
    <w:rsid w:val="00E47EE4"/>
    <w:rsid w:val="00E517C0"/>
    <w:rsid w:val="00E52E7A"/>
    <w:rsid w:val="00E54A79"/>
    <w:rsid w:val="00E57815"/>
    <w:rsid w:val="00E76C7B"/>
    <w:rsid w:val="00E90EF4"/>
    <w:rsid w:val="00E92641"/>
    <w:rsid w:val="00EA1697"/>
    <w:rsid w:val="00EA5205"/>
    <w:rsid w:val="00EB04B4"/>
    <w:rsid w:val="00EB177C"/>
    <w:rsid w:val="00EB4D3D"/>
    <w:rsid w:val="00EE02B9"/>
    <w:rsid w:val="00EE072F"/>
    <w:rsid w:val="00EE3B7D"/>
    <w:rsid w:val="00EE785A"/>
    <w:rsid w:val="00EF03BF"/>
    <w:rsid w:val="00EF397C"/>
    <w:rsid w:val="00EF48D6"/>
    <w:rsid w:val="00F03BC9"/>
    <w:rsid w:val="00F12BD5"/>
    <w:rsid w:val="00F14448"/>
    <w:rsid w:val="00F1752F"/>
    <w:rsid w:val="00F3627C"/>
    <w:rsid w:val="00F41447"/>
    <w:rsid w:val="00F50EAA"/>
    <w:rsid w:val="00F706CB"/>
    <w:rsid w:val="00F721F1"/>
    <w:rsid w:val="00F7432B"/>
    <w:rsid w:val="00F75FF2"/>
    <w:rsid w:val="00F83DF9"/>
    <w:rsid w:val="00F927F5"/>
    <w:rsid w:val="00F95760"/>
    <w:rsid w:val="00FA0268"/>
    <w:rsid w:val="00FA2F84"/>
    <w:rsid w:val="00FA6FA6"/>
    <w:rsid w:val="00FC0334"/>
    <w:rsid w:val="00FC10F2"/>
    <w:rsid w:val="00FC658E"/>
    <w:rsid w:val="00FD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8545A"/>
  <w15:chartTrackingRefBased/>
  <w15:docId w15:val="{6193D52A-8DD3-49D8-B51F-97788CDF9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1EA"/>
    <w:pPr>
      <w:spacing w:before="160" w:after="80" w:line="336" w:lineRule="auto"/>
    </w:pPr>
    <w:rPr>
      <w:rFonts w:ascii="Verdana" w:eastAsia="Times New Roman" w:hAnsi="Verdana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1E01EA"/>
    <w:pPr>
      <w:keepNext/>
      <w:spacing w:before="400" w:after="200" w:line="240" w:lineRule="auto"/>
      <w:outlineLvl w:val="0"/>
    </w:pPr>
    <w:rPr>
      <w:rFonts w:ascii="Arial" w:eastAsia="Arial Unicode MS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1E01EA"/>
    <w:pPr>
      <w:keepNext/>
      <w:pBdr>
        <w:top w:val="single" w:sz="8" w:space="1" w:color="auto"/>
      </w:pBdr>
      <w:spacing w:before="320" w:after="160" w:line="240" w:lineRule="auto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1E01EA"/>
    <w:pPr>
      <w:keepNext/>
      <w:autoSpaceDE w:val="0"/>
      <w:autoSpaceDN w:val="0"/>
      <w:adjustRightInd w:val="0"/>
      <w:spacing w:line="240" w:lineRule="auto"/>
      <w:outlineLvl w:val="2"/>
    </w:pPr>
    <w:rPr>
      <w:rFonts w:ascii="Arial" w:hAnsi="Arial"/>
      <w:b/>
      <w:bCs/>
      <w:sz w:val="22"/>
    </w:rPr>
  </w:style>
  <w:style w:type="paragraph" w:styleId="Heading4">
    <w:name w:val="heading 4"/>
    <w:basedOn w:val="Normal"/>
    <w:link w:val="Heading4Char"/>
    <w:uiPriority w:val="9"/>
    <w:qFormat/>
    <w:rsid w:val="00866699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  <w:rsid w:val="001E01E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E01EA"/>
  </w:style>
  <w:style w:type="character" w:customStyle="1" w:styleId="Heading1Char">
    <w:name w:val="Heading 1 Char"/>
    <w:basedOn w:val="DefaultParagraphFont"/>
    <w:link w:val="Heading1"/>
    <w:rsid w:val="00E1451B"/>
    <w:rPr>
      <w:rFonts w:ascii="Arial" w:eastAsia="Arial Unicode MS" w:hAnsi="Arial" w:cs="Times New Roman"/>
      <w:b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E1451B"/>
    <w:rPr>
      <w:rFonts w:ascii="Arial" w:eastAsia="Times New Roman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671274"/>
    <w:rPr>
      <w:rFonts w:ascii="Arial" w:eastAsia="Times New Roman" w:hAnsi="Arial" w:cs="Times New Roman"/>
      <w:b/>
      <w:bCs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B65CE"/>
    <w:pPr>
      <w:spacing w:after="0"/>
    </w:pPr>
    <w:rPr>
      <w:rFonts w:ascii="Arial" w:eastAsiaTheme="majorEastAsia" w:hAnsi="Arial" w:cstheme="majorBidi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B65CE"/>
    <w:pPr>
      <w:framePr w:w="7920" w:h="1980" w:hRule="exact" w:hSpace="180" w:wrap="auto" w:hAnchor="page" w:xAlign="center" w:yAlign="bottom"/>
      <w:spacing w:after="0"/>
      <w:ind w:left="2880"/>
    </w:pPr>
    <w:rPr>
      <w:rFonts w:ascii="Arial" w:eastAsiaTheme="majorEastAsia" w:hAnsi="Arial" w:cstheme="majorBidi"/>
    </w:rPr>
  </w:style>
  <w:style w:type="paragraph" w:styleId="NormalWeb">
    <w:name w:val="Normal (Web)"/>
    <w:basedOn w:val="Normal"/>
    <w:uiPriority w:val="99"/>
    <w:semiHidden/>
    <w:unhideWhenUsed/>
    <w:rsid w:val="00866699"/>
    <w:pPr>
      <w:spacing w:before="100" w:beforeAutospacing="1" w:after="100" w:afterAutospacing="1"/>
    </w:pPr>
  </w:style>
  <w:style w:type="character" w:styleId="Hyperlink">
    <w:name w:val="Hyperlink"/>
    <w:rsid w:val="001E01EA"/>
    <w:rPr>
      <w:color w:val="0000FF"/>
      <w:u w:val="single"/>
    </w:rPr>
  </w:style>
  <w:style w:type="character" w:styleId="FollowedHyperlink">
    <w:name w:val="FollowedHyperlink"/>
    <w:rsid w:val="001E01EA"/>
    <w:rPr>
      <w:color w:val="8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6669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C646D3"/>
  </w:style>
  <w:style w:type="paragraph" w:styleId="ListParagraph">
    <w:name w:val="List Paragraph"/>
    <w:basedOn w:val="Normal"/>
    <w:uiPriority w:val="34"/>
    <w:qFormat/>
    <w:rsid w:val="001E01EA"/>
    <w:pPr>
      <w:ind w:left="720"/>
    </w:pPr>
  </w:style>
  <w:style w:type="paragraph" w:styleId="Footer">
    <w:name w:val="footer"/>
    <w:basedOn w:val="Normal"/>
    <w:link w:val="FooterChar"/>
    <w:rsid w:val="001E01EA"/>
    <w:pPr>
      <w:pBdr>
        <w:top w:val="single" w:sz="4" w:space="1" w:color="auto"/>
      </w:pBdr>
      <w:tabs>
        <w:tab w:val="center" w:pos="4680"/>
        <w:tab w:val="right" w:pos="9360"/>
      </w:tabs>
      <w:spacing w:before="120"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D91D46"/>
    <w:rPr>
      <w:rFonts w:ascii="Verdana" w:eastAsia="Times New Roman" w:hAnsi="Verdana" w:cs="Times New Roman"/>
      <w:sz w:val="16"/>
      <w:szCs w:val="24"/>
    </w:rPr>
  </w:style>
  <w:style w:type="paragraph" w:styleId="Header">
    <w:name w:val="header"/>
    <w:basedOn w:val="Normal"/>
    <w:link w:val="HeaderChar"/>
    <w:rsid w:val="001E01EA"/>
    <w:pPr>
      <w:tabs>
        <w:tab w:val="left" w:pos="5040"/>
        <w:tab w:val="left" w:pos="972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D91D46"/>
    <w:rPr>
      <w:rFonts w:ascii="Verdana" w:eastAsia="Times New Roman" w:hAnsi="Verdana" w:cs="Times New Roman"/>
      <w:sz w:val="16"/>
      <w:szCs w:val="24"/>
    </w:rPr>
  </w:style>
  <w:style w:type="paragraph" w:customStyle="1" w:styleId="NumberedHeading2">
    <w:name w:val="Numbered Heading 2"/>
    <w:basedOn w:val="Normal"/>
    <w:rsid w:val="001E01EA"/>
    <w:pPr>
      <w:numPr>
        <w:numId w:val="1"/>
      </w:numPr>
    </w:pPr>
  </w:style>
  <w:style w:type="paragraph" w:customStyle="1" w:styleId="Outlinenumbering">
    <w:name w:val="Outline numbering"/>
    <w:basedOn w:val="Normal"/>
    <w:rsid w:val="001E01EA"/>
    <w:pPr>
      <w:numPr>
        <w:numId w:val="2"/>
      </w:numPr>
      <w:tabs>
        <w:tab w:val="clear" w:pos="360"/>
        <w:tab w:val="num" w:pos="720"/>
      </w:tabs>
      <w:ind w:left="720"/>
    </w:pPr>
    <w:rPr>
      <w:szCs w:val="20"/>
    </w:rPr>
  </w:style>
  <w:style w:type="character" w:styleId="PageNumber">
    <w:name w:val="page number"/>
    <w:basedOn w:val="DefaultParagraphFont"/>
    <w:rsid w:val="001E01EA"/>
  </w:style>
  <w:style w:type="character" w:styleId="UnresolvedMention">
    <w:name w:val="Unresolved Mention"/>
    <w:basedOn w:val="DefaultParagraphFont"/>
    <w:uiPriority w:val="99"/>
    <w:semiHidden/>
    <w:unhideWhenUsed/>
    <w:rsid w:val="00E1292E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0E2D09"/>
    <w:rPr>
      <w:color w:val="808080"/>
    </w:rPr>
  </w:style>
  <w:style w:type="character" w:customStyle="1" w:styleId="Red">
    <w:name w:val="Red"/>
    <w:basedOn w:val="DefaultParagraphFont"/>
    <w:uiPriority w:val="1"/>
    <w:rsid w:val="000E2D09"/>
    <w:rPr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1E01EA"/>
    <w:pPr>
      <w:keepLines/>
      <w:spacing w:after="0" w:line="259" w:lineRule="auto"/>
      <w:outlineLvl w:val="9"/>
    </w:pPr>
    <w:rPr>
      <w:rFonts w:eastAsiaTheme="majorEastAsia" w:cstheme="majorBidi"/>
      <w:kern w:val="0"/>
      <w:sz w:val="24"/>
      <w:szCs w:val="32"/>
    </w:rPr>
  </w:style>
  <w:style w:type="paragraph" w:customStyle="1" w:styleId="Code">
    <w:name w:val="Code"/>
    <w:basedOn w:val="Normal"/>
    <w:qFormat/>
    <w:rsid w:val="001E01EA"/>
    <w:pPr>
      <w:spacing w:before="80" w:line="240" w:lineRule="auto"/>
    </w:pPr>
    <w:rPr>
      <w:rFonts w:ascii="Courier New" w:hAnsi="Courier New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E01EA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E01EA"/>
    <w:pPr>
      <w:spacing w:after="100" w:line="240" w:lineRule="auto"/>
      <w:ind w:left="202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E01EA"/>
    <w:pPr>
      <w:spacing w:after="100" w:line="240" w:lineRule="auto"/>
      <w:ind w:left="4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9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7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0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0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4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3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1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8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8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curity.org/how-secure-is-my-password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password-checker.online-domain-tools.com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ecurity.org/how-secure-is-my-password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randomwordgenerator.com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password-checker.online-domain-tools.com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.THECOMPUTERGUY\AppData\Roaming\Microsoft\Templates\WNCC%20Training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7FC3B80BDEF466EAC76DF8C65B701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588EF-E93D-4C23-801B-358A026C4E27}"/>
      </w:docPartPr>
      <w:docPartBody>
        <w:p w:rsidR="00C57773" w:rsidRDefault="001976A8" w:rsidP="001976A8">
          <w:pPr>
            <w:pStyle w:val="87FC3B80BDEF466EAC76DF8C65B701DC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5A54A2EFFA0840B39CD4A61DABED22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C0402-0D6A-4DB1-996B-20CAF828E66E}"/>
      </w:docPartPr>
      <w:docPartBody>
        <w:p w:rsidR="00C57773" w:rsidRDefault="001976A8" w:rsidP="001976A8">
          <w:pPr>
            <w:pStyle w:val="5A54A2EFFA0840B39CD4A61DABED22EA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967CE6CB580147FEAF07281EE4E61C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C474EA-4298-4425-8D2C-64909EDCF8F8}"/>
      </w:docPartPr>
      <w:docPartBody>
        <w:p w:rsidR="00C57773" w:rsidRDefault="001976A8" w:rsidP="001976A8">
          <w:pPr>
            <w:pStyle w:val="967CE6CB580147FEAF07281EE4E61CBD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318EE252D818412AB968D6CC448484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F94A6-486D-4BB9-8A61-3EC94062733C}"/>
      </w:docPartPr>
      <w:docPartBody>
        <w:p w:rsidR="00C57773" w:rsidRDefault="001976A8" w:rsidP="001976A8">
          <w:pPr>
            <w:pStyle w:val="318EE252D818412AB968D6CC448484AA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0FC111F751434E6192493945D0F2C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FCDF8-187F-427D-AA1D-C2503DB29B9D}"/>
      </w:docPartPr>
      <w:docPartBody>
        <w:p w:rsidR="00041073" w:rsidRDefault="0060411B" w:rsidP="0060411B">
          <w:pPr>
            <w:pStyle w:val="0FC111F751434E6192493945D0F2CC5C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8D667FA5D63B418686F6AB6A2DFAE1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321AE-374B-483A-82B4-36B29FE31FF0}"/>
      </w:docPartPr>
      <w:docPartBody>
        <w:p w:rsidR="00CE2654" w:rsidRDefault="00CE2654" w:rsidP="00CE2654">
          <w:pPr>
            <w:pStyle w:val="8D667FA5D63B418686F6AB6A2DFAE1A7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6A8"/>
    <w:rsid w:val="00041073"/>
    <w:rsid w:val="001976A8"/>
    <w:rsid w:val="0060411B"/>
    <w:rsid w:val="00681156"/>
    <w:rsid w:val="00C57773"/>
    <w:rsid w:val="00CE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2654"/>
    <w:rPr>
      <w:color w:val="808080"/>
    </w:rPr>
  </w:style>
  <w:style w:type="paragraph" w:customStyle="1" w:styleId="87FC3B80BDEF466EAC76DF8C65B701DC">
    <w:name w:val="87FC3B80BDEF466EAC76DF8C65B701DC"/>
    <w:rsid w:val="001976A8"/>
  </w:style>
  <w:style w:type="paragraph" w:customStyle="1" w:styleId="5A54A2EFFA0840B39CD4A61DABED22EA">
    <w:name w:val="5A54A2EFFA0840B39CD4A61DABED22EA"/>
    <w:rsid w:val="001976A8"/>
  </w:style>
  <w:style w:type="paragraph" w:customStyle="1" w:styleId="967CE6CB580147FEAF07281EE4E61CBD">
    <w:name w:val="967CE6CB580147FEAF07281EE4E61CBD"/>
    <w:rsid w:val="001976A8"/>
  </w:style>
  <w:style w:type="paragraph" w:customStyle="1" w:styleId="318EE252D818412AB968D6CC448484AA">
    <w:name w:val="318EE252D818412AB968D6CC448484AA"/>
    <w:rsid w:val="001976A8"/>
  </w:style>
  <w:style w:type="paragraph" w:customStyle="1" w:styleId="0FC111F751434E6192493945D0F2CC5C">
    <w:name w:val="0FC111F751434E6192493945D0F2CC5C"/>
    <w:rsid w:val="0060411B"/>
  </w:style>
  <w:style w:type="paragraph" w:customStyle="1" w:styleId="8D667FA5D63B418686F6AB6A2DFAE1A7">
    <w:name w:val="8D667FA5D63B418686F6AB6A2DFAE1A7"/>
    <w:rsid w:val="00CE2654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SAN12</b:Tag>
    <b:SourceType>DocumentFromInternetSite</b:SourceType>
    <b:Guid>{67422584-CF8B-4C17-BDB4-ADA8F548B0E3}</b:Guid>
    <b:Title>Footprinting - SANS Insitute</b:Title>
    <b:InternetSiteTitle>SANS.org</b:InternetSiteTitle>
    <b:Year>2012</b:Year>
    <b:Month>September</b:Month>
    <b:Day>15</b:Day>
    <b:URL>https://www.google.com/url?sa=t&amp;rct=j&amp;q=&amp;esrc=s&amp;source=web&amp;cd=6&amp;ved=0CD4QFjAFahUKEwj21LqFifjHAhXYGZIKHZ6VDGw&amp;url=https%3A%2F%2Fwww.sans.org%2Freading-room%2Fwhitepapers%2Fauditing%2Ffootprinting-it-it-why-62&amp;usg=AFQjCNGy9SPNBn_iE7IDzUBwwtpqgV0fKQ&amp;sig2=qhj</b:URL>
    <b:Author>
      <b:Author>
        <b:Corporate>SANS Institude Reading Room</b:Corporate>
      </b:Author>
    </b:Author>
    <b:Publisher>SANS</b:Publisher>
    <b:RefOrder>1</b:RefOrder>
  </b:Source>
</b:Sources>
</file>

<file path=customXml/itemProps1.xml><?xml version="1.0" encoding="utf-8"?>
<ds:datastoreItem xmlns:ds="http://schemas.openxmlformats.org/officeDocument/2006/customXml" ds:itemID="{B49A1389-D9F5-499B-95D1-01DFD3DD3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WNCC Training Template.dotx</Template>
  <TotalTime>12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Computer Guy</Company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Loring</dc:creator>
  <cp:keywords/>
  <dc:description/>
  <cp:lastModifiedBy>William Loring</cp:lastModifiedBy>
  <cp:revision>33</cp:revision>
  <cp:lastPrinted>2017-08-26T02:32:00Z</cp:lastPrinted>
  <dcterms:created xsi:type="dcterms:W3CDTF">2017-10-29T21:16:00Z</dcterms:created>
  <dcterms:modified xsi:type="dcterms:W3CDTF">2024-11-07T20:56:00Z</dcterms:modified>
</cp:coreProperties>
</file>