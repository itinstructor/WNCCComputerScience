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927D8" w14:textId="259ADE1D" w:rsidR="00DE725D" w:rsidRDefault="000D3288" w:rsidP="00DE725D">
      <w:pPr>
        <w:pStyle w:val="Heading1"/>
      </w:pPr>
      <w:bookmarkStart w:id="0" w:name="_Toc179108085"/>
      <w:r>
        <w:t xml:space="preserve">Pooh’s </w:t>
      </w:r>
      <w:r w:rsidR="00795D0F">
        <w:t>Pentbox HoneyPot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3482288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F882BA3" w14:textId="3471BCB3" w:rsidR="008B26DB" w:rsidRDefault="008B26DB">
          <w:pPr>
            <w:pStyle w:val="TOCHeading"/>
          </w:pPr>
          <w:r>
            <w:t>Contents</w:t>
          </w:r>
        </w:p>
        <w:p w14:paraId="32616B60" w14:textId="1CBFA48B" w:rsidR="00A21E92" w:rsidRDefault="008B26D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108085" w:history="1">
            <w:r w:rsidR="00A21E92" w:rsidRPr="00807060">
              <w:rPr>
                <w:rStyle w:val="Hyperlink"/>
                <w:noProof/>
              </w:rPr>
              <w:t>Pentbox HoneyPot</w:t>
            </w:r>
            <w:r w:rsidR="00A21E92">
              <w:rPr>
                <w:noProof/>
                <w:webHidden/>
              </w:rPr>
              <w:tab/>
            </w:r>
            <w:r w:rsidR="00A21E92">
              <w:rPr>
                <w:noProof/>
                <w:webHidden/>
              </w:rPr>
              <w:fldChar w:fldCharType="begin"/>
            </w:r>
            <w:r w:rsidR="00A21E92">
              <w:rPr>
                <w:noProof/>
                <w:webHidden/>
              </w:rPr>
              <w:instrText xml:space="preserve"> PAGEREF _Toc179108085 \h </w:instrText>
            </w:r>
            <w:r w:rsidR="00A21E92">
              <w:rPr>
                <w:noProof/>
                <w:webHidden/>
              </w:rPr>
            </w:r>
            <w:r w:rsidR="00A21E92">
              <w:rPr>
                <w:noProof/>
                <w:webHidden/>
              </w:rPr>
              <w:fldChar w:fldCharType="separate"/>
            </w:r>
            <w:r w:rsidR="00A21E92">
              <w:rPr>
                <w:noProof/>
                <w:webHidden/>
              </w:rPr>
              <w:t>1</w:t>
            </w:r>
            <w:r w:rsidR="00A21E92">
              <w:rPr>
                <w:noProof/>
                <w:webHidden/>
              </w:rPr>
              <w:fldChar w:fldCharType="end"/>
            </w:r>
          </w:hyperlink>
        </w:p>
        <w:p w14:paraId="5E6118A4" w14:textId="5EE6A799" w:rsidR="00A21E92" w:rsidRDefault="00A21E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9108086" w:history="1">
            <w:r w:rsidRPr="00807060">
              <w:rPr>
                <w:rStyle w:val="Hyperlink"/>
                <w:noProof/>
              </w:rPr>
              <w:t>Pentbox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B3DF5" w14:textId="7922ED98" w:rsidR="00A21E92" w:rsidRDefault="00A21E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9108087" w:history="1">
            <w:r w:rsidRPr="00807060">
              <w:rPr>
                <w:rStyle w:val="Hyperlink"/>
                <w:noProof/>
              </w:rPr>
              <w:t>What is a HoneyPot?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4B13A" w14:textId="3D487E1B" w:rsidR="00A21E92" w:rsidRDefault="00A21E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9108088" w:history="1">
            <w:r w:rsidRPr="00807060">
              <w:rPr>
                <w:rStyle w:val="Hyperlink"/>
                <w:noProof/>
              </w:rPr>
              <w:t>Install Penbox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FD404" w14:textId="2FA779C7" w:rsidR="00A21E92" w:rsidRDefault="00A21E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9108089" w:history="1">
            <w:r w:rsidRPr="00807060">
              <w:rPr>
                <w:rStyle w:val="Hyperlink"/>
                <w:noProof/>
              </w:rPr>
              <w:t>Setup the HoneyPot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55E0B" w14:textId="3EA94556" w:rsidR="00A21E92" w:rsidRDefault="00A21E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9108090" w:history="1">
            <w:r w:rsidRPr="00807060">
              <w:rPr>
                <w:rStyle w:val="Hyperlink"/>
                <w:noProof/>
              </w:rPr>
              <w:t>Use the Honeypot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957F" w14:textId="17414524" w:rsidR="00A21E92" w:rsidRDefault="00A21E9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9108091" w:history="1">
            <w:r w:rsidRPr="00807060">
              <w:rPr>
                <w:rStyle w:val="Hyperlink"/>
                <w:noProof/>
              </w:rPr>
              <w:t>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5309C" w14:textId="78038238" w:rsidR="00A21E92" w:rsidRDefault="00A21E92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9108092" w:history="1">
            <w:r w:rsidRPr="00807060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_Toc179108092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1B68" w14:textId="259693BC" w:rsidR="008B26DB" w:rsidRDefault="008B26DB">
          <w:r>
            <w:rPr>
              <w:b/>
              <w:bCs/>
              <w:noProof/>
            </w:rPr>
            <w:fldChar w:fldCharType="end"/>
          </w:r>
        </w:p>
      </w:sdtContent>
    </w:sdt>
    <w:p w14:paraId="3FFA4C74" w14:textId="2B443091" w:rsidR="00FD523A" w:rsidRPr="00FD523A" w:rsidRDefault="00FD523A" w:rsidP="00451382">
      <w:r w:rsidRPr="00FD523A">
        <w:t xml:space="preserve">Time required: </w:t>
      </w:r>
      <w:r w:rsidR="003C3A16">
        <w:t>60</w:t>
      </w:r>
      <w:r w:rsidRPr="00FD523A">
        <w:t xml:space="preserve"> minutes</w:t>
      </w:r>
    </w:p>
    <w:p w14:paraId="791866DB" w14:textId="7A803332" w:rsidR="001155CC" w:rsidRDefault="00795D0F" w:rsidP="007D4700">
      <w:pPr>
        <w:pStyle w:val="Heading1"/>
      </w:pPr>
      <w:bookmarkStart w:id="1" w:name="_Toc179108086"/>
      <w:r>
        <w:t>Pentbox</w:t>
      </w:r>
      <w:bookmarkEnd w:id="1"/>
    </w:p>
    <w:p w14:paraId="362507FB" w14:textId="313696A0" w:rsidR="00530B0B" w:rsidRDefault="00D45586" w:rsidP="0019439A">
      <w:bookmarkStart w:id="2" w:name="_Toc78296945"/>
      <w:r w:rsidRPr="00530B0B">
        <w:rPr>
          <w:b/>
          <w:bCs/>
        </w:rPr>
        <w:t>Objective:</w:t>
      </w:r>
      <w:r w:rsidRPr="00D45586">
        <w:t xml:space="preserve"> Download and install </w:t>
      </w:r>
      <w:r w:rsidR="00231804">
        <w:t>Pentbox.</w:t>
      </w:r>
    </w:p>
    <w:p w14:paraId="79C39E68" w14:textId="725B4735" w:rsidR="00530B0B" w:rsidRDefault="00D45586" w:rsidP="0019439A">
      <w:r w:rsidRPr="00530B0B">
        <w:rPr>
          <w:b/>
          <w:bCs/>
        </w:rPr>
        <w:t>Description:</w:t>
      </w:r>
      <w:r w:rsidRPr="00D45586">
        <w:t xml:space="preserve"> In this activity, you download and install </w:t>
      </w:r>
      <w:r w:rsidR="00231804">
        <w:t>Pentbox</w:t>
      </w:r>
      <w:r w:rsidR="00245226">
        <w:t xml:space="preserve"> to create a HoneyPot</w:t>
      </w:r>
      <w:r w:rsidR="000053A1">
        <w:t>.</w:t>
      </w:r>
      <w:r w:rsidRPr="00D45586">
        <w:t xml:space="preserve"> </w:t>
      </w:r>
      <w:r w:rsidR="000053A1" w:rsidRPr="000053A1">
        <w:t>Pentbox is a safety kit containing various tools for streamlining PenTest conducting a job easily. It is programmed in Ruby and oriented to GNU / Linux, with support for Windows, MacOS and every system where Ruby is installed.</w:t>
      </w:r>
    </w:p>
    <w:p w14:paraId="21C4819C" w14:textId="3D0777B1" w:rsidR="00876F11" w:rsidRDefault="00876F11" w:rsidP="00876F11">
      <w:pPr>
        <w:pStyle w:val="Heading1"/>
      </w:pPr>
      <w:bookmarkStart w:id="3" w:name="_Toc179108087"/>
      <w:r>
        <w:t>What is a HoneyPot?</w:t>
      </w:r>
      <w:bookmarkEnd w:id="3"/>
    </w:p>
    <w:p w14:paraId="0551CBEC" w14:textId="375F2AB7" w:rsidR="00245226" w:rsidRDefault="00EB25E1" w:rsidP="0019439A">
      <w:r>
        <w:t xml:space="preserve">It has nothing to do with Winnie the Pooh, except that Winnie the Pooh is </w:t>
      </w:r>
      <w:r w:rsidR="004224AA">
        <w:t>attracted</w:t>
      </w:r>
      <w:r>
        <w:t xml:space="preserve"> to honey. </w:t>
      </w:r>
      <w:r w:rsidR="00245226" w:rsidRPr="00245226">
        <w:t>A honeypot is a cybersecurity trap, like a fake system, designed to attract and study hackers, helping experts understand their tactics to enhance overall online security.</w:t>
      </w:r>
    </w:p>
    <w:p w14:paraId="417933A7" w14:textId="6F70EE7D" w:rsidR="00876F11" w:rsidRDefault="00876F11" w:rsidP="00876F11">
      <w:pPr>
        <w:pStyle w:val="ListParagraph"/>
        <w:numPr>
          <w:ilvl w:val="0"/>
          <w:numId w:val="5"/>
        </w:numPr>
      </w:pPr>
      <w:r w:rsidRPr="00876F11">
        <w:rPr>
          <w:b/>
          <w:bCs/>
        </w:rPr>
        <w:t>Threat Intelligence</w:t>
      </w:r>
      <w:r>
        <w:t>: Gathers information on emerging threats, aiding in the development of effective countermeasures.</w:t>
      </w:r>
    </w:p>
    <w:p w14:paraId="61BF6209" w14:textId="589C7D8E" w:rsidR="00876F11" w:rsidRDefault="00876F11" w:rsidP="00876F11">
      <w:pPr>
        <w:pStyle w:val="ListParagraph"/>
        <w:numPr>
          <w:ilvl w:val="0"/>
          <w:numId w:val="5"/>
        </w:numPr>
      </w:pPr>
      <w:r w:rsidRPr="00876F11">
        <w:rPr>
          <w:b/>
          <w:bCs/>
        </w:rPr>
        <w:t>Incident Response Preparation</w:t>
      </w:r>
      <w:r>
        <w:t>: Helps prepare and refine incident response strategies through simulated attack scenarios.</w:t>
      </w:r>
    </w:p>
    <w:p w14:paraId="2BD3BAB9" w14:textId="34E4021E" w:rsidR="00876F11" w:rsidRDefault="00876F11" w:rsidP="00876F11">
      <w:pPr>
        <w:pStyle w:val="ListParagraph"/>
        <w:numPr>
          <w:ilvl w:val="0"/>
          <w:numId w:val="5"/>
        </w:numPr>
      </w:pPr>
      <w:r w:rsidRPr="00876F11">
        <w:rPr>
          <w:b/>
          <w:bCs/>
        </w:rPr>
        <w:t>Training Environment</w:t>
      </w:r>
      <w:r>
        <w:t>: Provides a safe space for security personnel to enhance their skills in dealing with cyber threats.</w:t>
      </w:r>
    </w:p>
    <w:p w14:paraId="7BA41B5A" w14:textId="09CF43F2" w:rsidR="00876F11" w:rsidRDefault="00876F11" w:rsidP="00876F11">
      <w:pPr>
        <w:pStyle w:val="Heading1"/>
      </w:pPr>
      <w:bookmarkStart w:id="4" w:name="_Toc179108088"/>
      <w:r>
        <w:lastRenderedPageBreak/>
        <w:t>Install Pen</w:t>
      </w:r>
      <w:r w:rsidR="00606550">
        <w:t>t</w:t>
      </w:r>
      <w:r>
        <w:t>box</w:t>
      </w:r>
      <w:bookmarkEnd w:id="4"/>
    </w:p>
    <w:p w14:paraId="3390D23C" w14:textId="1ED20F5D" w:rsidR="00474262" w:rsidRDefault="00474262" w:rsidP="0019439A">
      <w:r w:rsidRPr="00474262">
        <w:rPr>
          <w:b/>
        </w:rPr>
        <w:t>OS:</w:t>
      </w:r>
      <w:r>
        <w:t xml:space="preserve"> </w:t>
      </w:r>
      <w:r w:rsidR="008F3FF7">
        <w:t>Kali Linux</w:t>
      </w:r>
    </w:p>
    <w:p w14:paraId="04A55C83" w14:textId="77777777" w:rsidR="00983159" w:rsidRDefault="008F3FF7" w:rsidP="002B66CF">
      <w:pPr>
        <w:pStyle w:val="ListParagraph"/>
        <w:numPr>
          <w:ilvl w:val="0"/>
          <w:numId w:val="3"/>
        </w:numPr>
      </w:pPr>
      <w:r>
        <w:t>Open a terminal session.</w:t>
      </w:r>
    </w:p>
    <w:p w14:paraId="1AC3DED1" w14:textId="3507BB33" w:rsidR="008F3FF7" w:rsidRDefault="008F3FF7" w:rsidP="002B66CF">
      <w:pPr>
        <w:pStyle w:val="ListParagraph"/>
        <w:numPr>
          <w:ilvl w:val="0"/>
          <w:numId w:val="3"/>
        </w:numPr>
      </w:pPr>
      <w:r>
        <w:t>Run the following command to clone pentbox to your local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5505" w14:paraId="6546F330" w14:textId="77777777" w:rsidTr="00983159">
        <w:tc>
          <w:tcPr>
            <w:tcW w:w="9350" w:type="dxa"/>
            <w:shd w:val="clear" w:color="auto" w:fill="E2EFD9" w:themeFill="accent6" w:themeFillTint="33"/>
          </w:tcPr>
          <w:p w14:paraId="298458D0" w14:textId="30C6CD11" w:rsidR="00135505" w:rsidRDefault="00135505" w:rsidP="00983159">
            <w:pPr>
              <w:pStyle w:val="Code"/>
            </w:pPr>
            <w:r w:rsidRPr="00135505">
              <w:t xml:space="preserve">git clone </w:t>
            </w:r>
            <w:r w:rsidR="002B66CF" w:rsidRPr="00741E18">
              <w:t>https://www.github.com/technicaldada/pentbox</w:t>
            </w:r>
          </w:p>
          <w:p w14:paraId="52B1C5AD" w14:textId="77777777" w:rsidR="00741E18" w:rsidRDefault="00741E18" w:rsidP="00983159">
            <w:pPr>
              <w:pStyle w:val="Code"/>
            </w:pPr>
          </w:p>
          <w:p w14:paraId="0FE60C38" w14:textId="386D430B" w:rsidR="002B66CF" w:rsidRDefault="002B66CF" w:rsidP="00983159">
            <w:pPr>
              <w:pStyle w:val="Code"/>
            </w:pPr>
            <w:r>
              <w:t># Change to the pentbox directory</w:t>
            </w:r>
          </w:p>
          <w:p w14:paraId="0BB0FBB6" w14:textId="77777777" w:rsidR="002B66CF" w:rsidRDefault="002B66CF" w:rsidP="00983159">
            <w:pPr>
              <w:pStyle w:val="Code"/>
            </w:pPr>
            <w:r>
              <w:t>cd pentbox</w:t>
            </w:r>
          </w:p>
          <w:p w14:paraId="61BF7FEF" w14:textId="77777777" w:rsidR="00741E18" w:rsidRDefault="00741E18" w:rsidP="00983159">
            <w:pPr>
              <w:pStyle w:val="Code"/>
            </w:pPr>
          </w:p>
          <w:p w14:paraId="64CCDC59" w14:textId="08F95F09" w:rsidR="000D2CB6" w:rsidRDefault="000D2CB6" w:rsidP="00983159">
            <w:pPr>
              <w:pStyle w:val="Code"/>
            </w:pPr>
            <w:r>
              <w:t># Extract the pentbox files</w:t>
            </w:r>
          </w:p>
          <w:p w14:paraId="66464616" w14:textId="77777777" w:rsidR="000D2CB6" w:rsidRDefault="000D2CB6" w:rsidP="00983159">
            <w:pPr>
              <w:pStyle w:val="Code"/>
            </w:pPr>
            <w:r w:rsidRPr="000D2CB6">
              <w:t>tar -xzvf pentbox.tar.gz</w:t>
            </w:r>
          </w:p>
          <w:p w14:paraId="18D425E9" w14:textId="77777777" w:rsidR="00741E18" w:rsidRDefault="00741E18" w:rsidP="00983159">
            <w:pPr>
              <w:pStyle w:val="Code"/>
            </w:pPr>
          </w:p>
          <w:p w14:paraId="60830980" w14:textId="0A9BDF5A" w:rsidR="003140DA" w:rsidRDefault="003140DA" w:rsidP="00983159">
            <w:pPr>
              <w:pStyle w:val="Code"/>
            </w:pPr>
            <w:r>
              <w:t># List contents of the folder</w:t>
            </w:r>
          </w:p>
          <w:p w14:paraId="31CECACD" w14:textId="05351569" w:rsidR="00B8155B" w:rsidRDefault="003140DA" w:rsidP="00983159">
            <w:pPr>
              <w:pStyle w:val="Code"/>
            </w:pPr>
            <w:r>
              <w:t>ls</w:t>
            </w:r>
          </w:p>
        </w:tc>
      </w:tr>
    </w:tbl>
    <w:p w14:paraId="506E8C2B" w14:textId="0BE767EE" w:rsidR="00A163B2" w:rsidRDefault="00244498" w:rsidP="002B66CF">
      <w:pPr>
        <w:pStyle w:val="ListParagraph"/>
        <w:numPr>
          <w:ilvl w:val="0"/>
          <w:numId w:val="3"/>
        </w:numPr>
      </w:pPr>
      <w:r>
        <w:t>You should see a pentbox-1.8 folder.</w:t>
      </w:r>
    </w:p>
    <w:p w14:paraId="67298CA5" w14:textId="3A9CEE19" w:rsidR="00741E18" w:rsidRDefault="00741E18" w:rsidP="00741E18">
      <w:pPr>
        <w:pStyle w:val="Heading1"/>
      </w:pPr>
      <w:bookmarkStart w:id="5" w:name="_Toc179108089"/>
      <w:r>
        <w:t>Setup the HoneyPot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41E18" w14:paraId="7B996F8C" w14:textId="77777777" w:rsidTr="00865E34">
        <w:tc>
          <w:tcPr>
            <w:tcW w:w="9350" w:type="dxa"/>
            <w:shd w:val="clear" w:color="auto" w:fill="E2EFD9" w:themeFill="accent6" w:themeFillTint="33"/>
          </w:tcPr>
          <w:p w14:paraId="70FEB49C" w14:textId="6CAE2806" w:rsidR="00741E18" w:rsidRDefault="00741E18" w:rsidP="00865E34">
            <w:pPr>
              <w:pStyle w:val="Code"/>
            </w:pPr>
            <w:r>
              <w:t># Change to the program folder</w:t>
            </w:r>
          </w:p>
          <w:p w14:paraId="63A3CF44" w14:textId="5047E3E5" w:rsidR="00741E18" w:rsidRDefault="00741E18" w:rsidP="00865E34">
            <w:pPr>
              <w:pStyle w:val="Code"/>
            </w:pPr>
            <w:r>
              <w:t>cd pentbox-1.8</w:t>
            </w:r>
          </w:p>
          <w:p w14:paraId="495CFFC6" w14:textId="77777777" w:rsidR="00741E18" w:rsidRDefault="00741E18" w:rsidP="00865E34">
            <w:pPr>
              <w:pStyle w:val="Code"/>
            </w:pPr>
          </w:p>
          <w:p w14:paraId="1E534F3A" w14:textId="1DBF278D" w:rsidR="00741E18" w:rsidRDefault="00741E18" w:rsidP="00865E34">
            <w:pPr>
              <w:pStyle w:val="Code"/>
            </w:pPr>
            <w:r>
              <w:t># Run the pentbox ruby script</w:t>
            </w:r>
          </w:p>
          <w:p w14:paraId="5DA41A7F" w14:textId="2F21A2BF" w:rsidR="00741E18" w:rsidRDefault="00741E18" w:rsidP="00865E34">
            <w:pPr>
              <w:pStyle w:val="Code"/>
            </w:pPr>
            <w:r>
              <w:t>sudo ./pentbox.rb</w:t>
            </w:r>
          </w:p>
        </w:tc>
      </w:tr>
    </w:tbl>
    <w:p w14:paraId="32E893DB" w14:textId="17AF61C2" w:rsidR="00741E18" w:rsidRDefault="001F025F" w:rsidP="001F025F">
      <w:pPr>
        <w:pStyle w:val="ListParagraph"/>
        <w:numPr>
          <w:ilvl w:val="0"/>
          <w:numId w:val="3"/>
        </w:numPr>
      </w:pPr>
      <w:r>
        <w:t>You should see the pen</w:t>
      </w:r>
      <w:r w:rsidR="009F07D4">
        <w:t>t</w:t>
      </w:r>
      <w:r>
        <w:t>box menu.</w:t>
      </w:r>
    </w:p>
    <w:p w14:paraId="35CE6AE2" w14:textId="3EE6E499" w:rsidR="001F025F" w:rsidRDefault="00C90E5B" w:rsidP="001F025F">
      <w:pPr>
        <w:pStyle w:val="ListParagraph"/>
        <w:numPr>
          <w:ilvl w:val="0"/>
          <w:numId w:val="3"/>
        </w:numPr>
      </w:pPr>
      <w:r>
        <w:t xml:space="preserve">Type </w:t>
      </w:r>
      <w:r w:rsidRPr="00C90E5B">
        <w:rPr>
          <w:b/>
          <w:bCs/>
        </w:rPr>
        <w:t>2</w:t>
      </w:r>
      <w:r>
        <w:t xml:space="preserve"> to g</w:t>
      </w:r>
      <w:r w:rsidR="007E1C6C">
        <w:t>o to Network tools.</w:t>
      </w:r>
    </w:p>
    <w:p w14:paraId="3CD5E950" w14:textId="57BEB54D" w:rsidR="00C90E5B" w:rsidRDefault="00C90E5B" w:rsidP="001F025F">
      <w:pPr>
        <w:pStyle w:val="ListParagraph"/>
        <w:numPr>
          <w:ilvl w:val="0"/>
          <w:numId w:val="3"/>
        </w:numPr>
      </w:pPr>
      <w:r>
        <w:t xml:space="preserve">Type </w:t>
      </w:r>
      <w:r w:rsidRPr="00C90E5B">
        <w:rPr>
          <w:b/>
          <w:bCs/>
        </w:rPr>
        <w:t>3</w:t>
      </w:r>
      <w:r>
        <w:t xml:space="preserve"> to go to Honeypot.</w:t>
      </w:r>
    </w:p>
    <w:p w14:paraId="5E817261" w14:textId="79A348BB" w:rsidR="00E45172" w:rsidRDefault="00E45172" w:rsidP="001F025F">
      <w:pPr>
        <w:pStyle w:val="ListParagraph"/>
        <w:numPr>
          <w:ilvl w:val="0"/>
          <w:numId w:val="3"/>
        </w:numPr>
      </w:pPr>
      <w:r>
        <w:t xml:space="preserve">Type </w:t>
      </w:r>
      <w:r w:rsidRPr="00E45172">
        <w:rPr>
          <w:b/>
          <w:bCs/>
        </w:rPr>
        <w:t>1</w:t>
      </w:r>
      <w:r>
        <w:t xml:space="preserve"> for Fast Auto Configuration.</w:t>
      </w:r>
    </w:p>
    <w:p w14:paraId="748B5A61" w14:textId="7CB46E25" w:rsidR="000C38AB" w:rsidRDefault="000C38AB" w:rsidP="001F025F">
      <w:pPr>
        <w:pStyle w:val="ListParagraph"/>
        <w:numPr>
          <w:ilvl w:val="0"/>
          <w:numId w:val="3"/>
        </w:numPr>
      </w:pPr>
      <w:r>
        <w:t>The Honeypot is activated and running on port 80.</w:t>
      </w:r>
    </w:p>
    <w:p w14:paraId="108AF36B" w14:textId="32FF603A" w:rsidR="00AD3B6D" w:rsidRPr="004B0B27" w:rsidRDefault="00AD3B6D" w:rsidP="001F025F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Test the Honeypot by using a web browser to go to </w:t>
      </w:r>
      <w:hyperlink r:id="rId8" w:history="1">
        <w:r>
          <w:rPr>
            <w:rStyle w:val="Hyperlink"/>
          </w:rPr>
          <w:t>127.0.0.1:80</w:t>
        </w:r>
      </w:hyperlink>
    </w:p>
    <w:p w14:paraId="580C87E3" w14:textId="1FB37428" w:rsidR="004B0B27" w:rsidRPr="004B0B27" w:rsidRDefault="004B0B27" w:rsidP="004B0B27">
      <w:pPr>
        <w:pStyle w:val="ListParagraph"/>
        <w:numPr>
          <w:ilvl w:val="0"/>
          <w:numId w:val="3"/>
        </w:numPr>
      </w:pPr>
      <w:r w:rsidRPr="004B0B27">
        <w:t>The message</w:t>
      </w:r>
      <w:r>
        <w:t xml:space="preserve"> in your browser will say there isn’t a connection. That is how this is supposed to work. The Honeypot program captured your information.</w:t>
      </w:r>
    </w:p>
    <w:p w14:paraId="63104D19" w14:textId="3380DA41" w:rsidR="007F2778" w:rsidRDefault="007F2778" w:rsidP="001F025F">
      <w:pPr>
        <w:pStyle w:val="ListParagraph"/>
        <w:numPr>
          <w:ilvl w:val="0"/>
          <w:numId w:val="3"/>
        </w:numPr>
      </w:pPr>
      <w:r>
        <w:t>Insert a screenshot.</w:t>
      </w:r>
    </w:p>
    <w:sdt>
      <w:sdtPr>
        <w:rPr>
          <w:rStyle w:val="Red"/>
        </w:rPr>
        <w:id w:val="45572402"/>
        <w:placeholder>
          <w:docPart w:val="C5D18DB039094EF3A651BDA687364DAC"/>
        </w:placeholder>
        <w:showingPlcHdr/>
      </w:sdtPr>
      <w:sdtEndPr>
        <w:rPr>
          <w:rStyle w:val="DefaultParagraphFont"/>
          <w:color w:val="auto"/>
        </w:rPr>
      </w:sdtEndPr>
      <w:sdtContent>
        <w:p w14:paraId="4E0614BB" w14:textId="77777777" w:rsidR="007F2778" w:rsidRDefault="007F2778" w:rsidP="007F2778">
          <w:pPr>
            <w:spacing w:line="264" w:lineRule="auto"/>
            <w:ind w:left="360"/>
            <w:rPr>
              <w:rStyle w:val="Red"/>
            </w:rPr>
          </w:pPr>
          <w:r w:rsidRPr="007F2778">
            <w:rPr>
              <w:rStyle w:val="PlaceholderText"/>
              <w:color w:val="FF0000"/>
            </w:rPr>
            <w:t>Click or tap here to enter text.</w:t>
          </w:r>
        </w:p>
      </w:sdtContent>
    </w:sdt>
    <w:p w14:paraId="6AAEC69B" w14:textId="49FDC948" w:rsidR="007F2778" w:rsidRDefault="007F2778" w:rsidP="001F025F">
      <w:pPr>
        <w:pStyle w:val="ListParagraph"/>
        <w:numPr>
          <w:ilvl w:val="0"/>
          <w:numId w:val="3"/>
        </w:numPr>
      </w:pPr>
      <w:r>
        <w:lastRenderedPageBreak/>
        <w:t>Go back to the Honeypot terminal. You should see your activity logged to the screen.</w:t>
      </w:r>
    </w:p>
    <w:p w14:paraId="64BF4C7C" w14:textId="183D48A0" w:rsidR="007F2778" w:rsidRDefault="007F2778" w:rsidP="001F025F">
      <w:pPr>
        <w:pStyle w:val="ListParagraph"/>
        <w:numPr>
          <w:ilvl w:val="0"/>
          <w:numId w:val="3"/>
        </w:numPr>
      </w:pPr>
      <w:r>
        <w:t>Insert a screenshot.</w:t>
      </w:r>
    </w:p>
    <w:sdt>
      <w:sdtPr>
        <w:rPr>
          <w:rStyle w:val="Red"/>
        </w:rPr>
        <w:id w:val="-1654367984"/>
        <w:placeholder>
          <w:docPart w:val="01F42A48B83842108897F7315CDC352C"/>
        </w:placeholder>
        <w:showingPlcHdr/>
      </w:sdtPr>
      <w:sdtEndPr>
        <w:rPr>
          <w:rStyle w:val="DefaultParagraphFont"/>
          <w:color w:val="auto"/>
        </w:rPr>
      </w:sdtEndPr>
      <w:sdtContent>
        <w:p w14:paraId="0A651B0C" w14:textId="77777777" w:rsidR="007F2778" w:rsidRDefault="007F2778" w:rsidP="007F2778">
          <w:pPr>
            <w:spacing w:line="264" w:lineRule="auto"/>
            <w:ind w:left="360"/>
            <w:rPr>
              <w:rStyle w:val="Red"/>
            </w:rPr>
          </w:pPr>
          <w:r w:rsidRPr="007F2778">
            <w:rPr>
              <w:rStyle w:val="PlaceholderText"/>
              <w:color w:val="FF0000"/>
            </w:rPr>
            <w:t>Click or tap here to enter text.</w:t>
          </w:r>
        </w:p>
      </w:sdtContent>
    </w:sdt>
    <w:p w14:paraId="55F9F057" w14:textId="29EDD896" w:rsidR="00741E18" w:rsidRDefault="00AD3B6D" w:rsidP="00AD3B6D">
      <w:pPr>
        <w:pStyle w:val="Heading1"/>
      </w:pPr>
      <w:bookmarkStart w:id="6" w:name="_Toc179108090"/>
      <w:r>
        <w:t>Use the Honeypot</w:t>
      </w:r>
      <w:bookmarkEnd w:id="6"/>
    </w:p>
    <w:p w14:paraId="02290380" w14:textId="3C3F2738" w:rsidR="001F6E79" w:rsidRPr="001F6E79" w:rsidRDefault="001F6E79" w:rsidP="001F6E79">
      <w:r>
        <w:t>This will be how a Honeypot is typically used, to capture information about a computer trying to connect to a website</w:t>
      </w:r>
      <w:r w:rsidR="00E5277E">
        <w:t xml:space="preserve"> on a network.</w:t>
      </w:r>
    </w:p>
    <w:p w14:paraId="76D26E85" w14:textId="00BD4108" w:rsidR="00AD3B6D" w:rsidRDefault="00AD3B6D" w:rsidP="00AD3B6D">
      <w:pPr>
        <w:pStyle w:val="ListParagraph"/>
        <w:numPr>
          <w:ilvl w:val="0"/>
          <w:numId w:val="6"/>
        </w:numPr>
      </w:pPr>
      <w:r>
        <w:t>Set your Kali Linux machine to a Bridged Adapter.</w:t>
      </w:r>
    </w:p>
    <w:p w14:paraId="4CDB2D06" w14:textId="369385BB" w:rsidR="00AD3B6D" w:rsidRDefault="00AD3B6D" w:rsidP="00AD3B6D">
      <w:pPr>
        <w:pStyle w:val="ListParagraph"/>
        <w:numPr>
          <w:ilvl w:val="0"/>
          <w:numId w:val="6"/>
        </w:numPr>
      </w:pPr>
      <w:r>
        <w:t xml:space="preserve">Use </w:t>
      </w:r>
      <w:r w:rsidRPr="00AD3B6D">
        <w:rPr>
          <w:b/>
          <w:bCs/>
        </w:rPr>
        <w:t>ip a</w:t>
      </w:r>
      <w:r>
        <w:t xml:space="preserve"> to find your ip address.</w:t>
      </w:r>
    </w:p>
    <w:p w14:paraId="07E87031" w14:textId="6D9BE9F8" w:rsidR="00AD3B6D" w:rsidRDefault="00AD3B6D" w:rsidP="00AD3B6D">
      <w:pPr>
        <w:pStyle w:val="ListParagraph"/>
        <w:numPr>
          <w:ilvl w:val="0"/>
          <w:numId w:val="6"/>
        </w:numPr>
      </w:pPr>
      <w:r>
        <w:t>From another computer go to a web browser and access</w:t>
      </w:r>
      <w:r w:rsidR="00F600B9">
        <w:t xml:space="preserve"> the ip address of the Kali machine.</w:t>
      </w:r>
      <w:r w:rsidR="009301AC">
        <w:t xml:space="preserve"> </w:t>
      </w:r>
    </w:p>
    <w:p w14:paraId="6E922325" w14:textId="77777777" w:rsidR="009301AC" w:rsidRPr="004B0B27" w:rsidRDefault="009301AC" w:rsidP="009301AC">
      <w:pPr>
        <w:pStyle w:val="ListParagraph"/>
        <w:numPr>
          <w:ilvl w:val="0"/>
          <w:numId w:val="6"/>
        </w:numPr>
      </w:pPr>
      <w:r w:rsidRPr="004B0B27">
        <w:t>The message</w:t>
      </w:r>
      <w:r>
        <w:t xml:space="preserve"> in your browser will say there isn’t a connection. That is how this is supposed to work. The Honeypot program captured your information.</w:t>
      </w:r>
    </w:p>
    <w:p w14:paraId="6DBB7D9A" w14:textId="2C22687D" w:rsidR="00F600B9" w:rsidRDefault="00F600B9" w:rsidP="00AD3B6D">
      <w:pPr>
        <w:pStyle w:val="ListParagraph"/>
        <w:numPr>
          <w:ilvl w:val="0"/>
          <w:numId w:val="6"/>
        </w:numPr>
      </w:pPr>
      <w:r>
        <w:t>Insert a screenshot.</w:t>
      </w:r>
    </w:p>
    <w:sdt>
      <w:sdtPr>
        <w:rPr>
          <w:rStyle w:val="Red"/>
        </w:rPr>
        <w:id w:val="724029260"/>
        <w:placeholder>
          <w:docPart w:val="35E514B5A5A2423E84F384D058895872"/>
        </w:placeholder>
        <w:showingPlcHdr/>
      </w:sdtPr>
      <w:sdtEndPr>
        <w:rPr>
          <w:rStyle w:val="DefaultParagraphFont"/>
          <w:color w:val="auto"/>
        </w:rPr>
      </w:sdtEndPr>
      <w:sdtContent>
        <w:p w14:paraId="7F3F4B9F" w14:textId="77777777" w:rsidR="00F600B9" w:rsidRDefault="00F600B9" w:rsidP="00F600B9">
          <w:pPr>
            <w:spacing w:line="264" w:lineRule="auto"/>
            <w:rPr>
              <w:rStyle w:val="Red"/>
            </w:rPr>
          </w:pPr>
          <w:r w:rsidRPr="00F600B9">
            <w:rPr>
              <w:rStyle w:val="PlaceholderText"/>
              <w:color w:val="FF0000"/>
            </w:rPr>
            <w:t>Click or tap here to enter text.</w:t>
          </w:r>
        </w:p>
      </w:sdtContent>
    </w:sdt>
    <w:p w14:paraId="4945CB45" w14:textId="72A19B1C" w:rsidR="00F600B9" w:rsidRDefault="00F600B9" w:rsidP="00AD3B6D">
      <w:pPr>
        <w:pStyle w:val="ListParagraph"/>
        <w:numPr>
          <w:ilvl w:val="0"/>
          <w:numId w:val="6"/>
        </w:numPr>
      </w:pPr>
      <w:r>
        <w:t>Go back to Kali Linux to the Honeypot terminal.</w:t>
      </w:r>
      <w:r w:rsidR="00895ACA">
        <w:t xml:space="preserve"> Your activity is logged to the screen.</w:t>
      </w:r>
    </w:p>
    <w:p w14:paraId="18E92028" w14:textId="6EA0D4AE" w:rsidR="00F600B9" w:rsidRDefault="00F600B9" w:rsidP="00AD3B6D">
      <w:pPr>
        <w:pStyle w:val="ListParagraph"/>
        <w:numPr>
          <w:ilvl w:val="0"/>
          <w:numId w:val="6"/>
        </w:numPr>
      </w:pPr>
      <w:r>
        <w:t>Insert a screenshot.</w:t>
      </w:r>
    </w:p>
    <w:sdt>
      <w:sdtPr>
        <w:rPr>
          <w:rStyle w:val="Red"/>
        </w:rPr>
        <w:id w:val="-1575812759"/>
        <w:placeholder>
          <w:docPart w:val="6EDF14C95F07492BB715946C37760065"/>
        </w:placeholder>
        <w:showingPlcHdr/>
      </w:sdtPr>
      <w:sdtEndPr>
        <w:rPr>
          <w:rStyle w:val="DefaultParagraphFont"/>
          <w:color w:val="auto"/>
        </w:rPr>
      </w:sdtEndPr>
      <w:sdtContent>
        <w:p w14:paraId="08D43BE1" w14:textId="19285BC0" w:rsidR="00F600B9" w:rsidRDefault="00F600B9" w:rsidP="005628DE">
          <w:pPr>
            <w:spacing w:line="264" w:lineRule="auto"/>
            <w:rPr>
              <w:rStyle w:val="Red"/>
            </w:rPr>
          </w:pPr>
          <w:r w:rsidRPr="00F600B9">
            <w:rPr>
              <w:rStyle w:val="PlaceholderText"/>
              <w:color w:val="FF0000"/>
            </w:rPr>
            <w:t>Click or tap here to enter text.</w:t>
          </w:r>
        </w:p>
      </w:sdtContent>
    </w:sdt>
    <w:p w14:paraId="23347795" w14:textId="6F3FCBD8" w:rsidR="00005196" w:rsidRDefault="00B6073E" w:rsidP="00005196">
      <w:pPr>
        <w:pStyle w:val="Heading1"/>
      </w:pPr>
      <w:bookmarkStart w:id="7" w:name="_Toc179108091"/>
      <w:r>
        <w:t>Lessons Learned</w:t>
      </w:r>
      <w:bookmarkEnd w:id="7"/>
    </w:p>
    <w:p w14:paraId="38E55BC7" w14:textId="77777777" w:rsidR="007A19F6" w:rsidRDefault="007A19F6" w:rsidP="007A19F6">
      <w:r>
        <w:t>A honeypot is a security tool used to attract and detect cyberattacks. It works by simulating a vulnerable system or network that looks like a real target to attackers. When a hacker tries to breach the honeypot, their actions are monitored and recorded. This helps cybersecurity professionals learn about attack methods and improve defenses.</w:t>
      </w:r>
    </w:p>
    <w:p w14:paraId="31E2959B" w14:textId="77777777" w:rsidR="007A19F6" w:rsidRDefault="007A19F6" w:rsidP="007A19F6">
      <w:r>
        <w:t>Key points for beginners:</w:t>
      </w:r>
    </w:p>
    <w:p w14:paraId="5C922ABB" w14:textId="1D8D5E25" w:rsidR="007A19F6" w:rsidRDefault="007A19F6" w:rsidP="00226AA6">
      <w:pPr>
        <w:pStyle w:val="ListParagraph"/>
        <w:numPr>
          <w:ilvl w:val="0"/>
          <w:numId w:val="48"/>
        </w:numPr>
      </w:pPr>
      <w:r>
        <w:t>It’s a decoy, not a real system.</w:t>
      </w:r>
    </w:p>
    <w:p w14:paraId="6E7E3673" w14:textId="1DD612C2" w:rsidR="007A19F6" w:rsidRDefault="007A19F6" w:rsidP="00226AA6">
      <w:pPr>
        <w:pStyle w:val="ListParagraph"/>
        <w:numPr>
          <w:ilvl w:val="0"/>
          <w:numId w:val="48"/>
        </w:numPr>
      </w:pPr>
      <w:r>
        <w:t>It gathers data about attackers, such as techniques and tools used.</w:t>
      </w:r>
    </w:p>
    <w:p w14:paraId="7AFBD6E8" w14:textId="3A36E1BB" w:rsidR="007A19F6" w:rsidRDefault="007A19F6" w:rsidP="00226AA6">
      <w:pPr>
        <w:pStyle w:val="ListParagraph"/>
        <w:numPr>
          <w:ilvl w:val="0"/>
          <w:numId w:val="48"/>
        </w:numPr>
      </w:pPr>
      <w:r>
        <w:t>It helps improve security without exposing real systems to harm.</w:t>
      </w:r>
    </w:p>
    <w:p w14:paraId="16CAB205" w14:textId="11AE355B" w:rsidR="00B6073E" w:rsidRPr="00B6073E" w:rsidRDefault="00E0699B" w:rsidP="007A19F6">
      <w:r>
        <w:t>In the case of this tutorial, it was a website that didn’t appear to work.</w:t>
      </w:r>
    </w:p>
    <w:p w14:paraId="6233D642" w14:textId="2447B6AA" w:rsidR="00F02A67" w:rsidRDefault="00EB3C74" w:rsidP="00EB3C74">
      <w:pPr>
        <w:pStyle w:val="Heading2"/>
      </w:pPr>
      <w:bookmarkStart w:id="8" w:name="_Toc179108092"/>
      <w:bookmarkEnd w:id="2"/>
      <w:r>
        <w:lastRenderedPageBreak/>
        <w:t>Assignment Submission</w:t>
      </w:r>
      <w:bookmarkEnd w:id="8"/>
    </w:p>
    <w:p w14:paraId="5FDD4A3D" w14:textId="77777777" w:rsidR="005C487E" w:rsidRPr="004D10CE" w:rsidRDefault="005C487E" w:rsidP="005C487E">
      <w:r>
        <w:t>Attach this completed document to the assignment in Blackboard.</w:t>
      </w:r>
    </w:p>
    <w:p w14:paraId="2E4CE978" w14:textId="77777777" w:rsidR="00D03F7C" w:rsidRPr="00602C0D" w:rsidRDefault="00D03F7C" w:rsidP="00602C0D"/>
    <w:sectPr w:rsidR="00D03F7C" w:rsidRPr="00602C0D" w:rsidSect="002B719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E4B59" w14:textId="77777777" w:rsidR="00D7691E" w:rsidRDefault="00D7691E" w:rsidP="00AB57D0">
      <w:r>
        <w:separator/>
      </w:r>
    </w:p>
  </w:endnote>
  <w:endnote w:type="continuationSeparator" w:id="0">
    <w:p w14:paraId="7C37F3AD" w14:textId="77777777" w:rsidR="00D7691E" w:rsidRDefault="00D7691E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0AC035" w14:textId="77777777" w:rsidR="00942C78" w:rsidRDefault="00942C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32B15" w14:textId="7800BC03" w:rsidR="00E31F6C" w:rsidRPr="00AB57D0" w:rsidRDefault="002173CB" w:rsidP="00B72264">
    <w:pPr>
      <w:pStyle w:val="Footer"/>
      <w:tabs>
        <w:tab w:val="right" w:pos="10080"/>
      </w:tabs>
    </w:pPr>
    <w:r>
      <w:t>Pentbox Honeypot</w:t>
    </w:r>
    <w:r w:rsidR="00E31F6C" w:rsidRPr="00A87D54">
      <w:tab/>
      <w:t xml:space="preserve">Page </w:t>
    </w:r>
    <w:r w:rsidR="00E31F6C" w:rsidRPr="00A87D54">
      <w:fldChar w:fldCharType="begin"/>
    </w:r>
    <w:r w:rsidR="00E31F6C" w:rsidRPr="00A87D54">
      <w:instrText xml:space="preserve"> PAGE </w:instrText>
    </w:r>
    <w:r w:rsidR="00E31F6C" w:rsidRPr="00A87D54">
      <w:fldChar w:fldCharType="separate"/>
    </w:r>
    <w:r w:rsidR="001C275B">
      <w:rPr>
        <w:noProof/>
      </w:rPr>
      <w:t>2</w:t>
    </w:r>
    <w:r w:rsidR="00E31F6C" w:rsidRPr="00A87D54">
      <w:fldChar w:fldCharType="end"/>
    </w:r>
    <w:r w:rsidR="00E31F6C" w:rsidRPr="00A87D54">
      <w:t xml:space="preserve"> of </w:t>
    </w:r>
    <w:fldSimple w:instr=" NUMPAGES ">
      <w:r w:rsidR="001C275B">
        <w:rPr>
          <w:noProof/>
        </w:rPr>
        <w:t>2</w:t>
      </w:r>
    </w:fldSimple>
    <w:r w:rsidR="00E31F6C" w:rsidRPr="00A87D54">
      <w:tab/>
      <w:t xml:space="preserve">Revised: </w:t>
    </w:r>
    <w:r w:rsidR="00942C78">
      <w:t>06</w:t>
    </w:r>
    <w:r w:rsidR="00792EFD">
      <w:t>/</w:t>
    </w:r>
    <w:r w:rsidR="00942C78">
      <w:t>11</w:t>
    </w:r>
    <w:r w:rsidR="00792EFD">
      <w:t>/20</w:t>
    </w:r>
    <w:r w:rsidR="00BF0182">
      <w:t>2</w:t>
    </w:r>
    <w:r w:rsidR="00942C78">
      <w:t>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27181" w14:textId="77777777" w:rsidR="00942C78" w:rsidRDefault="00942C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CF8AF3" w14:textId="77777777" w:rsidR="00D7691E" w:rsidRDefault="00D7691E" w:rsidP="00AB57D0">
      <w:r>
        <w:separator/>
      </w:r>
    </w:p>
  </w:footnote>
  <w:footnote w:type="continuationSeparator" w:id="0">
    <w:p w14:paraId="014C5C73" w14:textId="77777777" w:rsidR="00D7691E" w:rsidRDefault="00D7691E" w:rsidP="00AB57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F69A6" w14:textId="77777777" w:rsidR="00942C78" w:rsidRDefault="00942C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BCDF98" w14:textId="77777777" w:rsidR="00942C78" w:rsidRDefault="00942C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832BC7" w14:textId="77777777" w:rsidR="00942C78" w:rsidRDefault="00942C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4552395"/>
    <w:multiLevelType w:val="hybridMultilevel"/>
    <w:tmpl w:val="7348E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B79298D"/>
    <w:multiLevelType w:val="hybridMultilevel"/>
    <w:tmpl w:val="6B6A2888"/>
    <w:lvl w:ilvl="0" w:tplc="63AC313E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8076C"/>
    <w:multiLevelType w:val="hybridMultilevel"/>
    <w:tmpl w:val="BCF6D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8A55026"/>
    <w:multiLevelType w:val="hybridMultilevel"/>
    <w:tmpl w:val="FBD85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4B86122B"/>
    <w:multiLevelType w:val="hybridMultilevel"/>
    <w:tmpl w:val="5A365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8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573B4C3A"/>
    <w:multiLevelType w:val="hybridMultilevel"/>
    <w:tmpl w:val="689EF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73EC7376"/>
    <w:multiLevelType w:val="hybridMultilevel"/>
    <w:tmpl w:val="AE7E9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829244931">
    <w:abstractNumId w:val="27"/>
  </w:num>
  <w:num w:numId="2" w16cid:durableId="1281104891">
    <w:abstractNumId w:val="24"/>
  </w:num>
  <w:num w:numId="3" w16cid:durableId="1625044375">
    <w:abstractNumId w:val="31"/>
  </w:num>
  <w:num w:numId="4" w16cid:durableId="1587229782">
    <w:abstractNumId w:val="39"/>
  </w:num>
  <w:num w:numId="5" w16cid:durableId="1676885921">
    <w:abstractNumId w:val="7"/>
  </w:num>
  <w:num w:numId="6" w16cid:durableId="613250062">
    <w:abstractNumId w:val="26"/>
  </w:num>
  <w:num w:numId="7" w16cid:durableId="1432701872">
    <w:abstractNumId w:val="21"/>
  </w:num>
  <w:num w:numId="8" w16cid:durableId="1146363939">
    <w:abstractNumId w:val="47"/>
  </w:num>
  <w:num w:numId="9" w16cid:durableId="853953805">
    <w:abstractNumId w:val="14"/>
  </w:num>
  <w:num w:numId="10" w16cid:durableId="568614390">
    <w:abstractNumId w:val="42"/>
  </w:num>
  <w:num w:numId="11" w16cid:durableId="1333877114">
    <w:abstractNumId w:val="15"/>
  </w:num>
  <w:num w:numId="12" w16cid:durableId="811870291">
    <w:abstractNumId w:val="28"/>
  </w:num>
  <w:num w:numId="13" w16cid:durableId="1644770488">
    <w:abstractNumId w:val="13"/>
  </w:num>
  <w:num w:numId="14" w16cid:durableId="1142189601">
    <w:abstractNumId w:val="12"/>
  </w:num>
  <w:num w:numId="15" w16cid:durableId="417211293">
    <w:abstractNumId w:val="35"/>
  </w:num>
  <w:num w:numId="16" w16cid:durableId="297420442">
    <w:abstractNumId w:val="0"/>
  </w:num>
  <w:num w:numId="17" w16cid:durableId="350185125">
    <w:abstractNumId w:val="36"/>
  </w:num>
  <w:num w:numId="18" w16cid:durableId="1268081160">
    <w:abstractNumId w:val="40"/>
  </w:num>
  <w:num w:numId="19" w16cid:durableId="572011842">
    <w:abstractNumId w:val="33"/>
  </w:num>
  <w:num w:numId="20" w16cid:durableId="901600003">
    <w:abstractNumId w:val="29"/>
  </w:num>
  <w:num w:numId="21" w16cid:durableId="2126150937">
    <w:abstractNumId w:val="46"/>
  </w:num>
  <w:num w:numId="22" w16cid:durableId="8454437">
    <w:abstractNumId w:val="18"/>
  </w:num>
  <w:num w:numId="23" w16cid:durableId="1093942437">
    <w:abstractNumId w:val="20"/>
  </w:num>
  <w:num w:numId="24" w16cid:durableId="1336301152">
    <w:abstractNumId w:val="5"/>
  </w:num>
  <w:num w:numId="25" w16cid:durableId="2079940650">
    <w:abstractNumId w:val="19"/>
  </w:num>
  <w:num w:numId="26" w16cid:durableId="111168497">
    <w:abstractNumId w:val="38"/>
  </w:num>
  <w:num w:numId="27" w16cid:durableId="736440279">
    <w:abstractNumId w:val="43"/>
  </w:num>
  <w:num w:numId="28" w16cid:durableId="206988527">
    <w:abstractNumId w:val="10"/>
  </w:num>
  <w:num w:numId="29" w16cid:durableId="168300938">
    <w:abstractNumId w:val="45"/>
  </w:num>
  <w:num w:numId="30" w16cid:durableId="752549937">
    <w:abstractNumId w:val="8"/>
  </w:num>
  <w:num w:numId="31" w16cid:durableId="1985893552">
    <w:abstractNumId w:val="44"/>
  </w:num>
  <w:num w:numId="32" w16cid:durableId="116267906">
    <w:abstractNumId w:val="25"/>
  </w:num>
  <w:num w:numId="33" w16cid:durableId="1781871353">
    <w:abstractNumId w:val="16"/>
  </w:num>
  <w:num w:numId="34" w16cid:durableId="1032071900">
    <w:abstractNumId w:val="9"/>
  </w:num>
  <w:num w:numId="35" w16cid:durableId="834077770">
    <w:abstractNumId w:val="23"/>
  </w:num>
  <w:num w:numId="36" w16cid:durableId="1812675981">
    <w:abstractNumId w:val="34"/>
  </w:num>
  <w:num w:numId="37" w16cid:durableId="1718431582">
    <w:abstractNumId w:val="1"/>
  </w:num>
  <w:num w:numId="38" w16cid:durableId="88042722">
    <w:abstractNumId w:val="41"/>
  </w:num>
  <w:num w:numId="39" w16cid:durableId="1335766898">
    <w:abstractNumId w:val="22"/>
  </w:num>
  <w:num w:numId="40" w16cid:durableId="134640779">
    <w:abstractNumId w:val="11"/>
  </w:num>
  <w:num w:numId="41" w16cid:durableId="561521547">
    <w:abstractNumId w:val="32"/>
  </w:num>
  <w:num w:numId="42" w16cid:durableId="2100254360">
    <w:abstractNumId w:val="3"/>
  </w:num>
  <w:num w:numId="43" w16cid:durableId="1151555356">
    <w:abstractNumId w:val="30"/>
  </w:num>
  <w:num w:numId="44" w16cid:durableId="1326664125">
    <w:abstractNumId w:val="37"/>
  </w:num>
  <w:num w:numId="45" w16cid:durableId="1247768779">
    <w:abstractNumId w:val="4"/>
  </w:num>
  <w:num w:numId="46" w16cid:durableId="443114787">
    <w:abstractNumId w:val="17"/>
  </w:num>
  <w:num w:numId="47" w16cid:durableId="1442382830">
    <w:abstractNumId w:val="6"/>
  </w:num>
  <w:num w:numId="48" w16cid:durableId="1906525215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3B"/>
    <w:rsid w:val="00001198"/>
    <w:rsid w:val="0000275F"/>
    <w:rsid w:val="0000409B"/>
    <w:rsid w:val="00005196"/>
    <w:rsid w:val="000053A1"/>
    <w:rsid w:val="000114F8"/>
    <w:rsid w:val="00011DDF"/>
    <w:rsid w:val="00013951"/>
    <w:rsid w:val="00015C1D"/>
    <w:rsid w:val="00017346"/>
    <w:rsid w:val="00021BBD"/>
    <w:rsid w:val="00022209"/>
    <w:rsid w:val="000262B3"/>
    <w:rsid w:val="00033F40"/>
    <w:rsid w:val="00037643"/>
    <w:rsid w:val="0004458F"/>
    <w:rsid w:val="00045558"/>
    <w:rsid w:val="000476CB"/>
    <w:rsid w:val="0005091A"/>
    <w:rsid w:val="00054FAB"/>
    <w:rsid w:val="00064BCD"/>
    <w:rsid w:val="000716A5"/>
    <w:rsid w:val="00074175"/>
    <w:rsid w:val="00075CF4"/>
    <w:rsid w:val="000809D6"/>
    <w:rsid w:val="00080FF3"/>
    <w:rsid w:val="0008155F"/>
    <w:rsid w:val="00081BCB"/>
    <w:rsid w:val="0009349D"/>
    <w:rsid w:val="000934F3"/>
    <w:rsid w:val="000958EF"/>
    <w:rsid w:val="00096341"/>
    <w:rsid w:val="000A1564"/>
    <w:rsid w:val="000A1770"/>
    <w:rsid w:val="000A3DCB"/>
    <w:rsid w:val="000B26F2"/>
    <w:rsid w:val="000B35F1"/>
    <w:rsid w:val="000C35A3"/>
    <w:rsid w:val="000C38AB"/>
    <w:rsid w:val="000D1831"/>
    <w:rsid w:val="000D2369"/>
    <w:rsid w:val="000D2CB6"/>
    <w:rsid w:val="000D3288"/>
    <w:rsid w:val="000D3FB5"/>
    <w:rsid w:val="000E2A1B"/>
    <w:rsid w:val="000E3373"/>
    <w:rsid w:val="000E448D"/>
    <w:rsid w:val="000E530F"/>
    <w:rsid w:val="000E64BF"/>
    <w:rsid w:val="000E6FEF"/>
    <w:rsid w:val="000E7D4D"/>
    <w:rsid w:val="000F2244"/>
    <w:rsid w:val="000F2EA9"/>
    <w:rsid w:val="0010001D"/>
    <w:rsid w:val="00102337"/>
    <w:rsid w:val="00103243"/>
    <w:rsid w:val="0010343A"/>
    <w:rsid w:val="00111588"/>
    <w:rsid w:val="00112864"/>
    <w:rsid w:val="00112DBF"/>
    <w:rsid w:val="001143F0"/>
    <w:rsid w:val="001155CC"/>
    <w:rsid w:val="00116C75"/>
    <w:rsid w:val="001224DD"/>
    <w:rsid w:val="00123965"/>
    <w:rsid w:val="00123A4B"/>
    <w:rsid w:val="00126FB6"/>
    <w:rsid w:val="001273E9"/>
    <w:rsid w:val="00135505"/>
    <w:rsid w:val="0013594D"/>
    <w:rsid w:val="001363F8"/>
    <w:rsid w:val="001367DA"/>
    <w:rsid w:val="001536E2"/>
    <w:rsid w:val="001638D0"/>
    <w:rsid w:val="00165AED"/>
    <w:rsid w:val="00174790"/>
    <w:rsid w:val="001760FA"/>
    <w:rsid w:val="0018276D"/>
    <w:rsid w:val="00183C98"/>
    <w:rsid w:val="00190E71"/>
    <w:rsid w:val="0019439A"/>
    <w:rsid w:val="00194F06"/>
    <w:rsid w:val="00194F48"/>
    <w:rsid w:val="001A050A"/>
    <w:rsid w:val="001A3E71"/>
    <w:rsid w:val="001A48A7"/>
    <w:rsid w:val="001A56BC"/>
    <w:rsid w:val="001A6AFE"/>
    <w:rsid w:val="001A73D3"/>
    <w:rsid w:val="001A7FBB"/>
    <w:rsid w:val="001B356D"/>
    <w:rsid w:val="001B4BA0"/>
    <w:rsid w:val="001B4FA6"/>
    <w:rsid w:val="001C275B"/>
    <w:rsid w:val="001C685D"/>
    <w:rsid w:val="001D0D2E"/>
    <w:rsid w:val="001D24A7"/>
    <w:rsid w:val="001D679E"/>
    <w:rsid w:val="001E1E6F"/>
    <w:rsid w:val="001E2541"/>
    <w:rsid w:val="001E2EC3"/>
    <w:rsid w:val="001F025F"/>
    <w:rsid w:val="001F0310"/>
    <w:rsid w:val="001F2D2B"/>
    <w:rsid w:val="001F6E79"/>
    <w:rsid w:val="001F703E"/>
    <w:rsid w:val="001F78A2"/>
    <w:rsid w:val="002003C6"/>
    <w:rsid w:val="00202784"/>
    <w:rsid w:val="002042A6"/>
    <w:rsid w:val="00204735"/>
    <w:rsid w:val="0020596F"/>
    <w:rsid w:val="00210FCA"/>
    <w:rsid w:val="00211DA4"/>
    <w:rsid w:val="00211F91"/>
    <w:rsid w:val="00212AB2"/>
    <w:rsid w:val="00214DB0"/>
    <w:rsid w:val="002173CB"/>
    <w:rsid w:val="00223761"/>
    <w:rsid w:val="00226AA6"/>
    <w:rsid w:val="00227E0A"/>
    <w:rsid w:val="00231804"/>
    <w:rsid w:val="0023406B"/>
    <w:rsid w:val="00235CEA"/>
    <w:rsid w:val="002415C2"/>
    <w:rsid w:val="002424A4"/>
    <w:rsid w:val="00244498"/>
    <w:rsid w:val="00245226"/>
    <w:rsid w:val="00260E34"/>
    <w:rsid w:val="00266AA0"/>
    <w:rsid w:val="00274C82"/>
    <w:rsid w:val="00283E5B"/>
    <w:rsid w:val="002857DA"/>
    <w:rsid w:val="002916EB"/>
    <w:rsid w:val="0029551B"/>
    <w:rsid w:val="00296018"/>
    <w:rsid w:val="00297524"/>
    <w:rsid w:val="002A10CF"/>
    <w:rsid w:val="002A777E"/>
    <w:rsid w:val="002B5F4B"/>
    <w:rsid w:val="002B66CF"/>
    <w:rsid w:val="002B7199"/>
    <w:rsid w:val="002B7224"/>
    <w:rsid w:val="002C0692"/>
    <w:rsid w:val="002C4EAB"/>
    <w:rsid w:val="002C5AE5"/>
    <w:rsid w:val="002C6708"/>
    <w:rsid w:val="002C6AEE"/>
    <w:rsid w:val="002D1516"/>
    <w:rsid w:val="002D1CDC"/>
    <w:rsid w:val="002D1D5E"/>
    <w:rsid w:val="002D4AD3"/>
    <w:rsid w:val="002E0A1F"/>
    <w:rsid w:val="002E76F8"/>
    <w:rsid w:val="002F035A"/>
    <w:rsid w:val="002F38F1"/>
    <w:rsid w:val="00300A22"/>
    <w:rsid w:val="00304705"/>
    <w:rsid w:val="003140DA"/>
    <w:rsid w:val="00316A42"/>
    <w:rsid w:val="00321437"/>
    <w:rsid w:val="00326097"/>
    <w:rsid w:val="00331FF8"/>
    <w:rsid w:val="00333CEE"/>
    <w:rsid w:val="003345F3"/>
    <w:rsid w:val="0033592C"/>
    <w:rsid w:val="0034029A"/>
    <w:rsid w:val="003452CE"/>
    <w:rsid w:val="00346748"/>
    <w:rsid w:val="003521EA"/>
    <w:rsid w:val="00352D7A"/>
    <w:rsid w:val="003574B2"/>
    <w:rsid w:val="003600B3"/>
    <w:rsid w:val="00360730"/>
    <w:rsid w:val="00362501"/>
    <w:rsid w:val="00362855"/>
    <w:rsid w:val="00371C3B"/>
    <w:rsid w:val="00382FD0"/>
    <w:rsid w:val="00386AB0"/>
    <w:rsid w:val="003905B3"/>
    <w:rsid w:val="00390F30"/>
    <w:rsid w:val="0039326C"/>
    <w:rsid w:val="0039336C"/>
    <w:rsid w:val="003939E8"/>
    <w:rsid w:val="00394088"/>
    <w:rsid w:val="003A63AE"/>
    <w:rsid w:val="003A6739"/>
    <w:rsid w:val="003A72F4"/>
    <w:rsid w:val="003A7457"/>
    <w:rsid w:val="003B1843"/>
    <w:rsid w:val="003B1CCD"/>
    <w:rsid w:val="003B4609"/>
    <w:rsid w:val="003B4B95"/>
    <w:rsid w:val="003B5A3B"/>
    <w:rsid w:val="003C3A16"/>
    <w:rsid w:val="003D1F9D"/>
    <w:rsid w:val="003D2765"/>
    <w:rsid w:val="003D3973"/>
    <w:rsid w:val="003D3ACE"/>
    <w:rsid w:val="003D6C62"/>
    <w:rsid w:val="003D7DC9"/>
    <w:rsid w:val="003E01A2"/>
    <w:rsid w:val="003E2375"/>
    <w:rsid w:val="003E3167"/>
    <w:rsid w:val="003E52F2"/>
    <w:rsid w:val="003F2990"/>
    <w:rsid w:val="003F348C"/>
    <w:rsid w:val="003F3DD6"/>
    <w:rsid w:val="003F65C7"/>
    <w:rsid w:val="00402D6B"/>
    <w:rsid w:val="00416E4B"/>
    <w:rsid w:val="004170CD"/>
    <w:rsid w:val="00417EE9"/>
    <w:rsid w:val="004224AA"/>
    <w:rsid w:val="00427E4B"/>
    <w:rsid w:val="004309C2"/>
    <w:rsid w:val="00435492"/>
    <w:rsid w:val="004365AC"/>
    <w:rsid w:val="004404FE"/>
    <w:rsid w:val="00450074"/>
    <w:rsid w:val="00451382"/>
    <w:rsid w:val="00451A0A"/>
    <w:rsid w:val="00454AD8"/>
    <w:rsid w:val="004567F1"/>
    <w:rsid w:val="00461B03"/>
    <w:rsid w:val="004637F5"/>
    <w:rsid w:val="004651DA"/>
    <w:rsid w:val="0046570D"/>
    <w:rsid w:val="00465CE1"/>
    <w:rsid w:val="0046737E"/>
    <w:rsid w:val="00471BA6"/>
    <w:rsid w:val="00473139"/>
    <w:rsid w:val="00474262"/>
    <w:rsid w:val="004767FF"/>
    <w:rsid w:val="00476D44"/>
    <w:rsid w:val="0047735D"/>
    <w:rsid w:val="00480270"/>
    <w:rsid w:val="00485224"/>
    <w:rsid w:val="00486C90"/>
    <w:rsid w:val="0048774D"/>
    <w:rsid w:val="00490C36"/>
    <w:rsid w:val="00494C1A"/>
    <w:rsid w:val="00496DC5"/>
    <w:rsid w:val="004A119C"/>
    <w:rsid w:val="004A2A66"/>
    <w:rsid w:val="004A2FB9"/>
    <w:rsid w:val="004A4821"/>
    <w:rsid w:val="004B0B27"/>
    <w:rsid w:val="004C37B1"/>
    <w:rsid w:val="004C52E3"/>
    <w:rsid w:val="004D2170"/>
    <w:rsid w:val="004D5011"/>
    <w:rsid w:val="004D5F8F"/>
    <w:rsid w:val="004D71DB"/>
    <w:rsid w:val="004D7E49"/>
    <w:rsid w:val="004E0219"/>
    <w:rsid w:val="004E5185"/>
    <w:rsid w:val="004E5E15"/>
    <w:rsid w:val="004E6D59"/>
    <w:rsid w:val="004F0CF1"/>
    <w:rsid w:val="005012BE"/>
    <w:rsid w:val="00502E81"/>
    <w:rsid w:val="00503EC3"/>
    <w:rsid w:val="00507C1D"/>
    <w:rsid w:val="005135F4"/>
    <w:rsid w:val="0051450B"/>
    <w:rsid w:val="005149DB"/>
    <w:rsid w:val="005173EB"/>
    <w:rsid w:val="00530B0B"/>
    <w:rsid w:val="00533161"/>
    <w:rsid w:val="005359E6"/>
    <w:rsid w:val="00535D3B"/>
    <w:rsid w:val="00540EE5"/>
    <w:rsid w:val="005449C5"/>
    <w:rsid w:val="005469B1"/>
    <w:rsid w:val="00550137"/>
    <w:rsid w:val="00550A50"/>
    <w:rsid w:val="00550DB8"/>
    <w:rsid w:val="00552979"/>
    <w:rsid w:val="00552D5B"/>
    <w:rsid w:val="00553AB1"/>
    <w:rsid w:val="00554B04"/>
    <w:rsid w:val="005566E8"/>
    <w:rsid w:val="005628DE"/>
    <w:rsid w:val="00570784"/>
    <w:rsid w:val="00572F14"/>
    <w:rsid w:val="005733AC"/>
    <w:rsid w:val="0057570F"/>
    <w:rsid w:val="005768C9"/>
    <w:rsid w:val="00580B8C"/>
    <w:rsid w:val="00582EC2"/>
    <w:rsid w:val="0058436E"/>
    <w:rsid w:val="00584AF7"/>
    <w:rsid w:val="0058631A"/>
    <w:rsid w:val="00590CF7"/>
    <w:rsid w:val="00591187"/>
    <w:rsid w:val="00597C24"/>
    <w:rsid w:val="005A0437"/>
    <w:rsid w:val="005A0BBF"/>
    <w:rsid w:val="005A1C69"/>
    <w:rsid w:val="005A7B76"/>
    <w:rsid w:val="005A7E22"/>
    <w:rsid w:val="005B0544"/>
    <w:rsid w:val="005B24E0"/>
    <w:rsid w:val="005B3D2D"/>
    <w:rsid w:val="005B63DA"/>
    <w:rsid w:val="005B648E"/>
    <w:rsid w:val="005C0126"/>
    <w:rsid w:val="005C05F9"/>
    <w:rsid w:val="005C1AED"/>
    <w:rsid w:val="005C3582"/>
    <w:rsid w:val="005C3820"/>
    <w:rsid w:val="005C3F59"/>
    <w:rsid w:val="005C487E"/>
    <w:rsid w:val="005C6CD7"/>
    <w:rsid w:val="005D0A20"/>
    <w:rsid w:val="005D0F3A"/>
    <w:rsid w:val="005D380C"/>
    <w:rsid w:val="005D5016"/>
    <w:rsid w:val="005D52A5"/>
    <w:rsid w:val="005D53EC"/>
    <w:rsid w:val="005D605E"/>
    <w:rsid w:val="005E003E"/>
    <w:rsid w:val="005F3271"/>
    <w:rsid w:val="005F43A4"/>
    <w:rsid w:val="00602C0D"/>
    <w:rsid w:val="00606550"/>
    <w:rsid w:val="00610E6B"/>
    <w:rsid w:val="00612F71"/>
    <w:rsid w:val="00614274"/>
    <w:rsid w:val="006168E6"/>
    <w:rsid w:val="00621F4A"/>
    <w:rsid w:val="0062202B"/>
    <w:rsid w:val="00634542"/>
    <w:rsid w:val="00646159"/>
    <w:rsid w:val="00651458"/>
    <w:rsid w:val="00651617"/>
    <w:rsid w:val="00654BDC"/>
    <w:rsid w:val="00660429"/>
    <w:rsid w:val="006673D5"/>
    <w:rsid w:val="00673582"/>
    <w:rsid w:val="00675591"/>
    <w:rsid w:val="006808D8"/>
    <w:rsid w:val="00681B78"/>
    <w:rsid w:val="00684E5F"/>
    <w:rsid w:val="006A05BF"/>
    <w:rsid w:val="006A081D"/>
    <w:rsid w:val="006A1379"/>
    <w:rsid w:val="006A4BB9"/>
    <w:rsid w:val="006A7047"/>
    <w:rsid w:val="006B3143"/>
    <w:rsid w:val="006B60F9"/>
    <w:rsid w:val="006C1D6E"/>
    <w:rsid w:val="006C56FB"/>
    <w:rsid w:val="006D085A"/>
    <w:rsid w:val="006E1455"/>
    <w:rsid w:val="006F7705"/>
    <w:rsid w:val="00701095"/>
    <w:rsid w:val="007045D1"/>
    <w:rsid w:val="007107C1"/>
    <w:rsid w:val="00714796"/>
    <w:rsid w:val="007149D7"/>
    <w:rsid w:val="007154AA"/>
    <w:rsid w:val="00716395"/>
    <w:rsid w:val="007175B6"/>
    <w:rsid w:val="0071771B"/>
    <w:rsid w:val="00720742"/>
    <w:rsid w:val="007255C4"/>
    <w:rsid w:val="007258B6"/>
    <w:rsid w:val="0072621B"/>
    <w:rsid w:val="00726481"/>
    <w:rsid w:val="00741E18"/>
    <w:rsid w:val="00742D32"/>
    <w:rsid w:val="00742EF7"/>
    <w:rsid w:val="00751231"/>
    <w:rsid w:val="00756543"/>
    <w:rsid w:val="00756F06"/>
    <w:rsid w:val="00762E77"/>
    <w:rsid w:val="0076429E"/>
    <w:rsid w:val="00767621"/>
    <w:rsid w:val="007676DC"/>
    <w:rsid w:val="00774C20"/>
    <w:rsid w:val="007763F8"/>
    <w:rsid w:val="00776A9A"/>
    <w:rsid w:val="00781374"/>
    <w:rsid w:val="0078226A"/>
    <w:rsid w:val="00784041"/>
    <w:rsid w:val="00787568"/>
    <w:rsid w:val="00790823"/>
    <w:rsid w:val="007917BC"/>
    <w:rsid w:val="007921CD"/>
    <w:rsid w:val="00792EFD"/>
    <w:rsid w:val="00794446"/>
    <w:rsid w:val="00795D0F"/>
    <w:rsid w:val="007A19F6"/>
    <w:rsid w:val="007A3862"/>
    <w:rsid w:val="007A4962"/>
    <w:rsid w:val="007A7622"/>
    <w:rsid w:val="007B1AC5"/>
    <w:rsid w:val="007B402F"/>
    <w:rsid w:val="007B4866"/>
    <w:rsid w:val="007B673C"/>
    <w:rsid w:val="007B7F98"/>
    <w:rsid w:val="007C11D5"/>
    <w:rsid w:val="007C18EB"/>
    <w:rsid w:val="007D2D24"/>
    <w:rsid w:val="007D3792"/>
    <w:rsid w:val="007D4700"/>
    <w:rsid w:val="007D472F"/>
    <w:rsid w:val="007D4C1F"/>
    <w:rsid w:val="007D67E2"/>
    <w:rsid w:val="007E0F99"/>
    <w:rsid w:val="007E15FB"/>
    <w:rsid w:val="007E1C6C"/>
    <w:rsid w:val="007E4775"/>
    <w:rsid w:val="007F04E7"/>
    <w:rsid w:val="007F184D"/>
    <w:rsid w:val="007F2778"/>
    <w:rsid w:val="007F3474"/>
    <w:rsid w:val="007F42A9"/>
    <w:rsid w:val="007F4ABB"/>
    <w:rsid w:val="007F5819"/>
    <w:rsid w:val="007F5B3C"/>
    <w:rsid w:val="007F5E52"/>
    <w:rsid w:val="007F6F00"/>
    <w:rsid w:val="008010EE"/>
    <w:rsid w:val="008017F9"/>
    <w:rsid w:val="00804ED1"/>
    <w:rsid w:val="0081191E"/>
    <w:rsid w:val="00813295"/>
    <w:rsid w:val="008244B1"/>
    <w:rsid w:val="00825B8F"/>
    <w:rsid w:val="008328B5"/>
    <w:rsid w:val="00833212"/>
    <w:rsid w:val="0083331D"/>
    <w:rsid w:val="0083415A"/>
    <w:rsid w:val="00840986"/>
    <w:rsid w:val="00841AC1"/>
    <w:rsid w:val="00843E14"/>
    <w:rsid w:val="008442D1"/>
    <w:rsid w:val="008447BE"/>
    <w:rsid w:val="008511CC"/>
    <w:rsid w:val="00852861"/>
    <w:rsid w:val="00853558"/>
    <w:rsid w:val="00854251"/>
    <w:rsid w:val="0086285A"/>
    <w:rsid w:val="00866308"/>
    <w:rsid w:val="00867B6F"/>
    <w:rsid w:val="00871B7C"/>
    <w:rsid w:val="0087202B"/>
    <w:rsid w:val="00876F11"/>
    <w:rsid w:val="00880755"/>
    <w:rsid w:val="00880983"/>
    <w:rsid w:val="0088165B"/>
    <w:rsid w:val="00886C13"/>
    <w:rsid w:val="00887C8D"/>
    <w:rsid w:val="00887D30"/>
    <w:rsid w:val="0089239F"/>
    <w:rsid w:val="00893124"/>
    <w:rsid w:val="00895ACA"/>
    <w:rsid w:val="008B26DB"/>
    <w:rsid w:val="008B2F42"/>
    <w:rsid w:val="008C06FA"/>
    <w:rsid w:val="008C2716"/>
    <w:rsid w:val="008C7920"/>
    <w:rsid w:val="008D1193"/>
    <w:rsid w:val="008D175E"/>
    <w:rsid w:val="008D3428"/>
    <w:rsid w:val="008D69F1"/>
    <w:rsid w:val="008E0132"/>
    <w:rsid w:val="008F3FF7"/>
    <w:rsid w:val="008F4B13"/>
    <w:rsid w:val="009002D8"/>
    <w:rsid w:val="00901DD4"/>
    <w:rsid w:val="00920EE5"/>
    <w:rsid w:val="009250B2"/>
    <w:rsid w:val="009260DE"/>
    <w:rsid w:val="009301AC"/>
    <w:rsid w:val="0093770F"/>
    <w:rsid w:val="00937ADE"/>
    <w:rsid w:val="00942C78"/>
    <w:rsid w:val="00943495"/>
    <w:rsid w:val="00944086"/>
    <w:rsid w:val="0094757D"/>
    <w:rsid w:val="00947F9D"/>
    <w:rsid w:val="0095237F"/>
    <w:rsid w:val="009530E9"/>
    <w:rsid w:val="00953C84"/>
    <w:rsid w:val="0095481F"/>
    <w:rsid w:val="009557A4"/>
    <w:rsid w:val="00960FC4"/>
    <w:rsid w:val="00961C81"/>
    <w:rsid w:val="00962243"/>
    <w:rsid w:val="00962DC1"/>
    <w:rsid w:val="00962FD1"/>
    <w:rsid w:val="00964228"/>
    <w:rsid w:val="00964ADD"/>
    <w:rsid w:val="009713CC"/>
    <w:rsid w:val="00971C16"/>
    <w:rsid w:val="00973238"/>
    <w:rsid w:val="00973A44"/>
    <w:rsid w:val="00975B4D"/>
    <w:rsid w:val="00975C55"/>
    <w:rsid w:val="009818B5"/>
    <w:rsid w:val="00982215"/>
    <w:rsid w:val="00983159"/>
    <w:rsid w:val="0098424F"/>
    <w:rsid w:val="0098428B"/>
    <w:rsid w:val="00985F1B"/>
    <w:rsid w:val="00987C7E"/>
    <w:rsid w:val="00993968"/>
    <w:rsid w:val="00994DE2"/>
    <w:rsid w:val="00994EFA"/>
    <w:rsid w:val="009963C7"/>
    <w:rsid w:val="0099641B"/>
    <w:rsid w:val="009A3E91"/>
    <w:rsid w:val="009A6D4F"/>
    <w:rsid w:val="009B0AC3"/>
    <w:rsid w:val="009B3411"/>
    <w:rsid w:val="009B47C5"/>
    <w:rsid w:val="009B5AF7"/>
    <w:rsid w:val="009C3B32"/>
    <w:rsid w:val="009C5051"/>
    <w:rsid w:val="009D561B"/>
    <w:rsid w:val="009D67D2"/>
    <w:rsid w:val="009E50A5"/>
    <w:rsid w:val="009E7BF8"/>
    <w:rsid w:val="009F07D4"/>
    <w:rsid w:val="009F17E0"/>
    <w:rsid w:val="009F3C41"/>
    <w:rsid w:val="009F456D"/>
    <w:rsid w:val="009F475B"/>
    <w:rsid w:val="00A00A32"/>
    <w:rsid w:val="00A02A3E"/>
    <w:rsid w:val="00A07F37"/>
    <w:rsid w:val="00A102B8"/>
    <w:rsid w:val="00A1549C"/>
    <w:rsid w:val="00A163B2"/>
    <w:rsid w:val="00A219F0"/>
    <w:rsid w:val="00A21E92"/>
    <w:rsid w:val="00A2549D"/>
    <w:rsid w:val="00A33E4D"/>
    <w:rsid w:val="00A33F0A"/>
    <w:rsid w:val="00A4504B"/>
    <w:rsid w:val="00A47C1E"/>
    <w:rsid w:val="00A528FB"/>
    <w:rsid w:val="00A533C3"/>
    <w:rsid w:val="00A5405B"/>
    <w:rsid w:val="00A54920"/>
    <w:rsid w:val="00A56EBF"/>
    <w:rsid w:val="00A614B4"/>
    <w:rsid w:val="00A6270F"/>
    <w:rsid w:val="00A63595"/>
    <w:rsid w:val="00A64C2E"/>
    <w:rsid w:val="00A651E9"/>
    <w:rsid w:val="00A6787E"/>
    <w:rsid w:val="00A70B71"/>
    <w:rsid w:val="00A742D7"/>
    <w:rsid w:val="00A86EAC"/>
    <w:rsid w:val="00A900EB"/>
    <w:rsid w:val="00A903DC"/>
    <w:rsid w:val="00A924CC"/>
    <w:rsid w:val="00A97BAB"/>
    <w:rsid w:val="00AA3FD0"/>
    <w:rsid w:val="00AA5CB5"/>
    <w:rsid w:val="00AB2660"/>
    <w:rsid w:val="00AB334C"/>
    <w:rsid w:val="00AB57D0"/>
    <w:rsid w:val="00AB7A09"/>
    <w:rsid w:val="00AD3B6D"/>
    <w:rsid w:val="00AD51BB"/>
    <w:rsid w:val="00AD73EA"/>
    <w:rsid w:val="00AE0BC0"/>
    <w:rsid w:val="00AE633E"/>
    <w:rsid w:val="00AE655D"/>
    <w:rsid w:val="00AF02DE"/>
    <w:rsid w:val="00AF2486"/>
    <w:rsid w:val="00AF2700"/>
    <w:rsid w:val="00B0376C"/>
    <w:rsid w:val="00B06117"/>
    <w:rsid w:val="00B06B2D"/>
    <w:rsid w:val="00B110B9"/>
    <w:rsid w:val="00B129B6"/>
    <w:rsid w:val="00B2138E"/>
    <w:rsid w:val="00B25814"/>
    <w:rsid w:val="00B27526"/>
    <w:rsid w:val="00B320DB"/>
    <w:rsid w:val="00B32292"/>
    <w:rsid w:val="00B32E5F"/>
    <w:rsid w:val="00B33204"/>
    <w:rsid w:val="00B33BC8"/>
    <w:rsid w:val="00B33CCA"/>
    <w:rsid w:val="00B36847"/>
    <w:rsid w:val="00B37BA2"/>
    <w:rsid w:val="00B42F8A"/>
    <w:rsid w:val="00B4388C"/>
    <w:rsid w:val="00B47673"/>
    <w:rsid w:val="00B52111"/>
    <w:rsid w:val="00B53CA3"/>
    <w:rsid w:val="00B57511"/>
    <w:rsid w:val="00B57A1D"/>
    <w:rsid w:val="00B6073E"/>
    <w:rsid w:val="00B665DF"/>
    <w:rsid w:val="00B7201C"/>
    <w:rsid w:val="00B72264"/>
    <w:rsid w:val="00B74A08"/>
    <w:rsid w:val="00B75045"/>
    <w:rsid w:val="00B8155B"/>
    <w:rsid w:val="00B87F18"/>
    <w:rsid w:val="00B87FB2"/>
    <w:rsid w:val="00B90F64"/>
    <w:rsid w:val="00B9571D"/>
    <w:rsid w:val="00BA0A93"/>
    <w:rsid w:val="00BA0DE3"/>
    <w:rsid w:val="00BA1D1F"/>
    <w:rsid w:val="00BA4D72"/>
    <w:rsid w:val="00BB0DFF"/>
    <w:rsid w:val="00BB4C7A"/>
    <w:rsid w:val="00BB6B0F"/>
    <w:rsid w:val="00BB7809"/>
    <w:rsid w:val="00BC3D83"/>
    <w:rsid w:val="00BC4888"/>
    <w:rsid w:val="00BC5F36"/>
    <w:rsid w:val="00BC7D78"/>
    <w:rsid w:val="00BD34AA"/>
    <w:rsid w:val="00BD48E7"/>
    <w:rsid w:val="00BD5E0A"/>
    <w:rsid w:val="00BD6FED"/>
    <w:rsid w:val="00BE0604"/>
    <w:rsid w:val="00BE1136"/>
    <w:rsid w:val="00BE75E4"/>
    <w:rsid w:val="00BF0182"/>
    <w:rsid w:val="00BF23F6"/>
    <w:rsid w:val="00BF57FB"/>
    <w:rsid w:val="00BF711D"/>
    <w:rsid w:val="00C039DC"/>
    <w:rsid w:val="00C0450D"/>
    <w:rsid w:val="00C05B42"/>
    <w:rsid w:val="00C117B9"/>
    <w:rsid w:val="00C1358F"/>
    <w:rsid w:val="00C15343"/>
    <w:rsid w:val="00C24A0D"/>
    <w:rsid w:val="00C25E69"/>
    <w:rsid w:val="00C35867"/>
    <w:rsid w:val="00C3770B"/>
    <w:rsid w:val="00C4403F"/>
    <w:rsid w:val="00C4553D"/>
    <w:rsid w:val="00C50E06"/>
    <w:rsid w:val="00C53AE6"/>
    <w:rsid w:val="00C5500D"/>
    <w:rsid w:val="00C605FA"/>
    <w:rsid w:val="00C60E16"/>
    <w:rsid w:val="00C61A24"/>
    <w:rsid w:val="00C67C32"/>
    <w:rsid w:val="00C7442A"/>
    <w:rsid w:val="00C76B2F"/>
    <w:rsid w:val="00C80805"/>
    <w:rsid w:val="00C82696"/>
    <w:rsid w:val="00C8546C"/>
    <w:rsid w:val="00C86F79"/>
    <w:rsid w:val="00C902A1"/>
    <w:rsid w:val="00C90E5B"/>
    <w:rsid w:val="00C92893"/>
    <w:rsid w:val="00CA3052"/>
    <w:rsid w:val="00CA6571"/>
    <w:rsid w:val="00CA791E"/>
    <w:rsid w:val="00CB01D4"/>
    <w:rsid w:val="00CB539A"/>
    <w:rsid w:val="00CB7929"/>
    <w:rsid w:val="00CC26DF"/>
    <w:rsid w:val="00CC37EB"/>
    <w:rsid w:val="00CC51DC"/>
    <w:rsid w:val="00CC786E"/>
    <w:rsid w:val="00CD0ED0"/>
    <w:rsid w:val="00CD1F5A"/>
    <w:rsid w:val="00CD3E06"/>
    <w:rsid w:val="00CD4578"/>
    <w:rsid w:val="00CD48A1"/>
    <w:rsid w:val="00CD628A"/>
    <w:rsid w:val="00CE1F49"/>
    <w:rsid w:val="00CE4622"/>
    <w:rsid w:val="00CE61AD"/>
    <w:rsid w:val="00CF46A6"/>
    <w:rsid w:val="00CF6E33"/>
    <w:rsid w:val="00CF6F2A"/>
    <w:rsid w:val="00CF73ED"/>
    <w:rsid w:val="00D01563"/>
    <w:rsid w:val="00D01B2C"/>
    <w:rsid w:val="00D01B45"/>
    <w:rsid w:val="00D03199"/>
    <w:rsid w:val="00D03F7C"/>
    <w:rsid w:val="00D0572F"/>
    <w:rsid w:val="00D05C4E"/>
    <w:rsid w:val="00D06985"/>
    <w:rsid w:val="00D213AC"/>
    <w:rsid w:val="00D231B9"/>
    <w:rsid w:val="00D2520D"/>
    <w:rsid w:val="00D31D0B"/>
    <w:rsid w:val="00D365C6"/>
    <w:rsid w:val="00D379E9"/>
    <w:rsid w:val="00D401C6"/>
    <w:rsid w:val="00D40FF7"/>
    <w:rsid w:val="00D45586"/>
    <w:rsid w:val="00D51EDA"/>
    <w:rsid w:val="00D52021"/>
    <w:rsid w:val="00D52445"/>
    <w:rsid w:val="00D53E07"/>
    <w:rsid w:val="00D54698"/>
    <w:rsid w:val="00D57102"/>
    <w:rsid w:val="00D573B1"/>
    <w:rsid w:val="00D61CA9"/>
    <w:rsid w:val="00D67B38"/>
    <w:rsid w:val="00D72B63"/>
    <w:rsid w:val="00D73054"/>
    <w:rsid w:val="00D73A2C"/>
    <w:rsid w:val="00D73B03"/>
    <w:rsid w:val="00D745BB"/>
    <w:rsid w:val="00D7691E"/>
    <w:rsid w:val="00D76E0B"/>
    <w:rsid w:val="00D80415"/>
    <w:rsid w:val="00D830F9"/>
    <w:rsid w:val="00D845D3"/>
    <w:rsid w:val="00D84B79"/>
    <w:rsid w:val="00D874C5"/>
    <w:rsid w:val="00D963AE"/>
    <w:rsid w:val="00DA36C5"/>
    <w:rsid w:val="00DB13E8"/>
    <w:rsid w:val="00DB1859"/>
    <w:rsid w:val="00DD21C3"/>
    <w:rsid w:val="00DD3BE7"/>
    <w:rsid w:val="00DD65F3"/>
    <w:rsid w:val="00DE2F1B"/>
    <w:rsid w:val="00DE34C4"/>
    <w:rsid w:val="00DE4015"/>
    <w:rsid w:val="00DE725D"/>
    <w:rsid w:val="00DE7C62"/>
    <w:rsid w:val="00DF13D4"/>
    <w:rsid w:val="00DF1C3A"/>
    <w:rsid w:val="00DF21C1"/>
    <w:rsid w:val="00DF4CBC"/>
    <w:rsid w:val="00DF771F"/>
    <w:rsid w:val="00E020D2"/>
    <w:rsid w:val="00E04219"/>
    <w:rsid w:val="00E0699B"/>
    <w:rsid w:val="00E13BF3"/>
    <w:rsid w:val="00E14ACE"/>
    <w:rsid w:val="00E2045B"/>
    <w:rsid w:val="00E207EC"/>
    <w:rsid w:val="00E263E0"/>
    <w:rsid w:val="00E27752"/>
    <w:rsid w:val="00E31175"/>
    <w:rsid w:val="00E31F6C"/>
    <w:rsid w:val="00E34E14"/>
    <w:rsid w:val="00E35AE2"/>
    <w:rsid w:val="00E36CBC"/>
    <w:rsid w:val="00E37921"/>
    <w:rsid w:val="00E42976"/>
    <w:rsid w:val="00E44698"/>
    <w:rsid w:val="00E45172"/>
    <w:rsid w:val="00E5277E"/>
    <w:rsid w:val="00E54706"/>
    <w:rsid w:val="00E61453"/>
    <w:rsid w:val="00E62A25"/>
    <w:rsid w:val="00E64F9B"/>
    <w:rsid w:val="00E6555D"/>
    <w:rsid w:val="00E72231"/>
    <w:rsid w:val="00E80667"/>
    <w:rsid w:val="00E8281C"/>
    <w:rsid w:val="00E917B9"/>
    <w:rsid w:val="00E943B5"/>
    <w:rsid w:val="00E96197"/>
    <w:rsid w:val="00E9698E"/>
    <w:rsid w:val="00E97A85"/>
    <w:rsid w:val="00EA2527"/>
    <w:rsid w:val="00EA438A"/>
    <w:rsid w:val="00EA486F"/>
    <w:rsid w:val="00EA53E3"/>
    <w:rsid w:val="00EA62E6"/>
    <w:rsid w:val="00EB25E1"/>
    <w:rsid w:val="00EB3C74"/>
    <w:rsid w:val="00EB43ED"/>
    <w:rsid w:val="00EC291B"/>
    <w:rsid w:val="00EC2DA6"/>
    <w:rsid w:val="00EC3C87"/>
    <w:rsid w:val="00EC4A1F"/>
    <w:rsid w:val="00EC78CB"/>
    <w:rsid w:val="00ED0FAF"/>
    <w:rsid w:val="00EE0A38"/>
    <w:rsid w:val="00EE0D4E"/>
    <w:rsid w:val="00EE219F"/>
    <w:rsid w:val="00EE3871"/>
    <w:rsid w:val="00EE445A"/>
    <w:rsid w:val="00EE7538"/>
    <w:rsid w:val="00EF1366"/>
    <w:rsid w:val="00EF46B8"/>
    <w:rsid w:val="00EF4C03"/>
    <w:rsid w:val="00F02A67"/>
    <w:rsid w:val="00F11BE1"/>
    <w:rsid w:val="00F11D4F"/>
    <w:rsid w:val="00F20570"/>
    <w:rsid w:val="00F2213B"/>
    <w:rsid w:val="00F25C2A"/>
    <w:rsid w:val="00F3216E"/>
    <w:rsid w:val="00F340C6"/>
    <w:rsid w:val="00F35A52"/>
    <w:rsid w:val="00F366B5"/>
    <w:rsid w:val="00F41CD5"/>
    <w:rsid w:val="00F431B9"/>
    <w:rsid w:val="00F43D68"/>
    <w:rsid w:val="00F51A87"/>
    <w:rsid w:val="00F5517D"/>
    <w:rsid w:val="00F570A8"/>
    <w:rsid w:val="00F600B9"/>
    <w:rsid w:val="00F6036D"/>
    <w:rsid w:val="00F6653F"/>
    <w:rsid w:val="00F66D73"/>
    <w:rsid w:val="00F7025D"/>
    <w:rsid w:val="00F70D62"/>
    <w:rsid w:val="00F71A3A"/>
    <w:rsid w:val="00F751C5"/>
    <w:rsid w:val="00F80FE7"/>
    <w:rsid w:val="00F854EF"/>
    <w:rsid w:val="00F91A11"/>
    <w:rsid w:val="00F96BDD"/>
    <w:rsid w:val="00F97AB9"/>
    <w:rsid w:val="00FA1941"/>
    <w:rsid w:val="00FA4E95"/>
    <w:rsid w:val="00FA5BD8"/>
    <w:rsid w:val="00FB07B6"/>
    <w:rsid w:val="00FB2A30"/>
    <w:rsid w:val="00FB3AEE"/>
    <w:rsid w:val="00FB3DC0"/>
    <w:rsid w:val="00FB43CE"/>
    <w:rsid w:val="00FB45F1"/>
    <w:rsid w:val="00FB5D25"/>
    <w:rsid w:val="00FB605B"/>
    <w:rsid w:val="00FB68DF"/>
    <w:rsid w:val="00FC1B9B"/>
    <w:rsid w:val="00FD523A"/>
    <w:rsid w:val="00FE0EB4"/>
    <w:rsid w:val="00FE2056"/>
    <w:rsid w:val="00FE3F84"/>
    <w:rsid w:val="00FE71B0"/>
    <w:rsid w:val="00FF0490"/>
    <w:rsid w:val="00FF068F"/>
    <w:rsid w:val="00FF501E"/>
    <w:rsid w:val="00FF5DFE"/>
    <w:rsid w:val="00FF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."/>
  <w:listSeparator w:val=","/>
  <w14:docId w14:val="3578779D"/>
  <w15:chartTrackingRefBased/>
  <w15:docId w15:val="{DAEB3E22-CE1E-4416-A642-40A720AF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uiPriority="22" w:qFormat="1"/>
    <w:lsdException w:name="Normal (Web)" w:uiPriority="99"/>
    <w:lsdException w:name="HTML Code" w:uiPriority="99"/>
    <w:lsdException w:name="HTML Preformatted" w:semiHidden="1" w:uiPriority="99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2C78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942C78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942C78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42C78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942C7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42C78"/>
  </w:style>
  <w:style w:type="paragraph" w:styleId="ListParagraph">
    <w:name w:val="List Paragraph"/>
    <w:basedOn w:val="Normal"/>
    <w:uiPriority w:val="34"/>
    <w:qFormat/>
    <w:rsid w:val="00942C78"/>
    <w:pPr>
      <w:ind w:left="720"/>
    </w:pPr>
  </w:style>
  <w:style w:type="character" w:styleId="Hyperlink">
    <w:name w:val="Hyperlink"/>
    <w:rsid w:val="00942C78"/>
    <w:rPr>
      <w:color w:val="0000FF"/>
      <w:u w:val="single"/>
    </w:rPr>
  </w:style>
  <w:style w:type="paragraph" w:styleId="Header">
    <w:name w:val="header"/>
    <w:basedOn w:val="Normal"/>
    <w:link w:val="HeaderChar"/>
    <w:rsid w:val="00942C78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942C78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942C78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942C78"/>
    <w:pPr>
      <w:numPr>
        <w:numId w:val="1"/>
      </w:numPr>
    </w:pPr>
  </w:style>
  <w:style w:type="paragraph" w:customStyle="1" w:styleId="Outlinenumbering">
    <w:name w:val="Outline numbering"/>
    <w:basedOn w:val="Normal"/>
    <w:rsid w:val="00942C78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942C78"/>
  </w:style>
  <w:style w:type="table" w:styleId="TableGrid">
    <w:name w:val="Table Grid"/>
    <w:basedOn w:val="TableNormal"/>
    <w:rsid w:val="00A528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28FB"/>
    <w:rPr>
      <w:color w:val="808080"/>
    </w:rPr>
  </w:style>
  <w:style w:type="character" w:customStyle="1" w:styleId="Red">
    <w:name w:val="Red"/>
    <w:basedOn w:val="DefaultParagraphFont"/>
    <w:uiPriority w:val="1"/>
    <w:rsid w:val="00A528FB"/>
    <w:rPr>
      <w:color w:val="FF0000"/>
    </w:rPr>
  </w:style>
  <w:style w:type="paragraph" w:styleId="TOCHeading">
    <w:name w:val="TOC Heading"/>
    <w:basedOn w:val="Heading1"/>
    <w:next w:val="Normal"/>
    <w:uiPriority w:val="39"/>
    <w:unhideWhenUsed/>
    <w:qFormat/>
    <w:rsid w:val="00942C78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customStyle="1" w:styleId="Code">
    <w:name w:val="Code"/>
    <w:basedOn w:val="Normal"/>
    <w:qFormat/>
    <w:rsid w:val="00942C78"/>
    <w:pPr>
      <w:spacing w:before="80" w:line="240" w:lineRule="auto"/>
    </w:pPr>
    <w:rPr>
      <w:rFonts w:ascii="Courier New" w:hAnsi="Courier New"/>
    </w:rPr>
  </w:style>
  <w:style w:type="paragraph" w:styleId="TOC1">
    <w:name w:val="toc 1"/>
    <w:basedOn w:val="Normal"/>
    <w:next w:val="Normal"/>
    <w:autoRedefine/>
    <w:uiPriority w:val="39"/>
    <w:unhideWhenUsed/>
    <w:rsid w:val="00942C78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942C78"/>
    <w:pPr>
      <w:spacing w:after="100" w:line="240" w:lineRule="auto"/>
      <w:ind w:left="202"/>
    </w:pPr>
  </w:style>
  <w:style w:type="paragraph" w:styleId="TOC3">
    <w:name w:val="toc 3"/>
    <w:basedOn w:val="Normal"/>
    <w:next w:val="Normal"/>
    <w:autoRedefine/>
    <w:uiPriority w:val="39"/>
    <w:unhideWhenUsed/>
    <w:rsid w:val="00942C78"/>
    <w:pPr>
      <w:spacing w:after="100" w:line="240" w:lineRule="auto"/>
      <w:ind w:left="403"/>
    </w:pPr>
  </w:style>
  <w:style w:type="paragraph" w:styleId="NormalWeb">
    <w:name w:val="Normal (Web)"/>
    <w:basedOn w:val="Normal"/>
    <w:uiPriority w:val="99"/>
    <w:unhideWhenUsed/>
    <w:rsid w:val="00A02A3E"/>
    <w:pPr>
      <w:spacing w:before="100" w:beforeAutospacing="1" w:after="100" w:afterAutospacing="1" w:line="288" w:lineRule="auto"/>
    </w:pPr>
  </w:style>
  <w:style w:type="character" w:styleId="Strong">
    <w:name w:val="Strong"/>
    <w:basedOn w:val="DefaultParagraphFont"/>
    <w:uiPriority w:val="22"/>
    <w:qFormat/>
    <w:rsid w:val="00A02A3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D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D4E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unhideWhenUsed/>
    <w:rsid w:val="00EE0D4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E0D4E"/>
  </w:style>
  <w:style w:type="character" w:styleId="UnresolvedMention">
    <w:name w:val="Unresolved Mention"/>
    <w:basedOn w:val="DefaultParagraphFont"/>
    <w:uiPriority w:val="99"/>
    <w:semiHidden/>
    <w:unhideWhenUsed/>
    <w:rsid w:val="003D27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03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ogger.com/127.0.0.1:8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C5D18DB039094EF3A651BDA687364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EBB59-E981-4B54-B7CE-4E23C012231A}"/>
      </w:docPartPr>
      <w:docPartBody>
        <w:p w:rsidR="004604D6" w:rsidRDefault="004604D6" w:rsidP="004604D6">
          <w:pPr>
            <w:pStyle w:val="C5D18DB039094EF3A651BDA687364DAC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01F42A48B83842108897F7315CDC3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215B22-A7FF-4C4F-9F5D-3637A8984062}"/>
      </w:docPartPr>
      <w:docPartBody>
        <w:p w:rsidR="004604D6" w:rsidRDefault="004604D6" w:rsidP="004604D6">
          <w:pPr>
            <w:pStyle w:val="01F42A48B83842108897F7315CDC352C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35E514B5A5A2423E84F384D0588958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BBC332-5619-474A-A4B3-D655E5FA7F54}"/>
      </w:docPartPr>
      <w:docPartBody>
        <w:p w:rsidR="004604D6" w:rsidRDefault="004604D6" w:rsidP="004604D6">
          <w:pPr>
            <w:pStyle w:val="35E514B5A5A2423E84F384D058895872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  <w:docPart>
      <w:docPartPr>
        <w:name w:val="6EDF14C95F07492BB715946C37760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7E914-4CB8-475F-B08E-D3FE445B0690}"/>
      </w:docPartPr>
      <w:docPartBody>
        <w:p w:rsidR="004604D6" w:rsidRDefault="004604D6" w:rsidP="004604D6">
          <w:pPr>
            <w:pStyle w:val="6EDF14C95F07492BB715946C37760065"/>
          </w:pPr>
          <w:r w:rsidRPr="004B3313">
            <w:rPr>
              <w:rStyle w:val="PlaceholderText"/>
              <w:color w:val="FF0000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420"/>
    <w:rsid w:val="00017346"/>
    <w:rsid w:val="00057534"/>
    <w:rsid w:val="000D3670"/>
    <w:rsid w:val="000E7D4D"/>
    <w:rsid w:val="00273420"/>
    <w:rsid w:val="002F5682"/>
    <w:rsid w:val="003B4267"/>
    <w:rsid w:val="00402D6B"/>
    <w:rsid w:val="004604D6"/>
    <w:rsid w:val="0047367C"/>
    <w:rsid w:val="004A23DE"/>
    <w:rsid w:val="005359E6"/>
    <w:rsid w:val="0062202B"/>
    <w:rsid w:val="00A82C0E"/>
    <w:rsid w:val="00D075A7"/>
    <w:rsid w:val="00E04CBB"/>
    <w:rsid w:val="00E11F69"/>
    <w:rsid w:val="00EA486F"/>
    <w:rsid w:val="00F42D81"/>
    <w:rsid w:val="00FF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04D6"/>
    <w:rPr>
      <w:color w:val="808080"/>
    </w:rPr>
  </w:style>
  <w:style w:type="paragraph" w:customStyle="1" w:styleId="C5D18DB039094EF3A651BDA687364DAC">
    <w:name w:val="C5D18DB039094EF3A651BDA687364DAC"/>
    <w:rsid w:val="004604D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1F42A48B83842108897F7315CDC352C">
    <w:name w:val="01F42A48B83842108897F7315CDC352C"/>
    <w:rsid w:val="004604D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5E514B5A5A2423E84F384D058895872">
    <w:name w:val="35E514B5A5A2423E84F384D058895872"/>
    <w:rsid w:val="004604D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EDF14C95F07492BB715946C37760065">
    <w:name w:val="6EDF14C95F07492BB715946C37760065"/>
    <w:rsid w:val="004604D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EE36B-07BE-4FB5-9B38-4E39D18CC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61</TotalTime>
  <Pages>4</Pages>
  <Words>619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4219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23</cp:revision>
  <cp:lastPrinted>2024-10-06T17:54:00Z</cp:lastPrinted>
  <dcterms:created xsi:type="dcterms:W3CDTF">2016-01-31T22:26:00Z</dcterms:created>
  <dcterms:modified xsi:type="dcterms:W3CDTF">2025-06-11T22:50:00Z</dcterms:modified>
</cp:coreProperties>
</file>